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FCD967" w14:textId="77777777" w:rsidR="00585CB4" w:rsidRDefault="00585CB4" w:rsidP="00585CB4">
      <w:pPr>
        <w:pStyle w:val="CoverProgram"/>
      </w:pPr>
      <w:r>
        <w:t>Event Capture</w:t>
      </w:r>
      <w:bookmarkStart w:id="0" w:name="_GoBack"/>
      <w:bookmarkEnd w:id="0"/>
      <w:r>
        <w:t xml:space="preserve"> System (ECS)</w:t>
      </w:r>
    </w:p>
    <w:p w14:paraId="79FCD968" w14:textId="7C4F1CE1" w:rsidR="00585CB4" w:rsidRPr="005B236A" w:rsidRDefault="00585CB4" w:rsidP="00585CB4">
      <w:pPr>
        <w:pStyle w:val="CoverProgram"/>
        <w:spacing w:after="960"/>
      </w:pPr>
      <w:r>
        <w:t>Graphical User Interface</w:t>
      </w:r>
    </w:p>
    <w:p w14:paraId="79FCD969" w14:textId="77777777" w:rsidR="00585CB4" w:rsidRPr="006045E2" w:rsidRDefault="00585CB4" w:rsidP="00585CB4">
      <w:pPr>
        <w:pStyle w:val="CoverTitle"/>
        <w:rPr>
          <w:i w:val="0"/>
        </w:rPr>
      </w:pPr>
      <w:r w:rsidRPr="006045E2">
        <w:rPr>
          <w:i w:val="0"/>
        </w:rPr>
        <w:t>User’s Guide</w:t>
      </w:r>
    </w:p>
    <w:p w14:paraId="79FCD96A" w14:textId="77777777" w:rsidR="00585CB4" w:rsidRPr="009441F3" w:rsidRDefault="00585CB4" w:rsidP="00585CB4">
      <w:pPr>
        <w:pStyle w:val="CoverTitle"/>
        <w:rPr>
          <w:i w:val="0"/>
          <w:sz w:val="32"/>
        </w:rPr>
      </w:pPr>
    </w:p>
    <w:p w14:paraId="79FCD96B" w14:textId="77777777" w:rsidR="00585CB4" w:rsidRPr="006045E2" w:rsidRDefault="00585CB4" w:rsidP="00585CB4">
      <w:pPr>
        <w:pStyle w:val="CoverTitle"/>
        <w:rPr>
          <w:i w:val="0"/>
          <w:sz w:val="32"/>
        </w:rPr>
      </w:pPr>
      <w:r w:rsidRPr="006045E2">
        <w:rPr>
          <w:i w:val="0"/>
          <w:sz w:val="32"/>
        </w:rPr>
        <w:t>Software Version 2.0</w:t>
      </w:r>
    </w:p>
    <w:p w14:paraId="79FCD96C" w14:textId="77777777" w:rsidR="00585CB4" w:rsidRPr="006045E2" w:rsidRDefault="00585CB4" w:rsidP="00585CB4">
      <w:pPr>
        <w:pStyle w:val="CoverTitle"/>
        <w:spacing w:after="1080"/>
        <w:rPr>
          <w:i w:val="0"/>
          <w:sz w:val="32"/>
        </w:rPr>
      </w:pPr>
      <w:r w:rsidRPr="006045E2">
        <w:rPr>
          <w:i w:val="0"/>
          <w:sz w:val="32"/>
        </w:rPr>
        <w:t>Patch EC*2.0*134</w:t>
      </w:r>
    </w:p>
    <w:p w14:paraId="79FCD96D" w14:textId="77777777" w:rsidR="00585CB4" w:rsidRDefault="00585CB4" w:rsidP="00585CB4">
      <w:pPr>
        <w:pStyle w:val="CoverProgram"/>
        <w:spacing w:after="1200"/>
      </w:pPr>
      <w:r>
        <w:rPr>
          <w:noProof/>
        </w:rPr>
        <w:drawing>
          <wp:inline distT="0" distB="0" distL="0" distR="0" wp14:anchorId="79FCE3D0" wp14:editId="79FCE3D1">
            <wp:extent cx="1828800" cy="1828800"/>
            <wp:effectExtent l="0" t="0" r="0" b="0"/>
            <wp:docPr id="248" name="Picture 248" descr="Official_VA_Seal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icial_VA_Seal_RG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9FCD96E" w14:textId="5A103D2A" w:rsidR="00585CB4" w:rsidRDefault="00FB243A" w:rsidP="00585CB4">
      <w:pPr>
        <w:pStyle w:val="CoverProgram"/>
      </w:pPr>
      <w:r>
        <w:t>July</w:t>
      </w:r>
      <w:r w:rsidR="003C4E80">
        <w:t xml:space="preserve"> </w:t>
      </w:r>
      <w:r w:rsidR="00585CB4">
        <w:t>2017</w:t>
      </w:r>
    </w:p>
    <w:p w14:paraId="4AAB16A5" w14:textId="3C07615B" w:rsidR="00A13BE8" w:rsidRDefault="00A13BE8" w:rsidP="00585CB4">
      <w:pPr>
        <w:pStyle w:val="CoverProgram"/>
      </w:pPr>
    </w:p>
    <w:p w14:paraId="79FCD96F" w14:textId="2853D739" w:rsidR="00585CB4" w:rsidRDefault="00585CB4" w:rsidP="00585CB4">
      <w:pPr>
        <w:pStyle w:val="CoverProgram"/>
      </w:pPr>
      <w:r>
        <w:t>Document Version 1.0</w:t>
      </w:r>
    </w:p>
    <w:p w14:paraId="79FCD970" w14:textId="77777777" w:rsidR="00433C58" w:rsidRDefault="00433C58" w:rsidP="00585CB4">
      <w:pPr>
        <w:pStyle w:val="CoverProgram"/>
      </w:pPr>
    </w:p>
    <w:p w14:paraId="79FCD971" w14:textId="31CE8233" w:rsidR="00433C58" w:rsidRPr="009441F3" w:rsidRDefault="00433C58" w:rsidP="00433C58">
      <w:pPr>
        <w:pStyle w:val="Heading-FrontMatter"/>
        <w:spacing w:before="120" w:after="120"/>
      </w:pPr>
      <w:r w:rsidRPr="009441F3">
        <w:t>Department of Veterans Affairs</w:t>
      </w:r>
      <w:r w:rsidR="00A13BE8" w:rsidRPr="00A13BE8">
        <w:rPr>
          <w:szCs w:val="28"/>
        </w:rPr>
        <w:t xml:space="preserve"> (VA)</w:t>
      </w:r>
    </w:p>
    <w:p w14:paraId="79FCD972" w14:textId="5A65B345" w:rsidR="00433C58" w:rsidRPr="009441F3" w:rsidRDefault="00433C58" w:rsidP="00433C58">
      <w:pPr>
        <w:pStyle w:val="Heading-FrontMatter"/>
        <w:spacing w:before="120" w:after="120"/>
      </w:pPr>
      <w:r w:rsidRPr="009441F3">
        <w:t>Office of Information and Technology</w:t>
      </w:r>
      <w:r w:rsidR="00A13BE8" w:rsidRPr="00A13BE8">
        <w:rPr>
          <w:szCs w:val="28"/>
        </w:rPr>
        <w:t xml:space="preserve"> (OI&amp;T)</w:t>
      </w:r>
    </w:p>
    <w:p w14:paraId="79FCD973" w14:textId="77777777" w:rsidR="00433C58" w:rsidRDefault="00433C58" w:rsidP="00C91A2E">
      <w:pPr>
        <w:pStyle w:val="DSSECSBodyText"/>
      </w:pPr>
    </w:p>
    <w:p w14:paraId="79FCD974" w14:textId="77777777" w:rsidR="00D16E00" w:rsidRPr="00FD2969" w:rsidRDefault="00D16E00" w:rsidP="00FD2969">
      <w:pPr>
        <w:pStyle w:val="DSSECSBodyText"/>
      </w:pPr>
    </w:p>
    <w:p w14:paraId="79FCD975" w14:textId="77777777" w:rsidR="00D16E00" w:rsidRPr="00FD2969" w:rsidRDefault="00D16E00" w:rsidP="00FD2969">
      <w:pPr>
        <w:pStyle w:val="DSSECSBodyText"/>
        <w:sectPr w:rsidR="00D16E00" w:rsidRPr="00FD2969" w:rsidSect="00993B03">
          <w:headerReference w:type="default" r:id="rId13"/>
          <w:footerReference w:type="even" r:id="rId14"/>
          <w:footerReference w:type="default" r:id="rId15"/>
          <w:headerReference w:type="first" r:id="rId16"/>
          <w:footerReference w:type="first" r:id="rId17"/>
          <w:pgSz w:w="12240" w:h="15840"/>
          <w:pgMar w:top="1440" w:right="1440" w:bottom="0" w:left="1440" w:header="720" w:footer="933" w:gutter="0"/>
          <w:pgNumType w:fmt="lowerRoman" w:start="1"/>
          <w:cols w:space="720"/>
          <w:docGrid w:linePitch="272"/>
        </w:sectPr>
      </w:pPr>
    </w:p>
    <w:p w14:paraId="79FCD976" w14:textId="77777777" w:rsidR="0029289E" w:rsidRDefault="00D60CCB" w:rsidP="00D760E2">
      <w:pPr>
        <w:pStyle w:val="Heading-FrontMatter"/>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Description w:val="Revision History."/>
      </w:tblPr>
      <w:tblGrid>
        <w:gridCol w:w="1736"/>
        <w:gridCol w:w="1776"/>
        <w:gridCol w:w="3640"/>
        <w:gridCol w:w="2438"/>
      </w:tblGrid>
      <w:tr w:rsidR="00505F2A" w:rsidRPr="00A64912" w14:paraId="79FCD97B" w14:textId="77777777" w:rsidTr="00A64912">
        <w:trPr>
          <w:cantSplit/>
          <w:tblHeader/>
        </w:trPr>
        <w:tc>
          <w:tcPr>
            <w:tcW w:w="905" w:type="pct"/>
            <w:shd w:val="clear" w:color="auto" w:fill="BFBFBF" w:themeFill="background1" w:themeFillShade="BF"/>
            <w:vAlign w:val="center"/>
          </w:tcPr>
          <w:p w14:paraId="79FCD977" w14:textId="77777777" w:rsidR="00D760E2" w:rsidRPr="00B205B6" w:rsidRDefault="00D760E2" w:rsidP="00B205B6">
            <w:pPr>
              <w:pStyle w:val="TableHeadingCentered"/>
            </w:pPr>
            <w:r w:rsidRPr="00B205B6">
              <w:t>Date</w:t>
            </w:r>
          </w:p>
        </w:tc>
        <w:tc>
          <w:tcPr>
            <w:tcW w:w="926" w:type="pct"/>
            <w:shd w:val="clear" w:color="auto" w:fill="BFBFBF" w:themeFill="background1" w:themeFillShade="BF"/>
            <w:vAlign w:val="center"/>
          </w:tcPr>
          <w:p w14:paraId="79FCD978" w14:textId="77777777" w:rsidR="00D760E2" w:rsidRPr="00B205B6" w:rsidRDefault="00D760E2" w:rsidP="00B205B6">
            <w:pPr>
              <w:pStyle w:val="TableHeadingCentered"/>
            </w:pPr>
            <w:r w:rsidRPr="00B205B6">
              <w:t>Version</w:t>
            </w:r>
          </w:p>
        </w:tc>
        <w:tc>
          <w:tcPr>
            <w:tcW w:w="1898" w:type="pct"/>
            <w:shd w:val="clear" w:color="auto" w:fill="BFBFBF" w:themeFill="background1" w:themeFillShade="BF"/>
            <w:vAlign w:val="center"/>
          </w:tcPr>
          <w:p w14:paraId="79FCD979" w14:textId="77777777" w:rsidR="00D760E2" w:rsidRPr="00767ED5" w:rsidRDefault="00D760E2" w:rsidP="00767ED5">
            <w:pPr>
              <w:pStyle w:val="TableHeadingCentered"/>
            </w:pPr>
            <w:r w:rsidRPr="00767ED5">
              <w:t>Description</w:t>
            </w:r>
          </w:p>
        </w:tc>
        <w:tc>
          <w:tcPr>
            <w:tcW w:w="1272" w:type="pct"/>
            <w:shd w:val="clear" w:color="auto" w:fill="BFBFBF" w:themeFill="background1" w:themeFillShade="BF"/>
            <w:vAlign w:val="center"/>
          </w:tcPr>
          <w:p w14:paraId="79FCD97A" w14:textId="77777777" w:rsidR="00D760E2" w:rsidRPr="00B62894" w:rsidRDefault="00D760E2" w:rsidP="00B62894">
            <w:pPr>
              <w:pStyle w:val="TableHeadingCentered"/>
            </w:pPr>
            <w:r w:rsidRPr="00B62894">
              <w:t>Author</w:t>
            </w:r>
          </w:p>
        </w:tc>
      </w:tr>
      <w:tr w:rsidR="00FB243A" w:rsidRPr="00D760E2" w14:paraId="6A040386" w14:textId="77777777" w:rsidTr="00A64912">
        <w:trPr>
          <w:cantSplit/>
        </w:trPr>
        <w:tc>
          <w:tcPr>
            <w:tcW w:w="905" w:type="pct"/>
            <w:shd w:val="clear" w:color="000080" w:fill="FFFFFF"/>
          </w:tcPr>
          <w:p w14:paraId="4C8732D1" w14:textId="29B1C94E" w:rsidR="00FB243A" w:rsidRDefault="008C61CE" w:rsidP="00AC6443">
            <w:pPr>
              <w:pStyle w:val="TableText"/>
            </w:pPr>
            <w:r>
              <w:t>07/31/2017</w:t>
            </w:r>
          </w:p>
        </w:tc>
        <w:tc>
          <w:tcPr>
            <w:tcW w:w="926" w:type="pct"/>
            <w:shd w:val="clear" w:color="000080" w:fill="FFFFFF"/>
          </w:tcPr>
          <w:p w14:paraId="79B54820" w14:textId="2484819D" w:rsidR="00FB243A" w:rsidRDefault="008C61CE" w:rsidP="00FB243A">
            <w:pPr>
              <w:pStyle w:val="TableText"/>
            </w:pPr>
            <w:r>
              <w:t>v1.0</w:t>
            </w:r>
          </w:p>
        </w:tc>
        <w:tc>
          <w:tcPr>
            <w:tcW w:w="1898" w:type="pct"/>
            <w:shd w:val="clear" w:color="000080" w:fill="FFFFFF"/>
          </w:tcPr>
          <w:p w14:paraId="3A9CE96A" w14:textId="5EEE4821" w:rsidR="00B10915" w:rsidRPr="00B205B6" w:rsidRDefault="00B205B6" w:rsidP="00A64912">
            <w:pPr>
              <w:pStyle w:val="TableText"/>
            </w:pPr>
            <w:r>
              <w:t>Initial Document Release</w:t>
            </w:r>
          </w:p>
        </w:tc>
        <w:tc>
          <w:tcPr>
            <w:tcW w:w="1272" w:type="pct"/>
            <w:shd w:val="clear" w:color="000080" w:fill="FFFFFF"/>
          </w:tcPr>
          <w:p w14:paraId="30B34FAA" w14:textId="124B3D1D" w:rsidR="00FB243A" w:rsidRPr="00D760E2" w:rsidRDefault="00FB243A" w:rsidP="006064D7">
            <w:pPr>
              <w:pStyle w:val="TableText"/>
            </w:pPr>
            <w:r w:rsidRPr="00D760E2">
              <w:t>TeamSMS/Leidos</w:t>
            </w:r>
          </w:p>
        </w:tc>
      </w:tr>
      <w:tr w:rsidR="00505F2A" w:rsidRPr="00D760E2" w14:paraId="79FCD980" w14:textId="77777777" w:rsidTr="00A64912">
        <w:trPr>
          <w:cantSplit/>
        </w:trPr>
        <w:tc>
          <w:tcPr>
            <w:tcW w:w="905" w:type="pct"/>
            <w:shd w:val="clear" w:color="000080" w:fill="FFFFFF"/>
          </w:tcPr>
          <w:p w14:paraId="79FCD97C" w14:textId="1D97D7A3" w:rsidR="00D760E2" w:rsidRPr="00D760E2" w:rsidRDefault="00D760E2" w:rsidP="00AC6443">
            <w:pPr>
              <w:pStyle w:val="TableText"/>
            </w:pPr>
            <w:r>
              <w:t>0</w:t>
            </w:r>
            <w:r w:rsidR="00D564B5">
              <w:t>4</w:t>
            </w:r>
            <w:r w:rsidRPr="00D760E2">
              <w:t>/</w:t>
            </w:r>
            <w:r w:rsidR="00AC6443">
              <w:t>26</w:t>
            </w:r>
            <w:r w:rsidRPr="00D760E2">
              <w:t>/201</w:t>
            </w:r>
            <w:r>
              <w:t>7</w:t>
            </w:r>
          </w:p>
        </w:tc>
        <w:tc>
          <w:tcPr>
            <w:tcW w:w="926" w:type="pct"/>
            <w:shd w:val="clear" w:color="000080" w:fill="FFFFFF"/>
          </w:tcPr>
          <w:p w14:paraId="79FCD97D" w14:textId="77777777" w:rsidR="00D760E2" w:rsidRPr="00D760E2" w:rsidRDefault="00AC6443" w:rsidP="006064D7">
            <w:pPr>
              <w:pStyle w:val="TableText"/>
            </w:pPr>
            <w:r>
              <w:t xml:space="preserve">DRAFT </w:t>
            </w:r>
            <w:r w:rsidR="00D760E2">
              <w:t>1.0</w:t>
            </w:r>
          </w:p>
        </w:tc>
        <w:tc>
          <w:tcPr>
            <w:tcW w:w="1898" w:type="pct"/>
            <w:shd w:val="clear" w:color="000080" w:fill="FFFFFF"/>
          </w:tcPr>
          <w:p w14:paraId="79FCD97E" w14:textId="77777777" w:rsidR="00D760E2" w:rsidRPr="00D760E2" w:rsidRDefault="00D760E2" w:rsidP="006064D7">
            <w:pPr>
              <w:pStyle w:val="TableText"/>
            </w:pPr>
            <w:r w:rsidRPr="00D760E2">
              <w:t>Initial Draft</w:t>
            </w:r>
            <w:r w:rsidR="00AC6443">
              <w:t xml:space="preserve"> delivery to MCAO for review</w:t>
            </w:r>
          </w:p>
        </w:tc>
        <w:tc>
          <w:tcPr>
            <w:tcW w:w="1272" w:type="pct"/>
            <w:shd w:val="clear" w:color="000080" w:fill="FFFFFF"/>
          </w:tcPr>
          <w:p w14:paraId="79FCD97F" w14:textId="77777777" w:rsidR="00D760E2" w:rsidRPr="00D760E2" w:rsidRDefault="00D760E2" w:rsidP="006064D7">
            <w:pPr>
              <w:pStyle w:val="TableText"/>
            </w:pPr>
            <w:r w:rsidRPr="00D760E2">
              <w:t>TeamSMS/Leidos</w:t>
            </w:r>
          </w:p>
        </w:tc>
      </w:tr>
    </w:tbl>
    <w:p w14:paraId="79FCD981" w14:textId="77777777" w:rsidR="006064D7" w:rsidRPr="006064D7" w:rsidRDefault="006064D7" w:rsidP="006064D7">
      <w:pPr>
        <w:pStyle w:val="DSSECSBodyText"/>
      </w:pPr>
    </w:p>
    <w:p w14:paraId="79FCD982" w14:textId="77777777" w:rsidR="000C7EDE" w:rsidRDefault="000C7EDE" w:rsidP="00D16E00">
      <w:pPr>
        <w:pStyle w:val="DSSECSBodyText"/>
        <w:sectPr w:rsidR="000C7EDE" w:rsidSect="008B468A">
          <w:headerReference w:type="even" r:id="rId18"/>
          <w:headerReference w:type="default" r:id="rId19"/>
          <w:footerReference w:type="even" r:id="rId20"/>
          <w:footerReference w:type="default" r:id="rId21"/>
          <w:headerReference w:type="first" r:id="rId22"/>
          <w:footerReference w:type="first" r:id="rId23"/>
          <w:pgSz w:w="12240" w:h="15840" w:code="1"/>
          <w:pgMar w:top="1440" w:right="1440" w:bottom="1440" w:left="1440" w:header="720" w:footer="504" w:gutter="0"/>
          <w:pgNumType w:fmt="lowerRoman" w:start="1"/>
          <w:cols w:space="720"/>
          <w:docGrid w:linePitch="360"/>
        </w:sectPr>
      </w:pPr>
    </w:p>
    <w:p w14:paraId="79FCD983" w14:textId="77777777" w:rsidR="005E11C4" w:rsidRDefault="00991C14" w:rsidP="006E1A2D">
      <w:pPr>
        <w:pStyle w:val="Heading-FrontMatter"/>
      </w:pPr>
      <w:r w:rsidRPr="006E1A2D">
        <w:lastRenderedPageBreak/>
        <w:t xml:space="preserve">Table of </w:t>
      </w:r>
      <w:r w:rsidR="005E11C4" w:rsidRPr="006E1A2D">
        <w:t>Contents</w:t>
      </w:r>
    </w:p>
    <w:p w14:paraId="538DEA19" w14:textId="77777777" w:rsidR="0076188D" w:rsidRDefault="0095489D">
      <w:pPr>
        <w:pStyle w:val="TOC1"/>
        <w:rPr>
          <w:rFonts w:asciiTheme="minorHAnsi" w:eastAsiaTheme="minorEastAsia" w:hAnsiTheme="minorHAnsi" w:cstheme="minorBidi"/>
          <w:sz w:val="22"/>
        </w:rPr>
      </w:pPr>
      <w:r>
        <w:fldChar w:fldCharType="begin"/>
      </w:r>
      <w:r>
        <w:instrText xml:space="preserve"> TOC \o "1-6" \h \z \u </w:instrText>
      </w:r>
      <w:r>
        <w:fldChar w:fldCharType="separate"/>
      </w:r>
      <w:hyperlink w:anchor="_Toc482734845" w:history="1">
        <w:r w:rsidR="0076188D" w:rsidRPr="002F39DA">
          <w:rPr>
            <w:rStyle w:val="Hyperlink"/>
          </w:rPr>
          <w:t>1</w:t>
        </w:r>
        <w:r w:rsidR="0076188D">
          <w:rPr>
            <w:rFonts w:asciiTheme="minorHAnsi" w:eastAsiaTheme="minorEastAsia" w:hAnsiTheme="minorHAnsi" w:cstheme="minorBidi"/>
            <w:sz w:val="22"/>
          </w:rPr>
          <w:tab/>
        </w:r>
        <w:r w:rsidR="0076188D" w:rsidRPr="002F39DA">
          <w:rPr>
            <w:rStyle w:val="Hyperlink"/>
          </w:rPr>
          <w:t>Introduction</w:t>
        </w:r>
        <w:r w:rsidR="0076188D">
          <w:rPr>
            <w:webHidden/>
          </w:rPr>
          <w:tab/>
        </w:r>
        <w:r w:rsidR="0076188D">
          <w:rPr>
            <w:webHidden/>
          </w:rPr>
          <w:fldChar w:fldCharType="begin"/>
        </w:r>
        <w:r w:rsidR="0076188D">
          <w:rPr>
            <w:webHidden/>
          </w:rPr>
          <w:instrText xml:space="preserve"> PAGEREF _Toc482734845 \h </w:instrText>
        </w:r>
        <w:r w:rsidR="0076188D">
          <w:rPr>
            <w:webHidden/>
          </w:rPr>
        </w:r>
        <w:r w:rsidR="0076188D">
          <w:rPr>
            <w:webHidden/>
          </w:rPr>
          <w:fldChar w:fldCharType="separate"/>
        </w:r>
        <w:r w:rsidR="0027406C">
          <w:rPr>
            <w:webHidden/>
          </w:rPr>
          <w:t>1</w:t>
        </w:r>
        <w:r w:rsidR="0076188D">
          <w:rPr>
            <w:webHidden/>
          </w:rPr>
          <w:fldChar w:fldCharType="end"/>
        </w:r>
      </w:hyperlink>
    </w:p>
    <w:p w14:paraId="065AA617" w14:textId="77777777" w:rsidR="0076188D" w:rsidRDefault="0076188D">
      <w:pPr>
        <w:pStyle w:val="TOC2"/>
        <w:tabs>
          <w:tab w:val="left" w:pos="1123"/>
        </w:tabs>
        <w:rPr>
          <w:rFonts w:asciiTheme="minorHAnsi" w:eastAsiaTheme="minorEastAsia" w:hAnsiTheme="minorHAnsi" w:cstheme="minorBidi"/>
          <w:sz w:val="22"/>
        </w:rPr>
      </w:pPr>
      <w:hyperlink w:anchor="_Toc482734846" w:history="1">
        <w:r w:rsidRPr="002F39DA">
          <w:rPr>
            <w:rStyle w:val="Hyperlink"/>
          </w:rPr>
          <w:t>1.1</w:t>
        </w:r>
        <w:r>
          <w:rPr>
            <w:rFonts w:asciiTheme="minorHAnsi" w:eastAsiaTheme="minorEastAsia" w:hAnsiTheme="minorHAnsi" w:cstheme="minorBidi"/>
            <w:sz w:val="22"/>
          </w:rPr>
          <w:tab/>
        </w:r>
        <w:r w:rsidRPr="002F39DA">
          <w:rPr>
            <w:rStyle w:val="Hyperlink"/>
          </w:rPr>
          <w:t>Purpose</w:t>
        </w:r>
        <w:r>
          <w:rPr>
            <w:webHidden/>
          </w:rPr>
          <w:tab/>
        </w:r>
        <w:r>
          <w:rPr>
            <w:webHidden/>
          </w:rPr>
          <w:fldChar w:fldCharType="begin"/>
        </w:r>
        <w:r>
          <w:rPr>
            <w:webHidden/>
          </w:rPr>
          <w:instrText xml:space="preserve"> PAGEREF _Toc482734846 \h </w:instrText>
        </w:r>
        <w:r>
          <w:rPr>
            <w:webHidden/>
          </w:rPr>
        </w:r>
        <w:r>
          <w:rPr>
            <w:webHidden/>
          </w:rPr>
          <w:fldChar w:fldCharType="separate"/>
        </w:r>
        <w:r w:rsidR="0027406C">
          <w:rPr>
            <w:webHidden/>
          </w:rPr>
          <w:t>1</w:t>
        </w:r>
        <w:r>
          <w:rPr>
            <w:webHidden/>
          </w:rPr>
          <w:fldChar w:fldCharType="end"/>
        </w:r>
      </w:hyperlink>
    </w:p>
    <w:p w14:paraId="5EA26E23" w14:textId="77777777" w:rsidR="0076188D" w:rsidRDefault="0076188D">
      <w:pPr>
        <w:pStyle w:val="TOC2"/>
        <w:tabs>
          <w:tab w:val="left" w:pos="1123"/>
        </w:tabs>
        <w:rPr>
          <w:rFonts w:asciiTheme="minorHAnsi" w:eastAsiaTheme="minorEastAsia" w:hAnsiTheme="minorHAnsi" w:cstheme="minorBidi"/>
          <w:sz w:val="22"/>
        </w:rPr>
      </w:pPr>
      <w:hyperlink w:anchor="_Toc482734847" w:history="1">
        <w:r w:rsidRPr="002F39DA">
          <w:rPr>
            <w:rStyle w:val="Hyperlink"/>
          </w:rPr>
          <w:t>1.2</w:t>
        </w:r>
        <w:r>
          <w:rPr>
            <w:rFonts w:asciiTheme="minorHAnsi" w:eastAsiaTheme="minorEastAsia" w:hAnsiTheme="minorHAnsi" w:cstheme="minorBidi"/>
            <w:sz w:val="22"/>
          </w:rPr>
          <w:tab/>
        </w:r>
        <w:r w:rsidRPr="002F39DA">
          <w:rPr>
            <w:rStyle w:val="Hyperlink"/>
          </w:rPr>
          <w:t>Document Orientation</w:t>
        </w:r>
        <w:r>
          <w:rPr>
            <w:webHidden/>
          </w:rPr>
          <w:tab/>
        </w:r>
        <w:r>
          <w:rPr>
            <w:webHidden/>
          </w:rPr>
          <w:fldChar w:fldCharType="begin"/>
        </w:r>
        <w:r>
          <w:rPr>
            <w:webHidden/>
          </w:rPr>
          <w:instrText xml:space="preserve"> PAGEREF _Toc482734847 \h </w:instrText>
        </w:r>
        <w:r>
          <w:rPr>
            <w:webHidden/>
          </w:rPr>
        </w:r>
        <w:r>
          <w:rPr>
            <w:webHidden/>
          </w:rPr>
          <w:fldChar w:fldCharType="separate"/>
        </w:r>
        <w:r w:rsidR="0027406C">
          <w:rPr>
            <w:webHidden/>
          </w:rPr>
          <w:t>1</w:t>
        </w:r>
        <w:r>
          <w:rPr>
            <w:webHidden/>
          </w:rPr>
          <w:fldChar w:fldCharType="end"/>
        </w:r>
      </w:hyperlink>
    </w:p>
    <w:p w14:paraId="18680DE2"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48" w:history="1">
        <w:r w:rsidRPr="002F39DA">
          <w:rPr>
            <w:rStyle w:val="Hyperlink"/>
          </w:rPr>
          <w:t>1.2.1</w:t>
        </w:r>
        <w:r>
          <w:rPr>
            <w:rFonts w:asciiTheme="minorHAnsi" w:eastAsiaTheme="minorEastAsia" w:hAnsiTheme="minorHAnsi" w:cstheme="minorBidi"/>
            <w:iCs w:val="0"/>
            <w:sz w:val="22"/>
            <w:szCs w:val="22"/>
          </w:rPr>
          <w:tab/>
        </w:r>
        <w:r w:rsidRPr="002F39DA">
          <w:rPr>
            <w:rStyle w:val="Hyperlink"/>
          </w:rPr>
          <w:t>Organization of the Guide</w:t>
        </w:r>
        <w:r>
          <w:rPr>
            <w:webHidden/>
          </w:rPr>
          <w:tab/>
        </w:r>
        <w:r>
          <w:rPr>
            <w:webHidden/>
          </w:rPr>
          <w:fldChar w:fldCharType="begin"/>
        </w:r>
        <w:r>
          <w:rPr>
            <w:webHidden/>
          </w:rPr>
          <w:instrText xml:space="preserve"> PAGEREF _Toc482734848 \h </w:instrText>
        </w:r>
        <w:r>
          <w:rPr>
            <w:webHidden/>
          </w:rPr>
        </w:r>
        <w:r>
          <w:rPr>
            <w:webHidden/>
          </w:rPr>
          <w:fldChar w:fldCharType="separate"/>
        </w:r>
        <w:r w:rsidR="0027406C">
          <w:rPr>
            <w:webHidden/>
          </w:rPr>
          <w:t>2</w:t>
        </w:r>
        <w:r>
          <w:rPr>
            <w:webHidden/>
          </w:rPr>
          <w:fldChar w:fldCharType="end"/>
        </w:r>
      </w:hyperlink>
    </w:p>
    <w:p w14:paraId="6AE9506B"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49" w:history="1">
        <w:r w:rsidRPr="002F39DA">
          <w:rPr>
            <w:rStyle w:val="Hyperlink"/>
          </w:rPr>
          <w:t>1.2.2</w:t>
        </w:r>
        <w:r>
          <w:rPr>
            <w:rFonts w:asciiTheme="minorHAnsi" w:eastAsiaTheme="minorEastAsia" w:hAnsiTheme="minorHAnsi" w:cstheme="minorBidi"/>
            <w:iCs w:val="0"/>
            <w:sz w:val="22"/>
            <w:szCs w:val="22"/>
          </w:rPr>
          <w:tab/>
        </w:r>
        <w:r w:rsidRPr="002F39DA">
          <w:rPr>
            <w:rStyle w:val="Hyperlink"/>
          </w:rPr>
          <w:t>Assumptions</w:t>
        </w:r>
        <w:r>
          <w:rPr>
            <w:webHidden/>
          </w:rPr>
          <w:tab/>
        </w:r>
        <w:r>
          <w:rPr>
            <w:webHidden/>
          </w:rPr>
          <w:fldChar w:fldCharType="begin"/>
        </w:r>
        <w:r>
          <w:rPr>
            <w:webHidden/>
          </w:rPr>
          <w:instrText xml:space="preserve"> PAGEREF _Toc482734849 \h </w:instrText>
        </w:r>
        <w:r>
          <w:rPr>
            <w:webHidden/>
          </w:rPr>
        </w:r>
        <w:r>
          <w:rPr>
            <w:webHidden/>
          </w:rPr>
          <w:fldChar w:fldCharType="separate"/>
        </w:r>
        <w:r w:rsidR="0027406C">
          <w:rPr>
            <w:webHidden/>
          </w:rPr>
          <w:t>2</w:t>
        </w:r>
        <w:r>
          <w:rPr>
            <w:webHidden/>
          </w:rPr>
          <w:fldChar w:fldCharType="end"/>
        </w:r>
      </w:hyperlink>
    </w:p>
    <w:p w14:paraId="13BF175A"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50" w:history="1">
        <w:r w:rsidRPr="002F39DA">
          <w:rPr>
            <w:rStyle w:val="Hyperlink"/>
          </w:rPr>
          <w:t>1.2.3</w:t>
        </w:r>
        <w:r>
          <w:rPr>
            <w:rFonts w:asciiTheme="minorHAnsi" w:eastAsiaTheme="minorEastAsia" w:hAnsiTheme="minorHAnsi" w:cstheme="minorBidi"/>
            <w:iCs w:val="0"/>
            <w:sz w:val="22"/>
            <w:szCs w:val="22"/>
          </w:rPr>
          <w:tab/>
        </w:r>
        <w:r w:rsidRPr="002F39DA">
          <w:rPr>
            <w:rStyle w:val="Hyperlink"/>
          </w:rPr>
          <w:t>Disclaimers</w:t>
        </w:r>
        <w:r>
          <w:rPr>
            <w:webHidden/>
          </w:rPr>
          <w:tab/>
        </w:r>
        <w:r>
          <w:rPr>
            <w:webHidden/>
          </w:rPr>
          <w:fldChar w:fldCharType="begin"/>
        </w:r>
        <w:r>
          <w:rPr>
            <w:webHidden/>
          </w:rPr>
          <w:instrText xml:space="preserve"> PAGEREF _Toc482734850 \h </w:instrText>
        </w:r>
        <w:r>
          <w:rPr>
            <w:webHidden/>
          </w:rPr>
        </w:r>
        <w:r>
          <w:rPr>
            <w:webHidden/>
          </w:rPr>
          <w:fldChar w:fldCharType="separate"/>
        </w:r>
        <w:r w:rsidR="0027406C">
          <w:rPr>
            <w:webHidden/>
          </w:rPr>
          <w:t>3</w:t>
        </w:r>
        <w:r>
          <w:rPr>
            <w:webHidden/>
          </w:rPr>
          <w:fldChar w:fldCharType="end"/>
        </w:r>
      </w:hyperlink>
    </w:p>
    <w:p w14:paraId="24EFA28D" w14:textId="77777777" w:rsidR="0076188D" w:rsidRDefault="0076188D">
      <w:pPr>
        <w:pStyle w:val="TOC4"/>
        <w:tabs>
          <w:tab w:val="left" w:pos="1987"/>
        </w:tabs>
        <w:rPr>
          <w:rFonts w:asciiTheme="minorHAnsi" w:hAnsiTheme="minorHAnsi"/>
          <w:noProof/>
          <w:sz w:val="22"/>
        </w:rPr>
      </w:pPr>
      <w:hyperlink w:anchor="_Toc482734851" w:history="1">
        <w:r w:rsidRPr="002F39DA">
          <w:rPr>
            <w:rStyle w:val="Hyperlink"/>
            <w:noProof/>
          </w:rPr>
          <w:t>1.2.3.1</w:t>
        </w:r>
        <w:r>
          <w:rPr>
            <w:rFonts w:asciiTheme="minorHAnsi" w:hAnsiTheme="minorHAnsi"/>
            <w:noProof/>
            <w:sz w:val="22"/>
          </w:rPr>
          <w:tab/>
        </w:r>
        <w:r w:rsidRPr="002F39DA">
          <w:rPr>
            <w:rStyle w:val="Hyperlink"/>
            <w:noProof/>
          </w:rPr>
          <w:t>Software Disclaimer</w:t>
        </w:r>
        <w:r>
          <w:rPr>
            <w:noProof/>
            <w:webHidden/>
          </w:rPr>
          <w:tab/>
        </w:r>
        <w:r>
          <w:rPr>
            <w:noProof/>
            <w:webHidden/>
          </w:rPr>
          <w:fldChar w:fldCharType="begin"/>
        </w:r>
        <w:r>
          <w:rPr>
            <w:noProof/>
            <w:webHidden/>
          </w:rPr>
          <w:instrText xml:space="preserve"> PAGEREF _Toc482734851 \h </w:instrText>
        </w:r>
        <w:r>
          <w:rPr>
            <w:noProof/>
            <w:webHidden/>
          </w:rPr>
        </w:r>
        <w:r>
          <w:rPr>
            <w:noProof/>
            <w:webHidden/>
          </w:rPr>
          <w:fldChar w:fldCharType="separate"/>
        </w:r>
        <w:r w:rsidR="0027406C">
          <w:rPr>
            <w:noProof/>
            <w:webHidden/>
          </w:rPr>
          <w:t>3</w:t>
        </w:r>
        <w:r>
          <w:rPr>
            <w:noProof/>
            <w:webHidden/>
          </w:rPr>
          <w:fldChar w:fldCharType="end"/>
        </w:r>
      </w:hyperlink>
    </w:p>
    <w:p w14:paraId="183BC04F" w14:textId="77777777" w:rsidR="0076188D" w:rsidRDefault="0076188D">
      <w:pPr>
        <w:pStyle w:val="TOC4"/>
        <w:tabs>
          <w:tab w:val="left" w:pos="1987"/>
        </w:tabs>
        <w:rPr>
          <w:rFonts w:asciiTheme="minorHAnsi" w:hAnsiTheme="minorHAnsi"/>
          <w:noProof/>
          <w:sz w:val="22"/>
        </w:rPr>
      </w:pPr>
      <w:hyperlink w:anchor="_Toc482734852" w:history="1">
        <w:r w:rsidRPr="002F39DA">
          <w:rPr>
            <w:rStyle w:val="Hyperlink"/>
            <w:noProof/>
          </w:rPr>
          <w:t>1.2.3.2</w:t>
        </w:r>
        <w:r>
          <w:rPr>
            <w:rFonts w:asciiTheme="minorHAnsi" w:hAnsiTheme="minorHAnsi"/>
            <w:noProof/>
            <w:sz w:val="22"/>
          </w:rPr>
          <w:tab/>
        </w:r>
        <w:r w:rsidRPr="002F39DA">
          <w:rPr>
            <w:rStyle w:val="Hyperlink"/>
            <w:noProof/>
          </w:rPr>
          <w:t>Documentation Disclaimer</w:t>
        </w:r>
        <w:r>
          <w:rPr>
            <w:noProof/>
            <w:webHidden/>
          </w:rPr>
          <w:tab/>
        </w:r>
        <w:r>
          <w:rPr>
            <w:noProof/>
            <w:webHidden/>
          </w:rPr>
          <w:fldChar w:fldCharType="begin"/>
        </w:r>
        <w:r>
          <w:rPr>
            <w:noProof/>
            <w:webHidden/>
          </w:rPr>
          <w:instrText xml:space="preserve"> PAGEREF _Toc482734852 \h </w:instrText>
        </w:r>
        <w:r>
          <w:rPr>
            <w:noProof/>
            <w:webHidden/>
          </w:rPr>
        </w:r>
        <w:r>
          <w:rPr>
            <w:noProof/>
            <w:webHidden/>
          </w:rPr>
          <w:fldChar w:fldCharType="separate"/>
        </w:r>
        <w:r w:rsidR="0027406C">
          <w:rPr>
            <w:noProof/>
            <w:webHidden/>
          </w:rPr>
          <w:t>3</w:t>
        </w:r>
        <w:r>
          <w:rPr>
            <w:noProof/>
            <w:webHidden/>
          </w:rPr>
          <w:fldChar w:fldCharType="end"/>
        </w:r>
      </w:hyperlink>
    </w:p>
    <w:p w14:paraId="474D5C4F"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53" w:history="1">
        <w:r w:rsidRPr="002F39DA">
          <w:rPr>
            <w:rStyle w:val="Hyperlink"/>
          </w:rPr>
          <w:t>1.2.4</w:t>
        </w:r>
        <w:r>
          <w:rPr>
            <w:rFonts w:asciiTheme="minorHAnsi" w:eastAsiaTheme="minorEastAsia" w:hAnsiTheme="minorHAnsi" w:cstheme="minorBidi"/>
            <w:iCs w:val="0"/>
            <w:sz w:val="22"/>
            <w:szCs w:val="22"/>
          </w:rPr>
          <w:tab/>
        </w:r>
        <w:r w:rsidRPr="002F39DA">
          <w:rPr>
            <w:rStyle w:val="Hyperlink"/>
          </w:rPr>
          <w:t>Documentation Conventions</w:t>
        </w:r>
        <w:r>
          <w:rPr>
            <w:webHidden/>
          </w:rPr>
          <w:tab/>
        </w:r>
        <w:r>
          <w:rPr>
            <w:webHidden/>
          </w:rPr>
          <w:fldChar w:fldCharType="begin"/>
        </w:r>
        <w:r>
          <w:rPr>
            <w:webHidden/>
          </w:rPr>
          <w:instrText xml:space="preserve"> PAGEREF _Toc482734853 \h </w:instrText>
        </w:r>
        <w:r>
          <w:rPr>
            <w:webHidden/>
          </w:rPr>
        </w:r>
        <w:r>
          <w:rPr>
            <w:webHidden/>
          </w:rPr>
          <w:fldChar w:fldCharType="separate"/>
        </w:r>
        <w:r w:rsidR="0027406C">
          <w:rPr>
            <w:webHidden/>
          </w:rPr>
          <w:t>3</w:t>
        </w:r>
        <w:r>
          <w:rPr>
            <w:webHidden/>
          </w:rPr>
          <w:fldChar w:fldCharType="end"/>
        </w:r>
      </w:hyperlink>
    </w:p>
    <w:p w14:paraId="7DDB12B8"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54" w:history="1">
        <w:r w:rsidRPr="002F39DA">
          <w:rPr>
            <w:rStyle w:val="Hyperlink"/>
          </w:rPr>
          <w:t>1.2.5</w:t>
        </w:r>
        <w:r>
          <w:rPr>
            <w:rFonts w:asciiTheme="minorHAnsi" w:eastAsiaTheme="minorEastAsia" w:hAnsiTheme="minorHAnsi" w:cstheme="minorBidi"/>
            <w:iCs w:val="0"/>
            <w:sz w:val="22"/>
            <w:szCs w:val="22"/>
          </w:rPr>
          <w:tab/>
        </w:r>
        <w:r w:rsidRPr="002F39DA">
          <w:rPr>
            <w:rStyle w:val="Hyperlink"/>
          </w:rPr>
          <w:t>References and Resources</w:t>
        </w:r>
        <w:r>
          <w:rPr>
            <w:webHidden/>
          </w:rPr>
          <w:tab/>
        </w:r>
        <w:r>
          <w:rPr>
            <w:webHidden/>
          </w:rPr>
          <w:fldChar w:fldCharType="begin"/>
        </w:r>
        <w:r>
          <w:rPr>
            <w:webHidden/>
          </w:rPr>
          <w:instrText xml:space="preserve"> PAGEREF _Toc482734854 \h </w:instrText>
        </w:r>
        <w:r>
          <w:rPr>
            <w:webHidden/>
          </w:rPr>
        </w:r>
        <w:r>
          <w:rPr>
            <w:webHidden/>
          </w:rPr>
          <w:fldChar w:fldCharType="separate"/>
        </w:r>
        <w:r w:rsidR="0027406C">
          <w:rPr>
            <w:webHidden/>
          </w:rPr>
          <w:t>3</w:t>
        </w:r>
        <w:r>
          <w:rPr>
            <w:webHidden/>
          </w:rPr>
          <w:fldChar w:fldCharType="end"/>
        </w:r>
      </w:hyperlink>
    </w:p>
    <w:p w14:paraId="586A1CBF" w14:textId="77777777" w:rsidR="0076188D" w:rsidRDefault="0076188D">
      <w:pPr>
        <w:pStyle w:val="TOC2"/>
        <w:tabs>
          <w:tab w:val="left" w:pos="1123"/>
        </w:tabs>
        <w:rPr>
          <w:rFonts w:asciiTheme="minorHAnsi" w:eastAsiaTheme="minorEastAsia" w:hAnsiTheme="minorHAnsi" w:cstheme="minorBidi"/>
          <w:sz w:val="22"/>
        </w:rPr>
      </w:pPr>
      <w:hyperlink w:anchor="_Toc482734855" w:history="1">
        <w:r w:rsidRPr="002F39DA">
          <w:rPr>
            <w:rStyle w:val="Hyperlink"/>
          </w:rPr>
          <w:t>1.3</w:t>
        </w:r>
        <w:r>
          <w:rPr>
            <w:rFonts w:asciiTheme="minorHAnsi" w:eastAsiaTheme="minorEastAsia" w:hAnsiTheme="minorHAnsi" w:cstheme="minorBidi"/>
            <w:sz w:val="22"/>
          </w:rPr>
          <w:tab/>
        </w:r>
        <w:r w:rsidRPr="002F39DA">
          <w:rPr>
            <w:rStyle w:val="Hyperlink"/>
          </w:rPr>
          <w:t>National Service Desk and Organizational Contacts</w:t>
        </w:r>
        <w:r>
          <w:rPr>
            <w:webHidden/>
          </w:rPr>
          <w:tab/>
        </w:r>
        <w:r>
          <w:rPr>
            <w:webHidden/>
          </w:rPr>
          <w:fldChar w:fldCharType="begin"/>
        </w:r>
        <w:r>
          <w:rPr>
            <w:webHidden/>
          </w:rPr>
          <w:instrText xml:space="preserve"> PAGEREF _Toc482734855 \h </w:instrText>
        </w:r>
        <w:r>
          <w:rPr>
            <w:webHidden/>
          </w:rPr>
        </w:r>
        <w:r>
          <w:rPr>
            <w:webHidden/>
          </w:rPr>
          <w:fldChar w:fldCharType="separate"/>
        </w:r>
        <w:r w:rsidR="0027406C">
          <w:rPr>
            <w:webHidden/>
          </w:rPr>
          <w:t>3</w:t>
        </w:r>
        <w:r>
          <w:rPr>
            <w:webHidden/>
          </w:rPr>
          <w:fldChar w:fldCharType="end"/>
        </w:r>
      </w:hyperlink>
    </w:p>
    <w:p w14:paraId="79DDA79F" w14:textId="77777777" w:rsidR="0076188D" w:rsidRDefault="0076188D">
      <w:pPr>
        <w:pStyle w:val="TOC1"/>
        <w:rPr>
          <w:rFonts w:asciiTheme="minorHAnsi" w:eastAsiaTheme="minorEastAsia" w:hAnsiTheme="minorHAnsi" w:cstheme="minorBidi"/>
          <w:sz w:val="22"/>
        </w:rPr>
      </w:pPr>
      <w:hyperlink w:anchor="_Toc482734856" w:history="1">
        <w:r w:rsidRPr="002F39DA">
          <w:rPr>
            <w:rStyle w:val="Hyperlink"/>
          </w:rPr>
          <w:t>2</w:t>
        </w:r>
        <w:r>
          <w:rPr>
            <w:rFonts w:asciiTheme="minorHAnsi" w:eastAsiaTheme="minorEastAsia" w:hAnsiTheme="minorHAnsi" w:cstheme="minorBidi"/>
            <w:sz w:val="22"/>
          </w:rPr>
          <w:tab/>
        </w:r>
        <w:r w:rsidRPr="002F39DA">
          <w:rPr>
            <w:rStyle w:val="Hyperlink"/>
          </w:rPr>
          <w:t>System Summary</w:t>
        </w:r>
        <w:r>
          <w:rPr>
            <w:webHidden/>
          </w:rPr>
          <w:tab/>
        </w:r>
        <w:r>
          <w:rPr>
            <w:webHidden/>
          </w:rPr>
          <w:fldChar w:fldCharType="begin"/>
        </w:r>
        <w:r>
          <w:rPr>
            <w:webHidden/>
          </w:rPr>
          <w:instrText xml:space="preserve"> PAGEREF _Toc482734856 \h </w:instrText>
        </w:r>
        <w:r>
          <w:rPr>
            <w:webHidden/>
          </w:rPr>
        </w:r>
        <w:r>
          <w:rPr>
            <w:webHidden/>
          </w:rPr>
          <w:fldChar w:fldCharType="separate"/>
        </w:r>
        <w:r w:rsidR="0027406C">
          <w:rPr>
            <w:webHidden/>
          </w:rPr>
          <w:t>5</w:t>
        </w:r>
        <w:r>
          <w:rPr>
            <w:webHidden/>
          </w:rPr>
          <w:fldChar w:fldCharType="end"/>
        </w:r>
      </w:hyperlink>
    </w:p>
    <w:p w14:paraId="47746F9B" w14:textId="77777777" w:rsidR="0076188D" w:rsidRDefault="0076188D">
      <w:pPr>
        <w:pStyle w:val="TOC2"/>
        <w:tabs>
          <w:tab w:val="left" w:pos="1123"/>
        </w:tabs>
        <w:rPr>
          <w:rFonts w:asciiTheme="minorHAnsi" w:eastAsiaTheme="minorEastAsia" w:hAnsiTheme="minorHAnsi" w:cstheme="minorBidi"/>
          <w:sz w:val="22"/>
        </w:rPr>
      </w:pPr>
      <w:hyperlink w:anchor="_Toc482734857" w:history="1">
        <w:r w:rsidRPr="002F39DA">
          <w:rPr>
            <w:rStyle w:val="Hyperlink"/>
          </w:rPr>
          <w:t>2.1</w:t>
        </w:r>
        <w:r>
          <w:rPr>
            <w:rFonts w:asciiTheme="minorHAnsi" w:eastAsiaTheme="minorEastAsia" w:hAnsiTheme="minorHAnsi" w:cstheme="minorBidi"/>
            <w:sz w:val="22"/>
          </w:rPr>
          <w:tab/>
        </w:r>
        <w:r w:rsidRPr="002F39DA">
          <w:rPr>
            <w:rStyle w:val="Hyperlink"/>
          </w:rPr>
          <w:t>System Configuration</w:t>
        </w:r>
        <w:r>
          <w:rPr>
            <w:webHidden/>
          </w:rPr>
          <w:tab/>
        </w:r>
        <w:r>
          <w:rPr>
            <w:webHidden/>
          </w:rPr>
          <w:fldChar w:fldCharType="begin"/>
        </w:r>
        <w:r>
          <w:rPr>
            <w:webHidden/>
          </w:rPr>
          <w:instrText xml:space="preserve"> PAGEREF _Toc482734857 \h </w:instrText>
        </w:r>
        <w:r>
          <w:rPr>
            <w:webHidden/>
          </w:rPr>
        </w:r>
        <w:r>
          <w:rPr>
            <w:webHidden/>
          </w:rPr>
          <w:fldChar w:fldCharType="separate"/>
        </w:r>
        <w:r w:rsidR="0027406C">
          <w:rPr>
            <w:webHidden/>
          </w:rPr>
          <w:t>5</w:t>
        </w:r>
        <w:r>
          <w:rPr>
            <w:webHidden/>
          </w:rPr>
          <w:fldChar w:fldCharType="end"/>
        </w:r>
      </w:hyperlink>
    </w:p>
    <w:p w14:paraId="58EA55EA" w14:textId="77777777" w:rsidR="0076188D" w:rsidRDefault="0076188D">
      <w:pPr>
        <w:pStyle w:val="TOC2"/>
        <w:tabs>
          <w:tab w:val="left" w:pos="1123"/>
        </w:tabs>
        <w:rPr>
          <w:rFonts w:asciiTheme="minorHAnsi" w:eastAsiaTheme="minorEastAsia" w:hAnsiTheme="minorHAnsi" w:cstheme="minorBidi"/>
          <w:sz w:val="22"/>
        </w:rPr>
      </w:pPr>
      <w:hyperlink w:anchor="_Toc482734858" w:history="1">
        <w:r w:rsidRPr="002F39DA">
          <w:rPr>
            <w:rStyle w:val="Hyperlink"/>
          </w:rPr>
          <w:t>2.2</w:t>
        </w:r>
        <w:r>
          <w:rPr>
            <w:rFonts w:asciiTheme="minorHAnsi" w:eastAsiaTheme="minorEastAsia" w:hAnsiTheme="minorHAnsi" w:cstheme="minorBidi"/>
            <w:sz w:val="22"/>
          </w:rPr>
          <w:tab/>
        </w:r>
        <w:r w:rsidRPr="002F39DA">
          <w:rPr>
            <w:rStyle w:val="Hyperlink"/>
          </w:rPr>
          <w:t>Data Flows</w:t>
        </w:r>
        <w:r>
          <w:rPr>
            <w:webHidden/>
          </w:rPr>
          <w:tab/>
        </w:r>
        <w:r>
          <w:rPr>
            <w:webHidden/>
          </w:rPr>
          <w:fldChar w:fldCharType="begin"/>
        </w:r>
        <w:r>
          <w:rPr>
            <w:webHidden/>
          </w:rPr>
          <w:instrText xml:space="preserve"> PAGEREF _Toc482734858 \h </w:instrText>
        </w:r>
        <w:r>
          <w:rPr>
            <w:webHidden/>
          </w:rPr>
        </w:r>
        <w:r>
          <w:rPr>
            <w:webHidden/>
          </w:rPr>
          <w:fldChar w:fldCharType="separate"/>
        </w:r>
        <w:r w:rsidR="0027406C">
          <w:rPr>
            <w:webHidden/>
          </w:rPr>
          <w:t>5</w:t>
        </w:r>
        <w:r>
          <w:rPr>
            <w:webHidden/>
          </w:rPr>
          <w:fldChar w:fldCharType="end"/>
        </w:r>
      </w:hyperlink>
    </w:p>
    <w:p w14:paraId="30EECC39" w14:textId="77777777" w:rsidR="0076188D" w:rsidRDefault="0076188D">
      <w:pPr>
        <w:pStyle w:val="TOC2"/>
        <w:tabs>
          <w:tab w:val="left" w:pos="1123"/>
        </w:tabs>
        <w:rPr>
          <w:rFonts w:asciiTheme="minorHAnsi" w:eastAsiaTheme="minorEastAsia" w:hAnsiTheme="minorHAnsi" w:cstheme="minorBidi"/>
          <w:sz w:val="22"/>
        </w:rPr>
      </w:pPr>
      <w:hyperlink w:anchor="_Toc482734859" w:history="1">
        <w:r w:rsidRPr="002F39DA">
          <w:rPr>
            <w:rStyle w:val="Hyperlink"/>
          </w:rPr>
          <w:t>2.3</w:t>
        </w:r>
        <w:r>
          <w:rPr>
            <w:rFonts w:asciiTheme="minorHAnsi" w:eastAsiaTheme="minorEastAsia" w:hAnsiTheme="minorHAnsi" w:cstheme="minorBidi"/>
            <w:sz w:val="22"/>
          </w:rPr>
          <w:tab/>
        </w:r>
        <w:r w:rsidRPr="002F39DA">
          <w:rPr>
            <w:rStyle w:val="Hyperlink"/>
          </w:rPr>
          <w:t>User Access Levels</w:t>
        </w:r>
        <w:r>
          <w:rPr>
            <w:webHidden/>
          </w:rPr>
          <w:tab/>
        </w:r>
        <w:r>
          <w:rPr>
            <w:webHidden/>
          </w:rPr>
          <w:fldChar w:fldCharType="begin"/>
        </w:r>
        <w:r>
          <w:rPr>
            <w:webHidden/>
          </w:rPr>
          <w:instrText xml:space="preserve"> PAGEREF _Toc482734859 \h </w:instrText>
        </w:r>
        <w:r>
          <w:rPr>
            <w:webHidden/>
          </w:rPr>
        </w:r>
        <w:r>
          <w:rPr>
            <w:webHidden/>
          </w:rPr>
          <w:fldChar w:fldCharType="separate"/>
        </w:r>
        <w:r w:rsidR="0027406C">
          <w:rPr>
            <w:webHidden/>
          </w:rPr>
          <w:t>6</w:t>
        </w:r>
        <w:r>
          <w:rPr>
            <w:webHidden/>
          </w:rPr>
          <w:fldChar w:fldCharType="end"/>
        </w:r>
      </w:hyperlink>
    </w:p>
    <w:p w14:paraId="541D74DB" w14:textId="77777777" w:rsidR="0076188D" w:rsidRDefault="0076188D">
      <w:pPr>
        <w:pStyle w:val="TOC2"/>
        <w:tabs>
          <w:tab w:val="left" w:pos="1123"/>
        </w:tabs>
        <w:rPr>
          <w:rFonts w:asciiTheme="minorHAnsi" w:eastAsiaTheme="minorEastAsia" w:hAnsiTheme="minorHAnsi" w:cstheme="minorBidi"/>
          <w:sz w:val="22"/>
        </w:rPr>
      </w:pPr>
      <w:hyperlink w:anchor="_Toc482734860" w:history="1">
        <w:r w:rsidRPr="002F39DA">
          <w:rPr>
            <w:rStyle w:val="Hyperlink"/>
          </w:rPr>
          <w:t>2.4</w:t>
        </w:r>
        <w:r>
          <w:rPr>
            <w:rFonts w:asciiTheme="minorHAnsi" w:eastAsiaTheme="minorEastAsia" w:hAnsiTheme="minorHAnsi" w:cstheme="minorBidi"/>
            <w:sz w:val="22"/>
          </w:rPr>
          <w:tab/>
        </w:r>
        <w:r w:rsidRPr="002F39DA">
          <w:rPr>
            <w:rStyle w:val="Hyperlink"/>
          </w:rPr>
          <w:t>Continuity of Operations</w:t>
        </w:r>
        <w:r>
          <w:rPr>
            <w:webHidden/>
          </w:rPr>
          <w:tab/>
        </w:r>
        <w:r>
          <w:rPr>
            <w:webHidden/>
          </w:rPr>
          <w:fldChar w:fldCharType="begin"/>
        </w:r>
        <w:r>
          <w:rPr>
            <w:webHidden/>
          </w:rPr>
          <w:instrText xml:space="preserve"> PAGEREF _Toc482734860 \h </w:instrText>
        </w:r>
        <w:r>
          <w:rPr>
            <w:webHidden/>
          </w:rPr>
        </w:r>
        <w:r>
          <w:rPr>
            <w:webHidden/>
          </w:rPr>
          <w:fldChar w:fldCharType="separate"/>
        </w:r>
        <w:r w:rsidR="0027406C">
          <w:rPr>
            <w:webHidden/>
          </w:rPr>
          <w:t>6</w:t>
        </w:r>
        <w:r>
          <w:rPr>
            <w:webHidden/>
          </w:rPr>
          <w:fldChar w:fldCharType="end"/>
        </w:r>
      </w:hyperlink>
    </w:p>
    <w:p w14:paraId="0918E0B6" w14:textId="77777777" w:rsidR="0076188D" w:rsidRDefault="0076188D">
      <w:pPr>
        <w:pStyle w:val="TOC2"/>
        <w:tabs>
          <w:tab w:val="left" w:pos="1123"/>
        </w:tabs>
        <w:rPr>
          <w:rFonts w:asciiTheme="minorHAnsi" w:eastAsiaTheme="minorEastAsia" w:hAnsiTheme="minorHAnsi" w:cstheme="minorBidi"/>
          <w:sz w:val="22"/>
        </w:rPr>
      </w:pPr>
      <w:hyperlink w:anchor="_Toc482734861" w:history="1">
        <w:r w:rsidRPr="002F39DA">
          <w:rPr>
            <w:rStyle w:val="Hyperlink"/>
          </w:rPr>
          <w:t>2.5</w:t>
        </w:r>
        <w:r>
          <w:rPr>
            <w:rFonts w:asciiTheme="minorHAnsi" w:eastAsiaTheme="minorEastAsia" w:hAnsiTheme="minorHAnsi" w:cstheme="minorBidi"/>
            <w:sz w:val="22"/>
          </w:rPr>
          <w:tab/>
        </w:r>
        <w:r w:rsidRPr="002F39DA">
          <w:rPr>
            <w:rStyle w:val="Hyperlink"/>
          </w:rPr>
          <w:t>Section 508 Compliance</w:t>
        </w:r>
        <w:r>
          <w:rPr>
            <w:webHidden/>
          </w:rPr>
          <w:tab/>
        </w:r>
        <w:r>
          <w:rPr>
            <w:webHidden/>
          </w:rPr>
          <w:fldChar w:fldCharType="begin"/>
        </w:r>
        <w:r>
          <w:rPr>
            <w:webHidden/>
          </w:rPr>
          <w:instrText xml:space="preserve"> PAGEREF _Toc482734861 \h </w:instrText>
        </w:r>
        <w:r>
          <w:rPr>
            <w:webHidden/>
          </w:rPr>
        </w:r>
        <w:r>
          <w:rPr>
            <w:webHidden/>
          </w:rPr>
          <w:fldChar w:fldCharType="separate"/>
        </w:r>
        <w:r w:rsidR="0027406C">
          <w:rPr>
            <w:webHidden/>
          </w:rPr>
          <w:t>6</w:t>
        </w:r>
        <w:r>
          <w:rPr>
            <w:webHidden/>
          </w:rPr>
          <w:fldChar w:fldCharType="end"/>
        </w:r>
      </w:hyperlink>
    </w:p>
    <w:p w14:paraId="1A714FDB"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62" w:history="1">
        <w:r w:rsidRPr="002F39DA">
          <w:rPr>
            <w:rStyle w:val="Hyperlink"/>
          </w:rPr>
          <w:t>2.5.1</w:t>
        </w:r>
        <w:r>
          <w:rPr>
            <w:rFonts w:asciiTheme="minorHAnsi" w:eastAsiaTheme="minorEastAsia" w:hAnsiTheme="minorHAnsi" w:cstheme="minorBidi"/>
            <w:iCs w:val="0"/>
            <w:sz w:val="22"/>
            <w:szCs w:val="22"/>
          </w:rPr>
          <w:tab/>
        </w:r>
        <w:r w:rsidRPr="002F39DA">
          <w:rPr>
            <w:rStyle w:val="Hyperlink"/>
          </w:rPr>
          <w:t>Screen Readers</w:t>
        </w:r>
        <w:r>
          <w:rPr>
            <w:webHidden/>
          </w:rPr>
          <w:tab/>
        </w:r>
        <w:r>
          <w:rPr>
            <w:webHidden/>
          </w:rPr>
          <w:fldChar w:fldCharType="begin"/>
        </w:r>
        <w:r>
          <w:rPr>
            <w:webHidden/>
          </w:rPr>
          <w:instrText xml:space="preserve"> PAGEREF _Toc482734862 \h </w:instrText>
        </w:r>
        <w:r>
          <w:rPr>
            <w:webHidden/>
          </w:rPr>
        </w:r>
        <w:r>
          <w:rPr>
            <w:webHidden/>
          </w:rPr>
          <w:fldChar w:fldCharType="separate"/>
        </w:r>
        <w:r w:rsidR="0027406C">
          <w:rPr>
            <w:webHidden/>
          </w:rPr>
          <w:t>6</w:t>
        </w:r>
        <w:r>
          <w:rPr>
            <w:webHidden/>
          </w:rPr>
          <w:fldChar w:fldCharType="end"/>
        </w:r>
      </w:hyperlink>
    </w:p>
    <w:p w14:paraId="08113EB5" w14:textId="77777777" w:rsidR="0076188D" w:rsidRDefault="0076188D">
      <w:pPr>
        <w:pStyle w:val="TOC1"/>
        <w:rPr>
          <w:rFonts w:asciiTheme="minorHAnsi" w:eastAsiaTheme="minorEastAsia" w:hAnsiTheme="minorHAnsi" w:cstheme="minorBidi"/>
          <w:sz w:val="22"/>
        </w:rPr>
      </w:pPr>
      <w:hyperlink w:anchor="_Toc482734863" w:history="1">
        <w:r w:rsidRPr="002F39DA">
          <w:rPr>
            <w:rStyle w:val="Hyperlink"/>
          </w:rPr>
          <w:t>3</w:t>
        </w:r>
        <w:r>
          <w:rPr>
            <w:rFonts w:asciiTheme="minorHAnsi" w:eastAsiaTheme="minorEastAsia" w:hAnsiTheme="minorHAnsi" w:cstheme="minorBidi"/>
            <w:sz w:val="22"/>
          </w:rPr>
          <w:tab/>
        </w:r>
        <w:r w:rsidRPr="002F39DA">
          <w:rPr>
            <w:rStyle w:val="Hyperlink"/>
          </w:rPr>
          <w:t>Getting Started</w:t>
        </w:r>
        <w:r>
          <w:rPr>
            <w:webHidden/>
          </w:rPr>
          <w:tab/>
        </w:r>
        <w:r>
          <w:rPr>
            <w:webHidden/>
          </w:rPr>
          <w:fldChar w:fldCharType="begin"/>
        </w:r>
        <w:r>
          <w:rPr>
            <w:webHidden/>
          </w:rPr>
          <w:instrText xml:space="preserve"> PAGEREF _Toc482734863 \h </w:instrText>
        </w:r>
        <w:r>
          <w:rPr>
            <w:webHidden/>
          </w:rPr>
        </w:r>
        <w:r>
          <w:rPr>
            <w:webHidden/>
          </w:rPr>
          <w:fldChar w:fldCharType="separate"/>
        </w:r>
        <w:r w:rsidR="0027406C">
          <w:rPr>
            <w:webHidden/>
          </w:rPr>
          <w:t>7</w:t>
        </w:r>
        <w:r>
          <w:rPr>
            <w:webHidden/>
          </w:rPr>
          <w:fldChar w:fldCharType="end"/>
        </w:r>
      </w:hyperlink>
    </w:p>
    <w:p w14:paraId="189F576F" w14:textId="77777777" w:rsidR="0076188D" w:rsidRDefault="0076188D">
      <w:pPr>
        <w:pStyle w:val="TOC2"/>
        <w:tabs>
          <w:tab w:val="left" w:pos="1123"/>
        </w:tabs>
        <w:rPr>
          <w:rFonts w:asciiTheme="minorHAnsi" w:eastAsiaTheme="minorEastAsia" w:hAnsiTheme="minorHAnsi" w:cstheme="minorBidi"/>
          <w:sz w:val="22"/>
        </w:rPr>
      </w:pPr>
      <w:hyperlink w:anchor="_Toc482734864" w:history="1">
        <w:r w:rsidRPr="002F39DA">
          <w:rPr>
            <w:rStyle w:val="Hyperlink"/>
          </w:rPr>
          <w:t>3.1</w:t>
        </w:r>
        <w:r>
          <w:rPr>
            <w:rFonts w:asciiTheme="minorHAnsi" w:eastAsiaTheme="minorEastAsia" w:hAnsiTheme="minorHAnsi" w:cstheme="minorBidi"/>
            <w:sz w:val="22"/>
          </w:rPr>
          <w:tab/>
        </w:r>
        <w:r w:rsidRPr="002F39DA">
          <w:rPr>
            <w:rStyle w:val="Hyperlink"/>
          </w:rPr>
          <w:t>Logging On</w:t>
        </w:r>
        <w:r>
          <w:rPr>
            <w:webHidden/>
          </w:rPr>
          <w:tab/>
        </w:r>
        <w:r>
          <w:rPr>
            <w:webHidden/>
          </w:rPr>
          <w:fldChar w:fldCharType="begin"/>
        </w:r>
        <w:r>
          <w:rPr>
            <w:webHidden/>
          </w:rPr>
          <w:instrText xml:space="preserve"> PAGEREF _Toc482734864 \h </w:instrText>
        </w:r>
        <w:r>
          <w:rPr>
            <w:webHidden/>
          </w:rPr>
        </w:r>
        <w:r>
          <w:rPr>
            <w:webHidden/>
          </w:rPr>
          <w:fldChar w:fldCharType="separate"/>
        </w:r>
        <w:r w:rsidR="0027406C">
          <w:rPr>
            <w:webHidden/>
          </w:rPr>
          <w:t>8</w:t>
        </w:r>
        <w:r>
          <w:rPr>
            <w:webHidden/>
          </w:rPr>
          <w:fldChar w:fldCharType="end"/>
        </w:r>
      </w:hyperlink>
    </w:p>
    <w:p w14:paraId="33EA0136"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65" w:history="1">
        <w:r w:rsidRPr="002F39DA">
          <w:rPr>
            <w:rStyle w:val="Hyperlink"/>
          </w:rPr>
          <w:t>3.1.1</w:t>
        </w:r>
        <w:r>
          <w:rPr>
            <w:rFonts w:asciiTheme="minorHAnsi" w:eastAsiaTheme="minorEastAsia" w:hAnsiTheme="minorHAnsi" w:cstheme="minorBidi"/>
            <w:iCs w:val="0"/>
            <w:sz w:val="22"/>
            <w:szCs w:val="22"/>
          </w:rPr>
          <w:tab/>
        </w:r>
        <w:r w:rsidRPr="002F39DA">
          <w:rPr>
            <w:rStyle w:val="Hyperlink"/>
          </w:rPr>
          <w:t>Authentication via CPRS SSO</w:t>
        </w:r>
        <w:r>
          <w:rPr>
            <w:webHidden/>
          </w:rPr>
          <w:tab/>
        </w:r>
        <w:r>
          <w:rPr>
            <w:webHidden/>
          </w:rPr>
          <w:fldChar w:fldCharType="begin"/>
        </w:r>
        <w:r>
          <w:rPr>
            <w:webHidden/>
          </w:rPr>
          <w:instrText xml:space="preserve"> PAGEREF _Toc482734865 \h </w:instrText>
        </w:r>
        <w:r>
          <w:rPr>
            <w:webHidden/>
          </w:rPr>
        </w:r>
        <w:r>
          <w:rPr>
            <w:webHidden/>
          </w:rPr>
          <w:fldChar w:fldCharType="separate"/>
        </w:r>
        <w:r w:rsidR="0027406C">
          <w:rPr>
            <w:webHidden/>
          </w:rPr>
          <w:t>9</w:t>
        </w:r>
        <w:r>
          <w:rPr>
            <w:webHidden/>
          </w:rPr>
          <w:fldChar w:fldCharType="end"/>
        </w:r>
      </w:hyperlink>
    </w:p>
    <w:p w14:paraId="333D3DD3"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66" w:history="1">
        <w:r w:rsidRPr="002F39DA">
          <w:rPr>
            <w:rStyle w:val="Hyperlink"/>
          </w:rPr>
          <w:t>3.1.2</w:t>
        </w:r>
        <w:r>
          <w:rPr>
            <w:rFonts w:asciiTheme="minorHAnsi" w:eastAsiaTheme="minorEastAsia" w:hAnsiTheme="minorHAnsi" w:cstheme="minorBidi"/>
            <w:iCs w:val="0"/>
            <w:sz w:val="22"/>
            <w:szCs w:val="22"/>
          </w:rPr>
          <w:tab/>
        </w:r>
        <w:r w:rsidRPr="002F39DA">
          <w:rPr>
            <w:rStyle w:val="Hyperlink"/>
          </w:rPr>
          <w:t>Authentication via CCOW SSO</w:t>
        </w:r>
        <w:r>
          <w:rPr>
            <w:webHidden/>
          </w:rPr>
          <w:tab/>
        </w:r>
        <w:r>
          <w:rPr>
            <w:webHidden/>
          </w:rPr>
          <w:fldChar w:fldCharType="begin"/>
        </w:r>
        <w:r>
          <w:rPr>
            <w:webHidden/>
          </w:rPr>
          <w:instrText xml:space="preserve"> PAGEREF _Toc482734866 \h </w:instrText>
        </w:r>
        <w:r>
          <w:rPr>
            <w:webHidden/>
          </w:rPr>
        </w:r>
        <w:r>
          <w:rPr>
            <w:webHidden/>
          </w:rPr>
          <w:fldChar w:fldCharType="separate"/>
        </w:r>
        <w:r w:rsidR="0027406C">
          <w:rPr>
            <w:webHidden/>
          </w:rPr>
          <w:t>9</w:t>
        </w:r>
        <w:r>
          <w:rPr>
            <w:webHidden/>
          </w:rPr>
          <w:fldChar w:fldCharType="end"/>
        </w:r>
      </w:hyperlink>
    </w:p>
    <w:p w14:paraId="4F798CE3"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67" w:history="1">
        <w:r w:rsidRPr="002F39DA">
          <w:rPr>
            <w:rStyle w:val="Hyperlink"/>
          </w:rPr>
          <w:t>3.1.3</w:t>
        </w:r>
        <w:r>
          <w:rPr>
            <w:rFonts w:asciiTheme="minorHAnsi" w:eastAsiaTheme="minorEastAsia" w:hAnsiTheme="minorHAnsi" w:cstheme="minorBidi"/>
            <w:iCs w:val="0"/>
            <w:sz w:val="22"/>
            <w:szCs w:val="22"/>
          </w:rPr>
          <w:tab/>
        </w:r>
        <w:r w:rsidRPr="002F39DA">
          <w:rPr>
            <w:rStyle w:val="Hyperlink"/>
          </w:rPr>
          <w:t>Authentication via Personal Identification Verification (PIV)</w:t>
        </w:r>
        <w:r>
          <w:rPr>
            <w:webHidden/>
          </w:rPr>
          <w:tab/>
        </w:r>
        <w:r>
          <w:rPr>
            <w:webHidden/>
          </w:rPr>
          <w:fldChar w:fldCharType="begin"/>
        </w:r>
        <w:r>
          <w:rPr>
            <w:webHidden/>
          </w:rPr>
          <w:instrText xml:space="preserve"> PAGEREF _Toc482734867 \h </w:instrText>
        </w:r>
        <w:r>
          <w:rPr>
            <w:webHidden/>
          </w:rPr>
        </w:r>
        <w:r>
          <w:rPr>
            <w:webHidden/>
          </w:rPr>
          <w:fldChar w:fldCharType="separate"/>
        </w:r>
        <w:r w:rsidR="0027406C">
          <w:rPr>
            <w:webHidden/>
          </w:rPr>
          <w:t>9</w:t>
        </w:r>
        <w:r>
          <w:rPr>
            <w:webHidden/>
          </w:rPr>
          <w:fldChar w:fldCharType="end"/>
        </w:r>
      </w:hyperlink>
    </w:p>
    <w:p w14:paraId="051EB404"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68" w:history="1">
        <w:r w:rsidRPr="002F39DA">
          <w:rPr>
            <w:rStyle w:val="Hyperlink"/>
          </w:rPr>
          <w:t>3.1.4</w:t>
        </w:r>
        <w:r>
          <w:rPr>
            <w:rFonts w:asciiTheme="minorHAnsi" w:eastAsiaTheme="minorEastAsia" w:hAnsiTheme="minorHAnsi" w:cstheme="minorBidi"/>
            <w:iCs w:val="0"/>
            <w:sz w:val="22"/>
            <w:szCs w:val="22"/>
          </w:rPr>
          <w:tab/>
        </w:r>
        <w:r w:rsidRPr="002F39DA">
          <w:rPr>
            <w:rStyle w:val="Hyperlink"/>
          </w:rPr>
          <w:t>Authentication via Access and Verify Codes</w:t>
        </w:r>
        <w:r>
          <w:rPr>
            <w:webHidden/>
          </w:rPr>
          <w:tab/>
        </w:r>
        <w:r>
          <w:rPr>
            <w:webHidden/>
          </w:rPr>
          <w:fldChar w:fldCharType="begin"/>
        </w:r>
        <w:r>
          <w:rPr>
            <w:webHidden/>
          </w:rPr>
          <w:instrText xml:space="preserve"> PAGEREF _Toc482734868 \h </w:instrText>
        </w:r>
        <w:r>
          <w:rPr>
            <w:webHidden/>
          </w:rPr>
        </w:r>
        <w:r>
          <w:rPr>
            <w:webHidden/>
          </w:rPr>
          <w:fldChar w:fldCharType="separate"/>
        </w:r>
        <w:r w:rsidR="0027406C">
          <w:rPr>
            <w:webHidden/>
          </w:rPr>
          <w:t>11</w:t>
        </w:r>
        <w:r>
          <w:rPr>
            <w:webHidden/>
          </w:rPr>
          <w:fldChar w:fldCharType="end"/>
        </w:r>
      </w:hyperlink>
    </w:p>
    <w:p w14:paraId="05EC9EE0" w14:textId="77777777" w:rsidR="0076188D" w:rsidRDefault="0076188D">
      <w:pPr>
        <w:pStyle w:val="TOC2"/>
        <w:tabs>
          <w:tab w:val="left" w:pos="1123"/>
        </w:tabs>
        <w:rPr>
          <w:rFonts w:asciiTheme="minorHAnsi" w:eastAsiaTheme="minorEastAsia" w:hAnsiTheme="minorHAnsi" w:cstheme="minorBidi"/>
          <w:sz w:val="22"/>
        </w:rPr>
      </w:pPr>
      <w:hyperlink w:anchor="_Toc482734869" w:history="1">
        <w:r w:rsidRPr="002F39DA">
          <w:rPr>
            <w:rStyle w:val="Hyperlink"/>
          </w:rPr>
          <w:t>3.2</w:t>
        </w:r>
        <w:r>
          <w:rPr>
            <w:rFonts w:asciiTheme="minorHAnsi" w:eastAsiaTheme="minorEastAsia" w:hAnsiTheme="minorHAnsi" w:cstheme="minorBidi"/>
            <w:sz w:val="22"/>
          </w:rPr>
          <w:tab/>
        </w:r>
        <w:r w:rsidRPr="002F39DA">
          <w:rPr>
            <w:rStyle w:val="Hyperlink"/>
          </w:rPr>
          <w:t>Event Capture Main Menu</w:t>
        </w:r>
        <w:r>
          <w:rPr>
            <w:webHidden/>
          </w:rPr>
          <w:tab/>
        </w:r>
        <w:r>
          <w:rPr>
            <w:webHidden/>
          </w:rPr>
          <w:fldChar w:fldCharType="begin"/>
        </w:r>
        <w:r>
          <w:rPr>
            <w:webHidden/>
          </w:rPr>
          <w:instrText xml:space="preserve"> PAGEREF _Toc482734869 \h </w:instrText>
        </w:r>
        <w:r>
          <w:rPr>
            <w:webHidden/>
          </w:rPr>
        </w:r>
        <w:r>
          <w:rPr>
            <w:webHidden/>
          </w:rPr>
          <w:fldChar w:fldCharType="separate"/>
        </w:r>
        <w:r w:rsidR="0027406C">
          <w:rPr>
            <w:webHidden/>
          </w:rPr>
          <w:t>12</w:t>
        </w:r>
        <w:r>
          <w:rPr>
            <w:webHidden/>
          </w:rPr>
          <w:fldChar w:fldCharType="end"/>
        </w:r>
      </w:hyperlink>
    </w:p>
    <w:p w14:paraId="6197AB4C"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70" w:history="1">
        <w:r w:rsidRPr="002F39DA">
          <w:rPr>
            <w:rStyle w:val="Hyperlink"/>
          </w:rPr>
          <w:t>3.2.1</w:t>
        </w:r>
        <w:r>
          <w:rPr>
            <w:rFonts w:asciiTheme="minorHAnsi" w:eastAsiaTheme="minorEastAsia" w:hAnsiTheme="minorHAnsi" w:cstheme="minorBidi"/>
            <w:iCs w:val="0"/>
            <w:sz w:val="22"/>
            <w:szCs w:val="22"/>
          </w:rPr>
          <w:tab/>
        </w:r>
        <w:r w:rsidRPr="002F39DA">
          <w:rPr>
            <w:rStyle w:val="Hyperlink"/>
          </w:rPr>
          <w:t>Icon Shortcuts</w:t>
        </w:r>
        <w:r>
          <w:rPr>
            <w:webHidden/>
          </w:rPr>
          <w:tab/>
        </w:r>
        <w:r>
          <w:rPr>
            <w:webHidden/>
          </w:rPr>
          <w:fldChar w:fldCharType="begin"/>
        </w:r>
        <w:r>
          <w:rPr>
            <w:webHidden/>
          </w:rPr>
          <w:instrText xml:space="preserve"> PAGEREF _Toc482734870 \h </w:instrText>
        </w:r>
        <w:r>
          <w:rPr>
            <w:webHidden/>
          </w:rPr>
        </w:r>
        <w:r>
          <w:rPr>
            <w:webHidden/>
          </w:rPr>
          <w:fldChar w:fldCharType="separate"/>
        </w:r>
        <w:r w:rsidR="0027406C">
          <w:rPr>
            <w:webHidden/>
          </w:rPr>
          <w:t>12</w:t>
        </w:r>
        <w:r>
          <w:rPr>
            <w:webHidden/>
          </w:rPr>
          <w:fldChar w:fldCharType="end"/>
        </w:r>
      </w:hyperlink>
    </w:p>
    <w:p w14:paraId="12937E18"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71" w:history="1">
        <w:r w:rsidRPr="002F39DA">
          <w:rPr>
            <w:rStyle w:val="Hyperlink"/>
          </w:rPr>
          <w:t>3.2.2</w:t>
        </w:r>
        <w:r>
          <w:rPr>
            <w:rFonts w:asciiTheme="minorHAnsi" w:eastAsiaTheme="minorEastAsia" w:hAnsiTheme="minorHAnsi" w:cstheme="minorBidi"/>
            <w:iCs w:val="0"/>
            <w:sz w:val="22"/>
            <w:szCs w:val="22"/>
          </w:rPr>
          <w:tab/>
        </w:r>
        <w:r w:rsidRPr="002F39DA">
          <w:rPr>
            <w:rStyle w:val="Hyperlink"/>
          </w:rPr>
          <w:t>Menu Bar</w:t>
        </w:r>
        <w:r>
          <w:rPr>
            <w:webHidden/>
          </w:rPr>
          <w:tab/>
        </w:r>
        <w:r>
          <w:rPr>
            <w:webHidden/>
          </w:rPr>
          <w:fldChar w:fldCharType="begin"/>
        </w:r>
        <w:r>
          <w:rPr>
            <w:webHidden/>
          </w:rPr>
          <w:instrText xml:space="preserve"> PAGEREF _Toc482734871 \h </w:instrText>
        </w:r>
        <w:r>
          <w:rPr>
            <w:webHidden/>
          </w:rPr>
        </w:r>
        <w:r>
          <w:rPr>
            <w:webHidden/>
          </w:rPr>
          <w:fldChar w:fldCharType="separate"/>
        </w:r>
        <w:r w:rsidR="0027406C">
          <w:rPr>
            <w:webHidden/>
          </w:rPr>
          <w:t>13</w:t>
        </w:r>
        <w:r>
          <w:rPr>
            <w:webHidden/>
          </w:rPr>
          <w:fldChar w:fldCharType="end"/>
        </w:r>
      </w:hyperlink>
    </w:p>
    <w:p w14:paraId="3F591F62"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72" w:history="1">
        <w:r w:rsidRPr="002F39DA">
          <w:rPr>
            <w:rStyle w:val="Hyperlink"/>
          </w:rPr>
          <w:t>3.2.3</w:t>
        </w:r>
        <w:r>
          <w:rPr>
            <w:rFonts w:asciiTheme="minorHAnsi" w:eastAsiaTheme="minorEastAsia" w:hAnsiTheme="minorHAnsi" w:cstheme="minorBidi"/>
            <w:iCs w:val="0"/>
            <w:sz w:val="22"/>
            <w:szCs w:val="22"/>
          </w:rPr>
          <w:tab/>
        </w:r>
        <w:r w:rsidRPr="002F39DA">
          <w:rPr>
            <w:rStyle w:val="Hyperlink"/>
          </w:rPr>
          <w:t>Delete Test Patient Data</w:t>
        </w:r>
        <w:r>
          <w:rPr>
            <w:webHidden/>
          </w:rPr>
          <w:tab/>
        </w:r>
        <w:r>
          <w:rPr>
            <w:webHidden/>
          </w:rPr>
          <w:fldChar w:fldCharType="begin"/>
        </w:r>
        <w:r>
          <w:rPr>
            <w:webHidden/>
          </w:rPr>
          <w:instrText xml:space="preserve"> PAGEREF _Toc482734872 \h </w:instrText>
        </w:r>
        <w:r>
          <w:rPr>
            <w:webHidden/>
          </w:rPr>
        </w:r>
        <w:r>
          <w:rPr>
            <w:webHidden/>
          </w:rPr>
          <w:fldChar w:fldCharType="separate"/>
        </w:r>
        <w:r w:rsidR="0027406C">
          <w:rPr>
            <w:webHidden/>
          </w:rPr>
          <w:t>14</w:t>
        </w:r>
        <w:r>
          <w:rPr>
            <w:webHidden/>
          </w:rPr>
          <w:fldChar w:fldCharType="end"/>
        </w:r>
      </w:hyperlink>
    </w:p>
    <w:p w14:paraId="5915C313" w14:textId="77777777" w:rsidR="0076188D" w:rsidRDefault="0076188D">
      <w:pPr>
        <w:pStyle w:val="TOC2"/>
        <w:tabs>
          <w:tab w:val="left" w:pos="1123"/>
        </w:tabs>
        <w:rPr>
          <w:rFonts w:asciiTheme="minorHAnsi" w:eastAsiaTheme="minorEastAsia" w:hAnsiTheme="minorHAnsi" w:cstheme="minorBidi"/>
          <w:sz w:val="22"/>
        </w:rPr>
      </w:pPr>
      <w:hyperlink w:anchor="_Toc482734873" w:history="1">
        <w:r w:rsidRPr="002F39DA">
          <w:rPr>
            <w:rStyle w:val="Hyperlink"/>
          </w:rPr>
          <w:t>3.3</w:t>
        </w:r>
        <w:r>
          <w:rPr>
            <w:rFonts w:asciiTheme="minorHAnsi" w:eastAsiaTheme="minorEastAsia" w:hAnsiTheme="minorHAnsi" w:cstheme="minorBidi"/>
            <w:sz w:val="22"/>
          </w:rPr>
          <w:tab/>
        </w:r>
        <w:r w:rsidRPr="002F39DA">
          <w:rPr>
            <w:rStyle w:val="Hyperlink"/>
          </w:rPr>
          <w:t>Menu Bar for Specific Functions</w:t>
        </w:r>
        <w:r>
          <w:rPr>
            <w:webHidden/>
          </w:rPr>
          <w:tab/>
        </w:r>
        <w:r>
          <w:rPr>
            <w:webHidden/>
          </w:rPr>
          <w:fldChar w:fldCharType="begin"/>
        </w:r>
        <w:r>
          <w:rPr>
            <w:webHidden/>
          </w:rPr>
          <w:instrText xml:space="preserve"> PAGEREF _Toc482734873 \h </w:instrText>
        </w:r>
        <w:r>
          <w:rPr>
            <w:webHidden/>
          </w:rPr>
        </w:r>
        <w:r>
          <w:rPr>
            <w:webHidden/>
          </w:rPr>
          <w:fldChar w:fldCharType="separate"/>
        </w:r>
        <w:r w:rsidR="0027406C">
          <w:rPr>
            <w:webHidden/>
          </w:rPr>
          <w:t>15</w:t>
        </w:r>
        <w:r>
          <w:rPr>
            <w:webHidden/>
          </w:rPr>
          <w:fldChar w:fldCharType="end"/>
        </w:r>
      </w:hyperlink>
    </w:p>
    <w:p w14:paraId="32E98CE4"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74" w:history="1">
        <w:r w:rsidRPr="002F39DA">
          <w:rPr>
            <w:rStyle w:val="Hyperlink"/>
          </w:rPr>
          <w:t>3.3.1</w:t>
        </w:r>
        <w:r>
          <w:rPr>
            <w:rFonts w:asciiTheme="minorHAnsi" w:eastAsiaTheme="minorEastAsia" w:hAnsiTheme="minorHAnsi" w:cstheme="minorBidi"/>
            <w:iCs w:val="0"/>
            <w:sz w:val="22"/>
            <w:szCs w:val="22"/>
          </w:rPr>
          <w:tab/>
        </w:r>
        <w:r w:rsidRPr="002F39DA">
          <w:rPr>
            <w:rStyle w:val="Hyperlink"/>
          </w:rPr>
          <w:t>Data Entry Menu Bar</w:t>
        </w:r>
        <w:r>
          <w:rPr>
            <w:webHidden/>
          </w:rPr>
          <w:tab/>
        </w:r>
        <w:r>
          <w:rPr>
            <w:webHidden/>
          </w:rPr>
          <w:fldChar w:fldCharType="begin"/>
        </w:r>
        <w:r>
          <w:rPr>
            <w:webHidden/>
          </w:rPr>
          <w:instrText xml:space="preserve"> PAGEREF _Toc482734874 \h </w:instrText>
        </w:r>
        <w:r>
          <w:rPr>
            <w:webHidden/>
          </w:rPr>
        </w:r>
        <w:r>
          <w:rPr>
            <w:webHidden/>
          </w:rPr>
          <w:fldChar w:fldCharType="separate"/>
        </w:r>
        <w:r w:rsidR="0027406C">
          <w:rPr>
            <w:webHidden/>
          </w:rPr>
          <w:t>15</w:t>
        </w:r>
        <w:r>
          <w:rPr>
            <w:webHidden/>
          </w:rPr>
          <w:fldChar w:fldCharType="end"/>
        </w:r>
      </w:hyperlink>
    </w:p>
    <w:p w14:paraId="44CECA43"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75" w:history="1">
        <w:r w:rsidRPr="002F39DA">
          <w:rPr>
            <w:rStyle w:val="Hyperlink"/>
          </w:rPr>
          <w:t>3.3.2</w:t>
        </w:r>
        <w:r>
          <w:rPr>
            <w:rFonts w:asciiTheme="minorHAnsi" w:eastAsiaTheme="minorEastAsia" w:hAnsiTheme="minorHAnsi" w:cstheme="minorBidi"/>
            <w:iCs w:val="0"/>
            <w:sz w:val="22"/>
            <w:szCs w:val="22"/>
          </w:rPr>
          <w:tab/>
        </w:r>
        <w:r w:rsidRPr="002F39DA">
          <w:rPr>
            <w:rStyle w:val="Hyperlink"/>
          </w:rPr>
          <w:t>Spreadsheet Menu Bar</w:t>
        </w:r>
        <w:r>
          <w:rPr>
            <w:webHidden/>
          </w:rPr>
          <w:tab/>
        </w:r>
        <w:r>
          <w:rPr>
            <w:webHidden/>
          </w:rPr>
          <w:fldChar w:fldCharType="begin"/>
        </w:r>
        <w:r>
          <w:rPr>
            <w:webHidden/>
          </w:rPr>
          <w:instrText xml:space="preserve"> PAGEREF _Toc482734875 \h </w:instrText>
        </w:r>
        <w:r>
          <w:rPr>
            <w:webHidden/>
          </w:rPr>
        </w:r>
        <w:r>
          <w:rPr>
            <w:webHidden/>
          </w:rPr>
          <w:fldChar w:fldCharType="separate"/>
        </w:r>
        <w:r w:rsidR="0027406C">
          <w:rPr>
            <w:webHidden/>
          </w:rPr>
          <w:t>15</w:t>
        </w:r>
        <w:r>
          <w:rPr>
            <w:webHidden/>
          </w:rPr>
          <w:fldChar w:fldCharType="end"/>
        </w:r>
      </w:hyperlink>
    </w:p>
    <w:p w14:paraId="4C325876"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76" w:history="1">
        <w:r w:rsidRPr="002F39DA">
          <w:rPr>
            <w:rStyle w:val="Hyperlink"/>
          </w:rPr>
          <w:t>3.3.3</w:t>
        </w:r>
        <w:r>
          <w:rPr>
            <w:rFonts w:asciiTheme="minorHAnsi" w:eastAsiaTheme="minorEastAsia" w:hAnsiTheme="minorHAnsi" w:cstheme="minorBidi"/>
            <w:iCs w:val="0"/>
            <w:sz w:val="22"/>
            <w:szCs w:val="22"/>
          </w:rPr>
          <w:tab/>
        </w:r>
        <w:r w:rsidRPr="002F39DA">
          <w:rPr>
            <w:rStyle w:val="Hyperlink"/>
          </w:rPr>
          <w:t>Reports Menu Bar</w:t>
        </w:r>
        <w:r>
          <w:rPr>
            <w:webHidden/>
          </w:rPr>
          <w:tab/>
        </w:r>
        <w:r>
          <w:rPr>
            <w:webHidden/>
          </w:rPr>
          <w:fldChar w:fldCharType="begin"/>
        </w:r>
        <w:r>
          <w:rPr>
            <w:webHidden/>
          </w:rPr>
          <w:instrText xml:space="preserve"> PAGEREF _Toc482734876 \h </w:instrText>
        </w:r>
        <w:r>
          <w:rPr>
            <w:webHidden/>
          </w:rPr>
        </w:r>
        <w:r>
          <w:rPr>
            <w:webHidden/>
          </w:rPr>
          <w:fldChar w:fldCharType="separate"/>
        </w:r>
        <w:r w:rsidR="0027406C">
          <w:rPr>
            <w:webHidden/>
          </w:rPr>
          <w:t>16</w:t>
        </w:r>
        <w:r>
          <w:rPr>
            <w:webHidden/>
          </w:rPr>
          <w:fldChar w:fldCharType="end"/>
        </w:r>
      </w:hyperlink>
    </w:p>
    <w:p w14:paraId="427884D4"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77" w:history="1">
        <w:r w:rsidRPr="002F39DA">
          <w:rPr>
            <w:rStyle w:val="Hyperlink"/>
          </w:rPr>
          <w:t>3.3.4</w:t>
        </w:r>
        <w:r>
          <w:rPr>
            <w:rFonts w:asciiTheme="minorHAnsi" w:eastAsiaTheme="minorEastAsia" w:hAnsiTheme="minorHAnsi" w:cstheme="minorBidi"/>
            <w:iCs w:val="0"/>
            <w:sz w:val="22"/>
            <w:szCs w:val="22"/>
          </w:rPr>
          <w:tab/>
        </w:r>
        <w:r w:rsidRPr="002F39DA">
          <w:rPr>
            <w:rStyle w:val="Hyperlink"/>
          </w:rPr>
          <w:t>Management Menu Bars</w:t>
        </w:r>
        <w:r>
          <w:rPr>
            <w:webHidden/>
          </w:rPr>
          <w:tab/>
        </w:r>
        <w:r>
          <w:rPr>
            <w:webHidden/>
          </w:rPr>
          <w:fldChar w:fldCharType="begin"/>
        </w:r>
        <w:r>
          <w:rPr>
            <w:webHidden/>
          </w:rPr>
          <w:instrText xml:space="preserve"> PAGEREF _Toc482734877 \h </w:instrText>
        </w:r>
        <w:r>
          <w:rPr>
            <w:webHidden/>
          </w:rPr>
        </w:r>
        <w:r>
          <w:rPr>
            <w:webHidden/>
          </w:rPr>
          <w:fldChar w:fldCharType="separate"/>
        </w:r>
        <w:r w:rsidR="0027406C">
          <w:rPr>
            <w:webHidden/>
          </w:rPr>
          <w:t>16</w:t>
        </w:r>
        <w:r>
          <w:rPr>
            <w:webHidden/>
          </w:rPr>
          <w:fldChar w:fldCharType="end"/>
        </w:r>
      </w:hyperlink>
    </w:p>
    <w:p w14:paraId="248C8A51" w14:textId="77777777" w:rsidR="0076188D" w:rsidRDefault="0076188D">
      <w:pPr>
        <w:pStyle w:val="TOC2"/>
        <w:tabs>
          <w:tab w:val="left" w:pos="1123"/>
        </w:tabs>
        <w:rPr>
          <w:rFonts w:asciiTheme="minorHAnsi" w:eastAsiaTheme="minorEastAsia" w:hAnsiTheme="minorHAnsi" w:cstheme="minorBidi"/>
          <w:sz w:val="22"/>
        </w:rPr>
      </w:pPr>
      <w:hyperlink w:anchor="_Toc482734878" w:history="1">
        <w:r w:rsidRPr="002F39DA">
          <w:rPr>
            <w:rStyle w:val="Hyperlink"/>
          </w:rPr>
          <w:t>3.4</w:t>
        </w:r>
        <w:r>
          <w:rPr>
            <w:rFonts w:asciiTheme="minorHAnsi" w:eastAsiaTheme="minorEastAsia" w:hAnsiTheme="minorHAnsi" w:cstheme="minorBidi"/>
            <w:sz w:val="22"/>
          </w:rPr>
          <w:tab/>
        </w:r>
        <w:r w:rsidRPr="002F39DA">
          <w:rPr>
            <w:rStyle w:val="Hyperlink"/>
          </w:rPr>
          <w:t>Changing User ID and Password</w:t>
        </w:r>
        <w:r>
          <w:rPr>
            <w:webHidden/>
          </w:rPr>
          <w:tab/>
        </w:r>
        <w:r>
          <w:rPr>
            <w:webHidden/>
          </w:rPr>
          <w:fldChar w:fldCharType="begin"/>
        </w:r>
        <w:r>
          <w:rPr>
            <w:webHidden/>
          </w:rPr>
          <w:instrText xml:space="preserve"> PAGEREF _Toc482734878 \h </w:instrText>
        </w:r>
        <w:r>
          <w:rPr>
            <w:webHidden/>
          </w:rPr>
        </w:r>
        <w:r>
          <w:rPr>
            <w:webHidden/>
          </w:rPr>
          <w:fldChar w:fldCharType="separate"/>
        </w:r>
        <w:r w:rsidR="0027406C">
          <w:rPr>
            <w:webHidden/>
          </w:rPr>
          <w:t>17</w:t>
        </w:r>
        <w:r>
          <w:rPr>
            <w:webHidden/>
          </w:rPr>
          <w:fldChar w:fldCharType="end"/>
        </w:r>
      </w:hyperlink>
    </w:p>
    <w:p w14:paraId="3EA2FBF9" w14:textId="77777777" w:rsidR="0076188D" w:rsidRDefault="0076188D">
      <w:pPr>
        <w:pStyle w:val="TOC2"/>
        <w:tabs>
          <w:tab w:val="left" w:pos="1123"/>
        </w:tabs>
        <w:rPr>
          <w:rFonts w:asciiTheme="minorHAnsi" w:eastAsiaTheme="minorEastAsia" w:hAnsiTheme="minorHAnsi" w:cstheme="minorBidi"/>
          <w:sz w:val="22"/>
        </w:rPr>
      </w:pPr>
      <w:hyperlink w:anchor="_Toc482734879" w:history="1">
        <w:r w:rsidRPr="002F39DA">
          <w:rPr>
            <w:rStyle w:val="Hyperlink"/>
          </w:rPr>
          <w:t>3.5</w:t>
        </w:r>
        <w:r>
          <w:rPr>
            <w:rFonts w:asciiTheme="minorHAnsi" w:eastAsiaTheme="minorEastAsia" w:hAnsiTheme="minorHAnsi" w:cstheme="minorBidi"/>
            <w:sz w:val="22"/>
          </w:rPr>
          <w:tab/>
        </w:r>
        <w:r w:rsidRPr="002F39DA">
          <w:rPr>
            <w:rStyle w:val="Hyperlink"/>
          </w:rPr>
          <w:t>Exit System</w:t>
        </w:r>
        <w:r>
          <w:rPr>
            <w:webHidden/>
          </w:rPr>
          <w:tab/>
        </w:r>
        <w:r>
          <w:rPr>
            <w:webHidden/>
          </w:rPr>
          <w:fldChar w:fldCharType="begin"/>
        </w:r>
        <w:r>
          <w:rPr>
            <w:webHidden/>
          </w:rPr>
          <w:instrText xml:space="preserve"> PAGEREF _Toc482734879 \h </w:instrText>
        </w:r>
        <w:r>
          <w:rPr>
            <w:webHidden/>
          </w:rPr>
        </w:r>
        <w:r>
          <w:rPr>
            <w:webHidden/>
          </w:rPr>
          <w:fldChar w:fldCharType="separate"/>
        </w:r>
        <w:r w:rsidR="0027406C">
          <w:rPr>
            <w:webHidden/>
          </w:rPr>
          <w:t>17</w:t>
        </w:r>
        <w:r>
          <w:rPr>
            <w:webHidden/>
          </w:rPr>
          <w:fldChar w:fldCharType="end"/>
        </w:r>
      </w:hyperlink>
    </w:p>
    <w:p w14:paraId="0DA9624A" w14:textId="77777777" w:rsidR="0076188D" w:rsidRDefault="0076188D">
      <w:pPr>
        <w:pStyle w:val="TOC2"/>
        <w:tabs>
          <w:tab w:val="left" w:pos="1123"/>
        </w:tabs>
        <w:rPr>
          <w:rFonts w:asciiTheme="minorHAnsi" w:eastAsiaTheme="minorEastAsia" w:hAnsiTheme="minorHAnsi" w:cstheme="minorBidi"/>
          <w:sz w:val="22"/>
        </w:rPr>
      </w:pPr>
      <w:hyperlink w:anchor="_Toc482734880" w:history="1">
        <w:r w:rsidRPr="002F39DA">
          <w:rPr>
            <w:rStyle w:val="Hyperlink"/>
          </w:rPr>
          <w:t>3.6</w:t>
        </w:r>
        <w:r>
          <w:rPr>
            <w:rFonts w:asciiTheme="minorHAnsi" w:eastAsiaTheme="minorEastAsia" w:hAnsiTheme="minorHAnsi" w:cstheme="minorBidi"/>
            <w:sz w:val="22"/>
          </w:rPr>
          <w:tab/>
        </w:r>
        <w:r w:rsidRPr="002F39DA">
          <w:rPr>
            <w:rStyle w:val="Hyperlink"/>
          </w:rPr>
          <w:t>Caveats and Exceptions</w:t>
        </w:r>
        <w:r>
          <w:rPr>
            <w:webHidden/>
          </w:rPr>
          <w:tab/>
        </w:r>
        <w:r>
          <w:rPr>
            <w:webHidden/>
          </w:rPr>
          <w:fldChar w:fldCharType="begin"/>
        </w:r>
        <w:r>
          <w:rPr>
            <w:webHidden/>
          </w:rPr>
          <w:instrText xml:space="preserve"> PAGEREF _Toc482734880 \h </w:instrText>
        </w:r>
        <w:r>
          <w:rPr>
            <w:webHidden/>
          </w:rPr>
        </w:r>
        <w:r>
          <w:rPr>
            <w:webHidden/>
          </w:rPr>
          <w:fldChar w:fldCharType="separate"/>
        </w:r>
        <w:r w:rsidR="0027406C">
          <w:rPr>
            <w:webHidden/>
          </w:rPr>
          <w:t>17</w:t>
        </w:r>
        <w:r>
          <w:rPr>
            <w:webHidden/>
          </w:rPr>
          <w:fldChar w:fldCharType="end"/>
        </w:r>
      </w:hyperlink>
    </w:p>
    <w:p w14:paraId="362C7AC3" w14:textId="77777777" w:rsidR="0076188D" w:rsidRDefault="0076188D">
      <w:pPr>
        <w:pStyle w:val="TOC2"/>
        <w:tabs>
          <w:tab w:val="left" w:pos="1123"/>
        </w:tabs>
        <w:rPr>
          <w:rFonts w:asciiTheme="minorHAnsi" w:eastAsiaTheme="minorEastAsia" w:hAnsiTheme="minorHAnsi" w:cstheme="minorBidi"/>
          <w:sz w:val="22"/>
        </w:rPr>
      </w:pPr>
      <w:hyperlink w:anchor="_Toc482734881" w:history="1">
        <w:r w:rsidRPr="002F39DA">
          <w:rPr>
            <w:rStyle w:val="Hyperlink"/>
          </w:rPr>
          <w:t>3.7</w:t>
        </w:r>
        <w:r>
          <w:rPr>
            <w:rFonts w:asciiTheme="minorHAnsi" w:eastAsiaTheme="minorEastAsia" w:hAnsiTheme="minorHAnsi" w:cstheme="minorBidi"/>
            <w:sz w:val="22"/>
          </w:rPr>
          <w:tab/>
        </w:r>
        <w:r w:rsidRPr="002F39DA">
          <w:rPr>
            <w:rStyle w:val="Hyperlink"/>
          </w:rPr>
          <w:t>Online Documentation</w:t>
        </w:r>
        <w:r>
          <w:rPr>
            <w:webHidden/>
          </w:rPr>
          <w:tab/>
        </w:r>
        <w:r>
          <w:rPr>
            <w:webHidden/>
          </w:rPr>
          <w:fldChar w:fldCharType="begin"/>
        </w:r>
        <w:r>
          <w:rPr>
            <w:webHidden/>
          </w:rPr>
          <w:instrText xml:space="preserve"> PAGEREF _Toc482734881 \h </w:instrText>
        </w:r>
        <w:r>
          <w:rPr>
            <w:webHidden/>
          </w:rPr>
        </w:r>
        <w:r>
          <w:rPr>
            <w:webHidden/>
          </w:rPr>
          <w:fldChar w:fldCharType="separate"/>
        </w:r>
        <w:r w:rsidR="0027406C">
          <w:rPr>
            <w:webHidden/>
          </w:rPr>
          <w:t>17</w:t>
        </w:r>
        <w:r>
          <w:rPr>
            <w:webHidden/>
          </w:rPr>
          <w:fldChar w:fldCharType="end"/>
        </w:r>
      </w:hyperlink>
    </w:p>
    <w:p w14:paraId="636E686C" w14:textId="77777777" w:rsidR="0076188D" w:rsidRDefault="0076188D">
      <w:pPr>
        <w:pStyle w:val="TOC2"/>
        <w:tabs>
          <w:tab w:val="left" w:pos="1123"/>
        </w:tabs>
        <w:rPr>
          <w:rFonts w:asciiTheme="minorHAnsi" w:eastAsiaTheme="minorEastAsia" w:hAnsiTheme="minorHAnsi" w:cstheme="minorBidi"/>
          <w:sz w:val="22"/>
        </w:rPr>
      </w:pPr>
      <w:hyperlink w:anchor="_Toc482734882" w:history="1">
        <w:r w:rsidRPr="002F39DA">
          <w:rPr>
            <w:rStyle w:val="Hyperlink"/>
          </w:rPr>
          <w:t>3.8</w:t>
        </w:r>
        <w:r>
          <w:rPr>
            <w:rFonts w:asciiTheme="minorHAnsi" w:eastAsiaTheme="minorEastAsia" w:hAnsiTheme="minorHAnsi" w:cstheme="minorBidi"/>
            <w:sz w:val="22"/>
          </w:rPr>
          <w:tab/>
        </w:r>
        <w:r w:rsidRPr="002F39DA">
          <w:rPr>
            <w:rStyle w:val="Hyperlink"/>
          </w:rPr>
          <w:t>Timeout Feature</w:t>
        </w:r>
        <w:r>
          <w:rPr>
            <w:webHidden/>
          </w:rPr>
          <w:tab/>
        </w:r>
        <w:r>
          <w:rPr>
            <w:webHidden/>
          </w:rPr>
          <w:fldChar w:fldCharType="begin"/>
        </w:r>
        <w:r>
          <w:rPr>
            <w:webHidden/>
          </w:rPr>
          <w:instrText xml:space="preserve"> PAGEREF _Toc482734882 \h </w:instrText>
        </w:r>
        <w:r>
          <w:rPr>
            <w:webHidden/>
          </w:rPr>
        </w:r>
        <w:r>
          <w:rPr>
            <w:webHidden/>
          </w:rPr>
          <w:fldChar w:fldCharType="separate"/>
        </w:r>
        <w:r w:rsidR="0027406C">
          <w:rPr>
            <w:webHidden/>
          </w:rPr>
          <w:t>18</w:t>
        </w:r>
        <w:r>
          <w:rPr>
            <w:webHidden/>
          </w:rPr>
          <w:fldChar w:fldCharType="end"/>
        </w:r>
      </w:hyperlink>
    </w:p>
    <w:p w14:paraId="1DA8F26B" w14:textId="77777777" w:rsidR="0076188D" w:rsidRDefault="0076188D">
      <w:pPr>
        <w:pStyle w:val="TOC1"/>
        <w:rPr>
          <w:rFonts w:asciiTheme="minorHAnsi" w:eastAsiaTheme="minorEastAsia" w:hAnsiTheme="minorHAnsi" w:cstheme="minorBidi"/>
          <w:sz w:val="22"/>
        </w:rPr>
      </w:pPr>
      <w:hyperlink w:anchor="_Toc482734883" w:history="1">
        <w:r w:rsidRPr="002F39DA">
          <w:rPr>
            <w:rStyle w:val="Hyperlink"/>
          </w:rPr>
          <w:t>4</w:t>
        </w:r>
        <w:r>
          <w:rPr>
            <w:rFonts w:asciiTheme="minorHAnsi" w:eastAsiaTheme="minorEastAsia" w:hAnsiTheme="minorHAnsi" w:cstheme="minorBidi"/>
            <w:sz w:val="22"/>
          </w:rPr>
          <w:tab/>
        </w:r>
        <w:r w:rsidRPr="002F39DA">
          <w:rPr>
            <w:rStyle w:val="Hyperlink"/>
          </w:rPr>
          <w:t>Using the Software</w:t>
        </w:r>
        <w:r>
          <w:rPr>
            <w:webHidden/>
          </w:rPr>
          <w:tab/>
        </w:r>
        <w:r>
          <w:rPr>
            <w:webHidden/>
          </w:rPr>
          <w:fldChar w:fldCharType="begin"/>
        </w:r>
        <w:r>
          <w:rPr>
            <w:webHidden/>
          </w:rPr>
          <w:instrText xml:space="preserve"> PAGEREF _Toc482734883 \h </w:instrText>
        </w:r>
        <w:r>
          <w:rPr>
            <w:webHidden/>
          </w:rPr>
        </w:r>
        <w:r>
          <w:rPr>
            <w:webHidden/>
          </w:rPr>
          <w:fldChar w:fldCharType="separate"/>
        </w:r>
        <w:r w:rsidR="0027406C">
          <w:rPr>
            <w:webHidden/>
          </w:rPr>
          <w:t>19</w:t>
        </w:r>
        <w:r>
          <w:rPr>
            <w:webHidden/>
          </w:rPr>
          <w:fldChar w:fldCharType="end"/>
        </w:r>
      </w:hyperlink>
    </w:p>
    <w:p w14:paraId="7568BE05" w14:textId="77777777" w:rsidR="0076188D" w:rsidRDefault="0076188D">
      <w:pPr>
        <w:pStyle w:val="TOC2"/>
        <w:tabs>
          <w:tab w:val="left" w:pos="1123"/>
        </w:tabs>
        <w:rPr>
          <w:rFonts w:asciiTheme="minorHAnsi" w:eastAsiaTheme="minorEastAsia" w:hAnsiTheme="minorHAnsi" w:cstheme="minorBidi"/>
          <w:sz w:val="22"/>
        </w:rPr>
      </w:pPr>
      <w:hyperlink w:anchor="_Toc482734884" w:history="1">
        <w:r w:rsidRPr="002F39DA">
          <w:rPr>
            <w:rStyle w:val="Hyperlink"/>
          </w:rPr>
          <w:t>4.1</w:t>
        </w:r>
        <w:r>
          <w:rPr>
            <w:rFonts w:asciiTheme="minorHAnsi" w:eastAsiaTheme="minorEastAsia" w:hAnsiTheme="minorHAnsi" w:cstheme="minorBidi"/>
            <w:sz w:val="22"/>
          </w:rPr>
          <w:tab/>
        </w:r>
        <w:r w:rsidRPr="002F39DA">
          <w:rPr>
            <w:rStyle w:val="Hyperlink"/>
          </w:rPr>
          <w:t>Data Entry Menu</w:t>
        </w:r>
        <w:r>
          <w:rPr>
            <w:webHidden/>
          </w:rPr>
          <w:tab/>
        </w:r>
        <w:r>
          <w:rPr>
            <w:webHidden/>
          </w:rPr>
          <w:fldChar w:fldCharType="begin"/>
        </w:r>
        <w:r>
          <w:rPr>
            <w:webHidden/>
          </w:rPr>
          <w:instrText xml:space="preserve"> PAGEREF _Toc482734884 \h </w:instrText>
        </w:r>
        <w:r>
          <w:rPr>
            <w:webHidden/>
          </w:rPr>
        </w:r>
        <w:r>
          <w:rPr>
            <w:webHidden/>
          </w:rPr>
          <w:fldChar w:fldCharType="separate"/>
        </w:r>
        <w:r w:rsidR="0027406C">
          <w:rPr>
            <w:webHidden/>
          </w:rPr>
          <w:t>19</w:t>
        </w:r>
        <w:r>
          <w:rPr>
            <w:webHidden/>
          </w:rPr>
          <w:fldChar w:fldCharType="end"/>
        </w:r>
      </w:hyperlink>
    </w:p>
    <w:p w14:paraId="4E4ECD23"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85" w:history="1">
        <w:r w:rsidRPr="002F39DA">
          <w:rPr>
            <w:rStyle w:val="Hyperlink"/>
          </w:rPr>
          <w:t>4.1.1</w:t>
        </w:r>
        <w:r>
          <w:rPr>
            <w:rFonts w:asciiTheme="minorHAnsi" w:eastAsiaTheme="minorEastAsia" w:hAnsiTheme="minorHAnsi" w:cstheme="minorBidi"/>
            <w:iCs w:val="0"/>
            <w:sz w:val="22"/>
            <w:szCs w:val="22"/>
          </w:rPr>
          <w:tab/>
        </w:r>
        <w:r w:rsidRPr="002F39DA">
          <w:rPr>
            <w:rStyle w:val="Hyperlink"/>
          </w:rPr>
          <w:t>Data Entry by Patient</w:t>
        </w:r>
        <w:r>
          <w:rPr>
            <w:webHidden/>
          </w:rPr>
          <w:tab/>
        </w:r>
        <w:r>
          <w:rPr>
            <w:webHidden/>
          </w:rPr>
          <w:fldChar w:fldCharType="begin"/>
        </w:r>
        <w:r>
          <w:rPr>
            <w:webHidden/>
          </w:rPr>
          <w:instrText xml:space="preserve"> PAGEREF _Toc482734885 \h </w:instrText>
        </w:r>
        <w:r>
          <w:rPr>
            <w:webHidden/>
          </w:rPr>
        </w:r>
        <w:r>
          <w:rPr>
            <w:webHidden/>
          </w:rPr>
          <w:fldChar w:fldCharType="separate"/>
        </w:r>
        <w:r w:rsidR="0027406C">
          <w:rPr>
            <w:webHidden/>
          </w:rPr>
          <w:t>19</w:t>
        </w:r>
        <w:r>
          <w:rPr>
            <w:webHidden/>
          </w:rPr>
          <w:fldChar w:fldCharType="end"/>
        </w:r>
      </w:hyperlink>
    </w:p>
    <w:p w14:paraId="40209334" w14:textId="77777777" w:rsidR="0076188D" w:rsidRDefault="0076188D">
      <w:pPr>
        <w:pStyle w:val="TOC4"/>
        <w:tabs>
          <w:tab w:val="left" w:pos="1987"/>
        </w:tabs>
        <w:rPr>
          <w:rFonts w:asciiTheme="minorHAnsi" w:hAnsiTheme="minorHAnsi"/>
          <w:noProof/>
          <w:sz w:val="22"/>
        </w:rPr>
      </w:pPr>
      <w:hyperlink w:anchor="_Toc482734886" w:history="1">
        <w:r w:rsidRPr="002F39DA">
          <w:rPr>
            <w:rStyle w:val="Hyperlink"/>
            <w:noProof/>
          </w:rPr>
          <w:t>4.1.1.1</w:t>
        </w:r>
        <w:r>
          <w:rPr>
            <w:rFonts w:asciiTheme="minorHAnsi" w:hAnsiTheme="minorHAnsi"/>
            <w:noProof/>
            <w:sz w:val="22"/>
          </w:rPr>
          <w:tab/>
        </w:r>
        <w:r w:rsidRPr="002F39DA">
          <w:rPr>
            <w:rStyle w:val="Hyperlink"/>
            <w:noProof/>
          </w:rPr>
          <w:t>Enter/Edit Patient Procedures Screen</w:t>
        </w:r>
        <w:r>
          <w:rPr>
            <w:noProof/>
            <w:webHidden/>
          </w:rPr>
          <w:tab/>
        </w:r>
        <w:r>
          <w:rPr>
            <w:noProof/>
            <w:webHidden/>
          </w:rPr>
          <w:fldChar w:fldCharType="begin"/>
        </w:r>
        <w:r>
          <w:rPr>
            <w:noProof/>
            <w:webHidden/>
          </w:rPr>
          <w:instrText xml:space="preserve"> PAGEREF _Toc482734886 \h </w:instrText>
        </w:r>
        <w:r>
          <w:rPr>
            <w:noProof/>
            <w:webHidden/>
          </w:rPr>
        </w:r>
        <w:r>
          <w:rPr>
            <w:noProof/>
            <w:webHidden/>
          </w:rPr>
          <w:fldChar w:fldCharType="separate"/>
        </w:r>
        <w:r w:rsidR="0027406C">
          <w:rPr>
            <w:noProof/>
            <w:webHidden/>
          </w:rPr>
          <w:t>20</w:t>
        </w:r>
        <w:r>
          <w:rPr>
            <w:noProof/>
            <w:webHidden/>
          </w:rPr>
          <w:fldChar w:fldCharType="end"/>
        </w:r>
      </w:hyperlink>
    </w:p>
    <w:p w14:paraId="3CBC036A" w14:textId="77777777" w:rsidR="0076188D" w:rsidRDefault="0076188D">
      <w:pPr>
        <w:pStyle w:val="TOC4"/>
        <w:tabs>
          <w:tab w:val="left" w:pos="1987"/>
        </w:tabs>
        <w:rPr>
          <w:rFonts w:asciiTheme="minorHAnsi" w:hAnsiTheme="minorHAnsi"/>
          <w:noProof/>
          <w:sz w:val="22"/>
        </w:rPr>
      </w:pPr>
      <w:hyperlink w:anchor="_Toc482734887" w:history="1">
        <w:r w:rsidRPr="002F39DA">
          <w:rPr>
            <w:rStyle w:val="Hyperlink"/>
            <w:noProof/>
          </w:rPr>
          <w:t>4.1.1.2</w:t>
        </w:r>
        <w:r>
          <w:rPr>
            <w:rFonts w:asciiTheme="minorHAnsi" w:hAnsiTheme="minorHAnsi"/>
            <w:noProof/>
            <w:sz w:val="22"/>
          </w:rPr>
          <w:tab/>
        </w:r>
        <w:r w:rsidRPr="002F39DA">
          <w:rPr>
            <w:rStyle w:val="Hyperlink"/>
            <w:noProof/>
          </w:rPr>
          <w:t>Recent Visits Screen</w:t>
        </w:r>
        <w:r>
          <w:rPr>
            <w:noProof/>
            <w:webHidden/>
          </w:rPr>
          <w:tab/>
        </w:r>
        <w:r>
          <w:rPr>
            <w:noProof/>
            <w:webHidden/>
          </w:rPr>
          <w:fldChar w:fldCharType="begin"/>
        </w:r>
        <w:r>
          <w:rPr>
            <w:noProof/>
            <w:webHidden/>
          </w:rPr>
          <w:instrText xml:space="preserve"> PAGEREF _Toc482734887 \h </w:instrText>
        </w:r>
        <w:r>
          <w:rPr>
            <w:noProof/>
            <w:webHidden/>
          </w:rPr>
        </w:r>
        <w:r>
          <w:rPr>
            <w:noProof/>
            <w:webHidden/>
          </w:rPr>
          <w:fldChar w:fldCharType="separate"/>
        </w:r>
        <w:r w:rsidR="0027406C">
          <w:rPr>
            <w:noProof/>
            <w:webHidden/>
          </w:rPr>
          <w:t>22</w:t>
        </w:r>
        <w:r>
          <w:rPr>
            <w:noProof/>
            <w:webHidden/>
          </w:rPr>
          <w:fldChar w:fldCharType="end"/>
        </w:r>
      </w:hyperlink>
    </w:p>
    <w:p w14:paraId="13DBC4F7" w14:textId="77777777" w:rsidR="0076188D" w:rsidRDefault="0076188D">
      <w:pPr>
        <w:pStyle w:val="TOC4"/>
        <w:tabs>
          <w:tab w:val="left" w:pos="1987"/>
        </w:tabs>
        <w:rPr>
          <w:rFonts w:asciiTheme="minorHAnsi" w:hAnsiTheme="minorHAnsi"/>
          <w:noProof/>
          <w:sz w:val="22"/>
        </w:rPr>
      </w:pPr>
      <w:hyperlink w:anchor="_Toc482734888" w:history="1">
        <w:r w:rsidRPr="002F39DA">
          <w:rPr>
            <w:rStyle w:val="Hyperlink"/>
            <w:noProof/>
          </w:rPr>
          <w:t>4.1.1.3</w:t>
        </w:r>
        <w:r>
          <w:rPr>
            <w:rFonts w:asciiTheme="minorHAnsi" w:hAnsiTheme="minorHAnsi"/>
            <w:noProof/>
            <w:sz w:val="22"/>
          </w:rPr>
          <w:tab/>
        </w:r>
        <w:r w:rsidRPr="002F39DA">
          <w:rPr>
            <w:rStyle w:val="Hyperlink"/>
            <w:noProof/>
          </w:rPr>
          <w:t>Add Information to the Add Patient Procedure or Edit Patient Procedure Screen</w:t>
        </w:r>
        <w:r>
          <w:rPr>
            <w:noProof/>
            <w:webHidden/>
          </w:rPr>
          <w:tab/>
        </w:r>
        <w:r>
          <w:rPr>
            <w:noProof/>
            <w:webHidden/>
          </w:rPr>
          <w:fldChar w:fldCharType="begin"/>
        </w:r>
        <w:r>
          <w:rPr>
            <w:noProof/>
            <w:webHidden/>
          </w:rPr>
          <w:instrText xml:space="preserve"> PAGEREF _Toc482734888 \h </w:instrText>
        </w:r>
        <w:r>
          <w:rPr>
            <w:noProof/>
            <w:webHidden/>
          </w:rPr>
        </w:r>
        <w:r>
          <w:rPr>
            <w:noProof/>
            <w:webHidden/>
          </w:rPr>
          <w:fldChar w:fldCharType="separate"/>
        </w:r>
        <w:r w:rsidR="0027406C">
          <w:rPr>
            <w:noProof/>
            <w:webHidden/>
          </w:rPr>
          <w:t>24</w:t>
        </w:r>
        <w:r>
          <w:rPr>
            <w:noProof/>
            <w:webHidden/>
          </w:rPr>
          <w:fldChar w:fldCharType="end"/>
        </w:r>
      </w:hyperlink>
    </w:p>
    <w:p w14:paraId="711FE7D5" w14:textId="77777777" w:rsidR="0076188D" w:rsidRDefault="0076188D">
      <w:pPr>
        <w:pStyle w:val="TOC4"/>
        <w:tabs>
          <w:tab w:val="left" w:pos="1987"/>
        </w:tabs>
        <w:rPr>
          <w:rFonts w:asciiTheme="minorHAnsi" w:hAnsiTheme="minorHAnsi"/>
          <w:noProof/>
          <w:sz w:val="22"/>
        </w:rPr>
      </w:pPr>
      <w:hyperlink w:anchor="_Toc482734889" w:history="1">
        <w:r w:rsidRPr="002F39DA">
          <w:rPr>
            <w:rStyle w:val="Hyperlink"/>
            <w:noProof/>
          </w:rPr>
          <w:t>4.1.1.4</w:t>
        </w:r>
        <w:r>
          <w:rPr>
            <w:rFonts w:asciiTheme="minorHAnsi" w:hAnsiTheme="minorHAnsi"/>
            <w:noProof/>
            <w:sz w:val="22"/>
          </w:rPr>
          <w:tab/>
        </w:r>
        <w:r w:rsidRPr="002F39DA">
          <w:rPr>
            <w:rStyle w:val="Hyperlink"/>
            <w:noProof/>
          </w:rPr>
          <w:t>Add a Patient Procedure</w:t>
        </w:r>
        <w:r>
          <w:rPr>
            <w:noProof/>
            <w:webHidden/>
          </w:rPr>
          <w:tab/>
        </w:r>
        <w:r>
          <w:rPr>
            <w:noProof/>
            <w:webHidden/>
          </w:rPr>
          <w:fldChar w:fldCharType="begin"/>
        </w:r>
        <w:r>
          <w:rPr>
            <w:noProof/>
            <w:webHidden/>
          </w:rPr>
          <w:instrText xml:space="preserve"> PAGEREF _Toc482734889 \h </w:instrText>
        </w:r>
        <w:r>
          <w:rPr>
            <w:noProof/>
            <w:webHidden/>
          </w:rPr>
        </w:r>
        <w:r>
          <w:rPr>
            <w:noProof/>
            <w:webHidden/>
          </w:rPr>
          <w:fldChar w:fldCharType="separate"/>
        </w:r>
        <w:r w:rsidR="0027406C">
          <w:rPr>
            <w:noProof/>
            <w:webHidden/>
          </w:rPr>
          <w:t>27</w:t>
        </w:r>
        <w:r>
          <w:rPr>
            <w:noProof/>
            <w:webHidden/>
          </w:rPr>
          <w:fldChar w:fldCharType="end"/>
        </w:r>
      </w:hyperlink>
    </w:p>
    <w:p w14:paraId="700DC7BE" w14:textId="77777777" w:rsidR="0076188D" w:rsidRDefault="0076188D">
      <w:pPr>
        <w:pStyle w:val="TOC4"/>
        <w:tabs>
          <w:tab w:val="left" w:pos="1987"/>
        </w:tabs>
        <w:rPr>
          <w:rFonts w:asciiTheme="minorHAnsi" w:hAnsiTheme="minorHAnsi"/>
          <w:noProof/>
          <w:sz w:val="22"/>
        </w:rPr>
      </w:pPr>
      <w:hyperlink w:anchor="_Toc482734890" w:history="1">
        <w:r w:rsidRPr="002F39DA">
          <w:rPr>
            <w:rStyle w:val="Hyperlink"/>
            <w:noProof/>
          </w:rPr>
          <w:t>4.1.1.5</w:t>
        </w:r>
        <w:r>
          <w:rPr>
            <w:rFonts w:asciiTheme="minorHAnsi" w:hAnsiTheme="minorHAnsi"/>
            <w:noProof/>
            <w:sz w:val="22"/>
          </w:rPr>
          <w:tab/>
        </w:r>
        <w:r w:rsidRPr="002F39DA">
          <w:rPr>
            <w:rStyle w:val="Hyperlink"/>
            <w:noProof/>
          </w:rPr>
          <w:t>Edit a Patient Procedure</w:t>
        </w:r>
        <w:r>
          <w:rPr>
            <w:noProof/>
            <w:webHidden/>
          </w:rPr>
          <w:tab/>
        </w:r>
        <w:r>
          <w:rPr>
            <w:noProof/>
            <w:webHidden/>
          </w:rPr>
          <w:fldChar w:fldCharType="begin"/>
        </w:r>
        <w:r>
          <w:rPr>
            <w:noProof/>
            <w:webHidden/>
          </w:rPr>
          <w:instrText xml:space="preserve"> PAGEREF _Toc482734890 \h </w:instrText>
        </w:r>
        <w:r>
          <w:rPr>
            <w:noProof/>
            <w:webHidden/>
          </w:rPr>
        </w:r>
        <w:r>
          <w:rPr>
            <w:noProof/>
            <w:webHidden/>
          </w:rPr>
          <w:fldChar w:fldCharType="separate"/>
        </w:r>
        <w:r w:rsidR="0027406C">
          <w:rPr>
            <w:noProof/>
            <w:webHidden/>
          </w:rPr>
          <w:t>29</w:t>
        </w:r>
        <w:r>
          <w:rPr>
            <w:noProof/>
            <w:webHidden/>
          </w:rPr>
          <w:fldChar w:fldCharType="end"/>
        </w:r>
      </w:hyperlink>
    </w:p>
    <w:p w14:paraId="5BB4BD7B" w14:textId="77777777" w:rsidR="0076188D" w:rsidRDefault="0076188D">
      <w:pPr>
        <w:pStyle w:val="TOC4"/>
        <w:tabs>
          <w:tab w:val="left" w:pos="1987"/>
        </w:tabs>
        <w:rPr>
          <w:rFonts w:asciiTheme="minorHAnsi" w:hAnsiTheme="minorHAnsi"/>
          <w:noProof/>
          <w:sz w:val="22"/>
        </w:rPr>
      </w:pPr>
      <w:hyperlink w:anchor="_Toc482734891" w:history="1">
        <w:r w:rsidRPr="002F39DA">
          <w:rPr>
            <w:rStyle w:val="Hyperlink"/>
            <w:noProof/>
          </w:rPr>
          <w:t>4.1.1.6</w:t>
        </w:r>
        <w:r>
          <w:rPr>
            <w:rFonts w:asciiTheme="minorHAnsi" w:hAnsiTheme="minorHAnsi"/>
            <w:noProof/>
            <w:sz w:val="22"/>
          </w:rPr>
          <w:tab/>
        </w:r>
        <w:r w:rsidRPr="002F39DA">
          <w:rPr>
            <w:rStyle w:val="Hyperlink"/>
            <w:noProof/>
          </w:rPr>
          <w:t>Delete a Patient Procedure</w:t>
        </w:r>
        <w:r>
          <w:rPr>
            <w:noProof/>
            <w:webHidden/>
          </w:rPr>
          <w:tab/>
        </w:r>
        <w:r>
          <w:rPr>
            <w:noProof/>
            <w:webHidden/>
          </w:rPr>
          <w:fldChar w:fldCharType="begin"/>
        </w:r>
        <w:r>
          <w:rPr>
            <w:noProof/>
            <w:webHidden/>
          </w:rPr>
          <w:instrText xml:space="preserve"> PAGEREF _Toc482734891 \h </w:instrText>
        </w:r>
        <w:r>
          <w:rPr>
            <w:noProof/>
            <w:webHidden/>
          </w:rPr>
        </w:r>
        <w:r>
          <w:rPr>
            <w:noProof/>
            <w:webHidden/>
          </w:rPr>
          <w:fldChar w:fldCharType="separate"/>
        </w:r>
        <w:r w:rsidR="0027406C">
          <w:rPr>
            <w:noProof/>
            <w:webHidden/>
          </w:rPr>
          <w:t>32</w:t>
        </w:r>
        <w:r>
          <w:rPr>
            <w:noProof/>
            <w:webHidden/>
          </w:rPr>
          <w:fldChar w:fldCharType="end"/>
        </w:r>
      </w:hyperlink>
    </w:p>
    <w:p w14:paraId="3FD60275"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92" w:history="1">
        <w:r w:rsidRPr="002F39DA">
          <w:rPr>
            <w:rStyle w:val="Hyperlink"/>
          </w:rPr>
          <w:t>4.1.2</w:t>
        </w:r>
        <w:r>
          <w:rPr>
            <w:rFonts w:asciiTheme="minorHAnsi" w:eastAsiaTheme="minorEastAsia" w:hAnsiTheme="minorHAnsi" w:cstheme="minorBidi"/>
            <w:iCs w:val="0"/>
            <w:sz w:val="22"/>
            <w:szCs w:val="22"/>
          </w:rPr>
          <w:tab/>
        </w:r>
        <w:r w:rsidRPr="002F39DA">
          <w:rPr>
            <w:rStyle w:val="Hyperlink"/>
          </w:rPr>
          <w:t>Data Entry by Procedure</w:t>
        </w:r>
        <w:r>
          <w:rPr>
            <w:webHidden/>
          </w:rPr>
          <w:tab/>
        </w:r>
        <w:r>
          <w:rPr>
            <w:webHidden/>
          </w:rPr>
          <w:fldChar w:fldCharType="begin"/>
        </w:r>
        <w:r>
          <w:rPr>
            <w:webHidden/>
          </w:rPr>
          <w:instrText xml:space="preserve"> PAGEREF _Toc482734892 \h </w:instrText>
        </w:r>
        <w:r>
          <w:rPr>
            <w:webHidden/>
          </w:rPr>
        </w:r>
        <w:r>
          <w:rPr>
            <w:webHidden/>
          </w:rPr>
          <w:fldChar w:fldCharType="separate"/>
        </w:r>
        <w:r w:rsidR="0027406C">
          <w:rPr>
            <w:webHidden/>
          </w:rPr>
          <w:t>33</w:t>
        </w:r>
        <w:r>
          <w:rPr>
            <w:webHidden/>
          </w:rPr>
          <w:fldChar w:fldCharType="end"/>
        </w:r>
      </w:hyperlink>
    </w:p>
    <w:p w14:paraId="10291621" w14:textId="77777777" w:rsidR="0076188D" w:rsidRDefault="0076188D">
      <w:pPr>
        <w:pStyle w:val="TOC4"/>
        <w:tabs>
          <w:tab w:val="left" w:pos="1987"/>
        </w:tabs>
        <w:rPr>
          <w:rFonts w:asciiTheme="minorHAnsi" w:hAnsiTheme="minorHAnsi"/>
          <w:noProof/>
          <w:sz w:val="22"/>
        </w:rPr>
      </w:pPr>
      <w:hyperlink w:anchor="_Toc482734893" w:history="1">
        <w:r w:rsidRPr="002F39DA">
          <w:rPr>
            <w:rStyle w:val="Hyperlink"/>
            <w:noProof/>
          </w:rPr>
          <w:t>4.1.2.1</w:t>
        </w:r>
        <w:r>
          <w:rPr>
            <w:rFonts w:asciiTheme="minorHAnsi" w:hAnsiTheme="minorHAnsi"/>
            <w:noProof/>
            <w:sz w:val="22"/>
          </w:rPr>
          <w:tab/>
        </w:r>
        <w:r w:rsidRPr="002F39DA">
          <w:rPr>
            <w:rStyle w:val="Hyperlink"/>
            <w:noProof/>
          </w:rPr>
          <w:t>Add a Procedure for Multiple Patients</w:t>
        </w:r>
        <w:r>
          <w:rPr>
            <w:noProof/>
            <w:webHidden/>
          </w:rPr>
          <w:tab/>
        </w:r>
        <w:r>
          <w:rPr>
            <w:noProof/>
            <w:webHidden/>
          </w:rPr>
          <w:fldChar w:fldCharType="begin"/>
        </w:r>
        <w:r>
          <w:rPr>
            <w:noProof/>
            <w:webHidden/>
          </w:rPr>
          <w:instrText xml:space="preserve"> PAGEREF _Toc482734893 \h </w:instrText>
        </w:r>
        <w:r>
          <w:rPr>
            <w:noProof/>
            <w:webHidden/>
          </w:rPr>
        </w:r>
        <w:r>
          <w:rPr>
            <w:noProof/>
            <w:webHidden/>
          </w:rPr>
          <w:fldChar w:fldCharType="separate"/>
        </w:r>
        <w:r w:rsidR="0027406C">
          <w:rPr>
            <w:noProof/>
            <w:webHidden/>
          </w:rPr>
          <w:t>34</w:t>
        </w:r>
        <w:r>
          <w:rPr>
            <w:noProof/>
            <w:webHidden/>
          </w:rPr>
          <w:fldChar w:fldCharType="end"/>
        </w:r>
      </w:hyperlink>
    </w:p>
    <w:p w14:paraId="13429861"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894" w:history="1">
        <w:r w:rsidRPr="002F39DA">
          <w:rPr>
            <w:rStyle w:val="Hyperlink"/>
          </w:rPr>
          <w:t>4.1.3</w:t>
        </w:r>
        <w:r>
          <w:rPr>
            <w:rFonts w:asciiTheme="minorHAnsi" w:eastAsiaTheme="minorEastAsia" w:hAnsiTheme="minorHAnsi" w:cstheme="minorBidi"/>
            <w:iCs w:val="0"/>
            <w:sz w:val="22"/>
            <w:szCs w:val="22"/>
          </w:rPr>
          <w:tab/>
        </w:r>
        <w:r w:rsidRPr="002F39DA">
          <w:rPr>
            <w:rStyle w:val="Hyperlink"/>
          </w:rPr>
          <w:t>Multiple Dates / Multiple Procedures</w:t>
        </w:r>
        <w:r>
          <w:rPr>
            <w:webHidden/>
          </w:rPr>
          <w:tab/>
        </w:r>
        <w:r>
          <w:rPr>
            <w:webHidden/>
          </w:rPr>
          <w:fldChar w:fldCharType="begin"/>
        </w:r>
        <w:r>
          <w:rPr>
            <w:webHidden/>
          </w:rPr>
          <w:instrText xml:space="preserve"> PAGEREF _Toc482734894 \h </w:instrText>
        </w:r>
        <w:r>
          <w:rPr>
            <w:webHidden/>
          </w:rPr>
        </w:r>
        <w:r>
          <w:rPr>
            <w:webHidden/>
          </w:rPr>
          <w:fldChar w:fldCharType="separate"/>
        </w:r>
        <w:r w:rsidR="0027406C">
          <w:rPr>
            <w:webHidden/>
          </w:rPr>
          <w:t>38</w:t>
        </w:r>
        <w:r>
          <w:rPr>
            <w:webHidden/>
          </w:rPr>
          <w:fldChar w:fldCharType="end"/>
        </w:r>
      </w:hyperlink>
    </w:p>
    <w:p w14:paraId="7CDC710A" w14:textId="77777777" w:rsidR="0076188D" w:rsidRDefault="0076188D">
      <w:pPr>
        <w:pStyle w:val="TOC4"/>
        <w:tabs>
          <w:tab w:val="left" w:pos="1987"/>
        </w:tabs>
        <w:rPr>
          <w:rFonts w:asciiTheme="minorHAnsi" w:hAnsiTheme="minorHAnsi"/>
          <w:noProof/>
          <w:sz w:val="22"/>
        </w:rPr>
      </w:pPr>
      <w:hyperlink w:anchor="_Toc482734895" w:history="1">
        <w:r w:rsidRPr="002F39DA">
          <w:rPr>
            <w:rStyle w:val="Hyperlink"/>
            <w:noProof/>
          </w:rPr>
          <w:t>4.1.3.1</w:t>
        </w:r>
        <w:r>
          <w:rPr>
            <w:rFonts w:asciiTheme="minorHAnsi" w:hAnsiTheme="minorHAnsi"/>
            <w:noProof/>
            <w:sz w:val="22"/>
          </w:rPr>
          <w:tab/>
        </w:r>
        <w:r w:rsidRPr="002F39DA">
          <w:rPr>
            <w:rStyle w:val="Hyperlink"/>
            <w:noProof/>
          </w:rPr>
          <w:t>Instructions for Common Fields</w:t>
        </w:r>
        <w:r>
          <w:rPr>
            <w:noProof/>
            <w:webHidden/>
          </w:rPr>
          <w:tab/>
        </w:r>
        <w:r>
          <w:rPr>
            <w:noProof/>
            <w:webHidden/>
          </w:rPr>
          <w:fldChar w:fldCharType="begin"/>
        </w:r>
        <w:r>
          <w:rPr>
            <w:noProof/>
            <w:webHidden/>
          </w:rPr>
          <w:instrText xml:space="preserve"> PAGEREF _Toc482734895 \h </w:instrText>
        </w:r>
        <w:r>
          <w:rPr>
            <w:noProof/>
            <w:webHidden/>
          </w:rPr>
        </w:r>
        <w:r>
          <w:rPr>
            <w:noProof/>
            <w:webHidden/>
          </w:rPr>
          <w:fldChar w:fldCharType="separate"/>
        </w:r>
        <w:r w:rsidR="0027406C">
          <w:rPr>
            <w:noProof/>
            <w:webHidden/>
          </w:rPr>
          <w:t>38</w:t>
        </w:r>
        <w:r>
          <w:rPr>
            <w:noProof/>
            <w:webHidden/>
          </w:rPr>
          <w:fldChar w:fldCharType="end"/>
        </w:r>
      </w:hyperlink>
    </w:p>
    <w:p w14:paraId="2FE9887E" w14:textId="77777777" w:rsidR="0076188D" w:rsidRDefault="0076188D">
      <w:pPr>
        <w:pStyle w:val="TOC4"/>
        <w:tabs>
          <w:tab w:val="left" w:pos="1987"/>
        </w:tabs>
        <w:rPr>
          <w:rFonts w:asciiTheme="minorHAnsi" w:hAnsiTheme="minorHAnsi"/>
          <w:noProof/>
          <w:sz w:val="22"/>
        </w:rPr>
      </w:pPr>
      <w:hyperlink w:anchor="_Toc482734896" w:history="1">
        <w:r w:rsidRPr="002F39DA">
          <w:rPr>
            <w:rStyle w:val="Hyperlink"/>
            <w:noProof/>
          </w:rPr>
          <w:t>4.1.3.2</w:t>
        </w:r>
        <w:r>
          <w:rPr>
            <w:rFonts w:asciiTheme="minorHAnsi" w:hAnsiTheme="minorHAnsi"/>
            <w:noProof/>
            <w:sz w:val="22"/>
          </w:rPr>
          <w:tab/>
        </w:r>
        <w:r w:rsidRPr="002F39DA">
          <w:rPr>
            <w:rStyle w:val="Hyperlink"/>
            <w:noProof/>
          </w:rPr>
          <w:t>Add Information to Providers Tab</w:t>
        </w:r>
        <w:r>
          <w:rPr>
            <w:noProof/>
            <w:webHidden/>
          </w:rPr>
          <w:tab/>
        </w:r>
        <w:r>
          <w:rPr>
            <w:noProof/>
            <w:webHidden/>
          </w:rPr>
          <w:fldChar w:fldCharType="begin"/>
        </w:r>
        <w:r>
          <w:rPr>
            <w:noProof/>
            <w:webHidden/>
          </w:rPr>
          <w:instrText xml:space="preserve"> PAGEREF _Toc482734896 \h </w:instrText>
        </w:r>
        <w:r>
          <w:rPr>
            <w:noProof/>
            <w:webHidden/>
          </w:rPr>
        </w:r>
        <w:r>
          <w:rPr>
            <w:noProof/>
            <w:webHidden/>
          </w:rPr>
          <w:fldChar w:fldCharType="separate"/>
        </w:r>
        <w:r w:rsidR="0027406C">
          <w:rPr>
            <w:noProof/>
            <w:webHidden/>
          </w:rPr>
          <w:t>40</w:t>
        </w:r>
        <w:r>
          <w:rPr>
            <w:noProof/>
            <w:webHidden/>
          </w:rPr>
          <w:fldChar w:fldCharType="end"/>
        </w:r>
      </w:hyperlink>
    </w:p>
    <w:p w14:paraId="2D2606FE" w14:textId="77777777" w:rsidR="0076188D" w:rsidRDefault="0076188D">
      <w:pPr>
        <w:pStyle w:val="TOC4"/>
        <w:tabs>
          <w:tab w:val="left" w:pos="1987"/>
        </w:tabs>
        <w:rPr>
          <w:rFonts w:asciiTheme="minorHAnsi" w:hAnsiTheme="minorHAnsi"/>
          <w:noProof/>
          <w:sz w:val="22"/>
        </w:rPr>
      </w:pPr>
      <w:hyperlink w:anchor="_Toc482734897" w:history="1">
        <w:r w:rsidRPr="002F39DA">
          <w:rPr>
            <w:rStyle w:val="Hyperlink"/>
            <w:noProof/>
          </w:rPr>
          <w:t>4.1.3.3</w:t>
        </w:r>
        <w:r>
          <w:rPr>
            <w:rFonts w:asciiTheme="minorHAnsi" w:hAnsiTheme="minorHAnsi"/>
            <w:noProof/>
            <w:sz w:val="22"/>
          </w:rPr>
          <w:tab/>
        </w:r>
        <w:r w:rsidRPr="002F39DA">
          <w:rPr>
            <w:rStyle w:val="Hyperlink"/>
            <w:noProof/>
          </w:rPr>
          <w:t>Add Information to Procedures Tab</w:t>
        </w:r>
        <w:r>
          <w:rPr>
            <w:noProof/>
            <w:webHidden/>
          </w:rPr>
          <w:tab/>
        </w:r>
        <w:r>
          <w:rPr>
            <w:noProof/>
            <w:webHidden/>
          </w:rPr>
          <w:fldChar w:fldCharType="begin"/>
        </w:r>
        <w:r>
          <w:rPr>
            <w:noProof/>
            <w:webHidden/>
          </w:rPr>
          <w:instrText xml:space="preserve"> PAGEREF _Toc482734897 \h </w:instrText>
        </w:r>
        <w:r>
          <w:rPr>
            <w:noProof/>
            <w:webHidden/>
          </w:rPr>
        </w:r>
        <w:r>
          <w:rPr>
            <w:noProof/>
            <w:webHidden/>
          </w:rPr>
          <w:fldChar w:fldCharType="separate"/>
        </w:r>
        <w:r w:rsidR="0027406C">
          <w:rPr>
            <w:noProof/>
            <w:webHidden/>
          </w:rPr>
          <w:t>41</w:t>
        </w:r>
        <w:r>
          <w:rPr>
            <w:noProof/>
            <w:webHidden/>
          </w:rPr>
          <w:fldChar w:fldCharType="end"/>
        </w:r>
      </w:hyperlink>
    </w:p>
    <w:p w14:paraId="26E7011D" w14:textId="77777777" w:rsidR="0076188D" w:rsidRDefault="0076188D">
      <w:pPr>
        <w:pStyle w:val="TOC4"/>
        <w:tabs>
          <w:tab w:val="left" w:pos="1987"/>
        </w:tabs>
        <w:rPr>
          <w:rFonts w:asciiTheme="minorHAnsi" w:hAnsiTheme="minorHAnsi"/>
          <w:noProof/>
          <w:sz w:val="22"/>
        </w:rPr>
      </w:pPr>
      <w:hyperlink w:anchor="_Toc482734898" w:history="1">
        <w:r w:rsidRPr="002F39DA">
          <w:rPr>
            <w:rStyle w:val="Hyperlink"/>
            <w:noProof/>
          </w:rPr>
          <w:t>4.1.3.4</w:t>
        </w:r>
        <w:r>
          <w:rPr>
            <w:rFonts w:asciiTheme="minorHAnsi" w:hAnsiTheme="minorHAnsi"/>
            <w:noProof/>
            <w:sz w:val="22"/>
          </w:rPr>
          <w:tab/>
        </w:r>
        <w:r w:rsidRPr="002F39DA">
          <w:rPr>
            <w:rStyle w:val="Hyperlink"/>
            <w:noProof/>
          </w:rPr>
          <w:t>Add Information to Select Patient Tab</w:t>
        </w:r>
        <w:r>
          <w:rPr>
            <w:noProof/>
            <w:webHidden/>
          </w:rPr>
          <w:tab/>
        </w:r>
        <w:r>
          <w:rPr>
            <w:noProof/>
            <w:webHidden/>
          </w:rPr>
          <w:fldChar w:fldCharType="begin"/>
        </w:r>
        <w:r>
          <w:rPr>
            <w:noProof/>
            <w:webHidden/>
          </w:rPr>
          <w:instrText xml:space="preserve"> PAGEREF _Toc482734898 \h </w:instrText>
        </w:r>
        <w:r>
          <w:rPr>
            <w:noProof/>
            <w:webHidden/>
          </w:rPr>
        </w:r>
        <w:r>
          <w:rPr>
            <w:noProof/>
            <w:webHidden/>
          </w:rPr>
          <w:fldChar w:fldCharType="separate"/>
        </w:r>
        <w:r w:rsidR="0027406C">
          <w:rPr>
            <w:noProof/>
            <w:webHidden/>
          </w:rPr>
          <w:t>43</w:t>
        </w:r>
        <w:r>
          <w:rPr>
            <w:noProof/>
            <w:webHidden/>
          </w:rPr>
          <w:fldChar w:fldCharType="end"/>
        </w:r>
      </w:hyperlink>
    </w:p>
    <w:p w14:paraId="072269EA" w14:textId="77777777" w:rsidR="0076188D" w:rsidRDefault="0076188D">
      <w:pPr>
        <w:pStyle w:val="TOC4"/>
        <w:tabs>
          <w:tab w:val="left" w:pos="1987"/>
        </w:tabs>
        <w:rPr>
          <w:rFonts w:asciiTheme="minorHAnsi" w:hAnsiTheme="minorHAnsi"/>
          <w:noProof/>
          <w:sz w:val="22"/>
        </w:rPr>
      </w:pPr>
      <w:hyperlink w:anchor="_Toc482734899" w:history="1">
        <w:r w:rsidRPr="002F39DA">
          <w:rPr>
            <w:rStyle w:val="Hyperlink"/>
            <w:noProof/>
          </w:rPr>
          <w:t>4.1.3.5</w:t>
        </w:r>
        <w:r>
          <w:rPr>
            <w:rFonts w:asciiTheme="minorHAnsi" w:hAnsiTheme="minorHAnsi"/>
            <w:noProof/>
            <w:sz w:val="22"/>
          </w:rPr>
          <w:tab/>
        </w:r>
        <w:r w:rsidRPr="002F39DA">
          <w:rPr>
            <w:rStyle w:val="Hyperlink"/>
            <w:noProof/>
          </w:rPr>
          <w:t>Verify Information Using the View Selected Patients Tab</w:t>
        </w:r>
        <w:r>
          <w:rPr>
            <w:noProof/>
            <w:webHidden/>
          </w:rPr>
          <w:tab/>
        </w:r>
        <w:r>
          <w:rPr>
            <w:noProof/>
            <w:webHidden/>
          </w:rPr>
          <w:fldChar w:fldCharType="begin"/>
        </w:r>
        <w:r>
          <w:rPr>
            <w:noProof/>
            <w:webHidden/>
          </w:rPr>
          <w:instrText xml:space="preserve"> PAGEREF _Toc482734899 \h </w:instrText>
        </w:r>
        <w:r>
          <w:rPr>
            <w:noProof/>
            <w:webHidden/>
          </w:rPr>
        </w:r>
        <w:r>
          <w:rPr>
            <w:noProof/>
            <w:webHidden/>
          </w:rPr>
          <w:fldChar w:fldCharType="separate"/>
        </w:r>
        <w:r w:rsidR="0027406C">
          <w:rPr>
            <w:noProof/>
            <w:webHidden/>
          </w:rPr>
          <w:t>45</w:t>
        </w:r>
        <w:r>
          <w:rPr>
            <w:noProof/>
            <w:webHidden/>
          </w:rPr>
          <w:fldChar w:fldCharType="end"/>
        </w:r>
      </w:hyperlink>
    </w:p>
    <w:p w14:paraId="4E45E836" w14:textId="77777777" w:rsidR="0076188D" w:rsidRDefault="0076188D">
      <w:pPr>
        <w:pStyle w:val="TOC4"/>
        <w:tabs>
          <w:tab w:val="left" w:pos="1987"/>
        </w:tabs>
        <w:rPr>
          <w:rFonts w:asciiTheme="minorHAnsi" w:hAnsiTheme="minorHAnsi"/>
          <w:noProof/>
          <w:sz w:val="22"/>
        </w:rPr>
      </w:pPr>
      <w:hyperlink w:anchor="_Toc482734900" w:history="1">
        <w:r w:rsidRPr="002F39DA">
          <w:rPr>
            <w:rStyle w:val="Hyperlink"/>
            <w:noProof/>
          </w:rPr>
          <w:t>4.1.3.6</w:t>
        </w:r>
        <w:r>
          <w:rPr>
            <w:rFonts w:asciiTheme="minorHAnsi" w:hAnsiTheme="minorHAnsi"/>
            <w:noProof/>
            <w:sz w:val="22"/>
          </w:rPr>
          <w:tab/>
        </w:r>
        <w:r w:rsidRPr="002F39DA">
          <w:rPr>
            <w:rStyle w:val="Hyperlink"/>
            <w:noProof/>
          </w:rPr>
          <w:t>Verify Information Using the Records Pending Filing Tab</w:t>
        </w:r>
        <w:r>
          <w:rPr>
            <w:noProof/>
            <w:webHidden/>
          </w:rPr>
          <w:tab/>
        </w:r>
        <w:r>
          <w:rPr>
            <w:noProof/>
            <w:webHidden/>
          </w:rPr>
          <w:fldChar w:fldCharType="begin"/>
        </w:r>
        <w:r>
          <w:rPr>
            <w:noProof/>
            <w:webHidden/>
          </w:rPr>
          <w:instrText xml:space="preserve"> PAGEREF _Toc482734900 \h </w:instrText>
        </w:r>
        <w:r>
          <w:rPr>
            <w:noProof/>
            <w:webHidden/>
          </w:rPr>
        </w:r>
        <w:r>
          <w:rPr>
            <w:noProof/>
            <w:webHidden/>
          </w:rPr>
          <w:fldChar w:fldCharType="separate"/>
        </w:r>
        <w:r w:rsidR="0027406C">
          <w:rPr>
            <w:noProof/>
            <w:webHidden/>
          </w:rPr>
          <w:t>46</w:t>
        </w:r>
        <w:r>
          <w:rPr>
            <w:noProof/>
            <w:webHidden/>
          </w:rPr>
          <w:fldChar w:fldCharType="end"/>
        </w:r>
      </w:hyperlink>
    </w:p>
    <w:p w14:paraId="6AEA2DEA" w14:textId="77777777" w:rsidR="0076188D" w:rsidRDefault="0076188D">
      <w:pPr>
        <w:pStyle w:val="TOC2"/>
        <w:tabs>
          <w:tab w:val="left" w:pos="1123"/>
        </w:tabs>
        <w:rPr>
          <w:rFonts w:asciiTheme="minorHAnsi" w:eastAsiaTheme="minorEastAsia" w:hAnsiTheme="minorHAnsi" w:cstheme="minorBidi"/>
          <w:sz w:val="22"/>
        </w:rPr>
      </w:pPr>
      <w:hyperlink w:anchor="_Toc482734901" w:history="1">
        <w:r w:rsidRPr="002F39DA">
          <w:rPr>
            <w:rStyle w:val="Hyperlink"/>
          </w:rPr>
          <w:t>4.2</w:t>
        </w:r>
        <w:r>
          <w:rPr>
            <w:rFonts w:asciiTheme="minorHAnsi" w:eastAsiaTheme="minorEastAsia" w:hAnsiTheme="minorHAnsi" w:cstheme="minorBidi"/>
            <w:sz w:val="22"/>
          </w:rPr>
          <w:tab/>
        </w:r>
        <w:r w:rsidRPr="002F39DA">
          <w:rPr>
            <w:rStyle w:val="Hyperlink"/>
          </w:rPr>
          <w:t>Spreadsheet</w:t>
        </w:r>
        <w:r>
          <w:rPr>
            <w:webHidden/>
          </w:rPr>
          <w:tab/>
        </w:r>
        <w:r>
          <w:rPr>
            <w:webHidden/>
          </w:rPr>
          <w:fldChar w:fldCharType="begin"/>
        </w:r>
        <w:r>
          <w:rPr>
            <w:webHidden/>
          </w:rPr>
          <w:instrText xml:space="preserve"> PAGEREF _Toc482734901 \h </w:instrText>
        </w:r>
        <w:r>
          <w:rPr>
            <w:webHidden/>
          </w:rPr>
        </w:r>
        <w:r>
          <w:rPr>
            <w:webHidden/>
          </w:rPr>
          <w:fldChar w:fldCharType="separate"/>
        </w:r>
        <w:r w:rsidR="0027406C">
          <w:rPr>
            <w:webHidden/>
          </w:rPr>
          <w:t>48</w:t>
        </w:r>
        <w:r>
          <w:rPr>
            <w:webHidden/>
          </w:rPr>
          <w:fldChar w:fldCharType="end"/>
        </w:r>
      </w:hyperlink>
    </w:p>
    <w:p w14:paraId="34F06318"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02" w:history="1">
        <w:r w:rsidRPr="002F39DA">
          <w:rPr>
            <w:rStyle w:val="Hyperlink"/>
          </w:rPr>
          <w:t>4.2.1</w:t>
        </w:r>
        <w:r>
          <w:rPr>
            <w:rFonts w:asciiTheme="minorHAnsi" w:eastAsiaTheme="minorEastAsia" w:hAnsiTheme="minorHAnsi" w:cstheme="minorBidi"/>
            <w:iCs w:val="0"/>
            <w:sz w:val="22"/>
            <w:szCs w:val="22"/>
          </w:rPr>
          <w:tab/>
        </w:r>
        <w:r w:rsidRPr="002F39DA">
          <w:rPr>
            <w:rStyle w:val="Hyperlink"/>
          </w:rPr>
          <w:t>Import a Regular Spreadsheet</w:t>
        </w:r>
        <w:r>
          <w:rPr>
            <w:webHidden/>
          </w:rPr>
          <w:tab/>
        </w:r>
        <w:r>
          <w:rPr>
            <w:webHidden/>
          </w:rPr>
          <w:fldChar w:fldCharType="begin"/>
        </w:r>
        <w:r>
          <w:rPr>
            <w:webHidden/>
          </w:rPr>
          <w:instrText xml:space="preserve"> PAGEREF _Toc482734902 \h </w:instrText>
        </w:r>
        <w:r>
          <w:rPr>
            <w:webHidden/>
          </w:rPr>
        </w:r>
        <w:r>
          <w:rPr>
            <w:webHidden/>
          </w:rPr>
          <w:fldChar w:fldCharType="separate"/>
        </w:r>
        <w:r w:rsidR="0027406C">
          <w:rPr>
            <w:webHidden/>
          </w:rPr>
          <w:t>48</w:t>
        </w:r>
        <w:r>
          <w:rPr>
            <w:webHidden/>
          </w:rPr>
          <w:fldChar w:fldCharType="end"/>
        </w:r>
      </w:hyperlink>
    </w:p>
    <w:p w14:paraId="05165794" w14:textId="77777777" w:rsidR="0076188D" w:rsidRDefault="0076188D">
      <w:pPr>
        <w:pStyle w:val="TOC4"/>
        <w:tabs>
          <w:tab w:val="left" w:pos="1987"/>
        </w:tabs>
        <w:rPr>
          <w:rFonts w:asciiTheme="minorHAnsi" w:hAnsiTheme="minorHAnsi"/>
          <w:noProof/>
          <w:sz w:val="22"/>
        </w:rPr>
      </w:pPr>
      <w:hyperlink w:anchor="_Toc482734903" w:history="1">
        <w:r w:rsidRPr="002F39DA">
          <w:rPr>
            <w:rStyle w:val="Hyperlink"/>
            <w:noProof/>
          </w:rPr>
          <w:t>4.2.1.1</w:t>
        </w:r>
        <w:r>
          <w:rPr>
            <w:rFonts w:asciiTheme="minorHAnsi" w:hAnsiTheme="minorHAnsi"/>
            <w:noProof/>
            <w:sz w:val="22"/>
          </w:rPr>
          <w:tab/>
        </w:r>
        <w:r w:rsidRPr="002F39DA">
          <w:rPr>
            <w:rStyle w:val="Hyperlink"/>
            <w:noProof/>
          </w:rPr>
          <w:t>Edit Cell Data on the Spreadsheet Upload Form</w:t>
        </w:r>
        <w:r>
          <w:rPr>
            <w:noProof/>
            <w:webHidden/>
          </w:rPr>
          <w:tab/>
        </w:r>
        <w:r>
          <w:rPr>
            <w:noProof/>
            <w:webHidden/>
          </w:rPr>
          <w:fldChar w:fldCharType="begin"/>
        </w:r>
        <w:r>
          <w:rPr>
            <w:noProof/>
            <w:webHidden/>
          </w:rPr>
          <w:instrText xml:space="preserve"> PAGEREF _Toc482734903 \h </w:instrText>
        </w:r>
        <w:r>
          <w:rPr>
            <w:noProof/>
            <w:webHidden/>
          </w:rPr>
        </w:r>
        <w:r>
          <w:rPr>
            <w:noProof/>
            <w:webHidden/>
          </w:rPr>
          <w:fldChar w:fldCharType="separate"/>
        </w:r>
        <w:r w:rsidR="0027406C">
          <w:rPr>
            <w:noProof/>
            <w:webHidden/>
          </w:rPr>
          <w:t>49</w:t>
        </w:r>
        <w:r>
          <w:rPr>
            <w:noProof/>
            <w:webHidden/>
          </w:rPr>
          <w:fldChar w:fldCharType="end"/>
        </w:r>
      </w:hyperlink>
    </w:p>
    <w:p w14:paraId="452A83A9" w14:textId="77777777" w:rsidR="0076188D" w:rsidRDefault="0076188D">
      <w:pPr>
        <w:pStyle w:val="TOC4"/>
        <w:tabs>
          <w:tab w:val="left" w:pos="1987"/>
        </w:tabs>
        <w:rPr>
          <w:rFonts w:asciiTheme="minorHAnsi" w:hAnsiTheme="minorHAnsi"/>
          <w:noProof/>
          <w:sz w:val="22"/>
        </w:rPr>
      </w:pPr>
      <w:hyperlink w:anchor="_Toc482734904" w:history="1">
        <w:r w:rsidRPr="002F39DA">
          <w:rPr>
            <w:rStyle w:val="Hyperlink"/>
            <w:noProof/>
          </w:rPr>
          <w:t>4.2.1.2</w:t>
        </w:r>
        <w:r>
          <w:rPr>
            <w:rFonts w:asciiTheme="minorHAnsi" w:hAnsiTheme="minorHAnsi"/>
            <w:noProof/>
            <w:sz w:val="22"/>
          </w:rPr>
          <w:tab/>
        </w:r>
        <w:r w:rsidRPr="002F39DA">
          <w:rPr>
            <w:rStyle w:val="Hyperlink"/>
            <w:noProof/>
          </w:rPr>
          <w:t>Modify Column Order</w:t>
        </w:r>
        <w:r>
          <w:rPr>
            <w:noProof/>
            <w:webHidden/>
          </w:rPr>
          <w:tab/>
        </w:r>
        <w:r>
          <w:rPr>
            <w:noProof/>
            <w:webHidden/>
          </w:rPr>
          <w:fldChar w:fldCharType="begin"/>
        </w:r>
        <w:r>
          <w:rPr>
            <w:noProof/>
            <w:webHidden/>
          </w:rPr>
          <w:instrText xml:space="preserve"> PAGEREF _Toc482734904 \h </w:instrText>
        </w:r>
        <w:r>
          <w:rPr>
            <w:noProof/>
            <w:webHidden/>
          </w:rPr>
        </w:r>
        <w:r>
          <w:rPr>
            <w:noProof/>
            <w:webHidden/>
          </w:rPr>
          <w:fldChar w:fldCharType="separate"/>
        </w:r>
        <w:r w:rsidR="0027406C">
          <w:rPr>
            <w:noProof/>
            <w:webHidden/>
          </w:rPr>
          <w:t>50</w:t>
        </w:r>
        <w:r>
          <w:rPr>
            <w:noProof/>
            <w:webHidden/>
          </w:rPr>
          <w:fldChar w:fldCharType="end"/>
        </w:r>
      </w:hyperlink>
    </w:p>
    <w:p w14:paraId="0B09BB65"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05" w:history="1">
        <w:r w:rsidRPr="002F39DA">
          <w:rPr>
            <w:rStyle w:val="Hyperlink"/>
          </w:rPr>
          <w:t>4.2.2</w:t>
        </w:r>
        <w:r>
          <w:rPr>
            <w:rFonts w:asciiTheme="minorHAnsi" w:eastAsiaTheme="minorEastAsia" w:hAnsiTheme="minorHAnsi" w:cstheme="minorBidi"/>
            <w:iCs w:val="0"/>
            <w:sz w:val="22"/>
            <w:szCs w:val="22"/>
          </w:rPr>
          <w:tab/>
        </w:r>
        <w:r w:rsidRPr="002F39DA">
          <w:rPr>
            <w:rStyle w:val="Hyperlink"/>
          </w:rPr>
          <w:t>Import a State Home Spreadsheet</w:t>
        </w:r>
        <w:r>
          <w:rPr>
            <w:webHidden/>
          </w:rPr>
          <w:tab/>
        </w:r>
        <w:r>
          <w:rPr>
            <w:webHidden/>
          </w:rPr>
          <w:fldChar w:fldCharType="begin"/>
        </w:r>
        <w:r>
          <w:rPr>
            <w:webHidden/>
          </w:rPr>
          <w:instrText xml:space="preserve"> PAGEREF _Toc482734905 \h </w:instrText>
        </w:r>
        <w:r>
          <w:rPr>
            <w:webHidden/>
          </w:rPr>
        </w:r>
        <w:r>
          <w:rPr>
            <w:webHidden/>
          </w:rPr>
          <w:fldChar w:fldCharType="separate"/>
        </w:r>
        <w:r w:rsidR="0027406C">
          <w:rPr>
            <w:webHidden/>
          </w:rPr>
          <w:t>51</w:t>
        </w:r>
        <w:r>
          <w:rPr>
            <w:webHidden/>
          </w:rPr>
          <w:fldChar w:fldCharType="end"/>
        </w:r>
      </w:hyperlink>
    </w:p>
    <w:p w14:paraId="0F66D2BC"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06" w:history="1">
        <w:r w:rsidRPr="002F39DA">
          <w:rPr>
            <w:rStyle w:val="Hyperlink"/>
          </w:rPr>
          <w:t>4.2.3</w:t>
        </w:r>
        <w:r>
          <w:rPr>
            <w:rFonts w:asciiTheme="minorHAnsi" w:eastAsiaTheme="minorEastAsia" w:hAnsiTheme="minorHAnsi" w:cstheme="minorBidi"/>
            <w:iCs w:val="0"/>
            <w:sz w:val="22"/>
            <w:szCs w:val="22"/>
          </w:rPr>
          <w:tab/>
        </w:r>
        <w:r w:rsidRPr="002F39DA">
          <w:rPr>
            <w:rStyle w:val="Hyperlink"/>
          </w:rPr>
          <w:t>Upload Imported Spreadsheet Data</w:t>
        </w:r>
        <w:r>
          <w:rPr>
            <w:webHidden/>
          </w:rPr>
          <w:tab/>
        </w:r>
        <w:r>
          <w:rPr>
            <w:webHidden/>
          </w:rPr>
          <w:fldChar w:fldCharType="begin"/>
        </w:r>
        <w:r>
          <w:rPr>
            <w:webHidden/>
          </w:rPr>
          <w:instrText xml:space="preserve"> PAGEREF _Toc482734906 \h </w:instrText>
        </w:r>
        <w:r>
          <w:rPr>
            <w:webHidden/>
          </w:rPr>
        </w:r>
        <w:r>
          <w:rPr>
            <w:webHidden/>
          </w:rPr>
          <w:fldChar w:fldCharType="separate"/>
        </w:r>
        <w:r w:rsidR="0027406C">
          <w:rPr>
            <w:webHidden/>
          </w:rPr>
          <w:t>53</w:t>
        </w:r>
        <w:r>
          <w:rPr>
            <w:webHidden/>
          </w:rPr>
          <w:fldChar w:fldCharType="end"/>
        </w:r>
      </w:hyperlink>
    </w:p>
    <w:p w14:paraId="76AF1CE2" w14:textId="77777777" w:rsidR="0076188D" w:rsidRDefault="0076188D">
      <w:pPr>
        <w:pStyle w:val="TOC4"/>
        <w:tabs>
          <w:tab w:val="left" w:pos="1987"/>
        </w:tabs>
        <w:rPr>
          <w:rFonts w:asciiTheme="minorHAnsi" w:hAnsiTheme="minorHAnsi"/>
          <w:noProof/>
          <w:sz w:val="22"/>
        </w:rPr>
      </w:pPr>
      <w:hyperlink w:anchor="_Toc482734907" w:history="1">
        <w:r w:rsidRPr="002F39DA">
          <w:rPr>
            <w:rStyle w:val="Hyperlink"/>
            <w:noProof/>
          </w:rPr>
          <w:t>4.2.3.1</w:t>
        </w:r>
        <w:r>
          <w:rPr>
            <w:rFonts w:asciiTheme="minorHAnsi" w:hAnsiTheme="minorHAnsi"/>
            <w:noProof/>
            <w:sz w:val="22"/>
          </w:rPr>
          <w:tab/>
        </w:r>
        <w:r w:rsidRPr="002F39DA">
          <w:rPr>
            <w:rStyle w:val="Hyperlink"/>
            <w:noProof/>
          </w:rPr>
          <w:t>Spreadsheet Upload Errors</w:t>
        </w:r>
        <w:r>
          <w:rPr>
            <w:noProof/>
            <w:webHidden/>
          </w:rPr>
          <w:tab/>
        </w:r>
        <w:r>
          <w:rPr>
            <w:noProof/>
            <w:webHidden/>
          </w:rPr>
          <w:fldChar w:fldCharType="begin"/>
        </w:r>
        <w:r>
          <w:rPr>
            <w:noProof/>
            <w:webHidden/>
          </w:rPr>
          <w:instrText xml:space="preserve"> PAGEREF _Toc482734907 \h </w:instrText>
        </w:r>
        <w:r>
          <w:rPr>
            <w:noProof/>
            <w:webHidden/>
          </w:rPr>
        </w:r>
        <w:r>
          <w:rPr>
            <w:noProof/>
            <w:webHidden/>
          </w:rPr>
          <w:fldChar w:fldCharType="separate"/>
        </w:r>
        <w:r w:rsidR="0027406C">
          <w:rPr>
            <w:noProof/>
            <w:webHidden/>
          </w:rPr>
          <w:t>53</w:t>
        </w:r>
        <w:r>
          <w:rPr>
            <w:noProof/>
            <w:webHidden/>
          </w:rPr>
          <w:fldChar w:fldCharType="end"/>
        </w:r>
      </w:hyperlink>
    </w:p>
    <w:p w14:paraId="36F3F8D9" w14:textId="77777777" w:rsidR="0076188D" w:rsidRDefault="0076188D">
      <w:pPr>
        <w:pStyle w:val="TOC4"/>
        <w:tabs>
          <w:tab w:val="left" w:pos="1987"/>
        </w:tabs>
        <w:rPr>
          <w:rFonts w:asciiTheme="minorHAnsi" w:hAnsiTheme="minorHAnsi"/>
          <w:noProof/>
          <w:sz w:val="22"/>
        </w:rPr>
      </w:pPr>
      <w:hyperlink w:anchor="_Toc482734908" w:history="1">
        <w:r w:rsidRPr="002F39DA">
          <w:rPr>
            <w:rStyle w:val="Hyperlink"/>
            <w:noProof/>
          </w:rPr>
          <w:t>4.2.3.2</w:t>
        </w:r>
        <w:r>
          <w:rPr>
            <w:rFonts w:asciiTheme="minorHAnsi" w:hAnsiTheme="minorHAnsi"/>
            <w:noProof/>
            <w:sz w:val="22"/>
          </w:rPr>
          <w:tab/>
        </w:r>
        <w:r w:rsidRPr="002F39DA">
          <w:rPr>
            <w:rStyle w:val="Hyperlink"/>
            <w:noProof/>
          </w:rPr>
          <w:t>Service Connected Questions Validation</w:t>
        </w:r>
        <w:r>
          <w:rPr>
            <w:noProof/>
            <w:webHidden/>
          </w:rPr>
          <w:tab/>
        </w:r>
        <w:r>
          <w:rPr>
            <w:noProof/>
            <w:webHidden/>
          </w:rPr>
          <w:fldChar w:fldCharType="begin"/>
        </w:r>
        <w:r>
          <w:rPr>
            <w:noProof/>
            <w:webHidden/>
          </w:rPr>
          <w:instrText xml:space="preserve"> PAGEREF _Toc482734908 \h </w:instrText>
        </w:r>
        <w:r>
          <w:rPr>
            <w:noProof/>
            <w:webHidden/>
          </w:rPr>
        </w:r>
        <w:r>
          <w:rPr>
            <w:noProof/>
            <w:webHidden/>
          </w:rPr>
          <w:fldChar w:fldCharType="separate"/>
        </w:r>
        <w:r w:rsidR="0027406C">
          <w:rPr>
            <w:noProof/>
            <w:webHidden/>
          </w:rPr>
          <w:t>56</w:t>
        </w:r>
        <w:r>
          <w:rPr>
            <w:noProof/>
            <w:webHidden/>
          </w:rPr>
          <w:fldChar w:fldCharType="end"/>
        </w:r>
      </w:hyperlink>
    </w:p>
    <w:p w14:paraId="489E6224" w14:textId="77777777" w:rsidR="0076188D" w:rsidRDefault="0076188D">
      <w:pPr>
        <w:pStyle w:val="TOC4"/>
        <w:tabs>
          <w:tab w:val="left" w:pos="1987"/>
        </w:tabs>
        <w:rPr>
          <w:rFonts w:asciiTheme="minorHAnsi" w:hAnsiTheme="minorHAnsi"/>
          <w:noProof/>
          <w:sz w:val="22"/>
        </w:rPr>
      </w:pPr>
      <w:hyperlink w:anchor="_Toc482734909" w:history="1">
        <w:r w:rsidRPr="002F39DA">
          <w:rPr>
            <w:rStyle w:val="Hyperlink"/>
            <w:noProof/>
          </w:rPr>
          <w:t>4.2.3.3</w:t>
        </w:r>
        <w:r>
          <w:rPr>
            <w:rFonts w:asciiTheme="minorHAnsi" w:hAnsiTheme="minorHAnsi"/>
            <w:noProof/>
            <w:sz w:val="22"/>
          </w:rPr>
          <w:tab/>
        </w:r>
        <w:r w:rsidRPr="002F39DA">
          <w:rPr>
            <w:rStyle w:val="Hyperlink"/>
            <w:noProof/>
          </w:rPr>
          <w:t>Duplicate Record Errors</w:t>
        </w:r>
        <w:r>
          <w:rPr>
            <w:noProof/>
            <w:webHidden/>
          </w:rPr>
          <w:tab/>
        </w:r>
        <w:r>
          <w:rPr>
            <w:noProof/>
            <w:webHidden/>
          </w:rPr>
          <w:fldChar w:fldCharType="begin"/>
        </w:r>
        <w:r>
          <w:rPr>
            <w:noProof/>
            <w:webHidden/>
          </w:rPr>
          <w:instrText xml:space="preserve"> PAGEREF _Toc482734909 \h </w:instrText>
        </w:r>
        <w:r>
          <w:rPr>
            <w:noProof/>
            <w:webHidden/>
          </w:rPr>
        </w:r>
        <w:r>
          <w:rPr>
            <w:noProof/>
            <w:webHidden/>
          </w:rPr>
          <w:fldChar w:fldCharType="separate"/>
        </w:r>
        <w:r w:rsidR="0027406C">
          <w:rPr>
            <w:noProof/>
            <w:webHidden/>
          </w:rPr>
          <w:t>57</w:t>
        </w:r>
        <w:r>
          <w:rPr>
            <w:noProof/>
            <w:webHidden/>
          </w:rPr>
          <w:fldChar w:fldCharType="end"/>
        </w:r>
      </w:hyperlink>
    </w:p>
    <w:p w14:paraId="7F27D997"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10" w:history="1">
        <w:r w:rsidRPr="002F39DA">
          <w:rPr>
            <w:rStyle w:val="Hyperlink"/>
          </w:rPr>
          <w:t>4.2.4</w:t>
        </w:r>
        <w:r>
          <w:rPr>
            <w:rFonts w:asciiTheme="minorHAnsi" w:eastAsiaTheme="minorEastAsia" w:hAnsiTheme="minorHAnsi" w:cstheme="minorBidi"/>
            <w:iCs w:val="0"/>
            <w:sz w:val="22"/>
            <w:szCs w:val="22"/>
          </w:rPr>
          <w:tab/>
        </w:r>
        <w:r w:rsidRPr="002F39DA">
          <w:rPr>
            <w:rStyle w:val="Hyperlink"/>
          </w:rPr>
          <w:t>Upload Completion</w:t>
        </w:r>
        <w:r>
          <w:rPr>
            <w:webHidden/>
          </w:rPr>
          <w:tab/>
        </w:r>
        <w:r>
          <w:rPr>
            <w:webHidden/>
          </w:rPr>
          <w:fldChar w:fldCharType="begin"/>
        </w:r>
        <w:r>
          <w:rPr>
            <w:webHidden/>
          </w:rPr>
          <w:instrText xml:space="preserve"> PAGEREF _Toc482734910 \h </w:instrText>
        </w:r>
        <w:r>
          <w:rPr>
            <w:webHidden/>
          </w:rPr>
        </w:r>
        <w:r>
          <w:rPr>
            <w:webHidden/>
          </w:rPr>
          <w:fldChar w:fldCharType="separate"/>
        </w:r>
        <w:r w:rsidR="0027406C">
          <w:rPr>
            <w:webHidden/>
          </w:rPr>
          <w:t>57</w:t>
        </w:r>
        <w:r>
          <w:rPr>
            <w:webHidden/>
          </w:rPr>
          <w:fldChar w:fldCharType="end"/>
        </w:r>
      </w:hyperlink>
    </w:p>
    <w:p w14:paraId="36D35FE1" w14:textId="77777777" w:rsidR="0076188D" w:rsidRDefault="0076188D">
      <w:pPr>
        <w:pStyle w:val="TOC2"/>
        <w:tabs>
          <w:tab w:val="left" w:pos="1123"/>
        </w:tabs>
        <w:rPr>
          <w:rFonts w:asciiTheme="minorHAnsi" w:eastAsiaTheme="minorEastAsia" w:hAnsiTheme="minorHAnsi" w:cstheme="minorBidi"/>
          <w:sz w:val="22"/>
        </w:rPr>
      </w:pPr>
      <w:hyperlink w:anchor="_Toc482734911" w:history="1">
        <w:r w:rsidRPr="002F39DA">
          <w:rPr>
            <w:rStyle w:val="Hyperlink"/>
          </w:rPr>
          <w:t>4.3</w:t>
        </w:r>
        <w:r>
          <w:rPr>
            <w:rFonts w:asciiTheme="minorHAnsi" w:eastAsiaTheme="minorEastAsia" w:hAnsiTheme="minorHAnsi" w:cstheme="minorBidi"/>
            <w:sz w:val="22"/>
          </w:rPr>
          <w:tab/>
        </w:r>
        <w:r w:rsidRPr="002F39DA">
          <w:rPr>
            <w:rStyle w:val="Hyperlink"/>
          </w:rPr>
          <w:t>Reports</w:t>
        </w:r>
        <w:r>
          <w:rPr>
            <w:webHidden/>
          </w:rPr>
          <w:tab/>
        </w:r>
        <w:r>
          <w:rPr>
            <w:webHidden/>
          </w:rPr>
          <w:fldChar w:fldCharType="begin"/>
        </w:r>
        <w:r>
          <w:rPr>
            <w:webHidden/>
          </w:rPr>
          <w:instrText xml:space="preserve"> PAGEREF _Toc482734911 \h </w:instrText>
        </w:r>
        <w:r>
          <w:rPr>
            <w:webHidden/>
          </w:rPr>
        </w:r>
        <w:r>
          <w:rPr>
            <w:webHidden/>
          </w:rPr>
          <w:fldChar w:fldCharType="separate"/>
        </w:r>
        <w:r w:rsidR="0027406C">
          <w:rPr>
            <w:webHidden/>
          </w:rPr>
          <w:t>58</w:t>
        </w:r>
        <w:r>
          <w:rPr>
            <w:webHidden/>
          </w:rPr>
          <w:fldChar w:fldCharType="end"/>
        </w:r>
      </w:hyperlink>
    </w:p>
    <w:p w14:paraId="66121579"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12" w:history="1">
        <w:r w:rsidRPr="002F39DA">
          <w:rPr>
            <w:rStyle w:val="Hyperlink"/>
          </w:rPr>
          <w:t>4.3.1</w:t>
        </w:r>
        <w:r>
          <w:rPr>
            <w:rFonts w:asciiTheme="minorHAnsi" w:eastAsiaTheme="minorEastAsia" w:hAnsiTheme="minorHAnsi" w:cstheme="minorBidi"/>
            <w:iCs w:val="0"/>
            <w:sz w:val="22"/>
            <w:szCs w:val="22"/>
          </w:rPr>
          <w:tab/>
        </w:r>
        <w:r w:rsidRPr="002F39DA">
          <w:rPr>
            <w:rStyle w:val="Hyperlink"/>
          </w:rPr>
          <w:t>Reports Available to All Users</w:t>
        </w:r>
        <w:r>
          <w:rPr>
            <w:webHidden/>
          </w:rPr>
          <w:tab/>
        </w:r>
        <w:r>
          <w:rPr>
            <w:webHidden/>
          </w:rPr>
          <w:fldChar w:fldCharType="begin"/>
        </w:r>
        <w:r>
          <w:rPr>
            <w:webHidden/>
          </w:rPr>
          <w:instrText xml:space="preserve"> PAGEREF _Toc482734912 \h </w:instrText>
        </w:r>
        <w:r>
          <w:rPr>
            <w:webHidden/>
          </w:rPr>
        </w:r>
        <w:r>
          <w:rPr>
            <w:webHidden/>
          </w:rPr>
          <w:fldChar w:fldCharType="separate"/>
        </w:r>
        <w:r w:rsidR="0027406C">
          <w:rPr>
            <w:webHidden/>
          </w:rPr>
          <w:t>58</w:t>
        </w:r>
        <w:r>
          <w:rPr>
            <w:webHidden/>
          </w:rPr>
          <w:fldChar w:fldCharType="end"/>
        </w:r>
      </w:hyperlink>
    </w:p>
    <w:p w14:paraId="5ECEC1E2" w14:textId="77777777" w:rsidR="0076188D" w:rsidRDefault="0076188D">
      <w:pPr>
        <w:pStyle w:val="TOC4"/>
        <w:tabs>
          <w:tab w:val="left" w:pos="1987"/>
        </w:tabs>
        <w:rPr>
          <w:rFonts w:asciiTheme="minorHAnsi" w:hAnsiTheme="minorHAnsi"/>
          <w:noProof/>
          <w:sz w:val="22"/>
        </w:rPr>
      </w:pPr>
      <w:hyperlink w:anchor="_Toc482734913" w:history="1">
        <w:r w:rsidRPr="002F39DA">
          <w:rPr>
            <w:rStyle w:val="Hyperlink"/>
            <w:noProof/>
          </w:rPr>
          <w:t>4.3.1.1</w:t>
        </w:r>
        <w:r>
          <w:rPr>
            <w:rFonts w:asciiTheme="minorHAnsi" w:hAnsiTheme="minorHAnsi"/>
            <w:noProof/>
            <w:sz w:val="22"/>
          </w:rPr>
          <w:tab/>
        </w:r>
        <w:r w:rsidRPr="002F39DA">
          <w:rPr>
            <w:rStyle w:val="Hyperlink"/>
            <w:noProof/>
          </w:rPr>
          <w:t>DSS Unit Activity Report</w:t>
        </w:r>
        <w:r>
          <w:rPr>
            <w:noProof/>
            <w:webHidden/>
          </w:rPr>
          <w:tab/>
        </w:r>
        <w:r>
          <w:rPr>
            <w:noProof/>
            <w:webHidden/>
          </w:rPr>
          <w:fldChar w:fldCharType="begin"/>
        </w:r>
        <w:r>
          <w:rPr>
            <w:noProof/>
            <w:webHidden/>
          </w:rPr>
          <w:instrText xml:space="preserve"> PAGEREF _Toc482734913 \h </w:instrText>
        </w:r>
        <w:r>
          <w:rPr>
            <w:noProof/>
            <w:webHidden/>
          </w:rPr>
        </w:r>
        <w:r>
          <w:rPr>
            <w:noProof/>
            <w:webHidden/>
          </w:rPr>
          <w:fldChar w:fldCharType="separate"/>
        </w:r>
        <w:r w:rsidR="0027406C">
          <w:rPr>
            <w:noProof/>
            <w:webHidden/>
          </w:rPr>
          <w:t>59</w:t>
        </w:r>
        <w:r>
          <w:rPr>
            <w:noProof/>
            <w:webHidden/>
          </w:rPr>
          <w:fldChar w:fldCharType="end"/>
        </w:r>
      </w:hyperlink>
    </w:p>
    <w:p w14:paraId="3CF0EFC4" w14:textId="77777777" w:rsidR="0076188D" w:rsidRDefault="0076188D">
      <w:pPr>
        <w:pStyle w:val="TOC4"/>
        <w:tabs>
          <w:tab w:val="left" w:pos="1987"/>
        </w:tabs>
        <w:rPr>
          <w:rFonts w:asciiTheme="minorHAnsi" w:hAnsiTheme="minorHAnsi"/>
          <w:noProof/>
          <w:sz w:val="22"/>
        </w:rPr>
      </w:pPr>
      <w:hyperlink w:anchor="_Toc482734914" w:history="1">
        <w:r w:rsidRPr="002F39DA">
          <w:rPr>
            <w:rStyle w:val="Hyperlink"/>
            <w:noProof/>
          </w:rPr>
          <w:t>4.3.1.2</w:t>
        </w:r>
        <w:r>
          <w:rPr>
            <w:rFonts w:asciiTheme="minorHAnsi" w:hAnsiTheme="minorHAnsi"/>
            <w:noProof/>
            <w:sz w:val="22"/>
          </w:rPr>
          <w:tab/>
        </w:r>
        <w:r w:rsidRPr="002F39DA">
          <w:rPr>
            <w:rStyle w:val="Hyperlink"/>
            <w:noProof/>
          </w:rPr>
          <w:t>DSS Unit Workload Report</w:t>
        </w:r>
        <w:r>
          <w:rPr>
            <w:noProof/>
            <w:webHidden/>
          </w:rPr>
          <w:tab/>
        </w:r>
        <w:r>
          <w:rPr>
            <w:noProof/>
            <w:webHidden/>
          </w:rPr>
          <w:fldChar w:fldCharType="begin"/>
        </w:r>
        <w:r>
          <w:rPr>
            <w:noProof/>
            <w:webHidden/>
          </w:rPr>
          <w:instrText xml:space="preserve"> PAGEREF _Toc482734914 \h </w:instrText>
        </w:r>
        <w:r>
          <w:rPr>
            <w:noProof/>
            <w:webHidden/>
          </w:rPr>
        </w:r>
        <w:r>
          <w:rPr>
            <w:noProof/>
            <w:webHidden/>
          </w:rPr>
          <w:fldChar w:fldCharType="separate"/>
        </w:r>
        <w:r w:rsidR="0027406C">
          <w:rPr>
            <w:noProof/>
            <w:webHidden/>
          </w:rPr>
          <w:t>61</w:t>
        </w:r>
        <w:r>
          <w:rPr>
            <w:noProof/>
            <w:webHidden/>
          </w:rPr>
          <w:fldChar w:fldCharType="end"/>
        </w:r>
      </w:hyperlink>
    </w:p>
    <w:p w14:paraId="022B04EE" w14:textId="77777777" w:rsidR="0076188D" w:rsidRDefault="0076188D">
      <w:pPr>
        <w:pStyle w:val="TOC4"/>
        <w:tabs>
          <w:tab w:val="left" w:pos="1987"/>
        </w:tabs>
        <w:rPr>
          <w:rFonts w:asciiTheme="minorHAnsi" w:hAnsiTheme="minorHAnsi"/>
          <w:noProof/>
          <w:sz w:val="22"/>
        </w:rPr>
      </w:pPr>
      <w:hyperlink w:anchor="_Toc482734915" w:history="1">
        <w:r w:rsidRPr="002F39DA">
          <w:rPr>
            <w:rStyle w:val="Hyperlink"/>
            <w:noProof/>
          </w:rPr>
          <w:t>4.3.1.3</w:t>
        </w:r>
        <w:r>
          <w:rPr>
            <w:rFonts w:asciiTheme="minorHAnsi" w:hAnsiTheme="minorHAnsi"/>
            <w:noProof/>
            <w:sz w:val="22"/>
          </w:rPr>
          <w:tab/>
        </w:r>
        <w:r w:rsidRPr="002F39DA">
          <w:rPr>
            <w:rStyle w:val="Hyperlink"/>
            <w:noProof/>
          </w:rPr>
          <w:t>ECS Records Failing Transmission to PCE Report</w:t>
        </w:r>
        <w:r>
          <w:rPr>
            <w:noProof/>
            <w:webHidden/>
          </w:rPr>
          <w:tab/>
        </w:r>
        <w:r>
          <w:rPr>
            <w:noProof/>
            <w:webHidden/>
          </w:rPr>
          <w:fldChar w:fldCharType="begin"/>
        </w:r>
        <w:r>
          <w:rPr>
            <w:noProof/>
            <w:webHidden/>
          </w:rPr>
          <w:instrText xml:space="preserve"> PAGEREF _Toc482734915 \h </w:instrText>
        </w:r>
        <w:r>
          <w:rPr>
            <w:noProof/>
            <w:webHidden/>
          </w:rPr>
        </w:r>
        <w:r>
          <w:rPr>
            <w:noProof/>
            <w:webHidden/>
          </w:rPr>
          <w:fldChar w:fldCharType="separate"/>
        </w:r>
        <w:r w:rsidR="0027406C">
          <w:rPr>
            <w:noProof/>
            <w:webHidden/>
          </w:rPr>
          <w:t>62</w:t>
        </w:r>
        <w:r>
          <w:rPr>
            <w:noProof/>
            <w:webHidden/>
          </w:rPr>
          <w:fldChar w:fldCharType="end"/>
        </w:r>
      </w:hyperlink>
    </w:p>
    <w:p w14:paraId="4768BFF4" w14:textId="77777777" w:rsidR="0076188D" w:rsidRDefault="0076188D">
      <w:pPr>
        <w:pStyle w:val="TOC4"/>
        <w:tabs>
          <w:tab w:val="left" w:pos="1987"/>
        </w:tabs>
        <w:rPr>
          <w:rFonts w:asciiTheme="minorHAnsi" w:hAnsiTheme="minorHAnsi"/>
          <w:noProof/>
          <w:sz w:val="22"/>
        </w:rPr>
      </w:pPr>
      <w:hyperlink w:anchor="_Toc482734916" w:history="1">
        <w:r w:rsidRPr="002F39DA">
          <w:rPr>
            <w:rStyle w:val="Hyperlink"/>
            <w:noProof/>
          </w:rPr>
          <w:t>4.3.1.4</w:t>
        </w:r>
        <w:r>
          <w:rPr>
            <w:rFonts w:asciiTheme="minorHAnsi" w:hAnsiTheme="minorHAnsi"/>
            <w:noProof/>
            <w:sz w:val="22"/>
          </w:rPr>
          <w:tab/>
        </w:r>
        <w:r w:rsidRPr="002F39DA">
          <w:rPr>
            <w:rStyle w:val="Hyperlink"/>
            <w:noProof/>
          </w:rPr>
          <w:t>Event Capture Encounters Report</w:t>
        </w:r>
        <w:r>
          <w:rPr>
            <w:noProof/>
            <w:webHidden/>
          </w:rPr>
          <w:tab/>
        </w:r>
        <w:r>
          <w:rPr>
            <w:noProof/>
            <w:webHidden/>
          </w:rPr>
          <w:fldChar w:fldCharType="begin"/>
        </w:r>
        <w:r>
          <w:rPr>
            <w:noProof/>
            <w:webHidden/>
          </w:rPr>
          <w:instrText xml:space="preserve"> PAGEREF _Toc482734916 \h </w:instrText>
        </w:r>
        <w:r>
          <w:rPr>
            <w:noProof/>
            <w:webHidden/>
          </w:rPr>
        </w:r>
        <w:r>
          <w:rPr>
            <w:noProof/>
            <w:webHidden/>
          </w:rPr>
          <w:fldChar w:fldCharType="separate"/>
        </w:r>
        <w:r w:rsidR="0027406C">
          <w:rPr>
            <w:noProof/>
            <w:webHidden/>
          </w:rPr>
          <w:t>64</w:t>
        </w:r>
        <w:r>
          <w:rPr>
            <w:noProof/>
            <w:webHidden/>
          </w:rPr>
          <w:fldChar w:fldCharType="end"/>
        </w:r>
      </w:hyperlink>
    </w:p>
    <w:p w14:paraId="1898D4E7" w14:textId="77777777" w:rsidR="0076188D" w:rsidRDefault="0076188D">
      <w:pPr>
        <w:pStyle w:val="TOC4"/>
        <w:tabs>
          <w:tab w:val="left" w:pos="1987"/>
        </w:tabs>
        <w:rPr>
          <w:rFonts w:asciiTheme="minorHAnsi" w:hAnsiTheme="minorHAnsi"/>
          <w:noProof/>
          <w:sz w:val="22"/>
        </w:rPr>
      </w:pPr>
      <w:hyperlink w:anchor="_Toc482734917" w:history="1">
        <w:r w:rsidRPr="002F39DA">
          <w:rPr>
            <w:rStyle w:val="Hyperlink"/>
            <w:noProof/>
          </w:rPr>
          <w:t>4.3.1.5</w:t>
        </w:r>
        <w:r>
          <w:rPr>
            <w:rFonts w:asciiTheme="minorHAnsi" w:hAnsiTheme="minorHAnsi"/>
            <w:noProof/>
            <w:sz w:val="22"/>
          </w:rPr>
          <w:tab/>
        </w:r>
        <w:r w:rsidRPr="002F39DA">
          <w:rPr>
            <w:rStyle w:val="Hyperlink"/>
            <w:noProof/>
          </w:rPr>
          <w:t>Ordering Section Summary Report</w:t>
        </w:r>
        <w:r>
          <w:rPr>
            <w:noProof/>
            <w:webHidden/>
          </w:rPr>
          <w:tab/>
        </w:r>
        <w:r>
          <w:rPr>
            <w:noProof/>
            <w:webHidden/>
          </w:rPr>
          <w:fldChar w:fldCharType="begin"/>
        </w:r>
        <w:r>
          <w:rPr>
            <w:noProof/>
            <w:webHidden/>
          </w:rPr>
          <w:instrText xml:space="preserve"> PAGEREF _Toc482734917 \h </w:instrText>
        </w:r>
        <w:r>
          <w:rPr>
            <w:noProof/>
            <w:webHidden/>
          </w:rPr>
        </w:r>
        <w:r>
          <w:rPr>
            <w:noProof/>
            <w:webHidden/>
          </w:rPr>
          <w:fldChar w:fldCharType="separate"/>
        </w:r>
        <w:r w:rsidR="0027406C">
          <w:rPr>
            <w:noProof/>
            <w:webHidden/>
          </w:rPr>
          <w:t>67</w:t>
        </w:r>
        <w:r>
          <w:rPr>
            <w:noProof/>
            <w:webHidden/>
          </w:rPr>
          <w:fldChar w:fldCharType="end"/>
        </w:r>
      </w:hyperlink>
    </w:p>
    <w:p w14:paraId="3A2C638E" w14:textId="77777777" w:rsidR="0076188D" w:rsidRDefault="0076188D">
      <w:pPr>
        <w:pStyle w:val="TOC4"/>
        <w:tabs>
          <w:tab w:val="left" w:pos="1987"/>
        </w:tabs>
        <w:rPr>
          <w:rFonts w:asciiTheme="minorHAnsi" w:hAnsiTheme="minorHAnsi"/>
          <w:noProof/>
          <w:sz w:val="22"/>
        </w:rPr>
      </w:pPr>
      <w:hyperlink w:anchor="_Toc482734918" w:history="1">
        <w:r w:rsidRPr="002F39DA">
          <w:rPr>
            <w:rStyle w:val="Hyperlink"/>
            <w:noProof/>
          </w:rPr>
          <w:t>4.3.1.6</w:t>
        </w:r>
        <w:r>
          <w:rPr>
            <w:rFonts w:asciiTheme="minorHAnsi" w:hAnsiTheme="minorHAnsi"/>
            <w:noProof/>
            <w:sz w:val="22"/>
          </w:rPr>
          <w:tab/>
        </w:r>
        <w:r w:rsidRPr="002F39DA">
          <w:rPr>
            <w:rStyle w:val="Hyperlink"/>
            <w:noProof/>
          </w:rPr>
          <w:t>Patient Summary Report</w:t>
        </w:r>
        <w:r>
          <w:rPr>
            <w:noProof/>
            <w:webHidden/>
          </w:rPr>
          <w:tab/>
        </w:r>
        <w:r>
          <w:rPr>
            <w:noProof/>
            <w:webHidden/>
          </w:rPr>
          <w:fldChar w:fldCharType="begin"/>
        </w:r>
        <w:r>
          <w:rPr>
            <w:noProof/>
            <w:webHidden/>
          </w:rPr>
          <w:instrText xml:space="preserve"> PAGEREF _Toc482734918 \h </w:instrText>
        </w:r>
        <w:r>
          <w:rPr>
            <w:noProof/>
            <w:webHidden/>
          </w:rPr>
        </w:r>
        <w:r>
          <w:rPr>
            <w:noProof/>
            <w:webHidden/>
          </w:rPr>
          <w:fldChar w:fldCharType="separate"/>
        </w:r>
        <w:r w:rsidR="0027406C">
          <w:rPr>
            <w:noProof/>
            <w:webHidden/>
          </w:rPr>
          <w:t>68</w:t>
        </w:r>
        <w:r>
          <w:rPr>
            <w:noProof/>
            <w:webHidden/>
          </w:rPr>
          <w:fldChar w:fldCharType="end"/>
        </w:r>
      </w:hyperlink>
    </w:p>
    <w:p w14:paraId="53F41CEB" w14:textId="77777777" w:rsidR="0076188D" w:rsidRDefault="0076188D">
      <w:pPr>
        <w:pStyle w:val="TOC4"/>
        <w:tabs>
          <w:tab w:val="left" w:pos="1987"/>
        </w:tabs>
        <w:rPr>
          <w:rFonts w:asciiTheme="minorHAnsi" w:hAnsiTheme="minorHAnsi"/>
          <w:noProof/>
          <w:sz w:val="22"/>
        </w:rPr>
      </w:pPr>
      <w:hyperlink w:anchor="_Toc482734919" w:history="1">
        <w:r w:rsidRPr="002F39DA">
          <w:rPr>
            <w:rStyle w:val="Hyperlink"/>
            <w:noProof/>
          </w:rPr>
          <w:t>4.3.1.7</w:t>
        </w:r>
        <w:r>
          <w:rPr>
            <w:rFonts w:asciiTheme="minorHAnsi" w:hAnsiTheme="minorHAnsi"/>
            <w:noProof/>
            <w:sz w:val="22"/>
          </w:rPr>
          <w:tab/>
        </w:r>
        <w:r w:rsidRPr="002F39DA">
          <w:rPr>
            <w:rStyle w:val="Hyperlink"/>
            <w:noProof/>
          </w:rPr>
          <w:t>PCE Data Summary Report</w:t>
        </w:r>
        <w:r>
          <w:rPr>
            <w:noProof/>
            <w:webHidden/>
          </w:rPr>
          <w:tab/>
        </w:r>
        <w:r>
          <w:rPr>
            <w:noProof/>
            <w:webHidden/>
          </w:rPr>
          <w:fldChar w:fldCharType="begin"/>
        </w:r>
        <w:r>
          <w:rPr>
            <w:noProof/>
            <w:webHidden/>
          </w:rPr>
          <w:instrText xml:space="preserve"> PAGEREF _Toc482734919 \h </w:instrText>
        </w:r>
        <w:r>
          <w:rPr>
            <w:noProof/>
            <w:webHidden/>
          </w:rPr>
        </w:r>
        <w:r>
          <w:rPr>
            <w:noProof/>
            <w:webHidden/>
          </w:rPr>
          <w:fldChar w:fldCharType="separate"/>
        </w:r>
        <w:r w:rsidR="0027406C">
          <w:rPr>
            <w:noProof/>
            <w:webHidden/>
          </w:rPr>
          <w:t>72</w:t>
        </w:r>
        <w:r>
          <w:rPr>
            <w:noProof/>
            <w:webHidden/>
          </w:rPr>
          <w:fldChar w:fldCharType="end"/>
        </w:r>
      </w:hyperlink>
    </w:p>
    <w:p w14:paraId="57065782" w14:textId="77777777" w:rsidR="0076188D" w:rsidRDefault="0076188D">
      <w:pPr>
        <w:pStyle w:val="TOC4"/>
        <w:tabs>
          <w:tab w:val="left" w:pos="1987"/>
        </w:tabs>
        <w:rPr>
          <w:rFonts w:asciiTheme="minorHAnsi" w:hAnsiTheme="minorHAnsi"/>
          <w:noProof/>
          <w:sz w:val="22"/>
        </w:rPr>
      </w:pPr>
      <w:hyperlink w:anchor="_Toc482734920" w:history="1">
        <w:r w:rsidRPr="002F39DA">
          <w:rPr>
            <w:rStyle w:val="Hyperlink"/>
            <w:noProof/>
          </w:rPr>
          <w:t>4.3.1.8</w:t>
        </w:r>
        <w:r>
          <w:rPr>
            <w:rFonts w:asciiTheme="minorHAnsi" w:hAnsiTheme="minorHAnsi"/>
            <w:noProof/>
            <w:sz w:val="22"/>
          </w:rPr>
          <w:tab/>
        </w:r>
        <w:r w:rsidRPr="002F39DA">
          <w:rPr>
            <w:rStyle w:val="Hyperlink"/>
            <w:noProof/>
          </w:rPr>
          <w:t>Procedure Reasons Report</w:t>
        </w:r>
        <w:r>
          <w:rPr>
            <w:noProof/>
            <w:webHidden/>
          </w:rPr>
          <w:tab/>
        </w:r>
        <w:r>
          <w:rPr>
            <w:noProof/>
            <w:webHidden/>
          </w:rPr>
          <w:fldChar w:fldCharType="begin"/>
        </w:r>
        <w:r>
          <w:rPr>
            <w:noProof/>
            <w:webHidden/>
          </w:rPr>
          <w:instrText xml:space="preserve"> PAGEREF _Toc482734920 \h </w:instrText>
        </w:r>
        <w:r>
          <w:rPr>
            <w:noProof/>
            <w:webHidden/>
          </w:rPr>
        </w:r>
        <w:r>
          <w:rPr>
            <w:noProof/>
            <w:webHidden/>
          </w:rPr>
          <w:fldChar w:fldCharType="separate"/>
        </w:r>
        <w:r w:rsidR="0027406C">
          <w:rPr>
            <w:noProof/>
            <w:webHidden/>
          </w:rPr>
          <w:t>74</w:t>
        </w:r>
        <w:r>
          <w:rPr>
            <w:noProof/>
            <w:webHidden/>
          </w:rPr>
          <w:fldChar w:fldCharType="end"/>
        </w:r>
      </w:hyperlink>
    </w:p>
    <w:p w14:paraId="295804E6" w14:textId="77777777" w:rsidR="0076188D" w:rsidRDefault="0076188D">
      <w:pPr>
        <w:pStyle w:val="TOC4"/>
        <w:tabs>
          <w:tab w:val="left" w:pos="1987"/>
        </w:tabs>
        <w:rPr>
          <w:rFonts w:asciiTheme="minorHAnsi" w:hAnsiTheme="minorHAnsi"/>
          <w:noProof/>
          <w:sz w:val="22"/>
        </w:rPr>
      </w:pPr>
      <w:hyperlink w:anchor="_Toc482734921" w:history="1">
        <w:r w:rsidRPr="002F39DA">
          <w:rPr>
            <w:rStyle w:val="Hyperlink"/>
            <w:noProof/>
          </w:rPr>
          <w:t>4.3.1.9</w:t>
        </w:r>
        <w:r>
          <w:rPr>
            <w:rFonts w:asciiTheme="minorHAnsi" w:hAnsiTheme="minorHAnsi"/>
            <w:noProof/>
            <w:sz w:val="22"/>
          </w:rPr>
          <w:tab/>
        </w:r>
        <w:r w:rsidRPr="002F39DA">
          <w:rPr>
            <w:rStyle w:val="Hyperlink"/>
            <w:noProof/>
          </w:rPr>
          <w:t>Provider Summary Report</w:t>
        </w:r>
        <w:r>
          <w:rPr>
            <w:noProof/>
            <w:webHidden/>
          </w:rPr>
          <w:tab/>
        </w:r>
        <w:r>
          <w:rPr>
            <w:noProof/>
            <w:webHidden/>
          </w:rPr>
          <w:fldChar w:fldCharType="begin"/>
        </w:r>
        <w:r>
          <w:rPr>
            <w:noProof/>
            <w:webHidden/>
          </w:rPr>
          <w:instrText xml:space="preserve"> PAGEREF _Toc482734921 \h </w:instrText>
        </w:r>
        <w:r>
          <w:rPr>
            <w:noProof/>
            <w:webHidden/>
          </w:rPr>
        </w:r>
        <w:r>
          <w:rPr>
            <w:noProof/>
            <w:webHidden/>
          </w:rPr>
          <w:fldChar w:fldCharType="separate"/>
        </w:r>
        <w:r w:rsidR="0027406C">
          <w:rPr>
            <w:noProof/>
            <w:webHidden/>
          </w:rPr>
          <w:t>75</w:t>
        </w:r>
        <w:r>
          <w:rPr>
            <w:noProof/>
            <w:webHidden/>
          </w:rPr>
          <w:fldChar w:fldCharType="end"/>
        </w:r>
      </w:hyperlink>
    </w:p>
    <w:p w14:paraId="30C0A9E5" w14:textId="77777777" w:rsidR="0076188D" w:rsidRDefault="0076188D">
      <w:pPr>
        <w:pStyle w:val="TOC4"/>
        <w:tabs>
          <w:tab w:val="left" w:pos="2520"/>
        </w:tabs>
        <w:rPr>
          <w:rFonts w:asciiTheme="minorHAnsi" w:hAnsiTheme="minorHAnsi"/>
          <w:noProof/>
          <w:sz w:val="22"/>
        </w:rPr>
      </w:pPr>
      <w:hyperlink w:anchor="_Toc482734922" w:history="1">
        <w:r w:rsidRPr="002F39DA">
          <w:rPr>
            <w:rStyle w:val="Hyperlink"/>
            <w:noProof/>
          </w:rPr>
          <w:t>4.3.1.10</w:t>
        </w:r>
        <w:r>
          <w:rPr>
            <w:rFonts w:asciiTheme="minorHAnsi" w:hAnsiTheme="minorHAnsi"/>
            <w:noProof/>
            <w:sz w:val="22"/>
          </w:rPr>
          <w:tab/>
        </w:r>
        <w:r w:rsidRPr="002F39DA">
          <w:rPr>
            <w:rStyle w:val="Hyperlink"/>
            <w:noProof/>
          </w:rPr>
          <w:t>Provider (1-7) Summary Report</w:t>
        </w:r>
        <w:r>
          <w:rPr>
            <w:noProof/>
            <w:webHidden/>
          </w:rPr>
          <w:tab/>
        </w:r>
        <w:r>
          <w:rPr>
            <w:noProof/>
            <w:webHidden/>
          </w:rPr>
          <w:fldChar w:fldCharType="begin"/>
        </w:r>
        <w:r>
          <w:rPr>
            <w:noProof/>
            <w:webHidden/>
          </w:rPr>
          <w:instrText xml:space="preserve"> PAGEREF _Toc482734922 \h </w:instrText>
        </w:r>
        <w:r>
          <w:rPr>
            <w:noProof/>
            <w:webHidden/>
          </w:rPr>
        </w:r>
        <w:r>
          <w:rPr>
            <w:noProof/>
            <w:webHidden/>
          </w:rPr>
          <w:fldChar w:fldCharType="separate"/>
        </w:r>
        <w:r w:rsidR="0027406C">
          <w:rPr>
            <w:noProof/>
            <w:webHidden/>
          </w:rPr>
          <w:t>77</w:t>
        </w:r>
        <w:r>
          <w:rPr>
            <w:noProof/>
            <w:webHidden/>
          </w:rPr>
          <w:fldChar w:fldCharType="end"/>
        </w:r>
      </w:hyperlink>
    </w:p>
    <w:p w14:paraId="6A4294D3"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23" w:history="1">
        <w:r w:rsidRPr="002F39DA">
          <w:rPr>
            <w:rStyle w:val="Hyperlink"/>
          </w:rPr>
          <w:t>4.3.2</w:t>
        </w:r>
        <w:r>
          <w:rPr>
            <w:rFonts w:asciiTheme="minorHAnsi" w:eastAsiaTheme="minorEastAsia" w:hAnsiTheme="minorHAnsi" w:cstheme="minorBidi"/>
            <w:iCs w:val="0"/>
            <w:sz w:val="22"/>
            <w:szCs w:val="22"/>
          </w:rPr>
          <w:tab/>
        </w:r>
        <w:r w:rsidRPr="002F39DA">
          <w:rPr>
            <w:rStyle w:val="Hyperlink"/>
          </w:rPr>
          <w:t>Reports Available to ECMGR Key Holders Only</w:t>
        </w:r>
        <w:r>
          <w:rPr>
            <w:webHidden/>
          </w:rPr>
          <w:tab/>
        </w:r>
        <w:r>
          <w:rPr>
            <w:webHidden/>
          </w:rPr>
          <w:fldChar w:fldCharType="begin"/>
        </w:r>
        <w:r>
          <w:rPr>
            <w:webHidden/>
          </w:rPr>
          <w:instrText xml:space="preserve"> PAGEREF _Toc482734923 \h </w:instrText>
        </w:r>
        <w:r>
          <w:rPr>
            <w:webHidden/>
          </w:rPr>
        </w:r>
        <w:r>
          <w:rPr>
            <w:webHidden/>
          </w:rPr>
          <w:fldChar w:fldCharType="separate"/>
        </w:r>
        <w:r w:rsidR="0027406C">
          <w:rPr>
            <w:webHidden/>
          </w:rPr>
          <w:t>79</w:t>
        </w:r>
        <w:r>
          <w:rPr>
            <w:webHidden/>
          </w:rPr>
          <w:fldChar w:fldCharType="end"/>
        </w:r>
      </w:hyperlink>
    </w:p>
    <w:p w14:paraId="17544C4E" w14:textId="77777777" w:rsidR="0076188D" w:rsidRDefault="0076188D">
      <w:pPr>
        <w:pStyle w:val="TOC4"/>
        <w:tabs>
          <w:tab w:val="left" w:pos="1987"/>
        </w:tabs>
        <w:rPr>
          <w:rFonts w:asciiTheme="minorHAnsi" w:hAnsiTheme="minorHAnsi"/>
          <w:noProof/>
          <w:sz w:val="22"/>
        </w:rPr>
      </w:pPr>
      <w:hyperlink w:anchor="_Toc482734924" w:history="1">
        <w:r w:rsidRPr="002F39DA">
          <w:rPr>
            <w:rStyle w:val="Hyperlink"/>
            <w:noProof/>
          </w:rPr>
          <w:t>4.3.2.1</w:t>
        </w:r>
        <w:r>
          <w:rPr>
            <w:rFonts w:asciiTheme="minorHAnsi" w:hAnsiTheme="minorHAnsi"/>
            <w:noProof/>
            <w:sz w:val="22"/>
          </w:rPr>
          <w:tab/>
        </w:r>
        <w:r w:rsidRPr="002F39DA">
          <w:rPr>
            <w:rStyle w:val="Hyperlink"/>
            <w:noProof/>
          </w:rPr>
          <w:t>Category Report</w:t>
        </w:r>
        <w:r>
          <w:rPr>
            <w:noProof/>
            <w:webHidden/>
          </w:rPr>
          <w:tab/>
        </w:r>
        <w:r>
          <w:rPr>
            <w:noProof/>
            <w:webHidden/>
          </w:rPr>
          <w:fldChar w:fldCharType="begin"/>
        </w:r>
        <w:r>
          <w:rPr>
            <w:noProof/>
            <w:webHidden/>
          </w:rPr>
          <w:instrText xml:space="preserve"> PAGEREF _Toc482734924 \h </w:instrText>
        </w:r>
        <w:r>
          <w:rPr>
            <w:noProof/>
            <w:webHidden/>
          </w:rPr>
        </w:r>
        <w:r>
          <w:rPr>
            <w:noProof/>
            <w:webHidden/>
          </w:rPr>
          <w:fldChar w:fldCharType="separate"/>
        </w:r>
        <w:r w:rsidR="0027406C">
          <w:rPr>
            <w:noProof/>
            <w:webHidden/>
          </w:rPr>
          <w:t>80</w:t>
        </w:r>
        <w:r>
          <w:rPr>
            <w:noProof/>
            <w:webHidden/>
          </w:rPr>
          <w:fldChar w:fldCharType="end"/>
        </w:r>
      </w:hyperlink>
    </w:p>
    <w:p w14:paraId="18000429" w14:textId="77777777" w:rsidR="0076188D" w:rsidRDefault="0076188D">
      <w:pPr>
        <w:pStyle w:val="TOC4"/>
        <w:tabs>
          <w:tab w:val="left" w:pos="1987"/>
        </w:tabs>
        <w:rPr>
          <w:rFonts w:asciiTheme="minorHAnsi" w:hAnsiTheme="minorHAnsi"/>
          <w:noProof/>
          <w:sz w:val="22"/>
        </w:rPr>
      </w:pPr>
      <w:hyperlink w:anchor="_Toc482734925" w:history="1">
        <w:r w:rsidRPr="002F39DA">
          <w:rPr>
            <w:rStyle w:val="Hyperlink"/>
            <w:noProof/>
          </w:rPr>
          <w:t>4.3.2.2</w:t>
        </w:r>
        <w:r>
          <w:rPr>
            <w:rFonts w:asciiTheme="minorHAnsi" w:hAnsiTheme="minorHAnsi"/>
            <w:noProof/>
            <w:sz w:val="22"/>
          </w:rPr>
          <w:tab/>
        </w:r>
        <w:r w:rsidRPr="002F39DA">
          <w:rPr>
            <w:rStyle w:val="Hyperlink"/>
            <w:noProof/>
          </w:rPr>
          <w:t>Disabled Category and Procedure Summary</w:t>
        </w:r>
        <w:r>
          <w:rPr>
            <w:noProof/>
            <w:webHidden/>
          </w:rPr>
          <w:tab/>
        </w:r>
        <w:r>
          <w:rPr>
            <w:noProof/>
            <w:webHidden/>
          </w:rPr>
          <w:fldChar w:fldCharType="begin"/>
        </w:r>
        <w:r>
          <w:rPr>
            <w:noProof/>
            <w:webHidden/>
          </w:rPr>
          <w:instrText xml:space="preserve"> PAGEREF _Toc482734925 \h </w:instrText>
        </w:r>
        <w:r>
          <w:rPr>
            <w:noProof/>
            <w:webHidden/>
          </w:rPr>
        </w:r>
        <w:r>
          <w:rPr>
            <w:noProof/>
            <w:webHidden/>
          </w:rPr>
          <w:fldChar w:fldCharType="separate"/>
        </w:r>
        <w:r w:rsidR="0027406C">
          <w:rPr>
            <w:noProof/>
            <w:webHidden/>
          </w:rPr>
          <w:t>82</w:t>
        </w:r>
        <w:r>
          <w:rPr>
            <w:noProof/>
            <w:webHidden/>
          </w:rPr>
          <w:fldChar w:fldCharType="end"/>
        </w:r>
      </w:hyperlink>
    </w:p>
    <w:p w14:paraId="53AC58BC" w14:textId="77777777" w:rsidR="0076188D" w:rsidRDefault="0076188D">
      <w:pPr>
        <w:pStyle w:val="TOC4"/>
        <w:tabs>
          <w:tab w:val="left" w:pos="1987"/>
        </w:tabs>
        <w:rPr>
          <w:rFonts w:asciiTheme="minorHAnsi" w:hAnsiTheme="minorHAnsi"/>
          <w:noProof/>
          <w:sz w:val="22"/>
        </w:rPr>
      </w:pPr>
      <w:hyperlink w:anchor="_Toc482734926" w:history="1">
        <w:r w:rsidRPr="002F39DA">
          <w:rPr>
            <w:rStyle w:val="Hyperlink"/>
            <w:noProof/>
          </w:rPr>
          <w:t>4.3.2.3</w:t>
        </w:r>
        <w:r>
          <w:rPr>
            <w:rFonts w:asciiTheme="minorHAnsi" w:hAnsiTheme="minorHAnsi"/>
            <w:noProof/>
            <w:sz w:val="22"/>
          </w:rPr>
          <w:tab/>
        </w:r>
        <w:r w:rsidRPr="002F39DA">
          <w:rPr>
            <w:rStyle w:val="Hyperlink"/>
            <w:noProof/>
          </w:rPr>
          <w:t>DSS Units with Any Associated Stop Code Errors Report</w:t>
        </w:r>
        <w:r>
          <w:rPr>
            <w:noProof/>
            <w:webHidden/>
          </w:rPr>
          <w:tab/>
        </w:r>
        <w:r>
          <w:rPr>
            <w:noProof/>
            <w:webHidden/>
          </w:rPr>
          <w:fldChar w:fldCharType="begin"/>
        </w:r>
        <w:r>
          <w:rPr>
            <w:noProof/>
            <w:webHidden/>
          </w:rPr>
          <w:instrText xml:space="preserve"> PAGEREF _Toc482734926 \h </w:instrText>
        </w:r>
        <w:r>
          <w:rPr>
            <w:noProof/>
            <w:webHidden/>
          </w:rPr>
        </w:r>
        <w:r>
          <w:rPr>
            <w:noProof/>
            <w:webHidden/>
          </w:rPr>
          <w:fldChar w:fldCharType="separate"/>
        </w:r>
        <w:r w:rsidR="0027406C">
          <w:rPr>
            <w:noProof/>
            <w:webHidden/>
          </w:rPr>
          <w:t>84</w:t>
        </w:r>
        <w:r>
          <w:rPr>
            <w:noProof/>
            <w:webHidden/>
          </w:rPr>
          <w:fldChar w:fldCharType="end"/>
        </w:r>
      </w:hyperlink>
    </w:p>
    <w:p w14:paraId="15D4F4D9" w14:textId="77777777" w:rsidR="0076188D" w:rsidRDefault="0076188D">
      <w:pPr>
        <w:pStyle w:val="TOC4"/>
        <w:tabs>
          <w:tab w:val="left" w:pos="1987"/>
        </w:tabs>
        <w:rPr>
          <w:rFonts w:asciiTheme="minorHAnsi" w:hAnsiTheme="minorHAnsi"/>
          <w:noProof/>
          <w:sz w:val="22"/>
        </w:rPr>
      </w:pPr>
      <w:hyperlink w:anchor="_Toc482734927" w:history="1">
        <w:r w:rsidRPr="002F39DA">
          <w:rPr>
            <w:rStyle w:val="Hyperlink"/>
            <w:noProof/>
          </w:rPr>
          <w:t>4.3.2.4</w:t>
        </w:r>
        <w:r>
          <w:rPr>
            <w:rFonts w:asciiTheme="minorHAnsi" w:hAnsiTheme="minorHAnsi"/>
            <w:noProof/>
            <w:sz w:val="22"/>
          </w:rPr>
          <w:tab/>
        </w:r>
        <w:r w:rsidRPr="002F39DA">
          <w:rPr>
            <w:rStyle w:val="Hyperlink"/>
            <w:noProof/>
          </w:rPr>
          <w:t>DSS Units/Event Code (EC) Screens for Selected Procedure Code Report</w:t>
        </w:r>
        <w:r>
          <w:rPr>
            <w:noProof/>
            <w:webHidden/>
          </w:rPr>
          <w:tab/>
        </w:r>
        <w:r>
          <w:rPr>
            <w:noProof/>
            <w:webHidden/>
          </w:rPr>
          <w:fldChar w:fldCharType="begin"/>
        </w:r>
        <w:r>
          <w:rPr>
            <w:noProof/>
            <w:webHidden/>
          </w:rPr>
          <w:instrText xml:space="preserve"> PAGEREF _Toc482734927 \h </w:instrText>
        </w:r>
        <w:r>
          <w:rPr>
            <w:noProof/>
            <w:webHidden/>
          </w:rPr>
        </w:r>
        <w:r>
          <w:rPr>
            <w:noProof/>
            <w:webHidden/>
          </w:rPr>
          <w:fldChar w:fldCharType="separate"/>
        </w:r>
        <w:r w:rsidR="0027406C">
          <w:rPr>
            <w:noProof/>
            <w:webHidden/>
          </w:rPr>
          <w:t>86</w:t>
        </w:r>
        <w:r>
          <w:rPr>
            <w:noProof/>
            <w:webHidden/>
          </w:rPr>
          <w:fldChar w:fldCharType="end"/>
        </w:r>
      </w:hyperlink>
    </w:p>
    <w:p w14:paraId="25C1E66D" w14:textId="77777777" w:rsidR="0076188D" w:rsidRDefault="0076188D">
      <w:pPr>
        <w:pStyle w:val="TOC4"/>
        <w:tabs>
          <w:tab w:val="left" w:pos="1987"/>
        </w:tabs>
        <w:rPr>
          <w:rFonts w:asciiTheme="minorHAnsi" w:hAnsiTheme="minorHAnsi"/>
          <w:noProof/>
          <w:sz w:val="22"/>
        </w:rPr>
      </w:pPr>
      <w:hyperlink w:anchor="_Toc482734928" w:history="1">
        <w:r w:rsidRPr="002F39DA">
          <w:rPr>
            <w:rStyle w:val="Hyperlink"/>
            <w:noProof/>
          </w:rPr>
          <w:t>4.3.2.5</w:t>
        </w:r>
        <w:r>
          <w:rPr>
            <w:rFonts w:asciiTheme="minorHAnsi" w:hAnsiTheme="minorHAnsi"/>
            <w:noProof/>
            <w:sz w:val="22"/>
          </w:rPr>
          <w:tab/>
        </w:r>
        <w:r w:rsidRPr="002F39DA">
          <w:rPr>
            <w:rStyle w:val="Hyperlink"/>
            <w:noProof/>
          </w:rPr>
          <w:t>DSS Unit User Access Report</w:t>
        </w:r>
        <w:r>
          <w:rPr>
            <w:noProof/>
            <w:webHidden/>
          </w:rPr>
          <w:tab/>
        </w:r>
        <w:r>
          <w:rPr>
            <w:noProof/>
            <w:webHidden/>
          </w:rPr>
          <w:fldChar w:fldCharType="begin"/>
        </w:r>
        <w:r>
          <w:rPr>
            <w:noProof/>
            <w:webHidden/>
          </w:rPr>
          <w:instrText xml:space="preserve"> PAGEREF _Toc482734928 \h </w:instrText>
        </w:r>
        <w:r>
          <w:rPr>
            <w:noProof/>
            <w:webHidden/>
          </w:rPr>
        </w:r>
        <w:r>
          <w:rPr>
            <w:noProof/>
            <w:webHidden/>
          </w:rPr>
          <w:fldChar w:fldCharType="separate"/>
        </w:r>
        <w:r w:rsidR="0027406C">
          <w:rPr>
            <w:noProof/>
            <w:webHidden/>
          </w:rPr>
          <w:t>88</w:t>
        </w:r>
        <w:r>
          <w:rPr>
            <w:noProof/>
            <w:webHidden/>
          </w:rPr>
          <w:fldChar w:fldCharType="end"/>
        </w:r>
      </w:hyperlink>
    </w:p>
    <w:p w14:paraId="1AB1A2EA" w14:textId="77777777" w:rsidR="0076188D" w:rsidRDefault="0076188D">
      <w:pPr>
        <w:pStyle w:val="TOC4"/>
        <w:tabs>
          <w:tab w:val="left" w:pos="1987"/>
        </w:tabs>
        <w:rPr>
          <w:rFonts w:asciiTheme="minorHAnsi" w:hAnsiTheme="minorHAnsi"/>
          <w:noProof/>
          <w:sz w:val="22"/>
        </w:rPr>
      </w:pPr>
      <w:hyperlink w:anchor="_Toc482734929" w:history="1">
        <w:r w:rsidRPr="002F39DA">
          <w:rPr>
            <w:rStyle w:val="Hyperlink"/>
            <w:noProof/>
          </w:rPr>
          <w:t>4.3.2.6</w:t>
        </w:r>
        <w:r>
          <w:rPr>
            <w:rFonts w:asciiTheme="minorHAnsi" w:hAnsiTheme="minorHAnsi"/>
            <w:noProof/>
            <w:sz w:val="22"/>
          </w:rPr>
          <w:tab/>
        </w:r>
        <w:r w:rsidRPr="002F39DA">
          <w:rPr>
            <w:rStyle w:val="Hyperlink"/>
            <w:noProof/>
          </w:rPr>
          <w:t>Event Code Screens with CPT Codes Report</w:t>
        </w:r>
        <w:r>
          <w:rPr>
            <w:noProof/>
            <w:webHidden/>
          </w:rPr>
          <w:tab/>
        </w:r>
        <w:r>
          <w:rPr>
            <w:noProof/>
            <w:webHidden/>
          </w:rPr>
          <w:fldChar w:fldCharType="begin"/>
        </w:r>
        <w:r>
          <w:rPr>
            <w:noProof/>
            <w:webHidden/>
          </w:rPr>
          <w:instrText xml:space="preserve"> PAGEREF _Toc482734929 \h </w:instrText>
        </w:r>
        <w:r>
          <w:rPr>
            <w:noProof/>
            <w:webHidden/>
          </w:rPr>
        </w:r>
        <w:r>
          <w:rPr>
            <w:noProof/>
            <w:webHidden/>
          </w:rPr>
          <w:fldChar w:fldCharType="separate"/>
        </w:r>
        <w:r w:rsidR="0027406C">
          <w:rPr>
            <w:noProof/>
            <w:webHidden/>
          </w:rPr>
          <w:t>89</w:t>
        </w:r>
        <w:r>
          <w:rPr>
            <w:noProof/>
            <w:webHidden/>
          </w:rPr>
          <w:fldChar w:fldCharType="end"/>
        </w:r>
      </w:hyperlink>
    </w:p>
    <w:p w14:paraId="2BC3B124" w14:textId="77777777" w:rsidR="0076188D" w:rsidRDefault="0076188D">
      <w:pPr>
        <w:pStyle w:val="TOC4"/>
        <w:tabs>
          <w:tab w:val="left" w:pos="1987"/>
        </w:tabs>
        <w:rPr>
          <w:rFonts w:asciiTheme="minorHAnsi" w:hAnsiTheme="minorHAnsi"/>
          <w:noProof/>
          <w:sz w:val="22"/>
        </w:rPr>
      </w:pPr>
      <w:hyperlink w:anchor="_Toc482734930" w:history="1">
        <w:r w:rsidRPr="002F39DA">
          <w:rPr>
            <w:rStyle w:val="Hyperlink"/>
            <w:noProof/>
          </w:rPr>
          <w:t>4.3.2.7</w:t>
        </w:r>
        <w:r>
          <w:rPr>
            <w:rFonts w:asciiTheme="minorHAnsi" w:hAnsiTheme="minorHAnsi"/>
            <w:noProof/>
            <w:sz w:val="22"/>
          </w:rPr>
          <w:tab/>
        </w:r>
        <w:r w:rsidRPr="002F39DA">
          <w:rPr>
            <w:rStyle w:val="Hyperlink"/>
            <w:noProof/>
          </w:rPr>
          <w:t>Event Code Screens with Inactive Default Associated Clinic Report</w:t>
        </w:r>
        <w:r>
          <w:rPr>
            <w:noProof/>
            <w:webHidden/>
          </w:rPr>
          <w:tab/>
        </w:r>
        <w:r>
          <w:rPr>
            <w:noProof/>
            <w:webHidden/>
          </w:rPr>
          <w:fldChar w:fldCharType="begin"/>
        </w:r>
        <w:r>
          <w:rPr>
            <w:noProof/>
            <w:webHidden/>
          </w:rPr>
          <w:instrText xml:space="preserve"> PAGEREF _Toc482734930 \h </w:instrText>
        </w:r>
        <w:r>
          <w:rPr>
            <w:noProof/>
            <w:webHidden/>
          </w:rPr>
        </w:r>
        <w:r>
          <w:rPr>
            <w:noProof/>
            <w:webHidden/>
          </w:rPr>
          <w:fldChar w:fldCharType="separate"/>
        </w:r>
        <w:r w:rsidR="0027406C">
          <w:rPr>
            <w:noProof/>
            <w:webHidden/>
          </w:rPr>
          <w:t>91</w:t>
        </w:r>
        <w:r>
          <w:rPr>
            <w:noProof/>
            <w:webHidden/>
          </w:rPr>
          <w:fldChar w:fldCharType="end"/>
        </w:r>
      </w:hyperlink>
    </w:p>
    <w:p w14:paraId="0D6F8C85" w14:textId="77777777" w:rsidR="0076188D" w:rsidRDefault="0076188D">
      <w:pPr>
        <w:pStyle w:val="TOC4"/>
        <w:tabs>
          <w:tab w:val="left" w:pos="1987"/>
        </w:tabs>
        <w:rPr>
          <w:rFonts w:asciiTheme="minorHAnsi" w:hAnsiTheme="minorHAnsi"/>
          <w:noProof/>
          <w:sz w:val="22"/>
        </w:rPr>
      </w:pPr>
      <w:hyperlink w:anchor="_Toc482734931" w:history="1">
        <w:r w:rsidRPr="002F39DA">
          <w:rPr>
            <w:rStyle w:val="Hyperlink"/>
            <w:noProof/>
          </w:rPr>
          <w:t>4.3.2.8</w:t>
        </w:r>
        <w:r>
          <w:rPr>
            <w:rFonts w:asciiTheme="minorHAnsi" w:hAnsiTheme="minorHAnsi"/>
            <w:noProof/>
            <w:sz w:val="22"/>
          </w:rPr>
          <w:tab/>
        </w:r>
        <w:r w:rsidRPr="002F39DA">
          <w:rPr>
            <w:rStyle w:val="Hyperlink"/>
            <w:noProof/>
          </w:rPr>
          <w:t>Inactive Person Class Report (IPC) Report</w:t>
        </w:r>
        <w:r>
          <w:rPr>
            <w:noProof/>
            <w:webHidden/>
          </w:rPr>
          <w:tab/>
        </w:r>
        <w:r>
          <w:rPr>
            <w:noProof/>
            <w:webHidden/>
          </w:rPr>
          <w:fldChar w:fldCharType="begin"/>
        </w:r>
        <w:r>
          <w:rPr>
            <w:noProof/>
            <w:webHidden/>
          </w:rPr>
          <w:instrText xml:space="preserve"> PAGEREF _Toc482734931 \h </w:instrText>
        </w:r>
        <w:r>
          <w:rPr>
            <w:noProof/>
            <w:webHidden/>
          </w:rPr>
        </w:r>
        <w:r>
          <w:rPr>
            <w:noProof/>
            <w:webHidden/>
          </w:rPr>
          <w:fldChar w:fldCharType="separate"/>
        </w:r>
        <w:r w:rsidR="0027406C">
          <w:rPr>
            <w:noProof/>
            <w:webHidden/>
          </w:rPr>
          <w:t>93</w:t>
        </w:r>
        <w:r>
          <w:rPr>
            <w:noProof/>
            <w:webHidden/>
          </w:rPr>
          <w:fldChar w:fldCharType="end"/>
        </w:r>
      </w:hyperlink>
    </w:p>
    <w:p w14:paraId="0B6E8703" w14:textId="77777777" w:rsidR="0076188D" w:rsidRDefault="0076188D">
      <w:pPr>
        <w:pStyle w:val="TOC4"/>
        <w:tabs>
          <w:tab w:val="left" w:pos="1987"/>
        </w:tabs>
        <w:rPr>
          <w:rFonts w:asciiTheme="minorHAnsi" w:hAnsiTheme="minorHAnsi"/>
          <w:noProof/>
          <w:sz w:val="22"/>
        </w:rPr>
      </w:pPr>
      <w:hyperlink w:anchor="_Toc482734932" w:history="1">
        <w:r w:rsidRPr="002F39DA">
          <w:rPr>
            <w:rStyle w:val="Hyperlink"/>
            <w:noProof/>
          </w:rPr>
          <w:t>4.3.2.9</w:t>
        </w:r>
        <w:r>
          <w:rPr>
            <w:rFonts w:asciiTheme="minorHAnsi" w:hAnsiTheme="minorHAnsi"/>
            <w:noProof/>
            <w:sz w:val="22"/>
          </w:rPr>
          <w:tab/>
        </w:r>
        <w:r w:rsidRPr="002F39DA">
          <w:rPr>
            <w:rStyle w:val="Hyperlink"/>
            <w:noProof/>
          </w:rPr>
          <w:t>National/Local Procedure Codes with Inactive CPT Codes Report</w:t>
        </w:r>
        <w:r>
          <w:rPr>
            <w:noProof/>
            <w:webHidden/>
          </w:rPr>
          <w:tab/>
        </w:r>
        <w:r>
          <w:rPr>
            <w:noProof/>
            <w:webHidden/>
          </w:rPr>
          <w:fldChar w:fldCharType="begin"/>
        </w:r>
        <w:r>
          <w:rPr>
            <w:noProof/>
            <w:webHidden/>
          </w:rPr>
          <w:instrText xml:space="preserve"> PAGEREF _Toc482734932 \h </w:instrText>
        </w:r>
        <w:r>
          <w:rPr>
            <w:noProof/>
            <w:webHidden/>
          </w:rPr>
        </w:r>
        <w:r>
          <w:rPr>
            <w:noProof/>
            <w:webHidden/>
          </w:rPr>
          <w:fldChar w:fldCharType="separate"/>
        </w:r>
        <w:r w:rsidR="0027406C">
          <w:rPr>
            <w:noProof/>
            <w:webHidden/>
          </w:rPr>
          <w:t>94</w:t>
        </w:r>
        <w:r>
          <w:rPr>
            <w:noProof/>
            <w:webHidden/>
          </w:rPr>
          <w:fldChar w:fldCharType="end"/>
        </w:r>
      </w:hyperlink>
    </w:p>
    <w:p w14:paraId="2A3E3683" w14:textId="77777777" w:rsidR="0076188D" w:rsidRDefault="0076188D">
      <w:pPr>
        <w:pStyle w:val="TOC4"/>
        <w:tabs>
          <w:tab w:val="left" w:pos="2520"/>
        </w:tabs>
        <w:rPr>
          <w:rFonts w:asciiTheme="minorHAnsi" w:hAnsiTheme="minorHAnsi"/>
          <w:noProof/>
          <w:sz w:val="22"/>
        </w:rPr>
      </w:pPr>
      <w:hyperlink w:anchor="_Toc482734933" w:history="1">
        <w:r w:rsidRPr="002F39DA">
          <w:rPr>
            <w:rStyle w:val="Hyperlink"/>
            <w:noProof/>
          </w:rPr>
          <w:t>4.3.2.10</w:t>
        </w:r>
        <w:r>
          <w:rPr>
            <w:rFonts w:asciiTheme="minorHAnsi" w:hAnsiTheme="minorHAnsi"/>
            <w:noProof/>
            <w:sz w:val="22"/>
          </w:rPr>
          <w:tab/>
        </w:r>
        <w:r w:rsidRPr="002F39DA">
          <w:rPr>
            <w:rStyle w:val="Hyperlink"/>
            <w:noProof/>
          </w:rPr>
          <w:t>National/Local Procedure Report – Active Procedures</w:t>
        </w:r>
        <w:r>
          <w:rPr>
            <w:noProof/>
            <w:webHidden/>
          </w:rPr>
          <w:tab/>
        </w:r>
        <w:r>
          <w:rPr>
            <w:noProof/>
            <w:webHidden/>
          </w:rPr>
          <w:fldChar w:fldCharType="begin"/>
        </w:r>
        <w:r>
          <w:rPr>
            <w:noProof/>
            <w:webHidden/>
          </w:rPr>
          <w:instrText xml:space="preserve"> PAGEREF _Toc482734933 \h </w:instrText>
        </w:r>
        <w:r>
          <w:rPr>
            <w:noProof/>
            <w:webHidden/>
          </w:rPr>
        </w:r>
        <w:r>
          <w:rPr>
            <w:noProof/>
            <w:webHidden/>
          </w:rPr>
          <w:fldChar w:fldCharType="separate"/>
        </w:r>
        <w:r w:rsidR="0027406C">
          <w:rPr>
            <w:noProof/>
            <w:webHidden/>
          </w:rPr>
          <w:t>96</w:t>
        </w:r>
        <w:r>
          <w:rPr>
            <w:noProof/>
            <w:webHidden/>
          </w:rPr>
          <w:fldChar w:fldCharType="end"/>
        </w:r>
      </w:hyperlink>
    </w:p>
    <w:p w14:paraId="2FBE10D0" w14:textId="77777777" w:rsidR="0076188D" w:rsidRDefault="0076188D">
      <w:pPr>
        <w:pStyle w:val="TOC4"/>
        <w:tabs>
          <w:tab w:val="left" w:pos="2520"/>
        </w:tabs>
        <w:rPr>
          <w:rFonts w:asciiTheme="minorHAnsi" w:hAnsiTheme="minorHAnsi"/>
          <w:noProof/>
          <w:sz w:val="22"/>
        </w:rPr>
      </w:pPr>
      <w:hyperlink w:anchor="_Toc482734934" w:history="1">
        <w:r w:rsidRPr="002F39DA">
          <w:rPr>
            <w:rStyle w:val="Hyperlink"/>
            <w:noProof/>
          </w:rPr>
          <w:t>4.3.2.11</w:t>
        </w:r>
        <w:r>
          <w:rPr>
            <w:rFonts w:asciiTheme="minorHAnsi" w:hAnsiTheme="minorHAnsi"/>
            <w:noProof/>
            <w:sz w:val="22"/>
          </w:rPr>
          <w:tab/>
        </w:r>
        <w:r w:rsidRPr="002F39DA">
          <w:rPr>
            <w:rStyle w:val="Hyperlink"/>
            <w:noProof/>
          </w:rPr>
          <w:t>National/Local Procedure Report – Inactive Procedures</w:t>
        </w:r>
        <w:r>
          <w:rPr>
            <w:noProof/>
            <w:webHidden/>
          </w:rPr>
          <w:tab/>
        </w:r>
        <w:r>
          <w:rPr>
            <w:noProof/>
            <w:webHidden/>
          </w:rPr>
          <w:fldChar w:fldCharType="begin"/>
        </w:r>
        <w:r>
          <w:rPr>
            <w:noProof/>
            <w:webHidden/>
          </w:rPr>
          <w:instrText xml:space="preserve"> PAGEREF _Toc482734934 \h </w:instrText>
        </w:r>
        <w:r>
          <w:rPr>
            <w:noProof/>
            <w:webHidden/>
          </w:rPr>
        </w:r>
        <w:r>
          <w:rPr>
            <w:noProof/>
            <w:webHidden/>
          </w:rPr>
          <w:fldChar w:fldCharType="separate"/>
        </w:r>
        <w:r w:rsidR="0027406C">
          <w:rPr>
            <w:noProof/>
            <w:webHidden/>
          </w:rPr>
          <w:t>97</w:t>
        </w:r>
        <w:r>
          <w:rPr>
            <w:noProof/>
            <w:webHidden/>
          </w:rPr>
          <w:fldChar w:fldCharType="end"/>
        </w:r>
      </w:hyperlink>
    </w:p>
    <w:p w14:paraId="2997D182" w14:textId="77777777" w:rsidR="0076188D" w:rsidRDefault="0076188D">
      <w:pPr>
        <w:pStyle w:val="TOC4"/>
        <w:tabs>
          <w:tab w:val="left" w:pos="2520"/>
        </w:tabs>
        <w:rPr>
          <w:rFonts w:asciiTheme="minorHAnsi" w:hAnsiTheme="minorHAnsi"/>
          <w:noProof/>
          <w:sz w:val="22"/>
        </w:rPr>
      </w:pPr>
      <w:hyperlink w:anchor="_Toc482734935" w:history="1">
        <w:r w:rsidRPr="002F39DA">
          <w:rPr>
            <w:rStyle w:val="Hyperlink"/>
            <w:noProof/>
          </w:rPr>
          <w:t>4.3.2.12</w:t>
        </w:r>
        <w:r>
          <w:rPr>
            <w:rFonts w:asciiTheme="minorHAnsi" w:hAnsiTheme="minorHAnsi"/>
            <w:noProof/>
            <w:sz w:val="22"/>
          </w:rPr>
          <w:tab/>
        </w:r>
        <w:r w:rsidRPr="002F39DA">
          <w:rPr>
            <w:rStyle w:val="Hyperlink"/>
            <w:noProof/>
          </w:rPr>
          <w:t>Print Category and Procedure Summary (Report)</w:t>
        </w:r>
        <w:r>
          <w:rPr>
            <w:noProof/>
            <w:webHidden/>
          </w:rPr>
          <w:tab/>
        </w:r>
        <w:r>
          <w:rPr>
            <w:noProof/>
            <w:webHidden/>
          </w:rPr>
          <w:fldChar w:fldCharType="begin"/>
        </w:r>
        <w:r>
          <w:rPr>
            <w:noProof/>
            <w:webHidden/>
          </w:rPr>
          <w:instrText xml:space="preserve"> PAGEREF _Toc482734935 \h </w:instrText>
        </w:r>
        <w:r>
          <w:rPr>
            <w:noProof/>
            <w:webHidden/>
          </w:rPr>
        </w:r>
        <w:r>
          <w:rPr>
            <w:noProof/>
            <w:webHidden/>
          </w:rPr>
          <w:fldChar w:fldCharType="separate"/>
        </w:r>
        <w:r w:rsidR="0027406C">
          <w:rPr>
            <w:noProof/>
            <w:webHidden/>
          </w:rPr>
          <w:t>99</w:t>
        </w:r>
        <w:r>
          <w:rPr>
            <w:noProof/>
            <w:webHidden/>
          </w:rPr>
          <w:fldChar w:fldCharType="end"/>
        </w:r>
      </w:hyperlink>
    </w:p>
    <w:p w14:paraId="404D28D1" w14:textId="77777777" w:rsidR="0076188D" w:rsidRDefault="0076188D">
      <w:pPr>
        <w:pStyle w:val="TOC4"/>
        <w:tabs>
          <w:tab w:val="left" w:pos="2520"/>
        </w:tabs>
        <w:rPr>
          <w:rFonts w:asciiTheme="minorHAnsi" w:hAnsiTheme="minorHAnsi"/>
          <w:noProof/>
          <w:sz w:val="22"/>
        </w:rPr>
      </w:pPr>
      <w:hyperlink w:anchor="_Toc482734936" w:history="1">
        <w:r w:rsidRPr="002F39DA">
          <w:rPr>
            <w:rStyle w:val="Hyperlink"/>
            <w:noProof/>
          </w:rPr>
          <w:t>4.3.2.13</w:t>
        </w:r>
        <w:r>
          <w:rPr>
            <w:rFonts w:asciiTheme="minorHAnsi" w:hAnsiTheme="minorHAnsi"/>
            <w:noProof/>
            <w:sz w:val="22"/>
          </w:rPr>
          <w:tab/>
        </w:r>
        <w:r w:rsidRPr="002F39DA">
          <w:rPr>
            <w:rStyle w:val="Hyperlink"/>
            <w:noProof/>
          </w:rPr>
          <w:t>Send No Records DSS Units Report</w:t>
        </w:r>
        <w:r>
          <w:rPr>
            <w:noProof/>
            <w:webHidden/>
          </w:rPr>
          <w:tab/>
        </w:r>
        <w:r>
          <w:rPr>
            <w:noProof/>
            <w:webHidden/>
          </w:rPr>
          <w:fldChar w:fldCharType="begin"/>
        </w:r>
        <w:r>
          <w:rPr>
            <w:noProof/>
            <w:webHidden/>
          </w:rPr>
          <w:instrText xml:space="preserve"> PAGEREF _Toc482734936 \h </w:instrText>
        </w:r>
        <w:r>
          <w:rPr>
            <w:noProof/>
            <w:webHidden/>
          </w:rPr>
        </w:r>
        <w:r>
          <w:rPr>
            <w:noProof/>
            <w:webHidden/>
          </w:rPr>
          <w:fldChar w:fldCharType="separate"/>
        </w:r>
        <w:r w:rsidR="0027406C">
          <w:rPr>
            <w:noProof/>
            <w:webHidden/>
          </w:rPr>
          <w:t>101</w:t>
        </w:r>
        <w:r>
          <w:rPr>
            <w:noProof/>
            <w:webHidden/>
          </w:rPr>
          <w:fldChar w:fldCharType="end"/>
        </w:r>
      </w:hyperlink>
    </w:p>
    <w:p w14:paraId="6B23A36E" w14:textId="77777777" w:rsidR="0076188D" w:rsidRDefault="0076188D">
      <w:pPr>
        <w:pStyle w:val="TOC2"/>
        <w:tabs>
          <w:tab w:val="left" w:pos="1123"/>
        </w:tabs>
        <w:rPr>
          <w:rFonts w:asciiTheme="minorHAnsi" w:eastAsiaTheme="minorEastAsia" w:hAnsiTheme="minorHAnsi" w:cstheme="minorBidi"/>
          <w:sz w:val="22"/>
        </w:rPr>
      </w:pPr>
      <w:hyperlink w:anchor="_Toc482734937" w:history="1">
        <w:r w:rsidRPr="002F39DA">
          <w:rPr>
            <w:rStyle w:val="Hyperlink"/>
          </w:rPr>
          <w:t>4.4</w:t>
        </w:r>
        <w:r>
          <w:rPr>
            <w:rFonts w:asciiTheme="minorHAnsi" w:eastAsiaTheme="minorEastAsia" w:hAnsiTheme="minorHAnsi" w:cstheme="minorBidi"/>
            <w:sz w:val="22"/>
          </w:rPr>
          <w:tab/>
        </w:r>
        <w:r w:rsidRPr="002F39DA">
          <w:rPr>
            <w:rStyle w:val="Hyperlink"/>
          </w:rPr>
          <w:t>Management Menu</w:t>
        </w:r>
        <w:r>
          <w:rPr>
            <w:webHidden/>
          </w:rPr>
          <w:tab/>
        </w:r>
        <w:r>
          <w:rPr>
            <w:webHidden/>
          </w:rPr>
          <w:fldChar w:fldCharType="begin"/>
        </w:r>
        <w:r>
          <w:rPr>
            <w:webHidden/>
          </w:rPr>
          <w:instrText xml:space="preserve"> PAGEREF _Toc482734937 \h </w:instrText>
        </w:r>
        <w:r>
          <w:rPr>
            <w:webHidden/>
          </w:rPr>
        </w:r>
        <w:r>
          <w:rPr>
            <w:webHidden/>
          </w:rPr>
          <w:fldChar w:fldCharType="separate"/>
        </w:r>
        <w:r w:rsidR="0027406C">
          <w:rPr>
            <w:webHidden/>
          </w:rPr>
          <w:t>103</w:t>
        </w:r>
        <w:r>
          <w:rPr>
            <w:webHidden/>
          </w:rPr>
          <w:fldChar w:fldCharType="end"/>
        </w:r>
      </w:hyperlink>
    </w:p>
    <w:p w14:paraId="51419411"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38" w:history="1">
        <w:r w:rsidRPr="002F39DA">
          <w:rPr>
            <w:rStyle w:val="Hyperlink"/>
          </w:rPr>
          <w:t>4.4.1</w:t>
        </w:r>
        <w:r>
          <w:rPr>
            <w:rFonts w:asciiTheme="minorHAnsi" w:eastAsiaTheme="minorEastAsia" w:hAnsiTheme="minorHAnsi" w:cstheme="minorBidi"/>
            <w:iCs w:val="0"/>
            <w:sz w:val="22"/>
            <w:szCs w:val="22"/>
          </w:rPr>
          <w:tab/>
        </w:r>
        <w:r w:rsidRPr="002F39DA">
          <w:rPr>
            <w:rStyle w:val="Hyperlink"/>
          </w:rPr>
          <w:t>Location – Update Location Information</w:t>
        </w:r>
        <w:r>
          <w:rPr>
            <w:webHidden/>
          </w:rPr>
          <w:tab/>
        </w:r>
        <w:r>
          <w:rPr>
            <w:webHidden/>
          </w:rPr>
          <w:fldChar w:fldCharType="begin"/>
        </w:r>
        <w:r>
          <w:rPr>
            <w:webHidden/>
          </w:rPr>
          <w:instrText xml:space="preserve"> PAGEREF _Toc482734938 \h </w:instrText>
        </w:r>
        <w:r>
          <w:rPr>
            <w:webHidden/>
          </w:rPr>
        </w:r>
        <w:r>
          <w:rPr>
            <w:webHidden/>
          </w:rPr>
          <w:fldChar w:fldCharType="separate"/>
        </w:r>
        <w:r w:rsidR="0027406C">
          <w:rPr>
            <w:webHidden/>
          </w:rPr>
          <w:t>104</w:t>
        </w:r>
        <w:r>
          <w:rPr>
            <w:webHidden/>
          </w:rPr>
          <w:fldChar w:fldCharType="end"/>
        </w:r>
      </w:hyperlink>
    </w:p>
    <w:p w14:paraId="5BDA3999"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39" w:history="1">
        <w:r w:rsidRPr="002F39DA">
          <w:rPr>
            <w:rStyle w:val="Hyperlink"/>
          </w:rPr>
          <w:t>4.4.2</w:t>
        </w:r>
        <w:r>
          <w:rPr>
            <w:rFonts w:asciiTheme="minorHAnsi" w:eastAsiaTheme="minorEastAsia" w:hAnsiTheme="minorHAnsi" w:cstheme="minorBidi"/>
            <w:iCs w:val="0"/>
            <w:sz w:val="22"/>
            <w:szCs w:val="22"/>
          </w:rPr>
          <w:tab/>
        </w:r>
        <w:r w:rsidRPr="002F39DA">
          <w:rPr>
            <w:rStyle w:val="Hyperlink"/>
          </w:rPr>
          <w:t>DSS Unit – Add or Update DSS Units</w:t>
        </w:r>
        <w:r>
          <w:rPr>
            <w:webHidden/>
          </w:rPr>
          <w:tab/>
        </w:r>
        <w:r>
          <w:rPr>
            <w:webHidden/>
          </w:rPr>
          <w:fldChar w:fldCharType="begin"/>
        </w:r>
        <w:r>
          <w:rPr>
            <w:webHidden/>
          </w:rPr>
          <w:instrText xml:space="preserve"> PAGEREF _Toc482734939 \h </w:instrText>
        </w:r>
        <w:r>
          <w:rPr>
            <w:webHidden/>
          </w:rPr>
        </w:r>
        <w:r>
          <w:rPr>
            <w:webHidden/>
          </w:rPr>
          <w:fldChar w:fldCharType="separate"/>
        </w:r>
        <w:r w:rsidR="0027406C">
          <w:rPr>
            <w:webHidden/>
          </w:rPr>
          <w:t>106</w:t>
        </w:r>
        <w:r>
          <w:rPr>
            <w:webHidden/>
          </w:rPr>
          <w:fldChar w:fldCharType="end"/>
        </w:r>
      </w:hyperlink>
    </w:p>
    <w:p w14:paraId="5DE09239" w14:textId="77777777" w:rsidR="0076188D" w:rsidRDefault="0076188D">
      <w:pPr>
        <w:pStyle w:val="TOC4"/>
        <w:tabs>
          <w:tab w:val="left" w:pos="1987"/>
        </w:tabs>
        <w:rPr>
          <w:rFonts w:asciiTheme="minorHAnsi" w:hAnsiTheme="minorHAnsi"/>
          <w:noProof/>
          <w:sz w:val="22"/>
        </w:rPr>
      </w:pPr>
      <w:hyperlink w:anchor="_Toc482734940" w:history="1">
        <w:r w:rsidRPr="002F39DA">
          <w:rPr>
            <w:rStyle w:val="Hyperlink"/>
            <w:noProof/>
          </w:rPr>
          <w:t>4.4.2.1</w:t>
        </w:r>
        <w:r>
          <w:rPr>
            <w:rFonts w:asciiTheme="minorHAnsi" w:hAnsiTheme="minorHAnsi"/>
            <w:noProof/>
            <w:sz w:val="22"/>
          </w:rPr>
          <w:tab/>
        </w:r>
        <w:r w:rsidRPr="002F39DA">
          <w:rPr>
            <w:rStyle w:val="Hyperlink"/>
            <w:noProof/>
          </w:rPr>
          <w:t>To Add a DSS Unit</w:t>
        </w:r>
        <w:r>
          <w:rPr>
            <w:noProof/>
            <w:webHidden/>
          </w:rPr>
          <w:tab/>
        </w:r>
        <w:r>
          <w:rPr>
            <w:noProof/>
            <w:webHidden/>
          </w:rPr>
          <w:fldChar w:fldCharType="begin"/>
        </w:r>
        <w:r>
          <w:rPr>
            <w:noProof/>
            <w:webHidden/>
          </w:rPr>
          <w:instrText xml:space="preserve"> PAGEREF _Toc482734940 \h </w:instrText>
        </w:r>
        <w:r>
          <w:rPr>
            <w:noProof/>
            <w:webHidden/>
          </w:rPr>
        </w:r>
        <w:r>
          <w:rPr>
            <w:noProof/>
            <w:webHidden/>
          </w:rPr>
          <w:fldChar w:fldCharType="separate"/>
        </w:r>
        <w:r w:rsidR="0027406C">
          <w:rPr>
            <w:noProof/>
            <w:webHidden/>
          </w:rPr>
          <w:t>109</w:t>
        </w:r>
        <w:r>
          <w:rPr>
            <w:noProof/>
            <w:webHidden/>
          </w:rPr>
          <w:fldChar w:fldCharType="end"/>
        </w:r>
      </w:hyperlink>
    </w:p>
    <w:p w14:paraId="0B568747" w14:textId="77777777" w:rsidR="0076188D" w:rsidRDefault="0076188D">
      <w:pPr>
        <w:pStyle w:val="TOC4"/>
        <w:tabs>
          <w:tab w:val="left" w:pos="1987"/>
        </w:tabs>
        <w:rPr>
          <w:rFonts w:asciiTheme="minorHAnsi" w:hAnsiTheme="minorHAnsi"/>
          <w:noProof/>
          <w:sz w:val="22"/>
        </w:rPr>
      </w:pPr>
      <w:hyperlink w:anchor="_Toc482734941" w:history="1">
        <w:r w:rsidRPr="002F39DA">
          <w:rPr>
            <w:rStyle w:val="Hyperlink"/>
            <w:noProof/>
          </w:rPr>
          <w:t>4.4.2.2</w:t>
        </w:r>
        <w:r>
          <w:rPr>
            <w:rFonts w:asciiTheme="minorHAnsi" w:hAnsiTheme="minorHAnsi"/>
            <w:noProof/>
            <w:sz w:val="22"/>
          </w:rPr>
          <w:tab/>
        </w:r>
        <w:r w:rsidRPr="002F39DA">
          <w:rPr>
            <w:rStyle w:val="Hyperlink"/>
            <w:noProof/>
          </w:rPr>
          <w:t>Update a DSS Unit</w:t>
        </w:r>
        <w:r>
          <w:rPr>
            <w:noProof/>
            <w:webHidden/>
          </w:rPr>
          <w:tab/>
        </w:r>
        <w:r>
          <w:rPr>
            <w:noProof/>
            <w:webHidden/>
          </w:rPr>
          <w:fldChar w:fldCharType="begin"/>
        </w:r>
        <w:r>
          <w:rPr>
            <w:noProof/>
            <w:webHidden/>
          </w:rPr>
          <w:instrText xml:space="preserve"> PAGEREF _Toc482734941 \h </w:instrText>
        </w:r>
        <w:r>
          <w:rPr>
            <w:noProof/>
            <w:webHidden/>
          </w:rPr>
        </w:r>
        <w:r>
          <w:rPr>
            <w:noProof/>
            <w:webHidden/>
          </w:rPr>
          <w:fldChar w:fldCharType="separate"/>
        </w:r>
        <w:r w:rsidR="0027406C">
          <w:rPr>
            <w:noProof/>
            <w:webHidden/>
          </w:rPr>
          <w:t>110</w:t>
        </w:r>
        <w:r>
          <w:rPr>
            <w:noProof/>
            <w:webHidden/>
          </w:rPr>
          <w:fldChar w:fldCharType="end"/>
        </w:r>
      </w:hyperlink>
    </w:p>
    <w:p w14:paraId="119057DB" w14:textId="77777777" w:rsidR="0076188D" w:rsidRDefault="0076188D">
      <w:pPr>
        <w:pStyle w:val="TOC4"/>
        <w:tabs>
          <w:tab w:val="left" w:pos="1987"/>
        </w:tabs>
        <w:rPr>
          <w:rFonts w:asciiTheme="minorHAnsi" w:hAnsiTheme="minorHAnsi"/>
          <w:noProof/>
          <w:sz w:val="22"/>
        </w:rPr>
      </w:pPr>
      <w:hyperlink w:anchor="_Toc482734942" w:history="1">
        <w:r w:rsidRPr="002F39DA">
          <w:rPr>
            <w:rStyle w:val="Hyperlink"/>
            <w:noProof/>
          </w:rPr>
          <w:t>4.4.2.3</w:t>
        </w:r>
        <w:r>
          <w:rPr>
            <w:rFonts w:asciiTheme="minorHAnsi" w:hAnsiTheme="minorHAnsi"/>
            <w:noProof/>
            <w:sz w:val="22"/>
          </w:rPr>
          <w:tab/>
        </w:r>
        <w:r w:rsidRPr="002F39DA">
          <w:rPr>
            <w:rStyle w:val="Hyperlink"/>
            <w:noProof/>
          </w:rPr>
          <w:t>To Grant Access to a DSS Unit</w:t>
        </w:r>
        <w:r>
          <w:rPr>
            <w:noProof/>
            <w:webHidden/>
          </w:rPr>
          <w:tab/>
        </w:r>
        <w:r>
          <w:rPr>
            <w:noProof/>
            <w:webHidden/>
          </w:rPr>
          <w:fldChar w:fldCharType="begin"/>
        </w:r>
        <w:r>
          <w:rPr>
            <w:noProof/>
            <w:webHidden/>
          </w:rPr>
          <w:instrText xml:space="preserve"> PAGEREF _Toc482734942 \h </w:instrText>
        </w:r>
        <w:r>
          <w:rPr>
            <w:noProof/>
            <w:webHidden/>
          </w:rPr>
        </w:r>
        <w:r>
          <w:rPr>
            <w:noProof/>
            <w:webHidden/>
          </w:rPr>
          <w:fldChar w:fldCharType="separate"/>
        </w:r>
        <w:r w:rsidR="0027406C">
          <w:rPr>
            <w:noProof/>
            <w:webHidden/>
          </w:rPr>
          <w:t>111</w:t>
        </w:r>
        <w:r>
          <w:rPr>
            <w:noProof/>
            <w:webHidden/>
          </w:rPr>
          <w:fldChar w:fldCharType="end"/>
        </w:r>
      </w:hyperlink>
    </w:p>
    <w:p w14:paraId="698734B6" w14:textId="77777777" w:rsidR="0076188D" w:rsidRDefault="0076188D">
      <w:pPr>
        <w:pStyle w:val="TOC4"/>
        <w:tabs>
          <w:tab w:val="left" w:pos="1987"/>
        </w:tabs>
        <w:rPr>
          <w:rFonts w:asciiTheme="minorHAnsi" w:hAnsiTheme="minorHAnsi"/>
          <w:noProof/>
          <w:sz w:val="22"/>
        </w:rPr>
      </w:pPr>
      <w:hyperlink w:anchor="_Toc482734943" w:history="1">
        <w:r w:rsidRPr="002F39DA">
          <w:rPr>
            <w:rStyle w:val="Hyperlink"/>
            <w:noProof/>
          </w:rPr>
          <w:t>4.4.2.4</w:t>
        </w:r>
        <w:r>
          <w:rPr>
            <w:rFonts w:asciiTheme="minorHAnsi" w:hAnsiTheme="minorHAnsi"/>
            <w:noProof/>
            <w:sz w:val="22"/>
          </w:rPr>
          <w:tab/>
        </w:r>
        <w:r w:rsidRPr="002F39DA">
          <w:rPr>
            <w:rStyle w:val="Hyperlink"/>
            <w:noProof/>
          </w:rPr>
          <w:t>To Disable Categories for a DSS Unit</w:t>
        </w:r>
        <w:r>
          <w:rPr>
            <w:noProof/>
            <w:webHidden/>
          </w:rPr>
          <w:tab/>
        </w:r>
        <w:r>
          <w:rPr>
            <w:noProof/>
            <w:webHidden/>
          </w:rPr>
          <w:fldChar w:fldCharType="begin"/>
        </w:r>
        <w:r>
          <w:rPr>
            <w:noProof/>
            <w:webHidden/>
          </w:rPr>
          <w:instrText xml:space="preserve"> PAGEREF _Toc482734943 \h </w:instrText>
        </w:r>
        <w:r>
          <w:rPr>
            <w:noProof/>
            <w:webHidden/>
          </w:rPr>
        </w:r>
        <w:r>
          <w:rPr>
            <w:noProof/>
            <w:webHidden/>
          </w:rPr>
          <w:fldChar w:fldCharType="separate"/>
        </w:r>
        <w:r w:rsidR="0027406C">
          <w:rPr>
            <w:noProof/>
            <w:webHidden/>
          </w:rPr>
          <w:t>112</w:t>
        </w:r>
        <w:r>
          <w:rPr>
            <w:noProof/>
            <w:webHidden/>
          </w:rPr>
          <w:fldChar w:fldCharType="end"/>
        </w:r>
      </w:hyperlink>
    </w:p>
    <w:p w14:paraId="02FE2740"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44" w:history="1">
        <w:r w:rsidRPr="002F39DA">
          <w:rPr>
            <w:rStyle w:val="Hyperlink"/>
          </w:rPr>
          <w:t>4.4.3</w:t>
        </w:r>
        <w:r>
          <w:rPr>
            <w:rFonts w:asciiTheme="minorHAnsi" w:eastAsiaTheme="minorEastAsia" w:hAnsiTheme="minorHAnsi" w:cstheme="minorBidi"/>
            <w:iCs w:val="0"/>
            <w:sz w:val="22"/>
            <w:szCs w:val="22"/>
          </w:rPr>
          <w:tab/>
        </w:r>
        <w:r w:rsidRPr="002F39DA">
          <w:rPr>
            <w:rStyle w:val="Hyperlink"/>
          </w:rPr>
          <w:t>Access by User - Grant Access to DSS Units by User</w:t>
        </w:r>
        <w:r>
          <w:rPr>
            <w:webHidden/>
          </w:rPr>
          <w:tab/>
        </w:r>
        <w:r>
          <w:rPr>
            <w:webHidden/>
          </w:rPr>
          <w:fldChar w:fldCharType="begin"/>
        </w:r>
        <w:r>
          <w:rPr>
            <w:webHidden/>
          </w:rPr>
          <w:instrText xml:space="preserve"> PAGEREF _Toc482734944 \h </w:instrText>
        </w:r>
        <w:r>
          <w:rPr>
            <w:webHidden/>
          </w:rPr>
        </w:r>
        <w:r>
          <w:rPr>
            <w:webHidden/>
          </w:rPr>
          <w:fldChar w:fldCharType="separate"/>
        </w:r>
        <w:r w:rsidR="0027406C">
          <w:rPr>
            <w:webHidden/>
          </w:rPr>
          <w:t>114</w:t>
        </w:r>
        <w:r>
          <w:rPr>
            <w:webHidden/>
          </w:rPr>
          <w:fldChar w:fldCharType="end"/>
        </w:r>
      </w:hyperlink>
    </w:p>
    <w:p w14:paraId="6B3482C3" w14:textId="77777777" w:rsidR="0076188D" w:rsidRDefault="0076188D">
      <w:pPr>
        <w:pStyle w:val="TOC4"/>
        <w:tabs>
          <w:tab w:val="left" w:pos="1987"/>
        </w:tabs>
        <w:rPr>
          <w:rFonts w:asciiTheme="minorHAnsi" w:hAnsiTheme="minorHAnsi"/>
          <w:noProof/>
          <w:sz w:val="22"/>
        </w:rPr>
      </w:pPr>
      <w:hyperlink w:anchor="_Toc482734945" w:history="1">
        <w:r w:rsidRPr="002F39DA">
          <w:rPr>
            <w:rStyle w:val="Hyperlink"/>
            <w:noProof/>
          </w:rPr>
          <w:t>4.4.3.1</w:t>
        </w:r>
        <w:r>
          <w:rPr>
            <w:rFonts w:asciiTheme="minorHAnsi" w:hAnsiTheme="minorHAnsi"/>
            <w:noProof/>
            <w:sz w:val="22"/>
          </w:rPr>
          <w:tab/>
        </w:r>
        <w:r w:rsidRPr="002F39DA">
          <w:rPr>
            <w:rStyle w:val="Hyperlink"/>
            <w:noProof/>
          </w:rPr>
          <w:t>Assign User Access to DSS Units</w:t>
        </w:r>
        <w:r>
          <w:rPr>
            <w:noProof/>
            <w:webHidden/>
          </w:rPr>
          <w:tab/>
        </w:r>
        <w:r>
          <w:rPr>
            <w:noProof/>
            <w:webHidden/>
          </w:rPr>
          <w:fldChar w:fldCharType="begin"/>
        </w:r>
        <w:r>
          <w:rPr>
            <w:noProof/>
            <w:webHidden/>
          </w:rPr>
          <w:instrText xml:space="preserve"> PAGEREF _Toc482734945 \h </w:instrText>
        </w:r>
        <w:r>
          <w:rPr>
            <w:noProof/>
            <w:webHidden/>
          </w:rPr>
        </w:r>
        <w:r>
          <w:rPr>
            <w:noProof/>
            <w:webHidden/>
          </w:rPr>
          <w:fldChar w:fldCharType="separate"/>
        </w:r>
        <w:r w:rsidR="0027406C">
          <w:rPr>
            <w:noProof/>
            <w:webHidden/>
          </w:rPr>
          <w:t>115</w:t>
        </w:r>
        <w:r>
          <w:rPr>
            <w:noProof/>
            <w:webHidden/>
          </w:rPr>
          <w:fldChar w:fldCharType="end"/>
        </w:r>
      </w:hyperlink>
    </w:p>
    <w:p w14:paraId="58895BBE"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46" w:history="1">
        <w:r w:rsidRPr="002F39DA">
          <w:rPr>
            <w:rStyle w:val="Hyperlink"/>
          </w:rPr>
          <w:t>4.4.4</w:t>
        </w:r>
        <w:r>
          <w:rPr>
            <w:rFonts w:asciiTheme="minorHAnsi" w:eastAsiaTheme="minorEastAsia" w:hAnsiTheme="minorHAnsi" w:cstheme="minorBidi"/>
            <w:iCs w:val="0"/>
            <w:sz w:val="22"/>
            <w:szCs w:val="22"/>
          </w:rPr>
          <w:tab/>
        </w:r>
        <w:r w:rsidRPr="002F39DA">
          <w:rPr>
            <w:rStyle w:val="Hyperlink"/>
          </w:rPr>
          <w:t>Category - Add or Update Categories</w:t>
        </w:r>
        <w:r>
          <w:rPr>
            <w:webHidden/>
          </w:rPr>
          <w:tab/>
        </w:r>
        <w:r>
          <w:rPr>
            <w:webHidden/>
          </w:rPr>
          <w:fldChar w:fldCharType="begin"/>
        </w:r>
        <w:r>
          <w:rPr>
            <w:webHidden/>
          </w:rPr>
          <w:instrText xml:space="preserve"> PAGEREF _Toc482734946 \h </w:instrText>
        </w:r>
        <w:r>
          <w:rPr>
            <w:webHidden/>
          </w:rPr>
        </w:r>
        <w:r>
          <w:rPr>
            <w:webHidden/>
          </w:rPr>
          <w:fldChar w:fldCharType="separate"/>
        </w:r>
        <w:r w:rsidR="0027406C">
          <w:rPr>
            <w:webHidden/>
          </w:rPr>
          <w:t>116</w:t>
        </w:r>
        <w:r>
          <w:rPr>
            <w:webHidden/>
          </w:rPr>
          <w:fldChar w:fldCharType="end"/>
        </w:r>
      </w:hyperlink>
    </w:p>
    <w:p w14:paraId="28915DD1" w14:textId="77777777" w:rsidR="0076188D" w:rsidRDefault="0076188D">
      <w:pPr>
        <w:pStyle w:val="TOC4"/>
        <w:tabs>
          <w:tab w:val="left" w:pos="1987"/>
        </w:tabs>
        <w:rPr>
          <w:rFonts w:asciiTheme="minorHAnsi" w:hAnsiTheme="minorHAnsi"/>
          <w:noProof/>
          <w:sz w:val="22"/>
        </w:rPr>
      </w:pPr>
      <w:hyperlink w:anchor="_Toc482734947" w:history="1">
        <w:r w:rsidRPr="002F39DA">
          <w:rPr>
            <w:rStyle w:val="Hyperlink"/>
            <w:noProof/>
          </w:rPr>
          <w:t>4.4.4.1</w:t>
        </w:r>
        <w:r>
          <w:rPr>
            <w:rFonts w:asciiTheme="minorHAnsi" w:hAnsiTheme="minorHAnsi"/>
            <w:noProof/>
            <w:sz w:val="22"/>
          </w:rPr>
          <w:tab/>
        </w:r>
        <w:r w:rsidRPr="002F39DA">
          <w:rPr>
            <w:rStyle w:val="Hyperlink"/>
            <w:noProof/>
          </w:rPr>
          <w:t>Add Categories</w:t>
        </w:r>
        <w:r>
          <w:rPr>
            <w:noProof/>
            <w:webHidden/>
          </w:rPr>
          <w:tab/>
        </w:r>
        <w:r>
          <w:rPr>
            <w:noProof/>
            <w:webHidden/>
          </w:rPr>
          <w:fldChar w:fldCharType="begin"/>
        </w:r>
        <w:r>
          <w:rPr>
            <w:noProof/>
            <w:webHidden/>
          </w:rPr>
          <w:instrText xml:space="preserve"> PAGEREF _Toc482734947 \h </w:instrText>
        </w:r>
        <w:r>
          <w:rPr>
            <w:noProof/>
            <w:webHidden/>
          </w:rPr>
        </w:r>
        <w:r>
          <w:rPr>
            <w:noProof/>
            <w:webHidden/>
          </w:rPr>
          <w:fldChar w:fldCharType="separate"/>
        </w:r>
        <w:r w:rsidR="0027406C">
          <w:rPr>
            <w:noProof/>
            <w:webHidden/>
          </w:rPr>
          <w:t>117</w:t>
        </w:r>
        <w:r>
          <w:rPr>
            <w:noProof/>
            <w:webHidden/>
          </w:rPr>
          <w:fldChar w:fldCharType="end"/>
        </w:r>
      </w:hyperlink>
    </w:p>
    <w:p w14:paraId="6BC8F3F0" w14:textId="77777777" w:rsidR="0076188D" w:rsidRDefault="0076188D">
      <w:pPr>
        <w:pStyle w:val="TOC4"/>
        <w:tabs>
          <w:tab w:val="left" w:pos="1987"/>
        </w:tabs>
        <w:rPr>
          <w:rFonts w:asciiTheme="minorHAnsi" w:hAnsiTheme="minorHAnsi"/>
          <w:noProof/>
          <w:sz w:val="22"/>
        </w:rPr>
      </w:pPr>
      <w:hyperlink w:anchor="_Toc482734948" w:history="1">
        <w:r w:rsidRPr="002F39DA">
          <w:rPr>
            <w:rStyle w:val="Hyperlink"/>
            <w:noProof/>
          </w:rPr>
          <w:t>4.4.4.2</w:t>
        </w:r>
        <w:r>
          <w:rPr>
            <w:rFonts w:asciiTheme="minorHAnsi" w:hAnsiTheme="minorHAnsi"/>
            <w:noProof/>
            <w:sz w:val="22"/>
          </w:rPr>
          <w:tab/>
        </w:r>
        <w:r w:rsidRPr="002F39DA">
          <w:rPr>
            <w:rStyle w:val="Hyperlink"/>
            <w:noProof/>
          </w:rPr>
          <w:t>Update Categories</w:t>
        </w:r>
        <w:r>
          <w:rPr>
            <w:noProof/>
            <w:webHidden/>
          </w:rPr>
          <w:tab/>
        </w:r>
        <w:r>
          <w:rPr>
            <w:noProof/>
            <w:webHidden/>
          </w:rPr>
          <w:fldChar w:fldCharType="begin"/>
        </w:r>
        <w:r>
          <w:rPr>
            <w:noProof/>
            <w:webHidden/>
          </w:rPr>
          <w:instrText xml:space="preserve"> PAGEREF _Toc482734948 \h </w:instrText>
        </w:r>
        <w:r>
          <w:rPr>
            <w:noProof/>
            <w:webHidden/>
          </w:rPr>
        </w:r>
        <w:r>
          <w:rPr>
            <w:noProof/>
            <w:webHidden/>
          </w:rPr>
          <w:fldChar w:fldCharType="separate"/>
        </w:r>
        <w:r w:rsidR="0027406C">
          <w:rPr>
            <w:noProof/>
            <w:webHidden/>
          </w:rPr>
          <w:t>117</w:t>
        </w:r>
        <w:r>
          <w:rPr>
            <w:noProof/>
            <w:webHidden/>
          </w:rPr>
          <w:fldChar w:fldCharType="end"/>
        </w:r>
      </w:hyperlink>
    </w:p>
    <w:p w14:paraId="1743364D"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49" w:history="1">
        <w:r w:rsidRPr="002F39DA">
          <w:rPr>
            <w:rStyle w:val="Hyperlink"/>
          </w:rPr>
          <w:t>4.4.5</w:t>
        </w:r>
        <w:r>
          <w:rPr>
            <w:rFonts w:asciiTheme="minorHAnsi" w:eastAsiaTheme="minorEastAsia" w:hAnsiTheme="minorHAnsi" w:cstheme="minorBidi"/>
            <w:iCs w:val="0"/>
            <w:sz w:val="22"/>
            <w:szCs w:val="22"/>
          </w:rPr>
          <w:tab/>
        </w:r>
        <w:r w:rsidRPr="002F39DA">
          <w:rPr>
            <w:rStyle w:val="Hyperlink"/>
          </w:rPr>
          <w:t>Procedure - Add or Update Local Procedures</w:t>
        </w:r>
        <w:r>
          <w:rPr>
            <w:webHidden/>
          </w:rPr>
          <w:tab/>
        </w:r>
        <w:r>
          <w:rPr>
            <w:webHidden/>
          </w:rPr>
          <w:fldChar w:fldCharType="begin"/>
        </w:r>
        <w:r>
          <w:rPr>
            <w:webHidden/>
          </w:rPr>
          <w:instrText xml:space="preserve"> PAGEREF _Toc482734949 \h </w:instrText>
        </w:r>
        <w:r>
          <w:rPr>
            <w:webHidden/>
          </w:rPr>
        </w:r>
        <w:r>
          <w:rPr>
            <w:webHidden/>
          </w:rPr>
          <w:fldChar w:fldCharType="separate"/>
        </w:r>
        <w:r w:rsidR="0027406C">
          <w:rPr>
            <w:webHidden/>
          </w:rPr>
          <w:t>118</w:t>
        </w:r>
        <w:r>
          <w:rPr>
            <w:webHidden/>
          </w:rPr>
          <w:fldChar w:fldCharType="end"/>
        </w:r>
      </w:hyperlink>
    </w:p>
    <w:p w14:paraId="0886E20C" w14:textId="77777777" w:rsidR="0076188D" w:rsidRDefault="0076188D">
      <w:pPr>
        <w:pStyle w:val="TOC4"/>
        <w:tabs>
          <w:tab w:val="left" w:pos="1987"/>
        </w:tabs>
        <w:rPr>
          <w:rFonts w:asciiTheme="minorHAnsi" w:hAnsiTheme="minorHAnsi"/>
          <w:noProof/>
          <w:sz w:val="22"/>
        </w:rPr>
      </w:pPr>
      <w:hyperlink w:anchor="_Toc482734950" w:history="1">
        <w:r w:rsidRPr="002F39DA">
          <w:rPr>
            <w:rStyle w:val="Hyperlink"/>
            <w:noProof/>
          </w:rPr>
          <w:t>4.4.5.1</w:t>
        </w:r>
        <w:r>
          <w:rPr>
            <w:rFonts w:asciiTheme="minorHAnsi" w:hAnsiTheme="minorHAnsi"/>
            <w:noProof/>
            <w:sz w:val="22"/>
          </w:rPr>
          <w:tab/>
        </w:r>
        <w:r w:rsidRPr="002F39DA">
          <w:rPr>
            <w:rStyle w:val="Hyperlink"/>
            <w:noProof/>
          </w:rPr>
          <w:t>Add Procedures</w:t>
        </w:r>
        <w:r>
          <w:rPr>
            <w:noProof/>
            <w:webHidden/>
          </w:rPr>
          <w:tab/>
        </w:r>
        <w:r>
          <w:rPr>
            <w:noProof/>
            <w:webHidden/>
          </w:rPr>
          <w:fldChar w:fldCharType="begin"/>
        </w:r>
        <w:r>
          <w:rPr>
            <w:noProof/>
            <w:webHidden/>
          </w:rPr>
          <w:instrText xml:space="preserve"> PAGEREF _Toc482734950 \h </w:instrText>
        </w:r>
        <w:r>
          <w:rPr>
            <w:noProof/>
            <w:webHidden/>
          </w:rPr>
        </w:r>
        <w:r>
          <w:rPr>
            <w:noProof/>
            <w:webHidden/>
          </w:rPr>
          <w:fldChar w:fldCharType="separate"/>
        </w:r>
        <w:r w:rsidR="0027406C">
          <w:rPr>
            <w:noProof/>
            <w:webHidden/>
          </w:rPr>
          <w:t>119</w:t>
        </w:r>
        <w:r>
          <w:rPr>
            <w:noProof/>
            <w:webHidden/>
          </w:rPr>
          <w:fldChar w:fldCharType="end"/>
        </w:r>
      </w:hyperlink>
    </w:p>
    <w:p w14:paraId="399A9112" w14:textId="77777777" w:rsidR="0076188D" w:rsidRDefault="0076188D">
      <w:pPr>
        <w:pStyle w:val="TOC4"/>
        <w:tabs>
          <w:tab w:val="left" w:pos="1987"/>
        </w:tabs>
        <w:rPr>
          <w:rFonts w:asciiTheme="minorHAnsi" w:hAnsiTheme="minorHAnsi"/>
          <w:noProof/>
          <w:sz w:val="22"/>
        </w:rPr>
      </w:pPr>
      <w:hyperlink w:anchor="_Toc482734951" w:history="1">
        <w:r w:rsidRPr="002F39DA">
          <w:rPr>
            <w:rStyle w:val="Hyperlink"/>
            <w:noProof/>
          </w:rPr>
          <w:t>4.4.5.2</w:t>
        </w:r>
        <w:r>
          <w:rPr>
            <w:rFonts w:asciiTheme="minorHAnsi" w:hAnsiTheme="minorHAnsi"/>
            <w:noProof/>
            <w:sz w:val="22"/>
          </w:rPr>
          <w:tab/>
        </w:r>
        <w:r w:rsidRPr="002F39DA">
          <w:rPr>
            <w:rStyle w:val="Hyperlink"/>
            <w:noProof/>
          </w:rPr>
          <w:t>Update Procedures</w:t>
        </w:r>
        <w:r>
          <w:rPr>
            <w:noProof/>
            <w:webHidden/>
          </w:rPr>
          <w:tab/>
        </w:r>
        <w:r>
          <w:rPr>
            <w:noProof/>
            <w:webHidden/>
          </w:rPr>
          <w:fldChar w:fldCharType="begin"/>
        </w:r>
        <w:r>
          <w:rPr>
            <w:noProof/>
            <w:webHidden/>
          </w:rPr>
          <w:instrText xml:space="preserve"> PAGEREF _Toc482734951 \h </w:instrText>
        </w:r>
        <w:r>
          <w:rPr>
            <w:noProof/>
            <w:webHidden/>
          </w:rPr>
        </w:r>
        <w:r>
          <w:rPr>
            <w:noProof/>
            <w:webHidden/>
          </w:rPr>
          <w:fldChar w:fldCharType="separate"/>
        </w:r>
        <w:r w:rsidR="0027406C">
          <w:rPr>
            <w:noProof/>
            <w:webHidden/>
          </w:rPr>
          <w:t>120</w:t>
        </w:r>
        <w:r>
          <w:rPr>
            <w:noProof/>
            <w:webHidden/>
          </w:rPr>
          <w:fldChar w:fldCharType="end"/>
        </w:r>
      </w:hyperlink>
    </w:p>
    <w:p w14:paraId="79BC278B"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52" w:history="1">
        <w:r w:rsidRPr="002F39DA">
          <w:rPr>
            <w:rStyle w:val="Hyperlink"/>
          </w:rPr>
          <w:t>4.4.6</w:t>
        </w:r>
        <w:r>
          <w:rPr>
            <w:rFonts w:asciiTheme="minorHAnsi" w:eastAsiaTheme="minorEastAsia" w:hAnsiTheme="minorHAnsi" w:cstheme="minorBidi"/>
            <w:iCs w:val="0"/>
            <w:sz w:val="22"/>
            <w:szCs w:val="22"/>
          </w:rPr>
          <w:tab/>
        </w:r>
        <w:r w:rsidRPr="002F39DA">
          <w:rPr>
            <w:rStyle w:val="Hyperlink"/>
          </w:rPr>
          <w:t>Reason - Add or Update Procedure Reasons</w:t>
        </w:r>
        <w:r>
          <w:rPr>
            <w:webHidden/>
          </w:rPr>
          <w:tab/>
        </w:r>
        <w:r>
          <w:rPr>
            <w:webHidden/>
          </w:rPr>
          <w:fldChar w:fldCharType="begin"/>
        </w:r>
        <w:r>
          <w:rPr>
            <w:webHidden/>
          </w:rPr>
          <w:instrText xml:space="preserve"> PAGEREF _Toc482734952 \h </w:instrText>
        </w:r>
        <w:r>
          <w:rPr>
            <w:webHidden/>
          </w:rPr>
        </w:r>
        <w:r>
          <w:rPr>
            <w:webHidden/>
          </w:rPr>
          <w:fldChar w:fldCharType="separate"/>
        </w:r>
        <w:r w:rsidR="0027406C">
          <w:rPr>
            <w:webHidden/>
          </w:rPr>
          <w:t>121</w:t>
        </w:r>
        <w:r>
          <w:rPr>
            <w:webHidden/>
          </w:rPr>
          <w:fldChar w:fldCharType="end"/>
        </w:r>
      </w:hyperlink>
    </w:p>
    <w:p w14:paraId="4245EEB1" w14:textId="77777777" w:rsidR="0076188D" w:rsidRDefault="0076188D">
      <w:pPr>
        <w:pStyle w:val="TOC4"/>
        <w:tabs>
          <w:tab w:val="left" w:pos="1987"/>
        </w:tabs>
        <w:rPr>
          <w:rFonts w:asciiTheme="minorHAnsi" w:hAnsiTheme="minorHAnsi"/>
          <w:noProof/>
          <w:sz w:val="22"/>
        </w:rPr>
      </w:pPr>
      <w:hyperlink w:anchor="_Toc482734953" w:history="1">
        <w:r w:rsidRPr="002F39DA">
          <w:rPr>
            <w:rStyle w:val="Hyperlink"/>
            <w:noProof/>
          </w:rPr>
          <w:t>4.4.6.1</w:t>
        </w:r>
        <w:r>
          <w:rPr>
            <w:rFonts w:asciiTheme="minorHAnsi" w:hAnsiTheme="minorHAnsi"/>
            <w:noProof/>
            <w:sz w:val="22"/>
          </w:rPr>
          <w:tab/>
        </w:r>
        <w:r w:rsidRPr="002F39DA">
          <w:rPr>
            <w:rStyle w:val="Hyperlink"/>
            <w:noProof/>
          </w:rPr>
          <w:t>Activate Reasons</w:t>
        </w:r>
        <w:r>
          <w:rPr>
            <w:noProof/>
            <w:webHidden/>
          </w:rPr>
          <w:tab/>
        </w:r>
        <w:r>
          <w:rPr>
            <w:noProof/>
            <w:webHidden/>
          </w:rPr>
          <w:fldChar w:fldCharType="begin"/>
        </w:r>
        <w:r>
          <w:rPr>
            <w:noProof/>
            <w:webHidden/>
          </w:rPr>
          <w:instrText xml:space="preserve"> PAGEREF _Toc482734953 \h </w:instrText>
        </w:r>
        <w:r>
          <w:rPr>
            <w:noProof/>
            <w:webHidden/>
          </w:rPr>
        </w:r>
        <w:r>
          <w:rPr>
            <w:noProof/>
            <w:webHidden/>
          </w:rPr>
          <w:fldChar w:fldCharType="separate"/>
        </w:r>
        <w:r w:rsidR="0027406C">
          <w:rPr>
            <w:noProof/>
            <w:webHidden/>
          </w:rPr>
          <w:t>122</w:t>
        </w:r>
        <w:r>
          <w:rPr>
            <w:noProof/>
            <w:webHidden/>
          </w:rPr>
          <w:fldChar w:fldCharType="end"/>
        </w:r>
      </w:hyperlink>
    </w:p>
    <w:p w14:paraId="0FE2C50F" w14:textId="77777777" w:rsidR="0076188D" w:rsidRDefault="0076188D">
      <w:pPr>
        <w:pStyle w:val="TOC4"/>
        <w:tabs>
          <w:tab w:val="left" w:pos="1987"/>
        </w:tabs>
        <w:rPr>
          <w:rFonts w:asciiTheme="minorHAnsi" w:hAnsiTheme="minorHAnsi"/>
          <w:noProof/>
          <w:sz w:val="22"/>
        </w:rPr>
      </w:pPr>
      <w:hyperlink w:anchor="_Toc482734954" w:history="1">
        <w:r w:rsidRPr="002F39DA">
          <w:rPr>
            <w:rStyle w:val="Hyperlink"/>
            <w:noProof/>
          </w:rPr>
          <w:t>4.4.6.2</w:t>
        </w:r>
        <w:r>
          <w:rPr>
            <w:rFonts w:asciiTheme="minorHAnsi" w:hAnsiTheme="minorHAnsi"/>
            <w:noProof/>
            <w:sz w:val="22"/>
          </w:rPr>
          <w:tab/>
        </w:r>
        <w:r w:rsidRPr="002F39DA">
          <w:rPr>
            <w:rStyle w:val="Hyperlink"/>
            <w:noProof/>
          </w:rPr>
          <w:t>Inactivate Reasons</w:t>
        </w:r>
        <w:r>
          <w:rPr>
            <w:noProof/>
            <w:webHidden/>
          </w:rPr>
          <w:tab/>
        </w:r>
        <w:r>
          <w:rPr>
            <w:noProof/>
            <w:webHidden/>
          </w:rPr>
          <w:fldChar w:fldCharType="begin"/>
        </w:r>
        <w:r>
          <w:rPr>
            <w:noProof/>
            <w:webHidden/>
          </w:rPr>
          <w:instrText xml:space="preserve"> PAGEREF _Toc482734954 \h </w:instrText>
        </w:r>
        <w:r>
          <w:rPr>
            <w:noProof/>
            <w:webHidden/>
          </w:rPr>
        </w:r>
        <w:r>
          <w:rPr>
            <w:noProof/>
            <w:webHidden/>
          </w:rPr>
          <w:fldChar w:fldCharType="separate"/>
        </w:r>
        <w:r w:rsidR="0027406C">
          <w:rPr>
            <w:noProof/>
            <w:webHidden/>
          </w:rPr>
          <w:t>123</w:t>
        </w:r>
        <w:r>
          <w:rPr>
            <w:noProof/>
            <w:webHidden/>
          </w:rPr>
          <w:fldChar w:fldCharType="end"/>
        </w:r>
      </w:hyperlink>
    </w:p>
    <w:p w14:paraId="09AE923D" w14:textId="77777777" w:rsidR="0076188D" w:rsidRDefault="0076188D">
      <w:pPr>
        <w:pStyle w:val="TOC4"/>
        <w:tabs>
          <w:tab w:val="left" w:pos="1987"/>
        </w:tabs>
        <w:rPr>
          <w:rFonts w:asciiTheme="minorHAnsi" w:hAnsiTheme="minorHAnsi"/>
          <w:noProof/>
          <w:sz w:val="22"/>
        </w:rPr>
      </w:pPr>
      <w:hyperlink w:anchor="_Toc482734955" w:history="1">
        <w:r w:rsidRPr="002F39DA">
          <w:rPr>
            <w:rStyle w:val="Hyperlink"/>
            <w:noProof/>
          </w:rPr>
          <w:t>4.4.6.3</w:t>
        </w:r>
        <w:r>
          <w:rPr>
            <w:rFonts w:asciiTheme="minorHAnsi" w:hAnsiTheme="minorHAnsi"/>
            <w:noProof/>
            <w:sz w:val="22"/>
          </w:rPr>
          <w:tab/>
        </w:r>
        <w:r w:rsidRPr="002F39DA">
          <w:rPr>
            <w:rStyle w:val="Hyperlink"/>
            <w:noProof/>
          </w:rPr>
          <w:t>Add a New Reason</w:t>
        </w:r>
        <w:r>
          <w:rPr>
            <w:noProof/>
            <w:webHidden/>
          </w:rPr>
          <w:tab/>
        </w:r>
        <w:r>
          <w:rPr>
            <w:noProof/>
            <w:webHidden/>
          </w:rPr>
          <w:fldChar w:fldCharType="begin"/>
        </w:r>
        <w:r>
          <w:rPr>
            <w:noProof/>
            <w:webHidden/>
          </w:rPr>
          <w:instrText xml:space="preserve"> PAGEREF _Toc482734955 \h </w:instrText>
        </w:r>
        <w:r>
          <w:rPr>
            <w:noProof/>
            <w:webHidden/>
          </w:rPr>
        </w:r>
        <w:r>
          <w:rPr>
            <w:noProof/>
            <w:webHidden/>
          </w:rPr>
          <w:fldChar w:fldCharType="separate"/>
        </w:r>
        <w:r w:rsidR="0027406C">
          <w:rPr>
            <w:noProof/>
            <w:webHidden/>
          </w:rPr>
          <w:t>124</w:t>
        </w:r>
        <w:r>
          <w:rPr>
            <w:noProof/>
            <w:webHidden/>
          </w:rPr>
          <w:fldChar w:fldCharType="end"/>
        </w:r>
      </w:hyperlink>
    </w:p>
    <w:p w14:paraId="092CF412"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56" w:history="1">
        <w:r w:rsidRPr="002F39DA">
          <w:rPr>
            <w:rStyle w:val="Hyperlink"/>
          </w:rPr>
          <w:t>4.4.7</w:t>
        </w:r>
        <w:r>
          <w:rPr>
            <w:rFonts w:asciiTheme="minorHAnsi" w:eastAsiaTheme="minorEastAsia" w:hAnsiTheme="minorHAnsi" w:cstheme="minorBidi"/>
            <w:iCs w:val="0"/>
            <w:sz w:val="22"/>
            <w:szCs w:val="22"/>
          </w:rPr>
          <w:tab/>
        </w:r>
        <w:r w:rsidRPr="002F39DA">
          <w:rPr>
            <w:rStyle w:val="Hyperlink"/>
          </w:rPr>
          <w:t>Event Code Screen - Add, Update, or Copy Event Code Screens</w:t>
        </w:r>
        <w:r>
          <w:rPr>
            <w:webHidden/>
          </w:rPr>
          <w:tab/>
        </w:r>
        <w:r>
          <w:rPr>
            <w:webHidden/>
          </w:rPr>
          <w:fldChar w:fldCharType="begin"/>
        </w:r>
        <w:r>
          <w:rPr>
            <w:webHidden/>
          </w:rPr>
          <w:instrText xml:space="preserve"> PAGEREF _Toc482734956 \h </w:instrText>
        </w:r>
        <w:r>
          <w:rPr>
            <w:webHidden/>
          </w:rPr>
        </w:r>
        <w:r>
          <w:rPr>
            <w:webHidden/>
          </w:rPr>
          <w:fldChar w:fldCharType="separate"/>
        </w:r>
        <w:r w:rsidR="0027406C">
          <w:rPr>
            <w:webHidden/>
          </w:rPr>
          <w:t>125</w:t>
        </w:r>
        <w:r>
          <w:rPr>
            <w:webHidden/>
          </w:rPr>
          <w:fldChar w:fldCharType="end"/>
        </w:r>
      </w:hyperlink>
    </w:p>
    <w:p w14:paraId="1C9C1C13" w14:textId="77777777" w:rsidR="0076188D" w:rsidRDefault="0076188D">
      <w:pPr>
        <w:pStyle w:val="TOC4"/>
        <w:tabs>
          <w:tab w:val="left" w:pos="1987"/>
        </w:tabs>
        <w:rPr>
          <w:rFonts w:asciiTheme="minorHAnsi" w:hAnsiTheme="minorHAnsi"/>
          <w:noProof/>
          <w:sz w:val="22"/>
        </w:rPr>
      </w:pPr>
      <w:hyperlink w:anchor="_Toc482734957" w:history="1">
        <w:r w:rsidRPr="002F39DA">
          <w:rPr>
            <w:rStyle w:val="Hyperlink"/>
            <w:noProof/>
          </w:rPr>
          <w:t>4.4.7.1</w:t>
        </w:r>
        <w:r>
          <w:rPr>
            <w:rFonts w:asciiTheme="minorHAnsi" w:hAnsiTheme="minorHAnsi"/>
            <w:noProof/>
            <w:sz w:val="22"/>
          </w:rPr>
          <w:tab/>
        </w:r>
        <w:r w:rsidRPr="002F39DA">
          <w:rPr>
            <w:rStyle w:val="Hyperlink"/>
            <w:noProof/>
          </w:rPr>
          <w:t>Add Event Code Screens</w:t>
        </w:r>
        <w:r>
          <w:rPr>
            <w:noProof/>
            <w:webHidden/>
          </w:rPr>
          <w:tab/>
        </w:r>
        <w:r>
          <w:rPr>
            <w:noProof/>
            <w:webHidden/>
          </w:rPr>
          <w:fldChar w:fldCharType="begin"/>
        </w:r>
        <w:r>
          <w:rPr>
            <w:noProof/>
            <w:webHidden/>
          </w:rPr>
          <w:instrText xml:space="preserve"> PAGEREF _Toc482734957 \h </w:instrText>
        </w:r>
        <w:r>
          <w:rPr>
            <w:noProof/>
            <w:webHidden/>
          </w:rPr>
        </w:r>
        <w:r>
          <w:rPr>
            <w:noProof/>
            <w:webHidden/>
          </w:rPr>
          <w:fldChar w:fldCharType="separate"/>
        </w:r>
        <w:r w:rsidR="0027406C">
          <w:rPr>
            <w:noProof/>
            <w:webHidden/>
          </w:rPr>
          <w:t>127</w:t>
        </w:r>
        <w:r>
          <w:rPr>
            <w:noProof/>
            <w:webHidden/>
          </w:rPr>
          <w:fldChar w:fldCharType="end"/>
        </w:r>
      </w:hyperlink>
    </w:p>
    <w:p w14:paraId="2BEDCDF5" w14:textId="77777777" w:rsidR="0076188D" w:rsidRDefault="0076188D">
      <w:pPr>
        <w:pStyle w:val="TOC4"/>
        <w:tabs>
          <w:tab w:val="left" w:pos="1987"/>
        </w:tabs>
        <w:rPr>
          <w:rFonts w:asciiTheme="minorHAnsi" w:hAnsiTheme="minorHAnsi"/>
          <w:noProof/>
          <w:sz w:val="22"/>
        </w:rPr>
      </w:pPr>
      <w:hyperlink w:anchor="_Toc482734958" w:history="1">
        <w:r w:rsidRPr="002F39DA">
          <w:rPr>
            <w:rStyle w:val="Hyperlink"/>
            <w:noProof/>
          </w:rPr>
          <w:t>4.4.7.2</w:t>
        </w:r>
        <w:r>
          <w:rPr>
            <w:rFonts w:asciiTheme="minorHAnsi" w:hAnsiTheme="minorHAnsi"/>
            <w:noProof/>
            <w:sz w:val="22"/>
          </w:rPr>
          <w:tab/>
        </w:r>
        <w:r w:rsidRPr="002F39DA">
          <w:rPr>
            <w:rStyle w:val="Hyperlink"/>
            <w:noProof/>
          </w:rPr>
          <w:t>Update Event Code Screens</w:t>
        </w:r>
        <w:r>
          <w:rPr>
            <w:noProof/>
            <w:webHidden/>
          </w:rPr>
          <w:tab/>
        </w:r>
        <w:r>
          <w:rPr>
            <w:noProof/>
            <w:webHidden/>
          </w:rPr>
          <w:fldChar w:fldCharType="begin"/>
        </w:r>
        <w:r>
          <w:rPr>
            <w:noProof/>
            <w:webHidden/>
          </w:rPr>
          <w:instrText xml:space="preserve"> PAGEREF _Toc482734958 \h </w:instrText>
        </w:r>
        <w:r>
          <w:rPr>
            <w:noProof/>
            <w:webHidden/>
          </w:rPr>
        </w:r>
        <w:r>
          <w:rPr>
            <w:noProof/>
            <w:webHidden/>
          </w:rPr>
          <w:fldChar w:fldCharType="separate"/>
        </w:r>
        <w:r w:rsidR="0027406C">
          <w:rPr>
            <w:noProof/>
            <w:webHidden/>
          </w:rPr>
          <w:t>128</w:t>
        </w:r>
        <w:r>
          <w:rPr>
            <w:noProof/>
            <w:webHidden/>
          </w:rPr>
          <w:fldChar w:fldCharType="end"/>
        </w:r>
      </w:hyperlink>
    </w:p>
    <w:p w14:paraId="5D030DAA" w14:textId="77777777" w:rsidR="0076188D" w:rsidRDefault="0076188D">
      <w:pPr>
        <w:pStyle w:val="TOC4"/>
        <w:tabs>
          <w:tab w:val="left" w:pos="1987"/>
        </w:tabs>
        <w:rPr>
          <w:rFonts w:asciiTheme="minorHAnsi" w:hAnsiTheme="minorHAnsi"/>
          <w:noProof/>
          <w:sz w:val="22"/>
        </w:rPr>
      </w:pPr>
      <w:hyperlink w:anchor="_Toc482734959" w:history="1">
        <w:r w:rsidRPr="002F39DA">
          <w:rPr>
            <w:rStyle w:val="Hyperlink"/>
            <w:noProof/>
          </w:rPr>
          <w:t>4.4.7.3</w:t>
        </w:r>
        <w:r>
          <w:rPr>
            <w:rFonts w:asciiTheme="minorHAnsi" w:hAnsiTheme="minorHAnsi"/>
            <w:noProof/>
            <w:sz w:val="22"/>
          </w:rPr>
          <w:tab/>
        </w:r>
        <w:r w:rsidRPr="002F39DA">
          <w:rPr>
            <w:rStyle w:val="Hyperlink"/>
            <w:noProof/>
          </w:rPr>
          <w:t>Copy Event Code Screens to Another DSS Unit</w:t>
        </w:r>
        <w:r>
          <w:rPr>
            <w:noProof/>
            <w:webHidden/>
          </w:rPr>
          <w:tab/>
        </w:r>
        <w:r>
          <w:rPr>
            <w:noProof/>
            <w:webHidden/>
          </w:rPr>
          <w:fldChar w:fldCharType="begin"/>
        </w:r>
        <w:r>
          <w:rPr>
            <w:noProof/>
            <w:webHidden/>
          </w:rPr>
          <w:instrText xml:space="preserve"> PAGEREF _Toc482734959 \h </w:instrText>
        </w:r>
        <w:r>
          <w:rPr>
            <w:noProof/>
            <w:webHidden/>
          </w:rPr>
        </w:r>
        <w:r>
          <w:rPr>
            <w:noProof/>
            <w:webHidden/>
          </w:rPr>
          <w:fldChar w:fldCharType="separate"/>
        </w:r>
        <w:r w:rsidR="0027406C">
          <w:rPr>
            <w:noProof/>
            <w:webHidden/>
          </w:rPr>
          <w:t>129</w:t>
        </w:r>
        <w:r>
          <w:rPr>
            <w:noProof/>
            <w:webHidden/>
          </w:rPr>
          <w:fldChar w:fldCharType="end"/>
        </w:r>
      </w:hyperlink>
    </w:p>
    <w:p w14:paraId="59300E8B"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60" w:history="1">
        <w:r w:rsidRPr="002F39DA">
          <w:rPr>
            <w:rStyle w:val="Hyperlink"/>
          </w:rPr>
          <w:t>4.4.8</w:t>
        </w:r>
        <w:r>
          <w:rPr>
            <w:rFonts w:asciiTheme="minorHAnsi" w:eastAsiaTheme="minorEastAsia" w:hAnsiTheme="minorHAnsi" w:cstheme="minorBidi"/>
            <w:iCs w:val="0"/>
            <w:sz w:val="22"/>
            <w:szCs w:val="22"/>
          </w:rPr>
          <w:tab/>
        </w:r>
        <w:r w:rsidRPr="002F39DA">
          <w:rPr>
            <w:rStyle w:val="Hyperlink"/>
          </w:rPr>
          <w:t>Inactivate EC Screen - Identify Inactive Multiple Event Code Screens</w:t>
        </w:r>
        <w:r>
          <w:rPr>
            <w:webHidden/>
          </w:rPr>
          <w:tab/>
        </w:r>
        <w:r>
          <w:rPr>
            <w:webHidden/>
          </w:rPr>
          <w:fldChar w:fldCharType="begin"/>
        </w:r>
        <w:r>
          <w:rPr>
            <w:webHidden/>
          </w:rPr>
          <w:instrText xml:space="preserve"> PAGEREF _Toc482734960 \h </w:instrText>
        </w:r>
        <w:r>
          <w:rPr>
            <w:webHidden/>
          </w:rPr>
        </w:r>
        <w:r>
          <w:rPr>
            <w:webHidden/>
          </w:rPr>
          <w:fldChar w:fldCharType="separate"/>
        </w:r>
        <w:r w:rsidR="0027406C">
          <w:rPr>
            <w:webHidden/>
          </w:rPr>
          <w:t>132</w:t>
        </w:r>
        <w:r>
          <w:rPr>
            <w:webHidden/>
          </w:rPr>
          <w:fldChar w:fldCharType="end"/>
        </w:r>
      </w:hyperlink>
    </w:p>
    <w:p w14:paraId="23AAD7E5" w14:textId="77777777" w:rsidR="0076188D" w:rsidRDefault="0076188D">
      <w:pPr>
        <w:pStyle w:val="TOC4"/>
        <w:tabs>
          <w:tab w:val="left" w:pos="1987"/>
        </w:tabs>
        <w:rPr>
          <w:rFonts w:asciiTheme="minorHAnsi" w:hAnsiTheme="minorHAnsi"/>
          <w:noProof/>
          <w:sz w:val="22"/>
        </w:rPr>
      </w:pPr>
      <w:hyperlink w:anchor="_Toc482734961" w:history="1">
        <w:r w:rsidRPr="002F39DA">
          <w:rPr>
            <w:rStyle w:val="Hyperlink"/>
            <w:noProof/>
          </w:rPr>
          <w:t>4.4.8.1</w:t>
        </w:r>
        <w:r>
          <w:rPr>
            <w:rFonts w:asciiTheme="minorHAnsi" w:hAnsiTheme="minorHAnsi"/>
            <w:noProof/>
            <w:sz w:val="22"/>
          </w:rPr>
          <w:tab/>
        </w:r>
        <w:r w:rsidRPr="002F39DA">
          <w:rPr>
            <w:rStyle w:val="Hyperlink"/>
            <w:noProof/>
          </w:rPr>
          <w:t>Inactivate Event Code Screen(s)</w:t>
        </w:r>
        <w:r>
          <w:rPr>
            <w:noProof/>
            <w:webHidden/>
          </w:rPr>
          <w:tab/>
        </w:r>
        <w:r>
          <w:rPr>
            <w:noProof/>
            <w:webHidden/>
          </w:rPr>
          <w:fldChar w:fldCharType="begin"/>
        </w:r>
        <w:r>
          <w:rPr>
            <w:noProof/>
            <w:webHidden/>
          </w:rPr>
          <w:instrText xml:space="preserve"> PAGEREF _Toc482734961 \h </w:instrText>
        </w:r>
        <w:r>
          <w:rPr>
            <w:noProof/>
            <w:webHidden/>
          </w:rPr>
        </w:r>
        <w:r>
          <w:rPr>
            <w:noProof/>
            <w:webHidden/>
          </w:rPr>
          <w:fldChar w:fldCharType="separate"/>
        </w:r>
        <w:r w:rsidR="0027406C">
          <w:rPr>
            <w:noProof/>
            <w:webHidden/>
          </w:rPr>
          <w:t>133</w:t>
        </w:r>
        <w:r>
          <w:rPr>
            <w:noProof/>
            <w:webHidden/>
          </w:rPr>
          <w:fldChar w:fldCharType="end"/>
        </w:r>
      </w:hyperlink>
    </w:p>
    <w:p w14:paraId="6C292728"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62" w:history="1">
        <w:r w:rsidRPr="002F39DA">
          <w:rPr>
            <w:rStyle w:val="Hyperlink"/>
          </w:rPr>
          <w:t>4.4.9</w:t>
        </w:r>
        <w:r>
          <w:rPr>
            <w:rFonts w:asciiTheme="minorHAnsi" w:eastAsiaTheme="minorEastAsia" w:hAnsiTheme="minorHAnsi" w:cstheme="minorBidi"/>
            <w:iCs w:val="0"/>
            <w:sz w:val="22"/>
            <w:szCs w:val="22"/>
          </w:rPr>
          <w:tab/>
        </w:r>
        <w:r w:rsidRPr="002F39DA">
          <w:rPr>
            <w:rStyle w:val="Hyperlink"/>
          </w:rPr>
          <w:t>Providers - Maintain Non Licensed Providers</w:t>
        </w:r>
        <w:r>
          <w:rPr>
            <w:webHidden/>
          </w:rPr>
          <w:tab/>
        </w:r>
        <w:r>
          <w:rPr>
            <w:webHidden/>
          </w:rPr>
          <w:fldChar w:fldCharType="begin"/>
        </w:r>
        <w:r>
          <w:rPr>
            <w:webHidden/>
          </w:rPr>
          <w:instrText xml:space="preserve"> PAGEREF _Toc482734962 \h </w:instrText>
        </w:r>
        <w:r>
          <w:rPr>
            <w:webHidden/>
          </w:rPr>
        </w:r>
        <w:r>
          <w:rPr>
            <w:webHidden/>
          </w:rPr>
          <w:fldChar w:fldCharType="separate"/>
        </w:r>
        <w:r w:rsidR="0027406C">
          <w:rPr>
            <w:webHidden/>
          </w:rPr>
          <w:t>134</w:t>
        </w:r>
        <w:r>
          <w:rPr>
            <w:webHidden/>
          </w:rPr>
          <w:fldChar w:fldCharType="end"/>
        </w:r>
      </w:hyperlink>
    </w:p>
    <w:p w14:paraId="01D027DD" w14:textId="77777777" w:rsidR="0076188D" w:rsidRDefault="0076188D">
      <w:pPr>
        <w:pStyle w:val="TOC4"/>
        <w:tabs>
          <w:tab w:val="left" w:pos="1987"/>
        </w:tabs>
        <w:rPr>
          <w:rFonts w:asciiTheme="minorHAnsi" w:hAnsiTheme="minorHAnsi"/>
          <w:noProof/>
          <w:sz w:val="22"/>
        </w:rPr>
      </w:pPr>
      <w:hyperlink w:anchor="_Toc482734963" w:history="1">
        <w:r w:rsidRPr="002F39DA">
          <w:rPr>
            <w:rStyle w:val="Hyperlink"/>
            <w:rFonts w:eastAsiaTheme="minorHAnsi"/>
            <w:noProof/>
          </w:rPr>
          <w:t>4.4.9.1</w:t>
        </w:r>
        <w:r>
          <w:rPr>
            <w:rFonts w:asciiTheme="minorHAnsi" w:hAnsiTheme="minorHAnsi"/>
            <w:noProof/>
            <w:sz w:val="22"/>
          </w:rPr>
          <w:tab/>
        </w:r>
        <w:r w:rsidRPr="002F39DA">
          <w:rPr>
            <w:rStyle w:val="Hyperlink"/>
            <w:rFonts w:eastAsiaTheme="minorHAnsi"/>
            <w:noProof/>
          </w:rPr>
          <w:t>Add a Non Licensed Provider</w:t>
        </w:r>
        <w:r>
          <w:rPr>
            <w:noProof/>
            <w:webHidden/>
          </w:rPr>
          <w:tab/>
        </w:r>
        <w:r>
          <w:rPr>
            <w:noProof/>
            <w:webHidden/>
          </w:rPr>
          <w:fldChar w:fldCharType="begin"/>
        </w:r>
        <w:r>
          <w:rPr>
            <w:noProof/>
            <w:webHidden/>
          </w:rPr>
          <w:instrText xml:space="preserve"> PAGEREF _Toc482734963 \h </w:instrText>
        </w:r>
        <w:r>
          <w:rPr>
            <w:noProof/>
            <w:webHidden/>
          </w:rPr>
        </w:r>
        <w:r>
          <w:rPr>
            <w:noProof/>
            <w:webHidden/>
          </w:rPr>
          <w:fldChar w:fldCharType="separate"/>
        </w:r>
        <w:r w:rsidR="0027406C">
          <w:rPr>
            <w:noProof/>
            <w:webHidden/>
          </w:rPr>
          <w:t>135</w:t>
        </w:r>
        <w:r>
          <w:rPr>
            <w:noProof/>
            <w:webHidden/>
          </w:rPr>
          <w:fldChar w:fldCharType="end"/>
        </w:r>
      </w:hyperlink>
    </w:p>
    <w:p w14:paraId="29960634" w14:textId="77777777" w:rsidR="0076188D" w:rsidRDefault="0076188D">
      <w:pPr>
        <w:pStyle w:val="TOC4"/>
        <w:tabs>
          <w:tab w:val="left" w:pos="1987"/>
        </w:tabs>
        <w:rPr>
          <w:rFonts w:asciiTheme="minorHAnsi" w:hAnsiTheme="minorHAnsi"/>
          <w:noProof/>
          <w:sz w:val="22"/>
        </w:rPr>
      </w:pPr>
      <w:hyperlink w:anchor="_Toc482734964" w:history="1">
        <w:r w:rsidRPr="002F39DA">
          <w:rPr>
            <w:rStyle w:val="Hyperlink"/>
            <w:noProof/>
          </w:rPr>
          <w:t>4.4.9.2</w:t>
        </w:r>
        <w:r>
          <w:rPr>
            <w:rFonts w:asciiTheme="minorHAnsi" w:hAnsiTheme="minorHAnsi"/>
            <w:noProof/>
            <w:sz w:val="22"/>
          </w:rPr>
          <w:tab/>
        </w:r>
        <w:r w:rsidRPr="002F39DA">
          <w:rPr>
            <w:rStyle w:val="Hyperlink"/>
            <w:noProof/>
          </w:rPr>
          <w:t>Remove a Non Licensed Provider</w:t>
        </w:r>
        <w:r>
          <w:rPr>
            <w:noProof/>
            <w:webHidden/>
          </w:rPr>
          <w:tab/>
        </w:r>
        <w:r>
          <w:rPr>
            <w:noProof/>
            <w:webHidden/>
          </w:rPr>
          <w:fldChar w:fldCharType="begin"/>
        </w:r>
        <w:r>
          <w:rPr>
            <w:noProof/>
            <w:webHidden/>
          </w:rPr>
          <w:instrText xml:space="preserve"> PAGEREF _Toc482734964 \h </w:instrText>
        </w:r>
        <w:r>
          <w:rPr>
            <w:noProof/>
            <w:webHidden/>
          </w:rPr>
        </w:r>
        <w:r>
          <w:rPr>
            <w:noProof/>
            <w:webHidden/>
          </w:rPr>
          <w:fldChar w:fldCharType="separate"/>
        </w:r>
        <w:r w:rsidR="0027406C">
          <w:rPr>
            <w:noProof/>
            <w:webHidden/>
          </w:rPr>
          <w:t>136</w:t>
        </w:r>
        <w:r>
          <w:rPr>
            <w:noProof/>
            <w:webHidden/>
          </w:rPr>
          <w:fldChar w:fldCharType="end"/>
        </w:r>
      </w:hyperlink>
    </w:p>
    <w:p w14:paraId="7B78C637" w14:textId="77777777" w:rsidR="0076188D" w:rsidRDefault="0076188D">
      <w:pPr>
        <w:pStyle w:val="TOC1"/>
        <w:rPr>
          <w:rFonts w:asciiTheme="minorHAnsi" w:eastAsiaTheme="minorEastAsia" w:hAnsiTheme="minorHAnsi" w:cstheme="minorBidi"/>
          <w:sz w:val="22"/>
        </w:rPr>
      </w:pPr>
      <w:hyperlink w:anchor="_Toc482734965" w:history="1">
        <w:r w:rsidRPr="002F39DA">
          <w:rPr>
            <w:rStyle w:val="Hyperlink"/>
          </w:rPr>
          <w:t>5</w:t>
        </w:r>
        <w:r>
          <w:rPr>
            <w:rFonts w:asciiTheme="minorHAnsi" w:eastAsiaTheme="minorEastAsia" w:hAnsiTheme="minorHAnsi" w:cstheme="minorBidi"/>
            <w:sz w:val="22"/>
          </w:rPr>
          <w:tab/>
        </w:r>
        <w:r w:rsidRPr="002F39DA">
          <w:rPr>
            <w:rStyle w:val="Hyperlink"/>
          </w:rPr>
          <w:t>Troubleshooting</w:t>
        </w:r>
        <w:r>
          <w:rPr>
            <w:webHidden/>
          </w:rPr>
          <w:tab/>
        </w:r>
        <w:r>
          <w:rPr>
            <w:webHidden/>
          </w:rPr>
          <w:fldChar w:fldCharType="begin"/>
        </w:r>
        <w:r>
          <w:rPr>
            <w:webHidden/>
          </w:rPr>
          <w:instrText xml:space="preserve"> PAGEREF _Toc482734965 \h </w:instrText>
        </w:r>
        <w:r>
          <w:rPr>
            <w:webHidden/>
          </w:rPr>
        </w:r>
        <w:r>
          <w:rPr>
            <w:webHidden/>
          </w:rPr>
          <w:fldChar w:fldCharType="separate"/>
        </w:r>
        <w:r w:rsidR="0027406C">
          <w:rPr>
            <w:webHidden/>
          </w:rPr>
          <w:t>137</w:t>
        </w:r>
        <w:r>
          <w:rPr>
            <w:webHidden/>
          </w:rPr>
          <w:fldChar w:fldCharType="end"/>
        </w:r>
      </w:hyperlink>
    </w:p>
    <w:p w14:paraId="63592E34" w14:textId="77777777" w:rsidR="0076188D" w:rsidRDefault="0076188D">
      <w:pPr>
        <w:pStyle w:val="TOC2"/>
        <w:tabs>
          <w:tab w:val="left" w:pos="1123"/>
        </w:tabs>
        <w:rPr>
          <w:rFonts w:asciiTheme="minorHAnsi" w:eastAsiaTheme="minorEastAsia" w:hAnsiTheme="minorHAnsi" w:cstheme="minorBidi"/>
          <w:sz w:val="22"/>
        </w:rPr>
      </w:pPr>
      <w:hyperlink w:anchor="_Toc482734966" w:history="1">
        <w:r w:rsidRPr="002F39DA">
          <w:rPr>
            <w:rStyle w:val="Hyperlink"/>
          </w:rPr>
          <w:t>5.1</w:t>
        </w:r>
        <w:r>
          <w:rPr>
            <w:rFonts w:asciiTheme="minorHAnsi" w:eastAsiaTheme="minorEastAsia" w:hAnsiTheme="minorHAnsi" w:cstheme="minorBidi"/>
            <w:sz w:val="22"/>
          </w:rPr>
          <w:tab/>
        </w:r>
        <w:r w:rsidRPr="002F39DA">
          <w:rPr>
            <w:rStyle w:val="Hyperlink"/>
          </w:rPr>
          <w:t>Access Issues</w:t>
        </w:r>
        <w:r>
          <w:rPr>
            <w:webHidden/>
          </w:rPr>
          <w:tab/>
        </w:r>
        <w:r>
          <w:rPr>
            <w:webHidden/>
          </w:rPr>
          <w:fldChar w:fldCharType="begin"/>
        </w:r>
        <w:r>
          <w:rPr>
            <w:webHidden/>
          </w:rPr>
          <w:instrText xml:space="preserve"> PAGEREF _Toc482734966 \h </w:instrText>
        </w:r>
        <w:r>
          <w:rPr>
            <w:webHidden/>
          </w:rPr>
        </w:r>
        <w:r>
          <w:rPr>
            <w:webHidden/>
          </w:rPr>
          <w:fldChar w:fldCharType="separate"/>
        </w:r>
        <w:r w:rsidR="0027406C">
          <w:rPr>
            <w:webHidden/>
          </w:rPr>
          <w:t>137</w:t>
        </w:r>
        <w:r>
          <w:rPr>
            <w:webHidden/>
          </w:rPr>
          <w:fldChar w:fldCharType="end"/>
        </w:r>
      </w:hyperlink>
    </w:p>
    <w:p w14:paraId="6F4E7540" w14:textId="77777777" w:rsidR="0076188D" w:rsidRDefault="0076188D">
      <w:pPr>
        <w:pStyle w:val="TOC2"/>
        <w:tabs>
          <w:tab w:val="left" w:pos="1123"/>
        </w:tabs>
        <w:rPr>
          <w:rFonts w:asciiTheme="minorHAnsi" w:eastAsiaTheme="minorEastAsia" w:hAnsiTheme="minorHAnsi" w:cstheme="minorBidi"/>
          <w:sz w:val="22"/>
        </w:rPr>
      </w:pPr>
      <w:hyperlink w:anchor="_Toc482734967" w:history="1">
        <w:r w:rsidRPr="002F39DA">
          <w:rPr>
            <w:rStyle w:val="Hyperlink"/>
          </w:rPr>
          <w:t>5.2</w:t>
        </w:r>
        <w:r>
          <w:rPr>
            <w:rFonts w:asciiTheme="minorHAnsi" w:eastAsiaTheme="minorEastAsia" w:hAnsiTheme="minorHAnsi" w:cstheme="minorBidi"/>
            <w:sz w:val="22"/>
          </w:rPr>
          <w:tab/>
        </w:r>
        <w:r w:rsidRPr="002F39DA">
          <w:rPr>
            <w:rStyle w:val="Hyperlink"/>
          </w:rPr>
          <w:t>Log On Issues</w:t>
        </w:r>
        <w:r>
          <w:rPr>
            <w:webHidden/>
          </w:rPr>
          <w:tab/>
        </w:r>
        <w:r>
          <w:rPr>
            <w:webHidden/>
          </w:rPr>
          <w:fldChar w:fldCharType="begin"/>
        </w:r>
        <w:r>
          <w:rPr>
            <w:webHidden/>
          </w:rPr>
          <w:instrText xml:space="preserve"> PAGEREF _Toc482734967 \h </w:instrText>
        </w:r>
        <w:r>
          <w:rPr>
            <w:webHidden/>
          </w:rPr>
        </w:r>
        <w:r>
          <w:rPr>
            <w:webHidden/>
          </w:rPr>
          <w:fldChar w:fldCharType="separate"/>
        </w:r>
        <w:r w:rsidR="0027406C">
          <w:rPr>
            <w:webHidden/>
          </w:rPr>
          <w:t>137</w:t>
        </w:r>
        <w:r>
          <w:rPr>
            <w:webHidden/>
          </w:rPr>
          <w:fldChar w:fldCharType="end"/>
        </w:r>
      </w:hyperlink>
    </w:p>
    <w:p w14:paraId="2FF51BD3" w14:textId="77777777" w:rsidR="0076188D" w:rsidRDefault="0076188D">
      <w:pPr>
        <w:pStyle w:val="TOC2"/>
        <w:tabs>
          <w:tab w:val="left" w:pos="1123"/>
        </w:tabs>
        <w:rPr>
          <w:rFonts w:asciiTheme="minorHAnsi" w:eastAsiaTheme="minorEastAsia" w:hAnsiTheme="minorHAnsi" w:cstheme="minorBidi"/>
          <w:sz w:val="22"/>
        </w:rPr>
      </w:pPr>
      <w:hyperlink w:anchor="_Toc482734968" w:history="1">
        <w:r w:rsidRPr="002F39DA">
          <w:rPr>
            <w:rStyle w:val="Hyperlink"/>
          </w:rPr>
          <w:t>5.3</w:t>
        </w:r>
        <w:r>
          <w:rPr>
            <w:rFonts w:asciiTheme="minorHAnsi" w:eastAsiaTheme="minorEastAsia" w:hAnsiTheme="minorHAnsi" w:cstheme="minorBidi"/>
            <w:sz w:val="22"/>
          </w:rPr>
          <w:tab/>
        </w:r>
        <w:r w:rsidRPr="002F39DA">
          <w:rPr>
            <w:rStyle w:val="Hyperlink"/>
          </w:rPr>
          <w:t>GUI Appears Distorted</w:t>
        </w:r>
        <w:r>
          <w:rPr>
            <w:webHidden/>
          </w:rPr>
          <w:tab/>
        </w:r>
        <w:r>
          <w:rPr>
            <w:webHidden/>
          </w:rPr>
          <w:fldChar w:fldCharType="begin"/>
        </w:r>
        <w:r>
          <w:rPr>
            <w:webHidden/>
          </w:rPr>
          <w:instrText xml:space="preserve"> PAGEREF _Toc482734968 \h </w:instrText>
        </w:r>
        <w:r>
          <w:rPr>
            <w:webHidden/>
          </w:rPr>
        </w:r>
        <w:r>
          <w:rPr>
            <w:webHidden/>
          </w:rPr>
          <w:fldChar w:fldCharType="separate"/>
        </w:r>
        <w:r w:rsidR="0027406C">
          <w:rPr>
            <w:webHidden/>
          </w:rPr>
          <w:t>137</w:t>
        </w:r>
        <w:r>
          <w:rPr>
            <w:webHidden/>
          </w:rPr>
          <w:fldChar w:fldCharType="end"/>
        </w:r>
      </w:hyperlink>
    </w:p>
    <w:p w14:paraId="693945FE" w14:textId="77777777" w:rsidR="0076188D" w:rsidRDefault="0076188D">
      <w:pPr>
        <w:pStyle w:val="TOC3"/>
        <w:tabs>
          <w:tab w:val="left" w:pos="1440"/>
        </w:tabs>
        <w:rPr>
          <w:rFonts w:asciiTheme="minorHAnsi" w:eastAsiaTheme="minorEastAsia" w:hAnsiTheme="minorHAnsi" w:cstheme="minorBidi"/>
          <w:iCs w:val="0"/>
          <w:sz w:val="22"/>
          <w:szCs w:val="22"/>
        </w:rPr>
      </w:pPr>
      <w:hyperlink w:anchor="_Toc482734969" w:history="1">
        <w:r w:rsidRPr="002F39DA">
          <w:rPr>
            <w:rStyle w:val="Hyperlink"/>
          </w:rPr>
          <w:t>5.3.1</w:t>
        </w:r>
        <w:r>
          <w:rPr>
            <w:rFonts w:asciiTheme="minorHAnsi" w:eastAsiaTheme="minorEastAsia" w:hAnsiTheme="minorHAnsi" w:cstheme="minorBidi"/>
            <w:iCs w:val="0"/>
            <w:sz w:val="22"/>
            <w:szCs w:val="22"/>
          </w:rPr>
          <w:tab/>
        </w:r>
        <w:r w:rsidRPr="002F39DA">
          <w:rPr>
            <w:rStyle w:val="Hyperlink"/>
          </w:rPr>
          <w:t>Example of Setting the Screen Resolution to 1920 x1080</w:t>
        </w:r>
        <w:r>
          <w:rPr>
            <w:webHidden/>
          </w:rPr>
          <w:tab/>
        </w:r>
        <w:r>
          <w:rPr>
            <w:webHidden/>
          </w:rPr>
          <w:fldChar w:fldCharType="begin"/>
        </w:r>
        <w:r>
          <w:rPr>
            <w:webHidden/>
          </w:rPr>
          <w:instrText xml:space="preserve"> PAGEREF _Toc482734969 \h </w:instrText>
        </w:r>
        <w:r>
          <w:rPr>
            <w:webHidden/>
          </w:rPr>
        </w:r>
        <w:r>
          <w:rPr>
            <w:webHidden/>
          </w:rPr>
          <w:fldChar w:fldCharType="separate"/>
        </w:r>
        <w:r w:rsidR="0027406C">
          <w:rPr>
            <w:webHidden/>
          </w:rPr>
          <w:t>137</w:t>
        </w:r>
        <w:r>
          <w:rPr>
            <w:webHidden/>
          </w:rPr>
          <w:fldChar w:fldCharType="end"/>
        </w:r>
      </w:hyperlink>
    </w:p>
    <w:p w14:paraId="553F0108" w14:textId="77777777" w:rsidR="0076188D" w:rsidRDefault="0076188D">
      <w:pPr>
        <w:pStyle w:val="TOC6"/>
        <w:rPr>
          <w:rFonts w:asciiTheme="minorHAnsi" w:hAnsiTheme="minorHAnsi"/>
          <w:noProof/>
          <w:sz w:val="22"/>
        </w:rPr>
      </w:pPr>
      <w:hyperlink w:anchor="_Toc482734970" w:history="1">
        <w:r w:rsidRPr="0076188D">
          <w:rPr>
            <w:rStyle w:val="Hyperlink"/>
            <w:rFonts w:ascii="Arial Bold" w:hAnsi="Arial Bold"/>
            <w:noProof/>
          </w:rPr>
          <w:t>Appendix A.</w:t>
        </w:r>
        <w:r>
          <w:rPr>
            <w:rFonts w:asciiTheme="minorHAnsi" w:hAnsiTheme="minorHAnsi"/>
            <w:noProof/>
            <w:sz w:val="22"/>
          </w:rPr>
          <w:tab/>
        </w:r>
        <w:r w:rsidRPr="002F39DA">
          <w:rPr>
            <w:rStyle w:val="Hyperlink"/>
            <w:noProof/>
          </w:rPr>
          <w:t>Acronyms and Abbreviations</w:t>
        </w:r>
        <w:r>
          <w:rPr>
            <w:noProof/>
            <w:webHidden/>
          </w:rPr>
          <w:tab/>
        </w:r>
        <w:r>
          <w:rPr>
            <w:noProof/>
            <w:webHidden/>
          </w:rPr>
          <w:fldChar w:fldCharType="begin"/>
        </w:r>
        <w:r>
          <w:rPr>
            <w:noProof/>
            <w:webHidden/>
          </w:rPr>
          <w:instrText xml:space="preserve"> PAGEREF _Toc482734970 \h </w:instrText>
        </w:r>
        <w:r>
          <w:rPr>
            <w:noProof/>
            <w:webHidden/>
          </w:rPr>
        </w:r>
        <w:r>
          <w:rPr>
            <w:noProof/>
            <w:webHidden/>
          </w:rPr>
          <w:fldChar w:fldCharType="separate"/>
        </w:r>
        <w:r w:rsidR="0027406C">
          <w:rPr>
            <w:noProof/>
            <w:webHidden/>
          </w:rPr>
          <w:t>A-1</w:t>
        </w:r>
        <w:r>
          <w:rPr>
            <w:noProof/>
            <w:webHidden/>
          </w:rPr>
          <w:fldChar w:fldCharType="end"/>
        </w:r>
      </w:hyperlink>
    </w:p>
    <w:p w14:paraId="6D176EFD" w14:textId="77777777" w:rsidR="0076188D" w:rsidRDefault="0076188D">
      <w:pPr>
        <w:pStyle w:val="TOC6"/>
        <w:rPr>
          <w:rFonts w:asciiTheme="minorHAnsi" w:hAnsiTheme="minorHAnsi"/>
          <w:noProof/>
          <w:sz w:val="22"/>
        </w:rPr>
      </w:pPr>
      <w:hyperlink w:anchor="_Toc482734971" w:history="1">
        <w:r w:rsidRPr="002F39DA">
          <w:rPr>
            <w:rStyle w:val="Hyperlink"/>
            <w:rFonts w:ascii="Arial Bold" w:hAnsi="Arial Bold"/>
            <w:noProof/>
          </w:rPr>
          <w:t>Appendix B.</w:t>
        </w:r>
        <w:r>
          <w:rPr>
            <w:rFonts w:asciiTheme="minorHAnsi" w:hAnsiTheme="minorHAnsi"/>
            <w:noProof/>
            <w:sz w:val="22"/>
          </w:rPr>
          <w:tab/>
        </w:r>
        <w:r w:rsidRPr="002F39DA">
          <w:rPr>
            <w:rStyle w:val="Hyperlink"/>
            <w:noProof/>
          </w:rPr>
          <w:t>Glossary</w:t>
        </w:r>
        <w:r>
          <w:rPr>
            <w:noProof/>
            <w:webHidden/>
          </w:rPr>
          <w:tab/>
        </w:r>
        <w:r>
          <w:rPr>
            <w:noProof/>
            <w:webHidden/>
          </w:rPr>
          <w:fldChar w:fldCharType="begin"/>
        </w:r>
        <w:r>
          <w:rPr>
            <w:noProof/>
            <w:webHidden/>
          </w:rPr>
          <w:instrText xml:space="preserve"> PAGEREF _Toc482734971 \h </w:instrText>
        </w:r>
        <w:r>
          <w:rPr>
            <w:noProof/>
            <w:webHidden/>
          </w:rPr>
        </w:r>
        <w:r>
          <w:rPr>
            <w:noProof/>
            <w:webHidden/>
          </w:rPr>
          <w:fldChar w:fldCharType="separate"/>
        </w:r>
        <w:r w:rsidR="0027406C">
          <w:rPr>
            <w:noProof/>
            <w:webHidden/>
          </w:rPr>
          <w:t>B-1</w:t>
        </w:r>
        <w:r>
          <w:rPr>
            <w:noProof/>
            <w:webHidden/>
          </w:rPr>
          <w:fldChar w:fldCharType="end"/>
        </w:r>
      </w:hyperlink>
    </w:p>
    <w:p w14:paraId="3709CD02" w14:textId="77777777" w:rsidR="0076188D" w:rsidRDefault="0076188D">
      <w:pPr>
        <w:pStyle w:val="TOC6"/>
        <w:rPr>
          <w:rFonts w:asciiTheme="minorHAnsi" w:hAnsiTheme="minorHAnsi"/>
          <w:noProof/>
          <w:sz w:val="22"/>
        </w:rPr>
      </w:pPr>
      <w:hyperlink w:anchor="_Toc482734972" w:history="1">
        <w:r w:rsidRPr="002F39DA">
          <w:rPr>
            <w:rStyle w:val="Hyperlink"/>
            <w:rFonts w:ascii="Arial Bold" w:hAnsi="Arial Bold"/>
            <w:noProof/>
          </w:rPr>
          <w:t>Appendix C.</w:t>
        </w:r>
        <w:r>
          <w:rPr>
            <w:rFonts w:asciiTheme="minorHAnsi" w:hAnsiTheme="minorHAnsi"/>
            <w:noProof/>
            <w:sz w:val="22"/>
          </w:rPr>
          <w:tab/>
        </w:r>
        <w:r w:rsidRPr="002F39DA">
          <w:rPr>
            <w:rStyle w:val="Hyperlink"/>
            <w:noProof/>
          </w:rPr>
          <w:t>Other ECS Package Management Information</w:t>
        </w:r>
        <w:r>
          <w:rPr>
            <w:noProof/>
            <w:webHidden/>
          </w:rPr>
          <w:tab/>
        </w:r>
        <w:r>
          <w:rPr>
            <w:noProof/>
            <w:webHidden/>
          </w:rPr>
          <w:fldChar w:fldCharType="begin"/>
        </w:r>
        <w:r>
          <w:rPr>
            <w:noProof/>
            <w:webHidden/>
          </w:rPr>
          <w:instrText xml:space="preserve"> PAGEREF _Toc482734972 \h </w:instrText>
        </w:r>
        <w:r>
          <w:rPr>
            <w:noProof/>
            <w:webHidden/>
          </w:rPr>
        </w:r>
        <w:r>
          <w:rPr>
            <w:noProof/>
            <w:webHidden/>
          </w:rPr>
          <w:fldChar w:fldCharType="separate"/>
        </w:r>
        <w:r w:rsidR="0027406C">
          <w:rPr>
            <w:noProof/>
            <w:webHidden/>
          </w:rPr>
          <w:t>C-1</w:t>
        </w:r>
        <w:r>
          <w:rPr>
            <w:noProof/>
            <w:webHidden/>
          </w:rPr>
          <w:fldChar w:fldCharType="end"/>
        </w:r>
      </w:hyperlink>
    </w:p>
    <w:p w14:paraId="0E0A8B30" w14:textId="77777777" w:rsidR="0076188D" w:rsidRDefault="0076188D">
      <w:pPr>
        <w:pStyle w:val="TOC6"/>
        <w:rPr>
          <w:rFonts w:asciiTheme="minorHAnsi" w:hAnsiTheme="minorHAnsi"/>
          <w:noProof/>
          <w:sz w:val="22"/>
        </w:rPr>
      </w:pPr>
      <w:hyperlink w:anchor="_Toc482734973" w:history="1">
        <w:r w:rsidRPr="002F39DA">
          <w:rPr>
            <w:rStyle w:val="Hyperlink"/>
            <w:rFonts w:ascii="Arial Bold" w:hAnsi="Arial Bold"/>
            <w:noProof/>
          </w:rPr>
          <w:t>Appendix D.</w:t>
        </w:r>
        <w:r>
          <w:rPr>
            <w:rFonts w:asciiTheme="minorHAnsi" w:hAnsiTheme="minorHAnsi"/>
            <w:noProof/>
            <w:sz w:val="22"/>
          </w:rPr>
          <w:tab/>
        </w:r>
        <w:r w:rsidRPr="002F39DA">
          <w:rPr>
            <w:rStyle w:val="Hyperlink"/>
            <w:noProof/>
          </w:rPr>
          <w:t>Index</w:t>
        </w:r>
        <w:r>
          <w:rPr>
            <w:noProof/>
            <w:webHidden/>
          </w:rPr>
          <w:tab/>
        </w:r>
        <w:r>
          <w:rPr>
            <w:noProof/>
            <w:webHidden/>
          </w:rPr>
          <w:fldChar w:fldCharType="begin"/>
        </w:r>
        <w:r>
          <w:rPr>
            <w:noProof/>
            <w:webHidden/>
          </w:rPr>
          <w:instrText xml:space="preserve"> PAGEREF _Toc482734973 \h </w:instrText>
        </w:r>
        <w:r>
          <w:rPr>
            <w:noProof/>
            <w:webHidden/>
          </w:rPr>
        </w:r>
        <w:r>
          <w:rPr>
            <w:noProof/>
            <w:webHidden/>
          </w:rPr>
          <w:fldChar w:fldCharType="separate"/>
        </w:r>
        <w:r w:rsidR="0027406C">
          <w:rPr>
            <w:noProof/>
            <w:webHidden/>
          </w:rPr>
          <w:t>D-1</w:t>
        </w:r>
        <w:r>
          <w:rPr>
            <w:noProof/>
            <w:webHidden/>
          </w:rPr>
          <w:fldChar w:fldCharType="end"/>
        </w:r>
      </w:hyperlink>
    </w:p>
    <w:p w14:paraId="79FCDA05" w14:textId="4A5FA85D" w:rsidR="00DC30CE" w:rsidRDefault="0095489D" w:rsidP="00DC30CE">
      <w:pPr>
        <w:pStyle w:val="DSSECSBodyText"/>
      </w:pPr>
      <w:r>
        <w:lastRenderedPageBreak/>
        <w:fldChar w:fldCharType="end"/>
      </w:r>
    </w:p>
    <w:p w14:paraId="79FCDA06" w14:textId="77777777" w:rsidR="002E0BCC" w:rsidRDefault="002E0BCC" w:rsidP="006E1A2D">
      <w:pPr>
        <w:pStyle w:val="Heading-FrontMatter"/>
      </w:pPr>
      <w:r w:rsidRPr="006E1A2D">
        <w:t xml:space="preserve">List </w:t>
      </w:r>
      <w:r w:rsidR="002C308D" w:rsidRPr="006E1A2D">
        <w:t>o</w:t>
      </w:r>
      <w:r w:rsidR="00514CF3" w:rsidRPr="006E1A2D">
        <w:t>f Tables</w:t>
      </w:r>
    </w:p>
    <w:p w14:paraId="5D23957B" w14:textId="77777777" w:rsidR="0076188D" w:rsidRDefault="0062687F">
      <w:pPr>
        <w:pStyle w:val="TableofFigures"/>
        <w:tabs>
          <w:tab w:val="left" w:pos="1123"/>
        </w:tabs>
        <w:rPr>
          <w:rFonts w:asciiTheme="minorHAnsi" w:eastAsiaTheme="minorEastAsia" w:hAnsiTheme="minorHAnsi" w:cstheme="minorBidi"/>
          <w:noProof/>
          <w:sz w:val="22"/>
        </w:rPr>
      </w:pPr>
      <w:r>
        <w:rPr>
          <w:rFonts w:ascii="Arial Narrow" w:hAnsi="Arial Narrow"/>
          <w:sz w:val="22"/>
        </w:rPr>
        <w:fldChar w:fldCharType="begin"/>
      </w:r>
      <w:r>
        <w:instrText xml:space="preserve"> TOC \h \z \t "Table Caption" \c </w:instrText>
      </w:r>
      <w:r>
        <w:rPr>
          <w:rFonts w:ascii="Arial Narrow" w:hAnsi="Arial Narrow"/>
          <w:sz w:val="22"/>
        </w:rPr>
        <w:fldChar w:fldCharType="separate"/>
      </w:r>
      <w:hyperlink w:anchor="_Toc482734974" w:history="1">
        <w:r w:rsidR="0076188D" w:rsidRPr="007824EE">
          <w:rPr>
            <w:rStyle w:val="Hyperlink"/>
            <w:noProof/>
          </w:rPr>
          <w:t>Table 1:</w:t>
        </w:r>
        <w:r w:rsidR="0076188D">
          <w:rPr>
            <w:rFonts w:asciiTheme="minorHAnsi" w:eastAsiaTheme="minorEastAsia" w:hAnsiTheme="minorHAnsi" w:cstheme="minorBidi"/>
            <w:noProof/>
            <w:sz w:val="22"/>
          </w:rPr>
          <w:tab/>
        </w:r>
        <w:r w:rsidR="0076188D" w:rsidRPr="007824EE">
          <w:rPr>
            <w:rStyle w:val="Hyperlink"/>
            <w:noProof/>
          </w:rPr>
          <w:t>Tier Support Contact Information</w:t>
        </w:r>
        <w:r w:rsidR="0076188D">
          <w:rPr>
            <w:noProof/>
            <w:webHidden/>
          </w:rPr>
          <w:tab/>
        </w:r>
        <w:r w:rsidR="0076188D">
          <w:rPr>
            <w:noProof/>
            <w:webHidden/>
          </w:rPr>
          <w:fldChar w:fldCharType="begin"/>
        </w:r>
        <w:r w:rsidR="0076188D">
          <w:rPr>
            <w:noProof/>
            <w:webHidden/>
          </w:rPr>
          <w:instrText xml:space="preserve"> PAGEREF _Toc482734974 \h </w:instrText>
        </w:r>
        <w:r w:rsidR="0076188D">
          <w:rPr>
            <w:noProof/>
            <w:webHidden/>
          </w:rPr>
        </w:r>
        <w:r w:rsidR="0076188D">
          <w:rPr>
            <w:noProof/>
            <w:webHidden/>
          </w:rPr>
          <w:fldChar w:fldCharType="separate"/>
        </w:r>
        <w:r w:rsidR="0027406C">
          <w:rPr>
            <w:noProof/>
            <w:webHidden/>
          </w:rPr>
          <w:t>4</w:t>
        </w:r>
        <w:r w:rsidR="0076188D">
          <w:rPr>
            <w:noProof/>
            <w:webHidden/>
          </w:rPr>
          <w:fldChar w:fldCharType="end"/>
        </w:r>
      </w:hyperlink>
    </w:p>
    <w:p w14:paraId="392A6F98" w14:textId="77777777" w:rsidR="0076188D" w:rsidRDefault="0076188D">
      <w:pPr>
        <w:pStyle w:val="TableofFigures"/>
        <w:tabs>
          <w:tab w:val="left" w:pos="1123"/>
        </w:tabs>
        <w:rPr>
          <w:rFonts w:asciiTheme="minorHAnsi" w:eastAsiaTheme="minorEastAsia" w:hAnsiTheme="minorHAnsi" w:cstheme="minorBidi"/>
          <w:noProof/>
          <w:sz w:val="22"/>
        </w:rPr>
      </w:pPr>
      <w:hyperlink w:anchor="_Toc482734975" w:history="1">
        <w:r w:rsidRPr="007824EE">
          <w:rPr>
            <w:rStyle w:val="Hyperlink"/>
            <w:noProof/>
          </w:rPr>
          <w:t>Table 2:</w:t>
        </w:r>
        <w:r>
          <w:rPr>
            <w:rFonts w:asciiTheme="minorHAnsi" w:eastAsiaTheme="minorEastAsia" w:hAnsiTheme="minorHAnsi" w:cstheme="minorBidi"/>
            <w:noProof/>
            <w:sz w:val="22"/>
          </w:rPr>
          <w:tab/>
        </w:r>
        <w:r w:rsidRPr="007824EE">
          <w:rPr>
            <w:rStyle w:val="Hyperlink"/>
            <w:noProof/>
          </w:rPr>
          <w:t>Element Name and Description</w:t>
        </w:r>
        <w:r>
          <w:rPr>
            <w:noProof/>
            <w:webHidden/>
          </w:rPr>
          <w:tab/>
        </w:r>
        <w:r>
          <w:rPr>
            <w:noProof/>
            <w:webHidden/>
          </w:rPr>
          <w:fldChar w:fldCharType="begin"/>
        </w:r>
        <w:r>
          <w:rPr>
            <w:noProof/>
            <w:webHidden/>
          </w:rPr>
          <w:instrText xml:space="preserve"> PAGEREF _Toc482734975 \h </w:instrText>
        </w:r>
        <w:r>
          <w:rPr>
            <w:noProof/>
            <w:webHidden/>
          </w:rPr>
        </w:r>
        <w:r>
          <w:rPr>
            <w:noProof/>
            <w:webHidden/>
          </w:rPr>
          <w:fldChar w:fldCharType="separate"/>
        </w:r>
        <w:r w:rsidR="0027406C">
          <w:rPr>
            <w:noProof/>
            <w:webHidden/>
          </w:rPr>
          <w:t>108</w:t>
        </w:r>
        <w:r>
          <w:rPr>
            <w:noProof/>
            <w:webHidden/>
          </w:rPr>
          <w:fldChar w:fldCharType="end"/>
        </w:r>
      </w:hyperlink>
    </w:p>
    <w:p w14:paraId="2C07E0E1" w14:textId="77777777" w:rsidR="0076188D" w:rsidRDefault="0076188D">
      <w:pPr>
        <w:pStyle w:val="TableofFigures"/>
        <w:tabs>
          <w:tab w:val="left" w:pos="1123"/>
        </w:tabs>
        <w:rPr>
          <w:rFonts w:asciiTheme="minorHAnsi" w:eastAsiaTheme="minorEastAsia" w:hAnsiTheme="minorHAnsi" w:cstheme="minorBidi"/>
          <w:noProof/>
          <w:sz w:val="22"/>
        </w:rPr>
      </w:pPr>
      <w:hyperlink w:anchor="_Toc482734976" w:history="1">
        <w:r w:rsidRPr="007824EE">
          <w:rPr>
            <w:rStyle w:val="Hyperlink"/>
            <w:noProof/>
          </w:rPr>
          <w:t>Table 3:</w:t>
        </w:r>
        <w:r>
          <w:rPr>
            <w:rFonts w:asciiTheme="minorHAnsi" w:eastAsiaTheme="minorEastAsia" w:hAnsiTheme="minorHAnsi" w:cstheme="minorBidi"/>
            <w:noProof/>
            <w:sz w:val="22"/>
          </w:rPr>
          <w:tab/>
        </w:r>
        <w:r w:rsidRPr="007824EE">
          <w:rPr>
            <w:rStyle w:val="Hyperlink"/>
            <w:noProof/>
          </w:rPr>
          <w:t>Acronyms and Abbreviations</w:t>
        </w:r>
        <w:r>
          <w:rPr>
            <w:noProof/>
            <w:webHidden/>
          </w:rPr>
          <w:tab/>
        </w:r>
        <w:r>
          <w:rPr>
            <w:noProof/>
            <w:webHidden/>
          </w:rPr>
          <w:fldChar w:fldCharType="begin"/>
        </w:r>
        <w:r>
          <w:rPr>
            <w:noProof/>
            <w:webHidden/>
          </w:rPr>
          <w:instrText xml:space="preserve"> PAGEREF _Toc482734976 \h </w:instrText>
        </w:r>
        <w:r>
          <w:rPr>
            <w:noProof/>
            <w:webHidden/>
          </w:rPr>
        </w:r>
        <w:r>
          <w:rPr>
            <w:noProof/>
            <w:webHidden/>
          </w:rPr>
          <w:fldChar w:fldCharType="separate"/>
        </w:r>
        <w:r w:rsidR="0027406C">
          <w:rPr>
            <w:noProof/>
            <w:webHidden/>
          </w:rPr>
          <w:t>A-1</w:t>
        </w:r>
        <w:r>
          <w:rPr>
            <w:noProof/>
            <w:webHidden/>
          </w:rPr>
          <w:fldChar w:fldCharType="end"/>
        </w:r>
      </w:hyperlink>
    </w:p>
    <w:p w14:paraId="454AD63A" w14:textId="77777777" w:rsidR="0076188D" w:rsidRDefault="0076188D">
      <w:pPr>
        <w:pStyle w:val="TableofFigures"/>
        <w:tabs>
          <w:tab w:val="left" w:pos="1123"/>
        </w:tabs>
        <w:rPr>
          <w:rFonts w:asciiTheme="minorHAnsi" w:eastAsiaTheme="minorEastAsia" w:hAnsiTheme="minorHAnsi" w:cstheme="minorBidi"/>
          <w:noProof/>
          <w:sz w:val="22"/>
        </w:rPr>
      </w:pPr>
      <w:hyperlink w:anchor="_Toc482734977" w:history="1">
        <w:r w:rsidRPr="007824EE">
          <w:rPr>
            <w:rStyle w:val="Hyperlink"/>
            <w:noProof/>
          </w:rPr>
          <w:t>Table 4:</w:t>
        </w:r>
        <w:r>
          <w:rPr>
            <w:rFonts w:asciiTheme="minorHAnsi" w:eastAsiaTheme="minorEastAsia" w:hAnsiTheme="minorHAnsi" w:cstheme="minorBidi"/>
            <w:noProof/>
            <w:sz w:val="22"/>
          </w:rPr>
          <w:tab/>
        </w:r>
        <w:r w:rsidRPr="007824EE">
          <w:rPr>
            <w:rStyle w:val="Hyperlink"/>
            <w:noProof/>
          </w:rPr>
          <w:t>Glossary Terms</w:t>
        </w:r>
        <w:r>
          <w:rPr>
            <w:noProof/>
            <w:webHidden/>
          </w:rPr>
          <w:tab/>
        </w:r>
        <w:r>
          <w:rPr>
            <w:noProof/>
            <w:webHidden/>
          </w:rPr>
          <w:fldChar w:fldCharType="begin"/>
        </w:r>
        <w:r>
          <w:rPr>
            <w:noProof/>
            <w:webHidden/>
          </w:rPr>
          <w:instrText xml:space="preserve"> PAGEREF _Toc482734977 \h </w:instrText>
        </w:r>
        <w:r>
          <w:rPr>
            <w:noProof/>
            <w:webHidden/>
          </w:rPr>
        </w:r>
        <w:r>
          <w:rPr>
            <w:noProof/>
            <w:webHidden/>
          </w:rPr>
          <w:fldChar w:fldCharType="separate"/>
        </w:r>
        <w:r w:rsidR="0027406C">
          <w:rPr>
            <w:noProof/>
            <w:webHidden/>
          </w:rPr>
          <w:t>B-1</w:t>
        </w:r>
        <w:r>
          <w:rPr>
            <w:noProof/>
            <w:webHidden/>
          </w:rPr>
          <w:fldChar w:fldCharType="end"/>
        </w:r>
      </w:hyperlink>
    </w:p>
    <w:p w14:paraId="79FCDA0B" w14:textId="77777777" w:rsidR="0062687F" w:rsidRDefault="0062687F" w:rsidP="0062687F">
      <w:pPr>
        <w:pStyle w:val="DSSECSBodyText"/>
      </w:pPr>
      <w:r>
        <w:fldChar w:fldCharType="end"/>
      </w:r>
    </w:p>
    <w:p w14:paraId="79FCDA0C" w14:textId="77777777" w:rsidR="002C308D" w:rsidRDefault="002E0BCC" w:rsidP="006E1A2D">
      <w:pPr>
        <w:pStyle w:val="Heading-FrontMatter"/>
      </w:pPr>
      <w:r w:rsidRPr="006E1A2D">
        <w:t xml:space="preserve">List </w:t>
      </w:r>
      <w:r w:rsidR="00514CF3" w:rsidRPr="006E1A2D">
        <w:t>o</w:t>
      </w:r>
      <w:r w:rsidR="002C308D" w:rsidRPr="006E1A2D">
        <w:t>f Figures</w:t>
      </w:r>
    </w:p>
    <w:p w14:paraId="01E74023" w14:textId="77777777" w:rsidR="0076188D" w:rsidRDefault="0062687F">
      <w:pPr>
        <w:pStyle w:val="TableofFigures"/>
        <w:tabs>
          <w:tab w:val="left" w:pos="1440"/>
        </w:tabs>
        <w:rPr>
          <w:rFonts w:asciiTheme="minorHAnsi" w:eastAsiaTheme="minorEastAsia" w:hAnsiTheme="minorHAnsi" w:cstheme="minorBidi"/>
          <w:noProof/>
          <w:sz w:val="22"/>
        </w:rPr>
      </w:pPr>
      <w:r>
        <w:rPr>
          <w:rFonts w:ascii="Arial Narrow" w:hAnsi="Arial Narrow"/>
          <w:sz w:val="22"/>
        </w:rPr>
        <w:fldChar w:fldCharType="begin"/>
      </w:r>
      <w:r>
        <w:instrText xml:space="preserve"> TOC \h \z \t "Figure Caption" \c </w:instrText>
      </w:r>
      <w:r>
        <w:rPr>
          <w:rFonts w:ascii="Arial Narrow" w:hAnsi="Arial Narrow"/>
          <w:sz w:val="22"/>
        </w:rPr>
        <w:fldChar w:fldCharType="separate"/>
      </w:r>
      <w:hyperlink w:anchor="_Toc482734978" w:history="1">
        <w:r w:rsidR="0076188D" w:rsidRPr="008D42E2">
          <w:rPr>
            <w:rStyle w:val="Hyperlink"/>
            <w:rFonts w:ascii="Arial Bold" w:hAnsi="Arial Bold"/>
            <w:noProof/>
          </w:rPr>
          <w:t>Figure 1:</w:t>
        </w:r>
        <w:r w:rsidR="0076188D">
          <w:rPr>
            <w:rFonts w:asciiTheme="minorHAnsi" w:eastAsiaTheme="minorEastAsia" w:hAnsiTheme="minorHAnsi" w:cstheme="minorBidi"/>
            <w:noProof/>
            <w:sz w:val="22"/>
          </w:rPr>
          <w:tab/>
        </w:r>
        <w:r w:rsidR="0076188D" w:rsidRPr="008D42E2">
          <w:rPr>
            <w:rStyle w:val="Hyperlink"/>
            <w:noProof/>
          </w:rPr>
          <w:t>ECS Data Flow Diagram</w:t>
        </w:r>
        <w:r w:rsidR="0076188D">
          <w:rPr>
            <w:noProof/>
            <w:webHidden/>
          </w:rPr>
          <w:tab/>
        </w:r>
        <w:r w:rsidR="0076188D">
          <w:rPr>
            <w:noProof/>
            <w:webHidden/>
          </w:rPr>
          <w:fldChar w:fldCharType="begin"/>
        </w:r>
        <w:r w:rsidR="0076188D">
          <w:rPr>
            <w:noProof/>
            <w:webHidden/>
          </w:rPr>
          <w:instrText xml:space="preserve"> PAGEREF _Toc482734978 \h </w:instrText>
        </w:r>
        <w:r w:rsidR="0076188D">
          <w:rPr>
            <w:noProof/>
            <w:webHidden/>
          </w:rPr>
        </w:r>
        <w:r w:rsidR="0076188D">
          <w:rPr>
            <w:noProof/>
            <w:webHidden/>
          </w:rPr>
          <w:fldChar w:fldCharType="separate"/>
        </w:r>
        <w:r w:rsidR="0027406C">
          <w:rPr>
            <w:noProof/>
            <w:webHidden/>
          </w:rPr>
          <w:t>5</w:t>
        </w:r>
        <w:r w:rsidR="0076188D">
          <w:rPr>
            <w:noProof/>
            <w:webHidden/>
          </w:rPr>
          <w:fldChar w:fldCharType="end"/>
        </w:r>
      </w:hyperlink>
    </w:p>
    <w:p w14:paraId="1F943BB5"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79" w:history="1">
        <w:r w:rsidRPr="008D42E2">
          <w:rPr>
            <w:rStyle w:val="Hyperlink"/>
            <w:rFonts w:ascii="Arial Bold" w:eastAsiaTheme="minorHAnsi" w:hAnsi="Arial Bold"/>
            <w:noProof/>
          </w:rPr>
          <w:t>Figure 2:</w:t>
        </w:r>
        <w:r>
          <w:rPr>
            <w:rFonts w:asciiTheme="minorHAnsi" w:eastAsiaTheme="minorEastAsia" w:hAnsiTheme="minorHAnsi" w:cstheme="minorBidi"/>
            <w:noProof/>
            <w:sz w:val="22"/>
          </w:rPr>
          <w:tab/>
        </w:r>
        <w:r w:rsidRPr="008D42E2">
          <w:rPr>
            <w:rStyle w:val="Hyperlink"/>
            <w:rFonts w:eastAsiaTheme="minorHAnsi"/>
            <w:noProof/>
          </w:rPr>
          <w:t>ECS GUI Icon</w:t>
        </w:r>
        <w:r>
          <w:rPr>
            <w:noProof/>
            <w:webHidden/>
          </w:rPr>
          <w:tab/>
        </w:r>
        <w:r>
          <w:rPr>
            <w:noProof/>
            <w:webHidden/>
          </w:rPr>
          <w:fldChar w:fldCharType="begin"/>
        </w:r>
        <w:r>
          <w:rPr>
            <w:noProof/>
            <w:webHidden/>
          </w:rPr>
          <w:instrText xml:space="preserve"> PAGEREF _Toc482734979 \h </w:instrText>
        </w:r>
        <w:r>
          <w:rPr>
            <w:noProof/>
            <w:webHidden/>
          </w:rPr>
        </w:r>
        <w:r>
          <w:rPr>
            <w:noProof/>
            <w:webHidden/>
          </w:rPr>
          <w:fldChar w:fldCharType="separate"/>
        </w:r>
        <w:r w:rsidR="0027406C">
          <w:rPr>
            <w:noProof/>
            <w:webHidden/>
          </w:rPr>
          <w:t>8</w:t>
        </w:r>
        <w:r>
          <w:rPr>
            <w:noProof/>
            <w:webHidden/>
          </w:rPr>
          <w:fldChar w:fldCharType="end"/>
        </w:r>
      </w:hyperlink>
    </w:p>
    <w:p w14:paraId="14C3630E"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0" w:history="1">
        <w:r w:rsidRPr="008D42E2">
          <w:rPr>
            <w:rStyle w:val="Hyperlink"/>
            <w:rFonts w:ascii="Arial Bold" w:eastAsiaTheme="minorHAnsi" w:hAnsi="Arial Bold"/>
            <w:noProof/>
          </w:rPr>
          <w:t>Figure 3:</w:t>
        </w:r>
        <w:r>
          <w:rPr>
            <w:rFonts w:asciiTheme="minorHAnsi" w:eastAsiaTheme="minorEastAsia" w:hAnsiTheme="minorHAnsi" w:cstheme="minorBidi"/>
            <w:noProof/>
            <w:sz w:val="22"/>
          </w:rPr>
          <w:tab/>
        </w:r>
        <w:r w:rsidRPr="008D42E2">
          <w:rPr>
            <w:rStyle w:val="Hyperlink"/>
            <w:rFonts w:eastAsiaTheme="minorHAnsi"/>
            <w:noProof/>
          </w:rPr>
          <w:t>Event Capture CCOW Status</w:t>
        </w:r>
        <w:r>
          <w:rPr>
            <w:noProof/>
            <w:webHidden/>
          </w:rPr>
          <w:tab/>
        </w:r>
        <w:r>
          <w:rPr>
            <w:noProof/>
            <w:webHidden/>
          </w:rPr>
          <w:fldChar w:fldCharType="begin"/>
        </w:r>
        <w:r>
          <w:rPr>
            <w:noProof/>
            <w:webHidden/>
          </w:rPr>
          <w:instrText xml:space="preserve"> PAGEREF _Toc482734980 \h </w:instrText>
        </w:r>
        <w:r>
          <w:rPr>
            <w:noProof/>
            <w:webHidden/>
          </w:rPr>
        </w:r>
        <w:r>
          <w:rPr>
            <w:noProof/>
            <w:webHidden/>
          </w:rPr>
          <w:fldChar w:fldCharType="separate"/>
        </w:r>
        <w:r w:rsidR="0027406C">
          <w:rPr>
            <w:noProof/>
            <w:webHidden/>
          </w:rPr>
          <w:t>9</w:t>
        </w:r>
        <w:r>
          <w:rPr>
            <w:noProof/>
            <w:webHidden/>
          </w:rPr>
          <w:fldChar w:fldCharType="end"/>
        </w:r>
      </w:hyperlink>
    </w:p>
    <w:p w14:paraId="26BBC177"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1" w:history="1">
        <w:r w:rsidRPr="008D42E2">
          <w:rPr>
            <w:rStyle w:val="Hyperlink"/>
            <w:rFonts w:ascii="Arial Bold" w:eastAsiaTheme="minorHAnsi" w:hAnsi="Arial Bold"/>
            <w:noProof/>
          </w:rPr>
          <w:t>Figure 4:</w:t>
        </w:r>
        <w:r>
          <w:rPr>
            <w:rFonts w:asciiTheme="minorHAnsi" w:eastAsiaTheme="minorEastAsia" w:hAnsiTheme="minorHAnsi" w:cstheme="minorBidi"/>
            <w:noProof/>
            <w:sz w:val="22"/>
          </w:rPr>
          <w:tab/>
        </w:r>
        <w:r w:rsidRPr="008D42E2">
          <w:rPr>
            <w:rStyle w:val="Hyperlink"/>
            <w:rFonts w:eastAsiaTheme="minorHAnsi"/>
            <w:noProof/>
          </w:rPr>
          <w:t>PIV Certificate Selection</w:t>
        </w:r>
        <w:r>
          <w:rPr>
            <w:noProof/>
            <w:webHidden/>
          </w:rPr>
          <w:tab/>
        </w:r>
        <w:r>
          <w:rPr>
            <w:noProof/>
            <w:webHidden/>
          </w:rPr>
          <w:fldChar w:fldCharType="begin"/>
        </w:r>
        <w:r>
          <w:rPr>
            <w:noProof/>
            <w:webHidden/>
          </w:rPr>
          <w:instrText xml:space="preserve"> PAGEREF _Toc482734981 \h </w:instrText>
        </w:r>
        <w:r>
          <w:rPr>
            <w:noProof/>
            <w:webHidden/>
          </w:rPr>
        </w:r>
        <w:r>
          <w:rPr>
            <w:noProof/>
            <w:webHidden/>
          </w:rPr>
          <w:fldChar w:fldCharType="separate"/>
        </w:r>
        <w:r w:rsidR="0027406C">
          <w:rPr>
            <w:noProof/>
            <w:webHidden/>
          </w:rPr>
          <w:t>10</w:t>
        </w:r>
        <w:r>
          <w:rPr>
            <w:noProof/>
            <w:webHidden/>
          </w:rPr>
          <w:fldChar w:fldCharType="end"/>
        </w:r>
      </w:hyperlink>
    </w:p>
    <w:p w14:paraId="0BF9C09C"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2" w:history="1">
        <w:r w:rsidRPr="008D42E2">
          <w:rPr>
            <w:rStyle w:val="Hyperlink"/>
            <w:rFonts w:ascii="Arial Bold" w:eastAsiaTheme="minorHAnsi" w:hAnsi="Arial Bold"/>
            <w:noProof/>
          </w:rPr>
          <w:t>Figure 5:</w:t>
        </w:r>
        <w:r>
          <w:rPr>
            <w:rFonts w:asciiTheme="minorHAnsi" w:eastAsiaTheme="minorEastAsia" w:hAnsiTheme="minorHAnsi" w:cstheme="minorBidi"/>
            <w:noProof/>
            <w:sz w:val="22"/>
          </w:rPr>
          <w:tab/>
        </w:r>
        <w:r w:rsidRPr="008D42E2">
          <w:rPr>
            <w:rStyle w:val="Hyperlink"/>
            <w:rFonts w:eastAsiaTheme="minorHAnsi"/>
            <w:noProof/>
          </w:rPr>
          <w:t>PIN Entry</w:t>
        </w:r>
        <w:r>
          <w:rPr>
            <w:noProof/>
            <w:webHidden/>
          </w:rPr>
          <w:tab/>
        </w:r>
        <w:r>
          <w:rPr>
            <w:noProof/>
            <w:webHidden/>
          </w:rPr>
          <w:fldChar w:fldCharType="begin"/>
        </w:r>
        <w:r>
          <w:rPr>
            <w:noProof/>
            <w:webHidden/>
          </w:rPr>
          <w:instrText xml:space="preserve"> PAGEREF _Toc482734982 \h </w:instrText>
        </w:r>
        <w:r>
          <w:rPr>
            <w:noProof/>
            <w:webHidden/>
          </w:rPr>
        </w:r>
        <w:r>
          <w:rPr>
            <w:noProof/>
            <w:webHidden/>
          </w:rPr>
          <w:fldChar w:fldCharType="separate"/>
        </w:r>
        <w:r w:rsidR="0027406C">
          <w:rPr>
            <w:noProof/>
            <w:webHidden/>
          </w:rPr>
          <w:t>10</w:t>
        </w:r>
        <w:r>
          <w:rPr>
            <w:noProof/>
            <w:webHidden/>
          </w:rPr>
          <w:fldChar w:fldCharType="end"/>
        </w:r>
      </w:hyperlink>
    </w:p>
    <w:p w14:paraId="075ED400"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3" w:history="1">
        <w:r w:rsidRPr="008D42E2">
          <w:rPr>
            <w:rStyle w:val="Hyperlink"/>
            <w:rFonts w:ascii="Arial Bold" w:eastAsiaTheme="minorHAnsi" w:hAnsi="Arial Bold"/>
            <w:noProof/>
          </w:rPr>
          <w:t>Figure 6:</w:t>
        </w:r>
        <w:r>
          <w:rPr>
            <w:rFonts w:asciiTheme="minorHAnsi" w:eastAsiaTheme="minorEastAsia" w:hAnsiTheme="minorHAnsi" w:cstheme="minorBidi"/>
            <w:noProof/>
            <w:sz w:val="22"/>
          </w:rPr>
          <w:tab/>
        </w:r>
        <w:r w:rsidRPr="008D42E2">
          <w:rPr>
            <w:rStyle w:val="Hyperlink"/>
            <w:rFonts w:eastAsiaTheme="minorHAnsi"/>
            <w:noProof/>
          </w:rPr>
          <w:t>System User Notification</w:t>
        </w:r>
        <w:r>
          <w:rPr>
            <w:noProof/>
            <w:webHidden/>
          </w:rPr>
          <w:tab/>
        </w:r>
        <w:r>
          <w:rPr>
            <w:noProof/>
            <w:webHidden/>
          </w:rPr>
          <w:fldChar w:fldCharType="begin"/>
        </w:r>
        <w:r>
          <w:rPr>
            <w:noProof/>
            <w:webHidden/>
          </w:rPr>
          <w:instrText xml:space="preserve"> PAGEREF _Toc482734983 \h </w:instrText>
        </w:r>
        <w:r>
          <w:rPr>
            <w:noProof/>
            <w:webHidden/>
          </w:rPr>
        </w:r>
        <w:r>
          <w:rPr>
            <w:noProof/>
            <w:webHidden/>
          </w:rPr>
          <w:fldChar w:fldCharType="separate"/>
        </w:r>
        <w:r w:rsidR="0027406C">
          <w:rPr>
            <w:noProof/>
            <w:webHidden/>
          </w:rPr>
          <w:t>11</w:t>
        </w:r>
        <w:r>
          <w:rPr>
            <w:noProof/>
            <w:webHidden/>
          </w:rPr>
          <w:fldChar w:fldCharType="end"/>
        </w:r>
      </w:hyperlink>
    </w:p>
    <w:p w14:paraId="5BF7C7BC"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4" w:history="1">
        <w:r w:rsidRPr="008D42E2">
          <w:rPr>
            <w:rStyle w:val="Hyperlink"/>
            <w:rFonts w:ascii="Arial Bold" w:eastAsiaTheme="minorHAnsi" w:hAnsi="Arial Bold"/>
            <w:noProof/>
          </w:rPr>
          <w:t>Figure 7:</w:t>
        </w:r>
        <w:r>
          <w:rPr>
            <w:rFonts w:asciiTheme="minorHAnsi" w:eastAsiaTheme="minorEastAsia" w:hAnsiTheme="minorHAnsi" w:cstheme="minorBidi"/>
            <w:noProof/>
            <w:sz w:val="22"/>
          </w:rPr>
          <w:tab/>
        </w:r>
        <w:r w:rsidRPr="008D42E2">
          <w:rPr>
            <w:rStyle w:val="Hyperlink"/>
            <w:rFonts w:eastAsiaTheme="minorHAnsi"/>
            <w:noProof/>
          </w:rPr>
          <w:t>VistA Login Screen</w:t>
        </w:r>
        <w:r>
          <w:rPr>
            <w:noProof/>
            <w:webHidden/>
          </w:rPr>
          <w:tab/>
        </w:r>
        <w:r>
          <w:rPr>
            <w:noProof/>
            <w:webHidden/>
          </w:rPr>
          <w:fldChar w:fldCharType="begin"/>
        </w:r>
        <w:r>
          <w:rPr>
            <w:noProof/>
            <w:webHidden/>
          </w:rPr>
          <w:instrText xml:space="preserve"> PAGEREF _Toc482734984 \h </w:instrText>
        </w:r>
        <w:r>
          <w:rPr>
            <w:noProof/>
            <w:webHidden/>
          </w:rPr>
        </w:r>
        <w:r>
          <w:rPr>
            <w:noProof/>
            <w:webHidden/>
          </w:rPr>
          <w:fldChar w:fldCharType="separate"/>
        </w:r>
        <w:r w:rsidR="0027406C">
          <w:rPr>
            <w:noProof/>
            <w:webHidden/>
          </w:rPr>
          <w:t>11</w:t>
        </w:r>
        <w:r>
          <w:rPr>
            <w:noProof/>
            <w:webHidden/>
          </w:rPr>
          <w:fldChar w:fldCharType="end"/>
        </w:r>
      </w:hyperlink>
    </w:p>
    <w:p w14:paraId="4BB658EE"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5" w:history="1">
        <w:r w:rsidRPr="008D42E2">
          <w:rPr>
            <w:rStyle w:val="Hyperlink"/>
            <w:rFonts w:ascii="Arial Bold" w:hAnsi="Arial Bold"/>
            <w:noProof/>
          </w:rPr>
          <w:t>Figure 8:</w:t>
        </w:r>
        <w:r>
          <w:rPr>
            <w:rFonts w:asciiTheme="minorHAnsi" w:eastAsiaTheme="minorEastAsia" w:hAnsiTheme="minorHAnsi" w:cstheme="minorBidi"/>
            <w:noProof/>
            <w:sz w:val="22"/>
          </w:rPr>
          <w:tab/>
        </w:r>
        <w:r w:rsidRPr="008D42E2">
          <w:rPr>
            <w:rStyle w:val="Hyperlink"/>
            <w:noProof/>
          </w:rPr>
          <w:t>Main Menu for Event Capture</w:t>
        </w:r>
        <w:r>
          <w:rPr>
            <w:noProof/>
            <w:webHidden/>
          </w:rPr>
          <w:tab/>
        </w:r>
        <w:r>
          <w:rPr>
            <w:noProof/>
            <w:webHidden/>
          </w:rPr>
          <w:fldChar w:fldCharType="begin"/>
        </w:r>
        <w:r>
          <w:rPr>
            <w:noProof/>
            <w:webHidden/>
          </w:rPr>
          <w:instrText xml:space="preserve"> PAGEREF _Toc482734985 \h </w:instrText>
        </w:r>
        <w:r>
          <w:rPr>
            <w:noProof/>
            <w:webHidden/>
          </w:rPr>
        </w:r>
        <w:r>
          <w:rPr>
            <w:noProof/>
            <w:webHidden/>
          </w:rPr>
          <w:fldChar w:fldCharType="separate"/>
        </w:r>
        <w:r w:rsidR="0027406C">
          <w:rPr>
            <w:noProof/>
            <w:webHidden/>
          </w:rPr>
          <w:t>12</w:t>
        </w:r>
        <w:r>
          <w:rPr>
            <w:noProof/>
            <w:webHidden/>
          </w:rPr>
          <w:fldChar w:fldCharType="end"/>
        </w:r>
      </w:hyperlink>
    </w:p>
    <w:p w14:paraId="2D7E6FF0"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6" w:history="1">
        <w:r w:rsidRPr="008D42E2">
          <w:rPr>
            <w:rStyle w:val="Hyperlink"/>
            <w:rFonts w:ascii="Arial Bold" w:hAnsi="Arial Bold"/>
            <w:noProof/>
          </w:rPr>
          <w:t>Figure 9:</w:t>
        </w:r>
        <w:r>
          <w:rPr>
            <w:rFonts w:asciiTheme="minorHAnsi" w:eastAsiaTheme="minorEastAsia" w:hAnsiTheme="minorHAnsi" w:cstheme="minorBidi"/>
            <w:noProof/>
            <w:sz w:val="22"/>
          </w:rPr>
          <w:tab/>
        </w:r>
        <w:r w:rsidRPr="008D42E2">
          <w:rPr>
            <w:rStyle w:val="Hyperlink"/>
            <w:noProof/>
          </w:rPr>
          <w:t>Main Menu for Users with the ECNORPT Security Key</w:t>
        </w:r>
        <w:r>
          <w:rPr>
            <w:noProof/>
            <w:webHidden/>
          </w:rPr>
          <w:tab/>
        </w:r>
        <w:r>
          <w:rPr>
            <w:noProof/>
            <w:webHidden/>
          </w:rPr>
          <w:fldChar w:fldCharType="begin"/>
        </w:r>
        <w:r>
          <w:rPr>
            <w:noProof/>
            <w:webHidden/>
          </w:rPr>
          <w:instrText xml:space="preserve"> PAGEREF _Toc482734986 \h </w:instrText>
        </w:r>
        <w:r>
          <w:rPr>
            <w:noProof/>
            <w:webHidden/>
          </w:rPr>
        </w:r>
        <w:r>
          <w:rPr>
            <w:noProof/>
            <w:webHidden/>
          </w:rPr>
          <w:fldChar w:fldCharType="separate"/>
        </w:r>
        <w:r w:rsidR="0027406C">
          <w:rPr>
            <w:noProof/>
            <w:webHidden/>
          </w:rPr>
          <w:t>12</w:t>
        </w:r>
        <w:r>
          <w:rPr>
            <w:noProof/>
            <w:webHidden/>
          </w:rPr>
          <w:fldChar w:fldCharType="end"/>
        </w:r>
      </w:hyperlink>
    </w:p>
    <w:p w14:paraId="66991CFB"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7" w:history="1">
        <w:r w:rsidRPr="008D42E2">
          <w:rPr>
            <w:rStyle w:val="Hyperlink"/>
            <w:rFonts w:ascii="Arial Bold" w:hAnsi="Arial Bold"/>
            <w:noProof/>
          </w:rPr>
          <w:t>Figure 10:</w:t>
        </w:r>
        <w:r>
          <w:rPr>
            <w:rFonts w:asciiTheme="minorHAnsi" w:eastAsiaTheme="minorEastAsia" w:hAnsiTheme="minorHAnsi" w:cstheme="minorBidi"/>
            <w:noProof/>
            <w:sz w:val="22"/>
          </w:rPr>
          <w:tab/>
        </w:r>
        <w:r w:rsidRPr="008D42E2">
          <w:rPr>
            <w:rStyle w:val="Hyperlink"/>
            <w:noProof/>
          </w:rPr>
          <w:t>Icon Shortcuts</w:t>
        </w:r>
        <w:r>
          <w:rPr>
            <w:noProof/>
            <w:webHidden/>
          </w:rPr>
          <w:tab/>
        </w:r>
        <w:r>
          <w:rPr>
            <w:noProof/>
            <w:webHidden/>
          </w:rPr>
          <w:fldChar w:fldCharType="begin"/>
        </w:r>
        <w:r>
          <w:rPr>
            <w:noProof/>
            <w:webHidden/>
          </w:rPr>
          <w:instrText xml:space="preserve"> PAGEREF _Toc482734987 \h </w:instrText>
        </w:r>
        <w:r>
          <w:rPr>
            <w:noProof/>
            <w:webHidden/>
          </w:rPr>
        </w:r>
        <w:r>
          <w:rPr>
            <w:noProof/>
            <w:webHidden/>
          </w:rPr>
          <w:fldChar w:fldCharType="separate"/>
        </w:r>
        <w:r w:rsidR="0027406C">
          <w:rPr>
            <w:noProof/>
            <w:webHidden/>
          </w:rPr>
          <w:t>13</w:t>
        </w:r>
        <w:r>
          <w:rPr>
            <w:noProof/>
            <w:webHidden/>
          </w:rPr>
          <w:fldChar w:fldCharType="end"/>
        </w:r>
      </w:hyperlink>
    </w:p>
    <w:p w14:paraId="1AF9BE60"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8" w:history="1">
        <w:r w:rsidRPr="008D42E2">
          <w:rPr>
            <w:rStyle w:val="Hyperlink"/>
            <w:rFonts w:ascii="Arial Bold" w:hAnsi="Arial Bold"/>
            <w:noProof/>
          </w:rPr>
          <w:t>Figure 11:</w:t>
        </w:r>
        <w:r>
          <w:rPr>
            <w:rFonts w:asciiTheme="minorHAnsi" w:eastAsiaTheme="minorEastAsia" w:hAnsiTheme="minorHAnsi" w:cstheme="minorBidi"/>
            <w:noProof/>
            <w:sz w:val="22"/>
          </w:rPr>
          <w:tab/>
        </w:r>
        <w:r w:rsidRPr="008D42E2">
          <w:rPr>
            <w:rStyle w:val="Hyperlink"/>
            <w:noProof/>
          </w:rPr>
          <w:t>Main Menu Bar</w:t>
        </w:r>
        <w:r>
          <w:rPr>
            <w:noProof/>
            <w:webHidden/>
          </w:rPr>
          <w:tab/>
        </w:r>
        <w:r>
          <w:rPr>
            <w:noProof/>
            <w:webHidden/>
          </w:rPr>
          <w:fldChar w:fldCharType="begin"/>
        </w:r>
        <w:r>
          <w:rPr>
            <w:noProof/>
            <w:webHidden/>
          </w:rPr>
          <w:instrText xml:space="preserve"> PAGEREF _Toc482734988 \h </w:instrText>
        </w:r>
        <w:r>
          <w:rPr>
            <w:noProof/>
            <w:webHidden/>
          </w:rPr>
        </w:r>
        <w:r>
          <w:rPr>
            <w:noProof/>
            <w:webHidden/>
          </w:rPr>
          <w:fldChar w:fldCharType="separate"/>
        </w:r>
        <w:r w:rsidR="0027406C">
          <w:rPr>
            <w:noProof/>
            <w:webHidden/>
          </w:rPr>
          <w:t>13</w:t>
        </w:r>
        <w:r>
          <w:rPr>
            <w:noProof/>
            <w:webHidden/>
          </w:rPr>
          <w:fldChar w:fldCharType="end"/>
        </w:r>
      </w:hyperlink>
    </w:p>
    <w:p w14:paraId="7A091FA5"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89" w:history="1">
        <w:r w:rsidRPr="008D42E2">
          <w:rPr>
            <w:rStyle w:val="Hyperlink"/>
            <w:rFonts w:ascii="Arial Bold" w:hAnsi="Arial Bold"/>
            <w:noProof/>
          </w:rPr>
          <w:t>Figure 12:</w:t>
        </w:r>
        <w:r>
          <w:rPr>
            <w:rFonts w:asciiTheme="minorHAnsi" w:eastAsiaTheme="minorEastAsia" w:hAnsiTheme="minorHAnsi" w:cstheme="minorBidi"/>
            <w:noProof/>
            <w:sz w:val="22"/>
          </w:rPr>
          <w:tab/>
        </w:r>
        <w:r w:rsidRPr="008D42E2">
          <w:rPr>
            <w:rStyle w:val="Hyperlink"/>
            <w:noProof/>
          </w:rPr>
          <w:t>Main Menu Bar with Menus Expanded</w:t>
        </w:r>
        <w:r>
          <w:rPr>
            <w:noProof/>
            <w:webHidden/>
          </w:rPr>
          <w:tab/>
        </w:r>
        <w:r>
          <w:rPr>
            <w:noProof/>
            <w:webHidden/>
          </w:rPr>
          <w:fldChar w:fldCharType="begin"/>
        </w:r>
        <w:r>
          <w:rPr>
            <w:noProof/>
            <w:webHidden/>
          </w:rPr>
          <w:instrText xml:space="preserve"> PAGEREF _Toc482734989 \h </w:instrText>
        </w:r>
        <w:r>
          <w:rPr>
            <w:noProof/>
            <w:webHidden/>
          </w:rPr>
        </w:r>
        <w:r>
          <w:rPr>
            <w:noProof/>
            <w:webHidden/>
          </w:rPr>
          <w:fldChar w:fldCharType="separate"/>
        </w:r>
        <w:r w:rsidR="0027406C">
          <w:rPr>
            <w:noProof/>
            <w:webHidden/>
          </w:rPr>
          <w:t>14</w:t>
        </w:r>
        <w:r>
          <w:rPr>
            <w:noProof/>
            <w:webHidden/>
          </w:rPr>
          <w:fldChar w:fldCharType="end"/>
        </w:r>
      </w:hyperlink>
    </w:p>
    <w:p w14:paraId="4B0FF4AD"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0" w:history="1">
        <w:r w:rsidRPr="008D42E2">
          <w:rPr>
            <w:rStyle w:val="Hyperlink"/>
            <w:rFonts w:ascii="Arial Bold" w:hAnsi="Arial Bold"/>
            <w:noProof/>
          </w:rPr>
          <w:t>Figure 13:</w:t>
        </w:r>
        <w:r>
          <w:rPr>
            <w:rFonts w:asciiTheme="minorHAnsi" w:eastAsiaTheme="minorEastAsia" w:hAnsiTheme="minorHAnsi" w:cstheme="minorBidi"/>
            <w:noProof/>
            <w:sz w:val="22"/>
          </w:rPr>
          <w:tab/>
        </w:r>
        <w:r w:rsidRPr="008D42E2">
          <w:rPr>
            <w:rStyle w:val="Hyperlink"/>
            <w:noProof/>
          </w:rPr>
          <w:t>Delete Test Patient Data Dialog Box</w:t>
        </w:r>
        <w:r>
          <w:rPr>
            <w:noProof/>
            <w:webHidden/>
          </w:rPr>
          <w:tab/>
        </w:r>
        <w:r>
          <w:rPr>
            <w:noProof/>
            <w:webHidden/>
          </w:rPr>
          <w:fldChar w:fldCharType="begin"/>
        </w:r>
        <w:r>
          <w:rPr>
            <w:noProof/>
            <w:webHidden/>
          </w:rPr>
          <w:instrText xml:space="preserve"> PAGEREF _Toc482734990 \h </w:instrText>
        </w:r>
        <w:r>
          <w:rPr>
            <w:noProof/>
            <w:webHidden/>
          </w:rPr>
        </w:r>
        <w:r>
          <w:rPr>
            <w:noProof/>
            <w:webHidden/>
          </w:rPr>
          <w:fldChar w:fldCharType="separate"/>
        </w:r>
        <w:r w:rsidR="0027406C">
          <w:rPr>
            <w:noProof/>
            <w:webHidden/>
          </w:rPr>
          <w:t>14</w:t>
        </w:r>
        <w:r>
          <w:rPr>
            <w:noProof/>
            <w:webHidden/>
          </w:rPr>
          <w:fldChar w:fldCharType="end"/>
        </w:r>
      </w:hyperlink>
    </w:p>
    <w:p w14:paraId="3E2A74BA"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1" w:history="1">
        <w:r w:rsidRPr="008D42E2">
          <w:rPr>
            <w:rStyle w:val="Hyperlink"/>
            <w:rFonts w:ascii="Arial Bold" w:hAnsi="Arial Bold"/>
            <w:noProof/>
          </w:rPr>
          <w:t>Figure 14:</w:t>
        </w:r>
        <w:r>
          <w:rPr>
            <w:rFonts w:asciiTheme="minorHAnsi" w:eastAsiaTheme="minorEastAsia" w:hAnsiTheme="minorHAnsi" w:cstheme="minorBidi"/>
            <w:noProof/>
            <w:sz w:val="22"/>
          </w:rPr>
          <w:tab/>
        </w:r>
        <w:r w:rsidRPr="008D42E2">
          <w:rPr>
            <w:rStyle w:val="Hyperlink"/>
            <w:noProof/>
          </w:rPr>
          <w:t>Data Entry Menu Bar Options</w:t>
        </w:r>
        <w:r>
          <w:rPr>
            <w:noProof/>
            <w:webHidden/>
          </w:rPr>
          <w:tab/>
        </w:r>
        <w:r>
          <w:rPr>
            <w:noProof/>
            <w:webHidden/>
          </w:rPr>
          <w:fldChar w:fldCharType="begin"/>
        </w:r>
        <w:r>
          <w:rPr>
            <w:noProof/>
            <w:webHidden/>
          </w:rPr>
          <w:instrText xml:space="preserve"> PAGEREF _Toc482734991 \h </w:instrText>
        </w:r>
        <w:r>
          <w:rPr>
            <w:noProof/>
            <w:webHidden/>
          </w:rPr>
        </w:r>
        <w:r>
          <w:rPr>
            <w:noProof/>
            <w:webHidden/>
          </w:rPr>
          <w:fldChar w:fldCharType="separate"/>
        </w:r>
        <w:r w:rsidR="0027406C">
          <w:rPr>
            <w:noProof/>
            <w:webHidden/>
          </w:rPr>
          <w:t>15</w:t>
        </w:r>
        <w:r>
          <w:rPr>
            <w:noProof/>
            <w:webHidden/>
          </w:rPr>
          <w:fldChar w:fldCharType="end"/>
        </w:r>
      </w:hyperlink>
    </w:p>
    <w:p w14:paraId="7DCCE247"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2" w:history="1">
        <w:r w:rsidRPr="008D42E2">
          <w:rPr>
            <w:rStyle w:val="Hyperlink"/>
            <w:rFonts w:ascii="Arial Bold" w:hAnsi="Arial Bold"/>
            <w:noProof/>
          </w:rPr>
          <w:t>Figure 15:</w:t>
        </w:r>
        <w:r>
          <w:rPr>
            <w:rFonts w:asciiTheme="minorHAnsi" w:eastAsiaTheme="minorEastAsia" w:hAnsiTheme="minorHAnsi" w:cstheme="minorBidi"/>
            <w:noProof/>
            <w:sz w:val="22"/>
          </w:rPr>
          <w:tab/>
        </w:r>
        <w:r w:rsidRPr="008D42E2">
          <w:rPr>
            <w:rStyle w:val="Hyperlink"/>
            <w:noProof/>
          </w:rPr>
          <w:t>Data Entry with Menus Expanded</w:t>
        </w:r>
        <w:r>
          <w:rPr>
            <w:noProof/>
            <w:webHidden/>
          </w:rPr>
          <w:tab/>
        </w:r>
        <w:r>
          <w:rPr>
            <w:noProof/>
            <w:webHidden/>
          </w:rPr>
          <w:fldChar w:fldCharType="begin"/>
        </w:r>
        <w:r>
          <w:rPr>
            <w:noProof/>
            <w:webHidden/>
          </w:rPr>
          <w:instrText xml:space="preserve"> PAGEREF _Toc482734992 \h </w:instrText>
        </w:r>
        <w:r>
          <w:rPr>
            <w:noProof/>
            <w:webHidden/>
          </w:rPr>
        </w:r>
        <w:r>
          <w:rPr>
            <w:noProof/>
            <w:webHidden/>
          </w:rPr>
          <w:fldChar w:fldCharType="separate"/>
        </w:r>
        <w:r w:rsidR="0027406C">
          <w:rPr>
            <w:noProof/>
            <w:webHidden/>
          </w:rPr>
          <w:t>15</w:t>
        </w:r>
        <w:r>
          <w:rPr>
            <w:noProof/>
            <w:webHidden/>
          </w:rPr>
          <w:fldChar w:fldCharType="end"/>
        </w:r>
      </w:hyperlink>
    </w:p>
    <w:p w14:paraId="3811AE6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3" w:history="1">
        <w:r w:rsidRPr="008D42E2">
          <w:rPr>
            <w:rStyle w:val="Hyperlink"/>
            <w:rFonts w:ascii="Arial Bold" w:hAnsi="Arial Bold"/>
            <w:noProof/>
          </w:rPr>
          <w:t>Figure 16:</w:t>
        </w:r>
        <w:r>
          <w:rPr>
            <w:rFonts w:asciiTheme="minorHAnsi" w:eastAsiaTheme="minorEastAsia" w:hAnsiTheme="minorHAnsi" w:cstheme="minorBidi"/>
            <w:noProof/>
            <w:sz w:val="22"/>
          </w:rPr>
          <w:tab/>
        </w:r>
        <w:r w:rsidRPr="008D42E2">
          <w:rPr>
            <w:rStyle w:val="Hyperlink"/>
            <w:noProof/>
          </w:rPr>
          <w:t>Spreadsheet Menu Bar Options</w:t>
        </w:r>
        <w:r>
          <w:rPr>
            <w:noProof/>
            <w:webHidden/>
          </w:rPr>
          <w:tab/>
        </w:r>
        <w:r>
          <w:rPr>
            <w:noProof/>
            <w:webHidden/>
          </w:rPr>
          <w:fldChar w:fldCharType="begin"/>
        </w:r>
        <w:r>
          <w:rPr>
            <w:noProof/>
            <w:webHidden/>
          </w:rPr>
          <w:instrText xml:space="preserve"> PAGEREF _Toc482734993 \h </w:instrText>
        </w:r>
        <w:r>
          <w:rPr>
            <w:noProof/>
            <w:webHidden/>
          </w:rPr>
        </w:r>
        <w:r>
          <w:rPr>
            <w:noProof/>
            <w:webHidden/>
          </w:rPr>
          <w:fldChar w:fldCharType="separate"/>
        </w:r>
        <w:r w:rsidR="0027406C">
          <w:rPr>
            <w:noProof/>
            <w:webHidden/>
          </w:rPr>
          <w:t>15</w:t>
        </w:r>
        <w:r>
          <w:rPr>
            <w:noProof/>
            <w:webHidden/>
          </w:rPr>
          <w:fldChar w:fldCharType="end"/>
        </w:r>
      </w:hyperlink>
    </w:p>
    <w:p w14:paraId="195CCC4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4" w:history="1">
        <w:r w:rsidRPr="008D42E2">
          <w:rPr>
            <w:rStyle w:val="Hyperlink"/>
            <w:rFonts w:ascii="Arial Bold" w:hAnsi="Arial Bold"/>
            <w:noProof/>
          </w:rPr>
          <w:t>Figure 17:</w:t>
        </w:r>
        <w:r>
          <w:rPr>
            <w:rFonts w:asciiTheme="minorHAnsi" w:eastAsiaTheme="minorEastAsia" w:hAnsiTheme="minorHAnsi" w:cstheme="minorBidi"/>
            <w:noProof/>
            <w:sz w:val="22"/>
          </w:rPr>
          <w:tab/>
        </w:r>
        <w:r w:rsidRPr="008D42E2">
          <w:rPr>
            <w:rStyle w:val="Hyperlink"/>
            <w:noProof/>
          </w:rPr>
          <w:t>Spreadsheet Menu Bar with Menus Expanded</w:t>
        </w:r>
        <w:r>
          <w:rPr>
            <w:noProof/>
            <w:webHidden/>
          </w:rPr>
          <w:tab/>
        </w:r>
        <w:r>
          <w:rPr>
            <w:noProof/>
            <w:webHidden/>
          </w:rPr>
          <w:fldChar w:fldCharType="begin"/>
        </w:r>
        <w:r>
          <w:rPr>
            <w:noProof/>
            <w:webHidden/>
          </w:rPr>
          <w:instrText xml:space="preserve"> PAGEREF _Toc482734994 \h </w:instrText>
        </w:r>
        <w:r>
          <w:rPr>
            <w:noProof/>
            <w:webHidden/>
          </w:rPr>
        </w:r>
        <w:r>
          <w:rPr>
            <w:noProof/>
            <w:webHidden/>
          </w:rPr>
          <w:fldChar w:fldCharType="separate"/>
        </w:r>
        <w:r w:rsidR="0027406C">
          <w:rPr>
            <w:noProof/>
            <w:webHidden/>
          </w:rPr>
          <w:t>16</w:t>
        </w:r>
        <w:r>
          <w:rPr>
            <w:noProof/>
            <w:webHidden/>
          </w:rPr>
          <w:fldChar w:fldCharType="end"/>
        </w:r>
      </w:hyperlink>
    </w:p>
    <w:p w14:paraId="1815D3B4"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5" w:history="1">
        <w:r w:rsidRPr="008D42E2">
          <w:rPr>
            <w:rStyle w:val="Hyperlink"/>
            <w:rFonts w:ascii="Arial Bold" w:hAnsi="Arial Bold"/>
            <w:noProof/>
          </w:rPr>
          <w:t>Figure 18:</w:t>
        </w:r>
        <w:r>
          <w:rPr>
            <w:rFonts w:asciiTheme="minorHAnsi" w:eastAsiaTheme="minorEastAsia" w:hAnsiTheme="minorHAnsi" w:cstheme="minorBidi"/>
            <w:noProof/>
            <w:sz w:val="22"/>
          </w:rPr>
          <w:tab/>
        </w:r>
        <w:r w:rsidRPr="008D42E2">
          <w:rPr>
            <w:rStyle w:val="Hyperlink"/>
            <w:noProof/>
          </w:rPr>
          <w:t>Reports Menu Bar Options</w:t>
        </w:r>
        <w:r>
          <w:rPr>
            <w:noProof/>
            <w:webHidden/>
          </w:rPr>
          <w:tab/>
        </w:r>
        <w:r>
          <w:rPr>
            <w:noProof/>
            <w:webHidden/>
          </w:rPr>
          <w:fldChar w:fldCharType="begin"/>
        </w:r>
        <w:r>
          <w:rPr>
            <w:noProof/>
            <w:webHidden/>
          </w:rPr>
          <w:instrText xml:space="preserve"> PAGEREF _Toc482734995 \h </w:instrText>
        </w:r>
        <w:r>
          <w:rPr>
            <w:noProof/>
            <w:webHidden/>
          </w:rPr>
        </w:r>
        <w:r>
          <w:rPr>
            <w:noProof/>
            <w:webHidden/>
          </w:rPr>
          <w:fldChar w:fldCharType="separate"/>
        </w:r>
        <w:r w:rsidR="0027406C">
          <w:rPr>
            <w:noProof/>
            <w:webHidden/>
          </w:rPr>
          <w:t>16</w:t>
        </w:r>
        <w:r>
          <w:rPr>
            <w:noProof/>
            <w:webHidden/>
          </w:rPr>
          <w:fldChar w:fldCharType="end"/>
        </w:r>
      </w:hyperlink>
    </w:p>
    <w:p w14:paraId="1867694C"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6" w:history="1">
        <w:r w:rsidRPr="008D42E2">
          <w:rPr>
            <w:rStyle w:val="Hyperlink"/>
            <w:rFonts w:ascii="Arial Bold" w:hAnsi="Arial Bold"/>
            <w:noProof/>
          </w:rPr>
          <w:t>Figure 19:</w:t>
        </w:r>
        <w:r>
          <w:rPr>
            <w:rFonts w:asciiTheme="minorHAnsi" w:eastAsiaTheme="minorEastAsia" w:hAnsiTheme="minorHAnsi" w:cstheme="minorBidi"/>
            <w:noProof/>
            <w:sz w:val="22"/>
          </w:rPr>
          <w:tab/>
        </w:r>
        <w:r w:rsidRPr="008D42E2">
          <w:rPr>
            <w:rStyle w:val="Hyperlink"/>
            <w:noProof/>
          </w:rPr>
          <w:t>Reports Menu with Menus Expanded</w:t>
        </w:r>
        <w:r>
          <w:rPr>
            <w:noProof/>
            <w:webHidden/>
          </w:rPr>
          <w:tab/>
        </w:r>
        <w:r>
          <w:rPr>
            <w:noProof/>
            <w:webHidden/>
          </w:rPr>
          <w:fldChar w:fldCharType="begin"/>
        </w:r>
        <w:r>
          <w:rPr>
            <w:noProof/>
            <w:webHidden/>
          </w:rPr>
          <w:instrText xml:space="preserve"> PAGEREF _Toc482734996 \h </w:instrText>
        </w:r>
        <w:r>
          <w:rPr>
            <w:noProof/>
            <w:webHidden/>
          </w:rPr>
        </w:r>
        <w:r>
          <w:rPr>
            <w:noProof/>
            <w:webHidden/>
          </w:rPr>
          <w:fldChar w:fldCharType="separate"/>
        </w:r>
        <w:r w:rsidR="0027406C">
          <w:rPr>
            <w:noProof/>
            <w:webHidden/>
          </w:rPr>
          <w:t>16</w:t>
        </w:r>
        <w:r>
          <w:rPr>
            <w:noProof/>
            <w:webHidden/>
          </w:rPr>
          <w:fldChar w:fldCharType="end"/>
        </w:r>
      </w:hyperlink>
    </w:p>
    <w:p w14:paraId="523F5855"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7" w:history="1">
        <w:r w:rsidRPr="008D42E2">
          <w:rPr>
            <w:rStyle w:val="Hyperlink"/>
            <w:rFonts w:ascii="Arial Bold" w:hAnsi="Arial Bold"/>
            <w:noProof/>
          </w:rPr>
          <w:t>Figure 20:</w:t>
        </w:r>
        <w:r>
          <w:rPr>
            <w:rFonts w:asciiTheme="minorHAnsi" w:eastAsiaTheme="minorEastAsia" w:hAnsiTheme="minorHAnsi" w:cstheme="minorBidi"/>
            <w:noProof/>
            <w:sz w:val="22"/>
          </w:rPr>
          <w:tab/>
        </w:r>
        <w:r w:rsidRPr="008D42E2">
          <w:rPr>
            <w:rStyle w:val="Hyperlink"/>
            <w:noProof/>
          </w:rPr>
          <w:t>Management Menu Options</w:t>
        </w:r>
        <w:r>
          <w:rPr>
            <w:noProof/>
            <w:webHidden/>
          </w:rPr>
          <w:tab/>
        </w:r>
        <w:r>
          <w:rPr>
            <w:noProof/>
            <w:webHidden/>
          </w:rPr>
          <w:fldChar w:fldCharType="begin"/>
        </w:r>
        <w:r>
          <w:rPr>
            <w:noProof/>
            <w:webHidden/>
          </w:rPr>
          <w:instrText xml:space="preserve"> PAGEREF _Toc482734997 \h </w:instrText>
        </w:r>
        <w:r>
          <w:rPr>
            <w:noProof/>
            <w:webHidden/>
          </w:rPr>
        </w:r>
        <w:r>
          <w:rPr>
            <w:noProof/>
            <w:webHidden/>
          </w:rPr>
          <w:fldChar w:fldCharType="separate"/>
        </w:r>
        <w:r w:rsidR="0027406C">
          <w:rPr>
            <w:noProof/>
            <w:webHidden/>
          </w:rPr>
          <w:t>16</w:t>
        </w:r>
        <w:r>
          <w:rPr>
            <w:noProof/>
            <w:webHidden/>
          </w:rPr>
          <w:fldChar w:fldCharType="end"/>
        </w:r>
      </w:hyperlink>
    </w:p>
    <w:p w14:paraId="632C98E8"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8" w:history="1">
        <w:r w:rsidRPr="008D42E2">
          <w:rPr>
            <w:rStyle w:val="Hyperlink"/>
            <w:rFonts w:ascii="Arial Bold" w:hAnsi="Arial Bold"/>
            <w:noProof/>
          </w:rPr>
          <w:t>Figure 21:</w:t>
        </w:r>
        <w:r>
          <w:rPr>
            <w:rFonts w:asciiTheme="minorHAnsi" w:eastAsiaTheme="minorEastAsia" w:hAnsiTheme="minorHAnsi" w:cstheme="minorBidi"/>
            <w:noProof/>
            <w:sz w:val="22"/>
          </w:rPr>
          <w:tab/>
        </w:r>
        <w:r w:rsidRPr="008D42E2">
          <w:rPr>
            <w:rStyle w:val="Hyperlink"/>
            <w:noProof/>
          </w:rPr>
          <w:t>Management Menu with Menus Expanded</w:t>
        </w:r>
        <w:r>
          <w:rPr>
            <w:noProof/>
            <w:webHidden/>
          </w:rPr>
          <w:tab/>
        </w:r>
        <w:r>
          <w:rPr>
            <w:noProof/>
            <w:webHidden/>
          </w:rPr>
          <w:fldChar w:fldCharType="begin"/>
        </w:r>
        <w:r>
          <w:rPr>
            <w:noProof/>
            <w:webHidden/>
          </w:rPr>
          <w:instrText xml:space="preserve"> PAGEREF _Toc482734998 \h </w:instrText>
        </w:r>
        <w:r>
          <w:rPr>
            <w:noProof/>
            <w:webHidden/>
          </w:rPr>
        </w:r>
        <w:r>
          <w:rPr>
            <w:noProof/>
            <w:webHidden/>
          </w:rPr>
          <w:fldChar w:fldCharType="separate"/>
        </w:r>
        <w:r w:rsidR="0027406C">
          <w:rPr>
            <w:noProof/>
            <w:webHidden/>
          </w:rPr>
          <w:t>17</w:t>
        </w:r>
        <w:r>
          <w:rPr>
            <w:noProof/>
            <w:webHidden/>
          </w:rPr>
          <w:fldChar w:fldCharType="end"/>
        </w:r>
      </w:hyperlink>
    </w:p>
    <w:p w14:paraId="40F2E8ED"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4999" w:history="1">
        <w:r w:rsidRPr="008D42E2">
          <w:rPr>
            <w:rStyle w:val="Hyperlink"/>
            <w:rFonts w:ascii="Arial Bold" w:hAnsi="Arial Bold"/>
            <w:noProof/>
          </w:rPr>
          <w:t>Figure 22:</w:t>
        </w:r>
        <w:r>
          <w:rPr>
            <w:rFonts w:asciiTheme="minorHAnsi" w:eastAsiaTheme="minorEastAsia" w:hAnsiTheme="minorHAnsi" w:cstheme="minorBidi"/>
            <w:noProof/>
            <w:sz w:val="22"/>
          </w:rPr>
          <w:tab/>
        </w:r>
        <w:r w:rsidRPr="008D42E2">
          <w:rPr>
            <w:rStyle w:val="Hyperlink"/>
            <w:noProof/>
          </w:rPr>
          <w:t>Online Help Screen</w:t>
        </w:r>
        <w:r>
          <w:rPr>
            <w:noProof/>
            <w:webHidden/>
          </w:rPr>
          <w:tab/>
        </w:r>
        <w:r>
          <w:rPr>
            <w:noProof/>
            <w:webHidden/>
          </w:rPr>
          <w:fldChar w:fldCharType="begin"/>
        </w:r>
        <w:r>
          <w:rPr>
            <w:noProof/>
            <w:webHidden/>
          </w:rPr>
          <w:instrText xml:space="preserve"> PAGEREF _Toc482734999 \h </w:instrText>
        </w:r>
        <w:r>
          <w:rPr>
            <w:noProof/>
            <w:webHidden/>
          </w:rPr>
        </w:r>
        <w:r>
          <w:rPr>
            <w:noProof/>
            <w:webHidden/>
          </w:rPr>
          <w:fldChar w:fldCharType="separate"/>
        </w:r>
        <w:r w:rsidR="0027406C">
          <w:rPr>
            <w:noProof/>
            <w:webHidden/>
          </w:rPr>
          <w:t>18</w:t>
        </w:r>
        <w:r>
          <w:rPr>
            <w:noProof/>
            <w:webHidden/>
          </w:rPr>
          <w:fldChar w:fldCharType="end"/>
        </w:r>
      </w:hyperlink>
    </w:p>
    <w:p w14:paraId="41DEB47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0" w:history="1">
        <w:r w:rsidRPr="008D42E2">
          <w:rPr>
            <w:rStyle w:val="Hyperlink"/>
            <w:rFonts w:ascii="Arial Bold" w:hAnsi="Arial Bold"/>
            <w:noProof/>
          </w:rPr>
          <w:t>Figure 23:</w:t>
        </w:r>
        <w:r>
          <w:rPr>
            <w:rFonts w:asciiTheme="minorHAnsi" w:eastAsiaTheme="minorEastAsia" w:hAnsiTheme="minorHAnsi" w:cstheme="minorBidi"/>
            <w:noProof/>
            <w:sz w:val="22"/>
          </w:rPr>
          <w:tab/>
        </w:r>
        <w:r w:rsidRPr="008D42E2">
          <w:rPr>
            <w:rStyle w:val="Hyperlink"/>
            <w:noProof/>
          </w:rPr>
          <w:t>Event Capture Timeout Screen</w:t>
        </w:r>
        <w:r>
          <w:rPr>
            <w:noProof/>
            <w:webHidden/>
          </w:rPr>
          <w:tab/>
        </w:r>
        <w:r>
          <w:rPr>
            <w:noProof/>
            <w:webHidden/>
          </w:rPr>
          <w:fldChar w:fldCharType="begin"/>
        </w:r>
        <w:r>
          <w:rPr>
            <w:noProof/>
            <w:webHidden/>
          </w:rPr>
          <w:instrText xml:space="preserve"> PAGEREF _Toc482735000 \h </w:instrText>
        </w:r>
        <w:r>
          <w:rPr>
            <w:noProof/>
            <w:webHidden/>
          </w:rPr>
        </w:r>
        <w:r>
          <w:rPr>
            <w:noProof/>
            <w:webHidden/>
          </w:rPr>
          <w:fldChar w:fldCharType="separate"/>
        </w:r>
        <w:r w:rsidR="0027406C">
          <w:rPr>
            <w:noProof/>
            <w:webHidden/>
          </w:rPr>
          <w:t>18</w:t>
        </w:r>
        <w:r>
          <w:rPr>
            <w:noProof/>
            <w:webHidden/>
          </w:rPr>
          <w:fldChar w:fldCharType="end"/>
        </w:r>
      </w:hyperlink>
    </w:p>
    <w:p w14:paraId="17BE60C6"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1" w:history="1">
        <w:r w:rsidRPr="008D42E2">
          <w:rPr>
            <w:rStyle w:val="Hyperlink"/>
            <w:rFonts w:ascii="Arial Bold" w:hAnsi="Arial Bold"/>
            <w:noProof/>
          </w:rPr>
          <w:t>Figure 24:</w:t>
        </w:r>
        <w:r>
          <w:rPr>
            <w:rFonts w:asciiTheme="minorHAnsi" w:eastAsiaTheme="minorEastAsia" w:hAnsiTheme="minorHAnsi" w:cstheme="minorBidi"/>
            <w:noProof/>
            <w:sz w:val="22"/>
          </w:rPr>
          <w:tab/>
        </w:r>
        <w:r w:rsidRPr="008D42E2">
          <w:rPr>
            <w:rStyle w:val="Hyperlink"/>
            <w:noProof/>
          </w:rPr>
          <w:t>Data Entry Menu Screen</w:t>
        </w:r>
        <w:r>
          <w:rPr>
            <w:noProof/>
            <w:webHidden/>
          </w:rPr>
          <w:tab/>
        </w:r>
        <w:r>
          <w:rPr>
            <w:noProof/>
            <w:webHidden/>
          </w:rPr>
          <w:fldChar w:fldCharType="begin"/>
        </w:r>
        <w:r>
          <w:rPr>
            <w:noProof/>
            <w:webHidden/>
          </w:rPr>
          <w:instrText xml:space="preserve"> PAGEREF _Toc482735001 \h </w:instrText>
        </w:r>
        <w:r>
          <w:rPr>
            <w:noProof/>
            <w:webHidden/>
          </w:rPr>
        </w:r>
        <w:r>
          <w:rPr>
            <w:noProof/>
            <w:webHidden/>
          </w:rPr>
          <w:fldChar w:fldCharType="separate"/>
        </w:r>
        <w:r w:rsidR="0027406C">
          <w:rPr>
            <w:noProof/>
            <w:webHidden/>
          </w:rPr>
          <w:t>19</w:t>
        </w:r>
        <w:r>
          <w:rPr>
            <w:noProof/>
            <w:webHidden/>
          </w:rPr>
          <w:fldChar w:fldCharType="end"/>
        </w:r>
      </w:hyperlink>
    </w:p>
    <w:p w14:paraId="7D93451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2" w:history="1">
        <w:r w:rsidRPr="008D42E2">
          <w:rPr>
            <w:rStyle w:val="Hyperlink"/>
            <w:rFonts w:ascii="Arial Bold" w:hAnsi="Arial Bold"/>
            <w:noProof/>
          </w:rPr>
          <w:t>Figure 25:</w:t>
        </w:r>
        <w:r>
          <w:rPr>
            <w:rFonts w:asciiTheme="minorHAnsi" w:eastAsiaTheme="minorEastAsia" w:hAnsiTheme="minorHAnsi" w:cstheme="minorBidi"/>
            <w:noProof/>
            <w:sz w:val="22"/>
          </w:rPr>
          <w:tab/>
        </w:r>
        <w:r w:rsidRPr="008D42E2">
          <w:rPr>
            <w:rStyle w:val="Hyperlink"/>
            <w:noProof/>
          </w:rPr>
          <w:t>Enter/Edit Patient Procedures Screen</w:t>
        </w:r>
        <w:r>
          <w:rPr>
            <w:noProof/>
            <w:webHidden/>
          </w:rPr>
          <w:tab/>
        </w:r>
        <w:r>
          <w:rPr>
            <w:noProof/>
            <w:webHidden/>
          </w:rPr>
          <w:fldChar w:fldCharType="begin"/>
        </w:r>
        <w:r>
          <w:rPr>
            <w:noProof/>
            <w:webHidden/>
          </w:rPr>
          <w:instrText xml:space="preserve"> PAGEREF _Toc482735002 \h </w:instrText>
        </w:r>
        <w:r>
          <w:rPr>
            <w:noProof/>
            <w:webHidden/>
          </w:rPr>
        </w:r>
        <w:r>
          <w:rPr>
            <w:noProof/>
            <w:webHidden/>
          </w:rPr>
          <w:fldChar w:fldCharType="separate"/>
        </w:r>
        <w:r w:rsidR="0027406C">
          <w:rPr>
            <w:noProof/>
            <w:webHidden/>
          </w:rPr>
          <w:t>20</w:t>
        </w:r>
        <w:r>
          <w:rPr>
            <w:noProof/>
            <w:webHidden/>
          </w:rPr>
          <w:fldChar w:fldCharType="end"/>
        </w:r>
      </w:hyperlink>
    </w:p>
    <w:p w14:paraId="15CEC0A1"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3" w:history="1">
        <w:r w:rsidRPr="008D42E2">
          <w:rPr>
            <w:rStyle w:val="Hyperlink"/>
            <w:rFonts w:ascii="Arial Bold" w:hAnsi="Arial Bold"/>
            <w:noProof/>
          </w:rPr>
          <w:t>Figure 26:</w:t>
        </w:r>
        <w:r>
          <w:rPr>
            <w:rFonts w:asciiTheme="minorHAnsi" w:eastAsiaTheme="minorEastAsia" w:hAnsiTheme="minorHAnsi" w:cstheme="minorBidi"/>
            <w:noProof/>
            <w:sz w:val="22"/>
          </w:rPr>
          <w:tab/>
        </w:r>
        <w:r w:rsidRPr="008D42E2">
          <w:rPr>
            <w:rStyle w:val="Hyperlink"/>
            <w:noProof/>
          </w:rPr>
          <w:t>Calendar Dropdown for Date Range View</w:t>
        </w:r>
        <w:r>
          <w:rPr>
            <w:noProof/>
            <w:webHidden/>
          </w:rPr>
          <w:tab/>
        </w:r>
        <w:r>
          <w:rPr>
            <w:noProof/>
            <w:webHidden/>
          </w:rPr>
          <w:fldChar w:fldCharType="begin"/>
        </w:r>
        <w:r>
          <w:rPr>
            <w:noProof/>
            <w:webHidden/>
          </w:rPr>
          <w:instrText xml:space="preserve"> PAGEREF _Toc482735003 \h </w:instrText>
        </w:r>
        <w:r>
          <w:rPr>
            <w:noProof/>
            <w:webHidden/>
          </w:rPr>
        </w:r>
        <w:r>
          <w:rPr>
            <w:noProof/>
            <w:webHidden/>
          </w:rPr>
          <w:fldChar w:fldCharType="separate"/>
        </w:r>
        <w:r w:rsidR="0027406C">
          <w:rPr>
            <w:noProof/>
            <w:webHidden/>
          </w:rPr>
          <w:t>21</w:t>
        </w:r>
        <w:r>
          <w:rPr>
            <w:noProof/>
            <w:webHidden/>
          </w:rPr>
          <w:fldChar w:fldCharType="end"/>
        </w:r>
      </w:hyperlink>
    </w:p>
    <w:p w14:paraId="37C08D3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4" w:history="1">
        <w:r w:rsidRPr="008D42E2">
          <w:rPr>
            <w:rStyle w:val="Hyperlink"/>
            <w:rFonts w:ascii="Arial Bold" w:hAnsi="Arial Bold"/>
            <w:noProof/>
          </w:rPr>
          <w:t>Figure 27:</w:t>
        </w:r>
        <w:r>
          <w:rPr>
            <w:rFonts w:asciiTheme="minorHAnsi" w:eastAsiaTheme="minorEastAsia" w:hAnsiTheme="minorHAnsi" w:cstheme="minorBidi"/>
            <w:noProof/>
            <w:sz w:val="22"/>
          </w:rPr>
          <w:tab/>
        </w:r>
        <w:r w:rsidRPr="008D42E2">
          <w:rPr>
            <w:rStyle w:val="Hyperlink"/>
            <w:noProof/>
          </w:rPr>
          <w:t>Procedure History for Sample Patient</w:t>
        </w:r>
        <w:r>
          <w:rPr>
            <w:noProof/>
            <w:webHidden/>
          </w:rPr>
          <w:tab/>
        </w:r>
        <w:r>
          <w:rPr>
            <w:noProof/>
            <w:webHidden/>
          </w:rPr>
          <w:fldChar w:fldCharType="begin"/>
        </w:r>
        <w:r>
          <w:rPr>
            <w:noProof/>
            <w:webHidden/>
          </w:rPr>
          <w:instrText xml:space="preserve"> PAGEREF _Toc482735004 \h </w:instrText>
        </w:r>
        <w:r>
          <w:rPr>
            <w:noProof/>
            <w:webHidden/>
          </w:rPr>
        </w:r>
        <w:r>
          <w:rPr>
            <w:noProof/>
            <w:webHidden/>
          </w:rPr>
          <w:fldChar w:fldCharType="separate"/>
        </w:r>
        <w:r w:rsidR="0027406C">
          <w:rPr>
            <w:noProof/>
            <w:webHidden/>
          </w:rPr>
          <w:t>22</w:t>
        </w:r>
        <w:r>
          <w:rPr>
            <w:noProof/>
            <w:webHidden/>
          </w:rPr>
          <w:fldChar w:fldCharType="end"/>
        </w:r>
      </w:hyperlink>
    </w:p>
    <w:p w14:paraId="70F6880A"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5" w:history="1">
        <w:r w:rsidRPr="008D42E2">
          <w:rPr>
            <w:rStyle w:val="Hyperlink"/>
            <w:rFonts w:ascii="Arial Bold" w:hAnsi="Arial Bold"/>
            <w:noProof/>
          </w:rPr>
          <w:t>Figure 28:</w:t>
        </w:r>
        <w:r>
          <w:rPr>
            <w:rFonts w:asciiTheme="minorHAnsi" w:eastAsiaTheme="minorEastAsia" w:hAnsiTheme="minorHAnsi" w:cstheme="minorBidi"/>
            <w:noProof/>
            <w:sz w:val="22"/>
          </w:rPr>
          <w:tab/>
        </w:r>
        <w:r w:rsidRPr="008D42E2">
          <w:rPr>
            <w:rStyle w:val="Hyperlink"/>
            <w:noProof/>
          </w:rPr>
          <w:t>Recent Visits Screen</w:t>
        </w:r>
        <w:r>
          <w:rPr>
            <w:noProof/>
            <w:webHidden/>
          </w:rPr>
          <w:tab/>
        </w:r>
        <w:r>
          <w:rPr>
            <w:noProof/>
            <w:webHidden/>
          </w:rPr>
          <w:fldChar w:fldCharType="begin"/>
        </w:r>
        <w:r>
          <w:rPr>
            <w:noProof/>
            <w:webHidden/>
          </w:rPr>
          <w:instrText xml:space="preserve"> PAGEREF _Toc482735005 \h </w:instrText>
        </w:r>
        <w:r>
          <w:rPr>
            <w:noProof/>
            <w:webHidden/>
          </w:rPr>
        </w:r>
        <w:r>
          <w:rPr>
            <w:noProof/>
            <w:webHidden/>
          </w:rPr>
          <w:fldChar w:fldCharType="separate"/>
        </w:r>
        <w:r w:rsidR="0027406C">
          <w:rPr>
            <w:noProof/>
            <w:webHidden/>
          </w:rPr>
          <w:t>23</w:t>
        </w:r>
        <w:r>
          <w:rPr>
            <w:noProof/>
            <w:webHidden/>
          </w:rPr>
          <w:fldChar w:fldCharType="end"/>
        </w:r>
      </w:hyperlink>
    </w:p>
    <w:p w14:paraId="3CCDDAA6"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6" w:history="1">
        <w:r w:rsidRPr="008D42E2">
          <w:rPr>
            <w:rStyle w:val="Hyperlink"/>
            <w:rFonts w:ascii="Arial Bold" w:hAnsi="Arial Bold"/>
            <w:noProof/>
          </w:rPr>
          <w:t>Figure 29:</w:t>
        </w:r>
        <w:r>
          <w:rPr>
            <w:rFonts w:asciiTheme="minorHAnsi" w:eastAsiaTheme="minorEastAsia" w:hAnsiTheme="minorHAnsi" w:cstheme="minorBidi"/>
            <w:noProof/>
            <w:sz w:val="22"/>
          </w:rPr>
          <w:tab/>
        </w:r>
        <w:r w:rsidRPr="008D42E2">
          <w:rPr>
            <w:rStyle w:val="Hyperlink"/>
            <w:noProof/>
          </w:rPr>
          <w:t>Add Patient Procedure Detail Screen</w:t>
        </w:r>
        <w:r>
          <w:rPr>
            <w:noProof/>
            <w:webHidden/>
          </w:rPr>
          <w:tab/>
        </w:r>
        <w:r>
          <w:rPr>
            <w:noProof/>
            <w:webHidden/>
          </w:rPr>
          <w:fldChar w:fldCharType="begin"/>
        </w:r>
        <w:r>
          <w:rPr>
            <w:noProof/>
            <w:webHidden/>
          </w:rPr>
          <w:instrText xml:space="preserve"> PAGEREF _Toc482735006 \h </w:instrText>
        </w:r>
        <w:r>
          <w:rPr>
            <w:noProof/>
            <w:webHidden/>
          </w:rPr>
        </w:r>
        <w:r>
          <w:rPr>
            <w:noProof/>
            <w:webHidden/>
          </w:rPr>
          <w:fldChar w:fldCharType="separate"/>
        </w:r>
        <w:r w:rsidR="0027406C">
          <w:rPr>
            <w:noProof/>
            <w:webHidden/>
          </w:rPr>
          <w:t>24</w:t>
        </w:r>
        <w:r>
          <w:rPr>
            <w:noProof/>
            <w:webHidden/>
          </w:rPr>
          <w:fldChar w:fldCharType="end"/>
        </w:r>
      </w:hyperlink>
    </w:p>
    <w:p w14:paraId="4049E540"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7" w:history="1">
        <w:r w:rsidRPr="008D42E2">
          <w:rPr>
            <w:rStyle w:val="Hyperlink"/>
            <w:rFonts w:ascii="Arial Bold" w:hAnsi="Arial Bold"/>
            <w:noProof/>
          </w:rPr>
          <w:t>Figure 30:</w:t>
        </w:r>
        <w:r>
          <w:rPr>
            <w:rFonts w:asciiTheme="minorHAnsi" w:eastAsiaTheme="minorEastAsia" w:hAnsiTheme="minorHAnsi" w:cstheme="minorBidi"/>
            <w:noProof/>
            <w:sz w:val="22"/>
          </w:rPr>
          <w:tab/>
        </w:r>
        <w:r w:rsidRPr="008D42E2">
          <w:rPr>
            <w:rStyle w:val="Hyperlink"/>
            <w:noProof/>
          </w:rPr>
          <w:t>Error: Invalid Associated Clinic Message Dialog</w:t>
        </w:r>
        <w:r>
          <w:rPr>
            <w:noProof/>
            <w:webHidden/>
          </w:rPr>
          <w:tab/>
        </w:r>
        <w:r>
          <w:rPr>
            <w:noProof/>
            <w:webHidden/>
          </w:rPr>
          <w:fldChar w:fldCharType="begin"/>
        </w:r>
        <w:r>
          <w:rPr>
            <w:noProof/>
            <w:webHidden/>
          </w:rPr>
          <w:instrText xml:space="preserve"> PAGEREF _Toc482735007 \h </w:instrText>
        </w:r>
        <w:r>
          <w:rPr>
            <w:noProof/>
            <w:webHidden/>
          </w:rPr>
        </w:r>
        <w:r>
          <w:rPr>
            <w:noProof/>
            <w:webHidden/>
          </w:rPr>
          <w:fldChar w:fldCharType="separate"/>
        </w:r>
        <w:r w:rsidR="0027406C">
          <w:rPr>
            <w:noProof/>
            <w:webHidden/>
          </w:rPr>
          <w:t>24</w:t>
        </w:r>
        <w:r>
          <w:rPr>
            <w:noProof/>
            <w:webHidden/>
          </w:rPr>
          <w:fldChar w:fldCharType="end"/>
        </w:r>
      </w:hyperlink>
    </w:p>
    <w:p w14:paraId="6DECA502"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8" w:history="1">
        <w:r w:rsidRPr="008D42E2">
          <w:rPr>
            <w:rStyle w:val="Hyperlink"/>
            <w:rFonts w:ascii="Arial Bold" w:hAnsi="Arial Bold"/>
            <w:noProof/>
          </w:rPr>
          <w:t>Figure 31:</w:t>
        </w:r>
        <w:r>
          <w:rPr>
            <w:rFonts w:asciiTheme="minorHAnsi" w:eastAsiaTheme="minorEastAsia" w:hAnsiTheme="minorHAnsi" w:cstheme="minorBidi"/>
            <w:noProof/>
            <w:sz w:val="22"/>
          </w:rPr>
          <w:tab/>
        </w:r>
        <w:r w:rsidRPr="008D42E2">
          <w:rPr>
            <w:rStyle w:val="Hyperlink"/>
            <w:noProof/>
          </w:rPr>
          <w:t>Select Date/Time Dialog Box</w:t>
        </w:r>
        <w:r>
          <w:rPr>
            <w:noProof/>
            <w:webHidden/>
          </w:rPr>
          <w:tab/>
        </w:r>
        <w:r>
          <w:rPr>
            <w:noProof/>
            <w:webHidden/>
          </w:rPr>
          <w:fldChar w:fldCharType="begin"/>
        </w:r>
        <w:r>
          <w:rPr>
            <w:noProof/>
            <w:webHidden/>
          </w:rPr>
          <w:instrText xml:space="preserve"> PAGEREF _Toc482735008 \h </w:instrText>
        </w:r>
        <w:r>
          <w:rPr>
            <w:noProof/>
            <w:webHidden/>
          </w:rPr>
        </w:r>
        <w:r>
          <w:rPr>
            <w:noProof/>
            <w:webHidden/>
          </w:rPr>
          <w:fldChar w:fldCharType="separate"/>
        </w:r>
        <w:r w:rsidR="0027406C">
          <w:rPr>
            <w:noProof/>
            <w:webHidden/>
          </w:rPr>
          <w:t>25</w:t>
        </w:r>
        <w:r>
          <w:rPr>
            <w:noProof/>
            <w:webHidden/>
          </w:rPr>
          <w:fldChar w:fldCharType="end"/>
        </w:r>
      </w:hyperlink>
    </w:p>
    <w:p w14:paraId="2A8338FC"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09" w:history="1">
        <w:r w:rsidRPr="008D42E2">
          <w:rPr>
            <w:rStyle w:val="Hyperlink"/>
            <w:rFonts w:ascii="Arial Bold" w:hAnsi="Arial Bold"/>
            <w:noProof/>
          </w:rPr>
          <w:t>Figure 32:</w:t>
        </w:r>
        <w:r>
          <w:rPr>
            <w:rFonts w:asciiTheme="minorHAnsi" w:eastAsiaTheme="minorEastAsia" w:hAnsiTheme="minorHAnsi" w:cstheme="minorBidi"/>
            <w:noProof/>
            <w:sz w:val="22"/>
          </w:rPr>
          <w:tab/>
        </w:r>
        <w:r w:rsidRPr="008D42E2">
          <w:rPr>
            <w:rStyle w:val="Hyperlink"/>
            <w:noProof/>
          </w:rPr>
          <w:t>Service Connection and Rated Disabilities Screen</w:t>
        </w:r>
        <w:r>
          <w:rPr>
            <w:noProof/>
            <w:webHidden/>
          </w:rPr>
          <w:tab/>
        </w:r>
        <w:r>
          <w:rPr>
            <w:noProof/>
            <w:webHidden/>
          </w:rPr>
          <w:fldChar w:fldCharType="begin"/>
        </w:r>
        <w:r>
          <w:rPr>
            <w:noProof/>
            <w:webHidden/>
          </w:rPr>
          <w:instrText xml:space="preserve"> PAGEREF _Toc482735009 \h </w:instrText>
        </w:r>
        <w:r>
          <w:rPr>
            <w:noProof/>
            <w:webHidden/>
          </w:rPr>
        </w:r>
        <w:r>
          <w:rPr>
            <w:noProof/>
            <w:webHidden/>
          </w:rPr>
          <w:fldChar w:fldCharType="separate"/>
        </w:r>
        <w:r w:rsidR="0027406C">
          <w:rPr>
            <w:noProof/>
            <w:webHidden/>
          </w:rPr>
          <w:t>26</w:t>
        </w:r>
        <w:r>
          <w:rPr>
            <w:noProof/>
            <w:webHidden/>
          </w:rPr>
          <w:fldChar w:fldCharType="end"/>
        </w:r>
      </w:hyperlink>
    </w:p>
    <w:p w14:paraId="072DEDBF"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0" w:history="1">
        <w:r w:rsidRPr="008D42E2">
          <w:rPr>
            <w:rStyle w:val="Hyperlink"/>
            <w:rFonts w:ascii="Arial Bold" w:hAnsi="Arial Bold"/>
            <w:noProof/>
          </w:rPr>
          <w:t>Figure 33:</w:t>
        </w:r>
        <w:r>
          <w:rPr>
            <w:rFonts w:asciiTheme="minorHAnsi" w:eastAsiaTheme="minorEastAsia" w:hAnsiTheme="minorHAnsi" w:cstheme="minorBidi"/>
            <w:noProof/>
            <w:sz w:val="22"/>
          </w:rPr>
          <w:tab/>
        </w:r>
        <w:r w:rsidRPr="008D42E2">
          <w:rPr>
            <w:rStyle w:val="Hyperlink"/>
            <w:noProof/>
          </w:rPr>
          <w:t>Enter/Edit Patient Procedures Screen</w:t>
        </w:r>
        <w:r>
          <w:rPr>
            <w:noProof/>
            <w:webHidden/>
          </w:rPr>
          <w:tab/>
        </w:r>
        <w:r>
          <w:rPr>
            <w:noProof/>
            <w:webHidden/>
          </w:rPr>
          <w:fldChar w:fldCharType="begin"/>
        </w:r>
        <w:r>
          <w:rPr>
            <w:noProof/>
            <w:webHidden/>
          </w:rPr>
          <w:instrText xml:space="preserve"> PAGEREF _Toc482735010 \h </w:instrText>
        </w:r>
        <w:r>
          <w:rPr>
            <w:noProof/>
            <w:webHidden/>
          </w:rPr>
        </w:r>
        <w:r>
          <w:rPr>
            <w:noProof/>
            <w:webHidden/>
          </w:rPr>
          <w:fldChar w:fldCharType="separate"/>
        </w:r>
        <w:r w:rsidR="0027406C">
          <w:rPr>
            <w:noProof/>
            <w:webHidden/>
          </w:rPr>
          <w:t>27</w:t>
        </w:r>
        <w:r>
          <w:rPr>
            <w:noProof/>
            <w:webHidden/>
          </w:rPr>
          <w:fldChar w:fldCharType="end"/>
        </w:r>
      </w:hyperlink>
    </w:p>
    <w:p w14:paraId="080675D5"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1" w:history="1">
        <w:r w:rsidRPr="008D42E2">
          <w:rPr>
            <w:rStyle w:val="Hyperlink"/>
            <w:rFonts w:ascii="Arial Bold" w:hAnsi="Arial Bold"/>
            <w:noProof/>
          </w:rPr>
          <w:t>Figure 34:</w:t>
        </w:r>
        <w:r>
          <w:rPr>
            <w:rFonts w:asciiTheme="minorHAnsi" w:eastAsiaTheme="minorEastAsia" w:hAnsiTheme="minorHAnsi" w:cstheme="minorBidi"/>
            <w:noProof/>
            <w:sz w:val="22"/>
          </w:rPr>
          <w:tab/>
        </w:r>
        <w:r w:rsidRPr="008D42E2">
          <w:rPr>
            <w:rStyle w:val="Hyperlink"/>
            <w:noProof/>
          </w:rPr>
          <w:t>Recent Visits Screen</w:t>
        </w:r>
        <w:r>
          <w:rPr>
            <w:noProof/>
            <w:webHidden/>
          </w:rPr>
          <w:tab/>
        </w:r>
        <w:r>
          <w:rPr>
            <w:noProof/>
            <w:webHidden/>
          </w:rPr>
          <w:fldChar w:fldCharType="begin"/>
        </w:r>
        <w:r>
          <w:rPr>
            <w:noProof/>
            <w:webHidden/>
          </w:rPr>
          <w:instrText xml:space="preserve"> PAGEREF _Toc482735011 \h </w:instrText>
        </w:r>
        <w:r>
          <w:rPr>
            <w:noProof/>
            <w:webHidden/>
          </w:rPr>
        </w:r>
        <w:r>
          <w:rPr>
            <w:noProof/>
            <w:webHidden/>
          </w:rPr>
          <w:fldChar w:fldCharType="separate"/>
        </w:r>
        <w:r w:rsidR="0027406C">
          <w:rPr>
            <w:noProof/>
            <w:webHidden/>
          </w:rPr>
          <w:t>28</w:t>
        </w:r>
        <w:r>
          <w:rPr>
            <w:noProof/>
            <w:webHidden/>
          </w:rPr>
          <w:fldChar w:fldCharType="end"/>
        </w:r>
      </w:hyperlink>
    </w:p>
    <w:p w14:paraId="7AE31DC1"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2" w:history="1">
        <w:r w:rsidRPr="008D42E2">
          <w:rPr>
            <w:rStyle w:val="Hyperlink"/>
            <w:rFonts w:ascii="Arial Bold" w:hAnsi="Arial Bold"/>
            <w:noProof/>
          </w:rPr>
          <w:t>Figure 35:</w:t>
        </w:r>
        <w:r>
          <w:rPr>
            <w:rFonts w:asciiTheme="minorHAnsi" w:eastAsiaTheme="minorEastAsia" w:hAnsiTheme="minorHAnsi" w:cstheme="minorBidi"/>
            <w:noProof/>
            <w:sz w:val="22"/>
          </w:rPr>
          <w:tab/>
        </w:r>
        <w:r w:rsidRPr="008D42E2">
          <w:rPr>
            <w:rStyle w:val="Hyperlink"/>
            <w:noProof/>
          </w:rPr>
          <w:t>Add Patient Procedure Screen</w:t>
        </w:r>
        <w:r>
          <w:rPr>
            <w:noProof/>
            <w:webHidden/>
          </w:rPr>
          <w:tab/>
        </w:r>
        <w:r>
          <w:rPr>
            <w:noProof/>
            <w:webHidden/>
          </w:rPr>
          <w:fldChar w:fldCharType="begin"/>
        </w:r>
        <w:r>
          <w:rPr>
            <w:noProof/>
            <w:webHidden/>
          </w:rPr>
          <w:instrText xml:space="preserve"> PAGEREF _Toc482735012 \h </w:instrText>
        </w:r>
        <w:r>
          <w:rPr>
            <w:noProof/>
            <w:webHidden/>
          </w:rPr>
        </w:r>
        <w:r>
          <w:rPr>
            <w:noProof/>
            <w:webHidden/>
          </w:rPr>
          <w:fldChar w:fldCharType="separate"/>
        </w:r>
        <w:r w:rsidR="0027406C">
          <w:rPr>
            <w:noProof/>
            <w:webHidden/>
          </w:rPr>
          <w:t>28</w:t>
        </w:r>
        <w:r>
          <w:rPr>
            <w:noProof/>
            <w:webHidden/>
          </w:rPr>
          <w:fldChar w:fldCharType="end"/>
        </w:r>
      </w:hyperlink>
    </w:p>
    <w:p w14:paraId="75F969D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3" w:history="1">
        <w:r w:rsidRPr="008D42E2">
          <w:rPr>
            <w:rStyle w:val="Hyperlink"/>
            <w:rFonts w:ascii="Arial Bold" w:hAnsi="Arial Bold"/>
            <w:noProof/>
          </w:rPr>
          <w:t>Figure 36:</w:t>
        </w:r>
        <w:r>
          <w:rPr>
            <w:rFonts w:asciiTheme="minorHAnsi" w:eastAsiaTheme="minorEastAsia" w:hAnsiTheme="minorHAnsi" w:cstheme="minorBidi"/>
            <w:noProof/>
            <w:sz w:val="22"/>
          </w:rPr>
          <w:tab/>
        </w:r>
        <w:r w:rsidRPr="008D42E2">
          <w:rPr>
            <w:rStyle w:val="Hyperlink"/>
            <w:noProof/>
          </w:rPr>
          <w:t>Enter/Edit Patient Procedures with New Procedure Added</w:t>
        </w:r>
        <w:r>
          <w:rPr>
            <w:noProof/>
            <w:webHidden/>
          </w:rPr>
          <w:tab/>
        </w:r>
        <w:r>
          <w:rPr>
            <w:noProof/>
            <w:webHidden/>
          </w:rPr>
          <w:fldChar w:fldCharType="begin"/>
        </w:r>
        <w:r>
          <w:rPr>
            <w:noProof/>
            <w:webHidden/>
          </w:rPr>
          <w:instrText xml:space="preserve"> PAGEREF _Toc482735013 \h </w:instrText>
        </w:r>
        <w:r>
          <w:rPr>
            <w:noProof/>
            <w:webHidden/>
          </w:rPr>
        </w:r>
        <w:r>
          <w:rPr>
            <w:noProof/>
            <w:webHidden/>
          </w:rPr>
          <w:fldChar w:fldCharType="separate"/>
        </w:r>
        <w:r w:rsidR="0027406C">
          <w:rPr>
            <w:noProof/>
            <w:webHidden/>
          </w:rPr>
          <w:t>29</w:t>
        </w:r>
        <w:r>
          <w:rPr>
            <w:noProof/>
            <w:webHidden/>
          </w:rPr>
          <w:fldChar w:fldCharType="end"/>
        </w:r>
      </w:hyperlink>
    </w:p>
    <w:p w14:paraId="7C5EA9E2"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4" w:history="1">
        <w:r w:rsidRPr="008D42E2">
          <w:rPr>
            <w:rStyle w:val="Hyperlink"/>
            <w:rFonts w:ascii="Arial Bold" w:hAnsi="Arial Bold"/>
            <w:noProof/>
          </w:rPr>
          <w:t>Figure 37:</w:t>
        </w:r>
        <w:r>
          <w:rPr>
            <w:rFonts w:asciiTheme="minorHAnsi" w:eastAsiaTheme="minorEastAsia" w:hAnsiTheme="minorHAnsi" w:cstheme="minorBidi"/>
            <w:noProof/>
            <w:sz w:val="22"/>
          </w:rPr>
          <w:tab/>
        </w:r>
        <w:r w:rsidRPr="008D42E2">
          <w:rPr>
            <w:rStyle w:val="Hyperlink"/>
            <w:noProof/>
          </w:rPr>
          <w:t>Enter/Edit Patient Procedures Screen</w:t>
        </w:r>
        <w:r>
          <w:rPr>
            <w:noProof/>
            <w:webHidden/>
          </w:rPr>
          <w:tab/>
        </w:r>
        <w:r>
          <w:rPr>
            <w:noProof/>
            <w:webHidden/>
          </w:rPr>
          <w:fldChar w:fldCharType="begin"/>
        </w:r>
        <w:r>
          <w:rPr>
            <w:noProof/>
            <w:webHidden/>
          </w:rPr>
          <w:instrText xml:space="preserve"> PAGEREF _Toc482735014 \h </w:instrText>
        </w:r>
        <w:r>
          <w:rPr>
            <w:noProof/>
            <w:webHidden/>
          </w:rPr>
        </w:r>
        <w:r>
          <w:rPr>
            <w:noProof/>
            <w:webHidden/>
          </w:rPr>
          <w:fldChar w:fldCharType="separate"/>
        </w:r>
        <w:r w:rsidR="0027406C">
          <w:rPr>
            <w:noProof/>
            <w:webHidden/>
          </w:rPr>
          <w:t>30</w:t>
        </w:r>
        <w:r>
          <w:rPr>
            <w:noProof/>
            <w:webHidden/>
          </w:rPr>
          <w:fldChar w:fldCharType="end"/>
        </w:r>
      </w:hyperlink>
    </w:p>
    <w:p w14:paraId="56A82D46"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5" w:history="1">
        <w:r w:rsidRPr="008D42E2">
          <w:rPr>
            <w:rStyle w:val="Hyperlink"/>
            <w:rFonts w:ascii="Arial Bold" w:hAnsi="Arial Bold"/>
            <w:noProof/>
          </w:rPr>
          <w:t>Figure 38:</w:t>
        </w:r>
        <w:r>
          <w:rPr>
            <w:rFonts w:asciiTheme="minorHAnsi" w:eastAsiaTheme="minorEastAsia" w:hAnsiTheme="minorHAnsi" w:cstheme="minorBidi"/>
            <w:noProof/>
            <w:sz w:val="22"/>
          </w:rPr>
          <w:tab/>
        </w:r>
        <w:r w:rsidRPr="008D42E2">
          <w:rPr>
            <w:rStyle w:val="Hyperlink"/>
            <w:noProof/>
          </w:rPr>
          <w:t>Edit Patient Procedure Screen</w:t>
        </w:r>
        <w:r>
          <w:rPr>
            <w:noProof/>
            <w:webHidden/>
          </w:rPr>
          <w:tab/>
        </w:r>
        <w:r>
          <w:rPr>
            <w:noProof/>
            <w:webHidden/>
          </w:rPr>
          <w:fldChar w:fldCharType="begin"/>
        </w:r>
        <w:r>
          <w:rPr>
            <w:noProof/>
            <w:webHidden/>
          </w:rPr>
          <w:instrText xml:space="preserve"> PAGEREF _Toc482735015 \h </w:instrText>
        </w:r>
        <w:r>
          <w:rPr>
            <w:noProof/>
            <w:webHidden/>
          </w:rPr>
        </w:r>
        <w:r>
          <w:rPr>
            <w:noProof/>
            <w:webHidden/>
          </w:rPr>
          <w:fldChar w:fldCharType="separate"/>
        </w:r>
        <w:r w:rsidR="0027406C">
          <w:rPr>
            <w:noProof/>
            <w:webHidden/>
          </w:rPr>
          <w:t>31</w:t>
        </w:r>
        <w:r>
          <w:rPr>
            <w:noProof/>
            <w:webHidden/>
          </w:rPr>
          <w:fldChar w:fldCharType="end"/>
        </w:r>
      </w:hyperlink>
    </w:p>
    <w:p w14:paraId="0CDDBF1C"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6" w:history="1">
        <w:r w:rsidRPr="008D42E2">
          <w:rPr>
            <w:rStyle w:val="Hyperlink"/>
            <w:rFonts w:ascii="Arial Bold" w:hAnsi="Arial Bold"/>
            <w:noProof/>
          </w:rPr>
          <w:t>Figure 39:</w:t>
        </w:r>
        <w:r>
          <w:rPr>
            <w:rFonts w:asciiTheme="minorHAnsi" w:eastAsiaTheme="minorEastAsia" w:hAnsiTheme="minorHAnsi" w:cstheme="minorBidi"/>
            <w:noProof/>
            <w:sz w:val="22"/>
          </w:rPr>
          <w:tab/>
        </w:r>
        <w:r w:rsidRPr="008D42E2">
          <w:rPr>
            <w:rStyle w:val="Hyperlink"/>
            <w:noProof/>
          </w:rPr>
          <w:t>Enter/Edit Patient Procedures Screen</w:t>
        </w:r>
        <w:r>
          <w:rPr>
            <w:noProof/>
            <w:webHidden/>
          </w:rPr>
          <w:tab/>
        </w:r>
        <w:r>
          <w:rPr>
            <w:noProof/>
            <w:webHidden/>
          </w:rPr>
          <w:fldChar w:fldCharType="begin"/>
        </w:r>
        <w:r>
          <w:rPr>
            <w:noProof/>
            <w:webHidden/>
          </w:rPr>
          <w:instrText xml:space="preserve"> PAGEREF _Toc482735016 \h </w:instrText>
        </w:r>
        <w:r>
          <w:rPr>
            <w:noProof/>
            <w:webHidden/>
          </w:rPr>
        </w:r>
        <w:r>
          <w:rPr>
            <w:noProof/>
            <w:webHidden/>
          </w:rPr>
          <w:fldChar w:fldCharType="separate"/>
        </w:r>
        <w:r w:rsidR="0027406C">
          <w:rPr>
            <w:noProof/>
            <w:webHidden/>
          </w:rPr>
          <w:t>32</w:t>
        </w:r>
        <w:r>
          <w:rPr>
            <w:noProof/>
            <w:webHidden/>
          </w:rPr>
          <w:fldChar w:fldCharType="end"/>
        </w:r>
      </w:hyperlink>
    </w:p>
    <w:p w14:paraId="31F93F22"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7" w:history="1">
        <w:r w:rsidRPr="008D42E2">
          <w:rPr>
            <w:rStyle w:val="Hyperlink"/>
            <w:rFonts w:ascii="Arial Bold" w:hAnsi="Arial Bold"/>
            <w:noProof/>
          </w:rPr>
          <w:t>Figure 40:</w:t>
        </w:r>
        <w:r>
          <w:rPr>
            <w:rFonts w:asciiTheme="minorHAnsi" w:eastAsiaTheme="minorEastAsia" w:hAnsiTheme="minorHAnsi" w:cstheme="minorBidi"/>
            <w:noProof/>
            <w:sz w:val="22"/>
          </w:rPr>
          <w:tab/>
        </w:r>
        <w:r w:rsidRPr="008D42E2">
          <w:rPr>
            <w:rStyle w:val="Hyperlink"/>
            <w:noProof/>
          </w:rPr>
          <w:t>Procedure Deleted Confirmation Dialog</w:t>
        </w:r>
        <w:r>
          <w:rPr>
            <w:noProof/>
            <w:webHidden/>
          </w:rPr>
          <w:tab/>
        </w:r>
        <w:r>
          <w:rPr>
            <w:noProof/>
            <w:webHidden/>
          </w:rPr>
          <w:fldChar w:fldCharType="begin"/>
        </w:r>
        <w:r>
          <w:rPr>
            <w:noProof/>
            <w:webHidden/>
          </w:rPr>
          <w:instrText xml:space="preserve"> PAGEREF _Toc482735017 \h </w:instrText>
        </w:r>
        <w:r>
          <w:rPr>
            <w:noProof/>
            <w:webHidden/>
          </w:rPr>
        </w:r>
        <w:r>
          <w:rPr>
            <w:noProof/>
            <w:webHidden/>
          </w:rPr>
          <w:fldChar w:fldCharType="separate"/>
        </w:r>
        <w:r w:rsidR="0027406C">
          <w:rPr>
            <w:noProof/>
            <w:webHidden/>
          </w:rPr>
          <w:t>32</w:t>
        </w:r>
        <w:r>
          <w:rPr>
            <w:noProof/>
            <w:webHidden/>
          </w:rPr>
          <w:fldChar w:fldCharType="end"/>
        </w:r>
      </w:hyperlink>
    </w:p>
    <w:p w14:paraId="41F7CA67"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8" w:history="1">
        <w:r w:rsidRPr="008D42E2">
          <w:rPr>
            <w:rStyle w:val="Hyperlink"/>
            <w:rFonts w:ascii="Arial Bold" w:hAnsi="Arial Bold"/>
            <w:noProof/>
          </w:rPr>
          <w:t>Figure 41:</w:t>
        </w:r>
        <w:r>
          <w:rPr>
            <w:rFonts w:asciiTheme="minorHAnsi" w:eastAsiaTheme="minorEastAsia" w:hAnsiTheme="minorHAnsi" w:cstheme="minorBidi"/>
            <w:noProof/>
            <w:sz w:val="22"/>
          </w:rPr>
          <w:tab/>
        </w:r>
        <w:r w:rsidRPr="008D42E2">
          <w:rPr>
            <w:rStyle w:val="Hyperlink"/>
            <w:noProof/>
          </w:rPr>
          <w:t>Information Message</w:t>
        </w:r>
        <w:r>
          <w:rPr>
            <w:noProof/>
            <w:webHidden/>
          </w:rPr>
          <w:tab/>
        </w:r>
        <w:r>
          <w:rPr>
            <w:noProof/>
            <w:webHidden/>
          </w:rPr>
          <w:fldChar w:fldCharType="begin"/>
        </w:r>
        <w:r>
          <w:rPr>
            <w:noProof/>
            <w:webHidden/>
          </w:rPr>
          <w:instrText xml:space="preserve"> PAGEREF _Toc482735018 \h </w:instrText>
        </w:r>
        <w:r>
          <w:rPr>
            <w:noProof/>
            <w:webHidden/>
          </w:rPr>
        </w:r>
        <w:r>
          <w:rPr>
            <w:noProof/>
            <w:webHidden/>
          </w:rPr>
          <w:fldChar w:fldCharType="separate"/>
        </w:r>
        <w:r w:rsidR="0027406C">
          <w:rPr>
            <w:noProof/>
            <w:webHidden/>
          </w:rPr>
          <w:t>33</w:t>
        </w:r>
        <w:r>
          <w:rPr>
            <w:noProof/>
            <w:webHidden/>
          </w:rPr>
          <w:fldChar w:fldCharType="end"/>
        </w:r>
      </w:hyperlink>
    </w:p>
    <w:p w14:paraId="5A1C9D18"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19" w:history="1">
        <w:r w:rsidRPr="008D42E2">
          <w:rPr>
            <w:rStyle w:val="Hyperlink"/>
            <w:rFonts w:ascii="Arial Bold" w:hAnsi="Arial Bold"/>
            <w:noProof/>
          </w:rPr>
          <w:t>Figure 42:</w:t>
        </w:r>
        <w:r>
          <w:rPr>
            <w:rFonts w:asciiTheme="minorHAnsi" w:eastAsiaTheme="minorEastAsia" w:hAnsiTheme="minorHAnsi" w:cstheme="minorBidi"/>
            <w:noProof/>
            <w:sz w:val="22"/>
          </w:rPr>
          <w:tab/>
        </w:r>
        <w:r w:rsidRPr="008D42E2">
          <w:rPr>
            <w:rStyle w:val="Hyperlink"/>
            <w:noProof/>
          </w:rPr>
          <w:t>Enter/Edit Patient Procedures Screen with Procedure Deleted</w:t>
        </w:r>
        <w:r>
          <w:rPr>
            <w:noProof/>
            <w:webHidden/>
          </w:rPr>
          <w:tab/>
        </w:r>
        <w:r>
          <w:rPr>
            <w:noProof/>
            <w:webHidden/>
          </w:rPr>
          <w:fldChar w:fldCharType="begin"/>
        </w:r>
        <w:r>
          <w:rPr>
            <w:noProof/>
            <w:webHidden/>
          </w:rPr>
          <w:instrText xml:space="preserve"> PAGEREF _Toc482735019 \h </w:instrText>
        </w:r>
        <w:r>
          <w:rPr>
            <w:noProof/>
            <w:webHidden/>
          </w:rPr>
        </w:r>
        <w:r>
          <w:rPr>
            <w:noProof/>
            <w:webHidden/>
          </w:rPr>
          <w:fldChar w:fldCharType="separate"/>
        </w:r>
        <w:r w:rsidR="0027406C">
          <w:rPr>
            <w:noProof/>
            <w:webHidden/>
          </w:rPr>
          <w:t>33</w:t>
        </w:r>
        <w:r>
          <w:rPr>
            <w:noProof/>
            <w:webHidden/>
          </w:rPr>
          <w:fldChar w:fldCharType="end"/>
        </w:r>
      </w:hyperlink>
    </w:p>
    <w:p w14:paraId="16C38D18"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0" w:history="1">
        <w:r w:rsidRPr="008D42E2">
          <w:rPr>
            <w:rStyle w:val="Hyperlink"/>
            <w:rFonts w:ascii="Arial Bold" w:hAnsi="Arial Bold"/>
            <w:noProof/>
          </w:rPr>
          <w:t>Figure 43:</w:t>
        </w:r>
        <w:r>
          <w:rPr>
            <w:rFonts w:asciiTheme="minorHAnsi" w:eastAsiaTheme="minorEastAsia" w:hAnsiTheme="minorHAnsi" w:cstheme="minorBidi"/>
            <w:noProof/>
            <w:sz w:val="22"/>
          </w:rPr>
          <w:tab/>
        </w:r>
        <w:r w:rsidRPr="008D42E2">
          <w:rPr>
            <w:rStyle w:val="Hyperlink"/>
            <w:noProof/>
          </w:rPr>
          <w:t>Same Procedure, Multiple Patients Screen</w:t>
        </w:r>
        <w:r>
          <w:rPr>
            <w:noProof/>
            <w:webHidden/>
          </w:rPr>
          <w:tab/>
        </w:r>
        <w:r>
          <w:rPr>
            <w:noProof/>
            <w:webHidden/>
          </w:rPr>
          <w:fldChar w:fldCharType="begin"/>
        </w:r>
        <w:r>
          <w:rPr>
            <w:noProof/>
            <w:webHidden/>
          </w:rPr>
          <w:instrText xml:space="preserve"> PAGEREF _Toc482735020 \h </w:instrText>
        </w:r>
        <w:r>
          <w:rPr>
            <w:noProof/>
            <w:webHidden/>
          </w:rPr>
        </w:r>
        <w:r>
          <w:rPr>
            <w:noProof/>
            <w:webHidden/>
          </w:rPr>
          <w:fldChar w:fldCharType="separate"/>
        </w:r>
        <w:r w:rsidR="0027406C">
          <w:rPr>
            <w:noProof/>
            <w:webHidden/>
          </w:rPr>
          <w:t>34</w:t>
        </w:r>
        <w:r>
          <w:rPr>
            <w:noProof/>
            <w:webHidden/>
          </w:rPr>
          <w:fldChar w:fldCharType="end"/>
        </w:r>
      </w:hyperlink>
    </w:p>
    <w:p w14:paraId="6708905B"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1" w:history="1">
        <w:r w:rsidRPr="008D42E2">
          <w:rPr>
            <w:rStyle w:val="Hyperlink"/>
            <w:rFonts w:ascii="Arial Bold" w:hAnsi="Arial Bold"/>
            <w:noProof/>
          </w:rPr>
          <w:t>Figure 44:</w:t>
        </w:r>
        <w:r>
          <w:rPr>
            <w:rFonts w:asciiTheme="minorHAnsi" w:eastAsiaTheme="minorEastAsia" w:hAnsiTheme="minorHAnsi" w:cstheme="minorBidi"/>
            <w:noProof/>
            <w:sz w:val="22"/>
          </w:rPr>
          <w:tab/>
        </w:r>
        <w:r w:rsidRPr="008D42E2">
          <w:rPr>
            <w:rStyle w:val="Hyperlink"/>
            <w:noProof/>
          </w:rPr>
          <w:t>Select Date/Time Dialog</w:t>
        </w:r>
        <w:r>
          <w:rPr>
            <w:noProof/>
            <w:webHidden/>
          </w:rPr>
          <w:tab/>
        </w:r>
        <w:r>
          <w:rPr>
            <w:noProof/>
            <w:webHidden/>
          </w:rPr>
          <w:fldChar w:fldCharType="begin"/>
        </w:r>
        <w:r>
          <w:rPr>
            <w:noProof/>
            <w:webHidden/>
          </w:rPr>
          <w:instrText xml:space="preserve"> PAGEREF _Toc482735021 \h </w:instrText>
        </w:r>
        <w:r>
          <w:rPr>
            <w:noProof/>
            <w:webHidden/>
          </w:rPr>
        </w:r>
        <w:r>
          <w:rPr>
            <w:noProof/>
            <w:webHidden/>
          </w:rPr>
          <w:fldChar w:fldCharType="separate"/>
        </w:r>
        <w:r w:rsidR="0027406C">
          <w:rPr>
            <w:noProof/>
            <w:webHidden/>
          </w:rPr>
          <w:t>35</w:t>
        </w:r>
        <w:r>
          <w:rPr>
            <w:noProof/>
            <w:webHidden/>
          </w:rPr>
          <w:fldChar w:fldCharType="end"/>
        </w:r>
      </w:hyperlink>
    </w:p>
    <w:p w14:paraId="4E96ED91"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2" w:history="1">
        <w:r w:rsidRPr="008D42E2">
          <w:rPr>
            <w:rStyle w:val="Hyperlink"/>
            <w:rFonts w:ascii="Arial Bold" w:hAnsi="Arial Bold"/>
            <w:noProof/>
          </w:rPr>
          <w:t>Figure 45:</w:t>
        </w:r>
        <w:r>
          <w:rPr>
            <w:rFonts w:asciiTheme="minorHAnsi" w:eastAsiaTheme="minorEastAsia" w:hAnsiTheme="minorHAnsi" w:cstheme="minorBidi"/>
            <w:noProof/>
            <w:sz w:val="22"/>
          </w:rPr>
          <w:tab/>
        </w:r>
        <w:r w:rsidRPr="008D42E2">
          <w:rPr>
            <w:rStyle w:val="Hyperlink"/>
            <w:noProof/>
          </w:rPr>
          <w:t>Service Connection and Rated Disabilities Dialog</w:t>
        </w:r>
        <w:r>
          <w:rPr>
            <w:noProof/>
            <w:webHidden/>
          </w:rPr>
          <w:tab/>
        </w:r>
        <w:r>
          <w:rPr>
            <w:noProof/>
            <w:webHidden/>
          </w:rPr>
          <w:fldChar w:fldCharType="begin"/>
        </w:r>
        <w:r>
          <w:rPr>
            <w:noProof/>
            <w:webHidden/>
          </w:rPr>
          <w:instrText xml:space="preserve"> PAGEREF _Toc482735022 \h </w:instrText>
        </w:r>
        <w:r>
          <w:rPr>
            <w:noProof/>
            <w:webHidden/>
          </w:rPr>
        </w:r>
        <w:r>
          <w:rPr>
            <w:noProof/>
            <w:webHidden/>
          </w:rPr>
          <w:fldChar w:fldCharType="separate"/>
        </w:r>
        <w:r w:rsidR="0027406C">
          <w:rPr>
            <w:noProof/>
            <w:webHidden/>
          </w:rPr>
          <w:t>36</w:t>
        </w:r>
        <w:r>
          <w:rPr>
            <w:noProof/>
            <w:webHidden/>
          </w:rPr>
          <w:fldChar w:fldCharType="end"/>
        </w:r>
      </w:hyperlink>
    </w:p>
    <w:p w14:paraId="0F24ACD8"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3" w:history="1">
        <w:r w:rsidRPr="008D42E2">
          <w:rPr>
            <w:rStyle w:val="Hyperlink"/>
            <w:rFonts w:ascii="Arial Bold" w:hAnsi="Arial Bold"/>
            <w:noProof/>
          </w:rPr>
          <w:t>Figure 46:</w:t>
        </w:r>
        <w:r>
          <w:rPr>
            <w:rFonts w:asciiTheme="minorHAnsi" w:eastAsiaTheme="minorEastAsia" w:hAnsiTheme="minorHAnsi" w:cstheme="minorBidi"/>
            <w:noProof/>
            <w:sz w:val="22"/>
          </w:rPr>
          <w:tab/>
        </w:r>
        <w:r w:rsidRPr="008D42E2">
          <w:rPr>
            <w:rStyle w:val="Hyperlink"/>
            <w:noProof/>
          </w:rPr>
          <w:t>View Patients for this Procedure Screen</w:t>
        </w:r>
        <w:r>
          <w:rPr>
            <w:noProof/>
            <w:webHidden/>
          </w:rPr>
          <w:tab/>
        </w:r>
        <w:r>
          <w:rPr>
            <w:noProof/>
            <w:webHidden/>
          </w:rPr>
          <w:fldChar w:fldCharType="begin"/>
        </w:r>
        <w:r>
          <w:rPr>
            <w:noProof/>
            <w:webHidden/>
          </w:rPr>
          <w:instrText xml:space="preserve"> PAGEREF _Toc482735023 \h </w:instrText>
        </w:r>
        <w:r>
          <w:rPr>
            <w:noProof/>
            <w:webHidden/>
          </w:rPr>
        </w:r>
        <w:r>
          <w:rPr>
            <w:noProof/>
            <w:webHidden/>
          </w:rPr>
          <w:fldChar w:fldCharType="separate"/>
        </w:r>
        <w:r w:rsidR="0027406C">
          <w:rPr>
            <w:noProof/>
            <w:webHidden/>
          </w:rPr>
          <w:t>37</w:t>
        </w:r>
        <w:r>
          <w:rPr>
            <w:noProof/>
            <w:webHidden/>
          </w:rPr>
          <w:fldChar w:fldCharType="end"/>
        </w:r>
      </w:hyperlink>
    </w:p>
    <w:p w14:paraId="0D0793CB"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4" w:history="1">
        <w:r w:rsidRPr="008D42E2">
          <w:rPr>
            <w:rStyle w:val="Hyperlink"/>
            <w:rFonts w:ascii="Arial Bold" w:hAnsi="Arial Bold"/>
            <w:noProof/>
          </w:rPr>
          <w:t>Figure 47:</w:t>
        </w:r>
        <w:r>
          <w:rPr>
            <w:rFonts w:asciiTheme="minorHAnsi" w:eastAsiaTheme="minorEastAsia" w:hAnsiTheme="minorHAnsi" w:cstheme="minorBidi"/>
            <w:noProof/>
            <w:sz w:val="22"/>
          </w:rPr>
          <w:tab/>
        </w:r>
        <w:r w:rsidRPr="008D42E2">
          <w:rPr>
            <w:rStyle w:val="Hyperlink"/>
            <w:noProof/>
          </w:rPr>
          <w:t>Multiple Dates/Multiple Procedures Screen – Initial Screen</w:t>
        </w:r>
        <w:r>
          <w:rPr>
            <w:noProof/>
            <w:webHidden/>
          </w:rPr>
          <w:tab/>
        </w:r>
        <w:r>
          <w:rPr>
            <w:noProof/>
            <w:webHidden/>
          </w:rPr>
          <w:fldChar w:fldCharType="begin"/>
        </w:r>
        <w:r>
          <w:rPr>
            <w:noProof/>
            <w:webHidden/>
          </w:rPr>
          <w:instrText xml:space="preserve"> PAGEREF _Toc482735024 \h </w:instrText>
        </w:r>
        <w:r>
          <w:rPr>
            <w:noProof/>
            <w:webHidden/>
          </w:rPr>
        </w:r>
        <w:r>
          <w:rPr>
            <w:noProof/>
            <w:webHidden/>
          </w:rPr>
          <w:fldChar w:fldCharType="separate"/>
        </w:r>
        <w:r w:rsidR="0027406C">
          <w:rPr>
            <w:noProof/>
            <w:webHidden/>
          </w:rPr>
          <w:t>38</w:t>
        </w:r>
        <w:r>
          <w:rPr>
            <w:noProof/>
            <w:webHidden/>
          </w:rPr>
          <w:fldChar w:fldCharType="end"/>
        </w:r>
      </w:hyperlink>
    </w:p>
    <w:p w14:paraId="76BD847F"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5" w:history="1">
        <w:r w:rsidRPr="008D42E2">
          <w:rPr>
            <w:rStyle w:val="Hyperlink"/>
            <w:rFonts w:ascii="Arial Bold" w:hAnsi="Arial Bold"/>
            <w:noProof/>
          </w:rPr>
          <w:t>Figure 48:</w:t>
        </w:r>
        <w:r>
          <w:rPr>
            <w:rFonts w:asciiTheme="minorHAnsi" w:eastAsiaTheme="minorEastAsia" w:hAnsiTheme="minorHAnsi" w:cstheme="minorBidi"/>
            <w:noProof/>
            <w:sz w:val="22"/>
          </w:rPr>
          <w:tab/>
        </w:r>
        <w:r w:rsidRPr="008D42E2">
          <w:rPr>
            <w:rStyle w:val="Hyperlink"/>
            <w:noProof/>
          </w:rPr>
          <w:t>Select Date/Time Dialog</w:t>
        </w:r>
        <w:r>
          <w:rPr>
            <w:noProof/>
            <w:webHidden/>
          </w:rPr>
          <w:tab/>
        </w:r>
        <w:r>
          <w:rPr>
            <w:noProof/>
            <w:webHidden/>
          </w:rPr>
          <w:fldChar w:fldCharType="begin"/>
        </w:r>
        <w:r>
          <w:rPr>
            <w:noProof/>
            <w:webHidden/>
          </w:rPr>
          <w:instrText xml:space="preserve"> PAGEREF _Toc482735025 \h </w:instrText>
        </w:r>
        <w:r>
          <w:rPr>
            <w:noProof/>
            <w:webHidden/>
          </w:rPr>
        </w:r>
        <w:r>
          <w:rPr>
            <w:noProof/>
            <w:webHidden/>
          </w:rPr>
          <w:fldChar w:fldCharType="separate"/>
        </w:r>
        <w:r w:rsidR="0027406C">
          <w:rPr>
            <w:noProof/>
            <w:webHidden/>
          </w:rPr>
          <w:t>39</w:t>
        </w:r>
        <w:r>
          <w:rPr>
            <w:noProof/>
            <w:webHidden/>
          </w:rPr>
          <w:fldChar w:fldCharType="end"/>
        </w:r>
      </w:hyperlink>
    </w:p>
    <w:p w14:paraId="5F90ED5A"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6" w:history="1">
        <w:r w:rsidRPr="008D42E2">
          <w:rPr>
            <w:rStyle w:val="Hyperlink"/>
            <w:rFonts w:ascii="Arial Bold" w:hAnsi="Arial Bold"/>
            <w:noProof/>
          </w:rPr>
          <w:t>Figure 49:</w:t>
        </w:r>
        <w:r>
          <w:rPr>
            <w:rFonts w:asciiTheme="minorHAnsi" w:eastAsiaTheme="minorEastAsia" w:hAnsiTheme="minorHAnsi" w:cstheme="minorBidi"/>
            <w:noProof/>
            <w:sz w:val="22"/>
          </w:rPr>
          <w:tab/>
        </w:r>
        <w:r w:rsidRPr="008D42E2">
          <w:rPr>
            <w:rStyle w:val="Hyperlink"/>
            <w:noProof/>
          </w:rPr>
          <w:t>Multiple Dates/Multiple Procedures Screen, Providers Tab</w:t>
        </w:r>
        <w:r>
          <w:rPr>
            <w:noProof/>
            <w:webHidden/>
          </w:rPr>
          <w:tab/>
        </w:r>
        <w:r>
          <w:rPr>
            <w:noProof/>
            <w:webHidden/>
          </w:rPr>
          <w:fldChar w:fldCharType="begin"/>
        </w:r>
        <w:r>
          <w:rPr>
            <w:noProof/>
            <w:webHidden/>
          </w:rPr>
          <w:instrText xml:space="preserve"> PAGEREF _Toc482735026 \h </w:instrText>
        </w:r>
        <w:r>
          <w:rPr>
            <w:noProof/>
            <w:webHidden/>
          </w:rPr>
        </w:r>
        <w:r>
          <w:rPr>
            <w:noProof/>
            <w:webHidden/>
          </w:rPr>
          <w:fldChar w:fldCharType="separate"/>
        </w:r>
        <w:r w:rsidR="0027406C">
          <w:rPr>
            <w:noProof/>
            <w:webHidden/>
          </w:rPr>
          <w:t>40</w:t>
        </w:r>
        <w:r>
          <w:rPr>
            <w:noProof/>
            <w:webHidden/>
          </w:rPr>
          <w:fldChar w:fldCharType="end"/>
        </w:r>
      </w:hyperlink>
    </w:p>
    <w:p w14:paraId="55EE8137"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7" w:history="1">
        <w:r w:rsidRPr="008D42E2">
          <w:rPr>
            <w:rStyle w:val="Hyperlink"/>
            <w:rFonts w:ascii="Arial Bold" w:hAnsi="Arial Bold"/>
            <w:noProof/>
          </w:rPr>
          <w:t>Figure 50:</w:t>
        </w:r>
        <w:r>
          <w:rPr>
            <w:rFonts w:asciiTheme="minorHAnsi" w:eastAsiaTheme="minorEastAsia" w:hAnsiTheme="minorHAnsi" w:cstheme="minorBidi"/>
            <w:noProof/>
            <w:sz w:val="22"/>
          </w:rPr>
          <w:tab/>
        </w:r>
        <w:r w:rsidRPr="008D42E2">
          <w:rPr>
            <w:rStyle w:val="Hyperlink"/>
            <w:noProof/>
          </w:rPr>
          <w:t>Multiple Dates/Multiple Procedures Screen, Procedures Tab</w:t>
        </w:r>
        <w:r>
          <w:rPr>
            <w:noProof/>
            <w:webHidden/>
          </w:rPr>
          <w:tab/>
        </w:r>
        <w:r>
          <w:rPr>
            <w:noProof/>
            <w:webHidden/>
          </w:rPr>
          <w:fldChar w:fldCharType="begin"/>
        </w:r>
        <w:r>
          <w:rPr>
            <w:noProof/>
            <w:webHidden/>
          </w:rPr>
          <w:instrText xml:space="preserve"> PAGEREF _Toc482735027 \h </w:instrText>
        </w:r>
        <w:r>
          <w:rPr>
            <w:noProof/>
            <w:webHidden/>
          </w:rPr>
        </w:r>
        <w:r>
          <w:rPr>
            <w:noProof/>
            <w:webHidden/>
          </w:rPr>
          <w:fldChar w:fldCharType="separate"/>
        </w:r>
        <w:r w:rsidR="0027406C">
          <w:rPr>
            <w:noProof/>
            <w:webHidden/>
          </w:rPr>
          <w:t>41</w:t>
        </w:r>
        <w:r>
          <w:rPr>
            <w:noProof/>
            <w:webHidden/>
          </w:rPr>
          <w:fldChar w:fldCharType="end"/>
        </w:r>
      </w:hyperlink>
    </w:p>
    <w:p w14:paraId="39E00DEC"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8" w:history="1">
        <w:r w:rsidRPr="008D42E2">
          <w:rPr>
            <w:rStyle w:val="Hyperlink"/>
            <w:rFonts w:ascii="Arial Bold" w:hAnsi="Arial Bold"/>
            <w:noProof/>
          </w:rPr>
          <w:t>Figure 51:</w:t>
        </w:r>
        <w:r>
          <w:rPr>
            <w:rFonts w:asciiTheme="minorHAnsi" w:eastAsiaTheme="minorEastAsia" w:hAnsiTheme="minorHAnsi" w:cstheme="minorBidi"/>
            <w:noProof/>
            <w:sz w:val="22"/>
          </w:rPr>
          <w:tab/>
        </w:r>
        <w:r w:rsidRPr="008D42E2">
          <w:rPr>
            <w:rStyle w:val="Hyperlink"/>
            <w:noProof/>
          </w:rPr>
          <w:t>View Procedure Record Details Screen</w:t>
        </w:r>
        <w:r>
          <w:rPr>
            <w:noProof/>
            <w:webHidden/>
          </w:rPr>
          <w:tab/>
        </w:r>
        <w:r>
          <w:rPr>
            <w:noProof/>
            <w:webHidden/>
          </w:rPr>
          <w:fldChar w:fldCharType="begin"/>
        </w:r>
        <w:r>
          <w:rPr>
            <w:noProof/>
            <w:webHidden/>
          </w:rPr>
          <w:instrText xml:space="preserve"> PAGEREF _Toc482735028 \h </w:instrText>
        </w:r>
        <w:r>
          <w:rPr>
            <w:noProof/>
            <w:webHidden/>
          </w:rPr>
        </w:r>
        <w:r>
          <w:rPr>
            <w:noProof/>
            <w:webHidden/>
          </w:rPr>
          <w:fldChar w:fldCharType="separate"/>
        </w:r>
        <w:r w:rsidR="0027406C">
          <w:rPr>
            <w:noProof/>
            <w:webHidden/>
          </w:rPr>
          <w:t>42</w:t>
        </w:r>
        <w:r>
          <w:rPr>
            <w:noProof/>
            <w:webHidden/>
          </w:rPr>
          <w:fldChar w:fldCharType="end"/>
        </w:r>
      </w:hyperlink>
    </w:p>
    <w:p w14:paraId="6382E2A3"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29" w:history="1">
        <w:r w:rsidRPr="008D42E2">
          <w:rPr>
            <w:rStyle w:val="Hyperlink"/>
            <w:rFonts w:ascii="Arial Bold" w:hAnsi="Arial Bold"/>
            <w:noProof/>
          </w:rPr>
          <w:t>Figure 52:</w:t>
        </w:r>
        <w:r>
          <w:rPr>
            <w:rFonts w:asciiTheme="minorHAnsi" w:eastAsiaTheme="minorEastAsia" w:hAnsiTheme="minorHAnsi" w:cstheme="minorBidi"/>
            <w:noProof/>
            <w:sz w:val="22"/>
          </w:rPr>
          <w:tab/>
        </w:r>
        <w:r w:rsidRPr="008D42E2">
          <w:rPr>
            <w:rStyle w:val="Hyperlink"/>
            <w:noProof/>
          </w:rPr>
          <w:t>Multiple Dates/Multiple Procedures Screen, Select Patient Tab</w:t>
        </w:r>
        <w:r>
          <w:rPr>
            <w:noProof/>
            <w:webHidden/>
          </w:rPr>
          <w:tab/>
        </w:r>
        <w:r>
          <w:rPr>
            <w:noProof/>
            <w:webHidden/>
          </w:rPr>
          <w:fldChar w:fldCharType="begin"/>
        </w:r>
        <w:r>
          <w:rPr>
            <w:noProof/>
            <w:webHidden/>
          </w:rPr>
          <w:instrText xml:space="preserve"> PAGEREF _Toc482735029 \h </w:instrText>
        </w:r>
        <w:r>
          <w:rPr>
            <w:noProof/>
            <w:webHidden/>
          </w:rPr>
        </w:r>
        <w:r>
          <w:rPr>
            <w:noProof/>
            <w:webHidden/>
          </w:rPr>
          <w:fldChar w:fldCharType="separate"/>
        </w:r>
        <w:r w:rsidR="0027406C">
          <w:rPr>
            <w:noProof/>
            <w:webHidden/>
          </w:rPr>
          <w:t>43</w:t>
        </w:r>
        <w:r>
          <w:rPr>
            <w:noProof/>
            <w:webHidden/>
          </w:rPr>
          <w:fldChar w:fldCharType="end"/>
        </w:r>
      </w:hyperlink>
    </w:p>
    <w:p w14:paraId="2F3D6121"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0" w:history="1">
        <w:r w:rsidRPr="008D42E2">
          <w:rPr>
            <w:rStyle w:val="Hyperlink"/>
            <w:rFonts w:ascii="Arial Bold" w:hAnsi="Arial Bold"/>
            <w:noProof/>
          </w:rPr>
          <w:t>Figure 53:</w:t>
        </w:r>
        <w:r>
          <w:rPr>
            <w:rFonts w:asciiTheme="minorHAnsi" w:eastAsiaTheme="minorEastAsia" w:hAnsiTheme="minorHAnsi" w:cstheme="minorBidi"/>
            <w:noProof/>
            <w:sz w:val="22"/>
          </w:rPr>
          <w:tab/>
        </w:r>
        <w:r w:rsidRPr="008D42E2">
          <w:rPr>
            <w:rStyle w:val="Hyperlink"/>
            <w:noProof/>
          </w:rPr>
          <w:t>Service Connection and Rated Disabilities Dialog</w:t>
        </w:r>
        <w:r>
          <w:rPr>
            <w:noProof/>
            <w:webHidden/>
          </w:rPr>
          <w:tab/>
        </w:r>
        <w:r>
          <w:rPr>
            <w:noProof/>
            <w:webHidden/>
          </w:rPr>
          <w:fldChar w:fldCharType="begin"/>
        </w:r>
        <w:r>
          <w:rPr>
            <w:noProof/>
            <w:webHidden/>
          </w:rPr>
          <w:instrText xml:space="preserve"> PAGEREF _Toc482735030 \h </w:instrText>
        </w:r>
        <w:r>
          <w:rPr>
            <w:noProof/>
            <w:webHidden/>
          </w:rPr>
        </w:r>
        <w:r>
          <w:rPr>
            <w:noProof/>
            <w:webHidden/>
          </w:rPr>
          <w:fldChar w:fldCharType="separate"/>
        </w:r>
        <w:r w:rsidR="0027406C">
          <w:rPr>
            <w:noProof/>
            <w:webHidden/>
          </w:rPr>
          <w:t>44</w:t>
        </w:r>
        <w:r>
          <w:rPr>
            <w:noProof/>
            <w:webHidden/>
          </w:rPr>
          <w:fldChar w:fldCharType="end"/>
        </w:r>
      </w:hyperlink>
    </w:p>
    <w:p w14:paraId="60C407A0"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1" w:history="1">
        <w:r w:rsidRPr="008D42E2">
          <w:rPr>
            <w:rStyle w:val="Hyperlink"/>
            <w:rFonts w:ascii="Arial Bold" w:hAnsi="Arial Bold"/>
            <w:noProof/>
          </w:rPr>
          <w:t>Figure 54:</w:t>
        </w:r>
        <w:r>
          <w:rPr>
            <w:rFonts w:asciiTheme="minorHAnsi" w:eastAsiaTheme="minorEastAsia" w:hAnsiTheme="minorHAnsi" w:cstheme="minorBidi"/>
            <w:noProof/>
            <w:sz w:val="22"/>
          </w:rPr>
          <w:tab/>
        </w:r>
        <w:r w:rsidRPr="008D42E2">
          <w:rPr>
            <w:rStyle w:val="Hyperlink"/>
            <w:noProof/>
          </w:rPr>
          <w:t>Multiple Dates/Multiple Procedures View Selected Patients Tab</w:t>
        </w:r>
        <w:r>
          <w:rPr>
            <w:noProof/>
            <w:webHidden/>
          </w:rPr>
          <w:tab/>
        </w:r>
        <w:r>
          <w:rPr>
            <w:noProof/>
            <w:webHidden/>
          </w:rPr>
          <w:fldChar w:fldCharType="begin"/>
        </w:r>
        <w:r>
          <w:rPr>
            <w:noProof/>
            <w:webHidden/>
          </w:rPr>
          <w:instrText xml:space="preserve"> PAGEREF _Toc482735031 \h </w:instrText>
        </w:r>
        <w:r>
          <w:rPr>
            <w:noProof/>
            <w:webHidden/>
          </w:rPr>
        </w:r>
        <w:r>
          <w:rPr>
            <w:noProof/>
            <w:webHidden/>
          </w:rPr>
          <w:fldChar w:fldCharType="separate"/>
        </w:r>
        <w:r w:rsidR="0027406C">
          <w:rPr>
            <w:noProof/>
            <w:webHidden/>
          </w:rPr>
          <w:t>45</w:t>
        </w:r>
        <w:r>
          <w:rPr>
            <w:noProof/>
            <w:webHidden/>
          </w:rPr>
          <w:fldChar w:fldCharType="end"/>
        </w:r>
      </w:hyperlink>
    </w:p>
    <w:p w14:paraId="5B6580C1"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2" w:history="1">
        <w:r w:rsidRPr="008D42E2">
          <w:rPr>
            <w:rStyle w:val="Hyperlink"/>
            <w:rFonts w:ascii="Arial Bold" w:hAnsi="Arial Bold"/>
            <w:noProof/>
          </w:rPr>
          <w:t>Figure 55:</w:t>
        </w:r>
        <w:r>
          <w:rPr>
            <w:rFonts w:asciiTheme="minorHAnsi" w:eastAsiaTheme="minorEastAsia" w:hAnsiTheme="minorHAnsi" w:cstheme="minorBidi"/>
            <w:noProof/>
            <w:sz w:val="22"/>
          </w:rPr>
          <w:tab/>
        </w:r>
        <w:r w:rsidRPr="008D42E2">
          <w:rPr>
            <w:rStyle w:val="Hyperlink"/>
            <w:noProof/>
          </w:rPr>
          <w:t>Deleting Patient Confirmation Dialog</w:t>
        </w:r>
        <w:r>
          <w:rPr>
            <w:noProof/>
            <w:webHidden/>
          </w:rPr>
          <w:tab/>
        </w:r>
        <w:r>
          <w:rPr>
            <w:noProof/>
            <w:webHidden/>
          </w:rPr>
          <w:fldChar w:fldCharType="begin"/>
        </w:r>
        <w:r>
          <w:rPr>
            <w:noProof/>
            <w:webHidden/>
          </w:rPr>
          <w:instrText xml:space="preserve"> PAGEREF _Toc482735032 \h </w:instrText>
        </w:r>
        <w:r>
          <w:rPr>
            <w:noProof/>
            <w:webHidden/>
          </w:rPr>
        </w:r>
        <w:r>
          <w:rPr>
            <w:noProof/>
            <w:webHidden/>
          </w:rPr>
          <w:fldChar w:fldCharType="separate"/>
        </w:r>
        <w:r w:rsidR="0027406C">
          <w:rPr>
            <w:noProof/>
            <w:webHidden/>
          </w:rPr>
          <w:t>45</w:t>
        </w:r>
        <w:r>
          <w:rPr>
            <w:noProof/>
            <w:webHidden/>
          </w:rPr>
          <w:fldChar w:fldCharType="end"/>
        </w:r>
      </w:hyperlink>
    </w:p>
    <w:p w14:paraId="60096113"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3" w:history="1">
        <w:r w:rsidRPr="008D42E2">
          <w:rPr>
            <w:rStyle w:val="Hyperlink"/>
            <w:rFonts w:ascii="Arial Bold" w:hAnsi="Arial Bold"/>
            <w:noProof/>
          </w:rPr>
          <w:t>Figure 56:</w:t>
        </w:r>
        <w:r>
          <w:rPr>
            <w:rFonts w:asciiTheme="minorHAnsi" w:eastAsiaTheme="minorEastAsia" w:hAnsiTheme="minorHAnsi" w:cstheme="minorBidi"/>
            <w:noProof/>
            <w:sz w:val="22"/>
          </w:rPr>
          <w:tab/>
        </w:r>
        <w:r w:rsidRPr="008D42E2">
          <w:rPr>
            <w:rStyle w:val="Hyperlink"/>
            <w:noProof/>
          </w:rPr>
          <w:t>View Patient Record Details Screen</w:t>
        </w:r>
        <w:r>
          <w:rPr>
            <w:noProof/>
            <w:webHidden/>
          </w:rPr>
          <w:tab/>
        </w:r>
        <w:r>
          <w:rPr>
            <w:noProof/>
            <w:webHidden/>
          </w:rPr>
          <w:fldChar w:fldCharType="begin"/>
        </w:r>
        <w:r>
          <w:rPr>
            <w:noProof/>
            <w:webHidden/>
          </w:rPr>
          <w:instrText xml:space="preserve"> PAGEREF _Toc482735033 \h </w:instrText>
        </w:r>
        <w:r>
          <w:rPr>
            <w:noProof/>
            <w:webHidden/>
          </w:rPr>
        </w:r>
        <w:r>
          <w:rPr>
            <w:noProof/>
            <w:webHidden/>
          </w:rPr>
          <w:fldChar w:fldCharType="separate"/>
        </w:r>
        <w:r w:rsidR="0027406C">
          <w:rPr>
            <w:noProof/>
            <w:webHidden/>
          </w:rPr>
          <w:t>46</w:t>
        </w:r>
        <w:r>
          <w:rPr>
            <w:noProof/>
            <w:webHidden/>
          </w:rPr>
          <w:fldChar w:fldCharType="end"/>
        </w:r>
      </w:hyperlink>
    </w:p>
    <w:p w14:paraId="62DE047F"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4" w:history="1">
        <w:r w:rsidRPr="008D42E2">
          <w:rPr>
            <w:rStyle w:val="Hyperlink"/>
            <w:rFonts w:ascii="Arial Bold" w:hAnsi="Arial Bold"/>
            <w:noProof/>
          </w:rPr>
          <w:t>Figure 57:</w:t>
        </w:r>
        <w:r>
          <w:rPr>
            <w:rFonts w:asciiTheme="minorHAnsi" w:eastAsiaTheme="minorEastAsia" w:hAnsiTheme="minorHAnsi" w:cstheme="minorBidi"/>
            <w:noProof/>
            <w:sz w:val="22"/>
          </w:rPr>
          <w:tab/>
        </w:r>
        <w:r w:rsidRPr="008D42E2">
          <w:rPr>
            <w:rStyle w:val="Hyperlink"/>
            <w:noProof/>
          </w:rPr>
          <w:t>Multiple Dates/Multiple Procedures Records Pending Filing Tab</w:t>
        </w:r>
        <w:r>
          <w:rPr>
            <w:noProof/>
            <w:webHidden/>
          </w:rPr>
          <w:tab/>
        </w:r>
        <w:r>
          <w:rPr>
            <w:noProof/>
            <w:webHidden/>
          </w:rPr>
          <w:fldChar w:fldCharType="begin"/>
        </w:r>
        <w:r>
          <w:rPr>
            <w:noProof/>
            <w:webHidden/>
          </w:rPr>
          <w:instrText xml:space="preserve"> PAGEREF _Toc482735034 \h </w:instrText>
        </w:r>
        <w:r>
          <w:rPr>
            <w:noProof/>
            <w:webHidden/>
          </w:rPr>
        </w:r>
        <w:r>
          <w:rPr>
            <w:noProof/>
            <w:webHidden/>
          </w:rPr>
          <w:fldChar w:fldCharType="separate"/>
        </w:r>
        <w:r w:rsidR="0027406C">
          <w:rPr>
            <w:noProof/>
            <w:webHidden/>
          </w:rPr>
          <w:t>47</w:t>
        </w:r>
        <w:r>
          <w:rPr>
            <w:noProof/>
            <w:webHidden/>
          </w:rPr>
          <w:fldChar w:fldCharType="end"/>
        </w:r>
      </w:hyperlink>
    </w:p>
    <w:p w14:paraId="7A5F59DE"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5" w:history="1">
        <w:r w:rsidRPr="008D42E2">
          <w:rPr>
            <w:rStyle w:val="Hyperlink"/>
            <w:rFonts w:ascii="Arial Bold" w:hAnsi="Arial Bold"/>
            <w:noProof/>
          </w:rPr>
          <w:t>Figure 58:</w:t>
        </w:r>
        <w:r>
          <w:rPr>
            <w:rFonts w:asciiTheme="minorHAnsi" w:eastAsiaTheme="minorEastAsia" w:hAnsiTheme="minorHAnsi" w:cstheme="minorBidi"/>
            <w:noProof/>
            <w:sz w:val="22"/>
          </w:rPr>
          <w:tab/>
        </w:r>
        <w:r w:rsidRPr="008D42E2">
          <w:rPr>
            <w:rStyle w:val="Hyperlink"/>
            <w:noProof/>
          </w:rPr>
          <w:t>Information Dialog after Saving</w:t>
        </w:r>
        <w:r>
          <w:rPr>
            <w:noProof/>
            <w:webHidden/>
          </w:rPr>
          <w:tab/>
        </w:r>
        <w:r>
          <w:rPr>
            <w:noProof/>
            <w:webHidden/>
          </w:rPr>
          <w:fldChar w:fldCharType="begin"/>
        </w:r>
        <w:r>
          <w:rPr>
            <w:noProof/>
            <w:webHidden/>
          </w:rPr>
          <w:instrText xml:space="preserve"> PAGEREF _Toc482735035 \h </w:instrText>
        </w:r>
        <w:r>
          <w:rPr>
            <w:noProof/>
            <w:webHidden/>
          </w:rPr>
        </w:r>
        <w:r>
          <w:rPr>
            <w:noProof/>
            <w:webHidden/>
          </w:rPr>
          <w:fldChar w:fldCharType="separate"/>
        </w:r>
        <w:r w:rsidR="0027406C">
          <w:rPr>
            <w:noProof/>
            <w:webHidden/>
          </w:rPr>
          <w:t>47</w:t>
        </w:r>
        <w:r>
          <w:rPr>
            <w:noProof/>
            <w:webHidden/>
          </w:rPr>
          <w:fldChar w:fldCharType="end"/>
        </w:r>
      </w:hyperlink>
    </w:p>
    <w:p w14:paraId="3707A2C5"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6" w:history="1">
        <w:r w:rsidRPr="008D42E2">
          <w:rPr>
            <w:rStyle w:val="Hyperlink"/>
            <w:rFonts w:ascii="Arial Bold" w:hAnsi="Arial Bold"/>
            <w:noProof/>
          </w:rPr>
          <w:t>Figure 59:</w:t>
        </w:r>
        <w:r>
          <w:rPr>
            <w:rFonts w:asciiTheme="minorHAnsi" w:eastAsiaTheme="minorEastAsia" w:hAnsiTheme="minorHAnsi" w:cstheme="minorBidi"/>
            <w:noProof/>
            <w:sz w:val="22"/>
          </w:rPr>
          <w:tab/>
        </w:r>
        <w:r w:rsidRPr="008D42E2">
          <w:rPr>
            <w:rStyle w:val="Hyperlink"/>
            <w:noProof/>
          </w:rPr>
          <w:t>Spreadsheet Upload Screen Before Import</w:t>
        </w:r>
        <w:r>
          <w:rPr>
            <w:noProof/>
            <w:webHidden/>
          </w:rPr>
          <w:tab/>
        </w:r>
        <w:r>
          <w:rPr>
            <w:noProof/>
            <w:webHidden/>
          </w:rPr>
          <w:fldChar w:fldCharType="begin"/>
        </w:r>
        <w:r>
          <w:rPr>
            <w:noProof/>
            <w:webHidden/>
          </w:rPr>
          <w:instrText xml:space="preserve"> PAGEREF _Toc482735036 \h </w:instrText>
        </w:r>
        <w:r>
          <w:rPr>
            <w:noProof/>
            <w:webHidden/>
          </w:rPr>
        </w:r>
        <w:r>
          <w:rPr>
            <w:noProof/>
            <w:webHidden/>
          </w:rPr>
          <w:fldChar w:fldCharType="separate"/>
        </w:r>
        <w:r w:rsidR="0027406C">
          <w:rPr>
            <w:noProof/>
            <w:webHidden/>
          </w:rPr>
          <w:t>48</w:t>
        </w:r>
        <w:r>
          <w:rPr>
            <w:noProof/>
            <w:webHidden/>
          </w:rPr>
          <w:fldChar w:fldCharType="end"/>
        </w:r>
      </w:hyperlink>
    </w:p>
    <w:p w14:paraId="3AFC227A"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7" w:history="1">
        <w:r w:rsidRPr="008D42E2">
          <w:rPr>
            <w:rStyle w:val="Hyperlink"/>
            <w:rFonts w:ascii="Arial Bold" w:hAnsi="Arial Bold"/>
            <w:noProof/>
          </w:rPr>
          <w:t>Figure 60:</w:t>
        </w:r>
        <w:r>
          <w:rPr>
            <w:rFonts w:asciiTheme="minorHAnsi" w:eastAsiaTheme="minorEastAsia" w:hAnsiTheme="minorHAnsi" w:cstheme="minorBidi"/>
            <w:noProof/>
            <w:sz w:val="22"/>
          </w:rPr>
          <w:tab/>
        </w:r>
        <w:r w:rsidRPr="008D42E2">
          <w:rPr>
            <w:rStyle w:val="Hyperlink"/>
            <w:noProof/>
          </w:rPr>
          <w:t>Imported Spreadsheet Data Shown in the Spreadsheet Upload Form</w:t>
        </w:r>
        <w:r>
          <w:rPr>
            <w:noProof/>
            <w:webHidden/>
          </w:rPr>
          <w:tab/>
        </w:r>
        <w:r>
          <w:rPr>
            <w:noProof/>
            <w:webHidden/>
          </w:rPr>
          <w:fldChar w:fldCharType="begin"/>
        </w:r>
        <w:r>
          <w:rPr>
            <w:noProof/>
            <w:webHidden/>
          </w:rPr>
          <w:instrText xml:space="preserve"> PAGEREF _Toc482735037 \h </w:instrText>
        </w:r>
        <w:r>
          <w:rPr>
            <w:noProof/>
            <w:webHidden/>
          </w:rPr>
        </w:r>
        <w:r>
          <w:rPr>
            <w:noProof/>
            <w:webHidden/>
          </w:rPr>
          <w:fldChar w:fldCharType="separate"/>
        </w:r>
        <w:r w:rsidR="0027406C">
          <w:rPr>
            <w:noProof/>
            <w:webHidden/>
          </w:rPr>
          <w:t>49</w:t>
        </w:r>
        <w:r>
          <w:rPr>
            <w:noProof/>
            <w:webHidden/>
          </w:rPr>
          <w:fldChar w:fldCharType="end"/>
        </w:r>
      </w:hyperlink>
    </w:p>
    <w:p w14:paraId="75C38406"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8" w:history="1">
        <w:r w:rsidRPr="008D42E2">
          <w:rPr>
            <w:rStyle w:val="Hyperlink"/>
            <w:rFonts w:ascii="Arial Bold" w:hAnsi="Arial Bold"/>
            <w:noProof/>
          </w:rPr>
          <w:t>Figure 61:</w:t>
        </w:r>
        <w:r>
          <w:rPr>
            <w:rFonts w:asciiTheme="minorHAnsi" w:eastAsiaTheme="minorEastAsia" w:hAnsiTheme="minorHAnsi" w:cstheme="minorBidi"/>
            <w:noProof/>
            <w:sz w:val="22"/>
          </w:rPr>
          <w:tab/>
        </w:r>
        <w:r w:rsidRPr="008D42E2">
          <w:rPr>
            <w:rStyle w:val="Hyperlink"/>
            <w:noProof/>
          </w:rPr>
          <w:t>Spreadsheet Upload – Edit Functions</w:t>
        </w:r>
        <w:r>
          <w:rPr>
            <w:noProof/>
            <w:webHidden/>
          </w:rPr>
          <w:tab/>
        </w:r>
        <w:r>
          <w:rPr>
            <w:noProof/>
            <w:webHidden/>
          </w:rPr>
          <w:fldChar w:fldCharType="begin"/>
        </w:r>
        <w:r>
          <w:rPr>
            <w:noProof/>
            <w:webHidden/>
          </w:rPr>
          <w:instrText xml:space="preserve"> PAGEREF _Toc482735038 \h </w:instrText>
        </w:r>
        <w:r>
          <w:rPr>
            <w:noProof/>
            <w:webHidden/>
          </w:rPr>
        </w:r>
        <w:r>
          <w:rPr>
            <w:noProof/>
            <w:webHidden/>
          </w:rPr>
          <w:fldChar w:fldCharType="separate"/>
        </w:r>
        <w:r w:rsidR="0027406C">
          <w:rPr>
            <w:noProof/>
            <w:webHidden/>
          </w:rPr>
          <w:t>50</w:t>
        </w:r>
        <w:r>
          <w:rPr>
            <w:noProof/>
            <w:webHidden/>
          </w:rPr>
          <w:fldChar w:fldCharType="end"/>
        </w:r>
      </w:hyperlink>
    </w:p>
    <w:p w14:paraId="68ACD4FC"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39" w:history="1">
        <w:r w:rsidRPr="008D42E2">
          <w:rPr>
            <w:rStyle w:val="Hyperlink"/>
            <w:rFonts w:ascii="Arial Bold" w:hAnsi="Arial Bold"/>
            <w:noProof/>
          </w:rPr>
          <w:t>Figure 62:</w:t>
        </w:r>
        <w:r>
          <w:rPr>
            <w:rFonts w:asciiTheme="minorHAnsi" w:eastAsiaTheme="minorEastAsia" w:hAnsiTheme="minorHAnsi" w:cstheme="minorBidi"/>
            <w:noProof/>
            <w:sz w:val="22"/>
          </w:rPr>
          <w:tab/>
        </w:r>
        <w:r w:rsidRPr="008D42E2">
          <w:rPr>
            <w:rStyle w:val="Hyperlink"/>
            <w:noProof/>
          </w:rPr>
          <w:t>Column Headers Form</w:t>
        </w:r>
        <w:r>
          <w:rPr>
            <w:noProof/>
            <w:webHidden/>
          </w:rPr>
          <w:tab/>
        </w:r>
        <w:r>
          <w:rPr>
            <w:noProof/>
            <w:webHidden/>
          </w:rPr>
          <w:fldChar w:fldCharType="begin"/>
        </w:r>
        <w:r>
          <w:rPr>
            <w:noProof/>
            <w:webHidden/>
          </w:rPr>
          <w:instrText xml:space="preserve"> PAGEREF _Toc482735039 \h </w:instrText>
        </w:r>
        <w:r>
          <w:rPr>
            <w:noProof/>
            <w:webHidden/>
          </w:rPr>
        </w:r>
        <w:r>
          <w:rPr>
            <w:noProof/>
            <w:webHidden/>
          </w:rPr>
          <w:fldChar w:fldCharType="separate"/>
        </w:r>
        <w:r w:rsidR="0027406C">
          <w:rPr>
            <w:noProof/>
            <w:webHidden/>
          </w:rPr>
          <w:t>50</w:t>
        </w:r>
        <w:r>
          <w:rPr>
            <w:noProof/>
            <w:webHidden/>
          </w:rPr>
          <w:fldChar w:fldCharType="end"/>
        </w:r>
      </w:hyperlink>
    </w:p>
    <w:p w14:paraId="4973BCA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0" w:history="1">
        <w:r w:rsidRPr="008D42E2">
          <w:rPr>
            <w:rStyle w:val="Hyperlink"/>
            <w:rFonts w:ascii="Arial Bold" w:hAnsi="Arial Bold"/>
            <w:noProof/>
          </w:rPr>
          <w:t>Figure 63:</w:t>
        </w:r>
        <w:r>
          <w:rPr>
            <w:rFonts w:asciiTheme="minorHAnsi" w:eastAsiaTheme="minorEastAsia" w:hAnsiTheme="minorHAnsi" w:cstheme="minorBidi"/>
            <w:noProof/>
            <w:sz w:val="22"/>
          </w:rPr>
          <w:tab/>
        </w:r>
        <w:r w:rsidRPr="008D42E2">
          <w:rPr>
            <w:rStyle w:val="Hyperlink"/>
            <w:noProof/>
          </w:rPr>
          <w:t>Select File Dialog - Open a State Home Spreadsheet</w:t>
        </w:r>
        <w:r>
          <w:rPr>
            <w:noProof/>
            <w:webHidden/>
          </w:rPr>
          <w:tab/>
        </w:r>
        <w:r>
          <w:rPr>
            <w:noProof/>
            <w:webHidden/>
          </w:rPr>
          <w:fldChar w:fldCharType="begin"/>
        </w:r>
        <w:r>
          <w:rPr>
            <w:noProof/>
            <w:webHidden/>
          </w:rPr>
          <w:instrText xml:space="preserve"> PAGEREF _Toc482735040 \h </w:instrText>
        </w:r>
        <w:r>
          <w:rPr>
            <w:noProof/>
            <w:webHidden/>
          </w:rPr>
        </w:r>
        <w:r>
          <w:rPr>
            <w:noProof/>
            <w:webHidden/>
          </w:rPr>
          <w:fldChar w:fldCharType="separate"/>
        </w:r>
        <w:r w:rsidR="0027406C">
          <w:rPr>
            <w:noProof/>
            <w:webHidden/>
          </w:rPr>
          <w:t>52</w:t>
        </w:r>
        <w:r>
          <w:rPr>
            <w:noProof/>
            <w:webHidden/>
          </w:rPr>
          <w:fldChar w:fldCharType="end"/>
        </w:r>
      </w:hyperlink>
    </w:p>
    <w:p w14:paraId="7819758F"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1" w:history="1">
        <w:r w:rsidRPr="008D42E2">
          <w:rPr>
            <w:rStyle w:val="Hyperlink"/>
            <w:rFonts w:ascii="Arial Bold" w:hAnsi="Arial Bold"/>
            <w:noProof/>
          </w:rPr>
          <w:t>Figure 64:</w:t>
        </w:r>
        <w:r>
          <w:rPr>
            <w:rFonts w:asciiTheme="minorHAnsi" w:eastAsiaTheme="minorEastAsia" w:hAnsiTheme="minorHAnsi" w:cstheme="minorBidi"/>
            <w:noProof/>
            <w:sz w:val="22"/>
          </w:rPr>
          <w:tab/>
        </w:r>
        <w:r w:rsidRPr="008D42E2">
          <w:rPr>
            <w:rStyle w:val="Hyperlink"/>
            <w:noProof/>
          </w:rPr>
          <w:t>Additional Data Form for State Home Spreadsheet Import</w:t>
        </w:r>
        <w:r>
          <w:rPr>
            <w:noProof/>
            <w:webHidden/>
          </w:rPr>
          <w:tab/>
        </w:r>
        <w:r>
          <w:rPr>
            <w:noProof/>
            <w:webHidden/>
          </w:rPr>
          <w:fldChar w:fldCharType="begin"/>
        </w:r>
        <w:r>
          <w:rPr>
            <w:noProof/>
            <w:webHidden/>
          </w:rPr>
          <w:instrText xml:space="preserve"> PAGEREF _Toc482735041 \h </w:instrText>
        </w:r>
        <w:r>
          <w:rPr>
            <w:noProof/>
            <w:webHidden/>
          </w:rPr>
        </w:r>
        <w:r>
          <w:rPr>
            <w:noProof/>
            <w:webHidden/>
          </w:rPr>
          <w:fldChar w:fldCharType="separate"/>
        </w:r>
        <w:r w:rsidR="0027406C">
          <w:rPr>
            <w:noProof/>
            <w:webHidden/>
          </w:rPr>
          <w:t>52</w:t>
        </w:r>
        <w:r>
          <w:rPr>
            <w:noProof/>
            <w:webHidden/>
          </w:rPr>
          <w:fldChar w:fldCharType="end"/>
        </w:r>
      </w:hyperlink>
    </w:p>
    <w:p w14:paraId="03BFEACF"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2" w:history="1">
        <w:r w:rsidRPr="008D42E2">
          <w:rPr>
            <w:rStyle w:val="Hyperlink"/>
            <w:rFonts w:ascii="Arial Bold" w:hAnsi="Arial Bold"/>
            <w:noProof/>
          </w:rPr>
          <w:t>Figure 65:</w:t>
        </w:r>
        <w:r>
          <w:rPr>
            <w:rFonts w:asciiTheme="minorHAnsi" w:eastAsiaTheme="minorEastAsia" w:hAnsiTheme="minorHAnsi" w:cstheme="minorBidi"/>
            <w:noProof/>
            <w:sz w:val="22"/>
          </w:rPr>
          <w:tab/>
        </w:r>
        <w:r w:rsidRPr="008D42E2">
          <w:rPr>
            <w:rStyle w:val="Hyperlink"/>
            <w:noProof/>
          </w:rPr>
          <w:t>Service Connected Error Message and Create Error XLS Button</w:t>
        </w:r>
        <w:r>
          <w:rPr>
            <w:noProof/>
            <w:webHidden/>
          </w:rPr>
          <w:tab/>
        </w:r>
        <w:r>
          <w:rPr>
            <w:noProof/>
            <w:webHidden/>
          </w:rPr>
          <w:fldChar w:fldCharType="begin"/>
        </w:r>
        <w:r>
          <w:rPr>
            <w:noProof/>
            <w:webHidden/>
          </w:rPr>
          <w:instrText xml:space="preserve"> PAGEREF _Toc482735042 \h </w:instrText>
        </w:r>
        <w:r>
          <w:rPr>
            <w:noProof/>
            <w:webHidden/>
          </w:rPr>
        </w:r>
        <w:r>
          <w:rPr>
            <w:noProof/>
            <w:webHidden/>
          </w:rPr>
          <w:fldChar w:fldCharType="separate"/>
        </w:r>
        <w:r w:rsidR="0027406C">
          <w:rPr>
            <w:noProof/>
            <w:webHidden/>
          </w:rPr>
          <w:t>56</w:t>
        </w:r>
        <w:r>
          <w:rPr>
            <w:noProof/>
            <w:webHidden/>
          </w:rPr>
          <w:fldChar w:fldCharType="end"/>
        </w:r>
      </w:hyperlink>
    </w:p>
    <w:p w14:paraId="749FC46A"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3" w:history="1">
        <w:r w:rsidRPr="008D42E2">
          <w:rPr>
            <w:rStyle w:val="Hyperlink"/>
            <w:rFonts w:ascii="Arial Bold" w:hAnsi="Arial Bold"/>
            <w:noProof/>
          </w:rPr>
          <w:t>Figure 66:</w:t>
        </w:r>
        <w:r>
          <w:rPr>
            <w:rFonts w:asciiTheme="minorHAnsi" w:eastAsiaTheme="minorEastAsia" w:hAnsiTheme="minorHAnsi" w:cstheme="minorBidi"/>
            <w:noProof/>
            <w:sz w:val="22"/>
          </w:rPr>
          <w:tab/>
        </w:r>
        <w:r w:rsidRPr="008D42E2">
          <w:rPr>
            <w:rStyle w:val="Hyperlink"/>
            <w:noProof/>
          </w:rPr>
          <w:t>Export Errors – SC Data Required</w:t>
        </w:r>
        <w:r>
          <w:rPr>
            <w:noProof/>
            <w:webHidden/>
          </w:rPr>
          <w:tab/>
        </w:r>
        <w:r>
          <w:rPr>
            <w:noProof/>
            <w:webHidden/>
          </w:rPr>
          <w:fldChar w:fldCharType="begin"/>
        </w:r>
        <w:r>
          <w:rPr>
            <w:noProof/>
            <w:webHidden/>
          </w:rPr>
          <w:instrText xml:space="preserve"> PAGEREF _Toc482735043 \h </w:instrText>
        </w:r>
        <w:r>
          <w:rPr>
            <w:noProof/>
            <w:webHidden/>
          </w:rPr>
        </w:r>
        <w:r>
          <w:rPr>
            <w:noProof/>
            <w:webHidden/>
          </w:rPr>
          <w:fldChar w:fldCharType="separate"/>
        </w:r>
        <w:r w:rsidR="0027406C">
          <w:rPr>
            <w:noProof/>
            <w:webHidden/>
          </w:rPr>
          <w:t>57</w:t>
        </w:r>
        <w:r>
          <w:rPr>
            <w:noProof/>
            <w:webHidden/>
          </w:rPr>
          <w:fldChar w:fldCharType="end"/>
        </w:r>
      </w:hyperlink>
    </w:p>
    <w:p w14:paraId="303EFFB5"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4" w:history="1">
        <w:r w:rsidRPr="008D42E2">
          <w:rPr>
            <w:rStyle w:val="Hyperlink"/>
            <w:rFonts w:ascii="Arial Bold" w:hAnsi="Arial Bold"/>
            <w:noProof/>
          </w:rPr>
          <w:t>Figure 67:</w:t>
        </w:r>
        <w:r>
          <w:rPr>
            <w:rFonts w:asciiTheme="minorHAnsi" w:eastAsiaTheme="minorEastAsia" w:hAnsiTheme="minorHAnsi" w:cstheme="minorBidi"/>
            <w:noProof/>
            <w:sz w:val="22"/>
          </w:rPr>
          <w:tab/>
        </w:r>
        <w:r w:rsidRPr="008D42E2">
          <w:rPr>
            <w:rStyle w:val="Hyperlink"/>
            <w:noProof/>
          </w:rPr>
          <w:t>Export Errors – Other Errors</w:t>
        </w:r>
        <w:r>
          <w:rPr>
            <w:noProof/>
            <w:webHidden/>
          </w:rPr>
          <w:tab/>
        </w:r>
        <w:r>
          <w:rPr>
            <w:noProof/>
            <w:webHidden/>
          </w:rPr>
          <w:fldChar w:fldCharType="begin"/>
        </w:r>
        <w:r>
          <w:rPr>
            <w:noProof/>
            <w:webHidden/>
          </w:rPr>
          <w:instrText xml:space="preserve"> PAGEREF _Toc482735044 \h </w:instrText>
        </w:r>
        <w:r>
          <w:rPr>
            <w:noProof/>
            <w:webHidden/>
          </w:rPr>
        </w:r>
        <w:r>
          <w:rPr>
            <w:noProof/>
            <w:webHidden/>
          </w:rPr>
          <w:fldChar w:fldCharType="separate"/>
        </w:r>
        <w:r w:rsidR="0027406C">
          <w:rPr>
            <w:noProof/>
            <w:webHidden/>
          </w:rPr>
          <w:t>57</w:t>
        </w:r>
        <w:r>
          <w:rPr>
            <w:noProof/>
            <w:webHidden/>
          </w:rPr>
          <w:fldChar w:fldCharType="end"/>
        </w:r>
      </w:hyperlink>
    </w:p>
    <w:p w14:paraId="7BE49D7D"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5" w:history="1">
        <w:r w:rsidRPr="008D42E2">
          <w:rPr>
            <w:rStyle w:val="Hyperlink"/>
            <w:rFonts w:ascii="Arial Bold" w:hAnsi="Arial Bold"/>
            <w:noProof/>
          </w:rPr>
          <w:t>Figure 68:</w:t>
        </w:r>
        <w:r>
          <w:rPr>
            <w:rFonts w:asciiTheme="minorHAnsi" w:eastAsiaTheme="minorEastAsia" w:hAnsiTheme="minorHAnsi" w:cstheme="minorBidi"/>
            <w:noProof/>
            <w:sz w:val="22"/>
          </w:rPr>
          <w:tab/>
        </w:r>
        <w:r w:rsidRPr="008D42E2">
          <w:rPr>
            <w:rStyle w:val="Hyperlink"/>
            <w:noProof/>
          </w:rPr>
          <w:t>Duplicate Record Threshold Reached Screen</w:t>
        </w:r>
        <w:r>
          <w:rPr>
            <w:noProof/>
            <w:webHidden/>
          </w:rPr>
          <w:tab/>
        </w:r>
        <w:r>
          <w:rPr>
            <w:noProof/>
            <w:webHidden/>
          </w:rPr>
          <w:fldChar w:fldCharType="begin"/>
        </w:r>
        <w:r>
          <w:rPr>
            <w:noProof/>
            <w:webHidden/>
          </w:rPr>
          <w:instrText xml:space="preserve"> PAGEREF _Toc482735045 \h </w:instrText>
        </w:r>
        <w:r>
          <w:rPr>
            <w:noProof/>
            <w:webHidden/>
          </w:rPr>
        </w:r>
        <w:r>
          <w:rPr>
            <w:noProof/>
            <w:webHidden/>
          </w:rPr>
          <w:fldChar w:fldCharType="separate"/>
        </w:r>
        <w:r w:rsidR="0027406C">
          <w:rPr>
            <w:noProof/>
            <w:webHidden/>
          </w:rPr>
          <w:t>57</w:t>
        </w:r>
        <w:r>
          <w:rPr>
            <w:noProof/>
            <w:webHidden/>
          </w:rPr>
          <w:fldChar w:fldCharType="end"/>
        </w:r>
      </w:hyperlink>
    </w:p>
    <w:p w14:paraId="0C7AC358"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6" w:history="1">
        <w:r w:rsidRPr="008D42E2">
          <w:rPr>
            <w:rStyle w:val="Hyperlink"/>
            <w:rFonts w:ascii="Arial Bold" w:hAnsi="Arial Bold"/>
            <w:noProof/>
          </w:rPr>
          <w:t>Figure 69:</w:t>
        </w:r>
        <w:r>
          <w:rPr>
            <w:rFonts w:asciiTheme="minorHAnsi" w:eastAsiaTheme="minorEastAsia" w:hAnsiTheme="minorHAnsi" w:cstheme="minorBidi"/>
            <w:noProof/>
            <w:sz w:val="22"/>
          </w:rPr>
          <w:tab/>
        </w:r>
        <w:r w:rsidRPr="008D42E2">
          <w:rPr>
            <w:rStyle w:val="Hyperlink"/>
            <w:noProof/>
          </w:rPr>
          <w:t>Spreadsheet Upload Progress Indicator</w:t>
        </w:r>
        <w:r>
          <w:rPr>
            <w:noProof/>
            <w:webHidden/>
          </w:rPr>
          <w:tab/>
        </w:r>
        <w:r>
          <w:rPr>
            <w:noProof/>
            <w:webHidden/>
          </w:rPr>
          <w:fldChar w:fldCharType="begin"/>
        </w:r>
        <w:r>
          <w:rPr>
            <w:noProof/>
            <w:webHidden/>
          </w:rPr>
          <w:instrText xml:space="preserve"> PAGEREF _Toc482735046 \h </w:instrText>
        </w:r>
        <w:r>
          <w:rPr>
            <w:noProof/>
            <w:webHidden/>
          </w:rPr>
        </w:r>
        <w:r>
          <w:rPr>
            <w:noProof/>
            <w:webHidden/>
          </w:rPr>
          <w:fldChar w:fldCharType="separate"/>
        </w:r>
        <w:r w:rsidR="0027406C">
          <w:rPr>
            <w:noProof/>
            <w:webHidden/>
          </w:rPr>
          <w:t>58</w:t>
        </w:r>
        <w:r>
          <w:rPr>
            <w:noProof/>
            <w:webHidden/>
          </w:rPr>
          <w:fldChar w:fldCharType="end"/>
        </w:r>
      </w:hyperlink>
    </w:p>
    <w:p w14:paraId="5CA4AEE7"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7" w:history="1">
        <w:r w:rsidRPr="008D42E2">
          <w:rPr>
            <w:rStyle w:val="Hyperlink"/>
            <w:rFonts w:ascii="Arial Bold" w:hAnsi="Arial Bold"/>
            <w:noProof/>
          </w:rPr>
          <w:t>Figure 70:</w:t>
        </w:r>
        <w:r>
          <w:rPr>
            <w:rFonts w:asciiTheme="minorHAnsi" w:eastAsiaTheme="minorEastAsia" w:hAnsiTheme="minorHAnsi" w:cstheme="minorBidi"/>
            <w:noProof/>
            <w:sz w:val="22"/>
          </w:rPr>
          <w:tab/>
        </w:r>
        <w:r w:rsidRPr="008D42E2">
          <w:rPr>
            <w:rStyle w:val="Hyperlink"/>
            <w:noProof/>
          </w:rPr>
          <w:t>Reports Available to All Users</w:t>
        </w:r>
        <w:r>
          <w:rPr>
            <w:noProof/>
            <w:webHidden/>
          </w:rPr>
          <w:tab/>
        </w:r>
        <w:r>
          <w:rPr>
            <w:noProof/>
            <w:webHidden/>
          </w:rPr>
          <w:fldChar w:fldCharType="begin"/>
        </w:r>
        <w:r>
          <w:rPr>
            <w:noProof/>
            <w:webHidden/>
          </w:rPr>
          <w:instrText xml:space="preserve"> PAGEREF _Toc482735047 \h </w:instrText>
        </w:r>
        <w:r>
          <w:rPr>
            <w:noProof/>
            <w:webHidden/>
          </w:rPr>
        </w:r>
        <w:r>
          <w:rPr>
            <w:noProof/>
            <w:webHidden/>
          </w:rPr>
          <w:fldChar w:fldCharType="separate"/>
        </w:r>
        <w:r w:rsidR="0027406C">
          <w:rPr>
            <w:noProof/>
            <w:webHidden/>
          </w:rPr>
          <w:t>59</w:t>
        </w:r>
        <w:r>
          <w:rPr>
            <w:noProof/>
            <w:webHidden/>
          </w:rPr>
          <w:fldChar w:fldCharType="end"/>
        </w:r>
      </w:hyperlink>
    </w:p>
    <w:p w14:paraId="34D6CD01"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8" w:history="1">
        <w:r w:rsidRPr="008D42E2">
          <w:rPr>
            <w:rStyle w:val="Hyperlink"/>
            <w:rFonts w:ascii="Arial Bold" w:hAnsi="Arial Bold"/>
            <w:noProof/>
          </w:rPr>
          <w:t>Figure 71:</w:t>
        </w:r>
        <w:r>
          <w:rPr>
            <w:rFonts w:asciiTheme="minorHAnsi" w:eastAsiaTheme="minorEastAsia" w:hAnsiTheme="minorHAnsi" w:cstheme="minorBidi"/>
            <w:noProof/>
            <w:sz w:val="22"/>
          </w:rPr>
          <w:tab/>
        </w:r>
        <w:r w:rsidRPr="008D42E2">
          <w:rPr>
            <w:rStyle w:val="Hyperlink"/>
            <w:noProof/>
          </w:rPr>
          <w:t>DSS Unit Activity Report Selection Criteria</w:t>
        </w:r>
        <w:r>
          <w:rPr>
            <w:noProof/>
            <w:webHidden/>
          </w:rPr>
          <w:tab/>
        </w:r>
        <w:r>
          <w:rPr>
            <w:noProof/>
            <w:webHidden/>
          </w:rPr>
          <w:fldChar w:fldCharType="begin"/>
        </w:r>
        <w:r>
          <w:rPr>
            <w:noProof/>
            <w:webHidden/>
          </w:rPr>
          <w:instrText xml:space="preserve"> PAGEREF _Toc482735048 \h </w:instrText>
        </w:r>
        <w:r>
          <w:rPr>
            <w:noProof/>
            <w:webHidden/>
          </w:rPr>
        </w:r>
        <w:r>
          <w:rPr>
            <w:noProof/>
            <w:webHidden/>
          </w:rPr>
          <w:fldChar w:fldCharType="separate"/>
        </w:r>
        <w:r w:rsidR="0027406C">
          <w:rPr>
            <w:noProof/>
            <w:webHidden/>
          </w:rPr>
          <w:t>60</w:t>
        </w:r>
        <w:r>
          <w:rPr>
            <w:noProof/>
            <w:webHidden/>
          </w:rPr>
          <w:fldChar w:fldCharType="end"/>
        </w:r>
      </w:hyperlink>
    </w:p>
    <w:p w14:paraId="2F83673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49" w:history="1">
        <w:r w:rsidRPr="008D42E2">
          <w:rPr>
            <w:rStyle w:val="Hyperlink"/>
            <w:rFonts w:ascii="Arial Bold" w:hAnsi="Arial Bold"/>
            <w:noProof/>
          </w:rPr>
          <w:t>Figure 72:</w:t>
        </w:r>
        <w:r>
          <w:rPr>
            <w:rFonts w:asciiTheme="minorHAnsi" w:eastAsiaTheme="minorEastAsia" w:hAnsiTheme="minorHAnsi" w:cstheme="minorBidi"/>
            <w:noProof/>
            <w:sz w:val="22"/>
          </w:rPr>
          <w:tab/>
        </w:r>
        <w:r w:rsidRPr="008D42E2">
          <w:rPr>
            <w:rStyle w:val="Hyperlink"/>
            <w:noProof/>
          </w:rPr>
          <w:t>Report Preview - DSS Unit Activity Report</w:t>
        </w:r>
        <w:r>
          <w:rPr>
            <w:noProof/>
            <w:webHidden/>
          </w:rPr>
          <w:tab/>
        </w:r>
        <w:r>
          <w:rPr>
            <w:noProof/>
            <w:webHidden/>
          </w:rPr>
          <w:fldChar w:fldCharType="begin"/>
        </w:r>
        <w:r>
          <w:rPr>
            <w:noProof/>
            <w:webHidden/>
          </w:rPr>
          <w:instrText xml:space="preserve"> PAGEREF _Toc482735049 \h </w:instrText>
        </w:r>
        <w:r>
          <w:rPr>
            <w:noProof/>
            <w:webHidden/>
          </w:rPr>
        </w:r>
        <w:r>
          <w:rPr>
            <w:noProof/>
            <w:webHidden/>
          </w:rPr>
          <w:fldChar w:fldCharType="separate"/>
        </w:r>
        <w:r w:rsidR="0027406C">
          <w:rPr>
            <w:noProof/>
            <w:webHidden/>
          </w:rPr>
          <w:t>60</w:t>
        </w:r>
        <w:r>
          <w:rPr>
            <w:noProof/>
            <w:webHidden/>
          </w:rPr>
          <w:fldChar w:fldCharType="end"/>
        </w:r>
      </w:hyperlink>
    </w:p>
    <w:p w14:paraId="5F1BB09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0" w:history="1">
        <w:r w:rsidRPr="008D42E2">
          <w:rPr>
            <w:rStyle w:val="Hyperlink"/>
            <w:rFonts w:ascii="Arial Bold" w:hAnsi="Arial Bold"/>
            <w:noProof/>
          </w:rPr>
          <w:t>Figure 73:</w:t>
        </w:r>
        <w:r>
          <w:rPr>
            <w:rFonts w:asciiTheme="minorHAnsi" w:eastAsiaTheme="minorEastAsia" w:hAnsiTheme="minorHAnsi" w:cstheme="minorBidi"/>
            <w:noProof/>
            <w:sz w:val="22"/>
          </w:rPr>
          <w:tab/>
        </w:r>
        <w:r w:rsidRPr="008D42E2">
          <w:rPr>
            <w:rStyle w:val="Hyperlink"/>
            <w:noProof/>
          </w:rPr>
          <w:t>Export - DSS Unit Activity Report</w:t>
        </w:r>
        <w:r>
          <w:rPr>
            <w:noProof/>
            <w:webHidden/>
          </w:rPr>
          <w:tab/>
        </w:r>
        <w:r>
          <w:rPr>
            <w:noProof/>
            <w:webHidden/>
          </w:rPr>
          <w:fldChar w:fldCharType="begin"/>
        </w:r>
        <w:r>
          <w:rPr>
            <w:noProof/>
            <w:webHidden/>
          </w:rPr>
          <w:instrText xml:space="preserve"> PAGEREF _Toc482735050 \h </w:instrText>
        </w:r>
        <w:r>
          <w:rPr>
            <w:noProof/>
            <w:webHidden/>
          </w:rPr>
        </w:r>
        <w:r>
          <w:rPr>
            <w:noProof/>
            <w:webHidden/>
          </w:rPr>
          <w:fldChar w:fldCharType="separate"/>
        </w:r>
        <w:r w:rsidR="0027406C">
          <w:rPr>
            <w:noProof/>
            <w:webHidden/>
          </w:rPr>
          <w:t>61</w:t>
        </w:r>
        <w:r>
          <w:rPr>
            <w:noProof/>
            <w:webHidden/>
          </w:rPr>
          <w:fldChar w:fldCharType="end"/>
        </w:r>
      </w:hyperlink>
    </w:p>
    <w:p w14:paraId="4452D4F1"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1" w:history="1">
        <w:r w:rsidRPr="008D42E2">
          <w:rPr>
            <w:rStyle w:val="Hyperlink"/>
            <w:rFonts w:ascii="Arial Bold" w:hAnsi="Arial Bold"/>
            <w:noProof/>
          </w:rPr>
          <w:t>Figure 74:</w:t>
        </w:r>
        <w:r>
          <w:rPr>
            <w:rFonts w:asciiTheme="minorHAnsi" w:eastAsiaTheme="minorEastAsia" w:hAnsiTheme="minorHAnsi" w:cstheme="minorBidi"/>
            <w:noProof/>
            <w:sz w:val="22"/>
          </w:rPr>
          <w:tab/>
        </w:r>
        <w:r w:rsidRPr="008D42E2">
          <w:rPr>
            <w:rStyle w:val="Hyperlink"/>
            <w:noProof/>
          </w:rPr>
          <w:t>DSS Unit Workload Report Selection Criteria</w:t>
        </w:r>
        <w:r>
          <w:rPr>
            <w:noProof/>
            <w:webHidden/>
          </w:rPr>
          <w:tab/>
        </w:r>
        <w:r>
          <w:rPr>
            <w:noProof/>
            <w:webHidden/>
          </w:rPr>
          <w:fldChar w:fldCharType="begin"/>
        </w:r>
        <w:r>
          <w:rPr>
            <w:noProof/>
            <w:webHidden/>
          </w:rPr>
          <w:instrText xml:space="preserve"> PAGEREF _Toc482735051 \h </w:instrText>
        </w:r>
        <w:r>
          <w:rPr>
            <w:noProof/>
            <w:webHidden/>
          </w:rPr>
        </w:r>
        <w:r>
          <w:rPr>
            <w:noProof/>
            <w:webHidden/>
          </w:rPr>
          <w:fldChar w:fldCharType="separate"/>
        </w:r>
        <w:r w:rsidR="0027406C">
          <w:rPr>
            <w:noProof/>
            <w:webHidden/>
          </w:rPr>
          <w:t>61</w:t>
        </w:r>
        <w:r>
          <w:rPr>
            <w:noProof/>
            <w:webHidden/>
          </w:rPr>
          <w:fldChar w:fldCharType="end"/>
        </w:r>
      </w:hyperlink>
    </w:p>
    <w:p w14:paraId="38C008F4"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2" w:history="1">
        <w:r w:rsidRPr="008D42E2">
          <w:rPr>
            <w:rStyle w:val="Hyperlink"/>
            <w:rFonts w:ascii="Arial Bold" w:hAnsi="Arial Bold"/>
            <w:noProof/>
          </w:rPr>
          <w:t>Figure 75:</w:t>
        </w:r>
        <w:r>
          <w:rPr>
            <w:rFonts w:asciiTheme="minorHAnsi" w:eastAsiaTheme="minorEastAsia" w:hAnsiTheme="minorHAnsi" w:cstheme="minorBidi"/>
            <w:noProof/>
            <w:sz w:val="22"/>
          </w:rPr>
          <w:tab/>
        </w:r>
        <w:r w:rsidRPr="008D42E2">
          <w:rPr>
            <w:rStyle w:val="Hyperlink"/>
            <w:noProof/>
          </w:rPr>
          <w:t>Report Preview - DSS Unit Workload Report</w:t>
        </w:r>
        <w:r>
          <w:rPr>
            <w:noProof/>
            <w:webHidden/>
          </w:rPr>
          <w:tab/>
        </w:r>
        <w:r>
          <w:rPr>
            <w:noProof/>
            <w:webHidden/>
          </w:rPr>
          <w:fldChar w:fldCharType="begin"/>
        </w:r>
        <w:r>
          <w:rPr>
            <w:noProof/>
            <w:webHidden/>
          </w:rPr>
          <w:instrText xml:space="preserve"> PAGEREF _Toc482735052 \h </w:instrText>
        </w:r>
        <w:r>
          <w:rPr>
            <w:noProof/>
            <w:webHidden/>
          </w:rPr>
        </w:r>
        <w:r>
          <w:rPr>
            <w:noProof/>
            <w:webHidden/>
          </w:rPr>
          <w:fldChar w:fldCharType="separate"/>
        </w:r>
        <w:r w:rsidR="0027406C">
          <w:rPr>
            <w:noProof/>
            <w:webHidden/>
          </w:rPr>
          <w:t>62</w:t>
        </w:r>
        <w:r>
          <w:rPr>
            <w:noProof/>
            <w:webHidden/>
          </w:rPr>
          <w:fldChar w:fldCharType="end"/>
        </w:r>
      </w:hyperlink>
    </w:p>
    <w:p w14:paraId="3A244598"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3" w:history="1">
        <w:r w:rsidRPr="008D42E2">
          <w:rPr>
            <w:rStyle w:val="Hyperlink"/>
            <w:rFonts w:ascii="Arial Bold" w:hAnsi="Arial Bold"/>
            <w:noProof/>
          </w:rPr>
          <w:t>Figure 76:</w:t>
        </w:r>
        <w:r>
          <w:rPr>
            <w:rFonts w:asciiTheme="minorHAnsi" w:eastAsiaTheme="minorEastAsia" w:hAnsiTheme="minorHAnsi" w:cstheme="minorBidi"/>
            <w:noProof/>
            <w:sz w:val="22"/>
          </w:rPr>
          <w:tab/>
        </w:r>
        <w:r w:rsidRPr="008D42E2">
          <w:rPr>
            <w:rStyle w:val="Hyperlink"/>
            <w:noProof/>
          </w:rPr>
          <w:t>Export - DSS Unit Workload Report</w:t>
        </w:r>
        <w:r>
          <w:rPr>
            <w:noProof/>
            <w:webHidden/>
          </w:rPr>
          <w:tab/>
        </w:r>
        <w:r>
          <w:rPr>
            <w:noProof/>
            <w:webHidden/>
          </w:rPr>
          <w:fldChar w:fldCharType="begin"/>
        </w:r>
        <w:r>
          <w:rPr>
            <w:noProof/>
            <w:webHidden/>
          </w:rPr>
          <w:instrText xml:space="preserve"> PAGEREF _Toc482735053 \h </w:instrText>
        </w:r>
        <w:r>
          <w:rPr>
            <w:noProof/>
            <w:webHidden/>
          </w:rPr>
        </w:r>
        <w:r>
          <w:rPr>
            <w:noProof/>
            <w:webHidden/>
          </w:rPr>
          <w:fldChar w:fldCharType="separate"/>
        </w:r>
        <w:r w:rsidR="0027406C">
          <w:rPr>
            <w:noProof/>
            <w:webHidden/>
          </w:rPr>
          <w:t>62</w:t>
        </w:r>
        <w:r>
          <w:rPr>
            <w:noProof/>
            <w:webHidden/>
          </w:rPr>
          <w:fldChar w:fldCharType="end"/>
        </w:r>
      </w:hyperlink>
    </w:p>
    <w:p w14:paraId="1C8EA09A"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4" w:history="1">
        <w:r w:rsidRPr="008D42E2">
          <w:rPr>
            <w:rStyle w:val="Hyperlink"/>
            <w:rFonts w:ascii="Arial Bold" w:hAnsi="Arial Bold"/>
            <w:noProof/>
          </w:rPr>
          <w:t>Figure 77:</w:t>
        </w:r>
        <w:r>
          <w:rPr>
            <w:rFonts w:asciiTheme="minorHAnsi" w:eastAsiaTheme="minorEastAsia" w:hAnsiTheme="minorHAnsi" w:cstheme="minorBidi"/>
            <w:noProof/>
            <w:sz w:val="22"/>
          </w:rPr>
          <w:tab/>
        </w:r>
        <w:r w:rsidRPr="008D42E2">
          <w:rPr>
            <w:rStyle w:val="Hyperlink"/>
            <w:noProof/>
          </w:rPr>
          <w:t>ECS Records Failing Transmission to PCE Report Selection Criteria</w:t>
        </w:r>
        <w:r>
          <w:rPr>
            <w:noProof/>
            <w:webHidden/>
          </w:rPr>
          <w:tab/>
        </w:r>
        <w:r>
          <w:rPr>
            <w:noProof/>
            <w:webHidden/>
          </w:rPr>
          <w:fldChar w:fldCharType="begin"/>
        </w:r>
        <w:r>
          <w:rPr>
            <w:noProof/>
            <w:webHidden/>
          </w:rPr>
          <w:instrText xml:space="preserve"> PAGEREF _Toc482735054 \h </w:instrText>
        </w:r>
        <w:r>
          <w:rPr>
            <w:noProof/>
            <w:webHidden/>
          </w:rPr>
        </w:r>
        <w:r>
          <w:rPr>
            <w:noProof/>
            <w:webHidden/>
          </w:rPr>
          <w:fldChar w:fldCharType="separate"/>
        </w:r>
        <w:r w:rsidR="0027406C">
          <w:rPr>
            <w:noProof/>
            <w:webHidden/>
          </w:rPr>
          <w:t>63</w:t>
        </w:r>
        <w:r>
          <w:rPr>
            <w:noProof/>
            <w:webHidden/>
          </w:rPr>
          <w:fldChar w:fldCharType="end"/>
        </w:r>
      </w:hyperlink>
    </w:p>
    <w:p w14:paraId="26B3F941"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5" w:history="1">
        <w:r w:rsidRPr="008D42E2">
          <w:rPr>
            <w:rStyle w:val="Hyperlink"/>
            <w:rFonts w:ascii="Arial Bold" w:hAnsi="Arial Bold"/>
            <w:noProof/>
          </w:rPr>
          <w:t>Figure 78:</w:t>
        </w:r>
        <w:r>
          <w:rPr>
            <w:rFonts w:asciiTheme="minorHAnsi" w:eastAsiaTheme="minorEastAsia" w:hAnsiTheme="minorHAnsi" w:cstheme="minorBidi"/>
            <w:noProof/>
            <w:sz w:val="22"/>
          </w:rPr>
          <w:tab/>
        </w:r>
        <w:r w:rsidRPr="008D42E2">
          <w:rPr>
            <w:rStyle w:val="Hyperlink"/>
            <w:noProof/>
          </w:rPr>
          <w:t>Report Preview - ECS Records Failing Transmission to PCE Report</w:t>
        </w:r>
        <w:r>
          <w:rPr>
            <w:noProof/>
            <w:webHidden/>
          </w:rPr>
          <w:tab/>
        </w:r>
        <w:r>
          <w:rPr>
            <w:noProof/>
            <w:webHidden/>
          </w:rPr>
          <w:fldChar w:fldCharType="begin"/>
        </w:r>
        <w:r>
          <w:rPr>
            <w:noProof/>
            <w:webHidden/>
          </w:rPr>
          <w:instrText xml:space="preserve"> PAGEREF _Toc482735055 \h </w:instrText>
        </w:r>
        <w:r>
          <w:rPr>
            <w:noProof/>
            <w:webHidden/>
          </w:rPr>
        </w:r>
        <w:r>
          <w:rPr>
            <w:noProof/>
            <w:webHidden/>
          </w:rPr>
          <w:fldChar w:fldCharType="separate"/>
        </w:r>
        <w:r w:rsidR="0027406C">
          <w:rPr>
            <w:noProof/>
            <w:webHidden/>
          </w:rPr>
          <w:t>63</w:t>
        </w:r>
        <w:r>
          <w:rPr>
            <w:noProof/>
            <w:webHidden/>
          </w:rPr>
          <w:fldChar w:fldCharType="end"/>
        </w:r>
      </w:hyperlink>
    </w:p>
    <w:p w14:paraId="616E0D20"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6" w:history="1">
        <w:r w:rsidRPr="008D42E2">
          <w:rPr>
            <w:rStyle w:val="Hyperlink"/>
            <w:rFonts w:ascii="Arial Bold" w:hAnsi="Arial Bold"/>
            <w:noProof/>
          </w:rPr>
          <w:t>Figure 79:</w:t>
        </w:r>
        <w:r>
          <w:rPr>
            <w:rFonts w:asciiTheme="minorHAnsi" w:eastAsiaTheme="minorEastAsia" w:hAnsiTheme="minorHAnsi" w:cstheme="minorBidi"/>
            <w:noProof/>
            <w:sz w:val="22"/>
          </w:rPr>
          <w:tab/>
        </w:r>
        <w:r w:rsidRPr="008D42E2">
          <w:rPr>
            <w:rStyle w:val="Hyperlink"/>
            <w:noProof/>
          </w:rPr>
          <w:t>Export - ECS Records Failing Transmission to PCE Report</w:t>
        </w:r>
        <w:r>
          <w:rPr>
            <w:noProof/>
            <w:webHidden/>
          </w:rPr>
          <w:tab/>
        </w:r>
        <w:r>
          <w:rPr>
            <w:noProof/>
            <w:webHidden/>
          </w:rPr>
          <w:fldChar w:fldCharType="begin"/>
        </w:r>
        <w:r>
          <w:rPr>
            <w:noProof/>
            <w:webHidden/>
          </w:rPr>
          <w:instrText xml:space="preserve"> PAGEREF _Toc482735056 \h </w:instrText>
        </w:r>
        <w:r>
          <w:rPr>
            <w:noProof/>
            <w:webHidden/>
          </w:rPr>
        </w:r>
        <w:r>
          <w:rPr>
            <w:noProof/>
            <w:webHidden/>
          </w:rPr>
          <w:fldChar w:fldCharType="separate"/>
        </w:r>
        <w:r w:rsidR="0027406C">
          <w:rPr>
            <w:noProof/>
            <w:webHidden/>
          </w:rPr>
          <w:t>64</w:t>
        </w:r>
        <w:r>
          <w:rPr>
            <w:noProof/>
            <w:webHidden/>
          </w:rPr>
          <w:fldChar w:fldCharType="end"/>
        </w:r>
      </w:hyperlink>
    </w:p>
    <w:p w14:paraId="55FA6EA6"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7" w:history="1">
        <w:r w:rsidRPr="008D42E2">
          <w:rPr>
            <w:rStyle w:val="Hyperlink"/>
            <w:rFonts w:ascii="Arial Bold" w:hAnsi="Arial Bold"/>
            <w:noProof/>
          </w:rPr>
          <w:t>Figure 80:</w:t>
        </w:r>
        <w:r>
          <w:rPr>
            <w:rFonts w:asciiTheme="minorHAnsi" w:eastAsiaTheme="minorEastAsia" w:hAnsiTheme="minorHAnsi" w:cstheme="minorBidi"/>
            <w:noProof/>
            <w:sz w:val="22"/>
          </w:rPr>
          <w:tab/>
        </w:r>
        <w:r w:rsidRPr="008D42E2">
          <w:rPr>
            <w:rStyle w:val="Hyperlink"/>
            <w:noProof/>
          </w:rPr>
          <w:t>Event Capture Encounters Report Selection Criteria</w:t>
        </w:r>
        <w:r>
          <w:rPr>
            <w:noProof/>
            <w:webHidden/>
          </w:rPr>
          <w:tab/>
        </w:r>
        <w:r>
          <w:rPr>
            <w:noProof/>
            <w:webHidden/>
          </w:rPr>
          <w:fldChar w:fldCharType="begin"/>
        </w:r>
        <w:r>
          <w:rPr>
            <w:noProof/>
            <w:webHidden/>
          </w:rPr>
          <w:instrText xml:space="preserve"> PAGEREF _Toc482735057 \h </w:instrText>
        </w:r>
        <w:r>
          <w:rPr>
            <w:noProof/>
            <w:webHidden/>
          </w:rPr>
        </w:r>
        <w:r>
          <w:rPr>
            <w:noProof/>
            <w:webHidden/>
          </w:rPr>
          <w:fldChar w:fldCharType="separate"/>
        </w:r>
        <w:r w:rsidR="0027406C">
          <w:rPr>
            <w:noProof/>
            <w:webHidden/>
          </w:rPr>
          <w:t>65</w:t>
        </w:r>
        <w:r>
          <w:rPr>
            <w:noProof/>
            <w:webHidden/>
          </w:rPr>
          <w:fldChar w:fldCharType="end"/>
        </w:r>
      </w:hyperlink>
    </w:p>
    <w:p w14:paraId="0373B0F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8" w:history="1">
        <w:r w:rsidRPr="008D42E2">
          <w:rPr>
            <w:rStyle w:val="Hyperlink"/>
            <w:rFonts w:ascii="Arial Bold" w:hAnsi="Arial Bold"/>
            <w:noProof/>
          </w:rPr>
          <w:t>Figure 81:</w:t>
        </w:r>
        <w:r>
          <w:rPr>
            <w:rFonts w:asciiTheme="minorHAnsi" w:eastAsiaTheme="minorEastAsia" w:hAnsiTheme="minorHAnsi" w:cstheme="minorBidi"/>
            <w:noProof/>
            <w:sz w:val="22"/>
          </w:rPr>
          <w:tab/>
        </w:r>
        <w:r w:rsidRPr="008D42E2">
          <w:rPr>
            <w:rStyle w:val="Hyperlink"/>
            <w:noProof/>
          </w:rPr>
          <w:t>Event Capture Encounters Report Timeout Warning</w:t>
        </w:r>
        <w:r>
          <w:rPr>
            <w:noProof/>
            <w:webHidden/>
          </w:rPr>
          <w:tab/>
        </w:r>
        <w:r>
          <w:rPr>
            <w:noProof/>
            <w:webHidden/>
          </w:rPr>
          <w:fldChar w:fldCharType="begin"/>
        </w:r>
        <w:r>
          <w:rPr>
            <w:noProof/>
            <w:webHidden/>
          </w:rPr>
          <w:instrText xml:space="preserve"> PAGEREF _Toc482735058 \h </w:instrText>
        </w:r>
        <w:r>
          <w:rPr>
            <w:noProof/>
            <w:webHidden/>
          </w:rPr>
        </w:r>
        <w:r>
          <w:rPr>
            <w:noProof/>
            <w:webHidden/>
          </w:rPr>
          <w:fldChar w:fldCharType="separate"/>
        </w:r>
        <w:r w:rsidR="0027406C">
          <w:rPr>
            <w:noProof/>
            <w:webHidden/>
          </w:rPr>
          <w:t>65</w:t>
        </w:r>
        <w:r>
          <w:rPr>
            <w:noProof/>
            <w:webHidden/>
          </w:rPr>
          <w:fldChar w:fldCharType="end"/>
        </w:r>
      </w:hyperlink>
    </w:p>
    <w:p w14:paraId="0858EBB2"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59" w:history="1">
        <w:r w:rsidRPr="008D42E2">
          <w:rPr>
            <w:rStyle w:val="Hyperlink"/>
            <w:rFonts w:ascii="Arial Bold" w:hAnsi="Arial Bold"/>
            <w:noProof/>
          </w:rPr>
          <w:t>Figure 82:</w:t>
        </w:r>
        <w:r>
          <w:rPr>
            <w:rFonts w:asciiTheme="minorHAnsi" w:eastAsiaTheme="minorEastAsia" w:hAnsiTheme="minorHAnsi" w:cstheme="minorBidi"/>
            <w:noProof/>
            <w:sz w:val="22"/>
          </w:rPr>
          <w:tab/>
        </w:r>
        <w:r w:rsidRPr="008D42E2">
          <w:rPr>
            <w:rStyle w:val="Hyperlink"/>
            <w:noProof/>
          </w:rPr>
          <w:t>Report Preview - Event Capture Encounters Report Sorted by Patient</w:t>
        </w:r>
        <w:r>
          <w:rPr>
            <w:noProof/>
            <w:webHidden/>
          </w:rPr>
          <w:tab/>
        </w:r>
        <w:r>
          <w:rPr>
            <w:noProof/>
            <w:webHidden/>
          </w:rPr>
          <w:fldChar w:fldCharType="begin"/>
        </w:r>
        <w:r>
          <w:rPr>
            <w:noProof/>
            <w:webHidden/>
          </w:rPr>
          <w:instrText xml:space="preserve"> PAGEREF _Toc482735059 \h </w:instrText>
        </w:r>
        <w:r>
          <w:rPr>
            <w:noProof/>
            <w:webHidden/>
          </w:rPr>
        </w:r>
        <w:r>
          <w:rPr>
            <w:noProof/>
            <w:webHidden/>
          </w:rPr>
          <w:fldChar w:fldCharType="separate"/>
        </w:r>
        <w:r w:rsidR="0027406C">
          <w:rPr>
            <w:noProof/>
            <w:webHidden/>
          </w:rPr>
          <w:t>66</w:t>
        </w:r>
        <w:r>
          <w:rPr>
            <w:noProof/>
            <w:webHidden/>
          </w:rPr>
          <w:fldChar w:fldCharType="end"/>
        </w:r>
      </w:hyperlink>
    </w:p>
    <w:p w14:paraId="5656B7B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0" w:history="1">
        <w:r w:rsidRPr="008D42E2">
          <w:rPr>
            <w:rStyle w:val="Hyperlink"/>
            <w:rFonts w:ascii="Arial Bold" w:hAnsi="Arial Bold"/>
            <w:noProof/>
          </w:rPr>
          <w:t>Figure 83:</w:t>
        </w:r>
        <w:r>
          <w:rPr>
            <w:rFonts w:asciiTheme="minorHAnsi" w:eastAsiaTheme="minorEastAsia" w:hAnsiTheme="minorHAnsi" w:cstheme="minorBidi"/>
            <w:noProof/>
            <w:sz w:val="22"/>
          </w:rPr>
          <w:tab/>
        </w:r>
        <w:r w:rsidRPr="008D42E2">
          <w:rPr>
            <w:rStyle w:val="Hyperlink"/>
            <w:noProof/>
          </w:rPr>
          <w:t>Report Preview - Event Capture Encounters Report Sorted by Provider</w:t>
        </w:r>
        <w:r>
          <w:rPr>
            <w:noProof/>
            <w:webHidden/>
          </w:rPr>
          <w:tab/>
        </w:r>
        <w:r>
          <w:rPr>
            <w:noProof/>
            <w:webHidden/>
          </w:rPr>
          <w:fldChar w:fldCharType="begin"/>
        </w:r>
        <w:r>
          <w:rPr>
            <w:noProof/>
            <w:webHidden/>
          </w:rPr>
          <w:instrText xml:space="preserve"> PAGEREF _Toc482735060 \h </w:instrText>
        </w:r>
        <w:r>
          <w:rPr>
            <w:noProof/>
            <w:webHidden/>
          </w:rPr>
        </w:r>
        <w:r>
          <w:rPr>
            <w:noProof/>
            <w:webHidden/>
          </w:rPr>
          <w:fldChar w:fldCharType="separate"/>
        </w:r>
        <w:r w:rsidR="0027406C">
          <w:rPr>
            <w:noProof/>
            <w:webHidden/>
          </w:rPr>
          <w:t>66</w:t>
        </w:r>
        <w:r>
          <w:rPr>
            <w:noProof/>
            <w:webHidden/>
          </w:rPr>
          <w:fldChar w:fldCharType="end"/>
        </w:r>
      </w:hyperlink>
    </w:p>
    <w:p w14:paraId="57D3068D"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1" w:history="1">
        <w:r w:rsidRPr="008D42E2">
          <w:rPr>
            <w:rStyle w:val="Hyperlink"/>
            <w:rFonts w:ascii="Arial Bold" w:hAnsi="Arial Bold"/>
            <w:noProof/>
          </w:rPr>
          <w:t>Figure 84:</w:t>
        </w:r>
        <w:r>
          <w:rPr>
            <w:rFonts w:asciiTheme="minorHAnsi" w:eastAsiaTheme="minorEastAsia" w:hAnsiTheme="minorHAnsi" w:cstheme="minorBidi"/>
            <w:noProof/>
            <w:sz w:val="22"/>
          </w:rPr>
          <w:tab/>
        </w:r>
        <w:r w:rsidRPr="008D42E2">
          <w:rPr>
            <w:rStyle w:val="Hyperlink"/>
            <w:noProof/>
          </w:rPr>
          <w:t>Export - Event Capture Encounters Report</w:t>
        </w:r>
        <w:r>
          <w:rPr>
            <w:noProof/>
            <w:webHidden/>
          </w:rPr>
          <w:tab/>
        </w:r>
        <w:r>
          <w:rPr>
            <w:noProof/>
            <w:webHidden/>
          </w:rPr>
          <w:fldChar w:fldCharType="begin"/>
        </w:r>
        <w:r>
          <w:rPr>
            <w:noProof/>
            <w:webHidden/>
          </w:rPr>
          <w:instrText xml:space="preserve"> PAGEREF _Toc482735061 \h </w:instrText>
        </w:r>
        <w:r>
          <w:rPr>
            <w:noProof/>
            <w:webHidden/>
          </w:rPr>
        </w:r>
        <w:r>
          <w:rPr>
            <w:noProof/>
            <w:webHidden/>
          </w:rPr>
          <w:fldChar w:fldCharType="separate"/>
        </w:r>
        <w:r w:rsidR="0027406C">
          <w:rPr>
            <w:noProof/>
            <w:webHidden/>
          </w:rPr>
          <w:t>67</w:t>
        </w:r>
        <w:r>
          <w:rPr>
            <w:noProof/>
            <w:webHidden/>
          </w:rPr>
          <w:fldChar w:fldCharType="end"/>
        </w:r>
      </w:hyperlink>
    </w:p>
    <w:p w14:paraId="55AF40F6"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2" w:history="1">
        <w:r w:rsidRPr="008D42E2">
          <w:rPr>
            <w:rStyle w:val="Hyperlink"/>
            <w:rFonts w:ascii="Arial Bold" w:hAnsi="Arial Bold"/>
            <w:noProof/>
          </w:rPr>
          <w:t>Figure 85:</w:t>
        </w:r>
        <w:r>
          <w:rPr>
            <w:rFonts w:asciiTheme="minorHAnsi" w:eastAsiaTheme="minorEastAsia" w:hAnsiTheme="minorHAnsi" w:cstheme="minorBidi"/>
            <w:noProof/>
            <w:sz w:val="22"/>
          </w:rPr>
          <w:tab/>
        </w:r>
        <w:r w:rsidRPr="008D42E2">
          <w:rPr>
            <w:rStyle w:val="Hyperlink"/>
            <w:noProof/>
          </w:rPr>
          <w:t>Ordering Section Summary Report Selection Criteria</w:t>
        </w:r>
        <w:r>
          <w:rPr>
            <w:noProof/>
            <w:webHidden/>
          </w:rPr>
          <w:tab/>
        </w:r>
        <w:r>
          <w:rPr>
            <w:noProof/>
            <w:webHidden/>
          </w:rPr>
          <w:fldChar w:fldCharType="begin"/>
        </w:r>
        <w:r>
          <w:rPr>
            <w:noProof/>
            <w:webHidden/>
          </w:rPr>
          <w:instrText xml:space="preserve"> PAGEREF _Toc482735062 \h </w:instrText>
        </w:r>
        <w:r>
          <w:rPr>
            <w:noProof/>
            <w:webHidden/>
          </w:rPr>
        </w:r>
        <w:r>
          <w:rPr>
            <w:noProof/>
            <w:webHidden/>
          </w:rPr>
          <w:fldChar w:fldCharType="separate"/>
        </w:r>
        <w:r w:rsidR="0027406C">
          <w:rPr>
            <w:noProof/>
            <w:webHidden/>
          </w:rPr>
          <w:t>67</w:t>
        </w:r>
        <w:r>
          <w:rPr>
            <w:noProof/>
            <w:webHidden/>
          </w:rPr>
          <w:fldChar w:fldCharType="end"/>
        </w:r>
      </w:hyperlink>
    </w:p>
    <w:p w14:paraId="3F5C133B"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3" w:history="1">
        <w:r w:rsidRPr="008D42E2">
          <w:rPr>
            <w:rStyle w:val="Hyperlink"/>
            <w:rFonts w:ascii="Arial Bold" w:hAnsi="Arial Bold"/>
            <w:noProof/>
          </w:rPr>
          <w:t>Figure 86:</w:t>
        </w:r>
        <w:r>
          <w:rPr>
            <w:rFonts w:asciiTheme="minorHAnsi" w:eastAsiaTheme="minorEastAsia" w:hAnsiTheme="minorHAnsi" w:cstheme="minorBidi"/>
            <w:noProof/>
            <w:sz w:val="22"/>
          </w:rPr>
          <w:tab/>
        </w:r>
        <w:r w:rsidRPr="008D42E2">
          <w:rPr>
            <w:rStyle w:val="Hyperlink"/>
            <w:noProof/>
          </w:rPr>
          <w:t>Report Preview - Ordering Section Summary Report</w:t>
        </w:r>
        <w:r>
          <w:rPr>
            <w:noProof/>
            <w:webHidden/>
          </w:rPr>
          <w:tab/>
        </w:r>
        <w:r>
          <w:rPr>
            <w:noProof/>
            <w:webHidden/>
          </w:rPr>
          <w:fldChar w:fldCharType="begin"/>
        </w:r>
        <w:r>
          <w:rPr>
            <w:noProof/>
            <w:webHidden/>
          </w:rPr>
          <w:instrText xml:space="preserve"> PAGEREF _Toc482735063 \h </w:instrText>
        </w:r>
        <w:r>
          <w:rPr>
            <w:noProof/>
            <w:webHidden/>
          </w:rPr>
        </w:r>
        <w:r>
          <w:rPr>
            <w:noProof/>
            <w:webHidden/>
          </w:rPr>
          <w:fldChar w:fldCharType="separate"/>
        </w:r>
        <w:r w:rsidR="0027406C">
          <w:rPr>
            <w:noProof/>
            <w:webHidden/>
          </w:rPr>
          <w:t>68</w:t>
        </w:r>
        <w:r>
          <w:rPr>
            <w:noProof/>
            <w:webHidden/>
          </w:rPr>
          <w:fldChar w:fldCharType="end"/>
        </w:r>
      </w:hyperlink>
    </w:p>
    <w:p w14:paraId="4A5A8D8F"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4" w:history="1">
        <w:r w:rsidRPr="008D42E2">
          <w:rPr>
            <w:rStyle w:val="Hyperlink"/>
            <w:rFonts w:ascii="Arial Bold" w:hAnsi="Arial Bold"/>
            <w:noProof/>
          </w:rPr>
          <w:t>Figure 87:</w:t>
        </w:r>
        <w:r>
          <w:rPr>
            <w:rFonts w:asciiTheme="minorHAnsi" w:eastAsiaTheme="minorEastAsia" w:hAnsiTheme="minorHAnsi" w:cstheme="minorBidi"/>
            <w:noProof/>
            <w:sz w:val="22"/>
          </w:rPr>
          <w:tab/>
        </w:r>
        <w:r w:rsidRPr="008D42E2">
          <w:rPr>
            <w:rStyle w:val="Hyperlink"/>
            <w:noProof/>
          </w:rPr>
          <w:t>Export - Ordering Section Summary Report</w:t>
        </w:r>
        <w:r>
          <w:rPr>
            <w:noProof/>
            <w:webHidden/>
          </w:rPr>
          <w:tab/>
        </w:r>
        <w:r>
          <w:rPr>
            <w:noProof/>
            <w:webHidden/>
          </w:rPr>
          <w:fldChar w:fldCharType="begin"/>
        </w:r>
        <w:r>
          <w:rPr>
            <w:noProof/>
            <w:webHidden/>
          </w:rPr>
          <w:instrText xml:space="preserve"> PAGEREF _Toc482735064 \h </w:instrText>
        </w:r>
        <w:r>
          <w:rPr>
            <w:noProof/>
            <w:webHidden/>
          </w:rPr>
        </w:r>
        <w:r>
          <w:rPr>
            <w:noProof/>
            <w:webHidden/>
          </w:rPr>
          <w:fldChar w:fldCharType="separate"/>
        </w:r>
        <w:r w:rsidR="0027406C">
          <w:rPr>
            <w:noProof/>
            <w:webHidden/>
          </w:rPr>
          <w:t>68</w:t>
        </w:r>
        <w:r>
          <w:rPr>
            <w:noProof/>
            <w:webHidden/>
          </w:rPr>
          <w:fldChar w:fldCharType="end"/>
        </w:r>
      </w:hyperlink>
    </w:p>
    <w:p w14:paraId="0EF5799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5" w:history="1">
        <w:r w:rsidRPr="008D42E2">
          <w:rPr>
            <w:rStyle w:val="Hyperlink"/>
            <w:rFonts w:ascii="Arial Bold" w:hAnsi="Arial Bold"/>
            <w:noProof/>
          </w:rPr>
          <w:t>Figure 88:</w:t>
        </w:r>
        <w:r>
          <w:rPr>
            <w:rFonts w:asciiTheme="minorHAnsi" w:eastAsiaTheme="minorEastAsia" w:hAnsiTheme="minorHAnsi" w:cstheme="minorBidi"/>
            <w:noProof/>
            <w:sz w:val="22"/>
          </w:rPr>
          <w:tab/>
        </w:r>
        <w:r w:rsidRPr="008D42E2">
          <w:rPr>
            <w:rStyle w:val="Hyperlink"/>
            <w:noProof/>
          </w:rPr>
          <w:t>Patient Summary Report (without reasons) Selection Criteria</w:t>
        </w:r>
        <w:r>
          <w:rPr>
            <w:noProof/>
            <w:webHidden/>
          </w:rPr>
          <w:tab/>
        </w:r>
        <w:r>
          <w:rPr>
            <w:noProof/>
            <w:webHidden/>
          </w:rPr>
          <w:fldChar w:fldCharType="begin"/>
        </w:r>
        <w:r>
          <w:rPr>
            <w:noProof/>
            <w:webHidden/>
          </w:rPr>
          <w:instrText xml:space="preserve"> PAGEREF _Toc482735065 \h </w:instrText>
        </w:r>
        <w:r>
          <w:rPr>
            <w:noProof/>
            <w:webHidden/>
          </w:rPr>
        </w:r>
        <w:r>
          <w:rPr>
            <w:noProof/>
            <w:webHidden/>
          </w:rPr>
          <w:fldChar w:fldCharType="separate"/>
        </w:r>
        <w:r w:rsidR="0027406C">
          <w:rPr>
            <w:noProof/>
            <w:webHidden/>
          </w:rPr>
          <w:t>69</w:t>
        </w:r>
        <w:r>
          <w:rPr>
            <w:noProof/>
            <w:webHidden/>
          </w:rPr>
          <w:fldChar w:fldCharType="end"/>
        </w:r>
      </w:hyperlink>
    </w:p>
    <w:p w14:paraId="7A46A377"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6" w:history="1">
        <w:r w:rsidRPr="008D42E2">
          <w:rPr>
            <w:rStyle w:val="Hyperlink"/>
            <w:rFonts w:ascii="Arial Bold" w:hAnsi="Arial Bold"/>
            <w:noProof/>
          </w:rPr>
          <w:t>Figure 89:</w:t>
        </w:r>
        <w:r>
          <w:rPr>
            <w:rFonts w:asciiTheme="minorHAnsi" w:eastAsiaTheme="minorEastAsia" w:hAnsiTheme="minorHAnsi" w:cstheme="minorBidi"/>
            <w:noProof/>
            <w:sz w:val="22"/>
          </w:rPr>
          <w:tab/>
        </w:r>
        <w:r w:rsidRPr="008D42E2">
          <w:rPr>
            <w:rStyle w:val="Hyperlink"/>
            <w:noProof/>
          </w:rPr>
          <w:t>Report Preview - Patient Summary Report (without Reasons)</w:t>
        </w:r>
        <w:r>
          <w:rPr>
            <w:noProof/>
            <w:webHidden/>
          </w:rPr>
          <w:tab/>
        </w:r>
        <w:r>
          <w:rPr>
            <w:noProof/>
            <w:webHidden/>
          </w:rPr>
          <w:fldChar w:fldCharType="begin"/>
        </w:r>
        <w:r>
          <w:rPr>
            <w:noProof/>
            <w:webHidden/>
          </w:rPr>
          <w:instrText xml:space="preserve"> PAGEREF _Toc482735066 \h </w:instrText>
        </w:r>
        <w:r>
          <w:rPr>
            <w:noProof/>
            <w:webHidden/>
          </w:rPr>
        </w:r>
        <w:r>
          <w:rPr>
            <w:noProof/>
            <w:webHidden/>
          </w:rPr>
          <w:fldChar w:fldCharType="separate"/>
        </w:r>
        <w:r w:rsidR="0027406C">
          <w:rPr>
            <w:noProof/>
            <w:webHidden/>
          </w:rPr>
          <w:t>70</w:t>
        </w:r>
        <w:r>
          <w:rPr>
            <w:noProof/>
            <w:webHidden/>
          </w:rPr>
          <w:fldChar w:fldCharType="end"/>
        </w:r>
      </w:hyperlink>
    </w:p>
    <w:p w14:paraId="02FA17FA"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7" w:history="1">
        <w:r w:rsidRPr="008D42E2">
          <w:rPr>
            <w:rStyle w:val="Hyperlink"/>
            <w:rFonts w:ascii="Arial Bold" w:hAnsi="Arial Bold"/>
            <w:noProof/>
          </w:rPr>
          <w:t>Figure 90:</w:t>
        </w:r>
        <w:r>
          <w:rPr>
            <w:rFonts w:asciiTheme="minorHAnsi" w:eastAsiaTheme="minorEastAsia" w:hAnsiTheme="minorHAnsi" w:cstheme="minorBidi"/>
            <w:noProof/>
            <w:sz w:val="22"/>
          </w:rPr>
          <w:tab/>
        </w:r>
        <w:r w:rsidRPr="008D42E2">
          <w:rPr>
            <w:rStyle w:val="Hyperlink"/>
            <w:noProof/>
          </w:rPr>
          <w:t>Export - Patient Summary Report (without Reasons)</w:t>
        </w:r>
        <w:r>
          <w:rPr>
            <w:noProof/>
            <w:webHidden/>
          </w:rPr>
          <w:tab/>
        </w:r>
        <w:r>
          <w:rPr>
            <w:noProof/>
            <w:webHidden/>
          </w:rPr>
          <w:fldChar w:fldCharType="begin"/>
        </w:r>
        <w:r>
          <w:rPr>
            <w:noProof/>
            <w:webHidden/>
          </w:rPr>
          <w:instrText xml:space="preserve"> PAGEREF _Toc482735067 \h </w:instrText>
        </w:r>
        <w:r>
          <w:rPr>
            <w:noProof/>
            <w:webHidden/>
          </w:rPr>
        </w:r>
        <w:r>
          <w:rPr>
            <w:noProof/>
            <w:webHidden/>
          </w:rPr>
          <w:fldChar w:fldCharType="separate"/>
        </w:r>
        <w:r w:rsidR="0027406C">
          <w:rPr>
            <w:noProof/>
            <w:webHidden/>
          </w:rPr>
          <w:t>70</w:t>
        </w:r>
        <w:r>
          <w:rPr>
            <w:noProof/>
            <w:webHidden/>
          </w:rPr>
          <w:fldChar w:fldCharType="end"/>
        </w:r>
      </w:hyperlink>
    </w:p>
    <w:p w14:paraId="4F767C27"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8" w:history="1">
        <w:r w:rsidRPr="008D42E2">
          <w:rPr>
            <w:rStyle w:val="Hyperlink"/>
            <w:rFonts w:ascii="Arial Bold" w:hAnsi="Arial Bold"/>
            <w:noProof/>
          </w:rPr>
          <w:t>Figure 91:</w:t>
        </w:r>
        <w:r>
          <w:rPr>
            <w:rFonts w:asciiTheme="minorHAnsi" w:eastAsiaTheme="minorEastAsia" w:hAnsiTheme="minorHAnsi" w:cstheme="minorBidi"/>
            <w:noProof/>
            <w:sz w:val="22"/>
          </w:rPr>
          <w:tab/>
        </w:r>
        <w:r w:rsidRPr="008D42E2">
          <w:rPr>
            <w:rStyle w:val="Hyperlink"/>
            <w:noProof/>
          </w:rPr>
          <w:t>Patient Summary Report (with reasons) Selection Criteria</w:t>
        </w:r>
        <w:r>
          <w:rPr>
            <w:noProof/>
            <w:webHidden/>
          </w:rPr>
          <w:tab/>
        </w:r>
        <w:r>
          <w:rPr>
            <w:noProof/>
            <w:webHidden/>
          </w:rPr>
          <w:fldChar w:fldCharType="begin"/>
        </w:r>
        <w:r>
          <w:rPr>
            <w:noProof/>
            <w:webHidden/>
          </w:rPr>
          <w:instrText xml:space="preserve"> PAGEREF _Toc482735068 \h </w:instrText>
        </w:r>
        <w:r>
          <w:rPr>
            <w:noProof/>
            <w:webHidden/>
          </w:rPr>
        </w:r>
        <w:r>
          <w:rPr>
            <w:noProof/>
            <w:webHidden/>
          </w:rPr>
          <w:fldChar w:fldCharType="separate"/>
        </w:r>
        <w:r w:rsidR="0027406C">
          <w:rPr>
            <w:noProof/>
            <w:webHidden/>
          </w:rPr>
          <w:t>71</w:t>
        </w:r>
        <w:r>
          <w:rPr>
            <w:noProof/>
            <w:webHidden/>
          </w:rPr>
          <w:fldChar w:fldCharType="end"/>
        </w:r>
      </w:hyperlink>
    </w:p>
    <w:p w14:paraId="0F85D611"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69" w:history="1">
        <w:r w:rsidRPr="008D42E2">
          <w:rPr>
            <w:rStyle w:val="Hyperlink"/>
            <w:rFonts w:ascii="Arial Bold" w:hAnsi="Arial Bold"/>
            <w:noProof/>
          </w:rPr>
          <w:t>Figure 92:</w:t>
        </w:r>
        <w:r>
          <w:rPr>
            <w:rFonts w:asciiTheme="minorHAnsi" w:eastAsiaTheme="minorEastAsia" w:hAnsiTheme="minorHAnsi" w:cstheme="minorBidi"/>
            <w:noProof/>
            <w:sz w:val="22"/>
          </w:rPr>
          <w:tab/>
        </w:r>
        <w:r w:rsidRPr="008D42E2">
          <w:rPr>
            <w:rStyle w:val="Hyperlink"/>
            <w:noProof/>
          </w:rPr>
          <w:t>Preview Patient Summary Report (with Reasons)</w:t>
        </w:r>
        <w:r>
          <w:rPr>
            <w:noProof/>
            <w:webHidden/>
          </w:rPr>
          <w:tab/>
        </w:r>
        <w:r>
          <w:rPr>
            <w:noProof/>
            <w:webHidden/>
          </w:rPr>
          <w:fldChar w:fldCharType="begin"/>
        </w:r>
        <w:r>
          <w:rPr>
            <w:noProof/>
            <w:webHidden/>
          </w:rPr>
          <w:instrText xml:space="preserve"> PAGEREF _Toc482735069 \h </w:instrText>
        </w:r>
        <w:r>
          <w:rPr>
            <w:noProof/>
            <w:webHidden/>
          </w:rPr>
        </w:r>
        <w:r>
          <w:rPr>
            <w:noProof/>
            <w:webHidden/>
          </w:rPr>
          <w:fldChar w:fldCharType="separate"/>
        </w:r>
        <w:r w:rsidR="0027406C">
          <w:rPr>
            <w:noProof/>
            <w:webHidden/>
          </w:rPr>
          <w:t>71</w:t>
        </w:r>
        <w:r>
          <w:rPr>
            <w:noProof/>
            <w:webHidden/>
          </w:rPr>
          <w:fldChar w:fldCharType="end"/>
        </w:r>
      </w:hyperlink>
    </w:p>
    <w:p w14:paraId="1C71F1E4"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70" w:history="1">
        <w:r w:rsidRPr="008D42E2">
          <w:rPr>
            <w:rStyle w:val="Hyperlink"/>
            <w:rFonts w:ascii="Arial Bold" w:hAnsi="Arial Bold"/>
            <w:noProof/>
          </w:rPr>
          <w:t>Figure 93:</w:t>
        </w:r>
        <w:r>
          <w:rPr>
            <w:rFonts w:asciiTheme="minorHAnsi" w:eastAsiaTheme="minorEastAsia" w:hAnsiTheme="minorHAnsi" w:cstheme="minorBidi"/>
            <w:noProof/>
            <w:sz w:val="22"/>
          </w:rPr>
          <w:tab/>
        </w:r>
        <w:r w:rsidRPr="008D42E2">
          <w:rPr>
            <w:rStyle w:val="Hyperlink"/>
            <w:noProof/>
          </w:rPr>
          <w:t>Export - Patient Summary Report (with Reasons)</w:t>
        </w:r>
        <w:r>
          <w:rPr>
            <w:noProof/>
            <w:webHidden/>
          </w:rPr>
          <w:tab/>
        </w:r>
        <w:r>
          <w:rPr>
            <w:noProof/>
            <w:webHidden/>
          </w:rPr>
          <w:fldChar w:fldCharType="begin"/>
        </w:r>
        <w:r>
          <w:rPr>
            <w:noProof/>
            <w:webHidden/>
          </w:rPr>
          <w:instrText xml:space="preserve"> PAGEREF _Toc482735070 \h </w:instrText>
        </w:r>
        <w:r>
          <w:rPr>
            <w:noProof/>
            <w:webHidden/>
          </w:rPr>
        </w:r>
        <w:r>
          <w:rPr>
            <w:noProof/>
            <w:webHidden/>
          </w:rPr>
          <w:fldChar w:fldCharType="separate"/>
        </w:r>
        <w:r w:rsidR="0027406C">
          <w:rPr>
            <w:noProof/>
            <w:webHidden/>
          </w:rPr>
          <w:t>72</w:t>
        </w:r>
        <w:r>
          <w:rPr>
            <w:noProof/>
            <w:webHidden/>
          </w:rPr>
          <w:fldChar w:fldCharType="end"/>
        </w:r>
      </w:hyperlink>
    </w:p>
    <w:p w14:paraId="5A5975A5"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71" w:history="1">
        <w:r w:rsidRPr="008D42E2">
          <w:rPr>
            <w:rStyle w:val="Hyperlink"/>
            <w:rFonts w:ascii="Arial Bold" w:hAnsi="Arial Bold"/>
            <w:noProof/>
          </w:rPr>
          <w:t>Figure 94:</w:t>
        </w:r>
        <w:r>
          <w:rPr>
            <w:rFonts w:asciiTheme="minorHAnsi" w:eastAsiaTheme="minorEastAsia" w:hAnsiTheme="minorHAnsi" w:cstheme="minorBidi"/>
            <w:noProof/>
            <w:sz w:val="22"/>
          </w:rPr>
          <w:tab/>
        </w:r>
        <w:r w:rsidRPr="008D42E2">
          <w:rPr>
            <w:rStyle w:val="Hyperlink"/>
            <w:noProof/>
          </w:rPr>
          <w:t>PCE Data Summary Report Selection Criteria</w:t>
        </w:r>
        <w:r>
          <w:rPr>
            <w:noProof/>
            <w:webHidden/>
          </w:rPr>
          <w:tab/>
        </w:r>
        <w:r>
          <w:rPr>
            <w:noProof/>
            <w:webHidden/>
          </w:rPr>
          <w:fldChar w:fldCharType="begin"/>
        </w:r>
        <w:r>
          <w:rPr>
            <w:noProof/>
            <w:webHidden/>
          </w:rPr>
          <w:instrText xml:space="preserve"> PAGEREF _Toc482735071 \h </w:instrText>
        </w:r>
        <w:r>
          <w:rPr>
            <w:noProof/>
            <w:webHidden/>
          </w:rPr>
        </w:r>
        <w:r>
          <w:rPr>
            <w:noProof/>
            <w:webHidden/>
          </w:rPr>
          <w:fldChar w:fldCharType="separate"/>
        </w:r>
        <w:r w:rsidR="0027406C">
          <w:rPr>
            <w:noProof/>
            <w:webHidden/>
          </w:rPr>
          <w:t>73</w:t>
        </w:r>
        <w:r>
          <w:rPr>
            <w:noProof/>
            <w:webHidden/>
          </w:rPr>
          <w:fldChar w:fldCharType="end"/>
        </w:r>
      </w:hyperlink>
    </w:p>
    <w:p w14:paraId="35030F29"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72" w:history="1">
        <w:r w:rsidRPr="008D42E2">
          <w:rPr>
            <w:rStyle w:val="Hyperlink"/>
            <w:rFonts w:ascii="Arial Bold" w:hAnsi="Arial Bold"/>
            <w:noProof/>
          </w:rPr>
          <w:t>Figure 95:</w:t>
        </w:r>
        <w:r>
          <w:rPr>
            <w:rFonts w:asciiTheme="minorHAnsi" w:eastAsiaTheme="minorEastAsia" w:hAnsiTheme="minorHAnsi" w:cstheme="minorBidi"/>
            <w:noProof/>
            <w:sz w:val="22"/>
          </w:rPr>
          <w:tab/>
        </w:r>
        <w:r w:rsidRPr="008D42E2">
          <w:rPr>
            <w:rStyle w:val="Hyperlink"/>
            <w:noProof/>
          </w:rPr>
          <w:t>Report Preview - PCE Data Summary Report</w:t>
        </w:r>
        <w:r>
          <w:rPr>
            <w:noProof/>
            <w:webHidden/>
          </w:rPr>
          <w:tab/>
        </w:r>
        <w:r>
          <w:rPr>
            <w:noProof/>
            <w:webHidden/>
          </w:rPr>
          <w:fldChar w:fldCharType="begin"/>
        </w:r>
        <w:r>
          <w:rPr>
            <w:noProof/>
            <w:webHidden/>
          </w:rPr>
          <w:instrText xml:space="preserve"> PAGEREF _Toc482735072 \h </w:instrText>
        </w:r>
        <w:r>
          <w:rPr>
            <w:noProof/>
            <w:webHidden/>
          </w:rPr>
        </w:r>
        <w:r>
          <w:rPr>
            <w:noProof/>
            <w:webHidden/>
          </w:rPr>
          <w:fldChar w:fldCharType="separate"/>
        </w:r>
        <w:r w:rsidR="0027406C">
          <w:rPr>
            <w:noProof/>
            <w:webHidden/>
          </w:rPr>
          <w:t>73</w:t>
        </w:r>
        <w:r>
          <w:rPr>
            <w:noProof/>
            <w:webHidden/>
          </w:rPr>
          <w:fldChar w:fldCharType="end"/>
        </w:r>
      </w:hyperlink>
    </w:p>
    <w:p w14:paraId="51697807"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73" w:history="1">
        <w:r w:rsidRPr="008D42E2">
          <w:rPr>
            <w:rStyle w:val="Hyperlink"/>
            <w:rFonts w:ascii="Arial Bold" w:hAnsi="Arial Bold"/>
            <w:noProof/>
          </w:rPr>
          <w:t>Figure 96:</w:t>
        </w:r>
        <w:r>
          <w:rPr>
            <w:rFonts w:asciiTheme="minorHAnsi" w:eastAsiaTheme="minorEastAsia" w:hAnsiTheme="minorHAnsi" w:cstheme="minorBidi"/>
            <w:noProof/>
            <w:sz w:val="22"/>
          </w:rPr>
          <w:tab/>
        </w:r>
        <w:r w:rsidRPr="008D42E2">
          <w:rPr>
            <w:rStyle w:val="Hyperlink"/>
            <w:noProof/>
          </w:rPr>
          <w:t>Export - PCE Data Summary Report</w:t>
        </w:r>
        <w:r>
          <w:rPr>
            <w:noProof/>
            <w:webHidden/>
          </w:rPr>
          <w:tab/>
        </w:r>
        <w:r>
          <w:rPr>
            <w:noProof/>
            <w:webHidden/>
          </w:rPr>
          <w:fldChar w:fldCharType="begin"/>
        </w:r>
        <w:r>
          <w:rPr>
            <w:noProof/>
            <w:webHidden/>
          </w:rPr>
          <w:instrText xml:space="preserve"> PAGEREF _Toc482735073 \h </w:instrText>
        </w:r>
        <w:r>
          <w:rPr>
            <w:noProof/>
            <w:webHidden/>
          </w:rPr>
        </w:r>
        <w:r>
          <w:rPr>
            <w:noProof/>
            <w:webHidden/>
          </w:rPr>
          <w:fldChar w:fldCharType="separate"/>
        </w:r>
        <w:r w:rsidR="0027406C">
          <w:rPr>
            <w:noProof/>
            <w:webHidden/>
          </w:rPr>
          <w:t>74</w:t>
        </w:r>
        <w:r>
          <w:rPr>
            <w:noProof/>
            <w:webHidden/>
          </w:rPr>
          <w:fldChar w:fldCharType="end"/>
        </w:r>
      </w:hyperlink>
    </w:p>
    <w:p w14:paraId="562E801B"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74" w:history="1">
        <w:r w:rsidRPr="008D42E2">
          <w:rPr>
            <w:rStyle w:val="Hyperlink"/>
            <w:rFonts w:ascii="Arial Bold" w:hAnsi="Arial Bold"/>
            <w:noProof/>
          </w:rPr>
          <w:t>Figure 97:</w:t>
        </w:r>
        <w:r>
          <w:rPr>
            <w:rFonts w:asciiTheme="minorHAnsi" w:eastAsiaTheme="minorEastAsia" w:hAnsiTheme="minorHAnsi" w:cstheme="minorBidi"/>
            <w:noProof/>
            <w:sz w:val="22"/>
          </w:rPr>
          <w:tab/>
        </w:r>
        <w:r w:rsidRPr="008D42E2">
          <w:rPr>
            <w:rStyle w:val="Hyperlink"/>
            <w:noProof/>
          </w:rPr>
          <w:t>Procedure Reasons Report Selection Criteria</w:t>
        </w:r>
        <w:r>
          <w:rPr>
            <w:noProof/>
            <w:webHidden/>
          </w:rPr>
          <w:tab/>
        </w:r>
        <w:r>
          <w:rPr>
            <w:noProof/>
            <w:webHidden/>
          </w:rPr>
          <w:fldChar w:fldCharType="begin"/>
        </w:r>
        <w:r>
          <w:rPr>
            <w:noProof/>
            <w:webHidden/>
          </w:rPr>
          <w:instrText xml:space="preserve"> PAGEREF _Toc482735074 \h </w:instrText>
        </w:r>
        <w:r>
          <w:rPr>
            <w:noProof/>
            <w:webHidden/>
          </w:rPr>
        </w:r>
        <w:r>
          <w:rPr>
            <w:noProof/>
            <w:webHidden/>
          </w:rPr>
          <w:fldChar w:fldCharType="separate"/>
        </w:r>
        <w:r w:rsidR="0027406C">
          <w:rPr>
            <w:noProof/>
            <w:webHidden/>
          </w:rPr>
          <w:t>74</w:t>
        </w:r>
        <w:r>
          <w:rPr>
            <w:noProof/>
            <w:webHidden/>
          </w:rPr>
          <w:fldChar w:fldCharType="end"/>
        </w:r>
      </w:hyperlink>
    </w:p>
    <w:p w14:paraId="50F5644C"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75" w:history="1">
        <w:r w:rsidRPr="008D42E2">
          <w:rPr>
            <w:rStyle w:val="Hyperlink"/>
            <w:rFonts w:ascii="Arial Bold" w:hAnsi="Arial Bold"/>
            <w:noProof/>
          </w:rPr>
          <w:t>Figure 98:</w:t>
        </w:r>
        <w:r>
          <w:rPr>
            <w:rFonts w:asciiTheme="minorHAnsi" w:eastAsiaTheme="minorEastAsia" w:hAnsiTheme="minorHAnsi" w:cstheme="minorBidi"/>
            <w:noProof/>
            <w:sz w:val="22"/>
          </w:rPr>
          <w:tab/>
        </w:r>
        <w:r w:rsidRPr="008D42E2">
          <w:rPr>
            <w:rStyle w:val="Hyperlink"/>
            <w:noProof/>
          </w:rPr>
          <w:t>Report Preview - Procedure Reasons Report</w:t>
        </w:r>
        <w:r>
          <w:rPr>
            <w:noProof/>
            <w:webHidden/>
          </w:rPr>
          <w:tab/>
        </w:r>
        <w:r>
          <w:rPr>
            <w:noProof/>
            <w:webHidden/>
          </w:rPr>
          <w:fldChar w:fldCharType="begin"/>
        </w:r>
        <w:r>
          <w:rPr>
            <w:noProof/>
            <w:webHidden/>
          </w:rPr>
          <w:instrText xml:space="preserve"> PAGEREF _Toc482735075 \h </w:instrText>
        </w:r>
        <w:r>
          <w:rPr>
            <w:noProof/>
            <w:webHidden/>
          </w:rPr>
        </w:r>
        <w:r>
          <w:rPr>
            <w:noProof/>
            <w:webHidden/>
          </w:rPr>
          <w:fldChar w:fldCharType="separate"/>
        </w:r>
        <w:r w:rsidR="0027406C">
          <w:rPr>
            <w:noProof/>
            <w:webHidden/>
          </w:rPr>
          <w:t>75</w:t>
        </w:r>
        <w:r>
          <w:rPr>
            <w:noProof/>
            <w:webHidden/>
          </w:rPr>
          <w:fldChar w:fldCharType="end"/>
        </w:r>
      </w:hyperlink>
    </w:p>
    <w:p w14:paraId="7115A54D" w14:textId="77777777" w:rsidR="0076188D" w:rsidRDefault="0076188D">
      <w:pPr>
        <w:pStyle w:val="TableofFigures"/>
        <w:tabs>
          <w:tab w:val="left" w:pos="1440"/>
        </w:tabs>
        <w:rPr>
          <w:rFonts w:asciiTheme="minorHAnsi" w:eastAsiaTheme="minorEastAsia" w:hAnsiTheme="minorHAnsi" w:cstheme="minorBidi"/>
          <w:noProof/>
          <w:sz w:val="22"/>
        </w:rPr>
      </w:pPr>
      <w:hyperlink w:anchor="_Toc482735076" w:history="1">
        <w:r w:rsidRPr="008D42E2">
          <w:rPr>
            <w:rStyle w:val="Hyperlink"/>
            <w:rFonts w:ascii="Arial Bold" w:hAnsi="Arial Bold"/>
            <w:noProof/>
          </w:rPr>
          <w:t>Figure 99:</w:t>
        </w:r>
        <w:r>
          <w:rPr>
            <w:rFonts w:asciiTheme="minorHAnsi" w:eastAsiaTheme="minorEastAsia" w:hAnsiTheme="minorHAnsi" w:cstheme="minorBidi"/>
            <w:noProof/>
            <w:sz w:val="22"/>
          </w:rPr>
          <w:tab/>
        </w:r>
        <w:r w:rsidRPr="008D42E2">
          <w:rPr>
            <w:rStyle w:val="Hyperlink"/>
            <w:noProof/>
          </w:rPr>
          <w:t>Export - Procedure Reasons Report</w:t>
        </w:r>
        <w:r>
          <w:rPr>
            <w:noProof/>
            <w:webHidden/>
          </w:rPr>
          <w:tab/>
        </w:r>
        <w:r>
          <w:rPr>
            <w:noProof/>
            <w:webHidden/>
          </w:rPr>
          <w:fldChar w:fldCharType="begin"/>
        </w:r>
        <w:r>
          <w:rPr>
            <w:noProof/>
            <w:webHidden/>
          </w:rPr>
          <w:instrText xml:space="preserve"> PAGEREF _Toc482735076 \h </w:instrText>
        </w:r>
        <w:r>
          <w:rPr>
            <w:noProof/>
            <w:webHidden/>
          </w:rPr>
        </w:r>
        <w:r>
          <w:rPr>
            <w:noProof/>
            <w:webHidden/>
          </w:rPr>
          <w:fldChar w:fldCharType="separate"/>
        </w:r>
        <w:r w:rsidR="0027406C">
          <w:rPr>
            <w:noProof/>
            <w:webHidden/>
          </w:rPr>
          <w:t>75</w:t>
        </w:r>
        <w:r>
          <w:rPr>
            <w:noProof/>
            <w:webHidden/>
          </w:rPr>
          <w:fldChar w:fldCharType="end"/>
        </w:r>
      </w:hyperlink>
    </w:p>
    <w:p w14:paraId="6673782D"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77" w:history="1">
        <w:r w:rsidRPr="008D42E2">
          <w:rPr>
            <w:rStyle w:val="Hyperlink"/>
            <w:rFonts w:ascii="Arial Bold" w:hAnsi="Arial Bold"/>
            <w:noProof/>
          </w:rPr>
          <w:t>Figure 100:</w:t>
        </w:r>
        <w:r>
          <w:rPr>
            <w:rFonts w:asciiTheme="minorHAnsi" w:eastAsiaTheme="minorEastAsia" w:hAnsiTheme="minorHAnsi" w:cstheme="minorBidi"/>
            <w:noProof/>
            <w:sz w:val="22"/>
          </w:rPr>
          <w:tab/>
        </w:r>
        <w:r w:rsidRPr="008D42E2">
          <w:rPr>
            <w:rStyle w:val="Hyperlink"/>
            <w:noProof/>
          </w:rPr>
          <w:t>Provider Summary Report Selection Criteria</w:t>
        </w:r>
        <w:r>
          <w:rPr>
            <w:noProof/>
            <w:webHidden/>
          </w:rPr>
          <w:tab/>
        </w:r>
        <w:r>
          <w:rPr>
            <w:noProof/>
            <w:webHidden/>
          </w:rPr>
          <w:fldChar w:fldCharType="begin"/>
        </w:r>
        <w:r>
          <w:rPr>
            <w:noProof/>
            <w:webHidden/>
          </w:rPr>
          <w:instrText xml:space="preserve"> PAGEREF _Toc482735077 \h </w:instrText>
        </w:r>
        <w:r>
          <w:rPr>
            <w:noProof/>
            <w:webHidden/>
          </w:rPr>
        </w:r>
        <w:r>
          <w:rPr>
            <w:noProof/>
            <w:webHidden/>
          </w:rPr>
          <w:fldChar w:fldCharType="separate"/>
        </w:r>
        <w:r w:rsidR="0027406C">
          <w:rPr>
            <w:noProof/>
            <w:webHidden/>
          </w:rPr>
          <w:t>76</w:t>
        </w:r>
        <w:r>
          <w:rPr>
            <w:noProof/>
            <w:webHidden/>
          </w:rPr>
          <w:fldChar w:fldCharType="end"/>
        </w:r>
      </w:hyperlink>
    </w:p>
    <w:p w14:paraId="76D6444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78" w:history="1">
        <w:r w:rsidRPr="008D42E2">
          <w:rPr>
            <w:rStyle w:val="Hyperlink"/>
            <w:rFonts w:ascii="Arial Bold" w:hAnsi="Arial Bold"/>
            <w:noProof/>
          </w:rPr>
          <w:t>Figure 101:</w:t>
        </w:r>
        <w:r>
          <w:rPr>
            <w:rFonts w:asciiTheme="minorHAnsi" w:eastAsiaTheme="minorEastAsia" w:hAnsiTheme="minorHAnsi" w:cstheme="minorBidi"/>
            <w:noProof/>
            <w:sz w:val="22"/>
          </w:rPr>
          <w:tab/>
        </w:r>
        <w:r w:rsidRPr="008D42E2">
          <w:rPr>
            <w:rStyle w:val="Hyperlink"/>
            <w:noProof/>
          </w:rPr>
          <w:t>Preview - Provider Summary Report</w:t>
        </w:r>
        <w:r>
          <w:rPr>
            <w:noProof/>
            <w:webHidden/>
          </w:rPr>
          <w:tab/>
        </w:r>
        <w:r>
          <w:rPr>
            <w:noProof/>
            <w:webHidden/>
          </w:rPr>
          <w:fldChar w:fldCharType="begin"/>
        </w:r>
        <w:r>
          <w:rPr>
            <w:noProof/>
            <w:webHidden/>
          </w:rPr>
          <w:instrText xml:space="preserve"> PAGEREF _Toc482735078 \h </w:instrText>
        </w:r>
        <w:r>
          <w:rPr>
            <w:noProof/>
            <w:webHidden/>
          </w:rPr>
        </w:r>
        <w:r>
          <w:rPr>
            <w:noProof/>
            <w:webHidden/>
          </w:rPr>
          <w:fldChar w:fldCharType="separate"/>
        </w:r>
        <w:r w:rsidR="0027406C">
          <w:rPr>
            <w:noProof/>
            <w:webHidden/>
          </w:rPr>
          <w:t>77</w:t>
        </w:r>
        <w:r>
          <w:rPr>
            <w:noProof/>
            <w:webHidden/>
          </w:rPr>
          <w:fldChar w:fldCharType="end"/>
        </w:r>
      </w:hyperlink>
    </w:p>
    <w:p w14:paraId="1505D07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79" w:history="1">
        <w:r w:rsidRPr="008D42E2">
          <w:rPr>
            <w:rStyle w:val="Hyperlink"/>
            <w:rFonts w:ascii="Arial Bold" w:hAnsi="Arial Bold"/>
            <w:noProof/>
          </w:rPr>
          <w:t>Figure 102:</w:t>
        </w:r>
        <w:r>
          <w:rPr>
            <w:rFonts w:asciiTheme="minorHAnsi" w:eastAsiaTheme="minorEastAsia" w:hAnsiTheme="minorHAnsi" w:cstheme="minorBidi"/>
            <w:noProof/>
            <w:sz w:val="22"/>
          </w:rPr>
          <w:tab/>
        </w:r>
        <w:r w:rsidRPr="008D42E2">
          <w:rPr>
            <w:rStyle w:val="Hyperlink"/>
            <w:noProof/>
          </w:rPr>
          <w:t>Export - Provider Summary Report</w:t>
        </w:r>
        <w:r>
          <w:rPr>
            <w:noProof/>
            <w:webHidden/>
          </w:rPr>
          <w:tab/>
        </w:r>
        <w:r>
          <w:rPr>
            <w:noProof/>
            <w:webHidden/>
          </w:rPr>
          <w:fldChar w:fldCharType="begin"/>
        </w:r>
        <w:r>
          <w:rPr>
            <w:noProof/>
            <w:webHidden/>
          </w:rPr>
          <w:instrText xml:space="preserve"> PAGEREF _Toc482735079 \h </w:instrText>
        </w:r>
        <w:r>
          <w:rPr>
            <w:noProof/>
            <w:webHidden/>
          </w:rPr>
        </w:r>
        <w:r>
          <w:rPr>
            <w:noProof/>
            <w:webHidden/>
          </w:rPr>
          <w:fldChar w:fldCharType="separate"/>
        </w:r>
        <w:r w:rsidR="0027406C">
          <w:rPr>
            <w:noProof/>
            <w:webHidden/>
          </w:rPr>
          <w:t>77</w:t>
        </w:r>
        <w:r>
          <w:rPr>
            <w:noProof/>
            <w:webHidden/>
          </w:rPr>
          <w:fldChar w:fldCharType="end"/>
        </w:r>
      </w:hyperlink>
    </w:p>
    <w:p w14:paraId="1B1AAD43"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0" w:history="1">
        <w:r w:rsidRPr="008D42E2">
          <w:rPr>
            <w:rStyle w:val="Hyperlink"/>
            <w:rFonts w:ascii="Arial Bold" w:hAnsi="Arial Bold"/>
            <w:noProof/>
          </w:rPr>
          <w:t>Figure 103:</w:t>
        </w:r>
        <w:r>
          <w:rPr>
            <w:rFonts w:asciiTheme="minorHAnsi" w:eastAsiaTheme="minorEastAsia" w:hAnsiTheme="minorHAnsi" w:cstheme="minorBidi"/>
            <w:noProof/>
            <w:sz w:val="22"/>
          </w:rPr>
          <w:tab/>
        </w:r>
        <w:r w:rsidRPr="008D42E2">
          <w:rPr>
            <w:rStyle w:val="Hyperlink"/>
            <w:noProof/>
          </w:rPr>
          <w:t>Provider (1-7) Summary Report Selection Criteria</w:t>
        </w:r>
        <w:r>
          <w:rPr>
            <w:noProof/>
            <w:webHidden/>
          </w:rPr>
          <w:tab/>
        </w:r>
        <w:r>
          <w:rPr>
            <w:noProof/>
            <w:webHidden/>
          </w:rPr>
          <w:fldChar w:fldCharType="begin"/>
        </w:r>
        <w:r>
          <w:rPr>
            <w:noProof/>
            <w:webHidden/>
          </w:rPr>
          <w:instrText xml:space="preserve"> PAGEREF _Toc482735080 \h </w:instrText>
        </w:r>
        <w:r>
          <w:rPr>
            <w:noProof/>
            <w:webHidden/>
          </w:rPr>
        </w:r>
        <w:r>
          <w:rPr>
            <w:noProof/>
            <w:webHidden/>
          </w:rPr>
          <w:fldChar w:fldCharType="separate"/>
        </w:r>
        <w:r w:rsidR="0027406C">
          <w:rPr>
            <w:noProof/>
            <w:webHidden/>
          </w:rPr>
          <w:t>78</w:t>
        </w:r>
        <w:r>
          <w:rPr>
            <w:noProof/>
            <w:webHidden/>
          </w:rPr>
          <w:fldChar w:fldCharType="end"/>
        </w:r>
      </w:hyperlink>
    </w:p>
    <w:p w14:paraId="6975A2E0"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1" w:history="1">
        <w:r w:rsidRPr="008D42E2">
          <w:rPr>
            <w:rStyle w:val="Hyperlink"/>
            <w:rFonts w:ascii="Arial Bold" w:hAnsi="Arial Bold"/>
            <w:noProof/>
          </w:rPr>
          <w:t>Figure 104:</w:t>
        </w:r>
        <w:r>
          <w:rPr>
            <w:rFonts w:asciiTheme="minorHAnsi" w:eastAsiaTheme="minorEastAsia" w:hAnsiTheme="minorHAnsi" w:cstheme="minorBidi"/>
            <w:noProof/>
            <w:sz w:val="22"/>
          </w:rPr>
          <w:tab/>
        </w:r>
        <w:r w:rsidRPr="008D42E2">
          <w:rPr>
            <w:rStyle w:val="Hyperlink"/>
            <w:noProof/>
          </w:rPr>
          <w:t>Preview – Provider (1-7) Summary Report</w:t>
        </w:r>
        <w:r>
          <w:rPr>
            <w:noProof/>
            <w:webHidden/>
          </w:rPr>
          <w:tab/>
        </w:r>
        <w:r>
          <w:rPr>
            <w:noProof/>
            <w:webHidden/>
          </w:rPr>
          <w:fldChar w:fldCharType="begin"/>
        </w:r>
        <w:r>
          <w:rPr>
            <w:noProof/>
            <w:webHidden/>
          </w:rPr>
          <w:instrText xml:space="preserve"> PAGEREF _Toc482735081 \h </w:instrText>
        </w:r>
        <w:r>
          <w:rPr>
            <w:noProof/>
            <w:webHidden/>
          </w:rPr>
        </w:r>
        <w:r>
          <w:rPr>
            <w:noProof/>
            <w:webHidden/>
          </w:rPr>
          <w:fldChar w:fldCharType="separate"/>
        </w:r>
        <w:r w:rsidR="0027406C">
          <w:rPr>
            <w:noProof/>
            <w:webHidden/>
          </w:rPr>
          <w:t>78</w:t>
        </w:r>
        <w:r>
          <w:rPr>
            <w:noProof/>
            <w:webHidden/>
          </w:rPr>
          <w:fldChar w:fldCharType="end"/>
        </w:r>
      </w:hyperlink>
    </w:p>
    <w:p w14:paraId="60F66CC6"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2" w:history="1">
        <w:r w:rsidRPr="008D42E2">
          <w:rPr>
            <w:rStyle w:val="Hyperlink"/>
            <w:rFonts w:ascii="Arial Bold" w:hAnsi="Arial Bold"/>
            <w:noProof/>
          </w:rPr>
          <w:t>Figure 105:</w:t>
        </w:r>
        <w:r>
          <w:rPr>
            <w:rFonts w:asciiTheme="minorHAnsi" w:eastAsiaTheme="minorEastAsia" w:hAnsiTheme="minorHAnsi" w:cstheme="minorBidi"/>
            <w:noProof/>
            <w:sz w:val="22"/>
          </w:rPr>
          <w:tab/>
        </w:r>
        <w:r w:rsidRPr="008D42E2">
          <w:rPr>
            <w:rStyle w:val="Hyperlink"/>
            <w:noProof/>
          </w:rPr>
          <w:t>Export - Provider (1-7) Summary Report</w:t>
        </w:r>
        <w:r>
          <w:rPr>
            <w:noProof/>
            <w:webHidden/>
          </w:rPr>
          <w:tab/>
        </w:r>
        <w:r>
          <w:rPr>
            <w:noProof/>
            <w:webHidden/>
          </w:rPr>
          <w:fldChar w:fldCharType="begin"/>
        </w:r>
        <w:r>
          <w:rPr>
            <w:noProof/>
            <w:webHidden/>
          </w:rPr>
          <w:instrText xml:space="preserve"> PAGEREF _Toc482735082 \h </w:instrText>
        </w:r>
        <w:r>
          <w:rPr>
            <w:noProof/>
            <w:webHidden/>
          </w:rPr>
        </w:r>
        <w:r>
          <w:rPr>
            <w:noProof/>
            <w:webHidden/>
          </w:rPr>
          <w:fldChar w:fldCharType="separate"/>
        </w:r>
        <w:r w:rsidR="0027406C">
          <w:rPr>
            <w:noProof/>
            <w:webHidden/>
          </w:rPr>
          <w:t>79</w:t>
        </w:r>
        <w:r>
          <w:rPr>
            <w:noProof/>
            <w:webHidden/>
          </w:rPr>
          <w:fldChar w:fldCharType="end"/>
        </w:r>
      </w:hyperlink>
    </w:p>
    <w:p w14:paraId="68B7DC5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3" w:history="1">
        <w:r w:rsidRPr="008D42E2">
          <w:rPr>
            <w:rStyle w:val="Hyperlink"/>
            <w:rFonts w:ascii="Arial Bold" w:hAnsi="Arial Bold"/>
            <w:noProof/>
          </w:rPr>
          <w:t>Figure 106:</w:t>
        </w:r>
        <w:r>
          <w:rPr>
            <w:rFonts w:asciiTheme="minorHAnsi" w:eastAsiaTheme="minorEastAsia" w:hAnsiTheme="minorHAnsi" w:cstheme="minorBidi"/>
            <w:noProof/>
            <w:sz w:val="22"/>
          </w:rPr>
          <w:tab/>
        </w:r>
        <w:r w:rsidRPr="008D42E2">
          <w:rPr>
            <w:rStyle w:val="Hyperlink"/>
            <w:noProof/>
          </w:rPr>
          <w:t>Report Selection Screen for ECMGR Key Holders</w:t>
        </w:r>
        <w:r>
          <w:rPr>
            <w:noProof/>
            <w:webHidden/>
          </w:rPr>
          <w:tab/>
        </w:r>
        <w:r>
          <w:rPr>
            <w:noProof/>
            <w:webHidden/>
          </w:rPr>
          <w:fldChar w:fldCharType="begin"/>
        </w:r>
        <w:r>
          <w:rPr>
            <w:noProof/>
            <w:webHidden/>
          </w:rPr>
          <w:instrText xml:space="preserve"> PAGEREF _Toc482735083 \h </w:instrText>
        </w:r>
        <w:r>
          <w:rPr>
            <w:noProof/>
            <w:webHidden/>
          </w:rPr>
        </w:r>
        <w:r>
          <w:rPr>
            <w:noProof/>
            <w:webHidden/>
          </w:rPr>
          <w:fldChar w:fldCharType="separate"/>
        </w:r>
        <w:r w:rsidR="0027406C">
          <w:rPr>
            <w:noProof/>
            <w:webHidden/>
          </w:rPr>
          <w:t>79</w:t>
        </w:r>
        <w:r>
          <w:rPr>
            <w:noProof/>
            <w:webHidden/>
          </w:rPr>
          <w:fldChar w:fldCharType="end"/>
        </w:r>
      </w:hyperlink>
    </w:p>
    <w:p w14:paraId="708DE653"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4" w:history="1">
        <w:r w:rsidRPr="008D42E2">
          <w:rPr>
            <w:rStyle w:val="Hyperlink"/>
            <w:rFonts w:ascii="Arial Bold" w:hAnsi="Arial Bold"/>
            <w:noProof/>
          </w:rPr>
          <w:t>Figure 107:</w:t>
        </w:r>
        <w:r>
          <w:rPr>
            <w:rFonts w:asciiTheme="minorHAnsi" w:eastAsiaTheme="minorEastAsia" w:hAnsiTheme="minorHAnsi" w:cstheme="minorBidi"/>
            <w:noProof/>
            <w:sz w:val="22"/>
          </w:rPr>
          <w:tab/>
        </w:r>
        <w:r w:rsidRPr="008D42E2">
          <w:rPr>
            <w:rStyle w:val="Hyperlink"/>
            <w:noProof/>
          </w:rPr>
          <w:t>Category Report Selection Criteria</w:t>
        </w:r>
        <w:r>
          <w:rPr>
            <w:noProof/>
            <w:webHidden/>
          </w:rPr>
          <w:tab/>
        </w:r>
        <w:r>
          <w:rPr>
            <w:noProof/>
            <w:webHidden/>
          </w:rPr>
          <w:fldChar w:fldCharType="begin"/>
        </w:r>
        <w:r>
          <w:rPr>
            <w:noProof/>
            <w:webHidden/>
          </w:rPr>
          <w:instrText xml:space="preserve"> PAGEREF _Toc482735084 \h </w:instrText>
        </w:r>
        <w:r>
          <w:rPr>
            <w:noProof/>
            <w:webHidden/>
          </w:rPr>
        </w:r>
        <w:r>
          <w:rPr>
            <w:noProof/>
            <w:webHidden/>
          </w:rPr>
          <w:fldChar w:fldCharType="separate"/>
        </w:r>
        <w:r w:rsidR="0027406C">
          <w:rPr>
            <w:noProof/>
            <w:webHidden/>
          </w:rPr>
          <w:t>80</w:t>
        </w:r>
        <w:r>
          <w:rPr>
            <w:noProof/>
            <w:webHidden/>
          </w:rPr>
          <w:fldChar w:fldCharType="end"/>
        </w:r>
      </w:hyperlink>
    </w:p>
    <w:p w14:paraId="0EC9F8BD"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5" w:history="1">
        <w:r w:rsidRPr="008D42E2">
          <w:rPr>
            <w:rStyle w:val="Hyperlink"/>
            <w:rFonts w:ascii="Arial Bold" w:hAnsi="Arial Bold"/>
            <w:noProof/>
          </w:rPr>
          <w:t>Figure 108:</w:t>
        </w:r>
        <w:r>
          <w:rPr>
            <w:rFonts w:asciiTheme="minorHAnsi" w:eastAsiaTheme="minorEastAsia" w:hAnsiTheme="minorHAnsi" w:cstheme="minorBidi"/>
            <w:noProof/>
            <w:sz w:val="22"/>
          </w:rPr>
          <w:tab/>
        </w:r>
        <w:r w:rsidRPr="008D42E2">
          <w:rPr>
            <w:rStyle w:val="Hyperlink"/>
            <w:noProof/>
          </w:rPr>
          <w:t>Report Preview - Category Report (Active)</w:t>
        </w:r>
        <w:r>
          <w:rPr>
            <w:noProof/>
            <w:webHidden/>
          </w:rPr>
          <w:tab/>
        </w:r>
        <w:r>
          <w:rPr>
            <w:noProof/>
            <w:webHidden/>
          </w:rPr>
          <w:fldChar w:fldCharType="begin"/>
        </w:r>
        <w:r>
          <w:rPr>
            <w:noProof/>
            <w:webHidden/>
          </w:rPr>
          <w:instrText xml:space="preserve"> PAGEREF _Toc482735085 \h </w:instrText>
        </w:r>
        <w:r>
          <w:rPr>
            <w:noProof/>
            <w:webHidden/>
          </w:rPr>
        </w:r>
        <w:r>
          <w:rPr>
            <w:noProof/>
            <w:webHidden/>
          </w:rPr>
          <w:fldChar w:fldCharType="separate"/>
        </w:r>
        <w:r w:rsidR="0027406C">
          <w:rPr>
            <w:noProof/>
            <w:webHidden/>
          </w:rPr>
          <w:t>81</w:t>
        </w:r>
        <w:r>
          <w:rPr>
            <w:noProof/>
            <w:webHidden/>
          </w:rPr>
          <w:fldChar w:fldCharType="end"/>
        </w:r>
      </w:hyperlink>
    </w:p>
    <w:p w14:paraId="7558246D"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6" w:history="1">
        <w:r w:rsidRPr="008D42E2">
          <w:rPr>
            <w:rStyle w:val="Hyperlink"/>
            <w:rFonts w:ascii="Arial Bold" w:hAnsi="Arial Bold"/>
            <w:noProof/>
          </w:rPr>
          <w:t>Figure 109:</w:t>
        </w:r>
        <w:r>
          <w:rPr>
            <w:rFonts w:asciiTheme="minorHAnsi" w:eastAsiaTheme="minorEastAsia" w:hAnsiTheme="minorHAnsi" w:cstheme="minorBidi"/>
            <w:noProof/>
            <w:sz w:val="22"/>
          </w:rPr>
          <w:tab/>
        </w:r>
        <w:r w:rsidRPr="008D42E2">
          <w:rPr>
            <w:rStyle w:val="Hyperlink"/>
            <w:noProof/>
          </w:rPr>
          <w:t>Export - Category Report (Active)</w:t>
        </w:r>
        <w:r>
          <w:rPr>
            <w:noProof/>
            <w:webHidden/>
          </w:rPr>
          <w:tab/>
        </w:r>
        <w:r>
          <w:rPr>
            <w:noProof/>
            <w:webHidden/>
          </w:rPr>
          <w:fldChar w:fldCharType="begin"/>
        </w:r>
        <w:r>
          <w:rPr>
            <w:noProof/>
            <w:webHidden/>
          </w:rPr>
          <w:instrText xml:space="preserve"> PAGEREF _Toc482735086 \h </w:instrText>
        </w:r>
        <w:r>
          <w:rPr>
            <w:noProof/>
            <w:webHidden/>
          </w:rPr>
        </w:r>
        <w:r>
          <w:rPr>
            <w:noProof/>
            <w:webHidden/>
          </w:rPr>
          <w:fldChar w:fldCharType="separate"/>
        </w:r>
        <w:r w:rsidR="0027406C">
          <w:rPr>
            <w:noProof/>
            <w:webHidden/>
          </w:rPr>
          <w:t>81</w:t>
        </w:r>
        <w:r>
          <w:rPr>
            <w:noProof/>
            <w:webHidden/>
          </w:rPr>
          <w:fldChar w:fldCharType="end"/>
        </w:r>
      </w:hyperlink>
    </w:p>
    <w:p w14:paraId="517A6B86"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7" w:history="1">
        <w:r w:rsidRPr="008D42E2">
          <w:rPr>
            <w:rStyle w:val="Hyperlink"/>
            <w:rFonts w:ascii="Arial Bold" w:hAnsi="Arial Bold"/>
            <w:noProof/>
          </w:rPr>
          <w:t>Figure 110:</w:t>
        </w:r>
        <w:r>
          <w:rPr>
            <w:rFonts w:asciiTheme="minorHAnsi" w:eastAsiaTheme="minorEastAsia" w:hAnsiTheme="minorHAnsi" w:cstheme="minorBidi"/>
            <w:noProof/>
            <w:sz w:val="22"/>
          </w:rPr>
          <w:tab/>
        </w:r>
        <w:r w:rsidRPr="008D42E2">
          <w:rPr>
            <w:rStyle w:val="Hyperlink"/>
            <w:noProof/>
          </w:rPr>
          <w:t>Report Preview - Category Report (Inactive)</w:t>
        </w:r>
        <w:r>
          <w:rPr>
            <w:noProof/>
            <w:webHidden/>
          </w:rPr>
          <w:tab/>
        </w:r>
        <w:r>
          <w:rPr>
            <w:noProof/>
            <w:webHidden/>
          </w:rPr>
          <w:fldChar w:fldCharType="begin"/>
        </w:r>
        <w:r>
          <w:rPr>
            <w:noProof/>
            <w:webHidden/>
          </w:rPr>
          <w:instrText xml:space="preserve"> PAGEREF _Toc482735087 \h </w:instrText>
        </w:r>
        <w:r>
          <w:rPr>
            <w:noProof/>
            <w:webHidden/>
          </w:rPr>
        </w:r>
        <w:r>
          <w:rPr>
            <w:noProof/>
            <w:webHidden/>
          </w:rPr>
          <w:fldChar w:fldCharType="separate"/>
        </w:r>
        <w:r w:rsidR="0027406C">
          <w:rPr>
            <w:noProof/>
            <w:webHidden/>
          </w:rPr>
          <w:t>81</w:t>
        </w:r>
        <w:r>
          <w:rPr>
            <w:noProof/>
            <w:webHidden/>
          </w:rPr>
          <w:fldChar w:fldCharType="end"/>
        </w:r>
      </w:hyperlink>
    </w:p>
    <w:p w14:paraId="607BCC2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8" w:history="1">
        <w:r w:rsidRPr="008D42E2">
          <w:rPr>
            <w:rStyle w:val="Hyperlink"/>
            <w:rFonts w:ascii="Arial Bold" w:hAnsi="Arial Bold"/>
            <w:noProof/>
          </w:rPr>
          <w:t>Figure 111:</w:t>
        </w:r>
        <w:r>
          <w:rPr>
            <w:rFonts w:asciiTheme="minorHAnsi" w:eastAsiaTheme="minorEastAsia" w:hAnsiTheme="minorHAnsi" w:cstheme="minorBidi"/>
            <w:noProof/>
            <w:sz w:val="22"/>
          </w:rPr>
          <w:tab/>
        </w:r>
        <w:r w:rsidRPr="008D42E2">
          <w:rPr>
            <w:rStyle w:val="Hyperlink"/>
            <w:noProof/>
          </w:rPr>
          <w:t>Export - Category Report (Inactive)</w:t>
        </w:r>
        <w:r>
          <w:rPr>
            <w:noProof/>
            <w:webHidden/>
          </w:rPr>
          <w:tab/>
        </w:r>
        <w:r>
          <w:rPr>
            <w:noProof/>
            <w:webHidden/>
          </w:rPr>
          <w:fldChar w:fldCharType="begin"/>
        </w:r>
        <w:r>
          <w:rPr>
            <w:noProof/>
            <w:webHidden/>
          </w:rPr>
          <w:instrText xml:space="preserve"> PAGEREF _Toc482735088 \h </w:instrText>
        </w:r>
        <w:r>
          <w:rPr>
            <w:noProof/>
            <w:webHidden/>
          </w:rPr>
        </w:r>
        <w:r>
          <w:rPr>
            <w:noProof/>
            <w:webHidden/>
          </w:rPr>
          <w:fldChar w:fldCharType="separate"/>
        </w:r>
        <w:r w:rsidR="0027406C">
          <w:rPr>
            <w:noProof/>
            <w:webHidden/>
          </w:rPr>
          <w:t>82</w:t>
        </w:r>
        <w:r>
          <w:rPr>
            <w:noProof/>
            <w:webHidden/>
          </w:rPr>
          <w:fldChar w:fldCharType="end"/>
        </w:r>
      </w:hyperlink>
    </w:p>
    <w:p w14:paraId="08547B52"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89" w:history="1">
        <w:r w:rsidRPr="008D42E2">
          <w:rPr>
            <w:rStyle w:val="Hyperlink"/>
            <w:rFonts w:ascii="Arial Bold" w:hAnsi="Arial Bold"/>
            <w:noProof/>
          </w:rPr>
          <w:t>Figure 112:</w:t>
        </w:r>
        <w:r>
          <w:rPr>
            <w:rFonts w:asciiTheme="minorHAnsi" w:eastAsiaTheme="minorEastAsia" w:hAnsiTheme="minorHAnsi" w:cstheme="minorBidi"/>
            <w:noProof/>
            <w:sz w:val="22"/>
          </w:rPr>
          <w:tab/>
        </w:r>
        <w:r w:rsidRPr="008D42E2">
          <w:rPr>
            <w:rStyle w:val="Hyperlink"/>
            <w:noProof/>
          </w:rPr>
          <w:t>Report Preview - Category Report (Both Active and Inactive)</w:t>
        </w:r>
        <w:r>
          <w:rPr>
            <w:noProof/>
            <w:webHidden/>
          </w:rPr>
          <w:tab/>
        </w:r>
        <w:r>
          <w:rPr>
            <w:noProof/>
            <w:webHidden/>
          </w:rPr>
          <w:fldChar w:fldCharType="begin"/>
        </w:r>
        <w:r>
          <w:rPr>
            <w:noProof/>
            <w:webHidden/>
          </w:rPr>
          <w:instrText xml:space="preserve"> PAGEREF _Toc482735089 \h </w:instrText>
        </w:r>
        <w:r>
          <w:rPr>
            <w:noProof/>
            <w:webHidden/>
          </w:rPr>
        </w:r>
        <w:r>
          <w:rPr>
            <w:noProof/>
            <w:webHidden/>
          </w:rPr>
          <w:fldChar w:fldCharType="separate"/>
        </w:r>
        <w:r w:rsidR="0027406C">
          <w:rPr>
            <w:noProof/>
            <w:webHidden/>
          </w:rPr>
          <w:t>82</w:t>
        </w:r>
        <w:r>
          <w:rPr>
            <w:noProof/>
            <w:webHidden/>
          </w:rPr>
          <w:fldChar w:fldCharType="end"/>
        </w:r>
      </w:hyperlink>
    </w:p>
    <w:p w14:paraId="2C0BA945"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0" w:history="1">
        <w:r w:rsidRPr="008D42E2">
          <w:rPr>
            <w:rStyle w:val="Hyperlink"/>
            <w:rFonts w:ascii="Arial Bold" w:hAnsi="Arial Bold"/>
            <w:noProof/>
          </w:rPr>
          <w:t>Figure 113:</w:t>
        </w:r>
        <w:r>
          <w:rPr>
            <w:rFonts w:asciiTheme="minorHAnsi" w:eastAsiaTheme="minorEastAsia" w:hAnsiTheme="minorHAnsi" w:cstheme="minorBidi"/>
            <w:noProof/>
            <w:sz w:val="22"/>
          </w:rPr>
          <w:tab/>
        </w:r>
        <w:r w:rsidRPr="008D42E2">
          <w:rPr>
            <w:rStyle w:val="Hyperlink"/>
            <w:noProof/>
          </w:rPr>
          <w:t>Export - Category Report (Both Active and Inactive)</w:t>
        </w:r>
        <w:r>
          <w:rPr>
            <w:noProof/>
            <w:webHidden/>
          </w:rPr>
          <w:tab/>
        </w:r>
        <w:r>
          <w:rPr>
            <w:noProof/>
            <w:webHidden/>
          </w:rPr>
          <w:fldChar w:fldCharType="begin"/>
        </w:r>
        <w:r>
          <w:rPr>
            <w:noProof/>
            <w:webHidden/>
          </w:rPr>
          <w:instrText xml:space="preserve"> PAGEREF _Toc482735090 \h </w:instrText>
        </w:r>
        <w:r>
          <w:rPr>
            <w:noProof/>
            <w:webHidden/>
          </w:rPr>
        </w:r>
        <w:r>
          <w:rPr>
            <w:noProof/>
            <w:webHidden/>
          </w:rPr>
          <w:fldChar w:fldCharType="separate"/>
        </w:r>
        <w:r w:rsidR="0027406C">
          <w:rPr>
            <w:noProof/>
            <w:webHidden/>
          </w:rPr>
          <w:t>82</w:t>
        </w:r>
        <w:r>
          <w:rPr>
            <w:noProof/>
            <w:webHidden/>
          </w:rPr>
          <w:fldChar w:fldCharType="end"/>
        </w:r>
      </w:hyperlink>
    </w:p>
    <w:p w14:paraId="5669838C" w14:textId="0D0E9079"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1" w:history="1">
        <w:r w:rsidRPr="008D42E2">
          <w:rPr>
            <w:rStyle w:val="Hyperlink"/>
            <w:rFonts w:ascii="Arial Bold" w:hAnsi="Arial Bold"/>
            <w:noProof/>
          </w:rPr>
          <w:t>Figure 114:</w:t>
        </w:r>
        <w:r>
          <w:rPr>
            <w:rFonts w:asciiTheme="minorHAnsi" w:eastAsiaTheme="minorEastAsia" w:hAnsiTheme="minorHAnsi" w:cstheme="minorBidi"/>
            <w:noProof/>
            <w:sz w:val="22"/>
          </w:rPr>
          <w:tab/>
        </w:r>
        <w:r w:rsidRPr="008D42E2">
          <w:rPr>
            <w:rStyle w:val="Hyperlink"/>
            <w:noProof/>
          </w:rPr>
          <w:t>Disabled Category and Procedure Summary Report Selection Criteria</w:t>
        </w:r>
        <w:r>
          <w:rPr>
            <w:noProof/>
            <w:webHidden/>
          </w:rPr>
          <w:tab/>
        </w:r>
        <w:r>
          <w:rPr>
            <w:noProof/>
            <w:webHidden/>
          </w:rPr>
          <w:tab/>
        </w:r>
        <w:r>
          <w:rPr>
            <w:noProof/>
            <w:webHidden/>
          </w:rPr>
          <w:fldChar w:fldCharType="begin"/>
        </w:r>
        <w:r>
          <w:rPr>
            <w:noProof/>
            <w:webHidden/>
          </w:rPr>
          <w:instrText xml:space="preserve"> PAGEREF _Toc482735091 \h </w:instrText>
        </w:r>
        <w:r>
          <w:rPr>
            <w:noProof/>
            <w:webHidden/>
          </w:rPr>
        </w:r>
        <w:r>
          <w:rPr>
            <w:noProof/>
            <w:webHidden/>
          </w:rPr>
          <w:fldChar w:fldCharType="separate"/>
        </w:r>
        <w:r w:rsidR="0027406C">
          <w:rPr>
            <w:noProof/>
            <w:webHidden/>
          </w:rPr>
          <w:t>83</w:t>
        </w:r>
        <w:r>
          <w:rPr>
            <w:noProof/>
            <w:webHidden/>
          </w:rPr>
          <w:fldChar w:fldCharType="end"/>
        </w:r>
      </w:hyperlink>
    </w:p>
    <w:p w14:paraId="28E876A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2" w:history="1">
        <w:r w:rsidRPr="008D42E2">
          <w:rPr>
            <w:rStyle w:val="Hyperlink"/>
            <w:rFonts w:ascii="Arial Bold" w:hAnsi="Arial Bold"/>
            <w:noProof/>
          </w:rPr>
          <w:t>Figure 115:</w:t>
        </w:r>
        <w:r>
          <w:rPr>
            <w:rFonts w:asciiTheme="minorHAnsi" w:eastAsiaTheme="minorEastAsia" w:hAnsiTheme="minorHAnsi" w:cstheme="minorBidi"/>
            <w:noProof/>
            <w:sz w:val="22"/>
          </w:rPr>
          <w:tab/>
        </w:r>
        <w:r w:rsidRPr="008D42E2">
          <w:rPr>
            <w:rStyle w:val="Hyperlink"/>
            <w:noProof/>
          </w:rPr>
          <w:t>Report Preview - Disabled Category and Procedure Summary</w:t>
        </w:r>
        <w:r>
          <w:rPr>
            <w:noProof/>
            <w:webHidden/>
          </w:rPr>
          <w:tab/>
        </w:r>
        <w:r>
          <w:rPr>
            <w:noProof/>
            <w:webHidden/>
          </w:rPr>
          <w:fldChar w:fldCharType="begin"/>
        </w:r>
        <w:r>
          <w:rPr>
            <w:noProof/>
            <w:webHidden/>
          </w:rPr>
          <w:instrText xml:space="preserve"> PAGEREF _Toc482735092 \h </w:instrText>
        </w:r>
        <w:r>
          <w:rPr>
            <w:noProof/>
            <w:webHidden/>
          </w:rPr>
        </w:r>
        <w:r>
          <w:rPr>
            <w:noProof/>
            <w:webHidden/>
          </w:rPr>
          <w:fldChar w:fldCharType="separate"/>
        </w:r>
        <w:r w:rsidR="0027406C">
          <w:rPr>
            <w:noProof/>
            <w:webHidden/>
          </w:rPr>
          <w:t>84</w:t>
        </w:r>
        <w:r>
          <w:rPr>
            <w:noProof/>
            <w:webHidden/>
          </w:rPr>
          <w:fldChar w:fldCharType="end"/>
        </w:r>
      </w:hyperlink>
    </w:p>
    <w:p w14:paraId="791C30D0"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3" w:history="1">
        <w:r w:rsidRPr="008D42E2">
          <w:rPr>
            <w:rStyle w:val="Hyperlink"/>
            <w:rFonts w:ascii="Arial Bold" w:hAnsi="Arial Bold"/>
            <w:noProof/>
          </w:rPr>
          <w:t>Figure 116:</w:t>
        </w:r>
        <w:r>
          <w:rPr>
            <w:rFonts w:asciiTheme="minorHAnsi" w:eastAsiaTheme="minorEastAsia" w:hAnsiTheme="minorHAnsi" w:cstheme="minorBidi"/>
            <w:noProof/>
            <w:sz w:val="22"/>
          </w:rPr>
          <w:tab/>
        </w:r>
        <w:r w:rsidRPr="008D42E2">
          <w:rPr>
            <w:rStyle w:val="Hyperlink"/>
            <w:noProof/>
          </w:rPr>
          <w:t>Export - Disabled Category and Procedure Summary</w:t>
        </w:r>
        <w:r>
          <w:rPr>
            <w:noProof/>
            <w:webHidden/>
          </w:rPr>
          <w:tab/>
        </w:r>
        <w:r>
          <w:rPr>
            <w:noProof/>
            <w:webHidden/>
          </w:rPr>
          <w:fldChar w:fldCharType="begin"/>
        </w:r>
        <w:r>
          <w:rPr>
            <w:noProof/>
            <w:webHidden/>
          </w:rPr>
          <w:instrText xml:space="preserve"> PAGEREF _Toc482735093 \h </w:instrText>
        </w:r>
        <w:r>
          <w:rPr>
            <w:noProof/>
            <w:webHidden/>
          </w:rPr>
        </w:r>
        <w:r>
          <w:rPr>
            <w:noProof/>
            <w:webHidden/>
          </w:rPr>
          <w:fldChar w:fldCharType="separate"/>
        </w:r>
        <w:r w:rsidR="0027406C">
          <w:rPr>
            <w:noProof/>
            <w:webHidden/>
          </w:rPr>
          <w:t>84</w:t>
        </w:r>
        <w:r>
          <w:rPr>
            <w:noProof/>
            <w:webHidden/>
          </w:rPr>
          <w:fldChar w:fldCharType="end"/>
        </w:r>
      </w:hyperlink>
    </w:p>
    <w:p w14:paraId="4989A77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4" w:history="1">
        <w:r w:rsidRPr="008D42E2">
          <w:rPr>
            <w:rStyle w:val="Hyperlink"/>
            <w:rFonts w:ascii="Arial Bold" w:hAnsi="Arial Bold"/>
            <w:noProof/>
          </w:rPr>
          <w:t>Figure 117:</w:t>
        </w:r>
        <w:r>
          <w:rPr>
            <w:rFonts w:asciiTheme="minorHAnsi" w:eastAsiaTheme="minorEastAsia" w:hAnsiTheme="minorHAnsi" w:cstheme="minorBidi"/>
            <w:noProof/>
            <w:sz w:val="22"/>
          </w:rPr>
          <w:tab/>
        </w:r>
        <w:r w:rsidRPr="008D42E2">
          <w:rPr>
            <w:rStyle w:val="Hyperlink"/>
            <w:noProof/>
          </w:rPr>
          <w:t>DSS Units with Any Associated Stop Code Errors Selection Criteria</w:t>
        </w:r>
        <w:r>
          <w:rPr>
            <w:noProof/>
            <w:webHidden/>
          </w:rPr>
          <w:tab/>
        </w:r>
        <w:r>
          <w:rPr>
            <w:noProof/>
            <w:webHidden/>
          </w:rPr>
          <w:fldChar w:fldCharType="begin"/>
        </w:r>
        <w:r>
          <w:rPr>
            <w:noProof/>
            <w:webHidden/>
          </w:rPr>
          <w:instrText xml:space="preserve"> PAGEREF _Toc482735094 \h </w:instrText>
        </w:r>
        <w:r>
          <w:rPr>
            <w:noProof/>
            <w:webHidden/>
          </w:rPr>
        </w:r>
        <w:r>
          <w:rPr>
            <w:noProof/>
            <w:webHidden/>
          </w:rPr>
          <w:fldChar w:fldCharType="separate"/>
        </w:r>
        <w:r w:rsidR="0027406C">
          <w:rPr>
            <w:noProof/>
            <w:webHidden/>
          </w:rPr>
          <w:t>85</w:t>
        </w:r>
        <w:r>
          <w:rPr>
            <w:noProof/>
            <w:webHidden/>
          </w:rPr>
          <w:fldChar w:fldCharType="end"/>
        </w:r>
      </w:hyperlink>
    </w:p>
    <w:p w14:paraId="40E9EBC6"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5" w:history="1">
        <w:r w:rsidRPr="008D42E2">
          <w:rPr>
            <w:rStyle w:val="Hyperlink"/>
            <w:rFonts w:ascii="Arial Bold" w:hAnsi="Arial Bold"/>
            <w:noProof/>
          </w:rPr>
          <w:t>Figure 118:</w:t>
        </w:r>
        <w:r>
          <w:rPr>
            <w:rFonts w:asciiTheme="minorHAnsi" w:eastAsiaTheme="minorEastAsia" w:hAnsiTheme="minorHAnsi" w:cstheme="minorBidi"/>
            <w:noProof/>
            <w:sz w:val="22"/>
          </w:rPr>
          <w:tab/>
        </w:r>
        <w:r w:rsidRPr="008D42E2">
          <w:rPr>
            <w:rStyle w:val="Hyperlink"/>
            <w:noProof/>
          </w:rPr>
          <w:t>Report Preview - DSS Units with Any Associated Stop Code Errors</w:t>
        </w:r>
        <w:r>
          <w:rPr>
            <w:noProof/>
            <w:webHidden/>
          </w:rPr>
          <w:tab/>
        </w:r>
        <w:r>
          <w:rPr>
            <w:noProof/>
            <w:webHidden/>
          </w:rPr>
          <w:fldChar w:fldCharType="begin"/>
        </w:r>
        <w:r>
          <w:rPr>
            <w:noProof/>
            <w:webHidden/>
          </w:rPr>
          <w:instrText xml:space="preserve"> PAGEREF _Toc482735095 \h </w:instrText>
        </w:r>
        <w:r>
          <w:rPr>
            <w:noProof/>
            <w:webHidden/>
          </w:rPr>
        </w:r>
        <w:r>
          <w:rPr>
            <w:noProof/>
            <w:webHidden/>
          </w:rPr>
          <w:fldChar w:fldCharType="separate"/>
        </w:r>
        <w:r w:rsidR="0027406C">
          <w:rPr>
            <w:noProof/>
            <w:webHidden/>
          </w:rPr>
          <w:t>86</w:t>
        </w:r>
        <w:r>
          <w:rPr>
            <w:noProof/>
            <w:webHidden/>
          </w:rPr>
          <w:fldChar w:fldCharType="end"/>
        </w:r>
      </w:hyperlink>
    </w:p>
    <w:p w14:paraId="6906F49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6" w:history="1">
        <w:r w:rsidRPr="008D42E2">
          <w:rPr>
            <w:rStyle w:val="Hyperlink"/>
            <w:rFonts w:ascii="Arial Bold" w:hAnsi="Arial Bold"/>
            <w:noProof/>
          </w:rPr>
          <w:t>Figure 119:</w:t>
        </w:r>
        <w:r>
          <w:rPr>
            <w:rFonts w:asciiTheme="minorHAnsi" w:eastAsiaTheme="minorEastAsia" w:hAnsiTheme="minorHAnsi" w:cstheme="minorBidi"/>
            <w:noProof/>
            <w:sz w:val="22"/>
          </w:rPr>
          <w:tab/>
        </w:r>
        <w:r w:rsidRPr="008D42E2">
          <w:rPr>
            <w:rStyle w:val="Hyperlink"/>
            <w:noProof/>
          </w:rPr>
          <w:t>Export - DSS Units with Any Associated Stop Code Errors</w:t>
        </w:r>
        <w:r>
          <w:rPr>
            <w:noProof/>
            <w:webHidden/>
          </w:rPr>
          <w:tab/>
        </w:r>
        <w:r>
          <w:rPr>
            <w:noProof/>
            <w:webHidden/>
          </w:rPr>
          <w:fldChar w:fldCharType="begin"/>
        </w:r>
        <w:r>
          <w:rPr>
            <w:noProof/>
            <w:webHidden/>
          </w:rPr>
          <w:instrText xml:space="preserve"> PAGEREF _Toc482735096 \h </w:instrText>
        </w:r>
        <w:r>
          <w:rPr>
            <w:noProof/>
            <w:webHidden/>
          </w:rPr>
        </w:r>
        <w:r>
          <w:rPr>
            <w:noProof/>
            <w:webHidden/>
          </w:rPr>
          <w:fldChar w:fldCharType="separate"/>
        </w:r>
        <w:r w:rsidR="0027406C">
          <w:rPr>
            <w:noProof/>
            <w:webHidden/>
          </w:rPr>
          <w:t>86</w:t>
        </w:r>
        <w:r>
          <w:rPr>
            <w:noProof/>
            <w:webHidden/>
          </w:rPr>
          <w:fldChar w:fldCharType="end"/>
        </w:r>
      </w:hyperlink>
    </w:p>
    <w:p w14:paraId="4AE1AFF3"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7" w:history="1">
        <w:r w:rsidRPr="008D42E2">
          <w:rPr>
            <w:rStyle w:val="Hyperlink"/>
            <w:rFonts w:ascii="Arial Bold" w:hAnsi="Arial Bold"/>
            <w:noProof/>
          </w:rPr>
          <w:t>Figure 120:</w:t>
        </w:r>
        <w:r>
          <w:rPr>
            <w:rFonts w:asciiTheme="minorHAnsi" w:eastAsiaTheme="minorEastAsia" w:hAnsiTheme="minorHAnsi" w:cstheme="minorBidi"/>
            <w:noProof/>
            <w:sz w:val="22"/>
          </w:rPr>
          <w:tab/>
        </w:r>
        <w:r w:rsidRPr="008D42E2">
          <w:rPr>
            <w:rStyle w:val="Hyperlink"/>
            <w:noProof/>
          </w:rPr>
          <w:t>DSS Units/Event Code (EC) Screens for Selected Procedure Code Report Selection Criteria</w:t>
        </w:r>
        <w:r>
          <w:rPr>
            <w:noProof/>
            <w:webHidden/>
          </w:rPr>
          <w:tab/>
        </w:r>
        <w:r>
          <w:rPr>
            <w:noProof/>
            <w:webHidden/>
          </w:rPr>
          <w:fldChar w:fldCharType="begin"/>
        </w:r>
        <w:r>
          <w:rPr>
            <w:noProof/>
            <w:webHidden/>
          </w:rPr>
          <w:instrText xml:space="preserve"> PAGEREF _Toc482735097 \h </w:instrText>
        </w:r>
        <w:r>
          <w:rPr>
            <w:noProof/>
            <w:webHidden/>
          </w:rPr>
        </w:r>
        <w:r>
          <w:rPr>
            <w:noProof/>
            <w:webHidden/>
          </w:rPr>
          <w:fldChar w:fldCharType="separate"/>
        </w:r>
        <w:r w:rsidR="0027406C">
          <w:rPr>
            <w:noProof/>
            <w:webHidden/>
          </w:rPr>
          <w:t>87</w:t>
        </w:r>
        <w:r>
          <w:rPr>
            <w:noProof/>
            <w:webHidden/>
          </w:rPr>
          <w:fldChar w:fldCharType="end"/>
        </w:r>
      </w:hyperlink>
    </w:p>
    <w:p w14:paraId="4F27E37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8" w:history="1">
        <w:r w:rsidRPr="008D42E2">
          <w:rPr>
            <w:rStyle w:val="Hyperlink"/>
            <w:rFonts w:ascii="Arial Bold" w:hAnsi="Arial Bold"/>
            <w:noProof/>
          </w:rPr>
          <w:t>Figure 121:</w:t>
        </w:r>
        <w:r>
          <w:rPr>
            <w:rFonts w:asciiTheme="minorHAnsi" w:eastAsiaTheme="minorEastAsia" w:hAnsiTheme="minorHAnsi" w:cstheme="minorBidi"/>
            <w:noProof/>
            <w:sz w:val="22"/>
          </w:rPr>
          <w:tab/>
        </w:r>
        <w:r w:rsidRPr="008D42E2">
          <w:rPr>
            <w:rStyle w:val="Hyperlink"/>
            <w:noProof/>
          </w:rPr>
          <w:t>Report Preview - DSS Units/Event Code (EC) Screens for Selected Procedure Code Report</w:t>
        </w:r>
        <w:r>
          <w:rPr>
            <w:noProof/>
            <w:webHidden/>
          </w:rPr>
          <w:tab/>
        </w:r>
        <w:r>
          <w:rPr>
            <w:noProof/>
            <w:webHidden/>
          </w:rPr>
          <w:fldChar w:fldCharType="begin"/>
        </w:r>
        <w:r>
          <w:rPr>
            <w:noProof/>
            <w:webHidden/>
          </w:rPr>
          <w:instrText xml:space="preserve"> PAGEREF _Toc482735098 \h </w:instrText>
        </w:r>
        <w:r>
          <w:rPr>
            <w:noProof/>
            <w:webHidden/>
          </w:rPr>
        </w:r>
        <w:r>
          <w:rPr>
            <w:noProof/>
            <w:webHidden/>
          </w:rPr>
          <w:fldChar w:fldCharType="separate"/>
        </w:r>
        <w:r w:rsidR="0027406C">
          <w:rPr>
            <w:noProof/>
            <w:webHidden/>
          </w:rPr>
          <w:t>87</w:t>
        </w:r>
        <w:r>
          <w:rPr>
            <w:noProof/>
            <w:webHidden/>
          </w:rPr>
          <w:fldChar w:fldCharType="end"/>
        </w:r>
      </w:hyperlink>
    </w:p>
    <w:p w14:paraId="484EB63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099" w:history="1">
        <w:r w:rsidRPr="008D42E2">
          <w:rPr>
            <w:rStyle w:val="Hyperlink"/>
            <w:rFonts w:ascii="Arial Bold" w:hAnsi="Arial Bold"/>
            <w:noProof/>
          </w:rPr>
          <w:t>Figure 122:</w:t>
        </w:r>
        <w:r>
          <w:rPr>
            <w:rFonts w:asciiTheme="minorHAnsi" w:eastAsiaTheme="minorEastAsia" w:hAnsiTheme="minorHAnsi" w:cstheme="minorBidi"/>
            <w:noProof/>
            <w:sz w:val="22"/>
          </w:rPr>
          <w:tab/>
        </w:r>
        <w:r w:rsidRPr="008D42E2">
          <w:rPr>
            <w:rStyle w:val="Hyperlink"/>
            <w:noProof/>
          </w:rPr>
          <w:t>Export - DSS Units/Event Code (EC) Screens for Selected Procedure Code Report</w:t>
        </w:r>
        <w:r>
          <w:rPr>
            <w:noProof/>
            <w:webHidden/>
          </w:rPr>
          <w:tab/>
        </w:r>
        <w:r>
          <w:rPr>
            <w:noProof/>
            <w:webHidden/>
          </w:rPr>
          <w:fldChar w:fldCharType="begin"/>
        </w:r>
        <w:r>
          <w:rPr>
            <w:noProof/>
            <w:webHidden/>
          </w:rPr>
          <w:instrText xml:space="preserve"> PAGEREF _Toc482735099 \h </w:instrText>
        </w:r>
        <w:r>
          <w:rPr>
            <w:noProof/>
            <w:webHidden/>
          </w:rPr>
        </w:r>
        <w:r>
          <w:rPr>
            <w:noProof/>
            <w:webHidden/>
          </w:rPr>
          <w:fldChar w:fldCharType="separate"/>
        </w:r>
        <w:r w:rsidR="0027406C">
          <w:rPr>
            <w:noProof/>
            <w:webHidden/>
          </w:rPr>
          <w:t>88</w:t>
        </w:r>
        <w:r>
          <w:rPr>
            <w:noProof/>
            <w:webHidden/>
          </w:rPr>
          <w:fldChar w:fldCharType="end"/>
        </w:r>
      </w:hyperlink>
    </w:p>
    <w:p w14:paraId="0EB1D96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0" w:history="1">
        <w:r w:rsidRPr="008D42E2">
          <w:rPr>
            <w:rStyle w:val="Hyperlink"/>
            <w:rFonts w:ascii="Arial Bold" w:hAnsi="Arial Bold"/>
            <w:noProof/>
          </w:rPr>
          <w:t>Figure 123:</w:t>
        </w:r>
        <w:r>
          <w:rPr>
            <w:rFonts w:asciiTheme="minorHAnsi" w:eastAsiaTheme="minorEastAsia" w:hAnsiTheme="minorHAnsi" w:cstheme="minorBidi"/>
            <w:noProof/>
            <w:sz w:val="22"/>
          </w:rPr>
          <w:tab/>
        </w:r>
        <w:r w:rsidRPr="008D42E2">
          <w:rPr>
            <w:rStyle w:val="Hyperlink"/>
            <w:noProof/>
          </w:rPr>
          <w:t>DSS Unit User Access Report Selection Criteria</w:t>
        </w:r>
        <w:r>
          <w:rPr>
            <w:noProof/>
            <w:webHidden/>
          </w:rPr>
          <w:tab/>
        </w:r>
        <w:r>
          <w:rPr>
            <w:noProof/>
            <w:webHidden/>
          </w:rPr>
          <w:fldChar w:fldCharType="begin"/>
        </w:r>
        <w:r>
          <w:rPr>
            <w:noProof/>
            <w:webHidden/>
          </w:rPr>
          <w:instrText xml:space="preserve"> PAGEREF _Toc482735100 \h </w:instrText>
        </w:r>
        <w:r>
          <w:rPr>
            <w:noProof/>
            <w:webHidden/>
          </w:rPr>
        </w:r>
        <w:r>
          <w:rPr>
            <w:noProof/>
            <w:webHidden/>
          </w:rPr>
          <w:fldChar w:fldCharType="separate"/>
        </w:r>
        <w:r w:rsidR="0027406C">
          <w:rPr>
            <w:noProof/>
            <w:webHidden/>
          </w:rPr>
          <w:t>88</w:t>
        </w:r>
        <w:r>
          <w:rPr>
            <w:noProof/>
            <w:webHidden/>
          </w:rPr>
          <w:fldChar w:fldCharType="end"/>
        </w:r>
      </w:hyperlink>
    </w:p>
    <w:p w14:paraId="57ED90A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1" w:history="1">
        <w:r w:rsidRPr="008D42E2">
          <w:rPr>
            <w:rStyle w:val="Hyperlink"/>
            <w:rFonts w:ascii="Arial Bold" w:hAnsi="Arial Bold"/>
            <w:noProof/>
          </w:rPr>
          <w:t>Figure 124:</w:t>
        </w:r>
        <w:r>
          <w:rPr>
            <w:rFonts w:asciiTheme="minorHAnsi" w:eastAsiaTheme="minorEastAsia" w:hAnsiTheme="minorHAnsi" w:cstheme="minorBidi"/>
            <w:noProof/>
            <w:sz w:val="22"/>
          </w:rPr>
          <w:tab/>
        </w:r>
        <w:r w:rsidRPr="008D42E2">
          <w:rPr>
            <w:rStyle w:val="Hyperlink"/>
            <w:noProof/>
          </w:rPr>
          <w:t>Report Preview - DSS Unit User Access Report</w:t>
        </w:r>
        <w:r>
          <w:rPr>
            <w:noProof/>
            <w:webHidden/>
          </w:rPr>
          <w:tab/>
        </w:r>
        <w:r>
          <w:rPr>
            <w:noProof/>
            <w:webHidden/>
          </w:rPr>
          <w:fldChar w:fldCharType="begin"/>
        </w:r>
        <w:r>
          <w:rPr>
            <w:noProof/>
            <w:webHidden/>
          </w:rPr>
          <w:instrText xml:space="preserve"> PAGEREF _Toc482735101 \h </w:instrText>
        </w:r>
        <w:r>
          <w:rPr>
            <w:noProof/>
            <w:webHidden/>
          </w:rPr>
        </w:r>
        <w:r>
          <w:rPr>
            <w:noProof/>
            <w:webHidden/>
          </w:rPr>
          <w:fldChar w:fldCharType="separate"/>
        </w:r>
        <w:r w:rsidR="0027406C">
          <w:rPr>
            <w:noProof/>
            <w:webHidden/>
          </w:rPr>
          <w:t>89</w:t>
        </w:r>
        <w:r>
          <w:rPr>
            <w:noProof/>
            <w:webHidden/>
          </w:rPr>
          <w:fldChar w:fldCharType="end"/>
        </w:r>
      </w:hyperlink>
    </w:p>
    <w:p w14:paraId="4FD2D013"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2" w:history="1">
        <w:r w:rsidRPr="008D42E2">
          <w:rPr>
            <w:rStyle w:val="Hyperlink"/>
            <w:rFonts w:ascii="Arial Bold" w:hAnsi="Arial Bold"/>
            <w:noProof/>
          </w:rPr>
          <w:t>Figure 125:</w:t>
        </w:r>
        <w:r>
          <w:rPr>
            <w:rFonts w:asciiTheme="minorHAnsi" w:eastAsiaTheme="minorEastAsia" w:hAnsiTheme="minorHAnsi" w:cstheme="minorBidi"/>
            <w:noProof/>
            <w:sz w:val="22"/>
          </w:rPr>
          <w:tab/>
        </w:r>
        <w:r w:rsidRPr="008D42E2">
          <w:rPr>
            <w:rStyle w:val="Hyperlink"/>
            <w:noProof/>
          </w:rPr>
          <w:t>Export - DSS Unit User Access Report</w:t>
        </w:r>
        <w:r>
          <w:rPr>
            <w:noProof/>
            <w:webHidden/>
          </w:rPr>
          <w:tab/>
        </w:r>
        <w:r>
          <w:rPr>
            <w:noProof/>
            <w:webHidden/>
          </w:rPr>
          <w:fldChar w:fldCharType="begin"/>
        </w:r>
        <w:r>
          <w:rPr>
            <w:noProof/>
            <w:webHidden/>
          </w:rPr>
          <w:instrText xml:space="preserve"> PAGEREF _Toc482735102 \h </w:instrText>
        </w:r>
        <w:r>
          <w:rPr>
            <w:noProof/>
            <w:webHidden/>
          </w:rPr>
        </w:r>
        <w:r>
          <w:rPr>
            <w:noProof/>
            <w:webHidden/>
          </w:rPr>
          <w:fldChar w:fldCharType="separate"/>
        </w:r>
        <w:r w:rsidR="0027406C">
          <w:rPr>
            <w:noProof/>
            <w:webHidden/>
          </w:rPr>
          <w:t>89</w:t>
        </w:r>
        <w:r>
          <w:rPr>
            <w:noProof/>
            <w:webHidden/>
          </w:rPr>
          <w:fldChar w:fldCharType="end"/>
        </w:r>
      </w:hyperlink>
    </w:p>
    <w:p w14:paraId="65854357"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3" w:history="1">
        <w:r w:rsidRPr="008D42E2">
          <w:rPr>
            <w:rStyle w:val="Hyperlink"/>
            <w:rFonts w:ascii="Arial Bold" w:hAnsi="Arial Bold"/>
            <w:noProof/>
          </w:rPr>
          <w:t>Figure 126:</w:t>
        </w:r>
        <w:r>
          <w:rPr>
            <w:rFonts w:asciiTheme="minorHAnsi" w:eastAsiaTheme="minorEastAsia" w:hAnsiTheme="minorHAnsi" w:cstheme="minorBidi"/>
            <w:noProof/>
            <w:sz w:val="22"/>
          </w:rPr>
          <w:tab/>
        </w:r>
        <w:r w:rsidRPr="008D42E2">
          <w:rPr>
            <w:rStyle w:val="Hyperlink"/>
            <w:noProof/>
          </w:rPr>
          <w:t>Event Code Screens with CPT Codes Report Selection Criteria</w:t>
        </w:r>
        <w:r>
          <w:rPr>
            <w:noProof/>
            <w:webHidden/>
          </w:rPr>
          <w:tab/>
        </w:r>
        <w:r>
          <w:rPr>
            <w:noProof/>
            <w:webHidden/>
          </w:rPr>
          <w:fldChar w:fldCharType="begin"/>
        </w:r>
        <w:r>
          <w:rPr>
            <w:noProof/>
            <w:webHidden/>
          </w:rPr>
          <w:instrText xml:space="preserve"> PAGEREF _Toc482735103 \h </w:instrText>
        </w:r>
        <w:r>
          <w:rPr>
            <w:noProof/>
            <w:webHidden/>
          </w:rPr>
        </w:r>
        <w:r>
          <w:rPr>
            <w:noProof/>
            <w:webHidden/>
          </w:rPr>
          <w:fldChar w:fldCharType="separate"/>
        </w:r>
        <w:r w:rsidR="0027406C">
          <w:rPr>
            <w:noProof/>
            <w:webHidden/>
          </w:rPr>
          <w:t>90</w:t>
        </w:r>
        <w:r>
          <w:rPr>
            <w:noProof/>
            <w:webHidden/>
          </w:rPr>
          <w:fldChar w:fldCharType="end"/>
        </w:r>
      </w:hyperlink>
    </w:p>
    <w:p w14:paraId="447543A9"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4" w:history="1">
        <w:r w:rsidRPr="008D42E2">
          <w:rPr>
            <w:rStyle w:val="Hyperlink"/>
            <w:rFonts w:ascii="Arial Bold" w:hAnsi="Arial Bold"/>
            <w:noProof/>
          </w:rPr>
          <w:t>Figure 127:</w:t>
        </w:r>
        <w:r>
          <w:rPr>
            <w:rFonts w:asciiTheme="minorHAnsi" w:eastAsiaTheme="minorEastAsia" w:hAnsiTheme="minorHAnsi" w:cstheme="minorBidi"/>
            <w:noProof/>
            <w:sz w:val="22"/>
          </w:rPr>
          <w:tab/>
        </w:r>
        <w:r w:rsidRPr="008D42E2">
          <w:rPr>
            <w:rStyle w:val="Hyperlink"/>
            <w:rFonts w:eastAsiaTheme="minorHAnsi"/>
            <w:noProof/>
          </w:rPr>
          <w:t xml:space="preserve">Preview - </w:t>
        </w:r>
        <w:r w:rsidRPr="008D42E2">
          <w:rPr>
            <w:rStyle w:val="Hyperlink"/>
            <w:noProof/>
          </w:rPr>
          <w:t>Event Code Screens with CPT Codes Report  (Both Active and Inactive CPT Codes Selected)</w:t>
        </w:r>
        <w:r>
          <w:rPr>
            <w:noProof/>
            <w:webHidden/>
          </w:rPr>
          <w:tab/>
        </w:r>
        <w:r>
          <w:rPr>
            <w:noProof/>
            <w:webHidden/>
          </w:rPr>
          <w:fldChar w:fldCharType="begin"/>
        </w:r>
        <w:r>
          <w:rPr>
            <w:noProof/>
            <w:webHidden/>
          </w:rPr>
          <w:instrText xml:space="preserve"> PAGEREF _Toc482735104 \h </w:instrText>
        </w:r>
        <w:r>
          <w:rPr>
            <w:noProof/>
            <w:webHidden/>
          </w:rPr>
        </w:r>
        <w:r>
          <w:rPr>
            <w:noProof/>
            <w:webHidden/>
          </w:rPr>
          <w:fldChar w:fldCharType="separate"/>
        </w:r>
        <w:r w:rsidR="0027406C">
          <w:rPr>
            <w:noProof/>
            <w:webHidden/>
          </w:rPr>
          <w:t>91</w:t>
        </w:r>
        <w:r>
          <w:rPr>
            <w:noProof/>
            <w:webHidden/>
          </w:rPr>
          <w:fldChar w:fldCharType="end"/>
        </w:r>
      </w:hyperlink>
    </w:p>
    <w:p w14:paraId="61B1892D"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5" w:history="1">
        <w:r w:rsidRPr="008D42E2">
          <w:rPr>
            <w:rStyle w:val="Hyperlink"/>
            <w:rFonts w:ascii="Arial Bold" w:hAnsi="Arial Bold"/>
            <w:noProof/>
          </w:rPr>
          <w:t>Figure 128:</w:t>
        </w:r>
        <w:r>
          <w:rPr>
            <w:rFonts w:asciiTheme="minorHAnsi" w:eastAsiaTheme="minorEastAsia" w:hAnsiTheme="minorHAnsi" w:cstheme="minorBidi"/>
            <w:noProof/>
            <w:sz w:val="22"/>
          </w:rPr>
          <w:tab/>
        </w:r>
        <w:r w:rsidRPr="008D42E2">
          <w:rPr>
            <w:rStyle w:val="Hyperlink"/>
            <w:noProof/>
          </w:rPr>
          <w:t>Event Code Screens with CPT Codes Report from Export</w:t>
        </w:r>
        <w:r>
          <w:rPr>
            <w:noProof/>
            <w:webHidden/>
          </w:rPr>
          <w:tab/>
        </w:r>
        <w:r>
          <w:rPr>
            <w:noProof/>
            <w:webHidden/>
          </w:rPr>
          <w:fldChar w:fldCharType="begin"/>
        </w:r>
        <w:r>
          <w:rPr>
            <w:noProof/>
            <w:webHidden/>
          </w:rPr>
          <w:instrText xml:space="preserve"> PAGEREF _Toc482735105 \h </w:instrText>
        </w:r>
        <w:r>
          <w:rPr>
            <w:noProof/>
            <w:webHidden/>
          </w:rPr>
        </w:r>
        <w:r>
          <w:rPr>
            <w:noProof/>
            <w:webHidden/>
          </w:rPr>
          <w:fldChar w:fldCharType="separate"/>
        </w:r>
        <w:r w:rsidR="0027406C">
          <w:rPr>
            <w:noProof/>
            <w:webHidden/>
          </w:rPr>
          <w:t>91</w:t>
        </w:r>
        <w:r>
          <w:rPr>
            <w:noProof/>
            <w:webHidden/>
          </w:rPr>
          <w:fldChar w:fldCharType="end"/>
        </w:r>
      </w:hyperlink>
    </w:p>
    <w:p w14:paraId="72E87AE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6" w:history="1">
        <w:r w:rsidRPr="008D42E2">
          <w:rPr>
            <w:rStyle w:val="Hyperlink"/>
            <w:rFonts w:ascii="Arial Bold" w:hAnsi="Arial Bold"/>
            <w:noProof/>
          </w:rPr>
          <w:t>Figure 129:</w:t>
        </w:r>
        <w:r>
          <w:rPr>
            <w:rFonts w:asciiTheme="minorHAnsi" w:eastAsiaTheme="minorEastAsia" w:hAnsiTheme="minorHAnsi" w:cstheme="minorBidi"/>
            <w:noProof/>
            <w:sz w:val="22"/>
          </w:rPr>
          <w:tab/>
        </w:r>
        <w:r w:rsidRPr="008D42E2">
          <w:rPr>
            <w:rStyle w:val="Hyperlink"/>
            <w:noProof/>
          </w:rPr>
          <w:t>Event Code Screens with Inactive Default Associated Clinic Selection Criteria</w:t>
        </w:r>
        <w:r>
          <w:rPr>
            <w:noProof/>
            <w:webHidden/>
          </w:rPr>
          <w:tab/>
        </w:r>
        <w:r>
          <w:rPr>
            <w:noProof/>
            <w:webHidden/>
          </w:rPr>
          <w:fldChar w:fldCharType="begin"/>
        </w:r>
        <w:r>
          <w:rPr>
            <w:noProof/>
            <w:webHidden/>
          </w:rPr>
          <w:instrText xml:space="preserve"> PAGEREF _Toc482735106 \h </w:instrText>
        </w:r>
        <w:r>
          <w:rPr>
            <w:noProof/>
            <w:webHidden/>
          </w:rPr>
        </w:r>
        <w:r>
          <w:rPr>
            <w:noProof/>
            <w:webHidden/>
          </w:rPr>
          <w:fldChar w:fldCharType="separate"/>
        </w:r>
        <w:r w:rsidR="0027406C">
          <w:rPr>
            <w:noProof/>
            <w:webHidden/>
          </w:rPr>
          <w:t>92</w:t>
        </w:r>
        <w:r>
          <w:rPr>
            <w:noProof/>
            <w:webHidden/>
          </w:rPr>
          <w:fldChar w:fldCharType="end"/>
        </w:r>
      </w:hyperlink>
    </w:p>
    <w:p w14:paraId="5BC0F8C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7" w:history="1">
        <w:r w:rsidRPr="008D42E2">
          <w:rPr>
            <w:rStyle w:val="Hyperlink"/>
            <w:rFonts w:ascii="Arial Bold" w:hAnsi="Arial Bold"/>
            <w:noProof/>
          </w:rPr>
          <w:t>Figure 130:</w:t>
        </w:r>
        <w:r>
          <w:rPr>
            <w:rFonts w:asciiTheme="minorHAnsi" w:eastAsiaTheme="minorEastAsia" w:hAnsiTheme="minorHAnsi" w:cstheme="minorBidi"/>
            <w:noProof/>
            <w:sz w:val="22"/>
          </w:rPr>
          <w:tab/>
        </w:r>
        <w:r w:rsidRPr="008D42E2">
          <w:rPr>
            <w:rStyle w:val="Hyperlink"/>
            <w:noProof/>
          </w:rPr>
          <w:t>Preview - Event Code Screens with Inactive Default Associated Clinic</w:t>
        </w:r>
        <w:r>
          <w:rPr>
            <w:noProof/>
            <w:webHidden/>
          </w:rPr>
          <w:tab/>
        </w:r>
        <w:r>
          <w:rPr>
            <w:noProof/>
            <w:webHidden/>
          </w:rPr>
          <w:fldChar w:fldCharType="begin"/>
        </w:r>
        <w:r>
          <w:rPr>
            <w:noProof/>
            <w:webHidden/>
          </w:rPr>
          <w:instrText xml:space="preserve"> PAGEREF _Toc482735107 \h </w:instrText>
        </w:r>
        <w:r>
          <w:rPr>
            <w:noProof/>
            <w:webHidden/>
          </w:rPr>
        </w:r>
        <w:r>
          <w:rPr>
            <w:noProof/>
            <w:webHidden/>
          </w:rPr>
          <w:fldChar w:fldCharType="separate"/>
        </w:r>
        <w:r w:rsidR="0027406C">
          <w:rPr>
            <w:noProof/>
            <w:webHidden/>
          </w:rPr>
          <w:t>92</w:t>
        </w:r>
        <w:r>
          <w:rPr>
            <w:noProof/>
            <w:webHidden/>
          </w:rPr>
          <w:fldChar w:fldCharType="end"/>
        </w:r>
      </w:hyperlink>
    </w:p>
    <w:p w14:paraId="15145E3C"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8" w:history="1">
        <w:r w:rsidRPr="008D42E2">
          <w:rPr>
            <w:rStyle w:val="Hyperlink"/>
            <w:rFonts w:ascii="Arial Bold" w:hAnsi="Arial Bold"/>
            <w:noProof/>
          </w:rPr>
          <w:t>Figure 131:</w:t>
        </w:r>
        <w:r>
          <w:rPr>
            <w:rFonts w:asciiTheme="minorHAnsi" w:eastAsiaTheme="minorEastAsia" w:hAnsiTheme="minorHAnsi" w:cstheme="minorBidi"/>
            <w:noProof/>
            <w:sz w:val="22"/>
          </w:rPr>
          <w:tab/>
        </w:r>
        <w:r w:rsidRPr="008D42E2">
          <w:rPr>
            <w:rStyle w:val="Hyperlink"/>
            <w:noProof/>
          </w:rPr>
          <w:t>Export - Event Code Screens with Inactive Default Associated Clinic</w:t>
        </w:r>
        <w:r>
          <w:rPr>
            <w:noProof/>
            <w:webHidden/>
          </w:rPr>
          <w:tab/>
        </w:r>
        <w:r>
          <w:rPr>
            <w:noProof/>
            <w:webHidden/>
          </w:rPr>
          <w:fldChar w:fldCharType="begin"/>
        </w:r>
        <w:r>
          <w:rPr>
            <w:noProof/>
            <w:webHidden/>
          </w:rPr>
          <w:instrText xml:space="preserve"> PAGEREF _Toc482735108 \h </w:instrText>
        </w:r>
        <w:r>
          <w:rPr>
            <w:noProof/>
            <w:webHidden/>
          </w:rPr>
        </w:r>
        <w:r>
          <w:rPr>
            <w:noProof/>
            <w:webHidden/>
          </w:rPr>
          <w:fldChar w:fldCharType="separate"/>
        </w:r>
        <w:r w:rsidR="0027406C">
          <w:rPr>
            <w:noProof/>
            <w:webHidden/>
          </w:rPr>
          <w:t>93</w:t>
        </w:r>
        <w:r>
          <w:rPr>
            <w:noProof/>
            <w:webHidden/>
          </w:rPr>
          <w:fldChar w:fldCharType="end"/>
        </w:r>
      </w:hyperlink>
    </w:p>
    <w:p w14:paraId="496FCDE8"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09" w:history="1">
        <w:r w:rsidRPr="008D42E2">
          <w:rPr>
            <w:rStyle w:val="Hyperlink"/>
            <w:rFonts w:ascii="Arial Bold" w:hAnsi="Arial Bold"/>
            <w:noProof/>
          </w:rPr>
          <w:t>Figure 132:</w:t>
        </w:r>
        <w:r>
          <w:rPr>
            <w:rFonts w:asciiTheme="minorHAnsi" w:eastAsiaTheme="minorEastAsia" w:hAnsiTheme="minorHAnsi" w:cstheme="minorBidi"/>
            <w:noProof/>
            <w:sz w:val="22"/>
          </w:rPr>
          <w:tab/>
        </w:r>
        <w:r w:rsidRPr="008D42E2">
          <w:rPr>
            <w:rStyle w:val="Hyperlink"/>
            <w:noProof/>
          </w:rPr>
          <w:t>Inactive Person Class Report Selection Criteria</w:t>
        </w:r>
        <w:r>
          <w:rPr>
            <w:noProof/>
            <w:webHidden/>
          </w:rPr>
          <w:tab/>
        </w:r>
        <w:r>
          <w:rPr>
            <w:noProof/>
            <w:webHidden/>
          </w:rPr>
          <w:fldChar w:fldCharType="begin"/>
        </w:r>
        <w:r>
          <w:rPr>
            <w:noProof/>
            <w:webHidden/>
          </w:rPr>
          <w:instrText xml:space="preserve"> PAGEREF _Toc482735109 \h </w:instrText>
        </w:r>
        <w:r>
          <w:rPr>
            <w:noProof/>
            <w:webHidden/>
          </w:rPr>
        </w:r>
        <w:r>
          <w:rPr>
            <w:noProof/>
            <w:webHidden/>
          </w:rPr>
          <w:fldChar w:fldCharType="separate"/>
        </w:r>
        <w:r w:rsidR="0027406C">
          <w:rPr>
            <w:noProof/>
            <w:webHidden/>
          </w:rPr>
          <w:t>93</w:t>
        </w:r>
        <w:r>
          <w:rPr>
            <w:noProof/>
            <w:webHidden/>
          </w:rPr>
          <w:fldChar w:fldCharType="end"/>
        </w:r>
      </w:hyperlink>
    </w:p>
    <w:p w14:paraId="613B1A4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0" w:history="1">
        <w:r w:rsidRPr="008D42E2">
          <w:rPr>
            <w:rStyle w:val="Hyperlink"/>
            <w:rFonts w:ascii="Arial Bold" w:hAnsi="Arial Bold"/>
            <w:noProof/>
          </w:rPr>
          <w:t>Figure 133:</w:t>
        </w:r>
        <w:r>
          <w:rPr>
            <w:rFonts w:asciiTheme="minorHAnsi" w:eastAsiaTheme="minorEastAsia" w:hAnsiTheme="minorHAnsi" w:cstheme="minorBidi"/>
            <w:noProof/>
            <w:sz w:val="22"/>
          </w:rPr>
          <w:tab/>
        </w:r>
        <w:r w:rsidRPr="008D42E2">
          <w:rPr>
            <w:rStyle w:val="Hyperlink"/>
            <w:noProof/>
          </w:rPr>
          <w:t>Preview - Inactive Person Class Report</w:t>
        </w:r>
        <w:r>
          <w:rPr>
            <w:noProof/>
            <w:webHidden/>
          </w:rPr>
          <w:tab/>
        </w:r>
        <w:r>
          <w:rPr>
            <w:noProof/>
            <w:webHidden/>
          </w:rPr>
          <w:fldChar w:fldCharType="begin"/>
        </w:r>
        <w:r>
          <w:rPr>
            <w:noProof/>
            <w:webHidden/>
          </w:rPr>
          <w:instrText xml:space="preserve"> PAGEREF _Toc482735110 \h </w:instrText>
        </w:r>
        <w:r>
          <w:rPr>
            <w:noProof/>
            <w:webHidden/>
          </w:rPr>
        </w:r>
        <w:r>
          <w:rPr>
            <w:noProof/>
            <w:webHidden/>
          </w:rPr>
          <w:fldChar w:fldCharType="separate"/>
        </w:r>
        <w:r w:rsidR="0027406C">
          <w:rPr>
            <w:noProof/>
            <w:webHidden/>
          </w:rPr>
          <w:t>94</w:t>
        </w:r>
        <w:r>
          <w:rPr>
            <w:noProof/>
            <w:webHidden/>
          </w:rPr>
          <w:fldChar w:fldCharType="end"/>
        </w:r>
      </w:hyperlink>
    </w:p>
    <w:p w14:paraId="336B8C81"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1" w:history="1">
        <w:r w:rsidRPr="008D42E2">
          <w:rPr>
            <w:rStyle w:val="Hyperlink"/>
            <w:rFonts w:ascii="Arial Bold" w:hAnsi="Arial Bold"/>
            <w:noProof/>
          </w:rPr>
          <w:t>Figure 134:</w:t>
        </w:r>
        <w:r>
          <w:rPr>
            <w:rFonts w:asciiTheme="minorHAnsi" w:eastAsiaTheme="minorEastAsia" w:hAnsiTheme="minorHAnsi" w:cstheme="minorBidi"/>
            <w:noProof/>
            <w:sz w:val="22"/>
          </w:rPr>
          <w:tab/>
        </w:r>
        <w:r w:rsidRPr="008D42E2">
          <w:rPr>
            <w:rStyle w:val="Hyperlink"/>
            <w:noProof/>
          </w:rPr>
          <w:t>Export - Inactive Person Class Report</w:t>
        </w:r>
        <w:r>
          <w:rPr>
            <w:noProof/>
            <w:webHidden/>
          </w:rPr>
          <w:tab/>
        </w:r>
        <w:r>
          <w:rPr>
            <w:noProof/>
            <w:webHidden/>
          </w:rPr>
          <w:fldChar w:fldCharType="begin"/>
        </w:r>
        <w:r>
          <w:rPr>
            <w:noProof/>
            <w:webHidden/>
          </w:rPr>
          <w:instrText xml:space="preserve"> PAGEREF _Toc482735111 \h </w:instrText>
        </w:r>
        <w:r>
          <w:rPr>
            <w:noProof/>
            <w:webHidden/>
          </w:rPr>
        </w:r>
        <w:r>
          <w:rPr>
            <w:noProof/>
            <w:webHidden/>
          </w:rPr>
          <w:fldChar w:fldCharType="separate"/>
        </w:r>
        <w:r w:rsidR="0027406C">
          <w:rPr>
            <w:noProof/>
            <w:webHidden/>
          </w:rPr>
          <w:t>94</w:t>
        </w:r>
        <w:r>
          <w:rPr>
            <w:noProof/>
            <w:webHidden/>
          </w:rPr>
          <w:fldChar w:fldCharType="end"/>
        </w:r>
      </w:hyperlink>
    </w:p>
    <w:p w14:paraId="3FF9F69F"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2" w:history="1">
        <w:r w:rsidRPr="008D42E2">
          <w:rPr>
            <w:rStyle w:val="Hyperlink"/>
            <w:rFonts w:ascii="Arial Bold" w:hAnsi="Arial Bold"/>
            <w:noProof/>
          </w:rPr>
          <w:t>Figure 135:</w:t>
        </w:r>
        <w:r>
          <w:rPr>
            <w:rFonts w:asciiTheme="minorHAnsi" w:eastAsiaTheme="minorEastAsia" w:hAnsiTheme="minorHAnsi" w:cstheme="minorBidi"/>
            <w:noProof/>
            <w:sz w:val="22"/>
          </w:rPr>
          <w:tab/>
        </w:r>
        <w:r w:rsidRPr="008D42E2">
          <w:rPr>
            <w:rStyle w:val="Hyperlink"/>
            <w:noProof/>
          </w:rPr>
          <w:t>National/Local Procedure Codes with Inactive CPT Codes Selection Criteria</w:t>
        </w:r>
        <w:r>
          <w:rPr>
            <w:noProof/>
            <w:webHidden/>
          </w:rPr>
          <w:tab/>
        </w:r>
        <w:r>
          <w:rPr>
            <w:noProof/>
            <w:webHidden/>
          </w:rPr>
          <w:fldChar w:fldCharType="begin"/>
        </w:r>
        <w:r>
          <w:rPr>
            <w:noProof/>
            <w:webHidden/>
          </w:rPr>
          <w:instrText xml:space="preserve"> PAGEREF _Toc482735112 \h </w:instrText>
        </w:r>
        <w:r>
          <w:rPr>
            <w:noProof/>
            <w:webHidden/>
          </w:rPr>
        </w:r>
        <w:r>
          <w:rPr>
            <w:noProof/>
            <w:webHidden/>
          </w:rPr>
          <w:fldChar w:fldCharType="separate"/>
        </w:r>
        <w:r w:rsidR="0027406C">
          <w:rPr>
            <w:noProof/>
            <w:webHidden/>
          </w:rPr>
          <w:t>95</w:t>
        </w:r>
        <w:r>
          <w:rPr>
            <w:noProof/>
            <w:webHidden/>
          </w:rPr>
          <w:fldChar w:fldCharType="end"/>
        </w:r>
      </w:hyperlink>
    </w:p>
    <w:p w14:paraId="73770FB8"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3" w:history="1">
        <w:r w:rsidRPr="008D42E2">
          <w:rPr>
            <w:rStyle w:val="Hyperlink"/>
            <w:rFonts w:ascii="Arial Bold" w:hAnsi="Arial Bold"/>
            <w:noProof/>
          </w:rPr>
          <w:t>Figure 136:</w:t>
        </w:r>
        <w:r>
          <w:rPr>
            <w:rFonts w:asciiTheme="minorHAnsi" w:eastAsiaTheme="minorEastAsia" w:hAnsiTheme="minorHAnsi" w:cstheme="minorBidi"/>
            <w:noProof/>
            <w:sz w:val="22"/>
          </w:rPr>
          <w:tab/>
        </w:r>
        <w:r w:rsidRPr="008D42E2">
          <w:rPr>
            <w:rStyle w:val="Hyperlink"/>
            <w:noProof/>
          </w:rPr>
          <w:t>Report Preview - National/Local Procedure Codes with Inactive CPT Codes Report</w:t>
        </w:r>
        <w:r>
          <w:rPr>
            <w:noProof/>
            <w:webHidden/>
          </w:rPr>
          <w:tab/>
        </w:r>
        <w:r>
          <w:rPr>
            <w:noProof/>
            <w:webHidden/>
          </w:rPr>
          <w:fldChar w:fldCharType="begin"/>
        </w:r>
        <w:r>
          <w:rPr>
            <w:noProof/>
            <w:webHidden/>
          </w:rPr>
          <w:instrText xml:space="preserve"> PAGEREF _Toc482735113 \h </w:instrText>
        </w:r>
        <w:r>
          <w:rPr>
            <w:noProof/>
            <w:webHidden/>
          </w:rPr>
        </w:r>
        <w:r>
          <w:rPr>
            <w:noProof/>
            <w:webHidden/>
          </w:rPr>
          <w:fldChar w:fldCharType="separate"/>
        </w:r>
        <w:r w:rsidR="0027406C">
          <w:rPr>
            <w:noProof/>
            <w:webHidden/>
          </w:rPr>
          <w:t>95</w:t>
        </w:r>
        <w:r>
          <w:rPr>
            <w:noProof/>
            <w:webHidden/>
          </w:rPr>
          <w:fldChar w:fldCharType="end"/>
        </w:r>
      </w:hyperlink>
    </w:p>
    <w:p w14:paraId="39A2FD81"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4" w:history="1">
        <w:r w:rsidRPr="008D42E2">
          <w:rPr>
            <w:rStyle w:val="Hyperlink"/>
            <w:rFonts w:ascii="Arial Bold" w:hAnsi="Arial Bold"/>
            <w:noProof/>
          </w:rPr>
          <w:t>Figure 137:</w:t>
        </w:r>
        <w:r>
          <w:rPr>
            <w:rFonts w:asciiTheme="minorHAnsi" w:eastAsiaTheme="minorEastAsia" w:hAnsiTheme="minorHAnsi" w:cstheme="minorBidi"/>
            <w:noProof/>
            <w:sz w:val="22"/>
          </w:rPr>
          <w:tab/>
        </w:r>
        <w:r w:rsidRPr="008D42E2">
          <w:rPr>
            <w:rStyle w:val="Hyperlink"/>
            <w:noProof/>
          </w:rPr>
          <w:t>Export - National/Local Procedure Codes with Inactive CPT Codes Report</w:t>
        </w:r>
        <w:r>
          <w:rPr>
            <w:noProof/>
            <w:webHidden/>
          </w:rPr>
          <w:tab/>
        </w:r>
        <w:r>
          <w:rPr>
            <w:noProof/>
            <w:webHidden/>
          </w:rPr>
          <w:fldChar w:fldCharType="begin"/>
        </w:r>
        <w:r>
          <w:rPr>
            <w:noProof/>
            <w:webHidden/>
          </w:rPr>
          <w:instrText xml:space="preserve"> PAGEREF _Toc482735114 \h </w:instrText>
        </w:r>
        <w:r>
          <w:rPr>
            <w:noProof/>
            <w:webHidden/>
          </w:rPr>
        </w:r>
        <w:r>
          <w:rPr>
            <w:noProof/>
            <w:webHidden/>
          </w:rPr>
          <w:fldChar w:fldCharType="separate"/>
        </w:r>
        <w:r w:rsidR="0027406C">
          <w:rPr>
            <w:noProof/>
            <w:webHidden/>
          </w:rPr>
          <w:t>96</w:t>
        </w:r>
        <w:r>
          <w:rPr>
            <w:noProof/>
            <w:webHidden/>
          </w:rPr>
          <w:fldChar w:fldCharType="end"/>
        </w:r>
      </w:hyperlink>
    </w:p>
    <w:p w14:paraId="3CE41ADA"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5" w:history="1">
        <w:r w:rsidRPr="008D42E2">
          <w:rPr>
            <w:rStyle w:val="Hyperlink"/>
            <w:rFonts w:ascii="Arial Bold" w:hAnsi="Arial Bold"/>
            <w:noProof/>
          </w:rPr>
          <w:t>Figure 138:</w:t>
        </w:r>
        <w:r>
          <w:rPr>
            <w:rFonts w:asciiTheme="minorHAnsi" w:eastAsiaTheme="minorEastAsia" w:hAnsiTheme="minorHAnsi" w:cstheme="minorBidi"/>
            <w:noProof/>
            <w:sz w:val="22"/>
          </w:rPr>
          <w:tab/>
        </w:r>
        <w:r w:rsidRPr="008D42E2">
          <w:rPr>
            <w:rStyle w:val="Hyperlink"/>
            <w:noProof/>
          </w:rPr>
          <w:t>National/Local Procedure Report (Active) Selection Criteria</w:t>
        </w:r>
        <w:r>
          <w:rPr>
            <w:noProof/>
            <w:webHidden/>
          </w:rPr>
          <w:tab/>
        </w:r>
        <w:r>
          <w:rPr>
            <w:noProof/>
            <w:webHidden/>
          </w:rPr>
          <w:fldChar w:fldCharType="begin"/>
        </w:r>
        <w:r>
          <w:rPr>
            <w:noProof/>
            <w:webHidden/>
          </w:rPr>
          <w:instrText xml:space="preserve"> PAGEREF _Toc482735115 \h </w:instrText>
        </w:r>
        <w:r>
          <w:rPr>
            <w:noProof/>
            <w:webHidden/>
          </w:rPr>
        </w:r>
        <w:r>
          <w:rPr>
            <w:noProof/>
            <w:webHidden/>
          </w:rPr>
          <w:fldChar w:fldCharType="separate"/>
        </w:r>
        <w:r w:rsidR="0027406C">
          <w:rPr>
            <w:noProof/>
            <w:webHidden/>
          </w:rPr>
          <w:t>96</w:t>
        </w:r>
        <w:r>
          <w:rPr>
            <w:noProof/>
            <w:webHidden/>
          </w:rPr>
          <w:fldChar w:fldCharType="end"/>
        </w:r>
      </w:hyperlink>
    </w:p>
    <w:p w14:paraId="15E6E0A2"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6" w:history="1">
        <w:r w:rsidRPr="008D42E2">
          <w:rPr>
            <w:rStyle w:val="Hyperlink"/>
            <w:rFonts w:ascii="Arial Bold" w:hAnsi="Arial Bold"/>
            <w:noProof/>
          </w:rPr>
          <w:t>Figure 139:</w:t>
        </w:r>
        <w:r>
          <w:rPr>
            <w:rFonts w:asciiTheme="minorHAnsi" w:eastAsiaTheme="minorEastAsia" w:hAnsiTheme="minorHAnsi" w:cstheme="minorBidi"/>
            <w:noProof/>
            <w:sz w:val="22"/>
          </w:rPr>
          <w:tab/>
        </w:r>
        <w:r w:rsidRPr="008D42E2">
          <w:rPr>
            <w:rStyle w:val="Hyperlink"/>
            <w:noProof/>
          </w:rPr>
          <w:t>Report Preview - National/Local Procedure Report (Active)</w:t>
        </w:r>
        <w:r>
          <w:rPr>
            <w:noProof/>
            <w:webHidden/>
          </w:rPr>
          <w:tab/>
        </w:r>
        <w:r>
          <w:rPr>
            <w:noProof/>
            <w:webHidden/>
          </w:rPr>
          <w:fldChar w:fldCharType="begin"/>
        </w:r>
        <w:r>
          <w:rPr>
            <w:noProof/>
            <w:webHidden/>
          </w:rPr>
          <w:instrText xml:space="preserve"> PAGEREF _Toc482735116 \h </w:instrText>
        </w:r>
        <w:r>
          <w:rPr>
            <w:noProof/>
            <w:webHidden/>
          </w:rPr>
        </w:r>
        <w:r>
          <w:rPr>
            <w:noProof/>
            <w:webHidden/>
          </w:rPr>
          <w:fldChar w:fldCharType="separate"/>
        </w:r>
        <w:r w:rsidR="0027406C">
          <w:rPr>
            <w:noProof/>
            <w:webHidden/>
          </w:rPr>
          <w:t>97</w:t>
        </w:r>
        <w:r>
          <w:rPr>
            <w:noProof/>
            <w:webHidden/>
          </w:rPr>
          <w:fldChar w:fldCharType="end"/>
        </w:r>
      </w:hyperlink>
    </w:p>
    <w:p w14:paraId="55446C9C"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7" w:history="1">
        <w:r w:rsidRPr="008D42E2">
          <w:rPr>
            <w:rStyle w:val="Hyperlink"/>
            <w:rFonts w:ascii="Arial Bold" w:hAnsi="Arial Bold"/>
            <w:noProof/>
          </w:rPr>
          <w:t>Figure 140:</w:t>
        </w:r>
        <w:r>
          <w:rPr>
            <w:rFonts w:asciiTheme="minorHAnsi" w:eastAsiaTheme="minorEastAsia" w:hAnsiTheme="minorHAnsi" w:cstheme="minorBidi"/>
            <w:noProof/>
            <w:sz w:val="22"/>
          </w:rPr>
          <w:tab/>
        </w:r>
        <w:r w:rsidRPr="008D42E2">
          <w:rPr>
            <w:rStyle w:val="Hyperlink"/>
            <w:noProof/>
          </w:rPr>
          <w:t>Export - National/Local Procedure Report (Active)</w:t>
        </w:r>
        <w:r>
          <w:rPr>
            <w:noProof/>
            <w:webHidden/>
          </w:rPr>
          <w:tab/>
        </w:r>
        <w:r>
          <w:rPr>
            <w:noProof/>
            <w:webHidden/>
          </w:rPr>
          <w:fldChar w:fldCharType="begin"/>
        </w:r>
        <w:r>
          <w:rPr>
            <w:noProof/>
            <w:webHidden/>
          </w:rPr>
          <w:instrText xml:space="preserve"> PAGEREF _Toc482735117 \h </w:instrText>
        </w:r>
        <w:r>
          <w:rPr>
            <w:noProof/>
            <w:webHidden/>
          </w:rPr>
        </w:r>
        <w:r>
          <w:rPr>
            <w:noProof/>
            <w:webHidden/>
          </w:rPr>
          <w:fldChar w:fldCharType="separate"/>
        </w:r>
        <w:r w:rsidR="0027406C">
          <w:rPr>
            <w:noProof/>
            <w:webHidden/>
          </w:rPr>
          <w:t>97</w:t>
        </w:r>
        <w:r>
          <w:rPr>
            <w:noProof/>
            <w:webHidden/>
          </w:rPr>
          <w:fldChar w:fldCharType="end"/>
        </w:r>
      </w:hyperlink>
    </w:p>
    <w:p w14:paraId="3D077AA2"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8" w:history="1">
        <w:r w:rsidRPr="008D42E2">
          <w:rPr>
            <w:rStyle w:val="Hyperlink"/>
            <w:rFonts w:ascii="Arial Bold" w:hAnsi="Arial Bold"/>
            <w:noProof/>
          </w:rPr>
          <w:t>Figure 141:</w:t>
        </w:r>
        <w:r>
          <w:rPr>
            <w:rFonts w:asciiTheme="minorHAnsi" w:eastAsiaTheme="minorEastAsia" w:hAnsiTheme="minorHAnsi" w:cstheme="minorBidi"/>
            <w:noProof/>
            <w:sz w:val="22"/>
          </w:rPr>
          <w:tab/>
        </w:r>
        <w:r w:rsidRPr="008D42E2">
          <w:rPr>
            <w:rStyle w:val="Hyperlink"/>
            <w:noProof/>
          </w:rPr>
          <w:t>National/Local Procedure Report (Inactive) Selection Criteria</w:t>
        </w:r>
        <w:r>
          <w:rPr>
            <w:noProof/>
            <w:webHidden/>
          </w:rPr>
          <w:tab/>
        </w:r>
        <w:r>
          <w:rPr>
            <w:noProof/>
            <w:webHidden/>
          </w:rPr>
          <w:fldChar w:fldCharType="begin"/>
        </w:r>
        <w:r>
          <w:rPr>
            <w:noProof/>
            <w:webHidden/>
          </w:rPr>
          <w:instrText xml:space="preserve"> PAGEREF _Toc482735118 \h </w:instrText>
        </w:r>
        <w:r>
          <w:rPr>
            <w:noProof/>
            <w:webHidden/>
          </w:rPr>
        </w:r>
        <w:r>
          <w:rPr>
            <w:noProof/>
            <w:webHidden/>
          </w:rPr>
          <w:fldChar w:fldCharType="separate"/>
        </w:r>
        <w:r w:rsidR="0027406C">
          <w:rPr>
            <w:noProof/>
            <w:webHidden/>
          </w:rPr>
          <w:t>98</w:t>
        </w:r>
        <w:r>
          <w:rPr>
            <w:noProof/>
            <w:webHidden/>
          </w:rPr>
          <w:fldChar w:fldCharType="end"/>
        </w:r>
      </w:hyperlink>
    </w:p>
    <w:p w14:paraId="62F86A26"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19" w:history="1">
        <w:r w:rsidRPr="008D42E2">
          <w:rPr>
            <w:rStyle w:val="Hyperlink"/>
            <w:rFonts w:ascii="Arial Bold" w:hAnsi="Arial Bold"/>
            <w:noProof/>
          </w:rPr>
          <w:t>Figure 142:</w:t>
        </w:r>
        <w:r>
          <w:rPr>
            <w:rFonts w:asciiTheme="minorHAnsi" w:eastAsiaTheme="minorEastAsia" w:hAnsiTheme="minorHAnsi" w:cstheme="minorBidi"/>
            <w:noProof/>
            <w:sz w:val="22"/>
          </w:rPr>
          <w:tab/>
        </w:r>
        <w:r w:rsidRPr="008D42E2">
          <w:rPr>
            <w:rStyle w:val="Hyperlink"/>
            <w:noProof/>
          </w:rPr>
          <w:t>Preview - National/Local Procedure Report (Inactive)</w:t>
        </w:r>
        <w:r>
          <w:rPr>
            <w:noProof/>
            <w:webHidden/>
          </w:rPr>
          <w:tab/>
        </w:r>
        <w:r>
          <w:rPr>
            <w:noProof/>
            <w:webHidden/>
          </w:rPr>
          <w:fldChar w:fldCharType="begin"/>
        </w:r>
        <w:r>
          <w:rPr>
            <w:noProof/>
            <w:webHidden/>
          </w:rPr>
          <w:instrText xml:space="preserve"> PAGEREF _Toc482735119 \h </w:instrText>
        </w:r>
        <w:r>
          <w:rPr>
            <w:noProof/>
            <w:webHidden/>
          </w:rPr>
        </w:r>
        <w:r>
          <w:rPr>
            <w:noProof/>
            <w:webHidden/>
          </w:rPr>
          <w:fldChar w:fldCharType="separate"/>
        </w:r>
        <w:r w:rsidR="0027406C">
          <w:rPr>
            <w:noProof/>
            <w:webHidden/>
          </w:rPr>
          <w:t>98</w:t>
        </w:r>
        <w:r>
          <w:rPr>
            <w:noProof/>
            <w:webHidden/>
          </w:rPr>
          <w:fldChar w:fldCharType="end"/>
        </w:r>
      </w:hyperlink>
    </w:p>
    <w:p w14:paraId="6F0D10B7"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0" w:history="1">
        <w:r w:rsidRPr="008D42E2">
          <w:rPr>
            <w:rStyle w:val="Hyperlink"/>
            <w:rFonts w:ascii="Arial Bold" w:hAnsi="Arial Bold"/>
            <w:noProof/>
          </w:rPr>
          <w:t>Figure 143:</w:t>
        </w:r>
        <w:r>
          <w:rPr>
            <w:rFonts w:asciiTheme="minorHAnsi" w:eastAsiaTheme="minorEastAsia" w:hAnsiTheme="minorHAnsi" w:cstheme="minorBidi"/>
            <w:noProof/>
            <w:sz w:val="22"/>
          </w:rPr>
          <w:tab/>
        </w:r>
        <w:r w:rsidRPr="008D42E2">
          <w:rPr>
            <w:rStyle w:val="Hyperlink"/>
            <w:noProof/>
          </w:rPr>
          <w:t>Export - National/Local Procedure Report (Inactive)</w:t>
        </w:r>
        <w:r>
          <w:rPr>
            <w:noProof/>
            <w:webHidden/>
          </w:rPr>
          <w:tab/>
        </w:r>
        <w:r>
          <w:rPr>
            <w:noProof/>
            <w:webHidden/>
          </w:rPr>
          <w:fldChar w:fldCharType="begin"/>
        </w:r>
        <w:r>
          <w:rPr>
            <w:noProof/>
            <w:webHidden/>
          </w:rPr>
          <w:instrText xml:space="preserve"> PAGEREF _Toc482735120 \h </w:instrText>
        </w:r>
        <w:r>
          <w:rPr>
            <w:noProof/>
            <w:webHidden/>
          </w:rPr>
        </w:r>
        <w:r>
          <w:rPr>
            <w:noProof/>
            <w:webHidden/>
          </w:rPr>
          <w:fldChar w:fldCharType="separate"/>
        </w:r>
        <w:r w:rsidR="0027406C">
          <w:rPr>
            <w:noProof/>
            <w:webHidden/>
          </w:rPr>
          <w:t>99</w:t>
        </w:r>
        <w:r>
          <w:rPr>
            <w:noProof/>
            <w:webHidden/>
          </w:rPr>
          <w:fldChar w:fldCharType="end"/>
        </w:r>
      </w:hyperlink>
    </w:p>
    <w:p w14:paraId="63471F4F"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1" w:history="1">
        <w:r w:rsidRPr="008D42E2">
          <w:rPr>
            <w:rStyle w:val="Hyperlink"/>
            <w:rFonts w:ascii="Arial Bold" w:hAnsi="Arial Bold"/>
            <w:noProof/>
          </w:rPr>
          <w:t>Figure 144:</w:t>
        </w:r>
        <w:r>
          <w:rPr>
            <w:rFonts w:asciiTheme="minorHAnsi" w:eastAsiaTheme="minorEastAsia" w:hAnsiTheme="minorHAnsi" w:cstheme="minorBidi"/>
            <w:noProof/>
            <w:sz w:val="22"/>
          </w:rPr>
          <w:tab/>
        </w:r>
        <w:r w:rsidRPr="008D42E2">
          <w:rPr>
            <w:rStyle w:val="Hyperlink"/>
            <w:noProof/>
          </w:rPr>
          <w:t>Print Category and Procedure Summary (Report) Selection Criteria</w:t>
        </w:r>
        <w:r>
          <w:rPr>
            <w:noProof/>
            <w:webHidden/>
          </w:rPr>
          <w:tab/>
        </w:r>
        <w:r>
          <w:rPr>
            <w:noProof/>
            <w:webHidden/>
          </w:rPr>
          <w:fldChar w:fldCharType="begin"/>
        </w:r>
        <w:r>
          <w:rPr>
            <w:noProof/>
            <w:webHidden/>
          </w:rPr>
          <w:instrText xml:space="preserve"> PAGEREF _Toc482735121 \h </w:instrText>
        </w:r>
        <w:r>
          <w:rPr>
            <w:noProof/>
            <w:webHidden/>
          </w:rPr>
        </w:r>
        <w:r>
          <w:rPr>
            <w:noProof/>
            <w:webHidden/>
          </w:rPr>
          <w:fldChar w:fldCharType="separate"/>
        </w:r>
        <w:r w:rsidR="0027406C">
          <w:rPr>
            <w:noProof/>
            <w:webHidden/>
          </w:rPr>
          <w:t>100</w:t>
        </w:r>
        <w:r>
          <w:rPr>
            <w:noProof/>
            <w:webHidden/>
          </w:rPr>
          <w:fldChar w:fldCharType="end"/>
        </w:r>
      </w:hyperlink>
    </w:p>
    <w:p w14:paraId="3A890A0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2" w:history="1">
        <w:r w:rsidRPr="008D42E2">
          <w:rPr>
            <w:rStyle w:val="Hyperlink"/>
            <w:rFonts w:ascii="Arial Bold" w:hAnsi="Arial Bold"/>
            <w:noProof/>
          </w:rPr>
          <w:t>Figure 145:</w:t>
        </w:r>
        <w:r>
          <w:rPr>
            <w:rFonts w:asciiTheme="minorHAnsi" w:eastAsiaTheme="minorEastAsia" w:hAnsiTheme="minorHAnsi" w:cstheme="minorBidi"/>
            <w:noProof/>
            <w:sz w:val="22"/>
          </w:rPr>
          <w:tab/>
        </w:r>
        <w:r w:rsidRPr="008D42E2">
          <w:rPr>
            <w:rStyle w:val="Hyperlink"/>
            <w:noProof/>
          </w:rPr>
          <w:t>Report Preview - Print Category and Procedure Summary (Report)</w:t>
        </w:r>
        <w:r>
          <w:rPr>
            <w:noProof/>
            <w:webHidden/>
          </w:rPr>
          <w:tab/>
        </w:r>
        <w:r>
          <w:rPr>
            <w:noProof/>
            <w:webHidden/>
          </w:rPr>
          <w:fldChar w:fldCharType="begin"/>
        </w:r>
        <w:r>
          <w:rPr>
            <w:noProof/>
            <w:webHidden/>
          </w:rPr>
          <w:instrText xml:space="preserve"> PAGEREF _Toc482735122 \h </w:instrText>
        </w:r>
        <w:r>
          <w:rPr>
            <w:noProof/>
            <w:webHidden/>
          </w:rPr>
        </w:r>
        <w:r>
          <w:rPr>
            <w:noProof/>
            <w:webHidden/>
          </w:rPr>
          <w:fldChar w:fldCharType="separate"/>
        </w:r>
        <w:r w:rsidR="0027406C">
          <w:rPr>
            <w:noProof/>
            <w:webHidden/>
          </w:rPr>
          <w:t>101</w:t>
        </w:r>
        <w:r>
          <w:rPr>
            <w:noProof/>
            <w:webHidden/>
          </w:rPr>
          <w:fldChar w:fldCharType="end"/>
        </w:r>
      </w:hyperlink>
    </w:p>
    <w:p w14:paraId="36522002"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3" w:history="1">
        <w:r w:rsidRPr="008D42E2">
          <w:rPr>
            <w:rStyle w:val="Hyperlink"/>
            <w:rFonts w:ascii="Arial Bold" w:hAnsi="Arial Bold"/>
            <w:noProof/>
          </w:rPr>
          <w:t>Figure 146:</w:t>
        </w:r>
        <w:r>
          <w:rPr>
            <w:rFonts w:asciiTheme="minorHAnsi" w:eastAsiaTheme="minorEastAsia" w:hAnsiTheme="minorHAnsi" w:cstheme="minorBidi"/>
            <w:noProof/>
            <w:sz w:val="22"/>
          </w:rPr>
          <w:tab/>
        </w:r>
        <w:r w:rsidRPr="008D42E2">
          <w:rPr>
            <w:rStyle w:val="Hyperlink"/>
            <w:noProof/>
          </w:rPr>
          <w:t>Export - Print Category and Procedure Summary (Report)</w:t>
        </w:r>
        <w:r>
          <w:rPr>
            <w:noProof/>
            <w:webHidden/>
          </w:rPr>
          <w:tab/>
        </w:r>
        <w:r>
          <w:rPr>
            <w:noProof/>
            <w:webHidden/>
          </w:rPr>
          <w:fldChar w:fldCharType="begin"/>
        </w:r>
        <w:r>
          <w:rPr>
            <w:noProof/>
            <w:webHidden/>
          </w:rPr>
          <w:instrText xml:space="preserve"> PAGEREF _Toc482735123 \h </w:instrText>
        </w:r>
        <w:r>
          <w:rPr>
            <w:noProof/>
            <w:webHidden/>
          </w:rPr>
        </w:r>
        <w:r>
          <w:rPr>
            <w:noProof/>
            <w:webHidden/>
          </w:rPr>
          <w:fldChar w:fldCharType="separate"/>
        </w:r>
        <w:r w:rsidR="0027406C">
          <w:rPr>
            <w:noProof/>
            <w:webHidden/>
          </w:rPr>
          <w:t>101</w:t>
        </w:r>
        <w:r>
          <w:rPr>
            <w:noProof/>
            <w:webHidden/>
          </w:rPr>
          <w:fldChar w:fldCharType="end"/>
        </w:r>
      </w:hyperlink>
    </w:p>
    <w:p w14:paraId="07A2BD6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4" w:history="1">
        <w:r w:rsidRPr="008D42E2">
          <w:rPr>
            <w:rStyle w:val="Hyperlink"/>
            <w:rFonts w:ascii="Arial Bold" w:hAnsi="Arial Bold"/>
            <w:noProof/>
          </w:rPr>
          <w:t>Figure 147:</w:t>
        </w:r>
        <w:r>
          <w:rPr>
            <w:rFonts w:asciiTheme="minorHAnsi" w:eastAsiaTheme="minorEastAsia" w:hAnsiTheme="minorHAnsi" w:cstheme="minorBidi"/>
            <w:noProof/>
            <w:sz w:val="22"/>
          </w:rPr>
          <w:tab/>
        </w:r>
        <w:r w:rsidRPr="008D42E2">
          <w:rPr>
            <w:rStyle w:val="Hyperlink"/>
            <w:noProof/>
          </w:rPr>
          <w:t>Send No Records DSS Units Report Required Fields</w:t>
        </w:r>
        <w:r>
          <w:rPr>
            <w:noProof/>
            <w:webHidden/>
          </w:rPr>
          <w:tab/>
        </w:r>
        <w:r>
          <w:rPr>
            <w:noProof/>
            <w:webHidden/>
          </w:rPr>
          <w:fldChar w:fldCharType="begin"/>
        </w:r>
        <w:r>
          <w:rPr>
            <w:noProof/>
            <w:webHidden/>
          </w:rPr>
          <w:instrText xml:space="preserve"> PAGEREF _Toc482735124 \h </w:instrText>
        </w:r>
        <w:r>
          <w:rPr>
            <w:noProof/>
            <w:webHidden/>
          </w:rPr>
        </w:r>
        <w:r>
          <w:rPr>
            <w:noProof/>
            <w:webHidden/>
          </w:rPr>
          <w:fldChar w:fldCharType="separate"/>
        </w:r>
        <w:r w:rsidR="0027406C">
          <w:rPr>
            <w:noProof/>
            <w:webHidden/>
          </w:rPr>
          <w:t>102</w:t>
        </w:r>
        <w:r>
          <w:rPr>
            <w:noProof/>
            <w:webHidden/>
          </w:rPr>
          <w:fldChar w:fldCharType="end"/>
        </w:r>
      </w:hyperlink>
    </w:p>
    <w:p w14:paraId="0949CA21"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5" w:history="1">
        <w:r w:rsidRPr="008D42E2">
          <w:rPr>
            <w:rStyle w:val="Hyperlink"/>
            <w:rFonts w:ascii="Arial Bold" w:hAnsi="Arial Bold"/>
            <w:noProof/>
          </w:rPr>
          <w:t>Figure 148:</w:t>
        </w:r>
        <w:r>
          <w:rPr>
            <w:rFonts w:asciiTheme="minorHAnsi" w:eastAsiaTheme="minorEastAsia" w:hAnsiTheme="minorHAnsi" w:cstheme="minorBidi"/>
            <w:noProof/>
            <w:sz w:val="22"/>
          </w:rPr>
          <w:tab/>
        </w:r>
        <w:r w:rsidRPr="008D42E2">
          <w:rPr>
            <w:rStyle w:val="Hyperlink"/>
            <w:noProof/>
          </w:rPr>
          <w:t>Preview - Send No Records DSS Units Report</w:t>
        </w:r>
        <w:r>
          <w:rPr>
            <w:noProof/>
            <w:webHidden/>
          </w:rPr>
          <w:tab/>
        </w:r>
        <w:r>
          <w:rPr>
            <w:noProof/>
            <w:webHidden/>
          </w:rPr>
          <w:fldChar w:fldCharType="begin"/>
        </w:r>
        <w:r>
          <w:rPr>
            <w:noProof/>
            <w:webHidden/>
          </w:rPr>
          <w:instrText xml:space="preserve"> PAGEREF _Toc482735125 \h </w:instrText>
        </w:r>
        <w:r>
          <w:rPr>
            <w:noProof/>
            <w:webHidden/>
          </w:rPr>
        </w:r>
        <w:r>
          <w:rPr>
            <w:noProof/>
            <w:webHidden/>
          </w:rPr>
          <w:fldChar w:fldCharType="separate"/>
        </w:r>
        <w:r w:rsidR="0027406C">
          <w:rPr>
            <w:noProof/>
            <w:webHidden/>
          </w:rPr>
          <w:t>102</w:t>
        </w:r>
        <w:r>
          <w:rPr>
            <w:noProof/>
            <w:webHidden/>
          </w:rPr>
          <w:fldChar w:fldCharType="end"/>
        </w:r>
      </w:hyperlink>
    </w:p>
    <w:p w14:paraId="6EDC0B0F"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6" w:history="1">
        <w:r w:rsidRPr="008D42E2">
          <w:rPr>
            <w:rStyle w:val="Hyperlink"/>
            <w:rFonts w:ascii="Arial Bold" w:hAnsi="Arial Bold"/>
            <w:noProof/>
          </w:rPr>
          <w:t>Figure 149:</w:t>
        </w:r>
        <w:r>
          <w:rPr>
            <w:rFonts w:asciiTheme="minorHAnsi" w:eastAsiaTheme="minorEastAsia" w:hAnsiTheme="minorHAnsi" w:cstheme="minorBidi"/>
            <w:noProof/>
            <w:sz w:val="22"/>
          </w:rPr>
          <w:tab/>
        </w:r>
        <w:r w:rsidRPr="008D42E2">
          <w:rPr>
            <w:rStyle w:val="Hyperlink"/>
            <w:noProof/>
          </w:rPr>
          <w:t>Export - Send No Records DSS Units Report</w:t>
        </w:r>
        <w:r>
          <w:rPr>
            <w:noProof/>
            <w:webHidden/>
          </w:rPr>
          <w:tab/>
        </w:r>
        <w:r>
          <w:rPr>
            <w:noProof/>
            <w:webHidden/>
          </w:rPr>
          <w:fldChar w:fldCharType="begin"/>
        </w:r>
        <w:r>
          <w:rPr>
            <w:noProof/>
            <w:webHidden/>
          </w:rPr>
          <w:instrText xml:space="preserve"> PAGEREF _Toc482735126 \h </w:instrText>
        </w:r>
        <w:r>
          <w:rPr>
            <w:noProof/>
            <w:webHidden/>
          </w:rPr>
        </w:r>
        <w:r>
          <w:rPr>
            <w:noProof/>
            <w:webHidden/>
          </w:rPr>
          <w:fldChar w:fldCharType="separate"/>
        </w:r>
        <w:r w:rsidR="0027406C">
          <w:rPr>
            <w:noProof/>
            <w:webHidden/>
          </w:rPr>
          <w:t>103</w:t>
        </w:r>
        <w:r>
          <w:rPr>
            <w:noProof/>
            <w:webHidden/>
          </w:rPr>
          <w:fldChar w:fldCharType="end"/>
        </w:r>
      </w:hyperlink>
    </w:p>
    <w:p w14:paraId="0AA12BB3"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7" w:history="1">
        <w:r w:rsidRPr="008D42E2">
          <w:rPr>
            <w:rStyle w:val="Hyperlink"/>
            <w:rFonts w:ascii="Arial Bold" w:hAnsi="Arial Bold"/>
            <w:noProof/>
          </w:rPr>
          <w:t>Figure 150:</w:t>
        </w:r>
        <w:r>
          <w:rPr>
            <w:rFonts w:asciiTheme="minorHAnsi" w:eastAsiaTheme="minorEastAsia" w:hAnsiTheme="minorHAnsi" w:cstheme="minorBidi"/>
            <w:noProof/>
            <w:sz w:val="22"/>
          </w:rPr>
          <w:tab/>
        </w:r>
        <w:r w:rsidRPr="008D42E2">
          <w:rPr>
            <w:rStyle w:val="Hyperlink"/>
            <w:noProof/>
          </w:rPr>
          <w:t>Event Capture Management Main Menu</w:t>
        </w:r>
        <w:r>
          <w:rPr>
            <w:noProof/>
            <w:webHidden/>
          </w:rPr>
          <w:tab/>
        </w:r>
        <w:r>
          <w:rPr>
            <w:noProof/>
            <w:webHidden/>
          </w:rPr>
          <w:fldChar w:fldCharType="begin"/>
        </w:r>
        <w:r>
          <w:rPr>
            <w:noProof/>
            <w:webHidden/>
          </w:rPr>
          <w:instrText xml:space="preserve"> PAGEREF _Toc482735127 \h </w:instrText>
        </w:r>
        <w:r>
          <w:rPr>
            <w:noProof/>
            <w:webHidden/>
          </w:rPr>
        </w:r>
        <w:r>
          <w:rPr>
            <w:noProof/>
            <w:webHidden/>
          </w:rPr>
          <w:fldChar w:fldCharType="separate"/>
        </w:r>
        <w:r w:rsidR="0027406C">
          <w:rPr>
            <w:noProof/>
            <w:webHidden/>
          </w:rPr>
          <w:t>103</w:t>
        </w:r>
        <w:r>
          <w:rPr>
            <w:noProof/>
            <w:webHidden/>
          </w:rPr>
          <w:fldChar w:fldCharType="end"/>
        </w:r>
      </w:hyperlink>
    </w:p>
    <w:p w14:paraId="64161F0F"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8" w:history="1">
        <w:r w:rsidRPr="008D42E2">
          <w:rPr>
            <w:rStyle w:val="Hyperlink"/>
            <w:rFonts w:ascii="Arial Bold" w:hAnsi="Arial Bold"/>
            <w:noProof/>
          </w:rPr>
          <w:t>Figure 151:</w:t>
        </w:r>
        <w:r>
          <w:rPr>
            <w:rFonts w:asciiTheme="minorHAnsi" w:eastAsiaTheme="minorEastAsia" w:hAnsiTheme="minorHAnsi" w:cstheme="minorBidi"/>
            <w:noProof/>
            <w:sz w:val="22"/>
          </w:rPr>
          <w:tab/>
        </w:r>
        <w:r w:rsidRPr="008D42E2">
          <w:rPr>
            <w:rStyle w:val="Hyperlink"/>
            <w:noProof/>
          </w:rPr>
          <w:t>Management Menu [Locations] Screen</w:t>
        </w:r>
        <w:r>
          <w:rPr>
            <w:noProof/>
            <w:webHidden/>
          </w:rPr>
          <w:tab/>
        </w:r>
        <w:r>
          <w:rPr>
            <w:noProof/>
            <w:webHidden/>
          </w:rPr>
          <w:fldChar w:fldCharType="begin"/>
        </w:r>
        <w:r>
          <w:rPr>
            <w:noProof/>
            <w:webHidden/>
          </w:rPr>
          <w:instrText xml:space="preserve"> PAGEREF _Toc482735128 \h </w:instrText>
        </w:r>
        <w:r>
          <w:rPr>
            <w:noProof/>
            <w:webHidden/>
          </w:rPr>
        </w:r>
        <w:r>
          <w:rPr>
            <w:noProof/>
            <w:webHidden/>
          </w:rPr>
          <w:fldChar w:fldCharType="separate"/>
        </w:r>
        <w:r w:rsidR="0027406C">
          <w:rPr>
            <w:noProof/>
            <w:webHidden/>
          </w:rPr>
          <w:t>104</w:t>
        </w:r>
        <w:r>
          <w:rPr>
            <w:noProof/>
            <w:webHidden/>
          </w:rPr>
          <w:fldChar w:fldCharType="end"/>
        </w:r>
      </w:hyperlink>
    </w:p>
    <w:p w14:paraId="3FB262A8"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29" w:history="1">
        <w:r w:rsidRPr="008D42E2">
          <w:rPr>
            <w:rStyle w:val="Hyperlink"/>
            <w:rFonts w:ascii="Arial Bold" w:hAnsi="Arial Bold"/>
            <w:noProof/>
          </w:rPr>
          <w:t>Figure 152:</w:t>
        </w:r>
        <w:r>
          <w:rPr>
            <w:rFonts w:asciiTheme="minorHAnsi" w:eastAsiaTheme="minorEastAsia" w:hAnsiTheme="minorHAnsi" w:cstheme="minorBidi"/>
            <w:noProof/>
            <w:sz w:val="22"/>
          </w:rPr>
          <w:tab/>
        </w:r>
        <w:r w:rsidRPr="008D42E2">
          <w:rPr>
            <w:rStyle w:val="Hyperlink"/>
            <w:noProof/>
          </w:rPr>
          <w:t>Edit Location Screen</w:t>
        </w:r>
        <w:r>
          <w:rPr>
            <w:noProof/>
            <w:webHidden/>
          </w:rPr>
          <w:tab/>
        </w:r>
        <w:r>
          <w:rPr>
            <w:noProof/>
            <w:webHidden/>
          </w:rPr>
          <w:fldChar w:fldCharType="begin"/>
        </w:r>
        <w:r>
          <w:rPr>
            <w:noProof/>
            <w:webHidden/>
          </w:rPr>
          <w:instrText xml:space="preserve"> PAGEREF _Toc482735129 \h </w:instrText>
        </w:r>
        <w:r>
          <w:rPr>
            <w:noProof/>
            <w:webHidden/>
          </w:rPr>
        </w:r>
        <w:r>
          <w:rPr>
            <w:noProof/>
            <w:webHidden/>
          </w:rPr>
          <w:fldChar w:fldCharType="separate"/>
        </w:r>
        <w:r w:rsidR="0027406C">
          <w:rPr>
            <w:noProof/>
            <w:webHidden/>
          </w:rPr>
          <w:t>105</w:t>
        </w:r>
        <w:r>
          <w:rPr>
            <w:noProof/>
            <w:webHidden/>
          </w:rPr>
          <w:fldChar w:fldCharType="end"/>
        </w:r>
      </w:hyperlink>
    </w:p>
    <w:p w14:paraId="397FA990"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0" w:history="1">
        <w:r w:rsidRPr="008D42E2">
          <w:rPr>
            <w:rStyle w:val="Hyperlink"/>
            <w:rFonts w:ascii="Arial Bold" w:hAnsi="Arial Bold"/>
            <w:noProof/>
          </w:rPr>
          <w:t>Figure 153:</w:t>
        </w:r>
        <w:r>
          <w:rPr>
            <w:rFonts w:asciiTheme="minorHAnsi" w:eastAsiaTheme="minorEastAsia" w:hAnsiTheme="minorHAnsi" w:cstheme="minorBidi"/>
            <w:noProof/>
            <w:sz w:val="22"/>
          </w:rPr>
          <w:tab/>
        </w:r>
        <w:r w:rsidRPr="008D42E2">
          <w:rPr>
            <w:rStyle w:val="Hyperlink"/>
            <w:noProof/>
          </w:rPr>
          <w:t>Sort Menu Options</w:t>
        </w:r>
        <w:r>
          <w:rPr>
            <w:noProof/>
            <w:webHidden/>
          </w:rPr>
          <w:tab/>
        </w:r>
        <w:r>
          <w:rPr>
            <w:noProof/>
            <w:webHidden/>
          </w:rPr>
          <w:fldChar w:fldCharType="begin"/>
        </w:r>
        <w:r>
          <w:rPr>
            <w:noProof/>
            <w:webHidden/>
          </w:rPr>
          <w:instrText xml:space="preserve"> PAGEREF _Toc482735130 \h </w:instrText>
        </w:r>
        <w:r>
          <w:rPr>
            <w:noProof/>
            <w:webHidden/>
          </w:rPr>
        </w:r>
        <w:r>
          <w:rPr>
            <w:noProof/>
            <w:webHidden/>
          </w:rPr>
          <w:fldChar w:fldCharType="separate"/>
        </w:r>
        <w:r w:rsidR="0027406C">
          <w:rPr>
            <w:noProof/>
            <w:webHidden/>
          </w:rPr>
          <w:t>105</w:t>
        </w:r>
        <w:r>
          <w:rPr>
            <w:noProof/>
            <w:webHidden/>
          </w:rPr>
          <w:fldChar w:fldCharType="end"/>
        </w:r>
      </w:hyperlink>
    </w:p>
    <w:p w14:paraId="7198CDA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1" w:history="1">
        <w:r w:rsidRPr="008D42E2">
          <w:rPr>
            <w:rStyle w:val="Hyperlink"/>
            <w:rFonts w:ascii="Arial Bold" w:hAnsi="Arial Bold"/>
            <w:noProof/>
          </w:rPr>
          <w:t>Figure 154:</w:t>
        </w:r>
        <w:r>
          <w:rPr>
            <w:rFonts w:asciiTheme="minorHAnsi" w:eastAsiaTheme="minorEastAsia" w:hAnsiTheme="minorHAnsi" w:cstheme="minorBidi"/>
            <w:noProof/>
            <w:sz w:val="22"/>
          </w:rPr>
          <w:tab/>
        </w:r>
        <w:r w:rsidRPr="008D42E2">
          <w:rPr>
            <w:rStyle w:val="Hyperlink"/>
            <w:noProof/>
          </w:rPr>
          <w:t>Creating a Current Location</w:t>
        </w:r>
        <w:r>
          <w:rPr>
            <w:noProof/>
            <w:webHidden/>
          </w:rPr>
          <w:tab/>
        </w:r>
        <w:r>
          <w:rPr>
            <w:noProof/>
            <w:webHidden/>
          </w:rPr>
          <w:fldChar w:fldCharType="begin"/>
        </w:r>
        <w:r>
          <w:rPr>
            <w:noProof/>
            <w:webHidden/>
          </w:rPr>
          <w:instrText xml:space="preserve"> PAGEREF _Toc482735131 \h </w:instrText>
        </w:r>
        <w:r>
          <w:rPr>
            <w:noProof/>
            <w:webHidden/>
          </w:rPr>
        </w:r>
        <w:r>
          <w:rPr>
            <w:noProof/>
            <w:webHidden/>
          </w:rPr>
          <w:fldChar w:fldCharType="separate"/>
        </w:r>
        <w:r w:rsidR="0027406C">
          <w:rPr>
            <w:noProof/>
            <w:webHidden/>
          </w:rPr>
          <w:t>105</w:t>
        </w:r>
        <w:r>
          <w:rPr>
            <w:noProof/>
            <w:webHidden/>
          </w:rPr>
          <w:fldChar w:fldCharType="end"/>
        </w:r>
      </w:hyperlink>
    </w:p>
    <w:p w14:paraId="0E177A49"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2" w:history="1">
        <w:r w:rsidRPr="008D42E2">
          <w:rPr>
            <w:rStyle w:val="Hyperlink"/>
            <w:rFonts w:ascii="Arial Bold" w:hAnsi="Arial Bold"/>
            <w:noProof/>
          </w:rPr>
          <w:t>Figure 155:</w:t>
        </w:r>
        <w:r>
          <w:rPr>
            <w:rFonts w:asciiTheme="minorHAnsi" w:eastAsiaTheme="minorEastAsia" w:hAnsiTheme="minorHAnsi" w:cstheme="minorBidi"/>
            <w:noProof/>
            <w:sz w:val="22"/>
          </w:rPr>
          <w:tab/>
        </w:r>
        <w:r w:rsidRPr="008D42E2">
          <w:rPr>
            <w:rStyle w:val="Hyperlink"/>
            <w:noProof/>
          </w:rPr>
          <w:t>Removing a Current Location</w:t>
        </w:r>
        <w:r>
          <w:rPr>
            <w:noProof/>
            <w:webHidden/>
          </w:rPr>
          <w:tab/>
        </w:r>
        <w:r>
          <w:rPr>
            <w:noProof/>
            <w:webHidden/>
          </w:rPr>
          <w:fldChar w:fldCharType="begin"/>
        </w:r>
        <w:r>
          <w:rPr>
            <w:noProof/>
            <w:webHidden/>
          </w:rPr>
          <w:instrText xml:space="preserve"> PAGEREF _Toc482735132 \h </w:instrText>
        </w:r>
        <w:r>
          <w:rPr>
            <w:noProof/>
            <w:webHidden/>
          </w:rPr>
        </w:r>
        <w:r>
          <w:rPr>
            <w:noProof/>
            <w:webHidden/>
          </w:rPr>
          <w:fldChar w:fldCharType="separate"/>
        </w:r>
        <w:r w:rsidR="0027406C">
          <w:rPr>
            <w:noProof/>
            <w:webHidden/>
          </w:rPr>
          <w:t>106</w:t>
        </w:r>
        <w:r>
          <w:rPr>
            <w:noProof/>
            <w:webHidden/>
          </w:rPr>
          <w:fldChar w:fldCharType="end"/>
        </w:r>
      </w:hyperlink>
    </w:p>
    <w:p w14:paraId="35BAEF8D"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3" w:history="1">
        <w:r w:rsidRPr="008D42E2">
          <w:rPr>
            <w:rStyle w:val="Hyperlink"/>
            <w:rFonts w:ascii="Arial Bold" w:hAnsi="Arial Bold"/>
            <w:noProof/>
          </w:rPr>
          <w:t>Figure 156:</w:t>
        </w:r>
        <w:r>
          <w:rPr>
            <w:rFonts w:asciiTheme="minorHAnsi" w:eastAsiaTheme="minorEastAsia" w:hAnsiTheme="minorHAnsi" w:cstheme="minorBidi"/>
            <w:noProof/>
            <w:sz w:val="22"/>
          </w:rPr>
          <w:tab/>
        </w:r>
        <w:r w:rsidRPr="008D42E2">
          <w:rPr>
            <w:rStyle w:val="Hyperlink"/>
            <w:noProof/>
          </w:rPr>
          <w:t>Export - ECS Location Table</w:t>
        </w:r>
        <w:r>
          <w:rPr>
            <w:noProof/>
            <w:webHidden/>
          </w:rPr>
          <w:tab/>
        </w:r>
        <w:r>
          <w:rPr>
            <w:noProof/>
            <w:webHidden/>
          </w:rPr>
          <w:fldChar w:fldCharType="begin"/>
        </w:r>
        <w:r>
          <w:rPr>
            <w:noProof/>
            <w:webHidden/>
          </w:rPr>
          <w:instrText xml:space="preserve"> PAGEREF _Toc482735133 \h </w:instrText>
        </w:r>
        <w:r>
          <w:rPr>
            <w:noProof/>
            <w:webHidden/>
          </w:rPr>
        </w:r>
        <w:r>
          <w:rPr>
            <w:noProof/>
            <w:webHidden/>
          </w:rPr>
          <w:fldChar w:fldCharType="separate"/>
        </w:r>
        <w:r w:rsidR="0027406C">
          <w:rPr>
            <w:noProof/>
            <w:webHidden/>
          </w:rPr>
          <w:t>106</w:t>
        </w:r>
        <w:r>
          <w:rPr>
            <w:noProof/>
            <w:webHidden/>
          </w:rPr>
          <w:fldChar w:fldCharType="end"/>
        </w:r>
      </w:hyperlink>
    </w:p>
    <w:p w14:paraId="5F84D46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4" w:history="1">
        <w:r w:rsidRPr="008D42E2">
          <w:rPr>
            <w:rStyle w:val="Hyperlink"/>
            <w:rFonts w:ascii="Arial Bold" w:hAnsi="Arial Bold"/>
            <w:noProof/>
          </w:rPr>
          <w:t>Figure 157:</w:t>
        </w:r>
        <w:r>
          <w:rPr>
            <w:rFonts w:asciiTheme="minorHAnsi" w:eastAsiaTheme="minorEastAsia" w:hAnsiTheme="minorHAnsi" w:cstheme="minorBidi"/>
            <w:noProof/>
            <w:sz w:val="22"/>
          </w:rPr>
          <w:tab/>
        </w:r>
        <w:r w:rsidRPr="008D42E2">
          <w:rPr>
            <w:rStyle w:val="Hyperlink"/>
            <w:noProof/>
          </w:rPr>
          <w:t>Management Menu [DSS Units] Screen</w:t>
        </w:r>
        <w:r>
          <w:rPr>
            <w:noProof/>
            <w:webHidden/>
          </w:rPr>
          <w:tab/>
        </w:r>
        <w:r>
          <w:rPr>
            <w:noProof/>
            <w:webHidden/>
          </w:rPr>
          <w:fldChar w:fldCharType="begin"/>
        </w:r>
        <w:r>
          <w:rPr>
            <w:noProof/>
            <w:webHidden/>
          </w:rPr>
          <w:instrText xml:space="preserve"> PAGEREF _Toc482735134 \h </w:instrText>
        </w:r>
        <w:r>
          <w:rPr>
            <w:noProof/>
            <w:webHidden/>
          </w:rPr>
        </w:r>
        <w:r>
          <w:rPr>
            <w:noProof/>
            <w:webHidden/>
          </w:rPr>
          <w:fldChar w:fldCharType="separate"/>
        </w:r>
        <w:r w:rsidR="0027406C">
          <w:rPr>
            <w:noProof/>
            <w:webHidden/>
          </w:rPr>
          <w:t>107</w:t>
        </w:r>
        <w:r>
          <w:rPr>
            <w:noProof/>
            <w:webHidden/>
          </w:rPr>
          <w:fldChar w:fldCharType="end"/>
        </w:r>
      </w:hyperlink>
    </w:p>
    <w:p w14:paraId="05D6627F"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5" w:history="1">
        <w:r w:rsidRPr="008D42E2">
          <w:rPr>
            <w:rStyle w:val="Hyperlink"/>
            <w:rFonts w:ascii="Arial Bold" w:hAnsi="Arial Bold"/>
            <w:noProof/>
          </w:rPr>
          <w:t>Figure 158:</w:t>
        </w:r>
        <w:r>
          <w:rPr>
            <w:rFonts w:asciiTheme="minorHAnsi" w:eastAsiaTheme="minorEastAsia" w:hAnsiTheme="minorHAnsi" w:cstheme="minorBidi"/>
            <w:noProof/>
            <w:sz w:val="22"/>
          </w:rPr>
          <w:tab/>
        </w:r>
        <w:r w:rsidRPr="008D42E2">
          <w:rPr>
            <w:rStyle w:val="Hyperlink"/>
            <w:noProof/>
          </w:rPr>
          <w:t>Export – DSS Units Table</w:t>
        </w:r>
        <w:r>
          <w:rPr>
            <w:noProof/>
            <w:webHidden/>
          </w:rPr>
          <w:tab/>
        </w:r>
        <w:r>
          <w:rPr>
            <w:noProof/>
            <w:webHidden/>
          </w:rPr>
          <w:fldChar w:fldCharType="begin"/>
        </w:r>
        <w:r>
          <w:rPr>
            <w:noProof/>
            <w:webHidden/>
          </w:rPr>
          <w:instrText xml:space="preserve"> PAGEREF _Toc482735135 \h </w:instrText>
        </w:r>
        <w:r>
          <w:rPr>
            <w:noProof/>
            <w:webHidden/>
          </w:rPr>
        </w:r>
        <w:r>
          <w:rPr>
            <w:noProof/>
            <w:webHidden/>
          </w:rPr>
          <w:fldChar w:fldCharType="separate"/>
        </w:r>
        <w:r w:rsidR="0027406C">
          <w:rPr>
            <w:noProof/>
            <w:webHidden/>
          </w:rPr>
          <w:t>108</w:t>
        </w:r>
        <w:r>
          <w:rPr>
            <w:noProof/>
            <w:webHidden/>
          </w:rPr>
          <w:fldChar w:fldCharType="end"/>
        </w:r>
      </w:hyperlink>
    </w:p>
    <w:p w14:paraId="0C8D5025"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6" w:history="1">
        <w:r w:rsidRPr="008D42E2">
          <w:rPr>
            <w:rStyle w:val="Hyperlink"/>
            <w:rFonts w:ascii="Arial Bold" w:hAnsi="Arial Bold"/>
            <w:noProof/>
          </w:rPr>
          <w:t>Figure 159:</w:t>
        </w:r>
        <w:r>
          <w:rPr>
            <w:rFonts w:asciiTheme="minorHAnsi" w:eastAsiaTheme="minorEastAsia" w:hAnsiTheme="minorHAnsi" w:cstheme="minorBidi"/>
            <w:noProof/>
            <w:sz w:val="22"/>
          </w:rPr>
          <w:tab/>
        </w:r>
        <w:r w:rsidRPr="008D42E2">
          <w:rPr>
            <w:rStyle w:val="Hyperlink"/>
            <w:noProof/>
          </w:rPr>
          <w:t>Add a DSS Unit Screen</w:t>
        </w:r>
        <w:r>
          <w:rPr>
            <w:noProof/>
            <w:webHidden/>
          </w:rPr>
          <w:tab/>
        </w:r>
        <w:r>
          <w:rPr>
            <w:noProof/>
            <w:webHidden/>
          </w:rPr>
          <w:fldChar w:fldCharType="begin"/>
        </w:r>
        <w:r>
          <w:rPr>
            <w:noProof/>
            <w:webHidden/>
          </w:rPr>
          <w:instrText xml:space="preserve"> PAGEREF _Toc482735136 \h </w:instrText>
        </w:r>
        <w:r>
          <w:rPr>
            <w:noProof/>
            <w:webHidden/>
          </w:rPr>
        </w:r>
        <w:r>
          <w:rPr>
            <w:noProof/>
            <w:webHidden/>
          </w:rPr>
          <w:fldChar w:fldCharType="separate"/>
        </w:r>
        <w:r w:rsidR="0027406C">
          <w:rPr>
            <w:noProof/>
            <w:webHidden/>
          </w:rPr>
          <w:t>110</w:t>
        </w:r>
        <w:r>
          <w:rPr>
            <w:noProof/>
            <w:webHidden/>
          </w:rPr>
          <w:fldChar w:fldCharType="end"/>
        </w:r>
      </w:hyperlink>
    </w:p>
    <w:p w14:paraId="24486326"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7" w:history="1">
        <w:r w:rsidRPr="008D42E2">
          <w:rPr>
            <w:rStyle w:val="Hyperlink"/>
            <w:rFonts w:ascii="Arial Bold" w:hAnsi="Arial Bold"/>
            <w:noProof/>
          </w:rPr>
          <w:t>Figure 160:</w:t>
        </w:r>
        <w:r>
          <w:rPr>
            <w:rFonts w:asciiTheme="minorHAnsi" w:eastAsiaTheme="minorEastAsia" w:hAnsiTheme="minorHAnsi" w:cstheme="minorBidi"/>
            <w:noProof/>
            <w:sz w:val="22"/>
          </w:rPr>
          <w:tab/>
        </w:r>
        <w:r w:rsidRPr="008D42E2">
          <w:rPr>
            <w:rStyle w:val="Hyperlink"/>
            <w:noProof/>
          </w:rPr>
          <w:t>Edit DSS Unit Screen</w:t>
        </w:r>
        <w:r>
          <w:rPr>
            <w:noProof/>
            <w:webHidden/>
          </w:rPr>
          <w:tab/>
        </w:r>
        <w:r>
          <w:rPr>
            <w:noProof/>
            <w:webHidden/>
          </w:rPr>
          <w:fldChar w:fldCharType="begin"/>
        </w:r>
        <w:r>
          <w:rPr>
            <w:noProof/>
            <w:webHidden/>
          </w:rPr>
          <w:instrText xml:space="preserve"> PAGEREF _Toc482735137 \h </w:instrText>
        </w:r>
        <w:r>
          <w:rPr>
            <w:noProof/>
            <w:webHidden/>
          </w:rPr>
        </w:r>
        <w:r>
          <w:rPr>
            <w:noProof/>
            <w:webHidden/>
          </w:rPr>
          <w:fldChar w:fldCharType="separate"/>
        </w:r>
        <w:r w:rsidR="0027406C">
          <w:rPr>
            <w:noProof/>
            <w:webHidden/>
          </w:rPr>
          <w:t>110</w:t>
        </w:r>
        <w:r>
          <w:rPr>
            <w:noProof/>
            <w:webHidden/>
          </w:rPr>
          <w:fldChar w:fldCharType="end"/>
        </w:r>
      </w:hyperlink>
    </w:p>
    <w:p w14:paraId="08107C21"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8" w:history="1">
        <w:r w:rsidRPr="008D42E2">
          <w:rPr>
            <w:rStyle w:val="Hyperlink"/>
            <w:rFonts w:ascii="Arial Bold" w:hAnsi="Arial Bold"/>
            <w:noProof/>
          </w:rPr>
          <w:t>Figure 161:</w:t>
        </w:r>
        <w:r>
          <w:rPr>
            <w:rFonts w:asciiTheme="minorHAnsi" w:eastAsiaTheme="minorEastAsia" w:hAnsiTheme="minorHAnsi" w:cstheme="minorBidi"/>
            <w:noProof/>
            <w:sz w:val="22"/>
          </w:rPr>
          <w:tab/>
        </w:r>
        <w:r w:rsidRPr="008D42E2">
          <w:rPr>
            <w:rStyle w:val="Hyperlink"/>
            <w:noProof/>
          </w:rPr>
          <w:t>DSS Unit Status Changed from Active to Inactive</w:t>
        </w:r>
        <w:r>
          <w:rPr>
            <w:noProof/>
            <w:webHidden/>
          </w:rPr>
          <w:tab/>
        </w:r>
        <w:r>
          <w:rPr>
            <w:noProof/>
            <w:webHidden/>
          </w:rPr>
          <w:fldChar w:fldCharType="begin"/>
        </w:r>
        <w:r>
          <w:rPr>
            <w:noProof/>
            <w:webHidden/>
          </w:rPr>
          <w:instrText xml:space="preserve"> PAGEREF _Toc482735138 \h </w:instrText>
        </w:r>
        <w:r>
          <w:rPr>
            <w:noProof/>
            <w:webHidden/>
          </w:rPr>
        </w:r>
        <w:r>
          <w:rPr>
            <w:noProof/>
            <w:webHidden/>
          </w:rPr>
          <w:fldChar w:fldCharType="separate"/>
        </w:r>
        <w:r w:rsidR="0027406C">
          <w:rPr>
            <w:noProof/>
            <w:webHidden/>
          </w:rPr>
          <w:t>111</w:t>
        </w:r>
        <w:r>
          <w:rPr>
            <w:noProof/>
            <w:webHidden/>
          </w:rPr>
          <w:fldChar w:fldCharType="end"/>
        </w:r>
      </w:hyperlink>
    </w:p>
    <w:p w14:paraId="7B76B0DC"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39" w:history="1">
        <w:r w:rsidRPr="008D42E2">
          <w:rPr>
            <w:rStyle w:val="Hyperlink"/>
            <w:rFonts w:ascii="Arial Bold" w:hAnsi="Arial Bold"/>
            <w:noProof/>
          </w:rPr>
          <w:t>Figure 162:</w:t>
        </w:r>
        <w:r>
          <w:rPr>
            <w:rFonts w:asciiTheme="minorHAnsi" w:eastAsiaTheme="minorEastAsia" w:hAnsiTheme="minorHAnsi" w:cstheme="minorBidi"/>
            <w:noProof/>
            <w:sz w:val="22"/>
          </w:rPr>
          <w:tab/>
        </w:r>
        <w:r w:rsidRPr="008D42E2">
          <w:rPr>
            <w:rStyle w:val="Hyperlink"/>
            <w:rFonts w:eastAsiaTheme="minorHAnsi"/>
            <w:noProof/>
          </w:rPr>
          <w:t xml:space="preserve">DSS Unit Status </w:t>
        </w:r>
        <w:r w:rsidRPr="008D42E2">
          <w:rPr>
            <w:rStyle w:val="Hyperlink"/>
            <w:noProof/>
          </w:rPr>
          <w:t>Change from Inactive to Active</w:t>
        </w:r>
        <w:r>
          <w:rPr>
            <w:noProof/>
            <w:webHidden/>
          </w:rPr>
          <w:tab/>
        </w:r>
        <w:r>
          <w:rPr>
            <w:noProof/>
            <w:webHidden/>
          </w:rPr>
          <w:fldChar w:fldCharType="begin"/>
        </w:r>
        <w:r>
          <w:rPr>
            <w:noProof/>
            <w:webHidden/>
          </w:rPr>
          <w:instrText xml:space="preserve"> PAGEREF _Toc482735139 \h </w:instrText>
        </w:r>
        <w:r>
          <w:rPr>
            <w:noProof/>
            <w:webHidden/>
          </w:rPr>
        </w:r>
        <w:r>
          <w:rPr>
            <w:noProof/>
            <w:webHidden/>
          </w:rPr>
          <w:fldChar w:fldCharType="separate"/>
        </w:r>
        <w:r w:rsidR="0027406C">
          <w:rPr>
            <w:noProof/>
            <w:webHidden/>
          </w:rPr>
          <w:t>111</w:t>
        </w:r>
        <w:r>
          <w:rPr>
            <w:noProof/>
            <w:webHidden/>
          </w:rPr>
          <w:fldChar w:fldCharType="end"/>
        </w:r>
      </w:hyperlink>
    </w:p>
    <w:p w14:paraId="136BF4F1"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0" w:history="1">
        <w:r w:rsidRPr="008D42E2">
          <w:rPr>
            <w:rStyle w:val="Hyperlink"/>
            <w:rFonts w:ascii="Arial Bold" w:hAnsi="Arial Bold"/>
            <w:noProof/>
          </w:rPr>
          <w:t>Figure 163:</w:t>
        </w:r>
        <w:r>
          <w:rPr>
            <w:rFonts w:asciiTheme="minorHAnsi" w:eastAsiaTheme="minorEastAsia" w:hAnsiTheme="minorHAnsi" w:cstheme="minorBidi"/>
            <w:noProof/>
            <w:sz w:val="22"/>
          </w:rPr>
          <w:tab/>
        </w:r>
        <w:r w:rsidRPr="008D42E2">
          <w:rPr>
            <w:rStyle w:val="Hyperlink"/>
            <w:noProof/>
          </w:rPr>
          <w:t>Grant Access to DSS Unit</w:t>
        </w:r>
        <w:r>
          <w:rPr>
            <w:noProof/>
            <w:webHidden/>
          </w:rPr>
          <w:tab/>
        </w:r>
        <w:r>
          <w:rPr>
            <w:noProof/>
            <w:webHidden/>
          </w:rPr>
          <w:fldChar w:fldCharType="begin"/>
        </w:r>
        <w:r>
          <w:rPr>
            <w:noProof/>
            <w:webHidden/>
          </w:rPr>
          <w:instrText xml:space="preserve"> PAGEREF _Toc482735140 \h </w:instrText>
        </w:r>
        <w:r>
          <w:rPr>
            <w:noProof/>
            <w:webHidden/>
          </w:rPr>
        </w:r>
        <w:r>
          <w:rPr>
            <w:noProof/>
            <w:webHidden/>
          </w:rPr>
          <w:fldChar w:fldCharType="separate"/>
        </w:r>
        <w:r w:rsidR="0027406C">
          <w:rPr>
            <w:noProof/>
            <w:webHidden/>
          </w:rPr>
          <w:t>112</w:t>
        </w:r>
        <w:r>
          <w:rPr>
            <w:noProof/>
            <w:webHidden/>
          </w:rPr>
          <w:fldChar w:fldCharType="end"/>
        </w:r>
      </w:hyperlink>
    </w:p>
    <w:p w14:paraId="2FA06F2F"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1" w:history="1">
        <w:r w:rsidRPr="008D42E2">
          <w:rPr>
            <w:rStyle w:val="Hyperlink"/>
            <w:rFonts w:ascii="Arial Bold" w:hAnsi="Arial Bold"/>
            <w:noProof/>
          </w:rPr>
          <w:t>Figure 164:</w:t>
        </w:r>
        <w:r>
          <w:rPr>
            <w:rFonts w:asciiTheme="minorHAnsi" w:eastAsiaTheme="minorEastAsia" w:hAnsiTheme="minorHAnsi" w:cstheme="minorBidi"/>
            <w:noProof/>
            <w:sz w:val="22"/>
          </w:rPr>
          <w:tab/>
        </w:r>
        <w:r w:rsidRPr="008D42E2">
          <w:rPr>
            <w:rStyle w:val="Hyperlink"/>
            <w:noProof/>
          </w:rPr>
          <w:t>Edit DSS Unit Screen Showing a DSS Unit Set to Allow Categories</w:t>
        </w:r>
        <w:r>
          <w:rPr>
            <w:noProof/>
            <w:webHidden/>
          </w:rPr>
          <w:tab/>
        </w:r>
        <w:r>
          <w:rPr>
            <w:noProof/>
            <w:webHidden/>
          </w:rPr>
          <w:fldChar w:fldCharType="begin"/>
        </w:r>
        <w:r>
          <w:rPr>
            <w:noProof/>
            <w:webHidden/>
          </w:rPr>
          <w:instrText xml:space="preserve"> PAGEREF _Toc482735141 \h </w:instrText>
        </w:r>
        <w:r>
          <w:rPr>
            <w:noProof/>
            <w:webHidden/>
          </w:rPr>
        </w:r>
        <w:r>
          <w:rPr>
            <w:noProof/>
            <w:webHidden/>
          </w:rPr>
          <w:fldChar w:fldCharType="separate"/>
        </w:r>
        <w:r w:rsidR="0027406C">
          <w:rPr>
            <w:noProof/>
            <w:webHidden/>
          </w:rPr>
          <w:t>113</w:t>
        </w:r>
        <w:r>
          <w:rPr>
            <w:noProof/>
            <w:webHidden/>
          </w:rPr>
          <w:fldChar w:fldCharType="end"/>
        </w:r>
      </w:hyperlink>
    </w:p>
    <w:p w14:paraId="38D6294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2" w:history="1">
        <w:r w:rsidRPr="008D42E2">
          <w:rPr>
            <w:rStyle w:val="Hyperlink"/>
            <w:rFonts w:ascii="Arial Bold" w:hAnsi="Arial Bold"/>
            <w:noProof/>
          </w:rPr>
          <w:t>Figure 165:</w:t>
        </w:r>
        <w:r>
          <w:rPr>
            <w:rFonts w:asciiTheme="minorHAnsi" w:eastAsiaTheme="minorEastAsia" w:hAnsiTheme="minorHAnsi" w:cstheme="minorBidi"/>
            <w:noProof/>
            <w:sz w:val="22"/>
          </w:rPr>
          <w:tab/>
        </w:r>
        <w:r w:rsidRPr="008D42E2">
          <w:rPr>
            <w:rStyle w:val="Hyperlink"/>
            <w:noProof/>
          </w:rPr>
          <w:t>Allow Category Use Set to No</w:t>
        </w:r>
        <w:r>
          <w:rPr>
            <w:noProof/>
            <w:webHidden/>
          </w:rPr>
          <w:tab/>
        </w:r>
        <w:r>
          <w:rPr>
            <w:noProof/>
            <w:webHidden/>
          </w:rPr>
          <w:fldChar w:fldCharType="begin"/>
        </w:r>
        <w:r>
          <w:rPr>
            <w:noProof/>
            <w:webHidden/>
          </w:rPr>
          <w:instrText xml:space="preserve"> PAGEREF _Toc482735142 \h </w:instrText>
        </w:r>
        <w:r>
          <w:rPr>
            <w:noProof/>
            <w:webHidden/>
          </w:rPr>
        </w:r>
        <w:r>
          <w:rPr>
            <w:noProof/>
            <w:webHidden/>
          </w:rPr>
          <w:fldChar w:fldCharType="separate"/>
        </w:r>
        <w:r w:rsidR="0027406C">
          <w:rPr>
            <w:noProof/>
            <w:webHidden/>
          </w:rPr>
          <w:t>113</w:t>
        </w:r>
        <w:r>
          <w:rPr>
            <w:noProof/>
            <w:webHidden/>
          </w:rPr>
          <w:fldChar w:fldCharType="end"/>
        </w:r>
      </w:hyperlink>
    </w:p>
    <w:p w14:paraId="0AFB56E7"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3" w:history="1">
        <w:r w:rsidRPr="008D42E2">
          <w:rPr>
            <w:rStyle w:val="Hyperlink"/>
            <w:rFonts w:ascii="Arial Bold" w:hAnsi="Arial Bold"/>
            <w:noProof/>
          </w:rPr>
          <w:t>Figure 166:</w:t>
        </w:r>
        <w:r>
          <w:rPr>
            <w:rFonts w:asciiTheme="minorHAnsi" w:eastAsiaTheme="minorEastAsia" w:hAnsiTheme="minorHAnsi" w:cstheme="minorBidi"/>
            <w:noProof/>
            <w:sz w:val="22"/>
          </w:rPr>
          <w:tab/>
        </w:r>
        <w:r w:rsidRPr="008D42E2">
          <w:rPr>
            <w:rStyle w:val="Hyperlink"/>
            <w:noProof/>
          </w:rPr>
          <w:t>Disable Category Warning Pop Up Message</w:t>
        </w:r>
        <w:r>
          <w:rPr>
            <w:noProof/>
            <w:webHidden/>
          </w:rPr>
          <w:tab/>
        </w:r>
        <w:r>
          <w:rPr>
            <w:noProof/>
            <w:webHidden/>
          </w:rPr>
          <w:fldChar w:fldCharType="begin"/>
        </w:r>
        <w:r>
          <w:rPr>
            <w:noProof/>
            <w:webHidden/>
          </w:rPr>
          <w:instrText xml:space="preserve"> PAGEREF _Toc482735143 \h </w:instrText>
        </w:r>
        <w:r>
          <w:rPr>
            <w:noProof/>
            <w:webHidden/>
          </w:rPr>
        </w:r>
        <w:r>
          <w:rPr>
            <w:noProof/>
            <w:webHidden/>
          </w:rPr>
          <w:fldChar w:fldCharType="separate"/>
        </w:r>
        <w:r w:rsidR="0027406C">
          <w:rPr>
            <w:noProof/>
            <w:webHidden/>
          </w:rPr>
          <w:t>113</w:t>
        </w:r>
        <w:r>
          <w:rPr>
            <w:noProof/>
            <w:webHidden/>
          </w:rPr>
          <w:fldChar w:fldCharType="end"/>
        </w:r>
      </w:hyperlink>
    </w:p>
    <w:p w14:paraId="67418CE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4" w:history="1">
        <w:r w:rsidRPr="008D42E2">
          <w:rPr>
            <w:rStyle w:val="Hyperlink"/>
            <w:rFonts w:ascii="Arial Bold" w:hAnsi="Arial Bold"/>
            <w:noProof/>
          </w:rPr>
          <w:t>Figure 167:</w:t>
        </w:r>
        <w:r>
          <w:rPr>
            <w:rFonts w:asciiTheme="minorHAnsi" w:eastAsiaTheme="minorEastAsia" w:hAnsiTheme="minorHAnsi" w:cstheme="minorBidi"/>
            <w:noProof/>
            <w:sz w:val="22"/>
          </w:rPr>
          <w:tab/>
        </w:r>
        <w:r w:rsidRPr="008D42E2">
          <w:rPr>
            <w:rStyle w:val="Hyperlink"/>
            <w:noProof/>
          </w:rPr>
          <w:t>Edit DSS Unit Screen After Disabling Categories</w:t>
        </w:r>
        <w:r>
          <w:rPr>
            <w:noProof/>
            <w:webHidden/>
          </w:rPr>
          <w:tab/>
        </w:r>
        <w:r>
          <w:rPr>
            <w:noProof/>
            <w:webHidden/>
          </w:rPr>
          <w:fldChar w:fldCharType="begin"/>
        </w:r>
        <w:r>
          <w:rPr>
            <w:noProof/>
            <w:webHidden/>
          </w:rPr>
          <w:instrText xml:space="preserve"> PAGEREF _Toc482735144 \h </w:instrText>
        </w:r>
        <w:r>
          <w:rPr>
            <w:noProof/>
            <w:webHidden/>
          </w:rPr>
        </w:r>
        <w:r>
          <w:rPr>
            <w:noProof/>
            <w:webHidden/>
          </w:rPr>
          <w:fldChar w:fldCharType="separate"/>
        </w:r>
        <w:r w:rsidR="0027406C">
          <w:rPr>
            <w:noProof/>
            <w:webHidden/>
          </w:rPr>
          <w:t>114</w:t>
        </w:r>
        <w:r>
          <w:rPr>
            <w:noProof/>
            <w:webHidden/>
          </w:rPr>
          <w:fldChar w:fldCharType="end"/>
        </w:r>
      </w:hyperlink>
    </w:p>
    <w:p w14:paraId="58C80BA1"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5" w:history="1">
        <w:r w:rsidRPr="008D42E2">
          <w:rPr>
            <w:rStyle w:val="Hyperlink"/>
            <w:rFonts w:ascii="Arial Bold" w:hAnsi="Arial Bold"/>
            <w:noProof/>
          </w:rPr>
          <w:t>Figure 168:</w:t>
        </w:r>
        <w:r>
          <w:rPr>
            <w:rFonts w:asciiTheme="minorHAnsi" w:eastAsiaTheme="minorEastAsia" w:hAnsiTheme="minorHAnsi" w:cstheme="minorBidi"/>
            <w:noProof/>
            <w:sz w:val="22"/>
          </w:rPr>
          <w:tab/>
        </w:r>
        <w:r w:rsidRPr="008D42E2">
          <w:rPr>
            <w:rStyle w:val="Hyperlink"/>
            <w:noProof/>
          </w:rPr>
          <w:t>Grant Access to DSS Units by User</w:t>
        </w:r>
        <w:r>
          <w:rPr>
            <w:noProof/>
            <w:webHidden/>
          </w:rPr>
          <w:tab/>
        </w:r>
        <w:r>
          <w:rPr>
            <w:noProof/>
            <w:webHidden/>
          </w:rPr>
          <w:fldChar w:fldCharType="begin"/>
        </w:r>
        <w:r>
          <w:rPr>
            <w:noProof/>
            <w:webHidden/>
          </w:rPr>
          <w:instrText xml:space="preserve"> PAGEREF _Toc482735145 \h </w:instrText>
        </w:r>
        <w:r>
          <w:rPr>
            <w:noProof/>
            <w:webHidden/>
          </w:rPr>
        </w:r>
        <w:r>
          <w:rPr>
            <w:noProof/>
            <w:webHidden/>
          </w:rPr>
          <w:fldChar w:fldCharType="separate"/>
        </w:r>
        <w:r w:rsidR="0027406C">
          <w:rPr>
            <w:noProof/>
            <w:webHidden/>
          </w:rPr>
          <w:t>115</w:t>
        </w:r>
        <w:r>
          <w:rPr>
            <w:noProof/>
            <w:webHidden/>
          </w:rPr>
          <w:fldChar w:fldCharType="end"/>
        </w:r>
      </w:hyperlink>
    </w:p>
    <w:p w14:paraId="0D730DC9"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6" w:history="1">
        <w:r w:rsidRPr="008D42E2">
          <w:rPr>
            <w:rStyle w:val="Hyperlink"/>
            <w:rFonts w:ascii="Arial Bold" w:hAnsi="Arial Bold"/>
            <w:noProof/>
          </w:rPr>
          <w:t>Figure 169:</w:t>
        </w:r>
        <w:r>
          <w:rPr>
            <w:rFonts w:asciiTheme="minorHAnsi" w:eastAsiaTheme="minorEastAsia" w:hAnsiTheme="minorHAnsi" w:cstheme="minorBidi"/>
            <w:noProof/>
            <w:sz w:val="22"/>
          </w:rPr>
          <w:tab/>
        </w:r>
        <w:r w:rsidRPr="008D42E2">
          <w:rPr>
            <w:rStyle w:val="Hyperlink"/>
            <w:noProof/>
          </w:rPr>
          <w:t>Grant Access to DSS Units by User – Adding DSS Units</w:t>
        </w:r>
        <w:r>
          <w:rPr>
            <w:noProof/>
            <w:webHidden/>
          </w:rPr>
          <w:tab/>
        </w:r>
        <w:r>
          <w:rPr>
            <w:noProof/>
            <w:webHidden/>
          </w:rPr>
          <w:fldChar w:fldCharType="begin"/>
        </w:r>
        <w:r>
          <w:rPr>
            <w:noProof/>
            <w:webHidden/>
          </w:rPr>
          <w:instrText xml:space="preserve"> PAGEREF _Toc482735146 \h </w:instrText>
        </w:r>
        <w:r>
          <w:rPr>
            <w:noProof/>
            <w:webHidden/>
          </w:rPr>
        </w:r>
        <w:r>
          <w:rPr>
            <w:noProof/>
            <w:webHidden/>
          </w:rPr>
          <w:fldChar w:fldCharType="separate"/>
        </w:r>
        <w:r w:rsidR="0027406C">
          <w:rPr>
            <w:noProof/>
            <w:webHidden/>
          </w:rPr>
          <w:t>116</w:t>
        </w:r>
        <w:r>
          <w:rPr>
            <w:noProof/>
            <w:webHidden/>
          </w:rPr>
          <w:fldChar w:fldCharType="end"/>
        </w:r>
      </w:hyperlink>
    </w:p>
    <w:p w14:paraId="11E499E2"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7" w:history="1">
        <w:r w:rsidRPr="008D42E2">
          <w:rPr>
            <w:rStyle w:val="Hyperlink"/>
            <w:rFonts w:ascii="Arial Bold" w:hAnsi="Arial Bold"/>
            <w:noProof/>
          </w:rPr>
          <w:t>Figure 170:</w:t>
        </w:r>
        <w:r>
          <w:rPr>
            <w:rFonts w:asciiTheme="minorHAnsi" w:eastAsiaTheme="minorEastAsia" w:hAnsiTheme="minorHAnsi" w:cstheme="minorBidi"/>
            <w:noProof/>
            <w:sz w:val="22"/>
          </w:rPr>
          <w:tab/>
        </w:r>
        <w:r w:rsidRPr="008D42E2">
          <w:rPr>
            <w:rStyle w:val="Hyperlink"/>
            <w:noProof/>
          </w:rPr>
          <w:t>Categories Main Screen on Management Menu</w:t>
        </w:r>
        <w:r>
          <w:rPr>
            <w:noProof/>
            <w:webHidden/>
          </w:rPr>
          <w:tab/>
        </w:r>
        <w:r>
          <w:rPr>
            <w:noProof/>
            <w:webHidden/>
          </w:rPr>
          <w:fldChar w:fldCharType="begin"/>
        </w:r>
        <w:r>
          <w:rPr>
            <w:noProof/>
            <w:webHidden/>
          </w:rPr>
          <w:instrText xml:space="preserve"> PAGEREF _Toc482735147 \h </w:instrText>
        </w:r>
        <w:r>
          <w:rPr>
            <w:noProof/>
            <w:webHidden/>
          </w:rPr>
        </w:r>
        <w:r>
          <w:rPr>
            <w:noProof/>
            <w:webHidden/>
          </w:rPr>
          <w:fldChar w:fldCharType="separate"/>
        </w:r>
        <w:r w:rsidR="0027406C">
          <w:rPr>
            <w:noProof/>
            <w:webHidden/>
          </w:rPr>
          <w:t>117</w:t>
        </w:r>
        <w:r>
          <w:rPr>
            <w:noProof/>
            <w:webHidden/>
          </w:rPr>
          <w:fldChar w:fldCharType="end"/>
        </w:r>
      </w:hyperlink>
    </w:p>
    <w:p w14:paraId="09F03FF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8" w:history="1">
        <w:r w:rsidRPr="008D42E2">
          <w:rPr>
            <w:rStyle w:val="Hyperlink"/>
            <w:rFonts w:ascii="Arial Bold" w:hAnsi="Arial Bold"/>
            <w:noProof/>
          </w:rPr>
          <w:t>Figure 171:</w:t>
        </w:r>
        <w:r>
          <w:rPr>
            <w:rFonts w:asciiTheme="minorHAnsi" w:eastAsiaTheme="minorEastAsia" w:hAnsiTheme="minorHAnsi" w:cstheme="minorBidi"/>
            <w:noProof/>
            <w:sz w:val="22"/>
          </w:rPr>
          <w:tab/>
        </w:r>
        <w:r w:rsidRPr="008D42E2">
          <w:rPr>
            <w:rStyle w:val="Hyperlink"/>
            <w:noProof/>
          </w:rPr>
          <w:t>Add Category Screen</w:t>
        </w:r>
        <w:r>
          <w:rPr>
            <w:noProof/>
            <w:webHidden/>
          </w:rPr>
          <w:tab/>
        </w:r>
        <w:r>
          <w:rPr>
            <w:noProof/>
            <w:webHidden/>
          </w:rPr>
          <w:fldChar w:fldCharType="begin"/>
        </w:r>
        <w:r>
          <w:rPr>
            <w:noProof/>
            <w:webHidden/>
          </w:rPr>
          <w:instrText xml:space="preserve"> PAGEREF _Toc482735148 \h </w:instrText>
        </w:r>
        <w:r>
          <w:rPr>
            <w:noProof/>
            <w:webHidden/>
          </w:rPr>
        </w:r>
        <w:r>
          <w:rPr>
            <w:noProof/>
            <w:webHidden/>
          </w:rPr>
          <w:fldChar w:fldCharType="separate"/>
        </w:r>
        <w:r w:rsidR="0027406C">
          <w:rPr>
            <w:noProof/>
            <w:webHidden/>
          </w:rPr>
          <w:t>117</w:t>
        </w:r>
        <w:r>
          <w:rPr>
            <w:noProof/>
            <w:webHidden/>
          </w:rPr>
          <w:fldChar w:fldCharType="end"/>
        </w:r>
      </w:hyperlink>
    </w:p>
    <w:p w14:paraId="60D34198"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49" w:history="1">
        <w:r w:rsidRPr="008D42E2">
          <w:rPr>
            <w:rStyle w:val="Hyperlink"/>
            <w:rFonts w:ascii="Arial Bold" w:hAnsi="Arial Bold"/>
            <w:noProof/>
          </w:rPr>
          <w:t>Figure 172:</w:t>
        </w:r>
        <w:r>
          <w:rPr>
            <w:rFonts w:asciiTheme="minorHAnsi" w:eastAsiaTheme="minorEastAsia" w:hAnsiTheme="minorHAnsi" w:cstheme="minorBidi"/>
            <w:noProof/>
            <w:sz w:val="22"/>
          </w:rPr>
          <w:tab/>
        </w:r>
        <w:r w:rsidRPr="008D42E2">
          <w:rPr>
            <w:rStyle w:val="Hyperlink"/>
            <w:noProof/>
          </w:rPr>
          <w:t>Update Category Screen</w:t>
        </w:r>
        <w:r>
          <w:rPr>
            <w:noProof/>
            <w:webHidden/>
          </w:rPr>
          <w:tab/>
        </w:r>
        <w:r>
          <w:rPr>
            <w:noProof/>
            <w:webHidden/>
          </w:rPr>
          <w:fldChar w:fldCharType="begin"/>
        </w:r>
        <w:r>
          <w:rPr>
            <w:noProof/>
            <w:webHidden/>
          </w:rPr>
          <w:instrText xml:space="preserve"> PAGEREF _Toc482735149 \h </w:instrText>
        </w:r>
        <w:r>
          <w:rPr>
            <w:noProof/>
            <w:webHidden/>
          </w:rPr>
        </w:r>
        <w:r>
          <w:rPr>
            <w:noProof/>
            <w:webHidden/>
          </w:rPr>
          <w:fldChar w:fldCharType="separate"/>
        </w:r>
        <w:r w:rsidR="0027406C">
          <w:rPr>
            <w:noProof/>
            <w:webHidden/>
          </w:rPr>
          <w:t>118</w:t>
        </w:r>
        <w:r>
          <w:rPr>
            <w:noProof/>
            <w:webHidden/>
          </w:rPr>
          <w:fldChar w:fldCharType="end"/>
        </w:r>
      </w:hyperlink>
    </w:p>
    <w:p w14:paraId="2388540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0" w:history="1">
        <w:r w:rsidRPr="008D42E2">
          <w:rPr>
            <w:rStyle w:val="Hyperlink"/>
            <w:rFonts w:ascii="Arial Bold" w:hAnsi="Arial Bold"/>
            <w:noProof/>
          </w:rPr>
          <w:t>Figure 173:</w:t>
        </w:r>
        <w:r>
          <w:rPr>
            <w:rFonts w:asciiTheme="minorHAnsi" w:eastAsiaTheme="minorEastAsia" w:hAnsiTheme="minorHAnsi" w:cstheme="minorBidi"/>
            <w:noProof/>
            <w:sz w:val="22"/>
          </w:rPr>
          <w:tab/>
        </w:r>
        <w:r w:rsidRPr="008D42E2">
          <w:rPr>
            <w:rStyle w:val="Hyperlink"/>
            <w:rFonts w:eastAsiaTheme="minorHAnsi"/>
            <w:noProof/>
          </w:rPr>
          <w:t xml:space="preserve">Export - </w:t>
        </w:r>
        <w:r w:rsidRPr="008D42E2">
          <w:rPr>
            <w:rStyle w:val="Hyperlink"/>
            <w:noProof/>
          </w:rPr>
          <w:t>ECS Category Table</w:t>
        </w:r>
        <w:r>
          <w:rPr>
            <w:noProof/>
            <w:webHidden/>
          </w:rPr>
          <w:tab/>
        </w:r>
        <w:r>
          <w:rPr>
            <w:noProof/>
            <w:webHidden/>
          </w:rPr>
          <w:fldChar w:fldCharType="begin"/>
        </w:r>
        <w:r>
          <w:rPr>
            <w:noProof/>
            <w:webHidden/>
          </w:rPr>
          <w:instrText xml:space="preserve"> PAGEREF _Toc482735150 \h </w:instrText>
        </w:r>
        <w:r>
          <w:rPr>
            <w:noProof/>
            <w:webHidden/>
          </w:rPr>
        </w:r>
        <w:r>
          <w:rPr>
            <w:noProof/>
            <w:webHidden/>
          </w:rPr>
          <w:fldChar w:fldCharType="separate"/>
        </w:r>
        <w:r w:rsidR="0027406C">
          <w:rPr>
            <w:noProof/>
            <w:webHidden/>
          </w:rPr>
          <w:t>118</w:t>
        </w:r>
        <w:r>
          <w:rPr>
            <w:noProof/>
            <w:webHidden/>
          </w:rPr>
          <w:fldChar w:fldCharType="end"/>
        </w:r>
      </w:hyperlink>
    </w:p>
    <w:p w14:paraId="400BD13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1" w:history="1">
        <w:r w:rsidRPr="008D42E2">
          <w:rPr>
            <w:rStyle w:val="Hyperlink"/>
            <w:rFonts w:ascii="Arial Bold" w:hAnsi="Arial Bold"/>
            <w:noProof/>
          </w:rPr>
          <w:t>Figure 174:</w:t>
        </w:r>
        <w:r>
          <w:rPr>
            <w:rFonts w:asciiTheme="minorHAnsi" w:eastAsiaTheme="minorEastAsia" w:hAnsiTheme="minorHAnsi" w:cstheme="minorBidi"/>
            <w:noProof/>
            <w:sz w:val="22"/>
          </w:rPr>
          <w:tab/>
        </w:r>
        <w:r w:rsidRPr="008D42E2">
          <w:rPr>
            <w:rStyle w:val="Hyperlink"/>
            <w:noProof/>
          </w:rPr>
          <w:t>Management Menu [Procedures] Screen</w:t>
        </w:r>
        <w:r>
          <w:rPr>
            <w:noProof/>
            <w:webHidden/>
          </w:rPr>
          <w:tab/>
        </w:r>
        <w:r>
          <w:rPr>
            <w:noProof/>
            <w:webHidden/>
          </w:rPr>
          <w:fldChar w:fldCharType="begin"/>
        </w:r>
        <w:r>
          <w:rPr>
            <w:noProof/>
            <w:webHidden/>
          </w:rPr>
          <w:instrText xml:space="preserve"> PAGEREF _Toc482735151 \h </w:instrText>
        </w:r>
        <w:r>
          <w:rPr>
            <w:noProof/>
            <w:webHidden/>
          </w:rPr>
        </w:r>
        <w:r>
          <w:rPr>
            <w:noProof/>
            <w:webHidden/>
          </w:rPr>
          <w:fldChar w:fldCharType="separate"/>
        </w:r>
        <w:r w:rsidR="0027406C">
          <w:rPr>
            <w:noProof/>
            <w:webHidden/>
          </w:rPr>
          <w:t>119</w:t>
        </w:r>
        <w:r>
          <w:rPr>
            <w:noProof/>
            <w:webHidden/>
          </w:rPr>
          <w:fldChar w:fldCharType="end"/>
        </w:r>
      </w:hyperlink>
    </w:p>
    <w:p w14:paraId="20668B9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2" w:history="1">
        <w:r w:rsidRPr="008D42E2">
          <w:rPr>
            <w:rStyle w:val="Hyperlink"/>
            <w:rFonts w:ascii="Arial Bold" w:hAnsi="Arial Bold"/>
            <w:noProof/>
          </w:rPr>
          <w:t>Figure 175:</w:t>
        </w:r>
        <w:r>
          <w:rPr>
            <w:rFonts w:asciiTheme="minorHAnsi" w:eastAsiaTheme="minorEastAsia" w:hAnsiTheme="minorHAnsi" w:cstheme="minorBidi"/>
            <w:noProof/>
            <w:sz w:val="22"/>
          </w:rPr>
          <w:tab/>
        </w:r>
        <w:r w:rsidRPr="008D42E2">
          <w:rPr>
            <w:rStyle w:val="Hyperlink"/>
            <w:noProof/>
          </w:rPr>
          <w:t>Add Local Procedure</w:t>
        </w:r>
        <w:r>
          <w:rPr>
            <w:noProof/>
            <w:webHidden/>
          </w:rPr>
          <w:tab/>
        </w:r>
        <w:r>
          <w:rPr>
            <w:noProof/>
            <w:webHidden/>
          </w:rPr>
          <w:fldChar w:fldCharType="begin"/>
        </w:r>
        <w:r>
          <w:rPr>
            <w:noProof/>
            <w:webHidden/>
          </w:rPr>
          <w:instrText xml:space="preserve"> PAGEREF _Toc482735152 \h </w:instrText>
        </w:r>
        <w:r>
          <w:rPr>
            <w:noProof/>
            <w:webHidden/>
          </w:rPr>
        </w:r>
        <w:r>
          <w:rPr>
            <w:noProof/>
            <w:webHidden/>
          </w:rPr>
          <w:fldChar w:fldCharType="separate"/>
        </w:r>
        <w:r w:rsidR="0027406C">
          <w:rPr>
            <w:noProof/>
            <w:webHidden/>
          </w:rPr>
          <w:t>119</w:t>
        </w:r>
        <w:r>
          <w:rPr>
            <w:noProof/>
            <w:webHidden/>
          </w:rPr>
          <w:fldChar w:fldCharType="end"/>
        </w:r>
      </w:hyperlink>
    </w:p>
    <w:p w14:paraId="1906F54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3" w:history="1">
        <w:r w:rsidRPr="008D42E2">
          <w:rPr>
            <w:rStyle w:val="Hyperlink"/>
            <w:rFonts w:ascii="Arial Bold" w:hAnsi="Arial Bold"/>
            <w:noProof/>
          </w:rPr>
          <w:t>Figure 176:</w:t>
        </w:r>
        <w:r>
          <w:rPr>
            <w:rFonts w:asciiTheme="minorHAnsi" w:eastAsiaTheme="minorEastAsia" w:hAnsiTheme="minorHAnsi" w:cstheme="minorBidi"/>
            <w:noProof/>
            <w:sz w:val="22"/>
          </w:rPr>
          <w:tab/>
        </w:r>
        <w:r w:rsidRPr="008D42E2">
          <w:rPr>
            <w:rStyle w:val="Hyperlink"/>
            <w:noProof/>
          </w:rPr>
          <w:t>Edit Local Procedure</w:t>
        </w:r>
        <w:r>
          <w:rPr>
            <w:noProof/>
            <w:webHidden/>
          </w:rPr>
          <w:tab/>
        </w:r>
        <w:r>
          <w:rPr>
            <w:noProof/>
            <w:webHidden/>
          </w:rPr>
          <w:fldChar w:fldCharType="begin"/>
        </w:r>
        <w:r>
          <w:rPr>
            <w:noProof/>
            <w:webHidden/>
          </w:rPr>
          <w:instrText xml:space="preserve"> PAGEREF _Toc482735153 \h </w:instrText>
        </w:r>
        <w:r>
          <w:rPr>
            <w:noProof/>
            <w:webHidden/>
          </w:rPr>
        </w:r>
        <w:r>
          <w:rPr>
            <w:noProof/>
            <w:webHidden/>
          </w:rPr>
          <w:fldChar w:fldCharType="separate"/>
        </w:r>
        <w:r w:rsidR="0027406C">
          <w:rPr>
            <w:noProof/>
            <w:webHidden/>
          </w:rPr>
          <w:t>120</w:t>
        </w:r>
        <w:r>
          <w:rPr>
            <w:noProof/>
            <w:webHidden/>
          </w:rPr>
          <w:fldChar w:fldCharType="end"/>
        </w:r>
      </w:hyperlink>
    </w:p>
    <w:p w14:paraId="3AFD810F"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4" w:history="1">
        <w:r w:rsidRPr="008D42E2">
          <w:rPr>
            <w:rStyle w:val="Hyperlink"/>
            <w:rFonts w:ascii="Arial Bold" w:hAnsi="Arial Bold"/>
            <w:noProof/>
          </w:rPr>
          <w:t>Figure 177:</w:t>
        </w:r>
        <w:r>
          <w:rPr>
            <w:rFonts w:asciiTheme="minorHAnsi" w:eastAsiaTheme="minorEastAsia" w:hAnsiTheme="minorHAnsi" w:cstheme="minorBidi"/>
            <w:noProof/>
            <w:sz w:val="22"/>
          </w:rPr>
          <w:tab/>
        </w:r>
        <w:r w:rsidRPr="008D42E2">
          <w:rPr>
            <w:rStyle w:val="Hyperlink"/>
            <w:noProof/>
          </w:rPr>
          <w:t>Update After Editing a Local Procedure</w:t>
        </w:r>
        <w:r>
          <w:rPr>
            <w:noProof/>
            <w:webHidden/>
          </w:rPr>
          <w:tab/>
        </w:r>
        <w:r>
          <w:rPr>
            <w:noProof/>
            <w:webHidden/>
          </w:rPr>
          <w:fldChar w:fldCharType="begin"/>
        </w:r>
        <w:r>
          <w:rPr>
            <w:noProof/>
            <w:webHidden/>
          </w:rPr>
          <w:instrText xml:space="preserve"> PAGEREF _Toc482735154 \h </w:instrText>
        </w:r>
        <w:r>
          <w:rPr>
            <w:noProof/>
            <w:webHidden/>
          </w:rPr>
        </w:r>
        <w:r>
          <w:rPr>
            <w:noProof/>
            <w:webHidden/>
          </w:rPr>
          <w:fldChar w:fldCharType="separate"/>
        </w:r>
        <w:r w:rsidR="0027406C">
          <w:rPr>
            <w:noProof/>
            <w:webHidden/>
          </w:rPr>
          <w:t>121</w:t>
        </w:r>
        <w:r>
          <w:rPr>
            <w:noProof/>
            <w:webHidden/>
          </w:rPr>
          <w:fldChar w:fldCharType="end"/>
        </w:r>
      </w:hyperlink>
    </w:p>
    <w:p w14:paraId="2A4D007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5" w:history="1">
        <w:r w:rsidRPr="008D42E2">
          <w:rPr>
            <w:rStyle w:val="Hyperlink"/>
            <w:rFonts w:ascii="Arial Bold" w:hAnsi="Arial Bold"/>
            <w:noProof/>
          </w:rPr>
          <w:t>Figure 178:</w:t>
        </w:r>
        <w:r>
          <w:rPr>
            <w:rFonts w:asciiTheme="minorHAnsi" w:eastAsiaTheme="minorEastAsia" w:hAnsiTheme="minorHAnsi" w:cstheme="minorBidi"/>
            <w:noProof/>
            <w:sz w:val="22"/>
          </w:rPr>
          <w:tab/>
        </w:r>
        <w:r w:rsidRPr="008D42E2">
          <w:rPr>
            <w:rStyle w:val="Hyperlink"/>
            <w:noProof/>
          </w:rPr>
          <w:t>Export – Procedures</w:t>
        </w:r>
        <w:r>
          <w:rPr>
            <w:noProof/>
            <w:webHidden/>
          </w:rPr>
          <w:tab/>
        </w:r>
        <w:r>
          <w:rPr>
            <w:noProof/>
            <w:webHidden/>
          </w:rPr>
          <w:fldChar w:fldCharType="begin"/>
        </w:r>
        <w:r>
          <w:rPr>
            <w:noProof/>
            <w:webHidden/>
          </w:rPr>
          <w:instrText xml:space="preserve"> PAGEREF _Toc482735155 \h </w:instrText>
        </w:r>
        <w:r>
          <w:rPr>
            <w:noProof/>
            <w:webHidden/>
          </w:rPr>
        </w:r>
        <w:r>
          <w:rPr>
            <w:noProof/>
            <w:webHidden/>
          </w:rPr>
          <w:fldChar w:fldCharType="separate"/>
        </w:r>
        <w:r w:rsidR="0027406C">
          <w:rPr>
            <w:noProof/>
            <w:webHidden/>
          </w:rPr>
          <w:t>121</w:t>
        </w:r>
        <w:r>
          <w:rPr>
            <w:noProof/>
            <w:webHidden/>
          </w:rPr>
          <w:fldChar w:fldCharType="end"/>
        </w:r>
      </w:hyperlink>
    </w:p>
    <w:p w14:paraId="671834F7"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6" w:history="1">
        <w:r w:rsidRPr="008D42E2">
          <w:rPr>
            <w:rStyle w:val="Hyperlink"/>
            <w:rFonts w:ascii="Arial Bold" w:hAnsi="Arial Bold"/>
            <w:noProof/>
          </w:rPr>
          <w:t>Figure 179:</w:t>
        </w:r>
        <w:r>
          <w:rPr>
            <w:rFonts w:asciiTheme="minorHAnsi" w:eastAsiaTheme="minorEastAsia" w:hAnsiTheme="minorHAnsi" w:cstheme="minorBidi"/>
            <w:noProof/>
            <w:sz w:val="22"/>
          </w:rPr>
          <w:tab/>
        </w:r>
        <w:r w:rsidRPr="008D42E2">
          <w:rPr>
            <w:rStyle w:val="Hyperlink"/>
            <w:noProof/>
          </w:rPr>
          <w:t>Management Menu [Reasons] Screen</w:t>
        </w:r>
        <w:r>
          <w:rPr>
            <w:noProof/>
            <w:webHidden/>
          </w:rPr>
          <w:tab/>
        </w:r>
        <w:r>
          <w:rPr>
            <w:noProof/>
            <w:webHidden/>
          </w:rPr>
          <w:fldChar w:fldCharType="begin"/>
        </w:r>
        <w:r>
          <w:rPr>
            <w:noProof/>
            <w:webHidden/>
          </w:rPr>
          <w:instrText xml:space="preserve"> PAGEREF _Toc482735156 \h </w:instrText>
        </w:r>
        <w:r>
          <w:rPr>
            <w:noProof/>
            <w:webHidden/>
          </w:rPr>
        </w:r>
        <w:r>
          <w:rPr>
            <w:noProof/>
            <w:webHidden/>
          </w:rPr>
          <w:fldChar w:fldCharType="separate"/>
        </w:r>
        <w:r w:rsidR="0027406C">
          <w:rPr>
            <w:noProof/>
            <w:webHidden/>
          </w:rPr>
          <w:t>122</w:t>
        </w:r>
        <w:r>
          <w:rPr>
            <w:noProof/>
            <w:webHidden/>
          </w:rPr>
          <w:fldChar w:fldCharType="end"/>
        </w:r>
      </w:hyperlink>
    </w:p>
    <w:p w14:paraId="26B4D01C"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7" w:history="1">
        <w:r w:rsidRPr="008D42E2">
          <w:rPr>
            <w:rStyle w:val="Hyperlink"/>
            <w:rFonts w:ascii="Arial Bold" w:hAnsi="Arial Bold"/>
            <w:noProof/>
          </w:rPr>
          <w:t>Figure 180:</w:t>
        </w:r>
        <w:r>
          <w:rPr>
            <w:rFonts w:asciiTheme="minorHAnsi" w:eastAsiaTheme="minorEastAsia" w:hAnsiTheme="minorHAnsi" w:cstheme="minorBidi"/>
            <w:noProof/>
            <w:sz w:val="22"/>
          </w:rPr>
          <w:tab/>
        </w:r>
        <w:r w:rsidRPr="008D42E2">
          <w:rPr>
            <w:rStyle w:val="Hyperlink"/>
            <w:noProof/>
          </w:rPr>
          <w:t>Reasons Screen with Inactive Reasons Selected</w:t>
        </w:r>
        <w:r>
          <w:rPr>
            <w:noProof/>
            <w:webHidden/>
          </w:rPr>
          <w:tab/>
        </w:r>
        <w:r>
          <w:rPr>
            <w:noProof/>
            <w:webHidden/>
          </w:rPr>
          <w:fldChar w:fldCharType="begin"/>
        </w:r>
        <w:r>
          <w:rPr>
            <w:noProof/>
            <w:webHidden/>
          </w:rPr>
          <w:instrText xml:space="preserve"> PAGEREF _Toc482735157 \h </w:instrText>
        </w:r>
        <w:r>
          <w:rPr>
            <w:noProof/>
            <w:webHidden/>
          </w:rPr>
        </w:r>
        <w:r>
          <w:rPr>
            <w:noProof/>
            <w:webHidden/>
          </w:rPr>
          <w:fldChar w:fldCharType="separate"/>
        </w:r>
        <w:r w:rsidR="0027406C">
          <w:rPr>
            <w:noProof/>
            <w:webHidden/>
          </w:rPr>
          <w:t>122</w:t>
        </w:r>
        <w:r>
          <w:rPr>
            <w:noProof/>
            <w:webHidden/>
          </w:rPr>
          <w:fldChar w:fldCharType="end"/>
        </w:r>
      </w:hyperlink>
    </w:p>
    <w:p w14:paraId="01A076A0"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8" w:history="1">
        <w:r w:rsidRPr="008D42E2">
          <w:rPr>
            <w:rStyle w:val="Hyperlink"/>
            <w:rFonts w:ascii="Arial Bold" w:hAnsi="Arial Bold"/>
            <w:noProof/>
          </w:rPr>
          <w:t>Figure 181:</w:t>
        </w:r>
        <w:r>
          <w:rPr>
            <w:rFonts w:asciiTheme="minorHAnsi" w:eastAsiaTheme="minorEastAsia" w:hAnsiTheme="minorHAnsi" w:cstheme="minorBidi"/>
            <w:noProof/>
            <w:sz w:val="22"/>
          </w:rPr>
          <w:tab/>
        </w:r>
        <w:r w:rsidRPr="008D42E2">
          <w:rPr>
            <w:rStyle w:val="Hyperlink"/>
            <w:noProof/>
          </w:rPr>
          <w:t>Reasons Screen with Inactive Reasons Moved to the Active Column</w:t>
        </w:r>
        <w:r>
          <w:rPr>
            <w:noProof/>
            <w:webHidden/>
          </w:rPr>
          <w:tab/>
        </w:r>
        <w:r>
          <w:rPr>
            <w:noProof/>
            <w:webHidden/>
          </w:rPr>
          <w:fldChar w:fldCharType="begin"/>
        </w:r>
        <w:r>
          <w:rPr>
            <w:noProof/>
            <w:webHidden/>
          </w:rPr>
          <w:instrText xml:space="preserve"> PAGEREF _Toc482735158 \h </w:instrText>
        </w:r>
        <w:r>
          <w:rPr>
            <w:noProof/>
            <w:webHidden/>
          </w:rPr>
        </w:r>
        <w:r>
          <w:rPr>
            <w:noProof/>
            <w:webHidden/>
          </w:rPr>
          <w:fldChar w:fldCharType="separate"/>
        </w:r>
        <w:r w:rsidR="0027406C">
          <w:rPr>
            <w:noProof/>
            <w:webHidden/>
          </w:rPr>
          <w:t>123</w:t>
        </w:r>
        <w:r>
          <w:rPr>
            <w:noProof/>
            <w:webHidden/>
          </w:rPr>
          <w:fldChar w:fldCharType="end"/>
        </w:r>
      </w:hyperlink>
    </w:p>
    <w:p w14:paraId="03F3914D"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59" w:history="1">
        <w:r w:rsidRPr="008D42E2">
          <w:rPr>
            <w:rStyle w:val="Hyperlink"/>
            <w:rFonts w:ascii="Arial Bold" w:hAnsi="Arial Bold"/>
            <w:noProof/>
          </w:rPr>
          <w:t>Figure 182:</w:t>
        </w:r>
        <w:r>
          <w:rPr>
            <w:rFonts w:asciiTheme="minorHAnsi" w:eastAsiaTheme="minorEastAsia" w:hAnsiTheme="minorHAnsi" w:cstheme="minorBidi"/>
            <w:noProof/>
            <w:sz w:val="22"/>
          </w:rPr>
          <w:tab/>
        </w:r>
        <w:r w:rsidRPr="008D42E2">
          <w:rPr>
            <w:rStyle w:val="Hyperlink"/>
            <w:noProof/>
          </w:rPr>
          <w:t>Confirmation Prompt</w:t>
        </w:r>
        <w:r>
          <w:rPr>
            <w:noProof/>
            <w:webHidden/>
          </w:rPr>
          <w:tab/>
        </w:r>
        <w:r>
          <w:rPr>
            <w:noProof/>
            <w:webHidden/>
          </w:rPr>
          <w:fldChar w:fldCharType="begin"/>
        </w:r>
        <w:r>
          <w:rPr>
            <w:noProof/>
            <w:webHidden/>
          </w:rPr>
          <w:instrText xml:space="preserve"> PAGEREF _Toc482735159 \h </w:instrText>
        </w:r>
        <w:r>
          <w:rPr>
            <w:noProof/>
            <w:webHidden/>
          </w:rPr>
        </w:r>
        <w:r>
          <w:rPr>
            <w:noProof/>
            <w:webHidden/>
          </w:rPr>
          <w:fldChar w:fldCharType="separate"/>
        </w:r>
        <w:r w:rsidR="0027406C">
          <w:rPr>
            <w:noProof/>
            <w:webHidden/>
          </w:rPr>
          <w:t>123</w:t>
        </w:r>
        <w:r>
          <w:rPr>
            <w:noProof/>
            <w:webHidden/>
          </w:rPr>
          <w:fldChar w:fldCharType="end"/>
        </w:r>
      </w:hyperlink>
    </w:p>
    <w:p w14:paraId="3219DACA"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0" w:history="1">
        <w:r w:rsidRPr="008D42E2">
          <w:rPr>
            <w:rStyle w:val="Hyperlink"/>
            <w:rFonts w:ascii="Arial Bold" w:hAnsi="Arial Bold"/>
            <w:noProof/>
          </w:rPr>
          <w:t>Figure 183:</w:t>
        </w:r>
        <w:r>
          <w:rPr>
            <w:rFonts w:asciiTheme="minorHAnsi" w:eastAsiaTheme="minorEastAsia" w:hAnsiTheme="minorHAnsi" w:cstheme="minorBidi"/>
            <w:noProof/>
            <w:sz w:val="22"/>
          </w:rPr>
          <w:tab/>
        </w:r>
        <w:r w:rsidRPr="008D42E2">
          <w:rPr>
            <w:rStyle w:val="Hyperlink"/>
            <w:noProof/>
          </w:rPr>
          <w:t>Reasons Screen with Active Reasons Highlighted</w:t>
        </w:r>
        <w:r>
          <w:rPr>
            <w:noProof/>
            <w:webHidden/>
          </w:rPr>
          <w:tab/>
        </w:r>
        <w:r>
          <w:rPr>
            <w:noProof/>
            <w:webHidden/>
          </w:rPr>
          <w:fldChar w:fldCharType="begin"/>
        </w:r>
        <w:r>
          <w:rPr>
            <w:noProof/>
            <w:webHidden/>
          </w:rPr>
          <w:instrText xml:space="preserve"> PAGEREF _Toc482735160 \h </w:instrText>
        </w:r>
        <w:r>
          <w:rPr>
            <w:noProof/>
            <w:webHidden/>
          </w:rPr>
        </w:r>
        <w:r>
          <w:rPr>
            <w:noProof/>
            <w:webHidden/>
          </w:rPr>
          <w:fldChar w:fldCharType="separate"/>
        </w:r>
        <w:r w:rsidR="0027406C">
          <w:rPr>
            <w:noProof/>
            <w:webHidden/>
          </w:rPr>
          <w:t>123</w:t>
        </w:r>
        <w:r>
          <w:rPr>
            <w:noProof/>
            <w:webHidden/>
          </w:rPr>
          <w:fldChar w:fldCharType="end"/>
        </w:r>
      </w:hyperlink>
    </w:p>
    <w:p w14:paraId="24EB55F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1" w:history="1">
        <w:r w:rsidRPr="008D42E2">
          <w:rPr>
            <w:rStyle w:val="Hyperlink"/>
            <w:rFonts w:ascii="Arial Bold" w:hAnsi="Arial Bold"/>
            <w:noProof/>
          </w:rPr>
          <w:t>Figure 184:</w:t>
        </w:r>
        <w:r>
          <w:rPr>
            <w:rFonts w:asciiTheme="minorHAnsi" w:eastAsiaTheme="minorEastAsia" w:hAnsiTheme="minorHAnsi" w:cstheme="minorBidi"/>
            <w:noProof/>
            <w:sz w:val="22"/>
          </w:rPr>
          <w:tab/>
        </w:r>
        <w:r w:rsidRPr="008D42E2">
          <w:rPr>
            <w:rStyle w:val="Hyperlink"/>
            <w:noProof/>
          </w:rPr>
          <w:t>Reasons Screen with Active Reasons Moved to the Inactive Column</w:t>
        </w:r>
        <w:r>
          <w:rPr>
            <w:noProof/>
            <w:webHidden/>
          </w:rPr>
          <w:tab/>
        </w:r>
        <w:r>
          <w:rPr>
            <w:noProof/>
            <w:webHidden/>
          </w:rPr>
          <w:fldChar w:fldCharType="begin"/>
        </w:r>
        <w:r>
          <w:rPr>
            <w:noProof/>
            <w:webHidden/>
          </w:rPr>
          <w:instrText xml:space="preserve"> PAGEREF _Toc482735161 \h </w:instrText>
        </w:r>
        <w:r>
          <w:rPr>
            <w:noProof/>
            <w:webHidden/>
          </w:rPr>
        </w:r>
        <w:r>
          <w:rPr>
            <w:noProof/>
            <w:webHidden/>
          </w:rPr>
          <w:fldChar w:fldCharType="separate"/>
        </w:r>
        <w:r w:rsidR="0027406C">
          <w:rPr>
            <w:noProof/>
            <w:webHidden/>
          </w:rPr>
          <w:t>124</w:t>
        </w:r>
        <w:r>
          <w:rPr>
            <w:noProof/>
            <w:webHidden/>
          </w:rPr>
          <w:fldChar w:fldCharType="end"/>
        </w:r>
      </w:hyperlink>
    </w:p>
    <w:p w14:paraId="734E512A"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2" w:history="1">
        <w:r w:rsidRPr="008D42E2">
          <w:rPr>
            <w:rStyle w:val="Hyperlink"/>
            <w:rFonts w:ascii="Arial Bold" w:hAnsi="Arial Bold"/>
            <w:noProof/>
          </w:rPr>
          <w:t>Figure 185:</w:t>
        </w:r>
        <w:r>
          <w:rPr>
            <w:rFonts w:asciiTheme="minorHAnsi" w:eastAsiaTheme="minorEastAsia" w:hAnsiTheme="minorHAnsi" w:cstheme="minorBidi"/>
            <w:noProof/>
            <w:sz w:val="22"/>
          </w:rPr>
          <w:tab/>
        </w:r>
        <w:r w:rsidRPr="008D42E2">
          <w:rPr>
            <w:rStyle w:val="Hyperlink"/>
            <w:noProof/>
          </w:rPr>
          <w:t>Confirmation Prompt</w:t>
        </w:r>
        <w:r>
          <w:rPr>
            <w:noProof/>
            <w:webHidden/>
          </w:rPr>
          <w:tab/>
        </w:r>
        <w:r>
          <w:rPr>
            <w:noProof/>
            <w:webHidden/>
          </w:rPr>
          <w:fldChar w:fldCharType="begin"/>
        </w:r>
        <w:r>
          <w:rPr>
            <w:noProof/>
            <w:webHidden/>
          </w:rPr>
          <w:instrText xml:space="preserve"> PAGEREF _Toc482735162 \h </w:instrText>
        </w:r>
        <w:r>
          <w:rPr>
            <w:noProof/>
            <w:webHidden/>
          </w:rPr>
        </w:r>
        <w:r>
          <w:rPr>
            <w:noProof/>
            <w:webHidden/>
          </w:rPr>
          <w:fldChar w:fldCharType="separate"/>
        </w:r>
        <w:r w:rsidR="0027406C">
          <w:rPr>
            <w:noProof/>
            <w:webHidden/>
          </w:rPr>
          <w:t>124</w:t>
        </w:r>
        <w:r>
          <w:rPr>
            <w:noProof/>
            <w:webHidden/>
          </w:rPr>
          <w:fldChar w:fldCharType="end"/>
        </w:r>
      </w:hyperlink>
    </w:p>
    <w:p w14:paraId="1E8CABB0"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3" w:history="1">
        <w:r w:rsidRPr="008D42E2">
          <w:rPr>
            <w:rStyle w:val="Hyperlink"/>
            <w:rFonts w:ascii="Arial Bold" w:hAnsi="Arial Bold"/>
            <w:noProof/>
          </w:rPr>
          <w:t>Figure 186:</w:t>
        </w:r>
        <w:r>
          <w:rPr>
            <w:rFonts w:asciiTheme="minorHAnsi" w:eastAsiaTheme="minorEastAsia" w:hAnsiTheme="minorHAnsi" w:cstheme="minorBidi"/>
            <w:noProof/>
            <w:sz w:val="22"/>
          </w:rPr>
          <w:tab/>
        </w:r>
        <w:r w:rsidRPr="008D42E2">
          <w:rPr>
            <w:rStyle w:val="Hyperlink"/>
            <w:noProof/>
          </w:rPr>
          <w:t>New Reason Screen</w:t>
        </w:r>
        <w:r>
          <w:rPr>
            <w:noProof/>
            <w:webHidden/>
          </w:rPr>
          <w:tab/>
        </w:r>
        <w:r>
          <w:rPr>
            <w:noProof/>
            <w:webHidden/>
          </w:rPr>
          <w:fldChar w:fldCharType="begin"/>
        </w:r>
        <w:r>
          <w:rPr>
            <w:noProof/>
            <w:webHidden/>
          </w:rPr>
          <w:instrText xml:space="preserve"> PAGEREF _Toc482735163 \h </w:instrText>
        </w:r>
        <w:r>
          <w:rPr>
            <w:noProof/>
            <w:webHidden/>
          </w:rPr>
        </w:r>
        <w:r>
          <w:rPr>
            <w:noProof/>
            <w:webHidden/>
          </w:rPr>
          <w:fldChar w:fldCharType="separate"/>
        </w:r>
        <w:r w:rsidR="0027406C">
          <w:rPr>
            <w:noProof/>
            <w:webHidden/>
          </w:rPr>
          <w:t>124</w:t>
        </w:r>
        <w:r>
          <w:rPr>
            <w:noProof/>
            <w:webHidden/>
          </w:rPr>
          <w:fldChar w:fldCharType="end"/>
        </w:r>
      </w:hyperlink>
    </w:p>
    <w:p w14:paraId="15A33E8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4" w:history="1">
        <w:r w:rsidRPr="008D42E2">
          <w:rPr>
            <w:rStyle w:val="Hyperlink"/>
            <w:rFonts w:ascii="Arial Bold" w:hAnsi="Arial Bold"/>
            <w:noProof/>
          </w:rPr>
          <w:t>Figure 187:</w:t>
        </w:r>
        <w:r>
          <w:rPr>
            <w:rFonts w:asciiTheme="minorHAnsi" w:eastAsiaTheme="minorEastAsia" w:hAnsiTheme="minorHAnsi" w:cstheme="minorBidi"/>
            <w:noProof/>
            <w:sz w:val="22"/>
          </w:rPr>
          <w:tab/>
        </w:r>
        <w:r w:rsidRPr="008D42E2">
          <w:rPr>
            <w:rStyle w:val="Hyperlink"/>
            <w:noProof/>
          </w:rPr>
          <w:t>Reasons Screen with New Reason Added</w:t>
        </w:r>
        <w:r>
          <w:rPr>
            <w:noProof/>
            <w:webHidden/>
          </w:rPr>
          <w:tab/>
        </w:r>
        <w:r>
          <w:rPr>
            <w:noProof/>
            <w:webHidden/>
          </w:rPr>
          <w:fldChar w:fldCharType="begin"/>
        </w:r>
        <w:r>
          <w:rPr>
            <w:noProof/>
            <w:webHidden/>
          </w:rPr>
          <w:instrText xml:space="preserve"> PAGEREF _Toc482735164 \h </w:instrText>
        </w:r>
        <w:r>
          <w:rPr>
            <w:noProof/>
            <w:webHidden/>
          </w:rPr>
        </w:r>
        <w:r>
          <w:rPr>
            <w:noProof/>
            <w:webHidden/>
          </w:rPr>
          <w:fldChar w:fldCharType="separate"/>
        </w:r>
        <w:r w:rsidR="0027406C">
          <w:rPr>
            <w:noProof/>
            <w:webHidden/>
          </w:rPr>
          <w:t>125</w:t>
        </w:r>
        <w:r>
          <w:rPr>
            <w:noProof/>
            <w:webHidden/>
          </w:rPr>
          <w:fldChar w:fldCharType="end"/>
        </w:r>
      </w:hyperlink>
    </w:p>
    <w:p w14:paraId="32A3893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5" w:history="1">
        <w:r w:rsidRPr="008D42E2">
          <w:rPr>
            <w:rStyle w:val="Hyperlink"/>
            <w:rFonts w:ascii="Arial Bold" w:hAnsi="Arial Bold"/>
            <w:noProof/>
          </w:rPr>
          <w:t>Figure 188:</w:t>
        </w:r>
        <w:r>
          <w:rPr>
            <w:rFonts w:asciiTheme="minorHAnsi" w:eastAsiaTheme="minorEastAsia" w:hAnsiTheme="minorHAnsi" w:cstheme="minorBidi"/>
            <w:noProof/>
            <w:sz w:val="22"/>
          </w:rPr>
          <w:tab/>
        </w:r>
        <w:r w:rsidRPr="008D42E2">
          <w:rPr>
            <w:rStyle w:val="Hyperlink"/>
            <w:noProof/>
          </w:rPr>
          <w:t>Event Code Screens Example</w:t>
        </w:r>
        <w:r>
          <w:rPr>
            <w:noProof/>
            <w:webHidden/>
          </w:rPr>
          <w:tab/>
        </w:r>
        <w:r>
          <w:rPr>
            <w:noProof/>
            <w:webHidden/>
          </w:rPr>
          <w:fldChar w:fldCharType="begin"/>
        </w:r>
        <w:r>
          <w:rPr>
            <w:noProof/>
            <w:webHidden/>
          </w:rPr>
          <w:instrText xml:space="preserve"> PAGEREF _Toc482735165 \h </w:instrText>
        </w:r>
        <w:r>
          <w:rPr>
            <w:noProof/>
            <w:webHidden/>
          </w:rPr>
        </w:r>
        <w:r>
          <w:rPr>
            <w:noProof/>
            <w:webHidden/>
          </w:rPr>
          <w:fldChar w:fldCharType="separate"/>
        </w:r>
        <w:r w:rsidR="0027406C">
          <w:rPr>
            <w:noProof/>
            <w:webHidden/>
          </w:rPr>
          <w:t>126</w:t>
        </w:r>
        <w:r>
          <w:rPr>
            <w:noProof/>
            <w:webHidden/>
          </w:rPr>
          <w:fldChar w:fldCharType="end"/>
        </w:r>
      </w:hyperlink>
    </w:p>
    <w:p w14:paraId="46D46663"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6" w:history="1">
        <w:r w:rsidRPr="008D42E2">
          <w:rPr>
            <w:rStyle w:val="Hyperlink"/>
            <w:rFonts w:ascii="Arial Bold" w:hAnsi="Arial Bold"/>
            <w:noProof/>
          </w:rPr>
          <w:t>Figure 189:</w:t>
        </w:r>
        <w:r>
          <w:rPr>
            <w:rFonts w:asciiTheme="minorHAnsi" w:eastAsiaTheme="minorEastAsia" w:hAnsiTheme="minorHAnsi" w:cstheme="minorBidi"/>
            <w:noProof/>
            <w:sz w:val="22"/>
          </w:rPr>
          <w:tab/>
        </w:r>
        <w:r w:rsidRPr="008D42E2">
          <w:rPr>
            <w:rStyle w:val="Hyperlink"/>
            <w:noProof/>
          </w:rPr>
          <w:t>Select Clinic Status for the Event Code Screens Listing</w:t>
        </w:r>
        <w:r>
          <w:rPr>
            <w:noProof/>
            <w:webHidden/>
          </w:rPr>
          <w:tab/>
        </w:r>
        <w:r>
          <w:rPr>
            <w:noProof/>
            <w:webHidden/>
          </w:rPr>
          <w:fldChar w:fldCharType="begin"/>
        </w:r>
        <w:r>
          <w:rPr>
            <w:noProof/>
            <w:webHidden/>
          </w:rPr>
          <w:instrText xml:space="preserve"> PAGEREF _Toc482735166 \h </w:instrText>
        </w:r>
        <w:r>
          <w:rPr>
            <w:noProof/>
            <w:webHidden/>
          </w:rPr>
        </w:r>
        <w:r>
          <w:rPr>
            <w:noProof/>
            <w:webHidden/>
          </w:rPr>
          <w:fldChar w:fldCharType="separate"/>
        </w:r>
        <w:r w:rsidR="0027406C">
          <w:rPr>
            <w:noProof/>
            <w:webHidden/>
          </w:rPr>
          <w:t>126</w:t>
        </w:r>
        <w:r>
          <w:rPr>
            <w:noProof/>
            <w:webHidden/>
          </w:rPr>
          <w:fldChar w:fldCharType="end"/>
        </w:r>
      </w:hyperlink>
    </w:p>
    <w:p w14:paraId="5D68C88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7" w:history="1">
        <w:r w:rsidRPr="008D42E2">
          <w:rPr>
            <w:rStyle w:val="Hyperlink"/>
            <w:rFonts w:ascii="Arial Bold" w:hAnsi="Arial Bold"/>
            <w:noProof/>
          </w:rPr>
          <w:t>Figure 190:</w:t>
        </w:r>
        <w:r>
          <w:rPr>
            <w:rFonts w:asciiTheme="minorHAnsi" w:eastAsiaTheme="minorEastAsia" w:hAnsiTheme="minorHAnsi" w:cstheme="minorBidi"/>
            <w:noProof/>
            <w:sz w:val="22"/>
          </w:rPr>
          <w:tab/>
        </w:r>
        <w:r w:rsidRPr="008D42E2">
          <w:rPr>
            <w:rStyle w:val="Hyperlink"/>
            <w:noProof/>
          </w:rPr>
          <w:t>Exported Event Code Table Report</w:t>
        </w:r>
        <w:r>
          <w:rPr>
            <w:noProof/>
            <w:webHidden/>
          </w:rPr>
          <w:tab/>
        </w:r>
        <w:r>
          <w:rPr>
            <w:noProof/>
            <w:webHidden/>
          </w:rPr>
          <w:fldChar w:fldCharType="begin"/>
        </w:r>
        <w:r>
          <w:rPr>
            <w:noProof/>
            <w:webHidden/>
          </w:rPr>
          <w:instrText xml:space="preserve"> PAGEREF _Toc482735167 \h </w:instrText>
        </w:r>
        <w:r>
          <w:rPr>
            <w:noProof/>
            <w:webHidden/>
          </w:rPr>
        </w:r>
        <w:r>
          <w:rPr>
            <w:noProof/>
            <w:webHidden/>
          </w:rPr>
          <w:fldChar w:fldCharType="separate"/>
        </w:r>
        <w:r w:rsidR="0027406C">
          <w:rPr>
            <w:noProof/>
            <w:webHidden/>
          </w:rPr>
          <w:t>126</w:t>
        </w:r>
        <w:r>
          <w:rPr>
            <w:noProof/>
            <w:webHidden/>
          </w:rPr>
          <w:fldChar w:fldCharType="end"/>
        </w:r>
      </w:hyperlink>
    </w:p>
    <w:p w14:paraId="17E1670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8" w:history="1">
        <w:r w:rsidRPr="008D42E2">
          <w:rPr>
            <w:rStyle w:val="Hyperlink"/>
            <w:rFonts w:ascii="Arial Bold" w:hAnsi="Arial Bold"/>
            <w:noProof/>
          </w:rPr>
          <w:t>Figure 191:</w:t>
        </w:r>
        <w:r>
          <w:rPr>
            <w:rFonts w:asciiTheme="minorHAnsi" w:eastAsiaTheme="minorEastAsia" w:hAnsiTheme="minorHAnsi" w:cstheme="minorBidi"/>
            <w:noProof/>
            <w:sz w:val="22"/>
          </w:rPr>
          <w:tab/>
        </w:r>
        <w:r w:rsidRPr="008D42E2">
          <w:rPr>
            <w:rStyle w:val="Hyperlink"/>
            <w:noProof/>
          </w:rPr>
          <w:t>Add Event Code Screen</w:t>
        </w:r>
        <w:r>
          <w:rPr>
            <w:noProof/>
            <w:webHidden/>
          </w:rPr>
          <w:tab/>
        </w:r>
        <w:r>
          <w:rPr>
            <w:noProof/>
            <w:webHidden/>
          </w:rPr>
          <w:fldChar w:fldCharType="begin"/>
        </w:r>
        <w:r>
          <w:rPr>
            <w:noProof/>
            <w:webHidden/>
          </w:rPr>
          <w:instrText xml:space="preserve"> PAGEREF _Toc482735168 \h </w:instrText>
        </w:r>
        <w:r>
          <w:rPr>
            <w:noProof/>
            <w:webHidden/>
          </w:rPr>
        </w:r>
        <w:r>
          <w:rPr>
            <w:noProof/>
            <w:webHidden/>
          </w:rPr>
          <w:fldChar w:fldCharType="separate"/>
        </w:r>
        <w:r w:rsidR="0027406C">
          <w:rPr>
            <w:noProof/>
            <w:webHidden/>
          </w:rPr>
          <w:t>127</w:t>
        </w:r>
        <w:r>
          <w:rPr>
            <w:noProof/>
            <w:webHidden/>
          </w:rPr>
          <w:fldChar w:fldCharType="end"/>
        </w:r>
      </w:hyperlink>
    </w:p>
    <w:p w14:paraId="3D39CFF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69" w:history="1">
        <w:r w:rsidRPr="008D42E2">
          <w:rPr>
            <w:rStyle w:val="Hyperlink"/>
            <w:rFonts w:ascii="Arial Bold" w:hAnsi="Arial Bold"/>
            <w:noProof/>
          </w:rPr>
          <w:t>Figure 192:</w:t>
        </w:r>
        <w:r>
          <w:rPr>
            <w:rFonts w:asciiTheme="minorHAnsi" w:eastAsiaTheme="minorEastAsia" w:hAnsiTheme="minorHAnsi" w:cstheme="minorBidi"/>
            <w:noProof/>
            <w:sz w:val="22"/>
          </w:rPr>
          <w:tab/>
        </w:r>
        <w:r w:rsidRPr="008D42E2">
          <w:rPr>
            <w:rStyle w:val="Hyperlink"/>
            <w:noProof/>
          </w:rPr>
          <w:t>Event Code Added</w:t>
        </w:r>
        <w:r>
          <w:rPr>
            <w:noProof/>
            <w:webHidden/>
          </w:rPr>
          <w:tab/>
        </w:r>
        <w:r>
          <w:rPr>
            <w:noProof/>
            <w:webHidden/>
          </w:rPr>
          <w:fldChar w:fldCharType="begin"/>
        </w:r>
        <w:r>
          <w:rPr>
            <w:noProof/>
            <w:webHidden/>
          </w:rPr>
          <w:instrText xml:space="preserve"> PAGEREF _Toc482735169 \h </w:instrText>
        </w:r>
        <w:r>
          <w:rPr>
            <w:noProof/>
            <w:webHidden/>
          </w:rPr>
        </w:r>
        <w:r>
          <w:rPr>
            <w:noProof/>
            <w:webHidden/>
          </w:rPr>
          <w:fldChar w:fldCharType="separate"/>
        </w:r>
        <w:r w:rsidR="0027406C">
          <w:rPr>
            <w:noProof/>
            <w:webHidden/>
          </w:rPr>
          <w:t>127</w:t>
        </w:r>
        <w:r>
          <w:rPr>
            <w:noProof/>
            <w:webHidden/>
          </w:rPr>
          <w:fldChar w:fldCharType="end"/>
        </w:r>
      </w:hyperlink>
    </w:p>
    <w:p w14:paraId="6DECAD9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0" w:history="1">
        <w:r w:rsidRPr="008D42E2">
          <w:rPr>
            <w:rStyle w:val="Hyperlink"/>
            <w:rFonts w:ascii="Arial Bold" w:hAnsi="Arial Bold"/>
            <w:noProof/>
          </w:rPr>
          <w:t>Figure 193:</w:t>
        </w:r>
        <w:r>
          <w:rPr>
            <w:rFonts w:asciiTheme="minorHAnsi" w:eastAsiaTheme="minorEastAsia" w:hAnsiTheme="minorHAnsi" w:cstheme="minorBidi"/>
            <w:noProof/>
            <w:sz w:val="22"/>
          </w:rPr>
          <w:tab/>
        </w:r>
        <w:r w:rsidRPr="008D42E2">
          <w:rPr>
            <w:rStyle w:val="Hyperlink"/>
            <w:noProof/>
          </w:rPr>
          <w:t>Add Event Code Screen - Record Not Filed Error</w:t>
        </w:r>
        <w:r>
          <w:rPr>
            <w:noProof/>
            <w:webHidden/>
          </w:rPr>
          <w:tab/>
        </w:r>
        <w:r>
          <w:rPr>
            <w:noProof/>
            <w:webHidden/>
          </w:rPr>
          <w:fldChar w:fldCharType="begin"/>
        </w:r>
        <w:r>
          <w:rPr>
            <w:noProof/>
            <w:webHidden/>
          </w:rPr>
          <w:instrText xml:space="preserve"> PAGEREF _Toc482735170 \h </w:instrText>
        </w:r>
        <w:r>
          <w:rPr>
            <w:noProof/>
            <w:webHidden/>
          </w:rPr>
        </w:r>
        <w:r>
          <w:rPr>
            <w:noProof/>
            <w:webHidden/>
          </w:rPr>
          <w:fldChar w:fldCharType="separate"/>
        </w:r>
        <w:r w:rsidR="0027406C">
          <w:rPr>
            <w:noProof/>
            <w:webHidden/>
          </w:rPr>
          <w:t>128</w:t>
        </w:r>
        <w:r>
          <w:rPr>
            <w:noProof/>
            <w:webHidden/>
          </w:rPr>
          <w:fldChar w:fldCharType="end"/>
        </w:r>
      </w:hyperlink>
    </w:p>
    <w:p w14:paraId="2BCD73A5"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1" w:history="1">
        <w:r w:rsidRPr="008D42E2">
          <w:rPr>
            <w:rStyle w:val="Hyperlink"/>
            <w:rFonts w:ascii="Arial Bold" w:hAnsi="Arial Bold"/>
            <w:noProof/>
          </w:rPr>
          <w:t>Figure 194:</w:t>
        </w:r>
        <w:r>
          <w:rPr>
            <w:rFonts w:asciiTheme="minorHAnsi" w:eastAsiaTheme="minorEastAsia" w:hAnsiTheme="minorHAnsi" w:cstheme="minorBidi"/>
            <w:noProof/>
            <w:sz w:val="22"/>
          </w:rPr>
          <w:tab/>
        </w:r>
        <w:r w:rsidRPr="008D42E2">
          <w:rPr>
            <w:rStyle w:val="Hyperlink"/>
            <w:noProof/>
          </w:rPr>
          <w:t>Update Event Code Screen Example</w:t>
        </w:r>
        <w:r>
          <w:rPr>
            <w:noProof/>
            <w:webHidden/>
          </w:rPr>
          <w:tab/>
        </w:r>
        <w:r>
          <w:rPr>
            <w:noProof/>
            <w:webHidden/>
          </w:rPr>
          <w:fldChar w:fldCharType="begin"/>
        </w:r>
        <w:r>
          <w:rPr>
            <w:noProof/>
            <w:webHidden/>
          </w:rPr>
          <w:instrText xml:space="preserve"> PAGEREF _Toc482735171 \h </w:instrText>
        </w:r>
        <w:r>
          <w:rPr>
            <w:noProof/>
            <w:webHidden/>
          </w:rPr>
        </w:r>
        <w:r>
          <w:rPr>
            <w:noProof/>
            <w:webHidden/>
          </w:rPr>
          <w:fldChar w:fldCharType="separate"/>
        </w:r>
        <w:r w:rsidR="0027406C">
          <w:rPr>
            <w:noProof/>
            <w:webHidden/>
          </w:rPr>
          <w:t>128</w:t>
        </w:r>
        <w:r>
          <w:rPr>
            <w:noProof/>
            <w:webHidden/>
          </w:rPr>
          <w:fldChar w:fldCharType="end"/>
        </w:r>
      </w:hyperlink>
    </w:p>
    <w:p w14:paraId="03DA5457"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2" w:history="1">
        <w:r w:rsidRPr="008D42E2">
          <w:rPr>
            <w:rStyle w:val="Hyperlink"/>
            <w:rFonts w:ascii="Arial Bold" w:hAnsi="Arial Bold"/>
            <w:noProof/>
          </w:rPr>
          <w:t>Figure 195:</w:t>
        </w:r>
        <w:r>
          <w:rPr>
            <w:rFonts w:asciiTheme="minorHAnsi" w:eastAsiaTheme="minorEastAsia" w:hAnsiTheme="minorHAnsi" w:cstheme="minorBidi"/>
            <w:noProof/>
            <w:sz w:val="22"/>
          </w:rPr>
          <w:tab/>
        </w:r>
        <w:r w:rsidRPr="008D42E2">
          <w:rPr>
            <w:rStyle w:val="Hyperlink"/>
            <w:noProof/>
          </w:rPr>
          <w:t>Update EC Screen Error – Invalid Associated Clinic</w:t>
        </w:r>
        <w:r>
          <w:rPr>
            <w:noProof/>
            <w:webHidden/>
          </w:rPr>
          <w:tab/>
        </w:r>
        <w:r>
          <w:rPr>
            <w:noProof/>
            <w:webHidden/>
          </w:rPr>
          <w:fldChar w:fldCharType="begin"/>
        </w:r>
        <w:r>
          <w:rPr>
            <w:noProof/>
            <w:webHidden/>
          </w:rPr>
          <w:instrText xml:space="preserve"> PAGEREF _Toc482735172 \h </w:instrText>
        </w:r>
        <w:r>
          <w:rPr>
            <w:noProof/>
            <w:webHidden/>
          </w:rPr>
        </w:r>
        <w:r>
          <w:rPr>
            <w:noProof/>
            <w:webHidden/>
          </w:rPr>
          <w:fldChar w:fldCharType="separate"/>
        </w:r>
        <w:r w:rsidR="0027406C">
          <w:rPr>
            <w:noProof/>
            <w:webHidden/>
          </w:rPr>
          <w:t>129</w:t>
        </w:r>
        <w:r>
          <w:rPr>
            <w:noProof/>
            <w:webHidden/>
          </w:rPr>
          <w:fldChar w:fldCharType="end"/>
        </w:r>
      </w:hyperlink>
    </w:p>
    <w:p w14:paraId="69E24773"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3" w:history="1">
        <w:r w:rsidRPr="008D42E2">
          <w:rPr>
            <w:rStyle w:val="Hyperlink"/>
            <w:rFonts w:ascii="Arial Bold" w:hAnsi="Arial Bold"/>
            <w:noProof/>
          </w:rPr>
          <w:t>Figure 196:</w:t>
        </w:r>
        <w:r>
          <w:rPr>
            <w:rFonts w:asciiTheme="minorHAnsi" w:eastAsiaTheme="minorEastAsia" w:hAnsiTheme="minorHAnsi" w:cstheme="minorBidi"/>
            <w:noProof/>
            <w:sz w:val="22"/>
          </w:rPr>
          <w:tab/>
        </w:r>
        <w:r w:rsidRPr="008D42E2">
          <w:rPr>
            <w:rStyle w:val="Hyperlink"/>
            <w:noProof/>
          </w:rPr>
          <w:t>Update Event Code Screen – Select Default Associated Clinic</w:t>
        </w:r>
        <w:r>
          <w:rPr>
            <w:noProof/>
            <w:webHidden/>
          </w:rPr>
          <w:tab/>
        </w:r>
        <w:r>
          <w:rPr>
            <w:noProof/>
            <w:webHidden/>
          </w:rPr>
          <w:fldChar w:fldCharType="begin"/>
        </w:r>
        <w:r>
          <w:rPr>
            <w:noProof/>
            <w:webHidden/>
          </w:rPr>
          <w:instrText xml:space="preserve"> PAGEREF _Toc482735173 \h </w:instrText>
        </w:r>
        <w:r>
          <w:rPr>
            <w:noProof/>
            <w:webHidden/>
          </w:rPr>
        </w:r>
        <w:r>
          <w:rPr>
            <w:noProof/>
            <w:webHidden/>
          </w:rPr>
          <w:fldChar w:fldCharType="separate"/>
        </w:r>
        <w:r w:rsidR="0027406C">
          <w:rPr>
            <w:noProof/>
            <w:webHidden/>
          </w:rPr>
          <w:t>129</w:t>
        </w:r>
        <w:r>
          <w:rPr>
            <w:noProof/>
            <w:webHidden/>
          </w:rPr>
          <w:fldChar w:fldCharType="end"/>
        </w:r>
      </w:hyperlink>
    </w:p>
    <w:p w14:paraId="28DBE94F"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4" w:history="1">
        <w:r w:rsidRPr="008D42E2">
          <w:rPr>
            <w:rStyle w:val="Hyperlink"/>
            <w:rFonts w:ascii="Arial Bold" w:hAnsi="Arial Bold"/>
            <w:noProof/>
          </w:rPr>
          <w:t>Figure 197:</w:t>
        </w:r>
        <w:r>
          <w:rPr>
            <w:rFonts w:asciiTheme="minorHAnsi" w:eastAsiaTheme="minorEastAsia" w:hAnsiTheme="minorHAnsi" w:cstheme="minorBidi"/>
            <w:noProof/>
            <w:sz w:val="22"/>
          </w:rPr>
          <w:tab/>
        </w:r>
        <w:r w:rsidRPr="008D42E2">
          <w:rPr>
            <w:rStyle w:val="Hyperlink"/>
            <w:noProof/>
          </w:rPr>
          <w:t>Event Code Screen with Active DSS Unit Selected</w:t>
        </w:r>
        <w:r>
          <w:rPr>
            <w:noProof/>
            <w:webHidden/>
          </w:rPr>
          <w:tab/>
        </w:r>
        <w:r>
          <w:rPr>
            <w:noProof/>
            <w:webHidden/>
          </w:rPr>
          <w:fldChar w:fldCharType="begin"/>
        </w:r>
        <w:r>
          <w:rPr>
            <w:noProof/>
            <w:webHidden/>
          </w:rPr>
          <w:instrText xml:space="preserve"> PAGEREF _Toc482735174 \h </w:instrText>
        </w:r>
        <w:r>
          <w:rPr>
            <w:noProof/>
            <w:webHidden/>
          </w:rPr>
        </w:r>
        <w:r>
          <w:rPr>
            <w:noProof/>
            <w:webHidden/>
          </w:rPr>
          <w:fldChar w:fldCharType="separate"/>
        </w:r>
        <w:r w:rsidR="0027406C">
          <w:rPr>
            <w:noProof/>
            <w:webHidden/>
          </w:rPr>
          <w:t>130</w:t>
        </w:r>
        <w:r>
          <w:rPr>
            <w:noProof/>
            <w:webHidden/>
          </w:rPr>
          <w:fldChar w:fldCharType="end"/>
        </w:r>
      </w:hyperlink>
    </w:p>
    <w:p w14:paraId="17925012"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5" w:history="1">
        <w:r w:rsidRPr="008D42E2">
          <w:rPr>
            <w:rStyle w:val="Hyperlink"/>
            <w:rFonts w:ascii="Arial Bold" w:hAnsi="Arial Bold"/>
            <w:noProof/>
          </w:rPr>
          <w:t>Figure 198:</w:t>
        </w:r>
        <w:r>
          <w:rPr>
            <w:rFonts w:asciiTheme="minorHAnsi" w:eastAsiaTheme="minorEastAsia" w:hAnsiTheme="minorHAnsi" w:cstheme="minorBidi"/>
            <w:noProof/>
            <w:sz w:val="22"/>
          </w:rPr>
          <w:tab/>
        </w:r>
        <w:r w:rsidRPr="008D42E2">
          <w:rPr>
            <w:rStyle w:val="Hyperlink"/>
            <w:rFonts w:eastAsiaTheme="minorHAnsi"/>
            <w:noProof/>
          </w:rPr>
          <w:t xml:space="preserve">Edit &gt; </w:t>
        </w:r>
        <w:r w:rsidRPr="008D42E2">
          <w:rPr>
            <w:rStyle w:val="Hyperlink"/>
            <w:noProof/>
          </w:rPr>
          <w:t>Copy EC Screens to another DSS Unit</w:t>
        </w:r>
        <w:r>
          <w:rPr>
            <w:noProof/>
            <w:webHidden/>
          </w:rPr>
          <w:tab/>
        </w:r>
        <w:r>
          <w:rPr>
            <w:noProof/>
            <w:webHidden/>
          </w:rPr>
          <w:fldChar w:fldCharType="begin"/>
        </w:r>
        <w:r>
          <w:rPr>
            <w:noProof/>
            <w:webHidden/>
          </w:rPr>
          <w:instrText xml:space="preserve"> PAGEREF _Toc482735175 \h </w:instrText>
        </w:r>
        <w:r>
          <w:rPr>
            <w:noProof/>
            <w:webHidden/>
          </w:rPr>
        </w:r>
        <w:r>
          <w:rPr>
            <w:noProof/>
            <w:webHidden/>
          </w:rPr>
          <w:fldChar w:fldCharType="separate"/>
        </w:r>
        <w:r w:rsidR="0027406C">
          <w:rPr>
            <w:noProof/>
            <w:webHidden/>
          </w:rPr>
          <w:t>130</w:t>
        </w:r>
        <w:r>
          <w:rPr>
            <w:noProof/>
            <w:webHidden/>
          </w:rPr>
          <w:fldChar w:fldCharType="end"/>
        </w:r>
      </w:hyperlink>
    </w:p>
    <w:p w14:paraId="63168A3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6" w:history="1">
        <w:r w:rsidRPr="008D42E2">
          <w:rPr>
            <w:rStyle w:val="Hyperlink"/>
            <w:rFonts w:ascii="Arial Bold" w:hAnsi="Arial Bold"/>
            <w:noProof/>
          </w:rPr>
          <w:t>Figure 199:</w:t>
        </w:r>
        <w:r>
          <w:rPr>
            <w:rFonts w:asciiTheme="minorHAnsi" w:eastAsiaTheme="minorEastAsia" w:hAnsiTheme="minorHAnsi" w:cstheme="minorBidi"/>
            <w:noProof/>
            <w:sz w:val="22"/>
          </w:rPr>
          <w:tab/>
        </w:r>
        <w:r w:rsidRPr="008D42E2">
          <w:rPr>
            <w:rStyle w:val="Hyperlink"/>
            <w:noProof/>
          </w:rPr>
          <w:t>Select a Target Screen</w:t>
        </w:r>
        <w:r>
          <w:rPr>
            <w:noProof/>
            <w:webHidden/>
          </w:rPr>
          <w:tab/>
        </w:r>
        <w:r>
          <w:rPr>
            <w:noProof/>
            <w:webHidden/>
          </w:rPr>
          <w:fldChar w:fldCharType="begin"/>
        </w:r>
        <w:r>
          <w:rPr>
            <w:noProof/>
            <w:webHidden/>
          </w:rPr>
          <w:instrText xml:space="preserve"> PAGEREF _Toc482735176 \h </w:instrText>
        </w:r>
        <w:r>
          <w:rPr>
            <w:noProof/>
            <w:webHidden/>
          </w:rPr>
        </w:r>
        <w:r>
          <w:rPr>
            <w:noProof/>
            <w:webHidden/>
          </w:rPr>
          <w:fldChar w:fldCharType="separate"/>
        </w:r>
        <w:r w:rsidR="0027406C">
          <w:rPr>
            <w:noProof/>
            <w:webHidden/>
          </w:rPr>
          <w:t>130</w:t>
        </w:r>
        <w:r>
          <w:rPr>
            <w:noProof/>
            <w:webHidden/>
          </w:rPr>
          <w:fldChar w:fldCharType="end"/>
        </w:r>
      </w:hyperlink>
    </w:p>
    <w:p w14:paraId="72C2663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7" w:history="1">
        <w:r w:rsidRPr="008D42E2">
          <w:rPr>
            <w:rStyle w:val="Hyperlink"/>
            <w:rFonts w:ascii="Arial Bold" w:hAnsi="Arial Bold"/>
            <w:noProof/>
          </w:rPr>
          <w:t>Figure 200:</w:t>
        </w:r>
        <w:r>
          <w:rPr>
            <w:rFonts w:asciiTheme="minorHAnsi" w:eastAsiaTheme="minorEastAsia" w:hAnsiTheme="minorHAnsi" w:cstheme="minorBidi"/>
            <w:noProof/>
            <w:sz w:val="22"/>
          </w:rPr>
          <w:tab/>
        </w:r>
        <w:r w:rsidRPr="008D42E2">
          <w:rPr>
            <w:rStyle w:val="Hyperlink"/>
            <w:noProof/>
          </w:rPr>
          <w:t>Copy Event Code Screen to DSS Unit</w:t>
        </w:r>
        <w:r>
          <w:rPr>
            <w:noProof/>
            <w:webHidden/>
          </w:rPr>
          <w:tab/>
        </w:r>
        <w:r>
          <w:rPr>
            <w:noProof/>
            <w:webHidden/>
          </w:rPr>
          <w:fldChar w:fldCharType="begin"/>
        </w:r>
        <w:r>
          <w:rPr>
            <w:noProof/>
            <w:webHidden/>
          </w:rPr>
          <w:instrText xml:space="preserve"> PAGEREF _Toc482735177 \h </w:instrText>
        </w:r>
        <w:r>
          <w:rPr>
            <w:noProof/>
            <w:webHidden/>
          </w:rPr>
        </w:r>
        <w:r>
          <w:rPr>
            <w:noProof/>
            <w:webHidden/>
          </w:rPr>
          <w:fldChar w:fldCharType="separate"/>
        </w:r>
        <w:r w:rsidR="0027406C">
          <w:rPr>
            <w:noProof/>
            <w:webHidden/>
          </w:rPr>
          <w:t>131</w:t>
        </w:r>
        <w:r>
          <w:rPr>
            <w:noProof/>
            <w:webHidden/>
          </w:rPr>
          <w:fldChar w:fldCharType="end"/>
        </w:r>
      </w:hyperlink>
    </w:p>
    <w:p w14:paraId="26D7D87F"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8" w:history="1">
        <w:r w:rsidRPr="008D42E2">
          <w:rPr>
            <w:rStyle w:val="Hyperlink"/>
            <w:rFonts w:ascii="Arial Bold" w:hAnsi="Arial Bold"/>
            <w:noProof/>
          </w:rPr>
          <w:t>Figure 201:</w:t>
        </w:r>
        <w:r>
          <w:rPr>
            <w:rFonts w:asciiTheme="minorHAnsi" w:eastAsiaTheme="minorEastAsia" w:hAnsiTheme="minorHAnsi" w:cstheme="minorBidi"/>
            <w:noProof/>
            <w:sz w:val="22"/>
          </w:rPr>
          <w:tab/>
        </w:r>
        <w:r w:rsidRPr="008D42E2">
          <w:rPr>
            <w:rStyle w:val="Hyperlink"/>
            <w:noProof/>
          </w:rPr>
          <w:t>Record Not Filed Error Message for Key Data Missing</w:t>
        </w:r>
        <w:r>
          <w:rPr>
            <w:noProof/>
            <w:webHidden/>
          </w:rPr>
          <w:tab/>
        </w:r>
        <w:r>
          <w:rPr>
            <w:noProof/>
            <w:webHidden/>
          </w:rPr>
          <w:fldChar w:fldCharType="begin"/>
        </w:r>
        <w:r>
          <w:rPr>
            <w:noProof/>
            <w:webHidden/>
          </w:rPr>
          <w:instrText xml:space="preserve"> PAGEREF _Toc482735178 \h </w:instrText>
        </w:r>
        <w:r>
          <w:rPr>
            <w:noProof/>
            <w:webHidden/>
          </w:rPr>
        </w:r>
        <w:r>
          <w:rPr>
            <w:noProof/>
            <w:webHidden/>
          </w:rPr>
          <w:fldChar w:fldCharType="separate"/>
        </w:r>
        <w:r w:rsidR="0027406C">
          <w:rPr>
            <w:noProof/>
            <w:webHidden/>
          </w:rPr>
          <w:t>132</w:t>
        </w:r>
        <w:r>
          <w:rPr>
            <w:noProof/>
            <w:webHidden/>
          </w:rPr>
          <w:fldChar w:fldCharType="end"/>
        </w:r>
      </w:hyperlink>
    </w:p>
    <w:p w14:paraId="41994080"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79" w:history="1">
        <w:r w:rsidRPr="008D42E2">
          <w:rPr>
            <w:rStyle w:val="Hyperlink"/>
            <w:rFonts w:ascii="Arial Bold" w:hAnsi="Arial Bold"/>
            <w:noProof/>
          </w:rPr>
          <w:t>Figure 202:</w:t>
        </w:r>
        <w:r>
          <w:rPr>
            <w:rFonts w:asciiTheme="minorHAnsi" w:eastAsiaTheme="minorEastAsia" w:hAnsiTheme="minorHAnsi" w:cstheme="minorBidi"/>
            <w:noProof/>
            <w:sz w:val="22"/>
          </w:rPr>
          <w:tab/>
        </w:r>
        <w:r w:rsidRPr="008D42E2">
          <w:rPr>
            <w:rStyle w:val="Hyperlink"/>
            <w:noProof/>
          </w:rPr>
          <w:t>Inactivate Selected Event Code (EC) Screens for Given Procedure Code</w:t>
        </w:r>
        <w:r>
          <w:rPr>
            <w:noProof/>
            <w:webHidden/>
          </w:rPr>
          <w:tab/>
        </w:r>
        <w:r>
          <w:rPr>
            <w:noProof/>
            <w:webHidden/>
          </w:rPr>
          <w:fldChar w:fldCharType="begin"/>
        </w:r>
        <w:r>
          <w:rPr>
            <w:noProof/>
            <w:webHidden/>
          </w:rPr>
          <w:instrText xml:space="preserve"> PAGEREF _Toc482735179 \h </w:instrText>
        </w:r>
        <w:r>
          <w:rPr>
            <w:noProof/>
            <w:webHidden/>
          </w:rPr>
        </w:r>
        <w:r>
          <w:rPr>
            <w:noProof/>
            <w:webHidden/>
          </w:rPr>
          <w:fldChar w:fldCharType="separate"/>
        </w:r>
        <w:r w:rsidR="0027406C">
          <w:rPr>
            <w:noProof/>
            <w:webHidden/>
          </w:rPr>
          <w:t>132</w:t>
        </w:r>
        <w:r>
          <w:rPr>
            <w:noProof/>
            <w:webHidden/>
          </w:rPr>
          <w:fldChar w:fldCharType="end"/>
        </w:r>
      </w:hyperlink>
    </w:p>
    <w:p w14:paraId="2F4C4977"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0" w:history="1">
        <w:r w:rsidRPr="008D42E2">
          <w:rPr>
            <w:rStyle w:val="Hyperlink"/>
            <w:rFonts w:ascii="Arial Bold" w:hAnsi="Arial Bold"/>
            <w:noProof/>
          </w:rPr>
          <w:t>Figure 203:</w:t>
        </w:r>
        <w:r>
          <w:rPr>
            <w:rFonts w:asciiTheme="minorHAnsi" w:eastAsiaTheme="minorEastAsia" w:hAnsiTheme="minorHAnsi" w:cstheme="minorBidi"/>
            <w:noProof/>
            <w:sz w:val="22"/>
          </w:rPr>
          <w:tab/>
        </w:r>
        <w:r w:rsidRPr="008D42E2">
          <w:rPr>
            <w:rStyle w:val="Hyperlink"/>
            <w:noProof/>
          </w:rPr>
          <w:t>Inactivate Selected Event Code (EC) Screens with CPT Code Selected</w:t>
        </w:r>
        <w:r>
          <w:rPr>
            <w:noProof/>
            <w:webHidden/>
          </w:rPr>
          <w:tab/>
        </w:r>
        <w:r>
          <w:rPr>
            <w:noProof/>
            <w:webHidden/>
          </w:rPr>
          <w:fldChar w:fldCharType="begin"/>
        </w:r>
        <w:r>
          <w:rPr>
            <w:noProof/>
            <w:webHidden/>
          </w:rPr>
          <w:instrText xml:space="preserve"> PAGEREF _Toc482735180 \h </w:instrText>
        </w:r>
        <w:r>
          <w:rPr>
            <w:noProof/>
            <w:webHidden/>
          </w:rPr>
        </w:r>
        <w:r>
          <w:rPr>
            <w:noProof/>
            <w:webHidden/>
          </w:rPr>
          <w:fldChar w:fldCharType="separate"/>
        </w:r>
        <w:r w:rsidR="0027406C">
          <w:rPr>
            <w:noProof/>
            <w:webHidden/>
          </w:rPr>
          <w:t>133</w:t>
        </w:r>
        <w:r>
          <w:rPr>
            <w:noProof/>
            <w:webHidden/>
          </w:rPr>
          <w:fldChar w:fldCharType="end"/>
        </w:r>
      </w:hyperlink>
    </w:p>
    <w:p w14:paraId="1CAB2157"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1" w:history="1">
        <w:r w:rsidRPr="008D42E2">
          <w:rPr>
            <w:rStyle w:val="Hyperlink"/>
            <w:rFonts w:ascii="Arial Bold" w:hAnsi="Arial Bold"/>
            <w:noProof/>
          </w:rPr>
          <w:t>Figure 204:</w:t>
        </w:r>
        <w:r>
          <w:rPr>
            <w:rFonts w:asciiTheme="minorHAnsi" w:eastAsiaTheme="minorEastAsia" w:hAnsiTheme="minorHAnsi" w:cstheme="minorBidi"/>
            <w:noProof/>
            <w:sz w:val="22"/>
          </w:rPr>
          <w:tab/>
        </w:r>
        <w:r w:rsidRPr="008D42E2">
          <w:rPr>
            <w:rStyle w:val="Hyperlink"/>
            <w:noProof/>
          </w:rPr>
          <w:t>Confirmation Prompt</w:t>
        </w:r>
        <w:r>
          <w:rPr>
            <w:noProof/>
            <w:webHidden/>
          </w:rPr>
          <w:tab/>
        </w:r>
        <w:r>
          <w:rPr>
            <w:noProof/>
            <w:webHidden/>
          </w:rPr>
          <w:fldChar w:fldCharType="begin"/>
        </w:r>
        <w:r>
          <w:rPr>
            <w:noProof/>
            <w:webHidden/>
          </w:rPr>
          <w:instrText xml:space="preserve"> PAGEREF _Toc482735181 \h </w:instrText>
        </w:r>
        <w:r>
          <w:rPr>
            <w:noProof/>
            <w:webHidden/>
          </w:rPr>
        </w:r>
        <w:r>
          <w:rPr>
            <w:noProof/>
            <w:webHidden/>
          </w:rPr>
          <w:fldChar w:fldCharType="separate"/>
        </w:r>
        <w:r w:rsidR="0027406C">
          <w:rPr>
            <w:noProof/>
            <w:webHidden/>
          </w:rPr>
          <w:t>133</w:t>
        </w:r>
        <w:r>
          <w:rPr>
            <w:noProof/>
            <w:webHidden/>
          </w:rPr>
          <w:fldChar w:fldCharType="end"/>
        </w:r>
      </w:hyperlink>
    </w:p>
    <w:p w14:paraId="6C2AC88A"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2" w:history="1">
        <w:r w:rsidRPr="008D42E2">
          <w:rPr>
            <w:rStyle w:val="Hyperlink"/>
            <w:rFonts w:ascii="Arial Bold" w:hAnsi="Arial Bold"/>
            <w:noProof/>
          </w:rPr>
          <w:t>Figure 205:</w:t>
        </w:r>
        <w:r>
          <w:rPr>
            <w:rFonts w:asciiTheme="minorHAnsi" w:eastAsiaTheme="minorEastAsia" w:hAnsiTheme="minorHAnsi" w:cstheme="minorBidi"/>
            <w:noProof/>
            <w:sz w:val="22"/>
          </w:rPr>
          <w:tab/>
        </w:r>
        <w:r w:rsidRPr="008D42E2">
          <w:rPr>
            <w:rStyle w:val="Hyperlink"/>
            <w:noProof/>
          </w:rPr>
          <w:t>List of EC Screens That Were Inactivated</w:t>
        </w:r>
        <w:r>
          <w:rPr>
            <w:noProof/>
            <w:webHidden/>
          </w:rPr>
          <w:tab/>
        </w:r>
        <w:r>
          <w:rPr>
            <w:noProof/>
            <w:webHidden/>
          </w:rPr>
          <w:fldChar w:fldCharType="begin"/>
        </w:r>
        <w:r>
          <w:rPr>
            <w:noProof/>
            <w:webHidden/>
          </w:rPr>
          <w:instrText xml:space="preserve"> PAGEREF _Toc482735182 \h </w:instrText>
        </w:r>
        <w:r>
          <w:rPr>
            <w:noProof/>
            <w:webHidden/>
          </w:rPr>
        </w:r>
        <w:r>
          <w:rPr>
            <w:noProof/>
            <w:webHidden/>
          </w:rPr>
          <w:fldChar w:fldCharType="separate"/>
        </w:r>
        <w:r w:rsidR="0027406C">
          <w:rPr>
            <w:noProof/>
            <w:webHidden/>
          </w:rPr>
          <w:t>134</w:t>
        </w:r>
        <w:r>
          <w:rPr>
            <w:noProof/>
            <w:webHidden/>
          </w:rPr>
          <w:fldChar w:fldCharType="end"/>
        </w:r>
      </w:hyperlink>
    </w:p>
    <w:p w14:paraId="405C5057"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3" w:history="1">
        <w:r w:rsidRPr="008D42E2">
          <w:rPr>
            <w:rStyle w:val="Hyperlink"/>
            <w:rFonts w:ascii="Arial Bold" w:hAnsi="Arial Bold"/>
            <w:noProof/>
          </w:rPr>
          <w:t>Figure 206:</w:t>
        </w:r>
        <w:r>
          <w:rPr>
            <w:rFonts w:asciiTheme="minorHAnsi" w:eastAsiaTheme="minorEastAsia" w:hAnsiTheme="minorHAnsi" w:cstheme="minorBidi"/>
            <w:noProof/>
            <w:sz w:val="22"/>
          </w:rPr>
          <w:tab/>
        </w:r>
        <w:r w:rsidRPr="008D42E2">
          <w:rPr>
            <w:rStyle w:val="Hyperlink"/>
            <w:noProof/>
          </w:rPr>
          <w:t>Non Licensed Provider Maintenance Screen</w:t>
        </w:r>
        <w:r>
          <w:rPr>
            <w:noProof/>
            <w:webHidden/>
          </w:rPr>
          <w:tab/>
        </w:r>
        <w:r>
          <w:rPr>
            <w:noProof/>
            <w:webHidden/>
          </w:rPr>
          <w:fldChar w:fldCharType="begin"/>
        </w:r>
        <w:r>
          <w:rPr>
            <w:noProof/>
            <w:webHidden/>
          </w:rPr>
          <w:instrText xml:space="preserve"> PAGEREF _Toc482735183 \h </w:instrText>
        </w:r>
        <w:r>
          <w:rPr>
            <w:noProof/>
            <w:webHidden/>
          </w:rPr>
        </w:r>
        <w:r>
          <w:rPr>
            <w:noProof/>
            <w:webHidden/>
          </w:rPr>
          <w:fldChar w:fldCharType="separate"/>
        </w:r>
        <w:r w:rsidR="0027406C">
          <w:rPr>
            <w:noProof/>
            <w:webHidden/>
          </w:rPr>
          <w:t>135</w:t>
        </w:r>
        <w:r>
          <w:rPr>
            <w:noProof/>
            <w:webHidden/>
          </w:rPr>
          <w:fldChar w:fldCharType="end"/>
        </w:r>
      </w:hyperlink>
    </w:p>
    <w:p w14:paraId="3082FD56"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4" w:history="1">
        <w:r w:rsidRPr="008D42E2">
          <w:rPr>
            <w:rStyle w:val="Hyperlink"/>
            <w:rFonts w:ascii="Arial Bold" w:eastAsiaTheme="minorHAnsi" w:hAnsi="Arial Bold"/>
            <w:noProof/>
          </w:rPr>
          <w:t>Figure 207:</w:t>
        </w:r>
        <w:r>
          <w:rPr>
            <w:rFonts w:asciiTheme="minorHAnsi" w:eastAsiaTheme="minorEastAsia" w:hAnsiTheme="minorHAnsi" w:cstheme="minorBidi"/>
            <w:noProof/>
            <w:sz w:val="22"/>
          </w:rPr>
          <w:tab/>
        </w:r>
        <w:r w:rsidRPr="008D42E2">
          <w:rPr>
            <w:rStyle w:val="Hyperlink"/>
            <w:rFonts w:eastAsiaTheme="minorHAnsi"/>
            <w:noProof/>
          </w:rPr>
          <w:t>Adding a Non Licensed Provider</w:t>
        </w:r>
        <w:r>
          <w:rPr>
            <w:noProof/>
            <w:webHidden/>
          </w:rPr>
          <w:tab/>
        </w:r>
        <w:r>
          <w:rPr>
            <w:noProof/>
            <w:webHidden/>
          </w:rPr>
          <w:fldChar w:fldCharType="begin"/>
        </w:r>
        <w:r>
          <w:rPr>
            <w:noProof/>
            <w:webHidden/>
          </w:rPr>
          <w:instrText xml:space="preserve"> PAGEREF _Toc482735184 \h </w:instrText>
        </w:r>
        <w:r>
          <w:rPr>
            <w:noProof/>
            <w:webHidden/>
          </w:rPr>
        </w:r>
        <w:r>
          <w:rPr>
            <w:noProof/>
            <w:webHidden/>
          </w:rPr>
          <w:fldChar w:fldCharType="separate"/>
        </w:r>
        <w:r w:rsidR="0027406C">
          <w:rPr>
            <w:noProof/>
            <w:webHidden/>
          </w:rPr>
          <w:t>135</w:t>
        </w:r>
        <w:r>
          <w:rPr>
            <w:noProof/>
            <w:webHidden/>
          </w:rPr>
          <w:fldChar w:fldCharType="end"/>
        </w:r>
      </w:hyperlink>
    </w:p>
    <w:p w14:paraId="2C3D9D04"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5" w:history="1">
        <w:r w:rsidRPr="008D42E2">
          <w:rPr>
            <w:rStyle w:val="Hyperlink"/>
            <w:rFonts w:ascii="Arial Bold" w:eastAsiaTheme="minorHAnsi" w:hAnsi="Arial Bold"/>
            <w:noProof/>
          </w:rPr>
          <w:t>Figure 208:</w:t>
        </w:r>
        <w:r>
          <w:rPr>
            <w:rFonts w:asciiTheme="minorHAnsi" w:eastAsiaTheme="minorEastAsia" w:hAnsiTheme="minorHAnsi" w:cstheme="minorBidi"/>
            <w:noProof/>
            <w:sz w:val="22"/>
          </w:rPr>
          <w:tab/>
        </w:r>
        <w:r w:rsidRPr="008D42E2">
          <w:rPr>
            <w:rStyle w:val="Hyperlink"/>
            <w:rFonts w:eastAsiaTheme="minorHAnsi"/>
            <w:noProof/>
          </w:rPr>
          <w:t>Non-Licensed Provider Selection for DSS Units that Do Not Send to PCE</w:t>
        </w:r>
        <w:r>
          <w:rPr>
            <w:noProof/>
            <w:webHidden/>
          </w:rPr>
          <w:tab/>
        </w:r>
        <w:r>
          <w:rPr>
            <w:noProof/>
            <w:webHidden/>
          </w:rPr>
          <w:fldChar w:fldCharType="begin"/>
        </w:r>
        <w:r>
          <w:rPr>
            <w:noProof/>
            <w:webHidden/>
          </w:rPr>
          <w:instrText xml:space="preserve"> PAGEREF _Toc482735185 \h </w:instrText>
        </w:r>
        <w:r>
          <w:rPr>
            <w:noProof/>
            <w:webHidden/>
          </w:rPr>
        </w:r>
        <w:r>
          <w:rPr>
            <w:noProof/>
            <w:webHidden/>
          </w:rPr>
          <w:fldChar w:fldCharType="separate"/>
        </w:r>
        <w:r w:rsidR="0027406C">
          <w:rPr>
            <w:noProof/>
            <w:webHidden/>
          </w:rPr>
          <w:t>136</w:t>
        </w:r>
        <w:r>
          <w:rPr>
            <w:noProof/>
            <w:webHidden/>
          </w:rPr>
          <w:fldChar w:fldCharType="end"/>
        </w:r>
      </w:hyperlink>
    </w:p>
    <w:p w14:paraId="52BD74F3"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6" w:history="1">
        <w:r w:rsidRPr="008D42E2">
          <w:rPr>
            <w:rStyle w:val="Hyperlink"/>
            <w:rFonts w:ascii="Arial Bold" w:eastAsiaTheme="minorHAnsi" w:hAnsi="Arial Bold"/>
            <w:noProof/>
          </w:rPr>
          <w:t>Figure 209:</w:t>
        </w:r>
        <w:r>
          <w:rPr>
            <w:rFonts w:asciiTheme="minorHAnsi" w:eastAsiaTheme="minorEastAsia" w:hAnsiTheme="minorHAnsi" w:cstheme="minorBidi"/>
            <w:noProof/>
            <w:sz w:val="22"/>
          </w:rPr>
          <w:tab/>
        </w:r>
        <w:r w:rsidRPr="008D42E2">
          <w:rPr>
            <w:rStyle w:val="Hyperlink"/>
            <w:rFonts w:eastAsiaTheme="minorHAnsi"/>
            <w:noProof/>
          </w:rPr>
          <w:t>Removing a Non Licensed Provider</w:t>
        </w:r>
        <w:r>
          <w:rPr>
            <w:noProof/>
            <w:webHidden/>
          </w:rPr>
          <w:tab/>
        </w:r>
        <w:r>
          <w:rPr>
            <w:noProof/>
            <w:webHidden/>
          </w:rPr>
          <w:fldChar w:fldCharType="begin"/>
        </w:r>
        <w:r>
          <w:rPr>
            <w:noProof/>
            <w:webHidden/>
          </w:rPr>
          <w:instrText xml:space="preserve"> PAGEREF _Toc482735186 \h </w:instrText>
        </w:r>
        <w:r>
          <w:rPr>
            <w:noProof/>
            <w:webHidden/>
          </w:rPr>
        </w:r>
        <w:r>
          <w:rPr>
            <w:noProof/>
            <w:webHidden/>
          </w:rPr>
          <w:fldChar w:fldCharType="separate"/>
        </w:r>
        <w:r w:rsidR="0027406C">
          <w:rPr>
            <w:noProof/>
            <w:webHidden/>
          </w:rPr>
          <w:t>136</w:t>
        </w:r>
        <w:r>
          <w:rPr>
            <w:noProof/>
            <w:webHidden/>
          </w:rPr>
          <w:fldChar w:fldCharType="end"/>
        </w:r>
      </w:hyperlink>
    </w:p>
    <w:p w14:paraId="493C6797"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7" w:history="1">
        <w:r w:rsidRPr="008D42E2">
          <w:rPr>
            <w:rStyle w:val="Hyperlink"/>
            <w:rFonts w:ascii="Arial Bold" w:hAnsi="Arial Bold"/>
            <w:noProof/>
          </w:rPr>
          <w:t>Figure 210:</w:t>
        </w:r>
        <w:r>
          <w:rPr>
            <w:rFonts w:asciiTheme="minorHAnsi" w:eastAsiaTheme="minorEastAsia" w:hAnsiTheme="minorHAnsi" w:cstheme="minorBidi"/>
            <w:noProof/>
            <w:sz w:val="22"/>
          </w:rPr>
          <w:tab/>
        </w:r>
        <w:r w:rsidRPr="008D42E2">
          <w:rPr>
            <w:rStyle w:val="Hyperlink"/>
            <w:noProof/>
          </w:rPr>
          <w:t>Desktop Context Menu - Change Screen Resolution</w:t>
        </w:r>
        <w:r>
          <w:rPr>
            <w:noProof/>
            <w:webHidden/>
          </w:rPr>
          <w:tab/>
        </w:r>
        <w:r>
          <w:rPr>
            <w:noProof/>
            <w:webHidden/>
          </w:rPr>
          <w:fldChar w:fldCharType="begin"/>
        </w:r>
        <w:r>
          <w:rPr>
            <w:noProof/>
            <w:webHidden/>
          </w:rPr>
          <w:instrText xml:space="preserve"> PAGEREF _Toc482735187 \h </w:instrText>
        </w:r>
        <w:r>
          <w:rPr>
            <w:noProof/>
            <w:webHidden/>
          </w:rPr>
        </w:r>
        <w:r>
          <w:rPr>
            <w:noProof/>
            <w:webHidden/>
          </w:rPr>
          <w:fldChar w:fldCharType="separate"/>
        </w:r>
        <w:r w:rsidR="0027406C">
          <w:rPr>
            <w:noProof/>
            <w:webHidden/>
          </w:rPr>
          <w:t>137</w:t>
        </w:r>
        <w:r>
          <w:rPr>
            <w:noProof/>
            <w:webHidden/>
          </w:rPr>
          <w:fldChar w:fldCharType="end"/>
        </w:r>
      </w:hyperlink>
    </w:p>
    <w:p w14:paraId="2D5EF97A"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8" w:history="1">
        <w:r w:rsidRPr="008D42E2">
          <w:rPr>
            <w:rStyle w:val="Hyperlink"/>
            <w:rFonts w:ascii="Arial Bold" w:hAnsi="Arial Bold"/>
            <w:noProof/>
          </w:rPr>
          <w:t>Figure 211:</w:t>
        </w:r>
        <w:r>
          <w:rPr>
            <w:rFonts w:asciiTheme="minorHAnsi" w:eastAsiaTheme="minorEastAsia" w:hAnsiTheme="minorHAnsi" w:cstheme="minorBidi"/>
            <w:noProof/>
            <w:sz w:val="22"/>
          </w:rPr>
          <w:tab/>
        </w:r>
        <w:r w:rsidRPr="008D42E2">
          <w:rPr>
            <w:rStyle w:val="Hyperlink"/>
            <w:noProof/>
          </w:rPr>
          <w:t>Windows Screen Resolution Settings</w:t>
        </w:r>
        <w:r>
          <w:rPr>
            <w:noProof/>
            <w:webHidden/>
          </w:rPr>
          <w:tab/>
        </w:r>
        <w:r>
          <w:rPr>
            <w:noProof/>
            <w:webHidden/>
          </w:rPr>
          <w:fldChar w:fldCharType="begin"/>
        </w:r>
        <w:r>
          <w:rPr>
            <w:noProof/>
            <w:webHidden/>
          </w:rPr>
          <w:instrText xml:space="preserve"> PAGEREF _Toc482735188 \h </w:instrText>
        </w:r>
        <w:r>
          <w:rPr>
            <w:noProof/>
            <w:webHidden/>
          </w:rPr>
        </w:r>
        <w:r>
          <w:rPr>
            <w:noProof/>
            <w:webHidden/>
          </w:rPr>
          <w:fldChar w:fldCharType="separate"/>
        </w:r>
        <w:r w:rsidR="0027406C">
          <w:rPr>
            <w:noProof/>
            <w:webHidden/>
          </w:rPr>
          <w:t>138</w:t>
        </w:r>
        <w:r>
          <w:rPr>
            <w:noProof/>
            <w:webHidden/>
          </w:rPr>
          <w:fldChar w:fldCharType="end"/>
        </w:r>
      </w:hyperlink>
    </w:p>
    <w:p w14:paraId="2F958D32"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89" w:history="1">
        <w:r w:rsidRPr="008D42E2">
          <w:rPr>
            <w:rStyle w:val="Hyperlink"/>
            <w:rFonts w:ascii="Arial Bold" w:hAnsi="Arial Bold"/>
            <w:noProof/>
          </w:rPr>
          <w:t>Figure 212:</w:t>
        </w:r>
        <w:r>
          <w:rPr>
            <w:rFonts w:asciiTheme="minorHAnsi" w:eastAsiaTheme="minorEastAsia" w:hAnsiTheme="minorHAnsi" w:cstheme="minorBidi"/>
            <w:noProof/>
            <w:sz w:val="22"/>
          </w:rPr>
          <w:tab/>
        </w:r>
        <w:r w:rsidRPr="008D42E2">
          <w:rPr>
            <w:rStyle w:val="Hyperlink"/>
            <w:noProof/>
          </w:rPr>
          <w:t>Selecting Recommended Resolution for Windows Display</w:t>
        </w:r>
        <w:r>
          <w:rPr>
            <w:noProof/>
            <w:webHidden/>
          </w:rPr>
          <w:tab/>
        </w:r>
        <w:r>
          <w:rPr>
            <w:noProof/>
            <w:webHidden/>
          </w:rPr>
          <w:fldChar w:fldCharType="begin"/>
        </w:r>
        <w:r>
          <w:rPr>
            <w:noProof/>
            <w:webHidden/>
          </w:rPr>
          <w:instrText xml:space="preserve"> PAGEREF _Toc482735189 \h </w:instrText>
        </w:r>
        <w:r>
          <w:rPr>
            <w:noProof/>
            <w:webHidden/>
          </w:rPr>
        </w:r>
        <w:r>
          <w:rPr>
            <w:noProof/>
            <w:webHidden/>
          </w:rPr>
          <w:fldChar w:fldCharType="separate"/>
        </w:r>
        <w:r w:rsidR="0027406C">
          <w:rPr>
            <w:noProof/>
            <w:webHidden/>
          </w:rPr>
          <w:t>138</w:t>
        </w:r>
        <w:r>
          <w:rPr>
            <w:noProof/>
            <w:webHidden/>
          </w:rPr>
          <w:fldChar w:fldCharType="end"/>
        </w:r>
      </w:hyperlink>
    </w:p>
    <w:p w14:paraId="175682C5"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90" w:history="1">
        <w:r w:rsidRPr="008D42E2">
          <w:rPr>
            <w:rStyle w:val="Hyperlink"/>
            <w:rFonts w:ascii="Arial Bold" w:hAnsi="Arial Bold"/>
            <w:noProof/>
          </w:rPr>
          <w:t>Figure 213:</w:t>
        </w:r>
        <w:r>
          <w:rPr>
            <w:rFonts w:asciiTheme="minorHAnsi" w:eastAsiaTheme="minorEastAsia" w:hAnsiTheme="minorHAnsi" w:cstheme="minorBidi"/>
            <w:noProof/>
            <w:sz w:val="22"/>
          </w:rPr>
          <w:tab/>
        </w:r>
        <w:r w:rsidRPr="008D42E2">
          <w:rPr>
            <w:rStyle w:val="Hyperlink"/>
            <w:noProof/>
          </w:rPr>
          <w:t>Example A – Email Message</w:t>
        </w:r>
        <w:r>
          <w:rPr>
            <w:noProof/>
            <w:webHidden/>
          </w:rPr>
          <w:tab/>
        </w:r>
        <w:r>
          <w:rPr>
            <w:noProof/>
            <w:webHidden/>
          </w:rPr>
          <w:fldChar w:fldCharType="begin"/>
        </w:r>
        <w:r>
          <w:rPr>
            <w:noProof/>
            <w:webHidden/>
          </w:rPr>
          <w:instrText xml:space="preserve"> PAGEREF _Toc482735190 \h </w:instrText>
        </w:r>
        <w:r>
          <w:rPr>
            <w:noProof/>
            <w:webHidden/>
          </w:rPr>
        </w:r>
        <w:r>
          <w:rPr>
            <w:noProof/>
            <w:webHidden/>
          </w:rPr>
          <w:fldChar w:fldCharType="separate"/>
        </w:r>
        <w:r w:rsidR="0027406C">
          <w:rPr>
            <w:noProof/>
            <w:webHidden/>
          </w:rPr>
          <w:t>C-1</w:t>
        </w:r>
        <w:r>
          <w:rPr>
            <w:noProof/>
            <w:webHidden/>
          </w:rPr>
          <w:fldChar w:fldCharType="end"/>
        </w:r>
      </w:hyperlink>
    </w:p>
    <w:p w14:paraId="6CE37D9B"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91" w:history="1">
        <w:r w:rsidRPr="008D42E2">
          <w:rPr>
            <w:rStyle w:val="Hyperlink"/>
            <w:rFonts w:ascii="Arial Bold" w:hAnsi="Arial Bold"/>
            <w:noProof/>
          </w:rPr>
          <w:t>Figure 214:</w:t>
        </w:r>
        <w:r>
          <w:rPr>
            <w:rFonts w:asciiTheme="minorHAnsi" w:eastAsiaTheme="minorEastAsia" w:hAnsiTheme="minorHAnsi" w:cstheme="minorBidi"/>
            <w:noProof/>
            <w:sz w:val="22"/>
          </w:rPr>
          <w:tab/>
        </w:r>
        <w:r w:rsidRPr="008D42E2">
          <w:rPr>
            <w:rStyle w:val="Hyperlink"/>
            <w:noProof/>
          </w:rPr>
          <w:t>Example B – Email Messages</w:t>
        </w:r>
        <w:r>
          <w:rPr>
            <w:noProof/>
            <w:webHidden/>
          </w:rPr>
          <w:tab/>
        </w:r>
        <w:r>
          <w:rPr>
            <w:noProof/>
            <w:webHidden/>
          </w:rPr>
          <w:fldChar w:fldCharType="begin"/>
        </w:r>
        <w:r>
          <w:rPr>
            <w:noProof/>
            <w:webHidden/>
          </w:rPr>
          <w:instrText xml:space="preserve"> PAGEREF _Toc482735191 \h </w:instrText>
        </w:r>
        <w:r>
          <w:rPr>
            <w:noProof/>
            <w:webHidden/>
          </w:rPr>
        </w:r>
        <w:r>
          <w:rPr>
            <w:noProof/>
            <w:webHidden/>
          </w:rPr>
          <w:fldChar w:fldCharType="separate"/>
        </w:r>
        <w:r w:rsidR="0027406C">
          <w:rPr>
            <w:noProof/>
            <w:webHidden/>
          </w:rPr>
          <w:t>C-2</w:t>
        </w:r>
        <w:r>
          <w:rPr>
            <w:noProof/>
            <w:webHidden/>
          </w:rPr>
          <w:fldChar w:fldCharType="end"/>
        </w:r>
      </w:hyperlink>
    </w:p>
    <w:p w14:paraId="6E568C6E"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92" w:history="1">
        <w:r w:rsidRPr="008D42E2">
          <w:rPr>
            <w:rStyle w:val="Hyperlink"/>
            <w:rFonts w:ascii="Arial Bold" w:hAnsi="Arial Bold"/>
            <w:noProof/>
          </w:rPr>
          <w:t>Figure 215:</w:t>
        </w:r>
        <w:r>
          <w:rPr>
            <w:rFonts w:asciiTheme="minorHAnsi" w:eastAsiaTheme="minorEastAsia" w:hAnsiTheme="minorHAnsi" w:cstheme="minorBidi"/>
            <w:noProof/>
            <w:sz w:val="22"/>
          </w:rPr>
          <w:tab/>
        </w:r>
        <w:r w:rsidRPr="008D42E2">
          <w:rPr>
            <w:rStyle w:val="Hyperlink"/>
            <w:noProof/>
          </w:rPr>
          <w:t>Example of new Event Code Screen generated email message</w:t>
        </w:r>
        <w:r>
          <w:rPr>
            <w:noProof/>
            <w:webHidden/>
          </w:rPr>
          <w:tab/>
        </w:r>
        <w:r>
          <w:rPr>
            <w:noProof/>
            <w:webHidden/>
          </w:rPr>
          <w:fldChar w:fldCharType="begin"/>
        </w:r>
        <w:r>
          <w:rPr>
            <w:noProof/>
            <w:webHidden/>
          </w:rPr>
          <w:instrText xml:space="preserve"> PAGEREF _Toc482735192 \h </w:instrText>
        </w:r>
        <w:r>
          <w:rPr>
            <w:noProof/>
            <w:webHidden/>
          </w:rPr>
        </w:r>
        <w:r>
          <w:rPr>
            <w:noProof/>
            <w:webHidden/>
          </w:rPr>
          <w:fldChar w:fldCharType="separate"/>
        </w:r>
        <w:r w:rsidR="0027406C">
          <w:rPr>
            <w:noProof/>
            <w:webHidden/>
          </w:rPr>
          <w:t>C-3</w:t>
        </w:r>
        <w:r>
          <w:rPr>
            <w:noProof/>
            <w:webHidden/>
          </w:rPr>
          <w:fldChar w:fldCharType="end"/>
        </w:r>
      </w:hyperlink>
    </w:p>
    <w:p w14:paraId="0956522C"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93" w:history="1">
        <w:r w:rsidRPr="008D42E2">
          <w:rPr>
            <w:rStyle w:val="Hyperlink"/>
            <w:rFonts w:ascii="Arial Bold" w:hAnsi="Arial Bold"/>
            <w:noProof/>
          </w:rPr>
          <w:t>Figure 216:</w:t>
        </w:r>
        <w:r>
          <w:rPr>
            <w:rFonts w:asciiTheme="minorHAnsi" w:eastAsiaTheme="minorEastAsia" w:hAnsiTheme="minorHAnsi" w:cstheme="minorBidi"/>
            <w:noProof/>
            <w:sz w:val="22"/>
          </w:rPr>
          <w:tab/>
        </w:r>
        <w:r w:rsidRPr="008D42E2">
          <w:rPr>
            <w:rStyle w:val="Hyperlink"/>
            <w:noProof/>
          </w:rPr>
          <w:t>Example 1 – ECS User Terminated Email Message</w:t>
        </w:r>
        <w:r>
          <w:rPr>
            <w:noProof/>
            <w:webHidden/>
          </w:rPr>
          <w:tab/>
        </w:r>
        <w:r>
          <w:rPr>
            <w:noProof/>
            <w:webHidden/>
          </w:rPr>
          <w:fldChar w:fldCharType="begin"/>
        </w:r>
        <w:r>
          <w:rPr>
            <w:noProof/>
            <w:webHidden/>
          </w:rPr>
          <w:instrText xml:space="preserve"> PAGEREF _Toc482735193 \h </w:instrText>
        </w:r>
        <w:r>
          <w:rPr>
            <w:noProof/>
            <w:webHidden/>
          </w:rPr>
        </w:r>
        <w:r>
          <w:rPr>
            <w:noProof/>
            <w:webHidden/>
          </w:rPr>
          <w:fldChar w:fldCharType="separate"/>
        </w:r>
        <w:r w:rsidR="0027406C">
          <w:rPr>
            <w:noProof/>
            <w:webHidden/>
          </w:rPr>
          <w:t>C-4</w:t>
        </w:r>
        <w:r>
          <w:rPr>
            <w:noProof/>
            <w:webHidden/>
          </w:rPr>
          <w:fldChar w:fldCharType="end"/>
        </w:r>
      </w:hyperlink>
    </w:p>
    <w:p w14:paraId="4F9B1F5A" w14:textId="77777777" w:rsidR="0076188D" w:rsidRDefault="0076188D" w:rsidP="00A64912">
      <w:pPr>
        <w:pStyle w:val="TableofFigures"/>
        <w:tabs>
          <w:tab w:val="left" w:pos="1440"/>
        </w:tabs>
        <w:rPr>
          <w:rFonts w:asciiTheme="minorHAnsi" w:eastAsiaTheme="minorEastAsia" w:hAnsiTheme="minorHAnsi" w:cstheme="minorBidi"/>
          <w:noProof/>
          <w:sz w:val="22"/>
        </w:rPr>
      </w:pPr>
      <w:hyperlink w:anchor="_Toc482735194" w:history="1">
        <w:r w:rsidRPr="008D42E2">
          <w:rPr>
            <w:rStyle w:val="Hyperlink"/>
            <w:rFonts w:ascii="Arial Bold" w:hAnsi="Arial Bold"/>
            <w:noProof/>
          </w:rPr>
          <w:t>Figure 217:</w:t>
        </w:r>
        <w:r>
          <w:rPr>
            <w:rFonts w:asciiTheme="minorHAnsi" w:eastAsiaTheme="minorEastAsia" w:hAnsiTheme="minorHAnsi" w:cstheme="minorBidi"/>
            <w:noProof/>
            <w:sz w:val="22"/>
          </w:rPr>
          <w:tab/>
        </w:r>
        <w:r w:rsidRPr="008D42E2">
          <w:rPr>
            <w:rStyle w:val="Hyperlink"/>
            <w:noProof/>
          </w:rPr>
          <w:t>Example 2 – ECS User Terminated Email Message</w:t>
        </w:r>
        <w:r>
          <w:rPr>
            <w:noProof/>
            <w:webHidden/>
          </w:rPr>
          <w:tab/>
        </w:r>
        <w:r>
          <w:rPr>
            <w:noProof/>
            <w:webHidden/>
          </w:rPr>
          <w:fldChar w:fldCharType="begin"/>
        </w:r>
        <w:r>
          <w:rPr>
            <w:noProof/>
            <w:webHidden/>
          </w:rPr>
          <w:instrText xml:space="preserve"> PAGEREF _Toc482735194 \h </w:instrText>
        </w:r>
        <w:r>
          <w:rPr>
            <w:noProof/>
            <w:webHidden/>
          </w:rPr>
        </w:r>
        <w:r>
          <w:rPr>
            <w:noProof/>
            <w:webHidden/>
          </w:rPr>
          <w:fldChar w:fldCharType="separate"/>
        </w:r>
        <w:r w:rsidR="0027406C">
          <w:rPr>
            <w:noProof/>
            <w:webHidden/>
          </w:rPr>
          <w:t>C-4</w:t>
        </w:r>
        <w:r>
          <w:rPr>
            <w:noProof/>
            <w:webHidden/>
          </w:rPr>
          <w:fldChar w:fldCharType="end"/>
        </w:r>
      </w:hyperlink>
    </w:p>
    <w:p w14:paraId="79FCDAE6" w14:textId="77777777" w:rsidR="0076208A" w:rsidRPr="00E84DFF" w:rsidRDefault="0062687F" w:rsidP="006E1A2D">
      <w:pPr>
        <w:pStyle w:val="DSSECSBodyText"/>
        <w:rPr>
          <w:rFonts w:eastAsiaTheme="majorEastAsia"/>
        </w:rPr>
      </w:pPr>
      <w:r>
        <w:fldChar w:fldCharType="end"/>
      </w:r>
    </w:p>
    <w:p w14:paraId="79FCDAE7" w14:textId="77777777" w:rsidR="0076208A" w:rsidRPr="00E84DFF" w:rsidRDefault="0076208A" w:rsidP="006E1A2D">
      <w:pPr>
        <w:pStyle w:val="DSSECSBodyText"/>
        <w:sectPr w:rsidR="0076208A" w:rsidRPr="00E84DFF" w:rsidSect="00865FC9">
          <w:headerReference w:type="default" r:id="rId24"/>
          <w:pgSz w:w="12240" w:h="15840" w:code="1"/>
          <w:pgMar w:top="1440" w:right="1440" w:bottom="1440" w:left="1440" w:header="720" w:footer="504" w:gutter="0"/>
          <w:pgNumType w:fmt="lowerRoman"/>
          <w:cols w:space="720"/>
          <w:docGrid w:linePitch="360"/>
        </w:sectPr>
      </w:pPr>
    </w:p>
    <w:p w14:paraId="79FCDAE8" w14:textId="77777777" w:rsidR="00BD44F6" w:rsidRPr="002378D2" w:rsidRDefault="00BD44F6" w:rsidP="00A64912">
      <w:pPr>
        <w:pStyle w:val="Heading1"/>
      </w:pPr>
      <w:bookmarkStart w:id="1" w:name="_Toc422471311"/>
      <w:bookmarkStart w:id="2" w:name="_Toc477526534"/>
      <w:bookmarkStart w:id="3" w:name="_Toc477938579"/>
      <w:bookmarkStart w:id="4" w:name="_Toc52867941"/>
      <w:bookmarkStart w:id="5" w:name="_Toc92092209"/>
      <w:bookmarkStart w:id="6" w:name="_Toc421025597"/>
      <w:bookmarkStart w:id="7" w:name="_Toc422471143"/>
      <w:bookmarkStart w:id="8" w:name="_Toc482734845"/>
      <w:r w:rsidRPr="002378D2">
        <w:lastRenderedPageBreak/>
        <w:t>Introduction</w:t>
      </w:r>
      <w:bookmarkEnd w:id="1"/>
      <w:bookmarkEnd w:id="2"/>
      <w:bookmarkEnd w:id="3"/>
      <w:bookmarkEnd w:id="8"/>
      <w:r w:rsidRPr="002378D2">
        <w:fldChar w:fldCharType="begin"/>
      </w:r>
      <w:r w:rsidRPr="002378D2">
        <w:instrText xml:space="preserve"> XE "Introduction"</w:instrText>
      </w:r>
      <w:r w:rsidRPr="002378D2">
        <w:fldChar w:fldCharType="end"/>
      </w:r>
    </w:p>
    <w:bookmarkEnd w:id="4"/>
    <w:bookmarkEnd w:id="5"/>
    <w:bookmarkEnd w:id="6"/>
    <w:bookmarkEnd w:id="7"/>
    <w:p w14:paraId="79FCDAE9" w14:textId="77777777" w:rsidR="00BD44F6" w:rsidRDefault="00BD44F6" w:rsidP="00BD44F6">
      <w:pPr>
        <w:pStyle w:val="DSSECSBodyText"/>
      </w:pPr>
      <w:r w:rsidRPr="00363D06">
        <w:t xml:space="preserve">The Event Capture </w:t>
      </w:r>
      <w:r w:rsidR="004826E7">
        <w:t xml:space="preserve">System </w:t>
      </w:r>
      <w:r w:rsidR="00027293">
        <w:t xml:space="preserve">(ECS) </w:t>
      </w:r>
      <w:r w:rsidRPr="00363D06">
        <w:t>Graphical User Interface (GUI) User</w:t>
      </w:r>
      <w:r w:rsidR="004826E7">
        <w:t>’s Guide</w:t>
      </w:r>
      <w:r w:rsidRPr="00363D06">
        <w:t xml:space="preserve"> provides instructions for using the Event Capture options within the GUI setting. The target audience for this manual includes Event Capture managers, </w:t>
      </w:r>
      <w:r w:rsidR="00026F80" w:rsidRPr="000227DF">
        <w:t>Automatic Data Processing Application Coordinators</w:t>
      </w:r>
      <w:r w:rsidR="00026F80" w:rsidRPr="00363D06">
        <w:t xml:space="preserve"> </w:t>
      </w:r>
      <w:r w:rsidR="00026F80">
        <w:t>(</w:t>
      </w:r>
      <w:r w:rsidRPr="00363D06">
        <w:t>ADPACs) and other software</w:t>
      </w:r>
      <w:r>
        <w:t xml:space="preserve"> users</w:t>
      </w:r>
      <w:r w:rsidRPr="00363D06">
        <w:t>.</w:t>
      </w:r>
    </w:p>
    <w:p w14:paraId="79FCDAEA" w14:textId="77777777" w:rsidR="00BD44F6" w:rsidRPr="00363D06" w:rsidRDefault="00BD44F6" w:rsidP="00FE4BEB">
      <w:pPr>
        <w:pStyle w:val="DSSECSBodyText"/>
      </w:pPr>
      <w:r w:rsidRPr="00363D06">
        <w:t>The GUI provides a consistent, event</w:t>
      </w:r>
      <w:r>
        <w:t>-</w:t>
      </w:r>
      <w:r w:rsidRPr="00363D06">
        <w:t xml:space="preserve">driven, </w:t>
      </w:r>
      <w:r>
        <w:t>W</w:t>
      </w:r>
      <w:r w:rsidRPr="00363D06">
        <w:t>indows</w:t>
      </w:r>
      <w:r>
        <w:t>®</w:t>
      </w:r>
      <w:r w:rsidRPr="00363D06">
        <w:t xml:space="preserve"> style user interface for Event Capture.</w:t>
      </w:r>
    </w:p>
    <w:p w14:paraId="79FCDAEB" w14:textId="77777777" w:rsidR="00BD44F6" w:rsidRPr="00363D06" w:rsidRDefault="00BD44F6" w:rsidP="00BD44F6">
      <w:pPr>
        <w:pStyle w:val="DSSECSBodyText"/>
      </w:pPr>
      <w:r w:rsidRPr="00363D06">
        <w:t xml:space="preserve">The Event Capture software provides a mechanism to track and account for procedures and delivered services that other </w:t>
      </w:r>
      <w:r>
        <w:t>Veterans Health Information Systems and Technology Architecture (</w:t>
      </w:r>
      <w:r w:rsidRPr="00363D06">
        <w:t>VistA</w:t>
      </w:r>
      <w:r>
        <w:t>)</w:t>
      </w:r>
      <w:r w:rsidRPr="00363D06">
        <w:t xml:space="preserve"> packages do not handle. The procedures and services tracked through Event Capture are associated with the following:</w:t>
      </w:r>
    </w:p>
    <w:p w14:paraId="79FCDAEC" w14:textId="77777777" w:rsidR="00BD44F6" w:rsidRPr="00AD50DD" w:rsidRDefault="00BD44F6" w:rsidP="00505F2A">
      <w:pPr>
        <w:pStyle w:val="BulletListMultiple"/>
      </w:pPr>
      <w:r w:rsidRPr="00AD50DD">
        <w:t>The patient to whom they were delivered</w:t>
      </w:r>
    </w:p>
    <w:p w14:paraId="79FCDAED" w14:textId="77777777" w:rsidR="00BD44F6" w:rsidRPr="00AD50DD" w:rsidRDefault="00BD44F6" w:rsidP="00E004FB">
      <w:pPr>
        <w:pStyle w:val="BulletListMultiple"/>
      </w:pPr>
      <w:r w:rsidRPr="00AD50DD">
        <w:t>The provider requesting the service or procedure</w:t>
      </w:r>
    </w:p>
    <w:p w14:paraId="79FCDAEE" w14:textId="77777777" w:rsidR="00BD44F6" w:rsidRPr="00AD50DD" w:rsidRDefault="00BD44F6">
      <w:pPr>
        <w:pStyle w:val="BulletListMultipleLast"/>
      </w:pPr>
      <w:r w:rsidRPr="00AD50DD">
        <w:t>The D</w:t>
      </w:r>
      <w:r w:rsidR="00941184">
        <w:t>ecision Support System (D</w:t>
      </w:r>
      <w:r w:rsidRPr="00AD50DD">
        <w:t>SS</w:t>
      </w:r>
      <w:r w:rsidR="00941184">
        <w:t>)</w:t>
      </w:r>
      <w:r w:rsidRPr="00AD50DD">
        <w:t xml:space="preserve"> Unit responsible for delivering the service</w:t>
      </w:r>
    </w:p>
    <w:p w14:paraId="79FCDAEF" w14:textId="77777777" w:rsidR="00BD44F6" w:rsidRPr="00363D06" w:rsidRDefault="00BD44F6" w:rsidP="00BD44F6">
      <w:pPr>
        <w:pStyle w:val="DSSECSBodyText"/>
      </w:pPr>
      <w:r w:rsidRPr="00363D06">
        <w:t>DSS Units typically represent the smallest identifiable work unit in a clinical service at a medical center</w:t>
      </w:r>
      <w:r>
        <w:t>.</w:t>
      </w:r>
      <w:r w:rsidRPr="00363D06">
        <w:t xml:space="preserve"> Veterans Affairs Medical Centers (VAMCs) define </w:t>
      </w:r>
      <w:r>
        <w:t>the DSS Units</w:t>
      </w:r>
      <w:r w:rsidRPr="00363D06">
        <w:t>. A DSS Unit can represent any of the following:</w:t>
      </w:r>
    </w:p>
    <w:p w14:paraId="79FCDAF0" w14:textId="77777777" w:rsidR="00BD44F6" w:rsidRPr="00363D06" w:rsidRDefault="00BD44F6" w:rsidP="00FE4BEB">
      <w:pPr>
        <w:pStyle w:val="BulletListMultiple"/>
      </w:pPr>
      <w:r w:rsidRPr="00363D06">
        <w:t>An entire service</w:t>
      </w:r>
    </w:p>
    <w:p w14:paraId="79FCDAF1" w14:textId="77777777" w:rsidR="00BD44F6" w:rsidRPr="00363D06" w:rsidRDefault="00BD44F6" w:rsidP="00FE4BEB">
      <w:pPr>
        <w:pStyle w:val="BulletListMultiple"/>
      </w:pPr>
      <w:r w:rsidRPr="00363D06">
        <w:t>A section of a service</w:t>
      </w:r>
    </w:p>
    <w:p w14:paraId="79FCDAF2" w14:textId="77777777" w:rsidR="00BD44F6" w:rsidRPr="00363D06" w:rsidRDefault="00BD44F6" w:rsidP="00FE4BEB">
      <w:pPr>
        <w:pStyle w:val="BulletListMultiple"/>
      </w:pPr>
      <w:r w:rsidRPr="00363D06">
        <w:t>A small section within a section</w:t>
      </w:r>
    </w:p>
    <w:p w14:paraId="79FCDAF3" w14:textId="77777777" w:rsidR="00BD44F6" w:rsidRPr="00363D06" w:rsidRDefault="00BD44F6" w:rsidP="00FE4BEB">
      <w:pPr>
        <w:pStyle w:val="BulletListMultipleLast"/>
      </w:pPr>
      <w:r w:rsidRPr="00363D06">
        <w:t>A medical equipment item used in patient procedures</w:t>
      </w:r>
    </w:p>
    <w:p w14:paraId="79FCDAF4" w14:textId="77777777" w:rsidR="00BD44F6" w:rsidRPr="00363D06" w:rsidRDefault="00BD44F6" w:rsidP="00BD44F6">
      <w:pPr>
        <w:pStyle w:val="DSSECSBodyText"/>
        <w:spacing w:before="240"/>
      </w:pPr>
      <w:r w:rsidRPr="00363D06">
        <w:t>The user must define the following items for every DSS Unit:</w:t>
      </w:r>
    </w:p>
    <w:p w14:paraId="79FCDAF5" w14:textId="77777777" w:rsidR="00BD44F6" w:rsidRPr="00363D06" w:rsidRDefault="00BD44F6" w:rsidP="00505F2A">
      <w:pPr>
        <w:pStyle w:val="BulletListMultiple"/>
      </w:pPr>
      <w:r w:rsidRPr="00C86C49">
        <w:rPr>
          <w:b/>
        </w:rPr>
        <w:t>Service</w:t>
      </w:r>
      <w:r w:rsidRPr="009F69C7">
        <w:t>:</w:t>
      </w:r>
      <w:r w:rsidRPr="00C86C49">
        <w:rPr>
          <w:b/>
        </w:rPr>
        <w:t xml:space="preserve"> </w:t>
      </w:r>
      <w:r w:rsidRPr="00363D06">
        <w:t>The servic</w:t>
      </w:r>
      <w:r>
        <w:t>e associated with the DSS Unit</w:t>
      </w:r>
    </w:p>
    <w:p w14:paraId="79FCDAF6" w14:textId="77777777" w:rsidR="00BD44F6" w:rsidRPr="00363D06" w:rsidRDefault="00BD44F6" w:rsidP="00E004FB">
      <w:pPr>
        <w:pStyle w:val="BulletListMultiple"/>
      </w:pPr>
      <w:r w:rsidRPr="00C86C49">
        <w:rPr>
          <w:b/>
        </w:rPr>
        <w:t>Cost Center</w:t>
      </w:r>
      <w:r>
        <w:t>:</w:t>
      </w:r>
      <w:r w:rsidRPr="00363D06">
        <w:t xml:space="preserve"> </w:t>
      </w:r>
      <w:r>
        <w:t>The f</w:t>
      </w:r>
      <w:r w:rsidRPr="00363D06">
        <w:t xml:space="preserve">iscal identifier for the service using the particular DSS Unit (Cost Centers are defined in detail in the </w:t>
      </w:r>
      <w:r w:rsidRPr="000832A2">
        <w:t>MP4-Part V Appendix B of the Fiscal Service Cost Manuals</w:t>
      </w:r>
      <w:r>
        <w:t>)</w:t>
      </w:r>
    </w:p>
    <w:p w14:paraId="79FCDAF7" w14:textId="77777777" w:rsidR="00BD44F6" w:rsidRDefault="00BD44F6" w:rsidP="00FE4BEB">
      <w:pPr>
        <w:pStyle w:val="BulletListMultipleLast"/>
      </w:pPr>
      <w:r w:rsidRPr="00C86C49">
        <w:rPr>
          <w:b/>
        </w:rPr>
        <w:t>Medical Specialty</w:t>
      </w:r>
      <w:r>
        <w:t>:</w:t>
      </w:r>
      <w:r w:rsidRPr="00363D06">
        <w:t xml:space="preserve"> The specialty secti</w:t>
      </w:r>
      <w:r>
        <w:t>on associated with the DSS Unit</w:t>
      </w:r>
    </w:p>
    <w:p w14:paraId="79FCDAF8" w14:textId="77777777" w:rsidR="00BD44F6" w:rsidRPr="002378D2" w:rsidRDefault="00BD44F6" w:rsidP="00A64912">
      <w:pPr>
        <w:pStyle w:val="Heading2"/>
      </w:pPr>
      <w:bookmarkStart w:id="9" w:name="_Toc477526535"/>
      <w:bookmarkStart w:id="10" w:name="_Toc477938580"/>
      <w:bookmarkStart w:id="11" w:name="_Toc482734846"/>
      <w:r w:rsidRPr="002378D2">
        <w:t>Purpose</w:t>
      </w:r>
      <w:bookmarkEnd w:id="9"/>
      <w:bookmarkEnd w:id="10"/>
      <w:bookmarkEnd w:id="11"/>
      <w:r w:rsidRPr="002378D2">
        <w:fldChar w:fldCharType="begin"/>
      </w:r>
      <w:r w:rsidRPr="002378D2">
        <w:instrText xml:space="preserve"> XE "Purpose" </w:instrText>
      </w:r>
      <w:r w:rsidRPr="002378D2">
        <w:fldChar w:fldCharType="end"/>
      </w:r>
    </w:p>
    <w:p w14:paraId="79FCDAF9" w14:textId="77777777" w:rsidR="00BD44F6" w:rsidRPr="004F1542" w:rsidRDefault="00BD44F6" w:rsidP="00BD44F6">
      <w:pPr>
        <w:pStyle w:val="DSSECSBodyText"/>
      </w:pPr>
      <w:r w:rsidRPr="004F1542">
        <w:t xml:space="preserve">The </w:t>
      </w:r>
      <w:r w:rsidR="00027293">
        <w:t>ECS</w:t>
      </w:r>
      <w:r w:rsidR="004826E7">
        <w:t xml:space="preserve"> </w:t>
      </w:r>
      <w:r>
        <w:t xml:space="preserve">GUI </w:t>
      </w:r>
      <w:r w:rsidRPr="004F1542">
        <w:t>User</w:t>
      </w:r>
      <w:r w:rsidR="004826E7">
        <w:t>’s Guide</w:t>
      </w:r>
      <w:r w:rsidRPr="004F1542">
        <w:t xml:space="preserve"> is intended for use as an instructional guide to using the Event Capture </w:t>
      </w:r>
      <w:r>
        <w:t xml:space="preserve">software. </w:t>
      </w:r>
      <w:r w:rsidRPr="004F1542">
        <w:t xml:space="preserve">The user can use this manual in conjunction with the Event Capture GUI </w:t>
      </w:r>
      <w:r>
        <w:t>o</w:t>
      </w:r>
      <w:r w:rsidRPr="004F1542">
        <w:t>nline help</w:t>
      </w:r>
      <w:r>
        <w:t xml:space="preserve"> option.</w:t>
      </w:r>
    </w:p>
    <w:p w14:paraId="79FCDAFA" w14:textId="77777777" w:rsidR="00BD44F6" w:rsidRDefault="00BD44F6" w:rsidP="00FE4BEB">
      <w:pPr>
        <w:pStyle w:val="DSSECSBodyText"/>
      </w:pPr>
      <w:r w:rsidRPr="004F1542">
        <w:t>Screen displays may vary among different sites</w:t>
      </w:r>
      <w:r>
        <w:t>,</w:t>
      </w:r>
      <w:r w:rsidRPr="004F1542">
        <w:t xml:space="preserve"> and the data may not appear on the terminal exactly as shown in this manual. Although screens are subject to modification, the major menu options as they appear in this manual are fixed and are not subject to modification (ex</w:t>
      </w:r>
      <w:r>
        <w:t>cept by the package developer).</w:t>
      </w:r>
    </w:p>
    <w:p w14:paraId="79FCDAFB" w14:textId="77777777" w:rsidR="00BD44F6" w:rsidRPr="002378D2" w:rsidRDefault="00BD44F6" w:rsidP="00A64912">
      <w:pPr>
        <w:pStyle w:val="Heading2"/>
      </w:pPr>
      <w:bookmarkStart w:id="12" w:name="_Toc477526536"/>
      <w:bookmarkStart w:id="13" w:name="_Toc477938581"/>
      <w:bookmarkStart w:id="14" w:name="_Toc482734847"/>
      <w:r w:rsidRPr="002378D2">
        <w:t>Document Orientation</w:t>
      </w:r>
      <w:bookmarkEnd w:id="12"/>
      <w:bookmarkEnd w:id="13"/>
      <w:bookmarkEnd w:id="14"/>
      <w:r w:rsidRPr="002378D2">
        <w:fldChar w:fldCharType="begin"/>
      </w:r>
      <w:r w:rsidRPr="002378D2">
        <w:instrText xml:space="preserve"> XE "Document Orientation" </w:instrText>
      </w:r>
      <w:r w:rsidRPr="002378D2">
        <w:fldChar w:fldCharType="end"/>
      </w:r>
    </w:p>
    <w:p w14:paraId="79FCDAFC" w14:textId="77777777" w:rsidR="00BD44F6" w:rsidRPr="00B44850" w:rsidRDefault="00BD44F6" w:rsidP="00BD44F6">
      <w:pPr>
        <w:pStyle w:val="DSSECSBodyText"/>
      </w:pPr>
      <w:r w:rsidRPr="00B44850">
        <w:t xml:space="preserve">The following sub-paragraphs provide general information </w:t>
      </w:r>
      <w:r w:rsidR="00D26311">
        <w:t>about</w:t>
      </w:r>
      <w:r w:rsidRPr="00B44850">
        <w:t xml:space="preserve"> how to use this document.</w:t>
      </w:r>
    </w:p>
    <w:p w14:paraId="79FCDAFD" w14:textId="77777777" w:rsidR="00BD44F6" w:rsidRDefault="00BD44F6" w:rsidP="00A64912">
      <w:pPr>
        <w:pStyle w:val="DSSECSBodyText"/>
      </w:pPr>
      <w:r>
        <w:br w:type="page"/>
      </w:r>
    </w:p>
    <w:p w14:paraId="79FCDAFE" w14:textId="77777777" w:rsidR="00BD44F6" w:rsidRDefault="00BD44F6" w:rsidP="00BD44F6">
      <w:pPr>
        <w:pStyle w:val="Heading3"/>
      </w:pPr>
      <w:bookmarkStart w:id="15" w:name="_Toc477526537"/>
      <w:bookmarkStart w:id="16" w:name="_Toc477938582"/>
      <w:bookmarkStart w:id="17" w:name="_Toc482734848"/>
      <w:r w:rsidRPr="00B7444F">
        <w:lastRenderedPageBreak/>
        <w:t xml:space="preserve">Organization of the </w:t>
      </w:r>
      <w:r w:rsidR="00027293">
        <w:t>Guide</w:t>
      </w:r>
      <w:bookmarkEnd w:id="15"/>
      <w:bookmarkEnd w:id="16"/>
      <w:bookmarkEnd w:id="17"/>
    </w:p>
    <w:p w14:paraId="79FCDAFF" w14:textId="77777777" w:rsidR="00BD44F6" w:rsidRPr="00E84D93" w:rsidRDefault="00BD44F6" w:rsidP="00BD44F6">
      <w:pPr>
        <w:pStyle w:val="DSSECSBodyText"/>
      </w:pPr>
      <w:r w:rsidRPr="00E84D93">
        <w:t>This document is organized into the following major sections:</w:t>
      </w:r>
    </w:p>
    <w:p w14:paraId="79FCDB00" w14:textId="77777777" w:rsidR="00BD44F6" w:rsidRPr="00E84D93" w:rsidRDefault="00BD44F6" w:rsidP="00FE4BEB">
      <w:pPr>
        <w:pStyle w:val="DSSECSBodyText"/>
      </w:pPr>
      <w:r w:rsidRPr="003D3302">
        <w:rPr>
          <w:b/>
        </w:rPr>
        <w:t>Introduction</w:t>
      </w:r>
      <w:r w:rsidRPr="00E84D93">
        <w:t xml:space="preserve"> - This section provides a brief description of the purpose of the guide and an orientation into the document’s structure and use.</w:t>
      </w:r>
    </w:p>
    <w:p w14:paraId="79FCDB01" w14:textId="77777777" w:rsidR="00BD44F6" w:rsidRPr="00E84D93" w:rsidRDefault="00BD44F6" w:rsidP="00FE4BEB">
      <w:pPr>
        <w:pStyle w:val="DSSECSBodyText"/>
      </w:pPr>
      <w:r w:rsidRPr="003D3302">
        <w:rPr>
          <w:b/>
        </w:rPr>
        <w:t>System Summary</w:t>
      </w:r>
      <w:r w:rsidRPr="00E84D93">
        <w:t xml:space="preserve"> - This section provides a general description of the system written in non-technical terminology</w:t>
      </w:r>
      <w:r w:rsidR="00D26311">
        <w:t>,</w:t>
      </w:r>
      <w:r w:rsidRPr="00E84D93">
        <w:t xml:space="preserve"> the purpose for which the system is intended, the system configuration, data flows, user access and continuity of operations.</w:t>
      </w:r>
    </w:p>
    <w:p w14:paraId="79FCDB02" w14:textId="77777777" w:rsidR="00BD44F6" w:rsidRPr="00E84D93" w:rsidRDefault="00BD44F6" w:rsidP="00FE4BEB">
      <w:pPr>
        <w:pStyle w:val="DSSECSBodyText"/>
      </w:pPr>
      <w:r w:rsidRPr="003D3302">
        <w:rPr>
          <w:b/>
        </w:rPr>
        <w:t>Getting Started</w:t>
      </w:r>
      <w:r w:rsidRPr="00E84D93">
        <w:t xml:space="preserve"> - This section provides a general walkthrough of the system from initiation through exit. The logical arrangement of the information enables functional personnel to understand the sequence and flow of the system.</w:t>
      </w:r>
    </w:p>
    <w:p w14:paraId="79FCDB03" w14:textId="77777777" w:rsidR="00BD44F6" w:rsidRPr="00E84D93" w:rsidRDefault="00BD44F6" w:rsidP="00FE4BEB">
      <w:pPr>
        <w:pStyle w:val="DSSECSBodyText"/>
      </w:pPr>
      <w:r w:rsidRPr="003D3302">
        <w:rPr>
          <w:b/>
        </w:rPr>
        <w:t>Using the Software</w:t>
      </w:r>
      <w:r w:rsidRPr="00E84D93">
        <w:t xml:space="preserve"> – This section serve</w:t>
      </w:r>
      <w:r w:rsidR="00027293">
        <w:t>s</w:t>
      </w:r>
      <w:r w:rsidRPr="00E84D93">
        <w:t xml:space="preserve"> as reference to the user, cover</w:t>
      </w:r>
      <w:r w:rsidR="00FE4BEB">
        <w:t>ing vital aspects of this tool.</w:t>
      </w:r>
    </w:p>
    <w:p w14:paraId="79FCDB04" w14:textId="77777777" w:rsidR="00BD44F6" w:rsidRPr="00CA5164" w:rsidRDefault="00BD44F6" w:rsidP="00FE4BEB">
      <w:pPr>
        <w:pStyle w:val="DSSECSBodyText"/>
        <w:rPr>
          <w:rFonts w:cs="Arial"/>
        </w:rPr>
      </w:pPr>
      <w:r w:rsidRPr="003D3302">
        <w:rPr>
          <w:b/>
        </w:rPr>
        <w:t>Data Entry</w:t>
      </w:r>
      <w:r>
        <w:t xml:space="preserve"> –</w:t>
      </w:r>
      <w:r w:rsidR="00D26311">
        <w:t xml:space="preserve"> </w:t>
      </w:r>
      <w:r>
        <w:rPr>
          <w:rFonts w:cs="Arial"/>
          <w:color w:val="000000"/>
          <w:szCs w:val="19"/>
        </w:rPr>
        <w:t xml:space="preserve">ECS is </w:t>
      </w:r>
      <w:r w:rsidRPr="00CA5164">
        <w:rPr>
          <w:rFonts w:cs="Arial"/>
          <w:color w:val="000000"/>
          <w:szCs w:val="19"/>
        </w:rPr>
        <w:t xml:space="preserve">programmed to allow </w:t>
      </w:r>
      <w:r>
        <w:rPr>
          <w:rFonts w:cs="Arial"/>
          <w:color w:val="000000"/>
          <w:szCs w:val="19"/>
        </w:rPr>
        <w:t xml:space="preserve">the users </w:t>
      </w:r>
      <w:r w:rsidRPr="00CA5164">
        <w:rPr>
          <w:rFonts w:cs="Arial"/>
          <w:color w:val="000000"/>
          <w:szCs w:val="19"/>
        </w:rPr>
        <w:t xml:space="preserve">to </w:t>
      </w:r>
      <w:r>
        <w:rPr>
          <w:rFonts w:cs="Arial"/>
          <w:color w:val="000000"/>
          <w:szCs w:val="19"/>
        </w:rPr>
        <w:t xml:space="preserve">enter </w:t>
      </w:r>
      <w:r w:rsidR="002719E9">
        <w:rPr>
          <w:rFonts w:cs="Arial"/>
          <w:color w:val="000000"/>
          <w:szCs w:val="19"/>
        </w:rPr>
        <w:t xml:space="preserve">records </w:t>
      </w:r>
      <w:r>
        <w:rPr>
          <w:rFonts w:cs="Arial"/>
          <w:color w:val="000000"/>
          <w:szCs w:val="19"/>
        </w:rPr>
        <w:t xml:space="preserve">and </w:t>
      </w:r>
      <w:r w:rsidRPr="00CA5164">
        <w:rPr>
          <w:rFonts w:cs="Arial"/>
          <w:color w:val="000000"/>
          <w:szCs w:val="19"/>
        </w:rPr>
        <w:t>edit specific fields</w:t>
      </w:r>
      <w:r>
        <w:rPr>
          <w:rFonts w:cs="Arial"/>
          <w:color w:val="000000"/>
          <w:szCs w:val="19"/>
        </w:rPr>
        <w:t>.</w:t>
      </w:r>
    </w:p>
    <w:p w14:paraId="79FCDB05" w14:textId="77777777" w:rsidR="00BD44F6" w:rsidRDefault="00BD44F6" w:rsidP="00FE4BEB">
      <w:pPr>
        <w:pStyle w:val="DSSECSBodyText"/>
      </w:pPr>
      <w:r w:rsidRPr="003D3302">
        <w:rPr>
          <w:b/>
        </w:rPr>
        <w:t xml:space="preserve">Spreadsheet </w:t>
      </w:r>
      <w:r>
        <w:t>– ECS allows the uploading of data through spreadsheets. There are two types of spreadsheets: Regular Spreadsheet and State</w:t>
      </w:r>
      <w:r w:rsidR="00A77FDD">
        <w:t xml:space="preserve"> </w:t>
      </w:r>
      <w:r>
        <w:t xml:space="preserve">Home Spreadsheets. Information for both types </w:t>
      </w:r>
      <w:r w:rsidR="00EA3DFD">
        <w:t>is</w:t>
      </w:r>
      <w:r>
        <w:t xml:space="preserve"> included in this </w:t>
      </w:r>
      <w:r w:rsidR="00027293">
        <w:t>guide</w:t>
      </w:r>
      <w:r>
        <w:t>.</w:t>
      </w:r>
    </w:p>
    <w:p w14:paraId="79FCDB06" w14:textId="77777777" w:rsidR="00BD44F6" w:rsidRDefault="00BD44F6" w:rsidP="00FE4BEB">
      <w:pPr>
        <w:pStyle w:val="DSSECSBodyText"/>
      </w:pPr>
      <w:r w:rsidRPr="003D3302">
        <w:rPr>
          <w:b/>
        </w:rPr>
        <w:t>Reports</w:t>
      </w:r>
      <w:r>
        <w:t xml:space="preserve"> – ECS Reports are designed according to </w:t>
      </w:r>
      <w:r w:rsidR="00161FB4" w:rsidRPr="000227DF">
        <w:t>Managerial Cost Accounting</w:t>
      </w:r>
      <w:r w:rsidR="00161FB4">
        <w:t xml:space="preserve"> Office (</w:t>
      </w:r>
      <w:r>
        <w:t>MCAO</w:t>
      </w:r>
      <w:r w:rsidR="00161FB4">
        <w:t>)</w:t>
      </w:r>
      <w:r>
        <w:t xml:space="preserve"> specifications. Users have the option of previewing the report, exporting the report into an Excel spreadsheet, or printing a hardcopy.</w:t>
      </w:r>
      <w:r w:rsidR="002719E9">
        <w:t xml:space="preserve"> Some reports are only accessible </w:t>
      </w:r>
      <w:r w:rsidR="00967F4F">
        <w:t>to</w:t>
      </w:r>
      <w:r w:rsidR="002719E9">
        <w:t xml:space="preserve"> users with the manager </w:t>
      </w:r>
      <w:r w:rsidR="00967F4F">
        <w:t xml:space="preserve">security </w:t>
      </w:r>
      <w:r w:rsidR="002719E9">
        <w:t>key.</w:t>
      </w:r>
    </w:p>
    <w:p w14:paraId="79FCDB07" w14:textId="77777777" w:rsidR="00BD44F6" w:rsidRPr="002A32A3" w:rsidRDefault="00BD44F6" w:rsidP="00FE4BEB">
      <w:pPr>
        <w:pStyle w:val="DSSECSBodyText"/>
        <w:rPr>
          <w:rFonts w:cs="Arial"/>
        </w:rPr>
      </w:pPr>
      <w:r w:rsidRPr="003D3302">
        <w:rPr>
          <w:b/>
        </w:rPr>
        <w:t>Management Menu</w:t>
      </w:r>
      <w:r>
        <w:t xml:space="preserve"> </w:t>
      </w:r>
      <w:r>
        <w:rPr>
          <w:rFonts w:cs="Arial"/>
        </w:rPr>
        <w:t>–</w:t>
      </w:r>
      <w:r w:rsidRPr="002A32A3">
        <w:rPr>
          <w:rFonts w:cs="Arial"/>
        </w:rPr>
        <w:t xml:space="preserve"> Th</w:t>
      </w:r>
      <w:r>
        <w:rPr>
          <w:rFonts w:cs="Arial"/>
        </w:rPr>
        <w:t xml:space="preserve">is </w:t>
      </w:r>
      <w:r w:rsidRPr="002A32A3">
        <w:rPr>
          <w:rFonts w:cs="Arial"/>
        </w:rPr>
        <w:t>option accesses the menus needed for management of the Event Capture software. It includes, but is not limited to</w:t>
      </w:r>
      <w:r w:rsidR="002719E9">
        <w:rPr>
          <w:rFonts w:cs="Arial"/>
        </w:rPr>
        <w:t>,</w:t>
      </w:r>
      <w:r w:rsidR="002719E9" w:rsidRPr="002A32A3">
        <w:rPr>
          <w:rFonts w:cs="Arial"/>
        </w:rPr>
        <w:t xml:space="preserve"> </w:t>
      </w:r>
      <w:r w:rsidRPr="002A32A3">
        <w:rPr>
          <w:rFonts w:cs="Arial"/>
        </w:rPr>
        <w:t>allocation of DSS Units, assignment of users to DSS units, addition of local procedures and categories</w:t>
      </w:r>
      <w:r>
        <w:rPr>
          <w:rFonts w:cs="Arial"/>
        </w:rPr>
        <w:t>,</w:t>
      </w:r>
      <w:r w:rsidRPr="002A32A3">
        <w:rPr>
          <w:rFonts w:cs="Arial"/>
        </w:rPr>
        <w:t xml:space="preserve"> and the </w:t>
      </w:r>
      <w:r w:rsidR="002719E9">
        <w:rPr>
          <w:rFonts w:cs="Arial"/>
        </w:rPr>
        <w:t>cre</w:t>
      </w:r>
      <w:r w:rsidR="002719E9" w:rsidRPr="002A32A3">
        <w:rPr>
          <w:rFonts w:cs="Arial"/>
        </w:rPr>
        <w:t xml:space="preserve">ation </w:t>
      </w:r>
      <w:r w:rsidRPr="002A32A3">
        <w:rPr>
          <w:rFonts w:cs="Arial"/>
        </w:rPr>
        <w:t>of Event Code Screens.</w:t>
      </w:r>
    </w:p>
    <w:p w14:paraId="79FCDB08" w14:textId="77777777" w:rsidR="00BD44F6" w:rsidRDefault="00BD44F6" w:rsidP="00FE4BEB">
      <w:pPr>
        <w:pStyle w:val="DSSECSBodyText"/>
      </w:pPr>
      <w:r w:rsidRPr="003D3302">
        <w:rPr>
          <w:b/>
        </w:rPr>
        <w:t>Troubleshooting</w:t>
      </w:r>
      <w:r w:rsidRPr="00E84D93">
        <w:t xml:space="preserve"> – This section provides general troubleshooting advice on</w:t>
      </w:r>
      <w:r w:rsidR="002719E9">
        <w:t xml:space="preserve"> issues encountered by</w:t>
      </w:r>
      <w:r w:rsidRPr="00E84D93">
        <w:t xml:space="preserve"> </w:t>
      </w:r>
      <w:r>
        <w:t>user</w:t>
      </w:r>
      <w:r w:rsidRPr="00E84D93">
        <w:t>s.</w:t>
      </w:r>
    </w:p>
    <w:p w14:paraId="79FCDB09" w14:textId="77777777" w:rsidR="00BD44F6" w:rsidRDefault="00BD44F6" w:rsidP="00FE4BEB">
      <w:pPr>
        <w:pStyle w:val="DSSECSBodyText"/>
      </w:pPr>
      <w:r w:rsidRPr="003D3302">
        <w:rPr>
          <w:b/>
        </w:rPr>
        <w:t>Acronyms and Abbreviations</w:t>
      </w:r>
      <w:r>
        <w:t xml:space="preserve"> – This section provides the user with </w:t>
      </w:r>
      <w:r w:rsidR="002719E9">
        <w:t>a</w:t>
      </w:r>
      <w:r>
        <w:t xml:space="preserve"> list of abbreviations and acronyms used throughout the </w:t>
      </w:r>
      <w:r w:rsidR="002719E9">
        <w:t>document</w:t>
      </w:r>
      <w:r>
        <w:t>.</w:t>
      </w:r>
    </w:p>
    <w:p w14:paraId="79FCDB0A" w14:textId="77777777" w:rsidR="00BD44F6" w:rsidRPr="00E84D93" w:rsidRDefault="00BD44F6" w:rsidP="00FE4BEB">
      <w:pPr>
        <w:pStyle w:val="DSSECSBodyText"/>
      </w:pPr>
      <w:r w:rsidRPr="003D3302">
        <w:rPr>
          <w:b/>
        </w:rPr>
        <w:t>Glossary</w:t>
      </w:r>
      <w:r>
        <w:t xml:space="preserve"> – This section provides the user with definitions of terms used throughout the user</w:t>
      </w:r>
      <w:r w:rsidR="00967F4F">
        <w:t>’s guide</w:t>
      </w:r>
      <w:r>
        <w:t>.</w:t>
      </w:r>
    </w:p>
    <w:p w14:paraId="79FCDB0B" w14:textId="77777777" w:rsidR="00BD44F6" w:rsidRPr="00E84D93" w:rsidRDefault="00BD44F6" w:rsidP="00FE4BEB">
      <w:pPr>
        <w:pStyle w:val="DSSECSBodyText"/>
      </w:pPr>
      <w:r w:rsidRPr="003D3302">
        <w:rPr>
          <w:b/>
        </w:rPr>
        <w:t>Index</w:t>
      </w:r>
      <w:r w:rsidRPr="00E84D93">
        <w:t xml:space="preserve"> – Index </w:t>
      </w:r>
      <w:r w:rsidR="002719E9">
        <w:t xml:space="preserve">of </w:t>
      </w:r>
      <w:r w:rsidRPr="00E84D93">
        <w:t>major topics of interest.</w:t>
      </w:r>
    </w:p>
    <w:p w14:paraId="79FCDB0C" w14:textId="77777777" w:rsidR="00BD44F6" w:rsidRPr="002378D2" w:rsidRDefault="00BD44F6" w:rsidP="002378D2">
      <w:pPr>
        <w:pStyle w:val="Heading3"/>
      </w:pPr>
      <w:bookmarkStart w:id="18" w:name="_Toc477526538"/>
      <w:bookmarkStart w:id="19" w:name="_Toc477938583"/>
      <w:bookmarkStart w:id="20" w:name="_Toc482734849"/>
      <w:r w:rsidRPr="002378D2">
        <w:t>Assumptions</w:t>
      </w:r>
      <w:bookmarkEnd w:id="18"/>
      <w:bookmarkEnd w:id="19"/>
      <w:bookmarkEnd w:id="20"/>
    </w:p>
    <w:p w14:paraId="79FCDB0D" w14:textId="77777777" w:rsidR="00BD44F6" w:rsidRPr="00C86C49" w:rsidRDefault="00BD44F6" w:rsidP="00BD44F6">
      <w:pPr>
        <w:pStyle w:val="DSSECSBodyText"/>
      </w:pPr>
      <w:r w:rsidRPr="00C86C49">
        <w:t>This guide was written with the following assumed experience/skills of the audience:</w:t>
      </w:r>
    </w:p>
    <w:p w14:paraId="79FCDB0E" w14:textId="77777777" w:rsidR="00BD44F6" w:rsidRPr="00B7444F" w:rsidRDefault="00BD44F6" w:rsidP="00FE4BEB">
      <w:pPr>
        <w:pStyle w:val="BulletListMultiple"/>
      </w:pPr>
      <w:r w:rsidRPr="00B7444F">
        <w:t>User has basic knowledge of the operating system (such as the use of commands, menu options, and navigation tools).</w:t>
      </w:r>
    </w:p>
    <w:p w14:paraId="79FCDB0F" w14:textId="77777777" w:rsidR="00BD44F6" w:rsidRPr="00B7444F" w:rsidRDefault="00BD44F6" w:rsidP="00FE4BEB">
      <w:pPr>
        <w:pStyle w:val="BulletListMultiple"/>
      </w:pPr>
      <w:r w:rsidRPr="00B7444F">
        <w:t>User has been provided the appropriate active roles, menus, and security keys required for ECS.</w:t>
      </w:r>
    </w:p>
    <w:p w14:paraId="79FCDB10" w14:textId="77777777" w:rsidR="00BD44F6" w:rsidRPr="00B7444F" w:rsidRDefault="00BD44F6" w:rsidP="00FE4BEB">
      <w:pPr>
        <w:pStyle w:val="BulletListMultiple"/>
      </w:pPr>
      <w:r w:rsidRPr="00B7444F">
        <w:t xml:space="preserve">User is using ECS to </w:t>
      </w:r>
      <w:r w:rsidR="00967F4F">
        <w:t xml:space="preserve">perform his/her </w:t>
      </w:r>
      <w:r w:rsidRPr="00B7444F">
        <w:t>job.</w:t>
      </w:r>
    </w:p>
    <w:p w14:paraId="79FCDB11" w14:textId="77777777" w:rsidR="00BD44F6" w:rsidRPr="0039638F" w:rsidRDefault="00BD44F6" w:rsidP="00FE4BEB">
      <w:pPr>
        <w:pStyle w:val="BulletListMultiple"/>
      </w:pPr>
      <w:r w:rsidRPr="00571EEF">
        <w:t>User has validated access to ECS</w:t>
      </w:r>
      <w:r w:rsidRPr="0039638F">
        <w:t>.</w:t>
      </w:r>
    </w:p>
    <w:p w14:paraId="79FCDB12" w14:textId="77777777" w:rsidR="00BD44F6" w:rsidRDefault="00BD44F6" w:rsidP="00FE4BEB">
      <w:pPr>
        <w:pStyle w:val="BulletListMultipleLast"/>
      </w:pPr>
      <w:r w:rsidRPr="00C86C49">
        <w:t>User has compl</w:t>
      </w:r>
      <w:r>
        <w:t>eted any prerequisite training.</w:t>
      </w:r>
      <w:r>
        <w:br w:type="page"/>
      </w:r>
    </w:p>
    <w:p w14:paraId="79FCDB13" w14:textId="77777777" w:rsidR="00BD44F6" w:rsidRPr="002378D2" w:rsidRDefault="00BD44F6" w:rsidP="002378D2">
      <w:pPr>
        <w:pStyle w:val="Heading3"/>
      </w:pPr>
      <w:bookmarkStart w:id="21" w:name="_Toc477526539"/>
      <w:bookmarkStart w:id="22" w:name="_Toc477938584"/>
      <w:bookmarkStart w:id="23" w:name="_Toc482734850"/>
      <w:r w:rsidRPr="002378D2">
        <w:lastRenderedPageBreak/>
        <w:t>Disclaimers</w:t>
      </w:r>
      <w:bookmarkEnd w:id="21"/>
      <w:bookmarkEnd w:id="22"/>
      <w:bookmarkEnd w:id="23"/>
    </w:p>
    <w:p w14:paraId="79FCDB14" w14:textId="77777777" w:rsidR="00BD44F6" w:rsidRDefault="00BD44F6" w:rsidP="00BD44F6">
      <w:pPr>
        <w:pStyle w:val="DSSECSBodyText"/>
      </w:pPr>
      <w:r>
        <w:t>The following disclaimers apply to all Department of Veterans Affairs (VA) user documentation.</w:t>
      </w:r>
    </w:p>
    <w:p w14:paraId="79FCDB15" w14:textId="77777777" w:rsidR="00BD44F6" w:rsidRPr="002378D2" w:rsidRDefault="00BD44F6" w:rsidP="00A64912">
      <w:pPr>
        <w:pStyle w:val="Heading4"/>
      </w:pPr>
      <w:bookmarkStart w:id="24" w:name="_Toc477526540"/>
      <w:bookmarkStart w:id="25" w:name="_Toc477938585"/>
      <w:bookmarkStart w:id="26" w:name="_Toc482734851"/>
      <w:r w:rsidRPr="002378D2">
        <w:t>Software Disclaimer</w:t>
      </w:r>
      <w:bookmarkEnd w:id="24"/>
      <w:bookmarkEnd w:id="25"/>
      <w:bookmarkEnd w:id="26"/>
    </w:p>
    <w:p w14:paraId="79FCDB16" w14:textId="77777777" w:rsidR="00BD44F6" w:rsidRDefault="00BD44F6" w:rsidP="00BD44F6">
      <w:pPr>
        <w:pStyle w:val="DSSECSBodyText"/>
      </w:pPr>
      <w:r>
        <w:t>This software was developed at the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79FCDB17" w14:textId="77777777" w:rsidR="00BD44F6" w:rsidRPr="002378D2" w:rsidRDefault="00BD44F6" w:rsidP="00A64912">
      <w:pPr>
        <w:pStyle w:val="Heading4"/>
      </w:pPr>
      <w:bookmarkStart w:id="27" w:name="_Toc477526541"/>
      <w:bookmarkStart w:id="28" w:name="_Toc477938586"/>
      <w:bookmarkStart w:id="29" w:name="_Toc482734852"/>
      <w:r w:rsidRPr="002378D2">
        <w:t>Documentation Disclaimer</w:t>
      </w:r>
      <w:bookmarkEnd w:id="27"/>
      <w:bookmarkEnd w:id="28"/>
      <w:bookmarkEnd w:id="29"/>
    </w:p>
    <w:p w14:paraId="79FCDB18" w14:textId="77777777" w:rsidR="00BD44F6" w:rsidRDefault="00BD44F6" w:rsidP="00BD44F6">
      <w:pPr>
        <w:pStyle w:val="DSSECSBodyText"/>
      </w:pPr>
      <w:r w:rsidRPr="00DB4FE5">
        <w:t xml:space="preserve">The appearance of external hyperlink references in this </w:t>
      </w:r>
      <w:r w:rsidR="00967F4F">
        <w:t>guide</w:t>
      </w:r>
      <w:r w:rsidRPr="00DB4FE5">
        <w:t xml:space="preserve"> does not constitute endorsement by the VA of this </w:t>
      </w:r>
      <w:r>
        <w:t>w</w:t>
      </w:r>
      <w:r w:rsidRPr="00DB4FE5">
        <w:t>ebsite or the information, products, or services contained therein. The VA does not exercise any editorial control over the information you may find at these locations. Such links are provided and are consistent with the stated purpose of the VA.</w:t>
      </w:r>
    </w:p>
    <w:p w14:paraId="79FCDB19" w14:textId="77777777" w:rsidR="00BD44F6" w:rsidRPr="002378D2" w:rsidRDefault="00BD44F6" w:rsidP="002378D2">
      <w:pPr>
        <w:pStyle w:val="Heading3"/>
      </w:pPr>
      <w:bookmarkStart w:id="30" w:name="_Toc477526542"/>
      <w:bookmarkStart w:id="31" w:name="_Toc477938587"/>
      <w:bookmarkStart w:id="32" w:name="_Toc482734853"/>
      <w:r w:rsidRPr="002378D2">
        <w:t>Documentation Conventions</w:t>
      </w:r>
      <w:bookmarkEnd w:id="30"/>
      <w:bookmarkEnd w:id="31"/>
      <w:bookmarkEnd w:id="32"/>
    </w:p>
    <w:p w14:paraId="79FCDB1A" w14:textId="77777777" w:rsidR="00BD44F6" w:rsidRDefault="00BD44F6" w:rsidP="00BD44F6">
      <w:pPr>
        <w:pStyle w:val="DSSECSBodyText"/>
      </w:pPr>
      <w:r w:rsidRPr="00430D42">
        <w:t xml:space="preserve">To avoid displaying sensitive information regarding patients and </w:t>
      </w:r>
      <w:r w:rsidRPr="00EB1AB3">
        <w:t xml:space="preserve">staff, the </w:t>
      </w:r>
      <w:r w:rsidRPr="0053752B">
        <w:t xml:space="preserve">examples in this </w:t>
      </w:r>
      <w:r w:rsidR="00967F4F">
        <w:t>guide</w:t>
      </w:r>
      <w:r w:rsidRPr="0053752B">
        <w:t xml:space="preserve"> contain pseudonyms or scrambled data instead of real names. </w:t>
      </w:r>
      <w:r w:rsidR="00967F4F">
        <w:t>P</w:t>
      </w:r>
      <w:r w:rsidRPr="0053752B">
        <w:t>atients and staff will be referred to as “ECPATIENT, ONE”, “AAECPROVIDER, ONE”, or “USER, ONE.” Scrambled data are a series of random letters that replace a real name like “AAADY, JWHTRE”. Likewise, real social security numbers (SSNs), real addresses, and other personal identifiers are not used</w:t>
      </w:r>
      <w:r w:rsidRPr="00EB1AB3">
        <w:t>.</w:t>
      </w:r>
    </w:p>
    <w:p w14:paraId="79FCDB1B" w14:textId="77777777" w:rsidR="00BD44F6" w:rsidRPr="002378D2" w:rsidRDefault="00BD44F6" w:rsidP="002378D2">
      <w:pPr>
        <w:pStyle w:val="Heading3"/>
      </w:pPr>
      <w:bookmarkStart w:id="33" w:name="_Toc477526543"/>
      <w:bookmarkStart w:id="34" w:name="_Toc477938588"/>
      <w:bookmarkStart w:id="35" w:name="_Toc482734854"/>
      <w:r w:rsidRPr="002378D2">
        <w:t>References and Resources</w:t>
      </w:r>
      <w:bookmarkEnd w:id="33"/>
      <w:bookmarkEnd w:id="34"/>
      <w:bookmarkEnd w:id="35"/>
    </w:p>
    <w:p w14:paraId="79FCDB1C" w14:textId="77777777" w:rsidR="00BD44F6" w:rsidRPr="00F94D33" w:rsidRDefault="00BD44F6" w:rsidP="00BD44F6">
      <w:pPr>
        <w:pStyle w:val="DSSECSBodyText"/>
      </w:pPr>
      <w:r w:rsidRPr="00F94D33">
        <w:t xml:space="preserve">The documentation for Event Capture </w:t>
      </w:r>
      <w:r>
        <w:t>v</w:t>
      </w:r>
      <w:r w:rsidRPr="00F94D33">
        <w:t>2.0 includes the following</w:t>
      </w:r>
      <w:r>
        <w:t>:</w:t>
      </w:r>
    </w:p>
    <w:p w14:paraId="79FCDB1D" w14:textId="77777777" w:rsidR="00BD44F6" w:rsidRDefault="00BD44F6" w:rsidP="00A7278E">
      <w:pPr>
        <w:pStyle w:val="BulletListMultiple"/>
      </w:pPr>
      <w:r>
        <w:t xml:space="preserve">Event Capture </w:t>
      </w:r>
      <w:r w:rsidR="00DA581B">
        <w:t xml:space="preserve">Deployment, Installation, </w:t>
      </w:r>
      <w:r w:rsidR="00967F4F">
        <w:t xml:space="preserve">Rollback, and </w:t>
      </w:r>
      <w:r w:rsidR="00DA581B">
        <w:t xml:space="preserve">Back-Out </w:t>
      </w:r>
      <w:r>
        <w:t>Guide</w:t>
      </w:r>
    </w:p>
    <w:p w14:paraId="79FCDB1E" w14:textId="77777777" w:rsidR="00BD44F6" w:rsidRPr="00B7444F" w:rsidRDefault="00BD44F6" w:rsidP="00A7278E">
      <w:pPr>
        <w:pStyle w:val="BulletListMultiple"/>
      </w:pPr>
      <w:r w:rsidRPr="00B7444F">
        <w:t xml:space="preserve">Event Capture </w:t>
      </w:r>
      <w:r>
        <w:t>Patch Description</w:t>
      </w:r>
    </w:p>
    <w:p w14:paraId="79FCDB1F" w14:textId="77777777" w:rsidR="00BD44F6" w:rsidRPr="00571EEF" w:rsidRDefault="00BD44F6" w:rsidP="00A7278E">
      <w:pPr>
        <w:pStyle w:val="BulletListMultiple"/>
      </w:pPr>
      <w:r w:rsidRPr="00571EEF">
        <w:t>Event Capture Technical Manual</w:t>
      </w:r>
    </w:p>
    <w:p w14:paraId="79FCDB20" w14:textId="77777777" w:rsidR="00BD44F6" w:rsidRDefault="00BD44F6" w:rsidP="00A7278E">
      <w:pPr>
        <w:pStyle w:val="BulletListMultipleLast"/>
      </w:pPr>
      <w:r w:rsidRPr="00F94D33">
        <w:t xml:space="preserve">Event Capture GUI </w:t>
      </w:r>
      <w:r w:rsidR="00DA581B">
        <w:t>Version Description Document</w:t>
      </w:r>
    </w:p>
    <w:p w14:paraId="79FCDB21" w14:textId="77777777" w:rsidR="00BD44F6" w:rsidRDefault="00BD44F6" w:rsidP="00BD44F6">
      <w:pPr>
        <w:pStyle w:val="DSSECSBodyText"/>
      </w:pPr>
      <w:r w:rsidRPr="00F94D33">
        <w:t xml:space="preserve">These documents can be found </w:t>
      </w:r>
      <w:r>
        <w:t xml:space="preserve">on the </w:t>
      </w:r>
      <w:hyperlink r:id="rId25" w:history="1">
        <w:r w:rsidRPr="0098018F">
          <w:rPr>
            <w:rStyle w:val="Hyperlink"/>
          </w:rPr>
          <w:t xml:space="preserve">VA </w:t>
        </w:r>
        <w:r w:rsidR="00DA581B">
          <w:rPr>
            <w:rStyle w:val="Hyperlink"/>
          </w:rPr>
          <w:t xml:space="preserve">Software </w:t>
        </w:r>
        <w:r w:rsidRPr="0098018F">
          <w:rPr>
            <w:rStyle w:val="Hyperlink"/>
          </w:rPr>
          <w:t>Document Library (VDL) site</w:t>
        </w:r>
      </w:hyperlink>
      <w:r>
        <w:t>.</w:t>
      </w:r>
    </w:p>
    <w:p w14:paraId="79FCDB22" w14:textId="77777777" w:rsidR="00967F4F" w:rsidRDefault="00967F4F" w:rsidP="00BD44F6">
      <w:pPr>
        <w:pStyle w:val="DSSECSBodyText"/>
      </w:pPr>
      <w:r>
        <w:t xml:space="preserve">Patch information and documentation is also available online at the </w:t>
      </w:r>
      <w:hyperlink r:id="rId26" w:history="1">
        <w:r w:rsidRPr="00967F4F">
          <w:rPr>
            <w:rStyle w:val="Hyperlink"/>
          </w:rPr>
          <w:t>MCA Learning Community for Event Capture</w:t>
        </w:r>
        <w:r w:rsidRPr="0098018F">
          <w:rPr>
            <w:rStyle w:val="Hyperlink"/>
          </w:rPr>
          <w:t xml:space="preserve"> site</w:t>
        </w:r>
      </w:hyperlink>
      <w:r>
        <w:rPr>
          <w:rStyle w:val="Hyperlink"/>
        </w:rPr>
        <w:t>.</w:t>
      </w:r>
    </w:p>
    <w:p w14:paraId="79FCDB23" w14:textId="77777777" w:rsidR="00BD44F6" w:rsidRPr="002378D2" w:rsidRDefault="00BD44F6" w:rsidP="00A64912">
      <w:pPr>
        <w:pStyle w:val="Heading2"/>
      </w:pPr>
      <w:bookmarkStart w:id="36" w:name="_Toc477526544"/>
      <w:bookmarkStart w:id="37" w:name="_Toc477938589"/>
      <w:bookmarkStart w:id="38" w:name="_Toc482734855"/>
      <w:r w:rsidRPr="002378D2">
        <w:t>National Service Desk and Organizational Contacts</w:t>
      </w:r>
      <w:bookmarkEnd w:id="36"/>
      <w:bookmarkEnd w:id="37"/>
      <w:bookmarkEnd w:id="38"/>
      <w:r w:rsidRPr="002378D2">
        <w:fldChar w:fldCharType="begin"/>
      </w:r>
      <w:r w:rsidRPr="002378D2">
        <w:instrText xml:space="preserve"> XE "National Service Desk and Organizational Contacts" </w:instrText>
      </w:r>
      <w:r w:rsidRPr="002378D2">
        <w:fldChar w:fldCharType="end"/>
      </w:r>
    </w:p>
    <w:p w14:paraId="79FCDB24" w14:textId="77777777" w:rsidR="00BD44F6" w:rsidRPr="002310D3" w:rsidRDefault="00BD44F6" w:rsidP="00BD44F6">
      <w:pPr>
        <w:pStyle w:val="DSSECSBodyText"/>
        <w:rPr>
          <w:szCs w:val="24"/>
        </w:rPr>
      </w:pPr>
      <w:r w:rsidRPr="002310D3">
        <w:t xml:space="preserve">The </w:t>
      </w:r>
      <w:r>
        <w:t>three</w:t>
      </w:r>
      <w:r w:rsidRPr="002310D3">
        <w:t xml:space="preserve"> tiers of support documented herein are intended to restore normal service operation as quickly as possible and minimize the adverse impact on business operations, ensuring that the best possible levels of service quality and availability are maintained.</w:t>
      </w:r>
    </w:p>
    <w:p w14:paraId="79FCDB25" w14:textId="77777777" w:rsidR="00BD44F6" w:rsidRDefault="00BD44F6" w:rsidP="00BD44F6">
      <w:pPr>
        <w:pStyle w:val="DSSECSBodyText"/>
      </w:pPr>
      <w:r>
        <w:rPr>
          <w:szCs w:val="24"/>
        </w:rPr>
        <w:lastRenderedPageBreak/>
        <w:t>Table 1</w:t>
      </w:r>
      <w:r w:rsidRPr="002310D3">
        <w:rPr>
          <w:szCs w:val="24"/>
        </w:rPr>
        <w:t xml:space="preserve"> lists </w:t>
      </w:r>
      <w:r w:rsidRPr="002310D3">
        <w:t>organizational contacts needed by site users for troubleshooting purposes. Support contacts are listed by name of service responsible to fix the problem, description of the incident escalation, associated tier level, and contact information (email and phone number).</w:t>
      </w:r>
    </w:p>
    <w:p w14:paraId="79FCDB26" w14:textId="77777777" w:rsidR="00BD44F6" w:rsidRPr="00B7444F" w:rsidRDefault="00BD44F6" w:rsidP="00BD44F6">
      <w:pPr>
        <w:pStyle w:val="TableCaption"/>
      </w:pPr>
      <w:bookmarkStart w:id="39" w:name="_Toc393900385"/>
      <w:bookmarkStart w:id="40" w:name="_Toc477526697"/>
      <w:bookmarkStart w:id="41" w:name="_Toc477849627"/>
      <w:bookmarkStart w:id="42" w:name="_Toc482734974"/>
      <w:r w:rsidRPr="00B7444F">
        <w:t>Tier Support Contact Information</w:t>
      </w:r>
      <w:bookmarkEnd w:id="39"/>
      <w:bookmarkEnd w:id="40"/>
      <w:bookmarkEnd w:id="41"/>
      <w:bookmarkEnd w:id="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Table used for formatting purposes only"/>
        <w:tblDescription w:val="Tier Support Contact Information, including name, role, organization, and contact information."/>
      </w:tblPr>
      <w:tblGrid>
        <w:gridCol w:w="1606"/>
        <w:gridCol w:w="1320"/>
        <w:gridCol w:w="1484"/>
        <w:gridCol w:w="5166"/>
      </w:tblGrid>
      <w:tr w:rsidR="00BD44F6" w:rsidRPr="002310D3" w14:paraId="79FCDB2B" w14:textId="77777777" w:rsidTr="00967F4F">
        <w:trPr>
          <w:cantSplit/>
          <w:trHeight w:val="279"/>
          <w:tblHeader/>
        </w:trPr>
        <w:tc>
          <w:tcPr>
            <w:tcW w:w="839" w:type="pct"/>
            <w:shd w:val="clear" w:color="auto" w:fill="D9D9D9" w:themeFill="background1" w:themeFillShade="D9"/>
            <w:tcMar>
              <w:top w:w="0" w:type="dxa"/>
              <w:left w:w="108" w:type="dxa"/>
              <w:bottom w:w="0" w:type="dxa"/>
              <w:right w:w="108" w:type="dxa"/>
            </w:tcMar>
            <w:vAlign w:val="center"/>
          </w:tcPr>
          <w:p w14:paraId="79FCDB27" w14:textId="77777777" w:rsidR="00BD44F6" w:rsidRPr="00F16CDE" w:rsidRDefault="00BD44F6" w:rsidP="000227DF">
            <w:pPr>
              <w:pStyle w:val="TableColumnHeading"/>
              <w:rPr>
                <w:rFonts w:eastAsiaTheme="minorHAnsi"/>
              </w:rPr>
            </w:pPr>
            <w:bookmarkStart w:id="43" w:name="ColumnTitle_03"/>
            <w:bookmarkEnd w:id="43"/>
            <w:r w:rsidRPr="002310D3">
              <w:t>Name</w:t>
            </w:r>
          </w:p>
        </w:tc>
        <w:tc>
          <w:tcPr>
            <w:tcW w:w="689" w:type="pct"/>
            <w:shd w:val="clear" w:color="auto" w:fill="D9D9D9" w:themeFill="background1" w:themeFillShade="D9"/>
            <w:tcMar>
              <w:top w:w="0" w:type="dxa"/>
              <w:left w:w="108" w:type="dxa"/>
              <w:bottom w:w="0" w:type="dxa"/>
              <w:right w:w="108" w:type="dxa"/>
            </w:tcMar>
            <w:vAlign w:val="center"/>
          </w:tcPr>
          <w:p w14:paraId="79FCDB28" w14:textId="77777777" w:rsidR="00BD44F6" w:rsidRPr="00F16CDE" w:rsidRDefault="00BD44F6" w:rsidP="000227DF">
            <w:pPr>
              <w:pStyle w:val="TableColumnHeading"/>
              <w:rPr>
                <w:rFonts w:eastAsiaTheme="minorHAnsi"/>
              </w:rPr>
            </w:pPr>
            <w:r w:rsidRPr="002310D3">
              <w:t>Role</w:t>
            </w:r>
          </w:p>
        </w:tc>
        <w:tc>
          <w:tcPr>
            <w:tcW w:w="775" w:type="pct"/>
            <w:shd w:val="clear" w:color="auto" w:fill="D9D9D9" w:themeFill="background1" w:themeFillShade="D9"/>
            <w:tcMar>
              <w:top w:w="0" w:type="dxa"/>
              <w:left w:w="108" w:type="dxa"/>
              <w:bottom w:w="0" w:type="dxa"/>
              <w:right w:w="108" w:type="dxa"/>
            </w:tcMar>
            <w:vAlign w:val="center"/>
          </w:tcPr>
          <w:p w14:paraId="79FCDB29" w14:textId="77777777" w:rsidR="00BD44F6" w:rsidRPr="00F16CDE" w:rsidRDefault="00BD44F6" w:rsidP="000227DF">
            <w:pPr>
              <w:pStyle w:val="TableColumnHeading"/>
              <w:rPr>
                <w:rFonts w:eastAsiaTheme="minorHAnsi"/>
              </w:rPr>
            </w:pPr>
            <w:r w:rsidRPr="002310D3">
              <w:t>Org</w:t>
            </w:r>
          </w:p>
        </w:tc>
        <w:tc>
          <w:tcPr>
            <w:tcW w:w="2697" w:type="pct"/>
            <w:shd w:val="clear" w:color="auto" w:fill="D9D9D9" w:themeFill="background1" w:themeFillShade="D9"/>
            <w:tcMar>
              <w:top w:w="0" w:type="dxa"/>
              <w:left w:w="108" w:type="dxa"/>
              <w:bottom w:w="0" w:type="dxa"/>
              <w:right w:w="108" w:type="dxa"/>
            </w:tcMar>
            <w:vAlign w:val="center"/>
          </w:tcPr>
          <w:p w14:paraId="79FCDB2A" w14:textId="77777777" w:rsidR="00BD44F6" w:rsidRPr="00F16CDE" w:rsidRDefault="00BD44F6" w:rsidP="000227DF">
            <w:pPr>
              <w:pStyle w:val="TableColumnHeading"/>
              <w:rPr>
                <w:rFonts w:eastAsiaTheme="minorHAnsi"/>
              </w:rPr>
            </w:pPr>
            <w:r w:rsidRPr="002310D3">
              <w:t>Contact Info</w:t>
            </w:r>
          </w:p>
        </w:tc>
      </w:tr>
      <w:tr w:rsidR="00967F4F" w:rsidRPr="002310D3" w14:paraId="79FCDB30" w14:textId="77777777" w:rsidTr="00967F4F">
        <w:trPr>
          <w:trHeight w:val="629"/>
        </w:trPr>
        <w:tc>
          <w:tcPr>
            <w:tcW w:w="839" w:type="pct"/>
            <w:shd w:val="clear" w:color="auto" w:fill="FFFFFF"/>
            <w:tcMar>
              <w:top w:w="0" w:type="dxa"/>
              <w:left w:w="108" w:type="dxa"/>
              <w:bottom w:w="0" w:type="dxa"/>
              <w:right w:w="108" w:type="dxa"/>
            </w:tcMar>
          </w:tcPr>
          <w:p w14:paraId="79FCDB2C" w14:textId="77777777" w:rsidR="00967F4F" w:rsidRPr="00334927" w:rsidRDefault="00967F4F" w:rsidP="000227DF">
            <w:pPr>
              <w:pStyle w:val="TableText"/>
            </w:pPr>
            <w:r w:rsidRPr="00334927">
              <w:t xml:space="preserve">Local </w:t>
            </w:r>
            <w:r>
              <w:t>ECS</w:t>
            </w:r>
            <w:r w:rsidRPr="00334927">
              <w:t xml:space="preserve"> </w:t>
            </w:r>
            <w:r>
              <w:t>Package</w:t>
            </w:r>
            <w:r w:rsidRPr="00334927">
              <w:t xml:space="preserve"> Manager</w:t>
            </w:r>
          </w:p>
        </w:tc>
        <w:tc>
          <w:tcPr>
            <w:tcW w:w="689" w:type="pct"/>
            <w:shd w:val="clear" w:color="auto" w:fill="FFFFFF"/>
            <w:tcMar>
              <w:top w:w="0" w:type="dxa"/>
              <w:left w:w="108" w:type="dxa"/>
              <w:bottom w:w="0" w:type="dxa"/>
              <w:right w:w="108" w:type="dxa"/>
            </w:tcMar>
          </w:tcPr>
          <w:p w14:paraId="79FCDB2D" w14:textId="77777777" w:rsidR="00967F4F" w:rsidRPr="00334927" w:rsidRDefault="00967F4F" w:rsidP="000227DF">
            <w:pPr>
              <w:pStyle w:val="TableText"/>
            </w:pPr>
            <w:r w:rsidRPr="00334927">
              <w:t>Tier 0 Support</w:t>
            </w:r>
          </w:p>
        </w:tc>
        <w:tc>
          <w:tcPr>
            <w:tcW w:w="775" w:type="pct"/>
            <w:shd w:val="clear" w:color="auto" w:fill="FFFFFF"/>
            <w:tcMar>
              <w:top w:w="0" w:type="dxa"/>
              <w:left w:w="108" w:type="dxa"/>
              <w:bottom w:w="0" w:type="dxa"/>
              <w:right w:w="108" w:type="dxa"/>
            </w:tcMar>
          </w:tcPr>
          <w:p w14:paraId="79FCDB2E" w14:textId="77777777" w:rsidR="00967F4F" w:rsidRPr="00334927" w:rsidRDefault="00967F4F" w:rsidP="000227DF">
            <w:pPr>
              <w:pStyle w:val="TableText"/>
            </w:pPr>
            <w:r w:rsidRPr="006611A1">
              <w:t xml:space="preserve">Veterans Health Administration </w:t>
            </w:r>
            <w:r>
              <w:t>(</w:t>
            </w:r>
            <w:r w:rsidRPr="00334927">
              <w:t>VHA</w:t>
            </w:r>
            <w:r>
              <w:t>)</w:t>
            </w:r>
          </w:p>
        </w:tc>
        <w:tc>
          <w:tcPr>
            <w:tcW w:w="2697" w:type="pct"/>
            <w:shd w:val="clear" w:color="auto" w:fill="FFFFFF"/>
            <w:tcMar>
              <w:top w:w="0" w:type="dxa"/>
              <w:left w:w="108" w:type="dxa"/>
              <w:bottom w:w="0" w:type="dxa"/>
              <w:right w:w="108" w:type="dxa"/>
            </w:tcMar>
          </w:tcPr>
          <w:p w14:paraId="79FCDB2F" w14:textId="77777777" w:rsidR="00967F4F" w:rsidRPr="00334927" w:rsidRDefault="00967F4F" w:rsidP="000227DF">
            <w:pPr>
              <w:pStyle w:val="TableText"/>
            </w:pPr>
            <w:r>
              <w:t>ECS</w:t>
            </w:r>
            <w:r w:rsidRPr="00334927">
              <w:t xml:space="preserve"> </w:t>
            </w:r>
            <w:r>
              <w:t>Package</w:t>
            </w:r>
            <w:r w:rsidRPr="00334927">
              <w:t xml:space="preserve"> Manager/Site Dependent</w:t>
            </w:r>
            <w:r>
              <w:br/>
            </w:r>
            <w:hyperlink r:id="rId27" w:history="1">
              <w:r>
                <w:rPr>
                  <w:rStyle w:val="Hyperlink"/>
                </w:rPr>
                <w:t>MCAO</w:t>
              </w:r>
            </w:hyperlink>
            <w:r>
              <w:rPr>
                <w:rStyle w:val="Hyperlink"/>
              </w:rPr>
              <w:t xml:space="preserve"> Phone </w:t>
            </w:r>
            <w:hyperlink r:id="rId28" w:history="1">
              <w:r w:rsidRPr="00780444">
                <w:rPr>
                  <w:rStyle w:val="Hyperlink"/>
                </w:rPr>
                <w:t>List</w:t>
              </w:r>
            </w:hyperlink>
            <w:r>
              <w:t xml:space="preserve"> </w:t>
            </w:r>
          </w:p>
        </w:tc>
      </w:tr>
      <w:tr w:rsidR="00967F4F" w:rsidRPr="002310D3" w14:paraId="79FCDB36" w14:textId="77777777" w:rsidTr="00967F4F">
        <w:trPr>
          <w:trHeight w:val="620"/>
        </w:trPr>
        <w:tc>
          <w:tcPr>
            <w:tcW w:w="839" w:type="pct"/>
            <w:shd w:val="clear" w:color="auto" w:fill="FFFFFF"/>
            <w:tcMar>
              <w:top w:w="0" w:type="dxa"/>
              <w:left w:w="108" w:type="dxa"/>
              <w:bottom w:w="0" w:type="dxa"/>
              <w:right w:w="108" w:type="dxa"/>
            </w:tcMar>
          </w:tcPr>
          <w:p w14:paraId="79FCDB31" w14:textId="77777777" w:rsidR="00967F4F" w:rsidRPr="00334927" w:rsidRDefault="00967F4F" w:rsidP="000227DF">
            <w:pPr>
              <w:pStyle w:val="TableText"/>
            </w:pPr>
            <w:r>
              <w:t xml:space="preserve">Local </w:t>
            </w:r>
            <w:r w:rsidRPr="003E50EF">
              <w:t xml:space="preserve">Managerial Cost Accounting </w:t>
            </w:r>
            <w:r>
              <w:t>(MCA) VISN Coordinator</w:t>
            </w:r>
          </w:p>
        </w:tc>
        <w:tc>
          <w:tcPr>
            <w:tcW w:w="689" w:type="pct"/>
            <w:shd w:val="clear" w:color="auto" w:fill="FFFFFF"/>
            <w:tcMar>
              <w:top w:w="0" w:type="dxa"/>
              <w:left w:w="108" w:type="dxa"/>
              <w:bottom w:w="0" w:type="dxa"/>
              <w:right w:w="108" w:type="dxa"/>
            </w:tcMar>
          </w:tcPr>
          <w:p w14:paraId="79FCDB32" w14:textId="77777777" w:rsidR="00967F4F" w:rsidRPr="00334927" w:rsidRDefault="00967F4F" w:rsidP="000227DF">
            <w:pPr>
              <w:pStyle w:val="TableText"/>
            </w:pPr>
            <w:r>
              <w:t>Tier 0 Support</w:t>
            </w:r>
          </w:p>
        </w:tc>
        <w:tc>
          <w:tcPr>
            <w:tcW w:w="775" w:type="pct"/>
            <w:shd w:val="clear" w:color="auto" w:fill="FFFFFF"/>
            <w:tcMar>
              <w:top w:w="0" w:type="dxa"/>
              <w:left w:w="108" w:type="dxa"/>
              <w:bottom w:w="0" w:type="dxa"/>
              <w:right w:w="108" w:type="dxa"/>
            </w:tcMar>
          </w:tcPr>
          <w:p w14:paraId="79FCDB33" w14:textId="77777777" w:rsidR="00967F4F" w:rsidRPr="00334927" w:rsidRDefault="00967F4F" w:rsidP="000227DF">
            <w:pPr>
              <w:pStyle w:val="TableText"/>
            </w:pPr>
            <w:r>
              <w:t>VHA</w:t>
            </w:r>
          </w:p>
        </w:tc>
        <w:tc>
          <w:tcPr>
            <w:tcW w:w="2697" w:type="pct"/>
            <w:shd w:val="clear" w:color="auto" w:fill="FFFFFF"/>
            <w:tcMar>
              <w:top w:w="0" w:type="dxa"/>
              <w:left w:w="108" w:type="dxa"/>
              <w:bottom w:w="0" w:type="dxa"/>
              <w:right w:w="108" w:type="dxa"/>
            </w:tcMar>
          </w:tcPr>
          <w:p w14:paraId="79FCDB34" w14:textId="77777777" w:rsidR="00967F4F" w:rsidRDefault="00967F4F" w:rsidP="00755A85">
            <w:pPr>
              <w:pStyle w:val="TableText"/>
            </w:pPr>
            <w:r>
              <w:t>Site Dependent</w:t>
            </w:r>
          </w:p>
          <w:p w14:paraId="79FCDB35" w14:textId="77777777" w:rsidR="00967F4F" w:rsidRPr="00334927" w:rsidRDefault="009441F3" w:rsidP="000227DF">
            <w:pPr>
              <w:pStyle w:val="TableText"/>
            </w:pPr>
            <w:hyperlink r:id="rId29" w:history="1">
              <w:r w:rsidR="00967F4F">
                <w:rPr>
                  <w:rStyle w:val="Hyperlink"/>
                </w:rPr>
                <w:t>MCAO</w:t>
              </w:r>
            </w:hyperlink>
            <w:r w:rsidR="00967F4F">
              <w:rPr>
                <w:rStyle w:val="Hyperlink"/>
              </w:rPr>
              <w:t xml:space="preserve"> Phone </w:t>
            </w:r>
            <w:hyperlink r:id="rId30" w:history="1">
              <w:r w:rsidR="00967F4F" w:rsidRPr="00780444">
                <w:rPr>
                  <w:rStyle w:val="Hyperlink"/>
                </w:rPr>
                <w:t>List</w:t>
              </w:r>
            </w:hyperlink>
            <w:r w:rsidR="00967F4F">
              <w:t xml:space="preserve"> </w:t>
            </w:r>
          </w:p>
        </w:tc>
      </w:tr>
      <w:tr w:rsidR="00967F4F" w:rsidRPr="002310D3" w14:paraId="79FCDB3D" w14:textId="77777777" w:rsidTr="00967F4F">
        <w:trPr>
          <w:trHeight w:val="881"/>
        </w:trPr>
        <w:tc>
          <w:tcPr>
            <w:tcW w:w="839" w:type="pct"/>
            <w:shd w:val="clear" w:color="auto" w:fill="FFFFFF"/>
            <w:tcMar>
              <w:top w:w="0" w:type="dxa"/>
              <w:left w:w="108" w:type="dxa"/>
              <w:bottom w:w="0" w:type="dxa"/>
              <w:right w:w="108" w:type="dxa"/>
            </w:tcMar>
            <w:hideMark/>
          </w:tcPr>
          <w:p w14:paraId="79FCDB37" w14:textId="77777777" w:rsidR="00967F4F" w:rsidRPr="00A34C16" w:rsidRDefault="00967F4F" w:rsidP="000227DF">
            <w:pPr>
              <w:pStyle w:val="TableText"/>
              <w:rPr>
                <w:rFonts w:eastAsiaTheme="minorHAnsi"/>
              </w:rPr>
            </w:pPr>
            <w:r w:rsidRPr="00A34C16">
              <w:t>OI&amp;T National Service Desk</w:t>
            </w:r>
          </w:p>
        </w:tc>
        <w:tc>
          <w:tcPr>
            <w:tcW w:w="689" w:type="pct"/>
            <w:shd w:val="clear" w:color="auto" w:fill="FFFFFF"/>
            <w:tcMar>
              <w:top w:w="0" w:type="dxa"/>
              <w:left w:w="108" w:type="dxa"/>
              <w:bottom w:w="0" w:type="dxa"/>
              <w:right w:w="108" w:type="dxa"/>
            </w:tcMar>
            <w:hideMark/>
          </w:tcPr>
          <w:p w14:paraId="79FCDB38" w14:textId="77777777" w:rsidR="00967F4F" w:rsidRPr="00A34C16" w:rsidRDefault="00967F4F" w:rsidP="000227DF">
            <w:pPr>
              <w:pStyle w:val="TableText"/>
              <w:rPr>
                <w:rFonts w:eastAsiaTheme="minorHAnsi"/>
              </w:rPr>
            </w:pPr>
            <w:r w:rsidRPr="00A34C16">
              <w:t>Tier 1 Support</w:t>
            </w:r>
          </w:p>
        </w:tc>
        <w:tc>
          <w:tcPr>
            <w:tcW w:w="775" w:type="pct"/>
            <w:shd w:val="clear" w:color="auto" w:fill="FFFFFF"/>
            <w:tcMar>
              <w:top w:w="0" w:type="dxa"/>
              <w:left w:w="108" w:type="dxa"/>
              <w:bottom w:w="0" w:type="dxa"/>
              <w:right w:w="108" w:type="dxa"/>
            </w:tcMar>
            <w:hideMark/>
          </w:tcPr>
          <w:p w14:paraId="79FCDB39" w14:textId="77777777" w:rsidR="00967F4F" w:rsidRPr="00A34C16" w:rsidRDefault="00967F4F" w:rsidP="000227DF">
            <w:pPr>
              <w:pStyle w:val="TableText"/>
              <w:rPr>
                <w:rFonts w:eastAsiaTheme="minorHAnsi"/>
              </w:rPr>
            </w:pPr>
            <w:r w:rsidRPr="00A34C16">
              <w:t>OI&amp;T</w:t>
            </w:r>
          </w:p>
        </w:tc>
        <w:tc>
          <w:tcPr>
            <w:tcW w:w="2697" w:type="pct"/>
            <w:shd w:val="clear" w:color="auto" w:fill="FFFFFF"/>
            <w:tcMar>
              <w:top w:w="0" w:type="dxa"/>
              <w:left w:w="108" w:type="dxa"/>
              <w:bottom w:w="0" w:type="dxa"/>
              <w:right w:w="108" w:type="dxa"/>
            </w:tcMar>
            <w:hideMark/>
          </w:tcPr>
          <w:p w14:paraId="79FCDB3A" w14:textId="77777777" w:rsidR="00967F4F" w:rsidRPr="00A34C16" w:rsidRDefault="009441F3" w:rsidP="00755A85">
            <w:pPr>
              <w:pStyle w:val="TableText"/>
            </w:pPr>
            <w:hyperlink r:id="rId31" w:history="1">
              <w:r w:rsidR="00967F4F" w:rsidRPr="00A34C16">
                <w:rPr>
                  <w:rStyle w:val="Hyperlink"/>
                </w:rPr>
                <w:t>Nationalservicedeskanr@va.gov</w:t>
              </w:r>
            </w:hyperlink>
          </w:p>
          <w:p w14:paraId="79FCDB3B" w14:textId="77777777" w:rsidR="00967F4F" w:rsidRDefault="00967F4F" w:rsidP="00755A85">
            <w:pPr>
              <w:pStyle w:val="TableText"/>
            </w:pPr>
            <w:r w:rsidRPr="00A34C16">
              <w:t>1-855-673-4357</w:t>
            </w:r>
          </w:p>
          <w:p w14:paraId="79FCDB3C" w14:textId="77777777" w:rsidR="00967F4F" w:rsidRPr="00A34C16" w:rsidRDefault="009441F3" w:rsidP="000227DF">
            <w:pPr>
              <w:pStyle w:val="TableText"/>
              <w:rPr>
                <w:rFonts w:eastAsiaTheme="minorHAnsi"/>
              </w:rPr>
            </w:pPr>
            <w:hyperlink r:id="rId32" w:history="1">
              <w:r w:rsidR="00967F4F" w:rsidRPr="00780444">
                <w:rPr>
                  <w:rStyle w:val="Hyperlink"/>
                </w:rPr>
                <w:t>Incident Management Automated Notification Reporting (ANR) Tool</w:t>
              </w:r>
            </w:hyperlink>
          </w:p>
        </w:tc>
      </w:tr>
      <w:tr w:rsidR="00967F4F" w:rsidRPr="002310D3" w14:paraId="79FCDB44" w14:textId="77777777" w:rsidTr="00967F4F">
        <w:trPr>
          <w:trHeight w:val="899"/>
        </w:trPr>
        <w:tc>
          <w:tcPr>
            <w:tcW w:w="839" w:type="pct"/>
            <w:shd w:val="clear" w:color="auto" w:fill="FFFFFF"/>
            <w:tcMar>
              <w:top w:w="0" w:type="dxa"/>
              <w:left w:w="108" w:type="dxa"/>
              <w:bottom w:w="0" w:type="dxa"/>
              <w:right w:w="108" w:type="dxa"/>
            </w:tcMar>
            <w:hideMark/>
          </w:tcPr>
          <w:p w14:paraId="79FCDB3E" w14:textId="77777777" w:rsidR="00967F4F" w:rsidRPr="00A34C16" w:rsidRDefault="00967F4F" w:rsidP="000227DF">
            <w:pPr>
              <w:pStyle w:val="TableText"/>
              <w:rPr>
                <w:rFonts w:eastAsiaTheme="minorHAnsi"/>
              </w:rPr>
            </w:pPr>
            <w:r w:rsidRPr="00A34C16">
              <w:t>Health Product Support</w:t>
            </w:r>
          </w:p>
        </w:tc>
        <w:tc>
          <w:tcPr>
            <w:tcW w:w="689" w:type="pct"/>
            <w:shd w:val="clear" w:color="auto" w:fill="FFFFFF"/>
            <w:tcMar>
              <w:top w:w="0" w:type="dxa"/>
              <w:left w:w="108" w:type="dxa"/>
              <w:bottom w:w="0" w:type="dxa"/>
              <w:right w:w="108" w:type="dxa"/>
            </w:tcMar>
            <w:hideMark/>
          </w:tcPr>
          <w:p w14:paraId="79FCDB3F" w14:textId="77777777" w:rsidR="00967F4F" w:rsidRPr="00A34C16" w:rsidRDefault="00967F4F" w:rsidP="000227DF">
            <w:pPr>
              <w:pStyle w:val="TableText"/>
              <w:rPr>
                <w:rFonts w:eastAsiaTheme="minorHAnsi"/>
              </w:rPr>
            </w:pPr>
            <w:r w:rsidRPr="00A34C16">
              <w:t>Tier 2 Support</w:t>
            </w:r>
          </w:p>
        </w:tc>
        <w:tc>
          <w:tcPr>
            <w:tcW w:w="775" w:type="pct"/>
            <w:shd w:val="clear" w:color="auto" w:fill="FFFFFF"/>
            <w:tcMar>
              <w:top w:w="0" w:type="dxa"/>
              <w:left w:w="108" w:type="dxa"/>
              <w:bottom w:w="0" w:type="dxa"/>
              <w:right w:w="108" w:type="dxa"/>
            </w:tcMar>
            <w:hideMark/>
          </w:tcPr>
          <w:p w14:paraId="79FCDB40" w14:textId="77777777" w:rsidR="00967F4F" w:rsidRPr="00A34C16" w:rsidRDefault="00967F4F" w:rsidP="000227DF">
            <w:pPr>
              <w:pStyle w:val="TableText"/>
              <w:rPr>
                <w:rFonts w:eastAsiaTheme="minorHAnsi"/>
              </w:rPr>
            </w:pPr>
            <w:r w:rsidRPr="00A34C16">
              <w:t>VHA</w:t>
            </w:r>
          </w:p>
        </w:tc>
        <w:tc>
          <w:tcPr>
            <w:tcW w:w="2697" w:type="pct"/>
            <w:shd w:val="clear" w:color="auto" w:fill="FFFFFF"/>
            <w:tcMar>
              <w:top w:w="0" w:type="dxa"/>
              <w:left w:w="108" w:type="dxa"/>
              <w:bottom w:w="0" w:type="dxa"/>
              <w:right w:w="108" w:type="dxa"/>
            </w:tcMar>
            <w:hideMark/>
          </w:tcPr>
          <w:p w14:paraId="79FCDB41" w14:textId="77777777" w:rsidR="00967F4F" w:rsidRPr="00A34C16" w:rsidRDefault="009441F3" w:rsidP="00755A85">
            <w:pPr>
              <w:pStyle w:val="TableText"/>
            </w:pPr>
            <w:hyperlink r:id="rId33" w:history="1">
              <w:r w:rsidR="00967F4F" w:rsidRPr="00A34C16">
                <w:rPr>
                  <w:rStyle w:val="Hyperlink"/>
                </w:rPr>
                <w:t>Nationalservicedeskanr@va.gov</w:t>
              </w:r>
            </w:hyperlink>
          </w:p>
          <w:p w14:paraId="79FCDB42" w14:textId="77777777" w:rsidR="00967F4F" w:rsidRDefault="00967F4F" w:rsidP="00755A85">
            <w:pPr>
              <w:pStyle w:val="TableText"/>
            </w:pPr>
            <w:r w:rsidRPr="00A34C16">
              <w:t>1-855-673-4357</w:t>
            </w:r>
          </w:p>
          <w:p w14:paraId="79FCDB43" w14:textId="77777777" w:rsidR="00967F4F" w:rsidRPr="00A34C16" w:rsidRDefault="009441F3" w:rsidP="000227DF">
            <w:pPr>
              <w:pStyle w:val="TableText"/>
              <w:rPr>
                <w:rFonts w:eastAsiaTheme="minorHAnsi"/>
              </w:rPr>
            </w:pPr>
            <w:hyperlink r:id="rId34" w:history="1">
              <w:r w:rsidR="00967F4F" w:rsidRPr="00780444">
                <w:rPr>
                  <w:rStyle w:val="Hyperlink"/>
                </w:rPr>
                <w:t>Incident Management ANR Tool</w:t>
              </w:r>
            </w:hyperlink>
          </w:p>
        </w:tc>
      </w:tr>
      <w:tr w:rsidR="00BD44F6" w:rsidRPr="002310D3" w14:paraId="79FCDB49" w14:textId="77777777" w:rsidTr="00967F4F">
        <w:trPr>
          <w:trHeight w:val="791"/>
        </w:trPr>
        <w:tc>
          <w:tcPr>
            <w:tcW w:w="839" w:type="pct"/>
            <w:shd w:val="clear" w:color="auto" w:fill="FFFFFF"/>
            <w:tcMar>
              <w:top w:w="0" w:type="dxa"/>
              <w:left w:w="108" w:type="dxa"/>
              <w:bottom w:w="0" w:type="dxa"/>
              <w:right w:w="108" w:type="dxa"/>
            </w:tcMar>
            <w:hideMark/>
          </w:tcPr>
          <w:p w14:paraId="79FCDB45" w14:textId="77777777" w:rsidR="00BD44F6" w:rsidRPr="00A34C16" w:rsidRDefault="00BD44F6" w:rsidP="000227DF">
            <w:pPr>
              <w:pStyle w:val="TableText"/>
              <w:rPr>
                <w:rFonts w:eastAsiaTheme="minorHAnsi"/>
              </w:rPr>
            </w:pPr>
            <w:r w:rsidRPr="00A34C16">
              <w:t>VistA Maintenance</w:t>
            </w:r>
            <w:r>
              <w:t xml:space="preserve"> Management Systems</w:t>
            </w:r>
          </w:p>
        </w:tc>
        <w:tc>
          <w:tcPr>
            <w:tcW w:w="689" w:type="pct"/>
            <w:shd w:val="clear" w:color="auto" w:fill="FFFFFF"/>
            <w:tcMar>
              <w:top w:w="0" w:type="dxa"/>
              <w:left w:w="108" w:type="dxa"/>
              <w:bottom w:w="0" w:type="dxa"/>
              <w:right w:w="108" w:type="dxa"/>
            </w:tcMar>
            <w:hideMark/>
          </w:tcPr>
          <w:p w14:paraId="79FCDB46" w14:textId="77777777" w:rsidR="00BD44F6" w:rsidRPr="00A34C16" w:rsidRDefault="00BD44F6" w:rsidP="000227DF">
            <w:pPr>
              <w:pStyle w:val="TableText"/>
              <w:rPr>
                <w:rFonts w:eastAsiaTheme="minorHAnsi"/>
              </w:rPr>
            </w:pPr>
            <w:r w:rsidRPr="00A34C16">
              <w:t>Tier 3 Application Support</w:t>
            </w:r>
          </w:p>
        </w:tc>
        <w:tc>
          <w:tcPr>
            <w:tcW w:w="775" w:type="pct"/>
            <w:shd w:val="clear" w:color="auto" w:fill="FFFFFF"/>
            <w:tcMar>
              <w:top w:w="0" w:type="dxa"/>
              <w:left w:w="108" w:type="dxa"/>
              <w:bottom w:w="0" w:type="dxa"/>
              <w:right w:w="108" w:type="dxa"/>
            </w:tcMar>
            <w:hideMark/>
          </w:tcPr>
          <w:p w14:paraId="79FCDB47" w14:textId="77777777" w:rsidR="00BD44F6" w:rsidRPr="00A34C16" w:rsidRDefault="00BD44F6" w:rsidP="000227DF">
            <w:pPr>
              <w:pStyle w:val="TableText"/>
              <w:rPr>
                <w:rFonts w:eastAsiaTheme="minorHAnsi"/>
              </w:rPr>
            </w:pPr>
            <w:r w:rsidRPr="00A34C16">
              <w:t>OI&amp;T</w:t>
            </w:r>
          </w:p>
        </w:tc>
        <w:tc>
          <w:tcPr>
            <w:tcW w:w="2697" w:type="pct"/>
            <w:shd w:val="clear" w:color="auto" w:fill="FFFFFF"/>
            <w:tcMar>
              <w:top w:w="0" w:type="dxa"/>
              <w:left w:w="108" w:type="dxa"/>
              <w:bottom w:w="0" w:type="dxa"/>
              <w:right w:w="108" w:type="dxa"/>
            </w:tcMar>
            <w:hideMark/>
          </w:tcPr>
          <w:p w14:paraId="79FCDB48" w14:textId="77777777" w:rsidR="00BD44F6" w:rsidRPr="00A34C16" w:rsidRDefault="009441F3" w:rsidP="000227DF">
            <w:pPr>
              <w:pStyle w:val="TableText"/>
              <w:rPr>
                <w:rFonts w:eastAsiaTheme="minorHAnsi"/>
              </w:rPr>
            </w:pPr>
            <w:hyperlink r:id="rId35" w:history="1">
              <w:r w:rsidR="00BD44F6">
                <w:rPr>
                  <w:rStyle w:val="Hyperlink"/>
                </w:rPr>
                <w:t>OITPDVistAMaintenanceManagementSystems@va.gov</w:t>
              </w:r>
            </w:hyperlink>
          </w:p>
        </w:tc>
      </w:tr>
    </w:tbl>
    <w:p w14:paraId="79FCDB4A" w14:textId="77777777" w:rsidR="00652FF3" w:rsidRDefault="00652FF3" w:rsidP="00652FF3">
      <w:pPr>
        <w:pStyle w:val="DSSECSBodyText"/>
      </w:pPr>
    </w:p>
    <w:p w14:paraId="79FCDB4B" w14:textId="77777777" w:rsidR="00652FF3" w:rsidRDefault="00652FF3" w:rsidP="00652FF3">
      <w:pPr>
        <w:pStyle w:val="DSSECSBodyText"/>
        <w:sectPr w:rsidR="00652FF3" w:rsidSect="006E1127">
          <w:headerReference w:type="default" r:id="rId36"/>
          <w:pgSz w:w="12240" w:h="15840" w:code="1"/>
          <w:pgMar w:top="1440" w:right="1440" w:bottom="1440" w:left="1440" w:header="720" w:footer="504" w:gutter="0"/>
          <w:pgNumType w:start="1"/>
          <w:cols w:space="720"/>
          <w:docGrid w:linePitch="360"/>
        </w:sectPr>
      </w:pPr>
    </w:p>
    <w:p w14:paraId="79FCDB4C" w14:textId="77777777" w:rsidR="000227DF" w:rsidRPr="002378D2" w:rsidRDefault="000227DF" w:rsidP="00A64912">
      <w:pPr>
        <w:pStyle w:val="Heading1"/>
      </w:pPr>
      <w:bookmarkStart w:id="44" w:name="_Toc477526545"/>
      <w:bookmarkStart w:id="45" w:name="_Toc477938590"/>
      <w:bookmarkStart w:id="46" w:name="_Toc482734856"/>
      <w:r w:rsidRPr="002378D2">
        <w:lastRenderedPageBreak/>
        <w:t>System Summary</w:t>
      </w:r>
      <w:bookmarkEnd w:id="44"/>
      <w:bookmarkEnd w:id="45"/>
      <w:bookmarkEnd w:id="46"/>
      <w:r w:rsidRPr="002378D2">
        <w:fldChar w:fldCharType="begin"/>
      </w:r>
      <w:r w:rsidRPr="002378D2">
        <w:instrText xml:space="preserve"> XE "System Summary" </w:instrText>
      </w:r>
      <w:r w:rsidRPr="002378D2">
        <w:fldChar w:fldCharType="end"/>
      </w:r>
    </w:p>
    <w:p w14:paraId="79FCDB4D" w14:textId="77777777" w:rsidR="000227DF" w:rsidRDefault="000227DF" w:rsidP="000227DF">
      <w:pPr>
        <w:pStyle w:val="DSSECSBodyText"/>
      </w:pPr>
      <w:r w:rsidRPr="00134254">
        <w:t>ECS is a VistA Class I workload reporting system supporting operations of the VA MCAO</w:t>
      </w:r>
      <w:r>
        <w:t xml:space="preserve">. </w:t>
      </w:r>
      <w:r w:rsidRPr="00134254">
        <w:t>There are several VHA national programs mandating utilization of ECS in place of</w:t>
      </w:r>
      <w:r w:rsidR="00967F4F">
        <w:t>,</w:t>
      </w:r>
      <w:r w:rsidRPr="00134254">
        <w:t xml:space="preserve"> or to augment</w:t>
      </w:r>
      <w:r w:rsidR="00CA4255">
        <w:t>,</w:t>
      </w:r>
      <w:r w:rsidRPr="00134254">
        <w:t xml:space="preserve"> other workloa</w:t>
      </w:r>
      <w:r>
        <w:t xml:space="preserve">d capture information systems. </w:t>
      </w:r>
      <w:r w:rsidRPr="00134254">
        <w:t>For example, ECS is leveraged when programs cannot report workload in the form of Current Procedural Terminology (CPT) codes. Other times, ECS allows for more precise workload capture and reporting than otherwise possible through another VistA system.</w:t>
      </w:r>
    </w:p>
    <w:p w14:paraId="79FCDB4E" w14:textId="77777777" w:rsidR="000227DF" w:rsidRDefault="000227DF" w:rsidP="00A7278E">
      <w:pPr>
        <w:pStyle w:val="DSSECSBodyText"/>
      </w:pPr>
      <w:r>
        <w:t>Event Capture with all patches installed provides the following functions:</w:t>
      </w:r>
    </w:p>
    <w:p w14:paraId="79FCDB4F" w14:textId="77777777" w:rsidR="000227DF" w:rsidRDefault="000227DF" w:rsidP="00A7278E">
      <w:pPr>
        <w:pStyle w:val="BulletListMultiple"/>
      </w:pPr>
      <w:r>
        <w:t>Allows each VAMC to utilize the software for its own resource/costing needs</w:t>
      </w:r>
    </w:p>
    <w:p w14:paraId="79FCDB50" w14:textId="77777777" w:rsidR="000227DF" w:rsidRDefault="000227DF" w:rsidP="00A7278E">
      <w:pPr>
        <w:pStyle w:val="BulletListMultiple"/>
      </w:pPr>
      <w:r>
        <w:t>Implements DSS Units</w:t>
      </w:r>
    </w:p>
    <w:p w14:paraId="79FCDB51" w14:textId="77777777" w:rsidR="000227DF" w:rsidRDefault="000227DF" w:rsidP="00A7278E">
      <w:pPr>
        <w:pStyle w:val="BulletListMultiple"/>
      </w:pPr>
      <w:r>
        <w:t>Assigns user access</w:t>
      </w:r>
    </w:p>
    <w:p w14:paraId="79FCDB52" w14:textId="77777777" w:rsidR="000227DF" w:rsidRDefault="000227DF" w:rsidP="00A7278E">
      <w:pPr>
        <w:pStyle w:val="BulletListMultiple"/>
      </w:pPr>
      <w:r>
        <w:t>Allows single and batch data entry for patient procedures</w:t>
      </w:r>
    </w:p>
    <w:p w14:paraId="79FCDB53" w14:textId="77777777" w:rsidR="000227DF" w:rsidRDefault="000227DF" w:rsidP="00A7278E">
      <w:pPr>
        <w:pStyle w:val="BulletListMultiple"/>
      </w:pPr>
      <w:r>
        <w:t>Generates reports for workload and other statistical tracking</w:t>
      </w:r>
    </w:p>
    <w:p w14:paraId="79FCDB54" w14:textId="77777777" w:rsidR="000227DF" w:rsidRDefault="000227DF" w:rsidP="00A7278E">
      <w:pPr>
        <w:pStyle w:val="BulletListMultiple"/>
      </w:pPr>
      <w:r>
        <w:t xml:space="preserve">Provides a </w:t>
      </w:r>
      <w:r w:rsidR="00967F4F">
        <w:t>graphical user interface (</w:t>
      </w:r>
      <w:r w:rsidR="006611A1">
        <w:t>GUI</w:t>
      </w:r>
      <w:r w:rsidR="00967F4F">
        <w:t>)</w:t>
      </w:r>
      <w:r>
        <w:t xml:space="preserve"> to the ECS application</w:t>
      </w:r>
    </w:p>
    <w:p w14:paraId="79FCDB55" w14:textId="77777777" w:rsidR="000227DF" w:rsidRDefault="000227DF" w:rsidP="00A7278E">
      <w:pPr>
        <w:pStyle w:val="BulletListMultiple"/>
      </w:pPr>
      <w:r>
        <w:t>Allows user to upload patient encounter data to Event Capture from a spreadsheet</w:t>
      </w:r>
    </w:p>
    <w:p w14:paraId="79FCDB56" w14:textId="77777777" w:rsidR="000227DF" w:rsidRPr="00134254" w:rsidRDefault="000227DF" w:rsidP="00A7278E">
      <w:pPr>
        <w:pStyle w:val="BulletListMultipleLast"/>
      </w:pPr>
      <w:r>
        <w:t xml:space="preserve">Allows user to switch between Computerized Patient Record System (CPRS) and ECS without having to log back into the </w:t>
      </w:r>
      <w:r w:rsidR="003F38AB">
        <w:t>Event Capture (</w:t>
      </w:r>
      <w:r>
        <w:t>EC</w:t>
      </w:r>
      <w:r w:rsidR="003F38AB">
        <w:t>)</w:t>
      </w:r>
      <w:r>
        <w:t xml:space="preserve"> GUI.exe</w:t>
      </w:r>
    </w:p>
    <w:p w14:paraId="79FCDB57" w14:textId="77777777" w:rsidR="000227DF" w:rsidRPr="002378D2" w:rsidRDefault="000227DF" w:rsidP="00A64912">
      <w:pPr>
        <w:pStyle w:val="Heading2"/>
      </w:pPr>
      <w:bookmarkStart w:id="47" w:name="_Toc477526546"/>
      <w:bookmarkStart w:id="48" w:name="_Toc477938591"/>
      <w:bookmarkStart w:id="49" w:name="_Toc482734857"/>
      <w:r w:rsidRPr="002378D2">
        <w:t>System Configuration</w:t>
      </w:r>
      <w:bookmarkEnd w:id="47"/>
      <w:bookmarkEnd w:id="48"/>
      <w:bookmarkEnd w:id="49"/>
      <w:r w:rsidRPr="002378D2">
        <w:fldChar w:fldCharType="begin"/>
      </w:r>
      <w:r w:rsidRPr="002378D2">
        <w:instrText xml:space="preserve"> XE "System Configuration" </w:instrText>
      </w:r>
      <w:r w:rsidRPr="002378D2">
        <w:fldChar w:fldCharType="end"/>
      </w:r>
    </w:p>
    <w:p w14:paraId="79FCDB58" w14:textId="77777777" w:rsidR="000227DF" w:rsidRDefault="000227DF" w:rsidP="000227DF">
      <w:pPr>
        <w:pStyle w:val="DSSECSBodyText"/>
      </w:pPr>
      <w:r>
        <w:t>Please refer to the Event Capture Technical Manual for details related to system and site configuration.</w:t>
      </w:r>
    </w:p>
    <w:p w14:paraId="79FCDB59" w14:textId="77777777" w:rsidR="000227DF" w:rsidRPr="002378D2" w:rsidRDefault="000227DF" w:rsidP="00A64912">
      <w:pPr>
        <w:pStyle w:val="Heading2"/>
      </w:pPr>
      <w:bookmarkStart w:id="50" w:name="_Toc477526547"/>
      <w:bookmarkStart w:id="51" w:name="_Toc477938592"/>
      <w:bookmarkStart w:id="52" w:name="_Toc482734858"/>
      <w:r w:rsidRPr="002378D2">
        <w:t>Data Flows</w:t>
      </w:r>
      <w:bookmarkEnd w:id="50"/>
      <w:bookmarkEnd w:id="51"/>
      <w:bookmarkEnd w:id="52"/>
      <w:r w:rsidRPr="002378D2">
        <w:fldChar w:fldCharType="begin"/>
      </w:r>
      <w:r w:rsidRPr="002378D2">
        <w:instrText xml:space="preserve"> XE "Data Flows" </w:instrText>
      </w:r>
      <w:r w:rsidRPr="002378D2">
        <w:fldChar w:fldCharType="end"/>
      </w:r>
    </w:p>
    <w:p w14:paraId="79FCDB5A" w14:textId="77777777" w:rsidR="000227DF" w:rsidRPr="00890276" w:rsidRDefault="000227DF" w:rsidP="000227DF">
      <w:pPr>
        <w:pStyle w:val="DSSECSBodyText"/>
      </w:pPr>
      <w:r w:rsidRPr="00890276">
        <w:rPr>
          <w:rFonts w:eastAsia="Calibri"/>
          <w:szCs w:val="24"/>
        </w:rPr>
        <w:t>ECS capture</w:t>
      </w:r>
      <w:r>
        <w:rPr>
          <w:rFonts w:eastAsia="Calibri"/>
          <w:szCs w:val="24"/>
        </w:rPr>
        <w:t>s</w:t>
      </w:r>
      <w:r w:rsidRPr="00890276">
        <w:rPr>
          <w:rFonts w:eastAsia="Calibri"/>
          <w:szCs w:val="24"/>
        </w:rPr>
        <w:t xml:space="preserve"> both inpatient and outpatient workload and uses </w:t>
      </w:r>
      <w:r w:rsidRPr="00890276">
        <w:rPr>
          <w:szCs w:val="24"/>
        </w:rPr>
        <w:t>VHA</w:t>
      </w:r>
      <w:r>
        <w:rPr>
          <w:szCs w:val="24"/>
        </w:rPr>
        <w:t>-</w:t>
      </w:r>
      <w:r w:rsidRPr="00890276">
        <w:rPr>
          <w:szCs w:val="24"/>
        </w:rPr>
        <w:t>wide standardized procedures which help aid benchmarking</w:t>
      </w:r>
      <w:r w:rsidRPr="00890276">
        <w:t xml:space="preserve"> </w:t>
      </w:r>
      <w:r w:rsidRPr="00890276">
        <w:rPr>
          <w:szCs w:val="24"/>
        </w:rPr>
        <w:t>and workload analysis</w:t>
      </w:r>
      <w:r w:rsidRPr="00890276">
        <w:rPr>
          <w:rFonts w:eastAsia="Calibri"/>
          <w:szCs w:val="24"/>
        </w:rPr>
        <w:t xml:space="preserve">. </w:t>
      </w:r>
      <w:r>
        <w:rPr>
          <w:rFonts w:cs="Arial"/>
        </w:rPr>
        <w:t xml:space="preserve">ECS captures basic resource utilization data, creates monthly extracts, and </w:t>
      </w:r>
      <w:r w:rsidRPr="00890276">
        <w:t xml:space="preserve">electronically </w:t>
      </w:r>
      <w:r>
        <w:t xml:space="preserve">transmit </w:t>
      </w:r>
      <w:r w:rsidRPr="00890276">
        <w:t>to DSS, Patient Care Encounter (PCE</w:t>
      </w:r>
      <w:r>
        <w:fldChar w:fldCharType="begin"/>
      </w:r>
      <w:r>
        <w:instrText xml:space="preserve"> XE "</w:instrText>
      </w:r>
      <w:r w:rsidRPr="00EA7DBD">
        <w:instrText>PCE</w:instrText>
      </w:r>
      <w:r w:rsidR="00EA3DFD">
        <w:instrText>”</w:instrText>
      </w:r>
      <w:r>
        <w:fldChar w:fldCharType="end"/>
      </w:r>
      <w:r w:rsidRPr="00890276">
        <w:t>), and billing offices for processing which facilitate</w:t>
      </w:r>
      <w:r>
        <w:t>s</w:t>
      </w:r>
      <w:r w:rsidRPr="00890276">
        <w:t xml:space="preserve"> workload analysis, cost analysis</w:t>
      </w:r>
      <w:r>
        <w:t>,</w:t>
      </w:r>
      <w:r w:rsidRPr="00890276">
        <w:t xml:space="preserve"> and transmission</w:t>
      </w:r>
      <w:r>
        <w:t xml:space="preserve"> of billing.</w:t>
      </w:r>
    </w:p>
    <w:p w14:paraId="79FCDB5B" w14:textId="77777777" w:rsidR="000227DF" w:rsidRDefault="000227DF" w:rsidP="00A7278E">
      <w:pPr>
        <w:pStyle w:val="DSSECSBodyText"/>
      </w:pPr>
      <w:r>
        <w:t xml:space="preserve">Figure 1 </w:t>
      </w:r>
      <w:r w:rsidR="00B46E09">
        <w:t>represents</w:t>
      </w:r>
      <w:r>
        <w:t xml:space="preserve"> the ECS data flow.</w:t>
      </w:r>
    </w:p>
    <w:p w14:paraId="79FCDB5C" w14:textId="77777777" w:rsidR="000227DF" w:rsidRPr="002378D2" w:rsidRDefault="000227DF" w:rsidP="002378D2">
      <w:pPr>
        <w:pStyle w:val="FigureCaption"/>
      </w:pPr>
      <w:bookmarkStart w:id="53" w:name="_Toc477526699"/>
      <w:bookmarkStart w:id="54" w:name="_Toc477849631"/>
      <w:bookmarkStart w:id="55" w:name="_Toc482734978"/>
      <w:r w:rsidRPr="002378D2">
        <w:t>ECS Data Flow Diagram</w:t>
      </w:r>
      <w:bookmarkEnd w:id="53"/>
      <w:bookmarkEnd w:id="54"/>
      <w:bookmarkEnd w:id="55"/>
    </w:p>
    <w:p w14:paraId="79FCDB5D" w14:textId="77777777" w:rsidR="000227DF" w:rsidRDefault="000227DF" w:rsidP="000227DF">
      <w:pPr>
        <w:pStyle w:val="Figure"/>
      </w:pPr>
      <w:r>
        <w:rPr>
          <w:noProof/>
        </w:rPr>
        <w:drawing>
          <wp:inline distT="0" distB="0" distL="0" distR="0" wp14:anchorId="79FCE3D2" wp14:editId="79FCE3D3">
            <wp:extent cx="4600575" cy="1857375"/>
            <wp:effectExtent l="0" t="0" r="9525" b="9525"/>
            <wp:docPr id="239" name="Picture 239" descr="ECS Windows client application has 2-way communications with the VistA server RPC interface.  The VistA server RPC interface has 2-way communications with the MUMPS vistA file storage database.  The VistA server RPC outputs are the reports and the extract and derivativ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 - DFD.gif"/>
                    <pic:cNvPicPr/>
                  </pic:nvPicPr>
                  <pic:blipFill>
                    <a:blip r:embed="rId37">
                      <a:extLst>
                        <a:ext uri="{28A0092B-C50C-407E-A947-70E740481C1C}">
                          <a14:useLocalDpi xmlns:a14="http://schemas.microsoft.com/office/drawing/2010/main"/>
                        </a:ext>
                      </a:extLst>
                    </a:blip>
                    <a:stretch>
                      <a:fillRect/>
                    </a:stretch>
                  </pic:blipFill>
                  <pic:spPr>
                    <a:xfrm>
                      <a:off x="0" y="0"/>
                      <a:ext cx="4600575" cy="1857375"/>
                    </a:xfrm>
                    <a:prstGeom prst="rect">
                      <a:avLst/>
                    </a:prstGeom>
                  </pic:spPr>
                </pic:pic>
              </a:graphicData>
            </a:graphic>
          </wp:inline>
        </w:drawing>
      </w:r>
    </w:p>
    <w:p w14:paraId="79FCDB5E" w14:textId="77777777" w:rsidR="000227DF" w:rsidRDefault="000227DF" w:rsidP="003B6C1A">
      <w:pPr>
        <w:pStyle w:val="DSSECSBodyText"/>
      </w:pPr>
      <w:r>
        <w:br w:type="page"/>
      </w:r>
    </w:p>
    <w:p w14:paraId="79FCDB5F" w14:textId="77777777" w:rsidR="000227DF" w:rsidRPr="002378D2" w:rsidRDefault="000227DF" w:rsidP="00A64912">
      <w:pPr>
        <w:pStyle w:val="Heading2"/>
      </w:pPr>
      <w:bookmarkStart w:id="56" w:name="_Ref450139287"/>
      <w:bookmarkStart w:id="57" w:name="_Ref450139303"/>
      <w:bookmarkStart w:id="58" w:name="_Toc477526548"/>
      <w:bookmarkStart w:id="59" w:name="_Toc477938593"/>
      <w:bookmarkStart w:id="60" w:name="_Toc482734859"/>
      <w:r w:rsidRPr="002378D2">
        <w:lastRenderedPageBreak/>
        <w:t>User Access Levels</w:t>
      </w:r>
      <w:bookmarkEnd w:id="56"/>
      <w:bookmarkEnd w:id="57"/>
      <w:bookmarkEnd w:id="58"/>
      <w:bookmarkEnd w:id="59"/>
      <w:bookmarkEnd w:id="60"/>
      <w:r w:rsidRPr="002378D2">
        <w:fldChar w:fldCharType="begin"/>
      </w:r>
      <w:r w:rsidRPr="002378D2">
        <w:instrText xml:space="preserve"> XE "User Access Levels" </w:instrText>
      </w:r>
      <w:r w:rsidRPr="002378D2">
        <w:fldChar w:fldCharType="end"/>
      </w:r>
    </w:p>
    <w:p w14:paraId="79FCDB60" w14:textId="77777777" w:rsidR="000227DF" w:rsidRPr="00CC6F01" w:rsidRDefault="000227DF" w:rsidP="000227DF">
      <w:pPr>
        <w:pStyle w:val="DSSECSBodyText"/>
      </w:pPr>
      <w:r w:rsidRPr="00CC6F01">
        <w:t xml:space="preserve">Security keys are assigned in VistA using the option </w:t>
      </w:r>
      <w:r w:rsidRPr="009F69C7">
        <w:t>Key Management</w:t>
      </w:r>
      <w:r w:rsidRPr="00CC6F01">
        <w:t xml:space="preserve"> main menu and then choosing the submenu </w:t>
      </w:r>
      <w:r w:rsidRPr="009F69C7">
        <w:t>Allocation of Security Keys</w:t>
      </w:r>
      <w:r w:rsidRPr="00CC6F01">
        <w:t>.</w:t>
      </w:r>
    </w:p>
    <w:p w14:paraId="79FCDB61" w14:textId="77777777" w:rsidR="000227DF" w:rsidRPr="00CC6F01" w:rsidRDefault="000227DF" w:rsidP="00A7278E">
      <w:pPr>
        <w:pStyle w:val="DSSECSBodyText"/>
      </w:pPr>
      <w:r w:rsidRPr="00CC6F01">
        <w:t>ECS provides the following security key options for user access:</w:t>
      </w:r>
    </w:p>
    <w:p w14:paraId="79FCDB62" w14:textId="77777777" w:rsidR="000227DF" w:rsidRPr="00C54497" w:rsidRDefault="000227DF" w:rsidP="00A7278E">
      <w:pPr>
        <w:pStyle w:val="BulletListMultiple"/>
      </w:pPr>
      <w:r w:rsidRPr="003B6C1A">
        <w:rPr>
          <w:b/>
        </w:rPr>
        <w:t>ECMGR</w:t>
      </w:r>
      <w:r w:rsidRPr="00CC6F01">
        <w:t xml:space="preserve">: </w:t>
      </w:r>
      <w:r w:rsidRPr="00CC6F01">
        <w:tab/>
        <w:t xml:space="preserve">Gives a user access to the ECS Management Menu – </w:t>
      </w:r>
      <w:r w:rsidRPr="008604E7">
        <w:t xml:space="preserve">only </w:t>
      </w:r>
      <w:r w:rsidRPr="00257417">
        <w:t>for Event Capture manager</w:t>
      </w:r>
      <w:r w:rsidRPr="00C54497">
        <w:t>s</w:t>
      </w:r>
    </w:p>
    <w:p w14:paraId="79FCDB63" w14:textId="77777777" w:rsidR="000227DF" w:rsidRPr="00257417" w:rsidRDefault="000227DF" w:rsidP="00A7278E">
      <w:pPr>
        <w:pStyle w:val="BulletListMultiple"/>
      </w:pPr>
      <w:r w:rsidRPr="003B6C1A">
        <w:rPr>
          <w:b/>
        </w:rPr>
        <w:t>ECALLU</w:t>
      </w:r>
      <w:r w:rsidRPr="00CC6F01">
        <w:t xml:space="preserve">: </w:t>
      </w:r>
      <w:r w:rsidRPr="00CC6F01">
        <w:tab/>
        <w:t xml:space="preserve">Gives a user access to all DSS Units (super user). This key should be assigned </w:t>
      </w:r>
      <w:r w:rsidRPr="008604E7">
        <w:t>only to those managing the software (i.e., holders of the ECMGR</w:t>
      </w:r>
      <w:r w:rsidRPr="00257417">
        <w:t xml:space="preserve"> key)</w:t>
      </w:r>
    </w:p>
    <w:p w14:paraId="79FCDB64" w14:textId="77777777" w:rsidR="000227DF" w:rsidRPr="00257417" w:rsidRDefault="000227DF" w:rsidP="00A7278E">
      <w:pPr>
        <w:pStyle w:val="BulletListMultiple"/>
      </w:pPr>
      <w:r w:rsidRPr="003B6C1A">
        <w:rPr>
          <w:b/>
        </w:rPr>
        <w:t>ECNORPT</w:t>
      </w:r>
      <w:r w:rsidRPr="00CC6F01">
        <w:t xml:space="preserve">: </w:t>
      </w:r>
      <w:r w:rsidRPr="00CC6F01">
        <w:tab/>
        <w:t xml:space="preserve">Restricts the user from accessing Event Capture </w:t>
      </w:r>
      <w:r w:rsidRPr="008604E7">
        <w:t>reports</w:t>
      </w:r>
    </w:p>
    <w:p w14:paraId="79FCDB65" w14:textId="77777777" w:rsidR="000227DF" w:rsidRPr="00CC6F01" w:rsidRDefault="000227DF" w:rsidP="00A7278E">
      <w:pPr>
        <w:pStyle w:val="BulletListMultipleLast"/>
      </w:pPr>
      <w:r w:rsidRPr="003B6C1A">
        <w:rPr>
          <w:b/>
        </w:rPr>
        <w:t>ECSPSH</w:t>
      </w:r>
      <w:r w:rsidRPr="00CC6F01">
        <w:t xml:space="preserve">: </w:t>
      </w:r>
      <w:r w:rsidRPr="00CC6F01">
        <w:tab/>
        <w:t>Gives a user access to upload data from a spreadsheet (required for State Home Spreadsheet upload)</w:t>
      </w:r>
    </w:p>
    <w:p w14:paraId="79FCDB66" w14:textId="77777777" w:rsidR="000227DF" w:rsidRPr="002378D2" w:rsidRDefault="000227DF" w:rsidP="00A64912">
      <w:pPr>
        <w:pStyle w:val="Heading2"/>
      </w:pPr>
      <w:bookmarkStart w:id="61" w:name="_Toc477526549"/>
      <w:bookmarkStart w:id="62" w:name="_Toc477938594"/>
      <w:bookmarkStart w:id="63" w:name="_Toc482734860"/>
      <w:r w:rsidRPr="002378D2">
        <w:t>Continuity of Operations</w:t>
      </w:r>
      <w:bookmarkEnd w:id="61"/>
      <w:bookmarkEnd w:id="62"/>
      <w:bookmarkEnd w:id="63"/>
      <w:r w:rsidRPr="002378D2">
        <w:fldChar w:fldCharType="begin"/>
      </w:r>
      <w:r w:rsidRPr="002378D2">
        <w:instrText xml:space="preserve"> XE "Continuity of Operations" </w:instrText>
      </w:r>
      <w:r w:rsidRPr="002378D2">
        <w:fldChar w:fldCharType="end"/>
      </w:r>
    </w:p>
    <w:p w14:paraId="79FCDB67" w14:textId="77777777" w:rsidR="000227DF" w:rsidRDefault="000227DF" w:rsidP="000227DF">
      <w:pPr>
        <w:pStyle w:val="DSSECSBodyText"/>
      </w:pPr>
      <w:r>
        <w:t>Each</w:t>
      </w:r>
      <w:r w:rsidRPr="00E124FF">
        <w:t xml:space="preserve"> site </w:t>
      </w:r>
      <w:r>
        <w:t>has</w:t>
      </w:r>
      <w:r w:rsidRPr="00E124FF">
        <w:t xml:space="preserve"> a backup emergency plan in place in the event that the system goes down.</w:t>
      </w:r>
    </w:p>
    <w:p w14:paraId="79FCDB68" w14:textId="77777777" w:rsidR="000227DF" w:rsidRPr="002378D2" w:rsidRDefault="000227DF" w:rsidP="00A64912">
      <w:pPr>
        <w:pStyle w:val="Heading2"/>
      </w:pPr>
      <w:bookmarkStart w:id="64" w:name="_Toc477526550"/>
      <w:bookmarkStart w:id="65" w:name="_Toc477938595"/>
      <w:bookmarkStart w:id="66" w:name="_Toc482734861"/>
      <w:r w:rsidRPr="002378D2">
        <w:t>Section 508 Compliance</w:t>
      </w:r>
      <w:bookmarkEnd w:id="64"/>
      <w:bookmarkEnd w:id="65"/>
      <w:bookmarkEnd w:id="66"/>
      <w:r w:rsidRPr="002378D2">
        <w:fldChar w:fldCharType="begin"/>
      </w:r>
      <w:r w:rsidRPr="002378D2">
        <w:instrText xml:space="preserve"> XE "Section 508 Compliance" </w:instrText>
      </w:r>
      <w:r w:rsidRPr="002378D2">
        <w:fldChar w:fldCharType="end"/>
      </w:r>
    </w:p>
    <w:p w14:paraId="79FCDB69" w14:textId="77777777" w:rsidR="000227DF" w:rsidRPr="00430D42" w:rsidRDefault="000227DF" w:rsidP="000227DF">
      <w:pPr>
        <w:pStyle w:val="DSSECSBodyText"/>
      </w:pPr>
      <w:r w:rsidRPr="00430D42">
        <w:t xml:space="preserve">Section 508 of the Rehabilitation Act Amendments of 1998 requires that when Federal agencies develop, procure, maintain, or use electronic and information technology, they shall ensure that the electronic and information technology </w:t>
      </w:r>
      <w:r>
        <w:t>enables</w:t>
      </w:r>
      <w:r w:rsidRPr="00430D42">
        <w:t xml:space="preserve"> persons with disabilities to have access to, and use of, information and data that is comparable to the access to and use of information and data by persons who are not individuals with disabilities, unless an undue burden </w:t>
      </w:r>
      <w:r>
        <w:t>would be imposed on the agency.</w:t>
      </w:r>
    </w:p>
    <w:p w14:paraId="79FCDB6A" w14:textId="77777777" w:rsidR="000227DF" w:rsidRPr="00430D42" w:rsidRDefault="000227DF" w:rsidP="00A7278E">
      <w:pPr>
        <w:pStyle w:val="DSSECSBodyText"/>
      </w:pPr>
      <w:r w:rsidRPr="00430D42">
        <w:t xml:space="preserve">The Section 508 Accessibility Testing and Training Center (T&amp;TC) was consulted and modifications to the GUI have been made to meet the requirements for </w:t>
      </w:r>
      <w:r>
        <w:t xml:space="preserve">Section </w:t>
      </w:r>
      <w:r w:rsidRPr="00430D42">
        <w:t xml:space="preserve">508 </w:t>
      </w:r>
      <w:r>
        <w:t>c</w:t>
      </w:r>
      <w:r w:rsidRPr="00430D42">
        <w:t xml:space="preserve">ompliance. Event Capture was modified to </w:t>
      </w:r>
      <w:r>
        <w:t>enable</w:t>
      </w:r>
      <w:r w:rsidRPr="00430D42">
        <w:t xml:space="preserve"> screen readers to accurately interpret information on the screens. As a result, some buttons and boxes have been moved, replaced</w:t>
      </w:r>
      <w:r w:rsidR="006358E5">
        <w:t>,</w:t>
      </w:r>
      <w:r w:rsidRPr="00430D42">
        <w:t xml:space="preserve"> or renamed</w:t>
      </w:r>
      <w:r>
        <w:t>,</w:t>
      </w:r>
      <w:r w:rsidRPr="00430D42">
        <w:t xml:space="preserve"> and some sc</w:t>
      </w:r>
      <w:r>
        <w:t>reen titles have been modified.</w:t>
      </w:r>
    </w:p>
    <w:p w14:paraId="79FCDB6B" w14:textId="77777777" w:rsidR="000227DF" w:rsidRDefault="000227DF" w:rsidP="00A7278E">
      <w:pPr>
        <w:pStyle w:val="DSSECSBodyText"/>
      </w:pPr>
      <w:r w:rsidRPr="00430D42">
        <w:t xml:space="preserve">For more information on the VA </w:t>
      </w:r>
      <w:r>
        <w:t xml:space="preserve">Section </w:t>
      </w:r>
      <w:r w:rsidRPr="00430D42">
        <w:t xml:space="preserve">508 </w:t>
      </w:r>
      <w:r>
        <w:t>c</w:t>
      </w:r>
      <w:r w:rsidRPr="00430D42">
        <w:t>ompliance efforts, please visit the</w:t>
      </w:r>
      <w:hyperlink r:id="rId38" w:history="1">
        <w:r w:rsidRPr="000D0671">
          <w:rPr>
            <w:rStyle w:val="Hyperlink"/>
          </w:rPr>
          <w:t xml:space="preserve"> Section 508</w:t>
        </w:r>
      </w:hyperlink>
      <w:r w:rsidRPr="000D0671">
        <w:rPr>
          <w:rStyle w:val="Hyperlink"/>
        </w:rPr>
        <w:t xml:space="preserve"> </w:t>
      </w:r>
      <w:r w:rsidRPr="000D0671">
        <w:t>website</w:t>
      </w:r>
      <w:r>
        <w:t>.</w:t>
      </w:r>
    </w:p>
    <w:p w14:paraId="79FCDB6C" w14:textId="77777777" w:rsidR="000227DF" w:rsidRPr="002378D2" w:rsidRDefault="000227DF" w:rsidP="002378D2">
      <w:pPr>
        <w:pStyle w:val="Heading3"/>
      </w:pPr>
      <w:bookmarkStart w:id="67" w:name="_Toc477151050"/>
      <w:bookmarkStart w:id="68" w:name="_Toc477282259"/>
      <w:bookmarkStart w:id="69" w:name="_Toc477526551"/>
      <w:bookmarkStart w:id="70" w:name="_Toc477938596"/>
      <w:bookmarkStart w:id="71" w:name="_Toc482734862"/>
      <w:r w:rsidRPr="002378D2">
        <w:t>Screen Readers</w:t>
      </w:r>
      <w:bookmarkEnd w:id="67"/>
      <w:bookmarkEnd w:id="68"/>
      <w:bookmarkEnd w:id="69"/>
      <w:bookmarkEnd w:id="70"/>
      <w:bookmarkEnd w:id="71"/>
    </w:p>
    <w:p w14:paraId="79FCDB6D" w14:textId="77777777" w:rsidR="000227DF" w:rsidRPr="001430DE" w:rsidRDefault="000227DF" w:rsidP="00A7278E">
      <w:pPr>
        <w:pStyle w:val="DSSECSBodyText"/>
        <w:rPr>
          <w:rFonts w:eastAsiaTheme="minorHAnsi"/>
        </w:rPr>
      </w:pPr>
      <w:r w:rsidRPr="001430DE">
        <w:rPr>
          <w:rFonts w:eastAsiaTheme="minorHAnsi"/>
          <w:lang w:val="en"/>
        </w:rPr>
        <w:t xml:space="preserve">ECS has been evaluated for the accessibility of web content with </w:t>
      </w:r>
      <w:r w:rsidRPr="001430DE">
        <w:rPr>
          <w:rFonts w:eastAsiaTheme="minorHAnsi" w:cs="Arial"/>
        </w:rPr>
        <w:t>Job Access with Speech</w:t>
      </w:r>
      <w:r w:rsidRPr="001430DE">
        <w:rPr>
          <w:rFonts w:eastAsiaTheme="minorHAnsi"/>
          <w:lang w:val="en"/>
        </w:rPr>
        <w:t xml:space="preserve"> (JAWS</w:t>
      </w:r>
      <w:r w:rsidRPr="001430DE">
        <w:rPr>
          <w:rFonts w:eastAsiaTheme="minorHAnsi"/>
          <w:lang w:val="en"/>
        </w:rPr>
        <w:fldChar w:fldCharType="begin"/>
      </w:r>
      <w:r w:rsidRPr="001430DE">
        <w:rPr>
          <w:rFonts w:eastAsiaTheme="minorHAnsi"/>
        </w:rPr>
        <w:instrText xml:space="preserve"> XE "</w:instrText>
      </w:r>
      <w:r w:rsidRPr="001430DE">
        <w:rPr>
          <w:rFonts w:eastAsiaTheme="minorHAnsi"/>
          <w:lang w:val="en"/>
        </w:rPr>
        <w:instrText>JAWS</w:instrText>
      </w:r>
      <w:r w:rsidR="00EA3DFD" w:rsidRPr="001430DE">
        <w:rPr>
          <w:rFonts w:eastAsiaTheme="minorHAnsi"/>
        </w:rPr>
        <w:instrText>”</w:instrText>
      </w:r>
      <w:r w:rsidRPr="001430DE">
        <w:rPr>
          <w:rFonts w:eastAsiaTheme="minorHAnsi"/>
          <w:lang w:val="en"/>
        </w:rPr>
        <w:fldChar w:fldCharType="end"/>
      </w:r>
      <w:r w:rsidRPr="001430DE">
        <w:rPr>
          <w:rFonts w:eastAsiaTheme="minorHAnsi"/>
          <w:lang w:val="en"/>
        </w:rPr>
        <w:t xml:space="preserve">) and </w:t>
      </w:r>
      <w:r w:rsidR="00767B11">
        <w:rPr>
          <w:rFonts w:eastAsiaTheme="minorHAnsi"/>
          <w:lang w:val="en"/>
        </w:rPr>
        <w:t>Window-Eyes</w:t>
      </w:r>
      <w:r w:rsidR="00990B26">
        <w:rPr>
          <w:rFonts w:eastAsiaTheme="minorHAnsi"/>
          <w:lang w:val="en"/>
        </w:rPr>
        <w:fldChar w:fldCharType="begin"/>
      </w:r>
      <w:r w:rsidR="00990B26">
        <w:instrText xml:space="preserve"> XE "</w:instrText>
      </w:r>
      <w:r w:rsidR="00990B26" w:rsidRPr="00990B26">
        <w:rPr>
          <w:rFonts w:eastAsiaTheme="minorHAnsi"/>
          <w:lang w:val="en"/>
        </w:rPr>
        <w:instrText>Window-Eyes</w:instrText>
      </w:r>
      <w:r w:rsidR="00990B26">
        <w:instrText xml:space="preserve">" </w:instrText>
      </w:r>
      <w:r w:rsidR="00990B26">
        <w:rPr>
          <w:rFonts w:eastAsiaTheme="minorHAnsi"/>
          <w:lang w:val="en"/>
        </w:rPr>
        <w:fldChar w:fldCharType="end"/>
      </w:r>
      <w:r w:rsidRPr="001430DE">
        <w:rPr>
          <w:rFonts w:eastAsiaTheme="minorHAnsi"/>
          <w:lang w:val="en"/>
        </w:rPr>
        <w:t xml:space="preserve"> screen readers. </w:t>
      </w:r>
      <w:r w:rsidR="00CD05CA">
        <w:t>ECS has been tested to ensure all screens work properly when a screen reader is active.</w:t>
      </w:r>
    </w:p>
    <w:p w14:paraId="79FCDB6E" w14:textId="77777777" w:rsidR="000227DF" w:rsidRDefault="000227DF" w:rsidP="007B24EE">
      <w:pPr>
        <w:pStyle w:val="DSSECSBodyText"/>
      </w:pPr>
    </w:p>
    <w:p w14:paraId="79FCDB6F" w14:textId="77777777" w:rsidR="00D779D3" w:rsidRDefault="00D779D3" w:rsidP="007B24EE">
      <w:pPr>
        <w:pStyle w:val="DSSECSBodyText"/>
        <w:sectPr w:rsidR="00D779D3" w:rsidSect="006E1127">
          <w:headerReference w:type="default" r:id="rId39"/>
          <w:pgSz w:w="12240" w:h="15840" w:code="1"/>
          <w:pgMar w:top="1440" w:right="1440" w:bottom="1440" w:left="1440" w:header="720" w:footer="504" w:gutter="0"/>
          <w:cols w:space="720"/>
          <w:docGrid w:linePitch="360"/>
        </w:sectPr>
      </w:pPr>
    </w:p>
    <w:p w14:paraId="79FCDB70" w14:textId="77777777" w:rsidR="000227DF" w:rsidRPr="002378D2" w:rsidRDefault="000227DF" w:rsidP="00A64912">
      <w:pPr>
        <w:pStyle w:val="Heading1"/>
      </w:pPr>
      <w:bookmarkStart w:id="72" w:name="_Toc477526552"/>
      <w:bookmarkStart w:id="73" w:name="_Toc477938597"/>
      <w:bookmarkStart w:id="74" w:name="_Toc482734863"/>
      <w:r w:rsidRPr="002378D2">
        <w:lastRenderedPageBreak/>
        <w:t>Getting Started</w:t>
      </w:r>
      <w:bookmarkEnd w:id="72"/>
      <w:bookmarkEnd w:id="73"/>
      <w:bookmarkEnd w:id="74"/>
      <w:r w:rsidRPr="002378D2">
        <w:fldChar w:fldCharType="begin"/>
      </w:r>
      <w:r w:rsidRPr="002378D2">
        <w:instrText xml:space="preserve"> XE "Getting Started" </w:instrText>
      </w:r>
      <w:r w:rsidRPr="002378D2">
        <w:fldChar w:fldCharType="end"/>
      </w:r>
    </w:p>
    <w:p w14:paraId="79FCDB71" w14:textId="77777777" w:rsidR="000227DF" w:rsidRPr="00CC6F01" w:rsidRDefault="000227DF" w:rsidP="000227DF">
      <w:pPr>
        <w:pStyle w:val="DSSECSBodyText"/>
      </w:pPr>
      <w:r w:rsidRPr="00CC6F01">
        <w:t xml:space="preserve">Event Capture must be set up by using the options in the </w:t>
      </w:r>
      <w:r w:rsidRPr="009F69C7">
        <w:t>Event Capture Management Menu</w:t>
      </w:r>
      <w:r w:rsidRPr="00CC6F01">
        <w:t xml:space="preserve"> before any data can be entered. Access to this menu should be restricted to the ADPAC and his</w:t>
      </w:r>
      <w:r w:rsidR="00A5245C">
        <w:t>/</w:t>
      </w:r>
      <w:r w:rsidRPr="00CC6F01">
        <w:t>her designees. The Event Capture ADPAC should use the following steps as a guide for setting up the Event Capture software.</w:t>
      </w:r>
    </w:p>
    <w:p w14:paraId="79FCDB72" w14:textId="77777777" w:rsidR="000227DF" w:rsidRPr="002378D2" w:rsidRDefault="000227DF" w:rsidP="002378D2">
      <w:pPr>
        <w:pStyle w:val="NumberedParagraph"/>
      </w:pPr>
      <w:r w:rsidRPr="002378D2">
        <w:t>Select security keys.</w:t>
      </w:r>
    </w:p>
    <w:p w14:paraId="79FCDB73" w14:textId="77777777" w:rsidR="000227DF" w:rsidRPr="00CC6F01" w:rsidRDefault="000227DF" w:rsidP="00961843">
      <w:pPr>
        <w:pStyle w:val="BulletListMultipleLast"/>
      </w:pPr>
      <w:r w:rsidRPr="00CC6F01">
        <w:t xml:space="preserve">See </w:t>
      </w:r>
      <w:r w:rsidRPr="009F69C7">
        <w:t xml:space="preserve">Section </w:t>
      </w:r>
      <w:r w:rsidRPr="009F69C7">
        <w:fldChar w:fldCharType="begin"/>
      </w:r>
      <w:r w:rsidRPr="009F69C7">
        <w:instrText xml:space="preserve"> REF _Ref450139287 \r \h  \* MERGEFORMAT </w:instrText>
      </w:r>
      <w:r w:rsidRPr="009F69C7">
        <w:fldChar w:fldCharType="separate"/>
      </w:r>
      <w:r w:rsidR="0027406C">
        <w:t>2.3</w:t>
      </w:r>
      <w:r w:rsidRPr="009F69C7">
        <w:fldChar w:fldCharType="end"/>
      </w:r>
      <w:r w:rsidRPr="00CC6F01">
        <w:t xml:space="preserve"> of this document for a description of ECS security keys.</w:t>
      </w:r>
    </w:p>
    <w:p w14:paraId="79FCDB74" w14:textId="77777777" w:rsidR="000227DF" w:rsidRPr="002378D2" w:rsidRDefault="000227DF" w:rsidP="002378D2">
      <w:pPr>
        <w:pStyle w:val="NumberedParagraph"/>
      </w:pPr>
      <w:r w:rsidRPr="002378D2">
        <w:t>Select required VistA settings.</w:t>
      </w:r>
    </w:p>
    <w:p w14:paraId="79FCDB75" w14:textId="77777777" w:rsidR="000227DF" w:rsidRPr="008604E7" w:rsidRDefault="000227DF" w:rsidP="00961843">
      <w:pPr>
        <w:pStyle w:val="BulletListMultipleLast"/>
      </w:pPr>
      <w:r w:rsidRPr="00CC6F01">
        <w:t xml:space="preserve">Users must be assigned the </w:t>
      </w:r>
      <w:r w:rsidRPr="009F69C7">
        <w:t>EC GUI CONTEXT</w:t>
      </w:r>
      <w:r w:rsidRPr="00CC6F01">
        <w:t xml:space="preserve"> VistA menu options in order for the ECS GUI to work</w:t>
      </w:r>
      <w:r w:rsidRPr="008604E7">
        <w:t>.</w:t>
      </w:r>
    </w:p>
    <w:p w14:paraId="79FCDB76" w14:textId="77777777" w:rsidR="000227DF" w:rsidRPr="003B6C1A" w:rsidRDefault="000227DF" w:rsidP="00755A85">
      <w:pPr>
        <w:pStyle w:val="NumberedParagraph"/>
      </w:pPr>
      <w:r w:rsidRPr="003B6C1A">
        <w:t>Create an Event Capture Location.</w:t>
      </w:r>
    </w:p>
    <w:p w14:paraId="79FCDB77" w14:textId="77777777" w:rsidR="000227DF" w:rsidRPr="00CC6F01" w:rsidRDefault="000227DF" w:rsidP="00961843">
      <w:pPr>
        <w:pStyle w:val="BulletListMultiple"/>
      </w:pPr>
      <w:r w:rsidRPr="00CC6F01">
        <w:t xml:space="preserve">Create a location using the </w:t>
      </w:r>
      <w:r w:rsidRPr="009F69C7">
        <w:t xml:space="preserve">Location - Update Location Information </w:t>
      </w:r>
      <w:r w:rsidRPr="00CC6F01">
        <w:t>option.</w:t>
      </w:r>
    </w:p>
    <w:p w14:paraId="79FCDB78" w14:textId="77777777" w:rsidR="000227DF" w:rsidRDefault="000227DF" w:rsidP="000227DF">
      <w:pPr>
        <w:pStyle w:val="Note"/>
      </w:pPr>
      <w:r w:rsidRPr="00F1648E">
        <w:t>Notes</w:t>
      </w:r>
      <w:r>
        <w:t>:</w:t>
      </w:r>
    </w:p>
    <w:p w14:paraId="79FCDB79" w14:textId="77777777" w:rsidR="000227DF" w:rsidRPr="00CC6F01" w:rsidRDefault="000227DF" w:rsidP="00591C34">
      <w:pPr>
        <w:pStyle w:val="BulletListIndent"/>
        <w:numPr>
          <w:ilvl w:val="0"/>
          <w:numId w:val="6"/>
        </w:numPr>
        <w:ind w:left="1260"/>
      </w:pPr>
      <w:r w:rsidRPr="00CC6F01">
        <w:t xml:space="preserve">The selected location must be in the </w:t>
      </w:r>
      <w:r w:rsidRPr="009F69C7">
        <w:t>INSTITUTION</w:t>
      </w:r>
      <w:r w:rsidRPr="00CC6F01">
        <w:t xml:space="preserve"> file (#4).</w:t>
      </w:r>
    </w:p>
    <w:p w14:paraId="79FCDB7A" w14:textId="77777777" w:rsidR="000227DF" w:rsidRPr="00510F50" w:rsidRDefault="000227DF">
      <w:pPr>
        <w:pStyle w:val="BulletListMultipleLast"/>
        <w:ind w:left="1260"/>
      </w:pPr>
      <w:r w:rsidRPr="00510F50">
        <w:t>A</w:t>
      </w:r>
      <w:r>
        <w:t>t least one</w:t>
      </w:r>
      <w:r w:rsidRPr="00510F50">
        <w:t xml:space="preserve"> </w:t>
      </w:r>
      <w:r w:rsidRPr="00B44A16">
        <w:t>location</w:t>
      </w:r>
      <w:r w:rsidRPr="00510F50">
        <w:t xml:space="preserve"> must </w:t>
      </w:r>
      <w:r>
        <w:t>exist</w:t>
      </w:r>
      <w:r w:rsidRPr="00510F50">
        <w:t xml:space="preserve"> before DSS Units can be established.</w:t>
      </w:r>
    </w:p>
    <w:p w14:paraId="79FCDB7B" w14:textId="77777777" w:rsidR="000227DF" w:rsidRPr="003B6C1A" w:rsidRDefault="000227DF" w:rsidP="00755A85">
      <w:pPr>
        <w:pStyle w:val="NumberedParagraph"/>
      </w:pPr>
      <w:r w:rsidRPr="003B6C1A">
        <w:t>Establish DSS Units for each service.</w:t>
      </w:r>
    </w:p>
    <w:p w14:paraId="79FCDB7C" w14:textId="77777777" w:rsidR="000227DF" w:rsidRDefault="000227DF" w:rsidP="00505F2A">
      <w:pPr>
        <w:pStyle w:val="BulletListMultiple"/>
      </w:pPr>
      <w:r w:rsidRPr="00F94D33">
        <w:t>Contact each service for a list of its DSS Units, the names of its Event Capture users and the DSS Units for which they will enter data, and for individual p</w:t>
      </w:r>
      <w:r w:rsidR="008C38A4">
        <w:t>roduct resource tracking needs.</w:t>
      </w:r>
    </w:p>
    <w:p w14:paraId="79FCDB7D" w14:textId="77777777" w:rsidR="000227DF" w:rsidRPr="008604E7" w:rsidRDefault="000227DF">
      <w:pPr>
        <w:pStyle w:val="BulletListMultipleLast"/>
      </w:pPr>
      <w:r w:rsidRPr="00CC6F01">
        <w:t xml:space="preserve">Use the </w:t>
      </w:r>
      <w:r w:rsidRPr="009F69C7">
        <w:t xml:space="preserve">DSS Unit - Add or Update DSS Units </w:t>
      </w:r>
      <w:r w:rsidRPr="00CC6F01">
        <w:t>option to establish DSS Units for each service.</w:t>
      </w:r>
    </w:p>
    <w:p w14:paraId="79FCDB7E" w14:textId="77777777" w:rsidR="000227DF" w:rsidRDefault="000227DF" w:rsidP="000227DF">
      <w:pPr>
        <w:pStyle w:val="Note"/>
      </w:pPr>
      <w:r>
        <w:t>Note:</w:t>
      </w:r>
    </w:p>
    <w:p w14:paraId="79FCDB7F" w14:textId="77777777" w:rsidR="000227DF" w:rsidRDefault="000227DF">
      <w:pPr>
        <w:pStyle w:val="BulletListMultipleLast"/>
        <w:ind w:left="1260"/>
      </w:pPr>
      <w:r>
        <w:t>At least one DSS Unit must exist before Event Code Screens can be</w:t>
      </w:r>
      <w:r w:rsidRPr="00F94D33">
        <w:t xml:space="preserve"> created.</w:t>
      </w:r>
    </w:p>
    <w:p w14:paraId="79FCDB80" w14:textId="77777777" w:rsidR="000227DF" w:rsidRPr="003B6C1A" w:rsidRDefault="000227DF" w:rsidP="00755A85">
      <w:pPr>
        <w:pStyle w:val="NumberedParagraph"/>
      </w:pPr>
      <w:r w:rsidRPr="003B6C1A">
        <w:t>Assign user access to specific DSS Units.</w:t>
      </w:r>
    </w:p>
    <w:p w14:paraId="79FCDB81" w14:textId="77777777" w:rsidR="000227DF" w:rsidRPr="008604E7" w:rsidRDefault="000227DF" w:rsidP="00505F2A">
      <w:pPr>
        <w:pStyle w:val="BulletListMultiple"/>
      </w:pPr>
      <w:r w:rsidRPr="008604E7">
        <w:t xml:space="preserve">Use the </w:t>
      </w:r>
      <w:r w:rsidRPr="009F69C7">
        <w:t xml:space="preserve">Access by User - Grant Access to DSS Units by User </w:t>
      </w:r>
      <w:r w:rsidRPr="008604E7">
        <w:t xml:space="preserve">option to assign user access to specific DSS Units for </w:t>
      </w:r>
      <w:r w:rsidR="008C38A4">
        <w:t>the users identified in Step 4.</w:t>
      </w:r>
    </w:p>
    <w:p w14:paraId="79FCDB82" w14:textId="77777777" w:rsidR="000227DF" w:rsidRPr="008604E7" w:rsidRDefault="000227DF">
      <w:pPr>
        <w:pStyle w:val="BulletListMultipleLast"/>
      </w:pPr>
      <w:r w:rsidRPr="008604E7">
        <w:t xml:space="preserve">Assign the </w:t>
      </w:r>
      <w:r w:rsidRPr="009F69C7">
        <w:t>ECALLU</w:t>
      </w:r>
      <w:r w:rsidRPr="008604E7">
        <w:t xml:space="preserve"> security key only to those users who should have access to all DSS Units.</w:t>
      </w:r>
    </w:p>
    <w:p w14:paraId="79FCDB83" w14:textId="77777777" w:rsidR="000227DF" w:rsidRDefault="000227DF" w:rsidP="000227DF">
      <w:pPr>
        <w:pStyle w:val="Note"/>
      </w:pPr>
      <w:r>
        <w:t>Notes:</w:t>
      </w:r>
    </w:p>
    <w:p w14:paraId="79FCDB84" w14:textId="77777777" w:rsidR="000227DF" w:rsidRPr="00F94D33" w:rsidRDefault="000227DF" w:rsidP="00591C34">
      <w:pPr>
        <w:pStyle w:val="BulletListIndent"/>
        <w:numPr>
          <w:ilvl w:val="0"/>
          <w:numId w:val="6"/>
        </w:numPr>
        <w:ind w:left="1260"/>
      </w:pPr>
      <w:r w:rsidRPr="00F94D33">
        <w:t>Users must have access to DSS Units before they can begin entering data.</w:t>
      </w:r>
    </w:p>
    <w:p w14:paraId="79FCDB85" w14:textId="77777777" w:rsidR="000227DF" w:rsidRPr="00257417" w:rsidRDefault="000227DF" w:rsidP="00591C34">
      <w:pPr>
        <w:pStyle w:val="BulletListIndent"/>
        <w:numPr>
          <w:ilvl w:val="0"/>
          <w:numId w:val="6"/>
        </w:numPr>
        <w:ind w:left="1260"/>
      </w:pPr>
      <w:r w:rsidRPr="008604E7">
        <w:t xml:space="preserve">Use the </w:t>
      </w:r>
      <w:r w:rsidRPr="009F69C7">
        <w:t>Access by User – Grant Access to DSS Units by User</w:t>
      </w:r>
      <w:r w:rsidRPr="008604E7">
        <w:t xml:space="preserve"> option to remove user access for a specific DSS Unit. Users with the </w:t>
      </w:r>
      <w:r w:rsidRPr="009F69C7">
        <w:t>ECALLU</w:t>
      </w:r>
      <w:r w:rsidRPr="008604E7">
        <w:t xml:space="preserve"> security key cannot be denied access to DSS Units.</w:t>
      </w:r>
    </w:p>
    <w:p w14:paraId="79FCDB86" w14:textId="77777777" w:rsidR="000227DF" w:rsidRPr="003B6C1A" w:rsidRDefault="000227DF" w:rsidP="00755A85">
      <w:pPr>
        <w:pStyle w:val="NumberedParagraph"/>
      </w:pPr>
      <w:r w:rsidRPr="003B6C1A">
        <w:t>Create Categories.</w:t>
      </w:r>
    </w:p>
    <w:p w14:paraId="79FCDB87" w14:textId="77777777" w:rsidR="000227DF" w:rsidRPr="00257417" w:rsidRDefault="000227DF" w:rsidP="00961843">
      <w:pPr>
        <w:pStyle w:val="BulletListMultiple"/>
      </w:pPr>
      <w:r w:rsidRPr="008604E7">
        <w:t xml:space="preserve">Use the </w:t>
      </w:r>
      <w:r w:rsidRPr="009F69C7">
        <w:t xml:space="preserve">Category - Add or Update Categories </w:t>
      </w:r>
      <w:r w:rsidRPr="008604E7">
        <w:t>option to create categories before the user sets up Event Code S</w:t>
      </w:r>
      <w:r w:rsidRPr="00257417">
        <w:t>creens.</w:t>
      </w:r>
    </w:p>
    <w:p w14:paraId="79FCDB88" w14:textId="77777777" w:rsidR="000227DF" w:rsidRDefault="000227DF" w:rsidP="000227DF">
      <w:pPr>
        <w:pStyle w:val="Note"/>
      </w:pPr>
      <w:r>
        <w:t>Notes:</w:t>
      </w:r>
    </w:p>
    <w:p w14:paraId="79FCDB89" w14:textId="77777777" w:rsidR="000227DF" w:rsidRDefault="000227DF" w:rsidP="00591C34">
      <w:pPr>
        <w:pStyle w:val="BulletListIndent"/>
        <w:numPr>
          <w:ilvl w:val="0"/>
          <w:numId w:val="6"/>
        </w:numPr>
        <w:ind w:left="1260"/>
      </w:pPr>
      <w:r w:rsidRPr="00F94D33">
        <w:t>Creating categories is optional.</w:t>
      </w:r>
    </w:p>
    <w:p w14:paraId="79FCDB8A" w14:textId="77777777" w:rsidR="000227DF" w:rsidRPr="008604E7" w:rsidRDefault="000227DF" w:rsidP="00591C34">
      <w:pPr>
        <w:pStyle w:val="BulletListIndent"/>
        <w:numPr>
          <w:ilvl w:val="0"/>
          <w:numId w:val="6"/>
        </w:numPr>
        <w:ind w:left="1260"/>
      </w:pPr>
      <w:r w:rsidRPr="008604E7">
        <w:t xml:space="preserve">After completion of this step, the </w:t>
      </w:r>
      <w:r w:rsidRPr="009F69C7">
        <w:t xml:space="preserve">Category Report </w:t>
      </w:r>
      <w:r w:rsidRPr="008604E7">
        <w:t xml:space="preserve">option </w:t>
      </w:r>
      <w:r w:rsidRPr="009F69C7">
        <w:t xml:space="preserve">on the Reports Menu can be used </w:t>
      </w:r>
      <w:r w:rsidRPr="008604E7">
        <w:t>to print a report of the site’s categories.</w:t>
      </w:r>
    </w:p>
    <w:p w14:paraId="79FCDB8B" w14:textId="77777777" w:rsidR="000227DF" w:rsidRPr="003B6C1A" w:rsidRDefault="000227DF" w:rsidP="00755A85">
      <w:pPr>
        <w:pStyle w:val="NumberedParagraph"/>
      </w:pPr>
      <w:r w:rsidRPr="00755A85">
        <w:lastRenderedPageBreak/>
        <w:t>Create or edit local procedures in the EC NATIONAL PROCEDURE file (#725).</w:t>
      </w:r>
    </w:p>
    <w:p w14:paraId="79FCDB8C" w14:textId="77777777" w:rsidR="000227DF" w:rsidRPr="00C54497" w:rsidRDefault="000227DF" w:rsidP="00961843">
      <w:pPr>
        <w:pStyle w:val="BulletListMultiple"/>
      </w:pPr>
      <w:r w:rsidRPr="00257417">
        <w:t xml:space="preserve">Use the </w:t>
      </w:r>
      <w:r w:rsidRPr="009F69C7">
        <w:t xml:space="preserve">Procedure - Add or Update Local Procedures </w:t>
      </w:r>
      <w:r w:rsidRPr="00257417">
        <w:t>option to enter new, or edit existing, local procedures in the EC NATIONAL PROCEDURE file (#725).</w:t>
      </w:r>
    </w:p>
    <w:p w14:paraId="79FCDB8D" w14:textId="77777777" w:rsidR="000227DF" w:rsidRDefault="000227DF" w:rsidP="00961843">
      <w:pPr>
        <w:pStyle w:val="BulletListMultiple"/>
      </w:pPr>
      <w:r w:rsidRPr="00F94D33">
        <w:t>Adding local procedures is optional</w:t>
      </w:r>
      <w:r>
        <w:t xml:space="preserve"> and not encouraged</w:t>
      </w:r>
      <w:r w:rsidRPr="00F94D33">
        <w:t>.</w:t>
      </w:r>
    </w:p>
    <w:p w14:paraId="79FCDB8E" w14:textId="77777777" w:rsidR="000227DF" w:rsidRDefault="000227DF" w:rsidP="000227DF">
      <w:pPr>
        <w:pStyle w:val="Note"/>
      </w:pPr>
      <w:r>
        <w:t>Notes:</w:t>
      </w:r>
    </w:p>
    <w:p w14:paraId="79FCDB8F" w14:textId="77777777" w:rsidR="000227DF" w:rsidRPr="00257417" w:rsidRDefault="000227DF" w:rsidP="00591C34">
      <w:pPr>
        <w:pStyle w:val="BulletListIndent"/>
        <w:numPr>
          <w:ilvl w:val="0"/>
          <w:numId w:val="6"/>
        </w:numPr>
        <w:ind w:left="1260"/>
      </w:pPr>
      <w:r w:rsidRPr="00257417">
        <w:t xml:space="preserve">Before starting this step, use the </w:t>
      </w:r>
      <w:r w:rsidRPr="009F69C7">
        <w:t xml:space="preserve">National/Local Procedure Report </w:t>
      </w:r>
      <w:r w:rsidRPr="00257417">
        <w:t xml:space="preserve">option on the </w:t>
      </w:r>
      <w:r w:rsidRPr="009F69C7">
        <w:t>Reports Menu</w:t>
      </w:r>
      <w:r w:rsidRPr="00257417">
        <w:t xml:space="preserve"> to print a list of procedures with their associated CPT codes. This report can be quite lengthy if it includes national procedures, so it should be queued to print to a device during non-peak hours.</w:t>
      </w:r>
    </w:p>
    <w:p w14:paraId="79FCDB90" w14:textId="77777777" w:rsidR="000227DF" w:rsidRPr="00257417" w:rsidRDefault="000227DF" w:rsidP="00591C34">
      <w:pPr>
        <w:pStyle w:val="BulletListIndent"/>
        <w:numPr>
          <w:ilvl w:val="0"/>
          <w:numId w:val="6"/>
        </w:numPr>
        <w:ind w:left="1260"/>
      </w:pPr>
      <w:r w:rsidRPr="00257417">
        <w:t>An associated CPT code must be entered to pass local procedures to PCE.</w:t>
      </w:r>
    </w:p>
    <w:p w14:paraId="79FCDB91" w14:textId="77777777" w:rsidR="000227DF" w:rsidRPr="00C54497" w:rsidRDefault="000227DF" w:rsidP="00591C34">
      <w:pPr>
        <w:pStyle w:val="BulletListIndent"/>
        <w:numPr>
          <w:ilvl w:val="0"/>
          <w:numId w:val="6"/>
        </w:numPr>
        <w:ind w:left="1260"/>
      </w:pPr>
      <w:r w:rsidRPr="00C54497">
        <w:t>Use this option to edit, but not delete, existing local procedures and to select an associated CPT code if this workload data should be sent to PCE.</w:t>
      </w:r>
    </w:p>
    <w:p w14:paraId="79FCDB92" w14:textId="77777777" w:rsidR="000227DF" w:rsidRPr="003B6C1A" w:rsidRDefault="000227DF" w:rsidP="002733AF">
      <w:pPr>
        <w:pStyle w:val="NumberedParagraph"/>
      </w:pPr>
      <w:r w:rsidRPr="003B6C1A">
        <w:t>Use the Event Code Screen - Add or Update Event Code Screens option to:</w:t>
      </w:r>
    </w:p>
    <w:p w14:paraId="79FCDB93" w14:textId="77777777" w:rsidR="000227DF" w:rsidRPr="00F94D33" w:rsidRDefault="000227DF" w:rsidP="00505F2A">
      <w:pPr>
        <w:pStyle w:val="BulletListMultiple"/>
        <w:ind w:left="900"/>
      </w:pPr>
      <w:r w:rsidRPr="00F94D33">
        <w:t xml:space="preserve">Create an </w:t>
      </w:r>
      <w:r>
        <w:t>E</w:t>
      </w:r>
      <w:r w:rsidRPr="00F94D33">
        <w:t xml:space="preserve">vent </w:t>
      </w:r>
      <w:r>
        <w:t>C</w:t>
      </w:r>
      <w:r w:rsidRPr="00F94D33">
        <w:t xml:space="preserve">ode </w:t>
      </w:r>
      <w:r>
        <w:t>S</w:t>
      </w:r>
      <w:r w:rsidRPr="00F94D33">
        <w:t>creen for each procedure tracked</w:t>
      </w:r>
      <w:r w:rsidR="008C38A4">
        <w:t xml:space="preserve"> in the Event Capture software.</w:t>
      </w:r>
    </w:p>
    <w:p w14:paraId="79FCDB94" w14:textId="77777777" w:rsidR="000227DF" w:rsidRPr="00F94D33" w:rsidRDefault="000227DF" w:rsidP="00E004FB">
      <w:pPr>
        <w:pStyle w:val="BulletListMultiple"/>
        <w:ind w:left="900"/>
      </w:pPr>
      <w:bookmarkStart w:id="75" w:name="OLE_LINK1"/>
      <w:bookmarkStart w:id="76" w:name="OLE_LINK2"/>
      <w:r w:rsidRPr="00F94D33">
        <w:t xml:space="preserve">Enter or edit an </w:t>
      </w:r>
      <w:r>
        <w:t xml:space="preserve">optional </w:t>
      </w:r>
      <w:r w:rsidRPr="00F94D33">
        <w:t xml:space="preserve">active associated clinic for DSS Units that are marked to send data to PCE. </w:t>
      </w:r>
      <w:bookmarkEnd w:id="75"/>
      <w:bookmarkEnd w:id="76"/>
      <w:r w:rsidRPr="00F94D33">
        <w:t>If an Associated Clinic has non-conforming stop codes, the</w:t>
      </w:r>
      <w:r w:rsidR="008C38A4">
        <w:t xml:space="preserve"> clinic will not be selectable.</w:t>
      </w:r>
    </w:p>
    <w:p w14:paraId="79FCDB95" w14:textId="77777777" w:rsidR="000227DF" w:rsidRPr="00F94D33" w:rsidRDefault="000227DF" w:rsidP="00CE4170">
      <w:pPr>
        <w:pStyle w:val="BulletListMultiple"/>
        <w:ind w:left="900"/>
      </w:pPr>
      <w:r w:rsidRPr="00F94D33">
        <w:t>Enter or edit a</w:t>
      </w:r>
      <w:r>
        <w:t>n optional</w:t>
      </w:r>
      <w:r w:rsidRPr="00F94D33">
        <w:t xml:space="preserve"> procedure Synonym.</w:t>
      </w:r>
    </w:p>
    <w:p w14:paraId="79FCDB96" w14:textId="77777777" w:rsidR="000227DF" w:rsidRPr="00257417" w:rsidRDefault="000227DF" w:rsidP="0059352A">
      <w:pPr>
        <w:pStyle w:val="BulletListMultiple"/>
        <w:ind w:left="900"/>
      </w:pPr>
      <w:r w:rsidRPr="00257417">
        <w:t xml:space="preserve">Set Ask Reasons? </w:t>
      </w:r>
      <w:r w:rsidR="00EA3DFD" w:rsidRPr="00257417">
        <w:t>Radio</w:t>
      </w:r>
      <w:r w:rsidRPr="00257417">
        <w:t xml:space="preserve"> button to Yes or No.</w:t>
      </w:r>
    </w:p>
    <w:p w14:paraId="79FCDB97" w14:textId="77777777" w:rsidR="000227DF" w:rsidRDefault="000227DF">
      <w:pPr>
        <w:pStyle w:val="BulletListMultiple"/>
        <w:ind w:left="900"/>
      </w:pPr>
      <w:r w:rsidRPr="00F94D33">
        <w:t>Enter or edit procedure default Volume.</w:t>
      </w:r>
    </w:p>
    <w:p w14:paraId="79FCDB98" w14:textId="77777777" w:rsidR="000227DF" w:rsidRPr="00F94D33" w:rsidRDefault="000227DF" w:rsidP="000227DF">
      <w:pPr>
        <w:pStyle w:val="Note"/>
      </w:pPr>
      <w:r>
        <w:t>Note:</w:t>
      </w:r>
    </w:p>
    <w:p w14:paraId="79FCDB99" w14:textId="77777777" w:rsidR="000227DF" w:rsidRDefault="000227DF" w:rsidP="00591C34">
      <w:pPr>
        <w:pStyle w:val="BulletListIndent"/>
        <w:numPr>
          <w:ilvl w:val="0"/>
          <w:numId w:val="6"/>
        </w:numPr>
        <w:ind w:left="1260"/>
      </w:pPr>
      <w:r w:rsidRPr="00F94D33">
        <w:t>A</w:t>
      </w:r>
      <w:r>
        <w:t>n</w:t>
      </w:r>
      <w:r w:rsidRPr="00F94D33">
        <w:t xml:space="preserve"> </w:t>
      </w:r>
      <w:r>
        <w:t>Event Code S</w:t>
      </w:r>
      <w:r w:rsidRPr="00F94D33">
        <w:t>creen for the procedure must be created before it can be used for data entry.</w:t>
      </w:r>
    </w:p>
    <w:p w14:paraId="79FCDB9A" w14:textId="77777777" w:rsidR="000227DF" w:rsidRPr="003B6C1A" w:rsidRDefault="000227DF" w:rsidP="00755A85">
      <w:pPr>
        <w:pStyle w:val="NumberedParagraph"/>
      </w:pPr>
      <w:r w:rsidRPr="003B6C1A">
        <w:t>Optional: Print the Event Code Screens Sorted by DSS Units</w:t>
      </w:r>
    </w:p>
    <w:p w14:paraId="79FCDB9B" w14:textId="77777777" w:rsidR="000227DF" w:rsidRPr="00C54497" w:rsidRDefault="000227DF" w:rsidP="00505F2A">
      <w:pPr>
        <w:pStyle w:val="BulletListMultiple"/>
        <w:ind w:left="900"/>
      </w:pPr>
      <w:r w:rsidRPr="00257417">
        <w:t xml:space="preserve">Use the </w:t>
      </w:r>
      <w:r w:rsidRPr="009F69C7">
        <w:t xml:space="preserve">Print Category and Procedure Summary (Report) </w:t>
      </w:r>
      <w:r w:rsidRPr="00257417">
        <w:t xml:space="preserve">option on the </w:t>
      </w:r>
      <w:r w:rsidRPr="009F69C7">
        <w:t xml:space="preserve">Reports Menu </w:t>
      </w:r>
      <w:r w:rsidRPr="00257417">
        <w:t xml:space="preserve">to print the Event Code Screens </w:t>
      </w:r>
      <w:r w:rsidRPr="00C54497">
        <w:t>sorted by DSS Units.</w:t>
      </w:r>
    </w:p>
    <w:p w14:paraId="79FCDB9C" w14:textId="77777777" w:rsidR="000227DF" w:rsidRDefault="000227DF" w:rsidP="000227DF">
      <w:pPr>
        <w:pStyle w:val="Note"/>
      </w:pPr>
      <w:r>
        <w:t>Notes:</w:t>
      </w:r>
    </w:p>
    <w:p w14:paraId="79FCDB9D" w14:textId="77777777" w:rsidR="000227DF" w:rsidRDefault="000227DF" w:rsidP="00591C34">
      <w:pPr>
        <w:pStyle w:val="BulletListIndent"/>
        <w:numPr>
          <w:ilvl w:val="0"/>
          <w:numId w:val="6"/>
        </w:numPr>
        <w:ind w:left="1260"/>
      </w:pPr>
      <w:r w:rsidRPr="00F94D33">
        <w:t>Data entry clerks might find the output generated by this report useful as a procedure reference guide.</w:t>
      </w:r>
    </w:p>
    <w:p w14:paraId="79FCDB9E" w14:textId="77777777" w:rsidR="000227DF" w:rsidRPr="004F3DFF" w:rsidRDefault="000227DF" w:rsidP="004F3DFF">
      <w:pPr>
        <w:pStyle w:val="NumberedParagraph"/>
        <w:tabs>
          <w:tab w:val="clear" w:pos="1080"/>
        </w:tabs>
      </w:pPr>
      <w:r w:rsidRPr="004F3DFF">
        <w:t>Event Capture set up is complete.</w:t>
      </w:r>
    </w:p>
    <w:p w14:paraId="79FCDB9F" w14:textId="77777777" w:rsidR="000227DF" w:rsidRPr="00257417" w:rsidRDefault="000227DF" w:rsidP="00505F2A">
      <w:pPr>
        <w:pStyle w:val="BulletListMultiple"/>
        <w:ind w:left="900"/>
      </w:pPr>
      <w:r w:rsidRPr="00257417">
        <w:t xml:space="preserve">Services can now enter data using the </w:t>
      </w:r>
      <w:r w:rsidRPr="009F69C7">
        <w:t xml:space="preserve">Data Entry </w:t>
      </w:r>
      <w:r w:rsidRPr="00257417">
        <w:t xml:space="preserve">options and provide summary reports using the </w:t>
      </w:r>
      <w:r w:rsidRPr="009F69C7">
        <w:t>Reports</w:t>
      </w:r>
      <w:r w:rsidRPr="00257417">
        <w:t xml:space="preserve"> options.</w:t>
      </w:r>
    </w:p>
    <w:p w14:paraId="79FCDBA0" w14:textId="77777777" w:rsidR="00592364" w:rsidRPr="002378D2" w:rsidRDefault="00760424" w:rsidP="00A64912">
      <w:pPr>
        <w:pStyle w:val="Heading2"/>
      </w:pPr>
      <w:bookmarkStart w:id="77" w:name="_Toc477526553"/>
      <w:bookmarkStart w:id="78" w:name="_Toc477938598"/>
      <w:bookmarkStart w:id="79" w:name="_Toc482734864"/>
      <w:r w:rsidRPr="002378D2">
        <w:t>Logging On</w:t>
      </w:r>
      <w:bookmarkEnd w:id="79"/>
      <w:r w:rsidRPr="002378D2">
        <w:fldChar w:fldCharType="begin"/>
      </w:r>
      <w:r w:rsidRPr="002378D2">
        <w:instrText xml:space="preserve"> XE "Logging On" </w:instrText>
      </w:r>
      <w:r w:rsidRPr="002378D2">
        <w:fldChar w:fldCharType="end"/>
      </w:r>
    </w:p>
    <w:p w14:paraId="79FCDBA1" w14:textId="77777777" w:rsidR="0059352A" w:rsidRPr="006045E2" w:rsidRDefault="0059352A" w:rsidP="00C70856">
      <w:pPr>
        <w:spacing w:before="0" w:after="0" w:line="276" w:lineRule="auto"/>
        <w:rPr>
          <w:rFonts w:eastAsiaTheme="minorHAnsi" w:cs="Arial"/>
        </w:rPr>
      </w:pPr>
      <w:r w:rsidRPr="006045E2">
        <w:rPr>
          <w:rFonts w:eastAsiaTheme="minorHAnsi" w:cs="Arial"/>
        </w:rPr>
        <w:t>Event Capture is accessed through a desktop shortcut that points to the location of the EC GUI application</w:t>
      </w:r>
      <w:r w:rsidR="00760424">
        <w:rPr>
          <w:rFonts w:eastAsiaTheme="minorHAnsi" w:cs="Arial"/>
        </w:rPr>
        <w:t xml:space="preserve"> (Figure 2)</w:t>
      </w:r>
      <w:r w:rsidRPr="006045E2">
        <w:rPr>
          <w:rFonts w:eastAsiaTheme="minorHAnsi" w:cs="Arial"/>
        </w:rPr>
        <w:t>. If the shortcut does not appear, refer to the Installation Guide for Event Capture, or ask the local support staff for assistance.</w:t>
      </w:r>
    </w:p>
    <w:p w14:paraId="79FCDBA2" w14:textId="77777777" w:rsidR="0059352A" w:rsidRPr="002378D2" w:rsidRDefault="0059352A" w:rsidP="002378D2">
      <w:pPr>
        <w:pStyle w:val="FigureCaption"/>
        <w:rPr>
          <w:rFonts w:eastAsiaTheme="minorHAnsi"/>
        </w:rPr>
      </w:pPr>
      <w:bookmarkStart w:id="80" w:name="_Toc482734979"/>
      <w:r w:rsidRPr="002378D2">
        <w:rPr>
          <w:rFonts w:eastAsiaTheme="minorHAnsi"/>
        </w:rPr>
        <w:t>ECS GUI Icon</w:t>
      </w:r>
      <w:bookmarkEnd w:id="80"/>
    </w:p>
    <w:p w14:paraId="79FCDBA3" w14:textId="77777777" w:rsidR="0059352A" w:rsidRPr="002378D2" w:rsidRDefault="00760424" w:rsidP="002378D2">
      <w:pPr>
        <w:pStyle w:val="Figure"/>
        <w:rPr>
          <w:rFonts w:eastAsiaTheme="minorHAnsi"/>
        </w:rPr>
      </w:pPr>
      <w:r w:rsidRPr="00A64912">
        <w:drawing>
          <wp:inline distT="0" distB="0" distL="0" distR="0" wp14:anchorId="79FCE3D4" wp14:editId="79FCE3D5">
            <wp:extent cx="731520" cy="685800"/>
            <wp:effectExtent l="0" t="0" r="0" b="0"/>
            <wp:docPr id="167" name="Picture 167" descr="ECS GUI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S GUI icon.PNG"/>
                    <pic:cNvPicPr/>
                  </pic:nvPicPr>
                  <pic:blipFill>
                    <a:blip r:embed="rId40">
                      <a:extLst>
                        <a:ext uri="{28A0092B-C50C-407E-A947-70E740481C1C}">
                          <a14:useLocalDpi xmlns:a14="http://schemas.microsoft.com/office/drawing/2010/main" val="0"/>
                        </a:ext>
                      </a:extLst>
                    </a:blip>
                    <a:stretch>
                      <a:fillRect/>
                    </a:stretch>
                  </pic:blipFill>
                  <pic:spPr>
                    <a:xfrm>
                      <a:off x="0" y="0"/>
                      <a:ext cx="731520" cy="685800"/>
                    </a:xfrm>
                    <a:prstGeom prst="rect">
                      <a:avLst/>
                    </a:prstGeom>
                  </pic:spPr>
                </pic:pic>
              </a:graphicData>
            </a:graphic>
          </wp:inline>
        </w:drawing>
      </w:r>
    </w:p>
    <w:p w14:paraId="79FCDBA4" w14:textId="77777777" w:rsidR="0059352A" w:rsidRPr="004F3DFF" w:rsidRDefault="0059352A" w:rsidP="00A64912">
      <w:pPr>
        <w:pStyle w:val="NumberedParagraph"/>
        <w:numPr>
          <w:ilvl w:val="0"/>
          <w:numId w:val="138"/>
        </w:numPr>
        <w:tabs>
          <w:tab w:val="clear" w:pos="1080"/>
        </w:tabs>
        <w:ind w:left="900" w:hanging="900"/>
      </w:pPr>
      <w:r w:rsidRPr="004F3DFF">
        <w:t xml:space="preserve">Double click the EC GUI shortcut </w:t>
      </w:r>
      <w:r w:rsidR="00760424" w:rsidRPr="004F3DFF">
        <w:t>to</w:t>
      </w:r>
      <w:r w:rsidRPr="004F3DFF">
        <w:t xml:space="preserve"> launch the application.</w:t>
      </w:r>
    </w:p>
    <w:p w14:paraId="79FCDBA5" w14:textId="77777777" w:rsidR="0059352A" w:rsidRPr="006045E2" w:rsidRDefault="0059352A" w:rsidP="00D81068">
      <w:pPr>
        <w:pStyle w:val="DSSECSBodyText"/>
        <w:rPr>
          <w:rFonts w:eastAsiaTheme="minorHAnsi"/>
        </w:rPr>
      </w:pPr>
      <w:r w:rsidRPr="006045E2">
        <w:rPr>
          <w:rFonts w:eastAsiaTheme="minorHAnsi"/>
        </w:rPr>
        <w:lastRenderedPageBreak/>
        <w:t>Once Event Capture is launched, there are 4 methods of providing user authentication:</w:t>
      </w:r>
    </w:p>
    <w:p w14:paraId="79FCDBA6" w14:textId="77777777" w:rsidR="00760424" w:rsidRPr="003B6C1A" w:rsidRDefault="00760424" w:rsidP="009C1700">
      <w:pPr>
        <w:pStyle w:val="BulletListMultiple"/>
      </w:pPr>
      <w:r w:rsidRPr="006045E2">
        <w:rPr>
          <w:rFonts w:eastAsiaTheme="minorHAnsi"/>
        </w:rPr>
        <w:t>Single Sign-On (SSO) through CPRS</w:t>
      </w:r>
    </w:p>
    <w:p w14:paraId="79FCDBA7" w14:textId="77777777" w:rsidR="00760424" w:rsidRPr="003B6C1A" w:rsidRDefault="00760424" w:rsidP="009C1700">
      <w:pPr>
        <w:pStyle w:val="BulletListMultiple"/>
      </w:pPr>
      <w:r w:rsidRPr="006045E2">
        <w:rPr>
          <w:rFonts w:eastAsiaTheme="minorHAnsi"/>
        </w:rPr>
        <w:t>Clinical Context Object Workgroup (CCOW)</w:t>
      </w:r>
    </w:p>
    <w:p w14:paraId="79FCDBA8" w14:textId="77777777" w:rsidR="0059352A" w:rsidRPr="00B26854" w:rsidRDefault="0059352A" w:rsidP="009C1700">
      <w:pPr>
        <w:pStyle w:val="BulletListMultiple"/>
      </w:pPr>
      <w:r w:rsidRPr="006045E2">
        <w:rPr>
          <w:rFonts w:eastAsiaTheme="minorHAnsi"/>
        </w:rPr>
        <w:t>Personal Identification Verification (PIV) with Two Factor Authentication (2FA)</w:t>
      </w:r>
    </w:p>
    <w:p w14:paraId="79FCDBA9" w14:textId="77777777" w:rsidR="0059352A" w:rsidRPr="00B26854" w:rsidRDefault="0059352A" w:rsidP="009C1700">
      <w:pPr>
        <w:pStyle w:val="BulletListMultiple"/>
      </w:pPr>
      <w:r w:rsidRPr="006045E2">
        <w:rPr>
          <w:rFonts w:eastAsiaTheme="minorHAnsi"/>
        </w:rPr>
        <w:t>Access and Verify codes</w:t>
      </w:r>
    </w:p>
    <w:p w14:paraId="79FCDBAA" w14:textId="77777777" w:rsidR="00760424" w:rsidRPr="002378D2" w:rsidRDefault="00760424" w:rsidP="002378D2">
      <w:pPr>
        <w:pStyle w:val="Heading3"/>
      </w:pPr>
      <w:bookmarkStart w:id="81" w:name="_Toc482734865"/>
      <w:r w:rsidRPr="002378D2">
        <w:t>Authentication via CPRS SSO</w:t>
      </w:r>
      <w:bookmarkEnd w:id="81"/>
    </w:p>
    <w:p w14:paraId="79FCDBAB" w14:textId="77777777" w:rsidR="00760424" w:rsidRPr="006045E2" w:rsidRDefault="00760424" w:rsidP="00760424">
      <w:pPr>
        <w:pStyle w:val="DSSECSBodyText"/>
        <w:rPr>
          <w:rFonts w:eastAsiaTheme="minorHAnsi"/>
        </w:rPr>
      </w:pPr>
      <w:r w:rsidRPr="006045E2">
        <w:rPr>
          <w:rFonts w:eastAsiaTheme="minorHAnsi"/>
        </w:rPr>
        <w:t>ECS user authentication can be achieved via SSO through CPRS. This design is intended to increase the use of Event Capture by clinicians currently using CPRS.</w:t>
      </w:r>
    </w:p>
    <w:p w14:paraId="79FCDBAC" w14:textId="77777777" w:rsidR="00760424" w:rsidRPr="0059352A" w:rsidRDefault="00760424" w:rsidP="00760424">
      <w:pPr>
        <w:pStyle w:val="DSSECSBodyText"/>
        <w:rPr>
          <w:rFonts w:eastAsiaTheme="minorHAnsi"/>
          <w:sz w:val="22"/>
          <w:szCs w:val="22"/>
        </w:rPr>
      </w:pPr>
      <w:r w:rsidRPr="006045E2">
        <w:rPr>
          <w:rFonts w:eastAsiaTheme="minorHAnsi"/>
        </w:rPr>
        <w:t xml:space="preserve">The interface between CPRS and Event Capture enables users to access Event Capture from within CPRS through a single sign-on. This is achieved by selecting the Event Capture Interface in the CPRS Tool Menu which allows the user to enter Event Capture patient procedures. When accessing Event Capture in this way, both user and patient context are maintained. This CPRS feature requires set up by local </w:t>
      </w:r>
      <w:r>
        <w:rPr>
          <w:rFonts w:eastAsiaTheme="minorHAnsi"/>
        </w:rPr>
        <w:t>Information Resource Manager (</w:t>
      </w:r>
      <w:r w:rsidRPr="006045E2">
        <w:rPr>
          <w:rFonts w:eastAsiaTheme="minorHAnsi"/>
        </w:rPr>
        <w:t>IRM</w:t>
      </w:r>
      <w:r>
        <w:rPr>
          <w:rFonts w:eastAsiaTheme="minorHAnsi"/>
        </w:rPr>
        <w:t>)</w:t>
      </w:r>
      <w:r w:rsidRPr="006045E2">
        <w:rPr>
          <w:rFonts w:eastAsiaTheme="minorHAnsi"/>
        </w:rPr>
        <w:t xml:space="preserve"> and/or the Clinical Application Coordinator.</w:t>
      </w:r>
    </w:p>
    <w:p w14:paraId="79FCDBAD" w14:textId="77777777" w:rsidR="00760424" w:rsidRPr="002378D2" w:rsidRDefault="00760424" w:rsidP="002378D2">
      <w:pPr>
        <w:pStyle w:val="Heading3"/>
      </w:pPr>
      <w:bookmarkStart w:id="82" w:name="_Toc482734866"/>
      <w:r w:rsidRPr="002378D2">
        <w:t>Authentication via CCOW SSO</w:t>
      </w:r>
      <w:bookmarkEnd w:id="82"/>
    </w:p>
    <w:p w14:paraId="79FCDBAE" w14:textId="77777777" w:rsidR="00760424" w:rsidRPr="006045E2" w:rsidRDefault="00760424" w:rsidP="00760424">
      <w:pPr>
        <w:pStyle w:val="DSSECSBodyText"/>
        <w:rPr>
          <w:rFonts w:eastAsiaTheme="minorHAnsi"/>
        </w:rPr>
      </w:pPr>
      <w:r w:rsidRPr="006045E2">
        <w:rPr>
          <w:rFonts w:eastAsiaTheme="minorHAnsi"/>
        </w:rPr>
        <w:t>Event Capture includes CCOW SSO capability. If a user is signed onto another CCOW SSO</w:t>
      </w:r>
      <w:r w:rsidR="00755A85">
        <w:rPr>
          <w:rFonts w:eastAsiaTheme="minorHAnsi"/>
        </w:rPr>
        <w:t>-</w:t>
      </w:r>
      <w:r w:rsidRPr="006045E2">
        <w:rPr>
          <w:rFonts w:eastAsiaTheme="minorHAnsi"/>
        </w:rPr>
        <w:t xml:space="preserve">enabled system, launching Event Capture will not require the user to re-enter system Access and Verify codes. Likewise, if CCOW is enabled in Event Capture, other CCOW SSO compliant applications can </w:t>
      </w:r>
      <w:r w:rsidR="00755A85">
        <w:rPr>
          <w:rFonts w:eastAsiaTheme="minorHAnsi"/>
        </w:rPr>
        <w:t>use</w:t>
      </w:r>
      <w:r w:rsidRPr="006045E2">
        <w:rPr>
          <w:rFonts w:eastAsiaTheme="minorHAnsi"/>
        </w:rPr>
        <w:t xml:space="preserve"> the current user’s authentication credentials from Event Capture. The status of the CCOW SSO is shown via an icon on a panel in the upper right hand corner of the Main Menu</w:t>
      </w:r>
      <w:r>
        <w:rPr>
          <w:rFonts w:eastAsiaTheme="minorHAnsi"/>
        </w:rPr>
        <w:t xml:space="preserve"> </w:t>
      </w:r>
      <w:r>
        <w:t>(</w:t>
      </w:r>
      <w:r w:rsidR="00755A85">
        <w:t>Figure 3</w:t>
      </w:r>
      <w:r>
        <w:t>)</w:t>
      </w:r>
      <w:r w:rsidRPr="006045E2">
        <w:rPr>
          <w:rFonts w:eastAsiaTheme="minorHAnsi"/>
        </w:rPr>
        <w:t>. The hover help will display “Clinical Link On” if Event Capture was accessed with CCOW SSO enabled or “Clinical Link Off” if it was not. In addition, the icon on the panel will indicate current CCOW status. The CCOW feature requires set up by local IRM.</w:t>
      </w:r>
    </w:p>
    <w:p w14:paraId="79FCDBAF" w14:textId="77777777" w:rsidR="00760424" w:rsidRPr="0059352A" w:rsidRDefault="00760424" w:rsidP="00760424">
      <w:pPr>
        <w:pStyle w:val="FigureCaption"/>
        <w:rPr>
          <w:rFonts w:eastAsiaTheme="minorHAnsi"/>
        </w:rPr>
      </w:pPr>
      <w:bookmarkStart w:id="83" w:name="_Toc482734980"/>
      <w:r w:rsidRPr="0059352A">
        <w:rPr>
          <w:rFonts w:eastAsiaTheme="minorHAnsi"/>
        </w:rPr>
        <w:t>Event Capture CCOW Status</w:t>
      </w:r>
      <w:bookmarkEnd w:id="83"/>
    </w:p>
    <w:p w14:paraId="79FCDBB0" w14:textId="77777777" w:rsidR="00760424" w:rsidRPr="0059352A" w:rsidRDefault="00760424" w:rsidP="00760424">
      <w:pPr>
        <w:pStyle w:val="Figure"/>
        <w:rPr>
          <w:rFonts w:eastAsiaTheme="minorHAnsi"/>
        </w:rPr>
      </w:pPr>
      <w:r w:rsidRPr="0059352A">
        <w:rPr>
          <w:rFonts w:eastAsiaTheme="minorHAnsi"/>
          <w:noProof/>
        </w:rPr>
        <w:drawing>
          <wp:inline distT="0" distB="0" distL="0" distR="0" wp14:anchorId="79FCE3D6" wp14:editId="79FCE3D7">
            <wp:extent cx="981710" cy="268605"/>
            <wp:effectExtent l="0" t="0" r="8890" b="0"/>
            <wp:docPr id="14" name="Picture 14" descr="Screen capture of the CCOW Status Icon which shows if the Event Capture application is CCOW Single Signon 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capture of the CCOW Status Icon which shows if the Event Capture application is CCOW Single Signon active. "/>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981710" cy="268605"/>
                    </a:xfrm>
                    <a:prstGeom prst="rect">
                      <a:avLst/>
                    </a:prstGeom>
                    <a:noFill/>
                    <a:ln>
                      <a:noFill/>
                    </a:ln>
                  </pic:spPr>
                </pic:pic>
              </a:graphicData>
            </a:graphic>
          </wp:inline>
        </w:drawing>
      </w:r>
    </w:p>
    <w:p w14:paraId="79FCDBB1" w14:textId="77777777" w:rsidR="0059352A" w:rsidRPr="002378D2" w:rsidRDefault="00755A85" w:rsidP="002378D2">
      <w:pPr>
        <w:pStyle w:val="Heading3"/>
      </w:pPr>
      <w:bookmarkStart w:id="84" w:name="_Toc482734867"/>
      <w:r w:rsidRPr="002378D2">
        <w:t>Authentication via Personal Identification Verification (PIV)</w:t>
      </w:r>
      <w:bookmarkEnd w:id="84"/>
    </w:p>
    <w:p w14:paraId="79FCDBB2" w14:textId="77777777" w:rsidR="0059352A" w:rsidRPr="006045E2" w:rsidRDefault="0059352A" w:rsidP="00D81068">
      <w:pPr>
        <w:pStyle w:val="DSSECSBodyText"/>
        <w:rPr>
          <w:rFonts w:eastAsiaTheme="minorHAnsi"/>
        </w:rPr>
      </w:pPr>
      <w:r w:rsidRPr="006045E2">
        <w:rPr>
          <w:rFonts w:eastAsiaTheme="minorHAnsi"/>
        </w:rPr>
        <w:t>Two</w:t>
      </w:r>
      <w:r w:rsidR="00C70856">
        <w:rPr>
          <w:rFonts w:eastAsiaTheme="minorHAnsi"/>
        </w:rPr>
        <w:t>-</w:t>
      </w:r>
      <w:r w:rsidRPr="006045E2">
        <w:rPr>
          <w:rFonts w:eastAsiaTheme="minorHAnsi"/>
        </w:rPr>
        <w:t xml:space="preserve">Factor Authentication </w:t>
      </w:r>
      <w:r w:rsidR="00755A85">
        <w:rPr>
          <w:rFonts w:eastAsiaTheme="minorHAnsi"/>
        </w:rPr>
        <w:t xml:space="preserve">(2FA) </w:t>
      </w:r>
      <w:r w:rsidRPr="006045E2">
        <w:rPr>
          <w:rFonts w:eastAsiaTheme="minorHAnsi"/>
        </w:rPr>
        <w:t xml:space="preserve">adds an additional layer of security beyond a traditional username and password combination. Event Capture can obtain credentials from a PIV card and </w:t>
      </w:r>
      <w:r w:rsidR="00755A85">
        <w:rPr>
          <w:rFonts w:eastAsiaTheme="minorHAnsi"/>
        </w:rPr>
        <w:t>Personal Identification Number (PIN)</w:t>
      </w:r>
      <w:r w:rsidRPr="006045E2">
        <w:rPr>
          <w:rFonts w:eastAsiaTheme="minorHAnsi"/>
        </w:rPr>
        <w:t xml:space="preserve"> combination. When Event Capture is first launched, it will attempt to use a PIV card for authentication.</w:t>
      </w:r>
    </w:p>
    <w:p w14:paraId="79FCDBB3" w14:textId="77777777" w:rsidR="0059352A" w:rsidRPr="002378D2" w:rsidRDefault="0059352A" w:rsidP="00A64912">
      <w:pPr>
        <w:pStyle w:val="NumberedParagraph"/>
        <w:numPr>
          <w:ilvl w:val="0"/>
          <w:numId w:val="95"/>
        </w:numPr>
        <w:tabs>
          <w:tab w:val="clear" w:pos="1080"/>
        </w:tabs>
        <w:ind w:left="900" w:hanging="900"/>
      </w:pPr>
      <w:r w:rsidRPr="002378D2">
        <w:t>Select your PIV card certificate</w:t>
      </w:r>
      <w:r w:rsidR="001C58F6" w:rsidRPr="002378D2">
        <w:t xml:space="preserve"> (Figure </w:t>
      </w:r>
      <w:r w:rsidR="00755A85" w:rsidRPr="002378D2">
        <w:t>4</w:t>
      </w:r>
      <w:r w:rsidR="001C58F6" w:rsidRPr="002378D2">
        <w:t>)</w:t>
      </w:r>
      <w:r w:rsidRPr="002378D2">
        <w:t>:</w:t>
      </w:r>
    </w:p>
    <w:p w14:paraId="79FCDBB4" w14:textId="77777777" w:rsidR="0059352A" w:rsidRPr="0059352A" w:rsidRDefault="0059352A" w:rsidP="001D5859">
      <w:pPr>
        <w:pStyle w:val="FigureCaption"/>
        <w:rPr>
          <w:rFonts w:eastAsiaTheme="minorHAnsi"/>
        </w:rPr>
      </w:pPr>
      <w:bookmarkStart w:id="85" w:name="_Toc482734981"/>
      <w:r w:rsidRPr="0059352A">
        <w:rPr>
          <w:rFonts w:eastAsiaTheme="minorHAnsi"/>
        </w:rPr>
        <w:lastRenderedPageBreak/>
        <w:t xml:space="preserve">PIV </w:t>
      </w:r>
      <w:r w:rsidR="0057407A" w:rsidRPr="0059352A">
        <w:rPr>
          <w:rFonts w:eastAsiaTheme="minorHAnsi"/>
        </w:rPr>
        <w:t>Certificate Selection</w:t>
      </w:r>
      <w:bookmarkEnd w:id="85"/>
    </w:p>
    <w:p w14:paraId="79FCDBB5" w14:textId="77777777" w:rsidR="0059352A" w:rsidRPr="0059352A" w:rsidRDefault="0059352A" w:rsidP="00DE3B9B">
      <w:pPr>
        <w:pStyle w:val="Figure"/>
        <w:rPr>
          <w:rFonts w:eastAsiaTheme="minorHAnsi"/>
        </w:rPr>
      </w:pPr>
      <w:r w:rsidRPr="0059352A">
        <w:rPr>
          <w:rFonts w:eastAsiaTheme="minorHAnsi"/>
          <w:noProof/>
        </w:rPr>
        <w:drawing>
          <wp:inline distT="0" distB="0" distL="0" distR="0" wp14:anchorId="79FCE3D8" wp14:editId="79FCE3D9">
            <wp:extent cx="3135086" cy="2648197"/>
            <wp:effectExtent l="19050" t="19050" r="27305" b="19050"/>
            <wp:docPr id="180" name="Picture 180" descr="Windows Security-Select a Certifica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2822"/>
                    <a:stretch/>
                  </pic:blipFill>
                  <pic:spPr bwMode="auto">
                    <a:xfrm>
                      <a:off x="0" y="0"/>
                      <a:ext cx="3136268" cy="2649195"/>
                    </a:xfrm>
                    <a:prstGeom prst="rect">
                      <a:avLst/>
                    </a:prstGeom>
                    <a:noFill/>
                    <a:ln w="9525" cap="flat" cmpd="sng" algn="ctr">
                      <a:solidFill>
                        <a:srgbClr val="0033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FCDBB6" w14:textId="77777777" w:rsidR="0059352A" w:rsidRPr="002378D2" w:rsidRDefault="00755A85" w:rsidP="002378D2">
      <w:pPr>
        <w:pStyle w:val="NumberedParagraph"/>
      </w:pPr>
      <w:r w:rsidRPr="002378D2">
        <w:t xml:space="preserve">Enter </w:t>
      </w:r>
      <w:r w:rsidR="0059352A" w:rsidRPr="002378D2">
        <w:t>your PIN and press the OK button</w:t>
      </w:r>
      <w:r w:rsidR="001C58F6" w:rsidRPr="002378D2">
        <w:t xml:space="preserve"> (Figure 4)</w:t>
      </w:r>
    </w:p>
    <w:p w14:paraId="79FCDBB7" w14:textId="77777777" w:rsidR="0059352A" w:rsidRPr="0059352A" w:rsidRDefault="0059352A" w:rsidP="00D81068">
      <w:pPr>
        <w:pStyle w:val="FigureCaption"/>
        <w:rPr>
          <w:rFonts w:eastAsiaTheme="minorHAnsi"/>
        </w:rPr>
      </w:pPr>
      <w:bookmarkStart w:id="86" w:name="_Toc482734982"/>
      <w:r w:rsidRPr="0059352A">
        <w:rPr>
          <w:rFonts w:eastAsiaTheme="minorHAnsi"/>
        </w:rPr>
        <w:t xml:space="preserve">PIN </w:t>
      </w:r>
      <w:r w:rsidR="0057407A" w:rsidRPr="0059352A">
        <w:rPr>
          <w:rFonts w:eastAsiaTheme="minorHAnsi"/>
        </w:rPr>
        <w:t>Entry</w:t>
      </w:r>
      <w:bookmarkEnd w:id="86"/>
    </w:p>
    <w:p w14:paraId="79FCDBB8" w14:textId="77777777" w:rsidR="0059352A" w:rsidRPr="0059352A" w:rsidRDefault="0059352A" w:rsidP="00DE3B9B">
      <w:pPr>
        <w:pStyle w:val="Figure"/>
        <w:rPr>
          <w:rFonts w:eastAsiaTheme="minorHAnsi"/>
          <w:b/>
        </w:rPr>
      </w:pPr>
      <w:r w:rsidRPr="0059352A">
        <w:rPr>
          <w:rFonts w:eastAsiaTheme="minorHAnsi"/>
          <w:noProof/>
        </w:rPr>
        <w:drawing>
          <wp:inline distT="0" distB="0" distL="0" distR="0" wp14:anchorId="79FCE3DA" wp14:editId="79FCE3DB">
            <wp:extent cx="3108960" cy="1676909"/>
            <wp:effectExtent l="19050" t="19050" r="15240" b="19050"/>
            <wp:docPr id="181" name="Picture 181" descr="ActivClient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09383" cy="1677137"/>
                    </a:xfrm>
                    <a:prstGeom prst="rect">
                      <a:avLst/>
                    </a:prstGeom>
                    <a:ln>
                      <a:solidFill>
                        <a:srgbClr val="003399"/>
                      </a:solidFill>
                    </a:ln>
                  </pic:spPr>
                </pic:pic>
              </a:graphicData>
            </a:graphic>
          </wp:inline>
        </w:drawing>
      </w:r>
    </w:p>
    <w:p w14:paraId="79FCDBB9" w14:textId="77777777" w:rsidR="0059352A" w:rsidRPr="006045E2" w:rsidRDefault="0059352A" w:rsidP="00D81068">
      <w:pPr>
        <w:pStyle w:val="DSSECSBodyText"/>
        <w:rPr>
          <w:rFonts w:eastAsiaTheme="minorHAnsi"/>
        </w:rPr>
      </w:pPr>
      <w:r w:rsidRPr="006045E2">
        <w:rPr>
          <w:rFonts w:eastAsiaTheme="minorHAnsi"/>
        </w:rPr>
        <w:t xml:space="preserve">If PIV authentication is successful, </w:t>
      </w:r>
      <w:r w:rsidR="00100AB1">
        <w:rPr>
          <w:rFonts w:eastAsiaTheme="minorHAnsi"/>
        </w:rPr>
        <w:t xml:space="preserve">the </w:t>
      </w:r>
      <w:r w:rsidRPr="006045E2">
        <w:rPr>
          <w:rFonts w:eastAsiaTheme="minorHAnsi"/>
        </w:rPr>
        <w:t>System Use Notification</w:t>
      </w:r>
      <w:r w:rsidR="00EC5C5E">
        <w:rPr>
          <w:rFonts w:eastAsiaTheme="minorHAnsi"/>
        </w:rPr>
        <w:t xml:space="preserve"> </w:t>
      </w:r>
      <w:r w:rsidR="00100AB1">
        <w:rPr>
          <w:rFonts w:eastAsiaTheme="minorHAnsi"/>
        </w:rPr>
        <w:t>will appear (Figure 6)</w:t>
      </w:r>
      <w:r w:rsidRPr="006045E2">
        <w:rPr>
          <w:rFonts w:eastAsiaTheme="minorHAnsi"/>
        </w:rPr>
        <w:t>. Press the OK button to complete the login process.</w:t>
      </w:r>
    </w:p>
    <w:p w14:paraId="79FCDBBA" w14:textId="77777777" w:rsidR="0059352A" w:rsidRPr="0059352A" w:rsidRDefault="0059352A" w:rsidP="00F337A6">
      <w:pPr>
        <w:pStyle w:val="FigureCaption"/>
        <w:rPr>
          <w:rFonts w:eastAsiaTheme="minorHAnsi"/>
        </w:rPr>
      </w:pPr>
      <w:bookmarkStart w:id="87" w:name="_Toc482734983"/>
      <w:r w:rsidRPr="0059352A">
        <w:rPr>
          <w:rFonts w:eastAsiaTheme="minorHAnsi"/>
        </w:rPr>
        <w:lastRenderedPageBreak/>
        <w:t>System User Notification</w:t>
      </w:r>
      <w:bookmarkEnd w:id="87"/>
    </w:p>
    <w:p w14:paraId="79FCDBBB" w14:textId="77777777" w:rsidR="0059352A" w:rsidRPr="0059352A" w:rsidRDefault="0059352A" w:rsidP="009C1700">
      <w:pPr>
        <w:pStyle w:val="Figure"/>
        <w:rPr>
          <w:rFonts w:eastAsiaTheme="minorHAnsi"/>
        </w:rPr>
      </w:pPr>
      <w:r w:rsidRPr="0059352A">
        <w:rPr>
          <w:rFonts w:eastAsiaTheme="minorHAnsi"/>
          <w:noProof/>
        </w:rPr>
        <w:drawing>
          <wp:inline distT="0" distB="0" distL="0" distR="0" wp14:anchorId="79FCE3DC" wp14:editId="79FCE3DD">
            <wp:extent cx="4464612" cy="3076575"/>
            <wp:effectExtent l="19050" t="19050" r="12700" b="9525"/>
            <wp:docPr id="183" name="Picture 183" descr="System User Notification -Test Reg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4612" cy="3076575"/>
                    </a:xfrm>
                    <a:prstGeom prst="rect">
                      <a:avLst/>
                    </a:prstGeom>
                    <a:noFill/>
                    <a:ln>
                      <a:solidFill>
                        <a:srgbClr val="003399"/>
                      </a:solidFill>
                    </a:ln>
                  </pic:spPr>
                </pic:pic>
              </a:graphicData>
            </a:graphic>
          </wp:inline>
        </w:drawing>
      </w:r>
    </w:p>
    <w:p w14:paraId="79FCDBBC" w14:textId="77777777" w:rsidR="0059352A" w:rsidRPr="006045E2" w:rsidRDefault="0059352A" w:rsidP="00F337A6">
      <w:pPr>
        <w:pStyle w:val="DSSECSBodyText"/>
        <w:rPr>
          <w:rFonts w:eastAsiaTheme="minorHAnsi"/>
        </w:rPr>
      </w:pPr>
      <w:r w:rsidRPr="006045E2">
        <w:rPr>
          <w:rFonts w:eastAsiaTheme="minorHAnsi"/>
        </w:rPr>
        <w:t xml:space="preserve">If PIV authentication fails, </w:t>
      </w:r>
      <w:r w:rsidR="00100AB1">
        <w:rPr>
          <w:rFonts w:eastAsiaTheme="minorHAnsi"/>
        </w:rPr>
        <w:t xml:space="preserve">the prompt for </w:t>
      </w:r>
      <w:r w:rsidRPr="006045E2">
        <w:rPr>
          <w:rFonts w:eastAsiaTheme="minorHAnsi"/>
        </w:rPr>
        <w:t>Access and Verify codes</w:t>
      </w:r>
      <w:r w:rsidR="00100AB1">
        <w:rPr>
          <w:rFonts w:eastAsiaTheme="minorHAnsi"/>
        </w:rPr>
        <w:t xml:space="preserve"> will appear</w:t>
      </w:r>
      <w:r w:rsidRPr="006045E2">
        <w:rPr>
          <w:rFonts w:eastAsiaTheme="minorHAnsi"/>
        </w:rPr>
        <w:t>.</w:t>
      </w:r>
    </w:p>
    <w:p w14:paraId="79FCDBBD" w14:textId="77777777" w:rsidR="0059352A" w:rsidRPr="002378D2" w:rsidRDefault="0059352A" w:rsidP="002378D2">
      <w:pPr>
        <w:pStyle w:val="Heading3"/>
      </w:pPr>
      <w:bookmarkStart w:id="88" w:name="_Toc482734868"/>
      <w:r w:rsidRPr="002378D2">
        <w:t>Authentication via Access and Verify Codes</w:t>
      </w:r>
      <w:bookmarkEnd w:id="88"/>
    </w:p>
    <w:p w14:paraId="79FCDBBE" w14:textId="77777777" w:rsidR="0059352A" w:rsidRPr="0059352A" w:rsidRDefault="0059352A" w:rsidP="00F337A6">
      <w:pPr>
        <w:pStyle w:val="DSSECSBodyText"/>
        <w:rPr>
          <w:rFonts w:eastAsiaTheme="minorHAnsi"/>
        </w:rPr>
      </w:pPr>
      <w:r w:rsidRPr="0059352A">
        <w:rPr>
          <w:rFonts w:eastAsiaTheme="minorHAnsi"/>
        </w:rPr>
        <w:t xml:space="preserve">If PIV authentication </w:t>
      </w:r>
      <w:r w:rsidR="00100AB1">
        <w:rPr>
          <w:rFonts w:eastAsiaTheme="minorHAnsi"/>
        </w:rPr>
        <w:t>fails</w:t>
      </w:r>
      <w:r w:rsidRPr="0059352A">
        <w:rPr>
          <w:rFonts w:eastAsiaTheme="minorHAnsi"/>
        </w:rPr>
        <w:t>, authentication will revert to the traditional Access and Verify code method of VistA login</w:t>
      </w:r>
      <w:r w:rsidR="00100AB1">
        <w:rPr>
          <w:rFonts w:eastAsiaTheme="minorHAnsi"/>
        </w:rPr>
        <w:t xml:space="preserve"> (Figure 7)</w:t>
      </w:r>
      <w:r w:rsidRPr="0059352A">
        <w:rPr>
          <w:rFonts w:eastAsiaTheme="minorHAnsi"/>
        </w:rPr>
        <w:t>. When this happens, enter valid Access and Verify codes, and click the OK button</w:t>
      </w:r>
      <w:r w:rsidR="00100AB1">
        <w:rPr>
          <w:rFonts w:eastAsiaTheme="minorHAnsi"/>
        </w:rPr>
        <w:t>.</w:t>
      </w:r>
    </w:p>
    <w:p w14:paraId="79FCDBBF" w14:textId="77777777" w:rsidR="0059352A" w:rsidRDefault="0059352A" w:rsidP="00F337A6">
      <w:pPr>
        <w:pStyle w:val="FigureCaption"/>
        <w:rPr>
          <w:rFonts w:eastAsiaTheme="minorHAnsi"/>
        </w:rPr>
      </w:pPr>
      <w:bookmarkStart w:id="89" w:name="_Toc482734984"/>
      <w:r w:rsidRPr="0059352A">
        <w:rPr>
          <w:rFonts w:eastAsiaTheme="minorHAnsi"/>
        </w:rPr>
        <w:t xml:space="preserve">VistA </w:t>
      </w:r>
      <w:r w:rsidR="0057407A" w:rsidRPr="0059352A">
        <w:rPr>
          <w:rFonts w:eastAsiaTheme="minorHAnsi"/>
        </w:rPr>
        <w:t>Login Screen</w:t>
      </w:r>
      <w:bookmarkEnd w:id="89"/>
    </w:p>
    <w:p w14:paraId="79FCDBC0" w14:textId="77777777" w:rsidR="00100AB1" w:rsidRDefault="00100AB1" w:rsidP="003B6C1A">
      <w:pPr>
        <w:pStyle w:val="Figure"/>
        <w:rPr>
          <w:rFonts w:eastAsiaTheme="minorHAnsi"/>
        </w:rPr>
      </w:pPr>
      <w:r>
        <w:rPr>
          <w:noProof/>
        </w:rPr>
        <w:drawing>
          <wp:inline distT="0" distB="0" distL="0" distR="0" wp14:anchorId="79FCE3DE" wp14:editId="79FCE3DF">
            <wp:extent cx="4517136" cy="2551176"/>
            <wp:effectExtent l="0" t="0" r="0" b="1905"/>
            <wp:docPr id="16" name="Picture 16" descr="VistA Sign-on screen where users enter their Access Code and Verify Code to enter the Event Captu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_Logon_UserAccess.PNG"/>
                    <pic:cNvPicPr/>
                  </pic:nvPicPr>
                  <pic:blipFill>
                    <a:blip r:embed="rId46">
                      <a:extLst>
                        <a:ext uri="{28A0092B-C50C-407E-A947-70E740481C1C}">
                          <a14:useLocalDpi xmlns:a14="http://schemas.microsoft.com/office/drawing/2010/main" val="0"/>
                        </a:ext>
                      </a:extLst>
                    </a:blip>
                    <a:stretch>
                      <a:fillRect/>
                    </a:stretch>
                  </pic:blipFill>
                  <pic:spPr>
                    <a:xfrm>
                      <a:off x="0" y="0"/>
                      <a:ext cx="4517136" cy="2551176"/>
                    </a:xfrm>
                    <a:prstGeom prst="rect">
                      <a:avLst/>
                    </a:prstGeom>
                  </pic:spPr>
                </pic:pic>
              </a:graphicData>
            </a:graphic>
          </wp:inline>
        </w:drawing>
      </w:r>
    </w:p>
    <w:p w14:paraId="79FCDBC1" w14:textId="77777777" w:rsidR="000227DF" w:rsidRPr="002378D2" w:rsidRDefault="000227DF" w:rsidP="00A64912">
      <w:pPr>
        <w:pStyle w:val="Heading2"/>
      </w:pPr>
      <w:bookmarkStart w:id="90" w:name="_Toc477526554"/>
      <w:bookmarkStart w:id="91" w:name="_Toc477938600"/>
      <w:bookmarkStart w:id="92" w:name="_Toc482734869"/>
      <w:bookmarkEnd w:id="77"/>
      <w:bookmarkEnd w:id="78"/>
      <w:r w:rsidRPr="002378D2">
        <w:lastRenderedPageBreak/>
        <w:t>Event Capture Main Menu</w:t>
      </w:r>
      <w:bookmarkEnd w:id="90"/>
      <w:bookmarkEnd w:id="91"/>
      <w:bookmarkEnd w:id="92"/>
      <w:r w:rsidRPr="002378D2">
        <w:fldChar w:fldCharType="begin"/>
      </w:r>
      <w:r w:rsidRPr="002378D2">
        <w:instrText xml:space="preserve"> XE "Event Capture Main Menu" </w:instrText>
      </w:r>
      <w:r w:rsidRPr="002378D2">
        <w:fldChar w:fldCharType="end"/>
      </w:r>
    </w:p>
    <w:p w14:paraId="79FCDBC2" w14:textId="77777777" w:rsidR="000227DF" w:rsidRPr="007B45CF" w:rsidRDefault="000227DF" w:rsidP="002378D2">
      <w:pPr>
        <w:pStyle w:val="DSSECSBodyText"/>
      </w:pPr>
      <w:r w:rsidRPr="002378D2">
        <w:t>The Event Capture software contains four menus</w:t>
      </w:r>
      <w:r w:rsidR="002D2483" w:rsidRPr="002378D2">
        <w:t xml:space="preserve"> (Figure 8)</w:t>
      </w:r>
      <w:r w:rsidRPr="002378D2">
        <w:t xml:space="preserve">. The user must hold the ECSPSH security key to have access to the </w:t>
      </w:r>
      <w:r w:rsidRPr="007B45CF">
        <w:t>Spreadsheet option, and the ECMGR security key to have access to the Management Menu functions. Users without the ECMGR security key will have fewer reports available for selection than users with the ECMGR security key. Users with the ECNORPT security key will not have access to the Reports option</w:t>
      </w:r>
      <w:r w:rsidR="002D2483" w:rsidRPr="007B45CF">
        <w:t xml:space="preserve"> (Figure 9)</w:t>
      </w:r>
      <w:r w:rsidRPr="007B45CF">
        <w:t>.</w:t>
      </w:r>
    </w:p>
    <w:p w14:paraId="79FCDBC3" w14:textId="77777777" w:rsidR="000227DF" w:rsidRPr="002378D2" w:rsidRDefault="000227DF" w:rsidP="002378D2">
      <w:pPr>
        <w:pStyle w:val="FigureCaption"/>
      </w:pPr>
      <w:bookmarkStart w:id="93" w:name="_Toc477526702"/>
      <w:bookmarkStart w:id="94" w:name="_Toc477849635"/>
      <w:bookmarkStart w:id="95" w:name="_Toc482734985"/>
      <w:r w:rsidRPr="007B45CF">
        <w:t>Main Menu for Event</w:t>
      </w:r>
      <w:r w:rsidRPr="002378D2">
        <w:t xml:space="preserve"> Capture</w:t>
      </w:r>
      <w:bookmarkEnd w:id="93"/>
      <w:bookmarkEnd w:id="94"/>
      <w:bookmarkEnd w:id="95"/>
    </w:p>
    <w:p w14:paraId="79FCDBC4" w14:textId="77777777" w:rsidR="002D2483" w:rsidRDefault="002D2483" w:rsidP="003B6C1A">
      <w:pPr>
        <w:pStyle w:val="Figure"/>
      </w:pPr>
      <w:r>
        <w:rPr>
          <w:noProof/>
        </w:rPr>
        <w:drawing>
          <wp:inline distT="0" distB="0" distL="0" distR="0" wp14:anchorId="79FCE3E0" wp14:editId="79FCE3E1">
            <wp:extent cx="4498848" cy="2816352"/>
            <wp:effectExtent l="0" t="0" r="0" b="3175"/>
            <wp:docPr id="24" name="Picture 24" descr="Screen capture of the Event Capture Main Menu. Displayed are menus File, Function, View and Help. Hot/Shortcut buttons, and menu buttons, Data Entry, Spreadsheet, Reports, Management Menu and Ex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47">
                      <a:extLst>
                        <a:ext uri="{28A0092B-C50C-407E-A947-70E740481C1C}">
                          <a14:useLocalDpi xmlns:a14="http://schemas.microsoft.com/office/drawing/2010/main" val="0"/>
                        </a:ext>
                      </a:extLst>
                    </a:blip>
                    <a:stretch>
                      <a:fillRect/>
                    </a:stretch>
                  </pic:blipFill>
                  <pic:spPr>
                    <a:xfrm>
                      <a:off x="0" y="0"/>
                      <a:ext cx="4498848" cy="2816352"/>
                    </a:xfrm>
                    <a:prstGeom prst="rect">
                      <a:avLst/>
                    </a:prstGeom>
                  </pic:spPr>
                </pic:pic>
              </a:graphicData>
            </a:graphic>
          </wp:inline>
        </w:drawing>
      </w:r>
    </w:p>
    <w:p w14:paraId="79FCDBC5" w14:textId="77777777" w:rsidR="000227DF" w:rsidRPr="002378D2" w:rsidRDefault="000227DF" w:rsidP="002378D2">
      <w:pPr>
        <w:pStyle w:val="FigureCaption"/>
      </w:pPr>
      <w:bookmarkStart w:id="96" w:name="_Toc477526703"/>
      <w:bookmarkStart w:id="97" w:name="_Toc477849636"/>
      <w:bookmarkStart w:id="98" w:name="_Toc482734986"/>
      <w:r w:rsidRPr="002378D2">
        <w:t xml:space="preserve">Main Menu </w:t>
      </w:r>
      <w:r w:rsidR="002D2483" w:rsidRPr="002378D2">
        <w:t>for Users with the ECNORPT Security Key</w:t>
      </w:r>
      <w:bookmarkEnd w:id="96"/>
      <w:bookmarkEnd w:id="97"/>
      <w:bookmarkEnd w:id="98"/>
    </w:p>
    <w:p w14:paraId="79FCDBC6" w14:textId="77777777" w:rsidR="002D2483" w:rsidRPr="002D2483" w:rsidRDefault="002D2483" w:rsidP="003B6C1A">
      <w:pPr>
        <w:pStyle w:val="Figure"/>
      </w:pPr>
      <w:r>
        <w:rPr>
          <w:noProof/>
        </w:rPr>
        <w:drawing>
          <wp:inline distT="0" distB="0" distL="0" distR="0" wp14:anchorId="79FCE3E2" wp14:editId="79FCE3E3">
            <wp:extent cx="4489704" cy="2560320"/>
            <wp:effectExtent l="0" t="0" r="6350" b="0"/>
            <wp:docPr id="172" name="Picture 172" descr="Event Capture Main Menu options display Data Entry, Spreadsheet and Manament Menu when a user has the ECNORPT (no reports) security key ass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NORPT_MainMenu.png"/>
                    <pic:cNvPicPr/>
                  </pic:nvPicPr>
                  <pic:blipFill>
                    <a:blip r:embed="rId48">
                      <a:extLst>
                        <a:ext uri="{28A0092B-C50C-407E-A947-70E740481C1C}">
                          <a14:useLocalDpi xmlns:a14="http://schemas.microsoft.com/office/drawing/2010/main" val="0"/>
                        </a:ext>
                      </a:extLst>
                    </a:blip>
                    <a:stretch>
                      <a:fillRect/>
                    </a:stretch>
                  </pic:blipFill>
                  <pic:spPr>
                    <a:xfrm>
                      <a:off x="0" y="0"/>
                      <a:ext cx="4489704" cy="2560320"/>
                    </a:xfrm>
                    <a:prstGeom prst="rect">
                      <a:avLst/>
                    </a:prstGeom>
                  </pic:spPr>
                </pic:pic>
              </a:graphicData>
            </a:graphic>
          </wp:inline>
        </w:drawing>
      </w:r>
    </w:p>
    <w:p w14:paraId="79FCDBC7" w14:textId="77777777" w:rsidR="000227DF" w:rsidRPr="002378D2" w:rsidRDefault="000227DF" w:rsidP="002378D2">
      <w:pPr>
        <w:pStyle w:val="Heading3"/>
      </w:pPr>
      <w:bookmarkStart w:id="99" w:name="_Toc422471158"/>
      <w:bookmarkStart w:id="100" w:name="_Toc422471326"/>
      <w:bookmarkStart w:id="101" w:name="_Toc477526555"/>
      <w:bookmarkStart w:id="102" w:name="_Toc477938601"/>
      <w:bookmarkStart w:id="103" w:name="_Toc482734870"/>
      <w:r w:rsidRPr="002378D2">
        <w:lastRenderedPageBreak/>
        <w:t>Icon Shortcuts</w:t>
      </w:r>
      <w:bookmarkEnd w:id="99"/>
      <w:bookmarkEnd w:id="100"/>
      <w:bookmarkEnd w:id="101"/>
      <w:bookmarkEnd w:id="102"/>
      <w:bookmarkEnd w:id="103"/>
    </w:p>
    <w:p w14:paraId="79FCDBC8" w14:textId="77777777" w:rsidR="000227DF" w:rsidRDefault="003C7076" w:rsidP="000227DF">
      <w:pPr>
        <w:pStyle w:val="DSSECSBodyText"/>
      </w:pPr>
      <w:r>
        <w:t>A toolbar is available with icons to access frequently used options quickly from the Main Menu in Event Capture (Figure 10)</w:t>
      </w:r>
      <w:r w:rsidR="000227DF" w:rsidRPr="00F94D33">
        <w:t>.</w:t>
      </w:r>
    </w:p>
    <w:p w14:paraId="79FCDBC9" w14:textId="77777777" w:rsidR="003C7076" w:rsidRPr="00C04AE0" w:rsidRDefault="003C7076" w:rsidP="003C7076">
      <w:pPr>
        <w:pStyle w:val="DSSECSBodyText"/>
        <w:rPr>
          <w:b/>
        </w:rPr>
      </w:pPr>
      <w:r w:rsidRPr="00C04AE0">
        <w:rPr>
          <w:b/>
        </w:rPr>
        <w:t>Before the User Starts</w:t>
      </w:r>
    </w:p>
    <w:p w14:paraId="79FCDBCA" w14:textId="77777777" w:rsidR="003C7076" w:rsidRDefault="003C7076" w:rsidP="003C7076">
      <w:pPr>
        <w:pStyle w:val="BulletListMultiple"/>
        <w:numPr>
          <w:ilvl w:val="0"/>
          <w:numId w:val="6"/>
        </w:numPr>
      </w:pPr>
      <w:r>
        <w:t>Only users without the ECNORPT security key will see the Go to Reports Menu toolbar option.</w:t>
      </w:r>
    </w:p>
    <w:p w14:paraId="79FCDBCB" w14:textId="77777777" w:rsidR="003C7076" w:rsidRDefault="003C7076" w:rsidP="003C7076">
      <w:pPr>
        <w:pStyle w:val="BulletListMultiple"/>
        <w:numPr>
          <w:ilvl w:val="0"/>
          <w:numId w:val="6"/>
        </w:numPr>
      </w:pPr>
      <w:r>
        <w:t>Only users with the ECMGR security key will see the Go to the Management Menu toolbar option.</w:t>
      </w:r>
    </w:p>
    <w:p w14:paraId="79FCDBCC" w14:textId="77777777" w:rsidR="003C7076" w:rsidRDefault="003C7076" w:rsidP="003C7076">
      <w:pPr>
        <w:pStyle w:val="BulletListMultipleLast"/>
      </w:pPr>
      <w:r>
        <w:t>Only users with the ECMGR security key will see the Delete Test Patient Data toolbar option.</w:t>
      </w:r>
    </w:p>
    <w:p w14:paraId="79FCDBCD" w14:textId="77777777" w:rsidR="003C7076" w:rsidRDefault="003C7076" w:rsidP="003C7076">
      <w:pPr>
        <w:pStyle w:val="DSSECSBodyText"/>
        <w:rPr>
          <w:b/>
        </w:rPr>
      </w:pPr>
      <w:r w:rsidRPr="00C04AE0">
        <w:rPr>
          <w:b/>
        </w:rPr>
        <w:t>What the User Will See</w:t>
      </w:r>
    </w:p>
    <w:p w14:paraId="79FCDBCE" w14:textId="77777777" w:rsidR="003C7076" w:rsidRPr="00C04AE0" w:rsidRDefault="003C7076" w:rsidP="003C7076">
      <w:pPr>
        <w:pStyle w:val="BulletListMultiple"/>
        <w:numPr>
          <w:ilvl w:val="0"/>
          <w:numId w:val="6"/>
        </w:numPr>
      </w:pPr>
      <w:r>
        <w:t xml:space="preserve">Under the menu bar on the ECS Main Menu, the toolbar </w:t>
      </w:r>
      <w:r>
        <w:rPr>
          <w:lang w:val="en"/>
        </w:rPr>
        <w:t>presents the most frequently used options (Figure 10).</w:t>
      </w:r>
    </w:p>
    <w:p w14:paraId="79FCDBCF" w14:textId="77777777" w:rsidR="003C7076" w:rsidRPr="00DB6313" w:rsidRDefault="003C7076" w:rsidP="003C7076">
      <w:pPr>
        <w:pStyle w:val="BulletListMultiple"/>
        <w:numPr>
          <w:ilvl w:val="0"/>
          <w:numId w:val="6"/>
        </w:numPr>
      </w:pPr>
      <w:r>
        <w:rPr>
          <w:lang w:val="en"/>
        </w:rPr>
        <w:t>The number of toolbar options visible will depend upon the individual user’s security key assignment.</w:t>
      </w:r>
    </w:p>
    <w:p w14:paraId="79FCDBD0" w14:textId="77777777" w:rsidR="000227DF" w:rsidRDefault="000227DF" w:rsidP="000227DF">
      <w:pPr>
        <w:pStyle w:val="FigureCaption"/>
      </w:pPr>
      <w:bookmarkStart w:id="104" w:name="_Toc477526704"/>
      <w:bookmarkStart w:id="105" w:name="_Toc477849637"/>
      <w:bookmarkStart w:id="106" w:name="_Toc482734987"/>
      <w:r>
        <w:t>Icon Shortcuts</w:t>
      </w:r>
      <w:bookmarkEnd w:id="104"/>
      <w:bookmarkEnd w:id="105"/>
      <w:bookmarkEnd w:id="106"/>
    </w:p>
    <w:p w14:paraId="79FCDBD1" w14:textId="77777777" w:rsidR="003C7076" w:rsidRPr="003C7076" w:rsidRDefault="003C7076" w:rsidP="003B6C1A">
      <w:pPr>
        <w:pStyle w:val="Figure"/>
      </w:pPr>
      <w:r w:rsidRPr="00C04AE0">
        <w:rPr>
          <w:noProof/>
        </w:rPr>
        <w:drawing>
          <wp:inline distT="0" distB="0" distL="0" distR="0" wp14:anchorId="79FCE3E4" wp14:editId="79FCE3E5">
            <wp:extent cx="4267200" cy="1613210"/>
            <wp:effectExtent l="0" t="0" r="0" b="6350"/>
            <wp:docPr id="105" name="Picture 105" descr="Screen Capture of the Speed Buttons available in the Main Screen and a legend showing Speed Button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Bar_SpeedButtons2.png"/>
                    <pic:cNvPicPr/>
                  </pic:nvPicPr>
                  <pic:blipFill>
                    <a:blip r:embed="rId49">
                      <a:extLst>
                        <a:ext uri="{28A0092B-C50C-407E-A947-70E740481C1C}">
                          <a14:useLocalDpi xmlns:a14="http://schemas.microsoft.com/office/drawing/2010/main" val="0"/>
                        </a:ext>
                      </a:extLst>
                    </a:blip>
                    <a:stretch>
                      <a:fillRect/>
                    </a:stretch>
                  </pic:blipFill>
                  <pic:spPr>
                    <a:xfrm>
                      <a:off x="0" y="0"/>
                      <a:ext cx="4267510" cy="1613327"/>
                    </a:xfrm>
                    <a:prstGeom prst="rect">
                      <a:avLst/>
                    </a:prstGeom>
                  </pic:spPr>
                </pic:pic>
              </a:graphicData>
            </a:graphic>
          </wp:inline>
        </w:drawing>
      </w:r>
    </w:p>
    <w:p w14:paraId="79FCDBD2" w14:textId="77777777" w:rsidR="000227DF" w:rsidRPr="002378D2" w:rsidRDefault="000227DF" w:rsidP="002378D2">
      <w:pPr>
        <w:pStyle w:val="Heading3"/>
      </w:pPr>
      <w:bookmarkStart w:id="107" w:name="_Toc422471159"/>
      <w:bookmarkStart w:id="108" w:name="_Toc422471327"/>
      <w:bookmarkStart w:id="109" w:name="_Toc477526556"/>
      <w:bookmarkStart w:id="110" w:name="_Toc477938602"/>
      <w:bookmarkStart w:id="111" w:name="_Toc482734871"/>
      <w:r w:rsidRPr="002378D2">
        <w:t>Menu Bar</w:t>
      </w:r>
      <w:bookmarkEnd w:id="107"/>
      <w:bookmarkEnd w:id="108"/>
      <w:bookmarkEnd w:id="109"/>
      <w:bookmarkEnd w:id="110"/>
      <w:bookmarkEnd w:id="111"/>
    </w:p>
    <w:p w14:paraId="79FCDBD3" w14:textId="77777777" w:rsidR="000227DF" w:rsidRPr="00A9466F" w:rsidRDefault="000227DF" w:rsidP="000227DF">
      <w:pPr>
        <w:pStyle w:val="DSSECSBodyText"/>
        <w:rPr>
          <w:rFonts w:eastAsiaTheme="minorHAnsi" w:cstheme="minorBidi"/>
        </w:rPr>
      </w:pPr>
      <w:r w:rsidRPr="00F94D33">
        <w:t>The Event Capture menu bar</w:t>
      </w:r>
      <w:r w:rsidR="007611FC">
        <w:t xml:space="preserve"> (</w:t>
      </w:r>
      <w:r w:rsidR="00074396">
        <w:t xml:space="preserve">Refer to </w:t>
      </w:r>
      <w:r w:rsidR="007611FC">
        <w:t xml:space="preserve">Figure </w:t>
      </w:r>
      <w:r w:rsidR="001C58F6">
        <w:t>11</w:t>
      </w:r>
      <w:r w:rsidR="007611FC">
        <w:t>)</w:t>
      </w:r>
      <w:r w:rsidRPr="00F94D33">
        <w:t xml:space="preserve"> </w:t>
      </w:r>
      <w:r>
        <w:t>enables</w:t>
      </w:r>
      <w:r w:rsidRPr="00F94D33">
        <w:t xml:space="preserve"> the user</w:t>
      </w:r>
      <w:r>
        <w:t xml:space="preserve"> to access shortcut commands.</w:t>
      </w:r>
    </w:p>
    <w:p w14:paraId="79FCDBD4" w14:textId="77777777" w:rsidR="000227DF" w:rsidRDefault="000227DF" w:rsidP="000227DF">
      <w:pPr>
        <w:pStyle w:val="FigureCaption"/>
      </w:pPr>
      <w:bookmarkStart w:id="112" w:name="_Toc477526705"/>
      <w:bookmarkStart w:id="113" w:name="_Toc477849638"/>
      <w:bookmarkStart w:id="114" w:name="_Toc482734988"/>
      <w:r>
        <w:t>Main Menu Bar</w:t>
      </w:r>
      <w:bookmarkEnd w:id="112"/>
      <w:bookmarkEnd w:id="113"/>
      <w:bookmarkEnd w:id="114"/>
    </w:p>
    <w:p w14:paraId="79FCDBD5" w14:textId="77777777" w:rsidR="00FE0DC5" w:rsidRPr="00FE0DC5" w:rsidRDefault="00FE0DC5" w:rsidP="003B6C1A">
      <w:pPr>
        <w:pStyle w:val="Figure"/>
      </w:pPr>
      <w:r>
        <w:rPr>
          <w:noProof/>
        </w:rPr>
        <w:drawing>
          <wp:inline distT="0" distB="0" distL="0" distR="0" wp14:anchorId="79FCE3E6" wp14:editId="79FCE3E7">
            <wp:extent cx="5943600" cy="713740"/>
            <wp:effectExtent l="0" t="0" r="0" b="0"/>
            <wp:docPr id="112" name="Picture 112" descr="Main menu bar containing options for File, Function, View and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r.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13740"/>
                    </a:xfrm>
                    <a:prstGeom prst="rect">
                      <a:avLst/>
                    </a:prstGeom>
                  </pic:spPr>
                </pic:pic>
              </a:graphicData>
            </a:graphic>
          </wp:inline>
        </w:drawing>
      </w:r>
    </w:p>
    <w:p w14:paraId="79FCDBD6" w14:textId="77777777" w:rsidR="00FE0DC5" w:rsidRDefault="00FE0DC5" w:rsidP="00FE0DC5">
      <w:pPr>
        <w:pStyle w:val="DSSECSBodyText"/>
        <w:rPr>
          <w:b/>
          <w:lang w:val="en"/>
        </w:rPr>
      </w:pPr>
      <w:r w:rsidRPr="00CF1927">
        <w:rPr>
          <w:b/>
          <w:lang w:val="en"/>
        </w:rPr>
        <w:t>Before the User Starts</w:t>
      </w:r>
    </w:p>
    <w:p w14:paraId="79FCDBD7" w14:textId="77777777" w:rsidR="00FE0DC5" w:rsidRDefault="00FE0DC5" w:rsidP="00FE0DC5">
      <w:pPr>
        <w:pStyle w:val="BulletListMultiple"/>
        <w:numPr>
          <w:ilvl w:val="0"/>
          <w:numId w:val="6"/>
        </w:numPr>
      </w:pPr>
      <w:r>
        <w:t>Only users without the ECNORPT security key will see the Reports Menu option under the Function Menu.</w:t>
      </w:r>
    </w:p>
    <w:p w14:paraId="79FCDBD8" w14:textId="77777777" w:rsidR="00FE0DC5" w:rsidRDefault="00FE0DC5" w:rsidP="00FE0DC5">
      <w:pPr>
        <w:pStyle w:val="BulletListMultiple"/>
        <w:numPr>
          <w:ilvl w:val="0"/>
          <w:numId w:val="6"/>
        </w:numPr>
      </w:pPr>
      <w:r>
        <w:t>Only users with the ECMGR security key will see the Management Menu option under the Function Menu.</w:t>
      </w:r>
    </w:p>
    <w:p w14:paraId="79FCDBD9" w14:textId="77777777" w:rsidR="00FE0DC5" w:rsidRDefault="00FE0DC5" w:rsidP="00FE0DC5">
      <w:pPr>
        <w:pStyle w:val="BulletListMultipleLast"/>
      </w:pPr>
      <w:r>
        <w:t>Only users with the ECMGR security key will see the Delete Test Patient Data option under the Function Menu.</w:t>
      </w:r>
    </w:p>
    <w:p w14:paraId="79FCDBDA" w14:textId="77777777" w:rsidR="00FE0DC5" w:rsidRDefault="00FE0DC5" w:rsidP="00FE0DC5">
      <w:pPr>
        <w:pStyle w:val="DSSECSBodyText"/>
        <w:rPr>
          <w:b/>
        </w:rPr>
      </w:pPr>
      <w:r w:rsidRPr="00CF1927">
        <w:rPr>
          <w:b/>
        </w:rPr>
        <w:t>What the User Will See</w:t>
      </w:r>
    </w:p>
    <w:p w14:paraId="79FCDBDB" w14:textId="77777777" w:rsidR="00FE0DC5" w:rsidRPr="00CF1927" w:rsidRDefault="00FE0DC5" w:rsidP="00FE0DC5">
      <w:pPr>
        <w:pStyle w:val="BulletListMultiple"/>
        <w:numPr>
          <w:ilvl w:val="0"/>
          <w:numId w:val="6"/>
        </w:numPr>
      </w:pPr>
      <w:r>
        <w:t xml:space="preserve">Under the Event Capture title bar on the ECS Main Menu, the menu bar </w:t>
      </w:r>
      <w:r>
        <w:rPr>
          <w:lang w:val="en"/>
        </w:rPr>
        <w:t>presents the top level commands (Figure 11).</w:t>
      </w:r>
    </w:p>
    <w:p w14:paraId="79FCDBDC" w14:textId="77777777" w:rsidR="00FE0DC5" w:rsidRPr="00257417" w:rsidRDefault="00FE0DC5" w:rsidP="00FE0DC5">
      <w:pPr>
        <w:pStyle w:val="BulletListMultiple"/>
        <w:numPr>
          <w:ilvl w:val="0"/>
          <w:numId w:val="6"/>
        </w:numPr>
      </w:pPr>
      <w:r w:rsidRPr="00257417">
        <w:lastRenderedPageBreak/>
        <w:t xml:space="preserve">The </w:t>
      </w:r>
      <w:r w:rsidRPr="009F69C7">
        <w:t>File</w:t>
      </w:r>
      <w:r w:rsidRPr="00257417">
        <w:t xml:space="preserve"> menu item enables the user</w:t>
      </w:r>
      <w:r w:rsidRPr="00C54497">
        <w:t xml:space="preserve"> to </w:t>
      </w:r>
      <w:r w:rsidRPr="009F69C7">
        <w:t>Exit</w:t>
      </w:r>
      <w:r>
        <w:t xml:space="preserve"> the application.</w:t>
      </w:r>
    </w:p>
    <w:p w14:paraId="79FCDBDD" w14:textId="77777777" w:rsidR="00FE0DC5" w:rsidRDefault="00FE0DC5" w:rsidP="00FE0DC5">
      <w:pPr>
        <w:pStyle w:val="BulletListMultiple"/>
        <w:numPr>
          <w:ilvl w:val="0"/>
          <w:numId w:val="6"/>
        </w:numPr>
      </w:pPr>
      <w:r w:rsidRPr="0024789D">
        <w:t xml:space="preserve">The </w:t>
      </w:r>
      <w:r w:rsidRPr="009F69C7">
        <w:t>Function</w:t>
      </w:r>
      <w:r w:rsidRPr="0024789D">
        <w:t xml:space="preserve"> menu item on the main window provides access to </w:t>
      </w:r>
    </w:p>
    <w:p w14:paraId="79FCDBDE" w14:textId="77777777" w:rsidR="00FE0DC5" w:rsidRDefault="00FE0DC5" w:rsidP="00FE0DC5">
      <w:pPr>
        <w:pStyle w:val="BulletListIndent"/>
      </w:pPr>
      <w:r w:rsidRPr="009F69C7">
        <w:t>Data Entry</w:t>
      </w:r>
    </w:p>
    <w:p w14:paraId="79FCDBDF" w14:textId="77777777" w:rsidR="00FE0DC5" w:rsidRDefault="00FE0DC5" w:rsidP="00FE0DC5">
      <w:pPr>
        <w:pStyle w:val="BulletListIndent"/>
      </w:pPr>
      <w:r w:rsidRPr="009F69C7">
        <w:t>Spreadsheet</w:t>
      </w:r>
      <w:r>
        <w:t xml:space="preserve"> (if the user has the proper security key)</w:t>
      </w:r>
    </w:p>
    <w:p w14:paraId="79FCDBE0" w14:textId="77777777" w:rsidR="00FE0DC5" w:rsidRDefault="00FE0DC5" w:rsidP="00FE0DC5">
      <w:pPr>
        <w:pStyle w:val="BulletListIndent"/>
      </w:pPr>
      <w:r w:rsidRPr="009F69C7">
        <w:t>Reports</w:t>
      </w:r>
      <w:r>
        <w:t xml:space="preserve"> (if the user has the proper security key)</w:t>
      </w:r>
    </w:p>
    <w:p w14:paraId="79FCDBE1" w14:textId="77777777" w:rsidR="00FE0DC5" w:rsidRDefault="00FE0DC5" w:rsidP="00FE0DC5">
      <w:pPr>
        <w:pStyle w:val="BulletListIndent"/>
      </w:pPr>
      <w:r w:rsidRPr="009F69C7">
        <w:t>Management</w:t>
      </w:r>
      <w:r w:rsidRPr="0024789D">
        <w:t xml:space="preserve"> </w:t>
      </w:r>
      <w:r w:rsidRPr="009F69C7">
        <w:t>Menu</w:t>
      </w:r>
      <w:r>
        <w:t xml:space="preserve"> (if the user has the proper security key)</w:t>
      </w:r>
    </w:p>
    <w:p w14:paraId="79FCDBE2" w14:textId="77777777" w:rsidR="00FE0DC5" w:rsidRPr="0024789D" w:rsidRDefault="00FE0DC5" w:rsidP="00FE0DC5">
      <w:pPr>
        <w:pStyle w:val="BulletListIndent"/>
      </w:pPr>
      <w:r>
        <w:t>Delete Test Patient Data</w:t>
      </w:r>
      <w:r w:rsidRPr="0024789D">
        <w:t xml:space="preserve"> </w:t>
      </w:r>
      <w:r>
        <w:t>(if the user has the proper security key)</w:t>
      </w:r>
    </w:p>
    <w:p w14:paraId="79FCDBE3" w14:textId="77777777" w:rsidR="00FE0DC5" w:rsidRPr="00257417" w:rsidRDefault="00FE0DC5" w:rsidP="00FE0DC5">
      <w:pPr>
        <w:pStyle w:val="BulletListMultiple"/>
        <w:numPr>
          <w:ilvl w:val="0"/>
          <w:numId w:val="6"/>
        </w:numPr>
      </w:pPr>
      <w:r w:rsidRPr="00257417">
        <w:t xml:space="preserve">The </w:t>
      </w:r>
      <w:r w:rsidRPr="009F69C7">
        <w:t>View</w:t>
      </w:r>
      <w:r w:rsidRPr="00257417">
        <w:t xml:space="preserve"> menu item enables the user to show or hide the </w:t>
      </w:r>
      <w:r w:rsidRPr="009F69C7">
        <w:t>Toolbar</w:t>
      </w:r>
      <w:r w:rsidRPr="00257417">
        <w:t xml:space="preserve"> and </w:t>
      </w:r>
      <w:r w:rsidRPr="009F69C7">
        <w:t>Status Bar</w:t>
      </w:r>
      <w:r>
        <w:t>.</w:t>
      </w:r>
    </w:p>
    <w:p w14:paraId="79FCDBE4" w14:textId="77777777" w:rsidR="00FE0DC5" w:rsidRDefault="00FE0DC5" w:rsidP="00FE0DC5">
      <w:pPr>
        <w:pStyle w:val="BulletListMultipleLast"/>
      </w:pPr>
      <w:r w:rsidRPr="00257417">
        <w:t xml:space="preserve">The </w:t>
      </w:r>
      <w:r w:rsidRPr="009F69C7">
        <w:t xml:space="preserve">Help </w:t>
      </w:r>
      <w:r w:rsidRPr="00257417">
        <w:t>menu item provides topic-</w:t>
      </w:r>
      <w:r w:rsidRPr="00C54497">
        <w:t>specific help, or information about the Event Capture system.</w:t>
      </w:r>
    </w:p>
    <w:p w14:paraId="79FCDBE5" w14:textId="77777777" w:rsidR="000227DF" w:rsidRPr="00B21295" w:rsidRDefault="000227DF" w:rsidP="000227DF">
      <w:pPr>
        <w:pStyle w:val="DSSECSBodyText"/>
      </w:pPr>
      <w:r>
        <w:t xml:space="preserve">Figure </w:t>
      </w:r>
      <w:r w:rsidR="001C58F6">
        <w:t>12</w:t>
      </w:r>
      <w:r>
        <w:t xml:space="preserve"> </w:t>
      </w:r>
      <w:r w:rsidR="00074396">
        <w:t>displays the</w:t>
      </w:r>
      <w:r>
        <w:t xml:space="preserve"> </w:t>
      </w:r>
      <w:r w:rsidR="00074396">
        <w:t>m</w:t>
      </w:r>
      <w:r>
        <w:t xml:space="preserve">enu </w:t>
      </w:r>
      <w:r w:rsidR="00074396">
        <w:t>b</w:t>
      </w:r>
      <w:r>
        <w:t>ar options with expanded menus.</w:t>
      </w:r>
    </w:p>
    <w:p w14:paraId="79FCDBE6" w14:textId="77777777" w:rsidR="000227DF" w:rsidRDefault="000227DF" w:rsidP="000227DF">
      <w:pPr>
        <w:pStyle w:val="FigureCaption"/>
      </w:pPr>
      <w:bookmarkStart w:id="115" w:name="_Toc477526706"/>
      <w:bookmarkStart w:id="116" w:name="_Toc477849639"/>
      <w:bookmarkStart w:id="117" w:name="_Toc482734989"/>
      <w:r>
        <w:t>Main Menu Bar with Menus Expanded</w:t>
      </w:r>
      <w:bookmarkEnd w:id="115"/>
      <w:bookmarkEnd w:id="116"/>
      <w:bookmarkEnd w:id="117"/>
    </w:p>
    <w:p w14:paraId="79FCDBE7" w14:textId="77777777" w:rsidR="00FE0DC5" w:rsidRPr="00FE0DC5" w:rsidRDefault="00FE0DC5" w:rsidP="003B6C1A">
      <w:pPr>
        <w:pStyle w:val="Figure"/>
      </w:pPr>
      <w:r>
        <w:rPr>
          <w:noProof/>
        </w:rPr>
        <w:drawing>
          <wp:inline distT="0" distB="0" distL="0" distR="0" wp14:anchorId="79FCE3E8" wp14:editId="79FCE3E9">
            <wp:extent cx="5943600" cy="1057275"/>
            <wp:effectExtent l="0" t="0" r="0" b="9525"/>
            <wp:docPr id="118" name="Picture 118" descr="Screen capture of Main Menu Bar with Menu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r_ExpandedMenus.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057275"/>
                    </a:xfrm>
                    <a:prstGeom prst="rect">
                      <a:avLst/>
                    </a:prstGeom>
                  </pic:spPr>
                </pic:pic>
              </a:graphicData>
            </a:graphic>
          </wp:inline>
        </w:drawing>
      </w:r>
    </w:p>
    <w:p w14:paraId="79FCDBE8" w14:textId="77777777" w:rsidR="00FE0DC5" w:rsidRDefault="00FE0DC5" w:rsidP="003B6C1A">
      <w:pPr>
        <w:pStyle w:val="Heading3"/>
      </w:pPr>
      <w:bookmarkStart w:id="118" w:name="_Toc482734872"/>
      <w:r>
        <w:t>Delete Test Patient Data</w:t>
      </w:r>
      <w:bookmarkEnd w:id="118"/>
    </w:p>
    <w:p w14:paraId="79FCDBE9" w14:textId="77777777" w:rsidR="00FE0DC5" w:rsidRDefault="00FE0DC5" w:rsidP="00FE0DC5">
      <w:pPr>
        <w:pStyle w:val="DSSECSBodyText"/>
      </w:pPr>
      <w:r>
        <w:t>The Main Menu provides management users the ability to delete test patient data. Running this option ensures that reports will not contain test patient data.</w:t>
      </w:r>
    </w:p>
    <w:p w14:paraId="79FCDBEA" w14:textId="77777777" w:rsidR="00FE0DC5" w:rsidRPr="00C04AE0" w:rsidRDefault="00FE0DC5" w:rsidP="00FE0DC5">
      <w:pPr>
        <w:pStyle w:val="DSSECSBodyText"/>
        <w:rPr>
          <w:b/>
        </w:rPr>
      </w:pPr>
      <w:r w:rsidRPr="00C04AE0">
        <w:rPr>
          <w:b/>
        </w:rPr>
        <w:t>Before the User Starts</w:t>
      </w:r>
    </w:p>
    <w:p w14:paraId="79FCDBEB" w14:textId="77777777" w:rsidR="00FE0DC5" w:rsidRDefault="00FE0DC5" w:rsidP="00FE0DC5">
      <w:pPr>
        <w:pStyle w:val="BulletListMultiple"/>
        <w:numPr>
          <w:ilvl w:val="0"/>
          <w:numId w:val="6"/>
        </w:numPr>
      </w:pPr>
      <w:r>
        <w:t>Only users with the ECMGR security key will have access to the Delete Test Patient Data option.</w:t>
      </w:r>
    </w:p>
    <w:p w14:paraId="79FCDBEC" w14:textId="77777777" w:rsidR="00FE0DC5" w:rsidRDefault="00FE0DC5" w:rsidP="00FE0DC5">
      <w:pPr>
        <w:pStyle w:val="BulletListMultiple"/>
        <w:numPr>
          <w:ilvl w:val="0"/>
          <w:numId w:val="6"/>
        </w:numPr>
      </w:pPr>
      <w:r>
        <w:t>The Delete Test Patient Data option is only available on the ECS Main Menu.</w:t>
      </w:r>
    </w:p>
    <w:p w14:paraId="79FCDBED" w14:textId="77777777" w:rsidR="00FE0DC5" w:rsidRDefault="00FE0DC5" w:rsidP="00FE0DC5">
      <w:pPr>
        <w:pStyle w:val="BulletListMultipleLast"/>
      </w:pPr>
      <w:r>
        <w:t>Test patient data entered for DSS Units CH103-109 is excluded from deletion when running this option.</w:t>
      </w:r>
    </w:p>
    <w:p w14:paraId="79FCDBEE" w14:textId="77777777" w:rsidR="00FE0DC5" w:rsidRDefault="00FE0DC5" w:rsidP="00FE0DC5">
      <w:pPr>
        <w:pStyle w:val="DSSECSBodyText"/>
        <w:rPr>
          <w:b/>
        </w:rPr>
      </w:pPr>
      <w:r w:rsidRPr="00C04AE0">
        <w:rPr>
          <w:b/>
        </w:rPr>
        <w:t>What the User Will See</w:t>
      </w:r>
    </w:p>
    <w:p w14:paraId="79FCDBEF" w14:textId="77777777" w:rsidR="00FE0DC5" w:rsidRDefault="00FE0DC5" w:rsidP="00FE0DC5">
      <w:pPr>
        <w:pStyle w:val="BulletListMultiple"/>
        <w:numPr>
          <w:ilvl w:val="0"/>
          <w:numId w:val="6"/>
        </w:numPr>
      </w:pPr>
      <w:r>
        <w:t>After selecting the Delete Test Patient Data option from the ECS Main Menu (menu bar or toolbar), a Delete Test Patient dialog box will display (Figure 13).</w:t>
      </w:r>
    </w:p>
    <w:p w14:paraId="79FCDBF0" w14:textId="77777777" w:rsidR="00FE0DC5" w:rsidRDefault="00FE0DC5" w:rsidP="00FE0DC5">
      <w:pPr>
        <w:pStyle w:val="BulletListMultiple"/>
        <w:numPr>
          <w:ilvl w:val="0"/>
          <w:numId w:val="6"/>
        </w:numPr>
      </w:pPr>
      <w:r>
        <w:t>The Delete Test Patient dialog box informs the user to which account he or she is connected, the date and time the option was last run (if available) and the name of the person that last performed the option. The dialog also contains a warning message informing the user that deletion cannot be undone.</w:t>
      </w:r>
    </w:p>
    <w:p w14:paraId="79FCDBF1" w14:textId="77777777" w:rsidR="00FE0DC5" w:rsidRDefault="00FE0DC5" w:rsidP="003B6C1A">
      <w:pPr>
        <w:pStyle w:val="FigureCaption"/>
      </w:pPr>
      <w:bookmarkStart w:id="119" w:name="_Toc482734990"/>
      <w:r>
        <w:lastRenderedPageBreak/>
        <w:t>Delete Test Patient Data Dialog Box</w:t>
      </w:r>
      <w:bookmarkEnd w:id="119"/>
    </w:p>
    <w:p w14:paraId="79FCDBF2" w14:textId="77777777" w:rsidR="00FE0DC5" w:rsidRDefault="00FE0DC5" w:rsidP="003B6C1A">
      <w:pPr>
        <w:pStyle w:val="Figure"/>
      </w:pPr>
      <w:r>
        <w:rPr>
          <w:noProof/>
        </w:rPr>
        <w:drawing>
          <wp:inline distT="0" distB="0" distL="0" distR="0" wp14:anchorId="79FCE3EA" wp14:editId="79FCE3EB">
            <wp:extent cx="3328416" cy="2231136"/>
            <wp:effectExtent l="0" t="0" r="5715" b="0"/>
            <wp:docPr id="178" name="Picture 178" descr="Delete Test Patient Data dialog box informs the user which account to which he is connected, the date and time of the last test patient data deletion (if available), who performed the deletion, and a warning that deletion cannot be un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TestPatientData.PNG"/>
                    <pic:cNvPicPr/>
                  </pic:nvPicPr>
                  <pic:blipFill>
                    <a:blip r:embed="rId52">
                      <a:extLst>
                        <a:ext uri="{28A0092B-C50C-407E-A947-70E740481C1C}">
                          <a14:useLocalDpi xmlns:a14="http://schemas.microsoft.com/office/drawing/2010/main" val="0"/>
                        </a:ext>
                      </a:extLst>
                    </a:blip>
                    <a:stretch>
                      <a:fillRect/>
                    </a:stretch>
                  </pic:blipFill>
                  <pic:spPr>
                    <a:xfrm>
                      <a:off x="0" y="0"/>
                      <a:ext cx="3328416" cy="2231136"/>
                    </a:xfrm>
                    <a:prstGeom prst="rect">
                      <a:avLst/>
                    </a:prstGeom>
                  </pic:spPr>
                </pic:pic>
              </a:graphicData>
            </a:graphic>
          </wp:inline>
        </w:drawing>
      </w:r>
      <w:bookmarkStart w:id="120" w:name="_Toc422471160"/>
      <w:bookmarkStart w:id="121" w:name="_Toc422471328"/>
      <w:bookmarkStart w:id="122" w:name="_Toc477526557"/>
      <w:bookmarkStart w:id="123" w:name="_Toc477938603"/>
    </w:p>
    <w:p w14:paraId="79FCDBF3" w14:textId="77777777" w:rsidR="000227DF" w:rsidRPr="007B45CF" w:rsidRDefault="000227DF" w:rsidP="00A64912">
      <w:pPr>
        <w:pStyle w:val="Heading2"/>
      </w:pPr>
      <w:bookmarkStart w:id="124" w:name="_Toc482734873"/>
      <w:r w:rsidRPr="002378D2">
        <w:t>Menu Bar for Specific Functions</w:t>
      </w:r>
      <w:bookmarkEnd w:id="120"/>
      <w:bookmarkEnd w:id="121"/>
      <w:bookmarkEnd w:id="122"/>
      <w:bookmarkEnd w:id="123"/>
      <w:bookmarkEnd w:id="124"/>
      <w:r w:rsidRPr="002378D2">
        <w:fldChar w:fldCharType="begin"/>
      </w:r>
      <w:r w:rsidRPr="007B45CF">
        <w:instrText xml:space="preserve"> XE "Menu Bar for Specific Functions" </w:instrText>
      </w:r>
      <w:r w:rsidRPr="007B45CF">
        <w:fldChar w:fldCharType="end"/>
      </w:r>
    </w:p>
    <w:p w14:paraId="79FCDBF4" w14:textId="77777777" w:rsidR="000227DF" w:rsidRDefault="000227DF" w:rsidP="000227DF">
      <w:pPr>
        <w:pStyle w:val="DSSECSBodyText"/>
      </w:pPr>
      <w:r>
        <w:t xml:space="preserve">The menu bar </w:t>
      </w:r>
      <w:r w:rsidR="00FE0DC5">
        <w:t xml:space="preserve">for the four ECS </w:t>
      </w:r>
      <w:r>
        <w:t xml:space="preserve">functions are described in the </w:t>
      </w:r>
      <w:r w:rsidR="00FE0DC5">
        <w:t xml:space="preserve">following </w:t>
      </w:r>
      <w:r>
        <w:t>subsections</w:t>
      </w:r>
      <w:r w:rsidR="00FE0DC5">
        <w:t>.</w:t>
      </w:r>
    </w:p>
    <w:p w14:paraId="79FCDBF5" w14:textId="77777777" w:rsidR="000227DF" w:rsidRPr="007B45CF" w:rsidRDefault="000227DF" w:rsidP="007B45CF">
      <w:pPr>
        <w:pStyle w:val="Heading3"/>
      </w:pPr>
      <w:bookmarkStart w:id="125" w:name="_Toc422470993"/>
      <w:bookmarkStart w:id="126" w:name="_Toc422471161"/>
      <w:bookmarkStart w:id="127" w:name="_Toc422471329"/>
      <w:bookmarkStart w:id="128" w:name="_Toc422471497"/>
      <w:bookmarkStart w:id="129" w:name="_Toc422471162"/>
      <w:bookmarkStart w:id="130" w:name="_Toc422471330"/>
      <w:bookmarkStart w:id="131" w:name="_Toc477526558"/>
      <w:bookmarkStart w:id="132" w:name="_Toc477938604"/>
      <w:bookmarkStart w:id="133" w:name="_Toc482734874"/>
      <w:bookmarkEnd w:id="125"/>
      <w:bookmarkEnd w:id="126"/>
      <w:bookmarkEnd w:id="127"/>
      <w:bookmarkEnd w:id="128"/>
      <w:r w:rsidRPr="007B45CF">
        <w:t>Data Entry Menu Bar</w:t>
      </w:r>
      <w:bookmarkEnd w:id="129"/>
      <w:bookmarkEnd w:id="130"/>
      <w:bookmarkEnd w:id="131"/>
      <w:bookmarkEnd w:id="132"/>
      <w:bookmarkEnd w:id="133"/>
    </w:p>
    <w:p w14:paraId="79FCDBF6" w14:textId="77777777" w:rsidR="000227DF" w:rsidRPr="0005127C" w:rsidRDefault="000227DF" w:rsidP="000227DF">
      <w:pPr>
        <w:pStyle w:val="DSSECSBodyText"/>
        <w:rPr>
          <w:rFonts w:eastAsiaTheme="minorHAnsi" w:cstheme="minorBidi"/>
        </w:rPr>
      </w:pPr>
      <w:r w:rsidRPr="00257417">
        <w:t xml:space="preserve">The Data Entry menu bar consists of the </w:t>
      </w:r>
      <w:r w:rsidRPr="009F69C7">
        <w:t>File</w:t>
      </w:r>
      <w:r w:rsidRPr="00257417">
        <w:t xml:space="preserve">, </w:t>
      </w:r>
      <w:r w:rsidRPr="009F69C7">
        <w:t>Edit</w:t>
      </w:r>
      <w:r w:rsidRPr="00257417">
        <w:t xml:space="preserve">, </w:t>
      </w:r>
      <w:r w:rsidRPr="009F69C7">
        <w:t>View</w:t>
      </w:r>
      <w:r w:rsidRPr="00257417">
        <w:t xml:space="preserve">, and </w:t>
      </w:r>
      <w:r w:rsidRPr="009F69C7">
        <w:t>Help</w:t>
      </w:r>
      <w:r w:rsidRPr="00257417">
        <w:t xml:space="preserve"> menus</w:t>
      </w:r>
      <w:r w:rsidR="00074396">
        <w:t xml:space="preserve"> (</w:t>
      </w:r>
      <w:r w:rsidR="00FE0DC5">
        <w:t>Figure 14</w:t>
      </w:r>
      <w:r w:rsidR="00074396">
        <w:t>).</w:t>
      </w:r>
    </w:p>
    <w:p w14:paraId="79FCDBF7" w14:textId="77777777" w:rsidR="000227DF" w:rsidRDefault="000227DF" w:rsidP="000227DF">
      <w:pPr>
        <w:pStyle w:val="FigureCaption"/>
      </w:pPr>
      <w:bookmarkStart w:id="134" w:name="_Toc477526707"/>
      <w:bookmarkStart w:id="135" w:name="_Toc477849640"/>
      <w:bookmarkStart w:id="136" w:name="_Toc482734991"/>
      <w:r>
        <w:t xml:space="preserve">Data Entry Menu </w:t>
      </w:r>
      <w:r w:rsidR="00791F47">
        <w:t xml:space="preserve">Bar </w:t>
      </w:r>
      <w:r>
        <w:t>Options</w:t>
      </w:r>
      <w:bookmarkEnd w:id="134"/>
      <w:bookmarkEnd w:id="135"/>
      <w:bookmarkEnd w:id="136"/>
    </w:p>
    <w:p w14:paraId="79FCDBF8" w14:textId="77777777" w:rsidR="000227DF" w:rsidRDefault="000227DF" w:rsidP="000227DF">
      <w:pPr>
        <w:pStyle w:val="Figure"/>
      </w:pPr>
      <w:r>
        <w:rPr>
          <w:noProof/>
        </w:rPr>
        <w:drawing>
          <wp:inline distT="0" distB="0" distL="0" distR="0" wp14:anchorId="79FCE3EC" wp14:editId="79FCE3ED">
            <wp:extent cx="1981200" cy="771525"/>
            <wp:effectExtent l="19050" t="19050" r="19050" b="28575"/>
            <wp:docPr id="246" name="Picture 246" descr="Screen capture of Data Entry Menu spee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81200" cy="771525"/>
                    </a:xfrm>
                    <a:prstGeom prst="rect">
                      <a:avLst/>
                    </a:prstGeom>
                    <a:ln>
                      <a:solidFill>
                        <a:srgbClr val="003399"/>
                      </a:solidFill>
                    </a:ln>
                  </pic:spPr>
                </pic:pic>
              </a:graphicData>
            </a:graphic>
          </wp:inline>
        </w:drawing>
      </w:r>
    </w:p>
    <w:p w14:paraId="79FCDBF9" w14:textId="77777777" w:rsidR="000227DF" w:rsidRPr="00257417" w:rsidRDefault="000227DF" w:rsidP="00505F2A">
      <w:pPr>
        <w:pStyle w:val="BulletListMultiple"/>
        <w:ind w:left="900"/>
      </w:pPr>
      <w:r w:rsidRPr="00257417">
        <w:t xml:space="preserve">The </w:t>
      </w:r>
      <w:r w:rsidRPr="009F69C7">
        <w:t>File</w:t>
      </w:r>
      <w:r w:rsidRPr="00257417">
        <w:t xml:space="preserve"> menu item provides the option for the user to </w:t>
      </w:r>
      <w:r w:rsidR="00074396">
        <w:t>e</w:t>
      </w:r>
      <w:r w:rsidRPr="009F69C7">
        <w:t>xit</w:t>
      </w:r>
      <w:r w:rsidR="008C38A4">
        <w:t xml:space="preserve"> the window.</w:t>
      </w:r>
    </w:p>
    <w:p w14:paraId="79FCDBFA" w14:textId="77777777" w:rsidR="000227DF" w:rsidRPr="00257417" w:rsidRDefault="000227DF" w:rsidP="00E004FB">
      <w:pPr>
        <w:pStyle w:val="BulletListMultiple"/>
        <w:ind w:left="900"/>
      </w:pPr>
      <w:r w:rsidRPr="00257417">
        <w:t xml:space="preserve">The </w:t>
      </w:r>
      <w:r w:rsidRPr="009F69C7">
        <w:t>Edit</w:t>
      </w:r>
      <w:r w:rsidRPr="00257417">
        <w:t xml:space="preserve"> menu item provides access to </w:t>
      </w:r>
      <w:r w:rsidRPr="009F69C7">
        <w:t>Data Entry by Patient, Data Entry by Procedure</w:t>
      </w:r>
      <w:r w:rsidR="00FE0DC5">
        <w:t>,</w:t>
      </w:r>
      <w:r w:rsidRPr="00257417">
        <w:t xml:space="preserve"> and </w:t>
      </w:r>
      <w:r w:rsidRPr="009F69C7">
        <w:t xml:space="preserve">Multiple/Multiple </w:t>
      </w:r>
      <w:r w:rsidR="008C38A4">
        <w:t>functions.</w:t>
      </w:r>
    </w:p>
    <w:p w14:paraId="79FCDBFB" w14:textId="77777777" w:rsidR="000227DF" w:rsidRPr="00257417" w:rsidRDefault="000227DF" w:rsidP="00CE4170">
      <w:pPr>
        <w:pStyle w:val="BulletListMultiple"/>
        <w:ind w:left="900"/>
      </w:pPr>
      <w:r w:rsidRPr="00257417">
        <w:t xml:space="preserve">The </w:t>
      </w:r>
      <w:r w:rsidRPr="009F69C7">
        <w:t>View</w:t>
      </w:r>
      <w:r w:rsidRPr="00257417">
        <w:t xml:space="preserve"> menu item enables the user to show or hide the </w:t>
      </w:r>
      <w:r w:rsidRPr="009F69C7">
        <w:t>Toolbar</w:t>
      </w:r>
      <w:r w:rsidRPr="00257417">
        <w:t xml:space="preserve"> and </w:t>
      </w:r>
      <w:r w:rsidRPr="009F69C7">
        <w:t>Status Bar</w:t>
      </w:r>
      <w:r w:rsidR="008C38A4">
        <w:t>.</w:t>
      </w:r>
    </w:p>
    <w:p w14:paraId="79FCDBFC" w14:textId="77777777" w:rsidR="000227DF" w:rsidRDefault="000227DF" w:rsidP="00504075">
      <w:pPr>
        <w:pStyle w:val="BulletListMultipleLast"/>
        <w:tabs>
          <w:tab w:val="clear" w:pos="720"/>
          <w:tab w:val="num" w:pos="900"/>
        </w:tabs>
        <w:ind w:left="900"/>
      </w:pPr>
      <w:r w:rsidRPr="00257417">
        <w:t>The</w:t>
      </w:r>
      <w:r w:rsidRPr="009F69C7">
        <w:t xml:space="preserve"> Help</w:t>
      </w:r>
      <w:r w:rsidRPr="00257417">
        <w:t xml:space="preserve"> menu item provides topic-specific help, or information about the Event Capture system.</w:t>
      </w:r>
    </w:p>
    <w:p w14:paraId="79FCDBFD" w14:textId="77777777" w:rsidR="000227DF" w:rsidRPr="007C4D4E" w:rsidRDefault="00074396" w:rsidP="000227DF">
      <w:pPr>
        <w:pStyle w:val="DSSECSBodyText"/>
      </w:pPr>
      <w:r>
        <w:t>Figure 1</w:t>
      </w:r>
      <w:r w:rsidR="00621DB5">
        <w:t>5</w:t>
      </w:r>
      <w:r>
        <w:t xml:space="preserve"> shows the</w:t>
      </w:r>
      <w:r w:rsidR="000227DF">
        <w:t xml:space="preserve"> Data Entry </w:t>
      </w:r>
      <w:r>
        <w:t xml:space="preserve">menu </w:t>
      </w:r>
      <w:r w:rsidR="00791F47">
        <w:t xml:space="preserve">bar </w:t>
      </w:r>
      <w:r w:rsidR="000227DF">
        <w:t>options with the expanded menus.</w:t>
      </w:r>
    </w:p>
    <w:p w14:paraId="79FCDBFE" w14:textId="77777777" w:rsidR="000227DF" w:rsidRDefault="000227DF" w:rsidP="000227DF">
      <w:pPr>
        <w:pStyle w:val="FigureCaption"/>
      </w:pPr>
      <w:bookmarkStart w:id="137" w:name="_Toc477526708"/>
      <w:bookmarkStart w:id="138" w:name="_Toc477849641"/>
      <w:bookmarkStart w:id="139" w:name="_Toc482734992"/>
      <w:r>
        <w:t>Data Entry with Menus Expanded</w:t>
      </w:r>
      <w:bookmarkEnd w:id="137"/>
      <w:bookmarkEnd w:id="138"/>
      <w:bookmarkEnd w:id="139"/>
    </w:p>
    <w:p w14:paraId="79FCDBFF" w14:textId="77777777" w:rsidR="00621DB5" w:rsidRPr="00621DB5" w:rsidRDefault="00621DB5" w:rsidP="003B6C1A">
      <w:pPr>
        <w:pStyle w:val="Figure"/>
      </w:pPr>
      <w:r>
        <w:rPr>
          <w:noProof/>
        </w:rPr>
        <w:drawing>
          <wp:inline distT="0" distB="0" distL="0" distR="0" wp14:anchorId="79FCE3EE" wp14:editId="79FCE3EF">
            <wp:extent cx="5943600" cy="791210"/>
            <wp:effectExtent l="0" t="0" r="0" b="8890"/>
            <wp:docPr id="176" name="Picture 176" descr="Screen capture of File Menu, Edit Menu, View Menu and Help Menu on with Menu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EntryMenus_Expanded.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inline>
        </w:drawing>
      </w:r>
    </w:p>
    <w:p w14:paraId="79FCDC00" w14:textId="77777777" w:rsidR="000227DF" w:rsidRPr="007B45CF" w:rsidRDefault="000227DF" w:rsidP="007B45CF">
      <w:pPr>
        <w:pStyle w:val="Heading3"/>
      </w:pPr>
      <w:bookmarkStart w:id="140" w:name="_Toc422471163"/>
      <w:bookmarkStart w:id="141" w:name="_Toc422471331"/>
      <w:bookmarkStart w:id="142" w:name="_Toc477526559"/>
      <w:bookmarkStart w:id="143" w:name="_Toc477938605"/>
      <w:bookmarkStart w:id="144" w:name="_Toc482734875"/>
      <w:r w:rsidRPr="007B45CF">
        <w:lastRenderedPageBreak/>
        <w:t>Spreadsheet Menu Bar</w:t>
      </w:r>
      <w:bookmarkEnd w:id="140"/>
      <w:bookmarkEnd w:id="141"/>
      <w:bookmarkEnd w:id="142"/>
      <w:bookmarkEnd w:id="143"/>
      <w:bookmarkEnd w:id="144"/>
    </w:p>
    <w:p w14:paraId="79FCDC01" w14:textId="77777777" w:rsidR="000227DF" w:rsidRPr="0005127C" w:rsidRDefault="000227DF" w:rsidP="000227DF">
      <w:pPr>
        <w:pStyle w:val="DSSECSBodyText"/>
        <w:ind w:right="-360"/>
        <w:rPr>
          <w:rFonts w:eastAsiaTheme="minorHAnsi" w:cstheme="minorBidi"/>
        </w:rPr>
      </w:pPr>
      <w:r w:rsidRPr="0024789D">
        <w:t xml:space="preserve">The Spreadsheet menu bar consists of the </w:t>
      </w:r>
      <w:r w:rsidRPr="009F69C7">
        <w:t>File</w:t>
      </w:r>
      <w:r w:rsidRPr="0024789D">
        <w:t xml:space="preserve">, </w:t>
      </w:r>
      <w:r w:rsidRPr="009F69C7">
        <w:t>Edit</w:t>
      </w:r>
      <w:r w:rsidRPr="0024789D">
        <w:t xml:space="preserve">, </w:t>
      </w:r>
      <w:r w:rsidRPr="009F69C7">
        <w:t>EC</w:t>
      </w:r>
      <w:r w:rsidRPr="0024789D">
        <w:t xml:space="preserve"> </w:t>
      </w:r>
      <w:r w:rsidRPr="009F69C7">
        <w:t>Upload</w:t>
      </w:r>
      <w:r w:rsidRPr="0024789D">
        <w:t xml:space="preserve">, </w:t>
      </w:r>
      <w:r w:rsidRPr="009F69C7">
        <w:t>Spreadsheet</w:t>
      </w:r>
      <w:r w:rsidRPr="0024789D">
        <w:t xml:space="preserve"> </w:t>
      </w:r>
      <w:r w:rsidRPr="009F69C7">
        <w:t>Options</w:t>
      </w:r>
      <w:r>
        <w:t xml:space="preserve"> (if the user has the proper security key)</w:t>
      </w:r>
      <w:r w:rsidRPr="0024789D">
        <w:t xml:space="preserve">, and </w:t>
      </w:r>
      <w:r w:rsidRPr="009F69C7">
        <w:t>Help</w:t>
      </w:r>
      <w:r w:rsidRPr="0024789D">
        <w:t xml:space="preserve"> menus</w:t>
      </w:r>
      <w:r w:rsidR="00791F47">
        <w:t xml:space="preserve"> (</w:t>
      </w:r>
      <w:r w:rsidR="00621DB5">
        <w:t>Figure 16</w:t>
      </w:r>
      <w:r w:rsidR="00791F47">
        <w:t>)</w:t>
      </w:r>
      <w:r w:rsidRPr="0024789D">
        <w:t>.</w:t>
      </w:r>
    </w:p>
    <w:p w14:paraId="79FCDC02" w14:textId="77777777" w:rsidR="000227DF" w:rsidRDefault="000227DF" w:rsidP="000227DF">
      <w:pPr>
        <w:pStyle w:val="FigureCaption"/>
      </w:pPr>
      <w:bookmarkStart w:id="145" w:name="_Toc477526709"/>
      <w:bookmarkStart w:id="146" w:name="_Toc477849642"/>
      <w:bookmarkStart w:id="147" w:name="_Toc482734993"/>
      <w:r>
        <w:t xml:space="preserve">Spreadsheet </w:t>
      </w:r>
      <w:r w:rsidR="00791F47">
        <w:t xml:space="preserve">Menu Bar </w:t>
      </w:r>
      <w:r>
        <w:t>Options</w:t>
      </w:r>
      <w:bookmarkEnd w:id="145"/>
      <w:bookmarkEnd w:id="146"/>
      <w:bookmarkEnd w:id="147"/>
    </w:p>
    <w:p w14:paraId="79FCDC03" w14:textId="77777777" w:rsidR="00794860" w:rsidRPr="00794860" w:rsidRDefault="00794860" w:rsidP="00794860">
      <w:pPr>
        <w:pStyle w:val="Figure"/>
      </w:pPr>
      <w:r>
        <w:rPr>
          <w:noProof/>
        </w:rPr>
        <w:drawing>
          <wp:inline distT="0" distB="0" distL="0" distR="0" wp14:anchorId="79FCE3F0" wp14:editId="79FCE3F1">
            <wp:extent cx="3138748" cy="767751"/>
            <wp:effectExtent l="19050" t="19050" r="24130" b="13335"/>
            <wp:docPr id="36" name="Picture 36" descr="Spreadsheet Menu Ba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adsheet Menu.png"/>
                    <pic:cNvPicPr/>
                  </pic:nvPicPr>
                  <pic:blipFill rotWithShape="1">
                    <a:blip r:embed="rId55">
                      <a:extLst>
                        <a:ext uri="{BEBA8EAE-BF5A-486C-A8C5-ECC9F3942E4B}">
                          <a14:imgProps xmlns:a14="http://schemas.microsoft.com/office/drawing/2010/main">
                            <a14:imgLayer r:embed="rId56">
                              <a14:imgEffect>
                                <a14:colorTemperature colorTemp="5900"/>
                              </a14:imgEffect>
                            </a14:imgLayer>
                          </a14:imgProps>
                        </a:ext>
                        <a:ext uri="{28A0092B-C50C-407E-A947-70E740481C1C}">
                          <a14:useLocalDpi xmlns:a14="http://schemas.microsoft.com/office/drawing/2010/main" val="0"/>
                        </a:ext>
                      </a:extLst>
                    </a:blip>
                    <a:srcRect l="726" t="1467" r="58925" b="86067"/>
                    <a:stretch/>
                  </pic:blipFill>
                  <pic:spPr bwMode="auto">
                    <a:xfrm>
                      <a:off x="0" y="0"/>
                      <a:ext cx="3185593" cy="779209"/>
                    </a:xfrm>
                    <a:prstGeom prst="rect">
                      <a:avLst/>
                    </a:prstGeom>
                    <a:ln>
                      <a:solidFill>
                        <a:srgbClr val="003399"/>
                      </a:solidFill>
                    </a:ln>
                    <a:extLst>
                      <a:ext uri="{53640926-AAD7-44D8-BBD7-CCE9431645EC}">
                        <a14:shadowObscured xmlns:a14="http://schemas.microsoft.com/office/drawing/2010/main"/>
                      </a:ext>
                    </a:extLst>
                  </pic:spPr>
                </pic:pic>
              </a:graphicData>
            </a:graphic>
          </wp:inline>
        </w:drawing>
      </w:r>
    </w:p>
    <w:p w14:paraId="79FCDC04" w14:textId="77777777" w:rsidR="000227DF" w:rsidRPr="00C54497" w:rsidRDefault="000227DF" w:rsidP="00505F2A">
      <w:pPr>
        <w:pStyle w:val="BulletListMultiple"/>
        <w:ind w:left="900"/>
      </w:pPr>
      <w:r w:rsidRPr="00257417">
        <w:t xml:space="preserve">The </w:t>
      </w:r>
      <w:r w:rsidRPr="009F69C7">
        <w:t>File</w:t>
      </w:r>
      <w:r w:rsidRPr="00257417">
        <w:t xml:space="preserve"> menu item enables the user to </w:t>
      </w:r>
      <w:r w:rsidRPr="009F69C7">
        <w:t>Exit</w:t>
      </w:r>
      <w:r w:rsidRPr="00257417">
        <w:t xml:space="preserve"> the window as well as Open Spreadsheet, Open State Home Spreadsheet, Close, </w:t>
      </w:r>
      <w:r w:rsidR="008C38A4">
        <w:t>Save, Save As</w:t>
      </w:r>
      <w:r w:rsidR="00621DB5">
        <w:t>,</w:t>
      </w:r>
      <w:r w:rsidR="008C38A4">
        <w:t xml:space="preserve"> and Print a file.</w:t>
      </w:r>
    </w:p>
    <w:p w14:paraId="79FCDC05" w14:textId="77777777" w:rsidR="000227DF" w:rsidRPr="00C54497" w:rsidRDefault="000227DF" w:rsidP="00E004FB">
      <w:pPr>
        <w:pStyle w:val="BulletListMultiple"/>
        <w:ind w:left="900"/>
      </w:pPr>
      <w:r w:rsidRPr="00C54497">
        <w:t xml:space="preserve">The </w:t>
      </w:r>
      <w:r w:rsidRPr="009F69C7">
        <w:t>Edit</w:t>
      </w:r>
      <w:r w:rsidRPr="00257417">
        <w:t xml:space="preserve"> menu item provides access to Cut, Copy, Paste, Inser</w:t>
      </w:r>
      <w:r w:rsidR="008C38A4">
        <w:t>t Row</w:t>
      </w:r>
      <w:r w:rsidR="00621DB5">
        <w:t>,</w:t>
      </w:r>
      <w:r w:rsidR="008C38A4">
        <w:t xml:space="preserve"> and Delete Row functions.</w:t>
      </w:r>
    </w:p>
    <w:p w14:paraId="79FCDC06" w14:textId="77777777" w:rsidR="000227DF" w:rsidRPr="00257417" w:rsidRDefault="000227DF" w:rsidP="00CE4170">
      <w:pPr>
        <w:pStyle w:val="BulletListMultiple"/>
        <w:ind w:left="900"/>
      </w:pPr>
      <w:r w:rsidRPr="00C54497">
        <w:t xml:space="preserve">The </w:t>
      </w:r>
      <w:r w:rsidRPr="009F69C7">
        <w:t>EC Upload</w:t>
      </w:r>
      <w:r w:rsidRPr="00257417">
        <w:t xml:space="preserve"> menu item enables the user to</w:t>
      </w:r>
      <w:r w:rsidRPr="009F69C7">
        <w:t xml:space="preserve"> Upload Records to VistA</w:t>
      </w:r>
      <w:r w:rsidR="008C38A4">
        <w:t>.</w:t>
      </w:r>
    </w:p>
    <w:p w14:paraId="79FCDC07" w14:textId="77777777" w:rsidR="000227DF" w:rsidRPr="00257417" w:rsidRDefault="000227DF" w:rsidP="0059352A">
      <w:pPr>
        <w:pStyle w:val="BulletListMultiple"/>
        <w:ind w:left="900"/>
      </w:pPr>
      <w:r w:rsidRPr="00257417">
        <w:t xml:space="preserve">The </w:t>
      </w:r>
      <w:r w:rsidRPr="009F69C7">
        <w:t>Spreadsheet Options</w:t>
      </w:r>
      <w:r w:rsidRPr="00257417">
        <w:t xml:space="preserve"> menu item enables the user to </w:t>
      </w:r>
      <w:r w:rsidRPr="009F69C7">
        <w:t>Change Column Headers</w:t>
      </w:r>
      <w:r w:rsidRPr="00257417">
        <w:t xml:space="preserve"> or </w:t>
      </w:r>
      <w:r w:rsidRPr="009F69C7">
        <w:t>Change Duplicate Threshold</w:t>
      </w:r>
      <w:r w:rsidR="008C38A4">
        <w:t>.</w:t>
      </w:r>
    </w:p>
    <w:p w14:paraId="79FCDC08" w14:textId="77777777" w:rsidR="000227DF" w:rsidRDefault="000227DF" w:rsidP="00504075">
      <w:pPr>
        <w:pStyle w:val="BulletListMultipleLast"/>
        <w:tabs>
          <w:tab w:val="clear" w:pos="720"/>
          <w:tab w:val="num" w:pos="900"/>
        </w:tabs>
        <w:ind w:left="900"/>
      </w:pPr>
      <w:r w:rsidRPr="00257417">
        <w:t>The</w:t>
      </w:r>
      <w:r w:rsidRPr="009F69C7">
        <w:t xml:space="preserve"> Help</w:t>
      </w:r>
      <w:r w:rsidRPr="00257417">
        <w:t xml:space="preserve"> menu item provides topic-</w:t>
      </w:r>
      <w:r w:rsidRPr="00C54497">
        <w:t>specific help, or information about the Event Capture system.</w:t>
      </w:r>
    </w:p>
    <w:p w14:paraId="79FCDC09" w14:textId="77777777" w:rsidR="000227DF" w:rsidRPr="007C4D4E" w:rsidRDefault="000227DF" w:rsidP="000227DF">
      <w:pPr>
        <w:pStyle w:val="DSSECSBodyText"/>
      </w:pPr>
      <w:r>
        <w:t>Figure 1</w:t>
      </w:r>
      <w:r w:rsidR="00621DB5">
        <w:t>7</w:t>
      </w:r>
      <w:r>
        <w:t xml:space="preserve"> </w:t>
      </w:r>
      <w:r w:rsidR="00791F47">
        <w:t>shows</w:t>
      </w:r>
      <w:r>
        <w:t xml:space="preserve"> the Spreadsheet </w:t>
      </w:r>
      <w:r w:rsidR="00791F47">
        <w:t>m</w:t>
      </w:r>
      <w:r>
        <w:t>enu</w:t>
      </w:r>
      <w:r w:rsidR="00791F47">
        <w:t xml:space="preserve"> bar options</w:t>
      </w:r>
      <w:r>
        <w:t xml:space="preserve"> with the expanded menus.</w:t>
      </w:r>
    </w:p>
    <w:p w14:paraId="79FCDC0A" w14:textId="77777777" w:rsidR="000227DF" w:rsidRPr="007B45CF" w:rsidRDefault="000227DF" w:rsidP="007B45CF">
      <w:pPr>
        <w:pStyle w:val="FigureCaption"/>
      </w:pPr>
      <w:bookmarkStart w:id="148" w:name="_Toc477526710"/>
      <w:bookmarkStart w:id="149" w:name="_Toc477849643"/>
      <w:bookmarkStart w:id="150" w:name="_Toc482734994"/>
      <w:r w:rsidRPr="007B45CF">
        <w:t>Spreadsheet Menu</w:t>
      </w:r>
      <w:r w:rsidR="00791F47" w:rsidRPr="007B45CF">
        <w:t xml:space="preserve"> Bar</w:t>
      </w:r>
      <w:r w:rsidRPr="007B45CF">
        <w:t xml:space="preserve"> with Menus Expanded</w:t>
      </w:r>
      <w:bookmarkEnd w:id="148"/>
      <w:bookmarkEnd w:id="149"/>
      <w:bookmarkEnd w:id="150"/>
    </w:p>
    <w:p w14:paraId="79FCDC0B" w14:textId="77777777" w:rsidR="00621DB5" w:rsidRPr="00621DB5" w:rsidRDefault="00621DB5" w:rsidP="003B6C1A">
      <w:pPr>
        <w:pStyle w:val="Figure"/>
      </w:pPr>
      <w:r>
        <w:rPr>
          <w:noProof/>
        </w:rPr>
        <w:drawing>
          <wp:inline distT="0" distB="0" distL="0" distR="0" wp14:anchorId="79FCE3F2" wp14:editId="79FCE3F3">
            <wp:extent cx="5943600" cy="744220"/>
            <wp:effectExtent l="0" t="0" r="0" b="0"/>
            <wp:docPr id="296" name="Picture 296" descr="Spreadsheet menu bar with menu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Menu_Expanded.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744220"/>
                    </a:xfrm>
                    <a:prstGeom prst="rect">
                      <a:avLst/>
                    </a:prstGeom>
                  </pic:spPr>
                </pic:pic>
              </a:graphicData>
            </a:graphic>
          </wp:inline>
        </w:drawing>
      </w:r>
    </w:p>
    <w:p w14:paraId="79FCDC0C" w14:textId="77777777" w:rsidR="000227DF" w:rsidRPr="007B45CF" w:rsidRDefault="000227DF" w:rsidP="007B45CF">
      <w:pPr>
        <w:pStyle w:val="Heading3"/>
      </w:pPr>
      <w:bookmarkStart w:id="151" w:name="_Toc422471164"/>
      <w:bookmarkStart w:id="152" w:name="_Toc422471332"/>
      <w:bookmarkStart w:id="153" w:name="_Toc477526560"/>
      <w:bookmarkStart w:id="154" w:name="_Toc477938606"/>
      <w:bookmarkStart w:id="155" w:name="_Toc482734876"/>
      <w:r w:rsidRPr="007B45CF">
        <w:t>Reports Menu Bar</w:t>
      </w:r>
      <w:bookmarkEnd w:id="151"/>
      <w:bookmarkEnd w:id="152"/>
      <w:bookmarkEnd w:id="153"/>
      <w:bookmarkEnd w:id="154"/>
      <w:bookmarkEnd w:id="155"/>
    </w:p>
    <w:p w14:paraId="79FCDC0D" w14:textId="77777777" w:rsidR="000227DF" w:rsidRPr="0005127C" w:rsidRDefault="000227DF" w:rsidP="000227DF">
      <w:pPr>
        <w:pStyle w:val="DSSECSBodyText"/>
        <w:rPr>
          <w:rFonts w:eastAsiaTheme="minorHAnsi" w:cstheme="minorBidi"/>
        </w:rPr>
      </w:pPr>
      <w:r w:rsidRPr="00257417">
        <w:t xml:space="preserve">The Reports menu bar consists of the </w:t>
      </w:r>
      <w:r w:rsidRPr="009F69C7">
        <w:t>File, View,</w:t>
      </w:r>
      <w:r w:rsidRPr="00257417">
        <w:t xml:space="preserve"> and </w:t>
      </w:r>
      <w:r w:rsidRPr="009F69C7">
        <w:t>Help</w:t>
      </w:r>
      <w:r w:rsidRPr="00257417">
        <w:t xml:space="preserve"> menus</w:t>
      </w:r>
      <w:r w:rsidR="00791F47">
        <w:t xml:space="preserve"> (Figure 1</w:t>
      </w:r>
      <w:r w:rsidR="00621DB5">
        <w:t>8</w:t>
      </w:r>
      <w:r w:rsidR="00791F47">
        <w:t>)</w:t>
      </w:r>
      <w:r w:rsidRPr="00257417">
        <w:t>.</w:t>
      </w:r>
    </w:p>
    <w:p w14:paraId="79FCDC0E" w14:textId="77777777" w:rsidR="000227DF" w:rsidRDefault="000227DF" w:rsidP="000227DF">
      <w:pPr>
        <w:pStyle w:val="FigureCaption"/>
      </w:pPr>
      <w:bookmarkStart w:id="156" w:name="_Toc477526711"/>
      <w:bookmarkStart w:id="157" w:name="_Toc477849644"/>
      <w:bookmarkStart w:id="158" w:name="_Toc482734995"/>
      <w:r>
        <w:t>Reports Menu Bar</w:t>
      </w:r>
      <w:bookmarkEnd w:id="156"/>
      <w:bookmarkEnd w:id="157"/>
      <w:r w:rsidR="00791F47">
        <w:t xml:space="preserve"> Options</w:t>
      </w:r>
      <w:bookmarkEnd w:id="158"/>
    </w:p>
    <w:p w14:paraId="79FCDC0F" w14:textId="77777777" w:rsidR="00621DB5" w:rsidRPr="00621DB5" w:rsidRDefault="00621DB5" w:rsidP="003B6C1A">
      <w:pPr>
        <w:pStyle w:val="Figure"/>
      </w:pPr>
      <w:r w:rsidRPr="009B4F29">
        <w:rPr>
          <w:noProof/>
        </w:rPr>
        <w:drawing>
          <wp:inline distT="0" distB="0" distL="0" distR="0" wp14:anchorId="79FCE3F4" wp14:editId="79FCE3F5">
            <wp:extent cx="2457793" cy="800212"/>
            <wp:effectExtent l="0" t="0" r="0" b="0"/>
            <wp:docPr id="43" name="Picture 43" descr="Reports Menu bar options: File, View and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MenuBar.PNG"/>
                    <pic:cNvPicPr/>
                  </pic:nvPicPr>
                  <pic:blipFill>
                    <a:blip r:embed="rId58">
                      <a:extLst>
                        <a:ext uri="{28A0092B-C50C-407E-A947-70E740481C1C}">
                          <a14:useLocalDpi xmlns:a14="http://schemas.microsoft.com/office/drawing/2010/main" val="0"/>
                        </a:ext>
                      </a:extLst>
                    </a:blip>
                    <a:stretch>
                      <a:fillRect/>
                    </a:stretch>
                  </pic:blipFill>
                  <pic:spPr>
                    <a:xfrm>
                      <a:off x="0" y="0"/>
                      <a:ext cx="2457793" cy="800212"/>
                    </a:xfrm>
                    <a:prstGeom prst="rect">
                      <a:avLst/>
                    </a:prstGeom>
                  </pic:spPr>
                </pic:pic>
              </a:graphicData>
            </a:graphic>
          </wp:inline>
        </w:drawing>
      </w:r>
    </w:p>
    <w:p w14:paraId="79FCDC10" w14:textId="77777777" w:rsidR="000227DF" w:rsidRPr="00257417" w:rsidRDefault="000227DF" w:rsidP="00505F2A">
      <w:pPr>
        <w:pStyle w:val="BulletListMultiple"/>
        <w:ind w:left="900"/>
      </w:pPr>
      <w:r w:rsidRPr="00257417">
        <w:t xml:space="preserve">The </w:t>
      </w:r>
      <w:r w:rsidRPr="009F69C7">
        <w:t>File</w:t>
      </w:r>
      <w:r w:rsidRPr="00257417">
        <w:t xml:space="preserve"> menu item enables the user to </w:t>
      </w:r>
      <w:r w:rsidRPr="009F69C7">
        <w:t>Exit</w:t>
      </w:r>
      <w:r w:rsidR="008C38A4">
        <w:t xml:space="preserve"> the window.</w:t>
      </w:r>
    </w:p>
    <w:p w14:paraId="79FCDC11" w14:textId="77777777" w:rsidR="000227DF" w:rsidRPr="00257417" w:rsidRDefault="000227DF" w:rsidP="00E004FB">
      <w:pPr>
        <w:pStyle w:val="BulletListMultiple"/>
        <w:ind w:left="900"/>
      </w:pPr>
      <w:r w:rsidRPr="00257417">
        <w:t xml:space="preserve">The </w:t>
      </w:r>
      <w:r w:rsidRPr="009F69C7">
        <w:t>View</w:t>
      </w:r>
      <w:r w:rsidRPr="00257417">
        <w:t xml:space="preserve"> menu item enables the user to show or h</w:t>
      </w:r>
      <w:r w:rsidR="008C38A4">
        <w:t>ide the Toolbar and Status Bar.</w:t>
      </w:r>
    </w:p>
    <w:p w14:paraId="79FCDC12" w14:textId="77777777" w:rsidR="000227DF" w:rsidRDefault="000227DF" w:rsidP="00D3564A">
      <w:pPr>
        <w:pStyle w:val="BulletListMultipleLast"/>
        <w:tabs>
          <w:tab w:val="clear" w:pos="720"/>
          <w:tab w:val="num" w:pos="900"/>
        </w:tabs>
        <w:ind w:left="900"/>
      </w:pPr>
      <w:r w:rsidRPr="00257417">
        <w:t>The</w:t>
      </w:r>
      <w:r w:rsidRPr="009F69C7">
        <w:t xml:space="preserve"> Help</w:t>
      </w:r>
      <w:r w:rsidRPr="00257417">
        <w:t xml:space="preserve"> menu item provides topic-specific help</w:t>
      </w:r>
      <w:r w:rsidRPr="00C54497">
        <w:t>, or information about the Event Capture system.</w:t>
      </w:r>
    </w:p>
    <w:p w14:paraId="79FCDC13" w14:textId="77777777" w:rsidR="000227DF" w:rsidRPr="007C4D4E" w:rsidRDefault="000227DF" w:rsidP="000227DF">
      <w:pPr>
        <w:pStyle w:val="DSSECSBodyText"/>
      </w:pPr>
      <w:r>
        <w:t>Figure 1</w:t>
      </w:r>
      <w:r w:rsidR="00621DB5">
        <w:t>9</w:t>
      </w:r>
      <w:r>
        <w:t xml:space="preserve"> </w:t>
      </w:r>
      <w:r w:rsidR="00791F47">
        <w:t>shows the</w:t>
      </w:r>
      <w:r>
        <w:t xml:space="preserve"> Report</w:t>
      </w:r>
      <w:r w:rsidR="00791F47">
        <w:t>s</w:t>
      </w:r>
      <w:r w:rsidR="00D3564A">
        <w:t xml:space="preserve"> </w:t>
      </w:r>
      <w:r w:rsidR="00791F47">
        <w:t>m</w:t>
      </w:r>
      <w:r>
        <w:t>enu</w:t>
      </w:r>
      <w:r w:rsidR="00791F47">
        <w:t xml:space="preserve"> bar</w:t>
      </w:r>
      <w:r>
        <w:t xml:space="preserve"> </w:t>
      </w:r>
      <w:r w:rsidR="00791F47">
        <w:t xml:space="preserve">options </w:t>
      </w:r>
      <w:r>
        <w:t>with the expanded menus.</w:t>
      </w:r>
    </w:p>
    <w:p w14:paraId="79FCDC14" w14:textId="77777777" w:rsidR="000227DF" w:rsidRDefault="000227DF" w:rsidP="000227DF">
      <w:pPr>
        <w:pStyle w:val="FigureCaption"/>
      </w:pPr>
      <w:bookmarkStart w:id="159" w:name="_Toc477526712"/>
      <w:bookmarkStart w:id="160" w:name="_Toc477849645"/>
      <w:bookmarkStart w:id="161" w:name="_Toc482734996"/>
      <w:r>
        <w:lastRenderedPageBreak/>
        <w:t>Reports Menu with Menus Expanded</w:t>
      </w:r>
      <w:bookmarkEnd w:id="159"/>
      <w:bookmarkEnd w:id="160"/>
      <w:bookmarkEnd w:id="161"/>
    </w:p>
    <w:p w14:paraId="79FCDC15" w14:textId="77777777" w:rsidR="00621DB5" w:rsidRPr="00621DB5" w:rsidRDefault="00621DB5" w:rsidP="003B6C1A">
      <w:pPr>
        <w:pStyle w:val="Figure"/>
      </w:pPr>
      <w:r>
        <w:rPr>
          <w:noProof/>
        </w:rPr>
        <w:drawing>
          <wp:inline distT="0" distB="0" distL="0" distR="0" wp14:anchorId="79FCE3F6" wp14:editId="79FCE3F7">
            <wp:extent cx="5943600" cy="840105"/>
            <wp:effectExtent l="0" t="0" r="0" b="0"/>
            <wp:docPr id="58" name="Picture 58" descr="Screen capture of the Reports File, View and Help menus expanded with sub menus show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MenuBar_EXPANDE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840105"/>
                    </a:xfrm>
                    <a:prstGeom prst="rect">
                      <a:avLst/>
                    </a:prstGeom>
                  </pic:spPr>
                </pic:pic>
              </a:graphicData>
            </a:graphic>
          </wp:inline>
        </w:drawing>
      </w:r>
    </w:p>
    <w:p w14:paraId="79FCDC16" w14:textId="77777777" w:rsidR="000227DF" w:rsidRPr="007B45CF" w:rsidRDefault="000227DF" w:rsidP="007B45CF">
      <w:pPr>
        <w:pStyle w:val="Heading3"/>
      </w:pPr>
      <w:bookmarkStart w:id="162" w:name="_Toc422471165"/>
      <w:bookmarkStart w:id="163" w:name="_Toc422471333"/>
      <w:bookmarkStart w:id="164" w:name="_Toc477526561"/>
      <w:bookmarkStart w:id="165" w:name="_Toc477938607"/>
      <w:bookmarkStart w:id="166" w:name="_Toc482734877"/>
      <w:r w:rsidRPr="007B45CF">
        <w:t>Management Menu Bars</w:t>
      </w:r>
      <w:bookmarkEnd w:id="162"/>
      <w:bookmarkEnd w:id="163"/>
      <w:bookmarkEnd w:id="164"/>
      <w:bookmarkEnd w:id="165"/>
      <w:bookmarkEnd w:id="166"/>
    </w:p>
    <w:p w14:paraId="79FCDC17" w14:textId="77777777" w:rsidR="000227DF" w:rsidRPr="008C38A4" w:rsidRDefault="000227DF" w:rsidP="000227DF">
      <w:pPr>
        <w:pStyle w:val="DSSECSBodyText"/>
        <w:rPr>
          <w:rFonts w:eastAsiaTheme="minorHAnsi" w:cstheme="minorBidi"/>
        </w:rPr>
      </w:pPr>
      <w:r w:rsidRPr="00257417">
        <w:t xml:space="preserve">The Management Menu bar consists of the </w:t>
      </w:r>
      <w:r w:rsidRPr="009F69C7">
        <w:t>File, Table, View,</w:t>
      </w:r>
      <w:r w:rsidRPr="00257417">
        <w:t xml:space="preserve"> and </w:t>
      </w:r>
      <w:r w:rsidRPr="009F69C7">
        <w:t>Help</w:t>
      </w:r>
      <w:r w:rsidRPr="00257417">
        <w:t xml:space="preserve"> menus</w:t>
      </w:r>
      <w:r w:rsidR="00791F47">
        <w:t xml:space="preserve"> (</w:t>
      </w:r>
      <w:r w:rsidR="00621DB5">
        <w:t>Figure 20</w:t>
      </w:r>
      <w:r w:rsidR="00791F47">
        <w:t>)</w:t>
      </w:r>
      <w:r w:rsidRPr="00257417">
        <w:t>.</w:t>
      </w:r>
    </w:p>
    <w:p w14:paraId="79FCDC18" w14:textId="77777777" w:rsidR="000227DF" w:rsidRDefault="000227DF" w:rsidP="000227DF">
      <w:pPr>
        <w:pStyle w:val="FigureCaption"/>
      </w:pPr>
      <w:bookmarkStart w:id="167" w:name="_Toc477526713"/>
      <w:bookmarkStart w:id="168" w:name="_Toc477849646"/>
      <w:bookmarkStart w:id="169" w:name="_Toc482734997"/>
      <w:r>
        <w:t>Management Menu Options</w:t>
      </w:r>
      <w:bookmarkEnd w:id="167"/>
      <w:bookmarkEnd w:id="168"/>
      <w:bookmarkEnd w:id="169"/>
    </w:p>
    <w:p w14:paraId="79FCDC19" w14:textId="77777777" w:rsidR="00621DB5" w:rsidRPr="00621DB5" w:rsidRDefault="00621DB5" w:rsidP="003B6C1A">
      <w:pPr>
        <w:pStyle w:val="Figure"/>
      </w:pPr>
      <w:r>
        <w:rPr>
          <w:noProof/>
        </w:rPr>
        <w:drawing>
          <wp:inline distT="0" distB="0" distL="0" distR="0" wp14:anchorId="79FCE3F8" wp14:editId="79FCE3F9">
            <wp:extent cx="2712720" cy="777240"/>
            <wp:effectExtent l="0" t="0" r="0" b="3810"/>
            <wp:docPr id="62" name="Picture 62" descr="Management Menu Options"/>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0"/>
                    <a:srcRect r="61843" b="85449"/>
                    <a:stretch/>
                  </pic:blipFill>
                  <pic:spPr bwMode="auto">
                    <a:xfrm>
                      <a:off x="0" y="0"/>
                      <a:ext cx="2712720" cy="777240"/>
                    </a:xfrm>
                    <a:prstGeom prst="rect">
                      <a:avLst/>
                    </a:prstGeom>
                    <a:ln>
                      <a:noFill/>
                    </a:ln>
                    <a:extLst>
                      <a:ext uri="{53640926-AAD7-44D8-BBD7-CCE9431645EC}">
                        <a14:shadowObscured xmlns:a14="http://schemas.microsoft.com/office/drawing/2010/main"/>
                      </a:ext>
                    </a:extLst>
                  </pic:spPr>
                </pic:pic>
              </a:graphicData>
            </a:graphic>
          </wp:inline>
        </w:drawing>
      </w:r>
    </w:p>
    <w:p w14:paraId="79FCDC1A" w14:textId="77777777" w:rsidR="000227DF" w:rsidRPr="00257417" w:rsidRDefault="000227DF" w:rsidP="008C38A4">
      <w:pPr>
        <w:pStyle w:val="BulletListMultiple"/>
      </w:pPr>
      <w:r w:rsidRPr="00257417">
        <w:t xml:space="preserve">The </w:t>
      </w:r>
      <w:r w:rsidRPr="009F69C7">
        <w:t>File</w:t>
      </w:r>
      <w:r w:rsidRPr="00257417">
        <w:t xml:space="preserve"> menu item enables the user to </w:t>
      </w:r>
      <w:r w:rsidRPr="009F69C7">
        <w:t>Exit</w:t>
      </w:r>
      <w:r w:rsidR="008C38A4">
        <w:t xml:space="preserve"> the window.</w:t>
      </w:r>
    </w:p>
    <w:p w14:paraId="79FCDC1B" w14:textId="77777777" w:rsidR="000227DF" w:rsidRPr="00257417" w:rsidRDefault="000227DF" w:rsidP="008C38A4">
      <w:pPr>
        <w:pStyle w:val="BulletListMultiple"/>
      </w:pPr>
      <w:r w:rsidRPr="00257417">
        <w:t xml:space="preserve">The </w:t>
      </w:r>
      <w:r w:rsidRPr="009F69C7">
        <w:t>Table</w:t>
      </w:r>
      <w:r w:rsidRPr="00257417">
        <w:t xml:space="preserve"> menu item provides access to </w:t>
      </w:r>
      <w:r w:rsidRPr="009F69C7">
        <w:t>Location, DSS Unit, Access by User, Category, Procedure, Reason, Event Code Screen</w:t>
      </w:r>
      <w:r w:rsidR="00843E9E">
        <w:t>,</w:t>
      </w:r>
      <w:r w:rsidRPr="009F69C7">
        <w:t xml:space="preserve"> Inactivate EC Screen</w:t>
      </w:r>
      <w:r w:rsidR="00621DB5">
        <w:t>,</w:t>
      </w:r>
      <w:r w:rsidR="00843E9E">
        <w:t xml:space="preserve"> and Providers</w:t>
      </w:r>
      <w:r w:rsidRPr="009F69C7">
        <w:t xml:space="preserve"> </w:t>
      </w:r>
      <w:r w:rsidRPr="00257417">
        <w:t>functions.</w:t>
      </w:r>
    </w:p>
    <w:p w14:paraId="79FCDC1C" w14:textId="77777777" w:rsidR="000227DF" w:rsidRPr="00257417" w:rsidRDefault="000227DF" w:rsidP="008C38A4">
      <w:pPr>
        <w:pStyle w:val="BulletListMultiple"/>
      </w:pPr>
      <w:r w:rsidRPr="00257417">
        <w:t xml:space="preserve">The </w:t>
      </w:r>
      <w:r w:rsidRPr="009F69C7">
        <w:t>View</w:t>
      </w:r>
      <w:r w:rsidRPr="00257417">
        <w:t xml:space="preserve"> menu item enables the user to show or h</w:t>
      </w:r>
      <w:r w:rsidR="008C38A4">
        <w:t>ide the Toolbar and Status Bar.</w:t>
      </w:r>
    </w:p>
    <w:p w14:paraId="79FCDC1D" w14:textId="77777777" w:rsidR="000227DF" w:rsidRDefault="000227DF" w:rsidP="008C38A4">
      <w:pPr>
        <w:pStyle w:val="BulletListMultipleLast"/>
      </w:pPr>
      <w:r w:rsidRPr="00C54497">
        <w:t xml:space="preserve">The </w:t>
      </w:r>
      <w:r w:rsidRPr="009F69C7">
        <w:t>Help</w:t>
      </w:r>
      <w:r w:rsidRPr="00257417">
        <w:t xml:space="preserve"> menu item provides </w:t>
      </w:r>
      <w:r w:rsidRPr="00C54497">
        <w:t>topic-specific help, or information about the Event Capture system.</w:t>
      </w:r>
    </w:p>
    <w:p w14:paraId="79FCDC1E" w14:textId="77777777" w:rsidR="000227DF" w:rsidRPr="007C4D4E" w:rsidRDefault="000227DF" w:rsidP="000227DF">
      <w:pPr>
        <w:pStyle w:val="DSSECSBodyText"/>
      </w:pPr>
      <w:r>
        <w:t xml:space="preserve">Figure </w:t>
      </w:r>
      <w:r w:rsidR="001C58F6">
        <w:t>2</w:t>
      </w:r>
      <w:r w:rsidR="00621DB5">
        <w:t>1</w:t>
      </w:r>
      <w:r>
        <w:t xml:space="preserve"> </w:t>
      </w:r>
      <w:r w:rsidR="00791F47">
        <w:t>shows</w:t>
      </w:r>
      <w:r>
        <w:t xml:space="preserve"> the expanded Management Menu</w:t>
      </w:r>
      <w:r w:rsidR="00791F47">
        <w:t xml:space="preserve"> bar options with expanded menus</w:t>
      </w:r>
      <w:r>
        <w:t>.</w:t>
      </w:r>
    </w:p>
    <w:p w14:paraId="79FCDC1F" w14:textId="77777777" w:rsidR="000227DF" w:rsidRDefault="000227DF" w:rsidP="000227DF">
      <w:pPr>
        <w:pStyle w:val="FigureCaption"/>
      </w:pPr>
      <w:bookmarkStart w:id="170" w:name="_Toc477526714"/>
      <w:bookmarkStart w:id="171" w:name="_Toc477849647"/>
      <w:bookmarkStart w:id="172" w:name="_Toc482734998"/>
      <w:r>
        <w:t>Management Menu with Menus Expanded</w:t>
      </w:r>
      <w:bookmarkEnd w:id="170"/>
      <w:bookmarkEnd w:id="171"/>
      <w:bookmarkEnd w:id="172"/>
    </w:p>
    <w:p w14:paraId="79FCDC20" w14:textId="77777777" w:rsidR="00621DB5" w:rsidRPr="00621DB5" w:rsidRDefault="00621DB5" w:rsidP="003B6C1A">
      <w:pPr>
        <w:pStyle w:val="Figure"/>
      </w:pPr>
      <w:r w:rsidRPr="00903498">
        <w:rPr>
          <w:noProof/>
        </w:rPr>
        <w:drawing>
          <wp:inline distT="0" distB="0" distL="0" distR="0" wp14:anchorId="79FCE3FA" wp14:editId="79FCE3FB">
            <wp:extent cx="5943600" cy="1559372"/>
            <wp:effectExtent l="0" t="0" r="0" b="3175"/>
            <wp:docPr id="80" name="Picture 80" descr="Management Menu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559372"/>
                    </a:xfrm>
                    <a:prstGeom prst="rect">
                      <a:avLst/>
                    </a:prstGeom>
                    <a:noFill/>
                    <a:ln>
                      <a:noFill/>
                    </a:ln>
                  </pic:spPr>
                </pic:pic>
              </a:graphicData>
            </a:graphic>
          </wp:inline>
        </w:drawing>
      </w:r>
    </w:p>
    <w:p w14:paraId="79FCDC21" w14:textId="77777777" w:rsidR="00BC1925" w:rsidRPr="007B45CF" w:rsidRDefault="00BC1925" w:rsidP="00A64912">
      <w:pPr>
        <w:pStyle w:val="Heading2"/>
      </w:pPr>
      <w:bookmarkStart w:id="173" w:name="_Toc482734878"/>
      <w:r w:rsidRPr="007B45CF">
        <w:t>Changing User ID and Password</w:t>
      </w:r>
      <w:bookmarkEnd w:id="173"/>
      <w:r w:rsidRPr="007B45CF">
        <w:fldChar w:fldCharType="begin"/>
      </w:r>
      <w:r w:rsidRPr="007B45CF">
        <w:instrText xml:space="preserve"> XE "Changing User ID and Password" </w:instrText>
      </w:r>
      <w:r w:rsidRPr="007B45CF">
        <w:fldChar w:fldCharType="end"/>
      </w:r>
    </w:p>
    <w:p w14:paraId="79FCDC22" w14:textId="77777777" w:rsidR="00BC1925" w:rsidRPr="00BC1925" w:rsidRDefault="00BC1925" w:rsidP="003B6C1A">
      <w:pPr>
        <w:pStyle w:val="DSSECSBodyText"/>
      </w:pPr>
      <w:r w:rsidRPr="00BC1925">
        <w:t>In the event that PIV authentication is unavailable, users will need to use VistA access and verify codes to access ECS. To request changes to assigned access and verify codes, please contact the local Information Resource Manager (IRM).</w:t>
      </w:r>
    </w:p>
    <w:p w14:paraId="79FCDC23" w14:textId="77777777" w:rsidR="000227DF" w:rsidRPr="007B45CF" w:rsidRDefault="000227DF" w:rsidP="00A64912">
      <w:pPr>
        <w:pStyle w:val="Heading2"/>
      </w:pPr>
      <w:bookmarkStart w:id="174" w:name="_Toc477526563"/>
      <w:bookmarkStart w:id="175" w:name="_Toc477938609"/>
      <w:bookmarkStart w:id="176" w:name="_Toc482734879"/>
      <w:r w:rsidRPr="007B45CF">
        <w:lastRenderedPageBreak/>
        <w:t>Exit System</w:t>
      </w:r>
      <w:bookmarkEnd w:id="174"/>
      <w:bookmarkEnd w:id="175"/>
      <w:bookmarkEnd w:id="176"/>
      <w:r w:rsidRPr="007B45CF">
        <w:fldChar w:fldCharType="begin"/>
      </w:r>
      <w:r w:rsidRPr="007B45CF">
        <w:instrText xml:space="preserve"> XE "Exit System" </w:instrText>
      </w:r>
      <w:r w:rsidRPr="007B45CF">
        <w:fldChar w:fldCharType="end"/>
      </w:r>
    </w:p>
    <w:p w14:paraId="79FCDC24" w14:textId="77777777" w:rsidR="000227DF" w:rsidRPr="00257417" w:rsidRDefault="000227DF" w:rsidP="000227DF">
      <w:pPr>
        <w:pStyle w:val="DSSECSBodyText"/>
      </w:pPr>
      <w:r w:rsidRPr="00257417">
        <w:t xml:space="preserve">From the main Event Capture menu, click the </w:t>
      </w:r>
      <w:r w:rsidRPr="009F69C7">
        <w:t>Exit</w:t>
      </w:r>
      <w:r w:rsidRPr="00257417">
        <w:t xml:space="preserve"> button to exit the Event Capture GUI. Alternatively, from the same screen</w:t>
      </w:r>
      <w:r w:rsidRPr="00C54497">
        <w:t xml:space="preserve">, users can go to </w:t>
      </w:r>
      <w:r w:rsidRPr="009F69C7">
        <w:t>File &gt; Exit,</w:t>
      </w:r>
      <w:r w:rsidRPr="00257417">
        <w:t xml:space="preserve"> or click the </w:t>
      </w:r>
      <w:r w:rsidRPr="009F69C7">
        <w:t xml:space="preserve">Close </w:t>
      </w:r>
      <w:r w:rsidRPr="00257417">
        <w:t>window button in the top right corner of the screen.</w:t>
      </w:r>
    </w:p>
    <w:p w14:paraId="79FCDC25" w14:textId="77777777" w:rsidR="000227DF" w:rsidRPr="007B45CF" w:rsidRDefault="000227DF" w:rsidP="00A64912">
      <w:pPr>
        <w:pStyle w:val="Heading2"/>
      </w:pPr>
      <w:bookmarkStart w:id="177" w:name="_Toc437268363"/>
      <w:bookmarkStart w:id="178" w:name="_Toc477526564"/>
      <w:bookmarkStart w:id="179" w:name="_Toc477938610"/>
      <w:bookmarkStart w:id="180" w:name="_Toc482734880"/>
      <w:r w:rsidRPr="007B45CF">
        <w:t>Caveats and Exceptions</w:t>
      </w:r>
      <w:bookmarkEnd w:id="177"/>
      <w:bookmarkEnd w:id="178"/>
      <w:bookmarkEnd w:id="179"/>
      <w:bookmarkEnd w:id="180"/>
      <w:r w:rsidRPr="007B45CF">
        <w:fldChar w:fldCharType="begin"/>
      </w:r>
      <w:r w:rsidRPr="007B45CF">
        <w:instrText xml:space="preserve"> XE "Caveats and Exceptions" </w:instrText>
      </w:r>
      <w:r w:rsidRPr="007B45CF">
        <w:fldChar w:fldCharType="end"/>
      </w:r>
    </w:p>
    <w:p w14:paraId="79FCDC26" w14:textId="77777777" w:rsidR="000227DF" w:rsidRDefault="000227DF" w:rsidP="000227DF">
      <w:pPr>
        <w:pStyle w:val="DSSECSBodyText"/>
      </w:pPr>
      <w:r w:rsidRPr="00F94D33">
        <w:t xml:space="preserve">On all </w:t>
      </w:r>
      <w:r>
        <w:t>ECS GUI</w:t>
      </w:r>
      <w:r w:rsidRPr="00F94D33">
        <w:t xml:space="preserve"> screens, the p</w:t>
      </w:r>
      <w:r>
        <w:t>revious Location entry will be saved</w:t>
      </w:r>
      <w:r w:rsidRPr="00F94D33">
        <w:t xml:space="preserve"> and used as the default on subsequent Location fields.</w:t>
      </w:r>
    </w:p>
    <w:p w14:paraId="79FCDC27" w14:textId="77777777" w:rsidR="000227DF" w:rsidRPr="007B45CF" w:rsidRDefault="000227DF" w:rsidP="00A64912">
      <w:pPr>
        <w:pStyle w:val="Heading2"/>
      </w:pPr>
      <w:bookmarkStart w:id="181" w:name="_Toc421025601"/>
      <w:bookmarkStart w:id="182" w:name="_Toc422471147"/>
      <w:bookmarkStart w:id="183" w:name="_Toc422471315"/>
      <w:bookmarkStart w:id="184" w:name="_Toc477526565"/>
      <w:bookmarkStart w:id="185" w:name="_Toc477938611"/>
      <w:bookmarkStart w:id="186" w:name="_Toc482734881"/>
      <w:r w:rsidRPr="007B45CF">
        <w:t>Online Documentation</w:t>
      </w:r>
      <w:bookmarkEnd w:id="181"/>
      <w:bookmarkEnd w:id="182"/>
      <w:bookmarkEnd w:id="183"/>
      <w:bookmarkEnd w:id="184"/>
      <w:bookmarkEnd w:id="185"/>
      <w:bookmarkEnd w:id="186"/>
      <w:r w:rsidRPr="007B45CF">
        <w:fldChar w:fldCharType="begin"/>
      </w:r>
      <w:r w:rsidRPr="007B45CF">
        <w:instrText xml:space="preserve"> XE "Online Documentation"</w:instrText>
      </w:r>
      <w:r w:rsidRPr="007B45CF">
        <w:fldChar w:fldCharType="end"/>
      </w:r>
    </w:p>
    <w:p w14:paraId="79FCDC28" w14:textId="77777777" w:rsidR="000227DF" w:rsidRPr="00F94D33" w:rsidRDefault="00791F47" w:rsidP="000227DF">
      <w:pPr>
        <w:pStyle w:val="DSSECSBodyText"/>
      </w:pPr>
      <w:r>
        <w:rPr>
          <w:snapToGrid w:val="0"/>
        </w:rPr>
        <w:t>Online help is available t</w:t>
      </w:r>
      <w:r w:rsidR="000227DF" w:rsidRPr="00F94D33">
        <w:rPr>
          <w:snapToGrid w:val="0"/>
        </w:rPr>
        <w:t xml:space="preserve">hroughout the entire </w:t>
      </w:r>
      <w:r w:rsidR="000227DF">
        <w:rPr>
          <w:snapToGrid w:val="0"/>
        </w:rPr>
        <w:t>ECS GUI</w:t>
      </w:r>
      <w:r>
        <w:rPr>
          <w:snapToGrid w:val="0"/>
        </w:rPr>
        <w:t>. T</w:t>
      </w:r>
      <w:r w:rsidRPr="00F94D33">
        <w:rPr>
          <w:snapToGrid w:val="0"/>
        </w:rPr>
        <w:t>o obtain online information for any screen</w:t>
      </w:r>
      <w:r>
        <w:rPr>
          <w:snapToGrid w:val="0"/>
        </w:rPr>
        <w:t>, c</w:t>
      </w:r>
      <w:r w:rsidR="000227DF" w:rsidRPr="00F94D33">
        <w:rPr>
          <w:snapToGrid w:val="0"/>
        </w:rPr>
        <w:t xml:space="preserve">lick the question mark </w:t>
      </w:r>
      <w:r w:rsidR="000227DF">
        <w:rPr>
          <w:snapToGrid w:val="0"/>
        </w:rPr>
        <w:t>button</w:t>
      </w:r>
      <w:r w:rsidR="000227DF" w:rsidRPr="00F94D33">
        <w:rPr>
          <w:snapToGrid w:val="0"/>
        </w:rPr>
        <w:t xml:space="preserve"> located </w:t>
      </w:r>
      <w:r w:rsidR="000227DF">
        <w:rPr>
          <w:snapToGrid w:val="0"/>
        </w:rPr>
        <w:t>on</w:t>
      </w:r>
      <w:r w:rsidR="000227DF" w:rsidRPr="00F94D33">
        <w:rPr>
          <w:snapToGrid w:val="0"/>
        </w:rPr>
        <w:t xml:space="preserve"> the toolbar </w:t>
      </w:r>
      <w:r w:rsidR="000227DF">
        <w:rPr>
          <w:noProof/>
        </w:rPr>
        <w:drawing>
          <wp:inline distT="0" distB="0" distL="0" distR="0" wp14:anchorId="79FCE3FC" wp14:editId="79FCE3FD">
            <wp:extent cx="190500" cy="200025"/>
            <wp:effectExtent l="0" t="0" r="0" b="9525"/>
            <wp:docPr id="2" name="Picture 2" descr="Question Mark button that appears in Event Capture; provides online information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estion Mark button that appears in Event Capture"/>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190500" cy="200025"/>
                    </a:xfrm>
                    <a:prstGeom prst="rect">
                      <a:avLst/>
                    </a:prstGeom>
                    <a:noFill/>
                    <a:ln>
                      <a:noFill/>
                    </a:ln>
                  </pic:spPr>
                </pic:pic>
              </a:graphicData>
            </a:graphic>
          </wp:inline>
        </w:drawing>
      </w:r>
      <w:r w:rsidR="000227DF">
        <w:t xml:space="preserve"> </w:t>
      </w:r>
      <w:r w:rsidR="000227DF" w:rsidRPr="00F94D33">
        <w:rPr>
          <w:snapToGrid w:val="0"/>
        </w:rPr>
        <w:t xml:space="preserve">or </w:t>
      </w:r>
      <w:r w:rsidR="000227DF">
        <w:rPr>
          <w:snapToGrid w:val="0"/>
        </w:rPr>
        <w:t>at</w:t>
      </w:r>
      <w:r w:rsidR="000227DF" w:rsidRPr="00F94D33">
        <w:rPr>
          <w:snapToGrid w:val="0"/>
        </w:rPr>
        <w:t xml:space="preserve"> the bottom right corner of the scree</w:t>
      </w:r>
      <w:r>
        <w:rPr>
          <w:snapToGrid w:val="0"/>
        </w:rPr>
        <w:t>n</w:t>
      </w:r>
      <w:r w:rsidR="00BC1925">
        <w:rPr>
          <w:snapToGrid w:val="0"/>
        </w:rPr>
        <w:t>, click on the Topic Help button</w:t>
      </w:r>
      <w:r w:rsidR="000227DF">
        <w:rPr>
          <w:snapToGrid w:val="0"/>
        </w:rPr>
        <w:t xml:space="preserve"> </w:t>
      </w:r>
      <w:r w:rsidR="000227DF">
        <w:rPr>
          <w:noProof/>
        </w:rPr>
        <w:drawing>
          <wp:inline distT="0" distB="0" distL="0" distR="0" wp14:anchorId="79FCE3FE" wp14:editId="79FCE3FF">
            <wp:extent cx="647700" cy="190500"/>
            <wp:effectExtent l="0" t="0" r="0" b="0"/>
            <wp:docPr id="3" name="Picture 3" descr="Topic Help button screen capture (Ctrl and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ic Help button screen capture (Ctrl and T)"/>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647700" cy="190500"/>
                    </a:xfrm>
                    <a:prstGeom prst="rect">
                      <a:avLst/>
                    </a:prstGeom>
                    <a:noFill/>
                    <a:ln>
                      <a:noFill/>
                    </a:ln>
                  </pic:spPr>
                </pic:pic>
              </a:graphicData>
            </a:graphic>
          </wp:inline>
        </w:drawing>
      </w:r>
      <w:r w:rsidR="000227DF" w:rsidRPr="00F94D33">
        <w:rPr>
          <w:snapToGrid w:val="0"/>
        </w:rPr>
        <w:t xml:space="preserve">. </w:t>
      </w:r>
      <w:r w:rsidR="000227DF">
        <w:rPr>
          <w:snapToGrid w:val="0"/>
        </w:rPr>
        <w:t>The information provided in the help menus</w:t>
      </w:r>
      <w:r w:rsidR="000227DF" w:rsidRPr="00F94D33">
        <w:rPr>
          <w:snapToGrid w:val="0"/>
        </w:rPr>
        <w:t xml:space="preserve"> corresponds </w:t>
      </w:r>
      <w:r w:rsidR="000227DF">
        <w:rPr>
          <w:snapToGrid w:val="0"/>
        </w:rPr>
        <w:t>to</w:t>
      </w:r>
      <w:r w:rsidR="000227DF" w:rsidRPr="00F94D33">
        <w:rPr>
          <w:snapToGrid w:val="0"/>
        </w:rPr>
        <w:t xml:space="preserve"> the information that is in th</w:t>
      </w:r>
      <w:r w:rsidR="000227DF">
        <w:rPr>
          <w:snapToGrid w:val="0"/>
        </w:rPr>
        <w:t>is</w:t>
      </w:r>
      <w:r w:rsidR="000227DF" w:rsidRPr="00F94D33">
        <w:rPr>
          <w:snapToGrid w:val="0"/>
        </w:rPr>
        <w:t xml:space="preserve"> </w:t>
      </w:r>
      <w:r w:rsidR="000227DF">
        <w:rPr>
          <w:snapToGrid w:val="0"/>
        </w:rPr>
        <w:t>u</w:t>
      </w:r>
      <w:r w:rsidR="000227DF" w:rsidRPr="00F94D33">
        <w:rPr>
          <w:snapToGrid w:val="0"/>
        </w:rPr>
        <w:t>ser</w:t>
      </w:r>
      <w:r w:rsidR="00BC1925">
        <w:rPr>
          <w:snapToGrid w:val="0"/>
        </w:rPr>
        <w:t>’s guide</w:t>
      </w:r>
      <w:r>
        <w:rPr>
          <w:snapToGrid w:val="0"/>
        </w:rPr>
        <w:t xml:space="preserve"> (</w:t>
      </w:r>
      <w:r w:rsidR="00BC1925">
        <w:rPr>
          <w:snapToGrid w:val="0"/>
        </w:rPr>
        <w:t>Figure 22</w:t>
      </w:r>
      <w:r>
        <w:rPr>
          <w:snapToGrid w:val="0"/>
        </w:rPr>
        <w:t>)</w:t>
      </w:r>
      <w:r w:rsidR="000227DF" w:rsidRPr="00F94D33">
        <w:rPr>
          <w:snapToGrid w:val="0"/>
        </w:rPr>
        <w:t>.</w:t>
      </w:r>
    </w:p>
    <w:p w14:paraId="79FCDC29" w14:textId="77777777" w:rsidR="000227DF" w:rsidRDefault="000227DF" w:rsidP="000227DF">
      <w:pPr>
        <w:pStyle w:val="DSSECSBodyText"/>
      </w:pPr>
      <w:r w:rsidRPr="00257417">
        <w:t xml:space="preserve">To obtain online information for a field, click on that field and then press the </w:t>
      </w:r>
      <w:r w:rsidRPr="009F69C7">
        <w:t xml:space="preserve">&lt;F1&gt; </w:t>
      </w:r>
      <w:r w:rsidRPr="00257417">
        <w:t>key.</w:t>
      </w:r>
    </w:p>
    <w:p w14:paraId="79FCDC2A" w14:textId="77777777" w:rsidR="000227DF" w:rsidRPr="00F94D33" w:rsidRDefault="000227DF" w:rsidP="000227DF">
      <w:pPr>
        <w:pStyle w:val="FigureCaption"/>
      </w:pPr>
      <w:bookmarkStart w:id="187" w:name="_Toc477526715"/>
      <w:bookmarkStart w:id="188" w:name="_Toc477849648"/>
      <w:bookmarkStart w:id="189" w:name="_Toc482734999"/>
      <w:r>
        <w:t>Online Help Screen</w:t>
      </w:r>
      <w:bookmarkEnd w:id="187"/>
      <w:bookmarkEnd w:id="188"/>
      <w:bookmarkEnd w:id="189"/>
    </w:p>
    <w:p w14:paraId="79FCDC2B" w14:textId="77777777" w:rsidR="000227DF" w:rsidRDefault="000227DF" w:rsidP="000227DF">
      <w:pPr>
        <w:pStyle w:val="Figure"/>
      </w:pPr>
      <w:r>
        <w:rPr>
          <w:noProof/>
        </w:rPr>
        <w:drawing>
          <wp:inline distT="0" distB="0" distL="0" distR="0" wp14:anchorId="79FCE400" wp14:editId="79FCE401">
            <wp:extent cx="4448175" cy="2584102"/>
            <wp:effectExtent l="0" t="0" r="0" b="6985"/>
            <wp:docPr id="255" name="Picture 255" descr="Event Capture Topic Help Screen - Enter/Edit Patient Procedures Selection&#10;&#10;This is an example of the screens that appear for Event Capture when a user selects a field and then presses the F1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48175" cy="2584102"/>
                    </a:xfrm>
                    <a:prstGeom prst="rect">
                      <a:avLst/>
                    </a:prstGeom>
                  </pic:spPr>
                </pic:pic>
              </a:graphicData>
            </a:graphic>
          </wp:inline>
        </w:drawing>
      </w:r>
    </w:p>
    <w:p w14:paraId="79FCDC2C" w14:textId="77777777" w:rsidR="000227DF" w:rsidRPr="007B45CF" w:rsidRDefault="000227DF" w:rsidP="00A64912">
      <w:pPr>
        <w:pStyle w:val="Heading2"/>
      </w:pPr>
      <w:bookmarkStart w:id="190" w:name="_Toc422471149"/>
      <w:bookmarkStart w:id="191" w:name="_Toc422471317"/>
      <w:bookmarkStart w:id="192" w:name="_Toc477526567"/>
      <w:bookmarkStart w:id="193" w:name="_Toc477938613"/>
      <w:bookmarkStart w:id="194" w:name="_Toc482734882"/>
      <w:r w:rsidRPr="007B45CF">
        <w:t>Timeout Feature</w:t>
      </w:r>
      <w:bookmarkEnd w:id="190"/>
      <w:bookmarkEnd w:id="191"/>
      <w:bookmarkEnd w:id="192"/>
      <w:bookmarkEnd w:id="193"/>
      <w:bookmarkEnd w:id="194"/>
      <w:r w:rsidRPr="007B45CF">
        <w:fldChar w:fldCharType="begin"/>
      </w:r>
      <w:r w:rsidRPr="007B45CF">
        <w:instrText xml:space="preserve"> XE "Timeout Feature"</w:instrText>
      </w:r>
      <w:r w:rsidRPr="007B45CF">
        <w:fldChar w:fldCharType="end"/>
      </w:r>
    </w:p>
    <w:p w14:paraId="79FCDC2D" w14:textId="77777777" w:rsidR="000227DF" w:rsidRDefault="000227DF" w:rsidP="000227DF">
      <w:pPr>
        <w:pStyle w:val="DSSECSBodyText"/>
      </w:pPr>
      <w:r w:rsidRPr="00257417">
        <w:t xml:space="preserve">Event Capture includes a timeout feature consistent with CPRS. A countdown screen will display a warning of the pending timeout of the application when the Event Capture application is idle for a user-defined amount of time. If the user takes no action, the application will close. Click on the </w:t>
      </w:r>
      <w:r w:rsidR="004A64BC">
        <w:t>“</w:t>
      </w:r>
      <w:r w:rsidRPr="009F69C7">
        <w:t>Do not close Event Capture</w:t>
      </w:r>
      <w:r w:rsidR="004A64BC">
        <w:t>”</w:t>
      </w:r>
      <w:r w:rsidRPr="00257417">
        <w:t xml:space="preserve"> button to stay connected</w:t>
      </w:r>
      <w:r w:rsidR="004A64BC">
        <w:t xml:space="preserve"> (Figure </w:t>
      </w:r>
      <w:r w:rsidR="00DF613C">
        <w:t>22</w:t>
      </w:r>
      <w:r w:rsidR="004A64BC">
        <w:t>)</w:t>
      </w:r>
      <w:r w:rsidRPr="00257417">
        <w:t>.</w:t>
      </w:r>
    </w:p>
    <w:p w14:paraId="79FCDC2E" w14:textId="77777777" w:rsidR="000227DF" w:rsidRPr="004F1542" w:rsidRDefault="000227DF" w:rsidP="000227DF">
      <w:pPr>
        <w:pStyle w:val="FigureCaption"/>
      </w:pPr>
      <w:bookmarkStart w:id="195" w:name="_Toc477526716"/>
      <w:bookmarkStart w:id="196" w:name="_Toc477849649"/>
      <w:bookmarkStart w:id="197" w:name="_Toc482735000"/>
      <w:r>
        <w:lastRenderedPageBreak/>
        <w:t>Event Capture Timeout Screen</w:t>
      </w:r>
      <w:bookmarkEnd w:id="195"/>
      <w:bookmarkEnd w:id="196"/>
      <w:bookmarkEnd w:id="197"/>
    </w:p>
    <w:p w14:paraId="79FCDC2F" w14:textId="77777777" w:rsidR="000227DF" w:rsidRDefault="000227DF" w:rsidP="000227DF">
      <w:pPr>
        <w:pStyle w:val="Figure"/>
      </w:pPr>
      <w:r>
        <w:rPr>
          <w:noProof/>
        </w:rPr>
        <w:drawing>
          <wp:inline distT="0" distB="0" distL="0" distR="0" wp14:anchorId="79FCE402" wp14:editId="79FCE403">
            <wp:extent cx="3227832" cy="1430517"/>
            <wp:effectExtent l="0" t="0" r="0" b="0"/>
            <wp:docPr id="77" name="Picture 77" descr="The Event Capture countdown that appears once the system has been left idle for a user defined time period.  Press Do not close Event Capture  orAlt and D to continue using th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email">
                      <a:extLst>
                        <a:ext uri="{28A0092B-C50C-407E-A947-70E740481C1C}">
                          <a14:useLocalDpi xmlns:a14="http://schemas.microsoft.com/office/drawing/2010/main"/>
                        </a:ext>
                      </a:extLst>
                    </a:blip>
                    <a:stretch>
                      <a:fillRect/>
                    </a:stretch>
                  </pic:blipFill>
                  <pic:spPr>
                    <a:xfrm>
                      <a:off x="0" y="0"/>
                      <a:ext cx="3224900" cy="1429218"/>
                    </a:xfrm>
                    <a:prstGeom prst="rect">
                      <a:avLst/>
                    </a:prstGeom>
                  </pic:spPr>
                </pic:pic>
              </a:graphicData>
            </a:graphic>
          </wp:inline>
        </w:drawing>
      </w:r>
    </w:p>
    <w:p w14:paraId="79FCDC30" w14:textId="77777777" w:rsidR="000227DF" w:rsidRPr="00E84AD2" w:rsidRDefault="000227DF" w:rsidP="000227DF">
      <w:pPr>
        <w:pStyle w:val="DSSECSBodyText"/>
      </w:pPr>
      <w:r w:rsidRPr="004F1542">
        <w:t>The amount of time for the timeout and countdown features is user-defined at the application server level.</w:t>
      </w:r>
    </w:p>
    <w:p w14:paraId="79FCDC31" w14:textId="77777777" w:rsidR="00D779D3" w:rsidRDefault="00D779D3" w:rsidP="007B24EE">
      <w:pPr>
        <w:pStyle w:val="DSSECSBodyText"/>
      </w:pPr>
    </w:p>
    <w:p w14:paraId="79FCDC32" w14:textId="77777777" w:rsidR="00D779D3" w:rsidRDefault="00D779D3" w:rsidP="007B24EE">
      <w:pPr>
        <w:pStyle w:val="DSSECSBodyText"/>
        <w:sectPr w:rsidR="00D779D3" w:rsidSect="006E1127">
          <w:headerReference w:type="default" r:id="rId66"/>
          <w:pgSz w:w="12240" w:h="15840" w:code="1"/>
          <w:pgMar w:top="1440" w:right="1440" w:bottom="1440" w:left="1440" w:header="720" w:footer="504" w:gutter="0"/>
          <w:cols w:space="720"/>
          <w:docGrid w:linePitch="360"/>
        </w:sectPr>
      </w:pPr>
    </w:p>
    <w:p w14:paraId="79FCDC33" w14:textId="77777777" w:rsidR="000227DF" w:rsidRPr="007B45CF" w:rsidRDefault="00015F41" w:rsidP="00A64912">
      <w:pPr>
        <w:pStyle w:val="Heading1"/>
      </w:pPr>
      <w:bookmarkStart w:id="198" w:name="_Toc477938615"/>
      <w:bookmarkStart w:id="199" w:name="_Toc482734883"/>
      <w:r w:rsidRPr="007B45CF">
        <w:lastRenderedPageBreak/>
        <w:t>Using the Software</w:t>
      </w:r>
      <w:bookmarkEnd w:id="198"/>
      <w:bookmarkEnd w:id="199"/>
    </w:p>
    <w:p w14:paraId="79FCDC34" w14:textId="77777777" w:rsidR="00441696" w:rsidRDefault="00441696" w:rsidP="00441696">
      <w:pPr>
        <w:pStyle w:val="CommentText"/>
      </w:pPr>
      <w:r>
        <w:t xml:space="preserve">The </w:t>
      </w:r>
      <w:r w:rsidR="00436198">
        <w:t xml:space="preserve">following </w:t>
      </w:r>
      <w:r>
        <w:t xml:space="preserve">subsections </w:t>
      </w:r>
      <w:r w:rsidR="00436198">
        <w:t>provide instructions on how to use ECS to perform tasks and functions in each of the four main areas: Data Entry, Spreadsheets, Reports, and Management Menu</w:t>
      </w:r>
      <w:r>
        <w:t>.</w:t>
      </w:r>
    </w:p>
    <w:p w14:paraId="79FCDC35" w14:textId="77777777" w:rsidR="000227DF" w:rsidRPr="007B45CF" w:rsidRDefault="000227DF" w:rsidP="00A64912">
      <w:pPr>
        <w:pStyle w:val="Heading2"/>
      </w:pPr>
      <w:bookmarkStart w:id="200" w:name="_Toc421025619"/>
      <w:bookmarkStart w:id="201" w:name="_Toc422471167"/>
      <w:bookmarkStart w:id="202" w:name="_Toc422471335"/>
      <w:bookmarkStart w:id="203" w:name="_Toc477526570"/>
      <w:bookmarkStart w:id="204" w:name="_Toc477938616"/>
      <w:bookmarkStart w:id="205" w:name="_Toc482734884"/>
      <w:r w:rsidRPr="007B45CF">
        <w:t>Data Entry Menu</w:t>
      </w:r>
      <w:bookmarkEnd w:id="200"/>
      <w:bookmarkEnd w:id="201"/>
      <w:bookmarkEnd w:id="202"/>
      <w:bookmarkEnd w:id="203"/>
      <w:bookmarkEnd w:id="204"/>
      <w:bookmarkEnd w:id="205"/>
      <w:r w:rsidRPr="007B45CF">
        <w:fldChar w:fldCharType="begin"/>
      </w:r>
      <w:r w:rsidRPr="007B45CF">
        <w:instrText xml:space="preserve"> XE "Data Entry Menu" </w:instrText>
      </w:r>
      <w:r w:rsidRPr="007B45CF">
        <w:fldChar w:fldCharType="end"/>
      </w:r>
    </w:p>
    <w:p w14:paraId="79FCDC36" w14:textId="77777777" w:rsidR="000227DF" w:rsidRPr="00257417" w:rsidRDefault="000227DF" w:rsidP="000227DF">
      <w:pPr>
        <w:pStyle w:val="DSSECSBodyText"/>
      </w:pPr>
      <w:r w:rsidRPr="00257417">
        <w:t xml:space="preserve">The </w:t>
      </w:r>
      <w:r w:rsidRPr="009F69C7">
        <w:t xml:space="preserve">Data Entry </w:t>
      </w:r>
      <w:r w:rsidR="004A64BC">
        <w:t>M</w:t>
      </w:r>
      <w:r w:rsidRPr="00257417">
        <w:t xml:space="preserve">enu offers </w:t>
      </w:r>
      <w:r w:rsidR="004A64BC">
        <w:t>three</w:t>
      </w:r>
      <w:r w:rsidRPr="00257417">
        <w:t xml:space="preserve"> options</w:t>
      </w:r>
      <w:r w:rsidR="004A64BC">
        <w:t xml:space="preserve"> (</w:t>
      </w:r>
      <w:r w:rsidR="00436198">
        <w:t>Figure 24</w:t>
      </w:r>
      <w:r w:rsidR="004A64BC">
        <w:t>)</w:t>
      </w:r>
      <w:r w:rsidRPr="00257417">
        <w:t>:</w:t>
      </w:r>
    </w:p>
    <w:p w14:paraId="79FCDC37" w14:textId="77777777" w:rsidR="000227DF" w:rsidRPr="00257417" w:rsidRDefault="000227DF" w:rsidP="008C38A4">
      <w:pPr>
        <w:pStyle w:val="BulletListMultiple"/>
      </w:pPr>
      <w:r w:rsidRPr="009F69C7">
        <w:t>Data Entry by Patient</w:t>
      </w:r>
      <w:r w:rsidRPr="00257417">
        <w:t xml:space="preserve"> – Enter/Edit Patient Procedures</w:t>
      </w:r>
    </w:p>
    <w:p w14:paraId="79FCDC38" w14:textId="77777777" w:rsidR="000227DF" w:rsidRPr="00257417" w:rsidRDefault="000227DF" w:rsidP="008C38A4">
      <w:pPr>
        <w:pStyle w:val="BulletListMultiple"/>
      </w:pPr>
      <w:r w:rsidRPr="009F69C7">
        <w:t xml:space="preserve">Data Entry by Procedure </w:t>
      </w:r>
      <w:r w:rsidRPr="00257417">
        <w:t xml:space="preserve">– Batch (Same Procedure, Multiple </w:t>
      </w:r>
      <w:bookmarkStart w:id="206" w:name="p114_17"/>
      <w:bookmarkStart w:id="207" w:name="Menu_Same_Proc_Multi_Patients"/>
      <w:bookmarkEnd w:id="206"/>
      <w:r w:rsidRPr="00257417">
        <w:t>Patients</w:t>
      </w:r>
      <w:bookmarkEnd w:id="207"/>
      <w:r w:rsidRPr="00257417">
        <w:t>)</w:t>
      </w:r>
    </w:p>
    <w:p w14:paraId="79FCDC39" w14:textId="77777777" w:rsidR="000227DF" w:rsidRDefault="000227DF" w:rsidP="008C38A4">
      <w:pPr>
        <w:pStyle w:val="BulletListMultipleLast"/>
      </w:pPr>
      <w:r w:rsidRPr="009F69C7">
        <w:t xml:space="preserve">Multiple Dates/Procs </w:t>
      </w:r>
      <w:r w:rsidRPr="00257417">
        <w:t>– Multiple Dates / Multiple Procedures</w:t>
      </w:r>
    </w:p>
    <w:p w14:paraId="79FCDC3A" w14:textId="77777777" w:rsidR="000227DF" w:rsidRPr="00B96A09" w:rsidRDefault="000227DF" w:rsidP="000227DF">
      <w:pPr>
        <w:pStyle w:val="FigureCaption"/>
      </w:pPr>
      <w:bookmarkStart w:id="208" w:name="_Toc477526718"/>
      <w:bookmarkStart w:id="209" w:name="_Toc477849651"/>
      <w:bookmarkStart w:id="210" w:name="_Toc482735001"/>
      <w:r>
        <w:t>Data Entry Menu Screen</w:t>
      </w:r>
      <w:bookmarkEnd w:id="208"/>
      <w:bookmarkEnd w:id="209"/>
      <w:bookmarkEnd w:id="210"/>
    </w:p>
    <w:p w14:paraId="79FCDC3B" w14:textId="77777777" w:rsidR="000227DF" w:rsidRDefault="000227DF" w:rsidP="000227DF">
      <w:pPr>
        <w:pStyle w:val="Figure"/>
        <w:rPr>
          <w:noProof/>
        </w:rPr>
      </w:pPr>
      <w:r>
        <w:rPr>
          <w:noProof/>
        </w:rPr>
        <w:drawing>
          <wp:inline distT="0" distB="0" distL="0" distR="0" wp14:anchorId="79FCE404" wp14:editId="79FCE405">
            <wp:extent cx="4864608" cy="3440047"/>
            <wp:effectExtent l="0" t="0" r="0" b="8255"/>
            <wp:docPr id="71" name="Picture 71" descr="Example of Data Entry Menu.  Across the horizontal toolbar are the speed buttons for Event Capture.  The options on this menu are Data Entry by Patient (Alt and D), Data Entry by Procedure (Alt and a), Multiple Dates / Procs (Alt and M) and Exit (Alt and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email">
                      <a:extLst>
                        <a:ext uri="{28A0092B-C50C-407E-A947-70E740481C1C}">
                          <a14:useLocalDpi xmlns:a14="http://schemas.microsoft.com/office/drawing/2010/main"/>
                        </a:ext>
                      </a:extLst>
                    </a:blip>
                    <a:stretch>
                      <a:fillRect/>
                    </a:stretch>
                  </pic:blipFill>
                  <pic:spPr>
                    <a:xfrm>
                      <a:off x="0" y="0"/>
                      <a:ext cx="4871526" cy="3444939"/>
                    </a:xfrm>
                    <a:prstGeom prst="rect">
                      <a:avLst/>
                    </a:prstGeom>
                  </pic:spPr>
                </pic:pic>
              </a:graphicData>
            </a:graphic>
          </wp:inline>
        </w:drawing>
      </w:r>
    </w:p>
    <w:p w14:paraId="79FCDC3C" w14:textId="77777777" w:rsidR="000227DF" w:rsidRPr="007B45CF" w:rsidRDefault="000227DF" w:rsidP="007B45CF">
      <w:pPr>
        <w:pStyle w:val="Heading3"/>
      </w:pPr>
      <w:bookmarkStart w:id="211" w:name="_Toc421025620"/>
      <w:bookmarkStart w:id="212" w:name="_Toc422471168"/>
      <w:bookmarkStart w:id="213" w:name="_Toc422471336"/>
      <w:bookmarkStart w:id="214" w:name="_Toc477526572"/>
      <w:bookmarkStart w:id="215" w:name="_Toc477938618"/>
      <w:bookmarkStart w:id="216" w:name="_Toc482734885"/>
      <w:r w:rsidRPr="007B45CF">
        <w:t>Data Entry by Patient</w:t>
      </w:r>
      <w:bookmarkEnd w:id="211"/>
      <w:bookmarkEnd w:id="212"/>
      <w:bookmarkEnd w:id="213"/>
      <w:bookmarkEnd w:id="214"/>
      <w:bookmarkEnd w:id="215"/>
      <w:bookmarkEnd w:id="216"/>
    </w:p>
    <w:p w14:paraId="79FCDC3D" w14:textId="77777777" w:rsidR="00436198" w:rsidRDefault="00436198" w:rsidP="004A6039">
      <w:pPr>
        <w:pStyle w:val="DSSECSBodyText"/>
      </w:pPr>
      <w:r>
        <w:t>The</w:t>
      </w:r>
      <w:r w:rsidR="000227DF" w:rsidRPr="00257417">
        <w:t xml:space="preserve"> Data Entry by Patient </w:t>
      </w:r>
      <w:r>
        <w:t>allows the user to enter a single procedure for one patient, edit an existing patient procedure, or delete an existing patient procedure.</w:t>
      </w:r>
    </w:p>
    <w:p w14:paraId="79FCDC3E" w14:textId="77777777" w:rsidR="00436198" w:rsidRPr="00C04AE0" w:rsidRDefault="00436198" w:rsidP="00436198">
      <w:pPr>
        <w:pStyle w:val="DSSECSBodyText"/>
        <w:rPr>
          <w:b/>
        </w:rPr>
      </w:pPr>
      <w:r w:rsidRPr="00C04AE0">
        <w:rPr>
          <w:b/>
        </w:rPr>
        <w:t>Before the User Starts</w:t>
      </w:r>
    </w:p>
    <w:p w14:paraId="79FCDC3F" w14:textId="77777777" w:rsidR="00436198" w:rsidRPr="00464892" w:rsidRDefault="00436198" w:rsidP="00436198">
      <w:pPr>
        <w:pStyle w:val="BulletListMultiple"/>
        <w:numPr>
          <w:ilvl w:val="0"/>
          <w:numId w:val="6"/>
        </w:numPr>
      </w:pPr>
      <w:r w:rsidRPr="00C54497">
        <w:t>Event Code Screens</w:t>
      </w:r>
      <w:r w:rsidRPr="007513FD">
        <w:t xml:space="preserve"> </w:t>
      </w:r>
      <w:r w:rsidRPr="009F69C7">
        <w:t>must be defined</w:t>
      </w:r>
      <w:r w:rsidRPr="007513FD">
        <w:t xml:space="preserve"> before entering any Eve</w:t>
      </w:r>
      <w:r w:rsidRPr="00464892">
        <w:t>nt Capture data.</w:t>
      </w:r>
    </w:p>
    <w:p w14:paraId="79FCDC40" w14:textId="77777777" w:rsidR="00436198" w:rsidRPr="00C04AE0" w:rsidRDefault="00436198" w:rsidP="00436198">
      <w:pPr>
        <w:pStyle w:val="DSSECSBodyText"/>
        <w:spacing w:before="240"/>
        <w:rPr>
          <w:b/>
        </w:rPr>
      </w:pPr>
      <w:r w:rsidRPr="00C04AE0">
        <w:rPr>
          <w:b/>
        </w:rPr>
        <w:t xml:space="preserve">What the User </w:t>
      </w:r>
      <w:r>
        <w:rPr>
          <w:b/>
        </w:rPr>
        <w:t>W</w:t>
      </w:r>
      <w:r w:rsidRPr="00C04AE0">
        <w:rPr>
          <w:b/>
        </w:rPr>
        <w:t>ill See</w:t>
      </w:r>
    </w:p>
    <w:p w14:paraId="79FCDC41" w14:textId="77777777" w:rsidR="00436198" w:rsidRDefault="00436198" w:rsidP="00436198">
      <w:pPr>
        <w:pStyle w:val="BulletListMultiple"/>
        <w:numPr>
          <w:ilvl w:val="0"/>
          <w:numId w:val="6"/>
        </w:numPr>
      </w:pPr>
      <w:r>
        <w:t>After selecting the Data Entry by Patient option, the Enter/Edit Patient Procedures screen will display (Figure 25), allowing the user to search by</w:t>
      </w:r>
      <w:r w:rsidRPr="00F94D33">
        <w:t xml:space="preserve"> the Location, DSS Unit, Procedure Date Range, </w:t>
      </w:r>
      <w:r>
        <w:t xml:space="preserve">and </w:t>
      </w:r>
      <w:r w:rsidRPr="00F94D33">
        <w:t>Patient Identifier</w:t>
      </w:r>
      <w:r>
        <w:t>.</w:t>
      </w:r>
    </w:p>
    <w:p w14:paraId="79FCDC42" w14:textId="77777777" w:rsidR="00436198" w:rsidRDefault="00436198" w:rsidP="00436198">
      <w:pPr>
        <w:pStyle w:val="BulletListMultiple"/>
        <w:numPr>
          <w:ilvl w:val="0"/>
          <w:numId w:val="6"/>
        </w:numPr>
      </w:pPr>
      <w:r>
        <w:t>After entering the desired selection criteria and clicking the Search button, any existing p</w:t>
      </w:r>
      <w:r w:rsidRPr="00F94D33">
        <w:t xml:space="preserve">rocedures for </w:t>
      </w:r>
      <w:r>
        <w:t>the selected</w:t>
      </w:r>
      <w:r w:rsidRPr="00F94D33">
        <w:t xml:space="preserve"> patient</w:t>
      </w:r>
      <w:r>
        <w:t xml:space="preserve"> will appear (Figure 27).</w:t>
      </w:r>
    </w:p>
    <w:p w14:paraId="79FCDC43" w14:textId="77777777" w:rsidR="000227DF" w:rsidRPr="00A13D04" w:rsidRDefault="000227DF" w:rsidP="004A6039">
      <w:pPr>
        <w:pStyle w:val="FigureCaption"/>
      </w:pPr>
      <w:bookmarkStart w:id="217" w:name="_Toc477526722"/>
      <w:bookmarkStart w:id="218" w:name="_Toc477849655"/>
      <w:bookmarkStart w:id="219" w:name="_Toc482735002"/>
      <w:r>
        <w:lastRenderedPageBreak/>
        <w:t>Enter/Edit Patient Procedures Screen</w:t>
      </w:r>
      <w:bookmarkEnd w:id="217"/>
      <w:bookmarkEnd w:id="218"/>
      <w:bookmarkEnd w:id="219"/>
    </w:p>
    <w:p w14:paraId="79FCDC44" w14:textId="77777777" w:rsidR="000227DF" w:rsidRDefault="000227DF" w:rsidP="004A6039">
      <w:pPr>
        <w:pStyle w:val="Figure"/>
      </w:pPr>
      <w:r>
        <w:rPr>
          <w:noProof/>
        </w:rPr>
        <w:drawing>
          <wp:inline distT="0" distB="0" distL="0" distR="0" wp14:anchorId="79FCE406" wp14:editId="79FCE407">
            <wp:extent cx="4974336" cy="3513922"/>
            <wp:effectExtent l="0" t="0" r="0" b="0"/>
            <wp:docPr id="72" name="Picture 72" descr="An example of the Enter/Edit Patient Procedures menu.  The user selects the Location (Alt and L), DSS Unit (Alt and S), Procedures From (Alt and m), Procedures Through (Alt and g) and the Patient Identifier (Alt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email">
                      <a:extLst>
                        <a:ext uri="{28A0092B-C50C-407E-A947-70E740481C1C}">
                          <a14:useLocalDpi xmlns:a14="http://schemas.microsoft.com/office/drawing/2010/main"/>
                        </a:ext>
                      </a:extLst>
                    </a:blip>
                    <a:stretch>
                      <a:fillRect/>
                    </a:stretch>
                  </pic:blipFill>
                  <pic:spPr>
                    <a:xfrm>
                      <a:off x="0" y="0"/>
                      <a:ext cx="4976142" cy="3515198"/>
                    </a:xfrm>
                    <a:prstGeom prst="rect">
                      <a:avLst/>
                    </a:prstGeom>
                  </pic:spPr>
                </pic:pic>
              </a:graphicData>
            </a:graphic>
          </wp:inline>
        </w:drawing>
      </w:r>
    </w:p>
    <w:p w14:paraId="79FCDC45" w14:textId="77777777" w:rsidR="00695F44" w:rsidRPr="007B45CF" w:rsidRDefault="00695F44" w:rsidP="007B45CF">
      <w:pPr>
        <w:pStyle w:val="Heading4"/>
      </w:pPr>
      <w:bookmarkStart w:id="220" w:name="_Toc422471171"/>
      <w:bookmarkStart w:id="221" w:name="_Toc422471339"/>
      <w:bookmarkStart w:id="222" w:name="_Toc482734886"/>
      <w:r w:rsidRPr="007B45CF">
        <w:t>Enter/Edit Patient Procedures Screen</w:t>
      </w:r>
      <w:bookmarkEnd w:id="222"/>
    </w:p>
    <w:p w14:paraId="79FCDC46" w14:textId="77777777" w:rsidR="000227DF" w:rsidRPr="00A13D04" w:rsidRDefault="000227DF" w:rsidP="004A6039">
      <w:pPr>
        <w:pStyle w:val="DSSECSBodyText"/>
        <w:spacing w:before="240"/>
      </w:pPr>
      <w:r w:rsidRPr="00A13D04">
        <w:t>To use the Enter/Edit Patient Procedures screen</w:t>
      </w:r>
      <w:bookmarkEnd w:id="220"/>
      <w:bookmarkEnd w:id="221"/>
      <w:r w:rsidRPr="00A13D04">
        <w:t>:</w:t>
      </w:r>
    </w:p>
    <w:p w14:paraId="79FCDC47" w14:textId="77777777" w:rsidR="000227DF" w:rsidRPr="004F3DFF" w:rsidRDefault="000227DF" w:rsidP="004F3DFF">
      <w:pPr>
        <w:pStyle w:val="NumberedParagraph"/>
        <w:numPr>
          <w:ilvl w:val="0"/>
          <w:numId w:val="114"/>
        </w:numPr>
        <w:tabs>
          <w:tab w:val="clear" w:pos="1080"/>
        </w:tabs>
        <w:ind w:left="900" w:hanging="900"/>
      </w:pPr>
      <w:r w:rsidRPr="004F3DFF">
        <w:t>Select a Location.</w:t>
      </w:r>
    </w:p>
    <w:p w14:paraId="79FCDC48" w14:textId="77777777" w:rsidR="000227DF" w:rsidRPr="00C54497" w:rsidRDefault="000227DF" w:rsidP="004A6039">
      <w:pPr>
        <w:pStyle w:val="BulletListMultiple"/>
      </w:pPr>
      <w:r w:rsidRPr="00C54497">
        <w:t xml:space="preserve">If there is only </w:t>
      </w:r>
      <w:r w:rsidRPr="009F69C7">
        <w:t>one</w:t>
      </w:r>
      <w:r w:rsidRPr="00C54497">
        <w:t xml:space="preserve"> Location set up in ECS, the Location on the screen will default to that value.</w:t>
      </w:r>
    </w:p>
    <w:p w14:paraId="79FCDC49" w14:textId="77777777" w:rsidR="000227DF" w:rsidRPr="00C54497" w:rsidRDefault="000227DF" w:rsidP="004A6039">
      <w:pPr>
        <w:pStyle w:val="BulletListMultipleLast"/>
      </w:pPr>
      <w:r w:rsidRPr="00C54497">
        <w:t xml:space="preserve">If there is </w:t>
      </w:r>
      <w:r w:rsidRPr="009F69C7">
        <w:t>more than one</w:t>
      </w:r>
      <w:r w:rsidRPr="00C54497">
        <w:t xml:space="preserve"> Location set up in ECS, the Location on the screen will default to the last Location used. To change the Location, choose a Location from the dropdown list.</w:t>
      </w:r>
    </w:p>
    <w:p w14:paraId="79FCDC4A" w14:textId="77777777" w:rsidR="000227DF" w:rsidRPr="007B45CF" w:rsidRDefault="000227DF" w:rsidP="00A64912">
      <w:pPr>
        <w:pStyle w:val="NumberedParagraph"/>
      </w:pPr>
      <w:r w:rsidRPr="007B45CF">
        <w:t>Select a DSS Unit.</w:t>
      </w:r>
    </w:p>
    <w:p w14:paraId="79FCDC4B" w14:textId="77777777" w:rsidR="000227DF" w:rsidRPr="00257417" w:rsidRDefault="000227DF" w:rsidP="004A6039">
      <w:pPr>
        <w:pStyle w:val="BulletListMultiple"/>
      </w:pPr>
      <w:r w:rsidRPr="00257417">
        <w:t xml:space="preserve">If </w:t>
      </w:r>
      <w:r w:rsidRPr="009F69C7">
        <w:t>one</w:t>
      </w:r>
      <w:r w:rsidRPr="00257417">
        <w:t xml:space="preserve"> DSS Unit is defined in the </w:t>
      </w:r>
      <w:r w:rsidRPr="009F69C7">
        <w:t>Management Menu</w:t>
      </w:r>
      <w:r w:rsidRPr="00257417">
        <w:t>, or if only one DSS Unit is assigned to the user, that DSS Unit value will default.</w:t>
      </w:r>
    </w:p>
    <w:p w14:paraId="79FCDC4C" w14:textId="77777777" w:rsidR="000227DF" w:rsidRPr="00C54497" w:rsidRDefault="000227DF" w:rsidP="004A6039">
      <w:pPr>
        <w:pStyle w:val="BulletListMultiple"/>
      </w:pPr>
      <w:r w:rsidRPr="00257417">
        <w:t>If only one DSS Unit is assigned to the user, it will be the default selection. If more than one DSS Unit is assigned to the user, c</w:t>
      </w:r>
      <w:r w:rsidRPr="00C54497">
        <w:t>hoose a DSS Unit from the dropdown list of accessible DSS Units.</w:t>
      </w:r>
    </w:p>
    <w:p w14:paraId="79FCDC4D" w14:textId="77777777" w:rsidR="000227DF" w:rsidRPr="00C54497" w:rsidRDefault="000227DF" w:rsidP="004A6039">
      <w:pPr>
        <w:pStyle w:val="BulletListMultiple"/>
      </w:pPr>
      <w:r w:rsidRPr="00C54497">
        <w:t>The user can add, edit</w:t>
      </w:r>
      <w:r w:rsidR="00695F44">
        <w:t>,</w:t>
      </w:r>
      <w:r w:rsidRPr="00C54497">
        <w:t xml:space="preserve"> or delete any patient procedure for the selected DSS Unit.</w:t>
      </w:r>
    </w:p>
    <w:p w14:paraId="79FCDC4E" w14:textId="77777777" w:rsidR="000227DF" w:rsidRPr="00257417" w:rsidRDefault="000227DF" w:rsidP="004A6039">
      <w:pPr>
        <w:pStyle w:val="BulletListMultipleLast"/>
      </w:pPr>
      <w:r w:rsidRPr="00C54497">
        <w:t xml:space="preserve">To gain access to a DSS Unit, go the Management Menu and choose the DSS Unit - Add or Update DSS Units function to add the unit to the dropdown list. </w:t>
      </w:r>
      <w:r w:rsidRPr="00257417">
        <w:t>The ECMGR key is required.</w:t>
      </w:r>
    </w:p>
    <w:p w14:paraId="79FCDC4F" w14:textId="77777777" w:rsidR="000227DF" w:rsidRPr="007B45CF" w:rsidRDefault="000227DF" w:rsidP="00A64912">
      <w:pPr>
        <w:pStyle w:val="NumberedParagraph"/>
      </w:pPr>
      <w:r w:rsidRPr="007B45CF">
        <w:t>Select a Date Range.</w:t>
      </w:r>
    </w:p>
    <w:p w14:paraId="79FCDC50" w14:textId="77777777" w:rsidR="000227DF" w:rsidRPr="00F94D33" w:rsidRDefault="000227DF" w:rsidP="004A6039">
      <w:pPr>
        <w:pStyle w:val="BulletListMultipleLast"/>
      </w:pPr>
      <w:r w:rsidRPr="00F94D33">
        <w:t xml:space="preserve">The Procedure Date Range (from/through) will default to the system date. These fields may be edited by typing in a date (dd </w:t>
      </w:r>
      <w:r>
        <w:t>MMM</w:t>
      </w:r>
      <w:r w:rsidRPr="00F94D33">
        <w:t xml:space="preserve"> yyyy) or b</w:t>
      </w:r>
      <w:r>
        <w:t>y using the calendar dropdown</w:t>
      </w:r>
      <w:r w:rsidR="00695F44">
        <w:t xml:space="preserve"> (Figure 26)</w:t>
      </w:r>
      <w:r>
        <w:t>.</w:t>
      </w:r>
    </w:p>
    <w:p w14:paraId="79FCDC51" w14:textId="77777777" w:rsidR="000227DF" w:rsidRDefault="000227DF" w:rsidP="004A6039">
      <w:pPr>
        <w:pStyle w:val="Note"/>
      </w:pPr>
      <w:r w:rsidRPr="00F94D33">
        <w:t>Note</w:t>
      </w:r>
      <w:r>
        <w:t>:</w:t>
      </w:r>
    </w:p>
    <w:p w14:paraId="79FCDC52" w14:textId="77777777" w:rsidR="000227DF" w:rsidRDefault="00695F44" w:rsidP="00591C34">
      <w:pPr>
        <w:pStyle w:val="BulletListIndent"/>
        <w:numPr>
          <w:ilvl w:val="0"/>
          <w:numId w:val="6"/>
        </w:numPr>
        <w:ind w:left="1260"/>
      </w:pPr>
      <w:r>
        <w:t xml:space="preserve">Date validation </w:t>
      </w:r>
      <w:r w:rsidR="000227DF" w:rsidRPr="00F94D33">
        <w:t>will prevent selecting a date in the future</w:t>
      </w:r>
      <w:r w:rsidR="000227DF">
        <w:t>,</w:t>
      </w:r>
      <w:r w:rsidR="000227DF" w:rsidRPr="00F94D33">
        <w:t xml:space="preserve"> or </w:t>
      </w:r>
      <w:r w:rsidR="000227DF">
        <w:t>display</w:t>
      </w:r>
      <w:r w:rsidR="000227DF" w:rsidRPr="00F94D33">
        <w:t>ing</w:t>
      </w:r>
      <w:r w:rsidR="000227DF">
        <w:t xml:space="preserve"> </w:t>
      </w:r>
      <w:r w:rsidR="00EA3DFD">
        <w:t>a Procedure</w:t>
      </w:r>
      <w:r w:rsidR="000227DF">
        <w:t xml:space="preserve"> F</w:t>
      </w:r>
      <w:r w:rsidR="000227DF" w:rsidRPr="00F94D33">
        <w:t>rom date later than the Procedures Through date.</w:t>
      </w:r>
    </w:p>
    <w:p w14:paraId="79FCDC53" w14:textId="77777777" w:rsidR="000227DF" w:rsidRPr="00A13D04" w:rsidRDefault="000227DF" w:rsidP="004A6039">
      <w:pPr>
        <w:pStyle w:val="FigureCaption"/>
      </w:pPr>
      <w:bookmarkStart w:id="223" w:name="_Toc477526723"/>
      <w:bookmarkStart w:id="224" w:name="_Toc477849656"/>
      <w:bookmarkStart w:id="225" w:name="_Toc482735003"/>
      <w:r>
        <w:lastRenderedPageBreak/>
        <w:t>Calendar Dropdown for Date Range View</w:t>
      </w:r>
      <w:bookmarkEnd w:id="223"/>
      <w:bookmarkEnd w:id="224"/>
      <w:bookmarkEnd w:id="225"/>
    </w:p>
    <w:p w14:paraId="79FCDC54" w14:textId="77777777" w:rsidR="000227DF" w:rsidRDefault="000227DF" w:rsidP="004A6039">
      <w:pPr>
        <w:pStyle w:val="Figure"/>
      </w:pPr>
      <w:r>
        <w:rPr>
          <w:noProof/>
        </w:rPr>
        <w:drawing>
          <wp:inline distT="0" distB="0" distL="0" distR="0" wp14:anchorId="79FCE408" wp14:editId="79FCE409">
            <wp:extent cx="5429250" cy="1609725"/>
            <wp:effectExtent l="38100" t="38100" r="38100" b="47625"/>
            <wp:docPr id="74" name="Picture 74" descr="Sample of screen showing the Procedures from calendar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29250" cy="1609725"/>
                    </a:xfrm>
                    <a:prstGeom prst="rect">
                      <a:avLst/>
                    </a:prstGeom>
                    <a:ln w="38100">
                      <a:solidFill>
                        <a:srgbClr val="003399"/>
                      </a:solidFill>
                    </a:ln>
                  </pic:spPr>
                </pic:pic>
              </a:graphicData>
            </a:graphic>
          </wp:inline>
        </w:drawing>
      </w:r>
    </w:p>
    <w:p w14:paraId="79FCDC55" w14:textId="77777777" w:rsidR="000227DF" w:rsidRPr="007B45CF" w:rsidRDefault="000227DF" w:rsidP="00A64912">
      <w:pPr>
        <w:pStyle w:val="NumberedParagraph"/>
      </w:pPr>
      <w:r w:rsidRPr="007B45CF">
        <w:t>Use the Patient Identifier field to select a patient.</w:t>
      </w:r>
    </w:p>
    <w:p w14:paraId="79FCDC56" w14:textId="77777777" w:rsidR="000227DF" w:rsidRPr="00257417" w:rsidRDefault="000227DF" w:rsidP="004A6039">
      <w:pPr>
        <w:pStyle w:val="BulletListMultiple"/>
      </w:pPr>
      <w:r w:rsidRPr="00257417">
        <w:t>Enter one of the following:</w:t>
      </w:r>
    </w:p>
    <w:p w14:paraId="79FCDC57" w14:textId="77777777" w:rsidR="000227DF" w:rsidRPr="00A13D04" w:rsidRDefault="000227DF" w:rsidP="00591C34">
      <w:pPr>
        <w:pStyle w:val="Bullet2"/>
        <w:numPr>
          <w:ilvl w:val="0"/>
          <w:numId w:val="2"/>
        </w:numPr>
        <w:tabs>
          <w:tab w:val="clear" w:pos="1078"/>
          <w:tab w:val="left" w:pos="1440"/>
        </w:tabs>
        <w:spacing w:before="40" w:after="20"/>
        <w:ind w:left="1440"/>
      </w:pPr>
      <w:r w:rsidRPr="00A13D04">
        <w:t>Patient Name (whole or partial, last name first)</w:t>
      </w:r>
    </w:p>
    <w:p w14:paraId="79FCDC58" w14:textId="77777777" w:rsidR="000227DF" w:rsidRPr="00A13D04" w:rsidRDefault="000227DF" w:rsidP="00591C34">
      <w:pPr>
        <w:pStyle w:val="Bullet2"/>
        <w:numPr>
          <w:ilvl w:val="0"/>
          <w:numId w:val="2"/>
        </w:numPr>
        <w:tabs>
          <w:tab w:val="clear" w:pos="1078"/>
          <w:tab w:val="left" w:pos="1440"/>
        </w:tabs>
        <w:spacing w:before="40" w:after="20"/>
        <w:ind w:left="1440"/>
      </w:pPr>
      <w:r w:rsidRPr="00A13D04">
        <w:t>Social Security Number</w:t>
      </w:r>
    </w:p>
    <w:p w14:paraId="79FCDC59" w14:textId="77777777" w:rsidR="000227DF" w:rsidRPr="00A13D04" w:rsidRDefault="000227DF" w:rsidP="00591C34">
      <w:pPr>
        <w:pStyle w:val="Bullet2"/>
        <w:numPr>
          <w:ilvl w:val="0"/>
          <w:numId w:val="2"/>
        </w:numPr>
        <w:tabs>
          <w:tab w:val="clear" w:pos="1078"/>
          <w:tab w:val="left" w:pos="1440"/>
        </w:tabs>
        <w:spacing w:before="40" w:after="20"/>
        <w:ind w:left="1440"/>
      </w:pPr>
      <w:r w:rsidRPr="00A13D04">
        <w:t>Last four digits of the Patient Social Security Number</w:t>
      </w:r>
    </w:p>
    <w:p w14:paraId="79FCDC5A" w14:textId="77777777" w:rsidR="000227DF" w:rsidRPr="00D70466" w:rsidRDefault="000227DF" w:rsidP="00591C34">
      <w:pPr>
        <w:pStyle w:val="Bullet2"/>
        <w:numPr>
          <w:ilvl w:val="0"/>
          <w:numId w:val="2"/>
        </w:numPr>
        <w:tabs>
          <w:tab w:val="clear" w:pos="1078"/>
          <w:tab w:val="left" w:pos="1440"/>
        </w:tabs>
        <w:spacing w:before="40" w:after="20"/>
        <w:ind w:left="1440"/>
      </w:pPr>
      <w:r w:rsidRPr="00E04A9D">
        <w:t>Fi</w:t>
      </w:r>
      <w:r w:rsidRPr="00D70466">
        <w:t>rst character of Last Name plus the last four digits of the SSN with no spaces</w:t>
      </w:r>
    </w:p>
    <w:p w14:paraId="79FCDC5B" w14:textId="77777777" w:rsidR="000227DF" w:rsidRPr="00257417" w:rsidRDefault="00695F44" w:rsidP="004A6039">
      <w:pPr>
        <w:pStyle w:val="BulletListMultiple"/>
      </w:pPr>
      <w:r>
        <w:t>Press</w:t>
      </w:r>
      <w:r w:rsidR="000227DF" w:rsidRPr="00257417">
        <w:t xml:space="preserve"> </w:t>
      </w:r>
      <w:r w:rsidR="000227DF" w:rsidRPr="009F69C7">
        <w:t xml:space="preserve">&lt;Enter&gt; </w:t>
      </w:r>
      <w:r>
        <w:t xml:space="preserve">on the keyboard </w:t>
      </w:r>
      <w:r w:rsidR="000227DF" w:rsidRPr="00257417">
        <w:t>or</w:t>
      </w:r>
      <w:r w:rsidR="000227DF" w:rsidRPr="009F69C7">
        <w:t xml:space="preserve"> </w:t>
      </w:r>
      <w:r>
        <w:t xml:space="preserve">click </w:t>
      </w:r>
      <w:r w:rsidR="000227DF" w:rsidRPr="00257417">
        <w:t>the</w:t>
      </w:r>
      <w:r w:rsidR="000227DF" w:rsidRPr="009F69C7">
        <w:t xml:space="preserve"> Search</w:t>
      </w:r>
      <w:r w:rsidR="000227DF" w:rsidRPr="00257417">
        <w:t xml:space="preserve"> button.</w:t>
      </w:r>
    </w:p>
    <w:p w14:paraId="79FCDC5C" w14:textId="77777777" w:rsidR="000227DF" w:rsidRPr="00F94D33" w:rsidRDefault="000227DF" w:rsidP="004A6039">
      <w:pPr>
        <w:pStyle w:val="BulletListMultipleLast"/>
      </w:pPr>
      <w:r w:rsidRPr="00F94D33">
        <w:t>Choose from the list of patients displayed.</w:t>
      </w:r>
    </w:p>
    <w:p w14:paraId="79FCDC5D" w14:textId="77777777" w:rsidR="000227DF" w:rsidRPr="007B45CF" w:rsidRDefault="000227DF" w:rsidP="00A64912">
      <w:pPr>
        <w:pStyle w:val="NumberedParagraph"/>
      </w:pPr>
      <w:r w:rsidRPr="007B45CF">
        <w:t>View the Patient Procedures.</w:t>
      </w:r>
    </w:p>
    <w:p w14:paraId="79FCDC5E" w14:textId="77777777" w:rsidR="000227DF" w:rsidRPr="00C54497" w:rsidRDefault="000227DF" w:rsidP="004A6039">
      <w:pPr>
        <w:pStyle w:val="BulletListMultipleLast"/>
      </w:pPr>
      <w:r w:rsidRPr="00257417">
        <w:t xml:space="preserve">Once the previous steps are complete, the bottom section of the window will display the patient procedures in chronological order for the selected </w:t>
      </w:r>
      <w:r w:rsidRPr="00C54497">
        <w:t>search criteria</w:t>
      </w:r>
      <w:r w:rsidR="00AB3C95">
        <w:t xml:space="preserve"> (</w:t>
      </w:r>
      <w:r w:rsidR="00695F44">
        <w:t>Figure 27</w:t>
      </w:r>
      <w:r w:rsidR="00AB3C95">
        <w:t>)</w:t>
      </w:r>
      <w:r w:rsidRPr="00C54497">
        <w:t>. Each record will display the Category, Procedure, Date/Time, Volume, Associated Clinic, Ordering Section, Primary Diagnosis</w:t>
      </w:r>
      <w:r w:rsidR="00695F44">
        <w:t>,</w:t>
      </w:r>
      <w:r w:rsidRPr="00C54497">
        <w:t xml:space="preserve"> and Primary Provider.</w:t>
      </w:r>
    </w:p>
    <w:p w14:paraId="79FCDC5F" w14:textId="77777777" w:rsidR="000227DF" w:rsidRDefault="000227DF" w:rsidP="004A6039">
      <w:pPr>
        <w:pStyle w:val="Note"/>
      </w:pPr>
      <w:r w:rsidRPr="00F94D33">
        <w:t>Note</w:t>
      </w:r>
      <w:r>
        <w:t>s:</w:t>
      </w:r>
    </w:p>
    <w:p w14:paraId="79FCDC60" w14:textId="77777777" w:rsidR="000227DF" w:rsidRPr="00257417" w:rsidRDefault="000227DF" w:rsidP="00591C34">
      <w:pPr>
        <w:pStyle w:val="BulletListIndent"/>
        <w:numPr>
          <w:ilvl w:val="0"/>
          <w:numId w:val="6"/>
        </w:numPr>
        <w:ind w:left="1260"/>
      </w:pPr>
      <w:r w:rsidRPr="00257417">
        <w:t>Click on the field header to sort the data in a different order.</w:t>
      </w:r>
    </w:p>
    <w:p w14:paraId="79FCDC61" w14:textId="77777777" w:rsidR="000227DF" w:rsidRPr="00257417" w:rsidRDefault="000227DF" w:rsidP="00591C34">
      <w:pPr>
        <w:pStyle w:val="BulletListIndent"/>
        <w:numPr>
          <w:ilvl w:val="0"/>
          <w:numId w:val="6"/>
        </w:numPr>
        <w:ind w:left="1260"/>
      </w:pPr>
      <w:r w:rsidRPr="00257417">
        <w:t xml:space="preserve">The </w:t>
      </w:r>
      <w:r w:rsidRPr="009F69C7">
        <w:t>Close</w:t>
      </w:r>
      <w:r w:rsidRPr="00257417">
        <w:t xml:space="preserve">, </w:t>
      </w:r>
      <w:r w:rsidRPr="009F69C7">
        <w:t>Add</w:t>
      </w:r>
      <w:r w:rsidR="00695F44">
        <w:t>,</w:t>
      </w:r>
      <w:r w:rsidRPr="00257417">
        <w:t xml:space="preserve"> and </w:t>
      </w:r>
      <w:r w:rsidRPr="009F69C7">
        <w:t>Topic Help</w:t>
      </w:r>
      <w:r w:rsidRPr="00257417">
        <w:t xml:space="preserve"> buttons are always </w:t>
      </w:r>
      <w:r w:rsidRPr="00C54497">
        <w:t xml:space="preserve">enabled. If patient procedures exist, the </w:t>
      </w:r>
      <w:r w:rsidRPr="009F69C7">
        <w:t>Update</w:t>
      </w:r>
      <w:r w:rsidRPr="00257417">
        <w:t xml:space="preserve"> and </w:t>
      </w:r>
      <w:r w:rsidRPr="009F69C7">
        <w:t>Delete</w:t>
      </w:r>
      <w:r w:rsidRPr="00257417">
        <w:t xml:space="preserve"> buttons will be enabled as well.</w:t>
      </w:r>
    </w:p>
    <w:p w14:paraId="79FCDC62" w14:textId="77777777" w:rsidR="000227DF" w:rsidRDefault="000227DF" w:rsidP="00591C34">
      <w:pPr>
        <w:pStyle w:val="BulletListIndent"/>
        <w:numPr>
          <w:ilvl w:val="0"/>
          <w:numId w:val="6"/>
        </w:numPr>
        <w:ind w:left="1260"/>
      </w:pPr>
      <w:r w:rsidRPr="00C54497">
        <w:t>Clicking on a row will highlight the patient procedure, effectively selecting that row as a candidate for updating or deleting.</w:t>
      </w:r>
    </w:p>
    <w:p w14:paraId="79FCDC63" w14:textId="77777777" w:rsidR="000227DF" w:rsidRPr="00A13D04" w:rsidRDefault="000227DF" w:rsidP="004A6039">
      <w:pPr>
        <w:pStyle w:val="FigureCaption"/>
      </w:pPr>
      <w:bookmarkStart w:id="226" w:name="_Toc477526724"/>
      <w:bookmarkStart w:id="227" w:name="_Toc477849657"/>
      <w:bookmarkStart w:id="228" w:name="_Toc482735004"/>
      <w:r>
        <w:lastRenderedPageBreak/>
        <w:t>Procedure History for Sample Patient</w:t>
      </w:r>
      <w:bookmarkEnd w:id="226"/>
      <w:bookmarkEnd w:id="227"/>
      <w:bookmarkEnd w:id="228"/>
    </w:p>
    <w:p w14:paraId="79FCDC64" w14:textId="77777777" w:rsidR="000227DF" w:rsidRDefault="000227DF" w:rsidP="004A6039">
      <w:pPr>
        <w:pStyle w:val="Figure"/>
      </w:pPr>
      <w:r>
        <w:rPr>
          <w:noProof/>
        </w:rPr>
        <w:drawing>
          <wp:inline distT="0" distB="0" distL="0" distR="0" wp14:anchorId="79FCE40A" wp14:editId="79FCE40B">
            <wp:extent cx="5501338" cy="3886200"/>
            <wp:effectExtent l="0" t="0" r="4445" b="0"/>
            <wp:docPr id="75" name="Picture 75" descr="An example of the Enter/Edit Patient Procedures menu with sample data showing at the bottom of the screen.  &#10;&#10;The user selects the Location (Alt and L), DSS Unit (Alt and S), Procedures From (Alt and m), Procedures Through (Alt and g) and the Patient Identifier (Alt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email">
                      <a:extLst>
                        <a:ext uri="{28A0092B-C50C-407E-A947-70E740481C1C}">
                          <a14:useLocalDpi xmlns:a14="http://schemas.microsoft.com/office/drawing/2010/main"/>
                        </a:ext>
                      </a:extLst>
                    </a:blip>
                    <a:stretch>
                      <a:fillRect/>
                    </a:stretch>
                  </pic:blipFill>
                  <pic:spPr>
                    <a:xfrm>
                      <a:off x="0" y="0"/>
                      <a:ext cx="5503336" cy="3887611"/>
                    </a:xfrm>
                    <a:prstGeom prst="rect">
                      <a:avLst/>
                    </a:prstGeom>
                  </pic:spPr>
                </pic:pic>
              </a:graphicData>
            </a:graphic>
          </wp:inline>
        </w:drawing>
      </w:r>
    </w:p>
    <w:p w14:paraId="79FCDC65" w14:textId="77777777" w:rsidR="000227DF" w:rsidRPr="007B45CF" w:rsidRDefault="000227DF" w:rsidP="00A64912">
      <w:pPr>
        <w:pStyle w:val="NumberedParagraph"/>
        <w:tabs>
          <w:tab w:val="clear" w:pos="1080"/>
        </w:tabs>
        <w:ind w:left="900" w:hanging="900"/>
      </w:pPr>
      <w:r w:rsidRPr="007B45CF">
        <w:t>Complete data entry.</w:t>
      </w:r>
    </w:p>
    <w:p w14:paraId="79FCDC66" w14:textId="77777777" w:rsidR="000227DF" w:rsidRPr="004F3DFF" w:rsidRDefault="000227DF" w:rsidP="007B45CF">
      <w:pPr>
        <w:pStyle w:val="NumberedParagraph"/>
      </w:pPr>
      <w:r w:rsidRPr="007B45CF">
        <w:t xml:space="preserve">Click the </w:t>
      </w:r>
      <w:r w:rsidRPr="004F3DFF">
        <w:t>Add button to enter a new patient procedure.</w:t>
      </w:r>
    </w:p>
    <w:p w14:paraId="79FCDC67" w14:textId="77777777" w:rsidR="000227DF" w:rsidRPr="004F3DFF" w:rsidRDefault="000227DF" w:rsidP="00A64912">
      <w:pPr>
        <w:pStyle w:val="NumberedParagraph"/>
      </w:pPr>
      <w:r w:rsidRPr="004F3DFF">
        <w:t>Click the Update button to display the patient procedure on the Edit Patient Procedure (Detail) screen.</w:t>
      </w:r>
    </w:p>
    <w:p w14:paraId="79FCDC68" w14:textId="77777777" w:rsidR="000227DF" w:rsidRPr="004F3DFF" w:rsidRDefault="000227DF" w:rsidP="00A64912">
      <w:pPr>
        <w:pStyle w:val="NumberedParagraph"/>
      </w:pPr>
      <w:r w:rsidRPr="004F3DFF">
        <w:t>Click the Delete button to delete the patient procedure from the file.</w:t>
      </w:r>
    </w:p>
    <w:p w14:paraId="79FCDC69" w14:textId="77777777" w:rsidR="000227DF" w:rsidRPr="004F3DFF" w:rsidRDefault="000227DF" w:rsidP="004F3DFF">
      <w:pPr>
        <w:pStyle w:val="Heading4"/>
      </w:pPr>
      <w:bookmarkStart w:id="229" w:name="_Toc422471172"/>
      <w:bookmarkStart w:id="230" w:name="_Toc422471340"/>
      <w:bookmarkStart w:id="231" w:name="_Toc477526573"/>
      <w:bookmarkStart w:id="232" w:name="_Toc477938619"/>
      <w:bookmarkStart w:id="233" w:name="_Toc482734887"/>
      <w:r w:rsidRPr="004F3DFF">
        <w:t>Recent Visits Screen</w:t>
      </w:r>
      <w:bookmarkEnd w:id="229"/>
      <w:bookmarkEnd w:id="230"/>
      <w:bookmarkEnd w:id="231"/>
      <w:bookmarkEnd w:id="232"/>
      <w:bookmarkEnd w:id="233"/>
    </w:p>
    <w:p w14:paraId="79FCDC6A" w14:textId="77777777" w:rsidR="000227DF" w:rsidRPr="00D55C75" w:rsidRDefault="000227DF" w:rsidP="004A6039">
      <w:pPr>
        <w:pStyle w:val="DSSECSBodyText"/>
      </w:pPr>
      <w:r>
        <w:t>To see the Recent Visits screen</w:t>
      </w:r>
      <w:r w:rsidR="006549B9">
        <w:t xml:space="preserve"> (</w:t>
      </w:r>
      <w:r w:rsidR="00695F44">
        <w:t>Figure 28</w:t>
      </w:r>
      <w:r w:rsidR="006549B9">
        <w:t>)</w:t>
      </w:r>
      <w:r>
        <w:t>:</w:t>
      </w:r>
    </w:p>
    <w:p w14:paraId="79FCDC6B" w14:textId="77777777" w:rsidR="000227DF" w:rsidRPr="00504075" w:rsidRDefault="000227DF" w:rsidP="003B6C1A">
      <w:pPr>
        <w:pStyle w:val="NumberedParagraph"/>
        <w:numPr>
          <w:ilvl w:val="0"/>
          <w:numId w:val="115"/>
        </w:numPr>
        <w:ind w:left="900" w:hanging="900"/>
      </w:pPr>
      <w:r w:rsidRPr="00504075">
        <w:t xml:space="preserve">On the </w:t>
      </w:r>
      <w:r w:rsidRPr="00695F44">
        <w:t>Enter</w:t>
      </w:r>
      <w:r w:rsidRPr="00504075">
        <w:t>/Edit Patient Procedures screen, click the Add button to enter a new patient procedure.</w:t>
      </w:r>
    </w:p>
    <w:p w14:paraId="79FCDC6C" w14:textId="77777777" w:rsidR="000227DF" w:rsidRDefault="000227DF" w:rsidP="002B31B7">
      <w:pPr>
        <w:pStyle w:val="Note"/>
      </w:pPr>
      <w:r>
        <w:t>Notes:</w:t>
      </w:r>
    </w:p>
    <w:p w14:paraId="79FCDC6D" w14:textId="77777777" w:rsidR="000227DF" w:rsidRDefault="000227DF" w:rsidP="00591C34">
      <w:pPr>
        <w:pStyle w:val="BulletListIndent"/>
        <w:numPr>
          <w:ilvl w:val="0"/>
          <w:numId w:val="6"/>
        </w:numPr>
        <w:ind w:left="1260"/>
      </w:pPr>
      <w:r w:rsidRPr="00C54497">
        <w:t xml:space="preserve">If </w:t>
      </w:r>
      <w:r w:rsidR="006F2863">
        <w:t xml:space="preserve">the selected DSS Unit is set to send to PCE and </w:t>
      </w:r>
      <w:r w:rsidRPr="00C54497">
        <w:t xml:space="preserve">recent visits exist, the </w:t>
      </w:r>
      <w:r w:rsidRPr="007513FD">
        <w:t>Recent Visits</w:t>
      </w:r>
      <w:r w:rsidRPr="00257417">
        <w:t xml:space="preserve"> screen will be displayed</w:t>
      </w:r>
      <w:r w:rsidRPr="00C54497">
        <w:t xml:space="preserve"> after clicking the Add button.</w:t>
      </w:r>
    </w:p>
    <w:p w14:paraId="79FCDC6E" w14:textId="77777777" w:rsidR="000227DF" w:rsidRPr="00A13D04" w:rsidRDefault="000227DF" w:rsidP="00DD6EFE">
      <w:pPr>
        <w:pStyle w:val="FigureCaption"/>
      </w:pPr>
      <w:bookmarkStart w:id="234" w:name="_Toc477526725"/>
      <w:bookmarkStart w:id="235" w:name="_Toc477849658"/>
      <w:bookmarkStart w:id="236" w:name="_Toc482735005"/>
      <w:r>
        <w:lastRenderedPageBreak/>
        <w:t>Recent Visits Screen</w:t>
      </w:r>
      <w:bookmarkEnd w:id="234"/>
      <w:bookmarkEnd w:id="235"/>
      <w:bookmarkEnd w:id="236"/>
    </w:p>
    <w:p w14:paraId="79FCDC6F" w14:textId="77777777" w:rsidR="000227DF" w:rsidRDefault="000227DF" w:rsidP="00C5472C">
      <w:pPr>
        <w:pStyle w:val="Figure"/>
      </w:pPr>
      <w:r>
        <w:rPr>
          <w:noProof/>
        </w:rPr>
        <w:drawing>
          <wp:inline distT="0" distB="0" distL="0" distR="0" wp14:anchorId="79FCE40C" wp14:editId="79FCE40D">
            <wp:extent cx="5084064" cy="2429596"/>
            <wp:effectExtent l="0" t="0" r="2540" b="8890"/>
            <wp:docPr id="76" name="Picture 76" descr="Screen Capture of Recent Visits screen that shows the sample data that a user can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084064" cy="2429596"/>
                    </a:xfrm>
                    <a:prstGeom prst="rect">
                      <a:avLst/>
                    </a:prstGeom>
                  </pic:spPr>
                </pic:pic>
              </a:graphicData>
            </a:graphic>
          </wp:inline>
        </w:drawing>
      </w:r>
    </w:p>
    <w:p w14:paraId="79FCDC70" w14:textId="77777777" w:rsidR="000227DF" w:rsidRPr="00504075" w:rsidRDefault="000227DF" w:rsidP="003B6C1A">
      <w:pPr>
        <w:pStyle w:val="NumberedParagraph"/>
        <w:ind w:left="864" w:hanging="864"/>
      </w:pPr>
      <w:r w:rsidRPr="00695F44">
        <w:t>Selection</w:t>
      </w:r>
      <w:r w:rsidRPr="00504075">
        <w:t xml:space="preserve"> options on the Recent Visits screen.</w:t>
      </w:r>
    </w:p>
    <w:p w14:paraId="79FCDC71" w14:textId="77777777" w:rsidR="000227DF" w:rsidRPr="00257417" w:rsidRDefault="000227DF" w:rsidP="002B31B7">
      <w:pPr>
        <w:pStyle w:val="BulletListMultiple"/>
      </w:pPr>
      <w:r w:rsidRPr="00257417">
        <w:t xml:space="preserve">On the </w:t>
      </w:r>
      <w:r w:rsidRPr="009F69C7">
        <w:t>Recent Visits</w:t>
      </w:r>
      <w:r w:rsidRPr="00257417">
        <w:t xml:space="preserve"> screen, the user can choose one of three options: </w:t>
      </w:r>
      <w:r w:rsidRPr="009F69C7">
        <w:t>OK</w:t>
      </w:r>
      <w:r w:rsidRPr="00257417">
        <w:t xml:space="preserve">, </w:t>
      </w:r>
      <w:r w:rsidRPr="009F69C7">
        <w:t>Ignore</w:t>
      </w:r>
      <w:r w:rsidR="00695F44">
        <w:t>,</w:t>
      </w:r>
      <w:r w:rsidRPr="00257417">
        <w:t xml:space="preserve"> or </w:t>
      </w:r>
      <w:r w:rsidRPr="009F69C7">
        <w:t>Cancel</w:t>
      </w:r>
      <w:r w:rsidRPr="00257417">
        <w:t>.</w:t>
      </w:r>
    </w:p>
    <w:p w14:paraId="79FCDC72" w14:textId="77777777" w:rsidR="000227DF" w:rsidRPr="00C54497" w:rsidRDefault="000227DF" w:rsidP="00591C34">
      <w:pPr>
        <w:pStyle w:val="Bullet2"/>
        <w:numPr>
          <w:ilvl w:val="0"/>
          <w:numId w:val="2"/>
        </w:numPr>
        <w:tabs>
          <w:tab w:val="clear" w:pos="1078"/>
          <w:tab w:val="left" w:pos="1440"/>
        </w:tabs>
        <w:spacing w:before="120" w:after="20"/>
        <w:ind w:left="1440"/>
      </w:pPr>
      <w:r w:rsidRPr="00E977E3">
        <w:rPr>
          <w:b/>
        </w:rPr>
        <w:t>OK:</w:t>
      </w:r>
      <w:r w:rsidRPr="00257417">
        <w:t xml:space="preserve">  Select the appropriate Appointment/Encounter from the Recent Visits. Click the </w:t>
      </w:r>
      <w:r w:rsidRPr="009F69C7">
        <w:t>OK</w:t>
      </w:r>
      <w:r w:rsidRPr="00257417">
        <w:t xml:space="preserve"> button to close the screen. </w:t>
      </w:r>
      <w:r w:rsidRPr="00C54497">
        <w:t xml:space="preserve">The </w:t>
      </w:r>
      <w:r w:rsidRPr="009F69C7">
        <w:t>Add Patient Procedure</w:t>
      </w:r>
      <w:r w:rsidRPr="00257417">
        <w:t xml:space="preserve"> screen will display with the Procedure Date/Time and Associated Clinic fields </w:t>
      </w:r>
      <w:r w:rsidRPr="00C54497">
        <w:t xml:space="preserve">populated and not modifiable, based on the Appointment/Encounter selected on the </w:t>
      </w:r>
      <w:r w:rsidRPr="009F69C7">
        <w:t>Recent Visits</w:t>
      </w:r>
      <w:r w:rsidRPr="00257417">
        <w:t xml:space="preserve"> screen</w:t>
      </w:r>
      <w:r w:rsidR="008F27F4">
        <w:t xml:space="preserve"> (Figure 29)</w:t>
      </w:r>
      <w:r w:rsidRPr="00257417">
        <w:t>. Enter the procedure(s), answer classification questions as they pertain to that visit, and enter diagnoses, provider, and other pertinent fields if requ</w:t>
      </w:r>
      <w:r w:rsidRPr="00C54497">
        <w:t>ired (reasons, ordering section</w:t>
      </w:r>
      <w:r w:rsidR="008F27F4">
        <w:t>,</w:t>
      </w:r>
      <w:r w:rsidRPr="00C54497">
        <w:t xml:space="preserve"> and/or modifiers).</w:t>
      </w:r>
    </w:p>
    <w:p w14:paraId="79FCDC73" w14:textId="77777777" w:rsidR="000227DF" w:rsidRPr="00257417" w:rsidRDefault="000227DF" w:rsidP="00591C34">
      <w:pPr>
        <w:pStyle w:val="Bullet2"/>
        <w:numPr>
          <w:ilvl w:val="0"/>
          <w:numId w:val="2"/>
        </w:numPr>
        <w:tabs>
          <w:tab w:val="clear" w:pos="1078"/>
          <w:tab w:val="left" w:pos="1440"/>
        </w:tabs>
        <w:spacing w:before="120" w:after="20"/>
        <w:ind w:left="1440"/>
      </w:pPr>
      <w:r w:rsidRPr="00E977E3">
        <w:rPr>
          <w:b/>
        </w:rPr>
        <w:t>Ignore:</w:t>
      </w:r>
      <w:r w:rsidRPr="009F69C7">
        <w:t xml:space="preserve"> </w:t>
      </w:r>
      <w:r w:rsidRPr="00257417">
        <w:t xml:space="preserve">Click the </w:t>
      </w:r>
      <w:r w:rsidRPr="009F69C7">
        <w:t>Ignore</w:t>
      </w:r>
      <w:r w:rsidRPr="00257417">
        <w:t xml:space="preserve"> button on the </w:t>
      </w:r>
      <w:r w:rsidRPr="009F69C7">
        <w:t xml:space="preserve">Recent Visits </w:t>
      </w:r>
      <w:r w:rsidRPr="00257417">
        <w:t xml:space="preserve">screen to go to the </w:t>
      </w:r>
      <w:r w:rsidRPr="009F69C7">
        <w:t>Add Patient Procedure</w:t>
      </w:r>
      <w:r w:rsidRPr="00257417">
        <w:t xml:space="preserve"> screen to enter information for all fields.</w:t>
      </w:r>
    </w:p>
    <w:p w14:paraId="79FCDC74" w14:textId="77777777" w:rsidR="000227DF" w:rsidRPr="00257417" w:rsidRDefault="000227DF" w:rsidP="00591C34">
      <w:pPr>
        <w:pStyle w:val="Bullet2"/>
        <w:numPr>
          <w:ilvl w:val="0"/>
          <w:numId w:val="2"/>
        </w:numPr>
        <w:tabs>
          <w:tab w:val="clear" w:pos="1078"/>
          <w:tab w:val="left" w:pos="1440"/>
        </w:tabs>
        <w:spacing w:before="120" w:after="20"/>
        <w:ind w:left="1440"/>
      </w:pPr>
      <w:r w:rsidRPr="00E977E3">
        <w:rPr>
          <w:b/>
        </w:rPr>
        <w:t>Cancel:</w:t>
      </w:r>
      <w:r w:rsidRPr="00257417">
        <w:t xml:space="preserve"> Click the </w:t>
      </w:r>
      <w:r w:rsidRPr="009F69C7">
        <w:t>Cancel</w:t>
      </w:r>
      <w:r w:rsidRPr="00257417">
        <w:t xml:space="preserve"> button to close the </w:t>
      </w:r>
      <w:r w:rsidRPr="009F69C7">
        <w:t>Recent Visits</w:t>
      </w:r>
      <w:r w:rsidRPr="00257417">
        <w:t xml:space="preserve"> screen and return</w:t>
      </w:r>
      <w:r w:rsidRPr="00C54497">
        <w:t xml:space="preserve"> to the </w:t>
      </w:r>
      <w:r w:rsidRPr="009F69C7">
        <w:t>Enter/Edit Patient Procedures</w:t>
      </w:r>
      <w:r w:rsidRPr="00257417">
        <w:t xml:space="preserve"> screen.</w:t>
      </w:r>
    </w:p>
    <w:p w14:paraId="79FCDC75" w14:textId="77777777" w:rsidR="000227DF" w:rsidRDefault="000227DF" w:rsidP="00F071AC">
      <w:pPr>
        <w:pStyle w:val="Note"/>
        <w:rPr>
          <w:noProof/>
        </w:rPr>
      </w:pPr>
      <w:r w:rsidRPr="00F94D33">
        <w:rPr>
          <w:noProof/>
        </w:rPr>
        <w:t>Note</w:t>
      </w:r>
      <w:r>
        <w:rPr>
          <w:noProof/>
        </w:rPr>
        <w:t>:</w:t>
      </w:r>
    </w:p>
    <w:p w14:paraId="79FCDC76" w14:textId="77777777" w:rsidR="008F27F4" w:rsidRDefault="000227DF" w:rsidP="00591C34">
      <w:pPr>
        <w:pStyle w:val="BulletListIndent"/>
        <w:numPr>
          <w:ilvl w:val="0"/>
          <w:numId w:val="6"/>
        </w:numPr>
        <w:ind w:left="1260"/>
        <w:rPr>
          <w:noProof/>
        </w:rPr>
      </w:pPr>
      <w:r w:rsidRPr="00257417">
        <w:rPr>
          <w:noProof/>
        </w:rPr>
        <w:t>If the Associated Clinic for the selected record is no longer active,</w:t>
      </w:r>
      <w:r w:rsidRPr="00C54497">
        <w:rPr>
          <w:noProof/>
        </w:rPr>
        <w:t xml:space="preserve"> clicking the OK</w:t>
      </w:r>
      <w:r w:rsidRPr="00257417">
        <w:rPr>
          <w:noProof/>
        </w:rPr>
        <w:t xml:space="preserve"> button will result in the display of the </w:t>
      </w:r>
      <w:r w:rsidRPr="006528A6">
        <w:rPr>
          <w:noProof/>
        </w:rPr>
        <w:t>Error: Invalid Associated Clinic</w:t>
      </w:r>
      <w:r w:rsidRPr="00257417">
        <w:rPr>
          <w:noProof/>
        </w:rPr>
        <w:t xml:space="preserve"> message dialog</w:t>
      </w:r>
      <w:r w:rsidR="006549B9">
        <w:rPr>
          <w:noProof/>
        </w:rPr>
        <w:t xml:space="preserve"> (</w:t>
      </w:r>
      <w:r w:rsidR="008F27F4">
        <w:rPr>
          <w:noProof/>
        </w:rPr>
        <w:t>Figure 30</w:t>
      </w:r>
      <w:r w:rsidR="006549B9">
        <w:rPr>
          <w:noProof/>
        </w:rPr>
        <w:t>)</w:t>
      </w:r>
      <w:r w:rsidRPr="00257417">
        <w:rPr>
          <w:noProof/>
        </w:rPr>
        <w:t>.</w:t>
      </w:r>
      <w:r w:rsidRPr="00C54497">
        <w:rPr>
          <w:noProof/>
        </w:rPr>
        <w:t xml:space="preserve"> The message dialog lists only active Associated Clinics.</w:t>
      </w:r>
    </w:p>
    <w:p w14:paraId="79FCDC77" w14:textId="77777777" w:rsidR="008F27F4" w:rsidRDefault="000227DF" w:rsidP="00591C34">
      <w:pPr>
        <w:pStyle w:val="BulletListIndent"/>
        <w:numPr>
          <w:ilvl w:val="0"/>
          <w:numId w:val="6"/>
        </w:numPr>
        <w:ind w:left="1260"/>
        <w:rPr>
          <w:noProof/>
        </w:rPr>
      </w:pPr>
      <w:r w:rsidRPr="00C54497">
        <w:rPr>
          <w:noProof/>
        </w:rPr>
        <w:t xml:space="preserve">To update the record, select an active clinic from the list and then click the </w:t>
      </w:r>
      <w:r w:rsidRPr="006528A6">
        <w:rPr>
          <w:noProof/>
        </w:rPr>
        <w:t>OK</w:t>
      </w:r>
      <w:r w:rsidRPr="009F69C7">
        <w:rPr>
          <w:noProof/>
        </w:rPr>
        <w:t xml:space="preserve"> </w:t>
      </w:r>
      <w:r w:rsidRPr="00257417">
        <w:rPr>
          <w:noProof/>
        </w:rPr>
        <w:t>button.</w:t>
      </w:r>
    </w:p>
    <w:p w14:paraId="79FCDC78" w14:textId="77777777" w:rsidR="000227DF" w:rsidRDefault="000227DF" w:rsidP="00591C34">
      <w:pPr>
        <w:pStyle w:val="BulletListIndent"/>
        <w:numPr>
          <w:ilvl w:val="0"/>
          <w:numId w:val="6"/>
        </w:numPr>
        <w:ind w:left="1260"/>
        <w:rPr>
          <w:noProof/>
        </w:rPr>
      </w:pPr>
      <w:r w:rsidRPr="00257417">
        <w:rPr>
          <w:noProof/>
        </w:rPr>
        <w:t>Click the</w:t>
      </w:r>
      <w:r w:rsidRPr="00C54497">
        <w:rPr>
          <w:noProof/>
        </w:rPr>
        <w:t xml:space="preserve"> </w:t>
      </w:r>
      <w:r w:rsidRPr="006528A6">
        <w:rPr>
          <w:noProof/>
        </w:rPr>
        <w:t>Cancel</w:t>
      </w:r>
      <w:r w:rsidRPr="00257417">
        <w:rPr>
          <w:noProof/>
        </w:rPr>
        <w:t xml:space="preserve"> button to open the record and </w:t>
      </w:r>
      <w:r w:rsidRPr="00C54497">
        <w:rPr>
          <w:noProof/>
        </w:rPr>
        <w:t>the Associated Clinic field will be blank.</w:t>
      </w:r>
    </w:p>
    <w:p w14:paraId="79FCDC79" w14:textId="77777777" w:rsidR="000227DF" w:rsidRDefault="008F27F4" w:rsidP="00C5472C">
      <w:pPr>
        <w:pStyle w:val="FigureCaption"/>
      </w:pPr>
      <w:bookmarkStart w:id="237" w:name="_Toc477526726"/>
      <w:bookmarkStart w:id="238" w:name="_Toc477849659"/>
      <w:bookmarkStart w:id="239" w:name="_Toc482735006"/>
      <w:r>
        <w:lastRenderedPageBreak/>
        <w:t>Add Patient Procedure Detail Screen</w:t>
      </w:r>
      <w:bookmarkEnd w:id="237"/>
      <w:bookmarkEnd w:id="238"/>
      <w:bookmarkEnd w:id="239"/>
    </w:p>
    <w:p w14:paraId="79FCDC7A" w14:textId="77777777" w:rsidR="008F27F4" w:rsidRPr="008F27F4" w:rsidRDefault="008F27F4" w:rsidP="003B6C1A">
      <w:pPr>
        <w:pStyle w:val="Figure"/>
      </w:pPr>
      <w:r>
        <w:rPr>
          <w:noProof/>
        </w:rPr>
        <w:drawing>
          <wp:inline distT="0" distB="0" distL="0" distR="0" wp14:anchorId="79FCE40E" wp14:editId="79FCE40F">
            <wp:extent cx="5753595" cy="3645725"/>
            <wp:effectExtent l="38100" t="38100" r="38100" b="31115"/>
            <wp:docPr id="91" name="Picture 91" descr="New Add Patient Procedure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t="1" r="612" b="1286"/>
                    <a:stretch/>
                  </pic:blipFill>
                  <pic:spPr bwMode="auto">
                    <a:xfrm>
                      <a:off x="0" y="0"/>
                      <a:ext cx="5757844" cy="3648417"/>
                    </a:xfrm>
                    <a:prstGeom prst="rect">
                      <a:avLst/>
                    </a:prstGeom>
                    <a:noFill/>
                    <a:ln w="38100" cap="flat" cmpd="sng" algn="ctr">
                      <a:solidFill>
                        <a:srgbClr val="3366CC"/>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FCDC7B" w14:textId="77777777" w:rsidR="000227DF" w:rsidRPr="00A13D04" w:rsidRDefault="008F27F4" w:rsidP="008F27F4">
      <w:pPr>
        <w:pStyle w:val="FigureCaption"/>
      </w:pPr>
      <w:bookmarkStart w:id="240" w:name="_Toc477526727"/>
      <w:bookmarkStart w:id="241" w:name="_Toc477849660"/>
      <w:bookmarkStart w:id="242" w:name="_Toc482735007"/>
      <w:r>
        <w:t>Error: Invalid Associated Clinic Message Dialog</w:t>
      </w:r>
      <w:bookmarkEnd w:id="240"/>
      <w:bookmarkEnd w:id="241"/>
      <w:bookmarkEnd w:id="242"/>
    </w:p>
    <w:p w14:paraId="79FCDC7C" w14:textId="77777777" w:rsidR="000227DF" w:rsidRDefault="008F27F4" w:rsidP="000C5AF3">
      <w:pPr>
        <w:pStyle w:val="Figure"/>
        <w:spacing w:after="0"/>
      </w:pPr>
      <w:r>
        <w:rPr>
          <w:noProof/>
        </w:rPr>
        <w:drawing>
          <wp:inline distT="0" distB="0" distL="0" distR="0" wp14:anchorId="79FCE410" wp14:editId="79FCE411">
            <wp:extent cx="3368231" cy="2700068"/>
            <wp:effectExtent l="0" t="0" r="3810" b="5080"/>
            <wp:docPr id="93" name="Picture 93" descr="Screen Capture of the Error: Invalid Associated Clinic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email">
                      <a:extLst>
                        <a:ext uri="{28A0092B-C50C-407E-A947-70E740481C1C}">
                          <a14:useLocalDpi xmlns:a14="http://schemas.microsoft.com/office/drawing/2010/main"/>
                        </a:ext>
                      </a:extLst>
                    </a:blip>
                    <a:stretch>
                      <a:fillRect/>
                    </a:stretch>
                  </pic:blipFill>
                  <pic:spPr>
                    <a:xfrm>
                      <a:off x="0" y="0"/>
                      <a:ext cx="3374942" cy="2705448"/>
                    </a:xfrm>
                    <a:prstGeom prst="rect">
                      <a:avLst/>
                    </a:prstGeom>
                  </pic:spPr>
                </pic:pic>
              </a:graphicData>
            </a:graphic>
          </wp:inline>
        </w:drawing>
      </w:r>
    </w:p>
    <w:p w14:paraId="79FCDC7D" w14:textId="77777777" w:rsidR="000227DF" w:rsidRDefault="000227DF" w:rsidP="00CA5729">
      <w:pPr>
        <w:pStyle w:val="Heading4"/>
      </w:pPr>
      <w:bookmarkStart w:id="243" w:name="_Toc422471173"/>
      <w:bookmarkStart w:id="244" w:name="_Toc422471341"/>
      <w:bookmarkStart w:id="245" w:name="_Ref462226854"/>
      <w:bookmarkStart w:id="246" w:name="_Toc477526574"/>
      <w:bookmarkStart w:id="247" w:name="_Ref479064883"/>
      <w:bookmarkStart w:id="248" w:name="_Ref479065139"/>
      <w:bookmarkStart w:id="249" w:name="_Toc477938620"/>
      <w:bookmarkStart w:id="250" w:name="_Toc482734888"/>
      <w:r>
        <w:t>Add Information to the Add Patient Procedure or Edit Patient Procedure Screen</w:t>
      </w:r>
      <w:bookmarkEnd w:id="243"/>
      <w:bookmarkEnd w:id="244"/>
      <w:bookmarkEnd w:id="245"/>
      <w:bookmarkEnd w:id="246"/>
      <w:bookmarkEnd w:id="247"/>
      <w:bookmarkEnd w:id="248"/>
      <w:bookmarkEnd w:id="249"/>
      <w:bookmarkEnd w:id="250"/>
    </w:p>
    <w:p w14:paraId="79FCDC7E" w14:textId="77777777" w:rsidR="009B5E49" w:rsidRDefault="009B5E49" w:rsidP="004A6039">
      <w:pPr>
        <w:pStyle w:val="DSSECSBodyText"/>
      </w:pPr>
      <w:r>
        <w:t>The user can enter or edit patient procedures performed on an individual patient.</w:t>
      </w:r>
    </w:p>
    <w:p w14:paraId="79FCDC7F" w14:textId="77777777" w:rsidR="000227DF" w:rsidRPr="00C516CC" w:rsidRDefault="000227DF" w:rsidP="004A6039">
      <w:pPr>
        <w:spacing w:after="0" w:line="276" w:lineRule="auto"/>
        <w:rPr>
          <w:rFonts w:eastAsiaTheme="minorHAnsi" w:cstheme="minorBidi"/>
        </w:rPr>
      </w:pPr>
      <w:r w:rsidRPr="00C516CC">
        <w:rPr>
          <w:rFonts w:eastAsiaTheme="minorHAnsi" w:cstheme="minorBidi"/>
        </w:rPr>
        <w:lastRenderedPageBreak/>
        <w:t>The following instructions and example assume that a user is entering a new procedure for a specified patient</w:t>
      </w:r>
      <w:r w:rsidR="00CD68AE">
        <w:rPr>
          <w:rFonts w:eastAsiaTheme="minorHAnsi" w:cstheme="minorBidi"/>
        </w:rPr>
        <w:t>,</w:t>
      </w:r>
      <w:r w:rsidRPr="00C516CC">
        <w:rPr>
          <w:rFonts w:eastAsiaTheme="minorHAnsi" w:cstheme="minorBidi"/>
        </w:rPr>
        <w:t xml:space="preserve"> and that the specified DSS Unit transmits </w:t>
      </w:r>
      <w:r w:rsidR="00CD68AE" w:rsidRPr="00C516CC">
        <w:rPr>
          <w:rFonts w:eastAsiaTheme="minorHAnsi" w:cstheme="minorBidi"/>
        </w:rPr>
        <w:t xml:space="preserve">data </w:t>
      </w:r>
      <w:r w:rsidRPr="00C516CC">
        <w:rPr>
          <w:rFonts w:eastAsiaTheme="minorHAnsi" w:cstheme="minorBidi"/>
        </w:rPr>
        <w:t>to PCE</w:t>
      </w:r>
      <w:r w:rsidRPr="00C516CC">
        <w:rPr>
          <w:rFonts w:eastAsiaTheme="minorHAnsi" w:cstheme="minorBidi"/>
        </w:rPr>
        <w:fldChar w:fldCharType="begin"/>
      </w:r>
      <w:r w:rsidRPr="00C516CC">
        <w:rPr>
          <w:rFonts w:eastAsiaTheme="minorHAnsi" w:cstheme="minorBidi"/>
        </w:rPr>
        <w:instrText xml:space="preserve"> XE "PCE</w:instrText>
      </w:r>
      <w:r w:rsidR="00EA3DFD" w:rsidRPr="00C516CC">
        <w:rPr>
          <w:rFonts w:eastAsiaTheme="minorHAnsi" w:cstheme="minorBidi"/>
        </w:rPr>
        <w:instrText>”</w:instrText>
      </w:r>
      <w:r w:rsidRPr="00C516CC">
        <w:rPr>
          <w:rFonts w:eastAsiaTheme="minorHAnsi" w:cstheme="minorBidi"/>
        </w:rPr>
        <w:fldChar w:fldCharType="end"/>
      </w:r>
      <w:r w:rsidRPr="00C516CC">
        <w:rPr>
          <w:rFonts w:eastAsiaTheme="minorHAnsi" w:cstheme="minorBidi"/>
        </w:rPr>
        <w:t>.</w:t>
      </w:r>
    </w:p>
    <w:p w14:paraId="79FCDC80" w14:textId="77777777" w:rsidR="000227DF" w:rsidRPr="004F3DFF" w:rsidRDefault="000227DF" w:rsidP="004F3DFF">
      <w:pPr>
        <w:pStyle w:val="NumberedParagraph"/>
        <w:numPr>
          <w:ilvl w:val="0"/>
          <w:numId w:val="116"/>
        </w:numPr>
        <w:tabs>
          <w:tab w:val="clear" w:pos="1080"/>
        </w:tabs>
        <w:ind w:left="900" w:hanging="900"/>
      </w:pPr>
      <w:r w:rsidRPr="004F3DFF">
        <w:t>Select a Category</w:t>
      </w:r>
    </w:p>
    <w:p w14:paraId="79FCDC81" w14:textId="77777777" w:rsidR="000227DF" w:rsidRPr="00257417" w:rsidRDefault="000227DF" w:rsidP="004A6039">
      <w:pPr>
        <w:pStyle w:val="BulletListMultiple"/>
      </w:pPr>
      <w:r w:rsidRPr="00257417">
        <w:t xml:space="preserve">If the </w:t>
      </w:r>
      <w:r w:rsidRPr="009F69C7">
        <w:t>Allow Category Use</w:t>
      </w:r>
      <w:r w:rsidRPr="00257417">
        <w:t xml:space="preserve"> field in the </w:t>
      </w:r>
      <w:r w:rsidRPr="009F69C7">
        <w:t xml:space="preserve">DSS Unit Management </w:t>
      </w:r>
      <w:r w:rsidRPr="00257417">
        <w:t xml:space="preserve">set up is set to NO, then the </w:t>
      </w:r>
      <w:r w:rsidRPr="009F69C7">
        <w:t>Category</w:t>
      </w:r>
      <w:r w:rsidRPr="00257417">
        <w:t xml:space="preserve"> field will be blank and disabled.</w:t>
      </w:r>
    </w:p>
    <w:p w14:paraId="79FCDC82" w14:textId="77777777" w:rsidR="000227DF" w:rsidRPr="00F94D33" w:rsidRDefault="000227DF" w:rsidP="004A6039">
      <w:pPr>
        <w:pStyle w:val="BulletListMultiple"/>
      </w:pPr>
      <w:r w:rsidRPr="00F94D33">
        <w:t xml:space="preserve">If </w:t>
      </w:r>
      <w:r w:rsidR="00CD68AE">
        <w:t xml:space="preserve">the Category field is </w:t>
      </w:r>
      <w:r w:rsidR="009B5E49">
        <w:t>defined</w:t>
      </w:r>
      <w:r w:rsidRPr="00F94D33">
        <w:t xml:space="preserve"> for the specified DSS Unit, that </w:t>
      </w:r>
      <w:r>
        <w:t>C</w:t>
      </w:r>
      <w:r w:rsidRPr="00F94D33">
        <w:t xml:space="preserve">ategory will </w:t>
      </w:r>
      <w:r>
        <w:t xml:space="preserve">be the </w:t>
      </w:r>
      <w:r w:rsidRPr="00F94D33">
        <w:t>default</w:t>
      </w:r>
      <w:r>
        <w:t xml:space="preserve"> value</w:t>
      </w:r>
      <w:r w:rsidRPr="00F94D33">
        <w:t>.</w:t>
      </w:r>
    </w:p>
    <w:p w14:paraId="79FCDC83" w14:textId="77777777" w:rsidR="000227DF" w:rsidRPr="004F3DFF" w:rsidRDefault="000227DF" w:rsidP="00A64912">
      <w:pPr>
        <w:pStyle w:val="NumberedParagraph"/>
      </w:pPr>
      <w:r w:rsidRPr="004F3DFF">
        <w:t>Select the Procedure Date and Time.</w:t>
      </w:r>
    </w:p>
    <w:p w14:paraId="79FCDC84" w14:textId="77777777" w:rsidR="000227DF" w:rsidRPr="00257417" w:rsidRDefault="000227DF" w:rsidP="004A6039">
      <w:pPr>
        <w:pStyle w:val="BulletListMultiple"/>
      </w:pPr>
      <w:r w:rsidRPr="00257417">
        <w:t xml:space="preserve">This information is </w:t>
      </w:r>
      <w:r w:rsidR="00475A10">
        <w:t xml:space="preserve">not </w:t>
      </w:r>
      <w:r w:rsidRPr="00257417">
        <w:t xml:space="preserve">present if a recent visit was selected on the </w:t>
      </w:r>
      <w:r w:rsidRPr="009F69C7">
        <w:t>Recent Visits</w:t>
      </w:r>
      <w:r w:rsidRPr="00257417">
        <w:t xml:space="preserve"> screen.</w:t>
      </w:r>
    </w:p>
    <w:p w14:paraId="79FCDC85" w14:textId="77777777" w:rsidR="009B5E49" w:rsidRDefault="000227DF" w:rsidP="003B6C1A">
      <w:pPr>
        <w:pStyle w:val="BulletListMultiple"/>
      </w:pPr>
      <w:r w:rsidRPr="00257417">
        <w:t xml:space="preserve">Typing “N” and then </w:t>
      </w:r>
      <w:r w:rsidR="009B5E49">
        <w:t>pressing</w:t>
      </w:r>
      <w:r w:rsidRPr="00257417">
        <w:t xml:space="preserve"> </w:t>
      </w:r>
      <w:r w:rsidRPr="009F69C7">
        <w:t>&lt;Enter&gt;</w:t>
      </w:r>
      <w:r w:rsidRPr="00257417">
        <w:t xml:space="preserve"> (instead of clicking the </w:t>
      </w:r>
      <w:r w:rsidRPr="009F69C7">
        <w:rPr>
          <w:noProof/>
        </w:rPr>
        <w:drawing>
          <wp:inline distT="0" distB="0" distL="0" distR="0" wp14:anchorId="79FCE412" wp14:editId="79FCE413">
            <wp:extent cx="180975" cy="190500"/>
            <wp:effectExtent l="0" t="0" r="9525" b="0"/>
            <wp:docPr id="32" name="Picture 38" desc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button"/>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180975" cy="190500"/>
                    </a:xfrm>
                    <a:prstGeom prst="rect">
                      <a:avLst/>
                    </a:prstGeom>
                    <a:noFill/>
                    <a:ln>
                      <a:noFill/>
                    </a:ln>
                  </pic:spPr>
                </pic:pic>
              </a:graphicData>
            </a:graphic>
          </wp:inline>
        </w:drawing>
      </w:r>
      <w:r w:rsidRPr="00257417">
        <w:t xml:space="preserve"> button) will bypass the </w:t>
      </w:r>
      <w:r w:rsidR="003E218C">
        <w:t>Select Date/Time dialog</w:t>
      </w:r>
      <w:r w:rsidR="003E218C" w:rsidRPr="00257417">
        <w:t xml:space="preserve"> </w:t>
      </w:r>
      <w:r w:rsidRPr="00257417">
        <w:t>box</w:t>
      </w:r>
      <w:r w:rsidR="003E218C">
        <w:t xml:space="preserve"> (Figure </w:t>
      </w:r>
      <w:r w:rsidR="009B5E49">
        <w:t>31</w:t>
      </w:r>
      <w:r w:rsidR="003E218C">
        <w:t>)</w:t>
      </w:r>
    </w:p>
    <w:p w14:paraId="79FCDC86" w14:textId="77777777" w:rsidR="009B5E49" w:rsidRDefault="009B5E49" w:rsidP="003B6C1A">
      <w:pPr>
        <w:pStyle w:val="BulletListMultiple"/>
      </w:pPr>
      <w:r>
        <w:t xml:space="preserve">Clicking </w:t>
      </w:r>
      <w:r w:rsidR="000227DF" w:rsidRPr="00257417">
        <w:t xml:space="preserve">the </w:t>
      </w:r>
      <w:r w:rsidR="000227DF" w:rsidRPr="009F69C7">
        <w:t>Now</w:t>
      </w:r>
      <w:r w:rsidR="000227DF" w:rsidRPr="00257417">
        <w:t xml:space="preserve"> button in the dialog box will enter the current system date and time.</w:t>
      </w:r>
    </w:p>
    <w:p w14:paraId="79FCDC87" w14:textId="77777777" w:rsidR="000227DF" w:rsidRDefault="000227DF" w:rsidP="003B6C1A">
      <w:pPr>
        <w:pStyle w:val="BulletListMultiple"/>
      </w:pPr>
      <w:r w:rsidRPr="00257417">
        <w:t xml:space="preserve">When the </w:t>
      </w:r>
      <w:r w:rsidRPr="009F69C7">
        <w:t>Midnight</w:t>
      </w:r>
      <w:r w:rsidRPr="00257417">
        <w:t xml:space="preserve"> button is clicked, “23:59” is displayed for the time on the date selected.</w:t>
      </w:r>
    </w:p>
    <w:p w14:paraId="79FCDC88" w14:textId="77777777" w:rsidR="000227DF" w:rsidRDefault="000227DF" w:rsidP="004A6039">
      <w:pPr>
        <w:pStyle w:val="FigureCaption"/>
      </w:pPr>
      <w:bookmarkStart w:id="251" w:name="_Toc477526728"/>
      <w:bookmarkStart w:id="252" w:name="_Toc477849661"/>
      <w:bookmarkStart w:id="253" w:name="_Toc482735008"/>
      <w:r>
        <w:t>Select Date/Time Dialog Box</w:t>
      </w:r>
      <w:bookmarkEnd w:id="251"/>
      <w:bookmarkEnd w:id="252"/>
      <w:bookmarkEnd w:id="253"/>
    </w:p>
    <w:p w14:paraId="79FCDC89" w14:textId="77777777" w:rsidR="000227DF" w:rsidRDefault="000227DF" w:rsidP="004A6039">
      <w:pPr>
        <w:pStyle w:val="Figure"/>
      </w:pPr>
      <w:r>
        <w:rPr>
          <w:noProof/>
        </w:rPr>
        <w:drawing>
          <wp:inline distT="0" distB="0" distL="0" distR="0" wp14:anchorId="79FCE414" wp14:editId="79FCE415">
            <wp:extent cx="2974728" cy="1933575"/>
            <wp:effectExtent l="0" t="0" r="0" b="0"/>
            <wp:docPr id="79" name="Picture 79" descr="Screen capture of the Select Date/Time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email">
                      <a:extLst>
                        <a:ext uri="{28A0092B-C50C-407E-A947-70E740481C1C}">
                          <a14:useLocalDpi xmlns:a14="http://schemas.microsoft.com/office/drawing/2010/main"/>
                        </a:ext>
                      </a:extLst>
                    </a:blip>
                    <a:stretch>
                      <a:fillRect/>
                    </a:stretch>
                  </pic:blipFill>
                  <pic:spPr>
                    <a:xfrm>
                      <a:off x="0" y="0"/>
                      <a:ext cx="2972777" cy="1932307"/>
                    </a:xfrm>
                    <a:prstGeom prst="rect">
                      <a:avLst/>
                    </a:prstGeom>
                  </pic:spPr>
                </pic:pic>
              </a:graphicData>
            </a:graphic>
          </wp:inline>
        </w:drawing>
      </w:r>
    </w:p>
    <w:p w14:paraId="79FCDC8A" w14:textId="77777777" w:rsidR="000227DF" w:rsidRPr="004F3DFF" w:rsidRDefault="000227DF" w:rsidP="00A64912">
      <w:pPr>
        <w:pStyle w:val="NumberedParagraph"/>
      </w:pPr>
      <w:r w:rsidRPr="004F3DFF">
        <w:t>Select an Eligibility Code for this procedure.</w:t>
      </w:r>
    </w:p>
    <w:p w14:paraId="79FCDC8B" w14:textId="77777777" w:rsidR="000227DF" w:rsidRPr="00257417" w:rsidRDefault="000227DF" w:rsidP="004A6039">
      <w:pPr>
        <w:pStyle w:val="BulletListMultiple"/>
      </w:pPr>
      <w:r w:rsidRPr="00257417">
        <w:t xml:space="preserve">If the selected patient has only one </w:t>
      </w:r>
      <w:r w:rsidRPr="009F69C7">
        <w:t>Eligibility Code</w:t>
      </w:r>
      <w:r w:rsidRPr="00257417">
        <w:t xml:space="preserve">, that value defaults. Otherwise, select the </w:t>
      </w:r>
      <w:r w:rsidRPr="009F69C7">
        <w:t>Eligibility Code</w:t>
      </w:r>
      <w:r w:rsidRPr="00257417">
        <w:t xml:space="preserve"> that applies to this procedure.</w:t>
      </w:r>
    </w:p>
    <w:p w14:paraId="79FCDC8C" w14:textId="77777777" w:rsidR="000227DF" w:rsidRPr="00257417" w:rsidRDefault="000227DF" w:rsidP="004A6039">
      <w:pPr>
        <w:pStyle w:val="BulletListMultipleLast"/>
      </w:pPr>
      <w:r w:rsidRPr="00257417">
        <w:t xml:space="preserve">The primary </w:t>
      </w:r>
      <w:r w:rsidRPr="009F69C7">
        <w:t>Eligibility Code</w:t>
      </w:r>
      <w:r w:rsidRPr="00257417">
        <w:t xml:space="preserve"> displays as the default.</w:t>
      </w:r>
    </w:p>
    <w:p w14:paraId="79FCDC8D" w14:textId="77777777" w:rsidR="000227DF" w:rsidRPr="004F3DFF" w:rsidRDefault="000227DF" w:rsidP="00A64912">
      <w:pPr>
        <w:pStyle w:val="NumberedParagraph"/>
      </w:pPr>
      <w:r w:rsidRPr="004F3DFF">
        <w:t>Select a Procedure Name.</w:t>
      </w:r>
    </w:p>
    <w:p w14:paraId="79FCDC8E" w14:textId="77777777" w:rsidR="000227DF" w:rsidRPr="00F94D33" w:rsidRDefault="000227DF" w:rsidP="004A6039">
      <w:pPr>
        <w:pStyle w:val="BulletListMultipleLast"/>
      </w:pPr>
      <w:r w:rsidRPr="00F94D33">
        <w:t xml:space="preserve">Select a </w:t>
      </w:r>
      <w:r w:rsidRPr="009F69C7">
        <w:t>Procedure</w:t>
      </w:r>
      <w:r w:rsidRPr="00F94D33">
        <w:t xml:space="preserve"> from the dropdown list.</w:t>
      </w:r>
    </w:p>
    <w:p w14:paraId="79FCDC8F" w14:textId="77777777" w:rsidR="000227DF" w:rsidRPr="004F3DFF" w:rsidRDefault="000227DF" w:rsidP="00A64912">
      <w:pPr>
        <w:pStyle w:val="NumberedParagraph"/>
      </w:pPr>
      <w:r w:rsidRPr="004F3DFF">
        <w:t>Enter the Volume for the procedure.</w:t>
      </w:r>
    </w:p>
    <w:p w14:paraId="79FCDC90" w14:textId="77777777" w:rsidR="000227DF" w:rsidRPr="004F3DFF" w:rsidRDefault="000227DF" w:rsidP="00A64912">
      <w:pPr>
        <w:pStyle w:val="NumberedParagraph"/>
      </w:pPr>
      <w:r w:rsidRPr="004F3DFF">
        <w:t>If applicable, the CPT Modifiers section will be enabled.</w:t>
      </w:r>
    </w:p>
    <w:p w14:paraId="79FCDC91" w14:textId="77777777" w:rsidR="000227DF" w:rsidRPr="00257417" w:rsidRDefault="000227DF" w:rsidP="004A6039">
      <w:pPr>
        <w:pStyle w:val="BulletListMultiple"/>
      </w:pPr>
      <w:r w:rsidRPr="00257417">
        <w:t>Modifiers provide additional information about a CPT procedure. With functionality put in place by the Code Set Versioning project, only CPT modifiers that are active for the date and time of the event will show.</w:t>
      </w:r>
    </w:p>
    <w:p w14:paraId="79FCDC92" w14:textId="77777777" w:rsidR="000227DF" w:rsidRPr="00257417" w:rsidRDefault="000227DF" w:rsidP="004A6039">
      <w:pPr>
        <w:pStyle w:val="BulletListMultiple"/>
      </w:pPr>
      <w:r w:rsidRPr="00257417">
        <w:t xml:space="preserve">Choose a </w:t>
      </w:r>
      <w:r w:rsidRPr="00C54497">
        <w:t xml:space="preserve">modifier from the </w:t>
      </w:r>
      <w:r w:rsidRPr="009F69C7">
        <w:t xml:space="preserve">Modifiers Available </w:t>
      </w:r>
      <w:r w:rsidRPr="00257417">
        <w:t xml:space="preserve">list and click </w:t>
      </w:r>
      <w:r w:rsidRPr="009F69C7">
        <w:t>Include</w:t>
      </w:r>
      <w:r w:rsidRPr="00257417">
        <w:t>.</w:t>
      </w:r>
    </w:p>
    <w:p w14:paraId="79FCDC93" w14:textId="77777777" w:rsidR="000227DF" w:rsidRPr="00257417" w:rsidRDefault="000227DF" w:rsidP="004A6039">
      <w:pPr>
        <w:pStyle w:val="BulletListMultiple"/>
      </w:pPr>
      <w:r w:rsidRPr="00257417">
        <w:t>Repeat as needed.</w:t>
      </w:r>
    </w:p>
    <w:p w14:paraId="79FCDC94" w14:textId="77777777" w:rsidR="000227DF" w:rsidRPr="00257417" w:rsidRDefault="000227DF" w:rsidP="004A6039">
      <w:pPr>
        <w:pStyle w:val="BulletListMultiple"/>
      </w:pPr>
      <w:r w:rsidRPr="00C54497">
        <w:t xml:space="preserve">To remove a modifier, choose it from the </w:t>
      </w:r>
      <w:r w:rsidRPr="009F69C7">
        <w:t>Modifiers Selected</w:t>
      </w:r>
      <w:r w:rsidRPr="00257417">
        <w:t xml:space="preserve"> list and click </w:t>
      </w:r>
      <w:r w:rsidRPr="009F69C7">
        <w:t>Exclude</w:t>
      </w:r>
      <w:r w:rsidRPr="00257417">
        <w:t>.</w:t>
      </w:r>
    </w:p>
    <w:p w14:paraId="79FCDC95" w14:textId="77777777" w:rsidR="000227DF" w:rsidRPr="00257417" w:rsidRDefault="000227DF" w:rsidP="004A6039">
      <w:pPr>
        <w:pStyle w:val="BulletListMultipleLast"/>
      </w:pPr>
      <w:r w:rsidRPr="00257417">
        <w:t>Press &lt;</w:t>
      </w:r>
      <w:r w:rsidRPr="009F69C7">
        <w:t>CTRL-Click</w:t>
      </w:r>
      <w:r w:rsidRPr="00257417">
        <w:t>&gt; to select multiple modifiers at one time.</w:t>
      </w:r>
    </w:p>
    <w:p w14:paraId="79FCDC96" w14:textId="77777777" w:rsidR="000227DF" w:rsidRPr="004F3DFF" w:rsidRDefault="000227DF" w:rsidP="00A64912">
      <w:pPr>
        <w:pStyle w:val="NumberedParagraph"/>
      </w:pPr>
      <w:r w:rsidRPr="004F3DFF">
        <w:t>If applicable, the Reasons field will be enabled.</w:t>
      </w:r>
    </w:p>
    <w:p w14:paraId="79FCDC97" w14:textId="77777777" w:rsidR="000227DF" w:rsidRPr="00F94D33" w:rsidRDefault="000227DF" w:rsidP="004A6039">
      <w:pPr>
        <w:pStyle w:val="BulletListMultiple"/>
      </w:pPr>
      <w:r w:rsidRPr="00F94D33">
        <w:lastRenderedPageBreak/>
        <w:t>The user can enter up to three reasons.</w:t>
      </w:r>
    </w:p>
    <w:p w14:paraId="79FCDC98" w14:textId="77777777" w:rsidR="000227DF" w:rsidRPr="00F94D33" w:rsidRDefault="000227DF" w:rsidP="004A6039">
      <w:pPr>
        <w:pStyle w:val="BulletListMultiple"/>
      </w:pPr>
      <w:r w:rsidRPr="00F94D33">
        <w:t>Reason #1 must be entered before a second or third may be entered. Reason #2 must be entered before a third may be entered.</w:t>
      </w:r>
    </w:p>
    <w:p w14:paraId="79FCDC99" w14:textId="77777777" w:rsidR="000227DF" w:rsidRPr="00F94D33" w:rsidRDefault="000227DF" w:rsidP="004A6039">
      <w:pPr>
        <w:pStyle w:val="BulletListMultiple"/>
      </w:pPr>
      <w:r w:rsidRPr="00F94D33">
        <w:t>Reasons appear alphabetically in the dropdown.</w:t>
      </w:r>
    </w:p>
    <w:p w14:paraId="79FCDC9A" w14:textId="77777777" w:rsidR="000227DF" w:rsidRPr="00F94D33" w:rsidRDefault="000227DF" w:rsidP="004A6039">
      <w:pPr>
        <w:pStyle w:val="BulletListMultiple"/>
      </w:pPr>
      <w:r>
        <w:t>Once selected, a</w:t>
      </w:r>
      <w:r w:rsidRPr="00F94D33">
        <w:t xml:space="preserve"> reason will not appear in the dropdown list for remaining reason fields.</w:t>
      </w:r>
    </w:p>
    <w:p w14:paraId="79FCDC9B" w14:textId="77777777" w:rsidR="000227DF" w:rsidRPr="00F94D33" w:rsidRDefault="000227DF" w:rsidP="004A6039">
      <w:pPr>
        <w:pStyle w:val="BulletListMultipleLast"/>
      </w:pPr>
      <w:r w:rsidRPr="00F94D33">
        <w:t>A reason can be selected by entering the initial letter(s)</w:t>
      </w:r>
      <w:r>
        <w:t xml:space="preserve"> into the Reasons field.</w:t>
      </w:r>
      <w:r w:rsidRPr="00F94D33">
        <w:t xml:space="preserve"> If the reason that appears is not the correct choice, click the down arrow on the reason dropdown to select another reason</w:t>
      </w:r>
      <w:r>
        <w:t>,</w:t>
      </w:r>
      <w:r w:rsidRPr="00F94D33">
        <w:t xml:space="preserve"> or enter different letter(s)</w:t>
      </w:r>
      <w:r>
        <w:t>.</w:t>
      </w:r>
    </w:p>
    <w:p w14:paraId="79FCDC9C" w14:textId="77777777" w:rsidR="000227DF" w:rsidRPr="004F3DFF" w:rsidRDefault="000227DF" w:rsidP="00A64912">
      <w:pPr>
        <w:pStyle w:val="NumberedParagraph"/>
      </w:pPr>
      <w:r w:rsidRPr="004F3DFF">
        <w:t>If applicable, the mandatory classification questions section will be enabled.</w:t>
      </w:r>
    </w:p>
    <w:p w14:paraId="79FCDC9D" w14:textId="77777777" w:rsidR="000227DF" w:rsidRPr="00257417" w:rsidRDefault="000227DF" w:rsidP="004A6039">
      <w:pPr>
        <w:pStyle w:val="BulletListMultiple"/>
      </w:pPr>
      <w:r w:rsidRPr="00257417">
        <w:t xml:space="preserve">Select </w:t>
      </w:r>
      <w:r w:rsidRPr="009F69C7">
        <w:t>YES</w:t>
      </w:r>
      <w:r w:rsidRPr="00257417">
        <w:t xml:space="preserve"> only if the treatment received relates to that classification.</w:t>
      </w:r>
    </w:p>
    <w:p w14:paraId="79FCDC9E" w14:textId="77777777" w:rsidR="000227DF" w:rsidRDefault="000227DF" w:rsidP="004A6039">
      <w:pPr>
        <w:pStyle w:val="BulletListMultipleLast"/>
      </w:pPr>
      <w:r w:rsidRPr="00257417">
        <w:t xml:space="preserve">Press the </w:t>
      </w:r>
      <w:r w:rsidRPr="009F69C7">
        <w:t xml:space="preserve">&lt;F1&gt; </w:t>
      </w:r>
      <w:r w:rsidRPr="00257417">
        <w:t>key</w:t>
      </w:r>
      <w:r w:rsidRPr="00257417" w:rsidDel="00563B93">
        <w:t xml:space="preserve"> </w:t>
      </w:r>
      <w:r w:rsidRPr="00257417">
        <w:t xml:space="preserve">while in the </w:t>
      </w:r>
      <w:r w:rsidRPr="009F69C7">
        <w:t xml:space="preserve">Service Connected </w:t>
      </w:r>
      <w:r w:rsidRPr="00257417">
        <w:t>field to display a message dialog containing the patient’s service connection and any rated disabilities</w:t>
      </w:r>
      <w:r w:rsidR="002B31B7">
        <w:t xml:space="preserve"> (Figure </w:t>
      </w:r>
      <w:r w:rsidR="009B5E49">
        <w:t>32</w:t>
      </w:r>
      <w:r w:rsidR="002B31B7">
        <w:t>)</w:t>
      </w:r>
      <w:r w:rsidRPr="00257417">
        <w:t>.</w:t>
      </w:r>
    </w:p>
    <w:p w14:paraId="79FCDC9F" w14:textId="77777777" w:rsidR="000227DF" w:rsidRPr="00A13D04" w:rsidRDefault="000227DF" w:rsidP="004A6039">
      <w:pPr>
        <w:pStyle w:val="FigureCaption"/>
      </w:pPr>
      <w:bookmarkStart w:id="254" w:name="_Toc477526729"/>
      <w:bookmarkStart w:id="255" w:name="_Toc477849662"/>
      <w:bookmarkStart w:id="256" w:name="_Toc482735009"/>
      <w:r>
        <w:t>Service Connection and Rated Disabilities Screen</w:t>
      </w:r>
      <w:bookmarkEnd w:id="254"/>
      <w:bookmarkEnd w:id="255"/>
      <w:bookmarkEnd w:id="256"/>
    </w:p>
    <w:p w14:paraId="79FCDCA0" w14:textId="77777777" w:rsidR="00FB415A" w:rsidRPr="00FB415A" w:rsidRDefault="00FB415A" w:rsidP="00FB415A">
      <w:pPr>
        <w:pStyle w:val="Figure"/>
      </w:pPr>
      <w:r>
        <w:rPr>
          <w:noProof/>
        </w:rPr>
        <w:drawing>
          <wp:inline distT="0" distB="0" distL="0" distR="0" wp14:anchorId="79FCE416" wp14:editId="79FCE417">
            <wp:extent cx="3457575" cy="2008182"/>
            <wp:effectExtent l="0" t="0" r="0" b="0"/>
            <wp:docPr id="4" name="Picture 4" descr="Service Connection and Rated Disabiliti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62999" cy="2011332"/>
                    </a:xfrm>
                    <a:prstGeom prst="rect">
                      <a:avLst/>
                    </a:prstGeom>
                    <a:noFill/>
                  </pic:spPr>
                </pic:pic>
              </a:graphicData>
            </a:graphic>
          </wp:inline>
        </w:drawing>
      </w:r>
    </w:p>
    <w:p w14:paraId="79FCDCA1" w14:textId="77777777" w:rsidR="000227DF" w:rsidRPr="004F3DFF" w:rsidRDefault="000227DF" w:rsidP="00A64912">
      <w:pPr>
        <w:pStyle w:val="NumberedParagraph"/>
      </w:pPr>
      <w:r w:rsidRPr="004F3DFF">
        <w:t>Select the Ordering Section.</w:t>
      </w:r>
    </w:p>
    <w:p w14:paraId="79FCDCA2" w14:textId="77777777" w:rsidR="000227DF" w:rsidRPr="004F3DFF" w:rsidRDefault="000227DF" w:rsidP="00A64912">
      <w:pPr>
        <w:pStyle w:val="NumberedParagraph"/>
      </w:pPr>
      <w:r w:rsidRPr="004F3DFF">
        <w:t>Select the Associated Clinic (if not already populated from the Recent Visits screen).</w:t>
      </w:r>
    </w:p>
    <w:p w14:paraId="79FCDCA3" w14:textId="77777777" w:rsidR="000227DF" w:rsidRPr="004F3DFF" w:rsidRDefault="000227DF" w:rsidP="00A64912">
      <w:pPr>
        <w:pStyle w:val="NumberedParagraph"/>
      </w:pPr>
      <w:r w:rsidRPr="004F3DFF">
        <w:t>Select the associated diagnosis code for the procedure.</w:t>
      </w:r>
    </w:p>
    <w:p w14:paraId="79FCDCA4" w14:textId="77777777" w:rsidR="000227DF" w:rsidRPr="00257417" w:rsidRDefault="000227DF" w:rsidP="00505F2A">
      <w:pPr>
        <w:pStyle w:val="BulletListMultiple"/>
      </w:pPr>
      <w:r w:rsidRPr="00257417">
        <w:t xml:space="preserve">Use the </w:t>
      </w:r>
      <w:r w:rsidRPr="009F69C7">
        <w:t>Primary</w:t>
      </w:r>
      <w:r w:rsidRPr="00257417">
        <w:t xml:space="preserve"> field to enter one of the following:</w:t>
      </w:r>
    </w:p>
    <w:p w14:paraId="79FCDCA5" w14:textId="77777777" w:rsidR="000227DF" w:rsidRPr="00E375DE" w:rsidRDefault="00026F80" w:rsidP="007B57F6">
      <w:pPr>
        <w:pStyle w:val="Bullet2"/>
        <w:numPr>
          <w:ilvl w:val="1"/>
          <w:numId w:val="32"/>
        </w:numPr>
        <w:tabs>
          <w:tab w:val="left" w:pos="1440"/>
        </w:tabs>
        <w:spacing w:before="40" w:after="20"/>
      </w:pPr>
      <w:r w:rsidRPr="000227DF">
        <w:t>International Classification of Diseases</w:t>
      </w:r>
      <w:r w:rsidRPr="00E375DE">
        <w:t xml:space="preserve"> </w:t>
      </w:r>
      <w:r>
        <w:t>(</w:t>
      </w:r>
      <w:r w:rsidR="000227DF" w:rsidRPr="00E375DE">
        <w:t>ICD</w:t>
      </w:r>
      <w:r w:rsidR="00DE2EEE">
        <w:fldChar w:fldCharType="begin"/>
      </w:r>
      <w:r w:rsidR="00DE2EEE">
        <w:instrText xml:space="preserve"> XE "</w:instrText>
      </w:r>
      <w:r w:rsidR="00DE2EEE" w:rsidRPr="00DE2EEE">
        <w:instrText>ICD</w:instrText>
      </w:r>
      <w:r w:rsidR="00DE2EEE">
        <w:instrText xml:space="preserve">" </w:instrText>
      </w:r>
      <w:r w:rsidR="00DE2EEE">
        <w:fldChar w:fldCharType="end"/>
      </w:r>
      <w:r>
        <w:t>)</w:t>
      </w:r>
      <w:r w:rsidR="000227DF" w:rsidRPr="00E375DE">
        <w:t xml:space="preserve"> code (whole or partial)</w:t>
      </w:r>
    </w:p>
    <w:p w14:paraId="79FCDCA6" w14:textId="77777777" w:rsidR="000227DF" w:rsidRPr="00E375DE" w:rsidRDefault="000227DF" w:rsidP="007B57F6">
      <w:pPr>
        <w:pStyle w:val="Bullet2"/>
        <w:numPr>
          <w:ilvl w:val="1"/>
          <w:numId w:val="32"/>
        </w:numPr>
        <w:tabs>
          <w:tab w:val="left" w:pos="1440"/>
        </w:tabs>
        <w:spacing w:before="40" w:after="20"/>
      </w:pPr>
      <w:r w:rsidRPr="00E375DE">
        <w:t>Diagnosis Name (whole or partial)</w:t>
      </w:r>
    </w:p>
    <w:p w14:paraId="79FCDCA7" w14:textId="77777777" w:rsidR="000227DF" w:rsidRPr="009F69C7" w:rsidRDefault="000227DF" w:rsidP="00505F2A">
      <w:pPr>
        <w:pStyle w:val="BulletListMultiple"/>
      </w:pPr>
      <w:r w:rsidRPr="00257417">
        <w:t xml:space="preserve">Click the </w:t>
      </w:r>
      <w:r w:rsidRPr="009F69C7">
        <w:t>Search</w:t>
      </w:r>
      <w:r w:rsidRPr="00257417">
        <w:t xml:space="preserve"> button. </w:t>
      </w:r>
      <w:r w:rsidRPr="009F69C7">
        <w:rPr>
          <w:noProof/>
        </w:rPr>
        <w:drawing>
          <wp:inline distT="0" distB="0" distL="0" distR="0" wp14:anchorId="79FCE418" wp14:editId="79FCE419">
            <wp:extent cx="228600" cy="228600"/>
            <wp:effectExtent l="0" t="0" r="0" b="0"/>
            <wp:docPr id="238" name="Picture 43" descr="Search button icon (binocu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 capture of search button."/>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p>
    <w:p w14:paraId="79FCDCA8" w14:textId="77777777" w:rsidR="000227DF" w:rsidRPr="00F94D33" w:rsidRDefault="000227DF" w:rsidP="00E004FB">
      <w:pPr>
        <w:pStyle w:val="BulletListMultiple"/>
      </w:pPr>
      <w:r w:rsidRPr="00F94D33">
        <w:t>Select from the resulting dropdown list.</w:t>
      </w:r>
    </w:p>
    <w:p w14:paraId="79FCDCA9" w14:textId="77777777" w:rsidR="000227DF" w:rsidRPr="00F94D33" w:rsidRDefault="000227DF" w:rsidP="004A6039">
      <w:pPr>
        <w:pStyle w:val="BulletListMultipleLast"/>
      </w:pPr>
      <w:r w:rsidRPr="00F94D33">
        <w:t xml:space="preserve">Repeat as needed to select the </w:t>
      </w:r>
      <w:r>
        <w:t>s</w:t>
      </w:r>
      <w:r w:rsidRPr="00F94D33">
        <w:t xml:space="preserve">econdary </w:t>
      </w:r>
      <w:r>
        <w:t>d</w:t>
      </w:r>
      <w:r w:rsidRPr="00F94D33">
        <w:t xml:space="preserve">iagnosis </w:t>
      </w:r>
      <w:r>
        <w:t>c</w:t>
      </w:r>
      <w:r w:rsidRPr="00F94D33">
        <w:t>odes.</w:t>
      </w:r>
    </w:p>
    <w:p w14:paraId="79FCDCAA" w14:textId="77777777" w:rsidR="000227DF" w:rsidRPr="004F3DFF" w:rsidRDefault="000227DF" w:rsidP="00A64912">
      <w:pPr>
        <w:pStyle w:val="NumberedParagraph"/>
      </w:pPr>
      <w:r w:rsidRPr="004F3DFF">
        <w:t>Select the providers of the services. Use the Providers Available text box to enter the following:</w:t>
      </w:r>
    </w:p>
    <w:p w14:paraId="79FCDCAB" w14:textId="77777777" w:rsidR="000227DF" w:rsidRPr="00257417" w:rsidRDefault="000227DF" w:rsidP="004A6039">
      <w:pPr>
        <w:pStyle w:val="BulletListMultiple"/>
      </w:pPr>
      <w:r w:rsidRPr="00257417">
        <w:t>Provider name (full or partial, last name first)</w:t>
      </w:r>
    </w:p>
    <w:p w14:paraId="79FCDCAC" w14:textId="77777777" w:rsidR="000227DF" w:rsidRPr="00257417" w:rsidRDefault="000227DF" w:rsidP="004A6039">
      <w:pPr>
        <w:pStyle w:val="BulletListMultiple"/>
      </w:pPr>
      <w:r w:rsidRPr="00257417">
        <w:t xml:space="preserve">Select the provider from the resulting dropdown list and click </w:t>
      </w:r>
      <w:r w:rsidRPr="009F69C7">
        <w:t>Include</w:t>
      </w:r>
      <w:r w:rsidRPr="00257417">
        <w:t>.</w:t>
      </w:r>
    </w:p>
    <w:p w14:paraId="79FCDCAD" w14:textId="77777777" w:rsidR="000227DF" w:rsidRPr="00257417" w:rsidRDefault="000227DF" w:rsidP="004A6039">
      <w:pPr>
        <w:pStyle w:val="BulletListMultipleLast"/>
      </w:pPr>
      <w:r w:rsidRPr="00257417">
        <w:t>To remove a provider, select from the Providers Selected</w:t>
      </w:r>
      <w:r w:rsidRPr="00C54497">
        <w:t xml:space="preserve"> list and click </w:t>
      </w:r>
      <w:r w:rsidRPr="009F69C7">
        <w:t>Exclude</w:t>
      </w:r>
      <w:r w:rsidR="003224BC">
        <w:t>.</w:t>
      </w:r>
    </w:p>
    <w:p w14:paraId="79FCDCAE" w14:textId="77777777" w:rsidR="000227DF" w:rsidRPr="004F3DFF" w:rsidRDefault="000227DF" w:rsidP="00A64912">
      <w:pPr>
        <w:pStyle w:val="NumberedParagraph"/>
      </w:pPr>
      <w:r w:rsidRPr="004F3DFF">
        <w:t>Click the Add button to save the edited procedure and remain on the screen.</w:t>
      </w:r>
    </w:p>
    <w:p w14:paraId="79FCDCAF" w14:textId="77777777" w:rsidR="000227DF" w:rsidRPr="004F3DFF" w:rsidRDefault="000227DF" w:rsidP="00A64912">
      <w:pPr>
        <w:pStyle w:val="NumberedParagraph"/>
      </w:pPr>
      <w:r w:rsidRPr="004F3DFF">
        <w:lastRenderedPageBreak/>
        <w:t>Click the OK button to save the edited procedure and return to the Enter Patient Procedure screen.</w:t>
      </w:r>
    </w:p>
    <w:p w14:paraId="79FCDCB0" w14:textId="77777777" w:rsidR="000227DF" w:rsidRPr="004F3DFF" w:rsidRDefault="000227DF" w:rsidP="00A64912">
      <w:pPr>
        <w:pStyle w:val="NumberedParagraph"/>
      </w:pPr>
      <w:r w:rsidRPr="004F3DFF">
        <w:t>Click the Cancel button to return to the Enter Patient Procedure screen without saving the above entries.</w:t>
      </w:r>
    </w:p>
    <w:p w14:paraId="79FCDCB1" w14:textId="77777777" w:rsidR="000227DF" w:rsidRPr="00F94D33" w:rsidRDefault="000227DF" w:rsidP="004A6039">
      <w:pPr>
        <w:pStyle w:val="Note"/>
      </w:pPr>
      <w:r w:rsidRPr="00F94D33">
        <w:t>Notes</w:t>
      </w:r>
      <w:r>
        <w:t>:</w:t>
      </w:r>
    </w:p>
    <w:p w14:paraId="79FCDCB2" w14:textId="77777777" w:rsidR="000227DF" w:rsidRPr="00257417" w:rsidRDefault="000227DF" w:rsidP="00591C34">
      <w:pPr>
        <w:pStyle w:val="BulletListIndent"/>
        <w:numPr>
          <w:ilvl w:val="0"/>
          <w:numId w:val="6"/>
        </w:numPr>
        <w:ind w:left="1260"/>
      </w:pPr>
      <w:r w:rsidRPr="00257417">
        <w:t xml:space="preserve">If the record transmits to PCE based on the </w:t>
      </w:r>
      <w:r w:rsidRPr="009F69C7">
        <w:t>DSS Unit</w:t>
      </w:r>
      <w:r w:rsidRPr="009F69C7">
        <w:rPr>
          <w:i/>
        </w:rPr>
        <w:t xml:space="preserve"> </w:t>
      </w:r>
      <w:r w:rsidRPr="00257417">
        <w:t>on</w:t>
      </w:r>
      <w:r w:rsidRPr="009F69C7">
        <w:rPr>
          <w:i/>
        </w:rPr>
        <w:t xml:space="preserve"> </w:t>
      </w:r>
      <w:r w:rsidRPr="009F69C7">
        <w:t xml:space="preserve">Management Menu </w:t>
      </w:r>
      <w:r w:rsidRPr="00257417">
        <w:t>set up, then all fields will be required.</w:t>
      </w:r>
    </w:p>
    <w:p w14:paraId="79FCDCB3" w14:textId="77777777" w:rsidR="000227DF" w:rsidRPr="009F69C7" w:rsidRDefault="000227DF" w:rsidP="00591C34">
      <w:pPr>
        <w:pStyle w:val="BulletListIndent"/>
        <w:numPr>
          <w:ilvl w:val="0"/>
          <w:numId w:val="6"/>
        </w:numPr>
        <w:ind w:left="1260"/>
        <w:rPr>
          <w:bCs/>
        </w:rPr>
      </w:pPr>
      <w:r w:rsidRPr="00257417">
        <w:t xml:space="preserve">If the record does not transmit to PCE based on the </w:t>
      </w:r>
      <w:r w:rsidRPr="009F69C7">
        <w:t>DSS Unit</w:t>
      </w:r>
      <w:r w:rsidRPr="009F69C7">
        <w:rPr>
          <w:i/>
        </w:rPr>
        <w:t xml:space="preserve"> </w:t>
      </w:r>
      <w:r w:rsidRPr="00257417">
        <w:t>on</w:t>
      </w:r>
      <w:r w:rsidRPr="009F69C7">
        <w:rPr>
          <w:i/>
        </w:rPr>
        <w:t xml:space="preserve"> </w:t>
      </w:r>
      <w:r w:rsidRPr="009F69C7">
        <w:t xml:space="preserve">Management Menu </w:t>
      </w:r>
      <w:r w:rsidRPr="00257417">
        <w:t>set up, then the Associated Clinic and the four Secondary Diagnosis fields will be disabled.</w:t>
      </w:r>
    </w:p>
    <w:p w14:paraId="79FCDCB4" w14:textId="233B38EA" w:rsidR="000227DF" w:rsidRPr="00257417" w:rsidRDefault="000227DF" w:rsidP="00591C34">
      <w:pPr>
        <w:pStyle w:val="BulletListIndent"/>
        <w:numPr>
          <w:ilvl w:val="0"/>
          <w:numId w:val="6"/>
        </w:numPr>
        <w:ind w:left="1260"/>
      </w:pPr>
      <w:r w:rsidRPr="00257417">
        <w:t xml:space="preserve">Press the </w:t>
      </w:r>
      <w:r w:rsidRPr="009F69C7">
        <w:t xml:space="preserve">&lt;F1&gt; </w:t>
      </w:r>
      <w:r w:rsidRPr="00257417">
        <w:t>key</w:t>
      </w:r>
      <w:r w:rsidRPr="00257417" w:rsidDel="00563B93">
        <w:t xml:space="preserve"> </w:t>
      </w:r>
      <w:r w:rsidRPr="00257417">
        <w:t>while in any field to open a dialog box displaying a help message.</w:t>
      </w:r>
    </w:p>
    <w:p w14:paraId="79FCDCB5" w14:textId="2C453B9E" w:rsidR="000227DF" w:rsidRPr="004F3DFF" w:rsidRDefault="00F071AC" w:rsidP="00A64912">
      <w:pPr>
        <w:pStyle w:val="Heading4"/>
      </w:pPr>
      <w:bookmarkStart w:id="257" w:name="_Toc422471174"/>
      <w:bookmarkStart w:id="258" w:name="_Toc422471342"/>
      <w:bookmarkStart w:id="259" w:name="_Toc477526575"/>
      <w:r w:rsidRPr="004F3DFF">
        <w:tab/>
      </w:r>
      <w:r w:rsidRPr="004F3DFF">
        <w:tab/>
      </w:r>
      <w:r w:rsidRPr="004F3DFF">
        <w:tab/>
      </w:r>
      <w:r w:rsidRPr="004F3DFF">
        <w:tab/>
      </w:r>
      <w:r w:rsidRPr="004F3DFF">
        <w:tab/>
      </w:r>
      <w:bookmarkStart w:id="260" w:name="_Toc477938621"/>
      <w:bookmarkStart w:id="261" w:name="_Toc482734889"/>
      <w:r w:rsidR="000227DF" w:rsidRPr="004F3DFF">
        <w:t>Add a Patient Procedure</w:t>
      </w:r>
      <w:bookmarkEnd w:id="257"/>
      <w:bookmarkEnd w:id="258"/>
      <w:bookmarkEnd w:id="259"/>
      <w:bookmarkEnd w:id="260"/>
      <w:bookmarkEnd w:id="261"/>
    </w:p>
    <w:p w14:paraId="79FCDCB6" w14:textId="77777777" w:rsidR="000227DF" w:rsidRPr="00F94D33" w:rsidRDefault="000227DF" w:rsidP="00F071AC">
      <w:pPr>
        <w:pStyle w:val="DSSECSBodyText"/>
      </w:pPr>
      <w:r w:rsidRPr="00F94D33">
        <w:t xml:space="preserve">The following instructions and example assume that a user is entering </w:t>
      </w:r>
      <w:r>
        <w:t>a patient</w:t>
      </w:r>
      <w:r w:rsidRPr="0088130A">
        <w:t xml:space="preserve"> procedure</w:t>
      </w:r>
      <w:r w:rsidRPr="00F94D33">
        <w:t xml:space="preserve"> for a specified patient and that the specified DSS Unit transmits </w:t>
      </w:r>
      <w:r w:rsidR="00475A10" w:rsidRPr="00F94D33">
        <w:t xml:space="preserve">data </w:t>
      </w:r>
      <w:r w:rsidRPr="00F94D33">
        <w:t>to PCE.</w:t>
      </w:r>
    </w:p>
    <w:p w14:paraId="79FCDCB7" w14:textId="77777777" w:rsidR="000227DF" w:rsidRPr="004F3DFF" w:rsidRDefault="000227DF" w:rsidP="00A64912">
      <w:pPr>
        <w:pStyle w:val="NumberedParagraph"/>
        <w:numPr>
          <w:ilvl w:val="0"/>
          <w:numId w:val="117"/>
        </w:numPr>
        <w:tabs>
          <w:tab w:val="clear" w:pos="1080"/>
        </w:tabs>
        <w:ind w:left="900" w:hanging="900"/>
      </w:pPr>
      <w:r w:rsidRPr="004F3DFF">
        <w:t>On the main Event Capture menu, select Data Entry</w:t>
      </w:r>
      <w:r w:rsidRPr="00A64912">
        <w:t>.</w:t>
      </w:r>
    </w:p>
    <w:p w14:paraId="79FCDCB8" w14:textId="77777777" w:rsidR="000227DF" w:rsidRPr="004F3DFF" w:rsidRDefault="000227DF" w:rsidP="00A64912">
      <w:pPr>
        <w:pStyle w:val="NumberedParagraph"/>
      </w:pPr>
      <w:r w:rsidRPr="004F3DFF">
        <w:t>On the Data Entry Menu, select Data Entry by Patient.</w:t>
      </w:r>
    </w:p>
    <w:p w14:paraId="79FCDCB9" w14:textId="77777777" w:rsidR="000227DF" w:rsidRPr="00C54497" w:rsidRDefault="000227DF" w:rsidP="00F071AC">
      <w:pPr>
        <w:pStyle w:val="BulletListMultipleLast"/>
      </w:pPr>
      <w:r w:rsidRPr="00257417">
        <w:t>The Enter/Edit Pat</w:t>
      </w:r>
      <w:r w:rsidR="003224BC">
        <w:t>ient Procedures screen appears</w:t>
      </w:r>
      <w:r w:rsidR="00F071AC">
        <w:t xml:space="preserve"> (Figure 3</w:t>
      </w:r>
      <w:r w:rsidR="009B5E49">
        <w:t>3</w:t>
      </w:r>
      <w:r w:rsidR="00F071AC">
        <w:t>)</w:t>
      </w:r>
      <w:r w:rsidR="003224BC">
        <w:t>.</w:t>
      </w:r>
    </w:p>
    <w:p w14:paraId="79FCDCBA" w14:textId="77777777" w:rsidR="000227DF" w:rsidRPr="004F3DFF" w:rsidRDefault="000227DF" w:rsidP="00A64912">
      <w:pPr>
        <w:pStyle w:val="NumberedParagraph"/>
        <w:tabs>
          <w:tab w:val="clear" w:pos="1080"/>
        </w:tabs>
      </w:pPr>
      <w:r w:rsidRPr="004F3DFF">
        <w:t>Select the Location and DSS Unit.</w:t>
      </w:r>
    </w:p>
    <w:p w14:paraId="79FCDCBB" w14:textId="77777777" w:rsidR="000227DF" w:rsidRPr="004F3DFF" w:rsidRDefault="000227DF" w:rsidP="00A64912">
      <w:pPr>
        <w:pStyle w:val="NumberedParagraph"/>
        <w:tabs>
          <w:tab w:val="clear" w:pos="1080"/>
        </w:tabs>
      </w:pPr>
      <w:r w:rsidRPr="004F3DFF">
        <w:t>Allow the Procedure Date Range to default to today.</w:t>
      </w:r>
    </w:p>
    <w:p w14:paraId="79FCDCBC" w14:textId="77777777" w:rsidR="000227DF" w:rsidRPr="004F3DFF" w:rsidRDefault="000227DF" w:rsidP="00A64912">
      <w:pPr>
        <w:pStyle w:val="NumberedParagraph"/>
        <w:tabs>
          <w:tab w:val="clear" w:pos="1080"/>
        </w:tabs>
      </w:pPr>
      <w:r w:rsidRPr="004F3DFF">
        <w:t>Select a Patient.</w:t>
      </w:r>
    </w:p>
    <w:p w14:paraId="79FCDCBD" w14:textId="77777777" w:rsidR="000227DF" w:rsidRPr="00F94D33" w:rsidRDefault="000227DF" w:rsidP="00F27618">
      <w:pPr>
        <w:pStyle w:val="FigureCaption"/>
      </w:pPr>
      <w:bookmarkStart w:id="262" w:name="_Toc477526730"/>
      <w:bookmarkStart w:id="263" w:name="_Toc477849663"/>
      <w:bookmarkStart w:id="264" w:name="_Toc482735010"/>
      <w:r>
        <w:t>Enter/Edit Patient Procedures Screen</w:t>
      </w:r>
      <w:bookmarkEnd w:id="262"/>
      <w:bookmarkEnd w:id="263"/>
      <w:bookmarkEnd w:id="264"/>
    </w:p>
    <w:p w14:paraId="79FCDCBE" w14:textId="77777777" w:rsidR="000227DF" w:rsidRDefault="000227DF" w:rsidP="00F27618">
      <w:pPr>
        <w:pStyle w:val="Figure"/>
      </w:pPr>
      <w:r>
        <w:rPr>
          <w:noProof/>
        </w:rPr>
        <w:drawing>
          <wp:inline distT="0" distB="0" distL="0" distR="0" wp14:anchorId="79FCE41A" wp14:editId="79FCE41B">
            <wp:extent cx="4267200" cy="2793153"/>
            <wp:effectExtent l="0" t="0" r="0" b="7620"/>
            <wp:docPr id="82" name="Picture 82" descr="An example of the Enter/Edit Patient Procedures menu.  The user selects the Location (Alt and L), DSS Unit (Alt and S), Procedures From (Alt and m), Procedures Through (Altand g) and the Patient Identifier (Alt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273942" cy="2797566"/>
                    </a:xfrm>
                    <a:prstGeom prst="rect">
                      <a:avLst/>
                    </a:prstGeom>
                  </pic:spPr>
                </pic:pic>
              </a:graphicData>
            </a:graphic>
          </wp:inline>
        </w:drawing>
      </w:r>
    </w:p>
    <w:p w14:paraId="79FCDCBF" w14:textId="77777777" w:rsidR="000227DF" w:rsidRPr="004F3DFF" w:rsidRDefault="000227DF" w:rsidP="00A64912">
      <w:pPr>
        <w:pStyle w:val="NumberedParagraph"/>
      </w:pPr>
      <w:r w:rsidRPr="004F3DFF">
        <w:t>Click Add</w:t>
      </w:r>
      <w:r w:rsidRPr="00A64912">
        <w:t>.</w:t>
      </w:r>
    </w:p>
    <w:p w14:paraId="79FCDCC0" w14:textId="77777777" w:rsidR="000227DF" w:rsidRPr="004F3DFF" w:rsidRDefault="000227DF" w:rsidP="00A64912">
      <w:pPr>
        <w:pStyle w:val="NumberedParagraph"/>
      </w:pPr>
      <w:r w:rsidRPr="004F3DFF">
        <w:t>If the DSS Unit is set to send to PCE, the Recent Visits screen will appear</w:t>
      </w:r>
      <w:r w:rsidR="00F071AC" w:rsidRPr="004F3DFF">
        <w:t xml:space="preserve"> (Figure 3</w:t>
      </w:r>
      <w:r w:rsidR="009B5E49" w:rsidRPr="004F3DFF">
        <w:t>4</w:t>
      </w:r>
      <w:r w:rsidR="00F071AC" w:rsidRPr="004F3DFF">
        <w:t>)</w:t>
      </w:r>
      <w:r w:rsidRPr="004F3DFF">
        <w:t>. Select a scheduled appointment and click OK.</w:t>
      </w:r>
    </w:p>
    <w:p w14:paraId="79FCDCC1" w14:textId="77777777" w:rsidR="000227DF" w:rsidRDefault="000227DF" w:rsidP="004A6039">
      <w:pPr>
        <w:pStyle w:val="FigureCaption"/>
      </w:pPr>
      <w:bookmarkStart w:id="265" w:name="_Toc477526731"/>
      <w:bookmarkStart w:id="266" w:name="_Toc477849664"/>
      <w:bookmarkStart w:id="267" w:name="_Toc482735011"/>
      <w:r>
        <w:lastRenderedPageBreak/>
        <w:t>Recent Visits Screen</w:t>
      </w:r>
      <w:bookmarkEnd w:id="265"/>
      <w:bookmarkEnd w:id="266"/>
      <w:bookmarkEnd w:id="267"/>
    </w:p>
    <w:p w14:paraId="79FCDCC2" w14:textId="77777777" w:rsidR="000227DF" w:rsidRDefault="000227DF" w:rsidP="004A6039">
      <w:pPr>
        <w:pStyle w:val="Figure"/>
      </w:pPr>
      <w:r>
        <w:rPr>
          <w:noProof/>
        </w:rPr>
        <w:drawing>
          <wp:inline distT="0" distB="0" distL="0" distR="0" wp14:anchorId="79FCE41C" wp14:editId="79FCE41D">
            <wp:extent cx="4733925" cy="2121290"/>
            <wp:effectExtent l="38100" t="38100" r="28575" b="31750"/>
            <wp:docPr id="22" name="Picture 22" descr="ECS Recent Visits Screen displaying the recent visits for the select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ntVisitsScreen_ECSFY16.PNG"/>
                    <pic:cNvPicPr/>
                  </pic:nvPicPr>
                  <pic:blipFill rotWithShape="1">
                    <a:blip r:embed="rId79">
                      <a:extLst>
                        <a:ext uri="{28A0092B-C50C-407E-A947-70E740481C1C}">
                          <a14:useLocalDpi xmlns:a14="http://schemas.microsoft.com/office/drawing/2010/main" val="0"/>
                        </a:ext>
                      </a:extLst>
                    </a:blip>
                    <a:srcRect l="-1" r="-163"/>
                    <a:stretch/>
                  </pic:blipFill>
                  <pic:spPr bwMode="auto">
                    <a:xfrm>
                      <a:off x="0" y="0"/>
                      <a:ext cx="4740276" cy="2124136"/>
                    </a:xfrm>
                    <a:prstGeom prst="rect">
                      <a:avLst/>
                    </a:prstGeom>
                    <a:ln w="38100" cap="flat" cmpd="sng" algn="ctr">
                      <a:solidFill>
                        <a:srgbClr val="00339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FCDCC3" w14:textId="18080048" w:rsidR="000227DF" w:rsidRPr="00A64912" w:rsidRDefault="000227DF" w:rsidP="00A64912">
      <w:pPr>
        <w:pStyle w:val="NumberedParagraph"/>
      </w:pPr>
      <w:r w:rsidRPr="004F3DFF">
        <w:t xml:space="preserve">Complete the procedure-related fields on the Add Patient Procedure detail screen </w:t>
      </w:r>
      <w:r w:rsidR="00F071AC" w:rsidRPr="004F3DFF">
        <w:t>(Figure 3</w:t>
      </w:r>
      <w:r w:rsidR="009B5E49" w:rsidRPr="004F3DFF">
        <w:t>5</w:t>
      </w:r>
      <w:r w:rsidR="00F071AC" w:rsidRPr="004F3DFF">
        <w:t xml:space="preserve">) </w:t>
      </w:r>
      <w:r w:rsidRPr="004F3DFF">
        <w:t xml:space="preserve">according to the field-by-field instructions given in Section </w:t>
      </w:r>
      <w:r w:rsidR="00F071AC" w:rsidRPr="004F3DFF">
        <w:fldChar w:fldCharType="begin"/>
      </w:r>
      <w:r w:rsidR="00F071AC" w:rsidRPr="00A64912">
        <w:instrText xml:space="preserve"> REF _Ref479064883 \r \h </w:instrText>
      </w:r>
      <w:r w:rsidR="00504075" w:rsidRPr="00A64912">
        <w:instrText xml:space="preserve"> \* MERGEFORMAT </w:instrText>
      </w:r>
      <w:r w:rsidR="00F071AC" w:rsidRPr="00A64912">
        <w:fldChar w:fldCharType="separate"/>
      </w:r>
      <w:r w:rsidR="0027406C">
        <w:t>4.1.1.3</w:t>
      </w:r>
      <w:r w:rsidR="00F071AC" w:rsidRPr="00A64912">
        <w:fldChar w:fldCharType="end"/>
      </w:r>
      <w:r w:rsidRPr="00A64912">
        <w:t>.</w:t>
      </w:r>
    </w:p>
    <w:p w14:paraId="79FCDCC4" w14:textId="77777777" w:rsidR="000227DF" w:rsidRPr="00F94D33" w:rsidRDefault="000227DF" w:rsidP="004A6039">
      <w:pPr>
        <w:pStyle w:val="FigureCaption"/>
      </w:pPr>
      <w:bookmarkStart w:id="268" w:name="_Toc462237032"/>
      <w:bookmarkStart w:id="269" w:name="_Toc477526732"/>
      <w:bookmarkStart w:id="270" w:name="_Toc477849665"/>
      <w:bookmarkStart w:id="271" w:name="_Toc482735012"/>
      <w:bookmarkEnd w:id="268"/>
      <w:r>
        <w:t>Add Patient Procedure Screen</w:t>
      </w:r>
      <w:bookmarkEnd w:id="269"/>
      <w:bookmarkEnd w:id="270"/>
      <w:bookmarkEnd w:id="271"/>
    </w:p>
    <w:p w14:paraId="79FCDCC5" w14:textId="77777777" w:rsidR="000227DF" w:rsidRPr="0039206D" w:rsidRDefault="000227DF" w:rsidP="004A6039">
      <w:pPr>
        <w:pStyle w:val="Figure"/>
      </w:pPr>
      <w:r>
        <w:rPr>
          <w:noProof/>
        </w:rPr>
        <w:drawing>
          <wp:inline distT="0" distB="0" distL="0" distR="0" wp14:anchorId="79FCE41E" wp14:editId="79FCE41F">
            <wp:extent cx="5744458" cy="4286250"/>
            <wp:effectExtent l="0" t="0" r="8890" b="0"/>
            <wp:docPr id="23" name="Picture 23" descr="Screen Capture of Add Patient Procedure screen that shows samp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email">
                      <a:extLst>
                        <a:ext uri="{28A0092B-C50C-407E-A947-70E740481C1C}">
                          <a14:useLocalDpi xmlns:a14="http://schemas.microsoft.com/office/drawing/2010/main"/>
                        </a:ext>
                      </a:extLst>
                    </a:blip>
                    <a:stretch>
                      <a:fillRect/>
                    </a:stretch>
                  </pic:blipFill>
                  <pic:spPr>
                    <a:xfrm>
                      <a:off x="0" y="0"/>
                      <a:ext cx="5751046" cy="4291166"/>
                    </a:xfrm>
                    <a:prstGeom prst="rect">
                      <a:avLst/>
                    </a:prstGeom>
                  </pic:spPr>
                </pic:pic>
              </a:graphicData>
            </a:graphic>
          </wp:inline>
        </w:drawing>
      </w:r>
    </w:p>
    <w:p w14:paraId="79FCDCC6" w14:textId="77777777" w:rsidR="000227DF" w:rsidRPr="004F3DFF" w:rsidRDefault="000227DF" w:rsidP="00A64912">
      <w:pPr>
        <w:pStyle w:val="NumberedParagraph"/>
      </w:pPr>
      <w:r w:rsidRPr="004F3DFF">
        <w:t>Click Add to save the record and clear the fields to add another procedure for this patient.</w:t>
      </w:r>
    </w:p>
    <w:p w14:paraId="79FCDCC7" w14:textId="77777777" w:rsidR="000227DF" w:rsidRPr="004F3DFF" w:rsidRDefault="000227DF" w:rsidP="00A64912">
      <w:pPr>
        <w:pStyle w:val="NumberedParagraph"/>
      </w:pPr>
      <w:r w:rsidRPr="004F3DFF">
        <w:lastRenderedPageBreak/>
        <w:t>Click the OK button to save the record and return to the Enter/Edit Patient Procedures screen.</w:t>
      </w:r>
    </w:p>
    <w:p w14:paraId="79FCDCC8" w14:textId="77777777" w:rsidR="000227DF" w:rsidRPr="004F3DFF" w:rsidRDefault="000227DF" w:rsidP="00A64912">
      <w:pPr>
        <w:pStyle w:val="NumberedParagraph"/>
      </w:pPr>
      <w:r w:rsidRPr="004F3DFF">
        <w:t>The Enter/Edit Patient Procedures screen will display any existing procedures for this patient</w:t>
      </w:r>
      <w:r w:rsidR="00F071AC" w:rsidRPr="004F3DFF">
        <w:t xml:space="preserve"> (Figure 3</w:t>
      </w:r>
      <w:r w:rsidR="00DA0E67" w:rsidRPr="004F3DFF">
        <w:t>6</w:t>
      </w:r>
      <w:r w:rsidR="00F071AC" w:rsidRPr="004F3DFF">
        <w:t>)</w:t>
      </w:r>
      <w:r w:rsidRPr="004F3DFF">
        <w:t>.</w:t>
      </w:r>
    </w:p>
    <w:p w14:paraId="79FCDCC9" w14:textId="77777777" w:rsidR="000227DF" w:rsidRPr="00F94D33" w:rsidRDefault="000227DF" w:rsidP="00F071AC">
      <w:pPr>
        <w:pStyle w:val="FigureCaption"/>
      </w:pPr>
      <w:bookmarkStart w:id="272" w:name="_Toc477526733"/>
      <w:bookmarkStart w:id="273" w:name="_Toc477849666"/>
      <w:bookmarkStart w:id="274" w:name="_Toc482735013"/>
      <w:r>
        <w:t>Enter/Edit Patient Procedures with New Procedure Added</w:t>
      </w:r>
      <w:bookmarkEnd w:id="272"/>
      <w:bookmarkEnd w:id="273"/>
      <w:bookmarkEnd w:id="274"/>
    </w:p>
    <w:p w14:paraId="79FCDCCA" w14:textId="77777777" w:rsidR="000227DF" w:rsidRDefault="000227DF" w:rsidP="00F071AC">
      <w:pPr>
        <w:pStyle w:val="Figure"/>
      </w:pPr>
      <w:bookmarkStart w:id="275" w:name="Graphic_EnterEdit_Patient_Procedures"/>
      <w:r>
        <w:rPr>
          <w:noProof/>
        </w:rPr>
        <w:drawing>
          <wp:inline distT="0" distB="0" distL="0" distR="0" wp14:anchorId="79FCE420" wp14:editId="79FCE421">
            <wp:extent cx="5505450" cy="3889106"/>
            <wp:effectExtent l="0" t="0" r="0" b="0"/>
            <wp:docPr id="84" name="Picture 84" descr="Screen Capture of the Enter/Edit Patient New Procedures screen. Fields available for edit are: Location, DSS Unit, Procedures Fromt and To Dates and Patient Identifier. There is a search button for the patient identifier field. A list box on the form displays the columns: Category, Procedure Name, Date and Time, Volume, Associated Clinic, Ordering Section, Primary Diagnosis and Primary Pro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505450" cy="3889106"/>
                    </a:xfrm>
                    <a:prstGeom prst="rect">
                      <a:avLst/>
                    </a:prstGeom>
                  </pic:spPr>
                </pic:pic>
              </a:graphicData>
            </a:graphic>
          </wp:inline>
        </w:drawing>
      </w:r>
      <w:bookmarkEnd w:id="275"/>
    </w:p>
    <w:p w14:paraId="79FCDCCB" w14:textId="77777777" w:rsidR="000227DF" w:rsidRPr="004F3DFF" w:rsidRDefault="000227DF" w:rsidP="00A64912">
      <w:pPr>
        <w:pStyle w:val="NumberedParagraph"/>
      </w:pPr>
      <w:r w:rsidRPr="004F3DFF">
        <w:t>Click Close to return to the Data Entry</w:t>
      </w:r>
      <w:r w:rsidRPr="00A64912">
        <w:t xml:space="preserve"> </w:t>
      </w:r>
      <w:r w:rsidRPr="004F3DFF">
        <w:t>menu.</w:t>
      </w:r>
    </w:p>
    <w:p w14:paraId="79FCDCCC" w14:textId="77777777" w:rsidR="000227DF" w:rsidRDefault="000227DF" w:rsidP="00CA5729">
      <w:pPr>
        <w:pStyle w:val="Heading4"/>
      </w:pPr>
      <w:bookmarkStart w:id="276" w:name="_Toc462236873"/>
      <w:bookmarkStart w:id="277" w:name="_Toc422471175"/>
      <w:bookmarkStart w:id="278" w:name="_Toc422471343"/>
      <w:bookmarkStart w:id="279" w:name="_Toc477526576"/>
      <w:bookmarkStart w:id="280" w:name="_Toc477938622"/>
      <w:bookmarkStart w:id="281" w:name="_Toc482734890"/>
      <w:bookmarkEnd w:id="276"/>
      <w:r>
        <w:t>Edit a Patient Procedure</w:t>
      </w:r>
      <w:bookmarkEnd w:id="277"/>
      <w:bookmarkEnd w:id="278"/>
      <w:bookmarkEnd w:id="279"/>
      <w:bookmarkEnd w:id="280"/>
      <w:bookmarkEnd w:id="281"/>
    </w:p>
    <w:p w14:paraId="79FCDCCD" w14:textId="77777777" w:rsidR="000227DF" w:rsidRPr="004F3DFF" w:rsidRDefault="000227DF" w:rsidP="00A64912">
      <w:pPr>
        <w:pStyle w:val="NumberedParagraph"/>
        <w:numPr>
          <w:ilvl w:val="0"/>
          <w:numId w:val="118"/>
        </w:numPr>
        <w:tabs>
          <w:tab w:val="clear" w:pos="1080"/>
        </w:tabs>
        <w:ind w:left="900" w:hanging="900"/>
      </w:pPr>
      <w:r w:rsidRPr="004F3DFF">
        <w:t>On the main Event Capture menu, select Data Entry</w:t>
      </w:r>
      <w:r w:rsidRPr="00A64912">
        <w:t>.</w:t>
      </w:r>
    </w:p>
    <w:p w14:paraId="79FCDCCE" w14:textId="77777777" w:rsidR="000227DF" w:rsidRPr="004F3DFF" w:rsidRDefault="000227DF" w:rsidP="00A64912">
      <w:pPr>
        <w:pStyle w:val="NumberedParagraph"/>
      </w:pPr>
      <w:r w:rsidRPr="004F3DFF">
        <w:t>On the Data Entry Menu, select Data Entry by Patient</w:t>
      </w:r>
      <w:r w:rsidRPr="00A64912">
        <w:t>.</w:t>
      </w:r>
    </w:p>
    <w:p w14:paraId="79FCDCCF" w14:textId="77777777" w:rsidR="000227DF" w:rsidRPr="004F3DFF" w:rsidRDefault="000227DF" w:rsidP="00A64912">
      <w:pPr>
        <w:pStyle w:val="NumberedParagraph"/>
      </w:pPr>
      <w:r w:rsidRPr="004F3DFF">
        <w:t>The Enter/Edit Patient Procedures screen appears</w:t>
      </w:r>
      <w:r w:rsidR="00F071AC" w:rsidRPr="004F3DFF">
        <w:t xml:space="preserve"> (Figure 3</w:t>
      </w:r>
      <w:r w:rsidR="00DA0E67" w:rsidRPr="004F3DFF">
        <w:t>7</w:t>
      </w:r>
      <w:r w:rsidR="00F071AC" w:rsidRPr="004F3DFF">
        <w:t>)</w:t>
      </w:r>
      <w:r w:rsidRPr="004F3DFF">
        <w:t>.</w:t>
      </w:r>
    </w:p>
    <w:p w14:paraId="79FCDCD0" w14:textId="77777777" w:rsidR="000227DF" w:rsidRDefault="000227DF" w:rsidP="004A6039">
      <w:pPr>
        <w:pStyle w:val="FigureCaption"/>
      </w:pPr>
      <w:bookmarkStart w:id="282" w:name="_Toc477526734"/>
      <w:bookmarkStart w:id="283" w:name="_Toc477849667"/>
      <w:bookmarkStart w:id="284" w:name="_Toc482735014"/>
      <w:r>
        <w:lastRenderedPageBreak/>
        <w:t>Enter/Edit Patient Procedures Screen</w:t>
      </w:r>
      <w:bookmarkEnd w:id="282"/>
      <w:bookmarkEnd w:id="283"/>
      <w:bookmarkEnd w:id="284"/>
    </w:p>
    <w:p w14:paraId="79FCDCD1" w14:textId="77777777" w:rsidR="00DA0E67" w:rsidRPr="00DA0E67" w:rsidRDefault="00DA0E67" w:rsidP="003B6C1A">
      <w:pPr>
        <w:pStyle w:val="Figure"/>
      </w:pPr>
      <w:r>
        <w:rPr>
          <w:noProof/>
        </w:rPr>
        <w:drawing>
          <wp:inline distT="0" distB="0" distL="0" distR="0" wp14:anchorId="79FCE422" wp14:editId="79FCE423">
            <wp:extent cx="5230368" cy="3694176"/>
            <wp:effectExtent l="0" t="0" r="8890" b="1905"/>
            <wp:docPr id="301" name="Picture 301" descr="Screen Capture of the Enter/Edit Patient Summary Procedures screen. Fields available for edit are: Location, DSS Unit, Procedures Fromt and To Dates and Patient Identifier. There is a search button for the patient identifier field. A list box on the form displays the columns: Category, Procedure Name, Date and Time, Volume, Associated Clinic, Ordering Section, Primary Diagnosis and Primary Pro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EditPtPRocedures.PNG"/>
                    <pic:cNvPicPr/>
                  </pic:nvPicPr>
                  <pic:blipFill>
                    <a:blip r:embed="rId82">
                      <a:extLst>
                        <a:ext uri="{28A0092B-C50C-407E-A947-70E740481C1C}">
                          <a14:useLocalDpi xmlns:a14="http://schemas.microsoft.com/office/drawing/2010/main" val="0"/>
                        </a:ext>
                      </a:extLst>
                    </a:blip>
                    <a:stretch>
                      <a:fillRect/>
                    </a:stretch>
                  </pic:blipFill>
                  <pic:spPr>
                    <a:xfrm>
                      <a:off x="0" y="0"/>
                      <a:ext cx="5230368" cy="3694176"/>
                    </a:xfrm>
                    <a:prstGeom prst="rect">
                      <a:avLst/>
                    </a:prstGeom>
                  </pic:spPr>
                </pic:pic>
              </a:graphicData>
            </a:graphic>
          </wp:inline>
        </w:drawing>
      </w:r>
    </w:p>
    <w:p w14:paraId="79FCDCD2" w14:textId="77777777" w:rsidR="000227DF" w:rsidRPr="004F3DFF" w:rsidRDefault="000227DF" w:rsidP="00A64912">
      <w:pPr>
        <w:pStyle w:val="NumberedParagraph"/>
      </w:pPr>
      <w:r w:rsidRPr="004F3DFF">
        <w:t>Select the Location and DSS Unit.</w:t>
      </w:r>
    </w:p>
    <w:p w14:paraId="79FCDCD3" w14:textId="77777777" w:rsidR="00DA0E67" w:rsidRPr="004F3DFF" w:rsidRDefault="000227DF" w:rsidP="00A64912">
      <w:pPr>
        <w:pStyle w:val="NumberedParagraph"/>
      </w:pPr>
      <w:r w:rsidRPr="004F3DFF">
        <w:t xml:space="preserve">Enter a Procedure Date Range by using the calendar dropdowns. </w:t>
      </w:r>
    </w:p>
    <w:p w14:paraId="79FCDCD4" w14:textId="77777777" w:rsidR="000227DF" w:rsidRPr="00990967" w:rsidRDefault="000227DF" w:rsidP="003B6C1A">
      <w:pPr>
        <w:pStyle w:val="BulletListMultiple"/>
      </w:pPr>
      <w:r w:rsidRPr="00990967">
        <w:t xml:space="preserve">The </w:t>
      </w:r>
      <w:r w:rsidR="00DA0E67">
        <w:t>date fields default to the current system date</w:t>
      </w:r>
      <w:r w:rsidRPr="00990967">
        <w:t>.</w:t>
      </w:r>
    </w:p>
    <w:p w14:paraId="79FCDCD5" w14:textId="77777777" w:rsidR="000227DF" w:rsidRPr="004F3DFF" w:rsidRDefault="000227DF" w:rsidP="00A64912">
      <w:pPr>
        <w:pStyle w:val="NumberedParagraph"/>
      </w:pPr>
      <w:r w:rsidRPr="004F3DFF">
        <w:t>Select a patient.</w:t>
      </w:r>
    </w:p>
    <w:p w14:paraId="79FCDCD6" w14:textId="77777777" w:rsidR="000227DF" w:rsidRPr="004F3DFF" w:rsidRDefault="000227DF" w:rsidP="00A64912">
      <w:pPr>
        <w:pStyle w:val="NumberedParagraph"/>
      </w:pPr>
      <w:r w:rsidRPr="004F3DFF">
        <w:t>The lower portion of the screen will display the procedure(s) for the selected patient and the DSS Unit within the date range.</w:t>
      </w:r>
    </w:p>
    <w:p w14:paraId="79FCDCD7" w14:textId="77777777" w:rsidR="000227DF" w:rsidRPr="004F3DFF" w:rsidRDefault="00DA0E67" w:rsidP="00A64912">
      <w:pPr>
        <w:pStyle w:val="NumberedParagraph"/>
      </w:pPr>
      <w:r w:rsidRPr="004F3DFF">
        <w:t>Select</w:t>
      </w:r>
      <w:r w:rsidR="000227DF" w:rsidRPr="004F3DFF">
        <w:t xml:space="preserve"> a procedure and click </w:t>
      </w:r>
      <w:r w:rsidRPr="004F3DFF">
        <w:t xml:space="preserve">the </w:t>
      </w:r>
      <w:r w:rsidR="000227DF" w:rsidRPr="004F3DFF">
        <w:t>Update</w:t>
      </w:r>
      <w:r w:rsidRPr="004F3DFF">
        <w:t xml:space="preserve"> button</w:t>
      </w:r>
      <w:r w:rsidR="000227DF" w:rsidRPr="00A64912">
        <w:t>.</w:t>
      </w:r>
    </w:p>
    <w:p w14:paraId="79FCDCD8" w14:textId="77777777" w:rsidR="000227DF" w:rsidRPr="00990967" w:rsidRDefault="000227DF" w:rsidP="003B6C1A">
      <w:pPr>
        <w:pStyle w:val="BulletListMultiple"/>
      </w:pPr>
      <w:r w:rsidRPr="00990967">
        <w:t>The Edit Patient Procedure screen appears</w:t>
      </w:r>
      <w:r w:rsidR="00F071AC" w:rsidRPr="00990967">
        <w:t xml:space="preserve"> (Figure 3</w:t>
      </w:r>
      <w:r w:rsidR="00DA0E67">
        <w:t>8</w:t>
      </w:r>
      <w:r w:rsidR="00F071AC" w:rsidRPr="00990967">
        <w:t>)</w:t>
      </w:r>
      <w:r w:rsidRPr="00990967">
        <w:t>.</w:t>
      </w:r>
    </w:p>
    <w:p w14:paraId="79FCDCD9" w14:textId="77777777" w:rsidR="000227DF" w:rsidRDefault="000227DF" w:rsidP="004A6039">
      <w:pPr>
        <w:pStyle w:val="FigureCaption"/>
      </w:pPr>
      <w:bookmarkStart w:id="285" w:name="_Toc477526735"/>
      <w:bookmarkStart w:id="286" w:name="_Toc477849668"/>
      <w:bookmarkStart w:id="287" w:name="_Toc482735015"/>
      <w:r>
        <w:lastRenderedPageBreak/>
        <w:t>Edit Patient Procedure Screen</w:t>
      </w:r>
      <w:bookmarkEnd w:id="285"/>
      <w:bookmarkEnd w:id="286"/>
      <w:bookmarkEnd w:id="287"/>
    </w:p>
    <w:p w14:paraId="79FCDCDA" w14:textId="77777777" w:rsidR="00DA0E67" w:rsidRPr="00DA0E67" w:rsidRDefault="00DA0E67" w:rsidP="003B6C1A">
      <w:pPr>
        <w:pStyle w:val="Figure"/>
      </w:pPr>
      <w:r>
        <w:rPr>
          <w:noProof/>
        </w:rPr>
        <w:drawing>
          <wp:inline distT="0" distB="0" distL="0" distR="0" wp14:anchorId="79FCE424" wp14:editId="79FCE425">
            <wp:extent cx="5943600" cy="4418330"/>
            <wp:effectExtent l="0" t="0" r="0" b="1270"/>
            <wp:docPr id="297" name="Picture 297" descr="Screen capture of Edit Patient Procedure screen with sample patient data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atientProcedur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18330"/>
                    </a:xfrm>
                    <a:prstGeom prst="rect">
                      <a:avLst/>
                    </a:prstGeom>
                  </pic:spPr>
                </pic:pic>
              </a:graphicData>
            </a:graphic>
          </wp:inline>
        </w:drawing>
      </w:r>
    </w:p>
    <w:p w14:paraId="79FCDCDB" w14:textId="14D95380" w:rsidR="000227DF" w:rsidRPr="004F3DFF" w:rsidRDefault="000227DF" w:rsidP="00A64912">
      <w:pPr>
        <w:pStyle w:val="NumberedParagraph"/>
      </w:pPr>
      <w:r w:rsidRPr="004F3DFF">
        <w:t>Complete the procedure-related fields on the Edit Patient Procedure detail screen according to the field-by-field instructions given in</w:t>
      </w:r>
      <w:r w:rsidR="00F071AC" w:rsidRPr="004F3DFF">
        <w:t xml:space="preserve"> Section</w:t>
      </w:r>
      <w:r w:rsidRPr="004F3DFF">
        <w:t xml:space="preserve"> </w:t>
      </w:r>
      <w:r w:rsidR="00F071AC" w:rsidRPr="00A64912">
        <w:fldChar w:fldCharType="begin"/>
      </w:r>
      <w:r w:rsidR="00F071AC" w:rsidRPr="00A64912">
        <w:instrText xml:space="preserve"> REF _Ref479065139 \r \h </w:instrText>
      </w:r>
      <w:r w:rsidR="00990967" w:rsidRPr="00A64912">
        <w:instrText xml:space="preserve"> \* MERGEFORMAT </w:instrText>
      </w:r>
      <w:r w:rsidR="00F071AC" w:rsidRPr="00A64912">
        <w:fldChar w:fldCharType="separate"/>
      </w:r>
      <w:r w:rsidR="0027406C">
        <w:t>4.1.1.3</w:t>
      </w:r>
      <w:r w:rsidR="00F071AC" w:rsidRPr="00A64912">
        <w:fldChar w:fldCharType="end"/>
      </w:r>
      <w:r w:rsidRPr="004F3DFF">
        <w:t>.</w:t>
      </w:r>
    </w:p>
    <w:p w14:paraId="79FCDCDC" w14:textId="77777777" w:rsidR="000227DF" w:rsidRPr="004F3DFF" w:rsidRDefault="000227DF" w:rsidP="00A64912">
      <w:pPr>
        <w:pStyle w:val="NumberedParagraph"/>
      </w:pPr>
      <w:r w:rsidRPr="004F3DFF">
        <w:t>Click Add to save the detail entries and open another detail screen for this patient.</w:t>
      </w:r>
    </w:p>
    <w:p w14:paraId="79FCDCDD" w14:textId="77777777" w:rsidR="000227DF" w:rsidRPr="004F3DFF" w:rsidRDefault="000227DF" w:rsidP="00A64912">
      <w:pPr>
        <w:pStyle w:val="NumberedParagraph"/>
      </w:pPr>
      <w:r w:rsidRPr="004F3DFF">
        <w:t>Click the OK button to save the detail entries and return to the Enter/Edit Patient Procedures screen.</w:t>
      </w:r>
    </w:p>
    <w:p w14:paraId="79FCDCDE" w14:textId="77777777" w:rsidR="000227DF" w:rsidRPr="00990967" w:rsidRDefault="000227DF" w:rsidP="003B6C1A">
      <w:pPr>
        <w:pStyle w:val="BulletListMultiple"/>
      </w:pPr>
      <w:r w:rsidRPr="00990967">
        <w:t>The Enter/Edit Patient Procedures screen will display the procedure(s) (Figure 3</w:t>
      </w:r>
      <w:r w:rsidR="00DA0E67">
        <w:t>9</w:t>
      </w:r>
      <w:r w:rsidRPr="00990967">
        <w:t>) entered for this patient.</w:t>
      </w:r>
    </w:p>
    <w:p w14:paraId="79FCDCDF" w14:textId="77777777" w:rsidR="000227DF" w:rsidRPr="004F3DFF" w:rsidRDefault="000227DF" w:rsidP="00A64912">
      <w:pPr>
        <w:pStyle w:val="NumberedParagraph"/>
      </w:pPr>
      <w:r w:rsidRPr="004F3DFF">
        <w:t>Click Close to return to the Data Entry menu.</w:t>
      </w:r>
    </w:p>
    <w:p w14:paraId="79FCDCE0" w14:textId="77777777" w:rsidR="000227DF" w:rsidRDefault="000227DF" w:rsidP="004A6039">
      <w:pPr>
        <w:pStyle w:val="DSSECSBodyText"/>
      </w:pPr>
      <w:r>
        <w:br w:type="page"/>
      </w:r>
    </w:p>
    <w:p w14:paraId="79FCDCE1" w14:textId="77777777" w:rsidR="000227DF" w:rsidRDefault="000227DF" w:rsidP="003B6C1A">
      <w:pPr>
        <w:pStyle w:val="Heading4"/>
      </w:pPr>
      <w:bookmarkStart w:id="288" w:name="_Toc422471176"/>
      <w:bookmarkStart w:id="289" w:name="_Toc422471344"/>
      <w:bookmarkStart w:id="290" w:name="_Toc477526577"/>
      <w:bookmarkStart w:id="291" w:name="_Toc477938623"/>
      <w:bookmarkStart w:id="292" w:name="_Toc482734891"/>
      <w:r>
        <w:lastRenderedPageBreak/>
        <w:t>Delete a Patient Procedure</w:t>
      </w:r>
      <w:bookmarkEnd w:id="288"/>
      <w:bookmarkEnd w:id="289"/>
      <w:bookmarkEnd w:id="290"/>
      <w:bookmarkEnd w:id="291"/>
      <w:bookmarkEnd w:id="292"/>
    </w:p>
    <w:p w14:paraId="79FCDCE2" w14:textId="77777777" w:rsidR="000227DF" w:rsidRDefault="000227DF" w:rsidP="000227DF">
      <w:pPr>
        <w:pStyle w:val="DSSECSBodyText"/>
      </w:pPr>
      <w:r>
        <w:t>This section instructs the user on how to delete a Patient Procedure.</w:t>
      </w:r>
    </w:p>
    <w:p w14:paraId="79FCDCE3" w14:textId="77777777" w:rsidR="000227DF" w:rsidRPr="004F3DFF" w:rsidRDefault="000227DF" w:rsidP="004F3DFF">
      <w:pPr>
        <w:pStyle w:val="NumberedParagraph"/>
        <w:numPr>
          <w:ilvl w:val="0"/>
          <w:numId w:val="119"/>
        </w:numPr>
        <w:tabs>
          <w:tab w:val="clear" w:pos="1080"/>
        </w:tabs>
        <w:ind w:left="900" w:hanging="900"/>
      </w:pPr>
      <w:r w:rsidRPr="004F3DFF">
        <w:t>On the main menu, select Data Entry.</w:t>
      </w:r>
    </w:p>
    <w:p w14:paraId="79FCDCE4" w14:textId="77777777" w:rsidR="000227DF" w:rsidRPr="004F3DFF" w:rsidRDefault="000227DF" w:rsidP="00A64912">
      <w:pPr>
        <w:pStyle w:val="NumberedParagraph"/>
      </w:pPr>
      <w:r w:rsidRPr="004F3DFF">
        <w:t>On the Data Entry Menu, select Data Entry by Patient.</w:t>
      </w:r>
    </w:p>
    <w:p w14:paraId="79FCDCE5" w14:textId="77777777" w:rsidR="000227DF" w:rsidRPr="00E977E3" w:rsidRDefault="000227DF" w:rsidP="003B6C1A">
      <w:pPr>
        <w:pStyle w:val="BulletListMultiple"/>
      </w:pPr>
      <w:r w:rsidRPr="00E977E3">
        <w:t>The Enter/Edit Patient Procedures summary screen appears</w:t>
      </w:r>
      <w:r w:rsidR="00A442BC">
        <w:t xml:space="preserve"> (Figure 3</w:t>
      </w:r>
      <w:r w:rsidR="00DA0E67">
        <w:t>9</w:t>
      </w:r>
      <w:r w:rsidR="00A442BC">
        <w:t>)</w:t>
      </w:r>
      <w:r w:rsidRPr="00E977E3">
        <w:t>.</w:t>
      </w:r>
    </w:p>
    <w:p w14:paraId="79FCDCE6" w14:textId="77777777" w:rsidR="000227DF" w:rsidRPr="00F94D33" w:rsidRDefault="000227DF" w:rsidP="000227DF">
      <w:pPr>
        <w:pStyle w:val="FigureCaption"/>
      </w:pPr>
      <w:bookmarkStart w:id="293" w:name="_Toc477526736"/>
      <w:bookmarkStart w:id="294" w:name="_Toc477849669"/>
      <w:bookmarkStart w:id="295" w:name="_Toc482735016"/>
      <w:r>
        <w:t>Enter/Edit Patient Procedures Screen</w:t>
      </w:r>
      <w:bookmarkEnd w:id="293"/>
      <w:bookmarkEnd w:id="294"/>
      <w:bookmarkEnd w:id="295"/>
    </w:p>
    <w:p w14:paraId="79FCDCE7" w14:textId="77777777" w:rsidR="000227DF" w:rsidRDefault="000227DF" w:rsidP="000227DF">
      <w:pPr>
        <w:pStyle w:val="Figure"/>
      </w:pPr>
      <w:r>
        <w:rPr>
          <w:noProof/>
        </w:rPr>
        <w:drawing>
          <wp:inline distT="0" distB="0" distL="0" distR="0" wp14:anchorId="79FCE426" wp14:editId="79FCE427">
            <wp:extent cx="4448175" cy="3142238"/>
            <wp:effectExtent l="0" t="0" r="0" b="1270"/>
            <wp:docPr id="257" name="Picture 257" descr="An example of the Enter/Edit Patient Procedures menu with sample patient data showing at the bottom of the screen.  &#10;&#10;The user selects the Location (Alt and L), DSS Unit (Alt and S), Procedures From (Alt and m), Procedures Through (Alt and g) and the Patient Identifier (Alt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email">
                      <a:extLst>
                        <a:ext uri="{28A0092B-C50C-407E-A947-70E740481C1C}">
                          <a14:useLocalDpi xmlns:a14="http://schemas.microsoft.com/office/drawing/2010/main"/>
                        </a:ext>
                      </a:extLst>
                    </a:blip>
                    <a:stretch>
                      <a:fillRect/>
                    </a:stretch>
                  </pic:blipFill>
                  <pic:spPr>
                    <a:xfrm>
                      <a:off x="0" y="0"/>
                      <a:ext cx="4453879" cy="3146267"/>
                    </a:xfrm>
                    <a:prstGeom prst="rect">
                      <a:avLst/>
                    </a:prstGeom>
                  </pic:spPr>
                </pic:pic>
              </a:graphicData>
            </a:graphic>
          </wp:inline>
        </w:drawing>
      </w:r>
    </w:p>
    <w:p w14:paraId="79FCDCE8" w14:textId="77777777" w:rsidR="000227DF" w:rsidRPr="004F3DFF" w:rsidRDefault="000227DF" w:rsidP="00A64912">
      <w:pPr>
        <w:pStyle w:val="NumberedParagraph"/>
      </w:pPr>
      <w:r w:rsidRPr="004F3DFF">
        <w:t>Select the Location and DSS Unit.</w:t>
      </w:r>
    </w:p>
    <w:p w14:paraId="79FCDCE9" w14:textId="77777777" w:rsidR="00DA0E67" w:rsidRPr="004F3DFF" w:rsidRDefault="000227DF" w:rsidP="00A64912">
      <w:pPr>
        <w:pStyle w:val="NumberedParagraph"/>
      </w:pPr>
      <w:r w:rsidRPr="004F3DFF">
        <w:t>Enter a procedure date range by using the calendar dropdowns.</w:t>
      </w:r>
    </w:p>
    <w:p w14:paraId="79FCDCEA" w14:textId="77777777" w:rsidR="000227DF" w:rsidRPr="00E977E3" w:rsidRDefault="00DA0E67" w:rsidP="003B6C1A">
      <w:pPr>
        <w:pStyle w:val="BulletListMultiple"/>
      </w:pPr>
      <w:r w:rsidRPr="00990967">
        <w:t xml:space="preserve">The </w:t>
      </w:r>
      <w:r>
        <w:t>date fields default to the current system date</w:t>
      </w:r>
      <w:r w:rsidR="000227DF" w:rsidRPr="00E977E3">
        <w:t>.</w:t>
      </w:r>
    </w:p>
    <w:p w14:paraId="79FCDCEB" w14:textId="77777777" w:rsidR="000227DF" w:rsidRPr="004F3DFF" w:rsidRDefault="000227DF" w:rsidP="00A64912">
      <w:pPr>
        <w:pStyle w:val="NumberedParagraph"/>
      </w:pPr>
      <w:r w:rsidRPr="004F3DFF">
        <w:t>Select a patient.</w:t>
      </w:r>
    </w:p>
    <w:p w14:paraId="79FCDCEC" w14:textId="77777777" w:rsidR="000227DF" w:rsidRPr="004F3DFF" w:rsidRDefault="000227DF" w:rsidP="00A64912">
      <w:pPr>
        <w:pStyle w:val="NumberedParagraph"/>
      </w:pPr>
      <w:r w:rsidRPr="004F3DFF">
        <w:t>The lower portion of the screen will display the procedure(s) for the selected patient and the DSS Unit within the date range.</w:t>
      </w:r>
    </w:p>
    <w:p w14:paraId="79FCDCED" w14:textId="77777777" w:rsidR="000227DF" w:rsidRPr="004F3DFF" w:rsidRDefault="000227DF" w:rsidP="00A64912">
      <w:pPr>
        <w:pStyle w:val="NumberedParagraph"/>
      </w:pPr>
      <w:r w:rsidRPr="004F3DFF">
        <w:t xml:space="preserve">Choose a procedure and click </w:t>
      </w:r>
      <w:r w:rsidR="00926BD6" w:rsidRPr="004F3DFF">
        <w:t xml:space="preserve">the </w:t>
      </w:r>
      <w:r w:rsidRPr="004F3DFF">
        <w:t>Delete</w:t>
      </w:r>
      <w:r w:rsidR="00926BD6" w:rsidRPr="004F3DFF">
        <w:t xml:space="preserve"> button</w:t>
      </w:r>
      <w:r w:rsidRPr="004F3DFF">
        <w:t>.</w:t>
      </w:r>
    </w:p>
    <w:p w14:paraId="79FCDCEE" w14:textId="77777777" w:rsidR="000227DF" w:rsidRDefault="000227DF" w:rsidP="003B6C1A">
      <w:pPr>
        <w:pStyle w:val="BulletListMultiple"/>
      </w:pPr>
      <w:r w:rsidRPr="00E977E3">
        <w:t>A confirmation message appears</w:t>
      </w:r>
      <w:r w:rsidR="00A442BC" w:rsidRPr="00E977E3">
        <w:t xml:space="preserve"> </w:t>
      </w:r>
      <w:r w:rsidR="00A442BC">
        <w:t xml:space="preserve">(Figure </w:t>
      </w:r>
      <w:r w:rsidR="00DA0E67">
        <w:t>40</w:t>
      </w:r>
      <w:r w:rsidR="00A442BC">
        <w:t>)</w:t>
      </w:r>
      <w:r w:rsidRPr="00E977E3">
        <w:t>.</w:t>
      </w:r>
    </w:p>
    <w:p w14:paraId="79FCDCEF" w14:textId="77777777" w:rsidR="00926BD6" w:rsidRPr="007B4FB1" w:rsidRDefault="00926BD6" w:rsidP="003B6C1A">
      <w:pPr>
        <w:pStyle w:val="FigureCaption"/>
      </w:pPr>
      <w:bookmarkStart w:id="296" w:name="_Toc482735017"/>
      <w:r>
        <w:t>Procedure Deleted Confirmation Dialog</w:t>
      </w:r>
      <w:bookmarkEnd w:id="296"/>
    </w:p>
    <w:p w14:paraId="79FCDCF0" w14:textId="77777777" w:rsidR="00926BD6" w:rsidRDefault="00926BD6" w:rsidP="00926BD6">
      <w:pPr>
        <w:pStyle w:val="Figure"/>
      </w:pPr>
      <w:r>
        <w:rPr>
          <w:noProof/>
        </w:rPr>
        <w:drawing>
          <wp:inline distT="0" distB="0" distL="0" distR="0" wp14:anchorId="79FCE428" wp14:editId="79FCE429">
            <wp:extent cx="2219325" cy="1042001"/>
            <wp:effectExtent l="0" t="0" r="0" b="6350"/>
            <wp:docPr id="114" name="Picture 114" descr="Procedure Deleted Pop-up: This patient procedure will be deleted.  Continue?  Yes or No button options are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email">
                      <a:extLst>
                        <a:ext uri="{28A0092B-C50C-407E-A947-70E740481C1C}">
                          <a14:useLocalDpi xmlns:a14="http://schemas.microsoft.com/office/drawing/2010/main"/>
                        </a:ext>
                      </a:extLst>
                    </a:blip>
                    <a:stretch>
                      <a:fillRect/>
                    </a:stretch>
                  </pic:blipFill>
                  <pic:spPr>
                    <a:xfrm>
                      <a:off x="0" y="0"/>
                      <a:ext cx="2223126" cy="1043786"/>
                    </a:xfrm>
                    <a:prstGeom prst="rect">
                      <a:avLst/>
                    </a:prstGeom>
                  </pic:spPr>
                </pic:pic>
              </a:graphicData>
            </a:graphic>
          </wp:inline>
        </w:drawing>
      </w:r>
    </w:p>
    <w:p w14:paraId="79FCDCF1" w14:textId="77777777" w:rsidR="000227DF" w:rsidRPr="009F69C7" w:rsidRDefault="000227DF" w:rsidP="0023720C">
      <w:pPr>
        <w:pStyle w:val="BulletListMultiple"/>
      </w:pPr>
      <w:r w:rsidRPr="009F69C7">
        <w:lastRenderedPageBreak/>
        <w:t>Click the Yes button on the confirmation message dialog, and an Information message dialog appears to show the selected procedure was deleted for the patient</w:t>
      </w:r>
      <w:r w:rsidR="00A442BC">
        <w:t xml:space="preserve"> (Figure 4</w:t>
      </w:r>
      <w:r w:rsidR="00926BD6">
        <w:t>1</w:t>
      </w:r>
      <w:r w:rsidR="00A442BC">
        <w:t>)</w:t>
      </w:r>
      <w:r w:rsidRPr="009F69C7">
        <w:t>. Click the OK button to return to the Enter/Edit Patient Procedures screen.</w:t>
      </w:r>
    </w:p>
    <w:p w14:paraId="79FCDCF2" w14:textId="77777777" w:rsidR="000227DF" w:rsidRDefault="000227DF" w:rsidP="0023720C">
      <w:pPr>
        <w:pStyle w:val="BulletListMultipleLast"/>
      </w:pPr>
      <w:r w:rsidRPr="009F69C7">
        <w:t>Click the No button on the confirmation message dialog to return to the Enter/Edit Patient Procedures screen without deleting the procedure.</w:t>
      </w:r>
    </w:p>
    <w:p w14:paraId="79FCDCF3" w14:textId="77777777" w:rsidR="000227DF" w:rsidRDefault="00926BD6" w:rsidP="000227DF">
      <w:pPr>
        <w:pStyle w:val="FigureCaption"/>
      </w:pPr>
      <w:bookmarkStart w:id="297" w:name="_Toc477526737"/>
      <w:bookmarkStart w:id="298" w:name="_Toc477849670"/>
      <w:bookmarkStart w:id="299" w:name="_Toc482735018"/>
      <w:r>
        <w:t>Information</w:t>
      </w:r>
      <w:bookmarkStart w:id="300" w:name="_Toc477526738"/>
      <w:bookmarkStart w:id="301" w:name="_Toc477849671"/>
      <w:bookmarkStart w:id="302" w:name="_Toc422742752"/>
      <w:bookmarkEnd w:id="297"/>
      <w:bookmarkEnd w:id="298"/>
      <w:r w:rsidR="000227DF">
        <w:t xml:space="preserve"> Message</w:t>
      </w:r>
      <w:bookmarkEnd w:id="299"/>
      <w:bookmarkEnd w:id="300"/>
      <w:bookmarkEnd w:id="301"/>
    </w:p>
    <w:bookmarkEnd w:id="302"/>
    <w:p w14:paraId="79FCDCF4" w14:textId="77777777" w:rsidR="000227DF" w:rsidRDefault="000227DF" w:rsidP="000227DF">
      <w:pPr>
        <w:pStyle w:val="Figure"/>
      </w:pPr>
      <w:r>
        <w:rPr>
          <w:noProof/>
        </w:rPr>
        <w:drawing>
          <wp:inline distT="0" distB="0" distL="0" distR="0" wp14:anchorId="79FCE42A" wp14:editId="79FCE42B">
            <wp:extent cx="2171700" cy="1149285"/>
            <wp:effectExtent l="0" t="0" r="0" b="0"/>
            <wp:docPr id="259" name="Picture 259" descr="Procedure deleted confirmation message:  The procedure was deleted for this patient.  An OK button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email">
                      <a:extLst>
                        <a:ext uri="{28A0092B-C50C-407E-A947-70E740481C1C}">
                          <a14:useLocalDpi xmlns:a14="http://schemas.microsoft.com/office/drawing/2010/main"/>
                        </a:ext>
                      </a:extLst>
                    </a:blip>
                    <a:stretch>
                      <a:fillRect/>
                    </a:stretch>
                  </pic:blipFill>
                  <pic:spPr>
                    <a:xfrm>
                      <a:off x="0" y="0"/>
                      <a:ext cx="2183279" cy="1155412"/>
                    </a:xfrm>
                    <a:prstGeom prst="rect">
                      <a:avLst/>
                    </a:prstGeom>
                  </pic:spPr>
                </pic:pic>
              </a:graphicData>
            </a:graphic>
          </wp:inline>
        </w:drawing>
      </w:r>
    </w:p>
    <w:p w14:paraId="79FCDCF5" w14:textId="77777777" w:rsidR="000227DF" w:rsidRPr="00E977E3" w:rsidRDefault="000227DF" w:rsidP="003B6C1A">
      <w:pPr>
        <w:pStyle w:val="BulletListMultiple"/>
      </w:pPr>
      <w:r w:rsidRPr="00E977E3">
        <w:t>The screen will refresh to show the remaining procedures entered for this patient</w:t>
      </w:r>
      <w:r w:rsidR="00A442BC">
        <w:t xml:space="preserve"> (Figure 4</w:t>
      </w:r>
      <w:r w:rsidR="00926BD6">
        <w:t>2</w:t>
      </w:r>
      <w:r w:rsidR="00A442BC">
        <w:t>)</w:t>
      </w:r>
      <w:r w:rsidRPr="00E977E3">
        <w:t>.</w:t>
      </w:r>
    </w:p>
    <w:p w14:paraId="79FCDCF6" w14:textId="77777777" w:rsidR="000227DF" w:rsidRPr="00F94D33" w:rsidRDefault="000227DF" w:rsidP="000227DF">
      <w:pPr>
        <w:pStyle w:val="FigureCaption"/>
      </w:pPr>
      <w:bookmarkStart w:id="303" w:name="_Toc477526739"/>
      <w:bookmarkStart w:id="304" w:name="_Toc477849672"/>
      <w:bookmarkStart w:id="305" w:name="_Toc482735019"/>
      <w:r>
        <w:t>Enter/Edit Patient Procedures Screen with Procedure Deleted</w:t>
      </w:r>
      <w:bookmarkEnd w:id="303"/>
      <w:bookmarkEnd w:id="304"/>
      <w:bookmarkEnd w:id="305"/>
    </w:p>
    <w:p w14:paraId="79FCDCF7" w14:textId="77777777" w:rsidR="000227DF" w:rsidRDefault="000227DF" w:rsidP="000227DF">
      <w:pPr>
        <w:pStyle w:val="Figure"/>
      </w:pPr>
      <w:r>
        <w:rPr>
          <w:noProof/>
        </w:rPr>
        <w:drawing>
          <wp:inline distT="0" distB="0" distL="0" distR="0" wp14:anchorId="79FCE42C" wp14:editId="79FCE42D">
            <wp:extent cx="4463095" cy="3152775"/>
            <wp:effectExtent l="0" t="0" r="0" b="0"/>
            <wp:docPr id="260" name="Picture 260" descr="Once the procedure is deleted, it is no longer displayed on the Enter/Edit Patient Procedure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email">
                      <a:extLst>
                        <a:ext uri="{28A0092B-C50C-407E-A947-70E740481C1C}">
                          <a14:useLocalDpi xmlns:a14="http://schemas.microsoft.com/office/drawing/2010/main"/>
                        </a:ext>
                      </a:extLst>
                    </a:blip>
                    <a:stretch>
                      <a:fillRect/>
                    </a:stretch>
                  </pic:blipFill>
                  <pic:spPr>
                    <a:xfrm>
                      <a:off x="0" y="0"/>
                      <a:ext cx="4473319" cy="3159998"/>
                    </a:xfrm>
                    <a:prstGeom prst="rect">
                      <a:avLst/>
                    </a:prstGeom>
                  </pic:spPr>
                </pic:pic>
              </a:graphicData>
            </a:graphic>
          </wp:inline>
        </w:drawing>
      </w:r>
    </w:p>
    <w:p w14:paraId="79FCDCF8" w14:textId="77777777" w:rsidR="000227DF" w:rsidRPr="004F3DFF" w:rsidRDefault="000227DF" w:rsidP="00A64912">
      <w:pPr>
        <w:pStyle w:val="NumberedParagraph"/>
      </w:pPr>
      <w:r w:rsidRPr="004F3DFF">
        <w:t xml:space="preserve">Click </w:t>
      </w:r>
      <w:r w:rsidR="00926BD6" w:rsidRPr="004F3DFF">
        <w:t xml:space="preserve">the </w:t>
      </w:r>
      <w:r w:rsidRPr="004F3DFF">
        <w:t>Close</w:t>
      </w:r>
      <w:r w:rsidR="00926BD6" w:rsidRPr="004F3DFF">
        <w:t xml:space="preserve"> button</w:t>
      </w:r>
      <w:r w:rsidRPr="004F3DFF">
        <w:t xml:space="preserve"> to return to the Data Entry</w:t>
      </w:r>
      <w:r w:rsidRPr="00A64912">
        <w:t xml:space="preserve"> </w:t>
      </w:r>
      <w:r w:rsidRPr="004F3DFF">
        <w:t>menu.</w:t>
      </w:r>
    </w:p>
    <w:p w14:paraId="79FCDCF9" w14:textId="77777777" w:rsidR="000227DF" w:rsidRDefault="000227DF" w:rsidP="00CA5729">
      <w:pPr>
        <w:pStyle w:val="Heading3"/>
      </w:pPr>
      <w:bookmarkStart w:id="306" w:name="_Toc455131581"/>
      <w:bookmarkStart w:id="307" w:name="_Toc422471177"/>
      <w:bookmarkStart w:id="308" w:name="_Toc422471345"/>
      <w:bookmarkStart w:id="309" w:name="_Toc477526578"/>
      <w:bookmarkStart w:id="310" w:name="_Toc477938624"/>
      <w:bookmarkStart w:id="311" w:name="_Toc482734892"/>
      <w:bookmarkEnd w:id="306"/>
      <w:r>
        <w:t>Data Entry by Procedure</w:t>
      </w:r>
      <w:bookmarkEnd w:id="307"/>
      <w:bookmarkEnd w:id="308"/>
      <w:bookmarkEnd w:id="309"/>
      <w:bookmarkEnd w:id="310"/>
      <w:bookmarkEnd w:id="311"/>
    </w:p>
    <w:p w14:paraId="79FCDCFA" w14:textId="77777777" w:rsidR="000227DF" w:rsidRPr="00926BD6" w:rsidRDefault="00926BD6" w:rsidP="00926BD6">
      <w:pPr>
        <w:pStyle w:val="DSSECSBodyText"/>
      </w:pPr>
      <w:r>
        <w:t xml:space="preserve">The </w:t>
      </w:r>
      <w:r w:rsidR="000227DF" w:rsidRPr="003B6C1A">
        <w:t>Data Entry by Procedure</w:t>
      </w:r>
      <w:r w:rsidR="000227DF" w:rsidRPr="00926BD6">
        <w:t xml:space="preserve"> option</w:t>
      </w:r>
      <w:r>
        <w:t xml:space="preserve"> allows the user to enter or edit the same procedure for multiple patients.</w:t>
      </w:r>
    </w:p>
    <w:p w14:paraId="79FCDCFB" w14:textId="77777777" w:rsidR="00926BD6" w:rsidRPr="00C04AE0" w:rsidRDefault="00926BD6" w:rsidP="00926BD6">
      <w:pPr>
        <w:pStyle w:val="DSSECSBodyText"/>
        <w:rPr>
          <w:b/>
        </w:rPr>
      </w:pPr>
      <w:r w:rsidRPr="00C04AE0">
        <w:rPr>
          <w:b/>
        </w:rPr>
        <w:t>Before the User Starts</w:t>
      </w:r>
    </w:p>
    <w:p w14:paraId="79FCDCFC" w14:textId="77777777" w:rsidR="00926BD6" w:rsidRDefault="00926BD6" w:rsidP="00926BD6">
      <w:pPr>
        <w:pStyle w:val="BulletListMultipleLast"/>
      </w:pPr>
      <w:r w:rsidRPr="00C54497">
        <w:t xml:space="preserve">Event Code screens </w:t>
      </w:r>
      <w:r w:rsidRPr="009F69C7">
        <w:t>must be defined</w:t>
      </w:r>
      <w:r w:rsidRPr="00464892">
        <w:t xml:space="preserve"> before ent</w:t>
      </w:r>
      <w:r w:rsidRPr="004068BA">
        <w:t>ering any Event Capture data.</w:t>
      </w:r>
    </w:p>
    <w:p w14:paraId="79FCDCFD" w14:textId="77777777" w:rsidR="00926BD6" w:rsidRPr="00C04AE0" w:rsidRDefault="00926BD6" w:rsidP="00926BD6">
      <w:pPr>
        <w:pStyle w:val="DSSECSBodyText"/>
        <w:rPr>
          <w:b/>
        </w:rPr>
      </w:pPr>
      <w:r w:rsidRPr="00C04AE0">
        <w:rPr>
          <w:b/>
        </w:rPr>
        <w:t>What the User Will See</w:t>
      </w:r>
    </w:p>
    <w:p w14:paraId="79FCDCFE" w14:textId="77777777" w:rsidR="00926BD6" w:rsidRDefault="00926BD6" w:rsidP="00926BD6">
      <w:pPr>
        <w:pStyle w:val="BulletListMultiple"/>
        <w:numPr>
          <w:ilvl w:val="0"/>
          <w:numId w:val="6"/>
        </w:numPr>
      </w:pPr>
      <w:r>
        <w:lastRenderedPageBreak/>
        <w:t>After selecting Data Entry by Procedure, the Same Procedure, Multiple Patients screen will display (Figure 43).</w:t>
      </w:r>
    </w:p>
    <w:p w14:paraId="79FCDCFF" w14:textId="77777777" w:rsidR="000227DF" w:rsidRPr="00C54497" w:rsidRDefault="000227DF" w:rsidP="004A6039">
      <w:pPr>
        <w:pStyle w:val="BulletListMultiple"/>
      </w:pPr>
      <w:r w:rsidRPr="00C54497">
        <w:t>The left side of the screen contains information for the procedure that the system will use for all patients. (</w:t>
      </w:r>
      <w:r w:rsidRPr="009F69C7">
        <w:t>Note</w:t>
      </w:r>
      <w:r w:rsidRPr="00C54497">
        <w:t>: The user will enter the procedure information only one time.)</w:t>
      </w:r>
    </w:p>
    <w:p w14:paraId="79FCDD00" w14:textId="77777777" w:rsidR="000227DF" w:rsidRPr="00C54497" w:rsidRDefault="000227DF" w:rsidP="004A6039">
      <w:pPr>
        <w:pStyle w:val="BulletListMultiple"/>
      </w:pPr>
      <w:r w:rsidRPr="00C54497">
        <w:t xml:space="preserve">The right side of the screen identifies each patient. The user will complete this section for each patient. Click </w:t>
      </w:r>
      <w:r w:rsidRPr="009F69C7">
        <w:t>Add</w:t>
      </w:r>
      <w:r w:rsidRPr="00C54497">
        <w:t xml:space="preserve"> to file the data, and clear the fields to enter data for the next patient.</w:t>
      </w:r>
    </w:p>
    <w:p w14:paraId="79FCDD01" w14:textId="77777777" w:rsidR="000227DF" w:rsidRDefault="000227DF" w:rsidP="004A6039">
      <w:pPr>
        <w:pStyle w:val="BulletListMultipleLast"/>
      </w:pPr>
      <w:r w:rsidRPr="00C54497">
        <w:t xml:space="preserve">The </w:t>
      </w:r>
      <w:r w:rsidRPr="009F69C7">
        <w:t>View</w:t>
      </w:r>
      <w:r w:rsidRPr="00C54497">
        <w:t xml:space="preserve"> button displays a listing of all patients entered for this procedure in this session.</w:t>
      </w:r>
    </w:p>
    <w:p w14:paraId="79FCDD02" w14:textId="77777777" w:rsidR="000227DF" w:rsidRDefault="000227DF" w:rsidP="004A6039">
      <w:pPr>
        <w:pStyle w:val="FigureCaption"/>
      </w:pPr>
      <w:bookmarkStart w:id="312" w:name="_Toc455135716"/>
      <w:bookmarkStart w:id="313" w:name="_Toc422742755"/>
      <w:bookmarkStart w:id="314" w:name="_Toc477526740"/>
      <w:bookmarkStart w:id="315" w:name="_Toc477849673"/>
      <w:bookmarkStart w:id="316" w:name="_Toc482735020"/>
      <w:bookmarkEnd w:id="312"/>
      <w:r>
        <w:t>Same Procedure, Multiple Patients Screen</w:t>
      </w:r>
      <w:bookmarkEnd w:id="313"/>
      <w:bookmarkEnd w:id="314"/>
      <w:bookmarkEnd w:id="315"/>
      <w:bookmarkEnd w:id="316"/>
    </w:p>
    <w:p w14:paraId="79FCDD03" w14:textId="77777777" w:rsidR="00926BD6" w:rsidRPr="00926BD6" w:rsidRDefault="00926BD6" w:rsidP="003B6C1A">
      <w:pPr>
        <w:pStyle w:val="Figure"/>
      </w:pPr>
      <w:r>
        <w:rPr>
          <w:noProof/>
        </w:rPr>
        <w:drawing>
          <wp:inline distT="0" distB="0" distL="0" distR="0" wp14:anchorId="79FCE42E" wp14:editId="79FCE42F">
            <wp:extent cx="5330952" cy="3685032"/>
            <wp:effectExtent l="0" t="0" r="3175" b="0"/>
            <wp:docPr id="184" name="Picture 184" descr="Screen capture of the Same Procedure, Multiple Patients screen.  On the left side of the screen, the user selects the criteria for a specific procedure.  On the right side of the screen, information can be added that identifies a specific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eProcedure-MultPatients.PNG"/>
                    <pic:cNvPicPr/>
                  </pic:nvPicPr>
                  <pic:blipFill>
                    <a:blip r:embed="rId88">
                      <a:extLst>
                        <a:ext uri="{28A0092B-C50C-407E-A947-70E740481C1C}">
                          <a14:useLocalDpi xmlns:a14="http://schemas.microsoft.com/office/drawing/2010/main" val="0"/>
                        </a:ext>
                      </a:extLst>
                    </a:blip>
                    <a:stretch>
                      <a:fillRect/>
                    </a:stretch>
                  </pic:blipFill>
                  <pic:spPr>
                    <a:xfrm>
                      <a:off x="0" y="0"/>
                      <a:ext cx="5330952" cy="3685032"/>
                    </a:xfrm>
                    <a:prstGeom prst="rect">
                      <a:avLst/>
                    </a:prstGeom>
                  </pic:spPr>
                </pic:pic>
              </a:graphicData>
            </a:graphic>
          </wp:inline>
        </w:drawing>
      </w:r>
    </w:p>
    <w:p w14:paraId="79FCDD04" w14:textId="77777777" w:rsidR="000227DF" w:rsidRPr="004F3DFF" w:rsidRDefault="000227DF" w:rsidP="004F3DFF">
      <w:pPr>
        <w:pStyle w:val="Heading4"/>
      </w:pPr>
      <w:bookmarkStart w:id="317" w:name="_Toc422471180"/>
      <w:bookmarkStart w:id="318" w:name="_Toc422471348"/>
      <w:bookmarkStart w:id="319" w:name="_Toc477526579"/>
      <w:bookmarkStart w:id="320" w:name="_Toc477938625"/>
      <w:bookmarkStart w:id="321" w:name="_Toc482734893"/>
      <w:r w:rsidRPr="004F3DFF">
        <w:t>Add a Procedure for Multiple Patients</w:t>
      </w:r>
      <w:bookmarkEnd w:id="317"/>
      <w:bookmarkEnd w:id="318"/>
      <w:bookmarkEnd w:id="319"/>
      <w:bookmarkEnd w:id="320"/>
      <w:bookmarkEnd w:id="321"/>
    </w:p>
    <w:p w14:paraId="79FCDD05" w14:textId="77777777" w:rsidR="000227DF" w:rsidRPr="00F94D33" w:rsidRDefault="000227DF" w:rsidP="000227DF">
      <w:pPr>
        <w:pStyle w:val="DSSECSBodyText"/>
      </w:pPr>
      <w:r w:rsidRPr="00F94D33">
        <w:t>The following instructions and example assume that the user wants the specified DSS Unit to send data to PCE.</w:t>
      </w:r>
    </w:p>
    <w:p w14:paraId="79FCDD06" w14:textId="77777777" w:rsidR="000227DF" w:rsidRPr="004F3DFF" w:rsidRDefault="000227DF" w:rsidP="004F3DFF">
      <w:pPr>
        <w:pStyle w:val="NumberedParagraph"/>
        <w:numPr>
          <w:ilvl w:val="0"/>
          <w:numId w:val="120"/>
        </w:numPr>
        <w:tabs>
          <w:tab w:val="clear" w:pos="1080"/>
        </w:tabs>
        <w:ind w:left="900" w:hanging="900"/>
      </w:pPr>
      <w:r w:rsidRPr="004F3DFF">
        <w:t>Select a Location.</w:t>
      </w:r>
    </w:p>
    <w:p w14:paraId="79FCDD07" w14:textId="77777777" w:rsidR="000227DF" w:rsidRPr="00C54497" w:rsidRDefault="000227DF" w:rsidP="00B05F4A">
      <w:pPr>
        <w:pStyle w:val="BulletListMultiple"/>
      </w:pPr>
      <w:r w:rsidRPr="00C54497">
        <w:t xml:space="preserve">If there is only </w:t>
      </w:r>
      <w:r w:rsidRPr="009F69C7">
        <w:t>one</w:t>
      </w:r>
      <w:r w:rsidRPr="00C54497">
        <w:t xml:space="preserve"> Location set up for the Event Capture System, the Location on the screen will default to that value.</w:t>
      </w:r>
    </w:p>
    <w:p w14:paraId="79FCDD08" w14:textId="77777777" w:rsidR="000227DF" w:rsidRPr="00C54497" w:rsidRDefault="000227DF" w:rsidP="00B05F4A">
      <w:pPr>
        <w:pStyle w:val="BulletListMultipleLast"/>
      </w:pPr>
      <w:r w:rsidRPr="00C54497">
        <w:t xml:space="preserve">If there is </w:t>
      </w:r>
      <w:r w:rsidRPr="009F69C7">
        <w:t>more than one</w:t>
      </w:r>
      <w:r w:rsidRPr="00C54497">
        <w:t xml:space="preserve"> Event Capture Location set up, the Location will default to the last Location used. To change the Location, choose a Location from the dropdown list of available Event Capture Locations.</w:t>
      </w:r>
    </w:p>
    <w:p w14:paraId="79FCDD09" w14:textId="77777777" w:rsidR="000227DF" w:rsidRPr="004F3DFF" w:rsidRDefault="000227DF" w:rsidP="00A64912">
      <w:pPr>
        <w:pStyle w:val="NumberedParagraph"/>
      </w:pPr>
      <w:r w:rsidRPr="004F3DFF">
        <w:t>Select a DSS Unit.</w:t>
      </w:r>
    </w:p>
    <w:p w14:paraId="79FCDD0A" w14:textId="77777777" w:rsidR="000227DF" w:rsidRPr="00C54497" w:rsidRDefault="000227DF" w:rsidP="00B05F4A">
      <w:pPr>
        <w:pStyle w:val="BulletListMultiple"/>
      </w:pPr>
      <w:r w:rsidRPr="00C54497">
        <w:t xml:space="preserve">If </w:t>
      </w:r>
      <w:r w:rsidRPr="009F69C7">
        <w:t>one</w:t>
      </w:r>
      <w:r w:rsidRPr="00C54497">
        <w:t xml:space="preserve"> DSS Unit is defined in Event Capture, or if only one DSS Unit is assigned to the user, that DSS Unit will be the default value.</w:t>
      </w:r>
    </w:p>
    <w:p w14:paraId="79FCDD0B" w14:textId="77777777" w:rsidR="000227DF" w:rsidRPr="00C54497" w:rsidRDefault="000227DF" w:rsidP="00B05F4A">
      <w:pPr>
        <w:pStyle w:val="BulletListMultiple"/>
      </w:pPr>
      <w:r w:rsidRPr="00C54497">
        <w:lastRenderedPageBreak/>
        <w:t xml:space="preserve">If </w:t>
      </w:r>
      <w:r w:rsidRPr="009F69C7">
        <w:t>more than one</w:t>
      </w:r>
      <w:r w:rsidRPr="00C54497">
        <w:t xml:space="preserve"> DSS Unit is defined, a default will not be assigned. Choose a DSS Unit from a dropdown list of accessible DSS Units.</w:t>
      </w:r>
    </w:p>
    <w:p w14:paraId="79FCDD0C" w14:textId="77777777" w:rsidR="000227DF" w:rsidRPr="00C54497" w:rsidRDefault="000227DF" w:rsidP="00B05F4A">
      <w:pPr>
        <w:pStyle w:val="BulletListMultipleLast"/>
      </w:pPr>
      <w:r w:rsidRPr="00C54497">
        <w:t xml:space="preserve">To gain access to a DSS Unit, go the </w:t>
      </w:r>
      <w:r w:rsidRPr="009F69C7">
        <w:t>Management Menu</w:t>
      </w:r>
      <w:r w:rsidRPr="00C54497">
        <w:t xml:space="preserve"> and choose the </w:t>
      </w:r>
      <w:r w:rsidRPr="009F69C7">
        <w:t>DSS Unit - Add or Update DSS Units</w:t>
      </w:r>
      <w:r w:rsidRPr="00C54497">
        <w:t xml:space="preserve"> function to add the unit to the dropdown list.</w:t>
      </w:r>
    </w:p>
    <w:p w14:paraId="79FCDD0D" w14:textId="77777777" w:rsidR="000227DF" w:rsidRPr="004F3DFF" w:rsidRDefault="000227DF" w:rsidP="00A64912">
      <w:pPr>
        <w:pStyle w:val="NumberedParagraph"/>
      </w:pPr>
      <w:r w:rsidRPr="004F3DFF">
        <w:t>Select a Category.</w:t>
      </w:r>
    </w:p>
    <w:p w14:paraId="79FCDD0E" w14:textId="77777777" w:rsidR="000227DF" w:rsidRPr="00F94D33" w:rsidRDefault="000227DF" w:rsidP="00B05F4A">
      <w:pPr>
        <w:pStyle w:val="BulletListMultipleLast"/>
      </w:pPr>
      <w:r w:rsidRPr="00F94D33">
        <w:t>If only one category is defined for the specified DSS Unit, that category will be the default.</w:t>
      </w:r>
    </w:p>
    <w:p w14:paraId="79FCDD0F" w14:textId="77777777" w:rsidR="000227DF" w:rsidRPr="004F3DFF" w:rsidRDefault="000227DF" w:rsidP="00A64912">
      <w:pPr>
        <w:pStyle w:val="NumberedParagraph"/>
      </w:pPr>
      <w:r w:rsidRPr="004F3DFF">
        <w:t>Select the Procedure Date and Time.</w:t>
      </w:r>
    </w:p>
    <w:p w14:paraId="79FCDD10" w14:textId="77777777" w:rsidR="000227DF" w:rsidRDefault="000227DF" w:rsidP="00B05F4A">
      <w:pPr>
        <w:pStyle w:val="BulletListMultipleLast"/>
      </w:pPr>
      <w:r w:rsidRPr="00C54497">
        <w:t xml:space="preserve">Typing “N” and then </w:t>
      </w:r>
      <w:r w:rsidR="00A442BC">
        <w:t>pressing</w:t>
      </w:r>
      <w:r w:rsidR="00A442BC" w:rsidRPr="00C54497">
        <w:t xml:space="preserve"> </w:t>
      </w:r>
      <w:r w:rsidRPr="00C54497">
        <w:t>&lt;</w:t>
      </w:r>
      <w:r w:rsidRPr="009F69C7">
        <w:t>Enter</w:t>
      </w:r>
      <w:r w:rsidRPr="00C54497">
        <w:t xml:space="preserve">&gt; in the field (instead of clicking the </w:t>
      </w:r>
      <w:r w:rsidRPr="009F69C7">
        <w:rPr>
          <w:noProof/>
        </w:rPr>
        <w:drawing>
          <wp:inline distT="0" distB="0" distL="0" distR="0" wp14:anchorId="79FCE430" wp14:editId="79FCE431">
            <wp:extent cx="180975" cy="190500"/>
            <wp:effectExtent l="0" t="0" r="9525" b="0"/>
            <wp:docPr id="46" name="Picture 69" descr="Screen capture of a shortcut button to select the date and time as the current date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 capture of a shortcut button to select the date and time as the current date and time."/>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180975" cy="190500"/>
                    </a:xfrm>
                    <a:prstGeom prst="rect">
                      <a:avLst/>
                    </a:prstGeom>
                    <a:noFill/>
                    <a:ln>
                      <a:noFill/>
                    </a:ln>
                  </pic:spPr>
                </pic:pic>
              </a:graphicData>
            </a:graphic>
          </wp:inline>
        </w:drawing>
      </w:r>
      <w:r w:rsidRPr="00C54497">
        <w:t xml:space="preserve"> button) will bypass the </w:t>
      </w:r>
      <w:r w:rsidR="00A442BC">
        <w:t>Select D</w:t>
      </w:r>
      <w:r w:rsidRPr="00C54497">
        <w:t>ate/</w:t>
      </w:r>
      <w:r w:rsidR="00A442BC">
        <w:t>T</w:t>
      </w:r>
      <w:r w:rsidRPr="00C54497">
        <w:t>ime dialog</w:t>
      </w:r>
      <w:r w:rsidR="00A442BC">
        <w:t xml:space="preserve"> (Figure 4</w:t>
      </w:r>
      <w:r w:rsidR="007947EE">
        <w:t>4</w:t>
      </w:r>
      <w:r w:rsidR="00A442BC">
        <w:t>)</w:t>
      </w:r>
      <w:r w:rsidRPr="00C54497">
        <w:t xml:space="preserve">, or clicking the </w:t>
      </w:r>
      <w:r w:rsidRPr="009F69C7">
        <w:t>Now</w:t>
      </w:r>
      <w:r w:rsidRPr="00C54497">
        <w:t xml:space="preserve"> button on the </w:t>
      </w:r>
      <w:r w:rsidR="00A442BC">
        <w:t>D</w:t>
      </w:r>
      <w:r w:rsidRPr="00C54497">
        <w:t>ate/</w:t>
      </w:r>
      <w:r w:rsidR="00A442BC">
        <w:t>T</w:t>
      </w:r>
      <w:r w:rsidRPr="00C54497">
        <w:t xml:space="preserve">ime dialog will enter the current system date and time. When the </w:t>
      </w:r>
      <w:r w:rsidRPr="009F69C7">
        <w:t>Midnight</w:t>
      </w:r>
      <w:r w:rsidRPr="00C54497">
        <w:t xml:space="preserve"> button is clicked, “23:59” is displayed for the time on the date selected.</w:t>
      </w:r>
    </w:p>
    <w:p w14:paraId="79FCDD11" w14:textId="77777777" w:rsidR="000227DF" w:rsidRDefault="000227DF" w:rsidP="000227DF">
      <w:pPr>
        <w:pStyle w:val="FigureCaption"/>
      </w:pPr>
      <w:bookmarkStart w:id="322" w:name="_Toc422742756"/>
      <w:bookmarkStart w:id="323" w:name="_Toc477526741"/>
      <w:bookmarkStart w:id="324" w:name="_Toc477849674"/>
      <w:bookmarkStart w:id="325" w:name="_Toc482735021"/>
      <w:r>
        <w:t xml:space="preserve">Select Date/Time </w:t>
      </w:r>
      <w:bookmarkEnd w:id="322"/>
      <w:r>
        <w:t>Dialog</w:t>
      </w:r>
      <w:bookmarkEnd w:id="323"/>
      <w:bookmarkEnd w:id="324"/>
      <w:bookmarkEnd w:id="325"/>
    </w:p>
    <w:p w14:paraId="79FCDD12" w14:textId="77777777" w:rsidR="000227DF" w:rsidRDefault="000227DF" w:rsidP="000227DF">
      <w:pPr>
        <w:pStyle w:val="Figure"/>
      </w:pPr>
      <w:r>
        <w:rPr>
          <w:noProof/>
        </w:rPr>
        <w:drawing>
          <wp:inline distT="0" distB="0" distL="0" distR="0" wp14:anchorId="79FCE432" wp14:editId="79FCE433">
            <wp:extent cx="2809875" cy="1826419"/>
            <wp:effectExtent l="0" t="0" r="0" b="2540"/>
            <wp:docPr id="262" name="Picture 262" descr="Screen capture of the Select Date/Time screen for a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email">
                      <a:extLst>
                        <a:ext uri="{28A0092B-C50C-407E-A947-70E740481C1C}">
                          <a14:useLocalDpi xmlns:a14="http://schemas.microsoft.com/office/drawing/2010/main"/>
                        </a:ext>
                      </a:extLst>
                    </a:blip>
                    <a:stretch>
                      <a:fillRect/>
                    </a:stretch>
                  </pic:blipFill>
                  <pic:spPr>
                    <a:xfrm>
                      <a:off x="0" y="0"/>
                      <a:ext cx="2808032" cy="1825221"/>
                    </a:xfrm>
                    <a:prstGeom prst="rect">
                      <a:avLst/>
                    </a:prstGeom>
                  </pic:spPr>
                </pic:pic>
              </a:graphicData>
            </a:graphic>
          </wp:inline>
        </w:drawing>
      </w:r>
    </w:p>
    <w:p w14:paraId="79FCDD13" w14:textId="77777777" w:rsidR="000227DF" w:rsidRPr="004F3DFF" w:rsidRDefault="000227DF" w:rsidP="00A64912">
      <w:pPr>
        <w:pStyle w:val="NumberedParagraph"/>
      </w:pPr>
      <w:r w:rsidRPr="004F3DFF">
        <w:t>Select a Procedure Name.</w:t>
      </w:r>
    </w:p>
    <w:p w14:paraId="79FCDD14" w14:textId="77777777" w:rsidR="000227DF" w:rsidRPr="00F94D33" w:rsidRDefault="000227DF" w:rsidP="00B05F4A">
      <w:pPr>
        <w:pStyle w:val="BulletListMultipleLast"/>
      </w:pPr>
      <w:r w:rsidRPr="00F94D33">
        <w:t xml:space="preserve">Select a procedure from </w:t>
      </w:r>
      <w:r>
        <w:t xml:space="preserve">the </w:t>
      </w:r>
      <w:r w:rsidRPr="00F94D33">
        <w:t>dropdown list.</w:t>
      </w:r>
    </w:p>
    <w:p w14:paraId="79FCDD15" w14:textId="77777777" w:rsidR="000227DF" w:rsidRPr="004F3DFF" w:rsidRDefault="000227DF" w:rsidP="00A64912">
      <w:pPr>
        <w:pStyle w:val="NumberedParagraph"/>
      </w:pPr>
      <w:r w:rsidRPr="004F3DFF">
        <w:t>If applicable, the Reasons field will be enabled</w:t>
      </w:r>
      <w:r w:rsidR="00B05F4A" w:rsidRPr="004F3DFF">
        <w:t>.</w:t>
      </w:r>
    </w:p>
    <w:p w14:paraId="79FCDD16" w14:textId="77777777" w:rsidR="000227DF" w:rsidRPr="00F94D33" w:rsidRDefault="000227DF" w:rsidP="00B05F4A">
      <w:pPr>
        <w:pStyle w:val="BulletListMultiple"/>
      </w:pPr>
      <w:r w:rsidRPr="00F94D33">
        <w:t>The user can enter up to three reasons.</w:t>
      </w:r>
    </w:p>
    <w:p w14:paraId="79FCDD17" w14:textId="77777777" w:rsidR="000227DF" w:rsidRPr="00F94D33" w:rsidRDefault="000227DF" w:rsidP="00B05F4A">
      <w:pPr>
        <w:pStyle w:val="BulletListMultiple"/>
      </w:pPr>
      <w:r w:rsidRPr="00F94D33">
        <w:t>Reason #1 must be entered before a second or third may be entered. Reason #2 must be entered before a third may be entered.</w:t>
      </w:r>
    </w:p>
    <w:p w14:paraId="79FCDD18" w14:textId="77777777" w:rsidR="000227DF" w:rsidRPr="00F94D33" w:rsidRDefault="000227DF" w:rsidP="00B05F4A">
      <w:pPr>
        <w:pStyle w:val="BulletListMultiple"/>
      </w:pPr>
      <w:r w:rsidRPr="00F94D33">
        <w:t>Reasons appear alphabetically in the dropdown.</w:t>
      </w:r>
    </w:p>
    <w:p w14:paraId="79FCDD19" w14:textId="77777777" w:rsidR="000227DF" w:rsidRPr="00F94D33" w:rsidRDefault="000227DF" w:rsidP="00B05F4A">
      <w:pPr>
        <w:pStyle w:val="BulletListMultiple"/>
      </w:pPr>
      <w:r w:rsidRPr="00F94D33">
        <w:t>A reason will not appear in the dropdown list for remaining reason fiel</w:t>
      </w:r>
      <w:r>
        <w:t>ds as an option once selected.</w:t>
      </w:r>
    </w:p>
    <w:p w14:paraId="79FCDD1A" w14:textId="77777777" w:rsidR="000227DF" w:rsidRPr="00F94D33" w:rsidRDefault="000227DF" w:rsidP="00B05F4A">
      <w:pPr>
        <w:pStyle w:val="BulletListMultipleLast"/>
      </w:pPr>
      <w:r w:rsidRPr="00F94D33">
        <w:t>A reason can be selected by entering the initial le</w:t>
      </w:r>
      <w:r>
        <w:t>tter(s) into the Reasons field.</w:t>
      </w:r>
      <w:r w:rsidRPr="00F94D33">
        <w:t xml:space="preserve"> If the reason that appears is not the correct choice, click the down arrow on the reason dropdown to select another reason</w:t>
      </w:r>
      <w:r>
        <w:t xml:space="preserve"> or enter different letter(s).</w:t>
      </w:r>
    </w:p>
    <w:p w14:paraId="79FCDD1B" w14:textId="77777777" w:rsidR="000227DF" w:rsidRPr="004F3DFF" w:rsidRDefault="000227DF" w:rsidP="00A64912">
      <w:pPr>
        <w:pStyle w:val="NumberedParagraph"/>
      </w:pPr>
      <w:r w:rsidRPr="004F3DFF">
        <w:t>If applicable, the CPT Modifiers section will be enabled.</w:t>
      </w:r>
    </w:p>
    <w:p w14:paraId="79FCDD1C" w14:textId="77777777" w:rsidR="000227DF" w:rsidRPr="00F94D33" w:rsidRDefault="000227DF" w:rsidP="00B05F4A">
      <w:pPr>
        <w:pStyle w:val="BulletListMultiple"/>
      </w:pPr>
      <w:r w:rsidRPr="00F94D33">
        <w:t>Modifiers provide additional information about a CPT procedure. With functionality put in place by the Code Set Versioning project, only CPT modifiers that are active for the date and time of the event will show.</w:t>
      </w:r>
    </w:p>
    <w:p w14:paraId="79FCDD1D" w14:textId="77777777" w:rsidR="000227DF" w:rsidRPr="009F69C7" w:rsidRDefault="000227DF" w:rsidP="00B05F4A">
      <w:pPr>
        <w:pStyle w:val="BulletListMultiple"/>
      </w:pPr>
      <w:r w:rsidRPr="00C54497">
        <w:t xml:space="preserve">Choose a modifier from the </w:t>
      </w:r>
      <w:r w:rsidRPr="009F69C7">
        <w:t>Modifiers Available</w:t>
      </w:r>
      <w:r w:rsidRPr="00C54497">
        <w:t xml:space="preserve"> list and click the right pointer icon</w:t>
      </w:r>
      <w:r w:rsidR="005D4A6F">
        <w:t xml:space="preserve"> </w:t>
      </w:r>
      <w:r w:rsidRPr="009F69C7">
        <w:rPr>
          <w:noProof/>
        </w:rPr>
        <w:drawing>
          <wp:inline distT="0" distB="0" distL="0" distR="0" wp14:anchorId="79FCE434" wp14:editId="79FCE435">
            <wp:extent cx="304800" cy="238125"/>
            <wp:effectExtent l="0" t="0" r="0" b="9525"/>
            <wp:docPr id="48" name="Picture 71" descr="Right pointing f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ight pointing finger"/>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304800" cy="238125"/>
                    </a:xfrm>
                    <a:prstGeom prst="rect">
                      <a:avLst/>
                    </a:prstGeom>
                    <a:noFill/>
                    <a:ln>
                      <a:noFill/>
                    </a:ln>
                  </pic:spPr>
                </pic:pic>
              </a:graphicData>
            </a:graphic>
          </wp:inline>
        </w:drawing>
      </w:r>
      <w:r w:rsidRPr="009F69C7">
        <w:t>. Repeat as needed.</w:t>
      </w:r>
    </w:p>
    <w:p w14:paraId="79FCDD1E" w14:textId="77777777" w:rsidR="000227DF" w:rsidRPr="00F94D33" w:rsidRDefault="000227DF" w:rsidP="00B05F4A">
      <w:pPr>
        <w:pStyle w:val="BulletListMultiple"/>
      </w:pPr>
      <w:r w:rsidRPr="009F69C7">
        <w:lastRenderedPageBreak/>
        <w:t>To remove a modifier, choose it from the Modifiers Selected</w:t>
      </w:r>
      <w:r w:rsidRPr="00C54497">
        <w:t xml:space="preserve"> list and click the left pointer icon</w:t>
      </w:r>
      <w:r w:rsidRPr="00F94D33">
        <w:t xml:space="preserve"> </w:t>
      </w:r>
      <w:r>
        <w:rPr>
          <w:noProof/>
        </w:rPr>
        <w:drawing>
          <wp:inline distT="0" distB="0" distL="0" distR="0" wp14:anchorId="79FCE436" wp14:editId="79FCE437">
            <wp:extent cx="295275" cy="247650"/>
            <wp:effectExtent l="0" t="0" r="9525" b="0"/>
            <wp:docPr id="49" name="Picture 72" descr="Left pointing f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eft pointing finger"/>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295275" cy="247650"/>
                    </a:xfrm>
                    <a:prstGeom prst="rect">
                      <a:avLst/>
                    </a:prstGeom>
                    <a:noFill/>
                    <a:ln>
                      <a:noFill/>
                    </a:ln>
                  </pic:spPr>
                </pic:pic>
              </a:graphicData>
            </a:graphic>
          </wp:inline>
        </w:drawing>
      </w:r>
      <w:r w:rsidR="00B05F4A">
        <w:t>.</w:t>
      </w:r>
    </w:p>
    <w:p w14:paraId="79FCDD1F" w14:textId="77777777" w:rsidR="000227DF" w:rsidRPr="00C54497" w:rsidRDefault="000227DF" w:rsidP="00B05F4A">
      <w:pPr>
        <w:pStyle w:val="BulletListMultipleLast"/>
      </w:pPr>
      <w:r w:rsidRPr="00C54497">
        <w:t xml:space="preserve">Press </w:t>
      </w:r>
      <w:r w:rsidR="007947EE">
        <w:t xml:space="preserve">and hold the </w:t>
      </w:r>
      <w:r w:rsidRPr="00C54497">
        <w:t>&lt;</w:t>
      </w:r>
      <w:r w:rsidRPr="009F69C7">
        <w:t>CTRL</w:t>
      </w:r>
      <w:r w:rsidRPr="00C54497">
        <w:t xml:space="preserve">&gt; </w:t>
      </w:r>
      <w:r w:rsidR="007947EE">
        <w:t xml:space="preserve">key, and then click items </w:t>
      </w:r>
      <w:r w:rsidRPr="00C54497">
        <w:t>to select multiple modifiers at one time.</w:t>
      </w:r>
    </w:p>
    <w:p w14:paraId="79FCDD20" w14:textId="77777777" w:rsidR="000227DF" w:rsidRPr="004F3DFF" w:rsidRDefault="000227DF" w:rsidP="00A64912">
      <w:pPr>
        <w:pStyle w:val="NumberedParagraph"/>
      </w:pPr>
      <w:r w:rsidRPr="004F3DFF">
        <w:t>Select the providers of the services. Use the Providers Available text box to enter the following:</w:t>
      </w:r>
    </w:p>
    <w:p w14:paraId="79FCDD21" w14:textId="77777777" w:rsidR="000227DF" w:rsidRPr="00F94D33" w:rsidRDefault="000227DF" w:rsidP="00B05F4A">
      <w:pPr>
        <w:pStyle w:val="BulletListMultiple"/>
      </w:pPr>
      <w:r w:rsidRPr="00F94D33">
        <w:t>Provider name (full or partial, last name first)</w:t>
      </w:r>
    </w:p>
    <w:p w14:paraId="79FCDD22" w14:textId="77777777" w:rsidR="000227DF" w:rsidRPr="00F94D33" w:rsidRDefault="000227DF" w:rsidP="00B05F4A">
      <w:pPr>
        <w:pStyle w:val="BulletListMultiple"/>
      </w:pPr>
      <w:r w:rsidRPr="00F94D33">
        <w:t>Select the provider from the resulting dropdown list and click</w:t>
      </w:r>
      <w:r>
        <w:t xml:space="preserve"> the right pointer icon</w:t>
      </w:r>
      <w:r w:rsidRPr="00F94D33">
        <w:t xml:space="preserve"> </w:t>
      </w:r>
      <w:r>
        <w:rPr>
          <w:noProof/>
        </w:rPr>
        <w:drawing>
          <wp:inline distT="0" distB="0" distL="0" distR="0" wp14:anchorId="79FCE438" wp14:editId="79FCE439">
            <wp:extent cx="304800" cy="238125"/>
            <wp:effectExtent l="0" t="0" r="0" b="9525"/>
            <wp:docPr id="50" name="Picture 73" descr="Right pointing f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ight pointing finger"/>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304800" cy="238125"/>
                    </a:xfrm>
                    <a:prstGeom prst="rect">
                      <a:avLst/>
                    </a:prstGeom>
                    <a:noFill/>
                    <a:ln>
                      <a:noFill/>
                    </a:ln>
                  </pic:spPr>
                </pic:pic>
              </a:graphicData>
            </a:graphic>
          </wp:inline>
        </w:drawing>
      </w:r>
      <w:r>
        <w:t>.</w:t>
      </w:r>
    </w:p>
    <w:p w14:paraId="79FCDD23" w14:textId="77777777" w:rsidR="000227DF" w:rsidRPr="00C54497" w:rsidRDefault="00EA3DFD" w:rsidP="00B05F4A">
      <w:pPr>
        <w:pStyle w:val="BulletListMultipleLast"/>
      </w:pPr>
      <w:r w:rsidRPr="00C54497">
        <w:t xml:space="preserve">To remove a provider, select from the </w:t>
      </w:r>
      <w:r w:rsidRPr="009F69C7">
        <w:t>Providers Selected</w:t>
      </w:r>
      <w:r w:rsidRPr="00C54497">
        <w:t xml:space="preserve"> list and click the left pointer icon </w:t>
      </w:r>
      <w:r w:rsidRPr="00C54497">
        <w:rPr>
          <w:noProof/>
        </w:rPr>
        <w:drawing>
          <wp:inline distT="0" distB="0" distL="0" distR="0" wp14:anchorId="79FCE43A" wp14:editId="79FCE43B">
            <wp:extent cx="295275" cy="247650"/>
            <wp:effectExtent l="0" t="0" r="9525" b="0"/>
            <wp:docPr id="51" name="Picture 74" descr="Left pointing f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eft pointing finger"/>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295275" cy="247650"/>
                    </a:xfrm>
                    <a:prstGeom prst="rect">
                      <a:avLst/>
                    </a:prstGeom>
                    <a:noFill/>
                    <a:ln>
                      <a:noFill/>
                    </a:ln>
                  </pic:spPr>
                </pic:pic>
              </a:graphicData>
            </a:graphic>
          </wp:inline>
        </w:drawing>
      </w:r>
      <w:r w:rsidRPr="00C54497">
        <w:t>.</w:t>
      </w:r>
    </w:p>
    <w:p w14:paraId="79FCDD24" w14:textId="77777777" w:rsidR="000227DF" w:rsidRPr="004F3DFF" w:rsidRDefault="000227DF" w:rsidP="00A64912">
      <w:pPr>
        <w:pStyle w:val="NumberedParagraph"/>
      </w:pPr>
      <w:r w:rsidRPr="004F3DFF">
        <w:t>Use the Patient Identifier field to select a patient.</w:t>
      </w:r>
    </w:p>
    <w:p w14:paraId="79FCDD25" w14:textId="77777777" w:rsidR="000227DF" w:rsidRPr="00F94D33" w:rsidRDefault="000227DF" w:rsidP="00B05F4A">
      <w:pPr>
        <w:pStyle w:val="BulletListMultiple"/>
      </w:pPr>
      <w:r w:rsidRPr="00F94D33">
        <w:t>Enter one of the following:</w:t>
      </w:r>
    </w:p>
    <w:p w14:paraId="79FCDD26" w14:textId="77777777" w:rsidR="000227DF" w:rsidRPr="00F94D33" w:rsidRDefault="000227DF" w:rsidP="00591C34">
      <w:pPr>
        <w:pStyle w:val="Bullet2"/>
        <w:numPr>
          <w:ilvl w:val="0"/>
          <w:numId w:val="2"/>
        </w:numPr>
        <w:tabs>
          <w:tab w:val="left" w:pos="1440"/>
        </w:tabs>
        <w:spacing w:before="40" w:after="20"/>
      </w:pPr>
      <w:r w:rsidRPr="00F94D33">
        <w:t>Patient Name (whole or partial, last name first)</w:t>
      </w:r>
    </w:p>
    <w:p w14:paraId="79FCDD27" w14:textId="77777777" w:rsidR="000227DF" w:rsidRPr="00F94D33" w:rsidRDefault="000227DF" w:rsidP="00591C34">
      <w:pPr>
        <w:pStyle w:val="Bullet2"/>
        <w:numPr>
          <w:ilvl w:val="0"/>
          <w:numId w:val="2"/>
        </w:numPr>
        <w:tabs>
          <w:tab w:val="left" w:pos="1440"/>
        </w:tabs>
        <w:spacing w:before="40" w:after="20"/>
      </w:pPr>
      <w:r w:rsidRPr="00F94D33">
        <w:t>Social Security Number</w:t>
      </w:r>
    </w:p>
    <w:p w14:paraId="79FCDD28" w14:textId="77777777" w:rsidR="000227DF" w:rsidRPr="00F94D33" w:rsidRDefault="000227DF" w:rsidP="00591C34">
      <w:pPr>
        <w:pStyle w:val="Bullet2"/>
        <w:numPr>
          <w:ilvl w:val="0"/>
          <w:numId w:val="2"/>
        </w:numPr>
        <w:tabs>
          <w:tab w:val="left" w:pos="1440"/>
        </w:tabs>
        <w:spacing w:before="40" w:after="20"/>
      </w:pPr>
      <w:r w:rsidRPr="00F94D33">
        <w:t>Last four digits of the Patient Social Security Number</w:t>
      </w:r>
    </w:p>
    <w:p w14:paraId="79FCDD29" w14:textId="77777777" w:rsidR="000227DF" w:rsidRPr="00F94D33" w:rsidRDefault="000227DF" w:rsidP="00591C34">
      <w:pPr>
        <w:pStyle w:val="Bullet2"/>
        <w:numPr>
          <w:ilvl w:val="0"/>
          <w:numId w:val="2"/>
        </w:numPr>
        <w:tabs>
          <w:tab w:val="left" w:pos="1440"/>
        </w:tabs>
        <w:spacing w:before="40" w:after="20"/>
      </w:pPr>
      <w:r w:rsidRPr="00F94D33">
        <w:t>First character of Last Name plus the last four digits of the SSN with no spaces</w:t>
      </w:r>
    </w:p>
    <w:p w14:paraId="79FCDD2A" w14:textId="77777777" w:rsidR="007947EE" w:rsidRPr="009F69C7" w:rsidRDefault="007947EE" w:rsidP="003B6C1A">
      <w:pPr>
        <w:pStyle w:val="BulletListMultiple"/>
      </w:pPr>
      <w:r>
        <w:t>Press</w:t>
      </w:r>
      <w:r w:rsidRPr="00C54497">
        <w:t xml:space="preserve"> </w:t>
      </w:r>
      <w:r w:rsidRPr="009F69C7">
        <w:t xml:space="preserve">&lt;Enter&gt; </w:t>
      </w:r>
      <w:r>
        <w:t xml:space="preserve">on the keyboard </w:t>
      </w:r>
      <w:r w:rsidRPr="00C54497">
        <w:t>or</w:t>
      </w:r>
      <w:r>
        <w:t xml:space="preserve"> click </w:t>
      </w:r>
      <w:r w:rsidRPr="00C54497">
        <w:t>the</w:t>
      </w:r>
      <w:r w:rsidRPr="009F69C7">
        <w:t xml:space="preserve"> Search</w:t>
      </w:r>
      <w:r w:rsidRPr="00C54497">
        <w:t xml:space="preserve"> button. </w:t>
      </w:r>
      <w:r w:rsidRPr="009F69C7">
        <w:rPr>
          <w:noProof/>
        </w:rPr>
        <w:drawing>
          <wp:inline distT="0" distB="0" distL="0" distR="0" wp14:anchorId="79FCE43C" wp14:editId="79FCE43D">
            <wp:extent cx="200025" cy="219075"/>
            <wp:effectExtent l="0" t="0" r="9525" b="9525"/>
            <wp:docPr id="121" name="Picture 75" descr="Search goggl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earch goggles example"/>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200025" cy="219075"/>
                    </a:xfrm>
                    <a:prstGeom prst="rect">
                      <a:avLst/>
                    </a:prstGeom>
                    <a:noFill/>
                    <a:ln>
                      <a:noFill/>
                    </a:ln>
                  </pic:spPr>
                </pic:pic>
              </a:graphicData>
            </a:graphic>
          </wp:inline>
        </w:drawing>
      </w:r>
    </w:p>
    <w:p w14:paraId="79FCDD2B" w14:textId="77777777" w:rsidR="000227DF" w:rsidRPr="00F94D33" w:rsidRDefault="000227DF" w:rsidP="00B05F4A">
      <w:pPr>
        <w:pStyle w:val="BulletListMultipleLast"/>
      </w:pPr>
      <w:r w:rsidRPr="00F94D33">
        <w:t xml:space="preserve">Choose from </w:t>
      </w:r>
      <w:r w:rsidR="00B05F4A">
        <w:t>the list of patients displayed.</w:t>
      </w:r>
    </w:p>
    <w:p w14:paraId="79FCDD2C" w14:textId="77777777" w:rsidR="000227DF" w:rsidRPr="004F3DFF" w:rsidRDefault="000227DF" w:rsidP="00A64912">
      <w:pPr>
        <w:pStyle w:val="NumberedParagraph"/>
      </w:pPr>
      <w:r w:rsidRPr="004F3DFF">
        <w:t>Select an Eligibility Code for this procedure.</w:t>
      </w:r>
    </w:p>
    <w:p w14:paraId="79FCDD2D" w14:textId="77777777" w:rsidR="000227DF" w:rsidRPr="00F94D33" w:rsidRDefault="000227DF" w:rsidP="00B05F4A">
      <w:pPr>
        <w:pStyle w:val="BulletListMultiple"/>
      </w:pPr>
      <w:r w:rsidRPr="00F94D33">
        <w:t xml:space="preserve">If the selected patient has only one Eligibility Code, that value defaults. Otherwise, select the Eligibility Code </w:t>
      </w:r>
      <w:r>
        <w:t>that applies to this procedure.</w:t>
      </w:r>
    </w:p>
    <w:p w14:paraId="79FCDD2E" w14:textId="77777777" w:rsidR="000227DF" w:rsidRPr="00F94D33" w:rsidRDefault="000227DF" w:rsidP="00B05F4A">
      <w:pPr>
        <w:pStyle w:val="BulletListMultipleLast"/>
      </w:pPr>
      <w:r w:rsidRPr="00F94D33">
        <w:t>The primary Eligibility Code displays as the default.</w:t>
      </w:r>
    </w:p>
    <w:p w14:paraId="79FCDD2F" w14:textId="77777777" w:rsidR="000227DF" w:rsidRPr="004F3DFF" w:rsidRDefault="000227DF" w:rsidP="00A64912">
      <w:pPr>
        <w:pStyle w:val="NumberedParagraph"/>
      </w:pPr>
      <w:r w:rsidRPr="004F3DFF">
        <w:t>Enter the Volume for the procedure.</w:t>
      </w:r>
    </w:p>
    <w:p w14:paraId="79FCDD30" w14:textId="77777777" w:rsidR="000227DF" w:rsidRPr="004F3DFF" w:rsidRDefault="000227DF" w:rsidP="00A64912">
      <w:pPr>
        <w:pStyle w:val="NumberedParagraph"/>
      </w:pPr>
      <w:r w:rsidRPr="004F3DFF">
        <w:t>If applicable, the mandatory classification questions section will be enabled.</w:t>
      </w:r>
    </w:p>
    <w:p w14:paraId="79FCDD31" w14:textId="77777777" w:rsidR="000227DF" w:rsidRPr="00C54497" w:rsidRDefault="000227DF" w:rsidP="00B05F4A">
      <w:pPr>
        <w:pStyle w:val="BulletListMultiple"/>
      </w:pPr>
      <w:r w:rsidRPr="00C54497">
        <w:t xml:space="preserve">Select </w:t>
      </w:r>
      <w:r w:rsidRPr="009F69C7">
        <w:t>YES</w:t>
      </w:r>
      <w:r w:rsidRPr="00C54497">
        <w:t xml:space="preserve"> only if the treatment received relates to that classification.</w:t>
      </w:r>
    </w:p>
    <w:p w14:paraId="79FCDD32" w14:textId="77777777" w:rsidR="000227DF" w:rsidRDefault="000227DF" w:rsidP="00B05F4A">
      <w:pPr>
        <w:pStyle w:val="BulletListMultipleLast"/>
      </w:pPr>
      <w:r w:rsidRPr="007513FD">
        <w:t>Press</w:t>
      </w:r>
      <w:r>
        <w:t>ing</w:t>
      </w:r>
      <w:r w:rsidRPr="007513FD">
        <w:t xml:space="preserve"> </w:t>
      </w:r>
      <w:r w:rsidRPr="00464892">
        <w:t xml:space="preserve">the </w:t>
      </w:r>
      <w:r w:rsidRPr="009F69C7">
        <w:t xml:space="preserve">&lt;F1&gt; </w:t>
      </w:r>
      <w:r w:rsidRPr="00C54497">
        <w:t>key</w:t>
      </w:r>
      <w:r w:rsidRPr="00C54497" w:rsidDel="00563B93">
        <w:t xml:space="preserve"> </w:t>
      </w:r>
      <w:r w:rsidRPr="00C54497">
        <w:t xml:space="preserve">while in the Service-Connected field will open a </w:t>
      </w:r>
      <w:r w:rsidRPr="007513FD">
        <w:t>message dialog</w:t>
      </w:r>
      <w:r w:rsidRPr="00464892">
        <w:t xml:space="preserve"> displaying the patient’s service connection and any rated disabilities</w:t>
      </w:r>
      <w:r w:rsidR="00A442BC">
        <w:t xml:space="preserve"> (Figure 4</w:t>
      </w:r>
      <w:r w:rsidR="007947EE">
        <w:t>5</w:t>
      </w:r>
      <w:r w:rsidR="00A442BC">
        <w:t>)</w:t>
      </w:r>
      <w:r w:rsidRPr="00464892">
        <w:t>.</w:t>
      </w:r>
    </w:p>
    <w:p w14:paraId="79FCDD33" w14:textId="77777777" w:rsidR="000227DF" w:rsidRDefault="000227DF" w:rsidP="000227DF">
      <w:pPr>
        <w:pStyle w:val="FigureCaption"/>
      </w:pPr>
      <w:bookmarkStart w:id="326" w:name="_Toc422742757"/>
      <w:bookmarkStart w:id="327" w:name="_Toc477526742"/>
      <w:bookmarkStart w:id="328" w:name="_Toc477849675"/>
      <w:bookmarkStart w:id="329" w:name="_Toc482735022"/>
      <w:r>
        <w:t xml:space="preserve">Service Connection and Rated Disabilities </w:t>
      </w:r>
      <w:bookmarkEnd w:id="326"/>
      <w:r>
        <w:t>Dialog</w:t>
      </w:r>
      <w:bookmarkEnd w:id="327"/>
      <w:bookmarkEnd w:id="328"/>
      <w:bookmarkEnd w:id="329"/>
    </w:p>
    <w:p w14:paraId="79FCDD34" w14:textId="77777777" w:rsidR="000227DF" w:rsidRDefault="000227DF" w:rsidP="000227DF">
      <w:pPr>
        <w:pStyle w:val="Figure"/>
      </w:pPr>
      <w:r>
        <w:rPr>
          <w:noProof/>
        </w:rPr>
        <w:drawing>
          <wp:inline distT="0" distB="0" distL="0" distR="0" wp14:anchorId="79FCE43E" wp14:editId="79FCE43F">
            <wp:extent cx="3016859" cy="1752600"/>
            <wp:effectExtent l="0" t="0" r="0" b="0"/>
            <wp:docPr id="263" name="Picture 263" descr="Screen capture that shows the Patient's Service Connection and Related dis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038648" cy="1765258"/>
                    </a:xfrm>
                    <a:prstGeom prst="rect">
                      <a:avLst/>
                    </a:prstGeom>
                  </pic:spPr>
                </pic:pic>
              </a:graphicData>
            </a:graphic>
          </wp:inline>
        </w:drawing>
      </w:r>
    </w:p>
    <w:p w14:paraId="79FCDD35" w14:textId="77777777" w:rsidR="000227DF" w:rsidRPr="004F3DFF" w:rsidRDefault="000227DF" w:rsidP="00A64912">
      <w:pPr>
        <w:pStyle w:val="NumberedParagraph"/>
      </w:pPr>
      <w:r w:rsidRPr="004F3DFF">
        <w:t>Select the Ordering Section.</w:t>
      </w:r>
    </w:p>
    <w:p w14:paraId="79FCDD36" w14:textId="77777777" w:rsidR="000227DF" w:rsidRPr="004F3DFF" w:rsidRDefault="000227DF" w:rsidP="00A64912">
      <w:pPr>
        <w:pStyle w:val="NumberedParagraph"/>
      </w:pPr>
      <w:r w:rsidRPr="004F3DFF">
        <w:lastRenderedPageBreak/>
        <w:t>Select an Associated Clinic for the specified DSS Unit, if applicable.</w:t>
      </w:r>
    </w:p>
    <w:p w14:paraId="79FCDD37" w14:textId="77777777" w:rsidR="000227DF" w:rsidRPr="004F3DFF" w:rsidRDefault="000227DF" w:rsidP="00A64912">
      <w:pPr>
        <w:pStyle w:val="NumberedParagraph"/>
      </w:pPr>
      <w:r w:rsidRPr="004F3DFF">
        <w:t>Select the associated diagnosis code for the procedure.</w:t>
      </w:r>
    </w:p>
    <w:p w14:paraId="79FCDD38" w14:textId="77777777" w:rsidR="000227DF" w:rsidRPr="00F94D33" w:rsidRDefault="000227DF" w:rsidP="00B05F4A">
      <w:pPr>
        <w:pStyle w:val="BulletListMultiple"/>
      </w:pPr>
      <w:r w:rsidRPr="00F94D33">
        <w:t>Use the Primary field to enter one of the following:</w:t>
      </w:r>
    </w:p>
    <w:p w14:paraId="79FCDD39" w14:textId="77777777" w:rsidR="000227DF" w:rsidRPr="00F94D33" w:rsidRDefault="000227DF" w:rsidP="00591C34">
      <w:pPr>
        <w:pStyle w:val="Bullet2"/>
        <w:numPr>
          <w:ilvl w:val="0"/>
          <w:numId w:val="2"/>
        </w:numPr>
        <w:tabs>
          <w:tab w:val="left" w:pos="1440"/>
        </w:tabs>
        <w:spacing w:before="40" w:after="20"/>
      </w:pPr>
      <w:r w:rsidRPr="00F94D33">
        <w:t>ICD</w:t>
      </w:r>
      <w:r w:rsidR="00DE2EEE">
        <w:fldChar w:fldCharType="begin"/>
      </w:r>
      <w:r w:rsidR="00DE2EEE">
        <w:instrText xml:space="preserve"> XE "</w:instrText>
      </w:r>
      <w:r w:rsidR="00DE2EEE" w:rsidRPr="00DE2EEE">
        <w:instrText>ICD</w:instrText>
      </w:r>
      <w:r w:rsidR="00DE2EEE">
        <w:instrText xml:space="preserve">" </w:instrText>
      </w:r>
      <w:r w:rsidR="00DE2EEE">
        <w:fldChar w:fldCharType="end"/>
      </w:r>
      <w:r w:rsidRPr="00F94D33">
        <w:t xml:space="preserve"> code (whole or partial)</w:t>
      </w:r>
    </w:p>
    <w:p w14:paraId="79FCDD3A" w14:textId="77777777" w:rsidR="000227DF" w:rsidRPr="00F94D33" w:rsidRDefault="000227DF" w:rsidP="00591C34">
      <w:pPr>
        <w:pStyle w:val="Bullet2"/>
        <w:numPr>
          <w:ilvl w:val="0"/>
          <w:numId w:val="2"/>
        </w:numPr>
        <w:tabs>
          <w:tab w:val="left" w:pos="1440"/>
        </w:tabs>
        <w:spacing w:before="40" w:after="20"/>
      </w:pPr>
      <w:r w:rsidRPr="00F94D33">
        <w:t>Diagnosis Name (whole or partial)</w:t>
      </w:r>
    </w:p>
    <w:p w14:paraId="79FCDD3B" w14:textId="77777777" w:rsidR="000227DF" w:rsidRPr="009F69C7" w:rsidRDefault="000227DF" w:rsidP="00B05F4A">
      <w:pPr>
        <w:pStyle w:val="BulletListMultiple"/>
      </w:pPr>
      <w:r w:rsidRPr="00C54497">
        <w:t xml:space="preserve">Click the </w:t>
      </w:r>
      <w:r w:rsidRPr="009F69C7">
        <w:t>Search</w:t>
      </w:r>
      <w:r w:rsidRPr="00C54497">
        <w:t xml:space="preserve"> button. </w:t>
      </w:r>
      <w:r w:rsidRPr="009F69C7">
        <w:rPr>
          <w:noProof/>
        </w:rPr>
        <w:drawing>
          <wp:inline distT="0" distB="0" distL="0" distR="0" wp14:anchorId="79FCE440" wp14:editId="79FCE441">
            <wp:extent cx="228600" cy="228600"/>
            <wp:effectExtent l="0" t="0" r="0" b="0"/>
            <wp:docPr id="54" name="Picture 77" descr="Screen capture of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 capture of search button"/>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p>
    <w:p w14:paraId="79FCDD3C" w14:textId="77777777" w:rsidR="000227DF" w:rsidRPr="00F94D33" w:rsidRDefault="000227DF" w:rsidP="00B05F4A">
      <w:pPr>
        <w:pStyle w:val="BulletListMultiple"/>
      </w:pPr>
      <w:r w:rsidRPr="00F94D33">
        <w:t>Select from the resulting dropdown list.</w:t>
      </w:r>
    </w:p>
    <w:p w14:paraId="79FCDD3D" w14:textId="77777777" w:rsidR="000227DF" w:rsidRPr="006528A6" w:rsidRDefault="000227DF" w:rsidP="00B05F4A">
      <w:pPr>
        <w:pStyle w:val="BulletListMultipleLast"/>
      </w:pPr>
      <w:r w:rsidRPr="007513FD">
        <w:t xml:space="preserve">Repeat as needed to select the </w:t>
      </w:r>
      <w:r w:rsidRPr="009F69C7">
        <w:t>Secondary Diagnosis Codes</w:t>
      </w:r>
      <w:r w:rsidRPr="006528A6">
        <w:t>.</w:t>
      </w:r>
    </w:p>
    <w:p w14:paraId="79FCDD3E" w14:textId="77777777" w:rsidR="007947EE" w:rsidRPr="004F3DFF" w:rsidRDefault="000227DF" w:rsidP="00A64912">
      <w:pPr>
        <w:pStyle w:val="NumberedParagraph"/>
      </w:pPr>
      <w:r w:rsidRPr="004F3DFF">
        <w:t>Click the Add button to add this procedure for the patient.</w:t>
      </w:r>
      <w:r w:rsidR="00965850" w:rsidRPr="004F3DFF">
        <w:t xml:space="preserve"> </w:t>
      </w:r>
    </w:p>
    <w:p w14:paraId="79FCDD3F" w14:textId="77777777" w:rsidR="007947EE" w:rsidRDefault="00965850" w:rsidP="003B6C1A">
      <w:pPr>
        <w:pStyle w:val="BulletListMultiple"/>
      </w:pPr>
      <w:r w:rsidRPr="00990967">
        <w:t xml:space="preserve">The left side of the screen will remain static and </w:t>
      </w:r>
      <w:r w:rsidRPr="007947EE">
        <w:t>will</w:t>
      </w:r>
      <w:r w:rsidRPr="00990967">
        <w:t xml:space="preserve"> not allow edits. </w:t>
      </w:r>
    </w:p>
    <w:p w14:paraId="79FCDD40" w14:textId="77777777" w:rsidR="007947EE" w:rsidRDefault="000227DF" w:rsidP="003B6C1A">
      <w:pPr>
        <w:pStyle w:val="BulletListMultiple"/>
      </w:pPr>
      <w:r w:rsidRPr="00990967">
        <w:t xml:space="preserve">The right side of the screen will reset to enter this </w:t>
      </w:r>
      <w:r w:rsidR="00842178" w:rsidRPr="00990967">
        <w:t xml:space="preserve">same </w:t>
      </w:r>
      <w:r w:rsidRPr="00990967">
        <w:t>procedure for another patient</w:t>
      </w:r>
    </w:p>
    <w:p w14:paraId="79FCDD41" w14:textId="77777777" w:rsidR="000227DF" w:rsidRPr="004F3DFF" w:rsidRDefault="007947EE" w:rsidP="00A64912">
      <w:pPr>
        <w:pStyle w:val="NumberedParagraph"/>
      </w:pPr>
      <w:r w:rsidRPr="004F3DFF">
        <w:t>S</w:t>
      </w:r>
      <w:r w:rsidR="000227DF" w:rsidRPr="004F3DFF">
        <w:t>elect the next patient for this procedure. Repeat the patient related steps above.</w:t>
      </w:r>
    </w:p>
    <w:p w14:paraId="79FCDD42" w14:textId="77777777" w:rsidR="000227DF" w:rsidRPr="004F3DFF" w:rsidRDefault="000227DF" w:rsidP="00A64912">
      <w:pPr>
        <w:pStyle w:val="NumberedParagraph"/>
      </w:pPr>
      <w:r w:rsidRPr="004F3DFF">
        <w:t>Click the OK button to add this procedure to the patient’s record</w:t>
      </w:r>
      <w:r w:rsidR="007947EE" w:rsidRPr="004F3DFF">
        <w:t>s</w:t>
      </w:r>
      <w:r w:rsidRPr="004F3DFF">
        <w:t xml:space="preserve"> and return to the Data Entry menu.</w:t>
      </w:r>
    </w:p>
    <w:p w14:paraId="79FCDD43" w14:textId="77777777" w:rsidR="007947EE" w:rsidRPr="004F3DFF" w:rsidRDefault="000227DF" w:rsidP="00A64912">
      <w:pPr>
        <w:pStyle w:val="NumberedParagraph"/>
      </w:pPr>
      <w:r w:rsidRPr="004F3DFF">
        <w:t xml:space="preserve">Click the View button to verify that the list of patients entered is correct. </w:t>
      </w:r>
    </w:p>
    <w:p w14:paraId="79FCDD44" w14:textId="77777777" w:rsidR="000227DF" w:rsidRPr="004318AA" w:rsidRDefault="000227DF" w:rsidP="003B6C1A">
      <w:pPr>
        <w:pStyle w:val="BulletListMultiple"/>
      </w:pPr>
      <w:r w:rsidRPr="00990967">
        <w:t xml:space="preserve">The </w:t>
      </w:r>
      <w:r w:rsidR="00842178" w:rsidRPr="00990967">
        <w:t>View Patients for this Pr</w:t>
      </w:r>
      <w:r w:rsidR="00B65DDD" w:rsidRPr="00990967">
        <w:t>o</w:t>
      </w:r>
      <w:r w:rsidR="00842178" w:rsidRPr="00990967">
        <w:t xml:space="preserve">cedure </w:t>
      </w:r>
      <w:r w:rsidRPr="00990967">
        <w:t>screen will list all of the patients entered for the procedure that was selected</w:t>
      </w:r>
      <w:r w:rsidR="00842178" w:rsidRPr="00990967">
        <w:t xml:space="preserve"> </w:t>
      </w:r>
      <w:r w:rsidR="00842178">
        <w:t>(Figure 4</w:t>
      </w:r>
      <w:r w:rsidR="007947EE">
        <w:t>6</w:t>
      </w:r>
      <w:r w:rsidR="00842178">
        <w:t>)</w:t>
      </w:r>
      <w:r w:rsidRPr="006A1B28">
        <w:t>.</w:t>
      </w:r>
    </w:p>
    <w:p w14:paraId="79FCDD45" w14:textId="77777777" w:rsidR="000227DF" w:rsidRDefault="000227DF" w:rsidP="000227DF">
      <w:pPr>
        <w:pStyle w:val="FigureCaption"/>
      </w:pPr>
      <w:bookmarkStart w:id="330" w:name="_Toc422742758"/>
      <w:bookmarkStart w:id="331" w:name="_Toc477526743"/>
      <w:bookmarkStart w:id="332" w:name="_Toc477849676"/>
      <w:bookmarkStart w:id="333" w:name="_Toc482735023"/>
      <w:r>
        <w:t>View Patients for this Procedure Screen</w:t>
      </w:r>
      <w:bookmarkEnd w:id="330"/>
      <w:bookmarkEnd w:id="331"/>
      <w:bookmarkEnd w:id="332"/>
      <w:bookmarkEnd w:id="333"/>
    </w:p>
    <w:p w14:paraId="79FCDD46" w14:textId="77777777" w:rsidR="000227DF" w:rsidRDefault="000227DF" w:rsidP="000227DF">
      <w:pPr>
        <w:pStyle w:val="Figure"/>
      </w:pPr>
      <w:r>
        <w:rPr>
          <w:noProof/>
        </w:rPr>
        <w:drawing>
          <wp:inline distT="0" distB="0" distL="0" distR="0" wp14:anchorId="79FCE442" wp14:editId="79FCE443">
            <wp:extent cx="5413248" cy="3281492"/>
            <wp:effectExtent l="0" t="0" r="0" b="0"/>
            <wp:docPr id="265" name="Picture 265" descr="Screen Capture of the View Patients for this Procedure Form. The displayed items are Location, Category, DSS Unit and Procedure. There is a list box with the following columns: Patient Name, Date and Time, Primary Diagnosis, Ordering Section and Associated Clinic. An Ok button is the sole button on the 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email">
                      <a:extLst>
                        <a:ext uri="{28A0092B-C50C-407E-A947-70E740481C1C}">
                          <a14:useLocalDpi xmlns:a14="http://schemas.microsoft.com/office/drawing/2010/main"/>
                        </a:ext>
                      </a:extLst>
                    </a:blip>
                    <a:stretch>
                      <a:fillRect/>
                    </a:stretch>
                  </pic:blipFill>
                  <pic:spPr>
                    <a:xfrm>
                      <a:off x="0" y="0"/>
                      <a:ext cx="5413630" cy="3281723"/>
                    </a:xfrm>
                    <a:prstGeom prst="rect">
                      <a:avLst/>
                    </a:prstGeom>
                  </pic:spPr>
                </pic:pic>
              </a:graphicData>
            </a:graphic>
          </wp:inline>
        </w:drawing>
      </w:r>
    </w:p>
    <w:p w14:paraId="79FCDD47" w14:textId="77777777" w:rsidR="000227DF" w:rsidRPr="004F3DFF" w:rsidRDefault="000227DF" w:rsidP="00A64912">
      <w:pPr>
        <w:pStyle w:val="NumberedParagraph"/>
      </w:pPr>
      <w:r w:rsidRPr="004F3DFF">
        <w:t>To correct an entry, return to the Data Entry menu and select</w:t>
      </w:r>
      <w:r w:rsidRPr="00A64912">
        <w:t xml:space="preserve"> </w:t>
      </w:r>
      <w:r w:rsidRPr="004F3DFF">
        <w:t>Data Entry by Patient.</w:t>
      </w:r>
    </w:p>
    <w:p w14:paraId="79FCDD48" w14:textId="77777777" w:rsidR="000227DF" w:rsidRDefault="000227DF" w:rsidP="00CA5729">
      <w:pPr>
        <w:pStyle w:val="Heading3"/>
        <w:ind w:left="1440" w:hanging="1440"/>
      </w:pPr>
      <w:bookmarkStart w:id="334" w:name="_Toc455131583"/>
      <w:bookmarkStart w:id="335" w:name="_Toc421025633"/>
      <w:bookmarkStart w:id="336" w:name="_Toc422471181"/>
      <w:bookmarkStart w:id="337" w:name="_Toc422471349"/>
      <w:bookmarkStart w:id="338" w:name="_Toc477526580"/>
      <w:bookmarkStart w:id="339" w:name="_Toc477938626"/>
      <w:bookmarkStart w:id="340" w:name="_Toc482734894"/>
      <w:bookmarkEnd w:id="334"/>
      <w:r w:rsidRPr="00320C54">
        <w:lastRenderedPageBreak/>
        <w:t>Multiple Dates</w:t>
      </w:r>
      <w:r>
        <w:t xml:space="preserve"> </w:t>
      </w:r>
      <w:r w:rsidRPr="00320C54">
        <w:t>/</w:t>
      </w:r>
      <w:r>
        <w:t xml:space="preserve"> Multiple </w:t>
      </w:r>
      <w:r w:rsidRPr="00320C54">
        <w:t>Procedures</w:t>
      </w:r>
      <w:bookmarkEnd w:id="335"/>
      <w:bookmarkEnd w:id="336"/>
      <w:bookmarkEnd w:id="337"/>
      <w:bookmarkEnd w:id="338"/>
      <w:bookmarkEnd w:id="339"/>
      <w:bookmarkEnd w:id="340"/>
    </w:p>
    <w:p w14:paraId="79FCDD49" w14:textId="77777777" w:rsidR="009D62EB" w:rsidRDefault="009D62EB" w:rsidP="009D62EB">
      <w:pPr>
        <w:pStyle w:val="DSSECSBodyText"/>
      </w:pPr>
      <w:r>
        <w:t>The Multiple Dates / Multiple Procedures</w:t>
      </w:r>
      <w:r w:rsidRPr="004E3028">
        <w:t xml:space="preserve"> </w:t>
      </w:r>
      <w:r w:rsidRPr="00F94D33">
        <w:t xml:space="preserve">option </w:t>
      </w:r>
      <w:r>
        <w:t xml:space="preserve">allows the user </w:t>
      </w:r>
      <w:r w:rsidRPr="00F94D33">
        <w:t>to</w:t>
      </w:r>
      <w:r>
        <w:t xml:space="preserve"> a</w:t>
      </w:r>
      <w:r w:rsidRPr="00F94D33">
        <w:t>dd multiple dates and multiple patients for multiple procedures</w:t>
      </w:r>
      <w:r>
        <w:t>.</w:t>
      </w:r>
    </w:p>
    <w:p w14:paraId="79FCDD4A" w14:textId="77777777" w:rsidR="009D62EB" w:rsidRPr="00CF1927" w:rsidRDefault="009D62EB" w:rsidP="009D62EB">
      <w:pPr>
        <w:pStyle w:val="DSSECSBodyText"/>
        <w:rPr>
          <w:b/>
        </w:rPr>
      </w:pPr>
      <w:r w:rsidRPr="00CF1927">
        <w:rPr>
          <w:b/>
        </w:rPr>
        <w:t>Before the User Starts</w:t>
      </w:r>
    </w:p>
    <w:p w14:paraId="79FCDD4B" w14:textId="77777777" w:rsidR="009D62EB" w:rsidRPr="004068BA" w:rsidRDefault="009D62EB" w:rsidP="009D62EB">
      <w:pPr>
        <w:pStyle w:val="BulletListMultiple"/>
        <w:numPr>
          <w:ilvl w:val="0"/>
          <w:numId w:val="6"/>
        </w:numPr>
      </w:pPr>
      <w:r w:rsidRPr="004068BA">
        <w:t xml:space="preserve">Event Code </w:t>
      </w:r>
      <w:r>
        <w:t>S</w:t>
      </w:r>
      <w:r w:rsidRPr="004068BA">
        <w:t xml:space="preserve">creens </w:t>
      </w:r>
      <w:r w:rsidRPr="009F69C7">
        <w:t>must be defined</w:t>
      </w:r>
      <w:r w:rsidRPr="004068BA">
        <w:t xml:space="preserve"> before entering</w:t>
      </w:r>
      <w:r w:rsidRPr="004068BA">
        <w:rPr>
          <w:color w:val="0000FF"/>
        </w:rPr>
        <w:t xml:space="preserve"> </w:t>
      </w:r>
      <w:r w:rsidRPr="004068BA">
        <w:t>any Event Capture data.</w:t>
      </w:r>
    </w:p>
    <w:p w14:paraId="79FCDD4C" w14:textId="77777777" w:rsidR="009D62EB" w:rsidRDefault="009D62EB" w:rsidP="009D62EB">
      <w:pPr>
        <w:pStyle w:val="BulletListMultipleLast"/>
      </w:pPr>
      <w:r w:rsidRPr="004068BA">
        <w:t xml:space="preserve">Use the </w:t>
      </w:r>
      <w:r w:rsidRPr="009F69C7">
        <w:rPr>
          <w:iCs/>
        </w:rPr>
        <w:t xml:space="preserve">Data Entry by Patient </w:t>
      </w:r>
      <w:r w:rsidRPr="006528A6">
        <w:rPr>
          <w:iCs/>
        </w:rPr>
        <w:t xml:space="preserve">option </w:t>
      </w:r>
      <w:r w:rsidRPr="009F69C7">
        <w:t>to make corrections to erroneous patient data.</w:t>
      </w:r>
    </w:p>
    <w:p w14:paraId="79FCDD4D" w14:textId="77777777" w:rsidR="009D62EB" w:rsidRPr="00C04AE0" w:rsidRDefault="009D62EB" w:rsidP="009D62EB">
      <w:pPr>
        <w:pStyle w:val="DSSECSBodyText"/>
        <w:rPr>
          <w:b/>
        </w:rPr>
      </w:pPr>
      <w:r w:rsidRPr="00C04AE0">
        <w:rPr>
          <w:b/>
        </w:rPr>
        <w:t>What the User Will See</w:t>
      </w:r>
    </w:p>
    <w:p w14:paraId="79FCDD4E" w14:textId="77777777" w:rsidR="009D62EB" w:rsidRDefault="009D62EB" w:rsidP="009D62EB">
      <w:pPr>
        <w:pStyle w:val="BulletListMultiple"/>
        <w:numPr>
          <w:ilvl w:val="0"/>
          <w:numId w:val="6"/>
        </w:numPr>
      </w:pPr>
      <w:r>
        <w:t>After selecting Multiple Dates/Procs from the Data Entry Menu, the Multiple Dates/Multiple Procedures screen displays (Figure 47).</w:t>
      </w:r>
    </w:p>
    <w:p w14:paraId="79FCDD4F" w14:textId="77777777" w:rsidR="000227DF" w:rsidRPr="00F94D33" w:rsidRDefault="009D62EB" w:rsidP="00F27618">
      <w:pPr>
        <w:pStyle w:val="BulletListMultiple"/>
        <w:rPr>
          <w:b/>
        </w:rPr>
      </w:pPr>
      <w:r>
        <w:t>The</w:t>
      </w:r>
      <w:r w:rsidR="000227DF" w:rsidRPr="00F94D33">
        <w:t xml:space="preserve"> area at the top of the first screen </w:t>
      </w:r>
      <w:r>
        <w:t>provides</w:t>
      </w:r>
      <w:r w:rsidR="000227DF" w:rsidRPr="00F94D33">
        <w:t xml:space="preserve"> common fields (Location, DSS Unit</w:t>
      </w:r>
      <w:r>
        <w:t>,</w:t>
      </w:r>
      <w:r w:rsidR="000227DF" w:rsidRPr="00F94D33">
        <w:t xml:space="preserve"> and Category) as well as the Procedure Date/Time</w:t>
      </w:r>
      <w:r w:rsidR="000227DF">
        <w:t>.</w:t>
      </w:r>
    </w:p>
    <w:p w14:paraId="79FCDD50" w14:textId="3E5B1D9B" w:rsidR="000227DF" w:rsidRPr="00F94D33" w:rsidRDefault="000227DF" w:rsidP="000C5AF3">
      <w:pPr>
        <w:pStyle w:val="BulletListMultiple"/>
        <w:rPr>
          <w:b/>
        </w:rPr>
      </w:pPr>
      <w:r w:rsidRPr="00F94D33">
        <w:t>Three tabs</w:t>
      </w:r>
      <w:r w:rsidR="009D62EB">
        <w:t xml:space="preserve"> allow the user to enter</w:t>
      </w:r>
      <w:r w:rsidRPr="00F94D33">
        <w:t xml:space="preserve"> providers, procedures</w:t>
      </w:r>
      <w:r w:rsidR="009D62EB">
        <w:t>,</w:t>
      </w:r>
      <w:r w:rsidRPr="00F94D33">
        <w:t xml:space="preserve"> and patients</w:t>
      </w:r>
      <w:r w:rsidR="00DF3BCC">
        <w:t xml:space="preserve"> </w:t>
      </w:r>
      <w:r w:rsidR="009D62EB">
        <w:t>(Providers, Procedures, and Select Patient)</w:t>
      </w:r>
      <w:r w:rsidRPr="00F94D33">
        <w:t>.</w:t>
      </w:r>
    </w:p>
    <w:p w14:paraId="79FCDD51" w14:textId="13AED652" w:rsidR="000227DF" w:rsidRDefault="000227DF" w:rsidP="004A6039">
      <w:pPr>
        <w:pStyle w:val="BulletListMultipleLast"/>
      </w:pPr>
      <w:r w:rsidRPr="00F94D33">
        <w:t xml:space="preserve">Two tabs </w:t>
      </w:r>
      <w:r w:rsidR="009D62EB">
        <w:t xml:space="preserve">allow the user to check the </w:t>
      </w:r>
      <w:r w:rsidRPr="00F94D33">
        <w:t>work before submitting</w:t>
      </w:r>
      <w:r w:rsidR="009D62EB">
        <w:t xml:space="preserve"> (View Selected Patients and Re</w:t>
      </w:r>
      <w:r w:rsidR="00DF3BCC">
        <w:t>c</w:t>
      </w:r>
      <w:r w:rsidR="009D62EB">
        <w:t>ords Pending Filing)</w:t>
      </w:r>
      <w:r w:rsidRPr="00F94D33">
        <w:t>.</w:t>
      </w:r>
    </w:p>
    <w:p w14:paraId="79FCDD52" w14:textId="77777777" w:rsidR="000227DF" w:rsidRDefault="000227DF" w:rsidP="004A6039">
      <w:pPr>
        <w:pStyle w:val="FigureCaption"/>
      </w:pPr>
      <w:bookmarkStart w:id="341" w:name="_Toc422742759"/>
      <w:bookmarkStart w:id="342" w:name="_Toc477526744"/>
      <w:bookmarkStart w:id="343" w:name="_Toc477849677"/>
      <w:bookmarkStart w:id="344" w:name="_Toc482735024"/>
      <w:r>
        <w:t>Multiple Dates/Multiple Procedures</w:t>
      </w:r>
      <w:bookmarkEnd w:id="341"/>
      <w:r w:rsidR="009D62EB">
        <w:t xml:space="preserve"> Screen</w:t>
      </w:r>
      <w:r w:rsidR="009763BC">
        <w:t xml:space="preserve"> </w:t>
      </w:r>
      <w:r>
        <w:t>– Initial Screen</w:t>
      </w:r>
      <w:bookmarkEnd w:id="342"/>
      <w:bookmarkEnd w:id="343"/>
      <w:bookmarkEnd w:id="344"/>
    </w:p>
    <w:p w14:paraId="79FCDD53" w14:textId="77777777" w:rsidR="000227DF" w:rsidRDefault="000227DF" w:rsidP="004A6039">
      <w:pPr>
        <w:pStyle w:val="Figure"/>
      </w:pPr>
      <w:r>
        <w:rPr>
          <w:noProof/>
        </w:rPr>
        <w:drawing>
          <wp:inline distT="0" distB="0" distL="0" distR="0" wp14:anchorId="79FCE444" wp14:editId="79FCE445">
            <wp:extent cx="5527751" cy="4152900"/>
            <wp:effectExtent l="0" t="0" r="0" b="0"/>
            <wp:docPr id="266" name="Picture 266" descr="Screen Capture of the Mulitple Dates / Multiple Procedures screen with the Providers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email">
                      <a:extLst>
                        <a:ext uri="{28A0092B-C50C-407E-A947-70E740481C1C}">
                          <a14:useLocalDpi xmlns:a14="http://schemas.microsoft.com/office/drawing/2010/main"/>
                        </a:ext>
                      </a:extLst>
                    </a:blip>
                    <a:stretch>
                      <a:fillRect/>
                    </a:stretch>
                  </pic:blipFill>
                  <pic:spPr>
                    <a:xfrm>
                      <a:off x="0" y="0"/>
                      <a:ext cx="5536996" cy="4159845"/>
                    </a:xfrm>
                    <a:prstGeom prst="rect">
                      <a:avLst/>
                    </a:prstGeom>
                  </pic:spPr>
                </pic:pic>
              </a:graphicData>
            </a:graphic>
          </wp:inline>
        </w:drawing>
      </w:r>
    </w:p>
    <w:p w14:paraId="79FCDD54" w14:textId="77777777" w:rsidR="000227DF" w:rsidRDefault="000227DF" w:rsidP="003B6C1A">
      <w:pPr>
        <w:pStyle w:val="Heading4"/>
      </w:pPr>
      <w:bookmarkStart w:id="345" w:name="_Toc422471184"/>
      <w:bookmarkStart w:id="346" w:name="_Toc422471352"/>
      <w:bookmarkStart w:id="347" w:name="_Toc477526581"/>
      <w:bookmarkStart w:id="348" w:name="_Toc477938627"/>
      <w:bookmarkStart w:id="349" w:name="_Toc482734895"/>
      <w:r>
        <w:t xml:space="preserve">Instructions for </w:t>
      </w:r>
      <w:r w:rsidRPr="00EB5362">
        <w:t>Common</w:t>
      </w:r>
      <w:r>
        <w:t xml:space="preserve"> Fields</w:t>
      </w:r>
      <w:bookmarkEnd w:id="345"/>
      <w:bookmarkEnd w:id="346"/>
      <w:bookmarkEnd w:id="347"/>
      <w:bookmarkEnd w:id="348"/>
      <w:bookmarkEnd w:id="349"/>
    </w:p>
    <w:p w14:paraId="79FCDD55" w14:textId="77777777" w:rsidR="000227DF" w:rsidRPr="004F3DFF" w:rsidRDefault="000227DF" w:rsidP="004F3DFF">
      <w:pPr>
        <w:pStyle w:val="NumberedParagraph"/>
        <w:numPr>
          <w:ilvl w:val="0"/>
          <w:numId w:val="121"/>
        </w:numPr>
        <w:tabs>
          <w:tab w:val="clear" w:pos="1080"/>
        </w:tabs>
        <w:ind w:left="900" w:hanging="900"/>
      </w:pPr>
      <w:r w:rsidRPr="004F3DFF">
        <w:t>Select a Location.</w:t>
      </w:r>
    </w:p>
    <w:p w14:paraId="79FCDD56" w14:textId="77777777" w:rsidR="000227DF" w:rsidRPr="00F94D33" w:rsidRDefault="000227DF" w:rsidP="008E67B4">
      <w:pPr>
        <w:pStyle w:val="BulletListMultiple"/>
      </w:pPr>
      <w:r w:rsidRPr="00F94D33">
        <w:lastRenderedPageBreak/>
        <w:t xml:space="preserve">If there is only </w:t>
      </w:r>
      <w:r w:rsidRPr="009F69C7">
        <w:t>one</w:t>
      </w:r>
      <w:r w:rsidRPr="00F94D33">
        <w:t xml:space="preserve"> Location set up for the Event Capture System, the Location on the screen w</w:t>
      </w:r>
      <w:r>
        <w:t>ill default to that value.</w:t>
      </w:r>
    </w:p>
    <w:p w14:paraId="79FCDD57" w14:textId="77777777" w:rsidR="000227DF" w:rsidRPr="00F94D33" w:rsidRDefault="000227DF" w:rsidP="00DD6EFE">
      <w:pPr>
        <w:pStyle w:val="BulletListMultipleLast"/>
      </w:pPr>
      <w:r w:rsidRPr="00F94D33">
        <w:t xml:space="preserve">If there is </w:t>
      </w:r>
      <w:r w:rsidRPr="009F69C7">
        <w:t>more than one</w:t>
      </w:r>
      <w:r w:rsidRPr="00F94D33">
        <w:t xml:space="preserve"> Event Capture Location set up, the Location will def</w:t>
      </w:r>
      <w:r>
        <w:t>ault to the last Location used.</w:t>
      </w:r>
      <w:r w:rsidRPr="00F94D33">
        <w:t xml:space="preserve"> To change the Location, choose a Location from the dropdown list of available Event Capture Locations.</w:t>
      </w:r>
    </w:p>
    <w:p w14:paraId="79FCDD58" w14:textId="77777777" w:rsidR="000227DF" w:rsidRPr="004F3DFF" w:rsidRDefault="000227DF" w:rsidP="00A64912">
      <w:pPr>
        <w:pStyle w:val="NumberedParagraph"/>
      </w:pPr>
      <w:r w:rsidRPr="004F3DFF">
        <w:t>Select a DSS Unit.</w:t>
      </w:r>
    </w:p>
    <w:p w14:paraId="79FCDD59" w14:textId="77777777" w:rsidR="000227DF" w:rsidRPr="00F94D33" w:rsidRDefault="000227DF" w:rsidP="00F27618">
      <w:pPr>
        <w:pStyle w:val="BulletListMultiple"/>
      </w:pPr>
      <w:r w:rsidRPr="003254DE">
        <w:t xml:space="preserve">If </w:t>
      </w:r>
      <w:r w:rsidRPr="003B6C1A">
        <w:t>one</w:t>
      </w:r>
      <w:r w:rsidRPr="003254DE">
        <w:t xml:space="preserve"> DSS</w:t>
      </w:r>
      <w:r w:rsidRPr="00F94D33">
        <w:t xml:space="preserve"> Unit is defined in Event Capture, or if only one DSS Unit is assigned to the user, that DSS Unit will </w:t>
      </w:r>
      <w:r>
        <w:t xml:space="preserve">be the </w:t>
      </w:r>
      <w:r w:rsidRPr="00F94D33">
        <w:t>default</w:t>
      </w:r>
      <w:r w:rsidRPr="00B42701">
        <w:t xml:space="preserve"> </w:t>
      </w:r>
      <w:r w:rsidRPr="00F94D33">
        <w:t>value.</w:t>
      </w:r>
    </w:p>
    <w:p w14:paraId="79FCDD5A" w14:textId="77777777" w:rsidR="000227DF" w:rsidRPr="004068BA" w:rsidRDefault="000227DF" w:rsidP="00F27618">
      <w:pPr>
        <w:pStyle w:val="BulletListMultiple"/>
      </w:pPr>
      <w:r w:rsidRPr="004068BA">
        <w:t xml:space="preserve">If </w:t>
      </w:r>
      <w:r w:rsidRPr="009F69C7">
        <w:t>more than one</w:t>
      </w:r>
      <w:r w:rsidRPr="004068BA">
        <w:t xml:space="preserve"> DSS Unit is defined, a default will not be assigned. Choose a DSS Unit from a dropdown list of accessible DSS Units.</w:t>
      </w:r>
    </w:p>
    <w:p w14:paraId="79FCDD5B" w14:textId="77777777" w:rsidR="000227DF" w:rsidRPr="00A90A71" w:rsidRDefault="000227DF" w:rsidP="000C5AF3">
      <w:pPr>
        <w:pStyle w:val="BulletListMultipleLast"/>
      </w:pPr>
      <w:r w:rsidRPr="00F94D33">
        <w:t>To gain access to a</w:t>
      </w:r>
      <w:r>
        <w:t>n existing</w:t>
      </w:r>
      <w:r w:rsidRPr="00F94D33">
        <w:t xml:space="preserve"> DSS Unit, the </w:t>
      </w:r>
      <w:r w:rsidRPr="009F69C7">
        <w:t>Event Capture Manager must assign it to the user</w:t>
      </w:r>
      <w:r w:rsidRPr="00A90A71">
        <w:t>.</w:t>
      </w:r>
    </w:p>
    <w:p w14:paraId="79FCDD5C" w14:textId="77777777" w:rsidR="000227DF" w:rsidRPr="004F3DFF" w:rsidRDefault="000227DF" w:rsidP="00A64912">
      <w:pPr>
        <w:pStyle w:val="NumberedParagraph"/>
      </w:pPr>
      <w:r w:rsidRPr="004F3DFF">
        <w:t>Select a Category.</w:t>
      </w:r>
    </w:p>
    <w:p w14:paraId="79FCDD5D" w14:textId="77777777" w:rsidR="000227DF" w:rsidRDefault="000227DF" w:rsidP="004A6039">
      <w:pPr>
        <w:pStyle w:val="BulletListMultiple"/>
      </w:pPr>
      <w:r>
        <w:t>If categories are not allowed in the DSS Unit, the selection box will be disabled.</w:t>
      </w:r>
    </w:p>
    <w:p w14:paraId="79FCDD5E" w14:textId="77777777" w:rsidR="000227DF" w:rsidRPr="00F94D33" w:rsidRDefault="000227DF" w:rsidP="004A6039">
      <w:pPr>
        <w:pStyle w:val="BulletListMultipleLast"/>
      </w:pPr>
      <w:r w:rsidRPr="00F94D33">
        <w:t>If only one category is defined for the specified DSS Unit, that category will be the default.</w:t>
      </w:r>
    </w:p>
    <w:p w14:paraId="79FCDD5F" w14:textId="77777777" w:rsidR="000227DF" w:rsidRPr="004F3DFF" w:rsidRDefault="000227DF" w:rsidP="00A64912">
      <w:pPr>
        <w:pStyle w:val="NumberedParagraph"/>
      </w:pPr>
      <w:r w:rsidRPr="004F3DFF">
        <w:t>Select the Procedure Dates and Time by using the Select Date/Time dialog</w:t>
      </w:r>
      <w:r w:rsidR="00B814AF" w:rsidRPr="004F3DFF">
        <w:t xml:space="preserve"> (Figure 4</w:t>
      </w:r>
      <w:r w:rsidR="003254DE" w:rsidRPr="004F3DFF">
        <w:t>8</w:t>
      </w:r>
      <w:r w:rsidR="00B814AF" w:rsidRPr="004F3DFF">
        <w:t>)</w:t>
      </w:r>
      <w:r w:rsidRPr="004F3DFF">
        <w:t>.</w:t>
      </w:r>
    </w:p>
    <w:p w14:paraId="79FCDD60" w14:textId="77777777" w:rsidR="000227DF" w:rsidRDefault="000227DF" w:rsidP="004A6039">
      <w:pPr>
        <w:pStyle w:val="FigureCaption"/>
      </w:pPr>
      <w:bookmarkStart w:id="350" w:name="_Toc422742760"/>
      <w:bookmarkStart w:id="351" w:name="_Toc477526745"/>
      <w:bookmarkStart w:id="352" w:name="_Toc477849678"/>
      <w:bookmarkStart w:id="353" w:name="_Toc482735025"/>
      <w:r>
        <w:t xml:space="preserve">Select Date/Time </w:t>
      </w:r>
      <w:bookmarkEnd w:id="350"/>
      <w:r>
        <w:t>Dialog</w:t>
      </w:r>
      <w:bookmarkEnd w:id="351"/>
      <w:bookmarkEnd w:id="352"/>
      <w:bookmarkEnd w:id="353"/>
    </w:p>
    <w:p w14:paraId="79FCDD61" w14:textId="77777777" w:rsidR="000227DF" w:rsidRDefault="000227DF" w:rsidP="004A6039">
      <w:pPr>
        <w:pStyle w:val="Figure"/>
      </w:pPr>
      <w:r>
        <w:rPr>
          <w:noProof/>
        </w:rPr>
        <w:drawing>
          <wp:inline distT="0" distB="0" distL="0" distR="0" wp14:anchorId="79FCE446" wp14:editId="79FCE447">
            <wp:extent cx="2752725" cy="1789272"/>
            <wp:effectExtent l="0" t="0" r="0" b="1905"/>
            <wp:docPr id="267" name="Picture 267" descr="Screen capture of the Select Date / Time Pop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email">
                      <a:extLst>
                        <a:ext uri="{28A0092B-C50C-407E-A947-70E740481C1C}">
                          <a14:useLocalDpi xmlns:a14="http://schemas.microsoft.com/office/drawing/2010/main"/>
                        </a:ext>
                      </a:extLst>
                    </a:blip>
                    <a:stretch>
                      <a:fillRect/>
                    </a:stretch>
                  </pic:blipFill>
                  <pic:spPr>
                    <a:xfrm>
                      <a:off x="0" y="0"/>
                      <a:ext cx="2750920" cy="1788099"/>
                    </a:xfrm>
                    <a:prstGeom prst="rect">
                      <a:avLst/>
                    </a:prstGeom>
                  </pic:spPr>
                </pic:pic>
              </a:graphicData>
            </a:graphic>
          </wp:inline>
        </w:drawing>
      </w:r>
    </w:p>
    <w:p w14:paraId="79FCDD62" w14:textId="77777777" w:rsidR="000227DF" w:rsidRPr="004068BA" w:rsidRDefault="000227DF" w:rsidP="004A6039">
      <w:pPr>
        <w:pStyle w:val="BulletListMultiple"/>
      </w:pPr>
      <w:r w:rsidRPr="004068BA">
        <w:t xml:space="preserve">Select date and time and click the </w:t>
      </w:r>
      <w:r w:rsidRPr="009F69C7">
        <w:t>OK</w:t>
      </w:r>
      <w:r w:rsidRPr="004068BA">
        <w:t xml:space="preserve"> button to close the dialog.</w:t>
      </w:r>
    </w:p>
    <w:p w14:paraId="79FCDD63" w14:textId="77777777" w:rsidR="000227DF" w:rsidRPr="004068BA" w:rsidRDefault="000227DF" w:rsidP="004A6039">
      <w:pPr>
        <w:pStyle w:val="BulletListMultiple"/>
      </w:pPr>
      <w:r w:rsidRPr="004068BA">
        <w:t xml:space="preserve">Click the </w:t>
      </w:r>
      <w:r w:rsidRPr="009F69C7">
        <w:t>Add Date/Time</w:t>
      </w:r>
      <w:r w:rsidRPr="004068BA">
        <w:t xml:space="preserve"> button to add the choice to the </w:t>
      </w:r>
      <w:r w:rsidRPr="009F69C7">
        <w:t xml:space="preserve">Selected Dates </w:t>
      </w:r>
      <w:r w:rsidRPr="004068BA">
        <w:t>list.</w:t>
      </w:r>
    </w:p>
    <w:p w14:paraId="79FCDD64" w14:textId="77777777" w:rsidR="000227DF" w:rsidRPr="004068BA" w:rsidRDefault="000227DF" w:rsidP="004A6039">
      <w:pPr>
        <w:pStyle w:val="BulletListMultiple"/>
      </w:pPr>
      <w:r w:rsidRPr="004068BA">
        <w:t>Select and add dates as needed.</w:t>
      </w:r>
    </w:p>
    <w:p w14:paraId="79FCDD65" w14:textId="77777777" w:rsidR="000227DF" w:rsidRPr="004068BA" w:rsidRDefault="000227DF" w:rsidP="004A6039">
      <w:pPr>
        <w:pStyle w:val="BulletListMultipleLast"/>
      </w:pPr>
      <w:r w:rsidRPr="004068BA">
        <w:t xml:space="preserve">To remove a date, choose it from the list and click the </w:t>
      </w:r>
      <w:r w:rsidRPr="009F69C7">
        <w:t>Delete Date/Time</w:t>
      </w:r>
      <w:r w:rsidRPr="004068BA">
        <w:t xml:space="preserve"> button.</w:t>
      </w:r>
    </w:p>
    <w:p w14:paraId="79FCDD66" w14:textId="77777777" w:rsidR="000227DF" w:rsidRPr="00231961" w:rsidRDefault="000227DF" w:rsidP="004A6039">
      <w:pPr>
        <w:pStyle w:val="Note"/>
      </w:pPr>
      <w:r w:rsidRPr="00231961">
        <w:t>Notes:</w:t>
      </w:r>
    </w:p>
    <w:p w14:paraId="79FCDD67" w14:textId="77777777" w:rsidR="003254DE" w:rsidRDefault="003254DE" w:rsidP="00591C34">
      <w:pPr>
        <w:pStyle w:val="BulletListIndent"/>
        <w:numPr>
          <w:ilvl w:val="0"/>
          <w:numId w:val="6"/>
        </w:numPr>
        <w:ind w:left="1260"/>
      </w:pPr>
      <w:r>
        <w:t>The Procedure Date/Time field defaults to the current system date and time.</w:t>
      </w:r>
    </w:p>
    <w:p w14:paraId="79FCDD68" w14:textId="77777777" w:rsidR="000227DF" w:rsidRPr="009F69C7" w:rsidRDefault="000227DF" w:rsidP="00591C34">
      <w:pPr>
        <w:pStyle w:val="BulletListIndent"/>
        <w:numPr>
          <w:ilvl w:val="0"/>
          <w:numId w:val="6"/>
        </w:numPr>
        <w:ind w:left="1260"/>
      </w:pPr>
      <w:r w:rsidRPr="009F69C7">
        <w:t>To enter the current system date and time, click the Now</w:t>
      </w:r>
      <w:r w:rsidRPr="006528A6">
        <w:t xml:space="preserve"> </w:t>
      </w:r>
      <w:r w:rsidRPr="009F69C7">
        <w:t xml:space="preserve">button on the </w:t>
      </w:r>
      <w:r w:rsidR="003254DE">
        <w:t xml:space="preserve">Select </w:t>
      </w:r>
      <w:r w:rsidRPr="009F69C7">
        <w:t>Date/Time dialog.</w:t>
      </w:r>
    </w:p>
    <w:p w14:paraId="79FCDD69" w14:textId="77777777" w:rsidR="000227DF" w:rsidRPr="009F69C7" w:rsidRDefault="000227DF" w:rsidP="00591C34">
      <w:pPr>
        <w:pStyle w:val="BulletListIndent"/>
        <w:numPr>
          <w:ilvl w:val="0"/>
          <w:numId w:val="6"/>
        </w:numPr>
        <w:ind w:left="1260"/>
      </w:pPr>
      <w:r w:rsidRPr="009F69C7">
        <w:t>When the Midnight</w:t>
      </w:r>
      <w:r w:rsidRPr="006528A6">
        <w:t xml:space="preserve"> button is clicke</w:t>
      </w:r>
      <w:r w:rsidRPr="009F69C7">
        <w:t xml:space="preserve">d, “23:59” is displayed </w:t>
      </w:r>
      <w:r w:rsidR="00965850">
        <w:t>as</w:t>
      </w:r>
      <w:r w:rsidR="00965850" w:rsidRPr="009F69C7">
        <w:t xml:space="preserve"> </w:t>
      </w:r>
      <w:r w:rsidRPr="009F69C7">
        <w:t>the time on the date selected.</w:t>
      </w:r>
    </w:p>
    <w:p w14:paraId="79FCDD6A" w14:textId="77777777" w:rsidR="000227DF" w:rsidRPr="00A64912" w:rsidRDefault="000227DF" w:rsidP="00A64912">
      <w:pPr>
        <w:pStyle w:val="NumberedParagraph"/>
      </w:pPr>
      <w:r w:rsidRPr="004F3DFF">
        <w:t xml:space="preserve">Click and complete the tabs for Providers, Procedures and Select Patient as described in Sections </w:t>
      </w:r>
      <w:r w:rsidRPr="004F3DFF">
        <w:fldChar w:fldCharType="begin"/>
      </w:r>
      <w:r w:rsidRPr="00A64912">
        <w:instrText xml:space="preserve"> REF _Ref460506664 \n \h </w:instrText>
      </w:r>
      <w:r w:rsidR="00B814AF" w:rsidRPr="00A64912">
        <w:instrText xml:space="preserve"> \* MERGEFORMAT </w:instrText>
      </w:r>
      <w:r w:rsidRPr="00A64912">
        <w:fldChar w:fldCharType="separate"/>
      </w:r>
      <w:r w:rsidR="0027406C">
        <w:t>4.1.3.2</w:t>
      </w:r>
      <w:r w:rsidRPr="00A64912">
        <w:fldChar w:fldCharType="end"/>
      </w:r>
      <w:r w:rsidRPr="00A64912">
        <w:t xml:space="preserve">, </w:t>
      </w:r>
      <w:r w:rsidRPr="00A64912">
        <w:fldChar w:fldCharType="begin"/>
      </w:r>
      <w:r w:rsidRPr="00A64912">
        <w:instrText xml:space="preserve"> REF _Ref460506677 \n \h </w:instrText>
      </w:r>
      <w:r w:rsidR="00B814AF" w:rsidRPr="00A64912">
        <w:instrText xml:space="preserve"> \* MERGEFORMAT </w:instrText>
      </w:r>
      <w:r w:rsidRPr="00A64912">
        <w:fldChar w:fldCharType="separate"/>
      </w:r>
      <w:r w:rsidR="0027406C">
        <w:t>4.1.3.3</w:t>
      </w:r>
      <w:r w:rsidRPr="00A64912">
        <w:fldChar w:fldCharType="end"/>
      </w:r>
      <w:r w:rsidRPr="00A64912">
        <w:t xml:space="preserve">, and </w:t>
      </w:r>
      <w:r w:rsidRPr="00A64912">
        <w:fldChar w:fldCharType="begin"/>
      </w:r>
      <w:r w:rsidRPr="00A64912">
        <w:instrText xml:space="preserve"> REF _Ref460506705 \n \h </w:instrText>
      </w:r>
      <w:r w:rsidR="00B814AF" w:rsidRPr="00A64912">
        <w:instrText xml:space="preserve"> \* MERGEFORMAT </w:instrText>
      </w:r>
      <w:r w:rsidRPr="00A64912">
        <w:fldChar w:fldCharType="separate"/>
      </w:r>
      <w:r w:rsidR="0027406C">
        <w:t>4.1.3.4</w:t>
      </w:r>
      <w:r w:rsidRPr="00A64912">
        <w:fldChar w:fldCharType="end"/>
      </w:r>
      <w:r w:rsidRPr="00A64912">
        <w:t>.</w:t>
      </w:r>
    </w:p>
    <w:p w14:paraId="79FCDD6B" w14:textId="77777777" w:rsidR="000227DF" w:rsidRPr="00A64912" w:rsidRDefault="000227DF" w:rsidP="00A64912">
      <w:pPr>
        <w:pStyle w:val="NumberedParagraph"/>
      </w:pPr>
      <w:r w:rsidRPr="00A64912">
        <w:t xml:space="preserve">Use the View Selected Patients and Records Pending Filing tabs to check the work as described in Sections </w:t>
      </w:r>
      <w:r w:rsidRPr="00A64912">
        <w:fldChar w:fldCharType="begin"/>
      </w:r>
      <w:r w:rsidRPr="00A64912">
        <w:instrText xml:space="preserve"> REF _Ref460506624 \n \h </w:instrText>
      </w:r>
      <w:r w:rsidR="00B814AF" w:rsidRPr="00A64912">
        <w:instrText xml:space="preserve"> \* MERGEFORMAT </w:instrText>
      </w:r>
      <w:r w:rsidRPr="00A64912">
        <w:fldChar w:fldCharType="separate"/>
      </w:r>
      <w:r w:rsidR="0027406C">
        <w:t>4.1.3.5</w:t>
      </w:r>
      <w:r w:rsidRPr="00A64912">
        <w:fldChar w:fldCharType="end"/>
      </w:r>
      <w:r w:rsidRPr="00A64912">
        <w:t xml:space="preserve"> and </w:t>
      </w:r>
      <w:r w:rsidRPr="00A64912">
        <w:fldChar w:fldCharType="begin"/>
      </w:r>
      <w:r w:rsidRPr="00A64912">
        <w:instrText xml:space="preserve"> REF _Ref460506630 \n \h </w:instrText>
      </w:r>
      <w:r w:rsidR="00B814AF" w:rsidRPr="00A64912">
        <w:instrText xml:space="preserve"> \* MERGEFORMAT </w:instrText>
      </w:r>
      <w:r w:rsidRPr="00A64912">
        <w:fldChar w:fldCharType="separate"/>
      </w:r>
      <w:r w:rsidR="0027406C">
        <w:t>4.1.3.6</w:t>
      </w:r>
      <w:r w:rsidRPr="00A64912">
        <w:fldChar w:fldCharType="end"/>
      </w:r>
      <w:r w:rsidRPr="00A64912">
        <w:t>.</w:t>
      </w:r>
    </w:p>
    <w:p w14:paraId="79FCDD6C" w14:textId="77777777" w:rsidR="000227DF" w:rsidRPr="00A64912" w:rsidRDefault="000227DF" w:rsidP="00A64912">
      <w:pPr>
        <w:pStyle w:val="NumberedParagraph"/>
      </w:pPr>
      <w:r w:rsidRPr="00A64912">
        <w:t xml:space="preserve">Click the Save button at the bottom of the screen to process the transactions shown on the Records Pending Filing tab, and </w:t>
      </w:r>
      <w:r w:rsidR="003254DE" w:rsidRPr="00A64912">
        <w:t xml:space="preserve">continue to enter </w:t>
      </w:r>
      <w:r w:rsidRPr="00A64912">
        <w:t>a new set of entries.</w:t>
      </w:r>
    </w:p>
    <w:p w14:paraId="79FCDD6D" w14:textId="77777777" w:rsidR="000227DF" w:rsidRPr="00A64912" w:rsidRDefault="000227DF" w:rsidP="00A64912">
      <w:pPr>
        <w:pStyle w:val="NumberedParagraph"/>
      </w:pPr>
      <w:r w:rsidRPr="00A64912">
        <w:lastRenderedPageBreak/>
        <w:t>Click the OK button at the bottom of the screen to process the transactions shown on the Records Pending Filing tab, and then return to the Data Entry menu.</w:t>
      </w:r>
    </w:p>
    <w:p w14:paraId="79FCDD6E" w14:textId="77777777" w:rsidR="000227DF" w:rsidRDefault="000227DF" w:rsidP="00EB5362">
      <w:pPr>
        <w:pStyle w:val="Heading4"/>
      </w:pPr>
      <w:bookmarkStart w:id="354" w:name="_Toc422471185"/>
      <w:bookmarkStart w:id="355" w:name="_Toc422471353"/>
      <w:bookmarkStart w:id="356" w:name="_Ref460506664"/>
      <w:bookmarkStart w:id="357" w:name="_Toc477526582"/>
      <w:bookmarkStart w:id="358" w:name="_Toc477938628"/>
      <w:bookmarkStart w:id="359" w:name="_Toc482734896"/>
      <w:r>
        <w:t>Add Information to Providers Tab</w:t>
      </w:r>
      <w:bookmarkEnd w:id="354"/>
      <w:bookmarkEnd w:id="355"/>
      <w:bookmarkEnd w:id="356"/>
      <w:bookmarkEnd w:id="357"/>
      <w:bookmarkEnd w:id="358"/>
      <w:bookmarkEnd w:id="359"/>
    </w:p>
    <w:p w14:paraId="79FCDD6F" w14:textId="77777777" w:rsidR="000227DF" w:rsidRPr="004F3DFF" w:rsidRDefault="000227DF" w:rsidP="004F3DFF">
      <w:pPr>
        <w:pStyle w:val="NumberedParagraph"/>
        <w:numPr>
          <w:ilvl w:val="0"/>
          <w:numId w:val="122"/>
        </w:numPr>
        <w:tabs>
          <w:tab w:val="clear" w:pos="1080"/>
        </w:tabs>
        <w:ind w:left="900" w:hanging="900"/>
      </w:pPr>
      <w:r w:rsidRPr="004F3DFF">
        <w:t>Click on the Providers tab to select one or more providers</w:t>
      </w:r>
      <w:r w:rsidR="00B814AF" w:rsidRPr="004F3DFF">
        <w:t xml:space="preserve"> (Figure 4</w:t>
      </w:r>
      <w:r w:rsidR="003254DE" w:rsidRPr="004F3DFF">
        <w:t>9</w:t>
      </w:r>
      <w:r w:rsidR="00B814AF" w:rsidRPr="004F3DFF">
        <w:t>)</w:t>
      </w:r>
      <w:r w:rsidRPr="004F3DFF">
        <w:t>.</w:t>
      </w:r>
    </w:p>
    <w:p w14:paraId="79FCDD70" w14:textId="77777777" w:rsidR="000227DF" w:rsidRPr="00854E57" w:rsidRDefault="000227DF" w:rsidP="004F3DFF">
      <w:pPr>
        <w:pStyle w:val="FigureCaption"/>
      </w:pPr>
      <w:bookmarkStart w:id="360" w:name="_Toc422742761"/>
      <w:bookmarkStart w:id="361" w:name="_Toc477526746"/>
      <w:bookmarkStart w:id="362" w:name="_Toc477849679"/>
      <w:bookmarkStart w:id="363" w:name="_Toc482735026"/>
      <w:r w:rsidRPr="00833367">
        <w:t>Multiple Dates/Multip</w:t>
      </w:r>
      <w:r w:rsidRPr="00854E57">
        <w:t>le Procedures Screen</w:t>
      </w:r>
      <w:bookmarkEnd w:id="360"/>
      <w:r w:rsidRPr="00854E57">
        <w:t>, Providers Tab</w:t>
      </w:r>
      <w:bookmarkEnd w:id="361"/>
      <w:bookmarkEnd w:id="362"/>
      <w:bookmarkEnd w:id="363"/>
    </w:p>
    <w:p w14:paraId="79FCDD71" w14:textId="77777777" w:rsidR="000227DF" w:rsidRDefault="000227DF" w:rsidP="004A6039">
      <w:pPr>
        <w:pStyle w:val="Figure"/>
      </w:pPr>
      <w:r>
        <w:rPr>
          <w:noProof/>
        </w:rPr>
        <w:drawing>
          <wp:inline distT="0" distB="0" distL="0" distR="0" wp14:anchorId="79FCE448" wp14:editId="79FCE449">
            <wp:extent cx="5943600" cy="4465320"/>
            <wp:effectExtent l="0" t="0" r="0" b="0"/>
            <wp:docPr id="268" name="Picture 268" descr="Screen Capture of the Mulitple Dates / Multiple Procedures screen that shows sample patient data with the Providers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email">
                      <a:extLst>
                        <a:ext uri="{28A0092B-C50C-407E-A947-70E740481C1C}">
                          <a14:useLocalDpi xmlns:a14="http://schemas.microsoft.com/office/drawing/2010/main"/>
                        </a:ext>
                      </a:extLst>
                    </a:blip>
                    <a:stretch>
                      <a:fillRect/>
                    </a:stretch>
                  </pic:blipFill>
                  <pic:spPr>
                    <a:xfrm>
                      <a:off x="0" y="0"/>
                      <a:ext cx="5943600" cy="4465320"/>
                    </a:xfrm>
                    <a:prstGeom prst="rect">
                      <a:avLst/>
                    </a:prstGeom>
                  </pic:spPr>
                </pic:pic>
              </a:graphicData>
            </a:graphic>
          </wp:inline>
        </w:drawing>
      </w:r>
    </w:p>
    <w:p w14:paraId="79FCDD72" w14:textId="77777777" w:rsidR="000227DF" w:rsidRPr="004F3DFF" w:rsidRDefault="000227DF" w:rsidP="00A64912">
      <w:pPr>
        <w:pStyle w:val="NumberedParagraph"/>
      </w:pPr>
      <w:r w:rsidRPr="004F3DFF">
        <w:t>Select a Provider.</w:t>
      </w:r>
    </w:p>
    <w:p w14:paraId="79FCDD73" w14:textId="77777777" w:rsidR="000227DF" w:rsidRPr="00F53A89" w:rsidRDefault="000227DF" w:rsidP="004A6039">
      <w:pPr>
        <w:pStyle w:val="BulletListMultiple"/>
      </w:pPr>
      <w:r w:rsidRPr="004068BA">
        <w:t>Use the Providers Available list to enter the full or partial provider name (last name first)</w:t>
      </w:r>
      <w:r w:rsidR="00FB5346">
        <w:t>.</w:t>
      </w:r>
    </w:p>
    <w:p w14:paraId="79FCDD74" w14:textId="77777777" w:rsidR="000227DF" w:rsidRPr="004068BA" w:rsidRDefault="000227DF" w:rsidP="004A6039">
      <w:pPr>
        <w:pStyle w:val="BulletListMultiple"/>
      </w:pPr>
      <w:r w:rsidRPr="001659F1">
        <w:t xml:space="preserve">Select the provider from the resulting dropdown list and click the </w:t>
      </w:r>
      <w:r w:rsidRPr="009F69C7">
        <w:t>Include button.</w:t>
      </w:r>
    </w:p>
    <w:p w14:paraId="79FCDD75" w14:textId="77777777" w:rsidR="000227DF" w:rsidRPr="009F69C7" w:rsidRDefault="000227DF" w:rsidP="004A6039">
      <w:pPr>
        <w:pStyle w:val="BulletListMultipleLast"/>
      </w:pPr>
      <w:r w:rsidRPr="004068BA">
        <w:t xml:space="preserve">To remove a provider, select from the </w:t>
      </w:r>
      <w:r w:rsidRPr="009F69C7">
        <w:t>Providers Selected</w:t>
      </w:r>
      <w:r w:rsidRPr="006528A6">
        <w:t xml:space="preserve"> list and click</w:t>
      </w:r>
      <w:r w:rsidRPr="009F69C7">
        <w:t xml:space="preserve"> the Exclude</w:t>
      </w:r>
      <w:r w:rsidRPr="006528A6">
        <w:t xml:space="preserve"> button</w:t>
      </w:r>
      <w:r w:rsidRPr="009F69C7">
        <w:t>.</w:t>
      </w:r>
    </w:p>
    <w:p w14:paraId="79FCDD76" w14:textId="77777777" w:rsidR="000227DF" w:rsidRPr="004F3DFF" w:rsidRDefault="000227DF" w:rsidP="00A64912">
      <w:pPr>
        <w:pStyle w:val="NumberedParagraph"/>
      </w:pPr>
      <w:r w:rsidRPr="004F3DFF">
        <w:t>Repeat as needed to add providers.</w:t>
      </w:r>
    </w:p>
    <w:p w14:paraId="79FCDD77" w14:textId="77777777" w:rsidR="00861147" w:rsidRDefault="00861147" w:rsidP="003B6C1A">
      <w:pPr>
        <w:pStyle w:val="DSSECSBodyText"/>
      </w:pPr>
      <w:r>
        <w:br w:type="page"/>
      </w:r>
    </w:p>
    <w:p w14:paraId="79FCDD78" w14:textId="77777777" w:rsidR="000227DF" w:rsidRDefault="000227DF" w:rsidP="00EB5362">
      <w:pPr>
        <w:pStyle w:val="Heading4"/>
      </w:pPr>
      <w:bookmarkStart w:id="364" w:name="_Toc422471186"/>
      <w:bookmarkStart w:id="365" w:name="_Toc422471354"/>
      <w:bookmarkStart w:id="366" w:name="_Ref460506677"/>
      <w:bookmarkStart w:id="367" w:name="_Toc477526583"/>
      <w:bookmarkStart w:id="368" w:name="_Toc477938629"/>
      <w:bookmarkStart w:id="369" w:name="_Toc482734897"/>
      <w:r>
        <w:lastRenderedPageBreak/>
        <w:t xml:space="preserve">Add </w:t>
      </w:r>
      <w:r w:rsidRPr="00EB5362">
        <w:t>Information</w:t>
      </w:r>
      <w:r>
        <w:t xml:space="preserve"> to Procedures Tab</w:t>
      </w:r>
      <w:bookmarkEnd w:id="364"/>
      <w:bookmarkEnd w:id="365"/>
      <w:bookmarkEnd w:id="366"/>
      <w:bookmarkEnd w:id="367"/>
      <w:bookmarkEnd w:id="368"/>
      <w:bookmarkEnd w:id="369"/>
    </w:p>
    <w:p w14:paraId="79FCDD79" w14:textId="77777777" w:rsidR="000227DF" w:rsidRPr="004F3DFF" w:rsidRDefault="000227DF" w:rsidP="004F3DFF">
      <w:pPr>
        <w:pStyle w:val="NumberedParagraph"/>
        <w:numPr>
          <w:ilvl w:val="0"/>
          <w:numId w:val="123"/>
        </w:numPr>
        <w:tabs>
          <w:tab w:val="clear" w:pos="1080"/>
        </w:tabs>
        <w:ind w:left="900" w:hanging="900"/>
      </w:pPr>
      <w:r w:rsidRPr="004F3DFF">
        <w:t>Click on the Procedures tab to select one or more procedures</w:t>
      </w:r>
      <w:r w:rsidR="00B814AF" w:rsidRPr="004F3DFF">
        <w:t xml:space="preserve"> (Figure </w:t>
      </w:r>
      <w:r w:rsidR="00F06821" w:rsidRPr="004F3DFF">
        <w:t>50</w:t>
      </w:r>
      <w:r w:rsidR="00B814AF" w:rsidRPr="004F3DFF">
        <w:t>)</w:t>
      </w:r>
      <w:r w:rsidRPr="004F3DFF">
        <w:t>.</w:t>
      </w:r>
    </w:p>
    <w:p w14:paraId="79FCDD7A" w14:textId="77777777" w:rsidR="000227DF" w:rsidRDefault="000227DF" w:rsidP="004A6039">
      <w:pPr>
        <w:pStyle w:val="FigureCaption"/>
      </w:pPr>
      <w:bookmarkStart w:id="370" w:name="_Toc422742762"/>
      <w:bookmarkStart w:id="371" w:name="_Toc477526747"/>
      <w:bookmarkStart w:id="372" w:name="_Toc477849680"/>
      <w:bookmarkStart w:id="373" w:name="_Toc482735027"/>
      <w:r>
        <w:t>Multiple Dates/Multiple Procedures Screen</w:t>
      </w:r>
      <w:bookmarkEnd w:id="370"/>
      <w:r>
        <w:t>, Procedures Tab</w:t>
      </w:r>
      <w:bookmarkEnd w:id="371"/>
      <w:bookmarkEnd w:id="372"/>
      <w:bookmarkEnd w:id="373"/>
    </w:p>
    <w:p w14:paraId="79FCDD7B" w14:textId="77777777" w:rsidR="000227DF" w:rsidRDefault="000227DF" w:rsidP="004A6039">
      <w:pPr>
        <w:pStyle w:val="Figure"/>
      </w:pPr>
      <w:r>
        <w:rPr>
          <w:noProof/>
        </w:rPr>
        <w:drawing>
          <wp:inline distT="0" distB="0" distL="0" distR="0" wp14:anchorId="79FCE44A" wp14:editId="79FCE44B">
            <wp:extent cx="5819351" cy="4371975"/>
            <wp:effectExtent l="0" t="0" r="0" b="0"/>
            <wp:docPr id="269" name="Picture 269" descr="Screen Capture of the Mulitple Dates / Multiple Procedures screen with the Procedures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email">
                      <a:extLst>
                        <a:ext uri="{28A0092B-C50C-407E-A947-70E740481C1C}">
                          <a14:useLocalDpi xmlns:a14="http://schemas.microsoft.com/office/drawing/2010/main"/>
                        </a:ext>
                      </a:extLst>
                    </a:blip>
                    <a:stretch>
                      <a:fillRect/>
                    </a:stretch>
                  </pic:blipFill>
                  <pic:spPr>
                    <a:xfrm>
                      <a:off x="0" y="0"/>
                      <a:ext cx="5825980" cy="4376955"/>
                    </a:xfrm>
                    <a:prstGeom prst="rect">
                      <a:avLst/>
                    </a:prstGeom>
                  </pic:spPr>
                </pic:pic>
              </a:graphicData>
            </a:graphic>
          </wp:inline>
        </w:drawing>
      </w:r>
    </w:p>
    <w:p w14:paraId="79FCDD7C" w14:textId="77777777" w:rsidR="000227DF" w:rsidRPr="004F3DFF" w:rsidRDefault="000227DF" w:rsidP="00A64912">
      <w:pPr>
        <w:pStyle w:val="NumberedParagraph"/>
      </w:pPr>
      <w:r w:rsidRPr="004F3DFF">
        <w:t>Select a Procedure Name.</w:t>
      </w:r>
    </w:p>
    <w:p w14:paraId="79FCDD7D" w14:textId="77777777" w:rsidR="000227DF" w:rsidRPr="00F94D33" w:rsidRDefault="000227DF" w:rsidP="004A6039">
      <w:pPr>
        <w:pStyle w:val="BulletListMultipleLast"/>
      </w:pPr>
      <w:r w:rsidRPr="00F94D33">
        <w:t xml:space="preserve">Select a procedure from </w:t>
      </w:r>
      <w:r w:rsidR="00951323">
        <w:t xml:space="preserve">the </w:t>
      </w:r>
      <w:r w:rsidRPr="00F94D33">
        <w:t>dropdo</w:t>
      </w:r>
      <w:r>
        <w:t>wn list.</w:t>
      </w:r>
    </w:p>
    <w:p w14:paraId="79FCDD7E" w14:textId="77777777" w:rsidR="000227DF" w:rsidRPr="004F3DFF" w:rsidRDefault="000227DF" w:rsidP="00A64912">
      <w:pPr>
        <w:pStyle w:val="NumberedParagraph"/>
      </w:pPr>
      <w:r w:rsidRPr="004F3DFF">
        <w:t>Enter the Volume for this procedure.</w:t>
      </w:r>
    </w:p>
    <w:p w14:paraId="79FCDD7F" w14:textId="77777777" w:rsidR="000227DF" w:rsidRPr="00833367" w:rsidRDefault="000227DF" w:rsidP="00A64912">
      <w:pPr>
        <w:pStyle w:val="NumberedParagraph"/>
      </w:pPr>
      <w:r w:rsidRPr="00833367">
        <w:t>If applicable, the Reasons field will be enabled.</w:t>
      </w:r>
    </w:p>
    <w:p w14:paraId="79FCDD80" w14:textId="77777777" w:rsidR="000227DF" w:rsidRPr="00F94D33" w:rsidRDefault="000227DF" w:rsidP="004A6039">
      <w:pPr>
        <w:pStyle w:val="BulletListMultiple"/>
      </w:pPr>
      <w:r w:rsidRPr="00F94D33">
        <w:t>The user can enter up to three reasons.</w:t>
      </w:r>
    </w:p>
    <w:p w14:paraId="79FCDD81" w14:textId="77777777" w:rsidR="000227DF" w:rsidRPr="00F94D33" w:rsidRDefault="000227DF" w:rsidP="004A6039">
      <w:pPr>
        <w:pStyle w:val="BulletListMultiple"/>
      </w:pPr>
      <w:r w:rsidRPr="00F94D33">
        <w:t>Reason #1 must be entered before a second or third may be entered. Reason #2 must be entered before a third may be entered.</w:t>
      </w:r>
    </w:p>
    <w:p w14:paraId="79FCDD82" w14:textId="77777777" w:rsidR="000227DF" w:rsidRPr="00F94D33" w:rsidRDefault="000227DF" w:rsidP="004A6039">
      <w:pPr>
        <w:pStyle w:val="BulletListMultiple"/>
      </w:pPr>
      <w:r w:rsidRPr="00F94D33">
        <w:t>Reasons appear alphabetically in the dropdown.</w:t>
      </w:r>
    </w:p>
    <w:p w14:paraId="79FCDD83" w14:textId="77777777" w:rsidR="000227DF" w:rsidRPr="00F94D33" w:rsidRDefault="000227DF" w:rsidP="004A6039">
      <w:pPr>
        <w:pStyle w:val="BulletListMultiple"/>
      </w:pPr>
      <w:r w:rsidRPr="00F94D33">
        <w:t>A reason will not appear in the dropdown list for remaining reason fiel</w:t>
      </w:r>
      <w:r>
        <w:t>ds as an option once selected.</w:t>
      </w:r>
    </w:p>
    <w:p w14:paraId="79FCDD84" w14:textId="77777777" w:rsidR="000227DF" w:rsidRPr="004068BA" w:rsidRDefault="000227DF" w:rsidP="004A6039">
      <w:pPr>
        <w:pStyle w:val="BulletListMultipleLast"/>
      </w:pPr>
      <w:r w:rsidRPr="004068BA">
        <w:t>A reason can be selected by entering the initial letter(s) into the Reasons field. If the reason that appears is not the correct choice, click the down arrow on the reason dropdown to select another reason or enter different letter(s).</w:t>
      </w:r>
    </w:p>
    <w:p w14:paraId="79FCDD85" w14:textId="77777777" w:rsidR="000227DF" w:rsidRPr="00833367" w:rsidRDefault="000227DF" w:rsidP="00A64912">
      <w:pPr>
        <w:pStyle w:val="NumberedParagraph"/>
      </w:pPr>
      <w:r w:rsidRPr="004F3DFF">
        <w:lastRenderedPageBreak/>
        <w:t>If applicable, the Modifiers section will be enabled.</w:t>
      </w:r>
    </w:p>
    <w:p w14:paraId="79FCDD86" w14:textId="77777777" w:rsidR="000227DF" w:rsidRPr="00F53A89" w:rsidRDefault="000227DF" w:rsidP="004A6039">
      <w:pPr>
        <w:pStyle w:val="BulletListMultiple"/>
      </w:pPr>
      <w:r w:rsidRPr="004068BA">
        <w:t>Modifiers provide additional information about a CPT procedure. With functionality put in place by the Code Set Versioning project, only CPT modifiers that are active for the date and time of the event will display.</w:t>
      </w:r>
    </w:p>
    <w:p w14:paraId="79FCDD87" w14:textId="77777777" w:rsidR="000227DF" w:rsidRPr="004068BA" w:rsidRDefault="000227DF" w:rsidP="004A6039">
      <w:pPr>
        <w:pStyle w:val="BulletListMultiple"/>
      </w:pPr>
      <w:r w:rsidRPr="001659F1">
        <w:t xml:space="preserve">Choose a Modifier from the Modifiers Available list and click the </w:t>
      </w:r>
      <w:r w:rsidRPr="009F69C7">
        <w:t xml:space="preserve">Include </w:t>
      </w:r>
      <w:r w:rsidRPr="004068BA">
        <w:t>button.</w:t>
      </w:r>
    </w:p>
    <w:p w14:paraId="79FCDD88" w14:textId="77777777" w:rsidR="000227DF" w:rsidRPr="004068BA" w:rsidRDefault="000227DF" w:rsidP="004A6039">
      <w:pPr>
        <w:pStyle w:val="BulletListMultiple"/>
      </w:pPr>
      <w:r w:rsidRPr="004068BA">
        <w:t>Repeat as needed.</w:t>
      </w:r>
    </w:p>
    <w:p w14:paraId="79FCDD89" w14:textId="77777777" w:rsidR="000227DF" w:rsidRPr="004068BA" w:rsidRDefault="000227DF" w:rsidP="004A6039">
      <w:pPr>
        <w:pStyle w:val="BulletListMultiple"/>
      </w:pPr>
      <w:r w:rsidRPr="004068BA">
        <w:t>To remove a modifier, choose it from the Modi</w:t>
      </w:r>
      <w:r w:rsidRPr="00F53A89">
        <w:t>fiers Selected</w:t>
      </w:r>
      <w:r w:rsidRPr="001659F1">
        <w:t xml:space="preserve"> list and click the </w:t>
      </w:r>
      <w:r w:rsidRPr="009F69C7">
        <w:t>Exclude button</w:t>
      </w:r>
      <w:r w:rsidRPr="004068BA">
        <w:t>.</w:t>
      </w:r>
    </w:p>
    <w:p w14:paraId="79FCDD8A" w14:textId="77777777" w:rsidR="000227DF" w:rsidRPr="009F69C7" w:rsidRDefault="00861147" w:rsidP="004A6039">
      <w:pPr>
        <w:pStyle w:val="BulletListMultipleLast"/>
      </w:pPr>
      <w:r>
        <w:t xml:space="preserve">Press and hold the </w:t>
      </w:r>
      <w:r w:rsidR="000227DF" w:rsidRPr="009F69C7">
        <w:t>&lt;</w:t>
      </w:r>
      <w:r>
        <w:t>CTRL</w:t>
      </w:r>
      <w:r w:rsidR="000227DF" w:rsidRPr="009F69C7">
        <w:t>&gt;</w:t>
      </w:r>
      <w:r w:rsidR="000227DF" w:rsidRPr="006528A6">
        <w:t xml:space="preserve"> </w:t>
      </w:r>
      <w:r>
        <w:t xml:space="preserve">key, and then click items </w:t>
      </w:r>
      <w:r w:rsidR="000227DF" w:rsidRPr="006528A6">
        <w:t xml:space="preserve">to select multiple </w:t>
      </w:r>
      <w:r w:rsidR="000227DF" w:rsidRPr="009F69C7">
        <w:t>modifiers at one time.</w:t>
      </w:r>
    </w:p>
    <w:p w14:paraId="79FCDD8B" w14:textId="77777777" w:rsidR="000227DF" w:rsidRPr="00833367" w:rsidRDefault="000227DF" w:rsidP="00A64912">
      <w:pPr>
        <w:pStyle w:val="NumberedParagraph"/>
      </w:pPr>
      <w:r w:rsidRPr="004F3DFF">
        <w:t>Click the Add Procedure</w:t>
      </w:r>
      <w:r w:rsidRPr="00833367">
        <w:t xml:space="preserve"> button to add this procedure to the Procedures Selected list and display a blank screen ready for another entry.</w:t>
      </w:r>
    </w:p>
    <w:p w14:paraId="79FCDD8C" w14:textId="77777777" w:rsidR="000227DF" w:rsidRPr="00854E57" w:rsidRDefault="000227DF" w:rsidP="00A64912">
      <w:pPr>
        <w:pStyle w:val="NumberedParagraph"/>
      </w:pPr>
      <w:r w:rsidRPr="00854E57">
        <w:t>To add another procedure, repeat the steps above.</w:t>
      </w:r>
    </w:p>
    <w:p w14:paraId="79FCDD8D" w14:textId="77777777" w:rsidR="000227DF" w:rsidRPr="004F3DFF" w:rsidRDefault="000227DF" w:rsidP="00A64912">
      <w:pPr>
        <w:pStyle w:val="NumberedParagraph"/>
      </w:pPr>
      <w:r w:rsidRPr="00854E57">
        <w:t>To delete a procedure, choose it from the Selected Procedures list and click the Delete</w:t>
      </w:r>
      <w:r w:rsidRPr="00A64912">
        <w:t xml:space="preserve"> </w:t>
      </w:r>
      <w:r w:rsidRPr="004F3DFF">
        <w:t>Procedure button.</w:t>
      </w:r>
    </w:p>
    <w:p w14:paraId="79FCDD8E" w14:textId="77777777" w:rsidR="000227DF" w:rsidRPr="00854E57" w:rsidRDefault="000227DF" w:rsidP="00A64912">
      <w:pPr>
        <w:pStyle w:val="NumberedParagraph"/>
      </w:pPr>
      <w:r w:rsidRPr="004F3DFF">
        <w:t>To view a proced</w:t>
      </w:r>
      <w:r w:rsidRPr="00833367">
        <w:t>ure in an expanded format, choose it from the Selected Procedures list and click the View</w:t>
      </w:r>
      <w:r w:rsidRPr="00A64912">
        <w:t xml:space="preserve"> </w:t>
      </w:r>
      <w:r w:rsidRPr="004F3DFF">
        <w:t>Details button. The View Procedure Record Details screen</w:t>
      </w:r>
      <w:r w:rsidR="00B814AF" w:rsidRPr="004F3DFF">
        <w:t xml:space="preserve"> (Figure 5</w:t>
      </w:r>
      <w:r w:rsidR="00861147" w:rsidRPr="00833367">
        <w:t>1</w:t>
      </w:r>
      <w:r w:rsidR="00B814AF" w:rsidRPr="00854E57">
        <w:t>)</w:t>
      </w:r>
      <w:r w:rsidRPr="00854E57">
        <w:t xml:space="preserve"> is not editable.</w:t>
      </w:r>
    </w:p>
    <w:p w14:paraId="79FCDD8F" w14:textId="77777777" w:rsidR="000227DF" w:rsidRDefault="000227DF" w:rsidP="004A6039">
      <w:pPr>
        <w:pStyle w:val="FigureCaption"/>
      </w:pPr>
      <w:bookmarkStart w:id="374" w:name="_Toc422742763"/>
      <w:bookmarkStart w:id="375" w:name="_Toc477526748"/>
      <w:bookmarkStart w:id="376" w:name="_Toc477849681"/>
      <w:bookmarkStart w:id="377" w:name="_Toc482735028"/>
      <w:r>
        <w:t>View Procedure Record Details Screen</w:t>
      </w:r>
      <w:bookmarkEnd w:id="374"/>
      <w:bookmarkEnd w:id="375"/>
      <w:bookmarkEnd w:id="376"/>
      <w:bookmarkEnd w:id="377"/>
    </w:p>
    <w:p w14:paraId="79FCDD90" w14:textId="77777777" w:rsidR="000227DF" w:rsidRDefault="009C66E1" w:rsidP="004A6039">
      <w:pPr>
        <w:pStyle w:val="Figure"/>
      </w:pPr>
      <w:r>
        <w:rPr>
          <w:noProof/>
        </w:rPr>
        <w:drawing>
          <wp:inline distT="0" distB="0" distL="0" distR="0" wp14:anchorId="79FCE44C" wp14:editId="79FCE44D">
            <wp:extent cx="5295900" cy="3978715"/>
            <wp:effectExtent l="0" t="0" r="0" b="3175"/>
            <wp:docPr id="10" name="Picture 10" descr="View Procedur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ew Procedures.png"/>
                    <pic:cNvPicPr/>
                  </pic:nvPicPr>
                  <pic:blipFill>
                    <a:blip r:embed="rId99">
                      <a:extLst>
                        <a:ext uri="{28A0092B-C50C-407E-A947-70E740481C1C}">
                          <a14:useLocalDpi xmlns:a14="http://schemas.microsoft.com/office/drawing/2010/main" val="0"/>
                        </a:ext>
                      </a:extLst>
                    </a:blip>
                    <a:stretch>
                      <a:fillRect/>
                    </a:stretch>
                  </pic:blipFill>
                  <pic:spPr>
                    <a:xfrm>
                      <a:off x="0" y="0"/>
                      <a:ext cx="5295900" cy="3978715"/>
                    </a:xfrm>
                    <a:prstGeom prst="rect">
                      <a:avLst/>
                    </a:prstGeom>
                  </pic:spPr>
                </pic:pic>
              </a:graphicData>
            </a:graphic>
          </wp:inline>
        </w:drawing>
      </w:r>
    </w:p>
    <w:p w14:paraId="79FCDD91" w14:textId="77777777" w:rsidR="000227DF" w:rsidRPr="00833367" w:rsidRDefault="000227DF" w:rsidP="00A64912">
      <w:pPr>
        <w:pStyle w:val="NumberedParagraph"/>
      </w:pPr>
      <w:r w:rsidRPr="004F3DFF">
        <w:t xml:space="preserve">Click the Close Procedure </w:t>
      </w:r>
      <w:r w:rsidRPr="00833367">
        <w:t>View</w:t>
      </w:r>
      <w:r w:rsidRPr="00A64912">
        <w:t xml:space="preserve"> </w:t>
      </w:r>
      <w:r w:rsidRPr="004F3DFF">
        <w:t>button</w:t>
      </w:r>
      <w:r w:rsidRPr="00833367">
        <w:t xml:space="preserve"> to return to the Procedures tab.</w:t>
      </w:r>
    </w:p>
    <w:p w14:paraId="79FCDD92" w14:textId="77777777" w:rsidR="000227DF" w:rsidRPr="00854E57" w:rsidRDefault="000227DF" w:rsidP="00A64912">
      <w:pPr>
        <w:pStyle w:val="Heading4"/>
      </w:pPr>
      <w:bookmarkStart w:id="378" w:name="_Toc422471187"/>
      <w:bookmarkStart w:id="379" w:name="_Toc422471355"/>
      <w:bookmarkStart w:id="380" w:name="_Ref460506705"/>
      <w:bookmarkStart w:id="381" w:name="_Toc477526584"/>
      <w:bookmarkStart w:id="382" w:name="_Toc477938630"/>
      <w:bookmarkStart w:id="383" w:name="_Toc482734898"/>
      <w:r w:rsidRPr="00854E57">
        <w:lastRenderedPageBreak/>
        <w:t>Add Information to Select Patient Tab</w:t>
      </w:r>
      <w:bookmarkEnd w:id="378"/>
      <w:bookmarkEnd w:id="379"/>
      <w:bookmarkEnd w:id="380"/>
      <w:bookmarkEnd w:id="381"/>
      <w:bookmarkEnd w:id="382"/>
      <w:bookmarkEnd w:id="383"/>
    </w:p>
    <w:p w14:paraId="79FCDD93" w14:textId="77777777" w:rsidR="000227DF" w:rsidRPr="00854E57" w:rsidRDefault="000227DF" w:rsidP="00854E57">
      <w:pPr>
        <w:pStyle w:val="NumberedParagraph"/>
        <w:numPr>
          <w:ilvl w:val="0"/>
          <w:numId w:val="124"/>
        </w:numPr>
        <w:tabs>
          <w:tab w:val="clear" w:pos="1080"/>
        </w:tabs>
        <w:ind w:left="900" w:hanging="900"/>
      </w:pPr>
      <w:r w:rsidRPr="00854E57">
        <w:t>Click on the Select Patient tab to select one or more patients</w:t>
      </w:r>
      <w:r w:rsidR="00B814AF" w:rsidRPr="00854E57">
        <w:t xml:space="preserve"> (Figure 5</w:t>
      </w:r>
      <w:r w:rsidR="006C7890" w:rsidRPr="00854E57">
        <w:t>2</w:t>
      </w:r>
      <w:r w:rsidR="00B814AF" w:rsidRPr="00854E57">
        <w:t>)</w:t>
      </w:r>
      <w:r w:rsidRPr="00854E57">
        <w:t>.</w:t>
      </w:r>
    </w:p>
    <w:p w14:paraId="79FCDD94" w14:textId="77777777" w:rsidR="000227DF" w:rsidRDefault="000227DF" w:rsidP="008E67B4">
      <w:pPr>
        <w:pStyle w:val="FigureCaption"/>
      </w:pPr>
      <w:bookmarkStart w:id="384" w:name="_Toc422742764"/>
      <w:bookmarkStart w:id="385" w:name="_Toc477526749"/>
      <w:bookmarkStart w:id="386" w:name="_Toc477849682"/>
      <w:bookmarkStart w:id="387" w:name="_Toc482735029"/>
      <w:r>
        <w:t>Multiple Dates/Multiple Procedures Screen</w:t>
      </w:r>
      <w:bookmarkEnd w:id="384"/>
      <w:r>
        <w:t>, Select Patient Tab</w:t>
      </w:r>
      <w:bookmarkEnd w:id="385"/>
      <w:bookmarkEnd w:id="386"/>
      <w:bookmarkEnd w:id="387"/>
    </w:p>
    <w:p w14:paraId="79FCDD95" w14:textId="77777777" w:rsidR="000227DF" w:rsidRDefault="000227DF" w:rsidP="00DD6EFE">
      <w:pPr>
        <w:pStyle w:val="Figure"/>
      </w:pPr>
      <w:r>
        <w:rPr>
          <w:noProof/>
        </w:rPr>
        <w:drawing>
          <wp:inline distT="0" distB="0" distL="0" distR="0" wp14:anchorId="79FCE44E" wp14:editId="79FCE44F">
            <wp:extent cx="5943600" cy="4465320"/>
            <wp:effectExtent l="0" t="0" r="0" b="0"/>
            <wp:docPr id="271" name="Picture 271" descr="Screen Capture of the Mulitple Dates / Multiple Procedures screen with the Select Patient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5943600" cy="4465320"/>
                    </a:xfrm>
                    <a:prstGeom prst="rect">
                      <a:avLst/>
                    </a:prstGeom>
                  </pic:spPr>
                </pic:pic>
              </a:graphicData>
            </a:graphic>
          </wp:inline>
        </w:drawing>
      </w:r>
    </w:p>
    <w:p w14:paraId="79FCDD96" w14:textId="77777777" w:rsidR="000227DF" w:rsidRPr="00854E57" w:rsidRDefault="000227DF" w:rsidP="00A64912">
      <w:pPr>
        <w:pStyle w:val="NumberedParagraph"/>
      </w:pPr>
      <w:r w:rsidRPr="00854E57">
        <w:t>Use the Patient Identifier field to select a patient.</w:t>
      </w:r>
    </w:p>
    <w:p w14:paraId="79FCDD97" w14:textId="77777777" w:rsidR="000227DF" w:rsidRPr="00F94D33" w:rsidRDefault="000227DF" w:rsidP="00F27618">
      <w:pPr>
        <w:pStyle w:val="BulletListMultiple"/>
      </w:pPr>
      <w:r w:rsidRPr="00F94D33">
        <w:t>Enter one of the following:</w:t>
      </w:r>
    </w:p>
    <w:p w14:paraId="79FCDD98" w14:textId="77777777" w:rsidR="000227DF" w:rsidRPr="00F94D33" w:rsidRDefault="000227DF" w:rsidP="00591C34">
      <w:pPr>
        <w:pStyle w:val="Bullet2"/>
        <w:numPr>
          <w:ilvl w:val="0"/>
          <w:numId w:val="2"/>
        </w:numPr>
        <w:tabs>
          <w:tab w:val="left" w:pos="1440"/>
        </w:tabs>
        <w:spacing w:before="40" w:after="20"/>
      </w:pPr>
      <w:r w:rsidRPr="00F94D33">
        <w:t>Patient Name (whole or partial, last name first)</w:t>
      </w:r>
    </w:p>
    <w:p w14:paraId="79FCDD99" w14:textId="77777777" w:rsidR="000227DF" w:rsidRPr="00F94D33" w:rsidRDefault="000227DF" w:rsidP="00591C34">
      <w:pPr>
        <w:pStyle w:val="Bullet2"/>
        <w:numPr>
          <w:ilvl w:val="0"/>
          <w:numId w:val="2"/>
        </w:numPr>
        <w:tabs>
          <w:tab w:val="left" w:pos="1440"/>
        </w:tabs>
        <w:spacing w:before="40" w:after="20"/>
      </w:pPr>
      <w:r w:rsidRPr="00F94D33">
        <w:t>Social Security Number</w:t>
      </w:r>
    </w:p>
    <w:p w14:paraId="79FCDD9A" w14:textId="77777777" w:rsidR="000227DF" w:rsidRPr="00F94D33" w:rsidRDefault="000227DF" w:rsidP="00591C34">
      <w:pPr>
        <w:pStyle w:val="Bullet2"/>
        <w:numPr>
          <w:ilvl w:val="0"/>
          <w:numId w:val="2"/>
        </w:numPr>
        <w:tabs>
          <w:tab w:val="left" w:pos="1440"/>
        </w:tabs>
        <w:spacing w:before="40" w:after="20"/>
      </w:pPr>
      <w:r w:rsidRPr="00F94D33">
        <w:t xml:space="preserve">Last four digits of the </w:t>
      </w:r>
      <w:r>
        <w:t>p</w:t>
      </w:r>
      <w:r w:rsidRPr="00F94D33">
        <w:t>atient Social Security Number</w:t>
      </w:r>
    </w:p>
    <w:p w14:paraId="79FCDD9B" w14:textId="77777777" w:rsidR="000227DF" w:rsidRPr="00F94D33" w:rsidRDefault="000227DF" w:rsidP="00591C34">
      <w:pPr>
        <w:pStyle w:val="Bullet2"/>
        <w:numPr>
          <w:ilvl w:val="0"/>
          <w:numId w:val="2"/>
        </w:numPr>
        <w:tabs>
          <w:tab w:val="left" w:pos="1440"/>
        </w:tabs>
        <w:spacing w:before="40" w:after="20"/>
      </w:pPr>
      <w:r w:rsidRPr="00F94D33">
        <w:t>First character of Last Name plus the last four digits of the SSN with no spaces</w:t>
      </w:r>
    </w:p>
    <w:p w14:paraId="79FCDD9C" w14:textId="77777777" w:rsidR="000227DF" w:rsidRPr="009F69C7" w:rsidRDefault="000227DF" w:rsidP="004A6039">
      <w:pPr>
        <w:pStyle w:val="BulletListMultiple"/>
      </w:pPr>
      <w:r w:rsidRPr="004068BA">
        <w:t xml:space="preserve">Press </w:t>
      </w:r>
      <w:r w:rsidRPr="009F69C7">
        <w:t xml:space="preserve">&lt;Enter&gt; </w:t>
      </w:r>
      <w:r w:rsidRPr="004068BA">
        <w:t>or</w:t>
      </w:r>
      <w:r w:rsidRPr="009F69C7">
        <w:t xml:space="preserve"> click the</w:t>
      </w:r>
      <w:r w:rsidRPr="004068BA">
        <w:t xml:space="preserve"> Search button. </w:t>
      </w:r>
      <w:r w:rsidRPr="009F69C7">
        <w:rPr>
          <w:noProof/>
        </w:rPr>
        <w:drawing>
          <wp:inline distT="0" distB="0" distL="0" distR="0" wp14:anchorId="79FCE450" wp14:editId="79FCE451">
            <wp:extent cx="200025" cy="219075"/>
            <wp:effectExtent l="0" t="0" r="9525" b="9525"/>
            <wp:docPr id="63" name="Picture 100" descr="Searcg goggl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arcg goggles button"/>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200025" cy="219075"/>
                    </a:xfrm>
                    <a:prstGeom prst="rect">
                      <a:avLst/>
                    </a:prstGeom>
                    <a:noFill/>
                    <a:ln>
                      <a:noFill/>
                    </a:ln>
                  </pic:spPr>
                </pic:pic>
              </a:graphicData>
            </a:graphic>
          </wp:inline>
        </w:drawing>
      </w:r>
    </w:p>
    <w:p w14:paraId="79FCDD9D" w14:textId="77777777" w:rsidR="000227DF" w:rsidRPr="00F94D33" w:rsidRDefault="000227DF" w:rsidP="004A6039">
      <w:pPr>
        <w:pStyle w:val="BulletListMultipleLast"/>
      </w:pPr>
      <w:r w:rsidRPr="00F94D33">
        <w:t xml:space="preserve">Choose from </w:t>
      </w:r>
      <w:r w:rsidR="00FB5346">
        <w:t>the list of patients displayed.</w:t>
      </w:r>
    </w:p>
    <w:p w14:paraId="79FCDD9E" w14:textId="77777777" w:rsidR="000227DF" w:rsidRPr="00854E57" w:rsidRDefault="000227DF" w:rsidP="00A64912">
      <w:pPr>
        <w:pStyle w:val="NumberedParagraph"/>
      </w:pPr>
      <w:r w:rsidRPr="00854E57">
        <w:t>Select an Eligibility Code for this procedure.</w:t>
      </w:r>
    </w:p>
    <w:p w14:paraId="79FCDD9F" w14:textId="77777777" w:rsidR="000227DF" w:rsidRPr="00F94D33" w:rsidRDefault="000227DF" w:rsidP="004A6039">
      <w:pPr>
        <w:pStyle w:val="BulletListMultiple"/>
      </w:pPr>
      <w:r w:rsidRPr="00F94D33">
        <w:t>If the selected patient has only one Eligibility Code, that value defaults.</w:t>
      </w:r>
      <w:r>
        <w:t xml:space="preserve"> </w:t>
      </w:r>
      <w:r w:rsidRPr="00F94D33">
        <w:t xml:space="preserve">Otherwise, select the Eligibility Code </w:t>
      </w:r>
      <w:r w:rsidR="00FB5346">
        <w:t>that applies to this procedure.</w:t>
      </w:r>
    </w:p>
    <w:p w14:paraId="79FCDDA0" w14:textId="77777777" w:rsidR="000227DF" w:rsidRPr="00F94D33" w:rsidRDefault="000227DF" w:rsidP="004A6039">
      <w:pPr>
        <w:pStyle w:val="BulletListMultipleLast"/>
      </w:pPr>
      <w:r w:rsidRPr="00F94D33">
        <w:t>The primary Eligibility Code displays as the default.</w:t>
      </w:r>
    </w:p>
    <w:p w14:paraId="79FCDDA1" w14:textId="77777777" w:rsidR="000227DF" w:rsidRPr="00854E57" w:rsidRDefault="000227DF" w:rsidP="00A64912">
      <w:pPr>
        <w:pStyle w:val="NumberedParagraph"/>
      </w:pPr>
      <w:r w:rsidRPr="00854E57">
        <w:lastRenderedPageBreak/>
        <w:t>If applicable, the mandatory Encounter Related classification questions section will be enabled.</w:t>
      </w:r>
    </w:p>
    <w:p w14:paraId="79FCDDA2" w14:textId="77777777" w:rsidR="000227DF" w:rsidRPr="004068BA" w:rsidRDefault="000227DF" w:rsidP="004A6039">
      <w:pPr>
        <w:pStyle w:val="BulletListMultiple"/>
      </w:pPr>
      <w:r w:rsidRPr="004068BA">
        <w:t xml:space="preserve">Select </w:t>
      </w:r>
      <w:r w:rsidRPr="009F69C7">
        <w:t>YES</w:t>
      </w:r>
      <w:r w:rsidRPr="004068BA">
        <w:t xml:space="preserve"> only if the treatment received relates to that classification.</w:t>
      </w:r>
    </w:p>
    <w:p w14:paraId="79FCDDA3" w14:textId="77777777" w:rsidR="000227DF" w:rsidRDefault="000227DF" w:rsidP="004A6039">
      <w:pPr>
        <w:pStyle w:val="BulletListMultipleLast"/>
      </w:pPr>
      <w:r w:rsidRPr="009F69C7">
        <w:t xml:space="preserve">Pressing the &lt;F1&gt; </w:t>
      </w:r>
      <w:r w:rsidRPr="006528A6">
        <w:t>key</w:t>
      </w:r>
      <w:r w:rsidRPr="009F69C7" w:rsidDel="00563B93">
        <w:t xml:space="preserve"> </w:t>
      </w:r>
      <w:r w:rsidRPr="009F69C7">
        <w:t>while in the Service-Connected field will open a message dialog displaying the patient’s service connection and any rated disabilities</w:t>
      </w:r>
      <w:r w:rsidR="00B814AF">
        <w:t xml:space="preserve"> (Figure 5</w:t>
      </w:r>
      <w:r w:rsidR="004549CA">
        <w:t>3</w:t>
      </w:r>
      <w:r w:rsidR="00B814AF">
        <w:t>)</w:t>
      </w:r>
      <w:r w:rsidRPr="009F69C7">
        <w:t>.</w:t>
      </w:r>
    </w:p>
    <w:p w14:paraId="79FCDDA4" w14:textId="77777777" w:rsidR="000227DF" w:rsidRPr="00F94D33" w:rsidRDefault="000227DF" w:rsidP="004A6039">
      <w:pPr>
        <w:pStyle w:val="FigureCaption"/>
      </w:pPr>
      <w:bookmarkStart w:id="388" w:name="_Toc422742765"/>
      <w:bookmarkStart w:id="389" w:name="_Toc477526750"/>
      <w:bookmarkStart w:id="390" w:name="_Toc477849683"/>
      <w:bookmarkStart w:id="391" w:name="_Toc482735030"/>
      <w:r>
        <w:t xml:space="preserve">Service Connection and Rated Disabilities </w:t>
      </w:r>
      <w:bookmarkEnd w:id="388"/>
      <w:r>
        <w:t>Dialog</w:t>
      </w:r>
      <w:bookmarkEnd w:id="389"/>
      <w:bookmarkEnd w:id="390"/>
      <w:bookmarkEnd w:id="391"/>
    </w:p>
    <w:p w14:paraId="79FCDDA5" w14:textId="77777777" w:rsidR="000227DF" w:rsidRDefault="000227DF" w:rsidP="004A6039">
      <w:pPr>
        <w:pStyle w:val="Figure"/>
      </w:pPr>
      <w:r>
        <w:rPr>
          <w:noProof/>
        </w:rPr>
        <w:drawing>
          <wp:inline distT="0" distB="0" distL="0" distR="0" wp14:anchorId="79FCE452" wp14:editId="79FCE453">
            <wp:extent cx="3600450" cy="2091629"/>
            <wp:effectExtent l="0" t="0" r="0" b="4445"/>
            <wp:docPr id="272" name="Picture 272" descr="Screen capture of Patient's Service Connection and Rated Disabiliti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615861" cy="2100582"/>
                    </a:xfrm>
                    <a:prstGeom prst="rect">
                      <a:avLst/>
                    </a:prstGeom>
                  </pic:spPr>
                </pic:pic>
              </a:graphicData>
            </a:graphic>
          </wp:inline>
        </w:drawing>
      </w:r>
    </w:p>
    <w:p w14:paraId="79FCDDA6" w14:textId="77777777" w:rsidR="000227DF" w:rsidRPr="00854E57" w:rsidRDefault="000227DF" w:rsidP="00A64912">
      <w:pPr>
        <w:pStyle w:val="NumberedParagraph"/>
      </w:pPr>
      <w:r w:rsidRPr="00854E57">
        <w:t>Select the Ordering Section.</w:t>
      </w:r>
    </w:p>
    <w:p w14:paraId="79FCDDA7" w14:textId="77777777" w:rsidR="000227DF" w:rsidRPr="00854E57" w:rsidRDefault="000227DF" w:rsidP="00A64912">
      <w:pPr>
        <w:pStyle w:val="NumberedParagraph"/>
      </w:pPr>
      <w:r w:rsidRPr="00854E57">
        <w:t>Select the Associated Clinic.</w:t>
      </w:r>
    </w:p>
    <w:p w14:paraId="79FCDDA8" w14:textId="77777777" w:rsidR="000227DF" w:rsidRPr="00854E57" w:rsidRDefault="000227DF" w:rsidP="00A64912">
      <w:pPr>
        <w:pStyle w:val="NumberedParagraph"/>
      </w:pPr>
      <w:r w:rsidRPr="00854E57">
        <w:t>Select the associated diagnosis code for the procedure.</w:t>
      </w:r>
    </w:p>
    <w:p w14:paraId="79FCDDA9" w14:textId="77777777" w:rsidR="000227DF" w:rsidRPr="00F94D33" w:rsidRDefault="000227DF" w:rsidP="004A6039">
      <w:pPr>
        <w:pStyle w:val="BulletListMultiple"/>
      </w:pPr>
      <w:r w:rsidRPr="00F94D33">
        <w:t>Use the Primary field to enter one of the following:</w:t>
      </w:r>
    </w:p>
    <w:p w14:paraId="79FCDDAA" w14:textId="77777777" w:rsidR="000227DF" w:rsidRPr="00F94D33" w:rsidRDefault="000227DF" w:rsidP="00591C34">
      <w:pPr>
        <w:pStyle w:val="Bullet2"/>
        <w:numPr>
          <w:ilvl w:val="0"/>
          <w:numId w:val="2"/>
        </w:numPr>
        <w:tabs>
          <w:tab w:val="left" w:pos="1440"/>
        </w:tabs>
        <w:spacing w:before="40" w:after="20"/>
      </w:pPr>
      <w:r w:rsidRPr="00F94D33">
        <w:t>ICD code (whole or partial)</w:t>
      </w:r>
    </w:p>
    <w:p w14:paraId="79FCDDAB" w14:textId="77777777" w:rsidR="000227DF" w:rsidRPr="00F94D33" w:rsidRDefault="000227DF" w:rsidP="00591C34">
      <w:pPr>
        <w:pStyle w:val="Bullet2"/>
        <w:numPr>
          <w:ilvl w:val="0"/>
          <w:numId w:val="2"/>
        </w:numPr>
        <w:tabs>
          <w:tab w:val="left" w:pos="1440"/>
        </w:tabs>
        <w:spacing w:before="40" w:after="20"/>
      </w:pPr>
      <w:r w:rsidRPr="00F94D33">
        <w:t>Diagnosis Name (whole or partial)</w:t>
      </w:r>
    </w:p>
    <w:p w14:paraId="79FCDDAC" w14:textId="77777777" w:rsidR="000227DF" w:rsidRPr="009F69C7" w:rsidRDefault="000227DF" w:rsidP="004A6039">
      <w:pPr>
        <w:pStyle w:val="BulletListMultiple"/>
      </w:pPr>
      <w:r w:rsidRPr="004068BA">
        <w:t xml:space="preserve">Click the </w:t>
      </w:r>
      <w:r w:rsidRPr="009F69C7">
        <w:t>Search</w:t>
      </w:r>
      <w:r w:rsidRPr="004068BA">
        <w:t xml:space="preserve"> button. </w:t>
      </w:r>
      <w:r w:rsidRPr="009F69C7">
        <w:rPr>
          <w:noProof/>
        </w:rPr>
        <w:drawing>
          <wp:inline distT="0" distB="0" distL="0" distR="0" wp14:anchorId="79FCE454" wp14:editId="79FCE455">
            <wp:extent cx="228600" cy="228600"/>
            <wp:effectExtent l="0" t="0" r="0" b="0"/>
            <wp:docPr id="65" name="Picture 102" descr="Screen capture of the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 capture of the search button"/>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p>
    <w:p w14:paraId="79FCDDAD" w14:textId="77777777" w:rsidR="000227DF" w:rsidRPr="00F94D33" w:rsidRDefault="000227DF" w:rsidP="004A6039">
      <w:pPr>
        <w:pStyle w:val="BulletListMultiple"/>
      </w:pPr>
      <w:r w:rsidRPr="00F94D33">
        <w:t>Select from the resulting dropdown list.</w:t>
      </w:r>
    </w:p>
    <w:p w14:paraId="79FCDDAE" w14:textId="77777777" w:rsidR="000227DF" w:rsidRPr="001659F1" w:rsidRDefault="000227DF" w:rsidP="004A6039">
      <w:pPr>
        <w:pStyle w:val="BulletListMultipleLast"/>
      </w:pPr>
      <w:r w:rsidRPr="004068BA">
        <w:t>Repeat as needed to select the Secondary Diagnos</w:t>
      </w:r>
      <w:r w:rsidRPr="00F53A89">
        <w:t>e</w:t>
      </w:r>
      <w:r w:rsidRPr="001659F1">
        <w:t>s Codes.</w:t>
      </w:r>
    </w:p>
    <w:p w14:paraId="79FCDDAF" w14:textId="77777777" w:rsidR="000227DF" w:rsidRPr="00854E57" w:rsidRDefault="000227DF" w:rsidP="00A64912">
      <w:pPr>
        <w:pStyle w:val="NumberedParagraph"/>
      </w:pPr>
      <w:r w:rsidRPr="00854E57">
        <w:t>Click the Add Patient</w:t>
      </w:r>
      <w:r w:rsidRPr="00A64912">
        <w:t xml:space="preserve"> </w:t>
      </w:r>
      <w:r w:rsidRPr="00854E57">
        <w:t>button to add this patient to the list of Selected Patients and display a blank screen ready for another entry.</w:t>
      </w:r>
    </w:p>
    <w:p w14:paraId="79FCDDB0" w14:textId="77777777" w:rsidR="000227DF" w:rsidRPr="00854E57" w:rsidRDefault="000227DF" w:rsidP="00A64912">
      <w:pPr>
        <w:pStyle w:val="NumberedParagraph"/>
      </w:pPr>
      <w:r w:rsidRPr="00854E57">
        <w:t>Use the View Selected Patients tab to check the work.</w:t>
      </w:r>
    </w:p>
    <w:p w14:paraId="79FCDDB1" w14:textId="77777777" w:rsidR="000227DF" w:rsidRDefault="000227DF" w:rsidP="004A6039">
      <w:pPr>
        <w:pStyle w:val="DSSECSBodyText"/>
      </w:pPr>
      <w:r>
        <w:br w:type="page"/>
      </w:r>
    </w:p>
    <w:p w14:paraId="79FCDDB2" w14:textId="77777777" w:rsidR="000227DF" w:rsidRPr="00854E57" w:rsidRDefault="000227DF" w:rsidP="00854E57">
      <w:pPr>
        <w:pStyle w:val="Heading4"/>
      </w:pPr>
      <w:bookmarkStart w:id="392" w:name="_Toc422471188"/>
      <w:bookmarkStart w:id="393" w:name="_Toc422471356"/>
      <w:bookmarkStart w:id="394" w:name="_Ref460506624"/>
      <w:bookmarkStart w:id="395" w:name="_Toc477526585"/>
      <w:bookmarkStart w:id="396" w:name="_Toc477938631"/>
      <w:bookmarkStart w:id="397" w:name="_Toc482734899"/>
      <w:r w:rsidRPr="00854E57">
        <w:lastRenderedPageBreak/>
        <w:t>Verify Information Using the View Selected Patients Tab</w:t>
      </w:r>
      <w:bookmarkEnd w:id="392"/>
      <w:bookmarkEnd w:id="393"/>
      <w:bookmarkEnd w:id="394"/>
      <w:bookmarkEnd w:id="395"/>
      <w:bookmarkEnd w:id="396"/>
      <w:bookmarkEnd w:id="397"/>
    </w:p>
    <w:p w14:paraId="79FCDDB3" w14:textId="77777777" w:rsidR="000227DF" w:rsidRPr="009D466A" w:rsidRDefault="000227DF" w:rsidP="00B814AF">
      <w:pPr>
        <w:pStyle w:val="DSSECSBodyText"/>
      </w:pPr>
      <w:r>
        <w:t>The following instructions are used to verify information using the View Selected Patients Tab and it can also be used to delete a patient procedure.</w:t>
      </w:r>
    </w:p>
    <w:p w14:paraId="79FCDDB4" w14:textId="77777777" w:rsidR="000227DF" w:rsidRPr="00854E57" w:rsidRDefault="000227DF" w:rsidP="00854E57">
      <w:pPr>
        <w:pStyle w:val="NumberedParagraph"/>
        <w:numPr>
          <w:ilvl w:val="0"/>
          <w:numId w:val="125"/>
        </w:numPr>
        <w:tabs>
          <w:tab w:val="clear" w:pos="1080"/>
        </w:tabs>
        <w:ind w:left="900" w:hanging="900"/>
      </w:pPr>
      <w:r w:rsidRPr="00854E57">
        <w:t>Click on the View Selected Patients tab to review the list of selected patients</w:t>
      </w:r>
      <w:r w:rsidR="00B814AF" w:rsidRPr="00854E57">
        <w:t xml:space="preserve"> (Figure 5</w:t>
      </w:r>
      <w:r w:rsidR="009A62A1" w:rsidRPr="00854E57">
        <w:t>4</w:t>
      </w:r>
      <w:r w:rsidR="00B814AF" w:rsidRPr="00854E57">
        <w:t>)</w:t>
      </w:r>
      <w:r w:rsidRPr="00854E57">
        <w:t>.</w:t>
      </w:r>
    </w:p>
    <w:p w14:paraId="79FCDDB5" w14:textId="77777777" w:rsidR="000227DF" w:rsidRDefault="000227DF" w:rsidP="008E67B4">
      <w:pPr>
        <w:pStyle w:val="FigureCaption"/>
      </w:pPr>
      <w:bookmarkStart w:id="398" w:name="_Toc422742766"/>
      <w:bookmarkStart w:id="399" w:name="_Toc477526751"/>
      <w:bookmarkStart w:id="400" w:name="_Toc477849684"/>
      <w:bookmarkStart w:id="401" w:name="_Toc482735031"/>
      <w:r>
        <w:t xml:space="preserve">Multiple Dates/Multiple Procedures </w:t>
      </w:r>
      <w:bookmarkEnd w:id="398"/>
      <w:r>
        <w:t>View Selected Patients Tab</w:t>
      </w:r>
      <w:bookmarkEnd w:id="399"/>
      <w:bookmarkEnd w:id="400"/>
      <w:bookmarkEnd w:id="401"/>
    </w:p>
    <w:p w14:paraId="79FCDDB6" w14:textId="77777777" w:rsidR="000227DF" w:rsidRDefault="000227DF" w:rsidP="00DD6EFE">
      <w:pPr>
        <w:pStyle w:val="Figure"/>
      </w:pPr>
      <w:r>
        <w:rPr>
          <w:noProof/>
        </w:rPr>
        <w:drawing>
          <wp:inline distT="0" distB="0" distL="0" distR="0" wp14:anchorId="79FCE456" wp14:editId="79FCE457">
            <wp:extent cx="5730604" cy="4305300"/>
            <wp:effectExtent l="0" t="0" r="3810" b="0"/>
            <wp:docPr id="273" name="Picture 273" descr="Screen Capture of the Multiple Dates / Multiple Procedures form. Display items are: Location, DSS Unit, Category, Procedure Date Time and Selected date times. There are 2 selection buttons for each of those date/time fields, along with a Delete Patient and View Details buttons. The tab control is displaying Patient, Status, Associated Clinic and Primary Diagnosis colum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730604" cy="4305300"/>
                    </a:xfrm>
                    <a:prstGeom prst="rect">
                      <a:avLst/>
                    </a:prstGeom>
                  </pic:spPr>
                </pic:pic>
              </a:graphicData>
            </a:graphic>
          </wp:inline>
        </w:drawing>
      </w:r>
    </w:p>
    <w:p w14:paraId="79FCDDB7" w14:textId="77777777" w:rsidR="000227DF" w:rsidRPr="00854E57" w:rsidRDefault="000227DF" w:rsidP="00A64912">
      <w:pPr>
        <w:pStyle w:val="NumberedParagraph"/>
        <w:tabs>
          <w:tab w:val="clear" w:pos="1080"/>
        </w:tabs>
      </w:pPr>
      <w:r w:rsidRPr="00854E57">
        <w:t>To remove a patient from the list, select record and click the Delete Patient button. Click the Yes button on the Confirmation message dialog</w:t>
      </w:r>
      <w:r w:rsidR="00B814AF" w:rsidRPr="00854E57">
        <w:t xml:space="preserve"> (Figure 5</w:t>
      </w:r>
      <w:r w:rsidR="009A62A1" w:rsidRPr="00854E57">
        <w:t>5</w:t>
      </w:r>
      <w:r w:rsidR="00B814AF" w:rsidRPr="00854E57">
        <w:t>)</w:t>
      </w:r>
      <w:r w:rsidRPr="00854E57">
        <w:t>.</w:t>
      </w:r>
    </w:p>
    <w:p w14:paraId="79FCDDB8" w14:textId="77777777" w:rsidR="000227DF" w:rsidRDefault="000227DF" w:rsidP="00F27618">
      <w:pPr>
        <w:pStyle w:val="FigureCaption"/>
      </w:pPr>
      <w:bookmarkStart w:id="402" w:name="_Toc422742767"/>
      <w:bookmarkStart w:id="403" w:name="_Toc477526752"/>
      <w:bookmarkStart w:id="404" w:name="_Toc477849685"/>
      <w:bookmarkStart w:id="405" w:name="_Toc482735032"/>
      <w:r>
        <w:t xml:space="preserve">Deleting Patient Confirmation </w:t>
      </w:r>
      <w:bookmarkEnd w:id="402"/>
      <w:r>
        <w:t>Dialog</w:t>
      </w:r>
      <w:bookmarkEnd w:id="403"/>
      <w:bookmarkEnd w:id="404"/>
      <w:bookmarkEnd w:id="405"/>
    </w:p>
    <w:p w14:paraId="79FCDDB9" w14:textId="77777777" w:rsidR="000227DF" w:rsidRDefault="000227DF" w:rsidP="00F27618">
      <w:pPr>
        <w:pStyle w:val="Figure"/>
      </w:pPr>
      <w:r>
        <w:rPr>
          <w:noProof/>
        </w:rPr>
        <w:drawing>
          <wp:inline distT="0" distB="0" distL="0" distR="0" wp14:anchorId="79FCE458" wp14:editId="79FCE459">
            <wp:extent cx="2295144" cy="1309082"/>
            <wp:effectExtent l="0" t="0" r="0" b="5715"/>
            <wp:docPr id="274" name="Picture 274" descr="Screen capture of the confirmation button that says &quot;This Patient will be deleted.  Continue?&quot;.  The user can select Yes (Alt and Y) to delete the patient and No (Alt and N) to return back to the previou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2301121" cy="1312491"/>
                    </a:xfrm>
                    <a:prstGeom prst="rect">
                      <a:avLst/>
                    </a:prstGeom>
                  </pic:spPr>
                </pic:pic>
              </a:graphicData>
            </a:graphic>
          </wp:inline>
        </w:drawing>
      </w:r>
    </w:p>
    <w:p w14:paraId="79FCDDBA" w14:textId="77777777" w:rsidR="009A62A1" w:rsidRPr="00854E57" w:rsidRDefault="000227DF" w:rsidP="00A64912">
      <w:pPr>
        <w:pStyle w:val="NumberedParagraph"/>
      </w:pPr>
      <w:r w:rsidRPr="00854E57">
        <w:lastRenderedPageBreak/>
        <w:t xml:space="preserve">To view a patient in an expanded format, select the record and click the View Details button. </w:t>
      </w:r>
    </w:p>
    <w:p w14:paraId="79FCDDBB" w14:textId="77777777" w:rsidR="000227DF" w:rsidRPr="00F27618" w:rsidRDefault="000227DF" w:rsidP="003B6C1A">
      <w:pPr>
        <w:pStyle w:val="BulletListMultipleLast"/>
      </w:pPr>
      <w:r w:rsidRPr="00A96E52">
        <w:t xml:space="preserve">The patient record is not editable </w:t>
      </w:r>
      <w:r w:rsidRPr="009A62A1">
        <w:t>using</w:t>
      </w:r>
      <w:r w:rsidRPr="00A96E52">
        <w:t xml:space="preserve"> the View Patient Record Detail screen</w:t>
      </w:r>
      <w:r w:rsidR="00B814AF">
        <w:t xml:space="preserve"> (Figure 5</w:t>
      </w:r>
      <w:r w:rsidR="009A62A1">
        <w:t>6</w:t>
      </w:r>
      <w:r w:rsidR="00B814AF">
        <w:t>)</w:t>
      </w:r>
      <w:r w:rsidRPr="00F27618">
        <w:t>.</w:t>
      </w:r>
    </w:p>
    <w:p w14:paraId="79FCDDBC" w14:textId="77777777" w:rsidR="000227DF" w:rsidRDefault="000227DF" w:rsidP="004A6039">
      <w:pPr>
        <w:pStyle w:val="FigureCaption"/>
      </w:pPr>
      <w:bookmarkStart w:id="406" w:name="_Toc422742768"/>
      <w:bookmarkStart w:id="407" w:name="_Toc477526753"/>
      <w:bookmarkStart w:id="408" w:name="_Toc477849686"/>
      <w:bookmarkStart w:id="409" w:name="_Toc482735033"/>
      <w:r>
        <w:t>View Patient Record Details Screen</w:t>
      </w:r>
      <w:bookmarkEnd w:id="406"/>
      <w:bookmarkEnd w:id="407"/>
      <w:bookmarkEnd w:id="408"/>
      <w:bookmarkEnd w:id="409"/>
    </w:p>
    <w:p w14:paraId="79FCDDBD" w14:textId="77777777" w:rsidR="000227DF" w:rsidRDefault="000227DF" w:rsidP="004A6039">
      <w:pPr>
        <w:pStyle w:val="Figure"/>
      </w:pPr>
      <w:r>
        <w:rPr>
          <w:noProof/>
        </w:rPr>
        <w:drawing>
          <wp:inline distT="0" distB="0" distL="0" distR="0" wp14:anchorId="79FCE45A" wp14:editId="79FCE45B">
            <wp:extent cx="5943600" cy="4465320"/>
            <wp:effectExtent l="0" t="0" r="0" b="0"/>
            <wp:docPr id="275" name="Picture 275" descr="Screen Capture of the View Patient Record Details form. Display items are: Location, DSS Unit, Category, Procedure Date Time and Selected date times. There are 2 selection buttons for each of those date/time fields, along with close Patient View button. The tab control is displaying Patient, Eligibility Code, Service Connected, SW  Asia Conditions, Combat Veteran, MST, Agent Orange, Head/Neck Cancer, Ionizing Radiation and Project 112/Shad list boxes. Also displayed in Ordering Section, Associated Clinic Primary Diagnosis and Secondary Diagnosis 1-4 list box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4465320"/>
                    </a:xfrm>
                    <a:prstGeom prst="rect">
                      <a:avLst/>
                    </a:prstGeom>
                  </pic:spPr>
                </pic:pic>
              </a:graphicData>
            </a:graphic>
          </wp:inline>
        </w:drawing>
      </w:r>
    </w:p>
    <w:p w14:paraId="79FCDDBE" w14:textId="77777777" w:rsidR="000227DF" w:rsidRPr="00854E57" w:rsidRDefault="000227DF" w:rsidP="00A64912">
      <w:pPr>
        <w:pStyle w:val="NumberedParagraph"/>
      </w:pPr>
      <w:r w:rsidRPr="00854E57">
        <w:t>Click the Close Patient View button to return to the View Selected Patients tab.</w:t>
      </w:r>
    </w:p>
    <w:p w14:paraId="79FCDDBF" w14:textId="77777777" w:rsidR="000227DF" w:rsidRDefault="000227DF" w:rsidP="003B6C1A">
      <w:pPr>
        <w:pStyle w:val="Heading4"/>
      </w:pPr>
      <w:bookmarkStart w:id="410" w:name="_Toc422471189"/>
      <w:bookmarkStart w:id="411" w:name="_Toc422471357"/>
      <w:bookmarkStart w:id="412" w:name="_Ref460506630"/>
      <w:bookmarkStart w:id="413" w:name="_Toc477526586"/>
      <w:bookmarkStart w:id="414" w:name="_Toc477938632"/>
      <w:bookmarkStart w:id="415" w:name="_Toc482734900"/>
      <w:r>
        <w:t xml:space="preserve">Verify Information </w:t>
      </w:r>
      <w:r w:rsidRPr="009A62A1">
        <w:t>Using</w:t>
      </w:r>
      <w:r>
        <w:t xml:space="preserve"> the Records Pending Filing Tab</w:t>
      </w:r>
      <w:bookmarkEnd w:id="410"/>
      <w:bookmarkEnd w:id="411"/>
      <w:bookmarkEnd w:id="412"/>
      <w:bookmarkEnd w:id="413"/>
      <w:bookmarkEnd w:id="414"/>
      <w:bookmarkEnd w:id="415"/>
    </w:p>
    <w:p w14:paraId="79FCDDC0" w14:textId="77777777" w:rsidR="000227DF" w:rsidRDefault="009A62A1" w:rsidP="000227DF">
      <w:pPr>
        <w:pStyle w:val="DSSECSBodyText"/>
      </w:pPr>
      <w:r>
        <w:t xml:space="preserve">The Records Pending Filing tab </w:t>
      </w:r>
      <w:r w:rsidR="000227DF" w:rsidRPr="009D466A">
        <w:t xml:space="preserve">lists the individual records (transactions) that will be processed when the </w:t>
      </w:r>
      <w:r w:rsidR="000227DF" w:rsidRPr="003B6C1A">
        <w:t xml:space="preserve">OK </w:t>
      </w:r>
      <w:r w:rsidR="000227DF" w:rsidRPr="009A62A1">
        <w:t>or</w:t>
      </w:r>
      <w:r w:rsidR="000227DF" w:rsidRPr="003B6C1A">
        <w:t xml:space="preserve"> Save</w:t>
      </w:r>
      <w:r w:rsidR="000227DF" w:rsidRPr="009D466A">
        <w:t xml:space="preserve"> button at the bottom of the screen is clicked</w:t>
      </w:r>
      <w:r>
        <w:t xml:space="preserve"> (Figure 57)</w:t>
      </w:r>
      <w:r w:rsidR="000227DF" w:rsidRPr="009D466A">
        <w:t>.</w:t>
      </w:r>
    </w:p>
    <w:p w14:paraId="79FCDDC1" w14:textId="77777777" w:rsidR="000227DF" w:rsidRPr="00854E57" w:rsidRDefault="000227DF" w:rsidP="00854E57">
      <w:pPr>
        <w:pStyle w:val="NumberedParagraph"/>
        <w:numPr>
          <w:ilvl w:val="0"/>
          <w:numId w:val="126"/>
        </w:numPr>
        <w:tabs>
          <w:tab w:val="clear" w:pos="1080"/>
        </w:tabs>
        <w:ind w:left="900" w:hanging="900"/>
      </w:pPr>
      <w:r w:rsidRPr="00854E57">
        <w:t>Click on the Records Pending Filing tab to view a l</w:t>
      </w:r>
      <w:r w:rsidR="00122BF6" w:rsidRPr="00854E57">
        <w:t>ist of the records to be filed</w:t>
      </w:r>
      <w:r w:rsidR="009A62A1" w:rsidRPr="00854E57">
        <w:t>.</w:t>
      </w:r>
    </w:p>
    <w:p w14:paraId="79FCDDC2" w14:textId="77777777" w:rsidR="000227DF" w:rsidRDefault="000227DF" w:rsidP="000227DF">
      <w:pPr>
        <w:pStyle w:val="Note"/>
      </w:pPr>
      <w:r w:rsidRPr="00F94D33">
        <w:t>Note</w:t>
      </w:r>
      <w:r>
        <w:t>:</w:t>
      </w:r>
    </w:p>
    <w:p w14:paraId="79FCDDC3" w14:textId="77777777" w:rsidR="000227DF" w:rsidRDefault="000227DF" w:rsidP="00591C34">
      <w:pPr>
        <w:pStyle w:val="BulletListIndent"/>
        <w:numPr>
          <w:ilvl w:val="0"/>
          <w:numId w:val="6"/>
        </w:numPr>
        <w:ind w:left="1260"/>
      </w:pPr>
      <w:r w:rsidRPr="00F94D33">
        <w:t>This screen is not editable.</w:t>
      </w:r>
    </w:p>
    <w:p w14:paraId="79FCDDC4" w14:textId="77777777" w:rsidR="000227DF" w:rsidRPr="0082368E" w:rsidRDefault="000227DF" w:rsidP="009A62A1">
      <w:pPr>
        <w:pStyle w:val="FigureCaption"/>
      </w:pPr>
      <w:bookmarkStart w:id="416" w:name="_Toc422742769"/>
      <w:bookmarkStart w:id="417" w:name="_Toc477526754"/>
      <w:bookmarkStart w:id="418" w:name="_Toc477849687"/>
      <w:bookmarkStart w:id="419" w:name="_Toc482735034"/>
      <w:r w:rsidRPr="009A62A1">
        <w:lastRenderedPageBreak/>
        <w:t xml:space="preserve">Multiple Dates/Multiple Procedures </w:t>
      </w:r>
      <w:bookmarkEnd w:id="416"/>
      <w:r w:rsidRPr="009A62A1">
        <w:t>Records Pending Filing Tab</w:t>
      </w:r>
      <w:bookmarkEnd w:id="417"/>
      <w:bookmarkEnd w:id="418"/>
      <w:bookmarkEnd w:id="419"/>
    </w:p>
    <w:p w14:paraId="79FCDDC5" w14:textId="77777777" w:rsidR="000227DF" w:rsidRDefault="000227DF" w:rsidP="000227DF">
      <w:pPr>
        <w:pStyle w:val="Figure"/>
      </w:pPr>
      <w:r>
        <w:rPr>
          <w:noProof/>
        </w:rPr>
        <w:drawing>
          <wp:inline distT="0" distB="0" distL="0" distR="0" wp14:anchorId="79FCE45C" wp14:editId="79FCE45D">
            <wp:extent cx="4953000" cy="3634928"/>
            <wp:effectExtent l="0" t="0" r="0" b="3810"/>
            <wp:docPr id="276" name="Picture 276" descr="Screen Capture of the Mulitple Dates / Multiple Procedures screen with the Records Pending Filing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4955076" cy="3636452"/>
                    </a:xfrm>
                    <a:prstGeom prst="rect">
                      <a:avLst/>
                    </a:prstGeom>
                  </pic:spPr>
                </pic:pic>
              </a:graphicData>
            </a:graphic>
          </wp:inline>
        </w:drawing>
      </w:r>
    </w:p>
    <w:p w14:paraId="79FCDDC6" w14:textId="77777777" w:rsidR="009A62A1" w:rsidRPr="00854E57" w:rsidRDefault="009A62A1" w:rsidP="00854E57">
      <w:pPr>
        <w:pStyle w:val="NumberedParagraph"/>
      </w:pPr>
      <w:r w:rsidRPr="00854E57">
        <w:t>Click the OK button to return to the Data Entry menu, or click Save to add more entries.</w:t>
      </w:r>
    </w:p>
    <w:p w14:paraId="79FCDDC7" w14:textId="77777777" w:rsidR="000227DF" w:rsidRPr="009F69C7" w:rsidRDefault="009A62A1" w:rsidP="003B6C1A">
      <w:pPr>
        <w:pStyle w:val="BulletListMultipleLast"/>
      </w:pPr>
      <w:r>
        <w:t>After clicking the Save option, an</w:t>
      </w:r>
      <w:r w:rsidR="000227DF" w:rsidRPr="009F69C7">
        <w:t xml:space="preserve"> information dialog will appear on the screen to show the number of records added</w:t>
      </w:r>
      <w:r w:rsidR="00B814AF">
        <w:t xml:space="preserve"> (Figure 5</w:t>
      </w:r>
      <w:r>
        <w:t>8</w:t>
      </w:r>
      <w:r w:rsidR="00B814AF">
        <w:t>)</w:t>
      </w:r>
      <w:r w:rsidR="000227DF" w:rsidRPr="009F69C7">
        <w:t>.</w:t>
      </w:r>
    </w:p>
    <w:p w14:paraId="79FCDDC8" w14:textId="77777777" w:rsidR="000227DF" w:rsidRPr="0082368E" w:rsidRDefault="000227DF" w:rsidP="009A62A1">
      <w:pPr>
        <w:pStyle w:val="FigureCaption"/>
      </w:pPr>
      <w:bookmarkStart w:id="420" w:name="_Toc422742770"/>
      <w:bookmarkStart w:id="421" w:name="_Toc477526755"/>
      <w:bookmarkStart w:id="422" w:name="_Toc477849688"/>
      <w:bookmarkStart w:id="423" w:name="_Toc482735035"/>
      <w:r w:rsidRPr="0082368E">
        <w:t>Information Dialog after Saving</w:t>
      </w:r>
      <w:bookmarkEnd w:id="420"/>
      <w:bookmarkEnd w:id="421"/>
      <w:bookmarkEnd w:id="422"/>
      <w:bookmarkEnd w:id="423"/>
    </w:p>
    <w:p w14:paraId="79FCDDC9" w14:textId="77777777" w:rsidR="000227DF" w:rsidRDefault="000227DF" w:rsidP="000227DF">
      <w:pPr>
        <w:pStyle w:val="Figure"/>
      </w:pPr>
      <w:r>
        <w:rPr>
          <w:noProof/>
        </w:rPr>
        <w:drawing>
          <wp:inline distT="0" distB="0" distL="0" distR="0" wp14:anchorId="79FCE45E" wp14:editId="79FCE45F">
            <wp:extent cx="1293962" cy="1069675"/>
            <wp:effectExtent l="0" t="0" r="1905" b="0"/>
            <wp:docPr id="277" name="Picture 277" descr="Screen capture of an information popup showing how many records were sa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1307393" cy="1080778"/>
                    </a:xfrm>
                    <a:prstGeom prst="rect">
                      <a:avLst/>
                    </a:prstGeom>
                  </pic:spPr>
                </pic:pic>
              </a:graphicData>
            </a:graphic>
          </wp:inline>
        </w:drawing>
      </w:r>
    </w:p>
    <w:p w14:paraId="79FCDDCA" w14:textId="77777777" w:rsidR="000227DF" w:rsidRPr="00F94D33" w:rsidRDefault="000227DF" w:rsidP="000227DF">
      <w:pPr>
        <w:pStyle w:val="DSSECSBodyText"/>
      </w:pPr>
      <w:r w:rsidRPr="00F94D33">
        <w:t xml:space="preserve">The records consist of every combination of the dates, procedures, and patients selected on the tabs described </w:t>
      </w:r>
      <w:r>
        <w:t>in the preceding sections,</w:t>
      </w:r>
      <w:r w:rsidRPr="00F94D33">
        <w:t xml:space="preserve"> and the providers selected will be assigned to each record.</w:t>
      </w:r>
    </w:p>
    <w:p w14:paraId="79FCDDCB" w14:textId="77777777" w:rsidR="000227DF" w:rsidRPr="00854E57" w:rsidRDefault="000227DF" w:rsidP="00A64912">
      <w:pPr>
        <w:pStyle w:val="NumberedParagraph"/>
      </w:pPr>
      <w:r w:rsidRPr="00854E57">
        <w:t>To change the list, review and revise the selections on the Providers, Procedure and Select Patient tabs and for the Selected Dates/Times field.</w:t>
      </w:r>
    </w:p>
    <w:p w14:paraId="79FCDDCC" w14:textId="77777777" w:rsidR="000227DF" w:rsidRPr="00A64912" w:rsidRDefault="000227DF" w:rsidP="00A64912">
      <w:pPr>
        <w:pStyle w:val="NumberedParagraph"/>
      </w:pPr>
      <w:r w:rsidRPr="00854E57">
        <w:t>To correct an entry, return to the Data Entry menu and select Data Entry by Patient</w:t>
      </w:r>
      <w:r w:rsidRPr="00A64912">
        <w:t>.</w:t>
      </w:r>
    </w:p>
    <w:p w14:paraId="79FCDDCD" w14:textId="77777777" w:rsidR="0082368E" w:rsidRDefault="0082368E" w:rsidP="003B6C1A">
      <w:pPr>
        <w:pStyle w:val="DSSECSBodyText"/>
      </w:pPr>
      <w:bookmarkStart w:id="424" w:name="_Toc477526587"/>
      <w:bookmarkStart w:id="425" w:name="_Toc477938633"/>
      <w:r>
        <w:br w:type="page"/>
      </w:r>
    </w:p>
    <w:p w14:paraId="79FCDDCE" w14:textId="77777777" w:rsidR="000227DF" w:rsidRPr="00854E57" w:rsidRDefault="000227DF" w:rsidP="00854E57">
      <w:pPr>
        <w:pStyle w:val="Heading2"/>
      </w:pPr>
      <w:bookmarkStart w:id="426" w:name="_Toc482734901"/>
      <w:r w:rsidRPr="00854E57">
        <w:lastRenderedPageBreak/>
        <w:t>Spreadsheet</w:t>
      </w:r>
      <w:bookmarkEnd w:id="424"/>
      <w:bookmarkEnd w:id="425"/>
      <w:bookmarkEnd w:id="426"/>
      <w:r w:rsidRPr="00854E57">
        <w:fldChar w:fldCharType="begin"/>
      </w:r>
      <w:r w:rsidRPr="00854E57">
        <w:instrText xml:space="preserve"> XE "Spreadsheet"</w:instrText>
      </w:r>
      <w:r w:rsidRPr="00854E57">
        <w:fldChar w:fldCharType="end"/>
      </w:r>
    </w:p>
    <w:p w14:paraId="79FCDDCF" w14:textId="77777777" w:rsidR="000227DF" w:rsidRDefault="000227DF" w:rsidP="004A6039">
      <w:pPr>
        <w:pStyle w:val="DSSECSBodyText"/>
      </w:pPr>
      <w:r w:rsidRPr="004068BA">
        <w:t>Data can be batch processed in the Event Capture GUI using the spreadsheet import and upload options. Two types of spreadsheet</w:t>
      </w:r>
      <w:r w:rsidR="0082368E">
        <w:t>s</w:t>
      </w:r>
      <w:r w:rsidRPr="004068BA">
        <w:t xml:space="preserve"> can be used for this data ent</w:t>
      </w:r>
      <w:r w:rsidRPr="00F53A89">
        <w:t>ry – the regular spreadsheet, or the State Home spreadsheet.</w:t>
      </w:r>
      <w:r w:rsidRPr="001659F1">
        <w:t xml:space="preserve"> Both methods of import are launched from the </w:t>
      </w:r>
      <w:r w:rsidRPr="009F69C7">
        <w:t>Spreadsheet Upload</w:t>
      </w:r>
      <w:r w:rsidRPr="004068BA">
        <w:t xml:space="preserve"> screen. </w:t>
      </w:r>
      <w:r w:rsidRPr="00F53A89">
        <w:t>Once a spreadsheet is imported into Event Capture, the data can be uploaded to VistA.</w:t>
      </w:r>
    </w:p>
    <w:p w14:paraId="79FCDDD0" w14:textId="77777777" w:rsidR="0082368E" w:rsidRPr="00854E57" w:rsidRDefault="0082368E" w:rsidP="00854E57">
      <w:pPr>
        <w:pStyle w:val="Heading3"/>
      </w:pPr>
      <w:bookmarkStart w:id="427" w:name="_Toc482734902"/>
      <w:r w:rsidRPr="00854E57">
        <w:t>Import a Regular Spreadsheet</w:t>
      </w:r>
      <w:bookmarkEnd w:id="427"/>
      <w:r w:rsidRPr="00854E57">
        <w:fldChar w:fldCharType="begin"/>
      </w:r>
      <w:r w:rsidRPr="00854E57">
        <w:instrText xml:space="preserve"> XE "Import a Regular Spreadsheet" </w:instrText>
      </w:r>
      <w:r w:rsidRPr="00854E57">
        <w:fldChar w:fldCharType="end"/>
      </w:r>
    </w:p>
    <w:p w14:paraId="79FCDDD1" w14:textId="77777777" w:rsidR="0082368E" w:rsidRDefault="0082368E" w:rsidP="0082368E">
      <w:pPr>
        <w:pStyle w:val="DSSECSBodyText"/>
      </w:pPr>
      <w:r>
        <w:t>Importing is the traditional method for batch processing spreadsheet data. The s</w:t>
      </w:r>
      <w:r w:rsidRPr="00B655C8">
        <w:t xml:space="preserve">preadsheet </w:t>
      </w:r>
      <w:r>
        <w:t>import functionality</w:t>
      </w:r>
      <w:r w:rsidRPr="00B655C8">
        <w:t xml:space="preserve"> work</w:t>
      </w:r>
      <w:r>
        <w:t>s</w:t>
      </w:r>
      <w:r w:rsidRPr="00B655C8">
        <w:t xml:space="preserve"> with </w:t>
      </w:r>
      <w:r>
        <w:t xml:space="preserve">MS </w:t>
      </w:r>
      <w:r w:rsidRPr="00B655C8">
        <w:t>Excel</w:t>
      </w:r>
      <w:r>
        <w:t>®</w:t>
      </w:r>
      <w:r w:rsidRPr="00B655C8">
        <w:t xml:space="preserve"> files</w:t>
      </w:r>
      <w:r>
        <w:t>,</w:t>
      </w:r>
      <w:r w:rsidRPr="00B655C8">
        <w:t xml:space="preserve"> </w:t>
      </w:r>
      <w:r>
        <w:t xml:space="preserve">as well as with </w:t>
      </w:r>
      <w:r w:rsidRPr="00B655C8">
        <w:t>tab or comma delimited files.</w:t>
      </w:r>
    </w:p>
    <w:p w14:paraId="79FCDDD2" w14:textId="77777777" w:rsidR="0082368E" w:rsidRPr="00C04AE0" w:rsidRDefault="0082368E" w:rsidP="0082368E">
      <w:pPr>
        <w:pStyle w:val="DSSECSBodyText"/>
        <w:rPr>
          <w:b/>
        </w:rPr>
      </w:pPr>
      <w:r w:rsidRPr="00C04AE0">
        <w:rPr>
          <w:b/>
        </w:rPr>
        <w:t>Before the User Starts</w:t>
      </w:r>
    </w:p>
    <w:p w14:paraId="79FCDDD3" w14:textId="77777777" w:rsidR="0082368E" w:rsidRDefault="0082368E" w:rsidP="0082368E">
      <w:pPr>
        <w:pStyle w:val="BulletListMultiple"/>
        <w:numPr>
          <w:ilvl w:val="0"/>
          <w:numId w:val="6"/>
        </w:numPr>
      </w:pPr>
      <w:r>
        <w:t>A template with default column order is available to aid in populating spreadsheets prior to import.  The header row will not be processed when data are imported; therefore, it can remain in the spreadsheet during the import process.</w:t>
      </w:r>
    </w:p>
    <w:p w14:paraId="79FCDDD4" w14:textId="77777777" w:rsidR="0082368E" w:rsidRDefault="0082368E" w:rsidP="0082368E">
      <w:pPr>
        <w:pStyle w:val="BulletListMultiple"/>
        <w:numPr>
          <w:ilvl w:val="0"/>
          <w:numId w:val="6"/>
        </w:numPr>
      </w:pPr>
      <w:r>
        <w:t xml:space="preserve">The </w:t>
      </w:r>
      <w:hyperlink r:id="rId106" w:history="1">
        <w:r w:rsidRPr="004C2117">
          <w:rPr>
            <w:rStyle w:val="Hyperlink"/>
          </w:rPr>
          <w:t>ECS spreadsheet template</w:t>
        </w:r>
      </w:hyperlink>
      <w:r>
        <w:t xml:space="preserve"> is available on the VA Intranet</w:t>
      </w:r>
      <w:r w:rsidRPr="00F57932">
        <w:t>.</w:t>
      </w:r>
    </w:p>
    <w:p w14:paraId="79FCDDD5" w14:textId="77777777" w:rsidR="0082368E" w:rsidRDefault="0082368E" w:rsidP="0082368E">
      <w:pPr>
        <w:pStyle w:val="BulletListMultiple"/>
        <w:numPr>
          <w:ilvl w:val="0"/>
          <w:numId w:val="6"/>
        </w:numPr>
      </w:pPr>
      <w:r w:rsidRPr="00F57932">
        <w:t xml:space="preserve">Once </w:t>
      </w:r>
      <w:r>
        <w:t>the template is downloaded, save it to a local hard drive for later use.</w:t>
      </w:r>
    </w:p>
    <w:p w14:paraId="79FCDDD6" w14:textId="77777777" w:rsidR="0082368E" w:rsidRDefault="0082368E" w:rsidP="0082368E">
      <w:pPr>
        <w:pStyle w:val="BulletListMultiple"/>
        <w:numPr>
          <w:ilvl w:val="0"/>
          <w:numId w:val="6"/>
        </w:numPr>
      </w:pPr>
      <w:r>
        <w:t>Both *.XLS (pre- 2007) and *.XLSX versions of MS Excel spreadsheets are valid for use in the Event Capture spreadsheet import process.</w:t>
      </w:r>
    </w:p>
    <w:p w14:paraId="79FCDDD7" w14:textId="77777777" w:rsidR="0082368E" w:rsidRDefault="0082368E" w:rsidP="0082368E">
      <w:pPr>
        <w:pStyle w:val="DSSECSBodyText"/>
        <w:rPr>
          <w:b/>
        </w:rPr>
      </w:pPr>
      <w:r w:rsidRPr="00C04AE0">
        <w:rPr>
          <w:b/>
        </w:rPr>
        <w:t>What the User Will See</w:t>
      </w:r>
    </w:p>
    <w:p w14:paraId="79FCDDD8" w14:textId="77777777" w:rsidR="0082368E" w:rsidRDefault="0082368E" w:rsidP="0082368E">
      <w:pPr>
        <w:pStyle w:val="BulletListMultiple"/>
        <w:numPr>
          <w:ilvl w:val="0"/>
          <w:numId w:val="6"/>
        </w:numPr>
      </w:pPr>
      <w:r w:rsidRPr="00672AEA">
        <w:t xml:space="preserve">After selecting </w:t>
      </w:r>
      <w:r>
        <w:t>Spreadsheet option from the main menu, the Spreadsheet Upload screen displays a blank grid form (Figure 59).</w:t>
      </w:r>
    </w:p>
    <w:p w14:paraId="79FCDDD9" w14:textId="77777777" w:rsidR="000227DF" w:rsidRDefault="000227DF" w:rsidP="004A6039">
      <w:pPr>
        <w:pStyle w:val="FigureCaption"/>
      </w:pPr>
      <w:bookmarkStart w:id="428" w:name="_Toc477526756"/>
      <w:bookmarkStart w:id="429" w:name="_Toc477849689"/>
      <w:bookmarkStart w:id="430" w:name="_Toc482735036"/>
      <w:r>
        <w:t>Spreadsheet Upload Screen</w:t>
      </w:r>
      <w:bookmarkEnd w:id="428"/>
      <w:bookmarkEnd w:id="429"/>
      <w:r w:rsidR="0082368E">
        <w:t xml:space="preserve"> Before Import</w:t>
      </w:r>
      <w:bookmarkEnd w:id="430"/>
    </w:p>
    <w:p w14:paraId="79FCDDDA" w14:textId="77777777" w:rsidR="0082368E" w:rsidRPr="0082368E" w:rsidRDefault="0082368E" w:rsidP="003B6C1A">
      <w:pPr>
        <w:pStyle w:val="Figure"/>
      </w:pPr>
      <w:r>
        <w:rPr>
          <w:noProof/>
        </w:rPr>
        <w:drawing>
          <wp:inline distT="0" distB="0" distL="0" distR="0" wp14:anchorId="79FCE460" wp14:editId="79FCE461">
            <wp:extent cx="5596128" cy="3529584"/>
            <wp:effectExtent l="0" t="0" r="5080" b="0"/>
            <wp:docPr id="136" name="Picture 136" descr="Initial Spreadsheet Upload screen displaying a blank gri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adsheetUploadScreen.PNG"/>
                    <pic:cNvPicPr/>
                  </pic:nvPicPr>
                  <pic:blipFill>
                    <a:blip r:embed="rId107">
                      <a:extLst>
                        <a:ext uri="{28A0092B-C50C-407E-A947-70E740481C1C}">
                          <a14:useLocalDpi xmlns:a14="http://schemas.microsoft.com/office/drawing/2010/main" val="0"/>
                        </a:ext>
                      </a:extLst>
                    </a:blip>
                    <a:stretch>
                      <a:fillRect/>
                    </a:stretch>
                  </pic:blipFill>
                  <pic:spPr>
                    <a:xfrm>
                      <a:off x="0" y="0"/>
                      <a:ext cx="5596128" cy="3529584"/>
                    </a:xfrm>
                    <a:prstGeom prst="rect">
                      <a:avLst/>
                    </a:prstGeom>
                  </pic:spPr>
                </pic:pic>
              </a:graphicData>
            </a:graphic>
          </wp:inline>
        </w:drawing>
      </w:r>
    </w:p>
    <w:p w14:paraId="79FCDDDB" w14:textId="77777777" w:rsidR="000227DF" w:rsidRDefault="000227DF" w:rsidP="004A6039">
      <w:pPr>
        <w:pStyle w:val="DSSECSBodyText"/>
      </w:pPr>
      <w:r>
        <w:t>Steps for importing a regular spreadsheet:</w:t>
      </w:r>
    </w:p>
    <w:p w14:paraId="79FCDDDC" w14:textId="770CD6FD" w:rsidR="0082368E" w:rsidRPr="00854E57" w:rsidRDefault="000227DF" w:rsidP="00854E57">
      <w:pPr>
        <w:pStyle w:val="NumberedParagraph"/>
        <w:numPr>
          <w:ilvl w:val="0"/>
          <w:numId w:val="127"/>
        </w:numPr>
        <w:tabs>
          <w:tab w:val="clear" w:pos="1080"/>
        </w:tabs>
        <w:ind w:left="900" w:hanging="900"/>
      </w:pPr>
      <w:r w:rsidRPr="00854E57">
        <w:lastRenderedPageBreak/>
        <w:t>Click the Open a Regular Spreadsheet button, or select the Open Spreadsheet option from the File menu.</w:t>
      </w:r>
    </w:p>
    <w:p w14:paraId="79FCDDDD" w14:textId="77777777" w:rsidR="000227DF" w:rsidRDefault="000227DF" w:rsidP="003B6C1A">
      <w:pPr>
        <w:pStyle w:val="BulletListMultipleLast"/>
      </w:pPr>
      <w:r w:rsidRPr="00A96E52">
        <w:t xml:space="preserve">A standard Select File dialog will </w:t>
      </w:r>
      <w:r w:rsidR="0082368E">
        <w:t>display</w:t>
      </w:r>
      <w:r w:rsidRPr="00A96E52">
        <w:t>, allowing the user to select the spreadsheet to be imported.</w:t>
      </w:r>
    </w:p>
    <w:p w14:paraId="79FCDDDE" w14:textId="77777777" w:rsidR="003F5ADF" w:rsidRPr="00854E57" w:rsidRDefault="0082368E" w:rsidP="00854E57">
      <w:pPr>
        <w:pStyle w:val="NumberedParagraph"/>
      </w:pPr>
      <w:r w:rsidRPr="00854E57">
        <w:t>Once the desired spreadsheet is selected for import, click the Open button.</w:t>
      </w:r>
    </w:p>
    <w:p w14:paraId="79FCDDDF" w14:textId="77777777" w:rsidR="0082368E" w:rsidRPr="00A96E52" w:rsidRDefault="0082368E" w:rsidP="003B6C1A">
      <w:pPr>
        <w:pStyle w:val="BulletListMultiple"/>
      </w:pPr>
      <w:r w:rsidRPr="00A96E52">
        <w:t xml:space="preserve">The data </w:t>
      </w:r>
      <w:r w:rsidR="003F5ADF">
        <w:t>is</w:t>
      </w:r>
      <w:r w:rsidRPr="00A96E52">
        <w:t xml:space="preserve"> then imported into Event Capture, and will be displayed in the grid of the Spreadsheet Upload form</w:t>
      </w:r>
      <w:r w:rsidR="003F5ADF">
        <w:t xml:space="preserve"> (Figure 60)</w:t>
      </w:r>
      <w:r w:rsidRPr="00A96E52">
        <w:t>.</w:t>
      </w:r>
    </w:p>
    <w:p w14:paraId="79FCDDE0" w14:textId="77777777" w:rsidR="000227DF" w:rsidRDefault="003F5ADF" w:rsidP="004A6039">
      <w:pPr>
        <w:pStyle w:val="FigureCaption"/>
      </w:pPr>
      <w:bookmarkStart w:id="431" w:name="_Toc482735037"/>
      <w:r>
        <w:t>Imported Spreadsheet Data Shown in the Spreadsheet Upload Form</w:t>
      </w:r>
      <w:bookmarkEnd w:id="431"/>
    </w:p>
    <w:p w14:paraId="79FCDDE1" w14:textId="77777777" w:rsidR="00E568A5" w:rsidRPr="00E568A5" w:rsidRDefault="003F5ADF" w:rsidP="00E568A5">
      <w:pPr>
        <w:pStyle w:val="Figure"/>
      </w:pPr>
      <w:r>
        <w:rPr>
          <w:noProof/>
        </w:rPr>
        <w:drawing>
          <wp:inline distT="0" distB="0" distL="0" distR="0" wp14:anchorId="79FCE463" wp14:editId="79FCE464">
            <wp:extent cx="5324475" cy="2273723"/>
            <wp:effectExtent l="0" t="0" r="0" b="0"/>
            <wp:docPr id="142" name="Picture 142" descr="Imported Spreadsheet Data displayed in the Spreadsheet Uploa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adsheetUpload_dataImported.PNG"/>
                    <pic:cNvPicPr/>
                  </pic:nvPicPr>
                  <pic:blipFill>
                    <a:blip r:embed="rId108">
                      <a:extLst>
                        <a:ext uri="{28A0092B-C50C-407E-A947-70E740481C1C}">
                          <a14:useLocalDpi xmlns:a14="http://schemas.microsoft.com/office/drawing/2010/main" val="0"/>
                        </a:ext>
                      </a:extLst>
                    </a:blip>
                    <a:stretch>
                      <a:fillRect/>
                    </a:stretch>
                  </pic:blipFill>
                  <pic:spPr>
                    <a:xfrm>
                      <a:off x="0" y="0"/>
                      <a:ext cx="5324475" cy="2273723"/>
                    </a:xfrm>
                    <a:prstGeom prst="rect">
                      <a:avLst/>
                    </a:prstGeom>
                  </pic:spPr>
                </pic:pic>
              </a:graphicData>
            </a:graphic>
          </wp:inline>
        </w:drawing>
      </w:r>
    </w:p>
    <w:p w14:paraId="79FCDDE2" w14:textId="77777777" w:rsidR="003F5ADF" w:rsidRPr="00854E57" w:rsidRDefault="003F5ADF" w:rsidP="00854E57">
      <w:pPr>
        <w:pStyle w:val="Heading4"/>
      </w:pPr>
      <w:bookmarkStart w:id="432" w:name="_Toc482734903"/>
      <w:r w:rsidRPr="00854E57">
        <w:t>Edit Cell Data on the Spreadsheet Upload Form</w:t>
      </w:r>
      <w:bookmarkEnd w:id="432"/>
      <w:r w:rsidRPr="00854E57">
        <w:fldChar w:fldCharType="begin"/>
      </w:r>
      <w:r w:rsidRPr="00854E57">
        <w:instrText xml:space="preserve"> XE "Edit Cell Data on the Spreadsheet Upload Form" </w:instrText>
      </w:r>
      <w:r w:rsidRPr="00854E57">
        <w:fldChar w:fldCharType="end"/>
      </w:r>
    </w:p>
    <w:p w14:paraId="79FCDDE3" w14:textId="77777777" w:rsidR="003F5ADF" w:rsidRPr="00F53A89" w:rsidRDefault="003F5ADF" w:rsidP="003F5ADF">
      <w:pPr>
        <w:pStyle w:val="DSSECSBodyText"/>
      </w:pPr>
      <w:r w:rsidRPr="004068BA">
        <w:t xml:space="preserve">All imported data can be modified in the </w:t>
      </w:r>
      <w:r w:rsidRPr="009F69C7">
        <w:t>Spreadsheet Upload</w:t>
      </w:r>
      <w:r w:rsidRPr="004068BA">
        <w:t xml:space="preserve"> form. The information from the selected cell is displayed in the </w:t>
      </w:r>
      <w:r w:rsidRPr="009F69C7">
        <w:t>Cell Data</w:t>
      </w:r>
      <w:r w:rsidRPr="004068BA">
        <w:t xml:space="preserve"> edit box (located above the grid). The value can be changed in either the edit box or the cell itself.</w:t>
      </w:r>
    </w:p>
    <w:p w14:paraId="79FCDDE4" w14:textId="77777777" w:rsidR="003F5ADF" w:rsidRDefault="003F5ADF" w:rsidP="003F5ADF">
      <w:pPr>
        <w:pStyle w:val="DSSECSBodyText"/>
      </w:pPr>
      <w:r>
        <w:t xml:space="preserve">Data in each cell can be cut, copied, or pasted using the edit menu functions (Figure 61). </w:t>
      </w:r>
      <w:r w:rsidRPr="001659F1">
        <w:t xml:space="preserve">The contents of an </w:t>
      </w:r>
      <w:r w:rsidRPr="009F69C7">
        <w:t>individual</w:t>
      </w:r>
      <w:r w:rsidRPr="004068BA">
        <w:t xml:space="preserve"> cell can be deleted using either the </w:t>
      </w:r>
      <w:r w:rsidRPr="009F69C7">
        <w:t>Cell Data</w:t>
      </w:r>
      <w:r w:rsidRPr="004068BA">
        <w:t xml:space="preserve"> edit box, or by </w:t>
      </w:r>
      <w:r>
        <w:t xml:space="preserve">clicking twice in the cell to highlight the data and </w:t>
      </w:r>
      <w:r w:rsidRPr="004068BA">
        <w:t>pressing the &lt;</w:t>
      </w:r>
      <w:r w:rsidRPr="009F69C7">
        <w:t>Delete</w:t>
      </w:r>
      <w:r w:rsidRPr="004068BA">
        <w:t>&gt; key.</w:t>
      </w:r>
    </w:p>
    <w:p w14:paraId="79FCDDE5" w14:textId="77777777" w:rsidR="003978C0" w:rsidRDefault="003978C0" w:rsidP="003978C0">
      <w:pPr>
        <w:pStyle w:val="Note"/>
      </w:pPr>
      <w:r>
        <w:t>Note:</w:t>
      </w:r>
    </w:p>
    <w:p w14:paraId="79FCDDE6" w14:textId="77777777" w:rsidR="003978C0" w:rsidRPr="004068BA" w:rsidRDefault="003978C0" w:rsidP="003978C0">
      <w:pPr>
        <w:pStyle w:val="BulletListIndent"/>
      </w:pPr>
      <w:r>
        <w:t>Quickly double clicking within the cell does not select the data within the cell. To select data within a cell, click once within the cell, then click again to select the cell’s contents.</w:t>
      </w:r>
    </w:p>
    <w:p w14:paraId="79FCDDE7" w14:textId="77777777" w:rsidR="003F5ADF" w:rsidRDefault="003F5ADF" w:rsidP="003F5ADF">
      <w:pPr>
        <w:pStyle w:val="DSSECSBodyText"/>
      </w:pPr>
      <w:r w:rsidRPr="004068BA">
        <w:t xml:space="preserve">To delete an </w:t>
      </w:r>
      <w:r w:rsidR="003978C0">
        <w:t>entire record</w:t>
      </w:r>
      <w:r w:rsidRPr="004068BA">
        <w:t>, click once on a cell</w:t>
      </w:r>
      <w:r w:rsidR="003978C0">
        <w:t xml:space="preserve"> within the record to be deleted</w:t>
      </w:r>
      <w:r w:rsidRPr="004068BA">
        <w:t xml:space="preserve">, then press </w:t>
      </w:r>
      <w:r>
        <w:t>&lt;CTRL</w:t>
      </w:r>
      <w:r w:rsidR="003978C0">
        <w:t xml:space="preserve"> + </w:t>
      </w:r>
      <w:r w:rsidRPr="009F69C7">
        <w:t>Delete</w:t>
      </w:r>
      <w:r w:rsidRPr="004068BA">
        <w:t>&gt;</w:t>
      </w:r>
      <w:r w:rsidR="003978C0">
        <w:t>. Alternatively, the user can select Edit &gt; Delete Row from the menu bar. Rows can be inserted using the Edit &gt; Insert Row function on the menu bar</w:t>
      </w:r>
      <w:r w:rsidRPr="004068BA">
        <w:t>.</w:t>
      </w:r>
    </w:p>
    <w:p w14:paraId="79FCDDE8" w14:textId="77777777" w:rsidR="008801D5" w:rsidRDefault="008801D5" w:rsidP="003F5ADF">
      <w:pPr>
        <w:pStyle w:val="DSSECSBodyText"/>
      </w:pPr>
      <w:r>
        <w:t>To delete a column within the Spreadsheet Upload form, select a cell within the column to be deleted, then use the Edit &gt; Delete Column function</w:t>
      </w:r>
      <w:r w:rsidR="007D5AAE">
        <w:t>. Columns can also be inserted using the Edit &gt; Insert Column function on the menu bar.</w:t>
      </w:r>
    </w:p>
    <w:p w14:paraId="79FCDDE9" w14:textId="77777777" w:rsidR="007D5AAE" w:rsidRDefault="007D5AAE" w:rsidP="003F5ADF">
      <w:pPr>
        <w:pStyle w:val="DSSECSBodyText"/>
      </w:pPr>
      <w:r>
        <w:t>For any accidental or undesired action performed, the user has the ability to undo that action by selecting Edit &gt; Unto or by pressing &lt;Ctrl + Z&gt;. The undo function can be used multiple times to undo multiple actions.</w:t>
      </w:r>
    </w:p>
    <w:p w14:paraId="79FCDDEA" w14:textId="77777777" w:rsidR="007D5AAE" w:rsidRDefault="007D5AAE" w:rsidP="003B6C1A">
      <w:pPr>
        <w:pStyle w:val="FigureCaption"/>
      </w:pPr>
      <w:bookmarkStart w:id="433" w:name="_Toc482735038"/>
      <w:r>
        <w:lastRenderedPageBreak/>
        <w:t>Spreadsheet Upload – Edit Functions</w:t>
      </w:r>
      <w:bookmarkEnd w:id="433"/>
    </w:p>
    <w:p w14:paraId="79FCDDEB" w14:textId="77777777" w:rsidR="007D5AAE" w:rsidRPr="007D5AAE" w:rsidRDefault="007D5AAE" w:rsidP="003B6C1A">
      <w:pPr>
        <w:pStyle w:val="Figure"/>
      </w:pPr>
      <w:r>
        <w:rPr>
          <w:noProof/>
        </w:rPr>
        <w:drawing>
          <wp:inline distT="0" distB="0" distL="0" distR="0" wp14:anchorId="79FCE465" wp14:editId="07198857">
            <wp:extent cx="2336864" cy="1638300"/>
            <wp:effectExtent l="0" t="0" r="6350" b="0"/>
            <wp:docPr id="226" name="Picture 226" descr="Spreadsheet Upload - Edit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adsheet_EditOptions.PNG"/>
                    <pic:cNvPicPr/>
                  </pic:nvPicPr>
                  <pic:blipFill>
                    <a:blip r:embed="rId109">
                      <a:extLst>
                        <a:ext uri="{28A0092B-C50C-407E-A947-70E740481C1C}">
                          <a14:useLocalDpi xmlns:a14="http://schemas.microsoft.com/office/drawing/2010/main" val="0"/>
                        </a:ext>
                      </a:extLst>
                    </a:blip>
                    <a:stretch>
                      <a:fillRect/>
                    </a:stretch>
                  </pic:blipFill>
                  <pic:spPr>
                    <a:xfrm>
                      <a:off x="0" y="0"/>
                      <a:ext cx="2334787" cy="1636844"/>
                    </a:xfrm>
                    <a:prstGeom prst="rect">
                      <a:avLst/>
                    </a:prstGeom>
                  </pic:spPr>
                </pic:pic>
              </a:graphicData>
            </a:graphic>
          </wp:inline>
        </w:drawing>
      </w:r>
    </w:p>
    <w:p w14:paraId="79FCDDEC" w14:textId="77777777" w:rsidR="003F5ADF" w:rsidRPr="00357337" w:rsidRDefault="003F5ADF" w:rsidP="003F5ADF">
      <w:pPr>
        <w:pStyle w:val="Note"/>
      </w:pPr>
      <w:r>
        <w:t>Note:</w:t>
      </w:r>
    </w:p>
    <w:p w14:paraId="79FCDDED" w14:textId="77777777" w:rsidR="003F5ADF" w:rsidRPr="00F53A89" w:rsidRDefault="003F5ADF" w:rsidP="003F5ADF">
      <w:pPr>
        <w:pStyle w:val="BulletListIndent"/>
        <w:numPr>
          <w:ilvl w:val="0"/>
          <w:numId w:val="6"/>
        </w:numPr>
        <w:ind w:left="1260"/>
      </w:pPr>
      <w:r w:rsidRPr="004068BA">
        <w:t>Help is available for each column in the spreadsheet. Click on any column, and then click the Help button</w:t>
      </w:r>
      <w:r w:rsidRPr="004068BA">
        <w:rPr>
          <w:noProof/>
        </w:rPr>
        <w:drawing>
          <wp:inline distT="0" distB="0" distL="0" distR="0" wp14:anchorId="79FCE467" wp14:editId="79FCE468">
            <wp:extent cx="209550" cy="190500"/>
            <wp:effectExtent l="0" t="0" r="0" b="0"/>
            <wp:docPr id="31" name="Picture 116" descr="Screen capture of Help button (question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creen capture of Help button."/>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209550" cy="190500"/>
                    </a:xfrm>
                    <a:prstGeom prst="rect">
                      <a:avLst/>
                    </a:prstGeom>
                    <a:noFill/>
                    <a:ln>
                      <a:noFill/>
                    </a:ln>
                  </pic:spPr>
                </pic:pic>
              </a:graphicData>
            </a:graphic>
          </wp:inline>
        </w:drawing>
      </w:r>
      <w:r w:rsidRPr="004068BA">
        <w:t>.</w:t>
      </w:r>
    </w:p>
    <w:p w14:paraId="79FCDDEE" w14:textId="77777777" w:rsidR="003F5ADF" w:rsidRPr="00854E57" w:rsidRDefault="007D5AAE" w:rsidP="00854E57">
      <w:pPr>
        <w:pStyle w:val="Heading4"/>
      </w:pPr>
      <w:bookmarkStart w:id="434" w:name="_Toc482734904"/>
      <w:r w:rsidRPr="00854E57">
        <w:t>Modify Column Order</w:t>
      </w:r>
      <w:bookmarkEnd w:id="434"/>
      <w:r w:rsidRPr="00854E57">
        <w:fldChar w:fldCharType="begin"/>
      </w:r>
      <w:r w:rsidRPr="00854E57">
        <w:instrText xml:space="preserve"> XE "Modify Column Order" </w:instrText>
      </w:r>
      <w:r w:rsidRPr="00854E57">
        <w:fldChar w:fldCharType="end"/>
      </w:r>
    </w:p>
    <w:p w14:paraId="79FCDDEF" w14:textId="77777777" w:rsidR="007D5AAE" w:rsidRPr="001659F1" w:rsidRDefault="007D5AAE" w:rsidP="007D5AAE">
      <w:pPr>
        <w:pStyle w:val="DSSECSBodyText"/>
      </w:pPr>
      <w:r w:rsidRPr="004068BA">
        <w:t xml:space="preserve">When the </w:t>
      </w:r>
      <w:r w:rsidRPr="009F69C7">
        <w:t>Spreadsheet Upload</w:t>
      </w:r>
      <w:r w:rsidRPr="004068BA">
        <w:t xml:space="preserve"> form is opened, the column headers are displayed in a default order. The user can change the order of the co</w:t>
      </w:r>
      <w:r w:rsidRPr="00F53A89">
        <w:t>lumns</w:t>
      </w:r>
      <w:r w:rsidRPr="001659F1">
        <w:t xml:space="preserve"> if the EC Template is not used.</w:t>
      </w:r>
    </w:p>
    <w:p w14:paraId="79FCDDF0" w14:textId="77777777" w:rsidR="007D5AAE" w:rsidRPr="00A64912" w:rsidRDefault="007D5AAE" w:rsidP="00854E57">
      <w:pPr>
        <w:pStyle w:val="NumberedParagraph"/>
        <w:numPr>
          <w:ilvl w:val="0"/>
          <w:numId w:val="128"/>
        </w:numPr>
        <w:tabs>
          <w:tab w:val="clear" w:pos="1080"/>
        </w:tabs>
        <w:ind w:left="900" w:hanging="900"/>
      </w:pPr>
      <w:r w:rsidRPr="00854E57">
        <w:t>Click the Column Header button</w:t>
      </w:r>
      <w:r w:rsidRPr="00A64912">
        <w:drawing>
          <wp:inline distT="0" distB="0" distL="0" distR="0" wp14:anchorId="79FCE469" wp14:editId="79FCE46A">
            <wp:extent cx="219075" cy="190500"/>
            <wp:effectExtent l="0" t="0" r="9525" b="0"/>
            <wp:docPr id="81" name="Picture 115" descr="Screen capture of Column Head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creen capture of Column Header button"/>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219075" cy="190500"/>
                    </a:xfrm>
                    <a:prstGeom prst="rect">
                      <a:avLst/>
                    </a:prstGeom>
                    <a:noFill/>
                    <a:ln>
                      <a:noFill/>
                    </a:ln>
                  </pic:spPr>
                </pic:pic>
              </a:graphicData>
            </a:graphic>
          </wp:inline>
        </w:drawing>
      </w:r>
      <w:r w:rsidRPr="00A64912">
        <w:t xml:space="preserve">, or select the Change Column Headers option from the Spreadsheet Options menu. </w:t>
      </w:r>
    </w:p>
    <w:p w14:paraId="79FCDDF1" w14:textId="77777777" w:rsidR="007D5AAE" w:rsidRDefault="007D5AAE" w:rsidP="003B6C1A">
      <w:pPr>
        <w:pStyle w:val="BulletListMultipleLast"/>
      </w:pPr>
      <w:r>
        <w:t xml:space="preserve">The </w:t>
      </w:r>
      <w:r w:rsidRPr="009927A9">
        <w:t>Column Headers</w:t>
      </w:r>
      <w:r w:rsidRPr="00B050D9">
        <w:t xml:space="preserve"> </w:t>
      </w:r>
      <w:r>
        <w:t>form will be displayed (Figure 62).</w:t>
      </w:r>
    </w:p>
    <w:p w14:paraId="79FCDDF2" w14:textId="77777777" w:rsidR="007D5AAE" w:rsidRDefault="007D5AAE" w:rsidP="007D5AAE">
      <w:pPr>
        <w:pStyle w:val="FigureCaption"/>
      </w:pPr>
      <w:bookmarkStart w:id="435" w:name="_Toc482735039"/>
      <w:r>
        <w:t>Column Headers Form</w:t>
      </w:r>
      <w:bookmarkEnd w:id="435"/>
    </w:p>
    <w:p w14:paraId="79FCDDF3" w14:textId="77777777" w:rsidR="007D5AAE" w:rsidRDefault="007D5AAE" w:rsidP="007D5AAE">
      <w:pPr>
        <w:pStyle w:val="Figure"/>
      </w:pPr>
      <w:r>
        <w:rPr>
          <w:noProof/>
        </w:rPr>
        <w:drawing>
          <wp:inline distT="0" distB="0" distL="0" distR="0" wp14:anchorId="79FCE46B" wp14:editId="79FCE46C">
            <wp:extent cx="2863151" cy="2771775"/>
            <wp:effectExtent l="0" t="0" r="0" b="0"/>
            <wp:docPr id="86" name="Picture 86" descr="This is the Column Headers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2863151" cy="2771775"/>
                    </a:xfrm>
                    <a:prstGeom prst="rect">
                      <a:avLst/>
                    </a:prstGeom>
                  </pic:spPr>
                </pic:pic>
              </a:graphicData>
            </a:graphic>
          </wp:inline>
        </w:drawing>
      </w:r>
    </w:p>
    <w:p w14:paraId="79FCDDF4" w14:textId="77777777" w:rsidR="007D5AAE" w:rsidRPr="00854E57" w:rsidRDefault="007D5AAE" w:rsidP="00A64912">
      <w:pPr>
        <w:pStyle w:val="NumberedParagraph"/>
      </w:pPr>
      <w:r w:rsidRPr="00854E57">
        <w:t>To change the order of the columns, highlight the column heading from the list and click either the Move Up or Move Down button.</w:t>
      </w:r>
    </w:p>
    <w:p w14:paraId="79FCDDF5" w14:textId="77777777" w:rsidR="007D5AAE" w:rsidRPr="009F69C7" w:rsidRDefault="007D5AAE" w:rsidP="007D5AAE">
      <w:pPr>
        <w:pStyle w:val="BulletListMultipleLast"/>
      </w:pPr>
      <w:r w:rsidRPr="004068BA">
        <w:t>Repeat Step 2</w:t>
      </w:r>
      <w:r w:rsidRPr="006528A6">
        <w:t xml:space="preserve"> until the column order matches the columns order of the spreadsheet. </w:t>
      </w:r>
      <w:r w:rsidRPr="009F69C7">
        <w:t>Click the Apply</w:t>
      </w:r>
      <w:r w:rsidRPr="006528A6">
        <w:t xml:space="preserve"> button to save the colu</w:t>
      </w:r>
      <w:r w:rsidRPr="009F69C7">
        <w:t>mn order.</w:t>
      </w:r>
    </w:p>
    <w:p w14:paraId="79FCDDF6" w14:textId="77777777" w:rsidR="007D5AAE" w:rsidRDefault="007D5AAE" w:rsidP="007D5AAE">
      <w:pPr>
        <w:pStyle w:val="Note"/>
      </w:pPr>
      <w:r w:rsidRPr="00F94D33">
        <w:lastRenderedPageBreak/>
        <w:t>Note</w:t>
      </w:r>
      <w:r>
        <w:t>:</w:t>
      </w:r>
    </w:p>
    <w:p w14:paraId="79FCDDF7" w14:textId="77777777" w:rsidR="007D5AAE" w:rsidRPr="00F94D33" w:rsidRDefault="007D5AAE" w:rsidP="007D5AAE">
      <w:pPr>
        <w:pStyle w:val="BulletListIndent"/>
        <w:numPr>
          <w:ilvl w:val="0"/>
          <w:numId w:val="6"/>
        </w:numPr>
        <w:ind w:left="1260"/>
      </w:pPr>
      <w:r w:rsidRPr="00F94D33">
        <w:t>The default column header order is as follows:</w:t>
      </w:r>
    </w:p>
    <w:p w14:paraId="79FCDDF8" w14:textId="77777777" w:rsidR="007D5AAE" w:rsidRPr="00FB2393" w:rsidRDefault="007D5AAE" w:rsidP="003B6C1A">
      <w:pPr>
        <w:pStyle w:val="Bullet3"/>
      </w:pPr>
      <w:r w:rsidRPr="00FB2393">
        <w:t xml:space="preserve">Record </w:t>
      </w:r>
      <w:r>
        <w:t>N</w:t>
      </w:r>
      <w:r w:rsidRPr="00FB2393">
        <w:t>um</w:t>
      </w:r>
    </w:p>
    <w:p w14:paraId="79FCDDF9" w14:textId="77777777" w:rsidR="007D5AAE" w:rsidRPr="00FB2393" w:rsidRDefault="007D5AAE" w:rsidP="003B6C1A">
      <w:pPr>
        <w:pStyle w:val="Bullet3"/>
      </w:pPr>
      <w:r w:rsidRPr="00FB2393">
        <w:t>Location</w:t>
      </w:r>
    </w:p>
    <w:p w14:paraId="79FCDDFA" w14:textId="77777777" w:rsidR="007D5AAE" w:rsidRPr="00FB2393" w:rsidRDefault="007D5AAE" w:rsidP="003B6C1A">
      <w:pPr>
        <w:pStyle w:val="Bullet3"/>
      </w:pPr>
      <w:r w:rsidRPr="00FB2393">
        <w:t>Pat SSN</w:t>
      </w:r>
    </w:p>
    <w:p w14:paraId="79FCDDFB" w14:textId="77777777" w:rsidR="007D5AAE" w:rsidRPr="00FB2393" w:rsidRDefault="007D5AAE" w:rsidP="003B6C1A">
      <w:pPr>
        <w:pStyle w:val="Bullet3"/>
      </w:pPr>
      <w:r w:rsidRPr="00FB2393">
        <w:t>Pat LName</w:t>
      </w:r>
    </w:p>
    <w:p w14:paraId="79FCDDFC" w14:textId="77777777" w:rsidR="007D5AAE" w:rsidRPr="00FB2393" w:rsidRDefault="007D5AAE" w:rsidP="003B6C1A">
      <w:pPr>
        <w:pStyle w:val="Bullet3"/>
      </w:pPr>
      <w:r>
        <w:t>Pat FN</w:t>
      </w:r>
      <w:r w:rsidRPr="00FB2393">
        <w:t>ame</w:t>
      </w:r>
    </w:p>
    <w:p w14:paraId="79FCDDFD" w14:textId="77777777" w:rsidR="007D5AAE" w:rsidRPr="00FB2393" w:rsidRDefault="007D5AAE" w:rsidP="003B6C1A">
      <w:pPr>
        <w:pStyle w:val="Bullet3"/>
      </w:pPr>
      <w:r w:rsidRPr="00FB2393">
        <w:t>DSS Unit Name</w:t>
      </w:r>
    </w:p>
    <w:p w14:paraId="79FCDDFE" w14:textId="77777777" w:rsidR="007D5AAE" w:rsidRPr="00FB2393" w:rsidRDefault="007D5AAE" w:rsidP="003B6C1A">
      <w:pPr>
        <w:pStyle w:val="Bullet3"/>
      </w:pPr>
      <w:r w:rsidRPr="00FB2393">
        <w:t>DSS Unit Num</w:t>
      </w:r>
    </w:p>
    <w:p w14:paraId="79FCDDFF" w14:textId="77777777" w:rsidR="007D5AAE" w:rsidRPr="00FB2393" w:rsidRDefault="007D5AAE" w:rsidP="003B6C1A">
      <w:pPr>
        <w:pStyle w:val="Bullet3"/>
      </w:pPr>
      <w:r w:rsidRPr="00FB2393">
        <w:t>DSS Unit</w:t>
      </w:r>
      <w:r>
        <w:t xml:space="preserve"> </w:t>
      </w:r>
      <w:r w:rsidRPr="000227DF">
        <w:rPr>
          <w:rFonts w:cs="Arial"/>
          <w:bCs/>
          <w:color w:val="000000"/>
          <w:szCs w:val="18"/>
        </w:rPr>
        <w:t>Internal Entry Number</w:t>
      </w:r>
      <w:r w:rsidRPr="00FB2393">
        <w:t xml:space="preserve"> </w:t>
      </w:r>
      <w:r>
        <w:t>(</w:t>
      </w:r>
      <w:r w:rsidRPr="00FB2393">
        <w:t>IEN</w:t>
      </w:r>
      <w:r>
        <w:t>)</w:t>
      </w:r>
    </w:p>
    <w:p w14:paraId="79FCDE00" w14:textId="77777777" w:rsidR="007D5AAE" w:rsidRPr="00FB2393" w:rsidRDefault="007D5AAE" w:rsidP="003B6C1A">
      <w:pPr>
        <w:pStyle w:val="Bullet3"/>
      </w:pPr>
      <w:r w:rsidRPr="00FB2393">
        <w:t>Proc Code</w:t>
      </w:r>
    </w:p>
    <w:p w14:paraId="79FCDE01" w14:textId="77777777" w:rsidR="007D5AAE" w:rsidRPr="00FB2393" w:rsidRDefault="007D5AAE" w:rsidP="003B6C1A">
      <w:pPr>
        <w:pStyle w:val="Bullet3"/>
      </w:pPr>
      <w:r w:rsidRPr="00FB2393">
        <w:t>Volume</w:t>
      </w:r>
    </w:p>
    <w:p w14:paraId="79FCDE02" w14:textId="77777777" w:rsidR="007D5AAE" w:rsidRDefault="007D5AAE" w:rsidP="003B6C1A">
      <w:pPr>
        <w:pStyle w:val="Bullet3"/>
      </w:pPr>
      <w:r w:rsidRPr="00FB2393">
        <w:t>Ordering Sect</w:t>
      </w:r>
    </w:p>
    <w:p w14:paraId="79FCDE03" w14:textId="77777777" w:rsidR="007D5AAE" w:rsidRDefault="007D5AAE" w:rsidP="003B6C1A">
      <w:pPr>
        <w:pStyle w:val="Bullet3"/>
      </w:pPr>
      <w:r w:rsidRPr="00FB2393">
        <w:t>Enc Date/Time</w:t>
      </w:r>
    </w:p>
    <w:p w14:paraId="79FCDE04" w14:textId="77777777" w:rsidR="007D5AAE" w:rsidRPr="00FB2393" w:rsidRDefault="007D5AAE" w:rsidP="003B6C1A">
      <w:pPr>
        <w:pStyle w:val="Bullet3"/>
      </w:pPr>
      <w:r w:rsidRPr="00FB2393">
        <w:t>Category</w:t>
      </w:r>
    </w:p>
    <w:p w14:paraId="79FCDE05" w14:textId="77777777" w:rsidR="007D5AAE" w:rsidRDefault="007D5AAE" w:rsidP="003B6C1A">
      <w:pPr>
        <w:pStyle w:val="Bullet3"/>
      </w:pPr>
      <w:r w:rsidRPr="00FB2393">
        <w:t>Diag Code</w:t>
      </w:r>
    </w:p>
    <w:p w14:paraId="79FCDE06" w14:textId="77777777" w:rsidR="007D5AAE" w:rsidRPr="00B655C8" w:rsidRDefault="007D5AAE" w:rsidP="003B6C1A">
      <w:pPr>
        <w:pStyle w:val="Bullet3"/>
      </w:pPr>
      <w:r w:rsidRPr="00FB2393">
        <w:t>Assoc Clinic</w:t>
      </w:r>
      <w:r>
        <w:t xml:space="preserve"> Name</w:t>
      </w:r>
    </w:p>
    <w:p w14:paraId="79FCDE07" w14:textId="77777777" w:rsidR="007D5AAE" w:rsidRPr="00B655C8" w:rsidRDefault="007D5AAE" w:rsidP="003B6C1A">
      <w:pPr>
        <w:pStyle w:val="Bullet3"/>
      </w:pPr>
      <w:r w:rsidRPr="00FB2393">
        <w:t>Assoc Clinic</w:t>
      </w:r>
      <w:r>
        <w:t xml:space="preserve"> IEN</w:t>
      </w:r>
    </w:p>
    <w:p w14:paraId="79FCDE08" w14:textId="77777777" w:rsidR="007D5AAE" w:rsidRDefault="007D5AAE" w:rsidP="003B6C1A">
      <w:pPr>
        <w:pStyle w:val="Bullet3"/>
      </w:pPr>
      <w:r>
        <w:t>Mod 1</w:t>
      </w:r>
    </w:p>
    <w:p w14:paraId="79FCDE09" w14:textId="77777777" w:rsidR="007D5AAE" w:rsidRDefault="007D5AAE" w:rsidP="003B6C1A">
      <w:pPr>
        <w:pStyle w:val="Bullet3"/>
      </w:pPr>
      <w:r>
        <w:t>Mod 2</w:t>
      </w:r>
    </w:p>
    <w:p w14:paraId="79FCDE0A" w14:textId="77777777" w:rsidR="007D5AAE" w:rsidRDefault="007D5AAE" w:rsidP="003B6C1A">
      <w:pPr>
        <w:pStyle w:val="Bullet3"/>
      </w:pPr>
      <w:r>
        <w:t>Mod 3</w:t>
      </w:r>
    </w:p>
    <w:p w14:paraId="79FCDE0B" w14:textId="77777777" w:rsidR="007D5AAE" w:rsidRDefault="007D5AAE" w:rsidP="003B6C1A">
      <w:pPr>
        <w:pStyle w:val="Bullet3"/>
      </w:pPr>
      <w:r>
        <w:t>Mod 4</w:t>
      </w:r>
    </w:p>
    <w:p w14:paraId="79FCDE0C" w14:textId="77777777" w:rsidR="007D5AAE" w:rsidRDefault="007D5AAE" w:rsidP="003B6C1A">
      <w:pPr>
        <w:pStyle w:val="Bullet3"/>
      </w:pPr>
      <w:r>
        <w:t>Mod 5</w:t>
      </w:r>
    </w:p>
    <w:p w14:paraId="79FCDE0D" w14:textId="77777777" w:rsidR="007D5AAE" w:rsidRDefault="007D5AAE" w:rsidP="003B6C1A">
      <w:pPr>
        <w:pStyle w:val="Bullet3"/>
      </w:pPr>
      <w:r>
        <w:t>Agent Orange</w:t>
      </w:r>
    </w:p>
    <w:p w14:paraId="79FCDE0E" w14:textId="77777777" w:rsidR="007D5AAE" w:rsidRDefault="007D5AAE" w:rsidP="003B6C1A">
      <w:pPr>
        <w:pStyle w:val="Bullet3"/>
      </w:pPr>
      <w:r>
        <w:t>Ion Rad</w:t>
      </w:r>
    </w:p>
    <w:p w14:paraId="79FCDE0F" w14:textId="77777777" w:rsidR="007D5AAE" w:rsidRDefault="007D5AAE" w:rsidP="003B6C1A">
      <w:pPr>
        <w:pStyle w:val="Bullet3"/>
      </w:pPr>
      <w:r>
        <w:t>Service Conn</w:t>
      </w:r>
    </w:p>
    <w:p w14:paraId="79FCDE10" w14:textId="77777777" w:rsidR="007D5AAE" w:rsidRDefault="007D5AAE" w:rsidP="003B6C1A">
      <w:pPr>
        <w:pStyle w:val="Bullet3"/>
      </w:pPr>
      <w:r>
        <w:t>SW Asia</w:t>
      </w:r>
    </w:p>
    <w:p w14:paraId="79FCDE11" w14:textId="77777777" w:rsidR="007D5AAE" w:rsidRDefault="007D5AAE" w:rsidP="003B6C1A">
      <w:pPr>
        <w:pStyle w:val="Bullet3"/>
      </w:pPr>
      <w:r>
        <w:t>Mil Sexual Trauma</w:t>
      </w:r>
    </w:p>
    <w:p w14:paraId="79FCDE12" w14:textId="77777777" w:rsidR="007D5AAE" w:rsidRDefault="007D5AAE" w:rsidP="003B6C1A">
      <w:pPr>
        <w:pStyle w:val="Bullet3"/>
      </w:pPr>
      <w:r>
        <w:t>Head Neck Cancer</w:t>
      </w:r>
    </w:p>
    <w:p w14:paraId="79FCDE13" w14:textId="77777777" w:rsidR="007D5AAE" w:rsidRDefault="007D5AAE" w:rsidP="003B6C1A">
      <w:pPr>
        <w:pStyle w:val="Bullet3"/>
      </w:pPr>
      <w:r>
        <w:t>Combat Vet</w:t>
      </w:r>
    </w:p>
    <w:p w14:paraId="79FCDE14" w14:textId="77777777" w:rsidR="007D5AAE" w:rsidRDefault="007D5AAE" w:rsidP="003B6C1A">
      <w:pPr>
        <w:pStyle w:val="Bullet3"/>
      </w:pPr>
      <w:r>
        <w:t>SHAD</w:t>
      </w:r>
    </w:p>
    <w:p w14:paraId="79FCDE15" w14:textId="77777777" w:rsidR="007D5AAE" w:rsidRDefault="007D5AAE" w:rsidP="003B6C1A">
      <w:pPr>
        <w:pStyle w:val="Bullet3"/>
      </w:pPr>
      <w:r>
        <w:t>Camp Lejeune (Note: As of Patch EC*2*131, this column is a placeholder)</w:t>
      </w:r>
    </w:p>
    <w:p w14:paraId="79FCDE16" w14:textId="77777777" w:rsidR="007D5AAE" w:rsidRDefault="007D5AAE" w:rsidP="003B6C1A">
      <w:pPr>
        <w:pStyle w:val="Bullet3"/>
      </w:pPr>
      <w:r>
        <w:t>Prov 1 Name or IEN</w:t>
      </w:r>
    </w:p>
    <w:p w14:paraId="79FCDE17" w14:textId="77777777" w:rsidR="007D5AAE" w:rsidRDefault="007D5AAE" w:rsidP="003B6C1A">
      <w:pPr>
        <w:pStyle w:val="Bullet3"/>
      </w:pPr>
      <w:r>
        <w:t>Prov 2 Name or IEN</w:t>
      </w:r>
    </w:p>
    <w:p w14:paraId="79FCDE18" w14:textId="77777777" w:rsidR="007D5AAE" w:rsidRDefault="007D5AAE" w:rsidP="003B6C1A">
      <w:pPr>
        <w:pStyle w:val="Bullet3"/>
      </w:pPr>
      <w:r>
        <w:t>Prov 3 Name or IEN</w:t>
      </w:r>
    </w:p>
    <w:p w14:paraId="79FCDE19" w14:textId="77777777" w:rsidR="007D5AAE" w:rsidRDefault="007D5AAE" w:rsidP="003B6C1A">
      <w:pPr>
        <w:pStyle w:val="Bullet3"/>
      </w:pPr>
      <w:r>
        <w:t>Prov 4 Name or IEN</w:t>
      </w:r>
    </w:p>
    <w:p w14:paraId="79FCDE1A" w14:textId="77777777" w:rsidR="007D5AAE" w:rsidRDefault="007D5AAE" w:rsidP="003B6C1A">
      <w:pPr>
        <w:pStyle w:val="Bullet3"/>
      </w:pPr>
      <w:r>
        <w:t>Prov 5 Name or IEN</w:t>
      </w:r>
    </w:p>
    <w:p w14:paraId="79FCDE1B" w14:textId="77777777" w:rsidR="007D5AAE" w:rsidRDefault="007D5AAE" w:rsidP="003B6C1A">
      <w:pPr>
        <w:pStyle w:val="Bullet3"/>
      </w:pPr>
      <w:r>
        <w:t>Prov 6 Name or IEN</w:t>
      </w:r>
    </w:p>
    <w:p w14:paraId="79FCDE1C" w14:textId="77777777" w:rsidR="007D5AAE" w:rsidRPr="00B655C8" w:rsidRDefault="007D5AAE" w:rsidP="003B6C1A">
      <w:pPr>
        <w:pStyle w:val="Bullet3"/>
      </w:pPr>
      <w:r>
        <w:t>Prov 7 Name or IEN</w:t>
      </w:r>
    </w:p>
    <w:p w14:paraId="79FCDE1D" w14:textId="77777777" w:rsidR="00D74C99" w:rsidRPr="00854E57" w:rsidRDefault="00D74C99" w:rsidP="00854E57">
      <w:pPr>
        <w:pStyle w:val="Heading3"/>
      </w:pPr>
      <w:bookmarkStart w:id="436" w:name="_Toc477526603"/>
      <w:bookmarkStart w:id="437" w:name="_Toc477938639"/>
      <w:bookmarkStart w:id="438" w:name="_Toc482734905"/>
      <w:r w:rsidRPr="00854E57">
        <w:t>Import a State Home Spreadsheet</w:t>
      </w:r>
      <w:bookmarkEnd w:id="436"/>
      <w:bookmarkEnd w:id="437"/>
      <w:bookmarkEnd w:id="438"/>
      <w:r w:rsidRPr="00854E57">
        <w:fldChar w:fldCharType="begin"/>
      </w:r>
      <w:r w:rsidRPr="00854E57">
        <w:instrText xml:space="preserve"> XE "Import a State Home Spreadsheet" </w:instrText>
      </w:r>
      <w:r w:rsidRPr="00854E57">
        <w:fldChar w:fldCharType="end"/>
      </w:r>
    </w:p>
    <w:p w14:paraId="79FCDE1E" w14:textId="77777777" w:rsidR="00D74C99" w:rsidRDefault="00D74C99" w:rsidP="004A6039">
      <w:pPr>
        <w:pStyle w:val="DSSECSBodyText"/>
      </w:pPr>
      <w:r>
        <w:t>State Home facilities use Excel spreadsheets for tracking patient occupancy. Event Capture can directly import, and upload, the data from these spreadsheets.</w:t>
      </w:r>
    </w:p>
    <w:p w14:paraId="79FCDE1F" w14:textId="77777777" w:rsidR="00884BDB" w:rsidRPr="005F7B84" w:rsidRDefault="00884BDB" w:rsidP="00884BDB">
      <w:pPr>
        <w:pStyle w:val="DSSECSBodyText"/>
        <w:rPr>
          <w:b/>
        </w:rPr>
      </w:pPr>
      <w:r w:rsidRPr="005F7B84">
        <w:rPr>
          <w:b/>
        </w:rPr>
        <w:t>Before the User Starts</w:t>
      </w:r>
    </w:p>
    <w:p w14:paraId="79FCDE20" w14:textId="77777777" w:rsidR="00884BDB" w:rsidRDefault="00884BDB" w:rsidP="00884BDB">
      <w:pPr>
        <w:pStyle w:val="BulletListMultiple"/>
        <w:numPr>
          <w:ilvl w:val="0"/>
          <w:numId w:val="6"/>
        </w:numPr>
      </w:pPr>
      <w:r>
        <w:t xml:space="preserve">The State Home spreadsheet template is available for download from the </w:t>
      </w:r>
      <w:hyperlink r:id="rId113" w:history="1">
        <w:r w:rsidRPr="0077508B">
          <w:rPr>
            <w:rStyle w:val="Hyperlink"/>
          </w:rPr>
          <w:t>State Home website</w:t>
        </w:r>
      </w:hyperlink>
      <w:r>
        <w:t>.</w:t>
      </w:r>
    </w:p>
    <w:p w14:paraId="79FCDE21" w14:textId="77777777" w:rsidR="00884BDB" w:rsidRDefault="00884BDB" w:rsidP="00884BDB">
      <w:pPr>
        <w:pStyle w:val="BulletListMultiple"/>
        <w:numPr>
          <w:ilvl w:val="0"/>
          <w:numId w:val="6"/>
        </w:numPr>
      </w:pPr>
      <w:r w:rsidRPr="00F57932">
        <w:t xml:space="preserve">Once </w:t>
      </w:r>
      <w:r>
        <w:t>the template is downloaded, save it to a local hard drive for later use.</w:t>
      </w:r>
    </w:p>
    <w:p w14:paraId="79FCDE22" w14:textId="77777777" w:rsidR="00884BDB" w:rsidRDefault="00884BDB" w:rsidP="00884BDB">
      <w:pPr>
        <w:pStyle w:val="BulletListMultiple"/>
        <w:numPr>
          <w:ilvl w:val="0"/>
          <w:numId w:val="6"/>
        </w:numPr>
      </w:pPr>
      <w:r>
        <w:t>Both *.XLS (pre- 2007) and *.XLSX versions of MS Excel spreadsheets are valid for use in the Event Capture spreadsheet import process.</w:t>
      </w:r>
    </w:p>
    <w:p w14:paraId="79FCDE23" w14:textId="77777777" w:rsidR="00884BDB" w:rsidRDefault="00884BDB" w:rsidP="00884BDB">
      <w:pPr>
        <w:pStyle w:val="DSSECSBodyText"/>
        <w:rPr>
          <w:b/>
        </w:rPr>
      </w:pPr>
      <w:r w:rsidRPr="005F7B84">
        <w:rPr>
          <w:b/>
        </w:rPr>
        <w:t>What the User Will See</w:t>
      </w:r>
    </w:p>
    <w:p w14:paraId="79FCDE24" w14:textId="77777777" w:rsidR="00884BDB" w:rsidRDefault="00884BDB" w:rsidP="00884BDB">
      <w:pPr>
        <w:pStyle w:val="BulletListMultiple"/>
        <w:numPr>
          <w:ilvl w:val="0"/>
          <w:numId w:val="6"/>
        </w:numPr>
      </w:pPr>
      <w:r>
        <w:rPr>
          <w:noProof/>
        </w:rPr>
        <w:drawing>
          <wp:anchor distT="0" distB="0" distL="114300" distR="114300" simplePos="0" relativeHeight="251662336" behindDoc="0" locked="0" layoutInCell="1" allowOverlap="1" wp14:anchorId="79FCE46D" wp14:editId="79FCE46E">
            <wp:simplePos x="0" y="0"/>
            <wp:positionH relativeFrom="column">
              <wp:posOffset>5760835</wp:posOffset>
            </wp:positionH>
            <wp:positionV relativeFrom="paragraph">
              <wp:posOffset>635</wp:posOffset>
            </wp:positionV>
            <wp:extent cx="191770" cy="191770"/>
            <wp:effectExtent l="0" t="0" r="0" b="0"/>
            <wp:wrapNone/>
            <wp:docPr id="233" name="Picture 233" descr="This is the State Home Spreadshe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From the Spreadsheet Upload screen, the user will click on the State Home Spreadsheet icon </w:t>
      </w:r>
      <w:r>
        <w:br/>
        <w:t>or use the menu to select File &gt; Open a State Home Spreadsheet…</w:t>
      </w:r>
    </w:p>
    <w:p w14:paraId="79FCDE25" w14:textId="77777777" w:rsidR="00884BDB" w:rsidRDefault="00884BDB" w:rsidP="00884BDB">
      <w:pPr>
        <w:pStyle w:val="BulletListMultiple"/>
        <w:numPr>
          <w:ilvl w:val="0"/>
          <w:numId w:val="6"/>
        </w:numPr>
      </w:pPr>
      <w:r>
        <w:lastRenderedPageBreak/>
        <w:t>A Select File Dialog opens, prompting the user to locate and select the appropriate State Home spreadsheet (Figure 63).</w:t>
      </w:r>
    </w:p>
    <w:p w14:paraId="79FCDE26" w14:textId="77777777" w:rsidR="00D74C99" w:rsidRDefault="00D74C99" w:rsidP="004A6039">
      <w:pPr>
        <w:pStyle w:val="FigureCaption"/>
      </w:pPr>
      <w:bookmarkStart w:id="439" w:name="_Toc477526763"/>
      <w:bookmarkStart w:id="440" w:name="_Toc477849691"/>
      <w:bookmarkStart w:id="441" w:name="_Toc482735040"/>
      <w:r>
        <w:t>Select File Dialog - Open a State Home Spreadsheet</w:t>
      </w:r>
      <w:bookmarkEnd w:id="439"/>
      <w:bookmarkEnd w:id="440"/>
      <w:bookmarkEnd w:id="441"/>
    </w:p>
    <w:p w14:paraId="79FCDE27" w14:textId="77777777" w:rsidR="00884BDB" w:rsidRPr="00884BDB" w:rsidRDefault="00884BDB" w:rsidP="003B6C1A">
      <w:pPr>
        <w:pStyle w:val="Figure"/>
      </w:pPr>
      <w:r>
        <w:rPr>
          <w:noProof/>
        </w:rPr>
        <w:drawing>
          <wp:inline distT="0" distB="0" distL="0" distR="0" wp14:anchorId="79FCE46F" wp14:editId="79FCE470">
            <wp:extent cx="4991100" cy="2292086"/>
            <wp:effectExtent l="0" t="0" r="0" b="0"/>
            <wp:docPr id="94" name="Picture 94" descr="The Open a State Home Spreadsheet dialog window opens for user to select a state home spreadsheet to import.  The window provides options for the user to select and open the appropri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teHomeSpreadsheetFileSelect.PNG"/>
                    <pic:cNvPicPr/>
                  </pic:nvPicPr>
                  <pic:blipFill>
                    <a:blip r:embed="rId115">
                      <a:extLst>
                        <a:ext uri="{28A0092B-C50C-407E-A947-70E740481C1C}">
                          <a14:useLocalDpi xmlns:a14="http://schemas.microsoft.com/office/drawing/2010/main" val="0"/>
                        </a:ext>
                      </a:extLst>
                    </a:blip>
                    <a:stretch>
                      <a:fillRect/>
                    </a:stretch>
                  </pic:blipFill>
                  <pic:spPr>
                    <a:xfrm>
                      <a:off x="0" y="0"/>
                      <a:ext cx="4990754" cy="2291927"/>
                    </a:xfrm>
                    <a:prstGeom prst="rect">
                      <a:avLst/>
                    </a:prstGeom>
                  </pic:spPr>
                </pic:pic>
              </a:graphicData>
            </a:graphic>
          </wp:inline>
        </w:drawing>
      </w:r>
    </w:p>
    <w:p w14:paraId="79FCDE28" w14:textId="77777777" w:rsidR="00D74C99" w:rsidRDefault="00D74C99" w:rsidP="004A6039">
      <w:pPr>
        <w:pStyle w:val="Note"/>
      </w:pPr>
      <w:r>
        <w:t>Note:</w:t>
      </w:r>
    </w:p>
    <w:p w14:paraId="79FCDE29" w14:textId="77777777" w:rsidR="00D74C99" w:rsidRPr="006528A6" w:rsidRDefault="00D74C99" w:rsidP="00591C34">
      <w:pPr>
        <w:pStyle w:val="BulletListIndent"/>
        <w:numPr>
          <w:ilvl w:val="0"/>
          <w:numId w:val="6"/>
        </w:numPr>
        <w:ind w:left="1260"/>
      </w:pPr>
      <w:r w:rsidRPr="004068BA">
        <w:t>Multiple months of State Home data can be stored in a single spreadsheet by using tabbed worksheets to represent the various months. Only the worksheet that wa</w:t>
      </w:r>
      <w:r w:rsidRPr="006528A6">
        <w:t xml:space="preserve">s </w:t>
      </w:r>
      <w:r w:rsidRPr="009F69C7">
        <w:t>active when the spreadsheet was last saved</w:t>
      </w:r>
      <w:r w:rsidRPr="006528A6">
        <w:t xml:space="preserve"> will be imported.</w:t>
      </w:r>
    </w:p>
    <w:p w14:paraId="79FCDE2A" w14:textId="77777777" w:rsidR="00D74C99" w:rsidRPr="00854E57" w:rsidRDefault="00D74C99" w:rsidP="00854E57">
      <w:pPr>
        <w:pStyle w:val="NumberedParagraph"/>
        <w:numPr>
          <w:ilvl w:val="0"/>
          <w:numId w:val="129"/>
        </w:numPr>
        <w:tabs>
          <w:tab w:val="clear" w:pos="1080"/>
        </w:tabs>
        <w:ind w:left="900" w:hanging="900"/>
      </w:pPr>
      <w:r w:rsidRPr="00854E57">
        <w:t>Once the desired State Home spreadsheet is selected for import, click the Open button.</w:t>
      </w:r>
    </w:p>
    <w:p w14:paraId="79FCDE2B" w14:textId="77777777" w:rsidR="00D74C99" w:rsidRPr="006A1B28" w:rsidRDefault="00D74C99" w:rsidP="003B6C1A">
      <w:pPr>
        <w:pStyle w:val="BulletListMultipleLast"/>
      </w:pPr>
      <w:r w:rsidRPr="00A96E52">
        <w:t>A screen prompting the user for more information, including Facility Type, Location, DSS Unit, Date and Provider(s), is displayed</w:t>
      </w:r>
      <w:r w:rsidR="00DD6EFE">
        <w:t xml:space="preserve"> (Figure 6</w:t>
      </w:r>
      <w:r w:rsidR="00884BDB">
        <w:t>4</w:t>
      </w:r>
      <w:r w:rsidR="00DD6EFE">
        <w:t>)</w:t>
      </w:r>
      <w:r w:rsidRPr="006A1B28">
        <w:t>.</w:t>
      </w:r>
    </w:p>
    <w:p w14:paraId="79FCDE2C" w14:textId="77777777" w:rsidR="00D74C99" w:rsidRDefault="00D74C99" w:rsidP="004A6039">
      <w:pPr>
        <w:pStyle w:val="FigureCaption"/>
      </w:pPr>
      <w:bookmarkStart w:id="442" w:name="_Toc477526764"/>
      <w:bookmarkStart w:id="443" w:name="_Toc477849692"/>
      <w:bookmarkStart w:id="444" w:name="_Toc482735041"/>
      <w:r>
        <w:t>Additional Data Form for State Home Spreadsheet Import</w:t>
      </w:r>
      <w:bookmarkEnd w:id="442"/>
      <w:bookmarkEnd w:id="443"/>
      <w:bookmarkEnd w:id="444"/>
    </w:p>
    <w:p w14:paraId="79FCDE2D" w14:textId="77777777" w:rsidR="00884BDB" w:rsidRPr="00884BDB" w:rsidRDefault="00884BDB" w:rsidP="003B6C1A">
      <w:pPr>
        <w:pStyle w:val="Figure"/>
      </w:pPr>
      <w:r>
        <w:rPr>
          <w:noProof/>
        </w:rPr>
        <w:drawing>
          <wp:inline distT="0" distB="0" distL="0" distR="0" wp14:anchorId="79FCE471" wp14:editId="581B5ACA">
            <wp:extent cx="4676775" cy="2276430"/>
            <wp:effectExtent l="0" t="0" r="0" b="0"/>
            <wp:docPr id="237" name="Picture 237" descr="Additional Data Form for State Home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teHomeSpreadsheetFileSelect.PNG"/>
                    <pic:cNvPicPr/>
                  </pic:nvPicPr>
                  <pic:blipFill>
                    <a:blip r:embed="rId116">
                      <a:extLst>
                        <a:ext uri="{28A0092B-C50C-407E-A947-70E740481C1C}">
                          <a14:useLocalDpi xmlns:a14="http://schemas.microsoft.com/office/drawing/2010/main" val="0"/>
                        </a:ext>
                      </a:extLst>
                    </a:blip>
                    <a:stretch>
                      <a:fillRect/>
                    </a:stretch>
                  </pic:blipFill>
                  <pic:spPr>
                    <a:xfrm>
                      <a:off x="0" y="0"/>
                      <a:ext cx="4676775" cy="2276430"/>
                    </a:xfrm>
                    <a:prstGeom prst="rect">
                      <a:avLst/>
                    </a:prstGeom>
                  </pic:spPr>
                </pic:pic>
              </a:graphicData>
            </a:graphic>
          </wp:inline>
        </w:drawing>
      </w:r>
    </w:p>
    <w:p w14:paraId="79FCDE2E" w14:textId="77777777" w:rsidR="00D74C99" w:rsidRDefault="00D74C99" w:rsidP="004A6039">
      <w:pPr>
        <w:pStyle w:val="Note"/>
      </w:pPr>
      <w:r>
        <w:t>Notes:</w:t>
      </w:r>
    </w:p>
    <w:p w14:paraId="79FCDE2F" w14:textId="77777777" w:rsidR="00D74C99" w:rsidRPr="006528A6" w:rsidRDefault="00D74C99" w:rsidP="00591C34">
      <w:pPr>
        <w:pStyle w:val="BulletListIndent"/>
        <w:numPr>
          <w:ilvl w:val="0"/>
          <w:numId w:val="6"/>
        </w:numPr>
        <w:ind w:left="1260"/>
      </w:pPr>
      <w:r w:rsidRPr="004068BA">
        <w:t>All fields must contain data in order to import a State Home spreadsheet.</w:t>
      </w:r>
    </w:p>
    <w:p w14:paraId="79FCDE30" w14:textId="77777777" w:rsidR="00D74C99" w:rsidRPr="009F69C7" w:rsidRDefault="00D74C99" w:rsidP="00591C34">
      <w:pPr>
        <w:pStyle w:val="BulletListIndent"/>
        <w:numPr>
          <w:ilvl w:val="0"/>
          <w:numId w:val="6"/>
        </w:numPr>
        <w:ind w:left="1260"/>
      </w:pPr>
      <w:r w:rsidRPr="009F69C7">
        <w:t>Click the Cancel</w:t>
      </w:r>
      <w:r w:rsidRPr="006528A6">
        <w:t xml:space="preserve"> button on this screen to abort the import proce</w:t>
      </w:r>
      <w:r w:rsidRPr="009F69C7">
        <w:t>ss.</w:t>
      </w:r>
    </w:p>
    <w:p w14:paraId="79FCDE31" w14:textId="77777777" w:rsidR="00884BDB" w:rsidRPr="00854E57" w:rsidRDefault="00D74C99" w:rsidP="00A64912">
      <w:pPr>
        <w:pStyle w:val="NumberedParagraph"/>
      </w:pPr>
      <w:r w:rsidRPr="00854E57">
        <w:t xml:space="preserve">Click the OK button on this screen to continue with the import. </w:t>
      </w:r>
    </w:p>
    <w:p w14:paraId="79FCDE32" w14:textId="77777777" w:rsidR="00D74C99" w:rsidRDefault="00D74C99" w:rsidP="003B6C1A">
      <w:pPr>
        <w:pStyle w:val="BulletListMultipleLast"/>
      </w:pPr>
      <w:r w:rsidRPr="00A96E52">
        <w:lastRenderedPageBreak/>
        <w:t xml:space="preserve">The data </w:t>
      </w:r>
      <w:r w:rsidR="00884BDB">
        <w:t>is</w:t>
      </w:r>
      <w:r w:rsidRPr="00A96E52">
        <w:t xml:space="preserve"> then imported into Event Capture, and will be displayed in the grid of the Spreadsheet Upload form.</w:t>
      </w:r>
    </w:p>
    <w:p w14:paraId="79FCDE33" w14:textId="77777777" w:rsidR="000227DF" w:rsidRPr="00854E57" w:rsidRDefault="000227DF" w:rsidP="00854E57">
      <w:pPr>
        <w:pStyle w:val="Heading3"/>
      </w:pPr>
      <w:bookmarkStart w:id="445" w:name="_Toc477526596"/>
      <w:bookmarkStart w:id="446" w:name="_Toc477938643"/>
      <w:bookmarkStart w:id="447" w:name="_Toc482734906"/>
      <w:r w:rsidRPr="00854E57">
        <w:t>Upload Imported Spreadsheet Data</w:t>
      </w:r>
      <w:bookmarkEnd w:id="445"/>
      <w:bookmarkEnd w:id="446"/>
      <w:bookmarkEnd w:id="447"/>
      <w:r w:rsidRPr="00854E57">
        <w:fldChar w:fldCharType="begin"/>
      </w:r>
      <w:r w:rsidRPr="00854E57">
        <w:instrText xml:space="preserve"> XE "Upload Imported Spreadsheet Data" </w:instrText>
      </w:r>
      <w:r w:rsidRPr="00854E57">
        <w:fldChar w:fldCharType="end"/>
      </w:r>
    </w:p>
    <w:p w14:paraId="79FCDE34" w14:textId="77777777" w:rsidR="000227DF" w:rsidRPr="004068BA" w:rsidRDefault="000227DF" w:rsidP="004A6039">
      <w:pPr>
        <w:pStyle w:val="DSSECSBodyText"/>
      </w:pPr>
      <w:r w:rsidRPr="004068BA">
        <w:t xml:space="preserve">To start the upload process, click the </w:t>
      </w:r>
      <w:r w:rsidRPr="009F69C7">
        <w:t xml:space="preserve">Upload Records </w:t>
      </w:r>
      <w:r w:rsidRPr="004068BA">
        <w:t xml:space="preserve">button </w:t>
      </w:r>
      <w:r w:rsidRPr="009F69C7">
        <w:rPr>
          <w:noProof/>
        </w:rPr>
        <w:drawing>
          <wp:inline distT="0" distB="0" distL="0" distR="0" wp14:anchorId="79FCE473" wp14:editId="79FCE474">
            <wp:extent cx="209550" cy="190500"/>
            <wp:effectExtent l="0" t="0" r="0" b="0"/>
            <wp:docPr id="288" name="Picture 123" descr="Screen capture of Update Records to Vis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creen capture of Update Records to VistA button"/>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209550" cy="190500"/>
                    </a:xfrm>
                    <a:prstGeom prst="rect">
                      <a:avLst/>
                    </a:prstGeom>
                    <a:noFill/>
                    <a:ln>
                      <a:noFill/>
                    </a:ln>
                  </pic:spPr>
                </pic:pic>
              </a:graphicData>
            </a:graphic>
          </wp:inline>
        </w:drawing>
      </w:r>
      <w:r w:rsidRPr="004068BA">
        <w:t xml:space="preserve"> on the toolbar, or select </w:t>
      </w:r>
      <w:r w:rsidRPr="00F53A89">
        <w:t>the</w:t>
      </w:r>
      <w:r w:rsidRPr="001659F1">
        <w:t xml:space="preserve"> </w:t>
      </w:r>
      <w:r w:rsidRPr="009F69C7">
        <w:t>Upload Records to VistA</w:t>
      </w:r>
      <w:r w:rsidRPr="004068BA">
        <w:t xml:space="preserve"> option from the </w:t>
      </w:r>
      <w:r w:rsidRPr="009F69C7">
        <w:t>EC Upload</w:t>
      </w:r>
      <w:r w:rsidRPr="004068BA">
        <w:t xml:space="preserve"> menu.</w:t>
      </w:r>
    </w:p>
    <w:p w14:paraId="79FCDE35" w14:textId="77777777" w:rsidR="00482554" w:rsidRPr="00CF1927" w:rsidRDefault="00482554" w:rsidP="00482554">
      <w:pPr>
        <w:pStyle w:val="DSSECSBodyText"/>
        <w:rPr>
          <w:b/>
        </w:rPr>
      </w:pPr>
      <w:r w:rsidRPr="00CF1927">
        <w:rPr>
          <w:b/>
        </w:rPr>
        <w:t>Before the User Starts</w:t>
      </w:r>
    </w:p>
    <w:p w14:paraId="79FCDE36" w14:textId="77777777" w:rsidR="000227DF" w:rsidRPr="00F53A89" w:rsidRDefault="000227DF" w:rsidP="003B6C1A">
      <w:pPr>
        <w:pStyle w:val="BulletListMultiple"/>
      </w:pPr>
      <w:r w:rsidRPr="004068BA">
        <w:t xml:space="preserve">Each record in the imported </w:t>
      </w:r>
      <w:r w:rsidRPr="00F53A89">
        <w:t xml:space="preserve">spreadsheet is validated before being filed in the </w:t>
      </w:r>
      <w:r w:rsidR="00482554">
        <w:t>EVENT CAPTURE PATIENT</w:t>
      </w:r>
      <w:r w:rsidR="00A96234">
        <w:t xml:space="preserve"> file (#721).</w:t>
      </w:r>
    </w:p>
    <w:p w14:paraId="79FCDE37" w14:textId="77777777" w:rsidR="000227DF" w:rsidRPr="001659F1" w:rsidRDefault="000227DF" w:rsidP="003B6C1A">
      <w:pPr>
        <w:pStyle w:val="BulletListMultipleLast"/>
      </w:pPr>
      <w:r w:rsidRPr="001659F1">
        <w:t>Two levels of validation occur:</w:t>
      </w:r>
    </w:p>
    <w:p w14:paraId="79FCDE38" w14:textId="77777777" w:rsidR="000227DF" w:rsidRDefault="000227DF" w:rsidP="00482554">
      <w:pPr>
        <w:pStyle w:val="DSSECSBodyText"/>
        <w:numPr>
          <w:ilvl w:val="0"/>
          <w:numId w:val="10"/>
        </w:numPr>
        <w:spacing w:after="120"/>
        <w:ind w:left="1080"/>
      </w:pPr>
      <w:r w:rsidRPr="00F94D33">
        <w:t xml:space="preserve">The first level of validation occurs within </w:t>
      </w:r>
      <w:r>
        <w:t>the Event Capture GUI application</w:t>
      </w:r>
      <w:r w:rsidRPr="00F94D33">
        <w:t>.</w:t>
      </w:r>
      <w:r>
        <w:t xml:space="preserve"> </w:t>
      </w:r>
      <w:r w:rsidRPr="00F94D33">
        <w:t xml:space="preserve">A check for </w:t>
      </w:r>
      <w:r>
        <w:t>required</w:t>
      </w:r>
      <w:r w:rsidRPr="00F94D33">
        <w:t xml:space="preserve"> information is performed</w:t>
      </w:r>
      <w:r>
        <w:t>,</w:t>
      </w:r>
      <w:r w:rsidRPr="00F94D33">
        <w:t xml:space="preserve"> and no data transmit</w:t>
      </w:r>
      <w:r>
        <w:t>s</w:t>
      </w:r>
      <w:r w:rsidRPr="00F94D33">
        <w:t xml:space="preserve"> to VistA if th</w:t>
      </w:r>
      <w:r>
        <w:t>is level of</w:t>
      </w:r>
      <w:r w:rsidRPr="00F94D33">
        <w:t xml:space="preserve"> validation </w:t>
      </w:r>
      <w:r>
        <w:t>fails</w:t>
      </w:r>
      <w:r w:rsidRPr="00F94D33">
        <w:t xml:space="preserve"> for </w:t>
      </w:r>
      <w:r>
        <w:t>an</w:t>
      </w:r>
      <w:r w:rsidRPr="00F94D33">
        <w:t>y record in the spreadsheet.</w:t>
      </w:r>
    </w:p>
    <w:p w14:paraId="79FCDE39" w14:textId="77777777" w:rsidR="000227DF" w:rsidRDefault="000227DF" w:rsidP="00482554">
      <w:pPr>
        <w:pStyle w:val="DSSECSBodyText"/>
        <w:numPr>
          <w:ilvl w:val="0"/>
          <w:numId w:val="10"/>
        </w:numPr>
        <w:spacing w:after="120"/>
        <w:ind w:left="1080"/>
      </w:pPr>
      <w:r>
        <w:t>The second level of validation occurs on the server side for each record in the spreadsheet</w:t>
      </w:r>
      <w:r w:rsidRPr="00F94D33">
        <w:t>.</w:t>
      </w:r>
      <w:r>
        <w:t xml:space="preserve"> Records that pass this level of validation are filed in </w:t>
      </w:r>
      <w:r w:rsidRPr="00F94D33">
        <w:t xml:space="preserve">the </w:t>
      </w:r>
      <w:r w:rsidRPr="00F94D33">
        <w:rPr>
          <w:caps/>
        </w:rPr>
        <w:t>event Capture Patient</w:t>
      </w:r>
      <w:r w:rsidRPr="00F94D33">
        <w:t xml:space="preserve"> </w:t>
      </w:r>
      <w:r>
        <w:t xml:space="preserve">file </w:t>
      </w:r>
      <w:r w:rsidRPr="00F94D33">
        <w:t>(#721)</w:t>
      </w:r>
      <w:r>
        <w:t>; records that fail this level of validation are not filed</w:t>
      </w:r>
      <w:r w:rsidRPr="00F94D33">
        <w:t xml:space="preserve">. </w:t>
      </w:r>
      <w:r>
        <w:t>R</w:t>
      </w:r>
      <w:r w:rsidRPr="00F94D33">
        <w:t xml:space="preserve">ecords that are filed </w:t>
      </w:r>
      <w:r>
        <w:t>ar</w:t>
      </w:r>
      <w:r w:rsidRPr="00F94D33">
        <w:t xml:space="preserve">e removed from the spreadsheet grid, leaving only those records </w:t>
      </w:r>
      <w:r>
        <w:t>containing</w:t>
      </w:r>
      <w:r w:rsidRPr="00F94D33">
        <w:t xml:space="preserve"> errors.</w:t>
      </w:r>
      <w:r>
        <w:t xml:space="preserve"> Each of the remaining records in the spreadsheet will have its associated </w:t>
      </w:r>
      <w:r w:rsidRPr="00F94D33">
        <w:t>error message(s) display</w:t>
      </w:r>
      <w:r>
        <w:t>ed</w:t>
      </w:r>
      <w:r w:rsidRPr="00F94D33">
        <w:t xml:space="preserve"> in </w:t>
      </w:r>
      <w:r w:rsidRPr="004068BA">
        <w:t xml:space="preserve">the </w:t>
      </w:r>
      <w:r w:rsidRPr="009F69C7">
        <w:t>Error Messages</w:t>
      </w:r>
      <w:r w:rsidRPr="00F94D33">
        <w:t xml:space="preserve"> box</w:t>
      </w:r>
      <w:r>
        <w:t>. The</w:t>
      </w:r>
      <w:r w:rsidRPr="00F94D33">
        <w:t xml:space="preserve"> </w:t>
      </w:r>
      <w:r>
        <w:t xml:space="preserve">errored </w:t>
      </w:r>
      <w:r w:rsidRPr="00F94D33">
        <w:t>record</w:t>
      </w:r>
      <w:r>
        <w:t>(</w:t>
      </w:r>
      <w:r w:rsidRPr="00F94D33">
        <w:t>s</w:t>
      </w:r>
      <w:r>
        <w:t>)</w:t>
      </w:r>
      <w:r w:rsidRPr="00F94D33">
        <w:t xml:space="preserve"> can </w:t>
      </w:r>
      <w:r>
        <w:t xml:space="preserve">then </w:t>
      </w:r>
      <w:r w:rsidRPr="00F94D33">
        <w:t>be edited before retransmitting</w:t>
      </w:r>
      <w:r>
        <w:t xml:space="preserve">, </w:t>
      </w:r>
      <w:r w:rsidRPr="00F94D33">
        <w:t>or deleted.</w:t>
      </w:r>
    </w:p>
    <w:p w14:paraId="79FCDE3A" w14:textId="77777777" w:rsidR="00482554" w:rsidRPr="00321AA2" w:rsidRDefault="00482554" w:rsidP="00482554">
      <w:pPr>
        <w:pStyle w:val="Note"/>
        <w:rPr>
          <w:rStyle w:val="NoteChar"/>
        </w:rPr>
      </w:pPr>
      <w:r w:rsidRPr="00321AA2">
        <w:rPr>
          <w:rStyle w:val="NoteChar"/>
          <w:b/>
        </w:rPr>
        <w:t>Note:</w:t>
      </w:r>
    </w:p>
    <w:p w14:paraId="79FCDE3B" w14:textId="77777777" w:rsidR="00482554" w:rsidRDefault="00482554" w:rsidP="00482554">
      <w:pPr>
        <w:pStyle w:val="BulletListIndent"/>
      </w:pPr>
      <w:r>
        <w:t>T</w:t>
      </w:r>
      <w:r w:rsidRPr="004068BA">
        <w:t>o highlight the cell in the grid that most likely caused the error</w:t>
      </w:r>
      <w:r>
        <w:t>, c</w:t>
      </w:r>
      <w:r w:rsidRPr="004068BA">
        <w:t>lick on an error message. This will assist in identifying, and correcting, missing or invalid data.</w:t>
      </w:r>
    </w:p>
    <w:p w14:paraId="79FCDE3C" w14:textId="77777777" w:rsidR="00482554" w:rsidRDefault="00482554" w:rsidP="00482554">
      <w:pPr>
        <w:pStyle w:val="DSSECSBodyText"/>
        <w:rPr>
          <w:b/>
        </w:rPr>
      </w:pPr>
      <w:r w:rsidRPr="00C04AE0">
        <w:rPr>
          <w:b/>
        </w:rPr>
        <w:t>What the User Will See</w:t>
      </w:r>
    </w:p>
    <w:p w14:paraId="79FCDE3D" w14:textId="77777777" w:rsidR="00482554" w:rsidRDefault="00482554" w:rsidP="00482554">
      <w:pPr>
        <w:pStyle w:val="BulletListMultiple"/>
        <w:numPr>
          <w:ilvl w:val="0"/>
          <w:numId w:val="6"/>
        </w:numPr>
      </w:pPr>
      <w:r>
        <w:t>A progress bar will display indicating what percentage of the upload is complete.</w:t>
      </w:r>
    </w:p>
    <w:p w14:paraId="79FCDE3E" w14:textId="77777777" w:rsidR="00482554" w:rsidRPr="004068BA" w:rsidRDefault="00482554" w:rsidP="00482554">
      <w:pPr>
        <w:pStyle w:val="BulletListMultiple"/>
        <w:numPr>
          <w:ilvl w:val="0"/>
          <w:numId w:val="6"/>
        </w:numPr>
      </w:pPr>
      <w:r>
        <w:t>Any failures or errors will be reported to the user.</w:t>
      </w:r>
    </w:p>
    <w:p w14:paraId="79FCDE3F" w14:textId="77777777" w:rsidR="000227DF" w:rsidRPr="00854E57" w:rsidRDefault="000227DF" w:rsidP="00854E57">
      <w:pPr>
        <w:pStyle w:val="Heading4"/>
      </w:pPr>
      <w:bookmarkStart w:id="448" w:name="_Toc477526598"/>
      <w:bookmarkStart w:id="449" w:name="_Toc477938645"/>
      <w:bookmarkStart w:id="450" w:name="_Toc482734907"/>
      <w:r w:rsidRPr="00854E57">
        <w:t xml:space="preserve">Spreadsheet </w:t>
      </w:r>
      <w:r w:rsidR="00802200" w:rsidRPr="00854E57">
        <w:t>Upload</w:t>
      </w:r>
      <w:r w:rsidRPr="00854E57">
        <w:t xml:space="preserve"> Errors</w:t>
      </w:r>
      <w:bookmarkEnd w:id="448"/>
      <w:bookmarkEnd w:id="449"/>
      <w:bookmarkEnd w:id="450"/>
    </w:p>
    <w:p w14:paraId="79FCDE40" w14:textId="3DA3888F" w:rsidR="000227DF" w:rsidRDefault="000227DF" w:rsidP="004A6039">
      <w:pPr>
        <w:pStyle w:val="DSSECSBodyText"/>
      </w:pPr>
      <w:r>
        <w:t>During the upload process misspelled names, blank spaces, misaligned columns, missing data such as answers to service connected questions, duplicate records and others can lead to upload errors. These must be cleared before the record(s) will upload.</w:t>
      </w:r>
      <w:r w:rsidR="00660AA2">
        <w:t xml:space="preserve"> When upload errors occur, a list of all errors (Service Connected errors and others) is available for export by clicking the Create Error XLS button on the Spreadsheet Upload screen (Figure 65)</w:t>
      </w:r>
      <w:r w:rsidR="00854E57">
        <w:t>.</w:t>
      </w:r>
    </w:p>
    <w:p w14:paraId="79FCDE41" w14:textId="77777777" w:rsidR="00660AA2" w:rsidRDefault="00660AA2" w:rsidP="004A6039">
      <w:pPr>
        <w:pStyle w:val="DSSECSBodyText"/>
      </w:pPr>
      <w:r>
        <w:br w:type="page"/>
      </w:r>
    </w:p>
    <w:p w14:paraId="79FCDE42" w14:textId="77777777" w:rsidR="000227DF" w:rsidRPr="004068BA" w:rsidRDefault="000227DF" w:rsidP="004A6039">
      <w:pPr>
        <w:pStyle w:val="DSSECSBodyText"/>
      </w:pPr>
      <w:r w:rsidRPr="004068BA">
        <w:lastRenderedPageBreak/>
        <w:t xml:space="preserve">The following errors may display while uploading data </w:t>
      </w:r>
      <w:r w:rsidR="00660AA2">
        <w:t>to VistaA</w:t>
      </w:r>
      <w:r w:rsidRPr="004068BA">
        <w:t xml:space="preserve"> via the </w:t>
      </w:r>
      <w:r w:rsidRPr="009F69C7">
        <w:t xml:space="preserve">Spreadsheet </w:t>
      </w:r>
      <w:r w:rsidRPr="004068BA">
        <w:t>option:</w:t>
      </w:r>
    </w:p>
    <w:p w14:paraId="79FCDE43" w14:textId="77777777" w:rsidR="000227DF" w:rsidRPr="001659F1" w:rsidRDefault="000227DF" w:rsidP="00505F2A">
      <w:pPr>
        <w:pStyle w:val="BulletListMultiple"/>
        <w:ind w:left="900"/>
      </w:pPr>
      <w:r w:rsidRPr="00DC0B00">
        <w:rPr>
          <w:b/>
        </w:rPr>
        <w:t>Record Number:</w:t>
      </w:r>
      <w:r w:rsidRPr="004068BA">
        <w:t xml:space="preserve"> When transmitting records, each row in the spreadsheet needs a unique record number</w:t>
      </w:r>
      <w:r w:rsidRPr="00F53A89">
        <w:t xml:space="preserve"> (i.e. 1, 2</w:t>
      </w:r>
      <w:r w:rsidRPr="001659F1">
        <w:t>, 3, etc.). If this field is blank, VistA validation will not be done.</w:t>
      </w:r>
    </w:p>
    <w:p w14:paraId="79FCDE44"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Delphi messages</w:t>
      </w:r>
      <w:r>
        <w:t>:</w:t>
      </w:r>
    </w:p>
    <w:p w14:paraId="79FCDE45" w14:textId="77777777" w:rsidR="000227DF" w:rsidRPr="00F94D33" w:rsidRDefault="000227DF" w:rsidP="00591C34">
      <w:pPr>
        <w:pStyle w:val="Bullet3"/>
        <w:numPr>
          <w:ilvl w:val="0"/>
          <w:numId w:val="3"/>
        </w:numPr>
        <w:tabs>
          <w:tab w:val="left" w:pos="1710"/>
        </w:tabs>
        <w:spacing w:before="40" w:after="20"/>
        <w:ind w:left="1710" w:hanging="288"/>
      </w:pPr>
      <w:r w:rsidRPr="00F94D33">
        <w:t xml:space="preserve">Error getting </w:t>
      </w:r>
      <w:r w:rsidRPr="00033E9B">
        <w:t>column</w:t>
      </w:r>
      <w:r w:rsidRPr="00F94D33">
        <w:t xml:space="preserve"> with </w:t>
      </w:r>
      <w:r>
        <w:t>r</w:t>
      </w:r>
      <w:r w:rsidRPr="00F94D33">
        <w:t>ecord number</w:t>
      </w:r>
    </w:p>
    <w:p w14:paraId="79FCDE46" w14:textId="77777777" w:rsidR="000227DF" w:rsidRPr="00F94D33" w:rsidRDefault="000227DF" w:rsidP="00591C34">
      <w:pPr>
        <w:pStyle w:val="Bullet3"/>
        <w:numPr>
          <w:ilvl w:val="0"/>
          <w:numId w:val="3"/>
        </w:numPr>
        <w:tabs>
          <w:tab w:val="left" w:pos="1710"/>
        </w:tabs>
        <w:spacing w:before="40" w:after="240"/>
        <w:ind w:left="1714" w:hanging="288"/>
      </w:pPr>
      <w:r w:rsidRPr="00F94D33">
        <w:t>Record number is a mandatory field</w:t>
      </w:r>
    </w:p>
    <w:p w14:paraId="79FCDE47" w14:textId="77777777" w:rsidR="000227DF" w:rsidRPr="001659F1" w:rsidRDefault="000227DF" w:rsidP="00505F2A">
      <w:pPr>
        <w:pStyle w:val="BulletListMultiple"/>
        <w:ind w:left="900"/>
      </w:pPr>
      <w:r w:rsidRPr="00DC0B00">
        <w:rPr>
          <w:b/>
        </w:rPr>
        <w:t xml:space="preserve">Location: </w:t>
      </w:r>
      <w:r w:rsidRPr="004068BA">
        <w:t>The location number must exist on the INSTITUTION file (#4) (also known as ^DIC(4,D0,0</w:t>
      </w:r>
      <w:r w:rsidRPr="00F53A89">
        <w:t>), where D0</w:t>
      </w:r>
      <w:r w:rsidRPr="001659F1">
        <w:t xml:space="preserve"> is the location number).</w:t>
      </w:r>
    </w:p>
    <w:p w14:paraId="79FCDE48"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w:t>
      </w:r>
      <w:r>
        <w:t>:</w:t>
      </w:r>
    </w:p>
    <w:p w14:paraId="79FCDE49" w14:textId="77777777" w:rsidR="000227DF" w:rsidRPr="00F94D33" w:rsidRDefault="000227DF" w:rsidP="00591C34">
      <w:pPr>
        <w:pStyle w:val="Bullet3"/>
        <w:numPr>
          <w:ilvl w:val="0"/>
          <w:numId w:val="3"/>
        </w:numPr>
        <w:tabs>
          <w:tab w:val="left" w:pos="1710"/>
        </w:tabs>
        <w:spacing w:before="40" w:after="240"/>
        <w:ind w:left="1714" w:hanging="288"/>
      </w:pPr>
      <w:r w:rsidRPr="00F94D33">
        <w:t>Location not on INSTITUTION file (#4)</w:t>
      </w:r>
    </w:p>
    <w:p w14:paraId="79FCDE4A" w14:textId="77777777" w:rsidR="000227DF" w:rsidRPr="002867A9" w:rsidRDefault="000227DF" w:rsidP="00505F2A">
      <w:pPr>
        <w:pStyle w:val="BulletListMultiple"/>
        <w:ind w:left="900"/>
      </w:pPr>
      <w:r w:rsidRPr="00DC0B00">
        <w:rPr>
          <w:b/>
        </w:rPr>
        <w:t>Pat SSN:</w:t>
      </w:r>
      <w:r w:rsidRPr="004068BA">
        <w:t xml:space="preserve"> The Patient SSN must exist on the PATIENT file (#2) (also known as global file </w:t>
      </w:r>
      <w:r w:rsidRPr="00F53A89">
        <w:t>^DPT</w:t>
      </w:r>
      <w:r w:rsidRPr="001659F1">
        <w:t>). If the SSN is shorter than 9 digits, it will be filled with leading zeroes.</w:t>
      </w:r>
      <w:r w:rsidRPr="002867A9">
        <w:t xml:space="preserve"> Do not use dashes in the SSN.</w:t>
      </w:r>
    </w:p>
    <w:p w14:paraId="79FCDE4B"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messages</w:t>
      </w:r>
      <w:r>
        <w:t>:</w:t>
      </w:r>
    </w:p>
    <w:p w14:paraId="79FCDE4C" w14:textId="77777777" w:rsidR="000227DF" w:rsidRPr="00F94D33" w:rsidRDefault="000227DF" w:rsidP="00591C34">
      <w:pPr>
        <w:pStyle w:val="Bullet3"/>
        <w:numPr>
          <w:ilvl w:val="0"/>
          <w:numId w:val="3"/>
        </w:numPr>
        <w:tabs>
          <w:tab w:val="left" w:pos="1710"/>
        </w:tabs>
        <w:spacing w:before="40" w:after="20"/>
        <w:ind w:left="1710" w:hanging="288"/>
      </w:pPr>
      <w:r w:rsidRPr="00F94D33">
        <w:t>No SSN x-ref on PATIENT file (#2)</w:t>
      </w:r>
    </w:p>
    <w:p w14:paraId="79FCDE4D" w14:textId="77777777" w:rsidR="000227DF" w:rsidRPr="00F94D33" w:rsidRDefault="000227DF" w:rsidP="00591C34">
      <w:pPr>
        <w:pStyle w:val="Bullet3"/>
        <w:numPr>
          <w:ilvl w:val="0"/>
          <w:numId w:val="3"/>
        </w:numPr>
        <w:tabs>
          <w:tab w:val="left" w:pos="1710"/>
        </w:tabs>
        <w:spacing w:before="40" w:after="20"/>
        <w:ind w:left="1710" w:hanging="288"/>
      </w:pPr>
      <w:r w:rsidRPr="00F94D33">
        <w:t>No SSN entry on PATIENT file (#2)</w:t>
      </w:r>
    </w:p>
    <w:p w14:paraId="79FCDE4E" w14:textId="77777777" w:rsidR="000227DF" w:rsidRPr="00F94D33" w:rsidRDefault="000227DF" w:rsidP="00591C34">
      <w:pPr>
        <w:pStyle w:val="Bullet3"/>
        <w:numPr>
          <w:ilvl w:val="0"/>
          <w:numId w:val="3"/>
        </w:numPr>
        <w:tabs>
          <w:tab w:val="left" w:pos="1710"/>
        </w:tabs>
        <w:spacing w:before="40" w:after="20"/>
        <w:ind w:left="1710" w:hanging="288"/>
      </w:pPr>
      <w:r w:rsidRPr="00F94D33">
        <w:t>No internal entry on PATIENT file (#2) for SSN x-ref</w:t>
      </w:r>
    </w:p>
    <w:p w14:paraId="79FCDE4F" w14:textId="77777777" w:rsidR="000227DF" w:rsidRPr="00F94D33" w:rsidRDefault="000227DF" w:rsidP="00591C34">
      <w:pPr>
        <w:pStyle w:val="Bullet3"/>
        <w:numPr>
          <w:ilvl w:val="0"/>
          <w:numId w:val="3"/>
        </w:numPr>
        <w:tabs>
          <w:tab w:val="left" w:pos="1710"/>
        </w:tabs>
        <w:spacing w:before="40" w:after="240"/>
        <w:ind w:left="1714" w:hanging="288"/>
      </w:pPr>
      <w:r w:rsidRPr="00F94D33">
        <w:t>SSN does not match SSN on PATIENT file (#2)</w:t>
      </w:r>
    </w:p>
    <w:p w14:paraId="79FCDE50" w14:textId="77777777" w:rsidR="000227DF" w:rsidRPr="00F94D33" w:rsidRDefault="000227DF" w:rsidP="00505F2A">
      <w:pPr>
        <w:pStyle w:val="BulletListMultiple"/>
        <w:ind w:left="900"/>
      </w:pPr>
      <w:r w:rsidRPr="00DC0B00">
        <w:rPr>
          <w:b/>
        </w:rPr>
        <w:t>Patient LName and Patient FName:</w:t>
      </w:r>
      <w:r w:rsidRPr="004068BA">
        <w:t xml:space="preserve"> The patient’s name (last name, first name) must match</w:t>
      </w:r>
      <w:r w:rsidRPr="00F94D33">
        <w:t xml:space="preserve"> the name on the PATIENT file (#2) for that SSN.</w:t>
      </w:r>
    </w:p>
    <w:p w14:paraId="79FCDE51"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Delphi messages</w:t>
      </w:r>
      <w:r>
        <w:t>:</w:t>
      </w:r>
    </w:p>
    <w:p w14:paraId="79FCDE52" w14:textId="77777777" w:rsidR="000227DF" w:rsidRPr="00F94D33" w:rsidRDefault="000227DF" w:rsidP="00591C34">
      <w:pPr>
        <w:pStyle w:val="Bullet3"/>
        <w:numPr>
          <w:ilvl w:val="0"/>
          <w:numId w:val="3"/>
        </w:numPr>
        <w:tabs>
          <w:tab w:val="left" w:pos="1710"/>
        </w:tabs>
        <w:spacing w:before="40" w:after="20"/>
        <w:ind w:left="1710" w:hanging="288"/>
      </w:pPr>
      <w:r w:rsidRPr="00F94D33">
        <w:t>Error getting column with Patient LName</w:t>
      </w:r>
    </w:p>
    <w:p w14:paraId="79FCDE53" w14:textId="77777777" w:rsidR="000227DF" w:rsidRPr="00F94D33" w:rsidRDefault="000227DF" w:rsidP="00591C34">
      <w:pPr>
        <w:pStyle w:val="Bullet3"/>
        <w:numPr>
          <w:ilvl w:val="0"/>
          <w:numId w:val="3"/>
        </w:numPr>
        <w:tabs>
          <w:tab w:val="left" w:pos="1710"/>
        </w:tabs>
        <w:spacing w:before="40" w:after="20"/>
        <w:ind w:left="1710" w:hanging="288"/>
      </w:pPr>
      <w:r w:rsidRPr="00F94D33">
        <w:t>Patient LName must be at least 2 characters long</w:t>
      </w:r>
    </w:p>
    <w:p w14:paraId="79FCDE54"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messages</w:t>
      </w:r>
      <w:r>
        <w:t>:</w:t>
      </w:r>
    </w:p>
    <w:p w14:paraId="79FCDE55" w14:textId="77777777" w:rsidR="000227DF" w:rsidRPr="00F94D33" w:rsidRDefault="000227DF" w:rsidP="00591C34">
      <w:pPr>
        <w:pStyle w:val="Bullet3"/>
        <w:numPr>
          <w:ilvl w:val="0"/>
          <w:numId w:val="3"/>
        </w:numPr>
        <w:tabs>
          <w:tab w:val="left" w:pos="1710"/>
        </w:tabs>
        <w:spacing w:before="40" w:after="20"/>
        <w:ind w:left="1710" w:hanging="288"/>
      </w:pPr>
      <w:r w:rsidRPr="00F94D33">
        <w:t>Patient last name does not match VistA</w:t>
      </w:r>
    </w:p>
    <w:p w14:paraId="79FCDE56" w14:textId="77777777" w:rsidR="000227DF" w:rsidRPr="00F94D33" w:rsidRDefault="000227DF" w:rsidP="00591C34">
      <w:pPr>
        <w:pStyle w:val="Bullet3"/>
        <w:numPr>
          <w:ilvl w:val="0"/>
          <w:numId w:val="3"/>
        </w:numPr>
        <w:tabs>
          <w:tab w:val="left" w:pos="1710"/>
        </w:tabs>
        <w:spacing w:before="40" w:after="240"/>
        <w:ind w:left="1714" w:hanging="288"/>
      </w:pPr>
      <w:r w:rsidRPr="00F94D33">
        <w:t>Patient first name does not match VistA</w:t>
      </w:r>
    </w:p>
    <w:p w14:paraId="79FCDE57" w14:textId="77777777" w:rsidR="000227DF" w:rsidRPr="00F94D33" w:rsidRDefault="000227DF" w:rsidP="00505F2A">
      <w:pPr>
        <w:pStyle w:val="BulletListMultiple"/>
        <w:ind w:left="900"/>
      </w:pPr>
      <w:r w:rsidRPr="00DC0B00">
        <w:rPr>
          <w:b/>
        </w:rPr>
        <w:t>DSS Unit Name:</w:t>
      </w:r>
      <w:r w:rsidRPr="004068BA">
        <w:t xml:space="preserve"> If this field contains a value, then it must have a “B” cross-reference on the</w:t>
      </w:r>
      <w:r w:rsidRPr="00F94D33">
        <w:t xml:space="preserve"> DSS UNIT file (#724).</w:t>
      </w:r>
      <w:r>
        <w:t xml:space="preserve"> The DSS Unit N</w:t>
      </w:r>
      <w:r w:rsidRPr="00F94D33">
        <w:t xml:space="preserve">ame is not required if the DSS </w:t>
      </w:r>
      <w:r>
        <w:t>Unit IEN</w:t>
      </w:r>
      <w:r w:rsidRPr="00F94D33">
        <w:t xml:space="preserve"> </w:t>
      </w:r>
      <w:r>
        <w:t>contains a value</w:t>
      </w:r>
      <w:r w:rsidRPr="00F94D33">
        <w:t>.</w:t>
      </w:r>
    </w:p>
    <w:p w14:paraId="79FCDE58"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w:t>
      </w:r>
      <w:r>
        <w:t>:</w:t>
      </w:r>
    </w:p>
    <w:p w14:paraId="79FCDE59" w14:textId="77777777" w:rsidR="000227DF" w:rsidRPr="00F94D33" w:rsidRDefault="000227DF" w:rsidP="00591C34">
      <w:pPr>
        <w:pStyle w:val="Bullet3"/>
        <w:numPr>
          <w:ilvl w:val="0"/>
          <w:numId w:val="3"/>
        </w:numPr>
        <w:tabs>
          <w:tab w:val="left" w:pos="1710"/>
        </w:tabs>
        <w:spacing w:before="40" w:after="240"/>
        <w:ind w:left="1714" w:hanging="288"/>
      </w:pPr>
      <w:r w:rsidRPr="00F94D33">
        <w:t>Invalid DSS Unit Name</w:t>
      </w:r>
    </w:p>
    <w:p w14:paraId="79FCDE5A" w14:textId="77777777" w:rsidR="000227DF" w:rsidRPr="00F94D33" w:rsidRDefault="000227DF" w:rsidP="00505F2A">
      <w:pPr>
        <w:pStyle w:val="BulletListMultiple"/>
        <w:ind w:left="900"/>
      </w:pPr>
      <w:r w:rsidRPr="00DC0B00">
        <w:rPr>
          <w:b/>
        </w:rPr>
        <w:t xml:space="preserve">DSS Unit IEN: </w:t>
      </w:r>
      <w:r w:rsidRPr="00A96234">
        <w:t>If</w:t>
      </w:r>
      <w:r w:rsidRPr="004068BA">
        <w:t xml:space="preserve"> this field contains a value, then it must exist on the DSS UNIT file (#724). The</w:t>
      </w:r>
      <w:r w:rsidRPr="00F94D33">
        <w:t xml:space="preserve"> DSS Unit IEN is not required if the DSS Unit Name </w:t>
      </w:r>
      <w:r>
        <w:t>contains a value</w:t>
      </w:r>
      <w:r w:rsidRPr="00F94D33">
        <w:t>.</w:t>
      </w:r>
    </w:p>
    <w:p w14:paraId="79FCDE5B"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w:t>
      </w:r>
    </w:p>
    <w:p w14:paraId="79FCDE5C" w14:textId="77777777" w:rsidR="000227DF" w:rsidRPr="00F94D33" w:rsidRDefault="000227DF" w:rsidP="00591C34">
      <w:pPr>
        <w:pStyle w:val="Bullet3"/>
        <w:numPr>
          <w:ilvl w:val="0"/>
          <w:numId w:val="3"/>
        </w:numPr>
        <w:tabs>
          <w:tab w:val="left" w:pos="1710"/>
        </w:tabs>
        <w:spacing w:before="40" w:after="240"/>
        <w:ind w:left="1714" w:hanging="288"/>
      </w:pPr>
      <w:r w:rsidRPr="00F94D33">
        <w:t>Invalid DSS Unit IEN</w:t>
      </w:r>
    </w:p>
    <w:p w14:paraId="79FCDE5D" w14:textId="77777777" w:rsidR="000227DF" w:rsidRPr="00F94D33" w:rsidRDefault="000227DF" w:rsidP="00505F2A">
      <w:pPr>
        <w:pStyle w:val="BulletListMultiple"/>
        <w:ind w:left="900"/>
      </w:pPr>
      <w:r w:rsidRPr="00DC0B00">
        <w:rPr>
          <w:b/>
        </w:rPr>
        <w:t>Proc Code:</w:t>
      </w:r>
      <w:r w:rsidRPr="004068BA">
        <w:t xml:space="preserve"> This is the Procedure or the </w:t>
      </w:r>
      <w:r w:rsidRPr="00F53A89">
        <w:t>CPT code value (not the description</w:t>
      </w:r>
      <w:r w:rsidRPr="001659F1">
        <w:t>). A National</w:t>
      </w:r>
      <w:r w:rsidRPr="00F94D33">
        <w:t xml:space="preserve"> Procedure, Local Procedure </w:t>
      </w:r>
      <w:r>
        <w:t>or</w:t>
      </w:r>
      <w:r w:rsidRPr="00F94D33">
        <w:t xml:space="preserve"> CPT code </w:t>
      </w:r>
      <w:r>
        <w:t>is valid</w:t>
      </w:r>
      <w:r w:rsidRPr="00F94D33">
        <w:t xml:space="preserve"> for this column. </w:t>
      </w:r>
      <w:r>
        <w:t>Either t</w:t>
      </w:r>
      <w:r w:rsidRPr="00F94D33">
        <w:t xml:space="preserve">he </w:t>
      </w:r>
      <w:r>
        <w:t>P</w:t>
      </w:r>
      <w:r w:rsidRPr="00F94D33">
        <w:t>rocedure</w:t>
      </w:r>
      <w:r>
        <w:t xml:space="preserve"> </w:t>
      </w:r>
      <w:r w:rsidRPr="00F94D33">
        <w:t xml:space="preserve">must exist </w:t>
      </w:r>
      <w:r>
        <w:t>i</w:t>
      </w:r>
      <w:r w:rsidRPr="00F94D33">
        <w:t>n the EC NATIONAL PROCEDURE file (#725)</w:t>
      </w:r>
      <w:r>
        <w:t xml:space="preserve">, or the </w:t>
      </w:r>
      <w:r w:rsidRPr="00F94D33">
        <w:t xml:space="preserve">CPT </w:t>
      </w:r>
      <w:r>
        <w:t>must exist in</w:t>
      </w:r>
      <w:r w:rsidRPr="00F94D33">
        <w:t xml:space="preserve"> the CPT file (#81)</w:t>
      </w:r>
      <w:r>
        <w:t xml:space="preserve">. In addition, </w:t>
      </w:r>
      <w:r w:rsidRPr="00F94D33">
        <w:t>the Event Code Screen must be active for the Location, DSS Unit IEN, and Procedure/CPT combination. With functionality put in place by the Code Set Versioning project, only CPT codes that are active for the date and time of the event are processed.</w:t>
      </w:r>
    </w:p>
    <w:p w14:paraId="79FCDE5E"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messages</w:t>
      </w:r>
    </w:p>
    <w:p w14:paraId="79FCDE5F" w14:textId="77777777" w:rsidR="000227DF" w:rsidRPr="00F94D33" w:rsidRDefault="000227DF" w:rsidP="00591C34">
      <w:pPr>
        <w:pStyle w:val="Bullet3"/>
        <w:numPr>
          <w:ilvl w:val="0"/>
          <w:numId w:val="3"/>
        </w:numPr>
        <w:tabs>
          <w:tab w:val="left" w:pos="1710"/>
        </w:tabs>
        <w:spacing w:before="40" w:after="20"/>
        <w:ind w:left="1710" w:hanging="288"/>
      </w:pPr>
      <w:r w:rsidRPr="00F94D33">
        <w:t>Procedure or “D” x-ref not on EC NATIONAL PROCEDURE file (#725)</w:t>
      </w:r>
    </w:p>
    <w:p w14:paraId="79FCDE60" w14:textId="77777777" w:rsidR="000227DF" w:rsidRPr="00F94D33" w:rsidRDefault="000227DF" w:rsidP="00591C34">
      <w:pPr>
        <w:pStyle w:val="Bullet3"/>
        <w:numPr>
          <w:ilvl w:val="0"/>
          <w:numId w:val="3"/>
        </w:numPr>
        <w:tabs>
          <w:tab w:val="left" w:pos="1710"/>
        </w:tabs>
        <w:spacing w:before="40" w:after="20"/>
        <w:ind w:left="1710" w:hanging="288"/>
      </w:pPr>
      <w:r w:rsidRPr="00F94D33">
        <w:t>Procedure invalid for this Location and DSS Unit</w:t>
      </w:r>
    </w:p>
    <w:p w14:paraId="79FCDE61" w14:textId="77777777" w:rsidR="000227DF" w:rsidRPr="00F94D33" w:rsidRDefault="000227DF" w:rsidP="00591C34">
      <w:pPr>
        <w:pStyle w:val="Bullet3"/>
        <w:numPr>
          <w:ilvl w:val="0"/>
          <w:numId w:val="3"/>
        </w:numPr>
        <w:tabs>
          <w:tab w:val="left" w:pos="1710"/>
        </w:tabs>
        <w:spacing w:before="40" w:after="240"/>
        <w:ind w:left="1714" w:hanging="288"/>
      </w:pPr>
      <w:r w:rsidRPr="00F94D33">
        <w:lastRenderedPageBreak/>
        <w:t>Unable to check for active EC Event Code Screen</w:t>
      </w:r>
    </w:p>
    <w:p w14:paraId="79FCDE62" w14:textId="77777777" w:rsidR="000227DF" w:rsidRPr="004068BA" w:rsidRDefault="000227DF" w:rsidP="00505F2A">
      <w:pPr>
        <w:pStyle w:val="BulletListMultiple"/>
        <w:ind w:left="900"/>
      </w:pPr>
      <w:r w:rsidRPr="00DC0B00">
        <w:rPr>
          <w:b/>
        </w:rPr>
        <w:t xml:space="preserve">Volume: </w:t>
      </w:r>
      <w:r w:rsidRPr="004068BA">
        <w:t>The volume must be a number from 1 through 99.</w:t>
      </w:r>
    </w:p>
    <w:p w14:paraId="79FCDE63"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Delphi error messages</w:t>
      </w:r>
    </w:p>
    <w:p w14:paraId="79FCDE64" w14:textId="77777777" w:rsidR="000227DF" w:rsidRPr="00F94D33" w:rsidRDefault="000227DF" w:rsidP="00591C34">
      <w:pPr>
        <w:pStyle w:val="Bullet3"/>
        <w:numPr>
          <w:ilvl w:val="0"/>
          <w:numId w:val="3"/>
        </w:numPr>
        <w:tabs>
          <w:tab w:val="left" w:pos="1710"/>
        </w:tabs>
        <w:spacing w:before="40" w:after="20"/>
        <w:ind w:left="1710" w:hanging="288"/>
      </w:pPr>
      <w:r w:rsidRPr="00F94D33">
        <w:t>Error getting column with Volume number</w:t>
      </w:r>
    </w:p>
    <w:p w14:paraId="79FCDE65" w14:textId="77777777" w:rsidR="000227DF" w:rsidRPr="00F94D33" w:rsidRDefault="000227DF" w:rsidP="00591C34">
      <w:pPr>
        <w:pStyle w:val="Bullet3"/>
        <w:numPr>
          <w:ilvl w:val="0"/>
          <w:numId w:val="3"/>
        </w:numPr>
        <w:tabs>
          <w:tab w:val="left" w:pos="1710"/>
        </w:tabs>
        <w:spacing w:before="40" w:after="20"/>
        <w:ind w:left="1710" w:hanging="288"/>
      </w:pPr>
      <w:r w:rsidRPr="00F94D33">
        <w:t>Volume is a mandatory field</w:t>
      </w:r>
    </w:p>
    <w:p w14:paraId="79FCDE66" w14:textId="77777777" w:rsidR="000227DF" w:rsidRPr="00F94D33" w:rsidRDefault="000227DF" w:rsidP="00591C34">
      <w:pPr>
        <w:pStyle w:val="Bullet3"/>
        <w:numPr>
          <w:ilvl w:val="0"/>
          <w:numId w:val="3"/>
        </w:numPr>
        <w:tabs>
          <w:tab w:val="left" w:pos="1710"/>
        </w:tabs>
        <w:spacing w:before="40" w:after="20"/>
        <w:ind w:left="1710" w:hanging="288"/>
      </w:pPr>
      <w:r w:rsidRPr="00F94D33">
        <w:t>Volume has a limit of 2 digits</w:t>
      </w:r>
    </w:p>
    <w:p w14:paraId="79FCDE67"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messages</w:t>
      </w:r>
    </w:p>
    <w:p w14:paraId="79FCDE68" w14:textId="77777777" w:rsidR="000227DF" w:rsidRPr="00F94D33" w:rsidRDefault="000227DF" w:rsidP="00591C34">
      <w:pPr>
        <w:pStyle w:val="Bullet3"/>
        <w:numPr>
          <w:ilvl w:val="0"/>
          <w:numId w:val="3"/>
        </w:numPr>
        <w:tabs>
          <w:tab w:val="left" w:pos="1710"/>
        </w:tabs>
        <w:spacing w:before="40" w:after="20"/>
        <w:ind w:left="1710" w:hanging="288"/>
      </w:pPr>
      <w:r w:rsidRPr="00F94D33">
        <w:t>Volume must be a number from 1 to 99</w:t>
      </w:r>
    </w:p>
    <w:p w14:paraId="79FCDE69" w14:textId="77777777" w:rsidR="000227DF" w:rsidRPr="00F94D33" w:rsidRDefault="000227DF" w:rsidP="00591C34">
      <w:pPr>
        <w:pStyle w:val="Bullet3"/>
        <w:numPr>
          <w:ilvl w:val="0"/>
          <w:numId w:val="3"/>
        </w:numPr>
        <w:tabs>
          <w:tab w:val="left" w:pos="1710"/>
        </w:tabs>
        <w:spacing w:before="40" w:after="240"/>
        <w:ind w:left="1714" w:hanging="288"/>
      </w:pPr>
      <w:r w:rsidRPr="00F94D33">
        <w:t>Volume must contain numeric characters only</w:t>
      </w:r>
    </w:p>
    <w:p w14:paraId="79FCDE6A" w14:textId="77777777" w:rsidR="000227DF" w:rsidRPr="00F94D33" w:rsidRDefault="000227DF" w:rsidP="00505F2A">
      <w:pPr>
        <w:pStyle w:val="BulletListMultiple"/>
        <w:ind w:left="900"/>
      </w:pPr>
      <w:r w:rsidRPr="00DC0B00">
        <w:rPr>
          <w:b/>
        </w:rPr>
        <w:t>Ordering Section:</w:t>
      </w:r>
      <w:r w:rsidRPr="004068BA">
        <w:t xml:space="preserve"> This is the name of the Ordering Section. </w:t>
      </w:r>
      <w:r w:rsidRPr="00F53A89">
        <w:t>V</w:t>
      </w:r>
      <w:r w:rsidRPr="001659F1">
        <w:t>alidation (against the “B” cross-</w:t>
      </w:r>
      <w:r w:rsidRPr="00F94D33">
        <w:t>reference in the MEDICAL SPECIALTY file (#723)</w:t>
      </w:r>
      <w:r>
        <w:t xml:space="preserve">) </w:t>
      </w:r>
      <w:r w:rsidRPr="00F94D33">
        <w:t xml:space="preserve">occurs for </w:t>
      </w:r>
      <w:r>
        <w:t>O</w:t>
      </w:r>
      <w:r w:rsidRPr="00F94D33">
        <w:t xml:space="preserve">rdering </w:t>
      </w:r>
      <w:r>
        <w:t>S</w:t>
      </w:r>
      <w:r w:rsidRPr="00F94D33">
        <w:t>ection</w:t>
      </w:r>
      <w:r>
        <w:t xml:space="preserve"> value</w:t>
      </w:r>
      <w:r w:rsidRPr="00F94D33">
        <w:t xml:space="preserve">s </w:t>
      </w:r>
      <w:r>
        <w:t>used in the spreadsheet</w:t>
      </w:r>
      <w:r w:rsidRPr="00F94D33">
        <w:t xml:space="preserve">. If this field </w:t>
      </w:r>
      <w:r>
        <w:t xml:space="preserve">is </w:t>
      </w:r>
      <w:r w:rsidRPr="00F94D33">
        <w:t xml:space="preserve">blank, the program will derive the Ordering Section from </w:t>
      </w:r>
      <w:r>
        <w:t xml:space="preserve">the </w:t>
      </w:r>
      <w:r w:rsidRPr="00F94D33">
        <w:t xml:space="preserve">DSS UNIT file (#724) using the DSS Unit IEN. </w:t>
      </w:r>
      <w:r>
        <w:t>The record</w:t>
      </w:r>
      <w:r w:rsidRPr="00F94D33">
        <w:t xml:space="preserve"> will then </w:t>
      </w:r>
      <w:r>
        <w:t xml:space="preserve">be </w:t>
      </w:r>
      <w:r w:rsidRPr="00F94D33">
        <w:t>transmit</w:t>
      </w:r>
      <w:r>
        <w:t>ted</w:t>
      </w:r>
      <w:r w:rsidRPr="00F94D33">
        <w:t xml:space="preserve"> to the Event Capture filer program.</w:t>
      </w:r>
    </w:p>
    <w:p w14:paraId="79FCDE6B"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w:t>
      </w:r>
    </w:p>
    <w:p w14:paraId="79FCDE6C" w14:textId="77777777" w:rsidR="000227DF" w:rsidRPr="00F94D33" w:rsidRDefault="000227DF" w:rsidP="00591C34">
      <w:pPr>
        <w:pStyle w:val="Bullet3"/>
        <w:numPr>
          <w:ilvl w:val="0"/>
          <w:numId w:val="3"/>
        </w:numPr>
        <w:tabs>
          <w:tab w:val="left" w:pos="1710"/>
        </w:tabs>
        <w:spacing w:before="40" w:after="20"/>
        <w:ind w:left="1710" w:hanging="288"/>
      </w:pPr>
      <w:r w:rsidRPr="00F94D33">
        <w:t>Invalid Ordering Section</w:t>
      </w:r>
    </w:p>
    <w:p w14:paraId="79FCDE6D" w14:textId="77777777" w:rsidR="000227DF" w:rsidRPr="00F94D33" w:rsidRDefault="000227DF" w:rsidP="00591C34">
      <w:pPr>
        <w:pStyle w:val="Bullet3"/>
        <w:numPr>
          <w:ilvl w:val="0"/>
          <w:numId w:val="3"/>
        </w:numPr>
        <w:tabs>
          <w:tab w:val="left" w:pos="1710"/>
        </w:tabs>
        <w:spacing w:before="40" w:after="240"/>
        <w:ind w:left="1714" w:hanging="288"/>
      </w:pPr>
      <w:r w:rsidRPr="00F94D33">
        <w:t>Unable to determine Ordering Section</w:t>
      </w:r>
    </w:p>
    <w:p w14:paraId="79FCDE6E" w14:textId="77777777" w:rsidR="000227DF" w:rsidRDefault="000227DF" w:rsidP="00505F2A">
      <w:pPr>
        <w:pStyle w:val="BulletListMultiple"/>
        <w:ind w:left="900"/>
      </w:pPr>
      <w:r w:rsidRPr="00DC0B00">
        <w:rPr>
          <w:b/>
        </w:rPr>
        <w:t>Prov Name or IEN:</w:t>
      </w:r>
      <w:r w:rsidRPr="004068BA">
        <w:t xml:space="preserve"> This is the Provider’s last and first name as it appears in the “B” cross</w:t>
      </w:r>
      <w:r w:rsidRPr="00F53A89">
        <w:t>-</w:t>
      </w:r>
      <w:r w:rsidRPr="00F94D33">
        <w:t>reference of the NEW PERSON file (#200). If the provider also has a middle initial, then it should be included</w:t>
      </w:r>
      <w:r>
        <w:t xml:space="preserve"> (e</w:t>
      </w:r>
      <w:r w:rsidRPr="00F94D33">
        <w:t>.</w:t>
      </w:r>
      <w:r>
        <w:t>g</w:t>
      </w:r>
      <w:r w:rsidRPr="00F94D33">
        <w:t>. ‘ECPROVIDER, SEVEN J’</w:t>
      </w:r>
      <w:r>
        <w:t>)</w:t>
      </w:r>
      <w:r w:rsidRPr="00F94D33">
        <w:t>.</w:t>
      </w:r>
      <w:r>
        <w:t xml:space="preserve"> </w:t>
      </w:r>
      <w:r w:rsidRPr="00F94D33">
        <w:t xml:space="preserve">If the system finds a partial match for </w:t>
      </w:r>
      <w:r>
        <w:t xml:space="preserve">the </w:t>
      </w:r>
      <w:r w:rsidRPr="00F94D33">
        <w:t xml:space="preserve">name, the application will return the provider information (provider name, IEN, specialty, subspecialty, person class), and </w:t>
      </w:r>
      <w:r>
        <w:t>the user</w:t>
      </w:r>
      <w:r w:rsidRPr="00F94D33">
        <w:t xml:space="preserve"> can then determine which provider </w:t>
      </w:r>
      <w:r>
        <w:t>is correct</w:t>
      </w:r>
      <w:r w:rsidRPr="00F94D33">
        <w:t>.</w:t>
      </w:r>
      <w:r>
        <w:t xml:space="preserve"> </w:t>
      </w:r>
      <w:r w:rsidRPr="00F94D33">
        <w:t xml:space="preserve">The Provider </w:t>
      </w:r>
      <w:r>
        <w:t xml:space="preserve">Name </w:t>
      </w:r>
      <w:r w:rsidRPr="00F94D33">
        <w:t>must have a “B” cross-reference</w:t>
      </w:r>
      <w:r>
        <w:t xml:space="preserve"> i</w:t>
      </w:r>
      <w:r w:rsidRPr="00F94D33">
        <w:t>n the NEW PERSON file (#200)</w:t>
      </w:r>
      <w:r>
        <w:t>,</w:t>
      </w:r>
      <w:r w:rsidRPr="00F94D33">
        <w:t xml:space="preserve"> and the person class must be active.</w:t>
      </w:r>
    </w:p>
    <w:p w14:paraId="79FCDE6F"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messages</w:t>
      </w:r>
    </w:p>
    <w:p w14:paraId="79FCDE70" w14:textId="77777777" w:rsidR="000227DF" w:rsidRPr="00F94D33" w:rsidRDefault="000227DF" w:rsidP="00591C34">
      <w:pPr>
        <w:pStyle w:val="Bullet3"/>
        <w:numPr>
          <w:ilvl w:val="0"/>
          <w:numId w:val="3"/>
        </w:numPr>
        <w:tabs>
          <w:tab w:val="left" w:pos="1710"/>
        </w:tabs>
        <w:spacing w:before="40" w:after="20"/>
        <w:ind w:left="1710" w:hanging="288"/>
      </w:pPr>
      <w:r w:rsidRPr="00F94D33">
        <w:t>Provider has no B x-ref on NEW PERSON file (#200)</w:t>
      </w:r>
    </w:p>
    <w:p w14:paraId="79FCDE71" w14:textId="77777777" w:rsidR="000227DF" w:rsidRPr="00F94D33" w:rsidRDefault="000227DF" w:rsidP="00591C34">
      <w:pPr>
        <w:pStyle w:val="Bullet3"/>
        <w:numPr>
          <w:ilvl w:val="0"/>
          <w:numId w:val="3"/>
        </w:numPr>
        <w:tabs>
          <w:tab w:val="left" w:pos="1710"/>
        </w:tabs>
        <w:spacing w:before="40" w:after="20"/>
        <w:ind w:left="1710" w:hanging="288"/>
      </w:pPr>
      <w:r w:rsidRPr="00F94D33">
        <w:t>Unable to determine person class</w:t>
      </w:r>
    </w:p>
    <w:p w14:paraId="79FCDE72" w14:textId="77777777" w:rsidR="000227DF" w:rsidRPr="00F94D33" w:rsidRDefault="000227DF" w:rsidP="00591C34">
      <w:pPr>
        <w:pStyle w:val="Bullet3"/>
        <w:numPr>
          <w:ilvl w:val="0"/>
          <w:numId w:val="3"/>
        </w:numPr>
        <w:tabs>
          <w:tab w:val="left" w:pos="1710"/>
        </w:tabs>
        <w:spacing w:before="40" w:after="240"/>
        <w:ind w:left="1714" w:hanging="288"/>
      </w:pPr>
      <w:r w:rsidRPr="00F94D33">
        <w:t>Provider does not have an active person class</w:t>
      </w:r>
    </w:p>
    <w:p w14:paraId="79FCDE73" w14:textId="77777777" w:rsidR="000227DF" w:rsidRPr="001659F1" w:rsidRDefault="000227DF" w:rsidP="00505F2A">
      <w:pPr>
        <w:pStyle w:val="BulletListMultiple"/>
        <w:ind w:left="900"/>
      </w:pPr>
      <w:r w:rsidRPr="00DC0B00">
        <w:rPr>
          <w:b/>
        </w:rPr>
        <w:t>Enc Date/Time:</w:t>
      </w:r>
      <w:r w:rsidRPr="004068BA">
        <w:t xml:space="preserve"> </w:t>
      </w:r>
      <w:r w:rsidRPr="00F53A89">
        <w:t>The Encounter Date/Time can be in any valid FileMan format.</w:t>
      </w:r>
    </w:p>
    <w:p w14:paraId="79FCDE74" w14:textId="77777777" w:rsidR="000227DF" w:rsidRPr="00F94D33" w:rsidRDefault="000227DF" w:rsidP="007B57F6">
      <w:pPr>
        <w:pStyle w:val="Bullet3"/>
        <w:numPr>
          <w:ilvl w:val="1"/>
          <w:numId w:val="33"/>
        </w:numPr>
      </w:pPr>
      <w:r w:rsidRPr="00F94D33">
        <w:t>Examples:</w:t>
      </w:r>
    </w:p>
    <w:p w14:paraId="79FCDE75" w14:textId="77777777" w:rsidR="000227DF" w:rsidRPr="00F94D33" w:rsidRDefault="000227DF" w:rsidP="007B57F6">
      <w:pPr>
        <w:pStyle w:val="Bullet3"/>
        <w:numPr>
          <w:ilvl w:val="1"/>
          <w:numId w:val="33"/>
        </w:numPr>
      </w:pPr>
      <w:r w:rsidRPr="00F94D33">
        <w:t>mm/dd/yy @hh:mm</w:t>
      </w:r>
    </w:p>
    <w:p w14:paraId="79FCDE76" w14:textId="77777777" w:rsidR="000227DF" w:rsidRPr="00F94D33" w:rsidRDefault="000227DF" w:rsidP="007B57F6">
      <w:pPr>
        <w:pStyle w:val="Bullet3"/>
        <w:numPr>
          <w:ilvl w:val="1"/>
          <w:numId w:val="33"/>
        </w:numPr>
      </w:pPr>
      <w:r w:rsidRPr="00F94D33">
        <w:t>mm/dd/yyyy @hh:mm</w:t>
      </w:r>
    </w:p>
    <w:p w14:paraId="79FCDE77" w14:textId="77777777" w:rsidR="000227DF" w:rsidRPr="00F94D33" w:rsidRDefault="000227DF" w:rsidP="007B57F6">
      <w:pPr>
        <w:pStyle w:val="Bullet3"/>
        <w:numPr>
          <w:ilvl w:val="1"/>
          <w:numId w:val="33"/>
        </w:numPr>
      </w:pPr>
      <w:r w:rsidRPr="00F94D33">
        <w:t>mm-dd-yy @hh:mm</w:t>
      </w:r>
    </w:p>
    <w:p w14:paraId="79FCDE78" w14:textId="77777777" w:rsidR="000227DF" w:rsidRPr="00F94D33" w:rsidRDefault="000227DF" w:rsidP="007B57F6">
      <w:pPr>
        <w:pStyle w:val="Bullet3"/>
        <w:numPr>
          <w:ilvl w:val="1"/>
          <w:numId w:val="33"/>
        </w:numPr>
      </w:pPr>
      <w:r w:rsidRPr="00F94D33">
        <w:t>mmddyy @hhmm</w:t>
      </w:r>
    </w:p>
    <w:p w14:paraId="79FCDE79" w14:textId="77777777" w:rsidR="000227DF" w:rsidRDefault="000227DF" w:rsidP="007B57F6">
      <w:pPr>
        <w:pStyle w:val="Bullet3"/>
        <w:numPr>
          <w:ilvl w:val="1"/>
          <w:numId w:val="33"/>
        </w:numPr>
      </w:pPr>
      <w:r w:rsidRPr="00F94D33">
        <w:t>N, N-1, N-1H, etc.</w:t>
      </w:r>
    </w:p>
    <w:p w14:paraId="79FCDE7A" w14:textId="77777777" w:rsidR="000227DF" w:rsidRPr="00F94D33" w:rsidRDefault="000227DF" w:rsidP="00591C34">
      <w:pPr>
        <w:pStyle w:val="Bullet2"/>
        <w:numPr>
          <w:ilvl w:val="0"/>
          <w:numId w:val="2"/>
        </w:numPr>
        <w:tabs>
          <w:tab w:val="clear" w:pos="1078"/>
          <w:tab w:val="left" w:pos="1440"/>
        </w:tabs>
        <w:spacing w:before="40" w:after="20"/>
        <w:ind w:left="1442" w:firstLine="538"/>
      </w:pPr>
      <w:r w:rsidRPr="00F94D33">
        <w:t>VistA message</w:t>
      </w:r>
    </w:p>
    <w:p w14:paraId="79FCDE7B" w14:textId="77777777" w:rsidR="000227DF" w:rsidRPr="00F94D33" w:rsidRDefault="000227DF" w:rsidP="00591C34">
      <w:pPr>
        <w:pStyle w:val="Bullet3"/>
        <w:numPr>
          <w:ilvl w:val="0"/>
          <w:numId w:val="3"/>
        </w:numPr>
        <w:tabs>
          <w:tab w:val="left" w:pos="1710"/>
        </w:tabs>
        <w:spacing w:before="40" w:after="240"/>
        <w:ind w:left="1716" w:firstLine="538"/>
      </w:pPr>
      <w:r w:rsidRPr="00F94D33">
        <w:t>Invalid encounter date/time</w:t>
      </w:r>
    </w:p>
    <w:p w14:paraId="79FCDE7C" w14:textId="77777777" w:rsidR="000227DF" w:rsidRPr="00F94D33" w:rsidRDefault="000227DF" w:rsidP="00505F2A">
      <w:pPr>
        <w:pStyle w:val="BulletListMultiple"/>
        <w:ind w:left="900"/>
      </w:pPr>
      <w:r w:rsidRPr="00DC0B00">
        <w:rPr>
          <w:b/>
        </w:rPr>
        <w:t xml:space="preserve">Category: </w:t>
      </w:r>
      <w:r w:rsidRPr="004068BA">
        <w:t xml:space="preserve">The Category field can be blank. </w:t>
      </w:r>
      <w:r w:rsidRPr="00F53A89">
        <w:t xml:space="preserve">If the user enters a value, it needs to have a </w:t>
      </w:r>
      <w:r w:rsidRPr="001659F1">
        <w:t>“B”</w:t>
      </w:r>
      <w:r w:rsidRPr="00F94D33">
        <w:t xml:space="preserve"> cross-reference in the EC CATEGORY file (#726).</w:t>
      </w:r>
    </w:p>
    <w:p w14:paraId="79FCDE7D"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w:t>
      </w:r>
    </w:p>
    <w:p w14:paraId="79FCDE7E" w14:textId="77777777" w:rsidR="000227DF" w:rsidRPr="00F94D33" w:rsidRDefault="000227DF" w:rsidP="00591C34">
      <w:pPr>
        <w:pStyle w:val="Bullet3"/>
        <w:numPr>
          <w:ilvl w:val="0"/>
          <w:numId w:val="3"/>
        </w:numPr>
        <w:tabs>
          <w:tab w:val="left" w:pos="1710"/>
        </w:tabs>
        <w:spacing w:before="40" w:after="240"/>
        <w:ind w:left="1714" w:hanging="288"/>
      </w:pPr>
      <w:r w:rsidRPr="00F94D33">
        <w:t xml:space="preserve">Category </w:t>
      </w:r>
      <w:r>
        <w:t>“B”</w:t>
      </w:r>
      <w:r w:rsidRPr="00F94D33">
        <w:t xml:space="preserve"> x-ref not on EC CATEGORY file (#726)</w:t>
      </w:r>
    </w:p>
    <w:p w14:paraId="79FCDE7F" w14:textId="77777777" w:rsidR="000227DF" w:rsidRPr="00F94D33" w:rsidRDefault="000227DF" w:rsidP="00505F2A">
      <w:pPr>
        <w:pStyle w:val="BulletListMultiple"/>
        <w:ind w:left="900"/>
      </w:pPr>
      <w:r w:rsidRPr="00DC0B00">
        <w:rPr>
          <w:b/>
        </w:rPr>
        <w:t>Diag Code:</w:t>
      </w:r>
      <w:r w:rsidRPr="004068BA">
        <w:t xml:space="preserve"> This is the primary </w:t>
      </w:r>
      <w:r w:rsidRPr="00F53A89">
        <w:t>D</w:t>
      </w:r>
      <w:r w:rsidRPr="001659F1">
        <w:t>iagnosis Code value. It must exist on the ICD DIAGNOSIS</w:t>
      </w:r>
      <w:r w:rsidRPr="00F94D33">
        <w:t xml:space="preserve"> file (#80).</w:t>
      </w:r>
      <w:r>
        <w:t xml:space="preserve"> </w:t>
      </w:r>
      <w:r w:rsidRPr="00F94D33">
        <w:t xml:space="preserve">With functionality put in place by the Code Set Versioning project, only ICD codes that </w:t>
      </w:r>
      <w:r w:rsidRPr="00F94D33">
        <w:lastRenderedPageBreak/>
        <w:t>are active for the date and time of the event process</w:t>
      </w:r>
      <w:r>
        <w:t xml:space="preserve"> are valid. </w:t>
      </w:r>
      <w:r w:rsidRPr="00F94D33">
        <w:t>The Diagnosis Code is only required for records sent to PCE.</w:t>
      </w:r>
      <w:r>
        <w:t xml:space="preserve"> </w:t>
      </w:r>
      <w:r w:rsidRPr="00F94D33">
        <w:t>The system ignores it otherwise.</w:t>
      </w:r>
    </w:p>
    <w:p w14:paraId="79FCDE80"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messages</w:t>
      </w:r>
    </w:p>
    <w:p w14:paraId="79FCDE81" w14:textId="77777777" w:rsidR="000227DF" w:rsidRPr="00F94D33" w:rsidRDefault="000227DF" w:rsidP="00591C34">
      <w:pPr>
        <w:pStyle w:val="Bullet3"/>
        <w:numPr>
          <w:ilvl w:val="0"/>
          <w:numId w:val="3"/>
        </w:numPr>
        <w:tabs>
          <w:tab w:val="left" w:pos="1710"/>
        </w:tabs>
        <w:spacing w:before="40" w:after="20"/>
        <w:ind w:left="1710" w:hanging="288"/>
      </w:pPr>
      <w:r w:rsidRPr="00F94D33">
        <w:t>Diagnosis code is required for this DSS Unit</w:t>
      </w:r>
    </w:p>
    <w:p w14:paraId="79FCDE82" w14:textId="77777777" w:rsidR="000227DF" w:rsidRPr="00F94D33" w:rsidRDefault="000227DF" w:rsidP="00591C34">
      <w:pPr>
        <w:pStyle w:val="Bullet3"/>
        <w:numPr>
          <w:ilvl w:val="0"/>
          <w:numId w:val="3"/>
        </w:numPr>
        <w:tabs>
          <w:tab w:val="left" w:pos="1710"/>
        </w:tabs>
        <w:spacing w:before="40" w:after="240"/>
        <w:ind w:left="1714" w:hanging="288"/>
      </w:pPr>
      <w:r w:rsidRPr="00F94D33">
        <w:t>Unable to retrieve Diagnosis IEN</w:t>
      </w:r>
    </w:p>
    <w:p w14:paraId="79FCDE83" w14:textId="77777777" w:rsidR="000227DF" w:rsidRPr="00F94D33" w:rsidRDefault="000227DF" w:rsidP="00505F2A">
      <w:pPr>
        <w:pStyle w:val="BulletListMultiple"/>
        <w:ind w:left="900"/>
      </w:pPr>
      <w:r w:rsidRPr="00DC0B00">
        <w:rPr>
          <w:b/>
        </w:rPr>
        <w:t>Assoc Clinic:</w:t>
      </w:r>
      <w:r w:rsidRPr="004068BA">
        <w:t xml:space="preserve"> This is the Associated Clinic name.</w:t>
      </w:r>
      <w:r w:rsidRPr="001659F1">
        <w:t xml:space="preserve"> It must have a “B” cross-reference on the</w:t>
      </w:r>
      <w:r w:rsidRPr="00F94D33">
        <w:t xml:space="preserve"> HOSPITAL LOCATION file (#44), be of type “C” (clinic), and be active for that encounter date. The Associated Clinic must have conforming stop codes to be selectable.</w:t>
      </w:r>
      <w:r>
        <w:t xml:space="preserve"> </w:t>
      </w:r>
      <w:r w:rsidRPr="00F94D33">
        <w:t>The Associated Clinic is only required for records sent to PCE</w:t>
      </w:r>
      <w:r>
        <w:t>; otherwise, it</w:t>
      </w:r>
      <w:r w:rsidRPr="00F94D33">
        <w:t xml:space="preserve"> will be ignored.</w:t>
      </w:r>
    </w:p>
    <w:p w14:paraId="79FCDE84" w14:textId="77777777" w:rsidR="000227DF" w:rsidRPr="00F94D33" w:rsidRDefault="000227DF" w:rsidP="00591C34">
      <w:pPr>
        <w:pStyle w:val="Bullet2"/>
        <w:numPr>
          <w:ilvl w:val="0"/>
          <w:numId w:val="2"/>
        </w:numPr>
        <w:tabs>
          <w:tab w:val="clear" w:pos="1078"/>
          <w:tab w:val="left" w:pos="1440"/>
        </w:tabs>
        <w:spacing w:before="40" w:after="20"/>
        <w:ind w:left="1440"/>
      </w:pPr>
      <w:r w:rsidRPr="00F94D33">
        <w:t>VistA messages</w:t>
      </w:r>
    </w:p>
    <w:p w14:paraId="79FCDE85" w14:textId="77777777" w:rsidR="000227DF" w:rsidRPr="00F94D33" w:rsidRDefault="000227DF" w:rsidP="00591C34">
      <w:pPr>
        <w:pStyle w:val="Bullet3"/>
        <w:numPr>
          <w:ilvl w:val="0"/>
          <w:numId w:val="3"/>
        </w:numPr>
        <w:tabs>
          <w:tab w:val="left" w:pos="1710"/>
        </w:tabs>
        <w:spacing w:before="40" w:after="20"/>
        <w:ind w:left="1710" w:hanging="288"/>
      </w:pPr>
      <w:r w:rsidRPr="00F94D33">
        <w:t>Associated Clinic is required for this DSS Unit</w:t>
      </w:r>
    </w:p>
    <w:p w14:paraId="79FCDE86" w14:textId="77777777" w:rsidR="000227DF" w:rsidRPr="00F94D33" w:rsidRDefault="000227DF" w:rsidP="00591C34">
      <w:pPr>
        <w:pStyle w:val="Bullet3"/>
        <w:numPr>
          <w:ilvl w:val="0"/>
          <w:numId w:val="3"/>
        </w:numPr>
        <w:tabs>
          <w:tab w:val="left" w:pos="1710"/>
        </w:tabs>
        <w:spacing w:before="40" w:after="20"/>
        <w:ind w:left="1710" w:hanging="288"/>
      </w:pPr>
      <w:r w:rsidRPr="00F94D33">
        <w:t xml:space="preserve">Assoc Clin </w:t>
      </w:r>
      <w:r>
        <w:t>“</w:t>
      </w:r>
      <w:r w:rsidRPr="00F94D33">
        <w:t>B</w:t>
      </w:r>
      <w:r>
        <w:t>”</w:t>
      </w:r>
      <w:r w:rsidRPr="00F94D33">
        <w:t xml:space="preserve"> x-ref not found on HOSPITAL LOCATION file (#44)</w:t>
      </w:r>
    </w:p>
    <w:p w14:paraId="79FCDE87" w14:textId="77777777" w:rsidR="000227DF" w:rsidRPr="00F94D33" w:rsidRDefault="000227DF" w:rsidP="00591C34">
      <w:pPr>
        <w:pStyle w:val="Bullet3"/>
        <w:numPr>
          <w:ilvl w:val="0"/>
          <w:numId w:val="3"/>
        </w:numPr>
        <w:tabs>
          <w:tab w:val="left" w:pos="1710"/>
        </w:tabs>
        <w:spacing w:before="40" w:after="20"/>
        <w:ind w:left="1710" w:hanging="288"/>
      </w:pPr>
      <w:r w:rsidRPr="00F94D33">
        <w:t>Assoc Clin not found on HOSPITAL LOCATION file (#44)</w:t>
      </w:r>
    </w:p>
    <w:p w14:paraId="79FCDE88" w14:textId="77777777" w:rsidR="000227DF" w:rsidRDefault="000227DF" w:rsidP="00591C34">
      <w:pPr>
        <w:pStyle w:val="Bullet3"/>
        <w:numPr>
          <w:ilvl w:val="0"/>
          <w:numId w:val="3"/>
        </w:numPr>
        <w:tabs>
          <w:tab w:val="left" w:pos="1710"/>
        </w:tabs>
        <w:spacing w:before="40" w:after="20"/>
        <w:ind w:left="1710" w:hanging="288"/>
      </w:pPr>
      <w:r w:rsidRPr="00F94D33">
        <w:t>Associated Clinic must be of type "C" (clinic)</w:t>
      </w:r>
    </w:p>
    <w:p w14:paraId="79FCDE89" w14:textId="77777777" w:rsidR="000227DF" w:rsidRDefault="000227DF" w:rsidP="00591C34">
      <w:pPr>
        <w:pStyle w:val="Bullet3"/>
        <w:numPr>
          <w:ilvl w:val="0"/>
          <w:numId w:val="3"/>
        </w:numPr>
        <w:tabs>
          <w:tab w:val="left" w:pos="1710"/>
        </w:tabs>
        <w:spacing w:before="40" w:after="20"/>
        <w:ind w:left="1710" w:hanging="288"/>
      </w:pPr>
      <w:r w:rsidRPr="00F94D33">
        <w:t>Associated Clinic inactive for this encounter date</w:t>
      </w:r>
    </w:p>
    <w:p w14:paraId="79FCDE8A" w14:textId="77777777" w:rsidR="000227DF" w:rsidRDefault="000227DF" w:rsidP="00505F2A">
      <w:pPr>
        <w:pStyle w:val="BulletListMultiple"/>
        <w:spacing w:before="240"/>
        <w:ind w:left="907"/>
      </w:pPr>
      <w:r w:rsidRPr="00DC0B00">
        <w:rPr>
          <w:b/>
        </w:rPr>
        <w:t>Modifier (1 through 5):</w:t>
      </w:r>
      <w:r>
        <w:t xml:space="preserve"> This is the Modifier, or Modifiers, associated with the procedure.</w:t>
      </w:r>
    </w:p>
    <w:p w14:paraId="79FCDE8B" w14:textId="77777777" w:rsidR="000227DF" w:rsidRDefault="000227DF" w:rsidP="00591C34">
      <w:pPr>
        <w:pStyle w:val="Bullet2"/>
        <w:numPr>
          <w:ilvl w:val="0"/>
          <w:numId w:val="2"/>
        </w:numPr>
        <w:tabs>
          <w:tab w:val="clear" w:pos="1078"/>
          <w:tab w:val="left" w:pos="1440"/>
        </w:tabs>
        <w:spacing w:before="40" w:after="20"/>
        <w:ind w:left="1440"/>
      </w:pPr>
      <w:r>
        <w:t>VistA message</w:t>
      </w:r>
    </w:p>
    <w:p w14:paraId="79FCDE8C" w14:textId="77777777" w:rsidR="000227DF" w:rsidRDefault="000227DF" w:rsidP="00591C34">
      <w:pPr>
        <w:pStyle w:val="Bullet2"/>
        <w:numPr>
          <w:ilvl w:val="0"/>
          <w:numId w:val="2"/>
        </w:numPr>
        <w:tabs>
          <w:tab w:val="clear" w:pos="1078"/>
          <w:tab w:val="left" w:pos="1440"/>
        </w:tabs>
        <w:spacing w:before="40" w:after="20"/>
        <w:ind w:left="1440"/>
      </w:pPr>
      <w:r>
        <w:t>Modifier is invalid or duplicated for the selected procedure</w:t>
      </w:r>
    </w:p>
    <w:p w14:paraId="79FCDE8D" w14:textId="77777777" w:rsidR="000227DF" w:rsidRPr="00854E57" w:rsidRDefault="000227DF" w:rsidP="00854E57">
      <w:pPr>
        <w:pStyle w:val="Heading4"/>
      </w:pPr>
      <w:bookmarkStart w:id="451" w:name="_Toc477526599"/>
      <w:bookmarkStart w:id="452" w:name="_Toc477938646"/>
      <w:bookmarkStart w:id="453" w:name="_Toc482734908"/>
      <w:r w:rsidRPr="00854E57">
        <w:t>Service Connected Questions Validation</w:t>
      </w:r>
      <w:bookmarkEnd w:id="451"/>
      <w:bookmarkEnd w:id="452"/>
      <w:bookmarkEnd w:id="453"/>
    </w:p>
    <w:p w14:paraId="79FCDE8E" w14:textId="77777777" w:rsidR="000227DF" w:rsidRDefault="000227DF" w:rsidP="004A6039">
      <w:pPr>
        <w:pStyle w:val="DSSECSBodyText"/>
      </w:pPr>
      <w:r w:rsidRPr="004068BA">
        <w:t xml:space="preserve">The Service Connected (SC) classification data validation and requirements are similar to those for records entered using other ECS data entry options. </w:t>
      </w:r>
      <w:r w:rsidRPr="001659F1">
        <w:t>In order to assist the user in gathering SC information, Event Capture generates a spreadsheet of SC-related deficiencies fo</w:t>
      </w:r>
      <w:r w:rsidR="00A054AE">
        <w:t>und when transmitting the data.</w:t>
      </w:r>
    </w:p>
    <w:p w14:paraId="79FCDE8F" w14:textId="77777777" w:rsidR="000227DF" w:rsidRPr="0023778F" w:rsidRDefault="000227DF" w:rsidP="004A6039">
      <w:pPr>
        <w:pStyle w:val="DSSECSBodyText"/>
        <w:rPr>
          <w:rFonts w:eastAsiaTheme="minorHAnsi"/>
        </w:rPr>
      </w:pPr>
      <w:r w:rsidRPr="0023778F">
        <w:rPr>
          <w:rFonts w:eastAsiaTheme="minorHAnsi"/>
        </w:rPr>
        <w:t>When recording patient data in ECS using the spreadsheet menu and the ECS unit is set to send “ALL Records” to Patient Care Encounters (PCE</w:t>
      </w:r>
      <w:r w:rsidRPr="0023778F">
        <w:rPr>
          <w:rFonts w:eastAsiaTheme="minorHAnsi"/>
        </w:rPr>
        <w:fldChar w:fldCharType="begin"/>
      </w:r>
      <w:r w:rsidRPr="0023778F">
        <w:rPr>
          <w:rFonts w:eastAsiaTheme="minorHAnsi"/>
        </w:rPr>
        <w:instrText xml:space="preserve"> XE "PCE</w:instrText>
      </w:r>
      <w:r w:rsidR="00EA3DFD" w:rsidRPr="0023778F">
        <w:rPr>
          <w:rFonts w:eastAsiaTheme="minorHAnsi"/>
        </w:rPr>
        <w:instrText>”</w:instrText>
      </w:r>
      <w:r w:rsidRPr="0023778F">
        <w:rPr>
          <w:rFonts w:eastAsiaTheme="minorHAnsi"/>
        </w:rPr>
        <w:fldChar w:fldCharType="end"/>
      </w:r>
      <w:r w:rsidRPr="0023778F">
        <w:rPr>
          <w:rFonts w:eastAsiaTheme="minorHAnsi"/>
        </w:rPr>
        <w:t xml:space="preserve">), the SC classification data must also be entered. The care being entered into ECS must be identified as being related to the SC condition with the value of “Yes” or “No”. The records that are missing the SC data will fail the upload process and will be displayed in the Error Messages area at the bottom left </w:t>
      </w:r>
      <w:r w:rsidR="00C40204">
        <w:rPr>
          <w:rFonts w:eastAsiaTheme="minorHAnsi"/>
        </w:rPr>
        <w:t>of the Spreadsheet Upload from.</w:t>
      </w:r>
    </w:p>
    <w:p w14:paraId="79FCDE90" w14:textId="77777777" w:rsidR="000227DF" w:rsidRPr="0023778F" w:rsidRDefault="000227DF" w:rsidP="003B6C1A">
      <w:pPr>
        <w:pStyle w:val="DSSECSBodyText"/>
        <w:rPr>
          <w:rFonts w:eastAsiaTheme="minorHAnsi" w:cstheme="minorBidi"/>
        </w:rPr>
      </w:pPr>
      <w:r w:rsidRPr="001659F1">
        <w:t>When a row fails validation</w:t>
      </w:r>
      <w:r w:rsidR="00660AA2">
        <w:t>, a Create Error XLS button will appear above the Error Messages box (Figure 65).</w:t>
      </w:r>
    </w:p>
    <w:p w14:paraId="79FCDE91" w14:textId="77777777" w:rsidR="000227DF" w:rsidRDefault="004D3726" w:rsidP="004A6039">
      <w:pPr>
        <w:pStyle w:val="FigureCaption"/>
      </w:pPr>
      <w:bookmarkStart w:id="454" w:name="_Toc477526760"/>
      <w:bookmarkStart w:id="455" w:name="_Toc477849695"/>
      <w:bookmarkStart w:id="456" w:name="_Toc482735042"/>
      <w:r>
        <w:t xml:space="preserve">Service Connected Error Message and </w:t>
      </w:r>
      <w:r w:rsidR="000227DF">
        <w:t>C</w:t>
      </w:r>
      <w:r w:rsidR="00B239C5">
        <w:t xml:space="preserve">reate </w:t>
      </w:r>
      <w:r w:rsidR="000227DF">
        <w:t xml:space="preserve">Error </w:t>
      </w:r>
      <w:r w:rsidR="00B239C5">
        <w:t>XLS</w:t>
      </w:r>
      <w:r w:rsidR="000227DF">
        <w:t xml:space="preserve"> Button</w:t>
      </w:r>
      <w:bookmarkEnd w:id="454"/>
      <w:bookmarkEnd w:id="455"/>
      <w:bookmarkEnd w:id="456"/>
    </w:p>
    <w:p w14:paraId="79FCDE92" w14:textId="77777777" w:rsidR="004D3726" w:rsidRPr="004D3726" w:rsidRDefault="004D3726" w:rsidP="003B6C1A">
      <w:pPr>
        <w:pStyle w:val="Figure"/>
      </w:pPr>
      <w:r w:rsidRPr="00480A0E">
        <w:rPr>
          <w:noProof/>
        </w:rPr>
        <w:drawing>
          <wp:inline distT="0" distB="0" distL="0" distR="0" wp14:anchorId="79FCE475" wp14:editId="79FCE476">
            <wp:extent cx="5943600" cy="1100455"/>
            <wp:effectExtent l="0" t="0" r="0" b="4445"/>
            <wp:docPr id="283" name="Picture 283" descr="Service Connected Error Message and Create Error X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UploadErrorsv2.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100455"/>
                    </a:xfrm>
                    <a:prstGeom prst="rect">
                      <a:avLst/>
                    </a:prstGeom>
                  </pic:spPr>
                </pic:pic>
              </a:graphicData>
            </a:graphic>
          </wp:inline>
        </w:drawing>
      </w:r>
    </w:p>
    <w:p w14:paraId="79FCDE93" w14:textId="77777777" w:rsidR="000227DF" w:rsidRPr="00A9466F" w:rsidRDefault="004D3726" w:rsidP="004A6039">
      <w:pPr>
        <w:spacing w:after="0" w:line="276" w:lineRule="auto"/>
        <w:rPr>
          <w:rFonts w:eastAsiaTheme="minorHAnsi" w:cstheme="minorBidi"/>
        </w:rPr>
      </w:pPr>
      <w:r>
        <w:rPr>
          <w:noProof/>
        </w:rPr>
        <w:t>Click the button to generate an Excel spreadsheet, which the user can then save, print, or email to help resolve the errors. Service Connected errors are dispalyed on the “SC data required” tab (Figure 66). Any other errors (non-Service Connected errors) are displayed on the “Other errors” tab (Figure 67).</w:t>
      </w:r>
    </w:p>
    <w:p w14:paraId="79FCDE94" w14:textId="77777777" w:rsidR="004D3726" w:rsidRDefault="000227DF" w:rsidP="004A6039">
      <w:pPr>
        <w:pStyle w:val="FigureCaption"/>
      </w:pPr>
      <w:bookmarkStart w:id="457" w:name="_Toc477526761"/>
      <w:bookmarkStart w:id="458" w:name="_Toc477849696"/>
      <w:bookmarkStart w:id="459" w:name="_Toc482735043"/>
      <w:r>
        <w:lastRenderedPageBreak/>
        <w:t xml:space="preserve">Export </w:t>
      </w:r>
      <w:r w:rsidR="004D3726">
        <w:t>Errors – SC Data Required</w:t>
      </w:r>
      <w:bookmarkEnd w:id="459"/>
    </w:p>
    <w:p w14:paraId="79FCDE95" w14:textId="77777777" w:rsidR="000227DF" w:rsidRDefault="004D3726" w:rsidP="003B6C1A">
      <w:pPr>
        <w:pStyle w:val="Figure"/>
      </w:pPr>
      <w:r>
        <w:rPr>
          <w:noProof/>
        </w:rPr>
        <w:drawing>
          <wp:inline distT="0" distB="0" distL="0" distR="0" wp14:anchorId="79FCE477" wp14:editId="79FCE478">
            <wp:extent cx="5705475" cy="910072"/>
            <wp:effectExtent l="0" t="0" r="0" b="4445"/>
            <wp:docPr id="224" name="Picture 224" descr="SC Data Required tab on the export errors spreadshee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ataRequired.PNG"/>
                    <pic:cNvPicPr/>
                  </pic:nvPicPr>
                  <pic:blipFill>
                    <a:blip r:embed="rId119">
                      <a:extLst>
                        <a:ext uri="{28A0092B-C50C-407E-A947-70E740481C1C}">
                          <a14:useLocalDpi xmlns:a14="http://schemas.microsoft.com/office/drawing/2010/main" val="0"/>
                        </a:ext>
                      </a:extLst>
                    </a:blip>
                    <a:stretch>
                      <a:fillRect/>
                    </a:stretch>
                  </pic:blipFill>
                  <pic:spPr>
                    <a:xfrm>
                      <a:off x="0" y="0"/>
                      <a:ext cx="5705475" cy="910072"/>
                    </a:xfrm>
                    <a:prstGeom prst="rect">
                      <a:avLst/>
                    </a:prstGeom>
                  </pic:spPr>
                </pic:pic>
              </a:graphicData>
            </a:graphic>
          </wp:inline>
        </w:drawing>
      </w:r>
      <w:bookmarkEnd w:id="457"/>
      <w:bookmarkEnd w:id="458"/>
    </w:p>
    <w:p w14:paraId="79FCDE96" w14:textId="77777777" w:rsidR="004D3726" w:rsidRDefault="004D3726" w:rsidP="003B6C1A">
      <w:pPr>
        <w:pStyle w:val="FigureCaption"/>
      </w:pPr>
      <w:bookmarkStart w:id="460" w:name="_Toc482735044"/>
      <w:r>
        <w:t>Export Errors – Other Errors</w:t>
      </w:r>
      <w:bookmarkEnd w:id="460"/>
    </w:p>
    <w:p w14:paraId="79FCDE97" w14:textId="77777777" w:rsidR="004D3726" w:rsidRDefault="004D3726">
      <w:pPr>
        <w:pStyle w:val="Figure"/>
      </w:pPr>
      <w:r>
        <w:rPr>
          <w:noProof/>
        </w:rPr>
        <w:drawing>
          <wp:inline distT="0" distB="0" distL="0" distR="0" wp14:anchorId="79FCE479" wp14:editId="7BBFBFEC">
            <wp:extent cx="4837176" cy="713232"/>
            <wp:effectExtent l="0" t="0" r="1905" b="0"/>
            <wp:docPr id="229" name="Picture 229" descr="Export Errors - Other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UPload_OtherErrors.PNG"/>
                    <pic:cNvPicPr/>
                  </pic:nvPicPr>
                  <pic:blipFill>
                    <a:blip r:embed="rId120">
                      <a:extLst>
                        <a:ext uri="{28A0092B-C50C-407E-A947-70E740481C1C}">
                          <a14:useLocalDpi xmlns:a14="http://schemas.microsoft.com/office/drawing/2010/main" val="0"/>
                        </a:ext>
                      </a:extLst>
                    </a:blip>
                    <a:stretch>
                      <a:fillRect/>
                    </a:stretch>
                  </pic:blipFill>
                  <pic:spPr>
                    <a:xfrm>
                      <a:off x="0" y="0"/>
                      <a:ext cx="4837176" cy="713232"/>
                    </a:xfrm>
                    <a:prstGeom prst="rect">
                      <a:avLst/>
                    </a:prstGeom>
                  </pic:spPr>
                </pic:pic>
              </a:graphicData>
            </a:graphic>
          </wp:inline>
        </w:drawing>
      </w:r>
    </w:p>
    <w:p w14:paraId="79FCDE98" w14:textId="77777777" w:rsidR="000227DF" w:rsidRPr="00854E57" w:rsidRDefault="000227DF" w:rsidP="00854E57">
      <w:pPr>
        <w:pStyle w:val="Heading4"/>
      </w:pPr>
      <w:bookmarkStart w:id="461" w:name="_Toc477526602"/>
      <w:bookmarkStart w:id="462" w:name="_Toc477938649"/>
      <w:bookmarkStart w:id="463" w:name="_Toc482734909"/>
      <w:r w:rsidRPr="00854E57">
        <w:t>Duplicate Record Errors</w:t>
      </w:r>
      <w:bookmarkEnd w:id="461"/>
      <w:bookmarkEnd w:id="462"/>
      <w:bookmarkEnd w:id="463"/>
    </w:p>
    <w:p w14:paraId="79FCDE99" w14:textId="77777777" w:rsidR="000227DF" w:rsidRPr="001659F1" w:rsidRDefault="000227DF" w:rsidP="004A6039">
      <w:pPr>
        <w:pStyle w:val="DSSECSBodyText"/>
      </w:pPr>
      <w:r w:rsidRPr="001659F1">
        <w:t xml:space="preserve">If the system detects duplicate records when the spreadsheet uploads, a </w:t>
      </w:r>
      <w:r w:rsidRPr="009F69C7">
        <w:t>File Duplicate Record(s)</w:t>
      </w:r>
      <w:r w:rsidRPr="001659F1">
        <w:t xml:space="preserve"> checkbox appears on the screen. The duplicate records display in the </w:t>
      </w:r>
      <w:r w:rsidRPr="009F69C7">
        <w:t xml:space="preserve">Error Messages </w:t>
      </w:r>
      <w:r w:rsidRPr="001659F1">
        <w:t xml:space="preserve">box. Checking the </w:t>
      </w:r>
      <w:r w:rsidRPr="009F69C7">
        <w:t xml:space="preserve">File Duplicate Record(s) </w:t>
      </w:r>
      <w:r w:rsidRPr="001659F1">
        <w:t xml:space="preserve">box and retransmitting the spreadsheet files the duplicate records in </w:t>
      </w:r>
      <w:r w:rsidRPr="002867A9">
        <w:t xml:space="preserve">the </w:t>
      </w:r>
      <w:r w:rsidR="00092FEF">
        <w:t>EVEN CAPTURE PATIENT</w:t>
      </w:r>
      <w:r w:rsidRPr="001659F1">
        <w:t xml:space="preserve"> file (#721).</w:t>
      </w:r>
    </w:p>
    <w:p w14:paraId="79FCDE9A" w14:textId="77777777" w:rsidR="000227DF" w:rsidRDefault="000227DF" w:rsidP="004A6039">
      <w:pPr>
        <w:pStyle w:val="DSSECSBodyText"/>
      </w:pPr>
      <w:r w:rsidRPr="002867A9">
        <w:t>If the user-defined threshold of duplicate records is reached, a screen is displayed with the options to continue processing the records, change the threshold, or abort the upload</w:t>
      </w:r>
      <w:r w:rsidR="00845484">
        <w:t xml:space="preserve"> (Figure 6</w:t>
      </w:r>
      <w:r w:rsidR="00092FEF">
        <w:t>8</w:t>
      </w:r>
      <w:r w:rsidR="00845484">
        <w:t>)</w:t>
      </w:r>
      <w:r w:rsidRPr="002867A9">
        <w:t>.</w:t>
      </w:r>
    </w:p>
    <w:p w14:paraId="79FCDE9B" w14:textId="77777777" w:rsidR="000227DF" w:rsidRPr="00F94D33" w:rsidRDefault="000227DF" w:rsidP="004A6039">
      <w:pPr>
        <w:pStyle w:val="FigureCaption"/>
      </w:pPr>
      <w:bookmarkStart w:id="464" w:name="_Toc477526762"/>
      <w:bookmarkStart w:id="465" w:name="_Toc477849697"/>
      <w:bookmarkStart w:id="466" w:name="_Toc482735045"/>
      <w:r>
        <w:t>Duplicate Record Threshold Reached Screen</w:t>
      </w:r>
      <w:bookmarkEnd w:id="464"/>
      <w:bookmarkEnd w:id="465"/>
      <w:bookmarkEnd w:id="466"/>
    </w:p>
    <w:p w14:paraId="79FCDE9C" w14:textId="77777777" w:rsidR="000227DF" w:rsidRDefault="000227DF" w:rsidP="004A6039">
      <w:pPr>
        <w:pStyle w:val="Figure"/>
      </w:pPr>
      <w:r>
        <w:rPr>
          <w:noProof/>
        </w:rPr>
        <w:drawing>
          <wp:inline distT="0" distB="0" distL="0" distR="0" wp14:anchorId="79FCE47B" wp14:editId="79FCE47C">
            <wp:extent cx="3733800" cy="1705200"/>
            <wp:effectExtent l="19050" t="19050" r="19050" b="28575"/>
            <wp:docPr id="290" name="Picture 290" descr="Screenshot of the Duplicate Record Threshold Reached Message Box. The messag box contains three button options:  Continue (Continue processing records in the spreadsheet), Change (Change the user-defined threshold value), or Abort (Abort the uploa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email">
                      <a:extLst>
                        <a:ext uri="{28A0092B-C50C-407E-A947-70E740481C1C}">
                          <a14:useLocalDpi xmlns:a14="http://schemas.microsoft.com/office/drawing/2010/main"/>
                        </a:ext>
                      </a:extLst>
                    </a:blip>
                    <a:stretch>
                      <a:fillRect/>
                    </a:stretch>
                  </pic:blipFill>
                  <pic:spPr>
                    <a:xfrm>
                      <a:off x="0" y="0"/>
                      <a:ext cx="3733800" cy="1705200"/>
                    </a:xfrm>
                    <a:prstGeom prst="rect">
                      <a:avLst/>
                    </a:prstGeom>
                    <a:ln>
                      <a:solidFill>
                        <a:srgbClr val="003399"/>
                      </a:solidFill>
                    </a:ln>
                  </pic:spPr>
                </pic:pic>
              </a:graphicData>
            </a:graphic>
          </wp:inline>
        </w:drawing>
      </w:r>
    </w:p>
    <w:p w14:paraId="79FCDE9D" w14:textId="77777777" w:rsidR="000227DF" w:rsidRPr="001659F1" w:rsidRDefault="000227DF" w:rsidP="004A6039">
      <w:pPr>
        <w:pStyle w:val="BulletListMultiple"/>
      </w:pPr>
      <w:r w:rsidRPr="00DC0B00">
        <w:rPr>
          <w:b/>
        </w:rPr>
        <w:t>Continue:</w:t>
      </w:r>
      <w:r w:rsidRPr="001659F1">
        <w:t xml:space="preserve"> Resets the counter and resumes processing records.</w:t>
      </w:r>
    </w:p>
    <w:p w14:paraId="79FCDE9E" w14:textId="77777777" w:rsidR="000227DF" w:rsidRPr="001659F1" w:rsidRDefault="000227DF" w:rsidP="004A6039">
      <w:pPr>
        <w:pStyle w:val="BulletListMultiple"/>
      </w:pPr>
      <w:r w:rsidRPr="00DC0B00">
        <w:rPr>
          <w:b/>
        </w:rPr>
        <w:t>Change:</w:t>
      </w:r>
      <w:r w:rsidRPr="001659F1">
        <w:t xml:space="preserve"> </w:t>
      </w:r>
      <w:r w:rsidRPr="001659F1">
        <w:rPr>
          <w:rStyle w:val="DSSECSBodyTextChar"/>
        </w:rPr>
        <w:t>Allows the user to change the duplicate record threshold.</w:t>
      </w:r>
    </w:p>
    <w:p w14:paraId="79FCDE9F" w14:textId="77777777" w:rsidR="000227DF" w:rsidRPr="001659F1" w:rsidRDefault="000227DF" w:rsidP="007B57F6">
      <w:pPr>
        <w:pStyle w:val="BulletListMultiple"/>
        <w:numPr>
          <w:ilvl w:val="1"/>
          <w:numId w:val="56"/>
        </w:numPr>
      </w:pPr>
      <w:r w:rsidRPr="001659F1">
        <w:t xml:space="preserve">This threshold can </w:t>
      </w:r>
      <w:r w:rsidRPr="002867A9">
        <w:t xml:space="preserve">also be altered prior to starting the upload process by selecting the </w:t>
      </w:r>
      <w:r w:rsidRPr="009F69C7">
        <w:t>Change Duplicate Threshold</w:t>
      </w:r>
      <w:r w:rsidRPr="001659F1">
        <w:t xml:space="preserve"> option from the </w:t>
      </w:r>
      <w:r w:rsidRPr="009F69C7">
        <w:t>Spreadsheet Options</w:t>
      </w:r>
      <w:r w:rsidRPr="001659F1">
        <w:t xml:space="preserve"> menu.</w:t>
      </w:r>
    </w:p>
    <w:p w14:paraId="79FCDEA0" w14:textId="77777777" w:rsidR="000227DF" w:rsidRDefault="000227DF" w:rsidP="00845484">
      <w:pPr>
        <w:pStyle w:val="BulletListMultiple"/>
      </w:pPr>
      <w:r w:rsidRPr="00DC0B00">
        <w:rPr>
          <w:b/>
        </w:rPr>
        <w:t>Abort:</w:t>
      </w:r>
      <w:r w:rsidRPr="001659F1">
        <w:t xml:space="preserve"> Terminates the upload process.</w:t>
      </w:r>
    </w:p>
    <w:p w14:paraId="79FCDEA1" w14:textId="77777777" w:rsidR="000227DF" w:rsidRPr="00854E57" w:rsidRDefault="000227DF" w:rsidP="00854E57">
      <w:pPr>
        <w:pStyle w:val="Heading3"/>
      </w:pPr>
      <w:bookmarkStart w:id="467" w:name="_Toc462236911"/>
      <w:bookmarkStart w:id="468" w:name="_Toc462236916"/>
      <w:bookmarkStart w:id="469" w:name="_Toc462236922"/>
      <w:bookmarkStart w:id="470" w:name="_Toc462236924"/>
      <w:bookmarkStart w:id="471" w:name="_Toc477526604"/>
      <w:bookmarkStart w:id="472" w:name="_Toc477938650"/>
      <w:bookmarkStart w:id="473" w:name="_Toc482734910"/>
      <w:bookmarkEnd w:id="467"/>
      <w:bookmarkEnd w:id="468"/>
      <w:bookmarkEnd w:id="469"/>
      <w:bookmarkEnd w:id="470"/>
      <w:r w:rsidRPr="00854E57">
        <w:t>Upload Completion</w:t>
      </w:r>
      <w:bookmarkEnd w:id="471"/>
      <w:bookmarkEnd w:id="472"/>
      <w:bookmarkEnd w:id="473"/>
    </w:p>
    <w:p w14:paraId="79FCDEA2" w14:textId="77777777" w:rsidR="000227DF" w:rsidRDefault="000227DF" w:rsidP="000227DF">
      <w:pPr>
        <w:pStyle w:val="DSSECSBodyText"/>
      </w:pPr>
      <w:r w:rsidRPr="001659F1">
        <w:t xml:space="preserve">As records are processed, the uploaded rows will be cleared from the data grid, and a progress indicator will display the number of rows uploaded and the number </w:t>
      </w:r>
      <w:r w:rsidR="00F637BF">
        <w:t>of</w:t>
      </w:r>
      <w:r w:rsidRPr="001659F1">
        <w:t xml:space="preserve"> records in error</w:t>
      </w:r>
      <w:r w:rsidR="00845484">
        <w:t xml:space="preserve"> (Figure 6</w:t>
      </w:r>
      <w:r w:rsidR="002733AF">
        <w:t>9</w:t>
      </w:r>
      <w:r w:rsidR="00845484">
        <w:t>)</w:t>
      </w:r>
      <w:r w:rsidRPr="001659F1">
        <w:t>. When all rows have been uploaded, both the data grid and the</w:t>
      </w:r>
      <w:r w:rsidRPr="009F69C7">
        <w:t xml:space="preserve"> Error Messages</w:t>
      </w:r>
      <w:r w:rsidRPr="001659F1">
        <w:t xml:space="preserve"> list will be clear of all records.</w:t>
      </w:r>
    </w:p>
    <w:p w14:paraId="79FCDEA3" w14:textId="77777777" w:rsidR="000227DF" w:rsidRDefault="000227DF" w:rsidP="000227DF">
      <w:pPr>
        <w:pStyle w:val="FigureCaption"/>
      </w:pPr>
      <w:bookmarkStart w:id="474" w:name="_Toc477526765"/>
      <w:bookmarkStart w:id="475" w:name="_Toc477849698"/>
      <w:bookmarkStart w:id="476" w:name="_Toc482735046"/>
      <w:r>
        <w:lastRenderedPageBreak/>
        <w:t>Spreadsheet Upload Progress Indicator</w:t>
      </w:r>
      <w:bookmarkEnd w:id="474"/>
      <w:bookmarkEnd w:id="475"/>
      <w:bookmarkEnd w:id="476"/>
    </w:p>
    <w:p w14:paraId="79FCDEA4" w14:textId="77777777" w:rsidR="002733AF" w:rsidRPr="002733AF" w:rsidRDefault="002733AF" w:rsidP="003B6C1A">
      <w:pPr>
        <w:pStyle w:val="Figure"/>
      </w:pPr>
      <w:r>
        <w:rPr>
          <w:noProof/>
        </w:rPr>
        <w:drawing>
          <wp:inline distT="0" distB="0" distL="0" distR="0" wp14:anchorId="79FCE47D" wp14:editId="79FCE47E">
            <wp:extent cx="5943600" cy="2365375"/>
            <wp:effectExtent l="0" t="0" r="0" b="0"/>
            <wp:docPr id="232" name="Picture 232" descr="Screenshot of the Spreadsheet Upload progress indicator.  All rows have been uploaded, and the data grid is cleared.  No messages are displayed in the Error Messages box.  And the Upload Attempt Completed dialog box shows 100%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adsheetUpload_Success.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p>
    <w:p w14:paraId="79FCDEA5" w14:textId="77777777" w:rsidR="000227DF" w:rsidRPr="00854E57" w:rsidRDefault="000227DF" w:rsidP="00854E57">
      <w:pPr>
        <w:pStyle w:val="Heading2"/>
      </w:pPr>
      <w:bookmarkStart w:id="477" w:name="_Toc421025650"/>
      <w:bookmarkStart w:id="478" w:name="_Toc422471275"/>
      <w:bookmarkStart w:id="479" w:name="_Toc422471443"/>
      <w:bookmarkStart w:id="480" w:name="_Toc477526605"/>
      <w:bookmarkStart w:id="481" w:name="_Toc477938651"/>
      <w:bookmarkStart w:id="482" w:name="_Toc482734911"/>
      <w:r w:rsidRPr="00854E57">
        <w:t>Reports</w:t>
      </w:r>
      <w:bookmarkEnd w:id="477"/>
      <w:bookmarkEnd w:id="478"/>
      <w:bookmarkEnd w:id="479"/>
      <w:bookmarkEnd w:id="480"/>
      <w:bookmarkEnd w:id="481"/>
      <w:bookmarkEnd w:id="482"/>
      <w:r w:rsidRPr="00854E57">
        <w:fldChar w:fldCharType="begin"/>
      </w:r>
      <w:r w:rsidRPr="00854E57">
        <w:instrText xml:space="preserve"> XE "Reports"</w:instrText>
      </w:r>
      <w:r w:rsidRPr="00854E57">
        <w:fldChar w:fldCharType="end"/>
      </w:r>
    </w:p>
    <w:p w14:paraId="79FCDEA6" w14:textId="77777777" w:rsidR="000227DF" w:rsidRPr="006F610B" w:rsidRDefault="000227DF" w:rsidP="004A6039">
      <w:pPr>
        <w:pStyle w:val="DSSECSBodyText"/>
      </w:pPr>
      <w:r>
        <w:t>The following subsections describe the reports available within Event Capture.</w:t>
      </w:r>
    </w:p>
    <w:p w14:paraId="79FCDEA7" w14:textId="77777777" w:rsidR="000227DF" w:rsidRPr="00854E57" w:rsidRDefault="000227DF" w:rsidP="00854E57">
      <w:pPr>
        <w:pStyle w:val="Heading3"/>
      </w:pPr>
      <w:bookmarkStart w:id="483" w:name="_Toc422471276"/>
      <w:bookmarkStart w:id="484" w:name="_Toc422471444"/>
      <w:bookmarkStart w:id="485" w:name="_Toc477526606"/>
      <w:bookmarkStart w:id="486" w:name="_Toc477938652"/>
      <w:bookmarkStart w:id="487" w:name="_Toc482734912"/>
      <w:r w:rsidRPr="00854E57">
        <w:t>Reports Available to All Users</w:t>
      </w:r>
      <w:bookmarkEnd w:id="483"/>
      <w:bookmarkEnd w:id="484"/>
      <w:bookmarkEnd w:id="485"/>
      <w:bookmarkEnd w:id="486"/>
      <w:bookmarkEnd w:id="487"/>
    </w:p>
    <w:p w14:paraId="79FCDEA8" w14:textId="77777777" w:rsidR="000227DF" w:rsidRDefault="002733AF" w:rsidP="004A6039">
      <w:pPr>
        <w:pStyle w:val="DSSECSBodyText"/>
      </w:pPr>
      <w:r>
        <w:t xml:space="preserve">Ten </w:t>
      </w:r>
      <w:r w:rsidR="000227DF">
        <w:t xml:space="preserve">reports are available to all </w:t>
      </w:r>
      <w:r>
        <w:t xml:space="preserve">ECS </w:t>
      </w:r>
      <w:r w:rsidR="000227DF">
        <w:t>users</w:t>
      </w:r>
      <w:r>
        <w:t>. ECMGR security key holders have access to additional reports as described in Section 4.3.2.</w:t>
      </w:r>
    </w:p>
    <w:p w14:paraId="79FCDEA9" w14:textId="77777777" w:rsidR="002733AF" w:rsidRPr="00C04AE0" w:rsidRDefault="002733AF" w:rsidP="002733AF">
      <w:pPr>
        <w:pStyle w:val="DSSECSBodyText"/>
        <w:rPr>
          <w:b/>
        </w:rPr>
      </w:pPr>
      <w:r w:rsidRPr="00C04AE0">
        <w:rPr>
          <w:b/>
        </w:rPr>
        <w:t>Before the User Starts</w:t>
      </w:r>
    </w:p>
    <w:p w14:paraId="79FCDEAA" w14:textId="77777777" w:rsidR="002733AF" w:rsidRPr="006F610B" w:rsidRDefault="002733AF" w:rsidP="003B6C1A">
      <w:pPr>
        <w:pStyle w:val="BulletListMultiple"/>
      </w:pPr>
      <w:r>
        <w:t>The following reports are available to all users (including ECMGR key holders):</w:t>
      </w:r>
    </w:p>
    <w:p w14:paraId="79FCDEAB" w14:textId="77777777" w:rsidR="000227DF" w:rsidRDefault="000227DF" w:rsidP="003B6C1A">
      <w:pPr>
        <w:pStyle w:val="Bullet3"/>
        <w:tabs>
          <w:tab w:val="clear" w:pos="2162"/>
        </w:tabs>
        <w:ind w:left="1080"/>
      </w:pPr>
      <w:r>
        <w:t>DSS Unit Activity Report</w:t>
      </w:r>
    </w:p>
    <w:p w14:paraId="79FCDEAC" w14:textId="77777777" w:rsidR="000227DF" w:rsidRDefault="000227DF" w:rsidP="003B6C1A">
      <w:pPr>
        <w:pStyle w:val="Bullet3"/>
        <w:tabs>
          <w:tab w:val="clear" w:pos="2162"/>
        </w:tabs>
        <w:ind w:left="1080"/>
      </w:pPr>
      <w:r>
        <w:t>DSS Unit Workload Report</w:t>
      </w:r>
    </w:p>
    <w:p w14:paraId="79FCDEAD" w14:textId="77777777" w:rsidR="000227DF" w:rsidRDefault="000227DF" w:rsidP="003B6C1A">
      <w:pPr>
        <w:pStyle w:val="Bullet3"/>
        <w:tabs>
          <w:tab w:val="clear" w:pos="2162"/>
        </w:tabs>
        <w:ind w:left="1080"/>
      </w:pPr>
      <w:r>
        <w:t>ECS Records Failing Transmission to PCE Report</w:t>
      </w:r>
    </w:p>
    <w:p w14:paraId="79FCDEAE" w14:textId="77777777" w:rsidR="000227DF" w:rsidRDefault="000227DF" w:rsidP="003B6C1A">
      <w:pPr>
        <w:pStyle w:val="Bullet3"/>
        <w:tabs>
          <w:tab w:val="clear" w:pos="2162"/>
        </w:tabs>
        <w:ind w:left="1080"/>
      </w:pPr>
      <w:r>
        <w:t>Event Capture Encounters Report</w:t>
      </w:r>
    </w:p>
    <w:p w14:paraId="79FCDEAF" w14:textId="77777777" w:rsidR="000227DF" w:rsidRDefault="000227DF" w:rsidP="003B6C1A">
      <w:pPr>
        <w:pStyle w:val="Bullet3"/>
        <w:tabs>
          <w:tab w:val="clear" w:pos="2162"/>
        </w:tabs>
        <w:ind w:left="1080"/>
      </w:pPr>
      <w:r>
        <w:t xml:space="preserve">Ordering Section Summary Report </w:t>
      </w:r>
    </w:p>
    <w:p w14:paraId="79FCDEB0" w14:textId="77777777" w:rsidR="000227DF" w:rsidRDefault="000227DF" w:rsidP="003B6C1A">
      <w:pPr>
        <w:pStyle w:val="Bullet3"/>
        <w:tabs>
          <w:tab w:val="clear" w:pos="2162"/>
        </w:tabs>
        <w:ind w:left="1080"/>
      </w:pPr>
      <w:r>
        <w:t>Patient Summary Report</w:t>
      </w:r>
    </w:p>
    <w:p w14:paraId="79FCDEB1" w14:textId="77777777" w:rsidR="000227DF" w:rsidRDefault="000227DF" w:rsidP="003B6C1A">
      <w:pPr>
        <w:pStyle w:val="Bullet3"/>
        <w:tabs>
          <w:tab w:val="clear" w:pos="2162"/>
        </w:tabs>
        <w:ind w:left="1080"/>
      </w:pPr>
      <w:r>
        <w:t>PCE Data Summary Report</w:t>
      </w:r>
    </w:p>
    <w:p w14:paraId="79FCDEB2" w14:textId="77777777" w:rsidR="000227DF" w:rsidRDefault="000227DF" w:rsidP="003B6C1A">
      <w:pPr>
        <w:pStyle w:val="Bullet3"/>
        <w:tabs>
          <w:tab w:val="clear" w:pos="2162"/>
        </w:tabs>
        <w:ind w:left="1080"/>
      </w:pPr>
      <w:r>
        <w:t>Procedure Reasons Report</w:t>
      </w:r>
    </w:p>
    <w:p w14:paraId="79FCDEB3" w14:textId="77777777" w:rsidR="000227DF" w:rsidRDefault="000227DF" w:rsidP="003B6C1A">
      <w:pPr>
        <w:pStyle w:val="Bullet3"/>
        <w:tabs>
          <w:tab w:val="clear" w:pos="2162"/>
        </w:tabs>
        <w:ind w:left="1080"/>
      </w:pPr>
      <w:r>
        <w:t>Provider Summary Report</w:t>
      </w:r>
    </w:p>
    <w:p w14:paraId="79FCDEB4" w14:textId="77777777" w:rsidR="002733AF" w:rsidRDefault="000227DF" w:rsidP="003B6C1A">
      <w:pPr>
        <w:pStyle w:val="Bullet3"/>
        <w:tabs>
          <w:tab w:val="clear" w:pos="2162"/>
        </w:tabs>
        <w:ind w:left="1080"/>
      </w:pPr>
      <w:r>
        <w:t>Provider (1-7) Summary Report</w:t>
      </w:r>
    </w:p>
    <w:p w14:paraId="79FCDEB5" w14:textId="77777777" w:rsidR="002733AF" w:rsidRDefault="002733AF" w:rsidP="003B6C1A">
      <w:pPr>
        <w:pStyle w:val="BulletListMultiple"/>
      </w:pPr>
      <w:r>
        <w:t>Test patient data is excluded from reports (except test patient data entered for DSS Units CH103-109)</w:t>
      </w:r>
    </w:p>
    <w:p w14:paraId="79FCDEB6" w14:textId="77777777" w:rsidR="002733AF" w:rsidRPr="003B6C1A" w:rsidRDefault="002733AF" w:rsidP="003B6C1A">
      <w:pPr>
        <w:pStyle w:val="DSSECSBodyText"/>
        <w:rPr>
          <w:b/>
        </w:rPr>
      </w:pPr>
      <w:r w:rsidRPr="003B6C1A">
        <w:rPr>
          <w:b/>
        </w:rPr>
        <w:t>What the User Will See</w:t>
      </w:r>
    </w:p>
    <w:p w14:paraId="79FCDEB7" w14:textId="77777777" w:rsidR="002733AF" w:rsidRDefault="002733AF" w:rsidP="003B6C1A">
      <w:pPr>
        <w:pStyle w:val="BulletListMultiple"/>
      </w:pPr>
      <w:r>
        <w:t>A list of reports will be available in the Select Report area (Figure 70).</w:t>
      </w:r>
    </w:p>
    <w:p w14:paraId="79FCDEB8" w14:textId="77777777" w:rsidR="002733AF" w:rsidRPr="002733AF" w:rsidRDefault="002733AF" w:rsidP="003B6C1A">
      <w:pPr>
        <w:pStyle w:val="BulletListMultiple"/>
      </w:pPr>
      <w:r>
        <w:t>The DSS Unit Activity Report will be the default selection, and the corresponding selection criteria will display on the right side of the screen.</w:t>
      </w:r>
    </w:p>
    <w:p w14:paraId="79FCDEB9" w14:textId="77777777" w:rsidR="000227DF" w:rsidRDefault="000227DF" w:rsidP="004A6039">
      <w:pPr>
        <w:pStyle w:val="FigureCaption"/>
      </w:pPr>
      <w:bookmarkStart w:id="488" w:name="_Toc422742782"/>
      <w:bookmarkStart w:id="489" w:name="_Toc477526766"/>
      <w:bookmarkStart w:id="490" w:name="_Toc477849699"/>
      <w:bookmarkStart w:id="491" w:name="_Toc482735047"/>
      <w:r>
        <w:lastRenderedPageBreak/>
        <w:t>Report</w:t>
      </w:r>
      <w:r w:rsidR="002733AF">
        <w:t>s Available to</w:t>
      </w:r>
      <w:r>
        <w:t xml:space="preserve"> All Users</w:t>
      </w:r>
      <w:bookmarkEnd w:id="488"/>
      <w:bookmarkEnd w:id="489"/>
      <w:bookmarkEnd w:id="490"/>
      <w:bookmarkEnd w:id="491"/>
    </w:p>
    <w:p w14:paraId="79FCDEBA" w14:textId="77777777" w:rsidR="002733AF" w:rsidRPr="002733AF" w:rsidRDefault="002733AF" w:rsidP="003B6C1A">
      <w:pPr>
        <w:pStyle w:val="Figure"/>
      </w:pPr>
      <w:r>
        <w:rPr>
          <w:noProof/>
        </w:rPr>
        <w:drawing>
          <wp:inline distT="0" distB="0" distL="0" distR="0" wp14:anchorId="79FCE47F" wp14:editId="79FCE480">
            <wp:extent cx="4892040" cy="3328416"/>
            <wp:effectExtent l="0" t="0" r="3810" b="5715"/>
            <wp:docPr id="96" name="Picture 96" descr="Screen Capture of the Report Selection Screen for all users  which shows the Report Selection Listbox, From and Through Date, Location, DSS Unit and Sort Method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_AllUsers.PNG"/>
                    <pic:cNvPicPr/>
                  </pic:nvPicPr>
                  <pic:blipFill>
                    <a:blip r:embed="rId123">
                      <a:extLst>
                        <a:ext uri="{28A0092B-C50C-407E-A947-70E740481C1C}">
                          <a14:useLocalDpi xmlns:a14="http://schemas.microsoft.com/office/drawing/2010/main" val="0"/>
                        </a:ext>
                      </a:extLst>
                    </a:blip>
                    <a:stretch>
                      <a:fillRect/>
                    </a:stretch>
                  </pic:blipFill>
                  <pic:spPr>
                    <a:xfrm>
                      <a:off x="0" y="0"/>
                      <a:ext cx="4892040" cy="3328416"/>
                    </a:xfrm>
                    <a:prstGeom prst="rect">
                      <a:avLst/>
                    </a:prstGeom>
                  </pic:spPr>
                </pic:pic>
              </a:graphicData>
            </a:graphic>
          </wp:inline>
        </w:drawing>
      </w:r>
    </w:p>
    <w:p w14:paraId="79FCDEBB" w14:textId="77777777" w:rsidR="000227DF" w:rsidRDefault="000227DF" w:rsidP="00CA5729">
      <w:pPr>
        <w:pStyle w:val="Heading4"/>
      </w:pPr>
      <w:bookmarkStart w:id="492" w:name="_Toc422471277"/>
      <w:bookmarkStart w:id="493" w:name="_Toc422471445"/>
      <w:bookmarkStart w:id="494" w:name="_Toc477526607"/>
      <w:bookmarkStart w:id="495" w:name="_Toc477938653"/>
      <w:bookmarkStart w:id="496" w:name="_Toc482734913"/>
      <w:r>
        <w:t>DSS Unit Activity Report</w:t>
      </w:r>
      <w:bookmarkEnd w:id="492"/>
      <w:bookmarkEnd w:id="493"/>
      <w:bookmarkEnd w:id="494"/>
      <w:bookmarkEnd w:id="495"/>
      <w:bookmarkEnd w:id="496"/>
    </w:p>
    <w:p w14:paraId="79FCDEBC" w14:textId="77777777" w:rsidR="000227DF" w:rsidRDefault="000227DF" w:rsidP="004A6039">
      <w:pPr>
        <w:pStyle w:val="DSSECSBodyText"/>
      </w:pPr>
      <w:r>
        <w:t>The DSS Unit Activity Report allows the user to print</w:t>
      </w:r>
      <w:r w:rsidR="00E3060D">
        <w:t xml:space="preserve">, </w:t>
      </w:r>
      <w:r>
        <w:t>display</w:t>
      </w:r>
      <w:r w:rsidR="00E3060D">
        <w:t>, or export</w:t>
      </w:r>
      <w:r>
        <w:t xml:space="preserve"> all patients for the specified location(s) and DSS Unit(s), within a selected date range</w:t>
      </w:r>
      <w:r w:rsidR="00845484">
        <w:t xml:space="preserve"> (Figure </w:t>
      </w:r>
      <w:r w:rsidR="00E3060D">
        <w:t>71</w:t>
      </w:r>
      <w:r w:rsidR="00845484">
        <w:t>)</w:t>
      </w:r>
      <w:r>
        <w:t>.</w:t>
      </w:r>
    </w:p>
    <w:p w14:paraId="79FCDEBD" w14:textId="77777777" w:rsidR="000227DF" w:rsidRPr="00F94D33" w:rsidRDefault="000227DF" w:rsidP="004A6039">
      <w:pPr>
        <w:pStyle w:val="BulletListMultiple"/>
      </w:pPr>
      <w:r w:rsidRPr="00F94D33">
        <w:t>The report can be sorted by patient, provider or SSN</w:t>
      </w:r>
      <w:r>
        <w:t>.</w:t>
      </w:r>
    </w:p>
    <w:p w14:paraId="79FCDEBE" w14:textId="77777777" w:rsidR="000227DF" w:rsidRDefault="000227DF" w:rsidP="004A6039">
      <w:pPr>
        <w:pStyle w:val="BulletListMultiple"/>
      </w:pPr>
      <w:r w:rsidRPr="00F94D33">
        <w:t>If more than one location has been set up, choose one or all locations.</w:t>
      </w:r>
    </w:p>
    <w:p w14:paraId="79FCDEBF" w14:textId="77777777" w:rsidR="00E3060D" w:rsidRPr="00854E57" w:rsidRDefault="00E3060D" w:rsidP="00854E57">
      <w:pPr>
        <w:pStyle w:val="NumberedParagraph"/>
        <w:numPr>
          <w:ilvl w:val="0"/>
          <w:numId w:val="130"/>
        </w:numPr>
        <w:tabs>
          <w:tab w:val="clear" w:pos="1080"/>
        </w:tabs>
        <w:ind w:left="900" w:hanging="900"/>
      </w:pPr>
      <w:r w:rsidRPr="00854E57">
        <w:t>Enter a data range.</w:t>
      </w:r>
    </w:p>
    <w:p w14:paraId="79FCDEC0" w14:textId="77777777" w:rsidR="000227DF" w:rsidRPr="00854E57" w:rsidRDefault="000227DF" w:rsidP="00854E57">
      <w:pPr>
        <w:pStyle w:val="NumberedParagraph"/>
      </w:pPr>
      <w:r w:rsidRPr="00854E57">
        <w:t>Select one or all Location(s).</w:t>
      </w:r>
    </w:p>
    <w:p w14:paraId="79FCDEC1" w14:textId="77777777" w:rsidR="000227DF" w:rsidRPr="00854E57" w:rsidRDefault="000227DF" w:rsidP="00854E57">
      <w:pPr>
        <w:pStyle w:val="NumberedParagraph"/>
      </w:pPr>
      <w:r w:rsidRPr="00854E57">
        <w:t>Select one or all DSS Unit(s).</w:t>
      </w:r>
    </w:p>
    <w:p w14:paraId="79FCDEC2" w14:textId="77777777" w:rsidR="000227DF" w:rsidRPr="00854E57" w:rsidRDefault="000227DF" w:rsidP="00854E57">
      <w:pPr>
        <w:pStyle w:val="NumberedParagraph"/>
      </w:pPr>
      <w:r w:rsidRPr="00854E57">
        <w:t>Choose Sort Method (Patient, Provider</w:t>
      </w:r>
      <w:r w:rsidR="00E3060D" w:rsidRPr="00854E57">
        <w:t>,</w:t>
      </w:r>
      <w:r w:rsidRPr="00854E57">
        <w:t xml:space="preserve"> or SSN) for the report.</w:t>
      </w:r>
    </w:p>
    <w:p w14:paraId="79FCDEC3" w14:textId="77777777" w:rsidR="000227DF" w:rsidRDefault="000227DF" w:rsidP="00F27618">
      <w:pPr>
        <w:pStyle w:val="Note"/>
      </w:pPr>
      <w:r w:rsidRPr="00F94D33">
        <w:t>Note</w:t>
      </w:r>
      <w:r>
        <w:t>s:</w:t>
      </w:r>
    </w:p>
    <w:p w14:paraId="79FCDEC4" w14:textId="77777777" w:rsidR="000227DF" w:rsidRPr="00F94D33" w:rsidRDefault="000227DF" w:rsidP="00591C34">
      <w:pPr>
        <w:pStyle w:val="BulletListIndent"/>
        <w:numPr>
          <w:ilvl w:val="0"/>
          <w:numId w:val="6"/>
        </w:numPr>
        <w:ind w:left="1260"/>
      </w:pPr>
      <w:r w:rsidRPr="00F94D33">
        <w:t>Only the last four digits of the patient’s SSN will appear on the preview of this report.</w:t>
      </w:r>
    </w:p>
    <w:p w14:paraId="79FCDEC5" w14:textId="77777777" w:rsidR="000227DF" w:rsidRPr="00F94D33" w:rsidRDefault="000227DF" w:rsidP="00591C34">
      <w:pPr>
        <w:pStyle w:val="BulletListIndent"/>
        <w:numPr>
          <w:ilvl w:val="0"/>
          <w:numId w:val="6"/>
        </w:numPr>
        <w:ind w:left="1260"/>
      </w:pPr>
      <w:r w:rsidRPr="00F94D33">
        <w:t xml:space="preserve">The column order </w:t>
      </w:r>
      <w:r w:rsidRPr="00F94D33">
        <w:rPr>
          <w:u w:val="single"/>
        </w:rPr>
        <w:t>does</w:t>
      </w:r>
      <w:r w:rsidRPr="00F94D33">
        <w:t xml:space="preserve"> </w:t>
      </w:r>
      <w:r w:rsidRPr="00F94D33">
        <w:rPr>
          <w:u w:val="single"/>
        </w:rPr>
        <w:t>not</w:t>
      </w:r>
      <w:r w:rsidRPr="00F94D33">
        <w:t xml:space="preserve"> </w:t>
      </w:r>
      <w:r w:rsidRPr="00F94D33">
        <w:rPr>
          <w:u w:val="single"/>
        </w:rPr>
        <w:t>change</w:t>
      </w:r>
      <w:r w:rsidRPr="00F94D33">
        <w:t xml:space="preserve"> with Sort Method when exported into Excel.</w:t>
      </w:r>
    </w:p>
    <w:p w14:paraId="79FCDEC6" w14:textId="77777777" w:rsidR="000227DF" w:rsidRPr="00854E57" w:rsidRDefault="000227DF" w:rsidP="00854E57">
      <w:pPr>
        <w:pStyle w:val="NumberedParagraph"/>
      </w:pPr>
      <w:r w:rsidRPr="00854E57">
        <w:t>Export, Preview, Print</w:t>
      </w:r>
      <w:r w:rsidR="00E3060D" w:rsidRPr="00854E57">
        <w:t>,</w:t>
      </w:r>
      <w:r w:rsidRPr="00854E57">
        <w:t xml:space="preserve"> or Cancel the report.</w:t>
      </w:r>
    </w:p>
    <w:p w14:paraId="79FCDEC7" w14:textId="77777777" w:rsidR="000227DF" w:rsidRDefault="000227DF" w:rsidP="00F27618">
      <w:pPr>
        <w:pStyle w:val="FigureCaption"/>
      </w:pPr>
      <w:bookmarkStart w:id="497" w:name="_Toc422742783"/>
      <w:bookmarkStart w:id="498" w:name="_Toc477526767"/>
      <w:bookmarkStart w:id="499" w:name="_Toc477849700"/>
      <w:bookmarkStart w:id="500" w:name="_Toc482735048"/>
      <w:r>
        <w:lastRenderedPageBreak/>
        <w:t xml:space="preserve">DSS Unit Activity Report </w:t>
      </w:r>
      <w:bookmarkEnd w:id="497"/>
      <w:bookmarkEnd w:id="498"/>
      <w:bookmarkEnd w:id="499"/>
      <w:r w:rsidR="000D62DF">
        <w:t>Selection Criteria</w:t>
      </w:r>
      <w:bookmarkEnd w:id="500"/>
    </w:p>
    <w:p w14:paraId="79FCDEC8" w14:textId="77777777" w:rsidR="00E3060D" w:rsidRPr="00E3060D" w:rsidRDefault="00E3060D" w:rsidP="003B6C1A">
      <w:pPr>
        <w:pStyle w:val="Figure"/>
      </w:pPr>
      <w:r>
        <w:rPr>
          <w:noProof/>
        </w:rPr>
        <w:drawing>
          <wp:inline distT="0" distB="0" distL="0" distR="0" wp14:anchorId="79FCE481" wp14:editId="79FCE482">
            <wp:extent cx="4892040" cy="3328416"/>
            <wp:effectExtent l="0" t="0" r="3810" b="5715"/>
            <wp:docPr id="122" name="Picture 122" descr="Screen Capture of the Report Selection Screen for all users  which shows the Report Selection Listbox, From and Through Date, Location, DSS Unit and Sort Method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_AllUsers.PNG"/>
                    <pic:cNvPicPr/>
                  </pic:nvPicPr>
                  <pic:blipFill>
                    <a:blip r:embed="rId123">
                      <a:extLst>
                        <a:ext uri="{28A0092B-C50C-407E-A947-70E740481C1C}">
                          <a14:useLocalDpi xmlns:a14="http://schemas.microsoft.com/office/drawing/2010/main" val="0"/>
                        </a:ext>
                      </a:extLst>
                    </a:blip>
                    <a:stretch>
                      <a:fillRect/>
                    </a:stretch>
                  </pic:blipFill>
                  <pic:spPr>
                    <a:xfrm>
                      <a:off x="0" y="0"/>
                      <a:ext cx="4892040" cy="3328416"/>
                    </a:xfrm>
                    <a:prstGeom prst="rect">
                      <a:avLst/>
                    </a:prstGeom>
                  </pic:spPr>
                </pic:pic>
              </a:graphicData>
            </a:graphic>
          </wp:inline>
        </w:drawing>
      </w:r>
    </w:p>
    <w:p w14:paraId="79FCDEC9" w14:textId="77777777" w:rsidR="00884061" w:rsidRDefault="00E3060D" w:rsidP="003B6C1A">
      <w:pPr>
        <w:pStyle w:val="DSSECSBodyText"/>
      </w:pPr>
      <w:r w:rsidRPr="007B6D08">
        <w:rPr>
          <w:rFonts w:eastAsiaTheme="minorHAnsi"/>
        </w:rPr>
        <w:t xml:space="preserve">The </w:t>
      </w:r>
      <w:r>
        <w:rPr>
          <w:rFonts w:eastAsiaTheme="minorHAnsi"/>
        </w:rPr>
        <w:t xml:space="preserve">Report Preview </w:t>
      </w:r>
      <w:r w:rsidRPr="007B6D08">
        <w:rPr>
          <w:rFonts w:eastAsiaTheme="minorHAnsi"/>
        </w:rPr>
        <w:t xml:space="preserve">output </w:t>
      </w:r>
      <w:r>
        <w:rPr>
          <w:rFonts w:eastAsiaTheme="minorHAnsi"/>
        </w:rPr>
        <w:t xml:space="preserve">(Figure 72) </w:t>
      </w:r>
      <w:r w:rsidRPr="007B6D08">
        <w:rPr>
          <w:rFonts w:eastAsiaTheme="minorHAnsi"/>
        </w:rPr>
        <w:t>includes Patient Name, Last four digits of Patient SSN, Inpatient/Outpatient Indicator, Procedure Date and Time, Procedure Code, Procedure Name, Volume, Primary Diagnosis, Associated Clinic</w:t>
      </w:r>
      <w:r w:rsidRPr="007B6D08">
        <w:rPr>
          <w:rFonts w:eastAsiaTheme="minorHAnsi"/>
        </w:rPr>
        <w:fldChar w:fldCharType="begin"/>
      </w:r>
      <w:r w:rsidRPr="007B6D08">
        <w:rPr>
          <w:rFonts w:eastAsiaTheme="minorHAnsi"/>
        </w:rPr>
        <w:instrText xml:space="preserve"> XE "Associated Clinic" </w:instrText>
      </w:r>
      <w:r w:rsidRPr="007B6D08">
        <w:rPr>
          <w:rFonts w:eastAsiaTheme="minorHAnsi"/>
        </w:rPr>
        <w:fldChar w:fldCharType="end"/>
      </w:r>
      <w:r w:rsidRPr="007B6D08">
        <w:rPr>
          <w:rFonts w:eastAsiaTheme="minorHAnsi"/>
        </w:rPr>
        <w:t xml:space="preserve"> Name, Stop Code</w:t>
      </w:r>
      <w:r w:rsidRPr="007B6D08">
        <w:rPr>
          <w:rFonts w:eastAsiaTheme="minorHAnsi"/>
        </w:rPr>
        <w:fldChar w:fldCharType="begin"/>
      </w:r>
      <w:r w:rsidRPr="007B6D08">
        <w:rPr>
          <w:rFonts w:eastAsiaTheme="minorHAnsi"/>
        </w:rPr>
        <w:instrText xml:space="preserve"> XE "Stop Code”</w:instrText>
      </w:r>
      <w:r w:rsidRPr="007B6D08">
        <w:rPr>
          <w:rFonts w:eastAsiaTheme="minorHAnsi"/>
        </w:rPr>
        <w:fldChar w:fldCharType="end"/>
      </w:r>
      <w:r w:rsidRPr="007B6D08">
        <w:rPr>
          <w:rFonts w:eastAsiaTheme="minorHAnsi"/>
        </w:rPr>
        <w:t>, Credit Stop</w:t>
      </w:r>
      <w:r w:rsidRPr="007B6D08">
        <w:rPr>
          <w:rFonts w:eastAsiaTheme="minorHAnsi"/>
        </w:rPr>
        <w:fldChar w:fldCharType="begin"/>
      </w:r>
      <w:r w:rsidRPr="007B6D08">
        <w:rPr>
          <w:rFonts w:eastAsiaTheme="minorHAnsi"/>
        </w:rPr>
        <w:instrText xml:space="preserve"> XE "Credit Stop”</w:instrText>
      </w:r>
      <w:r w:rsidRPr="007B6D08">
        <w:rPr>
          <w:rFonts w:eastAsiaTheme="minorHAnsi"/>
        </w:rPr>
        <w:fldChar w:fldCharType="end"/>
      </w:r>
      <w:r w:rsidRPr="007B6D08">
        <w:rPr>
          <w:rFonts w:eastAsiaTheme="minorHAnsi"/>
        </w:rPr>
        <w:t>, CHAR4 Code</w:t>
      </w:r>
      <w:r w:rsidRPr="007B6D08">
        <w:rPr>
          <w:rFonts w:eastAsiaTheme="minorHAnsi"/>
        </w:rPr>
        <w:fldChar w:fldCharType="begin"/>
      </w:r>
      <w:r w:rsidRPr="007B6D08">
        <w:rPr>
          <w:rFonts w:eastAsiaTheme="minorHAnsi"/>
        </w:rPr>
        <w:instrText xml:space="preserve"> XE "CHAR4 Code" </w:instrText>
      </w:r>
      <w:r w:rsidRPr="007B6D08">
        <w:rPr>
          <w:rFonts w:eastAsiaTheme="minorHAnsi"/>
        </w:rPr>
        <w:fldChar w:fldCharType="end"/>
      </w:r>
      <w:r w:rsidRPr="007B6D08">
        <w:rPr>
          <w:rFonts w:eastAsiaTheme="minorHAnsi"/>
        </w:rPr>
        <w:t>, Primary Provider, and Synonym</w:t>
      </w:r>
      <w:r w:rsidRPr="007B6D08">
        <w:rPr>
          <w:rFonts w:eastAsiaTheme="minorHAnsi"/>
        </w:rPr>
        <w:fldChar w:fldCharType="begin"/>
      </w:r>
      <w:r w:rsidRPr="007B6D08">
        <w:rPr>
          <w:rFonts w:eastAsiaTheme="minorHAnsi"/>
        </w:rPr>
        <w:instrText xml:space="preserve"> XE "Synonym" </w:instrText>
      </w:r>
      <w:r w:rsidRPr="007B6D08">
        <w:rPr>
          <w:rFonts w:eastAsiaTheme="minorHAnsi"/>
        </w:rPr>
        <w:fldChar w:fldCharType="end"/>
      </w:r>
      <w:r w:rsidRPr="007B6D08">
        <w:rPr>
          <w:rFonts w:eastAsiaTheme="minorHAnsi"/>
        </w:rPr>
        <w:t>.</w:t>
      </w:r>
      <w:r>
        <w:rPr>
          <w:rFonts w:eastAsiaTheme="minorHAnsi"/>
        </w:rPr>
        <w:t xml:space="preserve"> </w:t>
      </w:r>
      <w:r w:rsidRPr="00F94D33">
        <w:t>After previewing the report, the user will have the option to print or close the report</w:t>
      </w:r>
      <w:r>
        <w:t>.</w:t>
      </w:r>
    </w:p>
    <w:p w14:paraId="79FCDECA" w14:textId="77777777" w:rsidR="000227DF" w:rsidRDefault="00E3060D" w:rsidP="004A6039">
      <w:pPr>
        <w:pStyle w:val="FigureCaption"/>
      </w:pPr>
      <w:bookmarkStart w:id="501" w:name="_Toc422742784"/>
      <w:bookmarkStart w:id="502" w:name="_Toc477526768"/>
      <w:bookmarkStart w:id="503" w:name="_Toc482735049"/>
      <w:r>
        <w:t xml:space="preserve">Report </w:t>
      </w:r>
      <w:r w:rsidR="00D553B9">
        <w:t xml:space="preserve">Preview - </w:t>
      </w:r>
      <w:bookmarkStart w:id="504" w:name="_Toc477849701"/>
      <w:r w:rsidR="000227DF">
        <w:t>DSS Unit Activity Report</w:t>
      </w:r>
      <w:bookmarkEnd w:id="501"/>
      <w:bookmarkEnd w:id="502"/>
      <w:bookmarkEnd w:id="503"/>
      <w:bookmarkEnd w:id="504"/>
    </w:p>
    <w:p w14:paraId="79FCDECB" w14:textId="77777777" w:rsidR="00E3060D" w:rsidRPr="00E3060D" w:rsidRDefault="00E3060D" w:rsidP="003B6C1A">
      <w:pPr>
        <w:pStyle w:val="Figure"/>
      </w:pPr>
      <w:r>
        <w:rPr>
          <w:noProof/>
        </w:rPr>
        <w:drawing>
          <wp:inline distT="0" distB="0" distL="0" distR="0" wp14:anchorId="79FCE483" wp14:editId="79FCE484">
            <wp:extent cx="5943600" cy="3085465"/>
            <wp:effectExtent l="0" t="0" r="0" b="635"/>
            <wp:docPr id="124" name="Picture 124" descr="DSS Unit Activity Report from prin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UnitActivityRp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79FCDECC" w14:textId="77777777" w:rsidR="00C1329A" w:rsidRDefault="00C1329A" w:rsidP="003B6C1A">
      <w:pPr>
        <w:pStyle w:val="DSSECSBodyText"/>
        <w:spacing w:before="240"/>
        <w:rPr>
          <w:rFonts w:eastAsiaTheme="minorHAnsi"/>
        </w:rPr>
      </w:pPr>
      <w:r>
        <w:rPr>
          <w:rFonts w:eastAsiaTheme="minorHAnsi"/>
        </w:rPr>
        <w:lastRenderedPageBreak/>
        <w:t>The Export output produces the same information for the selected criteria, in Excel format (Figure 7</w:t>
      </w:r>
      <w:r w:rsidR="00E3060D">
        <w:rPr>
          <w:rFonts w:eastAsiaTheme="minorHAnsi"/>
        </w:rPr>
        <w:t>3</w:t>
      </w:r>
      <w:r>
        <w:rPr>
          <w:rFonts w:eastAsiaTheme="minorHAnsi"/>
        </w:rPr>
        <w:t>)</w:t>
      </w:r>
      <w:r w:rsidR="00A162E0">
        <w:rPr>
          <w:rFonts w:eastAsiaTheme="minorHAnsi"/>
        </w:rPr>
        <w:t>.</w:t>
      </w:r>
    </w:p>
    <w:p w14:paraId="79FCDECD" w14:textId="77777777" w:rsidR="000227DF" w:rsidRDefault="00D553B9" w:rsidP="004A6039">
      <w:pPr>
        <w:pStyle w:val="FigureCaption"/>
      </w:pPr>
      <w:bookmarkStart w:id="505" w:name="_Toc422742785"/>
      <w:bookmarkStart w:id="506" w:name="_Toc477526769"/>
      <w:bookmarkStart w:id="507" w:name="_Toc482735050"/>
      <w:r>
        <w:t xml:space="preserve">Export - </w:t>
      </w:r>
      <w:bookmarkStart w:id="508" w:name="_Toc477849702"/>
      <w:r w:rsidR="000227DF">
        <w:t>DSS Unit Activity Report</w:t>
      </w:r>
      <w:bookmarkEnd w:id="505"/>
      <w:bookmarkEnd w:id="506"/>
      <w:bookmarkEnd w:id="507"/>
      <w:bookmarkEnd w:id="508"/>
    </w:p>
    <w:p w14:paraId="79FCDECE" w14:textId="77777777" w:rsidR="00E3060D" w:rsidRPr="00E3060D" w:rsidRDefault="00E3060D" w:rsidP="003B6C1A">
      <w:pPr>
        <w:pStyle w:val="Figure"/>
      </w:pPr>
      <w:r>
        <w:rPr>
          <w:noProof/>
        </w:rPr>
        <w:drawing>
          <wp:inline distT="0" distB="0" distL="0" distR="0" wp14:anchorId="79FCE485" wp14:editId="79FCE486">
            <wp:extent cx="5943600" cy="831672"/>
            <wp:effectExtent l="0" t="0" r="0" b="6985"/>
            <wp:docPr id="125" name="Picture 125" descr="Screen Capture of the DSS Unit Activity Report exported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UnitActivityRpt_EXPOR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831672"/>
                    </a:xfrm>
                    <a:prstGeom prst="rect">
                      <a:avLst/>
                    </a:prstGeom>
                  </pic:spPr>
                </pic:pic>
              </a:graphicData>
            </a:graphic>
          </wp:inline>
        </w:drawing>
      </w:r>
    </w:p>
    <w:p w14:paraId="79FCDECF" w14:textId="77777777" w:rsidR="000227DF" w:rsidRDefault="000227DF" w:rsidP="00CA5729">
      <w:pPr>
        <w:pStyle w:val="Heading4"/>
      </w:pPr>
      <w:bookmarkStart w:id="509" w:name="_Toc422471278"/>
      <w:bookmarkStart w:id="510" w:name="_Toc422471446"/>
      <w:bookmarkStart w:id="511" w:name="_Toc477526608"/>
      <w:bookmarkStart w:id="512" w:name="_Toc477938654"/>
      <w:bookmarkStart w:id="513" w:name="_Toc482734914"/>
      <w:r>
        <w:t>DSS Unit Workload Report</w:t>
      </w:r>
      <w:bookmarkEnd w:id="509"/>
      <w:bookmarkEnd w:id="510"/>
      <w:bookmarkEnd w:id="511"/>
      <w:bookmarkEnd w:id="512"/>
      <w:bookmarkEnd w:id="513"/>
    </w:p>
    <w:p w14:paraId="79FCDED0" w14:textId="77777777" w:rsidR="000227DF" w:rsidRDefault="000227DF" w:rsidP="004A6039">
      <w:pPr>
        <w:pStyle w:val="DSSECSBodyText"/>
      </w:pPr>
      <w:r>
        <w:t>The DSS Unit Workload Report displays the number of procedures performed in each of the selected DSS Units.</w:t>
      </w:r>
      <w:r w:rsidR="0011504F">
        <w:t xml:space="preserve"> Refer to Figure 74 for an example of the report selection screen.</w:t>
      </w:r>
    </w:p>
    <w:p w14:paraId="79FCDED1" w14:textId="77777777" w:rsidR="000227DF" w:rsidRDefault="000227DF" w:rsidP="004A6039">
      <w:pPr>
        <w:pStyle w:val="BulletListMultiple"/>
      </w:pPr>
      <w:r w:rsidRPr="00F94D33">
        <w:t>With functionality put in place by the Code Set Versioning project, CPT codes, five-character EC National Codes (when applicable), CPT modifiers and their associated descriptions are reflective of the date the event occurred</w:t>
      </w:r>
    </w:p>
    <w:p w14:paraId="79FCDED2" w14:textId="77777777" w:rsidR="0011504F" w:rsidRPr="00854E57" w:rsidRDefault="0011504F" w:rsidP="00854E57">
      <w:pPr>
        <w:pStyle w:val="NumberedParagraph"/>
        <w:numPr>
          <w:ilvl w:val="0"/>
          <w:numId w:val="131"/>
        </w:numPr>
        <w:tabs>
          <w:tab w:val="clear" w:pos="1080"/>
        </w:tabs>
        <w:ind w:left="900" w:hanging="900"/>
      </w:pPr>
      <w:r w:rsidRPr="00854E57">
        <w:t>Enter a date range</w:t>
      </w:r>
    </w:p>
    <w:p w14:paraId="79FCDED3" w14:textId="77777777" w:rsidR="000227DF" w:rsidRPr="00854E57" w:rsidRDefault="000227DF" w:rsidP="00854E57">
      <w:pPr>
        <w:pStyle w:val="NumberedParagraph"/>
        <w:tabs>
          <w:tab w:val="clear" w:pos="1080"/>
        </w:tabs>
      </w:pPr>
      <w:r w:rsidRPr="00854E57">
        <w:t>Select one or all location(s).</w:t>
      </w:r>
    </w:p>
    <w:p w14:paraId="79FCDED4" w14:textId="77777777" w:rsidR="000227DF" w:rsidRPr="00854E57" w:rsidRDefault="000227DF" w:rsidP="00854E57">
      <w:pPr>
        <w:pStyle w:val="NumberedParagraph"/>
        <w:tabs>
          <w:tab w:val="clear" w:pos="1080"/>
        </w:tabs>
      </w:pPr>
      <w:r w:rsidRPr="00854E57">
        <w:t>Select one or all DSS Unit(s).</w:t>
      </w:r>
    </w:p>
    <w:p w14:paraId="79FCDED5" w14:textId="77777777" w:rsidR="000227DF" w:rsidRPr="00854E57" w:rsidRDefault="000227DF" w:rsidP="00854E57">
      <w:pPr>
        <w:pStyle w:val="NumberedParagraph"/>
        <w:tabs>
          <w:tab w:val="clear" w:pos="1080"/>
        </w:tabs>
      </w:pPr>
      <w:r w:rsidRPr="00854E57">
        <w:t>Export, Preview, Print</w:t>
      </w:r>
      <w:r w:rsidR="0011504F" w:rsidRPr="00854E57">
        <w:t>,</w:t>
      </w:r>
      <w:r w:rsidRPr="00854E57">
        <w:t xml:space="preserve"> or Cancel the report.</w:t>
      </w:r>
    </w:p>
    <w:p w14:paraId="79FCDED6" w14:textId="77777777" w:rsidR="000227DF" w:rsidRDefault="000227DF" w:rsidP="00F27618">
      <w:pPr>
        <w:pStyle w:val="FigureCaption"/>
      </w:pPr>
      <w:bookmarkStart w:id="514" w:name="_Toc422742786"/>
      <w:bookmarkStart w:id="515" w:name="_Toc477526770"/>
      <w:bookmarkStart w:id="516" w:name="_Toc477849703"/>
      <w:bookmarkStart w:id="517" w:name="_Toc482735051"/>
      <w:r>
        <w:t>DSS Unit Workload Report</w:t>
      </w:r>
      <w:bookmarkEnd w:id="514"/>
      <w:bookmarkEnd w:id="515"/>
      <w:bookmarkEnd w:id="516"/>
      <w:r w:rsidR="00C5472C">
        <w:t xml:space="preserve"> </w:t>
      </w:r>
      <w:r w:rsidR="000D62DF">
        <w:t>Selection Criteria</w:t>
      </w:r>
      <w:bookmarkEnd w:id="517"/>
    </w:p>
    <w:p w14:paraId="79FCDED7" w14:textId="77777777" w:rsidR="000227DF" w:rsidRDefault="000227DF" w:rsidP="00F27618">
      <w:pPr>
        <w:pStyle w:val="Figure"/>
      </w:pPr>
      <w:r>
        <w:rPr>
          <w:noProof/>
        </w:rPr>
        <w:drawing>
          <wp:inline distT="0" distB="0" distL="0" distR="0" wp14:anchorId="79FCE487" wp14:editId="79FCE488">
            <wp:extent cx="5541264" cy="3798963"/>
            <wp:effectExtent l="0" t="0" r="2540" b="0"/>
            <wp:docPr id="303" name="Picture 303" descr="Screen Capture of the DSS Unit Workload Report which shows the Report Selection Listbox, From and To Date, Location and DSS Unit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email">
                      <a:extLst>
                        <a:ext uri="{28A0092B-C50C-407E-A947-70E740481C1C}">
                          <a14:useLocalDpi xmlns:a14="http://schemas.microsoft.com/office/drawing/2010/main"/>
                        </a:ext>
                      </a:extLst>
                    </a:blip>
                    <a:stretch>
                      <a:fillRect/>
                    </a:stretch>
                  </pic:blipFill>
                  <pic:spPr>
                    <a:xfrm>
                      <a:off x="0" y="0"/>
                      <a:ext cx="5541264" cy="3798963"/>
                    </a:xfrm>
                    <a:prstGeom prst="rect">
                      <a:avLst/>
                    </a:prstGeom>
                  </pic:spPr>
                </pic:pic>
              </a:graphicData>
            </a:graphic>
          </wp:inline>
        </w:drawing>
      </w:r>
    </w:p>
    <w:p w14:paraId="79FCDED8" w14:textId="77777777" w:rsidR="000227DF" w:rsidRPr="009E3CD7" w:rsidRDefault="00C1329A" w:rsidP="000C5AF3">
      <w:pPr>
        <w:pStyle w:val="DSSECSBodyText"/>
        <w:rPr>
          <w:rFonts w:eastAsiaTheme="minorHAnsi"/>
        </w:rPr>
      </w:pPr>
      <w:r>
        <w:rPr>
          <w:rFonts w:eastAsiaTheme="minorHAnsi"/>
        </w:rPr>
        <w:lastRenderedPageBreak/>
        <w:t>Figure 7</w:t>
      </w:r>
      <w:r w:rsidR="0011504F">
        <w:rPr>
          <w:rFonts w:eastAsiaTheme="minorHAnsi"/>
        </w:rPr>
        <w:t>5</w:t>
      </w:r>
      <w:r>
        <w:rPr>
          <w:rFonts w:eastAsiaTheme="minorHAnsi"/>
        </w:rPr>
        <w:t xml:space="preserve"> shows the output for the DSS Unit Workload </w:t>
      </w:r>
      <w:r w:rsidR="0011504F">
        <w:rPr>
          <w:rFonts w:eastAsiaTheme="minorHAnsi"/>
        </w:rPr>
        <w:t>Preview</w:t>
      </w:r>
      <w:r>
        <w:rPr>
          <w:rFonts w:eastAsiaTheme="minorHAnsi"/>
        </w:rPr>
        <w:t xml:space="preserve"> option</w:t>
      </w:r>
      <w:r w:rsidR="000227DF" w:rsidRPr="009E3CD7">
        <w:rPr>
          <w:rFonts w:eastAsiaTheme="minorHAnsi"/>
        </w:rPr>
        <w:t>. If the DSS Unit uses categories, it will list the procedures in each category and how many were performed. It will also list the total number of procedures for the unit, at the bottom of the unit listing.</w:t>
      </w:r>
      <w:r w:rsidR="0011504F">
        <w:rPr>
          <w:rFonts w:eastAsiaTheme="minorHAnsi"/>
        </w:rPr>
        <w:t xml:space="preserve"> After previewing the report, the user will have the option to print or close the report.</w:t>
      </w:r>
    </w:p>
    <w:p w14:paraId="79FCDED9" w14:textId="77777777" w:rsidR="000227DF" w:rsidRDefault="0011504F" w:rsidP="004A6039">
      <w:pPr>
        <w:pStyle w:val="FigureCaption"/>
      </w:pPr>
      <w:bookmarkStart w:id="518" w:name="_Toc422742787"/>
      <w:bookmarkStart w:id="519" w:name="_Toc477526771"/>
      <w:bookmarkStart w:id="520" w:name="_Toc482735052"/>
      <w:r>
        <w:t xml:space="preserve">Report </w:t>
      </w:r>
      <w:r w:rsidR="00D553B9">
        <w:t xml:space="preserve">Preview - </w:t>
      </w:r>
      <w:bookmarkStart w:id="521" w:name="_Toc477849704"/>
      <w:r w:rsidR="000227DF">
        <w:t>DSS Unit Workload Report</w:t>
      </w:r>
      <w:bookmarkEnd w:id="518"/>
      <w:bookmarkEnd w:id="519"/>
      <w:bookmarkEnd w:id="520"/>
      <w:bookmarkEnd w:id="521"/>
    </w:p>
    <w:p w14:paraId="79FCDEDA" w14:textId="77777777" w:rsidR="0011504F" w:rsidRPr="0011504F" w:rsidRDefault="0011504F" w:rsidP="003B6C1A">
      <w:pPr>
        <w:pStyle w:val="Figure"/>
      </w:pPr>
      <w:r>
        <w:rPr>
          <w:noProof/>
        </w:rPr>
        <w:drawing>
          <wp:inline distT="0" distB="0" distL="0" distR="0" wp14:anchorId="79FCE489" wp14:editId="753945FB">
            <wp:extent cx="4181475" cy="2964083"/>
            <wp:effectExtent l="0" t="0" r="0" b="8255"/>
            <wp:docPr id="160" name="Picture 160" descr="Report Preview - DSS Unit Workloa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UnitWorkloadRpt-PREVIEW.PNG"/>
                    <pic:cNvPicPr/>
                  </pic:nvPicPr>
                  <pic:blipFill>
                    <a:blip r:embed="rId127">
                      <a:extLst>
                        <a:ext uri="{28A0092B-C50C-407E-A947-70E740481C1C}">
                          <a14:useLocalDpi xmlns:a14="http://schemas.microsoft.com/office/drawing/2010/main" val="0"/>
                        </a:ext>
                      </a:extLst>
                    </a:blip>
                    <a:stretch>
                      <a:fillRect/>
                    </a:stretch>
                  </pic:blipFill>
                  <pic:spPr>
                    <a:xfrm>
                      <a:off x="0" y="0"/>
                      <a:ext cx="4180530" cy="2963413"/>
                    </a:xfrm>
                    <a:prstGeom prst="rect">
                      <a:avLst/>
                    </a:prstGeom>
                  </pic:spPr>
                </pic:pic>
              </a:graphicData>
            </a:graphic>
          </wp:inline>
        </w:drawing>
      </w:r>
    </w:p>
    <w:p w14:paraId="79FCDEDB" w14:textId="77777777" w:rsidR="002D7F9F" w:rsidRDefault="002D7F9F" w:rsidP="004A6039">
      <w:pPr>
        <w:pStyle w:val="DSSECSBodyText"/>
        <w:rPr>
          <w:rFonts w:eastAsiaTheme="minorHAnsi"/>
        </w:rPr>
      </w:pPr>
      <w:r>
        <w:rPr>
          <w:rFonts w:eastAsiaTheme="minorHAnsi"/>
        </w:rPr>
        <w:t xml:space="preserve">The Export </w:t>
      </w:r>
      <w:r w:rsidR="00584E60">
        <w:rPr>
          <w:rFonts w:eastAsiaTheme="minorHAnsi"/>
        </w:rPr>
        <w:t xml:space="preserve">option </w:t>
      </w:r>
      <w:r>
        <w:rPr>
          <w:rFonts w:eastAsiaTheme="minorHAnsi"/>
        </w:rPr>
        <w:t>produces the same information for the selected criteria in Excel format (Figure 7</w:t>
      </w:r>
      <w:r w:rsidR="0011504F">
        <w:rPr>
          <w:rFonts w:eastAsiaTheme="minorHAnsi"/>
        </w:rPr>
        <w:t>6</w:t>
      </w:r>
      <w:r>
        <w:rPr>
          <w:rFonts w:eastAsiaTheme="minorHAnsi"/>
        </w:rPr>
        <w:t>).</w:t>
      </w:r>
    </w:p>
    <w:p w14:paraId="79FCDEDC" w14:textId="77777777" w:rsidR="000227DF" w:rsidRDefault="00D553B9" w:rsidP="004A6039">
      <w:pPr>
        <w:pStyle w:val="FigureCaption"/>
      </w:pPr>
      <w:bookmarkStart w:id="522" w:name="_Toc422742788"/>
      <w:bookmarkStart w:id="523" w:name="_Toc477526772"/>
      <w:bookmarkStart w:id="524" w:name="_Toc482735053"/>
      <w:r>
        <w:t xml:space="preserve">Export - </w:t>
      </w:r>
      <w:bookmarkStart w:id="525" w:name="_Toc477849705"/>
      <w:r w:rsidR="000227DF">
        <w:t>DSS Unit Workload Report</w:t>
      </w:r>
      <w:bookmarkEnd w:id="522"/>
      <w:bookmarkEnd w:id="523"/>
      <w:bookmarkEnd w:id="524"/>
      <w:bookmarkEnd w:id="525"/>
    </w:p>
    <w:p w14:paraId="79FCDEDD" w14:textId="77777777" w:rsidR="0011504F" w:rsidRPr="0011504F" w:rsidRDefault="0011504F" w:rsidP="003B6C1A">
      <w:pPr>
        <w:pStyle w:val="Figure"/>
      </w:pPr>
      <w:r>
        <w:rPr>
          <w:noProof/>
        </w:rPr>
        <w:drawing>
          <wp:inline distT="0" distB="0" distL="0" distR="0" wp14:anchorId="79FCE48B" wp14:editId="79FCE48C">
            <wp:extent cx="5943600" cy="1049020"/>
            <wp:effectExtent l="0" t="0" r="0" b="0"/>
            <wp:docPr id="126" name="Picture 126" descr="Exported version of the DSS Unit Workloa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UnitWorkloadRpt-EXPORT.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1049020"/>
                    </a:xfrm>
                    <a:prstGeom prst="rect">
                      <a:avLst/>
                    </a:prstGeom>
                  </pic:spPr>
                </pic:pic>
              </a:graphicData>
            </a:graphic>
          </wp:inline>
        </w:drawing>
      </w:r>
    </w:p>
    <w:p w14:paraId="79FCDEDE" w14:textId="77777777" w:rsidR="000227DF" w:rsidRPr="00854E57" w:rsidRDefault="000227DF" w:rsidP="00854E57">
      <w:pPr>
        <w:pStyle w:val="Heading4"/>
      </w:pPr>
      <w:bookmarkStart w:id="526" w:name="_Toc421025654"/>
      <w:bookmarkStart w:id="527" w:name="_Toc422471279"/>
      <w:bookmarkStart w:id="528" w:name="_Toc422471447"/>
      <w:bookmarkStart w:id="529" w:name="_Toc477526609"/>
      <w:bookmarkStart w:id="530" w:name="_Toc477938655"/>
      <w:bookmarkStart w:id="531" w:name="_Toc482734915"/>
      <w:r w:rsidRPr="00854E57">
        <w:t>ECS Records Failing Transmission to PCE Report</w:t>
      </w:r>
      <w:bookmarkEnd w:id="526"/>
      <w:bookmarkEnd w:id="527"/>
      <w:bookmarkEnd w:id="528"/>
      <w:bookmarkEnd w:id="529"/>
      <w:bookmarkEnd w:id="530"/>
      <w:bookmarkEnd w:id="531"/>
    </w:p>
    <w:p w14:paraId="79FCDEDF" w14:textId="77777777" w:rsidR="000227DF" w:rsidRDefault="000227DF" w:rsidP="004A6039">
      <w:pPr>
        <w:pStyle w:val="DSSECSBodyText"/>
      </w:pPr>
      <w:r>
        <w:t>The ECS Records failing transmission to PCE</w:t>
      </w:r>
      <w:r>
        <w:fldChar w:fldCharType="begin"/>
      </w:r>
      <w:r>
        <w:instrText xml:space="preserve"> XE "</w:instrText>
      </w:r>
      <w:r w:rsidRPr="00EA7DBD">
        <w:instrText>PCE</w:instrText>
      </w:r>
      <w:r>
        <w:instrText xml:space="preserve">" </w:instrText>
      </w:r>
      <w:r>
        <w:fldChar w:fldCharType="end"/>
      </w:r>
      <w:r>
        <w:t xml:space="preserve"> Report provides a list of encounters and the reasons why records were not transmitted to PCE.</w:t>
      </w:r>
      <w:r w:rsidR="006B7F8F">
        <w:t xml:space="preserve"> Refer to Figure 77 for an example of the report selection screen.</w:t>
      </w:r>
    </w:p>
    <w:p w14:paraId="79FCDEE0" w14:textId="77777777" w:rsidR="000227DF" w:rsidRPr="00F94D33" w:rsidRDefault="000227DF" w:rsidP="004A6039">
      <w:pPr>
        <w:pStyle w:val="BulletListMultiple"/>
      </w:pPr>
      <w:r w:rsidRPr="00F94D33">
        <w:t>Locations, DSS Units, procedures, five-character EC National Codes (when applicable)</w:t>
      </w:r>
      <w:r w:rsidR="006B7F8F">
        <w:t>,</w:t>
      </w:r>
      <w:r w:rsidRPr="00F94D33">
        <w:t xml:space="preserve"> and categories must be defined before using this option.</w:t>
      </w:r>
    </w:p>
    <w:p w14:paraId="79FCDEE1" w14:textId="77777777" w:rsidR="000227DF" w:rsidRPr="00854E57" w:rsidRDefault="006B7F8F" w:rsidP="00854E57">
      <w:pPr>
        <w:pStyle w:val="NumberedParagraph"/>
        <w:numPr>
          <w:ilvl w:val="0"/>
          <w:numId w:val="132"/>
        </w:numPr>
        <w:tabs>
          <w:tab w:val="clear" w:pos="1080"/>
        </w:tabs>
        <w:ind w:left="900" w:hanging="900"/>
      </w:pPr>
      <w:r w:rsidRPr="00854E57">
        <w:t>Select</w:t>
      </w:r>
      <w:r w:rsidR="000227DF" w:rsidRPr="00854E57">
        <w:t xml:space="preserve"> the date range.</w:t>
      </w:r>
    </w:p>
    <w:p w14:paraId="79FCDEE2" w14:textId="77777777" w:rsidR="000227DF" w:rsidRPr="00854E57" w:rsidRDefault="000227DF" w:rsidP="00854E57">
      <w:pPr>
        <w:pStyle w:val="NumberedParagraph"/>
      </w:pPr>
      <w:r w:rsidRPr="00854E57">
        <w:t>Export, Preview, Print</w:t>
      </w:r>
      <w:r w:rsidR="006B7F8F" w:rsidRPr="00854E57">
        <w:t>,</w:t>
      </w:r>
      <w:r w:rsidRPr="00854E57">
        <w:t xml:space="preserve"> or Cancel the report.</w:t>
      </w:r>
    </w:p>
    <w:p w14:paraId="79FCDEE3" w14:textId="77777777" w:rsidR="000227DF" w:rsidRDefault="000227DF" w:rsidP="00F27618">
      <w:pPr>
        <w:pStyle w:val="FigureCaption"/>
      </w:pPr>
      <w:bookmarkStart w:id="532" w:name="_Toc477849706"/>
      <w:bookmarkStart w:id="533" w:name="_Toc422742789"/>
      <w:bookmarkStart w:id="534" w:name="_Toc477526773"/>
      <w:bookmarkStart w:id="535" w:name="_Toc482735054"/>
      <w:r>
        <w:lastRenderedPageBreak/>
        <w:t xml:space="preserve">ECS Records Failing Transmission to PCE Report </w:t>
      </w:r>
      <w:bookmarkEnd w:id="532"/>
      <w:r w:rsidR="000D62DF">
        <w:t>Selection Criteria</w:t>
      </w:r>
      <w:bookmarkEnd w:id="533"/>
      <w:bookmarkEnd w:id="534"/>
      <w:bookmarkEnd w:id="535"/>
    </w:p>
    <w:p w14:paraId="79FCDEE4" w14:textId="77777777" w:rsidR="000227DF" w:rsidRDefault="000227DF" w:rsidP="00F27618">
      <w:pPr>
        <w:pStyle w:val="Figure"/>
      </w:pPr>
      <w:r>
        <w:rPr>
          <w:noProof/>
        </w:rPr>
        <w:drawing>
          <wp:inline distT="0" distB="0" distL="0" distR="0" wp14:anchorId="79FCE48D" wp14:editId="79FCE48E">
            <wp:extent cx="4973841" cy="3409950"/>
            <wp:effectExtent l="0" t="0" r="0" b="0"/>
            <wp:docPr id="305" name="Picture 305" descr="Screen Capture of the ECS Records Failing Transmission to PCE Report which shows the Report Selection Listbox and From and To Date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4976225" cy="3411584"/>
                    </a:xfrm>
                    <a:prstGeom prst="rect">
                      <a:avLst/>
                    </a:prstGeom>
                  </pic:spPr>
                </pic:pic>
              </a:graphicData>
            </a:graphic>
          </wp:inline>
        </w:drawing>
      </w:r>
    </w:p>
    <w:p w14:paraId="79FCDEE5" w14:textId="77777777" w:rsidR="000227DF" w:rsidRPr="00A9466F" w:rsidRDefault="000227DF" w:rsidP="000C5AF3">
      <w:pPr>
        <w:pStyle w:val="DSSECSBodyText"/>
        <w:rPr>
          <w:rFonts w:eastAsiaTheme="minorHAnsi"/>
        </w:rPr>
      </w:pPr>
      <w:r w:rsidRPr="00A9466F">
        <w:rPr>
          <w:rFonts w:eastAsiaTheme="minorHAnsi"/>
        </w:rPr>
        <w:t>Figure 7</w:t>
      </w:r>
      <w:r w:rsidR="006B7F8F">
        <w:rPr>
          <w:rFonts w:eastAsiaTheme="minorHAnsi"/>
        </w:rPr>
        <w:t>8</w:t>
      </w:r>
      <w:r w:rsidRPr="00A9466F">
        <w:rPr>
          <w:rFonts w:eastAsiaTheme="minorHAnsi"/>
        </w:rPr>
        <w:t xml:space="preserve"> </w:t>
      </w:r>
      <w:r w:rsidR="002D7F9F">
        <w:rPr>
          <w:rFonts w:eastAsiaTheme="minorHAnsi"/>
        </w:rPr>
        <w:t>shows the output for the Preview option of</w:t>
      </w:r>
      <w:r w:rsidRPr="00A9466F">
        <w:rPr>
          <w:rFonts w:eastAsiaTheme="minorHAnsi"/>
        </w:rPr>
        <w:t xml:space="preserve"> the ECS Records Failing Transmission to PCS Report. The Procedure Date/Time, Location, DSS Unit, Patient, Procedure, Category, last four digits of the Patient’s SSN, Provider(s) of care and Reasons for transmission failure are listed on the report.</w:t>
      </w:r>
      <w:r w:rsidR="00584E60">
        <w:rPr>
          <w:rFonts w:eastAsiaTheme="minorHAnsi"/>
        </w:rPr>
        <w:t xml:space="preserve"> </w:t>
      </w:r>
      <w:r w:rsidR="00584E60" w:rsidRPr="00A9466F">
        <w:rPr>
          <w:rFonts w:eastAsiaTheme="minorHAnsi"/>
        </w:rPr>
        <w:t>After previewing the report, the user has the option to print or close the report.</w:t>
      </w:r>
    </w:p>
    <w:p w14:paraId="79FCDEE6" w14:textId="77777777" w:rsidR="000227DF" w:rsidRDefault="006B7F8F" w:rsidP="004A6039">
      <w:pPr>
        <w:pStyle w:val="FigureCaption"/>
      </w:pPr>
      <w:bookmarkStart w:id="536" w:name="_Toc477526774"/>
      <w:bookmarkStart w:id="537" w:name="_Toc455135750"/>
      <w:bookmarkStart w:id="538" w:name="_Toc422742790"/>
      <w:bookmarkStart w:id="539" w:name="_Toc477526775"/>
      <w:bookmarkStart w:id="540" w:name="_Toc482735055"/>
      <w:bookmarkEnd w:id="536"/>
      <w:bookmarkEnd w:id="537"/>
      <w:r>
        <w:t xml:space="preserve">Report </w:t>
      </w:r>
      <w:r w:rsidR="00D553B9">
        <w:t xml:space="preserve">Preview - </w:t>
      </w:r>
      <w:bookmarkStart w:id="541" w:name="_Toc477849707"/>
      <w:r w:rsidR="000227DF">
        <w:t>ECS Records Failing Transmission to PCE Report</w:t>
      </w:r>
      <w:bookmarkEnd w:id="538"/>
      <w:bookmarkEnd w:id="539"/>
      <w:bookmarkEnd w:id="540"/>
      <w:bookmarkEnd w:id="541"/>
    </w:p>
    <w:p w14:paraId="79FCDEE7" w14:textId="77777777" w:rsidR="000227DF" w:rsidRDefault="000227DF" w:rsidP="004A6039">
      <w:pPr>
        <w:pStyle w:val="Figure"/>
      </w:pPr>
      <w:r>
        <w:rPr>
          <w:noProof/>
        </w:rPr>
        <w:drawing>
          <wp:inline distT="0" distB="0" distL="0" distR="0" wp14:anchorId="79FCE48F" wp14:editId="79FCE490">
            <wp:extent cx="4114800" cy="2675059"/>
            <wp:effectExtent l="19050" t="19050" r="19050" b="11430"/>
            <wp:docPr id="307" name="Picture 307" descr="Screen capture from print preview.  The fields included in this report are the date range, Date/Time for the procedure, Location, DSS Unit, Patient, Procedure, Category, SSN, Provider(s) and Reas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4114893" cy="2675119"/>
                    </a:xfrm>
                    <a:prstGeom prst="rect">
                      <a:avLst/>
                    </a:prstGeom>
                    <a:ln>
                      <a:solidFill>
                        <a:srgbClr val="003399"/>
                      </a:solidFill>
                    </a:ln>
                  </pic:spPr>
                </pic:pic>
              </a:graphicData>
            </a:graphic>
          </wp:inline>
        </w:drawing>
      </w:r>
    </w:p>
    <w:p w14:paraId="79FCDEE8" w14:textId="77777777" w:rsidR="00584E60" w:rsidRDefault="00584E60" w:rsidP="004A6039">
      <w:pPr>
        <w:pStyle w:val="DSSECSBodyText"/>
        <w:rPr>
          <w:rFonts w:eastAsiaTheme="minorHAnsi"/>
        </w:rPr>
      </w:pPr>
      <w:r>
        <w:rPr>
          <w:rFonts w:eastAsiaTheme="minorHAnsi"/>
        </w:rPr>
        <w:t>The Export option produces the same information for the selected criteria in Excel format (Figure 7</w:t>
      </w:r>
      <w:r w:rsidR="006B7F8F">
        <w:rPr>
          <w:rFonts w:eastAsiaTheme="minorHAnsi"/>
        </w:rPr>
        <w:t>9</w:t>
      </w:r>
      <w:r>
        <w:rPr>
          <w:rFonts w:eastAsiaTheme="minorHAnsi"/>
        </w:rPr>
        <w:t>).</w:t>
      </w:r>
    </w:p>
    <w:p w14:paraId="79FCDEE9" w14:textId="77777777" w:rsidR="000227DF" w:rsidRDefault="00D553B9" w:rsidP="004A6039">
      <w:pPr>
        <w:pStyle w:val="FigureCaption"/>
      </w:pPr>
      <w:bookmarkStart w:id="542" w:name="_Toc477526776"/>
      <w:bookmarkStart w:id="543" w:name="_Toc422742791"/>
      <w:bookmarkStart w:id="544" w:name="_Toc477526777"/>
      <w:bookmarkStart w:id="545" w:name="_Toc482735056"/>
      <w:bookmarkEnd w:id="542"/>
      <w:r>
        <w:lastRenderedPageBreak/>
        <w:t xml:space="preserve">Export - </w:t>
      </w:r>
      <w:bookmarkStart w:id="546" w:name="_Toc477849708"/>
      <w:r w:rsidR="000227DF">
        <w:t>ECS Records Failing Transmission to PCE Report</w:t>
      </w:r>
      <w:bookmarkEnd w:id="543"/>
      <w:bookmarkEnd w:id="544"/>
      <w:bookmarkEnd w:id="545"/>
      <w:bookmarkEnd w:id="546"/>
    </w:p>
    <w:p w14:paraId="79FCDEEA" w14:textId="77777777" w:rsidR="000227DF" w:rsidRDefault="000227DF" w:rsidP="004A6039">
      <w:pPr>
        <w:pStyle w:val="Figure"/>
        <w:rPr>
          <w:noProof/>
        </w:rPr>
      </w:pPr>
      <w:r>
        <w:rPr>
          <w:noProof/>
        </w:rPr>
        <w:drawing>
          <wp:inline distT="0" distB="0" distL="0" distR="0" wp14:anchorId="79FCE491" wp14:editId="79FCE492">
            <wp:extent cx="5943600" cy="1133475"/>
            <wp:effectExtent l="0" t="0" r="0" b="9525"/>
            <wp:docPr id="95" name="Picture 152" descr="The export sample of the ECS Records Failing Transmission to PCE Report contains the following columns with sample data: Date/Time, location, DSS Unit, Category, patient, SSN, procedure code, procedure name, provider 1, provider 2, provider 3, provider 4, provider 5, provider 6, provider 7, reason 1, reason 2, reas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he export sample of the ECS Records Failing Transmission to PCE Report contains the following columns with sample data: Date/Time, location, DSS Unit, Category, patient, SSN, procedure code, procedure name, provider 1, provider 2, provider 3, provider 4, provider 5, provider 6, provider 7, reason 1, reason 2, reason 3."/>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943600" cy="1133475"/>
                    </a:xfrm>
                    <a:prstGeom prst="rect">
                      <a:avLst/>
                    </a:prstGeom>
                    <a:noFill/>
                    <a:ln>
                      <a:noFill/>
                    </a:ln>
                  </pic:spPr>
                </pic:pic>
              </a:graphicData>
            </a:graphic>
          </wp:inline>
        </w:drawing>
      </w:r>
    </w:p>
    <w:p w14:paraId="79FCDEEB" w14:textId="77777777" w:rsidR="000227DF" w:rsidRPr="00854E57" w:rsidRDefault="000227DF" w:rsidP="00854E57">
      <w:pPr>
        <w:pStyle w:val="Heading4"/>
      </w:pPr>
      <w:bookmarkStart w:id="547" w:name="_Toc477526610"/>
      <w:bookmarkStart w:id="548" w:name="_Toc422471280"/>
      <w:bookmarkStart w:id="549" w:name="_Toc422471448"/>
      <w:bookmarkStart w:id="550" w:name="_Toc477526611"/>
      <w:bookmarkStart w:id="551" w:name="_Toc477938656"/>
      <w:bookmarkStart w:id="552" w:name="_Toc482734916"/>
      <w:bookmarkEnd w:id="547"/>
      <w:r w:rsidRPr="00854E57">
        <w:t>Event Capture Encounters Report</w:t>
      </w:r>
      <w:bookmarkEnd w:id="548"/>
      <w:bookmarkEnd w:id="549"/>
      <w:bookmarkEnd w:id="550"/>
      <w:bookmarkEnd w:id="551"/>
      <w:bookmarkEnd w:id="552"/>
    </w:p>
    <w:p w14:paraId="79FCDEEC" w14:textId="77777777" w:rsidR="000227DF" w:rsidRDefault="000227DF" w:rsidP="004A6039">
      <w:pPr>
        <w:pStyle w:val="DSSECSBodyText"/>
      </w:pPr>
      <w:r>
        <w:t>This option allows you to print/display/export Event Capture encounter data within a specified date range for selected locations and DSS units.</w:t>
      </w:r>
      <w:r w:rsidR="00584E60">
        <w:t xml:space="preserve"> Refer to Figure </w:t>
      </w:r>
      <w:r w:rsidR="007F3F8C">
        <w:t>80</w:t>
      </w:r>
      <w:r w:rsidR="00584E60">
        <w:t xml:space="preserve"> to view the report selection screen.</w:t>
      </w:r>
    </w:p>
    <w:p w14:paraId="79FCDEED" w14:textId="77777777" w:rsidR="000227DF" w:rsidRPr="00524506" w:rsidRDefault="000227DF" w:rsidP="004A6039">
      <w:pPr>
        <w:pStyle w:val="BulletListMultiple"/>
      </w:pPr>
      <w:r w:rsidRPr="00524506">
        <w:t xml:space="preserve">Displays and counts the unique occurrences by patient and DSS Unit during a selected date range. It also </w:t>
      </w:r>
      <w:r>
        <w:t>enables</w:t>
      </w:r>
      <w:r w:rsidRPr="00524506">
        <w:t xml:space="preserve"> sorting by patient or by provider.</w:t>
      </w:r>
    </w:p>
    <w:p w14:paraId="79FCDEEE" w14:textId="77777777" w:rsidR="000227DF" w:rsidRPr="00524506" w:rsidRDefault="00584E60" w:rsidP="00591C34">
      <w:pPr>
        <w:pStyle w:val="Bullet2"/>
        <w:numPr>
          <w:ilvl w:val="0"/>
          <w:numId w:val="2"/>
        </w:numPr>
        <w:tabs>
          <w:tab w:val="left" w:pos="1440"/>
        </w:tabs>
        <w:spacing w:before="40" w:after="20"/>
      </w:pPr>
      <w:r>
        <w:t>Sorting by</w:t>
      </w:r>
      <w:r w:rsidR="000227DF" w:rsidRPr="00524506">
        <w:t xml:space="preserve"> Patient </w:t>
      </w:r>
      <w:r w:rsidR="00D008EA">
        <w:t>(Figure 8</w:t>
      </w:r>
      <w:r w:rsidR="007F3F8C">
        <w:t>2</w:t>
      </w:r>
      <w:r w:rsidR="00D008EA">
        <w:t xml:space="preserve">) </w:t>
      </w:r>
      <w:r w:rsidR="000227DF" w:rsidRPr="00524506">
        <w:t>shows the number of unique occurrences for the Patient across t</w:t>
      </w:r>
      <w:r w:rsidR="00A37E3F">
        <w:t>he date range that is selected.</w:t>
      </w:r>
    </w:p>
    <w:p w14:paraId="79FCDEEF" w14:textId="77777777" w:rsidR="000227DF" w:rsidRPr="00524506" w:rsidRDefault="00584E60" w:rsidP="00591C34">
      <w:pPr>
        <w:pStyle w:val="Bullet2"/>
        <w:numPr>
          <w:ilvl w:val="0"/>
          <w:numId w:val="2"/>
        </w:numPr>
        <w:tabs>
          <w:tab w:val="left" w:pos="1440"/>
        </w:tabs>
        <w:spacing w:before="40" w:after="20"/>
      </w:pPr>
      <w:r>
        <w:t>Sorting</w:t>
      </w:r>
      <w:r w:rsidR="000227DF" w:rsidRPr="00524506">
        <w:t xml:space="preserve"> by Provider </w:t>
      </w:r>
      <w:r w:rsidR="00D008EA">
        <w:t>(Figure 8</w:t>
      </w:r>
      <w:r w:rsidR="007F3F8C">
        <w:t>3</w:t>
      </w:r>
      <w:r w:rsidR="00D008EA">
        <w:t xml:space="preserve">) </w:t>
      </w:r>
      <w:r w:rsidR="000227DF" w:rsidRPr="00524506">
        <w:t>shows the number of unique occurrences for the Provider across the date range that is selected.</w:t>
      </w:r>
    </w:p>
    <w:p w14:paraId="79FCDEF0" w14:textId="77777777" w:rsidR="000227DF" w:rsidRPr="00524506" w:rsidRDefault="000227DF" w:rsidP="004A6039">
      <w:pPr>
        <w:pStyle w:val="BulletListMultiple"/>
      </w:pPr>
      <w:r w:rsidRPr="00524506">
        <w:t>Includes the fields Patient Name, SSN (last 4 digits), Inpatient or Outpatient (I/O), Date/Time, Provider #1, DSS Unit and Volume.</w:t>
      </w:r>
    </w:p>
    <w:p w14:paraId="79FCDEF1" w14:textId="77777777" w:rsidR="000227DF" w:rsidRPr="00854E57" w:rsidRDefault="000227DF" w:rsidP="00854E57">
      <w:pPr>
        <w:pStyle w:val="NumberedParagraph"/>
        <w:numPr>
          <w:ilvl w:val="0"/>
          <w:numId w:val="133"/>
        </w:numPr>
        <w:tabs>
          <w:tab w:val="clear" w:pos="1080"/>
        </w:tabs>
        <w:ind w:left="900" w:hanging="900"/>
      </w:pPr>
      <w:r w:rsidRPr="00854E57">
        <w:t>Select a date range.</w:t>
      </w:r>
    </w:p>
    <w:p w14:paraId="79FCDEF2" w14:textId="77777777" w:rsidR="000227DF" w:rsidRPr="00854E57" w:rsidRDefault="000227DF" w:rsidP="00854E57">
      <w:pPr>
        <w:pStyle w:val="NumberedParagraph"/>
      </w:pPr>
      <w:r w:rsidRPr="00854E57">
        <w:t xml:space="preserve">Select </w:t>
      </w:r>
      <w:r w:rsidR="007F3F8C" w:rsidRPr="00854E57">
        <w:t>one or all Locations</w:t>
      </w:r>
      <w:r w:rsidRPr="00854E57">
        <w:t>.</w:t>
      </w:r>
    </w:p>
    <w:p w14:paraId="79FCDEF3" w14:textId="77777777" w:rsidR="000227DF" w:rsidRPr="00854E57" w:rsidRDefault="000227DF" w:rsidP="00854E57">
      <w:pPr>
        <w:pStyle w:val="NumberedParagraph"/>
      </w:pPr>
      <w:r w:rsidRPr="00854E57">
        <w:t>Select one, all</w:t>
      </w:r>
      <w:r w:rsidR="007F3F8C" w:rsidRPr="00854E57">
        <w:t>,</w:t>
      </w:r>
      <w:r w:rsidRPr="00854E57">
        <w:t xml:space="preserve"> or multiple DSS Unit(s).</w:t>
      </w:r>
    </w:p>
    <w:p w14:paraId="79FCDEF4" w14:textId="77777777" w:rsidR="000227DF" w:rsidRPr="00854E57" w:rsidRDefault="000227DF" w:rsidP="00854E57">
      <w:pPr>
        <w:pStyle w:val="NumberedParagraph"/>
      </w:pPr>
      <w:r w:rsidRPr="00854E57">
        <w:t>Select Sort Method (Patient or Provider).</w:t>
      </w:r>
    </w:p>
    <w:p w14:paraId="79FCDEF5" w14:textId="77777777" w:rsidR="000227DF" w:rsidRPr="00854E57" w:rsidRDefault="000227DF" w:rsidP="00854E57">
      <w:pPr>
        <w:pStyle w:val="NumberedParagraph"/>
      </w:pPr>
      <w:r w:rsidRPr="00854E57">
        <w:t>Export, Preview, Print</w:t>
      </w:r>
      <w:r w:rsidR="007F3F8C" w:rsidRPr="00854E57">
        <w:t>,</w:t>
      </w:r>
      <w:r w:rsidRPr="00854E57">
        <w:t xml:space="preserve"> or Cancel the report.</w:t>
      </w:r>
    </w:p>
    <w:p w14:paraId="79FCDEF6" w14:textId="77777777" w:rsidR="000227DF" w:rsidRDefault="000227DF" w:rsidP="00F27618">
      <w:pPr>
        <w:pStyle w:val="Note"/>
      </w:pPr>
      <w:r w:rsidRPr="00F94D33">
        <w:t>Note</w:t>
      </w:r>
      <w:r>
        <w:t>s:</w:t>
      </w:r>
    </w:p>
    <w:p w14:paraId="79FCDEF7" w14:textId="77777777" w:rsidR="000227DF" w:rsidRPr="006528A6" w:rsidRDefault="000227DF" w:rsidP="00591C34">
      <w:pPr>
        <w:pStyle w:val="BulletListIndent"/>
        <w:numPr>
          <w:ilvl w:val="0"/>
          <w:numId w:val="6"/>
        </w:numPr>
        <w:ind w:left="1260"/>
      </w:pPr>
      <w:r w:rsidRPr="001659F1">
        <w:t>Only the last four digits of the patient’s SSN will appear on the preview of this report.</w:t>
      </w:r>
    </w:p>
    <w:p w14:paraId="79FCDEF8" w14:textId="77777777" w:rsidR="000227DF" w:rsidRDefault="000227DF" w:rsidP="00591C34">
      <w:pPr>
        <w:pStyle w:val="BulletListIndent"/>
        <w:numPr>
          <w:ilvl w:val="0"/>
          <w:numId w:val="6"/>
        </w:numPr>
        <w:ind w:left="1260"/>
      </w:pPr>
      <w:r w:rsidRPr="00624C45">
        <w:t>The column o</w:t>
      </w:r>
      <w:r w:rsidRPr="009F69C7">
        <w:t>rder does</w:t>
      </w:r>
      <w:r w:rsidRPr="006528A6">
        <w:t xml:space="preserve"> </w:t>
      </w:r>
      <w:r w:rsidRPr="009F69C7">
        <w:t>not</w:t>
      </w:r>
      <w:r w:rsidRPr="006528A6">
        <w:t xml:space="preserve"> </w:t>
      </w:r>
      <w:r w:rsidRPr="009F69C7">
        <w:t>change</w:t>
      </w:r>
      <w:r w:rsidRPr="006528A6">
        <w:t xml:space="preserve"> with Sort Method when exported into Excel.</w:t>
      </w:r>
    </w:p>
    <w:p w14:paraId="79FCDEF9" w14:textId="77777777" w:rsidR="007F3F8C" w:rsidRPr="006528A6" w:rsidRDefault="007F3F8C" w:rsidP="00591C34">
      <w:pPr>
        <w:pStyle w:val="BulletListIndent"/>
        <w:numPr>
          <w:ilvl w:val="0"/>
          <w:numId w:val="6"/>
        </w:numPr>
        <w:ind w:left="1260"/>
      </w:pPr>
      <w:r>
        <w:t>A report timeout warning and message dialog are displayed when All Locations, All DSS units, or large date ranges are selected (Figure 81)</w:t>
      </w:r>
    </w:p>
    <w:p w14:paraId="79FCDEFA" w14:textId="77777777" w:rsidR="000227DF" w:rsidRPr="00524506" w:rsidRDefault="000227DF" w:rsidP="004A6039">
      <w:pPr>
        <w:pStyle w:val="FigureCaption"/>
      </w:pPr>
      <w:bookmarkStart w:id="553" w:name="_Toc477849709"/>
      <w:bookmarkStart w:id="554" w:name="_Toc422742792"/>
      <w:bookmarkStart w:id="555" w:name="_Toc477526778"/>
      <w:bookmarkStart w:id="556" w:name="_Toc482735057"/>
      <w:r>
        <w:lastRenderedPageBreak/>
        <w:t xml:space="preserve">Event Capture Encounters Report </w:t>
      </w:r>
      <w:bookmarkEnd w:id="553"/>
      <w:r w:rsidR="000D62DF">
        <w:t>Selection Criteria</w:t>
      </w:r>
      <w:bookmarkEnd w:id="554"/>
      <w:bookmarkEnd w:id="555"/>
      <w:bookmarkEnd w:id="556"/>
    </w:p>
    <w:p w14:paraId="79FCDEFB" w14:textId="77777777" w:rsidR="000227DF" w:rsidRDefault="000227DF" w:rsidP="004A6039">
      <w:pPr>
        <w:pStyle w:val="Figure"/>
      </w:pPr>
      <w:r>
        <w:rPr>
          <w:noProof/>
        </w:rPr>
        <w:drawing>
          <wp:inline distT="0" distB="0" distL="0" distR="0" wp14:anchorId="79FCE493" wp14:editId="79FCE494">
            <wp:extent cx="5943600" cy="4074795"/>
            <wp:effectExtent l="0" t="0" r="0" b="1905"/>
            <wp:docPr id="308" name="Picture 308" descr="Screen Capture of the Event Capture Encounters Report which shows the Report Selection Listbox, From and Through Date, Location, DSS Unit and Sort Method entry areas. The buttons available are Export, Preview, Print, Cancel and Topic Help. There is also a Warning Message stating that the selection of All Locations and DSS Units could cause delays in th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79FCDEFC" w14:textId="77777777" w:rsidR="007F3F8C" w:rsidRDefault="007F3F8C" w:rsidP="004A6039">
      <w:pPr>
        <w:pStyle w:val="FigureCaption"/>
      </w:pPr>
      <w:bookmarkStart w:id="557" w:name="_Toc477526779"/>
      <w:bookmarkStart w:id="558" w:name="_Toc422742794"/>
      <w:bookmarkStart w:id="559" w:name="_Toc477526781"/>
      <w:bookmarkStart w:id="560" w:name="_Toc482735058"/>
      <w:bookmarkEnd w:id="557"/>
      <w:r>
        <w:t>Event Capture Encounters Report Timeout Warning</w:t>
      </w:r>
      <w:bookmarkEnd w:id="560"/>
    </w:p>
    <w:p w14:paraId="79FCDEFD" w14:textId="77777777" w:rsidR="007F3F8C" w:rsidRPr="007F3F8C" w:rsidRDefault="007F3F8C" w:rsidP="003B6C1A">
      <w:pPr>
        <w:pStyle w:val="Figure"/>
      </w:pPr>
      <w:r>
        <w:rPr>
          <w:noProof/>
        </w:rPr>
        <w:drawing>
          <wp:inline distT="0" distB="0" distL="0" distR="0" wp14:anchorId="79FCE495" wp14:editId="79FCE496">
            <wp:extent cx="3410712" cy="1426464"/>
            <wp:effectExtent l="0" t="0" r="0" b="2540"/>
            <wp:docPr id="309" name="Picture 309" descr="Screen Capture of the Event Capture Encounters Report Timeout warning. A simple message box indicating that the selection of All Units or All Locations could result in the Report Timing 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10712" cy="1426464"/>
                    </a:xfrm>
                    <a:prstGeom prst="rect">
                      <a:avLst/>
                    </a:prstGeom>
                  </pic:spPr>
                </pic:pic>
              </a:graphicData>
            </a:graphic>
          </wp:inline>
        </w:drawing>
      </w:r>
    </w:p>
    <w:p w14:paraId="79FCDEFE" w14:textId="77777777" w:rsidR="000227DF" w:rsidRDefault="007F3F8C" w:rsidP="004A6039">
      <w:pPr>
        <w:pStyle w:val="FigureCaption"/>
      </w:pPr>
      <w:bookmarkStart w:id="561" w:name="_Toc482735059"/>
      <w:r>
        <w:lastRenderedPageBreak/>
        <w:t xml:space="preserve">Report </w:t>
      </w:r>
      <w:r w:rsidR="00D553B9">
        <w:t xml:space="preserve">Preview - </w:t>
      </w:r>
      <w:bookmarkStart w:id="562" w:name="_Toc477849711"/>
      <w:r w:rsidR="000227DF">
        <w:t>Event Capture Encounters Report Sorted by Patient</w:t>
      </w:r>
      <w:bookmarkEnd w:id="558"/>
      <w:bookmarkEnd w:id="559"/>
      <w:bookmarkEnd w:id="561"/>
      <w:bookmarkEnd w:id="562"/>
    </w:p>
    <w:p w14:paraId="79FCDEFF" w14:textId="77777777" w:rsidR="007F3F8C" w:rsidRPr="007F3F8C" w:rsidRDefault="007F3F8C" w:rsidP="003B6C1A">
      <w:pPr>
        <w:pStyle w:val="Figure"/>
      </w:pPr>
      <w:r>
        <w:rPr>
          <w:noProof/>
        </w:rPr>
        <w:drawing>
          <wp:inline distT="0" distB="0" distL="0" distR="0" wp14:anchorId="79FCE497" wp14:editId="79FCE498">
            <wp:extent cx="5943600" cy="3326642"/>
            <wp:effectExtent l="0" t="0" r="0" b="7620"/>
            <wp:docPr id="1024" name="Picture 1024" descr="Screen Capture of the Print Preview of the Event Capture Encounters Report sorted by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EncountersReport_soryByPatient.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26642"/>
                    </a:xfrm>
                    <a:prstGeom prst="rect">
                      <a:avLst/>
                    </a:prstGeom>
                  </pic:spPr>
                </pic:pic>
              </a:graphicData>
            </a:graphic>
          </wp:inline>
        </w:drawing>
      </w:r>
    </w:p>
    <w:p w14:paraId="79FCDF00" w14:textId="77777777" w:rsidR="000227DF" w:rsidRDefault="000227DF" w:rsidP="004A6039">
      <w:pPr>
        <w:pStyle w:val="DSSECSBodyText"/>
        <w:spacing w:before="240"/>
      </w:pPr>
      <w:r>
        <w:t xml:space="preserve">The </w:t>
      </w:r>
      <w:r w:rsidR="007F3F8C">
        <w:t xml:space="preserve">preview </w:t>
      </w:r>
      <w:r>
        <w:t>output i</w:t>
      </w:r>
      <w:r w:rsidRPr="009D466A">
        <w:t>ncludes the Patient Name, SSN (last 4 digits), Inpatient or Outpatient (I/O), Date/Time, Provider #1, DSS Unit</w:t>
      </w:r>
      <w:r>
        <w:t xml:space="preserve">, </w:t>
      </w:r>
      <w:r w:rsidRPr="009D466A">
        <w:t>Volume</w:t>
      </w:r>
      <w:r>
        <w:t>, Clinic, Stop Code</w:t>
      </w:r>
      <w:r>
        <w:fldChar w:fldCharType="begin"/>
      </w:r>
      <w:r>
        <w:instrText xml:space="preserve"> XE "</w:instrText>
      </w:r>
      <w:r w:rsidRPr="00DB58C2">
        <w:instrText>Stop Code</w:instrText>
      </w:r>
      <w:r>
        <w:instrText xml:space="preserve">" </w:instrText>
      </w:r>
      <w:r>
        <w:fldChar w:fldCharType="end"/>
      </w:r>
      <w:r>
        <w:t>, Credit Stop Code</w:t>
      </w:r>
      <w:r>
        <w:fldChar w:fldCharType="begin"/>
      </w:r>
      <w:r>
        <w:instrText xml:space="preserve"> XE "</w:instrText>
      </w:r>
      <w:r w:rsidRPr="00DB58C2">
        <w:instrText>Credit Stop Code</w:instrText>
      </w:r>
      <w:r>
        <w:instrText xml:space="preserve">" </w:instrText>
      </w:r>
      <w:r>
        <w:fldChar w:fldCharType="end"/>
      </w:r>
      <w:r>
        <w:t>, and CHAR4</w:t>
      </w:r>
      <w:r w:rsidR="00D008EA">
        <w:t>.</w:t>
      </w:r>
      <w:r>
        <w:fldChar w:fldCharType="begin"/>
      </w:r>
      <w:r>
        <w:instrText xml:space="preserve"> XE "</w:instrText>
      </w:r>
      <w:r w:rsidRPr="00DB58C2">
        <w:instrText>CHAR4</w:instrText>
      </w:r>
      <w:r>
        <w:instrText xml:space="preserve">" </w:instrText>
      </w:r>
      <w:r>
        <w:fldChar w:fldCharType="end"/>
      </w:r>
      <w:r w:rsidR="007F3F8C">
        <w:t>. After previewing the report, the user will have the option to print or close the report.</w:t>
      </w:r>
    </w:p>
    <w:p w14:paraId="79FCDF01" w14:textId="77777777" w:rsidR="000227DF" w:rsidRDefault="007F3F8C" w:rsidP="004A6039">
      <w:pPr>
        <w:pStyle w:val="FigureCaption"/>
      </w:pPr>
      <w:bookmarkStart w:id="563" w:name="_Toc422742795"/>
      <w:bookmarkStart w:id="564" w:name="_Toc477526782"/>
      <w:bookmarkStart w:id="565" w:name="_Toc482735060"/>
      <w:r>
        <w:t xml:space="preserve">Report </w:t>
      </w:r>
      <w:r w:rsidR="00D553B9">
        <w:t xml:space="preserve">Preview - </w:t>
      </w:r>
      <w:bookmarkStart w:id="566" w:name="_Toc477849712"/>
      <w:r w:rsidR="000227DF">
        <w:t>Event Capture Encounters Report Sorted by Provider</w:t>
      </w:r>
      <w:bookmarkEnd w:id="563"/>
      <w:bookmarkEnd w:id="564"/>
      <w:bookmarkEnd w:id="565"/>
      <w:bookmarkEnd w:id="566"/>
    </w:p>
    <w:p w14:paraId="79FCDF02" w14:textId="77777777" w:rsidR="000227DF" w:rsidRDefault="000227DF" w:rsidP="004A6039">
      <w:pPr>
        <w:pStyle w:val="Figure"/>
      </w:pPr>
      <w:r>
        <w:rPr>
          <w:noProof/>
        </w:rPr>
        <w:drawing>
          <wp:inline distT="0" distB="0" distL="0" distR="0" wp14:anchorId="79FCE499" wp14:editId="79FCE49A">
            <wp:extent cx="5943600" cy="2815590"/>
            <wp:effectExtent l="0" t="0" r="0" b="3810"/>
            <wp:docPr id="312" name="Picture 312" descr="Screen Capture of the Print Preview of the Event Capture Encounters Report sorted by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email">
                      <a:extLst>
                        <a:ext uri="{28A0092B-C50C-407E-A947-70E740481C1C}">
                          <a14:useLocalDpi xmlns:a14="http://schemas.microsoft.com/office/drawing/2010/main"/>
                        </a:ext>
                      </a:extLst>
                    </a:blip>
                    <a:stretch>
                      <a:fillRect/>
                    </a:stretch>
                  </pic:blipFill>
                  <pic:spPr>
                    <a:xfrm>
                      <a:off x="0" y="0"/>
                      <a:ext cx="5943600" cy="2815590"/>
                    </a:xfrm>
                    <a:prstGeom prst="rect">
                      <a:avLst/>
                    </a:prstGeom>
                  </pic:spPr>
                </pic:pic>
              </a:graphicData>
            </a:graphic>
          </wp:inline>
        </w:drawing>
      </w:r>
    </w:p>
    <w:p w14:paraId="79FCDF03" w14:textId="77777777" w:rsidR="00D008EA" w:rsidRDefault="00D008EA" w:rsidP="004A6039">
      <w:pPr>
        <w:pStyle w:val="DSSECSBodyText"/>
        <w:rPr>
          <w:rFonts w:eastAsiaTheme="minorHAnsi"/>
        </w:rPr>
      </w:pPr>
      <w:r>
        <w:rPr>
          <w:rFonts w:eastAsiaTheme="minorHAnsi"/>
        </w:rPr>
        <w:t>The Export option produces the same information for the selected criteria in Excel format (Figure 8</w:t>
      </w:r>
      <w:r w:rsidR="007F3F8C">
        <w:rPr>
          <w:rFonts w:eastAsiaTheme="minorHAnsi"/>
        </w:rPr>
        <w:t>4</w:t>
      </w:r>
      <w:r>
        <w:rPr>
          <w:rFonts w:eastAsiaTheme="minorHAnsi"/>
        </w:rPr>
        <w:t>).</w:t>
      </w:r>
    </w:p>
    <w:p w14:paraId="79FCDF04" w14:textId="77777777" w:rsidR="000227DF" w:rsidRDefault="00D553B9" w:rsidP="004A6039">
      <w:pPr>
        <w:pStyle w:val="FigureCaption"/>
      </w:pPr>
      <w:bookmarkStart w:id="567" w:name="_Toc422742796"/>
      <w:bookmarkStart w:id="568" w:name="_Toc477526783"/>
      <w:bookmarkStart w:id="569" w:name="_Toc482735061"/>
      <w:r>
        <w:lastRenderedPageBreak/>
        <w:t xml:space="preserve">Export - </w:t>
      </w:r>
      <w:bookmarkStart w:id="570" w:name="_Toc477849713"/>
      <w:r w:rsidR="000227DF">
        <w:t>Event Capture Encounters Report</w:t>
      </w:r>
      <w:bookmarkEnd w:id="567"/>
      <w:bookmarkEnd w:id="568"/>
      <w:bookmarkEnd w:id="569"/>
      <w:bookmarkEnd w:id="570"/>
    </w:p>
    <w:p w14:paraId="79FCDF05" w14:textId="77777777" w:rsidR="007F3F8C" w:rsidRPr="007F3F8C" w:rsidRDefault="007F3F8C" w:rsidP="003B6C1A">
      <w:pPr>
        <w:pStyle w:val="Figure"/>
      </w:pPr>
      <w:r>
        <w:rPr>
          <w:noProof/>
        </w:rPr>
        <w:drawing>
          <wp:inline distT="0" distB="0" distL="0" distR="0" wp14:anchorId="79FCE49B" wp14:editId="79FCE49C">
            <wp:extent cx="5943600" cy="777875"/>
            <wp:effectExtent l="0" t="0" r="0" b="3175"/>
            <wp:docPr id="282" name="Picture 282" descr="Screen Capture of the Event Capture Encounters Report export version. Columns Displayed: LOCATION, PATIENT, SSN, I/O, DATE/TIME, PROVIDER#1, DSS UNIT, VOLUME, CLINIC STOP CODE, CREDIT STOP CODE, CHAR4 CO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EncountersReport_Export.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777875"/>
                    </a:xfrm>
                    <a:prstGeom prst="rect">
                      <a:avLst/>
                    </a:prstGeom>
                  </pic:spPr>
                </pic:pic>
              </a:graphicData>
            </a:graphic>
          </wp:inline>
        </w:drawing>
      </w:r>
    </w:p>
    <w:p w14:paraId="79FCDF06" w14:textId="77777777" w:rsidR="000227DF" w:rsidRDefault="000227DF" w:rsidP="00CA5729">
      <w:pPr>
        <w:pStyle w:val="Heading4"/>
      </w:pPr>
      <w:bookmarkStart w:id="571" w:name="_Toc477526612"/>
      <w:bookmarkStart w:id="572" w:name="_Toc422471281"/>
      <w:bookmarkStart w:id="573" w:name="_Toc422471449"/>
      <w:bookmarkStart w:id="574" w:name="_Toc477526613"/>
      <w:bookmarkStart w:id="575" w:name="_Toc477938657"/>
      <w:bookmarkStart w:id="576" w:name="_Toc482734917"/>
      <w:bookmarkEnd w:id="571"/>
      <w:r>
        <w:t>Ordering Section Summary Report</w:t>
      </w:r>
      <w:bookmarkEnd w:id="572"/>
      <w:bookmarkEnd w:id="573"/>
      <w:bookmarkEnd w:id="574"/>
      <w:bookmarkEnd w:id="575"/>
      <w:bookmarkEnd w:id="576"/>
    </w:p>
    <w:p w14:paraId="79FCDF07" w14:textId="77777777" w:rsidR="000227DF" w:rsidRDefault="000227DF" w:rsidP="004A6039">
      <w:pPr>
        <w:pStyle w:val="DSSECSBodyText"/>
      </w:pPr>
      <w:r w:rsidRPr="00DB53DE">
        <w:t>Th</w:t>
      </w:r>
      <w:r>
        <w:t xml:space="preserve">e Ordering Section Summary Report </w:t>
      </w:r>
      <w:r w:rsidRPr="00DB53DE">
        <w:t xml:space="preserve">allows </w:t>
      </w:r>
      <w:r>
        <w:t>the user</w:t>
      </w:r>
      <w:r w:rsidRPr="00DB53DE">
        <w:t xml:space="preserve"> to print/display procedures ordered within a</w:t>
      </w:r>
      <w:r>
        <w:t xml:space="preserve"> </w:t>
      </w:r>
      <w:r w:rsidRPr="00DB53DE">
        <w:t>specified date range for a selected ordering section.</w:t>
      </w:r>
      <w:r w:rsidR="00D008EA">
        <w:t xml:space="preserve"> Refer to Figure 8</w:t>
      </w:r>
      <w:r w:rsidR="00795823">
        <w:t>5</w:t>
      </w:r>
      <w:r w:rsidR="00D008EA">
        <w:t xml:space="preserve"> </w:t>
      </w:r>
      <w:r w:rsidR="00795823">
        <w:t xml:space="preserve">for an example of </w:t>
      </w:r>
      <w:r w:rsidR="00D008EA">
        <w:t>the report selection screen.</w:t>
      </w:r>
    </w:p>
    <w:p w14:paraId="79FCDF08" w14:textId="77777777" w:rsidR="000227DF" w:rsidRPr="00F94D33" w:rsidRDefault="000227DF" w:rsidP="004A6039">
      <w:pPr>
        <w:pStyle w:val="BulletListMultiple"/>
      </w:pPr>
      <w:r w:rsidRPr="00F94D33">
        <w:t>The design of this report is for a 132-column format.</w:t>
      </w:r>
    </w:p>
    <w:p w14:paraId="79FCDF09" w14:textId="77777777" w:rsidR="000227DF" w:rsidRPr="00F94D33" w:rsidRDefault="000227DF" w:rsidP="004A6039">
      <w:pPr>
        <w:pStyle w:val="BulletListMultiple"/>
      </w:pPr>
      <w:r w:rsidRPr="00F94D33">
        <w:t>With functionality put in place by the Code Set Versioning project, CPT codes, five-character EC National Codes (when applicable), CPT modifiers and their associated descriptions are reflective of the date the event occurred.</w:t>
      </w:r>
    </w:p>
    <w:p w14:paraId="79FCDF0A" w14:textId="77777777" w:rsidR="000227DF" w:rsidRPr="00F94D33" w:rsidRDefault="000227DF" w:rsidP="004A6039">
      <w:pPr>
        <w:pStyle w:val="BulletListMultipleLast"/>
      </w:pPr>
      <w:r w:rsidRPr="00F94D33">
        <w:t>After previewing the report, the user will have the option to print or close the report.</w:t>
      </w:r>
    </w:p>
    <w:p w14:paraId="79FCDF0B" w14:textId="77777777" w:rsidR="000227DF" w:rsidRPr="00854E57" w:rsidRDefault="000227DF" w:rsidP="00854E57">
      <w:pPr>
        <w:pStyle w:val="NumberedParagraph"/>
        <w:numPr>
          <w:ilvl w:val="0"/>
          <w:numId w:val="134"/>
        </w:numPr>
        <w:tabs>
          <w:tab w:val="clear" w:pos="1080"/>
        </w:tabs>
        <w:ind w:left="900" w:hanging="900"/>
      </w:pPr>
      <w:r w:rsidRPr="00854E57">
        <w:t>Enter a date range.</w:t>
      </w:r>
    </w:p>
    <w:p w14:paraId="79FCDF0C" w14:textId="77777777" w:rsidR="000227DF" w:rsidRPr="00854E57" w:rsidRDefault="000227DF" w:rsidP="00854E57">
      <w:pPr>
        <w:pStyle w:val="NumberedParagraph"/>
      </w:pPr>
      <w:r w:rsidRPr="00854E57">
        <w:t>Select an Ordering Section.</w:t>
      </w:r>
    </w:p>
    <w:p w14:paraId="79FCDF0D" w14:textId="77777777" w:rsidR="000227DF" w:rsidRPr="00854E57" w:rsidRDefault="000227DF" w:rsidP="00854E57">
      <w:pPr>
        <w:pStyle w:val="NumberedParagraph"/>
      </w:pPr>
      <w:r w:rsidRPr="00854E57">
        <w:t>Select a specific or all Location(s).</w:t>
      </w:r>
    </w:p>
    <w:p w14:paraId="79FCDF0E" w14:textId="77777777" w:rsidR="000227DF" w:rsidRPr="00854E57" w:rsidRDefault="000227DF" w:rsidP="00854E57">
      <w:pPr>
        <w:pStyle w:val="NumberedParagraph"/>
      </w:pPr>
      <w:r w:rsidRPr="00854E57">
        <w:t>Select one, multiple, or all DSS Unit(s).</w:t>
      </w:r>
    </w:p>
    <w:p w14:paraId="79FCDF0F" w14:textId="77777777" w:rsidR="000227DF" w:rsidRPr="00854E57" w:rsidRDefault="000227DF" w:rsidP="00854E57">
      <w:pPr>
        <w:pStyle w:val="NumberedParagraph"/>
      </w:pPr>
      <w:r w:rsidRPr="00854E57">
        <w:t>Export, Preview, Print</w:t>
      </w:r>
      <w:r w:rsidR="00795823" w:rsidRPr="00854E57">
        <w:t>,</w:t>
      </w:r>
      <w:r w:rsidRPr="00854E57">
        <w:t xml:space="preserve"> or Cancel the report.</w:t>
      </w:r>
    </w:p>
    <w:p w14:paraId="79FCDF10" w14:textId="77777777" w:rsidR="000227DF" w:rsidRDefault="000227DF" w:rsidP="00F27618">
      <w:pPr>
        <w:pStyle w:val="FigureCaption"/>
      </w:pPr>
      <w:bookmarkStart w:id="577" w:name="_Toc477526784"/>
      <w:bookmarkStart w:id="578" w:name="_Toc422742797"/>
      <w:bookmarkStart w:id="579" w:name="_Toc477526785"/>
      <w:bookmarkStart w:id="580" w:name="_Toc477849714"/>
      <w:bookmarkStart w:id="581" w:name="_Toc482735062"/>
      <w:bookmarkEnd w:id="577"/>
      <w:r>
        <w:t xml:space="preserve">Ordering Section Summary Report </w:t>
      </w:r>
      <w:r w:rsidR="000D62DF">
        <w:t>Selection Criteria</w:t>
      </w:r>
      <w:bookmarkEnd w:id="578"/>
      <w:bookmarkEnd w:id="579"/>
      <w:bookmarkEnd w:id="580"/>
      <w:bookmarkEnd w:id="581"/>
    </w:p>
    <w:p w14:paraId="79FCDF11" w14:textId="77777777" w:rsidR="00795823" w:rsidRPr="00795823" w:rsidRDefault="00795823" w:rsidP="003B6C1A">
      <w:pPr>
        <w:pStyle w:val="Figure"/>
      </w:pPr>
      <w:r>
        <w:rPr>
          <w:noProof/>
        </w:rPr>
        <w:drawing>
          <wp:inline distT="0" distB="0" distL="0" distR="0" wp14:anchorId="79FCE49D" wp14:editId="79FCE49E">
            <wp:extent cx="5155709" cy="3571875"/>
            <wp:effectExtent l="0" t="0" r="6985" b="0"/>
            <wp:docPr id="1025" name="Picture 1025" descr="Screen Capture of the Event Capture Ordering Section Summary  Report which shows the Report Selection Listbox, From and Through Date, Ordering Section,  DSS Unit and  Location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email">
                      <a:extLst>
                        <a:ext uri="{28A0092B-C50C-407E-A947-70E740481C1C}">
                          <a14:useLocalDpi xmlns:a14="http://schemas.microsoft.com/office/drawing/2010/main"/>
                        </a:ext>
                      </a:extLst>
                    </a:blip>
                    <a:stretch>
                      <a:fillRect/>
                    </a:stretch>
                  </pic:blipFill>
                  <pic:spPr>
                    <a:xfrm>
                      <a:off x="0" y="0"/>
                      <a:ext cx="5155709" cy="3571875"/>
                    </a:xfrm>
                    <a:prstGeom prst="rect">
                      <a:avLst/>
                    </a:prstGeom>
                  </pic:spPr>
                </pic:pic>
              </a:graphicData>
            </a:graphic>
          </wp:inline>
        </w:drawing>
      </w:r>
    </w:p>
    <w:p w14:paraId="79FCDF12" w14:textId="77777777" w:rsidR="000227DF" w:rsidRPr="00366FB2" w:rsidRDefault="000227DF" w:rsidP="00F27618">
      <w:pPr>
        <w:pStyle w:val="DSSECSBodyText"/>
        <w:rPr>
          <w:rFonts w:eastAsiaTheme="minorHAnsi"/>
        </w:rPr>
      </w:pPr>
      <w:r w:rsidRPr="005352D2">
        <w:rPr>
          <w:rFonts w:eastAsiaTheme="minorHAnsi"/>
        </w:rPr>
        <w:lastRenderedPageBreak/>
        <w:t xml:space="preserve">Figure </w:t>
      </w:r>
      <w:r>
        <w:rPr>
          <w:rFonts w:eastAsiaTheme="minorHAnsi"/>
        </w:rPr>
        <w:t>8</w:t>
      </w:r>
      <w:r w:rsidR="00795823">
        <w:rPr>
          <w:rFonts w:eastAsiaTheme="minorHAnsi"/>
        </w:rPr>
        <w:t>6</w:t>
      </w:r>
      <w:r w:rsidRPr="005352D2">
        <w:rPr>
          <w:rFonts w:eastAsiaTheme="minorHAnsi"/>
        </w:rPr>
        <w:t xml:space="preserve"> is an image of the Ordering Section Summary Report from Preview.</w:t>
      </w:r>
    </w:p>
    <w:p w14:paraId="79FCDF13" w14:textId="77777777" w:rsidR="000227DF" w:rsidRDefault="00795823" w:rsidP="00F27618">
      <w:pPr>
        <w:pStyle w:val="FigureCaption"/>
      </w:pPr>
      <w:bookmarkStart w:id="582" w:name="_Toc422742798"/>
      <w:bookmarkStart w:id="583" w:name="_Toc477526786"/>
      <w:bookmarkStart w:id="584" w:name="_Toc482735063"/>
      <w:r>
        <w:t xml:space="preserve">Report </w:t>
      </w:r>
      <w:r w:rsidR="00D553B9">
        <w:t xml:space="preserve">Preview - </w:t>
      </w:r>
      <w:bookmarkStart w:id="585" w:name="_Toc477849715"/>
      <w:r w:rsidR="000227DF">
        <w:t>Ordering Section Summary Report</w:t>
      </w:r>
      <w:bookmarkEnd w:id="582"/>
      <w:bookmarkEnd w:id="583"/>
      <w:bookmarkEnd w:id="584"/>
      <w:bookmarkEnd w:id="585"/>
    </w:p>
    <w:p w14:paraId="79FCDF14" w14:textId="77777777" w:rsidR="000227DF" w:rsidRDefault="000227DF" w:rsidP="00D553B9">
      <w:pPr>
        <w:pStyle w:val="Figure"/>
      </w:pPr>
      <w:r>
        <w:rPr>
          <w:noProof/>
        </w:rPr>
        <w:drawing>
          <wp:inline distT="0" distB="0" distL="0" distR="0" wp14:anchorId="79FCE49F" wp14:editId="79FCE4A0">
            <wp:extent cx="5943600" cy="4141470"/>
            <wp:effectExtent l="0" t="0" r="0" b="0"/>
            <wp:docPr id="314" name="Picture 314" descr="Screen Capture of the Ordering Section Summary Report 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email">
                      <a:extLst>
                        <a:ext uri="{28A0092B-C50C-407E-A947-70E740481C1C}">
                          <a14:useLocalDpi xmlns:a14="http://schemas.microsoft.com/office/drawing/2010/main"/>
                        </a:ext>
                      </a:extLst>
                    </a:blip>
                    <a:stretch>
                      <a:fillRect/>
                    </a:stretch>
                  </pic:blipFill>
                  <pic:spPr>
                    <a:xfrm>
                      <a:off x="0" y="0"/>
                      <a:ext cx="5943600" cy="4141470"/>
                    </a:xfrm>
                    <a:prstGeom prst="rect">
                      <a:avLst/>
                    </a:prstGeom>
                  </pic:spPr>
                </pic:pic>
              </a:graphicData>
            </a:graphic>
          </wp:inline>
        </w:drawing>
      </w:r>
    </w:p>
    <w:p w14:paraId="79FCDF15" w14:textId="77777777" w:rsidR="00D008EA" w:rsidRDefault="00D008EA" w:rsidP="004A6039">
      <w:pPr>
        <w:pStyle w:val="DSSECSBodyText"/>
        <w:rPr>
          <w:rFonts w:eastAsiaTheme="minorHAnsi"/>
        </w:rPr>
      </w:pPr>
      <w:r>
        <w:rPr>
          <w:rFonts w:eastAsiaTheme="minorHAnsi"/>
        </w:rPr>
        <w:t>The Export option produces the information for the selected criteria in Excel format (Figure 8</w:t>
      </w:r>
      <w:r w:rsidR="00795823">
        <w:rPr>
          <w:rFonts w:eastAsiaTheme="minorHAnsi"/>
        </w:rPr>
        <w:t>7</w:t>
      </w:r>
      <w:r>
        <w:rPr>
          <w:rFonts w:eastAsiaTheme="minorHAnsi"/>
        </w:rPr>
        <w:t>).</w:t>
      </w:r>
    </w:p>
    <w:p w14:paraId="79FCDF16" w14:textId="77777777" w:rsidR="000227DF" w:rsidRDefault="00D553B9" w:rsidP="00505F2A">
      <w:pPr>
        <w:pStyle w:val="FigureCaption"/>
      </w:pPr>
      <w:bookmarkStart w:id="586" w:name="_Toc477526787"/>
      <w:bookmarkStart w:id="587" w:name="_Toc422742799"/>
      <w:bookmarkStart w:id="588" w:name="_Toc477526788"/>
      <w:bookmarkStart w:id="589" w:name="_Toc482735064"/>
      <w:bookmarkEnd w:id="586"/>
      <w:r>
        <w:t xml:space="preserve">Export - </w:t>
      </w:r>
      <w:bookmarkStart w:id="590" w:name="_Toc477849716"/>
      <w:r w:rsidR="000227DF">
        <w:t>Ordering Section Summary Report</w:t>
      </w:r>
      <w:bookmarkEnd w:id="587"/>
      <w:bookmarkEnd w:id="588"/>
      <w:bookmarkEnd w:id="589"/>
      <w:bookmarkEnd w:id="590"/>
    </w:p>
    <w:p w14:paraId="79FCDF17" w14:textId="77777777" w:rsidR="00795823" w:rsidRPr="00795823" w:rsidRDefault="00795823" w:rsidP="003B6C1A">
      <w:pPr>
        <w:pStyle w:val="Figure"/>
      </w:pPr>
      <w:r>
        <w:rPr>
          <w:noProof/>
        </w:rPr>
        <w:drawing>
          <wp:inline distT="0" distB="0" distL="0" distR="0" wp14:anchorId="79FCE4A1" wp14:editId="79FCE4A2">
            <wp:extent cx="5943600" cy="574169"/>
            <wp:effectExtent l="0" t="0" r="0" b="0"/>
            <wp:docPr id="1027" name="Picture 427" descr="Screen Capture of the Ordering Section Summary Report export version. Columns displayed are: Ordering Section, Location, DSS Unit, Patient, SSN, CPT Code, Procedure, Procedure Name, Synonym, Volume, Cpt Mod #1, Cpt Mod #2, Cpt Mod #2 and Providers 1-7.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7" descr="Screen Capture of the Ordering Section Summary Report export version. Columns displayed are: Ordering Section, Location, DSS Unit, Patient, SSN, CPT Code, Procedure, Procedure Name, Synonym, Volume, Cpt Mod #1, Cpt Mod #2, Cpt Mod #2 and Providers 1-7.  "/>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5943600" cy="574169"/>
                    </a:xfrm>
                    <a:prstGeom prst="rect">
                      <a:avLst/>
                    </a:prstGeom>
                    <a:noFill/>
                    <a:ln>
                      <a:noFill/>
                    </a:ln>
                  </pic:spPr>
                </pic:pic>
              </a:graphicData>
            </a:graphic>
          </wp:inline>
        </w:drawing>
      </w:r>
    </w:p>
    <w:p w14:paraId="79FCDF18" w14:textId="77777777" w:rsidR="000227DF" w:rsidRDefault="000227DF" w:rsidP="00CA5729">
      <w:pPr>
        <w:pStyle w:val="Heading4"/>
      </w:pPr>
      <w:bookmarkStart w:id="591" w:name="_Toc477526614"/>
      <w:bookmarkStart w:id="592" w:name="_Toc422471282"/>
      <w:bookmarkStart w:id="593" w:name="_Toc422471450"/>
      <w:bookmarkStart w:id="594" w:name="_Toc477526615"/>
      <w:bookmarkStart w:id="595" w:name="_Toc477938658"/>
      <w:bookmarkStart w:id="596" w:name="_Toc482734918"/>
      <w:bookmarkEnd w:id="591"/>
      <w:r>
        <w:t>Patient Summary Report</w:t>
      </w:r>
      <w:bookmarkEnd w:id="592"/>
      <w:bookmarkEnd w:id="593"/>
      <w:bookmarkEnd w:id="594"/>
      <w:bookmarkEnd w:id="595"/>
      <w:bookmarkEnd w:id="596"/>
    </w:p>
    <w:p w14:paraId="79FCDF19" w14:textId="77777777" w:rsidR="000227DF" w:rsidRPr="00366FB2" w:rsidRDefault="000227DF" w:rsidP="00C5472C">
      <w:pPr>
        <w:pStyle w:val="DSSECSBodyText"/>
      </w:pPr>
      <w:r w:rsidRPr="00E911F4">
        <w:t>Th</w:t>
      </w:r>
      <w:r>
        <w:t xml:space="preserve">e Patient Summary Report </w:t>
      </w:r>
      <w:r w:rsidRPr="00E911F4">
        <w:t xml:space="preserve">allows </w:t>
      </w:r>
      <w:r>
        <w:t>the user</w:t>
      </w:r>
      <w:r w:rsidRPr="00E911F4">
        <w:t xml:space="preserve"> to print/display procedure-related data within a specified date range for a selected patient.</w:t>
      </w:r>
      <w:r w:rsidR="00D008EA">
        <w:t xml:space="preserve"> Refer to Figure 8</w:t>
      </w:r>
      <w:r w:rsidR="00142585">
        <w:t>8</w:t>
      </w:r>
      <w:r w:rsidR="00D008EA">
        <w:t xml:space="preserve"> to view the report selection screen.</w:t>
      </w:r>
    </w:p>
    <w:p w14:paraId="79FCDF1A" w14:textId="77777777" w:rsidR="000227DF" w:rsidRPr="00F94D33" w:rsidRDefault="000227DF" w:rsidP="00F27618">
      <w:pPr>
        <w:pStyle w:val="BulletListMultiple"/>
      </w:pPr>
      <w:r w:rsidRPr="00F94D33">
        <w:t>The design of this report is for a 132-column format.</w:t>
      </w:r>
    </w:p>
    <w:p w14:paraId="79FCDF1B" w14:textId="77777777" w:rsidR="000227DF" w:rsidRPr="00F94D33" w:rsidRDefault="000227DF" w:rsidP="00F27618">
      <w:pPr>
        <w:pStyle w:val="BulletListMultiple"/>
      </w:pPr>
      <w:r w:rsidRPr="00F94D33">
        <w:t>With functionality put in place by the Code Set Versioning project, CPT codes, five-character EC National Codes (when applicable), CPT modifiers and their associated descriptions are reflective of the date th</w:t>
      </w:r>
      <w:r w:rsidR="00612948">
        <w:t>e event occurred.</w:t>
      </w:r>
    </w:p>
    <w:p w14:paraId="79FCDF1C" w14:textId="77777777" w:rsidR="000227DF" w:rsidRPr="00F94D33" w:rsidRDefault="000227DF" w:rsidP="00F27618">
      <w:pPr>
        <w:pStyle w:val="BulletListMultiple"/>
      </w:pPr>
      <w:r w:rsidRPr="00F94D33">
        <w:t>The user can choose to include Procedure Reasons (</w:t>
      </w:r>
      <w:r w:rsidR="00142585">
        <w:t>EVENT CAPTURE PATIENT</w:t>
      </w:r>
      <w:r w:rsidRPr="00F94D33">
        <w:t xml:space="preserve"> file (#721)) on the report.</w:t>
      </w:r>
      <w:r>
        <w:t xml:space="preserve"> </w:t>
      </w:r>
      <w:r w:rsidRPr="00F94D33">
        <w:t>Up to three reasons will be included.</w:t>
      </w:r>
    </w:p>
    <w:p w14:paraId="79FCDF1D" w14:textId="77777777" w:rsidR="000227DF" w:rsidRPr="00F94D33" w:rsidRDefault="000227DF" w:rsidP="000C5AF3">
      <w:pPr>
        <w:pStyle w:val="BulletListMultiple"/>
      </w:pPr>
      <w:r w:rsidRPr="00F94D33">
        <w:t xml:space="preserve">The “Display Reasons on this report” </w:t>
      </w:r>
      <w:r w:rsidR="00D008EA">
        <w:t xml:space="preserve">option </w:t>
      </w:r>
      <w:r w:rsidRPr="00F94D33">
        <w:t>will clear when the user selects another report or upon exiting the screen.</w:t>
      </w:r>
    </w:p>
    <w:p w14:paraId="79FCDF1E" w14:textId="77777777" w:rsidR="000227DF" w:rsidRPr="00F94D33" w:rsidRDefault="000227DF" w:rsidP="004A6039">
      <w:pPr>
        <w:pStyle w:val="BulletListMultipleLast"/>
      </w:pPr>
      <w:r w:rsidRPr="00F94D33">
        <w:lastRenderedPageBreak/>
        <w:t>After previewing the report, the user will have the option to print or close the report.</w:t>
      </w:r>
    </w:p>
    <w:p w14:paraId="79FCDF1F" w14:textId="77777777" w:rsidR="000227DF" w:rsidRPr="00854E57" w:rsidRDefault="000227DF" w:rsidP="00854E57">
      <w:pPr>
        <w:pStyle w:val="NumberedParagraph"/>
        <w:numPr>
          <w:ilvl w:val="0"/>
          <w:numId w:val="102"/>
        </w:numPr>
        <w:tabs>
          <w:tab w:val="clear" w:pos="1080"/>
        </w:tabs>
        <w:ind w:left="900" w:hanging="900"/>
      </w:pPr>
      <w:r w:rsidRPr="00854E57">
        <w:t>Enter a date range.</w:t>
      </w:r>
    </w:p>
    <w:p w14:paraId="79FCDF20" w14:textId="77777777" w:rsidR="000227DF" w:rsidRPr="00854E57" w:rsidRDefault="000227DF" w:rsidP="00854E57">
      <w:pPr>
        <w:pStyle w:val="NumberedParagraph"/>
      </w:pPr>
      <w:r w:rsidRPr="00854E57">
        <w:t>Use the Patient Identifier field to select a patient.</w:t>
      </w:r>
    </w:p>
    <w:p w14:paraId="79FCDF21" w14:textId="77777777" w:rsidR="000227DF" w:rsidRPr="00F94D33" w:rsidRDefault="000227DF" w:rsidP="00F27618">
      <w:pPr>
        <w:pStyle w:val="BulletListMultiple"/>
      </w:pPr>
      <w:r w:rsidRPr="00F94D33">
        <w:t>Enter one of the following:</w:t>
      </w:r>
    </w:p>
    <w:p w14:paraId="79FCDF22" w14:textId="77777777" w:rsidR="000227DF" w:rsidRPr="00F94D33" w:rsidRDefault="000227DF" w:rsidP="00591C34">
      <w:pPr>
        <w:pStyle w:val="Bullet2"/>
        <w:numPr>
          <w:ilvl w:val="0"/>
          <w:numId w:val="2"/>
        </w:numPr>
        <w:tabs>
          <w:tab w:val="left" w:pos="1440"/>
        </w:tabs>
        <w:spacing w:before="40" w:after="20"/>
      </w:pPr>
      <w:r w:rsidRPr="00F94D33">
        <w:t>Patient Name (whole or partial, last name first)</w:t>
      </w:r>
    </w:p>
    <w:p w14:paraId="79FCDF23" w14:textId="77777777" w:rsidR="000227DF" w:rsidRPr="00F94D33" w:rsidRDefault="000227DF" w:rsidP="00591C34">
      <w:pPr>
        <w:pStyle w:val="Bullet2"/>
        <w:numPr>
          <w:ilvl w:val="0"/>
          <w:numId w:val="2"/>
        </w:numPr>
        <w:tabs>
          <w:tab w:val="left" w:pos="1440"/>
        </w:tabs>
        <w:spacing w:before="40" w:after="20"/>
      </w:pPr>
      <w:r w:rsidRPr="00F94D33">
        <w:t>Social Security Number</w:t>
      </w:r>
    </w:p>
    <w:p w14:paraId="79FCDF24" w14:textId="77777777" w:rsidR="000227DF" w:rsidRPr="00F94D33" w:rsidRDefault="000227DF" w:rsidP="00591C34">
      <w:pPr>
        <w:pStyle w:val="Bullet2"/>
        <w:numPr>
          <w:ilvl w:val="0"/>
          <w:numId w:val="2"/>
        </w:numPr>
        <w:tabs>
          <w:tab w:val="left" w:pos="1440"/>
        </w:tabs>
        <w:spacing w:before="40" w:after="20"/>
      </w:pPr>
      <w:r w:rsidRPr="00F94D33">
        <w:t>Last four digits of the Patient Social Security Number</w:t>
      </w:r>
    </w:p>
    <w:p w14:paraId="79FCDF25" w14:textId="77777777" w:rsidR="000227DF" w:rsidRPr="00F94D33" w:rsidRDefault="000227DF" w:rsidP="00591C34">
      <w:pPr>
        <w:pStyle w:val="Bullet2"/>
        <w:numPr>
          <w:ilvl w:val="0"/>
          <w:numId w:val="2"/>
        </w:numPr>
        <w:tabs>
          <w:tab w:val="left" w:pos="1440"/>
        </w:tabs>
        <w:spacing w:before="40" w:after="20"/>
      </w:pPr>
      <w:r w:rsidRPr="00F94D33">
        <w:t>First character of Last Name plus the last four digits of the SSN with no spaces</w:t>
      </w:r>
    </w:p>
    <w:p w14:paraId="79FCDF26" w14:textId="77777777" w:rsidR="000227DF" w:rsidRPr="009F69C7" w:rsidRDefault="000227DF" w:rsidP="004A6039">
      <w:pPr>
        <w:pStyle w:val="BulletListMultiple"/>
      </w:pPr>
      <w:r w:rsidRPr="001659F1">
        <w:t xml:space="preserve">Press </w:t>
      </w:r>
      <w:r w:rsidRPr="009F69C7">
        <w:t xml:space="preserve">&lt;Enter&gt; on the keyboard </w:t>
      </w:r>
      <w:r w:rsidRPr="001659F1">
        <w:t>or click</w:t>
      </w:r>
      <w:r w:rsidRPr="009F69C7">
        <w:t xml:space="preserve"> </w:t>
      </w:r>
      <w:r w:rsidRPr="001659F1">
        <w:t>the</w:t>
      </w:r>
      <w:r w:rsidRPr="009F69C7">
        <w:t xml:space="preserve"> Search</w:t>
      </w:r>
      <w:r w:rsidRPr="001659F1">
        <w:t xml:space="preserve"> button. </w:t>
      </w:r>
      <w:r w:rsidRPr="009F69C7">
        <w:rPr>
          <w:noProof/>
        </w:rPr>
        <w:drawing>
          <wp:inline distT="0" distB="0" distL="0" distR="0" wp14:anchorId="79FCE4A3" wp14:editId="79FCE4A4">
            <wp:extent cx="228600" cy="228600"/>
            <wp:effectExtent l="0" t="0" r="0" b="0"/>
            <wp:docPr id="104" name="Picture 169" descr="Search button (binocular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earch button screen capture"/>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r w:rsidRPr="009F69C7">
        <w:t xml:space="preserve"> </w:t>
      </w:r>
    </w:p>
    <w:p w14:paraId="79FCDF27" w14:textId="77777777" w:rsidR="000227DF" w:rsidRPr="00F94D33" w:rsidRDefault="000227DF" w:rsidP="004A6039">
      <w:pPr>
        <w:pStyle w:val="BulletListMultipleLast"/>
      </w:pPr>
      <w:r w:rsidRPr="00F94D33">
        <w:t>Choose from the list of patients displayed.</w:t>
      </w:r>
    </w:p>
    <w:p w14:paraId="79FCDF28" w14:textId="77777777" w:rsidR="000227DF" w:rsidRPr="00854E57" w:rsidRDefault="000227DF" w:rsidP="00854E57">
      <w:pPr>
        <w:pStyle w:val="NumberedParagraph"/>
      </w:pPr>
      <w:r w:rsidRPr="00854E57">
        <w:t>Click the Display Reasons on this report checkbox to include Procedure Reasons in the report</w:t>
      </w:r>
      <w:r w:rsidR="008C5BE8" w:rsidRPr="00854E57">
        <w:t xml:space="preserve"> (Figure </w:t>
      </w:r>
      <w:r w:rsidR="00142585" w:rsidRPr="00854E57">
        <w:t>91</w:t>
      </w:r>
      <w:r w:rsidR="008C5BE8" w:rsidRPr="00854E57">
        <w:t>)</w:t>
      </w:r>
      <w:r w:rsidRPr="00854E57">
        <w:t>.</w:t>
      </w:r>
    </w:p>
    <w:p w14:paraId="79FCDF29" w14:textId="77777777" w:rsidR="000227DF" w:rsidRPr="00854E57" w:rsidRDefault="000227DF" w:rsidP="00854E57">
      <w:pPr>
        <w:pStyle w:val="NumberedParagraph"/>
      </w:pPr>
      <w:r w:rsidRPr="00854E57">
        <w:t>Export, Preview, Print</w:t>
      </w:r>
      <w:r w:rsidR="00142585" w:rsidRPr="00854E57">
        <w:t>,</w:t>
      </w:r>
      <w:r w:rsidRPr="00854E57">
        <w:t xml:space="preserve"> or Cancel</w:t>
      </w:r>
      <w:r w:rsidR="00612948" w:rsidRPr="00854E57">
        <w:t xml:space="preserve"> the report.</w:t>
      </w:r>
    </w:p>
    <w:p w14:paraId="79FCDF2A" w14:textId="77777777" w:rsidR="000227DF" w:rsidRDefault="000227DF" w:rsidP="00F27618">
      <w:pPr>
        <w:pStyle w:val="FigureCaption"/>
      </w:pPr>
      <w:bookmarkStart w:id="597" w:name="_Toc477849717"/>
      <w:bookmarkStart w:id="598" w:name="_Toc422742800"/>
      <w:bookmarkStart w:id="599" w:name="_Toc477526789"/>
      <w:bookmarkStart w:id="600" w:name="_Toc482735065"/>
      <w:r>
        <w:t xml:space="preserve">Patient Summary Report </w:t>
      </w:r>
      <w:r w:rsidR="00C5472C">
        <w:t>(</w:t>
      </w:r>
      <w:r>
        <w:t xml:space="preserve">without </w:t>
      </w:r>
      <w:bookmarkEnd w:id="597"/>
      <w:r w:rsidR="00C5472C">
        <w:t>r</w:t>
      </w:r>
      <w:r>
        <w:t>easons</w:t>
      </w:r>
      <w:bookmarkEnd w:id="598"/>
      <w:bookmarkEnd w:id="599"/>
      <w:r w:rsidR="00C5472C">
        <w:t xml:space="preserve">) </w:t>
      </w:r>
      <w:r w:rsidR="000D62DF">
        <w:t>Selection Criteria</w:t>
      </w:r>
      <w:bookmarkEnd w:id="600"/>
    </w:p>
    <w:p w14:paraId="79FCDF2B" w14:textId="77777777" w:rsidR="00142585" w:rsidRPr="00142585" w:rsidRDefault="00142585" w:rsidP="003B6C1A">
      <w:pPr>
        <w:pStyle w:val="Figure"/>
      </w:pPr>
      <w:r>
        <w:rPr>
          <w:noProof/>
        </w:rPr>
        <w:drawing>
          <wp:inline distT="0" distB="0" distL="0" distR="0" wp14:anchorId="79FCE4A5" wp14:editId="79FCE4A6">
            <wp:extent cx="5294376" cy="3611880"/>
            <wp:effectExtent l="0" t="0" r="1905" b="7620"/>
            <wp:docPr id="166" name="Picture 166" descr="Screen Capture of the Event Patient Summary Required Information without Reasons Report which shows the Report Selection Listbox, From and Through Date, Patient Identifier and Display Reasons entry areas. The buttons available are Patient Search,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SummaryReport_selection_WithoutReasons.PNG"/>
                    <pic:cNvPicPr/>
                  </pic:nvPicPr>
                  <pic:blipFill>
                    <a:blip r:embed="rId141">
                      <a:extLst>
                        <a:ext uri="{28A0092B-C50C-407E-A947-70E740481C1C}">
                          <a14:useLocalDpi xmlns:a14="http://schemas.microsoft.com/office/drawing/2010/main" val="0"/>
                        </a:ext>
                      </a:extLst>
                    </a:blip>
                    <a:stretch>
                      <a:fillRect/>
                    </a:stretch>
                  </pic:blipFill>
                  <pic:spPr>
                    <a:xfrm>
                      <a:off x="0" y="0"/>
                      <a:ext cx="5294376" cy="3611880"/>
                    </a:xfrm>
                    <a:prstGeom prst="rect">
                      <a:avLst/>
                    </a:prstGeom>
                  </pic:spPr>
                </pic:pic>
              </a:graphicData>
            </a:graphic>
          </wp:inline>
        </w:drawing>
      </w:r>
    </w:p>
    <w:p w14:paraId="79FCDF2C" w14:textId="77777777" w:rsidR="000227DF" w:rsidRDefault="00142585" w:rsidP="00D553B9">
      <w:pPr>
        <w:pStyle w:val="FigureCaption"/>
      </w:pPr>
      <w:bookmarkStart w:id="601" w:name="_Toc422742801"/>
      <w:bookmarkStart w:id="602" w:name="_Toc477526790"/>
      <w:bookmarkStart w:id="603" w:name="_Toc482735066"/>
      <w:r>
        <w:lastRenderedPageBreak/>
        <w:t xml:space="preserve">Report </w:t>
      </w:r>
      <w:r w:rsidR="00D553B9">
        <w:t xml:space="preserve">Preview - </w:t>
      </w:r>
      <w:bookmarkStart w:id="604" w:name="_Toc477849718"/>
      <w:r w:rsidR="000227DF">
        <w:t xml:space="preserve">Patient Summary Report </w:t>
      </w:r>
      <w:r w:rsidR="00D553B9">
        <w:t>(</w:t>
      </w:r>
      <w:r w:rsidR="000227DF">
        <w:t>without Reasons</w:t>
      </w:r>
      <w:bookmarkEnd w:id="601"/>
      <w:bookmarkEnd w:id="602"/>
      <w:bookmarkEnd w:id="604"/>
      <w:r w:rsidR="00D553B9">
        <w:t>)</w:t>
      </w:r>
      <w:bookmarkEnd w:id="603"/>
    </w:p>
    <w:p w14:paraId="79FCDF2D" w14:textId="77777777" w:rsidR="00142585" w:rsidRPr="00142585" w:rsidRDefault="00142585" w:rsidP="003B6C1A">
      <w:pPr>
        <w:pStyle w:val="Figure"/>
      </w:pPr>
      <w:r>
        <w:rPr>
          <w:noProof/>
        </w:rPr>
        <w:drawing>
          <wp:inline distT="0" distB="0" distL="0" distR="0" wp14:anchorId="79FCE4A7" wp14:editId="79FCE4A8">
            <wp:extent cx="5943600" cy="3636010"/>
            <wp:effectExtent l="0" t="0" r="0" b="2540"/>
            <wp:docPr id="1030" name="Picture 1030" descr=" Patient Summary without reasons Report sample.  The report contains a title page with the Patient's name. The body of the report contains Procedure Date/Time, Location, Procedure Volume, CPT Code, Procedure Code, Procedure Name,  Section Ordering Section,  Associated Clinic, Stop Code, Credit Stop, CHAR4, and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SummaryReport.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p>
    <w:p w14:paraId="79FCDF2E" w14:textId="77777777" w:rsidR="00D008EA" w:rsidRDefault="00D008EA" w:rsidP="000C5AF3">
      <w:pPr>
        <w:pStyle w:val="DSSECSBodyText"/>
        <w:rPr>
          <w:rFonts w:eastAsiaTheme="minorHAnsi"/>
        </w:rPr>
      </w:pPr>
      <w:r>
        <w:rPr>
          <w:rFonts w:eastAsiaTheme="minorHAnsi"/>
        </w:rPr>
        <w:t xml:space="preserve">The Export option produces the information for the selected criteria in Excel format (Figure </w:t>
      </w:r>
      <w:r w:rsidR="00142585">
        <w:rPr>
          <w:rFonts w:eastAsiaTheme="minorHAnsi"/>
        </w:rPr>
        <w:t>90</w:t>
      </w:r>
      <w:r>
        <w:rPr>
          <w:rFonts w:eastAsiaTheme="minorHAnsi"/>
        </w:rPr>
        <w:t>).</w:t>
      </w:r>
    </w:p>
    <w:p w14:paraId="79FCDF2F" w14:textId="77777777" w:rsidR="000227DF" w:rsidRDefault="00D553B9" w:rsidP="004A6039">
      <w:pPr>
        <w:pStyle w:val="FigureCaption"/>
      </w:pPr>
      <w:bookmarkStart w:id="605" w:name="_Toc477526791"/>
      <w:bookmarkStart w:id="606" w:name="_Toc422742802"/>
      <w:bookmarkStart w:id="607" w:name="_Toc477526792"/>
      <w:bookmarkStart w:id="608" w:name="_Toc482735067"/>
      <w:bookmarkEnd w:id="605"/>
      <w:r>
        <w:t xml:space="preserve">Export - </w:t>
      </w:r>
      <w:bookmarkStart w:id="609" w:name="_Toc477849719"/>
      <w:r w:rsidR="000227DF">
        <w:t xml:space="preserve">Patient Summary Report </w:t>
      </w:r>
      <w:r>
        <w:t>(</w:t>
      </w:r>
      <w:r w:rsidR="000227DF">
        <w:t>without Reasons</w:t>
      </w:r>
      <w:bookmarkEnd w:id="606"/>
      <w:bookmarkEnd w:id="607"/>
      <w:bookmarkEnd w:id="609"/>
      <w:r>
        <w:t>)</w:t>
      </w:r>
      <w:bookmarkEnd w:id="608"/>
    </w:p>
    <w:p w14:paraId="79FCDF30" w14:textId="77777777" w:rsidR="00142585" w:rsidRPr="00142585" w:rsidRDefault="00142585" w:rsidP="003B6C1A">
      <w:pPr>
        <w:pStyle w:val="Figure"/>
      </w:pPr>
      <w:r>
        <w:rPr>
          <w:noProof/>
        </w:rPr>
        <w:drawing>
          <wp:inline distT="0" distB="0" distL="0" distR="0" wp14:anchorId="79FCE4A9" wp14:editId="79FCE4AA">
            <wp:extent cx="5943600" cy="718820"/>
            <wp:effectExtent l="0" t="0" r="0" b="5080"/>
            <wp:docPr id="162" name="Picture 162" descr="Screen Capture of the Patient Summary Report without Reasons Report exported. Columns displayed: Patient Name, SSN, Procedure Date/Time, Location, DSS Unit IEN, DSS Unit Name, Clinic, Stop Code, Credit Stop, CHAR4, CPT Code, Procedure Code, Procedure Name, Volume, Service, Section, Ordering Section and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SummaryReport_EXPORT.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79FCDF31" w14:textId="77777777" w:rsidR="000227DF" w:rsidRDefault="000227DF" w:rsidP="004A6039">
      <w:pPr>
        <w:pStyle w:val="FigureCaption"/>
      </w:pPr>
      <w:bookmarkStart w:id="610" w:name="_Toc477526793"/>
      <w:bookmarkStart w:id="611" w:name="_Toc477849720"/>
      <w:bookmarkStart w:id="612" w:name="_Toc477526794"/>
      <w:bookmarkStart w:id="613" w:name="_Toc422742803"/>
      <w:bookmarkStart w:id="614" w:name="_Toc482735068"/>
      <w:bookmarkEnd w:id="610"/>
      <w:r>
        <w:lastRenderedPageBreak/>
        <w:t xml:space="preserve">Patient Summary Report </w:t>
      </w:r>
      <w:r w:rsidR="00C5472C">
        <w:t>(</w:t>
      </w:r>
      <w:r>
        <w:t xml:space="preserve">with </w:t>
      </w:r>
      <w:bookmarkEnd w:id="611"/>
      <w:r w:rsidR="00C5472C">
        <w:t>r</w:t>
      </w:r>
      <w:r>
        <w:t>easons</w:t>
      </w:r>
      <w:bookmarkEnd w:id="612"/>
      <w:r w:rsidR="00C5472C">
        <w:t xml:space="preserve">) </w:t>
      </w:r>
      <w:r w:rsidR="00142585">
        <w:t>Selection Criteria</w:t>
      </w:r>
      <w:bookmarkEnd w:id="613"/>
      <w:bookmarkEnd w:id="614"/>
    </w:p>
    <w:p w14:paraId="79FCDF32" w14:textId="77777777" w:rsidR="000227DF" w:rsidRDefault="000227DF" w:rsidP="004A6039">
      <w:pPr>
        <w:pStyle w:val="Figure"/>
      </w:pPr>
      <w:r>
        <w:rPr>
          <w:noProof/>
        </w:rPr>
        <w:drawing>
          <wp:inline distT="0" distB="0" distL="0" distR="0" wp14:anchorId="79FCE4AB" wp14:editId="79FCE4AC">
            <wp:extent cx="5223921" cy="3581400"/>
            <wp:effectExtent l="0" t="0" r="0" b="0"/>
            <wp:docPr id="317" name="Picture 317" descr="Patient Summary Report selection screen print. The Fields available for input are From and To dates, Patient Identifier and Display Reasons on this report. Standard buttons are at the bott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5228387" cy="3584462"/>
                    </a:xfrm>
                    <a:prstGeom prst="rect">
                      <a:avLst/>
                    </a:prstGeom>
                  </pic:spPr>
                </pic:pic>
              </a:graphicData>
            </a:graphic>
          </wp:inline>
        </w:drawing>
      </w:r>
    </w:p>
    <w:p w14:paraId="79FCDF33" w14:textId="77777777" w:rsidR="000227DF" w:rsidRDefault="000227DF" w:rsidP="004A6039">
      <w:pPr>
        <w:pStyle w:val="FigureCaption"/>
      </w:pPr>
      <w:bookmarkStart w:id="615" w:name="_Toc477849721"/>
      <w:bookmarkStart w:id="616" w:name="_Toc422742804"/>
      <w:bookmarkStart w:id="617" w:name="_Toc477526795"/>
      <w:bookmarkStart w:id="618" w:name="_Toc482735069"/>
      <w:r>
        <w:t>P</w:t>
      </w:r>
      <w:r w:rsidR="005B15C8">
        <w:t>review P</w:t>
      </w:r>
      <w:r>
        <w:t xml:space="preserve">atient Summary Report </w:t>
      </w:r>
      <w:r w:rsidR="00F27618">
        <w:t>(</w:t>
      </w:r>
      <w:r>
        <w:t xml:space="preserve">with </w:t>
      </w:r>
      <w:bookmarkEnd w:id="615"/>
      <w:bookmarkEnd w:id="616"/>
      <w:bookmarkEnd w:id="617"/>
      <w:r w:rsidR="00D553B9">
        <w:t>R</w:t>
      </w:r>
      <w:r w:rsidR="00F27618">
        <w:t>easons)</w:t>
      </w:r>
      <w:bookmarkEnd w:id="618"/>
    </w:p>
    <w:p w14:paraId="79FCDF34" w14:textId="77777777" w:rsidR="00142585" w:rsidRPr="00142585" w:rsidRDefault="00142585" w:rsidP="003B6C1A">
      <w:pPr>
        <w:pStyle w:val="Figure"/>
      </w:pPr>
      <w:r>
        <w:rPr>
          <w:noProof/>
        </w:rPr>
        <w:drawing>
          <wp:inline distT="0" distB="0" distL="0" distR="0" wp14:anchorId="79FCE4AD" wp14:editId="79FCE4AE">
            <wp:extent cx="5943600" cy="3641725"/>
            <wp:effectExtent l="0" t="0" r="0" b="0"/>
            <wp:docPr id="177" name="Picture 177" descr="Patient Summary Report from print preview with R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SummaryReport_WithReasons.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641725"/>
                    </a:xfrm>
                    <a:prstGeom prst="rect">
                      <a:avLst/>
                    </a:prstGeom>
                  </pic:spPr>
                </pic:pic>
              </a:graphicData>
            </a:graphic>
          </wp:inline>
        </w:drawing>
      </w:r>
    </w:p>
    <w:p w14:paraId="79FCDF35" w14:textId="77777777" w:rsidR="008C5BE8" w:rsidRDefault="008C5BE8" w:rsidP="008C5BE8">
      <w:pPr>
        <w:pStyle w:val="DSSECSBodyText"/>
        <w:rPr>
          <w:rFonts w:eastAsiaTheme="minorHAnsi"/>
        </w:rPr>
      </w:pPr>
      <w:r>
        <w:rPr>
          <w:rFonts w:eastAsiaTheme="minorHAnsi"/>
        </w:rPr>
        <w:lastRenderedPageBreak/>
        <w:t xml:space="preserve">The Export option produces the information for the selected criteria in Excel format (Figure </w:t>
      </w:r>
      <w:r w:rsidR="00AE4816">
        <w:rPr>
          <w:rFonts w:eastAsiaTheme="minorHAnsi"/>
        </w:rPr>
        <w:t>9</w:t>
      </w:r>
      <w:r w:rsidR="00142585">
        <w:rPr>
          <w:rFonts w:eastAsiaTheme="minorHAnsi"/>
        </w:rPr>
        <w:t>3</w:t>
      </w:r>
      <w:r>
        <w:rPr>
          <w:rFonts w:eastAsiaTheme="minorHAnsi"/>
        </w:rPr>
        <w:t>).</w:t>
      </w:r>
    </w:p>
    <w:p w14:paraId="79FCDF36" w14:textId="77777777" w:rsidR="000227DF" w:rsidRDefault="00D553B9" w:rsidP="008C5BE8">
      <w:pPr>
        <w:pStyle w:val="FigureCaption"/>
      </w:pPr>
      <w:bookmarkStart w:id="619" w:name="_Toc422742805"/>
      <w:bookmarkStart w:id="620" w:name="_Toc477526796"/>
      <w:bookmarkStart w:id="621" w:name="_Toc482735070"/>
      <w:r>
        <w:t xml:space="preserve">Export - </w:t>
      </w:r>
      <w:bookmarkStart w:id="622" w:name="_Toc477849722"/>
      <w:r w:rsidR="000227DF">
        <w:t xml:space="preserve">Patient Summary Report </w:t>
      </w:r>
      <w:r w:rsidR="00F27618">
        <w:t>(</w:t>
      </w:r>
      <w:r w:rsidR="000227DF">
        <w:t>with Reasons</w:t>
      </w:r>
      <w:bookmarkEnd w:id="619"/>
      <w:bookmarkEnd w:id="620"/>
      <w:bookmarkEnd w:id="622"/>
      <w:r w:rsidR="00F27618">
        <w:t>)</w:t>
      </w:r>
      <w:bookmarkEnd w:id="621"/>
    </w:p>
    <w:p w14:paraId="79FCDF37" w14:textId="77777777" w:rsidR="00142585" w:rsidRPr="00142585" w:rsidRDefault="00142585" w:rsidP="003B6C1A">
      <w:pPr>
        <w:pStyle w:val="Figure"/>
      </w:pPr>
      <w:r>
        <w:rPr>
          <w:noProof/>
        </w:rPr>
        <w:drawing>
          <wp:inline distT="0" distB="0" distL="0" distR="0" wp14:anchorId="79FCE4AF" wp14:editId="79FCE4B0">
            <wp:extent cx="5943600" cy="648970"/>
            <wp:effectExtent l="0" t="0" r="0" b="0"/>
            <wp:docPr id="191" name="Picture 191" descr="Patient Summary Report with Reasons exported to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SummaryReport_EXPORT_WithReasons.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648970"/>
                    </a:xfrm>
                    <a:prstGeom prst="rect">
                      <a:avLst/>
                    </a:prstGeom>
                  </pic:spPr>
                </pic:pic>
              </a:graphicData>
            </a:graphic>
          </wp:inline>
        </w:drawing>
      </w:r>
    </w:p>
    <w:p w14:paraId="79FCDF38" w14:textId="77777777" w:rsidR="000227DF" w:rsidRDefault="000227DF" w:rsidP="00CA5729">
      <w:pPr>
        <w:pStyle w:val="Heading4"/>
      </w:pPr>
      <w:bookmarkStart w:id="623" w:name="_Toc477526616"/>
      <w:bookmarkStart w:id="624" w:name="_Toc422471283"/>
      <w:bookmarkStart w:id="625" w:name="_Toc422471451"/>
      <w:bookmarkStart w:id="626" w:name="_Toc477526617"/>
      <w:bookmarkStart w:id="627" w:name="_Toc477938659"/>
      <w:bookmarkStart w:id="628" w:name="_Toc482734919"/>
      <w:bookmarkEnd w:id="623"/>
      <w:r>
        <w:t>PCE Data Summary Report</w:t>
      </w:r>
      <w:bookmarkEnd w:id="624"/>
      <w:bookmarkEnd w:id="625"/>
      <w:bookmarkEnd w:id="626"/>
      <w:bookmarkEnd w:id="627"/>
      <w:bookmarkEnd w:id="628"/>
    </w:p>
    <w:p w14:paraId="79FCDF39" w14:textId="77777777" w:rsidR="000A6F72" w:rsidRDefault="000227DF" w:rsidP="003B6C1A">
      <w:pPr>
        <w:pStyle w:val="DSSECSBodyText"/>
      </w:pPr>
      <w:r>
        <w:t>The PCE Data Summary Report allows the user to print/display procedure data that was sent to the PCE software for a selected patient within a specified date range.</w:t>
      </w:r>
      <w:r w:rsidR="00AF5A46">
        <w:t xml:space="preserve"> Refer to Figure 9</w:t>
      </w:r>
      <w:r w:rsidR="000A6F72">
        <w:t>4</w:t>
      </w:r>
      <w:r w:rsidR="00AF5A46">
        <w:t xml:space="preserve"> to view the report selection screen.</w:t>
      </w:r>
      <w:r w:rsidR="00AE4816">
        <w:t xml:space="preserve"> </w:t>
      </w:r>
    </w:p>
    <w:p w14:paraId="79FCDF3A" w14:textId="77777777" w:rsidR="000227DF" w:rsidRPr="00F94D33" w:rsidRDefault="000227DF" w:rsidP="00AF5A46">
      <w:pPr>
        <w:pStyle w:val="BulletListMultiple"/>
      </w:pPr>
      <w:r w:rsidRPr="00F94D33">
        <w:t>The design of this report is for a 132-column format.</w:t>
      </w:r>
    </w:p>
    <w:p w14:paraId="79FCDF3B" w14:textId="77777777" w:rsidR="000227DF" w:rsidRPr="00F94D33" w:rsidRDefault="000227DF" w:rsidP="00C5472C">
      <w:pPr>
        <w:pStyle w:val="BulletListMultiple"/>
        <w:rPr>
          <w:i/>
        </w:rPr>
      </w:pPr>
      <w:r w:rsidRPr="00F94D33">
        <w:t xml:space="preserve">With functionality put in place by the Code Set Versioning project, CPT codes, five-character EC National Codes (when applicable), CPT modifiers, diagnosis codes and their associated descriptions are reflective </w:t>
      </w:r>
      <w:r w:rsidR="00612948">
        <w:t>of the date the event occurred.</w:t>
      </w:r>
    </w:p>
    <w:p w14:paraId="79FCDF3C" w14:textId="77777777" w:rsidR="000227DF" w:rsidRPr="00854E57" w:rsidRDefault="000227DF" w:rsidP="00854E57">
      <w:pPr>
        <w:pStyle w:val="NumberedParagraph"/>
        <w:numPr>
          <w:ilvl w:val="0"/>
          <w:numId w:val="64"/>
        </w:numPr>
        <w:tabs>
          <w:tab w:val="clear" w:pos="1080"/>
        </w:tabs>
        <w:ind w:left="900" w:hanging="900"/>
      </w:pPr>
      <w:r w:rsidRPr="00854E57">
        <w:t>Enter a date range.</w:t>
      </w:r>
    </w:p>
    <w:p w14:paraId="79FCDF3D" w14:textId="77777777" w:rsidR="000A6F72" w:rsidRPr="00854E57" w:rsidRDefault="000A6F72" w:rsidP="00A64912">
      <w:pPr>
        <w:pStyle w:val="NumberedParagraph"/>
      </w:pPr>
      <w:r w:rsidRPr="00854E57">
        <w:t>Use the Patient Identifier field to select a patient.</w:t>
      </w:r>
    </w:p>
    <w:p w14:paraId="79FCDF3E" w14:textId="77777777" w:rsidR="000227DF" w:rsidRPr="00F94D33" w:rsidRDefault="000227DF" w:rsidP="00F27618">
      <w:pPr>
        <w:pStyle w:val="BulletListMultiple"/>
      </w:pPr>
      <w:r w:rsidRPr="00F94D33">
        <w:t>Enter one of the following:</w:t>
      </w:r>
    </w:p>
    <w:p w14:paraId="79FCDF3F" w14:textId="77777777" w:rsidR="000227DF" w:rsidRPr="00F94D33" w:rsidRDefault="000227DF" w:rsidP="00591C34">
      <w:pPr>
        <w:pStyle w:val="Bullet2"/>
        <w:numPr>
          <w:ilvl w:val="0"/>
          <w:numId w:val="2"/>
        </w:numPr>
        <w:tabs>
          <w:tab w:val="left" w:pos="1440"/>
        </w:tabs>
        <w:spacing w:before="40" w:after="20"/>
      </w:pPr>
      <w:r w:rsidRPr="00F94D33">
        <w:t>Patient Name (whole or partial, last name first)</w:t>
      </w:r>
    </w:p>
    <w:p w14:paraId="79FCDF40" w14:textId="77777777" w:rsidR="000227DF" w:rsidRPr="00F94D33" w:rsidRDefault="000227DF" w:rsidP="00591C34">
      <w:pPr>
        <w:pStyle w:val="Bullet2"/>
        <w:numPr>
          <w:ilvl w:val="0"/>
          <w:numId w:val="2"/>
        </w:numPr>
        <w:tabs>
          <w:tab w:val="left" w:pos="1440"/>
        </w:tabs>
        <w:spacing w:before="40" w:after="20"/>
      </w:pPr>
      <w:r w:rsidRPr="00F94D33">
        <w:t>Social Security Number</w:t>
      </w:r>
    </w:p>
    <w:p w14:paraId="79FCDF41" w14:textId="77777777" w:rsidR="000227DF" w:rsidRPr="00F94D33" w:rsidRDefault="000227DF" w:rsidP="00591C34">
      <w:pPr>
        <w:pStyle w:val="Bullet2"/>
        <w:numPr>
          <w:ilvl w:val="0"/>
          <w:numId w:val="2"/>
        </w:numPr>
        <w:tabs>
          <w:tab w:val="left" w:pos="1440"/>
        </w:tabs>
        <w:spacing w:before="40" w:after="20"/>
      </w:pPr>
      <w:r w:rsidRPr="00F94D33">
        <w:t>Last four digits of the Patient Social Security Number</w:t>
      </w:r>
    </w:p>
    <w:p w14:paraId="79FCDF42" w14:textId="77777777" w:rsidR="000227DF" w:rsidRPr="00F94D33" w:rsidRDefault="000227DF" w:rsidP="00591C34">
      <w:pPr>
        <w:pStyle w:val="Bullet2"/>
        <w:numPr>
          <w:ilvl w:val="0"/>
          <w:numId w:val="2"/>
        </w:numPr>
        <w:tabs>
          <w:tab w:val="left" w:pos="1440"/>
        </w:tabs>
        <w:spacing w:before="40" w:after="20"/>
      </w:pPr>
      <w:r w:rsidRPr="00F94D33">
        <w:t>First character of Last Name plus the last four digits of the SSN with no spaces</w:t>
      </w:r>
    </w:p>
    <w:p w14:paraId="79FCDF43" w14:textId="77777777" w:rsidR="000227DF" w:rsidRPr="009F69C7" w:rsidRDefault="000227DF" w:rsidP="004A6039">
      <w:pPr>
        <w:pStyle w:val="BulletListMultiple"/>
      </w:pPr>
      <w:r w:rsidRPr="001659F1">
        <w:t xml:space="preserve">Press </w:t>
      </w:r>
      <w:r w:rsidRPr="009F69C7">
        <w:t xml:space="preserve">&lt;Enter&gt; </w:t>
      </w:r>
      <w:r w:rsidRPr="001659F1">
        <w:t>on the keyboard</w:t>
      </w:r>
      <w:r w:rsidRPr="009F69C7">
        <w:t xml:space="preserve"> </w:t>
      </w:r>
      <w:r w:rsidRPr="001659F1">
        <w:t>or click</w:t>
      </w:r>
      <w:r w:rsidRPr="009F69C7">
        <w:t xml:space="preserve"> </w:t>
      </w:r>
      <w:r w:rsidRPr="001659F1">
        <w:t>the</w:t>
      </w:r>
      <w:r w:rsidRPr="009F69C7">
        <w:t xml:space="preserve"> Search</w:t>
      </w:r>
      <w:r w:rsidRPr="001659F1">
        <w:t xml:space="preserve"> button. </w:t>
      </w:r>
      <w:r w:rsidRPr="009F69C7">
        <w:rPr>
          <w:noProof/>
        </w:rPr>
        <w:drawing>
          <wp:inline distT="0" distB="0" distL="0" distR="0" wp14:anchorId="79FCE4B1" wp14:editId="79FCE4B2">
            <wp:extent cx="228600" cy="228600"/>
            <wp:effectExtent l="0" t="0" r="0" b="0"/>
            <wp:docPr id="111" name="Picture 180" descr="Search button 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arch button screen capture"/>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r w:rsidRPr="009F69C7">
        <w:t xml:space="preserve"> </w:t>
      </w:r>
    </w:p>
    <w:p w14:paraId="79FCDF44" w14:textId="77777777" w:rsidR="000227DF" w:rsidRPr="00F94D33" w:rsidRDefault="000227DF" w:rsidP="004A6039">
      <w:pPr>
        <w:pStyle w:val="BulletListMultipleLast"/>
      </w:pPr>
      <w:r w:rsidRPr="00F94D33">
        <w:t>Choose from the list of patients displayed.</w:t>
      </w:r>
    </w:p>
    <w:p w14:paraId="79FCDF45" w14:textId="77777777" w:rsidR="000227DF" w:rsidRPr="00854E57" w:rsidRDefault="000227DF" w:rsidP="00A64912">
      <w:pPr>
        <w:pStyle w:val="NumberedParagraph"/>
      </w:pPr>
      <w:r w:rsidRPr="00854E57">
        <w:t>Export, Preview, Print</w:t>
      </w:r>
      <w:r w:rsidR="000A6F72" w:rsidRPr="00854E57">
        <w:t>,</w:t>
      </w:r>
      <w:r w:rsidRPr="00854E57">
        <w:t xml:space="preserve"> or Cancel the report.</w:t>
      </w:r>
    </w:p>
    <w:p w14:paraId="79FCDF46" w14:textId="77777777" w:rsidR="000227DF" w:rsidRDefault="000227DF" w:rsidP="00F27618">
      <w:pPr>
        <w:pStyle w:val="FigureCaption"/>
      </w:pPr>
      <w:bookmarkStart w:id="629" w:name="_Toc422742806"/>
      <w:bookmarkStart w:id="630" w:name="_Toc477526797"/>
      <w:bookmarkStart w:id="631" w:name="_Toc477849723"/>
      <w:bookmarkStart w:id="632" w:name="_Toc482735071"/>
      <w:r>
        <w:lastRenderedPageBreak/>
        <w:t xml:space="preserve">PCE Data Summary Report </w:t>
      </w:r>
      <w:r w:rsidR="000D62DF">
        <w:t>Selection Criteria</w:t>
      </w:r>
      <w:bookmarkEnd w:id="629"/>
      <w:bookmarkEnd w:id="630"/>
      <w:bookmarkEnd w:id="631"/>
      <w:bookmarkEnd w:id="632"/>
    </w:p>
    <w:p w14:paraId="79FCDF47" w14:textId="77777777" w:rsidR="000227DF" w:rsidRDefault="000227DF" w:rsidP="00F27618">
      <w:pPr>
        <w:pStyle w:val="Figure"/>
      </w:pPr>
      <w:r>
        <w:rPr>
          <w:noProof/>
        </w:rPr>
        <w:drawing>
          <wp:inline distT="0" distB="0" distL="0" distR="0" wp14:anchorId="79FCE4B3" wp14:editId="79FCE4B4">
            <wp:extent cx="5191125" cy="3259943"/>
            <wp:effectExtent l="0" t="0" r="0" b="0"/>
            <wp:docPr id="319" name="Picture 319" descr="Screen Capture of the Event Capture PCE Data Summary Report which shows the Report Selection Listbox, From and Through Date and Patient Identifier. The buttons available are Patient Search,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email">
                      <a:extLst>
                        <a:ext uri="{28A0092B-C50C-407E-A947-70E740481C1C}">
                          <a14:useLocalDpi xmlns:a14="http://schemas.microsoft.com/office/drawing/2010/main"/>
                        </a:ext>
                      </a:extLst>
                    </a:blip>
                    <a:stretch>
                      <a:fillRect/>
                    </a:stretch>
                  </pic:blipFill>
                  <pic:spPr>
                    <a:xfrm>
                      <a:off x="0" y="0"/>
                      <a:ext cx="5191072" cy="3259909"/>
                    </a:xfrm>
                    <a:prstGeom prst="rect">
                      <a:avLst/>
                    </a:prstGeom>
                  </pic:spPr>
                </pic:pic>
              </a:graphicData>
            </a:graphic>
          </wp:inline>
        </w:drawing>
      </w:r>
    </w:p>
    <w:p w14:paraId="79FCDF48" w14:textId="77777777" w:rsidR="00C5472C" w:rsidRPr="0039074E" w:rsidRDefault="00C5472C" w:rsidP="009C55E2">
      <w:pPr>
        <w:pStyle w:val="DSSECSBodyText"/>
        <w:rPr>
          <w:rFonts w:eastAsiaTheme="minorHAnsi"/>
        </w:rPr>
      </w:pPr>
      <w:r w:rsidRPr="0039074E">
        <w:rPr>
          <w:rFonts w:eastAsiaTheme="minorHAnsi"/>
        </w:rPr>
        <w:t xml:space="preserve">The </w:t>
      </w:r>
      <w:r>
        <w:rPr>
          <w:rFonts w:eastAsiaTheme="minorHAnsi"/>
        </w:rPr>
        <w:t xml:space="preserve">Preview option </w:t>
      </w:r>
      <w:r w:rsidRPr="0039074E">
        <w:rPr>
          <w:rFonts w:eastAsiaTheme="minorHAnsi"/>
        </w:rPr>
        <w:t xml:space="preserve">output includes Patient </w:t>
      </w:r>
      <w:r>
        <w:rPr>
          <w:rFonts w:eastAsiaTheme="minorHAnsi"/>
        </w:rPr>
        <w:t>N</w:t>
      </w:r>
      <w:r w:rsidRPr="0039074E">
        <w:rPr>
          <w:rFonts w:eastAsiaTheme="minorHAnsi"/>
        </w:rPr>
        <w:t>ame, Date Range, Date/Time of procedure, Procedure Name (as sent to PCE</w:t>
      </w:r>
      <w:r w:rsidRPr="0039074E">
        <w:rPr>
          <w:rFonts w:eastAsiaTheme="minorHAnsi"/>
        </w:rPr>
        <w:fldChar w:fldCharType="begin"/>
      </w:r>
      <w:r w:rsidRPr="0039074E">
        <w:rPr>
          <w:rFonts w:eastAsiaTheme="minorHAnsi"/>
        </w:rPr>
        <w:instrText xml:space="preserve"> XE "PCE" </w:instrText>
      </w:r>
      <w:r w:rsidRPr="0039074E">
        <w:rPr>
          <w:rFonts w:eastAsiaTheme="minorHAnsi"/>
        </w:rPr>
        <w:fldChar w:fldCharType="end"/>
      </w:r>
      <w:r w:rsidRPr="0039074E">
        <w:rPr>
          <w:rFonts w:eastAsiaTheme="minorHAnsi"/>
        </w:rPr>
        <w:t>), Volume, Provider, Location, Associated Clinic</w:t>
      </w:r>
      <w:r w:rsidRPr="0039074E">
        <w:rPr>
          <w:rFonts w:eastAsiaTheme="minorHAnsi"/>
        </w:rPr>
        <w:fldChar w:fldCharType="begin"/>
      </w:r>
      <w:r w:rsidRPr="0039074E">
        <w:rPr>
          <w:rFonts w:eastAsiaTheme="minorHAnsi"/>
        </w:rPr>
        <w:instrText xml:space="preserve"> XE "Associated Clinic" </w:instrText>
      </w:r>
      <w:r w:rsidRPr="0039074E">
        <w:rPr>
          <w:rFonts w:eastAsiaTheme="minorHAnsi"/>
        </w:rPr>
        <w:fldChar w:fldCharType="end"/>
      </w:r>
      <w:r w:rsidRPr="0039074E">
        <w:rPr>
          <w:rFonts w:eastAsiaTheme="minorHAnsi"/>
        </w:rPr>
        <w:t>, Stop Code</w:t>
      </w:r>
      <w:r w:rsidRPr="0039074E">
        <w:rPr>
          <w:rFonts w:eastAsiaTheme="minorHAnsi"/>
        </w:rPr>
        <w:fldChar w:fldCharType="begin"/>
      </w:r>
      <w:r w:rsidRPr="0039074E">
        <w:rPr>
          <w:rFonts w:eastAsiaTheme="minorHAnsi"/>
        </w:rPr>
        <w:instrText xml:space="preserve"> XE "Stop Code" </w:instrText>
      </w:r>
      <w:r w:rsidRPr="0039074E">
        <w:rPr>
          <w:rFonts w:eastAsiaTheme="minorHAnsi"/>
        </w:rPr>
        <w:fldChar w:fldCharType="end"/>
      </w:r>
      <w:r w:rsidRPr="0039074E">
        <w:rPr>
          <w:rFonts w:eastAsiaTheme="minorHAnsi"/>
        </w:rPr>
        <w:t>, CPT Code</w:t>
      </w:r>
      <w:r w:rsidRPr="0039074E">
        <w:rPr>
          <w:rFonts w:eastAsiaTheme="minorHAnsi"/>
        </w:rPr>
        <w:fldChar w:fldCharType="begin"/>
      </w:r>
      <w:r w:rsidRPr="0039074E">
        <w:rPr>
          <w:rFonts w:eastAsiaTheme="minorHAnsi"/>
        </w:rPr>
        <w:instrText xml:space="preserve"> XE "CPT Code" </w:instrText>
      </w:r>
      <w:r w:rsidRPr="0039074E">
        <w:rPr>
          <w:rFonts w:eastAsiaTheme="minorHAnsi"/>
        </w:rPr>
        <w:fldChar w:fldCharType="end"/>
      </w:r>
      <w:r w:rsidRPr="0039074E">
        <w:rPr>
          <w:rFonts w:eastAsiaTheme="minorHAnsi"/>
        </w:rPr>
        <w:t>, ICD-10</w:t>
      </w:r>
      <w:r w:rsidRPr="0039074E">
        <w:rPr>
          <w:rFonts w:eastAsiaTheme="minorHAnsi"/>
        </w:rPr>
        <w:fldChar w:fldCharType="begin"/>
      </w:r>
      <w:r w:rsidRPr="0039074E">
        <w:rPr>
          <w:rFonts w:eastAsiaTheme="minorHAnsi"/>
        </w:rPr>
        <w:instrText xml:space="preserve"> XE "ICD-10" </w:instrText>
      </w:r>
      <w:r w:rsidRPr="0039074E">
        <w:rPr>
          <w:rFonts w:eastAsiaTheme="minorHAnsi"/>
        </w:rPr>
        <w:fldChar w:fldCharType="end"/>
      </w:r>
      <w:r w:rsidRPr="0039074E">
        <w:rPr>
          <w:rFonts w:eastAsiaTheme="minorHAnsi"/>
        </w:rPr>
        <w:t xml:space="preserve"> code and Modifier(s)</w:t>
      </w:r>
      <w:r>
        <w:rPr>
          <w:rFonts w:eastAsiaTheme="minorHAnsi"/>
        </w:rPr>
        <w:t xml:space="preserve"> (Figure 9</w:t>
      </w:r>
      <w:r w:rsidR="000A6F72">
        <w:rPr>
          <w:rFonts w:eastAsiaTheme="minorHAnsi"/>
        </w:rPr>
        <w:t>5</w:t>
      </w:r>
      <w:r>
        <w:rPr>
          <w:rFonts w:eastAsiaTheme="minorHAnsi"/>
        </w:rPr>
        <w:t>)</w:t>
      </w:r>
      <w:r w:rsidRPr="0039074E">
        <w:rPr>
          <w:rFonts w:eastAsiaTheme="minorHAnsi"/>
        </w:rPr>
        <w:t>.</w:t>
      </w:r>
      <w:r>
        <w:rPr>
          <w:rFonts w:eastAsiaTheme="minorHAnsi"/>
        </w:rPr>
        <w:t xml:space="preserve"> </w:t>
      </w:r>
      <w:r w:rsidRPr="0039074E">
        <w:rPr>
          <w:rFonts w:eastAsiaTheme="minorHAnsi"/>
        </w:rPr>
        <w:t>After previewing the report, the user has the option to print or close the report.</w:t>
      </w:r>
    </w:p>
    <w:p w14:paraId="79FCDF49" w14:textId="77777777" w:rsidR="000227DF" w:rsidRDefault="000A6F72" w:rsidP="00C5472C">
      <w:pPr>
        <w:pStyle w:val="FigureCaption"/>
      </w:pPr>
      <w:bookmarkStart w:id="633" w:name="_Toc477526798"/>
      <w:bookmarkStart w:id="634" w:name="_Toc422742807"/>
      <w:bookmarkStart w:id="635" w:name="_Toc477526799"/>
      <w:bookmarkStart w:id="636" w:name="_Toc482735072"/>
      <w:bookmarkEnd w:id="633"/>
      <w:r>
        <w:t xml:space="preserve">Report </w:t>
      </w:r>
      <w:r w:rsidR="00D553B9">
        <w:t xml:space="preserve">Preview - </w:t>
      </w:r>
      <w:bookmarkStart w:id="637" w:name="_Toc477849724"/>
      <w:r w:rsidR="000227DF">
        <w:t>PCE Data Summary Report</w:t>
      </w:r>
      <w:bookmarkEnd w:id="634"/>
      <w:bookmarkEnd w:id="635"/>
      <w:bookmarkEnd w:id="636"/>
      <w:bookmarkEnd w:id="637"/>
    </w:p>
    <w:p w14:paraId="79FCDF4A" w14:textId="77777777" w:rsidR="000A6F72" w:rsidRPr="000A6F72" w:rsidRDefault="000A6F72" w:rsidP="003B6C1A">
      <w:pPr>
        <w:pStyle w:val="Figure"/>
      </w:pPr>
      <w:r>
        <w:rPr>
          <w:noProof/>
        </w:rPr>
        <w:drawing>
          <wp:inline distT="0" distB="0" distL="0" distR="0" wp14:anchorId="79FCE4B5" wp14:editId="79FCE4B6">
            <wp:extent cx="5226741" cy="3200400"/>
            <wp:effectExtent l="0" t="0" r="0" b="0"/>
            <wp:docPr id="1036" name="Picture 1036" descr="PCE Data Summary Report preview.  The data displayed is  procedure date/time, location, Procedure Name Sent, clinic (DSS ID), diagnosis, provider, CPT code and  procedure (CPT) modi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EdataSummaryRpt.PNG"/>
                    <pic:cNvPicPr/>
                  </pic:nvPicPr>
                  <pic:blipFill>
                    <a:blip r:embed="rId148">
                      <a:extLst>
                        <a:ext uri="{28A0092B-C50C-407E-A947-70E740481C1C}">
                          <a14:useLocalDpi xmlns:a14="http://schemas.microsoft.com/office/drawing/2010/main" val="0"/>
                        </a:ext>
                      </a:extLst>
                    </a:blip>
                    <a:stretch>
                      <a:fillRect/>
                    </a:stretch>
                  </pic:blipFill>
                  <pic:spPr>
                    <a:xfrm>
                      <a:off x="0" y="0"/>
                      <a:ext cx="5226133" cy="3200028"/>
                    </a:xfrm>
                    <a:prstGeom prst="rect">
                      <a:avLst/>
                    </a:prstGeom>
                  </pic:spPr>
                </pic:pic>
              </a:graphicData>
            </a:graphic>
          </wp:inline>
        </w:drawing>
      </w:r>
    </w:p>
    <w:p w14:paraId="79FCDF4B" w14:textId="77777777" w:rsidR="00C5472C" w:rsidRDefault="00C5472C" w:rsidP="00C5472C">
      <w:pPr>
        <w:pStyle w:val="DSSECSBodyText"/>
        <w:rPr>
          <w:rFonts w:eastAsiaTheme="minorHAnsi"/>
        </w:rPr>
      </w:pPr>
      <w:r>
        <w:rPr>
          <w:rFonts w:eastAsiaTheme="minorHAnsi"/>
        </w:rPr>
        <w:lastRenderedPageBreak/>
        <w:t>The Export option produces the information for the selected criteria in Excel format (Figure 9</w:t>
      </w:r>
      <w:r w:rsidR="000A6F72">
        <w:rPr>
          <w:rFonts w:eastAsiaTheme="minorHAnsi"/>
        </w:rPr>
        <w:t>6</w:t>
      </w:r>
      <w:r>
        <w:rPr>
          <w:rFonts w:eastAsiaTheme="minorHAnsi"/>
        </w:rPr>
        <w:t>).</w:t>
      </w:r>
    </w:p>
    <w:p w14:paraId="79FCDF4C" w14:textId="77777777" w:rsidR="000227DF" w:rsidRDefault="00D553B9" w:rsidP="00F27618">
      <w:pPr>
        <w:pStyle w:val="FigureCaption"/>
      </w:pPr>
      <w:bookmarkStart w:id="638" w:name="_Toc477526800"/>
      <w:bookmarkStart w:id="639" w:name="_Toc422742808"/>
      <w:bookmarkStart w:id="640" w:name="_Toc477526801"/>
      <w:bookmarkStart w:id="641" w:name="_Toc482735073"/>
      <w:bookmarkEnd w:id="638"/>
      <w:r>
        <w:t xml:space="preserve">Export - </w:t>
      </w:r>
      <w:bookmarkStart w:id="642" w:name="_Toc477849725"/>
      <w:r w:rsidR="000227DF">
        <w:t>PCE Data Summary Report</w:t>
      </w:r>
      <w:bookmarkEnd w:id="639"/>
      <w:bookmarkEnd w:id="640"/>
      <w:bookmarkEnd w:id="641"/>
      <w:bookmarkEnd w:id="642"/>
    </w:p>
    <w:p w14:paraId="79FCDF4D" w14:textId="77777777" w:rsidR="000A6F72" w:rsidRPr="000A6F72" w:rsidRDefault="000A6F72" w:rsidP="003B6C1A">
      <w:pPr>
        <w:pStyle w:val="Figure"/>
      </w:pPr>
      <w:r w:rsidRPr="00C04AE0">
        <w:rPr>
          <w:noProof/>
        </w:rPr>
        <w:drawing>
          <wp:inline distT="0" distB="0" distL="0" distR="0" wp14:anchorId="79FCE4B7" wp14:editId="79FCE4B8">
            <wp:extent cx="5943600" cy="730336"/>
            <wp:effectExtent l="0" t="0" r="0" b="0"/>
            <wp:docPr id="1039" name="Picture 187" descr="PCE Data Summary Report example from Excel.  The columns are patient, procedure date/time, location, clinic, DSS ID, CPT code, procedure code, procedure name, procedure volume, CPT modifer 1, CPT modifer 2, CPT modifer 3, provider, primary diagnosis, 2nd diagnosis 1, 2nd diagnosis 2, 2nd diagnosis 3, 2nd diagnos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CE Data Summary Report example from Excel.  The columns are patient, procedure date/time, location, clinic, DSS ID, CPT code, procedure code, procedure name, procedure volume, CPT modifer 1, CPT modifer 2, CPT modifer 3, provider, primary diagnosis, 2nd diagnosis 1, 2nd diagnosis 2, 2nd diagnosis 3, 2nd diagnosis 4."/>
                    <pic:cNvPicPr>
                      <a:picLocks noChangeAspect="1" noChangeArrowheads="1"/>
                    </pic:cNvPicPr>
                  </pic:nvPicPr>
                  <pic:blipFill>
                    <a:blip r:embed="rId149" cstate="email">
                      <a:extLst>
                        <a:ext uri="{28A0092B-C50C-407E-A947-70E740481C1C}">
                          <a14:useLocalDpi xmlns:a14="http://schemas.microsoft.com/office/drawing/2010/main"/>
                        </a:ext>
                      </a:extLst>
                    </a:blip>
                    <a:srcRect/>
                    <a:stretch>
                      <a:fillRect/>
                    </a:stretch>
                  </pic:blipFill>
                  <pic:spPr bwMode="auto">
                    <a:xfrm>
                      <a:off x="0" y="0"/>
                      <a:ext cx="5943600" cy="730336"/>
                    </a:xfrm>
                    <a:prstGeom prst="rect">
                      <a:avLst/>
                    </a:prstGeom>
                    <a:noFill/>
                    <a:ln>
                      <a:noFill/>
                    </a:ln>
                  </pic:spPr>
                </pic:pic>
              </a:graphicData>
            </a:graphic>
          </wp:inline>
        </w:drawing>
      </w:r>
    </w:p>
    <w:p w14:paraId="79FCDF4E" w14:textId="77777777" w:rsidR="000227DF" w:rsidRDefault="000227DF" w:rsidP="00CA5729">
      <w:pPr>
        <w:pStyle w:val="Heading4"/>
      </w:pPr>
      <w:bookmarkStart w:id="643" w:name="_Toc422471284"/>
      <w:bookmarkStart w:id="644" w:name="_Toc422471452"/>
      <w:bookmarkStart w:id="645" w:name="_Toc477526618"/>
      <w:bookmarkStart w:id="646" w:name="_Toc477938660"/>
      <w:bookmarkStart w:id="647" w:name="_Toc482734920"/>
      <w:r>
        <w:t>Procedure Reasons Report</w:t>
      </w:r>
      <w:bookmarkEnd w:id="643"/>
      <w:bookmarkEnd w:id="644"/>
      <w:bookmarkEnd w:id="645"/>
      <w:bookmarkEnd w:id="646"/>
      <w:bookmarkEnd w:id="647"/>
    </w:p>
    <w:p w14:paraId="79FCDF4F" w14:textId="77777777" w:rsidR="000227DF" w:rsidRPr="00366FB2" w:rsidRDefault="000227DF" w:rsidP="004A6039">
      <w:pPr>
        <w:pStyle w:val="DSSECSBodyText"/>
      </w:pPr>
      <w:r w:rsidRPr="00BD195A">
        <w:rPr>
          <w:rFonts w:cs="Arial"/>
        </w:rPr>
        <w:t>Th</w:t>
      </w:r>
      <w:r>
        <w:rPr>
          <w:rFonts w:cs="Arial"/>
        </w:rPr>
        <w:t>e Procedures Reasons R</w:t>
      </w:r>
      <w:r w:rsidRPr="00BD195A">
        <w:rPr>
          <w:rFonts w:cs="Arial"/>
        </w:rPr>
        <w:t>eport list</w:t>
      </w:r>
      <w:r>
        <w:rPr>
          <w:rFonts w:cs="Arial"/>
        </w:rPr>
        <w:t>s</w:t>
      </w:r>
      <w:r w:rsidRPr="00BD195A">
        <w:rPr>
          <w:rFonts w:cs="Arial"/>
        </w:rPr>
        <w:t xml:space="preserve"> the reasons entered for Event Capture Procedures.</w:t>
      </w:r>
      <w:r w:rsidR="00C5472C">
        <w:rPr>
          <w:rFonts w:cs="Arial"/>
        </w:rPr>
        <w:t xml:space="preserve"> </w:t>
      </w:r>
      <w:r w:rsidR="00C5472C">
        <w:t>Refer to Figure 9</w:t>
      </w:r>
      <w:r w:rsidR="00033885">
        <w:t>7</w:t>
      </w:r>
      <w:r w:rsidR="00C5472C">
        <w:t xml:space="preserve"> </w:t>
      </w:r>
      <w:r w:rsidR="00033885">
        <w:t>for an example of</w:t>
      </w:r>
      <w:r w:rsidR="00C5472C">
        <w:t xml:space="preserve"> the report selection screen.</w:t>
      </w:r>
    </w:p>
    <w:p w14:paraId="79FCDF50" w14:textId="77777777" w:rsidR="009370D1" w:rsidRPr="00033885" w:rsidRDefault="009370D1" w:rsidP="00033885">
      <w:pPr>
        <w:pStyle w:val="Note"/>
      </w:pPr>
      <w:r w:rsidRPr="00D90AAD">
        <w:rPr>
          <w:rStyle w:val="NoteChar"/>
          <w:b/>
        </w:rPr>
        <w:t>Notes</w:t>
      </w:r>
      <w:r w:rsidRPr="00033885">
        <w:t>:</w:t>
      </w:r>
    </w:p>
    <w:p w14:paraId="79FCDF51" w14:textId="77777777" w:rsidR="000227DF" w:rsidRPr="00F94D33" w:rsidRDefault="000227DF" w:rsidP="009C55E2">
      <w:pPr>
        <w:pStyle w:val="BulletListIndent"/>
        <w:spacing w:after="120"/>
      </w:pPr>
      <w:r w:rsidRPr="00F94D33">
        <w:t xml:space="preserve">Locations, DSS Units, procedures, and procedure </w:t>
      </w:r>
      <w:r w:rsidRPr="00033885">
        <w:t xml:space="preserve">reasons </w:t>
      </w:r>
      <w:r w:rsidRPr="003B6C1A">
        <w:t xml:space="preserve">must be defined </w:t>
      </w:r>
      <w:r w:rsidRPr="00033885">
        <w:t>before</w:t>
      </w:r>
      <w:r w:rsidRPr="00F94D33">
        <w:t xml:space="preserve"> using this option.</w:t>
      </w:r>
    </w:p>
    <w:p w14:paraId="79FCDF52" w14:textId="77777777" w:rsidR="000227DF" w:rsidRPr="00F94D33" w:rsidRDefault="000227DF" w:rsidP="009C55E2">
      <w:pPr>
        <w:pStyle w:val="BulletListIndent"/>
        <w:spacing w:after="120"/>
      </w:pPr>
      <w:r w:rsidRPr="00F94D33">
        <w:t>With functionality put in place by the Code Set Versioning project, CPT codes, five-character EC National Codes (when applicable), CPT modifiers, diagnosis codes and their associated descriptions are reflective of the date the event occurred.</w:t>
      </w:r>
    </w:p>
    <w:p w14:paraId="79FCDF53" w14:textId="77777777" w:rsidR="000227DF" w:rsidRPr="00854E57" w:rsidRDefault="000227DF" w:rsidP="00854E57">
      <w:pPr>
        <w:pStyle w:val="NumberedParagraph"/>
        <w:numPr>
          <w:ilvl w:val="0"/>
          <w:numId w:val="103"/>
        </w:numPr>
        <w:tabs>
          <w:tab w:val="clear" w:pos="1080"/>
        </w:tabs>
        <w:ind w:left="900" w:hanging="900"/>
      </w:pPr>
      <w:r w:rsidRPr="00854E57">
        <w:t>Select a date range.</w:t>
      </w:r>
    </w:p>
    <w:p w14:paraId="79FCDF54" w14:textId="77777777" w:rsidR="000227DF" w:rsidRPr="00854E57" w:rsidRDefault="000227DF" w:rsidP="00854E57">
      <w:pPr>
        <w:pStyle w:val="NumberedParagraph"/>
      </w:pPr>
      <w:r w:rsidRPr="00854E57">
        <w:t>Select one, all</w:t>
      </w:r>
      <w:r w:rsidR="00033885" w:rsidRPr="00854E57">
        <w:t>,</w:t>
      </w:r>
      <w:r w:rsidRPr="00854E57">
        <w:t xml:space="preserve"> or multiple Location(s).</w:t>
      </w:r>
    </w:p>
    <w:p w14:paraId="79FCDF55" w14:textId="77777777" w:rsidR="000227DF" w:rsidRPr="00854E57" w:rsidRDefault="000227DF" w:rsidP="00854E57">
      <w:pPr>
        <w:pStyle w:val="NumberedParagraph"/>
      </w:pPr>
      <w:r w:rsidRPr="00854E57">
        <w:t>Select one, all</w:t>
      </w:r>
      <w:r w:rsidR="00033885" w:rsidRPr="00854E57">
        <w:t>,</w:t>
      </w:r>
      <w:r w:rsidRPr="00854E57">
        <w:t xml:space="preserve"> or multiple Procedure Reasons.</w:t>
      </w:r>
    </w:p>
    <w:p w14:paraId="79FCDF56" w14:textId="77777777" w:rsidR="000227DF" w:rsidRPr="00854E57" w:rsidRDefault="000227DF" w:rsidP="00854E57">
      <w:pPr>
        <w:pStyle w:val="NumberedParagraph"/>
      </w:pPr>
      <w:r w:rsidRPr="00854E57">
        <w:t>Select one, all</w:t>
      </w:r>
      <w:r w:rsidR="00033885" w:rsidRPr="00854E57">
        <w:t>,</w:t>
      </w:r>
      <w:r w:rsidRPr="00854E57">
        <w:t xml:space="preserve"> or multiple DSS Unit(s).</w:t>
      </w:r>
    </w:p>
    <w:p w14:paraId="79FCDF57" w14:textId="77777777" w:rsidR="000227DF" w:rsidRPr="00020F3F" w:rsidRDefault="000227DF" w:rsidP="00854E57">
      <w:pPr>
        <w:pStyle w:val="NumberedParagraph"/>
      </w:pPr>
      <w:r w:rsidRPr="00854E57">
        <w:t>Export, Preview, Print</w:t>
      </w:r>
      <w:r w:rsidR="00033885" w:rsidRPr="00854E57">
        <w:t>,</w:t>
      </w:r>
      <w:r w:rsidRPr="00020F3F">
        <w:t xml:space="preserve"> or Cancel the report.</w:t>
      </w:r>
    </w:p>
    <w:p w14:paraId="79FCDF58" w14:textId="77777777" w:rsidR="000227DF" w:rsidRDefault="000227DF" w:rsidP="004A6039">
      <w:pPr>
        <w:pStyle w:val="FigureCaption"/>
      </w:pPr>
      <w:bookmarkStart w:id="648" w:name="_Toc477526802"/>
      <w:bookmarkStart w:id="649" w:name="_Toc422742809"/>
      <w:bookmarkStart w:id="650" w:name="_Toc477526803"/>
      <w:bookmarkStart w:id="651" w:name="_Toc477849726"/>
      <w:bookmarkStart w:id="652" w:name="_Toc482735074"/>
      <w:bookmarkEnd w:id="648"/>
      <w:r>
        <w:t xml:space="preserve">Procedure Reasons Report </w:t>
      </w:r>
      <w:r w:rsidR="000D62DF">
        <w:t>Selection Criteria</w:t>
      </w:r>
      <w:bookmarkEnd w:id="649"/>
      <w:bookmarkEnd w:id="650"/>
      <w:bookmarkEnd w:id="651"/>
      <w:bookmarkEnd w:id="652"/>
    </w:p>
    <w:p w14:paraId="79FCDF59" w14:textId="77777777" w:rsidR="000227DF" w:rsidRDefault="000227DF" w:rsidP="004A6039">
      <w:pPr>
        <w:pStyle w:val="Figure"/>
      </w:pPr>
      <w:r>
        <w:rPr>
          <w:noProof/>
        </w:rPr>
        <w:drawing>
          <wp:inline distT="0" distB="0" distL="0" distR="0" wp14:anchorId="79FCE4B9" wp14:editId="79FCE4BA">
            <wp:extent cx="4682078" cy="3209925"/>
            <wp:effectExtent l="0" t="0" r="4445" b="0"/>
            <wp:docPr id="321" name="Picture 321" descr="Screen Capture of the Event Capture Procedures Reasons Report which shows the Report Selection Listbox, From and Through Date, Location, Reasons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email">
                      <a:extLst>
                        <a:ext uri="{28A0092B-C50C-407E-A947-70E740481C1C}">
                          <a14:useLocalDpi xmlns:a14="http://schemas.microsoft.com/office/drawing/2010/main"/>
                        </a:ext>
                      </a:extLst>
                    </a:blip>
                    <a:stretch>
                      <a:fillRect/>
                    </a:stretch>
                  </pic:blipFill>
                  <pic:spPr>
                    <a:xfrm>
                      <a:off x="0" y="0"/>
                      <a:ext cx="4690948" cy="3216006"/>
                    </a:xfrm>
                    <a:prstGeom prst="rect">
                      <a:avLst/>
                    </a:prstGeom>
                  </pic:spPr>
                </pic:pic>
              </a:graphicData>
            </a:graphic>
          </wp:inline>
        </w:drawing>
      </w:r>
    </w:p>
    <w:p w14:paraId="79FCDF5A" w14:textId="77777777" w:rsidR="00301FBA" w:rsidRPr="0039074E" w:rsidRDefault="00301FBA" w:rsidP="00301FBA">
      <w:pPr>
        <w:pStyle w:val="DSSECSBodyText"/>
        <w:rPr>
          <w:rFonts w:eastAsiaTheme="minorHAnsi"/>
        </w:rPr>
      </w:pPr>
      <w:r w:rsidRPr="0039074E">
        <w:rPr>
          <w:rFonts w:eastAsiaTheme="minorHAnsi"/>
        </w:rPr>
        <w:lastRenderedPageBreak/>
        <w:t xml:space="preserve">The </w:t>
      </w:r>
      <w:r w:rsidR="009370D1">
        <w:rPr>
          <w:rFonts w:eastAsiaTheme="minorHAnsi"/>
        </w:rPr>
        <w:t>report preview</w:t>
      </w:r>
      <w:r>
        <w:rPr>
          <w:rFonts w:eastAsiaTheme="minorHAnsi"/>
        </w:rPr>
        <w:t xml:space="preserve"> output </w:t>
      </w:r>
      <w:r w:rsidRPr="0039074E">
        <w:rPr>
          <w:rFonts w:eastAsiaTheme="minorHAnsi"/>
        </w:rPr>
        <w:t>include</w:t>
      </w:r>
      <w:r>
        <w:rPr>
          <w:rFonts w:eastAsiaTheme="minorHAnsi"/>
        </w:rPr>
        <w:t>s</w:t>
      </w:r>
      <w:r w:rsidRPr="0039074E">
        <w:rPr>
          <w:rFonts w:eastAsiaTheme="minorHAnsi"/>
        </w:rPr>
        <w:t xml:space="preserve"> the Location, DSS Unit, Procedure Reason, the number of times the reason was used, Procedure Code, Procedure Name, Patient Name, last four digits of Patient SSN, Provider Name</w:t>
      </w:r>
      <w:r w:rsidR="00033885">
        <w:rPr>
          <w:rFonts w:eastAsiaTheme="minorHAnsi"/>
        </w:rPr>
        <w:t>,</w:t>
      </w:r>
      <w:r w:rsidRPr="0039074E">
        <w:rPr>
          <w:rFonts w:eastAsiaTheme="minorHAnsi"/>
        </w:rPr>
        <w:t xml:space="preserve"> and Date and Time of the procedure</w:t>
      </w:r>
      <w:r w:rsidR="009370D1">
        <w:rPr>
          <w:rFonts w:eastAsiaTheme="minorHAnsi"/>
        </w:rPr>
        <w:t xml:space="preserve"> (Figure 9</w:t>
      </w:r>
      <w:r w:rsidR="00033885">
        <w:rPr>
          <w:rFonts w:eastAsiaTheme="minorHAnsi"/>
        </w:rPr>
        <w:t>8</w:t>
      </w:r>
      <w:r w:rsidR="009370D1">
        <w:rPr>
          <w:rFonts w:eastAsiaTheme="minorHAnsi"/>
        </w:rPr>
        <w:t>)</w:t>
      </w:r>
      <w:r w:rsidRPr="0039074E">
        <w:rPr>
          <w:rFonts w:eastAsiaTheme="minorHAnsi"/>
        </w:rPr>
        <w:t>.</w:t>
      </w:r>
      <w:r w:rsidR="009370D1">
        <w:rPr>
          <w:rFonts w:eastAsiaTheme="minorHAnsi"/>
        </w:rPr>
        <w:t xml:space="preserve"> </w:t>
      </w:r>
      <w:r w:rsidR="009370D1" w:rsidRPr="00F94D33">
        <w:t>After previewing the report, the user has the option to print or close the report</w:t>
      </w:r>
      <w:r w:rsidR="009370D1">
        <w:t>.</w:t>
      </w:r>
    </w:p>
    <w:p w14:paraId="79FCDF5B" w14:textId="77777777" w:rsidR="000227DF" w:rsidRDefault="00033885" w:rsidP="00F27618">
      <w:pPr>
        <w:pStyle w:val="FigureCaption"/>
      </w:pPr>
      <w:bookmarkStart w:id="653" w:name="_Toc422742810"/>
      <w:bookmarkStart w:id="654" w:name="_Toc477526804"/>
      <w:bookmarkStart w:id="655" w:name="_Toc482735075"/>
      <w:r>
        <w:t xml:space="preserve">Report </w:t>
      </w:r>
      <w:r w:rsidR="000C5AF3">
        <w:t xml:space="preserve">Preview - </w:t>
      </w:r>
      <w:bookmarkStart w:id="656" w:name="_Toc477849727"/>
      <w:r w:rsidR="000227DF">
        <w:t>Procedure Reasons Report</w:t>
      </w:r>
      <w:bookmarkEnd w:id="653"/>
      <w:bookmarkEnd w:id="654"/>
      <w:bookmarkEnd w:id="655"/>
      <w:bookmarkEnd w:id="656"/>
    </w:p>
    <w:p w14:paraId="79FCDF5C" w14:textId="77777777" w:rsidR="00033885" w:rsidRPr="00033885" w:rsidRDefault="00033885" w:rsidP="003B6C1A">
      <w:pPr>
        <w:pStyle w:val="Figure"/>
      </w:pPr>
      <w:r>
        <w:rPr>
          <w:noProof/>
        </w:rPr>
        <w:drawing>
          <wp:inline distT="0" distB="0" distL="0" distR="0" wp14:anchorId="79FCE4BB" wp14:editId="79FCE4BC">
            <wp:extent cx="5943600" cy="2454910"/>
            <wp:effectExtent l="0" t="0" r="0" b="2540"/>
            <wp:docPr id="1040" name="Picture 1040" descr="Screen Capture of a Print Preview of the Procedure Reasons Report. Information displayed: Date Rnage, Print Date, Location, Procedure Reason, RSN#, Proc Code, Procedure Name, Date/Time, Patient, SSN,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ReasonsReport.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inline>
        </w:drawing>
      </w:r>
    </w:p>
    <w:p w14:paraId="79FCDF5D" w14:textId="77777777" w:rsidR="000227DF" w:rsidRPr="0039074E" w:rsidRDefault="000227DF" w:rsidP="00F27618">
      <w:pPr>
        <w:pStyle w:val="DSSECSBodyText"/>
        <w:rPr>
          <w:rFonts w:eastAsiaTheme="minorHAnsi"/>
        </w:rPr>
      </w:pPr>
      <w:r w:rsidRPr="0039074E">
        <w:rPr>
          <w:rFonts w:eastAsiaTheme="minorHAnsi"/>
        </w:rPr>
        <w:t>This report is exportable into an Excel spreadsheet. The tab in Excel is titled “Reasons” followed by the Date Range the user selected</w:t>
      </w:r>
      <w:r w:rsidR="00301FBA">
        <w:rPr>
          <w:rFonts w:eastAsiaTheme="minorHAnsi"/>
        </w:rPr>
        <w:t xml:space="preserve"> (Figure 9</w:t>
      </w:r>
      <w:r w:rsidR="00033885">
        <w:rPr>
          <w:rFonts w:eastAsiaTheme="minorHAnsi"/>
        </w:rPr>
        <w:t>9</w:t>
      </w:r>
      <w:r w:rsidR="00301FBA">
        <w:rPr>
          <w:rFonts w:eastAsiaTheme="minorHAnsi"/>
        </w:rPr>
        <w:t>)</w:t>
      </w:r>
      <w:r w:rsidR="009370D1">
        <w:rPr>
          <w:rFonts w:eastAsiaTheme="minorHAnsi"/>
        </w:rPr>
        <w:t>.</w:t>
      </w:r>
    </w:p>
    <w:p w14:paraId="79FCDF5E" w14:textId="77777777" w:rsidR="000227DF" w:rsidRDefault="000C5AF3" w:rsidP="009370D1">
      <w:pPr>
        <w:pStyle w:val="FigureCaption"/>
      </w:pPr>
      <w:bookmarkStart w:id="657" w:name="_Toc477526805"/>
      <w:bookmarkStart w:id="658" w:name="_Toc422742811"/>
      <w:bookmarkStart w:id="659" w:name="_Toc477526806"/>
      <w:bookmarkStart w:id="660" w:name="_Toc482735076"/>
      <w:bookmarkEnd w:id="657"/>
      <w:r w:rsidRPr="009370D1">
        <w:t xml:space="preserve">Export - </w:t>
      </w:r>
      <w:bookmarkStart w:id="661" w:name="_Toc477849728"/>
      <w:r w:rsidR="000227DF" w:rsidRPr="009370D1">
        <w:t>Procedure Reasons Report</w:t>
      </w:r>
      <w:bookmarkEnd w:id="658"/>
      <w:bookmarkEnd w:id="659"/>
      <w:bookmarkEnd w:id="660"/>
      <w:bookmarkEnd w:id="661"/>
    </w:p>
    <w:p w14:paraId="79FCDF5F" w14:textId="77777777" w:rsidR="00033885" w:rsidRPr="00033885" w:rsidRDefault="00033885" w:rsidP="003B6C1A">
      <w:pPr>
        <w:pStyle w:val="Figure"/>
      </w:pPr>
      <w:r>
        <w:rPr>
          <w:noProof/>
        </w:rPr>
        <w:drawing>
          <wp:inline distT="0" distB="0" distL="0" distR="0" wp14:anchorId="79FCE4BD" wp14:editId="79FCE4BE">
            <wp:extent cx="5943600" cy="1343025"/>
            <wp:effectExtent l="0" t="0" r="0" b="9525"/>
            <wp:docPr id="225" name="Picture 225" descr="Screen Capture of the Procedure Reasons Report export version. The columns displayed are Location, DSS Unit IEN, Reason Text, Reason #, Proc Code, Procedure Name, SSN, Patient, Date/Time and Pro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ReasonsReport_Export.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79FCDF60" w14:textId="77777777" w:rsidR="000227DF" w:rsidRPr="001D115C" w:rsidRDefault="000227DF" w:rsidP="00CA5729">
      <w:pPr>
        <w:pStyle w:val="Heading4"/>
      </w:pPr>
      <w:bookmarkStart w:id="662" w:name="_Toc477526619"/>
      <w:bookmarkStart w:id="663" w:name="_Toc422471285"/>
      <w:bookmarkStart w:id="664" w:name="_Toc422471453"/>
      <w:bookmarkStart w:id="665" w:name="_Toc477526620"/>
      <w:bookmarkStart w:id="666" w:name="_Toc477938661"/>
      <w:bookmarkStart w:id="667" w:name="_Toc482734921"/>
      <w:bookmarkEnd w:id="662"/>
      <w:r>
        <w:t>Provider Summary Report</w:t>
      </w:r>
      <w:bookmarkEnd w:id="663"/>
      <w:bookmarkEnd w:id="664"/>
      <w:bookmarkEnd w:id="665"/>
      <w:bookmarkEnd w:id="666"/>
      <w:bookmarkEnd w:id="667"/>
    </w:p>
    <w:p w14:paraId="79FCDF61" w14:textId="77777777" w:rsidR="000227DF" w:rsidRDefault="000227DF" w:rsidP="00D44366">
      <w:pPr>
        <w:pStyle w:val="DSSECSBodyText"/>
      </w:pPr>
      <w:r>
        <w:t xml:space="preserve">The Provider Summary Report allows the user to </w:t>
      </w:r>
      <w:r w:rsidR="009370D1">
        <w:t>print, preview</w:t>
      </w:r>
      <w:r w:rsidR="002C587F">
        <w:t>,</w:t>
      </w:r>
      <w:r w:rsidR="009370D1">
        <w:t xml:space="preserve"> or export</w:t>
      </w:r>
      <w:r>
        <w:t xml:space="preserve"> the number of procedures performed for one or all locations and one or all DSS Units within a specified date range.</w:t>
      </w:r>
      <w:r w:rsidR="00C5472C">
        <w:t xml:space="preserve"> </w:t>
      </w:r>
      <w:r w:rsidR="00D44366">
        <w:t xml:space="preserve">Within each DSS Unit for each location, the report is sorted by provider, category (if the DSS Unit is defined to sort procedures by category), and procedures (listed alphabetically) </w:t>
      </w:r>
      <w:r w:rsidR="00C5472C">
        <w:t xml:space="preserve">Refer to Figure </w:t>
      </w:r>
      <w:r w:rsidR="002C587F">
        <w:t>100</w:t>
      </w:r>
      <w:r w:rsidR="00C5472C">
        <w:t xml:space="preserve"> </w:t>
      </w:r>
      <w:r w:rsidR="002C587F">
        <w:t xml:space="preserve">for an example of </w:t>
      </w:r>
      <w:r w:rsidR="00C5472C">
        <w:t>the report selection screen.</w:t>
      </w:r>
    </w:p>
    <w:p w14:paraId="79FCDF62" w14:textId="77777777" w:rsidR="00D44366" w:rsidRDefault="00D44366" w:rsidP="009C55E2">
      <w:pPr>
        <w:pStyle w:val="Note"/>
      </w:pPr>
      <w:r>
        <w:t>Notes:</w:t>
      </w:r>
    </w:p>
    <w:p w14:paraId="79FCDF63" w14:textId="77777777" w:rsidR="000227DF" w:rsidRDefault="000227DF" w:rsidP="003B6C1A">
      <w:pPr>
        <w:pStyle w:val="BulletListIndent"/>
      </w:pPr>
      <w:r w:rsidRPr="00F94D33">
        <w:t xml:space="preserve">Locations, DSS Units, categories, procedures and procedure reasons </w:t>
      </w:r>
      <w:r w:rsidRPr="003B6C1A">
        <w:t>must be defined</w:t>
      </w:r>
      <w:r w:rsidRPr="00F94D33">
        <w:t xml:space="preserve"> before generating this report.</w:t>
      </w:r>
    </w:p>
    <w:p w14:paraId="79FCDF64" w14:textId="77777777" w:rsidR="00D44366" w:rsidRPr="00F94D33" w:rsidRDefault="00D44366" w:rsidP="003B6C1A">
      <w:pPr>
        <w:pStyle w:val="BulletListIndent"/>
      </w:pPr>
      <w:r w:rsidRPr="00F94D33">
        <w:t>The design of this report is for a 132-column format</w:t>
      </w:r>
      <w:r>
        <w:t>.</w:t>
      </w:r>
    </w:p>
    <w:p w14:paraId="79FCDF65" w14:textId="77777777" w:rsidR="000227DF" w:rsidRPr="002C587F" w:rsidRDefault="000227DF" w:rsidP="003B6C1A">
      <w:pPr>
        <w:pStyle w:val="BulletListIndent"/>
      </w:pPr>
      <w:r w:rsidRPr="002C587F">
        <w:lastRenderedPageBreak/>
        <w:t>With functionality put in place by the Code Set Versioning project, CPT codes, five-character EC National Codes (when applicable), CPT modifiers and their associated descriptions are reflective of the date the event occurred.</w:t>
      </w:r>
    </w:p>
    <w:p w14:paraId="79FCDF66" w14:textId="77777777" w:rsidR="000227DF" w:rsidRPr="00854E57" w:rsidRDefault="000227DF" w:rsidP="00854E57">
      <w:pPr>
        <w:pStyle w:val="NumberedParagraph"/>
        <w:numPr>
          <w:ilvl w:val="0"/>
          <w:numId w:val="65"/>
        </w:numPr>
        <w:tabs>
          <w:tab w:val="clear" w:pos="1080"/>
        </w:tabs>
        <w:ind w:left="900" w:hanging="900"/>
      </w:pPr>
      <w:r w:rsidRPr="00854E57">
        <w:t>Enter a date range.</w:t>
      </w:r>
    </w:p>
    <w:p w14:paraId="79FCDF67" w14:textId="77777777" w:rsidR="000227DF" w:rsidRPr="00854E57" w:rsidRDefault="000227DF" w:rsidP="00A64912">
      <w:pPr>
        <w:pStyle w:val="NumberedParagraph"/>
      </w:pPr>
      <w:r w:rsidRPr="00854E57">
        <w:t>Select one or all Location(s).</w:t>
      </w:r>
    </w:p>
    <w:p w14:paraId="79FCDF68" w14:textId="77777777" w:rsidR="000227DF" w:rsidRPr="00854E57" w:rsidRDefault="000227DF" w:rsidP="00A64912">
      <w:pPr>
        <w:pStyle w:val="NumberedParagraph"/>
      </w:pPr>
      <w:r w:rsidRPr="00854E57">
        <w:t>Select one or all DSS Unit</w:t>
      </w:r>
      <w:r w:rsidR="007B264B" w:rsidRPr="00854E57">
        <w:t>(s).</w:t>
      </w:r>
    </w:p>
    <w:p w14:paraId="79FCDF69" w14:textId="77777777" w:rsidR="000227DF" w:rsidRPr="00854E57" w:rsidRDefault="000227DF" w:rsidP="00A64912">
      <w:pPr>
        <w:pStyle w:val="NumberedParagraph"/>
      </w:pPr>
      <w:r w:rsidRPr="00854E57">
        <w:t>Export, Preview, Print</w:t>
      </w:r>
      <w:r w:rsidR="002C587F" w:rsidRPr="00854E57">
        <w:t>,</w:t>
      </w:r>
      <w:r w:rsidRPr="00854E57">
        <w:t xml:space="preserve"> or Cancel the report.</w:t>
      </w:r>
    </w:p>
    <w:p w14:paraId="79FCDF6A" w14:textId="77777777" w:rsidR="000227DF" w:rsidRDefault="000227DF" w:rsidP="00F27618">
      <w:pPr>
        <w:pStyle w:val="FigureCaption"/>
      </w:pPr>
      <w:bookmarkStart w:id="668" w:name="_Toc422742812"/>
      <w:bookmarkStart w:id="669" w:name="_Toc477526807"/>
      <w:bookmarkStart w:id="670" w:name="_Toc477849729"/>
      <w:bookmarkStart w:id="671" w:name="_Toc482735077"/>
      <w:r>
        <w:t xml:space="preserve">Provider Summary Report </w:t>
      </w:r>
      <w:r w:rsidR="000D62DF">
        <w:t>Selection Criteria</w:t>
      </w:r>
      <w:bookmarkEnd w:id="668"/>
      <w:bookmarkEnd w:id="669"/>
      <w:bookmarkEnd w:id="670"/>
      <w:bookmarkEnd w:id="671"/>
    </w:p>
    <w:p w14:paraId="79FCDF6B" w14:textId="77777777" w:rsidR="000227DF" w:rsidRDefault="000227DF" w:rsidP="00F27618">
      <w:pPr>
        <w:pStyle w:val="Figure"/>
      </w:pPr>
      <w:r>
        <w:rPr>
          <w:noProof/>
        </w:rPr>
        <w:drawing>
          <wp:inline distT="0" distB="0" distL="0" distR="0" wp14:anchorId="79FCE4BF" wp14:editId="79FCE4C0">
            <wp:extent cx="5943600" cy="3686175"/>
            <wp:effectExtent l="0" t="0" r="0" b="9525"/>
            <wp:docPr id="324" name="Picture 324" descr="Screen Capture of the Event Capture Provider Summary Report which shows the Report Selection Listbox, From and Through Date, Location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943600" cy="3686175"/>
                    </a:xfrm>
                    <a:prstGeom prst="rect">
                      <a:avLst/>
                    </a:prstGeom>
                  </pic:spPr>
                </pic:pic>
              </a:graphicData>
            </a:graphic>
          </wp:inline>
        </w:drawing>
      </w:r>
    </w:p>
    <w:p w14:paraId="79FCDF6C" w14:textId="77777777" w:rsidR="00D44366" w:rsidRDefault="00301FBA" w:rsidP="009C55E2">
      <w:pPr>
        <w:pStyle w:val="DSSECSBodyText"/>
        <w:rPr>
          <w:rFonts w:eastAsiaTheme="minorHAnsi"/>
        </w:rPr>
      </w:pPr>
      <w:r w:rsidRPr="00062099">
        <w:rPr>
          <w:rFonts w:eastAsiaTheme="minorHAnsi"/>
        </w:rPr>
        <w:t xml:space="preserve">The </w:t>
      </w:r>
      <w:r w:rsidR="00D44366">
        <w:rPr>
          <w:rFonts w:eastAsiaTheme="minorHAnsi"/>
        </w:rPr>
        <w:t>p</w:t>
      </w:r>
      <w:r>
        <w:rPr>
          <w:rFonts w:eastAsiaTheme="minorHAnsi"/>
        </w:rPr>
        <w:t xml:space="preserve">review option </w:t>
      </w:r>
      <w:r w:rsidRPr="00062099">
        <w:rPr>
          <w:rFonts w:eastAsiaTheme="minorHAnsi"/>
        </w:rPr>
        <w:t>output includes Location, DSS Unit, Provider, Category (if applicable), CPT Code</w:t>
      </w:r>
      <w:r w:rsidRPr="00062099">
        <w:rPr>
          <w:rFonts w:eastAsiaTheme="minorHAnsi"/>
        </w:rPr>
        <w:fldChar w:fldCharType="begin"/>
      </w:r>
      <w:r w:rsidRPr="00062099">
        <w:rPr>
          <w:rFonts w:eastAsiaTheme="minorHAnsi"/>
        </w:rPr>
        <w:instrText xml:space="preserve"> XE "CPT Code”</w:instrText>
      </w:r>
      <w:r w:rsidRPr="00062099">
        <w:rPr>
          <w:rFonts w:eastAsiaTheme="minorHAnsi"/>
        </w:rPr>
        <w:fldChar w:fldCharType="end"/>
      </w:r>
      <w:r w:rsidRPr="00062099">
        <w:rPr>
          <w:rFonts w:eastAsiaTheme="minorHAnsi"/>
        </w:rPr>
        <w:t xml:space="preserve">, Procedure Code, Procedure Name, Procedure Reason, Volume, Modifier(s), and Total number of procedures performed by the provider </w:t>
      </w:r>
      <w:r>
        <w:rPr>
          <w:rFonts w:eastAsiaTheme="minorHAnsi"/>
        </w:rPr>
        <w:t xml:space="preserve">within the specified date range (Figure </w:t>
      </w:r>
      <w:r w:rsidR="002C587F">
        <w:rPr>
          <w:rFonts w:eastAsiaTheme="minorHAnsi"/>
        </w:rPr>
        <w:t>101</w:t>
      </w:r>
      <w:r>
        <w:rPr>
          <w:rFonts w:eastAsiaTheme="minorHAnsi"/>
        </w:rPr>
        <w:t>).</w:t>
      </w:r>
    </w:p>
    <w:p w14:paraId="79FCDF6D" w14:textId="77777777" w:rsidR="00D44366" w:rsidRDefault="00D44366" w:rsidP="00505F2A">
      <w:pPr>
        <w:pStyle w:val="Note"/>
      </w:pPr>
      <w:r>
        <w:t>Note:</w:t>
      </w:r>
    </w:p>
    <w:p w14:paraId="79FCDF6E" w14:textId="77777777" w:rsidR="00D44366" w:rsidRPr="00F94D33" w:rsidRDefault="00D44366" w:rsidP="00D44366">
      <w:pPr>
        <w:pStyle w:val="BulletListIndent"/>
        <w:spacing w:after="120"/>
      </w:pPr>
      <w:r w:rsidRPr="00F94D33">
        <w:t>If Procedure Reason #1 is not listed, the report prints “Reason Not Defined”.</w:t>
      </w:r>
    </w:p>
    <w:p w14:paraId="79FCDF6F" w14:textId="77777777" w:rsidR="000227DF" w:rsidRDefault="000C5AF3" w:rsidP="00D44366">
      <w:pPr>
        <w:pStyle w:val="FigureCaption"/>
      </w:pPr>
      <w:bookmarkStart w:id="672" w:name="_Toc422742813"/>
      <w:bookmarkStart w:id="673" w:name="_Toc477526808"/>
      <w:bookmarkStart w:id="674" w:name="_Toc482735078"/>
      <w:r>
        <w:lastRenderedPageBreak/>
        <w:t xml:space="preserve">Preview - </w:t>
      </w:r>
      <w:r w:rsidR="000227DF">
        <w:t>Provider Summary Report</w:t>
      </w:r>
      <w:bookmarkEnd w:id="672"/>
      <w:bookmarkEnd w:id="673"/>
      <w:bookmarkEnd w:id="674"/>
    </w:p>
    <w:p w14:paraId="79FCDF70" w14:textId="77777777" w:rsidR="000227DF" w:rsidRDefault="000227DF" w:rsidP="00F27618">
      <w:pPr>
        <w:pStyle w:val="Figure"/>
      </w:pPr>
      <w:r>
        <w:rPr>
          <w:noProof/>
        </w:rPr>
        <w:drawing>
          <wp:inline distT="0" distB="0" distL="0" distR="0" wp14:anchorId="79FCE4C1" wp14:editId="79FCE4C2">
            <wp:extent cx="5943600" cy="3128645"/>
            <wp:effectExtent l="0" t="0" r="0" b="0"/>
            <wp:docPr id="325" name="Picture 325" descr="Screen capture from print preview for Event Capture Provider Summary Report.  The fields included in this report are Date Range, Category, CPT Code, Procedure Name, Procedure Code, CPT Modifier, Volume, Procedure Reason #1, Location, DSS Unit, Categ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3128645"/>
                    </a:xfrm>
                    <a:prstGeom prst="rect">
                      <a:avLst/>
                    </a:prstGeom>
                  </pic:spPr>
                </pic:pic>
              </a:graphicData>
            </a:graphic>
          </wp:inline>
        </w:drawing>
      </w:r>
    </w:p>
    <w:p w14:paraId="79FCDF71" w14:textId="77777777" w:rsidR="00F27618" w:rsidRDefault="00F27618" w:rsidP="00F27618">
      <w:pPr>
        <w:pStyle w:val="DSSECSBodyText"/>
        <w:rPr>
          <w:rFonts w:eastAsiaTheme="minorHAnsi"/>
        </w:rPr>
      </w:pPr>
      <w:r>
        <w:rPr>
          <w:rFonts w:eastAsiaTheme="minorHAnsi"/>
        </w:rPr>
        <w:t xml:space="preserve">The Export option produces the information for the selected criteria in Excel format (Figure </w:t>
      </w:r>
      <w:r w:rsidR="002C587F">
        <w:rPr>
          <w:rFonts w:eastAsiaTheme="minorHAnsi"/>
        </w:rPr>
        <w:t>102</w:t>
      </w:r>
      <w:r>
        <w:rPr>
          <w:rFonts w:eastAsiaTheme="minorHAnsi"/>
        </w:rPr>
        <w:t>).</w:t>
      </w:r>
    </w:p>
    <w:p w14:paraId="79FCDF72" w14:textId="77777777" w:rsidR="000227DF" w:rsidRDefault="000C5AF3" w:rsidP="00F27618">
      <w:pPr>
        <w:pStyle w:val="FigureCaption"/>
      </w:pPr>
      <w:bookmarkStart w:id="675" w:name="_Toc477526809"/>
      <w:bookmarkStart w:id="676" w:name="_Toc422742814"/>
      <w:bookmarkStart w:id="677" w:name="_Toc477526810"/>
      <w:bookmarkStart w:id="678" w:name="_Toc482735079"/>
      <w:bookmarkEnd w:id="675"/>
      <w:r>
        <w:t xml:space="preserve">Export - </w:t>
      </w:r>
      <w:bookmarkStart w:id="679" w:name="_Toc477849731"/>
      <w:r w:rsidR="000227DF">
        <w:t>Provider Summary Report</w:t>
      </w:r>
      <w:bookmarkEnd w:id="676"/>
      <w:bookmarkEnd w:id="677"/>
      <w:bookmarkEnd w:id="678"/>
      <w:bookmarkEnd w:id="679"/>
    </w:p>
    <w:p w14:paraId="79FCDF73" w14:textId="77777777" w:rsidR="002C587F" w:rsidRPr="002C587F" w:rsidRDefault="002C587F" w:rsidP="003B6C1A">
      <w:pPr>
        <w:pStyle w:val="Figure"/>
      </w:pPr>
      <w:r w:rsidRPr="00C04AE0">
        <w:rPr>
          <w:noProof/>
        </w:rPr>
        <w:drawing>
          <wp:inline distT="0" distB="0" distL="0" distR="0" wp14:anchorId="79FCE4C3" wp14:editId="79FCE4C4">
            <wp:extent cx="5943600" cy="689610"/>
            <wp:effectExtent l="0" t="0" r="0" b="0"/>
            <wp:docPr id="1041" name="Picture 201" descr="An Excel exported example of the Provider Summary Report that includes columns for location, DSS Unit, Category, Provider, Procedure Code, Procedure Name, Procedure Reason #1, Procedure/Reason, CPT Modifer 1, CPT Modifier 1 volume, CPT Modifer 2, CPT Modifier 2 volume, CPT Modifer 3, CPT Modifier 3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n Excel exported example of the Provider Summary Report that includes columns for location, DSS Unit, Category, Provider, Procedure Code, Procedure Name, Procedure Reason #1, Procedure/Reason, CPT Modifer 1, CPT Modifier 1 volume, CPT Modifer 2, CPT Modifier 2 volume, CPT Modifer 3, CPT Modifier 3 volume."/>
                    <pic:cNvPicPr>
                      <a:picLocks noChangeAspect="1" noChangeArrowheads="1"/>
                    </pic:cNvPicPr>
                  </pic:nvPicPr>
                  <pic:blipFill>
                    <a:blip r:embed="rId155" cstate="email">
                      <a:extLst>
                        <a:ext uri="{28A0092B-C50C-407E-A947-70E740481C1C}">
                          <a14:useLocalDpi xmlns:a14="http://schemas.microsoft.com/office/drawing/2010/main"/>
                        </a:ext>
                      </a:extLst>
                    </a:blip>
                    <a:srcRect/>
                    <a:stretch>
                      <a:fillRect/>
                    </a:stretch>
                  </pic:blipFill>
                  <pic:spPr bwMode="auto">
                    <a:xfrm>
                      <a:off x="0" y="0"/>
                      <a:ext cx="5943600" cy="689610"/>
                    </a:xfrm>
                    <a:prstGeom prst="rect">
                      <a:avLst/>
                    </a:prstGeom>
                    <a:noFill/>
                    <a:ln>
                      <a:noFill/>
                    </a:ln>
                  </pic:spPr>
                </pic:pic>
              </a:graphicData>
            </a:graphic>
          </wp:inline>
        </w:drawing>
      </w:r>
    </w:p>
    <w:p w14:paraId="79FCDF74" w14:textId="77777777" w:rsidR="000227DF" w:rsidRPr="002378D2" w:rsidRDefault="000227DF" w:rsidP="002378D2">
      <w:pPr>
        <w:pStyle w:val="Heading4"/>
      </w:pPr>
      <w:bookmarkStart w:id="680" w:name="_Toc477526621"/>
      <w:bookmarkStart w:id="681" w:name="_Toc422471286"/>
      <w:bookmarkStart w:id="682" w:name="_Toc422471454"/>
      <w:bookmarkStart w:id="683" w:name="_Toc477526622"/>
      <w:bookmarkStart w:id="684" w:name="_Toc477938662"/>
      <w:bookmarkStart w:id="685" w:name="_Toc482734922"/>
      <w:bookmarkEnd w:id="680"/>
      <w:r w:rsidRPr="002378D2">
        <w:t>Provider (1-7) Summary Report</w:t>
      </w:r>
      <w:bookmarkEnd w:id="681"/>
      <w:bookmarkEnd w:id="682"/>
      <w:bookmarkEnd w:id="683"/>
      <w:bookmarkEnd w:id="684"/>
      <w:bookmarkEnd w:id="685"/>
    </w:p>
    <w:p w14:paraId="79FCDF75" w14:textId="77777777" w:rsidR="000227DF" w:rsidRDefault="000227DF" w:rsidP="00F27618">
      <w:pPr>
        <w:pStyle w:val="DSSECSBodyText"/>
      </w:pPr>
      <w:r w:rsidRPr="00204FF9">
        <w:rPr>
          <w:rFonts w:cs="Arial"/>
        </w:rPr>
        <w:t>Th</w:t>
      </w:r>
      <w:r>
        <w:rPr>
          <w:rFonts w:cs="Arial"/>
        </w:rPr>
        <w:t xml:space="preserve">e Provider (1-7) Summary Report </w:t>
      </w:r>
      <w:r w:rsidR="00D44366">
        <w:t>s</w:t>
      </w:r>
      <w:r w:rsidR="00D44366" w:rsidRPr="00F94D33">
        <w:t>ummarizes the workload of providers for a selected date showing how many times a specific procedure was performed on a patient with the selected provider</w:t>
      </w:r>
      <w:r w:rsidR="00D44366">
        <w:rPr>
          <w:rFonts w:cs="Arial"/>
        </w:rPr>
        <w:t>.</w:t>
      </w:r>
      <w:r w:rsidR="00F27618">
        <w:rPr>
          <w:rFonts w:cs="Arial"/>
        </w:rPr>
        <w:t xml:space="preserve"> </w:t>
      </w:r>
      <w:r w:rsidR="00D44366" w:rsidRPr="00F94D33">
        <w:t>This report provides the ability to view up to seven provider numbers for providers within a Location/DSS Unit</w:t>
      </w:r>
      <w:r w:rsidR="00D44366">
        <w:t xml:space="preserve">. </w:t>
      </w:r>
      <w:r w:rsidR="00F27618">
        <w:t>Refer to Figure 10</w:t>
      </w:r>
      <w:r w:rsidR="005E7D78">
        <w:t>3</w:t>
      </w:r>
      <w:r w:rsidR="00F27618">
        <w:t xml:space="preserve"> to view the report selection screen.</w:t>
      </w:r>
    </w:p>
    <w:p w14:paraId="79FCDF76" w14:textId="77777777" w:rsidR="00D44366" w:rsidRDefault="00D44366" w:rsidP="00D44366">
      <w:pPr>
        <w:pStyle w:val="Note"/>
      </w:pPr>
      <w:r>
        <w:t>Notes:</w:t>
      </w:r>
    </w:p>
    <w:p w14:paraId="79FCDF77" w14:textId="77777777" w:rsidR="00D44366" w:rsidRPr="005E7D78" w:rsidRDefault="00D44366" w:rsidP="003B6C1A">
      <w:pPr>
        <w:pStyle w:val="BulletListIndent"/>
      </w:pPr>
      <w:r w:rsidRPr="005E7D78">
        <w:t>The design of this report is for a 132-column format.</w:t>
      </w:r>
    </w:p>
    <w:p w14:paraId="79FCDF78" w14:textId="77777777" w:rsidR="00D44366" w:rsidRPr="005E7D78" w:rsidRDefault="00D44366" w:rsidP="003B6C1A">
      <w:pPr>
        <w:pStyle w:val="BulletListIndent"/>
      </w:pPr>
      <w:r w:rsidRPr="005E7D78">
        <w:t>With functionality put in place by the Code Set Versioning project, CPT codes, five-character EC National Codes (when applicable), CPT modifiers and their associated descriptions are reflective of the date the event occurred.</w:t>
      </w:r>
    </w:p>
    <w:p w14:paraId="79FCDF79" w14:textId="77777777" w:rsidR="000227DF" w:rsidRPr="00854E57" w:rsidRDefault="000227DF" w:rsidP="00854E57">
      <w:pPr>
        <w:pStyle w:val="NumberedParagraph"/>
        <w:numPr>
          <w:ilvl w:val="0"/>
          <w:numId w:val="66"/>
        </w:numPr>
        <w:tabs>
          <w:tab w:val="clear" w:pos="1080"/>
        </w:tabs>
        <w:ind w:left="900" w:hanging="900"/>
      </w:pPr>
      <w:r w:rsidRPr="00854E57">
        <w:t>Enter a date range.</w:t>
      </w:r>
    </w:p>
    <w:p w14:paraId="79FCDF7A" w14:textId="77777777" w:rsidR="000C5AF3" w:rsidRPr="00854E57" w:rsidRDefault="000C5AF3" w:rsidP="00A64912">
      <w:pPr>
        <w:pStyle w:val="NumberedParagraph"/>
      </w:pPr>
      <w:r w:rsidRPr="00854E57">
        <w:t>Enter the name of a Provider.</w:t>
      </w:r>
    </w:p>
    <w:p w14:paraId="79FCDF7B" w14:textId="77777777" w:rsidR="000C5AF3" w:rsidRPr="00854E57" w:rsidRDefault="000C5AF3" w:rsidP="00854E57">
      <w:pPr>
        <w:pStyle w:val="NumberedParagraph"/>
      </w:pPr>
      <w:r w:rsidRPr="00854E57">
        <w:t xml:space="preserve">Select </w:t>
      </w:r>
      <w:r w:rsidR="00A44C10" w:rsidRPr="00854E57">
        <w:t xml:space="preserve">one, all or multiple </w:t>
      </w:r>
      <w:r w:rsidRPr="00854E57">
        <w:t>Location(s).</w:t>
      </w:r>
    </w:p>
    <w:p w14:paraId="79FCDF7C" w14:textId="77777777" w:rsidR="000C5AF3" w:rsidRPr="00854E57" w:rsidRDefault="000C5AF3" w:rsidP="00854E57">
      <w:pPr>
        <w:pStyle w:val="NumberedParagraph"/>
      </w:pPr>
      <w:r w:rsidRPr="00854E57">
        <w:t xml:space="preserve">Select </w:t>
      </w:r>
      <w:r w:rsidR="00A44C10" w:rsidRPr="00854E57">
        <w:t>one, all</w:t>
      </w:r>
      <w:r w:rsidR="005E7D78" w:rsidRPr="00854E57">
        <w:t>,</w:t>
      </w:r>
      <w:r w:rsidR="00A44C10" w:rsidRPr="00854E57">
        <w:t xml:space="preserve"> or multiple </w:t>
      </w:r>
      <w:r w:rsidRPr="00854E57">
        <w:t>DSS Unit(s).</w:t>
      </w:r>
    </w:p>
    <w:p w14:paraId="79FCDF7D" w14:textId="77777777" w:rsidR="000227DF" w:rsidRPr="00020F3F" w:rsidRDefault="000227DF" w:rsidP="00854E57">
      <w:pPr>
        <w:pStyle w:val="NumberedParagraph"/>
      </w:pPr>
      <w:r w:rsidRPr="00854E57">
        <w:t>Export, Preview, Print</w:t>
      </w:r>
      <w:r w:rsidR="005E7D78" w:rsidRPr="00020F3F">
        <w:t>,</w:t>
      </w:r>
      <w:r w:rsidRPr="00020F3F">
        <w:t xml:space="preserve"> or Cancel the report.</w:t>
      </w:r>
    </w:p>
    <w:p w14:paraId="79FCDF7E" w14:textId="77777777" w:rsidR="000227DF" w:rsidRDefault="000227DF" w:rsidP="000C5AF3">
      <w:pPr>
        <w:pStyle w:val="FigureCaption"/>
      </w:pPr>
      <w:bookmarkStart w:id="686" w:name="_Toc422742815"/>
      <w:bookmarkStart w:id="687" w:name="_Toc477526811"/>
      <w:bookmarkStart w:id="688" w:name="_Toc477849732"/>
      <w:bookmarkStart w:id="689" w:name="_Toc482735080"/>
      <w:r>
        <w:lastRenderedPageBreak/>
        <w:t xml:space="preserve">Provider (1-7) Summary Report </w:t>
      </w:r>
      <w:r w:rsidR="000D62DF">
        <w:t>Selection Criteria</w:t>
      </w:r>
      <w:bookmarkEnd w:id="686"/>
      <w:bookmarkEnd w:id="687"/>
      <w:bookmarkEnd w:id="688"/>
      <w:bookmarkEnd w:id="689"/>
    </w:p>
    <w:p w14:paraId="79FCDF7F" w14:textId="77777777" w:rsidR="009C55E2" w:rsidRDefault="000227DF" w:rsidP="000C5AF3">
      <w:pPr>
        <w:pStyle w:val="Figure"/>
      </w:pPr>
      <w:r>
        <w:rPr>
          <w:noProof/>
        </w:rPr>
        <w:drawing>
          <wp:inline distT="0" distB="0" distL="0" distR="0" wp14:anchorId="79FCE4C5" wp14:editId="79FCE4C6">
            <wp:extent cx="5334000" cy="3656867"/>
            <wp:effectExtent l="0" t="0" r="0" b="1270"/>
            <wp:docPr id="326" name="Picture 326" descr="Screen Capture of the Event Capture Provider (1-7) Summary Report which shows the Report Selection Listbox, From and Through Date, Provider, Location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5334000" cy="3656867"/>
                    </a:xfrm>
                    <a:prstGeom prst="rect">
                      <a:avLst/>
                    </a:prstGeom>
                  </pic:spPr>
                </pic:pic>
              </a:graphicData>
            </a:graphic>
          </wp:inline>
        </w:drawing>
      </w:r>
    </w:p>
    <w:p w14:paraId="79FCDF80" w14:textId="77777777" w:rsidR="000227DF" w:rsidRPr="00366FB2" w:rsidRDefault="00F27618" w:rsidP="009C55E2">
      <w:pPr>
        <w:pStyle w:val="DSSECSBodyText"/>
        <w:rPr>
          <w:rFonts w:eastAsiaTheme="minorHAnsi"/>
        </w:rPr>
      </w:pPr>
      <w:r w:rsidRPr="00062099">
        <w:rPr>
          <w:rFonts w:eastAsiaTheme="minorHAnsi"/>
        </w:rPr>
        <w:t xml:space="preserve">The </w:t>
      </w:r>
      <w:r>
        <w:rPr>
          <w:rFonts w:eastAsiaTheme="minorHAnsi"/>
        </w:rPr>
        <w:t xml:space="preserve">Preview option </w:t>
      </w:r>
      <w:r w:rsidRPr="00062099">
        <w:rPr>
          <w:rFonts w:eastAsiaTheme="minorHAnsi"/>
        </w:rPr>
        <w:t>output includes</w:t>
      </w:r>
      <w:r w:rsidRPr="00DF77C5">
        <w:rPr>
          <w:rFonts w:eastAsiaTheme="minorHAnsi"/>
        </w:rPr>
        <w:t xml:space="preserve"> </w:t>
      </w:r>
      <w:r w:rsidR="000227DF" w:rsidRPr="00DF77C5">
        <w:rPr>
          <w:rFonts w:eastAsiaTheme="minorHAnsi"/>
        </w:rPr>
        <w:t xml:space="preserve">Procedure </w:t>
      </w:r>
      <w:r>
        <w:rPr>
          <w:rFonts w:eastAsiaTheme="minorHAnsi"/>
        </w:rPr>
        <w:t>C</w:t>
      </w:r>
      <w:r w:rsidRPr="00DF77C5">
        <w:rPr>
          <w:rFonts w:eastAsiaTheme="minorHAnsi"/>
        </w:rPr>
        <w:t>ode</w:t>
      </w:r>
      <w:r w:rsidR="000227DF" w:rsidRPr="00DF77C5">
        <w:rPr>
          <w:rFonts w:eastAsiaTheme="minorHAnsi"/>
        </w:rPr>
        <w:t xml:space="preserve">, Procedure </w:t>
      </w:r>
      <w:r>
        <w:rPr>
          <w:rFonts w:eastAsiaTheme="minorHAnsi"/>
        </w:rPr>
        <w:t>N</w:t>
      </w:r>
      <w:r w:rsidRPr="00DF77C5">
        <w:rPr>
          <w:rFonts w:eastAsiaTheme="minorHAnsi"/>
        </w:rPr>
        <w:t>ame</w:t>
      </w:r>
      <w:r w:rsidR="000227DF" w:rsidRPr="00DF77C5">
        <w:rPr>
          <w:rFonts w:eastAsiaTheme="minorHAnsi"/>
        </w:rPr>
        <w:t xml:space="preserve">, Patient Name, Last four digits of patient SSN, </w:t>
      </w:r>
      <w:r>
        <w:rPr>
          <w:rFonts w:eastAsiaTheme="minorHAnsi"/>
        </w:rPr>
        <w:t xml:space="preserve">a </w:t>
      </w:r>
      <w:r w:rsidR="000227DF" w:rsidRPr="00DF77C5">
        <w:rPr>
          <w:rFonts w:eastAsiaTheme="minorHAnsi"/>
        </w:rPr>
        <w:t>matrix showing how many times a specific procedure was performed on a specific patient with the selected provider as Provider 1, Provider 2, to Provider 7, Modifier(s), Subtotals by procedure, and Grand Total of procedures</w:t>
      </w:r>
      <w:r>
        <w:rPr>
          <w:rFonts w:eastAsiaTheme="minorHAnsi"/>
        </w:rPr>
        <w:t xml:space="preserve"> (Figure 10</w:t>
      </w:r>
      <w:r w:rsidR="005E7D78">
        <w:rPr>
          <w:rFonts w:eastAsiaTheme="minorHAnsi"/>
        </w:rPr>
        <w:t>4</w:t>
      </w:r>
      <w:r>
        <w:rPr>
          <w:rFonts w:eastAsiaTheme="minorHAnsi"/>
        </w:rPr>
        <w:t xml:space="preserve">) </w:t>
      </w:r>
      <w:r w:rsidRPr="00DF77C5">
        <w:rPr>
          <w:rFonts w:eastAsiaTheme="minorHAnsi"/>
        </w:rPr>
        <w:t>After previewing the report, the user has the option to print or close the report.</w:t>
      </w:r>
    </w:p>
    <w:p w14:paraId="79FCDF81" w14:textId="77777777" w:rsidR="000227DF" w:rsidRDefault="00A44C10" w:rsidP="004A6039">
      <w:pPr>
        <w:pStyle w:val="FigureCaption"/>
      </w:pPr>
      <w:bookmarkStart w:id="690" w:name="_Toc422742816"/>
      <w:bookmarkStart w:id="691" w:name="_Toc477526812"/>
      <w:bookmarkStart w:id="692" w:name="_Toc482735081"/>
      <w:r>
        <w:t xml:space="preserve">Preview – Provider (1-7) </w:t>
      </w:r>
      <w:r w:rsidR="000227DF">
        <w:t>Summary Report</w:t>
      </w:r>
      <w:bookmarkEnd w:id="690"/>
      <w:bookmarkEnd w:id="691"/>
      <w:bookmarkEnd w:id="692"/>
    </w:p>
    <w:p w14:paraId="79FCDF82" w14:textId="77777777" w:rsidR="000227DF" w:rsidRDefault="000227DF" w:rsidP="004A6039">
      <w:pPr>
        <w:pStyle w:val="Figure"/>
      </w:pPr>
      <w:r>
        <w:rPr>
          <w:noProof/>
        </w:rPr>
        <w:drawing>
          <wp:inline distT="0" distB="0" distL="0" distR="0" wp14:anchorId="79FCE4C7" wp14:editId="79FCE4C8">
            <wp:extent cx="5362575" cy="2684152"/>
            <wp:effectExtent l="0" t="0" r="0" b="1905"/>
            <wp:docPr id="327" name="Picture 327" descr="Screen capture form print preview.  The fields on this report include Procedure, CPT Modifier, Patient, SSN and Provider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5368304" cy="2687020"/>
                    </a:xfrm>
                    <a:prstGeom prst="rect">
                      <a:avLst/>
                    </a:prstGeom>
                  </pic:spPr>
                </pic:pic>
              </a:graphicData>
            </a:graphic>
          </wp:inline>
        </w:drawing>
      </w:r>
    </w:p>
    <w:p w14:paraId="79FCDF83" w14:textId="77777777" w:rsidR="000227DF" w:rsidRPr="00366FB2" w:rsidRDefault="00F27618" w:rsidP="004A6039">
      <w:pPr>
        <w:pStyle w:val="DSSECSBodyText"/>
        <w:spacing w:before="240"/>
        <w:rPr>
          <w:rFonts w:eastAsiaTheme="minorHAnsi"/>
        </w:rPr>
      </w:pPr>
      <w:r>
        <w:rPr>
          <w:rFonts w:eastAsiaTheme="minorHAnsi"/>
        </w:rPr>
        <w:lastRenderedPageBreak/>
        <w:t>The Export option produces the information for the selected criteria in Excel format (Figure 10</w:t>
      </w:r>
      <w:r w:rsidR="005E7D78">
        <w:rPr>
          <w:rFonts w:eastAsiaTheme="minorHAnsi"/>
        </w:rPr>
        <w:t>5</w:t>
      </w:r>
      <w:r>
        <w:rPr>
          <w:rFonts w:eastAsiaTheme="minorHAnsi"/>
        </w:rPr>
        <w:t>).</w:t>
      </w:r>
    </w:p>
    <w:p w14:paraId="79FCDF84" w14:textId="77777777" w:rsidR="000227DF" w:rsidRDefault="00A44C10" w:rsidP="004A6039">
      <w:pPr>
        <w:pStyle w:val="FigureCaption"/>
      </w:pPr>
      <w:bookmarkStart w:id="693" w:name="_Toc422742817"/>
      <w:bookmarkStart w:id="694" w:name="_Toc477526813"/>
      <w:bookmarkStart w:id="695" w:name="_Toc482735082"/>
      <w:r>
        <w:t xml:space="preserve">Export - </w:t>
      </w:r>
      <w:bookmarkStart w:id="696" w:name="_Toc477849734"/>
      <w:r w:rsidR="000227DF">
        <w:t>Provider (1-7) Summary Report</w:t>
      </w:r>
      <w:bookmarkEnd w:id="693"/>
      <w:bookmarkEnd w:id="694"/>
      <w:bookmarkEnd w:id="695"/>
      <w:bookmarkEnd w:id="696"/>
    </w:p>
    <w:p w14:paraId="79FCDF85" w14:textId="77777777" w:rsidR="005E7D78" w:rsidRPr="005E7D78" w:rsidRDefault="005E7D78" w:rsidP="003B6C1A">
      <w:pPr>
        <w:pStyle w:val="Figure"/>
      </w:pPr>
      <w:r>
        <w:rPr>
          <w:noProof/>
        </w:rPr>
        <w:drawing>
          <wp:inline distT="0" distB="0" distL="0" distR="0" wp14:anchorId="79FCE4C9" wp14:editId="79FCE4CA">
            <wp:extent cx="5934075" cy="742950"/>
            <wp:effectExtent l="0" t="0" r="9525" b="0"/>
            <wp:docPr id="1042" name="Picture 433" descr="Screen Capture of the Provider 1-7 summary report export version. Columns displayed are Provider Name, Location, DSS Unit, CPT Code, CPT MOD #1-#3(vol), Procedure Code, Procedure Name, Patient, SSN and Total AS prov #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Screen Capture of the Provider 1-7 summary report export version. Columns displayed are Provider Name, Location, DSS Unit, CPT Code, CPT MOD #1-#3(vol), Procedure Code, Procedure Name, Patient, SSN and Total AS prov #1-#7. "/>
                    <pic:cNvPicPr>
                      <a:picLocks noChangeAspect="1" noChangeArrowheads="1"/>
                    </pic:cNvPicPr>
                  </pic:nvPicPr>
                  <pic:blipFill>
                    <a:blip r:embed="rId158" cstate="email">
                      <a:extLst>
                        <a:ext uri="{28A0092B-C50C-407E-A947-70E740481C1C}">
                          <a14:useLocalDpi xmlns:a14="http://schemas.microsoft.com/office/drawing/2010/main"/>
                        </a:ext>
                      </a:extLst>
                    </a:blip>
                    <a:srcRect/>
                    <a:stretch>
                      <a:fillRect/>
                    </a:stretch>
                  </pic:blipFill>
                  <pic:spPr bwMode="auto">
                    <a:xfrm>
                      <a:off x="0" y="0"/>
                      <a:ext cx="5934075" cy="742950"/>
                    </a:xfrm>
                    <a:prstGeom prst="rect">
                      <a:avLst/>
                    </a:prstGeom>
                    <a:noFill/>
                    <a:ln>
                      <a:noFill/>
                    </a:ln>
                  </pic:spPr>
                </pic:pic>
              </a:graphicData>
            </a:graphic>
          </wp:inline>
        </w:drawing>
      </w:r>
    </w:p>
    <w:p w14:paraId="79FCDF86" w14:textId="77777777" w:rsidR="000227DF" w:rsidRDefault="000227DF" w:rsidP="00CA5729">
      <w:pPr>
        <w:pStyle w:val="Heading3"/>
      </w:pPr>
      <w:bookmarkStart w:id="697" w:name="_Toc477526623"/>
      <w:bookmarkStart w:id="698" w:name="_Toc455131599"/>
      <w:bookmarkStart w:id="699" w:name="_Toc422471287"/>
      <w:bookmarkStart w:id="700" w:name="_Toc422471455"/>
      <w:bookmarkStart w:id="701" w:name="_Toc477526624"/>
      <w:bookmarkStart w:id="702" w:name="_Toc477938663"/>
      <w:bookmarkStart w:id="703" w:name="_Toc482734923"/>
      <w:bookmarkEnd w:id="697"/>
      <w:bookmarkEnd w:id="698"/>
      <w:r w:rsidRPr="00F94D33">
        <w:t>Reports</w:t>
      </w:r>
      <w:r>
        <w:t xml:space="preserve"> Available to ECMGR Key Holders Only</w:t>
      </w:r>
      <w:bookmarkEnd w:id="699"/>
      <w:bookmarkEnd w:id="700"/>
      <w:bookmarkEnd w:id="701"/>
      <w:bookmarkEnd w:id="702"/>
      <w:bookmarkEnd w:id="703"/>
      <w:r w:rsidRPr="00F94D33">
        <w:fldChar w:fldCharType="begin"/>
      </w:r>
      <w:r w:rsidRPr="00F94D33">
        <w:instrText xml:space="preserve"> XE "Reports</w:instrText>
      </w:r>
      <w:r>
        <w:instrText xml:space="preserve"> Available to ECMGR Key Holders Only</w:instrText>
      </w:r>
      <w:r w:rsidRPr="00F94D33">
        <w:instrText>"</w:instrText>
      </w:r>
      <w:r w:rsidRPr="00F94D33">
        <w:fldChar w:fldCharType="end"/>
      </w:r>
    </w:p>
    <w:p w14:paraId="79FCDF87" w14:textId="77777777" w:rsidR="000227DF" w:rsidRDefault="000227DF" w:rsidP="004A6039">
      <w:pPr>
        <w:pStyle w:val="DSSECSBodyText"/>
      </w:pPr>
      <w:r>
        <w:t>The following reports are available only to ECMGR key holders:</w:t>
      </w:r>
    </w:p>
    <w:p w14:paraId="79FCDF88" w14:textId="77777777" w:rsidR="000227DF" w:rsidRDefault="000227DF" w:rsidP="004A6039">
      <w:pPr>
        <w:pStyle w:val="BulletListMultiple"/>
      </w:pPr>
      <w:r w:rsidRPr="00237953">
        <w:t>Category Report</w:t>
      </w:r>
    </w:p>
    <w:p w14:paraId="79FCDF89" w14:textId="77777777" w:rsidR="000227DF" w:rsidRPr="00237953" w:rsidRDefault="000227DF" w:rsidP="004A6039">
      <w:pPr>
        <w:pStyle w:val="BulletListMultiple"/>
      </w:pPr>
      <w:r>
        <w:t>Disabled Category and Procedure Summary</w:t>
      </w:r>
    </w:p>
    <w:p w14:paraId="79FCDF8A" w14:textId="77777777" w:rsidR="000227DF" w:rsidRPr="00237953" w:rsidRDefault="000227DF" w:rsidP="004A6039">
      <w:pPr>
        <w:pStyle w:val="BulletListMultiple"/>
      </w:pPr>
      <w:r w:rsidRPr="00237953">
        <w:t xml:space="preserve">DSS Units with any Associated Stop Code Errors </w:t>
      </w:r>
    </w:p>
    <w:p w14:paraId="79FCDF8B" w14:textId="77777777" w:rsidR="000227DF" w:rsidRPr="00237953" w:rsidRDefault="000227DF" w:rsidP="004A6039">
      <w:pPr>
        <w:pStyle w:val="BulletListMultiple"/>
      </w:pPr>
      <w:r w:rsidRPr="00237953">
        <w:t>DSS Units/Event Code (EC) Screens for Selected Procedure Code Report</w:t>
      </w:r>
    </w:p>
    <w:p w14:paraId="79FCDF8C" w14:textId="77777777" w:rsidR="000227DF" w:rsidRDefault="000227DF" w:rsidP="004A6039">
      <w:pPr>
        <w:pStyle w:val="BulletListMultiple"/>
      </w:pPr>
      <w:r w:rsidRPr="00237953">
        <w:t>DSS Unit Users Access Report</w:t>
      </w:r>
    </w:p>
    <w:p w14:paraId="79FCDF8D" w14:textId="77777777" w:rsidR="000227DF" w:rsidRPr="00237953" w:rsidRDefault="000227DF" w:rsidP="004A6039">
      <w:pPr>
        <w:pStyle w:val="BulletListMultiple"/>
      </w:pPr>
      <w:r>
        <w:t>Event Code Screens with CPT Codes Report</w:t>
      </w:r>
    </w:p>
    <w:p w14:paraId="79FCDF8E" w14:textId="77777777" w:rsidR="000227DF" w:rsidRPr="00237953" w:rsidRDefault="000227DF" w:rsidP="004A6039">
      <w:pPr>
        <w:pStyle w:val="BulletListMultiple"/>
      </w:pPr>
      <w:r w:rsidRPr="00237953">
        <w:t>Event Code Screens with Inactive Default Associated Clinic</w:t>
      </w:r>
    </w:p>
    <w:p w14:paraId="79FCDF8F" w14:textId="77777777" w:rsidR="000227DF" w:rsidRPr="00237953" w:rsidRDefault="000227DF" w:rsidP="004A6039">
      <w:pPr>
        <w:pStyle w:val="BulletListMultiple"/>
      </w:pPr>
      <w:r w:rsidRPr="00237953">
        <w:t>Inactive Person Class Report (IPC)</w:t>
      </w:r>
    </w:p>
    <w:p w14:paraId="79FCDF90" w14:textId="77777777" w:rsidR="000227DF" w:rsidRPr="00237953" w:rsidRDefault="000227DF" w:rsidP="004A6039">
      <w:pPr>
        <w:pStyle w:val="BulletListMultiple"/>
      </w:pPr>
      <w:r w:rsidRPr="00237953">
        <w:t>National / Local Procedure Codes with Inactive CPT Codes</w:t>
      </w:r>
    </w:p>
    <w:p w14:paraId="79FCDF91" w14:textId="77777777" w:rsidR="000227DF" w:rsidRDefault="000227DF" w:rsidP="004A6039">
      <w:pPr>
        <w:pStyle w:val="BulletListMultiple"/>
      </w:pPr>
      <w:r w:rsidRPr="00237953">
        <w:t>National / Local Procedure Report</w:t>
      </w:r>
    </w:p>
    <w:p w14:paraId="79FCDF92" w14:textId="77777777" w:rsidR="000227DF" w:rsidRPr="00237953" w:rsidRDefault="000227DF" w:rsidP="004A6039">
      <w:pPr>
        <w:pStyle w:val="BulletListMultiple"/>
      </w:pPr>
      <w:r w:rsidRPr="00237953">
        <w:t>Print Category and Procedure Summary (Report</w:t>
      </w:r>
      <w:r>
        <w:t>)</w:t>
      </w:r>
    </w:p>
    <w:p w14:paraId="79FCDF93" w14:textId="77777777" w:rsidR="000227DF" w:rsidRDefault="000227DF" w:rsidP="004A6039">
      <w:pPr>
        <w:pStyle w:val="BulletListMultipleLast"/>
      </w:pPr>
      <w:r>
        <w:t>Send No Records DSS Units Report</w:t>
      </w:r>
    </w:p>
    <w:p w14:paraId="79FCDF94" w14:textId="77777777" w:rsidR="000227DF" w:rsidRPr="002867A9" w:rsidRDefault="000227DF" w:rsidP="004A6039">
      <w:pPr>
        <w:pStyle w:val="DSSECSBodyText"/>
      </w:pPr>
      <w:r w:rsidRPr="001659F1">
        <w:t xml:space="preserve">ECMGR reports are displayed in the </w:t>
      </w:r>
      <w:r w:rsidRPr="009F69C7">
        <w:t>Select Report</w:t>
      </w:r>
      <w:r w:rsidRPr="001659F1">
        <w:t xml:space="preserve"> area</w:t>
      </w:r>
      <w:r w:rsidR="00D90AAD">
        <w:t>,</w:t>
      </w:r>
      <w:r w:rsidRPr="001659F1">
        <w:t xml:space="preserve"> below the asterisk line</w:t>
      </w:r>
      <w:r w:rsidR="007656AA">
        <w:t xml:space="preserve"> (Figure 10</w:t>
      </w:r>
      <w:r w:rsidR="00D90AAD">
        <w:t>6</w:t>
      </w:r>
      <w:r w:rsidR="007656AA">
        <w:t>)</w:t>
      </w:r>
      <w:r w:rsidRPr="001659F1">
        <w:t>.</w:t>
      </w:r>
    </w:p>
    <w:p w14:paraId="79FCDF95" w14:textId="77777777" w:rsidR="000227DF" w:rsidRDefault="000227DF" w:rsidP="004A6039">
      <w:pPr>
        <w:pStyle w:val="FigureCaption"/>
      </w:pPr>
      <w:bookmarkStart w:id="704" w:name="_Toc422742818"/>
      <w:bookmarkStart w:id="705" w:name="_Toc477526814"/>
      <w:bookmarkStart w:id="706" w:name="_Toc477849735"/>
      <w:bookmarkStart w:id="707" w:name="_Toc482735083"/>
      <w:r>
        <w:t>Report Selection Screen for ECMGR Key</w:t>
      </w:r>
      <w:bookmarkEnd w:id="704"/>
      <w:r>
        <w:t xml:space="preserve"> Holders</w:t>
      </w:r>
      <w:bookmarkEnd w:id="705"/>
      <w:bookmarkEnd w:id="706"/>
      <w:bookmarkEnd w:id="707"/>
    </w:p>
    <w:p w14:paraId="79FCDF96" w14:textId="77777777" w:rsidR="000227DF" w:rsidRDefault="000227DF" w:rsidP="004A6039">
      <w:pPr>
        <w:pStyle w:val="Figure"/>
        <w:rPr>
          <w:noProof/>
        </w:rPr>
      </w:pPr>
      <w:r>
        <w:rPr>
          <w:noProof/>
        </w:rPr>
        <w:drawing>
          <wp:inline distT="0" distB="0" distL="0" distR="0" wp14:anchorId="79FCE4CB" wp14:editId="79FCE4CC">
            <wp:extent cx="4390318" cy="3009900"/>
            <wp:effectExtent l="0" t="0" r="0" b="0"/>
            <wp:docPr id="328" name="Picture 328" descr="Screen Capture of the Report Selection Screen for users holding the ECMGR key which shows the Report Selection Listbox, From and Through Date, Location, DSS Unit and Sort Method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4390318" cy="3009900"/>
                    </a:xfrm>
                    <a:prstGeom prst="rect">
                      <a:avLst/>
                    </a:prstGeom>
                  </pic:spPr>
                </pic:pic>
              </a:graphicData>
            </a:graphic>
          </wp:inline>
        </w:drawing>
      </w:r>
    </w:p>
    <w:p w14:paraId="79FCDF97" w14:textId="77777777" w:rsidR="000227DF" w:rsidRDefault="000227DF" w:rsidP="00CA5729">
      <w:pPr>
        <w:pStyle w:val="Heading4"/>
      </w:pPr>
      <w:bookmarkStart w:id="708" w:name="_Toc477526625"/>
      <w:bookmarkStart w:id="709" w:name="_Toc422471288"/>
      <w:bookmarkStart w:id="710" w:name="_Toc422471456"/>
      <w:bookmarkStart w:id="711" w:name="_Toc477526626"/>
      <w:bookmarkStart w:id="712" w:name="_Toc477938664"/>
      <w:bookmarkStart w:id="713" w:name="_Toc482734924"/>
      <w:bookmarkEnd w:id="708"/>
      <w:r>
        <w:lastRenderedPageBreak/>
        <w:t>Category Report</w:t>
      </w:r>
      <w:bookmarkEnd w:id="709"/>
      <w:bookmarkEnd w:id="710"/>
      <w:bookmarkEnd w:id="711"/>
      <w:bookmarkEnd w:id="712"/>
      <w:bookmarkEnd w:id="713"/>
    </w:p>
    <w:p w14:paraId="79FCDF98" w14:textId="77777777" w:rsidR="000227DF" w:rsidRDefault="000227DF" w:rsidP="004A6039">
      <w:pPr>
        <w:pStyle w:val="DSSECSBodyText"/>
      </w:pPr>
      <w:r>
        <w:t xml:space="preserve">The Category Report allows </w:t>
      </w:r>
      <w:r w:rsidR="00F6779B">
        <w:t xml:space="preserve">Management </w:t>
      </w:r>
      <w:r>
        <w:t>user</w:t>
      </w:r>
      <w:r w:rsidR="00DA33B0">
        <w:t>s</w:t>
      </w:r>
      <w:r>
        <w:t xml:space="preserve"> to </w:t>
      </w:r>
      <w:r w:rsidR="00F6779B">
        <w:t>print, preview</w:t>
      </w:r>
      <w:r w:rsidR="00D90AAD">
        <w:t>,</w:t>
      </w:r>
      <w:r w:rsidR="00F6779B">
        <w:t xml:space="preserve"> or export</w:t>
      </w:r>
      <w:r>
        <w:t xml:space="preserve"> the </w:t>
      </w:r>
      <w:r w:rsidR="00515E70">
        <w:t xml:space="preserve">established </w:t>
      </w:r>
      <w:r>
        <w:t xml:space="preserve">local categories. </w:t>
      </w:r>
      <w:r w:rsidR="00515E70">
        <w:t>This</w:t>
      </w:r>
      <w:r>
        <w:t xml:space="preserve"> report</w:t>
      </w:r>
      <w:r w:rsidR="00515E70">
        <w:t xml:space="preserve"> can be generated for</w:t>
      </w:r>
      <w:r>
        <w:t xml:space="preserve"> active categories, inactive categories, or all categories. For inactive categories, the inactive date is included in the output.</w:t>
      </w:r>
      <w:r w:rsidR="00515E70">
        <w:t xml:space="preserve"> Refer to Figure 10</w:t>
      </w:r>
      <w:r w:rsidR="00D90AAD">
        <w:t>7</w:t>
      </w:r>
      <w:r w:rsidR="00515E70">
        <w:t xml:space="preserve"> </w:t>
      </w:r>
      <w:r w:rsidR="00D90AAD">
        <w:t xml:space="preserve">for an example of </w:t>
      </w:r>
      <w:r w:rsidR="00515E70">
        <w:t>the report selection screen.</w:t>
      </w:r>
    </w:p>
    <w:p w14:paraId="79FCDF99" w14:textId="77777777" w:rsidR="00F6779B" w:rsidRDefault="00F6779B" w:rsidP="009C55E2">
      <w:pPr>
        <w:pStyle w:val="Note"/>
      </w:pPr>
      <w:r>
        <w:t>Note:</w:t>
      </w:r>
    </w:p>
    <w:p w14:paraId="79FCDF9A" w14:textId="77777777" w:rsidR="000227DF" w:rsidRPr="00F94D33" w:rsidRDefault="000227DF" w:rsidP="009C55E2">
      <w:pPr>
        <w:pStyle w:val="BulletListIndent"/>
      </w:pPr>
      <w:r w:rsidRPr="001659F1">
        <w:t xml:space="preserve">Use the </w:t>
      </w:r>
      <w:r w:rsidRPr="009F69C7">
        <w:t>Category - Add or Update Categories</w:t>
      </w:r>
      <w:r w:rsidRPr="001659F1">
        <w:t xml:space="preserve"> option to create categories before selecting this report</w:t>
      </w:r>
      <w:r w:rsidRPr="002867A9">
        <w:t>.</w:t>
      </w:r>
    </w:p>
    <w:p w14:paraId="79FCDF9B" w14:textId="77777777" w:rsidR="00D90AAD" w:rsidRPr="00854E57" w:rsidRDefault="00D90AAD" w:rsidP="00854E57">
      <w:pPr>
        <w:pStyle w:val="NumberedParagraph"/>
        <w:numPr>
          <w:ilvl w:val="0"/>
          <w:numId w:val="67"/>
        </w:numPr>
        <w:tabs>
          <w:tab w:val="clear" w:pos="1080"/>
        </w:tabs>
        <w:ind w:left="900" w:hanging="900"/>
      </w:pPr>
      <w:r w:rsidRPr="00854E57">
        <w:t>Select the report.</w:t>
      </w:r>
    </w:p>
    <w:p w14:paraId="79FCDF9C" w14:textId="77777777" w:rsidR="000227DF" w:rsidRPr="00854E57" w:rsidRDefault="000227DF" w:rsidP="00A64912">
      <w:pPr>
        <w:pStyle w:val="NumberedParagraph"/>
      </w:pPr>
      <w:r w:rsidRPr="00854E57">
        <w:t>Choose a status of Active, Inactive</w:t>
      </w:r>
      <w:r w:rsidR="00D90AAD" w:rsidRPr="00854E57">
        <w:t>,</w:t>
      </w:r>
      <w:r w:rsidRPr="00854E57">
        <w:t xml:space="preserve"> or Both.</w:t>
      </w:r>
    </w:p>
    <w:p w14:paraId="79FCDF9D" w14:textId="77777777" w:rsidR="00D90AAD" w:rsidRPr="00020F3F" w:rsidRDefault="00D90AAD" w:rsidP="00A64912">
      <w:pPr>
        <w:pStyle w:val="NumberedParagraph"/>
      </w:pPr>
      <w:r w:rsidRPr="00020F3F">
        <w:t>Export, Preview, Print, or Cancel the report.</w:t>
      </w:r>
    </w:p>
    <w:p w14:paraId="79FCDF9E" w14:textId="77777777" w:rsidR="000227DF" w:rsidRDefault="000227DF" w:rsidP="00515E70">
      <w:pPr>
        <w:pStyle w:val="FigureCaption"/>
      </w:pPr>
      <w:bookmarkStart w:id="714" w:name="_Toc477849736"/>
      <w:bookmarkStart w:id="715" w:name="_Toc422742819"/>
      <w:bookmarkStart w:id="716" w:name="_Toc477526815"/>
      <w:bookmarkStart w:id="717" w:name="_Toc482735084"/>
      <w:r>
        <w:t xml:space="preserve">Category Report </w:t>
      </w:r>
      <w:bookmarkEnd w:id="714"/>
      <w:bookmarkEnd w:id="715"/>
      <w:bookmarkEnd w:id="716"/>
      <w:r w:rsidR="0063009F">
        <w:t>Selection Criteria</w:t>
      </w:r>
      <w:bookmarkEnd w:id="717"/>
    </w:p>
    <w:p w14:paraId="79FCDF9F" w14:textId="77777777" w:rsidR="000227DF" w:rsidRDefault="000227DF" w:rsidP="00515E70">
      <w:pPr>
        <w:pStyle w:val="Figure"/>
      </w:pPr>
      <w:r>
        <w:rPr>
          <w:noProof/>
        </w:rPr>
        <w:drawing>
          <wp:inline distT="0" distB="0" distL="0" distR="0" wp14:anchorId="79FCE4CD" wp14:editId="79FCE4CE">
            <wp:extent cx="5098881" cy="3495675"/>
            <wp:effectExtent l="0" t="0" r="6985" b="0"/>
            <wp:docPr id="329" name="Picture 329" descr="Screen Capture of the Event Capture Category Report which shows the Report Selection Listbox and Active, Inactiv or Both data entry option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098881" cy="3495675"/>
                    </a:xfrm>
                    <a:prstGeom prst="rect">
                      <a:avLst/>
                    </a:prstGeom>
                  </pic:spPr>
                </pic:pic>
              </a:graphicData>
            </a:graphic>
          </wp:inline>
        </w:drawing>
      </w:r>
    </w:p>
    <w:p w14:paraId="79FCDFA0" w14:textId="77777777" w:rsidR="007656AA" w:rsidRPr="004A6039" w:rsidRDefault="00D81F38" w:rsidP="004A6039">
      <w:pPr>
        <w:pStyle w:val="DSSECSBodyText"/>
        <w:rPr>
          <w:rFonts w:eastAsiaTheme="minorHAnsi"/>
        </w:rPr>
      </w:pPr>
      <w:r>
        <w:rPr>
          <w:rFonts w:eastAsiaTheme="minorHAnsi"/>
        </w:rPr>
        <w:t>Selecting Active and then Preview produces output showing the list of active categories (Figure 10</w:t>
      </w:r>
      <w:r w:rsidR="00D90AAD">
        <w:rPr>
          <w:rFonts w:eastAsiaTheme="minorHAnsi"/>
        </w:rPr>
        <w:t>8</w:t>
      </w:r>
      <w:r>
        <w:rPr>
          <w:rFonts w:eastAsiaTheme="minorHAnsi"/>
        </w:rPr>
        <w:t xml:space="preserve">). </w:t>
      </w:r>
      <w:r w:rsidRPr="00F4105D">
        <w:rPr>
          <w:rFonts w:eastAsiaTheme="minorHAnsi"/>
        </w:rPr>
        <w:t>Af</w:t>
      </w:r>
      <w:r>
        <w:rPr>
          <w:rFonts w:eastAsiaTheme="minorHAnsi"/>
        </w:rPr>
        <w:t>ter previewing the report, the u</w:t>
      </w:r>
      <w:r w:rsidRPr="00F4105D">
        <w:rPr>
          <w:rFonts w:eastAsiaTheme="minorHAnsi"/>
        </w:rPr>
        <w:t>ser has the option to print or close the report</w:t>
      </w:r>
      <w:r>
        <w:rPr>
          <w:rFonts w:eastAsiaTheme="minorHAnsi"/>
        </w:rPr>
        <w:t>.</w:t>
      </w:r>
      <w:bookmarkStart w:id="718" w:name="_Toc477849737"/>
    </w:p>
    <w:p w14:paraId="79FCDFA1" w14:textId="77777777" w:rsidR="000227DF" w:rsidRDefault="00D90AAD" w:rsidP="004A6039">
      <w:pPr>
        <w:pStyle w:val="FigureCaption"/>
      </w:pPr>
      <w:bookmarkStart w:id="719" w:name="_Toc477526816"/>
      <w:bookmarkStart w:id="720" w:name="_Toc422742820"/>
      <w:bookmarkStart w:id="721" w:name="_Toc477526817"/>
      <w:bookmarkStart w:id="722" w:name="_Toc482735085"/>
      <w:bookmarkEnd w:id="719"/>
      <w:r>
        <w:lastRenderedPageBreak/>
        <w:t xml:space="preserve">Report </w:t>
      </w:r>
      <w:r w:rsidR="007656AA">
        <w:t xml:space="preserve">Preview - </w:t>
      </w:r>
      <w:r w:rsidR="000227DF">
        <w:t>Category Report (Active)</w:t>
      </w:r>
      <w:bookmarkEnd w:id="718"/>
      <w:bookmarkEnd w:id="720"/>
      <w:bookmarkEnd w:id="721"/>
      <w:bookmarkEnd w:id="722"/>
    </w:p>
    <w:p w14:paraId="79FCDFA2" w14:textId="77777777" w:rsidR="000227DF" w:rsidRDefault="000227DF" w:rsidP="004A6039">
      <w:pPr>
        <w:pStyle w:val="Figure"/>
      </w:pPr>
      <w:r>
        <w:rPr>
          <w:noProof/>
        </w:rPr>
        <w:drawing>
          <wp:inline distT="0" distB="0" distL="0" distR="0" wp14:anchorId="79FCE4CF" wp14:editId="79FCE4D0">
            <wp:extent cx="5769864" cy="2480548"/>
            <wp:effectExtent l="0" t="0" r="2540" b="0"/>
            <wp:docPr id="331" name="Picture 331" descr="Screen capture from print preview for an Active Categ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email">
                      <a:extLst>
                        <a:ext uri="{28A0092B-C50C-407E-A947-70E740481C1C}">
                          <a14:useLocalDpi xmlns:a14="http://schemas.microsoft.com/office/drawing/2010/main"/>
                        </a:ext>
                      </a:extLst>
                    </a:blip>
                    <a:stretch>
                      <a:fillRect/>
                    </a:stretch>
                  </pic:blipFill>
                  <pic:spPr>
                    <a:xfrm>
                      <a:off x="0" y="0"/>
                      <a:ext cx="5779055" cy="2484499"/>
                    </a:xfrm>
                    <a:prstGeom prst="rect">
                      <a:avLst/>
                    </a:prstGeom>
                  </pic:spPr>
                </pic:pic>
              </a:graphicData>
            </a:graphic>
          </wp:inline>
        </w:drawing>
      </w:r>
    </w:p>
    <w:p w14:paraId="79FCDFA3" w14:textId="77777777" w:rsidR="000227DF" w:rsidRPr="00366FB2" w:rsidRDefault="00D81F38" w:rsidP="004A6039">
      <w:pPr>
        <w:pStyle w:val="DSSECSBodyText"/>
        <w:spacing w:before="240"/>
        <w:rPr>
          <w:rFonts w:eastAsiaTheme="minorHAnsi"/>
        </w:rPr>
      </w:pPr>
      <w:r>
        <w:rPr>
          <w:rFonts w:eastAsiaTheme="minorHAnsi"/>
        </w:rPr>
        <w:t>The Export option produces the information for the selected criteria in Excel format (Figure 10</w:t>
      </w:r>
      <w:r w:rsidR="00D90AAD">
        <w:rPr>
          <w:rFonts w:eastAsiaTheme="minorHAnsi"/>
        </w:rPr>
        <w:t>9</w:t>
      </w:r>
      <w:r>
        <w:rPr>
          <w:rFonts w:eastAsiaTheme="minorHAnsi"/>
        </w:rPr>
        <w:t>).</w:t>
      </w:r>
    </w:p>
    <w:p w14:paraId="79FCDFA4" w14:textId="77777777" w:rsidR="000227DF" w:rsidRDefault="007656AA" w:rsidP="004A6039">
      <w:pPr>
        <w:pStyle w:val="FigureCaption"/>
      </w:pPr>
      <w:bookmarkStart w:id="723" w:name="_Toc422742821"/>
      <w:bookmarkStart w:id="724" w:name="_Toc477526818"/>
      <w:bookmarkStart w:id="725" w:name="_Toc482735086"/>
      <w:r>
        <w:t xml:space="preserve">Export - </w:t>
      </w:r>
      <w:bookmarkStart w:id="726" w:name="_Toc477849738"/>
      <w:r w:rsidR="000227DF">
        <w:t>Category Report (Active)</w:t>
      </w:r>
      <w:bookmarkEnd w:id="723"/>
      <w:bookmarkEnd w:id="724"/>
      <w:bookmarkEnd w:id="725"/>
      <w:bookmarkEnd w:id="726"/>
    </w:p>
    <w:p w14:paraId="79FCDFA5" w14:textId="77777777" w:rsidR="000227DF" w:rsidRDefault="000227DF" w:rsidP="004A6039">
      <w:pPr>
        <w:pStyle w:val="Figure"/>
      </w:pPr>
      <w:r>
        <w:rPr>
          <w:noProof/>
        </w:rPr>
        <w:drawing>
          <wp:inline distT="0" distB="0" distL="0" distR="0" wp14:anchorId="79FCE4D1" wp14:editId="79FCE4D2">
            <wp:extent cx="1524000" cy="981075"/>
            <wp:effectExtent l="0" t="0" r="0" b="9525"/>
            <wp:docPr id="127" name="Picture 215" descr="The example Category Report (Active) from Export lists the name for th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he example Category Report (Active) from Export lists the name for the categories."/>
                    <pic:cNvPicPr>
                      <a:picLocks noChangeAspect="1" noChangeArrowheads="1"/>
                    </pic:cNvPicPr>
                  </pic:nvPicPr>
                  <pic:blipFill>
                    <a:blip r:embed="rId161" cstate="email">
                      <a:extLst>
                        <a:ext uri="{28A0092B-C50C-407E-A947-70E740481C1C}">
                          <a14:useLocalDpi xmlns:a14="http://schemas.microsoft.com/office/drawing/2010/main"/>
                        </a:ext>
                      </a:extLst>
                    </a:blip>
                    <a:srcRect/>
                    <a:stretch>
                      <a:fillRect/>
                    </a:stretch>
                  </pic:blipFill>
                  <pic:spPr bwMode="auto">
                    <a:xfrm>
                      <a:off x="0" y="0"/>
                      <a:ext cx="1524000" cy="981075"/>
                    </a:xfrm>
                    <a:prstGeom prst="rect">
                      <a:avLst/>
                    </a:prstGeom>
                    <a:noFill/>
                    <a:ln>
                      <a:noFill/>
                    </a:ln>
                  </pic:spPr>
                </pic:pic>
              </a:graphicData>
            </a:graphic>
          </wp:inline>
        </w:drawing>
      </w:r>
    </w:p>
    <w:p w14:paraId="79FCDFA6" w14:textId="77777777" w:rsidR="007656AA" w:rsidRDefault="00D81F38" w:rsidP="009C55E2">
      <w:pPr>
        <w:pStyle w:val="DSSECSBodyText"/>
        <w:rPr>
          <w:rFonts w:eastAsiaTheme="minorHAnsi"/>
        </w:rPr>
      </w:pPr>
      <w:r>
        <w:rPr>
          <w:rFonts w:eastAsiaTheme="minorHAnsi"/>
        </w:rPr>
        <w:t>Selecting Inactive and then Preview produces output showing</w:t>
      </w:r>
      <w:r w:rsidRPr="00DF77C5">
        <w:rPr>
          <w:rFonts w:eastAsiaTheme="minorHAnsi"/>
        </w:rPr>
        <w:t xml:space="preserve"> </w:t>
      </w:r>
      <w:r>
        <w:rPr>
          <w:rFonts w:eastAsiaTheme="minorHAnsi"/>
        </w:rPr>
        <w:t>the list of inactive categories (Figure 1</w:t>
      </w:r>
      <w:r w:rsidR="00D90AAD">
        <w:rPr>
          <w:rFonts w:eastAsiaTheme="minorHAnsi"/>
        </w:rPr>
        <w:t>10</w:t>
      </w:r>
      <w:r>
        <w:rPr>
          <w:rFonts w:eastAsiaTheme="minorHAnsi"/>
        </w:rPr>
        <w:t>).</w:t>
      </w:r>
    </w:p>
    <w:p w14:paraId="79FCDFA7" w14:textId="77777777" w:rsidR="000227DF" w:rsidRDefault="00D90AAD" w:rsidP="004A6039">
      <w:pPr>
        <w:pStyle w:val="FigureCaption"/>
      </w:pPr>
      <w:bookmarkStart w:id="727" w:name="_Toc422742822"/>
      <w:bookmarkStart w:id="728" w:name="_Toc477526819"/>
      <w:bookmarkStart w:id="729" w:name="_Toc482735087"/>
      <w:r>
        <w:t xml:space="preserve">Report </w:t>
      </w:r>
      <w:r w:rsidR="00D81F38">
        <w:t xml:space="preserve">Preview - </w:t>
      </w:r>
      <w:bookmarkStart w:id="730" w:name="_Toc477849739"/>
      <w:r w:rsidR="000227DF">
        <w:t>Category Report (Inactive)</w:t>
      </w:r>
      <w:bookmarkEnd w:id="727"/>
      <w:bookmarkEnd w:id="728"/>
      <w:bookmarkEnd w:id="729"/>
      <w:bookmarkEnd w:id="730"/>
    </w:p>
    <w:p w14:paraId="79FCDFA8" w14:textId="77777777" w:rsidR="000227DF" w:rsidRDefault="000227DF" w:rsidP="004A6039">
      <w:pPr>
        <w:pStyle w:val="Figure"/>
      </w:pPr>
      <w:r>
        <w:rPr>
          <w:noProof/>
        </w:rPr>
        <w:drawing>
          <wp:inline distT="0" distB="0" distL="0" distR="0" wp14:anchorId="79FCE4D3" wp14:editId="79FCE4D4">
            <wp:extent cx="5751576" cy="2759650"/>
            <wp:effectExtent l="0" t="0" r="1905" b="3175"/>
            <wp:docPr id="332" name="Picture 332" descr="Screen capture from print preview for an Inactive Categ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email">
                      <a:extLst>
                        <a:ext uri="{28A0092B-C50C-407E-A947-70E740481C1C}">
                          <a14:useLocalDpi xmlns:a14="http://schemas.microsoft.com/office/drawing/2010/main"/>
                        </a:ext>
                      </a:extLst>
                    </a:blip>
                    <a:stretch>
                      <a:fillRect/>
                    </a:stretch>
                  </pic:blipFill>
                  <pic:spPr>
                    <a:xfrm>
                      <a:off x="0" y="0"/>
                      <a:ext cx="5751576" cy="2759650"/>
                    </a:xfrm>
                    <a:prstGeom prst="rect">
                      <a:avLst/>
                    </a:prstGeom>
                  </pic:spPr>
                </pic:pic>
              </a:graphicData>
            </a:graphic>
          </wp:inline>
        </w:drawing>
      </w:r>
    </w:p>
    <w:p w14:paraId="79FCDFA9" w14:textId="77777777" w:rsidR="000227DF" w:rsidRPr="00366FB2" w:rsidRDefault="00D81F38" w:rsidP="004A6039">
      <w:pPr>
        <w:pStyle w:val="DSSECSBodyText"/>
        <w:spacing w:before="240"/>
        <w:rPr>
          <w:rFonts w:eastAsiaTheme="minorHAnsi"/>
        </w:rPr>
      </w:pPr>
      <w:r>
        <w:rPr>
          <w:rFonts w:eastAsiaTheme="minorHAnsi"/>
        </w:rPr>
        <w:lastRenderedPageBreak/>
        <w:t>The Export option produces the information for the selected criteria in Excel format (Figure 1</w:t>
      </w:r>
      <w:r w:rsidR="009D2DBE">
        <w:rPr>
          <w:rFonts w:eastAsiaTheme="minorHAnsi"/>
        </w:rPr>
        <w:t>11</w:t>
      </w:r>
      <w:r>
        <w:rPr>
          <w:rFonts w:eastAsiaTheme="minorHAnsi"/>
        </w:rPr>
        <w:t>)</w:t>
      </w:r>
      <w:r w:rsidR="000227DF" w:rsidRPr="00F4105D">
        <w:rPr>
          <w:rFonts w:eastAsiaTheme="minorHAnsi"/>
        </w:rPr>
        <w:t>.</w:t>
      </w:r>
    </w:p>
    <w:p w14:paraId="79FCDFAA" w14:textId="77777777" w:rsidR="000227DF" w:rsidRPr="00F926A4" w:rsidRDefault="00D81F38" w:rsidP="004A6039">
      <w:pPr>
        <w:pStyle w:val="FigureCaption"/>
      </w:pPr>
      <w:bookmarkStart w:id="731" w:name="_Toc422742823"/>
      <w:bookmarkStart w:id="732" w:name="_Toc477526820"/>
      <w:bookmarkStart w:id="733" w:name="_Toc482735088"/>
      <w:r>
        <w:t xml:space="preserve">Export - </w:t>
      </w:r>
      <w:bookmarkStart w:id="734" w:name="_Toc477849740"/>
      <w:r w:rsidR="000227DF" w:rsidRPr="00F926A4">
        <w:t>Category Report (Inactive)</w:t>
      </w:r>
      <w:bookmarkEnd w:id="731"/>
      <w:bookmarkEnd w:id="732"/>
      <w:bookmarkEnd w:id="733"/>
      <w:bookmarkEnd w:id="734"/>
    </w:p>
    <w:p w14:paraId="79FCDFAB" w14:textId="77777777" w:rsidR="000227DF" w:rsidRDefault="000227DF" w:rsidP="004A6039">
      <w:pPr>
        <w:pStyle w:val="Figure"/>
      </w:pPr>
      <w:r>
        <w:rPr>
          <w:noProof/>
        </w:rPr>
        <w:drawing>
          <wp:inline distT="0" distB="0" distL="0" distR="0" wp14:anchorId="79FCE4D5" wp14:editId="79FCE4D6">
            <wp:extent cx="1866900" cy="723900"/>
            <wp:effectExtent l="0" t="0" r="0" b="0"/>
            <wp:docPr id="129" name="Picture 217" descr="The example Category Report (Active) from Export lists the name for the categories and an ina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The example Category Report (Active) from Export lists the name for the categories and an inactive date."/>
                    <pic:cNvPicPr>
                      <a:picLocks noChangeAspect="1" noChangeArrowheads="1"/>
                    </pic:cNvPicPr>
                  </pic:nvPicPr>
                  <pic:blipFill>
                    <a:blip r:embed="rId163" cstate="email">
                      <a:extLst>
                        <a:ext uri="{28A0092B-C50C-407E-A947-70E740481C1C}">
                          <a14:useLocalDpi xmlns:a14="http://schemas.microsoft.com/office/drawing/2010/main"/>
                        </a:ext>
                      </a:extLst>
                    </a:blip>
                    <a:srcRect/>
                    <a:stretch>
                      <a:fillRect/>
                    </a:stretch>
                  </pic:blipFill>
                  <pic:spPr bwMode="auto">
                    <a:xfrm>
                      <a:off x="0" y="0"/>
                      <a:ext cx="1866900" cy="723900"/>
                    </a:xfrm>
                    <a:prstGeom prst="rect">
                      <a:avLst/>
                    </a:prstGeom>
                    <a:noFill/>
                    <a:ln>
                      <a:noFill/>
                    </a:ln>
                  </pic:spPr>
                </pic:pic>
              </a:graphicData>
            </a:graphic>
          </wp:inline>
        </w:drawing>
      </w:r>
    </w:p>
    <w:p w14:paraId="79FCDFAC" w14:textId="77777777" w:rsidR="000227DF" w:rsidRPr="00366FB2" w:rsidRDefault="00D81F38" w:rsidP="004A6039">
      <w:pPr>
        <w:pStyle w:val="DSSECSBodyText"/>
        <w:spacing w:before="240"/>
        <w:rPr>
          <w:rFonts w:eastAsiaTheme="minorHAnsi"/>
        </w:rPr>
      </w:pPr>
      <w:r>
        <w:rPr>
          <w:rFonts w:eastAsiaTheme="minorHAnsi"/>
        </w:rPr>
        <w:t>Selecting Both</w:t>
      </w:r>
      <w:r w:rsidR="0094034E">
        <w:rPr>
          <w:rFonts w:eastAsiaTheme="minorHAnsi"/>
        </w:rPr>
        <w:t>,</w:t>
      </w:r>
      <w:r>
        <w:rPr>
          <w:rFonts w:eastAsiaTheme="minorHAnsi"/>
        </w:rPr>
        <w:t xml:space="preserve"> and then Preview produces output showing</w:t>
      </w:r>
      <w:r w:rsidRPr="00DF77C5">
        <w:rPr>
          <w:rFonts w:eastAsiaTheme="minorHAnsi"/>
        </w:rPr>
        <w:t xml:space="preserve"> </w:t>
      </w:r>
      <w:r>
        <w:rPr>
          <w:rFonts w:eastAsiaTheme="minorHAnsi"/>
        </w:rPr>
        <w:t>the list of both active and inactive categories (Figure 1</w:t>
      </w:r>
      <w:r w:rsidR="009D2DBE">
        <w:rPr>
          <w:rFonts w:eastAsiaTheme="minorHAnsi"/>
        </w:rPr>
        <w:t>12</w:t>
      </w:r>
      <w:r>
        <w:rPr>
          <w:rFonts w:eastAsiaTheme="minorHAnsi"/>
        </w:rPr>
        <w:t>).</w:t>
      </w:r>
    </w:p>
    <w:p w14:paraId="79FCDFAD" w14:textId="77777777" w:rsidR="000227DF" w:rsidRPr="00F926A4" w:rsidRDefault="009D2DBE" w:rsidP="004A6039">
      <w:pPr>
        <w:pStyle w:val="FigureCaption"/>
      </w:pPr>
      <w:bookmarkStart w:id="735" w:name="_Toc422742824"/>
      <w:bookmarkStart w:id="736" w:name="_Toc477526821"/>
      <w:bookmarkStart w:id="737" w:name="_Toc482735089"/>
      <w:r>
        <w:t xml:space="preserve">Report </w:t>
      </w:r>
      <w:r w:rsidR="00D81F38">
        <w:t xml:space="preserve">Preview - </w:t>
      </w:r>
      <w:bookmarkStart w:id="738" w:name="_Toc477849741"/>
      <w:r w:rsidR="000227DF" w:rsidRPr="00F926A4">
        <w:t>Category Report (Both Active and Inactive)</w:t>
      </w:r>
      <w:bookmarkEnd w:id="735"/>
      <w:bookmarkEnd w:id="736"/>
      <w:bookmarkEnd w:id="737"/>
      <w:bookmarkEnd w:id="738"/>
    </w:p>
    <w:p w14:paraId="79FCDFAE" w14:textId="77777777" w:rsidR="000227DF" w:rsidRDefault="000227DF" w:rsidP="004A6039">
      <w:pPr>
        <w:pStyle w:val="Figure"/>
      </w:pPr>
      <w:r>
        <w:rPr>
          <w:noProof/>
        </w:rPr>
        <w:drawing>
          <wp:inline distT="0" distB="0" distL="0" distR="0" wp14:anchorId="79FCE4D7" wp14:editId="79FCE4D8">
            <wp:extent cx="5614416" cy="3243285"/>
            <wp:effectExtent l="0" t="0" r="5715" b="0"/>
            <wp:docPr id="330" name="Picture 330" descr="Screen capture from print preview for both Inactive and Active Categ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email">
                      <a:extLst>
                        <a:ext uri="{28A0092B-C50C-407E-A947-70E740481C1C}">
                          <a14:useLocalDpi xmlns:a14="http://schemas.microsoft.com/office/drawing/2010/main"/>
                        </a:ext>
                      </a:extLst>
                    </a:blip>
                    <a:stretch>
                      <a:fillRect/>
                    </a:stretch>
                  </pic:blipFill>
                  <pic:spPr>
                    <a:xfrm>
                      <a:off x="0" y="0"/>
                      <a:ext cx="5621694" cy="3247489"/>
                    </a:xfrm>
                    <a:prstGeom prst="rect">
                      <a:avLst/>
                    </a:prstGeom>
                  </pic:spPr>
                </pic:pic>
              </a:graphicData>
            </a:graphic>
          </wp:inline>
        </w:drawing>
      </w:r>
    </w:p>
    <w:p w14:paraId="79FCDFAF" w14:textId="77777777" w:rsidR="007656AA" w:rsidRPr="00366FB2" w:rsidRDefault="007656AA" w:rsidP="009C55E2">
      <w:pPr>
        <w:pStyle w:val="DSSECSBodyText"/>
        <w:rPr>
          <w:rFonts w:eastAsiaTheme="minorHAnsi"/>
        </w:rPr>
      </w:pPr>
      <w:r>
        <w:rPr>
          <w:rFonts w:eastAsiaTheme="minorHAnsi"/>
        </w:rPr>
        <w:t>The Export option produces the information for the selected criteria in Excel format (Figure 11</w:t>
      </w:r>
      <w:r w:rsidR="009D2DBE">
        <w:rPr>
          <w:rFonts w:eastAsiaTheme="minorHAnsi"/>
        </w:rPr>
        <w:t>3</w:t>
      </w:r>
      <w:r>
        <w:rPr>
          <w:rFonts w:eastAsiaTheme="minorHAnsi"/>
        </w:rPr>
        <w:t>)</w:t>
      </w:r>
      <w:r w:rsidRPr="00F4105D">
        <w:rPr>
          <w:rFonts w:eastAsiaTheme="minorHAnsi"/>
        </w:rPr>
        <w:t>.</w:t>
      </w:r>
    </w:p>
    <w:p w14:paraId="79FCDFB0" w14:textId="77777777" w:rsidR="000227DF" w:rsidRDefault="00D81F38" w:rsidP="004A6039">
      <w:pPr>
        <w:pStyle w:val="FigureCaption"/>
      </w:pPr>
      <w:bookmarkStart w:id="739" w:name="_Toc477526822"/>
      <w:bookmarkStart w:id="740" w:name="_Toc422742825"/>
      <w:bookmarkStart w:id="741" w:name="_Toc477526823"/>
      <w:bookmarkStart w:id="742" w:name="_Toc482735090"/>
      <w:bookmarkEnd w:id="739"/>
      <w:r>
        <w:t xml:space="preserve">Export - </w:t>
      </w:r>
      <w:bookmarkStart w:id="743" w:name="_Toc477849742"/>
      <w:r w:rsidR="000227DF">
        <w:t>Category Report (Both Active and Inactive)</w:t>
      </w:r>
      <w:bookmarkEnd w:id="740"/>
      <w:bookmarkEnd w:id="741"/>
      <w:bookmarkEnd w:id="742"/>
      <w:bookmarkEnd w:id="743"/>
    </w:p>
    <w:p w14:paraId="79FCDFB1" w14:textId="77777777" w:rsidR="000227DF" w:rsidRDefault="000227DF" w:rsidP="004A6039">
      <w:pPr>
        <w:pStyle w:val="Figure"/>
        <w:rPr>
          <w:noProof/>
        </w:rPr>
      </w:pPr>
      <w:r>
        <w:rPr>
          <w:noProof/>
        </w:rPr>
        <w:drawing>
          <wp:inline distT="0" distB="0" distL="0" distR="0" wp14:anchorId="79FCE4D9" wp14:editId="79FCE4DA">
            <wp:extent cx="2028825" cy="981075"/>
            <wp:effectExtent l="0" t="0" r="9525" b="9525"/>
            <wp:docPr id="131" name="Picture 219" descr="The example Category Report (Active) from Export lists the name for the categories and an ina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he example Category Report (Active) from Export lists the name for the categories and an inactive date."/>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2028825" cy="981075"/>
                    </a:xfrm>
                    <a:prstGeom prst="rect">
                      <a:avLst/>
                    </a:prstGeom>
                    <a:noFill/>
                    <a:ln>
                      <a:noFill/>
                    </a:ln>
                  </pic:spPr>
                </pic:pic>
              </a:graphicData>
            </a:graphic>
          </wp:inline>
        </w:drawing>
      </w:r>
    </w:p>
    <w:p w14:paraId="79FCDFB2" w14:textId="77777777" w:rsidR="000227DF" w:rsidRDefault="000227DF" w:rsidP="00CA5729">
      <w:pPr>
        <w:pStyle w:val="Heading4"/>
      </w:pPr>
      <w:bookmarkStart w:id="744" w:name="_Toc477526627"/>
      <w:bookmarkStart w:id="745" w:name="_Ref462224898"/>
      <w:bookmarkStart w:id="746" w:name="_Ref462224908"/>
      <w:bookmarkStart w:id="747" w:name="_Toc477526628"/>
      <w:bookmarkStart w:id="748" w:name="_Toc477938665"/>
      <w:bookmarkStart w:id="749" w:name="_Toc422471289"/>
      <w:bookmarkStart w:id="750" w:name="_Toc422471457"/>
      <w:bookmarkStart w:id="751" w:name="_Toc482734925"/>
      <w:bookmarkEnd w:id="744"/>
      <w:r>
        <w:t>Disabled Category and Procedure Summary</w:t>
      </w:r>
      <w:bookmarkEnd w:id="745"/>
      <w:bookmarkEnd w:id="746"/>
      <w:bookmarkEnd w:id="747"/>
      <w:bookmarkEnd w:id="748"/>
      <w:bookmarkEnd w:id="751"/>
      <w:r w:rsidRPr="00E91BEC">
        <w:t xml:space="preserve"> </w:t>
      </w:r>
    </w:p>
    <w:p w14:paraId="79FCDFB3" w14:textId="77777777" w:rsidR="00097A5B" w:rsidRPr="00F94D33" w:rsidRDefault="000227DF" w:rsidP="00413292">
      <w:pPr>
        <w:pStyle w:val="DSSECSBodyText"/>
      </w:pPr>
      <w:r>
        <w:t xml:space="preserve">This </w:t>
      </w:r>
      <w:r w:rsidR="00D553B9">
        <w:t xml:space="preserve">report </w:t>
      </w:r>
      <w:r>
        <w:t xml:space="preserve">allows </w:t>
      </w:r>
      <w:r w:rsidR="00F6779B">
        <w:t xml:space="preserve">Management </w:t>
      </w:r>
      <w:r w:rsidR="00515E70">
        <w:t>user</w:t>
      </w:r>
      <w:r w:rsidR="00DA33B0">
        <w:t>s</w:t>
      </w:r>
      <w:r w:rsidR="00515E70">
        <w:t xml:space="preserve"> </w:t>
      </w:r>
      <w:r>
        <w:t xml:space="preserve">to </w:t>
      </w:r>
      <w:r w:rsidR="00F6779B">
        <w:t>print, preview</w:t>
      </w:r>
      <w:r w:rsidR="00CD0216">
        <w:t>,</w:t>
      </w:r>
      <w:r w:rsidR="00F6779B">
        <w:t xml:space="preserve"> or export the</w:t>
      </w:r>
      <w:r>
        <w:t xml:space="preserve"> ECS categories that have been disabled for one or all DSS Units within a specified location.</w:t>
      </w:r>
      <w:r w:rsidR="00F6779B">
        <w:t xml:space="preserve"> </w:t>
      </w:r>
      <w:r>
        <w:t xml:space="preserve">Event Code Screens that are comprised of </w:t>
      </w:r>
      <w:r>
        <w:lastRenderedPageBreak/>
        <w:t>DSS Units that allow category use, and have Event Code Screens defined using the disabled category will appear on this report.</w:t>
      </w:r>
      <w:r w:rsidR="00F6779B">
        <w:t xml:space="preserve"> Refer to Figure 11</w:t>
      </w:r>
      <w:r w:rsidR="00CD0216">
        <w:t>4</w:t>
      </w:r>
      <w:r w:rsidR="00F6779B">
        <w:t xml:space="preserve"> </w:t>
      </w:r>
      <w:r w:rsidR="00CD0216">
        <w:t xml:space="preserve">for an example of </w:t>
      </w:r>
      <w:r w:rsidR="00F6779B">
        <w:t>the report selection screen.</w:t>
      </w:r>
    </w:p>
    <w:p w14:paraId="79FCDFB4" w14:textId="77777777" w:rsidR="00CD0216" w:rsidRPr="00854E57" w:rsidRDefault="00CD0216" w:rsidP="00854E57">
      <w:pPr>
        <w:pStyle w:val="NumberedParagraph"/>
        <w:numPr>
          <w:ilvl w:val="0"/>
          <w:numId w:val="68"/>
        </w:numPr>
        <w:tabs>
          <w:tab w:val="clear" w:pos="1080"/>
        </w:tabs>
        <w:ind w:left="900" w:hanging="900"/>
      </w:pPr>
      <w:r w:rsidRPr="00854E57">
        <w:t>Select the report.</w:t>
      </w:r>
    </w:p>
    <w:p w14:paraId="79FCDFB5" w14:textId="77777777" w:rsidR="000227DF" w:rsidRPr="00020F3F" w:rsidRDefault="000227DF" w:rsidP="00A64912">
      <w:pPr>
        <w:pStyle w:val="NumberedParagraph"/>
      </w:pPr>
      <w:r w:rsidRPr="00854E57">
        <w:t xml:space="preserve">Select </w:t>
      </w:r>
      <w:r w:rsidR="007656AA" w:rsidRPr="00854E57">
        <w:t>one, all</w:t>
      </w:r>
      <w:r w:rsidR="00CD0216" w:rsidRPr="00854E57">
        <w:t>,</w:t>
      </w:r>
      <w:r w:rsidR="007656AA" w:rsidRPr="00854E57">
        <w:t xml:space="preserve"> or multiple</w:t>
      </w:r>
      <w:r w:rsidRPr="00854E57">
        <w:t xml:space="preserve"> Location</w:t>
      </w:r>
      <w:r w:rsidR="007656AA" w:rsidRPr="00854E57">
        <w:t>(</w:t>
      </w:r>
      <w:r w:rsidRPr="00020F3F">
        <w:t>s</w:t>
      </w:r>
      <w:r w:rsidR="007656AA" w:rsidRPr="00020F3F">
        <w:t>)</w:t>
      </w:r>
      <w:r w:rsidRPr="00020F3F">
        <w:t>.</w:t>
      </w:r>
    </w:p>
    <w:p w14:paraId="79FCDFB6" w14:textId="77777777" w:rsidR="000227DF" w:rsidRPr="00020F3F" w:rsidRDefault="000227DF" w:rsidP="00854E57">
      <w:pPr>
        <w:pStyle w:val="NumberedParagraph"/>
      </w:pPr>
      <w:r w:rsidRPr="00020F3F">
        <w:t>Export, Preview, Print</w:t>
      </w:r>
      <w:r w:rsidR="00CD0216" w:rsidRPr="00020F3F">
        <w:t>,</w:t>
      </w:r>
      <w:r w:rsidRPr="00020F3F">
        <w:t xml:space="preserve"> or Cancel the report.</w:t>
      </w:r>
    </w:p>
    <w:p w14:paraId="79FCDFB7" w14:textId="77777777" w:rsidR="000227DF" w:rsidRDefault="000227DF" w:rsidP="00D553B9">
      <w:pPr>
        <w:pStyle w:val="FigureCaption"/>
      </w:pPr>
      <w:bookmarkStart w:id="752" w:name="_Toc477526824"/>
      <w:bookmarkStart w:id="753" w:name="_Toc477849743"/>
      <w:bookmarkStart w:id="754" w:name="_Toc477526825"/>
      <w:bookmarkStart w:id="755" w:name="_Toc482735091"/>
      <w:bookmarkEnd w:id="752"/>
      <w:r>
        <w:t xml:space="preserve">Disabled Category and Procedure Summary </w:t>
      </w:r>
      <w:r w:rsidR="0063009F">
        <w:t xml:space="preserve">Report </w:t>
      </w:r>
      <w:bookmarkEnd w:id="753"/>
      <w:bookmarkEnd w:id="754"/>
      <w:r w:rsidR="0063009F">
        <w:t>Selection Criteria</w:t>
      </w:r>
      <w:bookmarkEnd w:id="755"/>
    </w:p>
    <w:p w14:paraId="79FCDFB8" w14:textId="77777777" w:rsidR="000227DF" w:rsidRDefault="000227DF" w:rsidP="00D553B9">
      <w:pPr>
        <w:pStyle w:val="Figure"/>
      </w:pPr>
      <w:r>
        <w:rPr>
          <w:noProof/>
        </w:rPr>
        <w:drawing>
          <wp:inline distT="0" distB="0" distL="0" distR="0" wp14:anchorId="79FCE4DB" wp14:editId="79FCE4DC">
            <wp:extent cx="5943600" cy="4074795"/>
            <wp:effectExtent l="0" t="0" r="0" b="1905"/>
            <wp:docPr id="334" name="Picture 334" descr="Disabled Category and Procedure Summary Require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79FCDFB9" w14:textId="77777777" w:rsidR="000227DF" w:rsidRPr="00366FB2" w:rsidRDefault="007656AA" w:rsidP="00413292">
      <w:pPr>
        <w:pStyle w:val="DSSECSBodyText"/>
        <w:rPr>
          <w:rFonts w:eastAsiaTheme="minorHAnsi"/>
        </w:rPr>
      </w:pPr>
      <w:r>
        <w:rPr>
          <w:rFonts w:eastAsiaTheme="minorHAnsi"/>
        </w:rPr>
        <w:t xml:space="preserve">The </w:t>
      </w:r>
      <w:r w:rsidR="00F6779B">
        <w:rPr>
          <w:rFonts w:eastAsiaTheme="minorHAnsi"/>
        </w:rPr>
        <w:t>report preview</w:t>
      </w:r>
      <w:r>
        <w:rPr>
          <w:rFonts w:eastAsiaTheme="minorHAnsi"/>
        </w:rPr>
        <w:t xml:space="preserve"> output includes the Run Date, Location, </w:t>
      </w:r>
      <w:r w:rsidRPr="007656AA">
        <w:rPr>
          <w:rFonts w:eastAsiaTheme="minorHAnsi"/>
        </w:rPr>
        <w:t>Service</w:t>
      </w:r>
      <w:r>
        <w:rPr>
          <w:rFonts w:eastAsiaTheme="minorHAnsi"/>
        </w:rPr>
        <w:t xml:space="preserve">, </w:t>
      </w:r>
      <w:r w:rsidRPr="007656AA">
        <w:rPr>
          <w:rFonts w:eastAsiaTheme="minorHAnsi"/>
        </w:rPr>
        <w:t>DSS Unit</w:t>
      </w:r>
      <w:r w:rsidR="00F6779B">
        <w:rPr>
          <w:rFonts w:eastAsiaTheme="minorHAnsi"/>
        </w:rPr>
        <w:t xml:space="preserve"> Name and </w:t>
      </w:r>
      <w:r>
        <w:rPr>
          <w:rFonts w:eastAsiaTheme="minorHAnsi"/>
        </w:rPr>
        <w:t>IEN, Send Status</w:t>
      </w:r>
      <w:r w:rsidR="0079322F">
        <w:rPr>
          <w:rFonts w:eastAsiaTheme="minorHAnsi"/>
        </w:rPr>
        <w:t xml:space="preserve">, and </w:t>
      </w:r>
      <w:r w:rsidRPr="007656AA">
        <w:rPr>
          <w:rFonts w:eastAsiaTheme="minorHAnsi"/>
        </w:rPr>
        <w:t>DSS Dept</w:t>
      </w:r>
      <w:r w:rsidR="0079322F">
        <w:rPr>
          <w:rFonts w:eastAsiaTheme="minorHAnsi"/>
        </w:rPr>
        <w:t>. For each disabled procedure, the report also includes Procedure Code, Procedure Name, Synonym, Clinic IEN, Clinic, Stop Code, Credit Stop and CHAR4 Code (Figure 11</w:t>
      </w:r>
      <w:r w:rsidR="00CD0216">
        <w:rPr>
          <w:rFonts w:eastAsiaTheme="minorHAnsi"/>
        </w:rPr>
        <w:t>5</w:t>
      </w:r>
      <w:r w:rsidR="0079322F">
        <w:rPr>
          <w:rFonts w:eastAsiaTheme="minorHAnsi"/>
        </w:rPr>
        <w:t xml:space="preserve">). </w:t>
      </w:r>
      <w:r w:rsidR="0079322F" w:rsidRPr="00A9084D">
        <w:rPr>
          <w:rFonts w:eastAsiaTheme="minorHAnsi"/>
        </w:rPr>
        <w:t>After previewing the report, the user has the option to print or close the report</w:t>
      </w:r>
      <w:r w:rsidR="0079322F">
        <w:rPr>
          <w:rFonts w:eastAsiaTheme="minorHAnsi"/>
        </w:rPr>
        <w:t>.</w:t>
      </w:r>
    </w:p>
    <w:p w14:paraId="79FCDFBA" w14:textId="77777777" w:rsidR="000227DF" w:rsidRPr="007E12A3" w:rsidRDefault="00CD0216" w:rsidP="004A6039">
      <w:pPr>
        <w:pStyle w:val="FigureCaption"/>
      </w:pPr>
      <w:bookmarkStart w:id="756" w:name="_Toc455135788"/>
      <w:bookmarkStart w:id="757" w:name="_Toc477526826"/>
      <w:bookmarkStart w:id="758" w:name="_Toc482735092"/>
      <w:bookmarkEnd w:id="756"/>
      <w:r>
        <w:lastRenderedPageBreak/>
        <w:t xml:space="preserve">Report </w:t>
      </w:r>
      <w:r w:rsidR="00D553B9">
        <w:t xml:space="preserve">Preview - </w:t>
      </w:r>
      <w:r w:rsidR="000227DF" w:rsidRPr="0053752B">
        <w:t>Disabled Category and Procedure Summary</w:t>
      </w:r>
      <w:bookmarkEnd w:id="757"/>
      <w:bookmarkEnd w:id="758"/>
    </w:p>
    <w:p w14:paraId="79FCDFBB" w14:textId="77777777" w:rsidR="000227DF" w:rsidRDefault="000227DF" w:rsidP="004A6039">
      <w:pPr>
        <w:pStyle w:val="Figure"/>
      </w:pPr>
      <w:r>
        <w:rPr>
          <w:noProof/>
        </w:rPr>
        <w:drawing>
          <wp:inline distT="0" distB="0" distL="0" distR="0" wp14:anchorId="79FCE4DD" wp14:editId="79FCE4DE">
            <wp:extent cx="5234268" cy="4800600"/>
            <wp:effectExtent l="0" t="0" r="5080" b="0"/>
            <wp:docPr id="335" name="Picture 335" descr="Disabled Category and Procedur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email">
                      <a:extLst>
                        <a:ext uri="{28A0092B-C50C-407E-A947-70E740481C1C}">
                          <a14:useLocalDpi xmlns:a14="http://schemas.microsoft.com/office/drawing/2010/main"/>
                        </a:ext>
                      </a:extLst>
                    </a:blip>
                    <a:stretch>
                      <a:fillRect/>
                    </a:stretch>
                  </pic:blipFill>
                  <pic:spPr>
                    <a:xfrm>
                      <a:off x="0" y="0"/>
                      <a:ext cx="5235732" cy="4801943"/>
                    </a:xfrm>
                    <a:prstGeom prst="rect">
                      <a:avLst/>
                    </a:prstGeom>
                  </pic:spPr>
                </pic:pic>
              </a:graphicData>
            </a:graphic>
          </wp:inline>
        </w:drawing>
      </w:r>
      <w:r w:rsidRPr="00BB253C">
        <w:t xml:space="preserve"> </w:t>
      </w:r>
    </w:p>
    <w:p w14:paraId="79FCDFBC" w14:textId="77777777" w:rsidR="0079322F" w:rsidRDefault="0079322F" w:rsidP="00413292">
      <w:pPr>
        <w:pStyle w:val="DSSECSBodyText"/>
        <w:rPr>
          <w:rFonts w:eastAsiaTheme="minorHAnsi"/>
        </w:rPr>
      </w:pPr>
      <w:r>
        <w:rPr>
          <w:rFonts w:eastAsiaTheme="minorHAnsi"/>
        </w:rPr>
        <w:t>The Export option produces the information for the selected criteria in Excel format (Figure 11</w:t>
      </w:r>
      <w:r w:rsidR="00CD0216">
        <w:rPr>
          <w:rFonts w:eastAsiaTheme="minorHAnsi"/>
        </w:rPr>
        <w:t>6</w:t>
      </w:r>
      <w:r>
        <w:rPr>
          <w:rFonts w:eastAsiaTheme="minorHAnsi"/>
        </w:rPr>
        <w:t>).</w:t>
      </w:r>
      <w:r w:rsidR="000233C9">
        <w:rPr>
          <w:rFonts w:eastAsiaTheme="minorHAnsi"/>
        </w:rPr>
        <w:t xml:space="preserve"> The exported output includes </w:t>
      </w:r>
      <w:r w:rsidR="000233C9" w:rsidRPr="000233C9">
        <w:rPr>
          <w:rFonts w:eastAsiaTheme="minorHAnsi"/>
        </w:rPr>
        <w:t>EC Screen Status</w:t>
      </w:r>
      <w:r w:rsidR="000233C9">
        <w:rPr>
          <w:rFonts w:eastAsiaTheme="minorHAnsi"/>
        </w:rPr>
        <w:t xml:space="preserve">, Location, </w:t>
      </w:r>
      <w:r w:rsidR="000233C9" w:rsidRPr="000233C9">
        <w:rPr>
          <w:rFonts w:eastAsiaTheme="minorHAnsi"/>
        </w:rPr>
        <w:t>Service</w:t>
      </w:r>
      <w:r w:rsidR="000233C9">
        <w:rPr>
          <w:rFonts w:eastAsiaTheme="minorHAnsi"/>
        </w:rPr>
        <w:t xml:space="preserve">, </w:t>
      </w:r>
      <w:r w:rsidR="000233C9" w:rsidRPr="000233C9">
        <w:rPr>
          <w:rFonts w:eastAsiaTheme="minorHAnsi"/>
        </w:rPr>
        <w:t>DSS Unit</w:t>
      </w:r>
      <w:r w:rsidR="000233C9">
        <w:rPr>
          <w:rFonts w:eastAsiaTheme="minorHAnsi"/>
        </w:rPr>
        <w:t xml:space="preserve">, DSS Unit IEN, </w:t>
      </w:r>
      <w:r w:rsidR="000233C9" w:rsidRPr="000233C9">
        <w:rPr>
          <w:rFonts w:eastAsiaTheme="minorHAnsi"/>
        </w:rPr>
        <w:t>DSS Dept.</w:t>
      </w:r>
      <w:r w:rsidR="000233C9">
        <w:rPr>
          <w:rFonts w:eastAsiaTheme="minorHAnsi"/>
        </w:rPr>
        <w:t xml:space="preserve">, </w:t>
      </w:r>
      <w:r w:rsidR="000233C9" w:rsidRPr="000233C9">
        <w:rPr>
          <w:rFonts w:eastAsiaTheme="minorHAnsi"/>
        </w:rPr>
        <w:t>Send Status</w:t>
      </w:r>
      <w:r w:rsidR="000233C9">
        <w:rPr>
          <w:rFonts w:eastAsiaTheme="minorHAnsi"/>
        </w:rPr>
        <w:t xml:space="preserve">, </w:t>
      </w:r>
      <w:r w:rsidR="000233C9" w:rsidRPr="000233C9">
        <w:rPr>
          <w:rFonts w:eastAsiaTheme="minorHAnsi"/>
        </w:rPr>
        <w:t>DSS Unit Inactive</w:t>
      </w:r>
      <w:r w:rsidR="000233C9">
        <w:rPr>
          <w:rFonts w:eastAsiaTheme="minorHAnsi"/>
        </w:rPr>
        <w:t xml:space="preserve">, </w:t>
      </w:r>
      <w:r w:rsidR="000233C9" w:rsidRPr="000233C9">
        <w:rPr>
          <w:rFonts w:eastAsiaTheme="minorHAnsi"/>
        </w:rPr>
        <w:t>Disabled Category</w:t>
      </w:r>
      <w:r w:rsidR="000233C9">
        <w:rPr>
          <w:rFonts w:eastAsiaTheme="minorHAnsi"/>
        </w:rPr>
        <w:t xml:space="preserve">, </w:t>
      </w:r>
      <w:r w:rsidR="000233C9" w:rsidRPr="000233C9">
        <w:rPr>
          <w:rFonts w:eastAsiaTheme="minorHAnsi"/>
        </w:rPr>
        <w:t>CPT Code</w:t>
      </w:r>
      <w:r w:rsidR="000233C9">
        <w:rPr>
          <w:rFonts w:eastAsiaTheme="minorHAnsi"/>
        </w:rPr>
        <w:t xml:space="preserve">, </w:t>
      </w:r>
      <w:r w:rsidR="000233C9" w:rsidRPr="000233C9">
        <w:rPr>
          <w:rFonts w:eastAsiaTheme="minorHAnsi"/>
        </w:rPr>
        <w:t>Procedure Code</w:t>
      </w:r>
      <w:r w:rsidR="000233C9">
        <w:rPr>
          <w:rFonts w:eastAsiaTheme="minorHAnsi"/>
        </w:rPr>
        <w:t xml:space="preserve">, </w:t>
      </w:r>
      <w:r w:rsidR="000233C9" w:rsidRPr="000233C9">
        <w:rPr>
          <w:rFonts w:eastAsiaTheme="minorHAnsi"/>
        </w:rPr>
        <w:t>Procedure Name</w:t>
      </w:r>
      <w:r w:rsidR="000233C9">
        <w:rPr>
          <w:rFonts w:eastAsiaTheme="minorHAnsi"/>
        </w:rPr>
        <w:t xml:space="preserve">, </w:t>
      </w:r>
      <w:r w:rsidR="000233C9" w:rsidRPr="000233C9">
        <w:rPr>
          <w:rFonts w:eastAsiaTheme="minorHAnsi"/>
        </w:rPr>
        <w:t>Synonym</w:t>
      </w:r>
      <w:r w:rsidR="000233C9">
        <w:rPr>
          <w:rFonts w:eastAsiaTheme="minorHAnsi"/>
        </w:rPr>
        <w:t xml:space="preserve">, </w:t>
      </w:r>
      <w:r w:rsidR="000233C9" w:rsidRPr="000233C9">
        <w:rPr>
          <w:rFonts w:eastAsiaTheme="minorHAnsi"/>
        </w:rPr>
        <w:t>Clinic IEN</w:t>
      </w:r>
      <w:r w:rsidR="000233C9">
        <w:rPr>
          <w:rFonts w:eastAsiaTheme="minorHAnsi"/>
        </w:rPr>
        <w:t xml:space="preserve">, </w:t>
      </w:r>
      <w:r w:rsidR="000233C9" w:rsidRPr="000233C9">
        <w:rPr>
          <w:rFonts w:eastAsiaTheme="minorHAnsi"/>
        </w:rPr>
        <w:t>Clinic</w:t>
      </w:r>
      <w:r w:rsidR="000233C9">
        <w:rPr>
          <w:rFonts w:eastAsiaTheme="minorHAnsi"/>
        </w:rPr>
        <w:t xml:space="preserve">, </w:t>
      </w:r>
      <w:r w:rsidR="000233C9" w:rsidRPr="000233C9">
        <w:rPr>
          <w:rFonts w:eastAsiaTheme="minorHAnsi"/>
        </w:rPr>
        <w:t>Clinic Stop Code</w:t>
      </w:r>
      <w:r w:rsidR="000233C9">
        <w:rPr>
          <w:rFonts w:eastAsiaTheme="minorHAnsi"/>
        </w:rPr>
        <w:t xml:space="preserve">, </w:t>
      </w:r>
      <w:r w:rsidR="000233C9" w:rsidRPr="000233C9">
        <w:rPr>
          <w:rFonts w:eastAsiaTheme="minorHAnsi"/>
        </w:rPr>
        <w:t>Credit Stop Code</w:t>
      </w:r>
      <w:r w:rsidR="000233C9">
        <w:rPr>
          <w:rFonts w:eastAsiaTheme="minorHAnsi"/>
        </w:rPr>
        <w:t xml:space="preserve">, and </w:t>
      </w:r>
      <w:r w:rsidR="000233C9" w:rsidRPr="000233C9">
        <w:rPr>
          <w:rFonts w:eastAsiaTheme="minorHAnsi"/>
        </w:rPr>
        <w:t>CHAR4 Code</w:t>
      </w:r>
      <w:r w:rsidR="000233C9">
        <w:rPr>
          <w:rFonts w:eastAsiaTheme="minorHAnsi"/>
        </w:rPr>
        <w:t>.</w:t>
      </w:r>
    </w:p>
    <w:p w14:paraId="79FCDFBD" w14:textId="77777777" w:rsidR="000227DF" w:rsidRDefault="00D553B9" w:rsidP="004A6039">
      <w:pPr>
        <w:pStyle w:val="FigureCaption"/>
      </w:pPr>
      <w:bookmarkStart w:id="759" w:name="_Toc477526827"/>
      <w:bookmarkStart w:id="760" w:name="_Toc482735093"/>
      <w:r>
        <w:t xml:space="preserve">Export - </w:t>
      </w:r>
      <w:bookmarkStart w:id="761" w:name="_Toc477849745"/>
      <w:r w:rsidR="000227DF" w:rsidRPr="00000DD9">
        <w:t>Disabled Category and Procedure Summary</w:t>
      </w:r>
      <w:bookmarkEnd w:id="759"/>
      <w:bookmarkEnd w:id="760"/>
      <w:bookmarkEnd w:id="761"/>
    </w:p>
    <w:p w14:paraId="79FCDFBE" w14:textId="77777777" w:rsidR="00FD2CE1" w:rsidRDefault="000227DF" w:rsidP="004A6039">
      <w:pPr>
        <w:pStyle w:val="Figure"/>
        <w:rPr>
          <w:noProof/>
        </w:rPr>
      </w:pPr>
      <w:r>
        <w:rPr>
          <w:noProof/>
        </w:rPr>
        <w:drawing>
          <wp:inline distT="0" distB="0" distL="0" distR="0" wp14:anchorId="79FCE4DF" wp14:editId="79FCE4E0">
            <wp:extent cx="5943600" cy="672860"/>
            <wp:effectExtent l="0" t="0" r="0" b="0"/>
            <wp:docPr id="340" name="Picture 340" descr="Disabled Category and Procedure Summary from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email">
                      <a:extLst>
                        <a:ext uri="{28A0092B-C50C-407E-A947-70E740481C1C}">
                          <a14:useLocalDpi xmlns:a14="http://schemas.microsoft.com/office/drawing/2010/main"/>
                        </a:ext>
                      </a:extLst>
                    </a:blip>
                    <a:stretch>
                      <a:fillRect/>
                    </a:stretch>
                  </pic:blipFill>
                  <pic:spPr>
                    <a:xfrm>
                      <a:off x="0" y="0"/>
                      <a:ext cx="5943600" cy="672860"/>
                    </a:xfrm>
                    <a:prstGeom prst="rect">
                      <a:avLst/>
                    </a:prstGeom>
                  </pic:spPr>
                </pic:pic>
              </a:graphicData>
            </a:graphic>
          </wp:inline>
        </w:drawing>
      </w:r>
    </w:p>
    <w:p w14:paraId="79FCDFBF" w14:textId="77777777" w:rsidR="000227DF" w:rsidRDefault="000227DF" w:rsidP="00CA5729">
      <w:pPr>
        <w:pStyle w:val="Heading4"/>
      </w:pPr>
      <w:bookmarkStart w:id="762" w:name="_Toc477526629"/>
      <w:bookmarkStart w:id="763" w:name="_Toc477526630"/>
      <w:bookmarkStart w:id="764" w:name="_Toc477938666"/>
      <w:bookmarkStart w:id="765" w:name="_Toc482734926"/>
      <w:bookmarkEnd w:id="762"/>
      <w:r>
        <w:t>DSS Units with Any Associated Stop Code Errors Report</w:t>
      </w:r>
      <w:bookmarkEnd w:id="749"/>
      <w:bookmarkEnd w:id="750"/>
      <w:bookmarkEnd w:id="763"/>
      <w:bookmarkEnd w:id="764"/>
      <w:bookmarkEnd w:id="765"/>
    </w:p>
    <w:p w14:paraId="79FCDFC0" w14:textId="77777777" w:rsidR="000233C9" w:rsidRPr="004A6039" w:rsidRDefault="000233C9" w:rsidP="00413292">
      <w:pPr>
        <w:pStyle w:val="DSSECSBodyText"/>
      </w:pPr>
      <w:r>
        <w:t>T</w:t>
      </w:r>
      <w:r w:rsidRPr="00F94D33">
        <w:t>he Event Capture software restricts DSS-only wo</w:t>
      </w:r>
      <w:r>
        <w:t>rkload to us</w:t>
      </w:r>
      <w:r w:rsidR="001F6C14">
        <w:t>ing</w:t>
      </w:r>
      <w:r>
        <w:t xml:space="preserve"> valid Stop Codes. </w:t>
      </w:r>
      <w:r w:rsidRPr="00F94D33">
        <w:t xml:space="preserve">This report provides </w:t>
      </w:r>
      <w:r w:rsidR="00FC0928">
        <w:t xml:space="preserve">Management users </w:t>
      </w:r>
      <w:r w:rsidRPr="00F94D33">
        <w:t xml:space="preserve">a list of DSS Units with </w:t>
      </w:r>
      <w:r w:rsidR="00CD0216">
        <w:t xml:space="preserve">any error with the </w:t>
      </w:r>
      <w:r w:rsidRPr="00F94D33">
        <w:t>Associated Stop Code</w:t>
      </w:r>
      <w:r>
        <w:t>. Refer to Figure 11</w:t>
      </w:r>
      <w:r w:rsidR="00CD0216">
        <w:t>7</w:t>
      </w:r>
      <w:r>
        <w:t xml:space="preserve"> </w:t>
      </w:r>
      <w:r w:rsidR="00CD0216">
        <w:t xml:space="preserve">for an example of </w:t>
      </w:r>
      <w:r>
        <w:t>the report selection screen.</w:t>
      </w:r>
    </w:p>
    <w:p w14:paraId="79FCDFC1" w14:textId="77777777" w:rsidR="00FC0928" w:rsidRDefault="00FC0928" w:rsidP="00413292">
      <w:pPr>
        <w:pStyle w:val="Note"/>
      </w:pPr>
      <w:r>
        <w:lastRenderedPageBreak/>
        <w:t>Notes:</w:t>
      </w:r>
    </w:p>
    <w:p w14:paraId="79FCDFC2" w14:textId="77777777" w:rsidR="000227DF" w:rsidRDefault="000227DF" w:rsidP="00413292">
      <w:pPr>
        <w:pStyle w:val="BulletListIndent"/>
      </w:pPr>
      <w:r w:rsidRPr="00F94D33">
        <w:t>To assist sites in locating DSS Units that have invalid associated Stop Codes, the DSS Unit list with Secondary Associated Stop Codes is provided.</w:t>
      </w:r>
      <w:r>
        <w:t xml:space="preserve"> </w:t>
      </w:r>
      <w:r w:rsidR="00CD0216">
        <w:t>This may be attached as a secondary menu option and run as often as needed. The only prompt is for Device.</w:t>
      </w:r>
      <w:r w:rsidR="0094034E">
        <w:t>.</w:t>
      </w:r>
    </w:p>
    <w:p w14:paraId="79FCDFC3" w14:textId="77777777" w:rsidR="00CD0216" w:rsidRPr="00F94D33" w:rsidRDefault="00CD0216" w:rsidP="00413292">
      <w:pPr>
        <w:pStyle w:val="BulletListIndent"/>
      </w:pPr>
      <w:r>
        <w:t>Select an active, non-secondary Stop Code to replace the Stop Code in the DSS Unit set up.</w:t>
      </w:r>
    </w:p>
    <w:p w14:paraId="79FCDFC4" w14:textId="77777777" w:rsidR="00CD0216" w:rsidRPr="00854E57" w:rsidRDefault="00CD0216" w:rsidP="00854E57">
      <w:pPr>
        <w:pStyle w:val="NumberedParagraph"/>
        <w:numPr>
          <w:ilvl w:val="0"/>
          <w:numId w:val="135"/>
        </w:numPr>
        <w:tabs>
          <w:tab w:val="clear" w:pos="1080"/>
        </w:tabs>
        <w:ind w:left="900" w:hanging="900"/>
      </w:pPr>
      <w:r w:rsidRPr="00854E57">
        <w:t>Select the report.</w:t>
      </w:r>
    </w:p>
    <w:p w14:paraId="79FCDFC5" w14:textId="77777777" w:rsidR="000227DF" w:rsidRPr="00854E57" w:rsidRDefault="000227DF" w:rsidP="00854E57">
      <w:pPr>
        <w:pStyle w:val="NumberedParagraph"/>
      </w:pPr>
      <w:r w:rsidRPr="00854E57">
        <w:t>Export, Preview, Print</w:t>
      </w:r>
      <w:r w:rsidR="00CD0216" w:rsidRPr="00854E57">
        <w:t>,</w:t>
      </w:r>
      <w:r w:rsidRPr="00854E57">
        <w:t xml:space="preserve"> or Cancel the report.</w:t>
      </w:r>
    </w:p>
    <w:p w14:paraId="79FCDFC6" w14:textId="77777777" w:rsidR="000227DF" w:rsidRPr="0053752B" w:rsidRDefault="000227DF" w:rsidP="00F27618">
      <w:pPr>
        <w:pStyle w:val="FigureCaption"/>
      </w:pPr>
      <w:bookmarkStart w:id="766" w:name="_Toc455135791"/>
      <w:bookmarkStart w:id="767" w:name="_Toc477526828"/>
      <w:bookmarkStart w:id="768" w:name="_Toc477849746"/>
      <w:bookmarkStart w:id="769" w:name="_Toc482735094"/>
      <w:bookmarkEnd w:id="766"/>
      <w:r w:rsidRPr="0053752B">
        <w:t xml:space="preserve">DSS Units with Any Associated Stop Code Errors </w:t>
      </w:r>
      <w:bookmarkEnd w:id="767"/>
      <w:bookmarkEnd w:id="768"/>
      <w:r w:rsidR="0063009F">
        <w:t>Selection Criteria</w:t>
      </w:r>
      <w:bookmarkEnd w:id="769"/>
    </w:p>
    <w:p w14:paraId="79FCDFC7" w14:textId="77777777" w:rsidR="000227DF" w:rsidRDefault="000227DF" w:rsidP="00D553B9">
      <w:pPr>
        <w:pStyle w:val="Figure"/>
      </w:pPr>
      <w:r>
        <w:rPr>
          <w:noProof/>
        </w:rPr>
        <w:drawing>
          <wp:inline distT="0" distB="0" distL="0" distR="0" wp14:anchorId="79FCE4E1" wp14:editId="79FCE4E2">
            <wp:extent cx="4959947" cy="3400425"/>
            <wp:effectExtent l="0" t="0" r="0" b="0"/>
            <wp:docPr id="336" name="Picture 336" descr="DSS Units with Any Associated Stop Code Errors Require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email">
                      <a:extLst>
                        <a:ext uri="{28A0092B-C50C-407E-A947-70E740481C1C}">
                          <a14:useLocalDpi xmlns:a14="http://schemas.microsoft.com/office/drawing/2010/main"/>
                        </a:ext>
                      </a:extLst>
                    </a:blip>
                    <a:stretch>
                      <a:fillRect/>
                    </a:stretch>
                  </pic:blipFill>
                  <pic:spPr>
                    <a:xfrm>
                      <a:off x="0" y="0"/>
                      <a:ext cx="4959947" cy="3400425"/>
                    </a:xfrm>
                    <a:prstGeom prst="rect">
                      <a:avLst/>
                    </a:prstGeom>
                  </pic:spPr>
                </pic:pic>
              </a:graphicData>
            </a:graphic>
          </wp:inline>
        </w:drawing>
      </w:r>
    </w:p>
    <w:p w14:paraId="79FCDFC8" w14:textId="77777777" w:rsidR="000227DF" w:rsidRPr="00901CB7" w:rsidRDefault="000233C9" w:rsidP="000C5AF3">
      <w:pPr>
        <w:pStyle w:val="DSSECSBodyText"/>
        <w:rPr>
          <w:rFonts w:eastAsiaTheme="minorHAnsi"/>
        </w:rPr>
      </w:pPr>
      <w:r w:rsidRPr="00F94D33">
        <w:t xml:space="preserve">The </w:t>
      </w:r>
      <w:r>
        <w:t>report preview</w:t>
      </w:r>
      <w:r w:rsidRPr="00F94D33">
        <w:t xml:space="preserve"> </w:t>
      </w:r>
      <w:r w:rsidR="004A6039">
        <w:t>produces output that includes</w:t>
      </w:r>
      <w:r w:rsidRPr="00F94D33">
        <w:t xml:space="preserve"> the DSS Unit IEN and name, Associated Stop Code IEN</w:t>
      </w:r>
      <w:r w:rsidR="00CD0216">
        <w:t>,</w:t>
      </w:r>
      <w:r w:rsidRPr="00F94D33">
        <w:t xml:space="preserve"> and name and the reason for the error</w:t>
      </w:r>
      <w:r w:rsidR="004A6039">
        <w:t xml:space="preserve"> (Figure 11</w:t>
      </w:r>
      <w:r w:rsidR="00CD0216">
        <w:t>8</w:t>
      </w:r>
      <w:r w:rsidR="004A6039">
        <w:t>)</w:t>
      </w:r>
      <w:r w:rsidR="000227DF" w:rsidRPr="00901CB7">
        <w:rPr>
          <w:rFonts w:eastAsiaTheme="minorHAnsi"/>
        </w:rPr>
        <w:t>.</w:t>
      </w:r>
      <w:r w:rsidR="004A6039">
        <w:rPr>
          <w:rFonts w:eastAsiaTheme="minorHAnsi"/>
        </w:rPr>
        <w:t xml:space="preserve"> </w:t>
      </w:r>
      <w:r w:rsidR="004A6039" w:rsidRPr="00F94D33">
        <w:t>After previewing the report, the user has the option to print or close the report</w:t>
      </w:r>
      <w:r w:rsidR="004A6039">
        <w:t>.</w:t>
      </w:r>
    </w:p>
    <w:p w14:paraId="79FCDFC9" w14:textId="77777777" w:rsidR="000227DF" w:rsidRPr="0053752B" w:rsidRDefault="00CD0216" w:rsidP="004A6039">
      <w:pPr>
        <w:pStyle w:val="FigureCaption"/>
      </w:pPr>
      <w:bookmarkStart w:id="770" w:name="_Toc477526829"/>
      <w:bookmarkStart w:id="771" w:name="_Toc455135793"/>
      <w:bookmarkStart w:id="772" w:name="_Toc477526830"/>
      <w:bookmarkStart w:id="773" w:name="_Toc482735095"/>
      <w:bookmarkEnd w:id="770"/>
      <w:bookmarkEnd w:id="771"/>
      <w:r>
        <w:lastRenderedPageBreak/>
        <w:t xml:space="preserve">Report </w:t>
      </w:r>
      <w:r w:rsidR="004A6039">
        <w:t xml:space="preserve">Preview - </w:t>
      </w:r>
      <w:bookmarkStart w:id="774" w:name="_Toc477849747"/>
      <w:r w:rsidR="000227DF" w:rsidRPr="0053752B">
        <w:t>DSS Units with Any Associated Stop Code Errors</w:t>
      </w:r>
      <w:bookmarkEnd w:id="772"/>
      <w:bookmarkEnd w:id="773"/>
      <w:bookmarkEnd w:id="774"/>
    </w:p>
    <w:p w14:paraId="79FCDFCA" w14:textId="77777777" w:rsidR="000227DF" w:rsidRDefault="000227DF" w:rsidP="004A6039">
      <w:pPr>
        <w:pStyle w:val="Figure"/>
      </w:pPr>
      <w:r>
        <w:rPr>
          <w:noProof/>
        </w:rPr>
        <w:drawing>
          <wp:inline distT="0" distB="0" distL="0" distR="0" wp14:anchorId="79FCE4E3" wp14:editId="79FCE4E4">
            <wp:extent cx="4629150" cy="2737430"/>
            <wp:effectExtent l="0" t="0" r="0" b="6350"/>
            <wp:docPr id="337" name="Picture 337" descr="DSS Units with Any Associated Stop Code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email">
                      <a:extLst>
                        <a:ext uri="{28A0092B-C50C-407E-A947-70E740481C1C}">
                          <a14:useLocalDpi xmlns:a14="http://schemas.microsoft.com/office/drawing/2010/main"/>
                        </a:ext>
                      </a:extLst>
                    </a:blip>
                    <a:stretch>
                      <a:fillRect/>
                    </a:stretch>
                  </pic:blipFill>
                  <pic:spPr>
                    <a:xfrm>
                      <a:off x="0" y="0"/>
                      <a:ext cx="4636493" cy="2741773"/>
                    </a:xfrm>
                    <a:prstGeom prst="rect">
                      <a:avLst/>
                    </a:prstGeom>
                  </pic:spPr>
                </pic:pic>
              </a:graphicData>
            </a:graphic>
          </wp:inline>
        </w:drawing>
      </w:r>
    </w:p>
    <w:p w14:paraId="79FCDFCB" w14:textId="77777777" w:rsidR="000227DF" w:rsidRPr="00901CB7" w:rsidRDefault="004A6039" w:rsidP="00413292">
      <w:pPr>
        <w:pStyle w:val="DSSECSBodyText"/>
        <w:spacing w:before="240"/>
        <w:rPr>
          <w:rFonts w:eastAsiaTheme="minorHAnsi"/>
        </w:rPr>
      </w:pPr>
      <w:r>
        <w:rPr>
          <w:rFonts w:eastAsiaTheme="minorHAnsi"/>
        </w:rPr>
        <w:t>The Export option produces the information in Excel format (Figure 11</w:t>
      </w:r>
      <w:r w:rsidR="00CD0216">
        <w:rPr>
          <w:rFonts w:eastAsiaTheme="minorHAnsi"/>
        </w:rPr>
        <w:t>9</w:t>
      </w:r>
      <w:r>
        <w:rPr>
          <w:rFonts w:eastAsiaTheme="minorHAnsi"/>
        </w:rPr>
        <w:t>).</w:t>
      </w:r>
    </w:p>
    <w:p w14:paraId="79FCDFCC" w14:textId="77777777" w:rsidR="000227DF" w:rsidRDefault="004A6039" w:rsidP="004A6039">
      <w:pPr>
        <w:pStyle w:val="FigureCaption"/>
      </w:pPr>
      <w:bookmarkStart w:id="775" w:name="_Toc477526831"/>
      <w:bookmarkStart w:id="776" w:name="_Toc455135795"/>
      <w:bookmarkStart w:id="777" w:name="_Toc422742828"/>
      <w:bookmarkStart w:id="778" w:name="_Toc477526832"/>
      <w:bookmarkStart w:id="779" w:name="_Toc482735096"/>
      <w:bookmarkEnd w:id="775"/>
      <w:bookmarkEnd w:id="776"/>
      <w:r>
        <w:t xml:space="preserve">Export - </w:t>
      </w:r>
      <w:bookmarkStart w:id="780" w:name="_Toc477849748"/>
      <w:r w:rsidR="000227DF">
        <w:t>DSS Units with Any Associated Stop Code Errors</w:t>
      </w:r>
      <w:bookmarkEnd w:id="777"/>
      <w:bookmarkEnd w:id="778"/>
      <w:bookmarkEnd w:id="779"/>
      <w:bookmarkEnd w:id="780"/>
    </w:p>
    <w:p w14:paraId="79FCDFCD" w14:textId="77777777" w:rsidR="000227DF" w:rsidRDefault="000227DF" w:rsidP="004A6039">
      <w:pPr>
        <w:pStyle w:val="Figure"/>
        <w:rPr>
          <w:noProof/>
        </w:rPr>
      </w:pPr>
      <w:r>
        <w:rPr>
          <w:noProof/>
        </w:rPr>
        <w:drawing>
          <wp:inline distT="0" distB="0" distL="0" distR="0" wp14:anchorId="79FCE4E5" wp14:editId="79FCE4E6">
            <wp:extent cx="5852964" cy="750498"/>
            <wp:effectExtent l="0" t="0" r="0" b="0"/>
            <wp:docPr id="134" name="Picture 226" descr="Exported version of the DSS Units with any Associated Stop Code Errors Report.  The report has columns for the DSS unit #, DSS unit name, stop code, stop code name, error#1, error#2, err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ample of DSS Units with any Associated Stop Code Errors.  The report has columns for the DSS unit #, DSS unit name, stop code, stop code name, error#1, error#2, error#3."/>
                    <pic:cNvPicPr>
                      <a:picLocks noChangeAspect="1" noChangeArrowheads="1"/>
                    </pic:cNvPicPr>
                  </pic:nvPicPr>
                  <pic:blipFill>
                    <a:blip r:embed="rId171" cstate="email">
                      <a:extLst>
                        <a:ext uri="{28A0092B-C50C-407E-A947-70E740481C1C}">
                          <a14:useLocalDpi xmlns:a14="http://schemas.microsoft.com/office/drawing/2010/main"/>
                        </a:ext>
                      </a:extLst>
                    </a:blip>
                    <a:srcRect/>
                    <a:stretch>
                      <a:fillRect/>
                    </a:stretch>
                  </pic:blipFill>
                  <pic:spPr bwMode="auto">
                    <a:xfrm>
                      <a:off x="0" y="0"/>
                      <a:ext cx="5867400" cy="752349"/>
                    </a:xfrm>
                    <a:prstGeom prst="rect">
                      <a:avLst/>
                    </a:prstGeom>
                    <a:noFill/>
                    <a:ln>
                      <a:noFill/>
                    </a:ln>
                  </pic:spPr>
                </pic:pic>
              </a:graphicData>
            </a:graphic>
          </wp:inline>
        </w:drawing>
      </w:r>
    </w:p>
    <w:p w14:paraId="79FCDFCE" w14:textId="77777777" w:rsidR="000227DF" w:rsidRDefault="000227DF" w:rsidP="00CA5729">
      <w:pPr>
        <w:pStyle w:val="Heading4"/>
      </w:pPr>
      <w:bookmarkStart w:id="781" w:name="_Toc477526631"/>
      <w:bookmarkStart w:id="782" w:name="_Toc421025665"/>
      <w:bookmarkStart w:id="783" w:name="_Toc422471290"/>
      <w:bookmarkStart w:id="784" w:name="_Toc422471458"/>
      <w:bookmarkStart w:id="785" w:name="_Toc477526632"/>
      <w:bookmarkStart w:id="786" w:name="_Toc477938667"/>
      <w:bookmarkStart w:id="787" w:name="_Toc482734927"/>
      <w:bookmarkEnd w:id="781"/>
      <w:r w:rsidRPr="00F94D33">
        <w:t>DSS Units/Event Code (EC) Screens for Selected Procedure Code Report</w:t>
      </w:r>
      <w:bookmarkEnd w:id="782"/>
      <w:bookmarkEnd w:id="783"/>
      <w:bookmarkEnd w:id="784"/>
      <w:bookmarkEnd w:id="785"/>
      <w:bookmarkEnd w:id="786"/>
      <w:bookmarkEnd w:id="787"/>
    </w:p>
    <w:p w14:paraId="79FCDFCF" w14:textId="77777777" w:rsidR="000227DF" w:rsidRDefault="000227DF" w:rsidP="004A6039">
      <w:pPr>
        <w:pStyle w:val="DSSECSBodyText"/>
      </w:pPr>
      <w:r>
        <w:t xml:space="preserve">The DSS Units/Event Code screen for Selected Procedure Code Report allows </w:t>
      </w:r>
      <w:r w:rsidR="00FC0928">
        <w:t xml:space="preserve">Management </w:t>
      </w:r>
      <w:r>
        <w:t>user</w:t>
      </w:r>
      <w:r w:rsidR="003C087F">
        <w:t>s</w:t>
      </w:r>
      <w:r>
        <w:t xml:space="preserve"> to </w:t>
      </w:r>
      <w:r w:rsidR="00FC0928">
        <w:t>print, preview</w:t>
      </w:r>
      <w:r w:rsidR="003C087F">
        <w:t>,</w:t>
      </w:r>
      <w:r w:rsidR="00FC0928">
        <w:t xml:space="preserve"> or export</w:t>
      </w:r>
      <w:r>
        <w:t xml:space="preserve"> DSS unit and EC screen data for a selected procedure code and specified locations</w:t>
      </w:r>
      <w:r w:rsidR="00FC0928">
        <w:t>.</w:t>
      </w:r>
      <w:r w:rsidR="00B333FE">
        <w:t xml:space="preserve"> Refer to Figure 1</w:t>
      </w:r>
      <w:r w:rsidR="003C087F">
        <w:t>20</w:t>
      </w:r>
      <w:r w:rsidR="00B333FE">
        <w:t xml:space="preserve"> </w:t>
      </w:r>
      <w:r w:rsidR="003C087F">
        <w:t xml:space="preserve">for an example of </w:t>
      </w:r>
      <w:r w:rsidR="00B333FE">
        <w:t>the report selection screen.</w:t>
      </w:r>
    </w:p>
    <w:p w14:paraId="79FCDFD0" w14:textId="77777777" w:rsidR="00FC0928" w:rsidRDefault="00FC0928" w:rsidP="00413292">
      <w:pPr>
        <w:pStyle w:val="Note"/>
      </w:pPr>
      <w:r>
        <w:t>Note:</w:t>
      </w:r>
    </w:p>
    <w:p w14:paraId="79FCDFD1" w14:textId="77777777" w:rsidR="000227DF" w:rsidRPr="00AF7B71" w:rsidRDefault="00B333FE" w:rsidP="00413292">
      <w:pPr>
        <w:pStyle w:val="BulletListIndent"/>
      </w:pPr>
      <w:r w:rsidRPr="00F94D33">
        <w:t>The design of this report is for a 132-column format</w:t>
      </w:r>
      <w:r>
        <w:t>.</w:t>
      </w:r>
    </w:p>
    <w:p w14:paraId="79FCDFD2" w14:textId="77777777" w:rsidR="000227DF" w:rsidRPr="00854E57" w:rsidRDefault="000227DF" w:rsidP="00854E57">
      <w:pPr>
        <w:pStyle w:val="NumberedParagraph"/>
        <w:numPr>
          <w:ilvl w:val="0"/>
          <w:numId w:val="69"/>
        </w:numPr>
        <w:tabs>
          <w:tab w:val="clear" w:pos="1080"/>
        </w:tabs>
        <w:ind w:left="900" w:hanging="900"/>
      </w:pPr>
      <w:r w:rsidRPr="00854E57">
        <w:t xml:space="preserve">Select </w:t>
      </w:r>
      <w:r w:rsidR="003C087F" w:rsidRPr="00854E57">
        <w:t>the report</w:t>
      </w:r>
      <w:r w:rsidRPr="00854E57">
        <w:t>.</w:t>
      </w:r>
    </w:p>
    <w:p w14:paraId="79FCDFD3" w14:textId="77777777" w:rsidR="003C087F" w:rsidRPr="00854E57" w:rsidRDefault="003C087F" w:rsidP="00854E57">
      <w:pPr>
        <w:pStyle w:val="NumberedParagraph"/>
      </w:pPr>
      <w:r w:rsidRPr="00854E57">
        <w:t>Select one, all, or multiple Location(s).</w:t>
      </w:r>
    </w:p>
    <w:p w14:paraId="79FCDFD4" w14:textId="77777777" w:rsidR="000227DF" w:rsidRPr="00854E57" w:rsidRDefault="000227DF" w:rsidP="00854E57">
      <w:pPr>
        <w:pStyle w:val="NumberedParagraph"/>
      </w:pPr>
      <w:r w:rsidRPr="00854E57">
        <w:t>Select a Procedure.</w:t>
      </w:r>
    </w:p>
    <w:p w14:paraId="79FCDFD5" w14:textId="77777777" w:rsidR="000227DF" w:rsidRPr="00020F3F" w:rsidRDefault="000227DF" w:rsidP="00854E57">
      <w:pPr>
        <w:pStyle w:val="NumberedParagraph"/>
      </w:pPr>
      <w:r w:rsidRPr="00854E57">
        <w:t>Export, Preview, Print</w:t>
      </w:r>
      <w:r w:rsidR="003C087F" w:rsidRPr="00854E57">
        <w:t>,</w:t>
      </w:r>
      <w:r w:rsidRPr="00020F3F">
        <w:t xml:space="preserve"> or Cancel the report.</w:t>
      </w:r>
    </w:p>
    <w:p w14:paraId="79FCDFD6" w14:textId="77777777" w:rsidR="000227DF" w:rsidRPr="00AF7B71" w:rsidRDefault="000227DF" w:rsidP="004A6039">
      <w:pPr>
        <w:pStyle w:val="FigureCaption"/>
      </w:pPr>
      <w:bookmarkStart w:id="788" w:name="_Toc477526833"/>
      <w:bookmarkStart w:id="789" w:name="_Toc422742829"/>
      <w:bookmarkStart w:id="790" w:name="_Toc477526834"/>
      <w:bookmarkStart w:id="791" w:name="_Toc477849749"/>
      <w:bookmarkStart w:id="792" w:name="_Toc482735097"/>
      <w:bookmarkEnd w:id="788"/>
      <w:r>
        <w:lastRenderedPageBreak/>
        <w:t>DSS Units/Event Code (EC) Screens for Selected Procedure Code Report</w:t>
      </w:r>
      <w:bookmarkEnd w:id="789"/>
      <w:bookmarkEnd w:id="790"/>
      <w:bookmarkEnd w:id="791"/>
      <w:r w:rsidR="0063009F">
        <w:t xml:space="preserve"> Selection Criteria</w:t>
      </w:r>
      <w:bookmarkEnd w:id="792"/>
    </w:p>
    <w:p w14:paraId="79FCDFD7" w14:textId="77777777" w:rsidR="000227DF" w:rsidRDefault="000227DF" w:rsidP="004A6039">
      <w:pPr>
        <w:pStyle w:val="Figure"/>
        <w:rPr>
          <w:noProof/>
        </w:rPr>
      </w:pPr>
      <w:r>
        <w:rPr>
          <w:noProof/>
        </w:rPr>
        <w:drawing>
          <wp:inline distT="0" distB="0" distL="0" distR="0" wp14:anchorId="79FCE4E7" wp14:editId="79FCE4E8">
            <wp:extent cx="5446216" cy="3733800"/>
            <wp:effectExtent l="0" t="0" r="2540" b="0"/>
            <wp:docPr id="341" name="Picture 341" descr="Screen Capture of the Event Capture Provider (1-7) Summary Report which shows the Report Selection Listbox, From and Through Date, Provider, Location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email">
                      <a:extLst>
                        <a:ext uri="{28A0092B-C50C-407E-A947-70E740481C1C}">
                          <a14:useLocalDpi xmlns:a14="http://schemas.microsoft.com/office/drawing/2010/main"/>
                        </a:ext>
                      </a:extLst>
                    </a:blip>
                    <a:stretch>
                      <a:fillRect/>
                    </a:stretch>
                  </pic:blipFill>
                  <pic:spPr>
                    <a:xfrm>
                      <a:off x="0" y="0"/>
                      <a:ext cx="5446216" cy="3733800"/>
                    </a:xfrm>
                    <a:prstGeom prst="rect">
                      <a:avLst/>
                    </a:prstGeom>
                  </pic:spPr>
                </pic:pic>
              </a:graphicData>
            </a:graphic>
          </wp:inline>
        </w:drawing>
      </w:r>
    </w:p>
    <w:p w14:paraId="79FCDFD8" w14:textId="77777777" w:rsidR="000227DF" w:rsidRDefault="003C087F" w:rsidP="004A6039">
      <w:pPr>
        <w:pStyle w:val="FigureCaption"/>
      </w:pPr>
      <w:bookmarkStart w:id="793" w:name="_Toc422742830"/>
      <w:bookmarkStart w:id="794" w:name="_Toc477526835"/>
      <w:bookmarkStart w:id="795" w:name="_Toc482735098"/>
      <w:r>
        <w:t xml:space="preserve">Report </w:t>
      </w:r>
      <w:r w:rsidR="00B333FE">
        <w:t xml:space="preserve">Preview - </w:t>
      </w:r>
      <w:bookmarkStart w:id="796" w:name="_Toc477849750"/>
      <w:r w:rsidR="000227DF">
        <w:t>DSS Units/Event Code (EC) Screens for Selected Procedure Code Report</w:t>
      </w:r>
      <w:bookmarkEnd w:id="793"/>
      <w:bookmarkEnd w:id="794"/>
      <w:bookmarkEnd w:id="795"/>
      <w:bookmarkEnd w:id="796"/>
    </w:p>
    <w:p w14:paraId="79FCDFD9" w14:textId="77777777" w:rsidR="003C087F" w:rsidRPr="003C087F" w:rsidRDefault="003C087F" w:rsidP="003B6C1A">
      <w:pPr>
        <w:pStyle w:val="Figure"/>
      </w:pPr>
      <w:r>
        <w:rPr>
          <w:noProof/>
        </w:rPr>
        <w:drawing>
          <wp:inline distT="0" distB="0" distL="0" distR="0" wp14:anchorId="79FCE4E9" wp14:editId="79FCE4EA">
            <wp:extent cx="5943600" cy="2473325"/>
            <wp:effectExtent l="0" t="0" r="0" b="3175"/>
            <wp:docPr id="1035" name="Picture 1035" descr="Screen capture from print preview.  The fields included in this report are DSS IEN, DSS Unit Name, Location, Category and EC Scree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Units_ECscreenForProcReport.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79FCDFDA" w14:textId="77777777" w:rsidR="00FC0928" w:rsidRDefault="00FC0928" w:rsidP="004A6039">
      <w:pPr>
        <w:pStyle w:val="DSSECSBodyText"/>
      </w:pPr>
      <w:r w:rsidRPr="00AF7B71">
        <w:t>This report is exportable into an Excel spreadsheet</w:t>
      </w:r>
      <w:r>
        <w:t xml:space="preserve"> (Figure 1</w:t>
      </w:r>
      <w:r w:rsidR="003C087F">
        <w:t>22</w:t>
      </w:r>
      <w:r>
        <w:t>)</w:t>
      </w:r>
      <w:r w:rsidRPr="00AF7B71">
        <w:t>.</w:t>
      </w:r>
      <w:r>
        <w:t xml:space="preserve"> </w:t>
      </w:r>
      <w:r w:rsidRPr="00AF7B71">
        <w:t>The tab in Excel is titled “Selected Proced</w:t>
      </w:r>
      <w:r>
        <w:t>ure Code”.</w:t>
      </w:r>
    </w:p>
    <w:p w14:paraId="79FCDFDB" w14:textId="77777777" w:rsidR="000227DF" w:rsidRDefault="00B333FE" w:rsidP="004A6039">
      <w:pPr>
        <w:pStyle w:val="FigureCaption"/>
      </w:pPr>
      <w:bookmarkStart w:id="797" w:name="_Toc422742831"/>
      <w:bookmarkStart w:id="798" w:name="_Toc477526836"/>
      <w:bookmarkStart w:id="799" w:name="_Toc482735099"/>
      <w:r>
        <w:lastRenderedPageBreak/>
        <w:t xml:space="preserve">Export - </w:t>
      </w:r>
      <w:bookmarkStart w:id="800" w:name="_Toc477849751"/>
      <w:r w:rsidR="000227DF">
        <w:t>DSS Units/Event Code (EC) Screens for Selected Procedure Code Report</w:t>
      </w:r>
      <w:bookmarkEnd w:id="797"/>
      <w:bookmarkEnd w:id="798"/>
      <w:bookmarkEnd w:id="799"/>
      <w:bookmarkEnd w:id="800"/>
    </w:p>
    <w:p w14:paraId="79FCDFDC" w14:textId="77777777" w:rsidR="003C087F" w:rsidRPr="003C087F" w:rsidRDefault="003C087F" w:rsidP="003B6C1A">
      <w:pPr>
        <w:pStyle w:val="Figure"/>
      </w:pPr>
      <w:r w:rsidRPr="00C04AE0">
        <w:rPr>
          <w:noProof/>
        </w:rPr>
        <w:drawing>
          <wp:inline distT="0" distB="0" distL="0" distR="0" wp14:anchorId="79FCE4EB" wp14:editId="79FCE4EC">
            <wp:extent cx="5912349" cy="646981"/>
            <wp:effectExtent l="0" t="0" r="0" b="1270"/>
            <wp:docPr id="137" name="Picture 434" descr="Screen Capture of DSS Units/Event Code (EC) Screens for Selected Procedure Code Report exported. Columns displayed:&#10;PROCEDURE CODE, PROCEDURE NAME, DSS UNIT lEN, DSS UNIT, LOCATION, CATEGORY, EC SCREE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Screen Capture of DSS Units/Event Code (EC) Screens for Selected Procedure Code Report exported. Columns displayed:&#10;PROCEDURE CODE, PROCEDURE NAME, DSS UNIT lEN, DSS UNIT, LOCATION, CATEGORY, EC SCREEN STATUS."/>
                    <pic:cNvPicPr>
                      <a:picLocks noChangeAspect="1" noChangeArrowheads="1"/>
                    </pic:cNvPicPr>
                  </pic:nvPicPr>
                  <pic:blipFill>
                    <a:blip r:embed="rId174" cstate="email">
                      <a:extLst>
                        <a:ext uri="{28A0092B-C50C-407E-A947-70E740481C1C}">
                          <a14:useLocalDpi xmlns:a14="http://schemas.microsoft.com/office/drawing/2010/main"/>
                        </a:ext>
                      </a:extLst>
                    </a:blip>
                    <a:srcRect/>
                    <a:stretch>
                      <a:fillRect/>
                    </a:stretch>
                  </pic:blipFill>
                  <pic:spPr bwMode="auto">
                    <a:xfrm>
                      <a:off x="0" y="0"/>
                      <a:ext cx="5943600" cy="650401"/>
                    </a:xfrm>
                    <a:prstGeom prst="rect">
                      <a:avLst/>
                    </a:prstGeom>
                    <a:noFill/>
                    <a:ln>
                      <a:noFill/>
                    </a:ln>
                  </pic:spPr>
                </pic:pic>
              </a:graphicData>
            </a:graphic>
          </wp:inline>
        </w:drawing>
      </w:r>
    </w:p>
    <w:p w14:paraId="79FCDFDD" w14:textId="77777777" w:rsidR="000227DF" w:rsidRDefault="000227DF" w:rsidP="00CA5729">
      <w:pPr>
        <w:pStyle w:val="Heading4"/>
      </w:pPr>
      <w:bookmarkStart w:id="801" w:name="_Toc477526633"/>
      <w:bookmarkStart w:id="802" w:name="_Toc422471291"/>
      <w:bookmarkStart w:id="803" w:name="_Toc422471459"/>
      <w:bookmarkStart w:id="804" w:name="_Toc477526634"/>
      <w:bookmarkStart w:id="805" w:name="_Toc477938668"/>
      <w:bookmarkStart w:id="806" w:name="_Toc482734928"/>
      <w:bookmarkEnd w:id="801"/>
      <w:r>
        <w:t>DSS Unit User Access Report</w:t>
      </w:r>
      <w:bookmarkEnd w:id="802"/>
      <w:bookmarkEnd w:id="803"/>
      <w:bookmarkEnd w:id="804"/>
      <w:bookmarkEnd w:id="805"/>
      <w:bookmarkEnd w:id="806"/>
    </w:p>
    <w:p w14:paraId="79FCDFDE" w14:textId="77777777" w:rsidR="000227DF" w:rsidRDefault="000227DF" w:rsidP="004A6039">
      <w:pPr>
        <w:pStyle w:val="DSSECSBodyText"/>
      </w:pPr>
      <w:r>
        <w:t>The DSS Unit User Access Report allows</w:t>
      </w:r>
      <w:r w:rsidR="00926DBC">
        <w:t xml:space="preserve"> Management users</w:t>
      </w:r>
      <w:r>
        <w:t xml:space="preserve"> to print</w:t>
      </w:r>
      <w:r w:rsidR="00926DBC">
        <w:t xml:space="preserve">, preview, or </w:t>
      </w:r>
      <w:r>
        <w:t xml:space="preserve">export </w:t>
      </w:r>
      <w:r w:rsidR="00926DBC">
        <w:t xml:space="preserve">information regarding </w:t>
      </w:r>
      <w:r>
        <w:t xml:space="preserve">user </w:t>
      </w:r>
      <w:r w:rsidR="00926DBC">
        <w:t xml:space="preserve">with </w:t>
      </w:r>
      <w:r>
        <w:t>access to DSS unit data for specified locations and DSS units.</w:t>
      </w:r>
      <w:r w:rsidR="00801E14">
        <w:t xml:space="preserve"> Refer to Figure 12</w:t>
      </w:r>
      <w:r w:rsidR="00926DBC">
        <w:t>3</w:t>
      </w:r>
      <w:r w:rsidR="00801E14">
        <w:t xml:space="preserve"> </w:t>
      </w:r>
      <w:r w:rsidR="00926DBC">
        <w:t xml:space="preserve">for an example of </w:t>
      </w:r>
      <w:r w:rsidR="00801E14">
        <w:t>the report selection screen.</w:t>
      </w:r>
    </w:p>
    <w:p w14:paraId="79FCDFDF" w14:textId="77777777" w:rsidR="00926DBC" w:rsidRDefault="00926DBC" w:rsidP="00926DBC">
      <w:pPr>
        <w:pStyle w:val="Note"/>
      </w:pPr>
      <w:r>
        <w:t>Note:</w:t>
      </w:r>
    </w:p>
    <w:p w14:paraId="79FCDFE0" w14:textId="706512F0" w:rsidR="00926DBC" w:rsidRPr="002867A9" w:rsidRDefault="00926DBC" w:rsidP="00926DBC">
      <w:pPr>
        <w:pStyle w:val="BulletListIndent"/>
      </w:pPr>
      <w:r>
        <w:t xml:space="preserve">Similar information is available using the Management Menu &gt; User Access option (Refer to Section </w:t>
      </w:r>
      <w:r>
        <w:fldChar w:fldCharType="begin"/>
      </w:r>
      <w:r>
        <w:instrText xml:space="preserve"> REF _Ref479776363 \n \h </w:instrText>
      </w:r>
      <w:r>
        <w:fldChar w:fldCharType="separate"/>
      </w:r>
      <w:r w:rsidR="0027406C">
        <w:rPr>
          <w:b/>
          <w:bCs/>
        </w:rPr>
        <w:t>Error! Reference source not found.</w:t>
      </w:r>
      <w:r>
        <w:fldChar w:fldCharType="end"/>
      </w:r>
      <w:r>
        <w:t xml:space="preserve">). </w:t>
      </w:r>
    </w:p>
    <w:p w14:paraId="79FCDFE1" w14:textId="77777777" w:rsidR="00926DBC" w:rsidRDefault="00926DBC" w:rsidP="004A6039">
      <w:pPr>
        <w:pStyle w:val="DSSECSBodyText"/>
      </w:pPr>
    </w:p>
    <w:p w14:paraId="79FCDFE2" w14:textId="77777777" w:rsidR="00926DBC" w:rsidRPr="00854E57" w:rsidRDefault="00926DBC" w:rsidP="00854E57">
      <w:pPr>
        <w:pStyle w:val="NumberedParagraph"/>
        <w:numPr>
          <w:ilvl w:val="0"/>
          <w:numId w:val="70"/>
        </w:numPr>
        <w:tabs>
          <w:tab w:val="clear" w:pos="1080"/>
        </w:tabs>
        <w:ind w:left="900" w:hanging="900"/>
      </w:pPr>
      <w:r w:rsidRPr="00854E57">
        <w:t>Select the report.</w:t>
      </w:r>
    </w:p>
    <w:p w14:paraId="79FCDFE3" w14:textId="77777777" w:rsidR="000227DF" w:rsidRPr="00854E57" w:rsidRDefault="000227DF" w:rsidP="00A64912">
      <w:pPr>
        <w:pStyle w:val="NumberedParagraph"/>
      </w:pPr>
      <w:r w:rsidRPr="00854E57">
        <w:t xml:space="preserve">Select </w:t>
      </w:r>
      <w:r w:rsidR="00801E14" w:rsidRPr="00854E57">
        <w:t>one or all</w:t>
      </w:r>
      <w:r w:rsidRPr="00854E57">
        <w:t xml:space="preserve"> Location</w:t>
      </w:r>
      <w:r w:rsidR="00801E14" w:rsidRPr="00854E57">
        <w:t>(s)</w:t>
      </w:r>
      <w:r w:rsidRPr="00854E57">
        <w:t>.</w:t>
      </w:r>
    </w:p>
    <w:p w14:paraId="79FCDFE4" w14:textId="77777777" w:rsidR="000227DF" w:rsidRPr="00020F3F" w:rsidRDefault="000227DF" w:rsidP="00854E57">
      <w:pPr>
        <w:pStyle w:val="NumberedParagraph"/>
      </w:pPr>
      <w:r w:rsidRPr="00020F3F">
        <w:t>Select one, all</w:t>
      </w:r>
      <w:r w:rsidR="00926DBC" w:rsidRPr="00020F3F">
        <w:t>,</w:t>
      </w:r>
      <w:r w:rsidRPr="00020F3F">
        <w:t xml:space="preserve"> or multiple DSS Units.</w:t>
      </w:r>
    </w:p>
    <w:p w14:paraId="79FCDFE5" w14:textId="77777777" w:rsidR="000227DF" w:rsidRPr="00020F3F" w:rsidRDefault="000227DF" w:rsidP="00854E57">
      <w:pPr>
        <w:pStyle w:val="NumberedParagraph"/>
      </w:pPr>
      <w:r w:rsidRPr="00020F3F">
        <w:t>Export, Preview, Print</w:t>
      </w:r>
      <w:r w:rsidR="00926DBC" w:rsidRPr="00020F3F">
        <w:t>,</w:t>
      </w:r>
      <w:r w:rsidRPr="00020F3F">
        <w:t xml:space="preserve"> or Cancel the report.</w:t>
      </w:r>
    </w:p>
    <w:p w14:paraId="79FCDFE6" w14:textId="77777777" w:rsidR="000227DF" w:rsidRDefault="000227DF" w:rsidP="004A6039">
      <w:pPr>
        <w:pStyle w:val="FigureCaption"/>
      </w:pPr>
      <w:bookmarkStart w:id="807" w:name="_Toc422742832"/>
      <w:bookmarkStart w:id="808" w:name="_Toc477526837"/>
      <w:bookmarkStart w:id="809" w:name="_Toc477849752"/>
      <w:bookmarkStart w:id="810" w:name="_Toc482735100"/>
      <w:r>
        <w:t xml:space="preserve">DSS Unit User Access Report </w:t>
      </w:r>
      <w:bookmarkEnd w:id="807"/>
      <w:bookmarkEnd w:id="808"/>
      <w:bookmarkEnd w:id="809"/>
      <w:r w:rsidR="0063009F">
        <w:t>Selection Criteria</w:t>
      </w:r>
      <w:bookmarkEnd w:id="810"/>
    </w:p>
    <w:p w14:paraId="79FCDFE7" w14:textId="77777777" w:rsidR="000227DF" w:rsidRDefault="000227DF" w:rsidP="004A6039">
      <w:pPr>
        <w:pStyle w:val="Figure"/>
        <w:rPr>
          <w:noProof/>
        </w:rPr>
      </w:pPr>
      <w:r>
        <w:rPr>
          <w:noProof/>
        </w:rPr>
        <w:drawing>
          <wp:inline distT="0" distB="0" distL="0" distR="0" wp14:anchorId="79FCE4ED" wp14:editId="79FCE4EE">
            <wp:extent cx="5279495" cy="3619500"/>
            <wp:effectExtent l="0" t="0" r="0" b="0"/>
            <wp:docPr id="343" name="Picture 343" descr="Screen Capture of the Event Capture DSS Unit User Access Report which shows the Report Selection Listbox, Location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email">
                      <a:extLst>
                        <a:ext uri="{28A0092B-C50C-407E-A947-70E740481C1C}">
                          <a14:useLocalDpi xmlns:a14="http://schemas.microsoft.com/office/drawing/2010/main"/>
                        </a:ext>
                      </a:extLst>
                    </a:blip>
                    <a:stretch>
                      <a:fillRect/>
                    </a:stretch>
                  </pic:blipFill>
                  <pic:spPr>
                    <a:xfrm>
                      <a:off x="0" y="0"/>
                      <a:ext cx="5279495" cy="3619500"/>
                    </a:xfrm>
                    <a:prstGeom prst="rect">
                      <a:avLst/>
                    </a:prstGeom>
                  </pic:spPr>
                </pic:pic>
              </a:graphicData>
            </a:graphic>
          </wp:inline>
        </w:drawing>
      </w:r>
      <w:r w:rsidDel="00000DD9">
        <w:rPr>
          <w:noProof/>
        </w:rPr>
        <w:t xml:space="preserve"> </w:t>
      </w:r>
    </w:p>
    <w:p w14:paraId="79FCDFE8" w14:textId="77777777" w:rsidR="00801E14" w:rsidRPr="002867A9" w:rsidRDefault="00801E14" w:rsidP="00505F2A">
      <w:pPr>
        <w:pStyle w:val="DSSECSBodyText"/>
      </w:pPr>
      <w:r w:rsidRPr="00F94D33">
        <w:lastRenderedPageBreak/>
        <w:t xml:space="preserve">The </w:t>
      </w:r>
      <w:r>
        <w:t>report preview</w:t>
      </w:r>
      <w:r w:rsidRPr="00F94D33">
        <w:t xml:space="preserve"> </w:t>
      </w:r>
      <w:r>
        <w:t>produces output that includes</w:t>
      </w:r>
      <w:r w:rsidRPr="00F94D33">
        <w:t xml:space="preserve"> </w:t>
      </w:r>
      <w:r>
        <w:t xml:space="preserve">DSS Unit Name, User Name, User IEN </w:t>
      </w:r>
      <w:r w:rsidR="00FC0928">
        <w:t>(</w:t>
      </w:r>
      <w:r>
        <w:t>from the New Person (#200) file</w:t>
      </w:r>
      <w:r w:rsidR="00FC0928">
        <w:t>)</w:t>
      </w:r>
      <w:r>
        <w:t xml:space="preserve">, </w:t>
      </w:r>
      <w:r w:rsidR="00FC0928">
        <w:t xml:space="preserve">and </w:t>
      </w:r>
      <w:r>
        <w:t>Person Class/Classification</w:t>
      </w:r>
      <w:r>
        <w:rPr>
          <w:rFonts w:eastAsiaTheme="minorHAnsi"/>
        </w:rPr>
        <w:t xml:space="preserve"> (Figure 12</w:t>
      </w:r>
      <w:r w:rsidR="00926DBC">
        <w:rPr>
          <w:rFonts w:eastAsiaTheme="minorHAnsi"/>
        </w:rPr>
        <w:t>4</w:t>
      </w:r>
      <w:r>
        <w:rPr>
          <w:rFonts w:eastAsiaTheme="minorHAnsi"/>
        </w:rPr>
        <w:t>)</w:t>
      </w:r>
      <w:r>
        <w:t xml:space="preserve">. </w:t>
      </w:r>
      <w:r w:rsidRPr="002867A9">
        <w:t>After previewing the report, the user has the option to print or close the report</w:t>
      </w:r>
      <w:r>
        <w:t>.</w:t>
      </w:r>
    </w:p>
    <w:p w14:paraId="79FCDFE9" w14:textId="77777777" w:rsidR="000227DF" w:rsidRDefault="00926DBC" w:rsidP="004A6039">
      <w:pPr>
        <w:pStyle w:val="FigureCaption"/>
      </w:pPr>
      <w:bookmarkStart w:id="811" w:name="_Toc422742833"/>
      <w:bookmarkStart w:id="812" w:name="_Toc477526838"/>
      <w:bookmarkStart w:id="813" w:name="_Toc482735101"/>
      <w:r>
        <w:t xml:space="preserve">Report </w:t>
      </w:r>
      <w:r w:rsidR="00801E14">
        <w:t xml:space="preserve">Preview - </w:t>
      </w:r>
      <w:bookmarkStart w:id="814" w:name="_Toc477849753"/>
      <w:r w:rsidR="000227DF">
        <w:t>DSS Unit User Access Report</w:t>
      </w:r>
      <w:bookmarkEnd w:id="811"/>
      <w:bookmarkEnd w:id="812"/>
      <w:bookmarkEnd w:id="813"/>
      <w:bookmarkEnd w:id="814"/>
    </w:p>
    <w:p w14:paraId="79FCDFEA" w14:textId="77777777" w:rsidR="00926DBC" w:rsidRPr="00926DBC" w:rsidRDefault="00926DBC" w:rsidP="003B6C1A">
      <w:pPr>
        <w:pStyle w:val="Figure"/>
      </w:pPr>
      <w:r w:rsidRPr="00C04AE0">
        <w:rPr>
          <w:noProof/>
        </w:rPr>
        <w:drawing>
          <wp:inline distT="0" distB="0" distL="0" distR="0" wp14:anchorId="79FCE4EF" wp14:editId="79FCE4F0">
            <wp:extent cx="5477256" cy="2249424"/>
            <wp:effectExtent l="0" t="0" r="0" b="0"/>
            <wp:docPr id="130" name="Picture 130" descr="Screen capture from print preview.  Included fields in this report are DSS Unit, User Name, IEN and Person Class/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unitUserAccessRpt.PNG"/>
                    <pic:cNvPicPr/>
                  </pic:nvPicPr>
                  <pic:blipFill>
                    <a:blip r:embed="rId176">
                      <a:extLst>
                        <a:ext uri="{28A0092B-C50C-407E-A947-70E740481C1C}">
                          <a14:useLocalDpi xmlns:a14="http://schemas.microsoft.com/office/drawing/2010/main" val="0"/>
                        </a:ext>
                      </a:extLst>
                    </a:blip>
                    <a:stretch>
                      <a:fillRect/>
                    </a:stretch>
                  </pic:blipFill>
                  <pic:spPr>
                    <a:xfrm>
                      <a:off x="0" y="0"/>
                      <a:ext cx="5477256" cy="2249424"/>
                    </a:xfrm>
                    <a:prstGeom prst="rect">
                      <a:avLst/>
                    </a:prstGeom>
                  </pic:spPr>
                </pic:pic>
              </a:graphicData>
            </a:graphic>
          </wp:inline>
        </w:drawing>
      </w:r>
    </w:p>
    <w:p w14:paraId="79FCDFEB" w14:textId="77777777" w:rsidR="000227DF" w:rsidRPr="00366FB2" w:rsidRDefault="00801E14" w:rsidP="004A6039">
      <w:pPr>
        <w:pStyle w:val="DSSECSBodyText"/>
        <w:rPr>
          <w:rFonts w:eastAsiaTheme="minorHAnsi"/>
        </w:rPr>
      </w:pPr>
      <w:r w:rsidRPr="003443A9">
        <w:t>This report is exportable into an Excel spreadsheet</w:t>
      </w:r>
      <w:r w:rsidR="00FC0928">
        <w:t xml:space="preserve"> (Figure 12</w:t>
      </w:r>
      <w:r w:rsidR="00926DBC">
        <w:t>5</w:t>
      </w:r>
      <w:r w:rsidR="00FC0928">
        <w:t>)</w:t>
      </w:r>
      <w:r w:rsidRPr="003443A9">
        <w:t>.</w:t>
      </w:r>
      <w:r>
        <w:t xml:space="preserve"> </w:t>
      </w:r>
      <w:r w:rsidRPr="003443A9">
        <w:t xml:space="preserve">The tab in Excel is titled </w:t>
      </w:r>
      <w:r>
        <w:t xml:space="preserve">“DSS Unit User Access Report” and includes the information </w:t>
      </w:r>
      <w:r>
        <w:rPr>
          <w:rFonts w:eastAsiaTheme="minorHAnsi"/>
        </w:rPr>
        <w:t>for the selected criteria</w:t>
      </w:r>
      <w:r>
        <w:t>.</w:t>
      </w:r>
    </w:p>
    <w:p w14:paraId="79FCDFEC" w14:textId="77777777" w:rsidR="000227DF" w:rsidRDefault="00801E14" w:rsidP="004A6039">
      <w:pPr>
        <w:pStyle w:val="FigureCaption"/>
      </w:pPr>
      <w:bookmarkStart w:id="815" w:name="_Toc422742834"/>
      <w:bookmarkStart w:id="816" w:name="_Toc477526839"/>
      <w:bookmarkStart w:id="817" w:name="_Toc482735102"/>
      <w:r>
        <w:t xml:space="preserve">Export - </w:t>
      </w:r>
      <w:bookmarkStart w:id="818" w:name="_Toc477849754"/>
      <w:r w:rsidR="000227DF">
        <w:t>DSS Unit User Access Report</w:t>
      </w:r>
      <w:bookmarkEnd w:id="815"/>
      <w:bookmarkEnd w:id="816"/>
      <w:bookmarkEnd w:id="817"/>
      <w:bookmarkEnd w:id="818"/>
    </w:p>
    <w:p w14:paraId="79FCDFED" w14:textId="77777777" w:rsidR="00926DBC" w:rsidRPr="00926DBC" w:rsidRDefault="00926DBC" w:rsidP="003B6C1A">
      <w:pPr>
        <w:pStyle w:val="Figure"/>
      </w:pPr>
      <w:r w:rsidRPr="00C04AE0">
        <w:rPr>
          <w:noProof/>
        </w:rPr>
        <w:drawing>
          <wp:inline distT="0" distB="0" distL="0" distR="0" wp14:anchorId="79FCE4F1" wp14:editId="79FCE4F2">
            <wp:extent cx="4078824" cy="1035169"/>
            <wp:effectExtent l="0" t="0" r="0" b="0"/>
            <wp:docPr id="140" name="Picture 240" descr="Screen capture of the DSS Unit User Access Report that was exported into Excel.  The fields included in this report are DSS Unit, User Name, IEN and Person Class/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creen capture of the DSS Unit User Access Report that was exported into Excel.  The fields included in this report are DSS Unit, User Name, IEN and Person Class/Classification."/>
                    <pic:cNvPicPr>
                      <a:picLocks noChangeAspect="1" noChangeArrowheads="1"/>
                    </pic:cNvPicPr>
                  </pic:nvPicPr>
                  <pic:blipFill>
                    <a:blip r:embed="rId177" cstate="email">
                      <a:extLst>
                        <a:ext uri="{28A0092B-C50C-407E-A947-70E740481C1C}">
                          <a14:useLocalDpi xmlns:a14="http://schemas.microsoft.com/office/drawing/2010/main"/>
                        </a:ext>
                      </a:extLst>
                    </a:blip>
                    <a:srcRect/>
                    <a:stretch>
                      <a:fillRect/>
                    </a:stretch>
                  </pic:blipFill>
                  <pic:spPr bwMode="auto">
                    <a:xfrm>
                      <a:off x="0" y="0"/>
                      <a:ext cx="4094800" cy="1039224"/>
                    </a:xfrm>
                    <a:prstGeom prst="rect">
                      <a:avLst/>
                    </a:prstGeom>
                    <a:noFill/>
                    <a:ln>
                      <a:noFill/>
                    </a:ln>
                  </pic:spPr>
                </pic:pic>
              </a:graphicData>
            </a:graphic>
          </wp:inline>
        </w:drawing>
      </w:r>
    </w:p>
    <w:p w14:paraId="79FCDFEE" w14:textId="77777777" w:rsidR="000227DF" w:rsidRDefault="000227DF" w:rsidP="00741B9B">
      <w:pPr>
        <w:pStyle w:val="Heading4"/>
      </w:pPr>
      <w:bookmarkStart w:id="819" w:name="_Toc477526635"/>
      <w:bookmarkStart w:id="820" w:name="_Toc422471292"/>
      <w:bookmarkStart w:id="821" w:name="_Toc422471460"/>
      <w:bookmarkStart w:id="822" w:name="_Toc477526636"/>
      <w:bookmarkStart w:id="823" w:name="_Toc477938669"/>
      <w:bookmarkStart w:id="824" w:name="_Toc482734929"/>
      <w:bookmarkEnd w:id="819"/>
      <w:r>
        <w:t>Event Code Screens with CPT Codes Report</w:t>
      </w:r>
      <w:bookmarkEnd w:id="820"/>
      <w:bookmarkEnd w:id="821"/>
      <w:bookmarkEnd w:id="822"/>
      <w:bookmarkEnd w:id="823"/>
      <w:bookmarkEnd w:id="824"/>
    </w:p>
    <w:p w14:paraId="79FCDFEF" w14:textId="77777777" w:rsidR="00D721F3" w:rsidRPr="00D721F3" w:rsidRDefault="00D721F3" w:rsidP="00741B9B">
      <w:pPr>
        <w:pStyle w:val="DSSECSBodyText"/>
      </w:pPr>
      <w:r>
        <w:t xml:space="preserve">This option allows </w:t>
      </w:r>
      <w:r w:rsidR="00FA412A">
        <w:t>Management</w:t>
      </w:r>
      <w:r>
        <w:t xml:space="preserve"> user</w:t>
      </w:r>
      <w:r w:rsidR="00FA412A">
        <w:t>s</w:t>
      </w:r>
      <w:r>
        <w:t xml:space="preserve"> to </w:t>
      </w:r>
      <w:r w:rsidR="00165E35">
        <w:t>print, preview</w:t>
      </w:r>
      <w:r w:rsidR="00657612">
        <w:t>,</w:t>
      </w:r>
      <w:r w:rsidR="00165E35">
        <w:t xml:space="preserve"> or export</w:t>
      </w:r>
      <w:r>
        <w:t xml:space="preserve"> event code screens with active</w:t>
      </w:r>
      <w:r w:rsidR="00165E35">
        <w:t xml:space="preserve"> and/or inactive</w:t>
      </w:r>
      <w:r>
        <w:t xml:space="preserve"> CPT codes for one or all specific DSS Unit(s).</w:t>
      </w:r>
      <w:r w:rsidR="00165E35">
        <w:t xml:space="preserve"> Refer to Figure 12</w:t>
      </w:r>
      <w:r w:rsidR="00657612">
        <w:t>6</w:t>
      </w:r>
      <w:r w:rsidR="00165E35">
        <w:t xml:space="preserve"> </w:t>
      </w:r>
      <w:r w:rsidR="00657612">
        <w:t xml:space="preserve">for an example of </w:t>
      </w:r>
      <w:r w:rsidR="00165E35">
        <w:t>the report selection screen.</w:t>
      </w:r>
    </w:p>
    <w:p w14:paraId="79FCDFF0" w14:textId="77777777" w:rsidR="000227DF" w:rsidRPr="00854E57" w:rsidRDefault="00657612" w:rsidP="00854E57">
      <w:pPr>
        <w:pStyle w:val="NumberedParagraph"/>
        <w:numPr>
          <w:ilvl w:val="0"/>
          <w:numId w:val="71"/>
        </w:numPr>
        <w:tabs>
          <w:tab w:val="clear" w:pos="1080"/>
        </w:tabs>
        <w:ind w:left="900" w:hanging="900"/>
      </w:pPr>
      <w:r w:rsidRPr="00854E57">
        <w:t>Select the report</w:t>
      </w:r>
      <w:r w:rsidR="000227DF" w:rsidRPr="00854E57">
        <w:t>.</w:t>
      </w:r>
    </w:p>
    <w:p w14:paraId="79FCDFF1" w14:textId="77777777" w:rsidR="00657612" w:rsidRPr="00854E57" w:rsidRDefault="00657612" w:rsidP="00A64912">
      <w:pPr>
        <w:pStyle w:val="NumberedParagraph"/>
      </w:pPr>
      <w:r w:rsidRPr="00854E57">
        <w:t>Select One or all Location(s).</w:t>
      </w:r>
    </w:p>
    <w:p w14:paraId="79FCDFF2" w14:textId="77777777" w:rsidR="00657612" w:rsidRPr="00854E57" w:rsidRDefault="00657612" w:rsidP="00A64912">
      <w:pPr>
        <w:pStyle w:val="NumberedParagraph"/>
      </w:pPr>
      <w:r w:rsidRPr="00854E57">
        <w:t>Select one or all DSS Unit(s).</w:t>
      </w:r>
    </w:p>
    <w:p w14:paraId="79FCDFF3" w14:textId="77777777" w:rsidR="00657612" w:rsidRDefault="00657612" w:rsidP="00657612">
      <w:pPr>
        <w:pStyle w:val="Note"/>
      </w:pPr>
      <w:r w:rsidRPr="00F94D33">
        <w:t>Note:</w:t>
      </w:r>
    </w:p>
    <w:p w14:paraId="79FCDFF4" w14:textId="77777777" w:rsidR="00657612" w:rsidRPr="00F94D33" w:rsidRDefault="00657612" w:rsidP="003B6C1A">
      <w:pPr>
        <w:pStyle w:val="BulletListIndent"/>
      </w:pPr>
      <w:r w:rsidRPr="00301CB7">
        <w:t xml:space="preserve">If </w:t>
      </w:r>
      <w:r>
        <w:t>“</w:t>
      </w:r>
      <w:r w:rsidRPr="00301CB7">
        <w:t>All</w:t>
      </w:r>
      <w:r>
        <w:t>”</w:t>
      </w:r>
      <w:r w:rsidRPr="00301CB7">
        <w:t xml:space="preserve"> is selected for the DSS Unit, the Category will also be </w:t>
      </w:r>
      <w:r>
        <w:t>set to “</w:t>
      </w:r>
      <w:r w:rsidRPr="00301CB7">
        <w:t>All</w:t>
      </w:r>
      <w:r>
        <w:t>”</w:t>
      </w:r>
      <w:r w:rsidRPr="00301CB7">
        <w:t xml:space="preserve"> and will be disabled.</w:t>
      </w:r>
    </w:p>
    <w:p w14:paraId="79FCDFF5" w14:textId="77777777" w:rsidR="000227DF" w:rsidRPr="00020F3F" w:rsidRDefault="000227DF" w:rsidP="00854E57">
      <w:pPr>
        <w:pStyle w:val="NumberedParagraph"/>
      </w:pPr>
      <w:r w:rsidRPr="00854E57">
        <w:t>Select a Category.</w:t>
      </w:r>
    </w:p>
    <w:p w14:paraId="79FCDFF6" w14:textId="77777777" w:rsidR="000227DF" w:rsidRPr="00F94D33" w:rsidRDefault="000227DF" w:rsidP="004A6039">
      <w:pPr>
        <w:pStyle w:val="Note"/>
      </w:pPr>
      <w:r w:rsidRPr="00F94D33">
        <w:t xml:space="preserve">Note: </w:t>
      </w:r>
    </w:p>
    <w:p w14:paraId="79FCDFF7" w14:textId="77777777" w:rsidR="000227DF" w:rsidRDefault="000227DF" w:rsidP="00591C34">
      <w:pPr>
        <w:pStyle w:val="BulletListIndent"/>
        <w:numPr>
          <w:ilvl w:val="0"/>
          <w:numId w:val="6"/>
        </w:numPr>
        <w:ind w:left="1260"/>
      </w:pPr>
      <w:r w:rsidRPr="00301CB7">
        <w:t>Categories only appear if the Event Code Screen uses categories to group procedures.</w:t>
      </w:r>
    </w:p>
    <w:p w14:paraId="79FCDFF8" w14:textId="77777777" w:rsidR="000227DF" w:rsidRPr="00020F3F" w:rsidRDefault="000227DF" w:rsidP="00854E57">
      <w:pPr>
        <w:pStyle w:val="NumberedParagraph"/>
      </w:pPr>
      <w:r w:rsidRPr="00854E57">
        <w:t>Select Active</w:t>
      </w:r>
      <w:r w:rsidRPr="00020F3F">
        <w:t>, Inactive</w:t>
      </w:r>
      <w:r w:rsidR="00657612" w:rsidRPr="00020F3F">
        <w:t>,</w:t>
      </w:r>
      <w:r w:rsidRPr="00020F3F">
        <w:t xml:space="preserve"> or Both (Active and Inactive) for CPT Codes.</w:t>
      </w:r>
    </w:p>
    <w:p w14:paraId="79FCDFF9" w14:textId="77777777" w:rsidR="000227DF" w:rsidRPr="00020F3F" w:rsidRDefault="000227DF" w:rsidP="00854E57">
      <w:pPr>
        <w:pStyle w:val="NumberedParagraph"/>
      </w:pPr>
      <w:r w:rsidRPr="00020F3F">
        <w:lastRenderedPageBreak/>
        <w:t>Export, Preview, Print</w:t>
      </w:r>
      <w:r w:rsidR="00657612" w:rsidRPr="00020F3F">
        <w:t>,</w:t>
      </w:r>
      <w:r w:rsidRPr="00020F3F">
        <w:t xml:space="preserve"> or Cancel the report.</w:t>
      </w:r>
    </w:p>
    <w:p w14:paraId="79FCDFFA" w14:textId="77777777" w:rsidR="000227DF" w:rsidRDefault="000227DF" w:rsidP="00513FF1">
      <w:pPr>
        <w:pStyle w:val="FigureCaption"/>
      </w:pPr>
      <w:bookmarkStart w:id="825" w:name="_Toc422742835"/>
      <w:bookmarkStart w:id="826" w:name="_Toc477849755"/>
      <w:bookmarkStart w:id="827" w:name="_Toc477526840"/>
      <w:bookmarkStart w:id="828" w:name="_Toc482735103"/>
      <w:r>
        <w:t xml:space="preserve">Event Code Screens with CPT Codes Report </w:t>
      </w:r>
      <w:bookmarkEnd w:id="825"/>
      <w:bookmarkEnd w:id="826"/>
      <w:bookmarkEnd w:id="827"/>
      <w:r w:rsidR="0063009F">
        <w:t>Selection Criteria</w:t>
      </w:r>
      <w:bookmarkEnd w:id="828"/>
    </w:p>
    <w:p w14:paraId="79FCDFFB" w14:textId="77777777" w:rsidR="00097A5B" w:rsidRPr="00097A5B" w:rsidRDefault="00097A5B" w:rsidP="00413292">
      <w:pPr>
        <w:pStyle w:val="Figure"/>
      </w:pPr>
      <w:r>
        <w:rPr>
          <w:noProof/>
        </w:rPr>
        <w:drawing>
          <wp:inline distT="0" distB="0" distL="0" distR="0" wp14:anchorId="79FCE4F3" wp14:editId="79FCE4F4">
            <wp:extent cx="5019675" cy="3423139"/>
            <wp:effectExtent l="38100" t="38100" r="28575" b="44450"/>
            <wp:docPr id="40" name="Picture 40" descr="Report selection screen showing the Event Code Screens with CPT Codes Report selected in the Report Selection Listbox. Corresponding selection fields for this report are displayed: Location, DSS Unit, Category and Status (Active, Inactive, both) data entry points. The buttons available are Export, Preview, Print, Cancel and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ScreensWithCPTcodesRpt.PNG"/>
                    <pic:cNvPicPr/>
                  </pic:nvPicPr>
                  <pic:blipFill>
                    <a:blip r:embed="rId178">
                      <a:extLst>
                        <a:ext uri="{28A0092B-C50C-407E-A947-70E740481C1C}">
                          <a14:useLocalDpi xmlns:a14="http://schemas.microsoft.com/office/drawing/2010/main" val="0"/>
                        </a:ext>
                      </a:extLst>
                    </a:blip>
                    <a:stretch>
                      <a:fillRect/>
                    </a:stretch>
                  </pic:blipFill>
                  <pic:spPr>
                    <a:xfrm>
                      <a:off x="0" y="0"/>
                      <a:ext cx="5019675" cy="3423139"/>
                    </a:xfrm>
                    <a:prstGeom prst="rect">
                      <a:avLst/>
                    </a:prstGeom>
                    <a:ln w="38100">
                      <a:solidFill>
                        <a:srgbClr val="003399"/>
                      </a:solidFill>
                    </a:ln>
                  </pic:spPr>
                </pic:pic>
              </a:graphicData>
            </a:graphic>
          </wp:inline>
        </w:drawing>
      </w:r>
    </w:p>
    <w:p w14:paraId="79FCDFFC" w14:textId="77777777" w:rsidR="00FA412A" w:rsidRPr="00FA412A" w:rsidRDefault="00FA412A" w:rsidP="00413292">
      <w:pPr>
        <w:pStyle w:val="DSSECSBodyText"/>
        <w:rPr>
          <w:rFonts w:eastAsiaTheme="minorHAnsi" w:cstheme="minorBidi"/>
        </w:rPr>
      </w:pPr>
      <w:r w:rsidRPr="00215E59">
        <w:rPr>
          <w:rFonts w:eastAsiaTheme="minorHAnsi"/>
        </w:rPr>
        <w:t xml:space="preserve">The </w:t>
      </w:r>
      <w:r>
        <w:rPr>
          <w:rFonts w:eastAsiaTheme="minorHAnsi"/>
        </w:rPr>
        <w:t xml:space="preserve">report preview </w:t>
      </w:r>
      <w:r w:rsidRPr="00215E59">
        <w:rPr>
          <w:rFonts w:eastAsiaTheme="minorHAnsi"/>
        </w:rPr>
        <w:t>output includes</w:t>
      </w:r>
      <w:r>
        <w:rPr>
          <w:rFonts w:eastAsiaTheme="minorHAnsi"/>
        </w:rPr>
        <w:t xml:space="preserve"> </w:t>
      </w:r>
      <w:r w:rsidRPr="00FA412A">
        <w:rPr>
          <w:rFonts w:eastAsiaTheme="minorHAnsi"/>
        </w:rPr>
        <w:t>Run Date and Time</w:t>
      </w:r>
      <w:r>
        <w:rPr>
          <w:rFonts w:eastAsiaTheme="minorHAnsi"/>
        </w:rPr>
        <w:t xml:space="preserve">, </w:t>
      </w:r>
      <w:r w:rsidRPr="00FA412A">
        <w:rPr>
          <w:rFonts w:eastAsiaTheme="minorHAnsi"/>
        </w:rPr>
        <w:t>Location</w:t>
      </w:r>
      <w:r>
        <w:rPr>
          <w:rFonts w:eastAsiaTheme="minorHAnsi"/>
        </w:rPr>
        <w:t xml:space="preserve">, </w:t>
      </w:r>
      <w:r w:rsidRPr="00FA412A">
        <w:rPr>
          <w:rFonts w:eastAsiaTheme="minorHAnsi"/>
        </w:rPr>
        <w:t>DSS Unit</w:t>
      </w:r>
      <w:r>
        <w:rPr>
          <w:rFonts w:eastAsiaTheme="minorHAnsi"/>
        </w:rPr>
        <w:t xml:space="preserve">, </w:t>
      </w:r>
      <w:r w:rsidRPr="00FA412A">
        <w:rPr>
          <w:rFonts w:eastAsiaTheme="minorHAnsi"/>
        </w:rPr>
        <w:t>Category (if applicable)</w:t>
      </w:r>
      <w:r>
        <w:rPr>
          <w:rFonts w:eastAsiaTheme="minorHAnsi"/>
        </w:rPr>
        <w:t xml:space="preserve">, </w:t>
      </w:r>
      <w:r w:rsidRPr="00FA412A">
        <w:rPr>
          <w:rFonts w:eastAsiaTheme="minorHAnsi"/>
        </w:rPr>
        <w:t>Procedure Name</w:t>
      </w:r>
      <w:r>
        <w:rPr>
          <w:rFonts w:eastAsiaTheme="minorHAnsi"/>
        </w:rPr>
        <w:t xml:space="preserve">, </w:t>
      </w:r>
      <w:r w:rsidRPr="00FA412A">
        <w:rPr>
          <w:rFonts w:eastAsiaTheme="minorHAnsi"/>
        </w:rPr>
        <w:t>National Number</w:t>
      </w:r>
      <w:r>
        <w:rPr>
          <w:rFonts w:eastAsiaTheme="minorHAnsi"/>
        </w:rPr>
        <w:t xml:space="preserve">, CPT Code, </w:t>
      </w:r>
      <w:r w:rsidRPr="00FA412A">
        <w:rPr>
          <w:rFonts w:eastAsiaTheme="minorHAnsi"/>
        </w:rPr>
        <w:t>(Inactive CPT codes are fla</w:t>
      </w:r>
      <w:r>
        <w:rPr>
          <w:rFonts w:eastAsiaTheme="minorHAnsi"/>
        </w:rPr>
        <w:t xml:space="preserve">gged with an *I* when printing </w:t>
      </w:r>
      <w:r w:rsidRPr="00FA412A">
        <w:rPr>
          <w:rFonts w:eastAsiaTheme="minorHAnsi"/>
        </w:rPr>
        <w:t>both active and inactive codes)</w:t>
      </w:r>
      <w:r>
        <w:rPr>
          <w:rFonts w:eastAsiaTheme="minorHAnsi"/>
        </w:rPr>
        <w:t xml:space="preserve"> (Figure 12</w:t>
      </w:r>
      <w:r w:rsidR="00657612">
        <w:rPr>
          <w:rFonts w:eastAsiaTheme="minorHAnsi"/>
        </w:rPr>
        <w:t>7</w:t>
      </w:r>
      <w:r>
        <w:rPr>
          <w:rFonts w:eastAsiaTheme="minorHAnsi"/>
        </w:rPr>
        <w:t xml:space="preserve">). </w:t>
      </w:r>
      <w:r w:rsidRPr="00215E59">
        <w:rPr>
          <w:rFonts w:eastAsiaTheme="minorHAnsi"/>
        </w:rPr>
        <w:t>After previewing the report, the user has the option to print or close the report.</w:t>
      </w:r>
    </w:p>
    <w:p w14:paraId="79FCDFFD" w14:textId="77777777" w:rsidR="000227DF" w:rsidRDefault="00097A5B" w:rsidP="004A6039">
      <w:pPr>
        <w:pStyle w:val="FigureCaption"/>
      </w:pPr>
      <w:bookmarkStart w:id="829" w:name="_Toc482735104"/>
      <w:r>
        <w:rPr>
          <w:rFonts w:eastAsiaTheme="minorHAnsi" w:cstheme="minorBidi"/>
        </w:rPr>
        <w:lastRenderedPageBreak/>
        <w:t xml:space="preserve">Preview - </w:t>
      </w:r>
      <w:bookmarkStart w:id="830" w:name="_Toc422742836"/>
      <w:bookmarkStart w:id="831" w:name="_Toc477526841"/>
      <w:bookmarkStart w:id="832" w:name="_Toc477849756"/>
      <w:r w:rsidR="000227DF">
        <w:t xml:space="preserve">Event Code Screens with CPT Codes Report </w:t>
      </w:r>
      <w:r w:rsidR="000227DF">
        <w:br/>
        <w:t>(Both Active and Inactive CPT Codes Selected)</w:t>
      </w:r>
      <w:bookmarkEnd w:id="829"/>
      <w:bookmarkEnd w:id="830"/>
      <w:bookmarkEnd w:id="831"/>
      <w:bookmarkEnd w:id="832"/>
    </w:p>
    <w:p w14:paraId="79FCDFFE" w14:textId="77777777" w:rsidR="000227DF" w:rsidRDefault="000227DF" w:rsidP="004A6039">
      <w:pPr>
        <w:pStyle w:val="Figure"/>
      </w:pPr>
      <w:r>
        <w:rPr>
          <w:noProof/>
        </w:rPr>
        <w:drawing>
          <wp:inline distT="0" distB="0" distL="0" distR="0" wp14:anchorId="79FCE4F5" wp14:editId="79FCE4F6">
            <wp:extent cx="4953784" cy="3343275"/>
            <wp:effectExtent l="0" t="0" r="0" b="0"/>
            <wp:docPr id="347" name="Picture 347" descr="Screen capture from print preview.  The fields listed in the report include Location, DSS Unit, Category, Procedur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email">
                      <a:extLst>
                        <a:ext uri="{28A0092B-C50C-407E-A947-70E740481C1C}">
                          <a14:useLocalDpi xmlns:a14="http://schemas.microsoft.com/office/drawing/2010/main"/>
                        </a:ext>
                      </a:extLst>
                    </a:blip>
                    <a:stretch>
                      <a:fillRect/>
                    </a:stretch>
                  </pic:blipFill>
                  <pic:spPr>
                    <a:xfrm>
                      <a:off x="0" y="0"/>
                      <a:ext cx="4955352" cy="3344333"/>
                    </a:xfrm>
                    <a:prstGeom prst="rect">
                      <a:avLst/>
                    </a:prstGeom>
                  </pic:spPr>
                </pic:pic>
              </a:graphicData>
            </a:graphic>
          </wp:inline>
        </w:drawing>
      </w:r>
    </w:p>
    <w:p w14:paraId="79FCDFFF" w14:textId="77777777" w:rsidR="000227DF" w:rsidRPr="00366FB2" w:rsidRDefault="00FA412A" w:rsidP="004A6039">
      <w:pPr>
        <w:pStyle w:val="DSSECSBodyText"/>
        <w:rPr>
          <w:rFonts w:eastAsiaTheme="minorHAnsi"/>
        </w:rPr>
      </w:pPr>
      <w:r w:rsidRPr="003443A9">
        <w:t>This report is exportable into an Excel spreadsheet.</w:t>
      </w:r>
      <w:r>
        <w:t xml:space="preserve"> </w:t>
      </w:r>
      <w:r w:rsidRPr="009E1E9C">
        <w:t xml:space="preserve">The tab of the </w:t>
      </w:r>
      <w:r>
        <w:t xml:space="preserve">exported </w:t>
      </w:r>
      <w:r w:rsidRPr="009E1E9C">
        <w:t>report indicates whether the report shows only active, only inactive, or both active and inactive CPT codes</w:t>
      </w:r>
      <w:r>
        <w:rPr>
          <w:rFonts w:eastAsiaTheme="minorHAnsi"/>
        </w:rPr>
        <w:t xml:space="preserve"> </w:t>
      </w:r>
      <w:r>
        <w:t>(Figure 12</w:t>
      </w:r>
      <w:r w:rsidR="00657612">
        <w:t>8</w:t>
      </w:r>
      <w:r>
        <w:t>).</w:t>
      </w:r>
      <w:r w:rsidR="00513FF1">
        <w:t xml:space="preserve"> When</w:t>
      </w:r>
      <w:r w:rsidR="00513FF1" w:rsidRPr="00F94D33">
        <w:t xml:space="preserve"> exporting the report, all Inactive CPT codes are flagged with an *</w:t>
      </w:r>
      <w:r w:rsidR="00513FF1">
        <w:t>*Inactive*</w:t>
      </w:r>
      <w:r w:rsidR="00513FF1" w:rsidRPr="00F94D33">
        <w:t>* indicato</w:t>
      </w:r>
      <w:r w:rsidR="00513FF1">
        <w:t>r.</w:t>
      </w:r>
    </w:p>
    <w:p w14:paraId="79FCE000" w14:textId="77777777" w:rsidR="000227DF" w:rsidRDefault="000227DF" w:rsidP="004A6039">
      <w:pPr>
        <w:pStyle w:val="FigureCaption"/>
      </w:pPr>
      <w:bookmarkStart w:id="833" w:name="_Toc422742837"/>
      <w:bookmarkStart w:id="834" w:name="_Toc477526842"/>
      <w:bookmarkStart w:id="835" w:name="_Toc477849757"/>
      <w:bookmarkStart w:id="836" w:name="_Toc482735105"/>
      <w:r>
        <w:t>Event Code Screens with CPT Codes Report from Export</w:t>
      </w:r>
      <w:bookmarkEnd w:id="833"/>
      <w:bookmarkEnd w:id="834"/>
      <w:bookmarkEnd w:id="835"/>
      <w:bookmarkEnd w:id="836"/>
    </w:p>
    <w:p w14:paraId="79FCE001" w14:textId="77777777" w:rsidR="000227DF" w:rsidRDefault="000227DF" w:rsidP="004A6039">
      <w:pPr>
        <w:pStyle w:val="Figure"/>
      </w:pPr>
      <w:r>
        <w:rPr>
          <w:noProof/>
        </w:rPr>
        <w:drawing>
          <wp:inline distT="0" distB="0" distL="0" distR="0" wp14:anchorId="79FCE4F7" wp14:editId="79FCE4F8">
            <wp:extent cx="5943600" cy="1076325"/>
            <wp:effectExtent l="0" t="0" r="0" b="9525"/>
            <wp:docPr id="143" name="Picture 247" descr="Screen capture from export with only inactive CPT codes.  The fields listed in the report include Location, DSS Unit, Category, Procedur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creen capture from export with only inactive CPT codes.  The fields listed in the report include Location, DSS Unit, Category, Procedure, National Number and CPT."/>
                    <pic:cNvPicPr>
                      <a:picLocks noChangeAspect="1" noChangeArrowheads="1"/>
                    </pic:cNvPicPr>
                  </pic:nvPicPr>
                  <pic:blipFill>
                    <a:blip r:embed="rId180" cstate="email">
                      <a:extLst>
                        <a:ext uri="{28A0092B-C50C-407E-A947-70E740481C1C}">
                          <a14:useLocalDpi xmlns:a14="http://schemas.microsoft.com/office/drawing/2010/main"/>
                        </a:ext>
                      </a:extLst>
                    </a:blip>
                    <a:srcRect/>
                    <a:stretch>
                      <a:fillRect/>
                    </a:stretch>
                  </pic:blipFill>
                  <pic:spPr bwMode="auto">
                    <a:xfrm>
                      <a:off x="0" y="0"/>
                      <a:ext cx="5943600" cy="1076325"/>
                    </a:xfrm>
                    <a:prstGeom prst="rect">
                      <a:avLst/>
                    </a:prstGeom>
                    <a:noFill/>
                    <a:ln>
                      <a:noFill/>
                    </a:ln>
                  </pic:spPr>
                </pic:pic>
              </a:graphicData>
            </a:graphic>
          </wp:inline>
        </w:drawing>
      </w:r>
    </w:p>
    <w:p w14:paraId="79FCE002" w14:textId="77777777" w:rsidR="000227DF" w:rsidRDefault="000227DF" w:rsidP="00CA5729">
      <w:pPr>
        <w:pStyle w:val="Heading4"/>
      </w:pPr>
      <w:bookmarkStart w:id="837" w:name="_Toc477526637"/>
      <w:bookmarkStart w:id="838" w:name="_Toc422471293"/>
      <w:bookmarkStart w:id="839" w:name="_Toc422471461"/>
      <w:bookmarkStart w:id="840" w:name="_Toc477526638"/>
      <w:bookmarkStart w:id="841" w:name="_Toc477938670"/>
      <w:bookmarkStart w:id="842" w:name="_Toc482734930"/>
      <w:bookmarkEnd w:id="837"/>
      <w:r>
        <w:t>Event Code Screens with Inactive Default Associated Clinic Report</w:t>
      </w:r>
      <w:bookmarkEnd w:id="838"/>
      <w:bookmarkEnd w:id="839"/>
      <w:bookmarkEnd w:id="840"/>
      <w:bookmarkEnd w:id="841"/>
      <w:bookmarkEnd w:id="842"/>
    </w:p>
    <w:p w14:paraId="79FCE003" w14:textId="77777777" w:rsidR="000227DF" w:rsidRDefault="000227DF" w:rsidP="004A6039">
      <w:pPr>
        <w:pStyle w:val="DSSECSBodyText"/>
      </w:pPr>
      <w:r>
        <w:t>The Event Code Screens with Inactive Default Associated Clinic</w:t>
      </w:r>
      <w:r>
        <w:fldChar w:fldCharType="begin"/>
      </w:r>
      <w:r>
        <w:instrText xml:space="preserve"> XE "</w:instrText>
      </w:r>
      <w:r w:rsidRPr="004D3E02">
        <w:instrText>Associated Clinic</w:instrText>
      </w:r>
      <w:r>
        <w:instrText xml:space="preserve">" </w:instrText>
      </w:r>
      <w:r>
        <w:fldChar w:fldCharType="end"/>
      </w:r>
      <w:r>
        <w:t xml:space="preserve"> Report allows </w:t>
      </w:r>
      <w:r w:rsidR="00F6779B">
        <w:t>Management users</w:t>
      </w:r>
      <w:r w:rsidR="00513FF1">
        <w:t xml:space="preserve"> </w:t>
      </w:r>
      <w:r>
        <w:t xml:space="preserve">to </w:t>
      </w:r>
      <w:r w:rsidR="00F6779B">
        <w:t>print, preview</w:t>
      </w:r>
      <w:r w:rsidR="00C355E6">
        <w:t>,</w:t>
      </w:r>
      <w:r w:rsidR="00F6779B">
        <w:t xml:space="preserve"> or export</w:t>
      </w:r>
      <w:r>
        <w:t xml:space="preserve"> inactive default associated clinic data for specified locations and DSS units.</w:t>
      </w:r>
      <w:r w:rsidR="00F6779B">
        <w:t xml:space="preserve"> Refer to Figure 12</w:t>
      </w:r>
      <w:r w:rsidR="00C355E6">
        <w:t>9</w:t>
      </w:r>
      <w:r w:rsidR="00F6779B">
        <w:t xml:space="preserve"> </w:t>
      </w:r>
      <w:r w:rsidR="00C355E6">
        <w:t>for an example of</w:t>
      </w:r>
      <w:r w:rsidR="00F6779B">
        <w:t xml:space="preserve"> the report selection screen.</w:t>
      </w:r>
    </w:p>
    <w:p w14:paraId="79FCE004" w14:textId="77777777" w:rsidR="00C355E6" w:rsidRPr="00020F3F" w:rsidRDefault="00C355E6" w:rsidP="00A64912">
      <w:pPr>
        <w:pStyle w:val="NumberedParagraph"/>
        <w:numPr>
          <w:ilvl w:val="0"/>
          <w:numId w:val="105"/>
        </w:numPr>
        <w:tabs>
          <w:tab w:val="clear" w:pos="1080"/>
        </w:tabs>
        <w:ind w:left="900" w:hanging="900"/>
      </w:pPr>
      <w:r w:rsidRPr="00020F3F">
        <w:t>Select the report.</w:t>
      </w:r>
    </w:p>
    <w:p w14:paraId="79FCE005" w14:textId="77777777" w:rsidR="000227DF" w:rsidRPr="00020F3F" w:rsidRDefault="000227DF" w:rsidP="00A64912">
      <w:pPr>
        <w:pStyle w:val="NumberedParagraph"/>
      </w:pPr>
      <w:r w:rsidRPr="00020F3F">
        <w:t>Select one, all</w:t>
      </w:r>
      <w:r w:rsidR="00C355E6" w:rsidRPr="00020F3F">
        <w:t>,</w:t>
      </w:r>
      <w:r w:rsidRPr="00020F3F">
        <w:t xml:space="preserve"> or multiple Location(s).</w:t>
      </w:r>
    </w:p>
    <w:p w14:paraId="79FCE006" w14:textId="77777777" w:rsidR="000227DF" w:rsidRPr="00020F3F" w:rsidRDefault="000227DF" w:rsidP="00020F3F">
      <w:pPr>
        <w:pStyle w:val="NumberedParagraph"/>
      </w:pPr>
      <w:r w:rsidRPr="00020F3F">
        <w:t>Select one, all</w:t>
      </w:r>
      <w:r w:rsidR="00C355E6" w:rsidRPr="00020F3F">
        <w:t>,</w:t>
      </w:r>
      <w:r w:rsidRPr="00020F3F">
        <w:t xml:space="preserve"> or multiple DSS Unit(s).</w:t>
      </w:r>
    </w:p>
    <w:p w14:paraId="79FCE007" w14:textId="77777777" w:rsidR="000227DF" w:rsidRPr="00020F3F" w:rsidRDefault="000227DF" w:rsidP="00020F3F">
      <w:pPr>
        <w:pStyle w:val="NumberedParagraph"/>
      </w:pPr>
      <w:r w:rsidRPr="00020F3F">
        <w:t>Export, Preview, Print</w:t>
      </w:r>
      <w:r w:rsidR="00C355E6" w:rsidRPr="00020F3F">
        <w:t>,</w:t>
      </w:r>
      <w:r w:rsidRPr="00020F3F">
        <w:t xml:space="preserve"> or Cancel the report.</w:t>
      </w:r>
    </w:p>
    <w:p w14:paraId="79FCE008" w14:textId="77777777" w:rsidR="000227DF" w:rsidRDefault="000227DF" w:rsidP="004A6039">
      <w:pPr>
        <w:pStyle w:val="FigureCaption"/>
      </w:pPr>
      <w:bookmarkStart w:id="843" w:name="_Toc422742838"/>
      <w:bookmarkStart w:id="844" w:name="_Toc477526843"/>
      <w:bookmarkStart w:id="845" w:name="_Toc477849758"/>
      <w:bookmarkStart w:id="846" w:name="_Toc482735106"/>
      <w:r>
        <w:lastRenderedPageBreak/>
        <w:t>Event Code Screens with Inactive Default Associated Clinic</w:t>
      </w:r>
      <w:bookmarkEnd w:id="843"/>
      <w:bookmarkEnd w:id="844"/>
      <w:bookmarkEnd w:id="845"/>
      <w:r w:rsidR="0063009F">
        <w:t xml:space="preserve"> Selection Criteria</w:t>
      </w:r>
      <w:bookmarkEnd w:id="846"/>
    </w:p>
    <w:p w14:paraId="79FCE009" w14:textId="77777777" w:rsidR="000227DF" w:rsidRDefault="000227DF" w:rsidP="004A6039">
      <w:pPr>
        <w:pStyle w:val="Figure"/>
      </w:pPr>
      <w:r>
        <w:rPr>
          <w:noProof/>
        </w:rPr>
        <w:drawing>
          <wp:inline distT="0" distB="0" distL="0" distR="0" wp14:anchorId="79FCE4F9" wp14:editId="79FCE4FA">
            <wp:extent cx="5191125" cy="3558915"/>
            <wp:effectExtent l="0" t="0" r="0" b="3810"/>
            <wp:docPr id="348" name="Picture 348" descr="Screen Capture of the Event Capture Event Code Screens with Inactive Default Associated Clinic Report which shows the Report Selection Listbox, Location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email">
                      <a:extLst>
                        <a:ext uri="{28A0092B-C50C-407E-A947-70E740481C1C}">
                          <a14:useLocalDpi xmlns:a14="http://schemas.microsoft.com/office/drawing/2010/main"/>
                        </a:ext>
                      </a:extLst>
                    </a:blip>
                    <a:stretch>
                      <a:fillRect/>
                    </a:stretch>
                  </pic:blipFill>
                  <pic:spPr>
                    <a:xfrm>
                      <a:off x="0" y="0"/>
                      <a:ext cx="5192564" cy="3559902"/>
                    </a:xfrm>
                    <a:prstGeom prst="rect">
                      <a:avLst/>
                    </a:prstGeom>
                  </pic:spPr>
                </pic:pic>
              </a:graphicData>
            </a:graphic>
          </wp:inline>
        </w:drawing>
      </w:r>
    </w:p>
    <w:p w14:paraId="79FCE00A" w14:textId="77777777" w:rsidR="000227DF" w:rsidRPr="00BC29CB" w:rsidRDefault="00513FF1" w:rsidP="004A6039">
      <w:pPr>
        <w:pStyle w:val="DSSECSBodyText"/>
        <w:rPr>
          <w:rFonts w:eastAsiaTheme="minorHAnsi"/>
        </w:rPr>
      </w:pPr>
      <w:r>
        <w:rPr>
          <w:rFonts w:eastAsiaTheme="minorHAnsi"/>
        </w:rPr>
        <w:t>The report preview</w:t>
      </w:r>
      <w:r w:rsidR="000227DF" w:rsidRPr="00BC29CB">
        <w:rPr>
          <w:rFonts w:eastAsiaTheme="minorHAnsi"/>
        </w:rPr>
        <w:t xml:space="preserve"> output includes DSS Unit Name, Location, Category, Procedure Code, Clinic IEN</w:t>
      </w:r>
      <w:r w:rsidR="00C355E6">
        <w:rPr>
          <w:rFonts w:eastAsiaTheme="minorHAnsi"/>
        </w:rPr>
        <w:t>,</w:t>
      </w:r>
      <w:r w:rsidR="000227DF" w:rsidRPr="00BC29CB">
        <w:rPr>
          <w:rFonts w:eastAsiaTheme="minorHAnsi"/>
        </w:rPr>
        <w:t xml:space="preserve"> and Clinic Name</w:t>
      </w:r>
      <w:r>
        <w:rPr>
          <w:rFonts w:eastAsiaTheme="minorHAnsi"/>
        </w:rPr>
        <w:t xml:space="preserve"> (Figure 1</w:t>
      </w:r>
      <w:r w:rsidR="00C355E6">
        <w:rPr>
          <w:rFonts w:eastAsiaTheme="minorHAnsi"/>
        </w:rPr>
        <w:t>30</w:t>
      </w:r>
      <w:r>
        <w:rPr>
          <w:rFonts w:eastAsiaTheme="minorHAnsi"/>
        </w:rPr>
        <w:t xml:space="preserve">). </w:t>
      </w:r>
      <w:r w:rsidRPr="00BC29CB">
        <w:rPr>
          <w:rFonts w:eastAsiaTheme="minorHAnsi"/>
        </w:rPr>
        <w:t xml:space="preserve">After previewing the report, the </w:t>
      </w:r>
      <w:r>
        <w:rPr>
          <w:rFonts w:eastAsiaTheme="minorHAnsi"/>
        </w:rPr>
        <w:t>u</w:t>
      </w:r>
      <w:r w:rsidRPr="00BC29CB">
        <w:rPr>
          <w:rFonts w:eastAsiaTheme="minorHAnsi"/>
        </w:rPr>
        <w:t>ser has the option to print or close the report.</w:t>
      </w:r>
    </w:p>
    <w:p w14:paraId="79FCE00B" w14:textId="77777777" w:rsidR="00CB6A64" w:rsidRDefault="00A86261" w:rsidP="004A6039">
      <w:pPr>
        <w:pStyle w:val="FigureCaption"/>
      </w:pPr>
      <w:bookmarkStart w:id="847" w:name="_Toc477526844"/>
      <w:bookmarkStart w:id="848" w:name="_Toc422742839"/>
      <w:bookmarkStart w:id="849" w:name="_Toc477526845"/>
      <w:bookmarkStart w:id="850" w:name="_Toc482735107"/>
      <w:bookmarkEnd w:id="847"/>
      <w:r>
        <w:t xml:space="preserve">Preview - </w:t>
      </w:r>
      <w:bookmarkStart w:id="851" w:name="_Toc477849759"/>
      <w:r w:rsidR="000227DF">
        <w:t>Event Code Screens with Inactive Default Associated Clinic</w:t>
      </w:r>
      <w:bookmarkEnd w:id="850"/>
    </w:p>
    <w:p w14:paraId="79FCE00C" w14:textId="77777777" w:rsidR="000227DF" w:rsidRDefault="00CB6A64" w:rsidP="00413292">
      <w:pPr>
        <w:pStyle w:val="Figure"/>
      </w:pPr>
      <w:r>
        <w:rPr>
          <w:noProof/>
        </w:rPr>
        <w:drawing>
          <wp:inline distT="0" distB="0" distL="0" distR="0" wp14:anchorId="79FCE4FB" wp14:editId="79FCE4FC">
            <wp:extent cx="5667375" cy="2804624"/>
            <wp:effectExtent l="0" t="0" r="0" b="0"/>
            <wp:docPr id="41" name="Picture 41" descr="Report Preview of the Event Code Screens with Inactive Default Associated Clinic Report.  The fields included in this report are DSS Unit, Location, Category, Procedure Code, Clinic IEN and Clinic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ScreensWithInactiveDefaultAssocClinicRpt.PNG"/>
                    <pic:cNvPicPr/>
                  </pic:nvPicPr>
                  <pic:blipFill>
                    <a:blip r:embed="rId182">
                      <a:extLst>
                        <a:ext uri="{28A0092B-C50C-407E-A947-70E740481C1C}">
                          <a14:useLocalDpi xmlns:a14="http://schemas.microsoft.com/office/drawing/2010/main" val="0"/>
                        </a:ext>
                      </a:extLst>
                    </a:blip>
                    <a:stretch>
                      <a:fillRect/>
                    </a:stretch>
                  </pic:blipFill>
                  <pic:spPr>
                    <a:xfrm>
                      <a:off x="0" y="0"/>
                      <a:ext cx="5667375" cy="2804624"/>
                    </a:xfrm>
                    <a:prstGeom prst="rect">
                      <a:avLst/>
                    </a:prstGeom>
                  </pic:spPr>
                </pic:pic>
              </a:graphicData>
            </a:graphic>
          </wp:inline>
        </w:drawing>
      </w:r>
      <w:bookmarkEnd w:id="848"/>
      <w:bookmarkEnd w:id="849"/>
      <w:bookmarkEnd w:id="851"/>
    </w:p>
    <w:p w14:paraId="79FCE00D" w14:textId="77777777" w:rsidR="000227DF" w:rsidRPr="00366FB2" w:rsidRDefault="00DA33B0" w:rsidP="004A6039">
      <w:pPr>
        <w:pStyle w:val="DSSECSBodyText"/>
        <w:spacing w:before="240"/>
        <w:rPr>
          <w:rFonts w:eastAsiaTheme="minorHAnsi"/>
        </w:rPr>
      </w:pPr>
      <w:r>
        <w:rPr>
          <w:rFonts w:eastAsiaTheme="minorHAnsi"/>
        </w:rPr>
        <w:t>The Export option produces the information for the selected criteria in Excel format (Figure 1</w:t>
      </w:r>
      <w:r w:rsidR="00C355E6">
        <w:rPr>
          <w:rFonts w:eastAsiaTheme="minorHAnsi"/>
        </w:rPr>
        <w:t>31</w:t>
      </w:r>
      <w:r>
        <w:rPr>
          <w:rFonts w:eastAsiaTheme="minorHAnsi"/>
        </w:rPr>
        <w:t>)</w:t>
      </w:r>
      <w:r w:rsidR="000227DF" w:rsidRPr="00BC29CB">
        <w:rPr>
          <w:rFonts w:eastAsiaTheme="minorHAnsi"/>
        </w:rPr>
        <w:t>.</w:t>
      </w:r>
    </w:p>
    <w:p w14:paraId="79FCE00E" w14:textId="77777777" w:rsidR="000227DF" w:rsidRDefault="00A86261" w:rsidP="004A6039">
      <w:pPr>
        <w:pStyle w:val="FigureCaption"/>
      </w:pPr>
      <w:bookmarkStart w:id="852" w:name="_Toc422742840"/>
      <w:bookmarkStart w:id="853" w:name="_Toc477526846"/>
      <w:bookmarkStart w:id="854" w:name="_Toc482735108"/>
      <w:r>
        <w:lastRenderedPageBreak/>
        <w:t xml:space="preserve">Export - </w:t>
      </w:r>
      <w:bookmarkStart w:id="855" w:name="_Toc477849760"/>
      <w:r w:rsidR="000227DF">
        <w:t>Event Code Screens with Inactive Default Associated Clinic</w:t>
      </w:r>
      <w:bookmarkEnd w:id="852"/>
      <w:bookmarkEnd w:id="853"/>
      <w:bookmarkEnd w:id="854"/>
      <w:bookmarkEnd w:id="855"/>
    </w:p>
    <w:p w14:paraId="79FCE00F" w14:textId="77777777" w:rsidR="000227DF" w:rsidRDefault="000227DF" w:rsidP="004A6039">
      <w:pPr>
        <w:pStyle w:val="Figure"/>
        <w:rPr>
          <w:noProof/>
        </w:rPr>
      </w:pPr>
      <w:r>
        <w:rPr>
          <w:noProof/>
        </w:rPr>
        <w:drawing>
          <wp:inline distT="0" distB="0" distL="0" distR="0" wp14:anchorId="79FCE4FD" wp14:editId="79FCE4FE">
            <wp:extent cx="5943600" cy="666750"/>
            <wp:effectExtent l="0" t="0" r="0" b="0"/>
            <wp:docPr id="146" name="Picture 435" descr="Screen capture from Event Code Screens with Inactive Default Associated Clinic export.  The fields included in this report are DSS Unit, Location, Category, Procedure Code, Inactive Clinic IEN and Inactive Clinic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Screen capture from Event Code Screens with Inactive Default Associated Clinic export.  The fields included in this report are DSS Unit, Location, Category, Procedure Code, Inactive Clinic IEN and Inactive Clinic Name."/>
                    <pic:cNvPicPr>
                      <a:picLocks noChangeAspect="1" noChangeArrowheads="1"/>
                    </pic:cNvPicPr>
                  </pic:nvPicPr>
                  <pic:blipFill>
                    <a:blip r:embed="rId183" cstate="email">
                      <a:extLst>
                        <a:ext uri="{28A0092B-C50C-407E-A947-70E740481C1C}">
                          <a14:useLocalDpi xmlns:a14="http://schemas.microsoft.com/office/drawing/2010/main"/>
                        </a:ext>
                      </a:extLst>
                    </a:blip>
                    <a:srcRect/>
                    <a:stretch>
                      <a:fillRect/>
                    </a:stretch>
                  </pic:blipFill>
                  <pic:spPr bwMode="auto">
                    <a:xfrm>
                      <a:off x="0" y="0"/>
                      <a:ext cx="5943600" cy="666750"/>
                    </a:xfrm>
                    <a:prstGeom prst="rect">
                      <a:avLst/>
                    </a:prstGeom>
                    <a:noFill/>
                    <a:ln>
                      <a:noFill/>
                    </a:ln>
                  </pic:spPr>
                </pic:pic>
              </a:graphicData>
            </a:graphic>
          </wp:inline>
        </w:drawing>
      </w:r>
    </w:p>
    <w:p w14:paraId="79FCE010" w14:textId="77777777" w:rsidR="000227DF" w:rsidRDefault="000227DF" w:rsidP="00CA5729">
      <w:pPr>
        <w:pStyle w:val="Heading4"/>
      </w:pPr>
      <w:bookmarkStart w:id="856" w:name="_Toc477526639"/>
      <w:bookmarkStart w:id="857" w:name="_Toc422471294"/>
      <w:bookmarkStart w:id="858" w:name="_Toc422471462"/>
      <w:bookmarkStart w:id="859" w:name="_Toc477526640"/>
      <w:bookmarkStart w:id="860" w:name="_Toc477938671"/>
      <w:bookmarkStart w:id="861" w:name="_Toc482734931"/>
      <w:bookmarkEnd w:id="856"/>
      <w:r>
        <w:t>Inactive Person Class Report (IPC) Report</w:t>
      </w:r>
      <w:bookmarkEnd w:id="857"/>
      <w:bookmarkEnd w:id="858"/>
      <w:bookmarkEnd w:id="859"/>
      <w:bookmarkEnd w:id="860"/>
      <w:bookmarkEnd w:id="861"/>
    </w:p>
    <w:p w14:paraId="79FCE011" w14:textId="77777777" w:rsidR="000227DF" w:rsidRDefault="000227DF" w:rsidP="00413292">
      <w:pPr>
        <w:pStyle w:val="DSSECSBodyText"/>
      </w:pPr>
      <w:r>
        <w:t>The Inactive Person Class</w:t>
      </w:r>
      <w:r>
        <w:fldChar w:fldCharType="begin"/>
      </w:r>
      <w:r>
        <w:instrText xml:space="preserve"> XE "</w:instrText>
      </w:r>
      <w:r w:rsidRPr="004822D0">
        <w:instrText>Person Class</w:instrText>
      </w:r>
      <w:r>
        <w:instrText xml:space="preserve">" </w:instrText>
      </w:r>
      <w:r>
        <w:fldChar w:fldCharType="end"/>
      </w:r>
      <w:r>
        <w:t xml:space="preserve"> (IPC) report allow</w:t>
      </w:r>
      <w:r w:rsidR="00DA33B0">
        <w:t>s</w:t>
      </w:r>
      <w:r>
        <w:t xml:space="preserve"> </w:t>
      </w:r>
      <w:r w:rsidR="00DA33B0">
        <w:t xml:space="preserve">Management </w:t>
      </w:r>
      <w:r>
        <w:t>users</w:t>
      </w:r>
      <w:r w:rsidR="00DA33B0">
        <w:t xml:space="preserve"> </w:t>
      </w:r>
      <w:r>
        <w:t xml:space="preserve">to identify providers </w:t>
      </w:r>
      <w:r w:rsidR="00DA33B0">
        <w:t>who</w:t>
      </w:r>
      <w:r>
        <w:t xml:space="preserve"> do not have an assigned </w:t>
      </w:r>
      <w:r w:rsidR="00DA33B0">
        <w:t xml:space="preserve">person class </w:t>
      </w:r>
      <w:r>
        <w:t xml:space="preserve">or </w:t>
      </w:r>
      <w:r w:rsidR="00DA33B0">
        <w:t xml:space="preserve">an </w:t>
      </w:r>
      <w:r>
        <w:t xml:space="preserve">active </w:t>
      </w:r>
      <w:r w:rsidR="00BD678D">
        <w:t>p</w:t>
      </w:r>
      <w:r w:rsidRPr="00F94D33">
        <w:t xml:space="preserve">erson </w:t>
      </w:r>
      <w:r w:rsidR="00BD678D">
        <w:t>c</w:t>
      </w:r>
      <w:r w:rsidRPr="00F94D33">
        <w:t>lass</w:t>
      </w:r>
      <w:r w:rsidR="00DA33B0">
        <w:t xml:space="preserve"> in the </w:t>
      </w:r>
      <w:r w:rsidR="00BD678D">
        <w:t>NEW PERSON</w:t>
      </w:r>
      <w:r w:rsidR="00DA33B0">
        <w:t xml:space="preserve"> file (#200) for the date of the procedure</w:t>
      </w:r>
      <w:r>
        <w:t>.</w:t>
      </w:r>
      <w:r w:rsidR="00DA33B0">
        <w:t xml:space="preserve"> Refer to Figure 1</w:t>
      </w:r>
      <w:r w:rsidR="00BD678D">
        <w:t>32</w:t>
      </w:r>
      <w:r w:rsidR="00DA33B0">
        <w:t xml:space="preserve"> </w:t>
      </w:r>
      <w:r w:rsidR="00BD678D">
        <w:t>for an example of</w:t>
      </w:r>
      <w:r w:rsidR="00DA33B0">
        <w:t xml:space="preserve"> the report selection screen.</w:t>
      </w:r>
    </w:p>
    <w:p w14:paraId="79FCE012" w14:textId="77777777" w:rsidR="00BD678D" w:rsidRPr="00020F3F" w:rsidRDefault="00BD678D" w:rsidP="00020F3F">
      <w:pPr>
        <w:pStyle w:val="NumberedParagraph"/>
        <w:numPr>
          <w:ilvl w:val="0"/>
          <w:numId w:val="72"/>
        </w:numPr>
        <w:tabs>
          <w:tab w:val="clear" w:pos="1080"/>
        </w:tabs>
        <w:ind w:left="900" w:hanging="900"/>
      </w:pPr>
      <w:r w:rsidRPr="00020F3F">
        <w:t>Select the report.</w:t>
      </w:r>
    </w:p>
    <w:p w14:paraId="79FCE013" w14:textId="77777777" w:rsidR="000227DF" w:rsidRPr="00020F3F" w:rsidRDefault="000227DF" w:rsidP="00A64912">
      <w:pPr>
        <w:pStyle w:val="NumberedParagraph"/>
      </w:pPr>
      <w:r w:rsidRPr="00020F3F">
        <w:t>Enter a date range.</w:t>
      </w:r>
    </w:p>
    <w:p w14:paraId="79FCE014" w14:textId="77777777" w:rsidR="00BD678D" w:rsidRPr="00020F3F" w:rsidRDefault="00BD678D" w:rsidP="00A64912">
      <w:pPr>
        <w:pStyle w:val="NumberedParagraph"/>
      </w:pPr>
      <w:r w:rsidRPr="00020F3F">
        <w:t>Select Sort by Patient or Sort by Procedure.</w:t>
      </w:r>
    </w:p>
    <w:p w14:paraId="79FCE015" w14:textId="77777777" w:rsidR="00BD678D" w:rsidRDefault="00BD678D" w:rsidP="00BD678D">
      <w:pPr>
        <w:pStyle w:val="Note"/>
      </w:pPr>
      <w:r>
        <w:t>Note:</w:t>
      </w:r>
    </w:p>
    <w:p w14:paraId="79FCE016" w14:textId="77777777" w:rsidR="00EF3DAC" w:rsidRPr="00F94D33" w:rsidRDefault="00BD678D" w:rsidP="003B6C1A">
      <w:pPr>
        <w:pStyle w:val="BulletListIndent"/>
      </w:pPr>
      <w:r w:rsidRPr="0035038E">
        <w:t xml:space="preserve">The column order </w:t>
      </w:r>
      <w:r w:rsidRPr="00063994">
        <w:t>does</w:t>
      </w:r>
      <w:r w:rsidRPr="0035038E">
        <w:t xml:space="preserve"> </w:t>
      </w:r>
      <w:r w:rsidRPr="00063994">
        <w:t>not</w:t>
      </w:r>
      <w:r w:rsidRPr="0035038E">
        <w:t xml:space="preserve"> </w:t>
      </w:r>
      <w:r w:rsidRPr="00063994">
        <w:t>change</w:t>
      </w:r>
      <w:r w:rsidRPr="0035038E">
        <w:t xml:space="preserve"> with Sort </w:t>
      </w:r>
      <w:r>
        <w:t>Order</w:t>
      </w:r>
      <w:r w:rsidRPr="0035038E">
        <w:t xml:space="preserve"> when exported into Excel.</w:t>
      </w:r>
    </w:p>
    <w:p w14:paraId="79FCE017" w14:textId="77777777" w:rsidR="00EF3DAC" w:rsidRPr="00020F3F" w:rsidRDefault="00BD678D" w:rsidP="00020F3F">
      <w:pPr>
        <w:pStyle w:val="NumberedParagraph"/>
      </w:pPr>
      <w:r w:rsidRPr="00020F3F">
        <w:t>Export, Preview, Print, or Cancel the report.</w:t>
      </w:r>
    </w:p>
    <w:p w14:paraId="79FCE018" w14:textId="77777777" w:rsidR="000227DF" w:rsidRDefault="000227DF" w:rsidP="004A6039">
      <w:pPr>
        <w:pStyle w:val="FigureCaption"/>
      </w:pPr>
      <w:bookmarkStart w:id="862" w:name="_Toc422742841"/>
      <w:bookmarkStart w:id="863" w:name="_Toc477526847"/>
      <w:bookmarkStart w:id="864" w:name="_Toc477849761"/>
      <w:bookmarkStart w:id="865" w:name="_Toc482735109"/>
      <w:r>
        <w:t xml:space="preserve">Inactive Person Class Report </w:t>
      </w:r>
      <w:bookmarkEnd w:id="862"/>
      <w:bookmarkEnd w:id="863"/>
      <w:bookmarkEnd w:id="864"/>
      <w:r w:rsidR="0063009F">
        <w:t>Selection Criteria</w:t>
      </w:r>
      <w:bookmarkEnd w:id="865"/>
    </w:p>
    <w:p w14:paraId="79FCE019" w14:textId="77777777" w:rsidR="000227DF" w:rsidRDefault="000227DF" w:rsidP="004A6039">
      <w:pPr>
        <w:pStyle w:val="Figure"/>
      </w:pPr>
      <w:r>
        <w:rPr>
          <w:noProof/>
        </w:rPr>
        <w:drawing>
          <wp:inline distT="0" distB="0" distL="0" distR="0" wp14:anchorId="79FCE4FF" wp14:editId="79FCE500">
            <wp:extent cx="5553075" cy="3807060"/>
            <wp:effectExtent l="0" t="0" r="0" b="3175"/>
            <wp:docPr id="350" name="Picture 350" descr="Screen Capture of the Event Capture Inactive Person Class (IPC) Report which shows the Report Selection Listbox, from and through Date, and Sort Order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email">
                      <a:extLst>
                        <a:ext uri="{28A0092B-C50C-407E-A947-70E740481C1C}">
                          <a14:useLocalDpi xmlns:a14="http://schemas.microsoft.com/office/drawing/2010/main"/>
                        </a:ext>
                      </a:extLst>
                    </a:blip>
                    <a:stretch>
                      <a:fillRect/>
                    </a:stretch>
                  </pic:blipFill>
                  <pic:spPr>
                    <a:xfrm>
                      <a:off x="0" y="0"/>
                      <a:ext cx="5553075" cy="3807060"/>
                    </a:xfrm>
                    <a:prstGeom prst="rect">
                      <a:avLst/>
                    </a:prstGeom>
                  </pic:spPr>
                </pic:pic>
              </a:graphicData>
            </a:graphic>
          </wp:inline>
        </w:drawing>
      </w:r>
    </w:p>
    <w:p w14:paraId="79FCE01A" w14:textId="77777777" w:rsidR="000227DF" w:rsidRPr="00366FB2" w:rsidRDefault="00EF3DAC" w:rsidP="004A6039">
      <w:pPr>
        <w:spacing w:before="240" w:after="0" w:line="276" w:lineRule="auto"/>
        <w:rPr>
          <w:rFonts w:eastAsiaTheme="minorHAnsi" w:cstheme="minorBidi"/>
        </w:rPr>
      </w:pPr>
      <w:r>
        <w:rPr>
          <w:rFonts w:eastAsiaTheme="minorHAnsi" w:cstheme="minorBidi"/>
        </w:rPr>
        <w:t>The report</w:t>
      </w:r>
      <w:r w:rsidR="000227DF" w:rsidRPr="002257CC">
        <w:rPr>
          <w:rFonts w:eastAsiaTheme="minorHAnsi" w:cstheme="minorBidi"/>
        </w:rPr>
        <w:t xml:space="preserve"> preview</w:t>
      </w:r>
      <w:r>
        <w:rPr>
          <w:rFonts w:eastAsiaTheme="minorHAnsi" w:cstheme="minorBidi"/>
        </w:rPr>
        <w:t xml:space="preserve"> output displays the Patient Name, SSN (last four), Date of Procedure, Provider and</w:t>
      </w:r>
      <w:r w:rsidR="0063009F">
        <w:rPr>
          <w:rFonts w:eastAsiaTheme="minorHAnsi" w:cstheme="minorBidi"/>
        </w:rPr>
        <w:t xml:space="preserve"> any Errors (Figure 13</w:t>
      </w:r>
      <w:r w:rsidR="00BD678D">
        <w:rPr>
          <w:rFonts w:eastAsiaTheme="minorHAnsi" w:cstheme="minorBidi"/>
        </w:rPr>
        <w:t>3</w:t>
      </w:r>
      <w:r w:rsidR="0063009F">
        <w:rPr>
          <w:rFonts w:eastAsiaTheme="minorHAnsi" w:cstheme="minorBidi"/>
        </w:rPr>
        <w:t>)</w:t>
      </w:r>
      <w:r w:rsidR="000227DF" w:rsidRPr="002257CC">
        <w:rPr>
          <w:rFonts w:eastAsiaTheme="minorHAnsi" w:cstheme="minorBidi"/>
        </w:rPr>
        <w:t>.</w:t>
      </w:r>
      <w:r w:rsidR="00DA33B0">
        <w:rPr>
          <w:rFonts w:eastAsiaTheme="minorHAnsi" w:cstheme="minorBidi"/>
        </w:rPr>
        <w:t xml:space="preserve"> </w:t>
      </w:r>
      <w:r w:rsidR="00DA33B0" w:rsidRPr="00F94D33">
        <w:t>After previewing the report, the user has the option to print or close the report</w:t>
      </w:r>
      <w:r w:rsidR="0063009F">
        <w:t>.</w:t>
      </w:r>
    </w:p>
    <w:p w14:paraId="79FCE01B" w14:textId="77777777" w:rsidR="000227DF" w:rsidRDefault="00EF3DAC" w:rsidP="004A6039">
      <w:pPr>
        <w:pStyle w:val="FigureCaption"/>
      </w:pPr>
      <w:bookmarkStart w:id="866" w:name="_Toc422742842"/>
      <w:bookmarkStart w:id="867" w:name="_Toc477526848"/>
      <w:bookmarkStart w:id="868" w:name="_Toc482735110"/>
      <w:r>
        <w:lastRenderedPageBreak/>
        <w:t xml:space="preserve">Preview - </w:t>
      </w:r>
      <w:bookmarkStart w:id="869" w:name="_Toc477849762"/>
      <w:r w:rsidR="000227DF">
        <w:t>Inactive Person Class Report</w:t>
      </w:r>
      <w:bookmarkEnd w:id="866"/>
      <w:bookmarkEnd w:id="867"/>
      <w:bookmarkEnd w:id="868"/>
      <w:bookmarkEnd w:id="869"/>
    </w:p>
    <w:p w14:paraId="79FCE01C" w14:textId="77777777" w:rsidR="000227DF" w:rsidRDefault="000227DF" w:rsidP="004A6039">
      <w:pPr>
        <w:pStyle w:val="Figure"/>
        <w:rPr>
          <w:noProof/>
        </w:rPr>
      </w:pPr>
      <w:r w:rsidRPr="00E24423">
        <w:rPr>
          <w:noProof/>
        </w:rPr>
        <w:t xml:space="preserve"> </w:t>
      </w:r>
      <w:r>
        <w:rPr>
          <w:noProof/>
        </w:rPr>
        <w:drawing>
          <wp:inline distT="0" distB="0" distL="0" distR="0" wp14:anchorId="79FCE501" wp14:editId="79FCE502">
            <wp:extent cx="4829175" cy="4066619"/>
            <wp:effectExtent l="0" t="0" r="0" b="0"/>
            <wp:docPr id="351" name="Picture 351" descr="The screen capture shows the print preview of the Inactive Person Class Report.  Fields included on this report are Provider, Error, Patient, SSN and Date of the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email">
                      <a:extLst>
                        <a:ext uri="{28A0092B-C50C-407E-A947-70E740481C1C}">
                          <a14:useLocalDpi xmlns:a14="http://schemas.microsoft.com/office/drawing/2010/main"/>
                        </a:ext>
                      </a:extLst>
                    </a:blip>
                    <a:stretch>
                      <a:fillRect/>
                    </a:stretch>
                  </pic:blipFill>
                  <pic:spPr>
                    <a:xfrm>
                      <a:off x="0" y="0"/>
                      <a:ext cx="4837238" cy="4073409"/>
                    </a:xfrm>
                    <a:prstGeom prst="rect">
                      <a:avLst/>
                    </a:prstGeom>
                  </pic:spPr>
                </pic:pic>
              </a:graphicData>
            </a:graphic>
          </wp:inline>
        </w:drawing>
      </w:r>
    </w:p>
    <w:p w14:paraId="79FCE01D" w14:textId="77777777" w:rsidR="000227DF" w:rsidRPr="00366FB2" w:rsidRDefault="00EF3DAC" w:rsidP="004A6039">
      <w:pPr>
        <w:pStyle w:val="DSSECSBodyText"/>
        <w:rPr>
          <w:rFonts w:eastAsiaTheme="minorHAnsi"/>
        </w:rPr>
      </w:pPr>
      <w:r>
        <w:rPr>
          <w:rFonts w:eastAsiaTheme="minorHAnsi"/>
        </w:rPr>
        <w:t>The Export option produces the information for the selected criteria in Excel format (Figure 13</w:t>
      </w:r>
      <w:r w:rsidR="00BD678D">
        <w:rPr>
          <w:rFonts w:eastAsiaTheme="minorHAnsi"/>
        </w:rPr>
        <w:t>4</w:t>
      </w:r>
      <w:r>
        <w:rPr>
          <w:rFonts w:eastAsiaTheme="minorHAnsi"/>
        </w:rPr>
        <w:t>)</w:t>
      </w:r>
      <w:r w:rsidR="000227DF" w:rsidRPr="002257CC">
        <w:rPr>
          <w:rFonts w:eastAsiaTheme="minorHAnsi"/>
        </w:rPr>
        <w:t>.</w:t>
      </w:r>
    </w:p>
    <w:p w14:paraId="79FCE01E" w14:textId="77777777" w:rsidR="000227DF" w:rsidRDefault="00EF3DAC" w:rsidP="004A6039">
      <w:pPr>
        <w:pStyle w:val="FigureCaption"/>
      </w:pPr>
      <w:bookmarkStart w:id="870" w:name="_Toc422742843"/>
      <w:bookmarkStart w:id="871" w:name="_Toc477526849"/>
      <w:bookmarkStart w:id="872" w:name="_Toc482735111"/>
      <w:r>
        <w:t xml:space="preserve">Export - </w:t>
      </w:r>
      <w:bookmarkStart w:id="873" w:name="_Toc477849763"/>
      <w:r w:rsidR="000227DF">
        <w:t>Inactive Person Class Report</w:t>
      </w:r>
      <w:bookmarkEnd w:id="870"/>
      <w:bookmarkEnd w:id="871"/>
      <w:bookmarkEnd w:id="872"/>
      <w:bookmarkEnd w:id="873"/>
    </w:p>
    <w:p w14:paraId="79FCE01F" w14:textId="77777777" w:rsidR="000227DF" w:rsidRDefault="000227DF" w:rsidP="004A6039">
      <w:pPr>
        <w:pStyle w:val="Figure"/>
        <w:rPr>
          <w:noProof/>
        </w:rPr>
      </w:pPr>
      <w:r>
        <w:rPr>
          <w:noProof/>
        </w:rPr>
        <w:drawing>
          <wp:inline distT="0" distB="0" distL="0" distR="0" wp14:anchorId="79FCE503" wp14:editId="79FCE504">
            <wp:extent cx="5417389" cy="785004"/>
            <wp:effectExtent l="0" t="0" r="0" b="0"/>
            <wp:docPr id="149" name="Picture 261" descr="The Inactive Person Class Report (IPC) example exported from Excel.  The columns are patient name, SSN, procedure date, provider name, provider IEN# and 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The Inactive Person Class Report (IPC) example exported from Excel.  The columns are patient name, SSN, procedure date, provider name, provider IEN# and error. "/>
                    <pic:cNvPicPr>
                      <a:picLocks noChangeAspect="1" noChangeArrowheads="1"/>
                    </pic:cNvPicPr>
                  </pic:nvPicPr>
                  <pic:blipFill>
                    <a:blip r:embed="rId186" cstate="email">
                      <a:extLst>
                        <a:ext uri="{28A0092B-C50C-407E-A947-70E740481C1C}">
                          <a14:useLocalDpi xmlns:a14="http://schemas.microsoft.com/office/drawing/2010/main"/>
                        </a:ext>
                      </a:extLst>
                    </a:blip>
                    <a:srcRect/>
                    <a:stretch>
                      <a:fillRect/>
                    </a:stretch>
                  </pic:blipFill>
                  <pic:spPr bwMode="auto">
                    <a:xfrm>
                      <a:off x="0" y="0"/>
                      <a:ext cx="5419725" cy="785342"/>
                    </a:xfrm>
                    <a:prstGeom prst="rect">
                      <a:avLst/>
                    </a:prstGeom>
                    <a:noFill/>
                    <a:ln>
                      <a:noFill/>
                    </a:ln>
                  </pic:spPr>
                </pic:pic>
              </a:graphicData>
            </a:graphic>
          </wp:inline>
        </w:drawing>
      </w:r>
    </w:p>
    <w:p w14:paraId="79FCE020" w14:textId="77777777" w:rsidR="000227DF" w:rsidRDefault="000227DF" w:rsidP="00CA5729">
      <w:pPr>
        <w:pStyle w:val="Heading4"/>
      </w:pPr>
      <w:bookmarkStart w:id="874" w:name="_Toc477526641"/>
      <w:bookmarkStart w:id="875" w:name="_Toc422471295"/>
      <w:bookmarkStart w:id="876" w:name="_Toc422471463"/>
      <w:bookmarkStart w:id="877" w:name="_Toc477526642"/>
      <w:bookmarkStart w:id="878" w:name="_Toc477938672"/>
      <w:bookmarkStart w:id="879" w:name="_Toc482734932"/>
      <w:bookmarkEnd w:id="874"/>
      <w:r>
        <w:t>National/Local Procedure Codes with Inactive CPT Codes Report</w:t>
      </w:r>
      <w:bookmarkEnd w:id="875"/>
      <w:bookmarkEnd w:id="876"/>
      <w:bookmarkEnd w:id="877"/>
      <w:bookmarkEnd w:id="878"/>
      <w:bookmarkEnd w:id="879"/>
    </w:p>
    <w:p w14:paraId="79FCE021" w14:textId="77777777" w:rsidR="00CC7A04" w:rsidRPr="00F94D33" w:rsidRDefault="000227DF" w:rsidP="00413292">
      <w:pPr>
        <w:pStyle w:val="DSSECSBodyText"/>
      </w:pPr>
      <w:r w:rsidRPr="00F94D33">
        <w:t xml:space="preserve">This report </w:t>
      </w:r>
      <w:r w:rsidR="0063009F">
        <w:t xml:space="preserve">allows Management users to see </w:t>
      </w:r>
      <w:r w:rsidRPr="00F94D33">
        <w:t xml:space="preserve">a list of National and Local Procedure Codes with inactive CPT codes from </w:t>
      </w:r>
      <w:r w:rsidR="0063009F">
        <w:t xml:space="preserve">the </w:t>
      </w:r>
      <w:r w:rsidRPr="00F94D33">
        <w:t xml:space="preserve">EC </w:t>
      </w:r>
      <w:r w:rsidR="00EB363B">
        <w:t>NATIONAL PROCEDURE</w:t>
      </w:r>
      <w:r w:rsidRPr="00F94D33">
        <w:t xml:space="preserve"> file (#725).</w:t>
      </w:r>
      <w:r w:rsidR="0063009F">
        <w:t xml:space="preserve"> Refer to Figure 13</w:t>
      </w:r>
      <w:r w:rsidR="00EB363B">
        <w:t>5</w:t>
      </w:r>
      <w:r w:rsidR="0063009F">
        <w:t xml:space="preserve"> </w:t>
      </w:r>
      <w:r w:rsidR="00EB363B">
        <w:t xml:space="preserve">for an example of the </w:t>
      </w:r>
      <w:r w:rsidR="0063009F">
        <w:t>report selection screen.</w:t>
      </w:r>
    </w:p>
    <w:p w14:paraId="79FCE022" w14:textId="77777777" w:rsidR="000227DF" w:rsidRPr="00020F3F" w:rsidRDefault="00641F56" w:rsidP="00020F3F">
      <w:pPr>
        <w:pStyle w:val="NumberedParagraph"/>
        <w:numPr>
          <w:ilvl w:val="0"/>
          <w:numId w:val="73"/>
        </w:numPr>
        <w:tabs>
          <w:tab w:val="clear" w:pos="1080"/>
        </w:tabs>
        <w:ind w:left="900" w:hanging="900"/>
      </w:pPr>
      <w:r w:rsidRPr="00020F3F">
        <w:t>Select the report.</w:t>
      </w:r>
    </w:p>
    <w:p w14:paraId="79FCE023" w14:textId="77777777" w:rsidR="000227DF" w:rsidRPr="00020F3F" w:rsidRDefault="000227DF" w:rsidP="00020F3F">
      <w:pPr>
        <w:pStyle w:val="NumberedParagraph"/>
      </w:pPr>
      <w:r w:rsidRPr="00020F3F">
        <w:t>Export, Preview, Print</w:t>
      </w:r>
      <w:r w:rsidR="00EB363B" w:rsidRPr="00020F3F">
        <w:t>,</w:t>
      </w:r>
      <w:r w:rsidRPr="00020F3F">
        <w:t xml:space="preserve"> or Cancel the report.</w:t>
      </w:r>
    </w:p>
    <w:p w14:paraId="79FCE024" w14:textId="77777777" w:rsidR="000227DF" w:rsidRDefault="000227DF" w:rsidP="004A6039">
      <w:pPr>
        <w:pStyle w:val="FigureCaption"/>
      </w:pPr>
      <w:bookmarkStart w:id="880" w:name="_Toc422742844"/>
      <w:bookmarkStart w:id="881" w:name="_Toc477526850"/>
      <w:bookmarkStart w:id="882" w:name="_Toc477849764"/>
      <w:bookmarkStart w:id="883" w:name="_Toc482735112"/>
      <w:r>
        <w:lastRenderedPageBreak/>
        <w:t xml:space="preserve">National/Local Procedure Codes with Inactive CPT Codes </w:t>
      </w:r>
      <w:bookmarkEnd w:id="880"/>
      <w:bookmarkEnd w:id="881"/>
      <w:bookmarkEnd w:id="882"/>
      <w:r w:rsidR="0063009F">
        <w:t>Selection Criteria</w:t>
      </w:r>
      <w:bookmarkEnd w:id="883"/>
    </w:p>
    <w:p w14:paraId="79FCE025" w14:textId="77777777" w:rsidR="00746B33" w:rsidRPr="00746B33" w:rsidRDefault="00D010EA" w:rsidP="00413292">
      <w:pPr>
        <w:pStyle w:val="Figure"/>
      </w:pPr>
      <w:r>
        <w:rPr>
          <w:noProof/>
        </w:rPr>
        <w:drawing>
          <wp:inline distT="0" distB="0" distL="0" distR="0" wp14:anchorId="79FCE505" wp14:editId="79FCE506">
            <wp:extent cx="5295900" cy="3611510"/>
            <wp:effectExtent l="38100" t="38100" r="38100" b="46355"/>
            <wp:docPr id="37" name="Picture 37" descr="National/Local Procedure Codes with Inactive CPT Codes Selection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l-localPROCReport.PNG"/>
                    <pic:cNvPicPr/>
                  </pic:nvPicPr>
                  <pic:blipFill>
                    <a:blip r:embed="rId187">
                      <a:extLst>
                        <a:ext uri="{28A0092B-C50C-407E-A947-70E740481C1C}">
                          <a14:useLocalDpi xmlns:a14="http://schemas.microsoft.com/office/drawing/2010/main" val="0"/>
                        </a:ext>
                      </a:extLst>
                    </a:blip>
                    <a:stretch>
                      <a:fillRect/>
                    </a:stretch>
                  </pic:blipFill>
                  <pic:spPr>
                    <a:xfrm>
                      <a:off x="0" y="0"/>
                      <a:ext cx="5295900" cy="3611510"/>
                    </a:xfrm>
                    <a:prstGeom prst="rect">
                      <a:avLst/>
                    </a:prstGeom>
                    <a:ln w="38100">
                      <a:solidFill>
                        <a:srgbClr val="003399"/>
                      </a:solidFill>
                    </a:ln>
                  </pic:spPr>
                </pic:pic>
              </a:graphicData>
            </a:graphic>
          </wp:inline>
        </w:drawing>
      </w:r>
    </w:p>
    <w:p w14:paraId="79FCE026" w14:textId="77777777" w:rsidR="0063009F" w:rsidRDefault="0063009F" w:rsidP="004A6039">
      <w:pPr>
        <w:pStyle w:val="DSSECSBodyText"/>
        <w:rPr>
          <w:rFonts w:eastAsiaTheme="minorHAnsi"/>
        </w:rPr>
      </w:pPr>
      <w:r>
        <w:rPr>
          <w:rFonts w:eastAsiaTheme="minorHAnsi"/>
        </w:rPr>
        <w:t>The report preview displays the National Number, National Name, CPT Code</w:t>
      </w:r>
      <w:r w:rsidR="00EB363B">
        <w:rPr>
          <w:rFonts w:eastAsiaTheme="minorHAnsi"/>
        </w:rPr>
        <w:t>,</w:t>
      </w:r>
      <w:r>
        <w:rPr>
          <w:rFonts w:eastAsiaTheme="minorHAnsi"/>
        </w:rPr>
        <w:t xml:space="preserve"> and the Inactive Date (Figure 13</w:t>
      </w:r>
      <w:r w:rsidR="00EB363B">
        <w:rPr>
          <w:rFonts w:eastAsiaTheme="minorHAnsi"/>
        </w:rPr>
        <w:t>6</w:t>
      </w:r>
      <w:r>
        <w:rPr>
          <w:rFonts w:eastAsiaTheme="minorHAnsi"/>
        </w:rPr>
        <w:t xml:space="preserve">). </w:t>
      </w:r>
      <w:r w:rsidRPr="002257CC">
        <w:rPr>
          <w:rFonts w:eastAsiaTheme="minorHAnsi"/>
        </w:rPr>
        <w:t>After previewing the report, the user has the option to print or close the report</w:t>
      </w:r>
      <w:r>
        <w:rPr>
          <w:rFonts w:eastAsiaTheme="minorHAnsi"/>
        </w:rPr>
        <w:t>.</w:t>
      </w:r>
    </w:p>
    <w:p w14:paraId="79FCE027" w14:textId="77777777" w:rsidR="000227DF" w:rsidRDefault="00EB363B" w:rsidP="0063009F">
      <w:pPr>
        <w:pStyle w:val="FigureCaption"/>
      </w:pPr>
      <w:bookmarkStart w:id="884" w:name="_Toc422742845"/>
      <w:bookmarkStart w:id="885" w:name="_Toc477526851"/>
      <w:bookmarkStart w:id="886" w:name="_Toc477849765"/>
      <w:bookmarkStart w:id="887" w:name="_Toc482735113"/>
      <w:r>
        <w:t xml:space="preserve">Report Preview - </w:t>
      </w:r>
      <w:r w:rsidR="000227DF">
        <w:t>National/Local Procedure Codes with Inactive CPT Codes Report</w:t>
      </w:r>
      <w:bookmarkEnd w:id="884"/>
      <w:bookmarkEnd w:id="885"/>
      <w:bookmarkEnd w:id="886"/>
      <w:bookmarkEnd w:id="887"/>
    </w:p>
    <w:p w14:paraId="79FCE028" w14:textId="77777777" w:rsidR="000227DF" w:rsidRDefault="000227DF" w:rsidP="004A6039">
      <w:pPr>
        <w:pStyle w:val="Figure"/>
        <w:rPr>
          <w:noProof/>
        </w:rPr>
      </w:pPr>
      <w:r>
        <w:rPr>
          <w:noProof/>
        </w:rPr>
        <w:drawing>
          <wp:inline distT="0" distB="0" distL="0" distR="0" wp14:anchorId="79FCE507" wp14:editId="79FCE508">
            <wp:extent cx="4886325" cy="3101460"/>
            <wp:effectExtent l="0" t="0" r="0" b="3810"/>
            <wp:docPr id="354" name="Picture 354" descr="Screen Capture of the National/Local Procedure Codes with Inactive CPT Codes report print preview version. Columns displayed: NATIONAL NUMBER, NATIONAL NAME, CPT CODE, INA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email">
                      <a:extLst>
                        <a:ext uri="{28A0092B-C50C-407E-A947-70E740481C1C}">
                          <a14:useLocalDpi xmlns:a14="http://schemas.microsoft.com/office/drawing/2010/main"/>
                        </a:ext>
                      </a:extLst>
                    </a:blip>
                    <a:stretch>
                      <a:fillRect/>
                    </a:stretch>
                  </pic:blipFill>
                  <pic:spPr>
                    <a:xfrm>
                      <a:off x="0" y="0"/>
                      <a:ext cx="4886325" cy="3101460"/>
                    </a:xfrm>
                    <a:prstGeom prst="rect">
                      <a:avLst/>
                    </a:prstGeom>
                  </pic:spPr>
                </pic:pic>
              </a:graphicData>
            </a:graphic>
          </wp:inline>
        </w:drawing>
      </w:r>
    </w:p>
    <w:p w14:paraId="79FCE029" w14:textId="77777777" w:rsidR="000227DF" w:rsidRPr="002257CC" w:rsidRDefault="0063009F" w:rsidP="00413292">
      <w:pPr>
        <w:pStyle w:val="DSSECSBodyText"/>
        <w:spacing w:before="240"/>
        <w:rPr>
          <w:rFonts w:eastAsiaTheme="minorHAnsi"/>
        </w:rPr>
      </w:pPr>
      <w:r>
        <w:rPr>
          <w:rFonts w:eastAsiaTheme="minorHAnsi"/>
        </w:rPr>
        <w:lastRenderedPageBreak/>
        <w:t>The Export option produces the information for the selected criteria in Excel format (Figure 13</w:t>
      </w:r>
      <w:r w:rsidR="00EB363B">
        <w:rPr>
          <w:rFonts w:eastAsiaTheme="minorHAnsi"/>
        </w:rPr>
        <w:t>7</w:t>
      </w:r>
      <w:r>
        <w:rPr>
          <w:rFonts w:eastAsiaTheme="minorHAnsi"/>
        </w:rPr>
        <w:t>)</w:t>
      </w:r>
      <w:r w:rsidR="000227DF" w:rsidRPr="002257CC">
        <w:rPr>
          <w:rFonts w:eastAsiaTheme="minorHAnsi"/>
        </w:rPr>
        <w:t>.</w:t>
      </w:r>
    </w:p>
    <w:p w14:paraId="79FCE02A" w14:textId="77777777" w:rsidR="000227DF" w:rsidRDefault="00EB363B" w:rsidP="004A6039">
      <w:pPr>
        <w:pStyle w:val="FigureCaption"/>
      </w:pPr>
      <w:bookmarkStart w:id="888" w:name="_Toc477526852"/>
      <w:bookmarkStart w:id="889" w:name="_Toc422742846"/>
      <w:bookmarkStart w:id="890" w:name="_Toc477526853"/>
      <w:bookmarkStart w:id="891" w:name="_Toc477849766"/>
      <w:bookmarkStart w:id="892" w:name="_Toc482735114"/>
      <w:bookmarkEnd w:id="888"/>
      <w:r>
        <w:t xml:space="preserve">Export - </w:t>
      </w:r>
      <w:r w:rsidR="000227DF">
        <w:t>National/Local Procedure Codes with Inactive CPT Codes Report</w:t>
      </w:r>
      <w:bookmarkEnd w:id="889"/>
      <w:bookmarkEnd w:id="890"/>
      <w:bookmarkEnd w:id="891"/>
      <w:bookmarkEnd w:id="892"/>
    </w:p>
    <w:p w14:paraId="79FCE02B" w14:textId="77777777" w:rsidR="000227DF" w:rsidRDefault="000227DF" w:rsidP="004A6039">
      <w:pPr>
        <w:pStyle w:val="Figure"/>
        <w:rPr>
          <w:noProof/>
        </w:rPr>
      </w:pPr>
      <w:r>
        <w:rPr>
          <w:noProof/>
        </w:rPr>
        <w:drawing>
          <wp:inline distT="0" distB="0" distL="0" distR="0" wp14:anchorId="79FCE509" wp14:editId="79FCE50A">
            <wp:extent cx="5943600" cy="619125"/>
            <wp:effectExtent l="0" t="0" r="0" b="9525"/>
            <wp:docPr id="152" name="Picture 436" descr="Screen Capture of the National/Local Procedure Codes with Inactive CPT Codes report export version. Columns displayed:&#10;NATIONAL NUMBER, NATIONAL NAME, CPT CODE, INA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Screen Capture of the National/Local Procedure Codes with Inactive CPT Codes report export version. Columns displayed:&#10;NATIONAL NUMBER, NATIONAL NAME, CPT CODE, INACTIVE DATE."/>
                    <pic:cNvPicPr>
                      <a:picLocks noChangeAspect="1" noChangeArrowheads="1"/>
                    </pic:cNvPicPr>
                  </pic:nvPicPr>
                  <pic:blipFill>
                    <a:blip r:embed="rId189" cstate="email">
                      <a:extLst>
                        <a:ext uri="{28A0092B-C50C-407E-A947-70E740481C1C}">
                          <a14:useLocalDpi xmlns:a14="http://schemas.microsoft.com/office/drawing/2010/main"/>
                        </a:ext>
                      </a:extLst>
                    </a:blip>
                    <a:srcRect/>
                    <a:stretch>
                      <a:fillRect/>
                    </a:stretch>
                  </pic:blipFill>
                  <pic:spPr bwMode="auto">
                    <a:xfrm>
                      <a:off x="0" y="0"/>
                      <a:ext cx="5943600" cy="619125"/>
                    </a:xfrm>
                    <a:prstGeom prst="rect">
                      <a:avLst/>
                    </a:prstGeom>
                    <a:noFill/>
                    <a:ln>
                      <a:noFill/>
                    </a:ln>
                  </pic:spPr>
                </pic:pic>
              </a:graphicData>
            </a:graphic>
          </wp:inline>
        </w:drawing>
      </w:r>
    </w:p>
    <w:p w14:paraId="79FCE02C" w14:textId="77777777" w:rsidR="000227DF" w:rsidRPr="00020F3F" w:rsidRDefault="000227DF" w:rsidP="00020F3F">
      <w:pPr>
        <w:pStyle w:val="Heading4"/>
      </w:pPr>
      <w:bookmarkStart w:id="893" w:name="_Toc477526643"/>
      <w:bookmarkStart w:id="894" w:name="_Toc422471296"/>
      <w:bookmarkStart w:id="895" w:name="_Toc422471464"/>
      <w:bookmarkStart w:id="896" w:name="_Toc477526644"/>
      <w:bookmarkStart w:id="897" w:name="_Ref479169402"/>
      <w:bookmarkStart w:id="898" w:name="_Toc477938673"/>
      <w:bookmarkStart w:id="899" w:name="_Toc482734933"/>
      <w:bookmarkEnd w:id="893"/>
      <w:r w:rsidRPr="00020F3F">
        <w:t>National/Local Procedure Report – Active Procedures</w:t>
      </w:r>
      <w:bookmarkEnd w:id="894"/>
      <w:bookmarkEnd w:id="895"/>
      <w:bookmarkEnd w:id="896"/>
      <w:bookmarkEnd w:id="897"/>
      <w:bookmarkEnd w:id="898"/>
      <w:bookmarkEnd w:id="899"/>
    </w:p>
    <w:p w14:paraId="79FCE02D" w14:textId="77777777" w:rsidR="000227DF" w:rsidRDefault="000227DF" w:rsidP="004A6039">
      <w:pPr>
        <w:pStyle w:val="DSSECSBodyText"/>
      </w:pPr>
      <w:r>
        <w:t xml:space="preserve">The National/Local Procedures Report allows </w:t>
      </w:r>
      <w:r w:rsidR="00CC7A04">
        <w:t xml:space="preserve">Management users </w:t>
      </w:r>
      <w:r>
        <w:t>to display a listing of Event Capture active or inactive procedures</w:t>
      </w:r>
      <w:r w:rsidR="00711A1F">
        <w:t xml:space="preserve"> (See Section </w:t>
      </w:r>
      <w:r w:rsidR="00711A1F">
        <w:fldChar w:fldCharType="begin"/>
      </w:r>
      <w:r w:rsidR="00711A1F">
        <w:instrText xml:space="preserve"> REF _Ref479169291 \r \h </w:instrText>
      </w:r>
      <w:r w:rsidR="00711A1F">
        <w:fldChar w:fldCharType="separate"/>
      </w:r>
      <w:r w:rsidR="0027406C">
        <w:t>4.3.2.11</w:t>
      </w:r>
      <w:r w:rsidR="00711A1F">
        <w:fldChar w:fldCharType="end"/>
      </w:r>
      <w:r w:rsidR="00711A1F">
        <w:t xml:space="preserve"> for </w:t>
      </w:r>
      <w:r w:rsidR="00694D9E">
        <w:t xml:space="preserve">an overview of the report for </w:t>
      </w:r>
      <w:r w:rsidR="00711A1F">
        <w:t>Inactive Procedures)</w:t>
      </w:r>
      <w:r>
        <w:t>.</w:t>
      </w:r>
      <w:r w:rsidR="00CC7A04">
        <w:t xml:space="preserve"> Refer to Figure 13</w:t>
      </w:r>
      <w:r w:rsidR="00CD280C">
        <w:t>8</w:t>
      </w:r>
      <w:r w:rsidR="00CC7A04">
        <w:t xml:space="preserve"> to view the report selection screen.</w:t>
      </w:r>
    </w:p>
    <w:p w14:paraId="79FCE02E" w14:textId="77777777" w:rsidR="00711A1F" w:rsidRDefault="00711A1F" w:rsidP="00413292">
      <w:pPr>
        <w:pStyle w:val="Note"/>
      </w:pPr>
      <w:r>
        <w:t>Note:</w:t>
      </w:r>
    </w:p>
    <w:p w14:paraId="79FCE02F" w14:textId="77777777" w:rsidR="000227DF" w:rsidRPr="00F94D33" w:rsidRDefault="000227DF" w:rsidP="00413292">
      <w:pPr>
        <w:pStyle w:val="BulletListIndent"/>
      </w:pPr>
      <w:r w:rsidRPr="002867A9">
        <w:t xml:space="preserve">Use the </w:t>
      </w:r>
      <w:r w:rsidRPr="009F69C7">
        <w:t>Procedure - Add or Update Local Procedures</w:t>
      </w:r>
      <w:r w:rsidRPr="002867A9">
        <w:t xml:space="preserve"> option to create local procedures before using this option.</w:t>
      </w:r>
    </w:p>
    <w:p w14:paraId="79FCE030" w14:textId="77777777" w:rsidR="00CD280C" w:rsidRPr="00020F3F" w:rsidRDefault="00CD280C" w:rsidP="00020F3F">
      <w:pPr>
        <w:pStyle w:val="NumberedParagraph"/>
        <w:numPr>
          <w:ilvl w:val="0"/>
          <w:numId w:val="74"/>
        </w:numPr>
        <w:tabs>
          <w:tab w:val="clear" w:pos="1080"/>
        </w:tabs>
        <w:ind w:left="900" w:hanging="900"/>
      </w:pPr>
      <w:r w:rsidRPr="00020F3F">
        <w:t>Select the report.</w:t>
      </w:r>
    </w:p>
    <w:p w14:paraId="79FCE031" w14:textId="77777777" w:rsidR="000227DF" w:rsidRPr="00020F3F" w:rsidRDefault="00711A1F" w:rsidP="00A64912">
      <w:pPr>
        <w:pStyle w:val="NumberedParagraph"/>
      </w:pPr>
      <w:r w:rsidRPr="00020F3F">
        <w:t>Choose Active</w:t>
      </w:r>
      <w:r w:rsidR="000227DF" w:rsidRPr="00020F3F">
        <w:t>.</w:t>
      </w:r>
    </w:p>
    <w:p w14:paraId="79FCE032" w14:textId="77777777" w:rsidR="000227DF" w:rsidRPr="00020F3F" w:rsidRDefault="000227DF" w:rsidP="00020F3F">
      <w:pPr>
        <w:pStyle w:val="NumberedParagraph"/>
      </w:pPr>
      <w:r w:rsidRPr="00020F3F">
        <w:t>Choose a Preferred Report (National, Local</w:t>
      </w:r>
      <w:r w:rsidR="00CD280C" w:rsidRPr="00020F3F">
        <w:t>,</w:t>
      </w:r>
      <w:r w:rsidRPr="00020F3F">
        <w:t xml:space="preserve"> or Both).</w:t>
      </w:r>
    </w:p>
    <w:p w14:paraId="79FCE033" w14:textId="77777777" w:rsidR="000227DF" w:rsidRPr="00020F3F" w:rsidRDefault="000227DF" w:rsidP="00020F3F">
      <w:pPr>
        <w:pStyle w:val="NumberedParagraph"/>
      </w:pPr>
      <w:r w:rsidRPr="00020F3F">
        <w:t>Choose the Sort Method (Procedure or National Code).</w:t>
      </w:r>
    </w:p>
    <w:p w14:paraId="79FCE034" w14:textId="77777777" w:rsidR="000227DF" w:rsidRPr="00020F3F" w:rsidRDefault="000227DF" w:rsidP="00020F3F">
      <w:pPr>
        <w:pStyle w:val="NumberedParagraph"/>
      </w:pPr>
      <w:r w:rsidRPr="00020F3F">
        <w:t>Export, Preview, Print</w:t>
      </w:r>
      <w:r w:rsidR="00CD280C" w:rsidRPr="00020F3F">
        <w:t>,</w:t>
      </w:r>
      <w:r w:rsidRPr="00020F3F">
        <w:t xml:space="preserve"> or Cancel the report.</w:t>
      </w:r>
    </w:p>
    <w:p w14:paraId="79FCE035" w14:textId="77777777" w:rsidR="000227DF" w:rsidRDefault="000227DF" w:rsidP="004A6039">
      <w:pPr>
        <w:pStyle w:val="FigureCaption"/>
      </w:pPr>
      <w:bookmarkStart w:id="900" w:name="_Toc477526854"/>
      <w:bookmarkStart w:id="901" w:name="_Toc422742847"/>
      <w:bookmarkStart w:id="902" w:name="_Toc477526855"/>
      <w:bookmarkStart w:id="903" w:name="_Toc477849767"/>
      <w:bookmarkStart w:id="904" w:name="_Toc482735115"/>
      <w:bookmarkEnd w:id="900"/>
      <w:r>
        <w:t xml:space="preserve">National/Local Procedure Report (Active) </w:t>
      </w:r>
      <w:bookmarkEnd w:id="901"/>
      <w:bookmarkEnd w:id="902"/>
      <w:bookmarkEnd w:id="903"/>
      <w:r w:rsidR="0063009F">
        <w:t>Selection Criteria</w:t>
      </w:r>
      <w:bookmarkEnd w:id="904"/>
    </w:p>
    <w:p w14:paraId="79FCE036" w14:textId="77777777" w:rsidR="000227DF" w:rsidRDefault="00711A1F" w:rsidP="00711A1F">
      <w:pPr>
        <w:pStyle w:val="Figure"/>
      </w:pPr>
      <w:r>
        <w:rPr>
          <w:noProof/>
        </w:rPr>
        <w:drawing>
          <wp:inline distT="0" distB="0" distL="0" distR="0" wp14:anchorId="79FCE50B" wp14:editId="79FCE50C">
            <wp:extent cx="5295900" cy="3650624"/>
            <wp:effectExtent l="38100" t="38100" r="38100" b="45085"/>
            <wp:docPr id="38" name="Picture 38" descr="Screen Capture of the Event Capture National/Local Procedure Report which shows the Report Selection Listbox, Active with Preferred Report, Inactive and Sort Method data entry points. The buttons available are Export, Preview, Print, Cancel and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Local_PROC_report.PNG"/>
                    <pic:cNvPicPr/>
                  </pic:nvPicPr>
                  <pic:blipFill rotWithShape="1">
                    <a:blip r:embed="rId190">
                      <a:extLst>
                        <a:ext uri="{28A0092B-C50C-407E-A947-70E740481C1C}">
                          <a14:useLocalDpi xmlns:a14="http://schemas.microsoft.com/office/drawing/2010/main" val="0"/>
                        </a:ext>
                      </a:extLst>
                    </a:blip>
                    <a:srcRect t="-1083"/>
                    <a:stretch/>
                  </pic:blipFill>
                  <pic:spPr bwMode="auto">
                    <a:xfrm>
                      <a:off x="0" y="0"/>
                      <a:ext cx="5302334" cy="3655059"/>
                    </a:xfrm>
                    <a:prstGeom prst="rect">
                      <a:avLst/>
                    </a:prstGeom>
                    <a:ln w="38100">
                      <a:solidFill>
                        <a:srgbClr val="003399"/>
                      </a:solidFill>
                    </a:ln>
                    <a:extLst>
                      <a:ext uri="{53640926-AAD7-44D8-BBD7-CCE9431645EC}">
                        <a14:shadowObscured xmlns:a14="http://schemas.microsoft.com/office/drawing/2010/main"/>
                      </a:ext>
                    </a:extLst>
                  </pic:spPr>
                </pic:pic>
              </a:graphicData>
            </a:graphic>
          </wp:inline>
        </w:drawing>
      </w:r>
    </w:p>
    <w:p w14:paraId="79FCE037" w14:textId="77777777" w:rsidR="000227DF" w:rsidRPr="002257CC" w:rsidRDefault="00711A1F" w:rsidP="00711A1F">
      <w:pPr>
        <w:spacing w:before="240" w:after="0" w:line="276" w:lineRule="auto"/>
        <w:rPr>
          <w:rFonts w:eastAsiaTheme="minorHAnsi" w:cstheme="minorBidi"/>
        </w:rPr>
      </w:pPr>
      <w:r w:rsidRPr="002257CC">
        <w:rPr>
          <w:rFonts w:eastAsiaTheme="minorHAnsi"/>
        </w:rPr>
        <w:lastRenderedPageBreak/>
        <w:t xml:space="preserve">For </w:t>
      </w:r>
      <w:r>
        <w:rPr>
          <w:rFonts w:eastAsiaTheme="minorHAnsi"/>
        </w:rPr>
        <w:t>a</w:t>
      </w:r>
      <w:r w:rsidRPr="002257CC">
        <w:rPr>
          <w:rFonts w:eastAsiaTheme="minorHAnsi"/>
        </w:rPr>
        <w:t xml:space="preserve">ctive procedures, the </w:t>
      </w:r>
      <w:r>
        <w:rPr>
          <w:rFonts w:eastAsiaTheme="minorHAnsi"/>
        </w:rPr>
        <w:t xml:space="preserve">report preview </w:t>
      </w:r>
      <w:r w:rsidRPr="002257CC">
        <w:rPr>
          <w:rFonts w:eastAsiaTheme="minorHAnsi"/>
        </w:rPr>
        <w:t>output includes Procedure Name, National Number, and CPT</w:t>
      </w:r>
      <w:r>
        <w:rPr>
          <w:rFonts w:eastAsiaTheme="minorHAnsi"/>
        </w:rPr>
        <w:t xml:space="preserve"> (Figure 13</w:t>
      </w:r>
      <w:r w:rsidR="00CD280C">
        <w:rPr>
          <w:rFonts w:eastAsiaTheme="minorHAnsi"/>
        </w:rPr>
        <w:t>9</w:t>
      </w:r>
      <w:r>
        <w:rPr>
          <w:rFonts w:eastAsiaTheme="minorHAnsi"/>
        </w:rPr>
        <w:t>)</w:t>
      </w:r>
      <w:r w:rsidRPr="002257CC">
        <w:rPr>
          <w:rFonts w:eastAsiaTheme="minorHAnsi"/>
        </w:rPr>
        <w:t>.</w:t>
      </w:r>
    </w:p>
    <w:p w14:paraId="79FCE038" w14:textId="77777777" w:rsidR="000227DF" w:rsidRDefault="00CD280C" w:rsidP="004A6039">
      <w:pPr>
        <w:pStyle w:val="FigureCaption"/>
      </w:pPr>
      <w:bookmarkStart w:id="905" w:name="_Toc477526856"/>
      <w:bookmarkStart w:id="906" w:name="_Toc422742848"/>
      <w:bookmarkStart w:id="907" w:name="_Toc477526857"/>
      <w:bookmarkStart w:id="908" w:name="_Toc477849768"/>
      <w:bookmarkStart w:id="909" w:name="_Toc482735116"/>
      <w:bookmarkEnd w:id="905"/>
      <w:r>
        <w:t xml:space="preserve">Report </w:t>
      </w:r>
      <w:r w:rsidR="00711A1F">
        <w:t xml:space="preserve">Preview - </w:t>
      </w:r>
      <w:r w:rsidR="000227DF">
        <w:t>National/Local Procedure Report (Active)</w:t>
      </w:r>
      <w:bookmarkEnd w:id="906"/>
      <w:bookmarkEnd w:id="907"/>
      <w:bookmarkEnd w:id="908"/>
      <w:bookmarkEnd w:id="909"/>
    </w:p>
    <w:p w14:paraId="79FCE039" w14:textId="77777777" w:rsidR="000227DF" w:rsidRDefault="000227DF" w:rsidP="004A6039">
      <w:pPr>
        <w:pStyle w:val="Figure"/>
      </w:pPr>
      <w:r>
        <w:rPr>
          <w:noProof/>
        </w:rPr>
        <w:drawing>
          <wp:inline distT="0" distB="0" distL="0" distR="0" wp14:anchorId="79FCE50D" wp14:editId="79FCE50E">
            <wp:extent cx="4991100" cy="2978663"/>
            <wp:effectExtent l="0" t="0" r="0" b="0"/>
            <wp:docPr id="356" name="Picture 356" descr="The National/Local Procedure Report (Active) sample from print preview. Includes columns for nam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email">
                      <a:extLst>
                        <a:ext uri="{28A0092B-C50C-407E-A947-70E740481C1C}">
                          <a14:useLocalDpi xmlns:a14="http://schemas.microsoft.com/office/drawing/2010/main"/>
                        </a:ext>
                      </a:extLst>
                    </a:blip>
                    <a:stretch>
                      <a:fillRect/>
                    </a:stretch>
                  </pic:blipFill>
                  <pic:spPr>
                    <a:xfrm>
                      <a:off x="0" y="0"/>
                      <a:ext cx="4993732" cy="2980234"/>
                    </a:xfrm>
                    <a:prstGeom prst="rect">
                      <a:avLst/>
                    </a:prstGeom>
                  </pic:spPr>
                </pic:pic>
              </a:graphicData>
            </a:graphic>
          </wp:inline>
        </w:drawing>
      </w:r>
    </w:p>
    <w:p w14:paraId="79FCE03A" w14:textId="77777777" w:rsidR="000227DF" w:rsidRPr="002257CC" w:rsidRDefault="00711A1F" w:rsidP="004A6039">
      <w:pPr>
        <w:pStyle w:val="DSSECSBodyText"/>
        <w:rPr>
          <w:rFonts w:eastAsiaTheme="minorHAnsi"/>
        </w:rPr>
      </w:pPr>
      <w:r>
        <w:rPr>
          <w:rFonts w:eastAsiaTheme="minorHAnsi"/>
        </w:rPr>
        <w:t>The Export option produces the information for the selected criteria in Excel format (Figure 1</w:t>
      </w:r>
      <w:r w:rsidR="00CD280C">
        <w:rPr>
          <w:rFonts w:eastAsiaTheme="minorHAnsi"/>
        </w:rPr>
        <w:t>40</w:t>
      </w:r>
      <w:r>
        <w:rPr>
          <w:rFonts w:eastAsiaTheme="minorHAnsi"/>
        </w:rPr>
        <w:t>)</w:t>
      </w:r>
      <w:r w:rsidR="000227DF" w:rsidRPr="002257CC">
        <w:rPr>
          <w:rFonts w:eastAsiaTheme="minorHAnsi"/>
        </w:rPr>
        <w:t>.</w:t>
      </w:r>
    </w:p>
    <w:p w14:paraId="79FCE03B" w14:textId="77777777" w:rsidR="000227DF" w:rsidRDefault="00711A1F" w:rsidP="004A6039">
      <w:pPr>
        <w:pStyle w:val="FigureCaption"/>
      </w:pPr>
      <w:bookmarkStart w:id="910" w:name="_Toc477526858"/>
      <w:bookmarkStart w:id="911" w:name="_Toc422742849"/>
      <w:bookmarkStart w:id="912" w:name="_Toc477526859"/>
      <w:bookmarkStart w:id="913" w:name="_Toc482735117"/>
      <w:bookmarkEnd w:id="910"/>
      <w:r>
        <w:t xml:space="preserve">Export - </w:t>
      </w:r>
      <w:bookmarkStart w:id="914" w:name="_Toc477849769"/>
      <w:r w:rsidR="000227DF">
        <w:t>National/Local Procedure Report (Active)</w:t>
      </w:r>
      <w:bookmarkEnd w:id="911"/>
      <w:bookmarkEnd w:id="912"/>
      <w:bookmarkEnd w:id="913"/>
      <w:bookmarkEnd w:id="914"/>
    </w:p>
    <w:p w14:paraId="79FCE03C" w14:textId="77777777" w:rsidR="000227DF" w:rsidRDefault="000227DF" w:rsidP="004A6039">
      <w:pPr>
        <w:pStyle w:val="Figure"/>
        <w:rPr>
          <w:noProof/>
        </w:rPr>
      </w:pPr>
      <w:r>
        <w:rPr>
          <w:noProof/>
        </w:rPr>
        <w:drawing>
          <wp:inline distT="0" distB="0" distL="0" distR="0" wp14:anchorId="79FCE50F" wp14:editId="79FCE510">
            <wp:extent cx="2619375" cy="1069648"/>
            <wp:effectExtent l="0" t="0" r="0" b="0"/>
            <wp:docPr id="155" name="Picture 275" descr="The National/Local Procedure Report (Active) sample from export includes columns for nam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he National/Local Procedure Report (Active) sample from export includes columns for name, national number and CPT."/>
                    <pic:cNvPicPr>
                      <a:picLocks noChangeAspect="1" noChangeArrowheads="1"/>
                    </pic:cNvPicPr>
                  </pic:nvPicPr>
                  <pic:blipFill>
                    <a:blip r:embed="rId192" cstate="email">
                      <a:extLst>
                        <a:ext uri="{28A0092B-C50C-407E-A947-70E740481C1C}">
                          <a14:useLocalDpi xmlns:a14="http://schemas.microsoft.com/office/drawing/2010/main"/>
                        </a:ext>
                      </a:extLst>
                    </a:blip>
                    <a:srcRect/>
                    <a:stretch>
                      <a:fillRect/>
                    </a:stretch>
                  </pic:blipFill>
                  <pic:spPr bwMode="auto">
                    <a:xfrm>
                      <a:off x="0" y="0"/>
                      <a:ext cx="2619375" cy="1069648"/>
                    </a:xfrm>
                    <a:prstGeom prst="rect">
                      <a:avLst/>
                    </a:prstGeom>
                    <a:noFill/>
                    <a:ln>
                      <a:noFill/>
                    </a:ln>
                  </pic:spPr>
                </pic:pic>
              </a:graphicData>
            </a:graphic>
          </wp:inline>
        </w:drawing>
      </w:r>
    </w:p>
    <w:p w14:paraId="79FCE03D" w14:textId="77777777" w:rsidR="000227DF" w:rsidRDefault="000227DF" w:rsidP="001106C0">
      <w:pPr>
        <w:pStyle w:val="Heading4"/>
      </w:pPr>
      <w:bookmarkStart w:id="915" w:name="_Toc477526645"/>
      <w:bookmarkStart w:id="916" w:name="_Toc422471297"/>
      <w:bookmarkStart w:id="917" w:name="_Toc422471465"/>
      <w:bookmarkStart w:id="918" w:name="_Toc477526646"/>
      <w:bookmarkStart w:id="919" w:name="_Ref479169291"/>
      <w:bookmarkStart w:id="920" w:name="_Toc477938674"/>
      <w:bookmarkStart w:id="921" w:name="_Toc482734934"/>
      <w:bookmarkEnd w:id="915"/>
      <w:r>
        <w:t>National/Local Procedure Report – Inactive Procedures</w:t>
      </w:r>
      <w:bookmarkEnd w:id="916"/>
      <w:bookmarkEnd w:id="917"/>
      <w:bookmarkEnd w:id="918"/>
      <w:bookmarkEnd w:id="919"/>
      <w:bookmarkEnd w:id="920"/>
      <w:bookmarkEnd w:id="921"/>
    </w:p>
    <w:p w14:paraId="79FCE03E" w14:textId="77777777" w:rsidR="00694D9E" w:rsidRPr="00694D9E" w:rsidRDefault="00694D9E" w:rsidP="001106C0">
      <w:pPr>
        <w:pStyle w:val="DSSECSBodyText"/>
      </w:pPr>
      <w:r w:rsidRPr="00694D9E">
        <w:t xml:space="preserve">The National/Local Procedures Report allows Management users to display a listing of Event Capture active or inactive procedures (See Section </w:t>
      </w:r>
      <w:r>
        <w:fldChar w:fldCharType="begin"/>
      </w:r>
      <w:r>
        <w:instrText xml:space="preserve"> REF _Ref479169402 \r \h </w:instrText>
      </w:r>
      <w:r>
        <w:fldChar w:fldCharType="separate"/>
      </w:r>
      <w:r w:rsidR="0027406C">
        <w:t>4.3.2.10</w:t>
      </w:r>
      <w:r>
        <w:fldChar w:fldCharType="end"/>
      </w:r>
      <w:r>
        <w:t xml:space="preserve"> </w:t>
      </w:r>
      <w:r w:rsidRPr="00694D9E">
        <w:t xml:space="preserve">for </w:t>
      </w:r>
      <w:r>
        <w:t>an overview of the report for Active</w:t>
      </w:r>
      <w:r w:rsidRPr="00694D9E">
        <w:t xml:space="preserve"> Procedures). Refer to Figure </w:t>
      </w:r>
      <w:r>
        <w:t>1</w:t>
      </w:r>
      <w:r w:rsidR="00714017">
        <w:t>41</w:t>
      </w:r>
      <w:r w:rsidRPr="00694D9E">
        <w:t xml:space="preserve"> to view the report selection screen</w:t>
      </w:r>
      <w:r>
        <w:t>.</w:t>
      </w:r>
    </w:p>
    <w:p w14:paraId="79FCE03F" w14:textId="77777777" w:rsidR="00A125E1" w:rsidRDefault="00A125E1" w:rsidP="001106C0">
      <w:pPr>
        <w:pStyle w:val="Note"/>
      </w:pPr>
      <w:r>
        <w:t>Note:</w:t>
      </w:r>
    </w:p>
    <w:p w14:paraId="79FCE040" w14:textId="77777777" w:rsidR="000227DF" w:rsidRPr="002867A9" w:rsidRDefault="000227DF" w:rsidP="001106C0">
      <w:pPr>
        <w:pStyle w:val="BulletListIndent"/>
      </w:pPr>
      <w:r w:rsidRPr="002867A9">
        <w:t xml:space="preserve">Use the </w:t>
      </w:r>
      <w:r w:rsidRPr="009F69C7">
        <w:t>Procedure - Add or Update Local Procedures</w:t>
      </w:r>
      <w:r w:rsidRPr="002867A9">
        <w:t xml:space="preserve"> option to create local procedures before using this option.</w:t>
      </w:r>
    </w:p>
    <w:p w14:paraId="79FCE041" w14:textId="77777777" w:rsidR="00714017" w:rsidRPr="00020F3F" w:rsidRDefault="00714017" w:rsidP="00020F3F">
      <w:pPr>
        <w:pStyle w:val="NumberedParagraph"/>
        <w:numPr>
          <w:ilvl w:val="0"/>
          <w:numId w:val="136"/>
        </w:numPr>
        <w:tabs>
          <w:tab w:val="clear" w:pos="1080"/>
        </w:tabs>
        <w:ind w:left="900" w:hanging="900"/>
        <w:rPr>
          <w:rStyle w:val="NumberedParagraphChar"/>
          <w:b/>
          <w:shd w:val="clear" w:color="auto" w:fill="auto"/>
        </w:rPr>
      </w:pPr>
      <w:r w:rsidRPr="00020F3F">
        <w:rPr>
          <w:rStyle w:val="NumberedParagraphChar"/>
          <w:b/>
          <w:shd w:val="clear" w:color="auto" w:fill="auto"/>
        </w:rPr>
        <w:t>Select the report.</w:t>
      </w:r>
    </w:p>
    <w:p w14:paraId="79FCE042" w14:textId="77777777" w:rsidR="000227DF" w:rsidRPr="00020F3F" w:rsidRDefault="000227DF" w:rsidP="00A64912">
      <w:pPr>
        <w:pStyle w:val="NumberedParagraph"/>
      </w:pPr>
      <w:r w:rsidRPr="00020F3F">
        <w:rPr>
          <w:rStyle w:val="NumberedParagraphChar"/>
          <w:b/>
          <w:shd w:val="clear" w:color="auto" w:fill="auto"/>
        </w:rPr>
        <w:t>Click the Inactive button</w:t>
      </w:r>
      <w:r w:rsidRPr="00020F3F">
        <w:t>.</w:t>
      </w:r>
    </w:p>
    <w:p w14:paraId="79FCE043" w14:textId="77777777" w:rsidR="00A125E1" w:rsidRPr="00714017" w:rsidRDefault="00A125E1" w:rsidP="00714017">
      <w:pPr>
        <w:pStyle w:val="Note"/>
      </w:pPr>
      <w:r w:rsidRPr="009E1E47">
        <w:rPr>
          <w:rStyle w:val="NoteChar"/>
          <w:b/>
        </w:rPr>
        <w:t>Note</w:t>
      </w:r>
      <w:r w:rsidRPr="00714017">
        <w:t xml:space="preserve">: </w:t>
      </w:r>
    </w:p>
    <w:p w14:paraId="79FCE044" w14:textId="77777777" w:rsidR="00A125E1" w:rsidRPr="00A125E1" w:rsidRDefault="00A125E1" w:rsidP="00413292">
      <w:pPr>
        <w:pStyle w:val="BulletListIndent"/>
      </w:pPr>
      <w:r>
        <w:t>Selecting the</w:t>
      </w:r>
      <w:r w:rsidRPr="00F94D33">
        <w:t xml:space="preserve"> Inactive</w:t>
      </w:r>
      <w:r>
        <w:t xml:space="preserve"> radio button disables the Pr</w:t>
      </w:r>
      <w:r w:rsidRPr="00F94D33">
        <w:t xml:space="preserve">eferred </w:t>
      </w:r>
      <w:r>
        <w:t>R</w:t>
      </w:r>
      <w:r w:rsidRPr="00F94D33">
        <w:t xml:space="preserve">eport and </w:t>
      </w:r>
      <w:r>
        <w:t>S</w:t>
      </w:r>
      <w:r w:rsidRPr="00F94D33">
        <w:t xml:space="preserve">ort </w:t>
      </w:r>
      <w:r>
        <w:t>M</w:t>
      </w:r>
      <w:r w:rsidRPr="00F94D33">
        <w:t xml:space="preserve">ethod </w:t>
      </w:r>
      <w:r>
        <w:t>options</w:t>
      </w:r>
      <w:r w:rsidRPr="00F94D33">
        <w:t>.</w:t>
      </w:r>
    </w:p>
    <w:p w14:paraId="79FCE045" w14:textId="77777777" w:rsidR="000227DF" w:rsidRPr="00020F3F" w:rsidRDefault="000227DF" w:rsidP="00020F3F">
      <w:pPr>
        <w:pStyle w:val="NumberedParagraph"/>
      </w:pPr>
      <w:r w:rsidRPr="00020F3F">
        <w:t>Export, Preview, Print</w:t>
      </w:r>
      <w:r w:rsidR="00714017" w:rsidRPr="00020F3F">
        <w:t>,</w:t>
      </w:r>
      <w:r w:rsidRPr="00020F3F">
        <w:t xml:space="preserve"> or Cancel the report.</w:t>
      </w:r>
    </w:p>
    <w:p w14:paraId="79FCE046" w14:textId="77777777" w:rsidR="000227DF" w:rsidRDefault="000227DF" w:rsidP="004A6039">
      <w:pPr>
        <w:pStyle w:val="FigureCaption"/>
      </w:pPr>
      <w:bookmarkStart w:id="922" w:name="_Toc422742850"/>
      <w:bookmarkStart w:id="923" w:name="_Toc477526860"/>
      <w:bookmarkStart w:id="924" w:name="_Toc477849770"/>
      <w:bookmarkStart w:id="925" w:name="_Toc482735118"/>
      <w:r>
        <w:lastRenderedPageBreak/>
        <w:t xml:space="preserve">National/Local Procedure Report (Inactive) </w:t>
      </w:r>
      <w:bookmarkEnd w:id="922"/>
      <w:bookmarkEnd w:id="923"/>
      <w:bookmarkEnd w:id="924"/>
      <w:r w:rsidR="00A125E1">
        <w:t>Selection Criteria</w:t>
      </w:r>
      <w:bookmarkEnd w:id="925"/>
    </w:p>
    <w:p w14:paraId="79FCE047" w14:textId="77777777" w:rsidR="000227DF" w:rsidRDefault="000227DF" w:rsidP="004A6039">
      <w:pPr>
        <w:pStyle w:val="Figure"/>
      </w:pPr>
      <w:r>
        <w:rPr>
          <w:noProof/>
        </w:rPr>
        <w:drawing>
          <wp:inline distT="0" distB="0" distL="0" distR="0" wp14:anchorId="79FCE511" wp14:editId="79FCE512">
            <wp:extent cx="4991100" cy="3421783"/>
            <wp:effectExtent l="0" t="0" r="0" b="7620"/>
            <wp:docPr id="357" name="Picture 357" descr="Screen Capture of the Event Capture National/Local Procedure Report which shows the Report Selection Listbox,Active with Preferred Report, Inactive and Sort Method data entry points. The buttons available are Export, Preview, Print, Cancel and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email">
                      <a:extLst>
                        <a:ext uri="{28A0092B-C50C-407E-A947-70E740481C1C}">
                          <a14:useLocalDpi xmlns:a14="http://schemas.microsoft.com/office/drawing/2010/main"/>
                        </a:ext>
                      </a:extLst>
                    </a:blip>
                    <a:stretch>
                      <a:fillRect/>
                    </a:stretch>
                  </pic:blipFill>
                  <pic:spPr>
                    <a:xfrm>
                      <a:off x="0" y="0"/>
                      <a:ext cx="4993066" cy="3423131"/>
                    </a:xfrm>
                    <a:prstGeom prst="rect">
                      <a:avLst/>
                    </a:prstGeom>
                  </pic:spPr>
                </pic:pic>
              </a:graphicData>
            </a:graphic>
          </wp:inline>
        </w:drawing>
      </w:r>
    </w:p>
    <w:p w14:paraId="79FCE048" w14:textId="77777777" w:rsidR="000227DF" w:rsidRDefault="00694D9E" w:rsidP="004A6039">
      <w:pPr>
        <w:pStyle w:val="DSSECSBodyText"/>
        <w:spacing w:before="240"/>
        <w:rPr>
          <w:rFonts w:eastAsiaTheme="minorHAnsi"/>
        </w:rPr>
      </w:pPr>
      <w:r>
        <w:rPr>
          <w:rFonts w:eastAsiaTheme="minorHAnsi" w:cstheme="minorBidi"/>
        </w:rPr>
        <w:t>For</w:t>
      </w:r>
      <w:r w:rsidRPr="00711A1F">
        <w:rPr>
          <w:rFonts w:eastAsiaTheme="minorHAnsi" w:cstheme="minorBidi"/>
        </w:rPr>
        <w:t xml:space="preserve"> inactive </w:t>
      </w:r>
      <w:r>
        <w:rPr>
          <w:rFonts w:eastAsiaTheme="minorHAnsi" w:cstheme="minorBidi"/>
        </w:rPr>
        <w:t xml:space="preserve">procedures, the report preview output includes </w:t>
      </w:r>
      <w:r w:rsidRPr="00711A1F">
        <w:rPr>
          <w:rFonts w:eastAsiaTheme="minorHAnsi" w:cstheme="minorBidi"/>
        </w:rPr>
        <w:t>Procedure Name</w:t>
      </w:r>
      <w:r>
        <w:rPr>
          <w:rFonts w:eastAsiaTheme="minorHAnsi" w:cstheme="minorBidi"/>
        </w:rPr>
        <w:t xml:space="preserve">, </w:t>
      </w:r>
      <w:r w:rsidRPr="00711A1F">
        <w:rPr>
          <w:rFonts w:eastAsiaTheme="minorHAnsi" w:cstheme="minorBidi"/>
        </w:rPr>
        <w:t>National Number</w:t>
      </w:r>
      <w:r>
        <w:rPr>
          <w:rFonts w:eastAsiaTheme="minorHAnsi" w:cstheme="minorBidi"/>
        </w:rPr>
        <w:t xml:space="preserve">, CPT, and the </w:t>
      </w:r>
      <w:r w:rsidRPr="00711A1F">
        <w:rPr>
          <w:rFonts w:eastAsiaTheme="minorHAnsi" w:cstheme="minorBidi"/>
        </w:rPr>
        <w:t>Inactive Date</w:t>
      </w:r>
      <w:r w:rsidR="00A700CE">
        <w:rPr>
          <w:rFonts w:eastAsiaTheme="minorHAnsi" w:cstheme="minorBidi"/>
        </w:rPr>
        <w:t xml:space="preserve"> (Figure 1</w:t>
      </w:r>
      <w:r w:rsidR="00714017">
        <w:rPr>
          <w:rFonts w:eastAsiaTheme="minorHAnsi" w:cstheme="minorBidi"/>
        </w:rPr>
        <w:t>42</w:t>
      </w:r>
      <w:r w:rsidR="00A700CE">
        <w:rPr>
          <w:rFonts w:eastAsiaTheme="minorHAnsi" w:cstheme="minorBidi"/>
        </w:rPr>
        <w:t>)</w:t>
      </w:r>
      <w:r>
        <w:rPr>
          <w:rFonts w:eastAsiaTheme="minorHAnsi" w:cstheme="minorBidi"/>
        </w:rPr>
        <w:t xml:space="preserve">. </w:t>
      </w:r>
      <w:r w:rsidRPr="002257CC">
        <w:rPr>
          <w:rFonts w:eastAsiaTheme="minorHAnsi"/>
        </w:rPr>
        <w:t>After previewing the report, the user has the option to print or close the report</w:t>
      </w:r>
      <w:r>
        <w:rPr>
          <w:rFonts w:eastAsiaTheme="minorHAnsi" w:cstheme="minorBidi"/>
        </w:rPr>
        <w:t>.</w:t>
      </w:r>
    </w:p>
    <w:p w14:paraId="79FCE049" w14:textId="77777777" w:rsidR="000227DF" w:rsidRDefault="00A125E1" w:rsidP="00A125E1">
      <w:pPr>
        <w:pStyle w:val="FigureCaption"/>
      </w:pPr>
      <w:bookmarkStart w:id="926" w:name="_Toc422742851"/>
      <w:bookmarkStart w:id="927" w:name="_Toc477526861"/>
      <w:bookmarkStart w:id="928" w:name="_Toc477849771"/>
      <w:bookmarkStart w:id="929" w:name="_Toc482735119"/>
      <w:r>
        <w:t xml:space="preserve">Preview - </w:t>
      </w:r>
      <w:r w:rsidR="000227DF">
        <w:t>National/Local Procedure Report (Inactive)</w:t>
      </w:r>
      <w:bookmarkEnd w:id="926"/>
      <w:bookmarkEnd w:id="927"/>
      <w:bookmarkEnd w:id="928"/>
      <w:bookmarkEnd w:id="929"/>
    </w:p>
    <w:p w14:paraId="79FCE04A" w14:textId="77777777" w:rsidR="000227DF" w:rsidRDefault="000227DF" w:rsidP="004A6039">
      <w:pPr>
        <w:pStyle w:val="Figure"/>
        <w:rPr>
          <w:noProof/>
        </w:rPr>
      </w:pPr>
      <w:r>
        <w:rPr>
          <w:noProof/>
        </w:rPr>
        <w:drawing>
          <wp:inline distT="0" distB="0" distL="0" distR="0" wp14:anchorId="79FCE513" wp14:editId="79FCE514">
            <wp:extent cx="4991100" cy="2935470"/>
            <wp:effectExtent l="0" t="0" r="0" b="0"/>
            <wp:docPr id="358" name="Picture 358" descr="Screen capture from print preview.  The fields included in the sample report are Nam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email">
                      <a:extLst>
                        <a:ext uri="{28A0092B-C50C-407E-A947-70E740481C1C}">
                          <a14:useLocalDpi xmlns:a14="http://schemas.microsoft.com/office/drawing/2010/main"/>
                        </a:ext>
                      </a:extLst>
                    </a:blip>
                    <a:stretch>
                      <a:fillRect/>
                    </a:stretch>
                  </pic:blipFill>
                  <pic:spPr>
                    <a:xfrm>
                      <a:off x="0" y="0"/>
                      <a:ext cx="5005055" cy="2943678"/>
                    </a:xfrm>
                    <a:prstGeom prst="rect">
                      <a:avLst/>
                    </a:prstGeom>
                  </pic:spPr>
                </pic:pic>
              </a:graphicData>
            </a:graphic>
          </wp:inline>
        </w:drawing>
      </w:r>
    </w:p>
    <w:p w14:paraId="79FCE04B" w14:textId="77777777" w:rsidR="000227DF" w:rsidRPr="000A779C" w:rsidRDefault="00A125E1" w:rsidP="004A6039">
      <w:pPr>
        <w:pStyle w:val="DSSECSBodyText"/>
        <w:spacing w:before="240"/>
        <w:rPr>
          <w:rFonts w:eastAsiaTheme="minorHAnsi"/>
        </w:rPr>
      </w:pPr>
      <w:r>
        <w:rPr>
          <w:rFonts w:eastAsiaTheme="minorHAnsi"/>
        </w:rPr>
        <w:t>The Export option produces the information for the selected criteria in Excel format (Figure 14</w:t>
      </w:r>
      <w:r w:rsidR="00714017">
        <w:rPr>
          <w:rFonts w:eastAsiaTheme="minorHAnsi"/>
        </w:rPr>
        <w:t>3</w:t>
      </w:r>
      <w:r>
        <w:rPr>
          <w:rFonts w:eastAsiaTheme="minorHAnsi"/>
        </w:rPr>
        <w:t>)</w:t>
      </w:r>
      <w:r w:rsidR="000227DF" w:rsidRPr="00F90E1E">
        <w:rPr>
          <w:rFonts w:eastAsiaTheme="minorHAnsi"/>
        </w:rPr>
        <w:t>.</w:t>
      </w:r>
    </w:p>
    <w:p w14:paraId="79FCE04C" w14:textId="77777777" w:rsidR="000227DF" w:rsidRDefault="00A125E1" w:rsidP="004A6039">
      <w:pPr>
        <w:pStyle w:val="FigureCaption"/>
      </w:pPr>
      <w:bookmarkStart w:id="930" w:name="_Toc477526862"/>
      <w:bookmarkStart w:id="931" w:name="_Toc422742852"/>
      <w:bookmarkStart w:id="932" w:name="_Toc477526863"/>
      <w:bookmarkStart w:id="933" w:name="_Toc482735120"/>
      <w:bookmarkEnd w:id="930"/>
      <w:r>
        <w:lastRenderedPageBreak/>
        <w:t xml:space="preserve">Export - </w:t>
      </w:r>
      <w:bookmarkStart w:id="934" w:name="_Toc477849772"/>
      <w:r w:rsidR="000227DF">
        <w:t>National/Local Procedure Report (Inactive)</w:t>
      </w:r>
      <w:bookmarkEnd w:id="931"/>
      <w:bookmarkEnd w:id="932"/>
      <w:bookmarkEnd w:id="933"/>
      <w:bookmarkEnd w:id="934"/>
    </w:p>
    <w:p w14:paraId="79FCE04D" w14:textId="77777777" w:rsidR="000227DF" w:rsidRDefault="000227DF" w:rsidP="004A6039">
      <w:pPr>
        <w:pStyle w:val="Figure"/>
        <w:rPr>
          <w:noProof/>
        </w:rPr>
      </w:pPr>
      <w:r>
        <w:rPr>
          <w:noProof/>
        </w:rPr>
        <w:drawing>
          <wp:inline distT="0" distB="0" distL="0" distR="0" wp14:anchorId="79FCE515" wp14:editId="79FCE516">
            <wp:extent cx="3267075" cy="867437"/>
            <wp:effectExtent l="0" t="0" r="0" b="8890"/>
            <wp:docPr id="158" name="Picture 282" descr="The sample from the National/Local Procedure Report (Inactive) from Export shows the following columns: Name, National Number, CPT, Inactive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The sample from the National/Local Procedure Report (Inactive) from Export shows the following columns: Name, National Number, CPT, Inactive Dates."/>
                    <pic:cNvPicPr>
                      <a:picLocks noChangeAspect="1" noChangeArrowheads="1"/>
                    </pic:cNvPicPr>
                  </pic:nvPicPr>
                  <pic:blipFill>
                    <a:blip r:embed="rId195" cstate="email">
                      <a:extLst>
                        <a:ext uri="{28A0092B-C50C-407E-A947-70E740481C1C}">
                          <a14:useLocalDpi xmlns:a14="http://schemas.microsoft.com/office/drawing/2010/main"/>
                        </a:ext>
                      </a:extLst>
                    </a:blip>
                    <a:srcRect/>
                    <a:stretch>
                      <a:fillRect/>
                    </a:stretch>
                  </pic:blipFill>
                  <pic:spPr bwMode="auto">
                    <a:xfrm>
                      <a:off x="0" y="0"/>
                      <a:ext cx="3267075" cy="867437"/>
                    </a:xfrm>
                    <a:prstGeom prst="rect">
                      <a:avLst/>
                    </a:prstGeom>
                    <a:noFill/>
                    <a:ln>
                      <a:noFill/>
                    </a:ln>
                  </pic:spPr>
                </pic:pic>
              </a:graphicData>
            </a:graphic>
          </wp:inline>
        </w:drawing>
      </w:r>
    </w:p>
    <w:p w14:paraId="79FCE04E" w14:textId="77777777" w:rsidR="000227DF" w:rsidRPr="00020F3F" w:rsidRDefault="000227DF" w:rsidP="00020F3F">
      <w:pPr>
        <w:pStyle w:val="Heading4"/>
      </w:pPr>
      <w:bookmarkStart w:id="935" w:name="_Toc477526647"/>
      <w:bookmarkStart w:id="936" w:name="_Toc422471298"/>
      <w:bookmarkStart w:id="937" w:name="_Toc422471466"/>
      <w:bookmarkStart w:id="938" w:name="_Toc477526648"/>
      <w:bookmarkStart w:id="939" w:name="_Toc477938675"/>
      <w:bookmarkStart w:id="940" w:name="_Toc482734935"/>
      <w:bookmarkEnd w:id="935"/>
      <w:r w:rsidRPr="00020F3F">
        <w:t>Print Category and Procedure Summary (Report)</w:t>
      </w:r>
      <w:bookmarkEnd w:id="936"/>
      <w:bookmarkEnd w:id="937"/>
      <w:bookmarkEnd w:id="938"/>
      <w:bookmarkEnd w:id="939"/>
      <w:bookmarkEnd w:id="940"/>
    </w:p>
    <w:p w14:paraId="79FCE04F" w14:textId="77777777" w:rsidR="000227DF" w:rsidRDefault="000227DF" w:rsidP="00EB02AB">
      <w:pPr>
        <w:pStyle w:val="DSSECSBodyText"/>
      </w:pPr>
      <w:r>
        <w:t xml:space="preserve">The Print Category and Procedure Summary Report </w:t>
      </w:r>
      <w:r w:rsidR="00EA3DFD">
        <w:t>allow</w:t>
      </w:r>
      <w:r w:rsidR="00A125E1">
        <w:t>s</w:t>
      </w:r>
      <w:r>
        <w:t xml:space="preserve"> </w:t>
      </w:r>
      <w:r w:rsidR="00A125E1">
        <w:t xml:space="preserve">Management </w:t>
      </w:r>
      <w:r>
        <w:t>user</w:t>
      </w:r>
      <w:r w:rsidR="00A125E1">
        <w:t>s</w:t>
      </w:r>
      <w:r>
        <w:t xml:space="preserve"> to print</w:t>
      </w:r>
      <w:r w:rsidR="0065327E">
        <w:t xml:space="preserve">, </w:t>
      </w:r>
      <w:r>
        <w:t>display</w:t>
      </w:r>
      <w:r w:rsidR="0065327E">
        <w:t>, and export</w:t>
      </w:r>
      <w:r>
        <w:t xml:space="preserve"> the Event Code Screens for one or all DSS Units within a specified location. </w:t>
      </w:r>
      <w:r w:rsidR="00EB02AB">
        <w:t>Locations, DSS Units, local categories, and procedures must be defined before using this option. Refer to Figure 14</w:t>
      </w:r>
      <w:r w:rsidR="0065327E">
        <w:t>4</w:t>
      </w:r>
      <w:r w:rsidR="00EB02AB">
        <w:t xml:space="preserve"> </w:t>
      </w:r>
      <w:r w:rsidR="0065327E">
        <w:t xml:space="preserve">for an example of </w:t>
      </w:r>
      <w:r w:rsidR="00EB02AB">
        <w:t>the report selection screen.</w:t>
      </w:r>
    </w:p>
    <w:p w14:paraId="79FCE050" w14:textId="77777777" w:rsidR="00EB02AB" w:rsidRDefault="00EB02AB" w:rsidP="00F002F5">
      <w:pPr>
        <w:pStyle w:val="Note"/>
      </w:pPr>
      <w:r>
        <w:t>Notes:</w:t>
      </w:r>
    </w:p>
    <w:p w14:paraId="79FCE051" w14:textId="77777777" w:rsidR="000227DF" w:rsidRPr="00747BB1" w:rsidRDefault="000227DF" w:rsidP="003B6C1A">
      <w:pPr>
        <w:pStyle w:val="BulletListIndent"/>
      </w:pPr>
      <w:r w:rsidRPr="0065327E">
        <w:t>Use the DSS Unit - Add or Update DSS Units option to create DSS Units categories before using this option.</w:t>
      </w:r>
    </w:p>
    <w:p w14:paraId="79FCE052" w14:textId="77777777" w:rsidR="000227DF" w:rsidRPr="00A30A98" w:rsidRDefault="000227DF" w:rsidP="003B6C1A">
      <w:pPr>
        <w:pStyle w:val="BulletListIndent"/>
      </w:pPr>
      <w:r w:rsidRPr="00A30A98">
        <w:t>Use the Category - Add or Update Categories option to create categories before using this option.</w:t>
      </w:r>
    </w:p>
    <w:p w14:paraId="79FCE053" w14:textId="77777777" w:rsidR="000227DF" w:rsidRPr="009E1E47" w:rsidRDefault="000227DF" w:rsidP="003B6C1A">
      <w:pPr>
        <w:pStyle w:val="BulletListIndent"/>
      </w:pPr>
      <w:r w:rsidRPr="003163A5">
        <w:t>Use the Procedure - Add or</w:t>
      </w:r>
      <w:r w:rsidRPr="0090457E">
        <w:t xml:space="preserve"> Update Local Procedures</w:t>
      </w:r>
      <w:r w:rsidRPr="000E69C9">
        <w:t xml:space="preserve"> option to create procedures before using this option.</w:t>
      </w:r>
    </w:p>
    <w:p w14:paraId="79FCE054" w14:textId="77777777" w:rsidR="000227DF" w:rsidRPr="00020F3F" w:rsidRDefault="000227DF" w:rsidP="00020F3F">
      <w:pPr>
        <w:pStyle w:val="NumberedParagraph"/>
        <w:numPr>
          <w:ilvl w:val="0"/>
          <w:numId w:val="75"/>
        </w:numPr>
        <w:tabs>
          <w:tab w:val="clear" w:pos="1080"/>
        </w:tabs>
        <w:ind w:left="900" w:hanging="900"/>
      </w:pPr>
      <w:r w:rsidRPr="00020F3F">
        <w:t>Select one or all Location</w:t>
      </w:r>
      <w:r w:rsidR="00162F89" w:rsidRPr="00020F3F">
        <w:t>(s).</w:t>
      </w:r>
    </w:p>
    <w:p w14:paraId="79FCE055" w14:textId="77777777" w:rsidR="000227DF" w:rsidRPr="00020F3F" w:rsidRDefault="000227DF" w:rsidP="00020F3F">
      <w:pPr>
        <w:pStyle w:val="NumberedParagraph"/>
      </w:pPr>
      <w:r w:rsidRPr="00020F3F">
        <w:t>Select one or all DSS Unit(s).</w:t>
      </w:r>
    </w:p>
    <w:p w14:paraId="79FCE056" w14:textId="77777777" w:rsidR="000227DF" w:rsidRPr="00F94D33" w:rsidRDefault="000227DF" w:rsidP="004A6039">
      <w:pPr>
        <w:pStyle w:val="Note"/>
      </w:pPr>
      <w:r w:rsidRPr="00F94D33">
        <w:t>Note:</w:t>
      </w:r>
      <w:r w:rsidRPr="001037E7">
        <w:t xml:space="preserve"> </w:t>
      </w:r>
    </w:p>
    <w:p w14:paraId="79FCE057" w14:textId="77777777" w:rsidR="000227DF" w:rsidRPr="0035038E" w:rsidRDefault="000227DF" w:rsidP="00591C34">
      <w:pPr>
        <w:pStyle w:val="BulletListIndent"/>
        <w:numPr>
          <w:ilvl w:val="0"/>
          <w:numId w:val="6"/>
        </w:numPr>
        <w:ind w:left="1260"/>
      </w:pPr>
      <w:r w:rsidRPr="00F94D33">
        <w:t xml:space="preserve">If </w:t>
      </w:r>
      <w:r>
        <w:t>“</w:t>
      </w:r>
      <w:r w:rsidRPr="00747A72">
        <w:t>All</w:t>
      </w:r>
      <w:r>
        <w:t>”</w:t>
      </w:r>
      <w:r w:rsidRPr="00F94D33">
        <w:t xml:space="preserve"> is selected for the DSS Unit, the Category </w:t>
      </w:r>
      <w:r w:rsidR="00EB02AB">
        <w:t xml:space="preserve">selection </w:t>
      </w:r>
      <w:r w:rsidRPr="00F94D33">
        <w:t xml:space="preserve">will also be </w:t>
      </w:r>
      <w:r w:rsidR="00EB02AB">
        <w:t xml:space="preserve">set to </w:t>
      </w:r>
      <w:r>
        <w:t>“</w:t>
      </w:r>
      <w:r w:rsidRPr="00F94D33">
        <w:t>All</w:t>
      </w:r>
      <w:r>
        <w:t>”</w:t>
      </w:r>
      <w:r w:rsidRPr="00F94D33">
        <w:t xml:space="preserve"> and will be </w:t>
      </w:r>
      <w:r>
        <w:t>disabled</w:t>
      </w:r>
      <w:r w:rsidRPr="00F94D33">
        <w:t>.</w:t>
      </w:r>
    </w:p>
    <w:p w14:paraId="79FCE058" w14:textId="77777777" w:rsidR="000227DF" w:rsidRPr="00020F3F" w:rsidRDefault="000227DF" w:rsidP="00020F3F">
      <w:pPr>
        <w:pStyle w:val="NumberedParagraph"/>
      </w:pPr>
      <w:r w:rsidRPr="00020F3F">
        <w:t>Select a Category.</w:t>
      </w:r>
    </w:p>
    <w:p w14:paraId="79FCE059" w14:textId="77777777" w:rsidR="00EB02AB" w:rsidRPr="00EB02AB" w:rsidRDefault="000227DF" w:rsidP="00F002F5">
      <w:pPr>
        <w:pStyle w:val="Note"/>
      </w:pPr>
      <w:r w:rsidRPr="00EB02AB">
        <w:t xml:space="preserve">Note: </w:t>
      </w:r>
    </w:p>
    <w:p w14:paraId="79FCE05A" w14:textId="77777777" w:rsidR="000227DF" w:rsidRDefault="00EB02AB" w:rsidP="00F002F5">
      <w:pPr>
        <w:pStyle w:val="BulletListIndent"/>
        <w:spacing w:after="120"/>
      </w:pPr>
      <w:r>
        <w:t xml:space="preserve">The </w:t>
      </w:r>
      <w:r w:rsidR="000227DF" w:rsidRPr="00F94D33">
        <w:t>Categor</w:t>
      </w:r>
      <w:r>
        <w:t>y</w:t>
      </w:r>
      <w:r w:rsidR="000227DF" w:rsidRPr="00F94D33">
        <w:t xml:space="preserve"> </w:t>
      </w:r>
      <w:r>
        <w:t>selection dropdown is only enabled</w:t>
      </w:r>
      <w:r w:rsidR="000227DF" w:rsidRPr="00F94D33">
        <w:t xml:space="preserve"> if the </w:t>
      </w:r>
      <w:r>
        <w:t>selected DSS Unit(s)</w:t>
      </w:r>
      <w:r w:rsidR="000227DF" w:rsidRPr="00F94D33">
        <w:t xml:space="preserve"> </w:t>
      </w:r>
      <w:r>
        <w:t>are defined to group procedures by categories</w:t>
      </w:r>
      <w:r w:rsidR="000227DF" w:rsidRPr="00F94D33">
        <w:t>.</w:t>
      </w:r>
    </w:p>
    <w:p w14:paraId="79FCE05B" w14:textId="77777777" w:rsidR="00EB02AB" w:rsidRPr="00EB02AB" w:rsidRDefault="00EB02AB" w:rsidP="00F002F5">
      <w:pPr>
        <w:pStyle w:val="BulletListIndent"/>
      </w:pPr>
      <w:r w:rsidRPr="00F002F5">
        <w:t>All procedures print for each category</w:t>
      </w:r>
      <w:r w:rsidRPr="00505F2A">
        <w:t>.</w:t>
      </w:r>
    </w:p>
    <w:p w14:paraId="79FCE05C" w14:textId="77777777" w:rsidR="000227DF" w:rsidRPr="00020F3F" w:rsidRDefault="000227DF" w:rsidP="00020F3F">
      <w:pPr>
        <w:pStyle w:val="NumberedParagraph"/>
      </w:pPr>
      <w:r w:rsidRPr="00020F3F">
        <w:t>Select Active, Inactive or Both (Active and Inactive) EC Code Screens.</w:t>
      </w:r>
    </w:p>
    <w:p w14:paraId="79FCE05D" w14:textId="77777777" w:rsidR="000227DF" w:rsidRPr="00020F3F" w:rsidRDefault="000227DF" w:rsidP="00020F3F">
      <w:pPr>
        <w:pStyle w:val="NumberedParagraph"/>
      </w:pPr>
      <w:r w:rsidRPr="00020F3F">
        <w:t>Export, Preview, Print or Cancel the report.</w:t>
      </w:r>
    </w:p>
    <w:p w14:paraId="79FCE05E" w14:textId="77777777" w:rsidR="000227DF" w:rsidRDefault="000227DF" w:rsidP="004A6039">
      <w:pPr>
        <w:pStyle w:val="FigureCaption"/>
      </w:pPr>
      <w:bookmarkStart w:id="941" w:name="_Toc422742853"/>
      <w:bookmarkStart w:id="942" w:name="_Toc477526864"/>
      <w:bookmarkStart w:id="943" w:name="_Toc477849773"/>
      <w:bookmarkStart w:id="944" w:name="_Toc482735121"/>
      <w:r>
        <w:lastRenderedPageBreak/>
        <w:t xml:space="preserve">Print Category and Procedure Summary (Report) </w:t>
      </w:r>
      <w:bookmarkEnd w:id="941"/>
      <w:bookmarkEnd w:id="942"/>
      <w:bookmarkEnd w:id="943"/>
      <w:r w:rsidR="00A700CE">
        <w:t>Selection Criteria</w:t>
      </w:r>
      <w:bookmarkEnd w:id="944"/>
    </w:p>
    <w:p w14:paraId="79FCE05F" w14:textId="77777777" w:rsidR="00A700CE" w:rsidRPr="00A700CE" w:rsidRDefault="00A700CE" w:rsidP="00F002F5">
      <w:pPr>
        <w:pStyle w:val="Figure"/>
      </w:pPr>
      <w:r>
        <w:rPr>
          <w:noProof/>
        </w:rPr>
        <w:drawing>
          <wp:inline distT="0" distB="0" distL="0" distR="0" wp14:anchorId="79FCE517" wp14:editId="79FCE518">
            <wp:extent cx="5391150" cy="3676465"/>
            <wp:effectExtent l="38100" t="38100" r="38100" b="38735"/>
            <wp:docPr id="39" name="Picture 39" descr="Screen Capture of the Event Capture Print Category and Procedure Summary Report which shows the Report Selection Listbox, Location, DSS Unit, Category and Active/Inactive/Both data entry points. The buttons available are Export, Preview, Print, Cancel and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CategoryProcSumReport.PNG"/>
                    <pic:cNvPicPr/>
                  </pic:nvPicPr>
                  <pic:blipFill>
                    <a:blip r:embed="rId196">
                      <a:extLst>
                        <a:ext uri="{28A0092B-C50C-407E-A947-70E740481C1C}">
                          <a14:useLocalDpi xmlns:a14="http://schemas.microsoft.com/office/drawing/2010/main" val="0"/>
                        </a:ext>
                      </a:extLst>
                    </a:blip>
                    <a:stretch>
                      <a:fillRect/>
                    </a:stretch>
                  </pic:blipFill>
                  <pic:spPr>
                    <a:xfrm>
                      <a:off x="0" y="0"/>
                      <a:ext cx="5391150" cy="3676465"/>
                    </a:xfrm>
                    <a:prstGeom prst="rect">
                      <a:avLst/>
                    </a:prstGeom>
                    <a:ln w="38100">
                      <a:solidFill>
                        <a:srgbClr val="003399"/>
                      </a:solidFill>
                    </a:ln>
                  </pic:spPr>
                </pic:pic>
              </a:graphicData>
            </a:graphic>
          </wp:inline>
        </w:drawing>
      </w:r>
    </w:p>
    <w:p w14:paraId="79FCE060" w14:textId="77777777" w:rsidR="000227DF" w:rsidRPr="00967B8B" w:rsidRDefault="00A700CE" w:rsidP="004A6039">
      <w:pPr>
        <w:pStyle w:val="DSSECSBodyText"/>
        <w:rPr>
          <w:rFonts w:eastAsiaTheme="minorHAnsi"/>
        </w:rPr>
      </w:pPr>
      <w:r>
        <w:rPr>
          <w:rFonts w:eastAsiaTheme="minorHAnsi" w:cstheme="minorBidi"/>
        </w:rPr>
        <w:t xml:space="preserve">The report preview output includes </w:t>
      </w:r>
      <w:r w:rsidRPr="00967B8B">
        <w:rPr>
          <w:rFonts w:eastAsiaTheme="minorHAnsi"/>
        </w:rPr>
        <w:t>Run Date, Location, Service, DSS Unit, Send Status, DSS Dept., Category (if applicable), Procedure Code, Procedure Name, Synonym</w:t>
      </w:r>
      <w:r w:rsidRPr="00967B8B">
        <w:rPr>
          <w:rFonts w:eastAsiaTheme="minorHAnsi"/>
        </w:rPr>
        <w:fldChar w:fldCharType="begin"/>
      </w:r>
      <w:r w:rsidRPr="00967B8B">
        <w:rPr>
          <w:rFonts w:eastAsiaTheme="minorHAnsi" w:cstheme="minorBidi"/>
        </w:rPr>
        <w:instrText xml:space="preserve"> XE "</w:instrText>
      </w:r>
      <w:r w:rsidRPr="00967B8B">
        <w:rPr>
          <w:rFonts w:eastAsiaTheme="minorHAnsi"/>
        </w:rPr>
        <w:instrText>Synonym</w:instrText>
      </w:r>
      <w:r w:rsidRPr="00967B8B">
        <w:rPr>
          <w:rFonts w:eastAsiaTheme="minorHAnsi" w:cstheme="minorBidi"/>
        </w:rPr>
        <w:instrText xml:space="preserve">" </w:instrText>
      </w:r>
      <w:r w:rsidRPr="00967B8B">
        <w:rPr>
          <w:rFonts w:eastAsiaTheme="minorHAnsi"/>
        </w:rPr>
        <w:fldChar w:fldCharType="end"/>
      </w:r>
      <w:r w:rsidRPr="00967B8B">
        <w:rPr>
          <w:rFonts w:eastAsiaTheme="minorHAnsi"/>
        </w:rPr>
        <w:t>, Associated Clinic</w:t>
      </w:r>
      <w:r w:rsidRPr="00967B8B">
        <w:rPr>
          <w:rFonts w:eastAsiaTheme="minorHAnsi"/>
        </w:rPr>
        <w:fldChar w:fldCharType="begin"/>
      </w:r>
      <w:r w:rsidRPr="00967B8B">
        <w:rPr>
          <w:rFonts w:eastAsiaTheme="minorHAnsi" w:cstheme="minorBidi"/>
        </w:rPr>
        <w:instrText xml:space="preserve"> XE "</w:instrText>
      </w:r>
      <w:r w:rsidRPr="00967B8B">
        <w:rPr>
          <w:rFonts w:eastAsiaTheme="minorHAnsi"/>
        </w:rPr>
        <w:instrText>Associated Clinic</w:instrText>
      </w:r>
      <w:r w:rsidRPr="00967B8B">
        <w:rPr>
          <w:rFonts w:eastAsiaTheme="minorHAnsi" w:cstheme="minorBidi"/>
        </w:rPr>
        <w:instrText xml:space="preserve">" </w:instrText>
      </w:r>
      <w:r w:rsidRPr="00967B8B">
        <w:rPr>
          <w:rFonts w:eastAsiaTheme="minorHAnsi"/>
        </w:rPr>
        <w:fldChar w:fldCharType="end"/>
      </w:r>
      <w:r w:rsidRPr="00967B8B">
        <w:rPr>
          <w:rFonts w:eastAsiaTheme="minorHAnsi"/>
        </w:rPr>
        <w:t xml:space="preserve"> IEN (if applicable), Associated Clinic (if applicable), Stop Code</w:t>
      </w:r>
      <w:r w:rsidRPr="00967B8B">
        <w:rPr>
          <w:rFonts w:eastAsiaTheme="minorHAnsi"/>
        </w:rPr>
        <w:fldChar w:fldCharType="begin"/>
      </w:r>
      <w:r w:rsidRPr="00967B8B">
        <w:rPr>
          <w:rFonts w:eastAsiaTheme="minorHAnsi" w:cstheme="minorBidi"/>
        </w:rPr>
        <w:instrText xml:space="preserve"> XE "</w:instrText>
      </w:r>
      <w:r w:rsidRPr="00967B8B">
        <w:rPr>
          <w:rFonts w:eastAsiaTheme="minorHAnsi"/>
        </w:rPr>
        <w:instrText>Stop Code</w:instrText>
      </w:r>
      <w:r w:rsidRPr="00967B8B">
        <w:rPr>
          <w:rFonts w:eastAsiaTheme="minorHAnsi" w:cstheme="minorBidi"/>
        </w:rPr>
        <w:instrText xml:space="preserve">" </w:instrText>
      </w:r>
      <w:r w:rsidRPr="00967B8B">
        <w:rPr>
          <w:rFonts w:eastAsiaTheme="minorHAnsi"/>
        </w:rPr>
        <w:fldChar w:fldCharType="end"/>
      </w:r>
      <w:r w:rsidRPr="00967B8B">
        <w:rPr>
          <w:rFonts w:eastAsiaTheme="minorHAnsi"/>
        </w:rPr>
        <w:t>, Credit Stop Code</w:t>
      </w:r>
      <w:r w:rsidRPr="00967B8B">
        <w:rPr>
          <w:rFonts w:eastAsiaTheme="minorHAnsi"/>
        </w:rPr>
        <w:fldChar w:fldCharType="begin"/>
      </w:r>
      <w:r w:rsidRPr="00967B8B">
        <w:rPr>
          <w:rFonts w:eastAsiaTheme="minorHAnsi" w:cstheme="minorBidi"/>
        </w:rPr>
        <w:instrText xml:space="preserve"> XE "</w:instrText>
      </w:r>
      <w:r w:rsidRPr="00967B8B">
        <w:rPr>
          <w:rFonts w:eastAsiaTheme="minorHAnsi"/>
        </w:rPr>
        <w:instrText>Credit Stop Code</w:instrText>
      </w:r>
      <w:r w:rsidRPr="00967B8B">
        <w:rPr>
          <w:rFonts w:eastAsiaTheme="minorHAnsi" w:cstheme="minorBidi"/>
        </w:rPr>
        <w:instrText xml:space="preserve">" </w:instrText>
      </w:r>
      <w:r w:rsidRPr="00967B8B">
        <w:rPr>
          <w:rFonts w:eastAsiaTheme="minorHAnsi"/>
        </w:rPr>
        <w:fldChar w:fldCharType="end"/>
      </w:r>
      <w:r w:rsidRPr="00967B8B">
        <w:rPr>
          <w:rFonts w:eastAsiaTheme="minorHAnsi"/>
        </w:rPr>
        <w:t xml:space="preserve"> and CHAR4</w:t>
      </w:r>
      <w:r w:rsidRPr="00967B8B">
        <w:rPr>
          <w:rFonts w:eastAsiaTheme="minorHAnsi"/>
        </w:rPr>
        <w:fldChar w:fldCharType="begin"/>
      </w:r>
      <w:r w:rsidRPr="00967B8B">
        <w:rPr>
          <w:rFonts w:eastAsiaTheme="minorHAnsi" w:cstheme="minorBidi"/>
        </w:rPr>
        <w:instrText xml:space="preserve"> XE "</w:instrText>
      </w:r>
      <w:r w:rsidRPr="00967B8B">
        <w:rPr>
          <w:rFonts w:eastAsiaTheme="minorHAnsi"/>
        </w:rPr>
        <w:instrText>CHAR4</w:instrText>
      </w:r>
      <w:r w:rsidRPr="00967B8B">
        <w:rPr>
          <w:rFonts w:eastAsiaTheme="minorHAnsi" w:cstheme="minorBidi"/>
        </w:rPr>
        <w:instrText xml:space="preserve">" </w:instrText>
      </w:r>
      <w:r w:rsidRPr="00967B8B">
        <w:rPr>
          <w:rFonts w:eastAsiaTheme="minorHAnsi"/>
        </w:rPr>
        <w:fldChar w:fldCharType="end"/>
      </w:r>
      <w:r>
        <w:rPr>
          <w:rFonts w:eastAsiaTheme="minorHAnsi" w:cstheme="minorBidi"/>
        </w:rPr>
        <w:t xml:space="preserve"> (Figure 14</w:t>
      </w:r>
      <w:r w:rsidR="0065327E">
        <w:rPr>
          <w:rFonts w:eastAsiaTheme="minorHAnsi" w:cstheme="minorBidi"/>
        </w:rPr>
        <w:t>5</w:t>
      </w:r>
      <w:r>
        <w:rPr>
          <w:rFonts w:eastAsiaTheme="minorHAnsi" w:cstheme="minorBidi"/>
        </w:rPr>
        <w:t xml:space="preserve">). </w:t>
      </w:r>
      <w:r w:rsidRPr="002257CC">
        <w:rPr>
          <w:rFonts w:eastAsiaTheme="minorHAnsi"/>
        </w:rPr>
        <w:t>After previewing the report, the user has the option to print or close the report</w:t>
      </w:r>
      <w:r>
        <w:rPr>
          <w:rFonts w:eastAsiaTheme="minorHAnsi" w:cstheme="minorBidi"/>
        </w:rPr>
        <w:t>.</w:t>
      </w:r>
    </w:p>
    <w:p w14:paraId="79FCE061" w14:textId="77777777" w:rsidR="000227DF" w:rsidRDefault="0065327E" w:rsidP="004A6039">
      <w:pPr>
        <w:pStyle w:val="FigureCaption"/>
      </w:pPr>
      <w:bookmarkStart w:id="945" w:name="_Toc477526865"/>
      <w:bookmarkStart w:id="946" w:name="_Toc422742854"/>
      <w:bookmarkStart w:id="947" w:name="_Toc477526866"/>
      <w:bookmarkStart w:id="948" w:name="_Toc482735122"/>
      <w:bookmarkEnd w:id="945"/>
      <w:r>
        <w:lastRenderedPageBreak/>
        <w:t xml:space="preserve">Report </w:t>
      </w:r>
      <w:r w:rsidR="00A700CE">
        <w:t xml:space="preserve">Preview - </w:t>
      </w:r>
      <w:r w:rsidR="000227DF">
        <w:t>Print Category and Procedure Summary (Report)</w:t>
      </w:r>
      <w:bookmarkEnd w:id="946"/>
      <w:bookmarkEnd w:id="947"/>
      <w:bookmarkEnd w:id="948"/>
    </w:p>
    <w:p w14:paraId="79FCE062" w14:textId="77777777" w:rsidR="000227DF" w:rsidRDefault="000227DF" w:rsidP="004A6039">
      <w:pPr>
        <w:pStyle w:val="Figure"/>
      </w:pPr>
      <w:r>
        <w:rPr>
          <w:noProof/>
        </w:rPr>
        <w:drawing>
          <wp:inline distT="0" distB="0" distL="0" distR="0" wp14:anchorId="79FCE519" wp14:editId="79FCE51A">
            <wp:extent cx="5612273" cy="4743450"/>
            <wp:effectExtent l="0" t="0" r="7620" b="0"/>
            <wp:docPr id="360" name="Picture 360" descr="Screen Capture of the Report preview Print Category and Procedure Summary Both inactive and active. Information displayed: Run Date, Location, Service, DSS Unit, Send Status, DSS Dept, Proc Code, Procedure Name, Synonym and Categ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email">
                      <a:extLst>
                        <a:ext uri="{28A0092B-C50C-407E-A947-70E740481C1C}">
                          <a14:useLocalDpi xmlns:a14="http://schemas.microsoft.com/office/drawing/2010/main"/>
                        </a:ext>
                      </a:extLst>
                    </a:blip>
                    <a:stretch>
                      <a:fillRect/>
                    </a:stretch>
                  </pic:blipFill>
                  <pic:spPr>
                    <a:xfrm>
                      <a:off x="0" y="0"/>
                      <a:ext cx="5616533" cy="4747050"/>
                    </a:xfrm>
                    <a:prstGeom prst="rect">
                      <a:avLst/>
                    </a:prstGeom>
                  </pic:spPr>
                </pic:pic>
              </a:graphicData>
            </a:graphic>
          </wp:inline>
        </w:drawing>
      </w:r>
    </w:p>
    <w:p w14:paraId="79FCE063" w14:textId="77777777" w:rsidR="000227DF" w:rsidRPr="00967B8B" w:rsidRDefault="00A700CE" w:rsidP="004A6039">
      <w:pPr>
        <w:pStyle w:val="DSSECSBodyText"/>
        <w:rPr>
          <w:rFonts w:eastAsiaTheme="minorHAnsi" w:cstheme="minorBidi"/>
        </w:rPr>
      </w:pPr>
      <w:r>
        <w:rPr>
          <w:rFonts w:eastAsiaTheme="minorHAnsi"/>
        </w:rPr>
        <w:t>The Export option produces the information for the selected criteria in Excel format (Figure 14</w:t>
      </w:r>
      <w:r w:rsidR="0065327E">
        <w:rPr>
          <w:rFonts w:eastAsiaTheme="minorHAnsi"/>
        </w:rPr>
        <w:t>6</w:t>
      </w:r>
      <w:r>
        <w:rPr>
          <w:rFonts w:eastAsiaTheme="minorHAnsi"/>
        </w:rPr>
        <w:t>)</w:t>
      </w:r>
      <w:r w:rsidR="000227DF" w:rsidRPr="00967B8B">
        <w:rPr>
          <w:rFonts w:eastAsiaTheme="minorHAnsi" w:cstheme="minorBidi"/>
        </w:rPr>
        <w:t>.</w:t>
      </w:r>
    </w:p>
    <w:p w14:paraId="79FCE064" w14:textId="77777777" w:rsidR="000227DF" w:rsidRDefault="00A700CE" w:rsidP="004A6039">
      <w:pPr>
        <w:pStyle w:val="FigureCaption"/>
      </w:pPr>
      <w:bookmarkStart w:id="949" w:name="_Toc477526867"/>
      <w:bookmarkStart w:id="950" w:name="_Toc422742855"/>
      <w:bookmarkStart w:id="951" w:name="_Toc477526868"/>
      <w:bookmarkStart w:id="952" w:name="_Toc482735123"/>
      <w:bookmarkEnd w:id="949"/>
      <w:r>
        <w:t xml:space="preserve">Export - </w:t>
      </w:r>
      <w:bookmarkStart w:id="953" w:name="_Toc477849775"/>
      <w:r w:rsidR="000227DF">
        <w:t>Print Category and Procedure Summary (Report)</w:t>
      </w:r>
      <w:bookmarkEnd w:id="950"/>
      <w:bookmarkEnd w:id="951"/>
      <w:bookmarkEnd w:id="952"/>
      <w:bookmarkEnd w:id="953"/>
    </w:p>
    <w:p w14:paraId="79FCE065" w14:textId="77777777" w:rsidR="00017A2B" w:rsidRDefault="000227DF" w:rsidP="004A6039">
      <w:pPr>
        <w:pStyle w:val="Figure"/>
      </w:pPr>
      <w:r>
        <w:rPr>
          <w:noProof/>
        </w:rPr>
        <w:drawing>
          <wp:inline distT="0" distB="0" distL="0" distR="0" wp14:anchorId="79FCE51B" wp14:editId="79FCE51C">
            <wp:extent cx="5943600" cy="828675"/>
            <wp:effectExtent l="0" t="0" r="0" b="9525"/>
            <wp:docPr id="161" name="Picture 437" descr="Screen Capture of Print Category and Procedure Summary Report export version. Columns Displayed: EC SCREEN STATUS, LOCATION, SERVICE, DSS UNIT, DSS DEPT, SEND STATUS, DSS UNIT INACTIVE, CATEGORY, CPT CODE, PROCEDURE CODE, PROCEDURE NAME, SYNONYM, CLINIC , CLINIC IEN, STOP CODE, CREDIT STOP CODE, CHAR4 CO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Screen Capture of Print Category and Procedure Summary Report export version. Columns Displayed: EC SCREEN STATUS, LOCATION, SERVICE, DSS UNIT, DSS DEPT, SEND STATUS, DSS UNIT INACTIVE, CATEGORY, CPT CODE, PROCEDURE CODE, PROCEDURE NAME, SYNONYM, CLINIC , CLINIC IEN, STOP CODE, CREDIT STOP CODE, CHAR4 CODE.&#10;"/>
                    <pic:cNvPicPr>
                      <a:picLocks noChangeAspect="1" noChangeArrowheads="1"/>
                    </pic:cNvPicPr>
                  </pic:nvPicPr>
                  <pic:blipFill>
                    <a:blip r:embed="rId198" cstate="email">
                      <a:extLst>
                        <a:ext uri="{28A0092B-C50C-407E-A947-70E740481C1C}">
                          <a14:useLocalDpi xmlns:a14="http://schemas.microsoft.com/office/drawing/2010/main"/>
                        </a:ext>
                      </a:extLst>
                    </a:blip>
                    <a:srcRect/>
                    <a:stretch>
                      <a:fillRect/>
                    </a:stretch>
                  </pic:blipFill>
                  <pic:spPr bwMode="auto">
                    <a:xfrm>
                      <a:off x="0" y="0"/>
                      <a:ext cx="5943600" cy="828675"/>
                    </a:xfrm>
                    <a:prstGeom prst="rect">
                      <a:avLst/>
                    </a:prstGeom>
                    <a:noFill/>
                    <a:ln>
                      <a:noFill/>
                    </a:ln>
                  </pic:spPr>
                </pic:pic>
              </a:graphicData>
            </a:graphic>
          </wp:inline>
        </w:drawing>
      </w:r>
    </w:p>
    <w:p w14:paraId="79FCE066" w14:textId="77777777" w:rsidR="000227DF" w:rsidRDefault="000227DF" w:rsidP="0065327E">
      <w:pPr>
        <w:pStyle w:val="Heading4"/>
      </w:pPr>
      <w:bookmarkStart w:id="954" w:name="_Toc477526649"/>
      <w:bookmarkStart w:id="955" w:name="_Toc477526650"/>
      <w:bookmarkStart w:id="956" w:name="_Toc477938676"/>
      <w:bookmarkStart w:id="957" w:name="_Toc421025673"/>
      <w:bookmarkStart w:id="958" w:name="_Toc422471299"/>
      <w:bookmarkStart w:id="959" w:name="_Toc422471467"/>
      <w:bookmarkStart w:id="960" w:name="_Toc482734936"/>
      <w:bookmarkEnd w:id="954"/>
      <w:r w:rsidRPr="0065327E">
        <w:t>Send</w:t>
      </w:r>
      <w:r>
        <w:t xml:space="preserve"> No Records DSS Units Report</w:t>
      </w:r>
      <w:bookmarkEnd w:id="955"/>
      <w:bookmarkEnd w:id="956"/>
      <w:bookmarkEnd w:id="960"/>
    </w:p>
    <w:p w14:paraId="79FCE067" w14:textId="77777777" w:rsidR="000227DF" w:rsidRDefault="000227DF" w:rsidP="000227DF">
      <w:pPr>
        <w:pStyle w:val="DSSECSBodyText"/>
      </w:pPr>
      <w:r>
        <w:t xml:space="preserve">The Send No Records DSS Units Report </w:t>
      </w:r>
      <w:r w:rsidR="00A700CE">
        <w:t xml:space="preserve">provides Management users with a list of </w:t>
      </w:r>
      <w:r>
        <w:t>active DSS Units with send to PCE</w:t>
      </w:r>
      <w:r>
        <w:fldChar w:fldCharType="begin"/>
      </w:r>
      <w:r>
        <w:instrText xml:space="preserve"> XE "</w:instrText>
      </w:r>
      <w:r w:rsidRPr="00EA7DBD">
        <w:instrText>PCE</w:instrText>
      </w:r>
      <w:r>
        <w:instrText xml:space="preserve">" </w:instrText>
      </w:r>
      <w:r>
        <w:fldChar w:fldCharType="end"/>
      </w:r>
      <w:r>
        <w:t xml:space="preserve"> status of Send NO RECORDS.</w:t>
      </w:r>
      <w:r w:rsidR="00F208B3">
        <w:t xml:space="preserve"> Refer to Figure 14</w:t>
      </w:r>
      <w:r w:rsidR="0065327E">
        <w:t>7</w:t>
      </w:r>
      <w:r w:rsidR="00F208B3">
        <w:t xml:space="preserve"> to view the report selection screen.</w:t>
      </w:r>
    </w:p>
    <w:p w14:paraId="79FCE068" w14:textId="77777777" w:rsidR="00F208B3" w:rsidRPr="00020F3F" w:rsidRDefault="00F208B3" w:rsidP="00020F3F">
      <w:pPr>
        <w:pStyle w:val="NumberedParagraph"/>
        <w:numPr>
          <w:ilvl w:val="0"/>
          <w:numId w:val="76"/>
        </w:numPr>
        <w:tabs>
          <w:tab w:val="clear" w:pos="1080"/>
        </w:tabs>
        <w:ind w:left="900" w:hanging="900"/>
      </w:pPr>
      <w:r w:rsidRPr="00020F3F">
        <w:t>Select the report.</w:t>
      </w:r>
    </w:p>
    <w:p w14:paraId="79FCE069" w14:textId="77777777" w:rsidR="0065327E" w:rsidRPr="00020F3F" w:rsidRDefault="0065327E" w:rsidP="00A64912">
      <w:pPr>
        <w:pStyle w:val="NumberedParagraph"/>
      </w:pPr>
      <w:r w:rsidRPr="00020F3F">
        <w:t>Export, Preview, Print, or Cancel the report.</w:t>
      </w:r>
    </w:p>
    <w:p w14:paraId="79FCE06A" w14:textId="77777777" w:rsidR="000227DF" w:rsidRDefault="000227DF" w:rsidP="000227DF">
      <w:pPr>
        <w:pStyle w:val="FigureCaption"/>
      </w:pPr>
      <w:bookmarkStart w:id="961" w:name="_Toc477526869"/>
      <w:bookmarkStart w:id="962" w:name="_Toc477526870"/>
      <w:bookmarkStart w:id="963" w:name="_Toc477849776"/>
      <w:bookmarkStart w:id="964" w:name="_Toc482735124"/>
      <w:bookmarkEnd w:id="961"/>
      <w:r>
        <w:lastRenderedPageBreak/>
        <w:t>Send No Records DSS Units Report Required Fields</w:t>
      </w:r>
      <w:bookmarkEnd w:id="962"/>
      <w:bookmarkEnd w:id="963"/>
      <w:bookmarkEnd w:id="964"/>
    </w:p>
    <w:p w14:paraId="79FCE06B" w14:textId="77777777" w:rsidR="000227DF" w:rsidRDefault="000227DF" w:rsidP="000227DF">
      <w:pPr>
        <w:jc w:val="center"/>
      </w:pPr>
      <w:r>
        <w:rPr>
          <w:noProof/>
        </w:rPr>
        <w:drawing>
          <wp:inline distT="0" distB="0" distL="0" distR="0" wp14:anchorId="79FCE51D" wp14:editId="79FCE51E">
            <wp:extent cx="5410200" cy="3709108"/>
            <wp:effectExtent l="0" t="0" r="0" b="5715"/>
            <wp:docPr id="365" name="Picture 365" descr="Send No Records DSS Units Report Require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email">
                      <a:extLst>
                        <a:ext uri="{28A0092B-C50C-407E-A947-70E740481C1C}">
                          <a14:useLocalDpi xmlns:a14="http://schemas.microsoft.com/office/drawing/2010/main"/>
                        </a:ext>
                      </a:extLst>
                    </a:blip>
                    <a:stretch>
                      <a:fillRect/>
                    </a:stretch>
                  </pic:blipFill>
                  <pic:spPr>
                    <a:xfrm>
                      <a:off x="0" y="0"/>
                      <a:ext cx="5410200" cy="3709108"/>
                    </a:xfrm>
                    <a:prstGeom prst="rect">
                      <a:avLst/>
                    </a:prstGeom>
                  </pic:spPr>
                </pic:pic>
              </a:graphicData>
            </a:graphic>
          </wp:inline>
        </w:drawing>
      </w:r>
    </w:p>
    <w:p w14:paraId="79FCE06C" w14:textId="77777777" w:rsidR="000227DF" w:rsidRPr="00967B8B" w:rsidRDefault="00F208B3" w:rsidP="000227DF">
      <w:pPr>
        <w:pStyle w:val="DSSECSBodyText"/>
        <w:rPr>
          <w:rFonts w:eastAsiaTheme="minorHAnsi"/>
        </w:rPr>
      </w:pPr>
      <w:r>
        <w:t>The report preview output includes DSS Unit Name and IEN, Associated Stop Code (and Credit Stop and CHAR4 Code if present) (Figure 14</w:t>
      </w:r>
      <w:r w:rsidR="0065327E">
        <w:t>8</w:t>
      </w:r>
      <w:r>
        <w:t xml:space="preserve">). </w:t>
      </w:r>
      <w:r w:rsidRPr="00967B8B">
        <w:rPr>
          <w:rFonts w:eastAsiaTheme="minorHAnsi"/>
        </w:rPr>
        <w:t>After previewing the report, the user has the option to print or close the report</w:t>
      </w:r>
      <w:r>
        <w:rPr>
          <w:rFonts w:eastAsiaTheme="minorHAnsi"/>
        </w:rPr>
        <w:t>.</w:t>
      </w:r>
    </w:p>
    <w:p w14:paraId="79FCE06D" w14:textId="77777777" w:rsidR="000227DF" w:rsidRDefault="00F208B3" w:rsidP="000227DF">
      <w:pPr>
        <w:pStyle w:val="FigureCaption"/>
      </w:pPr>
      <w:bookmarkStart w:id="965" w:name="_Toc477526871"/>
      <w:bookmarkStart w:id="966" w:name="_Toc477526872"/>
      <w:bookmarkStart w:id="967" w:name="_Toc482735125"/>
      <w:bookmarkEnd w:id="965"/>
      <w:r>
        <w:t xml:space="preserve">Preview - </w:t>
      </w:r>
      <w:bookmarkStart w:id="968" w:name="_Toc477849777"/>
      <w:r w:rsidR="000227DF" w:rsidRPr="003469A3">
        <w:t>Send No Records DSS Units Report</w:t>
      </w:r>
      <w:bookmarkEnd w:id="966"/>
      <w:bookmarkEnd w:id="967"/>
      <w:bookmarkEnd w:id="968"/>
    </w:p>
    <w:p w14:paraId="79FCE06E" w14:textId="77777777" w:rsidR="000227DF" w:rsidRDefault="000227DF" w:rsidP="003E2ED0">
      <w:pPr>
        <w:pStyle w:val="Figure"/>
      </w:pPr>
      <w:r>
        <w:rPr>
          <w:noProof/>
        </w:rPr>
        <w:drawing>
          <wp:inline distT="0" distB="0" distL="0" distR="0" wp14:anchorId="79FCE51F" wp14:editId="79FCE520">
            <wp:extent cx="4962525" cy="2957368"/>
            <wp:effectExtent l="0" t="0" r="0" b="0"/>
            <wp:docPr id="367" name="Picture 367" descr="Send No Records DSS Units Reort from Prin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email">
                      <a:extLst>
                        <a:ext uri="{28A0092B-C50C-407E-A947-70E740481C1C}">
                          <a14:useLocalDpi xmlns:a14="http://schemas.microsoft.com/office/drawing/2010/main"/>
                        </a:ext>
                      </a:extLst>
                    </a:blip>
                    <a:stretch>
                      <a:fillRect/>
                    </a:stretch>
                  </pic:blipFill>
                  <pic:spPr>
                    <a:xfrm>
                      <a:off x="0" y="0"/>
                      <a:ext cx="4966333" cy="2959637"/>
                    </a:xfrm>
                    <a:prstGeom prst="rect">
                      <a:avLst/>
                    </a:prstGeom>
                  </pic:spPr>
                </pic:pic>
              </a:graphicData>
            </a:graphic>
          </wp:inline>
        </w:drawing>
      </w:r>
    </w:p>
    <w:p w14:paraId="79FCE06F" w14:textId="77777777" w:rsidR="000227DF" w:rsidRPr="00366FB2" w:rsidRDefault="00F208B3" w:rsidP="00290966">
      <w:pPr>
        <w:pStyle w:val="DSSECSBodyText"/>
        <w:rPr>
          <w:rFonts w:eastAsiaTheme="minorHAnsi"/>
        </w:rPr>
      </w:pPr>
      <w:r>
        <w:rPr>
          <w:rFonts w:eastAsiaTheme="minorHAnsi"/>
        </w:rPr>
        <w:t>The Export option produces the information for the selected criteria in Excel format (Figure 14</w:t>
      </w:r>
      <w:r w:rsidR="0065327E">
        <w:rPr>
          <w:rFonts w:eastAsiaTheme="minorHAnsi"/>
        </w:rPr>
        <w:t>9</w:t>
      </w:r>
      <w:r>
        <w:rPr>
          <w:rFonts w:eastAsiaTheme="minorHAnsi"/>
        </w:rPr>
        <w:t>)</w:t>
      </w:r>
      <w:r w:rsidR="000227DF" w:rsidRPr="00967B8B">
        <w:rPr>
          <w:rFonts w:eastAsiaTheme="minorHAnsi"/>
        </w:rPr>
        <w:t>.</w:t>
      </w:r>
    </w:p>
    <w:p w14:paraId="79FCE070" w14:textId="77777777" w:rsidR="000227DF" w:rsidRDefault="00F208B3" w:rsidP="000227DF">
      <w:pPr>
        <w:pStyle w:val="FigureCaption"/>
      </w:pPr>
      <w:bookmarkStart w:id="969" w:name="_Toc477526873"/>
      <w:bookmarkStart w:id="970" w:name="_Toc482735126"/>
      <w:r>
        <w:lastRenderedPageBreak/>
        <w:t xml:space="preserve">Export - </w:t>
      </w:r>
      <w:bookmarkStart w:id="971" w:name="_Toc477849778"/>
      <w:r w:rsidR="000227DF" w:rsidRPr="003469A3">
        <w:t>Send No Records DSS Units Report</w:t>
      </w:r>
      <w:bookmarkEnd w:id="969"/>
      <w:bookmarkEnd w:id="970"/>
      <w:bookmarkEnd w:id="971"/>
    </w:p>
    <w:p w14:paraId="79FCE071" w14:textId="77777777" w:rsidR="0065327E" w:rsidRPr="0065327E" w:rsidRDefault="0065327E" w:rsidP="003B6C1A">
      <w:pPr>
        <w:pStyle w:val="Figure"/>
      </w:pPr>
      <w:r>
        <w:rPr>
          <w:noProof/>
        </w:rPr>
        <w:drawing>
          <wp:inline distT="0" distB="0" distL="0" distR="0" wp14:anchorId="79FCE521" wp14:editId="79FCE522">
            <wp:extent cx="3409950" cy="1341879"/>
            <wp:effectExtent l="0" t="0" r="0" b="0"/>
            <wp:docPr id="1043" name="Picture 1043" descr="Send No Records DSS Units Reort from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email">
                      <a:extLst>
                        <a:ext uri="{28A0092B-C50C-407E-A947-70E740481C1C}">
                          <a14:useLocalDpi xmlns:a14="http://schemas.microsoft.com/office/drawing/2010/main"/>
                        </a:ext>
                      </a:extLst>
                    </a:blip>
                    <a:stretch>
                      <a:fillRect/>
                    </a:stretch>
                  </pic:blipFill>
                  <pic:spPr>
                    <a:xfrm>
                      <a:off x="0" y="0"/>
                      <a:ext cx="3407649" cy="1340974"/>
                    </a:xfrm>
                    <a:prstGeom prst="rect">
                      <a:avLst/>
                    </a:prstGeom>
                  </pic:spPr>
                </pic:pic>
              </a:graphicData>
            </a:graphic>
          </wp:inline>
        </w:drawing>
      </w:r>
    </w:p>
    <w:p w14:paraId="79FCE072" w14:textId="77777777" w:rsidR="000227DF" w:rsidRDefault="000227DF" w:rsidP="00747BB1">
      <w:pPr>
        <w:pStyle w:val="Heading2"/>
      </w:pPr>
      <w:bookmarkStart w:id="972" w:name="_Toc477526651"/>
      <w:bookmarkStart w:id="973" w:name="_Toc455131601"/>
      <w:bookmarkStart w:id="974" w:name="_Toc477526652"/>
      <w:bookmarkStart w:id="975" w:name="_Toc477938677"/>
      <w:bookmarkStart w:id="976" w:name="_Toc482734937"/>
      <w:bookmarkEnd w:id="972"/>
      <w:bookmarkEnd w:id="973"/>
      <w:r w:rsidRPr="00747BB1">
        <w:t>Management</w:t>
      </w:r>
      <w:r w:rsidRPr="00F94D33">
        <w:t xml:space="preserve"> Menu</w:t>
      </w:r>
      <w:bookmarkEnd w:id="957"/>
      <w:bookmarkEnd w:id="958"/>
      <w:bookmarkEnd w:id="959"/>
      <w:bookmarkEnd w:id="974"/>
      <w:bookmarkEnd w:id="975"/>
      <w:bookmarkEnd w:id="976"/>
      <w:r w:rsidRPr="00F94D33">
        <w:t xml:space="preserve"> </w:t>
      </w:r>
      <w:r w:rsidRPr="00F94D33">
        <w:fldChar w:fldCharType="begin"/>
      </w:r>
      <w:r w:rsidRPr="00F94D33">
        <w:instrText xml:space="preserve"> XE "</w:instrText>
      </w:r>
      <w:r>
        <w:instrText>Management Menu</w:instrText>
      </w:r>
      <w:r w:rsidRPr="00F94D33">
        <w:instrText>"</w:instrText>
      </w:r>
      <w:r w:rsidRPr="00F94D33">
        <w:fldChar w:fldCharType="end"/>
      </w:r>
    </w:p>
    <w:p w14:paraId="79FCE073" w14:textId="77777777" w:rsidR="000227DF" w:rsidRPr="002867A9" w:rsidRDefault="000227DF" w:rsidP="00F002F5">
      <w:pPr>
        <w:pStyle w:val="DSSECSBodyText"/>
        <w:spacing w:line="240" w:lineRule="auto"/>
      </w:pPr>
      <w:r>
        <w:t xml:space="preserve">The Management Menu </w:t>
      </w:r>
      <w:r w:rsidR="0034421A">
        <w:t xml:space="preserve">is available to users with the ECMGR security key. This </w:t>
      </w:r>
      <w:r>
        <w:t xml:space="preserve">option accesses the menus needed for management of the Event Capture software. </w:t>
      </w:r>
      <w:r w:rsidRPr="002867A9">
        <w:t xml:space="preserve">The main menu in the </w:t>
      </w:r>
      <w:r w:rsidRPr="009F69C7">
        <w:t xml:space="preserve">Management Menu </w:t>
      </w:r>
      <w:r w:rsidRPr="002867A9">
        <w:t>provides the following management functions</w:t>
      </w:r>
      <w:r w:rsidR="0034421A">
        <w:t xml:space="preserve"> (Figure 1</w:t>
      </w:r>
      <w:r w:rsidR="00747BB1">
        <w:t>50</w:t>
      </w:r>
      <w:r w:rsidR="0034421A">
        <w:t>)</w:t>
      </w:r>
      <w:r w:rsidRPr="002867A9">
        <w:t>:</w:t>
      </w:r>
    </w:p>
    <w:p w14:paraId="79FCE074" w14:textId="77777777" w:rsidR="000227DF" w:rsidRPr="002867A9" w:rsidRDefault="000227DF" w:rsidP="001E5A7E">
      <w:pPr>
        <w:pStyle w:val="BulletListMultiple"/>
      </w:pPr>
      <w:r w:rsidRPr="009F69C7">
        <w:t>Location</w:t>
      </w:r>
      <w:r w:rsidRPr="002867A9">
        <w:t xml:space="preserve"> – Update Location Information</w:t>
      </w:r>
    </w:p>
    <w:p w14:paraId="79FCE075" w14:textId="77777777" w:rsidR="000227DF" w:rsidRPr="002867A9" w:rsidRDefault="000227DF" w:rsidP="001E5A7E">
      <w:pPr>
        <w:pStyle w:val="BulletListMultiple"/>
      </w:pPr>
      <w:r w:rsidRPr="009F69C7">
        <w:t xml:space="preserve">DSS Unit </w:t>
      </w:r>
      <w:r w:rsidRPr="002867A9">
        <w:t>– Add or Update DSS Units</w:t>
      </w:r>
    </w:p>
    <w:p w14:paraId="79FCE076" w14:textId="77777777" w:rsidR="000227DF" w:rsidRPr="002867A9" w:rsidRDefault="000227DF" w:rsidP="001E5A7E">
      <w:pPr>
        <w:pStyle w:val="BulletListMultiple"/>
      </w:pPr>
      <w:r w:rsidRPr="009F69C7">
        <w:t>Access by User</w:t>
      </w:r>
      <w:r w:rsidRPr="002867A9">
        <w:t xml:space="preserve"> – Grant Access to DSS Units by User</w:t>
      </w:r>
    </w:p>
    <w:p w14:paraId="79FCE077" w14:textId="77777777" w:rsidR="000227DF" w:rsidRPr="002867A9" w:rsidRDefault="000227DF" w:rsidP="001E5A7E">
      <w:pPr>
        <w:pStyle w:val="BulletListMultiple"/>
      </w:pPr>
      <w:r w:rsidRPr="009F69C7">
        <w:t>Category</w:t>
      </w:r>
      <w:r w:rsidRPr="002867A9">
        <w:t xml:space="preserve"> – Add or Update Categories</w:t>
      </w:r>
    </w:p>
    <w:p w14:paraId="79FCE078" w14:textId="77777777" w:rsidR="000227DF" w:rsidRPr="002867A9" w:rsidRDefault="000227DF" w:rsidP="001E5A7E">
      <w:pPr>
        <w:pStyle w:val="BulletListMultiple"/>
      </w:pPr>
      <w:r w:rsidRPr="009F69C7">
        <w:t>Procedure</w:t>
      </w:r>
      <w:r w:rsidRPr="002867A9">
        <w:t xml:space="preserve"> – Add or Update Local Procedures</w:t>
      </w:r>
    </w:p>
    <w:p w14:paraId="79FCE079" w14:textId="77777777" w:rsidR="000227DF" w:rsidRPr="002867A9" w:rsidRDefault="000227DF" w:rsidP="001E5A7E">
      <w:pPr>
        <w:pStyle w:val="BulletListMultiple"/>
      </w:pPr>
      <w:r w:rsidRPr="009F69C7">
        <w:t>Reason</w:t>
      </w:r>
      <w:r w:rsidRPr="002867A9">
        <w:t xml:space="preserve"> – Add or Update Procedure Reasons</w:t>
      </w:r>
    </w:p>
    <w:p w14:paraId="79FCE07A" w14:textId="77777777" w:rsidR="000227DF" w:rsidRPr="002867A9" w:rsidRDefault="000227DF" w:rsidP="001E5A7E">
      <w:pPr>
        <w:pStyle w:val="BulletListMultiple"/>
      </w:pPr>
      <w:r w:rsidRPr="009F69C7">
        <w:t xml:space="preserve">Event Code Screen </w:t>
      </w:r>
      <w:r w:rsidRPr="002867A9">
        <w:t>– Add or Update Event Code Screens</w:t>
      </w:r>
    </w:p>
    <w:p w14:paraId="79FCE07B" w14:textId="77777777" w:rsidR="0034421A" w:rsidRDefault="000227DF" w:rsidP="00F002F5">
      <w:pPr>
        <w:pStyle w:val="BulletListMultiple"/>
      </w:pPr>
      <w:r w:rsidRPr="009F69C7">
        <w:t>Inactivate EC Screen</w:t>
      </w:r>
      <w:r w:rsidRPr="002867A9">
        <w:t xml:space="preserve"> – Identify/Inactivate Multiple Event Code Screens</w:t>
      </w:r>
    </w:p>
    <w:p w14:paraId="79FCE07C" w14:textId="77777777" w:rsidR="0034421A" w:rsidRPr="0034421A" w:rsidRDefault="0034421A" w:rsidP="0034421A">
      <w:pPr>
        <w:pStyle w:val="BulletListMultipleLast"/>
      </w:pPr>
      <w:r>
        <w:t>Providers – Maintain Non Licensed Providers</w:t>
      </w:r>
    </w:p>
    <w:p w14:paraId="79FCE07D" w14:textId="77777777" w:rsidR="000227DF" w:rsidRDefault="000227DF" w:rsidP="001E5A7E">
      <w:pPr>
        <w:pStyle w:val="FigureCaption"/>
      </w:pPr>
      <w:bookmarkStart w:id="977" w:name="_Toc477526874"/>
      <w:bookmarkStart w:id="978" w:name="_Toc422742856"/>
      <w:bookmarkStart w:id="979" w:name="_Toc477526875"/>
      <w:bookmarkStart w:id="980" w:name="_Toc477849779"/>
      <w:bookmarkStart w:id="981" w:name="_Toc482735127"/>
      <w:bookmarkEnd w:id="977"/>
      <w:r>
        <w:t>Event Capture Management Main Menu</w:t>
      </w:r>
      <w:bookmarkEnd w:id="978"/>
      <w:bookmarkEnd w:id="979"/>
      <w:bookmarkEnd w:id="980"/>
      <w:bookmarkEnd w:id="981"/>
    </w:p>
    <w:p w14:paraId="79FCE07E" w14:textId="77777777" w:rsidR="00747BB1" w:rsidRPr="00747BB1" w:rsidRDefault="00747BB1" w:rsidP="003B6C1A">
      <w:pPr>
        <w:pStyle w:val="Figure"/>
      </w:pPr>
      <w:r>
        <w:rPr>
          <w:noProof/>
        </w:rPr>
        <w:drawing>
          <wp:inline distT="0" distB="0" distL="0" distR="0" wp14:anchorId="79FCE523" wp14:editId="79FCE524">
            <wp:extent cx="3992342" cy="3048000"/>
            <wp:effectExtent l="0" t="0" r="8255" b="0"/>
            <wp:docPr id="1044" name="Picture 1044" descr="Event Capture Managemen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87053" cy="3043962"/>
                    </a:xfrm>
                    <a:prstGeom prst="rect">
                      <a:avLst/>
                    </a:prstGeom>
                    <a:noFill/>
                  </pic:spPr>
                </pic:pic>
              </a:graphicData>
            </a:graphic>
          </wp:inline>
        </w:drawing>
      </w:r>
    </w:p>
    <w:p w14:paraId="79FCE07F" w14:textId="77777777" w:rsidR="000227DF" w:rsidRDefault="000227DF" w:rsidP="00F002F5">
      <w:pPr>
        <w:pStyle w:val="Heading3"/>
      </w:pPr>
      <w:bookmarkStart w:id="982" w:name="_Toc477526654"/>
      <w:bookmarkStart w:id="983" w:name="_Toc455131603"/>
      <w:bookmarkStart w:id="984" w:name="_Toc421025674"/>
      <w:bookmarkStart w:id="985" w:name="_Toc422471300"/>
      <w:bookmarkStart w:id="986" w:name="_Toc422471468"/>
      <w:bookmarkStart w:id="987" w:name="_Toc477526655"/>
      <w:bookmarkStart w:id="988" w:name="_Toc477938679"/>
      <w:bookmarkStart w:id="989" w:name="_Toc482734938"/>
      <w:bookmarkEnd w:id="982"/>
      <w:bookmarkEnd w:id="983"/>
      <w:r>
        <w:lastRenderedPageBreak/>
        <w:t xml:space="preserve">Location – </w:t>
      </w:r>
      <w:r w:rsidRPr="00F94D33">
        <w:t>Update Location Information</w:t>
      </w:r>
      <w:bookmarkEnd w:id="984"/>
      <w:bookmarkEnd w:id="985"/>
      <w:bookmarkEnd w:id="986"/>
      <w:bookmarkEnd w:id="987"/>
      <w:bookmarkEnd w:id="988"/>
      <w:bookmarkEnd w:id="989"/>
    </w:p>
    <w:p w14:paraId="79FCE080" w14:textId="77777777" w:rsidR="00511C31" w:rsidRDefault="00511C31" w:rsidP="00F002F5">
      <w:pPr>
        <w:pStyle w:val="DSSECSBodyText"/>
      </w:pPr>
      <w:r>
        <w:t>The Location option allows Management users to create or remove access to an Event Capture location and flag it as active or inactive for use in the Event Capture software. When creating a location, the selection can be an individual facility or a division if the facility is multidivisional.</w:t>
      </w:r>
    </w:p>
    <w:p w14:paraId="79FCE081" w14:textId="77777777" w:rsidR="000227DF" w:rsidRPr="00F002F5" w:rsidRDefault="000227DF" w:rsidP="00F002F5">
      <w:pPr>
        <w:pStyle w:val="DSSECSBodyText"/>
        <w:rPr>
          <w:b/>
        </w:rPr>
      </w:pPr>
      <w:r w:rsidRPr="00F002F5">
        <w:rPr>
          <w:b/>
        </w:rPr>
        <w:t>Before the User Starts</w:t>
      </w:r>
    </w:p>
    <w:p w14:paraId="79FCE082" w14:textId="77777777" w:rsidR="000227DF" w:rsidRPr="00F94D33" w:rsidRDefault="000227DF" w:rsidP="001E5A7E">
      <w:pPr>
        <w:pStyle w:val="BulletListMultiple"/>
      </w:pPr>
      <w:r w:rsidRPr="00F94D33">
        <w:t>Location selected must be in the INSTITUTIO</w:t>
      </w:r>
      <w:r w:rsidR="00EB01B7">
        <w:t>N file (#4)</w:t>
      </w:r>
    </w:p>
    <w:p w14:paraId="79FCE083" w14:textId="77777777" w:rsidR="000227DF" w:rsidRPr="00F94D33" w:rsidRDefault="000227DF" w:rsidP="001E5A7E">
      <w:pPr>
        <w:pStyle w:val="BulletListMultipleLast"/>
      </w:pPr>
      <w:r w:rsidRPr="00F94D33">
        <w:t>Locations must be created with this option before the user can establish DSS Units.</w:t>
      </w:r>
      <w:r>
        <w:t xml:space="preserve"> </w:t>
      </w:r>
      <w:r w:rsidRPr="00F94D33">
        <w:t>No further options are functional until the user cr</w:t>
      </w:r>
      <w:r w:rsidR="00EB01B7">
        <w:t>eates an Event Capture location</w:t>
      </w:r>
      <w:r w:rsidR="00747BB1">
        <w:t>.</w:t>
      </w:r>
    </w:p>
    <w:p w14:paraId="79FCE084" w14:textId="77777777" w:rsidR="000227DF" w:rsidRPr="00C95FB0" w:rsidRDefault="000227DF" w:rsidP="001E5A7E">
      <w:pPr>
        <w:pStyle w:val="DSSECSBodyText"/>
      </w:pPr>
      <w:r w:rsidRPr="00F002F5">
        <w:rPr>
          <w:b/>
        </w:rPr>
        <w:t>What the User Will See</w:t>
      </w:r>
    </w:p>
    <w:p w14:paraId="79FCE085" w14:textId="77777777" w:rsidR="00665CAD" w:rsidRDefault="00665CAD" w:rsidP="001E5A7E">
      <w:pPr>
        <w:pStyle w:val="BulletListMultiple"/>
      </w:pPr>
      <w:r>
        <w:t xml:space="preserve">A list of existing locations </w:t>
      </w:r>
      <w:r w:rsidR="000122DE">
        <w:t>displays</w:t>
      </w:r>
      <w:r>
        <w:t xml:space="preserve"> i</w:t>
      </w:r>
      <w:r w:rsidR="00EB01B7">
        <w:t>n a grid format</w:t>
      </w:r>
      <w:r w:rsidR="00747BB1">
        <w:t xml:space="preserve"> (Figure 151).</w:t>
      </w:r>
    </w:p>
    <w:p w14:paraId="79FCE086" w14:textId="77777777" w:rsidR="00665CAD" w:rsidRDefault="00665CAD" w:rsidP="001E5A7E">
      <w:pPr>
        <w:pStyle w:val="BulletListMultiple"/>
      </w:pPr>
      <w:r>
        <w:t xml:space="preserve">For each location listed, the following information is displayed (if available): Location Name, State, Facility Type, Station Number, IEN, and whether </w:t>
      </w:r>
      <w:r w:rsidR="00EB01B7">
        <w:t>or not this location is current</w:t>
      </w:r>
      <w:r w:rsidR="0070654E">
        <w:t>.</w:t>
      </w:r>
    </w:p>
    <w:p w14:paraId="79FCE087" w14:textId="77777777" w:rsidR="000227DF" w:rsidRPr="00366FB2" w:rsidRDefault="00665CAD" w:rsidP="00F002F5">
      <w:pPr>
        <w:pStyle w:val="BulletListMultiple"/>
      </w:pPr>
      <w:r>
        <w:t>A search field is available at the top of the screen, allowing the user to search for a specific location</w:t>
      </w:r>
      <w:r w:rsidR="0070654E">
        <w:t>.</w:t>
      </w:r>
    </w:p>
    <w:p w14:paraId="79FCE088" w14:textId="77777777" w:rsidR="000227DF" w:rsidRDefault="000227DF" w:rsidP="001E5A7E">
      <w:pPr>
        <w:pStyle w:val="FigureCaption"/>
      </w:pPr>
      <w:bookmarkStart w:id="990" w:name="_Toc422742857"/>
      <w:bookmarkStart w:id="991" w:name="_Toc477526876"/>
      <w:bookmarkStart w:id="992" w:name="_Toc477849780"/>
      <w:bookmarkStart w:id="993" w:name="_Toc482735128"/>
      <w:r>
        <w:t xml:space="preserve">Management Menu </w:t>
      </w:r>
      <w:r w:rsidR="00A976CE">
        <w:t>[</w:t>
      </w:r>
      <w:r>
        <w:t>Locations</w:t>
      </w:r>
      <w:r w:rsidR="00A976CE">
        <w:t>]</w:t>
      </w:r>
      <w:r>
        <w:t xml:space="preserve"> Screen</w:t>
      </w:r>
      <w:bookmarkEnd w:id="990"/>
      <w:bookmarkEnd w:id="991"/>
      <w:bookmarkEnd w:id="992"/>
      <w:bookmarkEnd w:id="993"/>
    </w:p>
    <w:p w14:paraId="79FCE089" w14:textId="77777777" w:rsidR="0070654E" w:rsidRPr="0070654E" w:rsidRDefault="0070654E" w:rsidP="003B6C1A">
      <w:pPr>
        <w:pStyle w:val="Figure"/>
      </w:pPr>
      <w:r>
        <w:rPr>
          <w:noProof/>
        </w:rPr>
        <w:drawing>
          <wp:inline distT="0" distB="0" distL="0" distR="0" wp14:anchorId="79FCE525" wp14:editId="79FCE526">
            <wp:extent cx="5093208" cy="3410712"/>
            <wp:effectExtent l="0" t="0" r="0" b="0"/>
            <wp:docPr id="132" name="Picture 132" descr="Management Menu (Loca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ent_Locations.PNG"/>
                    <pic:cNvPicPr/>
                  </pic:nvPicPr>
                  <pic:blipFill>
                    <a:blip r:embed="rId203">
                      <a:extLst>
                        <a:ext uri="{28A0092B-C50C-407E-A947-70E740481C1C}">
                          <a14:useLocalDpi xmlns:a14="http://schemas.microsoft.com/office/drawing/2010/main" val="0"/>
                        </a:ext>
                      </a:extLst>
                    </a:blip>
                    <a:stretch>
                      <a:fillRect/>
                    </a:stretch>
                  </pic:blipFill>
                  <pic:spPr>
                    <a:xfrm>
                      <a:off x="0" y="0"/>
                      <a:ext cx="5093208" cy="3410712"/>
                    </a:xfrm>
                    <a:prstGeom prst="rect">
                      <a:avLst/>
                    </a:prstGeom>
                  </pic:spPr>
                </pic:pic>
              </a:graphicData>
            </a:graphic>
          </wp:inline>
        </w:drawing>
      </w:r>
    </w:p>
    <w:p w14:paraId="79FCE08A" w14:textId="77777777" w:rsidR="000227DF" w:rsidRDefault="00A976CE" w:rsidP="00F002F5">
      <w:pPr>
        <w:pStyle w:val="DSSECSBodyText"/>
      </w:pPr>
      <w:r w:rsidRPr="002867A9">
        <w:t xml:space="preserve">From the </w:t>
      </w:r>
      <w:r>
        <w:t>Locations</w:t>
      </w:r>
      <w:r w:rsidRPr="002867A9">
        <w:t xml:space="preserve"> screen</w:t>
      </w:r>
      <w:r w:rsidRPr="006528A6">
        <w:t>,</w:t>
      </w:r>
      <w:r w:rsidRPr="00624C45">
        <w:t xml:space="preserve"> </w:t>
      </w:r>
      <w:r>
        <w:t xml:space="preserve">the user can select a location by </w:t>
      </w:r>
      <w:r w:rsidRPr="00624C45">
        <w:t>double-click</w:t>
      </w:r>
      <w:r>
        <w:t>ing</w:t>
      </w:r>
      <w:r w:rsidRPr="00624C45">
        <w:t xml:space="preserve"> on </w:t>
      </w:r>
      <w:r>
        <w:t xml:space="preserve">a </w:t>
      </w:r>
      <w:r w:rsidRPr="00624C45">
        <w:t>row or</w:t>
      </w:r>
      <w:r>
        <w:t xml:space="preserve"> by</w:t>
      </w:r>
      <w:r w:rsidRPr="00624C45">
        <w:t xml:space="preserve"> highl</w:t>
      </w:r>
      <w:r w:rsidRPr="009F69C7">
        <w:t>ight</w:t>
      </w:r>
      <w:r>
        <w:t xml:space="preserve">ing a row and then clicking </w:t>
      </w:r>
      <w:r w:rsidRPr="009F69C7">
        <w:t>the Update</w:t>
      </w:r>
      <w:r w:rsidRPr="006528A6">
        <w:t xml:space="preserve"> </w:t>
      </w:r>
      <w:r w:rsidRPr="00624C45">
        <w:t>button.</w:t>
      </w:r>
      <w:r>
        <w:t xml:space="preserve"> </w:t>
      </w:r>
      <w:r w:rsidR="000227DF" w:rsidRPr="00F94D33">
        <w:t>After selecting a location, a</w:t>
      </w:r>
      <w:r w:rsidR="000227DF">
        <w:t xml:space="preserve">n edit </w:t>
      </w:r>
      <w:r w:rsidR="000227DF" w:rsidRPr="00F94D33">
        <w:t>screen appear</w:t>
      </w:r>
      <w:r>
        <w:t>s</w:t>
      </w:r>
      <w:r w:rsidR="000227DF">
        <w:t>, allowing the user</w:t>
      </w:r>
      <w:r w:rsidR="000227DF" w:rsidRPr="00F94D33">
        <w:t xml:space="preserve"> </w:t>
      </w:r>
      <w:r>
        <w:t xml:space="preserve">either </w:t>
      </w:r>
      <w:r w:rsidR="000227DF">
        <w:t>to</w:t>
      </w:r>
      <w:r w:rsidR="000227DF" w:rsidRPr="00F94D33">
        <w:t xml:space="preserve"> create the location as </w:t>
      </w:r>
      <w:r w:rsidR="000227DF">
        <w:t xml:space="preserve">a </w:t>
      </w:r>
      <w:r w:rsidR="000227DF" w:rsidRPr="00F94D33">
        <w:t xml:space="preserve">current </w:t>
      </w:r>
      <w:r w:rsidR="000227DF">
        <w:t xml:space="preserve">Event Capture location </w:t>
      </w:r>
      <w:r w:rsidR="000227DF" w:rsidRPr="00F94D33">
        <w:t xml:space="preserve">or </w:t>
      </w:r>
      <w:r w:rsidR="000227DF">
        <w:t xml:space="preserve">to </w:t>
      </w:r>
      <w:r w:rsidR="000227DF" w:rsidRPr="00F94D33">
        <w:t>remove the selected location</w:t>
      </w:r>
      <w:r>
        <w:t xml:space="preserve"> (Figure 1</w:t>
      </w:r>
      <w:r w:rsidR="0070654E">
        <w:t>52</w:t>
      </w:r>
      <w:r>
        <w:t>)</w:t>
      </w:r>
      <w:r w:rsidR="000227DF" w:rsidRPr="00F94D33">
        <w:t>.</w:t>
      </w:r>
    </w:p>
    <w:p w14:paraId="79FCE08B" w14:textId="77777777" w:rsidR="000227DF" w:rsidRDefault="000227DF" w:rsidP="001E5A7E">
      <w:pPr>
        <w:pStyle w:val="FigureCaption"/>
      </w:pPr>
      <w:bookmarkStart w:id="994" w:name="_Toc422742858"/>
      <w:bookmarkStart w:id="995" w:name="_Toc477526877"/>
      <w:bookmarkStart w:id="996" w:name="_Toc477849781"/>
      <w:bookmarkStart w:id="997" w:name="_Toc482735129"/>
      <w:r>
        <w:lastRenderedPageBreak/>
        <w:t>Edit Location Screen</w:t>
      </w:r>
      <w:bookmarkEnd w:id="994"/>
      <w:bookmarkEnd w:id="995"/>
      <w:bookmarkEnd w:id="996"/>
      <w:bookmarkEnd w:id="997"/>
    </w:p>
    <w:p w14:paraId="79FCE08C" w14:textId="77777777" w:rsidR="000227DF" w:rsidRDefault="000227DF" w:rsidP="001E5A7E">
      <w:pPr>
        <w:pStyle w:val="Figure"/>
      </w:pPr>
      <w:r w:rsidRPr="004C7C14">
        <w:rPr>
          <w:noProof/>
        </w:rPr>
        <w:t xml:space="preserve"> </w:t>
      </w:r>
      <w:r>
        <w:rPr>
          <w:noProof/>
        </w:rPr>
        <w:drawing>
          <wp:inline distT="0" distB="0" distL="0" distR="0" wp14:anchorId="79FCE527" wp14:editId="79FCE528">
            <wp:extent cx="3352800" cy="1615112"/>
            <wp:effectExtent l="0" t="0" r="0" b="4445"/>
            <wp:docPr id="371" name="Picture 371" descr="Screen Capture of Create as Current Event Capture Location mess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email">
                      <a:extLst>
                        <a:ext uri="{28A0092B-C50C-407E-A947-70E740481C1C}">
                          <a14:useLocalDpi xmlns:a14="http://schemas.microsoft.com/office/drawing/2010/main"/>
                        </a:ext>
                      </a:extLst>
                    </a:blip>
                    <a:stretch>
                      <a:fillRect/>
                    </a:stretch>
                  </pic:blipFill>
                  <pic:spPr>
                    <a:xfrm>
                      <a:off x="0" y="0"/>
                      <a:ext cx="3362977" cy="1620015"/>
                    </a:xfrm>
                    <a:prstGeom prst="rect">
                      <a:avLst/>
                    </a:prstGeom>
                  </pic:spPr>
                </pic:pic>
              </a:graphicData>
            </a:graphic>
          </wp:inline>
        </w:drawing>
      </w:r>
    </w:p>
    <w:p w14:paraId="79FCE08D" w14:textId="77777777" w:rsidR="000227DF" w:rsidRPr="00366FB2" w:rsidRDefault="000227DF" w:rsidP="001E5A7E">
      <w:pPr>
        <w:pStyle w:val="TableText"/>
        <w:rPr>
          <w:rFonts w:eastAsiaTheme="minorHAnsi" w:cs="Arial"/>
        </w:rPr>
      </w:pPr>
      <w:r w:rsidRPr="002867A9">
        <w:t xml:space="preserve">The rows </w:t>
      </w:r>
      <w:r w:rsidR="00A976CE">
        <w:t xml:space="preserve">within the Locations screen </w:t>
      </w:r>
      <w:r w:rsidRPr="002867A9">
        <w:t xml:space="preserve">can be sorted by using the </w:t>
      </w:r>
      <w:r w:rsidRPr="009F69C7">
        <w:t>Sort</w:t>
      </w:r>
      <w:r w:rsidRPr="002867A9">
        <w:t xml:space="preserve"> menu</w:t>
      </w:r>
      <w:r w:rsidR="00A976CE">
        <w:t xml:space="preserve"> (Figure 15</w:t>
      </w:r>
      <w:r w:rsidR="0070654E">
        <w:t>3</w:t>
      </w:r>
      <w:r w:rsidR="00A976CE">
        <w:t>)</w:t>
      </w:r>
      <w:r w:rsidRPr="002867A9">
        <w:t xml:space="preserve"> or by clicking on the column header.</w:t>
      </w:r>
    </w:p>
    <w:p w14:paraId="79FCE08E" w14:textId="77777777" w:rsidR="000227DF" w:rsidRDefault="000227DF" w:rsidP="001E5A7E">
      <w:pPr>
        <w:pStyle w:val="FigureCaption"/>
      </w:pPr>
      <w:bookmarkStart w:id="998" w:name="_Toc422742859"/>
      <w:bookmarkStart w:id="999" w:name="_Toc477526878"/>
      <w:bookmarkStart w:id="1000" w:name="_Toc477849782"/>
      <w:bookmarkStart w:id="1001" w:name="_Toc482735130"/>
      <w:r>
        <w:t>Sort Menu Options</w:t>
      </w:r>
      <w:bookmarkEnd w:id="998"/>
      <w:bookmarkEnd w:id="999"/>
      <w:bookmarkEnd w:id="1000"/>
      <w:bookmarkEnd w:id="1001"/>
    </w:p>
    <w:p w14:paraId="79FCE08F" w14:textId="77777777" w:rsidR="0070654E" w:rsidRPr="0070654E" w:rsidRDefault="0070654E" w:rsidP="003B6C1A">
      <w:pPr>
        <w:pStyle w:val="Figure"/>
      </w:pPr>
      <w:r>
        <w:rPr>
          <w:noProof/>
        </w:rPr>
        <w:drawing>
          <wp:inline distT="0" distB="0" distL="0" distR="0" wp14:anchorId="79FCE529" wp14:editId="79FCE52A">
            <wp:extent cx="2148840" cy="1472184"/>
            <wp:effectExtent l="0" t="0" r="3810" b="0"/>
            <wp:docPr id="133" name="Picture 133" descr="Sort Menu options on the Management Menu Locations screen. Options include: by name, by state, by facility type, by station number, by IEN, and by curren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s_Sort.PNG"/>
                    <pic:cNvPicPr/>
                  </pic:nvPicPr>
                  <pic:blipFill>
                    <a:blip r:embed="rId205">
                      <a:extLst>
                        <a:ext uri="{28A0092B-C50C-407E-A947-70E740481C1C}">
                          <a14:useLocalDpi xmlns:a14="http://schemas.microsoft.com/office/drawing/2010/main" val="0"/>
                        </a:ext>
                      </a:extLst>
                    </a:blip>
                    <a:stretch>
                      <a:fillRect/>
                    </a:stretch>
                  </pic:blipFill>
                  <pic:spPr>
                    <a:xfrm>
                      <a:off x="0" y="0"/>
                      <a:ext cx="2148840" cy="1472184"/>
                    </a:xfrm>
                    <a:prstGeom prst="rect">
                      <a:avLst/>
                    </a:prstGeom>
                  </pic:spPr>
                </pic:pic>
              </a:graphicData>
            </a:graphic>
          </wp:inline>
        </w:drawing>
      </w:r>
    </w:p>
    <w:p w14:paraId="79FCE090" w14:textId="77777777" w:rsidR="000227DF" w:rsidRPr="002867A9" w:rsidRDefault="000227DF" w:rsidP="001E5A7E">
      <w:pPr>
        <w:pStyle w:val="DSSECSBodyText"/>
        <w:spacing w:before="240"/>
      </w:pPr>
      <w:r w:rsidRPr="002867A9">
        <w:t xml:space="preserve">To </w:t>
      </w:r>
      <w:r w:rsidRPr="009F69C7">
        <w:t>create</w:t>
      </w:r>
      <w:r w:rsidRPr="002867A9">
        <w:t xml:space="preserve"> a current location, click the checkbox labeled “</w:t>
      </w:r>
      <w:r w:rsidRPr="009F69C7">
        <w:t>Create as current Event Capture location</w:t>
      </w:r>
      <w:r w:rsidRPr="002867A9">
        <w:t xml:space="preserve">” and click the </w:t>
      </w:r>
      <w:r w:rsidRPr="009F69C7">
        <w:t>OK</w:t>
      </w:r>
      <w:r w:rsidRPr="002867A9">
        <w:t xml:space="preserve"> button</w:t>
      </w:r>
      <w:r w:rsidR="00A976CE">
        <w:t xml:space="preserve"> (Figure 15</w:t>
      </w:r>
      <w:r w:rsidR="0070654E">
        <w:t>4</w:t>
      </w:r>
      <w:r w:rsidR="00A976CE">
        <w:t>)</w:t>
      </w:r>
      <w:r w:rsidRPr="002867A9">
        <w:t>. The location is “flagged” as active for use</w:t>
      </w:r>
      <w:r w:rsidR="00EB01B7">
        <w:t xml:space="preserve"> in the Event Capture software.</w:t>
      </w:r>
    </w:p>
    <w:p w14:paraId="79FCE091" w14:textId="77777777" w:rsidR="000227DF" w:rsidRDefault="000227DF" w:rsidP="001E5A7E">
      <w:pPr>
        <w:pStyle w:val="FigureCaption"/>
      </w:pPr>
      <w:bookmarkStart w:id="1002" w:name="_Toc422742860"/>
      <w:bookmarkStart w:id="1003" w:name="_Toc477526879"/>
      <w:bookmarkStart w:id="1004" w:name="_Toc477849783"/>
      <w:bookmarkStart w:id="1005" w:name="_Toc482735131"/>
      <w:r>
        <w:t>Creating a Current Location</w:t>
      </w:r>
      <w:bookmarkEnd w:id="1002"/>
      <w:bookmarkEnd w:id="1003"/>
      <w:bookmarkEnd w:id="1004"/>
      <w:bookmarkEnd w:id="1005"/>
    </w:p>
    <w:p w14:paraId="79FCE092" w14:textId="77777777" w:rsidR="000227DF" w:rsidRDefault="000227DF" w:rsidP="001E5A7E">
      <w:pPr>
        <w:pStyle w:val="Figure"/>
      </w:pPr>
      <w:r w:rsidRPr="001E4605">
        <w:rPr>
          <w:noProof/>
        </w:rPr>
        <w:t xml:space="preserve"> </w:t>
      </w:r>
      <w:r>
        <w:rPr>
          <w:noProof/>
        </w:rPr>
        <w:drawing>
          <wp:inline distT="0" distB="0" distL="0" distR="0" wp14:anchorId="79FCE52B" wp14:editId="79FCE52C">
            <wp:extent cx="3381375" cy="1628877"/>
            <wp:effectExtent l="0" t="0" r="0" b="9525"/>
            <wp:docPr id="373" name="Picture 373" descr="Screen capture that shows the Edit Location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email">
                      <a:extLst>
                        <a:ext uri="{28A0092B-C50C-407E-A947-70E740481C1C}">
                          <a14:useLocalDpi xmlns:a14="http://schemas.microsoft.com/office/drawing/2010/main"/>
                        </a:ext>
                      </a:extLst>
                    </a:blip>
                    <a:stretch>
                      <a:fillRect/>
                    </a:stretch>
                  </pic:blipFill>
                  <pic:spPr>
                    <a:xfrm>
                      <a:off x="0" y="0"/>
                      <a:ext cx="3389094" cy="1632596"/>
                    </a:xfrm>
                    <a:prstGeom prst="rect">
                      <a:avLst/>
                    </a:prstGeom>
                  </pic:spPr>
                </pic:pic>
              </a:graphicData>
            </a:graphic>
          </wp:inline>
        </w:drawing>
      </w:r>
    </w:p>
    <w:p w14:paraId="79FCE093" w14:textId="77777777" w:rsidR="000227DF" w:rsidRPr="00672AEA" w:rsidRDefault="000227DF" w:rsidP="001E5A7E">
      <w:pPr>
        <w:pStyle w:val="DSSECSBodyText"/>
        <w:spacing w:before="240"/>
      </w:pPr>
      <w:r w:rsidRPr="002867A9">
        <w:t xml:space="preserve">To </w:t>
      </w:r>
      <w:r w:rsidRPr="009F69C7">
        <w:t>remove</w:t>
      </w:r>
      <w:r w:rsidRPr="002867A9">
        <w:t xml:space="preserve"> a current location, click the checkbox labeled “</w:t>
      </w:r>
      <w:r w:rsidRPr="009F69C7">
        <w:t>Remove as current Event Capture location</w:t>
      </w:r>
      <w:r w:rsidRPr="002867A9">
        <w:t xml:space="preserve">” and click the </w:t>
      </w:r>
      <w:r w:rsidRPr="009F69C7">
        <w:t>OK</w:t>
      </w:r>
      <w:r w:rsidRPr="002867A9">
        <w:t xml:space="preserve"> button</w:t>
      </w:r>
      <w:r w:rsidR="00A976CE">
        <w:t xml:space="preserve"> (Figure 15</w:t>
      </w:r>
      <w:r w:rsidR="0070654E">
        <w:t>5</w:t>
      </w:r>
      <w:r w:rsidR="00A976CE">
        <w:t>)</w:t>
      </w:r>
      <w:r w:rsidRPr="002867A9">
        <w:t>. The location is “flagged” as inactive</w:t>
      </w:r>
      <w:r w:rsidRPr="00672AEA">
        <w:t xml:space="preserve"> for use in the Event Capture software.</w:t>
      </w:r>
    </w:p>
    <w:p w14:paraId="79FCE094" w14:textId="77777777" w:rsidR="000227DF" w:rsidRDefault="000227DF" w:rsidP="001E5A7E">
      <w:pPr>
        <w:pStyle w:val="FigureCaption"/>
      </w:pPr>
      <w:bookmarkStart w:id="1006" w:name="_Toc422742861"/>
      <w:bookmarkStart w:id="1007" w:name="_Toc477526880"/>
      <w:bookmarkStart w:id="1008" w:name="_Toc477849784"/>
      <w:bookmarkStart w:id="1009" w:name="_Toc482735132"/>
      <w:r>
        <w:lastRenderedPageBreak/>
        <w:t>Removing a Current Location</w:t>
      </w:r>
      <w:bookmarkEnd w:id="1006"/>
      <w:bookmarkEnd w:id="1007"/>
      <w:bookmarkEnd w:id="1008"/>
      <w:bookmarkEnd w:id="1009"/>
    </w:p>
    <w:p w14:paraId="79FCE095" w14:textId="77777777" w:rsidR="00F002F5" w:rsidRDefault="000227DF" w:rsidP="001E5A7E">
      <w:pPr>
        <w:pStyle w:val="Figure"/>
        <w:rPr>
          <w:noProof/>
        </w:rPr>
      </w:pPr>
      <w:r w:rsidRPr="001E4605">
        <w:rPr>
          <w:noProof/>
        </w:rPr>
        <w:t xml:space="preserve"> </w:t>
      </w:r>
      <w:r>
        <w:rPr>
          <w:noProof/>
        </w:rPr>
        <w:drawing>
          <wp:inline distT="0" distB="0" distL="0" distR="0" wp14:anchorId="79FCE52D" wp14:editId="79FCE52E">
            <wp:extent cx="2762250" cy="1330631"/>
            <wp:effectExtent l="0" t="0" r="0" b="3175"/>
            <wp:docPr id="374" name="Picture 374" descr="Screen capture showing the Edit Location popup with &quot;Remove as current Event Capture location&qu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email">
                      <a:extLst>
                        <a:ext uri="{28A0092B-C50C-407E-A947-70E740481C1C}">
                          <a14:useLocalDpi xmlns:a14="http://schemas.microsoft.com/office/drawing/2010/main"/>
                        </a:ext>
                      </a:extLst>
                    </a:blip>
                    <a:stretch>
                      <a:fillRect/>
                    </a:stretch>
                  </pic:blipFill>
                  <pic:spPr>
                    <a:xfrm>
                      <a:off x="0" y="0"/>
                      <a:ext cx="2777190" cy="1337828"/>
                    </a:xfrm>
                    <a:prstGeom prst="rect">
                      <a:avLst/>
                    </a:prstGeom>
                  </pic:spPr>
                </pic:pic>
              </a:graphicData>
            </a:graphic>
          </wp:inline>
        </w:drawing>
      </w:r>
    </w:p>
    <w:p w14:paraId="79FCE096" w14:textId="77777777" w:rsidR="000227DF" w:rsidRPr="00672AEA" w:rsidRDefault="000227DF" w:rsidP="001E5A7E">
      <w:pPr>
        <w:pStyle w:val="DSSECSBodyText"/>
      </w:pPr>
      <w:r w:rsidRPr="002867A9">
        <w:t>Click</w:t>
      </w:r>
      <w:r w:rsidRPr="00672AEA">
        <w:t xml:space="preserve"> the </w:t>
      </w:r>
      <w:r w:rsidRPr="009F69C7">
        <w:t>Export</w:t>
      </w:r>
      <w:r w:rsidRPr="002867A9">
        <w:t xml:space="preserve"> button to export the Locations listing to Excel.</w:t>
      </w:r>
      <w:r w:rsidRPr="00672AEA">
        <w:t xml:space="preserve"> The tab in Excel is titled “ECS Location Table Export”</w:t>
      </w:r>
      <w:r w:rsidR="00A976CE">
        <w:t xml:space="preserve"> (Figure 15</w:t>
      </w:r>
      <w:r w:rsidR="0070654E">
        <w:t>6</w:t>
      </w:r>
      <w:r w:rsidR="00A976CE">
        <w:t>)</w:t>
      </w:r>
      <w:r w:rsidR="00511C31">
        <w:t>.</w:t>
      </w:r>
    </w:p>
    <w:p w14:paraId="79FCE097" w14:textId="77777777" w:rsidR="000227DF" w:rsidRDefault="00A976CE" w:rsidP="001E5A7E">
      <w:pPr>
        <w:pStyle w:val="FigureCaption"/>
      </w:pPr>
      <w:bookmarkStart w:id="1010" w:name="_Toc422742862"/>
      <w:bookmarkStart w:id="1011" w:name="_Toc477526881"/>
      <w:bookmarkStart w:id="1012" w:name="_Toc482735133"/>
      <w:r>
        <w:t xml:space="preserve">Export - </w:t>
      </w:r>
      <w:bookmarkStart w:id="1013" w:name="_Toc477849785"/>
      <w:r w:rsidR="000227DF">
        <w:t>ECS Location Table</w:t>
      </w:r>
      <w:bookmarkEnd w:id="1010"/>
      <w:bookmarkEnd w:id="1011"/>
      <w:bookmarkEnd w:id="1012"/>
      <w:bookmarkEnd w:id="1013"/>
    </w:p>
    <w:p w14:paraId="79FCE098" w14:textId="77777777" w:rsidR="00511C31" w:rsidRPr="00511C31" w:rsidRDefault="00511C31" w:rsidP="000F0A11">
      <w:pPr>
        <w:pStyle w:val="Figure"/>
      </w:pPr>
      <w:r>
        <w:rPr>
          <w:noProof/>
        </w:rPr>
        <w:drawing>
          <wp:inline distT="0" distB="0" distL="0" distR="0" wp14:anchorId="79FCE52F" wp14:editId="79FCE530">
            <wp:extent cx="4625563" cy="2362200"/>
            <wp:effectExtent l="0" t="0" r="3810" b="0"/>
            <wp:docPr id="42" name="Picture 42" descr="Export ECS Locati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s-Export.PNG"/>
                    <pic:cNvPicPr/>
                  </pic:nvPicPr>
                  <pic:blipFill>
                    <a:blip r:embed="rId208">
                      <a:extLst>
                        <a:ext uri="{28A0092B-C50C-407E-A947-70E740481C1C}">
                          <a14:useLocalDpi xmlns:a14="http://schemas.microsoft.com/office/drawing/2010/main" val="0"/>
                        </a:ext>
                      </a:extLst>
                    </a:blip>
                    <a:stretch>
                      <a:fillRect/>
                    </a:stretch>
                  </pic:blipFill>
                  <pic:spPr>
                    <a:xfrm>
                      <a:off x="0" y="0"/>
                      <a:ext cx="4633156" cy="2366078"/>
                    </a:xfrm>
                    <a:prstGeom prst="rect">
                      <a:avLst/>
                    </a:prstGeom>
                  </pic:spPr>
                </pic:pic>
              </a:graphicData>
            </a:graphic>
          </wp:inline>
        </w:drawing>
      </w:r>
    </w:p>
    <w:p w14:paraId="79FCE099" w14:textId="77777777" w:rsidR="000227DF" w:rsidRDefault="000227DF" w:rsidP="000F0A11">
      <w:pPr>
        <w:pStyle w:val="Heading3"/>
      </w:pPr>
      <w:bookmarkStart w:id="1014" w:name="_Toc477526656"/>
      <w:bookmarkStart w:id="1015" w:name="_Toc455131605"/>
      <w:bookmarkStart w:id="1016" w:name="_Toc421025675"/>
      <w:bookmarkStart w:id="1017" w:name="_Toc422471301"/>
      <w:bookmarkStart w:id="1018" w:name="_Toc422471469"/>
      <w:bookmarkStart w:id="1019" w:name="_Toc477526657"/>
      <w:bookmarkStart w:id="1020" w:name="_Toc477938680"/>
      <w:bookmarkStart w:id="1021" w:name="_Toc482734939"/>
      <w:bookmarkEnd w:id="1014"/>
      <w:bookmarkEnd w:id="1015"/>
      <w:r>
        <w:t xml:space="preserve">DSS Unit – </w:t>
      </w:r>
      <w:r w:rsidRPr="00F94D33">
        <w:t>Add or Update DSS Units</w:t>
      </w:r>
      <w:bookmarkEnd w:id="1016"/>
      <w:bookmarkEnd w:id="1017"/>
      <w:bookmarkEnd w:id="1018"/>
      <w:bookmarkEnd w:id="1019"/>
      <w:bookmarkEnd w:id="1020"/>
      <w:bookmarkEnd w:id="1021"/>
    </w:p>
    <w:p w14:paraId="79FCE09A" w14:textId="77777777" w:rsidR="000227DF" w:rsidRDefault="000227DF" w:rsidP="001E5A7E">
      <w:pPr>
        <w:pStyle w:val="DSSECSBodyText"/>
        <w:spacing w:line="240" w:lineRule="auto"/>
      </w:pPr>
      <w:r>
        <w:t xml:space="preserve">The Add/Update DSS Units option allows </w:t>
      </w:r>
      <w:r w:rsidR="000122DE">
        <w:t>Management users</w:t>
      </w:r>
      <w:r>
        <w:t xml:space="preserve"> to </w:t>
      </w:r>
      <w:r w:rsidR="000122DE">
        <w:t xml:space="preserve">enter and edit (but </w:t>
      </w:r>
      <w:r w:rsidR="000122DE">
        <w:rPr>
          <w:u w:val="single"/>
        </w:rPr>
        <w:t>not</w:t>
      </w:r>
      <w:r w:rsidR="000122DE">
        <w:t xml:space="preserve"> delete)</w:t>
      </w:r>
      <w:r>
        <w:t xml:space="preserve"> DSS Units for use with Event Capture. DSS Units typically represent the smallest identifiable work unit in a clinical service at the medical cente</w:t>
      </w:r>
      <w:r w:rsidR="00DA7873">
        <w:t>r and are defined by the VA</w:t>
      </w:r>
      <w:r w:rsidR="00246B15">
        <w:t xml:space="preserve"> Medical Centers (VA</w:t>
      </w:r>
      <w:r w:rsidR="00DA7873">
        <w:t>MC</w:t>
      </w:r>
      <w:r w:rsidR="00246B15">
        <w:t>)</w:t>
      </w:r>
      <w:r w:rsidR="00DA7873">
        <w:t>.</w:t>
      </w:r>
    </w:p>
    <w:p w14:paraId="79FCE09B" w14:textId="77777777" w:rsidR="000227DF" w:rsidRDefault="000227DF" w:rsidP="001E5A7E">
      <w:pPr>
        <w:pStyle w:val="DSSECSBodyText"/>
        <w:spacing w:line="240" w:lineRule="auto"/>
      </w:pPr>
      <w:r>
        <w:t>A DSS Unit can represent any of the following:</w:t>
      </w:r>
    </w:p>
    <w:p w14:paraId="79FCE09C" w14:textId="77777777" w:rsidR="000227DF" w:rsidRPr="002641AE" w:rsidRDefault="000227DF" w:rsidP="001E5A7E">
      <w:pPr>
        <w:pStyle w:val="BulletListMultiple"/>
      </w:pPr>
      <w:r w:rsidRPr="002641AE">
        <w:t>An entire service</w:t>
      </w:r>
    </w:p>
    <w:p w14:paraId="79FCE09D" w14:textId="77777777" w:rsidR="000227DF" w:rsidRPr="002641AE" w:rsidRDefault="000227DF" w:rsidP="001E5A7E">
      <w:pPr>
        <w:pStyle w:val="BulletListMultiple"/>
      </w:pPr>
      <w:r w:rsidRPr="002641AE">
        <w:t>A section of a service</w:t>
      </w:r>
    </w:p>
    <w:p w14:paraId="79FCE09E" w14:textId="77777777" w:rsidR="000227DF" w:rsidRPr="002641AE" w:rsidRDefault="000227DF" w:rsidP="001E5A7E">
      <w:pPr>
        <w:pStyle w:val="BulletListMultiple"/>
      </w:pPr>
      <w:r w:rsidRPr="002641AE">
        <w:t>A small section within a section</w:t>
      </w:r>
    </w:p>
    <w:p w14:paraId="79FCE09F" w14:textId="77777777" w:rsidR="000227DF" w:rsidRPr="002641AE" w:rsidRDefault="000227DF" w:rsidP="001E5A7E">
      <w:pPr>
        <w:pStyle w:val="BulletListMultipleLast"/>
      </w:pPr>
      <w:r w:rsidRPr="002641AE">
        <w:t>A medical equipment item used in patient procedures</w:t>
      </w:r>
    </w:p>
    <w:p w14:paraId="79FCE0A0" w14:textId="77777777" w:rsidR="000227DF" w:rsidRPr="000F0A11" w:rsidRDefault="000227DF" w:rsidP="000F0A11">
      <w:pPr>
        <w:pStyle w:val="DSSECSBodyText"/>
        <w:spacing w:line="240" w:lineRule="auto"/>
        <w:rPr>
          <w:b/>
        </w:rPr>
      </w:pPr>
      <w:r w:rsidRPr="000F0A11">
        <w:rPr>
          <w:b/>
        </w:rPr>
        <w:t>Before the User Starts</w:t>
      </w:r>
    </w:p>
    <w:p w14:paraId="79FCE0A1" w14:textId="77777777" w:rsidR="000227DF" w:rsidRPr="00672AEA" w:rsidRDefault="000227DF" w:rsidP="001E5A7E">
      <w:pPr>
        <w:pStyle w:val="BulletListMultiple"/>
      </w:pPr>
      <w:r w:rsidRPr="002867A9">
        <w:t>Use the</w:t>
      </w:r>
      <w:r w:rsidRPr="009F69C7">
        <w:t xml:space="preserve"> Location - Update Location Information</w:t>
      </w:r>
      <w:r w:rsidRPr="002867A9">
        <w:t xml:space="preserve"> option to create an Event Capture loc</w:t>
      </w:r>
      <w:r w:rsidR="00DA7873">
        <w:t>ation before using this option.</w:t>
      </w:r>
    </w:p>
    <w:p w14:paraId="79FCE0A2" w14:textId="5A9D124C" w:rsidR="000227DF" w:rsidRPr="00672AEA" w:rsidRDefault="000227DF" w:rsidP="001E5A7E">
      <w:pPr>
        <w:pStyle w:val="BulletListMultiple"/>
      </w:pPr>
      <w:r w:rsidRPr="00672AEA">
        <w:t xml:space="preserve">A prompt displays a notification to enter an Associated Stop Code only if the </w:t>
      </w:r>
      <w:r w:rsidR="003E132C">
        <w:t xml:space="preserve">send “All Records” </w:t>
      </w:r>
      <w:r w:rsidRPr="00672AEA">
        <w:t>flag is set to NO.</w:t>
      </w:r>
    </w:p>
    <w:p w14:paraId="79FCE0A3" w14:textId="77777777" w:rsidR="000227DF" w:rsidRPr="00F94D33" w:rsidRDefault="000227DF" w:rsidP="001E5A7E">
      <w:pPr>
        <w:pStyle w:val="BulletListMultipleLast"/>
      </w:pPr>
      <w:r w:rsidRPr="00F94D33">
        <w:t>No further options are functional until DSS Units are created.</w:t>
      </w:r>
    </w:p>
    <w:p w14:paraId="79FCE0A4" w14:textId="77777777" w:rsidR="000227DF" w:rsidRPr="00041064" w:rsidRDefault="000227DF" w:rsidP="001E5A7E">
      <w:pPr>
        <w:pStyle w:val="DSSECSBodyText"/>
      </w:pPr>
      <w:r w:rsidRPr="000F0A11">
        <w:rPr>
          <w:b/>
        </w:rPr>
        <w:t>What the User Will See</w:t>
      </w:r>
    </w:p>
    <w:p w14:paraId="79FCE0A5" w14:textId="77777777" w:rsidR="000122DE" w:rsidRDefault="000122DE" w:rsidP="000F0A11">
      <w:pPr>
        <w:pStyle w:val="BulletListMultiple"/>
      </w:pPr>
      <w:r>
        <w:lastRenderedPageBreak/>
        <w:t>A</w:t>
      </w:r>
      <w:r w:rsidR="000227DF" w:rsidRPr="002867A9">
        <w:t xml:space="preserve"> list of DSS Units</w:t>
      </w:r>
      <w:r>
        <w:t xml:space="preserve"> displays in grid </w:t>
      </w:r>
      <w:r w:rsidRPr="000F0A11">
        <w:rPr>
          <w:rStyle w:val="BulletListMultipleChar"/>
        </w:rPr>
        <w:t>format</w:t>
      </w:r>
      <w:r w:rsidR="00246B15">
        <w:rPr>
          <w:rStyle w:val="BulletListMultipleChar"/>
        </w:rPr>
        <w:t xml:space="preserve"> (Figure 157)</w:t>
      </w:r>
      <w:r>
        <w:t>.</w:t>
      </w:r>
    </w:p>
    <w:p w14:paraId="79FCE0A6" w14:textId="77777777" w:rsidR="000D06F6" w:rsidRDefault="000122DE" w:rsidP="000F0A11">
      <w:pPr>
        <w:pStyle w:val="BulletListMultiple"/>
      </w:pPr>
      <w:r>
        <w:t>A search field is available at the top of the screen, allowing the user to search for a specific DSS Unit. Options to search by “Active” or “Inactive” status are also available.</w:t>
      </w:r>
      <w:r w:rsidR="000D06F6">
        <w:t xml:space="preserve"> </w:t>
      </w:r>
      <w:r w:rsidR="000D06F6" w:rsidRPr="002867A9">
        <w:t xml:space="preserve">Type in a partial search string, </w:t>
      </w:r>
      <w:r w:rsidR="000D06F6">
        <w:t xml:space="preserve">then </w:t>
      </w:r>
      <w:r w:rsidR="000D06F6" w:rsidRPr="00672AEA">
        <w:t xml:space="preserve">click </w:t>
      </w:r>
      <w:r w:rsidR="000D06F6" w:rsidRPr="009F69C7">
        <w:t>Find</w:t>
      </w:r>
      <w:r w:rsidR="000D06F6">
        <w:t>,</w:t>
      </w:r>
      <w:r w:rsidR="000D06F6" w:rsidRPr="002867A9">
        <w:t xml:space="preserve"> and the screen </w:t>
      </w:r>
      <w:r w:rsidR="000D06F6">
        <w:t>filter</w:t>
      </w:r>
      <w:r w:rsidR="00530304">
        <w:t>s</w:t>
      </w:r>
      <w:r w:rsidR="000D06F6" w:rsidRPr="002867A9">
        <w:t xml:space="preserve"> to </w:t>
      </w:r>
      <w:r w:rsidR="000D06F6">
        <w:t>show</w:t>
      </w:r>
      <w:r w:rsidR="000D06F6" w:rsidRPr="002867A9">
        <w:t xml:space="preserve"> </w:t>
      </w:r>
      <w:r w:rsidR="000D06F6">
        <w:t>entries</w:t>
      </w:r>
      <w:r w:rsidR="000D06F6" w:rsidRPr="002867A9">
        <w:t xml:space="preserve"> </w:t>
      </w:r>
      <w:r w:rsidR="000D06F6">
        <w:t>containing</w:t>
      </w:r>
      <w:r w:rsidR="000D06F6" w:rsidRPr="002867A9">
        <w:t xml:space="preserve"> the</w:t>
      </w:r>
      <w:r w:rsidR="000D06F6" w:rsidRPr="00672AEA">
        <w:t xml:space="preserve"> search criteria</w:t>
      </w:r>
      <w:r w:rsidR="000D06F6">
        <w:t>.</w:t>
      </w:r>
    </w:p>
    <w:p w14:paraId="79FCE0A7" w14:textId="77777777" w:rsidR="000D06F6" w:rsidRDefault="000D06F6" w:rsidP="000F0A11">
      <w:pPr>
        <w:pStyle w:val="BulletListMultiple"/>
      </w:pPr>
      <w:r w:rsidRPr="00F94D33">
        <w:t>The screen contains the following columns:</w:t>
      </w:r>
    </w:p>
    <w:p w14:paraId="79FCE0A8" w14:textId="77777777" w:rsidR="000D06F6" w:rsidRDefault="000D06F6" w:rsidP="007B57F6">
      <w:pPr>
        <w:pStyle w:val="BulletListMultiple"/>
        <w:numPr>
          <w:ilvl w:val="1"/>
          <w:numId w:val="56"/>
        </w:numPr>
      </w:pPr>
      <w:r>
        <w:t>DSS Unit Name</w:t>
      </w:r>
    </w:p>
    <w:p w14:paraId="79FCE0A9" w14:textId="77777777" w:rsidR="000D06F6" w:rsidRPr="00F94D33" w:rsidRDefault="000D06F6" w:rsidP="007B57F6">
      <w:pPr>
        <w:pStyle w:val="BulletListMultiple"/>
        <w:numPr>
          <w:ilvl w:val="1"/>
          <w:numId w:val="56"/>
        </w:numPr>
      </w:pPr>
      <w:r>
        <w:t>Unit IEN</w:t>
      </w:r>
    </w:p>
    <w:p w14:paraId="79FCE0AA" w14:textId="77777777" w:rsidR="000D06F6" w:rsidRPr="00F94D33" w:rsidRDefault="000D06F6" w:rsidP="007B57F6">
      <w:pPr>
        <w:pStyle w:val="BulletListMultiple"/>
        <w:numPr>
          <w:ilvl w:val="1"/>
          <w:numId w:val="56"/>
        </w:numPr>
      </w:pPr>
      <w:r w:rsidRPr="00F94D33">
        <w:t xml:space="preserve">Active Status for DSS Unit (Yes </w:t>
      </w:r>
      <w:r>
        <w:t>or No)</w:t>
      </w:r>
    </w:p>
    <w:p w14:paraId="79FCE0AB" w14:textId="77777777" w:rsidR="000D06F6" w:rsidRPr="00F94D33" w:rsidRDefault="000D06F6" w:rsidP="007B57F6">
      <w:pPr>
        <w:pStyle w:val="BulletListMultiple"/>
        <w:numPr>
          <w:ilvl w:val="1"/>
          <w:numId w:val="56"/>
        </w:numPr>
      </w:pPr>
      <w:r w:rsidRPr="00F94D33">
        <w:t>The PCE column reflects if workload is set to pass to PCE. Values include:</w:t>
      </w:r>
    </w:p>
    <w:p w14:paraId="79FCE0AC" w14:textId="77777777" w:rsidR="000D06F6" w:rsidRDefault="000D06F6" w:rsidP="00591C34">
      <w:pPr>
        <w:pStyle w:val="Bullet2"/>
        <w:numPr>
          <w:ilvl w:val="1"/>
          <w:numId w:val="2"/>
        </w:numPr>
        <w:tabs>
          <w:tab w:val="clear" w:pos="1078"/>
          <w:tab w:val="left" w:pos="1440"/>
          <w:tab w:val="num" w:pos="1800"/>
        </w:tabs>
        <w:spacing w:before="40" w:after="20"/>
        <w:ind w:firstLine="362"/>
      </w:pPr>
      <w:r w:rsidRPr="00F94D33">
        <w:t>ALL – Send all records</w:t>
      </w:r>
    </w:p>
    <w:p w14:paraId="79FCE0AD" w14:textId="77777777" w:rsidR="00246B15" w:rsidRDefault="00246B15" w:rsidP="00591C34">
      <w:pPr>
        <w:pStyle w:val="Bullet2"/>
        <w:numPr>
          <w:ilvl w:val="1"/>
          <w:numId w:val="2"/>
        </w:numPr>
        <w:tabs>
          <w:tab w:val="clear" w:pos="1078"/>
          <w:tab w:val="left" w:pos="1440"/>
          <w:tab w:val="num" w:pos="1800"/>
        </w:tabs>
        <w:spacing w:before="40" w:after="20"/>
        <w:ind w:firstLine="362"/>
      </w:pPr>
      <w:r>
        <w:t>Outpatient – Send outpatient only</w:t>
      </w:r>
    </w:p>
    <w:p w14:paraId="79FCE0AE" w14:textId="77777777" w:rsidR="00246B15" w:rsidRPr="00F94D33" w:rsidRDefault="00246B15" w:rsidP="00591C34">
      <w:pPr>
        <w:pStyle w:val="Bullet2"/>
        <w:numPr>
          <w:ilvl w:val="1"/>
          <w:numId w:val="2"/>
        </w:numPr>
        <w:tabs>
          <w:tab w:val="clear" w:pos="1078"/>
          <w:tab w:val="left" w:pos="1440"/>
          <w:tab w:val="num" w:pos="1800"/>
        </w:tabs>
        <w:spacing w:before="40" w:after="20"/>
        <w:ind w:firstLine="362"/>
      </w:pPr>
      <w:r>
        <w:t>No – Send no records</w:t>
      </w:r>
    </w:p>
    <w:p w14:paraId="79FCE0AF" w14:textId="77777777" w:rsidR="000D06F6" w:rsidRPr="00F94D33" w:rsidRDefault="000D06F6" w:rsidP="007B57F6">
      <w:pPr>
        <w:pStyle w:val="BulletListMultiple"/>
        <w:numPr>
          <w:ilvl w:val="1"/>
          <w:numId w:val="56"/>
        </w:numPr>
      </w:pPr>
      <w:r w:rsidRPr="00F94D33">
        <w:t>DSS Department</w:t>
      </w:r>
    </w:p>
    <w:p w14:paraId="79FCE0B0" w14:textId="77777777" w:rsidR="000D06F6" w:rsidRPr="00F94D33" w:rsidRDefault="000D06F6" w:rsidP="007B57F6">
      <w:pPr>
        <w:pStyle w:val="BulletListMultiple"/>
        <w:numPr>
          <w:ilvl w:val="1"/>
          <w:numId w:val="56"/>
        </w:numPr>
      </w:pPr>
      <w:r w:rsidRPr="00F94D33">
        <w:t>Service</w:t>
      </w:r>
    </w:p>
    <w:p w14:paraId="79FCE0B1" w14:textId="77777777" w:rsidR="000D06F6" w:rsidRDefault="000D06F6" w:rsidP="007B57F6">
      <w:pPr>
        <w:pStyle w:val="BulletListMultiple"/>
        <w:numPr>
          <w:ilvl w:val="1"/>
          <w:numId w:val="56"/>
        </w:numPr>
      </w:pPr>
      <w:r w:rsidRPr="00F94D33">
        <w:t>Medical Specialty</w:t>
      </w:r>
    </w:p>
    <w:p w14:paraId="79FCE0B2" w14:textId="77777777" w:rsidR="000D06F6" w:rsidRPr="00F94D33" w:rsidRDefault="000D06F6" w:rsidP="007B57F6">
      <w:pPr>
        <w:pStyle w:val="BulletListMultiple"/>
        <w:numPr>
          <w:ilvl w:val="1"/>
          <w:numId w:val="56"/>
        </w:numPr>
      </w:pPr>
      <w:r>
        <w:t>Cost Center</w:t>
      </w:r>
    </w:p>
    <w:p w14:paraId="79FCE0B3" w14:textId="77777777" w:rsidR="000227DF" w:rsidRDefault="00530304" w:rsidP="000122DE">
      <w:pPr>
        <w:pStyle w:val="FigureCaption"/>
      </w:pPr>
      <w:bookmarkStart w:id="1022" w:name="_Toc482735134"/>
      <w:r>
        <w:t>Management Menu [</w:t>
      </w:r>
      <w:bookmarkStart w:id="1023" w:name="_Toc477526882"/>
      <w:bookmarkStart w:id="1024" w:name="_Toc422742863"/>
      <w:bookmarkStart w:id="1025" w:name="_Toc477526883"/>
      <w:bookmarkStart w:id="1026" w:name="_Toc477849786"/>
      <w:bookmarkEnd w:id="1023"/>
      <w:r w:rsidR="000227DF">
        <w:t>DSS Units</w:t>
      </w:r>
      <w:r>
        <w:t>]</w:t>
      </w:r>
      <w:r w:rsidR="000227DF">
        <w:t xml:space="preserve"> Screen</w:t>
      </w:r>
      <w:bookmarkEnd w:id="1022"/>
      <w:bookmarkEnd w:id="1024"/>
      <w:bookmarkEnd w:id="1025"/>
      <w:bookmarkEnd w:id="1026"/>
    </w:p>
    <w:p w14:paraId="79FCE0B4" w14:textId="77777777" w:rsidR="00246B15" w:rsidRPr="00246B15" w:rsidRDefault="00246B15" w:rsidP="003B6C1A">
      <w:pPr>
        <w:pStyle w:val="Figure"/>
      </w:pPr>
      <w:r>
        <w:rPr>
          <w:noProof/>
        </w:rPr>
        <w:drawing>
          <wp:inline distT="0" distB="0" distL="0" distR="0" wp14:anchorId="79FCE531" wp14:editId="79FCE532">
            <wp:extent cx="5943600" cy="3501390"/>
            <wp:effectExtent l="0" t="0" r="0" b="3810"/>
            <wp:docPr id="135" name="Picture 135" descr="Screen capture of Management Menu [DSS Units].  The inputs at the top of the screen include DSS Unit, Unit IEN and DSS Deptartment.  Also, you can include active, inactive or all.  The columns on this report are DSS Unit Name, Unit IEN, Active, PCE, DSS Department, Service, Medical Specialty and Cost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ent-DSSUnits.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3501390"/>
                    </a:xfrm>
                    <a:prstGeom prst="rect">
                      <a:avLst/>
                    </a:prstGeom>
                  </pic:spPr>
                </pic:pic>
              </a:graphicData>
            </a:graphic>
          </wp:inline>
        </w:drawing>
      </w:r>
    </w:p>
    <w:p w14:paraId="79FCE0B5" w14:textId="77777777" w:rsidR="000227DF" w:rsidRPr="00672AEA" w:rsidRDefault="000227DF" w:rsidP="001E5A7E">
      <w:pPr>
        <w:pStyle w:val="DSSECSBodyText"/>
      </w:pPr>
      <w:r w:rsidRPr="00672AEA">
        <w:t xml:space="preserve">The </w:t>
      </w:r>
      <w:r w:rsidRPr="009F69C7">
        <w:t>Print</w:t>
      </w:r>
      <w:r w:rsidRPr="002867A9">
        <w:t xml:space="preserve"> button enables</w:t>
      </w:r>
      <w:r w:rsidR="00DA7873">
        <w:t xml:space="preserve"> users to print the report.</w:t>
      </w:r>
    </w:p>
    <w:p w14:paraId="79FCE0B6" w14:textId="77777777" w:rsidR="000227DF" w:rsidRPr="00366FB2" w:rsidRDefault="000227DF" w:rsidP="001E5A7E">
      <w:pPr>
        <w:pStyle w:val="DSSECSBodyText"/>
        <w:rPr>
          <w:rFonts w:eastAsiaTheme="minorHAnsi"/>
        </w:rPr>
      </w:pPr>
      <w:r w:rsidRPr="00672AEA">
        <w:t xml:space="preserve">The </w:t>
      </w:r>
      <w:r w:rsidRPr="009F69C7">
        <w:t xml:space="preserve">Export </w:t>
      </w:r>
      <w:r w:rsidRPr="002867A9">
        <w:t>button enables</w:t>
      </w:r>
      <w:r w:rsidRPr="00672AEA">
        <w:t xml:space="preserve"> users to export the data to an Excel spreadsheet</w:t>
      </w:r>
      <w:r w:rsidR="000D06F6">
        <w:t xml:space="preserve"> (Figure 15</w:t>
      </w:r>
      <w:r w:rsidR="00246B15">
        <w:t>8</w:t>
      </w:r>
      <w:r w:rsidR="000D06F6">
        <w:t>)</w:t>
      </w:r>
      <w:r w:rsidRPr="00672AEA">
        <w:t>.</w:t>
      </w:r>
    </w:p>
    <w:p w14:paraId="79FCE0B7" w14:textId="77777777" w:rsidR="000227DF" w:rsidRDefault="000D06F6" w:rsidP="001E5A7E">
      <w:pPr>
        <w:pStyle w:val="FigureCaption"/>
      </w:pPr>
      <w:bookmarkStart w:id="1027" w:name="_Toc422742864"/>
      <w:bookmarkStart w:id="1028" w:name="_Toc477526884"/>
      <w:bookmarkStart w:id="1029" w:name="_Toc482735135"/>
      <w:r>
        <w:lastRenderedPageBreak/>
        <w:t xml:space="preserve">Export – </w:t>
      </w:r>
      <w:bookmarkEnd w:id="1027"/>
      <w:bookmarkEnd w:id="1028"/>
      <w:r>
        <w:t>DSS Units Table</w:t>
      </w:r>
      <w:bookmarkEnd w:id="1029"/>
    </w:p>
    <w:p w14:paraId="79FCE0B8" w14:textId="77777777" w:rsidR="00530304" w:rsidRPr="00530304" w:rsidRDefault="00530304" w:rsidP="004308A2">
      <w:pPr>
        <w:pStyle w:val="Figure"/>
      </w:pPr>
      <w:r>
        <w:rPr>
          <w:noProof/>
        </w:rPr>
        <w:drawing>
          <wp:inline distT="0" distB="0" distL="0" distR="0" wp14:anchorId="79FCE533" wp14:editId="79FCE534">
            <wp:extent cx="5943600" cy="1130935"/>
            <wp:effectExtent l="0" t="0" r="0" b="0"/>
            <wp:docPr id="45" name="Picture 45" descr="Screen capture of the export into Excel.  The columns of this report are DSS Unit Names, Unit IEN, Active, PCE, DSS Department, Service, Medical Specialty and Cost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Units_Export.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1130935"/>
                    </a:xfrm>
                    <a:prstGeom prst="rect">
                      <a:avLst/>
                    </a:prstGeom>
                  </pic:spPr>
                </pic:pic>
              </a:graphicData>
            </a:graphic>
          </wp:inline>
        </w:drawing>
      </w:r>
    </w:p>
    <w:p w14:paraId="79FCE0B9" w14:textId="77777777" w:rsidR="000227DF" w:rsidRPr="009E1E47" w:rsidRDefault="000227DF" w:rsidP="00A30A98">
      <w:pPr>
        <w:pStyle w:val="DSSECSBodyText"/>
        <w:rPr>
          <w:rFonts w:eastAsiaTheme="minorHAnsi"/>
        </w:rPr>
      </w:pPr>
      <w:r w:rsidRPr="00A30A98">
        <w:t xml:space="preserve">Click </w:t>
      </w:r>
      <w:r w:rsidR="00A30A98" w:rsidRPr="00A30A98">
        <w:t xml:space="preserve">the </w:t>
      </w:r>
      <w:r w:rsidRPr="00A30A98">
        <w:t>Update</w:t>
      </w:r>
      <w:r w:rsidR="00A30A98" w:rsidRPr="00A30A98">
        <w:t xml:space="preserve"> button</w:t>
      </w:r>
      <w:r w:rsidRPr="00A30A98">
        <w:t xml:space="preserve"> to update an existing DSS Unit</w:t>
      </w:r>
      <w:r w:rsidR="0002557D" w:rsidRPr="00A30A98">
        <w:t>,</w:t>
      </w:r>
      <w:r w:rsidRPr="00A30A98">
        <w:t xml:space="preserve"> or click </w:t>
      </w:r>
      <w:r w:rsidR="00A30A98" w:rsidRPr="00A30A98">
        <w:t xml:space="preserve">the </w:t>
      </w:r>
      <w:r w:rsidRPr="00A30A98">
        <w:t>Add</w:t>
      </w:r>
      <w:r w:rsidR="00A30A98" w:rsidRPr="00A30A98">
        <w:t xml:space="preserve"> button</w:t>
      </w:r>
      <w:r w:rsidRPr="00A30A98">
        <w:t xml:space="preserve"> to add new one. </w:t>
      </w:r>
      <w:r w:rsidRPr="00C46F61">
        <w:t>The Edit a DSS Unit or Add a DSS Unit screen will appear</w:t>
      </w:r>
      <w:r w:rsidRPr="000E69C9">
        <w:t>.</w:t>
      </w:r>
    </w:p>
    <w:p w14:paraId="79FCE0BA" w14:textId="77777777" w:rsidR="000227DF" w:rsidRPr="00C46F61" w:rsidRDefault="000227DF" w:rsidP="003B6C1A">
      <w:pPr>
        <w:pStyle w:val="DSSECSBodyText"/>
      </w:pPr>
      <w:bookmarkStart w:id="1030" w:name="_Toc477526885"/>
      <w:bookmarkEnd w:id="1030"/>
      <w:r w:rsidRPr="00A30A98">
        <w:t xml:space="preserve">Table 2 </w:t>
      </w:r>
      <w:r w:rsidR="00FD718F" w:rsidRPr="00A30A98">
        <w:t>lists</w:t>
      </w:r>
      <w:r w:rsidRPr="00A30A98">
        <w:t xml:space="preserve"> the element name and description for each field that appears on t</w:t>
      </w:r>
      <w:r w:rsidR="00FD718F" w:rsidRPr="00A30A98">
        <w:t>he Add or Edit DSS Unit screen:</w:t>
      </w:r>
    </w:p>
    <w:p w14:paraId="79FCE0BB" w14:textId="77777777" w:rsidR="000227DF" w:rsidRPr="00052D4B" w:rsidRDefault="000227DF" w:rsidP="001E5A7E">
      <w:pPr>
        <w:pStyle w:val="TableCaption"/>
      </w:pPr>
      <w:bookmarkStart w:id="1031" w:name="_Toc477526698"/>
      <w:bookmarkStart w:id="1032" w:name="_Toc477849628"/>
      <w:bookmarkStart w:id="1033" w:name="_Toc482734975"/>
      <w:r w:rsidRPr="00052D4B">
        <w:t>Element Name and Description</w:t>
      </w:r>
      <w:bookmarkEnd w:id="1031"/>
      <w:bookmarkEnd w:id="1032"/>
      <w:bookmarkEnd w:id="1033"/>
    </w:p>
    <w:tbl>
      <w:tblPr>
        <w:tblW w:w="5000" w:type="pct"/>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CellMar>
          <w:left w:w="115" w:type="dxa"/>
          <w:right w:w="115" w:type="dxa"/>
        </w:tblCellMar>
        <w:tblLook w:val="0000" w:firstRow="0" w:lastRow="0" w:firstColumn="0" w:lastColumn="0" w:noHBand="0" w:noVBand="0"/>
        <w:tblDescription w:val="DSS Unit Element names and descriptions."/>
      </w:tblPr>
      <w:tblGrid>
        <w:gridCol w:w="2185"/>
        <w:gridCol w:w="7405"/>
      </w:tblGrid>
      <w:tr w:rsidR="000227DF" w:rsidRPr="00123833" w14:paraId="79FCE0BE" w14:textId="77777777" w:rsidTr="000227DF">
        <w:trPr>
          <w:cantSplit/>
          <w:tblHeader/>
        </w:trPr>
        <w:tc>
          <w:tcPr>
            <w:tcW w:w="1139" w:type="pct"/>
            <w:tcBorders>
              <w:top w:val="single" w:sz="4" w:space="0" w:color="auto"/>
              <w:left w:val="single" w:sz="4" w:space="0" w:color="auto"/>
              <w:bottom w:val="single" w:sz="4" w:space="0" w:color="auto"/>
              <w:right w:val="single" w:sz="4" w:space="0" w:color="auto"/>
            </w:tcBorders>
            <w:shd w:val="clear" w:color="auto" w:fill="BFBFBF"/>
            <w:vAlign w:val="center"/>
          </w:tcPr>
          <w:p w14:paraId="79FCE0BC" w14:textId="77777777" w:rsidR="000227DF" w:rsidRPr="00F305D7" w:rsidRDefault="000227DF" w:rsidP="001E5A7E">
            <w:pPr>
              <w:pStyle w:val="TableColumnHeading"/>
            </w:pPr>
            <w:r w:rsidRPr="00F305D7">
              <w:t>Element Name</w:t>
            </w:r>
          </w:p>
        </w:tc>
        <w:tc>
          <w:tcPr>
            <w:tcW w:w="3861" w:type="pct"/>
            <w:tcBorders>
              <w:top w:val="single" w:sz="4" w:space="0" w:color="auto"/>
              <w:left w:val="single" w:sz="4" w:space="0" w:color="auto"/>
              <w:bottom w:val="single" w:sz="4" w:space="0" w:color="auto"/>
              <w:right w:val="single" w:sz="4" w:space="0" w:color="auto"/>
            </w:tcBorders>
            <w:shd w:val="clear" w:color="auto" w:fill="BFBFBF"/>
            <w:vAlign w:val="center"/>
          </w:tcPr>
          <w:p w14:paraId="79FCE0BD" w14:textId="77777777" w:rsidR="000227DF" w:rsidRPr="00F305D7" w:rsidRDefault="000227DF" w:rsidP="001E5A7E">
            <w:pPr>
              <w:pStyle w:val="TableColumnHeading"/>
            </w:pPr>
            <w:r w:rsidRPr="00F305D7">
              <w:t>Description</w:t>
            </w:r>
          </w:p>
        </w:tc>
      </w:tr>
      <w:tr w:rsidR="000227DF" w:rsidRPr="008F1A7E" w14:paraId="79FCE0C1" w14:textId="77777777" w:rsidTr="000227DF">
        <w:trPr>
          <w:cantSplit/>
          <w:trHeight w:val="215"/>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BF" w14:textId="77777777" w:rsidR="000227DF" w:rsidRPr="00F94D33" w:rsidRDefault="000227DF" w:rsidP="001E5A7E">
            <w:pPr>
              <w:pStyle w:val="TableText"/>
            </w:pPr>
            <w:r w:rsidRPr="00F94D33">
              <w:t>DSS Unit Name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C0" w14:textId="77777777" w:rsidR="000227DF" w:rsidRPr="00F94D33" w:rsidRDefault="000227DF" w:rsidP="001E5A7E">
            <w:pPr>
              <w:pStyle w:val="TableText"/>
            </w:pPr>
            <w:r w:rsidRPr="00F94D33">
              <w:t>The name of the DSS Unit being created</w:t>
            </w:r>
          </w:p>
        </w:tc>
      </w:tr>
      <w:tr w:rsidR="000227DF" w:rsidRPr="008F1A7E" w14:paraId="79FCE0C4"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C2" w14:textId="77777777" w:rsidR="000227DF" w:rsidRPr="008F1A7E" w:rsidRDefault="000227DF" w:rsidP="001E5A7E">
            <w:pPr>
              <w:pStyle w:val="TableText"/>
            </w:pPr>
            <w:r w:rsidRPr="00954042">
              <w:t xml:space="preserve">DSS Dept. and </w:t>
            </w:r>
            <w:r>
              <w:t xml:space="preserve">DSS Unit </w:t>
            </w:r>
            <w:r w:rsidRPr="00954042">
              <w:t>IEN</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C3" w14:textId="77777777" w:rsidR="000227DF" w:rsidRPr="008F1A7E" w:rsidRDefault="000227DF" w:rsidP="001E5A7E">
            <w:pPr>
              <w:pStyle w:val="TableText"/>
            </w:pPr>
            <w:r w:rsidRPr="00954042">
              <w:t xml:space="preserve">The number to identify this DSS unit locally at the user’s site (1 to 14 characters) - The same DSS Unit number can be used for more than one DSS Unit </w:t>
            </w:r>
          </w:p>
        </w:tc>
      </w:tr>
      <w:tr w:rsidR="000227DF" w:rsidRPr="008F1A7E" w14:paraId="79FCE0C7"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C5" w14:textId="77777777" w:rsidR="000227DF" w:rsidRPr="008F1A7E" w:rsidRDefault="000227DF" w:rsidP="001E5A7E">
            <w:pPr>
              <w:pStyle w:val="TableText"/>
            </w:pPr>
            <w:r w:rsidRPr="008F1A7E">
              <w:t>Service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C6" w14:textId="77777777" w:rsidR="000227DF" w:rsidRPr="008F1A7E" w:rsidRDefault="000227DF" w:rsidP="001E5A7E">
            <w:pPr>
              <w:pStyle w:val="TableText"/>
            </w:pPr>
            <w:r w:rsidRPr="008F1A7E">
              <w:t xml:space="preserve">The service associated with this DSS Unit - from the </w:t>
            </w:r>
            <w:r>
              <w:t>SERVICE/SECTION</w:t>
            </w:r>
            <w:r w:rsidRPr="008F1A7E">
              <w:t xml:space="preserve"> file (#49)</w:t>
            </w:r>
          </w:p>
        </w:tc>
      </w:tr>
      <w:tr w:rsidR="000227DF" w:rsidRPr="008F1A7E" w14:paraId="79FCE0CA"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C8" w14:textId="77777777" w:rsidR="000227DF" w:rsidRPr="008F1A7E" w:rsidRDefault="000227DF" w:rsidP="001E5A7E">
            <w:pPr>
              <w:pStyle w:val="TableText"/>
            </w:pPr>
            <w:r w:rsidRPr="008F1A7E">
              <w:t>Medical Specialty</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C9" w14:textId="77777777" w:rsidR="000227DF" w:rsidRPr="008F1A7E" w:rsidRDefault="000227DF" w:rsidP="001E5A7E">
            <w:pPr>
              <w:pStyle w:val="TableText"/>
            </w:pPr>
            <w:r w:rsidRPr="008F1A7E">
              <w:t xml:space="preserve">The medical specialty associated with this DSS Unit - from the </w:t>
            </w:r>
            <w:r>
              <w:t>MEDICAL SPECIALTY</w:t>
            </w:r>
            <w:r w:rsidRPr="008F1A7E">
              <w:t xml:space="preserve"> file (#723)</w:t>
            </w:r>
          </w:p>
        </w:tc>
      </w:tr>
      <w:tr w:rsidR="000227DF" w:rsidRPr="008F1A7E" w14:paraId="79FCE0CD"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CB" w14:textId="77777777" w:rsidR="000227DF" w:rsidRPr="008F1A7E" w:rsidRDefault="000227DF" w:rsidP="001E5A7E">
            <w:pPr>
              <w:pStyle w:val="TableText"/>
            </w:pPr>
            <w:r w:rsidRPr="008F1A7E">
              <w:t>Cost Center</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CC" w14:textId="77777777" w:rsidR="000227DF" w:rsidRPr="008F1A7E" w:rsidRDefault="000227DF" w:rsidP="001E5A7E">
            <w:pPr>
              <w:pStyle w:val="TableText"/>
            </w:pPr>
            <w:r w:rsidRPr="008F1A7E">
              <w:t xml:space="preserve">The cost center associated with this DSS Unit - from the </w:t>
            </w:r>
            <w:r>
              <w:t>COST CENTER</w:t>
            </w:r>
            <w:r w:rsidRPr="008F1A7E">
              <w:t xml:space="preserve"> file (#420.1). Cost centers are defined in MP4-Part V, Appendix B of the Fiscal Service cost manuals.</w:t>
            </w:r>
          </w:p>
        </w:tc>
      </w:tr>
      <w:tr w:rsidR="000227DF" w:rsidRPr="008F1A7E" w14:paraId="79FCE0D1"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CE" w14:textId="77777777" w:rsidR="000227DF" w:rsidRPr="008F1A7E" w:rsidRDefault="000227DF" w:rsidP="001E5A7E">
            <w:pPr>
              <w:pStyle w:val="TableText"/>
            </w:pPr>
            <w:r w:rsidRPr="008F1A7E">
              <w:t>DSS Unit Status</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CF" w14:textId="77777777" w:rsidR="000227DF" w:rsidRDefault="000227DF" w:rsidP="001E5A7E">
            <w:pPr>
              <w:pStyle w:val="TableText"/>
            </w:pPr>
            <w:r>
              <w:t>Active - Lists Active Event Code Screens</w:t>
            </w:r>
          </w:p>
          <w:p w14:paraId="79FCE0D0" w14:textId="77777777" w:rsidR="000227DF" w:rsidRPr="008F1A7E" w:rsidRDefault="000227DF" w:rsidP="001E5A7E">
            <w:pPr>
              <w:pStyle w:val="TableText"/>
            </w:pPr>
            <w:r>
              <w:t>Inactive - Lists Inactive Event Code Screens</w:t>
            </w:r>
            <w:r w:rsidRPr="008F1A7E" w:rsidDel="005748AA">
              <w:t xml:space="preserve"> </w:t>
            </w:r>
          </w:p>
        </w:tc>
      </w:tr>
      <w:tr w:rsidR="000227DF" w:rsidRPr="008F1A7E" w14:paraId="79FCE0D5"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D2" w14:textId="77777777" w:rsidR="000227DF" w:rsidRPr="008F1A7E" w:rsidRDefault="000227DF" w:rsidP="001E5A7E">
            <w:pPr>
              <w:pStyle w:val="TableText"/>
            </w:pPr>
            <w:r w:rsidRPr="008F1A7E">
              <w:t>Event Code Screens</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D3" w14:textId="77777777" w:rsidR="000227DF" w:rsidRDefault="000227DF" w:rsidP="001E5A7E">
            <w:pPr>
              <w:pStyle w:val="TableText"/>
            </w:pPr>
            <w:r>
              <w:t>Reactivate</w:t>
            </w:r>
          </w:p>
          <w:p w14:paraId="79FCE0D4" w14:textId="77777777" w:rsidR="000227DF" w:rsidRPr="008F1A7E" w:rsidRDefault="000227DF" w:rsidP="001E5A7E">
            <w:pPr>
              <w:pStyle w:val="TableText"/>
            </w:pPr>
            <w:r>
              <w:t>Remain Inactive</w:t>
            </w:r>
            <w:r w:rsidDel="00127E0B">
              <w:t xml:space="preserve"> </w:t>
            </w:r>
          </w:p>
        </w:tc>
      </w:tr>
      <w:tr w:rsidR="000227DF" w:rsidRPr="008F1A7E" w14:paraId="79FCE0D9"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D6" w14:textId="77777777" w:rsidR="000227DF" w:rsidRPr="008F1A7E" w:rsidRDefault="000227DF" w:rsidP="001E5A7E">
            <w:pPr>
              <w:pStyle w:val="TableText"/>
            </w:pPr>
            <w:r w:rsidRPr="008F1A7E">
              <w:t>Default Date</w:t>
            </w:r>
            <w:r>
              <w:t xml:space="preserve"> </w:t>
            </w:r>
            <w:r w:rsidRPr="008F1A7E">
              <w:t>/</w:t>
            </w:r>
            <w:r>
              <w:t xml:space="preserve"> </w:t>
            </w:r>
            <w:r w:rsidRPr="008F1A7E">
              <w:t>Time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D7" w14:textId="77777777" w:rsidR="000227DF" w:rsidRDefault="000227DF" w:rsidP="001E5A7E">
            <w:pPr>
              <w:pStyle w:val="TableText"/>
            </w:pPr>
            <w:r>
              <w:t>NOW – The current date and time will populate during data entry</w:t>
            </w:r>
          </w:p>
          <w:p w14:paraId="79FCE0D8" w14:textId="77777777" w:rsidR="000227DF" w:rsidRPr="008F1A7E" w:rsidRDefault="000227DF" w:rsidP="001E5A7E">
            <w:pPr>
              <w:pStyle w:val="TableText"/>
            </w:pPr>
            <w:r>
              <w:t>NONE – No default date and time will be populated during data entry. The user is required to enter the date and time of the procedure.</w:t>
            </w:r>
          </w:p>
        </w:tc>
      </w:tr>
      <w:tr w:rsidR="000227DF" w:rsidRPr="008F1A7E" w14:paraId="79FCE0DD"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DA" w14:textId="77777777" w:rsidR="000227DF" w:rsidRPr="008F1A7E" w:rsidRDefault="000227DF" w:rsidP="001E5A7E">
            <w:pPr>
              <w:pStyle w:val="TableText"/>
            </w:pPr>
            <w:r w:rsidRPr="00A93F33">
              <w:t>Allow Category Use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DB" w14:textId="77777777" w:rsidR="000227DF" w:rsidRDefault="000227DF" w:rsidP="001E5A7E">
            <w:pPr>
              <w:pStyle w:val="TableText"/>
            </w:pPr>
            <w:r w:rsidRPr="00A93F33">
              <w:t>YES – Use categories to group procedures during data entry</w:t>
            </w:r>
          </w:p>
          <w:p w14:paraId="79FCE0DC" w14:textId="77777777" w:rsidR="000227DF" w:rsidRDefault="000227DF" w:rsidP="001E5A7E">
            <w:pPr>
              <w:pStyle w:val="TableText"/>
            </w:pPr>
            <w:r>
              <w:t>NO – Do not use categories to group procedures during data entry</w:t>
            </w:r>
          </w:p>
        </w:tc>
      </w:tr>
      <w:tr w:rsidR="000227DF" w:rsidRPr="008F1A7E" w14:paraId="79FCE0E2"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DE" w14:textId="77777777" w:rsidR="000227DF" w:rsidRPr="008F1A7E" w:rsidRDefault="000227DF" w:rsidP="001E5A7E">
            <w:pPr>
              <w:pStyle w:val="TableText"/>
            </w:pPr>
            <w:r w:rsidRPr="008F1A7E">
              <w:t>Send to PCE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DF" w14:textId="77777777" w:rsidR="000227DF" w:rsidRDefault="000227DF" w:rsidP="001E5A7E">
            <w:pPr>
              <w:pStyle w:val="TableText"/>
            </w:pPr>
            <w:r>
              <w:t>Defines the method used to send the user’s data to PCE for the DSS Unit being created.</w:t>
            </w:r>
          </w:p>
          <w:p w14:paraId="79FCE0E0" w14:textId="77777777" w:rsidR="000227DF" w:rsidRDefault="000227DF" w:rsidP="001E5A7E">
            <w:pPr>
              <w:pStyle w:val="TableText"/>
            </w:pPr>
            <w:r>
              <w:t>All Records - Send All Records</w:t>
            </w:r>
          </w:p>
          <w:p w14:paraId="79FCE0E1" w14:textId="77777777" w:rsidR="000227DF" w:rsidRPr="008F1A7E" w:rsidRDefault="000227DF" w:rsidP="001E5A7E">
            <w:pPr>
              <w:pStyle w:val="TableText"/>
            </w:pPr>
            <w:r>
              <w:t>No Records - Send No Records</w:t>
            </w:r>
          </w:p>
        </w:tc>
      </w:tr>
      <w:tr w:rsidR="000227DF" w:rsidRPr="008F1A7E" w14:paraId="79FCE0E5"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E3" w14:textId="77777777" w:rsidR="000227DF" w:rsidRPr="008F1A7E" w:rsidRDefault="000227DF" w:rsidP="001E5A7E">
            <w:pPr>
              <w:pStyle w:val="TableText"/>
            </w:pPr>
            <w:r w:rsidRPr="00127E0B">
              <w:t>Associated Stop Code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E4" w14:textId="77777777" w:rsidR="000227DF" w:rsidRPr="008F1A7E" w:rsidRDefault="000227DF" w:rsidP="001E5A7E">
            <w:pPr>
              <w:pStyle w:val="TableText"/>
            </w:pPr>
            <w:r w:rsidRPr="008F1A7E">
              <w:t>Select the Stop Code associated with this DSS Unit. Be sure</w:t>
            </w:r>
            <w:r w:rsidR="0069575F">
              <w:t xml:space="preserve"> to select an active Stop Code.</w:t>
            </w:r>
          </w:p>
        </w:tc>
      </w:tr>
      <w:tr w:rsidR="000227DF" w:rsidRPr="008F1A7E" w14:paraId="79FCE0E8"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E6" w14:textId="77777777" w:rsidR="000227DF" w:rsidRPr="008F1A7E" w:rsidRDefault="000227DF" w:rsidP="001E5A7E">
            <w:pPr>
              <w:pStyle w:val="TableText"/>
            </w:pPr>
            <w:r w:rsidRPr="00127E0B">
              <w:t>Credit Stop Code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E7" w14:textId="77777777" w:rsidR="000227DF" w:rsidRPr="008F1A7E" w:rsidRDefault="000227DF" w:rsidP="001E5A7E">
            <w:pPr>
              <w:pStyle w:val="TableText"/>
            </w:pPr>
            <w:r w:rsidRPr="008F1A7E">
              <w:t>Select the Credit Stop Code associated with this DSS Unit</w:t>
            </w:r>
          </w:p>
        </w:tc>
      </w:tr>
      <w:tr w:rsidR="000227DF" w:rsidRPr="008F1A7E" w14:paraId="79FCE0EB" w14:textId="77777777" w:rsidTr="000227DF">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9FCE0E9" w14:textId="77777777" w:rsidR="000227DF" w:rsidRPr="008F1A7E" w:rsidRDefault="000227DF" w:rsidP="001E5A7E">
            <w:pPr>
              <w:pStyle w:val="TableText"/>
            </w:pPr>
            <w:r w:rsidRPr="00127E0B">
              <w:t>CHAR4 Code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9FCE0EA" w14:textId="77777777" w:rsidR="000227DF" w:rsidRPr="008F1A7E" w:rsidRDefault="000227DF" w:rsidP="001E5A7E">
            <w:pPr>
              <w:pStyle w:val="TableText"/>
            </w:pPr>
            <w:r w:rsidRPr="008F1A7E">
              <w:t>Select the CHAR4 Code associated with this DSS Unit</w:t>
            </w:r>
          </w:p>
        </w:tc>
      </w:tr>
    </w:tbl>
    <w:p w14:paraId="79FCE0EC" w14:textId="77777777" w:rsidR="00A30A98" w:rsidRPr="00A30A98" w:rsidRDefault="00A30A98" w:rsidP="003B6C1A">
      <w:pPr>
        <w:pStyle w:val="DSSECSBodyText"/>
      </w:pPr>
    </w:p>
    <w:p w14:paraId="79FCE0ED" w14:textId="77777777" w:rsidR="00A30A98" w:rsidRDefault="00A30A98" w:rsidP="00A30A98">
      <w:pPr>
        <w:pStyle w:val="Note"/>
      </w:pPr>
      <w:r>
        <w:lastRenderedPageBreak/>
        <w:t>Notes:</w:t>
      </w:r>
    </w:p>
    <w:p w14:paraId="79FCE0EE" w14:textId="77777777" w:rsidR="00A30A98" w:rsidRDefault="00A30A98" w:rsidP="00A30A98">
      <w:pPr>
        <w:pStyle w:val="BulletListIndent"/>
      </w:pPr>
      <w:r w:rsidRPr="002867A9">
        <w:t xml:space="preserve">On </w:t>
      </w:r>
      <w:r>
        <w:t>both A</w:t>
      </w:r>
      <w:r w:rsidRPr="002867A9">
        <w:t xml:space="preserve">dd </w:t>
      </w:r>
      <w:r>
        <w:t>DSS Unit and E</w:t>
      </w:r>
      <w:r w:rsidRPr="002867A9">
        <w:t>dit</w:t>
      </w:r>
      <w:r>
        <w:t xml:space="preserve"> DSS Unit</w:t>
      </w:r>
      <w:r w:rsidRPr="002867A9">
        <w:t xml:space="preserve"> screens, the </w:t>
      </w:r>
      <w:r>
        <w:t>DSS Unit S</w:t>
      </w:r>
      <w:r w:rsidRPr="002867A9">
        <w:t xml:space="preserve">tatus defaults to </w:t>
      </w:r>
      <w:r w:rsidRPr="00672AEA">
        <w:t>Active</w:t>
      </w:r>
      <w:r>
        <w:t>, and t</w:t>
      </w:r>
      <w:r w:rsidRPr="00672AEA">
        <w:t>he Allow Category Use field defaults to No</w:t>
      </w:r>
      <w:r>
        <w:t xml:space="preserve">, but the user can </w:t>
      </w:r>
      <w:r w:rsidRPr="00672AEA">
        <w:t>select Yes.</w:t>
      </w:r>
    </w:p>
    <w:p w14:paraId="79FCE0EF" w14:textId="77777777" w:rsidR="00A30A98" w:rsidRDefault="00A30A98" w:rsidP="00A30A98">
      <w:pPr>
        <w:pStyle w:val="BulletListIndent"/>
      </w:pPr>
      <w:r>
        <w:t>When t</w:t>
      </w:r>
      <w:r w:rsidRPr="00672AEA">
        <w:t xml:space="preserve">he Send to PCE option </w:t>
      </w:r>
      <w:r>
        <w:t>is set to</w:t>
      </w:r>
      <w:r w:rsidRPr="00672AEA">
        <w:t xml:space="preserve"> No Records</w:t>
      </w:r>
      <w:r w:rsidRPr="00823D8F">
        <w:t>,</w:t>
      </w:r>
      <w:r w:rsidRPr="00F448A4">
        <w:t xml:space="preserve"> the </w:t>
      </w:r>
      <w:r w:rsidRPr="009B3DCA">
        <w:t>Associated Stop Code</w:t>
      </w:r>
      <w:r w:rsidRPr="006528A6">
        <w:t xml:space="preserve"> field </w:t>
      </w:r>
      <w:r w:rsidRPr="00624C45">
        <w:t xml:space="preserve">is enabled. </w:t>
      </w:r>
    </w:p>
    <w:p w14:paraId="79FCE0F0" w14:textId="77777777" w:rsidR="00A30A98" w:rsidRDefault="00A30A98" w:rsidP="00A30A98">
      <w:pPr>
        <w:pStyle w:val="BulletListIndent"/>
      </w:pPr>
      <w:r w:rsidRPr="00624C45">
        <w:t>When Send to PCE</w:t>
      </w:r>
      <w:r>
        <w:t xml:space="preserve"> option</w:t>
      </w:r>
      <w:r w:rsidRPr="00624C45">
        <w:t xml:space="preserve"> is set to All Records, the Associated Stop Code</w:t>
      </w:r>
      <w:r w:rsidRPr="009F69C7">
        <w:t xml:space="preserve"> field will not be visible. All other default options can be changed</w:t>
      </w:r>
      <w:r>
        <w:t>.</w:t>
      </w:r>
    </w:p>
    <w:p w14:paraId="79FCE0F1" w14:textId="77777777" w:rsidR="00A30A98" w:rsidRPr="009F69C7" w:rsidRDefault="00A30A98" w:rsidP="00A30A98">
      <w:pPr>
        <w:pStyle w:val="BulletListIndent"/>
        <w:spacing w:after="240"/>
      </w:pPr>
      <w:r>
        <w:t>The user can search</w:t>
      </w:r>
      <w:r w:rsidRPr="00624C45">
        <w:t xml:space="preserve"> for the Associated Stop Code by </w:t>
      </w:r>
      <w:r>
        <w:t xml:space="preserve">either </w:t>
      </w:r>
      <w:r w:rsidRPr="00624C45">
        <w:t>description or code</w:t>
      </w:r>
      <w:r>
        <w:t>.  The Associated Stop Code will display and will include</w:t>
      </w:r>
      <w:r w:rsidRPr="00624C45">
        <w:t xml:space="preserve"> both the description and the code</w:t>
      </w:r>
      <w:r w:rsidRPr="009F69C7">
        <w:t>.</w:t>
      </w:r>
    </w:p>
    <w:p w14:paraId="79FCE0F2" w14:textId="77777777" w:rsidR="000227DF" w:rsidRDefault="00EB00E0" w:rsidP="00CA5729">
      <w:pPr>
        <w:pStyle w:val="Heading4"/>
      </w:pPr>
      <w:bookmarkStart w:id="1034" w:name="_Toc422471302"/>
      <w:bookmarkStart w:id="1035" w:name="_Toc422471470"/>
      <w:bookmarkStart w:id="1036" w:name="_Toc477526658"/>
      <w:bookmarkStart w:id="1037" w:name="_Toc482734940"/>
      <w:r>
        <w:t xml:space="preserve">To </w:t>
      </w:r>
      <w:bookmarkStart w:id="1038" w:name="_Toc477938681"/>
      <w:r w:rsidR="000227DF" w:rsidRPr="00F94D33">
        <w:t>Add a DSS Unit</w:t>
      </w:r>
      <w:bookmarkEnd w:id="1034"/>
      <w:bookmarkEnd w:id="1035"/>
      <w:bookmarkEnd w:id="1036"/>
      <w:bookmarkEnd w:id="1037"/>
      <w:bookmarkEnd w:id="1038"/>
    </w:p>
    <w:p w14:paraId="79FCE0F3" w14:textId="77777777" w:rsidR="00A30A98" w:rsidRPr="00A30A98" w:rsidRDefault="00A30A98" w:rsidP="003B6C1A">
      <w:pPr>
        <w:pStyle w:val="DSSECSBodyText"/>
      </w:pPr>
      <w:r>
        <w:t>The Add a DSS Unit function allows the user to create a new DSS Unit for within ECS.</w:t>
      </w:r>
    </w:p>
    <w:p w14:paraId="79FCE0F4" w14:textId="77777777" w:rsidR="000227DF" w:rsidRPr="00020F3F" w:rsidRDefault="000227DF" w:rsidP="00020F3F">
      <w:pPr>
        <w:pStyle w:val="NumberedParagraph"/>
        <w:numPr>
          <w:ilvl w:val="0"/>
          <w:numId w:val="77"/>
        </w:numPr>
        <w:tabs>
          <w:tab w:val="clear" w:pos="1080"/>
        </w:tabs>
        <w:ind w:left="900" w:hanging="900"/>
      </w:pPr>
      <w:r w:rsidRPr="00020F3F">
        <w:t>Click the Add</w:t>
      </w:r>
      <w:r w:rsidR="0069575F" w:rsidRPr="00020F3F">
        <w:t xml:space="preserve"> button.</w:t>
      </w:r>
    </w:p>
    <w:p w14:paraId="79FCE0F5" w14:textId="77777777" w:rsidR="00C46F61" w:rsidRPr="00C46F61" w:rsidRDefault="00C46F61" w:rsidP="003B6C1A">
      <w:pPr>
        <w:pStyle w:val="BulletListIndent"/>
      </w:pPr>
      <w:r>
        <w:t>The Add a DSS Unit Screen will display (Figure 159).</w:t>
      </w:r>
    </w:p>
    <w:p w14:paraId="79FCE0F6" w14:textId="77777777" w:rsidR="000227DF" w:rsidRPr="00020F3F" w:rsidRDefault="000227DF" w:rsidP="00020F3F">
      <w:pPr>
        <w:pStyle w:val="NumberedParagraph"/>
      </w:pPr>
      <w:r w:rsidRPr="00020F3F">
        <w:t>Enter a DSS Unit Name</w:t>
      </w:r>
      <w:r w:rsidR="0069575F" w:rsidRPr="00020F3F">
        <w:t>.</w:t>
      </w:r>
    </w:p>
    <w:p w14:paraId="79FCE0F7" w14:textId="77777777" w:rsidR="000227DF" w:rsidRPr="00020F3F" w:rsidRDefault="000227DF" w:rsidP="00020F3F">
      <w:pPr>
        <w:pStyle w:val="NumberedParagraph"/>
      </w:pPr>
      <w:r w:rsidRPr="00020F3F">
        <w:t>Enter a DSS Dept</w:t>
      </w:r>
      <w:r w:rsidR="00EB01B7" w:rsidRPr="00020F3F">
        <w:t>.</w:t>
      </w:r>
    </w:p>
    <w:p w14:paraId="79FCE0F8" w14:textId="77777777" w:rsidR="000227DF" w:rsidRPr="002F29C9" w:rsidRDefault="000227DF" w:rsidP="00020F3F">
      <w:pPr>
        <w:pStyle w:val="NumberedParagraph"/>
      </w:pPr>
      <w:r w:rsidRPr="00020F3F">
        <w:t>Select a Service</w:t>
      </w:r>
      <w:r w:rsidR="0069575F" w:rsidRPr="00020F3F">
        <w:t xml:space="preserve"> from the list provided.</w:t>
      </w:r>
    </w:p>
    <w:p w14:paraId="79FCE0F9" w14:textId="77777777" w:rsidR="000227DF" w:rsidRPr="002F29C9" w:rsidRDefault="000227DF" w:rsidP="00020F3F">
      <w:pPr>
        <w:pStyle w:val="NumberedParagraph"/>
      </w:pPr>
      <w:r w:rsidRPr="002F29C9">
        <w:t>Select a Medical Specialty</w:t>
      </w:r>
      <w:r w:rsidR="0069575F" w:rsidRPr="002F29C9">
        <w:t xml:space="preserve"> from the list provided.</w:t>
      </w:r>
    </w:p>
    <w:p w14:paraId="79FCE0FA" w14:textId="77777777" w:rsidR="000227DF" w:rsidRPr="002F29C9" w:rsidRDefault="000227DF" w:rsidP="00020F3F">
      <w:pPr>
        <w:pStyle w:val="NumberedParagraph"/>
      </w:pPr>
      <w:r w:rsidRPr="002F29C9">
        <w:t>Select a Cost Center from the list provided.</w:t>
      </w:r>
    </w:p>
    <w:p w14:paraId="79FCE0FB" w14:textId="77777777" w:rsidR="000227DF" w:rsidRPr="002F29C9" w:rsidRDefault="000227DF" w:rsidP="00020F3F">
      <w:pPr>
        <w:pStyle w:val="NumberedParagraph"/>
      </w:pPr>
      <w:r w:rsidRPr="002F29C9">
        <w:t>Select the DSS Unit Status</w:t>
      </w:r>
      <w:r w:rsidR="00EB01B7" w:rsidRPr="002F29C9">
        <w:t>.</w:t>
      </w:r>
    </w:p>
    <w:p w14:paraId="79FCE0FC" w14:textId="77777777" w:rsidR="000227DF" w:rsidRPr="002F29C9" w:rsidRDefault="000227DF" w:rsidP="00020F3F">
      <w:pPr>
        <w:pStyle w:val="NumberedParagraph"/>
      </w:pPr>
      <w:r w:rsidRPr="002F29C9">
        <w:t xml:space="preserve">Choose the </w:t>
      </w:r>
      <w:r w:rsidR="00C46F61" w:rsidRPr="002F29C9">
        <w:t xml:space="preserve">Default </w:t>
      </w:r>
      <w:r w:rsidRPr="002F29C9">
        <w:t>Date / Time.</w:t>
      </w:r>
    </w:p>
    <w:p w14:paraId="79FCE0FD" w14:textId="77777777" w:rsidR="000227DF" w:rsidRPr="002F29C9" w:rsidRDefault="000227DF" w:rsidP="00020F3F">
      <w:pPr>
        <w:pStyle w:val="NumberedParagraph"/>
      </w:pPr>
      <w:r w:rsidRPr="002F29C9">
        <w:t>Choose whether or not to Allow Category Use.</w:t>
      </w:r>
    </w:p>
    <w:p w14:paraId="79FCE0FE" w14:textId="77777777" w:rsidR="000227DF" w:rsidRPr="002F29C9" w:rsidRDefault="00C46F61" w:rsidP="002F29C9">
      <w:pPr>
        <w:pStyle w:val="NumberedParagraph"/>
      </w:pPr>
      <w:r w:rsidRPr="002F29C9">
        <w:t xml:space="preserve">Choose whether data for this DSS Unit will transmit </w:t>
      </w:r>
      <w:r w:rsidR="000227DF" w:rsidRPr="002F29C9">
        <w:t>to PCE.</w:t>
      </w:r>
    </w:p>
    <w:p w14:paraId="4D954AAC" w14:textId="42A0A9C3" w:rsidR="003E132C" w:rsidRPr="002F29C9" w:rsidRDefault="003E132C" w:rsidP="002F29C9">
      <w:pPr>
        <w:pStyle w:val="NumberedParagraph"/>
      </w:pPr>
      <w:r w:rsidRPr="002F29C9">
        <w:t>Assign access to the DSS Unit</w:t>
      </w:r>
    </w:p>
    <w:p w14:paraId="79FCE0FF" w14:textId="77777777" w:rsidR="000227DF" w:rsidRPr="002F29C9" w:rsidRDefault="000227DF" w:rsidP="002F29C9">
      <w:pPr>
        <w:pStyle w:val="NumberedParagraph"/>
      </w:pPr>
      <w:r w:rsidRPr="002F29C9">
        <w:t>Click the OK button when selections are complete.</w:t>
      </w:r>
    </w:p>
    <w:p w14:paraId="79FCE100" w14:textId="77777777" w:rsidR="008A081D" w:rsidRDefault="008A081D" w:rsidP="003B6C1A">
      <w:pPr>
        <w:pStyle w:val="FigureCaption"/>
      </w:pPr>
      <w:bookmarkStart w:id="1039" w:name="_Toc482735136"/>
      <w:r>
        <w:lastRenderedPageBreak/>
        <w:t>Add a DSS Unit Screen</w:t>
      </w:r>
      <w:bookmarkEnd w:id="1039"/>
    </w:p>
    <w:p w14:paraId="79FCE101" w14:textId="77777777" w:rsidR="008A081D" w:rsidRDefault="008A081D" w:rsidP="003B6C1A">
      <w:pPr>
        <w:pStyle w:val="Figure"/>
      </w:pPr>
      <w:r>
        <w:rPr>
          <w:noProof/>
        </w:rPr>
        <w:drawing>
          <wp:inline distT="0" distB="0" distL="0" distR="0" wp14:anchorId="79FCE535" wp14:editId="2FBAA771">
            <wp:extent cx="4762500" cy="2997933"/>
            <wp:effectExtent l="0" t="0" r="0" b="0"/>
            <wp:docPr id="280" name="Picture 280" descr="Add a DSS Uni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DSSUnit.PNG"/>
                    <pic:cNvPicPr/>
                  </pic:nvPicPr>
                  <pic:blipFill>
                    <a:blip r:embed="rId211">
                      <a:extLst>
                        <a:ext uri="{28A0092B-C50C-407E-A947-70E740481C1C}">
                          <a14:useLocalDpi xmlns:a14="http://schemas.microsoft.com/office/drawing/2010/main" val="0"/>
                        </a:ext>
                      </a:extLst>
                    </a:blip>
                    <a:stretch>
                      <a:fillRect/>
                    </a:stretch>
                  </pic:blipFill>
                  <pic:spPr>
                    <a:xfrm>
                      <a:off x="0" y="0"/>
                      <a:ext cx="4765298" cy="2999694"/>
                    </a:xfrm>
                    <a:prstGeom prst="rect">
                      <a:avLst/>
                    </a:prstGeom>
                  </pic:spPr>
                </pic:pic>
              </a:graphicData>
            </a:graphic>
          </wp:inline>
        </w:drawing>
      </w:r>
    </w:p>
    <w:p w14:paraId="79FCE102" w14:textId="77777777" w:rsidR="000227DF" w:rsidRDefault="000227DF" w:rsidP="00CA5729">
      <w:pPr>
        <w:pStyle w:val="Heading4"/>
      </w:pPr>
      <w:bookmarkStart w:id="1040" w:name="_Toc422471303"/>
      <w:bookmarkStart w:id="1041" w:name="_Toc422471471"/>
      <w:bookmarkStart w:id="1042" w:name="_Toc477526659"/>
      <w:bookmarkStart w:id="1043" w:name="_Toc477938682"/>
      <w:bookmarkStart w:id="1044" w:name="_Toc482734941"/>
      <w:r w:rsidRPr="00F94D33">
        <w:t>Update a DSS Unit</w:t>
      </w:r>
      <w:bookmarkEnd w:id="1040"/>
      <w:bookmarkEnd w:id="1041"/>
      <w:bookmarkEnd w:id="1042"/>
      <w:bookmarkEnd w:id="1043"/>
      <w:bookmarkEnd w:id="1044"/>
    </w:p>
    <w:p w14:paraId="79FCE103" w14:textId="77777777" w:rsidR="000227DF" w:rsidRDefault="000227DF" w:rsidP="001E5A7E">
      <w:pPr>
        <w:pStyle w:val="DSSECSBodyText"/>
      </w:pPr>
      <w:r>
        <w:t xml:space="preserve">The Update DSS Unit option allows the user to </w:t>
      </w:r>
      <w:r w:rsidR="00530304">
        <w:t>edit</w:t>
      </w:r>
      <w:r>
        <w:t xml:space="preserve">, but </w:t>
      </w:r>
      <w:r w:rsidR="00530304">
        <w:rPr>
          <w:u w:val="single"/>
        </w:rPr>
        <w:t>not delete</w:t>
      </w:r>
      <w:r w:rsidR="003163A5">
        <w:rPr>
          <w:u w:val="single"/>
        </w:rPr>
        <w:t>,</w:t>
      </w:r>
      <w:r>
        <w:t xml:space="preserve"> DSS Units for use with Event Capture.</w:t>
      </w:r>
    </w:p>
    <w:p w14:paraId="79FCE104" w14:textId="77777777" w:rsidR="003163A5" w:rsidRPr="00020F3F" w:rsidRDefault="000227DF" w:rsidP="00020F3F">
      <w:pPr>
        <w:pStyle w:val="NumberedParagraph"/>
        <w:numPr>
          <w:ilvl w:val="0"/>
          <w:numId w:val="78"/>
        </w:numPr>
        <w:tabs>
          <w:tab w:val="clear" w:pos="1080"/>
        </w:tabs>
        <w:ind w:left="900" w:hanging="900"/>
      </w:pPr>
      <w:r w:rsidRPr="00020F3F">
        <w:t xml:space="preserve">Select a DSS Unit from the list of DSS Units </w:t>
      </w:r>
      <w:r w:rsidR="003163A5" w:rsidRPr="00020F3F">
        <w:t>on the Management Menu [DSS Unit] screen.</w:t>
      </w:r>
    </w:p>
    <w:p w14:paraId="79FCE105" w14:textId="77777777" w:rsidR="000227DF" w:rsidRPr="00020F3F" w:rsidRDefault="003163A5" w:rsidP="00A64912">
      <w:pPr>
        <w:pStyle w:val="NumberedParagraph"/>
      </w:pPr>
      <w:r w:rsidRPr="00020F3F">
        <w:t>C</w:t>
      </w:r>
      <w:r w:rsidR="000227DF" w:rsidRPr="00020F3F">
        <w:t>lick the Update button.</w:t>
      </w:r>
    </w:p>
    <w:p w14:paraId="79FCE106" w14:textId="77777777" w:rsidR="003163A5" w:rsidRDefault="000227DF" w:rsidP="003B6C1A">
      <w:pPr>
        <w:pStyle w:val="BulletListIndent"/>
      </w:pPr>
      <w:r w:rsidRPr="00621491">
        <w:t xml:space="preserve">The Edit DSS Unit screen will </w:t>
      </w:r>
      <w:r w:rsidR="003163A5">
        <w:t>display for the selected DSS Unit (Figure 160)</w:t>
      </w:r>
    </w:p>
    <w:p w14:paraId="79FCE107" w14:textId="77777777" w:rsidR="003163A5" w:rsidRPr="003163A5" w:rsidRDefault="003163A5" w:rsidP="003B6C1A">
      <w:pPr>
        <w:pStyle w:val="FigureCaption"/>
      </w:pPr>
      <w:bookmarkStart w:id="1045" w:name="_Toc482735137"/>
      <w:r>
        <w:t>Edit DSS Unit Screen</w:t>
      </w:r>
      <w:bookmarkEnd w:id="1045"/>
    </w:p>
    <w:p w14:paraId="79FCE108" w14:textId="77777777" w:rsidR="003163A5" w:rsidRPr="003163A5" w:rsidRDefault="003163A5" w:rsidP="003B6C1A">
      <w:pPr>
        <w:pStyle w:val="Figure"/>
      </w:pPr>
      <w:r>
        <w:rPr>
          <w:noProof/>
        </w:rPr>
        <w:drawing>
          <wp:inline distT="0" distB="0" distL="0" distR="0" wp14:anchorId="79FCE537" wp14:editId="18961413">
            <wp:extent cx="5099270" cy="3209925"/>
            <wp:effectExtent l="0" t="0" r="6350" b="0"/>
            <wp:docPr id="281" name="Picture 281" descr="Edit DSS Uni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DSSUnit.PNG"/>
                    <pic:cNvPicPr/>
                  </pic:nvPicPr>
                  <pic:blipFill>
                    <a:blip r:embed="rId212">
                      <a:extLst>
                        <a:ext uri="{28A0092B-C50C-407E-A947-70E740481C1C}">
                          <a14:useLocalDpi xmlns:a14="http://schemas.microsoft.com/office/drawing/2010/main" val="0"/>
                        </a:ext>
                      </a:extLst>
                    </a:blip>
                    <a:stretch>
                      <a:fillRect/>
                    </a:stretch>
                  </pic:blipFill>
                  <pic:spPr>
                    <a:xfrm>
                      <a:off x="0" y="0"/>
                      <a:ext cx="5099270" cy="3209925"/>
                    </a:xfrm>
                    <a:prstGeom prst="rect">
                      <a:avLst/>
                    </a:prstGeom>
                  </pic:spPr>
                </pic:pic>
              </a:graphicData>
            </a:graphic>
          </wp:inline>
        </w:drawing>
      </w:r>
    </w:p>
    <w:p w14:paraId="79FCE109" w14:textId="77777777" w:rsidR="003163A5" w:rsidRPr="00020F3F" w:rsidRDefault="0090457E" w:rsidP="00020F3F">
      <w:pPr>
        <w:pStyle w:val="NumberedParagraph"/>
      </w:pPr>
      <w:r w:rsidRPr="00020F3F">
        <w:lastRenderedPageBreak/>
        <w:t>Update the fields as desired.</w:t>
      </w:r>
    </w:p>
    <w:p w14:paraId="79FCE10A" w14:textId="77777777" w:rsidR="000227DF" w:rsidRDefault="000227DF" w:rsidP="003B6C1A">
      <w:pPr>
        <w:pStyle w:val="BulletListIndent"/>
      </w:pPr>
      <w:r w:rsidRPr="00621491">
        <w:t>On this screen, the DSS Unit Name, DSS Dept., Service, Medical Specialty, Cost Center, DSS Unit Status, Event Code Screens status, Default Date / Time, Send to PCE, Allow Category Use, Associated Stop Code, Credit Stop Code, and CHAR4 Code</w:t>
      </w:r>
      <w:r w:rsidR="0069575F" w:rsidRPr="00621491">
        <w:t xml:space="preserve"> fields can be updated.</w:t>
      </w:r>
    </w:p>
    <w:p w14:paraId="79FCE10B" w14:textId="77777777" w:rsidR="0090457E" w:rsidRDefault="0090457E" w:rsidP="003B6C1A">
      <w:pPr>
        <w:pStyle w:val="BulletListIndent"/>
      </w:pPr>
      <w:r>
        <w:t>When the DSS Unit Status is changed from Active to Inactive, the Event Code Screens options are Retain or Inactivate (Figure 161). If the user selects Retain, the Event Code Screens will remain active. If the user selects Inactivate, the Event Code Screens that were active will be inactivated.</w:t>
      </w:r>
    </w:p>
    <w:p w14:paraId="79FCE10C" w14:textId="77777777" w:rsidR="0090457E" w:rsidRDefault="0090457E" w:rsidP="003B6C1A">
      <w:pPr>
        <w:pStyle w:val="FigureCaption"/>
      </w:pPr>
      <w:bookmarkStart w:id="1046" w:name="_Toc482735138"/>
      <w:r>
        <w:t>DSS Unit Status Changed from Active to Inactive</w:t>
      </w:r>
      <w:bookmarkEnd w:id="1046"/>
    </w:p>
    <w:p w14:paraId="79FCE10D" w14:textId="77777777" w:rsidR="0090457E" w:rsidRPr="0090457E" w:rsidRDefault="0090457E" w:rsidP="003B6C1A">
      <w:pPr>
        <w:pStyle w:val="Figure"/>
      </w:pPr>
      <w:r>
        <w:rPr>
          <w:noProof/>
        </w:rPr>
        <w:drawing>
          <wp:inline distT="0" distB="0" distL="0" distR="0" wp14:anchorId="79FCE539" wp14:editId="79FCE53A">
            <wp:extent cx="4764024" cy="658368"/>
            <wp:effectExtent l="0" t="0" r="0" b="8890"/>
            <wp:docPr id="1046" name="Picture 312" descr="Example of DSS Unit Status radio buttons and Event Code Screen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Example of DSS Unit Status radio buttons and Event Code Screens options."/>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4764024" cy="658368"/>
                    </a:xfrm>
                    <a:prstGeom prst="rect">
                      <a:avLst/>
                    </a:prstGeom>
                    <a:noFill/>
                    <a:ln>
                      <a:noFill/>
                    </a:ln>
                  </pic:spPr>
                </pic:pic>
              </a:graphicData>
            </a:graphic>
          </wp:inline>
        </w:drawing>
      </w:r>
    </w:p>
    <w:p w14:paraId="79FCE10E" w14:textId="77777777" w:rsidR="0090457E" w:rsidRPr="00621491" w:rsidRDefault="0090457E" w:rsidP="003B6C1A">
      <w:pPr>
        <w:pStyle w:val="BulletListIndent"/>
      </w:pPr>
      <w:r>
        <w:t>When the DSS Unit Status is changed from Inactive to Active, the Event Code Screens options are Reactive or Remain Inactive (Figure 162). All Event Code Screens related to this DSS Unit will either be left alone or activated, depending on the user’s choice.</w:t>
      </w:r>
    </w:p>
    <w:p w14:paraId="79FCE10F" w14:textId="77777777" w:rsidR="000227DF" w:rsidRDefault="004A2C26" w:rsidP="004A2C26">
      <w:pPr>
        <w:pStyle w:val="FigureCaption"/>
      </w:pPr>
      <w:bookmarkStart w:id="1047" w:name="_Toc477526887"/>
      <w:bookmarkStart w:id="1048" w:name="_Toc482735139"/>
      <w:bookmarkEnd w:id="1047"/>
      <w:r>
        <w:rPr>
          <w:rFonts w:eastAsiaTheme="minorHAnsi"/>
        </w:rPr>
        <w:t xml:space="preserve">DSS Unit Status </w:t>
      </w:r>
      <w:bookmarkStart w:id="1049" w:name="_Toc422742867"/>
      <w:bookmarkStart w:id="1050" w:name="_Toc477526889"/>
      <w:bookmarkStart w:id="1051" w:name="_Toc477849790"/>
      <w:r w:rsidR="000227DF">
        <w:t xml:space="preserve">Change </w:t>
      </w:r>
      <w:bookmarkEnd w:id="1049"/>
      <w:bookmarkEnd w:id="1050"/>
      <w:bookmarkEnd w:id="1051"/>
      <w:r w:rsidR="0090457E">
        <w:t xml:space="preserve">from </w:t>
      </w:r>
      <w:r>
        <w:t>Inactive</w:t>
      </w:r>
      <w:r w:rsidR="0090457E">
        <w:t xml:space="preserve"> to </w:t>
      </w:r>
      <w:r>
        <w:t>Active</w:t>
      </w:r>
      <w:bookmarkEnd w:id="1048"/>
    </w:p>
    <w:p w14:paraId="79FCE110" w14:textId="77777777" w:rsidR="000227DF" w:rsidRDefault="000227DF" w:rsidP="001E5A7E">
      <w:pPr>
        <w:pStyle w:val="Figure"/>
      </w:pPr>
      <w:r>
        <w:rPr>
          <w:noProof/>
        </w:rPr>
        <w:drawing>
          <wp:inline distT="0" distB="0" distL="0" distR="0" wp14:anchorId="79FCE53B" wp14:editId="79FCE53C">
            <wp:extent cx="5324475" cy="762000"/>
            <wp:effectExtent l="38100" t="38100" r="47625" b="38100"/>
            <wp:docPr id="174" name="Picture 313" descr="Example of DSS Unit Status radio buttons and Event Code Screens options.&#10;Showing how Event Code Screens options change whrn DSS Unit is changes from  Active to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xample of DSS Unit Status radio buttons and Event Code Screens options.&#10;Showing how Event Code Screens options change whrn DSS Unit is changes from  Active to Inactive."/>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5324475" cy="762000"/>
                    </a:xfrm>
                    <a:prstGeom prst="rect">
                      <a:avLst/>
                    </a:prstGeom>
                    <a:noFill/>
                    <a:ln w="38100">
                      <a:solidFill>
                        <a:srgbClr val="003399"/>
                      </a:solidFill>
                    </a:ln>
                  </pic:spPr>
                </pic:pic>
              </a:graphicData>
            </a:graphic>
          </wp:inline>
        </w:drawing>
      </w:r>
    </w:p>
    <w:p w14:paraId="79FCE111" w14:textId="77777777" w:rsidR="000227DF" w:rsidRPr="00020F3F" w:rsidRDefault="000227DF" w:rsidP="00020F3F">
      <w:pPr>
        <w:pStyle w:val="NumberedParagraph"/>
      </w:pPr>
      <w:r w:rsidRPr="00020F3F">
        <w:t>Click the OK button when selections are complete.</w:t>
      </w:r>
    </w:p>
    <w:p w14:paraId="79FCE112" w14:textId="77777777" w:rsidR="000227DF" w:rsidRPr="00F94D33" w:rsidRDefault="001527ED" w:rsidP="00CA5729">
      <w:pPr>
        <w:pStyle w:val="Heading4"/>
      </w:pPr>
      <w:bookmarkStart w:id="1052" w:name="_Toc477526660"/>
      <w:bookmarkStart w:id="1053" w:name="_Toc422471304"/>
      <w:bookmarkStart w:id="1054" w:name="_Toc422471472"/>
      <w:bookmarkStart w:id="1055" w:name="_Toc477526661"/>
      <w:bookmarkStart w:id="1056" w:name="_Toc482734942"/>
      <w:bookmarkEnd w:id="1052"/>
      <w:r>
        <w:t xml:space="preserve">To </w:t>
      </w:r>
      <w:bookmarkStart w:id="1057" w:name="_Toc477938683"/>
      <w:r w:rsidR="000227DF">
        <w:t>Grant</w:t>
      </w:r>
      <w:r w:rsidR="000227DF" w:rsidRPr="00F94D33">
        <w:t xml:space="preserve"> Access to </w:t>
      </w:r>
      <w:r w:rsidR="000227DF">
        <w:t xml:space="preserve">a </w:t>
      </w:r>
      <w:r w:rsidR="000227DF" w:rsidRPr="00F94D33">
        <w:t>DSS Unit</w:t>
      </w:r>
      <w:bookmarkEnd w:id="1053"/>
      <w:bookmarkEnd w:id="1054"/>
      <w:bookmarkEnd w:id="1055"/>
      <w:bookmarkEnd w:id="1056"/>
      <w:bookmarkEnd w:id="1057"/>
    </w:p>
    <w:p w14:paraId="79FCE113" w14:textId="77777777" w:rsidR="000227DF" w:rsidRPr="009B3DCA" w:rsidRDefault="000227DF" w:rsidP="001E5A7E">
      <w:pPr>
        <w:pStyle w:val="DSSECSBodyText"/>
      </w:pPr>
      <w:r w:rsidRPr="00672AEA">
        <w:t xml:space="preserve">From the </w:t>
      </w:r>
      <w:r w:rsidRPr="009F69C7">
        <w:t>Add</w:t>
      </w:r>
      <w:r w:rsidRPr="00672AEA">
        <w:t xml:space="preserve"> or </w:t>
      </w:r>
      <w:r w:rsidRPr="009F69C7">
        <w:t xml:space="preserve">Update DSS Units </w:t>
      </w:r>
      <w:r w:rsidRPr="00672AEA">
        <w:t xml:space="preserve">screens, the user has the option to give specific </w:t>
      </w:r>
      <w:r w:rsidR="00EA3DFD" w:rsidRPr="00672AEA">
        <w:t>users</w:t>
      </w:r>
      <w:r w:rsidRPr="00672AEA">
        <w:t xml:space="preserve"> access to the DSS Unit</w:t>
      </w:r>
      <w:r w:rsidRPr="00823D8F">
        <w:t xml:space="preserve"> being added or </w:t>
      </w:r>
      <w:r w:rsidRPr="0024789D">
        <w:t>edi</w:t>
      </w:r>
      <w:r w:rsidRPr="00F448A4">
        <w:t>ted.</w:t>
      </w:r>
    </w:p>
    <w:p w14:paraId="79FCE114" w14:textId="77777777" w:rsidR="000227DF" w:rsidRPr="00020F3F" w:rsidRDefault="000227DF" w:rsidP="00020F3F">
      <w:pPr>
        <w:pStyle w:val="NumberedParagraph"/>
        <w:numPr>
          <w:ilvl w:val="0"/>
          <w:numId w:val="79"/>
        </w:numPr>
        <w:tabs>
          <w:tab w:val="clear" w:pos="1080"/>
        </w:tabs>
        <w:ind w:left="900" w:hanging="900"/>
      </w:pPr>
      <w:r w:rsidRPr="00020F3F">
        <w:t>Click on the Access button at the bottom of the Add or Edit DSS Unit</w:t>
      </w:r>
      <w:r w:rsidR="0069575F" w:rsidRPr="00020F3F">
        <w:t xml:space="preserve"> screen.</w:t>
      </w:r>
    </w:p>
    <w:p w14:paraId="79FCE115" w14:textId="77777777" w:rsidR="000227DF" w:rsidRPr="00F94D33" w:rsidRDefault="000227DF" w:rsidP="006B0B59">
      <w:pPr>
        <w:pStyle w:val="BulletListMultipleLast"/>
      </w:pPr>
      <w:r w:rsidRPr="00F94D33">
        <w:t xml:space="preserve">The </w:t>
      </w:r>
      <w:r w:rsidRPr="00C54497">
        <w:t>Grant Access to DSS Unit Screen</w:t>
      </w:r>
      <w:r w:rsidR="001527ED">
        <w:t xml:space="preserve"> opens and</w:t>
      </w:r>
      <w:r>
        <w:t xml:space="preserve"> has Include and Exclude</w:t>
      </w:r>
      <w:r w:rsidRPr="00F94D33">
        <w:t xml:space="preserve"> fields</w:t>
      </w:r>
      <w:r w:rsidR="001527ED">
        <w:t xml:space="preserve"> (Figure 1</w:t>
      </w:r>
      <w:r w:rsidR="009E613E">
        <w:t>63</w:t>
      </w:r>
      <w:r w:rsidR="001527ED">
        <w:t>)</w:t>
      </w:r>
      <w:r w:rsidRPr="00F94D33">
        <w:t>.</w:t>
      </w:r>
    </w:p>
    <w:p w14:paraId="79FCE116" w14:textId="77777777" w:rsidR="001527ED" w:rsidRPr="00020F3F" w:rsidRDefault="001527ED" w:rsidP="00020F3F">
      <w:pPr>
        <w:pStyle w:val="NumberedParagraph"/>
      </w:pPr>
      <w:r w:rsidRPr="00020F3F">
        <w:t>T</w:t>
      </w:r>
      <w:r w:rsidR="000227DF" w:rsidRPr="00020F3F">
        <w:t>ype the starting characters of the last name in the upper portion of the Excluded list box, or simply scroll through the list to search for a last name.</w:t>
      </w:r>
    </w:p>
    <w:p w14:paraId="79FCE117" w14:textId="77777777" w:rsidR="000227DF" w:rsidRPr="00F94D33" w:rsidRDefault="000227DF" w:rsidP="006B0B59">
      <w:pPr>
        <w:pStyle w:val="BulletListMultipleLast"/>
      </w:pPr>
      <w:r w:rsidRPr="00F94D33">
        <w:t xml:space="preserve">The </w:t>
      </w:r>
      <w:r w:rsidRPr="0053752B">
        <w:t>Excluded</w:t>
      </w:r>
      <w:r w:rsidRPr="00F94D33">
        <w:t xml:space="preserve"> </w:t>
      </w:r>
      <w:r>
        <w:t>list box</w:t>
      </w:r>
      <w:r w:rsidRPr="00F94D33">
        <w:t xml:space="preserve"> contains the </w:t>
      </w:r>
      <w:r>
        <w:t>names of</w:t>
      </w:r>
      <w:r w:rsidRPr="00F94D33">
        <w:t xml:space="preserve"> all active </w:t>
      </w:r>
      <w:r>
        <w:t xml:space="preserve">VistA </w:t>
      </w:r>
      <w:r w:rsidRPr="00F94D33">
        <w:t>users at the site.</w:t>
      </w:r>
    </w:p>
    <w:p w14:paraId="79FCE118" w14:textId="77777777" w:rsidR="001527ED" w:rsidRPr="002F29C9" w:rsidRDefault="001527ED" w:rsidP="00020F3F">
      <w:pPr>
        <w:pStyle w:val="NumberedParagraph"/>
      </w:pPr>
      <w:r w:rsidRPr="00020F3F">
        <w:t>Grant</w:t>
      </w:r>
      <w:r w:rsidR="000227DF" w:rsidRPr="00020F3F">
        <w:t xml:space="preserve"> access to a specific DSS unit by moving a user to the Included list box</w:t>
      </w:r>
      <w:r w:rsidRPr="002F29C9">
        <w:t>.</w:t>
      </w:r>
    </w:p>
    <w:p w14:paraId="79FCE119" w14:textId="77777777" w:rsidR="001527ED" w:rsidRDefault="001527ED" w:rsidP="006B0B59">
      <w:pPr>
        <w:pStyle w:val="BulletListMultiple"/>
      </w:pPr>
      <w:r>
        <w:t>Highlight</w:t>
      </w:r>
      <w:r w:rsidR="000227DF">
        <w:t xml:space="preserve"> a name in the </w:t>
      </w:r>
      <w:r w:rsidR="000227DF" w:rsidRPr="0053752B">
        <w:t>Excluded</w:t>
      </w:r>
      <w:r w:rsidR="000227DF">
        <w:t xml:space="preserve"> list box and </w:t>
      </w:r>
      <w:r>
        <w:t xml:space="preserve">click </w:t>
      </w:r>
      <w:r w:rsidR="000227DF">
        <w:t xml:space="preserve">the </w:t>
      </w:r>
      <w:r w:rsidR="000227DF" w:rsidRPr="0053752B">
        <w:t>Include</w:t>
      </w:r>
      <w:r w:rsidR="000227DF">
        <w:t xml:space="preserve"> button or simply double-click the name in the </w:t>
      </w:r>
      <w:r w:rsidR="000227DF" w:rsidRPr="0053752B">
        <w:t>Excluded</w:t>
      </w:r>
      <w:r w:rsidR="00EB01B7">
        <w:t xml:space="preserve"> list box.</w:t>
      </w:r>
    </w:p>
    <w:p w14:paraId="79FCE11A" w14:textId="77777777" w:rsidR="000227DF" w:rsidRDefault="000227DF" w:rsidP="006B0B59">
      <w:pPr>
        <w:pStyle w:val="BulletListMultipleLast"/>
      </w:pPr>
      <w:r>
        <w:t xml:space="preserve">Access is denied by moving </w:t>
      </w:r>
      <w:r w:rsidR="001527ED">
        <w:t xml:space="preserve">a </w:t>
      </w:r>
      <w:r>
        <w:t xml:space="preserve">user to the </w:t>
      </w:r>
      <w:r w:rsidRPr="0053752B">
        <w:t>Excluded</w:t>
      </w:r>
      <w:r w:rsidRPr="00F94D33">
        <w:t xml:space="preserve"> </w:t>
      </w:r>
      <w:r>
        <w:t xml:space="preserve">list </w:t>
      </w:r>
      <w:r w:rsidRPr="00F94D33">
        <w:t>box</w:t>
      </w:r>
      <w:r>
        <w:t>, either by highlighting a name in the In</w:t>
      </w:r>
      <w:r w:rsidRPr="007E12A3">
        <w:t>cluded</w:t>
      </w:r>
      <w:r>
        <w:t xml:space="preserve"> list box and clicking the Ex</w:t>
      </w:r>
      <w:r w:rsidRPr="007E12A3">
        <w:t>clude</w:t>
      </w:r>
      <w:r>
        <w:t xml:space="preserve"> button, or by simply double-clicking the name in the In</w:t>
      </w:r>
      <w:r w:rsidRPr="007E12A3">
        <w:t>cluded</w:t>
      </w:r>
      <w:r>
        <w:t xml:space="preserve"> list </w:t>
      </w:r>
      <w:r w:rsidR="00EA3DFD">
        <w:t>box</w:t>
      </w:r>
      <w:r w:rsidR="0069575F">
        <w:t>.</w:t>
      </w:r>
    </w:p>
    <w:p w14:paraId="79FCE11B" w14:textId="77777777" w:rsidR="000227DF" w:rsidRPr="002F29C9" w:rsidRDefault="001527ED" w:rsidP="00020F3F">
      <w:pPr>
        <w:pStyle w:val="NumberedParagraph"/>
      </w:pPr>
      <w:r w:rsidRPr="00020F3F">
        <w:lastRenderedPageBreak/>
        <w:t xml:space="preserve">Click </w:t>
      </w:r>
      <w:r w:rsidR="000227DF" w:rsidRPr="002F29C9">
        <w:t xml:space="preserve">the Apply button </w:t>
      </w:r>
      <w:r w:rsidRPr="002F29C9">
        <w:t xml:space="preserve">to </w:t>
      </w:r>
      <w:r w:rsidR="000227DF" w:rsidRPr="002F29C9">
        <w:t>save the changes</w:t>
      </w:r>
      <w:r w:rsidR="009E613E" w:rsidRPr="002F29C9">
        <w:t xml:space="preserve"> and continue granting access to additional users or </w:t>
      </w:r>
      <w:r w:rsidR="000227DF" w:rsidRPr="002F29C9">
        <w:t xml:space="preserve">click the OK button </w:t>
      </w:r>
      <w:r w:rsidR="006D4753" w:rsidRPr="002F29C9">
        <w:t xml:space="preserve">to </w:t>
      </w:r>
      <w:r w:rsidR="000227DF" w:rsidRPr="002F29C9">
        <w:t>save the changes and return to the previous screen.</w:t>
      </w:r>
    </w:p>
    <w:p w14:paraId="79FCE11C" w14:textId="77777777" w:rsidR="000227DF" w:rsidRDefault="000227DF" w:rsidP="001E5A7E">
      <w:pPr>
        <w:pStyle w:val="Note"/>
      </w:pPr>
      <w:r w:rsidRPr="00F94D33">
        <w:t>Note</w:t>
      </w:r>
      <w:r>
        <w:t xml:space="preserve">: </w:t>
      </w:r>
    </w:p>
    <w:p w14:paraId="79FCE11D" w14:textId="77777777" w:rsidR="000227DF" w:rsidRDefault="000227DF" w:rsidP="00591C34">
      <w:pPr>
        <w:pStyle w:val="BulletListIndent"/>
        <w:numPr>
          <w:ilvl w:val="0"/>
          <w:numId w:val="6"/>
        </w:numPr>
        <w:ind w:left="1260"/>
      </w:pPr>
      <w:r w:rsidRPr="00672AEA">
        <w:t xml:space="preserve">The IEN and Person Class/Classification for </w:t>
      </w:r>
      <w:r w:rsidRPr="006528A6">
        <w:t>a selected</w:t>
      </w:r>
      <w:r w:rsidRPr="00624C45">
        <w:t xml:space="preserve"> user appear below </w:t>
      </w:r>
      <w:r w:rsidR="006D4753">
        <w:t>the</w:t>
      </w:r>
      <w:r w:rsidR="006D4753" w:rsidRPr="00624C45">
        <w:t xml:space="preserve"> </w:t>
      </w:r>
      <w:r w:rsidRPr="00624C45">
        <w:t xml:space="preserve">associated </w:t>
      </w:r>
      <w:r w:rsidRPr="009F69C7">
        <w:t>Excluded</w:t>
      </w:r>
      <w:r w:rsidRPr="006528A6">
        <w:t xml:space="preserve"> </w:t>
      </w:r>
      <w:r w:rsidRPr="00624C45">
        <w:t xml:space="preserve">or </w:t>
      </w:r>
      <w:r w:rsidRPr="009F69C7">
        <w:t>Included</w:t>
      </w:r>
      <w:r w:rsidRPr="006528A6">
        <w:t xml:space="preserve"> list</w:t>
      </w:r>
      <w:r w:rsidRPr="00624C45">
        <w:t xml:space="preserve"> box.</w:t>
      </w:r>
    </w:p>
    <w:p w14:paraId="79FCE11E" w14:textId="77777777" w:rsidR="00BB0F22" w:rsidRDefault="000227DF" w:rsidP="001E5A7E">
      <w:pPr>
        <w:pStyle w:val="FigureCaption"/>
      </w:pPr>
      <w:bookmarkStart w:id="1058" w:name="_Toc477849791"/>
      <w:bookmarkStart w:id="1059" w:name="_Toc422742868"/>
      <w:bookmarkStart w:id="1060" w:name="_Toc477526890"/>
      <w:bookmarkStart w:id="1061" w:name="_Toc482735140"/>
      <w:r>
        <w:t xml:space="preserve">Grant Access to DSS </w:t>
      </w:r>
      <w:bookmarkEnd w:id="1058"/>
      <w:r>
        <w:t>Unit</w:t>
      </w:r>
      <w:bookmarkEnd w:id="1061"/>
    </w:p>
    <w:p w14:paraId="79FCE11F" w14:textId="77777777" w:rsidR="006B0B59" w:rsidRDefault="00BB0F22" w:rsidP="006B0B59">
      <w:pPr>
        <w:pStyle w:val="Figure"/>
      </w:pPr>
      <w:r>
        <w:rPr>
          <w:noProof/>
        </w:rPr>
        <w:drawing>
          <wp:inline distT="0" distB="0" distL="0" distR="0" wp14:anchorId="79FCE53D" wp14:editId="79FCE53E">
            <wp:extent cx="4048125" cy="2638831"/>
            <wp:effectExtent l="38100" t="38100" r="28575" b="47625"/>
            <wp:docPr id="55" name="Picture 55" descr="Grant Access to DSS Uni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Units_GrantAccess.PNG"/>
                    <pic:cNvPicPr/>
                  </pic:nvPicPr>
                  <pic:blipFill>
                    <a:blip r:embed="rId215">
                      <a:extLst>
                        <a:ext uri="{28A0092B-C50C-407E-A947-70E740481C1C}">
                          <a14:useLocalDpi xmlns:a14="http://schemas.microsoft.com/office/drawing/2010/main" val="0"/>
                        </a:ext>
                      </a:extLst>
                    </a:blip>
                    <a:stretch>
                      <a:fillRect/>
                    </a:stretch>
                  </pic:blipFill>
                  <pic:spPr>
                    <a:xfrm>
                      <a:off x="0" y="0"/>
                      <a:ext cx="4051805" cy="2641230"/>
                    </a:xfrm>
                    <a:prstGeom prst="rect">
                      <a:avLst/>
                    </a:prstGeom>
                    <a:ln w="38100">
                      <a:solidFill>
                        <a:srgbClr val="003399"/>
                      </a:solidFill>
                    </a:ln>
                  </pic:spPr>
                </pic:pic>
              </a:graphicData>
            </a:graphic>
          </wp:inline>
        </w:drawing>
      </w:r>
    </w:p>
    <w:p w14:paraId="79FCE120" w14:textId="77777777" w:rsidR="000227DF" w:rsidRDefault="00C4252F" w:rsidP="00CA5729">
      <w:pPr>
        <w:pStyle w:val="Heading4"/>
      </w:pPr>
      <w:bookmarkStart w:id="1062" w:name="_Toc482734943"/>
      <w:bookmarkEnd w:id="1059"/>
      <w:bookmarkEnd w:id="1060"/>
      <w:r>
        <w:t xml:space="preserve">To </w:t>
      </w:r>
      <w:bookmarkStart w:id="1063" w:name="_Toc477526662"/>
      <w:bookmarkStart w:id="1064" w:name="_Toc455131607"/>
      <w:bookmarkStart w:id="1065" w:name="_Toc477526663"/>
      <w:bookmarkStart w:id="1066" w:name="_Toc477938684"/>
      <w:bookmarkStart w:id="1067" w:name="_Toc421025676"/>
      <w:bookmarkStart w:id="1068" w:name="_Toc422471305"/>
      <w:bookmarkStart w:id="1069" w:name="_Toc422471473"/>
      <w:bookmarkEnd w:id="1063"/>
      <w:bookmarkEnd w:id="1064"/>
      <w:r w:rsidR="000227DF">
        <w:t>Disable Categories for a DSS Unit</w:t>
      </w:r>
      <w:bookmarkEnd w:id="1062"/>
      <w:bookmarkEnd w:id="1065"/>
      <w:bookmarkEnd w:id="1066"/>
    </w:p>
    <w:p w14:paraId="79FCE121" w14:textId="77777777" w:rsidR="000227DF" w:rsidRPr="002F29C9" w:rsidRDefault="000227DF" w:rsidP="002F29C9">
      <w:pPr>
        <w:pStyle w:val="NumberedParagraph"/>
        <w:numPr>
          <w:ilvl w:val="0"/>
          <w:numId w:val="80"/>
        </w:numPr>
        <w:tabs>
          <w:tab w:val="clear" w:pos="1080"/>
        </w:tabs>
        <w:ind w:left="900" w:hanging="900"/>
      </w:pPr>
      <w:r w:rsidRPr="002F29C9">
        <w:t>Select a DSS Unit which allows categories from the list of DSS Units and click the Update button.</w:t>
      </w:r>
    </w:p>
    <w:p w14:paraId="79FCE122" w14:textId="77777777" w:rsidR="000227DF" w:rsidRPr="009D466A" w:rsidRDefault="00743029" w:rsidP="004308A2">
      <w:pPr>
        <w:pStyle w:val="BulletListMultiple"/>
      </w:pPr>
      <w:r>
        <w:rPr>
          <w:rStyle w:val="BulletListMultipleChar"/>
        </w:rPr>
        <w:t>T</w:t>
      </w:r>
      <w:r w:rsidR="000227DF" w:rsidRPr="004308A2">
        <w:rPr>
          <w:rStyle w:val="BulletListMultipleChar"/>
        </w:rPr>
        <w:t>he Edit DSS Unit screen</w:t>
      </w:r>
      <w:r>
        <w:rPr>
          <w:rStyle w:val="BulletListMultipleChar"/>
        </w:rPr>
        <w:t xml:space="preserve"> opens for the selected DSS Unit (Figure 16</w:t>
      </w:r>
      <w:r w:rsidR="000E69C9">
        <w:rPr>
          <w:rStyle w:val="BulletListMultipleChar"/>
        </w:rPr>
        <w:t>4</w:t>
      </w:r>
      <w:r>
        <w:rPr>
          <w:rStyle w:val="BulletListMultipleChar"/>
        </w:rPr>
        <w:t>)</w:t>
      </w:r>
      <w:r w:rsidR="000227DF">
        <w:t>.</w:t>
      </w:r>
    </w:p>
    <w:p w14:paraId="79FCE123" w14:textId="77777777" w:rsidR="000227DF" w:rsidRDefault="000227DF" w:rsidP="001E5A7E">
      <w:pPr>
        <w:pStyle w:val="FigureCaption"/>
      </w:pPr>
      <w:bookmarkStart w:id="1070" w:name="_Toc477526891"/>
      <w:bookmarkStart w:id="1071" w:name="_Toc462237161"/>
      <w:bookmarkStart w:id="1072" w:name="_Toc477526892"/>
      <w:bookmarkStart w:id="1073" w:name="_Toc477849792"/>
      <w:bookmarkStart w:id="1074" w:name="_Toc482735141"/>
      <w:bookmarkEnd w:id="1070"/>
      <w:bookmarkEnd w:id="1071"/>
      <w:r>
        <w:lastRenderedPageBreak/>
        <w:t>Edit DSS Unit Screen Showing a DSS Unit Set to Allow Categories</w:t>
      </w:r>
      <w:bookmarkEnd w:id="1072"/>
      <w:bookmarkEnd w:id="1073"/>
      <w:bookmarkEnd w:id="1074"/>
    </w:p>
    <w:p w14:paraId="79FCE124" w14:textId="77777777" w:rsidR="000227DF" w:rsidRPr="00F1561F" w:rsidRDefault="000227DF" w:rsidP="001E5A7E">
      <w:pPr>
        <w:pStyle w:val="Figure"/>
      </w:pPr>
      <w:r>
        <w:rPr>
          <w:noProof/>
        </w:rPr>
        <w:drawing>
          <wp:inline distT="0" distB="0" distL="0" distR="0" wp14:anchorId="79FCE53F" wp14:editId="79FCE540">
            <wp:extent cx="5296726" cy="3343275"/>
            <wp:effectExtent l="38100" t="38100" r="37465" b="28575"/>
            <wp:docPr id="17" name="Picture 17" descr="Edit DSS Unit screen showing a DSS Unit set to allow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304041" cy="3347892"/>
                    </a:xfrm>
                    <a:prstGeom prst="rect">
                      <a:avLst/>
                    </a:prstGeom>
                    <a:ln w="38100">
                      <a:solidFill>
                        <a:srgbClr val="003399"/>
                      </a:solidFill>
                    </a:ln>
                  </pic:spPr>
                </pic:pic>
              </a:graphicData>
            </a:graphic>
          </wp:inline>
        </w:drawing>
      </w:r>
    </w:p>
    <w:p w14:paraId="79FCE125" w14:textId="77777777" w:rsidR="000227DF" w:rsidRPr="002F29C9" w:rsidRDefault="000227DF" w:rsidP="002F29C9">
      <w:pPr>
        <w:pStyle w:val="NumberedParagraph"/>
      </w:pPr>
      <w:r w:rsidRPr="002F29C9">
        <w:t>In the Allow Category Use section</w:t>
      </w:r>
      <w:r w:rsidR="00FC7D30" w:rsidRPr="002F29C9">
        <w:t xml:space="preserve"> (Figure 16</w:t>
      </w:r>
      <w:r w:rsidR="000E69C9" w:rsidRPr="002F29C9">
        <w:t>5</w:t>
      </w:r>
      <w:r w:rsidR="00FC7D30" w:rsidRPr="002F29C9">
        <w:t>)</w:t>
      </w:r>
      <w:r w:rsidRPr="002F29C9">
        <w:t>, click the No radio button, then click the O</w:t>
      </w:r>
      <w:r w:rsidR="00FC7D30" w:rsidRPr="002F29C9">
        <w:t>K</w:t>
      </w:r>
      <w:r w:rsidRPr="002F29C9">
        <w:t xml:space="preserve"> button.</w:t>
      </w:r>
    </w:p>
    <w:p w14:paraId="79FCE126" w14:textId="77777777" w:rsidR="000227DF" w:rsidRDefault="000227DF" w:rsidP="00743029">
      <w:pPr>
        <w:pStyle w:val="FigureCaption"/>
      </w:pPr>
      <w:bookmarkStart w:id="1075" w:name="_Toc477526893"/>
      <w:bookmarkStart w:id="1076" w:name="_Toc477526894"/>
      <w:bookmarkStart w:id="1077" w:name="_Toc477849793"/>
      <w:bookmarkStart w:id="1078" w:name="_Toc482735142"/>
      <w:bookmarkEnd w:id="1075"/>
      <w:r>
        <w:t>Allow Category Use Set to No</w:t>
      </w:r>
      <w:bookmarkEnd w:id="1076"/>
      <w:bookmarkEnd w:id="1077"/>
      <w:bookmarkEnd w:id="1078"/>
    </w:p>
    <w:p w14:paraId="79FCE127" w14:textId="77777777" w:rsidR="000E69C9" w:rsidRPr="000E69C9" w:rsidRDefault="000E69C9" w:rsidP="003B6C1A">
      <w:pPr>
        <w:pStyle w:val="Figure"/>
      </w:pPr>
      <w:r w:rsidRPr="00A47DEA">
        <w:rPr>
          <w:noProof/>
        </w:rPr>
        <w:drawing>
          <wp:inline distT="0" distB="0" distL="0" distR="0" wp14:anchorId="79FCE541" wp14:editId="79FCE542">
            <wp:extent cx="1562100" cy="463135"/>
            <wp:effectExtent l="0" t="0" r="0" b="0"/>
            <wp:docPr id="1047" name="Picture 1047" descr="Allow Category Use set to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1562100" cy="463135"/>
                    </a:xfrm>
                    <a:prstGeom prst="rect">
                      <a:avLst/>
                    </a:prstGeom>
                  </pic:spPr>
                </pic:pic>
              </a:graphicData>
            </a:graphic>
          </wp:inline>
        </w:drawing>
      </w:r>
    </w:p>
    <w:p w14:paraId="79FCE128" w14:textId="77777777" w:rsidR="000E69C9" w:rsidRDefault="000227DF" w:rsidP="003B6C1A">
      <w:pPr>
        <w:pStyle w:val="BulletListIndent"/>
      </w:pPr>
      <w:r w:rsidRPr="00621491">
        <w:t xml:space="preserve">A warning pop up window appears stating that if </w:t>
      </w:r>
      <w:r w:rsidR="000E69C9">
        <w:t xml:space="preserve">categories are disabled, this setting cannot </w:t>
      </w:r>
      <w:r w:rsidRPr="00621491">
        <w:t>be re-instated</w:t>
      </w:r>
      <w:r w:rsidR="000E69C9">
        <w:t xml:space="preserve"> (Figure 166).</w:t>
      </w:r>
    </w:p>
    <w:p w14:paraId="79FCE129" w14:textId="77777777" w:rsidR="000227DF" w:rsidRPr="002F29C9" w:rsidRDefault="000227DF" w:rsidP="002F29C9">
      <w:pPr>
        <w:pStyle w:val="NumberedParagraph"/>
      </w:pPr>
      <w:r w:rsidRPr="002F29C9">
        <w:t>Click Yes</w:t>
      </w:r>
      <w:r w:rsidR="000E69C9" w:rsidRPr="002F29C9">
        <w:t xml:space="preserve"> to confirm</w:t>
      </w:r>
      <w:r w:rsidRPr="002F29C9">
        <w:t>.</w:t>
      </w:r>
    </w:p>
    <w:p w14:paraId="79FCE12A" w14:textId="77777777" w:rsidR="000227DF" w:rsidRDefault="000227DF" w:rsidP="00743029">
      <w:pPr>
        <w:pStyle w:val="FigureCaption"/>
      </w:pPr>
      <w:bookmarkStart w:id="1079" w:name="_Toc477526895"/>
      <w:bookmarkStart w:id="1080" w:name="_Toc477526896"/>
      <w:bookmarkStart w:id="1081" w:name="_Toc477849794"/>
      <w:bookmarkStart w:id="1082" w:name="_Toc482735143"/>
      <w:bookmarkEnd w:id="1079"/>
      <w:r>
        <w:t>Disable Category Warning Pop Up Message</w:t>
      </w:r>
      <w:bookmarkEnd w:id="1080"/>
      <w:bookmarkEnd w:id="1081"/>
      <w:bookmarkEnd w:id="1082"/>
    </w:p>
    <w:p w14:paraId="79FCE12B" w14:textId="77777777" w:rsidR="000E69C9" w:rsidRPr="000E69C9" w:rsidRDefault="000E69C9" w:rsidP="003B6C1A">
      <w:pPr>
        <w:pStyle w:val="Figure"/>
      </w:pPr>
      <w:r w:rsidRPr="00C04AE0">
        <w:rPr>
          <w:noProof/>
        </w:rPr>
        <w:drawing>
          <wp:inline distT="0" distB="0" distL="0" distR="0" wp14:anchorId="79FCE543" wp14:editId="79FCE544">
            <wp:extent cx="2495550" cy="1239828"/>
            <wp:effectExtent l="0" t="0" r="0" b="0"/>
            <wp:docPr id="1048" name="Picture 1048" descr="Disable Category Warning pop up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499198" cy="1241640"/>
                    </a:xfrm>
                    <a:prstGeom prst="rect">
                      <a:avLst/>
                    </a:prstGeom>
                  </pic:spPr>
                </pic:pic>
              </a:graphicData>
            </a:graphic>
          </wp:inline>
        </w:drawing>
      </w:r>
    </w:p>
    <w:p w14:paraId="79FCE12C" w14:textId="77777777" w:rsidR="000227DF" w:rsidRPr="00621491" w:rsidRDefault="000227DF" w:rsidP="003B6C1A">
      <w:pPr>
        <w:pStyle w:val="BulletListIndent"/>
      </w:pPr>
      <w:r w:rsidRPr="00621491">
        <w:t>On the Edit DSS Unit screen, the Event Code Screens section shows “None” listed in the Categories column. The Allow Category Use section is now disabled</w:t>
      </w:r>
      <w:r w:rsidR="00FC7D30">
        <w:t xml:space="preserve"> (Figure 16</w:t>
      </w:r>
      <w:r w:rsidR="000E69C9">
        <w:t>7</w:t>
      </w:r>
      <w:r w:rsidR="00FC7D30">
        <w:t>)</w:t>
      </w:r>
      <w:r w:rsidRPr="00621491">
        <w:t>.</w:t>
      </w:r>
    </w:p>
    <w:p w14:paraId="79FCE12D" w14:textId="77777777" w:rsidR="000227DF" w:rsidRDefault="000227DF" w:rsidP="00743029">
      <w:pPr>
        <w:pStyle w:val="FigureCaption"/>
      </w:pPr>
      <w:bookmarkStart w:id="1083" w:name="_Toc477526897"/>
      <w:bookmarkStart w:id="1084" w:name="_Toc477526898"/>
      <w:bookmarkStart w:id="1085" w:name="_Toc477849795"/>
      <w:bookmarkStart w:id="1086" w:name="_Toc482735144"/>
      <w:bookmarkEnd w:id="1083"/>
      <w:r>
        <w:lastRenderedPageBreak/>
        <w:t>Edit DSS Unit Screen After Disabling Categories</w:t>
      </w:r>
      <w:bookmarkEnd w:id="1084"/>
      <w:bookmarkEnd w:id="1085"/>
      <w:bookmarkEnd w:id="1086"/>
    </w:p>
    <w:p w14:paraId="79FCE12E" w14:textId="77777777" w:rsidR="000227DF" w:rsidRPr="0039206D" w:rsidRDefault="000227DF" w:rsidP="001E5A7E">
      <w:pPr>
        <w:pStyle w:val="Figure"/>
      </w:pPr>
      <w:r>
        <w:rPr>
          <w:noProof/>
        </w:rPr>
        <w:drawing>
          <wp:inline distT="0" distB="0" distL="0" distR="0" wp14:anchorId="79FCE545" wp14:editId="79FCE546">
            <wp:extent cx="5334000" cy="3065773"/>
            <wp:effectExtent l="38100" t="38100" r="38100" b="40005"/>
            <wp:docPr id="20" name="Picture 20" descr="Edit DSS Unit screen after disabling categories.  This screen now shows the 'Allow Category Use' section disabled and the Event Code screens section shows &quot;none&quot; in the categories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334000" cy="3065773"/>
                    </a:xfrm>
                    <a:prstGeom prst="rect">
                      <a:avLst/>
                    </a:prstGeom>
                    <a:ln w="38100">
                      <a:solidFill>
                        <a:srgbClr val="003399"/>
                      </a:solidFill>
                    </a:ln>
                  </pic:spPr>
                </pic:pic>
              </a:graphicData>
            </a:graphic>
          </wp:inline>
        </w:drawing>
      </w:r>
    </w:p>
    <w:p w14:paraId="79FCE12F" w14:textId="77777777" w:rsidR="000227DF" w:rsidRPr="002F29C9" w:rsidRDefault="000227DF" w:rsidP="002F29C9">
      <w:pPr>
        <w:pStyle w:val="NumberedParagraph"/>
      </w:pPr>
      <w:r w:rsidRPr="002F29C9">
        <w:t>Click O</w:t>
      </w:r>
      <w:r w:rsidR="00CA21FF" w:rsidRPr="002F29C9">
        <w:t>K</w:t>
      </w:r>
      <w:r w:rsidRPr="002F29C9">
        <w:t xml:space="preserve"> to return to the Management Menu [DSS Units] screen.</w:t>
      </w:r>
    </w:p>
    <w:p w14:paraId="79FCE130" w14:textId="77777777" w:rsidR="000227DF" w:rsidRPr="006A70DF" w:rsidRDefault="000227DF" w:rsidP="001E5A7E">
      <w:pPr>
        <w:pStyle w:val="Note"/>
      </w:pPr>
      <w:r>
        <w:t>Note:</w:t>
      </w:r>
    </w:p>
    <w:p w14:paraId="79FCE131" w14:textId="77777777" w:rsidR="000227DF" w:rsidRDefault="000227DF" w:rsidP="00591C34">
      <w:pPr>
        <w:pStyle w:val="BulletListIndent"/>
        <w:numPr>
          <w:ilvl w:val="0"/>
          <w:numId w:val="6"/>
        </w:numPr>
        <w:ind w:left="1260"/>
      </w:pPr>
      <w:r>
        <w:t>Once categories are disabled for a DSS Unit, any fields for entering category information for that DSS Unit will be disabled on all Event Capture screens</w:t>
      </w:r>
      <w:r w:rsidR="00743029">
        <w:t>.</w:t>
      </w:r>
    </w:p>
    <w:p w14:paraId="79FCE132" w14:textId="77777777" w:rsidR="000227DF" w:rsidRDefault="000227DF" w:rsidP="00591C34">
      <w:pPr>
        <w:pStyle w:val="BulletListIndent"/>
        <w:numPr>
          <w:ilvl w:val="0"/>
          <w:numId w:val="6"/>
        </w:numPr>
        <w:ind w:left="1260"/>
      </w:pPr>
      <w:r>
        <w:t>Once categories are disabled for a DSS Unit, any previously entered workload will remain available for viewing and editing</w:t>
      </w:r>
      <w:r w:rsidR="00743029">
        <w:t>.</w:t>
      </w:r>
    </w:p>
    <w:p w14:paraId="79FCE133" w14:textId="77777777" w:rsidR="000227DF" w:rsidRDefault="000227DF" w:rsidP="00591C34">
      <w:pPr>
        <w:pStyle w:val="BulletListIndent"/>
        <w:numPr>
          <w:ilvl w:val="0"/>
          <w:numId w:val="6"/>
        </w:numPr>
        <w:ind w:left="1260"/>
      </w:pPr>
      <w:r>
        <w:t xml:space="preserve">A report is available to Management users which list all DSS Units that have changed from Allowed to Disabled Categories. (See Section </w:t>
      </w:r>
      <w:r>
        <w:fldChar w:fldCharType="begin"/>
      </w:r>
      <w:r>
        <w:instrText xml:space="preserve"> REF _Ref462224908 \r \h </w:instrText>
      </w:r>
      <w:r>
        <w:fldChar w:fldCharType="separate"/>
      </w:r>
      <w:r w:rsidR="0027406C">
        <w:t>4.3.2.2</w:t>
      </w:r>
      <w:r>
        <w:fldChar w:fldCharType="end"/>
      </w:r>
      <w:r>
        <w:t>)</w:t>
      </w:r>
    </w:p>
    <w:p w14:paraId="79FCE134" w14:textId="77777777" w:rsidR="000227DF" w:rsidRDefault="000227DF" w:rsidP="00CA5729">
      <w:pPr>
        <w:pStyle w:val="Heading3"/>
      </w:pPr>
      <w:bookmarkStart w:id="1087" w:name="_Toc477526664"/>
      <w:bookmarkStart w:id="1088" w:name="_Toc477526665"/>
      <w:bookmarkStart w:id="1089" w:name="_Toc477938685"/>
      <w:bookmarkStart w:id="1090" w:name="_Toc482734944"/>
      <w:bookmarkEnd w:id="1087"/>
      <w:r>
        <w:t xml:space="preserve">Access by User - </w:t>
      </w:r>
      <w:r w:rsidRPr="00F94D33">
        <w:t>Grant Access to DSS Units by User</w:t>
      </w:r>
      <w:bookmarkEnd w:id="1067"/>
      <w:bookmarkEnd w:id="1068"/>
      <w:bookmarkEnd w:id="1069"/>
      <w:bookmarkEnd w:id="1088"/>
      <w:bookmarkEnd w:id="1089"/>
      <w:bookmarkEnd w:id="1090"/>
    </w:p>
    <w:p w14:paraId="79FCE135" w14:textId="77777777" w:rsidR="000227DF" w:rsidRPr="004308A2" w:rsidRDefault="000227DF" w:rsidP="001E5A7E">
      <w:pPr>
        <w:pStyle w:val="DSSECSBodyText"/>
        <w:rPr>
          <w:b/>
        </w:rPr>
      </w:pPr>
      <w:r w:rsidRPr="004308A2">
        <w:rPr>
          <w:b/>
        </w:rPr>
        <w:t>Before the User Starts</w:t>
      </w:r>
    </w:p>
    <w:p w14:paraId="79FCE136" w14:textId="77777777" w:rsidR="000227DF" w:rsidRPr="00F94D33" w:rsidRDefault="000227DF" w:rsidP="001E5A7E">
      <w:pPr>
        <w:pStyle w:val="BulletListMultiple"/>
      </w:pPr>
      <w:r w:rsidRPr="00F94D33">
        <w:t xml:space="preserve">Use extreme caution when </w:t>
      </w:r>
      <w:r w:rsidR="00752CD4">
        <w:t>using</w:t>
      </w:r>
      <w:r w:rsidRPr="00F94D33">
        <w:t xml:space="preserve"> this option. Removing access to a specified DSS Unit for all users and inactivating the DSS Unit is not recommended without the permis</w:t>
      </w:r>
      <w:r>
        <w:t>sion of the associated service.</w:t>
      </w:r>
    </w:p>
    <w:p w14:paraId="79FCE137" w14:textId="77777777" w:rsidR="000227DF" w:rsidRPr="00F94D33" w:rsidRDefault="000227DF" w:rsidP="001E5A7E">
      <w:pPr>
        <w:pStyle w:val="BulletListMultiple"/>
      </w:pPr>
      <w:r w:rsidRPr="00F94D33">
        <w:t>Contact each service for a list of its Event Capture users and the DSS Units for which they enter data.</w:t>
      </w:r>
    </w:p>
    <w:p w14:paraId="79FCE138" w14:textId="77777777" w:rsidR="000227DF" w:rsidRPr="00F94D33" w:rsidRDefault="000227DF" w:rsidP="001E5A7E">
      <w:pPr>
        <w:pStyle w:val="BulletListMultiple"/>
      </w:pPr>
      <w:r w:rsidRPr="00F94D33">
        <w:t>The user must have access to</w:t>
      </w:r>
      <w:r>
        <w:t xml:space="preserve"> a given</w:t>
      </w:r>
      <w:r w:rsidRPr="00F94D33">
        <w:t xml:space="preserve"> DSS Unit before procedure data</w:t>
      </w:r>
      <w:r>
        <w:t xml:space="preserve"> can be entered</w:t>
      </w:r>
      <w:r w:rsidRPr="00F94D33">
        <w:t>.</w:t>
      </w:r>
    </w:p>
    <w:p w14:paraId="79FCE139" w14:textId="77777777" w:rsidR="000227DF" w:rsidRPr="00672AEA" w:rsidRDefault="000227DF" w:rsidP="001E5A7E">
      <w:pPr>
        <w:pStyle w:val="BulletListMultipleLast"/>
      </w:pPr>
      <w:r w:rsidRPr="00672AEA">
        <w:t xml:space="preserve">Access can be provided to </w:t>
      </w:r>
      <w:r w:rsidRPr="003B6C1A">
        <w:rPr>
          <w:u w:val="single"/>
        </w:rPr>
        <w:t>all</w:t>
      </w:r>
      <w:r w:rsidRPr="00752CD4">
        <w:t xml:space="preserve"> </w:t>
      </w:r>
      <w:r w:rsidRPr="00672AEA">
        <w:t xml:space="preserve">DSS Units by assigning the ECALLU security key to a specified user (normally the DSS Manager or designee) using the </w:t>
      </w:r>
      <w:r w:rsidRPr="009F69C7">
        <w:t>Allocation of Security Keys</w:t>
      </w:r>
      <w:r w:rsidRPr="00672AEA">
        <w:t xml:space="preserve"> option in the </w:t>
      </w:r>
      <w:r w:rsidRPr="009F69C7">
        <w:t>Key Management Menu</w:t>
      </w:r>
      <w:r w:rsidRPr="00672AEA">
        <w:t xml:space="preserve"> under the </w:t>
      </w:r>
      <w:r w:rsidRPr="009F69C7">
        <w:t>Menu Management Menu</w:t>
      </w:r>
      <w:r w:rsidR="003F51C5">
        <w:t>.</w:t>
      </w:r>
    </w:p>
    <w:p w14:paraId="79FCE13A" w14:textId="77777777" w:rsidR="000227DF" w:rsidRDefault="000227DF" w:rsidP="001E5A7E">
      <w:pPr>
        <w:pStyle w:val="Note"/>
      </w:pPr>
      <w:r w:rsidRPr="00F94D33">
        <w:t xml:space="preserve">Note: </w:t>
      </w:r>
    </w:p>
    <w:p w14:paraId="79FCE13B" w14:textId="77777777" w:rsidR="000227DF" w:rsidRDefault="000227DF" w:rsidP="00591C34">
      <w:pPr>
        <w:pStyle w:val="BulletListIndent"/>
        <w:numPr>
          <w:ilvl w:val="0"/>
          <w:numId w:val="6"/>
        </w:numPr>
        <w:ind w:left="1260"/>
      </w:pPr>
      <w:r w:rsidRPr="00C63AF6">
        <w:t>This option cannot be used to remove access to DSS Units for users who hold the ECALLU security key.</w:t>
      </w:r>
    </w:p>
    <w:p w14:paraId="79FCE13C" w14:textId="77777777" w:rsidR="00EF4F48" w:rsidRDefault="00EF4F48" w:rsidP="004308A2">
      <w:pPr>
        <w:pStyle w:val="DSSECSBodyText"/>
      </w:pPr>
      <w:r w:rsidRPr="004308A2">
        <w:rPr>
          <w:b/>
        </w:rPr>
        <w:t>What the User Will See</w:t>
      </w:r>
    </w:p>
    <w:p w14:paraId="79FCE13D" w14:textId="77777777" w:rsidR="00EF4F48" w:rsidRDefault="00EF4F48" w:rsidP="004308A2">
      <w:pPr>
        <w:pStyle w:val="BulletListMultiple"/>
      </w:pPr>
      <w:r>
        <w:t>A list of users available for selection</w:t>
      </w:r>
      <w:r w:rsidR="00752CD4">
        <w:t xml:space="preserve"> (Figure 168).</w:t>
      </w:r>
    </w:p>
    <w:p w14:paraId="79FCE13E" w14:textId="77777777" w:rsidR="00EF4F48" w:rsidRPr="00F94D33" w:rsidRDefault="00EF4F48" w:rsidP="004308A2">
      <w:pPr>
        <w:pStyle w:val="BulletListMultiple"/>
      </w:pPr>
      <w:r>
        <w:lastRenderedPageBreak/>
        <w:t>For a selected user, the Available DSS Units and the Selected DSS Units display. Selected DSS Units represent the DSS Units for whi</w:t>
      </w:r>
      <w:r w:rsidR="00EB01B7">
        <w:t>ch the selected user has access</w:t>
      </w:r>
    </w:p>
    <w:p w14:paraId="79FCE13F" w14:textId="77777777" w:rsidR="000227DF" w:rsidRPr="00041064" w:rsidRDefault="000227DF" w:rsidP="00CA5729">
      <w:pPr>
        <w:pStyle w:val="Heading4"/>
      </w:pPr>
      <w:bookmarkStart w:id="1091" w:name="_Toc477526666"/>
      <w:bookmarkStart w:id="1092" w:name="_Toc477938686"/>
      <w:bookmarkStart w:id="1093" w:name="_Toc482734945"/>
      <w:r w:rsidRPr="00041064">
        <w:t>Assign User Access to DSS Units</w:t>
      </w:r>
      <w:bookmarkEnd w:id="1091"/>
      <w:bookmarkEnd w:id="1092"/>
      <w:bookmarkEnd w:id="1093"/>
    </w:p>
    <w:p w14:paraId="79FCE140" w14:textId="77777777" w:rsidR="00752CD4" w:rsidRPr="002F29C9" w:rsidRDefault="00752CD4" w:rsidP="002F29C9">
      <w:pPr>
        <w:pStyle w:val="NumberedParagraph"/>
        <w:numPr>
          <w:ilvl w:val="0"/>
          <w:numId w:val="81"/>
        </w:numPr>
        <w:tabs>
          <w:tab w:val="clear" w:pos="1080"/>
        </w:tabs>
        <w:ind w:left="900" w:hanging="900"/>
        <w:rPr>
          <w:rStyle w:val="NumberedParagraphChar"/>
          <w:b/>
          <w:shd w:val="clear" w:color="auto" w:fill="auto"/>
        </w:rPr>
      </w:pPr>
      <w:r w:rsidRPr="002F29C9">
        <w:rPr>
          <w:rStyle w:val="NumberedParagraphChar"/>
          <w:b/>
          <w:shd w:val="clear" w:color="auto" w:fill="auto"/>
        </w:rPr>
        <w:t>Select a user.</w:t>
      </w:r>
    </w:p>
    <w:p w14:paraId="79FCE141" w14:textId="77777777" w:rsidR="000227DF" w:rsidRDefault="000227DF" w:rsidP="0038615F">
      <w:pPr>
        <w:pStyle w:val="FigureCaption"/>
      </w:pPr>
      <w:bookmarkStart w:id="1094" w:name="_Toc477526899"/>
      <w:bookmarkStart w:id="1095" w:name="_Toc422742869"/>
      <w:bookmarkStart w:id="1096" w:name="_Toc477526900"/>
      <w:bookmarkStart w:id="1097" w:name="_Toc477849796"/>
      <w:bookmarkStart w:id="1098" w:name="_Toc482735145"/>
      <w:bookmarkEnd w:id="1094"/>
      <w:r>
        <w:t>Grant Access to DSS Units by User</w:t>
      </w:r>
      <w:bookmarkEnd w:id="1095"/>
      <w:bookmarkEnd w:id="1096"/>
      <w:bookmarkEnd w:id="1097"/>
      <w:bookmarkEnd w:id="1098"/>
    </w:p>
    <w:p w14:paraId="79FCE142" w14:textId="77777777" w:rsidR="0038615F" w:rsidRPr="0038615F" w:rsidRDefault="0038615F" w:rsidP="004308A2">
      <w:pPr>
        <w:pStyle w:val="Figure"/>
      </w:pPr>
      <w:r>
        <w:rPr>
          <w:noProof/>
        </w:rPr>
        <w:drawing>
          <wp:inline distT="0" distB="0" distL="0" distR="0" wp14:anchorId="79FCE547" wp14:editId="79FCE548">
            <wp:extent cx="3696326" cy="2486025"/>
            <wp:effectExtent l="38100" t="38100" r="38100" b="28575"/>
            <wp:docPr id="56" name="Picture 56" descr="Screen Capture of the Grant Access to DSS Unit screen. The data available for selection is User and DSS Units. There are two list boxes that allow the inclusion or exclusion of DSS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AccessbyDSSUnit.PNG"/>
                    <pic:cNvPicPr/>
                  </pic:nvPicPr>
                  <pic:blipFill>
                    <a:blip r:embed="rId220">
                      <a:extLst>
                        <a:ext uri="{28A0092B-C50C-407E-A947-70E740481C1C}">
                          <a14:useLocalDpi xmlns:a14="http://schemas.microsoft.com/office/drawing/2010/main" val="0"/>
                        </a:ext>
                      </a:extLst>
                    </a:blip>
                    <a:stretch>
                      <a:fillRect/>
                    </a:stretch>
                  </pic:blipFill>
                  <pic:spPr>
                    <a:xfrm>
                      <a:off x="0" y="0"/>
                      <a:ext cx="3702909" cy="2490452"/>
                    </a:xfrm>
                    <a:prstGeom prst="rect">
                      <a:avLst/>
                    </a:prstGeom>
                    <a:ln w="38100">
                      <a:solidFill>
                        <a:srgbClr val="003399"/>
                      </a:solidFill>
                    </a:ln>
                  </pic:spPr>
                </pic:pic>
              </a:graphicData>
            </a:graphic>
          </wp:inline>
        </w:drawing>
      </w:r>
    </w:p>
    <w:p w14:paraId="79FCE143" w14:textId="77777777" w:rsidR="000227DF" w:rsidRPr="002F29C9" w:rsidRDefault="000227DF" w:rsidP="002F29C9">
      <w:pPr>
        <w:pStyle w:val="NumberedParagraph"/>
      </w:pPr>
      <w:r w:rsidRPr="002F29C9">
        <w:t xml:space="preserve">Select DSS Unit(s) </w:t>
      </w:r>
      <w:r w:rsidR="00E346E6" w:rsidRPr="002F29C9">
        <w:t xml:space="preserve">in the Available list </w:t>
      </w:r>
      <w:r w:rsidRPr="002F29C9">
        <w:t>by highlighting the particular unit and clicking on the Include button.</w:t>
      </w:r>
    </w:p>
    <w:p w14:paraId="79FCE144" w14:textId="77777777" w:rsidR="00E346E6" w:rsidRDefault="00E346E6" w:rsidP="003B6C1A">
      <w:pPr>
        <w:pStyle w:val="BulletListMultiple"/>
      </w:pPr>
      <w:r>
        <w:t>The selected DSS Unit is added to the Selected list (Figure 169).</w:t>
      </w:r>
    </w:p>
    <w:p w14:paraId="79FCE145" w14:textId="77777777" w:rsidR="00E346E6" w:rsidRPr="00621491" w:rsidRDefault="00E346E6" w:rsidP="003B6C1A">
      <w:pPr>
        <w:pStyle w:val="BulletListMultiple"/>
      </w:pPr>
      <w:r>
        <w:t>Similarly, access to DSS Units can be removed for the selected user by highlighting a DSS Unit in the Selected list, then clicking the Exclude button.</w:t>
      </w:r>
    </w:p>
    <w:p w14:paraId="79FCE146" w14:textId="77777777" w:rsidR="000227DF" w:rsidRDefault="000227DF" w:rsidP="00FF7118">
      <w:pPr>
        <w:pStyle w:val="FigureCaption"/>
      </w:pPr>
      <w:bookmarkStart w:id="1099" w:name="_Toc422742870"/>
      <w:bookmarkStart w:id="1100" w:name="_Toc477526901"/>
      <w:bookmarkStart w:id="1101" w:name="_Toc477849797"/>
      <w:bookmarkStart w:id="1102" w:name="_Toc482735146"/>
      <w:r>
        <w:lastRenderedPageBreak/>
        <w:t>Grant Access to DSS Units by User</w:t>
      </w:r>
      <w:bookmarkEnd w:id="1099"/>
      <w:bookmarkEnd w:id="1100"/>
      <w:bookmarkEnd w:id="1101"/>
      <w:r w:rsidR="00FF7118">
        <w:t xml:space="preserve"> – Adding DSS Units</w:t>
      </w:r>
      <w:bookmarkEnd w:id="1102"/>
    </w:p>
    <w:p w14:paraId="79FCE147" w14:textId="77777777" w:rsidR="00FF7118" w:rsidRPr="00FF7118" w:rsidRDefault="00FF7118" w:rsidP="004308A2">
      <w:pPr>
        <w:pStyle w:val="Figure"/>
      </w:pPr>
      <w:r>
        <w:rPr>
          <w:noProof/>
        </w:rPr>
        <w:drawing>
          <wp:inline distT="0" distB="0" distL="0" distR="0" wp14:anchorId="79FCE549" wp14:editId="79FCE54A">
            <wp:extent cx="4495800" cy="3018382"/>
            <wp:effectExtent l="38100" t="38100" r="38100" b="29845"/>
            <wp:docPr id="57" name="Picture 57" descr="Screen Capture of the Grant Access to DSS Unit screen showing selected DSS Units. The data available for selection is User and DSS Units. There are two list boxes that allow the inclusion or exclusion of DSS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AccessbyDSSUnit_addingDSSUnits.PNG"/>
                    <pic:cNvPicPr/>
                  </pic:nvPicPr>
                  <pic:blipFill>
                    <a:blip r:embed="rId221">
                      <a:extLst>
                        <a:ext uri="{28A0092B-C50C-407E-A947-70E740481C1C}">
                          <a14:useLocalDpi xmlns:a14="http://schemas.microsoft.com/office/drawing/2010/main" val="0"/>
                        </a:ext>
                      </a:extLst>
                    </a:blip>
                    <a:stretch>
                      <a:fillRect/>
                    </a:stretch>
                  </pic:blipFill>
                  <pic:spPr>
                    <a:xfrm>
                      <a:off x="0" y="0"/>
                      <a:ext cx="4498781" cy="3020383"/>
                    </a:xfrm>
                    <a:prstGeom prst="rect">
                      <a:avLst/>
                    </a:prstGeom>
                    <a:ln w="38100">
                      <a:solidFill>
                        <a:srgbClr val="003399"/>
                      </a:solidFill>
                    </a:ln>
                  </pic:spPr>
                </pic:pic>
              </a:graphicData>
            </a:graphic>
          </wp:inline>
        </w:drawing>
      </w:r>
    </w:p>
    <w:p w14:paraId="79FCE148" w14:textId="77777777" w:rsidR="000227DF" w:rsidRPr="002F29C9" w:rsidRDefault="000227DF" w:rsidP="002F29C9">
      <w:pPr>
        <w:pStyle w:val="NumberedParagraph"/>
      </w:pPr>
      <w:r w:rsidRPr="002F29C9">
        <w:t>Click the Apply button to apply the changes and continue working, or click the OK button to apply the changes and exit the screen.</w:t>
      </w:r>
    </w:p>
    <w:p w14:paraId="79FCE149" w14:textId="77777777" w:rsidR="000227DF" w:rsidRDefault="000227DF" w:rsidP="00CA5729">
      <w:pPr>
        <w:pStyle w:val="Heading3"/>
      </w:pPr>
      <w:bookmarkStart w:id="1103" w:name="_Toc477526667"/>
      <w:bookmarkStart w:id="1104" w:name="_Toc455131609"/>
      <w:bookmarkStart w:id="1105" w:name="_Toc421025677"/>
      <w:bookmarkStart w:id="1106" w:name="_Toc422471306"/>
      <w:bookmarkStart w:id="1107" w:name="_Toc422471474"/>
      <w:bookmarkStart w:id="1108" w:name="_Toc477526668"/>
      <w:bookmarkStart w:id="1109" w:name="_Toc477938687"/>
      <w:bookmarkStart w:id="1110" w:name="_Toc482734946"/>
      <w:bookmarkEnd w:id="1103"/>
      <w:bookmarkEnd w:id="1104"/>
      <w:r w:rsidRPr="00F94D33">
        <w:t>Category - Add or Update Categories</w:t>
      </w:r>
      <w:bookmarkEnd w:id="1105"/>
      <w:bookmarkEnd w:id="1106"/>
      <w:bookmarkEnd w:id="1107"/>
      <w:bookmarkEnd w:id="1108"/>
      <w:bookmarkEnd w:id="1109"/>
      <w:bookmarkEnd w:id="1110"/>
    </w:p>
    <w:p w14:paraId="79FCE14A" w14:textId="77777777" w:rsidR="000227DF" w:rsidRDefault="000227DF" w:rsidP="001E5A7E">
      <w:pPr>
        <w:pStyle w:val="DSSECSBodyText"/>
      </w:pPr>
      <w:r>
        <w:t xml:space="preserve">This option allows </w:t>
      </w:r>
      <w:r w:rsidR="008521CB">
        <w:t xml:space="preserve">Management users </w:t>
      </w:r>
      <w:r>
        <w:t xml:space="preserve">to </w:t>
      </w:r>
      <w:r w:rsidR="008521CB">
        <w:t>enter or edit</w:t>
      </w:r>
      <w:r>
        <w:t xml:space="preserve">, but </w:t>
      </w:r>
      <w:r w:rsidR="008521CB">
        <w:rPr>
          <w:u w:val="single"/>
        </w:rPr>
        <w:t>not delete</w:t>
      </w:r>
      <w:r>
        <w:t xml:space="preserve">, local categories in the </w:t>
      </w:r>
      <w:r w:rsidR="00351718">
        <w:t>EVENT CAPTURE CATEGORY</w:t>
      </w:r>
      <w:r>
        <w:t xml:space="preserve"> file (#726).</w:t>
      </w:r>
    </w:p>
    <w:p w14:paraId="79FCE14B" w14:textId="77777777" w:rsidR="000227DF" w:rsidRDefault="000227DF" w:rsidP="001E5A7E">
      <w:pPr>
        <w:pStyle w:val="DSSECSBodyText"/>
      </w:pPr>
      <w:r>
        <w:t>DSS Units can be defined to use categories to group procedures during data entry. Categories are facility-specific</w:t>
      </w:r>
      <w:r w:rsidR="006768A5">
        <w:t>; therefore,</w:t>
      </w:r>
      <w:r>
        <w:t xml:space="preserve"> </w:t>
      </w:r>
      <w:r w:rsidR="006768A5">
        <w:t xml:space="preserve">users </w:t>
      </w:r>
      <w:r>
        <w:t xml:space="preserve">can use names that best suit </w:t>
      </w:r>
      <w:r w:rsidR="006768A5">
        <w:t xml:space="preserve">their </w:t>
      </w:r>
      <w:r>
        <w:t xml:space="preserve">facility. For example, </w:t>
      </w:r>
      <w:r w:rsidR="006768A5">
        <w:t>for</w:t>
      </w:r>
      <w:r>
        <w:t xml:space="preserve"> a DSS Unit named </w:t>
      </w:r>
      <w:r w:rsidR="006768A5">
        <w:t>“</w:t>
      </w:r>
      <w:r>
        <w:t>Audiology and Speech,</w:t>
      </w:r>
      <w:r w:rsidR="006768A5">
        <w:t>”</w:t>
      </w:r>
      <w:r>
        <w:t xml:space="preserve"> categories </w:t>
      </w:r>
      <w:r w:rsidR="006768A5">
        <w:t xml:space="preserve">could be </w:t>
      </w:r>
      <w:r>
        <w:t xml:space="preserve">named </w:t>
      </w:r>
      <w:r w:rsidR="006768A5">
        <w:t>“</w:t>
      </w:r>
      <w:r>
        <w:t>Speech Evaluation</w:t>
      </w:r>
      <w:r w:rsidR="006768A5">
        <w:t>”</w:t>
      </w:r>
      <w:r>
        <w:t xml:space="preserve"> and </w:t>
      </w:r>
      <w:r w:rsidR="006768A5">
        <w:t>“</w:t>
      </w:r>
      <w:r>
        <w:t>Audiology Testing.</w:t>
      </w:r>
      <w:r w:rsidR="006768A5">
        <w:t>”</w:t>
      </w:r>
      <w:r>
        <w:t xml:space="preserve"> It is acceptable to have both DSS Units that </w:t>
      </w:r>
      <w:r w:rsidR="006768A5">
        <w:t xml:space="preserve">do </w:t>
      </w:r>
      <w:r>
        <w:t xml:space="preserve">use categories and DSS Units that </w:t>
      </w:r>
      <w:r w:rsidR="006768A5">
        <w:t>do not</w:t>
      </w:r>
      <w:r>
        <w:t xml:space="preserve"> use categ</w:t>
      </w:r>
      <w:r w:rsidR="003F51C5">
        <w:t xml:space="preserve">ories defined at </w:t>
      </w:r>
      <w:r w:rsidR="006768A5">
        <w:t xml:space="preserve">a </w:t>
      </w:r>
      <w:r w:rsidR="003F51C5">
        <w:t>facility.</w:t>
      </w:r>
    </w:p>
    <w:p w14:paraId="79FCE14C" w14:textId="77777777" w:rsidR="000227DF" w:rsidRPr="004308A2" w:rsidRDefault="000227DF" w:rsidP="001E5A7E">
      <w:pPr>
        <w:pStyle w:val="DSSECSBodyText"/>
        <w:rPr>
          <w:b/>
        </w:rPr>
      </w:pPr>
      <w:r w:rsidRPr="004308A2">
        <w:rPr>
          <w:b/>
        </w:rPr>
        <w:t>Before the User Starts</w:t>
      </w:r>
    </w:p>
    <w:p w14:paraId="79FCE14D" w14:textId="77777777" w:rsidR="000227DF" w:rsidRPr="00F94D33" w:rsidRDefault="000227DF" w:rsidP="001E5A7E">
      <w:pPr>
        <w:pStyle w:val="BulletListMultiple"/>
      </w:pPr>
      <w:r w:rsidRPr="00F94D33">
        <w:t>The user can ignore this option if the site’s DSS Units are defined for use without categories.</w:t>
      </w:r>
    </w:p>
    <w:p w14:paraId="79FCE14E" w14:textId="77777777" w:rsidR="000227DF" w:rsidRPr="00787A54" w:rsidRDefault="000227DF" w:rsidP="001E5A7E">
      <w:pPr>
        <w:pStyle w:val="BulletListMultipleLast"/>
      </w:pPr>
      <w:r w:rsidRPr="00787A54">
        <w:t xml:space="preserve">Categories </w:t>
      </w:r>
      <w:r w:rsidRPr="009F69C7">
        <w:rPr>
          <w:u w:val="single"/>
        </w:rPr>
        <w:t>cannot be deleted</w:t>
      </w:r>
      <w:r w:rsidRPr="00787A54">
        <w:t xml:space="preserve">, but this option can be used to </w:t>
      </w:r>
      <w:r w:rsidRPr="009F69C7">
        <w:rPr>
          <w:u w:val="single"/>
        </w:rPr>
        <w:t>inactivate</w:t>
      </w:r>
      <w:r w:rsidRPr="00787A54">
        <w:t xml:space="preserve"> or </w:t>
      </w:r>
      <w:r w:rsidRPr="009F69C7">
        <w:rPr>
          <w:u w:val="single"/>
        </w:rPr>
        <w:t>reactivate</w:t>
      </w:r>
      <w:r w:rsidRPr="00787A54">
        <w:t xml:space="preserve"> them.</w:t>
      </w:r>
    </w:p>
    <w:p w14:paraId="79FCE14F" w14:textId="77777777" w:rsidR="000227DF" w:rsidRPr="004308A2" w:rsidRDefault="000227DF" w:rsidP="001E5A7E">
      <w:pPr>
        <w:pStyle w:val="DSSECSBodyText"/>
        <w:spacing w:before="240"/>
        <w:rPr>
          <w:b/>
        </w:rPr>
      </w:pPr>
      <w:r w:rsidRPr="004308A2">
        <w:rPr>
          <w:b/>
        </w:rPr>
        <w:t>What the User Will See</w:t>
      </w:r>
    </w:p>
    <w:p w14:paraId="79FCE150" w14:textId="77777777" w:rsidR="000227DF" w:rsidRDefault="000227DF" w:rsidP="004308A2">
      <w:pPr>
        <w:pStyle w:val="BulletListMultiple"/>
      </w:pPr>
      <w:r w:rsidRPr="00672AEA">
        <w:t xml:space="preserve">After selecting </w:t>
      </w:r>
      <w:r w:rsidRPr="009F69C7">
        <w:t>Category – Add or Update Categories</w:t>
      </w:r>
      <w:r w:rsidRPr="00672AEA">
        <w:t xml:space="preserve"> from the Management Menu, the first window displays a list of Category Names, the Date created, and the Inactivation Date</w:t>
      </w:r>
      <w:r w:rsidR="006768A5">
        <w:t xml:space="preserve"> (Figure 1</w:t>
      </w:r>
      <w:r w:rsidR="000A744B">
        <w:t>70</w:t>
      </w:r>
      <w:r w:rsidR="006768A5">
        <w:t>)</w:t>
      </w:r>
      <w:r w:rsidRPr="00672AEA">
        <w:t>.</w:t>
      </w:r>
    </w:p>
    <w:p w14:paraId="79FCE151" w14:textId="77777777" w:rsidR="006768A5" w:rsidRPr="006768A5" w:rsidRDefault="006768A5" w:rsidP="004308A2">
      <w:pPr>
        <w:pStyle w:val="BulletListMultiple"/>
      </w:pPr>
      <w:r>
        <w:t>The Man</w:t>
      </w:r>
      <w:r w:rsidR="000E36EB">
        <w:t>a</w:t>
      </w:r>
      <w:r>
        <w:t>gement Menu [Categories] screen provides options to Add or Update a category.</w:t>
      </w:r>
    </w:p>
    <w:p w14:paraId="79FCE152" w14:textId="77777777" w:rsidR="000227DF" w:rsidRDefault="000227DF" w:rsidP="006768A5">
      <w:pPr>
        <w:pStyle w:val="FigureCaption"/>
      </w:pPr>
      <w:bookmarkStart w:id="1111" w:name="_Toc477526902"/>
      <w:bookmarkStart w:id="1112" w:name="_Toc422742871"/>
      <w:bookmarkStart w:id="1113" w:name="_Toc477526903"/>
      <w:bookmarkStart w:id="1114" w:name="_Toc477849798"/>
      <w:bookmarkStart w:id="1115" w:name="_Toc482735147"/>
      <w:bookmarkEnd w:id="1111"/>
      <w:r>
        <w:lastRenderedPageBreak/>
        <w:t>Categories Main Screen on Management Menu</w:t>
      </w:r>
      <w:bookmarkEnd w:id="1112"/>
      <w:bookmarkEnd w:id="1113"/>
      <w:bookmarkEnd w:id="1114"/>
      <w:bookmarkEnd w:id="1115"/>
    </w:p>
    <w:p w14:paraId="79FCE153" w14:textId="77777777" w:rsidR="000227DF" w:rsidRDefault="000227DF" w:rsidP="001E5A7E">
      <w:pPr>
        <w:pStyle w:val="Figure"/>
      </w:pPr>
      <w:r>
        <w:rPr>
          <w:noProof/>
        </w:rPr>
        <w:drawing>
          <wp:inline distT="0" distB="0" distL="0" distR="0" wp14:anchorId="79FCE54B" wp14:editId="79FCE54C">
            <wp:extent cx="4629150" cy="1958981"/>
            <wp:effectExtent l="0" t="0" r="0" b="3175"/>
            <wp:docPr id="383" name="Picture 383" descr="Screen capture of the Management Menu [Categories] screen.  Columns include Category Name, Create Date and Inactiviation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email">
                      <a:extLst>
                        <a:ext uri="{28A0092B-C50C-407E-A947-70E740481C1C}">
                          <a14:useLocalDpi xmlns:a14="http://schemas.microsoft.com/office/drawing/2010/main"/>
                        </a:ext>
                      </a:extLst>
                    </a:blip>
                    <a:stretch>
                      <a:fillRect/>
                    </a:stretch>
                  </pic:blipFill>
                  <pic:spPr>
                    <a:xfrm>
                      <a:off x="0" y="0"/>
                      <a:ext cx="4635561" cy="1961694"/>
                    </a:xfrm>
                    <a:prstGeom prst="rect">
                      <a:avLst/>
                    </a:prstGeom>
                  </pic:spPr>
                </pic:pic>
              </a:graphicData>
            </a:graphic>
          </wp:inline>
        </w:drawing>
      </w:r>
    </w:p>
    <w:p w14:paraId="79FCE154" w14:textId="77777777" w:rsidR="000227DF" w:rsidRPr="00F94D33" w:rsidRDefault="000227DF" w:rsidP="004308A2">
      <w:pPr>
        <w:pStyle w:val="Heading4"/>
      </w:pPr>
      <w:bookmarkStart w:id="1116" w:name="_Toc477526669"/>
      <w:bookmarkStart w:id="1117" w:name="_Toc477526670"/>
      <w:bookmarkStart w:id="1118" w:name="_Toc477938688"/>
      <w:bookmarkStart w:id="1119" w:name="_Toc482734947"/>
      <w:bookmarkEnd w:id="1116"/>
      <w:r w:rsidRPr="00F94D33">
        <w:t>Add Categories</w:t>
      </w:r>
      <w:bookmarkEnd w:id="1117"/>
      <w:bookmarkEnd w:id="1118"/>
      <w:bookmarkEnd w:id="1119"/>
    </w:p>
    <w:p w14:paraId="79FCE155" w14:textId="77777777" w:rsidR="006768A5" w:rsidRPr="002F29C9" w:rsidRDefault="000227DF" w:rsidP="002F29C9">
      <w:pPr>
        <w:pStyle w:val="NumberedParagraph"/>
        <w:numPr>
          <w:ilvl w:val="0"/>
          <w:numId w:val="82"/>
        </w:numPr>
        <w:tabs>
          <w:tab w:val="clear" w:pos="1080"/>
        </w:tabs>
        <w:ind w:left="900" w:hanging="900"/>
      </w:pPr>
      <w:r w:rsidRPr="002F29C9">
        <w:t xml:space="preserve">Click the Add button, or </w:t>
      </w:r>
      <w:r w:rsidR="006768A5" w:rsidRPr="002F29C9">
        <w:t>use the menu bar, and select Edit &gt; Add</w:t>
      </w:r>
      <w:r w:rsidRPr="002F29C9">
        <w:t>.</w:t>
      </w:r>
    </w:p>
    <w:p w14:paraId="79FCE156" w14:textId="77777777" w:rsidR="006768A5" w:rsidRDefault="006768A5" w:rsidP="004308A2">
      <w:pPr>
        <w:pStyle w:val="BulletListMultiple"/>
      </w:pPr>
      <w:r>
        <w:t xml:space="preserve">The Add Category screen opens (Figure </w:t>
      </w:r>
      <w:r w:rsidR="001E6580">
        <w:t>1</w:t>
      </w:r>
      <w:r w:rsidR="00092823">
        <w:t>71</w:t>
      </w:r>
      <w:r>
        <w:t>).</w:t>
      </w:r>
    </w:p>
    <w:p w14:paraId="79FCE157" w14:textId="77777777" w:rsidR="000227DF" w:rsidRDefault="000227DF" w:rsidP="004308A2">
      <w:pPr>
        <w:pStyle w:val="BulletListMultiple"/>
      </w:pPr>
      <w:r w:rsidRPr="00672AEA">
        <w:t xml:space="preserve">The </w:t>
      </w:r>
      <w:r w:rsidRPr="009F69C7">
        <w:t>Status</w:t>
      </w:r>
      <w:r w:rsidRPr="00672AEA">
        <w:t xml:space="preserve"> field defaults to “Active</w:t>
      </w:r>
      <w:r w:rsidR="006768A5">
        <w:t>.</w:t>
      </w:r>
      <w:r w:rsidRPr="00672AEA">
        <w:t>”</w:t>
      </w:r>
    </w:p>
    <w:p w14:paraId="79FCE158" w14:textId="77777777" w:rsidR="000227DF" w:rsidRDefault="000227DF" w:rsidP="006768A5">
      <w:pPr>
        <w:pStyle w:val="FigureCaption"/>
      </w:pPr>
      <w:bookmarkStart w:id="1120" w:name="_Toc422742873"/>
      <w:bookmarkStart w:id="1121" w:name="_Toc477526904"/>
      <w:bookmarkStart w:id="1122" w:name="_Toc477849799"/>
      <w:bookmarkStart w:id="1123" w:name="_Toc482735148"/>
      <w:r>
        <w:t>Add Category</w:t>
      </w:r>
      <w:bookmarkEnd w:id="1120"/>
      <w:r>
        <w:t xml:space="preserve"> Screen</w:t>
      </w:r>
      <w:bookmarkEnd w:id="1121"/>
      <w:bookmarkEnd w:id="1122"/>
      <w:bookmarkEnd w:id="1123"/>
    </w:p>
    <w:p w14:paraId="79FCE159" w14:textId="77777777" w:rsidR="005E3185" w:rsidRPr="005E3185" w:rsidRDefault="005E3185" w:rsidP="004308A2">
      <w:pPr>
        <w:pStyle w:val="Figure"/>
      </w:pPr>
      <w:r>
        <w:rPr>
          <w:noProof/>
        </w:rPr>
        <w:drawing>
          <wp:inline distT="0" distB="0" distL="0" distR="0" wp14:anchorId="79FCE54D" wp14:editId="79FCE54E">
            <wp:extent cx="2340864" cy="1508760"/>
            <wp:effectExtent l="38100" t="38100" r="40640" b="34290"/>
            <wp:docPr id="59" name="Picture 59" descr="Screen Capture of theAdd Category Screen with active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tegory.PNG"/>
                    <pic:cNvPicPr/>
                  </pic:nvPicPr>
                  <pic:blipFill>
                    <a:blip r:embed="rId223">
                      <a:extLst>
                        <a:ext uri="{28A0092B-C50C-407E-A947-70E740481C1C}">
                          <a14:useLocalDpi xmlns:a14="http://schemas.microsoft.com/office/drawing/2010/main" val="0"/>
                        </a:ext>
                      </a:extLst>
                    </a:blip>
                    <a:stretch>
                      <a:fillRect/>
                    </a:stretch>
                  </pic:blipFill>
                  <pic:spPr>
                    <a:xfrm>
                      <a:off x="0" y="0"/>
                      <a:ext cx="2340864" cy="1508760"/>
                    </a:xfrm>
                    <a:prstGeom prst="rect">
                      <a:avLst/>
                    </a:prstGeom>
                    <a:ln w="38100">
                      <a:solidFill>
                        <a:srgbClr val="003399"/>
                      </a:solidFill>
                    </a:ln>
                  </pic:spPr>
                </pic:pic>
              </a:graphicData>
            </a:graphic>
          </wp:inline>
        </w:drawing>
      </w:r>
    </w:p>
    <w:p w14:paraId="79FCE15A" w14:textId="77777777" w:rsidR="000227DF" w:rsidRPr="002F29C9" w:rsidRDefault="000227DF" w:rsidP="002F29C9">
      <w:pPr>
        <w:pStyle w:val="NumberedParagraph"/>
      </w:pPr>
      <w:r w:rsidRPr="002F29C9">
        <w:t>Enter the name of the category to be added</w:t>
      </w:r>
      <w:r w:rsidR="00092823" w:rsidRPr="002F29C9">
        <w:t xml:space="preserve"> and</w:t>
      </w:r>
      <w:r w:rsidRPr="002F29C9">
        <w:t xml:space="preserve"> click the OK button.</w:t>
      </w:r>
    </w:p>
    <w:p w14:paraId="79FCE15B" w14:textId="77777777" w:rsidR="00DF626F" w:rsidRPr="00DF626F" w:rsidRDefault="00DF626F" w:rsidP="004308A2">
      <w:pPr>
        <w:pStyle w:val="Heading4"/>
      </w:pPr>
      <w:bookmarkStart w:id="1124" w:name="_Toc482734948"/>
      <w:r>
        <w:t>Update Categories</w:t>
      </w:r>
      <w:bookmarkEnd w:id="1124"/>
    </w:p>
    <w:p w14:paraId="79FCE15C" w14:textId="77777777" w:rsidR="00DF626F" w:rsidRPr="002F29C9" w:rsidRDefault="00DF626F" w:rsidP="002F29C9">
      <w:pPr>
        <w:pStyle w:val="NumberedParagraph"/>
        <w:numPr>
          <w:ilvl w:val="0"/>
          <w:numId w:val="83"/>
        </w:numPr>
        <w:tabs>
          <w:tab w:val="clear" w:pos="1080"/>
        </w:tabs>
        <w:ind w:left="900" w:hanging="900"/>
      </w:pPr>
      <w:r w:rsidRPr="002F29C9">
        <w:t xml:space="preserve">On the Management Menu [Categories] screen, </w:t>
      </w:r>
      <w:r w:rsidR="000227DF" w:rsidRPr="002F29C9">
        <w:t xml:space="preserve">select </w:t>
      </w:r>
      <w:r w:rsidRPr="002F29C9">
        <w:t xml:space="preserve">a </w:t>
      </w:r>
      <w:r w:rsidR="000227DF" w:rsidRPr="002F29C9">
        <w:t>category to modify and click Update.</w:t>
      </w:r>
    </w:p>
    <w:p w14:paraId="79FCE15D" w14:textId="77777777" w:rsidR="000227DF" w:rsidRPr="00672AEA" w:rsidRDefault="000227DF" w:rsidP="004308A2">
      <w:pPr>
        <w:pStyle w:val="BulletListMultipleLast"/>
      </w:pPr>
      <w:r w:rsidRPr="00672AEA">
        <w:t xml:space="preserve">The </w:t>
      </w:r>
      <w:r w:rsidRPr="009F69C7">
        <w:t>Update Category</w:t>
      </w:r>
      <w:r w:rsidR="001B2FC9">
        <w:t xml:space="preserve"> screen </w:t>
      </w:r>
      <w:r w:rsidR="00DF626F">
        <w:t>displays (Figure 1</w:t>
      </w:r>
      <w:r w:rsidR="00E27B82">
        <w:t>72</w:t>
      </w:r>
      <w:r w:rsidR="00DF626F">
        <w:t>)</w:t>
      </w:r>
      <w:r w:rsidR="001B2FC9">
        <w:t>.</w:t>
      </w:r>
    </w:p>
    <w:p w14:paraId="79FCE15E" w14:textId="77777777" w:rsidR="00DF626F" w:rsidRPr="002F29C9" w:rsidRDefault="000227DF" w:rsidP="002F29C9">
      <w:pPr>
        <w:pStyle w:val="NumberedParagraph"/>
      </w:pPr>
      <w:r w:rsidRPr="002F29C9">
        <w:t>Change the category to its new status by clicking Active or Inactive.</w:t>
      </w:r>
    </w:p>
    <w:p w14:paraId="79FCE15F" w14:textId="77777777" w:rsidR="000227DF" w:rsidRPr="002F29C9" w:rsidRDefault="000227DF" w:rsidP="002F29C9">
      <w:pPr>
        <w:pStyle w:val="NumberedParagraph"/>
      </w:pPr>
      <w:r w:rsidRPr="002F29C9">
        <w:t>Click the OK button to file the change and return to the previous screen.</w:t>
      </w:r>
    </w:p>
    <w:p w14:paraId="79FCE160" w14:textId="77777777" w:rsidR="000227DF" w:rsidRDefault="000227DF" w:rsidP="00DF626F">
      <w:pPr>
        <w:pStyle w:val="FigureCaption"/>
      </w:pPr>
      <w:bookmarkStart w:id="1125" w:name="_Toc422742874"/>
      <w:bookmarkStart w:id="1126" w:name="_Toc477526905"/>
      <w:bookmarkStart w:id="1127" w:name="_Toc477849800"/>
      <w:bookmarkStart w:id="1128" w:name="_Toc482735149"/>
      <w:r>
        <w:lastRenderedPageBreak/>
        <w:t>Update Category</w:t>
      </w:r>
      <w:bookmarkEnd w:id="1125"/>
      <w:r>
        <w:t xml:space="preserve"> Screen</w:t>
      </w:r>
      <w:bookmarkEnd w:id="1126"/>
      <w:bookmarkEnd w:id="1127"/>
      <w:bookmarkEnd w:id="1128"/>
    </w:p>
    <w:p w14:paraId="79FCE161" w14:textId="77777777" w:rsidR="000227DF" w:rsidRDefault="000227DF" w:rsidP="001E5A7E">
      <w:pPr>
        <w:pStyle w:val="Figure"/>
      </w:pPr>
      <w:r>
        <w:rPr>
          <w:noProof/>
        </w:rPr>
        <w:drawing>
          <wp:inline distT="0" distB="0" distL="0" distR="0" wp14:anchorId="79FCE54F" wp14:editId="79FCE550">
            <wp:extent cx="2009775" cy="1322890"/>
            <wp:effectExtent l="0" t="0" r="0" b="0"/>
            <wp:docPr id="385" name="Picture 385" descr="Screen capture of the category that will be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email">
                      <a:extLst>
                        <a:ext uri="{28A0092B-C50C-407E-A947-70E740481C1C}">
                          <a14:useLocalDpi xmlns:a14="http://schemas.microsoft.com/office/drawing/2010/main"/>
                        </a:ext>
                      </a:extLst>
                    </a:blip>
                    <a:stretch>
                      <a:fillRect/>
                    </a:stretch>
                  </pic:blipFill>
                  <pic:spPr>
                    <a:xfrm>
                      <a:off x="0" y="0"/>
                      <a:ext cx="2016637" cy="1327407"/>
                    </a:xfrm>
                    <a:prstGeom prst="rect">
                      <a:avLst/>
                    </a:prstGeom>
                  </pic:spPr>
                </pic:pic>
              </a:graphicData>
            </a:graphic>
          </wp:inline>
        </w:drawing>
      </w:r>
    </w:p>
    <w:p w14:paraId="79FCE162" w14:textId="77777777" w:rsidR="000227DF" w:rsidRPr="00F94D33" w:rsidRDefault="000227DF" w:rsidP="004308A2">
      <w:pPr>
        <w:pStyle w:val="BulletListMultipleLast"/>
      </w:pPr>
      <w:r w:rsidRPr="00F94D33">
        <w:t xml:space="preserve">The </w:t>
      </w:r>
      <w:r w:rsidR="00DF626F">
        <w:t>Management Menu [Categories] screen</w:t>
      </w:r>
      <w:r w:rsidRPr="00F94D33">
        <w:t xml:space="preserve"> will reflect the changes made</w:t>
      </w:r>
      <w:r>
        <w:t xml:space="preserve">. If the category was inactivated, the </w:t>
      </w:r>
      <w:r w:rsidRPr="0053752B">
        <w:t>Inactivation Date</w:t>
      </w:r>
      <w:r>
        <w:t xml:space="preserve"> will display the current date</w:t>
      </w:r>
      <w:r w:rsidRPr="00F94D33">
        <w:t>.</w:t>
      </w:r>
    </w:p>
    <w:p w14:paraId="79FCE163" w14:textId="77777777" w:rsidR="000227DF" w:rsidRPr="00E27B82" w:rsidRDefault="000227DF" w:rsidP="00E27B82">
      <w:pPr>
        <w:pStyle w:val="DSSECSBodyText"/>
      </w:pPr>
      <w:r w:rsidRPr="00E27B82">
        <w:t>The Export button enables users to export the data to an Excel spreadsheet</w:t>
      </w:r>
      <w:r w:rsidR="00DF626F" w:rsidRPr="00E27B82">
        <w:t xml:space="preserve"> (Figure 1</w:t>
      </w:r>
      <w:r w:rsidR="00E27B82">
        <w:t>73</w:t>
      </w:r>
      <w:r w:rsidR="00DF626F" w:rsidRPr="00E27B82">
        <w:t>)</w:t>
      </w:r>
      <w:r w:rsidRPr="00E27B82">
        <w:t>.</w:t>
      </w:r>
    </w:p>
    <w:p w14:paraId="79FCE164" w14:textId="77777777" w:rsidR="000E36EB" w:rsidRDefault="000E36EB" w:rsidP="00DF626F">
      <w:pPr>
        <w:pStyle w:val="FigureCaption"/>
      </w:pPr>
      <w:bookmarkStart w:id="1129" w:name="_Toc482735150"/>
      <w:r>
        <w:rPr>
          <w:rFonts w:eastAsiaTheme="minorHAnsi" w:cstheme="minorBidi"/>
        </w:rPr>
        <w:t xml:space="preserve">Export - </w:t>
      </w:r>
      <w:bookmarkStart w:id="1130" w:name="_Toc477526906"/>
      <w:bookmarkStart w:id="1131" w:name="_Toc422742875"/>
      <w:bookmarkStart w:id="1132" w:name="_Toc477526907"/>
      <w:bookmarkStart w:id="1133" w:name="_Toc477849801"/>
      <w:bookmarkEnd w:id="1130"/>
      <w:r w:rsidR="000227DF">
        <w:t>ECS Category Table</w:t>
      </w:r>
      <w:bookmarkEnd w:id="1129"/>
    </w:p>
    <w:p w14:paraId="79FCE165" w14:textId="77777777" w:rsidR="000227DF" w:rsidRDefault="000E36EB" w:rsidP="004308A2">
      <w:pPr>
        <w:pStyle w:val="Figure"/>
      </w:pPr>
      <w:r>
        <w:rPr>
          <w:noProof/>
        </w:rPr>
        <w:drawing>
          <wp:inline distT="0" distB="0" distL="0" distR="0" wp14:anchorId="79FCE551" wp14:editId="79FCE552">
            <wp:extent cx="4629150" cy="1473958"/>
            <wp:effectExtent l="0" t="0" r="0" b="0"/>
            <wp:docPr id="60" name="Picture 60" descr="Screen capture of the ECS Category Table that was exported to Excel.  The Columns on this report include Category Name, Create Date and Inactivation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TableExport.PNG"/>
                    <pic:cNvPicPr/>
                  </pic:nvPicPr>
                  <pic:blipFill>
                    <a:blip r:embed="rId225">
                      <a:extLst>
                        <a:ext uri="{28A0092B-C50C-407E-A947-70E740481C1C}">
                          <a14:useLocalDpi xmlns:a14="http://schemas.microsoft.com/office/drawing/2010/main" val="0"/>
                        </a:ext>
                      </a:extLst>
                    </a:blip>
                    <a:stretch>
                      <a:fillRect/>
                    </a:stretch>
                  </pic:blipFill>
                  <pic:spPr>
                    <a:xfrm>
                      <a:off x="0" y="0"/>
                      <a:ext cx="4637201" cy="1476521"/>
                    </a:xfrm>
                    <a:prstGeom prst="rect">
                      <a:avLst/>
                    </a:prstGeom>
                  </pic:spPr>
                </pic:pic>
              </a:graphicData>
            </a:graphic>
          </wp:inline>
        </w:drawing>
      </w:r>
      <w:bookmarkEnd w:id="1131"/>
      <w:bookmarkEnd w:id="1132"/>
      <w:bookmarkEnd w:id="1133"/>
    </w:p>
    <w:p w14:paraId="79FCE166" w14:textId="77777777" w:rsidR="000227DF" w:rsidRPr="002F29C9" w:rsidRDefault="000227DF" w:rsidP="002F29C9">
      <w:pPr>
        <w:pStyle w:val="Heading3"/>
      </w:pPr>
      <w:bookmarkStart w:id="1134" w:name="_Toc455131611"/>
      <w:bookmarkStart w:id="1135" w:name="_Toc462236967"/>
      <w:bookmarkStart w:id="1136" w:name="_Toc462236971"/>
      <w:bookmarkStart w:id="1137" w:name="_Toc462236975"/>
      <w:bookmarkStart w:id="1138" w:name="_Toc462236981"/>
      <w:bookmarkStart w:id="1139" w:name="_Toc462236982"/>
      <w:bookmarkStart w:id="1140" w:name="_Toc421025678"/>
      <w:bookmarkStart w:id="1141" w:name="_Toc422471307"/>
      <w:bookmarkStart w:id="1142" w:name="_Toc422471475"/>
      <w:bookmarkStart w:id="1143" w:name="_Toc477526671"/>
      <w:bookmarkStart w:id="1144" w:name="_Toc477938689"/>
      <w:bookmarkStart w:id="1145" w:name="_Toc482734949"/>
      <w:bookmarkEnd w:id="1134"/>
      <w:bookmarkEnd w:id="1135"/>
      <w:bookmarkEnd w:id="1136"/>
      <w:bookmarkEnd w:id="1137"/>
      <w:bookmarkEnd w:id="1138"/>
      <w:bookmarkEnd w:id="1139"/>
      <w:r w:rsidRPr="002F29C9">
        <w:t>Procedure - Add or Update Local Procedures</w:t>
      </w:r>
      <w:bookmarkEnd w:id="1140"/>
      <w:bookmarkEnd w:id="1141"/>
      <w:bookmarkEnd w:id="1142"/>
      <w:bookmarkEnd w:id="1143"/>
      <w:bookmarkEnd w:id="1144"/>
      <w:bookmarkEnd w:id="1145"/>
    </w:p>
    <w:p w14:paraId="79FCE167" w14:textId="77777777" w:rsidR="000227DF" w:rsidRDefault="000227DF" w:rsidP="000E36EB">
      <w:pPr>
        <w:pStyle w:val="DSSECSBodyText"/>
      </w:pPr>
      <w:r>
        <w:t xml:space="preserve">The Procedure option allows the user to </w:t>
      </w:r>
      <w:r w:rsidR="000E36EB">
        <w:t xml:space="preserve">enter </w:t>
      </w:r>
      <w:r>
        <w:t xml:space="preserve">or </w:t>
      </w:r>
      <w:r w:rsidR="000E36EB">
        <w:t>edit</w:t>
      </w:r>
      <w:r>
        <w:t xml:space="preserve">, but </w:t>
      </w:r>
      <w:r w:rsidR="000E36EB">
        <w:rPr>
          <w:u w:val="single"/>
        </w:rPr>
        <w:t>not delete</w:t>
      </w:r>
      <w:r>
        <w:t xml:space="preserve"> local procedures in the EC </w:t>
      </w:r>
      <w:r w:rsidR="000E36EB">
        <w:t>National Procedure</w:t>
      </w:r>
      <w:r>
        <w:t xml:space="preserve"> file (#725).</w:t>
      </w:r>
    </w:p>
    <w:p w14:paraId="79FCE168" w14:textId="77777777" w:rsidR="000227DF" w:rsidRPr="004308A2" w:rsidRDefault="000227DF" w:rsidP="001E5A7E">
      <w:pPr>
        <w:pStyle w:val="DSSECSBodyText"/>
        <w:rPr>
          <w:b/>
        </w:rPr>
      </w:pPr>
      <w:r w:rsidRPr="004308A2">
        <w:rPr>
          <w:b/>
        </w:rPr>
        <w:t>Before the User Starts</w:t>
      </w:r>
    </w:p>
    <w:p w14:paraId="79FCE169" w14:textId="77777777" w:rsidR="000227DF" w:rsidRPr="00672AEA" w:rsidRDefault="000227DF" w:rsidP="001E5A7E">
      <w:pPr>
        <w:pStyle w:val="BulletListMultiple"/>
      </w:pPr>
      <w:r w:rsidRPr="009F69C7">
        <w:t>Before using this option</w:t>
      </w:r>
      <w:r w:rsidRPr="00672AEA">
        <w:t xml:space="preserve">, print the </w:t>
      </w:r>
      <w:r w:rsidRPr="009F69C7">
        <w:t>National/Local Procedure Report</w:t>
      </w:r>
      <w:r w:rsidRPr="00672AEA">
        <w:t xml:space="preserve"> from the</w:t>
      </w:r>
      <w:r w:rsidRPr="009F69C7">
        <w:t xml:space="preserve"> Reports</w:t>
      </w:r>
      <w:r w:rsidRPr="00672AEA">
        <w:t xml:space="preserve"> menu of the </w:t>
      </w:r>
      <w:r w:rsidRPr="009F69C7">
        <w:t>Event Capture Main Menu</w:t>
      </w:r>
      <w:r w:rsidRPr="00672AEA">
        <w:t xml:space="preserve"> to print a list of procedures with their associated CPT codes. This report can be lengthy if it includes national procedures. This should be queued to print to a device during non-peak hours.</w:t>
      </w:r>
    </w:p>
    <w:p w14:paraId="79FCE16A" w14:textId="77777777" w:rsidR="000227DF" w:rsidRPr="00672AEA" w:rsidRDefault="000227DF" w:rsidP="001E5A7E">
      <w:pPr>
        <w:pStyle w:val="BulletListMultiple"/>
      </w:pPr>
      <w:r w:rsidRPr="00672AEA">
        <w:t>Enter an associated CPT code to pass local procedures to the PCE software.</w:t>
      </w:r>
    </w:p>
    <w:p w14:paraId="79FCE16B" w14:textId="77777777" w:rsidR="000227DF" w:rsidRPr="00672AEA" w:rsidRDefault="000227DF" w:rsidP="001E5A7E">
      <w:pPr>
        <w:pStyle w:val="BulletListMultiple"/>
      </w:pPr>
      <w:r w:rsidRPr="00672AEA">
        <w:t>A local procedure code number is requir</w:t>
      </w:r>
      <w:r w:rsidR="001B2FC9">
        <w:t>ed for any new local procedure.</w:t>
      </w:r>
    </w:p>
    <w:p w14:paraId="79FCE16C" w14:textId="77777777" w:rsidR="000227DF" w:rsidRPr="00672AEA" w:rsidRDefault="000227DF" w:rsidP="001E5A7E">
      <w:pPr>
        <w:pStyle w:val="BulletListMultiple"/>
      </w:pPr>
      <w:r w:rsidRPr="00672AEA">
        <w:t>The local number code must be five characters in length, starting with an uppercase alpha character, followed by four alpha or numeric characters.</w:t>
      </w:r>
      <w:r w:rsidR="000E36EB">
        <w:t xml:space="preserve"> This number will be used as the national code number for the new local procedure.</w:t>
      </w:r>
    </w:p>
    <w:p w14:paraId="79FCE16D" w14:textId="77777777" w:rsidR="000227DF" w:rsidRPr="00F94D33" w:rsidRDefault="000227DF" w:rsidP="001E5A7E">
      <w:pPr>
        <w:pStyle w:val="BulletListMultipleLast"/>
      </w:pPr>
      <w:r w:rsidRPr="00F94D33">
        <w:t>With functionality put in place by the Code Set Versioning project, only active CPT codes are made available, and are based on the date a local procedure is added.</w:t>
      </w:r>
    </w:p>
    <w:p w14:paraId="79FCE16E" w14:textId="77777777" w:rsidR="000227DF" w:rsidRPr="004308A2" w:rsidRDefault="000227DF" w:rsidP="001E5A7E">
      <w:pPr>
        <w:pStyle w:val="DSSECSBodyText"/>
        <w:spacing w:before="240"/>
        <w:rPr>
          <w:b/>
        </w:rPr>
      </w:pPr>
      <w:r w:rsidRPr="004308A2">
        <w:rPr>
          <w:b/>
        </w:rPr>
        <w:t>What the User Will See</w:t>
      </w:r>
    </w:p>
    <w:p w14:paraId="79FCE16F" w14:textId="77777777" w:rsidR="000227DF" w:rsidRDefault="000227DF" w:rsidP="004308A2">
      <w:pPr>
        <w:pStyle w:val="BulletListMultiple"/>
      </w:pPr>
      <w:r w:rsidRPr="00672AEA">
        <w:t xml:space="preserve">After selecting </w:t>
      </w:r>
      <w:r w:rsidRPr="009F69C7">
        <w:t>Procedure - Add or Update Local Procedures</w:t>
      </w:r>
      <w:r w:rsidRPr="00672AEA">
        <w:t xml:space="preserve"> from the </w:t>
      </w:r>
      <w:r w:rsidRPr="009F69C7">
        <w:t>Management Menu</w:t>
      </w:r>
      <w:r w:rsidRPr="00672AEA">
        <w:t>, the first screen displays a list consisting of Procedure Name, Number, CPT Code and CPT Description, and Active status</w:t>
      </w:r>
      <w:r w:rsidR="000E36EB">
        <w:t xml:space="preserve"> (Figure 17</w:t>
      </w:r>
      <w:r w:rsidR="007758D1">
        <w:t>4</w:t>
      </w:r>
      <w:r w:rsidR="000E36EB">
        <w:t>)</w:t>
      </w:r>
      <w:r w:rsidRPr="00672AEA">
        <w:t>.</w:t>
      </w:r>
    </w:p>
    <w:p w14:paraId="79FCE170" w14:textId="77777777" w:rsidR="008F5171" w:rsidRPr="008F5171" w:rsidRDefault="008F5171" w:rsidP="008F5171">
      <w:pPr>
        <w:pStyle w:val="BulletListMultipleLast"/>
      </w:pPr>
      <w:r>
        <w:t>The Procedures screen provides options to Add or Update a procedure.</w:t>
      </w:r>
    </w:p>
    <w:p w14:paraId="79FCE171" w14:textId="77777777" w:rsidR="000227DF" w:rsidRDefault="000227DF" w:rsidP="001E5A7E">
      <w:pPr>
        <w:pStyle w:val="FigureCaption"/>
      </w:pPr>
      <w:bookmarkStart w:id="1146" w:name="_Toc422742876"/>
      <w:bookmarkStart w:id="1147" w:name="_Toc477526908"/>
      <w:bookmarkStart w:id="1148" w:name="_Toc477849802"/>
      <w:bookmarkStart w:id="1149" w:name="_Toc482735151"/>
      <w:r>
        <w:lastRenderedPageBreak/>
        <w:t>Management Menu</w:t>
      </w:r>
      <w:bookmarkEnd w:id="1146"/>
      <w:bookmarkEnd w:id="1147"/>
      <w:bookmarkEnd w:id="1148"/>
      <w:r w:rsidR="000E36EB">
        <w:t xml:space="preserve"> [Procedures] Screen</w:t>
      </w:r>
      <w:bookmarkEnd w:id="1149"/>
    </w:p>
    <w:p w14:paraId="79FCE172" w14:textId="77777777" w:rsidR="000227DF" w:rsidRDefault="000227DF" w:rsidP="001E5A7E">
      <w:pPr>
        <w:pStyle w:val="Figure"/>
      </w:pPr>
      <w:r>
        <w:rPr>
          <w:noProof/>
        </w:rPr>
        <w:drawing>
          <wp:inline distT="0" distB="0" distL="0" distR="0" wp14:anchorId="79FCE553" wp14:editId="79FCE554">
            <wp:extent cx="4924425" cy="3248226"/>
            <wp:effectExtent l="0" t="0" r="0" b="9525"/>
            <wp:docPr id="386" name="Picture 386" descr="Screen capture of the Management Menu [Procedures] screen.  The columns included are Procedure Name, Number, CPT Code and Description and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email">
                      <a:extLst>
                        <a:ext uri="{28A0092B-C50C-407E-A947-70E740481C1C}">
                          <a14:useLocalDpi xmlns:a14="http://schemas.microsoft.com/office/drawing/2010/main"/>
                        </a:ext>
                      </a:extLst>
                    </a:blip>
                    <a:stretch>
                      <a:fillRect/>
                    </a:stretch>
                  </pic:blipFill>
                  <pic:spPr>
                    <a:xfrm>
                      <a:off x="0" y="0"/>
                      <a:ext cx="4931435" cy="3252850"/>
                    </a:xfrm>
                    <a:prstGeom prst="rect">
                      <a:avLst/>
                    </a:prstGeom>
                  </pic:spPr>
                </pic:pic>
              </a:graphicData>
            </a:graphic>
          </wp:inline>
        </w:drawing>
      </w:r>
    </w:p>
    <w:p w14:paraId="79FCE173" w14:textId="77777777" w:rsidR="008F5171" w:rsidRDefault="008F5171" w:rsidP="00CA5729">
      <w:pPr>
        <w:pStyle w:val="Heading4"/>
      </w:pPr>
      <w:bookmarkStart w:id="1150" w:name="_Toc482734950"/>
      <w:r>
        <w:t>Add Procedures</w:t>
      </w:r>
      <w:bookmarkEnd w:id="1150"/>
    </w:p>
    <w:p w14:paraId="79FCE174" w14:textId="77777777" w:rsidR="00C41FC1" w:rsidRPr="002F29C9" w:rsidRDefault="00C41FC1" w:rsidP="002F29C9">
      <w:pPr>
        <w:pStyle w:val="NumberedParagraph"/>
        <w:numPr>
          <w:ilvl w:val="0"/>
          <w:numId w:val="84"/>
        </w:numPr>
        <w:tabs>
          <w:tab w:val="clear" w:pos="1080"/>
        </w:tabs>
        <w:ind w:left="900" w:hanging="900"/>
      </w:pPr>
      <w:r w:rsidRPr="002F29C9">
        <w:t>Click the Add button, or use the menu bar, and select Edit &gt; Add.</w:t>
      </w:r>
    </w:p>
    <w:p w14:paraId="79FCE175" w14:textId="77777777" w:rsidR="00C41FC1" w:rsidRDefault="00C41FC1" w:rsidP="004308A2">
      <w:pPr>
        <w:pStyle w:val="BulletListMultiple"/>
      </w:pPr>
      <w:r>
        <w:t>The Add Local Procedure screen opens (Figure 17</w:t>
      </w:r>
      <w:r w:rsidR="00956953">
        <w:t>5</w:t>
      </w:r>
      <w:r>
        <w:t>).</w:t>
      </w:r>
    </w:p>
    <w:p w14:paraId="79FCE176" w14:textId="77777777" w:rsidR="000227DF" w:rsidRDefault="000227DF" w:rsidP="00C41FC1">
      <w:pPr>
        <w:pStyle w:val="FigureCaption"/>
      </w:pPr>
      <w:bookmarkStart w:id="1151" w:name="_Toc422742877"/>
      <w:bookmarkStart w:id="1152" w:name="_Toc477526909"/>
      <w:bookmarkStart w:id="1153" w:name="_Toc477849803"/>
      <w:bookmarkStart w:id="1154" w:name="_Toc482735152"/>
      <w:r>
        <w:t>Add Local Procedure</w:t>
      </w:r>
      <w:bookmarkEnd w:id="1151"/>
      <w:bookmarkEnd w:id="1152"/>
      <w:bookmarkEnd w:id="1153"/>
      <w:bookmarkEnd w:id="1154"/>
    </w:p>
    <w:p w14:paraId="79FCE177" w14:textId="77777777" w:rsidR="000227DF" w:rsidRDefault="000227DF" w:rsidP="001E5A7E">
      <w:pPr>
        <w:pStyle w:val="Figure"/>
      </w:pPr>
      <w:r>
        <w:rPr>
          <w:noProof/>
        </w:rPr>
        <w:drawing>
          <wp:inline distT="0" distB="0" distL="0" distR="0" wp14:anchorId="79FCE555" wp14:editId="79FCE556">
            <wp:extent cx="3600450" cy="1432574"/>
            <wp:effectExtent l="0" t="0" r="0" b="0"/>
            <wp:docPr id="387" name="Picture 387" descr="Screen Capture of blank Add Local Procedu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email">
                      <a:extLst>
                        <a:ext uri="{28A0092B-C50C-407E-A947-70E740481C1C}">
                          <a14:useLocalDpi xmlns:a14="http://schemas.microsoft.com/office/drawing/2010/main"/>
                        </a:ext>
                      </a:extLst>
                    </a:blip>
                    <a:stretch>
                      <a:fillRect/>
                    </a:stretch>
                  </pic:blipFill>
                  <pic:spPr>
                    <a:xfrm>
                      <a:off x="0" y="0"/>
                      <a:ext cx="3607455" cy="1435361"/>
                    </a:xfrm>
                    <a:prstGeom prst="rect">
                      <a:avLst/>
                    </a:prstGeom>
                  </pic:spPr>
                </pic:pic>
              </a:graphicData>
            </a:graphic>
          </wp:inline>
        </w:drawing>
      </w:r>
    </w:p>
    <w:p w14:paraId="79FCE178" w14:textId="77777777" w:rsidR="000227DF" w:rsidRPr="002F29C9" w:rsidRDefault="000227DF" w:rsidP="002F29C9">
      <w:pPr>
        <w:pStyle w:val="NumberedParagraph"/>
      </w:pPr>
      <w:r w:rsidRPr="002F29C9">
        <w:t>Enter the new local Procedure Name.</w:t>
      </w:r>
    </w:p>
    <w:p w14:paraId="79FCE179" w14:textId="77777777" w:rsidR="000227DF" w:rsidRPr="002F29C9" w:rsidRDefault="000227DF" w:rsidP="002F29C9">
      <w:pPr>
        <w:pStyle w:val="NumberedParagraph"/>
      </w:pPr>
      <w:r w:rsidRPr="002F29C9">
        <w:t>Enter the local Procedure Number.</w:t>
      </w:r>
    </w:p>
    <w:p w14:paraId="79FCE17A" w14:textId="77777777" w:rsidR="000227DF" w:rsidRPr="002F29C9" w:rsidRDefault="000227DF" w:rsidP="002F29C9">
      <w:pPr>
        <w:pStyle w:val="NumberedParagraph"/>
      </w:pPr>
      <w:r w:rsidRPr="002F29C9">
        <w:t>Enter the CPT Code if the data will transmit to the PCE software.</w:t>
      </w:r>
    </w:p>
    <w:p w14:paraId="79FCE17B" w14:textId="77777777" w:rsidR="00C41FC1" w:rsidRPr="00672AEA" w:rsidRDefault="00C41FC1" w:rsidP="00097C16">
      <w:pPr>
        <w:pStyle w:val="BulletListMultipleLast"/>
      </w:pPr>
      <w:r w:rsidRPr="00F94D33">
        <w:t>The CPT Code and Description field contains CPT Code look-up functionality.</w:t>
      </w:r>
      <w:r>
        <w:t xml:space="preserve"> The user can search for an existing </w:t>
      </w:r>
      <w:r w:rsidRPr="00F94D33">
        <w:t>CPT Code by code, a p</w:t>
      </w:r>
      <w:r>
        <w:t>ortion</w:t>
      </w:r>
      <w:r w:rsidRPr="00F94D33">
        <w:t xml:space="preserve"> of the code</w:t>
      </w:r>
      <w:r>
        <w:t>, or a part of the description.</w:t>
      </w:r>
    </w:p>
    <w:p w14:paraId="79FCE17C" w14:textId="77777777" w:rsidR="00C41FC1" w:rsidRPr="002F29C9" w:rsidRDefault="00C41FC1" w:rsidP="002F29C9">
      <w:pPr>
        <w:pStyle w:val="NumberedParagraph"/>
      </w:pPr>
      <w:r w:rsidRPr="002F29C9">
        <w:t>Select the Status (Active or Inactive)</w:t>
      </w:r>
      <w:r w:rsidR="00BE27FA" w:rsidRPr="002F29C9">
        <w:t>.</w:t>
      </w:r>
    </w:p>
    <w:p w14:paraId="79FCE17D" w14:textId="77777777" w:rsidR="00C41FC1" w:rsidRDefault="00C41FC1" w:rsidP="00097C16">
      <w:pPr>
        <w:pStyle w:val="BulletListMultiple"/>
      </w:pPr>
      <w:r w:rsidRPr="00672AEA">
        <w:t xml:space="preserve">The </w:t>
      </w:r>
      <w:r w:rsidRPr="009F69C7">
        <w:t>Status</w:t>
      </w:r>
      <w:r w:rsidRPr="00672AEA">
        <w:t xml:space="preserve"> field defaults to “Active</w:t>
      </w:r>
      <w:r>
        <w:t>.”</w:t>
      </w:r>
    </w:p>
    <w:p w14:paraId="79FCE17E" w14:textId="77777777" w:rsidR="000227DF" w:rsidRPr="002F29C9" w:rsidRDefault="000227DF" w:rsidP="002F29C9">
      <w:pPr>
        <w:pStyle w:val="NumberedParagraph"/>
      </w:pPr>
      <w:r w:rsidRPr="002F29C9">
        <w:t>Click the OK button. The new local procedure has been added.</w:t>
      </w:r>
    </w:p>
    <w:p w14:paraId="79FCE17F" w14:textId="77777777" w:rsidR="00C41FC1" w:rsidRDefault="00C41FC1" w:rsidP="00C41FC1">
      <w:pPr>
        <w:pStyle w:val="BulletListMultipleLast"/>
      </w:pPr>
      <w:r w:rsidRPr="00C41FC1">
        <w:lastRenderedPageBreak/>
        <w:t>When</w:t>
      </w:r>
      <w:r w:rsidRPr="00F94D33">
        <w:t xml:space="preserve"> a</w:t>
      </w:r>
      <w:r>
        <w:t>ttempting to file</w:t>
      </w:r>
      <w:r w:rsidRPr="00F94D33">
        <w:t xml:space="preserve"> a </w:t>
      </w:r>
      <w:r>
        <w:t xml:space="preserve">new </w:t>
      </w:r>
      <w:r w:rsidRPr="00F94D33">
        <w:t xml:space="preserve">Local Procedure, the system </w:t>
      </w:r>
      <w:r>
        <w:t>compares</w:t>
      </w:r>
      <w:r w:rsidRPr="00F94D33">
        <w:t xml:space="preserve"> </w:t>
      </w:r>
      <w:r>
        <w:t>the new procedure</w:t>
      </w:r>
      <w:r w:rsidRPr="00F94D33">
        <w:t xml:space="preserve"> </w:t>
      </w:r>
      <w:r>
        <w:t>to</w:t>
      </w:r>
      <w:r w:rsidRPr="00F94D33">
        <w:t xml:space="preserve"> the National Procedure code </w:t>
      </w:r>
      <w:r>
        <w:t>file</w:t>
      </w:r>
      <w:r w:rsidRPr="00F94D33">
        <w:t xml:space="preserve"> to prevent </w:t>
      </w:r>
      <w:r>
        <w:t>duplication</w:t>
      </w:r>
      <w:r w:rsidRPr="00F94D33">
        <w:t>.</w:t>
      </w:r>
      <w:r>
        <w:t xml:space="preserve"> If there is a conflict, a</w:t>
      </w:r>
      <w:r w:rsidRPr="00F94D33">
        <w:t xml:space="preserve"> message is displayed</w:t>
      </w:r>
      <w:r>
        <w:t>,</w:t>
      </w:r>
      <w:r w:rsidRPr="00F94D33">
        <w:t xml:space="preserve"> and the </w:t>
      </w:r>
      <w:r>
        <w:t>l</w:t>
      </w:r>
      <w:r w:rsidRPr="00F94D33">
        <w:t xml:space="preserve">ocal </w:t>
      </w:r>
      <w:r>
        <w:t>procedure</w:t>
      </w:r>
      <w:r w:rsidRPr="00F94D33">
        <w:t xml:space="preserve"> is </w:t>
      </w:r>
      <w:r>
        <w:t xml:space="preserve">not </w:t>
      </w:r>
      <w:r w:rsidRPr="00F94D33">
        <w:t>added</w:t>
      </w:r>
      <w:r>
        <w:t>.</w:t>
      </w:r>
    </w:p>
    <w:p w14:paraId="79FCE180" w14:textId="77777777" w:rsidR="00C41FC1" w:rsidRDefault="00C41FC1" w:rsidP="00097C16">
      <w:pPr>
        <w:pStyle w:val="Heading4"/>
      </w:pPr>
      <w:bookmarkStart w:id="1155" w:name="_Toc482734951"/>
      <w:r>
        <w:t>Update Procedures</w:t>
      </w:r>
      <w:bookmarkEnd w:id="1155"/>
    </w:p>
    <w:p w14:paraId="79FCE181" w14:textId="77777777" w:rsidR="00C41FC1" w:rsidRPr="002F29C9" w:rsidRDefault="00C41FC1" w:rsidP="00A64912">
      <w:pPr>
        <w:pStyle w:val="NumberedParagraph"/>
        <w:numPr>
          <w:ilvl w:val="0"/>
          <w:numId w:val="85"/>
        </w:numPr>
        <w:tabs>
          <w:tab w:val="clear" w:pos="1080"/>
        </w:tabs>
        <w:ind w:left="900" w:hanging="900"/>
      </w:pPr>
      <w:r w:rsidRPr="002F29C9">
        <w:t>Highlight the existing record and click the Update button, or double-click the row</w:t>
      </w:r>
      <w:r w:rsidR="00BE27FA" w:rsidRPr="002F29C9">
        <w:t>.</w:t>
      </w:r>
    </w:p>
    <w:p w14:paraId="79FCE182" w14:textId="77777777" w:rsidR="00C41FC1" w:rsidRPr="00A83F26" w:rsidRDefault="00C41FC1" w:rsidP="00A83F26">
      <w:pPr>
        <w:pStyle w:val="BulletListMultipleLast"/>
      </w:pPr>
      <w:r w:rsidRPr="00A83F26">
        <w:t xml:space="preserve">The </w:t>
      </w:r>
      <w:r w:rsidR="00BE27FA" w:rsidRPr="00A83F26">
        <w:t>Edit</w:t>
      </w:r>
      <w:r w:rsidRPr="00A83F26">
        <w:t xml:space="preserve"> Local Procedure screen opens (Figure 1</w:t>
      </w:r>
      <w:r w:rsidR="00BE27FA" w:rsidRPr="00A83F26">
        <w:t>7</w:t>
      </w:r>
      <w:r w:rsidR="0045463E" w:rsidRPr="00A83F26">
        <w:t>6</w:t>
      </w:r>
      <w:r w:rsidRPr="00A83F26">
        <w:t>).</w:t>
      </w:r>
    </w:p>
    <w:p w14:paraId="79FCE183" w14:textId="77777777" w:rsidR="00A83F26" w:rsidRDefault="00A83F26" w:rsidP="003B6C1A">
      <w:pPr>
        <w:pStyle w:val="FigureCaption"/>
      </w:pPr>
      <w:bookmarkStart w:id="1156" w:name="_Toc482735153"/>
      <w:r>
        <w:t>Edit Local Procedure</w:t>
      </w:r>
      <w:bookmarkEnd w:id="1156"/>
    </w:p>
    <w:p w14:paraId="79FCE184" w14:textId="77777777" w:rsidR="00A83F26" w:rsidRDefault="00A83F26" w:rsidP="00A83F26">
      <w:pPr>
        <w:pStyle w:val="Figure"/>
      </w:pPr>
      <w:r>
        <w:rPr>
          <w:noProof/>
        </w:rPr>
        <w:drawing>
          <wp:inline distT="0" distB="0" distL="0" distR="0" wp14:anchorId="79FCE557" wp14:editId="79FCE558">
            <wp:extent cx="4325112" cy="1719072"/>
            <wp:effectExtent l="0" t="0" r="0" b="0"/>
            <wp:docPr id="1049" name="Picture 1049" descr="Screen capture of the Edit Local Procedure screen. Fields included on this screen are Procedure Name, CPT Code and Description, Procedure Number an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email">
                      <a:extLst>
                        <a:ext uri="{28A0092B-C50C-407E-A947-70E740481C1C}">
                          <a14:useLocalDpi xmlns:a14="http://schemas.microsoft.com/office/drawing/2010/main"/>
                        </a:ext>
                      </a:extLst>
                    </a:blip>
                    <a:stretch>
                      <a:fillRect/>
                    </a:stretch>
                  </pic:blipFill>
                  <pic:spPr>
                    <a:xfrm>
                      <a:off x="0" y="0"/>
                      <a:ext cx="4325112" cy="1719072"/>
                    </a:xfrm>
                    <a:prstGeom prst="rect">
                      <a:avLst/>
                    </a:prstGeom>
                  </pic:spPr>
                </pic:pic>
              </a:graphicData>
            </a:graphic>
          </wp:inline>
        </w:drawing>
      </w:r>
    </w:p>
    <w:p w14:paraId="79FCE185" w14:textId="77777777" w:rsidR="00BE27FA" w:rsidRPr="002F29C9" w:rsidRDefault="00BE27FA" w:rsidP="002F29C9">
      <w:pPr>
        <w:pStyle w:val="NumberedParagraph"/>
      </w:pPr>
      <w:r w:rsidRPr="002F29C9">
        <w:t>Edit the Procedure Name, Procedure Number, CPT Code and Description, and/or Status.</w:t>
      </w:r>
    </w:p>
    <w:p w14:paraId="79FCE186" w14:textId="77777777" w:rsidR="000227DF" w:rsidRDefault="00BE27FA" w:rsidP="003B6C1A">
      <w:pPr>
        <w:pStyle w:val="BulletListMultiple"/>
      </w:pPr>
      <w:r w:rsidRPr="000E4837">
        <w:t>Local p</w:t>
      </w:r>
      <w:r w:rsidRPr="00D040D7">
        <w:t xml:space="preserve">rocedures </w:t>
      </w:r>
      <w:r w:rsidRPr="009F69C7">
        <w:t>cannot be deleted</w:t>
      </w:r>
      <w:r w:rsidRPr="000E4837">
        <w:t xml:space="preserve">, </w:t>
      </w:r>
      <w:r w:rsidRPr="00D040D7">
        <w:t xml:space="preserve">but </w:t>
      </w:r>
      <w:r>
        <w:t>the Status</w:t>
      </w:r>
      <w:r w:rsidRPr="00D040D7">
        <w:t xml:space="preserve"> can be used to </w:t>
      </w:r>
      <w:r w:rsidRPr="009F69C7">
        <w:t>inactivate</w:t>
      </w:r>
      <w:r w:rsidRPr="000E4837">
        <w:t xml:space="preserve"> or </w:t>
      </w:r>
      <w:r w:rsidRPr="009F69C7">
        <w:t>reactivate</w:t>
      </w:r>
      <w:r w:rsidRPr="000E4837">
        <w:t xml:space="preserve"> them</w:t>
      </w:r>
      <w:r>
        <w:t>.</w:t>
      </w:r>
    </w:p>
    <w:p w14:paraId="79FCE187" w14:textId="77777777" w:rsidR="00A83F26" w:rsidRDefault="00A83F26">
      <w:pPr>
        <w:pStyle w:val="BulletListMultipleLast"/>
      </w:pPr>
      <w:r>
        <w:t>The CPT code for a local procedure can be deleted by deleting the value in the CPT Code and Description field, then clicking the OK button.</w:t>
      </w:r>
    </w:p>
    <w:p w14:paraId="79FCE188" w14:textId="289D6F70" w:rsidR="00A83F26" w:rsidRPr="002F29C9" w:rsidRDefault="000227DF" w:rsidP="002F29C9">
      <w:pPr>
        <w:pStyle w:val="NumberedParagraph"/>
      </w:pPr>
      <w:r w:rsidRPr="002F29C9">
        <w:t>Click the OK button.</w:t>
      </w:r>
    </w:p>
    <w:p w14:paraId="79FCE189" w14:textId="77777777" w:rsidR="000227DF" w:rsidRPr="00AA34A6" w:rsidRDefault="000227DF" w:rsidP="003B6C1A">
      <w:pPr>
        <w:pStyle w:val="BulletListMultipleLast"/>
      </w:pPr>
      <w:r w:rsidRPr="00AA34A6">
        <w:t xml:space="preserve">The </w:t>
      </w:r>
      <w:r w:rsidR="00A83F26">
        <w:t xml:space="preserve">updated </w:t>
      </w:r>
      <w:r w:rsidRPr="00AA34A6">
        <w:t xml:space="preserve">local procedure </w:t>
      </w:r>
      <w:r w:rsidR="00A83F26">
        <w:t>appears on the Procedures screen</w:t>
      </w:r>
      <w:r w:rsidR="00062B23">
        <w:t xml:space="preserve"> (Figure 17</w:t>
      </w:r>
      <w:r w:rsidR="00A83F26">
        <w:t>7</w:t>
      </w:r>
      <w:r w:rsidR="00062B23">
        <w:t>)</w:t>
      </w:r>
      <w:r w:rsidRPr="00AA34A6">
        <w:t>.</w:t>
      </w:r>
    </w:p>
    <w:p w14:paraId="79FCE18A" w14:textId="77777777" w:rsidR="000227DF" w:rsidRDefault="000227DF" w:rsidP="00BE27FA">
      <w:pPr>
        <w:pStyle w:val="FigureCaption"/>
      </w:pPr>
      <w:bookmarkStart w:id="1157" w:name="_Toc477526912"/>
      <w:bookmarkStart w:id="1158" w:name="_Toc422742882"/>
      <w:bookmarkStart w:id="1159" w:name="_Toc477526914"/>
      <w:bookmarkStart w:id="1160" w:name="_Toc477849807"/>
      <w:bookmarkStart w:id="1161" w:name="_Toc482735154"/>
      <w:bookmarkEnd w:id="1157"/>
      <w:r>
        <w:lastRenderedPageBreak/>
        <w:t>Update After Editing a Local Procedure</w:t>
      </w:r>
      <w:bookmarkEnd w:id="1158"/>
      <w:bookmarkEnd w:id="1159"/>
      <w:bookmarkEnd w:id="1160"/>
      <w:bookmarkEnd w:id="1161"/>
    </w:p>
    <w:p w14:paraId="79FCE18B" w14:textId="77777777" w:rsidR="00A718D0" w:rsidRDefault="000227DF" w:rsidP="001E5A7E">
      <w:pPr>
        <w:pStyle w:val="Figure"/>
      </w:pPr>
      <w:r>
        <w:rPr>
          <w:noProof/>
        </w:rPr>
        <w:drawing>
          <wp:inline distT="0" distB="0" distL="0" distR="0" wp14:anchorId="79FCE559" wp14:editId="79FCE55A">
            <wp:extent cx="5669280" cy="3739544"/>
            <wp:effectExtent l="0" t="0" r="7620" b="0"/>
            <wp:docPr id="391" name="Picture 391" descr="Screen capture of the Management Menu [Procedures] after editing a local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email">
                      <a:extLst>
                        <a:ext uri="{28A0092B-C50C-407E-A947-70E740481C1C}">
                          <a14:useLocalDpi xmlns:a14="http://schemas.microsoft.com/office/drawing/2010/main"/>
                        </a:ext>
                      </a:extLst>
                    </a:blip>
                    <a:stretch>
                      <a:fillRect/>
                    </a:stretch>
                  </pic:blipFill>
                  <pic:spPr>
                    <a:xfrm>
                      <a:off x="0" y="0"/>
                      <a:ext cx="5669280" cy="3739544"/>
                    </a:xfrm>
                    <a:prstGeom prst="rect">
                      <a:avLst/>
                    </a:prstGeom>
                  </pic:spPr>
                </pic:pic>
              </a:graphicData>
            </a:graphic>
          </wp:inline>
        </w:drawing>
      </w:r>
    </w:p>
    <w:p w14:paraId="79FCE18C" w14:textId="77777777" w:rsidR="000227DF" w:rsidRDefault="00A83F26" w:rsidP="003B6C1A">
      <w:pPr>
        <w:pStyle w:val="DSSECSBodyText"/>
      </w:pPr>
      <w:r>
        <w:t xml:space="preserve">The Procedures listing can be exported to Excel. The tab in Excel is titled </w:t>
      </w:r>
      <w:r w:rsidR="000227DF" w:rsidRPr="009F69C7">
        <w:t>“ECS Procedure Table Export”</w:t>
      </w:r>
      <w:r w:rsidR="00CE1F4C">
        <w:t xml:space="preserve"> (Figure 17</w:t>
      </w:r>
      <w:r>
        <w:t>8</w:t>
      </w:r>
      <w:r w:rsidR="00CE1F4C">
        <w:t>)</w:t>
      </w:r>
      <w:r w:rsidR="000227DF" w:rsidRPr="009F69C7">
        <w:t>.</w:t>
      </w:r>
    </w:p>
    <w:p w14:paraId="79FCE18D" w14:textId="77777777" w:rsidR="00CE1F4C" w:rsidRDefault="000227DF" w:rsidP="001E5A7E">
      <w:pPr>
        <w:pStyle w:val="FigureCaption"/>
      </w:pPr>
      <w:bookmarkStart w:id="1162" w:name="_Toc422742883"/>
      <w:bookmarkStart w:id="1163" w:name="_Toc477526915"/>
      <w:bookmarkStart w:id="1164" w:name="_Toc477849808"/>
      <w:bookmarkStart w:id="1165" w:name="_Toc482735155"/>
      <w:r>
        <w:t xml:space="preserve">Export </w:t>
      </w:r>
      <w:r w:rsidR="00CE1F4C">
        <w:t xml:space="preserve">– </w:t>
      </w:r>
      <w:r>
        <w:t>Procedures</w:t>
      </w:r>
      <w:bookmarkEnd w:id="1165"/>
    </w:p>
    <w:p w14:paraId="79FCE18E" w14:textId="77777777" w:rsidR="00062B23" w:rsidRDefault="00CE1F4C" w:rsidP="00A46701">
      <w:pPr>
        <w:pStyle w:val="Figure"/>
      </w:pPr>
      <w:r>
        <w:rPr>
          <w:noProof/>
        </w:rPr>
        <w:drawing>
          <wp:inline distT="0" distB="0" distL="0" distR="0" wp14:anchorId="79FCE55B" wp14:editId="79FCE55C">
            <wp:extent cx="4486275" cy="1530901"/>
            <wp:effectExtent l="0" t="0" r="0" b="0"/>
            <wp:docPr id="61" name="Picture 61" descr="Screen capture of the procedures that were exported into Excel.  The columns included Procedure Name, Number, CPT Code and Description and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TableExport.PNG"/>
                    <pic:cNvPicPr/>
                  </pic:nvPicPr>
                  <pic:blipFill>
                    <a:blip r:embed="rId230">
                      <a:extLst>
                        <a:ext uri="{28A0092B-C50C-407E-A947-70E740481C1C}">
                          <a14:useLocalDpi xmlns:a14="http://schemas.microsoft.com/office/drawing/2010/main" val="0"/>
                        </a:ext>
                      </a:extLst>
                    </a:blip>
                    <a:stretch>
                      <a:fillRect/>
                    </a:stretch>
                  </pic:blipFill>
                  <pic:spPr>
                    <a:xfrm>
                      <a:off x="0" y="0"/>
                      <a:ext cx="4499308" cy="1535348"/>
                    </a:xfrm>
                    <a:prstGeom prst="rect">
                      <a:avLst/>
                    </a:prstGeom>
                  </pic:spPr>
                </pic:pic>
              </a:graphicData>
            </a:graphic>
          </wp:inline>
        </w:drawing>
      </w:r>
      <w:bookmarkEnd w:id="1162"/>
      <w:bookmarkEnd w:id="1163"/>
      <w:bookmarkEnd w:id="1164"/>
    </w:p>
    <w:p w14:paraId="79FCE18F" w14:textId="77777777" w:rsidR="000227DF" w:rsidRDefault="000227DF" w:rsidP="00CA5729">
      <w:pPr>
        <w:pStyle w:val="Heading3"/>
      </w:pPr>
      <w:bookmarkStart w:id="1166" w:name="_Toc477526672"/>
      <w:bookmarkStart w:id="1167" w:name="_Toc422471308"/>
      <w:bookmarkStart w:id="1168" w:name="_Toc422471476"/>
      <w:bookmarkStart w:id="1169" w:name="_Toc477526673"/>
      <w:bookmarkStart w:id="1170" w:name="_Toc477938690"/>
      <w:bookmarkStart w:id="1171" w:name="_Toc482734952"/>
      <w:bookmarkEnd w:id="1166"/>
      <w:r>
        <w:t>Reason</w:t>
      </w:r>
      <w:r w:rsidRPr="00F94D33">
        <w:t xml:space="preserve"> - Add or Update Procedure</w:t>
      </w:r>
      <w:r>
        <w:t xml:space="preserve"> Reason</w:t>
      </w:r>
      <w:r w:rsidRPr="00F94D33">
        <w:t>s</w:t>
      </w:r>
      <w:bookmarkEnd w:id="1167"/>
      <w:bookmarkEnd w:id="1168"/>
      <w:bookmarkEnd w:id="1169"/>
      <w:bookmarkEnd w:id="1170"/>
      <w:bookmarkEnd w:id="1171"/>
    </w:p>
    <w:p w14:paraId="79FCE190" w14:textId="77777777" w:rsidR="00B45F51" w:rsidRPr="00BC1BAB" w:rsidRDefault="00164E73" w:rsidP="001E5A7E">
      <w:pPr>
        <w:pStyle w:val="DSSECSBodyText"/>
        <w:rPr>
          <w:b/>
        </w:rPr>
      </w:pPr>
      <w:r>
        <w:t>Reasons are</w:t>
      </w:r>
      <w:r w:rsidR="000227DF">
        <w:t xml:space="preserve"> site-defined descriptions explaining why a procedure was performed for </w:t>
      </w:r>
      <w:r>
        <w:t xml:space="preserve">a </w:t>
      </w:r>
      <w:r w:rsidR="000227DF">
        <w:t>patient.</w:t>
      </w:r>
    </w:p>
    <w:p w14:paraId="79FCE191" w14:textId="77777777" w:rsidR="000227DF" w:rsidRPr="00BC1BAB" w:rsidRDefault="000227DF" w:rsidP="001E5A7E">
      <w:pPr>
        <w:pStyle w:val="DSSECSBodyText"/>
        <w:rPr>
          <w:b/>
        </w:rPr>
      </w:pPr>
      <w:r w:rsidRPr="00BC1BAB">
        <w:rPr>
          <w:b/>
        </w:rPr>
        <w:t>Before the User Starts</w:t>
      </w:r>
    </w:p>
    <w:p w14:paraId="79FCE192" w14:textId="77777777" w:rsidR="00B45F51" w:rsidRDefault="000227DF" w:rsidP="001E5A7E">
      <w:pPr>
        <w:pStyle w:val="BulletListMultiple"/>
      </w:pPr>
      <w:r w:rsidRPr="00F94D33">
        <w:t>Users with the ECMGR security key can activate or inactivate existing reasons.</w:t>
      </w:r>
    </w:p>
    <w:p w14:paraId="79FCE193" w14:textId="77777777" w:rsidR="000227DF" w:rsidRPr="00F94D33" w:rsidRDefault="000227DF" w:rsidP="001E5A7E">
      <w:pPr>
        <w:pStyle w:val="BulletListMultiple"/>
      </w:pPr>
      <w:r w:rsidRPr="00F94D33">
        <w:t>If a reason is listed as inactive, it will not appear on the dropdown list for reasons on any screen.</w:t>
      </w:r>
    </w:p>
    <w:p w14:paraId="79FCE194" w14:textId="77777777" w:rsidR="00B45F51" w:rsidRDefault="000227DF" w:rsidP="00BC1BAB">
      <w:pPr>
        <w:pStyle w:val="BulletListMultiple"/>
      </w:pPr>
      <w:r>
        <w:t>Event Capture managers</w:t>
      </w:r>
      <w:r w:rsidRPr="00F94D33">
        <w:t xml:space="preserve"> can add a new reason using the Eve</w:t>
      </w:r>
      <w:r w:rsidR="00A718D0">
        <w:t>nt Capture – New Reason screen.</w:t>
      </w:r>
    </w:p>
    <w:p w14:paraId="79FCE195" w14:textId="77777777" w:rsidR="000227DF" w:rsidRPr="00F94D33" w:rsidRDefault="00B45F51" w:rsidP="00B45F51">
      <w:pPr>
        <w:pStyle w:val="BulletListMultipleLast"/>
      </w:pPr>
      <w:r>
        <w:t>New reasons will immediately be available for use in data entry.</w:t>
      </w:r>
    </w:p>
    <w:p w14:paraId="79FCE196" w14:textId="77777777" w:rsidR="000227DF" w:rsidRPr="00BC1BAB" w:rsidRDefault="000227DF" w:rsidP="001E5A7E">
      <w:pPr>
        <w:pStyle w:val="DSSECSBodyText"/>
        <w:rPr>
          <w:b/>
        </w:rPr>
      </w:pPr>
      <w:r w:rsidRPr="00BC1BAB">
        <w:rPr>
          <w:b/>
        </w:rPr>
        <w:lastRenderedPageBreak/>
        <w:t>What the User Will See</w:t>
      </w:r>
    </w:p>
    <w:p w14:paraId="79FCE197" w14:textId="77777777" w:rsidR="000227DF" w:rsidRDefault="000227DF" w:rsidP="001E5A7E">
      <w:pPr>
        <w:pStyle w:val="BulletListMultipleLast"/>
      </w:pPr>
      <w:r w:rsidRPr="00672AEA">
        <w:t xml:space="preserve">After selecting </w:t>
      </w:r>
      <w:r w:rsidRPr="009F69C7">
        <w:t>Reason – Add or Update Procedure Reasons</w:t>
      </w:r>
      <w:r w:rsidRPr="00672AEA">
        <w:t xml:space="preserve"> from the Management Menu, the first screen displays a list of Active Reasons and Inactive Reasons</w:t>
      </w:r>
      <w:r w:rsidR="00B45F51">
        <w:t xml:space="preserve"> (Figure 17</w:t>
      </w:r>
      <w:r w:rsidR="00545065">
        <w:t>9</w:t>
      </w:r>
      <w:r w:rsidR="00B45F51">
        <w:t>)</w:t>
      </w:r>
      <w:r w:rsidRPr="00672AEA">
        <w:t>.</w:t>
      </w:r>
    </w:p>
    <w:p w14:paraId="79FCE198" w14:textId="77777777" w:rsidR="000227DF" w:rsidRDefault="000227DF" w:rsidP="00B45F51">
      <w:pPr>
        <w:pStyle w:val="FigureCaption"/>
      </w:pPr>
      <w:bookmarkStart w:id="1172" w:name="_Toc422742884"/>
      <w:bookmarkStart w:id="1173" w:name="_Toc477526916"/>
      <w:bookmarkStart w:id="1174" w:name="_Toc477849809"/>
      <w:bookmarkStart w:id="1175" w:name="_Toc482735156"/>
      <w:r>
        <w:t xml:space="preserve">Management Menu </w:t>
      </w:r>
      <w:r w:rsidR="005B0D75">
        <w:t>[</w:t>
      </w:r>
      <w:r>
        <w:t>Reasons</w:t>
      </w:r>
      <w:r w:rsidR="005B0D75">
        <w:t>]</w:t>
      </w:r>
      <w:r>
        <w:t xml:space="preserve"> Screen</w:t>
      </w:r>
      <w:bookmarkEnd w:id="1172"/>
      <w:bookmarkEnd w:id="1173"/>
      <w:bookmarkEnd w:id="1174"/>
      <w:bookmarkEnd w:id="1175"/>
    </w:p>
    <w:p w14:paraId="79FCE199" w14:textId="77777777" w:rsidR="000227DF" w:rsidRDefault="000227DF" w:rsidP="00AA34A6">
      <w:pPr>
        <w:pStyle w:val="Figure"/>
      </w:pPr>
      <w:r w:rsidRPr="00063994">
        <w:rPr>
          <w:noProof/>
        </w:rPr>
        <w:drawing>
          <wp:inline distT="0" distB="0" distL="0" distR="0" wp14:anchorId="79FCE55D" wp14:editId="79FCE55E">
            <wp:extent cx="5372100" cy="3467759"/>
            <wp:effectExtent l="0" t="0" r="0" b="0"/>
            <wp:docPr id="392" name="Picture 392" descr="Reasons screen example on the Management Menu that shows Active Reasons and Inactive Reasons.  This screen also has selections to Activate, Inactivate, Cancel, Apply, Add a Reason or to ask for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email">
                      <a:extLst>
                        <a:ext uri="{28A0092B-C50C-407E-A947-70E740481C1C}">
                          <a14:useLocalDpi xmlns:a14="http://schemas.microsoft.com/office/drawing/2010/main"/>
                        </a:ext>
                      </a:extLst>
                    </a:blip>
                    <a:stretch>
                      <a:fillRect/>
                    </a:stretch>
                  </pic:blipFill>
                  <pic:spPr>
                    <a:xfrm>
                      <a:off x="0" y="0"/>
                      <a:ext cx="5372459" cy="3467991"/>
                    </a:xfrm>
                    <a:prstGeom prst="rect">
                      <a:avLst/>
                    </a:prstGeom>
                  </pic:spPr>
                </pic:pic>
              </a:graphicData>
            </a:graphic>
          </wp:inline>
        </w:drawing>
      </w:r>
    </w:p>
    <w:p w14:paraId="79FCE19A" w14:textId="77777777" w:rsidR="000227DF" w:rsidRPr="00F94D33" w:rsidRDefault="000227DF" w:rsidP="00CA5729">
      <w:pPr>
        <w:pStyle w:val="Heading4"/>
      </w:pPr>
      <w:bookmarkStart w:id="1176" w:name="_Toc477526674"/>
      <w:bookmarkStart w:id="1177" w:name="_Toc477526675"/>
      <w:bookmarkStart w:id="1178" w:name="_Toc477938691"/>
      <w:bookmarkStart w:id="1179" w:name="_Toc482734953"/>
      <w:bookmarkEnd w:id="1176"/>
      <w:r>
        <w:t>Activate Reasons</w:t>
      </w:r>
      <w:bookmarkEnd w:id="1177"/>
      <w:bookmarkEnd w:id="1178"/>
      <w:bookmarkEnd w:id="1179"/>
    </w:p>
    <w:p w14:paraId="79FCE19B" w14:textId="77777777" w:rsidR="00164E73" w:rsidRPr="002F29C9" w:rsidRDefault="000227DF" w:rsidP="002F29C9">
      <w:pPr>
        <w:pStyle w:val="NumberedParagraph"/>
        <w:numPr>
          <w:ilvl w:val="0"/>
          <w:numId w:val="97"/>
        </w:numPr>
        <w:tabs>
          <w:tab w:val="clear" w:pos="1080"/>
        </w:tabs>
        <w:ind w:left="900" w:hanging="900"/>
      </w:pPr>
      <w:r w:rsidRPr="002F29C9">
        <w:t>Highlight one or more items from the Inactive Reasons list box and click the Activate button.</w:t>
      </w:r>
    </w:p>
    <w:p w14:paraId="79FCE19C" w14:textId="77777777" w:rsidR="000227DF" w:rsidRDefault="000227DF" w:rsidP="00437E91">
      <w:pPr>
        <w:pStyle w:val="BulletListMultipleLast"/>
      </w:pPr>
      <w:r w:rsidRPr="00672AEA">
        <w:t xml:space="preserve">To move more than one reason, </w:t>
      </w:r>
      <w:r w:rsidR="005B0D75">
        <w:t>press</w:t>
      </w:r>
      <w:r w:rsidR="005B0D75" w:rsidRPr="00672AEA">
        <w:t xml:space="preserve"> </w:t>
      </w:r>
      <w:r w:rsidRPr="00672AEA">
        <w:t xml:space="preserve">and hold the </w:t>
      </w:r>
      <w:r w:rsidRPr="009F69C7">
        <w:t>&lt;Ctrl&gt;</w:t>
      </w:r>
      <w:r w:rsidRPr="00672AEA">
        <w:t xml:space="preserve"> key and then highlight additional items</w:t>
      </w:r>
      <w:r w:rsidR="005B0D75">
        <w:t xml:space="preserve"> (Figure 1</w:t>
      </w:r>
      <w:r w:rsidR="00437E91">
        <w:t>80</w:t>
      </w:r>
      <w:r w:rsidR="005B0D75">
        <w:t>)</w:t>
      </w:r>
      <w:r w:rsidRPr="00672AEA">
        <w:t>.</w:t>
      </w:r>
    </w:p>
    <w:p w14:paraId="79FCE19D" w14:textId="77777777" w:rsidR="000227DF" w:rsidRDefault="000227DF" w:rsidP="005B0D75">
      <w:pPr>
        <w:pStyle w:val="FigureCaption"/>
      </w:pPr>
      <w:bookmarkStart w:id="1180" w:name="_Toc422742885"/>
      <w:bookmarkStart w:id="1181" w:name="_Toc477526917"/>
      <w:bookmarkStart w:id="1182" w:name="_Toc477849810"/>
      <w:bookmarkStart w:id="1183" w:name="_Toc482735157"/>
      <w:r>
        <w:t xml:space="preserve">Reasons Screen with Inactive Reasons </w:t>
      </w:r>
      <w:bookmarkEnd w:id="1180"/>
      <w:bookmarkEnd w:id="1181"/>
      <w:bookmarkEnd w:id="1182"/>
      <w:r w:rsidR="002D4646">
        <w:t>Selected</w:t>
      </w:r>
      <w:bookmarkEnd w:id="1183"/>
    </w:p>
    <w:p w14:paraId="79FCE19E" w14:textId="77777777" w:rsidR="002D4646" w:rsidRPr="002D4646" w:rsidRDefault="002D4646" w:rsidP="00A46701">
      <w:pPr>
        <w:pStyle w:val="Figure"/>
      </w:pPr>
      <w:r>
        <w:rPr>
          <w:noProof/>
        </w:rPr>
        <w:drawing>
          <wp:inline distT="0" distB="0" distL="0" distR="0" wp14:anchorId="79FCE55F" wp14:editId="79FCE560">
            <wp:extent cx="5458968" cy="1124712"/>
            <wp:effectExtent l="38100" t="38100" r="46990" b="37465"/>
            <wp:docPr id="64" name="Picture 64" descr="Three inactive reasons highlighted on the Management Menu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sons_selected.PNG"/>
                    <pic:cNvPicPr/>
                  </pic:nvPicPr>
                  <pic:blipFill>
                    <a:blip r:embed="rId232">
                      <a:extLst>
                        <a:ext uri="{28A0092B-C50C-407E-A947-70E740481C1C}">
                          <a14:useLocalDpi xmlns:a14="http://schemas.microsoft.com/office/drawing/2010/main" val="0"/>
                        </a:ext>
                      </a:extLst>
                    </a:blip>
                    <a:stretch>
                      <a:fillRect/>
                    </a:stretch>
                  </pic:blipFill>
                  <pic:spPr>
                    <a:xfrm>
                      <a:off x="0" y="0"/>
                      <a:ext cx="5458968" cy="1124712"/>
                    </a:xfrm>
                    <a:prstGeom prst="rect">
                      <a:avLst/>
                    </a:prstGeom>
                    <a:ln w="38100">
                      <a:solidFill>
                        <a:srgbClr val="003399"/>
                      </a:solidFill>
                    </a:ln>
                  </pic:spPr>
                </pic:pic>
              </a:graphicData>
            </a:graphic>
          </wp:inline>
        </w:drawing>
      </w:r>
    </w:p>
    <w:p w14:paraId="79FCE19F" w14:textId="77777777" w:rsidR="000227DF" w:rsidRDefault="000227DF" w:rsidP="00BC1BAB">
      <w:pPr>
        <w:pStyle w:val="DSSECSBodyText"/>
      </w:pPr>
      <w:r w:rsidRPr="00672AEA">
        <w:t xml:space="preserve">The </w:t>
      </w:r>
      <w:r w:rsidRPr="009F69C7">
        <w:t>Inactive Reason(s)</w:t>
      </w:r>
      <w:r w:rsidRPr="00672AEA">
        <w:t xml:space="preserve"> selected will appear in the </w:t>
      </w:r>
      <w:r w:rsidRPr="009F69C7">
        <w:t>Active Reasons</w:t>
      </w:r>
      <w:r w:rsidRPr="00672AEA">
        <w:t xml:space="preserve"> column when the </w:t>
      </w:r>
      <w:r w:rsidRPr="009F69C7">
        <w:t>Activate</w:t>
      </w:r>
      <w:r w:rsidRPr="00672AEA">
        <w:t xml:space="preserve"> button is clicked</w:t>
      </w:r>
      <w:r w:rsidR="005B0D75">
        <w:t xml:space="preserve"> (Figure 1</w:t>
      </w:r>
      <w:r w:rsidR="00437E91">
        <w:t>81</w:t>
      </w:r>
      <w:r w:rsidR="005B0D75">
        <w:t>)</w:t>
      </w:r>
      <w:r w:rsidRPr="00672AEA">
        <w:t>.</w:t>
      </w:r>
    </w:p>
    <w:p w14:paraId="79FCE1A0" w14:textId="77777777" w:rsidR="000227DF" w:rsidRDefault="000227DF" w:rsidP="001E5A7E">
      <w:pPr>
        <w:pStyle w:val="FigureCaption"/>
      </w:pPr>
      <w:bookmarkStart w:id="1184" w:name="_Toc422742886"/>
      <w:bookmarkStart w:id="1185" w:name="_Toc477526918"/>
      <w:bookmarkStart w:id="1186" w:name="_Toc477849811"/>
      <w:bookmarkStart w:id="1187" w:name="_Toc482735158"/>
      <w:r>
        <w:lastRenderedPageBreak/>
        <w:t>Reasons Screen with Inactive Reasons Moved to the Active Column</w:t>
      </w:r>
      <w:bookmarkEnd w:id="1184"/>
      <w:bookmarkEnd w:id="1185"/>
      <w:bookmarkEnd w:id="1186"/>
      <w:bookmarkEnd w:id="1187"/>
    </w:p>
    <w:p w14:paraId="79FCE1A1" w14:textId="77777777" w:rsidR="002D4646" w:rsidRPr="002D4646" w:rsidRDefault="002D4646" w:rsidP="00A46701">
      <w:pPr>
        <w:pStyle w:val="Figure"/>
      </w:pPr>
      <w:r>
        <w:rPr>
          <w:noProof/>
        </w:rPr>
        <w:drawing>
          <wp:inline distT="0" distB="0" distL="0" distR="0" wp14:anchorId="79FCE561" wp14:editId="79FCE562">
            <wp:extent cx="5495544" cy="1316736"/>
            <wp:effectExtent l="38100" t="38100" r="29210" b="36195"/>
            <wp:docPr id="66" name="Picture 66" descr="Three inactive reasons were activated and moved to the Active Reasons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sons_activated.PNG"/>
                    <pic:cNvPicPr/>
                  </pic:nvPicPr>
                  <pic:blipFill>
                    <a:blip r:embed="rId233">
                      <a:extLst>
                        <a:ext uri="{28A0092B-C50C-407E-A947-70E740481C1C}">
                          <a14:useLocalDpi xmlns:a14="http://schemas.microsoft.com/office/drawing/2010/main" val="0"/>
                        </a:ext>
                      </a:extLst>
                    </a:blip>
                    <a:stretch>
                      <a:fillRect/>
                    </a:stretch>
                  </pic:blipFill>
                  <pic:spPr>
                    <a:xfrm>
                      <a:off x="0" y="0"/>
                      <a:ext cx="5495544" cy="1316736"/>
                    </a:xfrm>
                    <a:prstGeom prst="rect">
                      <a:avLst/>
                    </a:prstGeom>
                    <a:ln w="38100">
                      <a:solidFill>
                        <a:srgbClr val="003399"/>
                      </a:solidFill>
                    </a:ln>
                  </pic:spPr>
                </pic:pic>
              </a:graphicData>
            </a:graphic>
          </wp:inline>
        </w:drawing>
      </w:r>
    </w:p>
    <w:p w14:paraId="79FCE1A2" w14:textId="77777777" w:rsidR="000227DF" w:rsidRDefault="002D4646" w:rsidP="00BC1BAB">
      <w:pPr>
        <w:pStyle w:val="DSSECSBodyText"/>
      </w:pPr>
      <w:r w:rsidRPr="00BC1BAB">
        <w:rPr>
          <w:rFonts w:cs="Arial"/>
        </w:rPr>
        <w:t>Click the Apply button to apply the changes and continue working, or click the OK button to apply the changes and exit the screen.</w:t>
      </w:r>
      <w:r w:rsidDel="002D4646">
        <w:rPr>
          <w:noProof/>
        </w:rPr>
        <w:t xml:space="preserve"> </w:t>
      </w:r>
      <w:r w:rsidR="000227DF" w:rsidRPr="00672AEA">
        <w:t xml:space="preserve">A confirmation prompt will appear. Click the </w:t>
      </w:r>
      <w:r w:rsidR="000227DF" w:rsidRPr="009F69C7">
        <w:t>Yes</w:t>
      </w:r>
      <w:r w:rsidR="000227DF" w:rsidRPr="00672AEA">
        <w:t xml:space="preserve"> button to save the changes</w:t>
      </w:r>
      <w:r w:rsidR="007318A7">
        <w:t xml:space="preserve"> (Figure 1</w:t>
      </w:r>
      <w:r w:rsidR="00437E91">
        <w:t>82</w:t>
      </w:r>
      <w:r w:rsidR="007318A7">
        <w:t>)</w:t>
      </w:r>
      <w:r w:rsidR="000227DF" w:rsidRPr="00672AEA">
        <w:t>.</w:t>
      </w:r>
    </w:p>
    <w:p w14:paraId="79FCE1A3" w14:textId="77777777" w:rsidR="000227DF" w:rsidRDefault="000227DF" w:rsidP="007318A7">
      <w:pPr>
        <w:pStyle w:val="FigureCaption"/>
      </w:pPr>
      <w:bookmarkStart w:id="1188" w:name="_Toc422742887"/>
      <w:bookmarkStart w:id="1189" w:name="_Toc477526919"/>
      <w:bookmarkStart w:id="1190" w:name="_Toc477849812"/>
      <w:bookmarkStart w:id="1191" w:name="_Toc482735159"/>
      <w:r>
        <w:t>Confirmation Prompt</w:t>
      </w:r>
      <w:bookmarkEnd w:id="1188"/>
      <w:bookmarkEnd w:id="1189"/>
      <w:bookmarkEnd w:id="1190"/>
      <w:bookmarkEnd w:id="1191"/>
    </w:p>
    <w:p w14:paraId="79FCE1A4" w14:textId="77777777" w:rsidR="00062B23" w:rsidRDefault="002D4646" w:rsidP="00A46701">
      <w:pPr>
        <w:pStyle w:val="Figure"/>
      </w:pPr>
      <w:r>
        <w:rPr>
          <w:noProof/>
        </w:rPr>
        <w:drawing>
          <wp:inline distT="0" distB="0" distL="0" distR="0" wp14:anchorId="79FCE563" wp14:editId="79FCE564">
            <wp:extent cx="1783080" cy="960120"/>
            <wp:effectExtent l="38100" t="38100" r="45720" b="30480"/>
            <wp:docPr id="67" name="Picture 67" descr="Confirmation Prompt for reason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sons_Confirmation.PNG"/>
                    <pic:cNvPicPr/>
                  </pic:nvPicPr>
                  <pic:blipFill>
                    <a:blip r:embed="rId234">
                      <a:extLst>
                        <a:ext uri="{28A0092B-C50C-407E-A947-70E740481C1C}">
                          <a14:useLocalDpi xmlns:a14="http://schemas.microsoft.com/office/drawing/2010/main" val="0"/>
                        </a:ext>
                      </a:extLst>
                    </a:blip>
                    <a:stretch>
                      <a:fillRect/>
                    </a:stretch>
                  </pic:blipFill>
                  <pic:spPr>
                    <a:xfrm>
                      <a:off x="0" y="0"/>
                      <a:ext cx="1783080" cy="960120"/>
                    </a:xfrm>
                    <a:prstGeom prst="rect">
                      <a:avLst/>
                    </a:prstGeom>
                    <a:ln w="38100">
                      <a:solidFill>
                        <a:srgbClr val="003399"/>
                      </a:solidFill>
                    </a:ln>
                  </pic:spPr>
                </pic:pic>
              </a:graphicData>
            </a:graphic>
          </wp:inline>
        </w:drawing>
      </w:r>
    </w:p>
    <w:p w14:paraId="79FCE1A5" w14:textId="77777777" w:rsidR="000227DF" w:rsidRDefault="000227DF" w:rsidP="00A46701">
      <w:pPr>
        <w:pStyle w:val="Heading4"/>
      </w:pPr>
      <w:bookmarkStart w:id="1192" w:name="_Toc477526676"/>
      <w:bookmarkStart w:id="1193" w:name="_Toc477526677"/>
      <w:bookmarkStart w:id="1194" w:name="_Toc477938692"/>
      <w:bookmarkStart w:id="1195" w:name="_Toc482734954"/>
      <w:bookmarkEnd w:id="1192"/>
      <w:r>
        <w:t>Inactivate Reasons</w:t>
      </w:r>
      <w:bookmarkEnd w:id="1193"/>
      <w:bookmarkEnd w:id="1194"/>
      <w:bookmarkEnd w:id="1195"/>
    </w:p>
    <w:p w14:paraId="79FCE1A6" w14:textId="77777777" w:rsidR="000227DF" w:rsidRPr="002F29C9" w:rsidRDefault="000227DF" w:rsidP="002F29C9">
      <w:pPr>
        <w:pStyle w:val="NumberedParagraph"/>
        <w:numPr>
          <w:ilvl w:val="0"/>
          <w:numId w:val="98"/>
        </w:numPr>
        <w:tabs>
          <w:tab w:val="clear" w:pos="1080"/>
        </w:tabs>
        <w:ind w:left="900" w:hanging="900"/>
      </w:pPr>
      <w:r w:rsidRPr="002F29C9">
        <w:t>Highlight item(s) from the Active Reasons list box and click the Inactivate button.</w:t>
      </w:r>
    </w:p>
    <w:p w14:paraId="79FCE1A7" w14:textId="77777777" w:rsidR="000227DF" w:rsidRDefault="000227DF" w:rsidP="001E5A7E">
      <w:pPr>
        <w:pStyle w:val="BulletListMultipleLast"/>
      </w:pPr>
      <w:r w:rsidRPr="00672AEA">
        <w:t xml:space="preserve">To move more than one reason, </w:t>
      </w:r>
      <w:r w:rsidRPr="006528A6">
        <w:t>click</w:t>
      </w:r>
      <w:r w:rsidRPr="009F69C7">
        <w:t xml:space="preserve"> and hold the &lt;Ctrl&gt;</w:t>
      </w:r>
      <w:r w:rsidRPr="006528A6">
        <w:t xml:space="preserve"> </w:t>
      </w:r>
      <w:r w:rsidRPr="009F69C7">
        <w:t>key and then highlight additional items</w:t>
      </w:r>
      <w:r w:rsidR="002D4646">
        <w:t xml:space="preserve"> (Figure 1</w:t>
      </w:r>
      <w:r w:rsidR="00437E91">
        <w:t>83</w:t>
      </w:r>
      <w:r w:rsidR="002D4646">
        <w:t>)</w:t>
      </w:r>
      <w:r w:rsidRPr="009F69C7">
        <w:t>.</w:t>
      </w:r>
    </w:p>
    <w:p w14:paraId="79FCE1A8" w14:textId="77777777" w:rsidR="000227DF" w:rsidRDefault="000227DF" w:rsidP="001E5A7E">
      <w:pPr>
        <w:pStyle w:val="FigureCaption"/>
      </w:pPr>
      <w:bookmarkStart w:id="1196" w:name="_Toc477526920"/>
      <w:bookmarkStart w:id="1197" w:name="_Toc422742888"/>
      <w:bookmarkStart w:id="1198" w:name="_Toc477526921"/>
      <w:bookmarkStart w:id="1199" w:name="_Toc477849813"/>
      <w:bookmarkStart w:id="1200" w:name="_Toc482735160"/>
      <w:bookmarkEnd w:id="1196"/>
      <w:r>
        <w:t>Reasons Screen with Active Reasons Highlighted</w:t>
      </w:r>
      <w:bookmarkEnd w:id="1197"/>
      <w:bookmarkEnd w:id="1198"/>
      <w:bookmarkEnd w:id="1199"/>
      <w:bookmarkEnd w:id="1200"/>
    </w:p>
    <w:p w14:paraId="79FCE1A9" w14:textId="77777777" w:rsidR="007318A7" w:rsidRPr="007318A7" w:rsidRDefault="007318A7" w:rsidP="00A46701">
      <w:pPr>
        <w:pStyle w:val="Figure"/>
      </w:pPr>
      <w:r>
        <w:rPr>
          <w:noProof/>
        </w:rPr>
        <w:drawing>
          <wp:inline distT="0" distB="0" distL="0" distR="0" wp14:anchorId="79FCE565" wp14:editId="79FCE566">
            <wp:extent cx="5468112" cy="1399032"/>
            <wp:effectExtent l="0" t="0" r="0" b="0"/>
            <wp:docPr id="68" name="Picture 68" descr="Two reasons highlighted on the Active Reasons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sons_selected-inactivate.PNG"/>
                    <pic:cNvPicPr/>
                  </pic:nvPicPr>
                  <pic:blipFill>
                    <a:blip r:embed="rId235">
                      <a:extLst>
                        <a:ext uri="{28A0092B-C50C-407E-A947-70E740481C1C}">
                          <a14:useLocalDpi xmlns:a14="http://schemas.microsoft.com/office/drawing/2010/main" val="0"/>
                        </a:ext>
                      </a:extLst>
                    </a:blip>
                    <a:stretch>
                      <a:fillRect/>
                    </a:stretch>
                  </pic:blipFill>
                  <pic:spPr>
                    <a:xfrm>
                      <a:off x="0" y="0"/>
                      <a:ext cx="5468112" cy="1399032"/>
                    </a:xfrm>
                    <a:prstGeom prst="rect">
                      <a:avLst/>
                    </a:prstGeom>
                  </pic:spPr>
                </pic:pic>
              </a:graphicData>
            </a:graphic>
          </wp:inline>
        </w:drawing>
      </w:r>
    </w:p>
    <w:p w14:paraId="79FCE1AA" w14:textId="77777777" w:rsidR="000227DF" w:rsidRDefault="000227DF" w:rsidP="00BC1BAB">
      <w:pPr>
        <w:pStyle w:val="DSSECSBodyText"/>
      </w:pPr>
      <w:r w:rsidRPr="006528A6">
        <w:t xml:space="preserve">The </w:t>
      </w:r>
      <w:r w:rsidRPr="009F69C7">
        <w:t>Active Reason(s)</w:t>
      </w:r>
      <w:r w:rsidRPr="006528A6">
        <w:t xml:space="preserve"> selected will appear in the </w:t>
      </w:r>
      <w:r w:rsidRPr="009F69C7">
        <w:t>Inactive Reasons</w:t>
      </w:r>
      <w:r w:rsidRPr="006528A6">
        <w:t xml:space="preserve"> column</w:t>
      </w:r>
      <w:r w:rsidRPr="009F69C7">
        <w:t xml:space="preserve"> when the Inactivate</w:t>
      </w:r>
      <w:r w:rsidRPr="006528A6">
        <w:t xml:space="preserve"> button is cli</w:t>
      </w:r>
      <w:r w:rsidRPr="009F69C7">
        <w:t>cked</w:t>
      </w:r>
      <w:r w:rsidR="007318A7">
        <w:t xml:space="preserve"> (Figure 18</w:t>
      </w:r>
      <w:r w:rsidR="00437E91">
        <w:t>4</w:t>
      </w:r>
      <w:r w:rsidR="002D4646">
        <w:t>).</w:t>
      </w:r>
    </w:p>
    <w:p w14:paraId="79FCE1AB" w14:textId="77777777" w:rsidR="000227DF" w:rsidRDefault="000227DF" w:rsidP="002D4646">
      <w:pPr>
        <w:pStyle w:val="FigureCaption"/>
      </w:pPr>
      <w:bookmarkStart w:id="1201" w:name="_Toc422742889"/>
      <w:bookmarkStart w:id="1202" w:name="_Toc477526922"/>
      <w:bookmarkStart w:id="1203" w:name="_Toc477849814"/>
      <w:bookmarkStart w:id="1204" w:name="_Toc482735161"/>
      <w:r>
        <w:lastRenderedPageBreak/>
        <w:t>Reasons Screen with Active Reasons Moved to the Inactive Column</w:t>
      </w:r>
      <w:bookmarkEnd w:id="1201"/>
      <w:bookmarkEnd w:id="1202"/>
      <w:bookmarkEnd w:id="1203"/>
      <w:bookmarkEnd w:id="1204"/>
    </w:p>
    <w:p w14:paraId="79FCE1AC" w14:textId="77777777" w:rsidR="007318A7" w:rsidRPr="007318A7" w:rsidRDefault="007318A7" w:rsidP="00A46701">
      <w:pPr>
        <w:pStyle w:val="Figure"/>
      </w:pPr>
      <w:r>
        <w:rPr>
          <w:noProof/>
        </w:rPr>
        <w:drawing>
          <wp:inline distT="0" distB="0" distL="0" distR="0" wp14:anchorId="79FCE567" wp14:editId="79FCE568">
            <wp:extent cx="5133975" cy="1155361"/>
            <wp:effectExtent l="0" t="0" r="0" b="6985"/>
            <wp:docPr id="69" name="Picture 69" descr="Reasons Screen with two Active Reasons Moved to the Inactiv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sons_inactivated.PNG"/>
                    <pic:cNvPicPr/>
                  </pic:nvPicPr>
                  <pic:blipFill>
                    <a:blip r:embed="rId236">
                      <a:extLst>
                        <a:ext uri="{28A0092B-C50C-407E-A947-70E740481C1C}">
                          <a14:useLocalDpi xmlns:a14="http://schemas.microsoft.com/office/drawing/2010/main" val="0"/>
                        </a:ext>
                      </a:extLst>
                    </a:blip>
                    <a:stretch>
                      <a:fillRect/>
                    </a:stretch>
                  </pic:blipFill>
                  <pic:spPr>
                    <a:xfrm>
                      <a:off x="0" y="0"/>
                      <a:ext cx="5137235" cy="1156095"/>
                    </a:xfrm>
                    <a:prstGeom prst="rect">
                      <a:avLst/>
                    </a:prstGeom>
                  </pic:spPr>
                </pic:pic>
              </a:graphicData>
            </a:graphic>
          </wp:inline>
        </w:drawing>
      </w:r>
    </w:p>
    <w:p w14:paraId="79FCE1AD" w14:textId="77777777" w:rsidR="007318A7" w:rsidRDefault="007318A7" w:rsidP="007318A7">
      <w:pPr>
        <w:pStyle w:val="DSSECSBodyText"/>
      </w:pPr>
      <w:r w:rsidRPr="00F94D33">
        <w:t>Click the Apply button to apply the changes and continue working</w:t>
      </w:r>
      <w:r>
        <w:t>,</w:t>
      </w:r>
      <w:r w:rsidRPr="00F94D33">
        <w:t xml:space="preserve"> or click</w:t>
      </w:r>
      <w:r>
        <w:t xml:space="preserve"> the</w:t>
      </w:r>
      <w:r w:rsidRPr="00F94D33">
        <w:t xml:space="preserve"> OK button to apply the changes </w:t>
      </w:r>
      <w:r>
        <w:t>and</w:t>
      </w:r>
      <w:r w:rsidRPr="00F94D33">
        <w:t xml:space="preserve"> exit the screen</w:t>
      </w:r>
      <w:r>
        <w:t>.</w:t>
      </w:r>
      <w:r w:rsidDel="002D4646">
        <w:rPr>
          <w:noProof/>
        </w:rPr>
        <w:t xml:space="preserve"> </w:t>
      </w:r>
      <w:r w:rsidRPr="00672AEA">
        <w:t>A confirmation prompt will appear</w:t>
      </w:r>
      <w:r w:rsidR="00437E91">
        <w:t xml:space="preserve"> (Figure 185)</w:t>
      </w:r>
      <w:r w:rsidRPr="00672AEA">
        <w:t xml:space="preserve">. Click the </w:t>
      </w:r>
      <w:r w:rsidRPr="009F69C7">
        <w:t>Yes</w:t>
      </w:r>
      <w:r w:rsidRPr="00672AEA">
        <w:t xml:space="preserve"> button to save the changes.</w:t>
      </w:r>
    </w:p>
    <w:p w14:paraId="79FCE1AE" w14:textId="77777777" w:rsidR="000227DF" w:rsidRDefault="000227DF" w:rsidP="001E5A7E">
      <w:pPr>
        <w:pStyle w:val="FigureCaption"/>
      </w:pPr>
      <w:bookmarkStart w:id="1205" w:name="_Toc422742890"/>
      <w:bookmarkStart w:id="1206" w:name="_Toc477526923"/>
      <w:bookmarkStart w:id="1207" w:name="_Toc477849815"/>
      <w:bookmarkStart w:id="1208" w:name="_Toc482735162"/>
      <w:r>
        <w:t>Confirmation Prompt</w:t>
      </w:r>
      <w:bookmarkEnd w:id="1205"/>
      <w:bookmarkEnd w:id="1206"/>
      <w:bookmarkEnd w:id="1207"/>
      <w:bookmarkEnd w:id="1208"/>
    </w:p>
    <w:p w14:paraId="79FCE1AF" w14:textId="77777777" w:rsidR="00062B23" w:rsidRDefault="000227DF" w:rsidP="001E5A7E">
      <w:pPr>
        <w:pStyle w:val="Figure"/>
      </w:pPr>
      <w:r>
        <w:rPr>
          <w:noProof/>
        </w:rPr>
        <w:drawing>
          <wp:inline distT="0" distB="0" distL="0" distR="0" wp14:anchorId="79FCE569" wp14:editId="79FCE56A">
            <wp:extent cx="1933575" cy="1074984"/>
            <wp:effectExtent l="0" t="0" r="0" b="0"/>
            <wp:docPr id="398" name="Picture 398" descr="Confirmation Prompt for reason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email">
                      <a:extLst>
                        <a:ext uri="{28A0092B-C50C-407E-A947-70E740481C1C}">
                          <a14:useLocalDpi xmlns:a14="http://schemas.microsoft.com/office/drawing/2010/main"/>
                        </a:ext>
                      </a:extLst>
                    </a:blip>
                    <a:stretch>
                      <a:fillRect/>
                    </a:stretch>
                  </pic:blipFill>
                  <pic:spPr>
                    <a:xfrm>
                      <a:off x="0" y="0"/>
                      <a:ext cx="1944039" cy="1080802"/>
                    </a:xfrm>
                    <a:prstGeom prst="rect">
                      <a:avLst/>
                    </a:prstGeom>
                  </pic:spPr>
                </pic:pic>
              </a:graphicData>
            </a:graphic>
          </wp:inline>
        </w:drawing>
      </w:r>
    </w:p>
    <w:p w14:paraId="79FCE1B0" w14:textId="77777777" w:rsidR="000227DF" w:rsidRDefault="000227DF" w:rsidP="00CA5729">
      <w:pPr>
        <w:pStyle w:val="Heading4"/>
      </w:pPr>
      <w:bookmarkStart w:id="1209" w:name="_Toc477526678"/>
      <w:bookmarkStart w:id="1210" w:name="_Toc477526679"/>
      <w:bookmarkStart w:id="1211" w:name="_Toc477938693"/>
      <w:bookmarkStart w:id="1212" w:name="_Toc482734955"/>
      <w:bookmarkEnd w:id="1209"/>
      <w:r w:rsidRPr="00F94D33">
        <w:t xml:space="preserve">Add a </w:t>
      </w:r>
      <w:r>
        <w:t>New Reason</w:t>
      </w:r>
      <w:bookmarkEnd w:id="1210"/>
      <w:bookmarkEnd w:id="1211"/>
      <w:bookmarkEnd w:id="1212"/>
    </w:p>
    <w:p w14:paraId="79FCE1B1" w14:textId="77777777" w:rsidR="000227DF" w:rsidRPr="002F29C9" w:rsidRDefault="000227DF" w:rsidP="00A64912">
      <w:pPr>
        <w:pStyle w:val="NumberedParagraph"/>
        <w:numPr>
          <w:ilvl w:val="0"/>
          <w:numId w:val="86"/>
        </w:numPr>
        <w:tabs>
          <w:tab w:val="clear" w:pos="1080"/>
        </w:tabs>
        <w:ind w:left="900" w:hanging="900"/>
      </w:pPr>
      <w:r w:rsidRPr="002F29C9">
        <w:t>Click the Add button.</w:t>
      </w:r>
    </w:p>
    <w:p w14:paraId="79FCE1B2" w14:textId="77777777" w:rsidR="000227DF" w:rsidRPr="00F94D33" w:rsidRDefault="007318A7" w:rsidP="00BC1BAB">
      <w:pPr>
        <w:pStyle w:val="BulletListMultipleLast"/>
      </w:pPr>
      <w:r w:rsidRPr="00F94D33">
        <w:t>The Event Capture – New Reason screen will appear</w:t>
      </w:r>
      <w:r w:rsidDel="007318A7">
        <w:t xml:space="preserve"> </w:t>
      </w:r>
      <w:r>
        <w:t>(Figure 18</w:t>
      </w:r>
      <w:r w:rsidR="00643C72">
        <w:t>6</w:t>
      </w:r>
      <w:r>
        <w:t>).</w:t>
      </w:r>
    </w:p>
    <w:p w14:paraId="79FCE1B3" w14:textId="77777777" w:rsidR="000227DF" w:rsidRDefault="000227DF" w:rsidP="001E5A7E">
      <w:pPr>
        <w:pStyle w:val="FigureCaption"/>
      </w:pPr>
      <w:bookmarkStart w:id="1213" w:name="_Toc422742891"/>
      <w:bookmarkStart w:id="1214" w:name="_Toc477526924"/>
      <w:bookmarkStart w:id="1215" w:name="_Toc477849816"/>
      <w:bookmarkStart w:id="1216" w:name="_Toc482735163"/>
      <w:r>
        <w:t>New Reason Screen</w:t>
      </w:r>
      <w:bookmarkEnd w:id="1213"/>
      <w:bookmarkEnd w:id="1214"/>
      <w:bookmarkEnd w:id="1215"/>
      <w:bookmarkEnd w:id="1216"/>
    </w:p>
    <w:p w14:paraId="79FCE1B4" w14:textId="77777777" w:rsidR="007318A7" w:rsidRPr="007318A7" w:rsidRDefault="007318A7" w:rsidP="00A46701">
      <w:pPr>
        <w:pStyle w:val="Figure"/>
      </w:pPr>
      <w:r>
        <w:rPr>
          <w:noProof/>
        </w:rPr>
        <w:drawing>
          <wp:inline distT="0" distB="0" distL="0" distR="0" wp14:anchorId="79FCE56B" wp14:editId="79FCE56C">
            <wp:extent cx="1929384" cy="1051560"/>
            <wp:effectExtent l="38100" t="38100" r="33020" b="34290"/>
            <wp:docPr id="70" name="Picture 70" descr="New Reas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Reason.PNG"/>
                    <pic:cNvPicPr/>
                  </pic:nvPicPr>
                  <pic:blipFill>
                    <a:blip r:embed="rId238">
                      <a:extLst>
                        <a:ext uri="{28A0092B-C50C-407E-A947-70E740481C1C}">
                          <a14:useLocalDpi xmlns:a14="http://schemas.microsoft.com/office/drawing/2010/main" val="0"/>
                        </a:ext>
                      </a:extLst>
                    </a:blip>
                    <a:stretch>
                      <a:fillRect/>
                    </a:stretch>
                  </pic:blipFill>
                  <pic:spPr>
                    <a:xfrm>
                      <a:off x="0" y="0"/>
                      <a:ext cx="1929384" cy="1051560"/>
                    </a:xfrm>
                    <a:prstGeom prst="rect">
                      <a:avLst/>
                    </a:prstGeom>
                    <a:ln w="38100">
                      <a:solidFill>
                        <a:srgbClr val="003399"/>
                      </a:solidFill>
                    </a:ln>
                  </pic:spPr>
                </pic:pic>
              </a:graphicData>
            </a:graphic>
          </wp:inline>
        </w:drawing>
      </w:r>
    </w:p>
    <w:p w14:paraId="79FCE1B5" w14:textId="77777777" w:rsidR="000227DF" w:rsidRPr="002F29C9" w:rsidRDefault="000227DF" w:rsidP="002F29C9">
      <w:pPr>
        <w:pStyle w:val="NumberedParagraph"/>
      </w:pPr>
      <w:r w:rsidRPr="002F29C9">
        <w:t xml:space="preserve">Type the </w:t>
      </w:r>
      <w:r w:rsidR="007318A7" w:rsidRPr="002F29C9">
        <w:t xml:space="preserve">name </w:t>
      </w:r>
      <w:r w:rsidRPr="002F29C9">
        <w:t>of the new reason</w:t>
      </w:r>
      <w:r w:rsidR="007318A7" w:rsidRPr="002F29C9">
        <w:t>, then c</w:t>
      </w:r>
      <w:r w:rsidRPr="002F29C9">
        <w:t>lick the OK button to add the reason to the Active Reasons column. Click the Cancel button to exit the screen without saving the record.</w:t>
      </w:r>
    </w:p>
    <w:p w14:paraId="79FCE1B6" w14:textId="77777777" w:rsidR="000227DF" w:rsidRPr="00F94D33" w:rsidRDefault="007318A7" w:rsidP="00643C72">
      <w:pPr>
        <w:pStyle w:val="BulletListMultipleLast"/>
      </w:pPr>
      <w:r>
        <w:t>Once the new reason is added, it will appear on the Reasons screen (Figure 18</w:t>
      </w:r>
      <w:r w:rsidR="00643C72">
        <w:t>7</w:t>
      </w:r>
      <w:r>
        <w:t>)</w:t>
      </w:r>
      <w:r w:rsidR="000227DF">
        <w:t>.</w:t>
      </w:r>
    </w:p>
    <w:p w14:paraId="79FCE1B7" w14:textId="77777777" w:rsidR="000227DF" w:rsidRDefault="000227DF" w:rsidP="001E5A7E">
      <w:pPr>
        <w:pStyle w:val="FigureCaption"/>
      </w:pPr>
      <w:bookmarkStart w:id="1217" w:name="_Toc422742892"/>
      <w:bookmarkStart w:id="1218" w:name="_Toc477526925"/>
      <w:bookmarkStart w:id="1219" w:name="_Toc477849817"/>
      <w:bookmarkStart w:id="1220" w:name="_Toc482735164"/>
      <w:r>
        <w:lastRenderedPageBreak/>
        <w:t>Reasons Screen with New Reason Added</w:t>
      </w:r>
      <w:bookmarkEnd w:id="1217"/>
      <w:bookmarkEnd w:id="1218"/>
      <w:bookmarkEnd w:id="1219"/>
      <w:bookmarkEnd w:id="1220"/>
    </w:p>
    <w:p w14:paraId="79FCE1B8" w14:textId="77777777" w:rsidR="007318A7" w:rsidRPr="007318A7" w:rsidRDefault="007318A7" w:rsidP="00A46701">
      <w:pPr>
        <w:pStyle w:val="Figure"/>
      </w:pPr>
      <w:r>
        <w:rPr>
          <w:noProof/>
        </w:rPr>
        <w:drawing>
          <wp:inline distT="0" distB="0" distL="0" distR="0" wp14:anchorId="79FCE56D" wp14:editId="79FCE56E">
            <wp:extent cx="5486400" cy="1655064"/>
            <wp:effectExtent l="0" t="0" r="0" b="2540"/>
            <wp:docPr id="73" name="Picture 73" descr="User-created new reason appears in the Active Reasons column on the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ReasonAdded.PNG"/>
                    <pic:cNvPicPr/>
                  </pic:nvPicPr>
                  <pic:blipFill>
                    <a:blip r:embed="rId239">
                      <a:extLst>
                        <a:ext uri="{28A0092B-C50C-407E-A947-70E740481C1C}">
                          <a14:useLocalDpi xmlns:a14="http://schemas.microsoft.com/office/drawing/2010/main" val="0"/>
                        </a:ext>
                      </a:extLst>
                    </a:blip>
                    <a:stretch>
                      <a:fillRect/>
                    </a:stretch>
                  </pic:blipFill>
                  <pic:spPr>
                    <a:xfrm>
                      <a:off x="0" y="0"/>
                      <a:ext cx="5486400" cy="1655064"/>
                    </a:xfrm>
                    <a:prstGeom prst="rect">
                      <a:avLst/>
                    </a:prstGeom>
                  </pic:spPr>
                </pic:pic>
              </a:graphicData>
            </a:graphic>
          </wp:inline>
        </w:drawing>
      </w:r>
    </w:p>
    <w:p w14:paraId="79FCE1B9" w14:textId="77777777" w:rsidR="000227DF" w:rsidRDefault="000227DF" w:rsidP="00A46701">
      <w:pPr>
        <w:pStyle w:val="Heading3"/>
      </w:pPr>
      <w:bookmarkStart w:id="1221" w:name="_Toc477526680"/>
      <w:bookmarkStart w:id="1222" w:name="_Toc455131614"/>
      <w:bookmarkStart w:id="1223" w:name="_Toc421025680"/>
      <w:bookmarkStart w:id="1224" w:name="_Toc422471309"/>
      <w:bookmarkStart w:id="1225" w:name="_Toc422471477"/>
      <w:bookmarkStart w:id="1226" w:name="_Toc477526681"/>
      <w:bookmarkStart w:id="1227" w:name="_Toc477938694"/>
      <w:bookmarkStart w:id="1228" w:name="_Toc482734956"/>
      <w:bookmarkEnd w:id="1221"/>
      <w:bookmarkEnd w:id="1222"/>
      <w:r>
        <w:t>Event Code Screen</w:t>
      </w:r>
      <w:r w:rsidR="00074998">
        <w:t xml:space="preserve"> -</w:t>
      </w:r>
      <w:r>
        <w:t xml:space="preserve"> </w:t>
      </w:r>
      <w:r w:rsidRPr="00F94D33">
        <w:t>Add, Update</w:t>
      </w:r>
      <w:r>
        <w:t>,</w:t>
      </w:r>
      <w:r w:rsidRPr="00F94D33">
        <w:t xml:space="preserve"> or Copy Event Code Screens</w:t>
      </w:r>
      <w:bookmarkEnd w:id="1223"/>
      <w:bookmarkEnd w:id="1224"/>
      <w:bookmarkEnd w:id="1225"/>
      <w:bookmarkEnd w:id="1226"/>
      <w:bookmarkEnd w:id="1227"/>
      <w:bookmarkEnd w:id="1228"/>
    </w:p>
    <w:p w14:paraId="79FCE1BA" w14:textId="77777777" w:rsidR="000227DF" w:rsidRPr="002021F5" w:rsidRDefault="000227DF" w:rsidP="001E5A7E">
      <w:pPr>
        <w:pStyle w:val="DSSECSBodyText"/>
        <w:rPr>
          <w:rFonts w:eastAsiaTheme="minorHAnsi"/>
        </w:rPr>
      </w:pPr>
      <w:r w:rsidRPr="002021F5">
        <w:rPr>
          <w:rFonts w:eastAsiaTheme="minorHAnsi"/>
        </w:rPr>
        <w:t>The Event Code Screen option allows the user to create Event Code Screens for one or all Event Capture locations. Event Code Screens define procedure information. During data entry, users can select only the procedures defined in the Event Code Screens.</w:t>
      </w:r>
    </w:p>
    <w:p w14:paraId="79FCE1BB" w14:textId="77777777" w:rsidR="000227DF" w:rsidRPr="00BC1BAB" w:rsidRDefault="000227DF" w:rsidP="00BC1BAB">
      <w:pPr>
        <w:pStyle w:val="DSSECSBodyText"/>
        <w:rPr>
          <w:b/>
        </w:rPr>
      </w:pPr>
      <w:r w:rsidRPr="00BC1BAB">
        <w:rPr>
          <w:b/>
        </w:rPr>
        <w:t>Before the User Starts</w:t>
      </w:r>
    </w:p>
    <w:p w14:paraId="79FCE1BC" w14:textId="77777777" w:rsidR="000227DF" w:rsidRPr="00672AEA" w:rsidRDefault="000227DF" w:rsidP="001E5A7E">
      <w:pPr>
        <w:pStyle w:val="BulletListMultiple"/>
      </w:pPr>
      <w:r w:rsidRPr="00672AEA">
        <w:t xml:space="preserve">Use the </w:t>
      </w:r>
      <w:r w:rsidRPr="009F69C7">
        <w:t>Location - Update Location Information</w:t>
      </w:r>
      <w:r w:rsidRPr="00672AEA">
        <w:t xml:space="preserve"> option to create an Event Capture location before using this option.</w:t>
      </w:r>
    </w:p>
    <w:p w14:paraId="79FCE1BD" w14:textId="77777777" w:rsidR="000227DF" w:rsidRPr="00672AEA" w:rsidRDefault="000227DF" w:rsidP="001E5A7E">
      <w:pPr>
        <w:pStyle w:val="BulletListMultiple"/>
      </w:pPr>
      <w:r w:rsidRPr="00672AEA">
        <w:t xml:space="preserve">Use the </w:t>
      </w:r>
      <w:r w:rsidRPr="009F69C7">
        <w:t>DSS Unit - Add or Update DSS Units</w:t>
      </w:r>
      <w:r w:rsidRPr="00672AEA">
        <w:t xml:space="preserve"> option to establish DSS Units before using this option.</w:t>
      </w:r>
    </w:p>
    <w:p w14:paraId="79FCE1BE" w14:textId="77777777" w:rsidR="000227DF" w:rsidRPr="00672AEA" w:rsidRDefault="000227DF" w:rsidP="001E5A7E">
      <w:pPr>
        <w:pStyle w:val="BulletListMultiple"/>
      </w:pPr>
      <w:r w:rsidRPr="00672AEA">
        <w:t>Event Code screens must be defined before entering any Event Capture data.</w:t>
      </w:r>
    </w:p>
    <w:p w14:paraId="79FCE1BF" w14:textId="77777777" w:rsidR="000227DF" w:rsidRPr="00F94D33" w:rsidRDefault="000227DF" w:rsidP="001E5A7E">
      <w:pPr>
        <w:pStyle w:val="BulletListMultiple"/>
      </w:pPr>
      <w:r w:rsidRPr="00F94D33">
        <w:t>A prompt for Category occurs only if the Event Code screen uses categories to group procedures.</w:t>
      </w:r>
    </w:p>
    <w:p w14:paraId="79FCE1C0" w14:textId="77777777" w:rsidR="000227DF" w:rsidRPr="00F94D33" w:rsidRDefault="000227DF" w:rsidP="001E5A7E">
      <w:pPr>
        <w:pStyle w:val="BulletListMultiple"/>
      </w:pPr>
      <w:r w:rsidRPr="00F94D33">
        <w:t xml:space="preserve">The user must define an active Associated Clinic and CPT code to pass Event Code </w:t>
      </w:r>
      <w:r w:rsidR="00C36FDB">
        <w:t>procedures to PCE.</w:t>
      </w:r>
    </w:p>
    <w:p w14:paraId="79FCE1C1" w14:textId="77777777" w:rsidR="000227DF" w:rsidRPr="00F94D33" w:rsidRDefault="000227DF" w:rsidP="001E5A7E">
      <w:pPr>
        <w:pStyle w:val="BulletListMultiple"/>
      </w:pPr>
      <w:r w:rsidRPr="00F94D33">
        <w:t>With functionality put in place by the Code Set Versioning project, only active CPT codes can be selected and they will be based on the date the eve</w:t>
      </w:r>
      <w:r w:rsidR="00C36FDB">
        <w:t>nt code screen is being set up.</w:t>
      </w:r>
    </w:p>
    <w:p w14:paraId="79FCE1C2" w14:textId="77777777" w:rsidR="000227DF" w:rsidRPr="00F94D33" w:rsidRDefault="000227DF" w:rsidP="001E5A7E">
      <w:pPr>
        <w:pStyle w:val="BulletListMultiple"/>
      </w:pPr>
      <w:r w:rsidRPr="00F94D33">
        <w:t xml:space="preserve">The Event Code screen </w:t>
      </w:r>
      <w:r>
        <w:t>enables</w:t>
      </w:r>
      <w:r w:rsidRPr="00F94D33">
        <w:t xml:space="preserve"> the use of characters “/” and “-” in the search field.</w:t>
      </w:r>
    </w:p>
    <w:p w14:paraId="79FCE1C3" w14:textId="77777777" w:rsidR="000227DF" w:rsidRPr="00F94D33" w:rsidRDefault="000227DF" w:rsidP="001E5A7E">
      <w:pPr>
        <w:pStyle w:val="BulletListMultiple"/>
      </w:pPr>
      <w:r w:rsidRPr="00F94D33">
        <w:t>The Associated Clinic on the Event Code screen is not auto-populated.</w:t>
      </w:r>
    </w:p>
    <w:p w14:paraId="79FCE1C4" w14:textId="77777777" w:rsidR="000227DF" w:rsidRPr="00672AEA" w:rsidRDefault="000227DF" w:rsidP="001E5A7E">
      <w:pPr>
        <w:pStyle w:val="BulletListMultiple"/>
      </w:pPr>
      <w:r w:rsidRPr="00672AEA">
        <w:t xml:space="preserve">The </w:t>
      </w:r>
      <w:r w:rsidRPr="009F69C7">
        <w:t>Print</w:t>
      </w:r>
      <w:r w:rsidRPr="00672AEA">
        <w:t xml:space="preserve"> and </w:t>
      </w:r>
      <w:r w:rsidRPr="009F69C7">
        <w:t>Export</w:t>
      </w:r>
      <w:r w:rsidRPr="00672AEA">
        <w:t xml:space="preserve"> buttons </w:t>
      </w:r>
      <w:r w:rsidR="00074998">
        <w:t>are available on</w:t>
      </w:r>
      <w:r w:rsidRPr="00672AEA">
        <w:t xml:space="preserve"> the Event Code Screen.</w:t>
      </w:r>
    </w:p>
    <w:p w14:paraId="79FCE1C5" w14:textId="77777777" w:rsidR="000227DF" w:rsidRPr="00F94D33" w:rsidRDefault="000227DF" w:rsidP="001E5A7E">
      <w:pPr>
        <w:pStyle w:val="BulletListMultipleLast"/>
      </w:pPr>
      <w:r w:rsidRPr="00F94D33">
        <w:t>Users with the ECMGR key will be able to copy</w:t>
      </w:r>
      <w:r w:rsidR="00C36FDB">
        <w:t xml:space="preserve"> EC screens to another DSS Unit.</w:t>
      </w:r>
    </w:p>
    <w:p w14:paraId="79FCE1C6" w14:textId="77777777" w:rsidR="000227DF" w:rsidRPr="00BC1BAB" w:rsidRDefault="000227DF" w:rsidP="001E5A7E">
      <w:pPr>
        <w:pStyle w:val="DSSECSBodyText"/>
        <w:spacing w:before="240"/>
        <w:rPr>
          <w:b/>
        </w:rPr>
      </w:pPr>
      <w:r w:rsidRPr="00BC1BAB">
        <w:rPr>
          <w:b/>
        </w:rPr>
        <w:t>What the User Will See</w:t>
      </w:r>
    </w:p>
    <w:p w14:paraId="79FCE1C7" w14:textId="77777777" w:rsidR="000227DF" w:rsidRPr="00672AEA" w:rsidRDefault="000227DF" w:rsidP="001E5A7E">
      <w:pPr>
        <w:pStyle w:val="BulletListMultiple"/>
      </w:pPr>
      <w:r w:rsidRPr="00672AEA">
        <w:t xml:space="preserve">After selecting </w:t>
      </w:r>
      <w:r w:rsidRPr="009F69C7">
        <w:t>Event Code Screen - Add or Update Event Code Screens</w:t>
      </w:r>
      <w:r w:rsidRPr="00672AEA">
        <w:t xml:space="preserve"> from the </w:t>
      </w:r>
      <w:r w:rsidRPr="009F69C7">
        <w:t>Management Menu</w:t>
      </w:r>
      <w:r w:rsidRPr="00672AEA">
        <w:t>, the first screen displa</w:t>
      </w:r>
      <w:r w:rsidR="00C36FDB">
        <w:t>ys a dropdown box of DSS Units.</w:t>
      </w:r>
    </w:p>
    <w:p w14:paraId="79FCE1C8" w14:textId="77777777" w:rsidR="000227DF" w:rsidRDefault="000227DF" w:rsidP="00BC1BAB">
      <w:pPr>
        <w:pStyle w:val="BulletListMultipleLast"/>
      </w:pPr>
      <w:r w:rsidRPr="00F94D33">
        <w:t xml:space="preserve">Select a DSS Unit to display the Event Code Screen data. Columns include Synonym, Procedure, Location, </w:t>
      </w:r>
      <w:r>
        <w:t xml:space="preserve">Default Associated Clinic, </w:t>
      </w:r>
      <w:r w:rsidRPr="00F94D33">
        <w:t>Category and Status</w:t>
      </w:r>
      <w:r w:rsidR="00074998">
        <w:t xml:space="preserve"> (Figure 18</w:t>
      </w:r>
      <w:r w:rsidR="00F16748">
        <w:t>8</w:t>
      </w:r>
      <w:r w:rsidR="00074998">
        <w:t>)</w:t>
      </w:r>
      <w:r w:rsidRPr="00F94D33">
        <w:t>.</w:t>
      </w:r>
    </w:p>
    <w:p w14:paraId="79FCE1C9" w14:textId="77777777" w:rsidR="000227DF" w:rsidRDefault="000227DF" w:rsidP="001E5A7E">
      <w:pPr>
        <w:pStyle w:val="FigureCaption"/>
      </w:pPr>
      <w:bookmarkStart w:id="1229" w:name="_Toc422742893"/>
      <w:bookmarkStart w:id="1230" w:name="_Toc477526926"/>
      <w:bookmarkStart w:id="1231" w:name="_Toc477849818"/>
      <w:bookmarkStart w:id="1232" w:name="_Toc482735165"/>
      <w:r>
        <w:lastRenderedPageBreak/>
        <w:t>Event Code Screens Example</w:t>
      </w:r>
      <w:bookmarkEnd w:id="1229"/>
      <w:bookmarkEnd w:id="1230"/>
      <w:bookmarkEnd w:id="1231"/>
      <w:bookmarkEnd w:id="1232"/>
    </w:p>
    <w:p w14:paraId="79FCE1CA" w14:textId="77777777" w:rsidR="000227DF" w:rsidRDefault="000227DF" w:rsidP="001E5A7E">
      <w:pPr>
        <w:pStyle w:val="Figure"/>
      </w:pPr>
      <w:r>
        <w:rPr>
          <w:noProof/>
        </w:rPr>
        <w:drawing>
          <wp:inline distT="0" distB="0" distL="0" distR="0" wp14:anchorId="79FCE56F" wp14:editId="79FCE570">
            <wp:extent cx="4943475" cy="3309405"/>
            <wp:effectExtent l="0" t="0" r="0" b="5715"/>
            <wp:docPr id="402" name="Picture 402" descr="Screen capture of the Management Menu [Event Code Screens].  The columns on this menu include Synonym, Procedure, Location, Default Associated Clinic, Category an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email">
                      <a:extLst>
                        <a:ext uri="{28A0092B-C50C-407E-A947-70E740481C1C}">
                          <a14:useLocalDpi xmlns:a14="http://schemas.microsoft.com/office/drawing/2010/main"/>
                        </a:ext>
                      </a:extLst>
                    </a:blip>
                    <a:stretch>
                      <a:fillRect/>
                    </a:stretch>
                  </pic:blipFill>
                  <pic:spPr>
                    <a:xfrm>
                      <a:off x="0" y="0"/>
                      <a:ext cx="4943819" cy="3309635"/>
                    </a:xfrm>
                    <a:prstGeom prst="rect">
                      <a:avLst/>
                    </a:prstGeom>
                  </pic:spPr>
                </pic:pic>
              </a:graphicData>
            </a:graphic>
          </wp:inline>
        </w:drawing>
      </w:r>
    </w:p>
    <w:p w14:paraId="79FCE1CB" w14:textId="77777777" w:rsidR="000227DF" w:rsidRDefault="00074998" w:rsidP="001E5A7E">
      <w:pPr>
        <w:pStyle w:val="BulletListMultipleLast"/>
        <w:spacing w:before="240"/>
      </w:pPr>
      <w:r>
        <w:t xml:space="preserve">Click the Print button to print the </w:t>
      </w:r>
      <w:r w:rsidR="000227DF" w:rsidRPr="00F94D33">
        <w:t xml:space="preserve">Event Code </w:t>
      </w:r>
      <w:r>
        <w:t>Screens listing</w:t>
      </w:r>
      <w:r w:rsidR="000227DF" w:rsidRPr="00F94D33">
        <w:t>.</w:t>
      </w:r>
      <w:r w:rsidR="000227DF">
        <w:t xml:space="preserve"> </w:t>
      </w:r>
      <w:r w:rsidR="000227DF" w:rsidRPr="00F94D33">
        <w:t>When printing the report, the user will be prompted to choose Active, Inactive or All for the Clinic Status</w:t>
      </w:r>
      <w:r>
        <w:t xml:space="preserve"> (Figure 18</w:t>
      </w:r>
      <w:r w:rsidR="00F16748">
        <w:t>9</w:t>
      </w:r>
      <w:r>
        <w:t>)</w:t>
      </w:r>
      <w:r w:rsidR="000227DF" w:rsidRPr="00F94D33">
        <w:t>.</w:t>
      </w:r>
    </w:p>
    <w:p w14:paraId="79FCE1CC" w14:textId="77777777" w:rsidR="000227DF" w:rsidRDefault="000227DF" w:rsidP="001E5A7E">
      <w:pPr>
        <w:pStyle w:val="FigureCaption"/>
      </w:pPr>
      <w:bookmarkStart w:id="1233" w:name="_Toc422742894"/>
      <w:bookmarkStart w:id="1234" w:name="_Toc477526927"/>
      <w:bookmarkStart w:id="1235" w:name="_Toc477849819"/>
      <w:bookmarkStart w:id="1236" w:name="_Toc482735166"/>
      <w:r>
        <w:t xml:space="preserve">Select Clinic Status for the </w:t>
      </w:r>
      <w:bookmarkEnd w:id="1233"/>
      <w:bookmarkEnd w:id="1234"/>
      <w:bookmarkEnd w:id="1235"/>
      <w:r w:rsidR="00074998">
        <w:t>Event Code Screens Listing</w:t>
      </w:r>
      <w:bookmarkEnd w:id="1236"/>
    </w:p>
    <w:p w14:paraId="79FCE1CD" w14:textId="77777777" w:rsidR="000227DF" w:rsidRDefault="000227DF" w:rsidP="001E5A7E">
      <w:pPr>
        <w:pStyle w:val="Figure"/>
      </w:pPr>
      <w:r>
        <w:rPr>
          <w:noProof/>
        </w:rPr>
        <w:drawing>
          <wp:inline distT="0" distB="0" distL="0" distR="0" wp14:anchorId="79FCE571" wp14:editId="79FCE572">
            <wp:extent cx="1971675" cy="982584"/>
            <wp:effectExtent l="0" t="0" r="0" b="8255"/>
            <wp:docPr id="403" name="Picture 403" descr="Select Clinic Status for the Event Code Screens report.  Three options are available as radio buttons:  Active, Inactive or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email">
                      <a:extLst>
                        <a:ext uri="{28A0092B-C50C-407E-A947-70E740481C1C}">
                          <a14:useLocalDpi xmlns:a14="http://schemas.microsoft.com/office/drawing/2010/main"/>
                        </a:ext>
                      </a:extLst>
                    </a:blip>
                    <a:stretch>
                      <a:fillRect/>
                    </a:stretch>
                  </pic:blipFill>
                  <pic:spPr>
                    <a:xfrm>
                      <a:off x="0" y="0"/>
                      <a:ext cx="1979350" cy="986409"/>
                    </a:xfrm>
                    <a:prstGeom prst="rect">
                      <a:avLst/>
                    </a:prstGeom>
                  </pic:spPr>
                </pic:pic>
              </a:graphicData>
            </a:graphic>
          </wp:inline>
        </w:drawing>
      </w:r>
    </w:p>
    <w:p w14:paraId="79FCE1CE" w14:textId="77777777" w:rsidR="000227DF" w:rsidRDefault="000227DF" w:rsidP="001E5A7E">
      <w:pPr>
        <w:pStyle w:val="BulletListMultipleLast"/>
      </w:pPr>
      <w:r w:rsidRPr="00672AEA">
        <w:t xml:space="preserve">The Event Code </w:t>
      </w:r>
      <w:r w:rsidR="00074998">
        <w:t>Screens</w:t>
      </w:r>
      <w:r w:rsidR="00074998" w:rsidRPr="00672AEA">
        <w:t xml:space="preserve"> </w:t>
      </w:r>
      <w:r w:rsidR="00074998">
        <w:t>information</w:t>
      </w:r>
      <w:r w:rsidR="00074998" w:rsidRPr="00672AEA">
        <w:t xml:space="preserve"> </w:t>
      </w:r>
      <w:r w:rsidRPr="00672AEA">
        <w:t xml:space="preserve">can also be exported to Excel. The user will be prompted to choose Active, </w:t>
      </w:r>
      <w:r w:rsidRPr="00823D8F">
        <w:t>Inactive</w:t>
      </w:r>
      <w:r w:rsidRPr="0024789D">
        <w:t xml:space="preserve"> or </w:t>
      </w:r>
      <w:r w:rsidRPr="00F448A4">
        <w:t>All for the Clini</w:t>
      </w:r>
      <w:r w:rsidRPr="009B3DCA">
        <w:t>c Status</w:t>
      </w:r>
      <w:r w:rsidRPr="006528A6">
        <w:t>.</w:t>
      </w:r>
      <w:r w:rsidRPr="009F69C7">
        <w:t xml:space="preserve"> The tab </w:t>
      </w:r>
      <w:r w:rsidR="00074998">
        <w:t>in Excel i</w:t>
      </w:r>
      <w:r w:rsidRPr="009F69C7">
        <w:t xml:space="preserve">s </w:t>
      </w:r>
      <w:r w:rsidR="00074998">
        <w:t xml:space="preserve">titled </w:t>
      </w:r>
      <w:r w:rsidRPr="009F69C7">
        <w:t>“Event Code Table Export”</w:t>
      </w:r>
      <w:r w:rsidR="00074998">
        <w:t xml:space="preserve"> (Figure 1</w:t>
      </w:r>
      <w:r w:rsidR="00F16748">
        <w:t>90</w:t>
      </w:r>
      <w:r w:rsidR="00074998">
        <w:t>)</w:t>
      </w:r>
      <w:r w:rsidRPr="009F69C7">
        <w:t>.</w:t>
      </w:r>
    </w:p>
    <w:p w14:paraId="79FCE1CF" w14:textId="77777777" w:rsidR="000227DF" w:rsidRDefault="000227DF" w:rsidP="00074998">
      <w:pPr>
        <w:pStyle w:val="FigureCaption"/>
      </w:pPr>
      <w:bookmarkStart w:id="1237" w:name="_Toc422742895"/>
      <w:bookmarkStart w:id="1238" w:name="_Toc477526928"/>
      <w:bookmarkStart w:id="1239" w:name="_Toc477849820"/>
      <w:bookmarkStart w:id="1240" w:name="_Toc482735167"/>
      <w:r>
        <w:t>Exported Event Code Table Report</w:t>
      </w:r>
      <w:bookmarkEnd w:id="1237"/>
      <w:bookmarkEnd w:id="1238"/>
      <w:bookmarkEnd w:id="1239"/>
      <w:bookmarkEnd w:id="1240"/>
    </w:p>
    <w:p w14:paraId="79FCE1D0" w14:textId="77777777" w:rsidR="00F16748" w:rsidRPr="00F16748" w:rsidRDefault="00F16748" w:rsidP="003B6C1A">
      <w:pPr>
        <w:pStyle w:val="Figure"/>
      </w:pPr>
      <w:r>
        <w:rPr>
          <w:noProof/>
        </w:rPr>
        <w:drawing>
          <wp:inline distT="0" distB="0" distL="0" distR="0" wp14:anchorId="79FCE573" wp14:editId="79FCE574">
            <wp:extent cx="5943600" cy="1010285"/>
            <wp:effectExtent l="0" t="0" r="0" b="0"/>
            <wp:docPr id="240" name="Picture 240" descr="Exported Event Code Table Report sample.  The columns contained are Synonym, Procedure, Location, Default Associated Clinic, Category,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EventCodeScreensTable.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1010285"/>
                    </a:xfrm>
                    <a:prstGeom prst="rect">
                      <a:avLst/>
                    </a:prstGeom>
                  </pic:spPr>
                </pic:pic>
              </a:graphicData>
            </a:graphic>
          </wp:inline>
        </w:drawing>
      </w:r>
    </w:p>
    <w:p w14:paraId="79FCE1D1" w14:textId="77777777" w:rsidR="00620686" w:rsidRDefault="00620686" w:rsidP="00620686">
      <w:pPr>
        <w:pStyle w:val="Heading4"/>
      </w:pPr>
      <w:bookmarkStart w:id="1241" w:name="_Toc482734957"/>
      <w:r>
        <w:lastRenderedPageBreak/>
        <w:t>Add Event Code Screens</w:t>
      </w:r>
      <w:bookmarkEnd w:id="1241"/>
    </w:p>
    <w:p w14:paraId="79FCE1D2" w14:textId="77777777" w:rsidR="00620686" w:rsidRPr="002F29C9" w:rsidRDefault="00620686" w:rsidP="002F29C9">
      <w:pPr>
        <w:pStyle w:val="NumberedParagraph"/>
        <w:numPr>
          <w:ilvl w:val="0"/>
          <w:numId w:val="88"/>
        </w:numPr>
        <w:tabs>
          <w:tab w:val="clear" w:pos="1080"/>
        </w:tabs>
        <w:ind w:left="900" w:hanging="900"/>
      </w:pPr>
      <w:r w:rsidRPr="002F29C9">
        <w:t>Select a DSS Unit from the dropdown list.</w:t>
      </w:r>
    </w:p>
    <w:p w14:paraId="79FCE1D3" w14:textId="77777777" w:rsidR="00620686" w:rsidRPr="002F29C9" w:rsidRDefault="00620686" w:rsidP="002F29C9">
      <w:pPr>
        <w:pStyle w:val="NumberedParagraph"/>
      </w:pPr>
      <w:r w:rsidRPr="002F29C9">
        <w:t>Click the Add button or use the menu bar, and select Edit &gt; Add.</w:t>
      </w:r>
    </w:p>
    <w:p w14:paraId="79FCE1D4" w14:textId="77777777" w:rsidR="00620686" w:rsidRDefault="00620686" w:rsidP="00620686">
      <w:pPr>
        <w:pStyle w:val="BulletListMultipleLast"/>
      </w:pPr>
      <w:r>
        <w:t xml:space="preserve">The Add Event Code Screen will appear (Figure </w:t>
      </w:r>
      <w:r w:rsidR="00C9586B">
        <w:t>1</w:t>
      </w:r>
      <w:r w:rsidR="00F16748">
        <w:t>91</w:t>
      </w:r>
      <w:r>
        <w:t>).</w:t>
      </w:r>
    </w:p>
    <w:p w14:paraId="79FCE1D5" w14:textId="77777777" w:rsidR="00E71D07" w:rsidRDefault="00E71D07" w:rsidP="00A46701">
      <w:pPr>
        <w:pStyle w:val="FigureCaption"/>
      </w:pPr>
      <w:bookmarkStart w:id="1242" w:name="_Toc482735168"/>
      <w:r>
        <w:t>Add Event Code Screen</w:t>
      </w:r>
      <w:bookmarkEnd w:id="1242"/>
    </w:p>
    <w:p w14:paraId="79FCE1D6" w14:textId="77777777" w:rsidR="00E71D07" w:rsidRDefault="00E71D07" w:rsidP="00E71D07">
      <w:pPr>
        <w:pStyle w:val="Figure"/>
      </w:pPr>
      <w:r>
        <w:rPr>
          <w:noProof/>
        </w:rPr>
        <w:drawing>
          <wp:inline distT="0" distB="0" distL="0" distR="0" wp14:anchorId="79FCE575" wp14:editId="79FCE576">
            <wp:extent cx="3962400" cy="2700433"/>
            <wp:effectExtent l="38100" t="38100" r="38100" b="43180"/>
            <wp:docPr id="78" name="Picture 78" descr="Add Event Cod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CScreen.PNG"/>
                    <pic:cNvPicPr/>
                  </pic:nvPicPr>
                  <pic:blipFill>
                    <a:blip r:embed="rId243">
                      <a:extLst>
                        <a:ext uri="{28A0092B-C50C-407E-A947-70E740481C1C}">
                          <a14:useLocalDpi xmlns:a14="http://schemas.microsoft.com/office/drawing/2010/main" val="0"/>
                        </a:ext>
                      </a:extLst>
                    </a:blip>
                    <a:stretch>
                      <a:fillRect/>
                    </a:stretch>
                  </pic:blipFill>
                  <pic:spPr>
                    <a:xfrm>
                      <a:off x="0" y="0"/>
                      <a:ext cx="3962768" cy="2700684"/>
                    </a:xfrm>
                    <a:prstGeom prst="rect">
                      <a:avLst/>
                    </a:prstGeom>
                    <a:ln w="38100">
                      <a:solidFill>
                        <a:srgbClr val="003399"/>
                      </a:solidFill>
                    </a:ln>
                  </pic:spPr>
                </pic:pic>
              </a:graphicData>
            </a:graphic>
          </wp:inline>
        </w:drawing>
      </w:r>
    </w:p>
    <w:p w14:paraId="79FCE1D7" w14:textId="77777777" w:rsidR="00620686" w:rsidRPr="002F29C9" w:rsidRDefault="00620686" w:rsidP="002F29C9">
      <w:pPr>
        <w:pStyle w:val="NumberedParagraph"/>
      </w:pPr>
      <w:r w:rsidRPr="002F29C9">
        <w:t>In the corresponding fields, select the DSS Unit, Category (if enabled), Location (one/many/all), Procedure, Status, Procedure Synonym, Default Volume, Ask Reasons and Default Associated Clinic.</w:t>
      </w:r>
    </w:p>
    <w:p w14:paraId="79FCE1D8" w14:textId="77777777" w:rsidR="00620686" w:rsidRPr="002F29C9" w:rsidRDefault="00620686" w:rsidP="002F29C9">
      <w:pPr>
        <w:pStyle w:val="NumberedParagraph"/>
      </w:pPr>
      <w:r w:rsidRPr="002F29C9">
        <w:t>Click the OK button.</w:t>
      </w:r>
    </w:p>
    <w:p w14:paraId="79FCE1D9" w14:textId="77777777" w:rsidR="00EF660F" w:rsidRDefault="00EF660F" w:rsidP="00A46701">
      <w:pPr>
        <w:pStyle w:val="BulletListMultipleLast"/>
      </w:pPr>
      <w:r>
        <w:t xml:space="preserve">The Event Code screen record is filed. The Add Event Code Screen closes, and the newly added Event Code Screen is displayed in the list (Figure </w:t>
      </w:r>
      <w:r w:rsidR="00E71D07">
        <w:t>1</w:t>
      </w:r>
      <w:r w:rsidR="00F16748">
        <w:t>92</w:t>
      </w:r>
      <w:r>
        <w:t>).</w:t>
      </w:r>
    </w:p>
    <w:p w14:paraId="79FCE1DA" w14:textId="77777777" w:rsidR="00E71D07" w:rsidRDefault="00E71D07" w:rsidP="00A46701">
      <w:pPr>
        <w:pStyle w:val="FigureCaption"/>
      </w:pPr>
      <w:bookmarkStart w:id="1243" w:name="_Toc482735169"/>
      <w:r>
        <w:t>Event Code Added</w:t>
      </w:r>
      <w:bookmarkEnd w:id="1243"/>
    </w:p>
    <w:p w14:paraId="79FCE1DB" w14:textId="77777777" w:rsidR="00E71D07" w:rsidRDefault="00E71D07" w:rsidP="00E71D07">
      <w:pPr>
        <w:pStyle w:val="Figure"/>
      </w:pPr>
      <w:r>
        <w:rPr>
          <w:noProof/>
        </w:rPr>
        <w:drawing>
          <wp:inline distT="0" distB="0" distL="0" distR="0" wp14:anchorId="79FCE577" wp14:editId="79FCE578">
            <wp:extent cx="5257800" cy="1938349"/>
            <wp:effectExtent l="0" t="0" r="0" b="5080"/>
            <wp:docPr id="98" name="Picture 98" descr="Event Code adde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CScreen_Added.PNG"/>
                    <pic:cNvPicPr/>
                  </pic:nvPicPr>
                  <pic:blipFill rotWithShape="1">
                    <a:blip r:embed="rId244">
                      <a:extLst>
                        <a:ext uri="{28A0092B-C50C-407E-A947-70E740481C1C}">
                          <a14:useLocalDpi xmlns:a14="http://schemas.microsoft.com/office/drawing/2010/main" val="0"/>
                        </a:ext>
                      </a:extLst>
                    </a:blip>
                    <a:srcRect b="41651"/>
                    <a:stretch/>
                  </pic:blipFill>
                  <pic:spPr bwMode="auto">
                    <a:xfrm>
                      <a:off x="0" y="0"/>
                      <a:ext cx="5270979" cy="1943208"/>
                    </a:xfrm>
                    <a:prstGeom prst="rect">
                      <a:avLst/>
                    </a:prstGeom>
                    <a:ln>
                      <a:noFill/>
                    </a:ln>
                    <a:extLst>
                      <a:ext uri="{53640926-AAD7-44D8-BBD7-CCE9431645EC}">
                        <a14:shadowObscured xmlns:a14="http://schemas.microsoft.com/office/drawing/2010/main"/>
                      </a:ext>
                    </a:extLst>
                  </pic:spPr>
                </pic:pic>
              </a:graphicData>
            </a:graphic>
          </wp:inline>
        </w:drawing>
      </w:r>
    </w:p>
    <w:p w14:paraId="79FCE1DC" w14:textId="77777777" w:rsidR="00620686" w:rsidRDefault="00620686" w:rsidP="00620686">
      <w:pPr>
        <w:pStyle w:val="Note"/>
      </w:pPr>
      <w:r w:rsidRPr="00F94D33">
        <w:lastRenderedPageBreak/>
        <w:t xml:space="preserve">Note: </w:t>
      </w:r>
    </w:p>
    <w:p w14:paraId="79FCE1DD" w14:textId="77777777" w:rsidR="00620686" w:rsidRDefault="00C9586B" w:rsidP="00591C34">
      <w:pPr>
        <w:pStyle w:val="BulletListIndent"/>
        <w:numPr>
          <w:ilvl w:val="0"/>
          <w:numId w:val="6"/>
        </w:numPr>
        <w:ind w:left="1260"/>
      </w:pPr>
      <w:r>
        <w:t>If the user select</w:t>
      </w:r>
      <w:r w:rsidR="00E71D07">
        <w:t>s</w:t>
      </w:r>
      <w:r>
        <w:t xml:space="preserve"> an inactive Associated Clinic </w:t>
      </w:r>
      <w:r w:rsidR="00E71D07">
        <w:t>and then clicks OK</w:t>
      </w:r>
      <w:r>
        <w:t>, a</w:t>
      </w:r>
      <w:r w:rsidR="00620686" w:rsidRPr="00BF4181">
        <w:t>n error message appears</w:t>
      </w:r>
      <w:r>
        <w:t xml:space="preserve"> (Figure 1</w:t>
      </w:r>
      <w:r w:rsidR="00F16748">
        <w:t>93</w:t>
      </w:r>
      <w:r>
        <w:t>)</w:t>
      </w:r>
      <w:r w:rsidR="00620686" w:rsidRPr="00BF4181">
        <w:t xml:space="preserve">. </w:t>
      </w:r>
      <w:r>
        <w:t xml:space="preserve">Click OK </w:t>
      </w:r>
      <w:r w:rsidR="00E71D07">
        <w:t xml:space="preserve">on the error message </w:t>
      </w:r>
      <w:r>
        <w:t xml:space="preserve">to close </w:t>
      </w:r>
      <w:r w:rsidR="00860741">
        <w:t>it</w:t>
      </w:r>
      <w:r>
        <w:t xml:space="preserve"> and return to the Add Event Code Screen. </w:t>
      </w:r>
      <w:r w:rsidR="00E71D07">
        <w:t>From there, the user can s</w:t>
      </w:r>
      <w:r>
        <w:t>elect an active</w:t>
      </w:r>
      <w:r w:rsidR="00620686" w:rsidRPr="00BF4181">
        <w:t xml:space="preserve"> Associated Clinic.</w:t>
      </w:r>
    </w:p>
    <w:p w14:paraId="79FCE1DE" w14:textId="77777777" w:rsidR="00620686" w:rsidRDefault="00C9586B" w:rsidP="00620686">
      <w:pPr>
        <w:pStyle w:val="FigureCaption"/>
      </w:pPr>
      <w:bookmarkStart w:id="1244" w:name="_Toc482735170"/>
      <w:r>
        <w:t>Add Event Code Screen - Record Not Filed</w:t>
      </w:r>
      <w:r w:rsidR="00620686">
        <w:t xml:space="preserve"> Error</w:t>
      </w:r>
      <w:bookmarkEnd w:id="1244"/>
    </w:p>
    <w:p w14:paraId="79FCE1DF" w14:textId="77777777" w:rsidR="00620686" w:rsidRDefault="00620686" w:rsidP="00620686">
      <w:pPr>
        <w:pStyle w:val="Figure"/>
      </w:pPr>
      <w:r>
        <w:rPr>
          <w:noProof/>
        </w:rPr>
        <w:drawing>
          <wp:inline distT="0" distB="0" distL="0" distR="0" wp14:anchorId="79FCE579" wp14:editId="79FCE57A">
            <wp:extent cx="2809875" cy="964336"/>
            <wp:effectExtent l="38100" t="38100" r="28575" b="45720"/>
            <wp:docPr id="83" name="Picture 83" descr="Record Not Filed error message: Add Event Code Screen Save new Records - One or more locations did not file ALBANY, Invalid Associated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CScreen_ErrorMsg.PNG"/>
                    <pic:cNvPicPr/>
                  </pic:nvPicPr>
                  <pic:blipFill>
                    <a:blip r:embed="rId245">
                      <a:extLst>
                        <a:ext uri="{28A0092B-C50C-407E-A947-70E740481C1C}">
                          <a14:useLocalDpi xmlns:a14="http://schemas.microsoft.com/office/drawing/2010/main" val="0"/>
                        </a:ext>
                      </a:extLst>
                    </a:blip>
                    <a:stretch>
                      <a:fillRect/>
                    </a:stretch>
                  </pic:blipFill>
                  <pic:spPr>
                    <a:xfrm>
                      <a:off x="0" y="0"/>
                      <a:ext cx="2818988" cy="967464"/>
                    </a:xfrm>
                    <a:prstGeom prst="rect">
                      <a:avLst/>
                    </a:prstGeom>
                    <a:ln w="38100">
                      <a:solidFill>
                        <a:srgbClr val="003399"/>
                      </a:solidFill>
                    </a:ln>
                  </pic:spPr>
                </pic:pic>
              </a:graphicData>
            </a:graphic>
          </wp:inline>
        </w:drawing>
      </w:r>
    </w:p>
    <w:p w14:paraId="79FCE1E0" w14:textId="77777777" w:rsidR="00074998" w:rsidRDefault="00074998" w:rsidP="00CA5729">
      <w:pPr>
        <w:pStyle w:val="Heading4"/>
      </w:pPr>
      <w:bookmarkStart w:id="1245" w:name="_Toc482734958"/>
      <w:r>
        <w:t>Update</w:t>
      </w:r>
      <w:r w:rsidR="003E7E7F">
        <w:t xml:space="preserve"> Event Code Screens</w:t>
      </w:r>
      <w:bookmarkEnd w:id="1245"/>
    </w:p>
    <w:p w14:paraId="79FCE1E1" w14:textId="77777777" w:rsidR="003E7E7F" w:rsidRPr="002F29C9" w:rsidRDefault="003E7E7F" w:rsidP="002F29C9">
      <w:pPr>
        <w:pStyle w:val="NumberedParagraph"/>
        <w:numPr>
          <w:ilvl w:val="0"/>
          <w:numId w:val="87"/>
        </w:numPr>
        <w:tabs>
          <w:tab w:val="clear" w:pos="1080"/>
        </w:tabs>
        <w:ind w:left="900" w:hanging="900"/>
      </w:pPr>
      <w:r w:rsidRPr="002F29C9">
        <w:t>Select a DSS Unit from the dropdown list.</w:t>
      </w:r>
    </w:p>
    <w:p w14:paraId="79FCE1E2" w14:textId="77777777" w:rsidR="003E7E7F" w:rsidRPr="00D16A7E" w:rsidRDefault="000227DF" w:rsidP="002F29C9">
      <w:pPr>
        <w:pStyle w:val="NumberedParagraph"/>
      </w:pPr>
      <w:r w:rsidRPr="002F29C9">
        <w:t xml:space="preserve">Highlight </w:t>
      </w:r>
      <w:r w:rsidR="003E7E7F" w:rsidRPr="002F29C9">
        <w:t>a p</w:t>
      </w:r>
      <w:r w:rsidRPr="002F29C9">
        <w:t>rocedure</w:t>
      </w:r>
      <w:r w:rsidR="00E71D07" w:rsidRPr="002F29C9">
        <w:t xml:space="preserve">, then </w:t>
      </w:r>
      <w:r w:rsidRPr="002F29C9">
        <w:t>click the Update button</w:t>
      </w:r>
      <w:r w:rsidR="00C9586B" w:rsidRPr="002F29C9">
        <w:t xml:space="preserve"> or use the menu bar, and select </w:t>
      </w:r>
      <w:r w:rsidR="0036170C" w:rsidRPr="002F29C9">
        <w:br/>
      </w:r>
      <w:r w:rsidR="00C9586B" w:rsidRPr="002F29C9">
        <w:t>Edit &gt; Update</w:t>
      </w:r>
      <w:r w:rsidRPr="00D16A7E">
        <w:t>.</w:t>
      </w:r>
    </w:p>
    <w:p w14:paraId="79FCE1E3" w14:textId="77777777" w:rsidR="000227DF" w:rsidRDefault="000227DF" w:rsidP="003E7E7F">
      <w:pPr>
        <w:pStyle w:val="BulletListMultipleLast"/>
      </w:pPr>
      <w:r w:rsidRPr="00F94D33">
        <w:t xml:space="preserve">The </w:t>
      </w:r>
      <w:r w:rsidRPr="0053752B">
        <w:t>Update Event Code Screen</w:t>
      </w:r>
      <w:r w:rsidRPr="00F94D33">
        <w:t xml:space="preserve"> </w:t>
      </w:r>
      <w:r>
        <w:t xml:space="preserve">form </w:t>
      </w:r>
      <w:r w:rsidR="003E7E7F">
        <w:t>opens and displays the following fields</w:t>
      </w:r>
      <w:r>
        <w:t xml:space="preserve">: </w:t>
      </w:r>
      <w:r w:rsidRPr="0053752B">
        <w:t>DSS Unit</w:t>
      </w:r>
      <w:r w:rsidRPr="00F94D33">
        <w:t xml:space="preserve">, </w:t>
      </w:r>
      <w:r w:rsidRPr="0053752B">
        <w:t>Category</w:t>
      </w:r>
      <w:r w:rsidRPr="00F94D33">
        <w:t xml:space="preserve">, </w:t>
      </w:r>
      <w:r w:rsidRPr="0053752B">
        <w:t>Location</w:t>
      </w:r>
      <w:r w:rsidRPr="00F94D33">
        <w:t xml:space="preserve">, </w:t>
      </w:r>
      <w:r w:rsidRPr="0053752B">
        <w:t>Procedure</w:t>
      </w:r>
      <w:r w:rsidRPr="00F94D33">
        <w:t xml:space="preserve">, </w:t>
      </w:r>
      <w:r w:rsidRPr="0053752B">
        <w:t>Status</w:t>
      </w:r>
      <w:r w:rsidRPr="00F94D33">
        <w:t xml:space="preserve">, </w:t>
      </w:r>
      <w:r w:rsidRPr="0053752B">
        <w:t>Procedure Synonym</w:t>
      </w:r>
      <w:r w:rsidRPr="00F94D33">
        <w:t xml:space="preserve">, </w:t>
      </w:r>
      <w:r w:rsidRPr="0053752B">
        <w:t>Default Volume</w:t>
      </w:r>
      <w:r w:rsidRPr="00F94D33">
        <w:t xml:space="preserve">, </w:t>
      </w:r>
      <w:r w:rsidRPr="0053752B">
        <w:t>Ask Reasons</w:t>
      </w:r>
      <w:r>
        <w:t xml:space="preserve">, and </w:t>
      </w:r>
      <w:r w:rsidRPr="0053752B">
        <w:t>Default Associated Clinic</w:t>
      </w:r>
      <w:r w:rsidR="003E7E7F">
        <w:t xml:space="preserve"> (Figure </w:t>
      </w:r>
      <w:r w:rsidR="005254FE">
        <w:t>19</w:t>
      </w:r>
      <w:r w:rsidR="0036170C">
        <w:t>4</w:t>
      </w:r>
      <w:r w:rsidR="003E7E7F">
        <w:t>).</w:t>
      </w:r>
    </w:p>
    <w:p w14:paraId="79FCE1E4" w14:textId="77777777" w:rsidR="000227DF" w:rsidRDefault="000227DF" w:rsidP="003E7E7F">
      <w:pPr>
        <w:pStyle w:val="FigureCaption"/>
      </w:pPr>
      <w:bookmarkStart w:id="1246" w:name="_Toc422742896"/>
      <w:bookmarkStart w:id="1247" w:name="_Toc477526929"/>
      <w:bookmarkStart w:id="1248" w:name="_Toc477849821"/>
      <w:bookmarkStart w:id="1249" w:name="_Toc482735171"/>
      <w:r>
        <w:t>Update Event Code Screen Example</w:t>
      </w:r>
      <w:bookmarkEnd w:id="1246"/>
      <w:bookmarkEnd w:id="1247"/>
      <w:bookmarkEnd w:id="1248"/>
      <w:bookmarkEnd w:id="1249"/>
    </w:p>
    <w:p w14:paraId="79FCE1E5" w14:textId="77777777" w:rsidR="000227DF" w:rsidRDefault="000227DF" w:rsidP="001E5A7E">
      <w:pPr>
        <w:pStyle w:val="Figure"/>
      </w:pPr>
      <w:r>
        <w:rPr>
          <w:noProof/>
        </w:rPr>
        <w:drawing>
          <wp:inline distT="0" distB="0" distL="0" distR="0" wp14:anchorId="79FCE57B" wp14:editId="79FCE57C">
            <wp:extent cx="4562475" cy="2719937"/>
            <wp:effectExtent l="0" t="0" r="0" b="4445"/>
            <wp:docPr id="405" name="Picture 405" descr="Screen capture of the Update Event Code Screens.  Fields on this screen include DSS Unit, Category, Location, Procedure, Status, Procedure Synonym, Default Volume, As Reasons, and Default Associated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email">
                      <a:extLst>
                        <a:ext uri="{28A0092B-C50C-407E-A947-70E740481C1C}">
                          <a14:useLocalDpi xmlns:a14="http://schemas.microsoft.com/office/drawing/2010/main"/>
                        </a:ext>
                      </a:extLst>
                    </a:blip>
                    <a:stretch>
                      <a:fillRect/>
                    </a:stretch>
                  </pic:blipFill>
                  <pic:spPr>
                    <a:xfrm>
                      <a:off x="0" y="0"/>
                      <a:ext cx="4567545" cy="2722960"/>
                    </a:xfrm>
                    <a:prstGeom prst="rect">
                      <a:avLst/>
                    </a:prstGeom>
                  </pic:spPr>
                </pic:pic>
              </a:graphicData>
            </a:graphic>
          </wp:inline>
        </w:drawing>
      </w:r>
    </w:p>
    <w:p w14:paraId="79FCE1E6" w14:textId="77777777" w:rsidR="00620686" w:rsidRDefault="00620686" w:rsidP="00620686">
      <w:pPr>
        <w:pStyle w:val="Note"/>
      </w:pPr>
      <w:r w:rsidRPr="00F94D33">
        <w:t xml:space="preserve">Note: </w:t>
      </w:r>
    </w:p>
    <w:p w14:paraId="79FCE1E7" w14:textId="77777777" w:rsidR="00620686" w:rsidRDefault="00C9586B" w:rsidP="00C73F61">
      <w:pPr>
        <w:pStyle w:val="BulletListIndent"/>
      </w:pPr>
      <w:r>
        <w:t>I</w:t>
      </w:r>
      <w:r w:rsidR="00620686" w:rsidRPr="00BF4181">
        <w:t xml:space="preserve">f </w:t>
      </w:r>
      <w:r w:rsidR="00620686">
        <w:t>the</w:t>
      </w:r>
      <w:r w:rsidR="00620686" w:rsidRPr="00BF4181">
        <w:t xml:space="preserve"> user </w:t>
      </w:r>
      <w:r>
        <w:t>attempts to update</w:t>
      </w:r>
      <w:r w:rsidR="00620686" w:rsidRPr="00BF4181">
        <w:t xml:space="preserve"> an Event Code Screen that has an inactive Associated Clinic</w:t>
      </w:r>
      <w:r>
        <w:t>, an error message appears (Figure 19</w:t>
      </w:r>
      <w:r w:rsidR="0036170C">
        <w:t>5</w:t>
      </w:r>
      <w:r>
        <w:t>)</w:t>
      </w:r>
      <w:r w:rsidR="00620686" w:rsidRPr="00BF4181">
        <w:t>. The user has the option to select an appropriate active clinic or to leave the Associated Clinic blank</w:t>
      </w:r>
      <w:r w:rsidR="00620686">
        <w:t>.</w:t>
      </w:r>
    </w:p>
    <w:p w14:paraId="79FCE1E8" w14:textId="77777777" w:rsidR="00620686" w:rsidRDefault="00620686" w:rsidP="00C73F61">
      <w:pPr>
        <w:pStyle w:val="FigureCaption"/>
      </w:pPr>
      <w:bookmarkStart w:id="1250" w:name="_Toc482735172"/>
      <w:r>
        <w:lastRenderedPageBreak/>
        <w:t>Update EC Screen Error – Invalid Associated Clinic</w:t>
      </w:r>
      <w:bookmarkEnd w:id="1250"/>
    </w:p>
    <w:p w14:paraId="79FCE1E9" w14:textId="77777777" w:rsidR="005254FE" w:rsidRPr="005254FE" w:rsidRDefault="005254FE" w:rsidP="005254FE">
      <w:pPr>
        <w:pStyle w:val="Figure"/>
      </w:pPr>
      <w:r>
        <w:rPr>
          <w:noProof/>
        </w:rPr>
        <w:drawing>
          <wp:inline distT="0" distB="0" distL="0" distR="0" wp14:anchorId="79FCE57D" wp14:editId="79FCE57E">
            <wp:extent cx="2693295" cy="2276475"/>
            <wp:effectExtent l="38100" t="38100" r="31115" b="28575"/>
            <wp:docPr id="99" name="Picture 99" descr="Example of the error message that appears when an Inactive Associated Clinic was chosen.  The user has the ability to choose another clinic or the leave the Associated Clinic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ECScreen_InvalidAssocClinic.PNG"/>
                    <pic:cNvPicPr/>
                  </pic:nvPicPr>
                  <pic:blipFill>
                    <a:blip r:embed="rId247">
                      <a:extLst>
                        <a:ext uri="{28A0092B-C50C-407E-A947-70E740481C1C}">
                          <a14:useLocalDpi xmlns:a14="http://schemas.microsoft.com/office/drawing/2010/main" val="0"/>
                        </a:ext>
                      </a:extLst>
                    </a:blip>
                    <a:stretch>
                      <a:fillRect/>
                    </a:stretch>
                  </pic:blipFill>
                  <pic:spPr>
                    <a:xfrm>
                      <a:off x="0" y="0"/>
                      <a:ext cx="2689743" cy="2273473"/>
                    </a:xfrm>
                    <a:prstGeom prst="rect">
                      <a:avLst/>
                    </a:prstGeom>
                    <a:ln w="38100">
                      <a:solidFill>
                        <a:srgbClr val="003399"/>
                      </a:solidFill>
                    </a:ln>
                  </pic:spPr>
                </pic:pic>
              </a:graphicData>
            </a:graphic>
          </wp:inline>
        </w:drawing>
      </w:r>
    </w:p>
    <w:p w14:paraId="79FCE1EA" w14:textId="77777777" w:rsidR="003E7E7F" w:rsidRPr="002F29C9" w:rsidRDefault="00C9586B" w:rsidP="002F29C9">
      <w:pPr>
        <w:pStyle w:val="NumberedParagraph"/>
      </w:pPr>
      <w:r w:rsidRPr="002F29C9">
        <w:t xml:space="preserve">On the Update Event Code Screen, </w:t>
      </w:r>
      <w:r w:rsidR="00D33154" w:rsidRPr="002F29C9">
        <w:t xml:space="preserve">update the Procedure Synonym, Default Volume, Status, Ask Reason and/or </w:t>
      </w:r>
      <w:r w:rsidR="000227DF" w:rsidRPr="002F29C9">
        <w:t>Default Associated Clinic</w:t>
      </w:r>
      <w:r w:rsidR="00D33154" w:rsidRPr="002F29C9">
        <w:t xml:space="preserve"> field values as desired</w:t>
      </w:r>
      <w:r w:rsidR="0036170C" w:rsidRPr="002F29C9">
        <w:t xml:space="preserve"> (Figure 196)</w:t>
      </w:r>
      <w:r w:rsidR="000227DF" w:rsidRPr="002F29C9">
        <w:t>.</w:t>
      </w:r>
    </w:p>
    <w:p w14:paraId="79FCE1EB" w14:textId="77777777" w:rsidR="003E7E7F" w:rsidRDefault="000227DF" w:rsidP="00C73F61">
      <w:pPr>
        <w:pStyle w:val="BulletListMultiple"/>
      </w:pPr>
      <w:r w:rsidRPr="00F94D33">
        <w:t xml:space="preserve">The </w:t>
      </w:r>
      <w:r w:rsidR="00D33154">
        <w:t xml:space="preserve">Default Associated Clinic </w:t>
      </w:r>
      <w:r>
        <w:t>list box</w:t>
      </w:r>
      <w:r w:rsidRPr="00F94D33">
        <w:t xml:space="preserve"> displays only active locations in the </w:t>
      </w:r>
      <w:r w:rsidR="003E7E7F">
        <w:t>HOSPITAL LOCATION</w:t>
      </w:r>
      <w:r w:rsidRPr="00F94D33">
        <w:t xml:space="preserve"> file (#44) whose type is “C” (clinic) and is a “count” clinic</w:t>
      </w:r>
      <w:r w:rsidR="0036170C">
        <w:t>.</w:t>
      </w:r>
    </w:p>
    <w:p w14:paraId="79FCE1EC" w14:textId="77777777" w:rsidR="000227DF" w:rsidRDefault="003E7E7F" w:rsidP="003E7E7F">
      <w:pPr>
        <w:pStyle w:val="BulletListMultipleLast"/>
      </w:pPr>
      <w:r>
        <w:t>I</w:t>
      </w:r>
      <w:r w:rsidR="000227DF" w:rsidRPr="00F94D33">
        <w:t>f an Associated Clinic has non-conforming stop codes, the clinic will not be selectable.</w:t>
      </w:r>
    </w:p>
    <w:p w14:paraId="79FCE1ED" w14:textId="77777777" w:rsidR="00E71D07" w:rsidRDefault="00E71D07" w:rsidP="00C73F61">
      <w:pPr>
        <w:pStyle w:val="FigureCaption"/>
      </w:pPr>
      <w:bookmarkStart w:id="1251" w:name="_Toc482735173"/>
      <w:r>
        <w:t>Update Event Code Screen</w:t>
      </w:r>
      <w:r w:rsidR="00263C84">
        <w:t xml:space="preserve"> – Select Default Associated Clinic</w:t>
      </w:r>
      <w:bookmarkEnd w:id="1251"/>
    </w:p>
    <w:p w14:paraId="79FCE1EE" w14:textId="77777777" w:rsidR="00263C84" w:rsidRDefault="00263C84" w:rsidP="00C73F61">
      <w:pPr>
        <w:pStyle w:val="Figure"/>
      </w:pPr>
      <w:r>
        <w:rPr>
          <w:noProof/>
        </w:rPr>
        <w:drawing>
          <wp:inline distT="0" distB="0" distL="0" distR="0" wp14:anchorId="79FCE57F" wp14:editId="79FCE580">
            <wp:extent cx="3943350" cy="2324933"/>
            <wp:effectExtent l="38100" t="38100" r="38100" b="37465"/>
            <wp:docPr id="101" name="Picture 101" descr="Screen capture of the Update Event Code Screen.  Fields on this screen include DSS Unit, Category, Location, Procedure, Status, Procedure Synonym,Screen capture of the Update Event Code Screen.  Fields on this screen include DSS Unit, Category, Location, Procedure, Status, Procedure Synonym, Default Volume, Default Associated Clinic. Default Volume, Default Associated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ECScreen_AssocClinic.PNG"/>
                    <pic:cNvPicPr/>
                  </pic:nvPicPr>
                  <pic:blipFill>
                    <a:blip r:embed="rId248">
                      <a:extLst>
                        <a:ext uri="{28A0092B-C50C-407E-A947-70E740481C1C}">
                          <a14:useLocalDpi xmlns:a14="http://schemas.microsoft.com/office/drawing/2010/main" val="0"/>
                        </a:ext>
                      </a:extLst>
                    </a:blip>
                    <a:stretch>
                      <a:fillRect/>
                    </a:stretch>
                  </pic:blipFill>
                  <pic:spPr>
                    <a:xfrm>
                      <a:off x="0" y="0"/>
                      <a:ext cx="3941639" cy="2323924"/>
                    </a:xfrm>
                    <a:prstGeom prst="rect">
                      <a:avLst/>
                    </a:prstGeom>
                    <a:ln w="38100">
                      <a:solidFill>
                        <a:srgbClr val="003399"/>
                      </a:solidFill>
                    </a:ln>
                  </pic:spPr>
                </pic:pic>
              </a:graphicData>
            </a:graphic>
          </wp:inline>
        </w:drawing>
      </w:r>
    </w:p>
    <w:p w14:paraId="79FCE1EF" w14:textId="77777777" w:rsidR="00D33154" w:rsidRPr="002F29C9" w:rsidRDefault="00D33154" w:rsidP="002F29C9">
      <w:pPr>
        <w:pStyle w:val="NumberedParagraph"/>
      </w:pPr>
      <w:r w:rsidRPr="002F29C9">
        <w:t>Click the OK button.</w:t>
      </w:r>
    </w:p>
    <w:p w14:paraId="79FCE1F0" w14:textId="77777777" w:rsidR="00D33154" w:rsidRPr="00D33154" w:rsidRDefault="00D33154" w:rsidP="00D33154">
      <w:pPr>
        <w:pStyle w:val="BulletListMultipleLast"/>
      </w:pPr>
      <w:r>
        <w:t>The changes for the Event Code screen record are filed. The Update Event Code Screen closes, and the newly added Event Code Screen is displayed in the list.</w:t>
      </w:r>
    </w:p>
    <w:p w14:paraId="79FCE1F1" w14:textId="77777777" w:rsidR="00620686" w:rsidRPr="00F94D33" w:rsidRDefault="00620686" w:rsidP="005254FE">
      <w:pPr>
        <w:pStyle w:val="Heading4"/>
      </w:pPr>
      <w:bookmarkStart w:id="1252" w:name="_Toc477526682"/>
      <w:bookmarkStart w:id="1253" w:name="_Toc477526683"/>
      <w:bookmarkStart w:id="1254" w:name="_Toc482734959"/>
      <w:bookmarkEnd w:id="1252"/>
      <w:r w:rsidRPr="00F94D33">
        <w:t xml:space="preserve">Copy </w:t>
      </w:r>
      <w:r w:rsidR="00D33154">
        <w:t>Event Code</w:t>
      </w:r>
      <w:r w:rsidRPr="00F94D33">
        <w:t xml:space="preserve"> Screens to </w:t>
      </w:r>
      <w:r w:rsidR="00E0218E">
        <w:t>A</w:t>
      </w:r>
      <w:r w:rsidR="00370BB4" w:rsidRPr="00F94D33">
        <w:t xml:space="preserve">nother </w:t>
      </w:r>
      <w:r w:rsidRPr="00F94D33">
        <w:t>DSS Unit</w:t>
      </w:r>
      <w:bookmarkEnd w:id="1254"/>
    </w:p>
    <w:p w14:paraId="79FCE1F2" w14:textId="77777777" w:rsidR="00620686" w:rsidRPr="002F29C9" w:rsidRDefault="00620686" w:rsidP="002F29C9">
      <w:pPr>
        <w:pStyle w:val="NumberedParagraph"/>
        <w:numPr>
          <w:ilvl w:val="0"/>
          <w:numId w:val="89"/>
        </w:numPr>
        <w:tabs>
          <w:tab w:val="clear" w:pos="1080"/>
        </w:tabs>
        <w:ind w:left="900" w:hanging="900"/>
      </w:pPr>
      <w:r w:rsidRPr="002F29C9">
        <w:t>Highlight a DSS Unit that has an Active status</w:t>
      </w:r>
      <w:r w:rsidR="00D33154" w:rsidRPr="002F29C9">
        <w:t xml:space="preserve"> (Figure 19</w:t>
      </w:r>
      <w:r w:rsidR="00E0218E" w:rsidRPr="002F29C9">
        <w:t>7</w:t>
      </w:r>
      <w:r w:rsidR="00D33154" w:rsidRPr="002F29C9">
        <w:t>)</w:t>
      </w:r>
      <w:r w:rsidRPr="002F29C9">
        <w:t>.</w:t>
      </w:r>
    </w:p>
    <w:p w14:paraId="79FCE1F3" w14:textId="77777777" w:rsidR="00620686" w:rsidRDefault="00620686" w:rsidP="00D33154">
      <w:pPr>
        <w:pStyle w:val="FigureCaption"/>
      </w:pPr>
      <w:bookmarkStart w:id="1255" w:name="_Toc482735174"/>
      <w:r>
        <w:lastRenderedPageBreak/>
        <w:t>Event Code Screen with Active DSS Unit Selected</w:t>
      </w:r>
      <w:bookmarkEnd w:id="1255"/>
    </w:p>
    <w:p w14:paraId="79FCE1F4" w14:textId="77777777" w:rsidR="00620686" w:rsidRDefault="00620686" w:rsidP="00620686">
      <w:pPr>
        <w:pStyle w:val="Figure"/>
      </w:pPr>
      <w:r>
        <w:rPr>
          <w:noProof/>
        </w:rPr>
        <w:drawing>
          <wp:inline distT="0" distB="0" distL="0" distR="0" wp14:anchorId="79FCE581" wp14:editId="79FCE582">
            <wp:extent cx="5010150" cy="1989608"/>
            <wp:effectExtent l="0" t="0" r="0" b="0"/>
            <wp:docPr id="88" name="Picture 88" descr="Example Event Code Screen with and Activ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email">
                      <a:extLst>
                        <a:ext uri="{28A0092B-C50C-407E-A947-70E740481C1C}">
                          <a14:useLocalDpi xmlns:a14="http://schemas.microsoft.com/office/drawing/2010/main"/>
                        </a:ext>
                      </a:extLst>
                    </a:blip>
                    <a:stretch>
                      <a:fillRect/>
                    </a:stretch>
                  </pic:blipFill>
                  <pic:spPr>
                    <a:xfrm>
                      <a:off x="0" y="0"/>
                      <a:ext cx="5021238" cy="1994011"/>
                    </a:xfrm>
                    <a:prstGeom prst="rect">
                      <a:avLst/>
                    </a:prstGeom>
                  </pic:spPr>
                </pic:pic>
              </a:graphicData>
            </a:graphic>
          </wp:inline>
        </w:drawing>
      </w:r>
    </w:p>
    <w:p w14:paraId="79FCE1F5" w14:textId="77777777" w:rsidR="00620686" w:rsidRPr="00D16A7E" w:rsidRDefault="00D33154" w:rsidP="002F29C9">
      <w:pPr>
        <w:pStyle w:val="NumberedParagraph"/>
      </w:pPr>
      <w:r w:rsidRPr="002F29C9">
        <w:t xml:space="preserve">From the menu bar, select Edit &gt; </w:t>
      </w:r>
      <w:r w:rsidR="00620686" w:rsidRPr="002F29C9">
        <w:t>Copy EC Screens to another DSS Unit</w:t>
      </w:r>
      <w:r w:rsidR="00B61621" w:rsidRPr="002F29C9">
        <w:t xml:space="preserve"> (Figure 19</w:t>
      </w:r>
      <w:r w:rsidR="00E0218E" w:rsidRPr="002F29C9">
        <w:t>8</w:t>
      </w:r>
      <w:r w:rsidR="00B61621" w:rsidRPr="00D16A7E">
        <w:t>)</w:t>
      </w:r>
      <w:r w:rsidR="00620686" w:rsidRPr="00D16A7E">
        <w:t>.</w:t>
      </w:r>
    </w:p>
    <w:p w14:paraId="79FCE1F6" w14:textId="77777777" w:rsidR="00D33154" w:rsidRDefault="00B61621" w:rsidP="00620686">
      <w:pPr>
        <w:pStyle w:val="FigureCaption"/>
      </w:pPr>
      <w:bookmarkStart w:id="1256" w:name="_Toc482735175"/>
      <w:r>
        <w:rPr>
          <w:rFonts w:eastAsiaTheme="minorHAnsi"/>
        </w:rPr>
        <w:t xml:space="preserve">Edit &gt; </w:t>
      </w:r>
      <w:r w:rsidR="00620686">
        <w:t xml:space="preserve">Copy EC Screens to </w:t>
      </w:r>
      <w:r>
        <w:t>a</w:t>
      </w:r>
      <w:r w:rsidR="00620686">
        <w:t>nother DSS Unit</w:t>
      </w:r>
      <w:bookmarkEnd w:id="1256"/>
    </w:p>
    <w:p w14:paraId="79FCE1F7" w14:textId="77777777" w:rsidR="00620686" w:rsidRDefault="00B61621" w:rsidP="00901A0F">
      <w:pPr>
        <w:pStyle w:val="Figure"/>
      </w:pPr>
      <w:r>
        <w:rPr>
          <w:noProof/>
        </w:rPr>
        <w:drawing>
          <wp:inline distT="0" distB="0" distL="0" distR="0" wp14:anchorId="79FCE583" wp14:editId="79FCE584">
            <wp:extent cx="5353050" cy="2101758"/>
            <wp:effectExtent l="19050" t="19050" r="19050" b="13335"/>
            <wp:docPr id="106" name="Picture 106" descr="Copy EC Screens to another DSS Unit shown on Edit menu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ECScreens.PNG"/>
                    <pic:cNvPicPr/>
                  </pic:nvPicPr>
                  <pic:blipFill>
                    <a:blip r:embed="rId250">
                      <a:extLst>
                        <a:ext uri="{28A0092B-C50C-407E-A947-70E740481C1C}">
                          <a14:useLocalDpi xmlns:a14="http://schemas.microsoft.com/office/drawing/2010/main" val="0"/>
                        </a:ext>
                      </a:extLst>
                    </a:blip>
                    <a:stretch>
                      <a:fillRect/>
                    </a:stretch>
                  </pic:blipFill>
                  <pic:spPr>
                    <a:xfrm>
                      <a:off x="0" y="0"/>
                      <a:ext cx="5353050" cy="2101758"/>
                    </a:xfrm>
                    <a:prstGeom prst="rect">
                      <a:avLst/>
                    </a:prstGeom>
                    <a:ln>
                      <a:solidFill>
                        <a:srgbClr val="003399"/>
                      </a:solidFill>
                    </a:ln>
                  </pic:spPr>
                </pic:pic>
              </a:graphicData>
            </a:graphic>
          </wp:inline>
        </w:drawing>
      </w:r>
    </w:p>
    <w:p w14:paraId="79FCE1F8" w14:textId="77777777" w:rsidR="00B61621" w:rsidRDefault="00620686" w:rsidP="00901A0F">
      <w:pPr>
        <w:pStyle w:val="BulletListMultipleLast"/>
      </w:pPr>
      <w:r w:rsidRPr="00F94D33">
        <w:t xml:space="preserve">The </w:t>
      </w:r>
      <w:r w:rsidRPr="0053752B">
        <w:t>Select a target</w:t>
      </w:r>
      <w:r w:rsidRPr="00F94D33">
        <w:t xml:space="preserve"> screen appears</w:t>
      </w:r>
      <w:r w:rsidR="00B61621">
        <w:t xml:space="preserve"> (Figure 19</w:t>
      </w:r>
      <w:r w:rsidR="00E0218E">
        <w:t>9</w:t>
      </w:r>
      <w:r w:rsidR="00B61621">
        <w:t>).</w:t>
      </w:r>
    </w:p>
    <w:p w14:paraId="79FCE1F9" w14:textId="77777777" w:rsidR="00B61621" w:rsidRDefault="00B61621" w:rsidP="00901A0F">
      <w:pPr>
        <w:pStyle w:val="FigureCaption"/>
      </w:pPr>
      <w:bookmarkStart w:id="1257" w:name="_Toc482735176"/>
      <w:r>
        <w:t>Select a Target Screen</w:t>
      </w:r>
      <w:bookmarkEnd w:id="1257"/>
    </w:p>
    <w:p w14:paraId="79FCE1FA" w14:textId="77777777" w:rsidR="00B61621" w:rsidRPr="00B61621" w:rsidRDefault="00B61621" w:rsidP="00B61621">
      <w:pPr>
        <w:pStyle w:val="Figure"/>
      </w:pPr>
      <w:r>
        <w:rPr>
          <w:noProof/>
        </w:rPr>
        <w:drawing>
          <wp:inline distT="0" distB="0" distL="0" distR="0" wp14:anchorId="79FCE585" wp14:editId="79FCE586">
            <wp:extent cx="2695575" cy="1026512"/>
            <wp:effectExtent l="19050" t="19050" r="9525" b="21590"/>
            <wp:docPr id="107" name="Picture 107" descr="Select a target screen copy where the user can select a target DSS Unit from the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ATarget.PNG"/>
                    <pic:cNvPicPr/>
                  </pic:nvPicPr>
                  <pic:blipFill>
                    <a:blip r:embed="rId251">
                      <a:extLst>
                        <a:ext uri="{28A0092B-C50C-407E-A947-70E740481C1C}">
                          <a14:useLocalDpi xmlns:a14="http://schemas.microsoft.com/office/drawing/2010/main" val="0"/>
                        </a:ext>
                      </a:extLst>
                    </a:blip>
                    <a:stretch>
                      <a:fillRect/>
                    </a:stretch>
                  </pic:blipFill>
                  <pic:spPr>
                    <a:xfrm>
                      <a:off x="0" y="0"/>
                      <a:ext cx="2697535" cy="1027259"/>
                    </a:xfrm>
                    <a:prstGeom prst="rect">
                      <a:avLst/>
                    </a:prstGeom>
                    <a:ln>
                      <a:solidFill>
                        <a:srgbClr val="003399"/>
                      </a:solidFill>
                    </a:ln>
                  </pic:spPr>
                </pic:pic>
              </a:graphicData>
            </a:graphic>
          </wp:inline>
        </w:drawing>
      </w:r>
    </w:p>
    <w:p w14:paraId="79FCE1FB" w14:textId="77777777" w:rsidR="00620686" w:rsidRPr="002F29C9" w:rsidRDefault="00620686" w:rsidP="002F29C9">
      <w:pPr>
        <w:pStyle w:val="NumberedParagraph"/>
      </w:pPr>
      <w:r w:rsidRPr="002F29C9">
        <w:t>Select a target DSS Unit (usually newly created) from the dropdown list, and then click the OK button.</w:t>
      </w:r>
    </w:p>
    <w:p w14:paraId="79FCE1FC" w14:textId="77777777" w:rsidR="001A5B5B" w:rsidRDefault="001A5B5B" w:rsidP="001A5B5B">
      <w:pPr>
        <w:pStyle w:val="Note"/>
      </w:pPr>
      <w:r w:rsidRPr="00F94D33">
        <w:t>N</w:t>
      </w:r>
      <w:r>
        <w:t>ote</w:t>
      </w:r>
      <w:r w:rsidR="00DA4C1A">
        <w:t>:</w:t>
      </w:r>
    </w:p>
    <w:p w14:paraId="79FCE1FD" w14:textId="77777777" w:rsidR="001A5B5B" w:rsidRDefault="001A5B5B" w:rsidP="00591C34">
      <w:pPr>
        <w:pStyle w:val="BulletListIndent"/>
        <w:numPr>
          <w:ilvl w:val="0"/>
          <w:numId w:val="6"/>
        </w:numPr>
        <w:spacing w:after="360"/>
        <w:ind w:left="1267"/>
      </w:pPr>
      <w:r w:rsidRPr="00650C41">
        <w:t>The target DSS Unit is usually newly created by the user, but an existing DSS Unit may also be used.</w:t>
      </w:r>
    </w:p>
    <w:p w14:paraId="79FCE1FE" w14:textId="77777777" w:rsidR="00620686" w:rsidRDefault="00620686" w:rsidP="00901A0F">
      <w:pPr>
        <w:pStyle w:val="BulletListMultipleLast"/>
      </w:pPr>
      <w:r w:rsidRPr="00F94D33">
        <w:lastRenderedPageBreak/>
        <w:t xml:space="preserve">The </w:t>
      </w:r>
      <w:r w:rsidRPr="00C54497">
        <w:t>Copy Event Capture Screen to &lt;user-selected target DSS Unit&gt;</w:t>
      </w:r>
      <w:r>
        <w:t xml:space="preserve"> displays</w:t>
      </w:r>
      <w:r w:rsidR="00B61621">
        <w:t xml:space="preserve"> (Figure </w:t>
      </w:r>
      <w:r w:rsidR="00E0218E">
        <w:t>200</w:t>
      </w:r>
      <w:r w:rsidR="00B61621">
        <w:t>)</w:t>
      </w:r>
      <w:r>
        <w:t>.</w:t>
      </w:r>
    </w:p>
    <w:p w14:paraId="79FCE1FF" w14:textId="77777777" w:rsidR="00B61621" w:rsidRDefault="00B61621" w:rsidP="00901A0F">
      <w:pPr>
        <w:pStyle w:val="FigureCaption"/>
      </w:pPr>
      <w:bookmarkStart w:id="1258" w:name="_Toc482735177"/>
      <w:r>
        <w:t>Copy Event Code Screen to DSS Unit</w:t>
      </w:r>
      <w:bookmarkEnd w:id="1258"/>
    </w:p>
    <w:p w14:paraId="79FCE200" w14:textId="77777777" w:rsidR="00B61621" w:rsidRPr="00B61621" w:rsidRDefault="00B61621" w:rsidP="00B61621">
      <w:pPr>
        <w:pStyle w:val="Figure"/>
      </w:pPr>
      <w:r>
        <w:rPr>
          <w:noProof/>
        </w:rPr>
        <w:drawing>
          <wp:inline distT="0" distB="0" distL="0" distR="0" wp14:anchorId="79FCE587" wp14:editId="79FCE588">
            <wp:extent cx="4379976" cy="2990088"/>
            <wp:effectExtent l="19050" t="19050" r="20955" b="20320"/>
            <wp:docPr id="108" name="Picture 108" descr="Copy Event Code Screen to a user-selected DS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ECScreenToDSSUnit.PNG"/>
                    <pic:cNvPicPr/>
                  </pic:nvPicPr>
                  <pic:blipFill>
                    <a:blip r:embed="rId252">
                      <a:extLst>
                        <a:ext uri="{28A0092B-C50C-407E-A947-70E740481C1C}">
                          <a14:useLocalDpi xmlns:a14="http://schemas.microsoft.com/office/drawing/2010/main" val="0"/>
                        </a:ext>
                      </a:extLst>
                    </a:blip>
                    <a:stretch>
                      <a:fillRect/>
                    </a:stretch>
                  </pic:blipFill>
                  <pic:spPr>
                    <a:xfrm>
                      <a:off x="0" y="0"/>
                      <a:ext cx="4379976" cy="2990088"/>
                    </a:xfrm>
                    <a:prstGeom prst="rect">
                      <a:avLst/>
                    </a:prstGeom>
                    <a:ln>
                      <a:solidFill>
                        <a:srgbClr val="003399"/>
                      </a:solidFill>
                    </a:ln>
                  </pic:spPr>
                </pic:pic>
              </a:graphicData>
            </a:graphic>
          </wp:inline>
        </w:drawing>
      </w:r>
    </w:p>
    <w:p w14:paraId="79FCE201" w14:textId="77777777" w:rsidR="00620686" w:rsidRPr="00F94D33" w:rsidRDefault="00620686" w:rsidP="00620686">
      <w:pPr>
        <w:pStyle w:val="BulletListMultiple"/>
      </w:pPr>
      <w:r>
        <w:t xml:space="preserve">The </w:t>
      </w:r>
      <w:r w:rsidRPr="0053752B">
        <w:t>Location</w:t>
      </w:r>
      <w:r w:rsidRPr="00F94D33">
        <w:t xml:space="preserve">, </w:t>
      </w:r>
      <w:r w:rsidRPr="0053752B">
        <w:t>Status</w:t>
      </w:r>
      <w:r w:rsidRPr="00F94D33">
        <w:t xml:space="preserve">, </w:t>
      </w:r>
      <w:r w:rsidRPr="0053752B">
        <w:t>Procedure Synonym</w:t>
      </w:r>
      <w:r w:rsidRPr="00F94D33">
        <w:t xml:space="preserve">, </w:t>
      </w:r>
      <w:r w:rsidRPr="0053752B">
        <w:t>Default Volume</w:t>
      </w:r>
      <w:r w:rsidRPr="00F94D33">
        <w:t xml:space="preserve">, </w:t>
      </w:r>
      <w:r w:rsidRPr="0053752B">
        <w:t>Ask Reasons</w:t>
      </w:r>
      <w:r w:rsidRPr="00F94D33">
        <w:t xml:space="preserve"> and </w:t>
      </w:r>
      <w:r w:rsidRPr="0053752B">
        <w:t>Default Associated Clinic</w:t>
      </w:r>
      <w:r w:rsidRPr="00F94D33">
        <w:t xml:space="preserve"> </w:t>
      </w:r>
      <w:r>
        <w:t xml:space="preserve">fields </w:t>
      </w:r>
      <w:r w:rsidRPr="00F94D33">
        <w:t>can be modified on this screen.</w:t>
      </w:r>
    </w:p>
    <w:p w14:paraId="79FCE202" w14:textId="77777777" w:rsidR="00620686" w:rsidRPr="00672AEA" w:rsidRDefault="00620686" w:rsidP="00901A0F">
      <w:pPr>
        <w:pStyle w:val="BulletListMultipleLast"/>
      </w:pPr>
      <w:r w:rsidRPr="00672AEA">
        <w:t xml:space="preserve">The </w:t>
      </w:r>
      <w:r w:rsidRPr="009F69C7">
        <w:t>DSS Unit</w:t>
      </w:r>
      <w:r w:rsidRPr="00672AEA">
        <w:t xml:space="preserve">, </w:t>
      </w:r>
      <w:r w:rsidRPr="009F69C7">
        <w:t>Category</w:t>
      </w:r>
      <w:r w:rsidRPr="00672AEA">
        <w:t xml:space="preserve">, and </w:t>
      </w:r>
      <w:r w:rsidRPr="009F69C7">
        <w:t>Procedure</w:t>
      </w:r>
      <w:r w:rsidRPr="00672AEA">
        <w:t xml:space="preserve"> cannot be edited.</w:t>
      </w:r>
    </w:p>
    <w:p w14:paraId="79FCE203" w14:textId="77777777" w:rsidR="00620686" w:rsidRDefault="00620686" w:rsidP="001A5B5B">
      <w:pPr>
        <w:pStyle w:val="Note"/>
      </w:pPr>
      <w:r w:rsidRPr="00F94D33">
        <w:t>Note</w:t>
      </w:r>
      <w:r>
        <w:t xml:space="preserve">: </w:t>
      </w:r>
    </w:p>
    <w:p w14:paraId="79FCE204" w14:textId="77777777" w:rsidR="00620686" w:rsidRPr="009F69C7" w:rsidRDefault="00620686" w:rsidP="00591C34">
      <w:pPr>
        <w:pStyle w:val="BulletListIndent"/>
        <w:numPr>
          <w:ilvl w:val="0"/>
          <w:numId w:val="6"/>
        </w:numPr>
        <w:ind w:left="1260"/>
      </w:pPr>
      <w:r w:rsidRPr="006528A6">
        <w:t xml:space="preserve">If the DSS Unit is setup to not send records to PCE, the </w:t>
      </w:r>
      <w:r w:rsidRPr="009F69C7">
        <w:t>Default Associated Clinic</w:t>
      </w:r>
      <w:r w:rsidRPr="006528A6">
        <w:t xml:space="preserve"> is disabled.</w:t>
      </w:r>
    </w:p>
    <w:p w14:paraId="79FCE205" w14:textId="77777777" w:rsidR="001A5B5B" w:rsidRPr="00D16A7E" w:rsidRDefault="001A5B5B" w:rsidP="002F29C9">
      <w:pPr>
        <w:pStyle w:val="NumberedParagraph"/>
      </w:pPr>
      <w:r w:rsidRPr="002F29C9">
        <w:t>R</w:t>
      </w:r>
      <w:r w:rsidR="00620686" w:rsidRPr="002F29C9">
        <w:t>eview the field selections and make edits (if necessary)</w:t>
      </w:r>
      <w:r w:rsidRPr="00D16A7E">
        <w:t>.</w:t>
      </w:r>
    </w:p>
    <w:p w14:paraId="79FCE206" w14:textId="77777777" w:rsidR="001A5B5B" w:rsidRPr="00D16A7E" w:rsidRDefault="00620686" w:rsidP="002F29C9">
      <w:pPr>
        <w:pStyle w:val="NumberedParagraph"/>
      </w:pPr>
      <w:r w:rsidRPr="00D16A7E">
        <w:t>Click the OK button to save the changes</w:t>
      </w:r>
      <w:r w:rsidR="001A5B5B" w:rsidRPr="00D16A7E">
        <w:t xml:space="preserve"> and</w:t>
      </w:r>
      <w:r w:rsidRPr="00D16A7E">
        <w:t xml:space="preserve"> creat</w:t>
      </w:r>
      <w:r w:rsidR="001A5B5B" w:rsidRPr="00D16A7E">
        <w:t>e</w:t>
      </w:r>
      <w:r w:rsidRPr="00D16A7E">
        <w:t xml:space="preserve"> the copy.</w:t>
      </w:r>
    </w:p>
    <w:p w14:paraId="79FCE207" w14:textId="77777777" w:rsidR="00620686" w:rsidRPr="009F69C7" w:rsidRDefault="00620686" w:rsidP="001A5B5B">
      <w:pPr>
        <w:pStyle w:val="BulletListMultiple"/>
      </w:pPr>
      <w:r w:rsidRPr="009B3DCA">
        <w:t xml:space="preserve">The next </w:t>
      </w:r>
      <w:r w:rsidRPr="006528A6">
        <w:t>Event Code S</w:t>
      </w:r>
      <w:r w:rsidRPr="009F69C7">
        <w:t>creen will appear.</w:t>
      </w:r>
    </w:p>
    <w:p w14:paraId="79FCE208" w14:textId="77777777" w:rsidR="00620686" w:rsidRPr="00672AEA" w:rsidRDefault="00620686" w:rsidP="00901A0F">
      <w:pPr>
        <w:pStyle w:val="BulletListMultipleLast"/>
      </w:pPr>
      <w:r w:rsidRPr="009F69C7">
        <w:t>To skip an Event Code Screen, click the Skip this EC Screen</w:t>
      </w:r>
      <w:r w:rsidRPr="00672AEA">
        <w:t xml:space="preserve"> button. The next Event Code Screen will appear.</w:t>
      </w:r>
    </w:p>
    <w:p w14:paraId="79FCE209" w14:textId="77777777" w:rsidR="001A5B5B" w:rsidRPr="00D16A7E" w:rsidRDefault="00620686" w:rsidP="002F29C9">
      <w:pPr>
        <w:pStyle w:val="NumberedParagraph"/>
      </w:pPr>
      <w:r w:rsidRPr="002F29C9">
        <w:t>When all needed Event Code Screens are copied, select the Close button to return to the Event Code Scr</w:t>
      </w:r>
      <w:r w:rsidRPr="00D16A7E">
        <w:t>een.</w:t>
      </w:r>
    </w:p>
    <w:p w14:paraId="79FCE20A" w14:textId="77777777" w:rsidR="00620686" w:rsidRDefault="00620686" w:rsidP="00901A0F">
      <w:pPr>
        <w:pStyle w:val="BulletListMultiple"/>
      </w:pPr>
      <w:r w:rsidRPr="00672AEA">
        <w:t>All of the previous changes will be saved.</w:t>
      </w:r>
    </w:p>
    <w:p w14:paraId="79FCE20B" w14:textId="77777777" w:rsidR="001A5B5B" w:rsidRPr="001A5B5B" w:rsidRDefault="001A5B5B" w:rsidP="001A5B5B">
      <w:pPr>
        <w:pStyle w:val="BulletListMultipleLast"/>
      </w:pPr>
      <w:r w:rsidRPr="00F94D33">
        <w:t xml:space="preserve">One, many or all </w:t>
      </w:r>
      <w:r>
        <w:t>Event Code S</w:t>
      </w:r>
      <w:r w:rsidRPr="00F94D33">
        <w:t>creens can be copied.</w:t>
      </w:r>
    </w:p>
    <w:p w14:paraId="79FCE20C" w14:textId="77777777" w:rsidR="00620686" w:rsidRDefault="00620686" w:rsidP="00620686">
      <w:pPr>
        <w:pStyle w:val="Note"/>
      </w:pPr>
      <w:r w:rsidRPr="00F94D33">
        <w:t xml:space="preserve">Note: </w:t>
      </w:r>
    </w:p>
    <w:p w14:paraId="79FCE20D" w14:textId="77777777" w:rsidR="00914365" w:rsidRPr="00914365" w:rsidRDefault="00620686" w:rsidP="00901A0F">
      <w:pPr>
        <w:pStyle w:val="BulletListIndent"/>
      </w:pPr>
      <w:r w:rsidRPr="00914365">
        <w:t>If the user does not select a Location when copying an Event Code Screen, the record will not be filed and two error messages will appear</w:t>
      </w:r>
      <w:r w:rsidR="001A5B5B" w:rsidRPr="00914365">
        <w:t xml:space="preserve"> (Figure </w:t>
      </w:r>
      <w:r w:rsidR="009E1E47">
        <w:t>201</w:t>
      </w:r>
      <w:r w:rsidR="001A5B5B" w:rsidRPr="00914365">
        <w:t>).</w:t>
      </w:r>
    </w:p>
    <w:p w14:paraId="79FCE20E" w14:textId="77777777" w:rsidR="00620686" w:rsidRDefault="00914365" w:rsidP="00901A0F">
      <w:pPr>
        <w:pStyle w:val="BulletListIndent"/>
      </w:pPr>
      <w:r w:rsidRPr="00672AEA">
        <w:t xml:space="preserve">Click the </w:t>
      </w:r>
      <w:r w:rsidRPr="009F69C7">
        <w:t>OK</w:t>
      </w:r>
      <w:r w:rsidRPr="00672AEA">
        <w:t xml:space="preserve"> button on each error dialog to return to the Copy Event Code Screens</w:t>
      </w:r>
      <w:r w:rsidRPr="00823D8F">
        <w:t xml:space="preserve"> form</w:t>
      </w:r>
      <w:r w:rsidRPr="0024789D">
        <w:t xml:space="preserve"> and enter a Location</w:t>
      </w:r>
      <w:r w:rsidRPr="00F94D33">
        <w:t>.</w:t>
      </w:r>
    </w:p>
    <w:p w14:paraId="79FCE20F" w14:textId="77777777" w:rsidR="00620686" w:rsidRDefault="00620686" w:rsidP="00620686">
      <w:pPr>
        <w:pStyle w:val="FigureCaption"/>
      </w:pPr>
      <w:bookmarkStart w:id="1259" w:name="_Toc482735178"/>
      <w:r>
        <w:lastRenderedPageBreak/>
        <w:t>Record Not Filed Error Message for Key Data Missing</w:t>
      </w:r>
      <w:bookmarkEnd w:id="1259"/>
    </w:p>
    <w:p w14:paraId="79FCE210" w14:textId="77777777" w:rsidR="001A5B5B" w:rsidRDefault="001A5B5B" w:rsidP="00354026">
      <w:pPr>
        <w:pStyle w:val="Figure"/>
      </w:pPr>
      <w:r>
        <w:rPr>
          <w:noProof/>
        </w:rPr>
        <w:drawing>
          <wp:inline distT="0" distB="0" distL="0" distR="0" wp14:anchorId="79FCE589" wp14:editId="79FCE58A">
            <wp:extent cx="3848100" cy="968075"/>
            <wp:effectExtent l="0" t="0" r="0" b="3810"/>
            <wp:docPr id="109" name="Picture 109" descr="Record Not Filed error message informing the user that key data is missing:  E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singECL2.png"/>
                    <pic:cNvPicPr/>
                  </pic:nvPicPr>
                  <pic:blipFill>
                    <a:blip r:embed="rId253">
                      <a:extLst>
                        <a:ext uri="{28A0092B-C50C-407E-A947-70E740481C1C}">
                          <a14:useLocalDpi xmlns:a14="http://schemas.microsoft.com/office/drawing/2010/main" val="0"/>
                        </a:ext>
                      </a:extLst>
                    </a:blip>
                    <a:stretch>
                      <a:fillRect/>
                    </a:stretch>
                  </pic:blipFill>
                  <pic:spPr>
                    <a:xfrm>
                      <a:off x="0" y="0"/>
                      <a:ext cx="3854792" cy="969759"/>
                    </a:xfrm>
                    <a:prstGeom prst="rect">
                      <a:avLst/>
                    </a:prstGeom>
                  </pic:spPr>
                </pic:pic>
              </a:graphicData>
            </a:graphic>
          </wp:inline>
        </w:drawing>
      </w:r>
    </w:p>
    <w:p w14:paraId="79FCE211" w14:textId="77777777" w:rsidR="000227DF" w:rsidRDefault="000227DF" w:rsidP="00CA5729">
      <w:pPr>
        <w:pStyle w:val="Heading3"/>
      </w:pPr>
      <w:bookmarkStart w:id="1260" w:name="_Toc455135867"/>
      <w:bookmarkStart w:id="1261" w:name="_Toc455131616"/>
      <w:bookmarkStart w:id="1262" w:name="_Toc422471310"/>
      <w:bookmarkStart w:id="1263" w:name="_Toc422471478"/>
      <w:bookmarkStart w:id="1264" w:name="_Toc477526684"/>
      <w:bookmarkStart w:id="1265" w:name="_Toc477938696"/>
      <w:bookmarkStart w:id="1266" w:name="_Toc482734960"/>
      <w:bookmarkEnd w:id="1253"/>
      <w:bookmarkEnd w:id="1260"/>
      <w:bookmarkEnd w:id="1261"/>
      <w:r w:rsidRPr="002320A5">
        <w:t>Inactivate EC Screen</w:t>
      </w:r>
      <w:r w:rsidR="00620686">
        <w:t xml:space="preserve"> -</w:t>
      </w:r>
      <w:r>
        <w:t xml:space="preserve"> Identify Inactive Multiple Event Code Screens</w:t>
      </w:r>
      <w:bookmarkEnd w:id="1262"/>
      <w:bookmarkEnd w:id="1263"/>
      <w:bookmarkEnd w:id="1264"/>
      <w:bookmarkEnd w:id="1265"/>
      <w:bookmarkEnd w:id="1266"/>
    </w:p>
    <w:p w14:paraId="79FCE212" w14:textId="77777777" w:rsidR="000227DF" w:rsidRDefault="000227DF" w:rsidP="001E5A7E">
      <w:pPr>
        <w:pStyle w:val="DSSECSBodyText"/>
      </w:pPr>
      <w:r>
        <w:t>The Inactivate EC Screen option allows the user to identify active Event Code (EC) Screens that use a selected EC product code.</w:t>
      </w:r>
    </w:p>
    <w:p w14:paraId="79FCE213" w14:textId="77777777" w:rsidR="000227DF" w:rsidRPr="00857CDF" w:rsidRDefault="000227DF" w:rsidP="001E5A7E">
      <w:pPr>
        <w:pStyle w:val="DSSECSBodyText"/>
        <w:rPr>
          <w:b/>
        </w:rPr>
      </w:pPr>
      <w:r w:rsidRPr="00857CDF">
        <w:rPr>
          <w:b/>
        </w:rPr>
        <w:t>Before the User Starts</w:t>
      </w:r>
    </w:p>
    <w:p w14:paraId="79FCE214" w14:textId="77777777" w:rsidR="000227DF" w:rsidRPr="00672AEA" w:rsidRDefault="000227DF" w:rsidP="001E5A7E">
      <w:pPr>
        <w:pStyle w:val="BulletListMultiple"/>
      </w:pPr>
      <w:r w:rsidRPr="00672AEA">
        <w:t xml:space="preserve">Users with the ECMGR security key can select an EC Product Code (CPT Code, National EC Procedure Code or Local EC Procedure Code) and then display all of the DSS Units using the selected Product Code on the </w:t>
      </w:r>
      <w:r w:rsidRPr="009F69C7">
        <w:t xml:space="preserve">Inactivate Selected Event Code (EC) Screens for Given Procedure Code </w:t>
      </w:r>
      <w:r w:rsidRPr="00672AEA">
        <w:t>form.</w:t>
      </w:r>
    </w:p>
    <w:p w14:paraId="79FCE215" w14:textId="77777777" w:rsidR="00914365" w:rsidRDefault="000227DF" w:rsidP="00857CDF">
      <w:pPr>
        <w:pStyle w:val="BulletListMultiple"/>
      </w:pPr>
      <w:r w:rsidRPr="00823D8F">
        <w:t xml:space="preserve">Choose to inactivate </w:t>
      </w:r>
      <w:r w:rsidRPr="009F69C7">
        <w:t>Event Code Screens</w:t>
      </w:r>
      <w:r w:rsidRPr="006528A6">
        <w:t xml:space="preserve"> by </w:t>
      </w:r>
      <w:r w:rsidR="009E1E47">
        <w:t>using</w:t>
      </w:r>
      <w:r w:rsidRPr="006528A6">
        <w:t xml:space="preserve"> the checkboxes in front of each entry.</w:t>
      </w:r>
    </w:p>
    <w:p w14:paraId="79FCE216" w14:textId="77777777" w:rsidR="000227DF" w:rsidRPr="009F69C7" w:rsidRDefault="000227DF" w:rsidP="001E5A7E">
      <w:pPr>
        <w:pStyle w:val="BulletListMultipleLast"/>
      </w:pPr>
      <w:r w:rsidRPr="009F69C7">
        <w:t>The user can display and print a list of Event Code Screens</w:t>
      </w:r>
      <w:r w:rsidRPr="006528A6">
        <w:t xml:space="preserve"> inactivated for a chosen EC Product Code.</w:t>
      </w:r>
    </w:p>
    <w:p w14:paraId="79FCE217" w14:textId="77777777" w:rsidR="000227DF" w:rsidRPr="00857CDF" w:rsidRDefault="000227DF" w:rsidP="001E5A7E">
      <w:pPr>
        <w:pStyle w:val="DSSECSBodyText"/>
        <w:spacing w:before="240"/>
        <w:rPr>
          <w:b/>
        </w:rPr>
      </w:pPr>
      <w:r w:rsidRPr="00857CDF">
        <w:rPr>
          <w:b/>
        </w:rPr>
        <w:t>What the User Will See</w:t>
      </w:r>
    </w:p>
    <w:p w14:paraId="79FCE218" w14:textId="77777777" w:rsidR="000227DF" w:rsidRPr="00F94D33" w:rsidRDefault="000227DF" w:rsidP="001E5A7E">
      <w:pPr>
        <w:pStyle w:val="BulletListMultiple"/>
      </w:pPr>
      <w:r w:rsidRPr="00F94D33">
        <w:t xml:space="preserve">After </w:t>
      </w:r>
      <w:r>
        <w:t>clicking</w:t>
      </w:r>
      <w:r w:rsidRPr="00F94D33">
        <w:t xml:space="preserve"> the </w:t>
      </w:r>
      <w:r w:rsidRPr="0053752B">
        <w:t>Inactivate EC Screen</w:t>
      </w:r>
      <w:r w:rsidRPr="00F94D33">
        <w:t xml:space="preserve"> </w:t>
      </w:r>
      <w:r>
        <w:t xml:space="preserve">button </w:t>
      </w:r>
      <w:r w:rsidR="00A47DEA">
        <w:t>on</w:t>
      </w:r>
      <w:r w:rsidR="00A47DEA" w:rsidRPr="00F94D33">
        <w:t xml:space="preserve"> </w:t>
      </w:r>
      <w:r w:rsidRPr="00F94D33">
        <w:t xml:space="preserve">the </w:t>
      </w:r>
      <w:r w:rsidRPr="0053752B">
        <w:t>Management Menu</w:t>
      </w:r>
      <w:r w:rsidRPr="00F94D33">
        <w:t xml:space="preserve">, the </w:t>
      </w:r>
      <w:r w:rsidRPr="0053752B">
        <w:t xml:space="preserve">Event Capture – Inactivate Selected Event Code (EC) Screens for </w:t>
      </w:r>
      <w:r w:rsidR="00914365">
        <w:t>G</w:t>
      </w:r>
      <w:r w:rsidRPr="0053752B">
        <w:t xml:space="preserve">iven </w:t>
      </w:r>
      <w:r w:rsidR="00914365">
        <w:t>P</w:t>
      </w:r>
      <w:r w:rsidR="00914365" w:rsidRPr="0053752B">
        <w:t xml:space="preserve">rocedure </w:t>
      </w:r>
      <w:r w:rsidR="00914365">
        <w:t>C</w:t>
      </w:r>
      <w:r w:rsidR="00914365" w:rsidRPr="0053752B">
        <w:t>ode</w:t>
      </w:r>
      <w:r w:rsidR="00914365">
        <w:t xml:space="preserve"> </w:t>
      </w:r>
      <w:r>
        <w:t>form</w:t>
      </w:r>
      <w:r w:rsidRPr="00F94D33">
        <w:t xml:space="preserve"> will </w:t>
      </w:r>
      <w:r>
        <w:t>be displayed</w:t>
      </w:r>
      <w:r w:rsidR="00AD5591">
        <w:t xml:space="preserve"> (Figure </w:t>
      </w:r>
      <w:r w:rsidR="009E1E47">
        <w:t>202</w:t>
      </w:r>
      <w:r w:rsidR="00AD5591">
        <w:t>)</w:t>
      </w:r>
      <w:r w:rsidRPr="00F94D33">
        <w:t>.</w:t>
      </w:r>
    </w:p>
    <w:p w14:paraId="79FCE219" w14:textId="77777777" w:rsidR="000227DF" w:rsidRDefault="000227DF" w:rsidP="001E5A7E">
      <w:pPr>
        <w:pStyle w:val="FigureCaption"/>
      </w:pPr>
      <w:bookmarkStart w:id="1267" w:name="_Toc422742906"/>
      <w:bookmarkStart w:id="1268" w:name="_Toc477526938"/>
      <w:bookmarkStart w:id="1269" w:name="_Toc477849830"/>
      <w:bookmarkStart w:id="1270" w:name="_Toc482735179"/>
      <w:r>
        <w:t>Inactivate Selected Event Code (EC) Screens for Given Procedure Code</w:t>
      </w:r>
      <w:bookmarkEnd w:id="1267"/>
      <w:bookmarkEnd w:id="1268"/>
      <w:bookmarkEnd w:id="1269"/>
      <w:bookmarkEnd w:id="1270"/>
    </w:p>
    <w:p w14:paraId="79FCE21A" w14:textId="77777777" w:rsidR="00AD5591" w:rsidRPr="00AD5591" w:rsidRDefault="00AD5591" w:rsidP="00C73F61">
      <w:pPr>
        <w:pStyle w:val="Figure"/>
      </w:pPr>
      <w:r w:rsidRPr="00A47DEA">
        <w:rPr>
          <w:noProof/>
        </w:rPr>
        <w:drawing>
          <wp:inline distT="0" distB="0" distL="0" distR="0" wp14:anchorId="79FCE58B" wp14:editId="79FCE58C">
            <wp:extent cx="4457700" cy="2885292"/>
            <wp:effectExtent l="19050" t="19050" r="19050" b="10795"/>
            <wp:docPr id="113" name="Picture 113" descr="Inactivate Selected Event Code Screens for Given Procedure Code.  This is the initial screen that is presented when a user selects the Inactivate EC Screen button from the Managemen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ateECProcCode1.PNG"/>
                    <pic:cNvPicPr/>
                  </pic:nvPicPr>
                  <pic:blipFill>
                    <a:blip r:embed="rId254">
                      <a:extLst>
                        <a:ext uri="{28A0092B-C50C-407E-A947-70E740481C1C}">
                          <a14:useLocalDpi xmlns:a14="http://schemas.microsoft.com/office/drawing/2010/main" val="0"/>
                        </a:ext>
                      </a:extLst>
                    </a:blip>
                    <a:stretch>
                      <a:fillRect/>
                    </a:stretch>
                  </pic:blipFill>
                  <pic:spPr>
                    <a:xfrm>
                      <a:off x="0" y="0"/>
                      <a:ext cx="4456226" cy="2884338"/>
                    </a:xfrm>
                    <a:prstGeom prst="rect">
                      <a:avLst/>
                    </a:prstGeom>
                    <a:ln>
                      <a:solidFill>
                        <a:srgbClr val="003399"/>
                      </a:solidFill>
                    </a:ln>
                  </pic:spPr>
                </pic:pic>
              </a:graphicData>
            </a:graphic>
          </wp:inline>
        </w:drawing>
      </w:r>
    </w:p>
    <w:p w14:paraId="79FCE21B" w14:textId="77777777" w:rsidR="000227DF" w:rsidRPr="00F94D33" w:rsidRDefault="000227DF" w:rsidP="00CA5729">
      <w:pPr>
        <w:pStyle w:val="Heading4"/>
      </w:pPr>
      <w:bookmarkStart w:id="1271" w:name="_Toc482734961"/>
      <w:r w:rsidRPr="00F94D33">
        <w:lastRenderedPageBreak/>
        <w:t>Inactivat</w:t>
      </w:r>
      <w:r w:rsidR="00AD5591">
        <w:t>e</w:t>
      </w:r>
      <w:r w:rsidRPr="00F94D33">
        <w:t xml:space="preserve"> Event Code Screen(s)</w:t>
      </w:r>
      <w:bookmarkEnd w:id="1271"/>
    </w:p>
    <w:p w14:paraId="79FCE21C" w14:textId="77777777" w:rsidR="000227DF" w:rsidRPr="00D16A7E" w:rsidRDefault="000227DF" w:rsidP="00D16A7E">
      <w:pPr>
        <w:pStyle w:val="NumberedParagraph"/>
        <w:numPr>
          <w:ilvl w:val="0"/>
          <w:numId w:val="106"/>
        </w:numPr>
        <w:tabs>
          <w:tab w:val="clear" w:pos="1080"/>
        </w:tabs>
        <w:ind w:left="900" w:hanging="900"/>
      </w:pPr>
      <w:r w:rsidRPr="00D16A7E">
        <w:t>Enter an Event Capture Product Code (CPT Code, National EC Procedure Code, or Local EC Procedure Code</w:t>
      </w:r>
      <w:r w:rsidR="00AD5591" w:rsidRPr="00D16A7E">
        <w:t xml:space="preserve">) in the search field </w:t>
      </w:r>
      <w:r w:rsidR="0094034E" w:rsidRPr="00D16A7E">
        <w:t xml:space="preserve">and </w:t>
      </w:r>
      <w:r w:rsidR="00AD5591" w:rsidRPr="00D16A7E">
        <w:t>click the Search button</w:t>
      </w:r>
      <w:r w:rsidRPr="00D16A7E">
        <w:t>.</w:t>
      </w:r>
    </w:p>
    <w:p w14:paraId="79FCE21D" w14:textId="77777777" w:rsidR="00AD5591" w:rsidRDefault="00AD5591" w:rsidP="00AD5591">
      <w:pPr>
        <w:pStyle w:val="BulletListMultiple"/>
      </w:pPr>
      <w:r>
        <w:t>A</w:t>
      </w:r>
      <w:r w:rsidRPr="00F94D33">
        <w:t xml:space="preserve">ll currently active </w:t>
      </w:r>
      <w:r w:rsidRPr="00C54497">
        <w:t>Event Capture Product Codes</w:t>
      </w:r>
      <w:r>
        <w:t xml:space="preserve"> are available for selection.</w:t>
      </w:r>
    </w:p>
    <w:p w14:paraId="79FCE21E" w14:textId="77777777" w:rsidR="00AD5591" w:rsidRDefault="00AD5591" w:rsidP="00857CDF">
      <w:pPr>
        <w:pStyle w:val="BulletListMultiple"/>
      </w:pPr>
      <w:r w:rsidRPr="00F94D33">
        <w:t xml:space="preserve">The associated </w:t>
      </w:r>
      <w:r w:rsidRPr="0053752B">
        <w:t>DSS Units</w:t>
      </w:r>
      <w:r w:rsidRPr="00F94D33">
        <w:t xml:space="preserve"> with IENs, </w:t>
      </w:r>
      <w:r w:rsidRPr="0053752B">
        <w:t>Locations</w:t>
      </w:r>
      <w:r w:rsidRPr="00F94D33">
        <w:t xml:space="preserve"> and </w:t>
      </w:r>
      <w:r w:rsidRPr="0053752B">
        <w:t>Categories</w:t>
      </w:r>
      <w:r w:rsidRPr="00F94D33">
        <w:t xml:space="preserve"> appear for the EC Product Code selected</w:t>
      </w:r>
      <w:r w:rsidR="007A4C5C">
        <w:t xml:space="preserve"> (Figure </w:t>
      </w:r>
      <w:r w:rsidR="009E1E47">
        <w:t>203</w:t>
      </w:r>
      <w:r w:rsidR="007A4C5C">
        <w:t>)</w:t>
      </w:r>
      <w:r>
        <w:t>.</w:t>
      </w:r>
    </w:p>
    <w:p w14:paraId="79FCE21F" w14:textId="77777777" w:rsidR="00AD5591" w:rsidRDefault="00AD5591" w:rsidP="00AD5591">
      <w:pPr>
        <w:pStyle w:val="FigureCaption"/>
      </w:pPr>
      <w:bookmarkStart w:id="1272" w:name="_Toc482735180"/>
      <w:r>
        <w:t>Inactivate Selected Event Code (EC) Screens with CPT Code Selected</w:t>
      </w:r>
      <w:bookmarkEnd w:id="1272"/>
    </w:p>
    <w:p w14:paraId="79FCE220" w14:textId="77777777" w:rsidR="00AD5591" w:rsidRPr="00F94D33" w:rsidRDefault="00AD5591" w:rsidP="00857CDF">
      <w:pPr>
        <w:pStyle w:val="Figure"/>
      </w:pPr>
      <w:r>
        <w:rPr>
          <w:noProof/>
        </w:rPr>
        <w:drawing>
          <wp:inline distT="0" distB="0" distL="0" distR="0" wp14:anchorId="79FCE58D" wp14:editId="79FCE58E">
            <wp:extent cx="4762500" cy="3082577"/>
            <wp:effectExtent l="38100" t="38100" r="38100" b="41910"/>
            <wp:docPr id="115" name="Picture 115" descr="Inactivate Selected Event Code Screens showing a CPT code selected and multiple DSS Unit checkboxe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ateECProcCode.PNG"/>
                    <pic:cNvPicPr/>
                  </pic:nvPicPr>
                  <pic:blipFill>
                    <a:blip r:embed="rId255">
                      <a:extLst>
                        <a:ext uri="{28A0092B-C50C-407E-A947-70E740481C1C}">
                          <a14:useLocalDpi xmlns:a14="http://schemas.microsoft.com/office/drawing/2010/main" val="0"/>
                        </a:ext>
                      </a:extLst>
                    </a:blip>
                    <a:stretch>
                      <a:fillRect/>
                    </a:stretch>
                  </pic:blipFill>
                  <pic:spPr>
                    <a:xfrm>
                      <a:off x="0" y="0"/>
                      <a:ext cx="4760926" cy="3081558"/>
                    </a:xfrm>
                    <a:prstGeom prst="rect">
                      <a:avLst/>
                    </a:prstGeom>
                    <a:ln w="38100">
                      <a:solidFill>
                        <a:srgbClr val="003399"/>
                      </a:solidFill>
                    </a:ln>
                  </pic:spPr>
                </pic:pic>
              </a:graphicData>
            </a:graphic>
          </wp:inline>
        </w:drawing>
      </w:r>
    </w:p>
    <w:p w14:paraId="79FCE221" w14:textId="77777777" w:rsidR="000227DF" w:rsidRPr="00D16A7E" w:rsidRDefault="000227DF" w:rsidP="00A64912">
      <w:pPr>
        <w:pStyle w:val="NumberedParagraph"/>
      </w:pPr>
      <w:r w:rsidRPr="00D16A7E">
        <w:t>Use the checkboxes on the left side of the screen to select entries to be inactivated.</w:t>
      </w:r>
    </w:p>
    <w:p w14:paraId="79FCE222" w14:textId="77777777" w:rsidR="007A4C5C" w:rsidRDefault="007A4C5C" w:rsidP="00857CDF">
      <w:pPr>
        <w:pStyle w:val="BulletListMultipleLast"/>
      </w:pPr>
      <w:r w:rsidRPr="00F94D33">
        <w:t>The user can select multiple checkboxes</w:t>
      </w:r>
      <w:r>
        <w:t xml:space="preserve"> (Figure </w:t>
      </w:r>
      <w:r w:rsidR="009E1E47">
        <w:t>203</w:t>
      </w:r>
      <w:r>
        <w:t>)</w:t>
      </w:r>
      <w:r w:rsidRPr="00F94D33">
        <w:t>.</w:t>
      </w:r>
    </w:p>
    <w:p w14:paraId="79FCE223" w14:textId="77777777" w:rsidR="00D86E28" w:rsidRPr="00D16A7E" w:rsidRDefault="00D86E28" w:rsidP="00A64912">
      <w:pPr>
        <w:pStyle w:val="NumberedParagraph"/>
      </w:pPr>
      <w:r w:rsidRPr="00D16A7E">
        <w:t>Click the Apply button to apply the changes and continue working, or click the OK button to apply the changes and exit the screen.</w:t>
      </w:r>
    </w:p>
    <w:p w14:paraId="79FCE224" w14:textId="77777777" w:rsidR="007A4C5C" w:rsidRDefault="00D86E28" w:rsidP="00857CDF">
      <w:pPr>
        <w:pStyle w:val="BulletListMultipleLast"/>
      </w:pPr>
      <w:r w:rsidRPr="00672AEA">
        <w:t xml:space="preserve">A confirmation prompt will appear. Click the </w:t>
      </w:r>
      <w:r w:rsidRPr="009F69C7">
        <w:t>Yes</w:t>
      </w:r>
      <w:r w:rsidRPr="00672AEA">
        <w:t xml:space="preserve"> button to </w:t>
      </w:r>
      <w:r w:rsidR="00760C0E">
        <w:t>continue</w:t>
      </w:r>
      <w:r w:rsidR="00854C3B">
        <w:t xml:space="preserve"> inactivating the selections. Click No to return to the previous screen</w:t>
      </w:r>
      <w:r>
        <w:t xml:space="preserve"> (Figure 20</w:t>
      </w:r>
      <w:r w:rsidR="009E1E47">
        <w:t>4</w:t>
      </w:r>
      <w:r>
        <w:t>).</w:t>
      </w:r>
    </w:p>
    <w:p w14:paraId="79FCE225" w14:textId="701D2A76" w:rsidR="00D86E28" w:rsidRDefault="00B62894" w:rsidP="00857CDF">
      <w:pPr>
        <w:pStyle w:val="FigureCaption"/>
      </w:pPr>
      <w:bookmarkStart w:id="1273" w:name="_Toc482735181"/>
      <w:r>
        <w:t>Confirmation Prompt</w:t>
      </w:r>
      <w:bookmarkEnd w:id="1273"/>
    </w:p>
    <w:p w14:paraId="79FCE226" w14:textId="77777777" w:rsidR="00760C0E" w:rsidRDefault="00760C0E" w:rsidP="00857CDF">
      <w:pPr>
        <w:pStyle w:val="Figure"/>
      </w:pPr>
      <w:r>
        <w:rPr>
          <w:noProof/>
        </w:rPr>
        <w:drawing>
          <wp:inline distT="0" distB="0" distL="0" distR="0" wp14:anchorId="79FCE58F" wp14:editId="79FCE590">
            <wp:extent cx="2697480" cy="1097280"/>
            <wp:effectExtent l="19050" t="19050" r="26670" b="26670"/>
            <wp:docPr id="116" name="Picture 116" descr="Confirmation dialog box informing the user that the Event Code Screens will be inactivated.  Continue?  The options available are Yes 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ScreenInactivationConfirmation.PNG"/>
                    <pic:cNvPicPr/>
                  </pic:nvPicPr>
                  <pic:blipFill>
                    <a:blip r:embed="rId256">
                      <a:extLst>
                        <a:ext uri="{28A0092B-C50C-407E-A947-70E740481C1C}">
                          <a14:useLocalDpi xmlns:a14="http://schemas.microsoft.com/office/drawing/2010/main" val="0"/>
                        </a:ext>
                      </a:extLst>
                    </a:blip>
                    <a:stretch>
                      <a:fillRect/>
                    </a:stretch>
                  </pic:blipFill>
                  <pic:spPr>
                    <a:xfrm>
                      <a:off x="0" y="0"/>
                      <a:ext cx="2697480" cy="1097280"/>
                    </a:xfrm>
                    <a:prstGeom prst="rect">
                      <a:avLst/>
                    </a:prstGeom>
                    <a:ln>
                      <a:solidFill>
                        <a:srgbClr val="003399"/>
                      </a:solidFill>
                    </a:ln>
                  </pic:spPr>
                </pic:pic>
              </a:graphicData>
            </a:graphic>
          </wp:inline>
        </w:drawing>
      </w:r>
    </w:p>
    <w:p w14:paraId="79FCE227" w14:textId="77777777" w:rsidR="00760C0E" w:rsidRDefault="00854C3B" w:rsidP="00857CDF">
      <w:pPr>
        <w:pStyle w:val="BulletListMultiple"/>
      </w:pPr>
      <w:r>
        <w:lastRenderedPageBreak/>
        <w:t>If the user clicks Apply, o</w:t>
      </w:r>
      <w:r w:rsidR="00760C0E">
        <w:t xml:space="preserve">nce confirmed a list of inactivated </w:t>
      </w:r>
      <w:r w:rsidR="00C10397">
        <w:t>Event Code Screens</w:t>
      </w:r>
      <w:r w:rsidR="00760C0E">
        <w:t xml:space="preserve"> are displayed (Figure 20</w:t>
      </w:r>
      <w:r w:rsidR="009E1E47">
        <w:t>5</w:t>
      </w:r>
      <w:r w:rsidR="00760C0E">
        <w:t>).</w:t>
      </w:r>
    </w:p>
    <w:p w14:paraId="79FCE228" w14:textId="77777777" w:rsidR="001C3B50" w:rsidRDefault="001C3B50" w:rsidP="00857CDF">
      <w:pPr>
        <w:pStyle w:val="BulletListMultiple"/>
      </w:pPr>
      <w:r>
        <w:t>Click the Print button to print the list of inactivated EC screens</w:t>
      </w:r>
      <w:r w:rsidRPr="00F94D33">
        <w:t>.</w:t>
      </w:r>
    </w:p>
    <w:p w14:paraId="79FCE229" w14:textId="77777777" w:rsidR="00760C0E" w:rsidRDefault="00854C3B" w:rsidP="00857CDF">
      <w:pPr>
        <w:pStyle w:val="FigureCaption"/>
      </w:pPr>
      <w:bookmarkStart w:id="1274" w:name="_Toc482735182"/>
      <w:r>
        <w:t xml:space="preserve">List of </w:t>
      </w:r>
      <w:r w:rsidR="00C10397">
        <w:t>EC Screens</w:t>
      </w:r>
      <w:r>
        <w:t xml:space="preserve"> That Were Inactivated</w:t>
      </w:r>
      <w:bookmarkEnd w:id="1274"/>
    </w:p>
    <w:p w14:paraId="79FCE22A" w14:textId="77777777" w:rsidR="00C10397" w:rsidRDefault="00C10397" w:rsidP="00857CDF">
      <w:pPr>
        <w:pStyle w:val="Figure"/>
      </w:pPr>
      <w:r>
        <w:rPr>
          <w:noProof/>
        </w:rPr>
        <w:drawing>
          <wp:inline distT="0" distB="0" distL="0" distR="0" wp14:anchorId="79FCE591" wp14:editId="79FCE592">
            <wp:extent cx="4476750" cy="2900084"/>
            <wp:effectExtent l="38100" t="38100" r="38100" b="33655"/>
            <wp:docPr id="119" name="Picture 119" descr="List of screens that were inactiv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ctivatedProcCodesList.PNG"/>
                    <pic:cNvPicPr/>
                  </pic:nvPicPr>
                  <pic:blipFill>
                    <a:blip r:embed="rId257">
                      <a:extLst>
                        <a:ext uri="{28A0092B-C50C-407E-A947-70E740481C1C}">
                          <a14:useLocalDpi xmlns:a14="http://schemas.microsoft.com/office/drawing/2010/main" val="0"/>
                        </a:ext>
                      </a:extLst>
                    </a:blip>
                    <a:stretch>
                      <a:fillRect/>
                    </a:stretch>
                  </pic:blipFill>
                  <pic:spPr>
                    <a:xfrm>
                      <a:off x="0" y="0"/>
                      <a:ext cx="4477431" cy="2900525"/>
                    </a:xfrm>
                    <a:prstGeom prst="rect">
                      <a:avLst/>
                    </a:prstGeom>
                    <a:ln w="38100">
                      <a:solidFill>
                        <a:srgbClr val="003399"/>
                      </a:solidFill>
                    </a:ln>
                  </pic:spPr>
                </pic:pic>
              </a:graphicData>
            </a:graphic>
          </wp:inline>
        </w:drawing>
      </w:r>
    </w:p>
    <w:p w14:paraId="79FCE22B" w14:textId="77777777" w:rsidR="00C10397" w:rsidRPr="00D16A7E" w:rsidRDefault="00C10397" w:rsidP="00A64912">
      <w:pPr>
        <w:pStyle w:val="NumberedParagraph"/>
      </w:pPr>
      <w:r w:rsidRPr="00D16A7E">
        <w:t>Click the OK button.</w:t>
      </w:r>
    </w:p>
    <w:p w14:paraId="79FCE22C" w14:textId="77777777" w:rsidR="00854C3B" w:rsidRPr="00C10397" w:rsidRDefault="00854C3B" w:rsidP="00857CDF">
      <w:pPr>
        <w:pStyle w:val="BulletListMultipleLast"/>
      </w:pPr>
      <w:r>
        <w:t>The changes are applied, and the user is returned to the Management Menu.</w:t>
      </w:r>
    </w:p>
    <w:p w14:paraId="79FCE22D" w14:textId="77777777" w:rsidR="001C3B50" w:rsidRPr="00D16A7E" w:rsidRDefault="000227DF" w:rsidP="00A64912">
      <w:pPr>
        <w:pStyle w:val="NumberedParagraph"/>
      </w:pPr>
      <w:bookmarkStart w:id="1275" w:name="_Toc477526940"/>
      <w:bookmarkEnd w:id="1275"/>
      <w:r w:rsidRPr="00D16A7E">
        <w:t xml:space="preserve">To verify that the Event Code Screens are inactivated, </w:t>
      </w:r>
      <w:r w:rsidR="001C3B50" w:rsidRPr="00D16A7E">
        <w:t xml:space="preserve">use the Inactivate Event Code Screens option, and </w:t>
      </w:r>
      <w:r w:rsidRPr="00D16A7E">
        <w:t xml:space="preserve">reenter the Event </w:t>
      </w:r>
      <w:r w:rsidR="001C3B50" w:rsidRPr="00D16A7E">
        <w:t xml:space="preserve">Capture </w:t>
      </w:r>
      <w:r w:rsidRPr="00D16A7E">
        <w:t>Product Code that was previously used.</w:t>
      </w:r>
    </w:p>
    <w:p w14:paraId="79FCE22E" w14:textId="77777777" w:rsidR="000227DF" w:rsidRDefault="000227DF" w:rsidP="009C1700">
      <w:pPr>
        <w:pStyle w:val="BulletListMultipleLast"/>
      </w:pPr>
      <w:r w:rsidRPr="00F94D33">
        <w:t>The list of DSS Units, Locations and Categories does not include the inactivated Event Code Screens.</w:t>
      </w:r>
    </w:p>
    <w:p w14:paraId="79FCE22F" w14:textId="77777777" w:rsidR="000227DF" w:rsidRDefault="000227DF" w:rsidP="00CA5729">
      <w:pPr>
        <w:pStyle w:val="Heading3"/>
        <w:rPr>
          <w:noProof/>
        </w:rPr>
      </w:pPr>
      <w:bookmarkStart w:id="1276" w:name="_Toc477151168"/>
      <w:bookmarkStart w:id="1277" w:name="_Toc477282382"/>
      <w:bookmarkStart w:id="1278" w:name="_Toc477526686"/>
      <w:bookmarkStart w:id="1279" w:name="_Toc477938698"/>
      <w:bookmarkStart w:id="1280" w:name="_Toc482734962"/>
      <w:r>
        <w:t xml:space="preserve">Providers </w:t>
      </w:r>
      <w:r w:rsidR="00A47DEA">
        <w:t xml:space="preserve">- </w:t>
      </w:r>
      <w:r>
        <w:t>Maintain Non Licensed Providers</w:t>
      </w:r>
      <w:bookmarkStart w:id="1281" w:name="_Toc477526687"/>
      <w:bookmarkEnd w:id="1276"/>
      <w:bookmarkEnd w:id="1277"/>
      <w:bookmarkEnd w:id="1278"/>
      <w:bookmarkEnd w:id="1279"/>
      <w:bookmarkEnd w:id="1280"/>
      <w:bookmarkEnd w:id="1281"/>
    </w:p>
    <w:p w14:paraId="79FCE230" w14:textId="4396EF01" w:rsidR="000227DF" w:rsidRPr="00580A0B" w:rsidRDefault="000227DF" w:rsidP="000227DF">
      <w:pPr>
        <w:spacing w:before="0" w:after="0" w:line="276" w:lineRule="auto"/>
        <w:rPr>
          <w:rFonts w:eastAsiaTheme="minorHAnsi" w:cstheme="minorBidi"/>
        </w:rPr>
      </w:pPr>
      <w:r w:rsidRPr="00580A0B">
        <w:rPr>
          <w:rFonts w:eastAsiaTheme="minorHAnsi" w:cstheme="minorBidi"/>
        </w:rPr>
        <w:t xml:space="preserve">This option allows </w:t>
      </w:r>
      <w:r w:rsidR="00A47DEA">
        <w:rPr>
          <w:rFonts w:eastAsiaTheme="minorHAnsi" w:cstheme="minorBidi"/>
        </w:rPr>
        <w:t xml:space="preserve">the </w:t>
      </w:r>
      <w:r w:rsidR="005831C2">
        <w:rPr>
          <w:rFonts w:eastAsiaTheme="minorHAnsi" w:cstheme="minorBidi"/>
        </w:rPr>
        <w:t xml:space="preserve">Package Manager </w:t>
      </w:r>
      <w:r w:rsidR="00A47DEA">
        <w:rPr>
          <w:rFonts w:eastAsiaTheme="minorHAnsi" w:cstheme="minorBidi"/>
        </w:rPr>
        <w:t>user</w:t>
      </w:r>
      <w:r w:rsidR="00A47DEA" w:rsidRPr="00580A0B">
        <w:rPr>
          <w:rFonts w:eastAsiaTheme="minorHAnsi" w:cstheme="minorBidi"/>
        </w:rPr>
        <w:t xml:space="preserve"> </w:t>
      </w:r>
      <w:r w:rsidRPr="00580A0B">
        <w:rPr>
          <w:rFonts w:eastAsiaTheme="minorHAnsi" w:cstheme="minorBidi"/>
        </w:rPr>
        <w:t>to create a list of Non Licensed Providers</w:t>
      </w:r>
      <w:r w:rsidRPr="00580A0B">
        <w:rPr>
          <w:rFonts w:eastAsiaTheme="minorHAnsi" w:cstheme="minorBidi"/>
        </w:rPr>
        <w:fldChar w:fldCharType="begin"/>
      </w:r>
      <w:r w:rsidRPr="00580A0B">
        <w:rPr>
          <w:rFonts w:eastAsiaTheme="minorHAnsi" w:cstheme="minorBidi"/>
        </w:rPr>
        <w:instrText xml:space="preserve"> XE "Non Licensed Providers" </w:instrText>
      </w:r>
      <w:r w:rsidRPr="00580A0B">
        <w:rPr>
          <w:rFonts w:eastAsiaTheme="minorHAnsi" w:cstheme="minorBidi"/>
        </w:rPr>
        <w:fldChar w:fldCharType="end"/>
      </w:r>
      <w:r w:rsidRPr="00580A0B">
        <w:rPr>
          <w:rFonts w:eastAsiaTheme="minorHAnsi" w:cstheme="minorBidi"/>
        </w:rPr>
        <w:t xml:space="preserve"> (</w:t>
      </w:r>
      <w:r w:rsidR="00A47DEA">
        <w:rPr>
          <w:rFonts w:eastAsiaTheme="minorHAnsi" w:cstheme="minorBidi"/>
        </w:rPr>
        <w:t>i.e., staff</w:t>
      </w:r>
      <w:r w:rsidR="00A47DEA" w:rsidRPr="00580A0B">
        <w:rPr>
          <w:rFonts w:eastAsiaTheme="minorHAnsi" w:cstheme="minorBidi"/>
        </w:rPr>
        <w:t xml:space="preserve"> </w:t>
      </w:r>
      <w:r w:rsidRPr="00580A0B">
        <w:rPr>
          <w:rFonts w:eastAsiaTheme="minorHAnsi" w:cstheme="minorBidi"/>
        </w:rPr>
        <w:t>without a Person Class)</w:t>
      </w:r>
      <w:r w:rsidR="00257B67">
        <w:rPr>
          <w:rFonts w:eastAsiaTheme="minorHAnsi" w:cstheme="minorBidi"/>
        </w:rPr>
        <w:t xml:space="preserve">. Workload for non-licensed providers can be entered for DSS </w:t>
      </w:r>
      <w:r w:rsidRPr="00580A0B">
        <w:rPr>
          <w:rFonts w:eastAsiaTheme="minorHAnsi" w:cstheme="minorBidi"/>
        </w:rPr>
        <w:t xml:space="preserve">Units </w:t>
      </w:r>
      <w:r w:rsidR="00A47DEA">
        <w:rPr>
          <w:rFonts w:eastAsiaTheme="minorHAnsi" w:cstheme="minorBidi"/>
        </w:rPr>
        <w:t>that</w:t>
      </w:r>
      <w:r w:rsidR="00A47DEA" w:rsidRPr="00580A0B">
        <w:rPr>
          <w:rFonts w:eastAsiaTheme="minorHAnsi" w:cstheme="minorBidi"/>
        </w:rPr>
        <w:t xml:space="preserve"> </w:t>
      </w:r>
      <w:r w:rsidRPr="00580A0B">
        <w:rPr>
          <w:rFonts w:eastAsiaTheme="minorHAnsi" w:cstheme="minorBidi"/>
        </w:rPr>
        <w:t>do not send records to PCE</w:t>
      </w:r>
      <w:r w:rsidRPr="00580A0B">
        <w:rPr>
          <w:rFonts w:eastAsiaTheme="minorHAnsi" w:cstheme="minorBidi"/>
        </w:rPr>
        <w:fldChar w:fldCharType="begin"/>
      </w:r>
      <w:r w:rsidRPr="00580A0B">
        <w:rPr>
          <w:rFonts w:eastAsiaTheme="minorHAnsi" w:cstheme="minorBidi"/>
        </w:rPr>
        <w:instrText xml:space="preserve"> XE "PCE</w:instrText>
      </w:r>
      <w:r w:rsidR="00EA3DFD" w:rsidRPr="00580A0B">
        <w:rPr>
          <w:rFonts w:eastAsiaTheme="minorHAnsi" w:cstheme="minorBidi"/>
        </w:rPr>
        <w:instrText>”</w:instrText>
      </w:r>
      <w:r w:rsidRPr="00580A0B">
        <w:rPr>
          <w:rFonts w:eastAsiaTheme="minorHAnsi" w:cstheme="minorBidi"/>
        </w:rPr>
        <w:fldChar w:fldCharType="end"/>
      </w:r>
      <w:r w:rsidRPr="00580A0B">
        <w:rPr>
          <w:rFonts w:eastAsiaTheme="minorHAnsi" w:cstheme="minorBidi"/>
        </w:rPr>
        <w:t>.</w:t>
      </w:r>
    </w:p>
    <w:p w14:paraId="79FCE231" w14:textId="77777777" w:rsidR="00A47DEA" w:rsidRPr="009C1700" w:rsidRDefault="00A47DEA" w:rsidP="000227DF">
      <w:pPr>
        <w:spacing w:after="0" w:line="276" w:lineRule="auto"/>
        <w:rPr>
          <w:rFonts w:eastAsiaTheme="minorHAnsi" w:cstheme="minorBidi"/>
          <w:b/>
        </w:rPr>
      </w:pPr>
      <w:r w:rsidRPr="009C1700">
        <w:rPr>
          <w:rFonts w:eastAsiaTheme="minorHAnsi" w:cstheme="minorBidi"/>
          <w:b/>
        </w:rPr>
        <w:t>Before the User Starts</w:t>
      </w:r>
    </w:p>
    <w:p w14:paraId="79FCE232" w14:textId="77777777" w:rsidR="00A47DEA" w:rsidRDefault="00257B67" w:rsidP="009C1700">
      <w:pPr>
        <w:pStyle w:val="BulletListMultiple"/>
        <w:rPr>
          <w:rFonts w:eastAsiaTheme="minorHAnsi"/>
        </w:rPr>
      </w:pPr>
      <w:r>
        <w:rPr>
          <w:rFonts w:eastAsiaTheme="minorHAnsi"/>
        </w:rPr>
        <w:t xml:space="preserve">For DSS Units that </w:t>
      </w:r>
      <w:r w:rsidRPr="003B6C1A">
        <w:rPr>
          <w:rFonts w:eastAsiaTheme="minorHAnsi"/>
          <w:u w:val="single"/>
        </w:rPr>
        <w:t>do not</w:t>
      </w:r>
      <w:r>
        <w:rPr>
          <w:rFonts w:eastAsiaTheme="minorHAnsi"/>
        </w:rPr>
        <w:t xml:space="preserve"> send to PCE, both</w:t>
      </w:r>
      <w:r w:rsidR="000227DF" w:rsidRPr="00580A0B">
        <w:rPr>
          <w:rFonts w:eastAsiaTheme="minorHAnsi"/>
        </w:rPr>
        <w:t xml:space="preserve"> Non Licensed Providers</w:t>
      </w:r>
      <w:r w:rsidR="00A47DEA">
        <w:rPr>
          <w:rFonts w:eastAsiaTheme="minorHAnsi"/>
        </w:rPr>
        <w:t xml:space="preserve"> (without a Person Class) and P</w:t>
      </w:r>
      <w:r w:rsidR="000227DF" w:rsidRPr="00580A0B">
        <w:rPr>
          <w:rFonts w:eastAsiaTheme="minorHAnsi"/>
        </w:rPr>
        <w:t xml:space="preserve">roviders </w:t>
      </w:r>
      <w:r w:rsidR="00A47DEA">
        <w:rPr>
          <w:rFonts w:eastAsiaTheme="minorHAnsi"/>
        </w:rPr>
        <w:t>(</w:t>
      </w:r>
      <w:r w:rsidR="000227DF" w:rsidRPr="00580A0B">
        <w:rPr>
          <w:rFonts w:eastAsiaTheme="minorHAnsi"/>
        </w:rPr>
        <w:t>with a Person Class</w:t>
      </w:r>
      <w:r w:rsidR="00A47DEA">
        <w:rPr>
          <w:rFonts w:eastAsiaTheme="minorHAnsi"/>
        </w:rPr>
        <w:t>)</w:t>
      </w:r>
      <w:r w:rsidR="000227DF" w:rsidRPr="00580A0B">
        <w:rPr>
          <w:rFonts w:eastAsiaTheme="minorHAnsi"/>
        </w:rPr>
        <w:fldChar w:fldCharType="begin"/>
      </w:r>
      <w:r w:rsidR="000227DF" w:rsidRPr="00580A0B">
        <w:rPr>
          <w:rFonts w:eastAsiaTheme="minorHAnsi"/>
        </w:rPr>
        <w:instrText xml:space="preserve"> XE "Person Class</w:instrText>
      </w:r>
      <w:r w:rsidR="00EA3DFD" w:rsidRPr="00580A0B">
        <w:rPr>
          <w:rFonts w:eastAsiaTheme="minorHAnsi"/>
        </w:rPr>
        <w:instrText>”</w:instrText>
      </w:r>
      <w:r w:rsidR="000227DF" w:rsidRPr="00580A0B">
        <w:rPr>
          <w:rFonts w:eastAsiaTheme="minorHAnsi"/>
        </w:rPr>
        <w:fldChar w:fldCharType="end"/>
      </w:r>
      <w:r w:rsidR="000227DF" w:rsidRPr="00580A0B">
        <w:rPr>
          <w:rFonts w:eastAsiaTheme="minorHAnsi"/>
        </w:rPr>
        <w:t xml:space="preserve"> may be selected as providers </w:t>
      </w:r>
      <w:r>
        <w:rPr>
          <w:rFonts w:eastAsiaTheme="minorHAnsi"/>
        </w:rPr>
        <w:t xml:space="preserve">when entering a </w:t>
      </w:r>
      <w:r w:rsidR="000227DF" w:rsidRPr="00580A0B">
        <w:rPr>
          <w:rFonts w:eastAsiaTheme="minorHAnsi"/>
        </w:rPr>
        <w:t>workload</w:t>
      </w:r>
      <w:r>
        <w:rPr>
          <w:rFonts w:eastAsiaTheme="minorHAnsi"/>
        </w:rPr>
        <w:t>.</w:t>
      </w:r>
    </w:p>
    <w:p w14:paraId="79FCE233" w14:textId="77777777" w:rsidR="00A47DEA" w:rsidRPr="008B3AFD" w:rsidRDefault="00A47DEA" w:rsidP="009C1700">
      <w:pPr>
        <w:pStyle w:val="BulletListMultipleLast"/>
        <w:rPr>
          <w:rFonts w:eastAsiaTheme="minorHAnsi"/>
        </w:rPr>
      </w:pPr>
      <w:r>
        <w:rPr>
          <w:rFonts w:eastAsiaTheme="minorHAnsi"/>
        </w:rPr>
        <w:t xml:space="preserve">For DSS Units that send records to PCE, </w:t>
      </w:r>
      <w:r w:rsidR="000227DF" w:rsidRPr="00580A0B">
        <w:rPr>
          <w:rFonts w:eastAsiaTheme="minorHAnsi"/>
        </w:rPr>
        <w:t xml:space="preserve">staff without a Person Class may </w:t>
      </w:r>
      <w:r w:rsidR="000227DF" w:rsidRPr="009C1700">
        <w:rPr>
          <w:rFonts w:eastAsiaTheme="minorHAnsi"/>
          <w:u w:val="single"/>
        </w:rPr>
        <w:t>not</w:t>
      </w:r>
      <w:r w:rsidR="000227DF" w:rsidRPr="00580A0B">
        <w:rPr>
          <w:rFonts w:eastAsiaTheme="minorHAnsi"/>
        </w:rPr>
        <w:t xml:space="preserve"> be selected as a provider.</w:t>
      </w:r>
    </w:p>
    <w:p w14:paraId="79FCE234" w14:textId="77777777" w:rsidR="00A47DEA" w:rsidRDefault="00A47DEA" w:rsidP="009C1700">
      <w:pPr>
        <w:pStyle w:val="DSSECSBodyText"/>
        <w:rPr>
          <w:rFonts w:eastAsiaTheme="minorHAnsi"/>
          <w:b/>
        </w:rPr>
      </w:pPr>
      <w:r w:rsidRPr="009C1700">
        <w:rPr>
          <w:rFonts w:eastAsiaTheme="minorHAnsi"/>
          <w:b/>
        </w:rPr>
        <w:t>What the User Will See</w:t>
      </w:r>
    </w:p>
    <w:p w14:paraId="79FCE235" w14:textId="77777777" w:rsidR="00A47DEA" w:rsidRPr="00AC1C56" w:rsidRDefault="00A47DEA" w:rsidP="003B6C1A">
      <w:pPr>
        <w:pStyle w:val="BulletListMultipleLast"/>
      </w:pPr>
      <w:r w:rsidRPr="00AC1C56">
        <w:t>After clicking the Providers button on the Management Menu, the Non Licensed Provider Maintenance screen will be displayed (Figure 20</w:t>
      </w:r>
      <w:r w:rsidR="00CF2292">
        <w:t>6</w:t>
      </w:r>
      <w:r w:rsidRPr="00AC1C56">
        <w:t>).</w:t>
      </w:r>
    </w:p>
    <w:p w14:paraId="79FCE236" w14:textId="77777777" w:rsidR="000227DF" w:rsidRDefault="000227DF" w:rsidP="000227DF">
      <w:pPr>
        <w:pStyle w:val="FigureCaption"/>
      </w:pPr>
      <w:bookmarkStart w:id="1282" w:name="_Toc477282858"/>
      <w:bookmarkStart w:id="1283" w:name="_Toc477526944"/>
      <w:bookmarkStart w:id="1284" w:name="_Toc477849835"/>
      <w:bookmarkStart w:id="1285" w:name="_Toc482735183"/>
      <w:r>
        <w:lastRenderedPageBreak/>
        <w:t>Non Licensed Provider Maintenance Screen</w:t>
      </w:r>
      <w:bookmarkEnd w:id="1282"/>
      <w:bookmarkEnd w:id="1283"/>
      <w:bookmarkEnd w:id="1284"/>
      <w:bookmarkEnd w:id="1285"/>
    </w:p>
    <w:p w14:paraId="79FCE237" w14:textId="77777777" w:rsidR="00A47DEA" w:rsidRDefault="00A47DEA" w:rsidP="009C1700">
      <w:pPr>
        <w:pStyle w:val="Figure"/>
      </w:pPr>
      <w:r>
        <w:rPr>
          <w:noProof/>
        </w:rPr>
        <w:drawing>
          <wp:inline distT="0" distB="0" distL="0" distR="0" wp14:anchorId="79FCE593" wp14:editId="79FCE594">
            <wp:extent cx="4200525" cy="2738371"/>
            <wp:effectExtent l="38100" t="38100" r="28575" b="43180"/>
            <wp:docPr id="35" name="Picture 35" descr="Non Licensed Provider Maintenan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LicensedProviderMaint.PNG"/>
                    <pic:cNvPicPr/>
                  </pic:nvPicPr>
                  <pic:blipFill>
                    <a:blip r:embed="rId258">
                      <a:extLst>
                        <a:ext uri="{28A0092B-C50C-407E-A947-70E740481C1C}">
                          <a14:useLocalDpi xmlns:a14="http://schemas.microsoft.com/office/drawing/2010/main" val="0"/>
                        </a:ext>
                      </a:extLst>
                    </a:blip>
                    <a:stretch>
                      <a:fillRect/>
                    </a:stretch>
                  </pic:blipFill>
                  <pic:spPr>
                    <a:xfrm>
                      <a:off x="0" y="0"/>
                      <a:ext cx="4201582" cy="2739060"/>
                    </a:xfrm>
                    <a:prstGeom prst="rect">
                      <a:avLst/>
                    </a:prstGeom>
                    <a:ln w="38100">
                      <a:solidFill>
                        <a:srgbClr val="003399"/>
                      </a:solidFill>
                    </a:ln>
                  </pic:spPr>
                </pic:pic>
              </a:graphicData>
            </a:graphic>
          </wp:inline>
        </w:drawing>
      </w:r>
    </w:p>
    <w:p w14:paraId="79FCE238" w14:textId="77777777" w:rsidR="00D65E67" w:rsidRDefault="00D65E67" w:rsidP="00CA5729">
      <w:pPr>
        <w:pStyle w:val="Heading4"/>
        <w:rPr>
          <w:rFonts w:eastAsiaTheme="minorHAnsi"/>
        </w:rPr>
      </w:pPr>
      <w:bookmarkStart w:id="1286" w:name="_Toc482734963"/>
      <w:r>
        <w:rPr>
          <w:rFonts w:eastAsiaTheme="minorHAnsi"/>
        </w:rPr>
        <w:t>Add a Non Licensed Provider</w:t>
      </w:r>
      <w:bookmarkEnd w:id="1286"/>
    </w:p>
    <w:p w14:paraId="79FCE239" w14:textId="77777777" w:rsidR="00D65E67" w:rsidRPr="00D16A7E" w:rsidRDefault="00D972C0" w:rsidP="00D16A7E">
      <w:pPr>
        <w:pStyle w:val="NumberedParagraph"/>
        <w:numPr>
          <w:ilvl w:val="0"/>
          <w:numId w:val="90"/>
        </w:numPr>
        <w:tabs>
          <w:tab w:val="clear" w:pos="1080"/>
        </w:tabs>
        <w:ind w:left="900" w:hanging="900"/>
      </w:pPr>
      <w:r w:rsidRPr="00D16A7E">
        <w:t>Highlight a staff member name in the Excluded list box, then click the Include button (Figure 20</w:t>
      </w:r>
      <w:r w:rsidR="00A509DF" w:rsidRPr="00D16A7E">
        <w:t>7</w:t>
      </w:r>
      <w:r w:rsidRPr="00D16A7E">
        <w:t>).</w:t>
      </w:r>
    </w:p>
    <w:p w14:paraId="79FCE23A" w14:textId="77777777" w:rsidR="00D972C0" w:rsidRPr="00D16A7E" w:rsidRDefault="00D972C0" w:rsidP="00A64912">
      <w:pPr>
        <w:pStyle w:val="NumberedParagraph"/>
      </w:pPr>
      <w:r w:rsidRPr="00D16A7E">
        <w:t>Click OK to accept the changes.</w:t>
      </w:r>
    </w:p>
    <w:p w14:paraId="79FCE23B" w14:textId="77777777" w:rsidR="00D972C0" w:rsidRDefault="00D972C0" w:rsidP="009C1700">
      <w:pPr>
        <w:pStyle w:val="FigureCaption"/>
        <w:rPr>
          <w:rFonts w:eastAsiaTheme="minorHAnsi"/>
        </w:rPr>
      </w:pPr>
      <w:bookmarkStart w:id="1287" w:name="_Toc482735184"/>
      <w:r>
        <w:rPr>
          <w:rFonts w:eastAsiaTheme="minorHAnsi"/>
        </w:rPr>
        <w:t>Adding a Non Licensed Provider</w:t>
      </w:r>
      <w:bookmarkEnd w:id="1287"/>
    </w:p>
    <w:p w14:paraId="79FCE23C" w14:textId="77777777" w:rsidR="00D972C0" w:rsidRPr="008B3AFD" w:rsidRDefault="00065B7F" w:rsidP="009C1700">
      <w:pPr>
        <w:pStyle w:val="Figure"/>
        <w:rPr>
          <w:rFonts w:eastAsiaTheme="minorHAnsi"/>
        </w:rPr>
      </w:pPr>
      <w:r>
        <w:rPr>
          <w:rFonts w:eastAsiaTheme="minorHAnsi"/>
          <w:noProof/>
        </w:rPr>
        <w:drawing>
          <wp:inline distT="0" distB="0" distL="0" distR="0" wp14:anchorId="79FCE595" wp14:editId="79FCE596">
            <wp:extent cx="4295775" cy="2799130"/>
            <wp:effectExtent l="38100" t="38100" r="28575" b="39370"/>
            <wp:docPr id="53" name="Picture 53" descr="Non Licensed Provider Maintenance screen showing a staff member that has been added to the Included list as a non licensed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onLicensedProvider.PNG"/>
                    <pic:cNvPicPr/>
                  </pic:nvPicPr>
                  <pic:blipFill>
                    <a:blip r:embed="rId259">
                      <a:extLst>
                        <a:ext uri="{28A0092B-C50C-407E-A947-70E740481C1C}">
                          <a14:useLocalDpi xmlns:a14="http://schemas.microsoft.com/office/drawing/2010/main" val="0"/>
                        </a:ext>
                      </a:extLst>
                    </a:blip>
                    <a:stretch>
                      <a:fillRect/>
                    </a:stretch>
                  </pic:blipFill>
                  <pic:spPr>
                    <a:xfrm>
                      <a:off x="0" y="0"/>
                      <a:ext cx="4297845" cy="2800479"/>
                    </a:xfrm>
                    <a:prstGeom prst="rect">
                      <a:avLst/>
                    </a:prstGeom>
                    <a:ln w="38100">
                      <a:solidFill>
                        <a:srgbClr val="003399"/>
                      </a:solidFill>
                    </a:ln>
                  </pic:spPr>
                </pic:pic>
              </a:graphicData>
            </a:graphic>
          </wp:inline>
        </w:drawing>
      </w:r>
    </w:p>
    <w:p w14:paraId="79FCE23D" w14:textId="77777777" w:rsidR="004808A3" w:rsidRDefault="00A509DF" w:rsidP="009C1700">
      <w:pPr>
        <w:pStyle w:val="BulletListMultiple"/>
        <w:rPr>
          <w:rFonts w:eastAsiaTheme="minorHAnsi"/>
        </w:rPr>
      </w:pPr>
      <w:r>
        <w:rPr>
          <w:rFonts w:eastAsiaTheme="minorHAnsi"/>
        </w:rPr>
        <w:t xml:space="preserve">Once a staff member has been added to the Included list as a </w:t>
      </w:r>
      <w:r w:rsidR="004808A3">
        <w:rPr>
          <w:rFonts w:eastAsiaTheme="minorHAnsi"/>
        </w:rPr>
        <w:t>non licensed provider</w:t>
      </w:r>
      <w:r>
        <w:rPr>
          <w:rFonts w:eastAsiaTheme="minorHAnsi"/>
        </w:rPr>
        <w:t xml:space="preserve">, for any DSS Unit that does not send to PCE, this staff member will be selectable as a provider when entering workload </w:t>
      </w:r>
      <w:r w:rsidR="004808A3">
        <w:rPr>
          <w:rFonts w:eastAsiaTheme="minorHAnsi"/>
        </w:rPr>
        <w:t>(Figure 20</w:t>
      </w:r>
      <w:r>
        <w:rPr>
          <w:rFonts w:eastAsiaTheme="minorHAnsi"/>
        </w:rPr>
        <w:t>8</w:t>
      </w:r>
      <w:r w:rsidR="004808A3">
        <w:rPr>
          <w:rFonts w:eastAsiaTheme="minorHAnsi"/>
        </w:rPr>
        <w:t>).</w:t>
      </w:r>
    </w:p>
    <w:p w14:paraId="79FCE23E" w14:textId="77777777" w:rsidR="00A509DF" w:rsidRDefault="00A509DF" w:rsidP="003B6C1A">
      <w:pPr>
        <w:pStyle w:val="FigureCaption"/>
        <w:rPr>
          <w:rFonts w:eastAsiaTheme="minorHAnsi"/>
        </w:rPr>
      </w:pPr>
      <w:bookmarkStart w:id="1288" w:name="_Toc482735185"/>
      <w:r>
        <w:rPr>
          <w:rFonts w:eastAsiaTheme="minorHAnsi"/>
        </w:rPr>
        <w:lastRenderedPageBreak/>
        <w:t>Non-Licensed Provider Selection for DSS Units that Do Not Send to PCE</w:t>
      </w:r>
      <w:bookmarkEnd w:id="1288"/>
    </w:p>
    <w:p w14:paraId="79FCE23F" w14:textId="77777777" w:rsidR="00A509DF" w:rsidRPr="00A509DF" w:rsidRDefault="00A509DF" w:rsidP="003B6C1A">
      <w:pPr>
        <w:pStyle w:val="Figure"/>
        <w:rPr>
          <w:rFonts w:eastAsiaTheme="minorHAnsi"/>
        </w:rPr>
      </w:pPr>
      <w:r>
        <w:rPr>
          <w:rFonts w:eastAsiaTheme="minorHAnsi"/>
          <w:noProof/>
        </w:rPr>
        <w:drawing>
          <wp:inline distT="0" distB="0" distL="0" distR="0" wp14:anchorId="79FCE597" wp14:editId="79FCE598">
            <wp:extent cx="3474720" cy="1051560"/>
            <wp:effectExtent l="0" t="0" r="0" b="0"/>
            <wp:docPr id="1050" name="Picture 1050" descr="Non Licensed provider name is selectable as a provider when entering workload for DSS Units that do not send to P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sAvailable-NonLicProv.PNG"/>
                    <pic:cNvPicPr/>
                  </pic:nvPicPr>
                  <pic:blipFill>
                    <a:blip r:embed="rId260">
                      <a:extLst>
                        <a:ext uri="{28A0092B-C50C-407E-A947-70E740481C1C}">
                          <a14:useLocalDpi xmlns:a14="http://schemas.microsoft.com/office/drawing/2010/main" val="0"/>
                        </a:ext>
                      </a:extLst>
                    </a:blip>
                    <a:stretch>
                      <a:fillRect/>
                    </a:stretch>
                  </pic:blipFill>
                  <pic:spPr>
                    <a:xfrm>
                      <a:off x="0" y="0"/>
                      <a:ext cx="3474720" cy="1051560"/>
                    </a:xfrm>
                    <a:prstGeom prst="rect">
                      <a:avLst/>
                    </a:prstGeom>
                  </pic:spPr>
                </pic:pic>
              </a:graphicData>
            </a:graphic>
          </wp:inline>
        </w:drawing>
      </w:r>
    </w:p>
    <w:p w14:paraId="79FCE240" w14:textId="77777777" w:rsidR="00D779D3" w:rsidRPr="00D16A7E" w:rsidRDefault="00D65E67" w:rsidP="00D16A7E">
      <w:pPr>
        <w:pStyle w:val="Heading4"/>
      </w:pPr>
      <w:bookmarkStart w:id="1289" w:name="_Toc479254509"/>
      <w:bookmarkStart w:id="1290" w:name="_Toc479327463"/>
      <w:bookmarkStart w:id="1291" w:name="_Toc482734964"/>
      <w:bookmarkEnd w:id="1289"/>
      <w:bookmarkEnd w:id="1290"/>
      <w:r w:rsidRPr="00D16A7E">
        <w:t>Remove a Non Licensed Provider</w:t>
      </w:r>
      <w:bookmarkEnd w:id="1291"/>
    </w:p>
    <w:p w14:paraId="79FCE241" w14:textId="77777777" w:rsidR="004808A3" w:rsidRPr="00D16A7E" w:rsidRDefault="004808A3" w:rsidP="00D16A7E">
      <w:pPr>
        <w:pStyle w:val="NumberedParagraph"/>
        <w:numPr>
          <w:ilvl w:val="0"/>
          <w:numId w:val="91"/>
        </w:numPr>
        <w:tabs>
          <w:tab w:val="clear" w:pos="1080"/>
        </w:tabs>
        <w:ind w:left="900" w:hanging="900"/>
      </w:pPr>
      <w:r w:rsidRPr="00D16A7E">
        <w:t>Highlight a staff member name in the Included list box, then click the Exclude button (Figure 20</w:t>
      </w:r>
      <w:r w:rsidR="00DF68FF" w:rsidRPr="00D16A7E">
        <w:t>9</w:t>
      </w:r>
      <w:r w:rsidRPr="00D16A7E">
        <w:t>).</w:t>
      </w:r>
    </w:p>
    <w:p w14:paraId="79FCE242" w14:textId="77777777" w:rsidR="004808A3" w:rsidRPr="00D16A7E" w:rsidRDefault="004808A3" w:rsidP="00A64912">
      <w:pPr>
        <w:pStyle w:val="NumberedParagraph"/>
      </w:pPr>
      <w:r w:rsidRPr="00D16A7E">
        <w:t>Click OK to accept the changes.</w:t>
      </w:r>
    </w:p>
    <w:p w14:paraId="79FCE243" w14:textId="77777777" w:rsidR="004808A3" w:rsidRDefault="004808A3" w:rsidP="009C1700">
      <w:pPr>
        <w:pStyle w:val="FigureCaption"/>
        <w:rPr>
          <w:rFonts w:eastAsiaTheme="minorHAnsi"/>
        </w:rPr>
      </w:pPr>
      <w:bookmarkStart w:id="1292" w:name="_Toc482735186"/>
      <w:r>
        <w:rPr>
          <w:rFonts w:eastAsiaTheme="minorHAnsi"/>
        </w:rPr>
        <w:t>Removing a Non Licensed Provider</w:t>
      </w:r>
      <w:bookmarkEnd w:id="1292"/>
    </w:p>
    <w:p w14:paraId="79FCE244" w14:textId="77777777" w:rsidR="00DF68FF" w:rsidRPr="00DF68FF" w:rsidRDefault="00DF68FF" w:rsidP="003B6C1A">
      <w:pPr>
        <w:pStyle w:val="Figure"/>
        <w:rPr>
          <w:rFonts w:eastAsiaTheme="minorHAnsi"/>
        </w:rPr>
      </w:pPr>
      <w:r>
        <w:rPr>
          <w:rFonts w:eastAsiaTheme="minorHAnsi"/>
          <w:noProof/>
        </w:rPr>
        <w:drawing>
          <wp:inline distT="0" distB="0" distL="0" distR="0" wp14:anchorId="79FCE599" wp14:editId="79FCE59A">
            <wp:extent cx="4171950" cy="2718446"/>
            <wp:effectExtent l="0" t="0" r="0" b="5715"/>
            <wp:docPr id="1051" name="Picture 1051" descr="Non Licensed Provider Maintenance screen showing a staff member that has been added to the Excluded list and effectively removed as a non licensed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NonLicensedProvider.PNG"/>
                    <pic:cNvPicPr/>
                  </pic:nvPicPr>
                  <pic:blipFill>
                    <a:blip r:embed="rId261">
                      <a:extLst>
                        <a:ext uri="{28A0092B-C50C-407E-A947-70E740481C1C}">
                          <a14:useLocalDpi xmlns:a14="http://schemas.microsoft.com/office/drawing/2010/main" val="0"/>
                        </a:ext>
                      </a:extLst>
                    </a:blip>
                    <a:stretch>
                      <a:fillRect/>
                    </a:stretch>
                  </pic:blipFill>
                  <pic:spPr>
                    <a:xfrm>
                      <a:off x="0" y="0"/>
                      <a:ext cx="4169987" cy="2717167"/>
                    </a:xfrm>
                    <a:prstGeom prst="rect">
                      <a:avLst/>
                    </a:prstGeom>
                  </pic:spPr>
                </pic:pic>
              </a:graphicData>
            </a:graphic>
          </wp:inline>
        </w:drawing>
      </w:r>
    </w:p>
    <w:p w14:paraId="79FCE245" w14:textId="77777777" w:rsidR="00065B7F" w:rsidRPr="008B3AFD" w:rsidRDefault="00DF68FF" w:rsidP="009C1700">
      <w:pPr>
        <w:pStyle w:val="BulletListMultiple"/>
      </w:pPr>
      <w:r>
        <w:rPr>
          <w:rFonts w:eastAsiaTheme="minorHAnsi"/>
        </w:rPr>
        <w:t>Once a staff member has been added to the Excluded list and removed as a non-licensed provider, the staff member will no longer be selectable as a provider when entering workload for DSS Units that do not send to PCE</w:t>
      </w:r>
      <w:r w:rsidR="008B3ED3">
        <w:rPr>
          <w:rFonts w:eastAsiaTheme="minorHAnsi"/>
        </w:rPr>
        <w:t>.</w:t>
      </w:r>
    </w:p>
    <w:p w14:paraId="79FCE246" w14:textId="77777777" w:rsidR="00D779D3" w:rsidRDefault="00D779D3" w:rsidP="007B24EE">
      <w:pPr>
        <w:pStyle w:val="DSSECSBodyText"/>
      </w:pPr>
    </w:p>
    <w:p w14:paraId="79FCE247" w14:textId="77777777" w:rsidR="00D65E67" w:rsidRDefault="00D65E67" w:rsidP="007B24EE">
      <w:pPr>
        <w:pStyle w:val="DSSECSBodyText"/>
        <w:sectPr w:rsidR="00D65E67" w:rsidSect="006E1127">
          <w:headerReference w:type="default" r:id="rId262"/>
          <w:pgSz w:w="12240" w:h="15840" w:code="1"/>
          <w:pgMar w:top="1440" w:right="1440" w:bottom="1440" w:left="1440" w:header="720" w:footer="504" w:gutter="0"/>
          <w:cols w:space="720"/>
          <w:docGrid w:linePitch="360"/>
        </w:sectPr>
      </w:pPr>
    </w:p>
    <w:p w14:paraId="79FCE248" w14:textId="77777777" w:rsidR="000227DF" w:rsidRPr="00D16A7E" w:rsidRDefault="000227DF" w:rsidP="00A64912">
      <w:pPr>
        <w:pStyle w:val="Heading1"/>
      </w:pPr>
      <w:bookmarkStart w:id="1293" w:name="_Toc477526688"/>
      <w:bookmarkStart w:id="1294" w:name="_Toc477938699"/>
      <w:bookmarkStart w:id="1295" w:name="_Toc482734965"/>
      <w:r w:rsidRPr="00D16A7E">
        <w:lastRenderedPageBreak/>
        <w:t>Troubleshooting</w:t>
      </w:r>
      <w:bookmarkEnd w:id="1293"/>
      <w:bookmarkEnd w:id="1294"/>
      <w:bookmarkEnd w:id="1295"/>
    </w:p>
    <w:p w14:paraId="79FCE249" w14:textId="77777777" w:rsidR="000227DF" w:rsidRPr="00366FB2" w:rsidRDefault="009F1776" w:rsidP="000227DF">
      <w:pPr>
        <w:pStyle w:val="DSSECSBodyText"/>
      </w:pPr>
      <w:r>
        <w:t>The following subsections present</w:t>
      </w:r>
      <w:r w:rsidR="000227DF">
        <w:t xml:space="preserve"> some typical problems experienced by end users</w:t>
      </w:r>
      <w:r w:rsidR="008B3AFD">
        <w:t xml:space="preserve"> and the corresponding resolutions</w:t>
      </w:r>
      <w:r w:rsidR="000227DF">
        <w:t>.</w:t>
      </w:r>
    </w:p>
    <w:p w14:paraId="79FCE24A" w14:textId="77777777" w:rsidR="009F1776" w:rsidRPr="00D16A7E" w:rsidRDefault="009F1776" w:rsidP="00A64912">
      <w:pPr>
        <w:pStyle w:val="Heading2"/>
      </w:pPr>
      <w:bookmarkStart w:id="1296" w:name="_Toc477526690"/>
      <w:bookmarkStart w:id="1297" w:name="_Toc477938701"/>
      <w:bookmarkStart w:id="1298" w:name="_Toc482734966"/>
      <w:r w:rsidRPr="00D16A7E">
        <w:t>Access Issues</w:t>
      </w:r>
      <w:bookmarkEnd w:id="1298"/>
    </w:p>
    <w:p w14:paraId="79FCE24B" w14:textId="77777777" w:rsidR="009F1776" w:rsidRPr="009F1776" w:rsidRDefault="009F1776" w:rsidP="003B6C1A">
      <w:pPr>
        <w:pStyle w:val="DSSECSBodyText"/>
      </w:pPr>
      <w:r>
        <w:t>Users need an Access Code and Verify Code obtained from their local IRM staff to use the Event Capture GUI.</w:t>
      </w:r>
    </w:p>
    <w:p w14:paraId="79FCE24C" w14:textId="77777777" w:rsidR="000227DF" w:rsidRPr="00D16A7E" w:rsidRDefault="000227DF" w:rsidP="00A64912">
      <w:pPr>
        <w:pStyle w:val="Heading2"/>
      </w:pPr>
      <w:bookmarkStart w:id="1299" w:name="_Toc482734967"/>
      <w:r w:rsidRPr="00D16A7E">
        <w:t>Log On Issues</w:t>
      </w:r>
      <w:bookmarkEnd w:id="1296"/>
      <w:bookmarkEnd w:id="1297"/>
      <w:bookmarkEnd w:id="1299"/>
    </w:p>
    <w:p w14:paraId="79FCE24D" w14:textId="77777777" w:rsidR="000227DF" w:rsidRDefault="000227DF" w:rsidP="000227DF">
      <w:pPr>
        <w:pStyle w:val="DSSECSBodyText"/>
      </w:pPr>
      <w:r w:rsidRPr="009A0E75">
        <w:t xml:space="preserve">Event Capture is usually accessed through a desktop shortcut </w:t>
      </w:r>
      <w:r>
        <w:t>which</w:t>
      </w:r>
      <w:r w:rsidRPr="009A0E75">
        <w:t xml:space="preserve"> points to the installation location. Ask the loca</w:t>
      </w:r>
      <w:r w:rsidR="00EC06CE">
        <w:t>l support staff for assistance.</w:t>
      </w:r>
    </w:p>
    <w:p w14:paraId="79FCE24E" w14:textId="77777777" w:rsidR="000227DF" w:rsidRPr="009A0E75" w:rsidRDefault="000227DF" w:rsidP="000227DF">
      <w:pPr>
        <w:pStyle w:val="DSSECSBodyText"/>
      </w:pPr>
      <w:r w:rsidRPr="009A0E75">
        <w:t>If Event Capture launches</w:t>
      </w:r>
      <w:r>
        <w:t xml:space="preserve"> and</w:t>
      </w:r>
      <w:r w:rsidRPr="009A0E75">
        <w:t xml:space="preserve"> then disappears or is not responding, </w:t>
      </w:r>
      <w:r>
        <w:t>m</w:t>
      </w:r>
      <w:r w:rsidRPr="009A0E75">
        <w:t xml:space="preserve">ake sure the listed IP address is correct and not blocked </w:t>
      </w:r>
      <w:r>
        <w:t xml:space="preserve">by firewall software </w:t>
      </w:r>
      <w:r w:rsidRPr="009A0E75">
        <w:t>for the system with which it is communicating.</w:t>
      </w:r>
      <w:r>
        <w:t xml:space="preserve"> Local support staff is available to assist with issues.</w:t>
      </w:r>
    </w:p>
    <w:p w14:paraId="79FCE24F" w14:textId="77777777" w:rsidR="000227DF" w:rsidRPr="00D16A7E" w:rsidRDefault="000227DF" w:rsidP="00A64912">
      <w:pPr>
        <w:pStyle w:val="Heading2"/>
      </w:pPr>
      <w:bookmarkStart w:id="1300" w:name="_Toc477526691"/>
      <w:bookmarkStart w:id="1301" w:name="_Toc477938702"/>
      <w:bookmarkStart w:id="1302" w:name="_Toc482734968"/>
      <w:r w:rsidRPr="00D16A7E">
        <w:t>GUI Appears Distorted</w:t>
      </w:r>
      <w:bookmarkEnd w:id="1300"/>
      <w:bookmarkEnd w:id="1301"/>
      <w:bookmarkEnd w:id="1302"/>
    </w:p>
    <w:p w14:paraId="79FCE250" w14:textId="77777777" w:rsidR="000227DF" w:rsidRDefault="000227DF" w:rsidP="000227DF">
      <w:pPr>
        <w:pStyle w:val="DSSECSBodyText"/>
      </w:pPr>
      <w:r>
        <w:t xml:space="preserve">If the ECS GUI display appears to be missing scrollbars, </w:t>
      </w:r>
      <w:r w:rsidRPr="00AB6D52">
        <w:t xml:space="preserve">columns or </w:t>
      </w:r>
      <w:r>
        <w:t xml:space="preserve">rows, ensure that the </w:t>
      </w:r>
      <w:r w:rsidRPr="009A0E75">
        <w:t>screen resolutio</w:t>
      </w:r>
      <w:r>
        <w:t>n is set to a resolution of 1440 x 900</w:t>
      </w:r>
      <w:r w:rsidR="00B34906">
        <w:t>,</w:t>
      </w:r>
      <w:r>
        <w:t xml:space="preserve"> or greater.</w:t>
      </w:r>
      <w:r w:rsidR="003200B1">
        <w:t xml:space="preserve"> Setting</w:t>
      </w:r>
      <w:r w:rsidR="00C6293E">
        <w:t>s</w:t>
      </w:r>
      <w:r w:rsidR="003200B1">
        <w:t xml:space="preserve"> available will be dependent upon the user’s monitor</w:t>
      </w:r>
      <w:r w:rsidR="009F1776">
        <w:t xml:space="preserve"> size</w:t>
      </w:r>
      <w:r w:rsidR="003200B1">
        <w:t>.</w:t>
      </w:r>
    </w:p>
    <w:p w14:paraId="79FCE251" w14:textId="77777777" w:rsidR="000227DF" w:rsidRPr="00D16A7E" w:rsidRDefault="000227DF" w:rsidP="00D16A7E">
      <w:pPr>
        <w:pStyle w:val="Heading3"/>
      </w:pPr>
      <w:bookmarkStart w:id="1303" w:name="_Toc422471154"/>
      <w:bookmarkStart w:id="1304" w:name="_Toc422471322"/>
      <w:bookmarkStart w:id="1305" w:name="_Toc477526692"/>
      <w:bookmarkStart w:id="1306" w:name="_Toc477938703"/>
      <w:bookmarkStart w:id="1307" w:name="_Toc482734969"/>
      <w:r w:rsidRPr="00D16A7E">
        <w:t xml:space="preserve">Example of Setting the Screen Resolution to </w:t>
      </w:r>
      <w:bookmarkEnd w:id="1303"/>
      <w:bookmarkEnd w:id="1304"/>
      <w:bookmarkEnd w:id="1305"/>
      <w:bookmarkEnd w:id="1306"/>
      <w:r w:rsidR="00C6293E" w:rsidRPr="00D16A7E">
        <w:t>1920 x1080</w:t>
      </w:r>
      <w:bookmarkEnd w:id="1307"/>
    </w:p>
    <w:p w14:paraId="79FCE252" w14:textId="77777777" w:rsidR="000227DF" w:rsidRPr="00721083" w:rsidRDefault="000227DF" w:rsidP="00D16A7E">
      <w:pPr>
        <w:pStyle w:val="NumberedParagraph"/>
        <w:numPr>
          <w:ilvl w:val="0"/>
          <w:numId w:val="92"/>
        </w:numPr>
        <w:tabs>
          <w:tab w:val="clear" w:pos="1080"/>
        </w:tabs>
        <w:ind w:left="900" w:hanging="900"/>
      </w:pPr>
      <w:r w:rsidRPr="00D16A7E">
        <w:t>Right-click on the desktop and select Screen resolution</w:t>
      </w:r>
      <w:r w:rsidR="00B95C13" w:rsidRPr="00D16A7E">
        <w:t xml:space="preserve"> (Figure 2</w:t>
      </w:r>
      <w:r w:rsidR="009F1776" w:rsidRPr="00D16A7E">
        <w:t>10</w:t>
      </w:r>
      <w:r w:rsidR="00B95C13" w:rsidRPr="00D16A7E">
        <w:t>)</w:t>
      </w:r>
      <w:r w:rsidRPr="00721083">
        <w:t>.</w:t>
      </w:r>
    </w:p>
    <w:p w14:paraId="79FCE253" w14:textId="77777777" w:rsidR="000227DF" w:rsidRDefault="00B95C13" w:rsidP="000227DF">
      <w:pPr>
        <w:pStyle w:val="FigureCaption"/>
      </w:pPr>
      <w:r>
        <w:t xml:space="preserve"> </w:t>
      </w:r>
      <w:bookmarkStart w:id="1308" w:name="_Toc482735187"/>
      <w:r>
        <w:t>Desktop Context Menu - Change Screen Resolution</w:t>
      </w:r>
      <w:bookmarkEnd w:id="1308"/>
    </w:p>
    <w:p w14:paraId="79FCE254" w14:textId="77777777" w:rsidR="00B95C13" w:rsidRPr="00B95C13" w:rsidRDefault="00B95C13" w:rsidP="00801F7D">
      <w:pPr>
        <w:pStyle w:val="Figure"/>
      </w:pPr>
      <w:r>
        <w:rPr>
          <w:noProof/>
        </w:rPr>
        <w:drawing>
          <wp:inline distT="0" distB="0" distL="0" distR="0" wp14:anchorId="79FCE59B" wp14:editId="79FCE59C">
            <wp:extent cx="2039112" cy="2084832"/>
            <wp:effectExtent l="19050" t="19050" r="18415" b="10795"/>
            <wp:docPr id="97" name="Picture 97" descr="Right clicking on the desktop produces a context menu where the user can select the Screen Resolution option to change the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Resolution.PNG"/>
                    <pic:cNvPicPr/>
                  </pic:nvPicPr>
                  <pic:blipFill>
                    <a:blip r:embed="rId263">
                      <a:extLst>
                        <a:ext uri="{28A0092B-C50C-407E-A947-70E740481C1C}">
                          <a14:useLocalDpi xmlns:a14="http://schemas.microsoft.com/office/drawing/2010/main" val="0"/>
                        </a:ext>
                      </a:extLst>
                    </a:blip>
                    <a:stretch>
                      <a:fillRect/>
                    </a:stretch>
                  </pic:blipFill>
                  <pic:spPr>
                    <a:xfrm>
                      <a:off x="0" y="0"/>
                      <a:ext cx="2039112" cy="2084832"/>
                    </a:xfrm>
                    <a:prstGeom prst="rect">
                      <a:avLst/>
                    </a:prstGeom>
                    <a:ln>
                      <a:solidFill>
                        <a:srgbClr val="003399"/>
                      </a:solidFill>
                    </a:ln>
                  </pic:spPr>
                </pic:pic>
              </a:graphicData>
            </a:graphic>
          </wp:inline>
        </w:drawing>
      </w:r>
    </w:p>
    <w:p w14:paraId="79FCE255" w14:textId="77777777" w:rsidR="00675C19" w:rsidRPr="00675C19" w:rsidRDefault="003200B1" w:rsidP="009C1700">
      <w:pPr>
        <w:pStyle w:val="BulletListMultipleLast"/>
      </w:pPr>
      <w:r>
        <w:t xml:space="preserve">The Windows </w:t>
      </w:r>
      <w:bookmarkStart w:id="1309" w:name="_Toc477849837"/>
      <w:r>
        <w:t xml:space="preserve">Screen Resolution </w:t>
      </w:r>
      <w:bookmarkEnd w:id="1309"/>
      <w:r>
        <w:t>options appear (Figure 2</w:t>
      </w:r>
      <w:r w:rsidR="009F1776">
        <w:t>11</w:t>
      </w:r>
      <w:r>
        <w:t>)</w:t>
      </w:r>
      <w:r w:rsidR="00675C19">
        <w:t>.</w:t>
      </w:r>
    </w:p>
    <w:p w14:paraId="79FCE256" w14:textId="77777777" w:rsidR="000227DF" w:rsidRDefault="003200B1" w:rsidP="000227DF">
      <w:pPr>
        <w:pStyle w:val="FigureCaption"/>
      </w:pPr>
      <w:bookmarkStart w:id="1310" w:name="_Toc422742720"/>
      <w:bookmarkStart w:id="1311" w:name="_Toc477526946"/>
      <w:bookmarkStart w:id="1312" w:name="_Toc482735188"/>
      <w:r>
        <w:lastRenderedPageBreak/>
        <w:t xml:space="preserve">Windows </w:t>
      </w:r>
      <w:r w:rsidR="000227DF">
        <w:t xml:space="preserve">Screen Resolution </w:t>
      </w:r>
      <w:bookmarkEnd w:id="1310"/>
      <w:bookmarkEnd w:id="1311"/>
      <w:r>
        <w:t>Settings</w:t>
      </w:r>
      <w:bookmarkEnd w:id="1312"/>
    </w:p>
    <w:p w14:paraId="79FCE257" w14:textId="77777777" w:rsidR="003200B1" w:rsidRPr="003200B1" w:rsidRDefault="003200B1" w:rsidP="009C1700">
      <w:pPr>
        <w:pStyle w:val="Figure"/>
      </w:pPr>
      <w:r>
        <w:rPr>
          <w:noProof/>
        </w:rPr>
        <w:drawing>
          <wp:inline distT="0" distB="0" distL="0" distR="0" wp14:anchorId="79FCE59D" wp14:editId="79FCE59E">
            <wp:extent cx="3409950" cy="2607191"/>
            <wp:effectExtent l="19050" t="19050" r="19050" b="22225"/>
            <wp:docPr id="102" name="Picture 102" descr="Windows screen resolution setting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ScreenRes.PNG"/>
                    <pic:cNvPicPr/>
                  </pic:nvPicPr>
                  <pic:blipFill>
                    <a:blip r:embed="rId264">
                      <a:extLst>
                        <a:ext uri="{28A0092B-C50C-407E-A947-70E740481C1C}">
                          <a14:useLocalDpi xmlns:a14="http://schemas.microsoft.com/office/drawing/2010/main" val="0"/>
                        </a:ext>
                      </a:extLst>
                    </a:blip>
                    <a:stretch>
                      <a:fillRect/>
                    </a:stretch>
                  </pic:blipFill>
                  <pic:spPr>
                    <a:xfrm>
                      <a:off x="0" y="0"/>
                      <a:ext cx="3413050" cy="2609561"/>
                    </a:xfrm>
                    <a:prstGeom prst="rect">
                      <a:avLst/>
                    </a:prstGeom>
                    <a:ln>
                      <a:solidFill>
                        <a:srgbClr val="003399"/>
                      </a:solidFill>
                    </a:ln>
                  </pic:spPr>
                </pic:pic>
              </a:graphicData>
            </a:graphic>
          </wp:inline>
        </w:drawing>
      </w:r>
    </w:p>
    <w:p w14:paraId="79FCE258" w14:textId="77777777" w:rsidR="000227DF" w:rsidRPr="00A64912" w:rsidRDefault="000227DF" w:rsidP="00A64912">
      <w:pPr>
        <w:pStyle w:val="NumberedParagraph"/>
      </w:pPr>
      <w:r w:rsidRPr="00D16A7E">
        <w:t xml:space="preserve">Select </w:t>
      </w:r>
      <w:r w:rsidR="00C6293E" w:rsidRPr="00D16A7E">
        <w:t xml:space="preserve">1920 x1080 </w:t>
      </w:r>
      <w:r w:rsidRPr="00D16A7E">
        <w:t xml:space="preserve">from the Resolution </w:t>
      </w:r>
      <w:r w:rsidRPr="00721083">
        <w:t>setting</w:t>
      </w:r>
      <w:r w:rsidR="003200B1" w:rsidRPr="00721083">
        <w:t xml:space="preserve">s, </w:t>
      </w:r>
      <w:r w:rsidRPr="001C76AA">
        <w:t>and then click the OK or Appl</w:t>
      </w:r>
      <w:r w:rsidRPr="00A64912">
        <w:t>y button</w:t>
      </w:r>
      <w:r w:rsidR="009F1776" w:rsidRPr="00A64912">
        <w:t xml:space="preserve"> (Figure 212).</w:t>
      </w:r>
    </w:p>
    <w:p w14:paraId="79FCE259" w14:textId="77777777" w:rsidR="00591C34" w:rsidRPr="009F1776" w:rsidRDefault="00591C34" w:rsidP="003B6C1A">
      <w:pPr>
        <w:pStyle w:val="Note"/>
      </w:pPr>
      <w:r w:rsidRPr="009F1776">
        <w:t xml:space="preserve">Note: </w:t>
      </w:r>
    </w:p>
    <w:p w14:paraId="79FCE25A" w14:textId="77777777" w:rsidR="00675C19" w:rsidRPr="00BF1BDD" w:rsidRDefault="00591C34" w:rsidP="003B6C1A">
      <w:pPr>
        <w:pStyle w:val="BulletListIndent"/>
      </w:pPr>
      <w:r w:rsidRPr="00591C34">
        <w:t>Depending on the user's version of Windows, this may look different.</w:t>
      </w:r>
    </w:p>
    <w:p w14:paraId="79FCE25B" w14:textId="77777777" w:rsidR="003200B1" w:rsidRDefault="00C6293E" w:rsidP="000227DF">
      <w:pPr>
        <w:pStyle w:val="FigureCaption"/>
      </w:pPr>
      <w:bookmarkStart w:id="1313" w:name="_Toc422742721"/>
      <w:bookmarkStart w:id="1314" w:name="_Toc477526947"/>
      <w:bookmarkStart w:id="1315" w:name="_Toc482735189"/>
      <w:r>
        <w:t>Selecting Recommended Resolution for Windows Display</w:t>
      </w:r>
      <w:bookmarkEnd w:id="1315"/>
    </w:p>
    <w:p w14:paraId="79FCE25C" w14:textId="77777777" w:rsidR="000227DF" w:rsidRDefault="00C6293E" w:rsidP="009C1700">
      <w:pPr>
        <w:pStyle w:val="Figure"/>
      </w:pPr>
      <w:r>
        <w:rPr>
          <w:noProof/>
        </w:rPr>
        <w:drawing>
          <wp:inline distT="0" distB="0" distL="0" distR="0" wp14:anchorId="79FCE59F" wp14:editId="79FCE5A0">
            <wp:extent cx="3305175" cy="3083936"/>
            <wp:effectExtent l="19050" t="19050" r="9525" b="21590"/>
            <wp:docPr id="110" name="Picture 110" descr="Screen Capture of Windows Change the appearance of your displays option, specifically the Resolution being changed/selected to 1920x10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ScreenRes2.PNG"/>
                    <pic:cNvPicPr/>
                  </pic:nvPicPr>
                  <pic:blipFill>
                    <a:blip r:embed="rId265">
                      <a:extLst>
                        <a:ext uri="{28A0092B-C50C-407E-A947-70E740481C1C}">
                          <a14:useLocalDpi xmlns:a14="http://schemas.microsoft.com/office/drawing/2010/main" val="0"/>
                        </a:ext>
                      </a:extLst>
                    </a:blip>
                    <a:stretch>
                      <a:fillRect/>
                    </a:stretch>
                  </pic:blipFill>
                  <pic:spPr>
                    <a:xfrm>
                      <a:off x="0" y="0"/>
                      <a:ext cx="3307132" cy="3085762"/>
                    </a:xfrm>
                    <a:prstGeom prst="rect">
                      <a:avLst/>
                    </a:prstGeom>
                    <a:ln>
                      <a:solidFill>
                        <a:srgbClr val="003399"/>
                      </a:solidFill>
                    </a:ln>
                  </pic:spPr>
                </pic:pic>
              </a:graphicData>
            </a:graphic>
          </wp:inline>
        </w:drawing>
      </w:r>
      <w:bookmarkEnd w:id="1313"/>
      <w:bookmarkEnd w:id="1314"/>
    </w:p>
    <w:p w14:paraId="79FCE25D" w14:textId="77777777" w:rsidR="00363C41" w:rsidRPr="00CB50BC" w:rsidRDefault="00363C41" w:rsidP="00DD3520">
      <w:pPr>
        <w:pStyle w:val="DSSECSBodyText"/>
      </w:pPr>
    </w:p>
    <w:p w14:paraId="79FCE25E" w14:textId="77777777" w:rsidR="00363C41" w:rsidRPr="00CB50BC" w:rsidRDefault="00363C41" w:rsidP="00DD3520">
      <w:pPr>
        <w:pStyle w:val="DSSECSBodyText"/>
        <w:sectPr w:rsidR="00363C41" w:rsidRPr="00CB50BC" w:rsidSect="006E1127">
          <w:headerReference w:type="default" r:id="rId266"/>
          <w:pgSz w:w="12240" w:h="15840" w:code="1"/>
          <w:pgMar w:top="1440" w:right="1440" w:bottom="1440" w:left="1440" w:header="720" w:footer="504" w:gutter="0"/>
          <w:cols w:space="720"/>
          <w:docGrid w:linePitch="360"/>
        </w:sectPr>
      </w:pPr>
    </w:p>
    <w:p w14:paraId="79FCE25F" w14:textId="77777777" w:rsidR="00BC52FF" w:rsidRPr="00721083" w:rsidRDefault="001600FF" w:rsidP="00D16A7E">
      <w:pPr>
        <w:pStyle w:val="Heading6"/>
      </w:pPr>
      <w:bookmarkStart w:id="1316" w:name="_Toc409688300"/>
      <w:bookmarkStart w:id="1317" w:name="_Toc409689207"/>
      <w:bookmarkStart w:id="1318" w:name="_Toc409695794"/>
      <w:bookmarkStart w:id="1319" w:name="_Toc409695866"/>
      <w:bookmarkStart w:id="1320" w:name="_Toc410298474"/>
      <w:bookmarkStart w:id="1321" w:name="_Toc427223254"/>
      <w:bookmarkStart w:id="1322" w:name="_Toc477938704"/>
      <w:bookmarkStart w:id="1323" w:name="_Toc482734970"/>
      <w:r w:rsidRPr="00D16A7E">
        <w:lastRenderedPageBreak/>
        <w:t>Acronyms</w:t>
      </w:r>
      <w:bookmarkEnd w:id="1316"/>
      <w:bookmarkEnd w:id="1317"/>
      <w:bookmarkEnd w:id="1318"/>
      <w:bookmarkEnd w:id="1319"/>
      <w:bookmarkEnd w:id="1320"/>
      <w:bookmarkEnd w:id="1321"/>
      <w:r w:rsidR="000227DF" w:rsidRPr="00D16A7E">
        <w:t xml:space="preserve"> and Abbreviations</w:t>
      </w:r>
      <w:bookmarkEnd w:id="1322"/>
      <w:bookmarkEnd w:id="1323"/>
    </w:p>
    <w:p w14:paraId="79FCE260" w14:textId="77777777" w:rsidR="00967CEC" w:rsidRDefault="005723DF" w:rsidP="00967CEC">
      <w:pPr>
        <w:pStyle w:val="DSSECSBodyText"/>
      </w:pPr>
      <w:r w:rsidRPr="00637FE0">
        <w:t xml:space="preserve">Table </w:t>
      </w:r>
      <w:r>
        <w:t>3</w:t>
      </w:r>
      <w:r w:rsidRPr="00637FE0">
        <w:t xml:space="preserve"> lists the acronyms </w:t>
      </w:r>
      <w:r>
        <w:t xml:space="preserve">and abbreviations </w:t>
      </w:r>
      <w:r w:rsidR="005077AD">
        <w:t>used</w:t>
      </w:r>
      <w:r w:rsidRPr="00637FE0">
        <w:t xml:space="preserve"> throughout the ECS FY17 </w:t>
      </w:r>
      <w:r>
        <w:t>User Guide</w:t>
      </w:r>
      <w:r w:rsidRPr="00637FE0">
        <w:t>.</w:t>
      </w:r>
    </w:p>
    <w:p w14:paraId="79FCE261" w14:textId="77777777" w:rsidR="000227DF" w:rsidRPr="00721083" w:rsidRDefault="00455787" w:rsidP="00D16A7E">
      <w:pPr>
        <w:pStyle w:val="TableCaption"/>
      </w:pPr>
      <w:bookmarkStart w:id="1324" w:name="_Toc477849629"/>
      <w:bookmarkStart w:id="1325" w:name="_Toc482734976"/>
      <w:r w:rsidRPr="00D16A7E">
        <w:t>Acronyms and Abbreviations</w:t>
      </w:r>
      <w:bookmarkEnd w:id="1324"/>
      <w:bookmarkEnd w:id="1325"/>
    </w:p>
    <w:tbl>
      <w:tblPr>
        <w:tblW w:w="5000" w:type="pct"/>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CellMar>
          <w:left w:w="115" w:type="dxa"/>
          <w:right w:w="115" w:type="dxa"/>
        </w:tblCellMar>
        <w:tblLook w:val="0000" w:firstRow="0" w:lastRow="0" w:firstColumn="0" w:lastColumn="0" w:noHBand="0" w:noVBand="0"/>
        <w:tblDescription w:val="List of acronyms and abbreviations."/>
      </w:tblPr>
      <w:tblGrid>
        <w:gridCol w:w="1742"/>
        <w:gridCol w:w="7848"/>
      </w:tblGrid>
      <w:tr w:rsidR="000227DF" w:rsidRPr="000227DF" w14:paraId="79FCE264" w14:textId="77777777" w:rsidTr="000227DF">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BFBFBF"/>
            <w:vAlign w:val="center"/>
          </w:tcPr>
          <w:p w14:paraId="79FCE262" w14:textId="77777777" w:rsidR="000227DF" w:rsidRPr="000227DF" w:rsidRDefault="000227DF" w:rsidP="00806F28">
            <w:pPr>
              <w:pStyle w:val="TableHeadingCentered"/>
            </w:pPr>
            <w:r w:rsidRPr="000227DF">
              <w:t>Acronym</w:t>
            </w:r>
          </w:p>
        </w:tc>
        <w:tc>
          <w:tcPr>
            <w:tcW w:w="4092" w:type="pct"/>
            <w:tcBorders>
              <w:top w:val="single" w:sz="4" w:space="0" w:color="auto"/>
              <w:left w:val="single" w:sz="4" w:space="0" w:color="auto"/>
              <w:bottom w:val="single" w:sz="4" w:space="0" w:color="auto"/>
              <w:right w:val="single" w:sz="4" w:space="0" w:color="auto"/>
            </w:tcBorders>
            <w:shd w:val="clear" w:color="auto" w:fill="BFBFBF"/>
            <w:vAlign w:val="center"/>
          </w:tcPr>
          <w:p w14:paraId="79FCE263" w14:textId="77777777" w:rsidR="000227DF" w:rsidRPr="000227DF" w:rsidRDefault="000227DF" w:rsidP="00806F28">
            <w:pPr>
              <w:pStyle w:val="TableHeadingCentered"/>
            </w:pPr>
            <w:r w:rsidRPr="000227DF">
              <w:t>Description</w:t>
            </w:r>
          </w:p>
        </w:tc>
      </w:tr>
      <w:tr w:rsidR="0025169C" w:rsidRPr="000227DF" w14:paraId="79FCE267"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65" w14:textId="77777777" w:rsidR="0025169C" w:rsidRPr="000227DF" w:rsidRDefault="0025169C" w:rsidP="00806F28">
            <w:pPr>
              <w:pStyle w:val="TableText"/>
            </w:pPr>
            <w:r>
              <w:t>2FA</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66" w14:textId="77777777" w:rsidR="0025169C" w:rsidRPr="000227DF" w:rsidRDefault="0025169C" w:rsidP="00806F28">
            <w:pPr>
              <w:pStyle w:val="TableText"/>
            </w:pPr>
            <w:r>
              <w:t>2 Factor Authentication</w:t>
            </w:r>
          </w:p>
        </w:tc>
      </w:tr>
      <w:tr w:rsidR="000227DF" w:rsidRPr="000227DF" w14:paraId="79FCE26A"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68" w14:textId="77777777" w:rsidR="000227DF" w:rsidRPr="000227DF" w:rsidRDefault="000227DF" w:rsidP="00806F28">
            <w:pPr>
              <w:pStyle w:val="TableText"/>
            </w:pPr>
            <w:r w:rsidRPr="000227DF">
              <w:t>ADPAC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69" w14:textId="77777777" w:rsidR="000227DF" w:rsidRPr="000227DF" w:rsidRDefault="000227DF" w:rsidP="00806F28">
            <w:pPr>
              <w:pStyle w:val="TableText"/>
            </w:pPr>
            <w:r w:rsidRPr="000227DF">
              <w:t>Automatic Data Processing Application Coordinators</w:t>
            </w:r>
          </w:p>
        </w:tc>
      </w:tr>
      <w:tr w:rsidR="000227DF" w:rsidRPr="000227DF" w14:paraId="79FCE26D"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6B" w14:textId="77777777" w:rsidR="000227DF" w:rsidRPr="000227DF" w:rsidRDefault="000227DF" w:rsidP="00806F28">
            <w:pPr>
              <w:pStyle w:val="TableText"/>
            </w:pPr>
            <w:r w:rsidRPr="000227DF">
              <w:t>CCOW</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6C" w14:textId="77777777" w:rsidR="000227DF" w:rsidRPr="000227DF" w:rsidRDefault="000227DF" w:rsidP="00806F28">
            <w:pPr>
              <w:pStyle w:val="TableText"/>
            </w:pPr>
            <w:r w:rsidRPr="000227DF">
              <w:t>Clinical Context Object Workgroup</w:t>
            </w:r>
          </w:p>
        </w:tc>
      </w:tr>
      <w:tr w:rsidR="000227DF" w:rsidRPr="000227DF" w14:paraId="79FCE270"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6E" w14:textId="77777777" w:rsidR="000227DF" w:rsidRPr="000227DF" w:rsidRDefault="000227DF" w:rsidP="00806F28">
            <w:pPr>
              <w:pStyle w:val="TableText"/>
            </w:pPr>
            <w:r w:rsidRPr="000227DF">
              <w:t>CHAR4</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6F" w14:textId="77777777" w:rsidR="000227DF" w:rsidRPr="000227DF" w:rsidRDefault="000227DF" w:rsidP="00941184">
            <w:pPr>
              <w:pStyle w:val="TableText"/>
            </w:pPr>
            <w:r w:rsidRPr="000227DF">
              <w:t>A 4-character code</w:t>
            </w:r>
          </w:p>
        </w:tc>
      </w:tr>
      <w:tr w:rsidR="000227DF" w:rsidRPr="000227DF" w14:paraId="79FCE273"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71" w14:textId="77777777" w:rsidR="000227DF" w:rsidRPr="000227DF" w:rsidRDefault="000227DF" w:rsidP="00806F28">
            <w:pPr>
              <w:pStyle w:val="TableText"/>
            </w:pPr>
            <w:r w:rsidRPr="000227DF">
              <w:t>CM</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72" w14:textId="77777777" w:rsidR="000227DF" w:rsidRPr="000227DF" w:rsidRDefault="000227DF" w:rsidP="00806F28">
            <w:pPr>
              <w:pStyle w:val="TableText"/>
            </w:pPr>
            <w:r w:rsidRPr="000227DF">
              <w:t>Clinical Modification</w:t>
            </w:r>
          </w:p>
        </w:tc>
      </w:tr>
      <w:tr w:rsidR="000227DF" w:rsidRPr="000227DF" w14:paraId="79FCE276"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74" w14:textId="77777777" w:rsidR="000227DF" w:rsidRPr="000227DF" w:rsidRDefault="000227DF" w:rsidP="00806F28">
            <w:pPr>
              <w:pStyle w:val="TableText"/>
            </w:pPr>
            <w:r w:rsidRPr="000227DF">
              <w:t>CPRS</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75" w14:textId="77777777" w:rsidR="000227DF" w:rsidRPr="000227DF" w:rsidRDefault="000227DF" w:rsidP="00806F28">
            <w:pPr>
              <w:pStyle w:val="TableText"/>
            </w:pPr>
            <w:r w:rsidRPr="000227DF">
              <w:t>Computerized Patient Record System</w:t>
            </w:r>
          </w:p>
        </w:tc>
      </w:tr>
      <w:tr w:rsidR="000227DF" w:rsidRPr="000227DF" w14:paraId="79FCE279"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77" w14:textId="77777777" w:rsidR="000227DF" w:rsidRPr="000227DF" w:rsidRDefault="000227DF" w:rsidP="00806F28">
            <w:pPr>
              <w:pStyle w:val="TableText"/>
            </w:pPr>
            <w:r w:rsidRPr="000227DF">
              <w:t>CPT</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78" w14:textId="77777777" w:rsidR="000227DF" w:rsidRPr="000227DF" w:rsidRDefault="000227DF" w:rsidP="00806F28">
            <w:pPr>
              <w:pStyle w:val="TableText"/>
            </w:pPr>
            <w:r w:rsidRPr="000227DF">
              <w:t>Current Procedural Terminology</w:t>
            </w:r>
          </w:p>
        </w:tc>
      </w:tr>
      <w:tr w:rsidR="005077AD" w:rsidRPr="000227DF" w14:paraId="79FCE27C" w14:textId="77777777" w:rsidTr="003E132C">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7A" w14:textId="77777777" w:rsidR="005077AD" w:rsidRPr="000227DF" w:rsidRDefault="005077AD" w:rsidP="003E132C">
            <w:pPr>
              <w:pStyle w:val="TableText"/>
            </w:pPr>
            <w:r>
              <w:t>DIAG</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7B" w14:textId="77777777" w:rsidR="005077AD" w:rsidRPr="000227DF" w:rsidRDefault="005077AD" w:rsidP="003E132C">
            <w:pPr>
              <w:pStyle w:val="TableText"/>
            </w:pPr>
            <w:r>
              <w:t>Diagnosis</w:t>
            </w:r>
          </w:p>
        </w:tc>
      </w:tr>
      <w:tr w:rsidR="000227DF" w:rsidRPr="000227DF" w14:paraId="79FCE27F"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7D" w14:textId="77777777" w:rsidR="000227DF" w:rsidRPr="000227DF" w:rsidRDefault="000227DF" w:rsidP="00806F28">
            <w:pPr>
              <w:pStyle w:val="TableText"/>
            </w:pPr>
            <w:r w:rsidRPr="000227DF">
              <w:t xml:space="preserve">DSS </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7E" w14:textId="77777777" w:rsidR="000227DF" w:rsidRPr="000227DF" w:rsidRDefault="00A41A71" w:rsidP="00806F28">
            <w:pPr>
              <w:pStyle w:val="TableText"/>
            </w:pPr>
            <w:r>
              <w:t>Decision Support System</w:t>
            </w:r>
          </w:p>
        </w:tc>
      </w:tr>
      <w:tr w:rsidR="000227DF" w:rsidRPr="000227DF" w14:paraId="79FCE282"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80" w14:textId="77777777" w:rsidR="000227DF" w:rsidRPr="000227DF" w:rsidRDefault="000227DF" w:rsidP="00806F28">
            <w:pPr>
              <w:pStyle w:val="TableText"/>
            </w:pPr>
            <w:r w:rsidRPr="000227DF">
              <w:t>EC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81" w14:textId="77777777" w:rsidR="000227DF" w:rsidRPr="000227DF" w:rsidRDefault="000227DF" w:rsidP="00806F28">
            <w:pPr>
              <w:pStyle w:val="TableText"/>
            </w:pPr>
            <w:r w:rsidRPr="000227DF">
              <w:t>Event Capture</w:t>
            </w:r>
          </w:p>
        </w:tc>
      </w:tr>
      <w:tr w:rsidR="000227DF" w:rsidRPr="000227DF" w14:paraId="79FCE285"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83" w14:textId="77777777" w:rsidR="000227DF" w:rsidRPr="000227DF" w:rsidRDefault="000227DF" w:rsidP="00806F28">
            <w:pPr>
              <w:pStyle w:val="TableText"/>
            </w:pPr>
            <w:r w:rsidRPr="000227DF">
              <w:t>ECALLU</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84" w14:textId="77777777" w:rsidR="000227DF" w:rsidRPr="000227DF" w:rsidRDefault="000227DF" w:rsidP="00806F28">
            <w:pPr>
              <w:pStyle w:val="TableText"/>
            </w:pPr>
            <w:r w:rsidRPr="000227DF">
              <w:t>Security Key - Event Capture All DSS Units</w:t>
            </w:r>
          </w:p>
        </w:tc>
      </w:tr>
      <w:tr w:rsidR="000227DF" w:rsidRPr="000227DF" w14:paraId="79FCE288"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86" w14:textId="77777777" w:rsidR="000227DF" w:rsidRPr="000227DF" w:rsidRDefault="000227DF" w:rsidP="00806F28">
            <w:pPr>
              <w:pStyle w:val="TableText"/>
            </w:pPr>
            <w:r w:rsidRPr="000227DF">
              <w:t>ECMGR</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87" w14:textId="77777777" w:rsidR="000227DF" w:rsidRPr="000227DF" w:rsidRDefault="000227DF" w:rsidP="00806F28">
            <w:pPr>
              <w:pStyle w:val="TableText"/>
            </w:pPr>
            <w:r w:rsidRPr="000227DF">
              <w:t>Security Key - Event Capture Manager</w:t>
            </w:r>
          </w:p>
        </w:tc>
      </w:tr>
      <w:tr w:rsidR="000227DF" w:rsidRPr="000227DF" w14:paraId="79FCE28B"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89" w14:textId="77777777" w:rsidR="000227DF" w:rsidRPr="000227DF" w:rsidRDefault="000227DF" w:rsidP="00806F28">
            <w:pPr>
              <w:pStyle w:val="TableText"/>
            </w:pPr>
            <w:r w:rsidRPr="000227DF">
              <w:t>ECNORPT</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8A" w14:textId="77777777" w:rsidR="000227DF" w:rsidRPr="000227DF" w:rsidRDefault="000227DF" w:rsidP="00806F28">
            <w:pPr>
              <w:pStyle w:val="TableText"/>
            </w:pPr>
            <w:r w:rsidRPr="000227DF">
              <w:t>Security Key - Event Capture No Reports</w:t>
            </w:r>
          </w:p>
        </w:tc>
      </w:tr>
      <w:tr w:rsidR="005077AD" w:rsidRPr="000227DF" w14:paraId="79FCE28E" w14:textId="77777777" w:rsidTr="003E132C">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8C" w14:textId="77777777" w:rsidR="005077AD" w:rsidRPr="000227DF" w:rsidRDefault="005077AD" w:rsidP="003E132C">
            <w:pPr>
              <w:pStyle w:val="TableText"/>
            </w:pPr>
            <w:r>
              <w:t>ECPATIENT</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8D" w14:textId="77777777" w:rsidR="005077AD" w:rsidRPr="000227DF" w:rsidRDefault="005077AD" w:rsidP="003E132C">
            <w:pPr>
              <w:pStyle w:val="TableText"/>
            </w:pPr>
            <w:r>
              <w:t>Event Capture Patient</w:t>
            </w:r>
          </w:p>
        </w:tc>
      </w:tr>
      <w:tr w:rsidR="005077AD" w:rsidRPr="000227DF" w14:paraId="79FCE291" w14:textId="77777777" w:rsidTr="003E132C">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8F" w14:textId="77777777" w:rsidR="005077AD" w:rsidRPr="000227DF" w:rsidRDefault="005077AD" w:rsidP="003E132C">
            <w:pPr>
              <w:pStyle w:val="TableText"/>
            </w:pPr>
            <w:r>
              <w:t>ECPROVIDER</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90" w14:textId="77777777" w:rsidR="005077AD" w:rsidRPr="000227DF" w:rsidRDefault="005077AD" w:rsidP="003E132C">
            <w:pPr>
              <w:pStyle w:val="TableText"/>
            </w:pPr>
            <w:r>
              <w:t>Event Capture Provider</w:t>
            </w:r>
          </w:p>
        </w:tc>
      </w:tr>
      <w:tr w:rsidR="000227DF" w:rsidRPr="000227DF" w14:paraId="79FCE294"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92" w14:textId="77777777" w:rsidR="000227DF" w:rsidRPr="000227DF" w:rsidRDefault="000227DF" w:rsidP="00806F28">
            <w:pPr>
              <w:pStyle w:val="TableText"/>
            </w:pPr>
            <w:r w:rsidRPr="000227DF">
              <w:t>ECS</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93" w14:textId="77777777" w:rsidR="000227DF" w:rsidRPr="000227DF" w:rsidRDefault="000227DF" w:rsidP="00806F28">
            <w:pPr>
              <w:pStyle w:val="TableText"/>
            </w:pPr>
            <w:r w:rsidRPr="000227DF">
              <w:t>Event Capture System</w:t>
            </w:r>
          </w:p>
        </w:tc>
      </w:tr>
      <w:tr w:rsidR="000227DF" w:rsidRPr="000227DF" w14:paraId="79FCE297"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95" w14:textId="77777777" w:rsidR="000227DF" w:rsidRPr="000227DF" w:rsidRDefault="000227DF" w:rsidP="00806F28">
            <w:pPr>
              <w:pStyle w:val="TableText"/>
            </w:pPr>
            <w:r w:rsidRPr="000227DF">
              <w:t>ECSPSH</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96" w14:textId="77777777" w:rsidR="000227DF" w:rsidRPr="000227DF" w:rsidRDefault="000227DF" w:rsidP="00806F28">
            <w:pPr>
              <w:pStyle w:val="TableText"/>
            </w:pPr>
            <w:r w:rsidRPr="000227DF">
              <w:t>Security Key - Event Capture Spreadsheet</w:t>
            </w:r>
          </w:p>
        </w:tc>
      </w:tr>
      <w:tr w:rsidR="000227DF" w:rsidRPr="000227DF" w14:paraId="79FCE29A"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98" w14:textId="77777777" w:rsidR="000227DF" w:rsidRPr="000227DF" w:rsidRDefault="000227DF" w:rsidP="00806F28">
            <w:pPr>
              <w:pStyle w:val="TableText"/>
            </w:pPr>
            <w:r w:rsidRPr="000227DF">
              <w:t>FY</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99" w14:textId="77777777" w:rsidR="000227DF" w:rsidRPr="000227DF" w:rsidRDefault="000227DF" w:rsidP="00806F28">
            <w:pPr>
              <w:pStyle w:val="TableText"/>
            </w:pPr>
            <w:r w:rsidRPr="000227DF">
              <w:t>Fiscal Year</w:t>
            </w:r>
          </w:p>
        </w:tc>
      </w:tr>
      <w:tr w:rsidR="000227DF" w:rsidRPr="000227DF" w14:paraId="79FCE29D"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9B" w14:textId="77777777" w:rsidR="000227DF" w:rsidRPr="000227DF" w:rsidRDefault="000227DF" w:rsidP="00806F28">
            <w:pPr>
              <w:pStyle w:val="TableText"/>
            </w:pPr>
            <w:r w:rsidRPr="000227DF">
              <w:t>GUI</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9C" w14:textId="77777777" w:rsidR="000227DF" w:rsidRPr="000227DF" w:rsidRDefault="000227DF" w:rsidP="00806F28">
            <w:pPr>
              <w:pStyle w:val="TableText"/>
            </w:pPr>
            <w:r w:rsidRPr="000227DF">
              <w:t>Graphical User Interface</w:t>
            </w:r>
          </w:p>
        </w:tc>
      </w:tr>
      <w:tr w:rsidR="000227DF" w:rsidRPr="000227DF" w14:paraId="79FCE2A0"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9E" w14:textId="77777777" w:rsidR="000227DF" w:rsidRPr="000227DF" w:rsidRDefault="000227DF" w:rsidP="00806F28">
            <w:pPr>
              <w:pStyle w:val="TableText"/>
            </w:pPr>
            <w:r w:rsidRPr="000227DF">
              <w:t>ICD</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9F" w14:textId="77777777" w:rsidR="000227DF" w:rsidRPr="000227DF" w:rsidRDefault="000227DF" w:rsidP="00806F28">
            <w:pPr>
              <w:pStyle w:val="TableText"/>
            </w:pPr>
            <w:r w:rsidRPr="000227DF">
              <w:t>International Classification of Diseases</w:t>
            </w:r>
          </w:p>
        </w:tc>
      </w:tr>
      <w:tr w:rsidR="005077AD" w:rsidRPr="000227DF" w14:paraId="79FCE2A3" w14:textId="77777777" w:rsidTr="003E132C">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A1" w14:textId="77777777" w:rsidR="005077AD" w:rsidRPr="000227DF" w:rsidRDefault="005077AD" w:rsidP="003E132C">
            <w:pPr>
              <w:pStyle w:val="TableText"/>
            </w:pPr>
            <w:r>
              <w:t>ID</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A2" w14:textId="77777777" w:rsidR="005077AD" w:rsidRPr="000227DF" w:rsidRDefault="005077AD" w:rsidP="003E132C">
            <w:pPr>
              <w:pStyle w:val="TableText"/>
              <w:rPr>
                <w:rFonts w:cs="Arial"/>
              </w:rPr>
            </w:pPr>
            <w:r>
              <w:rPr>
                <w:rFonts w:cs="Arial"/>
                <w:bCs/>
                <w:color w:val="000000"/>
                <w:szCs w:val="18"/>
              </w:rPr>
              <w:t>Identification</w:t>
            </w:r>
          </w:p>
        </w:tc>
      </w:tr>
      <w:tr w:rsidR="000227DF" w:rsidRPr="000227DF" w14:paraId="79FCE2A6"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A4" w14:textId="77777777" w:rsidR="000227DF" w:rsidRPr="000227DF" w:rsidRDefault="000227DF" w:rsidP="00806F28">
            <w:pPr>
              <w:pStyle w:val="TableText"/>
            </w:pPr>
            <w:r w:rsidRPr="000227DF">
              <w:t>IEN</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A5" w14:textId="77777777" w:rsidR="000227DF" w:rsidRPr="000227DF" w:rsidRDefault="000227DF" w:rsidP="00806F28">
            <w:pPr>
              <w:pStyle w:val="TableText"/>
              <w:rPr>
                <w:rFonts w:cs="Arial"/>
              </w:rPr>
            </w:pPr>
            <w:r w:rsidRPr="000227DF">
              <w:rPr>
                <w:rFonts w:cs="Arial"/>
                <w:bCs/>
                <w:color w:val="000000"/>
                <w:szCs w:val="18"/>
              </w:rPr>
              <w:t>Internal Entry Number</w:t>
            </w:r>
          </w:p>
        </w:tc>
      </w:tr>
      <w:tr w:rsidR="000227DF" w:rsidRPr="000227DF" w14:paraId="79FCE2A9"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A7" w14:textId="77777777" w:rsidR="000227DF" w:rsidRPr="000227DF" w:rsidRDefault="000227DF" w:rsidP="00806F28">
            <w:pPr>
              <w:pStyle w:val="TableText"/>
            </w:pPr>
            <w:r w:rsidRPr="000227DF">
              <w:t>IPC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A8" w14:textId="77777777" w:rsidR="000227DF" w:rsidRPr="000227DF" w:rsidRDefault="000227DF" w:rsidP="00806F28">
            <w:pPr>
              <w:pStyle w:val="TableText"/>
            </w:pPr>
            <w:r w:rsidRPr="000227DF">
              <w:t xml:space="preserve">Inactive Person Class </w:t>
            </w:r>
          </w:p>
        </w:tc>
      </w:tr>
      <w:tr w:rsidR="000227DF" w:rsidRPr="000227DF" w14:paraId="79FCE2AC"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AA" w14:textId="77777777" w:rsidR="000227DF" w:rsidRPr="000227DF" w:rsidRDefault="000227DF" w:rsidP="00806F28">
            <w:pPr>
              <w:pStyle w:val="TableText"/>
            </w:pPr>
            <w:r w:rsidRPr="000227DF">
              <w:t>IRM</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AB" w14:textId="77777777" w:rsidR="000227DF" w:rsidRPr="000227DF" w:rsidRDefault="000227DF" w:rsidP="00A1032B">
            <w:pPr>
              <w:pStyle w:val="TableText"/>
            </w:pPr>
            <w:r w:rsidRPr="000227DF">
              <w:t>Information Resource Manage</w:t>
            </w:r>
            <w:r w:rsidR="00A1032B">
              <w:t>r</w:t>
            </w:r>
          </w:p>
        </w:tc>
      </w:tr>
      <w:tr w:rsidR="000227DF" w:rsidRPr="000227DF" w14:paraId="79FCE2AF"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AD" w14:textId="77777777" w:rsidR="000227DF" w:rsidRPr="000227DF" w:rsidRDefault="000227DF" w:rsidP="00806F28">
            <w:pPr>
              <w:pStyle w:val="TableText"/>
            </w:pPr>
            <w:r w:rsidRPr="000227DF">
              <w:t>JAWS</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AE" w14:textId="77777777" w:rsidR="000227DF" w:rsidRPr="000227DF" w:rsidRDefault="000227DF" w:rsidP="00806F28">
            <w:pPr>
              <w:pStyle w:val="TableText"/>
            </w:pPr>
            <w:r w:rsidRPr="000227DF">
              <w:rPr>
                <w:color w:val="000000"/>
              </w:rPr>
              <w:t xml:space="preserve">Job Access </w:t>
            </w:r>
            <w:r w:rsidRPr="000227DF">
              <w:t>w</w:t>
            </w:r>
            <w:r w:rsidRPr="000227DF">
              <w:rPr>
                <w:color w:val="000000"/>
              </w:rPr>
              <w:t>ith Speech</w:t>
            </w:r>
          </w:p>
        </w:tc>
      </w:tr>
      <w:tr w:rsidR="000227DF" w:rsidRPr="000227DF" w14:paraId="79FCE2B2"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B0" w14:textId="77777777" w:rsidR="000227DF" w:rsidRPr="000227DF" w:rsidRDefault="000227DF" w:rsidP="00806F28">
            <w:pPr>
              <w:pStyle w:val="TableText"/>
            </w:pPr>
            <w:r w:rsidRPr="000227DF">
              <w:t>MAS</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B1" w14:textId="77777777" w:rsidR="000227DF" w:rsidRPr="000227DF" w:rsidRDefault="00A41A71" w:rsidP="00806F28">
            <w:pPr>
              <w:pStyle w:val="TableText"/>
            </w:pPr>
            <w:r>
              <w:t>Medical Administration Service</w:t>
            </w:r>
          </w:p>
        </w:tc>
      </w:tr>
      <w:tr w:rsidR="000227DF" w:rsidRPr="000227DF" w14:paraId="79FCE2B5"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B3" w14:textId="77777777" w:rsidR="000227DF" w:rsidRPr="000227DF" w:rsidRDefault="000227DF" w:rsidP="00806F28">
            <w:pPr>
              <w:pStyle w:val="TableText"/>
            </w:pPr>
            <w:r w:rsidRPr="000227DF">
              <w:t>MCA</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B4" w14:textId="77777777" w:rsidR="000227DF" w:rsidRPr="000227DF" w:rsidRDefault="000227DF" w:rsidP="00806F28">
            <w:pPr>
              <w:pStyle w:val="TableText"/>
            </w:pPr>
            <w:r w:rsidRPr="000227DF">
              <w:t>Managerial Cost Accounting</w:t>
            </w:r>
          </w:p>
        </w:tc>
      </w:tr>
      <w:tr w:rsidR="000227DF" w:rsidRPr="000227DF" w14:paraId="79FCE2B8"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B6" w14:textId="77777777" w:rsidR="000227DF" w:rsidRPr="000227DF" w:rsidRDefault="000227DF" w:rsidP="00806F28">
            <w:pPr>
              <w:pStyle w:val="TableText"/>
            </w:pPr>
            <w:r w:rsidRPr="000227DF">
              <w:t>MCAO</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B7" w14:textId="77777777" w:rsidR="000227DF" w:rsidRPr="000227DF" w:rsidRDefault="000227DF" w:rsidP="00806F28">
            <w:pPr>
              <w:pStyle w:val="TableText"/>
            </w:pPr>
            <w:r w:rsidRPr="000227DF">
              <w:t>Managerial Cost Accounting Office</w:t>
            </w:r>
          </w:p>
        </w:tc>
      </w:tr>
      <w:tr w:rsidR="005077AD" w:rsidRPr="000227DF" w14:paraId="79FCE2BB" w14:textId="77777777" w:rsidTr="003E132C">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B9" w14:textId="77777777" w:rsidR="005077AD" w:rsidRPr="000227DF" w:rsidRDefault="005077AD" w:rsidP="003E132C">
            <w:pPr>
              <w:pStyle w:val="TableText"/>
            </w:pPr>
            <w:r>
              <w:t>N/A</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BA" w14:textId="77777777" w:rsidR="005077AD" w:rsidRPr="000227DF" w:rsidRDefault="005077AD" w:rsidP="003E132C">
            <w:pPr>
              <w:pStyle w:val="TableText"/>
            </w:pPr>
            <w:r>
              <w:t>Not Applicable</w:t>
            </w:r>
          </w:p>
        </w:tc>
      </w:tr>
      <w:tr w:rsidR="000227DF" w:rsidRPr="000227DF" w14:paraId="79FCE2BE"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BC" w14:textId="77777777" w:rsidR="000227DF" w:rsidRPr="000227DF" w:rsidRDefault="000227DF" w:rsidP="00806F28">
            <w:pPr>
              <w:pStyle w:val="TableText"/>
            </w:pPr>
            <w:r w:rsidRPr="000227DF">
              <w:t>NPCD</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BD" w14:textId="77777777" w:rsidR="000227DF" w:rsidRPr="000227DF" w:rsidRDefault="000227DF" w:rsidP="00806F28">
            <w:pPr>
              <w:pStyle w:val="TableText"/>
            </w:pPr>
            <w:r w:rsidRPr="000227DF">
              <w:t>National Patient Care Database</w:t>
            </w:r>
          </w:p>
        </w:tc>
      </w:tr>
      <w:tr w:rsidR="000227DF" w:rsidRPr="000227DF" w14:paraId="79FCE2C1"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BF" w14:textId="77777777" w:rsidR="000227DF" w:rsidRPr="000227DF" w:rsidRDefault="000227DF" w:rsidP="00806F28">
            <w:pPr>
              <w:pStyle w:val="TableText"/>
            </w:pPr>
            <w:r w:rsidRPr="000227DF">
              <w:t>PCE</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C0" w14:textId="77777777" w:rsidR="000227DF" w:rsidRPr="000227DF" w:rsidRDefault="000227DF" w:rsidP="00806F28">
            <w:pPr>
              <w:pStyle w:val="TableText"/>
            </w:pPr>
            <w:r w:rsidRPr="000227DF">
              <w:t>Patient Care Encounter</w:t>
            </w:r>
          </w:p>
        </w:tc>
      </w:tr>
      <w:tr w:rsidR="000227DF" w:rsidRPr="000227DF" w14:paraId="79FCE2C4"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C2" w14:textId="77777777" w:rsidR="000227DF" w:rsidRPr="000227DF" w:rsidRDefault="000227DF" w:rsidP="00806F28">
            <w:pPr>
              <w:pStyle w:val="TableText"/>
            </w:pPr>
            <w:r w:rsidRPr="000227DF">
              <w:t>PIMS</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C3" w14:textId="77777777" w:rsidR="000227DF" w:rsidRPr="000227DF" w:rsidRDefault="000227DF" w:rsidP="00806F28">
            <w:pPr>
              <w:pStyle w:val="TableText"/>
            </w:pPr>
            <w:r w:rsidRPr="000227DF">
              <w:t>Patient Information Management System</w:t>
            </w:r>
          </w:p>
        </w:tc>
      </w:tr>
      <w:tr w:rsidR="00EF44B3" w:rsidRPr="000227DF" w14:paraId="79FCE2C7"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C5" w14:textId="77777777" w:rsidR="00EF44B3" w:rsidRPr="000227DF" w:rsidRDefault="00EF44B3" w:rsidP="00806F28">
            <w:pPr>
              <w:pStyle w:val="TableText"/>
            </w:pPr>
            <w:r>
              <w:t>PIV</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C6" w14:textId="77777777" w:rsidR="00EF44B3" w:rsidRPr="000227DF" w:rsidRDefault="00EF44B3" w:rsidP="00806F28">
            <w:pPr>
              <w:pStyle w:val="TableText"/>
            </w:pPr>
            <w:r w:rsidRPr="00EF44B3">
              <w:t>Personal I</w:t>
            </w:r>
            <w:r>
              <w:t>dentification Verification</w:t>
            </w:r>
          </w:p>
        </w:tc>
      </w:tr>
      <w:tr w:rsidR="000227DF" w:rsidRPr="000227DF" w14:paraId="79FCE2CA"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C8" w14:textId="77777777" w:rsidR="000227DF" w:rsidRPr="000227DF" w:rsidRDefault="000227DF" w:rsidP="00806F28">
            <w:pPr>
              <w:pStyle w:val="TableText"/>
            </w:pPr>
            <w:r w:rsidRPr="000227DF">
              <w:t>SC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C9" w14:textId="77777777" w:rsidR="000227DF" w:rsidRPr="000227DF" w:rsidRDefault="000227DF" w:rsidP="00806F28">
            <w:pPr>
              <w:pStyle w:val="TableText"/>
            </w:pPr>
            <w:r w:rsidRPr="000227DF">
              <w:t>Service Connected</w:t>
            </w:r>
          </w:p>
        </w:tc>
      </w:tr>
      <w:tr w:rsidR="000227DF" w:rsidRPr="000227DF" w14:paraId="79FCE2CD"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CB" w14:textId="77777777" w:rsidR="000227DF" w:rsidRPr="000227DF" w:rsidRDefault="000227DF" w:rsidP="00806F28">
            <w:pPr>
              <w:pStyle w:val="TableText"/>
            </w:pPr>
            <w:r w:rsidRPr="000227DF">
              <w:lastRenderedPageBreak/>
              <w:t>SSN</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CC" w14:textId="77777777" w:rsidR="000227DF" w:rsidRPr="000227DF" w:rsidRDefault="000227DF" w:rsidP="00806F28">
            <w:pPr>
              <w:pStyle w:val="TableText"/>
            </w:pPr>
            <w:r w:rsidRPr="000227DF">
              <w:t>Social Security Number</w:t>
            </w:r>
          </w:p>
        </w:tc>
      </w:tr>
      <w:tr w:rsidR="0035765D" w:rsidRPr="000227DF" w14:paraId="79FCE2D0"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CE" w14:textId="77777777" w:rsidR="0035765D" w:rsidRPr="000227DF" w:rsidRDefault="0035765D" w:rsidP="00806F28">
            <w:pPr>
              <w:pStyle w:val="TableText"/>
            </w:pPr>
            <w:r>
              <w:t>SSO</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CF" w14:textId="77777777" w:rsidR="0035765D" w:rsidRPr="000227DF" w:rsidRDefault="0035765D" w:rsidP="00806F28">
            <w:pPr>
              <w:pStyle w:val="TableText"/>
            </w:pPr>
            <w:r>
              <w:t>Single Sign-on</w:t>
            </w:r>
          </w:p>
        </w:tc>
      </w:tr>
      <w:tr w:rsidR="000227DF" w:rsidRPr="000227DF" w14:paraId="79FCE2D3"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D1" w14:textId="77777777" w:rsidR="000227DF" w:rsidRPr="000227DF" w:rsidRDefault="000227DF" w:rsidP="00806F28">
            <w:pPr>
              <w:pStyle w:val="TableText"/>
            </w:pPr>
            <w:r w:rsidRPr="000227DF">
              <w:t>T&amp;TC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D2" w14:textId="77777777" w:rsidR="000227DF" w:rsidRPr="000227DF" w:rsidRDefault="000227DF" w:rsidP="00806F28">
            <w:pPr>
              <w:pStyle w:val="TableText"/>
            </w:pPr>
            <w:r w:rsidRPr="000227DF">
              <w:t>Section 508 Accessibility Testing and Training Center</w:t>
            </w:r>
          </w:p>
        </w:tc>
      </w:tr>
      <w:tr w:rsidR="000227DF" w:rsidRPr="000227DF" w14:paraId="79FCE2D6"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D4" w14:textId="77777777" w:rsidR="000227DF" w:rsidRPr="000227DF" w:rsidRDefault="000227DF" w:rsidP="00806F28">
            <w:pPr>
              <w:pStyle w:val="TableText"/>
            </w:pPr>
            <w:r w:rsidRPr="000227DF">
              <w:t>VA</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D5" w14:textId="77777777" w:rsidR="000227DF" w:rsidRPr="000227DF" w:rsidRDefault="000227DF" w:rsidP="00806F28">
            <w:pPr>
              <w:pStyle w:val="TableText"/>
            </w:pPr>
            <w:r w:rsidRPr="000227DF">
              <w:t>Veterans Affairs</w:t>
            </w:r>
          </w:p>
        </w:tc>
      </w:tr>
      <w:tr w:rsidR="000227DF" w:rsidRPr="000227DF" w14:paraId="79FCE2D9"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D7" w14:textId="77777777" w:rsidR="000227DF" w:rsidRPr="000227DF" w:rsidRDefault="000227DF" w:rsidP="00806F28">
            <w:pPr>
              <w:pStyle w:val="TableText"/>
            </w:pPr>
            <w:r w:rsidRPr="000227DF">
              <w:t>VAMC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D8" w14:textId="77777777" w:rsidR="000227DF" w:rsidRPr="000227DF" w:rsidRDefault="000227DF" w:rsidP="00806F28">
            <w:pPr>
              <w:pStyle w:val="TableText"/>
            </w:pPr>
            <w:r w:rsidRPr="000227DF">
              <w:t>Veterans Affairs Medical Center</w:t>
            </w:r>
          </w:p>
        </w:tc>
      </w:tr>
      <w:tr w:rsidR="000227DF" w:rsidRPr="000227DF" w14:paraId="79FCE2DC"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DA" w14:textId="77777777" w:rsidR="000227DF" w:rsidRPr="000227DF" w:rsidRDefault="000227DF" w:rsidP="00806F28">
            <w:pPr>
              <w:pStyle w:val="TableText"/>
            </w:pPr>
            <w:r w:rsidRPr="000227DF">
              <w:t>VDL</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DB" w14:textId="77777777" w:rsidR="000227DF" w:rsidRPr="000227DF" w:rsidRDefault="000227DF" w:rsidP="00C50328">
            <w:pPr>
              <w:pStyle w:val="TableText"/>
            </w:pPr>
            <w:r w:rsidRPr="000227DF">
              <w:rPr>
                <w:szCs w:val="24"/>
              </w:rPr>
              <w:t>V</w:t>
            </w:r>
            <w:r w:rsidR="00BA36B3">
              <w:rPr>
                <w:szCs w:val="24"/>
              </w:rPr>
              <w:t xml:space="preserve">A Software </w:t>
            </w:r>
            <w:r w:rsidRPr="000227DF">
              <w:rPr>
                <w:szCs w:val="24"/>
              </w:rPr>
              <w:t>Document Library</w:t>
            </w:r>
          </w:p>
        </w:tc>
      </w:tr>
      <w:tr w:rsidR="006611A1" w:rsidRPr="000227DF" w14:paraId="79FCE2DF"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DD" w14:textId="77777777" w:rsidR="006611A1" w:rsidRPr="000227DF" w:rsidRDefault="006611A1" w:rsidP="00806F28">
            <w:pPr>
              <w:pStyle w:val="TableText"/>
            </w:pPr>
            <w:r>
              <w:t>VHA</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DE" w14:textId="77777777" w:rsidR="006611A1" w:rsidRPr="000227DF" w:rsidRDefault="006611A1" w:rsidP="00C50328">
            <w:pPr>
              <w:pStyle w:val="TableText"/>
              <w:rPr>
                <w:szCs w:val="24"/>
              </w:rPr>
            </w:pPr>
            <w:r w:rsidRPr="006611A1">
              <w:rPr>
                <w:szCs w:val="24"/>
              </w:rPr>
              <w:t>Veterans Health Administration</w:t>
            </w:r>
          </w:p>
        </w:tc>
      </w:tr>
      <w:tr w:rsidR="005077AD" w:rsidRPr="000227DF" w14:paraId="79FCE2E2" w14:textId="77777777" w:rsidTr="003E132C">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E0" w14:textId="77777777" w:rsidR="005077AD" w:rsidRPr="000227DF" w:rsidRDefault="005077AD" w:rsidP="003E132C">
            <w:pPr>
              <w:pStyle w:val="TableText"/>
            </w:pPr>
            <w:r>
              <w:t>VIP</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E1" w14:textId="77777777" w:rsidR="005077AD" w:rsidRPr="000227DF" w:rsidRDefault="005077AD" w:rsidP="003E132C">
            <w:pPr>
              <w:pStyle w:val="TableText"/>
            </w:pPr>
            <w:r>
              <w:t>Veteran-focused Integrated Process</w:t>
            </w:r>
          </w:p>
        </w:tc>
      </w:tr>
      <w:tr w:rsidR="000227DF" w:rsidRPr="000227DF" w14:paraId="79FCE2E5" w14:textId="77777777" w:rsidTr="000227DF">
        <w:trPr>
          <w:cantSplit/>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9FCE2E3" w14:textId="77777777" w:rsidR="000227DF" w:rsidRPr="000227DF" w:rsidRDefault="000227DF" w:rsidP="00806F28">
            <w:pPr>
              <w:pStyle w:val="TableText"/>
            </w:pPr>
            <w:r w:rsidRPr="000227DF">
              <w:t>VistA</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9FCE2E4" w14:textId="77777777" w:rsidR="000227DF" w:rsidRPr="000227DF" w:rsidRDefault="000227DF" w:rsidP="00806F28">
            <w:pPr>
              <w:pStyle w:val="TableText"/>
            </w:pPr>
            <w:r w:rsidRPr="000227DF">
              <w:t>Veterans Health Information Systems and Technology Architecture</w:t>
            </w:r>
          </w:p>
        </w:tc>
      </w:tr>
    </w:tbl>
    <w:p w14:paraId="79FCE2E6" w14:textId="77777777" w:rsidR="00363C41" w:rsidRPr="00CB50BC" w:rsidRDefault="00363C41" w:rsidP="00DD3520">
      <w:pPr>
        <w:pStyle w:val="DSSECSBodyText"/>
      </w:pPr>
    </w:p>
    <w:p w14:paraId="79FCE2E7" w14:textId="77777777" w:rsidR="00EF492F" w:rsidRPr="00CB50BC" w:rsidRDefault="00EF492F" w:rsidP="00DD3520">
      <w:pPr>
        <w:pStyle w:val="DSSECSBodyText"/>
        <w:sectPr w:rsidR="00EF492F" w:rsidRPr="00CB50BC" w:rsidSect="00865FC9">
          <w:headerReference w:type="even" r:id="rId267"/>
          <w:headerReference w:type="default" r:id="rId268"/>
          <w:headerReference w:type="first" r:id="rId269"/>
          <w:pgSz w:w="12240" w:h="15840" w:code="1"/>
          <w:pgMar w:top="1440" w:right="1440" w:bottom="1440" w:left="1440" w:header="720" w:footer="504" w:gutter="0"/>
          <w:pgNumType w:start="1" w:chapStyle="6"/>
          <w:cols w:space="720"/>
          <w:docGrid w:linePitch="360"/>
        </w:sectPr>
      </w:pPr>
    </w:p>
    <w:p w14:paraId="79FCE2E8" w14:textId="77777777" w:rsidR="00BC52FF" w:rsidRPr="00D16A7E" w:rsidRDefault="000227DF" w:rsidP="00D16A7E">
      <w:pPr>
        <w:pStyle w:val="Heading6"/>
      </w:pPr>
      <w:bookmarkStart w:id="1326" w:name="_Toc427223255"/>
      <w:bookmarkStart w:id="1327" w:name="_Toc477938705"/>
      <w:bookmarkStart w:id="1328" w:name="_Toc482734971"/>
      <w:r w:rsidRPr="00D16A7E">
        <w:lastRenderedPageBreak/>
        <w:t>Glossary</w:t>
      </w:r>
      <w:bookmarkEnd w:id="1326"/>
      <w:bookmarkEnd w:id="1327"/>
      <w:bookmarkEnd w:id="1328"/>
    </w:p>
    <w:p w14:paraId="79FCE2E9" w14:textId="77777777" w:rsidR="00967CEC" w:rsidRPr="005723DF" w:rsidRDefault="005723DF" w:rsidP="005723DF">
      <w:pPr>
        <w:pStyle w:val="DSSECSBodyText"/>
        <w:rPr>
          <w:sz w:val="18"/>
        </w:rPr>
      </w:pPr>
      <w:r w:rsidRPr="000A134C">
        <w:t xml:space="preserve">Table </w:t>
      </w:r>
      <w:r>
        <w:t>4</w:t>
      </w:r>
      <w:r w:rsidRPr="000A134C">
        <w:t xml:space="preserve"> lists </w:t>
      </w:r>
      <w:r>
        <w:t xml:space="preserve">some of </w:t>
      </w:r>
      <w:r w:rsidRPr="000A134C">
        <w:t xml:space="preserve">the </w:t>
      </w:r>
      <w:r>
        <w:t xml:space="preserve">terms </w:t>
      </w:r>
      <w:r w:rsidR="007E0C89">
        <w:t>used</w:t>
      </w:r>
      <w:r>
        <w:t xml:space="preserve"> throughout the ECS FY17 User</w:t>
      </w:r>
      <w:r w:rsidR="00B34906">
        <w:t>’s</w:t>
      </w:r>
      <w:r>
        <w:t xml:space="preserve"> Guide</w:t>
      </w:r>
      <w:r w:rsidRPr="00206EC2">
        <w:rPr>
          <w:rFonts w:eastAsia="Arial Unicode MS"/>
        </w:rPr>
        <w:t>.</w:t>
      </w:r>
    </w:p>
    <w:p w14:paraId="79FCE2EA" w14:textId="77777777" w:rsidR="000227DF" w:rsidRDefault="00455787" w:rsidP="000227DF">
      <w:pPr>
        <w:pStyle w:val="TableCaption"/>
      </w:pPr>
      <w:bookmarkStart w:id="1329" w:name="_Toc477849630"/>
      <w:bookmarkStart w:id="1330" w:name="_Toc482734977"/>
      <w:r>
        <w:t>Glossary Terms</w:t>
      </w:r>
      <w:bookmarkEnd w:id="1329"/>
      <w:bookmarkEnd w:id="1330"/>
    </w:p>
    <w:tbl>
      <w:tblPr>
        <w:tblW w:w="5000" w:type="pct"/>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CellMar>
          <w:left w:w="115" w:type="dxa"/>
          <w:right w:w="115" w:type="dxa"/>
        </w:tblCellMar>
        <w:tblLook w:val="0000" w:firstRow="0" w:lastRow="0" w:firstColumn="0" w:lastColumn="0" w:noHBand="0" w:noVBand="0"/>
        <w:tblDescription w:val="Glossary terms."/>
      </w:tblPr>
      <w:tblGrid>
        <w:gridCol w:w="2365"/>
        <w:gridCol w:w="7225"/>
      </w:tblGrid>
      <w:tr w:rsidR="000227DF" w:rsidRPr="000227DF" w14:paraId="79FCE2ED" w14:textId="77777777" w:rsidTr="000227DF">
        <w:trPr>
          <w:cantSplit/>
          <w:tblHeader/>
        </w:trPr>
        <w:tc>
          <w:tcPr>
            <w:tcW w:w="1233" w:type="pct"/>
            <w:tcBorders>
              <w:top w:val="single" w:sz="4" w:space="0" w:color="auto"/>
              <w:left w:val="single" w:sz="4" w:space="0" w:color="auto"/>
              <w:bottom w:val="single" w:sz="4" w:space="0" w:color="auto"/>
              <w:right w:val="single" w:sz="4" w:space="0" w:color="auto"/>
            </w:tcBorders>
            <w:shd w:val="clear" w:color="auto" w:fill="BFBFBF"/>
            <w:vAlign w:val="center"/>
          </w:tcPr>
          <w:p w14:paraId="79FCE2EB" w14:textId="77777777" w:rsidR="000227DF" w:rsidRPr="000227DF" w:rsidRDefault="000227DF" w:rsidP="00806F28">
            <w:pPr>
              <w:pStyle w:val="TableHeadingCentered"/>
            </w:pPr>
            <w:r w:rsidRPr="000227DF">
              <w:t>Term</w:t>
            </w:r>
          </w:p>
        </w:tc>
        <w:tc>
          <w:tcPr>
            <w:tcW w:w="3767" w:type="pct"/>
            <w:tcBorders>
              <w:top w:val="single" w:sz="4" w:space="0" w:color="auto"/>
              <w:left w:val="single" w:sz="4" w:space="0" w:color="auto"/>
              <w:bottom w:val="single" w:sz="4" w:space="0" w:color="auto"/>
              <w:right w:val="single" w:sz="4" w:space="0" w:color="auto"/>
            </w:tcBorders>
            <w:shd w:val="clear" w:color="auto" w:fill="BFBFBF"/>
            <w:vAlign w:val="center"/>
          </w:tcPr>
          <w:p w14:paraId="79FCE2EC" w14:textId="77777777" w:rsidR="000227DF" w:rsidRPr="000227DF" w:rsidRDefault="000227DF" w:rsidP="00806F28">
            <w:pPr>
              <w:pStyle w:val="TableHeadingCentered"/>
            </w:pPr>
            <w:r w:rsidRPr="000227DF">
              <w:t>Description</w:t>
            </w:r>
          </w:p>
        </w:tc>
      </w:tr>
      <w:tr w:rsidR="000227DF" w:rsidRPr="000227DF" w14:paraId="79FCE2F0"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2EE" w14:textId="77777777" w:rsidR="000227DF" w:rsidRPr="000227DF" w:rsidRDefault="000227DF" w:rsidP="00806F28">
            <w:pPr>
              <w:pStyle w:val="TableText"/>
            </w:pPr>
            <w:r w:rsidRPr="000227DF">
              <w:t>Associated Clinic</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2EF" w14:textId="77777777" w:rsidR="000227DF" w:rsidRPr="000227DF" w:rsidRDefault="000227DF" w:rsidP="00806F28">
            <w:pPr>
              <w:pStyle w:val="TableText"/>
            </w:pPr>
            <w:r w:rsidRPr="000227DF">
              <w:rPr>
                <w:rFonts w:cs="Arial"/>
                <w:szCs w:val="17"/>
              </w:rPr>
              <w:t xml:space="preserve">The Associated Clinic of the Event Capture (EC) Procedure. </w:t>
            </w:r>
            <w:r w:rsidRPr="000227DF">
              <w:rPr>
                <w:rFonts w:eastAsia="Batang" w:cs="Arial"/>
                <w:noProof/>
                <w:szCs w:val="17"/>
                <w:lang w:eastAsia="ko-KR"/>
              </w:rPr>
              <w:t>CLINIC IEN is retrieved from the ASSOCIATED CLINIC field (#26) of the EVENT CAPTURE PATIENT file (#721).</w:t>
            </w:r>
          </w:p>
        </w:tc>
      </w:tr>
      <w:tr w:rsidR="000227DF" w:rsidRPr="000227DF" w14:paraId="79FCE2F3"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2F1" w14:textId="77777777" w:rsidR="000227DF" w:rsidRPr="000227DF" w:rsidRDefault="000227DF" w:rsidP="00806F28">
            <w:pPr>
              <w:pStyle w:val="TableText"/>
            </w:pPr>
            <w:r w:rsidRPr="000227DF">
              <w:t>Associated Stop Code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2F2" w14:textId="77777777" w:rsidR="000227DF" w:rsidRPr="000227DF" w:rsidRDefault="000227DF" w:rsidP="00806F28">
            <w:pPr>
              <w:pStyle w:val="TableText"/>
            </w:pPr>
            <w:r w:rsidRPr="000227DF">
              <w:t>The Stop Code that most closely represents the DSS Unit workload.</w:t>
            </w:r>
          </w:p>
        </w:tc>
      </w:tr>
      <w:tr w:rsidR="000227DF" w:rsidRPr="000227DF" w14:paraId="79FCE2F6"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2F4" w14:textId="77777777" w:rsidR="000227DF" w:rsidRPr="000227DF" w:rsidRDefault="000227DF" w:rsidP="00806F28">
            <w:pPr>
              <w:pStyle w:val="TableText"/>
            </w:pPr>
            <w:r w:rsidRPr="000227DF">
              <w:t>Category</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2F5" w14:textId="77777777" w:rsidR="000227DF" w:rsidRPr="000227DF" w:rsidRDefault="000227DF" w:rsidP="00806F28">
            <w:pPr>
              <w:pStyle w:val="TableText"/>
            </w:pPr>
            <w:r w:rsidRPr="000227DF">
              <w:t>Category provides Event Capture a common level to group associated procedures. Multiple procedures can be defined for each category.</w:t>
            </w:r>
          </w:p>
        </w:tc>
      </w:tr>
      <w:tr w:rsidR="000227DF" w:rsidRPr="000227DF" w14:paraId="79FCE2F9"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2F7" w14:textId="77777777" w:rsidR="000227DF" w:rsidRPr="000227DF" w:rsidRDefault="000227DF" w:rsidP="00806F28">
            <w:pPr>
              <w:pStyle w:val="TableText"/>
            </w:pPr>
            <w:r w:rsidRPr="000227DF">
              <w:t>CCOW</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2F8" w14:textId="77777777" w:rsidR="000227DF" w:rsidRPr="000227DF" w:rsidRDefault="000227DF" w:rsidP="00806F28">
            <w:pPr>
              <w:pStyle w:val="TableText"/>
            </w:pPr>
            <w:r w:rsidRPr="000227DF">
              <w:t>In the context of health informatics, CCOW is a Health Level-7 international standard protocol designed to enable disparate applications to synchronize in real time, and at the user interface level.</w:t>
            </w:r>
          </w:p>
        </w:tc>
      </w:tr>
      <w:tr w:rsidR="000227DF" w:rsidRPr="000227DF" w14:paraId="79FCE2FC"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2FA" w14:textId="77777777" w:rsidR="000227DF" w:rsidRPr="000227DF" w:rsidRDefault="000227DF" w:rsidP="00806F28">
            <w:pPr>
              <w:pStyle w:val="TableText"/>
            </w:pPr>
            <w:r w:rsidRPr="000227DF">
              <w:t>CHAR4 Code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2FB" w14:textId="77777777" w:rsidR="000227DF" w:rsidRPr="000227DF" w:rsidRDefault="000227DF" w:rsidP="009D2858">
            <w:pPr>
              <w:pStyle w:val="TableText"/>
            </w:pPr>
            <w:r w:rsidRPr="000227DF">
              <w:t>A 4-character code value of the associated clinic as specified from the</w:t>
            </w:r>
            <w:r w:rsidR="009D2858">
              <w:t xml:space="preserve"> </w:t>
            </w:r>
            <w:r w:rsidRPr="000227DF">
              <w:t>DSS Clinics and Stop Code Worksheet File.</w:t>
            </w:r>
          </w:p>
        </w:tc>
      </w:tr>
      <w:tr w:rsidR="000227DF" w:rsidRPr="000227DF" w14:paraId="79FCE2FF"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2FD" w14:textId="77777777" w:rsidR="000227DF" w:rsidRPr="000227DF" w:rsidRDefault="000227DF" w:rsidP="00806F28">
            <w:pPr>
              <w:pStyle w:val="TableText"/>
            </w:pPr>
            <w:r w:rsidRPr="000227DF">
              <w:t>Combat Veteran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2FE" w14:textId="77777777" w:rsidR="000227DF" w:rsidRPr="000227DF" w:rsidRDefault="000227DF" w:rsidP="00806F28">
            <w:pPr>
              <w:pStyle w:val="TableText"/>
            </w:pPr>
            <w:r w:rsidRPr="000227DF">
              <w:t>Identifies if patient served in a combat zone. Veteran must have served in active duty in a theatre of combat operations during a period of war after the Persian Gulf War or in combat against a hostile force during a period of hostilities after November 11, 1998.</w:t>
            </w:r>
          </w:p>
        </w:tc>
      </w:tr>
      <w:tr w:rsidR="000227DF" w:rsidRPr="000227DF" w14:paraId="79FCE302"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00" w14:textId="77777777" w:rsidR="000227DF" w:rsidRPr="000227DF" w:rsidRDefault="000227DF" w:rsidP="00806F28">
            <w:pPr>
              <w:pStyle w:val="TableText"/>
            </w:pPr>
            <w:r w:rsidRPr="000227DF">
              <w:t>Computerized Patient Record System (CPRS)</w:t>
            </w:r>
            <w:r w:rsidRPr="000227DF">
              <w:fldChar w:fldCharType="begin"/>
            </w:r>
            <w:r w:rsidRPr="000227DF">
              <w:instrText xml:space="preserve"> XE "CPRS" </w:instrText>
            </w:r>
            <w:r w:rsidRPr="000227DF">
              <w:fldChar w:fldCharType="end"/>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01" w14:textId="77777777" w:rsidR="000227DF" w:rsidRPr="000227DF" w:rsidRDefault="000227DF" w:rsidP="00806F28">
            <w:pPr>
              <w:pStyle w:val="TableText"/>
            </w:pPr>
            <w:r w:rsidRPr="000227DF">
              <w:rPr>
                <w:color w:val="000000"/>
              </w:rPr>
              <w:t>Parameters are set up/maintained by the facility’s CPRS Coordinator/Clinical Application Coordinator (CAC).</w:t>
            </w:r>
          </w:p>
        </w:tc>
      </w:tr>
      <w:tr w:rsidR="000227DF" w:rsidRPr="000227DF" w14:paraId="79FCE305"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03" w14:textId="77777777" w:rsidR="000227DF" w:rsidRPr="000227DF" w:rsidRDefault="000227DF" w:rsidP="00806F28">
            <w:pPr>
              <w:pStyle w:val="TableText"/>
            </w:pPr>
            <w:r w:rsidRPr="000227DF">
              <w:t>Cost Center</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04" w14:textId="77777777" w:rsidR="000227DF" w:rsidRPr="000227DF" w:rsidRDefault="000227DF" w:rsidP="009D2858">
            <w:pPr>
              <w:pStyle w:val="TableText"/>
              <w:rPr>
                <w:sz w:val="24"/>
              </w:rPr>
            </w:pPr>
            <w:r w:rsidRPr="000227DF">
              <w:t>Cost Center reveals which service is using this DSS Unit.</w:t>
            </w:r>
          </w:p>
        </w:tc>
      </w:tr>
      <w:tr w:rsidR="000227DF" w:rsidRPr="000227DF" w14:paraId="79FCE308"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06" w14:textId="77777777" w:rsidR="000227DF" w:rsidRPr="000227DF" w:rsidRDefault="000227DF" w:rsidP="00806F28">
            <w:pPr>
              <w:pStyle w:val="TableText"/>
            </w:pPr>
            <w:r w:rsidRPr="000227DF">
              <w:t>Conforming Clinics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07" w14:textId="77777777" w:rsidR="000227DF" w:rsidRPr="000227DF" w:rsidRDefault="000227DF" w:rsidP="00806F28">
            <w:pPr>
              <w:pStyle w:val="TableText"/>
            </w:pPr>
            <w:r w:rsidRPr="000227DF">
              <w:t>Clinics that have stop codes in compliance with their restriction types. Stop codes are used in accordance to their assigned restriction types. Stop codes with restriction type 'P' can only be used in the primary stop code position. Stop codes with restriction type 'S' can only be used in the secondary stop code position. Stop codes with restriction type 'E' can be used in either the primary or secondary stop code position.</w:t>
            </w:r>
          </w:p>
        </w:tc>
      </w:tr>
      <w:tr w:rsidR="000227DF" w:rsidRPr="000227DF" w14:paraId="79FCE30B"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09" w14:textId="77777777" w:rsidR="000227DF" w:rsidRPr="000227DF" w:rsidRDefault="000227DF" w:rsidP="00806F28">
            <w:pPr>
              <w:pStyle w:val="TableText"/>
            </w:pPr>
            <w:r w:rsidRPr="000227DF">
              <w:t>Count Clinic</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0A" w14:textId="77777777" w:rsidR="000227DF" w:rsidRPr="000227DF" w:rsidRDefault="000227DF" w:rsidP="00806F28">
            <w:pPr>
              <w:pStyle w:val="TableText"/>
            </w:pPr>
            <w:r w:rsidRPr="000227DF">
              <w:t>A clinic for which workload entered is credited.</w:t>
            </w:r>
          </w:p>
        </w:tc>
      </w:tr>
      <w:tr w:rsidR="000227DF" w:rsidRPr="000227DF" w14:paraId="79FCE30E"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0C" w14:textId="77777777" w:rsidR="000227DF" w:rsidRPr="000227DF" w:rsidRDefault="000227DF" w:rsidP="00806F28">
            <w:pPr>
              <w:pStyle w:val="TableText"/>
            </w:pPr>
            <w:r w:rsidRPr="000227DF">
              <w:t>Credit Stop Code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0D" w14:textId="77777777" w:rsidR="000227DF" w:rsidRPr="000227DF" w:rsidRDefault="000227DF" w:rsidP="00806F28">
            <w:pPr>
              <w:pStyle w:val="TableText"/>
            </w:pPr>
            <w:r w:rsidRPr="000227DF">
              <w:t>The Credit Stop Code (from the HOSPITAL LOCATION file [#44]) as determined by Medical Administration Service (MAS). This is a DSS Identifier assigned to a clinic and may be utilized in several ways. We can use it to identify different provider types (NP, PA, Psychologist, etc.) and also for various program groups (Care Coordination, Telemedicine, etc.) or to give additional credit to a second service in a joint clinic. DSS further uses credit stop codes to create unique feeder keys to identify clinic intermediate products. (Examples are; 123-Nutrition Individual, 124-Nutrition Group, 372-MOVE! Individual, 373-MOVE! Group.)</w:t>
            </w:r>
          </w:p>
        </w:tc>
      </w:tr>
      <w:tr w:rsidR="000227DF" w:rsidRPr="000227DF" w14:paraId="79FCE311"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0F" w14:textId="77777777" w:rsidR="000227DF" w:rsidRPr="000227DF" w:rsidRDefault="000227DF" w:rsidP="00806F28">
            <w:pPr>
              <w:pStyle w:val="TableText"/>
            </w:pPr>
            <w:r w:rsidRPr="000227DF">
              <w:t>Current Procedural Terminology (CPT) code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10" w14:textId="77777777" w:rsidR="000227DF" w:rsidRPr="000227DF" w:rsidRDefault="000227DF" w:rsidP="00F305F5">
            <w:pPr>
              <w:pStyle w:val="TableText"/>
            </w:pPr>
            <w:r w:rsidRPr="000227DF">
              <w:t>CPT codes are published by the American Medical Association. The purpose of the coding system is to provide uniform language that accurately describes medical, surgical, and diagnostic services.</w:t>
            </w:r>
          </w:p>
        </w:tc>
      </w:tr>
      <w:tr w:rsidR="000227DF" w:rsidRPr="000227DF" w14:paraId="79FCE314"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12" w14:textId="77777777" w:rsidR="000227DF" w:rsidRPr="000227DF" w:rsidRDefault="000227DF" w:rsidP="00806F28">
            <w:pPr>
              <w:pStyle w:val="TableText"/>
            </w:pPr>
            <w:r w:rsidRPr="000227DF">
              <w:t>Current Procedural Terminology (CPT) Modifier</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13" w14:textId="77777777" w:rsidR="000227DF" w:rsidRPr="000227DF" w:rsidRDefault="000227DF" w:rsidP="00806F28">
            <w:pPr>
              <w:pStyle w:val="TableText"/>
            </w:pPr>
            <w:r w:rsidRPr="000227DF">
              <w:t>CPT modifiers provide the ability to refine CPT procedure codes to better reflect procedures performed.</w:t>
            </w:r>
          </w:p>
        </w:tc>
      </w:tr>
      <w:tr w:rsidR="000227DF" w:rsidRPr="000227DF" w14:paraId="79FCE317"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15" w14:textId="77777777" w:rsidR="000227DF" w:rsidRPr="000227DF" w:rsidRDefault="000227DF" w:rsidP="00806F28">
            <w:pPr>
              <w:pStyle w:val="TableText"/>
            </w:pPr>
            <w:r w:rsidRPr="000227DF">
              <w:lastRenderedPageBreak/>
              <w:t>DSS Unit</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16" w14:textId="77777777" w:rsidR="000227DF" w:rsidRPr="000227DF" w:rsidRDefault="000227DF" w:rsidP="00806F28">
            <w:pPr>
              <w:pStyle w:val="TableText"/>
            </w:pPr>
            <w:r w:rsidRPr="000227DF">
              <w:t>A DSS (Decision Support System) Unit defines the lowest level segment used for tracking hospital resources. These units can be a small work unit within a service or a large division within a service. Management at each facility is responsible for tailoring the DSS Units to fit its resource/cost reporting.</w:t>
            </w:r>
          </w:p>
        </w:tc>
      </w:tr>
      <w:tr w:rsidR="000227DF" w:rsidRPr="000227DF" w14:paraId="79FCE31A"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18" w14:textId="77777777" w:rsidR="000227DF" w:rsidRPr="000227DF" w:rsidRDefault="000227DF" w:rsidP="00806F28">
            <w:pPr>
              <w:pStyle w:val="TableText"/>
            </w:pPr>
            <w:r w:rsidRPr="000227DF">
              <w:t>DSS Unit Number</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19" w14:textId="77777777" w:rsidR="000227DF" w:rsidRPr="000227DF" w:rsidRDefault="000227DF" w:rsidP="00806F28">
            <w:pPr>
              <w:pStyle w:val="TableText"/>
            </w:pPr>
            <w:r w:rsidRPr="000227DF">
              <w:t>This code is used for additional identification of DSS Units.</w:t>
            </w:r>
          </w:p>
        </w:tc>
      </w:tr>
      <w:tr w:rsidR="000227DF" w:rsidRPr="000227DF" w14:paraId="79FCE31D"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1B" w14:textId="77777777" w:rsidR="000227DF" w:rsidRPr="000227DF" w:rsidRDefault="000227DF" w:rsidP="00806F28">
            <w:pPr>
              <w:pStyle w:val="TableText"/>
            </w:pPr>
            <w:r w:rsidRPr="000227DF">
              <w:t>Event Capture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1C" w14:textId="77777777" w:rsidR="000227DF" w:rsidRPr="000227DF" w:rsidRDefault="000227DF" w:rsidP="00806F28">
            <w:pPr>
              <w:pStyle w:val="TableText"/>
            </w:pPr>
            <w:r w:rsidRPr="000227DF">
              <w:t>Software designed to provide management tools necessary in tracking procedures not entered in other VistA packages.</w:t>
            </w:r>
          </w:p>
        </w:tc>
      </w:tr>
      <w:tr w:rsidR="000227DF" w:rsidRPr="000227DF" w14:paraId="79FCE320"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1E" w14:textId="77777777" w:rsidR="000227DF" w:rsidRPr="000227DF" w:rsidRDefault="000227DF" w:rsidP="00806F28">
            <w:pPr>
              <w:pStyle w:val="TableText"/>
            </w:pPr>
            <w:r w:rsidRPr="000227DF">
              <w:t>Event Code Screen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1F" w14:textId="77777777" w:rsidR="000227DF" w:rsidRPr="000227DF" w:rsidRDefault="000227DF" w:rsidP="00806F28">
            <w:pPr>
              <w:pStyle w:val="TableText"/>
            </w:pPr>
            <w:r w:rsidRPr="000227DF">
              <w:t>Event Code Screens are unique combinations of location, DSS Unit, category, and procedure that define patient procedures.</w:t>
            </w:r>
          </w:p>
        </w:tc>
      </w:tr>
      <w:tr w:rsidR="000227DF" w:rsidRPr="000227DF" w14:paraId="79FCE323"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21" w14:textId="77777777" w:rsidR="000227DF" w:rsidRPr="000227DF" w:rsidRDefault="000227DF" w:rsidP="00806F28">
            <w:pPr>
              <w:pStyle w:val="TableText"/>
            </w:pPr>
            <w:r w:rsidRPr="000227DF">
              <w:rPr>
                <w:color w:val="000000"/>
              </w:rPr>
              <w:t>Graphical User Interface (GUI)</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22" w14:textId="77777777" w:rsidR="000227DF" w:rsidRPr="000227DF" w:rsidRDefault="000227DF" w:rsidP="00806F28">
            <w:pPr>
              <w:pStyle w:val="TableText"/>
            </w:pPr>
            <w:r w:rsidRPr="000227DF">
              <w:rPr>
                <w:color w:val="000000"/>
              </w:rPr>
              <w:t>A type of display format that enables users to choose commands, initiate programs, and other options by selecting pictorial representations (icons) via a mouse or a keyboard.</w:t>
            </w:r>
          </w:p>
        </w:tc>
      </w:tr>
      <w:tr w:rsidR="000227DF" w:rsidRPr="000227DF" w14:paraId="79FCE326"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24" w14:textId="77777777" w:rsidR="000227DF" w:rsidRPr="000227DF" w:rsidRDefault="000227DF" w:rsidP="00806F28">
            <w:pPr>
              <w:pStyle w:val="TableText"/>
            </w:pPr>
            <w:bookmarkStart w:id="1331" w:name="ICD10_Definition"/>
            <w:r w:rsidRPr="000227DF">
              <w:t>ICD-10-CM</w:t>
            </w:r>
            <w:bookmarkEnd w:id="1331"/>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25" w14:textId="77777777" w:rsidR="000227DF" w:rsidRPr="000227DF" w:rsidRDefault="000227DF" w:rsidP="00806F28">
            <w:pPr>
              <w:pStyle w:val="TableText"/>
            </w:pPr>
            <w:r w:rsidRPr="000227DF">
              <w:t>International Classification of Diseases, Tenth Revision, Clinical Modification codes (based on the W</w:t>
            </w:r>
            <w:r w:rsidR="009D2858">
              <w:t>orld Health Organization codes).</w:t>
            </w:r>
          </w:p>
        </w:tc>
      </w:tr>
      <w:tr w:rsidR="000227DF" w:rsidRPr="000227DF" w14:paraId="79FCE329"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27" w14:textId="77777777" w:rsidR="000227DF" w:rsidRPr="000227DF" w:rsidRDefault="000227DF" w:rsidP="00806F28">
            <w:pPr>
              <w:pStyle w:val="TableText"/>
            </w:pPr>
            <w:bookmarkStart w:id="1332" w:name="ien"/>
            <w:r w:rsidRPr="000227DF">
              <w:rPr>
                <w:color w:val="000000"/>
              </w:rPr>
              <w:t>Internal Entry Number (IEN)</w:t>
            </w:r>
            <w:bookmarkEnd w:id="1332"/>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28" w14:textId="77777777" w:rsidR="000227DF" w:rsidRPr="000227DF" w:rsidRDefault="000227DF" w:rsidP="00806F28">
            <w:pPr>
              <w:pStyle w:val="TableText"/>
            </w:pPr>
            <w:r w:rsidRPr="000227DF">
              <w:rPr>
                <w:color w:val="000000"/>
              </w:rPr>
              <w:t>The number used to identify an entry within a file. Every record has a unique internal entry number.</w:t>
            </w:r>
          </w:p>
        </w:tc>
      </w:tr>
      <w:tr w:rsidR="000227DF" w:rsidRPr="000227DF" w14:paraId="79FCE32C"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2A" w14:textId="77777777" w:rsidR="000227DF" w:rsidRPr="000227DF" w:rsidRDefault="000227DF" w:rsidP="00806F28">
            <w:pPr>
              <w:pStyle w:val="TableText"/>
            </w:pPr>
            <w:r w:rsidRPr="000227DF">
              <w:t>Ionizing Radiation (ION RAD)</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2B" w14:textId="77777777" w:rsidR="000227DF" w:rsidRPr="000227DF" w:rsidRDefault="000227DF" w:rsidP="00806F28">
            <w:pPr>
              <w:pStyle w:val="TableText"/>
            </w:pPr>
            <w:r w:rsidRPr="000227DF">
              <w:t>Exposure to ionizing radiation.</w:t>
            </w:r>
          </w:p>
        </w:tc>
      </w:tr>
      <w:tr w:rsidR="000227DF" w:rsidRPr="000227DF" w14:paraId="79FCE32F"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2D" w14:textId="77777777" w:rsidR="000227DF" w:rsidRPr="000227DF" w:rsidRDefault="000227DF" w:rsidP="00806F28">
            <w:pPr>
              <w:pStyle w:val="TableText"/>
            </w:pPr>
            <w:r w:rsidRPr="000227DF">
              <w:t>Location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2E" w14:textId="77777777" w:rsidR="000227DF" w:rsidRPr="000227DF" w:rsidRDefault="000227DF" w:rsidP="00806F28">
            <w:pPr>
              <w:pStyle w:val="TableText"/>
            </w:pPr>
            <w:r w:rsidRPr="000227DF">
              <w:t>Initializing the user site as a location, the Event Capture software recognizes the user facility as a valid location to enter Event Capture data.</w:t>
            </w:r>
          </w:p>
        </w:tc>
      </w:tr>
      <w:tr w:rsidR="000227DF" w:rsidRPr="000227DF" w14:paraId="79FCE332"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30" w14:textId="77777777" w:rsidR="000227DF" w:rsidRPr="000227DF" w:rsidRDefault="000227DF" w:rsidP="00806F28">
            <w:pPr>
              <w:pStyle w:val="TableText"/>
            </w:pPr>
            <w:r w:rsidRPr="000227DF">
              <w:t>Medical Administration Service (MAS)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31" w14:textId="77777777" w:rsidR="000227DF" w:rsidRPr="000227DF" w:rsidRDefault="000227DF" w:rsidP="00806F28">
            <w:pPr>
              <w:pStyle w:val="TableText"/>
            </w:pPr>
            <w:r w:rsidRPr="000227DF">
              <w:t>Now Patient Information Management System (PIMS).</w:t>
            </w:r>
          </w:p>
        </w:tc>
      </w:tr>
      <w:tr w:rsidR="000227DF" w:rsidRPr="000227DF" w14:paraId="79FCE335"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33" w14:textId="77777777" w:rsidR="000227DF" w:rsidRPr="000227DF" w:rsidRDefault="000227DF" w:rsidP="00806F28">
            <w:pPr>
              <w:pStyle w:val="TableText"/>
            </w:pPr>
            <w:r w:rsidRPr="000227DF">
              <w:t>Non-conforming Clinics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34" w14:textId="77777777" w:rsidR="000227DF" w:rsidRPr="000227DF" w:rsidRDefault="000227DF" w:rsidP="00806F28">
            <w:pPr>
              <w:pStyle w:val="TableText"/>
            </w:pPr>
            <w:r w:rsidRPr="000227DF">
              <w:t>Clinics with stop codes that do not comply with the assigned stop code restriction types of P=Primary, S=Secondary and E=Either.</w:t>
            </w:r>
          </w:p>
        </w:tc>
      </w:tr>
      <w:tr w:rsidR="000227DF" w:rsidRPr="000227DF" w14:paraId="79FCE338"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36" w14:textId="77777777" w:rsidR="000227DF" w:rsidRPr="000227DF" w:rsidRDefault="000227DF" w:rsidP="00806F28">
            <w:pPr>
              <w:pStyle w:val="TableText"/>
            </w:pPr>
            <w:r w:rsidRPr="000227DF">
              <w:t>Non-count Clinic</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37" w14:textId="77777777" w:rsidR="000227DF" w:rsidRPr="000227DF" w:rsidRDefault="000227DF" w:rsidP="00806F28">
            <w:pPr>
              <w:pStyle w:val="TableText"/>
            </w:pPr>
            <w:r w:rsidRPr="000227DF">
              <w:t>A clinic for which there is no workload credited.</w:t>
            </w:r>
          </w:p>
        </w:tc>
      </w:tr>
      <w:tr w:rsidR="000227DF" w:rsidRPr="000227DF" w14:paraId="79FCE33B"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39" w14:textId="77777777" w:rsidR="000227DF" w:rsidRPr="000227DF" w:rsidRDefault="000227DF" w:rsidP="00806F28">
            <w:pPr>
              <w:pStyle w:val="TableText"/>
            </w:pPr>
            <w:r w:rsidRPr="000227DF">
              <w:t>Ordering Section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3A" w14:textId="77777777" w:rsidR="000227DF" w:rsidRPr="000227DF" w:rsidRDefault="000227DF" w:rsidP="00806F28">
            <w:pPr>
              <w:pStyle w:val="TableText"/>
            </w:pPr>
            <w:r w:rsidRPr="000227DF">
              <w:t>The medical section ordering the patient’s procedure.</w:t>
            </w:r>
          </w:p>
        </w:tc>
      </w:tr>
      <w:tr w:rsidR="000227DF" w:rsidRPr="000227DF" w14:paraId="79FCE33E"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3C" w14:textId="77777777" w:rsidR="000227DF" w:rsidRPr="000227DF" w:rsidRDefault="000227DF" w:rsidP="00806F28">
            <w:pPr>
              <w:pStyle w:val="TableText"/>
            </w:pPr>
            <w:r w:rsidRPr="000227DF">
              <w:t>Parent Service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3D" w14:textId="77777777" w:rsidR="000227DF" w:rsidRPr="000227DF" w:rsidRDefault="000227DF" w:rsidP="00806F28">
            <w:pPr>
              <w:pStyle w:val="TableText"/>
            </w:pPr>
            <w:r w:rsidRPr="000227DF">
              <w:t>The controlling service for a DSS Unit.</w:t>
            </w:r>
          </w:p>
        </w:tc>
      </w:tr>
      <w:tr w:rsidR="000227DF" w:rsidRPr="000227DF" w14:paraId="79FCE346"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3F" w14:textId="77777777" w:rsidR="000227DF" w:rsidRPr="000227DF" w:rsidRDefault="000227DF" w:rsidP="005850CC">
            <w:pPr>
              <w:pStyle w:val="TableText"/>
            </w:pPr>
            <w:r w:rsidRPr="000227DF">
              <w:t xml:space="preserve">Patient </w:t>
            </w:r>
            <w:r w:rsidR="005850CC" w:rsidRPr="000227DF">
              <w:t>C</w:t>
            </w:r>
            <w:r w:rsidR="005850CC">
              <w:t>are</w:t>
            </w:r>
            <w:r w:rsidR="005850CC" w:rsidRPr="000227DF">
              <w:t xml:space="preserve"> </w:t>
            </w:r>
            <w:r w:rsidRPr="000227DF">
              <w:t>Encounter (PCE</w:t>
            </w:r>
            <w:r w:rsidRPr="000227DF">
              <w:fldChar w:fldCharType="begin"/>
            </w:r>
            <w:r w:rsidRPr="000227DF">
              <w:instrText xml:space="preserve"> XE "PCE" </w:instrText>
            </w:r>
            <w:r w:rsidRPr="000227DF">
              <w:fldChar w:fldCharType="end"/>
            </w:r>
            <w:r w:rsidRPr="000227DF">
              <w:t>)</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40" w14:textId="77777777" w:rsidR="000227DF" w:rsidRPr="000227DF" w:rsidRDefault="000227DF" w:rsidP="00806F28">
            <w:pPr>
              <w:pStyle w:val="TableText"/>
            </w:pPr>
            <w:r w:rsidRPr="000227DF">
              <w:t>The VistA Outpatient Encounters System. PCE builds a single encounter for each recorded instance of a patient receiving services within a clinic. PCE is the mechanism for the transmission of all encounter data to the National Patient Care Database</w:t>
            </w:r>
            <w:r w:rsidRPr="000227DF">
              <w:fldChar w:fldCharType="begin"/>
            </w:r>
            <w:r w:rsidRPr="000227DF">
              <w:instrText xml:space="preserve"> XE "National Patient Care Database" </w:instrText>
            </w:r>
            <w:r w:rsidRPr="000227DF">
              <w:fldChar w:fldCharType="end"/>
            </w:r>
            <w:r w:rsidR="009D2858">
              <w:t xml:space="preserve"> (NPCD).</w:t>
            </w:r>
          </w:p>
          <w:p w14:paraId="79FCE341" w14:textId="77777777" w:rsidR="000227DF" w:rsidRPr="000227DF" w:rsidRDefault="000227DF" w:rsidP="009D2858">
            <w:pPr>
              <w:pStyle w:val="TableText"/>
              <w:spacing w:before="120"/>
            </w:pPr>
            <w:r w:rsidRPr="000227DF">
              <w:t>For outpatient encounters, DSS combines all instances with the same SSN, Date, and Primary Stop code into one outpatient encounter. However, on DSS, each of the clinic encounters of PCE appears as a resource utilization unit under the one encounter. This means that in DSS</w:t>
            </w:r>
            <w:r w:rsidR="005850CC">
              <w:t>,</w:t>
            </w:r>
            <w:r w:rsidRPr="000227DF">
              <w:t xml:space="preserve"> a single outpatient encounter will be built by two or more records when they have a common encounter number.</w:t>
            </w:r>
          </w:p>
          <w:p w14:paraId="79FCE342" w14:textId="77777777" w:rsidR="000227DF" w:rsidRPr="000227DF" w:rsidRDefault="000227DF" w:rsidP="009D2858">
            <w:pPr>
              <w:pStyle w:val="TableText"/>
              <w:spacing w:before="120"/>
            </w:pPr>
            <w:r w:rsidRPr="000227DF">
              <w:t>The PCE column reflects if workload is set to pass to PCE. Values include:</w:t>
            </w:r>
          </w:p>
          <w:p w14:paraId="79FCE343" w14:textId="77777777" w:rsidR="000227DF" w:rsidRPr="000227DF" w:rsidRDefault="000227DF" w:rsidP="00806F28">
            <w:pPr>
              <w:pStyle w:val="TableText"/>
            </w:pPr>
            <w:r w:rsidRPr="000227DF">
              <w:t>ALL – Send all records</w:t>
            </w:r>
          </w:p>
          <w:p w14:paraId="79FCE344" w14:textId="77777777" w:rsidR="000227DF" w:rsidRPr="000227DF" w:rsidRDefault="000227DF" w:rsidP="00806F28">
            <w:pPr>
              <w:pStyle w:val="TableText"/>
            </w:pPr>
            <w:r w:rsidRPr="000227DF">
              <w:t>Outpatient – Send outpatient only</w:t>
            </w:r>
          </w:p>
          <w:p w14:paraId="79FCE345" w14:textId="77777777" w:rsidR="000227DF" w:rsidRPr="000227DF" w:rsidRDefault="000227DF" w:rsidP="00806F28">
            <w:pPr>
              <w:pStyle w:val="TableText"/>
            </w:pPr>
            <w:r w:rsidRPr="000227DF">
              <w:t>No – Send no records.</w:t>
            </w:r>
          </w:p>
        </w:tc>
      </w:tr>
      <w:tr w:rsidR="000227DF" w:rsidRPr="000227DF" w14:paraId="79FCE349"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47" w14:textId="77777777" w:rsidR="000227DF" w:rsidRPr="000227DF" w:rsidRDefault="000227DF" w:rsidP="00806F28">
            <w:pPr>
              <w:pStyle w:val="TableText"/>
            </w:pPr>
            <w:r w:rsidRPr="000227DF">
              <w:t>Patient Information Management System (PIMS)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48" w14:textId="77777777" w:rsidR="000227DF" w:rsidRPr="000227DF" w:rsidRDefault="000227DF" w:rsidP="00806F28">
            <w:pPr>
              <w:pStyle w:val="TableText"/>
            </w:pPr>
            <w:r w:rsidRPr="000227DF">
              <w:t>Formerly Medical Administration Service (MAS).</w:t>
            </w:r>
          </w:p>
        </w:tc>
      </w:tr>
      <w:tr w:rsidR="000227DF" w:rsidRPr="000227DF" w14:paraId="79FCE34C"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4A" w14:textId="77777777" w:rsidR="000227DF" w:rsidRPr="000227DF" w:rsidRDefault="000227DF" w:rsidP="00806F28">
            <w:pPr>
              <w:pStyle w:val="TableText"/>
            </w:pPr>
            <w:r w:rsidRPr="000227DF">
              <w:t>Procedure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4B" w14:textId="77777777" w:rsidR="000227DF" w:rsidRPr="000227DF" w:rsidRDefault="000227DF" w:rsidP="00806F28">
            <w:pPr>
              <w:pStyle w:val="TableText"/>
            </w:pPr>
            <w:r w:rsidRPr="000227DF">
              <w:t>A specific function performed on, or service provided to, a patient. Multiple procedures can be associated with a single category.</w:t>
            </w:r>
          </w:p>
        </w:tc>
      </w:tr>
      <w:tr w:rsidR="000227DF" w:rsidRPr="000227DF" w14:paraId="79FCE34F"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4D" w14:textId="77777777" w:rsidR="000227DF" w:rsidRPr="000227DF" w:rsidRDefault="000227DF" w:rsidP="00806F28">
            <w:pPr>
              <w:pStyle w:val="TableText"/>
            </w:pPr>
            <w:r w:rsidRPr="000227DF">
              <w:lastRenderedPageBreak/>
              <w:t>Procedure Reason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4E" w14:textId="77777777" w:rsidR="000227DF" w:rsidRPr="000227DF" w:rsidRDefault="000227DF" w:rsidP="00806F28">
            <w:pPr>
              <w:pStyle w:val="TableText"/>
            </w:pPr>
            <w:r w:rsidRPr="000227DF">
              <w:t>A method of generically grouping patient procedures to further describe the event, often giving patient or provider information.</w:t>
            </w:r>
          </w:p>
        </w:tc>
      </w:tr>
      <w:tr w:rsidR="000227DF" w:rsidRPr="000227DF" w14:paraId="79FCE352"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50" w14:textId="77777777" w:rsidR="000227DF" w:rsidRPr="000227DF" w:rsidRDefault="000227DF" w:rsidP="00806F28">
            <w:pPr>
              <w:pStyle w:val="TableText"/>
            </w:pPr>
            <w:r w:rsidRPr="000227DF">
              <w:t>Procedure Synonym</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51" w14:textId="77777777" w:rsidR="000227DF" w:rsidRPr="000227DF" w:rsidRDefault="000227DF" w:rsidP="00806F28">
            <w:pPr>
              <w:pStyle w:val="TableText"/>
            </w:pPr>
            <w:r w:rsidRPr="000227DF">
              <w:t>See Synonym</w:t>
            </w:r>
          </w:p>
        </w:tc>
      </w:tr>
      <w:tr w:rsidR="000227DF" w:rsidRPr="000227DF" w14:paraId="79FCE355"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53" w14:textId="77777777" w:rsidR="000227DF" w:rsidRPr="000227DF" w:rsidRDefault="000227DF" w:rsidP="00806F28">
            <w:pPr>
              <w:pStyle w:val="TableText"/>
            </w:pPr>
            <w:r w:rsidRPr="000227DF">
              <w:t>Provider</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54" w14:textId="77777777" w:rsidR="000227DF" w:rsidRPr="000227DF" w:rsidRDefault="000227DF" w:rsidP="00806F28">
            <w:pPr>
              <w:pStyle w:val="TableText"/>
            </w:pPr>
            <w:r w:rsidRPr="000227DF">
              <w:t>The provider of care performing the procedure. This provider can be a doctor, nurse, technician, or any designated team of medical professionals.</w:t>
            </w:r>
          </w:p>
        </w:tc>
      </w:tr>
      <w:tr w:rsidR="000227DF" w:rsidRPr="000227DF" w14:paraId="79FCE358"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56" w14:textId="77777777" w:rsidR="000227DF" w:rsidRPr="000227DF" w:rsidRDefault="000227DF" w:rsidP="00806F28">
            <w:pPr>
              <w:pStyle w:val="TableText"/>
            </w:pPr>
            <w:r w:rsidRPr="000227DF">
              <w:t>Reason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57" w14:textId="77777777" w:rsidR="000227DF" w:rsidRPr="000227DF" w:rsidRDefault="000227DF" w:rsidP="00806F28">
            <w:pPr>
              <w:pStyle w:val="TableText"/>
            </w:pPr>
            <w:r w:rsidRPr="000227DF">
              <w:t>See Procedure Reason</w:t>
            </w:r>
          </w:p>
        </w:tc>
      </w:tr>
      <w:tr w:rsidR="000227DF" w:rsidRPr="000227DF" w14:paraId="79FCE35B"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59" w14:textId="77777777" w:rsidR="000227DF" w:rsidRPr="000227DF" w:rsidRDefault="000227DF" w:rsidP="00806F28">
            <w:pPr>
              <w:pStyle w:val="TableText"/>
            </w:pPr>
            <w:bookmarkStart w:id="1333" w:name="security_key"/>
            <w:r w:rsidRPr="000227DF">
              <w:rPr>
                <w:color w:val="000000"/>
              </w:rPr>
              <w:t>Security Key</w:t>
            </w:r>
            <w:bookmarkEnd w:id="1333"/>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5A" w14:textId="77777777" w:rsidR="000227DF" w:rsidRPr="000227DF" w:rsidRDefault="000227DF" w:rsidP="00806F28">
            <w:pPr>
              <w:pStyle w:val="TableText"/>
            </w:pPr>
            <w:r w:rsidRPr="000227DF">
              <w:rPr>
                <w:color w:val="000000"/>
              </w:rPr>
              <w:t>Security Keys set a layer of protection on the range of computing capabilities available with a particular software application. The availability of options is based on the level of system access granted to each user.</w:t>
            </w:r>
          </w:p>
        </w:tc>
      </w:tr>
      <w:tr w:rsidR="000227DF" w:rsidRPr="000227DF" w14:paraId="79FCE35E"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5C" w14:textId="77777777" w:rsidR="000227DF" w:rsidRPr="000227DF" w:rsidRDefault="000227DF" w:rsidP="00806F28">
            <w:pPr>
              <w:pStyle w:val="TableText"/>
            </w:pPr>
            <w:r w:rsidRPr="000227DF">
              <w:t>Service Connection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5D" w14:textId="77777777" w:rsidR="000227DF" w:rsidRPr="000227DF" w:rsidRDefault="000227DF" w:rsidP="00806F28">
            <w:pPr>
              <w:pStyle w:val="TableText"/>
            </w:pPr>
            <w:r w:rsidRPr="000227DF">
              <w:t>The service connection (SC) box on the Enter/Edit Patient Data screen in ECS must be answered if it displays as a required option for that patient. Adjudicated service connection means that the facts, shown by evidence, establish that a particular injury or disease resulting in disability was incurred coincident with service in the Armed Forces, or if preexisting such service, was aggravated therein.</w:t>
            </w:r>
          </w:p>
        </w:tc>
      </w:tr>
      <w:tr w:rsidR="000227DF" w:rsidRPr="000227DF" w14:paraId="79FCE361"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5F" w14:textId="77777777" w:rsidR="000227DF" w:rsidRPr="000227DF" w:rsidRDefault="000227DF" w:rsidP="00806F28">
            <w:pPr>
              <w:pStyle w:val="TableText"/>
            </w:pPr>
            <w:r w:rsidRPr="000227DF">
              <w:t>Southwest Asia Conditions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60" w14:textId="77777777" w:rsidR="000227DF" w:rsidRPr="000227DF" w:rsidRDefault="000227DF" w:rsidP="00806F28">
            <w:pPr>
              <w:pStyle w:val="TableText"/>
            </w:pPr>
            <w:r w:rsidRPr="000227DF">
              <w:t>Patient encounter is related to exposure to Southwest Asia conditions while serving in the Southwest Asia Theater of operations.</w:t>
            </w:r>
          </w:p>
        </w:tc>
      </w:tr>
      <w:tr w:rsidR="000227DF" w:rsidRPr="000227DF" w14:paraId="79FCE364"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62" w14:textId="77777777" w:rsidR="000227DF" w:rsidRPr="000227DF" w:rsidRDefault="000227DF" w:rsidP="00806F28">
            <w:pPr>
              <w:pStyle w:val="TableText"/>
            </w:pPr>
            <w:r w:rsidRPr="000227DF">
              <w:t>Station Number</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63" w14:textId="77777777" w:rsidR="000227DF" w:rsidRPr="000227DF" w:rsidRDefault="000227DF" w:rsidP="00806F28">
            <w:pPr>
              <w:pStyle w:val="TableText"/>
            </w:pPr>
            <w:r w:rsidRPr="000227DF">
              <w:rPr>
                <w:color w:val="000000"/>
              </w:rPr>
              <w:t>A Station Number uniquely identifies every VA primary facility and division; however, entries for some facility types do not have Station Numbers. Station Numbers are stored in Field #99 in the VistA M Server INSTITUTION file (#4).</w:t>
            </w:r>
          </w:p>
        </w:tc>
      </w:tr>
      <w:tr w:rsidR="000227DF" w:rsidRPr="000227DF" w14:paraId="79FCE367"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65" w14:textId="77777777" w:rsidR="000227DF" w:rsidRPr="000227DF" w:rsidRDefault="000227DF" w:rsidP="00806F28">
            <w:pPr>
              <w:pStyle w:val="TableText"/>
            </w:pPr>
            <w:r w:rsidRPr="000227DF">
              <w:t>Stop Code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66" w14:textId="77777777" w:rsidR="000227DF" w:rsidRPr="000227DF" w:rsidRDefault="000227DF" w:rsidP="00F305F5">
            <w:pPr>
              <w:pStyle w:val="TableText"/>
              <w:rPr>
                <w:color w:val="000000"/>
              </w:rPr>
            </w:pPr>
            <w:r w:rsidRPr="000227DF">
              <w:t>A three digit number that is used in VHA to identify the services that a patient receives at a Department of Veterans Affairs (VA) medical facility. Stop codes are also used to capture workload statistics. A stop code could either be classified as a primary or secondary stop code, (which is referenced as credit stop code). The Stop Code (from the HOSPITAL LOCATION file [#44]) as determined by Medical</w:t>
            </w:r>
            <w:r w:rsidR="00A41A71">
              <w:t xml:space="preserve"> Administration Service (MAS).</w:t>
            </w:r>
          </w:p>
        </w:tc>
      </w:tr>
      <w:tr w:rsidR="000227DF" w:rsidRPr="000227DF" w14:paraId="79FCE36A"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68" w14:textId="77777777" w:rsidR="000227DF" w:rsidRPr="000227DF" w:rsidRDefault="000227DF" w:rsidP="00806F28">
            <w:pPr>
              <w:pStyle w:val="TableText"/>
            </w:pPr>
            <w:r w:rsidRPr="000227DF">
              <w:t>Synonym</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69" w14:textId="77777777" w:rsidR="000227DF" w:rsidRPr="000227DF" w:rsidRDefault="000227DF" w:rsidP="00806F28">
            <w:pPr>
              <w:pStyle w:val="TableText"/>
            </w:pPr>
            <w:r w:rsidRPr="000227DF">
              <w:t xml:space="preserve">A locally recognized name or description for a procedure. </w:t>
            </w:r>
            <w:r w:rsidRPr="000227DF">
              <w:rPr>
                <w:color w:val="000000"/>
              </w:rPr>
              <w:t>In VistA, this is a field in the OPTION file (#19). Options may be selected by their menu text or synonym.</w:t>
            </w:r>
          </w:p>
        </w:tc>
      </w:tr>
      <w:tr w:rsidR="000227DF" w:rsidRPr="000227DF" w14:paraId="79FCE36D"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6B" w14:textId="77777777" w:rsidR="000227DF" w:rsidRPr="000227DF" w:rsidRDefault="000227DF" w:rsidP="00806F28">
            <w:pPr>
              <w:pStyle w:val="TableText"/>
            </w:pPr>
            <w:r w:rsidRPr="000227DF">
              <w:t>T&amp;TC</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6C" w14:textId="77777777" w:rsidR="000227DF" w:rsidRPr="000227DF" w:rsidRDefault="000227DF" w:rsidP="00806F28">
            <w:pPr>
              <w:pStyle w:val="TableText"/>
            </w:pPr>
            <w:r w:rsidRPr="000227DF">
              <w:t>Section 508 Accessibility Testing and Training Center</w:t>
            </w:r>
            <w:r w:rsidR="009D2858">
              <w:t>.</w:t>
            </w:r>
          </w:p>
        </w:tc>
      </w:tr>
      <w:tr w:rsidR="000227DF" w:rsidRPr="000227DF" w14:paraId="79FCE370"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6E" w14:textId="77777777" w:rsidR="000227DF" w:rsidRPr="000227DF" w:rsidRDefault="000227DF" w:rsidP="00806F28">
            <w:pPr>
              <w:pStyle w:val="TableText"/>
            </w:pPr>
            <w:r w:rsidRPr="000227DF">
              <w:t>Unit IEN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6F" w14:textId="77777777" w:rsidR="000227DF" w:rsidRPr="000227DF" w:rsidRDefault="000227DF" w:rsidP="00806F28">
            <w:pPr>
              <w:pStyle w:val="TableText"/>
            </w:pPr>
            <w:r w:rsidRPr="000227DF">
              <w:t xml:space="preserve">The internal entry number (IEN) for this record. The number to identify this DSS unit locally at the </w:t>
            </w:r>
            <w:r w:rsidR="00EA3DFD" w:rsidRPr="000227DF">
              <w:t>users</w:t>
            </w:r>
            <w:r w:rsidRPr="000227DF">
              <w:t xml:space="preserve"> site (1 to 14 characters) - The same DSS Unit number can be used for more than one DSS Unit.</w:t>
            </w:r>
          </w:p>
        </w:tc>
      </w:tr>
      <w:tr w:rsidR="000227DF" w:rsidRPr="000227DF" w14:paraId="79FCE373"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71" w14:textId="77777777" w:rsidR="000227DF" w:rsidRPr="000227DF" w:rsidRDefault="000227DF" w:rsidP="00806F28">
            <w:pPr>
              <w:pStyle w:val="TableText"/>
            </w:pPr>
            <w:r w:rsidRPr="000227DF">
              <w:t>Verify Code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72" w14:textId="77777777" w:rsidR="000227DF" w:rsidRPr="000227DF" w:rsidRDefault="000227DF" w:rsidP="00806F28">
            <w:pPr>
              <w:pStyle w:val="TableText"/>
            </w:pPr>
            <w:r w:rsidRPr="000227DF">
              <w:rPr>
                <w:color w:val="000000"/>
              </w:rPr>
              <w:t xml:space="preserve">A secret password used along with the </w:t>
            </w:r>
            <w:r w:rsidRPr="000227DF">
              <w:t xml:space="preserve">Access Code </w:t>
            </w:r>
            <w:r w:rsidRPr="000227DF">
              <w:rPr>
                <w:color w:val="000000"/>
              </w:rPr>
              <w:t>to provide secure user access to the VistA M Server. It is used by Kernel's Sign-on/Security system along with the Access code to validate the user's identity.</w:t>
            </w:r>
          </w:p>
        </w:tc>
      </w:tr>
      <w:tr w:rsidR="000227DF" w:rsidRPr="000227DF" w14:paraId="79FCE376"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74" w14:textId="77777777" w:rsidR="000227DF" w:rsidRPr="000227DF" w:rsidRDefault="000227DF" w:rsidP="00806F28">
            <w:pPr>
              <w:pStyle w:val="TableText"/>
            </w:pPr>
            <w:r w:rsidRPr="000227DF">
              <w:t>VistA</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75" w14:textId="77777777" w:rsidR="000227DF" w:rsidRPr="000227DF" w:rsidRDefault="000227DF" w:rsidP="005C7998">
            <w:pPr>
              <w:pStyle w:val="TableText"/>
            </w:pPr>
            <w:r w:rsidRPr="000227DF">
              <w:rPr>
                <w:color w:val="000000"/>
              </w:rPr>
              <w:t>Veterans Health Information Systems and Technology Architecture (VistA) is the proprietary software developed for and used by the VA</w:t>
            </w:r>
            <w:r w:rsidR="005C7998">
              <w:rPr>
                <w:color w:val="000000"/>
              </w:rPr>
              <w:t xml:space="preserve"> </w:t>
            </w:r>
            <w:r w:rsidRPr="000227DF">
              <w:rPr>
                <w:color w:val="000000"/>
              </w:rPr>
              <w:t>VHA to support its clinical and administrative functions at VA sites nationwide. It is both client- and server-based software. The client-based software is written in Java, Borland Delphi Pascal, and other GUI-based languages and runs on the Microsoft operating system. The server-based software is written in the M programming language and, via Kernel, runs on all major M implementations regardless of the vendor. It is composed of integrated clinical, infrastructure, and financial/administrative software applications. This internally developed portfolio of applications is recognized as the most comprehensive integrated health information system in the United States.</w:t>
            </w:r>
          </w:p>
        </w:tc>
      </w:tr>
      <w:tr w:rsidR="000227DF" w:rsidRPr="000227DF" w14:paraId="79FCE379" w14:textId="77777777" w:rsidTr="000227DF">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9FCE377" w14:textId="77777777" w:rsidR="000227DF" w:rsidRPr="000227DF" w:rsidRDefault="000227DF" w:rsidP="00806F28">
            <w:pPr>
              <w:pStyle w:val="TableText"/>
            </w:pPr>
            <w:r w:rsidRPr="000227DF">
              <w:lastRenderedPageBreak/>
              <w:t>Volume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9FCE378" w14:textId="77777777" w:rsidR="000227DF" w:rsidRPr="000227DF" w:rsidRDefault="000227DF" w:rsidP="009D2858">
            <w:pPr>
              <w:pStyle w:val="TableText"/>
            </w:pPr>
            <w:r w:rsidRPr="000227DF">
              <w:t>Volume is usually associated with the number of procedures performed. This field can also be used to track number of bed days, or to track time increments actually spent performing the procedure. For example, if 15 minute increments is the unit, volume of 1 = 15 minutes,</w:t>
            </w:r>
            <w:r w:rsidR="009D2858">
              <w:t xml:space="preserve"> volume of 2 = 30 minutes, etc.</w:t>
            </w:r>
          </w:p>
        </w:tc>
      </w:tr>
    </w:tbl>
    <w:p w14:paraId="79FCE37A" w14:textId="77777777" w:rsidR="00DD3520" w:rsidRPr="00CB50BC" w:rsidRDefault="00DD3520" w:rsidP="00DD3520">
      <w:pPr>
        <w:pStyle w:val="DSSECSBodyText"/>
      </w:pPr>
    </w:p>
    <w:p w14:paraId="79FCE37B" w14:textId="77777777" w:rsidR="00363C41" w:rsidRPr="00CB50BC" w:rsidRDefault="00363C41" w:rsidP="00DD3520">
      <w:pPr>
        <w:pStyle w:val="DSSECSBodyText"/>
        <w:sectPr w:rsidR="00363C41" w:rsidRPr="00CB50BC" w:rsidSect="00865FC9">
          <w:headerReference w:type="default" r:id="rId270"/>
          <w:pgSz w:w="12240" w:h="15840" w:code="1"/>
          <w:pgMar w:top="1440" w:right="1440" w:bottom="1440" w:left="1440" w:header="720" w:footer="504" w:gutter="0"/>
          <w:pgNumType w:start="1" w:chapStyle="6"/>
          <w:cols w:space="720"/>
          <w:docGrid w:linePitch="360"/>
        </w:sectPr>
      </w:pPr>
    </w:p>
    <w:p w14:paraId="79FCE37C" w14:textId="77777777" w:rsidR="0096106E" w:rsidRPr="00CB50BC" w:rsidRDefault="000227DF" w:rsidP="00967CEC">
      <w:pPr>
        <w:pStyle w:val="Heading6"/>
      </w:pPr>
      <w:bookmarkStart w:id="1334" w:name="_Toc409688302"/>
      <w:bookmarkStart w:id="1335" w:name="_Toc409689209"/>
      <w:bookmarkStart w:id="1336" w:name="_Toc409695796"/>
      <w:bookmarkStart w:id="1337" w:name="_Toc409695868"/>
      <w:bookmarkStart w:id="1338" w:name="_Toc410298476"/>
      <w:bookmarkStart w:id="1339" w:name="_Toc427223256"/>
      <w:bookmarkStart w:id="1340" w:name="_Toc477938706"/>
      <w:bookmarkStart w:id="1341" w:name="_Toc482734972"/>
      <w:r>
        <w:lastRenderedPageBreak/>
        <w:t>Other ECS Package Management Information</w:t>
      </w:r>
      <w:bookmarkEnd w:id="1334"/>
      <w:bookmarkEnd w:id="1335"/>
      <w:bookmarkEnd w:id="1336"/>
      <w:bookmarkEnd w:id="1337"/>
      <w:bookmarkEnd w:id="1338"/>
      <w:bookmarkEnd w:id="1339"/>
      <w:bookmarkEnd w:id="1340"/>
      <w:bookmarkEnd w:id="1341"/>
    </w:p>
    <w:p w14:paraId="79FCE37D" w14:textId="77777777" w:rsidR="000227DF" w:rsidRPr="000227DF" w:rsidRDefault="000227DF" w:rsidP="000227DF">
      <w:pPr>
        <w:spacing w:before="0" w:line="276" w:lineRule="auto"/>
      </w:pPr>
      <w:r w:rsidRPr="000227DF">
        <w:t>Set up an ECS mail group in VistA to receive relevant ECS notifications. Contact IT to set up a VistA ECS Mail Group so more than one person receives ECS administrative messages.</w:t>
      </w:r>
    </w:p>
    <w:p w14:paraId="79FCE37E" w14:textId="77777777" w:rsidR="000227DF" w:rsidRPr="000227DF" w:rsidRDefault="000227DF" w:rsidP="000227DF">
      <w:pPr>
        <w:spacing w:before="0" w:line="276" w:lineRule="auto"/>
      </w:pPr>
      <w:r w:rsidRPr="000227DF">
        <w:t>Examples of ECS package administrative Email messages:</w:t>
      </w:r>
    </w:p>
    <w:p w14:paraId="79FCE37F" w14:textId="77777777" w:rsidR="000227DF" w:rsidRDefault="000227DF" w:rsidP="003B6C1A">
      <w:pPr>
        <w:pStyle w:val="BulletListMultipleLast"/>
      </w:pPr>
      <w:r w:rsidRPr="000227DF">
        <w:t>When a new ECS patch is released</w:t>
      </w:r>
      <w:r w:rsidR="00FD718F">
        <w:t>:</w:t>
      </w:r>
    </w:p>
    <w:p w14:paraId="79FCE380" w14:textId="77777777" w:rsidR="009D2858" w:rsidRDefault="00DB2BF9" w:rsidP="009D2858">
      <w:pPr>
        <w:pStyle w:val="DSSECSBodyText"/>
      </w:pPr>
      <w:r>
        <w:t>Figure 2</w:t>
      </w:r>
      <w:r w:rsidR="00BB356B">
        <w:t>13</w:t>
      </w:r>
      <w:r>
        <w:t xml:space="preserve"> is a s</w:t>
      </w:r>
      <w:r w:rsidRPr="00DB2BF9">
        <w:t>creen capture of an example of the email message a user could receive when a new ECS patch is released.</w:t>
      </w:r>
    </w:p>
    <w:p w14:paraId="79FCE381" w14:textId="77777777" w:rsidR="00DB2BF9" w:rsidRPr="009D2858" w:rsidRDefault="00DB2BF9" w:rsidP="00DB2BF9">
      <w:pPr>
        <w:pStyle w:val="FigureCaption"/>
      </w:pPr>
      <w:bookmarkStart w:id="1342" w:name="_Toc477849839"/>
      <w:bookmarkStart w:id="1343" w:name="_Toc482735190"/>
      <w:r>
        <w:t>Example A – Email Message</w:t>
      </w:r>
      <w:bookmarkEnd w:id="1342"/>
      <w:bookmarkEnd w:id="1343"/>
    </w:p>
    <w:p w14:paraId="79FCE382" w14:textId="77777777" w:rsidR="009C1700" w:rsidRDefault="000227DF" w:rsidP="00DB2BF9">
      <w:pPr>
        <w:pStyle w:val="Figure"/>
      </w:pPr>
      <w:r w:rsidRPr="000227DF">
        <w:rPr>
          <w:noProof/>
        </w:rPr>
        <w:drawing>
          <wp:inline distT="0" distB="0" distL="0" distR="0" wp14:anchorId="79FCE5A1" wp14:editId="79FCE5A2">
            <wp:extent cx="4318444" cy="5682342"/>
            <wp:effectExtent l="0" t="0" r="6350" b="0"/>
            <wp:docPr id="12" name="Picture 24" descr="Screen capture of an example of the email message a user could receive when a new ECS patch is rele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 capture of an example of the email message a user could receive when a new ECS patch is released."/>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4322473" cy="5687643"/>
                    </a:xfrm>
                    <a:prstGeom prst="rect">
                      <a:avLst/>
                    </a:prstGeom>
                    <a:noFill/>
                    <a:ln>
                      <a:noFill/>
                    </a:ln>
                  </pic:spPr>
                </pic:pic>
              </a:graphicData>
            </a:graphic>
          </wp:inline>
        </w:drawing>
      </w:r>
    </w:p>
    <w:p w14:paraId="79FCE383" w14:textId="77777777" w:rsidR="00DB2BF9" w:rsidRDefault="00DB2BF9" w:rsidP="00DB2BF9">
      <w:pPr>
        <w:pStyle w:val="DSSECSBodyText"/>
      </w:pPr>
      <w:r>
        <w:lastRenderedPageBreak/>
        <w:t>Figure 2</w:t>
      </w:r>
      <w:r w:rsidR="00BB356B">
        <w:t>14</w:t>
      </w:r>
      <w:r>
        <w:t xml:space="preserve"> is a s</w:t>
      </w:r>
      <w:r w:rsidRPr="00DB2BF9">
        <w:t>creen capture of an example of the email message a user could receive when a new ECS patch is released.</w:t>
      </w:r>
    </w:p>
    <w:p w14:paraId="79FCE384" w14:textId="77777777" w:rsidR="000227DF" w:rsidRPr="000227DF" w:rsidRDefault="00DB2BF9" w:rsidP="00DB2BF9">
      <w:pPr>
        <w:pStyle w:val="FigureCaption"/>
      </w:pPr>
      <w:bookmarkStart w:id="1344" w:name="_Toc477849840"/>
      <w:bookmarkStart w:id="1345" w:name="_Toc482735191"/>
      <w:r>
        <w:t>Example B – Email Messages</w:t>
      </w:r>
      <w:bookmarkEnd w:id="1344"/>
      <w:bookmarkEnd w:id="1345"/>
    </w:p>
    <w:p w14:paraId="79FCE385" w14:textId="77777777" w:rsidR="000227DF" w:rsidRPr="000227DF" w:rsidRDefault="000227DF" w:rsidP="00DB2BF9">
      <w:pPr>
        <w:pStyle w:val="Figure"/>
      </w:pPr>
      <w:r w:rsidRPr="000227DF">
        <w:rPr>
          <w:noProof/>
        </w:rPr>
        <w:drawing>
          <wp:inline distT="0" distB="0" distL="0" distR="0" wp14:anchorId="79FCE5A3" wp14:editId="79FCE5A4">
            <wp:extent cx="4804796" cy="3537019"/>
            <wp:effectExtent l="0" t="0" r="0" b="6350"/>
            <wp:docPr id="28" name="Picture 26" descr="Screen capture of an example of the email message a user could receive when a new ECS patch is rele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capture of an example of the email message a user could receive when a new ECS patch is released."/>
                    <pic:cNvPicPr>
                      <a:picLocks noChangeAspect="1" noChangeArrowheads="1"/>
                    </pic:cNvPicPr>
                  </pic:nvPicPr>
                  <pic:blipFill>
                    <a:blip r:embed="rId272">
                      <a:extLst>
                        <a:ext uri="{28A0092B-C50C-407E-A947-70E740481C1C}">
                          <a14:useLocalDpi xmlns:a14="http://schemas.microsoft.com/office/drawing/2010/main"/>
                        </a:ext>
                      </a:extLst>
                    </a:blip>
                    <a:srcRect/>
                    <a:stretch>
                      <a:fillRect/>
                    </a:stretch>
                  </pic:blipFill>
                  <pic:spPr bwMode="auto">
                    <a:xfrm>
                      <a:off x="0" y="0"/>
                      <a:ext cx="4807829" cy="3539252"/>
                    </a:xfrm>
                    <a:prstGeom prst="rect">
                      <a:avLst/>
                    </a:prstGeom>
                    <a:noFill/>
                    <a:ln>
                      <a:noFill/>
                    </a:ln>
                  </pic:spPr>
                </pic:pic>
              </a:graphicData>
            </a:graphic>
          </wp:inline>
        </w:drawing>
      </w:r>
    </w:p>
    <w:p w14:paraId="79FCE386" w14:textId="77777777" w:rsidR="000227DF" w:rsidRDefault="000227DF" w:rsidP="003B6C1A">
      <w:pPr>
        <w:pStyle w:val="DSSECSBodyText"/>
      </w:pPr>
      <w:r w:rsidRPr="000227DF">
        <w:t>When an EC NATIONAL PROCEDURES file (#725) patch is loaded, a review of the EVENT CODE SCREENS file (#720.3) is performed. Event Code Screens, which have either inactive CPT or Event Capture Codes, or an Event Capture Code with an inactive “default” CPT code attached, are reported.</w:t>
      </w:r>
    </w:p>
    <w:p w14:paraId="79FCE387" w14:textId="77777777" w:rsidR="0051197C" w:rsidRDefault="0051197C" w:rsidP="00DB2BF9">
      <w:pPr>
        <w:pStyle w:val="DSSECSBodyText"/>
      </w:pPr>
      <w:r>
        <w:br w:type="page"/>
      </w:r>
    </w:p>
    <w:p w14:paraId="79FCE388" w14:textId="77777777" w:rsidR="00DB2BF9" w:rsidRDefault="00DB2BF9" w:rsidP="00DB2BF9">
      <w:pPr>
        <w:pStyle w:val="DSSECSBodyText"/>
      </w:pPr>
      <w:r>
        <w:lastRenderedPageBreak/>
        <w:t>Figure 21</w:t>
      </w:r>
      <w:r w:rsidR="00BB356B">
        <w:t>5</w:t>
      </w:r>
      <w:r>
        <w:t xml:space="preserve"> is a s</w:t>
      </w:r>
      <w:r w:rsidRPr="00DB2BF9">
        <w:t>creen capture of an example of the email message a user could receive when new Event Code Screens are generated.</w:t>
      </w:r>
    </w:p>
    <w:p w14:paraId="79FCE389" w14:textId="77777777" w:rsidR="00DB2BF9" w:rsidRPr="00DB2BF9" w:rsidRDefault="00DB2BF9" w:rsidP="00DB2BF9">
      <w:pPr>
        <w:pStyle w:val="FigureCaption"/>
      </w:pPr>
      <w:bookmarkStart w:id="1346" w:name="_Toc477849841"/>
      <w:bookmarkStart w:id="1347" w:name="_Toc482735192"/>
      <w:r>
        <w:t>Example of new Event Code Screen generated email message</w:t>
      </w:r>
      <w:bookmarkEnd w:id="1346"/>
      <w:bookmarkEnd w:id="1347"/>
    </w:p>
    <w:p w14:paraId="79FCE38A" w14:textId="77777777" w:rsidR="000227DF" w:rsidRPr="000227DF" w:rsidRDefault="000227DF" w:rsidP="00DB2BF9">
      <w:pPr>
        <w:pStyle w:val="Figure"/>
      </w:pPr>
      <w:r w:rsidRPr="000227DF">
        <w:rPr>
          <w:noProof/>
        </w:rPr>
        <w:drawing>
          <wp:inline distT="0" distB="0" distL="0" distR="0" wp14:anchorId="79FCE5A5" wp14:editId="79FCE5A6">
            <wp:extent cx="4448175" cy="4924425"/>
            <wp:effectExtent l="0" t="0" r="9525" b="9525"/>
            <wp:docPr id="29" name="Picture 27" descr="Screen capture of an example of the email message a user could receive when new Event Code Screens are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capture of an example of the email message a user could receive when new Event Code Screens are generated."/>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4448175" cy="4924425"/>
                    </a:xfrm>
                    <a:prstGeom prst="rect">
                      <a:avLst/>
                    </a:prstGeom>
                    <a:noFill/>
                    <a:ln>
                      <a:noFill/>
                    </a:ln>
                  </pic:spPr>
                </pic:pic>
              </a:graphicData>
            </a:graphic>
          </wp:inline>
        </w:drawing>
      </w:r>
    </w:p>
    <w:p w14:paraId="79FCE38B" w14:textId="77777777" w:rsidR="000227DF" w:rsidRPr="000227DF" w:rsidRDefault="000227DF" w:rsidP="008A27F4">
      <w:pPr>
        <w:pStyle w:val="Note"/>
      </w:pPr>
      <w:r w:rsidRPr="000227DF">
        <w:t>Notes:</w:t>
      </w:r>
    </w:p>
    <w:p w14:paraId="79FCE38C" w14:textId="77777777" w:rsidR="000227DF" w:rsidRPr="000227DF" w:rsidRDefault="000227DF" w:rsidP="003B6C1A">
      <w:pPr>
        <w:pStyle w:val="BulletListIndent"/>
      </w:pPr>
      <w:r w:rsidRPr="000227DF">
        <w:t>After a patch updating file #725:</w:t>
      </w:r>
    </w:p>
    <w:p w14:paraId="79FCE38D" w14:textId="77777777" w:rsidR="000227DF" w:rsidRPr="000227DF" w:rsidRDefault="000227DF" w:rsidP="003B6C1A">
      <w:pPr>
        <w:pStyle w:val="BulletListIndent"/>
      </w:pPr>
      <w:r w:rsidRPr="000227DF">
        <w:t>Check for inactivated national EC Procedure Codes.</w:t>
      </w:r>
    </w:p>
    <w:p w14:paraId="79FCE38E" w14:textId="77777777" w:rsidR="000227DF" w:rsidRPr="000227DF" w:rsidRDefault="000227DF" w:rsidP="003B6C1A">
      <w:pPr>
        <w:pStyle w:val="BulletListIndent"/>
      </w:pPr>
      <w:r w:rsidRPr="000227DF">
        <w:t>Check for Event Code Screens with out-of-date EC Procedure Codes.</w:t>
      </w:r>
    </w:p>
    <w:p w14:paraId="79FCE38F" w14:textId="77777777" w:rsidR="000227DF" w:rsidRDefault="000227DF" w:rsidP="00DB2BF9">
      <w:pPr>
        <w:pStyle w:val="DSSECSBodyText"/>
        <w:spacing w:before="240"/>
      </w:pPr>
      <w:r w:rsidRPr="000227DF">
        <w:t>When an ECS User is terminated</w:t>
      </w:r>
      <w:r w:rsidR="00DB2BF9">
        <w:t xml:space="preserve"> </w:t>
      </w:r>
      <w:r w:rsidRPr="000227DF">
        <w:t>(May inactivate national EC Procedure Codes and report any Event Code Screens wi</w:t>
      </w:r>
      <w:r w:rsidR="00DB2BF9">
        <w:t>th out-of-date Procedure Codes).</w:t>
      </w:r>
    </w:p>
    <w:p w14:paraId="79FCE390" w14:textId="77777777" w:rsidR="0051197C" w:rsidRDefault="0051197C" w:rsidP="00DB2BF9">
      <w:pPr>
        <w:pStyle w:val="DSSECSBodyText"/>
        <w:spacing w:before="240"/>
      </w:pPr>
      <w:r>
        <w:br w:type="page"/>
      </w:r>
    </w:p>
    <w:p w14:paraId="79FCE391" w14:textId="77777777" w:rsidR="00DB2BF9" w:rsidRDefault="00DB2BF9" w:rsidP="00DB2BF9">
      <w:pPr>
        <w:pStyle w:val="DSSECSBodyText"/>
        <w:spacing w:before="240"/>
      </w:pPr>
      <w:r>
        <w:lastRenderedPageBreak/>
        <w:t xml:space="preserve">Figure </w:t>
      </w:r>
      <w:r w:rsidR="00B31D20">
        <w:t>21</w:t>
      </w:r>
      <w:r w:rsidR="00BB356B">
        <w:t>6</w:t>
      </w:r>
      <w:r w:rsidR="00B31D20">
        <w:t xml:space="preserve"> </w:t>
      </w:r>
      <w:r>
        <w:t>is a s</w:t>
      </w:r>
      <w:r w:rsidRPr="00DB2BF9">
        <w:t>creen capture of an example of the email message a user could receive when an ECS User is terminated</w:t>
      </w:r>
      <w:r>
        <w:t>.</w:t>
      </w:r>
    </w:p>
    <w:p w14:paraId="79FCE392" w14:textId="77777777" w:rsidR="00DB2BF9" w:rsidRPr="000227DF" w:rsidRDefault="00DB2BF9" w:rsidP="00DB2BF9">
      <w:pPr>
        <w:pStyle w:val="FigureCaption"/>
      </w:pPr>
      <w:bookmarkStart w:id="1348" w:name="_Toc477849842"/>
      <w:bookmarkStart w:id="1349" w:name="_Toc482735193"/>
      <w:r>
        <w:t>Example 1 – ECS User Terminated Email Message</w:t>
      </w:r>
      <w:bookmarkEnd w:id="1348"/>
      <w:bookmarkEnd w:id="1349"/>
    </w:p>
    <w:p w14:paraId="79FCE393" w14:textId="77777777" w:rsidR="000227DF" w:rsidRDefault="000227DF" w:rsidP="00DB2BF9">
      <w:pPr>
        <w:pStyle w:val="Figure"/>
      </w:pPr>
      <w:r w:rsidRPr="000227DF">
        <w:rPr>
          <w:noProof/>
        </w:rPr>
        <w:drawing>
          <wp:inline distT="0" distB="0" distL="0" distR="0" wp14:anchorId="79FCE5A7" wp14:editId="79FCE5A8">
            <wp:extent cx="4452731" cy="2011680"/>
            <wp:effectExtent l="0" t="0" r="5080" b="7620"/>
            <wp:docPr id="30" name="Picture 28" descr="Screen capture of an example of the email message a user could receive when an ECS User is termin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capture of an example of the email message a user could receive when an ECS User is terminated"/>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4448175" cy="2009622"/>
                    </a:xfrm>
                    <a:prstGeom prst="rect">
                      <a:avLst/>
                    </a:prstGeom>
                    <a:noFill/>
                    <a:ln>
                      <a:noFill/>
                    </a:ln>
                  </pic:spPr>
                </pic:pic>
              </a:graphicData>
            </a:graphic>
          </wp:inline>
        </w:drawing>
      </w:r>
    </w:p>
    <w:p w14:paraId="79FCE394" w14:textId="77777777" w:rsidR="00DB2BF9" w:rsidRDefault="00DB2BF9" w:rsidP="00DB2BF9">
      <w:pPr>
        <w:pStyle w:val="DSSECSBodyText"/>
        <w:spacing w:before="240"/>
      </w:pPr>
      <w:r>
        <w:t>Figure 21</w:t>
      </w:r>
      <w:r w:rsidR="00BB356B">
        <w:t>7</w:t>
      </w:r>
      <w:r>
        <w:t xml:space="preserve"> is a s</w:t>
      </w:r>
      <w:r w:rsidRPr="00DB2BF9">
        <w:t>creen capture of an</w:t>
      </w:r>
      <w:r>
        <w:t>other</w:t>
      </w:r>
      <w:r w:rsidRPr="00DB2BF9">
        <w:t xml:space="preserve"> example of the email message a user could receive when an ECS User is terminated</w:t>
      </w:r>
      <w:r>
        <w:t>.</w:t>
      </w:r>
    </w:p>
    <w:p w14:paraId="79FCE395" w14:textId="77777777" w:rsidR="00DB2BF9" w:rsidRPr="00DB2BF9" w:rsidRDefault="00DB2BF9" w:rsidP="00DB2BF9">
      <w:pPr>
        <w:pStyle w:val="FigureCaption"/>
      </w:pPr>
      <w:bookmarkStart w:id="1350" w:name="_Toc477849843"/>
      <w:bookmarkStart w:id="1351" w:name="_Toc482735194"/>
      <w:r>
        <w:t>Example 2 – ECS User Terminated Email Message</w:t>
      </w:r>
      <w:bookmarkEnd w:id="1350"/>
      <w:bookmarkEnd w:id="1351"/>
    </w:p>
    <w:p w14:paraId="79FCE396" w14:textId="77777777" w:rsidR="000227DF" w:rsidRPr="000227DF" w:rsidRDefault="000227DF" w:rsidP="00DB2BF9">
      <w:pPr>
        <w:pStyle w:val="Figure"/>
        <w:rPr>
          <w:noProof/>
        </w:rPr>
      </w:pPr>
      <w:r w:rsidRPr="000227DF">
        <w:rPr>
          <w:noProof/>
        </w:rPr>
        <w:drawing>
          <wp:inline distT="0" distB="0" distL="0" distR="0" wp14:anchorId="79FCE5A9" wp14:editId="79FCE5AA">
            <wp:extent cx="4448175" cy="2771775"/>
            <wp:effectExtent l="0" t="0" r="9525" b="9525"/>
            <wp:docPr id="33" name="Picture 29" descr="Screen capture of an example of the email message a user could receive when an ECS User is termin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capture of an example of the email message a user could receive when an ECS User is terminated"/>
                    <pic:cNvPicPr>
                      <a:picLocks noChangeAspect="1" noChangeArrowheads="1"/>
                    </pic:cNvPicPr>
                  </pic:nvPicPr>
                  <pic:blipFill rotWithShape="1">
                    <a:blip r:embed="rId275">
                      <a:extLst>
                        <a:ext uri="{28A0092B-C50C-407E-A947-70E740481C1C}">
                          <a14:useLocalDpi xmlns:a14="http://schemas.microsoft.com/office/drawing/2010/main"/>
                        </a:ext>
                      </a:extLst>
                    </a:blip>
                    <a:srcRect b="9346"/>
                    <a:stretch/>
                  </pic:blipFill>
                  <pic:spPr bwMode="auto">
                    <a:xfrm>
                      <a:off x="0" y="0"/>
                      <a:ext cx="444817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9FCE397" w14:textId="77777777" w:rsidR="00E3108F" w:rsidRDefault="00E3108F" w:rsidP="00DE4441">
      <w:pPr>
        <w:pStyle w:val="DSSECSBodyText"/>
      </w:pPr>
    </w:p>
    <w:p w14:paraId="79FCE398" w14:textId="77777777" w:rsidR="00D779D3" w:rsidRDefault="00D779D3" w:rsidP="00DE4441">
      <w:pPr>
        <w:pStyle w:val="DSSECSBodyText"/>
        <w:sectPr w:rsidR="00D779D3" w:rsidSect="00C57EA1">
          <w:headerReference w:type="default" r:id="rId276"/>
          <w:pgSz w:w="12240" w:h="15840" w:code="1"/>
          <w:pgMar w:top="1440" w:right="1440" w:bottom="1440" w:left="1440" w:header="720" w:footer="504" w:gutter="0"/>
          <w:pgNumType w:start="1" w:chapStyle="6"/>
          <w:cols w:space="720"/>
          <w:docGrid w:linePitch="360"/>
        </w:sectPr>
      </w:pPr>
    </w:p>
    <w:p w14:paraId="79FCE399" w14:textId="77777777" w:rsidR="002B19EA" w:rsidRPr="00CB50BC" w:rsidRDefault="002B19EA" w:rsidP="002B19EA">
      <w:pPr>
        <w:pStyle w:val="Heading6"/>
      </w:pPr>
      <w:bookmarkStart w:id="1352" w:name="_Toc477938707"/>
      <w:bookmarkStart w:id="1353" w:name="_Toc482734973"/>
      <w:r>
        <w:lastRenderedPageBreak/>
        <w:t>Index</w:t>
      </w:r>
      <w:bookmarkEnd w:id="1352"/>
      <w:bookmarkEnd w:id="1353"/>
    </w:p>
    <w:p w14:paraId="79FCE39A" w14:textId="77777777" w:rsidR="00B80112" w:rsidRDefault="005852EE" w:rsidP="005852EE">
      <w:pPr>
        <w:pStyle w:val="DSSECSBodyText"/>
        <w:rPr>
          <w:noProof/>
        </w:rPr>
        <w:sectPr w:rsidR="00B80112" w:rsidSect="00B80112">
          <w:headerReference w:type="default" r:id="rId277"/>
          <w:pgSz w:w="12240" w:h="15840" w:code="1"/>
          <w:pgMar w:top="1440" w:right="1440" w:bottom="1440" w:left="1440" w:header="720" w:footer="504" w:gutter="0"/>
          <w:pgNumType w:start="1" w:chapStyle="6"/>
          <w:cols w:space="720"/>
          <w:docGrid w:linePitch="360"/>
        </w:sectPr>
      </w:pPr>
      <w:r>
        <w:fldChar w:fldCharType="begin"/>
      </w:r>
      <w:r>
        <w:instrText xml:space="preserve"> INDEX \e "</w:instrText>
      </w:r>
      <w:r>
        <w:tab/>
        <w:instrText xml:space="preserve">" \c "1" \z "1033" </w:instrText>
      </w:r>
      <w:r>
        <w:fldChar w:fldCharType="separate"/>
      </w:r>
    </w:p>
    <w:p w14:paraId="79FCE39B" w14:textId="77777777" w:rsidR="00B80112" w:rsidRDefault="00B80112">
      <w:pPr>
        <w:pStyle w:val="Index1"/>
        <w:tabs>
          <w:tab w:val="right" w:leader="dot" w:pos="9350"/>
        </w:tabs>
        <w:rPr>
          <w:noProof/>
        </w:rPr>
      </w:pPr>
      <w:r w:rsidRPr="000D5FDA">
        <w:rPr>
          <w:rFonts w:eastAsiaTheme="minorHAnsi"/>
          <w:noProof/>
        </w:rPr>
        <w:lastRenderedPageBreak/>
        <w:t>Associated Clinic</w:t>
      </w:r>
      <w:r>
        <w:rPr>
          <w:noProof/>
        </w:rPr>
        <w:tab/>
        <w:t>66, 81, 103, 114</w:t>
      </w:r>
    </w:p>
    <w:p w14:paraId="79FCE39C" w14:textId="77777777" w:rsidR="00B80112" w:rsidRDefault="00B80112">
      <w:pPr>
        <w:pStyle w:val="Index1"/>
        <w:tabs>
          <w:tab w:val="right" w:leader="dot" w:pos="9350"/>
        </w:tabs>
        <w:rPr>
          <w:noProof/>
        </w:rPr>
      </w:pPr>
      <w:r>
        <w:rPr>
          <w:noProof/>
        </w:rPr>
        <w:t>Caveats and Exceptions</w:t>
      </w:r>
      <w:r>
        <w:rPr>
          <w:noProof/>
        </w:rPr>
        <w:tab/>
        <w:t>17</w:t>
      </w:r>
    </w:p>
    <w:p w14:paraId="79FCE39D" w14:textId="77777777" w:rsidR="00B80112" w:rsidRDefault="00B80112">
      <w:pPr>
        <w:pStyle w:val="Index1"/>
        <w:tabs>
          <w:tab w:val="right" w:leader="dot" w:pos="9350"/>
        </w:tabs>
        <w:rPr>
          <w:noProof/>
        </w:rPr>
      </w:pPr>
      <w:r>
        <w:rPr>
          <w:noProof/>
        </w:rPr>
        <w:t>CHAR4</w:t>
      </w:r>
      <w:r>
        <w:rPr>
          <w:noProof/>
        </w:rPr>
        <w:tab/>
        <w:t>73, 114</w:t>
      </w:r>
    </w:p>
    <w:p w14:paraId="79FCE39E" w14:textId="77777777" w:rsidR="00B80112" w:rsidRDefault="00B80112">
      <w:pPr>
        <w:pStyle w:val="Index1"/>
        <w:tabs>
          <w:tab w:val="right" w:leader="dot" w:pos="9350"/>
        </w:tabs>
        <w:rPr>
          <w:noProof/>
        </w:rPr>
      </w:pPr>
      <w:r w:rsidRPr="000D5FDA">
        <w:rPr>
          <w:rFonts w:eastAsiaTheme="minorHAnsi"/>
          <w:noProof/>
        </w:rPr>
        <w:t>CHAR4 Code</w:t>
      </w:r>
      <w:r>
        <w:rPr>
          <w:noProof/>
        </w:rPr>
        <w:tab/>
        <w:t>66</w:t>
      </w:r>
    </w:p>
    <w:p w14:paraId="79FCE39F" w14:textId="77777777" w:rsidR="00B80112" w:rsidRDefault="00B80112">
      <w:pPr>
        <w:pStyle w:val="Index1"/>
        <w:tabs>
          <w:tab w:val="right" w:leader="dot" w:pos="9350"/>
        </w:tabs>
        <w:rPr>
          <w:noProof/>
        </w:rPr>
      </w:pPr>
      <w:r>
        <w:rPr>
          <w:noProof/>
        </w:rPr>
        <w:t>Continuity of Operations</w:t>
      </w:r>
      <w:r>
        <w:rPr>
          <w:noProof/>
        </w:rPr>
        <w:tab/>
        <w:t>6</w:t>
      </w:r>
    </w:p>
    <w:p w14:paraId="79FCE3A0" w14:textId="77777777" w:rsidR="00B80112" w:rsidRDefault="00B80112">
      <w:pPr>
        <w:pStyle w:val="Index1"/>
        <w:tabs>
          <w:tab w:val="right" w:leader="dot" w:pos="9350"/>
        </w:tabs>
        <w:rPr>
          <w:noProof/>
        </w:rPr>
      </w:pPr>
      <w:r>
        <w:rPr>
          <w:noProof/>
        </w:rPr>
        <w:t>CPRS</w:t>
      </w:r>
      <w:r>
        <w:rPr>
          <w:noProof/>
        </w:rPr>
        <w:tab/>
        <w:t>B-1</w:t>
      </w:r>
    </w:p>
    <w:p w14:paraId="79FCE3A1" w14:textId="77777777" w:rsidR="00B80112" w:rsidRDefault="00B80112">
      <w:pPr>
        <w:pStyle w:val="Index1"/>
        <w:tabs>
          <w:tab w:val="right" w:leader="dot" w:pos="9350"/>
        </w:tabs>
        <w:rPr>
          <w:noProof/>
        </w:rPr>
      </w:pPr>
      <w:r w:rsidRPr="000D5FDA">
        <w:rPr>
          <w:rFonts w:eastAsiaTheme="minorHAnsi"/>
          <w:noProof/>
        </w:rPr>
        <w:t>CPT Code</w:t>
      </w:r>
      <w:r>
        <w:rPr>
          <w:noProof/>
        </w:rPr>
        <w:tab/>
        <w:t>81, 84</w:t>
      </w:r>
    </w:p>
    <w:p w14:paraId="79FCE3A2" w14:textId="77777777" w:rsidR="00B80112" w:rsidRDefault="00B80112">
      <w:pPr>
        <w:pStyle w:val="Index1"/>
        <w:tabs>
          <w:tab w:val="right" w:leader="dot" w:pos="9350"/>
        </w:tabs>
        <w:rPr>
          <w:noProof/>
        </w:rPr>
      </w:pPr>
      <w:r w:rsidRPr="000D5FDA">
        <w:rPr>
          <w:rFonts w:eastAsiaTheme="minorHAnsi"/>
          <w:noProof/>
        </w:rPr>
        <w:t>Credit Stop</w:t>
      </w:r>
      <w:r>
        <w:rPr>
          <w:noProof/>
        </w:rPr>
        <w:tab/>
        <w:t>66</w:t>
      </w:r>
    </w:p>
    <w:p w14:paraId="79FCE3A3" w14:textId="77777777" w:rsidR="00B80112" w:rsidRDefault="00B80112">
      <w:pPr>
        <w:pStyle w:val="Index1"/>
        <w:tabs>
          <w:tab w:val="right" w:leader="dot" w:pos="9350"/>
        </w:tabs>
        <w:rPr>
          <w:noProof/>
        </w:rPr>
      </w:pPr>
      <w:r>
        <w:rPr>
          <w:noProof/>
        </w:rPr>
        <w:t>Credit Stop Code</w:t>
      </w:r>
      <w:r>
        <w:rPr>
          <w:noProof/>
        </w:rPr>
        <w:tab/>
        <w:t>73, 114</w:t>
      </w:r>
    </w:p>
    <w:p w14:paraId="79FCE3A4" w14:textId="77777777" w:rsidR="00B80112" w:rsidRDefault="00B80112">
      <w:pPr>
        <w:pStyle w:val="Index1"/>
        <w:tabs>
          <w:tab w:val="right" w:leader="dot" w:pos="9350"/>
        </w:tabs>
        <w:rPr>
          <w:noProof/>
        </w:rPr>
      </w:pPr>
      <w:r>
        <w:rPr>
          <w:noProof/>
        </w:rPr>
        <w:t>Data Entry Menu</w:t>
      </w:r>
      <w:r>
        <w:rPr>
          <w:noProof/>
        </w:rPr>
        <w:tab/>
        <w:t>20</w:t>
      </w:r>
    </w:p>
    <w:p w14:paraId="79FCE3A5" w14:textId="77777777" w:rsidR="00B80112" w:rsidRDefault="00B80112">
      <w:pPr>
        <w:pStyle w:val="Index1"/>
        <w:tabs>
          <w:tab w:val="right" w:leader="dot" w:pos="9350"/>
        </w:tabs>
        <w:rPr>
          <w:noProof/>
        </w:rPr>
      </w:pPr>
      <w:r>
        <w:rPr>
          <w:noProof/>
        </w:rPr>
        <w:t>Data Flows</w:t>
      </w:r>
      <w:r>
        <w:rPr>
          <w:noProof/>
        </w:rPr>
        <w:tab/>
        <w:t>5</w:t>
      </w:r>
    </w:p>
    <w:p w14:paraId="79FCE3A6" w14:textId="77777777" w:rsidR="00B80112" w:rsidRDefault="00B80112">
      <w:pPr>
        <w:pStyle w:val="Index1"/>
        <w:tabs>
          <w:tab w:val="right" w:leader="dot" w:pos="9350"/>
        </w:tabs>
        <w:rPr>
          <w:noProof/>
        </w:rPr>
      </w:pPr>
      <w:r>
        <w:rPr>
          <w:noProof/>
        </w:rPr>
        <w:t>Data Imported and Ready for Upload</w:t>
      </w:r>
      <w:r>
        <w:rPr>
          <w:noProof/>
        </w:rPr>
        <w:tab/>
        <w:t>54</w:t>
      </w:r>
    </w:p>
    <w:p w14:paraId="79FCE3A7" w14:textId="77777777" w:rsidR="00B80112" w:rsidRDefault="00B80112">
      <w:pPr>
        <w:pStyle w:val="Index1"/>
        <w:tabs>
          <w:tab w:val="right" w:leader="dot" w:pos="9350"/>
        </w:tabs>
        <w:rPr>
          <w:noProof/>
        </w:rPr>
      </w:pPr>
      <w:r>
        <w:rPr>
          <w:noProof/>
        </w:rPr>
        <w:t>Document Orientation</w:t>
      </w:r>
      <w:r>
        <w:rPr>
          <w:noProof/>
        </w:rPr>
        <w:tab/>
        <w:t>1</w:t>
      </w:r>
    </w:p>
    <w:p w14:paraId="79FCE3A8" w14:textId="77777777" w:rsidR="00B80112" w:rsidRDefault="00B80112">
      <w:pPr>
        <w:pStyle w:val="Index1"/>
        <w:tabs>
          <w:tab w:val="right" w:leader="dot" w:pos="9350"/>
        </w:tabs>
        <w:rPr>
          <w:noProof/>
        </w:rPr>
      </w:pPr>
      <w:r>
        <w:rPr>
          <w:noProof/>
        </w:rPr>
        <w:t>Edit Cell Data on the Spreadsheet Upload Form</w:t>
      </w:r>
      <w:r>
        <w:rPr>
          <w:noProof/>
        </w:rPr>
        <w:tab/>
        <w:t>55</w:t>
      </w:r>
    </w:p>
    <w:p w14:paraId="79FCE3A9" w14:textId="77777777" w:rsidR="00B80112" w:rsidRDefault="00B80112">
      <w:pPr>
        <w:pStyle w:val="Index1"/>
        <w:tabs>
          <w:tab w:val="right" w:leader="dot" w:pos="9350"/>
        </w:tabs>
        <w:rPr>
          <w:noProof/>
        </w:rPr>
      </w:pPr>
      <w:r>
        <w:rPr>
          <w:noProof/>
        </w:rPr>
        <w:t>EVENT CAPTURE CATEGORY file (#726)</w:t>
      </w:r>
      <w:r>
        <w:rPr>
          <w:noProof/>
        </w:rPr>
        <w:tab/>
        <w:t>131</w:t>
      </w:r>
    </w:p>
    <w:p w14:paraId="79FCE3AA" w14:textId="77777777" w:rsidR="00B80112" w:rsidRDefault="00B80112">
      <w:pPr>
        <w:pStyle w:val="Index1"/>
        <w:tabs>
          <w:tab w:val="right" w:leader="dot" w:pos="9350"/>
        </w:tabs>
        <w:rPr>
          <w:noProof/>
        </w:rPr>
      </w:pPr>
      <w:r>
        <w:rPr>
          <w:noProof/>
        </w:rPr>
        <w:t>Event Capture Interface with CPRS</w:t>
      </w:r>
      <w:r>
        <w:rPr>
          <w:noProof/>
        </w:rPr>
        <w:tab/>
        <w:t>18</w:t>
      </w:r>
    </w:p>
    <w:p w14:paraId="79FCE3AB" w14:textId="77777777" w:rsidR="00B80112" w:rsidRDefault="00B80112">
      <w:pPr>
        <w:pStyle w:val="Index1"/>
        <w:tabs>
          <w:tab w:val="right" w:leader="dot" w:pos="9350"/>
        </w:tabs>
        <w:rPr>
          <w:noProof/>
        </w:rPr>
      </w:pPr>
      <w:r>
        <w:rPr>
          <w:noProof/>
        </w:rPr>
        <w:t>Event Capture Main Menu</w:t>
      </w:r>
      <w:r>
        <w:rPr>
          <w:noProof/>
        </w:rPr>
        <w:tab/>
        <w:t>12</w:t>
      </w:r>
    </w:p>
    <w:p w14:paraId="79FCE3AC" w14:textId="77777777" w:rsidR="00B80112" w:rsidRDefault="00B80112">
      <w:pPr>
        <w:pStyle w:val="Index1"/>
        <w:tabs>
          <w:tab w:val="right" w:leader="dot" w:pos="9350"/>
        </w:tabs>
        <w:rPr>
          <w:noProof/>
        </w:rPr>
      </w:pPr>
      <w:r>
        <w:rPr>
          <w:noProof/>
        </w:rPr>
        <w:t>Event Capture Online Documentation</w:t>
      </w:r>
      <w:r>
        <w:rPr>
          <w:noProof/>
        </w:rPr>
        <w:tab/>
        <w:t>17</w:t>
      </w:r>
    </w:p>
    <w:p w14:paraId="79FCE3AD" w14:textId="77777777" w:rsidR="00B80112" w:rsidRDefault="00B80112">
      <w:pPr>
        <w:pStyle w:val="Index1"/>
        <w:tabs>
          <w:tab w:val="right" w:leader="dot" w:pos="9350"/>
        </w:tabs>
        <w:rPr>
          <w:noProof/>
        </w:rPr>
      </w:pPr>
      <w:r w:rsidRPr="000D5FDA">
        <w:rPr>
          <w:rFonts w:eastAsiaTheme="minorHAnsi"/>
          <w:noProof/>
        </w:rPr>
        <w:t>Excel</w:t>
      </w:r>
      <w:r>
        <w:rPr>
          <w:noProof/>
        </w:rPr>
        <w:tab/>
        <w:t>83</w:t>
      </w:r>
    </w:p>
    <w:p w14:paraId="79FCE3AE" w14:textId="77777777" w:rsidR="00B80112" w:rsidRDefault="00B80112">
      <w:pPr>
        <w:pStyle w:val="Index1"/>
        <w:tabs>
          <w:tab w:val="right" w:leader="dot" w:pos="9350"/>
        </w:tabs>
        <w:rPr>
          <w:noProof/>
        </w:rPr>
      </w:pPr>
      <w:r>
        <w:rPr>
          <w:noProof/>
        </w:rPr>
        <w:t>Exit System</w:t>
      </w:r>
      <w:r>
        <w:rPr>
          <w:noProof/>
        </w:rPr>
        <w:tab/>
        <w:t>17</w:t>
      </w:r>
    </w:p>
    <w:p w14:paraId="79FCE3AF" w14:textId="77777777" w:rsidR="00B80112" w:rsidRDefault="00B80112">
      <w:pPr>
        <w:pStyle w:val="Index1"/>
        <w:tabs>
          <w:tab w:val="right" w:leader="dot" w:pos="9350"/>
        </w:tabs>
        <w:rPr>
          <w:noProof/>
        </w:rPr>
      </w:pPr>
      <w:r>
        <w:rPr>
          <w:noProof/>
        </w:rPr>
        <w:t>Getting Started</w:t>
      </w:r>
      <w:r>
        <w:rPr>
          <w:noProof/>
        </w:rPr>
        <w:tab/>
        <w:t>7</w:t>
      </w:r>
    </w:p>
    <w:p w14:paraId="79FCE3B0" w14:textId="77777777" w:rsidR="00B80112" w:rsidRDefault="00B80112">
      <w:pPr>
        <w:pStyle w:val="Index1"/>
        <w:tabs>
          <w:tab w:val="right" w:leader="dot" w:pos="9350"/>
        </w:tabs>
        <w:rPr>
          <w:noProof/>
        </w:rPr>
      </w:pPr>
      <w:r>
        <w:rPr>
          <w:noProof/>
        </w:rPr>
        <w:t>ICD</w:t>
      </w:r>
      <w:r>
        <w:rPr>
          <w:noProof/>
        </w:rPr>
        <w:tab/>
        <w:t>27, 39, 47, 59</w:t>
      </w:r>
    </w:p>
    <w:p w14:paraId="79FCE3B1" w14:textId="77777777" w:rsidR="00B80112" w:rsidRDefault="00B80112">
      <w:pPr>
        <w:pStyle w:val="Index1"/>
        <w:tabs>
          <w:tab w:val="right" w:leader="dot" w:pos="9350"/>
        </w:tabs>
        <w:rPr>
          <w:noProof/>
        </w:rPr>
      </w:pPr>
      <w:r w:rsidRPr="000D5FDA">
        <w:rPr>
          <w:rFonts w:eastAsiaTheme="minorHAnsi"/>
          <w:noProof/>
        </w:rPr>
        <w:t>ICD-10</w:t>
      </w:r>
      <w:r>
        <w:rPr>
          <w:noProof/>
        </w:rPr>
        <w:tab/>
        <w:t>81</w:t>
      </w:r>
    </w:p>
    <w:p w14:paraId="79FCE3B2" w14:textId="77777777" w:rsidR="00B80112" w:rsidRDefault="00B80112">
      <w:pPr>
        <w:pStyle w:val="Index1"/>
        <w:tabs>
          <w:tab w:val="right" w:leader="dot" w:pos="9350"/>
        </w:tabs>
        <w:rPr>
          <w:noProof/>
        </w:rPr>
      </w:pPr>
      <w:r>
        <w:rPr>
          <w:noProof/>
        </w:rPr>
        <w:t>Import a Regular Spreadsheet</w:t>
      </w:r>
      <w:r>
        <w:rPr>
          <w:noProof/>
        </w:rPr>
        <w:tab/>
        <w:t>51</w:t>
      </w:r>
    </w:p>
    <w:p w14:paraId="79FCE3B3" w14:textId="77777777" w:rsidR="00B80112" w:rsidRDefault="00B80112">
      <w:pPr>
        <w:pStyle w:val="Index1"/>
        <w:tabs>
          <w:tab w:val="right" w:leader="dot" w:pos="9350"/>
        </w:tabs>
        <w:rPr>
          <w:noProof/>
        </w:rPr>
      </w:pPr>
      <w:r>
        <w:rPr>
          <w:noProof/>
        </w:rPr>
        <w:t>Import a State Home Spreadsheet</w:t>
      </w:r>
      <w:r>
        <w:rPr>
          <w:noProof/>
        </w:rPr>
        <w:tab/>
        <w:t>53</w:t>
      </w:r>
    </w:p>
    <w:p w14:paraId="79FCE3B4" w14:textId="77777777" w:rsidR="00B80112" w:rsidRDefault="00B80112">
      <w:pPr>
        <w:pStyle w:val="Index1"/>
        <w:tabs>
          <w:tab w:val="right" w:leader="dot" w:pos="9350"/>
        </w:tabs>
        <w:rPr>
          <w:noProof/>
        </w:rPr>
      </w:pPr>
      <w:r>
        <w:rPr>
          <w:noProof/>
        </w:rPr>
        <w:t>Introduction</w:t>
      </w:r>
      <w:r>
        <w:rPr>
          <w:noProof/>
        </w:rPr>
        <w:tab/>
        <w:t>1</w:t>
      </w:r>
    </w:p>
    <w:p w14:paraId="79FCE3B5" w14:textId="77777777" w:rsidR="00B80112" w:rsidRDefault="00B80112">
      <w:pPr>
        <w:pStyle w:val="Index1"/>
        <w:tabs>
          <w:tab w:val="right" w:leader="dot" w:pos="9350"/>
        </w:tabs>
        <w:rPr>
          <w:noProof/>
        </w:rPr>
      </w:pPr>
      <w:r w:rsidRPr="000D5FDA">
        <w:rPr>
          <w:rFonts w:eastAsiaTheme="minorHAnsi"/>
          <w:noProof/>
          <w:lang w:val="en"/>
        </w:rPr>
        <w:t>JAWS</w:t>
      </w:r>
      <w:r>
        <w:rPr>
          <w:noProof/>
        </w:rPr>
        <w:tab/>
        <w:t>6</w:t>
      </w:r>
    </w:p>
    <w:p w14:paraId="79FCE3B6" w14:textId="77777777" w:rsidR="00B80112" w:rsidRDefault="00B80112">
      <w:pPr>
        <w:pStyle w:val="Index1"/>
        <w:tabs>
          <w:tab w:val="right" w:leader="dot" w:pos="9350"/>
        </w:tabs>
        <w:rPr>
          <w:noProof/>
        </w:rPr>
      </w:pPr>
      <w:r>
        <w:rPr>
          <w:noProof/>
        </w:rPr>
        <w:t>Management Menu</w:t>
      </w:r>
      <w:r>
        <w:rPr>
          <w:noProof/>
        </w:rPr>
        <w:tab/>
        <w:t>118</w:t>
      </w:r>
    </w:p>
    <w:p w14:paraId="79FCE3B7" w14:textId="77777777" w:rsidR="00B80112" w:rsidRDefault="00B80112">
      <w:pPr>
        <w:pStyle w:val="Index1"/>
        <w:tabs>
          <w:tab w:val="right" w:leader="dot" w:pos="9350"/>
        </w:tabs>
        <w:rPr>
          <w:noProof/>
        </w:rPr>
      </w:pPr>
      <w:r>
        <w:rPr>
          <w:noProof/>
        </w:rPr>
        <w:t>MCAO</w:t>
      </w:r>
      <w:r>
        <w:rPr>
          <w:noProof/>
        </w:rPr>
        <w:tab/>
        <w:t>2</w:t>
      </w:r>
    </w:p>
    <w:p w14:paraId="79FCE3B8" w14:textId="77777777" w:rsidR="00B80112" w:rsidRDefault="00B80112">
      <w:pPr>
        <w:pStyle w:val="Index1"/>
        <w:tabs>
          <w:tab w:val="right" w:leader="dot" w:pos="9350"/>
        </w:tabs>
        <w:rPr>
          <w:noProof/>
        </w:rPr>
      </w:pPr>
      <w:r>
        <w:rPr>
          <w:noProof/>
        </w:rPr>
        <w:t>Menu Bar for Specific Functions</w:t>
      </w:r>
      <w:r>
        <w:rPr>
          <w:noProof/>
        </w:rPr>
        <w:tab/>
        <w:t>14</w:t>
      </w:r>
    </w:p>
    <w:p w14:paraId="79FCE3B9" w14:textId="77777777" w:rsidR="00B80112" w:rsidRDefault="00B80112">
      <w:pPr>
        <w:pStyle w:val="Index1"/>
        <w:tabs>
          <w:tab w:val="right" w:leader="dot" w:pos="9350"/>
        </w:tabs>
        <w:rPr>
          <w:noProof/>
        </w:rPr>
      </w:pPr>
      <w:r>
        <w:rPr>
          <w:noProof/>
        </w:rPr>
        <w:t>Modify Column Order</w:t>
      </w:r>
      <w:r>
        <w:rPr>
          <w:noProof/>
        </w:rPr>
        <w:tab/>
        <w:t>55</w:t>
      </w:r>
    </w:p>
    <w:p w14:paraId="79FCE3BA" w14:textId="77777777" w:rsidR="00B80112" w:rsidRDefault="00B80112">
      <w:pPr>
        <w:pStyle w:val="Index1"/>
        <w:tabs>
          <w:tab w:val="right" w:leader="dot" w:pos="9350"/>
        </w:tabs>
        <w:rPr>
          <w:noProof/>
        </w:rPr>
      </w:pPr>
      <w:r>
        <w:rPr>
          <w:noProof/>
        </w:rPr>
        <w:t>National Patient Care Database</w:t>
      </w:r>
      <w:r>
        <w:rPr>
          <w:noProof/>
        </w:rPr>
        <w:tab/>
        <w:t>B-2</w:t>
      </w:r>
    </w:p>
    <w:p w14:paraId="79FCE3BB" w14:textId="77777777" w:rsidR="00B80112" w:rsidRDefault="00B80112">
      <w:pPr>
        <w:pStyle w:val="Index1"/>
        <w:tabs>
          <w:tab w:val="right" w:leader="dot" w:pos="9350"/>
        </w:tabs>
        <w:rPr>
          <w:noProof/>
        </w:rPr>
      </w:pPr>
      <w:r>
        <w:rPr>
          <w:noProof/>
        </w:rPr>
        <w:t>National Service Desk and Organizational Contacts</w:t>
      </w:r>
      <w:r>
        <w:rPr>
          <w:noProof/>
        </w:rPr>
        <w:tab/>
        <w:t>3</w:t>
      </w:r>
    </w:p>
    <w:p w14:paraId="79FCE3BC" w14:textId="77777777" w:rsidR="00B80112" w:rsidRDefault="00B80112">
      <w:pPr>
        <w:pStyle w:val="Index1"/>
        <w:tabs>
          <w:tab w:val="right" w:leader="dot" w:pos="9350"/>
        </w:tabs>
        <w:rPr>
          <w:noProof/>
        </w:rPr>
      </w:pPr>
      <w:r w:rsidRPr="000D5FDA">
        <w:rPr>
          <w:rFonts w:eastAsiaTheme="minorHAnsi"/>
          <w:noProof/>
        </w:rPr>
        <w:t>Non Licensed Providers</w:t>
      </w:r>
      <w:r>
        <w:rPr>
          <w:noProof/>
        </w:rPr>
        <w:tab/>
        <w:t>151</w:t>
      </w:r>
    </w:p>
    <w:p w14:paraId="79FCE3BD" w14:textId="77777777" w:rsidR="00B80112" w:rsidRDefault="00B80112">
      <w:pPr>
        <w:pStyle w:val="Index1"/>
        <w:tabs>
          <w:tab w:val="right" w:leader="dot" w:pos="9350"/>
        </w:tabs>
        <w:rPr>
          <w:noProof/>
        </w:rPr>
      </w:pPr>
      <w:r>
        <w:rPr>
          <w:noProof/>
        </w:rPr>
        <w:lastRenderedPageBreak/>
        <w:t>PCE</w:t>
      </w:r>
      <w:r>
        <w:rPr>
          <w:noProof/>
        </w:rPr>
        <w:tab/>
        <w:t>5, 26, 60, 69, 80, 81, 116, 151, B-2</w:t>
      </w:r>
    </w:p>
    <w:p w14:paraId="79FCE3BE" w14:textId="77777777" w:rsidR="00B80112" w:rsidRDefault="00B80112">
      <w:pPr>
        <w:pStyle w:val="Index1"/>
        <w:tabs>
          <w:tab w:val="right" w:leader="dot" w:pos="9350"/>
        </w:tabs>
        <w:rPr>
          <w:noProof/>
        </w:rPr>
      </w:pPr>
      <w:r>
        <w:rPr>
          <w:noProof/>
        </w:rPr>
        <w:t>Person Class</w:t>
      </w:r>
      <w:r>
        <w:rPr>
          <w:noProof/>
        </w:rPr>
        <w:tab/>
        <w:t>105, 151</w:t>
      </w:r>
    </w:p>
    <w:p w14:paraId="79FCE3BF" w14:textId="77777777" w:rsidR="00B80112" w:rsidRDefault="00B80112">
      <w:pPr>
        <w:pStyle w:val="Index1"/>
        <w:tabs>
          <w:tab w:val="right" w:leader="dot" w:pos="9350"/>
        </w:tabs>
        <w:rPr>
          <w:noProof/>
        </w:rPr>
      </w:pPr>
      <w:r>
        <w:rPr>
          <w:noProof/>
        </w:rPr>
        <w:t>Purpose</w:t>
      </w:r>
      <w:r>
        <w:rPr>
          <w:noProof/>
        </w:rPr>
        <w:tab/>
        <w:t>1</w:t>
      </w:r>
    </w:p>
    <w:p w14:paraId="79FCE3C0" w14:textId="77777777" w:rsidR="00B80112" w:rsidRDefault="00B80112">
      <w:pPr>
        <w:pStyle w:val="Index1"/>
        <w:tabs>
          <w:tab w:val="right" w:leader="dot" w:pos="9350"/>
        </w:tabs>
        <w:rPr>
          <w:noProof/>
        </w:rPr>
      </w:pPr>
      <w:r w:rsidRPr="000D5FDA">
        <w:rPr>
          <w:rFonts w:eastAsiaTheme="minorHAnsi"/>
          <w:noProof/>
        </w:rPr>
        <w:t>Reasons</w:t>
      </w:r>
      <w:r>
        <w:rPr>
          <w:noProof/>
        </w:rPr>
        <w:tab/>
        <w:t>69</w:t>
      </w:r>
    </w:p>
    <w:p w14:paraId="79FCE3C1" w14:textId="77777777" w:rsidR="00B80112" w:rsidRDefault="00B80112">
      <w:pPr>
        <w:pStyle w:val="Index1"/>
        <w:tabs>
          <w:tab w:val="right" w:leader="dot" w:pos="9350"/>
        </w:tabs>
        <w:rPr>
          <w:noProof/>
        </w:rPr>
      </w:pPr>
      <w:r>
        <w:rPr>
          <w:noProof/>
        </w:rPr>
        <w:t>Reports</w:t>
      </w:r>
      <w:r>
        <w:rPr>
          <w:noProof/>
        </w:rPr>
        <w:tab/>
        <w:t>64</w:t>
      </w:r>
    </w:p>
    <w:p w14:paraId="79FCE3C2" w14:textId="77777777" w:rsidR="00B80112" w:rsidRDefault="00B80112">
      <w:pPr>
        <w:pStyle w:val="Index1"/>
        <w:tabs>
          <w:tab w:val="right" w:leader="dot" w:pos="9350"/>
        </w:tabs>
        <w:rPr>
          <w:noProof/>
        </w:rPr>
      </w:pPr>
      <w:r>
        <w:rPr>
          <w:noProof/>
        </w:rPr>
        <w:t>Reports Available to ECMGR Key Holders Only</w:t>
      </w:r>
      <w:r>
        <w:rPr>
          <w:noProof/>
        </w:rPr>
        <w:tab/>
        <w:t>88</w:t>
      </w:r>
    </w:p>
    <w:p w14:paraId="79FCE3C3" w14:textId="77777777" w:rsidR="00B80112" w:rsidRDefault="00B80112">
      <w:pPr>
        <w:pStyle w:val="Index1"/>
        <w:tabs>
          <w:tab w:val="right" w:leader="dot" w:pos="9350"/>
        </w:tabs>
        <w:rPr>
          <w:noProof/>
        </w:rPr>
      </w:pPr>
      <w:r>
        <w:rPr>
          <w:noProof/>
        </w:rPr>
        <w:t>Section 508 Compliance</w:t>
      </w:r>
      <w:r>
        <w:rPr>
          <w:noProof/>
        </w:rPr>
        <w:tab/>
        <w:t>6</w:t>
      </w:r>
    </w:p>
    <w:p w14:paraId="79FCE3C4" w14:textId="77777777" w:rsidR="00B80112" w:rsidRDefault="00B80112">
      <w:pPr>
        <w:pStyle w:val="Index1"/>
        <w:tabs>
          <w:tab w:val="right" w:leader="dot" w:pos="9350"/>
        </w:tabs>
        <w:rPr>
          <w:noProof/>
        </w:rPr>
      </w:pPr>
      <w:r>
        <w:rPr>
          <w:noProof/>
        </w:rPr>
        <w:t>Spreadsheet</w:t>
      </w:r>
      <w:r>
        <w:rPr>
          <w:noProof/>
        </w:rPr>
        <w:tab/>
        <w:t>51</w:t>
      </w:r>
    </w:p>
    <w:p w14:paraId="79FCE3C5" w14:textId="77777777" w:rsidR="00B80112" w:rsidRDefault="00B80112">
      <w:pPr>
        <w:pStyle w:val="Index1"/>
        <w:tabs>
          <w:tab w:val="right" w:leader="dot" w:pos="9350"/>
        </w:tabs>
        <w:rPr>
          <w:noProof/>
        </w:rPr>
      </w:pPr>
      <w:r w:rsidRPr="000D5FDA">
        <w:rPr>
          <w:rFonts w:eastAsiaTheme="minorHAnsi"/>
          <w:noProof/>
        </w:rPr>
        <w:t>Stop Code</w:t>
      </w:r>
      <w:r>
        <w:rPr>
          <w:noProof/>
        </w:rPr>
        <w:tab/>
        <w:t>66, 73, 81, 114</w:t>
      </w:r>
    </w:p>
    <w:p w14:paraId="79FCE3C6" w14:textId="77777777" w:rsidR="00B80112" w:rsidRDefault="00B80112">
      <w:pPr>
        <w:pStyle w:val="Index1"/>
        <w:tabs>
          <w:tab w:val="right" w:leader="dot" w:pos="9350"/>
        </w:tabs>
        <w:rPr>
          <w:noProof/>
        </w:rPr>
      </w:pPr>
      <w:r w:rsidRPr="000D5FDA">
        <w:rPr>
          <w:rFonts w:eastAsiaTheme="minorHAnsi"/>
          <w:noProof/>
        </w:rPr>
        <w:t>Synonym</w:t>
      </w:r>
      <w:r>
        <w:rPr>
          <w:noProof/>
        </w:rPr>
        <w:tab/>
        <w:t>66, 114</w:t>
      </w:r>
    </w:p>
    <w:p w14:paraId="79FCE3C7" w14:textId="77777777" w:rsidR="00B80112" w:rsidRDefault="00B80112">
      <w:pPr>
        <w:pStyle w:val="Index1"/>
        <w:tabs>
          <w:tab w:val="right" w:leader="dot" w:pos="9350"/>
        </w:tabs>
        <w:rPr>
          <w:noProof/>
        </w:rPr>
      </w:pPr>
      <w:r>
        <w:rPr>
          <w:noProof/>
        </w:rPr>
        <w:t>System Configuration</w:t>
      </w:r>
      <w:r>
        <w:rPr>
          <w:noProof/>
        </w:rPr>
        <w:tab/>
        <w:t>5</w:t>
      </w:r>
    </w:p>
    <w:p w14:paraId="79FCE3C8" w14:textId="77777777" w:rsidR="00B80112" w:rsidRDefault="00B80112">
      <w:pPr>
        <w:pStyle w:val="Index1"/>
        <w:tabs>
          <w:tab w:val="right" w:leader="dot" w:pos="9350"/>
        </w:tabs>
        <w:rPr>
          <w:noProof/>
        </w:rPr>
      </w:pPr>
      <w:r>
        <w:rPr>
          <w:noProof/>
        </w:rPr>
        <w:t>System Summary</w:t>
      </w:r>
      <w:r>
        <w:rPr>
          <w:noProof/>
        </w:rPr>
        <w:tab/>
        <w:t>5</w:t>
      </w:r>
    </w:p>
    <w:p w14:paraId="79FCE3C9" w14:textId="77777777" w:rsidR="00B80112" w:rsidRDefault="00B80112">
      <w:pPr>
        <w:pStyle w:val="Index1"/>
        <w:tabs>
          <w:tab w:val="right" w:leader="dot" w:pos="9350"/>
        </w:tabs>
        <w:rPr>
          <w:noProof/>
        </w:rPr>
      </w:pPr>
      <w:r>
        <w:rPr>
          <w:noProof/>
        </w:rPr>
        <w:t>Timeout Feature</w:t>
      </w:r>
      <w:r>
        <w:rPr>
          <w:noProof/>
        </w:rPr>
        <w:tab/>
        <w:t>18</w:t>
      </w:r>
    </w:p>
    <w:p w14:paraId="79FCE3CA" w14:textId="77777777" w:rsidR="00B80112" w:rsidRDefault="00B80112">
      <w:pPr>
        <w:pStyle w:val="Index1"/>
        <w:tabs>
          <w:tab w:val="right" w:leader="dot" w:pos="9350"/>
        </w:tabs>
        <w:rPr>
          <w:noProof/>
        </w:rPr>
      </w:pPr>
      <w:r>
        <w:rPr>
          <w:noProof/>
        </w:rPr>
        <w:t>Troubleshooting</w:t>
      </w:r>
      <w:r>
        <w:rPr>
          <w:noProof/>
        </w:rPr>
        <w:tab/>
        <w:t>2</w:t>
      </w:r>
    </w:p>
    <w:p w14:paraId="79FCE3CB" w14:textId="77777777" w:rsidR="00B80112" w:rsidRDefault="00B80112">
      <w:pPr>
        <w:pStyle w:val="Index1"/>
        <w:tabs>
          <w:tab w:val="right" w:leader="dot" w:pos="9350"/>
        </w:tabs>
        <w:rPr>
          <w:noProof/>
        </w:rPr>
      </w:pPr>
      <w:r>
        <w:rPr>
          <w:noProof/>
        </w:rPr>
        <w:t>Upload Imported Spreadsheet Data</w:t>
      </w:r>
      <w:r>
        <w:rPr>
          <w:noProof/>
        </w:rPr>
        <w:tab/>
        <w:t>57</w:t>
      </w:r>
    </w:p>
    <w:p w14:paraId="79FCE3CC" w14:textId="77777777" w:rsidR="00B80112" w:rsidRDefault="00B80112">
      <w:pPr>
        <w:pStyle w:val="Index1"/>
        <w:tabs>
          <w:tab w:val="right" w:leader="dot" w:pos="9350"/>
        </w:tabs>
        <w:rPr>
          <w:noProof/>
        </w:rPr>
      </w:pPr>
      <w:r>
        <w:rPr>
          <w:noProof/>
        </w:rPr>
        <w:t>User Access Levels</w:t>
      </w:r>
      <w:r>
        <w:rPr>
          <w:noProof/>
        </w:rPr>
        <w:tab/>
        <w:t>6</w:t>
      </w:r>
    </w:p>
    <w:p w14:paraId="79FCE3CD" w14:textId="77777777" w:rsidR="00B80112" w:rsidRDefault="00B80112">
      <w:pPr>
        <w:pStyle w:val="Index1"/>
        <w:tabs>
          <w:tab w:val="right" w:leader="dot" w:pos="9350"/>
        </w:tabs>
        <w:rPr>
          <w:noProof/>
        </w:rPr>
      </w:pPr>
      <w:r w:rsidRPr="000D5FDA">
        <w:rPr>
          <w:rFonts w:eastAsiaTheme="minorHAnsi"/>
          <w:noProof/>
          <w:lang w:val="en"/>
        </w:rPr>
        <w:t>Window-Eyes</w:t>
      </w:r>
      <w:r>
        <w:rPr>
          <w:noProof/>
        </w:rPr>
        <w:tab/>
        <w:t>6</w:t>
      </w:r>
    </w:p>
    <w:p w14:paraId="79FCE3CE" w14:textId="77777777" w:rsidR="00B80112" w:rsidRDefault="00B80112" w:rsidP="005852EE">
      <w:pPr>
        <w:pStyle w:val="DSSECSBodyText"/>
        <w:rPr>
          <w:noProof/>
        </w:rPr>
        <w:sectPr w:rsidR="00B80112" w:rsidSect="00B80112">
          <w:type w:val="continuous"/>
          <w:pgSz w:w="12240" w:h="15840" w:code="1"/>
          <w:pgMar w:top="1440" w:right="1440" w:bottom="1440" w:left="1440" w:header="720" w:footer="504" w:gutter="0"/>
          <w:pgNumType w:chapStyle="6"/>
          <w:cols w:space="720"/>
          <w:docGrid w:linePitch="360"/>
        </w:sectPr>
      </w:pPr>
    </w:p>
    <w:p w14:paraId="79FCE3CF" w14:textId="77777777" w:rsidR="00D779D3" w:rsidRDefault="005852EE" w:rsidP="005852EE">
      <w:pPr>
        <w:pStyle w:val="DSSECSBodyText"/>
      </w:pPr>
      <w:r>
        <w:lastRenderedPageBreak/>
        <w:fldChar w:fldCharType="end"/>
      </w:r>
    </w:p>
    <w:sectPr w:rsidR="00D779D3" w:rsidSect="00B80112">
      <w:type w:val="continuous"/>
      <w:pgSz w:w="12240" w:h="15840" w:code="1"/>
      <w:pgMar w:top="1440" w:right="1440" w:bottom="1440" w:left="1440" w:header="720" w:footer="504" w:gutter="0"/>
      <w:pgNumType w:chapStyle="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8D7DD7" w14:textId="77777777" w:rsidR="005B4BF6" w:rsidRDefault="005B4BF6">
      <w:r>
        <w:separator/>
      </w:r>
    </w:p>
    <w:p w14:paraId="46218A3B" w14:textId="77777777" w:rsidR="005B4BF6" w:rsidRDefault="005B4BF6"/>
    <w:p w14:paraId="0FC0CD35" w14:textId="77777777" w:rsidR="005B4BF6" w:rsidRDefault="005B4BF6"/>
  </w:endnote>
  <w:endnote w:type="continuationSeparator" w:id="0">
    <w:p w14:paraId="2B279BB1" w14:textId="77777777" w:rsidR="005B4BF6" w:rsidRDefault="005B4BF6">
      <w:r>
        <w:continuationSeparator/>
      </w:r>
    </w:p>
    <w:p w14:paraId="298CAB8C" w14:textId="77777777" w:rsidR="005B4BF6" w:rsidRDefault="005B4BF6"/>
    <w:p w14:paraId="149DCFF6" w14:textId="77777777" w:rsidR="005B4BF6" w:rsidRDefault="005B4BF6"/>
  </w:endnote>
  <w:endnote w:type="continuationNotice" w:id="1">
    <w:p w14:paraId="7B1DBD91" w14:textId="77777777" w:rsidR="005B4BF6" w:rsidRDefault="005B4BF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Bold">
    <w:altName w:val="Arial"/>
    <w:panose1 w:val="00000000000000000000"/>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Handwriting">
    <w:panose1 w:val="03010101010101010101"/>
    <w:charset w:val="00"/>
    <w:family w:val="script"/>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BA" w14:textId="77777777" w:rsidR="00A64912" w:rsidRDefault="00A64912" w:rsidP="00CF1E17">
    <w:pPr>
      <w:pStyle w:val="Footer"/>
    </w:pPr>
    <w:r>
      <w:fldChar w:fldCharType="begin"/>
    </w:r>
    <w:r>
      <w:instrText xml:space="preserve">PAGE  </w:instrText>
    </w:r>
    <w:r>
      <w:fldChar w:fldCharType="separate"/>
    </w:r>
    <w:r>
      <w:rPr>
        <w:noProof/>
      </w:rPr>
      <w:t>iii</w:t>
    </w:r>
    <w:r>
      <w:fldChar w:fldCharType="end"/>
    </w:r>
  </w:p>
  <w:p w14:paraId="79FCE5BB" w14:textId="77777777" w:rsidR="00A64912" w:rsidRDefault="00A64912" w:rsidP="00CF1E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BC" w14:textId="77777777" w:rsidR="00A64912" w:rsidRDefault="00A64912" w:rsidP="00865FC9">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BE" w14:textId="77777777" w:rsidR="00A64912" w:rsidRPr="00C00812" w:rsidRDefault="00A64912" w:rsidP="00CF1E17">
    <w:pPr>
      <w:pStyle w:val="Footer"/>
    </w:pPr>
    <w:r w:rsidRPr="00C00812">
      <w:t>&lt;CLASSIFICATION&gt;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1" w14:textId="77777777" w:rsidR="00A64912" w:rsidRDefault="00A6491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2" w14:textId="0A7077B5" w:rsidR="00A64912" w:rsidRPr="008B468A" w:rsidRDefault="00A64912" w:rsidP="002978B5">
    <w:pPr>
      <w:pStyle w:val="Footer"/>
      <w:rPr>
        <w:i/>
      </w:rPr>
    </w:pPr>
    <w:r w:rsidRPr="008B468A">
      <w:t>ECS FY17 EC*2.0*134</w:t>
    </w:r>
    <w:r w:rsidRPr="00D60CCB">
      <w:tab/>
    </w:r>
    <w:sdt>
      <w:sdtPr>
        <w:rPr>
          <w:vanish/>
          <w:highlight w:val="yellow"/>
        </w:rPr>
        <w:id w:val="-2012445548"/>
        <w:docPartObj>
          <w:docPartGallery w:val="Page Numbers (Bottom of Page)"/>
          <w:docPartUnique/>
        </w:docPartObj>
      </w:sdtPr>
      <w:sdtContent>
        <w:r w:rsidRPr="00D60CCB">
          <w:fldChar w:fldCharType="begin"/>
        </w:r>
        <w:r w:rsidRPr="00D60CCB">
          <w:instrText xml:space="preserve"> PAGE   \* MERGEFORMAT </w:instrText>
        </w:r>
        <w:r w:rsidRPr="00D60CCB">
          <w:fldChar w:fldCharType="separate"/>
        </w:r>
        <w:r w:rsidR="0027406C">
          <w:rPr>
            <w:noProof/>
          </w:rPr>
          <w:t>115</w:t>
        </w:r>
        <w:r w:rsidRPr="00D60CCB">
          <w:fldChar w:fldCharType="end"/>
        </w:r>
      </w:sdtContent>
    </w:sdt>
    <w:r w:rsidRPr="00D60CCB">
      <w:tab/>
    </w:r>
    <w:r w:rsidRPr="00D60CCB">
      <w:rPr>
        <w:rStyle w:val="Footer-ReleaseChar"/>
        <w:b w:val="0"/>
        <w:noProof w:val="0"/>
      </w:rPr>
      <w:t xml:space="preserve">Release: </w:t>
    </w:r>
    <w:r>
      <w:rPr>
        <w:rStyle w:val="Footer-ReleaseChar"/>
        <w:b w:val="0"/>
        <w:noProof w:val="0"/>
      </w:rPr>
      <w:t>July 2017</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4" w14:textId="77777777" w:rsidR="00A64912" w:rsidRDefault="00A649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196766" w14:textId="77777777" w:rsidR="005B4BF6" w:rsidRDefault="005B4BF6">
      <w:r>
        <w:separator/>
      </w:r>
    </w:p>
    <w:p w14:paraId="26A0ABB8" w14:textId="77777777" w:rsidR="005B4BF6" w:rsidRDefault="005B4BF6"/>
    <w:p w14:paraId="7CE86863" w14:textId="77777777" w:rsidR="005B4BF6" w:rsidRDefault="005B4BF6"/>
  </w:footnote>
  <w:footnote w:type="continuationSeparator" w:id="0">
    <w:p w14:paraId="568E99D9" w14:textId="77777777" w:rsidR="005B4BF6" w:rsidRDefault="005B4BF6">
      <w:r>
        <w:continuationSeparator/>
      </w:r>
    </w:p>
    <w:p w14:paraId="37B0FE76" w14:textId="77777777" w:rsidR="005B4BF6" w:rsidRDefault="005B4BF6"/>
    <w:p w14:paraId="1C1ECC89" w14:textId="77777777" w:rsidR="005B4BF6" w:rsidRDefault="005B4BF6"/>
  </w:footnote>
  <w:footnote w:type="continuationNotice" w:id="1">
    <w:p w14:paraId="6CB17B28" w14:textId="77777777" w:rsidR="005B4BF6" w:rsidRDefault="005B4BF6">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B9" w14:textId="77777777" w:rsidR="00A64912" w:rsidRDefault="00A64912" w:rsidP="00517549">
    <w:pPr>
      <w:pStyle w:val="Header"/>
      <w:pBdr>
        <w:bottom w:val="none" w:sz="0" w:space="0" w:color="auto"/>
      </w:pBdr>
      <w:tabs>
        <w:tab w:val="clear" w:pos="9360"/>
        <w:tab w:val="left" w:pos="5472"/>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9" w14:textId="485F3EFF" w:rsidR="00A64912" w:rsidRPr="0015571A" w:rsidRDefault="00A64912" w:rsidP="0015571A">
    <w:pPr>
      <w:pStyle w:val="Header"/>
    </w:pPr>
    <w:r w:rsidRPr="002B3F25">
      <w:t>User’s Guide</w:t>
    </w:r>
    <w:r w:rsidRPr="0015571A">
      <w:tab/>
    </w:r>
    <w:r>
      <w:t>Using the Software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A" w14:textId="246B7ECC" w:rsidR="00A64912" w:rsidRPr="0015571A" w:rsidRDefault="00A64912" w:rsidP="0015571A">
    <w:pPr>
      <w:pStyle w:val="Header"/>
    </w:pPr>
    <w:r w:rsidRPr="002B3F25">
      <w:t>User’s Guide</w:t>
    </w:r>
    <w:r w:rsidRPr="0015571A">
      <w:tab/>
    </w:r>
    <w:r>
      <w:t>Troubleshooting</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B" w14:textId="77777777" w:rsidR="00A64912" w:rsidRDefault="00A6491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C" w14:textId="607F8B21" w:rsidR="00A64912" w:rsidRPr="0015571A" w:rsidRDefault="00A64912" w:rsidP="0015571A">
    <w:pPr>
      <w:pStyle w:val="Header"/>
    </w:pPr>
    <w:r w:rsidRPr="002B3F25">
      <w:t>User’s Guide</w:t>
    </w:r>
    <w:r w:rsidRPr="0015571A">
      <w:tab/>
    </w:r>
    <w:r>
      <w:t>Acronyms and Abbreviations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D" w14:textId="77777777" w:rsidR="00A64912" w:rsidRDefault="00A6491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E" w14:textId="7DC4219F" w:rsidR="00A64912" w:rsidRPr="0015571A" w:rsidRDefault="00A64912" w:rsidP="0015571A">
    <w:pPr>
      <w:pStyle w:val="Header"/>
    </w:pPr>
    <w:r w:rsidRPr="002B3F25">
      <w:t>User’s Guide</w:t>
    </w:r>
    <w:r w:rsidRPr="0015571A">
      <w:tab/>
    </w:r>
    <w:r>
      <w:t>Glossary</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F" w14:textId="30A14E1B" w:rsidR="00A64912" w:rsidRPr="0015571A" w:rsidRDefault="00A64912" w:rsidP="0015571A">
    <w:pPr>
      <w:pStyle w:val="Header"/>
    </w:pPr>
    <w:r w:rsidRPr="002B3F25">
      <w:t>User’s Guide</w:t>
    </w:r>
    <w:r w:rsidRPr="0015571A">
      <w:tab/>
    </w:r>
    <w:r>
      <w:t>Other ECS Package Management Information</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D0" w14:textId="19BBB15F" w:rsidR="00A64912" w:rsidRPr="0015571A" w:rsidRDefault="00A64912" w:rsidP="0015571A">
    <w:pPr>
      <w:pStyle w:val="Header"/>
    </w:pPr>
    <w:r w:rsidRPr="002B3F25">
      <w:t>User’s Guide</w:t>
    </w:r>
    <w:r w:rsidRPr="0015571A">
      <w:tab/>
    </w:r>
    <w:r>
      <w:t>Index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BD" w14:textId="77777777" w:rsidR="00A64912" w:rsidRDefault="00A64912" w:rsidP="00784F71">
    <w:pPr>
      <w:pStyle w:val="Header"/>
      <w:pBdr>
        <w:bottom w:val="none" w:sz="0" w:space="0" w:color="auto"/>
      </w:pBdr>
      <w:ind w:left="-7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BF" w14:textId="77777777" w:rsidR="00A64912" w:rsidRDefault="00A6491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0" w14:textId="08600BB3" w:rsidR="00A64912" w:rsidRPr="002978B5" w:rsidRDefault="00A64912" w:rsidP="002978B5">
    <w:pPr>
      <w:pStyle w:val="Header"/>
    </w:pPr>
    <w:r w:rsidRPr="003B6C1A">
      <w:t>User’s Guide</w:t>
    </w:r>
    <w:r w:rsidRPr="002978B5">
      <w:tab/>
      <w:t>Revision History</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3" w14:textId="77777777" w:rsidR="00A64912" w:rsidRDefault="00A6491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5" w14:textId="0BA11B19" w:rsidR="00A64912" w:rsidRPr="0015571A" w:rsidRDefault="00A64912" w:rsidP="0015571A">
    <w:pPr>
      <w:pStyle w:val="Header"/>
    </w:pPr>
    <w:r w:rsidRPr="002B3F25">
      <w:t>User’s Guide</w:t>
    </w:r>
    <w:r w:rsidRPr="0015571A">
      <w:tab/>
    </w:r>
    <w:r>
      <w:t>Table of Contents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6" w14:textId="5A6BB899" w:rsidR="00A64912" w:rsidRPr="0015571A" w:rsidRDefault="00A64912" w:rsidP="0015571A">
    <w:pPr>
      <w:pStyle w:val="Header"/>
    </w:pPr>
    <w:r w:rsidRPr="002B3F25">
      <w:t>User’s Guide</w:t>
    </w:r>
    <w:r w:rsidRPr="0015571A">
      <w:tab/>
    </w:r>
    <w:r>
      <w:t>Introduction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7" w14:textId="727284E5" w:rsidR="00A64912" w:rsidRPr="0015571A" w:rsidRDefault="00A64912" w:rsidP="0015571A">
    <w:pPr>
      <w:pStyle w:val="Header"/>
    </w:pPr>
    <w:r w:rsidRPr="002B3F25">
      <w:t>User’s Guide</w:t>
    </w:r>
    <w:r w:rsidRPr="0015571A">
      <w:tab/>
    </w:r>
    <w:r>
      <w:t>System Summary</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CE5C8" w14:textId="02D23E3B" w:rsidR="00A64912" w:rsidRPr="0015571A" w:rsidRDefault="00A64912" w:rsidP="0015571A">
    <w:pPr>
      <w:pStyle w:val="Header"/>
    </w:pPr>
    <w:r w:rsidRPr="002B3F25">
      <w:t>User’s Guide</w:t>
    </w:r>
    <w:r w:rsidRPr="0015571A">
      <w:tab/>
    </w:r>
    <w:r>
      <w:t>Getting Started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411AF"/>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BD6B34"/>
    <w:multiLevelType w:val="hybridMultilevel"/>
    <w:tmpl w:val="E9202E3C"/>
    <w:lvl w:ilvl="0" w:tplc="7EEA76F8">
      <w:start w:val="1"/>
      <w:numFmt w:val="decimal"/>
      <w:pStyle w:val="BulletListMultiple"/>
      <w:lvlText w:val="Step %1. "/>
      <w:lvlJc w:val="left"/>
      <w:pPr>
        <w:ind w:left="360" w:hanging="360"/>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905057"/>
    <w:multiLevelType w:val="hybridMultilevel"/>
    <w:tmpl w:val="21E6F626"/>
    <w:lvl w:ilvl="0" w:tplc="774E6398">
      <w:start w:val="1"/>
      <w:numFmt w:val="upperLetter"/>
      <w:pStyle w:val="Heading6"/>
      <w:lvlText w:val="Appendix %1."/>
      <w:lvlJc w:val="left"/>
      <w:pPr>
        <w:ind w:left="360" w:hanging="360"/>
      </w:pPr>
      <w:rPr>
        <w:rFonts w:ascii="Arial Bold" w:hAnsi="Arial Bold" w:hint="default"/>
        <w:b/>
        <w:i w:val="0"/>
        <w:color w:val="auto"/>
        <w:sz w:val="3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8445EB"/>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725B7C"/>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C53E3F"/>
    <w:multiLevelType w:val="hybridMultilevel"/>
    <w:tmpl w:val="8C16892E"/>
    <w:lvl w:ilvl="0" w:tplc="39DAE0F2">
      <w:start w:val="1"/>
      <w:numFmt w:val="bullet"/>
      <w:pStyle w:val="MediumGrid1-Accent1"/>
      <w:lvlText w:val="–"/>
      <w:lvlJc w:val="left"/>
      <w:pPr>
        <w:ind w:left="720" w:hanging="360"/>
      </w:pPr>
      <w:rPr>
        <w:rFonts w:ascii="Times New Roman" w:hAnsi="Times New Roman" w:cs="Times New Roman"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D10AF7"/>
    <w:multiLevelType w:val="hybridMultilevel"/>
    <w:tmpl w:val="3674615C"/>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E0493E"/>
    <w:multiLevelType w:val="hybridMultilevel"/>
    <w:tmpl w:val="A718BA7A"/>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8">
    <w:nsid w:val="184C4ADE"/>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774108"/>
    <w:multiLevelType w:val="hybridMultilevel"/>
    <w:tmpl w:val="92BA4CDC"/>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AB16D0"/>
    <w:multiLevelType w:val="hybridMultilevel"/>
    <w:tmpl w:val="F43E990E"/>
    <w:lvl w:ilvl="0" w:tplc="E4449E7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D7D04F1"/>
    <w:multiLevelType w:val="hybridMultilevel"/>
    <w:tmpl w:val="31CE2A68"/>
    <w:lvl w:ilvl="0" w:tplc="23584712">
      <w:start w:val="1"/>
      <w:numFmt w:val="bullet"/>
      <w:lvlText w:val=""/>
      <w:lvlJc w:val="left"/>
      <w:pPr>
        <w:tabs>
          <w:tab w:val="num" w:pos="720"/>
        </w:tabs>
        <w:ind w:left="720" w:hanging="360"/>
      </w:pPr>
      <w:rPr>
        <w:rFonts w:ascii="Symbol" w:hAnsi="Symbol" w:hint="default"/>
        <w:b w:val="0"/>
        <w:i w:val="0"/>
        <w:sz w:val="20"/>
        <w:szCs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244507D"/>
    <w:multiLevelType w:val="hybridMultilevel"/>
    <w:tmpl w:val="EE20E692"/>
    <w:lvl w:ilvl="0" w:tplc="477027DA">
      <w:start w:val="1"/>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702D5A"/>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875B7A"/>
    <w:multiLevelType w:val="hybridMultilevel"/>
    <w:tmpl w:val="EC16984A"/>
    <w:lvl w:ilvl="0" w:tplc="0888CD7E">
      <w:start w:val="1"/>
      <w:numFmt w:val="decimal"/>
      <w:lvlText w:val="%1."/>
      <w:lvlJc w:val="left"/>
      <w:pPr>
        <w:ind w:left="720" w:hanging="360"/>
      </w:pPr>
      <w:rPr>
        <w:rFonts w:ascii="Arial" w:hAnsi="Arial" w:hint="default"/>
        <w:b w:val="0"/>
        <w:i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5136D0"/>
    <w:multiLevelType w:val="hybridMultilevel"/>
    <w:tmpl w:val="4BC075CC"/>
    <w:lvl w:ilvl="0" w:tplc="B4081F7E">
      <w:start w:val="1"/>
      <w:numFmt w:val="decimal"/>
      <w:pStyle w:val="FootnoteReference"/>
      <w:lvlText w:val="Figure %1: "/>
      <w:lvlJc w:val="left"/>
      <w:pPr>
        <w:ind w:left="720" w:hanging="360"/>
      </w:pPr>
      <w:rPr>
        <w:rFonts w:ascii="Arial Bold" w:hAnsi="Arial Bold"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B2442A"/>
    <w:multiLevelType w:val="hybridMultilevel"/>
    <w:tmpl w:val="8EB42760"/>
    <w:lvl w:ilvl="0" w:tplc="0409000F">
      <w:start w:val="1"/>
      <w:numFmt w:val="decimal"/>
      <w:lvlText w:val="%1."/>
      <w:lvlJc w:val="left"/>
      <w:pPr>
        <w:ind w:left="1082" w:hanging="360"/>
      </w:pPr>
      <w:rPr>
        <w:rFonts w:hint="default"/>
      </w:rPr>
    </w:lvl>
    <w:lvl w:ilvl="1" w:tplc="04090003" w:tentative="1">
      <w:start w:val="1"/>
      <w:numFmt w:val="bullet"/>
      <w:lvlText w:val="o"/>
      <w:lvlJc w:val="left"/>
      <w:pPr>
        <w:ind w:left="1802" w:hanging="360"/>
      </w:pPr>
      <w:rPr>
        <w:rFonts w:ascii="Courier New" w:hAnsi="Courier New" w:cs="Courier New" w:hint="default"/>
      </w:rPr>
    </w:lvl>
    <w:lvl w:ilvl="2" w:tplc="04090005" w:tentative="1">
      <w:start w:val="1"/>
      <w:numFmt w:val="bullet"/>
      <w:lvlText w:val=""/>
      <w:lvlJc w:val="left"/>
      <w:pPr>
        <w:ind w:left="2522" w:hanging="360"/>
      </w:pPr>
      <w:rPr>
        <w:rFonts w:ascii="Wingdings" w:hAnsi="Wingdings" w:hint="default"/>
      </w:rPr>
    </w:lvl>
    <w:lvl w:ilvl="3" w:tplc="04090001" w:tentative="1">
      <w:start w:val="1"/>
      <w:numFmt w:val="bullet"/>
      <w:lvlText w:val=""/>
      <w:lvlJc w:val="left"/>
      <w:pPr>
        <w:ind w:left="3242" w:hanging="360"/>
      </w:pPr>
      <w:rPr>
        <w:rFonts w:ascii="Symbol" w:hAnsi="Symbol" w:hint="default"/>
      </w:rPr>
    </w:lvl>
    <w:lvl w:ilvl="4" w:tplc="04090003" w:tentative="1">
      <w:start w:val="1"/>
      <w:numFmt w:val="bullet"/>
      <w:lvlText w:val="o"/>
      <w:lvlJc w:val="left"/>
      <w:pPr>
        <w:ind w:left="3962" w:hanging="360"/>
      </w:pPr>
      <w:rPr>
        <w:rFonts w:ascii="Courier New" w:hAnsi="Courier New" w:cs="Courier New" w:hint="default"/>
      </w:rPr>
    </w:lvl>
    <w:lvl w:ilvl="5" w:tplc="04090005" w:tentative="1">
      <w:start w:val="1"/>
      <w:numFmt w:val="bullet"/>
      <w:lvlText w:val=""/>
      <w:lvlJc w:val="left"/>
      <w:pPr>
        <w:ind w:left="4682" w:hanging="360"/>
      </w:pPr>
      <w:rPr>
        <w:rFonts w:ascii="Wingdings" w:hAnsi="Wingdings" w:hint="default"/>
      </w:rPr>
    </w:lvl>
    <w:lvl w:ilvl="6" w:tplc="04090001" w:tentative="1">
      <w:start w:val="1"/>
      <w:numFmt w:val="bullet"/>
      <w:lvlText w:val=""/>
      <w:lvlJc w:val="left"/>
      <w:pPr>
        <w:ind w:left="5402" w:hanging="360"/>
      </w:pPr>
      <w:rPr>
        <w:rFonts w:ascii="Symbol" w:hAnsi="Symbol" w:hint="default"/>
      </w:rPr>
    </w:lvl>
    <w:lvl w:ilvl="7" w:tplc="04090003" w:tentative="1">
      <w:start w:val="1"/>
      <w:numFmt w:val="bullet"/>
      <w:lvlText w:val="o"/>
      <w:lvlJc w:val="left"/>
      <w:pPr>
        <w:ind w:left="6122" w:hanging="360"/>
      </w:pPr>
      <w:rPr>
        <w:rFonts w:ascii="Courier New" w:hAnsi="Courier New" w:cs="Courier New" w:hint="default"/>
      </w:rPr>
    </w:lvl>
    <w:lvl w:ilvl="8" w:tplc="04090005" w:tentative="1">
      <w:start w:val="1"/>
      <w:numFmt w:val="bullet"/>
      <w:lvlText w:val=""/>
      <w:lvlJc w:val="left"/>
      <w:pPr>
        <w:ind w:left="6842" w:hanging="360"/>
      </w:pPr>
      <w:rPr>
        <w:rFonts w:ascii="Wingdings" w:hAnsi="Wingdings" w:hint="default"/>
      </w:rPr>
    </w:lvl>
  </w:abstractNum>
  <w:abstractNum w:abstractNumId="17">
    <w:nsid w:val="29CD495A"/>
    <w:multiLevelType w:val="hybridMultilevel"/>
    <w:tmpl w:val="4296D910"/>
    <w:lvl w:ilvl="0" w:tplc="96444C92">
      <w:start w:val="1"/>
      <w:numFmt w:val="bullet"/>
      <w:lvlText w:val="–"/>
      <w:lvlJc w:val="left"/>
      <w:pPr>
        <w:tabs>
          <w:tab w:val="num" w:pos="1078"/>
        </w:tabs>
        <w:ind w:left="1078" w:hanging="360"/>
      </w:pPr>
      <w:rPr>
        <w:rFonts w:ascii="Arial" w:hAnsi="Arial" w:hint="default"/>
        <w:b w:val="0"/>
        <w:i w:val="0"/>
        <w:sz w:val="20"/>
        <w:szCs w:val="20"/>
      </w:rPr>
    </w:lvl>
    <w:lvl w:ilvl="1" w:tplc="2EDC17FE">
      <w:start w:val="1"/>
      <w:numFmt w:val="bullet"/>
      <w:lvlText w:val="–"/>
      <w:lvlJc w:val="left"/>
      <w:pPr>
        <w:tabs>
          <w:tab w:val="num" w:pos="1078"/>
        </w:tabs>
        <w:ind w:left="1078" w:hanging="360"/>
      </w:pPr>
      <w:rPr>
        <w:rFonts w:ascii="Times New Roman" w:hAnsi="Times New Roman" w:cs="Times New Roman" w:hint="default"/>
        <w:b w:val="0"/>
        <w:i w:val="0"/>
        <w:sz w:val="20"/>
        <w:szCs w:val="20"/>
      </w:rPr>
    </w:lvl>
    <w:lvl w:ilvl="2" w:tplc="0409001B" w:tentative="1">
      <w:start w:val="1"/>
      <w:numFmt w:val="lowerRoman"/>
      <w:lvlText w:val="%3."/>
      <w:lvlJc w:val="right"/>
      <w:pPr>
        <w:tabs>
          <w:tab w:val="num" w:pos="1798"/>
        </w:tabs>
        <w:ind w:left="1798" w:hanging="180"/>
      </w:pPr>
    </w:lvl>
    <w:lvl w:ilvl="3" w:tplc="0409000F" w:tentative="1">
      <w:start w:val="1"/>
      <w:numFmt w:val="decimal"/>
      <w:lvlText w:val="%4."/>
      <w:lvlJc w:val="left"/>
      <w:pPr>
        <w:tabs>
          <w:tab w:val="num" w:pos="2518"/>
        </w:tabs>
        <w:ind w:left="2518" w:hanging="360"/>
      </w:pPr>
    </w:lvl>
    <w:lvl w:ilvl="4" w:tplc="04090019" w:tentative="1">
      <w:start w:val="1"/>
      <w:numFmt w:val="lowerLetter"/>
      <w:lvlText w:val="%5."/>
      <w:lvlJc w:val="left"/>
      <w:pPr>
        <w:tabs>
          <w:tab w:val="num" w:pos="3238"/>
        </w:tabs>
        <w:ind w:left="3238" w:hanging="360"/>
      </w:pPr>
    </w:lvl>
    <w:lvl w:ilvl="5" w:tplc="0409001B" w:tentative="1">
      <w:start w:val="1"/>
      <w:numFmt w:val="lowerRoman"/>
      <w:lvlText w:val="%6."/>
      <w:lvlJc w:val="right"/>
      <w:pPr>
        <w:tabs>
          <w:tab w:val="num" w:pos="3958"/>
        </w:tabs>
        <w:ind w:left="3958" w:hanging="180"/>
      </w:pPr>
    </w:lvl>
    <w:lvl w:ilvl="6" w:tplc="0409000F" w:tentative="1">
      <w:start w:val="1"/>
      <w:numFmt w:val="decimal"/>
      <w:lvlText w:val="%7."/>
      <w:lvlJc w:val="left"/>
      <w:pPr>
        <w:tabs>
          <w:tab w:val="num" w:pos="4678"/>
        </w:tabs>
        <w:ind w:left="4678" w:hanging="360"/>
      </w:pPr>
    </w:lvl>
    <w:lvl w:ilvl="7" w:tplc="04090019" w:tentative="1">
      <w:start w:val="1"/>
      <w:numFmt w:val="lowerLetter"/>
      <w:lvlText w:val="%8."/>
      <w:lvlJc w:val="left"/>
      <w:pPr>
        <w:tabs>
          <w:tab w:val="num" w:pos="5398"/>
        </w:tabs>
        <w:ind w:left="5398" w:hanging="360"/>
      </w:pPr>
    </w:lvl>
    <w:lvl w:ilvl="8" w:tplc="0409001B" w:tentative="1">
      <w:start w:val="1"/>
      <w:numFmt w:val="lowerRoman"/>
      <w:lvlText w:val="%9."/>
      <w:lvlJc w:val="right"/>
      <w:pPr>
        <w:tabs>
          <w:tab w:val="num" w:pos="6118"/>
        </w:tabs>
        <w:ind w:left="6118" w:hanging="180"/>
      </w:pPr>
    </w:lvl>
  </w:abstractNum>
  <w:abstractNum w:abstractNumId="18">
    <w:nsid w:val="2C4F029A"/>
    <w:multiLevelType w:val="hybridMultilevel"/>
    <w:tmpl w:val="E916B56A"/>
    <w:lvl w:ilvl="0" w:tplc="89B6B500">
      <w:start w:val="3"/>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2102ED"/>
    <w:multiLevelType w:val="hybridMultilevel"/>
    <w:tmpl w:val="E434623A"/>
    <w:lvl w:ilvl="0" w:tplc="A2D699B4">
      <w:start w:val="1"/>
      <w:numFmt w:val="bullet"/>
      <w:pStyle w:val="BulletListIndent"/>
      <w:lvlText w:val=""/>
      <w:lvlJc w:val="left"/>
      <w:pPr>
        <w:tabs>
          <w:tab w:val="num" w:pos="718"/>
        </w:tabs>
        <w:ind w:left="718" w:hanging="360"/>
      </w:pPr>
      <w:rPr>
        <w:rFonts w:ascii="Symbol" w:hAnsi="Symbol" w:hint="default"/>
        <w:b w:val="0"/>
        <w:i w:val="0"/>
        <w:sz w:val="20"/>
        <w:szCs w:val="20"/>
      </w:rPr>
    </w:lvl>
    <w:lvl w:ilvl="1" w:tplc="7EFE78C2">
      <w:start w:val="1"/>
      <w:numFmt w:val="bullet"/>
      <w:lvlText w:val=""/>
      <w:lvlJc w:val="left"/>
      <w:pPr>
        <w:tabs>
          <w:tab w:val="num" w:pos="1438"/>
        </w:tabs>
        <w:ind w:left="1438" w:hanging="360"/>
      </w:pPr>
      <w:rPr>
        <w:rFonts w:ascii="Symbol" w:hAnsi="Symbol" w:hint="default"/>
        <w:b w:val="0"/>
        <w:i w:val="0"/>
        <w:sz w:val="20"/>
        <w:szCs w:val="20"/>
      </w:rPr>
    </w:lvl>
    <w:lvl w:ilvl="2" w:tplc="2C0E65FA">
      <w:start w:val="1"/>
      <w:numFmt w:val="bullet"/>
      <w:lvlText w:val=""/>
      <w:lvlJc w:val="left"/>
      <w:pPr>
        <w:tabs>
          <w:tab w:val="num" w:pos="2158"/>
        </w:tabs>
        <w:ind w:left="2158" w:hanging="360"/>
      </w:pPr>
      <w:rPr>
        <w:rFonts w:ascii="Wingdings" w:hAnsi="Wingdings" w:hint="default"/>
      </w:rPr>
    </w:lvl>
    <w:lvl w:ilvl="3" w:tplc="98BABEFA" w:tentative="1">
      <w:start w:val="1"/>
      <w:numFmt w:val="bullet"/>
      <w:lvlText w:val=""/>
      <w:lvlJc w:val="left"/>
      <w:pPr>
        <w:tabs>
          <w:tab w:val="num" w:pos="2878"/>
        </w:tabs>
        <w:ind w:left="2878" w:hanging="360"/>
      </w:pPr>
      <w:rPr>
        <w:rFonts w:ascii="Wingdings" w:hAnsi="Wingdings" w:hint="default"/>
      </w:rPr>
    </w:lvl>
    <w:lvl w:ilvl="4" w:tplc="129A0BB2" w:tentative="1">
      <w:start w:val="1"/>
      <w:numFmt w:val="bullet"/>
      <w:lvlText w:val=""/>
      <w:lvlJc w:val="left"/>
      <w:pPr>
        <w:tabs>
          <w:tab w:val="num" w:pos="3598"/>
        </w:tabs>
        <w:ind w:left="3598" w:hanging="360"/>
      </w:pPr>
      <w:rPr>
        <w:rFonts w:ascii="Wingdings" w:hAnsi="Wingdings" w:hint="default"/>
      </w:rPr>
    </w:lvl>
    <w:lvl w:ilvl="5" w:tplc="0F84931E" w:tentative="1">
      <w:start w:val="1"/>
      <w:numFmt w:val="bullet"/>
      <w:lvlText w:val=""/>
      <w:lvlJc w:val="left"/>
      <w:pPr>
        <w:tabs>
          <w:tab w:val="num" w:pos="4318"/>
        </w:tabs>
        <w:ind w:left="4318" w:hanging="360"/>
      </w:pPr>
      <w:rPr>
        <w:rFonts w:ascii="Wingdings" w:hAnsi="Wingdings" w:hint="default"/>
      </w:rPr>
    </w:lvl>
    <w:lvl w:ilvl="6" w:tplc="4F3E7FFE" w:tentative="1">
      <w:start w:val="1"/>
      <w:numFmt w:val="bullet"/>
      <w:lvlText w:val=""/>
      <w:lvlJc w:val="left"/>
      <w:pPr>
        <w:tabs>
          <w:tab w:val="num" w:pos="5038"/>
        </w:tabs>
        <w:ind w:left="5038" w:hanging="360"/>
      </w:pPr>
      <w:rPr>
        <w:rFonts w:ascii="Wingdings" w:hAnsi="Wingdings" w:hint="default"/>
      </w:rPr>
    </w:lvl>
    <w:lvl w:ilvl="7" w:tplc="BD1E9784" w:tentative="1">
      <w:start w:val="1"/>
      <w:numFmt w:val="bullet"/>
      <w:lvlText w:val=""/>
      <w:lvlJc w:val="left"/>
      <w:pPr>
        <w:tabs>
          <w:tab w:val="num" w:pos="5758"/>
        </w:tabs>
        <w:ind w:left="5758" w:hanging="360"/>
      </w:pPr>
      <w:rPr>
        <w:rFonts w:ascii="Wingdings" w:hAnsi="Wingdings" w:hint="default"/>
      </w:rPr>
    </w:lvl>
    <w:lvl w:ilvl="8" w:tplc="2F60C092" w:tentative="1">
      <w:start w:val="1"/>
      <w:numFmt w:val="bullet"/>
      <w:lvlText w:val=""/>
      <w:lvlJc w:val="left"/>
      <w:pPr>
        <w:tabs>
          <w:tab w:val="num" w:pos="6478"/>
        </w:tabs>
        <w:ind w:left="6478" w:hanging="360"/>
      </w:pPr>
      <w:rPr>
        <w:rFonts w:ascii="Wingdings" w:hAnsi="Wingdings" w:hint="default"/>
      </w:rPr>
    </w:lvl>
  </w:abstractNum>
  <w:abstractNum w:abstractNumId="20">
    <w:nsid w:val="372C5482"/>
    <w:multiLevelType w:val="hybridMultilevel"/>
    <w:tmpl w:val="8B2CC066"/>
    <w:lvl w:ilvl="0" w:tplc="B388D52C">
      <w:start w:val="1"/>
      <w:numFmt w:val="bullet"/>
      <w:pStyle w:val="TOC1"/>
      <w:lvlText w:val=""/>
      <w:lvlJc w:val="left"/>
      <w:pPr>
        <w:ind w:left="722" w:hanging="360"/>
      </w:pPr>
      <w:rPr>
        <w:rFonts w:ascii="Symbol" w:hAnsi="Symbol" w:hint="default"/>
        <w:b w:val="0"/>
        <w:i w:val="0"/>
        <w:sz w:val="24"/>
        <w:szCs w:val="20"/>
      </w:rPr>
    </w:lvl>
    <w:lvl w:ilvl="1" w:tplc="A2DC5F84">
      <w:start w:val="1"/>
      <w:numFmt w:val="bullet"/>
      <w:pStyle w:val="z-TopofFormChar"/>
      <w:lvlText w:val=""/>
      <w:lvlJc w:val="left"/>
      <w:pPr>
        <w:tabs>
          <w:tab w:val="num" w:pos="1442"/>
        </w:tabs>
        <w:ind w:left="1442" w:hanging="360"/>
      </w:pPr>
      <w:rPr>
        <w:rFonts w:ascii="Symbol" w:hAnsi="Symbol" w:hint="default"/>
      </w:rPr>
    </w:lvl>
    <w:lvl w:ilvl="2" w:tplc="F69C6EC4">
      <w:start w:val="1"/>
      <w:numFmt w:val="bullet"/>
      <w:pStyle w:val="z-BottomofForm"/>
      <w:lvlText w:val=""/>
      <w:lvlJc w:val="left"/>
      <w:pPr>
        <w:tabs>
          <w:tab w:val="num" w:pos="2162"/>
        </w:tabs>
        <w:ind w:left="2162" w:hanging="360"/>
      </w:pPr>
      <w:rPr>
        <w:rFonts w:ascii="Wingdings" w:hAnsi="Wingdings" w:hint="default"/>
      </w:rPr>
    </w:lvl>
    <w:lvl w:ilvl="3" w:tplc="04090001" w:tentative="1">
      <w:start w:val="1"/>
      <w:numFmt w:val="bullet"/>
      <w:lvlText w:val=""/>
      <w:lvlJc w:val="left"/>
      <w:pPr>
        <w:tabs>
          <w:tab w:val="num" w:pos="2882"/>
        </w:tabs>
        <w:ind w:left="2882" w:hanging="360"/>
      </w:pPr>
      <w:rPr>
        <w:rFonts w:ascii="Symbol" w:hAnsi="Symbol" w:hint="default"/>
      </w:rPr>
    </w:lvl>
    <w:lvl w:ilvl="4" w:tplc="04090003" w:tentative="1">
      <w:start w:val="1"/>
      <w:numFmt w:val="bullet"/>
      <w:lvlText w:val="o"/>
      <w:lvlJc w:val="left"/>
      <w:pPr>
        <w:tabs>
          <w:tab w:val="num" w:pos="3602"/>
        </w:tabs>
        <w:ind w:left="3602" w:hanging="360"/>
      </w:pPr>
      <w:rPr>
        <w:rFonts w:ascii="Courier New" w:hAnsi="Courier New" w:cs="Courier New" w:hint="default"/>
      </w:rPr>
    </w:lvl>
    <w:lvl w:ilvl="5" w:tplc="04090005" w:tentative="1">
      <w:start w:val="1"/>
      <w:numFmt w:val="bullet"/>
      <w:lvlText w:val=""/>
      <w:lvlJc w:val="left"/>
      <w:pPr>
        <w:tabs>
          <w:tab w:val="num" w:pos="4322"/>
        </w:tabs>
        <w:ind w:left="4322" w:hanging="360"/>
      </w:pPr>
      <w:rPr>
        <w:rFonts w:ascii="Wingdings" w:hAnsi="Wingdings" w:hint="default"/>
      </w:rPr>
    </w:lvl>
    <w:lvl w:ilvl="6" w:tplc="04090001" w:tentative="1">
      <w:start w:val="1"/>
      <w:numFmt w:val="bullet"/>
      <w:lvlText w:val=""/>
      <w:lvlJc w:val="left"/>
      <w:pPr>
        <w:tabs>
          <w:tab w:val="num" w:pos="5042"/>
        </w:tabs>
        <w:ind w:left="5042" w:hanging="360"/>
      </w:pPr>
      <w:rPr>
        <w:rFonts w:ascii="Symbol" w:hAnsi="Symbol" w:hint="default"/>
      </w:rPr>
    </w:lvl>
    <w:lvl w:ilvl="7" w:tplc="04090003" w:tentative="1">
      <w:start w:val="1"/>
      <w:numFmt w:val="bullet"/>
      <w:lvlText w:val="o"/>
      <w:lvlJc w:val="left"/>
      <w:pPr>
        <w:tabs>
          <w:tab w:val="num" w:pos="5762"/>
        </w:tabs>
        <w:ind w:left="5762" w:hanging="360"/>
      </w:pPr>
      <w:rPr>
        <w:rFonts w:ascii="Courier New" w:hAnsi="Courier New" w:cs="Courier New" w:hint="default"/>
      </w:rPr>
    </w:lvl>
    <w:lvl w:ilvl="8" w:tplc="04090005" w:tentative="1">
      <w:start w:val="1"/>
      <w:numFmt w:val="bullet"/>
      <w:lvlText w:val=""/>
      <w:lvlJc w:val="left"/>
      <w:pPr>
        <w:tabs>
          <w:tab w:val="num" w:pos="6482"/>
        </w:tabs>
        <w:ind w:left="6482" w:hanging="360"/>
      </w:pPr>
      <w:rPr>
        <w:rFonts w:ascii="Wingdings" w:hAnsi="Wingdings" w:hint="default"/>
      </w:rPr>
    </w:lvl>
  </w:abstractNum>
  <w:abstractNum w:abstractNumId="21">
    <w:nsid w:val="39EC4C53"/>
    <w:multiLevelType w:val="hybridMultilevel"/>
    <w:tmpl w:val="A5786F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244598"/>
    <w:multiLevelType w:val="hybridMultilevel"/>
    <w:tmpl w:val="37ECAE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B0C6E63"/>
    <w:multiLevelType w:val="multilevel"/>
    <w:tmpl w:val="BBF2CE94"/>
    <w:lvl w:ilvl="0">
      <w:start w:val="1"/>
      <w:numFmt w:val="bullet"/>
      <w:pStyle w:val="TableofFigures"/>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Symbol" w:hAnsi="Symbol" w:hint="default"/>
        <w:b w:val="0"/>
        <w:i w:val="0"/>
        <w:sz w:val="24"/>
      </w:rPr>
    </w:lvl>
    <w:lvl w:ilvl="2">
      <w:start w:val="1"/>
      <w:numFmt w:val="bullet"/>
      <w:lvlText w:val=""/>
      <w:lvlJc w:val="left"/>
      <w:pPr>
        <w:tabs>
          <w:tab w:val="num" w:pos="1440"/>
        </w:tabs>
        <w:ind w:left="1440" w:hanging="360"/>
      </w:pPr>
      <w:rPr>
        <w:rFonts w:ascii="Symbol" w:hAnsi="Symbol" w:hint="default"/>
        <w:b/>
        <w:i w:val="0"/>
        <w:color w:val="auto"/>
        <w:sz w:val="24"/>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4">
    <w:nsid w:val="3BA26D0A"/>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1F525C2"/>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BA2A76"/>
    <w:multiLevelType w:val="hybridMultilevel"/>
    <w:tmpl w:val="76EE1DB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7">
    <w:nsid w:val="4A154B1D"/>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066CB5"/>
    <w:multiLevelType w:val="hybridMultilevel"/>
    <w:tmpl w:val="2DA0C9E2"/>
    <w:lvl w:ilvl="0" w:tplc="92A65D4A">
      <w:start w:val="1"/>
      <w:numFmt w:val="bullet"/>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9">
    <w:nsid w:val="4CF63ADC"/>
    <w:multiLevelType w:val="hybridMultilevel"/>
    <w:tmpl w:val="A2345650"/>
    <w:lvl w:ilvl="0" w:tplc="B388D52C">
      <w:start w:val="1"/>
      <w:numFmt w:val="bullet"/>
      <w:lvlText w:val=""/>
      <w:lvlJc w:val="left"/>
      <w:pPr>
        <w:ind w:left="719" w:hanging="360"/>
      </w:pPr>
      <w:rPr>
        <w:rFonts w:ascii="Symbol" w:hAnsi="Symbol" w:hint="default"/>
        <w:b w:val="0"/>
        <w:i w:val="0"/>
        <w:sz w:val="24"/>
        <w:szCs w:val="20"/>
      </w:rPr>
    </w:lvl>
    <w:lvl w:ilvl="1" w:tplc="96444C92">
      <w:start w:val="1"/>
      <w:numFmt w:val="bullet"/>
      <w:lvlText w:val="–"/>
      <w:lvlJc w:val="left"/>
      <w:pPr>
        <w:tabs>
          <w:tab w:val="num" w:pos="1439"/>
        </w:tabs>
        <w:ind w:left="1439" w:hanging="360"/>
      </w:pPr>
      <w:rPr>
        <w:rFonts w:ascii="Arial" w:hAnsi="Arial" w:hint="default"/>
        <w:b w:val="0"/>
        <w:i w:val="0"/>
        <w:sz w:val="20"/>
        <w:szCs w:val="20"/>
      </w:rPr>
    </w:lvl>
    <w:lvl w:ilvl="2" w:tplc="96444C92">
      <w:start w:val="1"/>
      <w:numFmt w:val="bullet"/>
      <w:lvlText w:val="–"/>
      <w:lvlJc w:val="left"/>
      <w:pPr>
        <w:tabs>
          <w:tab w:val="num" w:pos="2159"/>
        </w:tabs>
        <w:ind w:left="2159" w:hanging="360"/>
      </w:pPr>
      <w:rPr>
        <w:rFonts w:ascii="Arial" w:hAnsi="Arial" w:hint="default"/>
        <w:b w:val="0"/>
        <w:i w:val="0"/>
        <w:sz w:val="20"/>
        <w:szCs w:val="20"/>
      </w:rPr>
    </w:lvl>
    <w:lvl w:ilvl="3" w:tplc="04090001" w:tentative="1">
      <w:start w:val="1"/>
      <w:numFmt w:val="bullet"/>
      <w:lvlText w:val=""/>
      <w:lvlJc w:val="left"/>
      <w:pPr>
        <w:tabs>
          <w:tab w:val="num" w:pos="2879"/>
        </w:tabs>
        <w:ind w:left="2879" w:hanging="360"/>
      </w:pPr>
      <w:rPr>
        <w:rFonts w:ascii="Symbol" w:hAnsi="Symbol" w:hint="default"/>
      </w:rPr>
    </w:lvl>
    <w:lvl w:ilvl="4" w:tplc="04090003" w:tentative="1">
      <w:start w:val="1"/>
      <w:numFmt w:val="bullet"/>
      <w:lvlText w:val="o"/>
      <w:lvlJc w:val="left"/>
      <w:pPr>
        <w:tabs>
          <w:tab w:val="num" w:pos="3599"/>
        </w:tabs>
        <w:ind w:left="3599" w:hanging="360"/>
      </w:pPr>
      <w:rPr>
        <w:rFonts w:ascii="Courier New" w:hAnsi="Courier New" w:cs="Courier New" w:hint="default"/>
      </w:rPr>
    </w:lvl>
    <w:lvl w:ilvl="5" w:tplc="04090005" w:tentative="1">
      <w:start w:val="1"/>
      <w:numFmt w:val="bullet"/>
      <w:lvlText w:val=""/>
      <w:lvlJc w:val="left"/>
      <w:pPr>
        <w:tabs>
          <w:tab w:val="num" w:pos="4319"/>
        </w:tabs>
        <w:ind w:left="4319" w:hanging="360"/>
      </w:pPr>
      <w:rPr>
        <w:rFonts w:ascii="Wingdings" w:hAnsi="Wingdings" w:hint="default"/>
      </w:rPr>
    </w:lvl>
    <w:lvl w:ilvl="6" w:tplc="04090001" w:tentative="1">
      <w:start w:val="1"/>
      <w:numFmt w:val="bullet"/>
      <w:lvlText w:val=""/>
      <w:lvlJc w:val="left"/>
      <w:pPr>
        <w:tabs>
          <w:tab w:val="num" w:pos="5039"/>
        </w:tabs>
        <w:ind w:left="5039" w:hanging="360"/>
      </w:pPr>
      <w:rPr>
        <w:rFonts w:ascii="Symbol" w:hAnsi="Symbol" w:hint="default"/>
      </w:rPr>
    </w:lvl>
    <w:lvl w:ilvl="7" w:tplc="04090003" w:tentative="1">
      <w:start w:val="1"/>
      <w:numFmt w:val="bullet"/>
      <w:lvlText w:val="o"/>
      <w:lvlJc w:val="left"/>
      <w:pPr>
        <w:tabs>
          <w:tab w:val="num" w:pos="5759"/>
        </w:tabs>
        <w:ind w:left="5759" w:hanging="360"/>
      </w:pPr>
      <w:rPr>
        <w:rFonts w:ascii="Courier New" w:hAnsi="Courier New" w:cs="Courier New" w:hint="default"/>
      </w:rPr>
    </w:lvl>
    <w:lvl w:ilvl="8" w:tplc="04090005" w:tentative="1">
      <w:start w:val="1"/>
      <w:numFmt w:val="bullet"/>
      <w:lvlText w:val=""/>
      <w:lvlJc w:val="left"/>
      <w:pPr>
        <w:tabs>
          <w:tab w:val="num" w:pos="6479"/>
        </w:tabs>
        <w:ind w:left="6479" w:hanging="360"/>
      </w:pPr>
      <w:rPr>
        <w:rFonts w:ascii="Wingdings" w:hAnsi="Wingdings" w:hint="default"/>
      </w:rPr>
    </w:lvl>
  </w:abstractNum>
  <w:abstractNum w:abstractNumId="30">
    <w:nsid w:val="4D113E79"/>
    <w:multiLevelType w:val="hybridMultilevel"/>
    <w:tmpl w:val="C6EE4CD2"/>
    <w:lvl w:ilvl="0" w:tplc="17823A8C">
      <w:start w:val="5"/>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A057C3"/>
    <w:multiLevelType w:val="hybridMultilevel"/>
    <w:tmpl w:val="EE20E692"/>
    <w:lvl w:ilvl="0" w:tplc="477027DA">
      <w:start w:val="1"/>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102AEA"/>
    <w:multiLevelType w:val="hybridMultilevel"/>
    <w:tmpl w:val="1F92819E"/>
    <w:lvl w:ilvl="0" w:tplc="96444C92">
      <w:start w:val="1"/>
      <w:numFmt w:val="bullet"/>
      <w:lvlText w:val="–"/>
      <w:lvlJc w:val="left"/>
      <w:pPr>
        <w:tabs>
          <w:tab w:val="num" w:pos="1080"/>
        </w:tabs>
        <w:ind w:left="1080" w:hanging="360"/>
      </w:pPr>
      <w:rPr>
        <w:rFonts w:ascii="Arial" w:hAnsi="Arial" w:hint="default"/>
        <w:b w:val="0"/>
        <w:i w:val="0"/>
        <w:sz w:val="20"/>
        <w:szCs w:val="20"/>
      </w:rPr>
    </w:lvl>
    <w:lvl w:ilvl="1" w:tplc="96444C92">
      <w:start w:val="1"/>
      <w:numFmt w:val="bullet"/>
      <w:lvlText w:val="–"/>
      <w:lvlJc w:val="left"/>
      <w:pPr>
        <w:tabs>
          <w:tab w:val="num" w:pos="1080"/>
        </w:tabs>
        <w:ind w:left="1080" w:hanging="360"/>
      </w:pPr>
      <w:rPr>
        <w:rFonts w:ascii="Arial" w:hAnsi="Arial" w:hint="default"/>
        <w:b w:val="0"/>
        <w:i w:val="0"/>
        <w:sz w:val="20"/>
        <w:szCs w:val="20"/>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nsid w:val="534843BF"/>
    <w:multiLevelType w:val="hybridMultilevel"/>
    <w:tmpl w:val="E2DA817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DE42F0"/>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4A87813"/>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4DA028F"/>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A904B8"/>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7535A16"/>
    <w:multiLevelType w:val="hybridMultilevel"/>
    <w:tmpl w:val="CBBA30FA"/>
    <w:lvl w:ilvl="0" w:tplc="E3723D30">
      <w:start w:val="1"/>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9">
    <w:nsid w:val="5D7D5B87"/>
    <w:multiLevelType w:val="hybridMultilevel"/>
    <w:tmpl w:val="5A001A24"/>
    <w:lvl w:ilvl="0" w:tplc="21C25AAA">
      <w:start w:val="1"/>
      <w:numFmt w:val="bullet"/>
      <w:pStyle w:val="Disclaimer"/>
      <w:lvlText w:val=""/>
      <w:lvlJc w:val="left"/>
      <w:pPr>
        <w:ind w:left="1800" w:hanging="360"/>
      </w:pPr>
      <w:rPr>
        <w:rFonts w:ascii="Symbol" w:hAnsi="Symbol" w:hint="default"/>
        <w:b w:val="0"/>
        <w:i w:val="0"/>
        <w:sz w:val="20"/>
        <w:szCs w:val="2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63B44E4B"/>
    <w:multiLevelType w:val="hybridMultilevel"/>
    <w:tmpl w:val="B210A64A"/>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41">
    <w:nsid w:val="688C1FB3"/>
    <w:multiLevelType w:val="hybridMultilevel"/>
    <w:tmpl w:val="98C2B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A8967C9"/>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F2D564E"/>
    <w:multiLevelType w:val="multilevel"/>
    <w:tmpl w:val="CC3A86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w:lvlJc w:val="left"/>
      <w:pPr>
        <w:ind w:left="1152" w:hanging="115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6.%7"/>
      <w:lvlJc w:val="left"/>
      <w:pPr>
        <w:ind w:left="1296" w:hanging="1296"/>
      </w:pPr>
      <w:rPr>
        <w:rFonts w:hint="default"/>
      </w:rPr>
    </w:lvl>
    <w:lvl w:ilvl="7">
      <w:start w:val="1"/>
      <w:numFmt w:val="decimal"/>
      <w:pStyle w:val="Heading8"/>
      <w:lvlText w:val="%6.%7.%8"/>
      <w:lvlJc w:val="left"/>
      <w:pPr>
        <w:ind w:left="1440" w:hanging="1440"/>
      </w:pPr>
      <w:rPr>
        <w:rFonts w:hint="default"/>
      </w:rPr>
    </w:lvl>
    <w:lvl w:ilvl="8">
      <w:start w:val="1"/>
      <w:numFmt w:val="decimal"/>
      <w:pStyle w:val="Heading9"/>
      <w:lvlText w:val="%6.%7.%8.%9"/>
      <w:lvlJc w:val="left"/>
      <w:pPr>
        <w:ind w:left="1584" w:hanging="1584"/>
      </w:pPr>
      <w:rPr>
        <w:rFonts w:hint="default"/>
      </w:rPr>
    </w:lvl>
  </w:abstractNum>
  <w:abstractNum w:abstractNumId="44">
    <w:nsid w:val="71911A4A"/>
    <w:multiLevelType w:val="hybridMultilevel"/>
    <w:tmpl w:val="7D907474"/>
    <w:lvl w:ilvl="0" w:tplc="96444C92">
      <w:start w:val="1"/>
      <w:numFmt w:val="bullet"/>
      <w:lvlText w:val="–"/>
      <w:lvlJc w:val="left"/>
      <w:pPr>
        <w:ind w:left="720" w:hanging="360"/>
      </w:pPr>
      <w:rPr>
        <w:rFonts w:ascii="Arial" w:hAnsi="Arial" w:hint="default"/>
        <w:b w:val="0"/>
        <w:i w:val="0"/>
        <w:sz w:val="20"/>
        <w:szCs w:val="2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25F7BB5"/>
    <w:multiLevelType w:val="hybridMultilevel"/>
    <w:tmpl w:val="369A43CA"/>
    <w:lvl w:ilvl="0" w:tplc="146E4198">
      <w:start w:val="1"/>
      <w:numFmt w:val="decimal"/>
      <w:pStyle w:val="CoverTitle"/>
      <w:lvlText w:val="Tabl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34C0D34"/>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1F46DA"/>
    <w:multiLevelType w:val="hybridMultilevel"/>
    <w:tmpl w:val="AF2CB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564C0B"/>
    <w:multiLevelType w:val="hybridMultilevel"/>
    <w:tmpl w:val="D6F8A5F6"/>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FE25DFC"/>
    <w:multiLevelType w:val="hybridMultilevel"/>
    <w:tmpl w:val="80BAFB10"/>
    <w:lvl w:ilvl="0" w:tplc="9372235E">
      <w:start w:val="2"/>
      <w:numFmt w:val="decimal"/>
      <w:lvlText w:val="Step %1. "/>
      <w:lvlJc w:val="left"/>
      <w:pPr>
        <w:ind w:left="362" w:hanging="360"/>
      </w:pPr>
      <w:rPr>
        <w:rFonts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7"/>
  </w:num>
  <w:num w:numId="3">
    <w:abstractNumId w:val="11"/>
  </w:num>
  <w:num w:numId="4">
    <w:abstractNumId w:val="43"/>
  </w:num>
  <w:num w:numId="5">
    <w:abstractNumId w:val="39"/>
  </w:num>
  <w:num w:numId="6">
    <w:abstractNumId w:val="20"/>
  </w:num>
  <w:num w:numId="7">
    <w:abstractNumId w:val="5"/>
  </w:num>
  <w:num w:numId="8">
    <w:abstractNumId w:val="45"/>
  </w:num>
  <w:num w:numId="9">
    <w:abstractNumId w:val="1"/>
  </w:num>
  <w:num w:numId="10">
    <w:abstractNumId w:val="47"/>
  </w:num>
  <w:num w:numId="11">
    <w:abstractNumId w:val="28"/>
  </w:num>
  <w:num w:numId="12">
    <w:abstractNumId w:val="1"/>
    <w:lvlOverride w:ilvl="0">
      <w:startOverride w:val="1"/>
    </w:lvlOverride>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1"/>
    <w:lvlOverride w:ilvl="0">
      <w:startOverride w:val="1"/>
    </w:lvlOverride>
  </w:num>
  <w:num w:numId="22">
    <w:abstractNumId w:val="1"/>
    <w:lvlOverride w:ilvl="0">
      <w:startOverride w:val="1"/>
    </w:lvlOverride>
  </w:num>
  <w:num w:numId="23">
    <w:abstractNumId w:val="1"/>
    <w:lvlOverride w:ilvl="0">
      <w:startOverride w:val="1"/>
    </w:lvlOverride>
  </w:num>
  <w:num w:numId="24">
    <w:abstractNumId w:val="1"/>
    <w:lvlOverride w:ilvl="0">
      <w:startOverride w:val="1"/>
    </w:lvlOverride>
  </w:num>
  <w:num w:numId="25">
    <w:abstractNumId w:val="1"/>
    <w:lvlOverride w:ilvl="0">
      <w:startOverride w:val="1"/>
    </w:lvlOverride>
  </w:num>
  <w:num w:numId="26">
    <w:abstractNumId w:val="1"/>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
    <w:lvlOverride w:ilvl="0">
      <w:startOverride w:val="1"/>
    </w:lvlOverride>
  </w:num>
  <w:num w:numId="32">
    <w:abstractNumId w:val="32"/>
  </w:num>
  <w:num w:numId="33">
    <w:abstractNumId w:val="29"/>
  </w:num>
  <w:num w:numId="34">
    <w:abstractNumId w:val="44"/>
  </w:num>
  <w:num w:numId="35">
    <w:abstractNumId w:val="12"/>
  </w:num>
  <w:num w:numId="36">
    <w:abstractNumId w:val="4"/>
  </w:num>
  <w:num w:numId="37">
    <w:abstractNumId w:val="27"/>
  </w:num>
  <w:num w:numId="38">
    <w:abstractNumId w:val="25"/>
  </w:num>
  <w:num w:numId="39">
    <w:abstractNumId w:val="35"/>
  </w:num>
  <w:num w:numId="40">
    <w:abstractNumId w:val="46"/>
  </w:num>
  <w:num w:numId="41">
    <w:abstractNumId w:val="24"/>
  </w:num>
  <w:num w:numId="42">
    <w:abstractNumId w:val="0"/>
  </w:num>
  <w:num w:numId="43">
    <w:abstractNumId w:val="13"/>
  </w:num>
  <w:num w:numId="44">
    <w:abstractNumId w:val="34"/>
  </w:num>
  <w:num w:numId="45">
    <w:abstractNumId w:val="8"/>
  </w:num>
  <w:num w:numId="46">
    <w:abstractNumId w:val="36"/>
  </w:num>
  <w:num w:numId="47">
    <w:abstractNumId w:val="37"/>
  </w:num>
  <w:num w:numId="48">
    <w:abstractNumId w:val="9"/>
  </w:num>
  <w:num w:numId="49">
    <w:abstractNumId w:val="49"/>
  </w:num>
  <w:num w:numId="50">
    <w:abstractNumId w:val="3"/>
  </w:num>
  <w:num w:numId="51">
    <w:abstractNumId w:val="48"/>
  </w:num>
  <w:num w:numId="52">
    <w:abstractNumId w:val="6"/>
  </w:num>
  <w:num w:numId="53">
    <w:abstractNumId w:val="33"/>
  </w:num>
  <w:num w:numId="54">
    <w:abstractNumId w:val="42"/>
  </w:num>
  <w:num w:numId="55">
    <w:abstractNumId w:val="31"/>
  </w:num>
  <w:num w:numId="56">
    <w:abstractNumId w:val="20"/>
  </w:num>
  <w:num w:numId="57">
    <w:abstractNumId w:val="23"/>
  </w:num>
  <w:num w:numId="58">
    <w:abstractNumId w:val="15"/>
  </w:num>
  <w:num w:numId="59">
    <w:abstractNumId w:val="2"/>
  </w:num>
  <w:num w:numId="60">
    <w:abstractNumId w:val="43"/>
  </w:num>
  <w:num w:numId="61">
    <w:abstractNumId w:val="1"/>
  </w:num>
  <w:num w:numId="62">
    <w:abstractNumId w:val="10"/>
  </w:num>
  <w:num w:numId="63">
    <w:abstractNumId w:val="1"/>
    <w:lvlOverride w:ilvl="0">
      <w:startOverride w:val="1"/>
    </w:lvlOverride>
  </w:num>
  <w:num w:numId="64">
    <w:abstractNumId w:val="1"/>
    <w:lvlOverride w:ilvl="0">
      <w:startOverride w:val="1"/>
    </w:lvlOverride>
  </w:num>
  <w:num w:numId="65">
    <w:abstractNumId w:val="1"/>
    <w:lvlOverride w:ilvl="0">
      <w:startOverride w:val="1"/>
    </w:lvlOverride>
  </w:num>
  <w:num w:numId="66">
    <w:abstractNumId w:val="1"/>
    <w:lvlOverride w:ilvl="0">
      <w:startOverride w:val="1"/>
    </w:lvlOverride>
  </w:num>
  <w:num w:numId="67">
    <w:abstractNumId w:val="1"/>
    <w:lvlOverride w:ilvl="0">
      <w:startOverride w:val="1"/>
    </w:lvlOverride>
  </w:num>
  <w:num w:numId="68">
    <w:abstractNumId w:val="1"/>
    <w:lvlOverride w:ilvl="0">
      <w:startOverride w:val="1"/>
    </w:lvlOverride>
  </w:num>
  <w:num w:numId="69">
    <w:abstractNumId w:val="1"/>
    <w:lvlOverride w:ilvl="0">
      <w:startOverride w:val="1"/>
    </w:lvlOverride>
  </w:num>
  <w:num w:numId="70">
    <w:abstractNumId w:val="1"/>
    <w:lvlOverride w:ilvl="0">
      <w:startOverride w:val="1"/>
    </w:lvlOverride>
  </w:num>
  <w:num w:numId="71">
    <w:abstractNumId w:val="1"/>
    <w:lvlOverride w:ilvl="0">
      <w:startOverride w:val="1"/>
    </w:lvlOverride>
  </w:num>
  <w:num w:numId="72">
    <w:abstractNumId w:val="1"/>
    <w:lvlOverride w:ilvl="0">
      <w:startOverride w:val="1"/>
    </w:lvlOverride>
  </w:num>
  <w:num w:numId="73">
    <w:abstractNumId w:val="1"/>
    <w:lvlOverride w:ilvl="0">
      <w:startOverride w:val="1"/>
    </w:lvlOverride>
  </w:num>
  <w:num w:numId="74">
    <w:abstractNumId w:val="1"/>
    <w:lvlOverride w:ilvl="0">
      <w:startOverride w:val="1"/>
    </w:lvlOverride>
  </w:num>
  <w:num w:numId="75">
    <w:abstractNumId w:val="1"/>
    <w:lvlOverride w:ilvl="0">
      <w:startOverride w:val="1"/>
    </w:lvlOverride>
  </w:num>
  <w:num w:numId="76">
    <w:abstractNumId w:val="1"/>
    <w:lvlOverride w:ilvl="0">
      <w:startOverride w:val="1"/>
    </w:lvlOverride>
  </w:num>
  <w:num w:numId="77">
    <w:abstractNumId w:val="1"/>
    <w:lvlOverride w:ilvl="0">
      <w:startOverride w:val="1"/>
    </w:lvlOverride>
  </w:num>
  <w:num w:numId="78">
    <w:abstractNumId w:val="1"/>
    <w:lvlOverride w:ilvl="0">
      <w:startOverride w:val="1"/>
    </w:lvlOverride>
  </w:num>
  <w:num w:numId="79">
    <w:abstractNumId w:val="1"/>
    <w:lvlOverride w:ilvl="0">
      <w:startOverride w:val="1"/>
    </w:lvlOverride>
  </w:num>
  <w:num w:numId="80">
    <w:abstractNumId w:val="1"/>
    <w:lvlOverride w:ilvl="0">
      <w:startOverride w:val="1"/>
    </w:lvlOverride>
  </w:num>
  <w:num w:numId="81">
    <w:abstractNumId w:val="1"/>
    <w:lvlOverride w:ilvl="0">
      <w:startOverride w:val="1"/>
    </w:lvlOverride>
  </w:num>
  <w:num w:numId="82">
    <w:abstractNumId w:val="1"/>
    <w:lvlOverride w:ilvl="0">
      <w:startOverride w:val="1"/>
    </w:lvlOverride>
  </w:num>
  <w:num w:numId="83">
    <w:abstractNumId w:val="1"/>
    <w:lvlOverride w:ilvl="0">
      <w:startOverride w:val="1"/>
    </w:lvlOverride>
  </w:num>
  <w:num w:numId="84">
    <w:abstractNumId w:val="1"/>
    <w:lvlOverride w:ilvl="0">
      <w:startOverride w:val="1"/>
    </w:lvlOverride>
  </w:num>
  <w:num w:numId="85">
    <w:abstractNumId w:val="1"/>
    <w:lvlOverride w:ilvl="0">
      <w:startOverride w:val="1"/>
    </w:lvlOverride>
  </w:num>
  <w:num w:numId="86">
    <w:abstractNumId w:val="1"/>
    <w:lvlOverride w:ilvl="0">
      <w:startOverride w:val="1"/>
    </w:lvlOverride>
  </w:num>
  <w:num w:numId="87">
    <w:abstractNumId w:val="1"/>
    <w:lvlOverride w:ilvl="0">
      <w:startOverride w:val="1"/>
    </w:lvlOverride>
  </w:num>
  <w:num w:numId="88">
    <w:abstractNumId w:val="1"/>
    <w:lvlOverride w:ilvl="0">
      <w:startOverride w:val="1"/>
    </w:lvlOverride>
  </w:num>
  <w:num w:numId="89">
    <w:abstractNumId w:val="1"/>
    <w:lvlOverride w:ilvl="0">
      <w:startOverride w:val="1"/>
    </w:lvlOverride>
  </w:num>
  <w:num w:numId="90">
    <w:abstractNumId w:val="1"/>
    <w:lvlOverride w:ilvl="0">
      <w:startOverride w:val="1"/>
    </w:lvlOverride>
  </w:num>
  <w:num w:numId="91">
    <w:abstractNumId w:val="1"/>
    <w:lvlOverride w:ilvl="0">
      <w:startOverride w:val="1"/>
    </w:lvlOverride>
  </w:num>
  <w:num w:numId="92">
    <w:abstractNumId w:val="1"/>
    <w:lvlOverride w:ilvl="0">
      <w:startOverride w:val="1"/>
    </w:lvlOverride>
  </w:num>
  <w:num w:numId="93">
    <w:abstractNumId w:val="21"/>
  </w:num>
  <w:num w:numId="9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
    <w:lvlOverride w:ilvl="0">
      <w:startOverride w:val="1"/>
    </w:lvlOverride>
  </w:num>
  <w:num w:numId="96">
    <w:abstractNumId w:val="18"/>
  </w:num>
  <w:num w:numId="97">
    <w:abstractNumId w:val="1"/>
    <w:lvlOverride w:ilvl="0">
      <w:startOverride w:val="1"/>
    </w:lvlOverride>
  </w:num>
  <w:num w:numId="98">
    <w:abstractNumId w:val="1"/>
    <w:lvlOverride w:ilvl="0">
      <w:startOverride w:val="1"/>
    </w:lvlOverride>
  </w:num>
  <w:num w:numId="99">
    <w:abstractNumId w:val="1"/>
    <w:lvlOverride w:ilvl="0">
      <w:startOverride w:val="3"/>
    </w:lvlOverride>
  </w:num>
  <w:num w:numId="100">
    <w:abstractNumId w:val="30"/>
  </w:num>
  <w:num w:numId="101">
    <w:abstractNumId w:val="41"/>
  </w:num>
  <w:num w:numId="102">
    <w:abstractNumId w:val="1"/>
    <w:lvlOverride w:ilvl="0">
      <w:startOverride w:val="1"/>
    </w:lvlOverride>
  </w:num>
  <w:num w:numId="103">
    <w:abstractNumId w:val="1"/>
    <w:lvlOverride w:ilvl="0">
      <w:startOverride w:val="1"/>
    </w:lvlOverride>
  </w:num>
  <w:num w:numId="104">
    <w:abstractNumId w:val="1"/>
  </w:num>
  <w:num w:numId="105">
    <w:abstractNumId w:val="1"/>
    <w:lvlOverride w:ilvl="0">
      <w:startOverride w:val="1"/>
    </w:lvlOverride>
  </w:num>
  <w:num w:numId="106">
    <w:abstractNumId w:val="1"/>
    <w:lvlOverride w:ilvl="0">
      <w:startOverride w:val="1"/>
    </w:lvlOverride>
  </w:num>
  <w:num w:numId="107">
    <w:abstractNumId w:val="22"/>
  </w:num>
  <w:num w:numId="108">
    <w:abstractNumId w:val="1"/>
    <w:lvlOverride w:ilvl="0">
      <w:startOverride w:val="1"/>
    </w:lvlOverride>
  </w:num>
  <w:num w:numId="109">
    <w:abstractNumId w:val="7"/>
  </w:num>
  <w:num w:numId="110">
    <w:abstractNumId w:val="40"/>
  </w:num>
  <w:num w:numId="111">
    <w:abstractNumId w:val="16"/>
  </w:num>
  <w:num w:numId="112">
    <w:abstractNumId w:val="1"/>
    <w:lvlOverride w:ilvl="0">
      <w:startOverride w:val="1"/>
    </w:lvlOverride>
  </w:num>
  <w:num w:numId="113">
    <w:abstractNumId w:val="14"/>
  </w:num>
  <w:num w:numId="114">
    <w:abstractNumId w:val="1"/>
    <w:lvlOverride w:ilvl="0">
      <w:startOverride w:val="1"/>
    </w:lvlOverride>
  </w:num>
  <w:num w:numId="115">
    <w:abstractNumId w:val="1"/>
    <w:lvlOverride w:ilvl="0">
      <w:startOverride w:val="1"/>
    </w:lvlOverride>
  </w:num>
  <w:num w:numId="116">
    <w:abstractNumId w:val="1"/>
    <w:lvlOverride w:ilvl="0">
      <w:startOverride w:val="1"/>
    </w:lvlOverride>
  </w:num>
  <w:num w:numId="117">
    <w:abstractNumId w:val="1"/>
    <w:lvlOverride w:ilvl="0">
      <w:startOverride w:val="1"/>
    </w:lvlOverride>
  </w:num>
  <w:num w:numId="118">
    <w:abstractNumId w:val="1"/>
    <w:lvlOverride w:ilvl="0">
      <w:startOverride w:val="1"/>
    </w:lvlOverride>
  </w:num>
  <w:num w:numId="119">
    <w:abstractNumId w:val="1"/>
    <w:lvlOverride w:ilvl="0">
      <w:startOverride w:val="1"/>
    </w:lvlOverride>
  </w:num>
  <w:num w:numId="120">
    <w:abstractNumId w:val="1"/>
    <w:lvlOverride w:ilvl="0">
      <w:startOverride w:val="1"/>
    </w:lvlOverride>
  </w:num>
  <w:num w:numId="121">
    <w:abstractNumId w:val="1"/>
    <w:lvlOverride w:ilvl="0">
      <w:startOverride w:val="1"/>
    </w:lvlOverride>
  </w:num>
  <w:num w:numId="122">
    <w:abstractNumId w:val="1"/>
    <w:lvlOverride w:ilvl="0">
      <w:startOverride w:val="1"/>
    </w:lvlOverride>
  </w:num>
  <w:num w:numId="123">
    <w:abstractNumId w:val="1"/>
    <w:lvlOverride w:ilvl="0">
      <w:startOverride w:val="1"/>
    </w:lvlOverride>
  </w:num>
  <w:num w:numId="124">
    <w:abstractNumId w:val="1"/>
    <w:lvlOverride w:ilvl="0">
      <w:startOverride w:val="1"/>
    </w:lvlOverride>
  </w:num>
  <w:num w:numId="125">
    <w:abstractNumId w:val="1"/>
    <w:lvlOverride w:ilvl="0">
      <w:startOverride w:val="1"/>
    </w:lvlOverride>
  </w:num>
  <w:num w:numId="126">
    <w:abstractNumId w:val="1"/>
    <w:lvlOverride w:ilvl="0">
      <w:startOverride w:val="1"/>
    </w:lvlOverride>
  </w:num>
  <w:num w:numId="127">
    <w:abstractNumId w:val="1"/>
    <w:lvlOverride w:ilvl="0">
      <w:startOverride w:val="1"/>
    </w:lvlOverride>
  </w:num>
  <w:num w:numId="128">
    <w:abstractNumId w:val="1"/>
    <w:lvlOverride w:ilvl="0">
      <w:startOverride w:val="1"/>
    </w:lvlOverride>
  </w:num>
  <w:num w:numId="129">
    <w:abstractNumId w:val="1"/>
    <w:lvlOverride w:ilvl="0">
      <w:startOverride w:val="1"/>
    </w:lvlOverride>
  </w:num>
  <w:num w:numId="130">
    <w:abstractNumId w:val="1"/>
    <w:lvlOverride w:ilvl="0">
      <w:startOverride w:val="1"/>
    </w:lvlOverride>
  </w:num>
  <w:num w:numId="131">
    <w:abstractNumId w:val="1"/>
    <w:lvlOverride w:ilvl="0">
      <w:startOverride w:val="1"/>
    </w:lvlOverride>
  </w:num>
  <w:num w:numId="132">
    <w:abstractNumId w:val="1"/>
    <w:lvlOverride w:ilvl="0">
      <w:startOverride w:val="1"/>
    </w:lvlOverride>
  </w:num>
  <w:num w:numId="133">
    <w:abstractNumId w:val="1"/>
    <w:lvlOverride w:ilvl="0">
      <w:startOverride w:val="1"/>
    </w:lvlOverride>
  </w:num>
  <w:num w:numId="134">
    <w:abstractNumId w:val="1"/>
    <w:lvlOverride w:ilvl="0">
      <w:startOverride w:val="1"/>
    </w:lvlOverride>
  </w:num>
  <w:num w:numId="135">
    <w:abstractNumId w:val="1"/>
    <w:lvlOverride w:ilvl="0">
      <w:startOverride w:val="1"/>
    </w:lvlOverride>
  </w:num>
  <w:num w:numId="136">
    <w:abstractNumId w:val="1"/>
    <w:lvlOverride w:ilvl="0">
      <w:startOverride w:val="1"/>
    </w:lvlOverride>
  </w:num>
  <w:num w:numId="137">
    <w:abstractNumId w:val="26"/>
  </w:num>
  <w:num w:numId="138">
    <w:abstractNumId w:val="1"/>
    <w:lvlOverride w:ilvl="0">
      <w:startOverride w:val="1"/>
    </w:lvlOverride>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documentProtection w:edit="readOnly" w:enforcement="0"/>
  <w:defaultTabStop w:val="0"/>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C51"/>
    <w:rsid w:val="0000007C"/>
    <w:rsid w:val="00000A0F"/>
    <w:rsid w:val="00000C2D"/>
    <w:rsid w:val="00000D8F"/>
    <w:rsid w:val="00000F66"/>
    <w:rsid w:val="0000158D"/>
    <w:rsid w:val="00001869"/>
    <w:rsid w:val="0000221A"/>
    <w:rsid w:val="000027D8"/>
    <w:rsid w:val="00002890"/>
    <w:rsid w:val="00002CC7"/>
    <w:rsid w:val="00002CDE"/>
    <w:rsid w:val="00002F85"/>
    <w:rsid w:val="000030A5"/>
    <w:rsid w:val="00003270"/>
    <w:rsid w:val="000041A6"/>
    <w:rsid w:val="00004432"/>
    <w:rsid w:val="00004C6E"/>
    <w:rsid w:val="00004EB0"/>
    <w:rsid w:val="000053A5"/>
    <w:rsid w:val="00005510"/>
    <w:rsid w:val="000059E1"/>
    <w:rsid w:val="00005CD0"/>
    <w:rsid w:val="00005D47"/>
    <w:rsid w:val="00005E79"/>
    <w:rsid w:val="00006E7A"/>
    <w:rsid w:val="00006F8B"/>
    <w:rsid w:val="0000725A"/>
    <w:rsid w:val="00007475"/>
    <w:rsid w:val="000100F5"/>
    <w:rsid w:val="00010924"/>
    <w:rsid w:val="000110DE"/>
    <w:rsid w:val="000119A6"/>
    <w:rsid w:val="00011CB2"/>
    <w:rsid w:val="00012072"/>
    <w:rsid w:val="000120A9"/>
    <w:rsid w:val="000122DE"/>
    <w:rsid w:val="0001238E"/>
    <w:rsid w:val="00012DEB"/>
    <w:rsid w:val="0001462C"/>
    <w:rsid w:val="00014DEF"/>
    <w:rsid w:val="000156FC"/>
    <w:rsid w:val="00015BFE"/>
    <w:rsid w:val="00015F41"/>
    <w:rsid w:val="00016046"/>
    <w:rsid w:val="000167CC"/>
    <w:rsid w:val="00016DCA"/>
    <w:rsid w:val="00017A2B"/>
    <w:rsid w:val="00017AEA"/>
    <w:rsid w:val="00017C15"/>
    <w:rsid w:val="00020121"/>
    <w:rsid w:val="00020D31"/>
    <w:rsid w:val="00020F3F"/>
    <w:rsid w:val="00020FA2"/>
    <w:rsid w:val="00021492"/>
    <w:rsid w:val="00021858"/>
    <w:rsid w:val="00022411"/>
    <w:rsid w:val="000227DF"/>
    <w:rsid w:val="000228A1"/>
    <w:rsid w:val="00022A2F"/>
    <w:rsid w:val="00022D0A"/>
    <w:rsid w:val="00022F97"/>
    <w:rsid w:val="000233C9"/>
    <w:rsid w:val="00023554"/>
    <w:rsid w:val="00023D4C"/>
    <w:rsid w:val="000249CF"/>
    <w:rsid w:val="00024B71"/>
    <w:rsid w:val="00025049"/>
    <w:rsid w:val="000250F7"/>
    <w:rsid w:val="00025311"/>
    <w:rsid w:val="0002557D"/>
    <w:rsid w:val="00025DD4"/>
    <w:rsid w:val="000262A8"/>
    <w:rsid w:val="00026A4A"/>
    <w:rsid w:val="00026D58"/>
    <w:rsid w:val="00026D66"/>
    <w:rsid w:val="00026F80"/>
    <w:rsid w:val="00027293"/>
    <w:rsid w:val="00027535"/>
    <w:rsid w:val="00027680"/>
    <w:rsid w:val="00027C6E"/>
    <w:rsid w:val="00027E35"/>
    <w:rsid w:val="0003014F"/>
    <w:rsid w:val="0003082D"/>
    <w:rsid w:val="00030EBD"/>
    <w:rsid w:val="00031183"/>
    <w:rsid w:val="00031E26"/>
    <w:rsid w:val="0003216B"/>
    <w:rsid w:val="0003242E"/>
    <w:rsid w:val="0003264D"/>
    <w:rsid w:val="0003280E"/>
    <w:rsid w:val="00032F30"/>
    <w:rsid w:val="00033046"/>
    <w:rsid w:val="000330F4"/>
    <w:rsid w:val="0003341D"/>
    <w:rsid w:val="0003361E"/>
    <w:rsid w:val="00033885"/>
    <w:rsid w:val="000339CC"/>
    <w:rsid w:val="000340A8"/>
    <w:rsid w:val="000342E8"/>
    <w:rsid w:val="000348E0"/>
    <w:rsid w:val="000349B7"/>
    <w:rsid w:val="000349EA"/>
    <w:rsid w:val="00035820"/>
    <w:rsid w:val="00035A5A"/>
    <w:rsid w:val="00035AA0"/>
    <w:rsid w:val="00036002"/>
    <w:rsid w:val="00036A5D"/>
    <w:rsid w:val="00036CEE"/>
    <w:rsid w:val="0003705B"/>
    <w:rsid w:val="00037430"/>
    <w:rsid w:val="0003761D"/>
    <w:rsid w:val="00037C3E"/>
    <w:rsid w:val="00037C5D"/>
    <w:rsid w:val="0004013B"/>
    <w:rsid w:val="00040778"/>
    <w:rsid w:val="00040C82"/>
    <w:rsid w:val="00041037"/>
    <w:rsid w:val="0004134C"/>
    <w:rsid w:val="0004149D"/>
    <w:rsid w:val="00042429"/>
    <w:rsid w:val="00042C69"/>
    <w:rsid w:val="00042E46"/>
    <w:rsid w:val="00043473"/>
    <w:rsid w:val="000434AA"/>
    <w:rsid w:val="000441B8"/>
    <w:rsid w:val="000446EB"/>
    <w:rsid w:val="0004488A"/>
    <w:rsid w:val="00044C93"/>
    <w:rsid w:val="00044E30"/>
    <w:rsid w:val="0004529E"/>
    <w:rsid w:val="00045702"/>
    <w:rsid w:val="00045935"/>
    <w:rsid w:val="000459F0"/>
    <w:rsid w:val="00045CB5"/>
    <w:rsid w:val="00045D19"/>
    <w:rsid w:val="00045ECA"/>
    <w:rsid w:val="0004616A"/>
    <w:rsid w:val="0004679B"/>
    <w:rsid w:val="00046853"/>
    <w:rsid w:val="00046FBD"/>
    <w:rsid w:val="000470D5"/>
    <w:rsid w:val="00047263"/>
    <w:rsid w:val="000472B9"/>
    <w:rsid w:val="00047579"/>
    <w:rsid w:val="0004770E"/>
    <w:rsid w:val="0004789F"/>
    <w:rsid w:val="00047DD4"/>
    <w:rsid w:val="00050C49"/>
    <w:rsid w:val="00050EB4"/>
    <w:rsid w:val="000514AB"/>
    <w:rsid w:val="000514CD"/>
    <w:rsid w:val="00052441"/>
    <w:rsid w:val="000528E2"/>
    <w:rsid w:val="0005294D"/>
    <w:rsid w:val="00052BB9"/>
    <w:rsid w:val="00052EB0"/>
    <w:rsid w:val="00053028"/>
    <w:rsid w:val="0005307D"/>
    <w:rsid w:val="00053320"/>
    <w:rsid w:val="00053755"/>
    <w:rsid w:val="00053819"/>
    <w:rsid w:val="00053C63"/>
    <w:rsid w:val="00054498"/>
    <w:rsid w:val="00054919"/>
    <w:rsid w:val="00054BDF"/>
    <w:rsid w:val="00055286"/>
    <w:rsid w:val="00055918"/>
    <w:rsid w:val="00055A3C"/>
    <w:rsid w:val="00055DB5"/>
    <w:rsid w:val="00055F44"/>
    <w:rsid w:val="00056161"/>
    <w:rsid w:val="000561F5"/>
    <w:rsid w:val="00056C87"/>
    <w:rsid w:val="00056F36"/>
    <w:rsid w:val="00056FA5"/>
    <w:rsid w:val="00056FAB"/>
    <w:rsid w:val="00057AB3"/>
    <w:rsid w:val="00057D9A"/>
    <w:rsid w:val="0006037C"/>
    <w:rsid w:val="0006078F"/>
    <w:rsid w:val="00060A2F"/>
    <w:rsid w:val="00060BBC"/>
    <w:rsid w:val="00060C30"/>
    <w:rsid w:val="00060F05"/>
    <w:rsid w:val="000611A2"/>
    <w:rsid w:val="00061BEC"/>
    <w:rsid w:val="0006276A"/>
    <w:rsid w:val="00062B23"/>
    <w:rsid w:val="00062CC4"/>
    <w:rsid w:val="00063251"/>
    <w:rsid w:val="0006341B"/>
    <w:rsid w:val="0006366A"/>
    <w:rsid w:val="00063737"/>
    <w:rsid w:val="0006423B"/>
    <w:rsid w:val="00064834"/>
    <w:rsid w:val="00064A7C"/>
    <w:rsid w:val="000656CC"/>
    <w:rsid w:val="00065A59"/>
    <w:rsid w:val="00065B7F"/>
    <w:rsid w:val="00065C8D"/>
    <w:rsid w:val="00065E36"/>
    <w:rsid w:val="00066007"/>
    <w:rsid w:val="00066164"/>
    <w:rsid w:val="0006639A"/>
    <w:rsid w:val="00066CA2"/>
    <w:rsid w:val="00066E46"/>
    <w:rsid w:val="000670FF"/>
    <w:rsid w:val="000671FC"/>
    <w:rsid w:val="00067942"/>
    <w:rsid w:val="00067C08"/>
    <w:rsid w:val="00067CBA"/>
    <w:rsid w:val="00070798"/>
    <w:rsid w:val="00070831"/>
    <w:rsid w:val="00070977"/>
    <w:rsid w:val="00070C37"/>
    <w:rsid w:val="00070E09"/>
    <w:rsid w:val="000717B8"/>
    <w:rsid w:val="00071924"/>
    <w:rsid w:val="00072778"/>
    <w:rsid w:val="00072B4F"/>
    <w:rsid w:val="00072BD2"/>
    <w:rsid w:val="00072CDE"/>
    <w:rsid w:val="0007345A"/>
    <w:rsid w:val="0007382B"/>
    <w:rsid w:val="0007389C"/>
    <w:rsid w:val="00073F87"/>
    <w:rsid w:val="00074320"/>
    <w:rsid w:val="00074396"/>
    <w:rsid w:val="0007443A"/>
    <w:rsid w:val="0007449A"/>
    <w:rsid w:val="000746A9"/>
    <w:rsid w:val="00074998"/>
    <w:rsid w:val="00074AB9"/>
    <w:rsid w:val="00074FF4"/>
    <w:rsid w:val="000752A8"/>
    <w:rsid w:val="000753B7"/>
    <w:rsid w:val="00075CCA"/>
    <w:rsid w:val="00075CE5"/>
    <w:rsid w:val="000777A4"/>
    <w:rsid w:val="00077951"/>
    <w:rsid w:val="0008023A"/>
    <w:rsid w:val="00080259"/>
    <w:rsid w:val="00081016"/>
    <w:rsid w:val="000818DF"/>
    <w:rsid w:val="00081F31"/>
    <w:rsid w:val="000825E1"/>
    <w:rsid w:val="0008286B"/>
    <w:rsid w:val="000829F3"/>
    <w:rsid w:val="00082C1E"/>
    <w:rsid w:val="000832A2"/>
    <w:rsid w:val="0008396B"/>
    <w:rsid w:val="00083D99"/>
    <w:rsid w:val="0008433B"/>
    <w:rsid w:val="000843D2"/>
    <w:rsid w:val="00084607"/>
    <w:rsid w:val="00085664"/>
    <w:rsid w:val="000856EF"/>
    <w:rsid w:val="00085D13"/>
    <w:rsid w:val="00085ED5"/>
    <w:rsid w:val="000868B9"/>
    <w:rsid w:val="000868D6"/>
    <w:rsid w:val="00086AAC"/>
    <w:rsid w:val="00087088"/>
    <w:rsid w:val="000870C6"/>
    <w:rsid w:val="0008765E"/>
    <w:rsid w:val="0008794A"/>
    <w:rsid w:val="00087ADE"/>
    <w:rsid w:val="00087D12"/>
    <w:rsid w:val="0009007E"/>
    <w:rsid w:val="000902AB"/>
    <w:rsid w:val="000904FA"/>
    <w:rsid w:val="00090732"/>
    <w:rsid w:val="000907F2"/>
    <w:rsid w:val="000917B7"/>
    <w:rsid w:val="00092112"/>
    <w:rsid w:val="00092823"/>
    <w:rsid w:val="0009283C"/>
    <w:rsid w:val="00092E53"/>
    <w:rsid w:val="00092F45"/>
    <w:rsid w:val="00092F6E"/>
    <w:rsid w:val="00092FEF"/>
    <w:rsid w:val="00093001"/>
    <w:rsid w:val="00093633"/>
    <w:rsid w:val="00094925"/>
    <w:rsid w:val="00095228"/>
    <w:rsid w:val="000952A5"/>
    <w:rsid w:val="00095A76"/>
    <w:rsid w:val="00095B1B"/>
    <w:rsid w:val="00095E0C"/>
    <w:rsid w:val="00095E25"/>
    <w:rsid w:val="00095F62"/>
    <w:rsid w:val="00096070"/>
    <w:rsid w:val="000966C7"/>
    <w:rsid w:val="00096883"/>
    <w:rsid w:val="00096BF1"/>
    <w:rsid w:val="000973AF"/>
    <w:rsid w:val="0009748A"/>
    <w:rsid w:val="00097A5B"/>
    <w:rsid w:val="00097C16"/>
    <w:rsid w:val="00097DBE"/>
    <w:rsid w:val="000A044F"/>
    <w:rsid w:val="000A079D"/>
    <w:rsid w:val="000A0BB0"/>
    <w:rsid w:val="000A0F6D"/>
    <w:rsid w:val="000A197E"/>
    <w:rsid w:val="000A19F9"/>
    <w:rsid w:val="000A216D"/>
    <w:rsid w:val="000A249A"/>
    <w:rsid w:val="000A2551"/>
    <w:rsid w:val="000A29DB"/>
    <w:rsid w:val="000A319C"/>
    <w:rsid w:val="000A3A0C"/>
    <w:rsid w:val="000A3CEF"/>
    <w:rsid w:val="000A43AC"/>
    <w:rsid w:val="000A43EB"/>
    <w:rsid w:val="000A456F"/>
    <w:rsid w:val="000A4AFE"/>
    <w:rsid w:val="000A53CE"/>
    <w:rsid w:val="000A554D"/>
    <w:rsid w:val="000A5766"/>
    <w:rsid w:val="000A5B9A"/>
    <w:rsid w:val="000A5C32"/>
    <w:rsid w:val="000A6B21"/>
    <w:rsid w:val="000A6C49"/>
    <w:rsid w:val="000A6F1D"/>
    <w:rsid w:val="000A6F72"/>
    <w:rsid w:val="000A6F8A"/>
    <w:rsid w:val="000A744B"/>
    <w:rsid w:val="000A7A63"/>
    <w:rsid w:val="000A7EB1"/>
    <w:rsid w:val="000B0258"/>
    <w:rsid w:val="000B040E"/>
    <w:rsid w:val="000B0651"/>
    <w:rsid w:val="000B0735"/>
    <w:rsid w:val="000B0AD4"/>
    <w:rsid w:val="000B0C1A"/>
    <w:rsid w:val="000B0C3A"/>
    <w:rsid w:val="000B0C3C"/>
    <w:rsid w:val="000B12D7"/>
    <w:rsid w:val="000B14AC"/>
    <w:rsid w:val="000B1600"/>
    <w:rsid w:val="000B18AA"/>
    <w:rsid w:val="000B18D5"/>
    <w:rsid w:val="000B1EA9"/>
    <w:rsid w:val="000B21B3"/>
    <w:rsid w:val="000B23FE"/>
    <w:rsid w:val="000B26C1"/>
    <w:rsid w:val="000B28C9"/>
    <w:rsid w:val="000B2C2C"/>
    <w:rsid w:val="000B2DA8"/>
    <w:rsid w:val="000B2EE7"/>
    <w:rsid w:val="000B3434"/>
    <w:rsid w:val="000B3806"/>
    <w:rsid w:val="000B3C27"/>
    <w:rsid w:val="000B4982"/>
    <w:rsid w:val="000B62CC"/>
    <w:rsid w:val="000B62F6"/>
    <w:rsid w:val="000B64A9"/>
    <w:rsid w:val="000B67D5"/>
    <w:rsid w:val="000B6B52"/>
    <w:rsid w:val="000B7431"/>
    <w:rsid w:val="000B757B"/>
    <w:rsid w:val="000B7D70"/>
    <w:rsid w:val="000C0366"/>
    <w:rsid w:val="000C081C"/>
    <w:rsid w:val="000C18E8"/>
    <w:rsid w:val="000C1CF6"/>
    <w:rsid w:val="000C20E1"/>
    <w:rsid w:val="000C22E4"/>
    <w:rsid w:val="000C2423"/>
    <w:rsid w:val="000C259B"/>
    <w:rsid w:val="000C2B97"/>
    <w:rsid w:val="000C2F7B"/>
    <w:rsid w:val="000C30F6"/>
    <w:rsid w:val="000C352B"/>
    <w:rsid w:val="000C3796"/>
    <w:rsid w:val="000C458A"/>
    <w:rsid w:val="000C45AA"/>
    <w:rsid w:val="000C5943"/>
    <w:rsid w:val="000C5AF3"/>
    <w:rsid w:val="000C61CC"/>
    <w:rsid w:val="000C62E6"/>
    <w:rsid w:val="000C661E"/>
    <w:rsid w:val="000C6978"/>
    <w:rsid w:val="000C6BBE"/>
    <w:rsid w:val="000C6BD0"/>
    <w:rsid w:val="000C6C99"/>
    <w:rsid w:val="000C73F1"/>
    <w:rsid w:val="000C7698"/>
    <w:rsid w:val="000C77B4"/>
    <w:rsid w:val="000C7EDE"/>
    <w:rsid w:val="000C7F58"/>
    <w:rsid w:val="000C7F62"/>
    <w:rsid w:val="000D02D8"/>
    <w:rsid w:val="000D045D"/>
    <w:rsid w:val="000D0671"/>
    <w:rsid w:val="000D06F6"/>
    <w:rsid w:val="000D0867"/>
    <w:rsid w:val="000D09D1"/>
    <w:rsid w:val="000D0A42"/>
    <w:rsid w:val="000D0FCC"/>
    <w:rsid w:val="000D1D82"/>
    <w:rsid w:val="000D2720"/>
    <w:rsid w:val="000D2E3D"/>
    <w:rsid w:val="000D2FBF"/>
    <w:rsid w:val="000D3231"/>
    <w:rsid w:val="000D323F"/>
    <w:rsid w:val="000D3BC7"/>
    <w:rsid w:val="000D4788"/>
    <w:rsid w:val="000D4BC8"/>
    <w:rsid w:val="000D4BD9"/>
    <w:rsid w:val="000D547E"/>
    <w:rsid w:val="000D55E6"/>
    <w:rsid w:val="000D5DE8"/>
    <w:rsid w:val="000D62DF"/>
    <w:rsid w:val="000D662C"/>
    <w:rsid w:val="000D6BC0"/>
    <w:rsid w:val="000D7A2E"/>
    <w:rsid w:val="000E06C4"/>
    <w:rsid w:val="000E095A"/>
    <w:rsid w:val="000E0A22"/>
    <w:rsid w:val="000E0A39"/>
    <w:rsid w:val="000E0AC6"/>
    <w:rsid w:val="000E17A8"/>
    <w:rsid w:val="000E182C"/>
    <w:rsid w:val="000E1D02"/>
    <w:rsid w:val="000E1E7D"/>
    <w:rsid w:val="000E1F1F"/>
    <w:rsid w:val="000E24BD"/>
    <w:rsid w:val="000E29BA"/>
    <w:rsid w:val="000E2BBF"/>
    <w:rsid w:val="000E2C29"/>
    <w:rsid w:val="000E2F4C"/>
    <w:rsid w:val="000E31EF"/>
    <w:rsid w:val="000E32FB"/>
    <w:rsid w:val="000E36EB"/>
    <w:rsid w:val="000E3AB5"/>
    <w:rsid w:val="000E3C9C"/>
    <w:rsid w:val="000E420B"/>
    <w:rsid w:val="000E4439"/>
    <w:rsid w:val="000E50A0"/>
    <w:rsid w:val="000E51EB"/>
    <w:rsid w:val="000E5271"/>
    <w:rsid w:val="000E541C"/>
    <w:rsid w:val="000E5578"/>
    <w:rsid w:val="000E5C35"/>
    <w:rsid w:val="000E5E63"/>
    <w:rsid w:val="000E5FEE"/>
    <w:rsid w:val="000E645C"/>
    <w:rsid w:val="000E69C9"/>
    <w:rsid w:val="000E6CCD"/>
    <w:rsid w:val="000E7306"/>
    <w:rsid w:val="000E7D6F"/>
    <w:rsid w:val="000F039B"/>
    <w:rsid w:val="000F0985"/>
    <w:rsid w:val="000F0A11"/>
    <w:rsid w:val="000F0DAF"/>
    <w:rsid w:val="000F144F"/>
    <w:rsid w:val="000F1517"/>
    <w:rsid w:val="000F198C"/>
    <w:rsid w:val="000F2582"/>
    <w:rsid w:val="000F25D9"/>
    <w:rsid w:val="000F276C"/>
    <w:rsid w:val="000F2C10"/>
    <w:rsid w:val="000F2F00"/>
    <w:rsid w:val="000F31FF"/>
    <w:rsid w:val="000F3322"/>
    <w:rsid w:val="000F4013"/>
    <w:rsid w:val="000F482B"/>
    <w:rsid w:val="000F49CE"/>
    <w:rsid w:val="000F4ECD"/>
    <w:rsid w:val="000F545F"/>
    <w:rsid w:val="000F5797"/>
    <w:rsid w:val="000F5916"/>
    <w:rsid w:val="000F5F2E"/>
    <w:rsid w:val="000F6625"/>
    <w:rsid w:val="000F6991"/>
    <w:rsid w:val="000F6B7B"/>
    <w:rsid w:val="000F739D"/>
    <w:rsid w:val="000F73F4"/>
    <w:rsid w:val="000F749B"/>
    <w:rsid w:val="000F74E5"/>
    <w:rsid w:val="000F76C6"/>
    <w:rsid w:val="000F79D2"/>
    <w:rsid w:val="000F7AB0"/>
    <w:rsid w:val="000F7AD2"/>
    <w:rsid w:val="000F7B36"/>
    <w:rsid w:val="000F7BCF"/>
    <w:rsid w:val="000F7DF7"/>
    <w:rsid w:val="00100571"/>
    <w:rsid w:val="00100AB1"/>
    <w:rsid w:val="00100C04"/>
    <w:rsid w:val="00100E24"/>
    <w:rsid w:val="00101A42"/>
    <w:rsid w:val="00102AD8"/>
    <w:rsid w:val="00102B75"/>
    <w:rsid w:val="00102F2C"/>
    <w:rsid w:val="00102FDE"/>
    <w:rsid w:val="00103951"/>
    <w:rsid w:val="00103F30"/>
    <w:rsid w:val="001044A7"/>
    <w:rsid w:val="00104668"/>
    <w:rsid w:val="00104DAC"/>
    <w:rsid w:val="00104EE1"/>
    <w:rsid w:val="00106679"/>
    <w:rsid w:val="00106C02"/>
    <w:rsid w:val="00107347"/>
    <w:rsid w:val="0010782F"/>
    <w:rsid w:val="00107A86"/>
    <w:rsid w:val="00107CA0"/>
    <w:rsid w:val="001104D4"/>
    <w:rsid w:val="001106C0"/>
    <w:rsid w:val="00110C18"/>
    <w:rsid w:val="00111198"/>
    <w:rsid w:val="0011180F"/>
    <w:rsid w:val="0011195A"/>
    <w:rsid w:val="00111BD6"/>
    <w:rsid w:val="00111F11"/>
    <w:rsid w:val="00112505"/>
    <w:rsid w:val="00112CBF"/>
    <w:rsid w:val="00114217"/>
    <w:rsid w:val="0011468F"/>
    <w:rsid w:val="00114806"/>
    <w:rsid w:val="001148F6"/>
    <w:rsid w:val="00114C90"/>
    <w:rsid w:val="0011504F"/>
    <w:rsid w:val="001153B2"/>
    <w:rsid w:val="001159FF"/>
    <w:rsid w:val="0011605C"/>
    <w:rsid w:val="00116412"/>
    <w:rsid w:val="0011659F"/>
    <w:rsid w:val="0011665F"/>
    <w:rsid w:val="001169FA"/>
    <w:rsid w:val="00116BBE"/>
    <w:rsid w:val="001170C5"/>
    <w:rsid w:val="00117704"/>
    <w:rsid w:val="0012018A"/>
    <w:rsid w:val="001206B9"/>
    <w:rsid w:val="00120BBF"/>
    <w:rsid w:val="00120C4A"/>
    <w:rsid w:val="001214A2"/>
    <w:rsid w:val="0012186E"/>
    <w:rsid w:val="00121C13"/>
    <w:rsid w:val="00121EC6"/>
    <w:rsid w:val="00122AC6"/>
    <w:rsid w:val="00122BF6"/>
    <w:rsid w:val="00123295"/>
    <w:rsid w:val="00123540"/>
    <w:rsid w:val="001239AC"/>
    <w:rsid w:val="001252AB"/>
    <w:rsid w:val="001254A9"/>
    <w:rsid w:val="001256ED"/>
    <w:rsid w:val="001259CA"/>
    <w:rsid w:val="00125BE5"/>
    <w:rsid w:val="001260F7"/>
    <w:rsid w:val="001261BE"/>
    <w:rsid w:val="00126BFE"/>
    <w:rsid w:val="00127445"/>
    <w:rsid w:val="00127D77"/>
    <w:rsid w:val="00131D39"/>
    <w:rsid w:val="0013249E"/>
    <w:rsid w:val="00132599"/>
    <w:rsid w:val="00132734"/>
    <w:rsid w:val="001329CA"/>
    <w:rsid w:val="00132AEC"/>
    <w:rsid w:val="00132EED"/>
    <w:rsid w:val="00133287"/>
    <w:rsid w:val="001333D7"/>
    <w:rsid w:val="00133934"/>
    <w:rsid w:val="00133942"/>
    <w:rsid w:val="00133D1E"/>
    <w:rsid w:val="00133EE4"/>
    <w:rsid w:val="00134789"/>
    <w:rsid w:val="00134B8F"/>
    <w:rsid w:val="0013579F"/>
    <w:rsid w:val="00135DB7"/>
    <w:rsid w:val="00136232"/>
    <w:rsid w:val="00136508"/>
    <w:rsid w:val="001369BC"/>
    <w:rsid w:val="0013730A"/>
    <w:rsid w:val="00137482"/>
    <w:rsid w:val="0013772D"/>
    <w:rsid w:val="00137887"/>
    <w:rsid w:val="00137929"/>
    <w:rsid w:val="00137F73"/>
    <w:rsid w:val="00140826"/>
    <w:rsid w:val="00140B44"/>
    <w:rsid w:val="00140DDE"/>
    <w:rsid w:val="00141AB1"/>
    <w:rsid w:val="00142001"/>
    <w:rsid w:val="00142508"/>
    <w:rsid w:val="00142585"/>
    <w:rsid w:val="00142959"/>
    <w:rsid w:val="00143121"/>
    <w:rsid w:val="00143611"/>
    <w:rsid w:val="00143ACF"/>
    <w:rsid w:val="00144024"/>
    <w:rsid w:val="001457AA"/>
    <w:rsid w:val="0014593B"/>
    <w:rsid w:val="001459AA"/>
    <w:rsid w:val="001461BC"/>
    <w:rsid w:val="00146409"/>
    <w:rsid w:val="00146551"/>
    <w:rsid w:val="001469B3"/>
    <w:rsid w:val="001478FB"/>
    <w:rsid w:val="00147E6F"/>
    <w:rsid w:val="00150260"/>
    <w:rsid w:val="00150295"/>
    <w:rsid w:val="001512F0"/>
    <w:rsid w:val="001513FF"/>
    <w:rsid w:val="001515F7"/>
    <w:rsid w:val="001516E1"/>
    <w:rsid w:val="001527ED"/>
    <w:rsid w:val="00153BB6"/>
    <w:rsid w:val="00153BE7"/>
    <w:rsid w:val="00153EC3"/>
    <w:rsid w:val="0015413E"/>
    <w:rsid w:val="001543BA"/>
    <w:rsid w:val="00154550"/>
    <w:rsid w:val="00154C34"/>
    <w:rsid w:val="00154CD7"/>
    <w:rsid w:val="00154DFA"/>
    <w:rsid w:val="00155574"/>
    <w:rsid w:val="001556F7"/>
    <w:rsid w:val="0015571A"/>
    <w:rsid w:val="0015619C"/>
    <w:rsid w:val="001562DB"/>
    <w:rsid w:val="0015665D"/>
    <w:rsid w:val="001566A8"/>
    <w:rsid w:val="00156712"/>
    <w:rsid w:val="0015697F"/>
    <w:rsid w:val="00156D31"/>
    <w:rsid w:val="00156E9A"/>
    <w:rsid w:val="0015774E"/>
    <w:rsid w:val="00157C53"/>
    <w:rsid w:val="00157F8E"/>
    <w:rsid w:val="001600FF"/>
    <w:rsid w:val="0016058D"/>
    <w:rsid w:val="00161A54"/>
    <w:rsid w:val="00161FB4"/>
    <w:rsid w:val="0016290E"/>
    <w:rsid w:val="00162C21"/>
    <w:rsid w:val="00162F89"/>
    <w:rsid w:val="001630AC"/>
    <w:rsid w:val="00163585"/>
    <w:rsid w:val="00163AB4"/>
    <w:rsid w:val="00163DFC"/>
    <w:rsid w:val="00164027"/>
    <w:rsid w:val="001645DB"/>
    <w:rsid w:val="001647A8"/>
    <w:rsid w:val="0016491C"/>
    <w:rsid w:val="00164A52"/>
    <w:rsid w:val="00164CD8"/>
    <w:rsid w:val="00164E19"/>
    <w:rsid w:val="00164E73"/>
    <w:rsid w:val="00164EB5"/>
    <w:rsid w:val="00164F4C"/>
    <w:rsid w:val="00165512"/>
    <w:rsid w:val="00165BCF"/>
    <w:rsid w:val="00165DC9"/>
    <w:rsid w:val="00165E35"/>
    <w:rsid w:val="001663A4"/>
    <w:rsid w:val="001667B0"/>
    <w:rsid w:val="00166B1C"/>
    <w:rsid w:val="00166DF4"/>
    <w:rsid w:val="001672B9"/>
    <w:rsid w:val="001676E8"/>
    <w:rsid w:val="0017030C"/>
    <w:rsid w:val="00170351"/>
    <w:rsid w:val="001704D8"/>
    <w:rsid w:val="00170E06"/>
    <w:rsid w:val="00170EDC"/>
    <w:rsid w:val="00170F34"/>
    <w:rsid w:val="00171442"/>
    <w:rsid w:val="00171B0D"/>
    <w:rsid w:val="00172198"/>
    <w:rsid w:val="00172D9B"/>
    <w:rsid w:val="00173D2B"/>
    <w:rsid w:val="00173F92"/>
    <w:rsid w:val="00174278"/>
    <w:rsid w:val="0017457A"/>
    <w:rsid w:val="001746D8"/>
    <w:rsid w:val="00174734"/>
    <w:rsid w:val="001748F7"/>
    <w:rsid w:val="00174F0E"/>
    <w:rsid w:val="00174F1A"/>
    <w:rsid w:val="00174FC9"/>
    <w:rsid w:val="0017552E"/>
    <w:rsid w:val="00175749"/>
    <w:rsid w:val="00175864"/>
    <w:rsid w:val="00175BCC"/>
    <w:rsid w:val="00175F07"/>
    <w:rsid w:val="0017616E"/>
    <w:rsid w:val="0017652A"/>
    <w:rsid w:val="00177271"/>
    <w:rsid w:val="001776E6"/>
    <w:rsid w:val="001777B7"/>
    <w:rsid w:val="001777C7"/>
    <w:rsid w:val="00180034"/>
    <w:rsid w:val="001803F2"/>
    <w:rsid w:val="0018050A"/>
    <w:rsid w:val="001805DE"/>
    <w:rsid w:val="00180706"/>
    <w:rsid w:val="001809CA"/>
    <w:rsid w:val="00180A0D"/>
    <w:rsid w:val="00180D79"/>
    <w:rsid w:val="00181059"/>
    <w:rsid w:val="00181214"/>
    <w:rsid w:val="0018156F"/>
    <w:rsid w:val="00181781"/>
    <w:rsid w:val="00181987"/>
    <w:rsid w:val="001823D8"/>
    <w:rsid w:val="001824B2"/>
    <w:rsid w:val="001826FB"/>
    <w:rsid w:val="00182840"/>
    <w:rsid w:val="001828AC"/>
    <w:rsid w:val="00183232"/>
    <w:rsid w:val="0018378D"/>
    <w:rsid w:val="00183939"/>
    <w:rsid w:val="00183AC8"/>
    <w:rsid w:val="00183BFE"/>
    <w:rsid w:val="00183C42"/>
    <w:rsid w:val="00183F1D"/>
    <w:rsid w:val="00184450"/>
    <w:rsid w:val="001844F5"/>
    <w:rsid w:val="00184555"/>
    <w:rsid w:val="001847C9"/>
    <w:rsid w:val="001849AD"/>
    <w:rsid w:val="00184AC4"/>
    <w:rsid w:val="00184B86"/>
    <w:rsid w:val="00185A0C"/>
    <w:rsid w:val="00185C6D"/>
    <w:rsid w:val="001863B4"/>
    <w:rsid w:val="001864D0"/>
    <w:rsid w:val="00187434"/>
    <w:rsid w:val="00187679"/>
    <w:rsid w:val="00191E04"/>
    <w:rsid w:val="00191F26"/>
    <w:rsid w:val="00191F2A"/>
    <w:rsid w:val="001922D1"/>
    <w:rsid w:val="00192507"/>
    <w:rsid w:val="001930D4"/>
    <w:rsid w:val="00193742"/>
    <w:rsid w:val="001938D7"/>
    <w:rsid w:val="00193A3F"/>
    <w:rsid w:val="001940C2"/>
    <w:rsid w:val="001942CC"/>
    <w:rsid w:val="00194BE4"/>
    <w:rsid w:val="00195053"/>
    <w:rsid w:val="001951D7"/>
    <w:rsid w:val="00195775"/>
    <w:rsid w:val="00195B0A"/>
    <w:rsid w:val="00195D22"/>
    <w:rsid w:val="001963D8"/>
    <w:rsid w:val="001970F4"/>
    <w:rsid w:val="001A0BC7"/>
    <w:rsid w:val="001A1308"/>
    <w:rsid w:val="001A139A"/>
    <w:rsid w:val="001A16A8"/>
    <w:rsid w:val="001A19B5"/>
    <w:rsid w:val="001A1CB7"/>
    <w:rsid w:val="001A3269"/>
    <w:rsid w:val="001A38DC"/>
    <w:rsid w:val="001A3E61"/>
    <w:rsid w:val="001A403B"/>
    <w:rsid w:val="001A4168"/>
    <w:rsid w:val="001A4344"/>
    <w:rsid w:val="001A49D3"/>
    <w:rsid w:val="001A4A15"/>
    <w:rsid w:val="001A5920"/>
    <w:rsid w:val="001A5B5B"/>
    <w:rsid w:val="001A5BE7"/>
    <w:rsid w:val="001A5C19"/>
    <w:rsid w:val="001A6495"/>
    <w:rsid w:val="001A6FCE"/>
    <w:rsid w:val="001A6FE9"/>
    <w:rsid w:val="001A72B6"/>
    <w:rsid w:val="001A7C7B"/>
    <w:rsid w:val="001A7E46"/>
    <w:rsid w:val="001A7FD5"/>
    <w:rsid w:val="001B00F9"/>
    <w:rsid w:val="001B0246"/>
    <w:rsid w:val="001B028E"/>
    <w:rsid w:val="001B0412"/>
    <w:rsid w:val="001B0A35"/>
    <w:rsid w:val="001B0B9A"/>
    <w:rsid w:val="001B134A"/>
    <w:rsid w:val="001B1B5E"/>
    <w:rsid w:val="001B21B4"/>
    <w:rsid w:val="001B2C1C"/>
    <w:rsid w:val="001B2FC9"/>
    <w:rsid w:val="001B33A9"/>
    <w:rsid w:val="001B38BF"/>
    <w:rsid w:val="001B3936"/>
    <w:rsid w:val="001B398E"/>
    <w:rsid w:val="001B3C09"/>
    <w:rsid w:val="001B3D72"/>
    <w:rsid w:val="001B3E37"/>
    <w:rsid w:val="001B4569"/>
    <w:rsid w:val="001B4D74"/>
    <w:rsid w:val="001B4FB6"/>
    <w:rsid w:val="001B584D"/>
    <w:rsid w:val="001B58F7"/>
    <w:rsid w:val="001B5A4F"/>
    <w:rsid w:val="001B5CDC"/>
    <w:rsid w:val="001B5EDE"/>
    <w:rsid w:val="001B5FF2"/>
    <w:rsid w:val="001B64E3"/>
    <w:rsid w:val="001B64FA"/>
    <w:rsid w:val="001B6CA6"/>
    <w:rsid w:val="001B6CFC"/>
    <w:rsid w:val="001B7003"/>
    <w:rsid w:val="001B7140"/>
    <w:rsid w:val="001C1380"/>
    <w:rsid w:val="001C16BB"/>
    <w:rsid w:val="001C173D"/>
    <w:rsid w:val="001C1D11"/>
    <w:rsid w:val="001C25F0"/>
    <w:rsid w:val="001C29B7"/>
    <w:rsid w:val="001C2B79"/>
    <w:rsid w:val="001C352A"/>
    <w:rsid w:val="001C3B50"/>
    <w:rsid w:val="001C3C5F"/>
    <w:rsid w:val="001C3C67"/>
    <w:rsid w:val="001C58F6"/>
    <w:rsid w:val="001C5A7C"/>
    <w:rsid w:val="001C684B"/>
    <w:rsid w:val="001C6E41"/>
    <w:rsid w:val="001C76AA"/>
    <w:rsid w:val="001C7B7F"/>
    <w:rsid w:val="001C7C7C"/>
    <w:rsid w:val="001C7F80"/>
    <w:rsid w:val="001D0240"/>
    <w:rsid w:val="001D0559"/>
    <w:rsid w:val="001D07FD"/>
    <w:rsid w:val="001D0C03"/>
    <w:rsid w:val="001D0C92"/>
    <w:rsid w:val="001D0E8C"/>
    <w:rsid w:val="001D1171"/>
    <w:rsid w:val="001D11B0"/>
    <w:rsid w:val="001D16E4"/>
    <w:rsid w:val="001D3C2E"/>
    <w:rsid w:val="001D40CD"/>
    <w:rsid w:val="001D45C0"/>
    <w:rsid w:val="001D471D"/>
    <w:rsid w:val="001D4E6D"/>
    <w:rsid w:val="001D5061"/>
    <w:rsid w:val="001D5859"/>
    <w:rsid w:val="001D60A7"/>
    <w:rsid w:val="001D6553"/>
    <w:rsid w:val="001D6882"/>
    <w:rsid w:val="001D6DE8"/>
    <w:rsid w:val="001D6FB0"/>
    <w:rsid w:val="001D78C5"/>
    <w:rsid w:val="001E001D"/>
    <w:rsid w:val="001E097A"/>
    <w:rsid w:val="001E09DC"/>
    <w:rsid w:val="001E217A"/>
    <w:rsid w:val="001E276D"/>
    <w:rsid w:val="001E2FDF"/>
    <w:rsid w:val="001E2FFC"/>
    <w:rsid w:val="001E301E"/>
    <w:rsid w:val="001E3A2F"/>
    <w:rsid w:val="001E40E7"/>
    <w:rsid w:val="001E430F"/>
    <w:rsid w:val="001E50B1"/>
    <w:rsid w:val="001E52FB"/>
    <w:rsid w:val="001E55FE"/>
    <w:rsid w:val="001E5A7E"/>
    <w:rsid w:val="001E5C53"/>
    <w:rsid w:val="001E5FA0"/>
    <w:rsid w:val="001E6162"/>
    <w:rsid w:val="001E623D"/>
    <w:rsid w:val="001E6580"/>
    <w:rsid w:val="001E6603"/>
    <w:rsid w:val="001E78A2"/>
    <w:rsid w:val="001E7D2F"/>
    <w:rsid w:val="001E7EC0"/>
    <w:rsid w:val="001F026B"/>
    <w:rsid w:val="001F0280"/>
    <w:rsid w:val="001F02DA"/>
    <w:rsid w:val="001F060E"/>
    <w:rsid w:val="001F076E"/>
    <w:rsid w:val="001F0ACA"/>
    <w:rsid w:val="001F0D4D"/>
    <w:rsid w:val="001F1A7A"/>
    <w:rsid w:val="001F1E0C"/>
    <w:rsid w:val="001F21ED"/>
    <w:rsid w:val="001F2B97"/>
    <w:rsid w:val="001F3514"/>
    <w:rsid w:val="001F370B"/>
    <w:rsid w:val="001F372B"/>
    <w:rsid w:val="001F3A7F"/>
    <w:rsid w:val="001F4495"/>
    <w:rsid w:val="001F48B9"/>
    <w:rsid w:val="001F4FF0"/>
    <w:rsid w:val="001F50B3"/>
    <w:rsid w:val="001F587A"/>
    <w:rsid w:val="001F64DB"/>
    <w:rsid w:val="001F6700"/>
    <w:rsid w:val="001F6C14"/>
    <w:rsid w:val="001F6C25"/>
    <w:rsid w:val="001F6FE4"/>
    <w:rsid w:val="001F742D"/>
    <w:rsid w:val="001F7604"/>
    <w:rsid w:val="001F7CD9"/>
    <w:rsid w:val="00200239"/>
    <w:rsid w:val="00200D8E"/>
    <w:rsid w:val="002010A9"/>
    <w:rsid w:val="002016F6"/>
    <w:rsid w:val="002018A6"/>
    <w:rsid w:val="00201B7C"/>
    <w:rsid w:val="00201F83"/>
    <w:rsid w:val="00202F39"/>
    <w:rsid w:val="00203833"/>
    <w:rsid w:val="00203932"/>
    <w:rsid w:val="00203D72"/>
    <w:rsid w:val="002040F3"/>
    <w:rsid w:val="00204149"/>
    <w:rsid w:val="0020444E"/>
    <w:rsid w:val="00204720"/>
    <w:rsid w:val="002052D7"/>
    <w:rsid w:val="00206398"/>
    <w:rsid w:val="002066CA"/>
    <w:rsid w:val="00206D57"/>
    <w:rsid w:val="00206E3D"/>
    <w:rsid w:val="00206ECE"/>
    <w:rsid w:val="00207620"/>
    <w:rsid w:val="00207CBC"/>
    <w:rsid w:val="00207E68"/>
    <w:rsid w:val="002100B7"/>
    <w:rsid w:val="0021013F"/>
    <w:rsid w:val="002103CB"/>
    <w:rsid w:val="0021082A"/>
    <w:rsid w:val="00210A09"/>
    <w:rsid w:val="002112F1"/>
    <w:rsid w:val="0021175F"/>
    <w:rsid w:val="0021353C"/>
    <w:rsid w:val="00213BBA"/>
    <w:rsid w:val="002141CF"/>
    <w:rsid w:val="002144AB"/>
    <w:rsid w:val="0021454E"/>
    <w:rsid w:val="002146A9"/>
    <w:rsid w:val="0021499B"/>
    <w:rsid w:val="00214F5B"/>
    <w:rsid w:val="00215497"/>
    <w:rsid w:val="002157E9"/>
    <w:rsid w:val="00215E3F"/>
    <w:rsid w:val="002163FC"/>
    <w:rsid w:val="0021681F"/>
    <w:rsid w:val="002169EE"/>
    <w:rsid w:val="00216D47"/>
    <w:rsid w:val="0021701D"/>
    <w:rsid w:val="0021716F"/>
    <w:rsid w:val="002171FB"/>
    <w:rsid w:val="00217254"/>
    <w:rsid w:val="002173CC"/>
    <w:rsid w:val="002178B1"/>
    <w:rsid w:val="00217AD9"/>
    <w:rsid w:val="00217B9C"/>
    <w:rsid w:val="002200BF"/>
    <w:rsid w:val="00220AE6"/>
    <w:rsid w:val="00220CFE"/>
    <w:rsid w:val="00220D29"/>
    <w:rsid w:val="002217D4"/>
    <w:rsid w:val="00221E03"/>
    <w:rsid w:val="00221E18"/>
    <w:rsid w:val="0022209F"/>
    <w:rsid w:val="00223749"/>
    <w:rsid w:val="00223972"/>
    <w:rsid w:val="00223B39"/>
    <w:rsid w:val="00224CCD"/>
    <w:rsid w:val="00224DB7"/>
    <w:rsid w:val="00225473"/>
    <w:rsid w:val="00225706"/>
    <w:rsid w:val="00225BB6"/>
    <w:rsid w:val="002267FE"/>
    <w:rsid w:val="00226B61"/>
    <w:rsid w:val="00226E69"/>
    <w:rsid w:val="002271C7"/>
    <w:rsid w:val="002272D3"/>
    <w:rsid w:val="002274AF"/>
    <w:rsid w:val="00227B45"/>
    <w:rsid w:val="00227C8D"/>
    <w:rsid w:val="002306D1"/>
    <w:rsid w:val="00230D62"/>
    <w:rsid w:val="002314DD"/>
    <w:rsid w:val="002318F6"/>
    <w:rsid w:val="00231BE7"/>
    <w:rsid w:val="00231D88"/>
    <w:rsid w:val="00231DAD"/>
    <w:rsid w:val="00231FF9"/>
    <w:rsid w:val="002320A4"/>
    <w:rsid w:val="00232101"/>
    <w:rsid w:val="0023309B"/>
    <w:rsid w:val="00233C35"/>
    <w:rsid w:val="00233E15"/>
    <w:rsid w:val="00234655"/>
    <w:rsid w:val="00234764"/>
    <w:rsid w:val="00234AB4"/>
    <w:rsid w:val="00234BCA"/>
    <w:rsid w:val="00234E38"/>
    <w:rsid w:val="00234F92"/>
    <w:rsid w:val="00235615"/>
    <w:rsid w:val="00235A7A"/>
    <w:rsid w:val="00236A74"/>
    <w:rsid w:val="00236ABC"/>
    <w:rsid w:val="0023702B"/>
    <w:rsid w:val="0023720C"/>
    <w:rsid w:val="0023725C"/>
    <w:rsid w:val="0023787C"/>
    <w:rsid w:val="002378D2"/>
    <w:rsid w:val="00237B63"/>
    <w:rsid w:val="00237BAE"/>
    <w:rsid w:val="00237E36"/>
    <w:rsid w:val="002403FA"/>
    <w:rsid w:val="002409F9"/>
    <w:rsid w:val="00241651"/>
    <w:rsid w:val="0024272C"/>
    <w:rsid w:val="00242748"/>
    <w:rsid w:val="00243007"/>
    <w:rsid w:val="00243044"/>
    <w:rsid w:val="00243091"/>
    <w:rsid w:val="00243A1D"/>
    <w:rsid w:val="0024415F"/>
    <w:rsid w:val="00244848"/>
    <w:rsid w:val="0024486C"/>
    <w:rsid w:val="0024575E"/>
    <w:rsid w:val="00245883"/>
    <w:rsid w:val="002460FA"/>
    <w:rsid w:val="00246770"/>
    <w:rsid w:val="00246B15"/>
    <w:rsid w:val="00246D2B"/>
    <w:rsid w:val="00246FDE"/>
    <w:rsid w:val="00247A0A"/>
    <w:rsid w:val="00247C1E"/>
    <w:rsid w:val="00247C38"/>
    <w:rsid w:val="00247D7F"/>
    <w:rsid w:val="0025042B"/>
    <w:rsid w:val="00250F34"/>
    <w:rsid w:val="0025125B"/>
    <w:rsid w:val="00251513"/>
    <w:rsid w:val="0025169C"/>
    <w:rsid w:val="00251AA4"/>
    <w:rsid w:val="00251C6E"/>
    <w:rsid w:val="0025245C"/>
    <w:rsid w:val="002526AB"/>
    <w:rsid w:val="002529E7"/>
    <w:rsid w:val="00252F15"/>
    <w:rsid w:val="00253A89"/>
    <w:rsid w:val="00253D15"/>
    <w:rsid w:val="002541E5"/>
    <w:rsid w:val="0025476F"/>
    <w:rsid w:val="00254865"/>
    <w:rsid w:val="002550D9"/>
    <w:rsid w:val="002553DB"/>
    <w:rsid w:val="00255F34"/>
    <w:rsid w:val="0025616D"/>
    <w:rsid w:val="002561FC"/>
    <w:rsid w:val="00256268"/>
    <w:rsid w:val="00256CDD"/>
    <w:rsid w:val="00256F8E"/>
    <w:rsid w:val="00257069"/>
    <w:rsid w:val="002570E6"/>
    <w:rsid w:val="002573F6"/>
    <w:rsid w:val="0025786C"/>
    <w:rsid w:val="00257B67"/>
    <w:rsid w:val="00257E78"/>
    <w:rsid w:val="002602A2"/>
    <w:rsid w:val="00260571"/>
    <w:rsid w:val="00261AF6"/>
    <w:rsid w:val="00262003"/>
    <w:rsid w:val="00262253"/>
    <w:rsid w:val="00262404"/>
    <w:rsid w:val="00263844"/>
    <w:rsid w:val="002638C0"/>
    <w:rsid w:val="002638CF"/>
    <w:rsid w:val="00263C84"/>
    <w:rsid w:val="002644A9"/>
    <w:rsid w:val="002644B5"/>
    <w:rsid w:val="002647CE"/>
    <w:rsid w:val="00264A10"/>
    <w:rsid w:val="00264AAD"/>
    <w:rsid w:val="00264CC3"/>
    <w:rsid w:val="00264EA2"/>
    <w:rsid w:val="0026533C"/>
    <w:rsid w:val="00265BA9"/>
    <w:rsid w:val="00265D28"/>
    <w:rsid w:val="00265DA2"/>
    <w:rsid w:val="0026629C"/>
    <w:rsid w:val="0026666D"/>
    <w:rsid w:val="0026681B"/>
    <w:rsid w:val="00266F90"/>
    <w:rsid w:val="00267313"/>
    <w:rsid w:val="00270279"/>
    <w:rsid w:val="00270992"/>
    <w:rsid w:val="00270AF7"/>
    <w:rsid w:val="00270D44"/>
    <w:rsid w:val="00270FEB"/>
    <w:rsid w:val="00271061"/>
    <w:rsid w:val="0027113A"/>
    <w:rsid w:val="002713ED"/>
    <w:rsid w:val="002715B2"/>
    <w:rsid w:val="0027176A"/>
    <w:rsid w:val="00271772"/>
    <w:rsid w:val="002719E9"/>
    <w:rsid w:val="00271E68"/>
    <w:rsid w:val="00271FCC"/>
    <w:rsid w:val="002723D9"/>
    <w:rsid w:val="0027288E"/>
    <w:rsid w:val="002733AF"/>
    <w:rsid w:val="00273C64"/>
    <w:rsid w:val="00273F92"/>
    <w:rsid w:val="0027406C"/>
    <w:rsid w:val="00274731"/>
    <w:rsid w:val="00274A3A"/>
    <w:rsid w:val="00274EB8"/>
    <w:rsid w:val="002750E6"/>
    <w:rsid w:val="002757D3"/>
    <w:rsid w:val="00275C50"/>
    <w:rsid w:val="00275FFC"/>
    <w:rsid w:val="00276243"/>
    <w:rsid w:val="00276464"/>
    <w:rsid w:val="00276928"/>
    <w:rsid w:val="00276C20"/>
    <w:rsid w:val="00276CE2"/>
    <w:rsid w:val="002774E4"/>
    <w:rsid w:val="00277BCB"/>
    <w:rsid w:val="00277E47"/>
    <w:rsid w:val="002802A1"/>
    <w:rsid w:val="00280CE7"/>
    <w:rsid w:val="002810E0"/>
    <w:rsid w:val="00281307"/>
    <w:rsid w:val="0028160A"/>
    <w:rsid w:val="00281953"/>
    <w:rsid w:val="00281BE4"/>
    <w:rsid w:val="00281C2E"/>
    <w:rsid w:val="00281D24"/>
    <w:rsid w:val="00282777"/>
    <w:rsid w:val="00282BBF"/>
    <w:rsid w:val="0028310E"/>
    <w:rsid w:val="00283E83"/>
    <w:rsid w:val="00283F95"/>
    <w:rsid w:val="002844CC"/>
    <w:rsid w:val="0028474A"/>
    <w:rsid w:val="00284DF4"/>
    <w:rsid w:val="00284E84"/>
    <w:rsid w:val="00285007"/>
    <w:rsid w:val="00285354"/>
    <w:rsid w:val="00285936"/>
    <w:rsid w:val="00286228"/>
    <w:rsid w:val="00286897"/>
    <w:rsid w:val="00286979"/>
    <w:rsid w:val="0028764D"/>
    <w:rsid w:val="0028765F"/>
    <w:rsid w:val="00287769"/>
    <w:rsid w:val="002878C7"/>
    <w:rsid w:val="00287EF1"/>
    <w:rsid w:val="00290704"/>
    <w:rsid w:val="00290966"/>
    <w:rsid w:val="00290B8A"/>
    <w:rsid w:val="00291C43"/>
    <w:rsid w:val="00291EAF"/>
    <w:rsid w:val="00292335"/>
    <w:rsid w:val="0029289E"/>
    <w:rsid w:val="00292EF5"/>
    <w:rsid w:val="00292F94"/>
    <w:rsid w:val="00292FA1"/>
    <w:rsid w:val="002934BA"/>
    <w:rsid w:val="00293617"/>
    <w:rsid w:val="0029361D"/>
    <w:rsid w:val="002945DE"/>
    <w:rsid w:val="0029494E"/>
    <w:rsid w:val="00294BB6"/>
    <w:rsid w:val="00295361"/>
    <w:rsid w:val="002954AC"/>
    <w:rsid w:val="00295B5E"/>
    <w:rsid w:val="00295F18"/>
    <w:rsid w:val="0029627B"/>
    <w:rsid w:val="00296F1A"/>
    <w:rsid w:val="00297404"/>
    <w:rsid w:val="002978B5"/>
    <w:rsid w:val="002A0670"/>
    <w:rsid w:val="002A0B56"/>
    <w:rsid w:val="002A0E46"/>
    <w:rsid w:val="002A12BF"/>
    <w:rsid w:val="002A17B3"/>
    <w:rsid w:val="002A1E5C"/>
    <w:rsid w:val="002A28D5"/>
    <w:rsid w:val="002A2A44"/>
    <w:rsid w:val="002A2B2D"/>
    <w:rsid w:val="002A2B33"/>
    <w:rsid w:val="002A346F"/>
    <w:rsid w:val="002A3BFB"/>
    <w:rsid w:val="002A408E"/>
    <w:rsid w:val="002A46C6"/>
    <w:rsid w:val="002A4DEA"/>
    <w:rsid w:val="002A576E"/>
    <w:rsid w:val="002A58EB"/>
    <w:rsid w:val="002A6061"/>
    <w:rsid w:val="002A6CA6"/>
    <w:rsid w:val="002A6D76"/>
    <w:rsid w:val="002A7F1B"/>
    <w:rsid w:val="002B0888"/>
    <w:rsid w:val="002B0C4A"/>
    <w:rsid w:val="002B105D"/>
    <w:rsid w:val="002B11BB"/>
    <w:rsid w:val="002B16B0"/>
    <w:rsid w:val="002B189F"/>
    <w:rsid w:val="002B192D"/>
    <w:rsid w:val="002B19EA"/>
    <w:rsid w:val="002B1B91"/>
    <w:rsid w:val="002B1D78"/>
    <w:rsid w:val="002B2009"/>
    <w:rsid w:val="002B20DF"/>
    <w:rsid w:val="002B21B2"/>
    <w:rsid w:val="002B21C6"/>
    <w:rsid w:val="002B25B8"/>
    <w:rsid w:val="002B2923"/>
    <w:rsid w:val="002B31B7"/>
    <w:rsid w:val="002B3D8F"/>
    <w:rsid w:val="002B42B9"/>
    <w:rsid w:val="002B463F"/>
    <w:rsid w:val="002B51C5"/>
    <w:rsid w:val="002B5449"/>
    <w:rsid w:val="002B55EA"/>
    <w:rsid w:val="002B5A70"/>
    <w:rsid w:val="002B5A99"/>
    <w:rsid w:val="002B5A9F"/>
    <w:rsid w:val="002B5D5E"/>
    <w:rsid w:val="002B6222"/>
    <w:rsid w:val="002B64BD"/>
    <w:rsid w:val="002B66FD"/>
    <w:rsid w:val="002B6714"/>
    <w:rsid w:val="002B6845"/>
    <w:rsid w:val="002B6A03"/>
    <w:rsid w:val="002B6BE8"/>
    <w:rsid w:val="002B78CD"/>
    <w:rsid w:val="002B7AFC"/>
    <w:rsid w:val="002C010B"/>
    <w:rsid w:val="002C0A48"/>
    <w:rsid w:val="002C0B0A"/>
    <w:rsid w:val="002C0E91"/>
    <w:rsid w:val="002C1204"/>
    <w:rsid w:val="002C1277"/>
    <w:rsid w:val="002C16E4"/>
    <w:rsid w:val="002C1C89"/>
    <w:rsid w:val="002C2A6D"/>
    <w:rsid w:val="002C2CF3"/>
    <w:rsid w:val="002C2D15"/>
    <w:rsid w:val="002C308D"/>
    <w:rsid w:val="002C323C"/>
    <w:rsid w:val="002C37AF"/>
    <w:rsid w:val="002C399B"/>
    <w:rsid w:val="002C44AF"/>
    <w:rsid w:val="002C46B5"/>
    <w:rsid w:val="002C46EE"/>
    <w:rsid w:val="002C56EC"/>
    <w:rsid w:val="002C587F"/>
    <w:rsid w:val="002C5CF5"/>
    <w:rsid w:val="002C6990"/>
    <w:rsid w:val="002C6B39"/>
    <w:rsid w:val="002C73F7"/>
    <w:rsid w:val="002C7808"/>
    <w:rsid w:val="002C793F"/>
    <w:rsid w:val="002C7C7B"/>
    <w:rsid w:val="002C7D94"/>
    <w:rsid w:val="002D0212"/>
    <w:rsid w:val="002D02C3"/>
    <w:rsid w:val="002D03F3"/>
    <w:rsid w:val="002D0582"/>
    <w:rsid w:val="002D07DB"/>
    <w:rsid w:val="002D07E5"/>
    <w:rsid w:val="002D0A0C"/>
    <w:rsid w:val="002D160F"/>
    <w:rsid w:val="002D1624"/>
    <w:rsid w:val="002D167E"/>
    <w:rsid w:val="002D1D4A"/>
    <w:rsid w:val="002D1E2B"/>
    <w:rsid w:val="002D2004"/>
    <w:rsid w:val="002D20B3"/>
    <w:rsid w:val="002D2483"/>
    <w:rsid w:val="002D3761"/>
    <w:rsid w:val="002D38A0"/>
    <w:rsid w:val="002D3BF0"/>
    <w:rsid w:val="002D3DD9"/>
    <w:rsid w:val="002D3FBA"/>
    <w:rsid w:val="002D4251"/>
    <w:rsid w:val="002D429B"/>
    <w:rsid w:val="002D42AA"/>
    <w:rsid w:val="002D45D2"/>
    <w:rsid w:val="002D4646"/>
    <w:rsid w:val="002D49F4"/>
    <w:rsid w:val="002D4A1A"/>
    <w:rsid w:val="002D5070"/>
    <w:rsid w:val="002D5B10"/>
    <w:rsid w:val="002D62EA"/>
    <w:rsid w:val="002D73C4"/>
    <w:rsid w:val="002D7F9F"/>
    <w:rsid w:val="002E0249"/>
    <w:rsid w:val="002E0567"/>
    <w:rsid w:val="002E05E8"/>
    <w:rsid w:val="002E0BCC"/>
    <w:rsid w:val="002E0F0D"/>
    <w:rsid w:val="002E1535"/>
    <w:rsid w:val="002E18F0"/>
    <w:rsid w:val="002E1CAE"/>
    <w:rsid w:val="002E1E45"/>
    <w:rsid w:val="002E225A"/>
    <w:rsid w:val="002E291C"/>
    <w:rsid w:val="002E2A58"/>
    <w:rsid w:val="002E2B6C"/>
    <w:rsid w:val="002E2C7F"/>
    <w:rsid w:val="002E2ED8"/>
    <w:rsid w:val="002E307A"/>
    <w:rsid w:val="002E4146"/>
    <w:rsid w:val="002E4C17"/>
    <w:rsid w:val="002E5980"/>
    <w:rsid w:val="002E60FF"/>
    <w:rsid w:val="002E6418"/>
    <w:rsid w:val="002E64EF"/>
    <w:rsid w:val="002E65D7"/>
    <w:rsid w:val="002E734F"/>
    <w:rsid w:val="002E7505"/>
    <w:rsid w:val="002E7966"/>
    <w:rsid w:val="002F0100"/>
    <w:rsid w:val="002F022D"/>
    <w:rsid w:val="002F04C8"/>
    <w:rsid w:val="002F06A9"/>
    <w:rsid w:val="002F18E0"/>
    <w:rsid w:val="002F29C9"/>
    <w:rsid w:val="002F2CAB"/>
    <w:rsid w:val="002F33EB"/>
    <w:rsid w:val="002F355C"/>
    <w:rsid w:val="002F3778"/>
    <w:rsid w:val="002F4042"/>
    <w:rsid w:val="002F45F0"/>
    <w:rsid w:val="002F4609"/>
    <w:rsid w:val="002F4676"/>
    <w:rsid w:val="002F4690"/>
    <w:rsid w:val="002F46B5"/>
    <w:rsid w:val="002F47A7"/>
    <w:rsid w:val="002F47DC"/>
    <w:rsid w:val="002F522C"/>
    <w:rsid w:val="002F5324"/>
    <w:rsid w:val="002F654C"/>
    <w:rsid w:val="002F6669"/>
    <w:rsid w:val="002F6ECC"/>
    <w:rsid w:val="002F6FFE"/>
    <w:rsid w:val="002F70B8"/>
    <w:rsid w:val="002F7627"/>
    <w:rsid w:val="002F76B2"/>
    <w:rsid w:val="002F78D3"/>
    <w:rsid w:val="00300160"/>
    <w:rsid w:val="003005A7"/>
    <w:rsid w:val="0030094D"/>
    <w:rsid w:val="00301838"/>
    <w:rsid w:val="003018FD"/>
    <w:rsid w:val="00301FBA"/>
    <w:rsid w:val="00302013"/>
    <w:rsid w:val="00302135"/>
    <w:rsid w:val="0030217C"/>
    <w:rsid w:val="00302322"/>
    <w:rsid w:val="00302921"/>
    <w:rsid w:val="00302D1D"/>
    <w:rsid w:val="00302DC7"/>
    <w:rsid w:val="00303266"/>
    <w:rsid w:val="00303A52"/>
    <w:rsid w:val="00303A7D"/>
    <w:rsid w:val="00303AB2"/>
    <w:rsid w:val="00303AB7"/>
    <w:rsid w:val="00303CA8"/>
    <w:rsid w:val="00303DE5"/>
    <w:rsid w:val="00303EAE"/>
    <w:rsid w:val="00304998"/>
    <w:rsid w:val="00304B3E"/>
    <w:rsid w:val="00305344"/>
    <w:rsid w:val="00305D43"/>
    <w:rsid w:val="00306119"/>
    <w:rsid w:val="003061AE"/>
    <w:rsid w:val="00306559"/>
    <w:rsid w:val="00306642"/>
    <w:rsid w:val="00306CDC"/>
    <w:rsid w:val="00306DB4"/>
    <w:rsid w:val="00306E6F"/>
    <w:rsid w:val="00307172"/>
    <w:rsid w:val="003076C3"/>
    <w:rsid w:val="003078B7"/>
    <w:rsid w:val="00307998"/>
    <w:rsid w:val="003102B7"/>
    <w:rsid w:val="00310759"/>
    <w:rsid w:val="003108E5"/>
    <w:rsid w:val="00310A9E"/>
    <w:rsid w:val="0031256F"/>
    <w:rsid w:val="00313106"/>
    <w:rsid w:val="0031344E"/>
    <w:rsid w:val="00313739"/>
    <w:rsid w:val="0031432F"/>
    <w:rsid w:val="003155C3"/>
    <w:rsid w:val="003155CC"/>
    <w:rsid w:val="00315BAF"/>
    <w:rsid w:val="003163A5"/>
    <w:rsid w:val="00316C31"/>
    <w:rsid w:val="00316C54"/>
    <w:rsid w:val="00317307"/>
    <w:rsid w:val="0031759F"/>
    <w:rsid w:val="003200B1"/>
    <w:rsid w:val="003201B3"/>
    <w:rsid w:val="00320566"/>
    <w:rsid w:val="003206E4"/>
    <w:rsid w:val="00320CC8"/>
    <w:rsid w:val="00321096"/>
    <w:rsid w:val="00321150"/>
    <w:rsid w:val="00321321"/>
    <w:rsid w:val="00321CB4"/>
    <w:rsid w:val="00321ED5"/>
    <w:rsid w:val="003224BC"/>
    <w:rsid w:val="00322611"/>
    <w:rsid w:val="003232E9"/>
    <w:rsid w:val="00323BB2"/>
    <w:rsid w:val="00323E9B"/>
    <w:rsid w:val="00323FA0"/>
    <w:rsid w:val="00323FA5"/>
    <w:rsid w:val="0032450B"/>
    <w:rsid w:val="003245E6"/>
    <w:rsid w:val="00324B44"/>
    <w:rsid w:val="003250BB"/>
    <w:rsid w:val="003254C5"/>
    <w:rsid w:val="003254DE"/>
    <w:rsid w:val="003256AE"/>
    <w:rsid w:val="003257F6"/>
    <w:rsid w:val="0032593C"/>
    <w:rsid w:val="00326024"/>
    <w:rsid w:val="0032605E"/>
    <w:rsid w:val="003263E2"/>
    <w:rsid w:val="00326D72"/>
    <w:rsid w:val="00326E55"/>
    <w:rsid w:val="003271A9"/>
    <w:rsid w:val="00327512"/>
    <w:rsid w:val="00327988"/>
    <w:rsid w:val="00327C26"/>
    <w:rsid w:val="0033050C"/>
    <w:rsid w:val="003307E2"/>
    <w:rsid w:val="00330CB2"/>
    <w:rsid w:val="00331359"/>
    <w:rsid w:val="00331539"/>
    <w:rsid w:val="00331A44"/>
    <w:rsid w:val="00331BCA"/>
    <w:rsid w:val="00331EB1"/>
    <w:rsid w:val="0033223E"/>
    <w:rsid w:val="00332D8F"/>
    <w:rsid w:val="00333FEC"/>
    <w:rsid w:val="003342DE"/>
    <w:rsid w:val="003348E1"/>
    <w:rsid w:val="00334E08"/>
    <w:rsid w:val="00334F5A"/>
    <w:rsid w:val="00335067"/>
    <w:rsid w:val="003359A6"/>
    <w:rsid w:val="00335FF4"/>
    <w:rsid w:val="0033650E"/>
    <w:rsid w:val="00336978"/>
    <w:rsid w:val="003369DF"/>
    <w:rsid w:val="00336A1C"/>
    <w:rsid w:val="003371B9"/>
    <w:rsid w:val="00337874"/>
    <w:rsid w:val="00340CD3"/>
    <w:rsid w:val="00340E05"/>
    <w:rsid w:val="00341C7C"/>
    <w:rsid w:val="00341E85"/>
    <w:rsid w:val="00341FB1"/>
    <w:rsid w:val="003420F8"/>
    <w:rsid w:val="00342365"/>
    <w:rsid w:val="003423A5"/>
    <w:rsid w:val="00342795"/>
    <w:rsid w:val="003427ED"/>
    <w:rsid w:val="00342937"/>
    <w:rsid w:val="003430D0"/>
    <w:rsid w:val="00343365"/>
    <w:rsid w:val="00343A1A"/>
    <w:rsid w:val="00343B31"/>
    <w:rsid w:val="00343E82"/>
    <w:rsid w:val="0034401D"/>
    <w:rsid w:val="0034421A"/>
    <w:rsid w:val="003444EB"/>
    <w:rsid w:val="00345396"/>
    <w:rsid w:val="00345F1F"/>
    <w:rsid w:val="0034608E"/>
    <w:rsid w:val="003463CE"/>
    <w:rsid w:val="00346637"/>
    <w:rsid w:val="0034663F"/>
    <w:rsid w:val="003467FD"/>
    <w:rsid w:val="003469AF"/>
    <w:rsid w:val="00346AF5"/>
    <w:rsid w:val="00346FE6"/>
    <w:rsid w:val="003475A9"/>
    <w:rsid w:val="00347624"/>
    <w:rsid w:val="003476C7"/>
    <w:rsid w:val="00347C01"/>
    <w:rsid w:val="00347C12"/>
    <w:rsid w:val="003502F3"/>
    <w:rsid w:val="003504EC"/>
    <w:rsid w:val="00350C0D"/>
    <w:rsid w:val="00351233"/>
    <w:rsid w:val="00351326"/>
    <w:rsid w:val="003516C6"/>
    <w:rsid w:val="00351718"/>
    <w:rsid w:val="00351EC8"/>
    <w:rsid w:val="003529F4"/>
    <w:rsid w:val="00352E61"/>
    <w:rsid w:val="0035305C"/>
    <w:rsid w:val="00353397"/>
    <w:rsid w:val="00353591"/>
    <w:rsid w:val="00353F84"/>
    <w:rsid w:val="00354026"/>
    <w:rsid w:val="003541B8"/>
    <w:rsid w:val="00354555"/>
    <w:rsid w:val="00354AF5"/>
    <w:rsid w:val="00354C8C"/>
    <w:rsid w:val="00355B06"/>
    <w:rsid w:val="003569B9"/>
    <w:rsid w:val="00356BC5"/>
    <w:rsid w:val="00356F30"/>
    <w:rsid w:val="00356F3B"/>
    <w:rsid w:val="0035765D"/>
    <w:rsid w:val="00357D23"/>
    <w:rsid w:val="00357F17"/>
    <w:rsid w:val="00360670"/>
    <w:rsid w:val="003608D2"/>
    <w:rsid w:val="00360F6D"/>
    <w:rsid w:val="003615DA"/>
    <w:rsid w:val="0036170C"/>
    <w:rsid w:val="00361A2A"/>
    <w:rsid w:val="00361C8C"/>
    <w:rsid w:val="00361E5E"/>
    <w:rsid w:val="0036219D"/>
    <w:rsid w:val="0036246F"/>
    <w:rsid w:val="00362A58"/>
    <w:rsid w:val="00363C41"/>
    <w:rsid w:val="00364610"/>
    <w:rsid w:val="003648B3"/>
    <w:rsid w:val="00364A9D"/>
    <w:rsid w:val="00364EA7"/>
    <w:rsid w:val="00364EC4"/>
    <w:rsid w:val="00364EE9"/>
    <w:rsid w:val="0036622F"/>
    <w:rsid w:val="00366961"/>
    <w:rsid w:val="00367007"/>
    <w:rsid w:val="003675E2"/>
    <w:rsid w:val="0036761D"/>
    <w:rsid w:val="00367EDD"/>
    <w:rsid w:val="0037012C"/>
    <w:rsid w:val="003703D9"/>
    <w:rsid w:val="00370BB4"/>
    <w:rsid w:val="0037110A"/>
    <w:rsid w:val="00371136"/>
    <w:rsid w:val="003712DF"/>
    <w:rsid w:val="003716BE"/>
    <w:rsid w:val="0037183F"/>
    <w:rsid w:val="00371AE0"/>
    <w:rsid w:val="00372264"/>
    <w:rsid w:val="0037228E"/>
    <w:rsid w:val="003723D6"/>
    <w:rsid w:val="0037258A"/>
    <w:rsid w:val="00372F5B"/>
    <w:rsid w:val="00373DE9"/>
    <w:rsid w:val="003747C9"/>
    <w:rsid w:val="00374860"/>
    <w:rsid w:val="00374C12"/>
    <w:rsid w:val="00374D89"/>
    <w:rsid w:val="00374DB7"/>
    <w:rsid w:val="003757EB"/>
    <w:rsid w:val="00375852"/>
    <w:rsid w:val="00375B8F"/>
    <w:rsid w:val="00375BB3"/>
    <w:rsid w:val="00375DE3"/>
    <w:rsid w:val="00376B1D"/>
    <w:rsid w:val="00376C86"/>
    <w:rsid w:val="0037729D"/>
    <w:rsid w:val="0037732D"/>
    <w:rsid w:val="00377433"/>
    <w:rsid w:val="003776A8"/>
    <w:rsid w:val="00377A54"/>
    <w:rsid w:val="00377BAA"/>
    <w:rsid w:val="00377ED0"/>
    <w:rsid w:val="0038048C"/>
    <w:rsid w:val="00380668"/>
    <w:rsid w:val="003807F1"/>
    <w:rsid w:val="0038094D"/>
    <w:rsid w:val="003809CE"/>
    <w:rsid w:val="00380ACA"/>
    <w:rsid w:val="00380BDD"/>
    <w:rsid w:val="0038107B"/>
    <w:rsid w:val="00381195"/>
    <w:rsid w:val="00381216"/>
    <w:rsid w:val="00381323"/>
    <w:rsid w:val="0038153C"/>
    <w:rsid w:val="00381B34"/>
    <w:rsid w:val="00381CFF"/>
    <w:rsid w:val="00381FE2"/>
    <w:rsid w:val="00382304"/>
    <w:rsid w:val="00382317"/>
    <w:rsid w:val="00382335"/>
    <w:rsid w:val="0038255A"/>
    <w:rsid w:val="003825D9"/>
    <w:rsid w:val="0038280A"/>
    <w:rsid w:val="0038289C"/>
    <w:rsid w:val="00382EC1"/>
    <w:rsid w:val="0038307B"/>
    <w:rsid w:val="003838A7"/>
    <w:rsid w:val="00383BA7"/>
    <w:rsid w:val="00384085"/>
    <w:rsid w:val="003844A2"/>
    <w:rsid w:val="00384CB4"/>
    <w:rsid w:val="00384E5F"/>
    <w:rsid w:val="00385913"/>
    <w:rsid w:val="003859BB"/>
    <w:rsid w:val="00385C45"/>
    <w:rsid w:val="00385E1C"/>
    <w:rsid w:val="0038615F"/>
    <w:rsid w:val="003864EA"/>
    <w:rsid w:val="00386676"/>
    <w:rsid w:val="00386695"/>
    <w:rsid w:val="0038717D"/>
    <w:rsid w:val="00387360"/>
    <w:rsid w:val="00387883"/>
    <w:rsid w:val="00387904"/>
    <w:rsid w:val="00387EEA"/>
    <w:rsid w:val="003903B1"/>
    <w:rsid w:val="00390CCB"/>
    <w:rsid w:val="00390E9F"/>
    <w:rsid w:val="0039148B"/>
    <w:rsid w:val="0039177B"/>
    <w:rsid w:val="003917E8"/>
    <w:rsid w:val="00391973"/>
    <w:rsid w:val="00391DAB"/>
    <w:rsid w:val="00391FAA"/>
    <w:rsid w:val="00392075"/>
    <w:rsid w:val="00392C34"/>
    <w:rsid w:val="0039309C"/>
    <w:rsid w:val="003931BC"/>
    <w:rsid w:val="003932EB"/>
    <w:rsid w:val="00393441"/>
    <w:rsid w:val="00393B0F"/>
    <w:rsid w:val="00394459"/>
    <w:rsid w:val="00394507"/>
    <w:rsid w:val="003949FE"/>
    <w:rsid w:val="00394E16"/>
    <w:rsid w:val="003953E2"/>
    <w:rsid w:val="0039583D"/>
    <w:rsid w:val="003961C6"/>
    <w:rsid w:val="00396D80"/>
    <w:rsid w:val="00396F28"/>
    <w:rsid w:val="00396FDB"/>
    <w:rsid w:val="00397570"/>
    <w:rsid w:val="003978C0"/>
    <w:rsid w:val="00397AFD"/>
    <w:rsid w:val="003A00FC"/>
    <w:rsid w:val="003A01E2"/>
    <w:rsid w:val="003A1AD1"/>
    <w:rsid w:val="003A1CD3"/>
    <w:rsid w:val="003A21E5"/>
    <w:rsid w:val="003A2264"/>
    <w:rsid w:val="003A2445"/>
    <w:rsid w:val="003A2458"/>
    <w:rsid w:val="003A28ED"/>
    <w:rsid w:val="003A2B9D"/>
    <w:rsid w:val="003A2BC3"/>
    <w:rsid w:val="003A33C5"/>
    <w:rsid w:val="003A3767"/>
    <w:rsid w:val="003A37F4"/>
    <w:rsid w:val="003A398E"/>
    <w:rsid w:val="003A3EC0"/>
    <w:rsid w:val="003A3F87"/>
    <w:rsid w:val="003A40EC"/>
    <w:rsid w:val="003A4339"/>
    <w:rsid w:val="003A4907"/>
    <w:rsid w:val="003A4CE9"/>
    <w:rsid w:val="003A4DA6"/>
    <w:rsid w:val="003A5901"/>
    <w:rsid w:val="003A5AD5"/>
    <w:rsid w:val="003A5B1E"/>
    <w:rsid w:val="003A5E81"/>
    <w:rsid w:val="003A628A"/>
    <w:rsid w:val="003A6C37"/>
    <w:rsid w:val="003A6E59"/>
    <w:rsid w:val="003A702A"/>
    <w:rsid w:val="003A7314"/>
    <w:rsid w:val="003A75DF"/>
    <w:rsid w:val="003A76A6"/>
    <w:rsid w:val="003A7DDD"/>
    <w:rsid w:val="003B00F9"/>
    <w:rsid w:val="003B0D70"/>
    <w:rsid w:val="003B1197"/>
    <w:rsid w:val="003B1BEC"/>
    <w:rsid w:val="003B1F2D"/>
    <w:rsid w:val="003B2310"/>
    <w:rsid w:val="003B259D"/>
    <w:rsid w:val="003B3054"/>
    <w:rsid w:val="003B33DB"/>
    <w:rsid w:val="003B3688"/>
    <w:rsid w:val="003B374F"/>
    <w:rsid w:val="003B39D3"/>
    <w:rsid w:val="003B3FD4"/>
    <w:rsid w:val="003B48C3"/>
    <w:rsid w:val="003B4A72"/>
    <w:rsid w:val="003B4E4D"/>
    <w:rsid w:val="003B51EC"/>
    <w:rsid w:val="003B5447"/>
    <w:rsid w:val="003B65EC"/>
    <w:rsid w:val="003B69CE"/>
    <w:rsid w:val="003B6C1A"/>
    <w:rsid w:val="003B6ED2"/>
    <w:rsid w:val="003B7752"/>
    <w:rsid w:val="003B7CCA"/>
    <w:rsid w:val="003C087F"/>
    <w:rsid w:val="003C10E4"/>
    <w:rsid w:val="003C14B6"/>
    <w:rsid w:val="003C17EC"/>
    <w:rsid w:val="003C23E8"/>
    <w:rsid w:val="003C2404"/>
    <w:rsid w:val="003C261F"/>
    <w:rsid w:val="003C2A34"/>
    <w:rsid w:val="003C2A8E"/>
    <w:rsid w:val="003C2ED8"/>
    <w:rsid w:val="003C3175"/>
    <w:rsid w:val="003C33D4"/>
    <w:rsid w:val="003C3ADB"/>
    <w:rsid w:val="003C418B"/>
    <w:rsid w:val="003C47EC"/>
    <w:rsid w:val="003C4CE6"/>
    <w:rsid w:val="003C4E80"/>
    <w:rsid w:val="003C5999"/>
    <w:rsid w:val="003C5C1F"/>
    <w:rsid w:val="003C6684"/>
    <w:rsid w:val="003C66EB"/>
    <w:rsid w:val="003C672A"/>
    <w:rsid w:val="003C679C"/>
    <w:rsid w:val="003C7076"/>
    <w:rsid w:val="003C70C9"/>
    <w:rsid w:val="003C723E"/>
    <w:rsid w:val="003C72C6"/>
    <w:rsid w:val="003C7559"/>
    <w:rsid w:val="003C77A2"/>
    <w:rsid w:val="003D0C14"/>
    <w:rsid w:val="003D0CDD"/>
    <w:rsid w:val="003D1133"/>
    <w:rsid w:val="003D1475"/>
    <w:rsid w:val="003D1BE7"/>
    <w:rsid w:val="003D209E"/>
    <w:rsid w:val="003D22ED"/>
    <w:rsid w:val="003D2346"/>
    <w:rsid w:val="003D2B5D"/>
    <w:rsid w:val="003D385D"/>
    <w:rsid w:val="003D3EFE"/>
    <w:rsid w:val="003D40E7"/>
    <w:rsid w:val="003D4539"/>
    <w:rsid w:val="003D4D3F"/>
    <w:rsid w:val="003D52E8"/>
    <w:rsid w:val="003D546B"/>
    <w:rsid w:val="003D54C9"/>
    <w:rsid w:val="003D59BD"/>
    <w:rsid w:val="003D5D7B"/>
    <w:rsid w:val="003D62A3"/>
    <w:rsid w:val="003D6411"/>
    <w:rsid w:val="003D69C1"/>
    <w:rsid w:val="003D6BE7"/>
    <w:rsid w:val="003D6F03"/>
    <w:rsid w:val="003D79B7"/>
    <w:rsid w:val="003D79ED"/>
    <w:rsid w:val="003D7DB1"/>
    <w:rsid w:val="003E00D3"/>
    <w:rsid w:val="003E0132"/>
    <w:rsid w:val="003E0256"/>
    <w:rsid w:val="003E04E3"/>
    <w:rsid w:val="003E078C"/>
    <w:rsid w:val="003E0D9F"/>
    <w:rsid w:val="003E0ECB"/>
    <w:rsid w:val="003E0EF4"/>
    <w:rsid w:val="003E120E"/>
    <w:rsid w:val="003E132C"/>
    <w:rsid w:val="003E1802"/>
    <w:rsid w:val="003E218C"/>
    <w:rsid w:val="003E24F1"/>
    <w:rsid w:val="003E2ED0"/>
    <w:rsid w:val="003E31FD"/>
    <w:rsid w:val="003E36EC"/>
    <w:rsid w:val="003E3CBE"/>
    <w:rsid w:val="003E3FB7"/>
    <w:rsid w:val="003E457F"/>
    <w:rsid w:val="003E460B"/>
    <w:rsid w:val="003E4632"/>
    <w:rsid w:val="003E4661"/>
    <w:rsid w:val="003E49B4"/>
    <w:rsid w:val="003E4E61"/>
    <w:rsid w:val="003E503B"/>
    <w:rsid w:val="003E50EF"/>
    <w:rsid w:val="003E539A"/>
    <w:rsid w:val="003E576E"/>
    <w:rsid w:val="003E57DD"/>
    <w:rsid w:val="003E5847"/>
    <w:rsid w:val="003E5D0A"/>
    <w:rsid w:val="003E62B5"/>
    <w:rsid w:val="003E6A09"/>
    <w:rsid w:val="003E6E8A"/>
    <w:rsid w:val="003E6F1D"/>
    <w:rsid w:val="003E6FF9"/>
    <w:rsid w:val="003E70B2"/>
    <w:rsid w:val="003E7526"/>
    <w:rsid w:val="003E7829"/>
    <w:rsid w:val="003E7C1F"/>
    <w:rsid w:val="003E7E5D"/>
    <w:rsid w:val="003E7E7F"/>
    <w:rsid w:val="003F0161"/>
    <w:rsid w:val="003F1853"/>
    <w:rsid w:val="003F1C4B"/>
    <w:rsid w:val="003F2304"/>
    <w:rsid w:val="003F242E"/>
    <w:rsid w:val="003F2606"/>
    <w:rsid w:val="003F30AC"/>
    <w:rsid w:val="003F36CF"/>
    <w:rsid w:val="003F3827"/>
    <w:rsid w:val="003F38AB"/>
    <w:rsid w:val="003F3D66"/>
    <w:rsid w:val="003F41D1"/>
    <w:rsid w:val="003F48C7"/>
    <w:rsid w:val="003F51C5"/>
    <w:rsid w:val="003F5208"/>
    <w:rsid w:val="003F5ADF"/>
    <w:rsid w:val="003F62C0"/>
    <w:rsid w:val="003F73C0"/>
    <w:rsid w:val="003F7474"/>
    <w:rsid w:val="003F7639"/>
    <w:rsid w:val="003F7DDF"/>
    <w:rsid w:val="00400186"/>
    <w:rsid w:val="0040092C"/>
    <w:rsid w:val="00401196"/>
    <w:rsid w:val="00401754"/>
    <w:rsid w:val="00402441"/>
    <w:rsid w:val="004027FE"/>
    <w:rsid w:val="00402C20"/>
    <w:rsid w:val="00403C3C"/>
    <w:rsid w:val="00404445"/>
    <w:rsid w:val="00404B35"/>
    <w:rsid w:val="00404F13"/>
    <w:rsid w:val="00404FD5"/>
    <w:rsid w:val="004051AB"/>
    <w:rsid w:val="00405DB2"/>
    <w:rsid w:val="00405F72"/>
    <w:rsid w:val="00406502"/>
    <w:rsid w:val="00406F02"/>
    <w:rsid w:val="004071ED"/>
    <w:rsid w:val="004073A0"/>
    <w:rsid w:val="004073AA"/>
    <w:rsid w:val="00407458"/>
    <w:rsid w:val="004078FE"/>
    <w:rsid w:val="00407C4A"/>
    <w:rsid w:val="00410675"/>
    <w:rsid w:val="0041069E"/>
    <w:rsid w:val="00410BDD"/>
    <w:rsid w:val="00411113"/>
    <w:rsid w:val="0041176A"/>
    <w:rsid w:val="004122FC"/>
    <w:rsid w:val="00412643"/>
    <w:rsid w:val="00412673"/>
    <w:rsid w:val="00413292"/>
    <w:rsid w:val="00413437"/>
    <w:rsid w:val="0041395A"/>
    <w:rsid w:val="00413C65"/>
    <w:rsid w:val="00414029"/>
    <w:rsid w:val="0041419A"/>
    <w:rsid w:val="004146F9"/>
    <w:rsid w:val="00415130"/>
    <w:rsid w:val="00416060"/>
    <w:rsid w:val="0041660F"/>
    <w:rsid w:val="00416CDE"/>
    <w:rsid w:val="00416D63"/>
    <w:rsid w:val="0041754E"/>
    <w:rsid w:val="00420A49"/>
    <w:rsid w:val="00420DD8"/>
    <w:rsid w:val="004218F3"/>
    <w:rsid w:val="00422084"/>
    <w:rsid w:val="0042208B"/>
    <w:rsid w:val="004221C3"/>
    <w:rsid w:val="00422835"/>
    <w:rsid w:val="00422E76"/>
    <w:rsid w:val="00423396"/>
    <w:rsid w:val="004235F1"/>
    <w:rsid w:val="004242C9"/>
    <w:rsid w:val="0042495D"/>
    <w:rsid w:val="00424E6D"/>
    <w:rsid w:val="00424FF8"/>
    <w:rsid w:val="00425922"/>
    <w:rsid w:val="00425BA9"/>
    <w:rsid w:val="00426921"/>
    <w:rsid w:val="00426D79"/>
    <w:rsid w:val="004271A3"/>
    <w:rsid w:val="00427246"/>
    <w:rsid w:val="00427AD9"/>
    <w:rsid w:val="00427C46"/>
    <w:rsid w:val="00427E65"/>
    <w:rsid w:val="0043078C"/>
    <w:rsid w:val="004308A2"/>
    <w:rsid w:val="00430C33"/>
    <w:rsid w:val="0043166B"/>
    <w:rsid w:val="00431717"/>
    <w:rsid w:val="004317BD"/>
    <w:rsid w:val="004318AA"/>
    <w:rsid w:val="00431A4F"/>
    <w:rsid w:val="00431C60"/>
    <w:rsid w:val="00431D36"/>
    <w:rsid w:val="004321CF"/>
    <w:rsid w:val="004328C3"/>
    <w:rsid w:val="00432D2E"/>
    <w:rsid w:val="00433C58"/>
    <w:rsid w:val="00433CE0"/>
    <w:rsid w:val="00433F9F"/>
    <w:rsid w:val="00434545"/>
    <w:rsid w:val="00434B33"/>
    <w:rsid w:val="00434E5F"/>
    <w:rsid w:val="00434ECF"/>
    <w:rsid w:val="0043516D"/>
    <w:rsid w:val="004352C3"/>
    <w:rsid w:val="00435319"/>
    <w:rsid w:val="00435438"/>
    <w:rsid w:val="0043588F"/>
    <w:rsid w:val="00436198"/>
    <w:rsid w:val="00436B58"/>
    <w:rsid w:val="00436CB4"/>
    <w:rsid w:val="0043748A"/>
    <w:rsid w:val="004375C7"/>
    <w:rsid w:val="004379D3"/>
    <w:rsid w:val="00437E91"/>
    <w:rsid w:val="004402DE"/>
    <w:rsid w:val="0044046A"/>
    <w:rsid w:val="00440AF5"/>
    <w:rsid w:val="00440EBC"/>
    <w:rsid w:val="00440FCD"/>
    <w:rsid w:val="004413E3"/>
    <w:rsid w:val="00441434"/>
    <w:rsid w:val="0044148B"/>
    <w:rsid w:val="0044148F"/>
    <w:rsid w:val="00441696"/>
    <w:rsid w:val="00441E20"/>
    <w:rsid w:val="004421A9"/>
    <w:rsid w:val="0044226C"/>
    <w:rsid w:val="00442727"/>
    <w:rsid w:val="004427F3"/>
    <w:rsid w:val="00442944"/>
    <w:rsid w:val="00443419"/>
    <w:rsid w:val="004434B6"/>
    <w:rsid w:val="0044388E"/>
    <w:rsid w:val="00443D5D"/>
    <w:rsid w:val="00443EB7"/>
    <w:rsid w:val="00443F28"/>
    <w:rsid w:val="004442A8"/>
    <w:rsid w:val="00444591"/>
    <w:rsid w:val="00445506"/>
    <w:rsid w:val="0044564F"/>
    <w:rsid w:val="00445857"/>
    <w:rsid w:val="00445C0E"/>
    <w:rsid w:val="00445D73"/>
    <w:rsid w:val="00445F01"/>
    <w:rsid w:val="00445F7E"/>
    <w:rsid w:val="00446734"/>
    <w:rsid w:val="00446BA2"/>
    <w:rsid w:val="00446C54"/>
    <w:rsid w:val="00446CD8"/>
    <w:rsid w:val="0044704E"/>
    <w:rsid w:val="00447839"/>
    <w:rsid w:val="00447ABE"/>
    <w:rsid w:val="00447E8D"/>
    <w:rsid w:val="004500F1"/>
    <w:rsid w:val="00450179"/>
    <w:rsid w:val="004509FA"/>
    <w:rsid w:val="00450BE6"/>
    <w:rsid w:val="00450E74"/>
    <w:rsid w:val="00452100"/>
    <w:rsid w:val="004527A2"/>
    <w:rsid w:val="004527B0"/>
    <w:rsid w:val="004527EF"/>
    <w:rsid w:val="00452BF9"/>
    <w:rsid w:val="00452FC4"/>
    <w:rsid w:val="00453A3D"/>
    <w:rsid w:val="00453A56"/>
    <w:rsid w:val="00453BBD"/>
    <w:rsid w:val="00453F87"/>
    <w:rsid w:val="004545FD"/>
    <w:rsid w:val="0045463E"/>
    <w:rsid w:val="00454851"/>
    <w:rsid w:val="004549CA"/>
    <w:rsid w:val="0045576C"/>
    <w:rsid w:val="00455787"/>
    <w:rsid w:val="00455A59"/>
    <w:rsid w:val="00455F57"/>
    <w:rsid w:val="0045665A"/>
    <w:rsid w:val="00456926"/>
    <w:rsid w:val="00456B19"/>
    <w:rsid w:val="00456C69"/>
    <w:rsid w:val="00456E39"/>
    <w:rsid w:val="0045700C"/>
    <w:rsid w:val="004570CF"/>
    <w:rsid w:val="004571D2"/>
    <w:rsid w:val="004576E7"/>
    <w:rsid w:val="004578FA"/>
    <w:rsid w:val="00461142"/>
    <w:rsid w:val="004613E4"/>
    <w:rsid w:val="0046153A"/>
    <w:rsid w:val="00461B32"/>
    <w:rsid w:val="004623FA"/>
    <w:rsid w:val="004630D2"/>
    <w:rsid w:val="004632DB"/>
    <w:rsid w:val="00463F48"/>
    <w:rsid w:val="004641B5"/>
    <w:rsid w:val="0046498E"/>
    <w:rsid w:val="00464AD6"/>
    <w:rsid w:val="004658EE"/>
    <w:rsid w:val="00465A1A"/>
    <w:rsid w:val="00465FED"/>
    <w:rsid w:val="00466760"/>
    <w:rsid w:val="00467E9C"/>
    <w:rsid w:val="004703BF"/>
    <w:rsid w:val="004704BC"/>
    <w:rsid w:val="00470717"/>
    <w:rsid w:val="00470840"/>
    <w:rsid w:val="00471176"/>
    <w:rsid w:val="0047130B"/>
    <w:rsid w:val="00472048"/>
    <w:rsid w:val="004720A5"/>
    <w:rsid w:val="00472EE0"/>
    <w:rsid w:val="004731F3"/>
    <w:rsid w:val="004732F1"/>
    <w:rsid w:val="00473665"/>
    <w:rsid w:val="00473E88"/>
    <w:rsid w:val="00473F79"/>
    <w:rsid w:val="004740A0"/>
    <w:rsid w:val="00474562"/>
    <w:rsid w:val="00474B15"/>
    <w:rsid w:val="00474D89"/>
    <w:rsid w:val="00474F38"/>
    <w:rsid w:val="004754AC"/>
    <w:rsid w:val="00475A10"/>
    <w:rsid w:val="00476456"/>
    <w:rsid w:val="00476966"/>
    <w:rsid w:val="004773A8"/>
    <w:rsid w:val="00477A24"/>
    <w:rsid w:val="004806F7"/>
    <w:rsid w:val="00480858"/>
    <w:rsid w:val="004808A3"/>
    <w:rsid w:val="00480AE5"/>
    <w:rsid w:val="00480E7A"/>
    <w:rsid w:val="00481021"/>
    <w:rsid w:val="004814BA"/>
    <w:rsid w:val="00481DE0"/>
    <w:rsid w:val="0048215C"/>
    <w:rsid w:val="00482554"/>
    <w:rsid w:val="004826E7"/>
    <w:rsid w:val="00482BCC"/>
    <w:rsid w:val="0048323C"/>
    <w:rsid w:val="00483B68"/>
    <w:rsid w:val="00483EE7"/>
    <w:rsid w:val="00484997"/>
    <w:rsid w:val="004850B4"/>
    <w:rsid w:val="00485280"/>
    <w:rsid w:val="004856B9"/>
    <w:rsid w:val="0048638C"/>
    <w:rsid w:val="00486804"/>
    <w:rsid w:val="00486C2E"/>
    <w:rsid w:val="00486D97"/>
    <w:rsid w:val="004875BA"/>
    <w:rsid w:val="0048793B"/>
    <w:rsid w:val="00487BB2"/>
    <w:rsid w:val="0049026D"/>
    <w:rsid w:val="00490588"/>
    <w:rsid w:val="00490C2E"/>
    <w:rsid w:val="0049118D"/>
    <w:rsid w:val="00491864"/>
    <w:rsid w:val="004919B3"/>
    <w:rsid w:val="00491EFA"/>
    <w:rsid w:val="0049264A"/>
    <w:rsid w:val="00492850"/>
    <w:rsid w:val="00492ABC"/>
    <w:rsid w:val="00492B2A"/>
    <w:rsid w:val="00492D2A"/>
    <w:rsid w:val="004930C0"/>
    <w:rsid w:val="0049392A"/>
    <w:rsid w:val="00493C0C"/>
    <w:rsid w:val="00493CBA"/>
    <w:rsid w:val="004941A6"/>
    <w:rsid w:val="0049446B"/>
    <w:rsid w:val="00494868"/>
    <w:rsid w:val="0049540A"/>
    <w:rsid w:val="0049570C"/>
    <w:rsid w:val="00495A7E"/>
    <w:rsid w:val="00496230"/>
    <w:rsid w:val="004966C8"/>
    <w:rsid w:val="00496D46"/>
    <w:rsid w:val="00496EAF"/>
    <w:rsid w:val="004A00CD"/>
    <w:rsid w:val="004A03A5"/>
    <w:rsid w:val="004A061C"/>
    <w:rsid w:val="004A07E6"/>
    <w:rsid w:val="004A07F8"/>
    <w:rsid w:val="004A097A"/>
    <w:rsid w:val="004A0CFA"/>
    <w:rsid w:val="004A15B1"/>
    <w:rsid w:val="004A1E1E"/>
    <w:rsid w:val="004A26D5"/>
    <w:rsid w:val="004A26F2"/>
    <w:rsid w:val="004A2A25"/>
    <w:rsid w:val="004A2C26"/>
    <w:rsid w:val="004A2C51"/>
    <w:rsid w:val="004A2DA4"/>
    <w:rsid w:val="004A3128"/>
    <w:rsid w:val="004A3551"/>
    <w:rsid w:val="004A397B"/>
    <w:rsid w:val="004A3E15"/>
    <w:rsid w:val="004A403F"/>
    <w:rsid w:val="004A42DA"/>
    <w:rsid w:val="004A4552"/>
    <w:rsid w:val="004A4AE7"/>
    <w:rsid w:val="004A4AF2"/>
    <w:rsid w:val="004A4C32"/>
    <w:rsid w:val="004A5141"/>
    <w:rsid w:val="004A5381"/>
    <w:rsid w:val="004A5690"/>
    <w:rsid w:val="004A56A8"/>
    <w:rsid w:val="004A5B19"/>
    <w:rsid w:val="004A6034"/>
    <w:rsid w:val="004A6039"/>
    <w:rsid w:val="004A64BC"/>
    <w:rsid w:val="004A67A0"/>
    <w:rsid w:val="004A6F88"/>
    <w:rsid w:val="004A7339"/>
    <w:rsid w:val="004A77FC"/>
    <w:rsid w:val="004A7F4D"/>
    <w:rsid w:val="004B018F"/>
    <w:rsid w:val="004B1474"/>
    <w:rsid w:val="004B19E5"/>
    <w:rsid w:val="004B2ED0"/>
    <w:rsid w:val="004B36A8"/>
    <w:rsid w:val="004B37C3"/>
    <w:rsid w:val="004B3F9D"/>
    <w:rsid w:val="004B4695"/>
    <w:rsid w:val="004B4889"/>
    <w:rsid w:val="004B4A5E"/>
    <w:rsid w:val="004B4C39"/>
    <w:rsid w:val="004B4E97"/>
    <w:rsid w:val="004B52C7"/>
    <w:rsid w:val="004B550B"/>
    <w:rsid w:val="004B56B9"/>
    <w:rsid w:val="004B5A5E"/>
    <w:rsid w:val="004B62E4"/>
    <w:rsid w:val="004B6302"/>
    <w:rsid w:val="004B64B6"/>
    <w:rsid w:val="004B68F8"/>
    <w:rsid w:val="004B6C0C"/>
    <w:rsid w:val="004B6D2B"/>
    <w:rsid w:val="004B7175"/>
    <w:rsid w:val="004B72F4"/>
    <w:rsid w:val="004B7413"/>
    <w:rsid w:val="004B774D"/>
    <w:rsid w:val="004B7F2D"/>
    <w:rsid w:val="004C0306"/>
    <w:rsid w:val="004C039E"/>
    <w:rsid w:val="004C0595"/>
    <w:rsid w:val="004C14DD"/>
    <w:rsid w:val="004C16B1"/>
    <w:rsid w:val="004C1861"/>
    <w:rsid w:val="004C1D5B"/>
    <w:rsid w:val="004C2282"/>
    <w:rsid w:val="004C286E"/>
    <w:rsid w:val="004C2AEE"/>
    <w:rsid w:val="004C2F26"/>
    <w:rsid w:val="004C3096"/>
    <w:rsid w:val="004C3D9B"/>
    <w:rsid w:val="004C40CD"/>
    <w:rsid w:val="004C4210"/>
    <w:rsid w:val="004C455F"/>
    <w:rsid w:val="004C471B"/>
    <w:rsid w:val="004C4971"/>
    <w:rsid w:val="004C4FE1"/>
    <w:rsid w:val="004C51A9"/>
    <w:rsid w:val="004C5A3C"/>
    <w:rsid w:val="004C5CB5"/>
    <w:rsid w:val="004C5E1A"/>
    <w:rsid w:val="004C5E35"/>
    <w:rsid w:val="004C5F1E"/>
    <w:rsid w:val="004C6648"/>
    <w:rsid w:val="004C68CE"/>
    <w:rsid w:val="004C6F35"/>
    <w:rsid w:val="004C74C1"/>
    <w:rsid w:val="004D1115"/>
    <w:rsid w:val="004D1245"/>
    <w:rsid w:val="004D13AD"/>
    <w:rsid w:val="004D15A2"/>
    <w:rsid w:val="004D16EA"/>
    <w:rsid w:val="004D223A"/>
    <w:rsid w:val="004D27A8"/>
    <w:rsid w:val="004D294A"/>
    <w:rsid w:val="004D3726"/>
    <w:rsid w:val="004D37AE"/>
    <w:rsid w:val="004D3E0F"/>
    <w:rsid w:val="004D3F38"/>
    <w:rsid w:val="004D403B"/>
    <w:rsid w:val="004D4207"/>
    <w:rsid w:val="004D43D1"/>
    <w:rsid w:val="004D491C"/>
    <w:rsid w:val="004D4B5C"/>
    <w:rsid w:val="004D50C5"/>
    <w:rsid w:val="004D510C"/>
    <w:rsid w:val="004D52E4"/>
    <w:rsid w:val="004D5B9C"/>
    <w:rsid w:val="004D62F3"/>
    <w:rsid w:val="004D6359"/>
    <w:rsid w:val="004D6798"/>
    <w:rsid w:val="004D7012"/>
    <w:rsid w:val="004D75D6"/>
    <w:rsid w:val="004D771E"/>
    <w:rsid w:val="004D77A1"/>
    <w:rsid w:val="004D7B7C"/>
    <w:rsid w:val="004D7F91"/>
    <w:rsid w:val="004E043F"/>
    <w:rsid w:val="004E0BFB"/>
    <w:rsid w:val="004E1285"/>
    <w:rsid w:val="004E1435"/>
    <w:rsid w:val="004E178D"/>
    <w:rsid w:val="004E25CD"/>
    <w:rsid w:val="004E2AA4"/>
    <w:rsid w:val="004E2DA9"/>
    <w:rsid w:val="004E4074"/>
    <w:rsid w:val="004E543A"/>
    <w:rsid w:val="004E55B6"/>
    <w:rsid w:val="004E635B"/>
    <w:rsid w:val="004E63B9"/>
    <w:rsid w:val="004E6843"/>
    <w:rsid w:val="004E6CAB"/>
    <w:rsid w:val="004E7640"/>
    <w:rsid w:val="004E765F"/>
    <w:rsid w:val="004E76CC"/>
    <w:rsid w:val="004E7758"/>
    <w:rsid w:val="004E7824"/>
    <w:rsid w:val="004E7B8B"/>
    <w:rsid w:val="004E7D1E"/>
    <w:rsid w:val="004F0896"/>
    <w:rsid w:val="004F1172"/>
    <w:rsid w:val="004F22BA"/>
    <w:rsid w:val="004F2398"/>
    <w:rsid w:val="004F241E"/>
    <w:rsid w:val="004F2464"/>
    <w:rsid w:val="004F2A47"/>
    <w:rsid w:val="004F3584"/>
    <w:rsid w:val="004F3956"/>
    <w:rsid w:val="004F398D"/>
    <w:rsid w:val="004F3DFF"/>
    <w:rsid w:val="004F4350"/>
    <w:rsid w:val="004F4E64"/>
    <w:rsid w:val="004F5296"/>
    <w:rsid w:val="004F5745"/>
    <w:rsid w:val="004F65A4"/>
    <w:rsid w:val="004F7098"/>
    <w:rsid w:val="004F7741"/>
    <w:rsid w:val="004F7971"/>
    <w:rsid w:val="004F79AD"/>
    <w:rsid w:val="0050070F"/>
    <w:rsid w:val="00500847"/>
    <w:rsid w:val="00500A79"/>
    <w:rsid w:val="0050139C"/>
    <w:rsid w:val="005013CB"/>
    <w:rsid w:val="00501CDC"/>
    <w:rsid w:val="00501FA3"/>
    <w:rsid w:val="00502062"/>
    <w:rsid w:val="005028CA"/>
    <w:rsid w:val="00502D4F"/>
    <w:rsid w:val="0050305B"/>
    <w:rsid w:val="0050372E"/>
    <w:rsid w:val="00503B98"/>
    <w:rsid w:val="00504075"/>
    <w:rsid w:val="005047F5"/>
    <w:rsid w:val="005058F4"/>
    <w:rsid w:val="00505AA5"/>
    <w:rsid w:val="00505D34"/>
    <w:rsid w:val="00505E17"/>
    <w:rsid w:val="00505F2A"/>
    <w:rsid w:val="00506F1B"/>
    <w:rsid w:val="00507539"/>
    <w:rsid w:val="005077AD"/>
    <w:rsid w:val="00507B3A"/>
    <w:rsid w:val="00507C96"/>
    <w:rsid w:val="0051000F"/>
    <w:rsid w:val="00510020"/>
    <w:rsid w:val="00510C48"/>
    <w:rsid w:val="0051197C"/>
    <w:rsid w:val="00511C31"/>
    <w:rsid w:val="0051242B"/>
    <w:rsid w:val="00512670"/>
    <w:rsid w:val="00512BA2"/>
    <w:rsid w:val="00512BB7"/>
    <w:rsid w:val="00513435"/>
    <w:rsid w:val="00513596"/>
    <w:rsid w:val="00513ECD"/>
    <w:rsid w:val="00513FF1"/>
    <w:rsid w:val="005142F4"/>
    <w:rsid w:val="0051491B"/>
    <w:rsid w:val="00514C0F"/>
    <w:rsid w:val="00514CF3"/>
    <w:rsid w:val="0051501E"/>
    <w:rsid w:val="00515316"/>
    <w:rsid w:val="00515454"/>
    <w:rsid w:val="00515645"/>
    <w:rsid w:val="00515E24"/>
    <w:rsid w:val="00515E70"/>
    <w:rsid w:val="005160A1"/>
    <w:rsid w:val="005160FA"/>
    <w:rsid w:val="00516E72"/>
    <w:rsid w:val="00516F72"/>
    <w:rsid w:val="005171D9"/>
    <w:rsid w:val="00517494"/>
    <w:rsid w:val="00517549"/>
    <w:rsid w:val="00517947"/>
    <w:rsid w:val="005202A0"/>
    <w:rsid w:val="0052051B"/>
    <w:rsid w:val="00520D28"/>
    <w:rsid w:val="00521150"/>
    <w:rsid w:val="005221B9"/>
    <w:rsid w:val="00522632"/>
    <w:rsid w:val="0052279C"/>
    <w:rsid w:val="0052302A"/>
    <w:rsid w:val="00523889"/>
    <w:rsid w:val="005239EF"/>
    <w:rsid w:val="0052416D"/>
    <w:rsid w:val="0052468B"/>
    <w:rsid w:val="005248BD"/>
    <w:rsid w:val="00524BD6"/>
    <w:rsid w:val="005250B0"/>
    <w:rsid w:val="005254B6"/>
    <w:rsid w:val="005254FE"/>
    <w:rsid w:val="00525648"/>
    <w:rsid w:val="00525C46"/>
    <w:rsid w:val="00525D34"/>
    <w:rsid w:val="00525DB0"/>
    <w:rsid w:val="00525DCC"/>
    <w:rsid w:val="00526687"/>
    <w:rsid w:val="00526E1C"/>
    <w:rsid w:val="00526FEE"/>
    <w:rsid w:val="005274D5"/>
    <w:rsid w:val="005276FD"/>
    <w:rsid w:val="00527A51"/>
    <w:rsid w:val="00530304"/>
    <w:rsid w:val="005309AD"/>
    <w:rsid w:val="00530DD2"/>
    <w:rsid w:val="00530F74"/>
    <w:rsid w:val="00531631"/>
    <w:rsid w:val="005321B4"/>
    <w:rsid w:val="00532292"/>
    <w:rsid w:val="0053247D"/>
    <w:rsid w:val="00532AA6"/>
    <w:rsid w:val="00533699"/>
    <w:rsid w:val="00533E04"/>
    <w:rsid w:val="00533E5B"/>
    <w:rsid w:val="00535395"/>
    <w:rsid w:val="00535F98"/>
    <w:rsid w:val="00536841"/>
    <w:rsid w:val="00536B2E"/>
    <w:rsid w:val="00536E3B"/>
    <w:rsid w:val="00536FFA"/>
    <w:rsid w:val="00537065"/>
    <w:rsid w:val="00537A59"/>
    <w:rsid w:val="00537AFC"/>
    <w:rsid w:val="00540D5A"/>
    <w:rsid w:val="0054108C"/>
    <w:rsid w:val="005412AF"/>
    <w:rsid w:val="005418B9"/>
    <w:rsid w:val="005421FB"/>
    <w:rsid w:val="005421FF"/>
    <w:rsid w:val="00542621"/>
    <w:rsid w:val="005429BA"/>
    <w:rsid w:val="00543431"/>
    <w:rsid w:val="00543DF7"/>
    <w:rsid w:val="005444C8"/>
    <w:rsid w:val="00544D81"/>
    <w:rsid w:val="00544EBE"/>
    <w:rsid w:val="00545065"/>
    <w:rsid w:val="0054519C"/>
    <w:rsid w:val="00545BA4"/>
    <w:rsid w:val="005463EF"/>
    <w:rsid w:val="005464F0"/>
    <w:rsid w:val="0054669A"/>
    <w:rsid w:val="0054694F"/>
    <w:rsid w:val="00546B99"/>
    <w:rsid w:val="0054753C"/>
    <w:rsid w:val="00547DCB"/>
    <w:rsid w:val="00547DD6"/>
    <w:rsid w:val="00547F46"/>
    <w:rsid w:val="00550005"/>
    <w:rsid w:val="00550D42"/>
    <w:rsid w:val="00550DFF"/>
    <w:rsid w:val="00550F21"/>
    <w:rsid w:val="00551267"/>
    <w:rsid w:val="005518F7"/>
    <w:rsid w:val="00551D65"/>
    <w:rsid w:val="00551F92"/>
    <w:rsid w:val="0055253E"/>
    <w:rsid w:val="005525DA"/>
    <w:rsid w:val="00552637"/>
    <w:rsid w:val="00552716"/>
    <w:rsid w:val="00552824"/>
    <w:rsid w:val="00552BA6"/>
    <w:rsid w:val="0055366C"/>
    <w:rsid w:val="0055375C"/>
    <w:rsid w:val="005539DE"/>
    <w:rsid w:val="00553FA1"/>
    <w:rsid w:val="00555082"/>
    <w:rsid w:val="00555092"/>
    <w:rsid w:val="00555BBB"/>
    <w:rsid w:val="00556601"/>
    <w:rsid w:val="0055693C"/>
    <w:rsid w:val="00556CCD"/>
    <w:rsid w:val="00556E66"/>
    <w:rsid w:val="005570A3"/>
    <w:rsid w:val="005572DD"/>
    <w:rsid w:val="00557446"/>
    <w:rsid w:val="00557706"/>
    <w:rsid w:val="005577BB"/>
    <w:rsid w:val="00557D51"/>
    <w:rsid w:val="00557DC2"/>
    <w:rsid w:val="0056010F"/>
    <w:rsid w:val="00560643"/>
    <w:rsid w:val="0056088C"/>
    <w:rsid w:val="00560CEF"/>
    <w:rsid w:val="00560CF6"/>
    <w:rsid w:val="00561435"/>
    <w:rsid w:val="0056231A"/>
    <w:rsid w:val="005625F6"/>
    <w:rsid w:val="00562774"/>
    <w:rsid w:val="005628F4"/>
    <w:rsid w:val="00562FE3"/>
    <w:rsid w:val="0056358E"/>
    <w:rsid w:val="00563708"/>
    <w:rsid w:val="00563C0C"/>
    <w:rsid w:val="00563ED8"/>
    <w:rsid w:val="005651E0"/>
    <w:rsid w:val="00565920"/>
    <w:rsid w:val="00566331"/>
    <w:rsid w:val="00566461"/>
    <w:rsid w:val="00566657"/>
    <w:rsid w:val="00567761"/>
    <w:rsid w:val="0057005B"/>
    <w:rsid w:val="00570538"/>
    <w:rsid w:val="005708B1"/>
    <w:rsid w:val="005709E0"/>
    <w:rsid w:val="00570F15"/>
    <w:rsid w:val="00570FAC"/>
    <w:rsid w:val="0057133F"/>
    <w:rsid w:val="0057136B"/>
    <w:rsid w:val="00571944"/>
    <w:rsid w:val="005722C0"/>
    <w:rsid w:val="005723DF"/>
    <w:rsid w:val="00572C2B"/>
    <w:rsid w:val="00572C3E"/>
    <w:rsid w:val="005731F6"/>
    <w:rsid w:val="0057399F"/>
    <w:rsid w:val="00573BCD"/>
    <w:rsid w:val="0057407A"/>
    <w:rsid w:val="005741EB"/>
    <w:rsid w:val="005742D5"/>
    <w:rsid w:val="00574465"/>
    <w:rsid w:val="005745A9"/>
    <w:rsid w:val="00574611"/>
    <w:rsid w:val="00574BBA"/>
    <w:rsid w:val="0057537F"/>
    <w:rsid w:val="00575B2D"/>
    <w:rsid w:val="00575F05"/>
    <w:rsid w:val="00576184"/>
    <w:rsid w:val="00576864"/>
    <w:rsid w:val="005779CA"/>
    <w:rsid w:val="005800ED"/>
    <w:rsid w:val="00580267"/>
    <w:rsid w:val="005802D1"/>
    <w:rsid w:val="00580ACB"/>
    <w:rsid w:val="00580DD1"/>
    <w:rsid w:val="005810C9"/>
    <w:rsid w:val="005810CF"/>
    <w:rsid w:val="00581279"/>
    <w:rsid w:val="00581281"/>
    <w:rsid w:val="00581446"/>
    <w:rsid w:val="005814C4"/>
    <w:rsid w:val="0058174E"/>
    <w:rsid w:val="00581D0C"/>
    <w:rsid w:val="00581F35"/>
    <w:rsid w:val="00582C76"/>
    <w:rsid w:val="00582DB4"/>
    <w:rsid w:val="00582F64"/>
    <w:rsid w:val="0058311E"/>
    <w:rsid w:val="005831C2"/>
    <w:rsid w:val="005838F8"/>
    <w:rsid w:val="00584BB8"/>
    <w:rsid w:val="00584E60"/>
    <w:rsid w:val="005850CC"/>
    <w:rsid w:val="005852EE"/>
    <w:rsid w:val="00585B42"/>
    <w:rsid w:val="00585CB4"/>
    <w:rsid w:val="00585D5B"/>
    <w:rsid w:val="00586577"/>
    <w:rsid w:val="0058706D"/>
    <w:rsid w:val="0058742A"/>
    <w:rsid w:val="00587871"/>
    <w:rsid w:val="00587C58"/>
    <w:rsid w:val="005906A7"/>
    <w:rsid w:val="00590843"/>
    <w:rsid w:val="00590BF4"/>
    <w:rsid w:val="00590C71"/>
    <w:rsid w:val="00591453"/>
    <w:rsid w:val="005917D5"/>
    <w:rsid w:val="00591C34"/>
    <w:rsid w:val="00592364"/>
    <w:rsid w:val="00592622"/>
    <w:rsid w:val="005927A3"/>
    <w:rsid w:val="00592CC5"/>
    <w:rsid w:val="0059352A"/>
    <w:rsid w:val="00593B0E"/>
    <w:rsid w:val="00593B65"/>
    <w:rsid w:val="00593EB8"/>
    <w:rsid w:val="005941BE"/>
    <w:rsid w:val="0059499F"/>
    <w:rsid w:val="00594FAF"/>
    <w:rsid w:val="0059507A"/>
    <w:rsid w:val="005959F6"/>
    <w:rsid w:val="00595D9B"/>
    <w:rsid w:val="00596C80"/>
    <w:rsid w:val="00596DAC"/>
    <w:rsid w:val="00597602"/>
    <w:rsid w:val="00597645"/>
    <w:rsid w:val="00597748"/>
    <w:rsid w:val="00597C3D"/>
    <w:rsid w:val="005A028E"/>
    <w:rsid w:val="005A08BB"/>
    <w:rsid w:val="005A0F4A"/>
    <w:rsid w:val="005A106E"/>
    <w:rsid w:val="005A15F1"/>
    <w:rsid w:val="005A1787"/>
    <w:rsid w:val="005A1DD6"/>
    <w:rsid w:val="005A21E1"/>
    <w:rsid w:val="005A237B"/>
    <w:rsid w:val="005A2624"/>
    <w:rsid w:val="005A2F34"/>
    <w:rsid w:val="005A2FBC"/>
    <w:rsid w:val="005A34E4"/>
    <w:rsid w:val="005A4675"/>
    <w:rsid w:val="005A47B4"/>
    <w:rsid w:val="005A48A4"/>
    <w:rsid w:val="005A4E11"/>
    <w:rsid w:val="005A4F31"/>
    <w:rsid w:val="005A5191"/>
    <w:rsid w:val="005A541F"/>
    <w:rsid w:val="005A5666"/>
    <w:rsid w:val="005A687D"/>
    <w:rsid w:val="005A7780"/>
    <w:rsid w:val="005A7880"/>
    <w:rsid w:val="005A7942"/>
    <w:rsid w:val="005B03E4"/>
    <w:rsid w:val="005B04F0"/>
    <w:rsid w:val="005B0703"/>
    <w:rsid w:val="005B0826"/>
    <w:rsid w:val="005B0D75"/>
    <w:rsid w:val="005B0E1F"/>
    <w:rsid w:val="005B1033"/>
    <w:rsid w:val="005B15C8"/>
    <w:rsid w:val="005B1DD6"/>
    <w:rsid w:val="005B208B"/>
    <w:rsid w:val="005B236A"/>
    <w:rsid w:val="005B2C79"/>
    <w:rsid w:val="005B2E6E"/>
    <w:rsid w:val="005B327F"/>
    <w:rsid w:val="005B35A0"/>
    <w:rsid w:val="005B362B"/>
    <w:rsid w:val="005B3906"/>
    <w:rsid w:val="005B3AEC"/>
    <w:rsid w:val="005B45BD"/>
    <w:rsid w:val="005B4A07"/>
    <w:rsid w:val="005B4BF6"/>
    <w:rsid w:val="005B52F0"/>
    <w:rsid w:val="005B5333"/>
    <w:rsid w:val="005B6030"/>
    <w:rsid w:val="005B6AEF"/>
    <w:rsid w:val="005B6F48"/>
    <w:rsid w:val="005B7005"/>
    <w:rsid w:val="005B70AB"/>
    <w:rsid w:val="005B7152"/>
    <w:rsid w:val="005B738E"/>
    <w:rsid w:val="005B7679"/>
    <w:rsid w:val="005B77C2"/>
    <w:rsid w:val="005B79DF"/>
    <w:rsid w:val="005B7D9A"/>
    <w:rsid w:val="005B7DFB"/>
    <w:rsid w:val="005C0264"/>
    <w:rsid w:val="005C0274"/>
    <w:rsid w:val="005C02E7"/>
    <w:rsid w:val="005C11F8"/>
    <w:rsid w:val="005C13E4"/>
    <w:rsid w:val="005C1557"/>
    <w:rsid w:val="005C1C4A"/>
    <w:rsid w:val="005C1D43"/>
    <w:rsid w:val="005C2381"/>
    <w:rsid w:val="005C29A9"/>
    <w:rsid w:val="005C2F10"/>
    <w:rsid w:val="005C2F88"/>
    <w:rsid w:val="005C2FF9"/>
    <w:rsid w:val="005C3515"/>
    <w:rsid w:val="005C3BD4"/>
    <w:rsid w:val="005C45CF"/>
    <w:rsid w:val="005C4610"/>
    <w:rsid w:val="005C476F"/>
    <w:rsid w:val="005C48C4"/>
    <w:rsid w:val="005C49CE"/>
    <w:rsid w:val="005C4ECE"/>
    <w:rsid w:val="005C4EEA"/>
    <w:rsid w:val="005C4EEF"/>
    <w:rsid w:val="005C51BC"/>
    <w:rsid w:val="005C526E"/>
    <w:rsid w:val="005C52B9"/>
    <w:rsid w:val="005C5427"/>
    <w:rsid w:val="005C5516"/>
    <w:rsid w:val="005C5956"/>
    <w:rsid w:val="005C5958"/>
    <w:rsid w:val="005C67A1"/>
    <w:rsid w:val="005C6EFC"/>
    <w:rsid w:val="005C78EF"/>
    <w:rsid w:val="005C7998"/>
    <w:rsid w:val="005C7DF4"/>
    <w:rsid w:val="005C7FCB"/>
    <w:rsid w:val="005D0788"/>
    <w:rsid w:val="005D0CD9"/>
    <w:rsid w:val="005D0F71"/>
    <w:rsid w:val="005D1A92"/>
    <w:rsid w:val="005D1AC0"/>
    <w:rsid w:val="005D257C"/>
    <w:rsid w:val="005D2609"/>
    <w:rsid w:val="005D29D4"/>
    <w:rsid w:val="005D2AD9"/>
    <w:rsid w:val="005D2D24"/>
    <w:rsid w:val="005D2DC0"/>
    <w:rsid w:val="005D2F24"/>
    <w:rsid w:val="005D3727"/>
    <w:rsid w:val="005D373A"/>
    <w:rsid w:val="005D3C20"/>
    <w:rsid w:val="005D4969"/>
    <w:rsid w:val="005D4A6F"/>
    <w:rsid w:val="005D4B61"/>
    <w:rsid w:val="005D51BA"/>
    <w:rsid w:val="005D54AE"/>
    <w:rsid w:val="005D5541"/>
    <w:rsid w:val="005D5622"/>
    <w:rsid w:val="005D56AD"/>
    <w:rsid w:val="005D5B45"/>
    <w:rsid w:val="005D5FB5"/>
    <w:rsid w:val="005D628B"/>
    <w:rsid w:val="005D65B9"/>
    <w:rsid w:val="005D7DAF"/>
    <w:rsid w:val="005D7E54"/>
    <w:rsid w:val="005E0155"/>
    <w:rsid w:val="005E0740"/>
    <w:rsid w:val="005E0809"/>
    <w:rsid w:val="005E11C4"/>
    <w:rsid w:val="005E1CC3"/>
    <w:rsid w:val="005E3185"/>
    <w:rsid w:val="005E3235"/>
    <w:rsid w:val="005E33B4"/>
    <w:rsid w:val="005E3B5E"/>
    <w:rsid w:val="005E535B"/>
    <w:rsid w:val="005E56E6"/>
    <w:rsid w:val="005E5EE2"/>
    <w:rsid w:val="005E5F3F"/>
    <w:rsid w:val="005E662B"/>
    <w:rsid w:val="005E6A51"/>
    <w:rsid w:val="005E6AAE"/>
    <w:rsid w:val="005E6C70"/>
    <w:rsid w:val="005E6D71"/>
    <w:rsid w:val="005E721A"/>
    <w:rsid w:val="005E7282"/>
    <w:rsid w:val="005E7753"/>
    <w:rsid w:val="005E7B09"/>
    <w:rsid w:val="005E7D78"/>
    <w:rsid w:val="005E7EF9"/>
    <w:rsid w:val="005F01B7"/>
    <w:rsid w:val="005F03BE"/>
    <w:rsid w:val="005F08FA"/>
    <w:rsid w:val="005F1100"/>
    <w:rsid w:val="005F136C"/>
    <w:rsid w:val="005F1DD4"/>
    <w:rsid w:val="005F1E5C"/>
    <w:rsid w:val="005F257F"/>
    <w:rsid w:val="005F27FB"/>
    <w:rsid w:val="005F2A15"/>
    <w:rsid w:val="005F2B7C"/>
    <w:rsid w:val="005F357B"/>
    <w:rsid w:val="005F4129"/>
    <w:rsid w:val="005F48AF"/>
    <w:rsid w:val="005F4921"/>
    <w:rsid w:val="005F49EF"/>
    <w:rsid w:val="005F4ACD"/>
    <w:rsid w:val="005F4C4C"/>
    <w:rsid w:val="005F4F49"/>
    <w:rsid w:val="005F5810"/>
    <w:rsid w:val="005F6476"/>
    <w:rsid w:val="005F64E9"/>
    <w:rsid w:val="005F6A2B"/>
    <w:rsid w:val="005F6A40"/>
    <w:rsid w:val="005F6C70"/>
    <w:rsid w:val="005F755B"/>
    <w:rsid w:val="005F7EDB"/>
    <w:rsid w:val="0060008B"/>
    <w:rsid w:val="006002A7"/>
    <w:rsid w:val="006004F3"/>
    <w:rsid w:val="0060055E"/>
    <w:rsid w:val="0060058F"/>
    <w:rsid w:val="006005CF"/>
    <w:rsid w:val="00600889"/>
    <w:rsid w:val="006009D0"/>
    <w:rsid w:val="00600E52"/>
    <w:rsid w:val="006013D0"/>
    <w:rsid w:val="006021AB"/>
    <w:rsid w:val="006033D8"/>
    <w:rsid w:val="00603B01"/>
    <w:rsid w:val="00604286"/>
    <w:rsid w:val="0060459E"/>
    <w:rsid w:val="006045E2"/>
    <w:rsid w:val="00604936"/>
    <w:rsid w:val="00605234"/>
    <w:rsid w:val="00605609"/>
    <w:rsid w:val="00605853"/>
    <w:rsid w:val="00605A8E"/>
    <w:rsid w:val="00606161"/>
    <w:rsid w:val="006064D7"/>
    <w:rsid w:val="00606535"/>
    <w:rsid w:val="006066B0"/>
    <w:rsid w:val="006066B2"/>
    <w:rsid w:val="00606777"/>
    <w:rsid w:val="006077A0"/>
    <w:rsid w:val="0060798E"/>
    <w:rsid w:val="0060798F"/>
    <w:rsid w:val="00607FEF"/>
    <w:rsid w:val="0061052F"/>
    <w:rsid w:val="0061053E"/>
    <w:rsid w:val="00610A0B"/>
    <w:rsid w:val="00610D29"/>
    <w:rsid w:val="006113CC"/>
    <w:rsid w:val="0061169E"/>
    <w:rsid w:val="00611757"/>
    <w:rsid w:val="0061187B"/>
    <w:rsid w:val="00611CB4"/>
    <w:rsid w:val="00611DE1"/>
    <w:rsid w:val="006122AC"/>
    <w:rsid w:val="00612407"/>
    <w:rsid w:val="006125A1"/>
    <w:rsid w:val="0061277A"/>
    <w:rsid w:val="006127D5"/>
    <w:rsid w:val="00612948"/>
    <w:rsid w:val="00612DFB"/>
    <w:rsid w:val="0061383D"/>
    <w:rsid w:val="00613B1F"/>
    <w:rsid w:val="00614494"/>
    <w:rsid w:val="006144A8"/>
    <w:rsid w:val="00614B0A"/>
    <w:rsid w:val="00614CB0"/>
    <w:rsid w:val="0061514F"/>
    <w:rsid w:val="00615306"/>
    <w:rsid w:val="006157FF"/>
    <w:rsid w:val="0061590B"/>
    <w:rsid w:val="0061665A"/>
    <w:rsid w:val="00616C44"/>
    <w:rsid w:val="00616D40"/>
    <w:rsid w:val="006172CF"/>
    <w:rsid w:val="006179F1"/>
    <w:rsid w:val="00617B92"/>
    <w:rsid w:val="00620186"/>
    <w:rsid w:val="0062027D"/>
    <w:rsid w:val="0062037F"/>
    <w:rsid w:val="00620686"/>
    <w:rsid w:val="0062068D"/>
    <w:rsid w:val="00620C14"/>
    <w:rsid w:val="00621050"/>
    <w:rsid w:val="00621491"/>
    <w:rsid w:val="00621A60"/>
    <w:rsid w:val="00621DB5"/>
    <w:rsid w:val="00621E1A"/>
    <w:rsid w:val="00621E9B"/>
    <w:rsid w:val="0062253F"/>
    <w:rsid w:val="00622F2A"/>
    <w:rsid w:val="00622FD5"/>
    <w:rsid w:val="00623045"/>
    <w:rsid w:val="006230C2"/>
    <w:rsid w:val="0062317C"/>
    <w:rsid w:val="00623A6A"/>
    <w:rsid w:val="006245EF"/>
    <w:rsid w:val="0062496D"/>
    <w:rsid w:val="00624A7D"/>
    <w:rsid w:val="00624D15"/>
    <w:rsid w:val="006256FE"/>
    <w:rsid w:val="00625C11"/>
    <w:rsid w:val="00625DB9"/>
    <w:rsid w:val="00625DED"/>
    <w:rsid w:val="00626398"/>
    <w:rsid w:val="0062687F"/>
    <w:rsid w:val="00626CF8"/>
    <w:rsid w:val="00626EC4"/>
    <w:rsid w:val="006274D0"/>
    <w:rsid w:val="0062755A"/>
    <w:rsid w:val="00627BC4"/>
    <w:rsid w:val="00627CD7"/>
    <w:rsid w:val="00627FA9"/>
    <w:rsid w:val="00627FBA"/>
    <w:rsid w:val="00630099"/>
    <w:rsid w:val="0063009F"/>
    <w:rsid w:val="0063027A"/>
    <w:rsid w:val="006302E6"/>
    <w:rsid w:val="006303DF"/>
    <w:rsid w:val="0063053A"/>
    <w:rsid w:val="00630577"/>
    <w:rsid w:val="006305DB"/>
    <w:rsid w:val="00630836"/>
    <w:rsid w:val="00630BF1"/>
    <w:rsid w:val="00630E31"/>
    <w:rsid w:val="0063134C"/>
    <w:rsid w:val="006314A1"/>
    <w:rsid w:val="006315F8"/>
    <w:rsid w:val="00631A27"/>
    <w:rsid w:val="00631BEB"/>
    <w:rsid w:val="00631CEB"/>
    <w:rsid w:val="00631D68"/>
    <w:rsid w:val="00632852"/>
    <w:rsid w:val="00632879"/>
    <w:rsid w:val="00632C4D"/>
    <w:rsid w:val="0063304C"/>
    <w:rsid w:val="0063309E"/>
    <w:rsid w:val="0063346A"/>
    <w:rsid w:val="00633655"/>
    <w:rsid w:val="00633675"/>
    <w:rsid w:val="00633DEE"/>
    <w:rsid w:val="0063421B"/>
    <w:rsid w:val="00634320"/>
    <w:rsid w:val="00634559"/>
    <w:rsid w:val="00634B9A"/>
    <w:rsid w:val="0063535A"/>
    <w:rsid w:val="006358E5"/>
    <w:rsid w:val="006358EC"/>
    <w:rsid w:val="00635DA2"/>
    <w:rsid w:val="00636093"/>
    <w:rsid w:val="006361D2"/>
    <w:rsid w:val="00636514"/>
    <w:rsid w:val="006365EE"/>
    <w:rsid w:val="00637020"/>
    <w:rsid w:val="0063754C"/>
    <w:rsid w:val="006378B7"/>
    <w:rsid w:val="00637A14"/>
    <w:rsid w:val="00637D9A"/>
    <w:rsid w:val="006400A6"/>
    <w:rsid w:val="00640407"/>
    <w:rsid w:val="00640564"/>
    <w:rsid w:val="00640EF5"/>
    <w:rsid w:val="0064179E"/>
    <w:rsid w:val="00641AC5"/>
    <w:rsid w:val="00641F45"/>
    <w:rsid w:val="00641F56"/>
    <w:rsid w:val="006420D5"/>
    <w:rsid w:val="006422C4"/>
    <w:rsid w:val="0064249F"/>
    <w:rsid w:val="00642558"/>
    <w:rsid w:val="00642AE4"/>
    <w:rsid w:val="0064356F"/>
    <w:rsid w:val="006436BB"/>
    <w:rsid w:val="00643754"/>
    <w:rsid w:val="006437C0"/>
    <w:rsid w:val="00643C72"/>
    <w:rsid w:val="00643CE3"/>
    <w:rsid w:val="00643FBA"/>
    <w:rsid w:val="0064526E"/>
    <w:rsid w:val="0064563C"/>
    <w:rsid w:val="0064567A"/>
    <w:rsid w:val="006457C4"/>
    <w:rsid w:val="006458FB"/>
    <w:rsid w:val="00645902"/>
    <w:rsid w:val="00645AB2"/>
    <w:rsid w:val="00646364"/>
    <w:rsid w:val="00646A5F"/>
    <w:rsid w:val="00646C98"/>
    <w:rsid w:val="00646FFA"/>
    <w:rsid w:val="0064781C"/>
    <w:rsid w:val="00647B02"/>
    <w:rsid w:val="006502CF"/>
    <w:rsid w:val="006503A2"/>
    <w:rsid w:val="00650BA6"/>
    <w:rsid w:val="00651044"/>
    <w:rsid w:val="00651C3C"/>
    <w:rsid w:val="00651E91"/>
    <w:rsid w:val="006522C1"/>
    <w:rsid w:val="00652A1A"/>
    <w:rsid w:val="00652ACC"/>
    <w:rsid w:val="00652DAE"/>
    <w:rsid w:val="00652FD2"/>
    <w:rsid w:val="00652FF3"/>
    <w:rsid w:val="0065327E"/>
    <w:rsid w:val="00653B80"/>
    <w:rsid w:val="006543E1"/>
    <w:rsid w:val="00654864"/>
    <w:rsid w:val="006549B9"/>
    <w:rsid w:val="00654A67"/>
    <w:rsid w:val="0065510D"/>
    <w:rsid w:val="00655F8C"/>
    <w:rsid w:val="0065630D"/>
    <w:rsid w:val="006565AD"/>
    <w:rsid w:val="00656775"/>
    <w:rsid w:val="00656817"/>
    <w:rsid w:val="00656E0C"/>
    <w:rsid w:val="00656F8B"/>
    <w:rsid w:val="00657612"/>
    <w:rsid w:val="0066003E"/>
    <w:rsid w:val="00660612"/>
    <w:rsid w:val="00660AA2"/>
    <w:rsid w:val="006611A1"/>
    <w:rsid w:val="00662327"/>
    <w:rsid w:val="00662357"/>
    <w:rsid w:val="0066258C"/>
    <w:rsid w:val="0066260F"/>
    <w:rsid w:val="00662815"/>
    <w:rsid w:val="00662AA6"/>
    <w:rsid w:val="00662D96"/>
    <w:rsid w:val="00662FA5"/>
    <w:rsid w:val="0066317E"/>
    <w:rsid w:val="0066369E"/>
    <w:rsid w:val="00663AA3"/>
    <w:rsid w:val="00663CDA"/>
    <w:rsid w:val="00664160"/>
    <w:rsid w:val="00665036"/>
    <w:rsid w:val="00665058"/>
    <w:rsid w:val="006654EA"/>
    <w:rsid w:val="0066578E"/>
    <w:rsid w:val="00665CAD"/>
    <w:rsid w:val="00666024"/>
    <w:rsid w:val="006661D8"/>
    <w:rsid w:val="006664AC"/>
    <w:rsid w:val="006665E0"/>
    <w:rsid w:val="00666A36"/>
    <w:rsid w:val="00666C7E"/>
    <w:rsid w:val="00666D07"/>
    <w:rsid w:val="00667080"/>
    <w:rsid w:val="006675B7"/>
    <w:rsid w:val="006679D2"/>
    <w:rsid w:val="006701E1"/>
    <w:rsid w:val="006702C4"/>
    <w:rsid w:val="006706B1"/>
    <w:rsid w:val="00670BFB"/>
    <w:rsid w:val="00670C91"/>
    <w:rsid w:val="00670D8A"/>
    <w:rsid w:val="00670E04"/>
    <w:rsid w:val="00670FC6"/>
    <w:rsid w:val="00671E3B"/>
    <w:rsid w:val="0067272E"/>
    <w:rsid w:val="0067290D"/>
    <w:rsid w:val="00672A96"/>
    <w:rsid w:val="00673705"/>
    <w:rsid w:val="006741E7"/>
    <w:rsid w:val="00674684"/>
    <w:rsid w:val="00674804"/>
    <w:rsid w:val="00674EA2"/>
    <w:rsid w:val="00675A04"/>
    <w:rsid w:val="00675AB1"/>
    <w:rsid w:val="00675C19"/>
    <w:rsid w:val="00675C1D"/>
    <w:rsid w:val="00675CDF"/>
    <w:rsid w:val="006761DF"/>
    <w:rsid w:val="006768A5"/>
    <w:rsid w:val="006768AC"/>
    <w:rsid w:val="00676E70"/>
    <w:rsid w:val="00676F4B"/>
    <w:rsid w:val="00680AF4"/>
    <w:rsid w:val="00680E0E"/>
    <w:rsid w:val="00680EBC"/>
    <w:rsid w:val="00680F2B"/>
    <w:rsid w:val="0068149D"/>
    <w:rsid w:val="00681999"/>
    <w:rsid w:val="00681D67"/>
    <w:rsid w:val="00681EFB"/>
    <w:rsid w:val="006825B3"/>
    <w:rsid w:val="00682AAE"/>
    <w:rsid w:val="00682F1E"/>
    <w:rsid w:val="00683349"/>
    <w:rsid w:val="006834D6"/>
    <w:rsid w:val="00683BB7"/>
    <w:rsid w:val="00685473"/>
    <w:rsid w:val="00685C53"/>
    <w:rsid w:val="00685DD5"/>
    <w:rsid w:val="00685E92"/>
    <w:rsid w:val="00686FF2"/>
    <w:rsid w:val="0068712D"/>
    <w:rsid w:val="006878ED"/>
    <w:rsid w:val="00687B21"/>
    <w:rsid w:val="00687C19"/>
    <w:rsid w:val="00687D9E"/>
    <w:rsid w:val="00687F09"/>
    <w:rsid w:val="00687FEC"/>
    <w:rsid w:val="006901AE"/>
    <w:rsid w:val="0069026D"/>
    <w:rsid w:val="00690516"/>
    <w:rsid w:val="00690968"/>
    <w:rsid w:val="0069122A"/>
    <w:rsid w:val="00691823"/>
    <w:rsid w:val="0069282B"/>
    <w:rsid w:val="00692F0E"/>
    <w:rsid w:val="006930CA"/>
    <w:rsid w:val="0069391E"/>
    <w:rsid w:val="00694D9E"/>
    <w:rsid w:val="0069522C"/>
    <w:rsid w:val="0069575F"/>
    <w:rsid w:val="006958F0"/>
    <w:rsid w:val="00695C56"/>
    <w:rsid w:val="00695F44"/>
    <w:rsid w:val="006966FF"/>
    <w:rsid w:val="00696E6A"/>
    <w:rsid w:val="00697192"/>
    <w:rsid w:val="00697340"/>
    <w:rsid w:val="0069736E"/>
    <w:rsid w:val="006979D5"/>
    <w:rsid w:val="00697F05"/>
    <w:rsid w:val="00697FCD"/>
    <w:rsid w:val="006A0638"/>
    <w:rsid w:val="006A1715"/>
    <w:rsid w:val="006A1843"/>
    <w:rsid w:val="006A1B28"/>
    <w:rsid w:val="006A1E16"/>
    <w:rsid w:val="006A2062"/>
    <w:rsid w:val="006A211D"/>
    <w:rsid w:val="006A2E7C"/>
    <w:rsid w:val="006A3CB8"/>
    <w:rsid w:val="006A3CCB"/>
    <w:rsid w:val="006A3D05"/>
    <w:rsid w:val="006A4239"/>
    <w:rsid w:val="006A4A14"/>
    <w:rsid w:val="006A4E21"/>
    <w:rsid w:val="006A51C2"/>
    <w:rsid w:val="006A595F"/>
    <w:rsid w:val="006A59B8"/>
    <w:rsid w:val="006A6302"/>
    <w:rsid w:val="006A6602"/>
    <w:rsid w:val="006A6A93"/>
    <w:rsid w:val="006A6BA9"/>
    <w:rsid w:val="006A700F"/>
    <w:rsid w:val="006A7ACC"/>
    <w:rsid w:val="006A7D98"/>
    <w:rsid w:val="006A7EB2"/>
    <w:rsid w:val="006B0015"/>
    <w:rsid w:val="006B0103"/>
    <w:rsid w:val="006B098A"/>
    <w:rsid w:val="006B0B59"/>
    <w:rsid w:val="006B0D86"/>
    <w:rsid w:val="006B1904"/>
    <w:rsid w:val="006B3166"/>
    <w:rsid w:val="006B31C0"/>
    <w:rsid w:val="006B3229"/>
    <w:rsid w:val="006B347C"/>
    <w:rsid w:val="006B39EF"/>
    <w:rsid w:val="006B3D3E"/>
    <w:rsid w:val="006B3E87"/>
    <w:rsid w:val="006B4141"/>
    <w:rsid w:val="006B4ABD"/>
    <w:rsid w:val="006B4CCB"/>
    <w:rsid w:val="006B4F1F"/>
    <w:rsid w:val="006B5118"/>
    <w:rsid w:val="006B5D52"/>
    <w:rsid w:val="006B5FA3"/>
    <w:rsid w:val="006B669A"/>
    <w:rsid w:val="006B786F"/>
    <w:rsid w:val="006B7B7E"/>
    <w:rsid w:val="006B7F8F"/>
    <w:rsid w:val="006C00FA"/>
    <w:rsid w:val="006C0263"/>
    <w:rsid w:val="006C046A"/>
    <w:rsid w:val="006C0B04"/>
    <w:rsid w:val="006C12C0"/>
    <w:rsid w:val="006C13AB"/>
    <w:rsid w:val="006C13DE"/>
    <w:rsid w:val="006C1D0C"/>
    <w:rsid w:val="006C1ED5"/>
    <w:rsid w:val="006C1FCC"/>
    <w:rsid w:val="006C2361"/>
    <w:rsid w:val="006C243D"/>
    <w:rsid w:val="006C29FE"/>
    <w:rsid w:val="006C2B6C"/>
    <w:rsid w:val="006C2C7D"/>
    <w:rsid w:val="006C2DC9"/>
    <w:rsid w:val="006C386C"/>
    <w:rsid w:val="006C3986"/>
    <w:rsid w:val="006C570F"/>
    <w:rsid w:val="006C5A2A"/>
    <w:rsid w:val="006C5B4E"/>
    <w:rsid w:val="006C6005"/>
    <w:rsid w:val="006C678C"/>
    <w:rsid w:val="006C6B9D"/>
    <w:rsid w:val="006C73E6"/>
    <w:rsid w:val="006C76EB"/>
    <w:rsid w:val="006C7719"/>
    <w:rsid w:val="006C7890"/>
    <w:rsid w:val="006C7C35"/>
    <w:rsid w:val="006C7F4E"/>
    <w:rsid w:val="006D01D4"/>
    <w:rsid w:val="006D0819"/>
    <w:rsid w:val="006D0B2C"/>
    <w:rsid w:val="006D0FE2"/>
    <w:rsid w:val="006D1147"/>
    <w:rsid w:val="006D11BA"/>
    <w:rsid w:val="006D1E5C"/>
    <w:rsid w:val="006D2F45"/>
    <w:rsid w:val="006D32E7"/>
    <w:rsid w:val="006D4753"/>
    <w:rsid w:val="006D4884"/>
    <w:rsid w:val="006D4950"/>
    <w:rsid w:val="006D57C3"/>
    <w:rsid w:val="006D57FF"/>
    <w:rsid w:val="006D5820"/>
    <w:rsid w:val="006D591F"/>
    <w:rsid w:val="006D5FE0"/>
    <w:rsid w:val="006D62A9"/>
    <w:rsid w:val="006D690C"/>
    <w:rsid w:val="006D6D07"/>
    <w:rsid w:val="006D7039"/>
    <w:rsid w:val="006D7606"/>
    <w:rsid w:val="006D7667"/>
    <w:rsid w:val="006D78B0"/>
    <w:rsid w:val="006E037B"/>
    <w:rsid w:val="006E1127"/>
    <w:rsid w:val="006E1A2D"/>
    <w:rsid w:val="006E1BAE"/>
    <w:rsid w:val="006E1EA0"/>
    <w:rsid w:val="006E26A0"/>
    <w:rsid w:val="006E2955"/>
    <w:rsid w:val="006E29E7"/>
    <w:rsid w:val="006E2C1D"/>
    <w:rsid w:val="006E2C91"/>
    <w:rsid w:val="006E2FEE"/>
    <w:rsid w:val="006E36FF"/>
    <w:rsid w:val="006E3FF5"/>
    <w:rsid w:val="006E48D8"/>
    <w:rsid w:val="006E518A"/>
    <w:rsid w:val="006E5DA4"/>
    <w:rsid w:val="006E6061"/>
    <w:rsid w:val="006E6A47"/>
    <w:rsid w:val="006F0217"/>
    <w:rsid w:val="006F07DB"/>
    <w:rsid w:val="006F08E6"/>
    <w:rsid w:val="006F0F6D"/>
    <w:rsid w:val="006F121D"/>
    <w:rsid w:val="006F1660"/>
    <w:rsid w:val="006F1812"/>
    <w:rsid w:val="006F1A21"/>
    <w:rsid w:val="006F1E5A"/>
    <w:rsid w:val="006F1F52"/>
    <w:rsid w:val="006F2863"/>
    <w:rsid w:val="006F294D"/>
    <w:rsid w:val="006F383F"/>
    <w:rsid w:val="006F39D1"/>
    <w:rsid w:val="006F3AED"/>
    <w:rsid w:val="006F3C3E"/>
    <w:rsid w:val="006F3F95"/>
    <w:rsid w:val="006F4C6B"/>
    <w:rsid w:val="006F52E7"/>
    <w:rsid w:val="006F543C"/>
    <w:rsid w:val="006F5C3D"/>
    <w:rsid w:val="006F6B05"/>
    <w:rsid w:val="007005DC"/>
    <w:rsid w:val="0070076A"/>
    <w:rsid w:val="00700CDF"/>
    <w:rsid w:val="007012A0"/>
    <w:rsid w:val="0070152A"/>
    <w:rsid w:val="007021A6"/>
    <w:rsid w:val="00702A2B"/>
    <w:rsid w:val="00702AA7"/>
    <w:rsid w:val="00702E12"/>
    <w:rsid w:val="00703016"/>
    <w:rsid w:val="00703366"/>
    <w:rsid w:val="00703D7B"/>
    <w:rsid w:val="00703F3B"/>
    <w:rsid w:val="00704175"/>
    <w:rsid w:val="007044B2"/>
    <w:rsid w:val="007050CB"/>
    <w:rsid w:val="00705622"/>
    <w:rsid w:val="0070590E"/>
    <w:rsid w:val="00705EB0"/>
    <w:rsid w:val="00705F04"/>
    <w:rsid w:val="007061BF"/>
    <w:rsid w:val="007063B7"/>
    <w:rsid w:val="007063F9"/>
    <w:rsid w:val="0070654E"/>
    <w:rsid w:val="007065C6"/>
    <w:rsid w:val="00706BD2"/>
    <w:rsid w:val="00707907"/>
    <w:rsid w:val="00707B62"/>
    <w:rsid w:val="00710208"/>
    <w:rsid w:val="007107F8"/>
    <w:rsid w:val="0071082B"/>
    <w:rsid w:val="0071194A"/>
    <w:rsid w:val="00711A1F"/>
    <w:rsid w:val="007125BB"/>
    <w:rsid w:val="00712B69"/>
    <w:rsid w:val="00712D32"/>
    <w:rsid w:val="00712F5B"/>
    <w:rsid w:val="007139A9"/>
    <w:rsid w:val="00713B5D"/>
    <w:rsid w:val="00713D1B"/>
    <w:rsid w:val="00713DDC"/>
    <w:rsid w:val="00714017"/>
    <w:rsid w:val="00714512"/>
    <w:rsid w:val="007145E3"/>
    <w:rsid w:val="00714BC5"/>
    <w:rsid w:val="00714CDF"/>
    <w:rsid w:val="00714F60"/>
    <w:rsid w:val="00714FC3"/>
    <w:rsid w:val="007155F0"/>
    <w:rsid w:val="00715650"/>
    <w:rsid w:val="00716AF9"/>
    <w:rsid w:val="00716B4B"/>
    <w:rsid w:val="0071723E"/>
    <w:rsid w:val="007172A2"/>
    <w:rsid w:val="00717AD4"/>
    <w:rsid w:val="00717B89"/>
    <w:rsid w:val="00717C08"/>
    <w:rsid w:val="00720416"/>
    <w:rsid w:val="00721079"/>
    <w:rsid w:val="00721083"/>
    <w:rsid w:val="00721118"/>
    <w:rsid w:val="0072131C"/>
    <w:rsid w:val="007222B2"/>
    <w:rsid w:val="00722C7C"/>
    <w:rsid w:val="00724410"/>
    <w:rsid w:val="007247C0"/>
    <w:rsid w:val="00724B0F"/>
    <w:rsid w:val="00724D0E"/>
    <w:rsid w:val="00724E60"/>
    <w:rsid w:val="00725831"/>
    <w:rsid w:val="00725B55"/>
    <w:rsid w:val="00725CE6"/>
    <w:rsid w:val="007265D3"/>
    <w:rsid w:val="007266A4"/>
    <w:rsid w:val="007273E0"/>
    <w:rsid w:val="007304C1"/>
    <w:rsid w:val="007305AF"/>
    <w:rsid w:val="00730F25"/>
    <w:rsid w:val="00731229"/>
    <w:rsid w:val="0073177A"/>
    <w:rsid w:val="007318A7"/>
    <w:rsid w:val="00731A27"/>
    <w:rsid w:val="00731B07"/>
    <w:rsid w:val="0073222A"/>
    <w:rsid w:val="00732904"/>
    <w:rsid w:val="007330D7"/>
    <w:rsid w:val="00733141"/>
    <w:rsid w:val="00733214"/>
    <w:rsid w:val="007332F0"/>
    <w:rsid w:val="0073409F"/>
    <w:rsid w:val="0073431E"/>
    <w:rsid w:val="00734B35"/>
    <w:rsid w:val="0073547A"/>
    <w:rsid w:val="00735FE1"/>
    <w:rsid w:val="007361E3"/>
    <w:rsid w:val="007361ED"/>
    <w:rsid w:val="007362D9"/>
    <w:rsid w:val="00736D76"/>
    <w:rsid w:val="0073746A"/>
    <w:rsid w:val="00737BEF"/>
    <w:rsid w:val="007405C9"/>
    <w:rsid w:val="00740888"/>
    <w:rsid w:val="00740BF5"/>
    <w:rsid w:val="007410A7"/>
    <w:rsid w:val="007415A4"/>
    <w:rsid w:val="007417BF"/>
    <w:rsid w:val="00741B9B"/>
    <w:rsid w:val="00741C7F"/>
    <w:rsid w:val="00741E42"/>
    <w:rsid w:val="007420D3"/>
    <w:rsid w:val="00742500"/>
    <w:rsid w:val="00742A85"/>
    <w:rsid w:val="00742BEB"/>
    <w:rsid w:val="00743029"/>
    <w:rsid w:val="007435B1"/>
    <w:rsid w:val="00743A43"/>
    <w:rsid w:val="0074443D"/>
    <w:rsid w:val="0074495E"/>
    <w:rsid w:val="007451D0"/>
    <w:rsid w:val="00745205"/>
    <w:rsid w:val="00745529"/>
    <w:rsid w:val="00745B1F"/>
    <w:rsid w:val="00745EBA"/>
    <w:rsid w:val="007461E6"/>
    <w:rsid w:val="00746384"/>
    <w:rsid w:val="007463F0"/>
    <w:rsid w:val="00746AFD"/>
    <w:rsid w:val="00746B33"/>
    <w:rsid w:val="007470F1"/>
    <w:rsid w:val="00747458"/>
    <w:rsid w:val="00747A6D"/>
    <w:rsid w:val="00747BB1"/>
    <w:rsid w:val="00747BE2"/>
    <w:rsid w:val="00747C26"/>
    <w:rsid w:val="00747D17"/>
    <w:rsid w:val="00747F58"/>
    <w:rsid w:val="0075070D"/>
    <w:rsid w:val="00751B7C"/>
    <w:rsid w:val="00751EF3"/>
    <w:rsid w:val="00752709"/>
    <w:rsid w:val="00752BED"/>
    <w:rsid w:val="00752CD4"/>
    <w:rsid w:val="00752F17"/>
    <w:rsid w:val="00753329"/>
    <w:rsid w:val="00753618"/>
    <w:rsid w:val="007536CE"/>
    <w:rsid w:val="0075377F"/>
    <w:rsid w:val="00753D5D"/>
    <w:rsid w:val="0075419B"/>
    <w:rsid w:val="0075431D"/>
    <w:rsid w:val="00754804"/>
    <w:rsid w:val="0075483F"/>
    <w:rsid w:val="00754AC8"/>
    <w:rsid w:val="00754F19"/>
    <w:rsid w:val="0075519C"/>
    <w:rsid w:val="007555E3"/>
    <w:rsid w:val="007556E7"/>
    <w:rsid w:val="007558CC"/>
    <w:rsid w:val="00755A85"/>
    <w:rsid w:val="00756B16"/>
    <w:rsid w:val="00756B3E"/>
    <w:rsid w:val="00757453"/>
    <w:rsid w:val="00760163"/>
    <w:rsid w:val="00760424"/>
    <w:rsid w:val="00760C0E"/>
    <w:rsid w:val="007610E1"/>
    <w:rsid w:val="00761123"/>
    <w:rsid w:val="007611FC"/>
    <w:rsid w:val="0076188D"/>
    <w:rsid w:val="00761B17"/>
    <w:rsid w:val="00761C9A"/>
    <w:rsid w:val="0076208A"/>
    <w:rsid w:val="007629F2"/>
    <w:rsid w:val="007637AB"/>
    <w:rsid w:val="007637BF"/>
    <w:rsid w:val="00763A2B"/>
    <w:rsid w:val="00763B98"/>
    <w:rsid w:val="0076418D"/>
    <w:rsid w:val="007646E8"/>
    <w:rsid w:val="007647E4"/>
    <w:rsid w:val="00765457"/>
    <w:rsid w:val="00765636"/>
    <w:rsid w:val="007656AA"/>
    <w:rsid w:val="00765736"/>
    <w:rsid w:val="00765A84"/>
    <w:rsid w:val="00765BE2"/>
    <w:rsid w:val="00765D84"/>
    <w:rsid w:val="00766A0D"/>
    <w:rsid w:val="00766BFD"/>
    <w:rsid w:val="00766F11"/>
    <w:rsid w:val="0076797D"/>
    <w:rsid w:val="00767B11"/>
    <w:rsid w:val="00767C8B"/>
    <w:rsid w:val="00767ED5"/>
    <w:rsid w:val="00767EEC"/>
    <w:rsid w:val="00770092"/>
    <w:rsid w:val="007702E9"/>
    <w:rsid w:val="007718A4"/>
    <w:rsid w:val="00772593"/>
    <w:rsid w:val="00772797"/>
    <w:rsid w:val="007728CE"/>
    <w:rsid w:val="00772BF8"/>
    <w:rsid w:val="0077306F"/>
    <w:rsid w:val="007731FB"/>
    <w:rsid w:val="007738C7"/>
    <w:rsid w:val="007739BD"/>
    <w:rsid w:val="00773B58"/>
    <w:rsid w:val="00773E74"/>
    <w:rsid w:val="0077436F"/>
    <w:rsid w:val="00774489"/>
    <w:rsid w:val="007751C3"/>
    <w:rsid w:val="007758D1"/>
    <w:rsid w:val="00775C92"/>
    <w:rsid w:val="00776230"/>
    <w:rsid w:val="00776566"/>
    <w:rsid w:val="00776BDF"/>
    <w:rsid w:val="0077763C"/>
    <w:rsid w:val="00777937"/>
    <w:rsid w:val="00777A6C"/>
    <w:rsid w:val="00777E92"/>
    <w:rsid w:val="00777FB9"/>
    <w:rsid w:val="00780125"/>
    <w:rsid w:val="00780278"/>
    <w:rsid w:val="00780B0A"/>
    <w:rsid w:val="00780BD7"/>
    <w:rsid w:val="00780DCA"/>
    <w:rsid w:val="00781F3D"/>
    <w:rsid w:val="00781F4B"/>
    <w:rsid w:val="0078247A"/>
    <w:rsid w:val="00782B5D"/>
    <w:rsid w:val="007834D0"/>
    <w:rsid w:val="00783A55"/>
    <w:rsid w:val="00783B14"/>
    <w:rsid w:val="00783B6D"/>
    <w:rsid w:val="00783C0D"/>
    <w:rsid w:val="00783DD5"/>
    <w:rsid w:val="007845F9"/>
    <w:rsid w:val="007849FD"/>
    <w:rsid w:val="00784A0B"/>
    <w:rsid w:val="00784E8C"/>
    <w:rsid w:val="00784F16"/>
    <w:rsid w:val="00784F71"/>
    <w:rsid w:val="00784F8F"/>
    <w:rsid w:val="00785402"/>
    <w:rsid w:val="00785760"/>
    <w:rsid w:val="007862AE"/>
    <w:rsid w:val="00786415"/>
    <w:rsid w:val="00786442"/>
    <w:rsid w:val="0078669A"/>
    <w:rsid w:val="00786C58"/>
    <w:rsid w:val="00786FB0"/>
    <w:rsid w:val="007870F4"/>
    <w:rsid w:val="0078736E"/>
    <w:rsid w:val="0078747C"/>
    <w:rsid w:val="00787B72"/>
    <w:rsid w:val="00787FD1"/>
    <w:rsid w:val="00790055"/>
    <w:rsid w:val="0079011D"/>
    <w:rsid w:val="00790773"/>
    <w:rsid w:val="00790BB7"/>
    <w:rsid w:val="00790D66"/>
    <w:rsid w:val="00790DCE"/>
    <w:rsid w:val="00790EAB"/>
    <w:rsid w:val="007912BC"/>
    <w:rsid w:val="0079143C"/>
    <w:rsid w:val="00791C5A"/>
    <w:rsid w:val="00791D2B"/>
    <w:rsid w:val="00791F47"/>
    <w:rsid w:val="007921B9"/>
    <w:rsid w:val="007926EF"/>
    <w:rsid w:val="00792F85"/>
    <w:rsid w:val="0079322F"/>
    <w:rsid w:val="00793A0D"/>
    <w:rsid w:val="00793C9A"/>
    <w:rsid w:val="0079473F"/>
    <w:rsid w:val="007947EE"/>
    <w:rsid w:val="00794860"/>
    <w:rsid w:val="00794BF2"/>
    <w:rsid w:val="007956A7"/>
    <w:rsid w:val="00795823"/>
    <w:rsid w:val="00795F63"/>
    <w:rsid w:val="00796391"/>
    <w:rsid w:val="00796550"/>
    <w:rsid w:val="00796C30"/>
    <w:rsid w:val="00796CBB"/>
    <w:rsid w:val="00796E97"/>
    <w:rsid w:val="0079705D"/>
    <w:rsid w:val="007973EC"/>
    <w:rsid w:val="0079750D"/>
    <w:rsid w:val="00797989"/>
    <w:rsid w:val="007979E3"/>
    <w:rsid w:val="007A04A8"/>
    <w:rsid w:val="007A0998"/>
    <w:rsid w:val="007A0A46"/>
    <w:rsid w:val="007A14D3"/>
    <w:rsid w:val="007A14E0"/>
    <w:rsid w:val="007A15B4"/>
    <w:rsid w:val="007A176D"/>
    <w:rsid w:val="007A1A2F"/>
    <w:rsid w:val="007A2266"/>
    <w:rsid w:val="007A25D5"/>
    <w:rsid w:val="007A2C26"/>
    <w:rsid w:val="007A2C3F"/>
    <w:rsid w:val="007A2DE7"/>
    <w:rsid w:val="007A2DEA"/>
    <w:rsid w:val="007A2E0F"/>
    <w:rsid w:val="007A35EA"/>
    <w:rsid w:val="007A366A"/>
    <w:rsid w:val="007A3D8F"/>
    <w:rsid w:val="007A401A"/>
    <w:rsid w:val="007A4062"/>
    <w:rsid w:val="007A44B6"/>
    <w:rsid w:val="007A46A5"/>
    <w:rsid w:val="007A4C5C"/>
    <w:rsid w:val="007A4C7E"/>
    <w:rsid w:val="007A4FFD"/>
    <w:rsid w:val="007A511F"/>
    <w:rsid w:val="007A523F"/>
    <w:rsid w:val="007A5AD5"/>
    <w:rsid w:val="007A5F27"/>
    <w:rsid w:val="007A60F3"/>
    <w:rsid w:val="007A63E6"/>
    <w:rsid w:val="007A6561"/>
    <w:rsid w:val="007A748A"/>
    <w:rsid w:val="007A7596"/>
    <w:rsid w:val="007A75F1"/>
    <w:rsid w:val="007A76E8"/>
    <w:rsid w:val="007B00E1"/>
    <w:rsid w:val="007B01F0"/>
    <w:rsid w:val="007B07F6"/>
    <w:rsid w:val="007B0C2E"/>
    <w:rsid w:val="007B1014"/>
    <w:rsid w:val="007B109A"/>
    <w:rsid w:val="007B24EE"/>
    <w:rsid w:val="007B264B"/>
    <w:rsid w:val="007B280D"/>
    <w:rsid w:val="007B2B9F"/>
    <w:rsid w:val="007B2FF7"/>
    <w:rsid w:val="007B349C"/>
    <w:rsid w:val="007B3512"/>
    <w:rsid w:val="007B3666"/>
    <w:rsid w:val="007B3F46"/>
    <w:rsid w:val="007B4249"/>
    <w:rsid w:val="007B45CF"/>
    <w:rsid w:val="007B4A72"/>
    <w:rsid w:val="007B4B16"/>
    <w:rsid w:val="007B4C4E"/>
    <w:rsid w:val="007B4E70"/>
    <w:rsid w:val="007B503F"/>
    <w:rsid w:val="007B5203"/>
    <w:rsid w:val="007B57F6"/>
    <w:rsid w:val="007B58E0"/>
    <w:rsid w:val="007B62DA"/>
    <w:rsid w:val="007B67D1"/>
    <w:rsid w:val="007B746E"/>
    <w:rsid w:val="007B797C"/>
    <w:rsid w:val="007C0074"/>
    <w:rsid w:val="007C040C"/>
    <w:rsid w:val="007C0543"/>
    <w:rsid w:val="007C0CE9"/>
    <w:rsid w:val="007C0DE9"/>
    <w:rsid w:val="007C0EBF"/>
    <w:rsid w:val="007C10B5"/>
    <w:rsid w:val="007C14A1"/>
    <w:rsid w:val="007C186A"/>
    <w:rsid w:val="007C18FF"/>
    <w:rsid w:val="007C265E"/>
    <w:rsid w:val="007C2BFE"/>
    <w:rsid w:val="007C3218"/>
    <w:rsid w:val="007C35D1"/>
    <w:rsid w:val="007C3B6A"/>
    <w:rsid w:val="007C3B7B"/>
    <w:rsid w:val="007C3FB6"/>
    <w:rsid w:val="007C416D"/>
    <w:rsid w:val="007C616B"/>
    <w:rsid w:val="007C6884"/>
    <w:rsid w:val="007C6C50"/>
    <w:rsid w:val="007C6FA4"/>
    <w:rsid w:val="007C7137"/>
    <w:rsid w:val="007C7286"/>
    <w:rsid w:val="007C7387"/>
    <w:rsid w:val="007C7710"/>
    <w:rsid w:val="007C78D5"/>
    <w:rsid w:val="007C7A91"/>
    <w:rsid w:val="007C7CB4"/>
    <w:rsid w:val="007D02E7"/>
    <w:rsid w:val="007D0BD8"/>
    <w:rsid w:val="007D13D8"/>
    <w:rsid w:val="007D152E"/>
    <w:rsid w:val="007D1D23"/>
    <w:rsid w:val="007D2627"/>
    <w:rsid w:val="007D2FF3"/>
    <w:rsid w:val="007D33A2"/>
    <w:rsid w:val="007D36E4"/>
    <w:rsid w:val="007D37F6"/>
    <w:rsid w:val="007D4002"/>
    <w:rsid w:val="007D4165"/>
    <w:rsid w:val="007D4375"/>
    <w:rsid w:val="007D4D24"/>
    <w:rsid w:val="007D5AAE"/>
    <w:rsid w:val="007D5B95"/>
    <w:rsid w:val="007D5D4A"/>
    <w:rsid w:val="007D5D86"/>
    <w:rsid w:val="007D61D5"/>
    <w:rsid w:val="007D6A2D"/>
    <w:rsid w:val="007D6DC1"/>
    <w:rsid w:val="007D720D"/>
    <w:rsid w:val="007D7636"/>
    <w:rsid w:val="007D78E3"/>
    <w:rsid w:val="007D7FB2"/>
    <w:rsid w:val="007E03FA"/>
    <w:rsid w:val="007E0973"/>
    <w:rsid w:val="007E0C89"/>
    <w:rsid w:val="007E110A"/>
    <w:rsid w:val="007E118E"/>
    <w:rsid w:val="007E16E7"/>
    <w:rsid w:val="007E1753"/>
    <w:rsid w:val="007E184B"/>
    <w:rsid w:val="007E1B9E"/>
    <w:rsid w:val="007E20B5"/>
    <w:rsid w:val="007E2396"/>
    <w:rsid w:val="007E2851"/>
    <w:rsid w:val="007E34B7"/>
    <w:rsid w:val="007E354A"/>
    <w:rsid w:val="007E3E11"/>
    <w:rsid w:val="007E3E1B"/>
    <w:rsid w:val="007E4054"/>
    <w:rsid w:val="007E4594"/>
    <w:rsid w:val="007E45F0"/>
    <w:rsid w:val="007E47BF"/>
    <w:rsid w:val="007E4C4D"/>
    <w:rsid w:val="007E4EAA"/>
    <w:rsid w:val="007E569D"/>
    <w:rsid w:val="007E580B"/>
    <w:rsid w:val="007E5849"/>
    <w:rsid w:val="007E5F08"/>
    <w:rsid w:val="007E5FD2"/>
    <w:rsid w:val="007E64DB"/>
    <w:rsid w:val="007E691B"/>
    <w:rsid w:val="007E6A5F"/>
    <w:rsid w:val="007E78A4"/>
    <w:rsid w:val="007E78DB"/>
    <w:rsid w:val="007E7CD6"/>
    <w:rsid w:val="007E7E34"/>
    <w:rsid w:val="007F01E3"/>
    <w:rsid w:val="007F0A7D"/>
    <w:rsid w:val="007F0CAE"/>
    <w:rsid w:val="007F104B"/>
    <w:rsid w:val="007F12A3"/>
    <w:rsid w:val="007F14AD"/>
    <w:rsid w:val="007F1A25"/>
    <w:rsid w:val="007F28E7"/>
    <w:rsid w:val="007F2FDD"/>
    <w:rsid w:val="007F302C"/>
    <w:rsid w:val="007F3357"/>
    <w:rsid w:val="007F376B"/>
    <w:rsid w:val="007F393D"/>
    <w:rsid w:val="007F3D4B"/>
    <w:rsid w:val="007F3EBB"/>
    <w:rsid w:val="007F3F8C"/>
    <w:rsid w:val="007F421F"/>
    <w:rsid w:val="007F45F4"/>
    <w:rsid w:val="007F47C8"/>
    <w:rsid w:val="007F5659"/>
    <w:rsid w:val="007F5BF9"/>
    <w:rsid w:val="007F5FC8"/>
    <w:rsid w:val="007F6A20"/>
    <w:rsid w:val="007F6C16"/>
    <w:rsid w:val="007F7199"/>
    <w:rsid w:val="007F71A7"/>
    <w:rsid w:val="007F7717"/>
    <w:rsid w:val="007F7806"/>
    <w:rsid w:val="007F7E4D"/>
    <w:rsid w:val="007F7FEB"/>
    <w:rsid w:val="00800783"/>
    <w:rsid w:val="00801145"/>
    <w:rsid w:val="008015B5"/>
    <w:rsid w:val="008016EB"/>
    <w:rsid w:val="00801879"/>
    <w:rsid w:val="00801E14"/>
    <w:rsid w:val="00801F7D"/>
    <w:rsid w:val="00802116"/>
    <w:rsid w:val="0080219A"/>
    <w:rsid w:val="00802200"/>
    <w:rsid w:val="0080242A"/>
    <w:rsid w:val="0080275A"/>
    <w:rsid w:val="00803A09"/>
    <w:rsid w:val="00804B7A"/>
    <w:rsid w:val="00804C93"/>
    <w:rsid w:val="00804D7F"/>
    <w:rsid w:val="00804E63"/>
    <w:rsid w:val="00805894"/>
    <w:rsid w:val="008058B6"/>
    <w:rsid w:val="00805BBB"/>
    <w:rsid w:val="008062A6"/>
    <w:rsid w:val="00806471"/>
    <w:rsid w:val="008066CE"/>
    <w:rsid w:val="00806B17"/>
    <w:rsid w:val="00806BA2"/>
    <w:rsid w:val="00806F28"/>
    <w:rsid w:val="00806F5F"/>
    <w:rsid w:val="008070B9"/>
    <w:rsid w:val="00807158"/>
    <w:rsid w:val="00807552"/>
    <w:rsid w:val="00807689"/>
    <w:rsid w:val="008076EA"/>
    <w:rsid w:val="00807DEB"/>
    <w:rsid w:val="00807E08"/>
    <w:rsid w:val="00807F8D"/>
    <w:rsid w:val="0081013A"/>
    <w:rsid w:val="00810432"/>
    <w:rsid w:val="0081076B"/>
    <w:rsid w:val="008107F1"/>
    <w:rsid w:val="008109DD"/>
    <w:rsid w:val="00811720"/>
    <w:rsid w:val="00811878"/>
    <w:rsid w:val="00811A3D"/>
    <w:rsid w:val="00811ACD"/>
    <w:rsid w:val="00811D8B"/>
    <w:rsid w:val="00812271"/>
    <w:rsid w:val="00812B30"/>
    <w:rsid w:val="00812BD4"/>
    <w:rsid w:val="00813782"/>
    <w:rsid w:val="00813BE1"/>
    <w:rsid w:val="00813E9F"/>
    <w:rsid w:val="0081413A"/>
    <w:rsid w:val="0081559F"/>
    <w:rsid w:val="00815715"/>
    <w:rsid w:val="00815FF3"/>
    <w:rsid w:val="00816073"/>
    <w:rsid w:val="008160E5"/>
    <w:rsid w:val="00816E74"/>
    <w:rsid w:val="00817DCA"/>
    <w:rsid w:val="00817FDD"/>
    <w:rsid w:val="008202E4"/>
    <w:rsid w:val="00820CE9"/>
    <w:rsid w:val="00820DE2"/>
    <w:rsid w:val="00821119"/>
    <w:rsid w:val="008212DE"/>
    <w:rsid w:val="00821F54"/>
    <w:rsid w:val="00822571"/>
    <w:rsid w:val="00822B92"/>
    <w:rsid w:val="0082310D"/>
    <w:rsid w:val="008231E4"/>
    <w:rsid w:val="0082320D"/>
    <w:rsid w:val="008232A3"/>
    <w:rsid w:val="008233AB"/>
    <w:rsid w:val="0082368E"/>
    <w:rsid w:val="00823788"/>
    <w:rsid w:val="00824146"/>
    <w:rsid w:val="008242D3"/>
    <w:rsid w:val="00824E02"/>
    <w:rsid w:val="00824FF1"/>
    <w:rsid w:val="00825579"/>
    <w:rsid w:val="008256B3"/>
    <w:rsid w:val="00825C38"/>
    <w:rsid w:val="00825F4F"/>
    <w:rsid w:val="008266E7"/>
    <w:rsid w:val="0082685B"/>
    <w:rsid w:val="00826BB0"/>
    <w:rsid w:val="00826DD5"/>
    <w:rsid w:val="008270A9"/>
    <w:rsid w:val="00827603"/>
    <w:rsid w:val="00827A4D"/>
    <w:rsid w:val="0083041D"/>
    <w:rsid w:val="008307A0"/>
    <w:rsid w:val="00830A38"/>
    <w:rsid w:val="00830A8A"/>
    <w:rsid w:val="00830C56"/>
    <w:rsid w:val="00831322"/>
    <w:rsid w:val="00831367"/>
    <w:rsid w:val="008316BD"/>
    <w:rsid w:val="00831F53"/>
    <w:rsid w:val="00832B85"/>
    <w:rsid w:val="00832C5B"/>
    <w:rsid w:val="00832DF4"/>
    <w:rsid w:val="00833174"/>
    <w:rsid w:val="00833303"/>
    <w:rsid w:val="00833367"/>
    <w:rsid w:val="008333D7"/>
    <w:rsid w:val="0083374E"/>
    <w:rsid w:val="0083375C"/>
    <w:rsid w:val="00833BF3"/>
    <w:rsid w:val="00834A18"/>
    <w:rsid w:val="008356B3"/>
    <w:rsid w:val="0083599F"/>
    <w:rsid w:val="00835BEB"/>
    <w:rsid w:val="00835E8C"/>
    <w:rsid w:val="00836220"/>
    <w:rsid w:val="00836561"/>
    <w:rsid w:val="008368F4"/>
    <w:rsid w:val="008371CC"/>
    <w:rsid w:val="0084059A"/>
    <w:rsid w:val="0084070F"/>
    <w:rsid w:val="00840B0E"/>
    <w:rsid w:val="00840FF3"/>
    <w:rsid w:val="008410DB"/>
    <w:rsid w:val="008414BA"/>
    <w:rsid w:val="00841CFA"/>
    <w:rsid w:val="00842178"/>
    <w:rsid w:val="00842A3C"/>
    <w:rsid w:val="0084310F"/>
    <w:rsid w:val="00843872"/>
    <w:rsid w:val="00843B02"/>
    <w:rsid w:val="00843C18"/>
    <w:rsid w:val="00843D2F"/>
    <w:rsid w:val="00843D62"/>
    <w:rsid w:val="00843E9E"/>
    <w:rsid w:val="00844120"/>
    <w:rsid w:val="008449C0"/>
    <w:rsid w:val="00845484"/>
    <w:rsid w:val="0084573D"/>
    <w:rsid w:val="00845B91"/>
    <w:rsid w:val="00845CC6"/>
    <w:rsid w:val="00845E86"/>
    <w:rsid w:val="00846645"/>
    <w:rsid w:val="00846E4F"/>
    <w:rsid w:val="0084796E"/>
    <w:rsid w:val="008501CE"/>
    <w:rsid w:val="00850288"/>
    <w:rsid w:val="0085045C"/>
    <w:rsid w:val="00850A45"/>
    <w:rsid w:val="00850B25"/>
    <w:rsid w:val="008514DC"/>
    <w:rsid w:val="00851AA4"/>
    <w:rsid w:val="00851E99"/>
    <w:rsid w:val="008521CB"/>
    <w:rsid w:val="008531D1"/>
    <w:rsid w:val="0085344B"/>
    <w:rsid w:val="00853649"/>
    <w:rsid w:val="008536FC"/>
    <w:rsid w:val="008537B8"/>
    <w:rsid w:val="00853AC2"/>
    <w:rsid w:val="00853D59"/>
    <w:rsid w:val="008548BD"/>
    <w:rsid w:val="008549E0"/>
    <w:rsid w:val="00854C3B"/>
    <w:rsid w:val="00854E57"/>
    <w:rsid w:val="00855134"/>
    <w:rsid w:val="00855236"/>
    <w:rsid w:val="0085526C"/>
    <w:rsid w:val="00855526"/>
    <w:rsid w:val="00855977"/>
    <w:rsid w:val="008559A6"/>
    <w:rsid w:val="00855B0B"/>
    <w:rsid w:val="00855B2F"/>
    <w:rsid w:val="00855D7A"/>
    <w:rsid w:val="00856016"/>
    <w:rsid w:val="00856099"/>
    <w:rsid w:val="008562FF"/>
    <w:rsid w:val="00856351"/>
    <w:rsid w:val="00856812"/>
    <w:rsid w:val="008568E5"/>
    <w:rsid w:val="00856E15"/>
    <w:rsid w:val="0085772D"/>
    <w:rsid w:val="00857CDF"/>
    <w:rsid w:val="00857CFA"/>
    <w:rsid w:val="008601BC"/>
    <w:rsid w:val="00860641"/>
    <w:rsid w:val="00860716"/>
    <w:rsid w:val="00860741"/>
    <w:rsid w:val="00860DC3"/>
    <w:rsid w:val="00861081"/>
    <w:rsid w:val="00861147"/>
    <w:rsid w:val="0086122F"/>
    <w:rsid w:val="00861285"/>
    <w:rsid w:val="008612EF"/>
    <w:rsid w:val="008613AA"/>
    <w:rsid w:val="00861AB3"/>
    <w:rsid w:val="00861AD0"/>
    <w:rsid w:val="00862454"/>
    <w:rsid w:val="00862D4B"/>
    <w:rsid w:val="00863103"/>
    <w:rsid w:val="00863D34"/>
    <w:rsid w:val="008647DC"/>
    <w:rsid w:val="0086492E"/>
    <w:rsid w:val="00864E53"/>
    <w:rsid w:val="008650E3"/>
    <w:rsid w:val="00865340"/>
    <w:rsid w:val="0086582B"/>
    <w:rsid w:val="00865BE4"/>
    <w:rsid w:val="00865C25"/>
    <w:rsid w:val="00865FC9"/>
    <w:rsid w:val="008661D6"/>
    <w:rsid w:val="00866ABD"/>
    <w:rsid w:val="00867001"/>
    <w:rsid w:val="00867158"/>
    <w:rsid w:val="008671C9"/>
    <w:rsid w:val="00870020"/>
    <w:rsid w:val="00870067"/>
    <w:rsid w:val="0087006D"/>
    <w:rsid w:val="00870150"/>
    <w:rsid w:val="008704ED"/>
    <w:rsid w:val="00870B56"/>
    <w:rsid w:val="00870BCB"/>
    <w:rsid w:val="00870DF7"/>
    <w:rsid w:val="00870E53"/>
    <w:rsid w:val="00871591"/>
    <w:rsid w:val="008718F3"/>
    <w:rsid w:val="008720C8"/>
    <w:rsid w:val="0087224C"/>
    <w:rsid w:val="00872556"/>
    <w:rsid w:val="00873349"/>
    <w:rsid w:val="008737AC"/>
    <w:rsid w:val="0087456D"/>
    <w:rsid w:val="008746E1"/>
    <w:rsid w:val="00874A15"/>
    <w:rsid w:val="0087563B"/>
    <w:rsid w:val="00875825"/>
    <w:rsid w:val="00875883"/>
    <w:rsid w:val="00875B87"/>
    <w:rsid w:val="00875B8C"/>
    <w:rsid w:val="0087627F"/>
    <w:rsid w:val="00876C83"/>
    <w:rsid w:val="00876EC9"/>
    <w:rsid w:val="00876F91"/>
    <w:rsid w:val="00876FE7"/>
    <w:rsid w:val="0087770A"/>
    <w:rsid w:val="008801D5"/>
    <w:rsid w:val="00880978"/>
    <w:rsid w:val="00880D9A"/>
    <w:rsid w:val="00881190"/>
    <w:rsid w:val="00881403"/>
    <w:rsid w:val="0088165B"/>
    <w:rsid w:val="00882856"/>
    <w:rsid w:val="00882B41"/>
    <w:rsid w:val="00883AC7"/>
    <w:rsid w:val="00883AE4"/>
    <w:rsid w:val="00884061"/>
    <w:rsid w:val="0088408E"/>
    <w:rsid w:val="00884A50"/>
    <w:rsid w:val="00884BDB"/>
    <w:rsid w:val="00884F5A"/>
    <w:rsid w:val="008851E7"/>
    <w:rsid w:val="008852BB"/>
    <w:rsid w:val="00885E51"/>
    <w:rsid w:val="008863FF"/>
    <w:rsid w:val="00886BEF"/>
    <w:rsid w:val="00887683"/>
    <w:rsid w:val="00887795"/>
    <w:rsid w:val="00887818"/>
    <w:rsid w:val="00887D9B"/>
    <w:rsid w:val="0089013A"/>
    <w:rsid w:val="008901FE"/>
    <w:rsid w:val="008913CB"/>
    <w:rsid w:val="00891AD3"/>
    <w:rsid w:val="00891B89"/>
    <w:rsid w:val="00891CCC"/>
    <w:rsid w:val="008927A4"/>
    <w:rsid w:val="008930D1"/>
    <w:rsid w:val="008932B0"/>
    <w:rsid w:val="0089388B"/>
    <w:rsid w:val="00893F23"/>
    <w:rsid w:val="008945D7"/>
    <w:rsid w:val="0089480C"/>
    <w:rsid w:val="00894849"/>
    <w:rsid w:val="00894B1E"/>
    <w:rsid w:val="00894C6F"/>
    <w:rsid w:val="00895A59"/>
    <w:rsid w:val="00895C00"/>
    <w:rsid w:val="0089606D"/>
    <w:rsid w:val="0089685D"/>
    <w:rsid w:val="0089696E"/>
    <w:rsid w:val="00896D5D"/>
    <w:rsid w:val="00896F2A"/>
    <w:rsid w:val="00897AC7"/>
    <w:rsid w:val="00897C4B"/>
    <w:rsid w:val="008A0123"/>
    <w:rsid w:val="008A0693"/>
    <w:rsid w:val="008A081D"/>
    <w:rsid w:val="008A0A5E"/>
    <w:rsid w:val="008A0E2A"/>
    <w:rsid w:val="008A1049"/>
    <w:rsid w:val="008A110A"/>
    <w:rsid w:val="008A152A"/>
    <w:rsid w:val="008A157B"/>
    <w:rsid w:val="008A1D63"/>
    <w:rsid w:val="008A27F4"/>
    <w:rsid w:val="008A2E02"/>
    <w:rsid w:val="008A3068"/>
    <w:rsid w:val="008A3C17"/>
    <w:rsid w:val="008A3D1D"/>
    <w:rsid w:val="008A4065"/>
    <w:rsid w:val="008A43D4"/>
    <w:rsid w:val="008A454C"/>
    <w:rsid w:val="008A4A13"/>
    <w:rsid w:val="008A4A93"/>
    <w:rsid w:val="008A4BDC"/>
    <w:rsid w:val="008A52E9"/>
    <w:rsid w:val="008A5557"/>
    <w:rsid w:val="008A56D0"/>
    <w:rsid w:val="008A5D77"/>
    <w:rsid w:val="008A601C"/>
    <w:rsid w:val="008A6234"/>
    <w:rsid w:val="008A726F"/>
    <w:rsid w:val="008B0315"/>
    <w:rsid w:val="008B09D6"/>
    <w:rsid w:val="008B1474"/>
    <w:rsid w:val="008B1497"/>
    <w:rsid w:val="008B1929"/>
    <w:rsid w:val="008B1CBF"/>
    <w:rsid w:val="008B2BCD"/>
    <w:rsid w:val="008B2E0D"/>
    <w:rsid w:val="008B3137"/>
    <w:rsid w:val="008B34BA"/>
    <w:rsid w:val="008B36FF"/>
    <w:rsid w:val="008B374F"/>
    <w:rsid w:val="008B3986"/>
    <w:rsid w:val="008B3AFD"/>
    <w:rsid w:val="008B3B4B"/>
    <w:rsid w:val="008B3BBD"/>
    <w:rsid w:val="008B3ED3"/>
    <w:rsid w:val="008B429C"/>
    <w:rsid w:val="008B4395"/>
    <w:rsid w:val="008B468A"/>
    <w:rsid w:val="008B46E2"/>
    <w:rsid w:val="008B4BE4"/>
    <w:rsid w:val="008B4E81"/>
    <w:rsid w:val="008B5C1C"/>
    <w:rsid w:val="008B65A1"/>
    <w:rsid w:val="008B6C1C"/>
    <w:rsid w:val="008B733E"/>
    <w:rsid w:val="008B74FB"/>
    <w:rsid w:val="008B7620"/>
    <w:rsid w:val="008B7904"/>
    <w:rsid w:val="008C001D"/>
    <w:rsid w:val="008C0EA0"/>
    <w:rsid w:val="008C0F20"/>
    <w:rsid w:val="008C10C1"/>
    <w:rsid w:val="008C10D5"/>
    <w:rsid w:val="008C1302"/>
    <w:rsid w:val="008C151E"/>
    <w:rsid w:val="008C1A9F"/>
    <w:rsid w:val="008C1E2A"/>
    <w:rsid w:val="008C2471"/>
    <w:rsid w:val="008C38A4"/>
    <w:rsid w:val="008C3ABB"/>
    <w:rsid w:val="008C3C53"/>
    <w:rsid w:val="008C409D"/>
    <w:rsid w:val="008C4256"/>
    <w:rsid w:val="008C4441"/>
    <w:rsid w:val="008C45E7"/>
    <w:rsid w:val="008C4769"/>
    <w:rsid w:val="008C4861"/>
    <w:rsid w:val="008C4AB8"/>
    <w:rsid w:val="008C5362"/>
    <w:rsid w:val="008C5BE8"/>
    <w:rsid w:val="008C5CC0"/>
    <w:rsid w:val="008C5DEA"/>
    <w:rsid w:val="008C5F00"/>
    <w:rsid w:val="008C612E"/>
    <w:rsid w:val="008C61CE"/>
    <w:rsid w:val="008C6495"/>
    <w:rsid w:val="008C65B2"/>
    <w:rsid w:val="008C67E5"/>
    <w:rsid w:val="008C6DDE"/>
    <w:rsid w:val="008D04CE"/>
    <w:rsid w:val="008D0FB5"/>
    <w:rsid w:val="008D111F"/>
    <w:rsid w:val="008D1E4D"/>
    <w:rsid w:val="008D282C"/>
    <w:rsid w:val="008D28A3"/>
    <w:rsid w:val="008D354C"/>
    <w:rsid w:val="008D3B27"/>
    <w:rsid w:val="008D3D4C"/>
    <w:rsid w:val="008D3E93"/>
    <w:rsid w:val="008D417D"/>
    <w:rsid w:val="008D4CD5"/>
    <w:rsid w:val="008D4F05"/>
    <w:rsid w:val="008D5630"/>
    <w:rsid w:val="008D589F"/>
    <w:rsid w:val="008D59ED"/>
    <w:rsid w:val="008D5A0A"/>
    <w:rsid w:val="008D5DF4"/>
    <w:rsid w:val="008D5E4A"/>
    <w:rsid w:val="008D5F06"/>
    <w:rsid w:val="008D620B"/>
    <w:rsid w:val="008D703B"/>
    <w:rsid w:val="008D7101"/>
    <w:rsid w:val="008D7198"/>
    <w:rsid w:val="008D7AB8"/>
    <w:rsid w:val="008E0607"/>
    <w:rsid w:val="008E0AF2"/>
    <w:rsid w:val="008E0CC4"/>
    <w:rsid w:val="008E19FC"/>
    <w:rsid w:val="008E1BE0"/>
    <w:rsid w:val="008E1E85"/>
    <w:rsid w:val="008E22D3"/>
    <w:rsid w:val="008E311D"/>
    <w:rsid w:val="008E3DCE"/>
    <w:rsid w:val="008E4034"/>
    <w:rsid w:val="008E424B"/>
    <w:rsid w:val="008E44DD"/>
    <w:rsid w:val="008E45B6"/>
    <w:rsid w:val="008E4BD7"/>
    <w:rsid w:val="008E4F45"/>
    <w:rsid w:val="008E50BA"/>
    <w:rsid w:val="008E571E"/>
    <w:rsid w:val="008E595A"/>
    <w:rsid w:val="008E67B4"/>
    <w:rsid w:val="008E6A61"/>
    <w:rsid w:val="008E6B86"/>
    <w:rsid w:val="008E6CB0"/>
    <w:rsid w:val="008E714F"/>
    <w:rsid w:val="008E731B"/>
    <w:rsid w:val="008E73FF"/>
    <w:rsid w:val="008E7819"/>
    <w:rsid w:val="008E79FE"/>
    <w:rsid w:val="008E7D86"/>
    <w:rsid w:val="008F021E"/>
    <w:rsid w:val="008F045C"/>
    <w:rsid w:val="008F047A"/>
    <w:rsid w:val="008F069B"/>
    <w:rsid w:val="008F10ED"/>
    <w:rsid w:val="008F1401"/>
    <w:rsid w:val="008F169A"/>
    <w:rsid w:val="008F1B44"/>
    <w:rsid w:val="008F1C68"/>
    <w:rsid w:val="008F1CEC"/>
    <w:rsid w:val="008F1DB4"/>
    <w:rsid w:val="008F1E99"/>
    <w:rsid w:val="008F211D"/>
    <w:rsid w:val="008F26DC"/>
    <w:rsid w:val="008F27F4"/>
    <w:rsid w:val="008F2A33"/>
    <w:rsid w:val="008F2B80"/>
    <w:rsid w:val="008F2CCC"/>
    <w:rsid w:val="008F362B"/>
    <w:rsid w:val="008F3879"/>
    <w:rsid w:val="008F3C47"/>
    <w:rsid w:val="008F3E85"/>
    <w:rsid w:val="008F3F54"/>
    <w:rsid w:val="008F46E5"/>
    <w:rsid w:val="008F5171"/>
    <w:rsid w:val="008F56A7"/>
    <w:rsid w:val="008F5D1A"/>
    <w:rsid w:val="008F5DAC"/>
    <w:rsid w:val="008F60DE"/>
    <w:rsid w:val="008F64B2"/>
    <w:rsid w:val="008F663E"/>
    <w:rsid w:val="008F6751"/>
    <w:rsid w:val="008F7824"/>
    <w:rsid w:val="008F7895"/>
    <w:rsid w:val="008F7AE3"/>
    <w:rsid w:val="008F7BB8"/>
    <w:rsid w:val="008F7E9F"/>
    <w:rsid w:val="008F7FAA"/>
    <w:rsid w:val="00900966"/>
    <w:rsid w:val="00900AF2"/>
    <w:rsid w:val="00900E77"/>
    <w:rsid w:val="00901520"/>
    <w:rsid w:val="00901A0F"/>
    <w:rsid w:val="00901A1A"/>
    <w:rsid w:val="00902B8E"/>
    <w:rsid w:val="00902C45"/>
    <w:rsid w:val="00903752"/>
    <w:rsid w:val="0090428E"/>
    <w:rsid w:val="0090457E"/>
    <w:rsid w:val="00904EF9"/>
    <w:rsid w:val="00905EC9"/>
    <w:rsid w:val="00906351"/>
    <w:rsid w:val="00906699"/>
    <w:rsid w:val="009075DB"/>
    <w:rsid w:val="009078A9"/>
    <w:rsid w:val="009078AB"/>
    <w:rsid w:val="00907EB2"/>
    <w:rsid w:val="00910001"/>
    <w:rsid w:val="00910A13"/>
    <w:rsid w:val="00910AB0"/>
    <w:rsid w:val="009112D7"/>
    <w:rsid w:val="009114C6"/>
    <w:rsid w:val="009116AA"/>
    <w:rsid w:val="00911C0C"/>
    <w:rsid w:val="00911CDD"/>
    <w:rsid w:val="00911E80"/>
    <w:rsid w:val="00911E9C"/>
    <w:rsid w:val="00911E9F"/>
    <w:rsid w:val="009120D1"/>
    <w:rsid w:val="0091235D"/>
    <w:rsid w:val="009128AC"/>
    <w:rsid w:val="00912A39"/>
    <w:rsid w:val="00913544"/>
    <w:rsid w:val="0091366E"/>
    <w:rsid w:val="0091373E"/>
    <w:rsid w:val="00914365"/>
    <w:rsid w:val="0091444C"/>
    <w:rsid w:val="009151C1"/>
    <w:rsid w:val="009151F8"/>
    <w:rsid w:val="00915412"/>
    <w:rsid w:val="009156BD"/>
    <w:rsid w:val="0091580D"/>
    <w:rsid w:val="00915EC9"/>
    <w:rsid w:val="0091604C"/>
    <w:rsid w:val="0091656C"/>
    <w:rsid w:val="009165B0"/>
    <w:rsid w:val="009168A8"/>
    <w:rsid w:val="00917273"/>
    <w:rsid w:val="00917FF2"/>
    <w:rsid w:val="0092018F"/>
    <w:rsid w:val="009202AA"/>
    <w:rsid w:val="009210DA"/>
    <w:rsid w:val="00921629"/>
    <w:rsid w:val="00921C20"/>
    <w:rsid w:val="00921D78"/>
    <w:rsid w:val="0092215C"/>
    <w:rsid w:val="00922433"/>
    <w:rsid w:val="0092260E"/>
    <w:rsid w:val="009227C9"/>
    <w:rsid w:val="009228F4"/>
    <w:rsid w:val="00922999"/>
    <w:rsid w:val="00922C24"/>
    <w:rsid w:val="00923618"/>
    <w:rsid w:val="00923AA5"/>
    <w:rsid w:val="00923B20"/>
    <w:rsid w:val="00923CD3"/>
    <w:rsid w:val="009240FE"/>
    <w:rsid w:val="00924117"/>
    <w:rsid w:val="0092466E"/>
    <w:rsid w:val="00924955"/>
    <w:rsid w:val="00924E72"/>
    <w:rsid w:val="00925537"/>
    <w:rsid w:val="00925959"/>
    <w:rsid w:val="00925AA1"/>
    <w:rsid w:val="00925D2D"/>
    <w:rsid w:val="00926110"/>
    <w:rsid w:val="0092664E"/>
    <w:rsid w:val="009267E4"/>
    <w:rsid w:val="00926A44"/>
    <w:rsid w:val="00926BD6"/>
    <w:rsid w:val="00926CA3"/>
    <w:rsid w:val="00926D15"/>
    <w:rsid w:val="00926DBC"/>
    <w:rsid w:val="00926FBA"/>
    <w:rsid w:val="00927502"/>
    <w:rsid w:val="00927D0E"/>
    <w:rsid w:val="00927E3A"/>
    <w:rsid w:val="00930AD3"/>
    <w:rsid w:val="00930B54"/>
    <w:rsid w:val="00930CC7"/>
    <w:rsid w:val="00930F46"/>
    <w:rsid w:val="009310E2"/>
    <w:rsid w:val="00931594"/>
    <w:rsid w:val="009316DC"/>
    <w:rsid w:val="0093176F"/>
    <w:rsid w:val="00932253"/>
    <w:rsid w:val="00932484"/>
    <w:rsid w:val="00932DF6"/>
    <w:rsid w:val="00932E06"/>
    <w:rsid w:val="00932ED0"/>
    <w:rsid w:val="00932F4D"/>
    <w:rsid w:val="00933188"/>
    <w:rsid w:val="009339DB"/>
    <w:rsid w:val="00933DDC"/>
    <w:rsid w:val="0093433A"/>
    <w:rsid w:val="00934757"/>
    <w:rsid w:val="00934D5C"/>
    <w:rsid w:val="009354E7"/>
    <w:rsid w:val="00935843"/>
    <w:rsid w:val="00935920"/>
    <w:rsid w:val="00935AEB"/>
    <w:rsid w:val="0093626C"/>
    <w:rsid w:val="009362CF"/>
    <w:rsid w:val="0093653A"/>
    <w:rsid w:val="00936B65"/>
    <w:rsid w:val="009370D1"/>
    <w:rsid w:val="009374B8"/>
    <w:rsid w:val="00937556"/>
    <w:rsid w:val="00937697"/>
    <w:rsid w:val="009379E4"/>
    <w:rsid w:val="00937C5E"/>
    <w:rsid w:val="00937DAB"/>
    <w:rsid w:val="00937EE7"/>
    <w:rsid w:val="0094034E"/>
    <w:rsid w:val="009408DA"/>
    <w:rsid w:val="00940ACE"/>
    <w:rsid w:val="00940DCC"/>
    <w:rsid w:val="00940F83"/>
    <w:rsid w:val="00941184"/>
    <w:rsid w:val="00941865"/>
    <w:rsid w:val="00941E1B"/>
    <w:rsid w:val="00942038"/>
    <w:rsid w:val="009420FA"/>
    <w:rsid w:val="009428B9"/>
    <w:rsid w:val="009429D2"/>
    <w:rsid w:val="00942E53"/>
    <w:rsid w:val="00942F4A"/>
    <w:rsid w:val="00943081"/>
    <w:rsid w:val="00943256"/>
    <w:rsid w:val="00943467"/>
    <w:rsid w:val="0094350A"/>
    <w:rsid w:val="00943A8B"/>
    <w:rsid w:val="00943FA1"/>
    <w:rsid w:val="009441F3"/>
    <w:rsid w:val="0094431E"/>
    <w:rsid w:val="00944360"/>
    <w:rsid w:val="009449C9"/>
    <w:rsid w:val="0094518A"/>
    <w:rsid w:val="0094575A"/>
    <w:rsid w:val="00946543"/>
    <w:rsid w:val="009467B2"/>
    <w:rsid w:val="00946CEE"/>
    <w:rsid w:val="00946F24"/>
    <w:rsid w:val="00947417"/>
    <w:rsid w:val="00947A7F"/>
    <w:rsid w:val="00947B86"/>
    <w:rsid w:val="009509E1"/>
    <w:rsid w:val="00950AC5"/>
    <w:rsid w:val="00950B2C"/>
    <w:rsid w:val="00950B2E"/>
    <w:rsid w:val="00950B51"/>
    <w:rsid w:val="00951323"/>
    <w:rsid w:val="00951A72"/>
    <w:rsid w:val="00951B7B"/>
    <w:rsid w:val="00951C16"/>
    <w:rsid w:val="0095221F"/>
    <w:rsid w:val="00952503"/>
    <w:rsid w:val="00952665"/>
    <w:rsid w:val="00952A27"/>
    <w:rsid w:val="00952E17"/>
    <w:rsid w:val="00953055"/>
    <w:rsid w:val="00953D8B"/>
    <w:rsid w:val="009545EC"/>
    <w:rsid w:val="0095489D"/>
    <w:rsid w:val="00954C43"/>
    <w:rsid w:val="00954F47"/>
    <w:rsid w:val="0095559C"/>
    <w:rsid w:val="009562A4"/>
    <w:rsid w:val="00956953"/>
    <w:rsid w:val="00956EDE"/>
    <w:rsid w:val="009570AA"/>
    <w:rsid w:val="0095736D"/>
    <w:rsid w:val="009573B8"/>
    <w:rsid w:val="00957678"/>
    <w:rsid w:val="00957C82"/>
    <w:rsid w:val="00960374"/>
    <w:rsid w:val="009603B6"/>
    <w:rsid w:val="0096106E"/>
    <w:rsid w:val="009614D9"/>
    <w:rsid w:val="00961624"/>
    <w:rsid w:val="00961843"/>
    <w:rsid w:val="00961BF5"/>
    <w:rsid w:val="00961F03"/>
    <w:rsid w:val="0096206B"/>
    <w:rsid w:val="0096220B"/>
    <w:rsid w:val="0096288E"/>
    <w:rsid w:val="0096292A"/>
    <w:rsid w:val="009629E2"/>
    <w:rsid w:val="00962CCB"/>
    <w:rsid w:val="00962DDB"/>
    <w:rsid w:val="00962FF1"/>
    <w:rsid w:val="00963310"/>
    <w:rsid w:val="0096407F"/>
    <w:rsid w:val="0096439F"/>
    <w:rsid w:val="00964DCB"/>
    <w:rsid w:val="009656EA"/>
    <w:rsid w:val="009657CE"/>
    <w:rsid w:val="00965850"/>
    <w:rsid w:val="009663D9"/>
    <w:rsid w:val="00966A27"/>
    <w:rsid w:val="00966A3B"/>
    <w:rsid w:val="00966E22"/>
    <w:rsid w:val="00966FF7"/>
    <w:rsid w:val="0096744B"/>
    <w:rsid w:val="00967CEC"/>
    <w:rsid w:val="00967F4F"/>
    <w:rsid w:val="00970367"/>
    <w:rsid w:val="00970461"/>
    <w:rsid w:val="00970878"/>
    <w:rsid w:val="00970C89"/>
    <w:rsid w:val="00971126"/>
    <w:rsid w:val="009712A0"/>
    <w:rsid w:val="00971476"/>
    <w:rsid w:val="00971535"/>
    <w:rsid w:val="009716F3"/>
    <w:rsid w:val="00971896"/>
    <w:rsid w:val="0097233D"/>
    <w:rsid w:val="009728E6"/>
    <w:rsid w:val="00972D46"/>
    <w:rsid w:val="009735ED"/>
    <w:rsid w:val="0097361D"/>
    <w:rsid w:val="00973939"/>
    <w:rsid w:val="00973D5E"/>
    <w:rsid w:val="0097421D"/>
    <w:rsid w:val="00974617"/>
    <w:rsid w:val="00974E33"/>
    <w:rsid w:val="0097563A"/>
    <w:rsid w:val="0097610E"/>
    <w:rsid w:val="009763BC"/>
    <w:rsid w:val="0097679A"/>
    <w:rsid w:val="00976F42"/>
    <w:rsid w:val="009776E5"/>
    <w:rsid w:val="0097799F"/>
    <w:rsid w:val="00977ADD"/>
    <w:rsid w:val="0098037F"/>
    <w:rsid w:val="00980F68"/>
    <w:rsid w:val="009814CA"/>
    <w:rsid w:val="00981DD3"/>
    <w:rsid w:val="009820B9"/>
    <w:rsid w:val="00982819"/>
    <w:rsid w:val="00982A2F"/>
    <w:rsid w:val="00983040"/>
    <w:rsid w:val="009831AB"/>
    <w:rsid w:val="0098338C"/>
    <w:rsid w:val="00983B72"/>
    <w:rsid w:val="00983FEC"/>
    <w:rsid w:val="0098445D"/>
    <w:rsid w:val="00985195"/>
    <w:rsid w:val="009862A8"/>
    <w:rsid w:val="00986373"/>
    <w:rsid w:val="0098661A"/>
    <w:rsid w:val="009868B1"/>
    <w:rsid w:val="00986E20"/>
    <w:rsid w:val="00986E8A"/>
    <w:rsid w:val="009870A9"/>
    <w:rsid w:val="00987341"/>
    <w:rsid w:val="00987A9D"/>
    <w:rsid w:val="00987CF3"/>
    <w:rsid w:val="00990967"/>
    <w:rsid w:val="00990B26"/>
    <w:rsid w:val="00990B58"/>
    <w:rsid w:val="00990BC4"/>
    <w:rsid w:val="00991335"/>
    <w:rsid w:val="0099147A"/>
    <w:rsid w:val="00991B18"/>
    <w:rsid w:val="00991B94"/>
    <w:rsid w:val="00991C14"/>
    <w:rsid w:val="009920B8"/>
    <w:rsid w:val="009921C3"/>
    <w:rsid w:val="00992A45"/>
    <w:rsid w:val="00992E1A"/>
    <w:rsid w:val="009935FD"/>
    <w:rsid w:val="00993794"/>
    <w:rsid w:val="0099386B"/>
    <w:rsid w:val="0099399D"/>
    <w:rsid w:val="00993B03"/>
    <w:rsid w:val="00993E87"/>
    <w:rsid w:val="00993F58"/>
    <w:rsid w:val="00995823"/>
    <w:rsid w:val="00995A0B"/>
    <w:rsid w:val="00995A38"/>
    <w:rsid w:val="00995D2C"/>
    <w:rsid w:val="009977E4"/>
    <w:rsid w:val="00997870"/>
    <w:rsid w:val="00997A4E"/>
    <w:rsid w:val="009A0372"/>
    <w:rsid w:val="009A09CB"/>
    <w:rsid w:val="009A0A10"/>
    <w:rsid w:val="009A0AA8"/>
    <w:rsid w:val="009A0BB8"/>
    <w:rsid w:val="009A0EA7"/>
    <w:rsid w:val="009A0F50"/>
    <w:rsid w:val="009A110D"/>
    <w:rsid w:val="009A2E61"/>
    <w:rsid w:val="009A2E70"/>
    <w:rsid w:val="009A32F7"/>
    <w:rsid w:val="009A37F8"/>
    <w:rsid w:val="009A3EDC"/>
    <w:rsid w:val="009A3F65"/>
    <w:rsid w:val="009A40EC"/>
    <w:rsid w:val="009A4493"/>
    <w:rsid w:val="009A473E"/>
    <w:rsid w:val="009A4B9D"/>
    <w:rsid w:val="009A5195"/>
    <w:rsid w:val="009A539E"/>
    <w:rsid w:val="009A569C"/>
    <w:rsid w:val="009A5A1D"/>
    <w:rsid w:val="009A6080"/>
    <w:rsid w:val="009A6092"/>
    <w:rsid w:val="009A6263"/>
    <w:rsid w:val="009A62A1"/>
    <w:rsid w:val="009A62B9"/>
    <w:rsid w:val="009A631A"/>
    <w:rsid w:val="009A67AE"/>
    <w:rsid w:val="009A71B7"/>
    <w:rsid w:val="009A75CF"/>
    <w:rsid w:val="009A7791"/>
    <w:rsid w:val="009B0292"/>
    <w:rsid w:val="009B0438"/>
    <w:rsid w:val="009B06B9"/>
    <w:rsid w:val="009B0EAD"/>
    <w:rsid w:val="009B1425"/>
    <w:rsid w:val="009B1CC7"/>
    <w:rsid w:val="009B1E91"/>
    <w:rsid w:val="009B1FB9"/>
    <w:rsid w:val="009B22AA"/>
    <w:rsid w:val="009B22E8"/>
    <w:rsid w:val="009B2C76"/>
    <w:rsid w:val="009B2F6D"/>
    <w:rsid w:val="009B3D79"/>
    <w:rsid w:val="009B4358"/>
    <w:rsid w:val="009B46C5"/>
    <w:rsid w:val="009B4939"/>
    <w:rsid w:val="009B5255"/>
    <w:rsid w:val="009B526A"/>
    <w:rsid w:val="009B53CE"/>
    <w:rsid w:val="009B53D5"/>
    <w:rsid w:val="009B5452"/>
    <w:rsid w:val="009B5BA5"/>
    <w:rsid w:val="009B5E49"/>
    <w:rsid w:val="009B61F3"/>
    <w:rsid w:val="009B6514"/>
    <w:rsid w:val="009B66A3"/>
    <w:rsid w:val="009B66FF"/>
    <w:rsid w:val="009B7449"/>
    <w:rsid w:val="009B747E"/>
    <w:rsid w:val="009B7536"/>
    <w:rsid w:val="009B7633"/>
    <w:rsid w:val="009B7C5B"/>
    <w:rsid w:val="009C0750"/>
    <w:rsid w:val="009C0860"/>
    <w:rsid w:val="009C0BA6"/>
    <w:rsid w:val="009C0D96"/>
    <w:rsid w:val="009C119F"/>
    <w:rsid w:val="009C11B1"/>
    <w:rsid w:val="009C1646"/>
    <w:rsid w:val="009C1700"/>
    <w:rsid w:val="009C1BAE"/>
    <w:rsid w:val="009C1E61"/>
    <w:rsid w:val="009C256B"/>
    <w:rsid w:val="009C2924"/>
    <w:rsid w:val="009C294F"/>
    <w:rsid w:val="009C34FE"/>
    <w:rsid w:val="009C3A59"/>
    <w:rsid w:val="009C3B01"/>
    <w:rsid w:val="009C3EDB"/>
    <w:rsid w:val="009C4253"/>
    <w:rsid w:val="009C4262"/>
    <w:rsid w:val="009C4606"/>
    <w:rsid w:val="009C4BD0"/>
    <w:rsid w:val="009C55E2"/>
    <w:rsid w:val="009C5EBE"/>
    <w:rsid w:val="009C63E0"/>
    <w:rsid w:val="009C6459"/>
    <w:rsid w:val="009C66E1"/>
    <w:rsid w:val="009C68CA"/>
    <w:rsid w:val="009C6922"/>
    <w:rsid w:val="009C7466"/>
    <w:rsid w:val="009C7512"/>
    <w:rsid w:val="009C7A11"/>
    <w:rsid w:val="009C7DB3"/>
    <w:rsid w:val="009D0054"/>
    <w:rsid w:val="009D0164"/>
    <w:rsid w:val="009D0275"/>
    <w:rsid w:val="009D06FD"/>
    <w:rsid w:val="009D0884"/>
    <w:rsid w:val="009D0C51"/>
    <w:rsid w:val="009D12B1"/>
    <w:rsid w:val="009D16B7"/>
    <w:rsid w:val="009D1D12"/>
    <w:rsid w:val="009D1F9D"/>
    <w:rsid w:val="009D2715"/>
    <w:rsid w:val="009D272A"/>
    <w:rsid w:val="009D2858"/>
    <w:rsid w:val="009D2906"/>
    <w:rsid w:val="009D29E5"/>
    <w:rsid w:val="009D2C3F"/>
    <w:rsid w:val="009D2DBE"/>
    <w:rsid w:val="009D31E2"/>
    <w:rsid w:val="009D3FB8"/>
    <w:rsid w:val="009D40E0"/>
    <w:rsid w:val="009D4427"/>
    <w:rsid w:val="009D4910"/>
    <w:rsid w:val="009D4E3B"/>
    <w:rsid w:val="009D4F99"/>
    <w:rsid w:val="009D52FB"/>
    <w:rsid w:val="009D5327"/>
    <w:rsid w:val="009D62D8"/>
    <w:rsid w:val="009D62EB"/>
    <w:rsid w:val="009D674B"/>
    <w:rsid w:val="009D6D99"/>
    <w:rsid w:val="009D7CD7"/>
    <w:rsid w:val="009E0496"/>
    <w:rsid w:val="009E0610"/>
    <w:rsid w:val="009E1347"/>
    <w:rsid w:val="009E145F"/>
    <w:rsid w:val="009E1536"/>
    <w:rsid w:val="009E1756"/>
    <w:rsid w:val="009E1C07"/>
    <w:rsid w:val="009E1E47"/>
    <w:rsid w:val="009E239F"/>
    <w:rsid w:val="009E25F5"/>
    <w:rsid w:val="009E2788"/>
    <w:rsid w:val="009E3315"/>
    <w:rsid w:val="009E363B"/>
    <w:rsid w:val="009E3987"/>
    <w:rsid w:val="009E39CB"/>
    <w:rsid w:val="009E39E9"/>
    <w:rsid w:val="009E3C4D"/>
    <w:rsid w:val="009E43FC"/>
    <w:rsid w:val="009E4BBC"/>
    <w:rsid w:val="009E57DC"/>
    <w:rsid w:val="009E5965"/>
    <w:rsid w:val="009E59B3"/>
    <w:rsid w:val="009E5C44"/>
    <w:rsid w:val="009E609D"/>
    <w:rsid w:val="009E613E"/>
    <w:rsid w:val="009E6564"/>
    <w:rsid w:val="009E6CFC"/>
    <w:rsid w:val="009E73B7"/>
    <w:rsid w:val="009E74BB"/>
    <w:rsid w:val="009F0095"/>
    <w:rsid w:val="009F04BA"/>
    <w:rsid w:val="009F09AE"/>
    <w:rsid w:val="009F0F77"/>
    <w:rsid w:val="009F13FF"/>
    <w:rsid w:val="009F15AC"/>
    <w:rsid w:val="009F1776"/>
    <w:rsid w:val="009F1C1A"/>
    <w:rsid w:val="009F248B"/>
    <w:rsid w:val="009F27CF"/>
    <w:rsid w:val="009F3302"/>
    <w:rsid w:val="009F3A99"/>
    <w:rsid w:val="009F3B5A"/>
    <w:rsid w:val="009F452D"/>
    <w:rsid w:val="009F4555"/>
    <w:rsid w:val="009F52A3"/>
    <w:rsid w:val="009F5A8B"/>
    <w:rsid w:val="009F61E2"/>
    <w:rsid w:val="009F675C"/>
    <w:rsid w:val="009F6F44"/>
    <w:rsid w:val="009F702F"/>
    <w:rsid w:val="009F708F"/>
    <w:rsid w:val="009F725C"/>
    <w:rsid w:val="009F74FC"/>
    <w:rsid w:val="009F7520"/>
    <w:rsid w:val="009F7957"/>
    <w:rsid w:val="009F7999"/>
    <w:rsid w:val="00A00441"/>
    <w:rsid w:val="00A00B65"/>
    <w:rsid w:val="00A00F29"/>
    <w:rsid w:val="00A018D6"/>
    <w:rsid w:val="00A01F98"/>
    <w:rsid w:val="00A022AC"/>
    <w:rsid w:val="00A0273E"/>
    <w:rsid w:val="00A02784"/>
    <w:rsid w:val="00A02937"/>
    <w:rsid w:val="00A02B1E"/>
    <w:rsid w:val="00A02C37"/>
    <w:rsid w:val="00A02E1E"/>
    <w:rsid w:val="00A0342F"/>
    <w:rsid w:val="00A034D4"/>
    <w:rsid w:val="00A035DD"/>
    <w:rsid w:val="00A03D0A"/>
    <w:rsid w:val="00A03EBA"/>
    <w:rsid w:val="00A0407B"/>
    <w:rsid w:val="00A0439A"/>
    <w:rsid w:val="00A044D9"/>
    <w:rsid w:val="00A04552"/>
    <w:rsid w:val="00A04A71"/>
    <w:rsid w:val="00A054AE"/>
    <w:rsid w:val="00A05D79"/>
    <w:rsid w:val="00A0629C"/>
    <w:rsid w:val="00A06691"/>
    <w:rsid w:val="00A067DB"/>
    <w:rsid w:val="00A067EB"/>
    <w:rsid w:val="00A0685A"/>
    <w:rsid w:val="00A0711F"/>
    <w:rsid w:val="00A07930"/>
    <w:rsid w:val="00A1032B"/>
    <w:rsid w:val="00A1052B"/>
    <w:rsid w:val="00A10AD9"/>
    <w:rsid w:val="00A111A7"/>
    <w:rsid w:val="00A113B0"/>
    <w:rsid w:val="00A114C6"/>
    <w:rsid w:val="00A118D7"/>
    <w:rsid w:val="00A11C65"/>
    <w:rsid w:val="00A11D30"/>
    <w:rsid w:val="00A11F95"/>
    <w:rsid w:val="00A125E1"/>
    <w:rsid w:val="00A12F51"/>
    <w:rsid w:val="00A133B2"/>
    <w:rsid w:val="00A13BE8"/>
    <w:rsid w:val="00A13E6C"/>
    <w:rsid w:val="00A13F8D"/>
    <w:rsid w:val="00A14282"/>
    <w:rsid w:val="00A147AA"/>
    <w:rsid w:val="00A1489A"/>
    <w:rsid w:val="00A14C3B"/>
    <w:rsid w:val="00A14DCF"/>
    <w:rsid w:val="00A15073"/>
    <w:rsid w:val="00A1516B"/>
    <w:rsid w:val="00A15298"/>
    <w:rsid w:val="00A15EE0"/>
    <w:rsid w:val="00A16144"/>
    <w:rsid w:val="00A161A5"/>
    <w:rsid w:val="00A162E0"/>
    <w:rsid w:val="00A164AE"/>
    <w:rsid w:val="00A1688F"/>
    <w:rsid w:val="00A169C6"/>
    <w:rsid w:val="00A16BA5"/>
    <w:rsid w:val="00A174AC"/>
    <w:rsid w:val="00A175FF"/>
    <w:rsid w:val="00A17965"/>
    <w:rsid w:val="00A17A74"/>
    <w:rsid w:val="00A17D24"/>
    <w:rsid w:val="00A17DF0"/>
    <w:rsid w:val="00A17F63"/>
    <w:rsid w:val="00A17FD5"/>
    <w:rsid w:val="00A20248"/>
    <w:rsid w:val="00A20417"/>
    <w:rsid w:val="00A2052C"/>
    <w:rsid w:val="00A21093"/>
    <w:rsid w:val="00A2135C"/>
    <w:rsid w:val="00A21AA2"/>
    <w:rsid w:val="00A21BFC"/>
    <w:rsid w:val="00A21C3C"/>
    <w:rsid w:val="00A21D86"/>
    <w:rsid w:val="00A21E15"/>
    <w:rsid w:val="00A222A1"/>
    <w:rsid w:val="00A22331"/>
    <w:rsid w:val="00A2272B"/>
    <w:rsid w:val="00A227AB"/>
    <w:rsid w:val="00A22A15"/>
    <w:rsid w:val="00A22B45"/>
    <w:rsid w:val="00A232B1"/>
    <w:rsid w:val="00A237C9"/>
    <w:rsid w:val="00A238C0"/>
    <w:rsid w:val="00A23B92"/>
    <w:rsid w:val="00A23CE1"/>
    <w:rsid w:val="00A2415F"/>
    <w:rsid w:val="00A24418"/>
    <w:rsid w:val="00A24602"/>
    <w:rsid w:val="00A24610"/>
    <w:rsid w:val="00A24A90"/>
    <w:rsid w:val="00A24ED9"/>
    <w:rsid w:val="00A250DB"/>
    <w:rsid w:val="00A25950"/>
    <w:rsid w:val="00A25CB5"/>
    <w:rsid w:val="00A26152"/>
    <w:rsid w:val="00A26158"/>
    <w:rsid w:val="00A26287"/>
    <w:rsid w:val="00A266F3"/>
    <w:rsid w:val="00A2675F"/>
    <w:rsid w:val="00A26881"/>
    <w:rsid w:val="00A269F7"/>
    <w:rsid w:val="00A2747F"/>
    <w:rsid w:val="00A2769F"/>
    <w:rsid w:val="00A301F1"/>
    <w:rsid w:val="00A30A98"/>
    <w:rsid w:val="00A30DD5"/>
    <w:rsid w:val="00A31189"/>
    <w:rsid w:val="00A31337"/>
    <w:rsid w:val="00A318EB"/>
    <w:rsid w:val="00A32B5D"/>
    <w:rsid w:val="00A3303F"/>
    <w:rsid w:val="00A332A9"/>
    <w:rsid w:val="00A3337F"/>
    <w:rsid w:val="00A33496"/>
    <w:rsid w:val="00A33EAF"/>
    <w:rsid w:val="00A34934"/>
    <w:rsid w:val="00A35133"/>
    <w:rsid w:val="00A351AE"/>
    <w:rsid w:val="00A35C5F"/>
    <w:rsid w:val="00A36795"/>
    <w:rsid w:val="00A37A2D"/>
    <w:rsid w:val="00A37E3F"/>
    <w:rsid w:val="00A40276"/>
    <w:rsid w:val="00A40490"/>
    <w:rsid w:val="00A40AB8"/>
    <w:rsid w:val="00A4136A"/>
    <w:rsid w:val="00A414AE"/>
    <w:rsid w:val="00A41666"/>
    <w:rsid w:val="00A416EF"/>
    <w:rsid w:val="00A41735"/>
    <w:rsid w:val="00A41A71"/>
    <w:rsid w:val="00A42470"/>
    <w:rsid w:val="00A42795"/>
    <w:rsid w:val="00A42B5A"/>
    <w:rsid w:val="00A433EC"/>
    <w:rsid w:val="00A43437"/>
    <w:rsid w:val="00A434A2"/>
    <w:rsid w:val="00A43B96"/>
    <w:rsid w:val="00A44069"/>
    <w:rsid w:val="00A442BC"/>
    <w:rsid w:val="00A44354"/>
    <w:rsid w:val="00A4494D"/>
    <w:rsid w:val="00A44C10"/>
    <w:rsid w:val="00A44F67"/>
    <w:rsid w:val="00A45D39"/>
    <w:rsid w:val="00A45DB9"/>
    <w:rsid w:val="00A46413"/>
    <w:rsid w:val="00A46701"/>
    <w:rsid w:val="00A472F4"/>
    <w:rsid w:val="00A4738D"/>
    <w:rsid w:val="00A47CF0"/>
    <w:rsid w:val="00A47DEA"/>
    <w:rsid w:val="00A47E17"/>
    <w:rsid w:val="00A47ECE"/>
    <w:rsid w:val="00A50019"/>
    <w:rsid w:val="00A50046"/>
    <w:rsid w:val="00A5050F"/>
    <w:rsid w:val="00A509DF"/>
    <w:rsid w:val="00A50FD8"/>
    <w:rsid w:val="00A514AC"/>
    <w:rsid w:val="00A51590"/>
    <w:rsid w:val="00A51AAD"/>
    <w:rsid w:val="00A51C77"/>
    <w:rsid w:val="00A5240A"/>
    <w:rsid w:val="00A5245C"/>
    <w:rsid w:val="00A524A3"/>
    <w:rsid w:val="00A52807"/>
    <w:rsid w:val="00A52E17"/>
    <w:rsid w:val="00A52EC2"/>
    <w:rsid w:val="00A52FA8"/>
    <w:rsid w:val="00A53AF8"/>
    <w:rsid w:val="00A53F0D"/>
    <w:rsid w:val="00A5444E"/>
    <w:rsid w:val="00A54557"/>
    <w:rsid w:val="00A5471B"/>
    <w:rsid w:val="00A54A00"/>
    <w:rsid w:val="00A54BCD"/>
    <w:rsid w:val="00A559AC"/>
    <w:rsid w:val="00A560BF"/>
    <w:rsid w:val="00A56187"/>
    <w:rsid w:val="00A5637C"/>
    <w:rsid w:val="00A56748"/>
    <w:rsid w:val="00A567E2"/>
    <w:rsid w:val="00A56AC4"/>
    <w:rsid w:val="00A57168"/>
    <w:rsid w:val="00A5725B"/>
    <w:rsid w:val="00A574D5"/>
    <w:rsid w:val="00A575B0"/>
    <w:rsid w:val="00A57830"/>
    <w:rsid w:val="00A61441"/>
    <w:rsid w:val="00A61666"/>
    <w:rsid w:val="00A617DD"/>
    <w:rsid w:val="00A61834"/>
    <w:rsid w:val="00A61A0F"/>
    <w:rsid w:val="00A61DAE"/>
    <w:rsid w:val="00A620D2"/>
    <w:rsid w:val="00A6239D"/>
    <w:rsid w:val="00A62B06"/>
    <w:rsid w:val="00A62C7A"/>
    <w:rsid w:val="00A63253"/>
    <w:rsid w:val="00A63929"/>
    <w:rsid w:val="00A63984"/>
    <w:rsid w:val="00A640BC"/>
    <w:rsid w:val="00A64552"/>
    <w:rsid w:val="00A64669"/>
    <w:rsid w:val="00A64912"/>
    <w:rsid w:val="00A64E8E"/>
    <w:rsid w:val="00A65768"/>
    <w:rsid w:val="00A659A5"/>
    <w:rsid w:val="00A661CA"/>
    <w:rsid w:val="00A66579"/>
    <w:rsid w:val="00A6756E"/>
    <w:rsid w:val="00A67D01"/>
    <w:rsid w:val="00A67E70"/>
    <w:rsid w:val="00A700CE"/>
    <w:rsid w:val="00A7051E"/>
    <w:rsid w:val="00A70535"/>
    <w:rsid w:val="00A708E0"/>
    <w:rsid w:val="00A70942"/>
    <w:rsid w:val="00A710AF"/>
    <w:rsid w:val="00A718D0"/>
    <w:rsid w:val="00A71A30"/>
    <w:rsid w:val="00A71A39"/>
    <w:rsid w:val="00A7215E"/>
    <w:rsid w:val="00A7278E"/>
    <w:rsid w:val="00A729D9"/>
    <w:rsid w:val="00A72A99"/>
    <w:rsid w:val="00A72D29"/>
    <w:rsid w:val="00A738E2"/>
    <w:rsid w:val="00A74CB3"/>
    <w:rsid w:val="00A74CE7"/>
    <w:rsid w:val="00A750EB"/>
    <w:rsid w:val="00A750F2"/>
    <w:rsid w:val="00A751B9"/>
    <w:rsid w:val="00A75567"/>
    <w:rsid w:val="00A756B7"/>
    <w:rsid w:val="00A75924"/>
    <w:rsid w:val="00A759EA"/>
    <w:rsid w:val="00A75AD5"/>
    <w:rsid w:val="00A75D57"/>
    <w:rsid w:val="00A76800"/>
    <w:rsid w:val="00A768C9"/>
    <w:rsid w:val="00A76DB2"/>
    <w:rsid w:val="00A76F1A"/>
    <w:rsid w:val="00A76F96"/>
    <w:rsid w:val="00A76FB1"/>
    <w:rsid w:val="00A77383"/>
    <w:rsid w:val="00A778F2"/>
    <w:rsid w:val="00A779EB"/>
    <w:rsid w:val="00A77AEB"/>
    <w:rsid w:val="00A77D21"/>
    <w:rsid w:val="00A77F69"/>
    <w:rsid w:val="00A77F77"/>
    <w:rsid w:val="00A77FDD"/>
    <w:rsid w:val="00A807B4"/>
    <w:rsid w:val="00A80C39"/>
    <w:rsid w:val="00A80FE7"/>
    <w:rsid w:val="00A810E9"/>
    <w:rsid w:val="00A81410"/>
    <w:rsid w:val="00A815D6"/>
    <w:rsid w:val="00A822B3"/>
    <w:rsid w:val="00A82420"/>
    <w:rsid w:val="00A8249C"/>
    <w:rsid w:val="00A825E5"/>
    <w:rsid w:val="00A83085"/>
    <w:rsid w:val="00A83685"/>
    <w:rsid w:val="00A83948"/>
    <w:rsid w:val="00A83F26"/>
    <w:rsid w:val="00A8460B"/>
    <w:rsid w:val="00A85192"/>
    <w:rsid w:val="00A8538D"/>
    <w:rsid w:val="00A8544D"/>
    <w:rsid w:val="00A8580B"/>
    <w:rsid w:val="00A85854"/>
    <w:rsid w:val="00A85C53"/>
    <w:rsid w:val="00A85F49"/>
    <w:rsid w:val="00A86261"/>
    <w:rsid w:val="00A86340"/>
    <w:rsid w:val="00A868C8"/>
    <w:rsid w:val="00A86B93"/>
    <w:rsid w:val="00A86C45"/>
    <w:rsid w:val="00A8733C"/>
    <w:rsid w:val="00A8744C"/>
    <w:rsid w:val="00A874E6"/>
    <w:rsid w:val="00A878CE"/>
    <w:rsid w:val="00A8796B"/>
    <w:rsid w:val="00A87E96"/>
    <w:rsid w:val="00A901F5"/>
    <w:rsid w:val="00A90448"/>
    <w:rsid w:val="00A9045F"/>
    <w:rsid w:val="00A9090D"/>
    <w:rsid w:val="00A90997"/>
    <w:rsid w:val="00A909F2"/>
    <w:rsid w:val="00A90B0A"/>
    <w:rsid w:val="00A90DB3"/>
    <w:rsid w:val="00A91011"/>
    <w:rsid w:val="00A91778"/>
    <w:rsid w:val="00A91D8D"/>
    <w:rsid w:val="00A92028"/>
    <w:rsid w:val="00A9231B"/>
    <w:rsid w:val="00A92579"/>
    <w:rsid w:val="00A9275E"/>
    <w:rsid w:val="00A92A47"/>
    <w:rsid w:val="00A92EF0"/>
    <w:rsid w:val="00A92FEB"/>
    <w:rsid w:val="00A935C0"/>
    <w:rsid w:val="00A936D3"/>
    <w:rsid w:val="00A93AB8"/>
    <w:rsid w:val="00A940B1"/>
    <w:rsid w:val="00A94115"/>
    <w:rsid w:val="00A943A1"/>
    <w:rsid w:val="00A9469F"/>
    <w:rsid w:val="00A9520A"/>
    <w:rsid w:val="00A9576D"/>
    <w:rsid w:val="00A95F9E"/>
    <w:rsid w:val="00A96234"/>
    <w:rsid w:val="00A9629B"/>
    <w:rsid w:val="00A96639"/>
    <w:rsid w:val="00A96654"/>
    <w:rsid w:val="00A96766"/>
    <w:rsid w:val="00A9683C"/>
    <w:rsid w:val="00A9690F"/>
    <w:rsid w:val="00A96BF9"/>
    <w:rsid w:val="00A96E52"/>
    <w:rsid w:val="00A96F22"/>
    <w:rsid w:val="00A96F36"/>
    <w:rsid w:val="00A971FE"/>
    <w:rsid w:val="00A973BA"/>
    <w:rsid w:val="00A976CE"/>
    <w:rsid w:val="00A97A0D"/>
    <w:rsid w:val="00AA0601"/>
    <w:rsid w:val="00AA0779"/>
    <w:rsid w:val="00AA08EE"/>
    <w:rsid w:val="00AA0D10"/>
    <w:rsid w:val="00AA0D5B"/>
    <w:rsid w:val="00AA0FD3"/>
    <w:rsid w:val="00AA1A39"/>
    <w:rsid w:val="00AA1AA8"/>
    <w:rsid w:val="00AA1B2A"/>
    <w:rsid w:val="00AA23FB"/>
    <w:rsid w:val="00AA2A3A"/>
    <w:rsid w:val="00AA2AD5"/>
    <w:rsid w:val="00AA2F68"/>
    <w:rsid w:val="00AA34A6"/>
    <w:rsid w:val="00AA4774"/>
    <w:rsid w:val="00AA4C37"/>
    <w:rsid w:val="00AA4CF6"/>
    <w:rsid w:val="00AA4E10"/>
    <w:rsid w:val="00AA5498"/>
    <w:rsid w:val="00AA56AB"/>
    <w:rsid w:val="00AA60B2"/>
    <w:rsid w:val="00AA6BB9"/>
    <w:rsid w:val="00AA6E48"/>
    <w:rsid w:val="00AA6E50"/>
    <w:rsid w:val="00AA6E96"/>
    <w:rsid w:val="00AA71BC"/>
    <w:rsid w:val="00AA742C"/>
    <w:rsid w:val="00AA7832"/>
    <w:rsid w:val="00AB053C"/>
    <w:rsid w:val="00AB0C79"/>
    <w:rsid w:val="00AB0D15"/>
    <w:rsid w:val="00AB1325"/>
    <w:rsid w:val="00AB14F0"/>
    <w:rsid w:val="00AB17CD"/>
    <w:rsid w:val="00AB2706"/>
    <w:rsid w:val="00AB2DAB"/>
    <w:rsid w:val="00AB2DBE"/>
    <w:rsid w:val="00AB318F"/>
    <w:rsid w:val="00AB3389"/>
    <w:rsid w:val="00AB3617"/>
    <w:rsid w:val="00AB3934"/>
    <w:rsid w:val="00AB3C95"/>
    <w:rsid w:val="00AB3CB2"/>
    <w:rsid w:val="00AB4169"/>
    <w:rsid w:val="00AB53B9"/>
    <w:rsid w:val="00AB5B06"/>
    <w:rsid w:val="00AB7659"/>
    <w:rsid w:val="00AB76CB"/>
    <w:rsid w:val="00AB7A80"/>
    <w:rsid w:val="00AC0289"/>
    <w:rsid w:val="00AC079D"/>
    <w:rsid w:val="00AC165F"/>
    <w:rsid w:val="00AC1A79"/>
    <w:rsid w:val="00AC1C56"/>
    <w:rsid w:val="00AC2122"/>
    <w:rsid w:val="00AC2292"/>
    <w:rsid w:val="00AC2E2E"/>
    <w:rsid w:val="00AC30EB"/>
    <w:rsid w:val="00AC35A2"/>
    <w:rsid w:val="00AC38E5"/>
    <w:rsid w:val="00AC4A11"/>
    <w:rsid w:val="00AC4D7E"/>
    <w:rsid w:val="00AC4FAC"/>
    <w:rsid w:val="00AC506D"/>
    <w:rsid w:val="00AC5BC9"/>
    <w:rsid w:val="00AC5D34"/>
    <w:rsid w:val="00AC621C"/>
    <w:rsid w:val="00AC6443"/>
    <w:rsid w:val="00AC68C6"/>
    <w:rsid w:val="00AC7E93"/>
    <w:rsid w:val="00AD027C"/>
    <w:rsid w:val="00AD03B2"/>
    <w:rsid w:val="00AD03B8"/>
    <w:rsid w:val="00AD082C"/>
    <w:rsid w:val="00AD0BDF"/>
    <w:rsid w:val="00AD0FF3"/>
    <w:rsid w:val="00AD143A"/>
    <w:rsid w:val="00AD1B94"/>
    <w:rsid w:val="00AD233F"/>
    <w:rsid w:val="00AD2ED7"/>
    <w:rsid w:val="00AD32B3"/>
    <w:rsid w:val="00AD37A5"/>
    <w:rsid w:val="00AD37C3"/>
    <w:rsid w:val="00AD3C5B"/>
    <w:rsid w:val="00AD3E33"/>
    <w:rsid w:val="00AD47F8"/>
    <w:rsid w:val="00AD50EC"/>
    <w:rsid w:val="00AD5591"/>
    <w:rsid w:val="00AD55F4"/>
    <w:rsid w:val="00AD5792"/>
    <w:rsid w:val="00AD60FA"/>
    <w:rsid w:val="00AD691F"/>
    <w:rsid w:val="00AD6B07"/>
    <w:rsid w:val="00AD6CFA"/>
    <w:rsid w:val="00AD72AC"/>
    <w:rsid w:val="00AD7D2E"/>
    <w:rsid w:val="00AD7D3A"/>
    <w:rsid w:val="00AE033F"/>
    <w:rsid w:val="00AE03E0"/>
    <w:rsid w:val="00AE0670"/>
    <w:rsid w:val="00AE08F2"/>
    <w:rsid w:val="00AE09F9"/>
    <w:rsid w:val="00AE0C2B"/>
    <w:rsid w:val="00AE0EAB"/>
    <w:rsid w:val="00AE1439"/>
    <w:rsid w:val="00AE14D0"/>
    <w:rsid w:val="00AE1738"/>
    <w:rsid w:val="00AE2F4A"/>
    <w:rsid w:val="00AE32D2"/>
    <w:rsid w:val="00AE346D"/>
    <w:rsid w:val="00AE3900"/>
    <w:rsid w:val="00AE3AAA"/>
    <w:rsid w:val="00AE3C0B"/>
    <w:rsid w:val="00AE44AF"/>
    <w:rsid w:val="00AE46AC"/>
    <w:rsid w:val="00AE46D9"/>
    <w:rsid w:val="00AE4816"/>
    <w:rsid w:val="00AE5423"/>
    <w:rsid w:val="00AE5AE4"/>
    <w:rsid w:val="00AE5E46"/>
    <w:rsid w:val="00AE5FF7"/>
    <w:rsid w:val="00AE602D"/>
    <w:rsid w:val="00AE6653"/>
    <w:rsid w:val="00AE6DF5"/>
    <w:rsid w:val="00AE734C"/>
    <w:rsid w:val="00AE7683"/>
    <w:rsid w:val="00AE7B95"/>
    <w:rsid w:val="00AE7EC4"/>
    <w:rsid w:val="00AF003F"/>
    <w:rsid w:val="00AF0092"/>
    <w:rsid w:val="00AF0188"/>
    <w:rsid w:val="00AF01A2"/>
    <w:rsid w:val="00AF0235"/>
    <w:rsid w:val="00AF024F"/>
    <w:rsid w:val="00AF0330"/>
    <w:rsid w:val="00AF0996"/>
    <w:rsid w:val="00AF217E"/>
    <w:rsid w:val="00AF2430"/>
    <w:rsid w:val="00AF302A"/>
    <w:rsid w:val="00AF323E"/>
    <w:rsid w:val="00AF3268"/>
    <w:rsid w:val="00AF35A6"/>
    <w:rsid w:val="00AF4EDB"/>
    <w:rsid w:val="00AF4F52"/>
    <w:rsid w:val="00AF4FA7"/>
    <w:rsid w:val="00AF56A5"/>
    <w:rsid w:val="00AF5A46"/>
    <w:rsid w:val="00AF60D8"/>
    <w:rsid w:val="00AF691A"/>
    <w:rsid w:val="00AF6E4A"/>
    <w:rsid w:val="00AF7054"/>
    <w:rsid w:val="00AF7392"/>
    <w:rsid w:val="00AF7DF3"/>
    <w:rsid w:val="00B000FD"/>
    <w:rsid w:val="00B0018F"/>
    <w:rsid w:val="00B00FE3"/>
    <w:rsid w:val="00B0132C"/>
    <w:rsid w:val="00B01F52"/>
    <w:rsid w:val="00B02558"/>
    <w:rsid w:val="00B02A31"/>
    <w:rsid w:val="00B02A95"/>
    <w:rsid w:val="00B02C50"/>
    <w:rsid w:val="00B03AC1"/>
    <w:rsid w:val="00B0446C"/>
    <w:rsid w:val="00B044B3"/>
    <w:rsid w:val="00B04892"/>
    <w:rsid w:val="00B04B88"/>
    <w:rsid w:val="00B04E76"/>
    <w:rsid w:val="00B05F4A"/>
    <w:rsid w:val="00B0698C"/>
    <w:rsid w:val="00B073B4"/>
    <w:rsid w:val="00B07BE0"/>
    <w:rsid w:val="00B10461"/>
    <w:rsid w:val="00B10844"/>
    <w:rsid w:val="00B10915"/>
    <w:rsid w:val="00B10960"/>
    <w:rsid w:val="00B10F15"/>
    <w:rsid w:val="00B110E9"/>
    <w:rsid w:val="00B1180A"/>
    <w:rsid w:val="00B11D24"/>
    <w:rsid w:val="00B11E46"/>
    <w:rsid w:val="00B126E1"/>
    <w:rsid w:val="00B128CC"/>
    <w:rsid w:val="00B133E1"/>
    <w:rsid w:val="00B133FA"/>
    <w:rsid w:val="00B13826"/>
    <w:rsid w:val="00B13B22"/>
    <w:rsid w:val="00B1433F"/>
    <w:rsid w:val="00B1478B"/>
    <w:rsid w:val="00B14889"/>
    <w:rsid w:val="00B14E2F"/>
    <w:rsid w:val="00B15E19"/>
    <w:rsid w:val="00B16635"/>
    <w:rsid w:val="00B169F6"/>
    <w:rsid w:val="00B16B91"/>
    <w:rsid w:val="00B203FB"/>
    <w:rsid w:val="00B205B6"/>
    <w:rsid w:val="00B2086D"/>
    <w:rsid w:val="00B208F7"/>
    <w:rsid w:val="00B20E24"/>
    <w:rsid w:val="00B2184D"/>
    <w:rsid w:val="00B21B16"/>
    <w:rsid w:val="00B2314A"/>
    <w:rsid w:val="00B232C6"/>
    <w:rsid w:val="00B239C5"/>
    <w:rsid w:val="00B23A79"/>
    <w:rsid w:val="00B23EEF"/>
    <w:rsid w:val="00B24594"/>
    <w:rsid w:val="00B2492D"/>
    <w:rsid w:val="00B24A47"/>
    <w:rsid w:val="00B24BEB"/>
    <w:rsid w:val="00B2503F"/>
    <w:rsid w:val="00B25800"/>
    <w:rsid w:val="00B258E5"/>
    <w:rsid w:val="00B25BAA"/>
    <w:rsid w:val="00B264B9"/>
    <w:rsid w:val="00B2683C"/>
    <w:rsid w:val="00B26854"/>
    <w:rsid w:val="00B26890"/>
    <w:rsid w:val="00B2690C"/>
    <w:rsid w:val="00B269F2"/>
    <w:rsid w:val="00B26A95"/>
    <w:rsid w:val="00B26C3D"/>
    <w:rsid w:val="00B26EED"/>
    <w:rsid w:val="00B274C5"/>
    <w:rsid w:val="00B275E2"/>
    <w:rsid w:val="00B2768F"/>
    <w:rsid w:val="00B27748"/>
    <w:rsid w:val="00B279E9"/>
    <w:rsid w:val="00B27B29"/>
    <w:rsid w:val="00B27B68"/>
    <w:rsid w:val="00B27BBA"/>
    <w:rsid w:val="00B27C37"/>
    <w:rsid w:val="00B30386"/>
    <w:rsid w:val="00B309CD"/>
    <w:rsid w:val="00B30A69"/>
    <w:rsid w:val="00B30B80"/>
    <w:rsid w:val="00B30EBA"/>
    <w:rsid w:val="00B311F4"/>
    <w:rsid w:val="00B31654"/>
    <w:rsid w:val="00B31D20"/>
    <w:rsid w:val="00B3278C"/>
    <w:rsid w:val="00B3279E"/>
    <w:rsid w:val="00B328A5"/>
    <w:rsid w:val="00B32A10"/>
    <w:rsid w:val="00B32CB3"/>
    <w:rsid w:val="00B333FE"/>
    <w:rsid w:val="00B33C72"/>
    <w:rsid w:val="00B33FD5"/>
    <w:rsid w:val="00B34824"/>
    <w:rsid w:val="00B34906"/>
    <w:rsid w:val="00B34DC5"/>
    <w:rsid w:val="00B35130"/>
    <w:rsid w:val="00B355DB"/>
    <w:rsid w:val="00B35A65"/>
    <w:rsid w:val="00B361D2"/>
    <w:rsid w:val="00B363A7"/>
    <w:rsid w:val="00B36C9A"/>
    <w:rsid w:val="00B3731A"/>
    <w:rsid w:val="00B37605"/>
    <w:rsid w:val="00B37BB6"/>
    <w:rsid w:val="00B4011F"/>
    <w:rsid w:val="00B40B7C"/>
    <w:rsid w:val="00B41294"/>
    <w:rsid w:val="00B419DA"/>
    <w:rsid w:val="00B41F8F"/>
    <w:rsid w:val="00B4203A"/>
    <w:rsid w:val="00B421B4"/>
    <w:rsid w:val="00B42305"/>
    <w:rsid w:val="00B4247F"/>
    <w:rsid w:val="00B427A8"/>
    <w:rsid w:val="00B42987"/>
    <w:rsid w:val="00B42C81"/>
    <w:rsid w:val="00B43959"/>
    <w:rsid w:val="00B43C22"/>
    <w:rsid w:val="00B43F54"/>
    <w:rsid w:val="00B44604"/>
    <w:rsid w:val="00B44880"/>
    <w:rsid w:val="00B44F62"/>
    <w:rsid w:val="00B45466"/>
    <w:rsid w:val="00B45773"/>
    <w:rsid w:val="00B4590B"/>
    <w:rsid w:val="00B459D4"/>
    <w:rsid w:val="00B45CB0"/>
    <w:rsid w:val="00B45E39"/>
    <w:rsid w:val="00B45F51"/>
    <w:rsid w:val="00B465F5"/>
    <w:rsid w:val="00B467D3"/>
    <w:rsid w:val="00B46CC1"/>
    <w:rsid w:val="00B46D23"/>
    <w:rsid w:val="00B46E09"/>
    <w:rsid w:val="00B46E54"/>
    <w:rsid w:val="00B4781F"/>
    <w:rsid w:val="00B47FD7"/>
    <w:rsid w:val="00B502C4"/>
    <w:rsid w:val="00B50FDF"/>
    <w:rsid w:val="00B513B8"/>
    <w:rsid w:val="00B5157F"/>
    <w:rsid w:val="00B51CA3"/>
    <w:rsid w:val="00B51DFC"/>
    <w:rsid w:val="00B51E84"/>
    <w:rsid w:val="00B51F0B"/>
    <w:rsid w:val="00B52474"/>
    <w:rsid w:val="00B52774"/>
    <w:rsid w:val="00B5279D"/>
    <w:rsid w:val="00B52E28"/>
    <w:rsid w:val="00B53834"/>
    <w:rsid w:val="00B53FB9"/>
    <w:rsid w:val="00B54040"/>
    <w:rsid w:val="00B543FB"/>
    <w:rsid w:val="00B55A3B"/>
    <w:rsid w:val="00B55BFD"/>
    <w:rsid w:val="00B55F5A"/>
    <w:rsid w:val="00B56E40"/>
    <w:rsid w:val="00B57038"/>
    <w:rsid w:val="00B571DB"/>
    <w:rsid w:val="00B57791"/>
    <w:rsid w:val="00B5781F"/>
    <w:rsid w:val="00B57886"/>
    <w:rsid w:val="00B57F73"/>
    <w:rsid w:val="00B600DE"/>
    <w:rsid w:val="00B60372"/>
    <w:rsid w:val="00B6075F"/>
    <w:rsid w:val="00B60DB0"/>
    <w:rsid w:val="00B60E6C"/>
    <w:rsid w:val="00B60EB2"/>
    <w:rsid w:val="00B61621"/>
    <w:rsid w:val="00B61C7F"/>
    <w:rsid w:val="00B61CF8"/>
    <w:rsid w:val="00B6220D"/>
    <w:rsid w:val="00B62894"/>
    <w:rsid w:val="00B62EDF"/>
    <w:rsid w:val="00B63014"/>
    <w:rsid w:val="00B64080"/>
    <w:rsid w:val="00B640D9"/>
    <w:rsid w:val="00B642D0"/>
    <w:rsid w:val="00B643DC"/>
    <w:rsid w:val="00B647B4"/>
    <w:rsid w:val="00B6491E"/>
    <w:rsid w:val="00B64EC2"/>
    <w:rsid w:val="00B65023"/>
    <w:rsid w:val="00B65169"/>
    <w:rsid w:val="00B65364"/>
    <w:rsid w:val="00B6541F"/>
    <w:rsid w:val="00B654E5"/>
    <w:rsid w:val="00B65BDE"/>
    <w:rsid w:val="00B65DDD"/>
    <w:rsid w:val="00B66319"/>
    <w:rsid w:val="00B66B02"/>
    <w:rsid w:val="00B66B26"/>
    <w:rsid w:val="00B67080"/>
    <w:rsid w:val="00B67804"/>
    <w:rsid w:val="00B678D1"/>
    <w:rsid w:val="00B67C71"/>
    <w:rsid w:val="00B7020B"/>
    <w:rsid w:val="00B70A31"/>
    <w:rsid w:val="00B70A8E"/>
    <w:rsid w:val="00B711D9"/>
    <w:rsid w:val="00B71A90"/>
    <w:rsid w:val="00B71BB8"/>
    <w:rsid w:val="00B71D64"/>
    <w:rsid w:val="00B72CC6"/>
    <w:rsid w:val="00B72D4E"/>
    <w:rsid w:val="00B72D6D"/>
    <w:rsid w:val="00B72E0F"/>
    <w:rsid w:val="00B72FC4"/>
    <w:rsid w:val="00B73242"/>
    <w:rsid w:val="00B73C54"/>
    <w:rsid w:val="00B73C72"/>
    <w:rsid w:val="00B7476D"/>
    <w:rsid w:val="00B74F49"/>
    <w:rsid w:val="00B753F6"/>
    <w:rsid w:val="00B75B79"/>
    <w:rsid w:val="00B75DCC"/>
    <w:rsid w:val="00B7603E"/>
    <w:rsid w:val="00B76146"/>
    <w:rsid w:val="00B76326"/>
    <w:rsid w:val="00B765FA"/>
    <w:rsid w:val="00B7674D"/>
    <w:rsid w:val="00B76A93"/>
    <w:rsid w:val="00B7766B"/>
    <w:rsid w:val="00B77A18"/>
    <w:rsid w:val="00B77D09"/>
    <w:rsid w:val="00B77E66"/>
    <w:rsid w:val="00B8008E"/>
    <w:rsid w:val="00B80112"/>
    <w:rsid w:val="00B80516"/>
    <w:rsid w:val="00B814AF"/>
    <w:rsid w:val="00B81892"/>
    <w:rsid w:val="00B81B16"/>
    <w:rsid w:val="00B81DB2"/>
    <w:rsid w:val="00B82222"/>
    <w:rsid w:val="00B828B6"/>
    <w:rsid w:val="00B83B7D"/>
    <w:rsid w:val="00B83E91"/>
    <w:rsid w:val="00B84BAB"/>
    <w:rsid w:val="00B84F8F"/>
    <w:rsid w:val="00B85028"/>
    <w:rsid w:val="00B85469"/>
    <w:rsid w:val="00B85FF4"/>
    <w:rsid w:val="00B860F9"/>
    <w:rsid w:val="00B866E5"/>
    <w:rsid w:val="00B868A6"/>
    <w:rsid w:val="00B86980"/>
    <w:rsid w:val="00B86C7E"/>
    <w:rsid w:val="00B8717B"/>
    <w:rsid w:val="00B87DA4"/>
    <w:rsid w:val="00B9007B"/>
    <w:rsid w:val="00B90B29"/>
    <w:rsid w:val="00B91303"/>
    <w:rsid w:val="00B922E0"/>
    <w:rsid w:val="00B9238B"/>
    <w:rsid w:val="00B92767"/>
    <w:rsid w:val="00B92C14"/>
    <w:rsid w:val="00B92DC7"/>
    <w:rsid w:val="00B92FC1"/>
    <w:rsid w:val="00B9308F"/>
    <w:rsid w:val="00B9319F"/>
    <w:rsid w:val="00B934D6"/>
    <w:rsid w:val="00B95259"/>
    <w:rsid w:val="00B953C7"/>
    <w:rsid w:val="00B95581"/>
    <w:rsid w:val="00B956E8"/>
    <w:rsid w:val="00B95C13"/>
    <w:rsid w:val="00B96DD1"/>
    <w:rsid w:val="00B97509"/>
    <w:rsid w:val="00BA0C9E"/>
    <w:rsid w:val="00BA136B"/>
    <w:rsid w:val="00BA158C"/>
    <w:rsid w:val="00BA163D"/>
    <w:rsid w:val="00BA17F1"/>
    <w:rsid w:val="00BA19BB"/>
    <w:rsid w:val="00BA1A2C"/>
    <w:rsid w:val="00BA1ACF"/>
    <w:rsid w:val="00BA227A"/>
    <w:rsid w:val="00BA291B"/>
    <w:rsid w:val="00BA2C2E"/>
    <w:rsid w:val="00BA2EA4"/>
    <w:rsid w:val="00BA36B3"/>
    <w:rsid w:val="00BA375E"/>
    <w:rsid w:val="00BA3A5E"/>
    <w:rsid w:val="00BA3BC5"/>
    <w:rsid w:val="00BA432C"/>
    <w:rsid w:val="00BA4591"/>
    <w:rsid w:val="00BA4831"/>
    <w:rsid w:val="00BA511E"/>
    <w:rsid w:val="00BA5168"/>
    <w:rsid w:val="00BA5834"/>
    <w:rsid w:val="00BA5C23"/>
    <w:rsid w:val="00BA5DFF"/>
    <w:rsid w:val="00BA62BB"/>
    <w:rsid w:val="00BA6E21"/>
    <w:rsid w:val="00BA727D"/>
    <w:rsid w:val="00BA7F8A"/>
    <w:rsid w:val="00BB038B"/>
    <w:rsid w:val="00BB039E"/>
    <w:rsid w:val="00BB0B4D"/>
    <w:rsid w:val="00BB0F22"/>
    <w:rsid w:val="00BB1954"/>
    <w:rsid w:val="00BB2200"/>
    <w:rsid w:val="00BB236B"/>
    <w:rsid w:val="00BB27A7"/>
    <w:rsid w:val="00BB28DE"/>
    <w:rsid w:val="00BB2A77"/>
    <w:rsid w:val="00BB2B4C"/>
    <w:rsid w:val="00BB2C6D"/>
    <w:rsid w:val="00BB3453"/>
    <w:rsid w:val="00BB3565"/>
    <w:rsid w:val="00BB356B"/>
    <w:rsid w:val="00BB35C2"/>
    <w:rsid w:val="00BB4146"/>
    <w:rsid w:val="00BB4157"/>
    <w:rsid w:val="00BB44C7"/>
    <w:rsid w:val="00BB4E5D"/>
    <w:rsid w:val="00BB51C3"/>
    <w:rsid w:val="00BB53F4"/>
    <w:rsid w:val="00BB5E16"/>
    <w:rsid w:val="00BB6382"/>
    <w:rsid w:val="00BB6B0B"/>
    <w:rsid w:val="00BB6D81"/>
    <w:rsid w:val="00BB7216"/>
    <w:rsid w:val="00BB7AF6"/>
    <w:rsid w:val="00BC008A"/>
    <w:rsid w:val="00BC0125"/>
    <w:rsid w:val="00BC0EA2"/>
    <w:rsid w:val="00BC10C5"/>
    <w:rsid w:val="00BC1925"/>
    <w:rsid w:val="00BC1949"/>
    <w:rsid w:val="00BC19C8"/>
    <w:rsid w:val="00BC1BAB"/>
    <w:rsid w:val="00BC28A8"/>
    <w:rsid w:val="00BC30B8"/>
    <w:rsid w:val="00BC3ABE"/>
    <w:rsid w:val="00BC421A"/>
    <w:rsid w:val="00BC42AA"/>
    <w:rsid w:val="00BC48BD"/>
    <w:rsid w:val="00BC519A"/>
    <w:rsid w:val="00BC52FF"/>
    <w:rsid w:val="00BC56C8"/>
    <w:rsid w:val="00BC59F1"/>
    <w:rsid w:val="00BC5DD2"/>
    <w:rsid w:val="00BC62C9"/>
    <w:rsid w:val="00BC6467"/>
    <w:rsid w:val="00BC68CB"/>
    <w:rsid w:val="00BC6C3A"/>
    <w:rsid w:val="00BC6D6F"/>
    <w:rsid w:val="00BC6D9D"/>
    <w:rsid w:val="00BC776E"/>
    <w:rsid w:val="00BD007D"/>
    <w:rsid w:val="00BD08CA"/>
    <w:rsid w:val="00BD0EDC"/>
    <w:rsid w:val="00BD1371"/>
    <w:rsid w:val="00BD150B"/>
    <w:rsid w:val="00BD1A51"/>
    <w:rsid w:val="00BD1B06"/>
    <w:rsid w:val="00BD2745"/>
    <w:rsid w:val="00BD2FA2"/>
    <w:rsid w:val="00BD32DE"/>
    <w:rsid w:val="00BD3303"/>
    <w:rsid w:val="00BD426D"/>
    <w:rsid w:val="00BD4362"/>
    <w:rsid w:val="00BD44F6"/>
    <w:rsid w:val="00BD4539"/>
    <w:rsid w:val="00BD4AE7"/>
    <w:rsid w:val="00BD4BAE"/>
    <w:rsid w:val="00BD4CDB"/>
    <w:rsid w:val="00BD4E09"/>
    <w:rsid w:val="00BD53AD"/>
    <w:rsid w:val="00BD53F0"/>
    <w:rsid w:val="00BD678D"/>
    <w:rsid w:val="00BD6A38"/>
    <w:rsid w:val="00BD6C88"/>
    <w:rsid w:val="00BD7140"/>
    <w:rsid w:val="00BD732E"/>
    <w:rsid w:val="00BD7431"/>
    <w:rsid w:val="00BD7A95"/>
    <w:rsid w:val="00BE0738"/>
    <w:rsid w:val="00BE0B66"/>
    <w:rsid w:val="00BE0C67"/>
    <w:rsid w:val="00BE0FF3"/>
    <w:rsid w:val="00BE1087"/>
    <w:rsid w:val="00BE1365"/>
    <w:rsid w:val="00BE14DA"/>
    <w:rsid w:val="00BE17B1"/>
    <w:rsid w:val="00BE18FF"/>
    <w:rsid w:val="00BE19C1"/>
    <w:rsid w:val="00BE1A0D"/>
    <w:rsid w:val="00BE27FA"/>
    <w:rsid w:val="00BE2B4D"/>
    <w:rsid w:val="00BE2D46"/>
    <w:rsid w:val="00BE3821"/>
    <w:rsid w:val="00BE38AA"/>
    <w:rsid w:val="00BE3F3B"/>
    <w:rsid w:val="00BE4157"/>
    <w:rsid w:val="00BE4299"/>
    <w:rsid w:val="00BE4621"/>
    <w:rsid w:val="00BE56AE"/>
    <w:rsid w:val="00BE56E6"/>
    <w:rsid w:val="00BE598B"/>
    <w:rsid w:val="00BE5A0A"/>
    <w:rsid w:val="00BE5D4D"/>
    <w:rsid w:val="00BE5ECD"/>
    <w:rsid w:val="00BE604F"/>
    <w:rsid w:val="00BE6516"/>
    <w:rsid w:val="00BE73D9"/>
    <w:rsid w:val="00BF1429"/>
    <w:rsid w:val="00BF1575"/>
    <w:rsid w:val="00BF18F9"/>
    <w:rsid w:val="00BF190B"/>
    <w:rsid w:val="00BF1A03"/>
    <w:rsid w:val="00BF1D8F"/>
    <w:rsid w:val="00BF2058"/>
    <w:rsid w:val="00BF219E"/>
    <w:rsid w:val="00BF2420"/>
    <w:rsid w:val="00BF251E"/>
    <w:rsid w:val="00BF3559"/>
    <w:rsid w:val="00BF3AD0"/>
    <w:rsid w:val="00BF3B23"/>
    <w:rsid w:val="00BF49BB"/>
    <w:rsid w:val="00BF49CC"/>
    <w:rsid w:val="00BF4ABF"/>
    <w:rsid w:val="00BF4C49"/>
    <w:rsid w:val="00BF4E9B"/>
    <w:rsid w:val="00BF597E"/>
    <w:rsid w:val="00BF5F65"/>
    <w:rsid w:val="00BF68E5"/>
    <w:rsid w:val="00BF69DF"/>
    <w:rsid w:val="00BF725A"/>
    <w:rsid w:val="00BF78AE"/>
    <w:rsid w:val="00BF7B05"/>
    <w:rsid w:val="00BF7D18"/>
    <w:rsid w:val="00BF7F3B"/>
    <w:rsid w:val="00C00385"/>
    <w:rsid w:val="00C00812"/>
    <w:rsid w:val="00C01B42"/>
    <w:rsid w:val="00C027DA"/>
    <w:rsid w:val="00C02B77"/>
    <w:rsid w:val="00C03C69"/>
    <w:rsid w:val="00C03DD8"/>
    <w:rsid w:val="00C041A7"/>
    <w:rsid w:val="00C04357"/>
    <w:rsid w:val="00C04673"/>
    <w:rsid w:val="00C046EA"/>
    <w:rsid w:val="00C04D8F"/>
    <w:rsid w:val="00C051AE"/>
    <w:rsid w:val="00C05278"/>
    <w:rsid w:val="00C05311"/>
    <w:rsid w:val="00C05606"/>
    <w:rsid w:val="00C05C78"/>
    <w:rsid w:val="00C06966"/>
    <w:rsid w:val="00C06ACA"/>
    <w:rsid w:val="00C06B60"/>
    <w:rsid w:val="00C06B91"/>
    <w:rsid w:val="00C06D35"/>
    <w:rsid w:val="00C06D7D"/>
    <w:rsid w:val="00C0760F"/>
    <w:rsid w:val="00C078B9"/>
    <w:rsid w:val="00C07A55"/>
    <w:rsid w:val="00C10368"/>
    <w:rsid w:val="00C10397"/>
    <w:rsid w:val="00C10461"/>
    <w:rsid w:val="00C1080A"/>
    <w:rsid w:val="00C10A3D"/>
    <w:rsid w:val="00C10DBB"/>
    <w:rsid w:val="00C11763"/>
    <w:rsid w:val="00C120C1"/>
    <w:rsid w:val="00C121EF"/>
    <w:rsid w:val="00C129E2"/>
    <w:rsid w:val="00C130EA"/>
    <w:rsid w:val="00C1329A"/>
    <w:rsid w:val="00C1379F"/>
    <w:rsid w:val="00C1409C"/>
    <w:rsid w:val="00C140DC"/>
    <w:rsid w:val="00C1411A"/>
    <w:rsid w:val="00C14146"/>
    <w:rsid w:val="00C15416"/>
    <w:rsid w:val="00C15536"/>
    <w:rsid w:val="00C160BD"/>
    <w:rsid w:val="00C16344"/>
    <w:rsid w:val="00C16CF1"/>
    <w:rsid w:val="00C16D78"/>
    <w:rsid w:val="00C1743C"/>
    <w:rsid w:val="00C17D67"/>
    <w:rsid w:val="00C2004F"/>
    <w:rsid w:val="00C201D3"/>
    <w:rsid w:val="00C2046D"/>
    <w:rsid w:val="00C207FE"/>
    <w:rsid w:val="00C21304"/>
    <w:rsid w:val="00C21502"/>
    <w:rsid w:val="00C22C58"/>
    <w:rsid w:val="00C2301A"/>
    <w:rsid w:val="00C2304D"/>
    <w:rsid w:val="00C230E7"/>
    <w:rsid w:val="00C23328"/>
    <w:rsid w:val="00C235A1"/>
    <w:rsid w:val="00C23B8E"/>
    <w:rsid w:val="00C23D5E"/>
    <w:rsid w:val="00C246F9"/>
    <w:rsid w:val="00C258CD"/>
    <w:rsid w:val="00C25B0D"/>
    <w:rsid w:val="00C25D6A"/>
    <w:rsid w:val="00C260A3"/>
    <w:rsid w:val="00C266B5"/>
    <w:rsid w:val="00C26A12"/>
    <w:rsid w:val="00C26A22"/>
    <w:rsid w:val="00C2743C"/>
    <w:rsid w:val="00C27B0C"/>
    <w:rsid w:val="00C30C5E"/>
    <w:rsid w:val="00C310B8"/>
    <w:rsid w:val="00C31704"/>
    <w:rsid w:val="00C31CBE"/>
    <w:rsid w:val="00C32543"/>
    <w:rsid w:val="00C32859"/>
    <w:rsid w:val="00C32D22"/>
    <w:rsid w:val="00C32F07"/>
    <w:rsid w:val="00C32F8D"/>
    <w:rsid w:val="00C33BED"/>
    <w:rsid w:val="00C34445"/>
    <w:rsid w:val="00C34B89"/>
    <w:rsid w:val="00C3544C"/>
    <w:rsid w:val="00C35554"/>
    <w:rsid w:val="00C355E6"/>
    <w:rsid w:val="00C35D4E"/>
    <w:rsid w:val="00C36605"/>
    <w:rsid w:val="00C36658"/>
    <w:rsid w:val="00C36FDB"/>
    <w:rsid w:val="00C374CC"/>
    <w:rsid w:val="00C3766E"/>
    <w:rsid w:val="00C40204"/>
    <w:rsid w:val="00C40A29"/>
    <w:rsid w:val="00C40C4F"/>
    <w:rsid w:val="00C416D5"/>
    <w:rsid w:val="00C41782"/>
    <w:rsid w:val="00C41F97"/>
    <w:rsid w:val="00C41FC1"/>
    <w:rsid w:val="00C4252F"/>
    <w:rsid w:val="00C4306A"/>
    <w:rsid w:val="00C4332A"/>
    <w:rsid w:val="00C4349D"/>
    <w:rsid w:val="00C43771"/>
    <w:rsid w:val="00C43B3E"/>
    <w:rsid w:val="00C4427D"/>
    <w:rsid w:val="00C447E4"/>
    <w:rsid w:val="00C44A43"/>
    <w:rsid w:val="00C44EC1"/>
    <w:rsid w:val="00C450ED"/>
    <w:rsid w:val="00C45C46"/>
    <w:rsid w:val="00C46043"/>
    <w:rsid w:val="00C460C3"/>
    <w:rsid w:val="00C4643F"/>
    <w:rsid w:val="00C46F61"/>
    <w:rsid w:val="00C47034"/>
    <w:rsid w:val="00C50328"/>
    <w:rsid w:val="00C5085C"/>
    <w:rsid w:val="00C5157E"/>
    <w:rsid w:val="00C516E0"/>
    <w:rsid w:val="00C51900"/>
    <w:rsid w:val="00C51B53"/>
    <w:rsid w:val="00C51DDE"/>
    <w:rsid w:val="00C52806"/>
    <w:rsid w:val="00C52AD7"/>
    <w:rsid w:val="00C52D2C"/>
    <w:rsid w:val="00C53098"/>
    <w:rsid w:val="00C53651"/>
    <w:rsid w:val="00C53711"/>
    <w:rsid w:val="00C53B9F"/>
    <w:rsid w:val="00C53BD9"/>
    <w:rsid w:val="00C53BE0"/>
    <w:rsid w:val="00C53BFB"/>
    <w:rsid w:val="00C53FB1"/>
    <w:rsid w:val="00C546C8"/>
    <w:rsid w:val="00C5472C"/>
    <w:rsid w:val="00C54B9D"/>
    <w:rsid w:val="00C5579D"/>
    <w:rsid w:val="00C55892"/>
    <w:rsid w:val="00C55EB9"/>
    <w:rsid w:val="00C563E4"/>
    <w:rsid w:val="00C569A1"/>
    <w:rsid w:val="00C56A0D"/>
    <w:rsid w:val="00C56B4A"/>
    <w:rsid w:val="00C571CE"/>
    <w:rsid w:val="00C572C2"/>
    <w:rsid w:val="00C572CB"/>
    <w:rsid w:val="00C57608"/>
    <w:rsid w:val="00C57A77"/>
    <w:rsid w:val="00C57D28"/>
    <w:rsid w:val="00C57EA1"/>
    <w:rsid w:val="00C601AB"/>
    <w:rsid w:val="00C60CA8"/>
    <w:rsid w:val="00C61B83"/>
    <w:rsid w:val="00C62018"/>
    <w:rsid w:val="00C62198"/>
    <w:rsid w:val="00C62419"/>
    <w:rsid w:val="00C62558"/>
    <w:rsid w:val="00C6291C"/>
    <w:rsid w:val="00C6293E"/>
    <w:rsid w:val="00C62BF8"/>
    <w:rsid w:val="00C62EBC"/>
    <w:rsid w:val="00C633B8"/>
    <w:rsid w:val="00C63B92"/>
    <w:rsid w:val="00C64283"/>
    <w:rsid w:val="00C6487B"/>
    <w:rsid w:val="00C64A05"/>
    <w:rsid w:val="00C64A62"/>
    <w:rsid w:val="00C64BDD"/>
    <w:rsid w:val="00C64D81"/>
    <w:rsid w:val="00C64F48"/>
    <w:rsid w:val="00C6521F"/>
    <w:rsid w:val="00C65E7A"/>
    <w:rsid w:val="00C6684E"/>
    <w:rsid w:val="00C66945"/>
    <w:rsid w:val="00C66A06"/>
    <w:rsid w:val="00C66AA2"/>
    <w:rsid w:val="00C67E92"/>
    <w:rsid w:val="00C704FF"/>
    <w:rsid w:val="00C70632"/>
    <w:rsid w:val="00C70856"/>
    <w:rsid w:val="00C708A5"/>
    <w:rsid w:val="00C71320"/>
    <w:rsid w:val="00C71915"/>
    <w:rsid w:val="00C71D13"/>
    <w:rsid w:val="00C71F6B"/>
    <w:rsid w:val="00C7372F"/>
    <w:rsid w:val="00C73AD5"/>
    <w:rsid w:val="00C73B85"/>
    <w:rsid w:val="00C73D6A"/>
    <w:rsid w:val="00C73F18"/>
    <w:rsid w:val="00C73F61"/>
    <w:rsid w:val="00C7444D"/>
    <w:rsid w:val="00C74859"/>
    <w:rsid w:val="00C74C1A"/>
    <w:rsid w:val="00C753F1"/>
    <w:rsid w:val="00C75E36"/>
    <w:rsid w:val="00C75FF9"/>
    <w:rsid w:val="00C7624E"/>
    <w:rsid w:val="00C7639A"/>
    <w:rsid w:val="00C765BD"/>
    <w:rsid w:val="00C76719"/>
    <w:rsid w:val="00C76AB3"/>
    <w:rsid w:val="00C76C7F"/>
    <w:rsid w:val="00C76E9B"/>
    <w:rsid w:val="00C77908"/>
    <w:rsid w:val="00C77D9D"/>
    <w:rsid w:val="00C80223"/>
    <w:rsid w:val="00C807B8"/>
    <w:rsid w:val="00C81075"/>
    <w:rsid w:val="00C820EA"/>
    <w:rsid w:val="00C8243C"/>
    <w:rsid w:val="00C82BFF"/>
    <w:rsid w:val="00C82F90"/>
    <w:rsid w:val="00C8362D"/>
    <w:rsid w:val="00C84182"/>
    <w:rsid w:val="00C8479E"/>
    <w:rsid w:val="00C85599"/>
    <w:rsid w:val="00C8576A"/>
    <w:rsid w:val="00C85DF6"/>
    <w:rsid w:val="00C85FDE"/>
    <w:rsid w:val="00C86BFE"/>
    <w:rsid w:val="00C875EA"/>
    <w:rsid w:val="00C87624"/>
    <w:rsid w:val="00C87896"/>
    <w:rsid w:val="00C9001D"/>
    <w:rsid w:val="00C90704"/>
    <w:rsid w:val="00C90AC9"/>
    <w:rsid w:val="00C9194A"/>
    <w:rsid w:val="00C91A2E"/>
    <w:rsid w:val="00C91DBF"/>
    <w:rsid w:val="00C91EF0"/>
    <w:rsid w:val="00C922B6"/>
    <w:rsid w:val="00C93462"/>
    <w:rsid w:val="00C937CF"/>
    <w:rsid w:val="00C93AAF"/>
    <w:rsid w:val="00C93D8E"/>
    <w:rsid w:val="00C93DCE"/>
    <w:rsid w:val="00C9417F"/>
    <w:rsid w:val="00C94332"/>
    <w:rsid w:val="00C944C9"/>
    <w:rsid w:val="00C94D0A"/>
    <w:rsid w:val="00C950CC"/>
    <w:rsid w:val="00C957BE"/>
    <w:rsid w:val="00C9586B"/>
    <w:rsid w:val="00C95D60"/>
    <w:rsid w:val="00C961EE"/>
    <w:rsid w:val="00C96396"/>
    <w:rsid w:val="00C965E9"/>
    <w:rsid w:val="00C96900"/>
    <w:rsid w:val="00C96957"/>
    <w:rsid w:val="00C969AA"/>
    <w:rsid w:val="00C97108"/>
    <w:rsid w:val="00C97427"/>
    <w:rsid w:val="00C97538"/>
    <w:rsid w:val="00C9787C"/>
    <w:rsid w:val="00C9797D"/>
    <w:rsid w:val="00C97C4C"/>
    <w:rsid w:val="00CA07F9"/>
    <w:rsid w:val="00CA11DA"/>
    <w:rsid w:val="00CA14F5"/>
    <w:rsid w:val="00CA18A1"/>
    <w:rsid w:val="00CA1C13"/>
    <w:rsid w:val="00CA1F34"/>
    <w:rsid w:val="00CA21FF"/>
    <w:rsid w:val="00CA28D3"/>
    <w:rsid w:val="00CA2D92"/>
    <w:rsid w:val="00CA2DB1"/>
    <w:rsid w:val="00CA313D"/>
    <w:rsid w:val="00CA3357"/>
    <w:rsid w:val="00CA39C7"/>
    <w:rsid w:val="00CA3DA5"/>
    <w:rsid w:val="00CA4255"/>
    <w:rsid w:val="00CA429B"/>
    <w:rsid w:val="00CA456A"/>
    <w:rsid w:val="00CA474F"/>
    <w:rsid w:val="00CA4964"/>
    <w:rsid w:val="00CA497F"/>
    <w:rsid w:val="00CA4983"/>
    <w:rsid w:val="00CA4B26"/>
    <w:rsid w:val="00CA50F0"/>
    <w:rsid w:val="00CA5102"/>
    <w:rsid w:val="00CA512C"/>
    <w:rsid w:val="00CA52DE"/>
    <w:rsid w:val="00CA5729"/>
    <w:rsid w:val="00CA5A2C"/>
    <w:rsid w:val="00CA5C2A"/>
    <w:rsid w:val="00CA65C9"/>
    <w:rsid w:val="00CA661F"/>
    <w:rsid w:val="00CA66DB"/>
    <w:rsid w:val="00CA6AD1"/>
    <w:rsid w:val="00CA6CB7"/>
    <w:rsid w:val="00CA6F2B"/>
    <w:rsid w:val="00CA7241"/>
    <w:rsid w:val="00CA7830"/>
    <w:rsid w:val="00CA7D2C"/>
    <w:rsid w:val="00CA7D31"/>
    <w:rsid w:val="00CA7FEA"/>
    <w:rsid w:val="00CB0355"/>
    <w:rsid w:val="00CB0EFF"/>
    <w:rsid w:val="00CB1365"/>
    <w:rsid w:val="00CB1554"/>
    <w:rsid w:val="00CB17DE"/>
    <w:rsid w:val="00CB219A"/>
    <w:rsid w:val="00CB26B5"/>
    <w:rsid w:val="00CB29A6"/>
    <w:rsid w:val="00CB2BB2"/>
    <w:rsid w:val="00CB322B"/>
    <w:rsid w:val="00CB35F0"/>
    <w:rsid w:val="00CB37DA"/>
    <w:rsid w:val="00CB40A0"/>
    <w:rsid w:val="00CB4232"/>
    <w:rsid w:val="00CB4774"/>
    <w:rsid w:val="00CB4CA7"/>
    <w:rsid w:val="00CB5020"/>
    <w:rsid w:val="00CB50BC"/>
    <w:rsid w:val="00CB53A7"/>
    <w:rsid w:val="00CB5A25"/>
    <w:rsid w:val="00CB5F09"/>
    <w:rsid w:val="00CB630C"/>
    <w:rsid w:val="00CB6A64"/>
    <w:rsid w:val="00CB750F"/>
    <w:rsid w:val="00CB78AC"/>
    <w:rsid w:val="00CC07E4"/>
    <w:rsid w:val="00CC0C0C"/>
    <w:rsid w:val="00CC2BB4"/>
    <w:rsid w:val="00CC3005"/>
    <w:rsid w:val="00CC35C3"/>
    <w:rsid w:val="00CC36BB"/>
    <w:rsid w:val="00CC3852"/>
    <w:rsid w:val="00CC3C86"/>
    <w:rsid w:val="00CC4F6D"/>
    <w:rsid w:val="00CC56E9"/>
    <w:rsid w:val="00CC574E"/>
    <w:rsid w:val="00CC5AA0"/>
    <w:rsid w:val="00CC729C"/>
    <w:rsid w:val="00CC779A"/>
    <w:rsid w:val="00CC7A04"/>
    <w:rsid w:val="00CC7D29"/>
    <w:rsid w:val="00CC7FB9"/>
    <w:rsid w:val="00CD0216"/>
    <w:rsid w:val="00CD0266"/>
    <w:rsid w:val="00CD02CF"/>
    <w:rsid w:val="00CD05CA"/>
    <w:rsid w:val="00CD154D"/>
    <w:rsid w:val="00CD175D"/>
    <w:rsid w:val="00CD176C"/>
    <w:rsid w:val="00CD1AA6"/>
    <w:rsid w:val="00CD266E"/>
    <w:rsid w:val="00CD280C"/>
    <w:rsid w:val="00CD28F5"/>
    <w:rsid w:val="00CD2CD7"/>
    <w:rsid w:val="00CD35CA"/>
    <w:rsid w:val="00CD39CC"/>
    <w:rsid w:val="00CD3B1C"/>
    <w:rsid w:val="00CD3DF8"/>
    <w:rsid w:val="00CD3F22"/>
    <w:rsid w:val="00CD42D9"/>
    <w:rsid w:val="00CD4F65"/>
    <w:rsid w:val="00CD506F"/>
    <w:rsid w:val="00CD523A"/>
    <w:rsid w:val="00CD5274"/>
    <w:rsid w:val="00CD57C9"/>
    <w:rsid w:val="00CD602F"/>
    <w:rsid w:val="00CD6078"/>
    <w:rsid w:val="00CD612B"/>
    <w:rsid w:val="00CD627D"/>
    <w:rsid w:val="00CD68AE"/>
    <w:rsid w:val="00CD6D68"/>
    <w:rsid w:val="00CD6F1C"/>
    <w:rsid w:val="00CD7023"/>
    <w:rsid w:val="00CD70B6"/>
    <w:rsid w:val="00CD736B"/>
    <w:rsid w:val="00CD75D8"/>
    <w:rsid w:val="00CD7780"/>
    <w:rsid w:val="00CD7D44"/>
    <w:rsid w:val="00CE0090"/>
    <w:rsid w:val="00CE0AFF"/>
    <w:rsid w:val="00CE0BBD"/>
    <w:rsid w:val="00CE0E7D"/>
    <w:rsid w:val="00CE1885"/>
    <w:rsid w:val="00CE1BDE"/>
    <w:rsid w:val="00CE1C28"/>
    <w:rsid w:val="00CE1F4C"/>
    <w:rsid w:val="00CE20B1"/>
    <w:rsid w:val="00CE2309"/>
    <w:rsid w:val="00CE2C40"/>
    <w:rsid w:val="00CE2CF3"/>
    <w:rsid w:val="00CE2F4F"/>
    <w:rsid w:val="00CE3629"/>
    <w:rsid w:val="00CE38D0"/>
    <w:rsid w:val="00CE40A7"/>
    <w:rsid w:val="00CE4170"/>
    <w:rsid w:val="00CE428B"/>
    <w:rsid w:val="00CE454B"/>
    <w:rsid w:val="00CE4EA2"/>
    <w:rsid w:val="00CE50DD"/>
    <w:rsid w:val="00CE59E5"/>
    <w:rsid w:val="00CE5F23"/>
    <w:rsid w:val="00CE6606"/>
    <w:rsid w:val="00CE6ED2"/>
    <w:rsid w:val="00CE707C"/>
    <w:rsid w:val="00CE70AC"/>
    <w:rsid w:val="00CE7432"/>
    <w:rsid w:val="00CE7B11"/>
    <w:rsid w:val="00CF099F"/>
    <w:rsid w:val="00CF1013"/>
    <w:rsid w:val="00CF155E"/>
    <w:rsid w:val="00CF1854"/>
    <w:rsid w:val="00CF1C92"/>
    <w:rsid w:val="00CF1E17"/>
    <w:rsid w:val="00CF200A"/>
    <w:rsid w:val="00CF2292"/>
    <w:rsid w:val="00CF27D7"/>
    <w:rsid w:val="00CF29CA"/>
    <w:rsid w:val="00CF321A"/>
    <w:rsid w:val="00CF369F"/>
    <w:rsid w:val="00CF3828"/>
    <w:rsid w:val="00CF3CAD"/>
    <w:rsid w:val="00CF3D00"/>
    <w:rsid w:val="00CF3FDB"/>
    <w:rsid w:val="00CF49A1"/>
    <w:rsid w:val="00CF4A1B"/>
    <w:rsid w:val="00CF4C2B"/>
    <w:rsid w:val="00CF5748"/>
    <w:rsid w:val="00CF5B0F"/>
    <w:rsid w:val="00CF5C73"/>
    <w:rsid w:val="00CF64A5"/>
    <w:rsid w:val="00CF67DD"/>
    <w:rsid w:val="00CF6A95"/>
    <w:rsid w:val="00CF745E"/>
    <w:rsid w:val="00CF7A33"/>
    <w:rsid w:val="00CF7E48"/>
    <w:rsid w:val="00D0013C"/>
    <w:rsid w:val="00D008EA"/>
    <w:rsid w:val="00D010EA"/>
    <w:rsid w:val="00D01772"/>
    <w:rsid w:val="00D01A80"/>
    <w:rsid w:val="00D02A35"/>
    <w:rsid w:val="00D02EA1"/>
    <w:rsid w:val="00D02FFB"/>
    <w:rsid w:val="00D0364E"/>
    <w:rsid w:val="00D03C72"/>
    <w:rsid w:val="00D04DC6"/>
    <w:rsid w:val="00D04DEE"/>
    <w:rsid w:val="00D0582C"/>
    <w:rsid w:val="00D059D4"/>
    <w:rsid w:val="00D05D67"/>
    <w:rsid w:val="00D06A8C"/>
    <w:rsid w:val="00D06B85"/>
    <w:rsid w:val="00D06E73"/>
    <w:rsid w:val="00D10945"/>
    <w:rsid w:val="00D10CDC"/>
    <w:rsid w:val="00D10CFC"/>
    <w:rsid w:val="00D10E1B"/>
    <w:rsid w:val="00D10F0B"/>
    <w:rsid w:val="00D113A2"/>
    <w:rsid w:val="00D116D0"/>
    <w:rsid w:val="00D11720"/>
    <w:rsid w:val="00D11991"/>
    <w:rsid w:val="00D11FBA"/>
    <w:rsid w:val="00D1263F"/>
    <w:rsid w:val="00D12B8C"/>
    <w:rsid w:val="00D12E67"/>
    <w:rsid w:val="00D134F2"/>
    <w:rsid w:val="00D138FE"/>
    <w:rsid w:val="00D13C87"/>
    <w:rsid w:val="00D14192"/>
    <w:rsid w:val="00D14905"/>
    <w:rsid w:val="00D1508F"/>
    <w:rsid w:val="00D1521D"/>
    <w:rsid w:val="00D15A49"/>
    <w:rsid w:val="00D15B27"/>
    <w:rsid w:val="00D15C13"/>
    <w:rsid w:val="00D15CEE"/>
    <w:rsid w:val="00D15E59"/>
    <w:rsid w:val="00D16132"/>
    <w:rsid w:val="00D16A7E"/>
    <w:rsid w:val="00D16BD4"/>
    <w:rsid w:val="00D16D36"/>
    <w:rsid w:val="00D16E00"/>
    <w:rsid w:val="00D1719E"/>
    <w:rsid w:val="00D171ED"/>
    <w:rsid w:val="00D177BF"/>
    <w:rsid w:val="00D17DF2"/>
    <w:rsid w:val="00D17E5E"/>
    <w:rsid w:val="00D20631"/>
    <w:rsid w:val="00D20AA3"/>
    <w:rsid w:val="00D20C3E"/>
    <w:rsid w:val="00D21323"/>
    <w:rsid w:val="00D219F6"/>
    <w:rsid w:val="00D21BF6"/>
    <w:rsid w:val="00D21D6D"/>
    <w:rsid w:val="00D222F3"/>
    <w:rsid w:val="00D22381"/>
    <w:rsid w:val="00D224F6"/>
    <w:rsid w:val="00D226F4"/>
    <w:rsid w:val="00D229BB"/>
    <w:rsid w:val="00D22AE1"/>
    <w:rsid w:val="00D2333F"/>
    <w:rsid w:val="00D2380A"/>
    <w:rsid w:val="00D2388E"/>
    <w:rsid w:val="00D239E0"/>
    <w:rsid w:val="00D246FC"/>
    <w:rsid w:val="00D25174"/>
    <w:rsid w:val="00D253C8"/>
    <w:rsid w:val="00D255EC"/>
    <w:rsid w:val="00D25CB5"/>
    <w:rsid w:val="00D26311"/>
    <w:rsid w:val="00D26794"/>
    <w:rsid w:val="00D26EB1"/>
    <w:rsid w:val="00D270B0"/>
    <w:rsid w:val="00D271DD"/>
    <w:rsid w:val="00D273EE"/>
    <w:rsid w:val="00D27988"/>
    <w:rsid w:val="00D27C04"/>
    <w:rsid w:val="00D27CCB"/>
    <w:rsid w:val="00D30436"/>
    <w:rsid w:val="00D3074C"/>
    <w:rsid w:val="00D310D7"/>
    <w:rsid w:val="00D314F3"/>
    <w:rsid w:val="00D315EC"/>
    <w:rsid w:val="00D31654"/>
    <w:rsid w:val="00D31A56"/>
    <w:rsid w:val="00D323D0"/>
    <w:rsid w:val="00D32D68"/>
    <w:rsid w:val="00D33154"/>
    <w:rsid w:val="00D33195"/>
    <w:rsid w:val="00D339D6"/>
    <w:rsid w:val="00D3456A"/>
    <w:rsid w:val="00D34896"/>
    <w:rsid w:val="00D34E3F"/>
    <w:rsid w:val="00D34EC7"/>
    <w:rsid w:val="00D34FF7"/>
    <w:rsid w:val="00D35339"/>
    <w:rsid w:val="00D354A1"/>
    <w:rsid w:val="00D35529"/>
    <w:rsid w:val="00D3564A"/>
    <w:rsid w:val="00D3573B"/>
    <w:rsid w:val="00D35B3F"/>
    <w:rsid w:val="00D35F8C"/>
    <w:rsid w:val="00D363FE"/>
    <w:rsid w:val="00D3644E"/>
    <w:rsid w:val="00D36A6A"/>
    <w:rsid w:val="00D36B45"/>
    <w:rsid w:val="00D36B49"/>
    <w:rsid w:val="00D36D5C"/>
    <w:rsid w:val="00D36F36"/>
    <w:rsid w:val="00D371EC"/>
    <w:rsid w:val="00D37624"/>
    <w:rsid w:val="00D376DC"/>
    <w:rsid w:val="00D3771B"/>
    <w:rsid w:val="00D37E97"/>
    <w:rsid w:val="00D37F54"/>
    <w:rsid w:val="00D400CE"/>
    <w:rsid w:val="00D4020D"/>
    <w:rsid w:val="00D403DD"/>
    <w:rsid w:val="00D4096B"/>
    <w:rsid w:val="00D40C94"/>
    <w:rsid w:val="00D40E60"/>
    <w:rsid w:val="00D41136"/>
    <w:rsid w:val="00D417AC"/>
    <w:rsid w:val="00D41DD7"/>
    <w:rsid w:val="00D41E03"/>
    <w:rsid w:val="00D42009"/>
    <w:rsid w:val="00D423CD"/>
    <w:rsid w:val="00D427C4"/>
    <w:rsid w:val="00D4307B"/>
    <w:rsid w:val="00D43A97"/>
    <w:rsid w:val="00D44366"/>
    <w:rsid w:val="00D44390"/>
    <w:rsid w:val="00D44416"/>
    <w:rsid w:val="00D44780"/>
    <w:rsid w:val="00D45AB5"/>
    <w:rsid w:val="00D4614B"/>
    <w:rsid w:val="00D46536"/>
    <w:rsid w:val="00D47344"/>
    <w:rsid w:val="00D478DB"/>
    <w:rsid w:val="00D47A22"/>
    <w:rsid w:val="00D47DDB"/>
    <w:rsid w:val="00D50189"/>
    <w:rsid w:val="00D5049A"/>
    <w:rsid w:val="00D506CF"/>
    <w:rsid w:val="00D508CB"/>
    <w:rsid w:val="00D514F0"/>
    <w:rsid w:val="00D51959"/>
    <w:rsid w:val="00D51ABD"/>
    <w:rsid w:val="00D5214C"/>
    <w:rsid w:val="00D52294"/>
    <w:rsid w:val="00D52314"/>
    <w:rsid w:val="00D5284A"/>
    <w:rsid w:val="00D533D3"/>
    <w:rsid w:val="00D5372F"/>
    <w:rsid w:val="00D53EEA"/>
    <w:rsid w:val="00D54570"/>
    <w:rsid w:val="00D54F70"/>
    <w:rsid w:val="00D5522A"/>
    <w:rsid w:val="00D55388"/>
    <w:rsid w:val="00D553B9"/>
    <w:rsid w:val="00D55412"/>
    <w:rsid w:val="00D559FE"/>
    <w:rsid w:val="00D55AF3"/>
    <w:rsid w:val="00D56362"/>
    <w:rsid w:val="00D563A9"/>
    <w:rsid w:val="00D564B5"/>
    <w:rsid w:val="00D56B8E"/>
    <w:rsid w:val="00D57BF1"/>
    <w:rsid w:val="00D6017B"/>
    <w:rsid w:val="00D6038A"/>
    <w:rsid w:val="00D607A0"/>
    <w:rsid w:val="00D60A35"/>
    <w:rsid w:val="00D60CCB"/>
    <w:rsid w:val="00D6193B"/>
    <w:rsid w:val="00D61C0A"/>
    <w:rsid w:val="00D61CAF"/>
    <w:rsid w:val="00D61CE6"/>
    <w:rsid w:val="00D61DB4"/>
    <w:rsid w:val="00D621C5"/>
    <w:rsid w:val="00D62513"/>
    <w:rsid w:val="00D633F8"/>
    <w:rsid w:val="00D63B86"/>
    <w:rsid w:val="00D6456B"/>
    <w:rsid w:val="00D65AC3"/>
    <w:rsid w:val="00D65E67"/>
    <w:rsid w:val="00D65FBE"/>
    <w:rsid w:val="00D66139"/>
    <w:rsid w:val="00D6636B"/>
    <w:rsid w:val="00D6699D"/>
    <w:rsid w:val="00D66CEF"/>
    <w:rsid w:val="00D66D88"/>
    <w:rsid w:val="00D678FB"/>
    <w:rsid w:val="00D67C08"/>
    <w:rsid w:val="00D7010D"/>
    <w:rsid w:val="00D7045F"/>
    <w:rsid w:val="00D704D5"/>
    <w:rsid w:val="00D7058B"/>
    <w:rsid w:val="00D70753"/>
    <w:rsid w:val="00D7107D"/>
    <w:rsid w:val="00D71BF5"/>
    <w:rsid w:val="00D71D04"/>
    <w:rsid w:val="00D71F51"/>
    <w:rsid w:val="00D721F3"/>
    <w:rsid w:val="00D73540"/>
    <w:rsid w:val="00D738F3"/>
    <w:rsid w:val="00D73AAC"/>
    <w:rsid w:val="00D73B5B"/>
    <w:rsid w:val="00D7468C"/>
    <w:rsid w:val="00D74717"/>
    <w:rsid w:val="00D7490B"/>
    <w:rsid w:val="00D749D1"/>
    <w:rsid w:val="00D74A92"/>
    <w:rsid w:val="00D74C91"/>
    <w:rsid w:val="00D74C99"/>
    <w:rsid w:val="00D75156"/>
    <w:rsid w:val="00D759B2"/>
    <w:rsid w:val="00D75C10"/>
    <w:rsid w:val="00D75E7D"/>
    <w:rsid w:val="00D760E2"/>
    <w:rsid w:val="00D762F2"/>
    <w:rsid w:val="00D76BB3"/>
    <w:rsid w:val="00D76F32"/>
    <w:rsid w:val="00D779D3"/>
    <w:rsid w:val="00D77AFC"/>
    <w:rsid w:val="00D77E9A"/>
    <w:rsid w:val="00D80172"/>
    <w:rsid w:val="00D8046C"/>
    <w:rsid w:val="00D80473"/>
    <w:rsid w:val="00D806F6"/>
    <w:rsid w:val="00D80CDC"/>
    <w:rsid w:val="00D81068"/>
    <w:rsid w:val="00D8140B"/>
    <w:rsid w:val="00D81D10"/>
    <w:rsid w:val="00D81D1C"/>
    <w:rsid w:val="00D81F38"/>
    <w:rsid w:val="00D821F7"/>
    <w:rsid w:val="00D828E7"/>
    <w:rsid w:val="00D82B62"/>
    <w:rsid w:val="00D82D7A"/>
    <w:rsid w:val="00D82E31"/>
    <w:rsid w:val="00D830DD"/>
    <w:rsid w:val="00D837EB"/>
    <w:rsid w:val="00D84555"/>
    <w:rsid w:val="00D84F99"/>
    <w:rsid w:val="00D85B99"/>
    <w:rsid w:val="00D85C23"/>
    <w:rsid w:val="00D85D90"/>
    <w:rsid w:val="00D85EB5"/>
    <w:rsid w:val="00D86126"/>
    <w:rsid w:val="00D86E28"/>
    <w:rsid w:val="00D87102"/>
    <w:rsid w:val="00D876FA"/>
    <w:rsid w:val="00D87A58"/>
    <w:rsid w:val="00D87C76"/>
    <w:rsid w:val="00D87F1B"/>
    <w:rsid w:val="00D905E6"/>
    <w:rsid w:val="00D9065C"/>
    <w:rsid w:val="00D9082B"/>
    <w:rsid w:val="00D90AAD"/>
    <w:rsid w:val="00D90DDE"/>
    <w:rsid w:val="00D91F2E"/>
    <w:rsid w:val="00D92743"/>
    <w:rsid w:val="00D92C41"/>
    <w:rsid w:val="00D93020"/>
    <w:rsid w:val="00D9334D"/>
    <w:rsid w:val="00D934B5"/>
    <w:rsid w:val="00D937AB"/>
    <w:rsid w:val="00D93C1B"/>
    <w:rsid w:val="00D94A81"/>
    <w:rsid w:val="00D94FB4"/>
    <w:rsid w:val="00D950CD"/>
    <w:rsid w:val="00D953AC"/>
    <w:rsid w:val="00D95496"/>
    <w:rsid w:val="00D9565D"/>
    <w:rsid w:val="00D95858"/>
    <w:rsid w:val="00D959C0"/>
    <w:rsid w:val="00D95B20"/>
    <w:rsid w:val="00D95D97"/>
    <w:rsid w:val="00D96F9E"/>
    <w:rsid w:val="00D972C0"/>
    <w:rsid w:val="00D9777B"/>
    <w:rsid w:val="00D978DD"/>
    <w:rsid w:val="00D97BA0"/>
    <w:rsid w:val="00DA0016"/>
    <w:rsid w:val="00DA05A9"/>
    <w:rsid w:val="00DA0C6B"/>
    <w:rsid w:val="00DA0E67"/>
    <w:rsid w:val="00DA0F83"/>
    <w:rsid w:val="00DA116E"/>
    <w:rsid w:val="00DA15C5"/>
    <w:rsid w:val="00DA16F9"/>
    <w:rsid w:val="00DA1765"/>
    <w:rsid w:val="00DA1A42"/>
    <w:rsid w:val="00DA1B5E"/>
    <w:rsid w:val="00DA1BBE"/>
    <w:rsid w:val="00DA33B0"/>
    <w:rsid w:val="00DA3C3C"/>
    <w:rsid w:val="00DA41F0"/>
    <w:rsid w:val="00DA43BD"/>
    <w:rsid w:val="00DA4C1A"/>
    <w:rsid w:val="00DA5333"/>
    <w:rsid w:val="00DA5802"/>
    <w:rsid w:val="00DA581B"/>
    <w:rsid w:val="00DA5CE9"/>
    <w:rsid w:val="00DA775F"/>
    <w:rsid w:val="00DA7873"/>
    <w:rsid w:val="00DA7ED8"/>
    <w:rsid w:val="00DA7F0B"/>
    <w:rsid w:val="00DB0251"/>
    <w:rsid w:val="00DB042C"/>
    <w:rsid w:val="00DB06BF"/>
    <w:rsid w:val="00DB06CB"/>
    <w:rsid w:val="00DB07B7"/>
    <w:rsid w:val="00DB0CA4"/>
    <w:rsid w:val="00DB140F"/>
    <w:rsid w:val="00DB18AA"/>
    <w:rsid w:val="00DB1988"/>
    <w:rsid w:val="00DB19E2"/>
    <w:rsid w:val="00DB22E3"/>
    <w:rsid w:val="00DB285C"/>
    <w:rsid w:val="00DB28E6"/>
    <w:rsid w:val="00DB29EE"/>
    <w:rsid w:val="00DB2B62"/>
    <w:rsid w:val="00DB2BF9"/>
    <w:rsid w:val="00DB3013"/>
    <w:rsid w:val="00DB3050"/>
    <w:rsid w:val="00DB393B"/>
    <w:rsid w:val="00DB3A8A"/>
    <w:rsid w:val="00DB42C6"/>
    <w:rsid w:val="00DB42E0"/>
    <w:rsid w:val="00DB4E33"/>
    <w:rsid w:val="00DB51F6"/>
    <w:rsid w:val="00DB55AA"/>
    <w:rsid w:val="00DB5666"/>
    <w:rsid w:val="00DB56D0"/>
    <w:rsid w:val="00DB5F1B"/>
    <w:rsid w:val="00DB6E9A"/>
    <w:rsid w:val="00DB70DA"/>
    <w:rsid w:val="00DB7319"/>
    <w:rsid w:val="00DB770A"/>
    <w:rsid w:val="00DB772D"/>
    <w:rsid w:val="00DB78E8"/>
    <w:rsid w:val="00DB7909"/>
    <w:rsid w:val="00DB7B56"/>
    <w:rsid w:val="00DB7E00"/>
    <w:rsid w:val="00DB7E93"/>
    <w:rsid w:val="00DC057C"/>
    <w:rsid w:val="00DC06A0"/>
    <w:rsid w:val="00DC0B00"/>
    <w:rsid w:val="00DC0BE7"/>
    <w:rsid w:val="00DC2252"/>
    <w:rsid w:val="00DC22FF"/>
    <w:rsid w:val="00DC254E"/>
    <w:rsid w:val="00DC28B7"/>
    <w:rsid w:val="00DC2BB4"/>
    <w:rsid w:val="00DC3031"/>
    <w:rsid w:val="00DC30CE"/>
    <w:rsid w:val="00DC4235"/>
    <w:rsid w:val="00DC4540"/>
    <w:rsid w:val="00DC461E"/>
    <w:rsid w:val="00DC4C05"/>
    <w:rsid w:val="00DC4F64"/>
    <w:rsid w:val="00DC603D"/>
    <w:rsid w:val="00DC6394"/>
    <w:rsid w:val="00DC6E8D"/>
    <w:rsid w:val="00DC6FE7"/>
    <w:rsid w:val="00DC76C8"/>
    <w:rsid w:val="00DC7E27"/>
    <w:rsid w:val="00DD0028"/>
    <w:rsid w:val="00DD04C5"/>
    <w:rsid w:val="00DD07BB"/>
    <w:rsid w:val="00DD0D76"/>
    <w:rsid w:val="00DD0DFD"/>
    <w:rsid w:val="00DD156C"/>
    <w:rsid w:val="00DD1830"/>
    <w:rsid w:val="00DD1EA5"/>
    <w:rsid w:val="00DD273D"/>
    <w:rsid w:val="00DD29EE"/>
    <w:rsid w:val="00DD2A46"/>
    <w:rsid w:val="00DD30F7"/>
    <w:rsid w:val="00DD338E"/>
    <w:rsid w:val="00DD3520"/>
    <w:rsid w:val="00DD35B3"/>
    <w:rsid w:val="00DD37EA"/>
    <w:rsid w:val="00DD41ED"/>
    <w:rsid w:val="00DD43B5"/>
    <w:rsid w:val="00DD4536"/>
    <w:rsid w:val="00DD5462"/>
    <w:rsid w:val="00DD5D53"/>
    <w:rsid w:val="00DD5DA1"/>
    <w:rsid w:val="00DD6489"/>
    <w:rsid w:val="00DD6B81"/>
    <w:rsid w:val="00DD6CFF"/>
    <w:rsid w:val="00DD6EAA"/>
    <w:rsid w:val="00DD6EFE"/>
    <w:rsid w:val="00DD71A2"/>
    <w:rsid w:val="00DD736A"/>
    <w:rsid w:val="00DD7829"/>
    <w:rsid w:val="00DD7939"/>
    <w:rsid w:val="00DD7F9B"/>
    <w:rsid w:val="00DE0156"/>
    <w:rsid w:val="00DE01E8"/>
    <w:rsid w:val="00DE204E"/>
    <w:rsid w:val="00DE227B"/>
    <w:rsid w:val="00DE2B24"/>
    <w:rsid w:val="00DE2EEE"/>
    <w:rsid w:val="00DE349C"/>
    <w:rsid w:val="00DE3B9B"/>
    <w:rsid w:val="00DE3FD7"/>
    <w:rsid w:val="00DE4395"/>
    <w:rsid w:val="00DE4441"/>
    <w:rsid w:val="00DE484A"/>
    <w:rsid w:val="00DE4874"/>
    <w:rsid w:val="00DE4FFF"/>
    <w:rsid w:val="00DE50EA"/>
    <w:rsid w:val="00DE5791"/>
    <w:rsid w:val="00DE5CA8"/>
    <w:rsid w:val="00DE5F02"/>
    <w:rsid w:val="00DE6531"/>
    <w:rsid w:val="00DE677B"/>
    <w:rsid w:val="00DE6EF1"/>
    <w:rsid w:val="00DE6F75"/>
    <w:rsid w:val="00DE73E4"/>
    <w:rsid w:val="00DE7A5E"/>
    <w:rsid w:val="00DE7AB8"/>
    <w:rsid w:val="00DE7F56"/>
    <w:rsid w:val="00DF0207"/>
    <w:rsid w:val="00DF0497"/>
    <w:rsid w:val="00DF04AD"/>
    <w:rsid w:val="00DF0B81"/>
    <w:rsid w:val="00DF1104"/>
    <w:rsid w:val="00DF1A61"/>
    <w:rsid w:val="00DF1A77"/>
    <w:rsid w:val="00DF1E45"/>
    <w:rsid w:val="00DF285F"/>
    <w:rsid w:val="00DF2D88"/>
    <w:rsid w:val="00DF3455"/>
    <w:rsid w:val="00DF34F5"/>
    <w:rsid w:val="00DF3581"/>
    <w:rsid w:val="00DF3AEA"/>
    <w:rsid w:val="00DF3BCC"/>
    <w:rsid w:val="00DF3C8D"/>
    <w:rsid w:val="00DF3F56"/>
    <w:rsid w:val="00DF48D3"/>
    <w:rsid w:val="00DF49EF"/>
    <w:rsid w:val="00DF4DE2"/>
    <w:rsid w:val="00DF4F93"/>
    <w:rsid w:val="00DF507A"/>
    <w:rsid w:val="00DF58B3"/>
    <w:rsid w:val="00DF613C"/>
    <w:rsid w:val="00DF626F"/>
    <w:rsid w:val="00DF6524"/>
    <w:rsid w:val="00DF65A8"/>
    <w:rsid w:val="00DF68FF"/>
    <w:rsid w:val="00DF6976"/>
    <w:rsid w:val="00DF6CDD"/>
    <w:rsid w:val="00DF74EB"/>
    <w:rsid w:val="00DF79FE"/>
    <w:rsid w:val="00E004FB"/>
    <w:rsid w:val="00E00D4C"/>
    <w:rsid w:val="00E00ED1"/>
    <w:rsid w:val="00E01604"/>
    <w:rsid w:val="00E01660"/>
    <w:rsid w:val="00E016CE"/>
    <w:rsid w:val="00E0218E"/>
    <w:rsid w:val="00E02239"/>
    <w:rsid w:val="00E02693"/>
    <w:rsid w:val="00E0278F"/>
    <w:rsid w:val="00E0291F"/>
    <w:rsid w:val="00E02EDD"/>
    <w:rsid w:val="00E02F22"/>
    <w:rsid w:val="00E03861"/>
    <w:rsid w:val="00E03DDF"/>
    <w:rsid w:val="00E03F66"/>
    <w:rsid w:val="00E0408F"/>
    <w:rsid w:val="00E04592"/>
    <w:rsid w:val="00E04C90"/>
    <w:rsid w:val="00E0540D"/>
    <w:rsid w:val="00E0616A"/>
    <w:rsid w:val="00E0627F"/>
    <w:rsid w:val="00E064BE"/>
    <w:rsid w:val="00E06565"/>
    <w:rsid w:val="00E06A21"/>
    <w:rsid w:val="00E06CA7"/>
    <w:rsid w:val="00E073FE"/>
    <w:rsid w:val="00E07466"/>
    <w:rsid w:val="00E074AF"/>
    <w:rsid w:val="00E076D6"/>
    <w:rsid w:val="00E077BA"/>
    <w:rsid w:val="00E07905"/>
    <w:rsid w:val="00E07D69"/>
    <w:rsid w:val="00E10378"/>
    <w:rsid w:val="00E10633"/>
    <w:rsid w:val="00E10F19"/>
    <w:rsid w:val="00E11275"/>
    <w:rsid w:val="00E112D3"/>
    <w:rsid w:val="00E11AE5"/>
    <w:rsid w:val="00E127A5"/>
    <w:rsid w:val="00E12977"/>
    <w:rsid w:val="00E12B9D"/>
    <w:rsid w:val="00E12C72"/>
    <w:rsid w:val="00E12C77"/>
    <w:rsid w:val="00E13089"/>
    <w:rsid w:val="00E135C4"/>
    <w:rsid w:val="00E135FA"/>
    <w:rsid w:val="00E13968"/>
    <w:rsid w:val="00E13DFB"/>
    <w:rsid w:val="00E13E49"/>
    <w:rsid w:val="00E1429E"/>
    <w:rsid w:val="00E145F1"/>
    <w:rsid w:val="00E14700"/>
    <w:rsid w:val="00E14B7B"/>
    <w:rsid w:val="00E153A5"/>
    <w:rsid w:val="00E15598"/>
    <w:rsid w:val="00E15655"/>
    <w:rsid w:val="00E15660"/>
    <w:rsid w:val="00E159B4"/>
    <w:rsid w:val="00E16214"/>
    <w:rsid w:val="00E16256"/>
    <w:rsid w:val="00E165DD"/>
    <w:rsid w:val="00E16622"/>
    <w:rsid w:val="00E1708B"/>
    <w:rsid w:val="00E17A8F"/>
    <w:rsid w:val="00E17CDC"/>
    <w:rsid w:val="00E204EF"/>
    <w:rsid w:val="00E20A11"/>
    <w:rsid w:val="00E20D20"/>
    <w:rsid w:val="00E20D3F"/>
    <w:rsid w:val="00E20E55"/>
    <w:rsid w:val="00E2108B"/>
    <w:rsid w:val="00E21D68"/>
    <w:rsid w:val="00E21E3B"/>
    <w:rsid w:val="00E2277B"/>
    <w:rsid w:val="00E22895"/>
    <w:rsid w:val="00E22A3F"/>
    <w:rsid w:val="00E22AD7"/>
    <w:rsid w:val="00E22BBF"/>
    <w:rsid w:val="00E2341D"/>
    <w:rsid w:val="00E23754"/>
    <w:rsid w:val="00E2380D"/>
    <w:rsid w:val="00E239D7"/>
    <w:rsid w:val="00E23A0B"/>
    <w:rsid w:val="00E23D23"/>
    <w:rsid w:val="00E23FCD"/>
    <w:rsid w:val="00E2419A"/>
    <w:rsid w:val="00E243A8"/>
    <w:rsid w:val="00E244E3"/>
    <w:rsid w:val="00E24547"/>
    <w:rsid w:val="00E24F77"/>
    <w:rsid w:val="00E24FA4"/>
    <w:rsid w:val="00E252F5"/>
    <w:rsid w:val="00E2590C"/>
    <w:rsid w:val="00E25B81"/>
    <w:rsid w:val="00E2658D"/>
    <w:rsid w:val="00E26A11"/>
    <w:rsid w:val="00E26B63"/>
    <w:rsid w:val="00E26CC0"/>
    <w:rsid w:val="00E26E9A"/>
    <w:rsid w:val="00E275BC"/>
    <w:rsid w:val="00E277B6"/>
    <w:rsid w:val="00E278BE"/>
    <w:rsid w:val="00E27B82"/>
    <w:rsid w:val="00E27C4B"/>
    <w:rsid w:val="00E300CC"/>
    <w:rsid w:val="00E304A0"/>
    <w:rsid w:val="00E3060D"/>
    <w:rsid w:val="00E30849"/>
    <w:rsid w:val="00E30881"/>
    <w:rsid w:val="00E3108F"/>
    <w:rsid w:val="00E3129F"/>
    <w:rsid w:val="00E31566"/>
    <w:rsid w:val="00E32189"/>
    <w:rsid w:val="00E324CC"/>
    <w:rsid w:val="00E33309"/>
    <w:rsid w:val="00E336B8"/>
    <w:rsid w:val="00E33CB3"/>
    <w:rsid w:val="00E34462"/>
    <w:rsid w:val="00E346E6"/>
    <w:rsid w:val="00E34F29"/>
    <w:rsid w:val="00E3508B"/>
    <w:rsid w:val="00E352A3"/>
    <w:rsid w:val="00E35726"/>
    <w:rsid w:val="00E359EA"/>
    <w:rsid w:val="00E35A54"/>
    <w:rsid w:val="00E35C1B"/>
    <w:rsid w:val="00E36B61"/>
    <w:rsid w:val="00E37E9A"/>
    <w:rsid w:val="00E40875"/>
    <w:rsid w:val="00E40DBB"/>
    <w:rsid w:val="00E40E74"/>
    <w:rsid w:val="00E4122D"/>
    <w:rsid w:val="00E4130A"/>
    <w:rsid w:val="00E4189F"/>
    <w:rsid w:val="00E41E0E"/>
    <w:rsid w:val="00E41F55"/>
    <w:rsid w:val="00E424C2"/>
    <w:rsid w:val="00E42E8D"/>
    <w:rsid w:val="00E42FB3"/>
    <w:rsid w:val="00E4385E"/>
    <w:rsid w:val="00E4394F"/>
    <w:rsid w:val="00E4398F"/>
    <w:rsid w:val="00E43D83"/>
    <w:rsid w:val="00E43E05"/>
    <w:rsid w:val="00E44272"/>
    <w:rsid w:val="00E44AE8"/>
    <w:rsid w:val="00E44DCE"/>
    <w:rsid w:val="00E45B49"/>
    <w:rsid w:val="00E45C08"/>
    <w:rsid w:val="00E45C4F"/>
    <w:rsid w:val="00E45FEA"/>
    <w:rsid w:val="00E46449"/>
    <w:rsid w:val="00E47EF8"/>
    <w:rsid w:val="00E506C7"/>
    <w:rsid w:val="00E5082C"/>
    <w:rsid w:val="00E50F9A"/>
    <w:rsid w:val="00E516B4"/>
    <w:rsid w:val="00E517C8"/>
    <w:rsid w:val="00E5216E"/>
    <w:rsid w:val="00E52697"/>
    <w:rsid w:val="00E52701"/>
    <w:rsid w:val="00E52921"/>
    <w:rsid w:val="00E52B50"/>
    <w:rsid w:val="00E52E65"/>
    <w:rsid w:val="00E52F3D"/>
    <w:rsid w:val="00E52FB2"/>
    <w:rsid w:val="00E5313D"/>
    <w:rsid w:val="00E5343D"/>
    <w:rsid w:val="00E53D8D"/>
    <w:rsid w:val="00E5404F"/>
    <w:rsid w:val="00E5411C"/>
    <w:rsid w:val="00E548C2"/>
    <w:rsid w:val="00E54B92"/>
    <w:rsid w:val="00E55D90"/>
    <w:rsid w:val="00E55F10"/>
    <w:rsid w:val="00E56030"/>
    <w:rsid w:val="00E56066"/>
    <w:rsid w:val="00E568A5"/>
    <w:rsid w:val="00E568A9"/>
    <w:rsid w:val="00E568D3"/>
    <w:rsid w:val="00E56B3F"/>
    <w:rsid w:val="00E56FC8"/>
    <w:rsid w:val="00E57171"/>
    <w:rsid w:val="00E5734F"/>
    <w:rsid w:val="00E57C17"/>
    <w:rsid w:val="00E57DC4"/>
    <w:rsid w:val="00E57E91"/>
    <w:rsid w:val="00E57FC2"/>
    <w:rsid w:val="00E601BE"/>
    <w:rsid w:val="00E6090E"/>
    <w:rsid w:val="00E6128E"/>
    <w:rsid w:val="00E614BC"/>
    <w:rsid w:val="00E614F9"/>
    <w:rsid w:val="00E61E31"/>
    <w:rsid w:val="00E62217"/>
    <w:rsid w:val="00E62AE2"/>
    <w:rsid w:val="00E62E40"/>
    <w:rsid w:val="00E62F97"/>
    <w:rsid w:val="00E63004"/>
    <w:rsid w:val="00E6386C"/>
    <w:rsid w:val="00E63BA6"/>
    <w:rsid w:val="00E63DD9"/>
    <w:rsid w:val="00E64695"/>
    <w:rsid w:val="00E64C9D"/>
    <w:rsid w:val="00E651FE"/>
    <w:rsid w:val="00E65256"/>
    <w:rsid w:val="00E65BF8"/>
    <w:rsid w:val="00E65F58"/>
    <w:rsid w:val="00E66A71"/>
    <w:rsid w:val="00E66C07"/>
    <w:rsid w:val="00E675F9"/>
    <w:rsid w:val="00E700CE"/>
    <w:rsid w:val="00E7014F"/>
    <w:rsid w:val="00E704E7"/>
    <w:rsid w:val="00E70F2E"/>
    <w:rsid w:val="00E71258"/>
    <w:rsid w:val="00E71969"/>
    <w:rsid w:val="00E71D07"/>
    <w:rsid w:val="00E71E4E"/>
    <w:rsid w:val="00E72D99"/>
    <w:rsid w:val="00E732B8"/>
    <w:rsid w:val="00E73631"/>
    <w:rsid w:val="00E73782"/>
    <w:rsid w:val="00E73971"/>
    <w:rsid w:val="00E73988"/>
    <w:rsid w:val="00E73A10"/>
    <w:rsid w:val="00E73C29"/>
    <w:rsid w:val="00E73CEA"/>
    <w:rsid w:val="00E73D52"/>
    <w:rsid w:val="00E73F5F"/>
    <w:rsid w:val="00E7464F"/>
    <w:rsid w:val="00E74C54"/>
    <w:rsid w:val="00E74E7B"/>
    <w:rsid w:val="00E74F62"/>
    <w:rsid w:val="00E7503E"/>
    <w:rsid w:val="00E75080"/>
    <w:rsid w:val="00E7519A"/>
    <w:rsid w:val="00E75766"/>
    <w:rsid w:val="00E76124"/>
    <w:rsid w:val="00E765F1"/>
    <w:rsid w:val="00E76800"/>
    <w:rsid w:val="00E76BA0"/>
    <w:rsid w:val="00E770BB"/>
    <w:rsid w:val="00E771E9"/>
    <w:rsid w:val="00E771FF"/>
    <w:rsid w:val="00E77404"/>
    <w:rsid w:val="00E775A0"/>
    <w:rsid w:val="00E7796A"/>
    <w:rsid w:val="00E779AC"/>
    <w:rsid w:val="00E80477"/>
    <w:rsid w:val="00E81574"/>
    <w:rsid w:val="00E81631"/>
    <w:rsid w:val="00E818D8"/>
    <w:rsid w:val="00E82668"/>
    <w:rsid w:val="00E82BD7"/>
    <w:rsid w:val="00E8334D"/>
    <w:rsid w:val="00E83685"/>
    <w:rsid w:val="00E842B0"/>
    <w:rsid w:val="00E84401"/>
    <w:rsid w:val="00E84596"/>
    <w:rsid w:val="00E8485A"/>
    <w:rsid w:val="00E84BC1"/>
    <w:rsid w:val="00E84DFF"/>
    <w:rsid w:val="00E85B86"/>
    <w:rsid w:val="00E861B6"/>
    <w:rsid w:val="00E87373"/>
    <w:rsid w:val="00E876EF"/>
    <w:rsid w:val="00E878B3"/>
    <w:rsid w:val="00E87AC5"/>
    <w:rsid w:val="00E87B10"/>
    <w:rsid w:val="00E904EE"/>
    <w:rsid w:val="00E9056F"/>
    <w:rsid w:val="00E905A1"/>
    <w:rsid w:val="00E908C7"/>
    <w:rsid w:val="00E90B99"/>
    <w:rsid w:val="00E90BC1"/>
    <w:rsid w:val="00E910C8"/>
    <w:rsid w:val="00E9189C"/>
    <w:rsid w:val="00E91C34"/>
    <w:rsid w:val="00E92312"/>
    <w:rsid w:val="00E925D8"/>
    <w:rsid w:val="00E930B9"/>
    <w:rsid w:val="00E93D1B"/>
    <w:rsid w:val="00E9407A"/>
    <w:rsid w:val="00E95219"/>
    <w:rsid w:val="00E9550D"/>
    <w:rsid w:val="00E95831"/>
    <w:rsid w:val="00E960FB"/>
    <w:rsid w:val="00E96435"/>
    <w:rsid w:val="00E96E96"/>
    <w:rsid w:val="00E971BE"/>
    <w:rsid w:val="00E974BC"/>
    <w:rsid w:val="00E97578"/>
    <w:rsid w:val="00E975C2"/>
    <w:rsid w:val="00E976DE"/>
    <w:rsid w:val="00E977E3"/>
    <w:rsid w:val="00E97C92"/>
    <w:rsid w:val="00EA060E"/>
    <w:rsid w:val="00EA099B"/>
    <w:rsid w:val="00EA0EDB"/>
    <w:rsid w:val="00EA1362"/>
    <w:rsid w:val="00EA1558"/>
    <w:rsid w:val="00EA1662"/>
    <w:rsid w:val="00EA1748"/>
    <w:rsid w:val="00EA1F65"/>
    <w:rsid w:val="00EA2594"/>
    <w:rsid w:val="00EA27B9"/>
    <w:rsid w:val="00EA28C0"/>
    <w:rsid w:val="00EA30B2"/>
    <w:rsid w:val="00EA3BDB"/>
    <w:rsid w:val="00EA3DFD"/>
    <w:rsid w:val="00EA3F90"/>
    <w:rsid w:val="00EA41C7"/>
    <w:rsid w:val="00EA452E"/>
    <w:rsid w:val="00EA4930"/>
    <w:rsid w:val="00EA4B4C"/>
    <w:rsid w:val="00EA4BF5"/>
    <w:rsid w:val="00EA4D9C"/>
    <w:rsid w:val="00EA52BA"/>
    <w:rsid w:val="00EA627C"/>
    <w:rsid w:val="00EA6305"/>
    <w:rsid w:val="00EA6921"/>
    <w:rsid w:val="00EA71A6"/>
    <w:rsid w:val="00EA7719"/>
    <w:rsid w:val="00EB00E0"/>
    <w:rsid w:val="00EB01B7"/>
    <w:rsid w:val="00EB02AB"/>
    <w:rsid w:val="00EB14F1"/>
    <w:rsid w:val="00EB192C"/>
    <w:rsid w:val="00EB26AE"/>
    <w:rsid w:val="00EB2705"/>
    <w:rsid w:val="00EB29AE"/>
    <w:rsid w:val="00EB2CC3"/>
    <w:rsid w:val="00EB2E89"/>
    <w:rsid w:val="00EB3029"/>
    <w:rsid w:val="00EB3245"/>
    <w:rsid w:val="00EB32D2"/>
    <w:rsid w:val="00EB363B"/>
    <w:rsid w:val="00EB4365"/>
    <w:rsid w:val="00EB5278"/>
    <w:rsid w:val="00EB5362"/>
    <w:rsid w:val="00EB53AE"/>
    <w:rsid w:val="00EB5649"/>
    <w:rsid w:val="00EB57FD"/>
    <w:rsid w:val="00EB5848"/>
    <w:rsid w:val="00EB5C1C"/>
    <w:rsid w:val="00EB6092"/>
    <w:rsid w:val="00EB614D"/>
    <w:rsid w:val="00EB6189"/>
    <w:rsid w:val="00EB645B"/>
    <w:rsid w:val="00EB683E"/>
    <w:rsid w:val="00EB68B2"/>
    <w:rsid w:val="00EB698C"/>
    <w:rsid w:val="00EB6A2C"/>
    <w:rsid w:val="00EB6B24"/>
    <w:rsid w:val="00EB6BF6"/>
    <w:rsid w:val="00EB72E8"/>
    <w:rsid w:val="00EB7394"/>
    <w:rsid w:val="00EB76B5"/>
    <w:rsid w:val="00EB77EA"/>
    <w:rsid w:val="00EB7AC3"/>
    <w:rsid w:val="00EB7BF2"/>
    <w:rsid w:val="00EB7C07"/>
    <w:rsid w:val="00EC00B9"/>
    <w:rsid w:val="00EC030A"/>
    <w:rsid w:val="00EC0692"/>
    <w:rsid w:val="00EC06CE"/>
    <w:rsid w:val="00EC0D48"/>
    <w:rsid w:val="00EC1248"/>
    <w:rsid w:val="00EC1763"/>
    <w:rsid w:val="00EC1870"/>
    <w:rsid w:val="00EC188B"/>
    <w:rsid w:val="00EC21DD"/>
    <w:rsid w:val="00EC272F"/>
    <w:rsid w:val="00EC2AC7"/>
    <w:rsid w:val="00EC32C9"/>
    <w:rsid w:val="00EC33A2"/>
    <w:rsid w:val="00EC3565"/>
    <w:rsid w:val="00EC37CB"/>
    <w:rsid w:val="00EC3E9D"/>
    <w:rsid w:val="00EC442A"/>
    <w:rsid w:val="00EC4BBC"/>
    <w:rsid w:val="00EC4CEE"/>
    <w:rsid w:val="00EC50D9"/>
    <w:rsid w:val="00EC524C"/>
    <w:rsid w:val="00EC535D"/>
    <w:rsid w:val="00EC5799"/>
    <w:rsid w:val="00EC5886"/>
    <w:rsid w:val="00EC5A80"/>
    <w:rsid w:val="00EC5B5D"/>
    <w:rsid w:val="00EC5C5E"/>
    <w:rsid w:val="00EC5D17"/>
    <w:rsid w:val="00EC6A7C"/>
    <w:rsid w:val="00EC6E17"/>
    <w:rsid w:val="00EC6F6C"/>
    <w:rsid w:val="00EC75EB"/>
    <w:rsid w:val="00EC769C"/>
    <w:rsid w:val="00EC77C4"/>
    <w:rsid w:val="00EC796C"/>
    <w:rsid w:val="00EC7997"/>
    <w:rsid w:val="00EC79B2"/>
    <w:rsid w:val="00EC7ACC"/>
    <w:rsid w:val="00ED029F"/>
    <w:rsid w:val="00ED06AE"/>
    <w:rsid w:val="00ED0D6D"/>
    <w:rsid w:val="00ED11A1"/>
    <w:rsid w:val="00ED1314"/>
    <w:rsid w:val="00ED13AA"/>
    <w:rsid w:val="00ED17EB"/>
    <w:rsid w:val="00ED1900"/>
    <w:rsid w:val="00ED2734"/>
    <w:rsid w:val="00ED2776"/>
    <w:rsid w:val="00ED2E18"/>
    <w:rsid w:val="00ED3014"/>
    <w:rsid w:val="00ED31CA"/>
    <w:rsid w:val="00ED3646"/>
    <w:rsid w:val="00ED3B89"/>
    <w:rsid w:val="00ED4652"/>
    <w:rsid w:val="00ED492C"/>
    <w:rsid w:val="00ED4D93"/>
    <w:rsid w:val="00ED58A2"/>
    <w:rsid w:val="00ED5C1C"/>
    <w:rsid w:val="00ED5C31"/>
    <w:rsid w:val="00ED5CB7"/>
    <w:rsid w:val="00ED6520"/>
    <w:rsid w:val="00ED690A"/>
    <w:rsid w:val="00ED6FFE"/>
    <w:rsid w:val="00ED7CDE"/>
    <w:rsid w:val="00EE0304"/>
    <w:rsid w:val="00EE0604"/>
    <w:rsid w:val="00EE0681"/>
    <w:rsid w:val="00EE0883"/>
    <w:rsid w:val="00EE0D20"/>
    <w:rsid w:val="00EE0FCF"/>
    <w:rsid w:val="00EE1421"/>
    <w:rsid w:val="00EE1711"/>
    <w:rsid w:val="00EE17CD"/>
    <w:rsid w:val="00EE2278"/>
    <w:rsid w:val="00EE230C"/>
    <w:rsid w:val="00EE266B"/>
    <w:rsid w:val="00EE2F7C"/>
    <w:rsid w:val="00EE3225"/>
    <w:rsid w:val="00EE3B6C"/>
    <w:rsid w:val="00EE40B2"/>
    <w:rsid w:val="00EE430D"/>
    <w:rsid w:val="00EE4BFF"/>
    <w:rsid w:val="00EE4C47"/>
    <w:rsid w:val="00EE4D24"/>
    <w:rsid w:val="00EE5594"/>
    <w:rsid w:val="00EE5AE2"/>
    <w:rsid w:val="00EE5BC2"/>
    <w:rsid w:val="00EE5E2F"/>
    <w:rsid w:val="00EE62FD"/>
    <w:rsid w:val="00EE6344"/>
    <w:rsid w:val="00EE6676"/>
    <w:rsid w:val="00EE68B2"/>
    <w:rsid w:val="00EE6B49"/>
    <w:rsid w:val="00EE6D64"/>
    <w:rsid w:val="00EE6FE1"/>
    <w:rsid w:val="00EE7009"/>
    <w:rsid w:val="00EE745A"/>
    <w:rsid w:val="00EE7640"/>
    <w:rsid w:val="00EE7E71"/>
    <w:rsid w:val="00EF02AF"/>
    <w:rsid w:val="00EF0627"/>
    <w:rsid w:val="00EF0C53"/>
    <w:rsid w:val="00EF16A2"/>
    <w:rsid w:val="00EF16D7"/>
    <w:rsid w:val="00EF17A9"/>
    <w:rsid w:val="00EF2015"/>
    <w:rsid w:val="00EF2CB7"/>
    <w:rsid w:val="00EF2F07"/>
    <w:rsid w:val="00EF2F56"/>
    <w:rsid w:val="00EF31FC"/>
    <w:rsid w:val="00EF3CE4"/>
    <w:rsid w:val="00EF3DAC"/>
    <w:rsid w:val="00EF3FC1"/>
    <w:rsid w:val="00EF44B3"/>
    <w:rsid w:val="00EF4800"/>
    <w:rsid w:val="00EF492F"/>
    <w:rsid w:val="00EF4E66"/>
    <w:rsid w:val="00EF4F48"/>
    <w:rsid w:val="00EF510B"/>
    <w:rsid w:val="00EF53B5"/>
    <w:rsid w:val="00EF569E"/>
    <w:rsid w:val="00EF576E"/>
    <w:rsid w:val="00EF58FE"/>
    <w:rsid w:val="00EF5A8C"/>
    <w:rsid w:val="00EF5A97"/>
    <w:rsid w:val="00EF5DD2"/>
    <w:rsid w:val="00EF614F"/>
    <w:rsid w:val="00EF660F"/>
    <w:rsid w:val="00EF6919"/>
    <w:rsid w:val="00EF6C43"/>
    <w:rsid w:val="00EF7134"/>
    <w:rsid w:val="00EF71CB"/>
    <w:rsid w:val="00EF7928"/>
    <w:rsid w:val="00EF7A19"/>
    <w:rsid w:val="00EF7A3A"/>
    <w:rsid w:val="00EF7B87"/>
    <w:rsid w:val="00EF7FA1"/>
    <w:rsid w:val="00F000F5"/>
    <w:rsid w:val="00F00299"/>
    <w:rsid w:val="00F002F5"/>
    <w:rsid w:val="00F00608"/>
    <w:rsid w:val="00F00E39"/>
    <w:rsid w:val="00F0153C"/>
    <w:rsid w:val="00F01BBC"/>
    <w:rsid w:val="00F01EA9"/>
    <w:rsid w:val="00F01EC3"/>
    <w:rsid w:val="00F021AC"/>
    <w:rsid w:val="00F022A0"/>
    <w:rsid w:val="00F023C5"/>
    <w:rsid w:val="00F02807"/>
    <w:rsid w:val="00F02981"/>
    <w:rsid w:val="00F02B89"/>
    <w:rsid w:val="00F032E1"/>
    <w:rsid w:val="00F03849"/>
    <w:rsid w:val="00F0406A"/>
    <w:rsid w:val="00F04203"/>
    <w:rsid w:val="00F04966"/>
    <w:rsid w:val="00F05645"/>
    <w:rsid w:val="00F056C4"/>
    <w:rsid w:val="00F05C93"/>
    <w:rsid w:val="00F05E3D"/>
    <w:rsid w:val="00F06624"/>
    <w:rsid w:val="00F06821"/>
    <w:rsid w:val="00F06832"/>
    <w:rsid w:val="00F0715B"/>
    <w:rsid w:val="00F071AC"/>
    <w:rsid w:val="00F07368"/>
    <w:rsid w:val="00F0784E"/>
    <w:rsid w:val="00F07A6B"/>
    <w:rsid w:val="00F10133"/>
    <w:rsid w:val="00F1046B"/>
    <w:rsid w:val="00F1049C"/>
    <w:rsid w:val="00F10749"/>
    <w:rsid w:val="00F10E3C"/>
    <w:rsid w:val="00F10FE3"/>
    <w:rsid w:val="00F11570"/>
    <w:rsid w:val="00F11DC2"/>
    <w:rsid w:val="00F125D2"/>
    <w:rsid w:val="00F12D56"/>
    <w:rsid w:val="00F12E6B"/>
    <w:rsid w:val="00F133B2"/>
    <w:rsid w:val="00F14F4D"/>
    <w:rsid w:val="00F16641"/>
    <w:rsid w:val="00F16748"/>
    <w:rsid w:val="00F16810"/>
    <w:rsid w:val="00F1681D"/>
    <w:rsid w:val="00F172A0"/>
    <w:rsid w:val="00F17A28"/>
    <w:rsid w:val="00F20136"/>
    <w:rsid w:val="00F204E0"/>
    <w:rsid w:val="00F208B3"/>
    <w:rsid w:val="00F20ABD"/>
    <w:rsid w:val="00F214FB"/>
    <w:rsid w:val="00F22893"/>
    <w:rsid w:val="00F23011"/>
    <w:rsid w:val="00F2328A"/>
    <w:rsid w:val="00F23441"/>
    <w:rsid w:val="00F2394C"/>
    <w:rsid w:val="00F23B04"/>
    <w:rsid w:val="00F24395"/>
    <w:rsid w:val="00F24475"/>
    <w:rsid w:val="00F2482F"/>
    <w:rsid w:val="00F2514B"/>
    <w:rsid w:val="00F25C6C"/>
    <w:rsid w:val="00F25F79"/>
    <w:rsid w:val="00F264E7"/>
    <w:rsid w:val="00F26745"/>
    <w:rsid w:val="00F26C42"/>
    <w:rsid w:val="00F26D02"/>
    <w:rsid w:val="00F26D09"/>
    <w:rsid w:val="00F27042"/>
    <w:rsid w:val="00F27618"/>
    <w:rsid w:val="00F27AB7"/>
    <w:rsid w:val="00F27AD3"/>
    <w:rsid w:val="00F27DBD"/>
    <w:rsid w:val="00F27EC5"/>
    <w:rsid w:val="00F27EEA"/>
    <w:rsid w:val="00F30319"/>
    <w:rsid w:val="00F30572"/>
    <w:rsid w:val="00F305F5"/>
    <w:rsid w:val="00F30D0C"/>
    <w:rsid w:val="00F313FA"/>
    <w:rsid w:val="00F31F9C"/>
    <w:rsid w:val="00F32585"/>
    <w:rsid w:val="00F325E7"/>
    <w:rsid w:val="00F328FE"/>
    <w:rsid w:val="00F3296C"/>
    <w:rsid w:val="00F32F34"/>
    <w:rsid w:val="00F337A6"/>
    <w:rsid w:val="00F3402D"/>
    <w:rsid w:val="00F3404B"/>
    <w:rsid w:val="00F34498"/>
    <w:rsid w:val="00F3456A"/>
    <w:rsid w:val="00F34792"/>
    <w:rsid w:val="00F34C47"/>
    <w:rsid w:val="00F34E06"/>
    <w:rsid w:val="00F352B2"/>
    <w:rsid w:val="00F36540"/>
    <w:rsid w:val="00F368BF"/>
    <w:rsid w:val="00F3719B"/>
    <w:rsid w:val="00F37F43"/>
    <w:rsid w:val="00F403BC"/>
    <w:rsid w:val="00F405B0"/>
    <w:rsid w:val="00F40A6F"/>
    <w:rsid w:val="00F40ECF"/>
    <w:rsid w:val="00F41047"/>
    <w:rsid w:val="00F4179B"/>
    <w:rsid w:val="00F41A13"/>
    <w:rsid w:val="00F42300"/>
    <w:rsid w:val="00F42942"/>
    <w:rsid w:val="00F42B16"/>
    <w:rsid w:val="00F42BE7"/>
    <w:rsid w:val="00F42DA3"/>
    <w:rsid w:val="00F42F76"/>
    <w:rsid w:val="00F4335A"/>
    <w:rsid w:val="00F43381"/>
    <w:rsid w:val="00F43C04"/>
    <w:rsid w:val="00F4478E"/>
    <w:rsid w:val="00F44818"/>
    <w:rsid w:val="00F44C4C"/>
    <w:rsid w:val="00F45381"/>
    <w:rsid w:val="00F45E0D"/>
    <w:rsid w:val="00F46798"/>
    <w:rsid w:val="00F469FC"/>
    <w:rsid w:val="00F46FB3"/>
    <w:rsid w:val="00F47102"/>
    <w:rsid w:val="00F47679"/>
    <w:rsid w:val="00F479A9"/>
    <w:rsid w:val="00F479F7"/>
    <w:rsid w:val="00F47AD3"/>
    <w:rsid w:val="00F47BBD"/>
    <w:rsid w:val="00F47DA7"/>
    <w:rsid w:val="00F47EB3"/>
    <w:rsid w:val="00F51115"/>
    <w:rsid w:val="00F5112A"/>
    <w:rsid w:val="00F515ED"/>
    <w:rsid w:val="00F51737"/>
    <w:rsid w:val="00F5175A"/>
    <w:rsid w:val="00F51784"/>
    <w:rsid w:val="00F517C1"/>
    <w:rsid w:val="00F5184B"/>
    <w:rsid w:val="00F51948"/>
    <w:rsid w:val="00F525F8"/>
    <w:rsid w:val="00F52813"/>
    <w:rsid w:val="00F528DE"/>
    <w:rsid w:val="00F52964"/>
    <w:rsid w:val="00F52F6A"/>
    <w:rsid w:val="00F53281"/>
    <w:rsid w:val="00F53991"/>
    <w:rsid w:val="00F53B4C"/>
    <w:rsid w:val="00F53BFE"/>
    <w:rsid w:val="00F53D8C"/>
    <w:rsid w:val="00F53E04"/>
    <w:rsid w:val="00F54555"/>
    <w:rsid w:val="00F5520C"/>
    <w:rsid w:val="00F55634"/>
    <w:rsid w:val="00F558B0"/>
    <w:rsid w:val="00F55A00"/>
    <w:rsid w:val="00F55D3A"/>
    <w:rsid w:val="00F56B8A"/>
    <w:rsid w:val="00F56DED"/>
    <w:rsid w:val="00F5715A"/>
    <w:rsid w:val="00F571F1"/>
    <w:rsid w:val="00F57518"/>
    <w:rsid w:val="00F57A65"/>
    <w:rsid w:val="00F600E2"/>
    <w:rsid w:val="00F60122"/>
    <w:rsid w:val="00F604B2"/>
    <w:rsid w:val="00F60C5B"/>
    <w:rsid w:val="00F60ED3"/>
    <w:rsid w:val="00F615F7"/>
    <w:rsid w:val="00F61723"/>
    <w:rsid w:val="00F61AB7"/>
    <w:rsid w:val="00F61AF5"/>
    <w:rsid w:val="00F61F3B"/>
    <w:rsid w:val="00F6271D"/>
    <w:rsid w:val="00F62937"/>
    <w:rsid w:val="00F62A49"/>
    <w:rsid w:val="00F62A54"/>
    <w:rsid w:val="00F636C2"/>
    <w:rsid w:val="00F637BF"/>
    <w:rsid w:val="00F638E6"/>
    <w:rsid w:val="00F63AC1"/>
    <w:rsid w:val="00F63B88"/>
    <w:rsid w:val="00F64264"/>
    <w:rsid w:val="00F6491D"/>
    <w:rsid w:val="00F64E1C"/>
    <w:rsid w:val="00F65146"/>
    <w:rsid w:val="00F653D1"/>
    <w:rsid w:val="00F65A32"/>
    <w:rsid w:val="00F65DCA"/>
    <w:rsid w:val="00F65F8A"/>
    <w:rsid w:val="00F67184"/>
    <w:rsid w:val="00F67698"/>
    <w:rsid w:val="00F6779B"/>
    <w:rsid w:val="00F704EB"/>
    <w:rsid w:val="00F70BF0"/>
    <w:rsid w:val="00F70F85"/>
    <w:rsid w:val="00F717FB"/>
    <w:rsid w:val="00F72405"/>
    <w:rsid w:val="00F72539"/>
    <w:rsid w:val="00F72A2A"/>
    <w:rsid w:val="00F73BD1"/>
    <w:rsid w:val="00F73F18"/>
    <w:rsid w:val="00F75530"/>
    <w:rsid w:val="00F7565D"/>
    <w:rsid w:val="00F7574E"/>
    <w:rsid w:val="00F75896"/>
    <w:rsid w:val="00F75DA1"/>
    <w:rsid w:val="00F7606E"/>
    <w:rsid w:val="00F762C6"/>
    <w:rsid w:val="00F76347"/>
    <w:rsid w:val="00F77C06"/>
    <w:rsid w:val="00F77DAD"/>
    <w:rsid w:val="00F77F50"/>
    <w:rsid w:val="00F8073C"/>
    <w:rsid w:val="00F80B08"/>
    <w:rsid w:val="00F80B34"/>
    <w:rsid w:val="00F80B3D"/>
    <w:rsid w:val="00F80C72"/>
    <w:rsid w:val="00F812A2"/>
    <w:rsid w:val="00F81436"/>
    <w:rsid w:val="00F814F7"/>
    <w:rsid w:val="00F81512"/>
    <w:rsid w:val="00F81568"/>
    <w:rsid w:val="00F821BB"/>
    <w:rsid w:val="00F82A4B"/>
    <w:rsid w:val="00F83142"/>
    <w:rsid w:val="00F831E0"/>
    <w:rsid w:val="00F83508"/>
    <w:rsid w:val="00F83511"/>
    <w:rsid w:val="00F83A06"/>
    <w:rsid w:val="00F83ACC"/>
    <w:rsid w:val="00F83E27"/>
    <w:rsid w:val="00F8402B"/>
    <w:rsid w:val="00F84062"/>
    <w:rsid w:val="00F84DD4"/>
    <w:rsid w:val="00F851FC"/>
    <w:rsid w:val="00F85503"/>
    <w:rsid w:val="00F8589F"/>
    <w:rsid w:val="00F85AE0"/>
    <w:rsid w:val="00F85D11"/>
    <w:rsid w:val="00F861C7"/>
    <w:rsid w:val="00F86327"/>
    <w:rsid w:val="00F8667C"/>
    <w:rsid w:val="00F87012"/>
    <w:rsid w:val="00F87C61"/>
    <w:rsid w:val="00F87E73"/>
    <w:rsid w:val="00F87FE6"/>
    <w:rsid w:val="00F902A7"/>
    <w:rsid w:val="00F90A30"/>
    <w:rsid w:val="00F91483"/>
    <w:rsid w:val="00F9156B"/>
    <w:rsid w:val="00F91DAD"/>
    <w:rsid w:val="00F925AC"/>
    <w:rsid w:val="00F92693"/>
    <w:rsid w:val="00F92A86"/>
    <w:rsid w:val="00F92B89"/>
    <w:rsid w:val="00F92CCA"/>
    <w:rsid w:val="00F941C7"/>
    <w:rsid w:val="00F94483"/>
    <w:rsid w:val="00F9474D"/>
    <w:rsid w:val="00F952EE"/>
    <w:rsid w:val="00F95354"/>
    <w:rsid w:val="00F96619"/>
    <w:rsid w:val="00F968D5"/>
    <w:rsid w:val="00F970E7"/>
    <w:rsid w:val="00F9735C"/>
    <w:rsid w:val="00F9771B"/>
    <w:rsid w:val="00F977CF"/>
    <w:rsid w:val="00F97BFC"/>
    <w:rsid w:val="00F97E19"/>
    <w:rsid w:val="00F97F0F"/>
    <w:rsid w:val="00FA040D"/>
    <w:rsid w:val="00FA08B7"/>
    <w:rsid w:val="00FA1D46"/>
    <w:rsid w:val="00FA2458"/>
    <w:rsid w:val="00FA27F6"/>
    <w:rsid w:val="00FA2BE3"/>
    <w:rsid w:val="00FA3286"/>
    <w:rsid w:val="00FA3740"/>
    <w:rsid w:val="00FA3DE1"/>
    <w:rsid w:val="00FA412A"/>
    <w:rsid w:val="00FA4BED"/>
    <w:rsid w:val="00FA4C76"/>
    <w:rsid w:val="00FA5EEC"/>
    <w:rsid w:val="00FA64EE"/>
    <w:rsid w:val="00FA6545"/>
    <w:rsid w:val="00FA684A"/>
    <w:rsid w:val="00FA6929"/>
    <w:rsid w:val="00FA69F1"/>
    <w:rsid w:val="00FA6CF7"/>
    <w:rsid w:val="00FA73B7"/>
    <w:rsid w:val="00FA76F2"/>
    <w:rsid w:val="00FA78A1"/>
    <w:rsid w:val="00FB010E"/>
    <w:rsid w:val="00FB06E2"/>
    <w:rsid w:val="00FB0D86"/>
    <w:rsid w:val="00FB0EF1"/>
    <w:rsid w:val="00FB135A"/>
    <w:rsid w:val="00FB1496"/>
    <w:rsid w:val="00FB1614"/>
    <w:rsid w:val="00FB1945"/>
    <w:rsid w:val="00FB1989"/>
    <w:rsid w:val="00FB2022"/>
    <w:rsid w:val="00FB2338"/>
    <w:rsid w:val="00FB2424"/>
    <w:rsid w:val="00FB243A"/>
    <w:rsid w:val="00FB26DC"/>
    <w:rsid w:val="00FB28FD"/>
    <w:rsid w:val="00FB2D44"/>
    <w:rsid w:val="00FB2E15"/>
    <w:rsid w:val="00FB3092"/>
    <w:rsid w:val="00FB31D0"/>
    <w:rsid w:val="00FB3388"/>
    <w:rsid w:val="00FB34C9"/>
    <w:rsid w:val="00FB3581"/>
    <w:rsid w:val="00FB39B1"/>
    <w:rsid w:val="00FB3DC3"/>
    <w:rsid w:val="00FB415A"/>
    <w:rsid w:val="00FB5346"/>
    <w:rsid w:val="00FB585B"/>
    <w:rsid w:val="00FB5B3A"/>
    <w:rsid w:val="00FB6194"/>
    <w:rsid w:val="00FB688E"/>
    <w:rsid w:val="00FB68A7"/>
    <w:rsid w:val="00FB68B7"/>
    <w:rsid w:val="00FB7336"/>
    <w:rsid w:val="00FB786A"/>
    <w:rsid w:val="00FB7B7D"/>
    <w:rsid w:val="00FB7C6B"/>
    <w:rsid w:val="00FC0053"/>
    <w:rsid w:val="00FC0928"/>
    <w:rsid w:val="00FC0C13"/>
    <w:rsid w:val="00FC1219"/>
    <w:rsid w:val="00FC1587"/>
    <w:rsid w:val="00FC1683"/>
    <w:rsid w:val="00FC21AE"/>
    <w:rsid w:val="00FC3107"/>
    <w:rsid w:val="00FC34DE"/>
    <w:rsid w:val="00FC3841"/>
    <w:rsid w:val="00FC3BDE"/>
    <w:rsid w:val="00FC3F43"/>
    <w:rsid w:val="00FC4471"/>
    <w:rsid w:val="00FC48CA"/>
    <w:rsid w:val="00FC4DC2"/>
    <w:rsid w:val="00FC4FE5"/>
    <w:rsid w:val="00FC502A"/>
    <w:rsid w:val="00FC5604"/>
    <w:rsid w:val="00FC5953"/>
    <w:rsid w:val="00FC5AF1"/>
    <w:rsid w:val="00FC5C02"/>
    <w:rsid w:val="00FC5F3C"/>
    <w:rsid w:val="00FC66FF"/>
    <w:rsid w:val="00FC7342"/>
    <w:rsid w:val="00FC7D30"/>
    <w:rsid w:val="00FD02D9"/>
    <w:rsid w:val="00FD05E6"/>
    <w:rsid w:val="00FD0E45"/>
    <w:rsid w:val="00FD11AB"/>
    <w:rsid w:val="00FD17E6"/>
    <w:rsid w:val="00FD1893"/>
    <w:rsid w:val="00FD1935"/>
    <w:rsid w:val="00FD1A80"/>
    <w:rsid w:val="00FD1B5F"/>
    <w:rsid w:val="00FD1F8E"/>
    <w:rsid w:val="00FD232F"/>
    <w:rsid w:val="00FD2969"/>
    <w:rsid w:val="00FD2C64"/>
    <w:rsid w:val="00FD2CE1"/>
    <w:rsid w:val="00FD2F2D"/>
    <w:rsid w:val="00FD38BC"/>
    <w:rsid w:val="00FD3CBA"/>
    <w:rsid w:val="00FD40F2"/>
    <w:rsid w:val="00FD518D"/>
    <w:rsid w:val="00FD51ED"/>
    <w:rsid w:val="00FD5342"/>
    <w:rsid w:val="00FD62DC"/>
    <w:rsid w:val="00FD63AC"/>
    <w:rsid w:val="00FD6532"/>
    <w:rsid w:val="00FD6938"/>
    <w:rsid w:val="00FD70B4"/>
    <w:rsid w:val="00FD718F"/>
    <w:rsid w:val="00FD7280"/>
    <w:rsid w:val="00FD7C11"/>
    <w:rsid w:val="00FE039C"/>
    <w:rsid w:val="00FE05E3"/>
    <w:rsid w:val="00FE0B92"/>
    <w:rsid w:val="00FE0DC5"/>
    <w:rsid w:val="00FE12CE"/>
    <w:rsid w:val="00FE1D90"/>
    <w:rsid w:val="00FE1DDA"/>
    <w:rsid w:val="00FE25A3"/>
    <w:rsid w:val="00FE3460"/>
    <w:rsid w:val="00FE3917"/>
    <w:rsid w:val="00FE3963"/>
    <w:rsid w:val="00FE3DF3"/>
    <w:rsid w:val="00FE4BEB"/>
    <w:rsid w:val="00FE57C4"/>
    <w:rsid w:val="00FE634F"/>
    <w:rsid w:val="00FE68D9"/>
    <w:rsid w:val="00FE6BB9"/>
    <w:rsid w:val="00FE6D16"/>
    <w:rsid w:val="00FE7196"/>
    <w:rsid w:val="00FF0D46"/>
    <w:rsid w:val="00FF1024"/>
    <w:rsid w:val="00FF103C"/>
    <w:rsid w:val="00FF1CE2"/>
    <w:rsid w:val="00FF1EF0"/>
    <w:rsid w:val="00FF1F04"/>
    <w:rsid w:val="00FF2382"/>
    <w:rsid w:val="00FF2472"/>
    <w:rsid w:val="00FF269E"/>
    <w:rsid w:val="00FF2A86"/>
    <w:rsid w:val="00FF3303"/>
    <w:rsid w:val="00FF34C9"/>
    <w:rsid w:val="00FF4316"/>
    <w:rsid w:val="00FF43DF"/>
    <w:rsid w:val="00FF45FB"/>
    <w:rsid w:val="00FF4C1E"/>
    <w:rsid w:val="00FF4D36"/>
    <w:rsid w:val="00FF4D9C"/>
    <w:rsid w:val="00FF5856"/>
    <w:rsid w:val="00FF59A7"/>
    <w:rsid w:val="00FF5C45"/>
    <w:rsid w:val="00FF673B"/>
    <w:rsid w:val="00FF6DC7"/>
    <w:rsid w:val="00FF7118"/>
    <w:rsid w:val="00FF71FA"/>
    <w:rsid w:val="00FF751E"/>
    <w:rsid w:val="00FF7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FCD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13" w:qFormat="1"/>
    <w:lsdException w:name="heading 8" w:uiPriority="13" w:qFormat="1"/>
    <w:lsdException w:name="heading 9" w:uiPriority="13" w:qFormat="1"/>
    <w:lsdException w:name="index 1" w:locked="1" w:semiHidden="1" w:unhideWhenUsed="1" w:qFormat="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annotation text" w:locked="1" w:semiHidden="1" w:uiPriority="0" w:unhideWhenUsed="1"/>
    <w:lsdException w:name="header" w:locked="1" w:semiHidden="1" w:unhideWhenUsed="1"/>
    <w:lsdException w:name="footer" w:locked="1" w:semiHidden="1" w:uiPriority="0"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0"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1"/>
    <w:lsdException w:name="Body Text" w:lock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DSSECSBodyText"/>
    <w:qFormat/>
    <w:rsid w:val="00903752"/>
    <w:pPr>
      <w:spacing w:before="120" w:after="120"/>
    </w:pPr>
    <w:rPr>
      <w:rFonts w:ascii="Arial" w:hAnsi="Arial"/>
    </w:rPr>
  </w:style>
  <w:style w:type="paragraph" w:styleId="Heading1">
    <w:name w:val="heading 1"/>
    <w:next w:val="Normal"/>
    <w:link w:val="Heading1Char"/>
    <w:qFormat/>
    <w:rsid w:val="002378D2"/>
    <w:pPr>
      <w:keepNext/>
      <w:numPr>
        <w:numId w:val="60"/>
      </w:numPr>
      <w:spacing w:before="200" w:after="160"/>
      <w:ind w:left="547" w:hanging="547"/>
      <w:outlineLvl w:val="0"/>
    </w:pPr>
    <w:rPr>
      <w:rFonts w:ascii="Arial" w:hAnsi="Arial"/>
      <w:b/>
      <w:bCs/>
      <w:kern w:val="32"/>
      <w:sz w:val="36"/>
      <w:szCs w:val="32"/>
    </w:rPr>
  </w:style>
  <w:style w:type="paragraph" w:styleId="Heading2">
    <w:name w:val="heading 2"/>
    <w:next w:val="Normal"/>
    <w:link w:val="Heading2Char"/>
    <w:qFormat/>
    <w:rsid w:val="002378D2"/>
    <w:pPr>
      <w:keepNext/>
      <w:keepLines/>
      <w:numPr>
        <w:ilvl w:val="1"/>
        <w:numId w:val="60"/>
      </w:numPr>
      <w:spacing w:before="240" w:after="80"/>
      <w:ind w:left="720" w:hanging="720"/>
      <w:outlineLvl w:val="1"/>
    </w:pPr>
    <w:rPr>
      <w:rFonts w:ascii="Arial" w:hAnsi="Arial"/>
      <w:b/>
      <w:bCs/>
      <w:sz w:val="32"/>
      <w:szCs w:val="26"/>
    </w:rPr>
  </w:style>
  <w:style w:type="paragraph" w:styleId="Heading3">
    <w:name w:val="heading 3"/>
    <w:next w:val="Normal"/>
    <w:link w:val="Heading3Char"/>
    <w:qFormat/>
    <w:rsid w:val="002378D2"/>
    <w:pPr>
      <w:keepNext/>
      <w:keepLines/>
      <w:numPr>
        <w:ilvl w:val="2"/>
        <w:numId w:val="60"/>
      </w:numPr>
      <w:spacing w:before="240" w:after="80"/>
      <w:ind w:left="907" w:hanging="907"/>
      <w:outlineLvl w:val="2"/>
    </w:pPr>
    <w:rPr>
      <w:rFonts w:ascii="Arial" w:hAnsi="Arial"/>
      <w:b/>
      <w:bCs/>
      <w:sz w:val="28"/>
      <w:szCs w:val="24"/>
    </w:rPr>
  </w:style>
  <w:style w:type="paragraph" w:styleId="Heading4">
    <w:name w:val="heading 4"/>
    <w:next w:val="Normal"/>
    <w:link w:val="Heading4Char"/>
    <w:qFormat/>
    <w:rsid w:val="002378D2"/>
    <w:pPr>
      <w:keepNext/>
      <w:keepLines/>
      <w:numPr>
        <w:ilvl w:val="3"/>
        <w:numId w:val="60"/>
      </w:numPr>
      <w:spacing w:before="200" w:after="240"/>
      <w:ind w:left="1080" w:hanging="1080"/>
      <w:outlineLvl w:val="3"/>
    </w:pPr>
    <w:rPr>
      <w:rFonts w:ascii="Arial" w:hAnsi="Arial"/>
      <w:b/>
      <w:bCs/>
      <w:iCs/>
      <w:sz w:val="28"/>
      <w:szCs w:val="24"/>
    </w:rPr>
  </w:style>
  <w:style w:type="paragraph" w:styleId="Heading5">
    <w:name w:val="heading 5"/>
    <w:next w:val="Normal"/>
    <w:link w:val="Heading5Char"/>
    <w:qFormat/>
    <w:rsid w:val="00505F2A"/>
    <w:pPr>
      <w:keepNext/>
      <w:keepLines/>
      <w:spacing w:before="200" w:after="80"/>
      <w:outlineLvl w:val="4"/>
    </w:pPr>
    <w:rPr>
      <w:b/>
      <w:i/>
      <w:sz w:val="24"/>
      <w:szCs w:val="24"/>
    </w:rPr>
  </w:style>
  <w:style w:type="paragraph" w:styleId="Heading6">
    <w:name w:val="heading 6"/>
    <w:next w:val="Normal"/>
    <w:link w:val="Heading6Char"/>
    <w:qFormat/>
    <w:rsid w:val="00505F2A"/>
    <w:pPr>
      <w:numPr>
        <w:numId w:val="59"/>
      </w:numPr>
      <w:tabs>
        <w:tab w:val="left" w:pos="2880"/>
      </w:tabs>
      <w:spacing w:before="120" w:after="200"/>
      <w:outlineLvl w:val="5"/>
    </w:pPr>
    <w:rPr>
      <w:rFonts w:ascii="Arial" w:hAnsi="Arial"/>
      <w:b/>
      <w:sz w:val="36"/>
      <w:szCs w:val="26"/>
    </w:rPr>
  </w:style>
  <w:style w:type="paragraph" w:styleId="Heading7">
    <w:name w:val="heading 7"/>
    <w:next w:val="Normal"/>
    <w:link w:val="Heading7Char"/>
    <w:uiPriority w:val="13"/>
    <w:rsid w:val="00505F2A"/>
    <w:pPr>
      <w:keepNext/>
      <w:keepLines/>
      <w:numPr>
        <w:ilvl w:val="6"/>
        <w:numId w:val="60"/>
      </w:numPr>
      <w:spacing w:before="240" w:after="80"/>
      <w:outlineLvl w:val="6"/>
    </w:pPr>
    <w:rPr>
      <w:b/>
      <w:iCs/>
      <w:sz w:val="30"/>
      <w:szCs w:val="24"/>
    </w:rPr>
  </w:style>
  <w:style w:type="paragraph" w:styleId="Heading8">
    <w:name w:val="heading 8"/>
    <w:next w:val="DSSECSBodyText"/>
    <w:link w:val="Heading8Char"/>
    <w:uiPriority w:val="13"/>
    <w:qFormat/>
    <w:rsid w:val="00505F2A"/>
    <w:pPr>
      <w:keepNext/>
      <w:keepLines/>
      <w:numPr>
        <w:ilvl w:val="7"/>
        <w:numId w:val="60"/>
      </w:numPr>
      <w:spacing w:before="240" w:after="80"/>
      <w:outlineLvl w:val="7"/>
    </w:pPr>
    <w:rPr>
      <w:rFonts w:ascii="Arial" w:eastAsiaTheme="majorEastAsia" w:hAnsi="Arial" w:cstheme="majorBidi"/>
      <w:b/>
      <w:sz w:val="28"/>
    </w:rPr>
  </w:style>
  <w:style w:type="paragraph" w:styleId="Heading9">
    <w:name w:val="heading 9"/>
    <w:next w:val="DSSECSBodyText"/>
    <w:link w:val="Heading9Char"/>
    <w:uiPriority w:val="13"/>
    <w:qFormat/>
    <w:rsid w:val="00446734"/>
    <w:pPr>
      <w:keepNext/>
      <w:keepLines/>
      <w:numPr>
        <w:ilvl w:val="8"/>
        <w:numId w:val="60"/>
      </w:numPr>
      <w:spacing w:before="200" w:after="80"/>
      <w:outlineLvl w:val="8"/>
    </w:pPr>
    <w:rPr>
      <w:rFonts w:ascii="Arial" w:eastAsiaTheme="majorEastAsia" w:hAnsi="Arial"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SSECSBodyText">
    <w:name w:val="DSS ECS  Body Text"/>
    <w:link w:val="DSSECSBodyTextChar"/>
    <w:qFormat/>
    <w:rsid w:val="000D0671"/>
    <w:pPr>
      <w:spacing w:before="120" w:line="276" w:lineRule="auto"/>
    </w:pPr>
    <w:rPr>
      <w:rFonts w:ascii="Arial" w:hAnsi="Arial"/>
    </w:rPr>
  </w:style>
  <w:style w:type="character" w:customStyle="1" w:styleId="DSSECSBodyTextChar">
    <w:name w:val="DSS ECS  Body Text Char"/>
    <w:link w:val="DSSECSBodyText"/>
    <w:locked/>
    <w:rsid w:val="000D0671"/>
    <w:rPr>
      <w:rFonts w:ascii="Arial" w:hAnsi="Arial"/>
    </w:rPr>
  </w:style>
  <w:style w:type="character" w:customStyle="1" w:styleId="Heading1Char">
    <w:name w:val="Heading 1 Char"/>
    <w:link w:val="Heading1"/>
    <w:locked/>
    <w:rsid w:val="002378D2"/>
    <w:rPr>
      <w:rFonts w:ascii="Arial" w:hAnsi="Arial"/>
      <w:b/>
      <w:bCs/>
      <w:kern w:val="32"/>
      <w:sz w:val="36"/>
      <w:szCs w:val="32"/>
    </w:rPr>
  </w:style>
  <w:style w:type="character" w:customStyle="1" w:styleId="Heading2Char">
    <w:name w:val="Heading 2 Char"/>
    <w:link w:val="Heading2"/>
    <w:locked/>
    <w:rsid w:val="002378D2"/>
    <w:rPr>
      <w:rFonts w:ascii="Arial" w:hAnsi="Arial"/>
      <w:b/>
      <w:bCs/>
      <w:sz w:val="32"/>
      <w:szCs w:val="26"/>
    </w:rPr>
  </w:style>
  <w:style w:type="character" w:customStyle="1" w:styleId="Heading3Char">
    <w:name w:val="Heading 3 Char"/>
    <w:link w:val="Heading3"/>
    <w:locked/>
    <w:rsid w:val="002378D2"/>
    <w:rPr>
      <w:rFonts w:ascii="Arial" w:hAnsi="Arial"/>
      <w:b/>
      <w:bCs/>
      <w:sz w:val="28"/>
      <w:szCs w:val="24"/>
    </w:rPr>
  </w:style>
  <w:style w:type="character" w:customStyle="1" w:styleId="Heading4Char">
    <w:name w:val="Heading 4 Char"/>
    <w:link w:val="Heading4"/>
    <w:locked/>
    <w:rsid w:val="002378D2"/>
    <w:rPr>
      <w:rFonts w:ascii="Arial" w:hAnsi="Arial"/>
      <w:b/>
      <w:bCs/>
      <w:iCs/>
      <w:sz w:val="28"/>
      <w:szCs w:val="24"/>
    </w:rPr>
  </w:style>
  <w:style w:type="character" w:customStyle="1" w:styleId="Heading5Char">
    <w:name w:val="Heading 5 Char"/>
    <w:link w:val="Heading5"/>
    <w:locked/>
    <w:rsid w:val="00C807B8"/>
    <w:rPr>
      <w:b/>
      <w:i/>
      <w:sz w:val="24"/>
      <w:szCs w:val="24"/>
    </w:rPr>
  </w:style>
  <w:style w:type="character" w:customStyle="1" w:styleId="Heading6Char">
    <w:name w:val="Heading 6 Char"/>
    <w:link w:val="Heading6"/>
    <w:locked/>
    <w:rsid w:val="00C807B8"/>
    <w:rPr>
      <w:rFonts w:ascii="Arial" w:hAnsi="Arial"/>
      <w:b/>
      <w:sz w:val="36"/>
      <w:szCs w:val="26"/>
    </w:rPr>
  </w:style>
  <w:style w:type="character" w:customStyle="1" w:styleId="Heading7Char">
    <w:name w:val="Heading 7 Char"/>
    <w:link w:val="Heading7"/>
    <w:uiPriority w:val="13"/>
    <w:locked/>
    <w:rsid w:val="00C807B8"/>
    <w:rPr>
      <w:b/>
      <w:iCs/>
      <w:sz w:val="30"/>
      <w:szCs w:val="24"/>
    </w:rPr>
  </w:style>
  <w:style w:type="character" w:customStyle="1" w:styleId="Heading8Char">
    <w:name w:val="Heading 8 Char"/>
    <w:basedOn w:val="DefaultParagraphFont"/>
    <w:link w:val="Heading8"/>
    <w:uiPriority w:val="13"/>
    <w:locked/>
    <w:rsid w:val="00446734"/>
    <w:rPr>
      <w:rFonts w:ascii="Arial" w:eastAsiaTheme="majorEastAsia" w:hAnsi="Arial" w:cstheme="majorBidi"/>
      <w:b/>
      <w:sz w:val="28"/>
    </w:rPr>
  </w:style>
  <w:style w:type="character" w:customStyle="1" w:styleId="Heading9Char">
    <w:name w:val="Heading 9 Char"/>
    <w:basedOn w:val="DefaultParagraphFont"/>
    <w:link w:val="Heading9"/>
    <w:uiPriority w:val="13"/>
    <w:locked/>
    <w:rsid w:val="00446734"/>
    <w:rPr>
      <w:rFonts w:ascii="Arial" w:eastAsiaTheme="majorEastAsia" w:hAnsi="Arial" w:cstheme="majorBidi"/>
      <w:b/>
      <w:iCs/>
      <w:sz w:val="26"/>
    </w:rPr>
  </w:style>
  <w:style w:type="paragraph" w:customStyle="1" w:styleId="Disclaimer">
    <w:name w:val="Disclaimer"/>
    <w:qFormat/>
    <w:rsid w:val="00C00812"/>
    <w:pPr>
      <w:spacing w:before="80" w:after="80"/>
    </w:pPr>
    <w:rPr>
      <w:rFonts w:ascii="Calibri" w:hAnsi="Calibri"/>
      <w:bCs/>
      <w:color w:val="1F497D"/>
      <w:kern w:val="32"/>
      <w:szCs w:val="32"/>
    </w:rPr>
  </w:style>
  <w:style w:type="paragraph" w:customStyle="1" w:styleId="CoverTitle">
    <w:name w:val="Cover Title"/>
    <w:basedOn w:val="CoverProgram"/>
    <w:qFormat/>
    <w:rsid w:val="008C5DEA"/>
    <w:rPr>
      <w:i/>
      <w:sz w:val="36"/>
    </w:rPr>
  </w:style>
  <w:style w:type="paragraph" w:customStyle="1" w:styleId="CoverProgram">
    <w:name w:val="Cover Program"/>
    <w:qFormat/>
    <w:rsid w:val="008C5DEA"/>
    <w:pPr>
      <w:jc w:val="center"/>
    </w:pPr>
    <w:rPr>
      <w:rFonts w:ascii="Arial" w:hAnsi="Arial"/>
      <w:b/>
      <w:sz w:val="32"/>
      <w:szCs w:val="22"/>
    </w:rPr>
  </w:style>
  <w:style w:type="paragraph" w:customStyle="1" w:styleId="TableBullet">
    <w:name w:val="TableBullet"/>
    <w:rsid w:val="00B56E40"/>
    <w:pPr>
      <w:numPr>
        <w:numId w:val="5"/>
      </w:numPr>
      <w:tabs>
        <w:tab w:val="left" w:pos="144"/>
      </w:tabs>
      <w:spacing w:before="40" w:after="40"/>
      <w:ind w:left="144" w:hanging="144"/>
    </w:pPr>
    <w:rPr>
      <w:rFonts w:ascii="Arial" w:hAnsi="Arial"/>
    </w:rPr>
  </w:style>
  <w:style w:type="paragraph" w:customStyle="1" w:styleId="TableCaption">
    <w:name w:val="Table Caption"/>
    <w:next w:val="DSSECSBodyText"/>
    <w:qFormat/>
    <w:rsid w:val="002378D2"/>
    <w:pPr>
      <w:keepNext/>
      <w:numPr>
        <w:numId w:val="8"/>
      </w:numPr>
      <w:spacing w:before="240" w:after="120"/>
      <w:ind w:left="360"/>
      <w:jc w:val="center"/>
    </w:pPr>
    <w:rPr>
      <w:rFonts w:ascii="Arial" w:hAnsi="Arial"/>
      <w:b/>
      <w:noProof/>
      <w:szCs w:val="24"/>
    </w:rPr>
  </w:style>
  <w:style w:type="paragraph" w:customStyle="1" w:styleId="Footer-Release">
    <w:name w:val="Footer-Release"/>
    <w:basedOn w:val="Footer"/>
    <w:link w:val="Footer-ReleaseChar"/>
    <w:qFormat/>
    <w:rsid w:val="00725CE6"/>
    <w:pPr>
      <w:tabs>
        <w:tab w:val="left" w:pos="0"/>
      </w:tabs>
    </w:pPr>
    <w:rPr>
      <w:b/>
      <w:noProof/>
    </w:rPr>
  </w:style>
  <w:style w:type="paragraph" w:styleId="Footer">
    <w:name w:val="footer"/>
    <w:link w:val="FooterChar"/>
    <w:rsid w:val="00865FC9"/>
    <w:pPr>
      <w:pBdr>
        <w:top w:val="single" w:sz="4" w:space="3" w:color="auto"/>
      </w:pBdr>
      <w:tabs>
        <w:tab w:val="center" w:pos="4680"/>
        <w:tab w:val="right" w:pos="9360"/>
      </w:tabs>
      <w:spacing w:before="40" w:after="40"/>
    </w:pPr>
    <w:rPr>
      <w:rFonts w:ascii="Arial Narrow" w:hAnsi="Arial Narrow"/>
    </w:rPr>
  </w:style>
  <w:style w:type="character" w:customStyle="1" w:styleId="FooterChar">
    <w:name w:val="Footer Char"/>
    <w:basedOn w:val="DefaultParagraphFont"/>
    <w:link w:val="Footer"/>
    <w:uiPriority w:val="99"/>
    <w:locked/>
    <w:rsid w:val="00865FC9"/>
    <w:rPr>
      <w:rFonts w:ascii="Arial Narrow" w:hAnsi="Arial Narrow"/>
    </w:rPr>
  </w:style>
  <w:style w:type="character" w:customStyle="1" w:styleId="Footer-ReleaseChar">
    <w:name w:val="Footer-Release Char"/>
    <w:basedOn w:val="FooterChar"/>
    <w:link w:val="Footer-Release"/>
    <w:rsid w:val="00725CE6"/>
    <w:rPr>
      <w:rFonts w:ascii="Arial Narrow" w:hAnsi="Arial Narrow"/>
      <w:b/>
      <w:noProof/>
    </w:rPr>
  </w:style>
  <w:style w:type="paragraph" w:styleId="Header">
    <w:name w:val="header"/>
    <w:link w:val="HeaderChar"/>
    <w:uiPriority w:val="99"/>
    <w:rsid w:val="00C00812"/>
    <w:pPr>
      <w:pBdr>
        <w:bottom w:val="single" w:sz="4" w:space="2" w:color="auto"/>
      </w:pBdr>
      <w:tabs>
        <w:tab w:val="right" w:pos="9360"/>
      </w:tabs>
    </w:pPr>
    <w:rPr>
      <w:rFonts w:ascii="Arial Narrow" w:hAnsi="Arial Narrow"/>
      <w:i/>
    </w:rPr>
  </w:style>
  <w:style w:type="character" w:customStyle="1" w:styleId="HeaderChar">
    <w:name w:val="Header Char"/>
    <w:basedOn w:val="DefaultParagraphFont"/>
    <w:link w:val="Header"/>
    <w:uiPriority w:val="99"/>
    <w:locked/>
    <w:rsid w:val="00C00812"/>
    <w:rPr>
      <w:rFonts w:ascii="Arial Narrow" w:hAnsi="Arial Narrow"/>
      <w:i/>
    </w:rPr>
  </w:style>
  <w:style w:type="character" w:styleId="Hyperlink">
    <w:name w:val="Hyperlink"/>
    <w:basedOn w:val="DefaultParagraphFont"/>
    <w:uiPriority w:val="99"/>
    <w:unhideWhenUsed/>
    <w:rsid w:val="000D0671"/>
    <w:rPr>
      <w:color w:val="0000FF" w:themeColor="hyperlink"/>
      <w:u w:val="single"/>
    </w:rPr>
  </w:style>
  <w:style w:type="paragraph" w:styleId="TOC1">
    <w:name w:val="toc 1"/>
    <w:next w:val="DSSECSBodyText"/>
    <w:autoRedefine/>
    <w:uiPriority w:val="39"/>
    <w:qFormat/>
    <w:rsid w:val="00446734"/>
    <w:pPr>
      <w:tabs>
        <w:tab w:val="right" w:leader="dot" w:pos="9360"/>
      </w:tabs>
      <w:spacing w:before="100" w:after="60"/>
      <w:ind w:left="547" w:hanging="547"/>
    </w:pPr>
    <w:rPr>
      <w:rFonts w:ascii="Arial" w:hAnsi="Arial" w:cs="Arial"/>
      <w:noProof/>
      <w:sz w:val="28"/>
      <w:szCs w:val="22"/>
    </w:rPr>
  </w:style>
  <w:style w:type="paragraph" w:styleId="TOC2">
    <w:name w:val="toc 2"/>
    <w:next w:val="DSSECSBodyText"/>
    <w:autoRedefine/>
    <w:uiPriority w:val="39"/>
    <w:qFormat/>
    <w:rsid w:val="00446734"/>
    <w:pPr>
      <w:tabs>
        <w:tab w:val="right" w:leader="dot" w:pos="9360"/>
      </w:tabs>
      <w:spacing w:before="40" w:after="40"/>
      <w:ind w:left="1123" w:hanging="576"/>
    </w:pPr>
    <w:rPr>
      <w:rFonts w:ascii="Arial" w:hAnsi="Arial" w:cs="Arial"/>
      <w:noProof/>
      <w:sz w:val="24"/>
      <w:szCs w:val="22"/>
    </w:rPr>
  </w:style>
  <w:style w:type="paragraph" w:styleId="TOC3">
    <w:name w:val="toc 3"/>
    <w:next w:val="DSSECSBodyText"/>
    <w:autoRedefine/>
    <w:uiPriority w:val="39"/>
    <w:qFormat/>
    <w:rsid w:val="007E6A5F"/>
    <w:pPr>
      <w:tabs>
        <w:tab w:val="right" w:leader="dot" w:pos="9360"/>
      </w:tabs>
      <w:spacing w:before="40" w:after="40"/>
      <w:ind w:left="1440" w:hanging="720"/>
    </w:pPr>
    <w:rPr>
      <w:rFonts w:ascii="Arial" w:hAnsi="Arial"/>
      <w:iCs/>
      <w:noProof/>
      <w:szCs w:val="30"/>
    </w:rPr>
  </w:style>
  <w:style w:type="paragraph" w:styleId="TableofFigures">
    <w:name w:val="table of figures"/>
    <w:basedOn w:val="Normal"/>
    <w:next w:val="DSSECSBodyText"/>
    <w:uiPriority w:val="99"/>
    <w:rsid w:val="00F44818"/>
    <w:pPr>
      <w:tabs>
        <w:tab w:val="right" w:leader="dot" w:pos="9187"/>
      </w:tabs>
      <w:spacing w:line="260" w:lineRule="atLeast"/>
      <w:ind w:left="475" w:hanging="475"/>
    </w:pPr>
    <w:rPr>
      <w:sz w:val="24"/>
      <w:szCs w:val="22"/>
    </w:rPr>
  </w:style>
  <w:style w:type="paragraph" w:customStyle="1" w:styleId="BulletListMultiple">
    <w:name w:val="Bullet List Multiple"/>
    <w:basedOn w:val="Normal"/>
    <w:link w:val="BulletListMultipleChar"/>
    <w:rsid w:val="00721083"/>
    <w:pPr>
      <w:numPr>
        <w:numId w:val="56"/>
      </w:numPr>
      <w:spacing w:before="0" w:after="0"/>
    </w:pPr>
    <w:rPr>
      <w:szCs w:val="22"/>
    </w:rPr>
  </w:style>
  <w:style w:type="character" w:customStyle="1" w:styleId="BulletListMultipleChar">
    <w:name w:val="Bullet List Multiple Char"/>
    <w:link w:val="BulletListMultiple"/>
    <w:locked/>
    <w:rsid w:val="00D45AB5"/>
    <w:rPr>
      <w:rFonts w:ascii="Arial" w:hAnsi="Arial"/>
      <w:szCs w:val="22"/>
    </w:rPr>
  </w:style>
  <w:style w:type="paragraph" w:customStyle="1" w:styleId="BulletListMultipleLast">
    <w:name w:val="Bullet List Multiple Last"/>
    <w:basedOn w:val="Normal"/>
    <w:link w:val="BulletListMultipleLastChar"/>
    <w:rsid w:val="00721083"/>
    <w:pPr>
      <w:numPr>
        <w:numId w:val="57"/>
      </w:numPr>
      <w:spacing w:before="0" w:after="240"/>
    </w:pPr>
    <w:rPr>
      <w:szCs w:val="22"/>
    </w:rPr>
  </w:style>
  <w:style w:type="character" w:customStyle="1" w:styleId="BulletListMultipleLastChar">
    <w:name w:val="Bullet List Multiple Last Char"/>
    <w:link w:val="BulletListMultipleLast"/>
    <w:locked/>
    <w:rsid w:val="00D45AB5"/>
    <w:rPr>
      <w:rFonts w:ascii="Arial" w:hAnsi="Arial"/>
      <w:szCs w:val="22"/>
    </w:rPr>
  </w:style>
  <w:style w:type="paragraph" w:customStyle="1" w:styleId="NumberedParagraph">
    <w:name w:val="Numbered Paragraph"/>
    <w:link w:val="NumberedParagraphChar"/>
    <w:uiPriority w:val="99"/>
    <w:rsid w:val="004F3DFF"/>
    <w:pPr>
      <w:numPr>
        <w:numId w:val="104"/>
      </w:numPr>
      <w:shd w:val="clear" w:color="auto" w:fill="F2F2F2" w:themeFill="background1" w:themeFillShade="F2"/>
      <w:tabs>
        <w:tab w:val="left" w:pos="1080"/>
      </w:tabs>
      <w:spacing w:before="80" w:after="120"/>
      <w:ind w:left="907" w:hanging="907"/>
    </w:pPr>
    <w:rPr>
      <w:rFonts w:ascii="Arial" w:eastAsiaTheme="minorHAnsi" w:hAnsi="Arial"/>
      <w:b/>
    </w:rPr>
  </w:style>
  <w:style w:type="character" w:customStyle="1" w:styleId="NumberedParagraphChar">
    <w:name w:val="Numbered Paragraph Char"/>
    <w:link w:val="NumberedParagraph"/>
    <w:uiPriority w:val="99"/>
    <w:locked/>
    <w:rsid w:val="004F3DFF"/>
    <w:rPr>
      <w:rFonts w:ascii="Arial" w:eastAsiaTheme="minorHAnsi" w:hAnsi="Arial"/>
      <w:b/>
      <w:shd w:val="clear" w:color="auto" w:fill="F2F2F2" w:themeFill="background1" w:themeFillShade="F2"/>
    </w:rPr>
  </w:style>
  <w:style w:type="paragraph" w:customStyle="1" w:styleId="Footer-Classification">
    <w:name w:val="Footer-Classification"/>
    <w:qFormat/>
    <w:rsid w:val="00865FC9"/>
    <w:pPr>
      <w:spacing w:before="40"/>
      <w:jc w:val="center"/>
    </w:pPr>
    <w:rPr>
      <w:rFonts w:ascii="Arial Narrow" w:hAnsi="Arial Narrow"/>
      <w:b/>
      <w:i/>
      <w:sz w:val="24"/>
      <w:szCs w:val="28"/>
    </w:rPr>
  </w:style>
  <w:style w:type="paragraph" w:styleId="Index1">
    <w:name w:val="index 1"/>
    <w:basedOn w:val="Normal"/>
    <w:next w:val="Normal"/>
    <w:autoRedefine/>
    <w:uiPriority w:val="99"/>
    <w:qFormat/>
    <w:rsid w:val="00375BB3"/>
    <w:pPr>
      <w:ind w:left="200" w:hanging="200"/>
    </w:pPr>
  </w:style>
  <w:style w:type="paragraph" w:styleId="IndexHeading">
    <w:name w:val="index heading"/>
    <w:basedOn w:val="Normal"/>
    <w:next w:val="Index1"/>
    <w:uiPriority w:val="99"/>
    <w:rsid w:val="00375BB3"/>
    <w:pPr>
      <w:spacing w:before="240" w:line="280" w:lineRule="atLeast"/>
      <w:jc w:val="center"/>
    </w:pPr>
    <w:rPr>
      <w:rFonts w:ascii="Times New Roman" w:hAnsi="Times New Roman"/>
      <w:b/>
      <w:bCs/>
      <w:sz w:val="22"/>
      <w:szCs w:val="31"/>
    </w:rPr>
  </w:style>
  <w:style w:type="table" w:styleId="TableGrid">
    <w:name w:val="Table Grid"/>
    <w:basedOn w:val="TableNormal"/>
    <w:uiPriority w:val="59"/>
    <w:rsid w:val="00BB03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rsid w:val="00144024"/>
    <w:rPr>
      <w:rFonts w:cs="Times New Roman"/>
      <w:vertAlign w:val="superscript"/>
    </w:rPr>
  </w:style>
  <w:style w:type="paragraph" w:styleId="BalloonText">
    <w:name w:val="Balloon Text"/>
    <w:basedOn w:val="Normal"/>
    <w:link w:val="BalloonTextChar"/>
    <w:uiPriority w:val="99"/>
    <w:semiHidden/>
    <w:rsid w:val="00144024"/>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E0883"/>
    <w:rPr>
      <w:rFonts w:cs="Times New Roman"/>
      <w:sz w:val="2"/>
    </w:rPr>
  </w:style>
  <w:style w:type="paragraph" w:customStyle="1" w:styleId="FigureCaption">
    <w:name w:val="Figure Caption"/>
    <w:next w:val="Figure"/>
    <w:qFormat/>
    <w:rsid w:val="002378D2"/>
    <w:pPr>
      <w:keepNext/>
      <w:numPr>
        <w:numId w:val="58"/>
      </w:numPr>
      <w:spacing w:before="200" w:after="80"/>
      <w:ind w:left="360"/>
      <w:jc w:val="center"/>
    </w:pPr>
    <w:rPr>
      <w:rFonts w:ascii="Arial" w:hAnsi="Arial" w:cs="Arial"/>
      <w:b/>
    </w:rPr>
  </w:style>
  <w:style w:type="paragraph" w:customStyle="1" w:styleId="Figure">
    <w:name w:val="Figure"/>
    <w:next w:val="Normal"/>
    <w:qFormat/>
    <w:rsid w:val="00505F2A"/>
    <w:pPr>
      <w:spacing w:before="120" w:after="360"/>
      <w:jc w:val="center"/>
    </w:pPr>
    <w:rPr>
      <w:sz w:val="24"/>
    </w:rPr>
  </w:style>
  <w:style w:type="paragraph" w:styleId="TOC9">
    <w:name w:val="toc 9"/>
    <w:basedOn w:val="Normal"/>
    <w:next w:val="DSSECSBodyText"/>
    <w:autoRedefine/>
    <w:uiPriority w:val="39"/>
    <w:rsid w:val="00F44818"/>
    <w:pPr>
      <w:tabs>
        <w:tab w:val="left" w:pos="1440"/>
        <w:tab w:val="right" w:leader="dot" w:pos="9187"/>
      </w:tabs>
      <w:spacing w:before="20" w:after="20"/>
    </w:pPr>
    <w:rPr>
      <w:rFonts w:cs="Arial"/>
      <w:bCs/>
      <w:sz w:val="24"/>
    </w:rPr>
  </w:style>
  <w:style w:type="character" w:styleId="CommentReference">
    <w:name w:val="annotation reference"/>
    <w:basedOn w:val="DefaultParagraphFont"/>
    <w:semiHidden/>
    <w:rsid w:val="00391973"/>
    <w:rPr>
      <w:rFonts w:cs="Times New Roman"/>
      <w:sz w:val="16"/>
      <w:szCs w:val="16"/>
    </w:rPr>
  </w:style>
  <w:style w:type="paragraph" w:styleId="CommentText">
    <w:name w:val="annotation text"/>
    <w:basedOn w:val="Normal"/>
    <w:link w:val="CommentTextChar"/>
    <w:semiHidden/>
    <w:rsid w:val="00391973"/>
  </w:style>
  <w:style w:type="character" w:customStyle="1" w:styleId="CommentTextChar">
    <w:name w:val="Comment Text Char"/>
    <w:basedOn w:val="DefaultParagraphFont"/>
    <w:link w:val="CommentText"/>
    <w:semiHidden/>
    <w:locked/>
    <w:rsid w:val="00EE0883"/>
    <w:rPr>
      <w:rFonts w:ascii="Arial" w:hAnsi="Arial" w:cs="Times New Roman"/>
      <w:sz w:val="20"/>
      <w:szCs w:val="20"/>
    </w:rPr>
  </w:style>
  <w:style w:type="paragraph" w:styleId="CommentSubject">
    <w:name w:val="annotation subject"/>
    <w:basedOn w:val="CommentText"/>
    <w:next w:val="CommentText"/>
    <w:link w:val="CommentSubjectChar"/>
    <w:uiPriority w:val="99"/>
    <w:semiHidden/>
    <w:rsid w:val="00391973"/>
    <w:rPr>
      <w:b/>
      <w:bCs/>
    </w:rPr>
  </w:style>
  <w:style w:type="character" w:customStyle="1" w:styleId="CommentSubjectChar">
    <w:name w:val="Comment Subject Char"/>
    <w:basedOn w:val="CommentTextChar"/>
    <w:link w:val="CommentSubject"/>
    <w:uiPriority w:val="99"/>
    <w:semiHidden/>
    <w:locked/>
    <w:rsid w:val="00EE0883"/>
    <w:rPr>
      <w:rFonts w:ascii="Arial" w:hAnsi="Arial" w:cs="Times New Roman"/>
      <w:b/>
      <w:bCs/>
      <w:sz w:val="20"/>
      <w:szCs w:val="20"/>
    </w:rPr>
  </w:style>
  <w:style w:type="paragraph" w:styleId="FootnoteText">
    <w:name w:val="footnote text"/>
    <w:basedOn w:val="Normal"/>
    <w:link w:val="FootnoteTextChar"/>
    <w:uiPriority w:val="99"/>
    <w:semiHidden/>
    <w:rsid w:val="00697192"/>
  </w:style>
  <w:style w:type="character" w:customStyle="1" w:styleId="FootnoteTextChar">
    <w:name w:val="Footnote Text Char"/>
    <w:basedOn w:val="DefaultParagraphFont"/>
    <w:link w:val="FootnoteText"/>
    <w:uiPriority w:val="99"/>
    <w:semiHidden/>
    <w:locked/>
    <w:rsid w:val="00445857"/>
    <w:rPr>
      <w:rFonts w:ascii="Arial" w:hAnsi="Arial" w:cs="Times New Roman"/>
      <w:lang w:val="en-US" w:eastAsia="en-US" w:bidi="ar-SA"/>
    </w:rPr>
  </w:style>
  <w:style w:type="paragraph" w:styleId="z-TopofForm">
    <w:name w:val="HTML Top of Form"/>
    <w:basedOn w:val="Normal"/>
    <w:next w:val="Normal"/>
    <w:link w:val="z-TopofFormChar"/>
    <w:hidden/>
    <w:uiPriority w:val="99"/>
    <w:rsid w:val="00E73988"/>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
    <w:uiPriority w:val="99"/>
    <w:semiHidden/>
    <w:locked/>
    <w:rsid w:val="00EE0883"/>
    <w:rPr>
      <w:rFonts w:ascii="Arial" w:hAnsi="Arial" w:cs="Arial"/>
      <w:vanish/>
      <w:sz w:val="16"/>
      <w:szCs w:val="16"/>
    </w:rPr>
  </w:style>
  <w:style w:type="paragraph" w:styleId="z-BottomofForm">
    <w:name w:val="HTML Bottom of Form"/>
    <w:basedOn w:val="Normal"/>
    <w:next w:val="Normal"/>
    <w:link w:val="z-BottomofFormChar"/>
    <w:hidden/>
    <w:uiPriority w:val="99"/>
    <w:rsid w:val="00E73988"/>
    <w:pPr>
      <w:pBdr>
        <w:top w:val="single" w:sz="6" w:space="1" w:color="auto"/>
      </w:pBdr>
      <w:jc w:val="center"/>
    </w:pPr>
    <w:rPr>
      <w:rFonts w:cs="Arial"/>
      <w:vanish/>
      <w:sz w:val="16"/>
      <w:szCs w:val="16"/>
    </w:rPr>
  </w:style>
  <w:style w:type="character" w:customStyle="1" w:styleId="z-BottomofFormChar">
    <w:name w:val="z-Bottom of Form Char"/>
    <w:basedOn w:val="DefaultParagraphFont"/>
    <w:link w:val="z-BottomofForm"/>
    <w:uiPriority w:val="99"/>
    <w:semiHidden/>
    <w:locked/>
    <w:rsid w:val="00EE0883"/>
    <w:rPr>
      <w:rFonts w:ascii="Arial" w:hAnsi="Arial" w:cs="Arial"/>
      <w:vanish/>
      <w:sz w:val="16"/>
      <w:szCs w:val="16"/>
    </w:rPr>
  </w:style>
  <w:style w:type="paragraph" w:customStyle="1" w:styleId="Bullet2">
    <w:name w:val="Bullet 2"/>
    <w:basedOn w:val="BulletListMultiple"/>
    <w:rsid w:val="00505F2A"/>
    <w:pPr>
      <w:numPr>
        <w:ilvl w:val="1"/>
      </w:numPr>
      <w:ind w:left="720"/>
    </w:pPr>
  </w:style>
  <w:style w:type="paragraph" w:customStyle="1" w:styleId="Bullet3">
    <w:name w:val="Bullet 3"/>
    <w:basedOn w:val="Bullet2"/>
    <w:rsid w:val="00505F2A"/>
    <w:pPr>
      <w:numPr>
        <w:ilvl w:val="2"/>
      </w:numPr>
      <w:ind w:left="1440"/>
    </w:pPr>
  </w:style>
  <w:style w:type="paragraph" w:styleId="EndnoteText">
    <w:name w:val="endnote text"/>
    <w:basedOn w:val="Normal"/>
    <w:link w:val="EndnoteTextChar"/>
    <w:uiPriority w:val="99"/>
    <w:semiHidden/>
    <w:rsid w:val="004C2282"/>
    <w:pPr>
      <w:widowControl w:val="0"/>
      <w:tabs>
        <w:tab w:val="left" w:pos="360"/>
      </w:tabs>
      <w:ind w:left="360" w:hanging="360"/>
    </w:pPr>
    <w:rPr>
      <w:rFonts w:ascii="Times New Roman" w:hAnsi="Times New Roman"/>
    </w:rPr>
  </w:style>
  <w:style w:type="character" w:customStyle="1" w:styleId="EndnoteTextChar">
    <w:name w:val="Endnote Text Char"/>
    <w:basedOn w:val="DefaultParagraphFont"/>
    <w:link w:val="EndnoteText"/>
    <w:uiPriority w:val="99"/>
    <w:semiHidden/>
    <w:locked/>
    <w:rsid w:val="00EE0883"/>
    <w:rPr>
      <w:rFonts w:ascii="Arial" w:hAnsi="Arial" w:cs="Times New Roman"/>
      <w:sz w:val="20"/>
      <w:szCs w:val="20"/>
    </w:rPr>
  </w:style>
  <w:style w:type="character" w:customStyle="1" w:styleId="CharChar2">
    <w:name w:val="Char Char2"/>
    <w:basedOn w:val="DefaultParagraphFont"/>
    <w:uiPriority w:val="99"/>
    <w:semiHidden/>
    <w:rsid w:val="004C5E35"/>
    <w:rPr>
      <w:rFonts w:ascii="Arial Narrow" w:hAnsi="Arial Narrow" w:cs="Times New Roman"/>
      <w:i/>
      <w:lang w:val="en-US" w:eastAsia="en-US" w:bidi="ar-SA"/>
    </w:rPr>
  </w:style>
  <w:style w:type="paragraph" w:styleId="DocumentMap">
    <w:name w:val="Document Map"/>
    <w:basedOn w:val="Normal"/>
    <w:link w:val="DocumentMapChar"/>
    <w:uiPriority w:val="99"/>
    <w:semiHidden/>
    <w:locked/>
    <w:rsid w:val="0037729D"/>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37729D"/>
    <w:rPr>
      <w:rFonts w:ascii="Tahoma" w:hAnsi="Tahoma" w:cs="Tahoma"/>
      <w:sz w:val="16"/>
      <w:szCs w:val="16"/>
    </w:rPr>
  </w:style>
  <w:style w:type="paragraph" w:customStyle="1" w:styleId="Heading-FrontMatter">
    <w:name w:val="Heading - Front Matter"/>
    <w:next w:val="DSSECSBodyText"/>
    <w:qFormat/>
    <w:rsid w:val="00D60CCB"/>
    <w:pPr>
      <w:spacing w:before="240" w:after="300"/>
      <w:jc w:val="center"/>
    </w:pPr>
    <w:rPr>
      <w:rFonts w:ascii="Arial" w:eastAsiaTheme="majorEastAsia" w:hAnsi="Arial" w:cstheme="majorBidi"/>
      <w:b/>
      <w:bCs/>
      <w:kern w:val="32"/>
      <w:sz w:val="32"/>
      <w:szCs w:val="32"/>
    </w:rPr>
  </w:style>
  <w:style w:type="paragraph" w:customStyle="1" w:styleId="TableColumnHeading">
    <w:name w:val="Table Column Heading"/>
    <w:qFormat/>
    <w:rsid w:val="003F1C4B"/>
    <w:pPr>
      <w:spacing w:before="40" w:after="40"/>
      <w:jc w:val="center"/>
    </w:pPr>
    <w:rPr>
      <w:rFonts w:ascii="Arial" w:eastAsiaTheme="majorEastAsia" w:hAnsi="Arial" w:cstheme="majorBidi"/>
      <w:b/>
      <w:bCs/>
      <w:szCs w:val="24"/>
    </w:rPr>
  </w:style>
  <w:style w:type="paragraph" w:styleId="Quote">
    <w:name w:val="Quote"/>
    <w:basedOn w:val="Normal"/>
    <w:next w:val="DSSECSBodyText"/>
    <w:link w:val="QuoteChar"/>
    <w:uiPriority w:val="29"/>
    <w:qFormat/>
    <w:rsid w:val="00C00812"/>
    <w:rPr>
      <w:i/>
      <w:iCs/>
      <w:color w:val="000000" w:themeColor="text1"/>
      <w:szCs w:val="24"/>
    </w:rPr>
  </w:style>
  <w:style w:type="character" w:customStyle="1" w:styleId="QuoteChar">
    <w:name w:val="Quote Char"/>
    <w:basedOn w:val="DefaultParagraphFont"/>
    <w:link w:val="Quote"/>
    <w:uiPriority w:val="29"/>
    <w:rsid w:val="00C00812"/>
    <w:rPr>
      <w:rFonts w:ascii="Arial" w:hAnsi="Arial"/>
      <w:i/>
      <w:iCs/>
      <w:color w:val="000000" w:themeColor="text1"/>
      <w:szCs w:val="24"/>
    </w:rPr>
  </w:style>
  <w:style w:type="table" w:styleId="MediumShading2-Accent4">
    <w:name w:val="Medium Shading 2 Accent 4"/>
    <w:basedOn w:val="TableNormal"/>
    <w:uiPriority w:val="64"/>
    <w:rsid w:val="0055693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55693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2">
    <w:name w:val="Medium Grid 2"/>
    <w:basedOn w:val="TableNormal"/>
    <w:uiPriority w:val="68"/>
    <w:rsid w:val="0055693C"/>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4">
    <w:name w:val="Medium List 2 Accent 4"/>
    <w:basedOn w:val="TableNormal"/>
    <w:uiPriority w:val="66"/>
    <w:rsid w:val="0055693C"/>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4">
    <w:name w:val="Light List Accent 4"/>
    <w:basedOn w:val="TableNormal"/>
    <w:uiPriority w:val="61"/>
    <w:rsid w:val="0055693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4">
    <w:name w:val="Light Grid Accent 4"/>
    <w:basedOn w:val="TableNormal"/>
    <w:uiPriority w:val="62"/>
    <w:rsid w:val="0055693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olorfulGrid-Accent1">
    <w:name w:val="Colorful Grid Accent 1"/>
    <w:basedOn w:val="TableNormal"/>
    <w:uiPriority w:val="73"/>
    <w:rsid w:val="008D4CD5"/>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List-Accent1">
    <w:name w:val="Colorful List Accent 1"/>
    <w:basedOn w:val="TableNormal"/>
    <w:uiPriority w:val="72"/>
    <w:rsid w:val="008D4CD5"/>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Grid1-Accent1">
    <w:name w:val="Medium Grid 1 Accent 1"/>
    <w:basedOn w:val="TableNormal"/>
    <w:uiPriority w:val="67"/>
    <w:rsid w:val="008D4C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TableText">
    <w:name w:val="Table Text"/>
    <w:link w:val="TableTextChar"/>
    <w:qFormat/>
    <w:rsid w:val="00B53834"/>
    <w:pPr>
      <w:spacing w:before="40" w:after="40"/>
    </w:pPr>
    <w:rPr>
      <w:rFonts w:ascii="Arial" w:hAnsi="Arial"/>
    </w:rPr>
  </w:style>
  <w:style w:type="character" w:customStyle="1" w:styleId="TableTextChar">
    <w:name w:val="Table Text Char"/>
    <w:basedOn w:val="DefaultParagraphFont"/>
    <w:link w:val="TableText"/>
    <w:locked/>
    <w:rsid w:val="006D57FF"/>
    <w:rPr>
      <w:rFonts w:ascii="Arial" w:hAnsi="Arial"/>
    </w:rPr>
  </w:style>
  <w:style w:type="paragraph" w:customStyle="1" w:styleId="TableBulletIndent">
    <w:name w:val="TableBulletIndent"/>
    <w:qFormat/>
    <w:rsid w:val="00B56E40"/>
    <w:pPr>
      <w:numPr>
        <w:numId w:val="7"/>
      </w:numPr>
      <w:spacing w:before="40" w:after="40"/>
      <w:ind w:left="342" w:hanging="144"/>
    </w:pPr>
    <w:rPr>
      <w:rFonts w:ascii="Arial" w:hAnsi="Arial"/>
    </w:rPr>
  </w:style>
  <w:style w:type="paragraph" w:customStyle="1" w:styleId="ApprovedSignature">
    <w:name w:val="ApprovedSignature"/>
    <w:basedOn w:val="Normal"/>
    <w:link w:val="ApprovedSignatureChar"/>
    <w:qFormat/>
    <w:rsid w:val="00894C6F"/>
    <w:rPr>
      <w:rFonts w:ascii="Lucida Handwriting" w:hAnsi="Lucida Handwriting"/>
      <w:sz w:val="22"/>
      <w:szCs w:val="22"/>
    </w:rPr>
  </w:style>
  <w:style w:type="character" w:customStyle="1" w:styleId="ApprovedSignatureChar">
    <w:name w:val="ApprovedSignature Char"/>
    <w:basedOn w:val="DefaultParagraphFont"/>
    <w:link w:val="ApprovedSignature"/>
    <w:rsid w:val="00894C6F"/>
    <w:rPr>
      <w:rFonts w:ascii="Lucida Handwriting" w:hAnsi="Lucida Handwriting"/>
      <w:sz w:val="22"/>
      <w:szCs w:val="22"/>
    </w:rPr>
  </w:style>
  <w:style w:type="table" w:styleId="LightShading-Accent1">
    <w:name w:val="Light Shading Accent 1"/>
    <w:basedOn w:val="TableNormal"/>
    <w:uiPriority w:val="60"/>
    <w:rsid w:val="005D5B45"/>
    <w:pPr>
      <w:spacing w:after="200" w:line="276" w:lineRule="auto"/>
    </w:pPr>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PlainText">
    <w:name w:val="Plain Text"/>
    <w:basedOn w:val="Normal"/>
    <w:link w:val="PlainTextChar"/>
    <w:uiPriority w:val="99"/>
    <w:semiHidden/>
    <w:unhideWhenUsed/>
    <w:locked/>
    <w:rsid w:val="005D5B45"/>
    <w:pPr>
      <w:spacing w:before="0" w:after="0"/>
    </w:pPr>
    <w:rPr>
      <w:rFonts w:ascii="Consolas" w:hAnsi="Consolas" w:cs="Consolas"/>
      <w:sz w:val="21"/>
      <w:szCs w:val="21"/>
    </w:rPr>
  </w:style>
  <w:style w:type="character" w:customStyle="1" w:styleId="PlainTextChar">
    <w:name w:val="Plain Text Char"/>
    <w:basedOn w:val="DefaultParagraphFont"/>
    <w:link w:val="PlainText"/>
    <w:uiPriority w:val="99"/>
    <w:semiHidden/>
    <w:rsid w:val="005D5B45"/>
    <w:rPr>
      <w:rFonts w:ascii="Consolas" w:hAnsi="Consolas" w:cs="Consolas"/>
      <w:sz w:val="21"/>
      <w:szCs w:val="21"/>
    </w:rPr>
  </w:style>
  <w:style w:type="paragraph" w:styleId="TOCHeading">
    <w:name w:val="TOC Heading"/>
    <w:basedOn w:val="Heading1"/>
    <w:next w:val="Normal"/>
    <w:uiPriority w:val="39"/>
    <w:semiHidden/>
    <w:unhideWhenUsed/>
    <w:qFormat/>
    <w:rsid w:val="00DC28B7"/>
    <w:pPr>
      <w:keepLines/>
      <w:numPr>
        <w:numId w:val="0"/>
      </w:numPr>
      <w:spacing w:before="480" w:after="0" w:line="276" w:lineRule="auto"/>
      <w:outlineLvl w:val="9"/>
    </w:pPr>
    <w:rPr>
      <w:rFonts w:asciiTheme="majorHAnsi" w:hAnsiTheme="majorHAnsi"/>
      <w:color w:val="365F91" w:themeColor="accent1" w:themeShade="BF"/>
      <w:kern w:val="0"/>
      <w:sz w:val="28"/>
      <w:szCs w:val="28"/>
      <w:lang w:eastAsia="ja-JP"/>
    </w:rPr>
  </w:style>
  <w:style w:type="paragraph" w:styleId="NormalWeb">
    <w:name w:val="Normal (Web)"/>
    <w:basedOn w:val="Normal"/>
    <w:uiPriority w:val="99"/>
    <w:semiHidden/>
    <w:unhideWhenUsed/>
    <w:locked/>
    <w:rsid w:val="00A751B9"/>
    <w:pPr>
      <w:spacing w:before="100" w:beforeAutospacing="1" w:after="100" w:afterAutospacing="1"/>
    </w:pPr>
    <w:rPr>
      <w:rFonts w:ascii="Times New Roman" w:eastAsiaTheme="minorEastAsia" w:hAnsi="Times New Roman"/>
      <w:sz w:val="24"/>
      <w:szCs w:val="24"/>
    </w:rPr>
  </w:style>
  <w:style w:type="paragraph" w:styleId="TOC4">
    <w:name w:val="toc 4"/>
    <w:basedOn w:val="Normal"/>
    <w:next w:val="DSSECSBodyText"/>
    <w:autoRedefine/>
    <w:uiPriority w:val="39"/>
    <w:unhideWhenUsed/>
    <w:qFormat/>
    <w:rsid w:val="007E6A5F"/>
    <w:pPr>
      <w:tabs>
        <w:tab w:val="right" w:leader="dot" w:pos="9360"/>
      </w:tabs>
      <w:spacing w:before="40" w:after="40"/>
      <w:ind w:left="1987" w:hanging="907"/>
    </w:pPr>
    <w:rPr>
      <w:rFonts w:eastAsiaTheme="minorEastAsia" w:cstheme="minorBidi"/>
      <w:szCs w:val="22"/>
    </w:rPr>
  </w:style>
  <w:style w:type="paragraph" w:styleId="TOC5">
    <w:name w:val="toc 5"/>
    <w:basedOn w:val="Normal"/>
    <w:next w:val="DSSECSBodyText"/>
    <w:autoRedefine/>
    <w:uiPriority w:val="39"/>
    <w:unhideWhenUsed/>
    <w:rsid w:val="007E6A5F"/>
    <w:pPr>
      <w:tabs>
        <w:tab w:val="right" w:leader="dot" w:pos="9360"/>
      </w:tabs>
      <w:spacing w:before="40" w:after="40"/>
      <w:ind w:left="2520" w:hanging="1080"/>
    </w:pPr>
    <w:rPr>
      <w:rFonts w:eastAsiaTheme="minorEastAsia" w:cstheme="minorBidi"/>
      <w:szCs w:val="22"/>
    </w:rPr>
  </w:style>
  <w:style w:type="paragraph" w:styleId="TOC6">
    <w:name w:val="toc 6"/>
    <w:basedOn w:val="Normal"/>
    <w:next w:val="DSSECSBodyText"/>
    <w:autoRedefine/>
    <w:uiPriority w:val="39"/>
    <w:unhideWhenUsed/>
    <w:rsid w:val="0095489D"/>
    <w:pPr>
      <w:tabs>
        <w:tab w:val="left" w:pos="1800"/>
        <w:tab w:val="right" w:leader="dot" w:pos="9350"/>
      </w:tabs>
      <w:spacing w:before="0" w:after="100" w:line="276" w:lineRule="auto"/>
    </w:pPr>
    <w:rPr>
      <w:rFonts w:eastAsiaTheme="minorEastAsia" w:cstheme="minorBidi"/>
      <w:sz w:val="28"/>
      <w:szCs w:val="22"/>
    </w:rPr>
  </w:style>
  <w:style w:type="paragraph" w:styleId="TOC7">
    <w:name w:val="toc 7"/>
    <w:basedOn w:val="Normal"/>
    <w:next w:val="DSSECSBodyText"/>
    <w:autoRedefine/>
    <w:uiPriority w:val="39"/>
    <w:unhideWhenUsed/>
    <w:rsid w:val="00F44818"/>
    <w:pPr>
      <w:spacing w:before="0" w:after="100" w:line="276" w:lineRule="auto"/>
      <w:ind w:left="1320"/>
    </w:pPr>
    <w:rPr>
      <w:rFonts w:eastAsiaTheme="minorEastAsia" w:cstheme="minorBidi"/>
      <w:szCs w:val="22"/>
    </w:rPr>
  </w:style>
  <w:style w:type="paragraph" w:styleId="TOC8">
    <w:name w:val="toc 8"/>
    <w:basedOn w:val="Normal"/>
    <w:next w:val="DSSECSBodyText"/>
    <w:autoRedefine/>
    <w:uiPriority w:val="39"/>
    <w:unhideWhenUsed/>
    <w:rsid w:val="00F44818"/>
    <w:pPr>
      <w:spacing w:before="0" w:after="100" w:line="276" w:lineRule="auto"/>
      <w:ind w:left="1540"/>
    </w:pPr>
    <w:rPr>
      <w:rFonts w:eastAsiaTheme="minorEastAsia" w:cstheme="minorBidi"/>
      <w:szCs w:val="22"/>
    </w:rPr>
  </w:style>
  <w:style w:type="paragraph" w:styleId="ListParagraph">
    <w:name w:val="List Paragraph"/>
    <w:basedOn w:val="Normal"/>
    <w:uiPriority w:val="34"/>
    <w:qFormat/>
    <w:rsid w:val="00B52774"/>
    <w:pPr>
      <w:ind w:left="720"/>
      <w:contextualSpacing/>
    </w:pPr>
  </w:style>
  <w:style w:type="paragraph" w:styleId="Revision">
    <w:name w:val="Revision"/>
    <w:hidden/>
    <w:uiPriority w:val="99"/>
    <w:semiHidden/>
    <w:rsid w:val="00C57D28"/>
    <w:rPr>
      <w:rFonts w:ascii="Arial" w:hAnsi="Arial"/>
    </w:rPr>
  </w:style>
  <w:style w:type="paragraph" w:customStyle="1" w:styleId="Code">
    <w:name w:val="Code"/>
    <w:rsid w:val="0097421D"/>
    <w:pPr>
      <w:autoSpaceDE w:val="0"/>
      <w:autoSpaceDN w:val="0"/>
      <w:adjustRightInd w:val="0"/>
    </w:pPr>
    <w:rPr>
      <w:color w:val="000000"/>
      <w:sz w:val="24"/>
      <w:szCs w:val="24"/>
    </w:rPr>
  </w:style>
  <w:style w:type="character" w:styleId="PlaceholderText">
    <w:name w:val="Placeholder Text"/>
    <w:basedOn w:val="DefaultParagraphFont"/>
    <w:uiPriority w:val="99"/>
    <w:semiHidden/>
    <w:rsid w:val="00DB0251"/>
    <w:rPr>
      <w:color w:val="808080"/>
    </w:rPr>
  </w:style>
  <w:style w:type="paragraph" w:customStyle="1" w:styleId="InfoTBD">
    <w:name w:val="InfoTBD"/>
    <w:basedOn w:val="DSSECSBodyText"/>
    <w:next w:val="DSSECSBodyText"/>
    <w:link w:val="InfoTBDChar"/>
    <w:qFormat/>
    <w:rsid w:val="0017652A"/>
    <w:pPr>
      <w:spacing w:after="120"/>
    </w:pPr>
    <w:rPr>
      <w:i/>
      <w:color w:val="002060"/>
    </w:rPr>
  </w:style>
  <w:style w:type="character" w:customStyle="1" w:styleId="InfoTBDChar">
    <w:name w:val="InfoTBD Char"/>
    <w:basedOn w:val="DSSECSBodyTextChar"/>
    <w:link w:val="InfoTBD"/>
    <w:rsid w:val="0017652A"/>
    <w:rPr>
      <w:rFonts w:ascii="Arial" w:hAnsi="Arial"/>
      <w:i/>
      <w:color w:val="002060"/>
    </w:rPr>
  </w:style>
  <w:style w:type="paragraph" w:customStyle="1" w:styleId="CoverContract">
    <w:name w:val="Cover Contract"/>
    <w:basedOn w:val="CoverProgram"/>
    <w:qFormat/>
    <w:rsid w:val="008C5DEA"/>
    <w:rPr>
      <w:sz w:val="24"/>
    </w:rPr>
  </w:style>
  <w:style w:type="paragraph" w:customStyle="1" w:styleId="CoverAddress">
    <w:name w:val="Cover Address"/>
    <w:basedOn w:val="CoverProgram"/>
    <w:qFormat/>
    <w:rsid w:val="008C5DEA"/>
    <w:rPr>
      <w:i/>
      <w:sz w:val="24"/>
    </w:rPr>
  </w:style>
  <w:style w:type="paragraph" w:customStyle="1" w:styleId="Note">
    <w:name w:val="Note"/>
    <w:basedOn w:val="Normal"/>
    <w:link w:val="NoteChar"/>
    <w:qFormat/>
    <w:rsid w:val="00721083"/>
    <w:pPr>
      <w:keepNext/>
      <w:pBdr>
        <w:bottom w:val="single" w:sz="6" w:space="1" w:color="0000FF"/>
      </w:pBdr>
      <w:tabs>
        <w:tab w:val="left" w:pos="6120"/>
      </w:tabs>
      <w:spacing w:after="0"/>
      <w:ind w:left="900"/>
    </w:pPr>
    <w:rPr>
      <w:b/>
      <w:color w:val="0000FF"/>
      <w:szCs w:val="22"/>
    </w:rPr>
  </w:style>
  <w:style w:type="character" w:customStyle="1" w:styleId="NoteChar">
    <w:name w:val="Note Char"/>
    <w:basedOn w:val="DefaultParagraphFont"/>
    <w:link w:val="Note"/>
    <w:rsid w:val="000227DF"/>
    <w:rPr>
      <w:rFonts w:ascii="Arial" w:hAnsi="Arial"/>
      <w:b/>
      <w:color w:val="0000FF"/>
      <w:szCs w:val="22"/>
    </w:rPr>
  </w:style>
  <w:style w:type="paragraph" w:customStyle="1" w:styleId="BulletListIndent">
    <w:name w:val="Bullet List Indent"/>
    <w:basedOn w:val="BulletListMultiple"/>
    <w:qFormat/>
    <w:rsid w:val="00505F2A"/>
    <w:pPr>
      <w:numPr>
        <w:numId w:val="1"/>
      </w:numPr>
      <w:ind w:left="1267"/>
    </w:pPr>
  </w:style>
  <w:style w:type="paragraph" w:customStyle="1" w:styleId="CoverText">
    <w:name w:val="Cover Text"/>
    <w:qFormat/>
    <w:rsid w:val="000227DF"/>
    <w:rPr>
      <w:rFonts w:ascii="Calibri" w:hAnsi="Calibri"/>
      <w:b/>
      <w:color w:val="000080"/>
      <w:sz w:val="22"/>
      <w:szCs w:val="22"/>
    </w:rPr>
  </w:style>
  <w:style w:type="paragraph" w:styleId="List4">
    <w:name w:val="List 4"/>
    <w:basedOn w:val="Normal"/>
    <w:uiPriority w:val="99"/>
    <w:semiHidden/>
    <w:unhideWhenUsed/>
    <w:locked/>
    <w:rsid w:val="000227DF"/>
    <w:pPr>
      <w:ind w:left="1440" w:hanging="360"/>
      <w:contextualSpacing/>
    </w:pPr>
    <w:rPr>
      <w:rFonts w:ascii="Times New Roman" w:hAnsi="Times New Roman"/>
      <w:sz w:val="24"/>
    </w:rPr>
  </w:style>
  <w:style w:type="paragraph" w:customStyle="1" w:styleId="Glossary">
    <w:name w:val="Glossary"/>
    <w:basedOn w:val="Normal"/>
    <w:rsid w:val="000227DF"/>
    <w:pPr>
      <w:tabs>
        <w:tab w:val="left" w:pos="4320"/>
      </w:tabs>
      <w:spacing w:before="0" w:after="0"/>
      <w:ind w:left="4320" w:hanging="4320"/>
    </w:pPr>
    <w:rPr>
      <w:rFonts w:ascii="Times New Roman" w:hAnsi="Times New Roman"/>
      <w:sz w:val="24"/>
    </w:rPr>
  </w:style>
  <w:style w:type="character" w:styleId="FollowedHyperlink">
    <w:name w:val="FollowedHyperlink"/>
    <w:uiPriority w:val="99"/>
    <w:semiHidden/>
    <w:unhideWhenUsed/>
    <w:locked/>
    <w:rsid w:val="000227DF"/>
    <w:rPr>
      <w:color w:val="800080"/>
      <w:u w:val="single"/>
    </w:rPr>
  </w:style>
  <w:style w:type="paragraph" w:customStyle="1" w:styleId="Question">
    <w:name w:val="Question"/>
    <w:basedOn w:val="BulletListMultiple"/>
    <w:qFormat/>
    <w:rsid w:val="000227DF"/>
    <w:pPr>
      <w:numPr>
        <w:numId w:val="0"/>
      </w:numPr>
      <w:pBdr>
        <w:bottom w:val="single" w:sz="12" w:space="1" w:color="auto"/>
      </w:pBdr>
      <w:spacing w:before="240" w:after="120"/>
    </w:pPr>
    <w:rPr>
      <w:b/>
    </w:rPr>
  </w:style>
  <w:style w:type="character" w:styleId="PageNumber">
    <w:name w:val="page number"/>
    <w:basedOn w:val="DefaultParagraphFont"/>
    <w:locked/>
    <w:rsid w:val="000227DF"/>
  </w:style>
  <w:style w:type="paragraph" w:customStyle="1" w:styleId="Notes-Bullets">
    <w:name w:val="Notes-Bullets"/>
    <w:basedOn w:val="BulletListMultipleLast"/>
    <w:qFormat/>
    <w:rsid w:val="00C807B8"/>
    <w:pPr>
      <w:numPr>
        <w:numId w:val="62"/>
      </w:numPr>
      <w:spacing w:after="60"/>
    </w:pPr>
  </w:style>
  <w:style w:type="paragraph" w:customStyle="1" w:styleId="TableHeadingCentered">
    <w:name w:val="Table Heading Centered"/>
    <w:basedOn w:val="Normal"/>
    <w:rsid w:val="000227DF"/>
    <w:pPr>
      <w:spacing w:before="60" w:after="60"/>
      <w:jc w:val="center"/>
    </w:pPr>
    <w:rPr>
      <w:b/>
      <w:sz w:val="16"/>
      <w:szCs w:val="16"/>
    </w:rPr>
  </w:style>
  <w:style w:type="paragraph" w:styleId="TOAHeading">
    <w:name w:val="toa heading"/>
    <w:basedOn w:val="Normal"/>
    <w:next w:val="Normal"/>
    <w:uiPriority w:val="99"/>
    <w:semiHidden/>
    <w:unhideWhenUsed/>
    <w:locked/>
    <w:rsid w:val="005852EE"/>
    <w:rPr>
      <w:rFonts w:asciiTheme="majorHAnsi" w:eastAsiaTheme="majorEastAsia" w:hAnsiTheme="majorHAnsi" w:cstheme="majorBidi"/>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13" w:qFormat="1"/>
    <w:lsdException w:name="heading 8" w:uiPriority="13" w:qFormat="1"/>
    <w:lsdException w:name="heading 9" w:uiPriority="13" w:qFormat="1"/>
    <w:lsdException w:name="index 1" w:locked="1" w:semiHidden="1" w:unhideWhenUsed="1" w:qFormat="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annotation text" w:locked="1" w:semiHidden="1" w:uiPriority="0" w:unhideWhenUsed="1"/>
    <w:lsdException w:name="header" w:locked="1" w:semiHidden="1" w:unhideWhenUsed="1"/>
    <w:lsdException w:name="footer" w:locked="1" w:semiHidden="1" w:uiPriority="0"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0"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1"/>
    <w:lsdException w:name="Body Text" w:lock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DSSECSBodyText"/>
    <w:qFormat/>
    <w:rsid w:val="00903752"/>
    <w:pPr>
      <w:spacing w:before="120" w:after="120"/>
    </w:pPr>
    <w:rPr>
      <w:rFonts w:ascii="Arial" w:hAnsi="Arial"/>
    </w:rPr>
  </w:style>
  <w:style w:type="paragraph" w:styleId="Heading1">
    <w:name w:val="heading 1"/>
    <w:next w:val="Normal"/>
    <w:link w:val="Heading1Char"/>
    <w:qFormat/>
    <w:rsid w:val="002378D2"/>
    <w:pPr>
      <w:keepNext/>
      <w:numPr>
        <w:numId w:val="60"/>
      </w:numPr>
      <w:spacing w:before="200" w:after="160"/>
      <w:ind w:left="547" w:hanging="547"/>
      <w:outlineLvl w:val="0"/>
    </w:pPr>
    <w:rPr>
      <w:rFonts w:ascii="Arial" w:hAnsi="Arial"/>
      <w:b/>
      <w:bCs/>
      <w:kern w:val="32"/>
      <w:sz w:val="36"/>
      <w:szCs w:val="32"/>
    </w:rPr>
  </w:style>
  <w:style w:type="paragraph" w:styleId="Heading2">
    <w:name w:val="heading 2"/>
    <w:next w:val="Normal"/>
    <w:link w:val="Heading2Char"/>
    <w:qFormat/>
    <w:rsid w:val="002378D2"/>
    <w:pPr>
      <w:keepNext/>
      <w:keepLines/>
      <w:numPr>
        <w:ilvl w:val="1"/>
        <w:numId w:val="60"/>
      </w:numPr>
      <w:spacing w:before="240" w:after="80"/>
      <w:ind w:left="720" w:hanging="720"/>
      <w:outlineLvl w:val="1"/>
    </w:pPr>
    <w:rPr>
      <w:rFonts w:ascii="Arial" w:hAnsi="Arial"/>
      <w:b/>
      <w:bCs/>
      <w:sz w:val="32"/>
      <w:szCs w:val="26"/>
    </w:rPr>
  </w:style>
  <w:style w:type="paragraph" w:styleId="Heading3">
    <w:name w:val="heading 3"/>
    <w:next w:val="Normal"/>
    <w:link w:val="Heading3Char"/>
    <w:qFormat/>
    <w:rsid w:val="002378D2"/>
    <w:pPr>
      <w:keepNext/>
      <w:keepLines/>
      <w:numPr>
        <w:ilvl w:val="2"/>
        <w:numId w:val="60"/>
      </w:numPr>
      <w:spacing w:before="240" w:after="80"/>
      <w:ind w:left="907" w:hanging="907"/>
      <w:outlineLvl w:val="2"/>
    </w:pPr>
    <w:rPr>
      <w:rFonts w:ascii="Arial" w:hAnsi="Arial"/>
      <w:b/>
      <w:bCs/>
      <w:sz w:val="28"/>
      <w:szCs w:val="24"/>
    </w:rPr>
  </w:style>
  <w:style w:type="paragraph" w:styleId="Heading4">
    <w:name w:val="heading 4"/>
    <w:next w:val="Normal"/>
    <w:link w:val="Heading4Char"/>
    <w:qFormat/>
    <w:rsid w:val="002378D2"/>
    <w:pPr>
      <w:keepNext/>
      <w:keepLines/>
      <w:numPr>
        <w:ilvl w:val="3"/>
        <w:numId w:val="60"/>
      </w:numPr>
      <w:spacing w:before="200" w:after="240"/>
      <w:ind w:left="1080" w:hanging="1080"/>
      <w:outlineLvl w:val="3"/>
    </w:pPr>
    <w:rPr>
      <w:rFonts w:ascii="Arial" w:hAnsi="Arial"/>
      <w:b/>
      <w:bCs/>
      <w:iCs/>
      <w:sz w:val="28"/>
      <w:szCs w:val="24"/>
    </w:rPr>
  </w:style>
  <w:style w:type="paragraph" w:styleId="Heading5">
    <w:name w:val="heading 5"/>
    <w:next w:val="Normal"/>
    <w:link w:val="Heading5Char"/>
    <w:qFormat/>
    <w:rsid w:val="00505F2A"/>
    <w:pPr>
      <w:keepNext/>
      <w:keepLines/>
      <w:spacing w:before="200" w:after="80"/>
      <w:outlineLvl w:val="4"/>
    </w:pPr>
    <w:rPr>
      <w:b/>
      <w:i/>
      <w:sz w:val="24"/>
      <w:szCs w:val="24"/>
    </w:rPr>
  </w:style>
  <w:style w:type="paragraph" w:styleId="Heading6">
    <w:name w:val="heading 6"/>
    <w:next w:val="Normal"/>
    <w:link w:val="Heading6Char"/>
    <w:qFormat/>
    <w:rsid w:val="00505F2A"/>
    <w:pPr>
      <w:numPr>
        <w:numId w:val="59"/>
      </w:numPr>
      <w:tabs>
        <w:tab w:val="left" w:pos="2880"/>
      </w:tabs>
      <w:spacing w:before="120" w:after="200"/>
      <w:outlineLvl w:val="5"/>
    </w:pPr>
    <w:rPr>
      <w:rFonts w:ascii="Arial" w:hAnsi="Arial"/>
      <w:b/>
      <w:sz w:val="36"/>
      <w:szCs w:val="26"/>
    </w:rPr>
  </w:style>
  <w:style w:type="paragraph" w:styleId="Heading7">
    <w:name w:val="heading 7"/>
    <w:next w:val="Normal"/>
    <w:link w:val="Heading7Char"/>
    <w:uiPriority w:val="13"/>
    <w:rsid w:val="00505F2A"/>
    <w:pPr>
      <w:keepNext/>
      <w:keepLines/>
      <w:numPr>
        <w:ilvl w:val="6"/>
        <w:numId w:val="60"/>
      </w:numPr>
      <w:spacing w:before="240" w:after="80"/>
      <w:outlineLvl w:val="6"/>
    </w:pPr>
    <w:rPr>
      <w:b/>
      <w:iCs/>
      <w:sz w:val="30"/>
      <w:szCs w:val="24"/>
    </w:rPr>
  </w:style>
  <w:style w:type="paragraph" w:styleId="Heading8">
    <w:name w:val="heading 8"/>
    <w:next w:val="DSSECSBodyText"/>
    <w:link w:val="Heading8Char"/>
    <w:uiPriority w:val="13"/>
    <w:qFormat/>
    <w:rsid w:val="00505F2A"/>
    <w:pPr>
      <w:keepNext/>
      <w:keepLines/>
      <w:numPr>
        <w:ilvl w:val="7"/>
        <w:numId w:val="60"/>
      </w:numPr>
      <w:spacing w:before="240" w:after="80"/>
      <w:outlineLvl w:val="7"/>
    </w:pPr>
    <w:rPr>
      <w:rFonts w:ascii="Arial" w:eastAsiaTheme="majorEastAsia" w:hAnsi="Arial" w:cstheme="majorBidi"/>
      <w:b/>
      <w:sz w:val="28"/>
    </w:rPr>
  </w:style>
  <w:style w:type="paragraph" w:styleId="Heading9">
    <w:name w:val="heading 9"/>
    <w:next w:val="DSSECSBodyText"/>
    <w:link w:val="Heading9Char"/>
    <w:uiPriority w:val="13"/>
    <w:qFormat/>
    <w:rsid w:val="00446734"/>
    <w:pPr>
      <w:keepNext/>
      <w:keepLines/>
      <w:numPr>
        <w:ilvl w:val="8"/>
        <w:numId w:val="60"/>
      </w:numPr>
      <w:spacing w:before="200" w:after="80"/>
      <w:outlineLvl w:val="8"/>
    </w:pPr>
    <w:rPr>
      <w:rFonts w:ascii="Arial" w:eastAsiaTheme="majorEastAsia" w:hAnsi="Arial"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SSECSBodyText">
    <w:name w:val="DSS ECS  Body Text"/>
    <w:link w:val="DSSECSBodyTextChar"/>
    <w:qFormat/>
    <w:rsid w:val="000D0671"/>
    <w:pPr>
      <w:spacing w:before="120" w:line="276" w:lineRule="auto"/>
    </w:pPr>
    <w:rPr>
      <w:rFonts w:ascii="Arial" w:hAnsi="Arial"/>
    </w:rPr>
  </w:style>
  <w:style w:type="character" w:customStyle="1" w:styleId="DSSECSBodyTextChar">
    <w:name w:val="DSS ECS  Body Text Char"/>
    <w:link w:val="DSSECSBodyText"/>
    <w:locked/>
    <w:rsid w:val="000D0671"/>
    <w:rPr>
      <w:rFonts w:ascii="Arial" w:hAnsi="Arial"/>
    </w:rPr>
  </w:style>
  <w:style w:type="character" w:customStyle="1" w:styleId="Heading1Char">
    <w:name w:val="Heading 1 Char"/>
    <w:link w:val="Heading1"/>
    <w:locked/>
    <w:rsid w:val="002378D2"/>
    <w:rPr>
      <w:rFonts w:ascii="Arial" w:hAnsi="Arial"/>
      <w:b/>
      <w:bCs/>
      <w:kern w:val="32"/>
      <w:sz w:val="36"/>
      <w:szCs w:val="32"/>
    </w:rPr>
  </w:style>
  <w:style w:type="character" w:customStyle="1" w:styleId="Heading2Char">
    <w:name w:val="Heading 2 Char"/>
    <w:link w:val="Heading2"/>
    <w:locked/>
    <w:rsid w:val="002378D2"/>
    <w:rPr>
      <w:rFonts w:ascii="Arial" w:hAnsi="Arial"/>
      <w:b/>
      <w:bCs/>
      <w:sz w:val="32"/>
      <w:szCs w:val="26"/>
    </w:rPr>
  </w:style>
  <w:style w:type="character" w:customStyle="1" w:styleId="Heading3Char">
    <w:name w:val="Heading 3 Char"/>
    <w:link w:val="Heading3"/>
    <w:locked/>
    <w:rsid w:val="002378D2"/>
    <w:rPr>
      <w:rFonts w:ascii="Arial" w:hAnsi="Arial"/>
      <w:b/>
      <w:bCs/>
      <w:sz w:val="28"/>
      <w:szCs w:val="24"/>
    </w:rPr>
  </w:style>
  <w:style w:type="character" w:customStyle="1" w:styleId="Heading4Char">
    <w:name w:val="Heading 4 Char"/>
    <w:link w:val="Heading4"/>
    <w:locked/>
    <w:rsid w:val="002378D2"/>
    <w:rPr>
      <w:rFonts w:ascii="Arial" w:hAnsi="Arial"/>
      <w:b/>
      <w:bCs/>
      <w:iCs/>
      <w:sz w:val="28"/>
      <w:szCs w:val="24"/>
    </w:rPr>
  </w:style>
  <w:style w:type="character" w:customStyle="1" w:styleId="Heading5Char">
    <w:name w:val="Heading 5 Char"/>
    <w:link w:val="Heading5"/>
    <w:locked/>
    <w:rsid w:val="00C807B8"/>
    <w:rPr>
      <w:b/>
      <w:i/>
      <w:sz w:val="24"/>
      <w:szCs w:val="24"/>
    </w:rPr>
  </w:style>
  <w:style w:type="character" w:customStyle="1" w:styleId="Heading6Char">
    <w:name w:val="Heading 6 Char"/>
    <w:link w:val="Heading6"/>
    <w:locked/>
    <w:rsid w:val="00C807B8"/>
    <w:rPr>
      <w:rFonts w:ascii="Arial" w:hAnsi="Arial"/>
      <w:b/>
      <w:sz w:val="36"/>
      <w:szCs w:val="26"/>
    </w:rPr>
  </w:style>
  <w:style w:type="character" w:customStyle="1" w:styleId="Heading7Char">
    <w:name w:val="Heading 7 Char"/>
    <w:link w:val="Heading7"/>
    <w:uiPriority w:val="13"/>
    <w:locked/>
    <w:rsid w:val="00C807B8"/>
    <w:rPr>
      <w:b/>
      <w:iCs/>
      <w:sz w:val="30"/>
      <w:szCs w:val="24"/>
    </w:rPr>
  </w:style>
  <w:style w:type="character" w:customStyle="1" w:styleId="Heading8Char">
    <w:name w:val="Heading 8 Char"/>
    <w:basedOn w:val="DefaultParagraphFont"/>
    <w:link w:val="Heading8"/>
    <w:uiPriority w:val="13"/>
    <w:locked/>
    <w:rsid w:val="00446734"/>
    <w:rPr>
      <w:rFonts w:ascii="Arial" w:eastAsiaTheme="majorEastAsia" w:hAnsi="Arial" w:cstheme="majorBidi"/>
      <w:b/>
      <w:sz w:val="28"/>
    </w:rPr>
  </w:style>
  <w:style w:type="character" w:customStyle="1" w:styleId="Heading9Char">
    <w:name w:val="Heading 9 Char"/>
    <w:basedOn w:val="DefaultParagraphFont"/>
    <w:link w:val="Heading9"/>
    <w:uiPriority w:val="13"/>
    <w:locked/>
    <w:rsid w:val="00446734"/>
    <w:rPr>
      <w:rFonts w:ascii="Arial" w:eastAsiaTheme="majorEastAsia" w:hAnsi="Arial" w:cstheme="majorBidi"/>
      <w:b/>
      <w:iCs/>
      <w:sz w:val="26"/>
    </w:rPr>
  </w:style>
  <w:style w:type="paragraph" w:customStyle="1" w:styleId="Disclaimer">
    <w:name w:val="Disclaimer"/>
    <w:qFormat/>
    <w:rsid w:val="00C00812"/>
    <w:pPr>
      <w:spacing w:before="80" w:after="80"/>
    </w:pPr>
    <w:rPr>
      <w:rFonts w:ascii="Calibri" w:hAnsi="Calibri"/>
      <w:bCs/>
      <w:color w:val="1F497D"/>
      <w:kern w:val="32"/>
      <w:szCs w:val="32"/>
    </w:rPr>
  </w:style>
  <w:style w:type="paragraph" w:customStyle="1" w:styleId="CoverTitle">
    <w:name w:val="Cover Title"/>
    <w:basedOn w:val="CoverProgram"/>
    <w:qFormat/>
    <w:rsid w:val="008C5DEA"/>
    <w:rPr>
      <w:i/>
      <w:sz w:val="36"/>
    </w:rPr>
  </w:style>
  <w:style w:type="paragraph" w:customStyle="1" w:styleId="CoverProgram">
    <w:name w:val="Cover Program"/>
    <w:qFormat/>
    <w:rsid w:val="008C5DEA"/>
    <w:pPr>
      <w:jc w:val="center"/>
    </w:pPr>
    <w:rPr>
      <w:rFonts w:ascii="Arial" w:hAnsi="Arial"/>
      <w:b/>
      <w:sz w:val="32"/>
      <w:szCs w:val="22"/>
    </w:rPr>
  </w:style>
  <w:style w:type="paragraph" w:customStyle="1" w:styleId="TableBullet">
    <w:name w:val="TableBullet"/>
    <w:rsid w:val="00B56E40"/>
    <w:pPr>
      <w:numPr>
        <w:numId w:val="5"/>
      </w:numPr>
      <w:tabs>
        <w:tab w:val="left" w:pos="144"/>
      </w:tabs>
      <w:spacing w:before="40" w:after="40"/>
      <w:ind w:left="144" w:hanging="144"/>
    </w:pPr>
    <w:rPr>
      <w:rFonts w:ascii="Arial" w:hAnsi="Arial"/>
    </w:rPr>
  </w:style>
  <w:style w:type="paragraph" w:customStyle="1" w:styleId="TableCaption">
    <w:name w:val="Table Caption"/>
    <w:next w:val="DSSECSBodyText"/>
    <w:qFormat/>
    <w:rsid w:val="002378D2"/>
    <w:pPr>
      <w:keepNext/>
      <w:numPr>
        <w:numId w:val="8"/>
      </w:numPr>
      <w:spacing w:before="240" w:after="120"/>
      <w:ind w:left="360"/>
      <w:jc w:val="center"/>
    </w:pPr>
    <w:rPr>
      <w:rFonts w:ascii="Arial" w:hAnsi="Arial"/>
      <w:b/>
      <w:noProof/>
      <w:szCs w:val="24"/>
    </w:rPr>
  </w:style>
  <w:style w:type="paragraph" w:customStyle="1" w:styleId="Footer-Release">
    <w:name w:val="Footer-Release"/>
    <w:basedOn w:val="Footer"/>
    <w:link w:val="Footer-ReleaseChar"/>
    <w:qFormat/>
    <w:rsid w:val="00725CE6"/>
    <w:pPr>
      <w:tabs>
        <w:tab w:val="left" w:pos="0"/>
      </w:tabs>
    </w:pPr>
    <w:rPr>
      <w:b/>
      <w:noProof/>
    </w:rPr>
  </w:style>
  <w:style w:type="paragraph" w:styleId="Footer">
    <w:name w:val="footer"/>
    <w:link w:val="FooterChar"/>
    <w:rsid w:val="00865FC9"/>
    <w:pPr>
      <w:pBdr>
        <w:top w:val="single" w:sz="4" w:space="3" w:color="auto"/>
      </w:pBdr>
      <w:tabs>
        <w:tab w:val="center" w:pos="4680"/>
        <w:tab w:val="right" w:pos="9360"/>
      </w:tabs>
      <w:spacing w:before="40" w:after="40"/>
    </w:pPr>
    <w:rPr>
      <w:rFonts w:ascii="Arial Narrow" w:hAnsi="Arial Narrow"/>
    </w:rPr>
  </w:style>
  <w:style w:type="character" w:customStyle="1" w:styleId="FooterChar">
    <w:name w:val="Footer Char"/>
    <w:basedOn w:val="DefaultParagraphFont"/>
    <w:link w:val="Footer"/>
    <w:uiPriority w:val="99"/>
    <w:locked/>
    <w:rsid w:val="00865FC9"/>
    <w:rPr>
      <w:rFonts w:ascii="Arial Narrow" w:hAnsi="Arial Narrow"/>
    </w:rPr>
  </w:style>
  <w:style w:type="character" w:customStyle="1" w:styleId="Footer-ReleaseChar">
    <w:name w:val="Footer-Release Char"/>
    <w:basedOn w:val="FooterChar"/>
    <w:link w:val="Footer-Release"/>
    <w:rsid w:val="00725CE6"/>
    <w:rPr>
      <w:rFonts w:ascii="Arial Narrow" w:hAnsi="Arial Narrow"/>
      <w:b/>
      <w:noProof/>
    </w:rPr>
  </w:style>
  <w:style w:type="paragraph" w:styleId="Header">
    <w:name w:val="header"/>
    <w:link w:val="HeaderChar"/>
    <w:uiPriority w:val="99"/>
    <w:rsid w:val="00C00812"/>
    <w:pPr>
      <w:pBdr>
        <w:bottom w:val="single" w:sz="4" w:space="2" w:color="auto"/>
      </w:pBdr>
      <w:tabs>
        <w:tab w:val="right" w:pos="9360"/>
      </w:tabs>
    </w:pPr>
    <w:rPr>
      <w:rFonts w:ascii="Arial Narrow" w:hAnsi="Arial Narrow"/>
      <w:i/>
    </w:rPr>
  </w:style>
  <w:style w:type="character" w:customStyle="1" w:styleId="HeaderChar">
    <w:name w:val="Header Char"/>
    <w:basedOn w:val="DefaultParagraphFont"/>
    <w:link w:val="Header"/>
    <w:uiPriority w:val="99"/>
    <w:locked/>
    <w:rsid w:val="00C00812"/>
    <w:rPr>
      <w:rFonts w:ascii="Arial Narrow" w:hAnsi="Arial Narrow"/>
      <w:i/>
    </w:rPr>
  </w:style>
  <w:style w:type="character" w:styleId="Hyperlink">
    <w:name w:val="Hyperlink"/>
    <w:basedOn w:val="DefaultParagraphFont"/>
    <w:uiPriority w:val="99"/>
    <w:unhideWhenUsed/>
    <w:rsid w:val="000D0671"/>
    <w:rPr>
      <w:color w:val="0000FF" w:themeColor="hyperlink"/>
      <w:u w:val="single"/>
    </w:rPr>
  </w:style>
  <w:style w:type="paragraph" w:styleId="TOC1">
    <w:name w:val="toc 1"/>
    <w:next w:val="DSSECSBodyText"/>
    <w:autoRedefine/>
    <w:uiPriority w:val="39"/>
    <w:qFormat/>
    <w:rsid w:val="00446734"/>
    <w:pPr>
      <w:tabs>
        <w:tab w:val="right" w:leader="dot" w:pos="9360"/>
      </w:tabs>
      <w:spacing w:before="100" w:after="60"/>
      <w:ind w:left="547" w:hanging="547"/>
    </w:pPr>
    <w:rPr>
      <w:rFonts w:ascii="Arial" w:hAnsi="Arial" w:cs="Arial"/>
      <w:noProof/>
      <w:sz w:val="28"/>
      <w:szCs w:val="22"/>
    </w:rPr>
  </w:style>
  <w:style w:type="paragraph" w:styleId="TOC2">
    <w:name w:val="toc 2"/>
    <w:next w:val="DSSECSBodyText"/>
    <w:autoRedefine/>
    <w:uiPriority w:val="39"/>
    <w:qFormat/>
    <w:rsid w:val="00446734"/>
    <w:pPr>
      <w:tabs>
        <w:tab w:val="right" w:leader="dot" w:pos="9360"/>
      </w:tabs>
      <w:spacing w:before="40" w:after="40"/>
      <w:ind w:left="1123" w:hanging="576"/>
    </w:pPr>
    <w:rPr>
      <w:rFonts w:ascii="Arial" w:hAnsi="Arial" w:cs="Arial"/>
      <w:noProof/>
      <w:sz w:val="24"/>
      <w:szCs w:val="22"/>
    </w:rPr>
  </w:style>
  <w:style w:type="paragraph" w:styleId="TOC3">
    <w:name w:val="toc 3"/>
    <w:next w:val="DSSECSBodyText"/>
    <w:autoRedefine/>
    <w:uiPriority w:val="39"/>
    <w:qFormat/>
    <w:rsid w:val="007E6A5F"/>
    <w:pPr>
      <w:tabs>
        <w:tab w:val="right" w:leader="dot" w:pos="9360"/>
      </w:tabs>
      <w:spacing w:before="40" w:after="40"/>
      <w:ind w:left="1440" w:hanging="720"/>
    </w:pPr>
    <w:rPr>
      <w:rFonts w:ascii="Arial" w:hAnsi="Arial"/>
      <w:iCs/>
      <w:noProof/>
      <w:szCs w:val="30"/>
    </w:rPr>
  </w:style>
  <w:style w:type="paragraph" w:styleId="TableofFigures">
    <w:name w:val="table of figures"/>
    <w:basedOn w:val="Normal"/>
    <w:next w:val="DSSECSBodyText"/>
    <w:uiPriority w:val="99"/>
    <w:rsid w:val="00F44818"/>
    <w:pPr>
      <w:tabs>
        <w:tab w:val="right" w:leader="dot" w:pos="9187"/>
      </w:tabs>
      <w:spacing w:line="260" w:lineRule="atLeast"/>
      <w:ind w:left="475" w:hanging="475"/>
    </w:pPr>
    <w:rPr>
      <w:sz w:val="24"/>
      <w:szCs w:val="22"/>
    </w:rPr>
  </w:style>
  <w:style w:type="paragraph" w:customStyle="1" w:styleId="BulletListMultiple">
    <w:name w:val="Bullet List Multiple"/>
    <w:basedOn w:val="Normal"/>
    <w:link w:val="BulletListMultipleChar"/>
    <w:rsid w:val="00721083"/>
    <w:pPr>
      <w:numPr>
        <w:numId w:val="56"/>
      </w:numPr>
      <w:spacing w:before="0" w:after="0"/>
    </w:pPr>
    <w:rPr>
      <w:szCs w:val="22"/>
    </w:rPr>
  </w:style>
  <w:style w:type="character" w:customStyle="1" w:styleId="BulletListMultipleChar">
    <w:name w:val="Bullet List Multiple Char"/>
    <w:link w:val="BulletListMultiple"/>
    <w:locked/>
    <w:rsid w:val="00D45AB5"/>
    <w:rPr>
      <w:rFonts w:ascii="Arial" w:hAnsi="Arial"/>
      <w:szCs w:val="22"/>
    </w:rPr>
  </w:style>
  <w:style w:type="paragraph" w:customStyle="1" w:styleId="BulletListMultipleLast">
    <w:name w:val="Bullet List Multiple Last"/>
    <w:basedOn w:val="Normal"/>
    <w:link w:val="BulletListMultipleLastChar"/>
    <w:rsid w:val="00721083"/>
    <w:pPr>
      <w:numPr>
        <w:numId w:val="57"/>
      </w:numPr>
      <w:spacing w:before="0" w:after="240"/>
    </w:pPr>
    <w:rPr>
      <w:szCs w:val="22"/>
    </w:rPr>
  </w:style>
  <w:style w:type="character" w:customStyle="1" w:styleId="BulletListMultipleLastChar">
    <w:name w:val="Bullet List Multiple Last Char"/>
    <w:link w:val="BulletListMultipleLast"/>
    <w:locked/>
    <w:rsid w:val="00D45AB5"/>
    <w:rPr>
      <w:rFonts w:ascii="Arial" w:hAnsi="Arial"/>
      <w:szCs w:val="22"/>
    </w:rPr>
  </w:style>
  <w:style w:type="paragraph" w:customStyle="1" w:styleId="NumberedParagraph">
    <w:name w:val="Numbered Paragraph"/>
    <w:link w:val="NumberedParagraphChar"/>
    <w:uiPriority w:val="99"/>
    <w:rsid w:val="004F3DFF"/>
    <w:pPr>
      <w:numPr>
        <w:numId w:val="104"/>
      </w:numPr>
      <w:shd w:val="clear" w:color="auto" w:fill="F2F2F2" w:themeFill="background1" w:themeFillShade="F2"/>
      <w:tabs>
        <w:tab w:val="left" w:pos="1080"/>
      </w:tabs>
      <w:spacing w:before="80" w:after="120"/>
      <w:ind w:left="907" w:hanging="907"/>
    </w:pPr>
    <w:rPr>
      <w:rFonts w:ascii="Arial" w:eastAsiaTheme="minorHAnsi" w:hAnsi="Arial"/>
      <w:b/>
    </w:rPr>
  </w:style>
  <w:style w:type="character" w:customStyle="1" w:styleId="NumberedParagraphChar">
    <w:name w:val="Numbered Paragraph Char"/>
    <w:link w:val="NumberedParagraph"/>
    <w:uiPriority w:val="99"/>
    <w:locked/>
    <w:rsid w:val="004F3DFF"/>
    <w:rPr>
      <w:rFonts w:ascii="Arial" w:eastAsiaTheme="minorHAnsi" w:hAnsi="Arial"/>
      <w:b/>
      <w:shd w:val="clear" w:color="auto" w:fill="F2F2F2" w:themeFill="background1" w:themeFillShade="F2"/>
    </w:rPr>
  </w:style>
  <w:style w:type="paragraph" w:customStyle="1" w:styleId="Footer-Classification">
    <w:name w:val="Footer-Classification"/>
    <w:qFormat/>
    <w:rsid w:val="00865FC9"/>
    <w:pPr>
      <w:spacing w:before="40"/>
      <w:jc w:val="center"/>
    </w:pPr>
    <w:rPr>
      <w:rFonts w:ascii="Arial Narrow" w:hAnsi="Arial Narrow"/>
      <w:b/>
      <w:i/>
      <w:sz w:val="24"/>
      <w:szCs w:val="28"/>
    </w:rPr>
  </w:style>
  <w:style w:type="paragraph" w:styleId="Index1">
    <w:name w:val="index 1"/>
    <w:basedOn w:val="Normal"/>
    <w:next w:val="Normal"/>
    <w:autoRedefine/>
    <w:uiPriority w:val="99"/>
    <w:qFormat/>
    <w:rsid w:val="00375BB3"/>
    <w:pPr>
      <w:ind w:left="200" w:hanging="200"/>
    </w:pPr>
  </w:style>
  <w:style w:type="paragraph" w:styleId="IndexHeading">
    <w:name w:val="index heading"/>
    <w:basedOn w:val="Normal"/>
    <w:next w:val="Index1"/>
    <w:uiPriority w:val="99"/>
    <w:rsid w:val="00375BB3"/>
    <w:pPr>
      <w:spacing w:before="240" w:line="280" w:lineRule="atLeast"/>
      <w:jc w:val="center"/>
    </w:pPr>
    <w:rPr>
      <w:rFonts w:ascii="Times New Roman" w:hAnsi="Times New Roman"/>
      <w:b/>
      <w:bCs/>
      <w:sz w:val="22"/>
      <w:szCs w:val="31"/>
    </w:rPr>
  </w:style>
  <w:style w:type="table" w:styleId="TableGrid">
    <w:name w:val="Table Grid"/>
    <w:basedOn w:val="TableNormal"/>
    <w:uiPriority w:val="59"/>
    <w:rsid w:val="00BB03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rsid w:val="00144024"/>
    <w:rPr>
      <w:rFonts w:cs="Times New Roman"/>
      <w:vertAlign w:val="superscript"/>
    </w:rPr>
  </w:style>
  <w:style w:type="paragraph" w:styleId="BalloonText">
    <w:name w:val="Balloon Text"/>
    <w:basedOn w:val="Normal"/>
    <w:link w:val="BalloonTextChar"/>
    <w:uiPriority w:val="99"/>
    <w:semiHidden/>
    <w:rsid w:val="00144024"/>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E0883"/>
    <w:rPr>
      <w:rFonts w:cs="Times New Roman"/>
      <w:sz w:val="2"/>
    </w:rPr>
  </w:style>
  <w:style w:type="paragraph" w:customStyle="1" w:styleId="FigureCaption">
    <w:name w:val="Figure Caption"/>
    <w:next w:val="Figure"/>
    <w:qFormat/>
    <w:rsid w:val="002378D2"/>
    <w:pPr>
      <w:keepNext/>
      <w:numPr>
        <w:numId w:val="58"/>
      </w:numPr>
      <w:spacing w:before="200" w:after="80"/>
      <w:ind w:left="360"/>
      <w:jc w:val="center"/>
    </w:pPr>
    <w:rPr>
      <w:rFonts w:ascii="Arial" w:hAnsi="Arial" w:cs="Arial"/>
      <w:b/>
    </w:rPr>
  </w:style>
  <w:style w:type="paragraph" w:customStyle="1" w:styleId="Figure">
    <w:name w:val="Figure"/>
    <w:next w:val="Normal"/>
    <w:qFormat/>
    <w:rsid w:val="00505F2A"/>
    <w:pPr>
      <w:spacing w:before="120" w:after="360"/>
      <w:jc w:val="center"/>
    </w:pPr>
    <w:rPr>
      <w:sz w:val="24"/>
    </w:rPr>
  </w:style>
  <w:style w:type="paragraph" w:styleId="TOC9">
    <w:name w:val="toc 9"/>
    <w:basedOn w:val="Normal"/>
    <w:next w:val="DSSECSBodyText"/>
    <w:autoRedefine/>
    <w:uiPriority w:val="39"/>
    <w:rsid w:val="00F44818"/>
    <w:pPr>
      <w:tabs>
        <w:tab w:val="left" w:pos="1440"/>
        <w:tab w:val="right" w:leader="dot" w:pos="9187"/>
      </w:tabs>
      <w:spacing w:before="20" w:after="20"/>
    </w:pPr>
    <w:rPr>
      <w:rFonts w:cs="Arial"/>
      <w:bCs/>
      <w:sz w:val="24"/>
    </w:rPr>
  </w:style>
  <w:style w:type="character" w:styleId="CommentReference">
    <w:name w:val="annotation reference"/>
    <w:basedOn w:val="DefaultParagraphFont"/>
    <w:semiHidden/>
    <w:rsid w:val="00391973"/>
    <w:rPr>
      <w:rFonts w:cs="Times New Roman"/>
      <w:sz w:val="16"/>
      <w:szCs w:val="16"/>
    </w:rPr>
  </w:style>
  <w:style w:type="paragraph" w:styleId="CommentText">
    <w:name w:val="annotation text"/>
    <w:basedOn w:val="Normal"/>
    <w:link w:val="CommentTextChar"/>
    <w:semiHidden/>
    <w:rsid w:val="00391973"/>
  </w:style>
  <w:style w:type="character" w:customStyle="1" w:styleId="CommentTextChar">
    <w:name w:val="Comment Text Char"/>
    <w:basedOn w:val="DefaultParagraphFont"/>
    <w:link w:val="CommentText"/>
    <w:semiHidden/>
    <w:locked/>
    <w:rsid w:val="00EE0883"/>
    <w:rPr>
      <w:rFonts w:ascii="Arial" w:hAnsi="Arial" w:cs="Times New Roman"/>
      <w:sz w:val="20"/>
      <w:szCs w:val="20"/>
    </w:rPr>
  </w:style>
  <w:style w:type="paragraph" w:styleId="CommentSubject">
    <w:name w:val="annotation subject"/>
    <w:basedOn w:val="CommentText"/>
    <w:next w:val="CommentText"/>
    <w:link w:val="CommentSubjectChar"/>
    <w:uiPriority w:val="99"/>
    <w:semiHidden/>
    <w:rsid w:val="00391973"/>
    <w:rPr>
      <w:b/>
      <w:bCs/>
    </w:rPr>
  </w:style>
  <w:style w:type="character" w:customStyle="1" w:styleId="CommentSubjectChar">
    <w:name w:val="Comment Subject Char"/>
    <w:basedOn w:val="CommentTextChar"/>
    <w:link w:val="CommentSubject"/>
    <w:uiPriority w:val="99"/>
    <w:semiHidden/>
    <w:locked/>
    <w:rsid w:val="00EE0883"/>
    <w:rPr>
      <w:rFonts w:ascii="Arial" w:hAnsi="Arial" w:cs="Times New Roman"/>
      <w:b/>
      <w:bCs/>
      <w:sz w:val="20"/>
      <w:szCs w:val="20"/>
    </w:rPr>
  </w:style>
  <w:style w:type="paragraph" w:styleId="FootnoteText">
    <w:name w:val="footnote text"/>
    <w:basedOn w:val="Normal"/>
    <w:link w:val="FootnoteTextChar"/>
    <w:uiPriority w:val="99"/>
    <w:semiHidden/>
    <w:rsid w:val="00697192"/>
  </w:style>
  <w:style w:type="character" w:customStyle="1" w:styleId="FootnoteTextChar">
    <w:name w:val="Footnote Text Char"/>
    <w:basedOn w:val="DefaultParagraphFont"/>
    <w:link w:val="FootnoteText"/>
    <w:uiPriority w:val="99"/>
    <w:semiHidden/>
    <w:locked/>
    <w:rsid w:val="00445857"/>
    <w:rPr>
      <w:rFonts w:ascii="Arial" w:hAnsi="Arial" w:cs="Times New Roman"/>
      <w:lang w:val="en-US" w:eastAsia="en-US" w:bidi="ar-SA"/>
    </w:rPr>
  </w:style>
  <w:style w:type="paragraph" w:styleId="z-TopofForm">
    <w:name w:val="HTML Top of Form"/>
    <w:basedOn w:val="Normal"/>
    <w:next w:val="Normal"/>
    <w:link w:val="z-TopofFormChar"/>
    <w:hidden/>
    <w:uiPriority w:val="99"/>
    <w:rsid w:val="00E73988"/>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
    <w:uiPriority w:val="99"/>
    <w:semiHidden/>
    <w:locked/>
    <w:rsid w:val="00EE0883"/>
    <w:rPr>
      <w:rFonts w:ascii="Arial" w:hAnsi="Arial" w:cs="Arial"/>
      <w:vanish/>
      <w:sz w:val="16"/>
      <w:szCs w:val="16"/>
    </w:rPr>
  </w:style>
  <w:style w:type="paragraph" w:styleId="z-BottomofForm">
    <w:name w:val="HTML Bottom of Form"/>
    <w:basedOn w:val="Normal"/>
    <w:next w:val="Normal"/>
    <w:link w:val="z-BottomofFormChar"/>
    <w:hidden/>
    <w:uiPriority w:val="99"/>
    <w:rsid w:val="00E73988"/>
    <w:pPr>
      <w:pBdr>
        <w:top w:val="single" w:sz="6" w:space="1" w:color="auto"/>
      </w:pBdr>
      <w:jc w:val="center"/>
    </w:pPr>
    <w:rPr>
      <w:rFonts w:cs="Arial"/>
      <w:vanish/>
      <w:sz w:val="16"/>
      <w:szCs w:val="16"/>
    </w:rPr>
  </w:style>
  <w:style w:type="character" w:customStyle="1" w:styleId="z-BottomofFormChar">
    <w:name w:val="z-Bottom of Form Char"/>
    <w:basedOn w:val="DefaultParagraphFont"/>
    <w:link w:val="z-BottomofForm"/>
    <w:uiPriority w:val="99"/>
    <w:semiHidden/>
    <w:locked/>
    <w:rsid w:val="00EE0883"/>
    <w:rPr>
      <w:rFonts w:ascii="Arial" w:hAnsi="Arial" w:cs="Arial"/>
      <w:vanish/>
      <w:sz w:val="16"/>
      <w:szCs w:val="16"/>
    </w:rPr>
  </w:style>
  <w:style w:type="paragraph" w:customStyle="1" w:styleId="Bullet2">
    <w:name w:val="Bullet 2"/>
    <w:basedOn w:val="BulletListMultiple"/>
    <w:rsid w:val="00505F2A"/>
    <w:pPr>
      <w:numPr>
        <w:ilvl w:val="1"/>
      </w:numPr>
      <w:ind w:left="720"/>
    </w:pPr>
  </w:style>
  <w:style w:type="paragraph" w:customStyle="1" w:styleId="Bullet3">
    <w:name w:val="Bullet 3"/>
    <w:basedOn w:val="Bullet2"/>
    <w:rsid w:val="00505F2A"/>
    <w:pPr>
      <w:numPr>
        <w:ilvl w:val="2"/>
      </w:numPr>
      <w:ind w:left="1440"/>
    </w:pPr>
  </w:style>
  <w:style w:type="paragraph" w:styleId="EndnoteText">
    <w:name w:val="endnote text"/>
    <w:basedOn w:val="Normal"/>
    <w:link w:val="EndnoteTextChar"/>
    <w:uiPriority w:val="99"/>
    <w:semiHidden/>
    <w:rsid w:val="004C2282"/>
    <w:pPr>
      <w:widowControl w:val="0"/>
      <w:tabs>
        <w:tab w:val="left" w:pos="360"/>
      </w:tabs>
      <w:ind w:left="360" w:hanging="360"/>
    </w:pPr>
    <w:rPr>
      <w:rFonts w:ascii="Times New Roman" w:hAnsi="Times New Roman"/>
    </w:rPr>
  </w:style>
  <w:style w:type="character" w:customStyle="1" w:styleId="EndnoteTextChar">
    <w:name w:val="Endnote Text Char"/>
    <w:basedOn w:val="DefaultParagraphFont"/>
    <w:link w:val="EndnoteText"/>
    <w:uiPriority w:val="99"/>
    <w:semiHidden/>
    <w:locked/>
    <w:rsid w:val="00EE0883"/>
    <w:rPr>
      <w:rFonts w:ascii="Arial" w:hAnsi="Arial" w:cs="Times New Roman"/>
      <w:sz w:val="20"/>
      <w:szCs w:val="20"/>
    </w:rPr>
  </w:style>
  <w:style w:type="character" w:customStyle="1" w:styleId="CharChar2">
    <w:name w:val="Char Char2"/>
    <w:basedOn w:val="DefaultParagraphFont"/>
    <w:uiPriority w:val="99"/>
    <w:semiHidden/>
    <w:rsid w:val="004C5E35"/>
    <w:rPr>
      <w:rFonts w:ascii="Arial Narrow" w:hAnsi="Arial Narrow" w:cs="Times New Roman"/>
      <w:i/>
      <w:lang w:val="en-US" w:eastAsia="en-US" w:bidi="ar-SA"/>
    </w:rPr>
  </w:style>
  <w:style w:type="paragraph" w:styleId="DocumentMap">
    <w:name w:val="Document Map"/>
    <w:basedOn w:val="Normal"/>
    <w:link w:val="DocumentMapChar"/>
    <w:uiPriority w:val="99"/>
    <w:semiHidden/>
    <w:locked/>
    <w:rsid w:val="0037729D"/>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37729D"/>
    <w:rPr>
      <w:rFonts w:ascii="Tahoma" w:hAnsi="Tahoma" w:cs="Tahoma"/>
      <w:sz w:val="16"/>
      <w:szCs w:val="16"/>
    </w:rPr>
  </w:style>
  <w:style w:type="paragraph" w:customStyle="1" w:styleId="Heading-FrontMatter">
    <w:name w:val="Heading - Front Matter"/>
    <w:next w:val="DSSECSBodyText"/>
    <w:qFormat/>
    <w:rsid w:val="00D60CCB"/>
    <w:pPr>
      <w:spacing w:before="240" w:after="300"/>
      <w:jc w:val="center"/>
    </w:pPr>
    <w:rPr>
      <w:rFonts w:ascii="Arial" w:eastAsiaTheme="majorEastAsia" w:hAnsi="Arial" w:cstheme="majorBidi"/>
      <w:b/>
      <w:bCs/>
      <w:kern w:val="32"/>
      <w:sz w:val="32"/>
      <w:szCs w:val="32"/>
    </w:rPr>
  </w:style>
  <w:style w:type="paragraph" w:customStyle="1" w:styleId="TableColumnHeading">
    <w:name w:val="Table Column Heading"/>
    <w:qFormat/>
    <w:rsid w:val="003F1C4B"/>
    <w:pPr>
      <w:spacing w:before="40" w:after="40"/>
      <w:jc w:val="center"/>
    </w:pPr>
    <w:rPr>
      <w:rFonts w:ascii="Arial" w:eastAsiaTheme="majorEastAsia" w:hAnsi="Arial" w:cstheme="majorBidi"/>
      <w:b/>
      <w:bCs/>
      <w:szCs w:val="24"/>
    </w:rPr>
  </w:style>
  <w:style w:type="paragraph" w:styleId="Quote">
    <w:name w:val="Quote"/>
    <w:basedOn w:val="Normal"/>
    <w:next w:val="DSSECSBodyText"/>
    <w:link w:val="QuoteChar"/>
    <w:uiPriority w:val="29"/>
    <w:qFormat/>
    <w:rsid w:val="00C00812"/>
    <w:rPr>
      <w:i/>
      <w:iCs/>
      <w:color w:val="000000" w:themeColor="text1"/>
      <w:szCs w:val="24"/>
    </w:rPr>
  </w:style>
  <w:style w:type="character" w:customStyle="1" w:styleId="QuoteChar">
    <w:name w:val="Quote Char"/>
    <w:basedOn w:val="DefaultParagraphFont"/>
    <w:link w:val="Quote"/>
    <w:uiPriority w:val="29"/>
    <w:rsid w:val="00C00812"/>
    <w:rPr>
      <w:rFonts w:ascii="Arial" w:hAnsi="Arial"/>
      <w:i/>
      <w:iCs/>
      <w:color w:val="000000" w:themeColor="text1"/>
      <w:szCs w:val="24"/>
    </w:rPr>
  </w:style>
  <w:style w:type="table" w:styleId="MediumShading2-Accent4">
    <w:name w:val="Medium Shading 2 Accent 4"/>
    <w:basedOn w:val="TableNormal"/>
    <w:uiPriority w:val="64"/>
    <w:rsid w:val="0055693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55693C"/>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2">
    <w:name w:val="Medium Grid 2"/>
    <w:basedOn w:val="TableNormal"/>
    <w:uiPriority w:val="68"/>
    <w:rsid w:val="0055693C"/>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Accent4">
    <w:name w:val="Medium List 2 Accent 4"/>
    <w:basedOn w:val="TableNormal"/>
    <w:uiPriority w:val="66"/>
    <w:rsid w:val="0055693C"/>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4">
    <w:name w:val="Light List Accent 4"/>
    <w:basedOn w:val="TableNormal"/>
    <w:uiPriority w:val="61"/>
    <w:rsid w:val="0055693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4">
    <w:name w:val="Light Grid Accent 4"/>
    <w:basedOn w:val="TableNormal"/>
    <w:uiPriority w:val="62"/>
    <w:rsid w:val="0055693C"/>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olorfulGrid-Accent1">
    <w:name w:val="Colorful Grid Accent 1"/>
    <w:basedOn w:val="TableNormal"/>
    <w:uiPriority w:val="73"/>
    <w:rsid w:val="008D4CD5"/>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List-Accent1">
    <w:name w:val="Colorful List Accent 1"/>
    <w:basedOn w:val="TableNormal"/>
    <w:uiPriority w:val="72"/>
    <w:rsid w:val="008D4CD5"/>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MediumGrid1-Accent1">
    <w:name w:val="Medium Grid 1 Accent 1"/>
    <w:basedOn w:val="TableNormal"/>
    <w:uiPriority w:val="67"/>
    <w:rsid w:val="008D4CD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TableText">
    <w:name w:val="Table Text"/>
    <w:link w:val="TableTextChar"/>
    <w:qFormat/>
    <w:rsid w:val="00B53834"/>
    <w:pPr>
      <w:spacing w:before="40" w:after="40"/>
    </w:pPr>
    <w:rPr>
      <w:rFonts w:ascii="Arial" w:hAnsi="Arial"/>
    </w:rPr>
  </w:style>
  <w:style w:type="character" w:customStyle="1" w:styleId="TableTextChar">
    <w:name w:val="Table Text Char"/>
    <w:basedOn w:val="DefaultParagraphFont"/>
    <w:link w:val="TableText"/>
    <w:locked/>
    <w:rsid w:val="006D57FF"/>
    <w:rPr>
      <w:rFonts w:ascii="Arial" w:hAnsi="Arial"/>
    </w:rPr>
  </w:style>
  <w:style w:type="paragraph" w:customStyle="1" w:styleId="TableBulletIndent">
    <w:name w:val="TableBulletIndent"/>
    <w:qFormat/>
    <w:rsid w:val="00B56E40"/>
    <w:pPr>
      <w:numPr>
        <w:numId w:val="7"/>
      </w:numPr>
      <w:spacing w:before="40" w:after="40"/>
      <w:ind w:left="342" w:hanging="144"/>
    </w:pPr>
    <w:rPr>
      <w:rFonts w:ascii="Arial" w:hAnsi="Arial"/>
    </w:rPr>
  </w:style>
  <w:style w:type="paragraph" w:customStyle="1" w:styleId="ApprovedSignature">
    <w:name w:val="ApprovedSignature"/>
    <w:basedOn w:val="Normal"/>
    <w:link w:val="ApprovedSignatureChar"/>
    <w:qFormat/>
    <w:rsid w:val="00894C6F"/>
    <w:rPr>
      <w:rFonts w:ascii="Lucida Handwriting" w:hAnsi="Lucida Handwriting"/>
      <w:sz w:val="22"/>
      <w:szCs w:val="22"/>
    </w:rPr>
  </w:style>
  <w:style w:type="character" w:customStyle="1" w:styleId="ApprovedSignatureChar">
    <w:name w:val="ApprovedSignature Char"/>
    <w:basedOn w:val="DefaultParagraphFont"/>
    <w:link w:val="ApprovedSignature"/>
    <w:rsid w:val="00894C6F"/>
    <w:rPr>
      <w:rFonts w:ascii="Lucida Handwriting" w:hAnsi="Lucida Handwriting"/>
      <w:sz w:val="22"/>
      <w:szCs w:val="22"/>
    </w:rPr>
  </w:style>
  <w:style w:type="table" w:styleId="LightShading-Accent1">
    <w:name w:val="Light Shading Accent 1"/>
    <w:basedOn w:val="TableNormal"/>
    <w:uiPriority w:val="60"/>
    <w:rsid w:val="005D5B45"/>
    <w:pPr>
      <w:spacing w:after="200" w:line="276" w:lineRule="auto"/>
    </w:pPr>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PlainText">
    <w:name w:val="Plain Text"/>
    <w:basedOn w:val="Normal"/>
    <w:link w:val="PlainTextChar"/>
    <w:uiPriority w:val="99"/>
    <w:semiHidden/>
    <w:unhideWhenUsed/>
    <w:locked/>
    <w:rsid w:val="005D5B45"/>
    <w:pPr>
      <w:spacing w:before="0" w:after="0"/>
    </w:pPr>
    <w:rPr>
      <w:rFonts w:ascii="Consolas" w:hAnsi="Consolas" w:cs="Consolas"/>
      <w:sz w:val="21"/>
      <w:szCs w:val="21"/>
    </w:rPr>
  </w:style>
  <w:style w:type="character" w:customStyle="1" w:styleId="PlainTextChar">
    <w:name w:val="Plain Text Char"/>
    <w:basedOn w:val="DefaultParagraphFont"/>
    <w:link w:val="PlainText"/>
    <w:uiPriority w:val="99"/>
    <w:semiHidden/>
    <w:rsid w:val="005D5B45"/>
    <w:rPr>
      <w:rFonts w:ascii="Consolas" w:hAnsi="Consolas" w:cs="Consolas"/>
      <w:sz w:val="21"/>
      <w:szCs w:val="21"/>
    </w:rPr>
  </w:style>
  <w:style w:type="paragraph" w:styleId="TOCHeading">
    <w:name w:val="TOC Heading"/>
    <w:basedOn w:val="Heading1"/>
    <w:next w:val="Normal"/>
    <w:uiPriority w:val="39"/>
    <w:semiHidden/>
    <w:unhideWhenUsed/>
    <w:qFormat/>
    <w:rsid w:val="00DC28B7"/>
    <w:pPr>
      <w:keepLines/>
      <w:numPr>
        <w:numId w:val="0"/>
      </w:numPr>
      <w:spacing w:before="480" w:after="0" w:line="276" w:lineRule="auto"/>
      <w:outlineLvl w:val="9"/>
    </w:pPr>
    <w:rPr>
      <w:rFonts w:asciiTheme="majorHAnsi" w:hAnsiTheme="majorHAnsi"/>
      <w:color w:val="365F91" w:themeColor="accent1" w:themeShade="BF"/>
      <w:kern w:val="0"/>
      <w:sz w:val="28"/>
      <w:szCs w:val="28"/>
      <w:lang w:eastAsia="ja-JP"/>
    </w:rPr>
  </w:style>
  <w:style w:type="paragraph" w:styleId="NormalWeb">
    <w:name w:val="Normal (Web)"/>
    <w:basedOn w:val="Normal"/>
    <w:uiPriority w:val="99"/>
    <w:semiHidden/>
    <w:unhideWhenUsed/>
    <w:locked/>
    <w:rsid w:val="00A751B9"/>
    <w:pPr>
      <w:spacing w:before="100" w:beforeAutospacing="1" w:after="100" w:afterAutospacing="1"/>
    </w:pPr>
    <w:rPr>
      <w:rFonts w:ascii="Times New Roman" w:eastAsiaTheme="minorEastAsia" w:hAnsi="Times New Roman"/>
      <w:sz w:val="24"/>
      <w:szCs w:val="24"/>
    </w:rPr>
  </w:style>
  <w:style w:type="paragraph" w:styleId="TOC4">
    <w:name w:val="toc 4"/>
    <w:basedOn w:val="Normal"/>
    <w:next w:val="DSSECSBodyText"/>
    <w:autoRedefine/>
    <w:uiPriority w:val="39"/>
    <w:unhideWhenUsed/>
    <w:qFormat/>
    <w:rsid w:val="007E6A5F"/>
    <w:pPr>
      <w:tabs>
        <w:tab w:val="right" w:leader="dot" w:pos="9360"/>
      </w:tabs>
      <w:spacing w:before="40" w:after="40"/>
      <w:ind w:left="1987" w:hanging="907"/>
    </w:pPr>
    <w:rPr>
      <w:rFonts w:eastAsiaTheme="minorEastAsia" w:cstheme="minorBidi"/>
      <w:szCs w:val="22"/>
    </w:rPr>
  </w:style>
  <w:style w:type="paragraph" w:styleId="TOC5">
    <w:name w:val="toc 5"/>
    <w:basedOn w:val="Normal"/>
    <w:next w:val="DSSECSBodyText"/>
    <w:autoRedefine/>
    <w:uiPriority w:val="39"/>
    <w:unhideWhenUsed/>
    <w:rsid w:val="007E6A5F"/>
    <w:pPr>
      <w:tabs>
        <w:tab w:val="right" w:leader="dot" w:pos="9360"/>
      </w:tabs>
      <w:spacing w:before="40" w:after="40"/>
      <w:ind w:left="2520" w:hanging="1080"/>
    </w:pPr>
    <w:rPr>
      <w:rFonts w:eastAsiaTheme="minorEastAsia" w:cstheme="minorBidi"/>
      <w:szCs w:val="22"/>
    </w:rPr>
  </w:style>
  <w:style w:type="paragraph" w:styleId="TOC6">
    <w:name w:val="toc 6"/>
    <w:basedOn w:val="Normal"/>
    <w:next w:val="DSSECSBodyText"/>
    <w:autoRedefine/>
    <w:uiPriority w:val="39"/>
    <w:unhideWhenUsed/>
    <w:rsid w:val="0095489D"/>
    <w:pPr>
      <w:tabs>
        <w:tab w:val="left" w:pos="1800"/>
        <w:tab w:val="right" w:leader="dot" w:pos="9350"/>
      </w:tabs>
      <w:spacing w:before="0" w:after="100" w:line="276" w:lineRule="auto"/>
    </w:pPr>
    <w:rPr>
      <w:rFonts w:eastAsiaTheme="minorEastAsia" w:cstheme="minorBidi"/>
      <w:sz w:val="28"/>
      <w:szCs w:val="22"/>
    </w:rPr>
  </w:style>
  <w:style w:type="paragraph" w:styleId="TOC7">
    <w:name w:val="toc 7"/>
    <w:basedOn w:val="Normal"/>
    <w:next w:val="DSSECSBodyText"/>
    <w:autoRedefine/>
    <w:uiPriority w:val="39"/>
    <w:unhideWhenUsed/>
    <w:rsid w:val="00F44818"/>
    <w:pPr>
      <w:spacing w:before="0" w:after="100" w:line="276" w:lineRule="auto"/>
      <w:ind w:left="1320"/>
    </w:pPr>
    <w:rPr>
      <w:rFonts w:eastAsiaTheme="minorEastAsia" w:cstheme="minorBidi"/>
      <w:szCs w:val="22"/>
    </w:rPr>
  </w:style>
  <w:style w:type="paragraph" w:styleId="TOC8">
    <w:name w:val="toc 8"/>
    <w:basedOn w:val="Normal"/>
    <w:next w:val="DSSECSBodyText"/>
    <w:autoRedefine/>
    <w:uiPriority w:val="39"/>
    <w:unhideWhenUsed/>
    <w:rsid w:val="00F44818"/>
    <w:pPr>
      <w:spacing w:before="0" w:after="100" w:line="276" w:lineRule="auto"/>
      <w:ind w:left="1540"/>
    </w:pPr>
    <w:rPr>
      <w:rFonts w:eastAsiaTheme="minorEastAsia" w:cstheme="minorBidi"/>
      <w:szCs w:val="22"/>
    </w:rPr>
  </w:style>
  <w:style w:type="paragraph" w:styleId="ListParagraph">
    <w:name w:val="List Paragraph"/>
    <w:basedOn w:val="Normal"/>
    <w:uiPriority w:val="34"/>
    <w:qFormat/>
    <w:rsid w:val="00B52774"/>
    <w:pPr>
      <w:ind w:left="720"/>
      <w:contextualSpacing/>
    </w:pPr>
  </w:style>
  <w:style w:type="paragraph" w:styleId="Revision">
    <w:name w:val="Revision"/>
    <w:hidden/>
    <w:uiPriority w:val="99"/>
    <w:semiHidden/>
    <w:rsid w:val="00C57D28"/>
    <w:rPr>
      <w:rFonts w:ascii="Arial" w:hAnsi="Arial"/>
    </w:rPr>
  </w:style>
  <w:style w:type="paragraph" w:customStyle="1" w:styleId="Code">
    <w:name w:val="Code"/>
    <w:rsid w:val="0097421D"/>
    <w:pPr>
      <w:autoSpaceDE w:val="0"/>
      <w:autoSpaceDN w:val="0"/>
      <w:adjustRightInd w:val="0"/>
    </w:pPr>
    <w:rPr>
      <w:color w:val="000000"/>
      <w:sz w:val="24"/>
      <w:szCs w:val="24"/>
    </w:rPr>
  </w:style>
  <w:style w:type="character" w:styleId="PlaceholderText">
    <w:name w:val="Placeholder Text"/>
    <w:basedOn w:val="DefaultParagraphFont"/>
    <w:uiPriority w:val="99"/>
    <w:semiHidden/>
    <w:rsid w:val="00DB0251"/>
    <w:rPr>
      <w:color w:val="808080"/>
    </w:rPr>
  </w:style>
  <w:style w:type="paragraph" w:customStyle="1" w:styleId="InfoTBD">
    <w:name w:val="InfoTBD"/>
    <w:basedOn w:val="DSSECSBodyText"/>
    <w:next w:val="DSSECSBodyText"/>
    <w:link w:val="InfoTBDChar"/>
    <w:qFormat/>
    <w:rsid w:val="0017652A"/>
    <w:pPr>
      <w:spacing w:after="120"/>
    </w:pPr>
    <w:rPr>
      <w:i/>
      <w:color w:val="002060"/>
    </w:rPr>
  </w:style>
  <w:style w:type="character" w:customStyle="1" w:styleId="InfoTBDChar">
    <w:name w:val="InfoTBD Char"/>
    <w:basedOn w:val="DSSECSBodyTextChar"/>
    <w:link w:val="InfoTBD"/>
    <w:rsid w:val="0017652A"/>
    <w:rPr>
      <w:rFonts w:ascii="Arial" w:hAnsi="Arial"/>
      <w:i/>
      <w:color w:val="002060"/>
    </w:rPr>
  </w:style>
  <w:style w:type="paragraph" w:customStyle="1" w:styleId="CoverContract">
    <w:name w:val="Cover Contract"/>
    <w:basedOn w:val="CoverProgram"/>
    <w:qFormat/>
    <w:rsid w:val="008C5DEA"/>
    <w:rPr>
      <w:sz w:val="24"/>
    </w:rPr>
  </w:style>
  <w:style w:type="paragraph" w:customStyle="1" w:styleId="CoverAddress">
    <w:name w:val="Cover Address"/>
    <w:basedOn w:val="CoverProgram"/>
    <w:qFormat/>
    <w:rsid w:val="008C5DEA"/>
    <w:rPr>
      <w:i/>
      <w:sz w:val="24"/>
    </w:rPr>
  </w:style>
  <w:style w:type="paragraph" w:customStyle="1" w:styleId="Note">
    <w:name w:val="Note"/>
    <w:basedOn w:val="Normal"/>
    <w:link w:val="NoteChar"/>
    <w:qFormat/>
    <w:rsid w:val="00721083"/>
    <w:pPr>
      <w:keepNext/>
      <w:pBdr>
        <w:bottom w:val="single" w:sz="6" w:space="1" w:color="0000FF"/>
      </w:pBdr>
      <w:tabs>
        <w:tab w:val="left" w:pos="6120"/>
      </w:tabs>
      <w:spacing w:after="0"/>
      <w:ind w:left="900"/>
    </w:pPr>
    <w:rPr>
      <w:b/>
      <w:color w:val="0000FF"/>
      <w:szCs w:val="22"/>
    </w:rPr>
  </w:style>
  <w:style w:type="character" w:customStyle="1" w:styleId="NoteChar">
    <w:name w:val="Note Char"/>
    <w:basedOn w:val="DefaultParagraphFont"/>
    <w:link w:val="Note"/>
    <w:rsid w:val="000227DF"/>
    <w:rPr>
      <w:rFonts w:ascii="Arial" w:hAnsi="Arial"/>
      <w:b/>
      <w:color w:val="0000FF"/>
      <w:szCs w:val="22"/>
    </w:rPr>
  </w:style>
  <w:style w:type="paragraph" w:customStyle="1" w:styleId="BulletListIndent">
    <w:name w:val="Bullet List Indent"/>
    <w:basedOn w:val="BulletListMultiple"/>
    <w:qFormat/>
    <w:rsid w:val="00505F2A"/>
    <w:pPr>
      <w:numPr>
        <w:numId w:val="1"/>
      </w:numPr>
      <w:ind w:left="1267"/>
    </w:pPr>
  </w:style>
  <w:style w:type="paragraph" w:customStyle="1" w:styleId="CoverText">
    <w:name w:val="Cover Text"/>
    <w:qFormat/>
    <w:rsid w:val="000227DF"/>
    <w:rPr>
      <w:rFonts w:ascii="Calibri" w:hAnsi="Calibri"/>
      <w:b/>
      <w:color w:val="000080"/>
      <w:sz w:val="22"/>
      <w:szCs w:val="22"/>
    </w:rPr>
  </w:style>
  <w:style w:type="paragraph" w:styleId="List4">
    <w:name w:val="List 4"/>
    <w:basedOn w:val="Normal"/>
    <w:uiPriority w:val="99"/>
    <w:semiHidden/>
    <w:unhideWhenUsed/>
    <w:locked/>
    <w:rsid w:val="000227DF"/>
    <w:pPr>
      <w:ind w:left="1440" w:hanging="360"/>
      <w:contextualSpacing/>
    </w:pPr>
    <w:rPr>
      <w:rFonts w:ascii="Times New Roman" w:hAnsi="Times New Roman"/>
      <w:sz w:val="24"/>
    </w:rPr>
  </w:style>
  <w:style w:type="paragraph" w:customStyle="1" w:styleId="Glossary">
    <w:name w:val="Glossary"/>
    <w:basedOn w:val="Normal"/>
    <w:rsid w:val="000227DF"/>
    <w:pPr>
      <w:tabs>
        <w:tab w:val="left" w:pos="4320"/>
      </w:tabs>
      <w:spacing w:before="0" w:after="0"/>
      <w:ind w:left="4320" w:hanging="4320"/>
    </w:pPr>
    <w:rPr>
      <w:rFonts w:ascii="Times New Roman" w:hAnsi="Times New Roman"/>
      <w:sz w:val="24"/>
    </w:rPr>
  </w:style>
  <w:style w:type="character" w:styleId="FollowedHyperlink">
    <w:name w:val="FollowedHyperlink"/>
    <w:uiPriority w:val="99"/>
    <w:semiHidden/>
    <w:unhideWhenUsed/>
    <w:locked/>
    <w:rsid w:val="000227DF"/>
    <w:rPr>
      <w:color w:val="800080"/>
      <w:u w:val="single"/>
    </w:rPr>
  </w:style>
  <w:style w:type="paragraph" w:customStyle="1" w:styleId="Question">
    <w:name w:val="Question"/>
    <w:basedOn w:val="BulletListMultiple"/>
    <w:qFormat/>
    <w:rsid w:val="000227DF"/>
    <w:pPr>
      <w:numPr>
        <w:numId w:val="0"/>
      </w:numPr>
      <w:pBdr>
        <w:bottom w:val="single" w:sz="12" w:space="1" w:color="auto"/>
      </w:pBdr>
      <w:spacing w:before="240" w:after="120"/>
    </w:pPr>
    <w:rPr>
      <w:b/>
    </w:rPr>
  </w:style>
  <w:style w:type="character" w:styleId="PageNumber">
    <w:name w:val="page number"/>
    <w:basedOn w:val="DefaultParagraphFont"/>
    <w:locked/>
    <w:rsid w:val="000227DF"/>
  </w:style>
  <w:style w:type="paragraph" w:customStyle="1" w:styleId="Notes-Bullets">
    <w:name w:val="Notes-Bullets"/>
    <w:basedOn w:val="BulletListMultipleLast"/>
    <w:qFormat/>
    <w:rsid w:val="00C807B8"/>
    <w:pPr>
      <w:numPr>
        <w:numId w:val="62"/>
      </w:numPr>
      <w:spacing w:after="60"/>
    </w:pPr>
  </w:style>
  <w:style w:type="paragraph" w:customStyle="1" w:styleId="TableHeadingCentered">
    <w:name w:val="Table Heading Centered"/>
    <w:basedOn w:val="Normal"/>
    <w:rsid w:val="000227DF"/>
    <w:pPr>
      <w:spacing w:before="60" w:after="60"/>
      <w:jc w:val="center"/>
    </w:pPr>
    <w:rPr>
      <w:b/>
      <w:sz w:val="16"/>
      <w:szCs w:val="16"/>
    </w:rPr>
  </w:style>
  <w:style w:type="paragraph" w:styleId="TOAHeading">
    <w:name w:val="toa heading"/>
    <w:basedOn w:val="Normal"/>
    <w:next w:val="Normal"/>
    <w:uiPriority w:val="99"/>
    <w:semiHidden/>
    <w:unhideWhenUsed/>
    <w:locked/>
    <w:rsid w:val="005852EE"/>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17769">
      <w:bodyDiv w:val="1"/>
      <w:marLeft w:val="0"/>
      <w:marRight w:val="0"/>
      <w:marTop w:val="0"/>
      <w:marBottom w:val="0"/>
      <w:divBdr>
        <w:top w:val="none" w:sz="0" w:space="0" w:color="auto"/>
        <w:left w:val="none" w:sz="0" w:space="0" w:color="auto"/>
        <w:bottom w:val="none" w:sz="0" w:space="0" w:color="auto"/>
        <w:right w:val="none" w:sz="0" w:space="0" w:color="auto"/>
      </w:divBdr>
      <w:divsChild>
        <w:div w:id="1627665558">
          <w:marLeft w:val="893"/>
          <w:marRight w:val="0"/>
          <w:marTop w:val="0"/>
          <w:marBottom w:val="0"/>
          <w:divBdr>
            <w:top w:val="none" w:sz="0" w:space="0" w:color="auto"/>
            <w:left w:val="none" w:sz="0" w:space="0" w:color="auto"/>
            <w:bottom w:val="none" w:sz="0" w:space="0" w:color="auto"/>
            <w:right w:val="none" w:sz="0" w:space="0" w:color="auto"/>
          </w:divBdr>
        </w:div>
      </w:divsChild>
    </w:div>
    <w:div w:id="43675763">
      <w:bodyDiv w:val="1"/>
      <w:marLeft w:val="0"/>
      <w:marRight w:val="0"/>
      <w:marTop w:val="0"/>
      <w:marBottom w:val="0"/>
      <w:divBdr>
        <w:top w:val="none" w:sz="0" w:space="0" w:color="auto"/>
        <w:left w:val="none" w:sz="0" w:space="0" w:color="auto"/>
        <w:bottom w:val="none" w:sz="0" w:space="0" w:color="auto"/>
        <w:right w:val="none" w:sz="0" w:space="0" w:color="auto"/>
      </w:divBdr>
    </w:div>
    <w:div w:id="81729612">
      <w:bodyDiv w:val="1"/>
      <w:marLeft w:val="0"/>
      <w:marRight w:val="0"/>
      <w:marTop w:val="0"/>
      <w:marBottom w:val="0"/>
      <w:divBdr>
        <w:top w:val="none" w:sz="0" w:space="0" w:color="auto"/>
        <w:left w:val="none" w:sz="0" w:space="0" w:color="auto"/>
        <w:bottom w:val="none" w:sz="0" w:space="0" w:color="auto"/>
        <w:right w:val="none" w:sz="0" w:space="0" w:color="auto"/>
      </w:divBdr>
    </w:div>
    <w:div w:id="87964244">
      <w:bodyDiv w:val="1"/>
      <w:marLeft w:val="0"/>
      <w:marRight w:val="0"/>
      <w:marTop w:val="0"/>
      <w:marBottom w:val="0"/>
      <w:divBdr>
        <w:top w:val="none" w:sz="0" w:space="0" w:color="auto"/>
        <w:left w:val="none" w:sz="0" w:space="0" w:color="auto"/>
        <w:bottom w:val="none" w:sz="0" w:space="0" w:color="auto"/>
        <w:right w:val="none" w:sz="0" w:space="0" w:color="auto"/>
      </w:divBdr>
    </w:div>
    <w:div w:id="125465040">
      <w:bodyDiv w:val="1"/>
      <w:marLeft w:val="0"/>
      <w:marRight w:val="0"/>
      <w:marTop w:val="0"/>
      <w:marBottom w:val="0"/>
      <w:divBdr>
        <w:top w:val="none" w:sz="0" w:space="0" w:color="auto"/>
        <w:left w:val="none" w:sz="0" w:space="0" w:color="auto"/>
        <w:bottom w:val="none" w:sz="0" w:space="0" w:color="auto"/>
        <w:right w:val="none" w:sz="0" w:space="0" w:color="auto"/>
      </w:divBdr>
    </w:div>
    <w:div w:id="135999640">
      <w:bodyDiv w:val="1"/>
      <w:marLeft w:val="0"/>
      <w:marRight w:val="0"/>
      <w:marTop w:val="0"/>
      <w:marBottom w:val="0"/>
      <w:divBdr>
        <w:top w:val="none" w:sz="0" w:space="0" w:color="auto"/>
        <w:left w:val="none" w:sz="0" w:space="0" w:color="auto"/>
        <w:bottom w:val="none" w:sz="0" w:space="0" w:color="auto"/>
        <w:right w:val="none" w:sz="0" w:space="0" w:color="auto"/>
      </w:divBdr>
    </w:div>
    <w:div w:id="151407297">
      <w:bodyDiv w:val="1"/>
      <w:marLeft w:val="0"/>
      <w:marRight w:val="0"/>
      <w:marTop w:val="0"/>
      <w:marBottom w:val="0"/>
      <w:divBdr>
        <w:top w:val="none" w:sz="0" w:space="0" w:color="auto"/>
        <w:left w:val="none" w:sz="0" w:space="0" w:color="auto"/>
        <w:bottom w:val="none" w:sz="0" w:space="0" w:color="auto"/>
        <w:right w:val="none" w:sz="0" w:space="0" w:color="auto"/>
      </w:divBdr>
    </w:div>
    <w:div w:id="208108782">
      <w:bodyDiv w:val="1"/>
      <w:marLeft w:val="0"/>
      <w:marRight w:val="0"/>
      <w:marTop w:val="0"/>
      <w:marBottom w:val="0"/>
      <w:divBdr>
        <w:top w:val="none" w:sz="0" w:space="0" w:color="auto"/>
        <w:left w:val="none" w:sz="0" w:space="0" w:color="auto"/>
        <w:bottom w:val="none" w:sz="0" w:space="0" w:color="auto"/>
        <w:right w:val="none" w:sz="0" w:space="0" w:color="auto"/>
      </w:divBdr>
    </w:div>
    <w:div w:id="213153598">
      <w:bodyDiv w:val="1"/>
      <w:marLeft w:val="0"/>
      <w:marRight w:val="0"/>
      <w:marTop w:val="0"/>
      <w:marBottom w:val="0"/>
      <w:divBdr>
        <w:top w:val="none" w:sz="0" w:space="0" w:color="auto"/>
        <w:left w:val="none" w:sz="0" w:space="0" w:color="auto"/>
        <w:bottom w:val="none" w:sz="0" w:space="0" w:color="auto"/>
        <w:right w:val="none" w:sz="0" w:space="0" w:color="auto"/>
      </w:divBdr>
    </w:div>
    <w:div w:id="227616852">
      <w:marLeft w:val="0"/>
      <w:marRight w:val="0"/>
      <w:marTop w:val="0"/>
      <w:marBottom w:val="0"/>
      <w:divBdr>
        <w:top w:val="none" w:sz="0" w:space="0" w:color="auto"/>
        <w:left w:val="none" w:sz="0" w:space="0" w:color="auto"/>
        <w:bottom w:val="none" w:sz="0" w:space="0" w:color="auto"/>
        <w:right w:val="none" w:sz="0" w:space="0" w:color="auto"/>
      </w:divBdr>
    </w:div>
    <w:div w:id="227616853">
      <w:marLeft w:val="0"/>
      <w:marRight w:val="0"/>
      <w:marTop w:val="0"/>
      <w:marBottom w:val="0"/>
      <w:divBdr>
        <w:top w:val="none" w:sz="0" w:space="0" w:color="auto"/>
        <w:left w:val="none" w:sz="0" w:space="0" w:color="auto"/>
        <w:bottom w:val="none" w:sz="0" w:space="0" w:color="auto"/>
        <w:right w:val="none" w:sz="0" w:space="0" w:color="auto"/>
      </w:divBdr>
    </w:div>
    <w:div w:id="227616855">
      <w:marLeft w:val="0"/>
      <w:marRight w:val="0"/>
      <w:marTop w:val="0"/>
      <w:marBottom w:val="0"/>
      <w:divBdr>
        <w:top w:val="none" w:sz="0" w:space="0" w:color="auto"/>
        <w:left w:val="none" w:sz="0" w:space="0" w:color="auto"/>
        <w:bottom w:val="none" w:sz="0" w:space="0" w:color="auto"/>
        <w:right w:val="none" w:sz="0" w:space="0" w:color="auto"/>
      </w:divBdr>
    </w:div>
    <w:div w:id="227616858">
      <w:marLeft w:val="0"/>
      <w:marRight w:val="0"/>
      <w:marTop w:val="0"/>
      <w:marBottom w:val="0"/>
      <w:divBdr>
        <w:top w:val="none" w:sz="0" w:space="0" w:color="auto"/>
        <w:left w:val="none" w:sz="0" w:space="0" w:color="auto"/>
        <w:bottom w:val="none" w:sz="0" w:space="0" w:color="auto"/>
        <w:right w:val="none" w:sz="0" w:space="0" w:color="auto"/>
      </w:divBdr>
    </w:div>
    <w:div w:id="227616861">
      <w:marLeft w:val="0"/>
      <w:marRight w:val="0"/>
      <w:marTop w:val="0"/>
      <w:marBottom w:val="0"/>
      <w:divBdr>
        <w:top w:val="none" w:sz="0" w:space="0" w:color="auto"/>
        <w:left w:val="none" w:sz="0" w:space="0" w:color="auto"/>
        <w:bottom w:val="none" w:sz="0" w:space="0" w:color="auto"/>
        <w:right w:val="none" w:sz="0" w:space="0" w:color="auto"/>
      </w:divBdr>
    </w:div>
    <w:div w:id="227616862">
      <w:marLeft w:val="0"/>
      <w:marRight w:val="0"/>
      <w:marTop w:val="0"/>
      <w:marBottom w:val="0"/>
      <w:divBdr>
        <w:top w:val="none" w:sz="0" w:space="0" w:color="auto"/>
        <w:left w:val="none" w:sz="0" w:space="0" w:color="auto"/>
        <w:bottom w:val="none" w:sz="0" w:space="0" w:color="auto"/>
        <w:right w:val="none" w:sz="0" w:space="0" w:color="auto"/>
      </w:divBdr>
    </w:div>
    <w:div w:id="227616864">
      <w:marLeft w:val="0"/>
      <w:marRight w:val="0"/>
      <w:marTop w:val="0"/>
      <w:marBottom w:val="0"/>
      <w:divBdr>
        <w:top w:val="none" w:sz="0" w:space="0" w:color="auto"/>
        <w:left w:val="none" w:sz="0" w:space="0" w:color="auto"/>
        <w:bottom w:val="none" w:sz="0" w:space="0" w:color="auto"/>
        <w:right w:val="none" w:sz="0" w:space="0" w:color="auto"/>
      </w:divBdr>
    </w:div>
    <w:div w:id="227616868">
      <w:marLeft w:val="0"/>
      <w:marRight w:val="0"/>
      <w:marTop w:val="0"/>
      <w:marBottom w:val="0"/>
      <w:divBdr>
        <w:top w:val="none" w:sz="0" w:space="0" w:color="auto"/>
        <w:left w:val="none" w:sz="0" w:space="0" w:color="auto"/>
        <w:bottom w:val="none" w:sz="0" w:space="0" w:color="auto"/>
        <w:right w:val="none" w:sz="0" w:space="0" w:color="auto"/>
      </w:divBdr>
    </w:div>
    <w:div w:id="227616869">
      <w:marLeft w:val="0"/>
      <w:marRight w:val="0"/>
      <w:marTop w:val="0"/>
      <w:marBottom w:val="0"/>
      <w:divBdr>
        <w:top w:val="none" w:sz="0" w:space="0" w:color="auto"/>
        <w:left w:val="none" w:sz="0" w:space="0" w:color="auto"/>
        <w:bottom w:val="none" w:sz="0" w:space="0" w:color="auto"/>
        <w:right w:val="none" w:sz="0" w:space="0" w:color="auto"/>
      </w:divBdr>
    </w:div>
    <w:div w:id="227616870">
      <w:marLeft w:val="0"/>
      <w:marRight w:val="0"/>
      <w:marTop w:val="0"/>
      <w:marBottom w:val="0"/>
      <w:divBdr>
        <w:top w:val="none" w:sz="0" w:space="0" w:color="auto"/>
        <w:left w:val="none" w:sz="0" w:space="0" w:color="auto"/>
        <w:bottom w:val="none" w:sz="0" w:space="0" w:color="auto"/>
        <w:right w:val="none" w:sz="0" w:space="0" w:color="auto"/>
      </w:divBdr>
    </w:div>
    <w:div w:id="227616871">
      <w:marLeft w:val="0"/>
      <w:marRight w:val="0"/>
      <w:marTop w:val="0"/>
      <w:marBottom w:val="0"/>
      <w:divBdr>
        <w:top w:val="none" w:sz="0" w:space="0" w:color="auto"/>
        <w:left w:val="none" w:sz="0" w:space="0" w:color="auto"/>
        <w:bottom w:val="none" w:sz="0" w:space="0" w:color="auto"/>
        <w:right w:val="none" w:sz="0" w:space="0" w:color="auto"/>
      </w:divBdr>
    </w:div>
    <w:div w:id="227616878">
      <w:marLeft w:val="0"/>
      <w:marRight w:val="0"/>
      <w:marTop w:val="0"/>
      <w:marBottom w:val="0"/>
      <w:divBdr>
        <w:top w:val="none" w:sz="0" w:space="0" w:color="auto"/>
        <w:left w:val="none" w:sz="0" w:space="0" w:color="auto"/>
        <w:bottom w:val="none" w:sz="0" w:space="0" w:color="auto"/>
        <w:right w:val="none" w:sz="0" w:space="0" w:color="auto"/>
      </w:divBdr>
    </w:div>
    <w:div w:id="227616879">
      <w:marLeft w:val="0"/>
      <w:marRight w:val="0"/>
      <w:marTop w:val="0"/>
      <w:marBottom w:val="0"/>
      <w:divBdr>
        <w:top w:val="none" w:sz="0" w:space="0" w:color="auto"/>
        <w:left w:val="none" w:sz="0" w:space="0" w:color="auto"/>
        <w:bottom w:val="none" w:sz="0" w:space="0" w:color="auto"/>
        <w:right w:val="none" w:sz="0" w:space="0" w:color="auto"/>
      </w:divBdr>
    </w:div>
    <w:div w:id="227616881">
      <w:marLeft w:val="0"/>
      <w:marRight w:val="0"/>
      <w:marTop w:val="0"/>
      <w:marBottom w:val="0"/>
      <w:divBdr>
        <w:top w:val="none" w:sz="0" w:space="0" w:color="auto"/>
        <w:left w:val="none" w:sz="0" w:space="0" w:color="auto"/>
        <w:bottom w:val="none" w:sz="0" w:space="0" w:color="auto"/>
        <w:right w:val="none" w:sz="0" w:space="0" w:color="auto"/>
      </w:divBdr>
      <w:divsChild>
        <w:div w:id="227616859">
          <w:marLeft w:val="0"/>
          <w:marRight w:val="0"/>
          <w:marTop w:val="0"/>
          <w:marBottom w:val="0"/>
          <w:divBdr>
            <w:top w:val="none" w:sz="0" w:space="0" w:color="auto"/>
            <w:left w:val="none" w:sz="0" w:space="0" w:color="auto"/>
            <w:bottom w:val="none" w:sz="0" w:space="0" w:color="auto"/>
            <w:right w:val="none" w:sz="0" w:space="0" w:color="auto"/>
          </w:divBdr>
          <w:divsChild>
            <w:div w:id="227616856">
              <w:marLeft w:val="0"/>
              <w:marRight w:val="0"/>
              <w:marTop w:val="0"/>
              <w:marBottom w:val="0"/>
              <w:divBdr>
                <w:top w:val="none" w:sz="0" w:space="0" w:color="auto"/>
                <w:left w:val="none" w:sz="0" w:space="0" w:color="auto"/>
                <w:bottom w:val="none" w:sz="0" w:space="0" w:color="auto"/>
                <w:right w:val="none" w:sz="0" w:space="0" w:color="auto"/>
              </w:divBdr>
            </w:div>
            <w:div w:id="2276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82">
      <w:marLeft w:val="0"/>
      <w:marRight w:val="0"/>
      <w:marTop w:val="0"/>
      <w:marBottom w:val="0"/>
      <w:divBdr>
        <w:top w:val="none" w:sz="0" w:space="0" w:color="auto"/>
        <w:left w:val="none" w:sz="0" w:space="0" w:color="auto"/>
        <w:bottom w:val="none" w:sz="0" w:space="0" w:color="auto"/>
        <w:right w:val="none" w:sz="0" w:space="0" w:color="auto"/>
      </w:divBdr>
    </w:div>
    <w:div w:id="227616883">
      <w:marLeft w:val="0"/>
      <w:marRight w:val="0"/>
      <w:marTop w:val="0"/>
      <w:marBottom w:val="0"/>
      <w:divBdr>
        <w:top w:val="none" w:sz="0" w:space="0" w:color="auto"/>
        <w:left w:val="none" w:sz="0" w:space="0" w:color="auto"/>
        <w:bottom w:val="none" w:sz="0" w:space="0" w:color="auto"/>
        <w:right w:val="none" w:sz="0" w:space="0" w:color="auto"/>
      </w:divBdr>
    </w:div>
    <w:div w:id="227616884">
      <w:marLeft w:val="0"/>
      <w:marRight w:val="0"/>
      <w:marTop w:val="0"/>
      <w:marBottom w:val="0"/>
      <w:divBdr>
        <w:top w:val="none" w:sz="0" w:space="0" w:color="auto"/>
        <w:left w:val="none" w:sz="0" w:space="0" w:color="auto"/>
        <w:bottom w:val="none" w:sz="0" w:space="0" w:color="auto"/>
        <w:right w:val="none" w:sz="0" w:space="0" w:color="auto"/>
      </w:divBdr>
    </w:div>
    <w:div w:id="227616885">
      <w:marLeft w:val="0"/>
      <w:marRight w:val="0"/>
      <w:marTop w:val="0"/>
      <w:marBottom w:val="0"/>
      <w:divBdr>
        <w:top w:val="none" w:sz="0" w:space="0" w:color="auto"/>
        <w:left w:val="none" w:sz="0" w:space="0" w:color="auto"/>
        <w:bottom w:val="none" w:sz="0" w:space="0" w:color="auto"/>
        <w:right w:val="none" w:sz="0" w:space="0" w:color="auto"/>
      </w:divBdr>
    </w:div>
    <w:div w:id="227616887">
      <w:marLeft w:val="0"/>
      <w:marRight w:val="0"/>
      <w:marTop w:val="0"/>
      <w:marBottom w:val="0"/>
      <w:divBdr>
        <w:top w:val="none" w:sz="0" w:space="0" w:color="auto"/>
        <w:left w:val="none" w:sz="0" w:space="0" w:color="auto"/>
        <w:bottom w:val="none" w:sz="0" w:space="0" w:color="auto"/>
        <w:right w:val="none" w:sz="0" w:space="0" w:color="auto"/>
      </w:divBdr>
      <w:divsChild>
        <w:div w:id="227616874">
          <w:marLeft w:val="0"/>
          <w:marRight w:val="0"/>
          <w:marTop w:val="0"/>
          <w:marBottom w:val="0"/>
          <w:divBdr>
            <w:top w:val="none" w:sz="0" w:space="0" w:color="auto"/>
            <w:left w:val="none" w:sz="0" w:space="0" w:color="auto"/>
            <w:bottom w:val="none" w:sz="0" w:space="0" w:color="auto"/>
            <w:right w:val="none" w:sz="0" w:space="0" w:color="auto"/>
          </w:divBdr>
          <w:divsChild>
            <w:div w:id="227616863">
              <w:marLeft w:val="0"/>
              <w:marRight w:val="0"/>
              <w:marTop w:val="0"/>
              <w:marBottom w:val="0"/>
              <w:divBdr>
                <w:top w:val="none" w:sz="0" w:space="0" w:color="auto"/>
                <w:left w:val="none" w:sz="0" w:space="0" w:color="auto"/>
                <w:bottom w:val="none" w:sz="0" w:space="0" w:color="auto"/>
                <w:right w:val="none" w:sz="0" w:space="0" w:color="auto"/>
              </w:divBdr>
            </w:div>
            <w:div w:id="227616875">
              <w:marLeft w:val="0"/>
              <w:marRight w:val="0"/>
              <w:marTop w:val="0"/>
              <w:marBottom w:val="0"/>
              <w:divBdr>
                <w:top w:val="none" w:sz="0" w:space="0" w:color="auto"/>
                <w:left w:val="none" w:sz="0" w:space="0" w:color="auto"/>
                <w:bottom w:val="none" w:sz="0" w:space="0" w:color="auto"/>
                <w:right w:val="none" w:sz="0" w:space="0" w:color="auto"/>
              </w:divBdr>
            </w:div>
            <w:div w:id="2276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88">
      <w:marLeft w:val="0"/>
      <w:marRight w:val="0"/>
      <w:marTop w:val="0"/>
      <w:marBottom w:val="0"/>
      <w:divBdr>
        <w:top w:val="none" w:sz="0" w:space="0" w:color="auto"/>
        <w:left w:val="none" w:sz="0" w:space="0" w:color="auto"/>
        <w:bottom w:val="none" w:sz="0" w:space="0" w:color="auto"/>
        <w:right w:val="none" w:sz="0" w:space="0" w:color="auto"/>
      </w:divBdr>
      <w:divsChild>
        <w:div w:id="227616915">
          <w:marLeft w:val="0"/>
          <w:marRight w:val="0"/>
          <w:marTop w:val="0"/>
          <w:marBottom w:val="0"/>
          <w:divBdr>
            <w:top w:val="none" w:sz="0" w:space="0" w:color="auto"/>
            <w:left w:val="none" w:sz="0" w:space="0" w:color="auto"/>
            <w:bottom w:val="none" w:sz="0" w:space="0" w:color="auto"/>
            <w:right w:val="none" w:sz="0" w:space="0" w:color="auto"/>
          </w:divBdr>
        </w:div>
      </w:divsChild>
    </w:div>
    <w:div w:id="227616891">
      <w:marLeft w:val="0"/>
      <w:marRight w:val="0"/>
      <w:marTop w:val="0"/>
      <w:marBottom w:val="0"/>
      <w:divBdr>
        <w:top w:val="none" w:sz="0" w:space="0" w:color="auto"/>
        <w:left w:val="none" w:sz="0" w:space="0" w:color="auto"/>
        <w:bottom w:val="none" w:sz="0" w:space="0" w:color="auto"/>
        <w:right w:val="none" w:sz="0" w:space="0" w:color="auto"/>
      </w:divBdr>
    </w:div>
    <w:div w:id="227616892">
      <w:marLeft w:val="0"/>
      <w:marRight w:val="0"/>
      <w:marTop w:val="0"/>
      <w:marBottom w:val="0"/>
      <w:divBdr>
        <w:top w:val="none" w:sz="0" w:space="0" w:color="auto"/>
        <w:left w:val="none" w:sz="0" w:space="0" w:color="auto"/>
        <w:bottom w:val="none" w:sz="0" w:space="0" w:color="auto"/>
        <w:right w:val="none" w:sz="0" w:space="0" w:color="auto"/>
      </w:divBdr>
      <w:divsChild>
        <w:div w:id="227616900">
          <w:marLeft w:val="0"/>
          <w:marRight w:val="0"/>
          <w:marTop w:val="0"/>
          <w:marBottom w:val="0"/>
          <w:divBdr>
            <w:top w:val="none" w:sz="0" w:space="0" w:color="auto"/>
            <w:left w:val="none" w:sz="0" w:space="0" w:color="auto"/>
            <w:bottom w:val="none" w:sz="0" w:space="0" w:color="auto"/>
            <w:right w:val="none" w:sz="0" w:space="0" w:color="auto"/>
          </w:divBdr>
          <w:divsChild>
            <w:div w:id="227616899">
              <w:marLeft w:val="0"/>
              <w:marRight w:val="0"/>
              <w:marTop w:val="0"/>
              <w:marBottom w:val="0"/>
              <w:divBdr>
                <w:top w:val="none" w:sz="0" w:space="0" w:color="auto"/>
                <w:left w:val="none" w:sz="0" w:space="0" w:color="auto"/>
                <w:bottom w:val="none" w:sz="0" w:space="0" w:color="auto"/>
                <w:right w:val="none" w:sz="0" w:space="0" w:color="auto"/>
              </w:divBdr>
            </w:div>
            <w:div w:id="2276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93">
      <w:marLeft w:val="0"/>
      <w:marRight w:val="0"/>
      <w:marTop w:val="0"/>
      <w:marBottom w:val="0"/>
      <w:divBdr>
        <w:top w:val="none" w:sz="0" w:space="0" w:color="auto"/>
        <w:left w:val="none" w:sz="0" w:space="0" w:color="auto"/>
        <w:bottom w:val="none" w:sz="0" w:space="0" w:color="auto"/>
        <w:right w:val="none" w:sz="0" w:space="0" w:color="auto"/>
      </w:divBdr>
      <w:divsChild>
        <w:div w:id="227616866">
          <w:marLeft w:val="0"/>
          <w:marRight w:val="0"/>
          <w:marTop w:val="0"/>
          <w:marBottom w:val="0"/>
          <w:divBdr>
            <w:top w:val="none" w:sz="0" w:space="0" w:color="auto"/>
            <w:left w:val="none" w:sz="0" w:space="0" w:color="auto"/>
            <w:bottom w:val="none" w:sz="0" w:space="0" w:color="auto"/>
            <w:right w:val="none" w:sz="0" w:space="0" w:color="auto"/>
          </w:divBdr>
        </w:div>
        <w:div w:id="227616876">
          <w:marLeft w:val="0"/>
          <w:marRight w:val="0"/>
          <w:marTop w:val="0"/>
          <w:marBottom w:val="0"/>
          <w:divBdr>
            <w:top w:val="none" w:sz="0" w:space="0" w:color="auto"/>
            <w:left w:val="none" w:sz="0" w:space="0" w:color="auto"/>
            <w:bottom w:val="none" w:sz="0" w:space="0" w:color="auto"/>
            <w:right w:val="none" w:sz="0" w:space="0" w:color="auto"/>
          </w:divBdr>
        </w:div>
        <w:div w:id="227616889">
          <w:marLeft w:val="0"/>
          <w:marRight w:val="0"/>
          <w:marTop w:val="0"/>
          <w:marBottom w:val="0"/>
          <w:divBdr>
            <w:top w:val="none" w:sz="0" w:space="0" w:color="auto"/>
            <w:left w:val="none" w:sz="0" w:space="0" w:color="auto"/>
            <w:bottom w:val="none" w:sz="0" w:space="0" w:color="auto"/>
            <w:right w:val="none" w:sz="0" w:space="0" w:color="auto"/>
          </w:divBdr>
        </w:div>
      </w:divsChild>
    </w:div>
    <w:div w:id="227616895">
      <w:marLeft w:val="0"/>
      <w:marRight w:val="0"/>
      <w:marTop w:val="0"/>
      <w:marBottom w:val="0"/>
      <w:divBdr>
        <w:top w:val="none" w:sz="0" w:space="0" w:color="auto"/>
        <w:left w:val="none" w:sz="0" w:space="0" w:color="auto"/>
        <w:bottom w:val="none" w:sz="0" w:space="0" w:color="auto"/>
        <w:right w:val="none" w:sz="0" w:space="0" w:color="auto"/>
      </w:divBdr>
      <w:divsChild>
        <w:div w:id="227616865">
          <w:marLeft w:val="0"/>
          <w:marRight w:val="0"/>
          <w:marTop w:val="0"/>
          <w:marBottom w:val="0"/>
          <w:divBdr>
            <w:top w:val="none" w:sz="0" w:space="0" w:color="auto"/>
            <w:left w:val="none" w:sz="0" w:space="0" w:color="auto"/>
            <w:bottom w:val="none" w:sz="0" w:space="0" w:color="auto"/>
            <w:right w:val="none" w:sz="0" w:space="0" w:color="auto"/>
          </w:divBdr>
          <w:divsChild>
            <w:div w:id="227616857">
              <w:marLeft w:val="0"/>
              <w:marRight w:val="0"/>
              <w:marTop w:val="0"/>
              <w:marBottom w:val="0"/>
              <w:divBdr>
                <w:top w:val="none" w:sz="0" w:space="0" w:color="auto"/>
                <w:left w:val="none" w:sz="0" w:space="0" w:color="auto"/>
                <w:bottom w:val="none" w:sz="0" w:space="0" w:color="auto"/>
                <w:right w:val="none" w:sz="0" w:space="0" w:color="auto"/>
              </w:divBdr>
            </w:div>
            <w:div w:id="227616872">
              <w:marLeft w:val="0"/>
              <w:marRight w:val="0"/>
              <w:marTop w:val="0"/>
              <w:marBottom w:val="0"/>
              <w:divBdr>
                <w:top w:val="none" w:sz="0" w:space="0" w:color="auto"/>
                <w:left w:val="none" w:sz="0" w:space="0" w:color="auto"/>
                <w:bottom w:val="none" w:sz="0" w:space="0" w:color="auto"/>
                <w:right w:val="none" w:sz="0" w:space="0" w:color="auto"/>
              </w:divBdr>
            </w:div>
            <w:div w:id="2276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96">
      <w:marLeft w:val="0"/>
      <w:marRight w:val="0"/>
      <w:marTop w:val="0"/>
      <w:marBottom w:val="0"/>
      <w:divBdr>
        <w:top w:val="none" w:sz="0" w:space="0" w:color="auto"/>
        <w:left w:val="none" w:sz="0" w:space="0" w:color="auto"/>
        <w:bottom w:val="none" w:sz="0" w:space="0" w:color="auto"/>
        <w:right w:val="none" w:sz="0" w:space="0" w:color="auto"/>
      </w:divBdr>
      <w:divsChild>
        <w:div w:id="227616913">
          <w:marLeft w:val="0"/>
          <w:marRight w:val="0"/>
          <w:marTop w:val="0"/>
          <w:marBottom w:val="0"/>
          <w:divBdr>
            <w:top w:val="none" w:sz="0" w:space="0" w:color="auto"/>
            <w:left w:val="none" w:sz="0" w:space="0" w:color="auto"/>
            <w:bottom w:val="none" w:sz="0" w:space="0" w:color="auto"/>
            <w:right w:val="none" w:sz="0" w:space="0" w:color="auto"/>
          </w:divBdr>
          <w:divsChild>
            <w:div w:id="227616860">
              <w:marLeft w:val="0"/>
              <w:marRight w:val="0"/>
              <w:marTop w:val="0"/>
              <w:marBottom w:val="0"/>
              <w:divBdr>
                <w:top w:val="none" w:sz="0" w:space="0" w:color="auto"/>
                <w:left w:val="none" w:sz="0" w:space="0" w:color="auto"/>
                <w:bottom w:val="none" w:sz="0" w:space="0" w:color="auto"/>
                <w:right w:val="none" w:sz="0" w:space="0" w:color="auto"/>
              </w:divBdr>
            </w:div>
            <w:div w:id="227616867">
              <w:marLeft w:val="0"/>
              <w:marRight w:val="0"/>
              <w:marTop w:val="0"/>
              <w:marBottom w:val="0"/>
              <w:divBdr>
                <w:top w:val="none" w:sz="0" w:space="0" w:color="auto"/>
                <w:left w:val="none" w:sz="0" w:space="0" w:color="auto"/>
                <w:bottom w:val="none" w:sz="0" w:space="0" w:color="auto"/>
                <w:right w:val="none" w:sz="0" w:space="0" w:color="auto"/>
              </w:divBdr>
            </w:div>
            <w:div w:id="22761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98">
      <w:marLeft w:val="0"/>
      <w:marRight w:val="0"/>
      <w:marTop w:val="0"/>
      <w:marBottom w:val="0"/>
      <w:divBdr>
        <w:top w:val="none" w:sz="0" w:space="0" w:color="auto"/>
        <w:left w:val="none" w:sz="0" w:space="0" w:color="auto"/>
        <w:bottom w:val="none" w:sz="0" w:space="0" w:color="auto"/>
        <w:right w:val="none" w:sz="0" w:space="0" w:color="auto"/>
      </w:divBdr>
    </w:div>
    <w:div w:id="227616901">
      <w:marLeft w:val="0"/>
      <w:marRight w:val="0"/>
      <w:marTop w:val="0"/>
      <w:marBottom w:val="0"/>
      <w:divBdr>
        <w:top w:val="none" w:sz="0" w:space="0" w:color="auto"/>
        <w:left w:val="none" w:sz="0" w:space="0" w:color="auto"/>
        <w:bottom w:val="none" w:sz="0" w:space="0" w:color="auto"/>
        <w:right w:val="none" w:sz="0" w:space="0" w:color="auto"/>
      </w:divBdr>
    </w:div>
    <w:div w:id="227616902">
      <w:marLeft w:val="0"/>
      <w:marRight w:val="0"/>
      <w:marTop w:val="0"/>
      <w:marBottom w:val="0"/>
      <w:divBdr>
        <w:top w:val="none" w:sz="0" w:space="0" w:color="auto"/>
        <w:left w:val="none" w:sz="0" w:space="0" w:color="auto"/>
        <w:bottom w:val="none" w:sz="0" w:space="0" w:color="auto"/>
        <w:right w:val="none" w:sz="0" w:space="0" w:color="auto"/>
      </w:divBdr>
    </w:div>
    <w:div w:id="227616904">
      <w:marLeft w:val="0"/>
      <w:marRight w:val="0"/>
      <w:marTop w:val="0"/>
      <w:marBottom w:val="0"/>
      <w:divBdr>
        <w:top w:val="none" w:sz="0" w:space="0" w:color="auto"/>
        <w:left w:val="none" w:sz="0" w:space="0" w:color="auto"/>
        <w:bottom w:val="none" w:sz="0" w:space="0" w:color="auto"/>
        <w:right w:val="none" w:sz="0" w:space="0" w:color="auto"/>
      </w:divBdr>
    </w:div>
    <w:div w:id="227616906">
      <w:marLeft w:val="0"/>
      <w:marRight w:val="0"/>
      <w:marTop w:val="0"/>
      <w:marBottom w:val="0"/>
      <w:divBdr>
        <w:top w:val="none" w:sz="0" w:space="0" w:color="auto"/>
        <w:left w:val="none" w:sz="0" w:space="0" w:color="auto"/>
        <w:bottom w:val="none" w:sz="0" w:space="0" w:color="auto"/>
        <w:right w:val="none" w:sz="0" w:space="0" w:color="auto"/>
      </w:divBdr>
      <w:divsChild>
        <w:div w:id="227616894">
          <w:marLeft w:val="0"/>
          <w:marRight w:val="0"/>
          <w:marTop w:val="0"/>
          <w:marBottom w:val="0"/>
          <w:divBdr>
            <w:top w:val="none" w:sz="0" w:space="0" w:color="auto"/>
            <w:left w:val="none" w:sz="0" w:space="0" w:color="auto"/>
            <w:bottom w:val="none" w:sz="0" w:space="0" w:color="auto"/>
            <w:right w:val="none" w:sz="0" w:space="0" w:color="auto"/>
          </w:divBdr>
          <w:divsChild>
            <w:div w:id="227616873">
              <w:marLeft w:val="0"/>
              <w:marRight w:val="0"/>
              <w:marTop w:val="0"/>
              <w:marBottom w:val="0"/>
              <w:divBdr>
                <w:top w:val="none" w:sz="0" w:space="0" w:color="auto"/>
                <w:left w:val="none" w:sz="0" w:space="0" w:color="auto"/>
                <w:bottom w:val="none" w:sz="0" w:space="0" w:color="auto"/>
                <w:right w:val="none" w:sz="0" w:space="0" w:color="auto"/>
              </w:divBdr>
            </w:div>
            <w:div w:id="227616880">
              <w:marLeft w:val="0"/>
              <w:marRight w:val="0"/>
              <w:marTop w:val="0"/>
              <w:marBottom w:val="0"/>
              <w:divBdr>
                <w:top w:val="none" w:sz="0" w:space="0" w:color="auto"/>
                <w:left w:val="none" w:sz="0" w:space="0" w:color="auto"/>
                <w:bottom w:val="none" w:sz="0" w:space="0" w:color="auto"/>
                <w:right w:val="none" w:sz="0" w:space="0" w:color="auto"/>
              </w:divBdr>
            </w:div>
            <w:div w:id="22761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907">
      <w:marLeft w:val="0"/>
      <w:marRight w:val="0"/>
      <w:marTop w:val="0"/>
      <w:marBottom w:val="0"/>
      <w:divBdr>
        <w:top w:val="none" w:sz="0" w:space="0" w:color="auto"/>
        <w:left w:val="none" w:sz="0" w:space="0" w:color="auto"/>
        <w:bottom w:val="none" w:sz="0" w:space="0" w:color="auto"/>
        <w:right w:val="none" w:sz="0" w:space="0" w:color="auto"/>
      </w:divBdr>
    </w:div>
    <w:div w:id="227616908">
      <w:marLeft w:val="0"/>
      <w:marRight w:val="0"/>
      <w:marTop w:val="0"/>
      <w:marBottom w:val="0"/>
      <w:divBdr>
        <w:top w:val="none" w:sz="0" w:space="0" w:color="auto"/>
        <w:left w:val="none" w:sz="0" w:space="0" w:color="auto"/>
        <w:bottom w:val="none" w:sz="0" w:space="0" w:color="auto"/>
        <w:right w:val="none" w:sz="0" w:space="0" w:color="auto"/>
      </w:divBdr>
    </w:div>
    <w:div w:id="227616909">
      <w:marLeft w:val="0"/>
      <w:marRight w:val="0"/>
      <w:marTop w:val="0"/>
      <w:marBottom w:val="0"/>
      <w:divBdr>
        <w:top w:val="none" w:sz="0" w:space="0" w:color="auto"/>
        <w:left w:val="none" w:sz="0" w:space="0" w:color="auto"/>
        <w:bottom w:val="none" w:sz="0" w:space="0" w:color="auto"/>
        <w:right w:val="none" w:sz="0" w:space="0" w:color="auto"/>
      </w:divBdr>
    </w:div>
    <w:div w:id="227616910">
      <w:marLeft w:val="0"/>
      <w:marRight w:val="0"/>
      <w:marTop w:val="0"/>
      <w:marBottom w:val="0"/>
      <w:divBdr>
        <w:top w:val="none" w:sz="0" w:space="0" w:color="auto"/>
        <w:left w:val="none" w:sz="0" w:space="0" w:color="auto"/>
        <w:bottom w:val="none" w:sz="0" w:space="0" w:color="auto"/>
        <w:right w:val="none" w:sz="0" w:space="0" w:color="auto"/>
      </w:divBdr>
    </w:div>
    <w:div w:id="227616911">
      <w:marLeft w:val="0"/>
      <w:marRight w:val="0"/>
      <w:marTop w:val="0"/>
      <w:marBottom w:val="0"/>
      <w:divBdr>
        <w:top w:val="none" w:sz="0" w:space="0" w:color="auto"/>
        <w:left w:val="none" w:sz="0" w:space="0" w:color="auto"/>
        <w:bottom w:val="none" w:sz="0" w:space="0" w:color="auto"/>
        <w:right w:val="none" w:sz="0" w:space="0" w:color="auto"/>
      </w:divBdr>
    </w:div>
    <w:div w:id="227616912">
      <w:marLeft w:val="0"/>
      <w:marRight w:val="0"/>
      <w:marTop w:val="0"/>
      <w:marBottom w:val="0"/>
      <w:divBdr>
        <w:top w:val="none" w:sz="0" w:space="0" w:color="auto"/>
        <w:left w:val="none" w:sz="0" w:space="0" w:color="auto"/>
        <w:bottom w:val="none" w:sz="0" w:space="0" w:color="auto"/>
        <w:right w:val="none" w:sz="0" w:space="0" w:color="auto"/>
      </w:divBdr>
    </w:div>
    <w:div w:id="227616914">
      <w:marLeft w:val="0"/>
      <w:marRight w:val="0"/>
      <w:marTop w:val="0"/>
      <w:marBottom w:val="0"/>
      <w:divBdr>
        <w:top w:val="none" w:sz="0" w:space="0" w:color="auto"/>
        <w:left w:val="none" w:sz="0" w:space="0" w:color="auto"/>
        <w:bottom w:val="none" w:sz="0" w:space="0" w:color="auto"/>
        <w:right w:val="none" w:sz="0" w:space="0" w:color="auto"/>
      </w:divBdr>
    </w:div>
    <w:div w:id="227616916">
      <w:marLeft w:val="0"/>
      <w:marRight w:val="0"/>
      <w:marTop w:val="0"/>
      <w:marBottom w:val="0"/>
      <w:divBdr>
        <w:top w:val="none" w:sz="0" w:space="0" w:color="auto"/>
        <w:left w:val="none" w:sz="0" w:space="0" w:color="auto"/>
        <w:bottom w:val="none" w:sz="0" w:space="0" w:color="auto"/>
        <w:right w:val="none" w:sz="0" w:space="0" w:color="auto"/>
      </w:divBdr>
    </w:div>
    <w:div w:id="227616917">
      <w:marLeft w:val="0"/>
      <w:marRight w:val="0"/>
      <w:marTop w:val="0"/>
      <w:marBottom w:val="0"/>
      <w:divBdr>
        <w:top w:val="none" w:sz="0" w:space="0" w:color="auto"/>
        <w:left w:val="none" w:sz="0" w:space="0" w:color="auto"/>
        <w:bottom w:val="none" w:sz="0" w:space="0" w:color="auto"/>
        <w:right w:val="none" w:sz="0" w:space="0" w:color="auto"/>
      </w:divBdr>
    </w:div>
    <w:div w:id="227616918">
      <w:marLeft w:val="0"/>
      <w:marRight w:val="0"/>
      <w:marTop w:val="0"/>
      <w:marBottom w:val="0"/>
      <w:divBdr>
        <w:top w:val="none" w:sz="0" w:space="0" w:color="auto"/>
        <w:left w:val="none" w:sz="0" w:space="0" w:color="auto"/>
        <w:bottom w:val="none" w:sz="0" w:space="0" w:color="auto"/>
        <w:right w:val="none" w:sz="0" w:space="0" w:color="auto"/>
      </w:divBdr>
    </w:div>
    <w:div w:id="227616919">
      <w:marLeft w:val="0"/>
      <w:marRight w:val="0"/>
      <w:marTop w:val="0"/>
      <w:marBottom w:val="0"/>
      <w:divBdr>
        <w:top w:val="none" w:sz="0" w:space="0" w:color="auto"/>
        <w:left w:val="none" w:sz="0" w:space="0" w:color="auto"/>
        <w:bottom w:val="none" w:sz="0" w:space="0" w:color="auto"/>
        <w:right w:val="none" w:sz="0" w:space="0" w:color="auto"/>
      </w:divBdr>
    </w:div>
    <w:div w:id="227616922">
      <w:marLeft w:val="0"/>
      <w:marRight w:val="0"/>
      <w:marTop w:val="0"/>
      <w:marBottom w:val="0"/>
      <w:divBdr>
        <w:top w:val="none" w:sz="0" w:space="0" w:color="auto"/>
        <w:left w:val="none" w:sz="0" w:space="0" w:color="auto"/>
        <w:bottom w:val="none" w:sz="0" w:space="0" w:color="auto"/>
        <w:right w:val="none" w:sz="0" w:space="0" w:color="auto"/>
      </w:divBdr>
    </w:div>
    <w:div w:id="227616923">
      <w:marLeft w:val="0"/>
      <w:marRight w:val="0"/>
      <w:marTop w:val="0"/>
      <w:marBottom w:val="0"/>
      <w:divBdr>
        <w:top w:val="none" w:sz="0" w:space="0" w:color="auto"/>
        <w:left w:val="none" w:sz="0" w:space="0" w:color="auto"/>
        <w:bottom w:val="none" w:sz="0" w:space="0" w:color="auto"/>
        <w:right w:val="none" w:sz="0" w:space="0" w:color="auto"/>
      </w:divBdr>
    </w:div>
    <w:div w:id="227616924">
      <w:marLeft w:val="0"/>
      <w:marRight w:val="0"/>
      <w:marTop w:val="0"/>
      <w:marBottom w:val="0"/>
      <w:divBdr>
        <w:top w:val="none" w:sz="0" w:space="0" w:color="auto"/>
        <w:left w:val="none" w:sz="0" w:space="0" w:color="auto"/>
        <w:bottom w:val="none" w:sz="0" w:space="0" w:color="auto"/>
        <w:right w:val="none" w:sz="0" w:space="0" w:color="auto"/>
      </w:divBdr>
    </w:div>
    <w:div w:id="227616925">
      <w:marLeft w:val="0"/>
      <w:marRight w:val="0"/>
      <w:marTop w:val="0"/>
      <w:marBottom w:val="0"/>
      <w:divBdr>
        <w:top w:val="none" w:sz="0" w:space="0" w:color="auto"/>
        <w:left w:val="none" w:sz="0" w:space="0" w:color="auto"/>
        <w:bottom w:val="none" w:sz="0" w:space="0" w:color="auto"/>
        <w:right w:val="none" w:sz="0" w:space="0" w:color="auto"/>
      </w:divBdr>
    </w:div>
    <w:div w:id="227616926">
      <w:marLeft w:val="0"/>
      <w:marRight w:val="0"/>
      <w:marTop w:val="0"/>
      <w:marBottom w:val="0"/>
      <w:divBdr>
        <w:top w:val="none" w:sz="0" w:space="0" w:color="auto"/>
        <w:left w:val="none" w:sz="0" w:space="0" w:color="auto"/>
        <w:bottom w:val="none" w:sz="0" w:space="0" w:color="auto"/>
        <w:right w:val="none" w:sz="0" w:space="0" w:color="auto"/>
      </w:divBdr>
    </w:div>
    <w:div w:id="227616927">
      <w:marLeft w:val="0"/>
      <w:marRight w:val="0"/>
      <w:marTop w:val="0"/>
      <w:marBottom w:val="0"/>
      <w:divBdr>
        <w:top w:val="none" w:sz="0" w:space="0" w:color="auto"/>
        <w:left w:val="none" w:sz="0" w:space="0" w:color="auto"/>
        <w:bottom w:val="none" w:sz="0" w:space="0" w:color="auto"/>
        <w:right w:val="none" w:sz="0" w:space="0" w:color="auto"/>
      </w:divBdr>
    </w:div>
    <w:div w:id="227616928">
      <w:marLeft w:val="0"/>
      <w:marRight w:val="0"/>
      <w:marTop w:val="0"/>
      <w:marBottom w:val="0"/>
      <w:divBdr>
        <w:top w:val="none" w:sz="0" w:space="0" w:color="auto"/>
        <w:left w:val="none" w:sz="0" w:space="0" w:color="auto"/>
        <w:bottom w:val="none" w:sz="0" w:space="0" w:color="auto"/>
        <w:right w:val="none" w:sz="0" w:space="0" w:color="auto"/>
      </w:divBdr>
    </w:div>
    <w:div w:id="227616930">
      <w:marLeft w:val="0"/>
      <w:marRight w:val="0"/>
      <w:marTop w:val="0"/>
      <w:marBottom w:val="0"/>
      <w:divBdr>
        <w:top w:val="none" w:sz="0" w:space="0" w:color="auto"/>
        <w:left w:val="none" w:sz="0" w:space="0" w:color="auto"/>
        <w:bottom w:val="none" w:sz="0" w:space="0" w:color="auto"/>
        <w:right w:val="none" w:sz="0" w:space="0" w:color="auto"/>
      </w:divBdr>
    </w:div>
    <w:div w:id="227616931">
      <w:marLeft w:val="0"/>
      <w:marRight w:val="0"/>
      <w:marTop w:val="0"/>
      <w:marBottom w:val="0"/>
      <w:divBdr>
        <w:top w:val="none" w:sz="0" w:space="0" w:color="auto"/>
        <w:left w:val="none" w:sz="0" w:space="0" w:color="auto"/>
        <w:bottom w:val="none" w:sz="0" w:space="0" w:color="auto"/>
        <w:right w:val="none" w:sz="0" w:space="0" w:color="auto"/>
      </w:divBdr>
    </w:div>
    <w:div w:id="227616932">
      <w:marLeft w:val="0"/>
      <w:marRight w:val="0"/>
      <w:marTop w:val="0"/>
      <w:marBottom w:val="0"/>
      <w:divBdr>
        <w:top w:val="none" w:sz="0" w:space="0" w:color="auto"/>
        <w:left w:val="none" w:sz="0" w:space="0" w:color="auto"/>
        <w:bottom w:val="none" w:sz="0" w:space="0" w:color="auto"/>
        <w:right w:val="none" w:sz="0" w:space="0" w:color="auto"/>
      </w:divBdr>
    </w:div>
    <w:div w:id="227616933">
      <w:marLeft w:val="0"/>
      <w:marRight w:val="0"/>
      <w:marTop w:val="0"/>
      <w:marBottom w:val="0"/>
      <w:divBdr>
        <w:top w:val="none" w:sz="0" w:space="0" w:color="auto"/>
        <w:left w:val="none" w:sz="0" w:space="0" w:color="auto"/>
        <w:bottom w:val="none" w:sz="0" w:space="0" w:color="auto"/>
        <w:right w:val="none" w:sz="0" w:space="0" w:color="auto"/>
      </w:divBdr>
    </w:div>
    <w:div w:id="227616934">
      <w:marLeft w:val="0"/>
      <w:marRight w:val="0"/>
      <w:marTop w:val="0"/>
      <w:marBottom w:val="0"/>
      <w:divBdr>
        <w:top w:val="none" w:sz="0" w:space="0" w:color="auto"/>
        <w:left w:val="none" w:sz="0" w:space="0" w:color="auto"/>
        <w:bottom w:val="none" w:sz="0" w:space="0" w:color="auto"/>
        <w:right w:val="none" w:sz="0" w:space="0" w:color="auto"/>
      </w:divBdr>
    </w:div>
    <w:div w:id="227616935">
      <w:marLeft w:val="0"/>
      <w:marRight w:val="0"/>
      <w:marTop w:val="0"/>
      <w:marBottom w:val="0"/>
      <w:divBdr>
        <w:top w:val="none" w:sz="0" w:space="0" w:color="auto"/>
        <w:left w:val="none" w:sz="0" w:space="0" w:color="auto"/>
        <w:bottom w:val="none" w:sz="0" w:space="0" w:color="auto"/>
        <w:right w:val="none" w:sz="0" w:space="0" w:color="auto"/>
      </w:divBdr>
    </w:div>
    <w:div w:id="227616937">
      <w:marLeft w:val="0"/>
      <w:marRight w:val="0"/>
      <w:marTop w:val="0"/>
      <w:marBottom w:val="0"/>
      <w:divBdr>
        <w:top w:val="none" w:sz="0" w:space="0" w:color="auto"/>
        <w:left w:val="none" w:sz="0" w:space="0" w:color="auto"/>
        <w:bottom w:val="none" w:sz="0" w:space="0" w:color="auto"/>
        <w:right w:val="none" w:sz="0" w:space="0" w:color="auto"/>
      </w:divBdr>
    </w:div>
    <w:div w:id="227616938">
      <w:marLeft w:val="0"/>
      <w:marRight w:val="0"/>
      <w:marTop w:val="0"/>
      <w:marBottom w:val="0"/>
      <w:divBdr>
        <w:top w:val="none" w:sz="0" w:space="0" w:color="auto"/>
        <w:left w:val="none" w:sz="0" w:space="0" w:color="auto"/>
        <w:bottom w:val="none" w:sz="0" w:space="0" w:color="auto"/>
        <w:right w:val="none" w:sz="0" w:space="0" w:color="auto"/>
      </w:divBdr>
    </w:div>
    <w:div w:id="227616939">
      <w:marLeft w:val="0"/>
      <w:marRight w:val="0"/>
      <w:marTop w:val="0"/>
      <w:marBottom w:val="0"/>
      <w:divBdr>
        <w:top w:val="none" w:sz="0" w:space="0" w:color="auto"/>
        <w:left w:val="none" w:sz="0" w:space="0" w:color="auto"/>
        <w:bottom w:val="none" w:sz="0" w:space="0" w:color="auto"/>
        <w:right w:val="none" w:sz="0" w:space="0" w:color="auto"/>
      </w:divBdr>
    </w:div>
    <w:div w:id="227616940">
      <w:marLeft w:val="0"/>
      <w:marRight w:val="0"/>
      <w:marTop w:val="0"/>
      <w:marBottom w:val="0"/>
      <w:divBdr>
        <w:top w:val="none" w:sz="0" w:space="0" w:color="auto"/>
        <w:left w:val="none" w:sz="0" w:space="0" w:color="auto"/>
        <w:bottom w:val="none" w:sz="0" w:space="0" w:color="auto"/>
        <w:right w:val="none" w:sz="0" w:space="0" w:color="auto"/>
      </w:divBdr>
    </w:div>
    <w:div w:id="227616941">
      <w:marLeft w:val="0"/>
      <w:marRight w:val="0"/>
      <w:marTop w:val="0"/>
      <w:marBottom w:val="0"/>
      <w:divBdr>
        <w:top w:val="none" w:sz="0" w:space="0" w:color="auto"/>
        <w:left w:val="none" w:sz="0" w:space="0" w:color="auto"/>
        <w:bottom w:val="none" w:sz="0" w:space="0" w:color="auto"/>
        <w:right w:val="none" w:sz="0" w:space="0" w:color="auto"/>
      </w:divBdr>
    </w:div>
    <w:div w:id="227616942">
      <w:marLeft w:val="0"/>
      <w:marRight w:val="0"/>
      <w:marTop w:val="0"/>
      <w:marBottom w:val="0"/>
      <w:divBdr>
        <w:top w:val="none" w:sz="0" w:space="0" w:color="auto"/>
        <w:left w:val="none" w:sz="0" w:space="0" w:color="auto"/>
        <w:bottom w:val="none" w:sz="0" w:space="0" w:color="auto"/>
        <w:right w:val="none" w:sz="0" w:space="0" w:color="auto"/>
      </w:divBdr>
    </w:div>
    <w:div w:id="227616944">
      <w:marLeft w:val="0"/>
      <w:marRight w:val="0"/>
      <w:marTop w:val="0"/>
      <w:marBottom w:val="0"/>
      <w:divBdr>
        <w:top w:val="none" w:sz="0" w:space="0" w:color="auto"/>
        <w:left w:val="none" w:sz="0" w:space="0" w:color="auto"/>
        <w:bottom w:val="none" w:sz="0" w:space="0" w:color="auto"/>
        <w:right w:val="none" w:sz="0" w:space="0" w:color="auto"/>
      </w:divBdr>
    </w:div>
    <w:div w:id="227616945">
      <w:marLeft w:val="0"/>
      <w:marRight w:val="0"/>
      <w:marTop w:val="0"/>
      <w:marBottom w:val="0"/>
      <w:divBdr>
        <w:top w:val="none" w:sz="0" w:space="0" w:color="auto"/>
        <w:left w:val="none" w:sz="0" w:space="0" w:color="auto"/>
        <w:bottom w:val="none" w:sz="0" w:space="0" w:color="auto"/>
        <w:right w:val="none" w:sz="0" w:space="0" w:color="auto"/>
      </w:divBdr>
    </w:div>
    <w:div w:id="227616946">
      <w:marLeft w:val="0"/>
      <w:marRight w:val="0"/>
      <w:marTop w:val="0"/>
      <w:marBottom w:val="0"/>
      <w:divBdr>
        <w:top w:val="none" w:sz="0" w:space="0" w:color="auto"/>
        <w:left w:val="none" w:sz="0" w:space="0" w:color="auto"/>
        <w:bottom w:val="none" w:sz="0" w:space="0" w:color="auto"/>
        <w:right w:val="none" w:sz="0" w:space="0" w:color="auto"/>
      </w:divBdr>
      <w:divsChild>
        <w:div w:id="227616936">
          <w:marLeft w:val="187"/>
          <w:marRight w:val="0"/>
          <w:marTop w:val="86"/>
          <w:marBottom w:val="0"/>
          <w:divBdr>
            <w:top w:val="none" w:sz="0" w:space="0" w:color="auto"/>
            <w:left w:val="none" w:sz="0" w:space="0" w:color="auto"/>
            <w:bottom w:val="none" w:sz="0" w:space="0" w:color="auto"/>
            <w:right w:val="none" w:sz="0" w:space="0" w:color="auto"/>
          </w:divBdr>
        </w:div>
        <w:div w:id="227616943">
          <w:marLeft w:val="187"/>
          <w:marRight w:val="0"/>
          <w:marTop w:val="86"/>
          <w:marBottom w:val="0"/>
          <w:divBdr>
            <w:top w:val="none" w:sz="0" w:space="0" w:color="auto"/>
            <w:left w:val="none" w:sz="0" w:space="0" w:color="auto"/>
            <w:bottom w:val="none" w:sz="0" w:space="0" w:color="auto"/>
            <w:right w:val="none" w:sz="0" w:space="0" w:color="auto"/>
          </w:divBdr>
        </w:div>
        <w:div w:id="227616953">
          <w:marLeft w:val="187"/>
          <w:marRight w:val="0"/>
          <w:marTop w:val="86"/>
          <w:marBottom w:val="0"/>
          <w:divBdr>
            <w:top w:val="none" w:sz="0" w:space="0" w:color="auto"/>
            <w:left w:val="none" w:sz="0" w:space="0" w:color="auto"/>
            <w:bottom w:val="none" w:sz="0" w:space="0" w:color="auto"/>
            <w:right w:val="none" w:sz="0" w:space="0" w:color="auto"/>
          </w:divBdr>
        </w:div>
        <w:div w:id="227616965">
          <w:marLeft w:val="187"/>
          <w:marRight w:val="0"/>
          <w:marTop w:val="86"/>
          <w:marBottom w:val="0"/>
          <w:divBdr>
            <w:top w:val="none" w:sz="0" w:space="0" w:color="auto"/>
            <w:left w:val="none" w:sz="0" w:space="0" w:color="auto"/>
            <w:bottom w:val="none" w:sz="0" w:space="0" w:color="auto"/>
            <w:right w:val="none" w:sz="0" w:space="0" w:color="auto"/>
          </w:divBdr>
        </w:div>
        <w:div w:id="227616969">
          <w:marLeft w:val="187"/>
          <w:marRight w:val="0"/>
          <w:marTop w:val="86"/>
          <w:marBottom w:val="0"/>
          <w:divBdr>
            <w:top w:val="none" w:sz="0" w:space="0" w:color="auto"/>
            <w:left w:val="none" w:sz="0" w:space="0" w:color="auto"/>
            <w:bottom w:val="none" w:sz="0" w:space="0" w:color="auto"/>
            <w:right w:val="none" w:sz="0" w:space="0" w:color="auto"/>
          </w:divBdr>
        </w:div>
      </w:divsChild>
    </w:div>
    <w:div w:id="227616947">
      <w:marLeft w:val="0"/>
      <w:marRight w:val="0"/>
      <w:marTop w:val="0"/>
      <w:marBottom w:val="0"/>
      <w:divBdr>
        <w:top w:val="none" w:sz="0" w:space="0" w:color="auto"/>
        <w:left w:val="none" w:sz="0" w:space="0" w:color="auto"/>
        <w:bottom w:val="none" w:sz="0" w:space="0" w:color="auto"/>
        <w:right w:val="none" w:sz="0" w:space="0" w:color="auto"/>
      </w:divBdr>
      <w:divsChild>
        <w:div w:id="227616854">
          <w:marLeft w:val="187"/>
          <w:marRight w:val="0"/>
          <w:marTop w:val="86"/>
          <w:marBottom w:val="0"/>
          <w:divBdr>
            <w:top w:val="none" w:sz="0" w:space="0" w:color="auto"/>
            <w:left w:val="none" w:sz="0" w:space="0" w:color="auto"/>
            <w:bottom w:val="none" w:sz="0" w:space="0" w:color="auto"/>
            <w:right w:val="none" w:sz="0" w:space="0" w:color="auto"/>
          </w:divBdr>
        </w:div>
        <w:div w:id="227616920">
          <w:marLeft w:val="187"/>
          <w:marRight w:val="0"/>
          <w:marTop w:val="86"/>
          <w:marBottom w:val="0"/>
          <w:divBdr>
            <w:top w:val="none" w:sz="0" w:space="0" w:color="auto"/>
            <w:left w:val="none" w:sz="0" w:space="0" w:color="auto"/>
            <w:bottom w:val="none" w:sz="0" w:space="0" w:color="auto"/>
            <w:right w:val="none" w:sz="0" w:space="0" w:color="auto"/>
          </w:divBdr>
        </w:div>
        <w:div w:id="227616921">
          <w:marLeft w:val="187"/>
          <w:marRight w:val="0"/>
          <w:marTop w:val="86"/>
          <w:marBottom w:val="0"/>
          <w:divBdr>
            <w:top w:val="none" w:sz="0" w:space="0" w:color="auto"/>
            <w:left w:val="none" w:sz="0" w:space="0" w:color="auto"/>
            <w:bottom w:val="none" w:sz="0" w:space="0" w:color="auto"/>
            <w:right w:val="none" w:sz="0" w:space="0" w:color="auto"/>
          </w:divBdr>
        </w:div>
        <w:div w:id="227616929">
          <w:marLeft w:val="187"/>
          <w:marRight w:val="0"/>
          <w:marTop w:val="86"/>
          <w:marBottom w:val="0"/>
          <w:divBdr>
            <w:top w:val="none" w:sz="0" w:space="0" w:color="auto"/>
            <w:left w:val="none" w:sz="0" w:space="0" w:color="auto"/>
            <w:bottom w:val="none" w:sz="0" w:space="0" w:color="auto"/>
            <w:right w:val="none" w:sz="0" w:space="0" w:color="auto"/>
          </w:divBdr>
        </w:div>
        <w:div w:id="227616949">
          <w:marLeft w:val="187"/>
          <w:marRight w:val="0"/>
          <w:marTop w:val="86"/>
          <w:marBottom w:val="0"/>
          <w:divBdr>
            <w:top w:val="none" w:sz="0" w:space="0" w:color="auto"/>
            <w:left w:val="none" w:sz="0" w:space="0" w:color="auto"/>
            <w:bottom w:val="none" w:sz="0" w:space="0" w:color="auto"/>
            <w:right w:val="none" w:sz="0" w:space="0" w:color="auto"/>
          </w:divBdr>
        </w:div>
      </w:divsChild>
    </w:div>
    <w:div w:id="227616948">
      <w:marLeft w:val="0"/>
      <w:marRight w:val="0"/>
      <w:marTop w:val="0"/>
      <w:marBottom w:val="0"/>
      <w:divBdr>
        <w:top w:val="none" w:sz="0" w:space="0" w:color="auto"/>
        <w:left w:val="none" w:sz="0" w:space="0" w:color="auto"/>
        <w:bottom w:val="none" w:sz="0" w:space="0" w:color="auto"/>
        <w:right w:val="none" w:sz="0" w:space="0" w:color="auto"/>
      </w:divBdr>
    </w:div>
    <w:div w:id="227616950">
      <w:marLeft w:val="0"/>
      <w:marRight w:val="0"/>
      <w:marTop w:val="0"/>
      <w:marBottom w:val="0"/>
      <w:divBdr>
        <w:top w:val="none" w:sz="0" w:space="0" w:color="auto"/>
        <w:left w:val="none" w:sz="0" w:space="0" w:color="auto"/>
        <w:bottom w:val="none" w:sz="0" w:space="0" w:color="auto"/>
        <w:right w:val="none" w:sz="0" w:space="0" w:color="auto"/>
      </w:divBdr>
    </w:div>
    <w:div w:id="227616951">
      <w:marLeft w:val="0"/>
      <w:marRight w:val="0"/>
      <w:marTop w:val="0"/>
      <w:marBottom w:val="0"/>
      <w:divBdr>
        <w:top w:val="none" w:sz="0" w:space="0" w:color="auto"/>
        <w:left w:val="none" w:sz="0" w:space="0" w:color="auto"/>
        <w:bottom w:val="none" w:sz="0" w:space="0" w:color="auto"/>
        <w:right w:val="none" w:sz="0" w:space="0" w:color="auto"/>
      </w:divBdr>
    </w:div>
    <w:div w:id="227616952">
      <w:marLeft w:val="0"/>
      <w:marRight w:val="0"/>
      <w:marTop w:val="0"/>
      <w:marBottom w:val="0"/>
      <w:divBdr>
        <w:top w:val="none" w:sz="0" w:space="0" w:color="auto"/>
        <w:left w:val="none" w:sz="0" w:space="0" w:color="auto"/>
        <w:bottom w:val="none" w:sz="0" w:space="0" w:color="auto"/>
        <w:right w:val="none" w:sz="0" w:space="0" w:color="auto"/>
      </w:divBdr>
    </w:div>
    <w:div w:id="227616954">
      <w:marLeft w:val="0"/>
      <w:marRight w:val="0"/>
      <w:marTop w:val="0"/>
      <w:marBottom w:val="0"/>
      <w:divBdr>
        <w:top w:val="none" w:sz="0" w:space="0" w:color="auto"/>
        <w:left w:val="none" w:sz="0" w:space="0" w:color="auto"/>
        <w:bottom w:val="none" w:sz="0" w:space="0" w:color="auto"/>
        <w:right w:val="none" w:sz="0" w:space="0" w:color="auto"/>
      </w:divBdr>
    </w:div>
    <w:div w:id="227616955">
      <w:marLeft w:val="0"/>
      <w:marRight w:val="0"/>
      <w:marTop w:val="0"/>
      <w:marBottom w:val="0"/>
      <w:divBdr>
        <w:top w:val="none" w:sz="0" w:space="0" w:color="auto"/>
        <w:left w:val="none" w:sz="0" w:space="0" w:color="auto"/>
        <w:bottom w:val="none" w:sz="0" w:space="0" w:color="auto"/>
        <w:right w:val="none" w:sz="0" w:space="0" w:color="auto"/>
      </w:divBdr>
    </w:div>
    <w:div w:id="227616956">
      <w:marLeft w:val="0"/>
      <w:marRight w:val="0"/>
      <w:marTop w:val="0"/>
      <w:marBottom w:val="0"/>
      <w:divBdr>
        <w:top w:val="none" w:sz="0" w:space="0" w:color="auto"/>
        <w:left w:val="none" w:sz="0" w:space="0" w:color="auto"/>
        <w:bottom w:val="none" w:sz="0" w:space="0" w:color="auto"/>
        <w:right w:val="none" w:sz="0" w:space="0" w:color="auto"/>
      </w:divBdr>
    </w:div>
    <w:div w:id="227616957">
      <w:marLeft w:val="0"/>
      <w:marRight w:val="0"/>
      <w:marTop w:val="0"/>
      <w:marBottom w:val="0"/>
      <w:divBdr>
        <w:top w:val="none" w:sz="0" w:space="0" w:color="auto"/>
        <w:left w:val="none" w:sz="0" w:space="0" w:color="auto"/>
        <w:bottom w:val="none" w:sz="0" w:space="0" w:color="auto"/>
        <w:right w:val="none" w:sz="0" w:space="0" w:color="auto"/>
      </w:divBdr>
    </w:div>
    <w:div w:id="227616958">
      <w:marLeft w:val="0"/>
      <w:marRight w:val="0"/>
      <w:marTop w:val="0"/>
      <w:marBottom w:val="0"/>
      <w:divBdr>
        <w:top w:val="none" w:sz="0" w:space="0" w:color="auto"/>
        <w:left w:val="none" w:sz="0" w:space="0" w:color="auto"/>
        <w:bottom w:val="none" w:sz="0" w:space="0" w:color="auto"/>
        <w:right w:val="none" w:sz="0" w:space="0" w:color="auto"/>
      </w:divBdr>
    </w:div>
    <w:div w:id="227616959">
      <w:marLeft w:val="0"/>
      <w:marRight w:val="0"/>
      <w:marTop w:val="0"/>
      <w:marBottom w:val="0"/>
      <w:divBdr>
        <w:top w:val="none" w:sz="0" w:space="0" w:color="auto"/>
        <w:left w:val="none" w:sz="0" w:space="0" w:color="auto"/>
        <w:bottom w:val="none" w:sz="0" w:space="0" w:color="auto"/>
        <w:right w:val="none" w:sz="0" w:space="0" w:color="auto"/>
      </w:divBdr>
    </w:div>
    <w:div w:id="227616960">
      <w:marLeft w:val="0"/>
      <w:marRight w:val="0"/>
      <w:marTop w:val="0"/>
      <w:marBottom w:val="0"/>
      <w:divBdr>
        <w:top w:val="none" w:sz="0" w:space="0" w:color="auto"/>
        <w:left w:val="none" w:sz="0" w:space="0" w:color="auto"/>
        <w:bottom w:val="none" w:sz="0" w:space="0" w:color="auto"/>
        <w:right w:val="none" w:sz="0" w:space="0" w:color="auto"/>
      </w:divBdr>
    </w:div>
    <w:div w:id="227616961">
      <w:marLeft w:val="0"/>
      <w:marRight w:val="0"/>
      <w:marTop w:val="0"/>
      <w:marBottom w:val="0"/>
      <w:divBdr>
        <w:top w:val="none" w:sz="0" w:space="0" w:color="auto"/>
        <w:left w:val="none" w:sz="0" w:space="0" w:color="auto"/>
        <w:bottom w:val="none" w:sz="0" w:space="0" w:color="auto"/>
        <w:right w:val="none" w:sz="0" w:space="0" w:color="auto"/>
      </w:divBdr>
    </w:div>
    <w:div w:id="227616962">
      <w:marLeft w:val="0"/>
      <w:marRight w:val="0"/>
      <w:marTop w:val="0"/>
      <w:marBottom w:val="0"/>
      <w:divBdr>
        <w:top w:val="none" w:sz="0" w:space="0" w:color="auto"/>
        <w:left w:val="none" w:sz="0" w:space="0" w:color="auto"/>
        <w:bottom w:val="none" w:sz="0" w:space="0" w:color="auto"/>
        <w:right w:val="none" w:sz="0" w:space="0" w:color="auto"/>
      </w:divBdr>
    </w:div>
    <w:div w:id="227616963">
      <w:marLeft w:val="0"/>
      <w:marRight w:val="0"/>
      <w:marTop w:val="0"/>
      <w:marBottom w:val="0"/>
      <w:divBdr>
        <w:top w:val="none" w:sz="0" w:space="0" w:color="auto"/>
        <w:left w:val="none" w:sz="0" w:space="0" w:color="auto"/>
        <w:bottom w:val="none" w:sz="0" w:space="0" w:color="auto"/>
        <w:right w:val="none" w:sz="0" w:space="0" w:color="auto"/>
      </w:divBdr>
    </w:div>
    <w:div w:id="227616964">
      <w:marLeft w:val="0"/>
      <w:marRight w:val="0"/>
      <w:marTop w:val="0"/>
      <w:marBottom w:val="0"/>
      <w:divBdr>
        <w:top w:val="none" w:sz="0" w:space="0" w:color="auto"/>
        <w:left w:val="none" w:sz="0" w:space="0" w:color="auto"/>
        <w:bottom w:val="none" w:sz="0" w:space="0" w:color="auto"/>
        <w:right w:val="none" w:sz="0" w:space="0" w:color="auto"/>
      </w:divBdr>
    </w:div>
    <w:div w:id="227616966">
      <w:marLeft w:val="0"/>
      <w:marRight w:val="0"/>
      <w:marTop w:val="0"/>
      <w:marBottom w:val="0"/>
      <w:divBdr>
        <w:top w:val="none" w:sz="0" w:space="0" w:color="auto"/>
        <w:left w:val="none" w:sz="0" w:space="0" w:color="auto"/>
        <w:bottom w:val="none" w:sz="0" w:space="0" w:color="auto"/>
        <w:right w:val="none" w:sz="0" w:space="0" w:color="auto"/>
      </w:divBdr>
    </w:div>
    <w:div w:id="227616967">
      <w:marLeft w:val="0"/>
      <w:marRight w:val="0"/>
      <w:marTop w:val="0"/>
      <w:marBottom w:val="0"/>
      <w:divBdr>
        <w:top w:val="none" w:sz="0" w:space="0" w:color="auto"/>
        <w:left w:val="none" w:sz="0" w:space="0" w:color="auto"/>
        <w:bottom w:val="none" w:sz="0" w:space="0" w:color="auto"/>
        <w:right w:val="none" w:sz="0" w:space="0" w:color="auto"/>
      </w:divBdr>
    </w:div>
    <w:div w:id="227616968">
      <w:marLeft w:val="0"/>
      <w:marRight w:val="0"/>
      <w:marTop w:val="0"/>
      <w:marBottom w:val="0"/>
      <w:divBdr>
        <w:top w:val="none" w:sz="0" w:space="0" w:color="auto"/>
        <w:left w:val="none" w:sz="0" w:space="0" w:color="auto"/>
        <w:bottom w:val="none" w:sz="0" w:space="0" w:color="auto"/>
        <w:right w:val="none" w:sz="0" w:space="0" w:color="auto"/>
      </w:divBdr>
    </w:div>
    <w:div w:id="227616970">
      <w:marLeft w:val="0"/>
      <w:marRight w:val="0"/>
      <w:marTop w:val="0"/>
      <w:marBottom w:val="0"/>
      <w:divBdr>
        <w:top w:val="none" w:sz="0" w:space="0" w:color="auto"/>
        <w:left w:val="none" w:sz="0" w:space="0" w:color="auto"/>
        <w:bottom w:val="none" w:sz="0" w:space="0" w:color="auto"/>
        <w:right w:val="none" w:sz="0" w:space="0" w:color="auto"/>
      </w:divBdr>
    </w:div>
    <w:div w:id="227616971">
      <w:marLeft w:val="0"/>
      <w:marRight w:val="0"/>
      <w:marTop w:val="0"/>
      <w:marBottom w:val="0"/>
      <w:divBdr>
        <w:top w:val="none" w:sz="0" w:space="0" w:color="auto"/>
        <w:left w:val="none" w:sz="0" w:space="0" w:color="auto"/>
        <w:bottom w:val="none" w:sz="0" w:space="0" w:color="auto"/>
        <w:right w:val="none" w:sz="0" w:space="0" w:color="auto"/>
      </w:divBdr>
    </w:div>
    <w:div w:id="227616972">
      <w:marLeft w:val="0"/>
      <w:marRight w:val="0"/>
      <w:marTop w:val="0"/>
      <w:marBottom w:val="0"/>
      <w:divBdr>
        <w:top w:val="none" w:sz="0" w:space="0" w:color="auto"/>
        <w:left w:val="none" w:sz="0" w:space="0" w:color="auto"/>
        <w:bottom w:val="none" w:sz="0" w:space="0" w:color="auto"/>
        <w:right w:val="none" w:sz="0" w:space="0" w:color="auto"/>
      </w:divBdr>
    </w:div>
    <w:div w:id="227616973">
      <w:marLeft w:val="0"/>
      <w:marRight w:val="0"/>
      <w:marTop w:val="0"/>
      <w:marBottom w:val="0"/>
      <w:divBdr>
        <w:top w:val="none" w:sz="0" w:space="0" w:color="auto"/>
        <w:left w:val="none" w:sz="0" w:space="0" w:color="auto"/>
        <w:bottom w:val="none" w:sz="0" w:space="0" w:color="auto"/>
        <w:right w:val="none" w:sz="0" w:space="0" w:color="auto"/>
      </w:divBdr>
    </w:div>
    <w:div w:id="227616974">
      <w:marLeft w:val="0"/>
      <w:marRight w:val="0"/>
      <w:marTop w:val="0"/>
      <w:marBottom w:val="0"/>
      <w:divBdr>
        <w:top w:val="none" w:sz="0" w:space="0" w:color="auto"/>
        <w:left w:val="none" w:sz="0" w:space="0" w:color="auto"/>
        <w:bottom w:val="none" w:sz="0" w:space="0" w:color="auto"/>
        <w:right w:val="none" w:sz="0" w:space="0" w:color="auto"/>
      </w:divBdr>
    </w:div>
    <w:div w:id="227616975">
      <w:marLeft w:val="0"/>
      <w:marRight w:val="0"/>
      <w:marTop w:val="0"/>
      <w:marBottom w:val="0"/>
      <w:divBdr>
        <w:top w:val="none" w:sz="0" w:space="0" w:color="auto"/>
        <w:left w:val="none" w:sz="0" w:space="0" w:color="auto"/>
        <w:bottom w:val="none" w:sz="0" w:space="0" w:color="auto"/>
        <w:right w:val="none" w:sz="0" w:space="0" w:color="auto"/>
      </w:divBdr>
    </w:div>
    <w:div w:id="227616976">
      <w:marLeft w:val="0"/>
      <w:marRight w:val="0"/>
      <w:marTop w:val="0"/>
      <w:marBottom w:val="0"/>
      <w:divBdr>
        <w:top w:val="none" w:sz="0" w:space="0" w:color="auto"/>
        <w:left w:val="none" w:sz="0" w:space="0" w:color="auto"/>
        <w:bottom w:val="none" w:sz="0" w:space="0" w:color="auto"/>
        <w:right w:val="none" w:sz="0" w:space="0" w:color="auto"/>
      </w:divBdr>
    </w:div>
    <w:div w:id="227616977">
      <w:marLeft w:val="0"/>
      <w:marRight w:val="0"/>
      <w:marTop w:val="0"/>
      <w:marBottom w:val="0"/>
      <w:divBdr>
        <w:top w:val="none" w:sz="0" w:space="0" w:color="auto"/>
        <w:left w:val="none" w:sz="0" w:space="0" w:color="auto"/>
        <w:bottom w:val="none" w:sz="0" w:space="0" w:color="auto"/>
        <w:right w:val="none" w:sz="0" w:space="0" w:color="auto"/>
      </w:divBdr>
    </w:div>
    <w:div w:id="227616978">
      <w:marLeft w:val="0"/>
      <w:marRight w:val="0"/>
      <w:marTop w:val="0"/>
      <w:marBottom w:val="0"/>
      <w:divBdr>
        <w:top w:val="none" w:sz="0" w:space="0" w:color="auto"/>
        <w:left w:val="none" w:sz="0" w:space="0" w:color="auto"/>
        <w:bottom w:val="none" w:sz="0" w:space="0" w:color="auto"/>
        <w:right w:val="none" w:sz="0" w:space="0" w:color="auto"/>
      </w:divBdr>
    </w:div>
    <w:div w:id="227616979">
      <w:marLeft w:val="0"/>
      <w:marRight w:val="0"/>
      <w:marTop w:val="0"/>
      <w:marBottom w:val="0"/>
      <w:divBdr>
        <w:top w:val="none" w:sz="0" w:space="0" w:color="auto"/>
        <w:left w:val="none" w:sz="0" w:space="0" w:color="auto"/>
        <w:bottom w:val="none" w:sz="0" w:space="0" w:color="auto"/>
        <w:right w:val="none" w:sz="0" w:space="0" w:color="auto"/>
      </w:divBdr>
    </w:div>
    <w:div w:id="227616980">
      <w:marLeft w:val="0"/>
      <w:marRight w:val="0"/>
      <w:marTop w:val="0"/>
      <w:marBottom w:val="0"/>
      <w:divBdr>
        <w:top w:val="none" w:sz="0" w:space="0" w:color="auto"/>
        <w:left w:val="none" w:sz="0" w:space="0" w:color="auto"/>
        <w:bottom w:val="none" w:sz="0" w:space="0" w:color="auto"/>
        <w:right w:val="none" w:sz="0" w:space="0" w:color="auto"/>
      </w:divBdr>
    </w:div>
    <w:div w:id="227616981">
      <w:marLeft w:val="0"/>
      <w:marRight w:val="0"/>
      <w:marTop w:val="0"/>
      <w:marBottom w:val="0"/>
      <w:divBdr>
        <w:top w:val="none" w:sz="0" w:space="0" w:color="auto"/>
        <w:left w:val="none" w:sz="0" w:space="0" w:color="auto"/>
        <w:bottom w:val="none" w:sz="0" w:space="0" w:color="auto"/>
        <w:right w:val="none" w:sz="0" w:space="0" w:color="auto"/>
      </w:divBdr>
    </w:div>
    <w:div w:id="227616982">
      <w:marLeft w:val="0"/>
      <w:marRight w:val="0"/>
      <w:marTop w:val="0"/>
      <w:marBottom w:val="0"/>
      <w:divBdr>
        <w:top w:val="none" w:sz="0" w:space="0" w:color="auto"/>
        <w:left w:val="none" w:sz="0" w:space="0" w:color="auto"/>
        <w:bottom w:val="none" w:sz="0" w:space="0" w:color="auto"/>
        <w:right w:val="none" w:sz="0" w:space="0" w:color="auto"/>
      </w:divBdr>
    </w:div>
    <w:div w:id="227616983">
      <w:marLeft w:val="0"/>
      <w:marRight w:val="0"/>
      <w:marTop w:val="0"/>
      <w:marBottom w:val="0"/>
      <w:divBdr>
        <w:top w:val="none" w:sz="0" w:space="0" w:color="auto"/>
        <w:left w:val="none" w:sz="0" w:space="0" w:color="auto"/>
        <w:bottom w:val="none" w:sz="0" w:space="0" w:color="auto"/>
        <w:right w:val="none" w:sz="0" w:space="0" w:color="auto"/>
      </w:divBdr>
    </w:div>
    <w:div w:id="227616984">
      <w:marLeft w:val="0"/>
      <w:marRight w:val="0"/>
      <w:marTop w:val="0"/>
      <w:marBottom w:val="0"/>
      <w:divBdr>
        <w:top w:val="none" w:sz="0" w:space="0" w:color="auto"/>
        <w:left w:val="none" w:sz="0" w:space="0" w:color="auto"/>
        <w:bottom w:val="none" w:sz="0" w:space="0" w:color="auto"/>
        <w:right w:val="none" w:sz="0" w:space="0" w:color="auto"/>
      </w:divBdr>
    </w:div>
    <w:div w:id="227616985">
      <w:marLeft w:val="0"/>
      <w:marRight w:val="0"/>
      <w:marTop w:val="0"/>
      <w:marBottom w:val="0"/>
      <w:divBdr>
        <w:top w:val="none" w:sz="0" w:space="0" w:color="auto"/>
        <w:left w:val="none" w:sz="0" w:space="0" w:color="auto"/>
        <w:bottom w:val="none" w:sz="0" w:space="0" w:color="auto"/>
        <w:right w:val="none" w:sz="0" w:space="0" w:color="auto"/>
      </w:divBdr>
    </w:div>
    <w:div w:id="227616986">
      <w:marLeft w:val="0"/>
      <w:marRight w:val="0"/>
      <w:marTop w:val="0"/>
      <w:marBottom w:val="0"/>
      <w:divBdr>
        <w:top w:val="none" w:sz="0" w:space="0" w:color="auto"/>
        <w:left w:val="none" w:sz="0" w:space="0" w:color="auto"/>
        <w:bottom w:val="none" w:sz="0" w:space="0" w:color="auto"/>
        <w:right w:val="none" w:sz="0" w:space="0" w:color="auto"/>
      </w:divBdr>
    </w:div>
    <w:div w:id="227616987">
      <w:marLeft w:val="0"/>
      <w:marRight w:val="0"/>
      <w:marTop w:val="0"/>
      <w:marBottom w:val="0"/>
      <w:divBdr>
        <w:top w:val="none" w:sz="0" w:space="0" w:color="auto"/>
        <w:left w:val="none" w:sz="0" w:space="0" w:color="auto"/>
        <w:bottom w:val="none" w:sz="0" w:space="0" w:color="auto"/>
        <w:right w:val="none" w:sz="0" w:space="0" w:color="auto"/>
      </w:divBdr>
    </w:div>
    <w:div w:id="227616988">
      <w:marLeft w:val="0"/>
      <w:marRight w:val="0"/>
      <w:marTop w:val="0"/>
      <w:marBottom w:val="0"/>
      <w:divBdr>
        <w:top w:val="none" w:sz="0" w:space="0" w:color="auto"/>
        <w:left w:val="none" w:sz="0" w:space="0" w:color="auto"/>
        <w:bottom w:val="none" w:sz="0" w:space="0" w:color="auto"/>
        <w:right w:val="none" w:sz="0" w:space="0" w:color="auto"/>
      </w:divBdr>
    </w:div>
    <w:div w:id="227616989">
      <w:marLeft w:val="0"/>
      <w:marRight w:val="0"/>
      <w:marTop w:val="0"/>
      <w:marBottom w:val="0"/>
      <w:divBdr>
        <w:top w:val="none" w:sz="0" w:space="0" w:color="auto"/>
        <w:left w:val="none" w:sz="0" w:space="0" w:color="auto"/>
        <w:bottom w:val="none" w:sz="0" w:space="0" w:color="auto"/>
        <w:right w:val="none" w:sz="0" w:space="0" w:color="auto"/>
      </w:divBdr>
    </w:div>
    <w:div w:id="227616990">
      <w:marLeft w:val="0"/>
      <w:marRight w:val="0"/>
      <w:marTop w:val="0"/>
      <w:marBottom w:val="0"/>
      <w:divBdr>
        <w:top w:val="none" w:sz="0" w:space="0" w:color="auto"/>
        <w:left w:val="none" w:sz="0" w:space="0" w:color="auto"/>
        <w:bottom w:val="none" w:sz="0" w:space="0" w:color="auto"/>
        <w:right w:val="none" w:sz="0" w:space="0" w:color="auto"/>
      </w:divBdr>
    </w:div>
    <w:div w:id="227616991">
      <w:marLeft w:val="0"/>
      <w:marRight w:val="0"/>
      <w:marTop w:val="0"/>
      <w:marBottom w:val="0"/>
      <w:divBdr>
        <w:top w:val="none" w:sz="0" w:space="0" w:color="auto"/>
        <w:left w:val="none" w:sz="0" w:space="0" w:color="auto"/>
        <w:bottom w:val="none" w:sz="0" w:space="0" w:color="auto"/>
        <w:right w:val="none" w:sz="0" w:space="0" w:color="auto"/>
      </w:divBdr>
    </w:div>
    <w:div w:id="227616992">
      <w:marLeft w:val="0"/>
      <w:marRight w:val="0"/>
      <w:marTop w:val="0"/>
      <w:marBottom w:val="0"/>
      <w:divBdr>
        <w:top w:val="none" w:sz="0" w:space="0" w:color="auto"/>
        <w:left w:val="none" w:sz="0" w:space="0" w:color="auto"/>
        <w:bottom w:val="none" w:sz="0" w:space="0" w:color="auto"/>
        <w:right w:val="none" w:sz="0" w:space="0" w:color="auto"/>
      </w:divBdr>
    </w:div>
    <w:div w:id="227616993">
      <w:marLeft w:val="0"/>
      <w:marRight w:val="0"/>
      <w:marTop w:val="0"/>
      <w:marBottom w:val="0"/>
      <w:divBdr>
        <w:top w:val="none" w:sz="0" w:space="0" w:color="auto"/>
        <w:left w:val="none" w:sz="0" w:space="0" w:color="auto"/>
        <w:bottom w:val="none" w:sz="0" w:space="0" w:color="auto"/>
        <w:right w:val="none" w:sz="0" w:space="0" w:color="auto"/>
      </w:divBdr>
    </w:div>
    <w:div w:id="227616994">
      <w:marLeft w:val="0"/>
      <w:marRight w:val="0"/>
      <w:marTop w:val="0"/>
      <w:marBottom w:val="0"/>
      <w:divBdr>
        <w:top w:val="none" w:sz="0" w:space="0" w:color="auto"/>
        <w:left w:val="none" w:sz="0" w:space="0" w:color="auto"/>
        <w:bottom w:val="none" w:sz="0" w:space="0" w:color="auto"/>
        <w:right w:val="none" w:sz="0" w:space="0" w:color="auto"/>
      </w:divBdr>
    </w:div>
    <w:div w:id="227616995">
      <w:marLeft w:val="0"/>
      <w:marRight w:val="0"/>
      <w:marTop w:val="0"/>
      <w:marBottom w:val="0"/>
      <w:divBdr>
        <w:top w:val="none" w:sz="0" w:space="0" w:color="auto"/>
        <w:left w:val="none" w:sz="0" w:space="0" w:color="auto"/>
        <w:bottom w:val="none" w:sz="0" w:space="0" w:color="auto"/>
        <w:right w:val="none" w:sz="0" w:space="0" w:color="auto"/>
      </w:divBdr>
    </w:div>
    <w:div w:id="227616996">
      <w:marLeft w:val="0"/>
      <w:marRight w:val="0"/>
      <w:marTop w:val="0"/>
      <w:marBottom w:val="0"/>
      <w:divBdr>
        <w:top w:val="none" w:sz="0" w:space="0" w:color="auto"/>
        <w:left w:val="none" w:sz="0" w:space="0" w:color="auto"/>
        <w:bottom w:val="none" w:sz="0" w:space="0" w:color="auto"/>
        <w:right w:val="none" w:sz="0" w:space="0" w:color="auto"/>
      </w:divBdr>
    </w:div>
    <w:div w:id="227616997">
      <w:marLeft w:val="0"/>
      <w:marRight w:val="0"/>
      <w:marTop w:val="0"/>
      <w:marBottom w:val="0"/>
      <w:divBdr>
        <w:top w:val="none" w:sz="0" w:space="0" w:color="auto"/>
        <w:left w:val="none" w:sz="0" w:space="0" w:color="auto"/>
        <w:bottom w:val="none" w:sz="0" w:space="0" w:color="auto"/>
        <w:right w:val="none" w:sz="0" w:space="0" w:color="auto"/>
      </w:divBdr>
    </w:div>
    <w:div w:id="227616998">
      <w:marLeft w:val="0"/>
      <w:marRight w:val="0"/>
      <w:marTop w:val="0"/>
      <w:marBottom w:val="0"/>
      <w:divBdr>
        <w:top w:val="none" w:sz="0" w:space="0" w:color="auto"/>
        <w:left w:val="none" w:sz="0" w:space="0" w:color="auto"/>
        <w:bottom w:val="none" w:sz="0" w:space="0" w:color="auto"/>
        <w:right w:val="none" w:sz="0" w:space="0" w:color="auto"/>
      </w:divBdr>
    </w:div>
    <w:div w:id="227616999">
      <w:marLeft w:val="0"/>
      <w:marRight w:val="0"/>
      <w:marTop w:val="0"/>
      <w:marBottom w:val="0"/>
      <w:divBdr>
        <w:top w:val="none" w:sz="0" w:space="0" w:color="auto"/>
        <w:left w:val="none" w:sz="0" w:space="0" w:color="auto"/>
        <w:bottom w:val="none" w:sz="0" w:space="0" w:color="auto"/>
        <w:right w:val="none" w:sz="0" w:space="0" w:color="auto"/>
      </w:divBdr>
    </w:div>
    <w:div w:id="244071725">
      <w:bodyDiv w:val="1"/>
      <w:marLeft w:val="0"/>
      <w:marRight w:val="0"/>
      <w:marTop w:val="0"/>
      <w:marBottom w:val="0"/>
      <w:divBdr>
        <w:top w:val="none" w:sz="0" w:space="0" w:color="auto"/>
        <w:left w:val="none" w:sz="0" w:space="0" w:color="auto"/>
        <w:bottom w:val="none" w:sz="0" w:space="0" w:color="auto"/>
        <w:right w:val="none" w:sz="0" w:space="0" w:color="auto"/>
      </w:divBdr>
    </w:div>
    <w:div w:id="269823604">
      <w:bodyDiv w:val="1"/>
      <w:marLeft w:val="0"/>
      <w:marRight w:val="0"/>
      <w:marTop w:val="0"/>
      <w:marBottom w:val="0"/>
      <w:divBdr>
        <w:top w:val="none" w:sz="0" w:space="0" w:color="auto"/>
        <w:left w:val="none" w:sz="0" w:space="0" w:color="auto"/>
        <w:bottom w:val="none" w:sz="0" w:space="0" w:color="auto"/>
        <w:right w:val="none" w:sz="0" w:space="0" w:color="auto"/>
      </w:divBdr>
      <w:divsChild>
        <w:div w:id="136380928">
          <w:marLeft w:val="2160"/>
          <w:marRight w:val="0"/>
          <w:marTop w:val="0"/>
          <w:marBottom w:val="180"/>
          <w:divBdr>
            <w:top w:val="none" w:sz="0" w:space="0" w:color="auto"/>
            <w:left w:val="none" w:sz="0" w:space="0" w:color="auto"/>
            <w:bottom w:val="none" w:sz="0" w:space="0" w:color="auto"/>
            <w:right w:val="none" w:sz="0" w:space="0" w:color="auto"/>
          </w:divBdr>
        </w:div>
        <w:div w:id="1247812173">
          <w:marLeft w:val="2160"/>
          <w:marRight w:val="0"/>
          <w:marTop w:val="0"/>
          <w:marBottom w:val="180"/>
          <w:divBdr>
            <w:top w:val="none" w:sz="0" w:space="0" w:color="auto"/>
            <w:left w:val="none" w:sz="0" w:space="0" w:color="auto"/>
            <w:bottom w:val="none" w:sz="0" w:space="0" w:color="auto"/>
            <w:right w:val="none" w:sz="0" w:space="0" w:color="auto"/>
          </w:divBdr>
        </w:div>
        <w:div w:id="1253516784">
          <w:marLeft w:val="2160"/>
          <w:marRight w:val="0"/>
          <w:marTop w:val="0"/>
          <w:marBottom w:val="180"/>
          <w:divBdr>
            <w:top w:val="none" w:sz="0" w:space="0" w:color="auto"/>
            <w:left w:val="none" w:sz="0" w:space="0" w:color="auto"/>
            <w:bottom w:val="none" w:sz="0" w:space="0" w:color="auto"/>
            <w:right w:val="none" w:sz="0" w:space="0" w:color="auto"/>
          </w:divBdr>
        </w:div>
        <w:div w:id="1292782090">
          <w:marLeft w:val="2160"/>
          <w:marRight w:val="0"/>
          <w:marTop w:val="0"/>
          <w:marBottom w:val="180"/>
          <w:divBdr>
            <w:top w:val="none" w:sz="0" w:space="0" w:color="auto"/>
            <w:left w:val="none" w:sz="0" w:space="0" w:color="auto"/>
            <w:bottom w:val="none" w:sz="0" w:space="0" w:color="auto"/>
            <w:right w:val="none" w:sz="0" w:space="0" w:color="auto"/>
          </w:divBdr>
        </w:div>
        <w:div w:id="1843616742">
          <w:marLeft w:val="2160"/>
          <w:marRight w:val="0"/>
          <w:marTop w:val="0"/>
          <w:marBottom w:val="180"/>
          <w:divBdr>
            <w:top w:val="none" w:sz="0" w:space="0" w:color="auto"/>
            <w:left w:val="none" w:sz="0" w:space="0" w:color="auto"/>
            <w:bottom w:val="none" w:sz="0" w:space="0" w:color="auto"/>
            <w:right w:val="none" w:sz="0" w:space="0" w:color="auto"/>
          </w:divBdr>
        </w:div>
      </w:divsChild>
    </w:div>
    <w:div w:id="316879044">
      <w:bodyDiv w:val="1"/>
      <w:marLeft w:val="0"/>
      <w:marRight w:val="0"/>
      <w:marTop w:val="0"/>
      <w:marBottom w:val="0"/>
      <w:divBdr>
        <w:top w:val="none" w:sz="0" w:space="0" w:color="auto"/>
        <w:left w:val="none" w:sz="0" w:space="0" w:color="auto"/>
        <w:bottom w:val="none" w:sz="0" w:space="0" w:color="auto"/>
        <w:right w:val="none" w:sz="0" w:space="0" w:color="auto"/>
      </w:divBdr>
    </w:div>
    <w:div w:id="376777829">
      <w:bodyDiv w:val="1"/>
      <w:marLeft w:val="0"/>
      <w:marRight w:val="0"/>
      <w:marTop w:val="0"/>
      <w:marBottom w:val="0"/>
      <w:divBdr>
        <w:top w:val="none" w:sz="0" w:space="0" w:color="auto"/>
        <w:left w:val="none" w:sz="0" w:space="0" w:color="auto"/>
        <w:bottom w:val="none" w:sz="0" w:space="0" w:color="auto"/>
        <w:right w:val="none" w:sz="0" w:space="0" w:color="auto"/>
      </w:divBdr>
      <w:divsChild>
        <w:div w:id="304706215">
          <w:marLeft w:val="893"/>
          <w:marRight w:val="0"/>
          <w:marTop w:val="0"/>
          <w:marBottom w:val="0"/>
          <w:divBdr>
            <w:top w:val="none" w:sz="0" w:space="0" w:color="auto"/>
            <w:left w:val="none" w:sz="0" w:space="0" w:color="auto"/>
            <w:bottom w:val="none" w:sz="0" w:space="0" w:color="auto"/>
            <w:right w:val="none" w:sz="0" w:space="0" w:color="auto"/>
          </w:divBdr>
        </w:div>
      </w:divsChild>
    </w:div>
    <w:div w:id="407000811">
      <w:bodyDiv w:val="1"/>
      <w:marLeft w:val="0"/>
      <w:marRight w:val="0"/>
      <w:marTop w:val="0"/>
      <w:marBottom w:val="0"/>
      <w:divBdr>
        <w:top w:val="none" w:sz="0" w:space="0" w:color="auto"/>
        <w:left w:val="none" w:sz="0" w:space="0" w:color="auto"/>
        <w:bottom w:val="none" w:sz="0" w:space="0" w:color="auto"/>
        <w:right w:val="none" w:sz="0" w:space="0" w:color="auto"/>
      </w:divBdr>
    </w:div>
    <w:div w:id="428160432">
      <w:bodyDiv w:val="1"/>
      <w:marLeft w:val="0"/>
      <w:marRight w:val="0"/>
      <w:marTop w:val="0"/>
      <w:marBottom w:val="0"/>
      <w:divBdr>
        <w:top w:val="none" w:sz="0" w:space="0" w:color="auto"/>
        <w:left w:val="none" w:sz="0" w:space="0" w:color="auto"/>
        <w:bottom w:val="none" w:sz="0" w:space="0" w:color="auto"/>
        <w:right w:val="none" w:sz="0" w:space="0" w:color="auto"/>
      </w:divBdr>
    </w:div>
    <w:div w:id="460198393">
      <w:bodyDiv w:val="1"/>
      <w:marLeft w:val="0"/>
      <w:marRight w:val="0"/>
      <w:marTop w:val="0"/>
      <w:marBottom w:val="0"/>
      <w:divBdr>
        <w:top w:val="none" w:sz="0" w:space="0" w:color="auto"/>
        <w:left w:val="none" w:sz="0" w:space="0" w:color="auto"/>
        <w:bottom w:val="none" w:sz="0" w:space="0" w:color="auto"/>
        <w:right w:val="none" w:sz="0" w:space="0" w:color="auto"/>
      </w:divBdr>
    </w:div>
    <w:div w:id="502281041">
      <w:bodyDiv w:val="1"/>
      <w:marLeft w:val="0"/>
      <w:marRight w:val="0"/>
      <w:marTop w:val="0"/>
      <w:marBottom w:val="0"/>
      <w:divBdr>
        <w:top w:val="none" w:sz="0" w:space="0" w:color="auto"/>
        <w:left w:val="none" w:sz="0" w:space="0" w:color="auto"/>
        <w:bottom w:val="none" w:sz="0" w:space="0" w:color="auto"/>
        <w:right w:val="none" w:sz="0" w:space="0" w:color="auto"/>
      </w:divBdr>
      <w:divsChild>
        <w:div w:id="281813565">
          <w:marLeft w:val="187"/>
          <w:marRight w:val="0"/>
          <w:marTop w:val="0"/>
          <w:marBottom w:val="0"/>
          <w:divBdr>
            <w:top w:val="none" w:sz="0" w:space="0" w:color="auto"/>
            <w:left w:val="none" w:sz="0" w:space="0" w:color="auto"/>
            <w:bottom w:val="none" w:sz="0" w:space="0" w:color="auto"/>
            <w:right w:val="none" w:sz="0" w:space="0" w:color="auto"/>
          </w:divBdr>
        </w:div>
        <w:div w:id="337662843">
          <w:marLeft w:val="619"/>
          <w:marRight w:val="0"/>
          <w:marTop w:val="0"/>
          <w:marBottom w:val="0"/>
          <w:divBdr>
            <w:top w:val="none" w:sz="0" w:space="0" w:color="auto"/>
            <w:left w:val="none" w:sz="0" w:space="0" w:color="auto"/>
            <w:bottom w:val="none" w:sz="0" w:space="0" w:color="auto"/>
            <w:right w:val="none" w:sz="0" w:space="0" w:color="auto"/>
          </w:divBdr>
        </w:div>
        <w:div w:id="342364455">
          <w:marLeft w:val="619"/>
          <w:marRight w:val="0"/>
          <w:marTop w:val="0"/>
          <w:marBottom w:val="0"/>
          <w:divBdr>
            <w:top w:val="none" w:sz="0" w:space="0" w:color="auto"/>
            <w:left w:val="none" w:sz="0" w:space="0" w:color="auto"/>
            <w:bottom w:val="none" w:sz="0" w:space="0" w:color="auto"/>
            <w:right w:val="none" w:sz="0" w:space="0" w:color="auto"/>
          </w:divBdr>
        </w:div>
        <w:div w:id="498928069">
          <w:marLeft w:val="619"/>
          <w:marRight w:val="0"/>
          <w:marTop w:val="0"/>
          <w:marBottom w:val="0"/>
          <w:divBdr>
            <w:top w:val="none" w:sz="0" w:space="0" w:color="auto"/>
            <w:left w:val="none" w:sz="0" w:space="0" w:color="auto"/>
            <w:bottom w:val="none" w:sz="0" w:space="0" w:color="auto"/>
            <w:right w:val="none" w:sz="0" w:space="0" w:color="auto"/>
          </w:divBdr>
        </w:div>
        <w:div w:id="923419822">
          <w:marLeft w:val="187"/>
          <w:marRight w:val="0"/>
          <w:marTop w:val="0"/>
          <w:marBottom w:val="0"/>
          <w:divBdr>
            <w:top w:val="none" w:sz="0" w:space="0" w:color="auto"/>
            <w:left w:val="none" w:sz="0" w:space="0" w:color="auto"/>
            <w:bottom w:val="none" w:sz="0" w:space="0" w:color="auto"/>
            <w:right w:val="none" w:sz="0" w:space="0" w:color="auto"/>
          </w:divBdr>
        </w:div>
        <w:div w:id="970288335">
          <w:marLeft w:val="619"/>
          <w:marRight w:val="0"/>
          <w:marTop w:val="0"/>
          <w:marBottom w:val="0"/>
          <w:divBdr>
            <w:top w:val="none" w:sz="0" w:space="0" w:color="auto"/>
            <w:left w:val="none" w:sz="0" w:space="0" w:color="auto"/>
            <w:bottom w:val="none" w:sz="0" w:space="0" w:color="auto"/>
            <w:right w:val="none" w:sz="0" w:space="0" w:color="auto"/>
          </w:divBdr>
        </w:div>
        <w:div w:id="1230918528">
          <w:marLeft w:val="187"/>
          <w:marRight w:val="0"/>
          <w:marTop w:val="0"/>
          <w:marBottom w:val="0"/>
          <w:divBdr>
            <w:top w:val="none" w:sz="0" w:space="0" w:color="auto"/>
            <w:left w:val="none" w:sz="0" w:space="0" w:color="auto"/>
            <w:bottom w:val="none" w:sz="0" w:space="0" w:color="auto"/>
            <w:right w:val="none" w:sz="0" w:space="0" w:color="auto"/>
          </w:divBdr>
        </w:div>
        <w:div w:id="1282876823">
          <w:marLeft w:val="619"/>
          <w:marRight w:val="0"/>
          <w:marTop w:val="0"/>
          <w:marBottom w:val="0"/>
          <w:divBdr>
            <w:top w:val="none" w:sz="0" w:space="0" w:color="auto"/>
            <w:left w:val="none" w:sz="0" w:space="0" w:color="auto"/>
            <w:bottom w:val="none" w:sz="0" w:space="0" w:color="auto"/>
            <w:right w:val="none" w:sz="0" w:space="0" w:color="auto"/>
          </w:divBdr>
        </w:div>
        <w:div w:id="1370956561">
          <w:marLeft w:val="187"/>
          <w:marRight w:val="0"/>
          <w:marTop w:val="0"/>
          <w:marBottom w:val="0"/>
          <w:divBdr>
            <w:top w:val="none" w:sz="0" w:space="0" w:color="auto"/>
            <w:left w:val="none" w:sz="0" w:space="0" w:color="auto"/>
            <w:bottom w:val="none" w:sz="0" w:space="0" w:color="auto"/>
            <w:right w:val="none" w:sz="0" w:space="0" w:color="auto"/>
          </w:divBdr>
        </w:div>
        <w:div w:id="1499538959">
          <w:marLeft w:val="187"/>
          <w:marRight w:val="0"/>
          <w:marTop w:val="0"/>
          <w:marBottom w:val="0"/>
          <w:divBdr>
            <w:top w:val="none" w:sz="0" w:space="0" w:color="auto"/>
            <w:left w:val="none" w:sz="0" w:space="0" w:color="auto"/>
            <w:bottom w:val="none" w:sz="0" w:space="0" w:color="auto"/>
            <w:right w:val="none" w:sz="0" w:space="0" w:color="auto"/>
          </w:divBdr>
        </w:div>
        <w:div w:id="1509296921">
          <w:marLeft w:val="619"/>
          <w:marRight w:val="0"/>
          <w:marTop w:val="0"/>
          <w:marBottom w:val="0"/>
          <w:divBdr>
            <w:top w:val="none" w:sz="0" w:space="0" w:color="auto"/>
            <w:left w:val="none" w:sz="0" w:space="0" w:color="auto"/>
            <w:bottom w:val="none" w:sz="0" w:space="0" w:color="auto"/>
            <w:right w:val="none" w:sz="0" w:space="0" w:color="auto"/>
          </w:divBdr>
        </w:div>
      </w:divsChild>
    </w:div>
    <w:div w:id="516844410">
      <w:bodyDiv w:val="1"/>
      <w:marLeft w:val="0"/>
      <w:marRight w:val="0"/>
      <w:marTop w:val="0"/>
      <w:marBottom w:val="0"/>
      <w:divBdr>
        <w:top w:val="none" w:sz="0" w:space="0" w:color="auto"/>
        <w:left w:val="none" w:sz="0" w:space="0" w:color="auto"/>
        <w:bottom w:val="none" w:sz="0" w:space="0" w:color="auto"/>
        <w:right w:val="none" w:sz="0" w:space="0" w:color="auto"/>
      </w:divBdr>
      <w:divsChild>
        <w:div w:id="232088537">
          <w:marLeft w:val="893"/>
          <w:marRight w:val="0"/>
          <w:marTop w:val="0"/>
          <w:marBottom w:val="0"/>
          <w:divBdr>
            <w:top w:val="none" w:sz="0" w:space="0" w:color="auto"/>
            <w:left w:val="none" w:sz="0" w:space="0" w:color="auto"/>
            <w:bottom w:val="none" w:sz="0" w:space="0" w:color="auto"/>
            <w:right w:val="none" w:sz="0" w:space="0" w:color="auto"/>
          </w:divBdr>
        </w:div>
      </w:divsChild>
    </w:div>
    <w:div w:id="563880444">
      <w:bodyDiv w:val="1"/>
      <w:marLeft w:val="0"/>
      <w:marRight w:val="0"/>
      <w:marTop w:val="0"/>
      <w:marBottom w:val="0"/>
      <w:divBdr>
        <w:top w:val="none" w:sz="0" w:space="0" w:color="auto"/>
        <w:left w:val="none" w:sz="0" w:space="0" w:color="auto"/>
        <w:bottom w:val="none" w:sz="0" w:space="0" w:color="auto"/>
        <w:right w:val="none" w:sz="0" w:space="0" w:color="auto"/>
      </w:divBdr>
      <w:divsChild>
        <w:div w:id="1892107029">
          <w:marLeft w:val="893"/>
          <w:marRight w:val="0"/>
          <w:marTop w:val="0"/>
          <w:marBottom w:val="120"/>
          <w:divBdr>
            <w:top w:val="none" w:sz="0" w:space="0" w:color="auto"/>
            <w:left w:val="none" w:sz="0" w:space="0" w:color="auto"/>
            <w:bottom w:val="none" w:sz="0" w:space="0" w:color="auto"/>
            <w:right w:val="none" w:sz="0" w:space="0" w:color="auto"/>
          </w:divBdr>
        </w:div>
      </w:divsChild>
    </w:div>
    <w:div w:id="566914312">
      <w:bodyDiv w:val="1"/>
      <w:marLeft w:val="0"/>
      <w:marRight w:val="0"/>
      <w:marTop w:val="0"/>
      <w:marBottom w:val="0"/>
      <w:divBdr>
        <w:top w:val="none" w:sz="0" w:space="0" w:color="auto"/>
        <w:left w:val="none" w:sz="0" w:space="0" w:color="auto"/>
        <w:bottom w:val="none" w:sz="0" w:space="0" w:color="auto"/>
        <w:right w:val="none" w:sz="0" w:space="0" w:color="auto"/>
      </w:divBdr>
      <w:divsChild>
        <w:div w:id="1204829673">
          <w:marLeft w:val="893"/>
          <w:marRight w:val="0"/>
          <w:marTop w:val="0"/>
          <w:marBottom w:val="0"/>
          <w:divBdr>
            <w:top w:val="none" w:sz="0" w:space="0" w:color="auto"/>
            <w:left w:val="none" w:sz="0" w:space="0" w:color="auto"/>
            <w:bottom w:val="none" w:sz="0" w:space="0" w:color="auto"/>
            <w:right w:val="none" w:sz="0" w:space="0" w:color="auto"/>
          </w:divBdr>
        </w:div>
      </w:divsChild>
    </w:div>
    <w:div w:id="567884122">
      <w:bodyDiv w:val="1"/>
      <w:marLeft w:val="0"/>
      <w:marRight w:val="0"/>
      <w:marTop w:val="0"/>
      <w:marBottom w:val="0"/>
      <w:divBdr>
        <w:top w:val="none" w:sz="0" w:space="0" w:color="auto"/>
        <w:left w:val="none" w:sz="0" w:space="0" w:color="auto"/>
        <w:bottom w:val="none" w:sz="0" w:space="0" w:color="auto"/>
        <w:right w:val="none" w:sz="0" w:space="0" w:color="auto"/>
      </w:divBdr>
    </w:div>
    <w:div w:id="631134922">
      <w:bodyDiv w:val="1"/>
      <w:marLeft w:val="0"/>
      <w:marRight w:val="0"/>
      <w:marTop w:val="0"/>
      <w:marBottom w:val="0"/>
      <w:divBdr>
        <w:top w:val="none" w:sz="0" w:space="0" w:color="auto"/>
        <w:left w:val="none" w:sz="0" w:space="0" w:color="auto"/>
        <w:bottom w:val="none" w:sz="0" w:space="0" w:color="auto"/>
        <w:right w:val="none" w:sz="0" w:space="0" w:color="auto"/>
      </w:divBdr>
    </w:div>
    <w:div w:id="680161871">
      <w:bodyDiv w:val="1"/>
      <w:marLeft w:val="0"/>
      <w:marRight w:val="0"/>
      <w:marTop w:val="0"/>
      <w:marBottom w:val="0"/>
      <w:divBdr>
        <w:top w:val="none" w:sz="0" w:space="0" w:color="auto"/>
        <w:left w:val="none" w:sz="0" w:space="0" w:color="auto"/>
        <w:bottom w:val="none" w:sz="0" w:space="0" w:color="auto"/>
        <w:right w:val="none" w:sz="0" w:space="0" w:color="auto"/>
      </w:divBdr>
    </w:div>
    <w:div w:id="691763733">
      <w:bodyDiv w:val="1"/>
      <w:marLeft w:val="0"/>
      <w:marRight w:val="0"/>
      <w:marTop w:val="0"/>
      <w:marBottom w:val="0"/>
      <w:divBdr>
        <w:top w:val="none" w:sz="0" w:space="0" w:color="auto"/>
        <w:left w:val="none" w:sz="0" w:space="0" w:color="auto"/>
        <w:bottom w:val="none" w:sz="0" w:space="0" w:color="auto"/>
        <w:right w:val="none" w:sz="0" w:space="0" w:color="auto"/>
      </w:divBdr>
      <w:divsChild>
        <w:div w:id="606809550">
          <w:marLeft w:val="576"/>
          <w:marRight w:val="0"/>
          <w:marTop w:val="67"/>
          <w:marBottom w:val="0"/>
          <w:divBdr>
            <w:top w:val="none" w:sz="0" w:space="0" w:color="auto"/>
            <w:left w:val="none" w:sz="0" w:space="0" w:color="auto"/>
            <w:bottom w:val="none" w:sz="0" w:space="0" w:color="auto"/>
            <w:right w:val="none" w:sz="0" w:space="0" w:color="auto"/>
          </w:divBdr>
        </w:div>
        <w:div w:id="776022290">
          <w:marLeft w:val="576"/>
          <w:marRight w:val="0"/>
          <w:marTop w:val="67"/>
          <w:marBottom w:val="0"/>
          <w:divBdr>
            <w:top w:val="none" w:sz="0" w:space="0" w:color="auto"/>
            <w:left w:val="none" w:sz="0" w:space="0" w:color="auto"/>
            <w:bottom w:val="none" w:sz="0" w:space="0" w:color="auto"/>
            <w:right w:val="none" w:sz="0" w:space="0" w:color="auto"/>
          </w:divBdr>
        </w:div>
        <w:div w:id="1057364803">
          <w:marLeft w:val="576"/>
          <w:marRight w:val="0"/>
          <w:marTop w:val="67"/>
          <w:marBottom w:val="0"/>
          <w:divBdr>
            <w:top w:val="none" w:sz="0" w:space="0" w:color="auto"/>
            <w:left w:val="none" w:sz="0" w:space="0" w:color="auto"/>
            <w:bottom w:val="none" w:sz="0" w:space="0" w:color="auto"/>
            <w:right w:val="none" w:sz="0" w:space="0" w:color="auto"/>
          </w:divBdr>
        </w:div>
        <w:div w:id="1166937958">
          <w:marLeft w:val="576"/>
          <w:marRight w:val="0"/>
          <w:marTop w:val="67"/>
          <w:marBottom w:val="0"/>
          <w:divBdr>
            <w:top w:val="none" w:sz="0" w:space="0" w:color="auto"/>
            <w:left w:val="none" w:sz="0" w:space="0" w:color="auto"/>
            <w:bottom w:val="none" w:sz="0" w:space="0" w:color="auto"/>
            <w:right w:val="none" w:sz="0" w:space="0" w:color="auto"/>
          </w:divBdr>
        </w:div>
        <w:div w:id="1650212959">
          <w:marLeft w:val="576"/>
          <w:marRight w:val="0"/>
          <w:marTop w:val="67"/>
          <w:marBottom w:val="0"/>
          <w:divBdr>
            <w:top w:val="none" w:sz="0" w:space="0" w:color="auto"/>
            <w:left w:val="none" w:sz="0" w:space="0" w:color="auto"/>
            <w:bottom w:val="none" w:sz="0" w:space="0" w:color="auto"/>
            <w:right w:val="none" w:sz="0" w:space="0" w:color="auto"/>
          </w:divBdr>
        </w:div>
        <w:div w:id="1730836216">
          <w:marLeft w:val="576"/>
          <w:marRight w:val="0"/>
          <w:marTop w:val="67"/>
          <w:marBottom w:val="0"/>
          <w:divBdr>
            <w:top w:val="none" w:sz="0" w:space="0" w:color="auto"/>
            <w:left w:val="none" w:sz="0" w:space="0" w:color="auto"/>
            <w:bottom w:val="none" w:sz="0" w:space="0" w:color="auto"/>
            <w:right w:val="none" w:sz="0" w:space="0" w:color="auto"/>
          </w:divBdr>
        </w:div>
      </w:divsChild>
    </w:div>
    <w:div w:id="704450533">
      <w:bodyDiv w:val="1"/>
      <w:marLeft w:val="0"/>
      <w:marRight w:val="0"/>
      <w:marTop w:val="0"/>
      <w:marBottom w:val="0"/>
      <w:divBdr>
        <w:top w:val="none" w:sz="0" w:space="0" w:color="auto"/>
        <w:left w:val="none" w:sz="0" w:space="0" w:color="auto"/>
        <w:bottom w:val="none" w:sz="0" w:space="0" w:color="auto"/>
        <w:right w:val="none" w:sz="0" w:space="0" w:color="auto"/>
      </w:divBdr>
      <w:divsChild>
        <w:div w:id="1192257287">
          <w:marLeft w:val="547"/>
          <w:marRight w:val="0"/>
          <w:marTop w:val="0"/>
          <w:marBottom w:val="0"/>
          <w:divBdr>
            <w:top w:val="none" w:sz="0" w:space="0" w:color="auto"/>
            <w:left w:val="none" w:sz="0" w:space="0" w:color="auto"/>
            <w:bottom w:val="none" w:sz="0" w:space="0" w:color="auto"/>
            <w:right w:val="none" w:sz="0" w:space="0" w:color="auto"/>
          </w:divBdr>
        </w:div>
      </w:divsChild>
    </w:div>
    <w:div w:id="709570097">
      <w:bodyDiv w:val="1"/>
      <w:marLeft w:val="0"/>
      <w:marRight w:val="0"/>
      <w:marTop w:val="0"/>
      <w:marBottom w:val="0"/>
      <w:divBdr>
        <w:top w:val="none" w:sz="0" w:space="0" w:color="auto"/>
        <w:left w:val="none" w:sz="0" w:space="0" w:color="auto"/>
        <w:bottom w:val="none" w:sz="0" w:space="0" w:color="auto"/>
        <w:right w:val="none" w:sz="0" w:space="0" w:color="auto"/>
      </w:divBdr>
    </w:div>
    <w:div w:id="714550097">
      <w:bodyDiv w:val="1"/>
      <w:marLeft w:val="0"/>
      <w:marRight w:val="0"/>
      <w:marTop w:val="0"/>
      <w:marBottom w:val="0"/>
      <w:divBdr>
        <w:top w:val="none" w:sz="0" w:space="0" w:color="auto"/>
        <w:left w:val="none" w:sz="0" w:space="0" w:color="auto"/>
        <w:bottom w:val="none" w:sz="0" w:space="0" w:color="auto"/>
        <w:right w:val="none" w:sz="0" w:space="0" w:color="auto"/>
      </w:divBdr>
    </w:div>
    <w:div w:id="731543597">
      <w:bodyDiv w:val="1"/>
      <w:marLeft w:val="0"/>
      <w:marRight w:val="0"/>
      <w:marTop w:val="0"/>
      <w:marBottom w:val="0"/>
      <w:divBdr>
        <w:top w:val="none" w:sz="0" w:space="0" w:color="auto"/>
        <w:left w:val="none" w:sz="0" w:space="0" w:color="auto"/>
        <w:bottom w:val="none" w:sz="0" w:space="0" w:color="auto"/>
        <w:right w:val="none" w:sz="0" w:space="0" w:color="auto"/>
      </w:divBdr>
    </w:div>
    <w:div w:id="731584276">
      <w:bodyDiv w:val="1"/>
      <w:marLeft w:val="0"/>
      <w:marRight w:val="0"/>
      <w:marTop w:val="0"/>
      <w:marBottom w:val="0"/>
      <w:divBdr>
        <w:top w:val="none" w:sz="0" w:space="0" w:color="auto"/>
        <w:left w:val="none" w:sz="0" w:space="0" w:color="auto"/>
        <w:bottom w:val="none" w:sz="0" w:space="0" w:color="auto"/>
        <w:right w:val="none" w:sz="0" w:space="0" w:color="auto"/>
      </w:divBdr>
    </w:div>
    <w:div w:id="761339045">
      <w:bodyDiv w:val="1"/>
      <w:marLeft w:val="0"/>
      <w:marRight w:val="0"/>
      <w:marTop w:val="0"/>
      <w:marBottom w:val="0"/>
      <w:divBdr>
        <w:top w:val="none" w:sz="0" w:space="0" w:color="auto"/>
        <w:left w:val="none" w:sz="0" w:space="0" w:color="auto"/>
        <w:bottom w:val="none" w:sz="0" w:space="0" w:color="auto"/>
        <w:right w:val="none" w:sz="0" w:space="0" w:color="auto"/>
      </w:divBdr>
    </w:div>
    <w:div w:id="763645701">
      <w:bodyDiv w:val="1"/>
      <w:marLeft w:val="0"/>
      <w:marRight w:val="0"/>
      <w:marTop w:val="0"/>
      <w:marBottom w:val="0"/>
      <w:divBdr>
        <w:top w:val="none" w:sz="0" w:space="0" w:color="auto"/>
        <w:left w:val="none" w:sz="0" w:space="0" w:color="auto"/>
        <w:bottom w:val="none" w:sz="0" w:space="0" w:color="auto"/>
        <w:right w:val="none" w:sz="0" w:space="0" w:color="auto"/>
      </w:divBdr>
      <w:divsChild>
        <w:div w:id="134488266">
          <w:marLeft w:val="1267"/>
          <w:marRight w:val="0"/>
          <w:marTop w:val="40"/>
          <w:marBottom w:val="0"/>
          <w:divBdr>
            <w:top w:val="none" w:sz="0" w:space="0" w:color="auto"/>
            <w:left w:val="none" w:sz="0" w:space="0" w:color="auto"/>
            <w:bottom w:val="none" w:sz="0" w:space="0" w:color="auto"/>
            <w:right w:val="none" w:sz="0" w:space="0" w:color="auto"/>
          </w:divBdr>
        </w:div>
        <w:div w:id="148644246">
          <w:marLeft w:val="1267"/>
          <w:marRight w:val="0"/>
          <w:marTop w:val="40"/>
          <w:marBottom w:val="0"/>
          <w:divBdr>
            <w:top w:val="none" w:sz="0" w:space="0" w:color="auto"/>
            <w:left w:val="none" w:sz="0" w:space="0" w:color="auto"/>
            <w:bottom w:val="none" w:sz="0" w:space="0" w:color="auto"/>
            <w:right w:val="none" w:sz="0" w:space="0" w:color="auto"/>
          </w:divBdr>
        </w:div>
        <w:div w:id="272127537">
          <w:marLeft w:val="619"/>
          <w:marRight w:val="0"/>
          <w:marTop w:val="0"/>
          <w:marBottom w:val="0"/>
          <w:divBdr>
            <w:top w:val="none" w:sz="0" w:space="0" w:color="auto"/>
            <w:left w:val="none" w:sz="0" w:space="0" w:color="auto"/>
            <w:bottom w:val="none" w:sz="0" w:space="0" w:color="auto"/>
            <w:right w:val="none" w:sz="0" w:space="0" w:color="auto"/>
          </w:divBdr>
        </w:div>
        <w:div w:id="565116991">
          <w:marLeft w:val="619"/>
          <w:marRight w:val="0"/>
          <w:marTop w:val="0"/>
          <w:marBottom w:val="0"/>
          <w:divBdr>
            <w:top w:val="none" w:sz="0" w:space="0" w:color="auto"/>
            <w:left w:val="none" w:sz="0" w:space="0" w:color="auto"/>
            <w:bottom w:val="none" w:sz="0" w:space="0" w:color="auto"/>
            <w:right w:val="none" w:sz="0" w:space="0" w:color="auto"/>
          </w:divBdr>
        </w:div>
        <w:div w:id="606423983">
          <w:marLeft w:val="619"/>
          <w:marRight w:val="0"/>
          <w:marTop w:val="0"/>
          <w:marBottom w:val="0"/>
          <w:divBdr>
            <w:top w:val="none" w:sz="0" w:space="0" w:color="auto"/>
            <w:left w:val="none" w:sz="0" w:space="0" w:color="auto"/>
            <w:bottom w:val="none" w:sz="0" w:space="0" w:color="auto"/>
            <w:right w:val="none" w:sz="0" w:space="0" w:color="auto"/>
          </w:divBdr>
        </w:div>
        <w:div w:id="618605102">
          <w:marLeft w:val="1267"/>
          <w:marRight w:val="0"/>
          <w:marTop w:val="40"/>
          <w:marBottom w:val="0"/>
          <w:divBdr>
            <w:top w:val="none" w:sz="0" w:space="0" w:color="auto"/>
            <w:left w:val="none" w:sz="0" w:space="0" w:color="auto"/>
            <w:bottom w:val="none" w:sz="0" w:space="0" w:color="auto"/>
            <w:right w:val="none" w:sz="0" w:space="0" w:color="auto"/>
          </w:divBdr>
        </w:div>
        <w:div w:id="778715841">
          <w:marLeft w:val="1267"/>
          <w:marRight w:val="0"/>
          <w:marTop w:val="40"/>
          <w:marBottom w:val="0"/>
          <w:divBdr>
            <w:top w:val="none" w:sz="0" w:space="0" w:color="auto"/>
            <w:left w:val="none" w:sz="0" w:space="0" w:color="auto"/>
            <w:bottom w:val="none" w:sz="0" w:space="0" w:color="auto"/>
            <w:right w:val="none" w:sz="0" w:space="0" w:color="auto"/>
          </w:divBdr>
        </w:div>
        <w:div w:id="1038244391">
          <w:marLeft w:val="1267"/>
          <w:marRight w:val="0"/>
          <w:marTop w:val="40"/>
          <w:marBottom w:val="0"/>
          <w:divBdr>
            <w:top w:val="none" w:sz="0" w:space="0" w:color="auto"/>
            <w:left w:val="none" w:sz="0" w:space="0" w:color="auto"/>
            <w:bottom w:val="none" w:sz="0" w:space="0" w:color="auto"/>
            <w:right w:val="none" w:sz="0" w:space="0" w:color="auto"/>
          </w:divBdr>
        </w:div>
        <w:div w:id="1569925816">
          <w:marLeft w:val="994"/>
          <w:marRight w:val="0"/>
          <w:marTop w:val="40"/>
          <w:marBottom w:val="0"/>
          <w:divBdr>
            <w:top w:val="none" w:sz="0" w:space="0" w:color="auto"/>
            <w:left w:val="none" w:sz="0" w:space="0" w:color="auto"/>
            <w:bottom w:val="none" w:sz="0" w:space="0" w:color="auto"/>
            <w:right w:val="none" w:sz="0" w:space="0" w:color="auto"/>
          </w:divBdr>
        </w:div>
        <w:div w:id="1583488026">
          <w:marLeft w:val="1267"/>
          <w:marRight w:val="0"/>
          <w:marTop w:val="40"/>
          <w:marBottom w:val="0"/>
          <w:divBdr>
            <w:top w:val="none" w:sz="0" w:space="0" w:color="auto"/>
            <w:left w:val="none" w:sz="0" w:space="0" w:color="auto"/>
            <w:bottom w:val="none" w:sz="0" w:space="0" w:color="auto"/>
            <w:right w:val="none" w:sz="0" w:space="0" w:color="auto"/>
          </w:divBdr>
        </w:div>
        <w:div w:id="1621688356">
          <w:marLeft w:val="1267"/>
          <w:marRight w:val="0"/>
          <w:marTop w:val="40"/>
          <w:marBottom w:val="0"/>
          <w:divBdr>
            <w:top w:val="none" w:sz="0" w:space="0" w:color="auto"/>
            <w:left w:val="none" w:sz="0" w:space="0" w:color="auto"/>
            <w:bottom w:val="none" w:sz="0" w:space="0" w:color="auto"/>
            <w:right w:val="none" w:sz="0" w:space="0" w:color="auto"/>
          </w:divBdr>
        </w:div>
        <w:div w:id="1624538094">
          <w:marLeft w:val="619"/>
          <w:marRight w:val="0"/>
          <w:marTop w:val="0"/>
          <w:marBottom w:val="0"/>
          <w:divBdr>
            <w:top w:val="none" w:sz="0" w:space="0" w:color="auto"/>
            <w:left w:val="none" w:sz="0" w:space="0" w:color="auto"/>
            <w:bottom w:val="none" w:sz="0" w:space="0" w:color="auto"/>
            <w:right w:val="none" w:sz="0" w:space="0" w:color="auto"/>
          </w:divBdr>
        </w:div>
        <w:div w:id="1627783205">
          <w:marLeft w:val="994"/>
          <w:marRight w:val="0"/>
          <w:marTop w:val="40"/>
          <w:marBottom w:val="0"/>
          <w:divBdr>
            <w:top w:val="none" w:sz="0" w:space="0" w:color="auto"/>
            <w:left w:val="none" w:sz="0" w:space="0" w:color="auto"/>
            <w:bottom w:val="none" w:sz="0" w:space="0" w:color="auto"/>
            <w:right w:val="none" w:sz="0" w:space="0" w:color="auto"/>
          </w:divBdr>
        </w:div>
        <w:div w:id="1805736752">
          <w:marLeft w:val="1267"/>
          <w:marRight w:val="0"/>
          <w:marTop w:val="40"/>
          <w:marBottom w:val="0"/>
          <w:divBdr>
            <w:top w:val="none" w:sz="0" w:space="0" w:color="auto"/>
            <w:left w:val="none" w:sz="0" w:space="0" w:color="auto"/>
            <w:bottom w:val="none" w:sz="0" w:space="0" w:color="auto"/>
            <w:right w:val="none" w:sz="0" w:space="0" w:color="auto"/>
          </w:divBdr>
        </w:div>
        <w:div w:id="1887447208">
          <w:marLeft w:val="619"/>
          <w:marRight w:val="0"/>
          <w:marTop w:val="0"/>
          <w:marBottom w:val="0"/>
          <w:divBdr>
            <w:top w:val="none" w:sz="0" w:space="0" w:color="auto"/>
            <w:left w:val="none" w:sz="0" w:space="0" w:color="auto"/>
            <w:bottom w:val="none" w:sz="0" w:space="0" w:color="auto"/>
            <w:right w:val="none" w:sz="0" w:space="0" w:color="auto"/>
          </w:divBdr>
        </w:div>
        <w:div w:id="1966425558">
          <w:marLeft w:val="994"/>
          <w:marRight w:val="0"/>
          <w:marTop w:val="40"/>
          <w:marBottom w:val="0"/>
          <w:divBdr>
            <w:top w:val="none" w:sz="0" w:space="0" w:color="auto"/>
            <w:left w:val="none" w:sz="0" w:space="0" w:color="auto"/>
            <w:bottom w:val="none" w:sz="0" w:space="0" w:color="auto"/>
            <w:right w:val="none" w:sz="0" w:space="0" w:color="auto"/>
          </w:divBdr>
        </w:div>
      </w:divsChild>
    </w:div>
    <w:div w:id="765465436">
      <w:bodyDiv w:val="1"/>
      <w:marLeft w:val="0"/>
      <w:marRight w:val="0"/>
      <w:marTop w:val="0"/>
      <w:marBottom w:val="0"/>
      <w:divBdr>
        <w:top w:val="none" w:sz="0" w:space="0" w:color="auto"/>
        <w:left w:val="none" w:sz="0" w:space="0" w:color="auto"/>
        <w:bottom w:val="none" w:sz="0" w:space="0" w:color="auto"/>
        <w:right w:val="none" w:sz="0" w:space="0" w:color="auto"/>
      </w:divBdr>
      <w:divsChild>
        <w:div w:id="1007485106">
          <w:marLeft w:val="893"/>
          <w:marRight w:val="0"/>
          <w:marTop w:val="0"/>
          <w:marBottom w:val="0"/>
          <w:divBdr>
            <w:top w:val="none" w:sz="0" w:space="0" w:color="auto"/>
            <w:left w:val="none" w:sz="0" w:space="0" w:color="auto"/>
            <w:bottom w:val="none" w:sz="0" w:space="0" w:color="auto"/>
            <w:right w:val="none" w:sz="0" w:space="0" w:color="auto"/>
          </w:divBdr>
        </w:div>
      </w:divsChild>
    </w:div>
    <w:div w:id="808715656">
      <w:bodyDiv w:val="1"/>
      <w:marLeft w:val="0"/>
      <w:marRight w:val="0"/>
      <w:marTop w:val="0"/>
      <w:marBottom w:val="0"/>
      <w:divBdr>
        <w:top w:val="none" w:sz="0" w:space="0" w:color="auto"/>
        <w:left w:val="none" w:sz="0" w:space="0" w:color="auto"/>
        <w:bottom w:val="none" w:sz="0" w:space="0" w:color="auto"/>
        <w:right w:val="none" w:sz="0" w:space="0" w:color="auto"/>
      </w:divBdr>
      <w:divsChild>
        <w:div w:id="306671975">
          <w:marLeft w:val="893"/>
          <w:marRight w:val="0"/>
          <w:marTop w:val="0"/>
          <w:marBottom w:val="0"/>
          <w:divBdr>
            <w:top w:val="none" w:sz="0" w:space="0" w:color="auto"/>
            <w:left w:val="none" w:sz="0" w:space="0" w:color="auto"/>
            <w:bottom w:val="none" w:sz="0" w:space="0" w:color="auto"/>
            <w:right w:val="none" w:sz="0" w:space="0" w:color="auto"/>
          </w:divBdr>
        </w:div>
      </w:divsChild>
    </w:div>
    <w:div w:id="861473702">
      <w:bodyDiv w:val="1"/>
      <w:marLeft w:val="0"/>
      <w:marRight w:val="0"/>
      <w:marTop w:val="0"/>
      <w:marBottom w:val="0"/>
      <w:divBdr>
        <w:top w:val="none" w:sz="0" w:space="0" w:color="auto"/>
        <w:left w:val="none" w:sz="0" w:space="0" w:color="auto"/>
        <w:bottom w:val="none" w:sz="0" w:space="0" w:color="auto"/>
        <w:right w:val="none" w:sz="0" w:space="0" w:color="auto"/>
      </w:divBdr>
    </w:div>
    <w:div w:id="905335251">
      <w:bodyDiv w:val="1"/>
      <w:marLeft w:val="0"/>
      <w:marRight w:val="0"/>
      <w:marTop w:val="0"/>
      <w:marBottom w:val="0"/>
      <w:divBdr>
        <w:top w:val="none" w:sz="0" w:space="0" w:color="auto"/>
        <w:left w:val="none" w:sz="0" w:space="0" w:color="auto"/>
        <w:bottom w:val="none" w:sz="0" w:space="0" w:color="auto"/>
        <w:right w:val="none" w:sz="0" w:space="0" w:color="auto"/>
      </w:divBdr>
    </w:div>
    <w:div w:id="969632484">
      <w:bodyDiv w:val="1"/>
      <w:marLeft w:val="0"/>
      <w:marRight w:val="0"/>
      <w:marTop w:val="0"/>
      <w:marBottom w:val="0"/>
      <w:divBdr>
        <w:top w:val="none" w:sz="0" w:space="0" w:color="auto"/>
        <w:left w:val="none" w:sz="0" w:space="0" w:color="auto"/>
        <w:bottom w:val="none" w:sz="0" w:space="0" w:color="auto"/>
        <w:right w:val="none" w:sz="0" w:space="0" w:color="auto"/>
      </w:divBdr>
    </w:div>
    <w:div w:id="998072179">
      <w:bodyDiv w:val="1"/>
      <w:marLeft w:val="0"/>
      <w:marRight w:val="0"/>
      <w:marTop w:val="0"/>
      <w:marBottom w:val="0"/>
      <w:divBdr>
        <w:top w:val="none" w:sz="0" w:space="0" w:color="auto"/>
        <w:left w:val="none" w:sz="0" w:space="0" w:color="auto"/>
        <w:bottom w:val="none" w:sz="0" w:space="0" w:color="auto"/>
        <w:right w:val="none" w:sz="0" w:space="0" w:color="auto"/>
      </w:divBdr>
      <w:divsChild>
        <w:div w:id="226112607">
          <w:marLeft w:val="187"/>
          <w:marRight w:val="0"/>
          <w:marTop w:val="120"/>
          <w:marBottom w:val="0"/>
          <w:divBdr>
            <w:top w:val="none" w:sz="0" w:space="0" w:color="auto"/>
            <w:left w:val="none" w:sz="0" w:space="0" w:color="auto"/>
            <w:bottom w:val="none" w:sz="0" w:space="0" w:color="auto"/>
            <w:right w:val="none" w:sz="0" w:space="0" w:color="auto"/>
          </w:divBdr>
        </w:div>
        <w:div w:id="1735470560">
          <w:marLeft w:val="187"/>
          <w:marRight w:val="0"/>
          <w:marTop w:val="0"/>
          <w:marBottom w:val="0"/>
          <w:divBdr>
            <w:top w:val="none" w:sz="0" w:space="0" w:color="auto"/>
            <w:left w:val="none" w:sz="0" w:space="0" w:color="auto"/>
            <w:bottom w:val="none" w:sz="0" w:space="0" w:color="auto"/>
            <w:right w:val="none" w:sz="0" w:space="0" w:color="auto"/>
          </w:divBdr>
        </w:div>
        <w:div w:id="1850019192">
          <w:marLeft w:val="187"/>
          <w:marRight w:val="0"/>
          <w:marTop w:val="120"/>
          <w:marBottom w:val="0"/>
          <w:divBdr>
            <w:top w:val="none" w:sz="0" w:space="0" w:color="auto"/>
            <w:left w:val="none" w:sz="0" w:space="0" w:color="auto"/>
            <w:bottom w:val="none" w:sz="0" w:space="0" w:color="auto"/>
            <w:right w:val="none" w:sz="0" w:space="0" w:color="auto"/>
          </w:divBdr>
        </w:div>
        <w:div w:id="2060664578">
          <w:marLeft w:val="187"/>
          <w:marRight w:val="0"/>
          <w:marTop w:val="120"/>
          <w:marBottom w:val="0"/>
          <w:divBdr>
            <w:top w:val="none" w:sz="0" w:space="0" w:color="auto"/>
            <w:left w:val="none" w:sz="0" w:space="0" w:color="auto"/>
            <w:bottom w:val="none" w:sz="0" w:space="0" w:color="auto"/>
            <w:right w:val="none" w:sz="0" w:space="0" w:color="auto"/>
          </w:divBdr>
        </w:div>
      </w:divsChild>
    </w:div>
    <w:div w:id="1007440022">
      <w:bodyDiv w:val="1"/>
      <w:marLeft w:val="0"/>
      <w:marRight w:val="0"/>
      <w:marTop w:val="0"/>
      <w:marBottom w:val="0"/>
      <w:divBdr>
        <w:top w:val="none" w:sz="0" w:space="0" w:color="auto"/>
        <w:left w:val="none" w:sz="0" w:space="0" w:color="auto"/>
        <w:bottom w:val="none" w:sz="0" w:space="0" w:color="auto"/>
        <w:right w:val="none" w:sz="0" w:space="0" w:color="auto"/>
      </w:divBdr>
    </w:div>
    <w:div w:id="1053653487">
      <w:bodyDiv w:val="1"/>
      <w:marLeft w:val="0"/>
      <w:marRight w:val="0"/>
      <w:marTop w:val="0"/>
      <w:marBottom w:val="0"/>
      <w:divBdr>
        <w:top w:val="none" w:sz="0" w:space="0" w:color="auto"/>
        <w:left w:val="none" w:sz="0" w:space="0" w:color="auto"/>
        <w:bottom w:val="none" w:sz="0" w:space="0" w:color="auto"/>
        <w:right w:val="none" w:sz="0" w:space="0" w:color="auto"/>
      </w:divBdr>
    </w:div>
    <w:div w:id="1080564825">
      <w:bodyDiv w:val="1"/>
      <w:marLeft w:val="0"/>
      <w:marRight w:val="0"/>
      <w:marTop w:val="0"/>
      <w:marBottom w:val="0"/>
      <w:divBdr>
        <w:top w:val="none" w:sz="0" w:space="0" w:color="auto"/>
        <w:left w:val="none" w:sz="0" w:space="0" w:color="auto"/>
        <w:bottom w:val="none" w:sz="0" w:space="0" w:color="auto"/>
        <w:right w:val="none" w:sz="0" w:space="0" w:color="auto"/>
      </w:divBdr>
      <w:divsChild>
        <w:div w:id="626276718">
          <w:marLeft w:val="893"/>
          <w:marRight w:val="0"/>
          <w:marTop w:val="0"/>
          <w:marBottom w:val="0"/>
          <w:divBdr>
            <w:top w:val="none" w:sz="0" w:space="0" w:color="auto"/>
            <w:left w:val="none" w:sz="0" w:space="0" w:color="auto"/>
            <w:bottom w:val="none" w:sz="0" w:space="0" w:color="auto"/>
            <w:right w:val="none" w:sz="0" w:space="0" w:color="auto"/>
          </w:divBdr>
        </w:div>
      </w:divsChild>
    </w:div>
    <w:div w:id="1106123306">
      <w:bodyDiv w:val="1"/>
      <w:marLeft w:val="0"/>
      <w:marRight w:val="0"/>
      <w:marTop w:val="0"/>
      <w:marBottom w:val="0"/>
      <w:divBdr>
        <w:top w:val="none" w:sz="0" w:space="0" w:color="auto"/>
        <w:left w:val="none" w:sz="0" w:space="0" w:color="auto"/>
        <w:bottom w:val="none" w:sz="0" w:space="0" w:color="auto"/>
        <w:right w:val="none" w:sz="0" w:space="0" w:color="auto"/>
      </w:divBdr>
    </w:div>
    <w:div w:id="1109667568">
      <w:bodyDiv w:val="1"/>
      <w:marLeft w:val="0"/>
      <w:marRight w:val="0"/>
      <w:marTop w:val="0"/>
      <w:marBottom w:val="0"/>
      <w:divBdr>
        <w:top w:val="none" w:sz="0" w:space="0" w:color="auto"/>
        <w:left w:val="none" w:sz="0" w:space="0" w:color="auto"/>
        <w:bottom w:val="none" w:sz="0" w:space="0" w:color="auto"/>
        <w:right w:val="none" w:sz="0" w:space="0" w:color="auto"/>
      </w:divBdr>
    </w:div>
    <w:div w:id="1126463117">
      <w:bodyDiv w:val="1"/>
      <w:marLeft w:val="0"/>
      <w:marRight w:val="0"/>
      <w:marTop w:val="0"/>
      <w:marBottom w:val="0"/>
      <w:divBdr>
        <w:top w:val="none" w:sz="0" w:space="0" w:color="auto"/>
        <w:left w:val="none" w:sz="0" w:space="0" w:color="auto"/>
        <w:bottom w:val="none" w:sz="0" w:space="0" w:color="auto"/>
        <w:right w:val="none" w:sz="0" w:space="0" w:color="auto"/>
      </w:divBdr>
    </w:div>
    <w:div w:id="1133326825">
      <w:bodyDiv w:val="1"/>
      <w:marLeft w:val="0"/>
      <w:marRight w:val="0"/>
      <w:marTop w:val="0"/>
      <w:marBottom w:val="0"/>
      <w:divBdr>
        <w:top w:val="none" w:sz="0" w:space="0" w:color="auto"/>
        <w:left w:val="none" w:sz="0" w:space="0" w:color="auto"/>
        <w:bottom w:val="none" w:sz="0" w:space="0" w:color="auto"/>
        <w:right w:val="none" w:sz="0" w:space="0" w:color="auto"/>
      </w:divBdr>
      <w:divsChild>
        <w:div w:id="439640167">
          <w:marLeft w:val="360"/>
          <w:marRight w:val="0"/>
          <w:marTop w:val="0"/>
          <w:marBottom w:val="120"/>
          <w:divBdr>
            <w:top w:val="none" w:sz="0" w:space="0" w:color="auto"/>
            <w:left w:val="none" w:sz="0" w:space="0" w:color="auto"/>
            <w:bottom w:val="none" w:sz="0" w:space="0" w:color="auto"/>
            <w:right w:val="none" w:sz="0" w:space="0" w:color="auto"/>
          </w:divBdr>
        </w:div>
        <w:div w:id="1079982482">
          <w:marLeft w:val="893"/>
          <w:marRight w:val="0"/>
          <w:marTop w:val="0"/>
          <w:marBottom w:val="120"/>
          <w:divBdr>
            <w:top w:val="none" w:sz="0" w:space="0" w:color="auto"/>
            <w:left w:val="none" w:sz="0" w:space="0" w:color="auto"/>
            <w:bottom w:val="none" w:sz="0" w:space="0" w:color="auto"/>
            <w:right w:val="none" w:sz="0" w:space="0" w:color="auto"/>
          </w:divBdr>
        </w:div>
        <w:div w:id="1312441144">
          <w:marLeft w:val="893"/>
          <w:marRight w:val="0"/>
          <w:marTop w:val="0"/>
          <w:marBottom w:val="120"/>
          <w:divBdr>
            <w:top w:val="none" w:sz="0" w:space="0" w:color="auto"/>
            <w:left w:val="none" w:sz="0" w:space="0" w:color="auto"/>
            <w:bottom w:val="none" w:sz="0" w:space="0" w:color="auto"/>
            <w:right w:val="none" w:sz="0" w:space="0" w:color="auto"/>
          </w:divBdr>
        </w:div>
        <w:div w:id="1476491720">
          <w:marLeft w:val="893"/>
          <w:marRight w:val="0"/>
          <w:marTop w:val="0"/>
          <w:marBottom w:val="120"/>
          <w:divBdr>
            <w:top w:val="none" w:sz="0" w:space="0" w:color="auto"/>
            <w:left w:val="none" w:sz="0" w:space="0" w:color="auto"/>
            <w:bottom w:val="none" w:sz="0" w:space="0" w:color="auto"/>
            <w:right w:val="none" w:sz="0" w:space="0" w:color="auto"/>
          </w:divBdr>
        </w:div>
        <w:div w:id="1499612027">
          <w:marLeft w:val="360"/>
          <w:marRight w:val="0"/>
          <w:marTop w:val="0"/>
          <w:marBottom w:val="120"/>
          <w:divBdr>
            <w:top w:val="none" w:sz="0" w:space="0" w:color="auto"/>
            <w:left w:val="none" w:sz="0" w:space="0" w:color="auto"/>
            <w:bottom w:val="none" w:sz="0" w:space="0" w:color="auto"/>
            <w:right w:val="none" w:sz="0" w:space="0" w:color="auto"/>
          </w:divBdr>
        </w:div>
        <w:div w:id="1636987621">
          <w:marLeft w:val="893"/>
          <w:marRight w:val="0"/>
          <w:marTop w:val="0"/>
          <w:marBottom w:val="120"/>
          <w:divBdr>
            <w:top w:val="none" w:sz="0" w:space="0" w:color="auto"/>
            <w:left w:val="none" w:sz="0" w:space="0" w:color="auto"/>
            <w:bottom w:val="none" w:sz="0" w:space="0" w:color="auto"/>
            <w:right w:val="none" w:sz="0" w:space="0" w:color="auto"/>
          </w:divBdr>
        </w:div>
        <w:div w:id="1668363696">
          <w:marLeft w:val="893"/>
          <w:marRight w:val="0"/>
          <w:marTop w:val="0"/>
          <w:marBottom w:val="120"/>
          <w:divBdr>
            <w:top w:val="none" w:sz="0" w:space="0" w:color="auto"/>
            <w:left w:val="none" w:sz="0" w:space="0" w:color="auto"/>
            <w:bottom w:val="none" w:sz="0" w:space="0" w:color="auto"/>
            <w:right w:val="none" w:sz="0" w:space="0" w:color="auto"/>
          </w:divBdr>
        </w:div>
        <w:div w:id="1804737371">
          <w:marLeft w:val="893"/>
          <w:marRight w:val="0"/>
          <w:marTop w:val="0"/>
          <w:marBottom w:val="120"/>
          <w:divBdr>
            <w:top w:val="none" w:sz="0" w:space="0" w:color="auto"/>
            <w:left w:val="none" w:sz="0" w:space="0" w:color="auto"/>
            <w:bottom w:val="none" w:sz="0" w:space="0" w:color="auto"/>
            <w:right w:val="none" w:sz="0" w:space="0" w:color="auto"/>
          </w:divBdr>
        </w:div>
        <w:div w:id="1892039699">
          <w:marLeft w:val="360"/>
          <w:marRight w:val="0"/>
          <w:marTop w:val="0"/>
          <w:marBottom w:val="120"/>
          <w:divBdr>
            <w:top w:val="none" w:sz="0" w:space="0" w:color="auto"/>
            <w:left w:val="none" w:sz="0" w:space="0" w:color="auto"/>
            <w:bottom w:val="none" w:sz="0" w:space="0" w:color="auto"/>
            <w:right w:val="none" w:sz="0" w:space="0" w:color="auto"/>
          </w:divBdr>
        </w:div>
        <w:div w:id="2028674055">
          <w:marLeft w:val="893"/>
          <w:marRight w:val="0"/>
          <w:marTop w:val="0"/>
          <w:marBottom w:val="120"/>
          <w:divBdr>
            <w:top w:val="none" w:sz="0" w:space="0" w:color="auto"/>
            <w:left w:val="none" w:sz="0" w:space="0" w:color="auto"/>
            <w:bottom w:val="none" w:sz="0" w:space="0" w:color="auto"/>
            <w:right w:val="none" w:sz="0" w:space="0" w:color="auto"/>
          </w:divBdr>
        </w:div>
      </w:divsChild>
    </w:div>
    <w:div w:id="1141193760">
      <w:bodyDiv w:val="1"/>
      <w:marLeft w:val="0"/>
      <w:marRight w:val="0"/>
      <w:marTop w:val="0"/>
      <w:marBottom w:val="0"/>
      <w:divBdr>
        <w:top w:val="none" w:sz="0" w:space="0" w:color="auto"/>
        <w:left w:val="none" w:sz="0" w:space="0" w:color="auto"/>
        <w:bottom w:val="none" w:sz="0" w:space="0" w:color="auto"/>
        <w:right w:val="none" w:sz="0" w:space="0" w:color="auto"/>
      </w:divBdr>
    </w:div>
    <w:div w:id="1175192773">
      <w:bodyDiv w:val="1"/>
      <w:marLeft w:val="0"/>
      <w:marRight w:val="0"/>
      <w:marTop w:val="0"/>
      <w:marBottom w:val="0"/>
      <w:divBdr>
        <w:top w:val="none" w:sz="0" w:space="0" w:color="auto"/>
        <w:left w:val="none" w:sz="0" w:space="0" w:color="auto"/>
        <w:bottom w:val="none" w:sz="0" w:space="0" w:color="auto"/>
        <w:right w:val="none" w:sz="0" w:space="0" w:color="auto"/>
      </w:divBdr>
      <w:divsChild>
        <w:div w:id="1750615570">
          <w:marLeft w:val="893"/>
          <w:marRight w:val="0"/>
          <w:marTop w:val="0"/>
          <w:marBottom w:val="0"/>
          <w:divBdr>
            <w:top w:val="none" w:sz="0" w:space="0" w:color="auto"/>
            <w:left w:val="none" w:sz="0" w:space="0" w:color="auto"/>
            <w:bottom w:val="none" w:sz="0" w:space="0" w:color="auto"/>
            <w:right w:val="none" w:sz="0" w:space="0" w:color="auto"/>
          </w:divBdr>
        </w:div>
      </w:divsChild>
    </w:div>
    <w:div w:id="1203060917">
      <w:bodyDiv w:val="1"/>
      <w:marLeft w:val="0"/>
      <w:marRight w:val="0"/>
      <w:marTop w:val="0"/>
      <w:marBottom w:val="0"/>
      <w:divBdr>
        <w:top w:val="none" w:sz="0" w:space="0" w:color="auto"/>
        <w:left w:val="none" w:sz="0" w:space="0" w:color="auto"/>
        <w:bottom w:val="none" w:sz="0" w:space="0" w:color="auto"/>
        <w:right w:val="none" w:sz="0" w:space="0" w:color="auto"/>
      </w:divBdr>
    </w:div>
    <w:div w:id="1207067644">
      <w:bodyDiv w:val="1"/>
      <w:marLeft w:val="0"/>
      <w:marRight w:val="0"/>
      <w:marTop w:val="0"/>
      <w:marBottom w:val="0"/>
      <w:divBdr>
        <w:top w:val="none" w:sz="0" w:space="0" w:color="auto"/>
        <w:left w:val="none" w:sz="0" w:space="0" w:color="auto"/>
        <w:bottom w:val="none" w:sz="0" w:space="0" w:color="auto"/>
        <w:right w:val="none" w:sz="0" w:space="0" w:color="auto"/>
      </w:divBdr>
    </w:div>
    <w:div w:id="1222250959">
      <w:bodyDiv w:val="1"/>
      <w:marLeft w:val="0"/>
      <w:marRight w:val="0"/>
      <w:marTop w:val="0"/>
      <w:marBottom w:val="0"/>
      <w:divBdr>
        <w:top w:val="none" w:sz="0" w:space="0" w:color="auto"/>
        <w:left w:val="none" w:sz="0" w:space="0" w:color="auto"/>
        <w:bottom w:val="none" w:sz="0" w:space="0" w:color="auto"/>
        <w:right w:val="none" w:sz="0" w:space="0" w:color="auto"/>
      </w:divBdr>
      <w:divsChild>
        <w:div w:id="203177450">
          <w:marLeft w:val="2160"/>
          <w:marRight w:val="0"/>
          <w:marTop w:val="0"/>
          <w:marBottom w:val="180"/>
          <w:divBdr>
            <w:top w:val="none" w:sz="0" w:space="0" w:color="auto"/>
            <w:left w:val="none" w:sz="0" w:space="0" w:color="auto"/>
            <w:bottom w:val="none" w:sz="0" w:space="0" w:color="auto"/>
            <w:right w:val="none" w:sz="0" w:space="0" w:color="auto"/>
          </w:divBdr>
        </w:div>
        <w:div w:id="219874018">
          <w:marLeft w:val="2160"/>
          <w:marRight w:val="0"/>
          <w:marTop w:val="0"/>
          <w:marBottom w:val="180"/>
          <w:divBdr>
            <w:top w:val="none" w:sz="0" w:space="0" w:color="auto"/>
            <w:left w:val="none" w:sz="0" w:space="0" w:color="auto"/>
            <w:bottom w:val="none" w:sz="0" w:space="0" w:color="auto"/>
            <w:right w:val="none" w:sz="0" w:space="0" w:color="auto"/>
          </w:divBdr>
        </w:div>
        <w:div w:id="221140182">
          <w:marLeft w:val="2160"/>
          <w:marRight w:val="0"/>
          <w:marTop w:val="0"/>
          <w:marBottom w:val="180"/>
          <w:divBdr>
            <w:top w:val="none" w:sz="0" w:space="0" w:color="auto"/>
            <w:left w:val="none" w:sz="0" w:space="0" w:color="auto"/>
            <w:bottom w:val="none" w:sz="0" w:space="0" w:color="auto"/>
            <w:right w:val="none" w:sz="0" w:space="0" w:color="auto"/>
          </w:divBdr>
        </w:div>
        <w:div w:id="891619655">
          <w:marLeft w:val="2160"/>
          <w:marRight w:val="0"/>
          <w:marTop w:val="0"/>
          <w:marBottom w:val="180"/>
          <w:divBdr>
            <w:top w:val="none" w:sz="0" w:space="0" w:color="auto"/>
            <w:left w:val="none" w:sz="0" w:space="0" w:color="auto"/>
            <w:bottom w:val="none" w:sz="0" w:space="0" w:color="auto"/>
            <w:right w:val="none" w:sz="0" w:space="0" w:color="auto"/>
          </w:divBdr>
        </w:div>
      </w:divsChild>
    </w:div>
    <w:div w:id="1223786341">
      <w:bodyDiv w:val="1"/>
      <w:marLeft w:val="0"/>
      <w:marRight w:val="0"/>
      <w:marTop w:val="0"/>
      <w:marBottom w:val="0"/>
      <w:divBdr>
        <w:top w:val="none" w:sz="0" w:space="0" w:color="auto"/>
        <w:left w:val="none" w:sz="0" w:space="0" w:color="auto"/>
        <w:bottom w:val="none" w:sz="0" w:space="0" w:color="auto"/>
        <w:right w:val="none" w:sz="0" w:space="0" w:color="auto"/>
      </w:divBdr>
      <w:divsChild>
        <w:div w:id="1378818872">
          <w:marLeft w:val="547"/>
          <w:marRight w:val="0"/>
          <w:marTop w:val="96"/>
          <w:marBottom w:val="0"/>
          <w:divBdr>
            <w:top w:val="none" w:sz="0" w:space="0" w:color="auto"/>
            <w:left w:val="none" w:sz="0" w:space="0" w:color="auto"/>
            <w:bottom w:val="none" w:sz="0" w:space="0" w:color="auto"/>
            <w:right w:val="none" w:sz="0" w:space="0" w:color="auto"/>
          </w:divBdr>
        </w:div>
      </w:divsChild>
    </w:div>
    <w:div w:id="1238131568">
      <w:bodyDiv w:val="1"/>
      <w:marLeft w:val="0"/>
      <w:marRight w:val="0"/>
      <w:marTop w:val="0"/>
      <w:marBottom w:val="0"/>
      <w:divBdr>
        <w:top w:val="none" w:sz="0" w:space="0" w:color="auto"/>
        <w:left w:val="none" w:sz="0" w:space="0" w:color="auto"/>
        <w:bottom w:val="none" w:sz="0" w:space="0" w:color="auto"/>
        <w:right w:val="none" w:sz="0" w:space="0" w:color="auto"/>
      </w:divBdr>
      <w:divsChild>
        <w:div w:id="14114075">
          <w:marLeft w:val="446"/>
          <w:marRight w:val="0"/>
          <w:marTop w:val="0"/>
          <w:marBottom w:val="0"/>
          <w:divBdr>
            <w:top w:val="none" w:sz="0" w:space="0" w:color="auto"/>
            <w:left w:val="none" w:sz="0" w:space="0" w:color="auto"/>
            <w:bottom w:val="none" w:sz="0" w:space="0" w:color="auto"/>
            <w:right w:val="none" w:sz="0" w:space="0" w:color="auto"/>
          </w:divBdr>
        </w:div>
        <w:div w:id="108859809">
          <w:marLeft w:val="446"/>
          <w:marRight w:val="0"/>
          <w:marTop w:val="0"/>
          <w:marBottom w:val="0"/>
          <w:divBdr>
            <w:top w:val="none" w:sz="0" w:space="0" w:color="auto"/>
            <w:left w:val="none" w:sz="0" w:space="0" w:color="auto"/>
            <w:bottom w:val="none" w:sz="0" w:space="0" w:color="auto"/>
            <w:right w:val="none" w:sz="0" w:space="0" w:color="auto"/>
          </w:divBdr>
        </w:div>
        <w:div w:id="116025805">
          <w:marLeft w:val="187"/>
          <w:marRight w:val="0"/>
          <w:marTop w:val="67"/>
          <w:marBottom w:val="0"/>
          <w:divBdr>
            <w:top w:val="none" w:sz="0" w:space="0" w:color="auto"/>
            <w:left w:val="none" w:sz="0" w:space="0" w:color="auto"/>
            <w:bottom w:val="none" w:sz="0" w:space="0" w:color="auto"/>
            <w:right w:val="none" w:sz="0" w:space="0" w:color="auto"/>
          </w:divBdr>
        </w:div>
        <w:div w:id="198401333">
          <w:marLeft w:val="446"/>
          <w:marRight w:val="0"/>
          <w:marTop w:val="0"/>
          <w:marBottom w:val="0"/>
          <w:divBdr>
            <w:top w:val="none" w:sz="0" w:space="0" w:color="auto"/>
            <w:left w:val="none" w:sz="0" w:space="0" w:color="auto"/>
            <w:bottom w:val="none" w:sz="0" w:space="0" w:color="auto"/>
            <w:right w:val="none" w:sz="0" w:space="0" w:color="auto"/>
          </w:divBdr>
        </w:div>
        <w:div w:id="678313320">
          <w:marLeft w:val="446"/>
          <w:marRight w:val="0"/>
          <w:marTop w:val="0"/>
          <w:marBottom w:val="0"/>
          <w:divBdr>
            <w:top w:val="none" w:sz="0" w:space="0" w:color="auto"/>
            <w:left w:val="none" w:sz="0" w:space="0" w:color="auto"/>
            <w:bottom w:val="none" w:sz="0" w:space="0" w:color="auto"/>
            <w:right w:val="none" w:sz="0" w:space="0" w:color="auto"/>
          </w:divBdr>
        </w:div>
        <w:div w:id="716244681">
          <w:marLeft w:val="446"/>
          <w:marRight w:val="0"/>
          <w:marTop w:val="0"/>
          <w:marBottom w:val="0"/>
          <w:divBdr>
            <w:top w:val="none" w:sz="0" w:space="0" w:color="auto"/>
            <w:left w:val="none" w:sz="0" w:space="0" w:color="auto"/>
            <w:bottom w:val="none" w:sz="0" w:space="0" w:color="auto"/>
            <w:right w:val="none" w:sz="0" w:space="0" w:color="auto"/>
          </w:divBdr>
        </w:div>
        <w:div w:id="797378113">
          <w:marLeft w:val="446"/>
          <w:marRight w:val="0"/>
          <w:marTop w:val="0"/>
          <w:marBottom w:val="0"/>
          <w:divBdr>
            <w:top w:val="none" w:sz="0" w:space="0" w:color="auto"/>
            <w:left w:val="none" w:sz="0" w:space="0" w:color="auto"/>
            <w:bottom w:val="none" w:sz="0" w:space="0" w:color="auto"/>
            <w:right w:val="none" w:sz="0" w:space="0" w:color="auto"/>
          </w:divBdr>
        </w:div>
        <w:div w:id="813914827">
          <w:marLeft w:val="187"/>
          <w:marRight w:val="0"/>
          <w:marTop w:val="67"/>
          <w:marBottom w:val="0"/>
          <w:divBdr>
            <w:top w:val="none" w:sz="0" w:space="0" w:color="auto"/>
            <w:left w:val="none" w:sz="0" w:space="0" w:color="auto"/>
            <w:bottom w:val="none" w:sz="0" w:space="0" w:color="auto"/>
            <w:right w:val="none" w:sz="0" w:space="0" w:color="auto"/>
          </w:divBdr>
        </w:div>
        <w:div w:id="900140287">
          <w:marLeft w:val="446"/>
          <w:marRight w:val="0"/>
          <w:marTop w:val="0"/>
          <w:marBottom w:val="0"/>
          <w:divBdr>
            <w:top w:val="none" w:sz="0" w:space="0" w:color="auto"/>
            <w:left w:val="none" w:sz="0" w:space="0" w:color="auto"/>
            <w:bottom w:val="none" w:sz="0" w:space="0" w:color="auto"/>
            <w:right w:val="none" w:sz="0" w:space="0" w:color="auto"/>
          </w:divBdr>
        </w:div>
        <w:div w:id="926229019">
          <w:marLeft w:val="446"/>
          <w:marRight w:val="0"/>
          <w:marTop w:val="0"/>
          <w:marBottom w:val="0"/>
          <w:divBdr>
            <w:top w:val="none" w:sz="0" w:space="0" w:color="auto"/>
            <w:left w:val="none" w:sz="0" w:space="0" w:color="auto"/>
            <w:bottom w:val="none" w:sz="0" w:space="0" w:color="auto"/>
            <w:right w:val="none" w:sz="0" w:space="0" w:color="auto"/>
          </w:divBdr>
        </w:div>
        <w:div w:id="1026760857">
          <w:marLeft w:val="446"/>
          <w:marRight w:val="0"/>
          <w:marTop w:val="0"/>
          <w:marBottom w:val="0"/>
          <w:divBdr>
            <w:top w:val="none" w:sz="0" w:space="0" w:color="auto"/>
            <w:left w:val="none" w:sz="0" w:space="0" w:color="auto"/>
            <w:bottom w:val="none" w:sz="0" w:space="0" w:color="auto"/>
            <w:right w:val="none" w:sz="0" w:space="0" w:color="auto"/>
          </w:divBdr>
        </w:div>
        <w:div w:id="1390496795">
          <w:marLeft w:val="446"/>
          <w:marRight w:val="0"/>
          <w:marTop w:val="0"/>
          <w:marBottom w:val="0"/>
          <w:divBdr>
            <w:top w:val="none" w:sz="0" w:space="0" w:color="auto"/>
            <w:left w:val="none" w:sz="0" w:space="0" w:color="auto"/>
            <w:bottom w:val="none" w:sz="0" w:space="0" w:color="auto"/>
            <w:right w:val="none" w:sz="0" w:space="0" w:color="auto"/>
          </w:divBdr>
        </w:div>
        <w:div w:id="1451045673">
          <w:marLeft w:val="187"/>
          <w:marRight w:val="0"/>
          <w:marTop w:val="67"/>
          <w:marBottom w:val="0"/>
          <w:divBdr>
            <w:top w:val="none" w:sz="0" w:space="0" w:color="auto"/>
            <w:left w:val="none" w:sz="0" w:space="0" w:color="auto"/>
            <w:bottom w:val="none" w:sz="0" w:space="0" w:color="auto"/>
            <w:right w:val="none" w:sz="0" w:space="0" w:color="auto"/>
          </w:divBdr>
        </w:div>
        <w:div w:id="1574664073">
          <w:marLeft w:val="187"/>
          <w:marRight w:val="0"/>
          <w:marTop w:val="67"/>
          <w:marBottom w:val="0"/>
          <w:divBdr>
            <w:top w:val="none" w:sz="0" w:space="0" w:color="auto"/>
            <w:left w:val="none" w:sz="0" w:space="0" w:color="auto"/>
            <w:bottom w:val="none" w:sz="0" w:space="0" w:color="auto"/>
            <w:right w:val="none" w:sz="0" w:space="0" w:color="auto"/>
          </w:divBdr>
        </w:div>
        <w:div w:id="1668557373">
          <w:marLeft w:val="446"/>
          <w:marRight w:val="0"/>
          <w:marTop w:val="0"/>
          <w:marBottom w:val="0"/>
          <w:divBdr>
            <w:top w:val="none" w:sz="0" w:space="0" w:color="auto"/>
            <w:left w:val="none" w:sz="0" w:space="0" w:color="auto"/>
            <w:bottom w:val="none" w:sz="0" w:space="0" w:color="auto"/>
            <w:right w:val="none" w:sz="0" w:space="0" w:color="auto"/>
          </w:divBdr>
        </w:div>
        <w:div w:id="1749573602">
          <w:marLeft w:val="446"/>
          <w:marRight w:val="0"/>
          <w:marTop w:val="0"/>
          <w:marBottom w:val="0"/>
          <w:divBdr>
            <w:top w:val="none" w:sz="0" w:space="0" w:color="auto"/>
            <w:left w:val="none" w:sz="0" w:space="0" w:color="auto"/>
            <w:bottom w:val="none" w:sz="0" w:space="0" w:color="auto"/>
            <w:right w:val="none" w:sz="0" w:space="0" w:color="auto"/>
          </w:divBdr>
        </w:div>
        <w:div w:id="1851136238">
          <w:marLeft w:val="187"/>
          <w:marRight w:val="0"/>
          <w:marTop w:val="67"/>
          <w:marBottom w:val="0"/>
          <w:divBdr>
            <w:top w:val="none" w:sz="0" w:space="0" w:color="auto"/>
            <w:left w:val="none" w:sz="0" w:space="0" w:color="auto"/>
            <w:bottom w:val="none" w:sz="0" w:space="0" w:color="auto"/>
            <w:right w:val="none" w:sz="0" w:space="0" w:color="auto"/>
          </w:divBdr>
        </w:div>
      </w:divsChild>
    </w:div>
    <w:div w:id="1261135416">
      <w:bodyDiv w:val="1"/>
      <w:marLeft w:val="0"/>
      <w:marRight w:val="0"/>
      <w:marTop w:val="0"/>
      <w:marBottom w:val="0"/>
      <w:divBdr>
        <w:top w:val="none" w:sz="0" w:space="0" w:color="auto"/>
        <w:left w:val="none" w:sz="0" w:space="0" w:color="auto"/>
        <w:bottom w:val="none" w:sz="0" w:space="0" w:color="auto"/>
        <w:right w:val="none" w:sz="0" w:space="0" w:color="auto"/>
      </w:divBdr>
      <w:divsChild>
        <w:div w:id="190804481">
          <w:marLeft w:val="0"/>
          <w:marRight w:val="0"/>
          <w:marTop w:val="0"/>
          <w:marBottom w:val="0"/>
          <w:divBdr>
            <w:top w:val="none" w:sz="0" w:space="0" w:color="auto"/>
            <w:left w:val="none" w:sz="0" w:space="0" w:color="auto"/>
            <w:bottom w:val="none" w:sz="0" w:space="0" w:color="auto"/>
            <w:right w:val="none" w:sz="0" w:space="0" w:color="auto"/>
          </w:divBdr>
          <w:divsChild>
            <w:div w:id="1890722492">
              <w:marLeft w:val="0"/>
              <w:marRight w:val="0"/>
              <w:marTop w:val="0"/>
              <w:marBottom w:val="0"/>
              <w:divBdr>
                <w:top w:val="none" w:sz="0" w:space="0" w:color="auto"/>
                <w:left w:val="none" w:sz="0" w:space="0" w:color="auto"/>
                <w:bottom w:val="none" w:sz="0" w:space="0" w:color="auto"/>
                <w:right w:val="none" w:sz="0" w:space="0" w:color="auto"/>
              </w:divBdr>
              <w:divsChild>
                <w:div w:id="10850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18872">
      <w:bodyDiv w:val="1"/>
      <w:marLeft w:val="0"/>
      <w:marRight w:val="0"/>
      <w:marTop w:val="0"/>
      <w:marBottom w:val="0"/>
      <w:divBdr>
        <w:top w:val="none" w:sz="0" w:space="0" w:color="auto"/>
        <w:left w:val="none" w:sz="0" w:space="0" w:color="auto"/>
        <w:bottom w:val="none" w:sz="0" w:space="0" w:color="auto"/>
        <w:right w:val="none" w:sz="0" w:space="0" w:color="auto"/>
      </w:divBdr>
    </w:div>
    <w:div w:id="1295672637">
      <w:bodyDiv w:val="1"/>
      <w:marLeft w:val="0"/>
      <w:marRight w:val="0"/>
      <w:marTop w:val="0"/>
      <w:marBottom w:val="0"/>
      <w:divBdr>
        <w:top w:val="none" w:sz="0" w:space="0" w:color="auto"/>
        <w:left w:val="none" w:sz="0" w:space="0" w:color="auto"/>
        <w:bottom w:val="none" w:sz="0" w:space="0" w:color="auto"/>
        <w:right w:val="none" w:sz="0" w:space="0" w:color="auto"/>
      </w:divBdr>
    </w:div>
    <w:div w:id="1313026958">
      <w:bodyDiv w:val="1"/>
      <w:marLeft w:val="0"/>
      <w:marRight w:val="0"/>
      <w:marTop w:val="0"/>
      <w:marBottom w:val="0"/>
      <w:divBdr>
        <w:top w:val="none" w:sz="0" w:space="0" w:color="auto"/>
        <w:left w:val="none" w:sz="0" w:space="0" w:color="auto"/>
        <w:bottom w:val="none" w:sz="0" w:space="0" w:color="auto"/>
        <w:right w:val="none" w:sz="0" w:space="0" w:color="auto"/>
      </w:divBdr>
      <w:divsChild>
        <w:div w:id="375590095">
          <w:marLeft w:val="360"/>
          <w:marRight w:val="0"/>
          <w:marTop w:val="58"/>
          <w:marBottom w:val="0"/>
          <w:divBdr>
            <w:top w:val="none" w:sz="0" w:space="0" w:color="auto"/>
            <w:left w:val="none" w:sz="0" w:space="0" w:color="auto"/>
            <w:bottom w:val="none" w:sz="0" w:space="0" w:color="auto"/>
            <w:right w:val="none" w:sz="0" w:space="0" w:color="auto"/>
          </w:divBdr>
        </w:div>
        <w:div w:id="416170060">
          <w:marLeft w:val="360"/>
          <w:marRight w:val="0"/>
          <w:marTop w:val="58"/>
          <w:marBottom w:val="0"/>
          <w:divBdr>
            <w:top w:val="none" w:sz="0" w:space="0" w:color="auto"/>
            <w:left w:val="none" w:sz="0" w:space="0" w:color="auto"/>
            <w:bottom w:val="none" w:sz="0" w:space="0" w:color="auto"/>
            <w:right w:val="none" w:sz="0" w:space="0" w:color="auto"/>
          </w:divBdr>
        </w:div>
        <w:div w:id="506556598">
          <w:marLeft w:val="360"/>
          <w:marRight w:val="0"/>
          <w:marTop w:val="58"/>
          <w:marBottom w:val="0"/>
          <w:divBdr>
            <w:top w:val="none" w:sz="0" w:space="0" w:color="auto"/>
            <w:left w:val="none" w:sz="0" w:space="0" w:color="auto"/>
            <w:bottom w:val="none" w:sz="0" w:space="0" w:color="auto"/>
            <w:right w:val="none" w:sz="0" w:space="0" w:color="auto"/>
          </w:divBdr>
        </w:div>
        <w:div w:id="785152608">
          <w:marLeft w:val="360"/>
          <w:marRight w:val="0"/>
          <w:marTop w:val="58"/>
          <w:marBottom w:val="0"/>
          <w:divBdr>
            <w:top w:val="none" w:sz="0" w:space="0" w:color="auto"/>
            <w:left w:val="none" w:sz="0" w:space="0" w:color="auto"/>
            <w:bottom w:val="none" w:sz="0" w:space="0" w:color="auto"/>
            <w:right w:val="none" w:sz="0" w:space="0" w:color="auto"/>
          </w:divBdr>
        </w:div>
        <w:div w:id="1280142298">
          <w:marLeft w:val="360"/>
          <w:marRight w:val="0"/>
          <w:marTop w:val="58"/>
          <w:marBottom w:val="0"/>
          <w:divBdr>
            <w:top w:val="none" w:sz="0" w:space="0" w:color="auto"/>
            <w:left w:val="none" w:sz="0" w:space="0" w:color="auto"/>
            <w:bottom w:val="none" w:sz="0" w:space="0" w:color="auto"/>
            <w:right w:val="none" w:sz="0" w:space="0" w:color="auto"/>
          </w:divBdr>
        </w:div>
      </w:divsChild>
    </w:div>
    <w:div w:id="1335842950">
      <w:bodyDiv w:val="1"/>
      <w:marLeft w:val="0"/>
      <w:marRight w:val="0"/>
      <w:marTop w:val="0"/>
      <w:marBottom w:val="0"/>
      <w:divBdr>
        <w:top w:val="none" w:sz="0" w:space="0" w:color="auto"/>
        <w:left w:val="none" w:sz="0" w:space="0" w:color="auto"/>
        <w:bottom w:val="none" w:sz="0" w:space="0" w:color="auto"/>
        <w:right w:val="none" w:sz="0" w:space="0" w:color="auto"/>
      </w:divBdr>
    </w:div>
    <w:div w:id="1336491925">
      <w:bodyDiv w:val="1"/>
      <w:marLeft w:val="0"/>
      <w:marRight w:val="0"/>
      <w:marTop w:val="0"/>
      <w:marBottom w:val="0"/>
      <w:divBdr>
        <w:top w:val="none" w:sz="0" w:space="0" w:color="auto"/>
        <w:left w:val="none" w:sz="0" w:space="0" w:color="auto"/>
        <w:bottom w:val="none" w:sz="0" w:space="0" w:color="auto"/>
        <w:right w:val="none" w:sz="0" w:space="0" w:color="auto"/>
      </w:divBdr>
    </w:div>
    <w:div w:id="1346982230">
      <w:bodyDiv w:val="1"/>
      <w:marLeft w:val="0"/>
      <w:marRight w:val="0"/>
      <w:marTop w:val="0"/>
      <w:marBottom w:val="0"/>
      <w:divBdr>
        <w:top w:val="none" w:sz="0" w:space="0" w:color="auto"/>
        <w:left w:val="none" w:sz="0" w:space="0" w:color="auto"/>
        <w:bottom w:val="none" w:sz="0" w:space="0" w:color="auto"/>
        <w:right w:val="none" w:sz="0" w:space="0" w:color="auto"/>
      </w:divBdr>
    </w:div>
    <w:div w:id="1374379775">
      <w:bodyDiv w:val="1"/>
      <w:marLeft w:val="0"/>
      <w:marRight w:val="0"/>
      <w:marTop w:val="0"/>
      <w:marBottom w:val="0"/>
      <w:divBdr>
        <w:top w:val="none" w:sz="0" w:space="0" w:color="auto"/>
        <w:left w:val="none" w:sz="0" w:space="0" w:color="auto"/>
        <w:bottom w:val="none" w:sz="0" w:space="0" w:color="auto"/>
        <w:right w:val="none" w:sz="0" w:space="0" w:color="auto"/>
      </w:divBdr>
      <w:divsChild>
        <w:div w:id="1175147932">
          <w:marLeft w:val="893"/>
          <w:marRight w:val="0"/>
          <w:marTop w:val="0"/>
          <w:marBottom w:val="0"/>
          <w:divBdr>
            <w:top w:val="none" w:sz="0" w:space="0" w:color="auto"/>
            <w:left w:val="none" w:sz="0" w:space="0" w:color="auto"/>
            <w:bottom w:val="none" w:sz="0" w:space="0" w:color="auto"/>
            <w:right w:val="none" w:sz="0" w:space="0" w:color="auto"/>
          </w:divBdr>
        </w:div>
      </w:divsChild>
    </w:div>
    <w:div w:id="1377271258">
      <w:bodyDiv w:val="1"/>
      <w:marLeft w:val="0"/>
      <w:marRight w:val="0"/>
      <w:marTop w:val="0"/>
      <w:marBottom w:val="0"/>
      <w:divBdr>
        <w:top w:val="none" w:sz="0" w:space="0" w:color="auto"/>
        <w:left w:val="none" w:sz="0" w:space="0" w:color="auto"/>
        <w:bottom w:val="none" w:sz="0" w:space="0" w:color="auto"/>
        <w:right w:val="none" w:sz="0" w:space="0" w:color="auto"/>
      </w:divBdr>
      <w:divsChild>
        <w:div w:id="46805635">
          <w:marLeft w:val="893"/>
          <w:marRight w:val="0"/>
          <w:marTop w:val="0"/>
          <w:marBottom w:val="0"/>
          <w:divBdr>
            <w:top w:val="none" w:sz="0" w:space="0" w:color="auto"/>
            <w:left w:val="none" w:sz="0" w:space="0" w:color="auto"/>
            <w:bottom w:val="none" w:sz="0" w:space="0" w:color="auto"/>
            <w:right w:val="none" w:sz="0" w:space="0" w:color="auto"/>
          </w:divBdr>
        </w:div>
      </w:divsChild>
    </w:div>
    <w:div w:id="1391153539">
      <w:bodyDiv w:val="1"/>
      <w:marLeft w:val="0"/>
      <w:marRight w:val="0"/>
      <w:marTop w:val="0"/>
      <w:marBottom w:val="0"/>
      <w:divBdr>
        <w:top w:val="none" w:sz="0" w:space="0" w:color="auto"/>
        <w:left w:val="none" w:sz="0" w:space="0" w:color="auto"/>
        <w:bottom w:val="none" w:sz="0" w:space="0" w:color="auto"/>
        <w:right w:val="none" w:sz="0" w:space="0" w:color="auto"/>
      </w:divBdr>
      <w:divsChild>
        <w:div w:id="28145684">
          <w:marLeft w:val="576"/>
          <w:marRight w:val="0"/>
          <w:marTop w:val="67"/>
          <w:marBottom w:val="0"/>
          <w:divBdr>
            <w:top w:val="none" w:sz="0" w:space="0" w:color="auto"/>
            <w:left w:val="none" w:sz="0" w:space="0" w:color="auto"/>
            <w:bottom w:val="none" w:sz="0" w:space="0" w:color="auto"/>
            <w:right w:val="none" w:sz="0" w:space="0" w:color="auto"/>
          </w:divBdr>
        </w:div>
        <w:div w:id="441803626">
          <w:marLeft w:val="576"/>
          <w:marRight w:val="0"/>
          <w:marTop w:val="67"/>
          <w:marBottom w:val="0"/>
          <w:divBdr>
            <w:top w:val="none" w:sz="0" w:space="0" w:color="auto"/>
            <w:left w:val="none" w:sz="0" w:space="0" w:color="auto"/>
            <w:bottom w:val="none" w:sz="0" w:space="0" w:color="auto"/>
            <w:right w:val="none" w:sz="0" w:space="0" w:color="auto"/>
          </w:divBdr>
        </w:div>
        <w:div w:id="640573279">
          <w:marLeft w:val="576"/>
          <w:marRight w:val="0"/>
          <w:marTop w:val="67"/>
          <w:marBottom w:val="0"/>
          <w:divBdr>
            <w:top w:val="none" w:sz="0" w:space="0" w:color="auto"/>
            <w:left w:val="none" w:sz="0" w:space="0" w:color="auto"/>
            <w:bottom w:val="none" w:sz="0" w:space="0" w:color="auto"/>
            <w:right w:val="none" w:sz="0" w:space="0" w:color="auto"/>
          </w:divBdr>
        </w:div>
        <w:div w:id="1365138090">
          <w:marLeft w:val="576"/>
          <w:marRight w:val="0"/>
          <w:marTop w:val="67"/>
          <w:marBottom w:val="0"/>
          <w:divBdr>
            <w:top w:val="none" w:sz="0" w:space="0" w:color="auto"/>
            <w:left w:val="none" w:sz="0" w:space="0" w:color="auto"/>
            <w:bottom w:val="none" w:sz="0" w:space="0" w:color="auto"/>
            <w:right w:val="none" w:sz="0" w:space="0" w:color="auto"/>
          </w:divBdr>
        </w:div>
        <w:div w:id="1464036792">
          <w:marLeft w:val="576"/>
          <w:marRight w:val="0"/>
          <w:marTop w:val="67"/>
          <w:marBottom w:val="0"/>
          <w:divBdr>
            <w:top w:val="none" w:sz="0" w:space="0" w:color="auto"/>
            <w:left w:val="none" w:sz="0" w:space="0" w:color="auto"/>
            <w:bottom w:val="none" w:sz="0" w:space="0" w:color="auto"/>
            <w:right w:val="none" w:sz="0" w:space="0" w:color="auto"/>
          </w:divBdr>
        </w:div>
        <w:div w:id="1593394111">
          <w:marLeft w:val="576"/>
          <w:marRight w:val="0"/>
          <w:marTop w:val="67"/>
          <w:marBottom w:val="0"/>
          <w:divBdr>
            <w:top w:val="none" w:sz="0" w:space="0" w:color="auto"/>
            <w:left w:val="none" w:sz="0" w:space="0" w:color="auto"/>
            <w:bottom w:val="none" w:sz="0" w:space="0" w:color="auto"/>
            <w:right w:val="none" w:sz="0" w:space="0" w:color="auto"/>
          </w:divBdr>
        </w:div>
      </w:divsChild>
    </w:div>
    <w:div w:id="1410232339">
      <w:bodyDiv w:val="1"/>
      <w:marLeft w:val="0"/>
      <w:marRight w:val="0"/>
      <w:marTop w:val="0"/>
      <w:marBottom w:val="0"/>
      <w:divBdr>
        <w:top w:val="none" w:sz="0" w:space="0" w:color="auto"/>
        <w:left w:val="none" w:sz="0" w:space="0" w:color="auto"/>
        <w:bottom w:val="none" w:sz="0" w:space="0" w:color="auto"/>
        <w:right w:val="none" w:sz="0" w:space="0" w:color="auto"/>
      </w:divBdr>
    </w:div>
    <w:div w:id="1410931687">
      <w:bodyDiv w:val="1"/>
      <w:marLeft w:val="0"/>
      <w:marRight w:val="0"/>
      <w:marTop w:val="0"/>
      <w:marBottom w:val="0"/>
      <w:divBdr>
        <w:top w:val="none" w:sz="0" w:space="0" w:color="auto"/>
        <w:left w:val="none" w:sz="0" w:space="0" w:color="auto"/>
        <w:bottom w:val="none" w:sz="0" w:space="0" w:color="auto"/>
        <w:right w:val="none" w:sz="0" w:space="0" w:color="auto"/>
      </w:divBdr>
    </w:div>
    <w:div w:id="1431242981">
      <w:bodyDiv w:val="1"/>
      <w:marLeft w:val="0"/>
      <w:marRight w:val="0"/>
      <w:marTop w:val="0"/>
      <w:marBottom w:val="0"/>
      <w:divBdr>
        <w:top w:val="none" w:sz="0" w:space="0" w:color="auto"/>
        <w:left w:val="none" w:sz="0" w:space="0" w:color="auto"/>
        <w:bottom w:val="none" w:sz="0" w:space="0" w:color="auto"/>
        <w:right w:val="none" w:sz="0" w:space="0" w:color="auto"/>
      </w:divBdr>
    </w:div>
    <w:div w:id="1436483729">
      <w:bodyDiv w:val="1"/>
      <w:marLeft w:val="0"/>
      <w:marRight w:val="0"/>
      <w:marTop w:val="0"/>
      <w:marBottom w:val="0"/>
      <w:divBdr>
        <w:top w:val="none" w:sz="0" w:space="0" w:color="auto"/>
        <w:left w:val="none" w:sz="0" w:space="0" w:color="auto"/>
        <w:bottom w:val="none" w:sz="0" w:space="0" w:color="auto"/>
        <w:right w:val="none" w:sz="0" w:space="0" w:color="auto"/>
      </w:divBdr>
      <w:divsChild>
        <w:div w:id="617949643">
          <w:marLeft w:val="893"/>
          <w:marRight w:val="0"/>
          <w:marTop w:val="0"/>
          <w:marBottom w:val="0"/>
          <w:divBdr>
            <w:top w:val="none" w:sz="0" w:space="0" w:color="auto"/>
            <w:left w:val="none" w:sz="0" w:space="0" w:color="auto"/>
            <w:bottom w:val="none" w:sz="0" w:space="0" w:color="auto"/>
            <w:right w:val="none" w:sz="0" w:space="0" w:color="auto"/>
          </w:divBdr>
        </w:div>
      </w:divsChild>
    </w:div>
    <w:div w:id="1502814010">
      <w:bodyDiv w:val="1"/>
      <w:marLeft w:val="0"/>
      <w:marRight w:val="0"/>
      <w:marTop w:val="0"/>
      <w:marBottom w:val="0"/>
      <w:divBdr>
        <w:top w:val="none" w:sz="0" w:space="0" w:color="auto"/>
        <w:left w:val="none" w:sz="0" w:space="0" w:color="auto"/>
        <w:bottom w:val="none" w:sz="0" w:space="0" w:color="auto"/>
        <w:right w:val="none" w:sz="0" w:space="0" w:color="auto"/>
      </w:divBdr>
      <w:divsChild>
        <w:div w:id="1699160399">
          <w:marLeft w:val="893"/>
          <w:marRight w:val="0"/>
          <w:marTop w:val="0"/>
          <w:marBottom w:val="0"/>
          <w:divBdr>
            <w:top w:val="none" w:sz="0" w:space="0" w:color="auto"/>
            <w:left w:val="none" w:sz="0" w:space="0" w:color="auto"/>
            <w:bottom w:val="none" w:sz="0" w:space="0" w:color="auto"/>
            <w:right w:val="none" w:sz="0" w:space="0" w:color="auto"/>
          </w:divBdr>
        </w:div>
      </w:divsChild>
    </w:div>
    <w:div w:id="1617643186">
      <w:bodyDiv w:val="1"/>
      <w:marLeft w:val="0"/>
      <w:marRight w:val="0"/>
      <w:marTop w:val="0"/>
      <w:marBottom w:val="0"/>
      <w:divBdr>
        <w:top w:val="none" w:sz="0" w:space="0" w:color="auto"/>
        <w:left w:val="none" w:sz="0" w:space="0" w:color="auto"/>
        <w:bottom w:val="none" w:sz="0" w:space="0" w:color="auto"/>
        <w:right w:val="none" w:sz="0" w:space="0" w:color="auto"/>
      </w:divBdr>
      <w:divsChild>
        <w:div w:id="90664067">
          <w:marLeft w:val="274"/>
          <w:marRight w:val="0"/>
          <w:marTop w:val="0"/>
          <w:marBottom w:val="0"/>
          <w:divBdr>
            <w:top w:val="none" w:sz="0" w:space="0" w:color="auto"/>
            <w:left w:val="none" w:sz="0" w:space="0" w:color="auto"/>
            <w:bottom w:val="none" w:sz="0" w:space="0" w:color="auto"/>
            <w:right w:val="none" w:sz="0" w:space="0" w:color="auto"/>
          </w:divBdr>
        </w:div>
        <w:div w:id="111822429">
          <w:marLeft w:val="274"/>
          <w:marRight w:val="0"/>
          <w:marTop w:val="0"/>
          <w:marBottom w:val="0"/>
          <w:divBdr>
            <w:top w:val="none" w:sz="0" w:space="0" w:color="auto"/>
            <w:left w:val="none" w:sz="0" w:space="0" w:color="auto"/>
            <w:bottom w:val="none" w:sz="0" w:space="0" w:color="auto"/>
            <w:right w:val="none" w:sz="0" w:space="0" w:color="auto"/>
          </w:divBdr>
        </w:div>
        <w:div w:id="152837805">
          <w:marLeft w:val="274"/>
          <w:marRight w:val="0"/>
          <w:marTop w:val="0"/>
          <w:marBottom w:val="0"/>
          <w:divBdr>
            <w:top w:val="none" w:sz="0" w:space="0" w:color="auto"/>
            <w:left w:val="none" w:sz="0" w:space="0" w:color="auto"/>
            <w:bottom w:val="none" w:sz="0" w:space="0" w:color="auto"/>
            <w:right w:val="none" w:sz="0" w:space="0" w:color="auto"/>
          </w:divBdr>
        </w:div>
        <w:div w:id="271278890">
          <w:marLeft w:val="274"/>
          <w:marRight w:val="0"/>
          <w:marTop w:val="0"/>
          <w:marBottom w:val="0"/>
          <w:divBdr>
            <w:top w:val="none" w:sz="0" w:space="0" w:color="auto"/>
            <w:left w:val="none" w:sz="0" w:space="0" w:color="auto"/>
            <w:bottom w:val="none" w:sz="0" w:space="0" w:color="auto"/>
            <w:right w:val="none" w:sz="0" w:space="0" w:color="auto"/>
          </w:divBdr>
        </w:div>
        <w:div w:id="332103043">
          <w:marLeft w:val="274"/>
          <w:marRight w:val="0"/>
          <w:marTop w:val="0"/>
          <w:marBottom w:val="0"/>
          <w:divBdr>
            <w:top w:val="none" w:sz="0" w:space="0" w:color="auto"/>
            <w:left w:val="none" w:sz="0" w:space="0" w:color="auto"/>
            <w:bottom w:val="none" w:sz="0" w:space="0" w:color="auto"/>
            <w:right w:val="none" w:sz="0" w:space="0" w:color="auto"/>
          </w:divBdr>
        </w:div>
        <w:div w:id="407654381">
          <w:marLeft w:val="274"/>
          <w:marRight w:val="0"/>
          <w:marTop w:val="0"/>
          <w:marBottom w:val="0"/>
          <w:divBdr>
            <w:top w:val="none" w:sz="0" w:space="0" w:color="auto"/>
            <w:left w:val="none" w:sz="0" w:space="0" w:color="auto"/>
            <w:bottom w:val="none" w:sz="0" w:space="0" w:color="auto"/>
            <w:right w:val="none" w:sz="0" w:space="0" w:color="auto"/>
          </w:divBdr>
        </w:div>
        <w:div w:id="563108799">
          <w:marLeft w:val="274"/>
          <w:marRight w:val="0"/>
          <w:marTop w:val="0"/>
          <w:marBottom w:val="0"/>
          <w:divBdr>
            <w:top w:val="none" w:sz="0" w:space="0" w:color="auto"/>
            <w:left w:val="none" w:sz="0" w:space="0" w:color="auto"/>
            <w:bottom w:val="none" w:sz="0" w:space="0" w:color="auto"/>
            <w:right w:val="none" w:sz="0" w:space="0" w:color="auto"/>
          </w:divBdr>
        </w:div>
        <w:div w:id="802506072">
          <w:marLeft w:val="274"/>
          <w:marRight w:val="0"/>
          <w:marTop w:val="0"/>
          <w:marBottom w:val="0"/>
          <w:divBdr>
            <w:top w:val="none" w:sz="0" w:space="0" w:color="auto"/>
            <w:left w:val="none" w:sz="0" w:space="0" w:color="auto"/>
            <w:bottom w:val="none" w:sz="0" w:space="0" w:color="auto"/>
            <w:right w:val="none" w:sz="0" w:space="0" w:color="auto"/>
          </w:divBdr>
        </w:div>
        <w:div w:id="881215416">
          <w:marLeft w:val="274"/>
          <w:marRight w:val="0"/>
          <w:marTop w:val="0"/>
          <w:marBottom w:val="0"/>
          <w:divBdr>
            <w:top w:val="none" w:sz="0" w:space="0" w:color="auto"/>
            <w:left w:val="none" w:sz="0" w:space="0" w:color="auto"/>
            <w:bottom w:val="none" w:sz="0" w:space="0" w:color="auto"/>
            <w:right w:val="none" w:sz="0" w:space="0" w:color="auto"/>
          </w:divBdr>
        </w:div>
        <w:div w:id="1042632601">
          <w:marLeft w:val="274"/>
          <w:marRight w:val="0"/>
          <w:marTop w:val="0"/>
          <w:marBottom w:val="0"/>
          <w:divBdr>
            <w:top w:val="none" w:sz="0" w:space="0" w:color="auto"/>
            <w:left w:val="none" w:sz="0" w:space="0" w:color="auto"/>
            <w:bottom w:val="none" w:sz="0" w:space="0" w:color="auto"/>
            <w:right w:val="none" w:sz="0" w:space="0" w:color="auto"/>
          </w:divBdr>
        </w:div>
        <w:div w:id="1135443899">
          <w:marLeft w:val="274"/>
          <w:marRight w:val="0"/>
          <w:marTop w:val="0"/>
          <w:marBottom w:val="0"/>
          <w:divBdr>
            <w:top w:val="none" w:sz="0" w:space="0" w:color="auto"/>
            <w:left w:val="none" w:sz="0" w:space="0" w:color="auto"/>
            <w:bottom w:val="none" w:sz="0" w:space="0" w:color="auto"/>
            <w:right w:val="none" w:sz="0" w:space="0" w:color="auto"/>
          </w:divBdr>
        </w:div>
        <w:div w:id="1399013121">
          <w:marLeft w:val="274"/>
          <w:marRight w:val="0"/>
          <w:marTop w:val="0"/>
          <w:marBottom w:val="0"/>
          <w:divBdr>
            <w:top w:val="none" w:sz="0" w:space="0" w:color="auto"/>
            <w:left w:val="none" w:sz="0" w:space="0" w:color="auto"/>
            <w:bottom w:val="none" w:sz="0" w:space="0" w:color="auto"/>
            <w:right w:val="none" w:sz="0" w:space="0" w:color="auto"/>
          </w:divBdr>
        </w:div>
        <w:div w:id="1472140572">
          <w:marLeft w:val="274"/>
          <w:marRight w:val="0"/>
          <w:marTop w:val="0"/>
          <w:marBottom w:val="0"/>
          <w:divBdr>
            <w:top w:val="none" w:sz="0" w:space="0" w:color="auto"/>
            <w:left w:val="none" w:sz="0" w:space="0" w:color="auto"/>
            <w:bottom w:val="none" w:sz="0" w:space="0" w:color="auto"/>
            <w:right w:val="none" w:sz="0" w:space="0" w:color="auto"/>
          </w:divBdr>
        </w:div>
        <w:div w:id="1501238050">
          <w:marLeft w:val="274"/>
          <w:marRight w:val="0"/>
          <w:marTop w:val="0"/>
          <w:marBottom w:val="0"/>
          <w:divBdr>
            <w:top w:val="none" w:sz="0" w:space="0" w:color="auto"/>
            <w:left w:val="none" w:sz="0" w:space="0" w:color="auto"/>
            <w:bottom w:val="none" w:sz="0" w:space="0" w:color="auto"/>
            <w:right w:val="none" w:sz="0" w:space="0" w:color="auto"/>
          </w:divBdr>
        </w:div>
        <w:div w:id="1582133336">
          <w:marLeft w:val="274"/>
          <w:marRight w:val="0"/>
          <w:marTop w:val="0"/>
          <w:marBottom w:val="0"/>
          <w:divBdr>
            <w:top w:val="none" w:sz="0" w:space="0" w:color="auto"/>
            <w:left w:val="none" w:sz="0" w:space="0" w:color="auto"/>
            <w:bottom w:val="none" w:sz="0" w:space="0" w:color="auto"/>
            <w:right w:val="none" w:sz="0" w:space="0" w:color="auto"/>
          </w:divBdr>
        </w:div>
        <w:div w:id="1614315350">
          <w:marLeft w:val="274"/>
          <w:marRight w:val="0"/>
          <w:marTop w:val="0"/>
          <w:marBottom w:val="0"/>
          <w:divBdr>
            <w:top w:val="none" w:sz="0" w:space="0" w:color="auto"/>
            <w:left w:val="none" w:sz="0" w:space="0" w:color="auto"/>
            <w:bottom w:val="none" w:sz="0" w:space="0" w:color="auto"/>
            <w:right w:val="none" w:sz="0" w:space="0" w:color="auto"/>
          </w:divBdr>
        </w:div>
        <w:div w:id="1627350851">
          <w:marLeft w:val="274"/>
          <w:marRight w:val="0"/>
          <w:marTop w:val="0"/>
          <w:marBottom w:val="0"/>
          <w:divBdr>
            <w:top w:val="none" w:sz="0" w:space="0" w:color="auto"/>
            <w:left w:val="none" w:sz="0" w:space="0" w:color="auto"/>
            <w:bottom w:val="none" w:sz="0" w:space="0" w:color="auto"/>
            <w:right w:val="none" w:sz="0" w:space="0" w:color="auto"/>
          </w:divBdr>
        </w:div>
        <w:div w:id="1700935623">
          <w:marLeft w:val="274"/>
          <w:marRight w:val="0"/>
          <w:marTop w:val="0"/>
          <w:marBottom w:val="0"/>
          <w:divBdr>
            <w:top w:val="none" w:sz="0" w:space="0" w:color="auto"/>
            <w:left w:val="none" w:sz="0" w:space="0" w:color="auto"/>
            <w:bottom w:val="none" w:sz="0" w:space="0" w:color="auto"/>
            <w:right w:val="none" w:sz="0" w:space="0" w:color="auto"/>
          </w:divBdr>
        </w:div>
        <w:div w:id="1718627353">
          <w:marLeft w:val="274"/>
          <w:marRight w:val="0"/>
          <w:marTop w:val="0"/>
          <w:marBottom w:val="0"/>
          <w:divBdr>
            <w:top w:val="none" w:sz="0" w:space="0" w:color="auto"/>
            <w:left w:val="none" w:sz="0" w:space="0" w:color="auto"/>
            <w:bottom w:val="none" w:sz="0" w:space="0" w:color="auto"/>
            <w:right w:val="none" w:sz="0" w:space="0" w:color="auto"/>
          </w:divBdr>
        </w:div>
        <w:div w:id="1770268780">
          <w:marLeft w:val="274"/>
          <w:marRight w:val="0"/>
          <w:marTop w:val="0"/>
          <w:marBottom w:val="0"/>
          <w:divBdr>
            <w:top w:val="none" w:sz="0" w:space="0" w:color="auto"/>
            <w:left w:val="none" w:sz="0" w:space="0" w:color="auto"/>
            <w:bottom w:val="none" w:sz="0" w:space="0" w:color="auto"/>
            <w:right w:val="none" w:sz="0" w:space="0" w:color="auto"/>
          </w:divBdr>
        </w:div>
        <w:div w:id="1841892931">
          <w:marLeft w:val="274"/>
          <w:marRight w:val="0"/>
          <w:marTop w:val="0"/>
          <w:marBottom w:val="0"/>
          <w:divBdr>
            <w:top w:val="none" w:sz="0" w:space="0" w:color="auto"/>
            <w:left w:val="none" w:sz="0" w:space="0" w:color="auto"/>
            <w:bottom w:val="none" w:sz="0" w:space="0" w:color="auto"/>
            <w:right w:val="none" w:sz="0" w:space="0" w:color="auto"/>
          </w:divBdr>
        </w:div>
        <w:div w:id="1844778199">
          <w:marLeft w:val="274"/>
          <w:marRight w:val="0"/>
          <w:marTop w:val="0"/>
          <w:marBottom w:val="0"/>
          <w:divBdr>
            <w:top w:val="none" w:sz="0" w:space="0" w:color="auto"/>
            <w:left w:val="none" w:sz="0" w:space="0" w:color="auto"/>
            <w:bottom w:val="none" w:sz="0" w:space="0" w:color="auto"/>
            <w:right w:val="none" w:sz="0" w:space="0" w:color="auto"/>
          </w:divBdr>
        </w:div>
        <w:div w:id="1862359046">
          <w:marLeft w:val="274"/>
          <w:marRight w:val="0"/>
          <w:marTop w:val="0"/>
          <w:marBottom w:val="0"/>
          <w:divBdr>
            <w:top w:val="none" w:sz="0" w:space="0" w:color="auto"/>
            <w:left w:val="none" w:sz="0" w:space="0" w:color="auto"/>
            <w:bottom w:val="none" w:sz="0" w:space="0" w:color="auto"/>
            <w:right w:val="none" w:sz="0" w:space="0" w:color="auto"/>
          </w:divBdr>
        </w:div>
        <w:div w:id="1946688572">
          <w:marLeft w:val="274"/>
          <w:marRight w:val="0"/>
          <w:marTop w:val="0"/>
          <w:marBottom w:val="0"/>
          <w:divBdr>
            <w:top w:val="none" w:sz="0" w:space="0" w:color="auto"/>
            <w:left w:val="none" w:sz="0" w:space="0" w:color="auto"/>
            <w:bottom w:val="none" w:sz="0" w:space="0" w:color="auto"/>
            <w:right w:val="none" w:sz="0" w:space="0" w:color="auto"/>
          </w:divBdr>
        </w:div>
        <w:div w:id="1954626140">
          <w:marLeft w:val="274"/>
          <w:marRight w:val="0"/>
          <w:marTop w:val="0"/>
          <w:marBottom w:val="0"/>
          <w:divBdr>
            <w:top w:val="none" w:sz="0" w:space="0" w:color="auto"/>
            <w:left w:val="none" w:sz="0" w:space="0" w:color="auto"/>
            <w:bottom w:val="none" w:sz="0" w:space="0" w:color="auto"/>
            <w:right w:val="none" w:sz="0" w:space="0" w:color="auto"/>
          </w:divBdr>
        </w:div>
        <w:div w:id="2011828807">
          <w:marLeft w:val="274"/>
          <w:marRight w:val="0"/>
          <w:marTop w:val="0"/>
          <w:marBottom w:val="0"/>
          <w:divBdr>
            <w:top w:val="none" w:sz="0" w:space="0" w:color="auto"/>
            <w:left w:val="none" w:sz="0" w:space="0" w:color="auto"/>
            <w:bottom w:val="none" w:sz="0" w:space="0" w:color="auto"/>
            <w:right w:val="none" w:sz="0" w:space="0" w:color="auto"/>
          </w:divBdr>
        </w:div>
      </w:divsChild>
    </w:div>
    <w:div w:id="1654794246">
      <w:bodyDiv w:val="1"/>
      <w:marLeft w:val="0"/>
      <w:marRight w:val="0"/>
      <w:marTop w:val="0"/>
      <w:marBottom w:val="0"/>
      <w:divBdr>
        <w:top w:val="none" w:sz="0" w:space="0" w:color="auto"/>
        <w:left w:val="none" w:sz="0" w:space="0" w:color="auto"/>
        <w:bottom w:val="none" w:sz="0" w:space="0" w:color="auto"/>
        <w:right w:val="none" w:sz="0" w:space="0" w:color="auto"/>
      </w:divBdr>
    </w:div>
    <w:div w:id="1669165793">
      <w:bodyDiv w:val="1"/>
      <w:marLeft w:val="0"/>
      <w:marRight w:val="0"/>
      <w:marTop w:val="0"/>
      <w:marBottom w:val="0"/>
      <w:divBdr>
        <w:top w:val="none" w:sz="0" w:space="0" w:color="auto"/>
        <w:left w:val="none" w:sz="0" w:space="0" w:color="auto"/>
        <w:bottom w:val="none" w:sz="0" w:space="0" w:color="auto"/>
        <w:right w:val="none" w:sz="0" w:space="0" w:color="auto"/>
      </w:divBdr>
      <w:divsChild>
        <w:div w:id="132912963">
          <w:marLeft w:val="0"/>
          <w:marRight w:val="0"/>
          <w:marTop w:val="0"/>
          <w:marBottom w:val="0"/>
          <w:divBdr>
            <w:top w:val="none" w:sz="0" w:space="0" w:color="auto"/>
            <w:left w:val="none" w:sz="0" w:space="0" w:color="auto"/>
            <w:bottom w:val="none" w:sz="0" w:space="0" w:color="auto"/>
            <w:right w:val="none" w:sz="0" w:space="0" w:color="auto"/>
          </w:divBdr>
          <w:divsChild>
            <w:div w:id="1684285526">
              <w:marLeft w:val="0"/>
              <w:marRight w:val="0"/>
              <w:marTop w:val="0"/>
              <w:marBottom w:val="0"/>
              <w:divBdr>
                <w:top w:val="none" w:sz="0" w:space="0" w:color="auto"/>
                <w:left w:val="none" w:sz="0" w:space="0" w:color="auto"/>
                <w:bottom w:val="none" w:sz="0" w:space="0" w:color="auto"/>
                <w:right w:val="none" w:sz="0" w:space="0" w:color="auto"/>
              </w:divBdr>
              <w:divsChild>
                <w:div w:id="8766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206966">
      <w:bodyDiv w:val="1"/>
      <w:marLeft w:val="0"/>
      <w:marRight w:val="0"/>
      <w:marTop w:val="0"/>
      <w:marBottom w:val="0"/>
      <w:divBdr>
        <w:top w:val="none" w:sz="0" w:space="0" w:color="auto"/>
        <w:left w:val="none" w:sz="0" w:space="0" w:color="auto"/>
        <w:bottom w:val="none" w:sz="0" w:space="0" w:color="auto"/>
        <w:right w:val="none" w:sz="0" w:space="0" w:color="auto"/>
      </w:divBdr>
      <w:divsChild>
        <w:div w:id="8988867">
          <w:marLeft w:val="720"/>
          <w:marRight w:val="0"/>
          <w:marTop w:val="0"/>
          <w:marBottom w:val="0"/>
          <w:divBdr>
            <w:top w:val="none" w:sz="0" w:space="0" w:color="auto"/>
            <w:left w:val="none" w:sz="0" w:space="0" w:color="auto"/>
            <w:bottom w:val="none" w:sz="0" w:space="0" w:color="auto"/>
            <w:right w:val="none" w:sz="0" w:space="0" w:color="auto"/>
          </w:divBdr>
        </w:div>
      </w:divsChild>
    </w:div>
    <w:div w:id="1676421639">
      <w:bodyDiv w:val="1"/>
      <w:marLeft w:val="0"/>
      <w:marRight w:val="0"/>
      <w:marTop w:val="0"/>
      <w:marBottom w:val="0"/>
      <w:divBdr>
        <w:top w:val="none" w:sz="0" w:space="0" w:color="auto"/>
        <w:left w:val="none" w:sz="0" w:space="0" w:color="auto"/>
        <w:bottom w:val="none" w:sz="0" w:space="0" w:color="auto"/>
        <w:right w:val="none" w:sz="0" w:space="0" w:color="auto"/>
      </w:divBdr>
      <w:divsChild>
        <w:div w:id="45422543">
          <w:marLeft w:val="720"/>
          <w:marRight w:val="0"/>
          <w:marTop w:val="0"/>
          <w:marBottom w:val="0"/>
          <w:divBdr>
            <w:top w:val="none" w:sz="0" w:space="0" w:color="auto"/>
            <w:left w:val="none" w:sz="0" w:space="0" w:color="auto"/>
            <w:bottom w:val="none" w:sz="0" w:space="0" w:color="auto"/>
            <w:right w:val="none" w:sz="0" w:space="0" w:color="auto"/>
          </w:divBdr>
        </w:div>
      </w:divsChild>
    </w:div>
    <w:div w:id="1676690045">
      <w:bodyDiv w:val="1"/>
      <w:marLeft w:val="0"/>
      <w:marRight w:val="0"/>
      <w:marTop w:val="0"/>
      <w:marBottom w:val="0"/>
      <w:divBdr>
        <w:top w:val="none" w:sz="0" w:space="0" w:color="auto"/>
        <w:left w:val="none" w:sz="0" w:space="0" w:color="auto"/>
        <w:bottom w:val="none" w:sz="0" w:space="0" w:color="auto"/>
        <w:right w:val="none" w:sz="0" w:space="0" w:color="auto"/>
      </w:divBdr>
    </w:div>
    <w:div w:id="1688601134">
      <w:bodyDiv w:val="1"/>
      <w:marLeft w:val="0"/>
      <w:marRight w:val="0"/>
      <w:marTop w:val="0"/>
      <w:marBottom w:val="0"/>
      <w:divBdr>
        <w:top w:val="none" w:sz="0" w:space="0" w:color="auto"/>
        <w:left w:val="none" w:sz="0" w:space="0" w:color="auto"/>
        <w:bottom w:val="none" w:sz="0" w:space="0" w:color="auto"/>
        <w:right w:val="none" w:sz="0" w:space="0" w:color="auto"/>
      </w:divBdr>
    </w:div>
    <w:div w:id="1689259062">
      <w:bodyDiv w:val="1"/>
      <w:marLeft w:val="0"/>
      <w:marRight w:val="0"/>
      <w:marTop w:val="0"/>
      <w:marBottom w:val="0"/>
      <w:divBdr>
        <w:top w:val="none" w:sz="0" w:space="0" w:color="auto"/>
        <w:left w:val="none" w:sz="0" w:space="0" w:color="auto"/>
        <w:bottom w:val="none" w:sz="0" w:space="0" w:color="auto"/>
        <w:right w:val="none" w:sz="0" w:space="0" w:color="auto"/>
      </w:divBdr>
      <w:divsChild>
        <w:div w:id="1090548159">
          <w:marLeft w:val="374"/>
          <w:marRight w:val="0"/>
          <w:marTop w:val="432"/>
          <w:marBottom w:val="0"/>
          <w:divBdr>
            <w:top w:val="none" w:sz="0" w:space="0" w:color="auto"/>
            <w:left w:val="none" w:sz="0" w:space="0" w:color="auto"/>
            <w:bottom w:val="none" w:sz="0" w:space="0" w:color="auto"/>
            <w:right w:val="none" w:sz="0" w:space="0" w:color="auto"/>
          </w:divBdr>
        </w:div>
        <w:div w:id="1698892012">
          <w:marLeft w:val="374"/>
          <w:marRight w:val="0"/>
          <w:marTop w:val="432"/>
          <w:marBottom w:val="0"/>
          <w:divBdr>
            <w:top w:val="none" w:sz="0" w:space="0" w:color="auto"/>
            <w:left w:val="none" w:sz="0" w:space="0" w:color="auto"/>
            <w:bottom w:val="none" w:sz="0" w:space="0" w:color="auto"/>
            <w:right w:val="none" w:sz="0" w:space="0" w:color="auto"/>
          </w:divBdr>
        </w:div>
      </w:divsChild>
    </w:div>
    <w:div w:id="1701079524">
      <w:bodyDiv w:val="1"/>
      <w:marLeft w:val="0"/>
      <w:marRight w:val="0"/>
      <w:marTop w:val="0"/>
      <w:marBottom w:val="0"/>
      <w:divBdr>
        <w:top w:val="none" w:sz="0" w:space="0" w:color="auto"/>
        <w:left w:val="none" w:sz="0" w:space="0" w:color="auto"/>
        <w:bottom w:val="none" w:sz="0" w:space="0" w:color="auto"/>
        <w:right w:val="none" w:sz="0" w:space="0" w:color="auto"/>
      </w:divBdr>
      <w:divsChild>
        <w:div w:id="1287739147">
          <w:marLeft w:val="547"/>
          <w:marRight w:val="0"/>
          <w:marTop w:val="0"/>
          <w:marBottom w:val="0"/>
          <w:divBdr>
            <w:top w:val="none" w:sz="0" w:space="0" w:color="auto"/>
            <w:left w:val="none" w:sz="0" w:space="0" w:color="auto"/>
            <w:bottom w:val="none" w:sz="0" w:space="0" w:color="auto"/>
            <w:right w:val="none" w:sz="0" w:space="0" w:color="auto"/>
          </w:divBdr>
        </w:div>
      </w:divsChild>
    </w:div>
    <w:div w:id="1708917901">
      <w:bodyDiv w:val="1"/>
      <w:marLeft w:val="0"/>
      <w:marRight w:val="0"/>
      <w:marTop w:val="0"/>
      <w:marBottom w:val="0"/>
      <w:divBdr>
        <w:top w:val="none" w:sz="0" w:space="0" w:color="auto"/>
        <w:left w:val="none" w:sz="0" w:space="0" w:color="auto"/>
        <w:bottom w:val="none" w:sz="0" w:space="0" w:color="auto"/>
        <w:right w:val="none" w:sz="0" w:space="0" w:color="auto"/>
      </w:divBdr>
    </w:div>
    <w:div w:id="1720205207">
      <w:bodyDiv w:val="1"/>
      <w:marLeft w:val="0"/>
      <w:marRight w:val="0"/>
      <w:marTop w:val="0"/>
      <w:marBottom w:val="0"/>
      <w:divBdr>
        <w:top w:val="none" w:sz="0" w:space="0" w:color="auto"/>
        <w:left w:val="none" w:sz="0" w:space="0" w:color="auto"/>
        <w:bottom w:val="none" w:sz="0" w:space="0" w:color="auto"/>
        <w:right w:val="none" w:sz="0" w:space="0" w:color="auto"/>
      </w:divBdr>
      <w:divsChild>
        <w:div w:id="1446801855">
          <w:marLeft w:val="547"/>
          <w:marRight w:val="0"/>
          <w:marTop w:val="0"/>
          <w:marBottom w:val="0"/>
          <w:divBdr>
            <w:top w:val="none" w:sz="0" w:space="0" w:color="auto"/>
            <w:left w:val="none" w:sz="0" w:space="0" w:color="auto"/>
            <w:bottom w:val="none" w:sz="0" w:space="0" w:color="auto"/>
            <w:right w:val="none" w:sz="0" w:space="0" w:color="auto"/>
          </w:divBdr>
        </w:div>
      </w:divsChild>
    </w:div>
    <w:div w:id="1778135006">
      <w:bodyDiv w:val="1"/>
      <w:marLeft w:val="0"/>
      <w:marRight w:val="0"/>
      <w:marTop w:val="0"/>
      <w:marBottom w:val="0"/>
      <w:divBdr>
        <w:top w:val="none" w:sz="0" w:space="0" w:color="auto"/>
        <w:left w:val="none" w:sz="0" w:space="0" w:color="auto"/>
        <w:bottom w:val="none" w:sz="0" w:space="0" w:color="auto"/>
        <w:right w:val="none" w:sz="0" w:space="0" w:color="auto"/>
      </w:divBdr>
      <w:divsChild>
        <w:div w:id="1276134117">
          <w:marLeft w:val="446"/>
          <w:marRight w:val="0"/>
          <w:marTop w:val="0"/>
          <w:marBottom w:val="0"/>
          <w:divBdr>
            <w:top w:val="none" w:sz="0" w:space="0" w:color="auto"/>
            <w:left w:val="none" w:sz="0" w:space="0" w:color="auto"/>
            <w:bottom w:val="none" w:sz="0" w:space="0" w:color="auto"/>
            <w:right w:val="none" w:sz="0" w:space="0" w:color="auto"/>
          </w:divBdr>
        </w:div>
      </w:divsChild>
    </w:div>
    <w:div w:id="1840776661">
      <w:bodyDiv w:val="1"/>
      <w:marLeft w:val="0"/>
      <w:marRight w:val="0"/>
      <w:marTop w:val="0"/>
      <w:marBottom w:val="0"/>
      <w:divBdr>
        <w:top w:val="none" w:sz="0" w:space="0" w:color="auto"/>
        <w:left w:val="none" w:sz="0" w:space="0" w:color="auto"/>
        <w:bottom w:val="none" w:sz="0" w:space="0" w:color="auto"/>
        <w:right w:val="none" w:sz="0" w:space="0" w:color="auto"/>
      </w:divBdr>
    </w:div>
    <w:div w:id="1853949838">
      <w:bodyDiv w:val="1"/>
      <w:marLeft w:val="0"/>
      <w:marRight w:val="0"/>
      <w:marTop w:val="0"/>
      <w:marBottom w:val="0"/>
      <w:divBdr>
        <w:top w:val="none" w:sz="0" w:space="0" w:color="auto"/>
        <w:left w:val="none" w:sz="0" w:space="0" w:color="auto"/>
        <w:bottom w:val="none" w:sz="0" w:space="0" w:color="auto"/>
        <w:right w:val="none" w:sz="0" w:space="0" w:color="auto"/>
      </w:divBdr>
    </w:div>
    <w:div w:id="1894611958">
      <w:bodyDiv w:val="1"/>
      <w:marLeft w:val="0"/>
      <w:marRight w:val="0"/>
      <w:marTop w:val="0"/>
      <w:marBottom w:val="0"/>
      <w:divBdr>
        <w:top w:val="none" w:sz="0" w:space="0" w:color="auto"/>
        <w:left w:val="none" w:sz="0" w:space="0" w:color="auto"/>
        <w:bottom w:val="none" w:sz="0" w:space="0" w:color="auto"/>
        <w:right w:val="none" w:sz="0" w:space="0" w:color="auto"/>
      </w:divBdr>
      <w:divsChild>
        <w:div w:id="1857422970">
          <w:marLeft w:val="547"/>
          <w:marRight w:val="0"/>
          <w:marTop w:val="0"/>
          <w:marBottom w:val="0"/>
          <w:divBdr>
            <w:top w:val="none" w:sz="0" w:space="0" w:color="auto"/>
            <w:left w:val="none" w:sz="0" w:space="0" w:color="auto"/>
            <w:bottom w:val="none" w:sz="0" w:space="0" w:color="auto"/>
            <w:right w:val="none" w:sz="0" w:space="0" w:color="auto"/>
          </w:divBdr>
        </w:div>
      </w:divsChild>
    </w:div>
    <w:div w:id="1920401492">
      <w:bodyDiv w:val="1"/>
      <w:marLeft w:val="0"/>
      <w:marRight w:val="0"/>
      <w:marTop w:val="0"/>
      <w:marBottom w:val="0"/>
      <w:divBdr>
        <w:top w:val="none" w:sz="0" w:space="0" w:color="auto"/>
        <w:left w:val="none" w:sz="0" w:space="0" w:color="auto"/>
        <w:bottom w:val="none" w:sz="0" w:space="0" w:color="auto"/>
        <w:right w:val="none" w:sz="0" w:space="0" w:color="auto"/>
      </w:divBdr>
    </w:div>
    <w:div w:id="1921089090">
      <w:bodyDiv w:val="1"/>
      <w:marLeft w:val="0"/>
      <w:marRight w:val="0"/>
      <w:marTop w:val="0"/>
      <w:marBottom w:val="0"/>
      <w:divBdr>
        <w:top w:val="none" w:sz="0" w:space="0" w:color="auto"/>
        <w:left w:val="none" w:sz="0" w:space="0" w:color="auto"/>
        <w:bottom w:val="none" w:sz="0" w:space="0" w:color="auto"/>
        <w:right w:val="none" w:sz="0" w:space="0" w:color="auto"/>
      </w:divBdr>
      <w:divsChild>
        <w:div w:id="164982480">
          <w:marLeft w:val="634"/>
          <w:marRight w:val="0"/>
          <w:marTop w:val="67"/>
          <w:marBottom w:val="0"/>
          <w:divBdr>
            <w:top w:val="none" w:sz="0" w:space="0" w:color="auto"/>
            <w:left w:val="none" w:sz="0" w:space="0" w:color="auto"/>
            <w:bottom w:val="none" w:sz="0" w:space="0" w:color="auto"/>
            <w:right w:val="none" w:sz="0" w:space="0" w:color="auto"/>
          </w:divBdr>
        </w:div>
        <w:div w:id="354817902">
          <w:marLeft w:val="634"/>
          <w:marRight w:val="0"/>
          <w:marTop w:val="67"/>
          <w:marBottom w:val="0"/>
          <w:divBdr>
            <w:top w:val="none" w:sz="0" w:space="0" w:color="auto"/>
            <w:left w:val="none" w:sz="0" w:space="0" w:color="auto"/>
            <w:bottom w:val="none" w:sz="0" w:space="0" w:color="auto"/>
            <w:right w:val="none" w:sz="0" w:space="0" w:color="auto"/>
          </w:divBdr>
        </w:div>
        <w:div w:id="509609484">
          <w:marLeft w:val="994"/>
          <w:marRight w:val="0"/>
          <w:marTop w:val="67"/>
          <w:marBottom w:val="0"/>
          <w:divBdr>
            <w:top w:val="none" w:sz="0" w:space="0" w:color="auto"/>
            <w:left w:val="none" w:sz="0" w:space="0" w:color="auto"/>
            <w:bottom w:val="none" w:sz="0" w:space="0" w:color="auto"/>
            <w:right w:val="none" w:sz="0" w:space="0" w:color="auto"/>
          </w:divBdr>
        </w:div>
        <w:div w:id="578365610">
          <w:marLeft w:val="360"/>
          <w:marRight w:val="0"/>
          <w:marTop w:val="67"/>
          <w:marBottom w:val="0"/>
          <w:divBdr>
            <w:top w:val="none" w:sz="0" w:space="0" w:color="auto"/>
            <w:left w:val="none" w:sz="0" w:space="0" w:color="auto"/>
            <w:bottom w:val="none" w:sz="0" w:space="0" w:color="auto"/>
            <w:right w:val="none" w:sz="0" w:space="0" w:color="auto"/>
          </w:divBdr>
        </w:div>
        <w:div w:id="793058883">
          <w:marLeft w:val="634"/>
          <w:marRight w:val="0"/>
          <w:marTop w:val="67"/>
          <w:marBottom w:val="0"/>
          <w:divBdr>
            <w:top w:val="none" w:sz="0" w:space="0" w:color="auto"/>
            <w:left w:val="none" w:sz="0" w:space="0" w:color="auto"/>
            <w:bottom w:val="none" w:sz="0" w:space="0" w:color="auto"/>
            <w:right w:val="none" w:sz="0" w:space="0" w:color="auto"/>
          </w:divBdr>
        </w:div>
        <w:div w:id="810175772">
          <w:marLeft w:val="994"/>
          <w:marRight w:val="0"/>
          <w:marTop w:val="67"/>
          <w:marBottom w:val="0"/>
          <w:divBdr>
            <w:top w:val="none" w:sz="0" w:space="0" w:color="auto"/>
            <w:left w:val="none" w:sz="0" w:space="0" w:color="auto"/>
            <w:bottom w:val="none" w:sz="0" w:space="0" w:color="auto"/>
            <w:right w:val="none" w:sz="0" w:space="0" w:color="auto"/>
          </w:divBdr>
        </w:div>
        <w:div w:id="1080715903">
          <w:marLeft w:val="994"/>
          <w:marRight w:val="0"/>
          <w:marTop w:val="67"/>
          <w:marBottom w:val="0"/>
          <w:divBdr>
            <w:top w:val="none" w:sz="0" w:space="0" w:color="auto"/>
            <w:left w:val="none" w:sz="0" w:space="0" w:color="auto"/>
            <w:bottom w:val="none" w:sz="0" w:space="0" w:color="auto"/>
            <w:right w:val="none" w:sz="0" w:space="0" w:color="auto"/>
          </w:divBdr>
        </w:div>
        <w:div w:id="1278372685">
          <w:marLeft w:val="994"/>
          <w:marRight w:val="0"/>
          <w:marTop w:val="67"/>
          <w:marBottom w:val="0"/>
          <w:divBdr>
            <w:top w:val="none" w:sz="0" w:space="0" w:color="auto"/>
            <w:left w:val="none" w:sz="0" w:space="0" w:color="auto"/>
            <w:bottom w:val="none" w:sz="0" w:space="0" w:color="auto"/>
            <w:right w:val="none" w:sz="0" w:space="0" w:color="auto"/>
          </w:divBdr>
        </w:div>
        <w:div w:id="1904951341">
          <w:marLeft w:val="994"/>
          <w:marRight w:val="0"/>
          <w:marTop w:val="67"/>
          <w:marBottom w:val="0"/>
          <w:divBdr>
            <w:top w:val="none" w:sz="0" w:space="0" w:color="auto"/>
            <w:left w:val="none" w:sz="0" w:space="0" w:color="auto"/>
            <w:bottom w:val="none" w:sz="0" w:space="0" w:color="auto"/>
            <w:right w:val="none" w:sz="0" w:space="0" w:color="auto"/>
          </w:divBdr>
        </w:div>
        <w:div w:id="1982074927">
          <w:marLeft w:val="994"/>
          <w:marRight w:val="0"/>
          <w:marTop w:val="67"/>
          <w:marBottom w:val="0"/>
          <w:divBdr>
            <w:top w:val="none" w:sz="0" w:space="0" w:color="auto"/>
            <w:left w:val="none" w:sz="0" w:space="0" w:color="auto"/>
            <w:bottom w:val="none" w:sz="0" w:space="0" w:color="auto"/>
            <w:right w:val="none" w:sz="0" w:space="0" w:color="auto"/>
          </w:divBdr>
        </w:div>
        <w:div w:id="2008703515">
          <w:marLeft w:val="994"/>
          <w:marRight w:val="0"/>
          <w:marTop w:val="67"/>
          <w:marBottom w:val="0"/>
          <w:divBdr>
            <w:top w:val="none" w:sz="0" w:space="0" w:color="auto"/>
            <w:left w:val="none" w:sz="0" w:space="0" w:color="auto"/>
            <w:bottom w:val="none" w:sz="0" w:space="0" w:color="auto"/>
            <w:right w:val="none" w:sz="0" w:space="0" w:color="auto"/>
          </w:divBdr>
        </w:div>
      </w:divsChild>
    </w:div>
    <w:div w:id="1947695220">
      <w:bodyDiv w:val="1"/>
      <w:marLeft w:val="0"/>
      <w:marRight w:val="0"/>
      <w:marTop w:val="0"/>
      <w:marBottom w:val="0"/>
      <w:divBdr>
        <w:top w:val="none" w:sz="0" w:space="0" w:color="auto"/>
        <w:left w:val="none" w:sz="0" w:space="0" w:color="auto"/>
        <w:bottom w:val="none" w:sz="0" w:space="0" w:color="auto"/>
        <w:right w:val="none" w:sz="0" w:space="0" w:color="auto"/>
      </w:divBdr>
      <w:divsChild>
        <w:div w:id="663053122">
          <w:marLeft w:val="893"/>
          <w:marRight w:val="0"/>
          <w:marTop w:val="0"/>
          <w:marBottom w:val="0"/>
          <w:divBdr>
            <w:top w:val="none" w:sz="0" w:space="0" w:color="auto"/>
            <w:left w:val="none" w:sz="0" w:space="0" w:color="auto"/>
            <w:bottom w:val="none" w:sz="0" w:space="0" w:color="auto"/>
            <w:right w:val="none" w:sz="0" w:space="0" w:color="auto"/>
          </w:divBdr>
        </w:div>
      </w:divsChild>
    </w:div>
    <w:div w:id="2014716721">
      <w:bodyDiv w:val="1"/>
      <w:marLeft w:val="0"/>
      <w:marRight w:val="0"/>
      <w:marTop w:val="0"/>
      <w:marBottom w:val="0"/>
      <w:divBdr>
        <w:top w:val="none" w:sz="0" w:space="0" w:color="auto"/>
        <w:left w:val="none" w:sz="0" w:space="0" w:color="auto"/>
        <w:bottom w:val="none" w:sz="0" w:space="0" w:color="auto"/>
        <w:right w:val="none" w:sz="0" w:space="0" w:color="auto"/>
      </w:divBdr>
      <w:divsChild>
        <w:div w:id="162625835">
          <w:marLeft w:val="360"/>
          <w:marRight w:val="0"/>
          <w:marTop w:val="58"/>
          <w:marBottom w:val="0"/>
          <w:divBdr>
            <w:top w:val="none" w:sz="0" w:space="0" w:color="auto"/>
            <w:left w:val="none" w:sz="0" w:space="0" w:color="auto"/>
            <w:bottom w:val="none" w:sz="0" w:space="0" w:color="auto"/>
            <w:right w:val="none" w:sz="0" w:space="0" w:color="auto"/>
          </w:divBdr>
        </w:div>
        <w:div w:id="888685226">
          <w:marLeft w:val="360"/>
          <w:marRight w:val="0"/>
          <w:marTop w:val="58"/>
          <w:marBottom w:val="0"/>
          <w:divBdr>
            <w:top w:val="none" w:sz="0" w:space="0" w:color="auto"/>
            <w:left w:val="none" w:sz="0" w:space="0" w:color="auto"/>
            <w:bottom w:val="none" w:sz="0" w:space="0" w:color="auto"/>
            <w:right w:val="none" w:sz="0" w:space="0" w:color="auto"/>
          </w:divBdr>
        </w:div>
        <w:div w:id="1187056441">
          <w:marLeft w:val="360"/>
          <w:marRight w:val="0"/>
          <w:marTop w:val="58"/>
          <w:marBottom w:val="0"/>
          <w:divBdr>
            <w:top w:val="none" w:sz="0" w:space="0" w:color="auto"/>
            <w:left w:val="none" w:sz="0" w:space="0" w:color="auto"/>
            <w:bottom w:val="none" w:sz="0" w:space="0" w:color="auto"/>
            <w:right w:val="none" w:sz="0" w:space="0" w:color="auto"/>
          </w:divBdr>
        </w:div>
        <w:div w:id="1556770198">
          <w:marLeft w:val="360"/>
          <w:marRight w:val="0"/>
          <w:marTop w:val="58"/>
          <w:marBottom w:val="0"/>
          <w:divBdr>
            <w:top w:val="none" w:sz="0" w:space="0" w:color="auto"/>
            <w:left w:val="none" w:sz="0" w:space="0" w:color="auto"/>
            <w:bottom w:val="none" w:sz="0" w:space="0" w:color="auto"/>
            <w:right w:val="none" w:sz="0" w:space="0" w:color="auto"/>
          </w:divBdr>
        </w:div>
        <w:div w:id="1565529846">
          <w:marLeft w:val="360"/>
          <w:marRight w:val="0"/>
          <w:marTop w:val="58"/>
          <w:marBottom w:val="0"/>
          <w:divBdr>
            <w:top w:val="none" w:sz="0" w:space="0" w:color="auto"/>
            <w:left w:val="none" w:sz="0" w:space="0" w:color="auto"/>
            <w:bottom w:val="none" w:sz="0" w:space="0" w:color="auto"/>
            <w:right w:val="none" w:sz="0" w:space="0" w:color="auto"/>
          </w:divBdr>
        </w:div>
      </w:divsChild>
    </w:div>
    <w:div w:id="2077625188">
      <w:bodyDiv w:val="1"/>
      <w:marLeft w:val="0"/>
      <w:marRight w:val="0"/>
      <w:marTop w:val="0"/>
      <w:marBottom w:val="0"/>
      <w:divBdr>
        <w:top w:val="none" w:sz="0" w:space="0" w:color="auto"/>
        <w:left w:val="none" w:sz="0" w:space="0" w:color="auto"/>
        <w:bottom w:val="none" w:sz="0" w:space="0" w:color="auto"/>
        <w:right w:val="none" w:sz="0" w:space="0" w:color="auto"/>
      </w:divBdr>
      <w:divsChild>
        <w:div w:id="736438218">
          <w:marLeft w:val="893"/>
          <w:marRight w:val="0"/>
          <w:marTop w:val="0"/>
          <w:marBottom w:val="120"/>
          <w:divBdr>
            <w:top w:val="none" w:sz="0" w:space="0" w:color="auto"/>
            <w:left w:val="none" w:sz="0" w:space="0" w:color="auto"/>
            <w:bottom w:val="none" w:sz="0" w:space="0" w:color="auto"/>
            <w:right w:val="none" w:sz="0" w:space="0" w:color="auto"/>
          </w:divBdr>
        </w:div>
      </w:divsChild>
    </w:div>
    <w:div w:id="2080713295">
      <w:bodyDiv w:val="1"/>
      <w:marLeft w:val="0"/>
      <w:marRight w:val="0"/>
      <w:marTop w:val="0"/>
      <w:marBottom w:val="0"/>
      <w:divBdr>
        <w:top w:val="none" w:sz="0" w:space="0" w:color="auto"/>
        <w:left w:val="none" w:sz="0" w:space="0" w:color="auto"/>
        <w:bottom w:val="none" w:sz="0" w:space="0" w:color="auto"/>
        <w:right w:val="none" w:sz="0" w:space="0" w:color="auto"/>
      </w:divBdr>
      <w:divsChild>
        <w:div w:id="763647906">
          <w:marLeft w:val="893"/>
          <w:marRight w:val="0"/>
          <w:marTop w:val="0"/>
          <w:marBottom w:val="0"/>
          <w:divBdr>
            <w:top w:val="none" w:sz="0" w:space="0" w:color="auto"/>
            <w:left w:val="none" w:sz="0" w:space="0" w:color="auto"/>
            <w:bottom w:val="none" w:sz="0" w:space="0" w:color="auto"/>
            <w:right w:val="none" w:sz="0" w:space="0" w:color="auto"/>
          </w:divBdr>
        </w:div>
        <w:div w:id="1777601950">
          <w:marLeft w:val="893"/>
          <w:marRight w:val="0"/>
          <w:marTop w:val="0"/>
          <w:marBottom w:val="0"/>
          <w:divBdr>
            <w:top w:val="none" w:sz="0" w:space="0" w:color="auto"/>
            <w:left w:val="none" w:sz="0" w:space="0" w:color="auto"/>
            <w:bottom w:val="none" w:sz="0" w:space="0" w:color="auto"/>
            <w:right w:val="none" w:sz="0" w:space="0" w:color="auto"/>
          </w:divBdr>
        </w:div>
      </w:divsChild>
    </w:div>
    <w:div w:id="2083677163">
      <w:bodyDiv w:val="1"/>
      <w:marLeft w:val="0"/>
      <w:marRight w:val="0"/>
      <w:marTop w:val="0"/>
      <w:marBottom w:val="0"/>
      <w:divBdr>
        <w:top w:val="none" w:sz="0" w:space="0" w:color="auto"/>
        <w:left w:val="none" w:sz="0" w:space="0" w:color="auto"/>
        <w:bottom w:val="none" w:sz="0" w:space="0" w:color="auto"/>
        <w:right w:val="none" w:sz="0" w:space="0" w:color="auto"/>
      </w:divBdr>
    </w:div>
    <w:div w:id="2114741129">
      <w:bodyDiv w:val="1"/>
      <w:marLeft w:val="0"/>
      <w:marRight w:val="0"/>
      <w:marTop w:val="0"/>
      <w:marBottom w:val="0"/>
      <w:divBdr>
        <w:top w:val="none" w:sz="0" w:space="0" w:color="auto"/>
        <w:left w:val="none" w:sz="0" w:space="0" w:color="auto"/>
        <w:bottom w:val="none" w:sz="0" w:space="0" w:color="auto"/>
        <w:right w:val="none" w:sz="0" w:space="0" w:color="auto"/>
      </w:divBdr>
    </w:div>
    <w:div w:id="214519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jpeg"/><Relationship Id="rId21" Type="http://schemas.openxmlformats.org/officeDocument/2006/relationships/footer" Target="footer5.xml"/><Relationship Id="rId42" Type="http://schemas.openxmlformats.org/officeDocument/2006/relationships/image" Target="cid:image021.jpg@01D2A491.BCFD8470" TargetMode="External"/><Relationship Id="rId63" Type="http://schemas.openxmlformats.org/officeDocument/2006/relationships/image" Target="media/image24.png"/><Relationship Id="rId84" Type="http://schemas.openxmlformats.org/officeDocument/2006/relationships/image" Target="media/image44.png"/><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png"/><Relationship Id="rId205" Type="http://schemas.openxmlformats.org/officeDocument/2006/relationships/image" Target="media/image163.PNG"/><Relationship Id="rId226" Type="http://schemas.openxmlformats.org/officeDocument/2006/relationships/image" Target="media/image184.png"/><Relationship Id="rId247" Type="http://schemas.openxmlformats.org/officeDocument/2006/relationships/image" Target="media/image205.PNG"/><Relationship Id="rId107" Type="http://schemas.openxmlformats.org/officeDocument/2006/relationships/image" Target="media/image66.PNG"/><Relationship Id="rId268" Type="http://schemas.openxmlformats.org/officeDocument/2006/relationships/header" Target="header13.xml"/><Relationship Id="rId11" Type="http://schemas.openxmlformats.org/officeDocument/2006/relationships/endnotes" Target="endnotes.xml"/><Relationship Id="rId32" Type="http://schemas.openxmlformats.org/officeDocument/2006/relationships/hyperlink" Target="http://vaww.itsupportservices.va.gov/anrhome.asp" TargetMode="External"/><Relationship Id="rId53" Type="http://schemas.openxmlformats.org/officeDocument/2006/relationships/image" Target="media/image15.png"/><Relationship Id="rId74" Type="http://schemas.openxmlformats.org/officeDocument/2006/relationships/image" Target="media/image34.emf"/><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numbering" Target="numbering.xml"/><Relationship Id="rId95" Type="http://schemas.openxmlformats.org/officeDocument/2006/relationships/image" Target="media/image55.png"/><Relationship Id="rId160" Type="http://schemas.openxmlformats.org/officeDocument/2006/relationships/image" Target="media/image118.png"/><Relationship Id="rId181" Type="http://schemas.openxmlformats.org/officeDocument/2006/relationships/image" Target="media/image139.png"/><Relationship Id="rId216" Type="http://schemas.openxmlformats.org/officeDocument/2006/relationships/image" Target="media/image174.png"/><Relationship Id="rId237" Type="http://schemas.openxmlformats.org/officeDocument/2006/relationships/image" Target="media/image195.png"/><Relationship Id="rId258" Type="http://schemas.openxmlformats.org/officeDocument/2006/relationships/image" Target="media/image216.PNG"/><Relationship Id="rId279" Type="http://schemas.openxmlformats.org/officeDocument/2006/relationships/theme" Target="theme/theme1.xml"/><Relationship Id="rId22" Type="http://schemas.openxmlformats.org/officeDocument/2006/relationships/header" Target="header5.xml"/><Relationship Id="rId43" Type="http://schemas.openxmlformats.org/officeDocument/2006/relationships/image" Target="media/image5.png"/><Relationship Id="rId64" Type="http://schemas.openxmlformats.org/officeDocument/2006/relationships/image" Target="media/image25.png"/><Relationship Id="rId118" Type="http://schemas.openxmlformats.org/officeDocument/2006/relationships/image" Target="media/image76.PNG"/><Relationship Id="rId139" Type="http://schemas.openxmlformats.org/officeDocument/2006/relationships/image" Target="media/image97.png"/><Relationship Id="rId85" Type="http://schemas.openxmlformats.org/officeDocument/2006/relationships/image" Target="media/image45.pn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image" Target="media/image150.png"/><Relationship Id="rId206" Type="http://schemas.openxmlformats.org/officeDocument/2006/relationships/image" Target="media/image164.png"/><Relationship Id="rId227" Type="http://schemas.openxmlformats.org/officeDocument/2006/relationships/image" Target="media/image185.png"/><Relationship Id="rId248" Type="http://schemas.openxmlformats.org/officeDocument/2006/relationships/image" Target="media/image206.PNG"/><Relationship Id="rId269" Type="http://schemas.openxmlformats.org/officeDocument/2006/relationships/header" Target="header14.xml"/><Relationship Id="rId12" Type="http://schemas.openxmlformats.org/officeDocument/2006/relationships/image" Target="media/image1.png"/><Relationship Id="rId33" Type="http://schemas.openxmlformats.org/officeDocument/2006/relationships/hyperlink" Target="mailto:Nationalservicedeskanr@va.gov" TargetMode="External"/><Relationship Id="rId108" Type="http://schemas.openxmlformats.org/officeDocument/2006/relationships/image" Target="media/image67.PNG"/><Relationship Id="rId129" Type="http://schemas.openxmlformats.org/officeDocument/2006/relationships/image" Target="media/image87.png"/><Relationship Id="rId54" Type="http://schemas.openxmlformats.org/officeDocument/2006/relationships/image" Target="media/image16.png"/><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40.PNG"/><Relationship Id="rId217" Type="http://schemas.openxmlformats.org/officeDocument/2006/relationships/image" Target="media/image175.png"/><Relationship Id="rId6" Type="http://schemas.openxmlformats.org/officeDocument/2006/relationships/styles" Target="styles.xml"/><Relationship Id="rId238" Type="http://schemas.openxmlformats.org/officeDocument/2006/relationships/image" Target="media/image196.PNG"/><Relationship Id="rId259" Type="http://schemas.openxmlformats.org/officeDocument/2006/relationships/image" Target="media/image217.PNG"/><Relationship Id="rId23" Type="http://schemas.openxmlformats.org/officeDocument/2006/relationships/footer" Target="footer6.xml"/><Relationship Id="rId119" Type="http://schemas.openxmlformats.org/officeDocument/2006/relationships/image" Target="media/image77.PNG"/><Relationship Id="rId270" Type="http://schemas.openxmlformats.org/officeDocument/2006/relationships/header" Target="header15.xml"/><Relationship Id="rId44" Type="http://schemas.openxmlformats.org/officeDocument/2006/relationships/image" Target="media/image6.png"/><Relationship Id="rId65" Type="http://schemas.openxmlformats.org/officeDocument/2006/relationships/image" Target="media/image26.png"/><Relationship Id="rId86" Type="http://schemas.openxmlformats.org/officeDocument/2006/relationships/image" Target="media/image46.png"/><Relationship Id="rId130" Type="http://schemas.openxmlformats.org/officeDocument/2006/relationships/image" Target="media/image88.png"/><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image" Target="media/image151.png"/><Relationship Id="rId202" Type="http://schemas.openxmlformats.org/officeDocument/2006/relationships/image" Target="media/image160.png"/><Relationship Id="rId207" Type="http://schemas.openxmlformats.org/officeDocument/2006/relationships/image" Target="media/image165.png"/><Relationship Id="rId223" Type="http://schemas.openxmlformats.org/officeDocument/2006/relationships/image" Target="media/image181.PNG"/><Relationship Id="rId228" Type="http://schemas.openxmlformats.org/officeDocument/2006/relationships/image" Target="media/image186.png"/><Relationship Id="rId244" Type="http://schemas.openxmlformats.org/officeDocument/2006/relationships/image" Target="media/image202.PNG"/><Relationship Id="rId249" Type="http://schemas.openxmlformats.org/officeDocument/2006/relationships/image" Target="media/image207.png"/><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header" Target="header8.xml"/><Relationship Id="rId109" Type="http://schemas.openxmlformats.org/officeDocument/2006/relationships/image" Target="media/image68.PNG"/><Relationship Id="rId260" Type="http://schemas.openxmlformats.org/officeDocument/2006/relationships/image" Target="media/image218.PNG"/><Relationship Id="rId265" Type="http://schemas.openxmlformats.org/officeDocument/2006/relationships/image" Target="media/image222.PNG"/><Relationship Id="rId34" Type="http://schemas.openxmlformats.org/officeDocument/2006/relationships/hyperlink" Target="http://vaww.itsupportservices.va.gov/anrhome.asp"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image" Target="media/image146.png"/><Relationship Id="rId7" Type="http://schemas.microsoft.com/office/2007/relationships/stylesWithEffects" Target="stylesWithEffects.xml"/><Relationship Id="rId71" Type="http://schemas.openxmlformats.org/officeDocument/2006/relationships/image" Target="media/image31.png"/><Relationship Id="rId92" Type="http://schemas.openxmlformats.org/officeDocument/2006/relationships/image" Target="media/image52.png"/><Relationship Id="rId162" Type="http://schemas.openxmlformats.org/officeDocument/2006/relationships/image" Target="media/image120.png"/><Relationship Id="rId183" Type="http://schemas.openxmlformats.org/officeDocument/2006/relationships/image" Target="media/image141.png"/><Relationship Id="rId213" Type="http://schemas.openxmlformats.org/officeDocument/2006/relationships/image" Target="media/image171.png"/><Relationship Id="rId218" Type="http://schemas.openxmlformats.org/officeDocument/2006/relationships/image" Target="media/image176.png"/><Relationship Id="rId234" Type="http://schemas.openxmlformats.org/officeDocument/2006/relationships/image" Target="media/image192.PNG"/><Relationship Id="rId239" Type="http://schemas.openxmlformats.org/officeDocument/2006/relationships/image" Target="media/image197.PNG"/><Relationship Id="rId2" Type="http://schemas.openxmlformats.org/officeDocument/2006/relationships/customXml" Target="../customXml/item2.xml"/><Relationship Id="rId29" Type="http://schemas.openxmlformats.org/officeDocument/2006/relationships/hyperlink" Target="http://vaww.dss.med.va.gov/dso/dso_list.asp" TargetMode="External"/><Relationship Id="rId250" Type="http://schemas.openxmlformats.org/officeDocument/2006/relationships/image" Target="media/image208.PNG"/><Relationship Id="rId255" Type="http://schemas.openxmlformats.org/officeDocument/2006/relationships/image" Target="media/image213.PNG"/><Relationship Id="rId271" Type="http://schemas.openxmlformats.org/officeDocument/2006/relationships/image" Target="media/image223.png"/><Relationship Id="rId276" Type="http://schemas.openxmlformats.org/officeDocument/2006/relationships/header" Target="header16.xml"/><Relationship Id="rId24" Type="http://schemas.openxmlformats.org/officeDocument/2006/relationships/header" Target="header6.xml"/><Relationship Id="rId40" Type="http://schemas.openxmlformats.org/officeDocument/2006/relationships/image" Target="media/image3.PNG"/><Relationship Id="rId45" Type="http://schemas.openxmlformats.org/officeDocument/2006/relationships/image" Target="media/image7.png"/><Relationship Id="rId66" Type="http://schemas.openxmlformats.org/officeDocument/2006/relationships/header" Target="header9.xml"/><Relationship Id="rId87" Type="http://schemas.openxmlformats.org/officeDocument/2006/relationships/image" Target="media/image47.png"/><Relationship Id="rId110" Type="http://schemas.openxmlformats.org/officeDocument/2006/relationships/image" Target="media/image69.jpe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22.emf"/><Relationship Id="rId82" Type="http://schemas.openxmlformats.org/officeDocument/2006/relationships/image" Target="media/image42.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2.png"/><Relationship Id="rId199" Type="http://schemas.openxmlformats.org/officeDocument/2006/relationships/image" Target="media/image157.png"/><Relationship Id="rId203" Type="http://schemas.openxmlformats.org/officeDocument/2006/relationships/image" Target="media/image161.PNG"/><Relationship Id="rId208" Type="http://schemas.openxmlformats.org/officeDocument/2006/relationships/image" Target="media/image166.PNG"/><Relationship Id="rId229" Type="http://schemas.openxmlformats.org/officeDocument/2006/relationships/image" Target="media/image187.png"/><Relationship Id="rId19" Type="http://schemas.openxmlformats.org/officeDocument/2006/relationships/header" Target="header4.xml"/><Relationship Id="rId224" Type="http://schemas.openxmlformats.org/officeDocument/2006/relationships/image" Target="media/image182.png"/><Relationship Id="rId240" Type="http://schemas.openxmlformats.org/officeDocument/2006/relationships/image" Target="media/image198.png"/><Relationship Id="rId245" Type="http://schemas.openxmlformats.org/officeDocument/2006/relationships/image" Target="media/image203.PNG"/><Relationship Id="rId261" Type="http://schemas.openxmlformats.org/officeDocument/2006/relationships/image" Target="media/image219.PNG"/><Relationship Id="rId266" Type="http://schemas.openxmlformats.org/officeDocument/2006/relationships/header" Target="header11.xml"/><Relationship Id="rId14" Type="http://schemas.openxmlformats.org/officeDocument/2006/relationships/footer" Target="footer1.xml"/><Relationship Id="rId30" Type="http://schemas.openxmlformats.org/officeDocument/2006/relationships/hyperlink" Target="http://vaww.dss.med.va.gov/dso/dso_list.asp" TargetMode="External"/><Relationship Id="rId35" Type="http://schemas.openxmlformats.org/officeDocument/2006/relationships/hyperlink" Target="mailto:OITPDVistAMaintenanceManagementSystems@va.gov" TargetMode="External"/><Relationship Id="rId56" Type="http://schemas.microsoft.com/office/2007/relationships/hdphoto" Target="media/hdphoto1.wdp"/><Relationship Id="rId77" Type="http://schemas.openxmlformats.org/officeDocument/2006/relationships/image" Target="media/image37.emf"/><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png"/><Relationship Id="rId21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72.png"/><Relationship Id="rId230" Type="http://schemas.openxmlformats.org/officeDocument/2006/relationships/image" Target="media/image188.PNG"/><Relationship Id="rId235" Type="http://schemas.openxmlformats.org/officeDocument/2006/relationships/image" Target="media/image193.PNG"/><Relationship Id="rId251" Type="http://schemas.openxmlformats.org/officeDocument/2006/relationships/image" Target="media/image209.PNG"/><Relationship Id="rId256" Type="http://schemas.openxmlformats.org/officeDocument/2006/relationships/image" Target="media/image214.PNG"/><Relationship Id="rId277" Type="http://schemas.openxmlformats.org/officeDocument/2006/relationships/header" Target="header17.xml"/><Relationship Id="rId25" Type="http://schemas.openxmlformats.org/officeDocument/2006/relationships/hyperlink" Target="http://www.va.gov/vdl/application.asp?appid=39" TargetMode="External"/><Relationship Id="rId46" Type="http://schemas.openxmlformats.org/officeDocument/2006/relationships/image" Target="media/image8.PNG"/><Relationship Id="rId67" Type="http://schemas.openxmlformats.org/officeDocument/2006/relationships/image" Target="media/image27.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6.png"/><Relationship Id="rId272" Type="http://schemas.openxmlformats.org/officeDocument/2006/relationships/image" Target="media/image224.png"/><Relationship Id="rId20" Type="http://schemas.openxmlformats.org/officeDocument/2006/relationships/footer" Target="footer4.xml"/><Relationship Id="rId41" Type="http://schemas.openxmlformats.org/officeDocument/2006/relationships/image" Target="media/image4.jpeg"/><Relationship Id="rId62" Type="http://schemas.openxmlformats.org/officeDocument/2006/relationships/image" Target="media/image23.emf"/><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0.jpe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image" Target="media/image153.pn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image" Target="media/image178.PNG"/><Relationship Id="rId225" Type="http://schemas.openxmlformats.org/officeDocument/2006/relationships/image" Target="media/image183.PNG"/><Relationship Id="rId241" Type="http://schemas.openxmlformats.org/officeDocument/2006/relationships/image" Target="media/image199.png"/><Relationship Id="rId246" Type="http://schemas.openxmlformats.org/officeDocument/2006/relationships/image" Target="media/image204.png"/><Relationship Id="rId267" Type="http://schemas.openxmlformats.org/officeDocument/2006/relationships/header" Target="header12.xml"/><Relationship Id="rId15" Type="http://schemas.openxmlformats.org/officeDocument/2006/relationships/footer" Target="footer2.xml"/><Relationship Id="rId36" Type="http://schemas.openxmlformats.org/officeDocument/2006/relationships/header" Target="header7.xml"/><Relationship Id="rId57" Type="http://schemas.openxmlformats.org/officeDocument/2006/relationships/image" Target="media/image18.png"/><Relationship Id="rId106" Type="http://schemas.openxmlformats.org/officeDocument/2006/relationships/hyperlink" Target="http://vaww.dss.med.va.gov/programdocs/pd_clinictop.asp" TargetMode="External"/><Relationship Id="rId127" Type="http://schemas.openxmlformats.org/officeDocument/2006/relationships/image" Target="media/image85.PNG"/><Relationship Id="rId262" Type="http://schemas.openxmlformats.org/officeDocument/2006/relationships/header" Target="header10.xml"/><Relationship Id="rId10" Type="http://schemas.openxmlformats.org/officeDocument/2006/relationships/footnotes" Target="footnotes.xml"/><Relationship Id="rId31" Type="http://schemas.openxmlformats.org/officeDocument/2006/relationships/hyperlink" Target="mailto:Nationalservicedeskanr@va.gov" TargetMode="External"/><Relationship Id="rId52" Type="http://schemas.openxmlformats.org/officeDocument/2006/relationships/image" Target="media/image14.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8.png"/><Relationship Id="rId210" Type="http://schemas.openxmlformats.org/officeDocument/2006/relationships/image" Target="media/image168.PNG"/><Relationship Id="rId215" Type="http://schemas.openxmlformats.org/officeDocument/2006/relationships/image" Target="media/image173.PNG"/><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fontTable" Target="fontTable.xml"/><Relationship Id="rId26" Type="http://schemas.openxmlformats.org/officeDocument/2006/relationships/hyperlink" Target="http://vhaarcclb601.vha.med.va.gov/sites/dso/EventCapture/default.aspx" TargetMode="External"/><Relationship Id="rId231" Type="http://schemas.openxmlformats.org/officeDocument/2006/relationships/image" Target="media/image189.png"/><Relationship Id="rId252" Type="http://schemas.openxmlformats.org/officeDocument/2006/relationships/image" Target="media/image210.PNG"/><Relationship Id="rId273" Type="http://schemas.openxmlformats.org/officeDocument/2006/relationships/image" Target="media/image225.png"/><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1.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header" Target="header2.xml"/><Relationship Id="rId221" Type="http://schemas.openxmlformats.org/officeDocument/2006/relationships/image" Target="media/image179.PNG"/><Relationship Id="rId242" Type="http://schemas.openxmlformats.org/officeDocument/2006/relationships/image" Target="media/image200.PNG"/><Relationship Id="rId263" Type="http://schemas.openxmlformats.org/officeDocument/2006/relationships/image" Target="media/image220.PNG"/><Relationship Id="rId37" Type="http://schemas.openxmlformats.org/officeDocument/2006/relationships/image" Target="media/image2.gif"/><Relationship Id="rId58" Type="http://schemas.openxmlformats.org/officeDocument/2006/relationships/image" Target="media/image19.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50.png"/><Relationship Id="rId165" Type="http://schemas.openxmlformats.org/officeDocument/2006/relationships/image" Target="media/image123.png"/><Relationship Id="rId186" Type="http://schemas.openxmlformats.org/officeDocument/2006/relationships/image" Target="media/image144.png"/><Relationship Id="rId211" Type="http://schemas.openxmlformats.org/officeDocument/2006/relationships/image" Target="media/image169.PN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26.png"/><Relationship Id="rId27" Type="http://schemas.openxmlformats.org/officeDocument/2006/relationships/hyperlink" Target="http://vaww.dss.med.va.gov/dso/dso_list.asp" TargetMode="External"/><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hyperlink" Target="http://nonvacare.hac.med.va.gov/programs/state-homes-tools.asp" TargetMode="External"/><Relationship Id="rId134" Type="http://schemas.openxmlformats.org/officeDocument/2006/relationships/image" Target="media/image92.PNG"/><Relationship Id="rId80" Type="http://schemas.openxmlformats.org/officeDocument/2006/relationships/image" Target="media/image40.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image" Target="media/image180.png"/><Relationship Id="rId243" Type="http://schemas.openxmlformats.org/officeDocument/2006/relationships/image" Target="media/image201.PNG"/><Relationship Id="rId264" Type="http://schemas.openxmlformats.org/officeDocument/2006/relationships/image" Target="media/image221.PNG"/><Relationship Id="rId17" Type="http://schemas.openxmlformats.org/officeDocument/2006/relationships/footer" Target="footer3.xml"/><Relationship Id="rId38" Type="http://schemas.openxmlformats.org/officeDocument/2006/relationships/hyperlink" Target="http://www.section508.va.gov/index.asp" TargetMode="External"/><Relationship Id="rId59" Type="http://schemas.openxmlformats.org/officeDocument/2006/relationships/image" Target="media/image20.png"/><Relationship Id="rId103" Type="http://schemas.openxmlformats.org/officeDocument/2006/relationships/image" Target="media/image63.png"/><Relationship Id="rId124" Type="http://schemas.openxmlformats.org/officeDocument/2006/relationships/image" Target="media/image82.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5.PNG"/><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hyperlink" Target="http://vaww.dss.med.va.gov/dso/dso_list.asp" TargetMode="External"/><Relationship Id="rId49" Type="http://schemas.openxmlformats.org/officeDocument/2006/relationships/image" Target="media/image11.png"/><Relationship Id="rId114" Type="http://schemas.openxmlformats.org/officeDocument/2006/relationships/image" Target="media/image72.png"/><Relationship Id="rId275" Type="http://schemas.openxmlformats.org/officeDocument/2006/relationships/image" Target="media/image227.png"/><Relationship Id="rId60" Type="http://schemas.openxmlformats.org/officeDocument/2006/relationships/image" Target="media/image21.png"/><Relationship Id="rId81" Type="http://schemas.openxmlformats.org/officeDocument/2006/relationships/image" Target="media/image41.png"/><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haishstonek\Downloads\DSS-ECS%20Document%20Template%20v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557BA108ED4CFB46AF27B60EC5E71120" ma:contentTypeVersion="0" ma:contentTypeDescription="Create a new document." ma:contentTypeScope="" ma:versionID="9e53c8463bb2941e5436cf916eaa322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76140FA-8B57-4B54-B584-E077D6C9B8E0}"/>
</file>

<file path=customXml/itemProps2.xml><?xml version="1.0" encoding="utf-8"?>
<ds:datastoreItem xmlns:ds="http://schemas.openxmlformats.org/officeDocument/2006/customXml" ds:itemID="{00D7C37B-3B08-4962-B521-55FA80E76E0D}"/>
</file>

<file path=customXml/itemProps3.xml><?xml version="1.0" encoding="utf-8"?>
<ds:datastoreItem xmlns:ds="http://schemas.openxmlformats.org/officeDocument/2006/customXml" ds:itemID="{6F849571-A48B-475B-8350-0CC438E80B5D}"/>
</file>

<file path=customXml/itemProps4.xml><?xml version="1.0" encoding="utf-8"?>
<ds:datastoreItem xmlns:ds="http://schemas.openxmlformats.org/officeDocument/2006/customXml" ds:itemID="{6526E817-C54B-4EE3-8A5C-B89037DA8CE2}"/>
</file>

<file path=docProps/app.xml><?xml version="1.0" encoding="utf-8"?>
<Properties xmlns="http://schemas.openxmlformats.org/officeDocument/2006/extended-properties" xmlns:vt="http://schemas.openxmlformats.org/officeDocument/2006/docPropsVTypes">
  <Template>DSS-ECS Document Template v1.1</Template>
  <TotalTime>0</TotalTime>
  <Pages>1</Pages>
  <Words>28985</Words>
  <Characters>165218</Characters>
  <Application>Microsoft Office Word</Application>
  <DocSecurity>0</DocSecurity>
  <Lines>1376</Lines>
  <Paragraphs>387</Paragraphs>
  <ScaleCrop>false</ScaleCrop>
  <HeadingPairs>
    <vt:vector size="2" baseType="variant">
      <vt:variant>
        <vt:lpstr>Title</vt:lpstr>
      </vt:variant>
      <vt:variant>
        <vt:i4>1</vt:i4>
      </vt:variant>
    </vt:vector>
  </HeadingPairs>
  <TitlesOfParts>
    <vt:vector size="1" baseType="lpstr">
      <vt:lpstr>ECS FY17 User Guide</vt:lpstr>
    </vt:vector>
  </TitlesOfParts>
  <LinksUpToDate>false</LinksUpToDate>
  <CharactersWithSpaces>193816</CharactersWithSpaces>
  <SharedDoc>false</SharedDoc>
  <HLinks>
    <vt:vector size="174" baseType="variant">
      <vt:variant>
        <vt:i4>1835063</vt:i4>
      </vt:variant>
      <vt:variant>
        <vt:i4>176</vt:i4>
      </vt:variant>
      <vt:variant>
        <vt:i4>0</vt:i4>
      </vt:variant>
      <vt:variant>
        <vt:i4>5</vt:i4>
      </vt:variant>
      <vt:variant>
        <vt:lpwstr/>
      </vt:variant>
      <vt:variant>
        <vt:lpwstr>_Toc246771494</vt:lpwstr>
      </vt:variant>
      <vt:variant>
        <vt:i4>1835063</vt:i4>
      </vt:variant>
      <vt:variant>
        <vt:i4>170</vt:i4>
      </vt:variant>
      <vt:variant>
        <vt:i4>0</vt:i4>
      </vt:variant>
      <vt:variant>
        <vt:i4>5</vt:i4>
      </vt:variant>
      <vt:variant>
        <vt:lpwstr/>
      </vt:variant>
      <vt:variant>
        <vt:lpwstr>_Toc246771493</vt:lpwstr>
      </vt:variant>
      <vt:variant>
        <vt:i4>1835063</vt:i4>
      </vt:variant>
      <vt:variant>
        <vt:i4>164</vt:i4>
      </vt:variant>
      <vt:variant>
        <vt:i4>0</vt:i4>
      </vt:variant>
      <vt:variant>
        <vt:i4>5</vt:i4>
      </vt:variant>
      <vt:variant>
        <vt:lpwstr/>
      </vt:variant>
      <vt:variant>
        <vt:lpwstr>_Toc246771492</vt:lpwstr>
      </vt:variant>
      <vt:variant>
        <vt:i4>1310773</vt:i4>
      </vt:variant>
      <vt:variant>
        <vt:i4>155</vt:i4>
      </vt:variant>
      <vt:variant>
        <vt:i4>0</vt:i4>
      </vt:variant>
      <vt:variant>
        <vt:i4>5</vt:i4>
      </vt:variant>
      <vt:variant>
        <vt:lpwstr/>
      </vt:variant>
      <vt:variant>
        <vt:lpwstr>_Toc246771613</vt:lpwstr>
      </vt:variant>
      <vt:variant>
        <vt:i4>1310773</vt:i4>
      </vt:variant>
      <vt:variant>
        <vt:i4>149</vt:i4>
      </vt:variant>
      <vt:variant>
        <vt:i4>0</vt:i4>
      </vt:variant>
      <vt:variant>
        <vt:i4>5</vt:i4>
      </vt:variant>
      <vt:variant>
        <vt:lpwstr/>
      </vt:variant>
      <vt:variant>
        <vt:lpwstr>_Toc246771612</vt:lpwstr>
      </vt:variant>
      <vt:variant>
        <vt:i4>1310773</vt:i4>
      </vt:variant>
      <vt:variant>
        <vt:i4>143</vt:i4>
      </vt:variant>
      <vt:variant>
        <vt:i4>0</vt:i4>
      </vt:variant>
      <vt:variant>
        <vt:i4>5</vt:i4>
      </vt:variant>
      <vt:variant>
        <vt:lpwstr/>
      </vt:variant>
      <vt:variant>
        <vt:lpwstr>_Toc246771611</vt:lpwstr>
      </vt:variant>
      <vt:variant>
        <vt:i4>1310773</vt:i4>
      </vt:variant>
      <vt:variant>
        <vt:i4>137</vt:i4>
      </vt:variant>
      <vt:variant>
        <vt:i4>0</vt:i4>
      </vt:variant>
      <vt:variant>
        <vt:i4>5</vt:i4>
      </vt:variant>
      <vt:variant>
        <vt:lpwstr/>
      </vt:variant>
      <vt:variant>
        <vt:lpwstr>_Toc246771610</vt:lpwstr>
      </vt:variant>
      <vt:variant>
        <vt:i4>1376309</vt:i4>
      </vt:variant>
      <vt:variant>
        <vt:i4>131</vt:i4>
      </vt:variant>
      <vt:variant>
        <vt:i4>0</vt:i4>
      </vt:variant>
      <vt:variant>
        <vt:i4>5</vt:i4>
      </vt:variant>
      <vt:variant>
        <vt:lpwstr/>
      </vt:variant>
      <vt:variant>
        <vt:lpwstr>_Toc246771609</vt:lpwstr>
      </vt:variant>
      <vt:variant>
        <vt:i4>1376309</vt:i4>
      </vt:variant>
      <vt:variant>
        <vt:i4>125</vt:i4>
      </vt:variant>
      <vt:variant>
        <vt:i4>0</vt:i4>
      </vt:variant>
      <vt:variant>
        <vt:i4>5</vt:i4>
      </vt:variant>
      <vt:variant>
        <vt:lpwstr/>
      </vt:variant>
      <vt:variant>
        <vt:lpwstr>_Toc246771608</vt:lpwstr>
      </vt:variant>
      <vt:variant>
        <vt:i4>1376309</vt:i4>
      </vt:variant>
      <vt:variant>
        <vt:i4>119</vt:i4>
      </vt:variant>
      <vt:variant>
        <vt:i4>0</vt:i4>
      </vt:variant>
      <vt:variant>
        <vt:i4>5</vt:i4>
      </vt:variant>
      <vt:variant>
        <vt:lpwstr/>
      </vt:variant>
      <vt:variant>
        <vt:lpwstr>_Toc246771607</vt:lpwstr>
      </vt:variant>
      <vt:variant>
        <vt:i4>1376309</vt:i4>
      </vt:variant>
      <vt:variant>
        <vt:i4>113</vt:i4>
      </vt:variant>
      <vt:variant>
        <vt:i4>0</vt:i4>
      </vt:variant>
      <vt:variant>
        <vt:i4>5</vt:i4>
      </vt:variant>
      <vt:variant>
        <vt:lpwstr/>
      </vt:variant>
      <vt:variant>
        <vt:lpwstr>_Toc246771606</vt:lpwstr>
      </vt:variant>
      <vt:variant>
        <vt:i4>1900599</vt:i4>
      </vt:variant>
      <vt:variant>
        <vt:i4>104</vt:i4>
      </vt:variant>
      <vt:variant>
        <vt:i4>0</vt:i4>
      </vt:variant>
      <vt:variant>
        <vt:i4>5</vt:i4>
      </vt:variant>
      <vt:variant>
        <vt:lpwstr/>
      </vt:variant>
      <vt:variant>
        <vt:lpwstr>_Toc246771484</vt:lpwstr>
      </vt:variant>
      <vt:variant>
        <vt:i4>1900599</vt:i4>
      </vt:variant>
      <vt:variant>
        <vt:i4>98</vt:i4>
      </vt:variant>
      <vt:variant>
        <vt:i4>0</vt:i4>
      </vt:variant>
      <vt:variant>
        <vt:i4>5</vt:i4>
      </vt:variant>
      <vt:variant>
        <vt:lpwstr/>
      </vt:variant>
      <vt:variant>
        <vt:lpwstr>_Toc246771483</vt:lpwstr>
      </vt:variant>
      <vt:variant>
        <vt:i4>1900599</vt:i4>
      </vt:variant>
      <vt:variant>
        <vt:i4>92</vt:i4>
      </vt:variant>
      <vt:variant>
        <vt:i4>0</vt:i4>
      </vt:variant>
      <vt:variant>
        <vt:i4>5</vt:i4>
      </vt:variant>
      <vt:variant>
        <vt:lpwstr/>
      </vt:variant>
      <vt:variant>
        <vt:lpwstr>_Toc246771482</vt:lpwstr>
      </vt:variant>
      <vt:variant>
        <vt:i4>1900599</vt:i4>
      </vt:variant>
      <vt:variant>
        <vt:i4>86</vt:i4>
      </vt:variant>
      <vt:variant>
        <vt:i4>0</vt:i4>
      </vt:variant>
      <vt:variant>
        <vt:i4>5</vt:i4>
      </vt:variant>
      <vt:variant>
        <vt:lpwstr/>
      </vt:variant>
      <vt:variant>
        <vt:lpwstr>_Toc246771481</vt:lpwstr>
      </vt:variant>
      <vt:variant>
        <vt:i4>1900599</vt:i4>
      </vt:variant>
      <vt:variant>
        <vt:i4>80</vt:i4>
      </vt:variant>
      <vt:variant>
        <vt:i4>0</vt:i4>
      </vt:variant>
      <vt:variant>
        <vt:i4>5</vt:i4>
      </vt:variant>
      <vt:variant>
        <vt:lpwstr/>
      </vt:variant>
      <vt:variant>
        <vt:lpwstr>_Toc246771480</vt:lpwstr>
      </vt:variant>
      <vt:variant>
        <vt:i4>1179703</vt:i4>
      </vt:variant>
      <vt:variant>
        <vt:i4>74</vt:i4>
      </vt:variant>
      <vt:variant>
        <vt:i4>0</vt:i4>
      </vt:variant>
      <vt:variant>
        <vt:i4>5</vt:i4>
      </vt:variant>
      <vt:variant>
        <vt:lpwstr/>
      </vt:variant>
      <vt:variant>
        <vt:lpwstr>_Toc246771479</vt:lpwstr>
      </vt:variant>
      <vt:variant>
        <vt:i4>1179703</vt:i4>
      </vt:variant>
      <vt:variant>
        <vt:i4>68</vt:i4>
      </vt:variant>
      <vt:variant>
        <vt:i4>0</vt:i4>
      </vt:variant>
      <vt:variant>
        <vt:i4>5</vt:i4>
      </vt:variant>
      <vt:variant>
        <vt:lpwstr/>
      </vt:variant>
      <vt:variant>
        <vt:lpwstr>_Toc246771478</vt:lpwstr>
      </vt:variant>
      <vt:variant>
        <vt:i4>1179703</vt:i4>
      </vt:variant>
      <vt:variant>
        <vt:i4>62</vt:i4>
      </vt:variant>
      <vt:variant>
        <vt:i4>0</vt:i4>
      </vt:variant>
      <vt:variant>
        <vt:i4>5</vt:i4>
      </vt:variant>
      <vt:variant>
        <vt:lpwstr/>
      </vt:variant>
      <vt:variant>
        <vt:lpwstr>_Toc246771477</vt:lpwstr>
      </vt:variant>
      <vt:variant>
        <vt:i4>1179703</vt:i4>
      </vt:variant>
      <vt:variant>
        <vt:i4>56</vt:i4>
      </vt:variant>
      <vt:variant>
        <vt:i4>0</vt:i4>
      </vt:variant>
      <vt:variant>
        <vt:i4>5</vt:i4>
      </vt:variant>
      <vt:variant>
        <vt:lpwstr/>
      </vt:variant>
      <vt:variant>
        <vt:lpwstr>_Toc246771476</vt:lpwstr>
      </vt:variant>
      <vt:variant>
        <vt:i4>1179703</vt:i4>
      </vt:variant>
      <vt:variant>
        <vt:i4>50</vt:i4>
      </vt:variant>
      <vt:variant>
        <vt:i4>0</vt:i4>
      </vt:variant>
      <vt:variant>
        <vt:i4>5</vt:i4>
      </vt:variant>
      <vt:variant>
        <vt:lpwstr/>
      </vt:variant>
      <vt:variant>
        <vt:lpwstr>_Toc246771475</vt:lpwstr>
      </vt:variant>
      <vt:variant>
        <vt:i4>1179703</vt:i4>
      </vt:variant>
      <vt:variant>
        <vt:i4>44</vt:i4>
      </vt:variant>
      <vt:variant>
        <vt:i4>0</vt:i4>
      </vt:variant>
      <vt:variant>
        <vt:i4>5</vt:i4>
      </vt:variant>
      <vt:variant>
        <vt:lpwstr/>
      </vt:variant>
      <vt:variant>
        <vt:lpwstr>_Toc246771474</vt:lpwstr>
      </vt:variant>
      <vt:variant>
        <vt:i4>1179703</vt:i4>
      </vt:variant>
      <vt:variant>
        <vt:i4>38</vt:i4>
      </vt:variant>
      <vt:variant>
        <vt:i4>0</vt:i4>
      </vt:variant>
      <vt:variant>
        <vt:i4>5</vt:i4>
      </vt:variant>
      <vt:variant>
        <vt:lpwstr/>
      </vt:variant>
      <vt:variant>
        <vt:lpwstr>_Toc246771473</vt:lpwstr>
      </vt:variant>
      <vt:variant>
        <vt:i4>1179703</vt:i4>
      </vt:variant>
      <vt:variant>
        <vt:i4>32</vt:i4>
      </vt:variant>
      <vt:variant>
        <vt:i4>0</vt:i4>
      </vt:variant>
      <vt:variant>
        <vt:i4>5</vt:i4>
      </vt:variant>
      <vt:variant>
        <vt:lpwstr/>
      </vt:variant>
      <vt:variant>
        <vt:lpwstr>_Toc246771472</vt:lpwstr>
      </vt:variant>
      <vt:variant>
        <vt:i4>1179703</vt:i4>
      </vt:variant>
      <vt:variant>
        <vt:i4>26</vt:i4>
      </vt:variant>
      <vt:variant>
        <vt:i4>0</vt:i4>
      </vt:variant>
      <vt:variant>
        <vt:i4>5</vt:i4>
      </vt:variant>
      <vt:variant>
        <vt:lpwstr/>
      </vt:variant>
      <vt:variant>
        <vt:lpwstr>_Toc246771471</vt:lpwstr>
      </vt:variant>
      <vt:variant>
        <vt:i4>1179703</vt:i4>
      </vt:variant>
      <vt:variant>
        <vt:i4>20</vt:i4>
      </vt:variant>
      <vt:variant>
        <vt:i4>0</vt:i4>
      </vt:variant>
      <vt:variant>
        <vt:i4>5</vt:i4>
      </vt:variant>
      <vt:variant>
        <vt:lpwstr/>
      </vt:variant>
      <vt:variant>
        <vt:lpwstr>_Toc246771470</vt:lpwstr>
      </vt:variant>
      <vt:variant>
        <vt:i4>1245239</vt:i4>
      </vt:variant>
      <vt:variant>
        <vt:i4>14</vt:i4>
      </vt:variant>
      <vt:variant>
        <vt:i4>0</vt:i4>
      </vt:variant>
      <vt:variant>
        <vt:i4>5</vt:i4>
      </vt:variant>
      <vt:variant>
        <vt:lpwstr/>
      </vt:variant>
      <vt:variant>
        <vt:lpwstr>_Toc246771469</vt:lpwstr>
      </vt:variant>
      <vt:variant>
        <vt:i4>1245239</vt:i4>
      </vt:variant>
      <vt:variant>
        <vt:i4>8</vt:i4>
      </vt:variant>
      <vt:variant>
        <vt:i4>0</vt:i4>
      </vt:variant>
      <vt:variant>
        <vt:i4>5</vt:i4>
      </vt:variant>
      <vt:variant>
        <vt:lpwstr/>
      </vt:variant>
      <vt:variant>
        <vt:lpwstr>_Toc246771468</vt:lpwstr>
      </vt:variant>
      <vt:variant>
        <vt:i4>1245239</vt:i4>
      </vt:variant>
      <vt:variant>
        <vt:i4>2</vt:i4>
      </vt:variant>
      <vt:variant>
        <vt:i4>0</vt:i4>
      </vt:variant>
      <vt:variant>
        <vt:i4>5</vt:i4>
      </vt:variant>
      <vt:variant>
        <vt:lpwstr/>
      </vt:variant>
      <vt:variant>
        <vt:lpwstr>_Toc246771467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ECS FY17 User Guide</dc:title>
  <dc:creator/>
  <cp:lastModifiedBy/>
  <cp:revision>1</cp:revision>
  <dcterms:created xsi:type="dcterms:W3CDTF">2017-05-17T02:06:00Z</dcterms:created>
  <dcterms:modified xsi:type="dcterms:W3CDTF">2017-05-17T02:08:00Z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0x010100557BA108ED4CFB46AF27B60EC5E71120</vt:lpwstr>
  </property>
</Properties>
</file>