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3B1CDD3" w14:textId="77777777" w:rsidR="000B133C" w:rsidRDefault="000B133C" w:rsidP="000B133C">
      <w:pPr>
        <w:pStyle w:val="CoverProgram"/>
      </w:pPr>
      <w:bookmarkStart w:id="0" w:name="_GoBack"/>
      <w:bookmarkEnd w:id="0"/>
      <w:r>
        <w:t>Event Capture System (ECS)</w:t>
      </w:r>
    </w:p>
    <w:p w14:paraId="5731BC4B" w14:textId="77777777" w:rsidR="000B133C" w:rsidRPr="005B236A" w:rsidRDefault="000B133C" w:rsidP="000B133C">
      <w:pPr>
        <w:pStyle w:val="CoverProgram"/>
        <w:spacing w:after="960"/>
      </w:pPr>
      <w:r>
        <w:t>Graphical User Interface</w:t>
      </w:r>
    </w:p>
    <w:p w14:paraId="2A115C45" w14:textId="76453074" w:rsidR="000B133C" w:rsidRPr="009F69C7" w:rsidRDefault="002529ED" w:rsidP="000B133C">
      <w:pPr>
        <w:pStyle w:val="CoverTitle"/>
        <w:rPr>
          <w:i w:val="0"/>
          <w:color w:val="auto"/>
        </w:rPr>
      </w:pPr>
      <w:r w:rsidRPr="009F69C7">
        <w:rPr>
          <w:i w:val="0"/>
          <w:color w:val="auto"/>
        </w:rPr>
        <w:t>User’s</w:t>
      </w:r>
      <w:r w:rsidR="000B133C" w:rsidRPr="009F69C7">
        <w:rPr>
          <w:i w:val="0"/>
          <w:color w:val="auto"/>
        </w:rPr>
        <w:t xml:space="preserve"> Manual</w:t>
      </w:r>
    </w:p>
    <w:p w14:paraId="770D806E" w14:textId="77777777" w:rsidR="000B133C" w:rsidRPr="009F69C7" w:rsidRDefault="000B133C" w:rsidP="000B133C">
      <w:pPr>
        <w:pStyle w:val="CoverTitle"/>
        <w:rPr>
          <w:i w:val="0"/>
          <w:color w:val="auto"/>
        </w:rPr>
      </w:pPr>
    </w:p>
    <w:p w14:paraId="5C04F318" w14:textId="77777777" w:rsidR="000B133C" w:rsidRPr="009F69C7" w:rsidRDefault="000B133C" w:rsidP="000B133C">
      <w:pPr>
        <w:pStyle w:val="CoverTitle"/>
        <w:rPr>
          <w:i w:val="0"/>
          <w:color w:val="auto"/>
          <w:sz w:val="32"/>
        </w:rPr>
      </w:pPr>
      <w:r w:rsidRPr="009F69C7">
        <w:rPr>
          <w:i w:val="0"/>
          <w:color w:val="auto"/>
          <w:sz w:val="32"/>
        </w:rPr>
        <w:t>Software Version 2.0</w:t>
      </w:r>
    </w:p>
    <w:p w14:paraId="44EED8BA" w14:textId="77777777" w:rsidR="000B133C" w:rsidRPr="009F69C7" w:rsidRDefault="000B133C" w:rsidP="000B133C">
      <w:pPr>
        <w:pStyle w:val="CoverTitle"/>
        <w:spacing w:after="1080"/>
        <w:rPr>
          <w:i w:val="0"/>
          <w:color w:val="auto"/>
          <w:sz w:val="32"/>
        </w:rPr>
      </w:pPr>
      <w:r w:rsidRPr="009F69C7">
        <w:rPr>
          <w:i w:val="0"/>
          <w:color w:val="auto"/>
          <w:sz w:val="32"/>
        </w:rPr>
        <w:t>Patch EC*2.0*131</w:t>
      </w:r>
    </w:p>
    <w:p w14:paraId="19FD3ED3" w14:textId="77777777" w:rsidR="000B133C" w:rsidRDefault="000B133C" w:rsidP="000B133C">
      <w:pPr>
        <w:pStyle w:val="CoverProgram"/>
        <w:spacing w:after="1200"/>
      </w:pPr>
      <w:r>
        <w:rPr>
          <w:noProof/>
        </w:rPr>
        <w:drawing>
          <wp:inline distT="0" distB="0" distL="0" distR="0" wp14:anchorId="13017B79" wp14:editId="3AEA9777">
            <wp:extent cx="1828800" cy="1828800"/>
            <wp:effectExtent l="0" t="0" r="0" b="0"/>
            <wp:docPr id="1" name="Picture 1" descr="Official_VA_Seal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Official_VA_Seal_RG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235FE3AB" w14:textId="767EFA48" w:rsidR="000B133C" w:rsidRDefault="00D1008C" w:rsidP="000B133C">
      <w:pPr>
        <w:pStyle w:val="CoverProgram"/>
      </w:pPr>
      <w:r>
        <w:t>September</w:t>
      </w:r>
      <w:r w:rsidR="000B133C">
        <w:t xml:space="preserve"> 2016</w:t>
      </w:r>
    </w:p>
    <w:p w14:paraId="30ADE7BF" w14:textId="77777777" w:rsidR="000B133C" w:rsidRDefault="000B133C" w:rsidP="009F69C7">
      <w:pPr>
        <w:pStyle w:val="CoverProgram"/>
        <w:spacing w:after="960"/>
      </w:pPr>
      <w:r>
        <w:t>Document Version 1.1</w:t>
      </w:r>
    </w:p>
    <w:p w14:paraId="4EA9F3EC" w14:textId="77777777" w:rsidR="0030687F" w:rsidRPr="007E35B4" w:rsidRDefault="0030687F" w:rsidP="0030687F">
      <w:pPr>
        <w:pStyle w:val="Heading-FrontMatter"/>
        <w:spacing w:before="120" w:after="120"/>
        <w:rPr>
          <w:sz w:val="28"/>
          <w:szCs w:val="28"/>
        </w:rPr>
      </w:pPr>
      <w:r w:rsidRPr="007E35B4">
        <w:rPr>
          <w:sz w:val="28"/>
          <w:szCs w:val="28"/>
        </w:rPr>
        <w:t>Department of Veterans Affairs</w:t>
      </w:r>
    </w:p>
    <w:p w14:paraId="68FF9713" w14:textId="77777777" w:rsidR="0030687F" w:rsidRPr="007E35B4" w:rsidRDefault="0030687F" w:rsidP="0030687F">
      <w:pPr>
        <w:pStyle w:val="Heading-FrontMatter"/>
        <w:spacing w:before="120" w:after="120"/>
        <w:rPr>
          <w:sz w:val="28"/>
          <w:szCs w:val="28"/>
        </w:rPr>
      </w:pPr>
      <w:r w:rsidRPr="007E35B4">
        <w:rPr>
          <w:sz w:val="28"/>
          <w:szCs w:val="28"/>
        </w:rPr>
        <w:t>Office of Information and Technology</w:t>
      </w:r>
    </w:p>
    <w:p w14:paraId="305394C9" w14:textId="77777777" w:rsidR="0030687F" w:rsidRPr="007E35B4" w:rsidRDefault="0030687F" w:rsidP="0030687F">
      <w:pPr>
        <w:pStyle w:val="Heading-FrontMatter"/>
        <w:spacing w:before="120" w:after="120"/>
        <w:rPr>
          <w:sz w:val="28"/>
          <w:szCs w:val="28"/>
        </w:rPr>
      </w:pPr>
      <w:r w:rsidRPr="007E35B4">
        <w:rPr>
          <w:sz w:val="28"/>
          <w:szCs w:val="28"/>
        </w:rPr>
        <w:t>Product Development</w:t>
      </w:r>
    </w:p>
    <w:p w14:paraId="0CC40722" w14:textId="77777777" w:rsidR="0053752B" w:rsidRDefault="0053752B" w:rsidP="0053752B">
      <w:pPr>
        <w:pStyle w:val="CoverProgram"/>
      </w:pPr>
    </w:p>
    <w:p w14:paraId="6F4219DE" w14:textId="77777777" w:rsidR="00993B03" w:rsidRDefault="00993B03" w:rsidP="00F43942"/>
    <w:p w14:paraId="55E74731" w14:textId="77777777" w:rsidR="00E97242" w:rsidRDefault="00E97242" w:rsidP="00E97242">
      <w:pPr>
        <w:pStyle w:val="BodyText"/>
        <w:sectPr w:rsidR="00E97242" w:rsidSect="00C03ECC">
          <w:headerReference w:type="default" r:id="rId13"/>
          <w:footerReference w:type="default" r:id="rId14"/>
          <w:type w:val="continuous"/>
          <w:pgSz w:w="12240" w:h="15840" w:code="1"/>
          <w:pgMar w:top="1440" w:right="1440" w:bottom="1440" w:left="1440" w:header="720" w:footer="504" w:gutter="0"/>
          <w:cols w:space="720"/>
          <w:docGrid w:linePitch="360"/>
        </w:sectPr>
      </w:pPr>
    </w:p>
    <w:p w14:paraId="00505367" w14:textId="77777777" w:rsidR="0053752B" w:rsidRPr="0053752B" w:rsidRDefault="0053752B" w:rsidP="0053752B">
      <w:pPr>
        <w:pStyle w:val="Heading-FrontMatter"/>
      </w:pPr>
      <w:r w:rsidRPr="0053752B">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15" w:type="dxa"/>
          <w:right w:w="115" w:type="dxa"/>
        </w:tblCellMar>
        <w:tblLook w:val="0000" w:firstRow="0" w:lastRow="0" w:firstColumn="0" w:lastColumn="0" w:noHBand="0" w:noVBand="0"/>
      </w:tblPr>
      <w:tblGrid>
        <w:gridCol w:w="1732"/>
        <w:gridCol w:w="1233"/>
        <w:gridCol w:w="2225"/>
        <w:gridCol w:w="4400"/>
      </w:tblGrid>
      <w:tr w:rsidR="0053752B" w:rsidRPr="00D16E00" w14:paraId="6F1B7D70" w14:textId="77777777" w:rsidTr="00863B1D">
        <w:trPr>
          <w:cantSplit/>
          <w:tblHeader/>
        </w:trPr>
        <w:tc>
          <w:tcPr>
            <w:tcW w:w="903" w:type="pct"/>
            <w:shd w:val="clear" w:color="auto" w:fill="BFBFBF" w:themeFill="background1" w:themeFillShade="BF"/>
            <w:vAlign w:val="center"/>
          </w:tcPr>
          <w:p w14:paraId="249C41BB" w14:textId="77777777" w:rsidR="0053752B" w:rsidRPr="00D16E00" w:rsidRDefault="0053752B" w:rsidP="00863B1D">
            <w:pPr>
              <w:pStyle w:val="TableColumnHeading"/>
            </w:pPr>
            <w:r>
              <w:t>Date</w:t>
            </w:r>
          </w:p>
        </w:tc>
        <w:tc>
          <w:tcPr>
            <w:tcW w:w="643" w:type="pct"/>
            <w:shd w:val="clear" w:color="auto" w:fill="BFBFBF" w:themeFill="background1" w:themeFillShade="BF"/>
            <w:vAlign w:val="center"/>
          </w:tcPr>
          <w:p w14:paraId="199255F7" w14:textId="77777777" w:rsidR="0053752B" w:rsidRPr="00D16E00" w:rsidRDefault="0053752B" w:rsidP="00863B1D">
            <w:pPr>
              <w:pStyle w:val="TableColumnHeading"/>
            </w:pPr>
            <w:r>
              <w:t>Version</w:t>
            </w:r>
          </w:p>
        </w:tc>
        <w:tc>
          <w:tcPr>
            <w:tcW w:w="1160" w:type="pct"/>
            <w:shd w:val="clear" w:color="auto" w:fill="BFBFBF" w:themeFill="background1" w:themeFillShade="BF"/>
            <w:vAlign w:val="center"/>
          </w:tcPr>
          <w:p w14:paraId="1DF89AFB" w14:textId="77777777" w:rsidR="0053752B" w:rsidRPr="00D16E00" w:rsidRDefault="0053752B" w:rsidP="00863B1D">
            <w:pPr>
              <w:pStyle w:val="TableColumnHeading"/>
            </w:pPr>
            <w:r>
              <w:t>Description</w:t>
            </w:r>
          </w:p>
        </w:tc>
        <w:tc>
          <w:tcPr>
            <w:tcW w:w="2294" w:type="pct"/>
            <w:shd w:val="clear" w:color="auto" w:fill="BFBFBF" w:themeFill="background1" w:themeFillShade="BF"/>
            <w:vAlign w:val="center"/>
          </w:tcPr>
          <w:p w14:paraId="655E5624" w14:textId="77777777" w:rsidR="0053752B" w:rsidRPr="00D16E00" w:rsidRDefault="0053752B" w:rsidP="00863B1D">
            <w:pPr>
              <w:pStyle w:val="TableColumnHeading"/>
            </w:pPr>
            <w:r>
              <w:t>Author</w:t>
            </w:r>
          </w:p>
        </w:tc>
      </w:tr>
      <w:tr w:rsidR="000B133C" w:rsidRPr="0053752B" w14:paraId="5CA4C6F8" w14:textId="77777777" w:rsidTr="00863B1D">
        <w:trPr>
          <w:cantSplit/>
        </w:trPr>
        <w:tc>
          <w:tcPr>
            <w:tcW w:w="903" w:type="pct"/>
            <w:shd w:val="clear" w:color="000080" w:fill="FFFFFF"/>
          </w:tcPr>
          <w:p w14:paraId="063FF090" w14:textId="00548EE0" w:rsidR="000B133C" w:rsidRPr="0053752B" w:rsidRDefault="000B133C" w:rsidP="00D1008C">
            <w:pPr>
              <w:pStyle w:val="TableText"/>
            </w:pPr>
            <w:r>
              <w:t>09/</w:t>
            </w:r>
            <w:r w:rsidR="00D1008C">
              <w:t>19</w:t>
            </w:r>
            <w:r>
              <w:t>/2016</w:t>
            </w:r>
          </w:p>
        </w:tc>
        <w:tc>
          <w:tcPr>
            <w:tcW w:w="643" w:type="pct"/>
            <w:shd w:val="clear" w:color="000080" w:fill="FFFFFF"/>
          </w:tcPr>
          <w:p w14:paraId="5DFC6D99" w14:textId="5C704AF9" w:rsidR="000B133C" w:rsidRPr="0053752B" w:rsidRDefault="000B133C" w:rsidP="00AD50DD">
            <w:pPr>
              <w:pStyle w:val="TableText"/>
            </w:pPr>
            <w:r>
              <w:t>v1.1</w:t>
            </w:r>
          </w:p>
        </w:tc>
        <w:tc>
          <w:tcPr>
            <w:tcW w:w="1160" w:type="pct"/>
            <w:shd w:val="clear" w:color="000080" w:fill="FFFFFF"/>
          </w:tcPr>
          <w:p w14:paraId="380563A5" w14:textId="418DE1DA" w:rsidR="000B133C" w:rsidRPr="0053752B" w:rsidRDefault="000B133C" w:rsidP="00AD50DD">
            <w:pPr>
              <w:pStyle w:val="TableText"/>
            </w:pPr>
            <w:r>
              <w:t>Incorporated MCAO feedback and revisions</w:t>
            </w:r>
          </w:p>
        </w:tc>
        <w:tc>
          <w:tcPr>
            <w:tcW w:w="2294" w:type="pct"/>
            <w:shd w:val="clear" w:color="000080" w:fill="FFFFFF"/>
          </w:tcPr>
          <w:p w14:paraId="41CC7B58" w14:textId="7B1E4E65" w:rsidR="000B133C" w:rsidRPr="0053752B" w:rsidRDefault="000B133C" w:rsidP="00AD50DD">
            <w:pPr>
              <w:pStyle w:val="TableText"/>
            </w:pPr>
            <w:proofErr w:type="spellStart"/>
            <w:r>
              <w:t>TeamSMS</w:t>
            </w:r>
            <w:proofErr w:type="spellEnd"/>
            <w:r>
              <w:t>/LMCO</w:t>
            </w:r>
          </w:p>
        </w:tc>
      </w:tr>
      <w:tr w:rsidR="0053752B" w:rsidRPr="0053752B" w14:paraId="7A5D531C" w14:textId="77777777" w:rsidTr="00863B1D">
        <w:trPr>
          <w:cantSplit/>
        </w:trPr>
        <w:tc>
          <w:tcPr>
            <w:tcW w:w="903" w:type="pct"/>
            <w:shd w:val="clear" w:color="000080" w:fill="FFFFFF"/>
          </w:tcPr>
          <w:p w14:paraId="0CA83424" w14:textId="77777777" w:rsidR="0053752B" w:rsidRPr="0053752B" w:rsidRDefault="0053752B" w:rsidP="00AD50DD">
            <w:pPr>
              <w:pStyle w:val="TableText"/>
            </w:pPr>
            <w:r w:rsidRPr="0053752B">
              <w:t>06/30/2016</w:t>
            </w:r>
          </w:p>
        </w:tc>
        <w:tc>
          <w:tcPr>
            <w:tcW w:w="643" w:type="pct"/>
            <w:shd w:val="clear" w:color="000080" w:fill="FFFFFF"/>
          </w:tcPr>
          <w:p w14:paraId="2BE505B2" w14:textId="77777777" w:rsidR="0053752B" w:rsidRPr="0053752B" w:rsidRDefault="0053752B" w:rsidP="00AD50DD">
            <w:pPr>
              <w:pStyle w:val="TableText"/>
            </w:pPr>
            <w:r w:rsidRPr="0053752B">
              <w:t>v1.0</w:t>
            </w:r>
          </w:p>
        </w:tc>
        <w:tc>
          <w:tcPr>
            <w:tcW w:w="1160" w:type="pct"/>
            <w:shd w:val="clear" w:color="000080" w:fill="FFFFFF"/>
          </w:tcPr>
          <w:p w14:paraId="0C18557C" w14:textId="77777777" w:rsidR="0053752B" w:rsidRPr="0053752B" w:rsidRDefault="0053752B" w:rsidP="00AD50DD">
            <w:pPr>
              <w:pStyle w:val="TableText"/>
            </w:pPr>
            <w:r w:rsidRPr="0053752B">
              <w:t>Initial Document Release</w:t>
            </w:r>
          </w:p>
        </w:tc>
        <w:tc>
          <w:tcPr>
            <w:tcW w:w="2294" w:type="pct"/>
            <w:shd w:val="clear" w:color="000080" w:fill="FFFFFF"/>
          </w:tcPr>
          <w:p w14:paraId="1C942508" w14:textId="77777777" w:rsidR="0053752B" w:rsidRPr="0053752B" w:rsidRDefault="0053752B" w:rsidP="00AD50DD">
            <w:pPr>
              <w:pStyle w:val="TableText"/>
            </w:pPr>
            <w:proofErr w:type="spellStart"/>
            <w:r w:rsidRPr="0053752B">
              <w:t>TeamSMS</w:t>
            </w:r>
            <w:proofErr w:type="spellEnd"/>
            <w:r w:rsidRPr="0053752B">
              <w:t>/LMCO</w:t>
            </w:r>
          </w:p>
        </w:tc>
      </w:tr>
    </w:tbl>
    <w:p w14:paraId="694A43A5" w14:textId="77777777" w:rsidR="0053752B" w:rsidRPr="00CB50BC" w:rsidRDefault="0053752B" w:rsidP="0053752B">
      <w:pPr>
        <w:pStyle w:val="DSSECSBodyText"/>
      </w:pPr>
    </w:p>
    <w:p w14:paraId="6F579130" w14:textId="77777777" w:rsidR="00E97242" w:rsidRDefault="00E97242" w:rsidP="006D7175">
      <w:pPr>
        <w:pStyle w:val="BodyText"/>
        <w:sectPr w:rsidR="00E97242" w:rsidSect="00521588">
          <w:headerReference w:type="default" r:id="rId15"/>
          <w:footerReference w:type="default" r:id="rId16"/>
          <w:pgSz w:w="12240" w:h="15840" w:code="1"/>
          <w:pgMar w:top="1440" w:right="1440" w:bottom="1440" w:left="1440" w:header="720" w:footer="504" w:gutter="0"/>
          <w:pgNumType w:fmt="lowerRoman" w:start="1"/>
          <w:cols w:space="720"/>
          <w:docGrid w:linePitch="360"/>
        </w:sectPr>
      </w:pPr>
      <w:bookmarkStart w:id="1" w:name="ColumnTitle_01"/>
      <w:bookmarkEnd w:id="1"/>
    </w:p>
    <w:p w14:paraId="0D69D55A" w14:textId="77777777" w:rsidR="005E11C4" w:rsidRDefault="00991C14" w:rsidP="006E1A2D">
      <w:pPr>
        <w:pStyle w:val="Heading-FrontMatter"/>
      </w:pPr>
      <w:r w:rsidRPr="006E1A2D">
        <w:lastRenderedPageBreak/>
        <w:t xml:space="preserve">Table of </w:t>
      </w:r>
      <w:r w:rsidR="005E11C4" w:rsidRPr="006E1A2D">
        <w:t>Contents</w:t>
      </w:r>
    </w:p>
    <w:p w14:paraId="6EB39827" w14:textId="77777777" w:rsidR="00B10BA8" w:rsidRDefault="00E62EE2">
      <w:pPr>
        <w:pStyle w:val="TOC1"/>
        <w:rPr>
          <w:rFonts w:asciiTheme="minorHAnsi" w:eastAsiaTheme="minorEastAsia" w:hAnsiTheme="minorHAnsi" w:cstheme="minorBidi"/>
          <w:b w:val="0"/>
          <w:sz w:val="22"/>
        </w:rPr>
      </w:pPr>
      <w:r>
        <w:rPr>
          <w:b w:val="0"/>
        </w:rPr>
        <w:fldChar w:fldCharType="begin"/>
      </w:r>
      <w:r>
        <w:rPr>
          <w:b w:val="0"/>
        </w:rPr>
        <w:instrText xml:space="preserve"> TOC \o "1-4" \h \z \u </w:instrText>
      </w:r>
      <w:r>
        <w:rPr>
          <w:b w:val="0"/>
        </w:rPr>
        <w:fldChar w:fldCharType="separate"/>
      </w:r>
      <w:hyperlink w:anchor="_Toc463463924" w:history="1">
        <w:r w:rsidR="00B10BA8" w:rsidRPr="007502E9">
          <w:rPr>
            <w:rStyle w:val="Hyperlink"/>
          </w:rPr>
          <w:t>1</w:t>
        </w:r>
        <w:r w:rsidR="00B10BA8">
          <w:rPr>
            <w:rFonts w:asciiTheme="minorHAnsi" w:eastAsiaTheme="minorEastAsia" w:hAnsiTheme="minorHAnsi" w:cstheme="minorBidi"/>
            <w:b w:val="0"/>
            <w:sz w:val="22"/>
          </w:rPr>
          <w:tab/>
        </w:r>
        <w:r w:rsidR="00B10BA8" w:rsidRPr="007502E9">
          <w:rPr>
            <w:rStyle w:val="Hyperlink"/>
          </w:rPr>
          <w:t>Introduction</w:t>
        </w:r>
        <w:r w:rsidR="00B10BA8">
          <w:rPr>
            <w:webHidden/>
          </w:rPr>
          <w:tab/>
        </w:r>
        <w:r w:rsidR="00B10BA8">
          <w:rPr>
            <w:webHidden/>
          </w:rPr>
          <w:fldChar w:fldCharType="begin"/>
        </w:r>
        <w:r w:rsidR="00B10BA8">
          <w:rPr>
            <w:webHidden/>
          </w:rPr>
          <w:instrText xml:space="preserve"> PAGEREF _Toc463463924 \h </w:instrText>
        </w:r>
        <w:r w:rsidR="00B10BA8">
          <w:rPr>
            <w:webHidden/>
          </w:rPr>
        </w:r>
        <w:r w:rsidR="00B10BA8">
          <w:rPr>
            <w:webHidden/>
          </w:rPr>
          <w:fldChar w:fldCharType="separate"/>
        </w:r>
        <w:r w:rsidR="00B10BA8">
          <w:rPr>
            <w:webHidden/>
          </w:rPr>
          <w:t>1</w:t>
        </w:r>
        <w:r w:rsidR="00B10BA8">
          <w:rPr>
            <w:webHidden/>
          </w:rPr>
          <w:fldChar w:fldCharType="end"/>
        </w:r>
      </w:hyperlink>
    </w:p>
    <w:p w14:paraId="7AE10D85" w14:textId="77777777" w:rsidR="00B10BA8" w:rsidRDefault="00B10BA8">
      <w:pPr>
        <w:pStyle w:val="TOC2"/>
        <w:rPr>
          <w:rFonts w:asciiTheme="minorHAnsi" w:eastAsiaTheme="minorEastAsia" w:hAnsiTheme="minorHAnsi" w:cstheme="minorBidi"/>
          <w:b w:val="0"/>
          <w:sz w:val="22"/>
        </w:rPr>
      </w:pPr>
      <w:hyperlink w:anchor="_Toc463463925" w:history="1">
        <w:r w:rsidRPr="007502E9">
          <w:rPr>
            <w:rStyle w:val="Hyperlink"/>
          </w:rPr>
          <w:t>1.1</w:t>
        </w:r>
        <w:r>
          <w:rPr>
            <w:rFonts w:asciiTheme="minorHAnsi" w:eastAsiaTheme="minorEastAsia" w:hAnsiTheme="minorHAnsi" w:cstheme="minorBidi"/>
            <w:b w:val="0"/>
            <w:sz w:val="22"/>
          </w:rPr>
          <w:tab/>
        </w:r>
        <w:r w:rsidRPr="007502E9">
          <w:rPr>
            <w:rStyle w:val="Hyperlink"/>
          </w:rPr>
          <w:t>Purpose</w:t>
        </w:r>
        <w:r>
          <w:rPr>
            <w:webHidden/>
          </w:rPr>
          <w:tab/>
        </w:r>
        <w:r>
          <w:rPr>
            <w:webHidden/>
          </w:rPr>
          <w:fldChar w:fldCharType="begin"/>
        </w:r>
        <w:r>
          <w:rPr>
            <w:webHidden/>
          </w:rPr>
          <w:instrText xml:space="preserve"> PAGEREF _Toc463463925 \h </w:instrText>
        </w:r>
        <w:r>
          <w:rPr>
            <w:webHidden/>
          </w:rPr>
        </w:r>
        <w:r>
          <w:rPr>
            <w:webHidden/>
          </w:rPr>
          <w:fldChar w:fldCharType="separate"/>
        </w:r>
        <w:r>
          <w:rPr>
            <w:webHidden/>
          </w:rPr>
          <w:t>1</w:t>
        </w:r>
        <w:r>
          <w:rPr>
            <w:webHidden/>
          </w:rPr>
          <w:fldChar w:fldCharType="end"/>
        </w:r>
      </w:hyperlink>
    </w:p>
    <w:p w14:paraId="26D0A32D" w14:textId="77777777" w:rsidR="00B10BA8" w:rsidRDefault="00B10BA8">
      <w:pPr>
        <w:pStyle w:val="TOC2"/>
        <w:rPr>
          <w:rFonts w:asciiTheme="minorHAnsi" w:eastAsiaTheme="minorEastAsia" w:hAnsiTheme="minorHAnsi" w:cstheme="minorBidi"/>
          <w:b w:val="0"/>
          <w:sz w:val="22"/>
        </w:rPr>
      </w:pPr>
      <w:hyperlink w:anchor="_Toc463463926" w:history="1">
        <w:r w:rsidRPr="007502E9">
          <w:rPr>
            <w:rStyle w:val="Hyperlink"/>
          </w:rPr>
          <w:t>1.2</w:t>
        </w:r>
        <w:r>
          <w:rPr>
            <w:rFonts w:asciiTheme="minorHAnsi" w:eastAsiaTheme="minorEastAsia" w:hAnsiTheme="minorHAnsi" w:cstheme="minorBidi"/>
            <w:b w:val="0"/>
            <w:sz w:val="22"/>
          </w:rPr>
          <w:tab/>
        </w:r>
        <w:r w:rsidRPr="007502E9">
          <w:rPr>
            <w:rStyle w:val="Hyperlink"/>
          </w:rPr>
          <w:t>Document Orientation</w:t>
        </w:r>
        <w:r>
          <w:rPr>
            <w:webHidden/>
          </w:rPr>
          <w:tab/>
        </w:r>
        <w:r>
          <w:rPr>
            <w:webHidden/>
          </w:rPr>
          <w:fldChar w:fldCharType="begin"/>
        </w:r>
        <w:r>
          <w:rPr>
            <w:webHidden/>
          </w:rPr>
          <w:instrText xml:space="preserve"> PAGEREF _Toc463463926 \h </w:instrText>
        </w:r>
        <w:r>
          <w:rPr>
            <w:webHidden/>
          </w:rPr>
        </w:r>
        <w:r>
          <w:rPr>
            <w:webHidden/>
          </w:rPr>
          <w:fldChar w:fldCharType="separate"/>
        </w:r>
        <w:r>
          <w:rPr>
            <w:webHidden/>
          </w:rPr>
          <w:t>1</w:t>
        </w:r>
        <w:r>
          <w:rPr>
            <w:webHidden/>
          </w:rPr>
          <w:fldChar w:fldCharType="end"/>
        </w:r>
      </w:hyperlink>
    </w:p>
    <w:p w14:paraId="2D10B291" w14:textId="77777777" w:rsidR="00B10BA8" w:rsidRDefault="00B10BA8">
      <w:pPr>
        <w:pStyle w:val="TOC3"/>
        <w:tabs>
          <w:tab w:val="left" w:pos="1483"/>
        </w:tabs>
        <w:rPr>
          <w:rFonts w:asciiTheme="minorHAnsi" w:eastAsiaTheme="minorEastAsia" w:hAnsiTheme="minorHAnsi" w:cstheme="minorBidi"/>
          <w:iCs w:val="0"/>
          <w:sz w:val="22"/>
          <w:szCs w:val="22"/>
        </w:rPr>
      </w:pPr>
      <w:hyperlink w:anchor="_Toc463463927" w:history="1">
        <w:r w:rsidRPr="007502E9">
          <w:rPr>
            <w:rStyle w:val="Hyperlink"/>
          </w:rPr>
          <w:t>1.2.1</w:t>
        </w:r>
        <w:r>
          <w:rPr>
            <w:rFonts w:asciiTheme="minorHAnsi" w:eastAsiaTheme="minorEastAsia" w:hAnsiTheme="minorHAnsi" w:cstheme="minorBidi"/>
            <w:iCs w:val="0"/>
            <w:sz w:val="22"/>
            <w:szCs w:val="22"/>
          </w:rPr>
          <w:tab/>
        </w:r>
        <w:r w:rsidRPr="007502E9">
          <w:rPr>
            <w:rStyle w:val="Hyperlink"/>
          </w:rPr>
          <w:t>Organization of the Manual</w:t>
        </w:r>
        <w:r>
          <w:rPr>
            <w:webHidden/>
          </w:rPr>
          <w:tab/>
        </w:r>
        <w:r>
          <w:rPr>
            <w:webHidden/>
          </w:rPr>
          <w:fldChar w:fldCharType="begin"/>
        </w:r>
        <w:r>
          <w:rPr>
            <w:webHidden/>
          </w:rPr>
          <w:instrText xml:space="preserve"> PAGEREF _Toc463463927 \h </w:instrText>
        </w:r>
        <w:r>
          <w:rPr>
            <w:webHidden/>
          </w:rPr>
        </w:r>
        <w:r>
          <w:rPr>
            <w:webHidden/>
          </w:rPr>
          <w:fldChar w:fldCharType="separate"/>
        </w:r>
        <w:r>
          <w:rPr>
            <w:webHidden/>
          </w:rPr>
          <w:t>1</w:t>
        </w:r>
        <w:r>
          <w:rPr>
            <w:webHidden/>
          </w:rPr>
          <w:fldChar w:fldCharType="end"/>
        </w:r>
      </w:hyperlink>
    </w:p>
    <w:p w14:paraId="749F2782" w14:textId="77777777" w:rsidR="00B10BA8" w:rsidRDefault="00B10BA8">
      <w:pPr>
        <w:pStyle w:val="TOC3"/>
        <w:tabs>
          <w:tab w:val="left" w:pos="1483"/>
        </w:tabs>
        <w:rPr>
          <w:rFonts w:asciiTheme="minorHAnsi" w:eastAsiaTheme="minorEastAsia" w:hAnsiTheme="minorHAnsi" w:cstheme="minorBidi"/>
          <w:iCs w:val="0"/>
          <w:sz w:val="22"/>
          <w:szCs w:val="22"/>
        </w:rPr>
      </w:pPr>
      <w:hyperlink w:anchor="_Toc463463928" w:history="1">
        <w:r w:rsidRPr="007502E9">
          <w:rPr>
            <w:rStyle w:val="Hyperlink"/>
          </w:rPr>
          <w:t>1.2.2</w:t>
        </w:r>
        <w:r>
          <w:rPr>
            <w:rFonts w:asciiTheme="minorHAnsi" w:eastAsiaTheme="minorEastAsia" w:hAnsiTheme="minorHAnsi" w:cstheme="minorBidi"/>
            <w:iCs w:val="0"/>
            <w:sz w:val="22"/>
            <w:szCs w:val="22"/>
          </w:rPr>
          <w:tab/>
        </w:r>
        <w:r w:rsidRPr="007502E9">
          <w:rPr>
            <w:rStyle w:val="Hyperlink"/>
          </w:rPr>
          <w:t>Assumptions</w:t>
        </w:r>
        <w:r>
          <w:rPr>
            <w:webHidden/>
          </w:rPr>
          <w:tab/>
        </w:r>
        <w:r>
          <w:rPr>
            <w:webHidden/>
          </w:rPr>
          <w:fldChar w:fldCharType="begin"/>
        </w:r>
        <w:r>
          <w:rPr>
            <w:webHidden/>
          </w:rPr>
          <w:instrText xml:space="preserve"> PAGEREF _Toc463463928 \h </w:instrText>
        </w:r>
        <w:r>
          <w:rPr>
            <w:webHidden/>
          </w:rPr>
        </w:r>
        <w:r>
          <w:rPr>
            <w:webHidden/>
          </w:rPr>
          <w:fldChar w:fldCharType="separate"/>
        </w:r>
        <w:r>
          <w:rPr>
            <w:webHidden/>
          </w:rPr>
          <w:t>1</w:t>
        </w:r>
        <w:r>
          <w:rPr>
            <w:webHidden/>
          </w:rPr>
          <w:fldChar w:fldCharType="end"/>
        </w:r>
      </w:hyperlink>
    </w:p>
    <w:p w14:paraId="18BBA755" w14:textId="77777777" w:rsidR="00B10BA8" w:rsidRDefault="00B10BA8">
      <w:pPr>
        <w:pStyle w:val="TOC3"/>
        <w:tabs>
          <w:tab w:val="left" w:pos="1483"/>
        </w:tabs>
        <w:rPr>
          <w:rFonts w:asciiTheme="minorHAnsi" w:eastAsiaTheme="minorEastAsia" w:hAnsiTheme="minorHAnsi" w:cstheme="minorBidi"/>
          <w:iCs w:val="0"/>
          <w:sz w:val="22"/>
          <w:szCs w:val="22"/>
        </w:rPr>
      </w:pPr>
      <w:hyperlink w:anchor="_Toc463463929" w:history="1">
        <w:r w:rsidRPr="007502E9">
          <w:rPr>
            <w:rStyle w:val="Hyperlink"/>
          </w:rPr>
          <w:t>1.2.3</w:t>
        </w:r>
        <w:r>
          <w:rPr>
            <w:rFonts w:asciiTheme="minorHAnsi" w:eastAsiaTheme="minorEastAsia" w:hAnsiTheme="minorHAnsi" w:cstheme="minorBidi"/>
            <w:iCs w:val="0"/>
            <w:sz w:val="22"/>
            <w:szCs w:val="22"/>
          </w:rPr>
          <w:tab/>
        </w:r>
        <w:r w:rsidRPr="007502E9">
          <w:rPr>
            <w:rStyle w:val="Hyperlink"/>
          </w:rPr>
          <w:t>Disclaimers</w:t>
        </w:r>
        <w:r>
          <w:rPr>
            <w:webHidden/>
          </w:rPr>
          <w:tab/>
        </w:r>
        <w:r>
          <w:rPr>
            <w:webHidden/>
          </w:rPr>
          <w:fldChar w:fldCharType="begin"/>
        </w:r>
        <w:r>
          <w:rPr>
            <w:webHidden/>
          </w:rPr>
          <w:instrText xml:space="preserve"> PAGEREF _Toc463463929 \h </w:instrText>
        </w:r>
        <w:r>
          <w:rPr>
            <w:webHidden/>
          </w:rPr>
        </w:r>
        <w:r>
          <w:rPr>
            <w:webHidden/>
          </w:rPr>
          <w:fldChar w:fldCharType="separate"/>
        </w:r>
        <w:r>
          <w:rPr>
            <w:webHidden/>
          </w:rPr>
          <w:t>2</w:t>
        </w:r>
        <w:r>
          <w:rPr>
            <w:webHidden/>
          </w:rPr>
          <w:fldChar w:fldCharType="end"/>
        </w:r>
      </w:hyperlink>
    </w:p>
    <w:p w14:paraId="720F1A27" w14:textId="77777777" w:rsidR="00B10BA8" w:rsidRDefault="00B10BA8">
      <w:pPr>
        <w:pStyle w:val="TOC4"/>
        <w:rPr>
          <w:rFonts w:asciiTheme="minorHAnsi" w:eastAsiaTheme="minorEastAsia" w:hAnsiTheme="minorHAnsi" w:cstheme="minorBidi"/>
          <w:sz w:val="22"/>
        </w:rPr>
      </w:pPr>
      <w:hyperlink w:anchor="_Toc463463930" w:history="1">
        <w:r w:rsidRPr="007502E9">
          <w:rPr>
            <w:rStyle w:val="Hyperlink"/>
          </w:rPr>
          <w:t>1.2.3.1</w:t>
        </w:r>
        <w:r>
          <w:rPr>
            <w:rFonts w:asciiTheme="minorHAnsi" w:eastAsiaTheme="minorEastAsia" w:hAnsiTheme="minorHAnsi" w:cstheme="minorBidi"/>
            <w:sz w:val="22"/>
          </w:rPr>
          <w:tab/>
        </w:r>
        <w:r w:rsidRPr="007502E9">
          <w:rPr>
            <w:rStyle w:val="Hyperlink"/>
          </w:rPr>
          <w:t>Software Disclaimer</w:t>
        </w:r>
        <w:r>
          <w:rPr>
            <w:webHidden/>
          </w:rPr>
          <w:tab/>
        </w:r>
        <w:r>
          <w:rPr>
            <w:webHidden/>
          </w:rPr>
          <w:fldChar w:fldCharType="begin"/>
        </w:r>
        <w:r>
          <w:rPr>
            <w:webHidden/>
          </w:rPr>
          <w:instrText xml:space="preserve"> PAGEREF _Toc463463930 \h </w:instrText>
        </w:r>
        <w:r>
          <w:rPr>
            <w:webHidden/>
          </w:rPr>
        </w:r>
        <w:r>
          <w:rPr>
            <w:webHidden/>
          </w:rPr>
          <w:fldChar w:fldCharType="separate"/>
        </w:r>
        <w:r>
          <w:rPr>
            <w:webHidden/>
          </w:rPr>
          <w:t>2</w:t>
        </w:r>
        <w:r>
          <w:rPr>
            <w:webHidden/>
          </w:rPr>
          <w:fldChar w:fldCharType="end"/>
        </w:r>
      </w:hyperlink>
    </w:p>
    <w:p w14:paraId="486B45CD" w14:textId="77777777" w:rsidR="00B10BA8" w:rsidRDefault="00B10BA8">
      <w:pPr>
        <w:pStyle w:val="TOC4"/>
        <w:rPr>
          <w:rFonts w:asciiTheme="minorHAnsi" w:eastAsiaTheme="minorEastAsia" w:hAnsiTheme="minorHAnsi" w:cstheme="minorBidi"/>
          <w:sz w:val="22"/>
        </w:rPr>
      </w:pPr>
      <w:hyperlink w:anchor="_Toc463463931" w:history="1">
        <w:r w:rsidRPr="007502E9">
          <w:rPr>
            <w:rStyle w:val="Hyperlink"/>
          </w:rPr>
          <w:t>1.2.3.2</w:t>
        </w:r>
        <w:r>
          <w:rPr>
            <w:rFonts w:asciiTheme="minorHAnsi" w:eastAsiaTheme="minorEastAsia" w:hAnsiTheme="minorHAnsi" w:cstheme="minorBidi"/>
            <w:sz w:val="22"/>
          </w:rPr>
          <w:tab/>
        </w:r>
        <w:r w:rsidRPr="007502E9">
          <w:rPr>
            <w:rStyle w:val="Hyperlink"/>
          </w:rPr>
          <w:t>Documentation Disclaimer</w:t>
        </w:r>
        <w:r>
          <w:rPr>
            <w:webHidden/>
          </w:rPr>
          <w:tab/>
        </w:r>
        <w:r>
          <w:rPr>
            <w:webHidden/>
          </w:rPr>
          <w:fldChar w:fldCharType="begin"/>
        </w:r>
        <w:r>
          <w:rPr>
            <w:webHidden/>
          </w:rPr>
          <w:instrText xml:space="preserve"> PAGEREF _Toc463463931 \h </w:instrText>
        </w:r>
        <w:r>
          <w:rPr>
            <w:webHidden/>
          </w:rPr>
        </w:r>
        <w:r>
          <w:rPr>
            <w:webHidden/>
          </w:rPr>
          <w:fldChar w:fldCharType="separate"/>
        </w:r>
        <w:r>
          <w:rPr>
            <w:webHidden/>
          </w:rPr>
          <w:t>2</w:t>
        </w:r>
        <w:r>
          <w:rPr>
            <w:webHidden/>
          </w:rPr>
          <w:fldChar w:fldCharType="end"/>
        </w:r>
      </w:hyperlink>
    </w:p>
    <w:p w14:paraId="56619839" w14:textId="77777777" w:rsidR="00B10BA8" w:rsidRDefault="00B10BA8">
      <w:pPr>
        <w:pStyle w:val="TOC3"/>
        <w:tabs>
          <w:tab w:val="left" w:pos="1483"/>
        </w:tabs>
        <w:rPr>
          <w:rFonts w:asciiTheme="minorHAnsi" w:eastAsiaTheme="minorEastAsia" w:hAnsiTheme="minorHAnsi" w:cstheme="minorBidi"/>
          <w:iCs w:val="0"/>
          <w:sz w:val="22"/>
          <w:szCs w:val="22"/>
        </w:rPr>
      </w:pPr>
      <w:hyperlink w:anchor="_Toc463463932" w:history="1">
        <w:r w:rsidRPr="007502E9">
          <w:rPr>
            <w:rStyle w:val="Hyperlink"/>
          </w:rPr>
          <w:t>1.2.4</w:t>
        </w:r>
        <w:r>
          <w:rPr>
            <w:rFonts w:asciiTheme="minorHAnsi" w:eastAsiaTheme="minorEastAsia" w:hAnsiTheme="minorHAnsi" w:cstheme="minorBidi"/>
            <w:iCs w:val="0"/>
            <w:sz w:val="22"/>
            <w:szCs w:val="22"/>
          </w:rPr>
          <w:tab/>
        </w:r>
        <w:r w:rsidRPr="007502E9">
          <w:rPr>
            <w:rStyle w:val="Hyperlink"/>
          </w:rPr>
          <w:t>Documentation Conventions</w:t>
        </w:r>
        <w:r>
          <w:rPr>
            <w:webHidden/>
          </w:rPr>
          <w:tab/>
        </w:r>
        <w:r>
          <w:rPr>
            <w:webHidden/>
          </w:rPr>
          <w:fldChar w:fldCharType="begin"/>
        </w:r>
        <w:r>
          <w:rPr>
            <w:webHidden/>
          </w:rPr>
          <w:instrText xml:space="preserve"> PAGEREF _Toc463463932 \h </w:instrText>
        </w:r>
        <w:r>
          <w:rPr>
            <w:webHidden/>
          </w:rPr>
        </w:r>
        <w:r>
          <w:rPr>
            <w:webHidden/>
          </w:rPr>
          <w:fldChar w:fldCharType="separate"/>
        </w:r>
        <w:r>
          <w:rPr>
            <w:webHidden/>
          </w:rPr>
          <w:t>2</w:t>
        </w:r>
        <w:r>
          <w:rPr>
            <w:webHidden/>
          </w:rPr>
          <w:fldChar w:fldCharType="end"/>
        </w:r>
      </w:hyperlink>
    </w:p>
    <w:p w14:paraId="791998DF" w14:textId="77777777" w:rsidR="00B10BA8" w:rsidRDefault="00B10BA8">
      <w:pPr>
        <w:pStyle w:val="TOC3"/>
        <w:tabs>
          <w:tab w:val="left" w:pos="1483"/>
        </w:tabs>
        <w:rPr>
          <w:rFonts w:asciiTheme="minorHAnsi" w:eastAsiaTheme="minorEastAsia" w:hAnsiTheme="minorHAnsi" w:cstheme="minorBidi"/>
          <w:iCs w:val="0"/>
          <w:sz w:val="22"/>
          <w:szCs w:val="22"/>
        </w:rPr>
      </w:pPr>
      <w:hyperlink w:anchor="_Toc463463933" w:history="1">
        <w:r w:rsidRPr="007502E9">
          <w:rPr>
            <w:rStyle w:val="Hyperlink"/>
          </w:rPr>
          <w:t>1.2.5</w:t>
        </w:r>
        <w:r>
          <w:rPr>
            <w:rFonts w:asciiTheme="minorHAnsi" w:eastAsiaTheme="minorEastAsia" w:hAnsiTheme="minorHAnsi" w:cstheme="minorBidi"/>
            <w:iCs w:val="0"/>
            <w:sz w:val="22"/>
            <w:szCs w:val="22"/>
          </w:rPr>
          <w:tab/>
        </w:r>
        <w:r w:rsidRPr="007502E9">
          <w:rPr>
            <w:rStyle w:val="Hyperlink"/>
          </w:rPr>
          <w:t>References and Resources</w:t>
        </w:r>
        <w:r>
          <w:rPr>
            <w:webHidden/>
          </w:rPr>
          <w:tab/>
        </w:r>
        <w:r>
          <w:rPr>
            <w:webHidden/>
          </w:rPr>
          <w:fldChar w:fldCharType="begin"/>
        </w:r>
        <w:r>
          <w:rPr>
            <w:webHidden/>
          </w:rPr>
          <w:instrText xml:space="preserve"> PAGEREF _Toc463463933 \h </w:instrText>
        </w:r>
        <w:r>
          <w:rPr>
            <w:webHidden/>
          </w:rPr>
        </w:r>
        <w:r>
          <w:rPr>
            <w:webHidden/>
          </w:rPr>
          <w:fldChar w:fldCharType="separate"/>
        </w:r>
        <w:r>
          <w:rPr>
            <w:webHidden/>
          </w:rPr>
          <w:t>2</w:t>
        </w:r>
        <w:r>
          <w:rPr>
            <w:webHidden/>
          </w:rPr>
          <w:fldChar w:fldCharType="end"/>
        </w:r>
      </w:hyperlink>
    </w:p>
    <w:p w14:paraId="660A9EDE" w14:textId="77777777" w:rsidR="00B10BA8" w:rsidRDefault="00B10BA8">
      <w:pPr>
        <w:pStyle w:val="TOC2"/>
        <w:rPr>
          <w:rFonts w:asciiTheme="minorHAnsi" w:eastAsiaTheme="minorEastAsia" w:hAnsiTheme="minorHAnsi" w:cstheme="minorBidi"/>
          <w:b w:val="0"/>
          <w:sz w:val="22"/>
        </w:rPr>
      </w:pPr>
      <w:hyperlink w:anchor="_Toc463463934" w:history="1">
        <w:r w:rsidRPr="007502E9">
          <w:rPr>
            <w:rStyle w:val="Hyperlink"/>
          </w:rPr>
          <w:t>1.3</w:t>
        </w:r>
        <w:r>
          <w:rPr>
            <w:rFonts w:asciiTheme="minorHAnsi" w:eastAsiaTheme="minorEastAsia" w:hAnsiTheme="minorHAnsi" w:cstheme="minorBidi"/>
            <w:b w:val="0"/>
            <w:sz w:val="22"/>
          </w:rPr>
          <w:tab/>
        </w:r>
        <w:r w:rsidRPr="007502E9">
          <w:rPr>
            <w:rStyle w:val="Hyperlink"/>
          </w:rPr>
          <w:t>National Service Desk and Organizational Contacts</w:t>
        </w:r>
        <w:r>
          <w:rPr>
            <w:webHidden/>
          </w:rPr>
          <w:tab/>
        </w:r>
        <w:r>
          <w:rPr>
            <w:webHidden/>
          </w:rPr>
          <w:fldChar w:fldCharType="begin"/>
        </w:r>
        <w:r>
          <w:rPr>
            <w:webHidden/>
          </w:rPr>
          <w:instrText xml:space="preserve"> PAGEREF _Toc463463934 \h </w:instrText>
        </w:r>
        <w:r>
          <w:rPr>
            <w:webHidden/>
          </w:rPr>
        </w:r>
        <w:r>
          <w:rPr>
            <w:webHidden/>
          </w:rPr>
          <w:fldChar w:fldCharType="separate"/>
        </w:r>
        <w:r>
          <w:rPr>
            <w:webHidden/>
          </w:rPr>
          <w:t>3</w:t>
        </w:r>
        <w:r>
          <w:rPr>
            <w:webHidden/>
          </w:rPr>
          <w:fldChar w:fldCharType="end"/>
        </w:r>
      </w:hyperlink>
    </w:p>
    <w:p w14:paraId="407D8E3A" w14:textId="77777777" w:rsidR="00B10BA8" w:rsidRDefault="00B10BA8">
      <w:pPr>
        <w:pStyle w:val="TOC1"/>
        <w:rPr>
          <w:rFonts w:asciiTheme="minorHAnsi" w:eastAsiaTheme="minorEastAsia" w:hAnsiTheme="minorHAnsi" w:cstheme="minorBidi"/>
          <w:b w:val="0"/>
          <w:sz w:val="22"/>
        </w:rPr>
      </w:pPr>
      <w:hyperlink w:anchor="_Toc463463935" w:history="1">
        <w:r w:rsidRPr="007502E9">
          <w:rPr>
            <w:rStyle w:val="Hyperlink"/>
          </w:rPr>
          <w:t>2</w:t>
        </w:r>
        <w:r>
          <w:rPr>
            <w:rFonts w:asciiTheme="minorHAnsi" w:eastAsiaTheme="minorEastAsia" w:hAnsiTheme="minorHAnsi" w:cstheme="minorBidi"/>
            <w:b w:val="0"/>
            <w:sz w:val="22"/>
          </w:rPr>
          <w:tab/>
        </w:r>
        <w:r w:rsidRPr="007502E9">
          <w:rPr>
            <w:rStyle w:val="Hyperlink"/>
          </w:rPr>
          <w:t>System Summary</w:t>
        </w:r>
        <w:r>
          <w:rPr>
            <w:webHidden/>
          </w:rPr>
          <w:tab/>
        </w:r>
        <w:r>
          <w:rPr>
            <w:webHidden/>
          </w:rPr>
          <w:fldChar w:fldCharType="begin"/>
        </w:r>
        <w:r>
          <w:rPr>
            <w:webHidden/>
          </w:rPr>
          <w:instrText xml:space="preserve"> PAGEREF _Toc463463935 \h </w:instrText>
        </w:r>
        <w:r>
          <w:rPr>
            <w:webHidden/>
          </w:rPr>
        </w:r>
        <w:r>
          <w:rPr>
            <w:webHidden/>
          </w:rPr>
          <w:fldChar w:fldCharType="separate"/>
        </w:r>
        <w:r>
          <w:rPr>
            <w:webHidden/>
          </w:rPr>
          <w:t>4</w:t>
        </w:r>
        <w:r>
          <w:rPr>
            <w:webHidden/>
          </w:rPr>
          <w:fldChar w:fldCharType="end"/>
        </w:r>
      </w:hyperlink>
    </w:p>
    <w:p w14:paraId="2BC63045" w14:textId="77777777" w:rsidR="00B10BA8" w:rsidRDefault="00B10BA8">
      <w:pPr>
        <w:pStyle w:val="TOC2"/>
        <w:rPr>
          <w:rFonts w:asciiTheme="minorHAnsi" w:eastAsiaTheme="minorEastAsia" w:hAnsiTheme="minorHAnsi" w:cstheme="minorBidi"/>
          <w:b w:val="0"/>
          <w:sz w:val="22"/>
        </w:rPr>
      </w:pPr>
      <w:hyperlink w:anchor="_Toc463463936" w:history="1">
        <w:r w:rsidRPr="007502E9">
          <w:rPr>
            <w:rStyle w:val="Hyperlink"/>
          </w:rPr>
          <w:t>2.1</w:t>
        </w:r>
        <w:r>
          <w:rPr>
            <w:rFonts w:asciiTheme="minorHAnsi" w:eastAsiaTheme="minorEastAsia" w:hAnsiTheme="minorHAnsi" w:cstheme="minorBidi"/>
            <w:b w:val="0"/>
            <w:sz w:val="22"/>
          </w:rPr>
          <w:tab/>
        </w:r>
        <w:r w:rsidRPr="007502E9">
          <w:rPr>
            <w:rStyle w:val="Hyperlink"/>
          </w:rPr>
          <w:t>System Configuration</w:t>
        </w:r>
        <w:r>
          <w:rPr>
            <w:webHidden/>
          </w:rPr>
          <w:tab/>
        </w:r>
        <w:r>
          <w:rPr>
            <w:webHidden/>
          </w:rPr>
          <w:fldChar w:fldCharType="begin"/>
        </w:r>
        <w:r>
          <w:rPr>
            <w:webHidden/>
          </w:rPr>
          <w:instrText xml:space="preserve"> PAGEREF _Toc463463936 \h </w:instrText>
        </w:r>
        <w:r>
          <w:rPr>
            <w:webHidden/>
          </w:rPr>
        </w:r>
        <w:r>
          <w:rPr>
            <w:webHidden/>
          </w:rPr>
          <w:fldChar w:fldCharType="separate"/>
        </w:r>
        <w:r>
          <w:rPr>
            <w:webHidden/>
          </w:rPr>
          <w:t>4</w:t>
        </w:r>
        <w:r>
          <w:rPr>
            <w:webHidden/>
          </w:rPr>
          <w:fldChar w:fldCharType="end"/>
        </w:r>
      </w:hyperlink>
    </w:p>
    <w:p w14:paraId="6D36A1CD" w14:textId="77777777" w:rsidR="00B10BA8" w:rsidRDefault="00B10BA8">
      <w:pPr>
        <w:pStyle w:val="TOC2"/>
        <w:rPr>
          <w:rFonts w:asciiTheme="minorHAnsi" w:eastAsiaTheme="minorEastAsia" w:hAnsiTheme="minorHAnsi" w:cstheme="minorBidi"/>
          <w:b w:val="0"/>
          <w:sz w:val="22"/>
        </w:rPr>
      </w:pPr>
      <w:hyperlink w:anchor="_Toc463463937" w:history="1">
        <w:r w:rsidRPr="007502E9">
          <w:rPr>
            <w:rStyle w:val="Hyperlink"/>
          </w:rPr>
          <w:t>2.2</w:t>
        </w:r>
        <w:r>
          <w:rPr>
            <w:rFonts w:asciiTheme="minorHAnsi" w:eastAsiaTheme="minorEastAsia" w:hAnsiTheme="minorHAnsi" w:cstheme="minorBidi"/>
            <w:b w:val="0"/>
            <w:sz w:val="22"/>
          </w:rPr>
          <w:tab/>
        </w:r>
        <w:r w:rsidRPr="007502E9">
          <w:rPr>
            <w:rStyle w:val="Hyperlink"/>
          </w:rPr>
          <w:t>Data Flows</w:t>
        </w:r>
        <w:r>
          <w:rPr>
            <w:webHidden/>
          </w:rPr>
          <w:tab/>
        </w:r>
        <w:r>
          <w:rPr>
            <w:webHidden/>
          </w:rPr>
          <w:fldChar w:fldCharType="begin"/>
        </w:r>
        <w:r>
          <w:rPr>
            <w:webHidden/>
          </w:rPr>
          <w:instrText xml:space="preserve"> PAGEREF _Toc463463937 \h </w:instrText>
        </w:r>
        <w:r>
          <w:rPr>
            <w:webHidden/>
          </w:rPr>
        </w:r>
        <w:r>
          <w:rPr>
            <w:webHidden/>
          </w:rPr>
          <w:fldChar w:fldCharType="separate"/>
        </w:r>
        <w:r>
          <w:rPr>
            <w:webHidden/>
          </w:rPr>
          <w:t>4</w:t>
        </w:r>
        <w:r>
          <w:rPr>
            <w:webHidden/>
          </w:rPr>
          <w:fldChar w:fldCharType="end"/>
        </w:r>
      </w:hyperlink>
    </w:p>
    <w:p w14:paraId="63EA3466" w14:textId="77777777" w:rsidR="00B10BA8" w:rsidRDefault="00B10BA8">
      <w:pPr>
        <w:pStyle w:val="TOC2"/>
        <w:rPr>
          <w:rFonts w:asciiTheme="minorHAnsi" w:eastAsiaTheme="minorEastAsia" w:hAnsiTheme="minorHAnsi" w:cstheme="minorBidi"/>
          <w:b w:val="0"/>
          <w:sz w:val="22"/>
        </w:rPr>
      </w:pPr>
      <w:hyperlink w:anchor="_Toc463463938" w:history="1">
        <w:r w:rsidRPr="007502E9">
          <w:rPr>
            <w:rStyle w:val="Hyperlink"/>
          </w:rPr>
          <w:t>2.3</w:t>
        </w:r>
        <w:r>
          <w:rPr>
            <w:rFonts w:asciiTheme="minorHAnsi" w:eastAsiaTheme="minorEastAsia" w:hAnsiTheme="minorHAnsi" w:cstheme="minorBidi"/>
            <w:b w:val="0"/>
            <w:sz w:val="22"/>
          </w:rPr>
          <w:tab/>
        </w:r>
        <w:r w:rsidRPr="007502E9">
          <w:rPr>
            <w:rStyle w:val="Hyperlink"/>
          </w:rPr>
          <w:t>User Access Levels</w:t>
        </w:r>
        <w:r>
          <w:rPr>
            <w:webHidden/>
          </w:rPr>
          <w:tab/>
        </w:r>
        <w:r>
          <w:rPr>
            <w:webHidden/>
          </w:rPr>
          <w:fldChar w:fldCharType="begin"/>
        </w:r>
        <w:r>
          <w:rPr>
            <w:webHidden/>
          </w:rPr>
          <w:instrText xml:space="preserve"> PAGEREF _Toc463463938 \h </w:instrText>
        </w:r>
        <w:r>
          <w:rPr>
            <w:webHidden/>
          </w:rPr>
        </w:r>
        <w:r>
          <w:rPr>
            <w:webHidden/>
          </w:rPr>
          <w:fldChar w:fldCharType="separate"/>
        </w:r>
        <w:r>
          <w:rPr>
            <w:webHidden/>
          </w:rPr>
          <w:t>4</w:t>
        </w:r>
        <w:r>
          <w:rPr>
            <w:webHidden/>
          </w:rPr>
          <w:fldChar w:fldCharType="end"/>
        </w:r>
      </w:hyperlink>
    </w:p>
    <w:p w14:paraId="2AE921DF" w14:textId="77777777" w:rsidR="00B10BA8" w:rsidRDefault="00B10BA8">
      <w:pPr>
        <w:pStyle w:val="TOC2"/>
        <w:rPr>
          <w:rFonts w:asciiTheme="minorHAnsi" w:eastAsiaTheme="minorEastAsia" w:hAnsiTheme="minorHAnsi" w:cstheme="minorBidi"/>
          <w:b w:val="0"/>
          <w:sz w:val="22"/>
        </w:rPr>
      </w:pPr>
      <w:hyperlink w:anchor="_Toc463463939" w:history="1">
        <w:r w:rsidRPr="007502E9">
          <w:rPr>
            <w:rStyle w:val="Hyperlink"/>
          </w:rPr>
          <w:t>2.4</w:t>
        </w:r>
        <w:r>
          <w:rPr>
            <w:rFonts w:asciiTheme="minorHAnsi" w:eastAsiaTheme="minorEastAsia" w:hAnsiTheme="minorHAnsi" w:cstheme="minorBidi"/>
            <w:b w:val="0"/>
            <w:sz w:val="22"/>
          </w:rPr>
          <w:tab/>
        </w:r>
        <w:r w:rsidRPr="007502E9">
          <w:rPr>
            <w:rStyle w:val="Hyperlink"/>
          </w:rPr>
          <w:t>Continuity of Operations</w:t>
        </w:r>
        <w:r>
          <w:rPr>
            <w:webHidden/>
          </w:rPr>
          <w:tab/>
        </w:r>
        <w:r>
          <w:rPr>
            <w:webHidden/>
          </w:rPr>
          <w:fldChar w:fldCharType="begin"/>
        </w:r>
        <w:r>
          <w:rPr>
            <w:webHidden/>
          </w:rPr>
          <w:instrText xml:space="preserve"> PAGEREF _Toc463463939 \h </w:instrText>
        </w:r>
        <w:r>
          <w:rPr>
            <w:webHidden/>
          </w:rPr>
        </w:r>
        <w:r>
          <w:rPr>
            <w:webHidden/>
          </w:rPr>
          <w:fldChar w:fldCharType="separate"/>
        </w:r>
        <w:r>
          <w:rPr>
            <w:webHidden/>
          </w:rPr>
          <w:t>5</w:t>
        </w:r>
        <w:r>
          <w:rPr>
            <w:webHidden/>
          </w:rPr>
          <w:fldChar w:fldCharType="end"/>
        </w:r>
      </w:hyperlink>
    </w:p>
    <w:p w14:paraId="4CC5224E" w14:textId="77777777" w:rsidR="00B10BA8" w:rsidRDefault="00B10BA8">
      <w:pPr>
        <w:pStyle w:val="TOC2"/>
        <w:rPr>
          <w:rFonts w:asciiTheme="minorHAnsi" w:eastAsiaTheme="minorEastAsia" w:hAnsiTheme="minorHAnsi" w:cstheme="minorBidi"/>
          <w:b w:val="0"/>
          <w:sz w:val="22"/>
        </w:rPr>
      </w:pPr>
      <w:hyperlink w:anchor="_Toc463463940" w:history="1">
        <w:r w:rsidRPr="007502E9">
          <w:rPr>
            <w:rStyle w:val="Hyperlink"/>
          </w:rPr>
          <w:t>2.5</w:t>
        </w:r>
        <w:r>
          <w:rPr>
            <w:rFonts w:asciiTheme="minorHAnsi" w:eastAsiaTheme="minorEastAsia" w:hAnsiTheme="minorHAnsi" w:cstheme="minorBidi"/>
            <w:b w:val="0"/>
            <w:sz w:val="22"/>
          </w:rPr>
          <w:tab/>
        </w:r>
        <w:r w:rsidRPr="007502E9">
          <w:rPr>
            <w:rStyle w:val="Hyperlink"/>
          </w:rPr>
          <w:t>Section 508 Compliance</w:t>
        </w:r>
        <w:r>
          <w:rPr>
            <w:webHidden/>
          </w:rPr>
          <w:tab/>
        </w:r>
        <w:r>
          <w:rPr>
            <w:webHidden/>
          </w:rPr>
          <w:fldChar w:fldCharType="begin"/>
        </w:r>
        <w:r>
          <w:rPr>
            <w:webHidden/>
          </w:rPr>
          <w:instrText xml:space="preserve"> PAGEREF _Toc463463940 \h </w:instrText>
        </w:r>
        <w:r>
          <w:rPr>
            <w:webHidden/>
          </w:rPr>
        </w:r>
        <w:r>
          <w:rPr>
            <w:webHidden/>
          </w:rPr>
          <w:fldChar w:fldCharType="separate"/>
        </w:r>
        <w:r>
          <w:rPr>
            <w:webHidden/>
          </w:rPr>
          <w:t>5</w:t>
        </w:r>
        <w:r>
          <w:rPr>
            <w:webHidden/>
          </w:rPr>
          <w:fldChar w:fldCharType="end"/>
        </w:r>
      </w:hyperlink>
    </w:p>
    <w:p w14:paraId="41C1F050" w14:textId="77777777" w:rsidR="00B10BA8" w:rsidRDefault="00B10BA8">
      <w:pPr>
        <w:pStyle w:val="TOC1"/>
        <w:rPr>
          <w:rFonts w:asciiTheme="minorHAnsi" w:eastAsiaTheme="minorEastAsia" w:hAnsiTheme="minorHAnsi" w:cstheme="minorBidi"/>
          <w:b w:val="0"/>
          <w:sz w:val="22"/>
        </w:rPr>
      </w:pPr>
      <w:hyperlink w:anchor="_Toc463463941" w:history="1">
        <w:r w:rsidRPr="007502E9">
          <w:rPr>
            <w:rStyle w:val="Hyperlink"/>
          </w:rPr>
          <w:t>3</w:t>
        </w:r>
        <w:r>
          <w:rPr>
            <w:rFonts w:asciiTheme="minorHAnsi" w:eastAsiaTheme="minorEastAsia" w:hAnsiTheme="minorHAnsi" w:cstheme="minorBidi"/>
            <w:b w:val="0"/>
            <w:sz w:val="22"/>
          </w:rPr>
          <w:tab/>
        </w:r>
        <w:r w:rsidRPr="007502E9">
          <w:rPr>
            <w:rStyle w:val="Hyperlink"/>
          </w:rPr>
          <w:t>Getting Started</w:t>
        </w:r>
        <w:r>
          <w:rPr>
            <w:webHidden/>
          </w:rPr>
          <w:tab/>
        </w:r>
        <w:r>
          <w:rPr>
            <w:webHidden/>
          </w:rPr>
          <w:fldChar w:fldCharType="begin"/>
        </w:r>
        <w:r>
          <w:rPr>
            <w:webHidden/>
          </w:rPr>
          <w:instrText xml:space="preserve"> PAGEREF _Toc463463941 \h </w:instrText>
        </w:r>
        <w:r>
          <w:rPr>
            <w:webHidden/>
          </w:rPr>
        </w:r>
        <w:r>
          <w:rPr>
            <w:webHidden/>
          </w:rPr>
          <w:fldChar w:fldCharType="separate"/>
        </w:r>
        <w:r>
          <w:rPr>
            <w:webHidden/>
          </w:rPr>
          <w:t>6</w:t>
        </w:r>
        <w:r>
          <w:rPr>
            <w:webHidden/>
          </w:rPr>
          <w:fldChar w:fldCharType="end"/>
        </w:r>
      </w:hyperlink>
    </w:p>
    <w:p w14:paraId="482D0F12" w14:textId="77777777" w:rsidR="00B10BA8" w:rsidRDefault="00B10BA8">
      <w:pPr>
        <w:pStyle w:val="TOC2"/>
        <w:rPr>
          <w:rFonts w:asciiTheme="minorHAnsi" w:eastAsiaTheme="minorEastAsia" w:hAnsiTheme="minorHAnsi" w:cstheme="minorBidi"/>
          <w:b w:val="0"/>
          <w:sz w:val="22"/>
        </w:rPr>
      </w:pPr>
      <w:hyperlink w:anchor="_Toc463463942" w:history="1">
        <w:r w:rsidRPr="007502E9">
          <w:rPr>
            <w:rStyle w:val="Hyperlink"/>
          </w:rPr>
          <w:t>3.1</w:t>
        </w:r>
        <w:r>
          <w:rPr>
            <w:rFonts w:asciiTheme="minorHAnsi" w:eastAsiaTheme="minorEastAsia" w:hAnsiTheme="minorHAnsi" w:cstheme="minorBidi"/>
            <w:b w:val="0"/>
            <w:sz w:val="22"/>
          </w:rPr>
          <w:tab/>
        </w:r>
        <w:r w:rsidRPr="007502E9">
          <w:rPr>
            <w:rStyle w:val="Hyperlink"/>
          </w:rPr>
          <w:t>Logging On</w:t>
        </w:r>
        <w:r>
          <w:rPr>
            <w:webHidden/>
          </w:rPr>
          <w:tab/>
        </w:r>
        <w:r>
          <w:rPr>
            <w:webHidden/>
          </w:rPr>
          <w:fldChar w:fldCharType="begin"/>
        </w:r>
        <w:r>
          <w:rPr>
            <w:webHidden/>
          </w:rPr>
          <w:instrText xml:space="preserve"> PAGEREF _Toc463463942 \h </w:instrText>
        </w:r>
        <w:r>
          <w:rPr>
            <w:webHidden/>
          </w:rPr>
        </w:r>
        <w:r>
          <w:rPr>
            <w:webHidden/>
          </w:rPr>
          <w:fldChar w:fldCharType="separate"/>
        </w:r>
        <w:r>
          <w:rPr>
            <w:webHidden/>
          </w:rPr>
          <w:t>7</w:t>
        </w:r>
        <w:r>
          <w:rPr>
            <w:webHidden/>
          </w:rPr>
          <w:fldChar w:fldCharType="end"/>
        </w:r>
      </w:hyperlink>
    </w:p>
    <w:p w14:paraId="03A7EF7F" w14:textId="77777777" w:rsidR="00B10BA8" w:rsidRDefault="00B10BA8">
      <w:pPr>
        <w:pStyle w:val="TOC2"/>
        <w:rPr>
          <w:rFonts w:asciiTheme="minorHAnsi" w:eastAsiaTheme="minorEastAsia" w:hAnsiTheme="minorHAnsi" w:cstheme="minorBidi"/>
          <w:b w:val="0"/>
          <w:sz w:val="22"/>
        </w:rPr>
      </w:pPr>
      <w:hyperlink w:anchor="_Toc463463943" w:history="1">
        <w:r w:rsidRPr="007502E9">
          <w:rPr>
            <w:rStyle w:val="Hyperlink"/>
          </w:rPr>
          <w:t>3.2</w:t>
        </w:r>
        <w:r>
          <w:rPr>
            <w:rFonts w:asciiTheme="minorHAnsi" w:eastAsiaTheme="minorEastAsia" w:hAnsiTheme="minorHAnsi" w:cstheme="minorBidi"/>
            <w:b w:val="0"/>
            <w:sz w:val="22"/>
          </w:rPr>
          <w:tab/>
        </w:r>
        <w:r w:rsidRPr="007502E9">
          <w:rPr>
            <w:rStyle w:val="Hyperlink"/>
          </w:rPr>
          <w:t>Event Capture Main Menu</w:t>
        </w:r>
        <w:r>
          <w:rPr>
            <w:webHidden/>
          </w:rPr>
          <w:tab/>
        </w:r>
        <w:r>
          <w:rPr>
            <w:webHidden/>
          </w:rPr>
          <w:fldChar w:fldCharType="begin"/>
        </w:r>
        <w:r>
          <w:rPr>
            <w:webHidden/>
          </w:rPr>
          <w:instrText xml:space="preserve"> PAGEREF _Toc463463943 \h </w:instrText>
        </w:r>
        <w:r>
          <w:rPr>
            <w:webHidden/>
          </w:rPr>
        </w:r>
        <w:r>
          <w:rPr>
            <w:webHidden/>
          </w:rPr>
          <w:fldChar w:fldCharType="separate"/>
        </w:r>
        <w:r>
          <w:rPr>
            <w:webHidden/>
          </w:rPr>
          <w:t>8</w:t>
        </w:r>
        <w:r>
          <w:rPr>
            <w:webHidden/>
          </w:rPr>
          <w:fldChar w:fldCharType="end"/>
        </w:r>
      </w:hyperlink>
    </w:p>
    <w:p w14:paraId="5C9B9953" w14:textId="77777777" w:rsidR="00B10BA8" w:rsidRDefault="00B10BA8">
      <w:pPr>
        <w:pStyle w:val="TOC3"/>
        <w:tabs>
          <w:tab w:val="left" w:pos="1483"/>
        </w:tabs>
        <w:rPr>
          <w:rFonts w:asciiTheme="minorHAnsi" w:eastAsiaTheme="minorEastAsia" w:hAnsiTheme="minorHAnsi" w:cstheme="minorBidi"/>
          <w:iCs w:val="0"/>
          <w:sz w:val="22"/>
          <w:szCs w:val="22"/>
        </w:rPr>
      </w:pPr>
      <w:hyperlink w:anchor="_Toc463463944" w:history="1">
        <w:r w:rsidRPr="007502E9">
          <w:rPr>
            <w:rStyle w:val="Hyperlink"/>
          </w:rPr>
          <w:t>3.2.1</w:t>
        </w:r>
        <w:r>
          <w:rPr>
            <w:rFonts w:asciiTheme="minorHAnsi" w:eastAsiaTheme="minorEastAsia" w:hAnsiTheme="minorHAnsi" w:cstheme="minorBidi"/>
            <w:iCs w:val="0"/>
            <w:sz w:val="22"/>
            <w:szCs w:val="22"/>
          </w:rPr>
          <w:tab/>
        </w:r>
        <w:r w:rsidRPr="007502E9">
          <w:rPr>
            <w:rStyle w:val="Hyperlink"/>
          </w:rPr>
          <w:t>Icon Shortcuts</w:t>
        </w:r>
        <w:r>
          <w:rPr>
            <w:webHidden/>
          </w:rPr>
          <w:tab/>
        </w:r>
        <w:r>
          <w:rPr>
            <w:webHidden/>
          </w:rPr>
          <w:fldChar w:fldCharType="begin"/>
        </w:r>
        <w:r>
          <w:rPr>
            <w:webHidden/>
          </w:rPr>
          <w:instrText xml:space="preserve"> PAGEREF _Toc463463944 \h </w:instrText>
        </w:r>
        <w:r>
          <w:rPr>
            <w:webHidden/>
          </w:rPr>
        </w:r>
        <w:r>
          <w:rPr>
            <w:webHidden/>
          </w:rPr>
          <w:fldChar w:fldCharType="separate"/>
        </w:r>
        <w:r>
          <w:rPr>
            <w:webHidden/>
          </w:rPr>
          <w:t>9</w:t>
        </w:r>
        <w:r>
          <w:rPr>
            <w:webHidden/>
          </w:rPr>
          <w:fldChar w:fldCharType="end"/>
        </w:r>
      </w:hyperlink>
    </w:p>
    <w:p w14:paraId="5855FC36" w14:textId="77777777" w:rsidR="00B10BA8" w:rsidRDefault="00B10BA8">
      <w:pPr>
        <w:pStyle w:val="TOC3"/>
        <w:tabs>
          <w:tab w:val="left" w:pos="1483"/>
        </w:tabs>
        <w:rPr>
          <w:rFonts w:asciiTheme="minorHAnsi" w:eastAsiaTheme="minorEastAsia" w:hAnsiTheme="minorHAnsi" w:cstheme="minorBidi"/>
          <w:iCs w:val="0"/>
          <w:sz w:val="22"/>
          <w:szCs w:val="22"/>
        </w:rPr>
      </w:pPr>
      <w:hyperlink w:anchor="_Toc463463945" w:history="1">
        <w:r w:rsidRPr="007502E9">
          <w:rPr>
            <w:rStyle w:val="Hyperlink"/>
          </w:rPr>
          <w:t>3.2.2</w:t>
        </w:r>
        <w:r>
          <w:rPr>
            <w:rFonts w:asciiTheme="minorHAnsi" w:eastAsiaTheme="minorEastAsia" w:hAnsiTheme="minorHAnsi" w:cstheme="minorBidi"/>
            <w:iCs w:val="0"/>
            <w:sz w:val="22"/>
            <w:szCs w:val="22"/>
          </w:rPr>
          <w:tab/>
        </w:r>
        <w:r w:rsidRPr="007502E9">
          <w:rPr>
            <w:rStyle w:val="Hyperlink"/>
          </w:rPr>
          <w:t>Menu Bar</w:t>
        </w:r>
        <w:r>
          <w:rPr>
            <w:webHidden/>
          </w:rPr>
          <w:tab/>
        </w:r>
        <w:r>
          <w:rPr>
            <w:webHidden/>
          </w:rPr>
          <w:fldChar w:fldCharType="begin"/>
        </w:r>
        <w:r>
          <w:rPr>
            <w:webHidden/>
          </w:rPr>
          <w:instrText xml:space="preserve"> PAGEREF _Toc463463945 \h </w:instrText>
        </w:r>
        <w:r>
          <w:rPr>
            <w:webHidden/>
          </w:rPr>
        </w:r>
        <w:r>
          <w:rPr>
            <w:webHidden/>
          </w:rPr>
          <w:fldChar w:fldCharType="separate"/>
        </w:r>
        <w:r>
          <w:rPr>
            <w:webHidden/>
          </w:rPr>
          <w:t>10</w:t>
        </w:r>
        <w:r>
          <w:rPr>
            <w:webHidden/>
          </w:rPr>
          <w:fldChar w:fldCharType="end"/>
        </w:r>
      </w:hyperlink>
    </w:p>
    <w:p w14:paraId="75B99581" w14:textId="77777777" w:rsidR="00B10BA8" w:rsidRDefault="00B10BA8">
      <w:pPr>
        <w:pStyle w:val="TOC2"/>
        <w:rPr>
          <w:rFonts w:asciiTheme="minorHAnsi" w:eastAsiaTheme="minorEastAsia" w:hAnsiTheme="minorHAnsi" w:cstheme="minorBidi"/>
          <w:b w:val="0"/>
          <w:sz w:val="22"/>
        </w:rPr>
      </w:pPr>
      <w:hyperlink w:anchor="_Toc463463946" w:history="1">
        <w:r w:rsidRPr="007502E9">
          <w:rPr>
            <w:rStyle w:val="Hyperlink"/>
          </w:rPr>
          <w:t>3.3</w:t>
        </w:r>
        <w:r>
          <w:rPr>
            <w:rFonts w:asciiTheme="minorHAnsi" w:eastAsiaTheme="minorEastAsia" w:hAnsiTheme="minorHAnsi" w:cstheme="minorBidi"/>
            <w:b w:val="0"/>
            <w:sz w:val="22"/>
          </w:rPr>
          <w:tab/>
        </w:r>
        <w:r w:rsidRPr="007502E9">
          <w:rPr>
            <w:rStyle w:val="Hyperlink"/>
          </w:rPr>
          <w:t>Menu Bar for Specific Functions</w:t>
        </w:r>
        <w:r>
          <w:rPr>
            <w:webHidden/>
          </w:rPr>
          <w:tab/>
        </w:r>
        <w:r>
          <w:rPr>
            <w:webHidden/>
          </w:rPr>
          <w:fldChar w:fldCharType="begin"/>
        </w:r>
        <w:r>
          <w:rPr>
            <w:webHidden/>
          </w:rPr>
          <w:instrText xml:space="preserve"> PAGEREF _Toc463463946 \h </w:instrText>
        </w:r>
        <w:r>
          <w:rPr>
            <w:webHidden/>
          </w:rPr>
        </w:r>
        <w:r>
          <w:rPr>
            <w:webHidden/>
          </w:rPr>
          <w:fldChar w:fldCharType="separate"/>
        </w:r>
        <w:r>
          <w:rPr>
            <w:webHidden/>
          </w:rPr>
          <w:t>10</w:t>
        </w:r>
        <w:r>
          <w:rPr>
            <w:webHidden/>
          </w:rPr>
          <w:fldChar w:fldCharType="end"/>
        </w:r>
      </w:hyperlink>
    </w:p>
    <w:p w14:paraId="6BA979A9" w14:textId="77777777" w:rsidR="00B10BA8" w:rsidRDefault="00B10BA8">
      <w:pPr>
        <w:pStyle w:val="TOC3"/>
        <w:tabs>
          <w:tab w:val="left" w:pos="1483"/>
        </w:tabs>
        <w:rPr>
          <w:rFonts w:asciiTheme="minorHAnsi" w:eastAsiaTheme="minorEastAsia" w:hAnsiTheme="minorHAnsi" w:cstheme="minorBidi"/>
          <w:iCs w:val="0"/>
          <w:sz w:val="22"/>
          <w:szCs w:val="22"/>
        </w:rPr>
      </w:pPr>
      <w:hyperlink w:anchor="_Toc463463947" w:history="1">
        <w:r w:rsidRPr="007502E9">
          <w:rPr>
            <w:rStyle w:val="Hyperlink"/>
          </w:rPr>
          <w:t>3.3.1</w:t>
        </w:r>
        <w:r>
          <w:rPr>
            <w:rFonts w:asciiTheme="minorHAnsi" w:eastAsiaTheme="minorEastAsia" w:hAnsiTheme="minorHAnsi" w:cstheme="minorBidi"/>
            <w:iCs w:val="0"/>
            <w:sz w:val="22"/>
            <w:szCs w:val="22"/>
          </w:rPr>
          <w:tab/>
        </w:r>
        <w:r w:rsidRPr="007502E9">
          <w:rPr>
            <w:rStyle w:val="Hyperlink"/>
          </w:rPr>
          <w:t>Data Entry Menu Bar</w:t>
        </w:r>
        <w:r>
          <w:rPr>
            <w:webHidden/>
          </w:rPr>
          <w:tab/>
        </w:r>
        <w:r>
          <w:rPr>
            <w:webHidden/>
          </w:rPr>
          <w:fldChar w:fldCharType="begin"/>
        </w:r>
        <w:r>
          <w:rPr>
            <w:webHidden/>
          </w:rPr>
          <w:instrText xml:space="preserve"> PAGEREF _Toc463463947 \h </w:instrText>
        </w:r>
        <w:r>
          <w:rPr>
            <w:webHidden/>
          </w:rPr>
        </w:r>
        <w:r>
          <w:rPr>
            <w:webHidden/>
          </w:rPr>
          <w:fldChar w:fldCharType="separate"/>
        </w:r>
        <w:r>
          <w:rPr>
            <w:webHidden/>
          </w:rPr>
          <w:t>10</w:t>
        </w:r>
        <w:r>
          <w:rPr>
            <w:webHidden/>
          </w:rPr>
          <w:fldChar w:fldCharType="end"/>
        </w:r>
      </w:hyperlink>
    </w:p>
    <w:p w14:paraId="5FAD35B7" w14:textId="77777777" w:rsidR="00B10BA8" w:rsidRDefault="00B10BA8">
      <w:pPr>
        <w:pStyle w:val="TOC3"/>
        <w:tabs>
          <w:tab w:val="left" w:pos="1483"/>
        </w:tabs>
        <w:rPr>
          <w:rFonts w:asciiTheme="minorHAnsi" w:eastAsiaTheme="minorEastAsia" w:hAnsiTheme="minorHAnsi" w:cstheme="minorBidi"/>
          <w:iCs w:val="0"/>
          <w:sz w:val="22"/>
          <w:szCs w:val="22"/>
        </w:rPr>
      </w:pPr>
      <w:hyperlink w:anchor="_Toc463463948" w:history="1">
        <w:r w:rsidRPr="007502E9">
          <w:rPr>
            <w:rStyle w:val="Hyperlink"/>
          </w:rPr>
          <w:t>3.3.2</w:t>
        </w:r>
        <w:r>
          <w:rPr>
            <w:rFonts w:asciiTheme="minorHAnsi" w:eastAsiaTheme="minorEastAsia" w:hAnsiTheme="minorHAnsi" w:cstheme="minorBidi"/>
            <w:iCs w:val="0"/>
            <w:sz w:val="22"/>
            <w:szCs w:val="22"/>
          </w:rPr>
          <w:tab/>
        </w:r>
        <w:r w:rsidRPr="007502E9">
          <w:rPr>
            <w:rStyle w:val="Hyperlink"/>
          </w:rPr>
          <w:t>Spreadsheet Menu Bar</w:t>
        </w:r>
        <w:r>
          <w:rPr>
            <w:webHidden/>
          </w:rPr>
          <w:tab/>
        </w:r>
        <w:r>
          <w:rPr>
            <w:webHidden/>
          </w:rPr>
          <w:fldChar w:fldCharType="begin"/>
        </w:r>
        <w:r>
          <w:rPr>
            <w:webHidden/>
          </w:rPr>
          <w:instrText xml:space="preserve"> PAGEREF _Toc463463948 \h </w:instrText>
        </w:r>
        <w:r>
          <w:rPr>
            <w:webHidden/>
          </w:rPr>
        </w:r>
        <w:r>
          <w:rPr>
            <w:webHidden/>
          </w:rPr>
          <w:fldChar w:fldCharType="separate"/>
        </w:r>
        <w:r>
          <w:rPr>
            <w:webHidden/>
          </w:rPr>
          <w:t>11</w:t>
        </w:r>
        <w:r>
          <w:rPr>
            <w:webHidden/>
          </w:rPr>
          <w:fldChar w:fldCharType="end"/>
        </w:r>
      </w:hyperlink>
    </w:p>
    <w:p w14:paraId="12F287EC" w14:textId="77777777" w:rsidR="00B10BA8" w:rsidRDefault="00B10BA8">
      <w:pPr>
        <w:pStyle w:val="TOC3"/>
        <w:tabs>
          <w:tab w:val="left" w:pos="1483"/>
        </w:tabs>
        <w:rPr>
          <w:rFonts w:asciiTheme="minorHAnsi" w:eastAsiaTheme="minorEastAsia" w:hAnsiTheme="minorHAnsi" w:cstheme="minorBidi"/>
          <w:iCs w:val="0"/>
          <w:sz w:val="22"/>
          <w:szCs w:val="22"/>
        </w:rPr>
      </w:pPr>
      <w:hyperlink w:anchor="_Toc463463949" w:history="1">
        <w:r w:rsidRPr="007502E9">
          <w:rPr>
            <w:rStyle w:val="Hyperlink"/>
          </w:rPr>
          <w:t>3.3.3</w:t>
        </w:r>
        <w:r>
          <w:rPr>
            <w:rFonts w:asciiTheme="minorHAnsi" w:eastAsiaTheme="minorEastAsia" w:hAnsiTheme="minorHAnsi" w:cstheme="minorBidi"/>
            <w:iCs w:val="0"/>
            <w:sz w:val="22"/>
            <w:szCs w:val="22"/>
          </w:rPr>
          <w:tab/>
        </w:r>
        <w:r w:rsidRPr="007502E9">
          <w:rPr>
            <w:rStyle w:val="Hyperlink"/>
          </w:rPr>
          <w:t>Reports Menu Bar</w:t>
        </w:r>
        <w:r>
          <w:rPr>
            <w:webHidden/>
          </w:rPr>
          <w:tab/>
        </w:r>
        <w:r>
          <w:rPr>
            <w:webHidden/>
          </w:rPr>
          <w:fldChar w:fldCharType="begin"/>
        </w:r>
        <w:r>
          <w:rPr>
            <w:webHidden/>
          </w:rPr>
          <w:instrText xml:space="preserve"> PAGEREF _Toc463463949 \h </w:instrText>
        </w:r>
        <w:r>
          <w:rPr>
            <w:webHidden/>
          </w:rPr>
        </w:r>
        <w:r>
          <w:rPr>
            <w:webHidden/>
          </w:rPr>
          <w:fldChar w:fldCharType="separate"/>
        </w:r>
        <w:r>
          <w:rPr>
            <w:webHidden/>
          </w:rPr>
          <w:t>12</w:t>
        </w:r>
        <w:r>
          <w:rPr>
            <w:webHidden/>
          </w:rPr>
          <w:fldChar w:fldCharType="end"/>
        </w:r>
      </w:hyperlink>
    </w:p>
    <w:p w14:paraId="7D55256C" w14:textId="77777777" w:rsidR="00B10BA8" w:rsidRDefault="00B10BA8">
      <w:pPr>
        <w:pStyle w:val="TOC3"/>
        <w:tabs>
          <w:tab w:val="left" w:pos="1483"/>
        </w:tabs>
        <w:rPr>
          <w:rFonts w:asciiTheme="minorHAnsi" w:eastAsiaTheme="minorEastAsia" w:hAnsiTheme="minorHAnsi" w:cstheme="minorBidi"/>
          <w:iCs w:val="0"/>
          <w:sz w:val="22"/>
          <w:szCs w:val="22"/>
        </w:rPr>
      </w:pPr>
      <w:hyperlink w:anchor="_Toc463463950" w:history="1">
        <w:r w:rsidRPr="007502E9">
          <w:rPr>
            <w:rStyle w:val="Hyperlink"/>
          </w:rPr>
          <w:t>3.3.4</w:t>
        </w:r>
        <w:r>
          <w:rPr>
            <w:rFonts w:asciiTheme="minorHAnsi" w:eastAsiaTheme="minorEastAsia" w:hAnsiTheme="minorHAnsi" w:cstheme="minorBidi"/>
            <w:iCs w:val="0"/>
            <w:sz w:val="22"/>
            <w:szCs w:val="22"/>
          </w:rPr>
          <w:tab/>
        </w:r>
        <w:r w:rsidRPr="007502E9">
          <w:rPr>
            <w:rStyle w:val="Hyperlink"/>
          </w:rPr>
          <w:t>Management Menu Bars</w:t>
        </w:r>
        <w:r>
          <w:rPr>
            <w:webHidden/>
          </w:rPr>
          <w:tab/>
        </w:r>
        <w:r>
          <w:rPr>
            <w:webHidden/>
          </w:rPr>
          <w:fldChar w:fldCharType="begin"/>
        </w:r>
        <w:r>
          <w:rPr>
            <w:webHidden/>
          </w:rPr>
          <w:instrText xml:space="preserve"> PAGEREF _Toc463463950 \h </w:instrText>
        </w:r>
        <w:r>
          <w:rPr>
            <w:webHidden/>
          </w:rPr>
        </w:r>
        <w:r>
          <w:rPr>
            <w:webHidden/>
          </w:rPr>
          <w:fldChar w:fldCharType="separate"/>
        </w:r>
        <w:r>
          <w:rPr>
            <w:webHidden/>
          </w:rPr>
          <w:t>12</w:t>
        </w:r>
        <w:r>
          <w:rPr>
            <w:webHidden/>
          </w:rPr>
          <w:fldChar w:fldCharType="end"/>
        </w:r>
      </w:hyperlink>
    </w:p>
    <w:p w14:paraId="4689A562" w14:textId="77777777" w:rsidR="00B10BA8" w:rsidRDefault="00B10BA8">
      <w:pPr>
        <w:pStyle w:val="TOC2"/>
        <w:rPr>
          <w:rFonts w:asciiTheme="minorHAnsi" w:eastAsiaTheme="minorEastAsia" w:hAnsiTheme="minorHAnsi" w:cstheme="minorBidi"/>
          <w:b w:val="0"/>
          <w:sz w:val="22"/>
        </w:rPr>
      </w:pPr>
      <w:hyperlink w:anchor="_Toc463463951" w:history="1">
        <w:r w:rsidRPr="007502E9">
          <w:rPr>
            <w:rStyle w:val="Hyperlink"/>
          </w:rPr>
          <w:t>3.4</w:t>
        </w:r>
        <w:r>
          <w:rPr>
            <w:rFonts w:asciiTheme="minorHAnsi" w:eastAsiaTheme="minorEastAsia" w:hAnsiTheme="minorHAnsi" w:cstheme="minorBidi"/>
            <w:b w:val="0"/>
            <w:sz w:val="22"/>
          </w:rPr>
          <w:tab/>
        </w:r>
        <w:r w:rsidRPr="007502E9">
          <w:rPr>
            <w:rStyle w:val="Hyperlink"/>
          </w:rPr>
          <w:t>Changing User ID and Password</w:t>
        </w:r>
        <w:r>
          <w:rPr>
            <w:webHidden/>
          </w:rPr>
          <w:tab/>
        </w:r>
        <w:r>
          <w:rPr>
            <w:webHidden/>
          </w:rPr>
          <w:fldChar w:fldCharType="begin"/>
        </w:r>
        <w:r>
          <w:rPr>
            <w:webHidden/>
          </w:rPr>
          <w:instrText xml:space="preserve"> PAGEREF _Toc463463951 \h </w:instrText>
        </w:r>
        <w:r>
          <w:rPr>
            <w:webHidden/>
          </w:rPr>
        </w:r>
        <w:r>
          <w:rPr>
            <w:webHidden/>
          </w:rPr>
          <w:fldChar w:fldCharType="separate"/>
        </w:r>
        <w:r>
          <w:rPr>
            <w:webHidden/>
          </w:rPr>
          <w:t>13</w:t>
        </w:r>
        <w:r>
          <w:rPr>
            <w:webHidden/>
          </w:rPr>
          <w:fldChar w:fldCharType="end"/>
        </w:r>
      </w:hyperlink>
    </w:p>
    <w:p w14:paraId="299A71E7" w14:textId="77777777" w:rsidR="00B10BA8" w:rsidRDefault="00B10BA8">
      <w:pPr>
        <w:pStyle w:val="TOC2"/>
        <w:rPr>
          <w:rFonts w:asciiTheme="minorHAnsi" w:eastAsiaTheme="minorEastAsia" w:hAnsiTheme="minorHAnsi" w:cstheme="minorBidi"/>
          <w:b w:val="0"/>
          <w:sz w:val="22"/>
        </w:rPr>
      </w:pPr>
      <w:hyperlink w:anchor="_Toc463463952" w:history="1">
        <w:r w:rsidRPr="007502E9">
          <w:rPr>
            <w:rStyle w:val="Hyperlink"/>
          </w:rPr>
          <w:t>3.5</w:t>
        </w:r>
        <w:r>
          <w:rPr>
            <w:rFonts w:asciiTheme="minorHAnsi" w:eastAsiaTheme="minorEastAsia" w:hAnsiTheme="minorHAnsi" w:cstheme="minorBidi"/>
            <w:b w:val="0"/>
            <w:sz w:val="22"/>
          </w:rPr>
          <w:tab/>
        </w:r>
        <w:r w:rsidRPr="007502E9">
          <w:rPr>
            <w:rStyle w:val="Hyperlink"/>
          </w:rPr>
          <w:t>Exit System</w:t>
        </w:r>
        <w:r>
          <w:rPr>
            <w:webHidden/>
          </w:rPr>
          <w:tab/>
        </w:r>
        <w:r>
          <w:rPr>
            <w:webHidden/>
          </w:rPr>
          <w:fldChar w:fldCharType="begin"/>
        </w:r>
        <w:r>
          <w:rPr>
            <w:webHidden/>
          </w:rPr>
          <w:instrText xml:space="preserve"> PAGEREF _Toc463463952 \h </w:instrText>
        </w:r>
        <w:r>
          <w:rPr>
            <w:webHidden/>
          </w:rPr>
        </w:r>
        <w:r>
          <w:rPr>
            <w:webHidden/>
          </w:rPr>
          <w:fldChar w:fldCharType="separate"/>
        </w:r>
        <w:r>
          <w:rPr>
            <w:webHidden/>
          </w:rPr>
          <w:t>13</w:t>
        </w:r>
        <w:r>
          <w:rPr>
            <w:webHidden/>
          </w:rPr>
          <w:fldChar w:fldCharType="end"/>
        </w:r>
      </w:hyperlink>
    </w:p>
    <w:p w14:paraId="25106178" w14:textId="77777777" w:rsidR="00B10BA8" w:rsidRDefault="00B10BA8">
      <w:pPr>
        <w:pStyle w:val="TOC2"/>
        <w:rPr>
          <w:rFonts w:asciiTheme="minorHAnsi" w:eastAsiaTheme="minorEastAsia" w:hAnsiTheme="minorHAnsi" w:cstheme="minorBidi"/>
          <w:b w:val="0"/>
          <w:sz w:val="22"/>
        </w:rPr>
      </w:pPr>
      <w:hyperlink w:anchor="_Toc463463953" w:history="1">
        <w:r w:rsidRPr="007502E9">
          <w:rPr>
            <w:rStyle w:val="Hyperlink"/>
          </w:rPr>
          <w:t>3.6</w:t>
        </w:r>
        <w:r>
          <w:rPr>
            <w:rFonts w:asciiTheme="minorHAnsi" w:eastAsiaTheme="minorEastAsia" w:hAnsiTheme="minorHAnsi" w:cstheme="minorBidi"/>
            <w:b w:val="0"/>
            <w:sz w:val="22"/>
          </w:rPr>
          <w:tab/>
        </w:r>
        <w:r w:rsidRPr="007502E9">
          <w:rPr>
            <w:rStyle w:val="Hyperlink"/>
          </w:rPr>
          <w:t>Caveats and Exceptions</w:t>
        </w:r>
        <w:r>
          <w:rPr>
            <w:webHidden/>
          </w:rPr>
          <w:tab/>
        </w:r>
        <w:r>
          <w:rPr>
            <w:webHidden/>
          </w:rPr>
          <w:fldChar w:fldCharType="begin"/>
        </w:r>
        <w:r>
          <w:rPr>
            <w:webHidden/>
          </w:rPr>
          <w:instrText xml:space="preserve"> PAGEREF _Toc463463953 \h </w:instrText>
        </w:r>
        <w:r>
          <w:rPr>
            <w:webHidden/>
          </w:rPr>
        </w:r>
        <w:r>
          <w:rPr>
            <w:webHidden/>
          </w:rPr>
          <w:fldChar w:fldCharType="separate"/>
        </w:r>
        <w:r>
          <w:rPr>
            <w:webHidden/>
          </w:rPr>
          <w:t>13</w:t>
        </w:r>
        <w:r>
          <w:rPr>
            <w:webHidden/>
          </w:rPr>
          <w:fldChar w:fldCharType="end"/>
        </w:r>
      </w:hyperlink>
    </w:p>
    <w:p w14:paraId="0077F511" w14:textId="77777777" w:rsidR="00B10BA8" w:rsidRDefault="00B10BA8">
      <w:pPr>
        <w:pStyle w:val="TOC2"/>
        <w:rPr>
          <w:rFonts w:asciiTheme="minorHAnsi" w:eastAsiaTheme="minorEastAsia" w:hAnsiTheme="minorHAnsi" w:cstheme="minorBidi"/>
          <w:b w:val="0"/>
          <w:sz w:val="22"/>
        </w:rPr>
      </w:pPr>
      <w:hyperlink w:anchor="_Toc463463954" w:history="1">
        <w:r w:rsidRPr="007502E9">
          <w:rPr>
            <w:rStyle w:val="Hyperlink"/>
          </w:rPr>
          <w:t>3.7</w:t>
        </w:r>
        <w:r>
          <w:rPr>
            <w:rFonts w:asciiTheme="minorHAnsi" w:eastAsiaTheme="minorEastAsia" w:hAnsiTheme="minorHAnsi" w:cstheme="minorBidi"/>
            <w:b w:val="0"/>
            <w:sz w:val="22"/>
          </w:rPr>
          <w:tab/>
        </w:r>
        <w:r w:rsidRPr="007502E9">
          <w:rPr>
            <w:rStyle w:val="Hyperlink"/>
          </w:rPr>
          <w:t>Online Documentation</w:t>
        </w:r>
        <w:r>
          <w:rPr>
            <w:webHidden/>
          </w:rPr>
          <w:tab/>
        </w:r>
        <w:r>
          <w:rPr>
            <w:webHidden/>
          </w:rPr>
          <w:fldChar w:fldCharType="begin"/>
        </w:r>
        <w:r>
          <w:rPr>
            <w:webHidden/>
          </w:rPr>
          <w:instrText xml:space="preserve"> PAGEREF _Toc463463954 \h </w:instrText>
        </w:r>
        <w:r>
          <w:rPr>
            <w:webHidden/>
          </w:rPr>
        </w:r>
        <w:r>
          <w:rPr>
            <w:webHidden/>
          </w:rPr>
          <w:fldChar w:fldCharType="separate"/>
        </w:r>
        <w:r>
          <w:rPr>
            <w:webHidden/>
          </w:rPr>
          <w:t>13</w:t>
        </w:r>
        <w:r>
          <w:rPr>
            <w:webHidden/>
          </w:rPr>
          <w:fldChar w:fldCharType="end"/>
        </w:r>
      </w:hyperlink>
    </w:p>
    <w:p w14:paraId="150130B2" w14:textId="77777777" w:rsidR="00B10BA8" w:rsidRDefault="00B10BA8">
      <w:pPr>
        <w:pStyle w:val="TOC2"/>
        <w:rPr>
          <w:rFonts w:asciiTheme="minorHAnsi" w:eastAsiaTheme="minorEastAsia" w:hAnsiTheme="minorHAnsi" w:cstheme="minorBidi"/>
          <w:b w:val="0"/>
          <w:sz w:val="22"/>
        </w:rPr>
      </w:pPr>
      <w:hyperlink w:anchor="_Toc463463955" w:history="1">
        <w:r w:rsidRPr="007502E9">
          <w:rPr>
            <w:rStyle w:val="Hyperlink"/>
          </w:rPr>
          <w:t>3.8</w:t>
        </w:r>
        <w:r>
          <w:rPr>
            <w:rFonts w:asciiTheme="minorHAnsi" w:eastAsiaTheme="minorEastAsia" w:hAnsiTheme="minorHAnsi" w:cstheme="minorBidi"/>
            <w:b w:val="0"/>
            <w:sz w:val="22"/>
          </w:rPr>
          <w:tab/>
        </w:r>
        <w:r w:rsidRPr="007502E9">
          <w:rPr>
            <w:rStyle w:val="Hyperlink"/>
          </w:rPr>
          <w:t>Event Capture Interface with CPRS</w:t>
        </w:r>
        <w:r>
          <w:rPr>
            <w:webHidden/>
          </w:rPr>
          <w:tab/>
        </w:r>
        <w:r>
          <w:rPr>
            <w:webHidden/>
          </w:rPr>
          <w:fldChar w:fldCharType="begin"/>
        </w:r>
        <w:r>
          <w:rPr>
            <w:webHidden/>
          </w:rPr>
          <w:instrText xml:space="preserve"> PAGEREF _Toc463463955 \h </w:instrText>
        </w:r>
        <w:r>
          <w:rPr>
            <w:webHidden/>
          </w:rPr>
        </w:r>
        <w:r>
          <w:rPr>
            <w:webHidden/>
          </w:rPr>
          <w:fldChar w:fldCharType="separate"/>
        </w:r>
        <w:r>
          <w:rPr>
            <w:webHidden/>
          </w:rPr>
          <w:t>14</w:t>
        </w:r>
        <w:r>
          <w:rPr>
            <w:webHidden/>
          </w:rPr>
          <w:fldChar w:fldCharType="end"/>
        </w:r>
      </w:hyperlink>
    </w:p>
    <w:p w14:paraId="69B5D3E3" w14:textId="77777777" w:rsidR="00B10BA8" w:rsidRDefault="00B10BA8">
      <w:pPr>
        <w:pStyle w:val="TOC2"/>
        <w:rPr>
          <w:rFonts w:asciiTheme="minorHAnsi" w:eastAsiaTheme="minorEastAsia" w:hAnsiTheme="minorHAnsi" w:cstheme="minorBidi"/>
          <w:b w:val="0"/>
          <w:sz w:val="22"/>
        </w:rPr>
      </w:pPr>
      <w:hyperlink w:anchor="_Toc463463956" w:history="1">
        <w:r w:rsidRPr="007502E9">
          <w:rPr>
            <w:rStyle w:val="Hyperlink"/>
          </w:rPr>
          <w:t>3.9</w:t>
        </w:r>
        <w:r>
          <w:rPr>
            <w:rFonts w:asciiTheme="minorHAnsi" w:eastAsiaTheme="minorEastAsia" w:hAnsiTheme="minorHAnsi" w:cstheme="minorBidi"/>
            <w:b w:val="0"/>
            <w:sz w:val="22"/>
          </w:rPr>
          <w:tab/>
        </w:r>
        <w:r w:rsidRPr="007502E9">
          <w:rPr>
            <w:rStyle w:val="Hyperlink"/>
          </w:rPr>
          <w:t>Timeout Feature</w:t>
        </w:r>
        <w:r>
          <w:rPr>
            <w:webHidden/>
          </w:rPr>
          <w:tab/>
        </w:r>
        <w:r>
          <w:rPr>
            <w:webHidden/>
          </w:rPr>
          <w:fldChar w:fldCharType="begin"/>
        </w:r>
        <w:r>
          <w:rPr>
            <w:webHidden/>
          </w:rPr>
          <w:instrText xml:space="preserve"> PAGEREF _Toc463463956 \h </w:instrText>
        </w:r>
        <w:r>
          <w:rPr>
            <w:webHidden/>
          </w:rPr>
        </w:r>
        <w:r>
          <w:rPr>
            <w:webHidden/>
          </w:rPr>
          <w:fldChar w:fldCharType="separate"/>
        </w:r>
        <w:r>
          <w:rPr>
            <w:webHidden/>
          </w:rPr>
          <w:t>14</w:t>
        </w:r>
        <w:r>
          <w:rPr>
            <w:webHidden/>
          </w:rPr>
          <w:fldChar w:fldCharType="end"/>
        </w:r>
      </w:hyperlink>
    </w:p>
    <w:p w14:paraId="7F8E8BC8" w14:textId="77777777" w:rsidR="00B10BA8" w:rsidRDefault="00B10BA8">
      <w:pPr>
        <w:pStyle w:val="TOC2"/>
        <w:tabs>
          <w:tab w:val="left" w:pos="1008"/>
        </w:tabs>
        <w:rPr>
          <w:rFonts w:asciiTheme="minorHAnsi" w:eastAsiaTheme="minorEastAsia" w:hAnsiTheme="minorHAnsi" w:cstheme="minorBidi"/>
          <w:b w:val="0"/>
          <w:sz w:val="22"/>
        </w:rPr>
      </w:pPr>
      <w:hyperlink w:anchor="_Toc463463957" w:history="1">
        <w:r w:rsidRPr="007502E9">
          <w:rPr>
            <w:rStyle w:val="Hyperlink"/>
          </w:rPr>
          <w:t>3.10</w:t>
        </w:r>
        <w:r>
          <w:rPr>
            <w:rFonts w:asciiTheme="minorHAnsi" w:eastAsiaTheme="minorEastAsia" w:hAnsiTheme="minorHAnsi" w:cstheme="minorBidi"/>
            <w:b w:val="0"/>
            <w:sz w:val="22"/>
          </w:rPr>
          <w:tab/>
        </w:r>
        <w:r w:rsidRPr="007502E9">
          <w:rPr>
            <w:rStyle w:val="Hyperlink"/>
          </w:rPr>
          <w:t>CCOW Single Sign On</w:t>
        </w:r>
        <w:r>
          <w:rPr>
            <w:webHidden/>
          </w:rPr>
          <w:tab/>
        </w:r>
        <w:r>
          <w:rPr>
            <w:webHidden/>
          </w:rPr>
          <w:fldChar w:fldCharType="begin"/>
        </w:r>
        <w:r>
          <w:rPr>
            <w:webHidden/>
          </w:rPr>
          <w:instrText xml:space="preserve"> PAGEREF _Toc463463957 \h </w:instrText>
        </w:r>
        <w:r>
          <w:rPr>
            <w:webHidden/>
          </w:rPr>
        </w:r>
        <w:r>
          <w:rPr>
            <w:webHidden/>
          </w:rPr>
          <w:fldChar w:fldCharType="separate"/>
        </w:r>
        <w:r>
          <w:rPr>
            <w:webHidden/>
          </w:rPr>
          <w:t>15</w:t>
        </w:r>
        <w:r>
          <w:rPr>
            <w:webHidden/>
          </w:rPr>
          <w:fldChar w:fldCharType="end"/>
        </w:r>
      </w:hyperlink>
    </w:p>
    <w:p w14:paraId="1A9577C9" w14:textId="77777777" w:rsidR="00B10BA8" w:rsidRDefault="00B10BA8">
      <w:pPr>
        <w:pStyle w:val="TOC1"/>
        <w:rPr>
          <w:rFonts w:asciiTheme="minorHAnsi" w:eastAsiaTheme="minorEastAsia" w:hAnsiTheme="minorHAnsi" w:cstheme="minorBidi"/>
          <w:b w:val="0"/>
          <w:sz w:val="22"/>
        </w:rPr>
      </w:pPr>
      <w:hyperlink w:anchor="_Toc463463958" w:history="1">
        <w:r w:rsidRPr="007502E9">
          <w:rPr>
            <w:rStyle w:val="Hyperlink"/>
          </w:rPr>
          <w:t>4</w:t>
        </w:r>
        <w:r>
          <w:rPr>
            <w:rFonts w:asciiTheme="minorHAnsi" w:eastAsiaTheme="minorEastAsia" w:hAnsiTheme="minorHAnsi" w:cstheme="minorBidi"/>
            <w:b w:val="0"/>
            <w:sz w:val="22"/>
          </w:rPr>
          <w:tab/>
        </w:r>
        <w:r w:rsidRPr="007502E9">
          <w:rPr>
            <w:rStyle w:val="Hyperlink"/>
          </w:rPr>
          <w:t>Using the Software</w:t>
        </w:r>
        <w:r>
          <w:rPr>
            <w:webHidden/>
          </w:rPr>
          <w:tab/>
        </w:r>
        <w:r>
          <w:rPr>
            <w:webHidden/>
          </w:rPr>
          <w:fldChar w:fldCharType="begin"/>
        </w:r>
        <w:r>
          <w:rPr>
            <w:webHidden/>
          </w:rPr>
          <w:instrText xml:space="preserve"> PAGEREF _Toc463463958 \h </w:instrText>
        </w:r>
        <w:r>
          <w:rPr>
            <w:webHidden/>
          </w:rPr>
        </w:r>
        <w:r>
          <w:rPr>
            <w:webHidden/>
          </w:rPr>
          <w:fldChar w:fldCharType="separate"/>
        </w:r>
        <w:r>
          <w:rPr>
            <w:webHidden/>
          </w:rPr>
          <w:t>16</w:t>
        </w:r>
        <w:r>
          <w:rPr>
            <w:webHidden/>
          </w:rPr>
          <w:fldChar w:fldCharType="end"/>
        </w:r>
      </w:hyperlink>
    </w:p>
    <w:p w14:paraId="732124DF" w14:textId="77777777" w:rsidR="00B10BA8" w:rsidRDefault="00B10BA8">
      <w:pPr>
        <w:pStyle w:val="TOC2"/>
        <w:rPr>
          <w:rFonts w:asciiTheme="minorHAnsi" w:eastAsiaTheme="minorEastAsia" w:hAnsiTheme="minorHAnsi" w:cstheme="minorBidi"/>
          <w:b w:val="0"/>
          <w:sz w:val="22"/>
        </w:rPr>
      </w:pPr>
      <w:hyperlink w:anchor="_Toc463463959" w:history="1">
        <w:r w:rsidRPr="007502E9">
          <w:rPr>
            <w:rStyle w:val="Hyperlink"/>
          </w:rPr>
          <w:t>4.1</w:t>
        </w:r>
        <w:r>
          <w:rPr>
            <w:rFonts w:asciiTheme="minorHAnsi" w:eastAsiaTheme="minorEastAsia" w:hAnsiTheme="minorHAnsi" w:cstheme="minorBidi"/>
            <w:b w:val="0"/>
            <w:sz w:val="22"/>
          </w:rPr>
          <w:tab/>
        </w:r>
        <w:r w:rsidRPr="007502E9">
          <w:rPr>
            <w:rStyle w:val="Hyperlink"/>
          </w:rPr>
          <w:t>Data Entry Menu</w:t>
        </w:r>
        <w:r>
          <w:rPr>
            <w:webHidden/>
          </w:rPr>
          <w:tab/>
        </w:r>
        <w:r>
          <w:rPr>
            <w:webHidden/>
          </w:rPr>
          <w:fldChar w:fldCharType="begin"/>
        </w:r>
        <w:r>
          <w:rPr>
            <w:webHidden/>
          </w:rPr>
          <w:instrText xml:space="preserve"> PAGEREF _Toc463463959 \h </w:instrText>
        </w:r>
        <w:r>
          <w:rPr>
            <w:webHidden/>
          </w:rPr>
        </w:r>
        <w:r>
          <w:rPr>
            <w:webHidden/>
          </w:rPr>
          <w:fldChar w:fldCharType="separate"/>
        </w:r>
        <w:r>
          <w:rPr>
            <w:webHidden/>
          </w:rPr>
          <w:t>16</w:t>
        </w:r>
        <w:r>
          <w:rPr>
            <w:webHidden/>
          </w:rPr>
          <w:fldChar w:fldCharType="end"/>
        </w:r>
      </w:hyperlink>
    </w:p>
    <w:p w14:paraId="59906A75" w14:textId="77777777" w:rsidR="00B10BA8" w:rsidRDefault="00B10BA8">
      <w:pPr>
        <w:pStyle w:val="TOC3"/>
        <w:tabs>
          <w:tab w:val="left" w:pos="1483"/>
        </w:tabs>
        <w:rPr>
          <w:rFonts w:asciiTheme="minorHAnsi" w:eastAsiaTheme="minorEastAsia" w:hAnsiTheme="minorHAnsi" w:cstheme="minorBidi"/>
          <w:iCs w:val="0"/>
          <w:sz w:val="22"/>
          <w:szCs w:val="22"/>
        </w:rPr>
      </w:pPr>
      <w:hyperlink w:anchor="_Toc463463960" w:history="1">
        <w:r w:rsidRPr="007502E9">
          <w:rPr>
            <w:rStyle w:val="Hyperlink"/>
          </w:rPr>
          <w:t>4.1.1</w:t>
        </w:r>
        <w:r>
          <w:rPr>
            <w:rFonts w:asciiTheme="minorHAnsi" w:eastAsiaTheme="minorEastAsia" w:hAnsiTheme="minorHAnsi" w:cstheme="minorBidi"/>
            <w:iCs w:val="0"/>
            <w:sz w:val="22"/>
            <w:szCs w:val="22"/>
          </w:rPr>
          <w:tab/>
        </w:r>
        <w:r w:rsidRPr="007502E9">
          <w:rPr>
            <w:rStyle w:val="Hyperlink"/>
          </w:rPr>
          <w:t>Data Entry by Patient</w:t>
        </w:r>
        <w:r>
          <w:rPr>
            <w:webHidden/>
          </w:rPr>
          <w:tab/>
        </w:r>
        <w:r>
          <w:rPr>
            <w:webHidden/>
          </w:rPr>
          <w:fldChar w:fldCharType="begin"/>
        </w:r>
        <w:r>
          <w:rPr>
            <w:webHidden/>
          </w:rPr>
          <w:instrText xml:space="preserve"> PAGEREF _Toc463463960 \h </w:instrText>
        </w:r>
        <w:r>
          <w:rPr>
            <w:webHidden/>
          </w:rPr>
        </w:r>
        <w:r>
          <w:rPr>
            <w:webHidden/>
          </w:rPr>
          <w:fldChar w:fldCharType="separate"/>
        </w:r>
        <w:r>
          <w:rPr>
            <w:webHidden/>
          </w:rPr>
          <w:t>16</w:t>
        </w:r>
        <w:r>
          <w:rPr>
            <w:webHidden/>
          </w:rPr>
          <w:fldChar w:fldCharType="end"/>
        </w:r>
      </w:hyperlink>
    </w:p>
    <w:p w14:paraId="1450F6A1" w14:textId="77777777" w:rsidR="00B10BA8" w:rsidRDefault="00B10BA8">
      <w:pPr>
        <w:pStyle w:val="TOC4"/>
        <w:rPr>
          <w:rFonts w:asciiTheme="minorHAnsi" w:eastAsiaTheme="minorEastAsia" w:hAnsiTheme="minorHAnsi" w:cstheme="minorBidi"/>
          <w:sz w:val="22"/>
        </w:rPr>
      </w:pPr>
      <w:hyperlink w:anchor="_Toc463463961" w:history="1">
        <w:r w:rsidRPr="007502E9">
          <w:rPr>
            <w:rStyle w:val="Hyperlink"/>
          </w:rPr>
          <w:t>4.1.1.1</w:t>
        </w:r>
        <w:r>
          <w:rPr>
            <w:rFonts w:asciiTheme="minorHAnsi" w:eastAsiaTheme="minorEastAsia" w:hAnsiTheme="minorHAnsi" w:cstheme="minorBidi"/>
            <w:sz w:val="22"/>
          </w:rPr>
          <w:tab/>
        </w:r>
        <w:r w:rsidRPr="007502E9">
          <w:rPr>
            <w:rStyle w:val="Hyperlink"/>
          </w:rPr>
          <w:t>Recent Visits Screen</w:t>
        </w:r>
        <w:r>
          <w:rPr>
            <w:webHidden/>
          </w:rPr>
          <w:tab/>
        </w:r>
        <w:r>
          <w:rPr>
            <w:webHidden/>
          </w:rPr>
          <w:fldChar w:fldCharType="begin"/>
        </w:r>
        <w:r>
          <w:rPr>
            <w:webHidden/>
          </w:rPr>
          <w:instrText xml:space="preserve"> PAGEREF _Toc463463961 \h </w:instrText>
        </w:r>
        <w:r>
          <w:rPr>
            <w:webHidden/>
          </w:rPr>
        </w:r>
        <w:r>
          <w:rPr>
            <w:webHidden/>
          </w:rPr>
          <w:fldChar w:fldCharType="separate"/>
        </w:r>
        <w:r>
          <w:rPr>
            <w:webHidden/>
          </w:rPr>
          <w:t>19</w:t>
        </w:r>
        <w:r>
          <w:rPr>
            <w:webHidden/>
          </w:rPr>
          <w:fldChar w:fldCharType="end"/>
        </w:r>
      </w:hyperlink>
    </w:p>
    <w:p w14:paraId="01123617" w14:textId="77777777" w:rsidR="00B10BA8" w:rsidRDefault="00B10BA8">
      <w:pPr>
        <w:pStyle w:val="TOC4"/>
        <w:rPr>
          <w:rFonts w:asciiTheme="minorHAnsi" w:eastAsiaTheme="minorEastAsia" w:hAnsiTheme="minorHAnsi" w:cstheme="minorBidi"/>
          <w:sz w:val="22"/>
        </w:rPr>
      </w:pPr>
      <w:hyperlink w:anchor="_Toc463463962" w:history="1">
        <w:r w:rsidRPr="007502E9">
          <w:rPr>
            <w:rStyle w:val="Hyperlink"/>
          </w:rPr>
          <w:t>4.1.1.2</w:t>
        </w:r>
        <w:r>
          <w:rPr>
            <w:rFonts w:asciiTheme="minorHAnsi" w:eastAsiaTheme="minorEastAsia" w:hAnsiTheme="minorHAnsi" w:cstheme="minorBidi"/>
            <w:sz w:val="22"/>
          </w:rPr>
          <w:tab/>
        </w:r>
        <w:r w:rsidRPr="007502E9">
          <w:rPr>
            <w:rStyle w:val="Hyperlink"/>
          </w:rPr>
          <w:t>Add Information to the Add Patient Procedure or Edit Patient Procedure Screen</w:t>
        </w:r>
        <w:r>
          <w:rPr>
            <w:webHidden/>
          </w:rPr>
          <w:tab/>
        </w:r>
        <w:r>
          <w:rPr>
            <w:webHidden/>
          </w:rPr>
          <w:fldChar w:fldCharType="begin"/>
        </w:r>
        <w:r>
          <w:rPr>
            <w:webHidden/>
          </w:rPr>
          <w:instrText xml:space="preserve"> PAGEREF _Toc463463962 \h </w:instrText>
        </w:r>
        <w:r>
          <w:rPr>
            <w:webHidden/>
          </w:rPr>
        </w:r>
        <w:r>
          <w:rPr>
            <w:webHidden/>
          </w:rPr>
          <w:fldChar w:fldCharType="separate"/>
        </w:r>
        <w:r>
          <w:rPr>
            <w:webHidden/>
          </w:rPr>
          <w:t>22</w:t>
        </w:r>
        <w:r>
          <w:rPr>
            <w:webHidden/>
          </w:rPr>
          <w:fldChar w:fldCharType="end"/>
        </w:r>
      </w:hyperlink>
    </w:p>
    <w:p w14:paraId="32B1BB4A" w14:textId="77777777" w:rsidR="00B10BA8" w:rsidRDefault="00B10BA8">
      <w:pPr>
        <w:pStyle w:val="TOC4"/>
        <w:rPr>
          <w:rFonts w:asciiTheme="minorHAnsi" w:eastAsiaTheme="minorEastAsia" w:hAnsiTheme="minorHAnsi" w:cstheme="minorBidi"/>
          <w:sz w:val="22"/>
        </w:rPr>
      </w:pPr>
      <w:hyperlink w:anchor="_Toc463463963" w:history="1">
        <w:r w:rsidRPr="007502E9">
          <w:rPr>
            <w:rStyle w:val="Hyperlink"/>
          </w:rPr>
          <w:t>4.1.1.3</w:t>
        </w:r>
        <w:r>
          <w:rPr>
            <w:rFonts w:asciiTheme="minorHAnsi" w:eastAsiaTheme="minorEastAsia" w:hAnsiTheme="minorHAnsi" w:cstheme="minorBidi"/>
            <w:sz w:val="22"/>
          </w:rPr>
          <w:tab/>
        </w:r>
        <w:r w:rsidRPr="007502E9">
          <w:rPr>
            <w:rStyle w:val="Hyperlink"/>
          </w:rPr>
          <w:t>Add a Patient Procedure</w:t>
        </w:r>
        <w:r>
          <w:rPr>
            <w:webHidden/>
          </w:rPr>
          <w:tab/>
        </w:r>
        <w:r>
          <w:rPr>
            <w:webHidden/>
          </w:rPr>
          <w:fldChar w:fldCharType="begin"/>
        </w:r>
        <w:r>
          <w:rPr>
            <w:webHidden/>
          </w:rPr>
          <w:instrText xml:space="preserve"> PAGEREF _Toc463463963 \h </w:instrText>
        </w:r>
        <w:r>
          <w:rPr>
            <w:webHidden/>
          </w:rPr>
        </w:r>
        <w:r>
          <w:rPr>
            <w:webHidden/>
          </w:rPr>
          <w:fldChar w:fldCharType="separate"/>
        </w:r>
        <w:r>
          <w:rPr>
            <w:webHidden/>
          </w:rPr>
          <w:t>24</w:t>
        </w:r>
        <w:r>
          <w:rPr>
            <w:webHidden/>
          </w:rPr>
          <w:fldChar w:fldCharType="end"/>
        </w:r>
      </w:hyperlink>
    </w:p>
    <w:p w14:paraId="676AE2CB" w14:textId="77777777" w:rsidR="00B10BA8" w:rsidRDefault="00B10BA8">
      <w:pPr>
        <w:pStyle w:val="TOC4"/>
        <w:rPr>
          <w:rFonts w:asciiTheme="minorHAnsi" w:eastAsiaTheme="minorEastAsia" w:hAnsiTheme="minorHAnsi" w:cstheme="minorBidi"/>
          <w:sz w:val="22"/>
        </w:rPr>
      </w:pPr>
      <w:hyperlink w:anchor="_Toc463463964" w:history="1">
        <w:r w:rsidRPr="007502E9">
          <w:rPr>
            <w:rStyle w:val="Hyperlink"/>
          </w:rPr>
          <w:t>4.1.1.4</w:t>
        </w:r>
        <w:r>
          <w:rPr>
            <w:rFonts w:asciiTheme="minorHAnsi" w:eastAsiaTheme="minorEastAsia" w:hAnsiTheme="minorHAnsi" w:cstheme="minorBidi"/>
            <w:sz w:val="22"/>
          </w:rPr>
          <w:tab/>
        </w:r>
        <w:r w:rsidRPr="007502E9">
          <w:rPr>
            <w:rStyle w:val="Hyperlink"/>
          </w:rPr>
          <w:t>Edit a Patient Procedure</w:t>
        </w:r>
        <w:r>
          <w:rPr>
            <w:webHidden/>
          </w:rPr>
          <w:tab/>
        </w:r>
        <w:r>
          <w:rPr>
            <w:webHidden/>
          </w:rPr>
          <w:fldChar w:fldCharType="begin"/>
        </w:r>
        <w:r>
          <w:rPr>
            <w:webHidden/>
          </w:rPr>
          <w:instrText xml:space="preserve"> PAGEREF _Toc463463964 \h </w:instrText>
        </w:r>
        <w:r>
          <w:rPr>
            <w:webHidden/>
          </w:rPr>
        </w:r>
        <w:r>
          <w:rPr>
            <w:webHidden/>
          </w:rPr>
          <w:fldChar w:fldCharType="separate"/>
        </w:r>
        <w:r>
          <w:rPr>
            <w:webHidden/>
          </w:rPr>
          <w:t>27</w:t>
        </w:r>
        <w:r>
          <w:rPr>
            <w:webHidden/>
          </w:rPr>
          <w:fldChar w:fldCharType="end"/>
        </w:r>
      </w:hyperlink>
    </w:p>
    <w:p w14:paraId="0A8B7415" w14:textId="77777777" w:rsidR="00B10BA8" w:rsidRDefault="00B10BA8">
      <w:pPr>
        <w:pStyle w:val="TOC4"/>
        <w:rPr>
          <w:rFonts w:asciiTheme="minorHAnsi" w:eastAsiaTheme="minorEastAsia" w:hAnsiTheme="minorHAnsi" w:cstheme="minorBidi"/>
          <w:sz w:val="22"/>
        </w:rPr>
      </w:pPr>
      <w:hyperlink w:anchor="_Toc463463965" w:history="1">
        <w:r w:rsidRPr="007502E9">
          <w:rPr>
            <w:rStyle w:val="Hyperlink"/>
          </w:rPr>
          <w:t>4.1.1.5</w:t>
        </w:r>
        <w:r>
          <w:rPr>
            <w:rFonts w:asciiTheme="minorHAnsi" w:eastAsiaTheme="minorEastAsia" w:hAnsiTheme="minorHAnsi" w:cstheme="minorBidi"/>
            <w:sz w:val="22"/>
          </w:rPr>
          <w:tab/>
        </w:r>
        <w:r w:rsidRPr="007502E9">
          <w:rPr>
            <w:rStyle w:val="Hyperlink"/>
          </w:rPr>
          <w:t>Delete a Patient Procedure</w:t>
        </w:r>
        <w:r>
          <w:rPr>
            <w:webHidden/>
          </w:rPr>
          <w:tab/>
        </w:r>
        <w:r>
          <w:rPr>
            <w:webHidden/>
          </w:rPr>
          <w:fldChar w:fldCharType="begin"/>
        </w:r>
        <w:r>
          <w:rPr>
            <w:webHidden/>
          </w:rPr>
          <w:instrText xml:space="preserve"> PAGEREF _Toc463463965 \h </w:instrText>
        </w:r>
        <w:r>
          <w:rPr>
            <w:webHidden/>
          </w:rPr>
        </w:r>
        <w:r>
          <w:rPr>
            <w:webHidden/>
          </w:rPr>
          <w:fldChar w:fldCharType="separate"/>
        </w:r>
        <w:r>
          <w:rPr>
            <w:webHidden/>
          </w:rPr>
          <w:t>29</w:t>
        </w:r>
        <w:r>
          <w:rPr>
            <w:webHidden/>
          </w:rPr>
          <w:fldChar w:fldCharType="end"/>
        </w:r>
      </w:hyperlink>
    </w:p>
    <w:p w14:paraId="22F0FBD5" w14:textId="77777777" w:rsidR="00B10BA8" w:rsidRDefault="00B10BA8">
      <w:pPr>
        <w:pStyle w:val="TOC3"/>
        <w:tabs>
          <w:tab w:val="left" w:pos="1483"/>
        </w:tabs>
        <w:rPr>
          <w:rFonts w:asciiTheme="minorHAnsi" w:eastAsiaTheme="minorEastAsia" w:hAnsiTheme="minorHAnsi" w:cstheme="minorBidi"/>
          <w:iCs w:val="0"/>
          <w:sz w:val="22"/>
          <w:szCs w:val="22"/>
        </w:rPr>
      </w:pPr>
      <w:hyperlink w:anchor="_Toc463463966" w:history="1">
        <w:r w:rsidRPr="007502E9">
          <w:rPr>
            <w:rStyle w:val="Hyperlink"/>
          </w:rPr>
          <w:t>4.1.2</w:t>
        </w:r>
        <w:r>
          <w:rPr>
            <w:rFonts w:asciiTheme="minorHAnsi" w:eastAsiaTheme="minorEastAsia" w:hAnsiTheme="minorHAnsi" w:cstheme="minorBidi"/>
            <w:iCs w:val="0"/>
            <w:sz w:val="22"/>
            <w:szCs w:val="22"/>
          </w:rPr>
          <w:tab/>
        </w:r>
        <w:r w:rsidRPr="007502E9">
          <w:rPr>
            <w:rStyle w:val="Hyperlink"/>
          </w:rPr>
          <w:t>Data Entry by Procedure</w:t>
        </w:r>
        <w:r>
          <w:rPr>
            <w:webHidden/>
          </w:rPr>
          <w:tab/>
        </w:r>
        <w:r>
          <w:rPr>
            <w:webHidden/>
          </w:rPr>
          <w:fldChar w:fldCharType="begin"/>
        </w:r>
        <w:r>
          <w:rPr>
            <w:webHidden/>
          </w:rPr>
          <w:instrText xml:space="preserve"> PAGEREF _Toc463463966 \h </w:instrText>
        </w:r>
        <w:r>
          <w:rPr>
            <w:webHidden/>
          </w:rPr>
        </w:r>
        <w:r>
          <w:rPr>
            <w:webHidden/>
          </w:rPr>
          <w:fldChar w:fldCharType="separate"/>
        </w:r>
        <w:r>
          <w:rPr>
            <w:webHidden/>
          </w:rPr>
          <w:t>31</w:t>
        </w:r>
        <w:r>
          <w:rPr>
            <w:webHidden/>
          </w:rPr>
          <w:fldChar w:fldCharType="end"/>
        </w:r>
      </w:hyperlink>
    </w:p>
    <w:p w14:paraId="11F9E8AF" w14:textId="77777777" w:rsidR="00B10BA8" w:rsidRDefault="00B10BA8">
      <w:pPr>
        <w:pStyle w:val="TOC4"/>
        <w:rPr>
          <w:rFonts w:asciiTheme="minorHAnsi" w:eastAsiaTheme="minorEastAsia" w:hAnsiTheme="minorHAnsi" w:cstheme="minorBidi"/>
          <w:sz w:val="22"/>
        </w:rPr>
      </w:pPr>
      <w:hyperlink w:anchor="_Toc463463967" w:history="1">
        <w:r w:rsidRPr="007502E9">
          <w:rPr>
            <w:rStyle w:val="Hyperlink"/>
          </w:rPr>
          <w:t>4.1.2.1</w:t>
        </w:r>
        <w:r>
          <w:rPr>
            <w:rFonts w:asciiTheme="minorHAnsi" w:eastAsiaTheme="minorEastAsia" w:hAnsiTheme="minorHAnsi" w:cstheme="minorBidi"/>
            <w:sz w:val="22"/>
          </w:rPr>
          <w:tab/>
        </w:r>
        <w:r w:rsidRPr="007502E9">
          <w:rPr>
            <w:rStyle w:val="Hyperlink"/>
          </w:rPr>
          <w:t>Add a Procedure for Multiple Patients</w:t>
        </w:r>
        <w:r>
          <w:rPr>
            <w:webHidden/>
          </w:rPr>
          <w:tab/>
        </w:r>
        <w:r>
          <w:rPr>
            <w:webHidden/>
          </w:rPr>
          <w:fldChar w:fldCharType="begin"/>
        </w:r>
        <w:r>
          <w:rPr>
            <w:webHidden/>
          </w:rPr>
          <w:instrText xml:space="preserve"> PAGEREF _Toc463463967 \h </w:instrText>
        </w:r>
        <w:r>
          <w:rPr>
            <w:webHidden/>
          </w:rPr>
        </w:r>
        <w:r>
          <w:rPr>
            <w:webHidden/>
          </w:rPr>
          <w:fldChar w:fldCharType="separate"/>
        </w:r>
        <w:r>
          <w:rPr>
            <w:webHidden/>
          </w:rPr>
          <w:t>32</w:t>
        </w:r>
        <w:r>
          <w:rPr>
            <w:webHidden/>
          </w:rPr>
          <w:fldChar w:fldCharType="end"/>
        </w:r>
      </w:hyperlink>
    </w:p>
    <w:p w14:paraId="3B602DEF" w14:textId="77777777" w:rsidR="00B10BA8" w:rsidRDefault="00B10BA8">
      <w:pPr>
        <w:pStyle w:val="TOC3"/>
        <w:tabs>
          <w:tab w:val="left" w:pos="1483"/>
        </w:tabs>
        <w:rPr>
          <w:rFonts w:asciiTheme="minorHAnsi" w:eastAsiaTheme="minorEastAsia" w:hAnsiTheme="minorHAnsi" w:cstheme="minorBidi"/>
          <w:iCs w:val="0"/>
          <w:sz w:val="22"/>
          <w:szCs w:val="22"/>
        </w:rPr>
      </w:pPr>
      <w:hyperlink w:anchor="_Toc463463968" w:history="1">
        <w:r w:rsidRPr="007502E9">
          <w:rPr>
            <w:rStyle w:val="Hyperlink"/>
          </w:rPr>
          <w:t>4.1.3</w:t>
        </w:r>
        <w:r>
          <w:rPr>
            <w:rFonts w:asciiTheme="minorHAnsi" w:eastAsiaTheme="minorEastAsia" w:hAnsiTheme="minorHAnsi" w:cstheme="minorBidi"/>
            <w:iCs w:val="0"/>
            <w:sz w:val="22"/>
            <w:szCs w:val="22"/>
          </w:rPr>
          <w:tab/>
        </w:r>
        <w:r w:rsidRPr="007502E9">
          <w:rPr>
            <w:rStyle w:val="Hyperlink"/>
          </w:rPr>
          <w:t>Multiple Dates / Multiple Procedures</w:t>
        </w:r>
        <w:r>
          <w:rPr>
            <w:webHidden/>
          </w:rPr>
          <w:tab/>
        </w:r>
        <w:r>
          <w:rPr>
            <w:webHidden/>
          </w:rPr>
          <w:fldChar w:fldCharType="begin"/>
        </w:r>
        <w:r>
          <w:rPr>
            <w:webHidden/>
          </w:rPr>
          <w:instrText xml:space="preserve"> PAGEREF _Toc463463968 \h </w:instrText>
        </w:r>
        <w:r>
          <w:rPr>
            <w:webHidden/>
          </w:rPr>
        </w:r>
        <w:r>
          <w:rPr>
            <w:webHidden/>
          </w:rPr>
          <w:fldChar w:fldCharType="separate"/>
        </w:r>
        <w:r>
          <w:rPr>
            <w:webHidden/>
          </w:rPr>
          <w:t>36</w:t>
        </w:r>
        <w:r>
          <w:rPr>
            <w:webHidden/>
          </w:rPr>
          <w:fldChar w:fldCharType="end"/>
        </w:r>
      </w:hyperlink>
    </w:p>
    <w:p w14:paraId="73CEF1AD" w14:textId="77777777" w:rsidR="00B10BA8" w:rsidRDefault="00B10BA8">
      <w:pPr>
        <w:pStyle w:val="TOC4"/>
        <w:rPr>
          <w:rFonts w:asciiTheme="minorHAnsi" w:eastAsiaTheme="minorEastAsia" w:hAnsiTheme="minorHAnsi" w:cstheme="minorBidi"/>
          <w:sz w:val="22"/>
        </w:rPr>
      </w:pPr>
      <w:hyperlink w:anchor="_Toc463463969" w:history="1">
        <w:r w:rsidRPr="007502E9">
          <w:rPr>
            <w:rStyle w:val="Hyperlink"/>
          </w:rPr>
          <w:t>4.1.3.1</w:t>
        </w:r>
        <w:r>
          <w:rPr>
            <w:rFonts w:asciiTheme="minorHAnsi" w:eastAsiaTheme="minorEastAsia" w:hAnsiTheme="minorHAnsi" w:cstheme="minorBidi"/>
            <w:sz w:val="22"/>
          </w:rPr>
          <w:tab/>
        </w:r>
        <w:r w:rsidRPr="007502E9">
          <w:rPr>
            <w:rStyle w:val="Hyperlink"/>
          </w:rPr>
          <w:t>Instructions for Common Fields</w:t>
        </w:r>
        <w:r>
          <w:rPr>
            <w:webHidden/>
          </w:rPr>
          <w:tab/>
        </w:r>
        <w:r>
          <w:rPr>
            <w:webHidden/>
          </w:rPr>
          <w:fldChar w:fldCharType="begin"/>
        </w:r>
        <w:r>
          <w:rPr>
            <w:webHidden/>
          </w:rPr>
          <w:instrText xml:space="preserve"> PAGEREF _Toc463463969 \h </w:instrText>
        </w:r>
        <w:r>
          <w:rPr>
            <w:webHidden/>
          </w:rPr>
        </w:r>
        <w:r>
          <w:rPr>
            <w:webHidden/>
          </w:rPr>
          <w:fldChar w:fldCharType="separate"/>
        </w:r>
        <w:r>
          <w:rPr>
            <w:webHidden/>
          </w:rPr>
          <w:t>37</w:t>
        </w:r>
        <w:r>
          <w:rPr>
            <w:webHidden/>
          </w:rPr>
          <w:fldChar w:fldCharType="end"/>
        </w:r>
      </w:hyperlink>
    </w:p>
    <w:p w14:paraId="651A8177" w14:textId="77777777" w:rsidR="00B10BA8" w:rsidRDefault="00B10BA8">
      <w:pPr>
        <w:pStyle w:val="TOC4"/>
        <w:rPr>
          <w:rFonts w:asciiTheme="minorHAnsi" w:eastAsiaTheme="minorEastAsia" w:hAnsiTheme="minorHAnsi" w:cstheme="minorBidi"/>
          <w:sz w:val="22"/>
        </w:rPr>
      </w:pPr>
      <w:hyperlink w:anchor="_Toc463463970" w:history="1">
        <w:r w:rsidRPr="007502E9">
          <w:rPr>
            <w:rStyle w:val="Hyperlink"/>
          </w:rPr>
          <w:t>4.1.3.2</w:t>
        </w:r>
        <w:r>
          <w:rPr>
            <w:rFonts w:asciiTheme="minorHAnsi" w:eastAsiaTheme="minorEastAsia" w:hAnsiTheme="minorHAnsi" w:cstheme="minorBidi"/>
            <w:sz w:val="22"/>
          </w:rPr>
          <w:tab/>
        </w:r>
        <w:r w:rsidRPr="007502E9">
          <w:rPr>
            <w:rStyle w:val="Hyperlink"/>
          </w:rPr>
          <w:t>Add Information to Providers Tab</w:t>
        </w:r>
        <w:r>
          <w:rPr>
            <w:webHidden/>
          </w:rPr>
          <w:tab/>
        </w:r>
        <w:r>
          <w:rPr>
            <w:webHidden/>
          </w:rPr>
          <w:fldChar w:fldCharType="begin"/>
        </w:r>
        <w:r>
          <w:rPr>
            <w:webHidden/>
          </w:rPr>
          <w:instrText xml:space="preserve"> PAGEREF _Toc463463970 \h </w:instrText>
        </w:r>
        <w:r>
          <w:rPr>
            <w:webHidden/>
          </w:rPr>
        </w:r>
        <w:r>
          <w:rPr>
            <w:webHidden/>
          </w:rPr>
          <w:fldChar w:fldCharType="separate"/>
        </w:r>
        <w:r>
          <w:rPr>
            <w:webHidden/>
          </w:rPr>
          <w:t>38</w:t>
        </w:r>
        <w:r>
          <w:rPr>
            <w:webHidden/>
          </w:rPr>
          <w:fldChar w:fldCharType="end"/>
        </w:r>
      </w:hyperlink>
    </w:p>
    <w:p w14:paraId="44E5A9BE" w14:textId="77777777" w:rsidR="00B10BA8" w:rsidRDefault="00B10BA8">
      <w:pPr>
        <w:pStyle w:val="TOC4"/>
        <w:rPr>
          <w:rFonts w:asciiTheme="minorHAnsi" w:eastAsiaTheme="minorEastAsia" w:hAnsiTheme="minorHAnsi" w:cstheme="minorBidi"/>
          <w:sz w:val="22"/>
        </w:rPr>
      </w:pPr>
      <w:hyperlink w:anchor="_Toc463463971" w:history="1">
        <w:r w:rsidRPr="007502E9">
          <w:rPr>
            <w:rStyle w:val="Hyperlink"/>
          </w:rPr>
          <w:t>4.1.3.3</w:t>
        </w:r>
        <w:r>
          <w:rPr>
            <w:rFonts w:asciiTheme="minorHAnsi" w:eastAsiaTheme="minorEastAsia" w:hAnsiTheme="minorHAnsi" w:cstheme="minorBidi"/>
            <w:sz w:val="22"/>
          </w:rPr>
          <w:tab/>
        </w:r>
        <w:r w:rsidRPr="007502E9">
          <w:rPr>
            <w:rStyle w:val="Hyperlink"/>
          </w:rPr>
          <w:t>Add Information to Procedures Tab</w:t>
        </w:r>
        <w:r>
          <w:rPr>
            <w:webHidden/>
          </w:rPr>
          <w:tab/>
        </w:r>
        <w:r>
          <w:rPr>
            <w:webHidden/>
          </w:rPr>
          <w:fldChar w:fldCharType="begin"/>
        </w:r>
        <w:r>
          <w:rPr>
            <w:webHidden/>
          </w:rPr>
          <w:instrText xml:space="preserve"> PAGEREF _Toc463463971 \h </w:instrText>
        </w:r>
        <w:r>
          <w:rPr>
            <w:webHidden/>
          </w:rPr>
        </w:r>
        <w:r>
          <w:rPr>
            <w:webHidden/>
          </w:rPr>
          <w:fldChar w:fldCharType="separate"/>
        </w:r>
        <w:r>
          <w:rPr>
            <w:webHidden/>
          </w:rPr>
          <w:t>39</w:t>
        </w:r>
        <w:r>
          <w:rPr>
            <w:webHidden/>
          </w:rPr>
          <w:fldChar w:fldCharType="end"/>
        </w:r>
      </w:hyperlink>
    </w:p>
    <w:p w14:paraId="39ADAD00" w14:textId="77777777" w:rsidR="00B10BA8" w:rsidRDefault="00B10BA8">
      <w:pPr>
        <w:pStyle w:val="TOC4"/>
        <w:rPr>
          <w:rFonts w:asciiTheme="minorHAnsi" w:eastAsiaTheme="minorEastAsia" w:hAnsiTheme="minorHAnsi" w:cstheme="minorBidi"/>
          <w:sz w:val="22"/>
        </w:rPr>
      </w:pPr>
      <w:hyperlink w:anchor="_Toc463463972" w:history="1">
        <w:r w:rsidRPr="007502E9">
          <w:rPr>
            <w:rStyle w:val="Hyperlink"/>
          </w:rPr>
          <w:t>4.1.3.4</w:t>
        </w:r>
        <w:r>
          <w:rPr>
            <w:rFonts w:asciiTheme="minorHAnsi" w:eastAsiaTheme="minorEastAsia" w:hAnsiTheme="minorHAnsi" w:cstheme="minorBidi"/>
            <w:sz w:val="22"/>
          </w:rPr>
          <w:tab/>
        </w:r>
        <w:r w:rsidRPr="007502E9">
          <w:rPr>
            <w:rStyle w:val="Hyperlink"/>
          </w:rPr>
          <w:t>Add Information to Select Patient Tab</w:t>
        </w:r>
        <w:r>
          <w:rPr>
            <w:webHidden/>
          </w:rPr>
          <w:tab/>
        </w:r>
        <w:r>
          <w:rPr>
            <w:webHidden/>
          </w:rPr>
          <w:fldChar w:fldCharType="begin"/>
        </w:r>
        <w:r>
          <w:rPr>
            <w:webHidden/>
          </w:rPr>
          <w:instrText xml:space="preserve"> PAGEREF _Toc463463972 \h </w:instrText>
        </w:r>
        <w:r>
          <w:rPr>
            <w:webHidden/>
          </w:rPr>
        </w:r>
        <w:r>
          <w:rPr>
            <w:webHidden/>
          </w:rPr>
          <w:fldChar w:fldCharType="separate"/>
        </w:r>
        <w:r>
          <w:rPr>
            <w:webHidden/>
          </w:rPr>
          <w:t>41</w:t>
        </w:r>
        <w:r>
          <w:rPr>
            <w:webHidden/>
          </w:rPr>
          <w:fldChar w:fldCharType="end"/>
        </w:r>
      </w:hyperlink>
    </w:p>
    <w:p w14:paraId="56D29DB5" w14:textId="77777777" w:rsidR="00B10BA8" w:rsidRDefault="00B10BA8">
      <w:pPr>
        <w:pStyle w:val="TOC4"/>
        <w:rPr>
          <w:rFonts w:asciiTheme="minorHAnsi" w:eastAsiaTheme="minorEastAsia" w:hAnsiTheme="minorHAnsi" w:cstheme="minorBidi"/>
          <w:sz w:val="22"/>
        </w:rPr>
      </w:pPr>
      <w:hyperlink w:anchor="_Toc463463973" w:history="1">
        <w:r w:rsidRPr="007502E9">
          <w:rPr>
            <w:rStyle w:val="Hyperlink"/>
          </w:rPr>
          <w:t>4.1.3.5</w:t>
        </w:r>
        <w:r>
          <w:rPr>
            <w:rFonts w:asciiTheme="minorHAnsi" w:eastAsiaTheme="minorEastAsia" w:hAnsiTheme="minorHAnsi" w:cstheme="minorBidi"/>
            <w:sz w:val="22"/>
          </w:rPr>
          <w:tab/>
        </w:r>
        <w:r w:rsidRPr="007502E9">
          <w:rPr>
            <w:rStyle w:val="Hyperlink"/>
          </w:rPr>
          <w:t>Verify Information Using the View Selected Patients Tab</w:t>
        </w:r>
        <w:r>
          <w:rPr>
            <w:webHidden/>
          </w:rPr>
          <w:tab/>
        </w:r>
        <w:r>
          <w:rPr>
            <w:webHidden/>
          </w:rPr>
          <w:fldChar w:fldCharType="begin"/>
        </w:r>
        <w:r>
          <w:rPr>
            <w:webHidden/>
          </w:rPr>
          <w:instrText xml:space="preserve"> PAGEREF _Toc463463973 \h </w:instrText>
        </w:r>
        <w:r>
          <w:rPr>
            <w:webHidden/>
          </w:rPr>
        </w:r>
        <w:r>
          <w:rPr>
            <w:webHidden/>
          </w:rPr>
          <w:fldChar w:fldCharType="separate"/>
        </w:r>
        <w:r>
          <w:rPr>
            <w:webHidden/>
          </w:rPr>
          <w:t>43</w:t>
        </w:r>
        <w:r>
          <w:rPr>
            <w:webHidden/>
          </w:rPr>
          <w:fldChar w:fldCharType="end"/>
        </w:r>
      </w:hyperlink>
    </w:p>
    <w:p w14:paraId="68F9183F" w14:textId="77777777" w:rsidR="00B10BA8" w:rsidRDefault="00B10BA8">
      <w:pPr>
        <w:pStyle w:val="TOC4"/>
        <w:rPr>
          <w:rFonts w:asciiTheme="minorHAnsi" w:eastAsiaTheme="minorEastAsia" w:hAnsiTheme="minorHAnsi" w:cstheme="minorBidi"/>
          <w:sz w:val="22"/>
        </w:rPr>
      </w:pPr>
      <w:hyperlink w:anchor="_Toc463463974" w:history="1">
        <w:r w:rsidRPr="007502E9">
          <w:rPr>
            <w:rStyle w:val="Hyperlink"/>
          </w:rPr>
          <w:t>4.1.3.6</w:t>
        </w:r>
        <w:r>
          <w:rPr>
            <w:rFonts w:asciiTheme="minorHAnsi" w:eastAsiaTheme="minorEastAsia" w:hAnsiTheme="minorHAnsi" w:cstheme="minorBidi"/>
            <w:sz w:val="22"/>
          </w:rPr>
          <w:tab/>
        </w:r>
        <w:r w:rsidRPr="007502E9">
          <w:rPr>
            <w:rStyle w:val="Hyperlink"/>
          </w:rPr>
          <w:t>Verify Information Using the Records Pending Filing Tab</w:t>
        </w:r>
        <w:r>
          <w:rPr>
            <w:webHidden/>
          </w:rPr>
          <w:tab/>
        </w:r>
        <w:r>
          <w:rPr>
            <w:webHidden/>
          </w:rPr>
          <w:fldChar w:fldCharType="begin"/>
        </w:r>
        <w:r>
          <w:rPr>
            <w:webHidden/>
          </w:rPr>
          <w:instrText xml:space="preserve"> PAGEREF _Toc463463974 \h </w:instrText>
        </w:r>
        <w:r>
          <w:rPr>
            <w:webHidden/>
          </w:rPr>
        </w:r>
        <w:r>
          <w:rPr>
            <w:webHidden/>
          </w:rPr>
          <w:fldChar w:fldCharType="separate"/>
        </w:r>
        <w:r>
          <w:rPr>
            <w:webHidden/>
          </w:rPr>
          <w:t>45</w:t>
        </w:r>
        <w:r>
          <w:rPr>
            <w:webHidden/>
          </w:rPr>
          <w:fldChar w:fldCharType="end"/>
        </w:r>
      </w:hyperlink>
    </w:p>
    <w:p w14:paraId="37240D84" w14:textId="77777777" w:rsidR="00B10BA8" w:rsidRDefault="00B10BA8">
      <w:pPr>
        <w:pStyle w:val="TOC2"/>
        <w:rPr>
          <w:rFonts w:asciiTheme="minorHAnsi" w:eastAsiaTheme="minorEastAsia" w:hAnsiTheme="minorHAnsi" w:cstheme="minorBidi"/>
          <w:b w:val="0"/>
          <w:sz w:val="22"/>
        </w:rPr>
      </w:pPr>
      <w:hyperlink w:anchor="_Toc463463975" w:history="1">
        <w:r w:rsidRPr="007502E9">
          <w:rPr>
            <w:rStyle w:val="Hyperlink"/>
          </w:rPr>
          <w:t>4.2</w:t>
        </w:r>
        <w:r>
          <w:rPr>
            <w:rFonts w:asciiTheme="minorHAnsi" w:eastAsiaTheme="minorEastAsia" w:hAnsiTheme="minorHAnsi" w:cstheme="minorBidi"/>
            <w:b w:val="0"/>
            <w:sz w:val="22"/>
          </w:rPr>
          <w:tab/>
        </w:r>
        <w:r w:rsidRPr="007502E9">
          <w:rPr>
            <w:rStyle w:val="Hyperlink"/>
          </w:rPr>
          <w:t>Spreadsheet</w:t>
        </w:r>
        <w:r>
          <w:rPr>
            <w:webHidden/>
          </w:rPr>
          <w:tab/>
        </w:r>
        <w:r>
          <w:rPr>
            <w:webHidden/>
          </w:rPr>
          <w:fldChar w:fldCharType="begin"/>
        </w:r>
        <w:r>
          <w:rPr>
            <w:webHidden/>
          </w:rPr>
          <w:instrText xml:space="preserve"> PAGEREF _Toc463463975 \h </w:instrText>
        </w:r>
        <w:r>
          <w:rPr>
            <w:webHidden/>
          </w:rPr>
        </w:r>
        <w:r>
          <w:rPr>
            <w:webHidden/>
          </w:rPr>
          <w:fldChar w:fldCharType="separate"/>
        </w:r>
        <w:r>
          <w:rPr>
            <w:webHidden/>
          </w:rPr>
          <w:t>47</w:t>
        </w:r>
        <w:r>
          <w:rPr>
            <w:webHidden/>
          </w:rPr>
          <w:fldChar w:fldCharType="end"/>
        </w:r>
      </w:hyperlink>
    </w:p>
    <w:p w14:paraId="7D27589E" w14:textId="77777777" w:rsidR="00B10BA8" w:rsidRDefault="00B10BA8">
      <w:pPr>
        <w:pStyle w:val="TOC3"/>
        <w:tabs>
          <w:tab w:val="left" w:pos="1483"/>
        </w:tabs>
        <w:rPr>
          <w:rFonts w:asciiTheme="minorHAnsi" w:eastAsiaTheme="minorEastAsia" w:hAnsiTheme="minorHAnsi" w:cstheme="minorBidi"/>
          <w:iCs w:val="0"/>
          <w:sz w:val="22"/>
          <w:szCs w:val="22"/>
        </w:rPr>
      </w:pPr>
      <w:hyperlink w:anchor="_Toc463463976" w:history="1">
        <w:r w:rsidRPr="007502E9">
          <w:rPr>
            <w:rStyle w:val="Hyperlink"/>
          </w:rPr>
          <w:t>4.2.1</w:t>
        </w:r>
        <w:r>
          <w:rPr>
            <w:rFonts w:asciiTheme="minorHAnsi" w:eastAsiaTheme="minorEastAsia" w:hAnsiTheme="minorHAnsi" w:cstheme="minorBidi"/>
            <w:iCs w:val="0"/>
            <w:sz w:val="22"/>
            <w:szCs w:val="22"/>
          </w:rPr>
          <w:tab/>
        </w:r>
        <w:r w:rsidRPr="007502E9">
          <w:rPr>
            <w:rStyle w:val="Hyperlink"/>
          </w:rPr>
          <w:t>Import a Regular Spreadsheet</w:t>
        </w:r>
        <w:r>
          <w:rPr>
            <w:webHidden/>
          </w:rPr>
          <w:tab/>
        </w:r>
        <w:r>
          <w:rPr>
            <w:webHidden/>
          </w:rPr>
          <w:fldChar w:fldCharType="begin"/>
        </w:r>
        <w:r>
          <w:rPr>
            <w:webHidden/>
          </w:rPr>
          <w:instrText xml:space="preserve"> PAGEREF _Toc463463976 \h </w:instrText>
        </w:r>
        <w:r>
          <w:rPr>
            <w:webHidden/>
          </w:rPr>
        </w:r>
        <w:r>
          <w:rPr>
            <w:webHidden/>
          </w:rPr>
          <w:fldChar w:fldCharType="separate"/>
        </w:r>
        <w:r>
          <w:rPr>
            <w:webHidden/>
          </w:rPr>
          <w:t>47</w:t>
        </w:r>
        <w:r>
          <w:rPr>
            <w:webHidden/>
          </w:rPr>
          <w:fldChar w:fldCharType="end"/>
        </w:r>
      </w:hyperlink>
    </w:p>
    <w:p w14:paraId="697F932B" w14:textId="77777777" w:rsidR="00B10BA8" w:rsidRDefault="00B10BA8">
      <w:pPr>
        <w:pStyle w:val="TOC3"/>
        <w:tabs>
          <w:tab w:val="left" w:pos="1483"/>
        </w:tabs>
        <w:rPr>
          <w:rFonts w:asciiTheme="minorHAnsi" w:eastAsiaTheme="minorEastAsia" w:hAnsiTheme="minorHAnsi" w:cstheme="minorBidi"/>
          <w:iCs w:val="0"/>
          <w:sz w:val="22"/>
          <w:szCs w:val="22"/>
        </w:rPr>
      </w:pPr>
      <w:hyperlink w:anchor="_Toc463463977" w:history="1">
        <w:r w:rsidRPr="007502E9">
          <w:rPr>
            <w:rStyle w:val="Hyperlink"/>
          </w:rPr>
          <w:t>4.2.2</w:t>
        </w:r>
        <w:r>
          <w:rPr>
            <w:rFonts w:asciiTheme="minorHAnsi" w:eastAsiaTheme="minorEastAsia" w:hAnsiTheme="minorHAnsi" w:cstheme="minorBidi"/>
            <w:iCs w:val="0"/>
            <w:sz w:val="22"/>
            <w:szCs w:val="22"/>
          </w:rPr>
          <w:tab/>
        </w:r>
        <w:r w:rsidRPr="007502E9">
          <w:rPr>
            <w:rStyle w:val="Hyperlink"/>
          </w:rPr>
          <w:t>Data Imported and Ready for Upload</w:t>
        </w:r>
        <w:r>
          <w:rPr>
            <w:webHidden/>
          </w:rPr>
          <w:tab/>
        </w:r>
        <w:r>
          <w:rPr>
            <w:webHidden/>
          </w:rPr>
          <w:fldChar w:fldCharType="begin"/>
        </w:r>
        <w:r>
          <w:rPr>
            <w:webHidden/>
          </w:rPr>
          <w:instrText xml:space="preserve"> PAGEREF _Toc463463977 \h </w:instrText>
        </w:r>
        <w:r>
          <w:rPr>
            <w:webHidden/>
          </w:rPr>
        </w:r>
        <w:r>
          <w:rPr>
            <w:webHidden/>
          </w:rPr>
          <w:fldChar w:fldCharType="separate"/>
        </w:r>
        <w:r>
          <w:rPr>
            <w:webHidden/>
          </w:rPr>
          <w:t>48</w:t>
        </w:r>
        <w:r>
          <w:rPr>
            <w:webHidden/>
          </w:rPr>
          <w:fldChar w:fldCharType="end"/>
        </w:r>
      </w:hyperlink>
    </w:p>
    <w:p w14:paraId="5E3DB681" w14:textId="77777777" w:rsidR="00B10BA8" w:rsidRDefault="00B10BA8">
      <w:pPr>
        <w:pStyle w:val="TOC3"/>
        <w:tabs>
          <w:tab w:val="left" w:pos="1483"/>
        </w:tabs>
        <w:rPr>
          <w:rFonts w:asciiTheme="minorHAnsi" w:eastAsiaTheme="minorEastAsia" w:hAnsiTheme="minorHAnsi" w:cstheme="minorBidi"/>
          <w:iCs w:val="0"/>
          <w:sz w:val="22"/>
          <w:szCs w:val="22"/>
        </w:rPr>
      </w:pPr>
      <w:hyperlink w:anchor="_Toc463463978" w:history="1">
        <w:r w:rsidRPr="007502E9">
          <w:rPr>
            <w:rStyle w:val="Hyperlink"/>
          </w:rPr>
          <w:t>4.2.3</w:t>
        </w:r>
        <w:r>
          <w:rPr>
            <w:rFonts w:asciiTheme="minorHAnsi" w:eastAsiaTheme="minorEastAsia" w:hAnsiTheme="minorHAnsi" w:cstheme="minorBidi"/>
            <w:iCs w:val="0"/>
            <w:sz w:val="22"/>
            <w:szCs w:val="22"/>
          </w:rPr>
          <w:tab/>
        </w:r>
        <w:r w:rsidRPr="007502E9">
          <w:rPr>
            <w:rStyle w:val="Hyperlink"/>
          </w:rPr>
          <w:t>Edit Cell Data on the Spreadsheet Upload Form</w:t>
        </w:r>
        <w:r>
          <w:rPr>
            <w:webHidden/>
          </w:rPr>
          <w:tab/>
        </w:r>
        <w:r>
          <w:rPr>
            <w:webHidden/>
          </w:rPr>
          <w:fldChar w:fldCharType="begin"/>
        </w:r>
        <w:r>
          <w:rPr>
            <w:webHidden/>
          </w:rPr>
          <w:instrText xml:space="preserve"> PAGEREF _Toc463463978 \h </w:instrText>
        </w:r>
        <w:r>
          <w:rPr>
            <w:webHidden/>
          </w:rPr>
        </w:r>
        <w:r>
          <w:rPr>
            <w:webHidden/>
          </w:rPr>
          <w:fldChar w:fldCharType="separate"/>
        </w:r>
        <w:r>
          <w:rPr>
            <w:webHidden/>
          </w:rPr>
          <w:t>49</w:t>
        </w:r>
        <w:r>
          <w:rPr>
            <w:webHidden/>
          </w:rPr>
          <w:fldChar w:fldCharType="end"/>
        </w:r>
      </w:hyperlink>
    </w:p>
    <w:p w14:paraId="008F638F" w14:textId="77777777" w:rsidR="00B10BA8" w:rsidRDefault="00B10BA8">
      <w:pPr>
        <w:pStyle w:val="TOC3"/>
        <w:tabs>
          <w:tab w:val="left" w:pos="1483"/>
        </w:tabs>
        <w:rPr>
          <w:rFonts w:asciiTheme="minorHAnsi" w:eastAsiaTheme="minorEastAsia" w:hAnsiTheme="minorHAnsi" w:cstheme="minorBidi"/>
          <w:iCs w:val="0"/>
          <w:sz w:val="22"/>
          <w:szCs w:val="22"/>
        </w:rPr>
      </w:pPr>
      <w:hyperlink w:anchor="_Toc463463979" w:history="1">
        <w:r w:rsidRPr="007502E9">
          <w:rPr>
            <w:rStyle w:val="Hyperlink"/>
          </w:rPr>
          <w:t>4.2.4</w:t>
        </w:r>
        <w:r>
          <w:rPr>
            <w:rFonts w:asciiTheme="minorHAnsi" w:eastAsiaTheme="minorEastAsia" w:hAnsiTheme="minorHAnsi" w:cstheme="minorBidi"/>
            <w:iCs w:val="0"/>
            <w:sz w:val="22"/>
            <w:szCs w:val="22"/>
          </w:rPr>
          <w:tab/>
        </w:r>
        <w:r w:rsidRPr="007502E9">
          <w:rPr>
            <w:rStyle w:val="Hyperlink"/>
          </w:rPr>
          <w:t>Modify Column Order</w:t>
        </w:r>
        <w:r>
          <w:rPr>
            <w:webHidden/>
          </w:rPr>
          <w:tab/>
        </w:r>
        <w:r>
          <w:rPr>
            <w:webHidden/>
          </w:rPr>
          <w:fldChar w:fldCharType="begin"/>
        </w:r>
        <w:r>
          <w:rPr>
            <w:webHidden/>
          </w:rPr>
          <w:instrText xml:space="preserve"> PAGEREF _Toc463463979 \h </w:instrText>
        </w:r>
        <w:r>
          <w:rPr>
            <w:webHidden/>
          </w:rPr>
        </w:r>
        <w:r>
          <w:rPr>
            <w:webHidden/>
          </w:rPr>
          <w:fldChar w:fldCharType="separate"/>
        </w:r>
        <w:r>
          <w:rPr>
            <w:webHidden/>
          </w:rPr>
          <w:t>49</w:t>
        </w:r>
        <w:r>
          <w:rPr>
            <w:webHidden/>
          </w:rPr>
          <w:fldChar w:fldCharType="end"/>
        </w:r>
      </w:hyperlink>
    </w:p>
    <w:p w14:paraId="17EB1F9F" w14:textId="77777777" w:rsidR="00B10BA8" w:rsidRDefault="00B10BA8">
      <w:pPr>
        <w:pStyle w:val="TOC3"/>
        <w:tabs>
          <w:tab w:val="left" w:pos="1483"/>
        </w:tabs>
        <w:rPr>
          <w:rFonts w:asciiTheme="minorHAnsi" w:eastAsiaTheme="minorEastAsia" w:hAnsiTheme="minorHAnsi" w:cstheme="minorBidi"/>
          <w:iCs w:val="0"/>
          <w:sz w:val="22"/>
          <w:szCs w:val="22"/>
        </w:rPr>
      </w:pPr>
      <w:hyperlink w:anchor="_Toc463463980" w:history="1">
        <w:r w:rsidRPr="007502E9">
          <w:rPr>
            <w:rStyle w:val="Hyperlink"/>
          </w:rPr>
          <w:t>4.2.5</w:t>
        </w:r>
        <w:r>
          <w:rPr>
            <w:rFonts w:asciiTheme="minorHAnsi" w:eastAsiaTheme="minorEastAsia" w:hAnsiTheme="minorHAnsi" w:cstheme="minorBidi"/>
            <w:iCs w:val="0"/>
            <w:sz w:val="22"/>
            <w:szCs w:val="22"/>
          </w:rPr>
          <w:tab/>
        </w:r>
        <w:r w:rsidRPr="007502E9">
          <w:rPr>
            <w:rStyle w:val="Hyperlink"/>
          </w:rPr>
          <w:t>Upload Imported Spreadsheet Data</w:t>
        </w:r>
        <w:r>
          <w:rPr>
            <w:webHidden/>
          </w:rPr>
          <w:tab/>
        </w:r>
        <w:r>
          <w:rPr>
            <w:webHidden/>
          </w:rPr>
          <w:fldChar w:fldCharType="begin"/>
        </w:r>
        <w:r>
          <w:rPr>
            <w:webHidden/>
          </w:rPr>
          <w:instrText xml:space="preserve"> PAGEREF _Toc463463980 \h </w:instrText>
        </w:r>
        <w:r>
          <w:rPr>
            <w:webHidden/>
          </w:rPr>
        </w:r>
        <w:r>
          <w:rPr>
            <w:webHidden/>
          </w:rPr>
          <w:fldChar w:fldCharType="separate"/>
        </w:r>
        <w:r>
          <w:rPr>
            <w:webHidden/>
          </w:rPr>
          <w:t>51</w:t>
        </w:r>
        <w:r>
          <w:rPr>
            <w:webHidden/>
          </w:rPr>
          <w:fldChar w:fldCharType="end"/>
        </w:r>
      </w:hyperlink>
    </w:p>
    <w:p w14:paraId="3228D2DB" w14:textId="77777777" w:rsidR="00B10BA8" w:rsidRDefault="00B10BA8">
      <w:pPr>
        <w:pStyle w:val="TOC4"/>
        <w:rPr>
          <w:rFonts w:asciiTheme="minorHAnsi" w:eastAsiaTheme="minorEastAsia" w:hAnsiTheme="minorHAnsi" w:cstheme="minorBidi"/>
          <w:sz w:val="22"/>
        </w:rPr>
      </w:pPr>
      <w:hyperlink w:anchor="_Toc463463981" w:history="1">
        <w:r w:rsidRPr="007502E9">
          <w:rPr>
            <w:rStyle w:val="Hyperlink"/>
          </w:rPr>
          <w:t>4.2.5.1</w:t>
        </w:r>
        <w:r>
          <w:rPr>
            <w:rFonts w:asciiTheme="minorHAnsi" w:eastAsiaTheme="minorEastAsia" w:hAnsiTheme="minorHAnsi" w:cstheme="minorBidi"/>
            <w:sz w:val="22"/>
          </w:rPr>
          <w:tab/>
        </w:r>
        <w:r w:rsidRPr="007502E9">
          <w:rPr>
            <w:rStyle w:val="Hyperlink"/>
          </w:rPr>
          <w:t>Spreadsheet Column Errors</w:t>
        </w:r>
        <w:r>
          <w:rPr>
            <w:webHidden/>
          </w:rPr>
          <w:tab/>
        </w:r>
        <w:r>
          <w:rPr>
            <w:webHidden/>
          </w:rPr>
          <w:fldChar w:fldCharType="begin"/>
        </w:r>
        <w:r>
          <w:rPr>
            <w:webHidden/>
          </w:rPr>
          <w:instrText xml:space="preserve"> PAGEREF _Toc463463981 \h </w:instrText>
        </w:r>
        <w:r>
          <w:rPr>
            <w:webHidden/>
          </w:rPr>
        </w:r>
        <w:r>
          <w:rPr>
            <w:webHidden/>
          </w:rPr>
          <w:fldChar w:fldCharType="separate"/>
        </w:r>
        <w:r>
          <w:rPr>
            <w:webHidden/>
          </w:rPr>
          <w:t>51</w:t>
        </w:r>
        <w:r>
          <w:rPr>
            <w:webHidden/>
          </w:rPr>
          <w:fldChar w:fldCharType="end"/>
        </w:r>
      </w:hyperlink>
    </w:p>
    <w:p w14:paraId="632DF476" w14:textId="77777777" w:rsidR="00B10BA8" w:rsidRDefault="00B10BA8">
      <w:pPr>
        <w:pStyle w:val="TOC4"/>
        <w:rPr>
          <w:rFonts w:asciiTheme="minorHAnsi" w:eastAsiaTheme="minorEastAsia" w:hAnsiTheme="minorHAnsi" w:cstheme="minorBidi"/>
          <w:sz w:val="22"/>
        </w:rPr>
      </w:pPr>
      <w:hyperlink w:anchor="_Toc463463982" w:history="1">
        <w:r w:rsidRPr="007502E9">
          <w:rPr>
            <w:rStyle w:val="Hyperlink"/>
          </w:rPr>
          <w:t>4.2.5.2</w:t>
        </w:r>
        <w:r>
          <w:rPr>
            <w:rFonts w:asciiTheme="minorHAnsi" w:eastAsiaTheme="minorEastAsia" w:hAnsiTheme="minorHAnsi" w:cstheme="minorBidi"/>
            <w:sz w:val="22"/>
          </w:rPr>
          <w:tab/>
        </w:r>
        <w:r w:rsidRPr="007502E9">
          <w:rPr>
            <w:rStyle w:val="Hyperlink"/>
          </w:rPr>
          <w:t>Service Connected Questions Validation</w:t>
        </w:r>
        <w:r>
          <w:rPr>
            <w:webHidden/>
          </w:rPr>
          <w:tab/>
        </w:r>
        <w:r>
          <w:rPr>
            <w:webHidden/>
          </w:rPr>
          <w:fldChar w:fldCharType="begin"/>
        </w:r>
        <w:r>
          <w:rPr>
            <w:webHidden/>
          </w:rPr>
          <w:instrText xml:space="preserve"> PAGEREF _Toc463463982 \h </w:instrText>
        </w:r>
        <w:r>
          <w:rPr>
            <w:webHidden/>
          </w:rPr>
        </w:r>
        <w:r>
          <w:rPr>
            <w:webHidden/>
          </w:rPr>
          <w:fldChar w:fldCharType="separate"/>
        </w:r>
        <w:r>
          <w:rPr>
            <w:webHidden/>
          </w:rPr>
          <w:t>54</w:t>
        </w:r>
        <w:r>
          <w:rPr>
            <w:webHidden/>
          </w:rPr>
          <w:fldChar w:fldCharType="end"/>
        </w:r>
      </w:hyperlink>
    </w:p>
    <w:p w14:paraId="75082D57" w14:textId="77777777" w:rsidR="00B10BA8" w:rsidRDefault="00B10BA8">
      <w:pPr>
        <w:pStyle w:val="TOC4"/>
        <w:rPr>
          <w:rFonts w:asciiTheme="minorHAnsi" w:eastAsiaTheme="minorEastAsia" w:hAnsiTheme="minorHAnsi" w:cstheme="minorBidi"/>
          <w:sz w:val="22"/>
        </w:rPr>
      </w:pPr>
      <w:hyperlink w:anchor="_Toc463463983" w:history="1">
        <w:r w:rsidRPr="007502E9">
          <w:rPr>
            <w:rStyle w:val="Hyperlink"/>
          </w:rPr>
          <w:t>4.2.5.3</w:t>
        </w:r>
        <w:r>
          <w:rPr>
            <w:rFonts w:asciiTheme="minorHAnsi" w:eastAsiaTheme="minorEastAsia" w:hAnsiTheme="minorHAnsi" w:cstheme="minorBidi"/>
            <w:sz w:val="22"/>
          </w:rPr>
          <w:tab/>
        </w:r>
        <w:r w:rsidRPr="007502E9">
          <w:rPr>
            <w:rStyle w:val="Hyperlink"/>
          </w:rPr>
          <w:t>Other Error Correction Logic</w:t>
        </w:r>
        <w:r>
          <w:rPr>
            <w:webHidden/>
          </w:rPr>
          <w:tab/>
        </w:r>
        <w:r>
          <w:rPr>
            <w:webHidden/>
          </w:rPr>
          <w:fldChar w:fldCharType="begin"/>
        </w:r>
        <w:r>
          <w:rPr>
            <w:webHidden/>
          </w:rPr>
          <w:instrText xml:space="preserve"> PAGEREF _Toc463463983 \h </w:instrText>
        </w:r>
        <w:r>
          <w:rPr>
            <w:webHidden/>
          </w:rPr>
        </w:r>
        <w:r>
          <w:rPr>
            <w:webHidden/>
          </w:rPr>
          <w:fldChar w:fldCharType="separate"/>
        </w:r>
        <w:r>
          <w:rPr>
            <w:webHidden/>
          </w:rPr>
          <w:t>54</w:t>
        </w:r>
        <w:r>
          <w:rPr>
            <w:webHidden/>
          </w:rPr>
          <w:fldChar w:fldCharType="end"/>
        </w:r>
      </w:hyperlink>
    </w:p>
    <w:p w14:paraId="55C05C4A" w14:textId="77777777" w:rsidR="00B10BA8" w:rsidRDefault="00B10BA8">
      <w:pPr>
        <w:pStyle w:val="TOC4"/>
        <w:rPr>
          <w:rFonts w:asciiTheme="minorHAnsi" w:eastAsiaTheme="minorEastAsia" w:hAnsiTheme="minorHAnsi" w:cstheme="minorBidi"/>
          <w:sz w:val="22"/>
        </w:rPr>
      </w:pPr>
      <w:hyperlink w:anchor="_Toc463463984" w:history="1">
        <w:r w:rsidRPr="007502E9">
          <w:rPr>
            <w:rStyle w:val="Hyperlink"/>
          </w:rPr>
          <w:t>4.2.5.4</w:t>
        </w:r>
        <w:r>
          <w:rPr>
            <w:rFonts w:asciiTheme="minorHAnsi" w:eastAsiaTheme="minorEastAsia" w:hAnsiTheme="minorHAnsi" w:cstheme="minorBidi"/>
            <w:sz w:val="22"/>
          </w:rPr>
          <w:tab/>
        </w:r>
        <w:r w:rsidRPr="007502E9">
          <w:rPr>
            <w:rStyle w:val="Hyperlink"/>
          </w:rPr>
          <w:t>Duplicate Record Errors</w:t>
        </w:r>
        <w:r>
          <w:rPr>
            <w:webHidden/>
          </w:rPr>
          <w:tab/>
        </w:r>
        <w:r>
          <w:rPr>
            <w:webHidden/>
          </w:rPr>
          <w:fldChar w:fldCharType="begin"/>
        </w:r>
        <w:r>
          <w:rPr>
            <w:webHidden/>
          </w:rPr>
          <w:instrText xml:space="preserve"> PAGEREF _Toc463463984 \h </w:instrText>
        </w:r>
        <w:r>
          <w:rPr>
            <w:webHidden/>
          </w:rPr>
        </w:r>
        <w:r>
          <w:rPr>
            <w:webHidden/>
          </w:rPr>
          <w:fldChar w:fldCharType="separate"/>
        </w:r>
        <w:r>
          <w:rPr>
            <w:webHidden/>
          </w:rPr>
          <w:t>55</w:t>
        </w:r>
        <w:r>
          <w:rPr>
            <w:webHidden/>
          </w:rPr>
          <w:fldChar w:fldCharType="end"/>
        </w:r>
      </w:hyperlink>
    </w:p>
    <w:p w14:paraId="4FA15C1F" w14:textId="77777777" w:rsidR="00B10BA8" w:rsidRDefault="00B10BA8">
      <w:pPr>
        <w:pStyle w:val="TOC3"/>
        <w:tabs>
          <w:tab w:val="left" w:pos="1483"/>
        </w:tabs>
        <w:rPr>
          <w:rFonts w:asciiTheme="minorHAnsi" w:eastAsiaTheme="minorEastAsia" w:hAnsiTheme="minorHAnsi" w:cstheme="minorBidi"/>
          <w:iCs w:val="0"/>
          <w:sz w:val="22"/>
          <w:szCs w:val="22"/>
        </w:rPr>
      </w:pPr>
      <w:hyperlink w:anchor="_Toc463463985" w:history="1">
        <w:r w:rsidRPr="007502E9">
          <w:rPr>
            <w:rStyle w:val="Hyperlink"/>
          </w:rPr>
          <w:t>4.2.6</w:t>
        </w:r>
        <w:r>
          <w:rPr>
            <w:rFonts w:asciiTheme="minorHAnsi" w:eastAsiaTheme="minorEastAsia" w:hAnsiTheme="minorHAnsi" w:cstheme="minorBidi"/>
            <w:iCs w:val="0"/>
            <w:sz w:val="22"/>
            <w:szCs w:val="22"/>
          </w:rPr>
          <w:tab/>
        </w:r>
        <w:r w:rsidRPr="007502E9">
          <w:rPr>
            <w:rStyle w:val="Hyperlink"/>
          </w:rPr>
          <w:t>Import a State Home Spreadsheet</w:t>
        </w:r>
        <w:r>
          <w:rPr>
            <w:webHidden/>
          </w:rPr>
          <w:tab/>
        </w:r>
        <w:r>
          <w:rPr>
            <w:webHidden/>
          </w:rPr>
          <w:fldChar w:fldCharType="begin"/>
        </w:r>
        <w:r>
          <w:rPr>
            <w:webHidden/>
          </w:rPr>
          <w:instrText xml:space="preserve"> PAGEREF _Toc463463985 \h </w:instrText>
        </w:r>
        <w:r>
          <w:rPr>
            <w:webHidden/>
          </w:rPr>
        </w:r>
        <w:r>
          <w:rPr>
            <w:webHidden/>
          </w:rPr>
          <w:fldChar w:fldCharType="separate"/>
        </w:r>
        <w:r>
          <w:rPr>
            <w:webHidden/>
          </w:rPr>
          <w:t>55</w:t>
        </w:r>
        <w:r>
          <w:rPr>
            <w:webHidden/>
          </w:rPr>
          <w:fldChar w:fldCharType="end"/>
        </w:r>
      </w:hyperlink>
    </w:p>
    <w:p w14:paraId="7C57F7E9" w14:textId="77777777" w:rsidR="00B10BA8" w:rsidRDefault="00B10BA8">
      <w:pPr>
        <w:pStyle w:val="TOC3"/>
        <w:tabs>
          <w:tab w:val="left" w:pos="1483"/>
        </w:tabs>
        <w:rPr>
          <w:rFonts w:asciiTheme="minorHAnsi" w:eastAsiaTheme="minorEastAsia" w:hAnsiTheme="minorHAnsi" w:cstheme="minorBidi"/>
          <w:iCs w:val="0"/>
          <w:sz w:val="22"/>
          <w:szCs w:val="22"/>
        </w:rPr>
      </w:pPr>
      <w:hyperlink w:anchor="_Toc463463986" w:history="1">
        <w:r w:rsidRPr="007502E9">
          <w:rPr>
            <w:rStyle w:val="Hyperlink"/>
          </w:rPr>
          <w:t>4.2.7</w:t>
        </w:r>
        <w:r>
          <w:rPr>
            <w:rFonts w:asciiTheme="minorHAnsi" w:eastAsiaTheme="minorEastAsia" w:hAnsiTheme="minorHAnsi" w:cstheme="minorBidi"/>
            <w:iCs w:val="0"/>
            <w:sz w:val="22"/>
            <w:szCs w:val="22"/>
          </w:rPr>
          <w:tab/>
        </w:r>
        <w:r w:rsidRPr="007502E9">
          <w:rPr>
            <w:rStyle w:val="Hyperlink"/>
          </w:rPr>
          <w:t>Upload Completion</w:t>
        </w:r>
        <w:r>
          <w:rPr>
            <w:webHidden/>
          </w:rPr>
          <w:tab/>
        </w:r>
        <w:r>
          <w:rPr>
            <w:webHidden/>
          </w:rPr>
          <w:fldChar w:fldCharType="begin"/>
        </w:r>
        <w:r>
          <w:rPr>
            <w:webHidden/>
          </w:rPr>
          <w:instrText xml:space="preserve"> PAGEREF _Toc463463986 \h </w:instrText>
        </w:r>
        <w:r>
          <w:rPr>
            <w:webHidden/>
          </w:rPr>
        </w:r>
        <w:r>
          <w:rPr>
            <w:webHidden/>
          </w:rPr>
          <w:fldChar w:fldCharType="separate"/>
        </w:r>
        <w:r>
          <w:rPr>
            <w:webHidden/>
          </w:rPr>
          <w:t>57</w:t>
        </w:r>
        <w:r>
          <w:rPr>
            <w:webHidden/>
          </w:rPr>
          <w:fldChar w:fldCharType="end"/>
        </w:r>
      </w:hyperlink>
    </w:p>
    <w:p w14:paraId="55CEA000" w14:textId="77777777" w:rsidR="00B10BA8" w:rsidRDefault="00B10BA8">
      <w:pPr>
        <w:pStyle w:val="TOC2"/>
        <w:rPr>
          <w:rFonts w:asciiTheme="minorHAnsi" w:eastAsiaTheme="minorEastAsia" w:hAnsiTheme="minorHAnsi" w:cstheme="minorBidi"/>
          <w:b w:val="0"/>
          <w:sz w:val="22"/>
        </w:rPr>
      </w:pPr>
      <w:hyperlink w:anchor="_Toc463463987" w:history="1">
        <w:r w:rsidRPr="007502E9">
          <w:rPr>
            <w:rStyle w:val="Hyperlink"/>
          </w:rPr>
          <w:t>4.3</w:t>
        </w:r>
        <w:r>
          <w:rPr>
            <w:rFonts w:asciiTheme="minorHAnsi" w:eastAsiaTheme="minorEastAsia" w:hAnsiTheme="minorHAnsi" w:cstheme="minorBidi"/>
            <w:b w:val="0"/>
            <w:sz w:val="22"/>
          </w:rPr>
          <w:tab/>
        </w:r>
        <w:r w:rsidRPr="007502E9">
          <w:rPr>
            <w:rStyle w:val="Hyperlink"/>
          </w:rPr>
          <w:t>Reports</w:t>
        </w:r>
        <w:r>
          <w:rPr>
            <w:webHidden/>
          </w:rPr>
          <w:tab/>
        </w:r>
        <w:r>
          <w:rPr>
            <w:webHidden/>
          </w:rPr>
          <w:fldChar w:fldCharType="begin"/>
        </w:r>
        <w:r>
          <w:rPr>
            <w:webHidden/>
          </w:rPr>
          <w:instrText xml:space="preserve"> PAGEREF _Toc463463987 \h </w:instrText>
        </w:r>
        <w:r>
          <w:rPr>
            <w:webHidden/>
          </w:rPr>
        </w:r>
        <w:r>
          <w:rPr>
            <w:webHidden/>
          </w:rPr>
          <w:fldChar w:fldCharType="separate"/>
        </w:r>
        <w:r>
          <w:rPr>
            <w:webHidden/>
          </w:rPr>
          <w:t>57</w:t>
        </w:r>
        <w:r>
          <w:rPr>
            <w:webHidden/>
          </w:rPr>
          <w:fldChar w:fldCharType="end"/>
        </w:r>
      </w:hyperlink>
    </w:p>
    <w:p w14:paraId="72DD11AA" w14:textId="77777777" w:rsidR="00B10BA8" w:rsidRDefault="00B10BA8">
      <w:pPr>
        <w:pStyle w:val="TOC3"/>
        <w:tabs>
          <w:tab w:val="left" w:pos="1483"/>
        </w:tabs>
        <w:rPr>
          <w:rFonts w:asciiTheme="minorHAnsi" w:eastAsiaTheme="minorEastAsia" w:hAnsiTheme="minorHAnsi" w:cstheme="minorBidi"/>
          <w:iCs w:val="0"/>
          <w:sz w:val="22"/>
          <w:szCs w:val="22"/>
        </w:rPr>
      </w:pPr>
      <w:hyperlink w:anchor="_Toc463463988" w:history="1">
        <w:r w:rsidRPr="007502E9">
          <w:rPr>
            <w:rStyle w:val="Hyperlink"/>
          </w:rPr>
          <w:t>4.3.1</w:t>
        </w:r>
        <w:r>
          <w:rPr>
            <w:rFonts w:asciiTheme="minorHAnsi" w:eastAsiaTheme="minorEastAsia" w:hAnsiTheme="minorHAnsi" w:cstheme="minorBidi"/>
            <w:iCs w:val="0"/>
            <w:sz w:val="22"/>
            <w:szCs w:val="22"/>
          </w:rPr>
          <w:tab/>
        </w:r>
        <w:r w:rsidRPr="007502E9">
          <w:rPr>
            <w:rStyle w:val="Hyperlink"/>
          </w:rPr>
          <w:t>Reports Available to All Users</w:t>
        </w:r>
        <w:r>
          <w:rPr>
            <w:webHidden/>
          </w:rPr>
          <w:tab/>
        </w:r>
        <w:r>
          <w:rPr>
            <w:webHidden/>
          </w:rPr>
          <w:fldChar w:fldCharType="begin"/>
        </w:r>
        <w:r>
          <w:rPr>
            <w:webHidden/>
          </w:rPr>
          <w:instrText xml:space="preserve"> PAGEREF _Toc463463988 \h </w:instrText>
        </w:r>
        <w:r>
          <w:rPr>
            <w:webHidden/>
          </w:rPr>
        </w:r>
        <w:r>
          <w:rPr>
            <w:webHidden/>
          </w:rPr>
          <w:fldChar w:fldCharType="separate"/>
        </w:r>
        <w:r>
          <w:rPr>
            <w:webHidden/>
          </w:rPr>
          <w:t>57</w:t>
        </w:r>
        <w:r>
          <w:rPr>
            <w:webHidden/>
          </w:rPr>
          <w:fldChar w:fldCharType="end"/>
        </w:r>
      </w:hyperlink>
    </w:p>
    <w:p w14:paraId="25FB95A7" w14:textId="77777777" w:rsidR="00B10BA8" w:rsidRDefault="00B10BA8">
      <w:pPr>
        <w:pStyle w:val="TOC4"/>
        <w:rPr>
          <w:rFonts w:asciiTheme="minorHAnsi" w:eastAsiaTheme="minorEastAsia" w:hAnsiTheme="minorHAnsi" w:cstheme="minorBidi"/>
          <w:sz w:val="22"/>
        </w:rPr>
      </w:pPr>
      <w:hyperlink w:anchor="_Toc463463989" w:history="1">
        <w:r w:rsidRPr="007502E9">
          <w:rPr>
            <w:rStyle w:val="Hyperlink"/>
          </w:rPr>
          <w:t>4.3.1.1</w:t>
        </w:r>
        <w:r>
          <w:rPr>
            <w:rFonts w:asciiTheme="minorHAnsi" w:eastAsiaTheme="minorEastAsia" w:hAnsiTheme="minorHAnsi" w:cstheme="minorBidi"/>
            <w:sz w:val="22"/>
          </w:rPr>
          <w:tab/>
        </w:r>
        <w:r w:rsidRPr="007502E9">
          <w:rPr>
            <w:rStyle w:val="Hyperlink"/>
          </w:rPr>
          <w:t>DSS Unit Activity Report</w:t>
        </w:r>
        <w:r>
          <w:rPr>
            <w:webHidden/>
          </w:rPr>
          <w:tab/>
        </w:r>
        <w:r>
          <w:rPr>
            <w:webHidden/>
          </w:rPr>
          <w:fldChar w:fldCharType="begin"/>
        </w:r>
        <w:r>
          <w:rPr>
            <w:webHidden/>
          </w:rPr>
          <w:instrText xml:space="preserve"> PAGEREF _Toc463463989 \h </w:instrText>
        </w:r>
        <w:r>
          <w:rPr>
            <w:webHidden/>
          </w:rPr>
        </w:r>
        <w:r>
          <w:rPr>
            <w:webHidden/>
          </w:rPr>
          <w:fldChar w:fldCharType="separate"/>
        </w:r>
        <w:r>
          <w:rPr>
            <w:webHidden/>
          </w:rPr>
          <w:t>58</w:t>
        </w:r>
        <w:r>
          <w:rPr>
            <w:webHidden/>
          </w:rPr>
          <w:fldChar w:fldCharType="end"/>
        </w:r>
      </w:hyperlink>
    </w:p>
    <w:p w14:paraId="3FA8FAEA" w14:textId="77777777" w:rsidR="00B10BA8" w:rsidRDefault="00B10BA8">
      <w:pPr>
        <w:pStyle w:val="TOC4"/>
        <w:rPr>
          <w:rFonts w:asciiTheme="minorHAnsi" w:eastAsiaTheme="minorEastAsia" w:hAnsiTheme="minorHAnsi" w:cstheme="minorBidi"/>
          <w:sz w:val="22"/>
        </w:rPr>
      </w:pPr>
      <w:hyperlink w:anchor="_Toc463463990" w:history="1">
        <w:r w:rsidRPr="007502E9">
          <w:rPr>
            <w:rStyle w:val="Hyperlink"/>
          </w:rPr>
          <w:t>4.3.1.2</w:t>
        </w:r>
        <w:r>
          <w:rPr>
            <w:rFonts w:asciiTheme="minorHAnsi" w:eastAsiaTheme="minorEastAsia" w:hAnsiTheme="minorHAnsi" w:cstheme="minorBidi"/>
            <w:sz w:val="22"/>
          </w:rPr>
          <w:tab/>
        </w:r>
        <w:r w:rsidRPr="007502E9">
          <w:rPr>
            <w:rStyle w:val="Hyperlink"/>
          </w:rPr>
          <w:t>DSS Unit Workload Report</w:t>
        </w:r>
        <w:r>
          <w:rPr>
            <w:webHidden/>
          </w:rPr>
          <w:tab/>
        </w:r>
        <w:r>
          <w:rPr>
            <w:webHidden/>
          </w:rPr>
          <w:fldChar w:fldCharType="begin"/>
        </w:r>
        <w:r>
          <w:rPr>
            <w:webHidden/>
          </w:rPr>
          <w:instrText xml:space="preserve"> PAGEREF _Toc463463990 \h </w:instrText>
        </w:r>
        <w:r>
          <w:rPr>
            <w:webHidden/>
          </w:rPr>
        </w:r>
        <w:r>
          <w:rPr>
            <w:webHidden/>
          </w:rPr>
          <w:fldChar w:fldCharType="separate"/>
        </w:r>
        <w:r>
          <w:rPr>
            <w:webHidden/>
          </w:rPr>
          <w:t>60</w:t>
        </w:r>
        <w:r>
          <w:rPr>
            <w:webHidden/>
          </w:rPr>
          <w:fldChar w:fldCharType="end"/>
        </w:r>
      </w:hyperlink>
    </w:p>
    <w:p w14:paraId="50AEB547" w14:textId="77777777" w:rsidR="00B10BA8" w:rsidRDefault="00B10BA8">
      <w:pPr>
        <w:pStyle w:val="TOC4"/>
        <w:rPr>
          <w:rFonts w:asciiTheme="minorHAnsi" w:eastAsiaTheme="minorEastAsia" w:hAnsiTheme="minorHAnsi" w:cstheme="minorBidi"/>
          <w:sz w:val="22"/>
        </w:rPr>
      </w:pPr>
      <w:hyperlink w:anchor="_Toc463463991" w:history="1">
        <w:r w:rsidRPr="007502E9">
          <w:rPr>
            <w:rStyle w:val="Hyperlink"/>
          </w:rPr>
          <w:t>4.3.1.3</w:t>
        </w:r>
        <w:r>
          <w:rPr>
            <w:rFonts w:asciiTheme="minorHAnsi" w:eastAsiaTheme="minorEastAsia" w:hAnsiTheme="minorHAnsi" w:cstheme="minorBidi"/>
            <w:sz w:val="22"/>
          </w:rPr>
          <w:tab/>
        </w:r>
        <w:r w:rsidRPr="007502E9">
          <w:rPr>
            <w:rStyle w:val="Hyperlink"/>
          </w:rPr>
          <w:t>ECS Records Failing Transmission to PCE Report</w:t>
        </w:r>
        <w:r>
          <w:rPr>
            <w:webHidden/>
          </w:rPr>
          <w:tab/>
        </w:r>
        <w:r>
          <w:rPr>
            <w:webHidden/>
          </w:rPr>
          <w:fldChar w:fldCharType="begin"/>
        </w:r>
        <w:r>
          <w:rPr>
            <w:webHidden/>
          </w:rPr>
          <w:instrText xml:space="preserve"> PAGEREF _Toc463463991 \h </w:instrText>
        </w:r>
        <w:r>
          <w:rPr>
            <w:webHidden/>
          </w:rPr>
        </w:r>
        <w:r>
          <w:rPr>
            <w:webHidden/>
          </w:rPr>
          <w:fldChar w:fldCharType="separate"/>
        </w:r>
        <w:r>
          <w:rPr>
            <w:webHidden/>
          </w:rPr>
          <w:t>61</w:t>
        </w:r>
        <w:r>
          <w:rPr>
            <w:webHidden/>
          </w:rPr>
          <w:fldChar w:fldCharType="end"/>
        </w:r>
      </w:hyperlink>
    </w:p>
    <w:p w14:paraId="596D4F91" w14:textId="77777777" w:rsidR="00B10BA8" w:rsidRDefault="00B10BA8">
      <w:pPr>
        <w:pStyle w:val="TOC4"/>
        <w:rPr>
          <w:rFonts w:asciiTheme="minorHAnsi" w:eastAsiaTheme="minorEastAsia" w:hAnsiTheme="minorHAnsi" w:cstheme="minorBidi"/>
          <w:sz w:val="22"/>
        </w:rPr>
      </w:pPr>
      <w:hyperlink w:anchor="_Toc463463992" w:history="1">
        <w:r w:rsidRPr="007502E9">
          <w:rPr>
            <w:rStyle w:val="Hyperlink"/>
          </w:rPr>
          <w:t>4.3.1.4</w:t>
        </w:r>
        <w:r>
          <w:rPr>
            <w:rFonts w:asciiTheme="minorHAnsi" w:eastAsiaTheme="minorEastAsia" w:hAnsiTheme="minorHAnsi" w:cstheme="minorBidi"/>
            <w:sz w:val="22"/>
          </w:rPr>
          <w:tab/>
        </w:r>
        <w:r w:rsidRPr="007502E9">
          <w:rPr>
            <w:rStyle w:val="Hyperlink"/>
          </w:rPr>
          <w:t>Event Capture Encounters Report</w:t>
        </w:r>
        <w:r>
          <w:rPr>
            <w:webHidden/>
          </w:rPr>
          <w:tab/>
        </w:r>
        <w:r>
          <w:rPr>
            <w:webHidden/>
          </w:rPr>
          <w:fldChar w:fldCharType="begin"/>
        </w:r>
        <w:r>
          <w:rPr>
            <w:webHidden/>
          </w:rPr>
          <w:instrText xml:space="preserve"> PAGEREF _Toc463463992 \h </w:instrText>
        </w:r>
        <w:r>
          <w:rPr>
            <w:webHidden/>
          </w:rPr>
        </w:r>
        <w:r>
          <w:rPr>
            <w:webHidden/>
          </w:rPr>
          <w:fldChar w:fldCharType="separate"/>
        </w:r>
        <w:r>
          <w:rPr>
            <w:webHidden/>
          </w:rPr>
          <w:t>63</w:t>
        </w:r>
        <w:r>
          <w:rPr>
            <w:webHidden/>
          </w:rPr>
          <w:fldChar w:fldCharType="end"/>
        </w:r>
      </w:hyperlink>
    </w:p>
    <w:p w14:paraId="5192414C" w14:textId="77777777" w:rsidR="00B10BA8" w:rsidRDefault="00B10BA8">
      <w:pPr>
        <w:pStyle w:val="TOC4"/>
        <w:rPr>
          <w:rFonts w:asciiTheme="minorHAnsi" w:eastAsiaTheme="minorEastAsia" w:hAnsiTheme="minorHAnsi" w:cstheme="minorBidi"/>
          <w:sz w:val="22"/>
        </w:rPr>
      </w:pPr>
      <w:hyperlink w:anchor="_Toc463463993" w:history="1">
        <w:r w:rsidRPr="007502E9">
          <w:rPr>
            <w:rStyle w:val="Hyperlink"/>
          </w:rPr>
          <w:t>4.3.1.5</w:t>
        </w:r>
        <w:r>
          <w:rPr>
            <w:rFonts w:asciiTheme="minorHAnsi" w:eastAsiaTheme="minorEastAsia" w:hAnsiTheme="minorHAnsi" w:cstheme="minorBidi"/>
            <w:sz w:val="22"/>
          </w:rPr>
          <w:tab/>
        </w:r>
        <w:r w:rsidRPr="007502E9">
          <w:rPr>
            <w:rStyle w:val="Hyperlink"/>
          </w:rPr>
          <w:t>Ordering Section Summary Report</w:t>
        </w:r>
        <w:r>
          <w:rPr>
            <w:webHidden/>
          </w:rPr>
          <w:tab/>
        </w:r>
        <w:r>
          <w:rPr>
            <w:webHidden/>
          </w:rPr>
          <w:fldChar w:fldCharType="begin"/>
        </w:r>
        <w:r>
          <w:rPr>
            <w:webHidden/>
          </w:rPr>
          <w:instrText xml:space="preserve"> PAGEREF _Toc463463993 \h </w:instrText>
        </w:r>
        <w:r>
          <w:rPr>
            <w:webHidden/>
          </w:rPr>
        </w:r>
        <w:r>
          <w:rPr>
            <w:webHidden/>
          </w:rPr>
          <w:fldChar w:fldCharType="separate"/>
        </w:r>
        <w:r>
          <w:rPr>
            <w:webHidden/>
          </w:rPr>
          <w:t>66</w:t>
        </w:r>
        <w:r>
          <w:rPr>
            <w:webHidden/>
          </w:rPr>
          <w:fldChar w:fldCharType="end"/>
        </w:r>
      </w:hyperlink>
    </w:p>
    <w:p w14:paraId="72DFCF5B" w14:textId="77777777" w:rsidR="00B10BA8" w:rsidRDefault="00B10BA8">
      <w:pPr>
        <w:pStyle w:val="TOC4"/>
        <w:rPr>
          <w:rFonts w:asciiTheme="minorHAnsi" w:eastAsiaTheme="minorEastAsia" w:hAnsiTheme="minorHAnsi" w:cstheme="minorBidi"/>
          <w:sz w:val="22"/>
        </w:rPr>
      </w:pPr>
      <w:hyperlink w:anchor="_Toc463463994" w:history="1">
        <w:r w:rsidRPr="007502E9">
          <w:rPr>
            <w:rStyle w:val="Hyperlink"/>
          </w:rPr>
          <w:t>4.3.1.6</w:t>
        </w:r>
        <w:r>
          <w:rPr>
            <w:rFonts w:asciiTheme="minorHAnsi" w:eastAsiaTheme="minorEastAsia" w:hAnsiTheme="minorHAnsi" w:cstheme="minorBidi"/>
            <w:sz w:val="22"/>
          </w:rPr>
          <w:tab/>
        </w:r>
        <w:r w:rsidRPr="007502E9">
          <w:rPr>
            <w:rStyle w:val="Hyperlink"/>
          </w:rPr>
          <w:t>Patient Summary Report</w:t>
        </w:r>
        <w:r>
          <w:rPr>
            <w:webHidden/>
          </w:rPr>
          <w:tab/>
        </w:r>
        <w:r>
          <w:rPr>
            <w:webHidden/>
          </w:rPr>
          <w:fldChar w:fldCharType="begin"/>
        </w:r>
        <w:r>
          <w:rPr>
            <w:webHidden/>
          </w:rPr>
          <w:instrText xml:space="preserve"> PAGEREF _Toc463463994 \h </w:instrText>
        </w:r>
        <w:r>
          <w:rPr>
            <w:webHidden/>
          </w:rPr>
        </w:r>
        <w:r>
          <w:rPr>
            <w:webHidden/>
          </w:rPr>
          <w:fldChar w:fldCharType="separate"/>
        </w:r>
        <w:r>
          <w:rPr>
            <w:webHidden/>
          </w:rPr>
          <w:t>67</w:t>
        </w:r>
        <w:r>
          <w:rPr>
            <w:webHidden/>
          </w:rPr>
          <w:fldChar w:fldCharType="end"/>
        </w:r>
      </w:hyperlink>
    </w:p>
    <w:p w14:paraId="0F22D298" w14:textId="77777777" w:rsidR="00B10BA8" w:rsidRDefault="00B10BA8">
      <w:pPr>
        <w:pStyle w:val="TOC4"/>
        <w:rPr>
          <w:rFonts w:asciiTheme="minorHAnsi" w:eastAsiaTheme="minorEastAsia" w:hAnsiTheme="minorHAnsi" w:cstheme="minorBidi"/>
          <w:sz w:val="22"/>
        </w:rPr>
      </w:pPr>
      <w:hyperlink w:anchor="_Toc463463995" w:history="1">
        <w:r w:rsidRPr="007502E9">
          <w:rPr>
            <w:rStyle w:val="Hyperlink"/>
          </w:rPr>
          <w:t>4.3.1.7</w:t>
        </w:r>
        <w:r>
          <w:rPr>
            <w:rFonts w:asciiTheme="minorHAnsi" w:eastAsiaTheme="minorEastAsia" w:hAnsiTheme="minorHAnsi" w:cstheme="minorBidi"/>
            <w:sz w:val="22"/>
          </w:rPr>
          <w:tab/>
        </w:r>
        <w:r w:rsidRPr="007502E9">
          <w:rPr>
            <w:rStyle w:val="Hyperlink"/>
          </w:rPr>
          <w:t>PCE Data Summary Report</w:t>
        </w:r>
        <w:r>
          <w:rPr>
            <w:webHidden/>
          </w:rPr>
          <w:tab/>
        </w:r>
        <w:r>
          <w:rPr>
            <w:webHidden/>
          </w:rPr>
          <w:fldChar w:fldCharType="begin"/>
        </w:r>
        <w:r>
          <w:rPr>
            <w:webHidden/>
          </w:rPr>
          <w:instrText xml:space="preserve"> PAGEREF _Toc463463995 \h </w:instrText>
        </w:r>
        <w:r>
          <w:rPr>
            <w:webHidden/>
          </w:rPr>
        </w:r>
        <w:r>
          <w:rPr>
            <w:webHidden/>
          </w:rPr>
          <w:fldChar w:fldCharType="separate"/>
        </w:r>
        <w:r>
          <w:rPr>
            <w:webHidden/>
          </w:rPr>
          <w:t>71</w:t>
        </w:r>
        <w:r>
          <w:rPr>
            <w:webHidden/>
          </w:rPr>
          <w:fldChar w:fldCharType="end"/>
        </w:r>
      </w:hyperlink>
    </w:p>
    <w:p w14:paraId="45F5C080" w14:textId="77777777" w:rsidR="00B10BA8" w:rsidRDefault="00B10BA8">
      <w:pPr>
        <w:pStyle w:val="TOC4"/>
        <w:rPr>
          <w:rFonts w:asciiTheme="minorHAnsi" w:eastAsiaTheme="minorEastAsia" w:hAnsiTheme="minorHAnsi" w:cstheme="minorBidi"/>
          <w:sz w:val="22"/>
        </w:rPr>
      </w:pPr>
      <w:hyperlink w:anchor="_Toc463463996" w:history="1">
        <w:r w:rsidRPr="007502E9">
          <w:rPr>
            <w:rStyle w:val="Hyperlink"/>
          </w:rPr>
          <w:t>4.3.1.8</w:t>
        </w:r>
        <w:r>
          <w:rPr>
            <w:rFonts w:asciiTheme="minorHAnsi" w:eastAsiaTheme="minorEastAsia" w:hAnsiTheme="minorHAnsi" w:cstheme="minorBidi"/>
            <w:sz w:val="22"/>
          </w:rPr>
          <w:tab/>
        </w:r>
        <w:r w:rsidRPr="007502E9">
          <w:rPr>
            <w:rStyle w:val="Hyperlink"/>
          </w:rPr>
          <w:t>Procedure Reasons Report</w:t>
        </w:r>
        <w:r>
          <w:rPr>
            <w:webHidden/>
          </w:rPr>
          <w:tab/>
        </w:r>
        <w:r>
          <w:rPr>
            <w:webHidden/>
          </w:rPr>
          <w:fldChar w:fldCharType="begin"/>
        </w:r>
        <w:r>
          <w:rPr>
            <w:webHidden/>
          </w:rPr>
          <w:instrText xml:space="preserve"> PAGEREF _Toc463463996 \h </w:instrText>
        </w:r>
        <w:r>
          <w:rPr>
            <w:webHidden/>
          </w:rPr>
        </w:r>
        <w:r>
          <w:rPr>
            <w:webHidden/>
          </w:rPr>
          <w:fldChar w:fldCharType="separate"/>
        </w:r>
        <w:r>
          <w:rPr>
            <w:webHidden/>
          </w:rPr>
          <w:t>73</w:t>
        </w:r>
        <w:r>
          <w:rPr>
            <w:webHidden/>
          </w:rPr>
          <w:fldChar w:fldCharType="end"/>
        </w:r>
      </w:hyperlink>
    </w:p>
    <w:p w14:paraId="7FE6B993" w14:textId="77777777" w:rsidR="00B10BA8" w:rsidRDefault="00B10BA8">
      <w:pPr>
        <w:pStyle w:val="TOC4"/>
        <w:rPr>
          <w:rFonts w:asciiTheme="minorHAnsi" w:eastAsiaTheme="minorEastAsia" w:hAnsiTheme="minorHAnsi" w:cstheme="minorBidi"/>
          <w:sz w:val="22"/>
        </w:rPr>
      </w:pPr>
      <w:hyperlink w:anchor="_Toc463463997" w:history="1">
        <w:r w:rsidRPr="007502E9">
          <w:rPr>
            <w:rStyle w:val="Hyperlink"/>
          </w:rPr>
          <w:t>4.3.1.9</w:t>
        </w:r>
        <w:r>
          <w:rPr>
            <w:rFonts w:asciiTheme="minorHAnsi" w:eastAsiaTheme="minorEastAsia" w:hAnsiTheme="minorHAnsi" w:cstheme="minorBidi"/>
            <w:sz w:val="22"/>
          </w:rPr>
          <w:tab/>
        </w:r>
        <w:r w:rsidRPr="007502E9">
          <w:rPr>
            <w:rStyle w:val="Hyperlink"/>
          </w:rPr>
          <w:t>Provider Summary Report</w:t>
        </w:r>
        <w:r>
          <w:rPr>
            <w:webHidden/>
          </w:rPr>
          <w:tab/>
        </w:r>
        <w:r>
          <w:rPr>
            <w:webHidden/>
          </w:rPr>
          <w:fldChar w:fldCharType="begin"/>
        </w:r>
        <w:r>
          <w:rPr>
            <w:webHidden/>
          </w:rPr>
          <w:instrText xml:space="preserve"> PAGEREF _Toc463463997 \h </w:instrText>
        </w:r>
        <w:r>
          <w:rPr>
            <w:webHidden/>
          </w:rPr>
        </w:r>
        <w:r>
          <w:rPr>
            <w:webHidden/>
          </w:rPr>
          <w:fldChar w:fldCharType="separate"/>
        </w:r>
        <w:r>
          <w:rPr>
            <w:webHidden/>
          </w:rPr>
          <w:t>75</w:t>
        </w:r>
        <w:r>
          <w:rPr>
            <w:webHidden/>
          </w:rPr>
          <w:fldChar w:fldCharType="end"/>
        </w:r>
      </w:hyperlink>
    </w:p>
    <w:p w14:paraId="516A3CC1" w14:textId="77777777" w:rsidR="00B10BA8" w:rsidRDefault="00B10BA8">
      <w:pPr>
        <w:pStyle w:val="TOC4"/>
        <w:rPr>
          <w:rFonts w:asciiTheme="minorHAnsi" w:eastAsiaTheme="minorEastAsia" w:hAnsiTheme="minorHAnsi" w:cstheme="minorBidi"/>
          <w:sz w:val="22"/>
        </w:rPr>
      </w:pPr>
      <w:hyperlink w:anchor="_Toc463463998" w:history="1">
        <w:r w:rsidRPr="007502E9">
          <w:rPr>
            <w:rStyle w:val="Hyperlink"/>
          </w:rPr>
          <w:t>4.3.1.10</w:t>
        </w:r>
        <w:r>
          <w:rPr>
            <w:rFonts w:asciiTheme="minorHAnsi" w:eastAsiaTheme="minorEastAsia" w:hAnsiTheme="minorHAnsi" w:cstheme="minorBidi"/>
            <w:sz w:val="22"/>
          </w:rPr>
          <w:tab/>
        </w:r>
        <w:r w:rsidRPr="007502E9">
          <w:rPr>
            <w:rStyle w:val="Hyperlink"/>
          </w:rPr>
          <w:t>Provider (1-7) Summary Report</w:t>
        </w:r>
        <w:r>
          <w:rPr>
            <w:webHidden/>
          </w:rPr>
          <w:tab/>
        </w:r>
        <w:r>
          <w:rPr>
            <w:webHidden/>
          </w:rPr>
          <w:fldChar w:fldCharType="begin"/>
        </w:r>
        <w:r>
          <w:rPr>
            <w:webHidden/>
          </w:rPr>
          <w:instrText xml:space="preserve"> PAGEREF _Toc463463998 \h </w:instrText>
        </w:r>
        <w:r>
          <w:rPr>
            <w:webHidden/>
          </w:rPr>
        </w:r>
        <w:r>
          <w:rPr>
            <w:webHidden/>
          </w:rPr>
          <w:fldChar w:fldCharType="separate"/>
        </w:r>
        <w:r>
          <w:rPr>
            <w:webHidden/>
          </w:rPr>
          <w:t>76</w:t>
        </w:r>
        <w:r>
          <w:rPr>
            <w:webHidden/>
          </w:rPr>
          <w:fldChar w:fldCharType="end"/>
        </w:r>
      </w:hyperlink>
    </w:p>
    <w:p w14:paraId="73A997CB" w14:textId="77777777" w:rsidR="00B10BA8" w:rsidRDefault="00B10BA8">
      <w:pPr>
        <w:pStyle w:val="TOC3"/>
        <w:tabs>
          <w:tab w:val="left" w:pos="1483"/>
        </w:tabs>
        <w:rPr>
          <w:rFonts w:asciiTheme="minorHAnsi" w:eastAsiaTheme="minorEastAsia" w:hAnsiTheme="minorHAnsi" w:cstheme="minorBidi"/>
          <w:iCs w:val="0"/>
          <w:sz w:val="22"/>
          <w:szCs w:val="22"/>
        </w:rPr>
      </w:pPr>
      <w:hyperlink w:anchor="_Toc463463999" w:history="1">
        <w:r w:rsidRPr="007502E9">
          <w:rPr>
            <w:rStyle w:val="Hyperlink"/>
          </w:rPr>
          <w:t>4.3.2</w:t>
        </w:r>
        <w:r>
          <w:rPr>
            <w:rFonts w:asciiTheme="minorHAnsi" w:eastAsiaTheme="minorEastAsia" w:hAnsiTheme="minorHAnsi" w:cstheme="minorBidi"/>
            <w:iCs w:val="0"/>
            <w:sz w:val="22"/>
            <w:szCs w:val="22"/>
          </w:rPr>
          <w:tab/>
        </w:r>
        <w:r w:rsidRPr="007502E9">
          <w:rPr>
            <w:rStyle w:val="Hyperlink"/>
          </w:rPr>
          <w:t>Reports Available to ECMGR Key Holders Only</w:t>
        </w:r>
        <w:r>
          <w:rPr>
            <w:webHidden/>
          </w:rPr>
          <w:tab/>
        </w:r>
        <w:r>
          <w:rPr>
            <w:webHidden/>
          </w:rPr>
          <w:fldChar w:fldCharType="begin"/>
        </w:r>
        <w:r>
          <w:rPr>
            <w:webHidden/>
          </w:rPr>
          <w:instrText xml:space="preserve"> PAGEREF _Toc463463999 \h </w:instrText>
        </w:r>
        <w:r>
          <w:rPr>
            <w:webHidden/>
          </w:rPr>
        </w:r>
        <w:r>
          <w:rPr>
            <w:webHidden/>
          </w:rPr>
          <w:fldChar w:fldCharType="separate"/>
        </w:r>
        <w:r>
          <w:rPr>
            <w:webHidden/>
          </w:rPr>
          <w:t>78</w:t>
        </w:r>
        <w:r>
          <w:rPr>
            <w:webHidden/>
          </w:rPr>
          <w:fldChar w:fldCharType="end"/>
        </w:r>
      </w:hyperlink>
    </w:p>
    <w:p w14:paraId="4C31453A" w14:textId="77777777" w:rsidR="00B10BA8" w:rsidRDefault="00B10BA8">
      <w:pPr>
        <w:pStyle w:val="TOC4"/>
        <w:rPr>
          <w:rFonts w:asciiTheme="minorHAnsi" w:eastAsiaTheme="minorEastAsia" w:hAnsiTheme="minorHAnsi" w:cstheme="minorBidi"/>
          <w:sz w:val="22"/>
        </w:rPr>
      </w:pPr>
      <w:hyperlink w:anchor="_Toc463464000" w:history="1">
        <w:r w:rsidRPr="007502E9">
          <w:rPr>
            <w:rStyle w:val="Hyperlink"/>
          </w:rPr>
          <w:t>4.3.2.1</w:t>
        </w:r>
        <w:r>
          <w:rPr>
            <w:rFonts w:asciiTheme="minorHAnsi" w:eastAsiaTheme="minorEastAsia" w:hAnsiTheme="minorHAnsi" w:cstheme="minorBidi"/>
            <w:sz w:val="22"/>
          </w:rPr>
          <w:tab/>
        </w:r>
        <w:r w:rsidRPr="007502E9">
          <w:rPr>
            <w:rStyle w:val="Hyperlink"/>
          </w:rPr>
          <w:t>Category Report</w:t>
        </w:r>
        <w:r>
          <w:rPr>
            <w:webHidden/>
          </w:rPr>
          <w:tab/>
        </w:r>
        <w:r>
          <w:rPr>
            <w:webHidden/>
          </w:rPr>
          <w:fldChar w:fldCharType="begin"/>
        </w:r>
        <w:r>
          <w:rPr>
            <w:webHidden/>
          </w:rPr>
          <w:instrText xml:space="preserve"> PAGEREF _Toc463464000 \h </w:instrText>
        </w:r>
        <w:r>
          <w:rPr>
            <w:webHidden/>
          </w:rPr>
        </w:r>
        <w:r>
          <w:rPr>
            <w:webHidden/>
          </w:rPr>
          <w:fldChar w:fldCharType="separate"/>
        </w:r>
        <w:r>
          <w:rPr>
            <w:webHidden/>
          </w:rPr>
          <w:t>79</w:t>
        </w:r>
        <w:r>
          <w:rPr>
            <w:webHidden/>
          </w:rPr>
          <w:fldChar w:fldCharType="end"/>
        </w:r>
      </w:hyperlink>
    </w:p>
    <w:p w14:paraId="19398CED" w14:textId="77777777" w:rsidR="00B10BA8" w:rsidRDefault="00B10BA8">
      <w:pPr>
        <w:pStyle w:val="TOC4"/>
        <w:rPr>
          <w:rFonts w:asciiTheme="minorHAnsi" w:eastAsiaTheme="minorEastAsia" w:hAnsiTheme="minorHAnsi" w:cstheme="minorBidi"/>
          <w:sz w:val="22"/>
        </w:rPr>
      </w:pPr>
      <w:hyperlink w:anchor="_Toc463464001" w:history="1">
        <w:r w:rsidRPr="007502E9">
          <w:rPr>
            <w:rStyle w:val="Hyperlink"/>
          </w:rPr>
          <w:t>4.3.2.2</w:t>
        </w:r>
        <w:r>
          <w:rPr>
            <w:rFonts w:asciiTheme="minorHAnsi" w:eastAsiaTheme="minorEastAsia" w:hAnsiTheme="minorHAnsi" w:cstheme="minorBidi"/>
            <w:sz w:val="22"/>
          </w:rPr>
          <w:tab/>
        </w:r>
        <w:r w:rsidRPr="007502E9">
          <w:rPr>
            <w:rStyle w:val="Hyperlink"/>
          </w:rPr>
          <w:t>Disabled Category and Procedure Summary</w:t>
        </w:r>
        <w:r>
          <w:rPr>
            <w:webHidden/>
          </w:rPr>
          <w:tab/>
        </w:r>
        <w:r>
          <w:rPr>
            <w:webHidden/>
          </w:rPr>
          <w:fldChar w:fldCharType="begin"/>
        </w:r>
        <w:r>
          <w:rPr>
            <w:webHidden/>
          </w:rPr>
          <w:instrText xml:space="preserve"> PAGEREF _Toc463464001 \h </w:instrText>
        </w:r>
        <w:r>
          <w:rPr>
            <w:webHidden/>
          </w:rPr>
        </w:r>
        <w:r>
          <w:rPr>
            <w:webHidden/>
          </w:rPr>
          <w:fldChar w:fldCharType="separate"/>
        </w:r>
        <w:r>
          <w:rPr>
            <w:webHidden/>
          </w:rPr>
          <w:t>82</w:t>
        </w:r>
        <w:r>
          <w:rPr>
            <w:webHidden/>
          </w:rPr>
          <w:fldChar w:fldCharType="end"/>
        </w:r>
      </w:hyperlink>
    </w:p>
    <w:p w14:paraId="4FE0252E" w14:textId="77777777" w:rsidR="00B10BA8" w:rsidRDefault="00B10BA8">
      <w:pPr>
        <w:pStyle w:val="TOC4"/>
        <w:rPr>
          <w:rFonts w:asciiTheme="minorHAnsi" w:eastAsiaTheme="minorEastAsia" w:hAnsiTheme="minorHAnsi" w:cstheme="minorBidi"/>
          <w:sz w:val="22"/>
        </w:rPr>
      </w:pPr>
      <w:hyperlink w:anchor="_Toc463464002" w:history="1">
        <w:r w:rsidRPr="007502E9">
          <w:rPr>
            <w:rStyle w:val="Hyperlink"/>
          </w:rPr>
          <w:t>4.3.2.3</w:t>
        </w:r>
        <w:r>
          <w:rPr>
            <w:rFonts w:asciiTheme="minorHAnsi" w:eastAsiaTheme="minorEastAsia" w:hAnsiTheme="minorHAnsi" w:cstheme="minorBidi"/>
            <w:sz w:val="22"/>
          </w:rPr>
          <w:tab/>
        </w:r>
        <w:r w:rsidRPr="007502E9">
          <w:rPr>
            <w:rStyle w:val="Hyperlink"/>
          </w:rPr>
          <w:t>DSS Units with Any Associated Stop Code Errors Report</w:t>
        </w:r>
        <w:r>
          <w:rPr>
            <w:webHidden/>
          </w:rPr>
          <w:tab/>
        </w:r>
        <w:r>
          <w:rPr>
            <w:webHidden/>
          </w:rPr>
          <w:fldChar w:fldCharType="begin"/>
        </w:r>
        <w:r>
          <w:rPr>
            <w:webHidden/>
          </w:rPr>
          <w:instrText xml:space="preserve"> PAGEREF _Toc463464002 \h </w:instrText>
        </w:r>
        <w:r>
          <w:rPr>
            <w:webHidden/>
          </w:rPr>
        </w:r>
        <w:r>
          <w:rPr>
            <w:webHidden/>
          </w:rPr>
          <w:fldChar w:fldCharType="separate"/>
        </w:r>
        <w:r>
          <w:rPr>
            <w:webHidden/>
          </w:rPr>
          <w:t>84</w:t>
        </w:r>
        <w:r>
          <w:rPr>
            <w:webHidden/>
          </w:rPr>
          <w:fldChar w:fldCharType="end"/>
        </w:r>
      </w:hyperlink>
    </w:p>
    <w:p w14:paraId="64FF41AE" w14:textId="77777777" w:rsidR="00B10BA8" w:rsidRDefault="00B10BA8">
      <w:pPr>
        <w:pStyle w:val="TOC4"/>
        <w:rPr>
          <w:rFonts w:asciiTheme="minorHAnsi" w:eastAsiaTheme="minorEastAsia" w:hAnsiTheme="minorHAnsi" w:cstheme="minorBidi"/>
          <w:sz w:val="22"/>
        </w:rPr>
      </w:pPr>
      <w:hyperlink w:anchor="_Toc463464003" w:history="1">
        <w:r w:rsidRPr="007502E9">
          <w:rPr>
            <w:rStyle w:val="Hyperlink"/>
          </w:rPr>
          <w:t>4.3.2.4</w:t>
        </w:r>
        <w:r>
          <w:rPr>
            <w:rFonts w:asciiTheme="minorHAnsi" w:eastAsiaTheme="minorEastAsia" w:hAnsiTheme="minorHAnsi" w:cstheme="minorBidi"/>
            <w:sz w:val="22"/>
          </w:rPr>
          <w:tab/>
        </w:r>
        <w:r w:rsidRPr="007502E9">
          <w:rPr>
            <w:rStyle w:val="Hyperlink"/>
          </w:rPr>
          <w:t>DSS Units/Event Code (EC) Screens for Selected Procedure Code Report</w:t>
        </w:r>
        <w:r>
          <w:rPr>
            <w:webHidden/>
          </w:rPr>
          <w:tab/>
        </w:r>
        <w:r>
          <w:rPr>
            <w:webHidden/>
          </w:rPr>
          <w:fldChar w:fldCharType="begin"/>
        </w:r>
        <w:r>
          <w:rPr>
            <w:webHidden/>
          </w:rPr>
          <w:instrText xml:space="preserve"> PAGEREF _Toc463464003 \h </w:instrText>
        </w:r>
        <w:r>
          <w:rPr>
            <w:webHidden/>
          </w:rPr>
        </w:r>
        <w:r>
          <w:rPr>
            <w:webHidden/>
          </w:rPr>
          <w:fldChar w:fldCharType="separate"/>
        </w:r>
        <w:r>
          <w:rPr>
            <w:webHidden/>
          </w:rPr>
          <w:t>86</w:t>
        </w:r>
        <w:r>
          <w:rPr>
            <w:webHidden/>
          </w:rPr>
          <w:fldChar w:fldCharType="end"/>
        </w:r>
      </w:hyperlink>
    </w:p>
    <w:p w14:paraId="2F87A699" w14:textId="77777777" w:rsidR="00B10BA8" w:rsidRDefault="00B10BA8">
      <w:pPr>
        <w:pStyle w:val="TOC4"/>
        <w:rPr>
          <w:rFonts w:asciiTheme="minorHAnsi" w:eastAsiaTheme="minorEastAsia" w:hAnsiTheme="minorHAnsi" w:cstheme="minorBidi"/>
          <w:sz w:val="22"/>
        </w:rPr>
      </w:pPr>
      <w:hyperlink w:anchor="_Toc463464004" w:history="1">
        <w:r w:rsidRPr="007502E9">
          <w:rPr>
            <w:rStyle w:val="Hyperlink"/>
          </w:rPr>
          <w:t>4.3.2.5</w:t>
        </w:r>
        <w:r>
          <w:rPr>
            <w:rFonts w:asciiTheme="minorHAnsi" w:eastAsiaTheme="minorEastAsia" w:hAnsiTheme="minorHAnsi" w:cstheme="minorBidi"/>
            <w:sz w:val="22"/>
          </w:rPr>
          <w:tab/>
        </w:r>
        <w:r w:rsidRPr="007502E9">
          <w:rPr>
            <w:rStyle w:val="Hyperlink"/>
          </w:rPr>
          <w:t>DSS Unit User Access Report</w:t>
        </w:r>
        <w:r>
          <w:rPr>
            <w:webHidden/>
          </w:rPr>
          <w:tab/>
        </w:r>
        <w:r>
          <w:rPr>
            <w:webHidden/>
          </w:rPr>
          <w:fldChar w:fldCharType="begin"/>
        </w:r>
        <w:r>
          <w:rPr>
            <w:webHidden/>
          </w:rPr>
          <w:instrText xml:space="preserve"> PAGEREF _Toc463464004 \h </w:instrText>
        </w:r>
        <w:r>
          <w:rPr>
            <w:webHidden/>
          </w:rPr>
        </w:r>
        <w:r>
          <w:rPr>
            <w:webHidden/>
          </w:rPr>
          <w:fldChar w:fldCharType="separate"/>
        </w:r>
        <w:r>
          <w:rPr>
            <w:webHidden/>
          </w:rPr>
          <w:t>88</w:t>
        </w:r>
        <w:r>
          <w:rPr>
            <w:webHidden/>
          </w:rPr>
          <w:fldChar w:fldCharType="end"/>
        </w:r>
      </w:hyperlink>
    </w:p>
    <w:p w14:paraId="020F1520" w14:textId="77777777" w:rsidR="00B10BA8" w:rsidRDefault="00B10BA8">
      <w:pPr>
        <w:pStyle w:val="TOC4"/>
        <w:rPr>
          <w:rFonts w:asciiTheme="minorHAnsi" w:eastAsiaTheme="minorEastAsia" w:hAnsiTheme="minorHAnsi" w:cstheme="minorBidi"/>
          <w:sz w:val="22"/>
        </w:rPr>
      </w:pPr>
      <w:hyperlink w:anchor="_Toc463464005" w:history="1">
        <w:r w:rsidRPr="007502E9">
          <w:rPr>
            <w:rStyle w:val="Hyperlink"/>
          </w:rPr>
          <w:t>4.3.2.6</w:t>
        </w:r>
        <w:r>
          <w:rPr>
            <w:rFonts w:asciiTheme="minorHAnsi" w:eastAsiaTheme="minorEastAsia" w:hAnsiTheme="minorHAnsi" w:cstheme="minorBidi"/>
            <w:sz w:val="22"/>
          </w:rPr>
          <w:tab/>
        </w:r>
        <w:r w:rsidRPr="007502E9">
          <w:rPr>
            <w:rStyle w:val="Hyperlink"/>
          </w:rPr>
          <w:t>Event Code Screens with CPT Codes Report</w:t>
        </w:r>
        <w:r>
          <w:rPr>
            <w:webHidden/>
          </w:rPr>
          <w:tab/>
        </w:r>
        <w:r>
          <w:rPr>
            <w:webHidden/>
          </w:rPr>
          <w:fldChar w:fldCharType="begin"/>
        </w:r>
        <w:r>
          <w:rPr>
            <w:webHidden/>
          </w:rPr>
          <w:instrText xml:space="preserve"> PAGEREF _Toc463464005 \h </w:instrText>
        </w:r>
        <w:r>
          <w:rPr>
            <w:webHidden/>
          </w:rPr>
        </w:r>
        <w:r>
          <w:rPr>
            <w:webHidden/>
          </w:rPr>
          <w:fldChar w:fldCharType="separate"/>
        </w:r>
        <w:r>
          <w:rPr>
            <w:webHidden/>
          </w:rPr>
          <w:t>89</w:t>
        </w:r>
        <w:r>
          <w:rPr>
            <w:webHidden/>
          </w:rPr>
          <w:fldChar w:fldCharType="end"/>
        </w:r>
      </w:hyperlink>
    </w:p>
    <w:p w14:paraId="17AA226D" w14:textId="77777777" w:rsidR="00B10BA8" w:rsidRDefault="00B10BA8">
      <w:pPr>
        <w:pStyle w:val="TOC4"/>
        <w:rPr>
          <w:rFonts w:asciiTheme="minorHAnsi" w:eastAsiaTheme="minorEastAsia" w:hAnsiTheme="minorHAnsi" w:cstheme="minorBidi"/>
          <w:sz w:val="22"/>
        </w:rPr>
      </w:pPr>
      <w:hyperlink w:anchor="_Toc463464006" w:history="1">
        <w:r w:rsidRPr="007502E9">
          <w:rPr>
            <w:rStyle w:val="Hyperlink"/>
          </w:rPr>
          <w:t>4.3.2.7</w:t>
        </w:r>
        <w:r>
          <w:rPr>
            <w:rFonts w:asciiTheme="minorHAnsi" w:eastAsiaTheme="minorEastAsia" w:hAnsiTheme="minorHAnsi" w:cstheme="minorBidi"/>
            <w:sz w:val="22"/>
          </w:rPr>
          <w:tab/>
        </w:r>
        <w:r w:rsidRPr="007502E9">
          <w:rPr>
            <w:rStyle w:val="Hyperlink"/>
          </w:rPr>
          <w:t>Event Code Screens with Inactive Default Associated Clinic Report</w:t>
        </w:r>
        <w:r>
          <w:rPr>
            <w:webHidden/>
          </w:rPr>
          <w:tab/>
        </w:r>
        <w:r>
          <w:rPr>
            <w:webHidden/>
          </w:rPr>
          <w:fldChar w:fldCharType="begin"/>
        </w:r>
        <w:r>
          <w:rPr>
            <w:webHidden/>
          </w:rPr>
          <w:instrText xml:space="preserve"> PAGEREF _Toc463464006 \h </w:instrText>
        </w:r>
        <w:r>
          <w:rPr>
            <w:webHidden/>
          </w:rPr>
        </w:r>
        <w:r>
          <w:rPr>
            <w:webHidden/>
          </w:rPr>
          <w:fldChar w:fldCharType="separate"/>
        </w:r>
        <w:r>
          <w:rPr>
            <w:webHidden/>
          </w:rPr>
          <w:t>91</w:t>
        </w:r>
        <w:r>
          <w:rPr>
            <w:webHidden/>
          </w:rPr>
          <w:fldChar w:fldCharType="end"/>
        </w:r>
      </w:hyperlink>
    </w:p>
    <w:p w14:paraId="74F7731C" w14:textId="77777777" w:rsidR="00B10BA8" w:rsidRDefault="00B10BA8">
      <w:pPr>
        <w:pStyle w:val="TOC4"/>
        <w:rPr>
          <w:rFonts w:asciiTheme="minorHAnsi" w:eastAsiaTheme="minorEastAsia" w:hAnsiTheme="minorHAnsi" w:cstheme="minorBidi"/>
          <w:sz w:val="22"/>
        </w:rPr>
      </w:pPr>
      <w:hyperlink w:anchor="_Toc463464007" w:history="1">
        <w:r w:rsidRPr="007502E9">
          <w:rPr>
            <w:rStyle w:val="Hyperlink"/>
          </w:rPr>
          <w:t>4.3.2.8</w:t>
        </w:r>
        <w:r>
          <w:rPr>
            <w:rFonts w:asciiTheme="minorHAnsi" w:eastAsiaTheme="minorEastAsia" w:hAnsiTheme="minorHAnsi" w:cstheme="minorBidi"/>
            <w:sz w:val="22"/>
          </w:rPr>
          <w:tab/>
        </w:r>
        <w:r w:rsidRPr="007502E9">
          <w:rPr>
            <w:rStyle w:val="Hyperlink"/>
          </w:rPr>
          <w:t>Inactive Person Class Report (IPC) Report</w:t>
        </w:r>
        <w:r>
          <w:rPr>
            <w:webHidden/>
          </w:rPr>
          <w:tab/>
        </w:r>
        <w:r>
          <w:rPr>
            <w:webHidden/>
          </w:rPr>
          <w:fldChar w:fldCharType="begin"/>
        </w:r>
        <w:r>
          <w:rPr>
            <w:webHidden/>
          </w:rPr>
          <w:instrText xml:space="preserve"> PAGEREF _Toc463464007 \h </w:instrText>
        </w:r>
        <w:r>
          <w:rPr>
            <w:webHidden/>
          </w:rPr>
        </w:r>
        <w:r>
          <w:rPr>
            <w:webHidden/>
          </w:rPr>
          <w:fldChar w:fldCharType="separate"/>
        </w:r>
        <w:r>
          <w:rPr>
            <w:webHidden/>
          </w:rPr>
          <w:t>92</w:t>
        </w:r>
        <w:r>
          <w:rPr>
            <w:webHidden/>
          </w:rPr>
          <w:fldChar w:fldCharType="end"/>
        </w:r>
      </w:hyperlink>
    </w:p>
    <w:p w14:paraId="5407DCE7" w14:textId="77777777" w:rsidR="00B10BA8" w:rsidRDefault="00B10BA8">
      <w:pPr>
        <w:pStyle w:val="TOC4"/>
        <w:rPr>
          <w:rFonts w:asciiTheme="minorHAnsi" w:eastAsiaTheme="minorEastAsia" w:hAnsiTheme="minorHAnsi" w:cstheme="minorBidi"/>
          <w:sz w:val="22"/>
        </w:rPr>
      </w:pPr>
      <w:hyperlink w:anchor="_Toc463464008" w:history="1">
        <w:r w:rsidRPr="007502E9">
          <w:rPr>
            <w:rStyle w:val="Hyperlink"/>
          </w:rPr>
          <w:t>4.3.2.9</w:t>
        </w:r>
        <w:r>
          <w:rPr>
            <w:rFonts w:asciiTheme="minorHAnsi" w:eastAsiaTheme="minorEastAsia" w:hAnsiTheme="minorHAnsi" w:cstheme="minorBidi"/>
            <w:sz w:val="22"/>
          </w:rPr>
          <w:tab/>
        </w:r>
        <w:r w:rsidRPr="007502E9">
          <w:rPr>
            <w:rStyle w:val="Hyperlink"/>
          </w:rPr>
          <w:t>National/Local Procedure Codes with Inactive CPT Codes Report</w:t>
        </w:r>
        <w:r>
          <w:rPr>
            <w:webHidden/>
          </w:rPr>
          <w:tab/>
        </w:r>
        <w:r>
          <w:rPr>
            <w:webHidden/>
          </w:rPr>
          <w:fldChar w:fldCharType="begin"/>
        </w:r>
        <w:r>
          <w:rPr>
            <w:webHidden/>
          </w:rPr>
          <w:instrText xml:space="preserve"> PAGEREF _Toc463464008 \h </w:instrText>
        </w:r>
        <w:r>
          <w:rPr>
            <w:webHidden/>
          </w:rPr>
        </w:r>
        <w:r>
          <w:rPr>
            <w:webHidden/>
          </w:rPr>
          <w:fldChar w:fldCharType="separate"/>
        </w:r>
        <w:r>
          <w:rPr>
            <w:webHidden/>
          </w:rPr>
          <w:t>94</w:t>
        </w:r>
        <w:r>
          <w:rPr>
            <w:webHidden/>
          </w:rPr>
          <w:fldChar w:fldCharType="end"/>
        </w:r>
      </w:hyperlink>
    </w:p>
    <w:p w14:paraId="4CB25AC4" w14:textId="77777777" w:rsidR="00B10BA8" w:rsidRDefault="00B10BA8">
      <w:pPr>
        <w:pStyle w:val="TOC4"/>
        <w:rPr>
          <w:rFonts w:asciiTheme="minorHAnsi" w:eastAsiaTheme="minorEastAsia" w:hAnsiTheme="minorHAnsi" w:cstheme="minorBidi"/>
          <w:sz w:val="22"/>
        </w:rPr>
      </w:pPr>
      <w:hyperlink w:anchor="_Toc463464009" w:history="1">
        <w:r w:rsidRPr="007502E9">
          <w:rPr>
            <w:rStyle w:val="Hyperlink"/>
          </w:rPr>
          <w:t>4.3.2.10</w:t>
        </w:r>
        <w:r>
          <w:rPr>
            <w:rFonts w:asciiTheme="minorHAnsi" w:eastAsiaTheme="minorEastAsia" w:hAnsiTheme="minorHAnsi" w:cstheme="minorBidi"/>
            <w:sz w:val="22"/>
          </w:rPr>
          <w:tab/>
        </w:r>
        <w:r w:rsidRPr="007502E9">
          <w:rPr>
            <w:rStyle w:val="Hyperlink"/>
          </w:rPr>
          <w:t>National/Local Procedure Report – Active Procedures</w:t>
        </w:r>
        <w:r>
          <w:rPr>
            <w:webHidden/>
          </w:rPr>
          <w:tab/>
        </w:r>
        <w:r>
          <w:rPr>
            <w:webHidden/>
          </w:rPr>
          <w:fldChar w:fldCharType="begin"/>
        </w:r>
        <w:r>
          <w:rPr>
            <w:webHidden/>
          </w:rPr>
          <w:instrText xml:space="preserve"> PAGEREF _Toc463464009 \h </w:instrText>
        </w:r>
        <w:r>
          <w:rPr>
            <w:webHidden/>
          </w:rPr>
        </w:r>
        <w:r>
          <w:rPr>
            <w:webHidden/>
          </w:rPr>
          <w:fldChar w:fldCharType="separate"/>
        </w:r>
        <w:r>
          <w:rPr>
            <w:webHidden/>
          </w:rPr>
          <w:t>96</w:t>
        </w:r>
        <w:r>
          <w:rPr>
            <w:webHidden/>
          </w:rPr>
          <w:fldChar w:fldCharType="end"/>
        </w:r>
      </w:hyperlink>
    </w:p>
    <w:p w14:paraId="7150EAAA" w14:textId="77777777" w:rsidR="00B10BA8" w:rsidRDefault="00B10BA8">
      <w:pPr>
        <w:pStyle w:val="TOC4"/>
        <w:rPr>
          <w:rFonts w:asciiTheme="minorHAnsi" w:eastAsiaTheme="minorEastAsia" w:hAnsiTheme="minorHAnsi" w:cstheme="minorBidi"/>
          <w:sz w:val="22"/>
        </w:rPr>
      </w:pPr>
      <w:hyperlink w:anchor="_Toc463464010" w:history="1">
        <w:r w:rsidRPr="007502E9">
          <w:rPr>
            <w:rStyle w:val="Hyperlink"/>
          </w:rPr>
          <w:t>4.3.2.11</w:t>
        </w:r>
        <w:r>
          <w:rPr>
            <w:rFonts w:asciiTheme="minorHAnsi" w:eastAsiaTheme="minorEastAsia" w:hAnsiTheme="minorHAnsi" w:cstheme="minorBidi"/>
            <w:sz w:val="22"/>
          </w:rPr>
          <w:tab/>
        </w:r>
        <w:r w:rsidRPr="007502E9">
          <w:rPr>
            <w:rStyle w:val="Hyperlink"/>
          </w:rPr>
          <w:t>National/Local Procedure Report – Inactive Procedures</w:t>
        </w:r>
        <w:r>
          <w:rPr>
            <w:webHidden/>
          </w:rPr>
          <w:tab/>
        </w:r>
        <w:r>
          <w:rPr>
            <w:webHidden/>
          </w:rPr>
          <w:fldChar w:fldCharType="begin"/>
        </w:r>
        <w:r>
          <w:rPr>
            <w:webHidden/>
          </w:rPr>
          <w:instrText xml:space="preserve"> PAGEREF _Toc463464010 \h </w:instrText>
        </w:r>
        <w:r>
          <w:rPr>
            <w:webHidden/>
          </w:rPr>
        </w:r>
        <w:r>
          <w:rPr>
            <w:webHidden/>
          </w:rPr>
          <w:fldChar w:fldCharType="separate"/>
        </w:r>
        <w:r>
          <w:rPr>
            <w:webHidden/>
          </w:rPr>
          <w:t>97</w:t>
        </w:r>
        <w:r>
          <w:rPr>
            <w:webHidden/>
          </w:rPr>
          <w:fldChar w:fldCharType="end"/>
        </w:r>
      </w:hyperlink>
    </w:p>
    <w:p w14:paraId="48477750" w14:textId="77777777" w:rsidR="00B10BA8" w:rsidRDefault="00B10BA8">
      <w:pPr>
        <w:pStyle w:val="TOC4"/>
        <w:rPr>
          <w:rFonts w:asciiTheme="minorHAnsi" w:eastAsiaTheme="minorEastAsia" w:hAnsiTheme="minorHAnsi" w:cstheme="minorBidi"/>
          <w:sz w:val="22"/>
        </w:rPr>
      </w:pPr>
      <w:hyperlink w:anchor="_Toc463464011" w:history="1">
        <w:r w:rsidRPr="007502E9">
          <w:rPr>
            <w:rStyle w:val="Hyperlink"/>
          </w:rPr>
          <w:t>4.3.2.12</w:t>
        </w:r>
        <w:r>
          <w:rPr>
            <w:rFonts w:asciiTheme="minorHAnsi" w:eastAsiaTheme="minorEastAsia" w:hAnsiTheme="minorHAnsi" w:cstheme="minorBidi"/>
            <w:sz w:val="22"/>
          </w:rPr>
          <w:tab/>
        </w:r>
        <w:r w:rsidRPr="007502E9">
          <w:rPr>
            <w:rStyle w:val="Hyperlink"/>
          </w:rPr>
          <w:t>Print Category and Procedure Summary (Report)</w:t>
        </w:r>
        <w:r>
          <w:rPr>
            <w:webHidden/>
          </w:rPr>
          <w:tab/>
        </w:r>
        <w:r>
          <w:rPr>
            <w:webHidden/>
          </w:rPr>
          <w:fldChar w:fldCharType="begin"/>
        </w:r>
        <w:r>
          <w:rPr>
            <w:webHidden/>
          </w:rPr>
          <w:instrText xml:space="preserve"> PAGEREF _Toc463464011 \h </w:instrText>
        </w:r>
        <w:r>
          <w:rPr>
            <w:webHidden/>
          </w:rPr>
        </w:r>
        <w:r>
          <w:rPr>
            <w:webHidden/>
          </w:rPr>
          <w:fldChar w:fldCharType="separate"/>
        </w:r>
        <w:r>
          <w:rPr>
            <w:webHidden/>
          </w:rPr>
          <w:t>99</w:t>
        </w:r>
        <w:r>
          <w:rPr>
            <w:webHidden/>
          </w:rPr>
          <w:fldChar w:fldCharType="end"/>
        </w:r>
      </w:hyperlink>
    </w:p>
    <w:p w14:paraId="78B92621" w14:textId="77777777" w:rsidR="00B10BA8" w:rsidRDefault="00B10BA8">
      <w:pPr>
        <w:pStyle w:val="TOC4"/>
        <w:rPr>
          <w:rFonts w:asciiTheme="minorHAnsi" w:eastAsiaTheme="minorEastAsia" w:hAnsiTheme="minorHAnsi" w:cstheme="minorBidi"/>
          <w:sz w:val="22"/>
        </w:rPr>
      </w:pPr>
      <w:hyperlink w:anchor="_Toc463464012" w:history="1">
        <w:r w:rsidRPr="007502E9">
          <w:rPr>
            <w:rStyle w:val="Hyperlink"/>
          </w:rPr>
          <w:t>4.3.2.13</w:t>
        </w:r>
        <w:r>
          <w:rPr>
            <w:rFonts w:asciiTheme="minorHAnsi" w:eastAsiaTheme="minorEastAsia" w:hAnsiTheme="minorHAnsi" w:cstheme="minorBidi"/>
            <w:sz w:val="22"/>
          </w:rPr>
          <w:tab/>
        </w:r>
        <w:r w:rsidRPr="007502E9">
          <w:rPr>
            <w:rStyle w:val="Hyperlink"/>
          </w:rPr>
          <w:t>Send No Records DSS Units Report</w:t>
        </w:r>
        <w:r>
          <w:rPr>
            <w:webHidden/>
          </w:rPr>
          <w:tab/>
        </w:r>
        <w:r>
          <w:rPr>
            <w:webHidden/>
          </w:rPr>
          <w:fldChar w:fldCharType="begin"/>
        </w:r>
        <w:r>
          <w:rPr>
            <w:webHidden/>
          </w:rPr>
          <w:instrText xml:space="preserve"> PAGEREF _Toc463464012 \h </w:instrText>
        </w:r>
        <w:r>
          <w:rPr>
            <w:webHidden/>
          </w:rPr>
        </w:r>
        <w:r>
          <w:rPr>
            <w:webHidden/>
          </w:rPr>
          <w:fldChar w:fldCharType="separate"/>
        </w:r>
        <w:r>
          <w:rPr>
            <w:webHidden/>
          </w:rPr>
          <w:t>101</w:t>
        </w:r>
        <w:r>
          <w:rPr>
            <w:webHidden/>
          </w:rPr>
          <w:fldChar w:fldCharType="end"/>
        </w:r>
      </w:hyperlink>
    </w:p>
    <w:p w14:paraId="71F8B9AB" w14:textId="77777777" w:rsidR="00B10BA8" w:rsidRDefault="00B10BA8">
      <w:pPr>
        <w:pStyle w:val="TOC2"/>
        <w:rPr>
          <w:rFonts w:asciiTheme="minorHAnsi" w:eastAsiaTheme="minorEastAsia" w:hAnsiTheme="minorHAnsi" w:cstheme="minorBidi"/>
          <w:b w:val="0"/>
          <w:sz w:val="22"/>
        </w:rPr>
      </w:pPr>
      <w:hyperlink w:anchor="_Toc463464013" w:history="1">
        <w:r w:rsidRPr="007502E9">
          <w:rPr>
            <w:rStyle w:val="Hyperlink"/>
          </w:rPr>
          <w:t>4.4</w:t>
        </w:r>
        <w:r>
          <w:rPr>
            <w:rFonts w:asciiTheme="minorHAnsi" w:eastAsiaTheme="minorEastAsia" w:hAnsiTheme="minorHAnsi" w:cstheme="minorBidi"/>
            <w:b w:val="0"/>
            <w:sz w:val="22"/>
          </w:rPr>
          <w:tab/>
        </w:r>
        <w:r w:rsidRPr="007502E9">
          <w:rPr>
            <w:rStyle w:val="Hyperlink"/>
          </w:rPr>
          <w:t>Management Menu</w:t>
        </w:r>
        <w:r>
          <w:rPr>
            <w:webHidden/>
          </w:rPr>
          <w:tab/>
        </w:r>
        <w:r>
          <w:rPr>
            <w:webHidden/>
          </w:rPr>
          <w:fldChar w:fldCharType="begin"/>
        </w:r>
        <w:r>
          <w:rPr>
            <w:webHidden/>
          </w:rPr>
          <w:instrText xml:space="preserve"> PAGEREF _Toc463464013 \h </w:instrText>
        </w:r>
        <w:r>
          <w:rPr>
            <w:webHidden/>
          </w:rPr>
        </w:r>
        <w:r>
          <w:rPr>
            <w:webHidden/>
          </w:rPr>
          <w:fldChar w:fldCharType="separate"/>
        </w:r>
        <w:r>
          <w:rPr>
            <w:webHidden/>
          </w:rPr>
          <w:t>103</w:t>
        </w:r>
        <w:r>
          <w:rPr>
            <w:webHidden/>
          </w:rPr>
          <w:fldChar w:fldCharType="end"/>
        </w:r>
      </w:hyperlink>
    </w:p>
    <w:p w14:paraId="6DF7D4B9" w14:textId="77777777" w:rsidR="00B10BA8" w:rsidRDefault="00B10BA8">
      <w:pPr>
        <w:pStyle w:val="TOC3"/>
        <w:tabs>
          <w:tab w:val="left" w:pos="1483"/>
        </w:tabs>
        <w:rPr>
          <w:rFonts w:asciiTheme="minorHAnsi" w:eastAsiaTheme="minorEastAsia" w:hAnsiTheme="minorHAnsi" w:cstheme="minorBidi"/>
          <w:iCs w:val="0"/>
          <w:sz w:val="22"/>
          <w:szCs w:val="22"/>
        </w:rPr>
      </w:pPr>
      <w:hyperlink w:anchor="_Toc463464014" w:history="1">
        <w:r w:rsidRPr="007502E9">
          <w:rPr>
            <w:rStyle w:val="Hyperlink"/>
          </w:rPr>
          <w:t>4.4.1</w:t>
        </w:r>
        <w:r>
          <w:rPr>
            <w:rFonts w:asciiTheme="minorHAnsi" w:eastAsiaTheme="minorEastAsia" w:hAnsiTheme="minorHAnsi" w:cstheme="minorBidi"/>
            <w:iCs w:val="0"/>
            <w:sz w:val="22"/>
            <w:szCs w:val="22"/>
          </w:rPr>
          <w:tab/>
        </w:r>
        <w:r w:rsidRPr="007502E9">
          <w:rPr>
            <w:rStyle w:val="Hyperlink"/>
          </w:rPr>
          <w:t>Location – Update Location Information</w:t>
        </w:r>
        <w:r>
          <w:rPr>
            <w:webHidden/>
          </w:rPr>
          <w:tab/>
        </w:r>
        <w:r>
          <w:rPr>
            <w:webHidden/>
          </w:rPr>
          <w:fldChar w:fldCharType="begin"/>
        </w:r>
        <w:r>
          <w:rPr>
            <w:webHidden/>
          </w:rPr>
          <w:instrText xml:space="preserve"> PAGEREF _Toc463464014 \h </w:instrText>
        </w:r>
        <w:r>
          <w:rPr>
            <w:webHidden/>
          </w:rPr>
        </w:r>
        <w:r>
          <w:rPr>
            <w:webHidden/>
          </w:rPr>
          <w:fldChar w:fldCharType="separate"/>
        </w:r>
        <w:r>
          <w:rPr>
            <w:webHidden/>
          </w:rPr>
          <w:t>104</w:t>
        </w:r>
        <w:r>
          <w:rPr>
            <w:webHidden/>
          </w:rPr>
          <w:fldChar w:fldCharType="end"/>
        </w:r>
      </w:hyperlink>
    </w:p>
    <w:p w14:paraId="57A8A3EF" w14:textId="77777777" w:rsidR="00B10BA8" w:rsidRDefault="00B10BA8">
      <w:pPr>
        <w:pStyle w:val="TOC3"/>
        <w:tabs>
          <w:tab w:val="left" w:pos="1483"/>
        </w:tabs>
        <w:rPr>
          <w:rFonts w:asciiTheme="minorHAnsi" w:eastAsiaTheme="minorEastAsia" w:hAnsiTheme="minorHAnsi" w:cstheme="minorBidi"/>
          <w:iCs w:val="0"/>
          <w:sz w:val="22"/>
          <w:szCs w:val="22"/>
        </w:rPr>
      </w:pPr>
      <w:hyperlink w:anchor="_Toc463464015" w:history="1">
        <w:r w:rsidRPr="007502E9">
          <w:rPr>
            <w:rStyle w:val="Hyperlink"/>
          </w:rPr>
          <w:t>4.4.2</w:t>
        </w:r>
        <w:r>
          <w:rPr>
            <w:rFonts w:asciiTheme="minorHAnsi" w:eastAsiaTheme="minorEastAsia" w:hAnsiTheme="minorHAnsi" w:cstheme="minorBidi"/>
            <w:iCs w:val="0"/>
            <w:sz w:val="22"/>
            <w:szCs w:val="22"/>
          </w:rPr>
          <w:tab/>
        </w:r>
        <w:r w:rsidRPr="007502E9">
          <w:rPr>
            <w:rStyle w:val="Hyperlink"/>
          </w:rPr>
          <w:t>DSS Unit – Add or Update DSS Units</w:t>
        </w:r>
        <w:r>
          <w:rPr>
            <w:webHidden/>
          </w:rPr>
          <w:tab/>
        </w:r>
        <w:r>
          <w:rPr>
            <w:webHidden/>
          </w:rPr>
          <w:fldChar w:fldCharType="begin"/>
        </w:r>
        <w:r>
          <w:rPr>
            <w:webHidden/>
          </w:rPr>
          <w:instrText xml:space="preserve"> PAGEREF _Toc463464015 \h </w:instrText>
        </w:r>
        <w:r>
          <w:rPr>
            <w:webHidden/>
          </w:rPr>
        </w:r>
        <w:r>
          <w:rPr>
            <w:webHidden/>
          </w:rPr>
          <w:fldChar w:fldCharType="separate"/>
        </w:r>
        <w:r>
          <w:rPr>
            <w:webHidden/>
          </w:rPr>
          <w:t>106</w:t>
        </w:r>
        <w:r>
          <w:rPr>
            <w:webHidden/>
          </w:rPr>
          <w:fldChar w:fldCharType="end"/>
        </w:r>
      </w:hyperlink>
    </w:p>
    <w:p w14:paraId="7BA5E2DC" w14:textId="77777777" w:rsidR="00B10BA8" w:rsidRDefault="00B10BA8">
      <w:pPr>
        <w:pStyle w:val="TOC4"/>
        <w:rPr>
          <w:rFonts w:asciiTheme="minorHAnsi" w:eastAsiaTheme="minorEastAsia" w:hAnsiTheme="minorHAnsi" w:cstheme="minorBidi"/>
          <w:sz w:val="22"/>
        </w:rPr>
      </w:pPr>
      <w:hyperlink w:anchor="_Toc463464016" w:history="1">
        <w:r w:rsidRPr="007502E9">
          <w:rPr>
            <w:rStyle w:val="Hyperlink"/>
          </w:rPr>
          <w:t>4.4.2.1</w:t>
        </w:r>
        <w:r>
          <w:rPr>
            <w:rFonts w:asciiTheme="minorHAnsi" w:eastAsiaTheme="minorEastAsia" w:hAnsiTheme="minorHAnsi" w:cstheme="minorBidi"/>
            <w:sz w:val="22"/>
          </w:rPr>
          <w:tab/>
        </w:r>
        <w:r w:rsidRPr="007502E9">
          <w:rPr>
            <w:rStyle w:val="Hyperlink"/>
          </w:rPr>
          <w:t>Add a DSS Unit</w:t>
        </w:r>
        <w:r>
          <w:rPr>
            <w:webHidden/>
          </w:rPr>
          <w:tab/>
        </w:r>
        <w:r>
          <w:rPr>
            <w:webHidden/>
          </w:rPr>
          <w:fldChar w:fldCharType="begin"/>
        </w:r>
        <w:r>
          <w:rPr>
            <w:webHidden/>
          </w:rPr>
          <w:instrText xml:space="preserve"> PAGEREF _Toc463464016 \h </w:instrText>
        </w:r>
        <w:r>
          <w:rPr>
            <w:webHidden/>
          </w:rPr>
        </w:r>
        <w:r>
          <w:rPr>
            <w:webHidden/>
          </w:rPr>
          <w:fldChar w:fldCharType="separate"/>
        </w:r>
        <w:r>
          <w:rPr>
            <w:webHidden/>
          </w:rPr>
          <w:t>109</w:t>
        </w:r>
        <w:r>
          <w:rPr>
            <w:webHidden/>
          </w:rPr>
          <w:fldChar w:fldCharType="end"/>
        </w:r>
      </w:hyperlink>
    </w:p>
    <w:p w14:paraId="25FD065D" w14:textId="77777777" w:rsidR="00B10BA8" w:rsidRDefault="00B10BA8">
      <w:pPr>
        <w:pStyle w:val="TOC4"/>
        <w:rPr>
          <w:rFonts w:asciiTheme="minorHAnsi" w:eastAsiaTheme="minorEastAsia" w:hAnsiTheme="minorHAnsi" w:cstheme="minorBidi"/>
          <w:sz w:val="22"/>
        </w:rPr>
      </w:pPr>
      <w:hyperlink w:anchor="_Toc463464017" w:history="1">
        <w:r w:rsidRPr="007502E9">
          <w:rPr>
            <w:rStyle w:val="Hyperlink"/>
          </w:rPr>
          <w:t>4.4.2.2</w:t>
        </w:r>
        <w:r>
          <w:rPr>
            <w:rFonts w:asciiTheme="minorHAnsi" w:eastAsiaTheme="minorEastAsia" w:hAnsiTheme="minorHAnsi" w:cstheme="minorBidi"/>
            <w:sz w:val="22"/>
          </w:rPr>
          <w:tab/>
        </w:r>
        <w:r w:rsidRPr="007502E9">
          <w:rPr>
            <w:rStyle w:val="Hyperlink"/>
          </w:rPr>
          <w:t>Update a DSS Unit</w:t>
        </w:r>
        <w:r>
          <w:rPr>
            <w:webHidden/>
          </w:rPr>
          <w:tab/>
        </w:r>
        <w:r>
          <w:rPr>
            <w:webHidden/>
          </w:rPr>
          <w:fldChar w:fldCharType="begin"/>
        </w:r>
        <w:r>
          <w:rPr>
            <w:webHidden/>
          </w:rPr>
          <w:instrText xml:space="preserve"> PAGEREF _Toc463464017 \h </w:instrText>
        </w:r>
        <w:r>
          <w:rPr>
            <w:webHidden/>
          </w:rPr>
        </w:r>
        <w:r>
          <w:rPr>
            <w:webHidden/>
          </w:rPr>
          <w:fldChar w:fldCharType="separate"/>
        </w:r>
        <w:r>
          <w:rPr>
            <w:webHidden/>
          </w:rPr>
          <w:t>110</w:t>
        </w:r>
        <w:r>
          <w:rPr>
            <w:webHidden/>
          </w:rPr>
          <w:fldChar w:fldCharType="end"/>
        </w:r>
      </w:hyperlink>
    </w:p>
    <w:p w14:paraId="76E9DBBF" w14:textId="77777777" w:rsidR="00B10BA8" w:rsidRDefault="00B10BA8">
      <w:pPr>
        <w:pStyle w:val="TOC4"/>
        <w:rPr>
          <w:rFonts w:asciiTheme="minorHAnsi" w:eastAsiaTheme="minorEastAsia" w:hAnsiTheme="minorHAnsi" w:cstheme="minorBidi"/>
          <w:sz w:val="22"/>
        </w:rPr>
      </w:pPr>
      <w:hyperlink w:anchor="_Toc463464018" w:history="1">
        <w:r w:rsidRPr="007502E9">
          <w:rPr>
            <w:rStyle w:val="Hyperlink"/>
          </w:rPr>
          <w:t>4.4.2.3</w:t>
        </w:r>
        <w:r>
          <w:rPr>
            <w:rFonts w:asciiTheme="minorHAnsi" w:eastAsiaTheme="minorEastAsia" w:hAnsiTheme="minorHAnsi" w:cstheme="minorBidi"/>
            <w:sz w:val="22"/>
          </w:rPr>
          <w:tab/>
        </w:r>
        <w:r w:rsidRPr="007502E9">
          <w:rPr>
            <w:rStyle w:val="Hyperlink"/>
          </w:rPr>
          <w:t>To Grant Access to a DSS Unit</w:t>
        </w:r>
        <w:r>
          <w:rPr>
            <w:webHidden/>
          </w:rPr>
          <w:tab/>
        </w:r>
        <w:r>
          <w:rPr>
            <w:webHidden/>
          </w:rPr>
          <w:fldChar w:fldCharType="begin"/>
        </w:r>
        <w:r>
          <w:rPr>
            <w:webHidden/>
          </w:rPr>
          <w:instrText xml:space="preserve"> PAGEREF _Toc463464018 \h </w:instrText>
        </w:r>
        <w:r>
          <w:rPr>
            <w:webHidden/>
          </w:rPr>
        </w:r>
        <w:r>
          <w:rPr>
            <w:webHidden/>
          </w:rPr>
          <w:fldChar w:fldCharType="separate"/>
        </w:r>
        <w:r>
          <w:rPr>
            <w:webHidden/>
          </w:rPr>
          <w:t>110</w:t>
        </w:r>
        <w:r>
          <w:rPr>
            <w:webHidden/>
          </w:rPr>
          <w:fldChar w:fldCharType="end"/>
        </w:r>
      </w:hyperlink>
    </w:p>
    <w:p w14:paraId="04A036E9" w14:textId="77777777" w:rsidR="00B10BA8" w:rsidRDefault="00B10BA8">
      <w:pPr>
        <w:pStyle w:val="TOC4"/>
        <w:rPr>
          <w:rFonts w:asciiTheme="minorHAnsi" w:eastAsiaTheme="minorEastAsia" w:hAnsiTheme="minorHAnsi" w:cstheme="minorBidi"/>
          <w:sz w:val="22"/>
        </w:rPr>
      </w:pPr>
      <w:hyperlink w:anchor="_Toc463464019" w:history="1">
        <w:r w:rsidRPr="007502E9">
          <w:rPr>
            <w:rStyle w:val="Hyperlink"/>
          </w:rPr>
          <w:t>4.4.2.4</w:t>
        </w:r>
        <w:r>
          <w:rPr>
            <w:rFonts w:asciiTheme="minorHAnsi" w:eastAsiaTheme="minorEastAsia" w:hAnsiTheme="minorHAnsi" w:cstheme="minorBidi"/>
            <w:sz w:val="22"/>
          </w:rPr>
          <w:tab/>
        </w:r>
        <w:r w:rsidRPr="007502E9">
          <w:rPr>
            <w:rStyle w:val="Hyperlink"/>
          </w:rPr>
          <w:t>To Disable Categories for a DSS Unit</w:t>
        </w:r>
        <w:r>
          <w:rPr>
            <w:webHidden/>
          </w:rPr>
          <w:tab/>
        </w:r>
        <w:r>
          <w:rPr>
            <w:webHidden/>
          </w:rPr>
          <w:fldChar w:fldCharType="begin"/>
        </w:r>
        <w:r>
          <w:rPr>
            <w:webHidden/>
          </w:rPr>
          <w:instrText xml:space="preserve"> PAGEREF _Toc463464019 \h </w:instrText>
        </w:r>
        <w:r>
          <w:rPr>
            <w:webHidden/>
          </w:rPr>
        </w:r>
        <w:r>
          <w:rPr>
            <w:webHidden/>
          </w:rPr>
          <w:fldChar w:fldCharType="separate"/>
        </w:r>
        <w:r>
          <w:rPr>
            <w:webHidden/>
          </w:rPr>
          <w:t>111</w:t>
        </w:r>
        <w:r>
          <w:rPr>
            <w:webHidden/>
          </w:rPr>
          <w:fldChar w:fldCharType="end"/>
        </w:r>
      </w:hyperlink>
    </w:p>
    <w:p w14:paraId="11673A53" w14:textId="77777777" w:rsidR="00B10BA8" w:rsidRDefault="00B10BA8">
      <w:pPr>
        <w:pStyle w:val="TOC3"/>
        <w:tabs>
          <w:tab w:val="left" w:pos="1483"/>
        </w:tabs>
        <w:rPr>
          <w:rFonts w:asciiTheme="minorHAnsi" w:eastAsiaTheme="minorEastAsia" w:hAnsiTheme="minorHAnsi" w:cstheme="minorBidi"/>
          <w:iCs w:val="0"/>
          <w:sz w:val="22"/>
          <w:szCs w:val="22"/>
        </w:rPr>
      </w:pPr>
      <w:hyperlink w:anchor="_Toc463464020" w:history="1">
        <w:r w:rsidRPr="007502E9">
          <w:rPr>
            <w:rStyle w:val="Hyperlink"/>
          </w:rPr>
          <w:t>4.4.3</w:t>
        </w:r>
        <w:r>
          <w:rPr>
            <w:rFonts w:asciiTheme="minorHAnsi" w:eastAsiaTheme="minorEastAsia" w:hAnsiTheme="minorHAnsi" w:cstheme="minorBidi"/>
            <w:iCs w:val="0"/>
            <w:sz w:val="22"/>
            <w:szCs w:val="22"/>
          </w:rPr>
          <w:tab/>
        </w:r>
        <w:r w:rsidRPr="007502E9">
          <w:rPr>
            <w:rStyle w:val="Hyperlink"/>
          </w:rPr>
          <w:t>Access by User - Grant Access to DSS Units by User</w:t>
        </w:r>
        <w:r>
          <w:rPr>
            <w:webHidden/>
          </w:rPr>
          <w:tab/>
        </w:r>
        <w:r>
          <w:rPr>
            <w:webHidden/>
          </w:rPr>
          <w:fldChar w:fldCharType="begin"/>
        </w:r>
        <w:r>
          <w:rPr>
            <w:webHidden/>
          </w:rPr>
          <w:instrText xml:space="preserve"> PAGEREF _Toc463464020 \h </w:instrText>
        </w:r>
        <w:r>
          <w:rPr>
            <w:webHidden/>
          </w:rPr>
        </w:r>
        <w:r>
          <w:rPr>
            <w:webHidden/>
          </w:rPr>
          <w:fldChar w:fldCharType="separate"/>
        </w:r>
        <w:r>
          <w:rPr>
            <w:webHidden/>
          </w:rPr>
          <w:t>113</w:t>
        </w:r>
        <w:r>
          <w:rPr>
            <w:webHidden/>
          </w:rPr>
          <w:fldChar w:fldCharType="end"/>
        </w:r>
      </w:hyperlink>
    </w:p>
    <w:p w14:paraId="4035460A" w14:textId="77777777" w:rsidR="00B10BA8" w:rsidRDefault="00B10BA8">
      <w:pPr>
        <w:pStyle w:val="TOC4"/>
        <w:rPr>
          <w:rFonts w:asciiTheme="minorHAnsi" w:eastAsiaTheme="minorEastAsia" w:hAnsiTheme="minorHAnsi" w:cstheme="minorBidi"/>
          <w:sz w:val="22"/>
        </w:rPr>
      </w:pPr>
      <w:hyperlink w:anchor="_Toc463464021" w:history="1">
        <w:r w:rsidRPr="007502E9">
          <w:rPr>
            <w:rStyle w:val="Hyperlink"/>
          </w:rPr>
          <w:t>4.4.3.1</w:t>
        </w:r>
        <w:r>
          <w:rPr>
            <w:rFonts w:asciiTheme="minorHAnsi" w:eastAsiaTheme="minorEastAsia" w:hAnsiTheme="minorHAnsi" w:cstheme="minorBidi"/>
            <w:sz w:val="22"/>
          </w:rPr>
          <w:tab/>
        </w:r>
        <w:r w:rsidRPr="007502E9">
          <w:rPr>
            <w:rStyle w:val="Hyperlink"/>
          </w:rPr>
          <w:t>To Assign User Access to DSS Units</w:t>
        </w:r>
        <w:r>
          <w:rPr>
            <w:webHidden/>
          </w:rPr>
          <w:tab/>
        </w:r>
        <w:r>
          <w:rPr>
            <w:webHidden/>
          </w:rPr>
          <w:fldChar w:fldCharType="begin"/>
        </w:r>
        <w:r>
          <w:rPr>
            <w:webHidden/>
          </w:rPr>
          <w:instrText xml:space="preserve"> PAGEREF _Toc463464021 \h </w:instrText>
        </w:r>
        <w:r>
          <w:rPr>
            <w:webHidden/>
          </w:rPr>
        </w:r>
        <w:r>
          <w:rPr>
            <w:webHidden/>
          </w:rPr>
          <w:fldChar w:fldCharType="separate"/>
        </w:r>
        <w:r>
          <w:rPr>
            <w:webHidden/>
          </w:rPr>
          <w:t>114</w:t>
        </w:r>
        <w:r>
          <w:rPr>
            <w:webHidden/>
          </w:rPr>
          <w:fldChar w:fldCharType="end"/>
        </w:r>
      </w:hyperlink>
    </w:p>
    <w:p w14:paraId="56CCB6D6" w14:textId="77777777" w:rsidR="00B10BA8" w:rsidRDefault="00B10BA8">
      <w:pPr>
        <w:pStyle w:val="TOC3"/>
        <w:tabs>
          <w:tab w:val="left" w:pos="1483"/>
        </w:tabs>
        <w:rPr>
          <w:rFonts w:asciiTheme="minorHAnsi" w:eastAsiaTheme="minorEastAsia" w:hAnsiTheme="minorHAnsi" w:cstheme="minorBidi"/>
          <w:iCs w:val="0"/>
          <w:sz w:val="22"/>
          <w:szCs w:val="22"/>
        </w:rPr>
      </w:pPr>
      <w:hyperlink w:anchor="_Toc463464022" w:history="1">
        <w:r w:rsidRPr="007502E9">
          <w:rPr>
            <w:rStyle w:val="Hyperlink"/>
          </w:rPr>
          <w:t>4.4.4</w:t>
        </w:r>
        <w:r>
          <w:rPr>
            <w:rFonts w:asciiTheme="minorHAnsi" w:eastAsiaTheme="minorEastAsia" w:hAnsiTheme="minorHAnsi" w:cstheme="minorBidi"/>
            <w:iCs w:val="0"/>
            <w:sz w:val="22"/>
            <w:szCs w:val="22"/>
          </w:rPr>
          <w:tab/>
        </w:r>
        <w:r w:rsidRPr="007502E9">
          <w:rPr>
            <w:rStyle w:val="Hyperlink"/>
          </w:rPr>
          <w:t>Category - Add or Update Categories</w:t>
        </w:r>
        <w:r>
          <w:rPr>
            <w:webHidden/>
          </w:rPr>
          <w:tab/>
        </w:r>
        <w:r>
          <w:rPr>
            <w:webHidden/>
          </w:rPr>
          <w:fldChar w:fldCharType="begin"/>
        </w:r>
        <w:r>
          <w:rPr>
            <w:webHidden/>
          </w:rPr>
          <w:instrText xml:space="preserve"> PAGEREF _Toc463464022 \h </w:instrText>
        </w:r>
        <w:r>
          <w:rPr>
            <w:webHidden/>
          </w:rPr>
        </w:r>
        <w:r>
          <w:rPr>
            <w:webHidden/>
          </w:rPr>
          <w:fldChar w:fldCharType="separate"/>
        </w:r>
        <w:r>
          <w:rPr>
            <w:webHidden/>
          </w:rPr>
          <w:t>115</w:t>
        </w:r>
        <w:r>
          <w:rPr>
            <w:webHidden/>
          </w:rPr>
          <w:fldChar w:fldCharType="end"/>
        </w:r>
      </w:hyperlink>
    </w:p>
    <w:p w14:paraId="068F1B58" w14:textId="77777777" w:rsidR="00B10BA8" w:rsidRDefault="00B10BA8">
      <w:pPr>
        <w:pStyle w:val="TOC4"/>
        <w:rPr>
          <w:rFonts w:asciiTheme="minorHAnsi" w:eastAsiaTheme="minorEastAsia" w:hAnsiTheme="minorHAnsi" w:cstheme="minorBidi"/>
          <w:sz w:val="22"/>
        </w:rPr>
      </w:pPr>
      <w:hyperlink w:anchor="_Toc463464023" w:history="1">
        <w:r w:rsidRPr="007502E9">
          <w:rPr>
            <w:rStyle w:val="Hyperlink"/>
          </w:rPr>
          <w:t>4.4.4.1</w:t>
        </w:r>
        <w:r>
          <w:rPr>
            <w:rFonts w:asciiTheme="minorHAnsi" w:eastAsiaTheme="minorEastAsia" w:hAnsiTheme="minorHAnsi" w:cstheme="minorBidi"/>
            <w:sz w:val="22"/>
          </w:rPr>
          <w:tab/>
        </w:r>
        <w:r w:rsidRPr="007502E9">
          <w:rPr>
            <w:rStyle w:val="Hyperlink"/>
          </w:rPr>
          <w:t>To Add or Update Categories</w:t>
        </w:r>
        <w:r>
          <w:rPr>
            <w:webHidden/>
          </w:rPr>
          <w:tab/>
        </w:r>
        <w:r>
          <w:rPr>
            <w:webHidden/>
          </w:rPr>
          <w:fldChar w:fldCharType="begin"/>
        </w:r>
        <w:r>
          <w:rPr>
            <w:webHidden/>
          </w:rPr>
          <w:instrText xml:space="preserve"> PAGEREF _Toc463464023 \h </w:instrText>
        </w:r>
        <w:r>
          <w:rPr>
            <w:webHidden/>
          </w:rPr>
        </w:r>
        <w:r>
          <w:rPr>
            <w:webHidden/>
          </w:rPr>
          <w:fldChar w:fldCharType="separate"/>
        </w:r>
        <w:r>
          <w:rPr>
            <w:webHidden/>
          </w:rPr>
          <w:t>115</w:t>
        </w:r>
        <w:r>
          <w:rPr>
            <w:webHidden/>
          </w:rPr>
          <w:fldChar w:fldCharType="end"/>
        </w:r>
      </w:hyperlink>
    </w:p>
    <w:p w14:paraId="3B18AC27" w14:textId="77777777" w:rsidR="00B10BA8" w:rsidRDefault="00B10BA8">
      <w:pPr>
        <w:pStyle w:val="TOC3"/>
        <w:tabs>
          <w:tab w:val="left" w:pos="1483"/>
        </w:tabs>
        <w:rPr>
          <w:rFonts w:asciiTheme="minorHAnsi" w:eastAsiaTheme="minorEastAsia" w:hAnsiTheme="minorHAnsi" w:cstheme="minorBidi"/>
          <w:iCs w:val="0"/>
          <w:sz w:val="22"/>
          <w:szCs w:val="22"/>
        </w:rPr>
      </w:pPr>
      <w:hyperlink w:anchor="_Toc463464024" w:history="1">
        <w:r w:rsidRPr="007502E9">
          <w:rPr>
            <w:rStyle w:val="Hyperlink"/>
          </w:rPr>
          <w:t>4.4.5</w:t>
        </w:r>
        <w:r>
          <w:rPr>
            <w:rFonts w:asciiTheme="minorHAnsi" w:eastAsiaTheme="minorEastAsia" w:hAnsiTheme="minorHAnsi" w:cstheme="minorBidi"/>
            <w:iCs w:val="0"/>
            <w:sz w:val="22"/>
            <w:szCs w:val="22"/>
          </w:rPr>
          <w:tab/>
        </w:r>
        <w:r w:rsidRPr="007502E9">
          <w:rPr>
            <w:rStyle w:val="Hyperlink"/>
          </w:rPr>
          <w:t>Procedure - Add or Update Local Procedures</w:t>
        </w:r>
        <w:r>
          <w:rPr>
            <w:webHidden/>
          </w:rPr>
          <w:tab/>
        </w:r>
        <w:r>
          <w:rPr>
            <w:webHidden/>
          </w:rPr>
          <w:fldChar w:fldCharType="begin"/>
        </w:r>
        <w:r>
          <w:rPr>
            <w:webHidden/>
          </w:rPr>
          <w:instrText xml:space="preserve"> PAGEREF _Toc463464024 \h </w:instrText>
        </w:r>
        <w:r>
          <w:rPr>
            <w:webHidden/>
          </w:rPr>
        </w:r>
        <w:r>
          <w:rPr>
            <w:webHidden/>
          </w:rPr>
          <w:fldChar w:fldCharType="separate"/>
        </w:r>
        <w:r>
          <w:rPr>
            <w:webHidden/>
          </w:rPr>
          <w:t>116</w:t>
        </w:r>
        <w:r>
          <w:rPr>
            <w:webHidden/>
          </w:rPr>
          <w:fldChar w:fldCharType="end"/>
        </w:r>
      </w:hyperlink>
    </w:p>
    <w:p w14:paraId="3C911BF3" w14:textId="77777777" w:rsidR="00B10BA8" w:rsidRDefault="00B10BA8">
      <w:pPr>
        <w:pStyle w:val="TOC3"/>
        <w:tabs>
          <w:tab w:val="left" w:pos="1483"/>
        </w:tabs>
        <w:rPr>
          <w:rFonts w:asciiTheme="minorHAnsi" w:eastAsiaTheme="minorEastAsia" w:hAnsiTheme="minorHAnsi" w:cstheme="minorBidi"/>
          <w:iCs w:val="0"/>
          <w:sz w:val="22"/>
          <w:szCs w:val="22"/>
        </w:rPr>
      </w:pPr>
      <w:hyperlink w:anchor="_Toc463464025" w:history="1">
        <w:r w:rsidRPr="007502E9">
          <w:rPr>
            <w:rStyle w:val="Hyperlink"/>
          </w:rPr>
          <w:t>4.4.6</w:t>
        </w:r>
        <w:r>
          <w:rPr>
            <w:rFonts w:asciiTheme="minorHAnsi" w:eastAsiaTheme="minorEastAsia" w:hAnsiTheme="minorHAnsi" w:cstheme="minorBidi"/>
            <w:iCs w:val="0"/>
            <w:sz w:val="22"/>
            <w:szCs w:val="22"/>
          </w:rPr>
          <w:tab/>
        </w:r>
        <w:r w:rsidRPr="007502E9">
          <w:rPr>
            <w:rStyle w:val="Hyperlink"/>
          </w:rPr>
          <w:t>Reason - Add or Update Procedure Reasons</w:t>
        </w:r>
        <w:r>
          <w:rPr>
            <w:webHidden/>
          </w:rPr>
          <w:tab/>
        </w:r>
        <w:r>
          <w:rPr>
            <w:webHidden/>
          </w:rPr>
          <w:fldChar w:fldCharType="begin"/>
        </w:r>
        <w:r>
          <w:rPr>
            <w:webHidden/>
          </w:rPr>
          <w:instrText xml:space="preserve"> PAGEREF _Toc463464025 \h </w:instrText>
        </w:r>
        <w:r>
          <w:rPr>
            <w:webHidden/>
          </w:rPr>
        </w:r>
        <w:r>
          <w:rPr>
            <w:webHidden/>
          </w:rPr>
          <w:fldChar w:fldCharType="separate"/>
        </w:r>
        <w:r>
          <w:rPr>
            <w:webHidden/>
          </w:rPr>
          <w:t>120</w:t>
        </w:r>
        <w:r>
          <w:rPr>
            <w:webHidden/>
          </w:rPr>
          <w:fldChar w:fldCharType="end"/>
        </w:r>
      </w:hyperlink>
    </w:p>
    <w:p w14:paraId="25EA1391" w14:textId="77777777" w:rsidR="00B10BA8" w:rsidRDefault="00B10BA8">
      <w:pPr>
        <w:pStyle w:val="TOC4"/>
        <w:rPr>
          <w:rFonts w:asciiTheme="minorHAnsi" w:eastAsiaTheme="minorEastAsia" w:hAnsiTheme="minorHAnsi" w:cstheme="minorBidi"/>
          <w:sz w:val="22"/>
        </w:rPr>
      </w:pPr>
      <w:hyperlink w:anchor="_Toc463464026" w:history="1">
        <w:r w:rsidRPr="007502E9">
          <w:rPr>
            <w:rStyle w:val="Hyperlink"/>
          </w:rPr>
          <w:t>4.4.6.1</w:t>
        </w:r>
        <w:r>
          <w:rPr>
            <w:rFonts w:asciiTheme="minorHAnsi" w:eastAsiaTheme="minorEastAsia" w:hAnsiTheme="minorHAnsi" w:cstheme="minorBidi"/>
            <w:sz w:val="22"/>
          </w:rPr>
          <w:tab/>
        </w:r>
        <w:r w:rsidRPr="007502E9">
          <w:rPr>
            <w:rStyle w:val="Hyperlink"/>
          </w:rPr>
          <w:t>Activate Reasons</w:t>
        </w:r>
        <w:r>
          <w:rPr>
            <w:webHidden/>
          </w:rPr>
          <w:tab/>
        </w:r>
        <w:r>
          <w:rPr>
            <w:webHidden/>
          </w:rPr>
          <w:fldChar w:fldCharType="begin"/>
        </w:r>
        <w:r>
          <w:rPr>
            <w:webHidden/>
          </w:rPr>
          <w:instrText xml:space="preserve"> PAGEREF _Toc463464026 \h </w:instrText>
        </w:r>
        <w:r>
          <w:rPr>
            <w:webHidden/>
          </w:rPr>
        </w:r>
        <w:r>
          <w:rPr>
            <w:webHidden/>
          </w:rPr>
          <w:fldChar w:fldCharType="separate"/>
        </w:r>
        <w:r>
          <w:rPr>
            <w:webHidden/>
          </w:rPr>
          <w:t>121</w:t>
        </w:r>
        <w:r>
          <w:rPr>
            <w:webHidden/>
          </w:rPr>
          <w:fldChar w:fldCharType="end"/>
        </w:r>
      </w:hyperlink>
    </w:p>
    <w:p w14:paraId="1FFD76CC" w14:textId="77777777" w:rsidR="00B10BA8" w:rsidRDefault="00B10BA8">
      <w:pPr>
        <w:pStyle w:val="TOC4"/>
        <w:rPr>
          <w:rFonts w:asciiTheme="minorHAnsi" w:eastAsiaTheme="minorEastAsia" w:hAnsiTheme="minorHAnsi" w:cstheme="minorBidi"/>
          <w:sz w:val="22"/>
        </w:rPr>
      </w:pPr>
      <w:hyperlink w:anchor="_Toc463464027" w:history="1">
        <w:r w:rsidRPr="007502E9">
          <w:rPr>
            <w:rStyle w:val="Hyperlink"/>
          </w:rPr>
          <w:t>4.4.6.2</w:t>
        </w:r>
        <w:r>
          <w:rPr>
            <w:rFonts w:asciiTheme="minorHAnsi" w:eastAsiaTheme="minorEastAsia" w:hAnsiTheme="minorHAnsi" w:cstheme="minorBidi"/>
            <w:sz w:val="22"/>
          </w:rPr>
          <w:tab/>
        </w:r>
        <w:r w:rsidRPr="007502E9">
          <w:rPr>
            <w:rStyle w:val="Hyperlink"/>
          </w:rPr>
          <w:t>Inactivate Reasons</w:t>
        </w:r>
        <w:r>
          <w:rPr>
            <w:webHidden/>
          </w:rPr>
          <w:tab/>
        </w:r>
        <w:r>
          <w:rPr>
            <w:webHidden/>
          </w:rPr>
          <w:fldChar w:fldCharType="begin"/>
        </w:r>
        <w:r>
          <w:rPr>
            <w:webHidden/>
          </w:rPr>
          <w:instrText xml:space="preserve"> PAGEREF _Toc463464027 \h </w:instrText>
        </w:r>
        <w:r>
          <w:rPr>
            <w:webHidden/>
          </w:rPr>
        </w:r>
        <w:r>
          <w:rPr>
            <w:webHidden/>
          </w:rPr>
          <w:fldChar w:fldCharType="separate"/>
        </w:r>
        <w:r>
          <w:rPr>
            <w:webHidden/>
          </w:rPr>
          <w:t>122</w:t>
        </w:r>
        <w:r>
          <w:rPr>
            <w:webHidden/>
          </w:rPr>
          <w:fldChar w:fldCharType="end"/>
        </w:r>
      </w:hyperlink>
    </w:p>
    <w:p w14:paraId="59C330C5" w14:textId="77777777" w:rsidR="00B10BA8" w:rsidRDefault="00B10BA8">
      <w:pPr>
        <w:pStyle w:val="TOC4"/>
        <w:rPr>
          <w:rFonts w:asciiTheme="minorHAnsi" w:eastAsiaTheme="minorEastAsia" w:hAnsiTheme="minorHAnsi" w:cstheme="minorBidi"/>
          <w:sz w:val="22"/>
        </w:rPr>
      </w:pPr>
      <w:hyperlink w:anchor="_Toc463464028" w:history="1">
        <w:r w:rsidRPr="007502E9">
          <w:rPr>
            <w:rStyle w:val="Hyperlink"/>
          </w:rPr>
          <w:t>4.4.6.3</w:t>
        </w:r>
        <w:r>
          <w:rPr>
            <w:rFonts w:asciiTheme="minorHAnsi" w:eastAsiaTheme="minorEastAsia" w:hAnsiTheme="minorHAnsi" w:cstheme="minorBidi"/>
            <w:sz w:val="22"/>
          </w:rPr>
          <w:tab/>
        </w:r>
        <w:r w:rsidRPr="007502E9">
          <w:rPr>
            <w:rStyle w:val="Hyperlink"/>
          </w:rPr>
          <w:t>Add a New Reason</w:t>
        </w:r>
        <w:r>
          <w:rPr>
            <w:webHidden/>
          </w:rPr>
          <w:tab/>
        </w:r>
        <w:r>
          <w:rPr>
            <w:webHidden/>
          </w:rPr>
          <w:fldChar w:fldCharType="begin"/>
        </w:r>
        <w:r>
          <w:rPr>
            <w:webHidden/>
          </w:rPr>
          <w:instrText xml:space="preserve"> PAGEREF _Toc463464028 \h </w:instrText>
        </w:r>
        <w:r>
          <w:rPr>
            <w:webHidden/>
          </w:rPr>
        </w:r>
        <w:r>
          <w:rPr>
            <w:webHidden/>
          </w:rPr>
          <w:fldChar w:fldCharType="separate"/>
        </w:r>
        <w:r>
          <w:rPr>
            <w:webHidden/>
          </w:rPr>
          <w:t>123</w:t>
        </w:r>
        <w:r>
          <w:rPr>
            <w:webHidden/>
          </w:rPr>
          <w:fldChar w:fldCharType="end"/>
        </w:r>
      </w:hyperlink>
    </w:p>
    <w:p w14:paraId="3032EC67" w14:textId="77777777" w:rsidR="00B10BA8" w:rsidRDefault="00B10BA8">
      <w:pPr>
        <w:pStyle w:val="TOC3"/>
        <w:tabs>
          <w:tab w:val="left" w:pos="1483"/>
        </w:tabs>
        <w:rPr>
          <w:rFonts w:asciiTheme="minorHAnsi" w:eastAsiaTheme="minorEastAsia" w:hAnsiTheme="minorHAnsi" w:cstheme="minorBidi"/>
          <w:iCs w:val="0"/>
          <w:sz w:val="22"/>
          <w:szCs w:val="22"/>
        </w:rPr>
      </w:pPr>
      <w:hyperlink w:anchor="_Toc463464029" w:history="1">
        <w:r w:rsidRPr="007502E9">
          <w:rPr>
            <w:rStyle w:val="Hyperlink"/>
          </w:rPr>
          <w:t>4.4.7</w:t>
        </w:r>
        <w:r>
          <w:rPr>
            <w:rFonts w:asciiTheme="minorHAnsi" w:eastAsiaTheme="minorEastAsia" w:hAnsiTheme="minorHAnsi" w:cstheme="minorBidi"/>
            <w:iCs w:val="0"/>
            <w:sz w:val="22"/>
            <w:szCs w:val="22"/>
          </w:rPr>
          <w:tab/>
        </w:r>
        <w:r w:rsidRPr="007502E9">
          <w:rPr>
            <w:rStyle w:val="Hyperlink"/>
          </w:rPr>
          <w:t>Event Code Screen:  Add, Update, or Copy Event Code Screens</w:t>
        </w:r>
        <w:r>
          <w:rPr>
            <w:webHidden/>
          </w:rPr>
          <w:tab/>
        </w:r>
        <w:r>
          <w:rPr>
            <w:webHidden/>
          </w:rPr>
          <w:fldChar w:fldCharType="begin"/>
        </w:r>
        <w:r>
          <w:rPr>
            <w:webHidden/>
          </w:rPr>
          <w:instrText xml:space="preserve"> PAGEREF _Toc463464029 \h </w:instrText>
        </w:r>
        <w:r>
          <w:rPr>
            <w:webHidden/>
          </w:rPr>
        </w:r>
        <w:r>
          <w:rPr>
            <w:webHidden/>
          </w:rPr>
          <w:fldChar w:fldCharType="separate"/>
        </w:r>
        <w:r>
          <w:rPr>
            <w:webHidden/>
          </w:rPr>
          <w:t>123</w:t>
        </w:r>
        <w:r>
          <w:rPr>
            <w:webHidden/>
          </w:rPr>
          <w:fldChar w:fldCharType="end"/>
        </w:r>
      </w:hyperlink>
    </w:p>
    <w:p w14:paraId="2CA40868" w14:textId="77777777" w:rsidR="00B10BA8" w:rsidRDefault="00B10BA8">
      <w:pPr>
        <w:pStyle w:val="TOC4"/>
        <w:rPr>
          <w:rFonts w:asciiTheme="minorHAnsi" w:eastAsiaTheme="minorEastAsia" w:hAnsiTheme="minorHAnsi" w:cstheme="minorBidi"/>
          <w:sz w:val="22"/>
        </w:rPr>
      </w:pPr>
      <w:hyperlink w:anchor="_Toc463464030" w:history="1">
        <w:r w:rsidRPr="007502E9">
          <w:rPr>
            <w:rStyle w:val="Hyperlink"/>
          </w:rPr>
          <w:t>4.4.7.1</w:t>
        </w:r>
        <w:r>
          <w:rPr>
            <w:rFonts w:asciiTheme="minorHAnsi" w:eastAsiaTheme="minorEastAsia" w:hAnsiTheme="minorHAnsi" w:cstheme="minorBidi"/>
            <w:sz w:val="22"/>
          </w:rPr>
          <w:tab/>
        </w:r>
        <w:r w:rsidRPr="007502E9">
          <w:rPr>
            <w:rStyle w:val="Hyperlink"/>
          </w:rPr>
          <w:t>Setting a DSS Unit to Send Data to PCE</w:t>
        </w:r>
        <w:r>
          <w:rPr>
            <w:webHidden/>
          </w:rPr>
          <w:tab/>
        </w:r>
        <w:r>
          <w:rPr>
            <w:webHidden/>
          </w:rPr>
          <w:fldChar w:fldCharType="begin"/>
        </w:r>
        <w:r>
          <w:rPr>
            <w:webHidden/>
          </w:rPr>
          <w:instrText xml:space="preserve"> PAGEREF _Toc463464030 \h </w:instrText>
        </w:r>
        <w:r>
          <w:rPr>
            <w:webHidden/>
          </w:rPr>
        </w:r>
        <w:r>
          <w:rPr>
            <w:webHidden/>
          </w:rPr>
          <w:fldChar w:fldCharType="separate"/>
        </w:r>
        <w:r>
          <w:rPr>
            <w:webHidden/>
          </w:rPr>
          <w:t>126</w:t>
        </w:r>
        <w:r>
          <w:rPr>
            <w:webHidden/>
          </w:rPr>
          <w:fldChar w:fldCharType="end"/>
        </w:r>
      </w:hyperlink>
    </w:p>
    <w:p w14:paraId="2BE34138" w14:textId="77777777" w:rsidR="00B10BA8" w:rsidRDefault="00B10BA8">
      <w:pPr>
        <w:pStyle w:val="TOC3"/>
        <w:tabs>
          <w:tab w:val="left" w:pos="1483"/>
        </w:tabs>
        <w:rPr>
          <w:rFonts w:asciiTheme="minorHAnsi" w:eastAsiaTheme="minorEastAsia" w:hAnsiTheme="minorHAnsi" w:cstheme="minorBidi"/>
          <w:iCs w:val="0"/>
          <w:sz w:val="22"/>
          <w:szCs w:val="22"/>
        </w:rPr>
      </w:pPr>
      <w:hyperlink w:anchor="_Toc463464031" w:history="1">
        <w:r w:rsidRPr="007502E9">
          <w:rPr>
            <w:rStyle w:val="Hyperlink"/>
          </w:rPr>
          <w:t>4.4.8</w:t>
        </w:r>
        <w:r>
          <w:rPr>
            <w:rFonts w:asciiTheme="minorHAnsi" w:eastAsiaTheme="minorEastAsia" w:hAnsiTheme="minorHAnsi" w:cstheme="minorBidi"/>
            <w:iCs w:val="0"/>
            <w:sz w:val="22"/>
            <w:szCs w:val="22"/>
          </w:rPr>
          <w:tab/>
        </w:r>
        <w:r w:rsidRPr="007502E9">
          <w:rPr>
            <w:rStyle w:val="Hyperlink"/>
          </w:rPr>
          <w:t>Inactivate EC Screen: Identify Inactive Multiple Event Code Screens</w:t>
        </w:r>
        <w:r>
          <w:rPr>
            <w:webHidden/>
          </w:rPr>
          <w:tab/>
        </w:r>
        <w:r>
          <w:rPr>
            <w:webHidden/>
          </w:rPr>
          <w:fldChar w:fldCharType="begin"/>
        </w:r>
        <w:r>
          <w:rPr>
            <w:webHidden/>
          </w:rPr>
          <w:instrText xml:space="preserve"> PAGEREF _Toc463464031 \h </w:instrText>
        </w:r>
        <w:r>
          <w:rPr>
            <w:webHidden/>
          </w:rPr>
        </w:r>
        <w:r>
          <w:rPr>
            <w:webHidden/>
          </w:rPr>
          <w:fldChar w:fldCharType="separate"/>
        </w:r>
        <w:r>
          <w:rPr>
            <w:webHidden/>
          </w:rPr>
          <w:t>130</w:t>
        </w:r>
        <w:r>
          <w:rPr>
            <w:webHidden/>
          </w:rPr>
          <w:fldChar w:fldCharType="end"/>
        </w:r>
      </w:hyperlink>
    </w:p>
    <w:p w14:paraId="4849C71A" w14:textId="77777777" w:rsidR="00B10BA8" w:rsidRDefault="00B10BA8">
      <w:pPr>
        <w:pStyle w:val="TOC1"/>
        <w:rPr>
          <w:rFonts w:asciiTheme="minorHAnsi" w:eastAsiaTheme="minorEastAsia" w:hAnsiTheme="minorHAnsi" w:cstheme="minorBidi"/>
          <w:b w:val="0"/>
          <w:sz w:val="22"/>
        </w:rPr>
      </w:pPr>
      <w:hyperlink w:anchor="_Toc463464032" w:history="1">
        <w:r w:rsidRPr="007502E9">
          <w:rPr>
            <w:rStyle w:val="Hyperlink"/>
          </w:rPr>
          <w:t>5</w:t>
        </w:r>
        <w:r>
          <w:rPr>
            <w:rFonts w:asciiTheme="minorHAnsi" w:eastAsiaTheme="minorEastAsia" w:hAnsiTheme="minorHAnsi" w:cstheme="minorBidi"/>
            <w:b w:val="0"/>
            <w:sz w:val="22"/>
          </w:rPr>
          <w:tab/>
        </w:r>
        <w:r w:rsidRPr="007502E9">
          <w:rPr>
            <w:rStyle w:val="Hyperlink"/>
          </w:rPr>
          <w:t>Troubleshooting</w:t>
        </w:r>
        <w:r>
          <w:rPr>
            <w:webHidden/>
          </w:rPr>
          <w:tab/>
        </w:r>
        <w:r>
          <w:rPr>
            <w:webHidden/>
          </w:rPr>
          <w:fldChar w:fldCharType="begin"/>
        </w:r>
        <w:r>
          <w:rPr>
            <w:webHidden/>
          </w:rPr>
          <w:instrText xml:space="preserve"> PAGEREF _Toc463464032 \h </w:instrText>
        </w:r>
        <w:r>
          <w:rPr>
            <w:webHidden/>
          </w:rPr>
        </w:r>
        <w:r>
          <w:rPr>
            <w:webHidden/>
          </w:rPr>
          <w:fldChar w:fldCharType="separate"/>
        </w:r>
        <w:r>
          <w:rPr>
            <w:webHidden/>
          </w:rPr>
          <w:t>133</w:t>
        </w:r>
        <w:r>
          <w:rPr>
            <w:webHidden/>
          </w:rPr>
          <w:fldChar w:fldCharType="end"/>
        </w:r>
      </w:hyperlink>
    </w:p>
    <w:p w14:paraId="51680E68" w14:textId="77777777" w:rsidR="00B10BA8" w:rsidRDefault="00B10BA8">
      <w:pPr>
        <w:pStyle w:val="TOC2"/>
        <w:rPr>
          <w:rFonts w:asciiTheme="minorHAnsi" w:eastAsiaTheme="minorEastAsia" w:hAnsiTheme="minorHAnsi" w:cstheme="minorBidi"/>
          <w:b w:val="0"/>
          <w:sz w:val="22"/>
        </w:rPr>
      </w:pPr>
      <w:hyperlink w:anchor="_Toc463464033" w:history="1">
        <w:r w:rsidRPr="007502E9">
          <w:rPr>
            <w:rStyle w:val="Hyperlink"/>
          </w:rPr>
          <w:t>5.1</w:t>
        </w:r>
        <w:r>
          <w:rPr>
            <w:rFonts w:asciiTheme="minorHAnsi" w:eastAsiaTheme="minorEastAsia" w:hAnsiTheme="minorHAnsi" w:cstheme="minorBidi"/>
            <w:b w:val="0"/>
            <w:sz w:val="22"/>
          </w:rPr>
          <w:tab/>
        </w:r>
        <w:r w:rsidRPr="007502E9">
          <w:rPr>
            <w:rStyle w:val="Hyperlink"/>
          </w:rPr>
          <w:t>Access Issues</w:t>
        </w:r>
        <w:r>
          <w:rPr>
            <w:webHidden/>
          </w:rPr>
          <w:tab/>
        </w:r>
        <w:r>
          <w:rPr>
            <w:webHidden/>
          </w:rPr>
          <w:fldChar w:fldCharType="begin"/>
        </w:r>
        <w:r>
          <w:rPr>
            <w:webHidden/>
          </w:rPr>
          <w:instrText xml:space="preserve"> PAGEREF _Toc463464033 \h </w:instrText>
        </w:r>
        <w:r>
          <w:rPr>
            <w:webHidden/>
          </w:rPr>
        </w:r>
        <w:r>
          <w:rPr>
            <w:webHidden/>
          </w:rPr>
          <w:fldChar w:fldCharType="separate"/>
        </w:r>
        <w:r>
          <w:rPr>
            <w:webHidden/>
          </w:rPr>
          <w:t>133</w:t>
        </w:r>
        <w:r>
          <w:rPr>
            <w:webHidden/>
          </w:rPr>
          <w:fldChar w:fldCharType="end"/>
        </w:r>
      </w:hyperlink>
    </w:p>
    <w:p w14:paraId="1FFD7D15" w14:textId="77777777" w:rsidR="00B10BA8" w:rsidRDefault="00B10BA8">
      <w:pPr>
        <w:pStyle w:val="TOC2"/>
        <w:rPr>
          <w:rFonts w:asciiTheme="minorHAnsi" w:eastAsiaTheme="minorEastAsia" w:hAnsiTheme="minorHAnsi" w:cstheme="minorBidi"/>
          <w:b w:val="0"/>
          <w:sz w:val="22"/>
        </w:rPr>
      </w:pPr>
      <w:hyperlink w:anchor="_Toc463464034" w:history="1">
        <w:r w:rsidRPr="007502E9">
          <w:rPr>
            <w:rStyle w:val="Hyperlink"/>
          </w:rPr>
          <w:t>5.2</w:t>
        </w:r>
        <w:r>
          <w:rPr>
            <w:rFonts w:asciiTheme="minorHAnsi" w:eastAsiaTheme="minorEastAsia" w:hAnsiTheme="minorHAnsi" w:cstheme="minorBidi"/>
            <w:b w:val="0"/>
            <w:sz w:val="22"/>
          </w:rPr>
          <w:tab/>
        </w:r>
        <w:r w:rsidRPr="007502E9">
          <w:rPr>
            <w:rStyle w:val="Hyperlink"/>
          </w:rPr>
          <w:t>Log On Issues</w:t>
        </w:r>
        <w:r>
          <w:rPr>
            <w:webHidden/>
          </w:rPr>
          <w:tab/>
        </w:r>
        <w:r>
          <w:rPr>
            <w:webHidden/>
          </w:rPr>
          <w:fldChar w:fldCharType="begin"/>
        </w:r>
        <w:r>
          <w:rPr>
            <w:webHidden/>
          </w:rPr>
          <w:instrText xml:space="preserve"> PAGEREF _Toc463464034 \h </w:instrText>
        </w:r>
        <w:r>
          <w:rPr>
            <w:webHidden/>
          </w:rPr>
        </w:r>
        <w:r>
          <w:rPr>
            <w:webHidden/>
          </w:rPr>
          <w:fldChar w:fldCharType="separate"/>
        </w:r>
        <w:r>
          <w:rPr>
            <w:webHidden/>
          </w:rPr>
          <w:t>133</w:t>
        </w:r>
        <w:r>
          <w:rPr>
            <w:webHidden/>
          </w:rPr>
          <w:fldChar w:fldCharType="end"/>
        </w:r>
      </w:hyperlink>
    </w:p>
    <w:p w14:paraId="5AB4452D" w14:textId="77777777" w:rsidR="00B10BA8" w:rsidRDefault="00B10BA8">
      <w:pPr>
        <w:pStyle w:val="TOC2"/>
        <w:rPr>
          <w:rFonts w:asciiTheme="minorHAnsi" w:eastAsiaTheme="minorEastAsia" w:hAnsiTheme="minorHAnsi" w:cstheme="minorBidi"/>
          <w:b w:val="0"/>
          <w:sz w:val="22"/>
        </w:rPr>
      </w:pPr>
      <w:hyperlink w:anchor="_Toc463464035" w:history="1">
        <w:r w:rsidRPr="007502E9">
          <w:rPr>
            <w:rStyle w:val="Hyperlink"/>
          </w:rPr>
          <w:t>5.3</w:t>
        </w:r>
        <w:r>
          <w:rPr>
            <w:rFonts w:asciiTheme="minorHAnsi" w:eastAsiaTheme="minorEastAsia" w:hAnsiTheme="minorHAnsi" w:cstheme="minorBidi"/>
            <w:b w:val="0"/>
            <w:sz w:val="22"/>
          </w:rPr>
          <w:tab/>
        </w:r>
        <w:r w:rsidRPr="007502E9">
          <w:rPr>
            <w:rStyle w:val="Hyperlink"/>
          </w:rPr>
          <w:t>GUI Appears Distorted</w:t>
        </w:r>
        <w:r>
          <w:rPr>
            <w:webHidden/>
          </w:rPr>
          <w:tab/>
        </w:r>
        <w:r>
          <w:rPr>
            <w:webHidden/>
          </w:rPr>
          <w:fldChar w:fldCharType="begin"/>
        </w:r>
        <w:r>
          <w:rPr>
            <w:webHidden/>
          </w:rPr>
          <w:instrText xml:space="preserve"> PAGEREF _Toc463464035 \h </w:instrText>
        </w:r>
        <w:r>
          <w:rPr>
            <w:webHidden/>
          </w:rPr>
        </w:r>
        <w:r>
          <w:rPr>
            <w:webHidden/>
          </w:rPr>
          <w:fldChar w:fldCharType="separate"/>
        </w:r>
        <w:r>
          <w:rPr>
            <w:webHidden/>
          </w:rPr>
          <w:t>133</w:t>
        </w:r>
        <w:r>
          <w:rPr>
            <w:webHidden/>
          </w:rPr>
          <w:fldChar w:fldCharType="end"/>
        </w:r>
      </w:hyperlink>
    </w:p>
    <w:p w14:paraId="50CEB22D" w14:textId="77777777" w:rsidR="00B10BA8" w:rsidRDefault="00B10BA8">
      <w:pPr>
        <w:pStyle w:val="TOC3"/>
        <w:tabs>
          <w:tab w:val="left" w:pos="1483"/>
        </w:tabs>
        <w:rPr>
          <w:rFonts w:asciiTheme="minorHAnsi" w:eastAsiaTheme="minorEastAsia" w:hAnsiTheme="minorHAnsi" w:cstheme="minorBidi"/>
          <w:iCs w:val="0"/>
          <w:sz w:val="22"/>
          <w:szCs w:val="22"/>
        </w:rPr>
      </w:pPr>
      <w:hyperlink w:anchor="_Toc463464036" w:history="1">
        <w:r w:rsidRPr="007502E9">
          <w:rPr>
            <w:rStyle w:val="Hyperlink"/>
          </w:rPr>
          <w:t>5.3.1</w:t>
        </w:r>
        <w:r>
          <w:rPr>
            <w:rFonts w:asciiTheme="minorHAnsi" w:eastAsiaTheme="minorEastAsia" w:hAnsiTheme="minorHAnsi" w:cstheme="minorBidi"/>
            <w:iCs w:val="0"/>
            <w:sz w:val="22"/>
            <w:szCs w:val="22"/>
          </w:rPr>
          <w:tab/>
        </w:r>
        <w:r w:rsidRPr="007502E9">
          <w:rPr>
            <w:rStyle w:val="Hyperlink"/>
          </w:rPr>
          <w:t>Example of Setting the Screen Resolution to 1600 x 900</w:t>
        </w:r>
        <w:r>
          <w:rPr>
            <w:webHidden/>
          </w:rPr>
          <w:tab/>
        </w:r>
        <w:r>
          <w:rPr>
            <w:webHidden/>
          </w:rPr>
          <w:fldChar w:fldCharType="begin"/>
        </w:r>
        <w:r>
          <w:rPr>
            <w:webHidden/>
          </w:rPr>
          <w:instrText xml:space="preserve"> PAGEREF _Toc463464036 \h </w:instrText>
        </w:r>
        <w:r>
          <w:rPr>
            <w:webHidden/>
          </w:rPr>
        </w:r>
        <w:r>
          <w:rPr>
            <w:webHidden/>
          </w:rPr>
          <w:fldChar w:fldCharType="separate"/>
        </w:r>
        <w:r>
          <w:rPr>
            <w:webHidden/>
          </w:rPr>
          <w:t>133</w:t>
        </w:r>
        <w:r>
          <w:rPr>
            <w:webHidden/>
          </w:rPr>
          <w:fldChar w:fldCharType="end"/>
        </w:r>
      </w:hyperlink>
    </w:p>
    <w:p w14:paraId="24965898" w14:textId="77777777" w:rsidR="00B10BA8" w:rsidRDefault="00B10BA8">
      <w:pPr>
        <w:pStyle w:val="TOC1"/>
        <w:rPr>
          <w:rFonts w:asciiTheme="minorHAnsi" w:eastAsiaTheme="minorEastAsia" w:hAnsiTheme="minorHAnsi" w:cstheme="minorBidi"/>
          <w:b w:val="0"/>
          <w:sz w:val="22"/>
        </w:rPr>
      </w:pPr>
      <w:hyperlink w:anchor="_Toc463464037" w:history="1">
        <w:r w:rsidRPr="007502E9">
          <w:rPr>
            <w:rStyle w:val="Hyperlink"/>
          </w:rPr>
          <w:t>Appendix A: Acronyms</w:t>
        </w:r>
        <w:r>
          <w:rPr>
            <w:webHidden/>
          </w:rPr>
          <w:tab/>
        </w:r>
        <w:r>
          <w:rPr>
            <w:webHidden/>
          </w:rPr>
          <w:fldChar w:fldCharType="begin"/>
        </w:r>
        <w:r>
          <w:rPr>
            <w:webHidden/>
          </w:rPr>
          <w:instrText xml:space="preserve"> PAGEREF _Toc463464037 \h </w:instrText>
        </w:r>
        <w:r>
          <w:rPr>
            <w:webHidden/>
          </w:rPr>
        </w:r>
        <w:r>
          <w:rPr>
            <w:webHidden/>
          </w:rPr>
          <w:fldChar w:fldCharType="separate"/>
        </w:r>
        <w:r>
          <w:rPr>
            <w:webHidden/>
          </w:rPr>
          <w:t>135</w:t>
        </w:r>
        <w:r>
          <w:rPr>
            <w:webHidden/>
          </w:rPr>
          <w:fldChar w:fldCharType="end"/>
        </w:r>
      </w:hyperlink>
    </w:p>
    <w:p w14:paraId="36D17671" w14:textId="77777777" w:rsidR="00B10BA8" w:rsidRDefault="00B10BA8">
      <w:pPr>
        <w:pStyle w:val="TOC1"/>
        <w:rPr>
          <w:rFonts w:asciiTheme="minorHAnsi" w:eastAsiaTheme="minorEastAsia" w:hAnsiTheme="minorHAnsi" w:cstheme="minorBidi"/>
          <w:b w:val="0"/>
          <w:sz w:val="22"/>
        </w:rPr>
      </w:pPr>
      <w:hyperlink w:anchor="_Toc463464038" w:history="1">
        <w:r w:rsidRPr="007502E9">
          <w:rPr>
            <w:rStyle w:val="Hyperlink"/>
          </w:rPr>
          <w:t>Appendix B: Glossary</w:t>
        </w:r>
        <w:r>
          <w:rPr>
            <w:webHidden/>
          </w:rPr>
          <w:tab/>
        </w:r>
        <w:r>
          <w:rPr>
            <w:webHidden/>
          </w:rPr>
          <w:fldChar w:fldCharType="begin"/>
        </w:r>
        <w:r>
          <w:rPr>
            <w:webHidden/>
          </w:rPr>
          <w:instrText xml:space="preserve"> PAGEREF _Toc463464038 \h </w:instrText>
        </w:r>
        <w:r>
          <w:rPr>
            <w:webHidden/>
          </w:rPr>
        </w:r>
        <w:r>
          <w:rPr>
            <w:webHidden/>
          </w:rPr>
          <w:fldChar w:fldCharType="separate"/>
        </w:r>
        <w:r>
          <w:rPr>
            <w:webHidden/>
          </w:rPr>
          <w:t>137</w:t>
        </w:r>
        <w:r>
          <w:rPr>
            <w:webHidden/>
          </w:rPr>
          <w:fldChar w:fldCharType="end"/>
        </w:r>
      </w:hyperlink>
    </w:p>
    <w:p w14:paraId="1CB9A1DF" w14:textId="77777777" w:rsidR="00B10BA8" w:rsidRDefault="00B10BA8">
      <w:pPr>
        <w:pStyle w:val="TOC1"/>
        <w:rPr>
          <w:rFonts w:asciiTheme="minorHAnsi" w:eastAsiaTheme="minorEastAsia" w:hAnsiTheme="minorHAnsi" w:cstheme="minorBidi"/>
          <w:b w:val="0"/>
          <w:sz w:val="22"/>
        </w:rPr>
      </w:pPr>
      <w:hyperlink w:anchor="_Toc463464039" w:history="1">
        <w:r w:rsidRPr="007502E9">
          <w:rPr>
            <w:rStyle w:val="Hyperlink"/>
          </w:rPr>
          <w:t>Appendix E: Other ECS Package Management Information</w:t>
        </w:r>
        <w:r>
          <w:rPr>
            <w:webHidden/>
          </w:rPr>
          <w:tab/>
        </w:r>
        <w:r>
          <w:rPr>
            <w:webHidden/>
          </w:rPr>
          <w:fldChar w:fldCharType="begin"/>
        </w:r>
        <w:r>
          <w:rPr>
            <w:webHidden/>
          </w:rPr>
          <w:instrText xml:space="preserve"> PAGEREF _Toc463464039 \h </w:instrText>
        </w:r>
        <w:r>
          <w:rPr>
            <w:webHidden/>
          </w:rPr>
        </w:r>
        <w:r>
          <w:rPr>
            <w:webHidden/>
          </w:rPr>
          <w:fldChar w:fldCharType="separate"/>
        </w:r>
        <w:r>
          <w:rPr>
            <w:webHidden/>
          </w:rPr>
          <w:t>139</w:t>
        </w:r>
        <w:r>
          <w:rPr>
            <w:webHidden/>
          </w:rPr>
          <w:fldChar w:fldCharType="end"/>
        </w:r>
      </w:hyperlink>
    </w:p>
    <w:p w14:paraId="1883B32B" w14:textId="77777777" w:rsidR="00B10BA8" w:rsidRDefault="00B10BA8">
      <w:pPr>
        <w:pStyle w:val="TOC1"/>
        <w:rPr>
          <w:rFonts w:asciiTheme="minorHAnsi" w:eastAsiaTheme="minorEastAsia" w:hAnsiTheme="minorHAnsi" w:cstheme="minorBidi"/>
          <w:b w:val="0"/>
          <w:sz w:val="22"/>
        </w:rPr>
      </w:pPr>
      <w:hyperlink w:anchor="_Toc463464040" w:history="1">
        <w:r w:rsidRPr="007502E9">
          <w:rPr>
            <w:rStyle w:val="Hyperlink"/>
          </w:rPr>
          <w:t>Appendix F: Index</w:t>
        </w:r>
        <w:r>
          <w:rPr>
            <w:webHidden/>
          </w:rPr>
          <w:tab/>
        </w:r>
        <w:r>
          <w:rPr>
            <w:webHidden/>
          </w:rPr>
          <w:fldChar w:fldCharType="begin"/>
        </w:r>
        <w:r>
          <w:rPr>
            <w:webHidden/>
          </w:rPr>
          <w:instrText xml:space="preserve"> PAGEREF _Toc463464040 \h </w:instrText>
        </w:r>
        <w:r>
          <w:rPr>
            <w:webHidden/>
          </w:rPr>
        </w:r>
        <w:r>
          <w:rPr>
            <w:webHidden/>
          </w:rPr>
          <w:fldChar w:fldCharType="separate"/>
        </w:r>
        <w:r>
          <w:rPr>
            <w:webHidden/>
          </w:rPr>
          <w:t>143</w:t>
        </w:r>
        <w:r>
          <w:rPr>
            <w:webHidden/>
          </w:rPr>
          <w:fldChar w:fldCharType="end"/>
        </w:r>
      </w:hyperlink>
    </w:p>
    <w:p w14:paraId="5F9FD6E6" w14:textId="0A7276FE" w:rsidR="00DC30CE" w:rsidRDefault="00E62EE2" w:rsidP="00DC30CE">
      <w:r>
        <w:rPr>
          <w:rFonts w:ascii="Arial" w:hAnsi="Arial" w:cs="Arial"/>
          <w:b/>
          <w:noProof/>
          <w:sz w:val="20"/>
          <w:szCs w:val="22"/>
        </w:rPr>
        <w:fldChar w:fldCharType="end"/>
      </w:r>
    </w:p>
    <w:p w14:paraId="12042487" w14:textId="77777777" w:rsidR="002E0BCC" w:rsidRDefault="002E0BCC" w:rsidP="006E1A2D">
      <w:pPr>
        <w:pStyle w:val="Heading-FrontMatter"/>
      </w:pPr>
      <w:r w:rsidRPr="006E1A2D">
        <w:t xml:space="preserve">List </w:t>
      </w:r>
      <w:r w:rsidR="002C308D" w:rsidRPr="006E1A2D">
        <w:t>o</w:t>
      </w:r>
      <w:r w:rsidR="00514CF3" w:rsidRPr="006E1A2D">
        <w:t>f Tables</w:t>
      </w:r>
    </w:p>
    <w:p w14:paraId="4F02EDD3" w14:textId="77777777" w:rsidR="00B10BA8" w:rsidRDefault="0062687F">
      <w:pPr>
        <w:pStyle w:val="TableofFigures"/>
        <w:rPr>
          <w:rFonts w:asciiTheme="minorHAnsi" w:eastAsiaTheme="minorEastAsia" w:hAnsiTheme="minorHAnsi" w:cstheme="minorBidi"/>
          <w:noProof/>
          <w:sz w:val="22"/>
        </w:rPr>
      </w:pPr>
      <w:r w:rsidRPr="00E7462C">
        <w:rPr>
          <w:rFonts w:cs="Arial"/>
        </w:rPr>
        <w:fldChar w:fldCharType="begin"/>
      </w:r>
      <w:r w:rsidRPr="00E7462C">
        <w:rPr>
          <w:rFonts w:cs="Arial"/>
        </w:rPr>
        <w:instrText xml:space="preserve"> TOC \h \z \t "Table Caption" \c </w:instrText>
      </w:r>
      <w:r w:rsidRPr="00E7462C">
        <w:rPr>
          <w:rFonts w:cs="Arial"/>
        </w:rPr>
        <w:fldChar w:fldCharType="separate"/>
      </w:r>
      <w:hyperlink w:anchor="_Toc463464041" w:history="1">
        <w:r w:rsidR="00B10BA8" w:rsidRPr="00793E3F">
          <w:rPr>
            <w:rStyle w:val="Hyperlink"/>
            <w:noProof/>
          </w:rPr>
          <w:t>Table 1. Tier Support Contact Information</w:t>
        </w:r>
        <w:r w:rsidR="00B10BA8">
          <w:rPr>
            <w:noProof/>
            <w:webHidden/>
          </w:rPr>
          <w:tab/>
        </w:r>
        <w:r w:rsidR="00B10BA8">
          <w:rPr>
            <w:noProof/>
            <w:webHidden/>
          </w:rPr>
          <w:fldChar w:fldCharType="begin"/>
        </w:r>
        <w:r w:rsidR="00B10BA8">
          <w:rPr>
            <w:noProof/>
            <w:webHidden/>
          </w:rPr>
          <w:instrText xml:space="preserve"> PAGEREF _Toc463464041 \h </w:instrText>
        </w:r>
        <w:r w:rsidR="00B10BA8">
          <w:rPr>
            <w:noProof/>
            <w:webHidden/>
          </w:rPr>
        </w:r>
        <w:r w:rsidR="00B10BA8">
          <w:rPr>
            <w:noProof/>
            <w:webHidden/>
          </w:rPr>
          <w:fldChar w:fldCharType="separate"/>
        </w:r>
        <w:r w:rsidR="00B10BA8">
          <w:rPr>
            <w:noProof/>
            <w:webHidden/>
          </w:rPr>
          <w:t>3</w:t>
        </w:r>
        <w:r w:rsidR="00B10BA8">
          <w:rPr>
            <w:noProof/>
            <w:webHidden/>
          </w:rPr>
          <w:fldChar w:fldCharType="end"/>
        </w:r>
      </w:hyperlink>
    </w:p>
    <w:p w14:paraId="3E6A9011" w14:textId="77777777" w:rsidR="00B10BA8" w:rsidRDefault="00B10BA8">
      <w:pPr>
        <w:pStyle w:val="TableofFigures"/>
        <w:rPr>
          <w:rFonts w:asciiTheme="minorHAnsi" w:eastAsiaTheme="minorEastAsia" w:hAnsiTheme="minorHAnsi" w:cstheme="minorBidi"/>
          <w:noProof/>
          <w:sz w:val="22"/>
        </w:rPr>
      </w:pPr>
      <w:hyperlink w:anchor="_Toc463464042" w:history="1">
        <w:r w:rsidRPr="00793E3F">
          <w:rPr>
            <w:rStyle w:val="Hyperlink"/>
            <w:noProof/>
          </w:rPr>
          <w:t>Table 2. Element Name and Description</w:t>
        </w:r>
        <w:r>
          <w:rPr>
            <w:noProof/>
            <w:webHidden/>
          </w:rPr>
          <w:tab/>
        </w:r>
        <w:r>
          <w:rPr>
            <w:noProof/>
            <w:webHidden/>
          </w:rPr>
          <w:fldChar w:fldCharType="begin"/>
        </w:r>
        <w:r>
          <w:rPr>
            <w:noProof/>
            <w:webHidden/>
          </w:rPr>
          <w:instrText xml:space="preserve"> PAGEREF _Toc463464042 \h </w:instrText>
        </w:r>
        <w:r>
          <w:rPr>
            <w:noProof/>
            <w:webHidden/>
          </w:rPr>
        </w:r>
        <w:r>
          <w:rPr>
            <w:noProof/>
            <w:webHidden/>
          </w:rPr>
          <w:fldChar w:fldCharType="separate"/>
        </w:r>
        <w:r>
          <w:rPr>
            <w:noProof/>
            <w:webHidden/>
          </w:rPr>
          <w:t>108</w:t>
        </w:r>
        <w:r>
          <w:rPr>
            <w:noProof/>
            <w:webHidden/>
          </w:rPr>
          <w:fldChar w:fldCharType="end"/>
        </w:r>
      </w:hyperlink>
    </w:p>
    <w:p w14:paraId="52AD1306" w14:textId="0E8F467B" w:rsidR="006D7175" w:rsidRDefault="0062687F" w:rsidP="006E1A2D">
      <w:r w:rsidRPr="00E7462C">
        <w:rPr>
          <w:rFonts w:ascii="Arial" w:hAnsi="Arial" w:cs="Arial"/>
          <w:sz w:val="20"/>
        </w:rPr>
        <w:fldChar w:fldCharType="end"/>
      </w:r>
    </w:p>
    <w:p w14:paraId="54BFB04F" w14:textId="77777777" w:rsidR="009B2390" w:rsidRDefault="009B2390" w:rsidP="00116D7E">
      <w:pPr>
        <w:pStyle w:val="Heading-FrontMatter"/>
      </w:pPr>
      <w:r w:rsidRPr="006E1A2D">
        <w:t>List o</w:t>
      </w:r>
      <w:r>
        <w:t>f Figures</w:t>
      </w:r>
    </w:p>
    <w:p w14:paraId="19E3B437" w14:textId="77777777" w:rsidR="00B10BA8" w:rsidRDefault="001E0D67">
      <w:pPr>
        <w:pStyle w:val="TableofFigures"/>
        <w:tabs>
          <w:tab w:val="left" w:pos="1483"/>
        </w:tabs>
        <w:rPr>
          <w:rFonts w:asciiTheme="minorHAnsi" w:eastAsiaTheme="minorEastAsia" w:hAnsiTheme="minorHAnsi" w:cstheme="minorBidi"/>
          <w:noProof/>
          <w:sz w:val="22"/>
        </w:rPr>
      </w:pPr>
      <w:r>
        <w:lastRenderedPageBreak/>
        <w:fldChar w:fldCharType="begin"/>
      </w:r>
      <w:r>
        <w:instrText xml:space="preserve"> TOC \h \z \t "Figure Caption" \c </w:instrText>
      </w:r>
      <w:r>
        <w:fldChar w:fldCharType="separate"/>
      </w:r>
      <w:hyperlink w:anchor="_Toc463464043" w:history="1">
        <w:r w:rsidR="00B10BA8" w:rsidRPr="00B0310C">
          <w:rPr>
            <w:rStyle w:val="Hyperlink"/>
            <w:noProof/>
          </w:rPr>
          <w:t>Figure 1:</w:t>
        </w:r>
        <w:r w:rsidR="00B10BA8">
          <w:rPr>
            <w:rFonts w:asciiTheme="minorHAnsi" w:eastAsiaTheme="minorEastAsia" w:hAnsiTheme="minorHAnsi" w:cstheme="minorBidi"/>
            <w:noProof/>
            <w:sz w:val="22"/>
          </w:rPr>
          <w:tab/>
        </w:r>
        <w:r w:rsidR="00B10BA8" w:rsidRPr="00B0310C">
          <w:rPr>
            <w:rStyle w:val="Hyperlink"/>
            <w:noProof/>
          </w:rPr>
          <w:t>ECS Data Flow Diagram</w:t>
        </w:r>
        <w:r w:rsidR="00B10BA8">
          <w:rPr>
            <w:noProof/>
            <w:webHidden/>
          </w:rPr>
          <w:tab/>
        </w:r>
        <w:r w:rsidR="00B10BA8">
          <w:rPr>
            <w:noProof/>
            <w:webHidden/>
          </w:rPr>
          <w:fldChar w:fldCharType="begin"/>
        </w:r>
        <w:r w:rsidR="00B10BA8">
          <w:rPr>
            <w:noProof/>
            <w:webHidden/>
          </w:rPr>
          <w:instrText xml:space="preserve"> PAGEREF _Toc463464043 \h </w:instrText>
        </w:r>
        <w:r w:rsidR="00B10BA8">
          <w:rPr>
            <w:noProof/>
            <w:webHidden/>
          </w:rPr>
        </w:r>
        <w:r w:rsidR="00B10BA8">
          <w:rPr>
            <w:noProof/>
            <w:webHidden/>
          </w:rPr>
          <w:fldChar w:fldCharType="separate"/>
        </w:r>
        <w:r w:rsidR="00B10BA8">
          <w:rPr>
            <w:noProof/>
            <w:webHidden/>
          </w:rPr>
          <w:t>4</w:t>
        </w:r>
        <w:r w:rsidR="00B10BA8">
          <w:rPr>
            <w:noProof/>
            <w:webHidden/>
          </w:rPr>
          <w:fldChar w:fldCharType="end"/>
        </w:r>
      </w:hyperlink>
    </w:p>
    <w:p w14:paraId="4F856318"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44" w:history="1">
        <w:r w:rsidRPr="00B0310C">
          <w:rPr>
            <w:rStyle w:val="Hyperlink"/>
            <w:noProof/>
          </w:rPr>
          <w:t>Figure 2:</w:t>
        </w:r>
        <w:r>
          <w:rPr>
            <w:rFonts w:asciiTheme="minorHAnsi" w:eastAsiaTheme="minorEastAsia" w:hAnsiTheme="minorHAnsi" w:cstheme="minorBidi"/>
            <w:noProof/>
            <w:sz w:val="22"/>
          </w:rPr>
          <w:tab/>
        </w:r>
        <w:r w:rsidRPr="00B0310C">
          <w:rPr>
            <w:rStyle w:val="Hyperlink"/>
            <w:noProof/>
          </w:rPr>
          <w:t>ECS GUI Icon</w:t>
        </w:r>
        <w:r>
          <w:rPr>
            <w:noProof/>
            <w:webHidden/>
          </w:rPr>
          <w:tab/>
        </w:r>
        <w:r>
          <w:rPr>
            <w:noProof/>
            <w:webHidden/>
          </w:rPr>
          <w:fldChar w:fldCharType="begin"/>
        </w:r>
        <w:r>
          <w:rPr>
            <w:noProof/>
            <w:webHidden/>
          </w:rPr>
          <w:instrText xml:space="preserve"> PAGEREF _Toc463464044 \h </w:instrText>
        </w:r>
        <w:r>
          <w:rPr>
            <w:noProof/>
            <w:webHidden/>
          </w:rPr>
        </w:r>
        <w:r>
          <w:rPr>
            <w:noProof/>
            <w:webHidden/>
          </w:rPr>
          <w:fldChar w:fldCharType="separate"/>
        </w:r>
        <w:r>
          <w:rPr>
            <w:noProof/>
            <w:webHidden/>
          </w:rPr>
          <w:t>7</w:t>
        </w:r>
        <w:r>
          <w:rPr>
            <w:noProof/>
            <w:webHidden/>
          </w:rPr>
          <w:fldChar w:fldCharType="end"/>
        </w:r>
      </w:hyperlink>
    </w:p>
    <w:p w14:paraId="4B3763A3"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45" w:history="1">
        <w:r w:rsidRPr="00B0310C">
          <w:rPr>
            <w:rStyle w:val="Hyperlink"/>
            <w:noProof/>
          </w:rPr>
          <w:t>Figure 3:</w:t>
        </w:r>
        <w:r>
          <w:rPr>
            <w:rFonts w:asciiTheme="minorHAnsi" w:eastAsiaTheme="minorEastAsia" w:hAnsiTheme="minorHAnsi" w:cstheme="minorBidi"/>
            <w:noProof/>
            <w:sz w:val="22"/>
          </w:rPr>
          <w:tab/>
        </w:r>
        <w:r w:rsidRPr="00B0310C">
          <w:rPr>
            <w:rStyle w:val="Hyperlink"/>
            <w:noProof/>
          </w:rPr>
          <w:t>VistA Sign-on Screen</w:t>
        </w:r>
        <w:r>
          <w:rPr>
            <w:noProof/>
            <w:webHidden/>
          </w:rPr>
          <w:tab/>
        </w:r>
        <w:r>
          <w:rPr>
            <w:noProof/>
            <w:webHidden/>
          </w:rPr>
          <w:fldChar w:fldCharType="begin"/>
        </w:r>
        <w:r>
          <w:rPr>
            <w:noProof/>
            <w:webHidden/>
          </w:rPr>
          <w:instrText xml:space="preserve"> PAGEREF _Toc463464045 \h </w:instrText>
        </w:r>
        <w:r>
          <w:rPr>
            <w:noProof/>
            <w:webHidden/>
          </w:rPr>
        </w:r>
        <w:r>
          <w:rPr>
            <w:noProof/>
            <w:webHidden/>
          </w:rPr>
          <w:fldChar w:fldCharType="separate"/>
        </w:r>
        <w:r>
          <w:rPr>
            <w:noProof/>
            <w:webHidden/>
          </w:rPr>
          <w:t>8</w:t>
        </w:r>
        <w:r>
          <w:rPr>
            <w:noProof/>
            <w:webHidden/>
          </w:rPr>
          <w:fldChar w:fldCharType="end"/>
        </w:r>
      </w:hyperlink>
    </w:p>
    <w:p w14:paraId="26F64ED7"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46" w:history="1">
        <w:r w:rsidRPr="00B0310C">
          <w:rPr>
            <w:rStyle w:val="Hyperlink"/>
            <w:noProof/>
          </w:rPr>
          <w:t>Figure 4:</w:t>
        </w:r>
        <w:r>
          <w:rPr>
            <w:rFonts w:asciiTheme="minorHAnsi" w:eastAsiaTheme="minorEastAsia" w:hAnsiTheme="minorHAnsi" w:cstheme="minorBidi"/>
            <w:noProof/>
            <w:sz w:val="22"/>
          </w:rPr>
          <w:tab/>
        </w:r>
        <w:r w:rsidRPr="00B0310C">
          <w:rPr>
            <w:rStyle w:val="Hyperlink"/>
            <w:noProof/>
          </w:rPr>
          <w:t>Main Menu for Event Capture</w:t>
        </w:r>
        <w:r>
          <w:rPr>
            <w:noProof/>
            <w:webHidden/>
          </w:rPr>
          <w:tab/>
        </w:r>
        <w:r>
          <w:rPr>
            <w:noProof/>
            <w:webHidden/>
          </w:rPr>
          <w:fldChar w:fldCharType="begin"/>
        </w:r>
        <w:r>
          <w:rPr>
            <w:noProof/>
            <w:webHidden/>
          </w:rPr>
          <w:instrText xml:space="preserve"> PAGEREF _Toc463464046 \h </w:instrText>
        </w:r>
        <w:r>
          <w:rPr>
            <w:noProof/>
            <w:webHidden/>
          </w:rPr>
        </w:r>
        <w:r>
          <w:rPr>
            <w:noProof/>
            <w:webHidden/>
          </w:rPr>
          <w:fldChar w:fldCharType="separate"/>
        </w:r>
        <w:r>
          <w:rPr>
            <w:noProof/>
            <w:webHidden/>
          </w:rPr>
          <w:t>9</w:t>
        </w:r>
        <w:r>
          <w:rPr>
            <w:noProof/>
            <w:webHidden/>
          </w:rPr>
          <w:fldChar w:fldCharType="end"/>
        </w:r>
      </w:hyperlink>
    </w:p>
    <w:p w14:paraId="523B53CA"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47" w:history="1">
        <w:r w:rsidRPr="00B0310C">
          <w:rPr>
            <w:rStyle w:val="Hyperlink"/>
            <w:noProof/>
          </w:rPr>
          <w:t>Figure 5:</w:t>
        </w:r>
        <w:r>
          <w:rPr>
            <w:rFonts w:asciiTheme="minorHAnsi" w:eastAsiaTheme="minorEastAsia" w:hAnsiTheme="minorHAnsi" w:cstheme="minorBidi"/>
            <w:noProof/>
            <w:sz w:val="22"/>
          </w:rPr>
          <w:tab/>
        </w:r>
        <w:r w:rsidRPr="00B0310C">
          <w:rPr>
            <w:rStyle w:val="Hyperlink"/>
            <w:noProof/>
          </w:rPr>
          <w:t>Main Menu with the ECNORPT Security Key Added for the User</w:t>
        </w:r>
        <w:r>
          <w:rPr>
            <w:noProof/>
            <w:webHidden/>
          </w:rPr>
          <w:tab/>
        </w:r>
        <w:r>
          <w:rPr>
            <w:noProof/>
            <w:webHidden/>
          </w:rPr>
          <w:fldChar w:fldCharType="begin"/>
        </w:r>
        <w:r>
          <w:rPr>
            <w:noProof/>
            <w:webHidden/>
          </w:rPr>
          <w:instrText xml:space="preserve"> PAGEREF _Toc463464047 \h </w:instrText>
        </w:r>
        <w:r>
          <w:rPr>
            <w:noProof/>
            <w:webHidden/>
          </w:rPr>
        </w:r>
        <w:r>
          <w:rPr>
            <w:noProof/>
            <w:webHidden/>
          </w:rPr>
          <w:fldChar w:fldCharType="separate"/>
        </w:r>
        <w:r>
          <w:rPr>
            <w:noProof/>
            <w:webHidden/>
          </w:rPr>
          <w:t>9</w:t>
        </w:r>
        <w:r>
          <w:rPr>
            <w:noProof/>
            <w:webHidden/>
          </w:rPr>
          <w:fldChar w:fldCharType="end"/>
        </w:r>
      </w:hyperlink>
    </w:p>
    <w:p w14:paraId="490A4360"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48" w:history="1">
        <w:r w:rsidRPr="00B0310C">
          <w:rPr>
            <w:rStyle w:val="Hyperlink"/>
            <w:noProof/>
          </w:rPr>
          <w:t>Figure 6:</w:t>
        </w:r>
        <w:r>
          <w:rPr>
            <w:rFonts w:asciiTheme="minorHAnsi" w:eastAsiaTheme="minorEastAsia" w:hAnsiTheme="minorHAnsi" w:cstheme="minorBidi"/>
            <w:noProof/>
            <w:sz w:val="22"/>
          </w:rPr>
          <w:tab/>
        </w:r>
        <w:r w:rsidRPr="00B0310C">
          <w:rPr>
            <w:rStyle w:val="Hyperlink"/>
            <w:noProof/>
          </w:rPr>
          <w:t>Icon Shortcuts</w:t>
        </w:r>
        <w:r>
          <w:rPr>
            <w:noProof/>
            <w:webHidden/>
          </w:rPr>
          <w:tab/>
        </w:r>
        <w:r>
          <w:rPr>
            <w:noProof/>
            <w:webHidden/>
          </w:rPr>
          <w:fldChar w:fldCharType="begin"/>
        </w:r>
        <w:r>
          <w:rPr>
            <w:noProof/>
            <w:webHidden/>
          </w:rPr>
          <w:instrText xml:space="preserve"> PAGEREF _Toc463464048 \h </w:instrText>
        </w:r>
        <w:r>
          <w:rPr>
            <w:noProof/>
            <w:webHidden/>
          </w:rPr>
        </w:r>
        <w:r>
          <w:rPr>
            <w:noProof/>
            <w:webHidden/>
          </w:rPr>
          <w:fldChar w:fldCharType="separate"/>
        </w:r>
        <w:r>
          <w:rPr>
            <w:noProof/>
            <w:webHidden/>
          </w:rPr>
          <w:t>10</w:t>
        </w:r>
        <w:r>
          <w:rPr>
            <w:noProof/>
            <w:webHidden/>
          </w:rPr>
          <w:fldChar w:fldCharType="end"/>
        </w:r>
      </w:hyperlink>
    </w:p>
    <w:p w14:paraId="29C78F4C"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49" w:history="1">
        <w:r w:rsidRPr="00B0310C">
          <w:rPr>
            <w:rStyle w:val="Hyperlink"/>
            <w:noProof/>
          </w:rPr>
          <w:t>Figure 7:</w:t>
        </w:r>
        <w:r>
          <w:rPr>
            <w:rFonts w:asciiTheme="minorHAnsi" w:eastAsiaTheme="minorEastAsia" w:hAnsiTheme="minorHAnsi" w:cstheme="minorBidi"/>
            <w:noProof/>
            <w:sz w:val="22"/>
          </w:rPr>
          <w:tab/>
        </w:r>
        <w:r w:rsidRPr="00B0310C">
          <w:rPr>
            <w:rStyle w:val="Hyperlink"/>
            <w:noProof/>
          </w:rPr>
          <w:t>Main Menu Bar</w:t>
        </w:r>
        <w:r>
          <w:rPr>
            <w:noProof/>
            <w:webHidden/>
          </w:rPr>
          <w:tab/>
        </w:r>
        <w:r>
          <w:rPr>
            <w:noProof/>
            <w:webHidden/>
          </w:rPr>
          <w:fldChar w:fldCharType="begin"/>
        </w:r>
        <w:r>
          <w:rPr>
            <w:noProof/>
            <w:webHidden/>
          </w:rPr>
          <w:instrText xml:space="preserve"> PAGEREF _Toc463464049 \h </w:instrText>
        </w:r>
        <w:r>
          <w:rPr>
            <w:noProof/>
            <w:webHidden/>
          </w:rPr>
        </w:r>
        <w:r>
          <w:rPr>
            <w:noProof/>
            <w:webHidden/>
          </w:rPr>
          <w:fldChar w:fldCharType="separate"/>
        </w:r>
        <w:r>
          <w:rPr>
            <w:noProof/>
            <w:webHidden/>
          </w:rPr>
          <w:t>10</w:t>
        </w:r>
        <w:r>
          <w:rPr>
            <w:noProof/>
            <w:webHidden/>
          </w:rPr>
          <w:fldChar w:fldCharType="end"/>
        </w:r>
      </w:hyperlink>
    </w:p>
    <w:p w14:paraId="67D10CC8"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50" w:history="1">
        <w:r w:rsidRPr="00B0310C">
          <w:rPr>
            <w:rStyle w:val="Hyperlink"/>
            <w:noProof/>
          </w:rPr>
          <w:t>Figure 8:</w:t>
        </w:r>
        <w:r>
          <w:rPr>
            <w:rFonts w:asciiTheme="minorHAnsi" w:eastAsiaTheme="minorEastAsia" w:hAnsiTheme="minorHAnsi" w:cstheme="minorBidi"/>
            <w:noProof/>
            <w:sz w:val="22"/>
          </w:rPr>
          <w:tab/>
        </w:r>
        <w:r w:rsidRPr="00B0310C">
          <w:rPr>
            <w:rStyle w:val="Hyperlink"/>
            <w:noProof/>
          </w:rPr>
          <w:t>Main Menu Bar with Menus Expanded</w:t>
        </w:r>
        <w:r>
          <w:rPr>
            <w:noProof/>
            <w:webHidden/>
          </w:rPr>
          <w:tab/>
        </w:r>
        <w:r>
          <w:rPr>
            <w:noProof/>
            <w:webHidden/>
          </w:rPr>
          <w:fldChar w:fldCharType="begin"/>
        </w:r>
        <w:r>
          <w:rPr>
            <w:noProof/>
            <w:webHidden/>
          </w:rPr>
          <w:instrText xml:space="preserve"> PAGEREF _Toc463464050 \h </w:instrText>
        </w:r>
        <w:r>
          <w:rPr>
            <w:noProof/>
            <w:webHidden/>
          </w:rPr>
        </w:r>
        <w:r>
          <w:rPr>
            <w:noProof/>
            <w:webHidden/>
          </w:rPr>
          <w:fldChar w:fldCharType="separate"/>
        </w:r>
        <w:r>
          <w:rPr>
            <w:noProof/>
            <w:webHidden/>
          </w:rPr>
          <w:t>10</w:t>
        </w:r>
        <w:r>
          <w:rPr>
            <w:noProof/>
            <w:webHidden/>
          </w:rPr>
          <w:fldChar w:fldCharType="end"/>
        </w:r>
      </w:hyperlink>
    </w:p>
    <w:p w14:paraId="59E43B02"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51" w:history="1">
        <w:r w:rsidRPr="00B0310C">
          <w:rPr>
            <w:rStyle w:val="Hyperlink"/>
            <w:noProof/>
          </w:rPr>
          <w:t>Figure 9:</w:t>
        </w:r>
        <w:r>
          <w:rPr>
            <w:rFonts w:asciiTheme="minorHAnsi" w:eastAsiaTheme="minorEastAsia" w:hAnsiTheme="minorHAnsi" w:cstheme="minorBidi"/>
            <w:noProof/>
            <w:sz w:val="22"/>
          </w:rPr>
          <w:tab/>
        </w:r>
        <w:r w:rsidRPr="00B0310C">
          <w:rPr>
            <w:rStyle w:val="Hyperlink"/>
            <w:noProof/>
          </w:rPr>
          <w:t>Data Entry Menu Options</w:t>
        </w:r>
        <w:r>
          <w:rPr>
            <w:noProof/>
            <w:webHidden/>
          </w:rPr>
          <w:tab/>
        </w:r>
        <w:r>
          <w:rPr>
            <w:noProof/>
            <w:webHidden/>
          </w:rPr>
          <w:fldChar w:fldCharType="begin"/>
        </w:r>
        <w:r>
          <w:rPr>
            <w:noProof/>
            <w:webHidden/>
          </w:rPr>
          <w:instrText xml:space="preserve"> PAGEREF _Toc463464051 \h </w:instrText>
        </w:r>
        <w:r>
          <w:rPr>
            <w:noProof/>
            <w:webHidden/>
          </w:rPr>
        </w:r>
        <w:r>
          <w:rPr>
            <w:noProof/>
            <w:webHidden/>
          </w:rPr>
          <w:fldChar w:fldCharType="separate"/>
        </w:r>
        <w:r>
          <w:rPr>
            <w:noProof/>
            <w:webHidden/>
          </w:rPr>
          <w:t>11</w:t>
        </w:r>
        <w:r>
          <w:rPr>
            <w:noProof/>
            <w:webHidden/>
          </w:rPr>
          <w:fldChar w:fldCharType="end"/>
        </w:r>
      </w:hyperlink>
    </w:p>
    <w:p w14:paraId="23B89A37"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52" w:history="1">
        <w:r w:rsidRPr="00B0310C">
          <w:rPr>
            <w:rStyle w:val="Hyperlink"/>
            <w:noProof/>
          </w:rPr>
          <w:t>Figure 10:</w:t>
        </w:r>
        <w:r>
          <w:rPr>
            <w:rFonts w:asciiTheme="minorHAnsi" w:eastAsiaTheme="minorEastAsia" w:hAnsiTheme="minorHAnsi" w:cstheme="minorBidi"/>
            <w:noProof/>
            <w:sz w:val="22"/>
          </w:rPr>
          <w:tab/>
        </w:r>
        <w:r w:rsidRPr="00B0310C">
          <w:rPr>
            <w:rStyle w:val="Hyperlink"/>
            <w:noProof/>
          </w:rPr>
          <w:t>Data Entry with Menus Expanded</w:t>
        </w:r>
        <w:r>
          <w:rPr>
            <w:noProof/>
            <w:webHidden/>
          </w:rPr>
          <w:tab/>
        </w:r>
        <w:r>
          <w:rPr>
            <w:noProof/>
            <w:webHidden/>
          </w:rPr>
          <w:fldChar w:fldCharType="begin"/>
        </w:r>
        <w:r>
          <w:rPr>
            <w:noProof/>
            <w:webHidden/>
          </w:rPr>
          <w:instrText xml:space="preserve"> PAGEREF _Toc463464052 \h </w:instrText>
        </w:r>
        <w:r>
          <w:rPr>
            <w:noProof/>
            <w:webHidden/>
          </w:rPr>
        </w:r>
        <w:r>
          <w:rPr>
            <w:noProof/>
            <w:webHidden/>
          </w:rPr>
          <w:fldChar w:fldCharType="separate"/>
        </w:r>
        <w:r>
          <w:rPr>
            <w:noProof/>
            <w:webHidden/>
          </w:rPr>
          <w:t>11</w:t>
        </w:r>
        <w:r>
          <w:rPr>
            <w:noProof/>
            <w:webHidden/>
          </w:rPr>
          <w:fldChar w:fldCharType="end"/>
        </w:r>
      </w:hyperlink>
    </w:p>
    <w:p w14:paraId="7C00E553"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53" w:history="1">
        <w:r w:rsidRPr="00B0310C">
          <w:rPr>
            <w:rStyle w:val="Hyperlink"/>
            <w:noProof/>
          </w:rPr>
          <w:t>Figure 11:</w:t>
        </w:r>
        <w:r>
          <w:rPr>
            <w:rFonts w:asciiTheme="minorHAnsi" w:eastAsiaTheme="minorEastAsia" w:hAnsiTheme="minorHAnsi" w:cstheme="minorBidi"/>
            <w:noProof/>
            <w:sz w:val="22"/>
          </w:rPr>
          <w:tab/>
        </w:r>
        <w:r w:rsidRPr="00B0310C">
          <w:rPr>
            <w:rStyle w:val="Hyperlink"/>
            <w:noProof/>
          </w:rPr>
          <w:t>Spreadsheet Upload Options</w:t>
        </w:r>
        <w:r>
          <w:rPr>
            <w:noProof/>
            <w:webHidden/>
          </w:rPr>
          <w:tab/>
        </w:r>
        <w:r>
          <w:rPr>
            <w:noProof/>
            <w:webHidden/>
          </w:rPr>
          <w:fldChar w:fldCharType="begin"/>
        </w:r>
        <w:r>
          <w:rPr>
            <w:noProof/>
            <w:webHidden/>
          </w:rPr>
          <w:instrText xml:space="preserve"> PAGEREF _Toc463464053 \h </w:instrText>
        </w:r>
        <w:r>
          <w:rPr>
            <w:noProof/>
            <w:webHidden/>
          </w:rPr>
        </w:r>
        <w:r>
          <w:rPr>
            <w:noProof/>
            <w:webHidden/>
          </w:rPr>
          <w:fldChar w:fldCharType="separate"/>
        </w:r>
        <w:r>
          <w:rPr>
            <w:noProof/>
            <w:webHidden/>
          </w:rPr>
          <w:t>11</w:t>
        </w:r>
        <w:r>
          <w:rPr>
            <w:noProof/>
            <w:webHidden/>
          </w:rPr>
          <w:fldChar w:fldCharType="end"/>
        </w:r>
      </w:hyperlink>
    </w:p>
    <w:p w14:paraId="496AADF1"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54" w:history="1">
        <w:r w:rsidRPr="00B0310C">
          <w:rPr>
            <w:rStyle w:val="Hyperlink"/>
            <w:noProof/>
          </w:rPr>
          <w:t>Figure 12:</w:t>
        </w:r>
        <w:r>
          <w:rPr>
            <w:rFonts w:asciiTheme="minorHAnsi" w:eastAsiaTheme="minorEastAsia" w:hAnsiTheme="minorHAnsi" w:cstheme="minorBidi"/>
            <w:noProof/>
            <w:sz w:val="22"/>
          </w:rPr>
          <w:tab/>
        </w:r>
        <w:r w:rsidRPr="00B0310C">
          <w:rPr>
            <w:rStyle w:val="Hyperlink"/>
            <w:noProof/>
          </w:rPr>
          <w:t>Spreadsheet Menu with Menus Expanded</w:t>
        </w:r>
        <w:r>
          <w:rPr>
            <w:noProof/>
            <w:webHidden/>
          </w:rPr>
          <w:tab/>
        </w:r>
        <w:r>
          <w:rPr>
            <w:noProof/>
            <w:webHidden/>
          </w:rPr>
          <w:fldChar w:fldCharType="begin"/>
        </w:r>
        <w:r>
          <w:rPr>
            <w:noProof/>
            <w:webHidden/>
          </w:rPr>
          <w:instrText xml:space="preserve"> PAGEREF _Toc463464054 \h </w:instrText>
        </w:r>
        <w:r>
          <w:rPr>
            <w:noProof/>
            <w:webHidden/>
          </w:rPr>
        </w:r>
        <w:r>
          <w:rPr>
            <w:noProof/>
            <w:webHidden/>
          </w:rPr>
          <w:fldChar w:fldCharType="separate"/>
        </w:r>
        <w:r>
          <w:rPr>
            <w:noProof/>
            <w:webHidden/>
          </w:rPr>
          <w:t>12</w:t>
        </w:r>
        <w:r>
          <w:rPr>
            <w:noProof/>
            <w:webHidden/>
          </w:rPr>
          <w:fldChar w:fldCharType="end"/>
        </w:r>
      </w:hyperlink>
    </w:p>
    <w:p w14:paraId="1C9FDC15"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55" w:history="1">
        <w:r w:rsidRPr="00B0310C">
          <w:rPr>
            <w:rStyle w:val="Hyperlink"/>
            <w:noProof/>
          </w:rPr>
          <w:t>Figure 13:</w:t>
        </w:r>
        <w:r>
          <w:rPr>
            <w:rFonts w:asciiTheme="minorHAnsi" w:eastAsiaTheme="minorEastAsia" w:hAnsiTheme="minorHAnsi" w:cstheme="minorBidi"/>
            <w:noProof/>
            <w:sz w:val="22"/>
          </w:rPr>
          <w:tab/>
        </w:r>
        <w:r w:rsidRPr="00B0310C">
          <w:rPr>
            <w:rStyle w:val="Hyperlink"/>
            <w:noProof/>
          </w:rPr>
          <w:t>Reports Menu Bar</w:t>
        </w:r>
        <w:r>
          <w:rPr>
            <w:noProof/>
            <w:webHidden/>
          </w:rPr>
          <w:tab/>
        </w:r>
        <w:r>
          <w:rPr>
            <w:noProof/>
            <w:webHidden/>
          </w:rPr>
          <w:fldChar w:fldCharType="begin"/>
        </w:r>
        <w:r>
          <w:rPr>
            <w:noProof/>
            <w:webHidden/>
          </w:rPr>
          <w:instrText xml:space="preserve"> PAGEREF _Toc463464055 \h </w:instrText>
        </w:r>
        <w:r>
          <w:rPr>
            <w:noProof/>
            <w:webHidden/>
          </w:rPr>
        </w:r>
        <w:r>
          <w:rPr>
            <w:noProof/>
            <w:webHidden/>
          </w:rPr>
          <w:fldChar w:fldCharType="separate"/>
        </w:r>
        <w:r>
          <w:rPr>
            <w:noProof/>
            <w:webHidden/>
          </w:rPr>
          <w:t>12</w:t>
        </w:r>
        <w:r>
          <w:rPr>
            <w:noProof/>
            <w:webHidden/>
          </w:rPr>
          <w:fldChar w:fldCharType="end"/>
        </w:r>
      </w:hyperlink>
    </w:p>
    <w:p w14:paraId="3BCAC9D3"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56" w:history="1">
        <w:r w:rsidRPr="00B0310C">
          <w:rPr>
            <w:rStyle w:val="Hyperlink"/>
            <w:noProof/>
          </w:rPr>
          <w:t>Figure 14:</w:t>
        </w:r>
        <w:r>
          <w:rPr>
            <w:rFonts w:asciiTheme="minorHAnsi" w:eastAsiaTheme="minorEastAsia" w:hAnsiTheme="minorHAnsi" w:cstheme="minorBidi"/>
            <w:noProof/>
            <w:sz w:val="22"/>
          </w:rPr>
          <w:tab/>
        </w:r>
        <w:r w:rsidRPr="00B0310C">
          <w:rPr>
            <w:rStyle w:val="Hyperlink"/>
            <w:noProof/>
          </w:rPr>
          <w:t>Reports Menu with Menus Expanded</w:t>
        </w:r>
        <w:r>
          <w:rPr>
            <w:noProof/>
            <w:webHidden/>
          </w:rPr>
          <w:tab/>
        </w:r>
        <w:r>
          <w:rPr>
            <w:noProof/>
            <w:webHidden/>
          </w:rPr>
          <w:fldChar w:fldCharType="begin"/>
        </w:r>
        <w:r>
          <w:rPr>
            <w:noProof/>
            <w:webHidden/>
          </w:rPr>
          <w:instrText xml:space="preserve"> PAGEREF _Toc463464056 \h </w:instrText>
        </w:r>
        <w:r>
          <w:rPr>
            <w:noProof/>
            <w:webHidden/>
          </w:rPr>
        </w:r>
        <w:r>
          <w:rPr>
            <w:noProof/>
            <w:webHidden/>
          </w:rPr>
          <w:fldChar w:fldCharType="separate"/>
        </w:r>
        <w:r>
          <w:rPr>
            <w:noProof/>
            <w:webHidden/>
          </w:rPr>
          <w:t>12</w:t>
        </w:r>
        <w:r>
          <w:rPr>
            <w:noProof/>
            <w:webHidden/>
          </w:rPr>
          <w:fldChar w:fldCharType="end"/>
        </w:r>
      </w:hyperlink>
    </w:p>
    <w:p w14:paraId="6DAD8655"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57" w:history="1">
        <w:r w:rsidRPr="00B0310C">
          <w:rPr>
            <w:rStyle w:val="Hyperlink"/>
            <w:noProof/>
          </w:rPr>
          <w:t>Figure 15:</w:t>
        </w:r>
        <w:r>
          <w:rPr>
            <w:rFonts w:asciiTheme="minorHAnsi" w:eastAsiaTheme="minorEastAsia" w:hAnsiTheme="minorHAnsi" w:cstheme="minorBidi"/>
            <w:noProof/>
            <w:sz w:val="22"/>
          </w:rPr>
          <w:tab/>
        </w:r>
        <w:r w:rsidRPr="00B0310C">
          <w:rPr>
            <w:rStyle w:val="Hyperlink"/>
            <w:noProof/>
          </w:rPr>
          <w:t>Management Menu Options</w:t>
        </w:r>
        <w:r>
          <w:rPr>
            <w:noProof/>
            <w:webHidden/>
          </w:rPr>
          <w:tab/>
        </w:r>
        <w:r>
          <w:rPr>
            <w:noProof/>
            <w:webHidden/>
          </w:rPr>
          <w:fldChar w:fldCharType="begin"/>
        </w:r>
        <w:r>
          <w:rPr>
            <w:noProof/>
            <w:webHidden/>
          </w:rPr>
          <w:instrText xml:space="preserve"> PAGEREF _Toc463464057 \h </w:instrText>
        </w:r>
        <w:r>
          <w:rPr>
            <w:noProof/>
            <w:webHidden/>
          </w:rPr>
        </w:r>
        <w:r>
          <w:rPr>
            <w:noProof/>
            <w:webHidden/>
          </w:rPr>
          <w:fldChar w:fldCharType="separate"/>
        </w:r>
        <w:r>
          <w:rPr>
            <w:noProof/>
            <w:webHidden/>
          </w:rPr>
          <w:t>12</w:t>
        </w:r>
        <w:r>
          <w:rPr>
            <w:noProof/>
            <w:webHidden/>
          </w:rPr>
          <w:fldChar w:fldCharType="end"/>
        </w:r>
      </w:hyperlink>
    </w:p>
    <w:p w14:paraId="35074D30"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58" w:history="1">
        <w:r w:rsidRPr="00B0310C">
          <w:rPr>
            <w:rStyle w:val="Hyperlink"/>
            <w:noProof/>
          </w:rPr>
          <w:t>Figure 16:</w:t>
        </w:r>
        <w:r>
          <w:rPr>
            <w:rFonts w:asciiTheme="minorHAnsi" w:eastAsiaTheme="minorEastAsia" w:hAnsiTheme="minorHAnsi" w:cstheme="minorBidi"/>
            <w:noProof/>
            <w:sz w:val="22"/>
          </w:rPr>
          <w:tab/>
        </w:r>
        <w:r w:rsidRPr="00B0310C">
          <w:rPr>
            <w:rStyle w:val="Hyperlink"/>
            <w:noProof/>
          </w:rPr>
          <w:t>Management Menu with Menus Expanded</w:t>
        </w:r>
        <w:r>
          <w:rPr>
            <w:noProof/>
            <w:webHidden/>
          </w:rPr>
          <w:tab/>
        </w:r>
        <w:r>
          <w:rPr>
            <w:noProof/>
            <w:webHidden/>
          </w:rPr>
          <w:fldChar w:fldCharType="begin"/>
        </w:r>
        <w:r>
          <w:rPr>
            <w:noProof/>
            <w:webHidden/>
          </w:rPr>
          <w:instrText xml:space="preserve"> PAGEREF _Toc463464058 \h </w:instrText>
        </w:r>
        <w:r>
          <w:rPr>
            <w:noProof/>
            <w:webHidden/>
          </w:rPr>
        </w:r>
        <w:r>
          <w:rPr>
            <w:noProof/>
            <w:webHidden/>
          </w:rPr>
          <w:fldChar w:fldCharType="separate"/>
        </w:r>
        <w:r>
          <w:rPr>
            <w:noProof/>
            <w:webHidden/>
          </w:rPr>
          <w:t>13</w:t>
        </w:r>
        <w:r>
          <w:rPr>
            <w:noProof/>
            <w:webHidden/>
          </w:rPr>
          <w:fldChar w:fldCharType="end"/>
        </w:r>
      </w:hyperlink>
    </w:p>
    <w:p w14:paraId="7428E9E6"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59" w:history="1">
        <w:r w:rsidRPr="00B0310C">
          <w:rPr>
            <w:rStyle w:val="Hyperlink"/>
            <w:noProof/>
          </w:rPr>
          <w:t>Figure 17:</w:t>
        </w:r>
        <w:r>
          <w:rPr>
            <w:rFonts w:asciiTheme="minorHAnsi" w:eastAsiaTheme="minorEastAsia" w:hAnsiTheme="minorHAnsi" w:cstheme="minorBidi"/>
            <w:noProof/>
            <w:sz w:val="22"/>
          </w:rPr>
          <w:tab/>
        </w:r>
        <w:r w:rsidRPr="00B0310C">
          <w:rPr>
            <w:rStyle w:val="Hyperlink"/>
            <w:noProof/>
          </w:rPr>
          <w:t>Online Help Screen</w:t>
        </w:r>
        <w:r>
          <w:rPr>
            <w:noProof/>
            <w:webHidden/>
          </w:rPr>
          <w:tab/>
        </w:r>
        <w:r>
          <w:rPr>
            <w:noProof/>
            <w:webHidden/>
          </w:rPr>
          <w:fldChar w:fldCharType="begin"/>
        </w:r>
        <w:r>
          <w:rPr>
            <w:noProof/>
            <w:webHidden/>
          </w:rPr>
          <w:instrText xml:space="preserve"> PAGEREF _Toc463464059 \h </w:instrText>
        </w:r>
        <w:r>
          <w:rPr>
            <w:noProof/>
            <w:webHidden/>
          </w:rPr>
        </w:r>
        <w:r>
          <w:rPr>
            <w:noProof/>
            <w:webHidden/>
          </w:rPr>
          <w:fldChar w:fldCharType="separate"/>
        </w:r>
        <w:r>
          <w:rPr>
            <w:noProof/>
            <w:webHidden/>
          </w:rPr>
          <w:t>14</w:t>
        </w:r>
        <w:r>
          <w:rPr>
            <w:noProof/>
            <w:webHidden/>
          </w:rPr>
          <w:fldChar w:fldCharType="end"/>
        </w:r>
      </w:hyperlink>
    </w:p>
    <w:p w14:paraId="60A216FC"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60" w:history="1">
        <w:r w:rsidRPr="00B0310C">
          <w:rPr>
            <w:rStyle w:val="Hyperlink"/>
            <w:noProof/>
          </w:rPr>
          <w:t>Figure 18:</w:t>
        </w:r>
        <w:r>
          <w:rPr>
            <w:rFonts w:asciiTheme="minorHAnsi" w:eastAsiaTheme="minorEastAsia" w:hAnsiTheme="minorHAnsi" w:cstheme="minorBidi"/>
            <w:noProof/>
            <w:sz w:val="22"/>
          </w:rPr>
          <w:tab/>
        </w:r>
        <w:r w:rsidRPr="00B0310C">
          <w:rPr>
            <w:rStyle w:val="Hyperlink"/>
            <w:noProof/>
          </w:rPr>
          <w:t>Event Capture Timeout Screen</w:t>
        </w:r>
        <w:r>
          <w:rPr>
            <w:noProof/>
            <w:webHidden/>
          </w:rPr>
          <w:tab/>
        </w:r>
        <w:r>
          <w:rPr>
            <w:noProof/>
            <w:webHidden/>
          </w:rPr>
          <w:fldChar w:fldCharType="begin"/>
        </w:r>
        <w:r>
          <w:rPr>
            <w:noProof/>
            <w:webHidden/>
          </w:rPr>
          <w:instrText xml:space="preserve"> PAGEREF _Toc463464060 \h </w:instrText>
        </w:r>
        <w:r>
          <w:rPr>
            <w:noProof/>
            <w:webHidden/>
          </w:rPr>
        </w:r>
        <w:r>
          <w:rPr>
            <w:noProof/>
            <w:webHidden/>
          </w:rPr>
          <w:fldChar w:fldCharType="separate"/>
        </w:r>
        <w:r>
          <w:rPr>
            <w:noProof/>
            <w:webHidden/>
          </w:rPr>
          <w:t>14</w:t>
        </w:r>
        <w:r>
          <w:rPr>
            <w:noProof/>
            <w:webHidden/>
          </w:rPr>
          <w:fldChar w:fldCharType="end"/>
        </w:r>
      </w:hyperlink>
    </w:p>
    <w:p w14:paraId="4558BA42"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61" w:history="1">
        <w:r w:rsidRPr="00B0310C">
          <w:rPr>
            <w:rStyle w:val="Hyperlink"/>
            <w:noProof/>
          </w:rPr>
          <w:t>Figure 19:</w:t>
        </w:r>
        <w:r>
          <w:rPr>
            <w:rFonts w:asciiTheme="minorHAnsi" w:eastAsiaTheme="minorEastAsia" w:hAnsiTheme="minorHAnsi" w:cstheme="minorBidi"/>
            <w:noProof/>
            <w:sz w:val="22"/>
          </w:rPr>
          <w:tab/>
        </w:r>
        <w:r w:rsidRPr="00B0310C">
          <w:rPr>
            <w:rStyle w:val="Hyperlink"/>
            <w:noProof/>
          </w:rPr>
          <w:t>Event Capture CCOW Status</w:t>
        </w:r>
        <w:r>
          <w:rPr>
            <w:noProof/>
            <w:webHidden/>
          </w:rPr>
          <w:tab/>
        </w:r>
        <w:r>
          <w:rPr>
            <w:noProof/>
            <w:webHidden/>
          </w:rPr>
          <w:fldChar w:fldCharType="begin"/>
        </w:r>
        <w:r>
          <w:rPr>
            <w:noProof/>
            <w:webHidden/>
          </w:rPr>
          <w:instrText xml:space="preserve"> PAGEREF _Toc463464061 \h </w:instrText>
        </w:r>
        <w:r>
          <w:rPr>
            <w:noProof/>
            <w:webHidden/>
          </w:rPr>
        </w:r>
        <w:r>
          <w:rPr>
            <w:noProof/>
            <w:webHidden/>
          </w:rPr>
          <w:fldChar w:fldCharType="separate"/>
        </w:r>
        <w:r>
          <w:rPr>
            <w:noProof/>
            <w:webHidden/>
          </w:rPr>
          <w:t>15</w:t>
        </w:r>
        <w:r>
          <w:rPr>
            <w:noProof/>
            <w:webHidden/>
          </w:rPr>
          <w:fldChar w:fldCharType="end"/>
        </w:r>
      </w:hyperlink>
    </w:p>
    <w:p w14:paraId="77EE415A"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62" w:history="1">
        <w:r w:rsidRPr="00B0310C">
          <w:rPr>
            <w:rStyle w:val="Hyperlink"/>
            <w:noProof/>
          </w:rPr>
          <w:t>Figure 20:</w:t>
        </w:r>
        <w:r>
          <w:rPr>
            <w:rFonts w:asciiTheme="minorHAnsi" w:eastAsiaTheme="minorEastAsia" w:hAnsiTheme="minorHAnsi" w:cstheme="minorBidi"/>
            <w:noProof/>
            <w:sz w:val="22"/>
          </w:rPr>
          <w:tab/>
        </w:r>
        <w:r w:rsidRPr="00B0310C">
          <w:rPr>
            <w:rStyle w:val="Hyperlink"/>
            <w:noProof/>
          </w:rPr>
          <w:t>Data Entry Menu Screen</w:t>
        </w:r>
        <w:r>
          <w:rPr>
            <w:noProof/>
            <w:webHidden/>
          </w:rPr>
          <w:tab/>
        </w:r>
        <w:r>
          <w:rPr>
            <w:noProof/>
            <w:webHidden/>
          </w:rPr>
          <w:fldChar w:fldCharType="begin"/>
        </w:r>
        <w:r>
          <w:rPr>
            <w:noProof/>
            <w:webHidden/>
          </w:rPr>
          <w:instrText xml:space="preserve"> PAGEREF _Toc463464062 \h </w:instrText>
        </w:r>
        <w:r>
          <w:rPr>
            <w:noProof/>
            <w:webHidden/>
          </w:rPr>
        </w:r>
        <w:r>
          <w:rPr>
            <w:noProof/>
            <w:webHidden/>
          </w:rPr>
          <w:fldChar w:fldCharType="separate"/>
        </w:r>
        <w:r>
          <w:rPr>
            <w:noProof/>
            <w:webHidden/>
          </w:rPr>
          <w:t>16</w:t>
        </w:r>
        <w:r>
          <w:rPr>
            <w:noProof/>
            <w:webHidden/>
          </w:rPr>
          <w:fldChar w:fldCharType="end"/>
        </w:r>
      </w:hyperlink>
    </w:p>
    <w:p w14:paraId="0A4E0F90"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63" w:history="1">
        <w:r w:rsidRPr="00B0310C">
          <w:rPr>
            <w:rStyle w:val="Hyperlink"/>
            <w:noProof/>
          </w:rPr>
          <w:t>Figure 21:</w:t>
        </w:r>
        <w:r>
          <w:rPr>
            <w:rFonts w:asciiTheme="minorHAnsi" w:eastAsiaTheme="minorEastAsia" w:hAnsiTheme="minorHAnsi" w:cstheme="minorBidi"/>
            <w:noProof/>
            <w:sz w:val="22"/>
          </w:rPr>
          <w:tab/>
        </w:r>
        <w:r w:rsidRPr="00B0310C">
          <w:rPr>
            <w:rStyle w:val="Hyperlink"/>
            <w:noProof/>
          </w:rPr>
          <w:t>Enter/Edit Patient Procedures Screen</w:t>
        </w:r>
        <w:r>
          <w:rPr>
            <w:noProof/>
            <w:webHidden/>
          </w:rPr>
          <w:tab/>
        </w:r>
        <w:r>
          <w:rPr>
            <w:noProof/>
            <w:webHidden/>
          </w:rPr>
          <w:fldChar w:fldCharType="begin"/>
        </w:r>
        <w:r>
          <w:rPr>
            <w:noProof/>
            <w:webHidden/>
          </w:rPr>
          <w:instrText xml:space="preserve"> PAGEREF _Toc463464063 \h </w:instrText>
        </w:r>
        <w:r>
          <w:rPr>
            <w:noProof/>
            <w:webHidden/>
          </w:rPr>
        </w:r>
        <w:r>
          <w:rPr>
            <w:noProof/>
            <w:webHidden/>
          </w:rPr>
          <w:fldChar w:fldCharType="separate"/>
        </w:r>
        <w:r>
          <w:rPr>
            <w:noProof/>
            <w:webHidden/>
          </w:rPr>
          <w:t>17</w:t>
        </w:r>
        <w:r>
          <w:rPr>
            <w:noProof/>
            <w:webHidden/>
          </w:rPr>
          <w:fldChar w:fldCharType="end"/>
        </w:r>
      </w:hyperlink>
    </w:p>
    <w:p w14:paraId="6FB7B025"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64" w:history="1">
        <w:r w:rsidRPr="00B0310C">
          <w:rPr>
            <w:rStyle w:val="Hyperlink"/>
            <w:noProof/>
          </w:rPr>
          <w:t>Figure 22:</w:t>
        </w:r>
        <w:r>
          <w:rPr>
            <w:rFonts w:asciiTheme="minorHAnsi" w:eastAsiaTheme="minorEastAsia" w:hAnsiTheme="minorHAnsi" w:cstheme="minorBidi"/>
            <w:noProof/>
            <w:sz w:val="22"/>
          </w:rPr>
          <w:tab/>
        </w:r>
        <w:r w:rsidRPr="00B0310C">
          <w:rPr>
            <w:rStyle w:val="Hyperlink"/>
            <w:noProof/>
          </w:rPr>
          <w:t>Calendar Dropdown for Date Range View</w:t>
        </w:r>
        <w:r>
          <w:rPr>
            <w:noProof/>
            <w:webHidden/>
          </w:rPr>
          <w:tab/>
        </w:r>
        <w:r>
          <w:rPr>
            <w:noProof/>
            <w:webHidden/>
          </w:rPr>
          <w:fldChar w:fldCharType="begin"/>
        </w:r>
        <w:r>
          <w:rPr>
            <w:noProof/>
            <w:webHidden/>
          </w:rPr>
          <w:instrText xml:space="preserve"> PAGEREF _Toc463464064 \h </w:instrText>
        </w:r>
        <w:r>
          <w:rPr>
            <w:noProof/>
            <w:webHidden/>
          </w:rPr>
        </w:r>
        <w:r>
          <w:rPr>
            <w:noProof/>
            <w:webHidden/>
          </w:rPr>
          <w:fldChar w:fldCharType="separate"/>
        </w:r>
        <w:r>
          <w:rPr>
            <w:noProof/>
            <w:webHidden/>
          </w:rPr>
          <w:t>18</w:t>
        </w:r>
        <w:r>
          <w:rPr>
            <w:noProof/>
            <w:webHidden/>
          </w:rPr>
          <w:fldChar w:fldCharType="end"/>
        </w:r>
      </w:hyperlink>
    </w:p>
    <w:p w14:paraId="74ED7B6B"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65" w:history="1">
        <w:r w:rsidRPr="00B0310C">
          <w:rPr>
            <w:rStyle w:val="Hyperlink"/>
            <w:noProof/>
          </w:rPr>
          <w:t>Figure 23:</w:t>
        </w:r>
        <w:r>
          <w:rPr>
            <w:rFonts w:asciiTheme="minorHAnsi" w:eastAsiaTheme="minorEastAsia" w:hAnsiTheme="minorHAnsi" w:cstheme="minorBidi"/>
            <w:noProof/>
            <w:sz w:val="22"/>
          </w:rPr>
          <w:tab/>
        </w:r>
        <w:r w:rsidRPr="00B0310C">
          <w:rPr>
            <w:rStyle w:val="Hyperlink"/>
            <w:noProof/>
          </w:rPr>
          <w:t>Procedure History for Sample Patient</w:t>
        </w:r>
        <w:r>
          <w:rPr>
            <w:noProof/>
            <w:webHidden/>
          </w:rPr>
          <w:tab/>
        </w:r>
        <w:r>
          <w:rPr>
            <w:noProof/>
            <w:webHidden/>
          </w:rPr>
          <w:fldChar w:fldCharType="begin"/>
        </w:r>
        <w:r>
          <w:rPr>
            <w:noProof/>
            <w:webHidden/>
          </w:rPr>
          <w:instrText xml:space="preserve"> PAGEREF _Toc463464065 \h </w:instrText>
        </w:r>
        <w:r>
          <w:rPr>
            <w:noProof/>
            <w:webHidden/>
          </w:rPr>
        </w:r>
        <w:r>
          <w:rPr>
            <w:noProof/>
            <w:webHidden/>
          </w:rPr>
          <w:fldChar w:fldCharType="separate"/>
        </w:r>
        <w:r>
          <w:rPr>
            <w:noProof/>
            <w:webHidden/>
          </w:rPr>
          <w:t>19</w:t>
        </w:r>
        <w:r>
          <w:rPr>
            <w:noProof/>
            <w:webHidden/>
          </w:rPr>
          <w:fldChar w:fldCharType="end"/>
        </w:r>
      </w:hyperlink>
    </w:p>
    <w:p w14:paraId="55A49B00"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66" w:history="1">
        <w:r w:rsidRPr="00B0310C">
          <w:rPr>
            <w:rStyle w:val="Hyperlink"/>
            <w:noProof/>
          </w:rPr>
          <w:t>Figure 24:</w:t>
        </w:r>
        <w:r>
          <w:rPr>
            <w:rFonts w:asciiTheme="minorHAnsi" w:eastAsiaTheme="minorEastAsia" w:hAnsiTheme="minorHAnsi" w:cstheme="minorBidi"/>
            <w:noProof/>
            <w:sz w:val="22"/>
          </w:rPr>
          <w:tab/>
        </w:r>
        <w:r w:rsidRPr="00B0310C">
          <w:rPr>
            <w:rStyle w:val="Hyperlink"/>
            <w:noProof/>
          </w:rPr>
          <w:t>Recent Visits Screen</w:t>
        </w:r>
        <w:r>
          <w:rPr>
            <w:noProof/>
            <w:webHidden/>
          </w:rPr>
          <w:tab/>
        </w:r>
        <w:r>
          <w:rPr>
            <w:noProof/>
            <w:webHidden/>
          </w:rPr>
          <w:fldChar w:fldCharType="begin"/>
        </w:r>
        <w:r>
          <w:rPr>
            <w:noProof/>
            <w:webHidden/>
          </w:rPr>
          <w:instrText xml:space="preserve"> PAGEREF _Toc463464066 \h </w:instrText>
        </w:r>
        <w:r>
          <w:rPr>
            <w:noProof/>
            <w:webHidden/>
          </w:rPr>
        </w:r>
        <w:r>
          <w:rPr>
            <w:noProof/>
            <w:webHidden/>
          </w:rPr>
          <w:fldChar w:fldCharType="separate"/>
        </w:r>
        <w:r>
          <w:rPr>
            <w:noProof/>
            <w:webHidden/>
          </w:rPr>
          <w:t>20</w:t>
        </w:r>
        <w:r>
          <w:rPr>
            <w:noProof/>
            <w:webHidden/>
          </w:rPr>
          <w:fldChar w:fldCharType="end"/>
        </w:r>
      </w:hyperlink>
    </w:p>
    <w:p w14:paraId="26DB34D4"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67" w:history="1">
        <w:r w:rsidRPr="00B0310C">
          <w:rPr>
            <w:rStyle w:val="Hyperlink"/>
            <w:noProof/>
          </w:rPr>
          <w:t>Figure 25:</w:t>
        </w:r>
        <w:r>
          <w:rPr>
            <w:rFonts w:asciiTheme="minorHAnsi" w:eastAsiaTheme="minorEastAsia" w:hAnsiTheme="minorHAnsi" w:cstheme="minorBidi"/>
            <w:noProof/>
            <w:sz w:val="22"/>
          </w:rPr>
          <w:tab/>
        </w:r>
        <w:r w:rsidRPr="00B0310C">
          <w:rPr>
            <w:rStyle w:val="Hyperlink"/>
            <w:noProof/>
          </w:rPr>
          <w:t>Error: Invalid Associated Clinic Message Dialog</w:t>
        </w:r>
        <w:r>
          <w:rPr>
            <w:noProof/>
            <w:webHidden/>
          </w:rPr>
          <w:tab/>
        </w:r>
        <w:r>
          <w:rPr>
            <w:noProof/>
            <w:webHidden/>
          </w:rPr>
          <w:fldChar w:fldCharType="begin"/>
        </w:r>
        <w:r>
          <w:rPr>
            <w:noProof/>
            <w:webHidden/>
          </w:rPr>
          <w:instrText xml:space="preserve"> PAGEREF _Toc463464067 \h </w:instrText>
        </w:r>
        <w:r>
          <w:rPr>
            <w:noProof/>
            <w:webHidden/>
          </w:rPr>
        </w:r>
        <w:r>
          <w:rPr>
            <w:noProof/>
            <w:webHidden/>
          </w:rPr>
          <w:fldChar w:fldCharType="separate"/>
        </w:r>
        <w:r>
          <w:rPr>
            <w:noProof/>
            <w:webHidden/>
          </w:rPr>
          <w:t>21</w:t>
        </w:r>
        <w:r>
          <w:rPr>
            <w:noProof/>
            <w:webHidden/>
          </w:rPr>
          <w:fldChar w:fldCharType="end"/>
        </w:r>
      </w:hyperlink>
    </w:p>
    <w:p w14:paraId="42867D16"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68" w:history="1">
        <w:r w:rsidRPr="00B0310C">
          <w:rPr>
            <w:rStyle w:val="Hyperlink"/>
            <w:noProof/>
          </w:rPr>
          <w:t>Figure 26:</w:t>
        </w:r>
        <w:r>
          <w:rPr>
            <w:rFonts w:asciiTheme="minorHAnsi" w:eastAsiaTheme="minorEastAsia" w:hAnsiTheme="minorHAnsi" w:cstheme="minorBidi"/>
            <w:noProof/>
            <w:sz w:val="22"/>
          </w:rPr>
          <w:tab/>
        </w:r>
        <w:r w:rsidRPr="00B0310C">
          <w:rPr>
            <w:rStyle w:val="Hyperlink"/>
            <w:noProof/>
          </w:rPr>
          <w:t>Add Patient Procedure Detail Screen</w:t>
        </w:r>
        <w:r>
          <w:rPr>
            <w:noProof/>
            <w:webHidden/>
          </w:rPr>
          <w:tab/>
        </w:r>
        <w:r>
          <w:rPr>
            <w:noProof/>
            <w:webHidden/>
          </w:rPr>
          <w:fldChar w:fldCharType="begin"/>
        </w:r>
        <w:r>
          <w:rPr>
            <w:noProof/>
            <w:webHidden/>
          </w:rPr>
          <w:instrText xml:space="preserve"> PAGEREF _Toc463464068 \h </w:instrText>
        </w:r>
        <w:r>
          <w:rPr>
            <w:noProof/>
            <w:webHidden/>
          </w:rPr>
        </w:r>
        <w:r>
          <w:rPr>
            <w:noProof/>
            <w:webHidden/>
          </w:rPr>
          <w:fldChar w:fldCharType="separate"/>
        </w:r>
        <w:r>
          <w:rPr>
            <w:noProof/>
            <w:webHidden/>
          </w:rPr>
          <w:t>21</w:t>
        </w:r>
        <w:r>
          <w:rPr>
            <w:noProof/>
            <w:webHidden/>
          </w:rPr>
          <w:fldChar w:fldCharType="end"/>
        </w:r>
      </w:hyperlink>
    </w:p>
    <w:p w14:paraId="3C798730"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69" w:history="1">
        <w:r w:rsidRPr="00B0310C">
          <w:rPr>
            <w:rStyle w:val="Hyperlink"/>
            <w:noProof/>
          </w:rPr>
          <w:t>Figure 27:</w:t>
        </w:r>
        <w:r>
          <w:rPr>
            <w:rFonts w:asciiTheme="minorHAnsi" w:eastAsiaTheme="minorEastAsia" w:hAnsiTheme="minorHAnsi" w:cstheme="minorBidi"/>
            <w:noProof/>
            <w:sz w:val="22"/>
          </w:rPr>
          <w:tab/>
        </w:r>
        <w:r w:rsidRPr="00B0310C">
          <w:rPr>
            <w:rStyle w:val="Hyperlink"/>
            <w:noProof/>
          </w:rPr>
          <w:t>Select Date/Time Dialog Box</w:t>
        </w:r>
        <w:r>
          <w:rPr>
            <w:noProof/>
            <w:webHidden/>
          </w:rPr>
          <w:tab/>
        </w:r>
        <w:r>
          <w:rPr>
            <w:noProof/>
            <w:webHidden/>
          </w:rPr>
          <w:fldChar w:fldCharType="begin"/>
        </w:r>
        <w:r>
          <w:rPr>
            <w:noProof/>
            <w:webHidden/>
          </w:rPr>
          <w:instrText xml:space="preserve"> PAGEREF _Toc463464069 \h </w:instrText>
        </w:r>
        <w:r>
          <w:rPr>
            <w:noProof/>
            <w:webHidden/>
          </w:rPr>
        </w:r>
        <w:r>
          <w:rPr>
            <w:noProof/>
            <w:webHidden/>
          </w:rPr>
          <w:fldChar w:fldCharType="separate"/>
        </w:r>
        <w:r>
          <w:rPr>
            <w:noProof/>
            <w:webHidden/>
          </w:rPr>
          <w:t>22</w:t>
        </w:r>
        <w:r>
          <w:rPr>
            <w:noProof/>
            <w:webHidden/>
          </w:rPr>
          <w:fldChar w:fldCharType="end"/>
        </w:r>
      </w:hyperlink>
    </w:p>
    <w:p w14:paraId="1D44203F"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70" w:history="1">
        <w:r w:rsidRPr="00B0310C">
          <w:rPr>
            <w:rStyle w:val="Hyperlink"/>
            <w:noProof/>
          </w:rPr>
          <w:t>Figure 28:</w:t>
        </w:r>
        <w:r>
          <w:rPr>
            <w:rFonts w:asciiTheme="minorHAnsi" w:eastAsiaTheme="minorEastAsia" w:hAnsiTheme="minorHAnsi" w:cstheme="minorBidi"/>
            <w:noProof/>
            <w:sz w:val="22"/>
          </w:rPr>
          <w:tab/>
        </w:r>
        <w:r w:rsidRPr="00B0310C">
          <w:rPr>
            <w:rStyle w:val="Hyperlink"/>
            <w:noProof/>
          </w:rPr>
          <w:t>Service Connection and Rated Disabilities Screen</w:t>
        </w:r>
        <w:r>
          <w:rPr>
            <w:noProof/>
            <w:webHidden/>
          </w:rPr>
          <w:tab/>
        </w:r>
        <w:r>
          <w:rPr>
            <w:noProof/>
            <w:webHidden/>
          </w:rPr>
          <w:fldChar w:fldCharType="begin"/>
        </w:r>
        <w:r>
          <w:rPr>
            <w:noProof/>
            <w:webHidden/>
          </w:rPr>
          <w:instrText xml:space="preserve"> PAGEREF _Toc463464070 \h </w:instrText>
        </w:r>
        <w:r>
          <w:rPr>
            <w:noProof/>
            <w:webHidden/>
          </w:rPr>
        </w:r>
        <w:r>
          <w:rPr>
            <w:noProof/>
            <w:webHidden/>
          </w:rPr>
          <w:fldChar w:fldCharType="separate"/>
        </w:r>
        <w:r>
          <w:rPr>
            <w:noProof/>
            <w:webHidden/>
          </w:rPr>
          <w:t>23</w:t>
        </w:r>
        <w:r>
          <w:rPr>
            <w:noProof/>
            <w:webHidden/>
          </w:rPr>
          <w:fldChar w:fldCharType="end"/>
        </w:r>
      </w:hyperlink>
    </w:p>
    <w:p w14:paraId="5995C243"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71" w:history="1">
        <w:r w:rsidRPr="00B0310C">
          <w:rPr>
            <w:rStyle w:val="Hyperlink"/>
            <w:noProof/>
          </w:rPr>
          <w:t>Figure 29:</w:t>
        </w:r>
        <w:r>
          <w:rPr>
            <w:rFonts w:asciiTheme="minorHAnsi" w:eastAsiaTheme="minorEastAsia" w:hAnsiTheme="minorHAnsi" w:cstheme="minorBidi"/>
            <w:noProof/>
            <w:sz w:val="22"/>
          </w:rPr>
          <w:tab/>
        </w:r>
        <w:r w:rsidRPr="00B0310C">
          <w:rPr>
            <w:rStyle w:val="Hyperlink"/>
            <w:noProof/>
          </w:rPr>
          <w:t>Enter/Edit Patient Procedures Screen</w:t>
        </w:r>
        <w:r>
          <w:rPr>
            <w:noProof/>
            <w:webHidden/>
          </w:rPr>
          <w:tab/>
        </w:r>
        <w:r>
          <w:rPr>
            <w:noProof/>
            <w:webHidden/>
          </w:rPr>
          <w:fldChar w:fldCharType="begin"/>
        </w:r>
        <w:r>
          <w:rPr>
            <w:noProof/>
            <w:webHidden/>
          </w:rPr>
          <w:instrText xml:space="preserve"> PAGEREF _Toc463464071 \h </w:instrText>
        </w:r>
        <w:r>
          <w:rPr>
            <w:noProof/>
            <w:webHidden/>
          </w:rPr>
        </w:r>
        <w:r>
          <w:rPr>
            <w:noProof/>
            <w:webHidden/>
          </w:rPr>
          <w:fldChar w:fldCharType="separate"/>
        </w:r>
        <w:r>
          <w:rPr>
            <w:noProof/>
            <w:webHidden/>
          </w:rPr>
          <w:t>25</w:t>
        </w:r>
        <w:r>
          <w:rPr>
            <w:noProof/>
            <w:webHidden/>
          </w:rPr>
          <w:fldChar w:fldCharType="end"/>
        </w:r>
      </w:hyperlink>
    </w:p>
    <w:p w14:paraId="614A7914"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72" w:history="1">
        <w:r w:rsidRPr="00B0310C">
          <w:rPr>
            <w:rStyle w:val="Hyperlink"/>
            <w:noProof/>
          </w:rPr>
          <w:t>Figure 30:</w:t>
        </w:r>
        <w:r>
          <w:rPr>
            <w:rFonts w:asciiTheme="minorHAnsi" w:eastAsiaTheme="minorEastAsia" w:hAnsiTheme="minorHAnsi" w:cstheme="minorBidi"/>
            <w:noProof/>
            <w:sz w:val="22"/>
          </w:rPr>
          <w:tab/>
        </w:r>
        <w:r w:rsidRPr="00B0310C">
          <w:rPr>
            <w:rStyle w:val="Hyperlink"/>
            <w:noProof/>
          </w:rPr>
          <w:t>Recent Visits Screen</w:t>
        </w:r>
        <w:r>
          <w:rPr>
            <w:noProof/>
            <w:webHidden/>
          </w:rPr>
          <w:tab/>
        </w:r>
        <w:r>
          <w:rPr>
            <w:noProof/>
            <w:webHidden/>
          </w:rPr>
          <w:fldChar w:fldCharType="begin"/>
        </w:r>
        <w:r>
          <w:rPr>
            <w:noProof/>
            <w:webHidden/>
          </w:rPr>
          <w:instrText xml:space="preserve"> PAGEREF _Toc463464072 \h </w:instrText>
        </w:r>
        <w:r>
          <w:rPr>
            <w:noProof/>
            <w:webHidden/>
          </w:rPr>
        </w:r>
        <w:r>
          <w:rPr>
            <w:noProof/>
            <w:webHidden/>
          </w:rPr>
          <w:fldChar w:fldCharType="separate"/>
        </w:r>
        <w:r>
          <w:rPr>
            <w:noProof/>
            <w:webHidden/>
          </w:rPr>
          <w:t>25</w:t>
        </w:r>
        <w:r>
          <w:rPr>
            <w:noProof/>
            <w:webHidden/>
          </w:rPr>
          <w:fldChar w:fldCharType="end"/>
        </w:r>
      </w:hyperlink>
    </w:p>
    <w:p w14:paraId="0113CDF5"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73" w:history="1">
        <w:r w:rsidRPr="00B0310C">
          <w:rPr>
            <w:rStyle w:val="Hyperlink"/>
            <w:noProof/>
          </w:rPr>
          <w:t>Figure 31:</w:t>
        </w:r>
        <w:r>
          <w:rPr>
            <w:rFonts w:asciiTheme="minorHAnsi" w:eastAsiaTheme="minorEastAsia" w:hAnsiTheme="minorHAnsi" w:cstheme="minorBidi"/>
            <w:noProof/>
            <w:sz w:val="22"/>
          </w:rPr>
          <w:tab/>
        </w:r>
        <w:r w:rsidRPr="00B0310C">
          <w:rPr>
            <w:rStyle w:val="Hyperlink"/>
            <w:noProof/>
          </w:rPr>
          <w:t>Add Patient Procedure Screen</w:t>
        </w:r>
        <w:r>
          <w:rPr>
            <w:noProof/>
            <w:webHidden/>
          </w:rPr>
          <w:tab/>
        </w:r>
        <w:r>
          <w:rPr>
            <w:noProof/>
            <w:webHidden/>
          </w:rPr>
          <w:fldChar w:fldCharType="begin"/>
        </w:r>
        <w:r>
          <w:rPr>
            <w:noProof/>
            <w:webHidden/>
          </w:rPr>
          <w:instrText xml:space="preserve"> PAGEREF _Toc463464073 \h </w:instrText>
        </w:r>
        <w:r>
          <w:rPr>
            <w:noProof/>
            <w:webHidden/>
          </w:rPr>
        </w:r>
        <w:r>
          <w:rPr>
            <w:noProof/>
            <w:webHidden/>
          </w:rPr>
          <w:fldChar w:fldCharType="separate"/>
        </w:r>
        <w:r>
          <w:rPr>
            <w:noProof/>
            <w:webHidden/>
          </w:rPr>
          <w:t>26</w:t>
        </w:r>
        <w:r>
          <w:rPr>
            <w:noProof/>
            <w:webHidden/>
          </w:rPr>
          <w:fldChar w:fldCharType="end"/>
        </w:r>
      </w:hyperlink>
    </w:p>
    <w:p w14:paraId="6FD0F3BD"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74" w:history="1">
        <w:r w:rsidRPr="00B0310C">
          <w:rPr>
            <w:rStyle w:val="Hyperlink"/>
            <w:noProof/>
          </w:rPr>
          <w:t>Figure 32:</w:t>
        </w:r>
        <w:r>
          <w:rPr>
            <w:rFonts w:asciiTheme="minorHAnsi" w:eastAsiaTheme="minorEastAsia" w:hAnsiTheme="minorHAnsi" w:cstheme="minorBidi"/>
            <w:noProof/>
            <w:sz w:val="22"/>
          </w:rPr>
          <w:tab/>
        </w:r>
        <w:r w:rsidRPr="00B0310C">
          <w:rPr>
            <w:rStyle w:val="Hyperlink"/>
            <w:noProof/>
          </w:rPr>
          <w:t>Enter/Edit Patient Procedures with New Procedure Added</w:t>
        </w:r>
        <w:r>
          <w:rPr>
            <w:noProof/>
            <w:webHidden/>
          </w:rPr>
          <w:tab/>
        </w:r>
        <w:r>
          <w:rPr>
            <w:noProof/>
            <w:webHidden/>
          </w:rPr>
          <w:fldChar w:fldCharType="begin"/>
        </w:r>
        <w:r>
          <w:rPr>
            <w:noProof/>
            <w:webHidden/>
          </w:rPr>
          <w:instrText xml:space="preserve"> PAGEREF _Toc463464074 \h </w:instrText>
        </w:r>
        <w:r>
          <w:rPr>
            <w:noProof/>
            <w:webHidden/>
          </w:rPr>
        </w:r>
        <w:r>
          <w:rPr>
            <w:noProof/>
            <w:webHidden/>
          </w:rPr>
          <w:fldChar w:fldCharType="separate"/>
        </w:r>
        <w:r>
          <w:rPr>
            <w:noProof/>
            <w:webHidden/>
          </w:rPr>
          <w:t>27</w:t>
        </w:r>
        <w:r>
          <w:rPr>
            <w:noProof/>
            <w:webHidden/>
          </w:rPr>
          <w:fldChar w:fldCharType="end"/>
        </w:r>
      </w:hyperlink>
    </w:p>
    <w:p w14:paraId="3E237B4B"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75" w:history="1">
        <w:r w:rsidRPr="00B0310C">
          <w:rPr>
            <w:rStyle w:val="Hyperlink"/>
            <w:noProof/>
          </w:rPr>
          <w:t>Figure 33:</w:t>
        </w:r>
        <w:r>
          <w:rPr>
            <w:rFonts w:asciiTheme="minorHAnsi" w:eastAsiaTheme="minorEastAsia" w:hAnsiTheme="minorHAnsi" w:cstheme="minorBidi"/>
            <w:noProof/>
            <w:sz w:val="22"/>
          </w:rPr>
          <w:tab/>
        </w:r>
        <w:r w:rsidRPr="00B0310C">
          <w:rPr>
            <w:rStyle w:val="Hyperlink"/>
            <w:noProof/>
          </w:rPr>
          <w:t>Enter/Edit Patient Procedures Screen</w:t>
        </w:r>
        <w:r>
          <w:rPr>
            <w:noProof/>
            <w:webHidden/>
          </w:rPr>
          <w:tab/>
        </w:r>
        <w:r>
          <w:rPr>
            <w:noProof/>
            <w:webHidden/>
          </w:rPr>
          <w:fldChar w:fldCharType="begin"/>
        </w:r>
        <w:r>
          <w:rPr>
            <w:noProof/>
            <w:webHidden/>
          </w:rPr>
          <w:instrText xml:space="preserve"> PAGEREF _Toc463464075 \h </w:instrText>
        </w:r>
        <w:r>
          <w:rPr>
            <w:noProof/>
            <w:webHidden/>
          </w:rPr>
        </w:r>
        <w:r>
          <w:rPr>
            <w:noProof/>
            <w:webHidden/>
          </w:rPr>
          <w:fldChar w:fldCharType="separate"/>
        </w:r>
        <w:r>
          <w:rPr>
            <w:noProof/>
            <w:webHidden/>
          </w:rPr>
          <w:t>28</w:t>
        </w:r>
        <w:r>
          <w:rPr>
            <w:noProof/>
            <w:webHidden/>
          </w:rPr>
          <w:fldChar w:fldCharType="end"/>
        </w:r>
      </w:hyperlink>
    </w:p>
    <w:p w14:paraId="723DC555"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76" w:history="1">
        <w:r w:rsidRPr="00B0310C">
          <w:rPr>
            <w:rStyle w:val="Hyperlink"/>
            <w:noProof/>
          </w:rPr>
          <w:t>Figure 34:</w:t>
        </w:r>
        <w:r>
          <w:rPr>
            <w:rFonts w:asciiTheme="minorHAnsi" w:eastAsiaTheme="minorEastAsia" w:hAnsiTheme="minorHAnsi" w:cstheme="minorBidi"/>
            <w:noProof/>
            <w:sz w:val="22"/>
          </w:rPr>
          <w:tab/>
        </w:r>
        <w:r w:rsidRPr="00B0310C">
          <w:rPr>
            <w:rStyle w:val="Hyperlink"/>
            <w:noProof/>
          </w:rPr>
          <w:t>Edit Patient Procedure Screen</w:t>
        </w:r>
        <w:r>
          <w:rPr>
            <w:noProof/>
            <w:webHidden/>
          </w:rPr>
          <w:tab/>
        </w:r>
        <w:r>
          <w:rPr>
            <w:noProof/>
            <w:webHidden/>
          </w:rPr>
          <w:fldChar w:fldCharType="begin"/>
        </w:r>
        <w:r>
          <w:rPr>
            <w:noProof/>
            <w:webHidden/>
          </w:rPr>
          <w:instrText xml:space="preserve"> PAGEREF _Toc463464076 \h </w:instrText>
        </w:r>
        <w:r>
          <w:rPr>
            <w:noProof/>
            <w:webHidden/>
          </w:rPr>
        </w:r>
        <w:r>
          <w:rPr>
            <w:noProof/>
            <w:webHidden/>
          </w:rPr>
          <w:fldChar w:fldCharType="separate"/>
        </w:r>
        <w:r>
          <w:rPr>
            <w:noProof/>
            <w:webHidden/>
          </w:rPr>
          <w:t>29</w:t>
        </w:r>
        <w:r>
          <w:rPr>
            <w:noProof/>
            <w:webHidden/>
          </w:rPr>
          <w:fldChar w:fldCharType="end"/>
        </w:r>
      </w:hyperlink>
    </w:p>
    <w:p w14:paraId="46C84CF5"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77" w:history="1">
        <w:r w:rsidRPr="00B0310C">
          <w:rPr>
            <w:rStyle w:val="Hyperlink"/>
            <w:noProof/>
          </w:rPr>
          <w:t>Figure 35:</w:t>
        </w:r>
        <w:r>
          <w:rPr>
            <w:rFonts w:asciiTheme="minorHAnsi" w:eastAsiaTheme="minorEastAsia" w:hAnsiTheme="minorHAnsi" w:cstheme="minorBidi"/>
            <w:noProof/>
            <w:sz w:val="22"/>
          </w:rPr>
          <w:tab/>
        </w:r>
        <w:r w:rsidRPr="00B0310C">
          <w:rPr>
            <w:rStyle w:val="Hyperlink"/>
            <w:noProof/>
          </w:rPr>
          <w:t>Enter/Edit Patient Procedures Screen</w:t>
        </w:r>
        <w:r>
          <w:rPr>
            <w:noProof/>
            <w:webHidden/>
          </w:rPr>
          <w:tab/>
        </w:r>
        <w:r>
          <w:rPr>
            <w:noProof/>
            <w:webHidden/>
          </w:rPr>
          <w:fldChar w:fldCharType="begin"/>
        </w:r>
        <w:r>
          <w:rPr>
            <w:noProof/>
            <w:webHidden/>
          </w:rPr>
          <w:instrText xml:space="preserve"> PAGEREF _Toc463464077 \h </w:instrText>
        </w:r>
        <w:r>
          <w:rPr>
            <w:noProof/>
            <w:webHidden/>
          </w:rPr>
        </w:r>
        <w:r>
          <w:rPr>
            <w:noProof/>
            <w:webHidden/>
          </w:rPr>
          <w:fldChar w:fldCharType="separate"/>
        </w:r>
        <w:r>
          <w:rPr>
            <w:noProof/>
            <w:webHidden/>
          </w:rPr>
          <w:t>30</w:t>
        </w:r>
        <w:r>
          <w:rPr>
            <w:noProof/>
            <w:webHidden/>
          </w:rPr>
          <w:fldChar w:fldCharType="end"/>
        </w:r>
      </w:hyperlink>
    </w:p>
    <w:p w14:paraId="0D3D2F3E"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78" w:history="1">
        <w:r w:rsidRPr="00B0310C">
          <w:rPr>
            <w:rStyle w:val="Hyperlink"/>
            <w:noProof/>
          </w:rPr>
          <w:t>Figure 36:</w:t>
        </w:r>
        <w:r>
          <w:rPr>
            <w:rFonts w:asciiTheme="minorHAnsi" w:eastAsiaTheme="minorEastAsia" w:hAnsiTheme="minorHAnsi" w:cstheme="minorBidi"/>
            <w:noProof/>
            <w:sz w:val="22"/>
          </w:rPr>
          <w:tab/>
        </w:r>
        <w:r w:rsidRPr="00B0310C">
          <w:rPr>
            <w:rStyle w:val="Hyperlink"/>
            <w:noProof/>
          </w:rPr>
          <w:t>Procedure Deleted Confirmation Dialog</w:t>
        </w:r>
        <w:r>
          <w:rPr>
            <w:noProof/>
            <w:webHidden/>
          </w:rPr>
          <w:tab/>
        </w:r>
        <w:r>
          <w:rPr>
            <w:noProof/>
            <w:webHidden/>
          </w:rPr>
          <w:fldChar w:fldCharType="begin"/>
        </w:r>
        <w:r>
          <w:rPr>
            <w:noProof/>
            <w:webHidden/>
          </w:rPr>
          <w:instrText xml:space="preserve"> PAGEREF _Toc463464078 \h </w:instrText>
        </w:r>
        <w:r>
          <w:rPr>
            <w:noProof/>
            <w:webHidden/>
          </w:rPr>
        </w:r>
        <w:r>
          <w:rPr>
            <w:noProof/>
            <w:webHidden/>
          </w:rPr>
          <w:fldChar w:fldCharType="separate"/>
        </w:r>
        <w:r>
          <w:rPr>
            <w:noProof/>
            <w:webHidden/>
          </w:rPr>
          <w:t>30</w:t>
        </w:r>
        <w:r>
          <w:rPr>
            <w:noProof/>
            <w:webHidden/>
          </w:rPr>
          <w:fldChar w:fldCharType="end"/>
        </w:r>
      </w:hyperlink>
    </w:p>
    <w:p w14:paraId="7F4A2800"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79" w:history="1">
        <w:r w:rsidRPr="00B0310C">
          <w:rPr>
            <w:rStyle w:val="Hyperlink"/>
            <w:noProof/>
          </w:rPr>
          <w:t>Figure 37:</w:t>
        </w:r>
        <w:r>
          <w:rPr>
            <w:rFonts w:asciiTheme="minorHAnsi" w:eastAsiaTheme="minorEastAsia" w:hAnsiTheme="minorHAnsi" w:cstheme="minorBidi"/>
            <w:noProof/>
            <w:sz w:val="22"/>
          </w:rPr>
          <w:tab/>
        </w:r>
        <w:r w:rsidRPr="00B0310C">
          <w:rPr>
            <w:rStyle w:val="Hyperlink"/>
            <w:noProof/>
          </w:rPr>
          <w:t>Confirmation Message</w:t>
        </w:r>
        <w:r>
          <w:rPr>
            <w:noProof/>
            <w:webHidden/>
          </w:rPr>
          <w:tab/>
        </w:r>
        <w:r>
          <w:rPr>
            <w:noProof/>
            <w:webHidden/>
          </w:rPr>
          <w:fldChar w:fldCharType="begin"/>
        </w:r>
        <w:r>
          <w:rPr>
            <w:noProof/>
            <w:webHidden/>
          </w:rPr>
          <w:instrText xml:space="preserve"> PAGEREF _Toc463464079 \h </w:instrText>
        </w:r>
        <w:r>
          <w:rPr>
            <w:noProof/>
            <w:webHidden/>
          </w:rPr>
        </w:r>
        <w:r>
          <w:rPr>
            <w:noProof/>
            <w:webHidden/>
          </w:rPr>
          <w:fldChar w:fldCharType="separate"/>
        </w:r>
        <w:r>
          <w:rPr>
            <w:noProof/>
            <w:webHidden/>
          </w:rPr>
          <w:t>31</w:t>
        </w:r>
        <w:r>
          <w:rPr>
            <w:noProof/>
            <w:webHidden/>
          </w:rPr>
          <w:fldChar w:fldCharType="end"/>
        </w:r>
      </w:hyperlink>
    </w:p>
    <w:p w14:paraId="5AED76F8"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80" w:history="1">
        <w:r w:rsidRPr="00B0310C">
          <w:rPr>
            <w:rStyle w:val="Hyperlink"/>
            <w:noProof/>
          </w:rPr>
          <w:t>Figure 38:</w:t>
        </w:r>
        <w:r>
          <w:rPr>
            <w:rFonts w:asciiTheme="minorHAnsi" w:eastAsiaTheme="minorEastAsia" w:hAnsiTheme="minorHAnsi" w:cstheme="minorBidi"/>
            <w:noProof/>
            <w:sz w:val="22"/>
          </w:rPr>
          <w:tab/>
        </w:r>
        <w:r w:rsidRPr="00B0310C">
          <w:rPr>
            <w:rStyle w:val="Hyperlink"/>
            <w:noProof/>
          </w:rPr>
          <w:t>Enter/Edit Patient Procedures Screen with Procedure Deleted</w:t>
        </w:r>
        <w:r>
          <w:rPr>
            <w:noProof/>
            <w:webHidden/>
          </w:rPr>
          <w:tab/>
        </w:r>
        <w:r>
          <w:rPr>
            <w:noProof/>
            <w:webHidden/>
          </w:rPr>
          <w:fldChar w:fldCharType="begin"/>
        </w:r>
        <w:r>
          <w:rPr>
            <w:noProof/>
            <w:webHidden/>
          </w:rPr>
          <w:instrText xml:space="preserve"> PAGEREF _Toc463464080 \h </w:instrText>
        </w:r>
        <w:r>
          <w:rPr>
            <w:noProof/>
            <w:webHidden/>
          </w:rPr>
        </w:r>
        <w:r>
          <w:rPr>
            <w:noProof/>
            <w:webHidden/>
          </w:rPr>
          <w:fldChar w:fldCharType="separate"/>
        </w:r>
        <w:r>
          <w:rPr>
            <w:noProof/>
            <w:webHidden/>
          </w:rPr>
          <w:t>31</w:t>
        </w:r>
        <w:r>
          <w:rPr>
            <w:noProof/>
            <w:webHidden/>
          </w:rPr>
          <w:fldChar w:fldCharType="end"/>
        </w:r>
      </w:hyperlink>
    </w:p>
    <w:p w14:paraId="62F9E261"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81" w:history="1">
        <w:r w:rsidRPr="00B0310C">
          <w:rPr>
            <w:rStyle w:val="Hyperlink"/>
            <w:noProof/>
          </w:rPr>
          <w:t>Figure 39:</w:t>
        </w:r>
        <w:r>
          <w:rPr>
            <w:rFonts w:asciiTheme="minorHAnsi" w:eastAsiaTheme="minorEastAsia" w:hAnsiTheme="minorHAnsi" w:cstheme="minorBidi"/>
            <w:noProof/>
            <w:sz w:val="22"/>
          </w:rPr>
          <w:tab/>
        </w:r>
        <w:r w:rsidRPr="00B0310C">
          <w:rPr>
            <w:rStyle w:val="Hyperlink"/>
            <w:noProof/>
          </w:rPr>
          <w:t>Same Procedure, Multiple Patients Screen</w:t>
        </w:r>
        <w:r>
          <w:rPr>
            <w:noProof/>
            <w:webHidden/>
          </w:rPr>
          <w:tab/>
        </w:r>
        <w:r>
          <w:rPr>
            <w:noProof/>
            <w:webHidden/>
          </w:rPr>
          <w:fldChar w:fldCharType="begin"/>
        </w:r>
        <w:r>
          <w:rPr>
            <w:noProof/>
            <w:webHidden/>
          </w:rPr>
          <w:instrText xml:space="preserve"> PAGEREF _Toc463464081 \h </w:instrText>
        </w:r>
        <w:r>
          <w:rPr>
            <w:noProof/>
            <w:webHidden/>
          </w:rPr>
        </w:r>
        <w:r>
          <w:rPr>
            <w:noProof/>
            <w:webHidden/>
          </w:rPr>
          <w:fldChar w:fldCharType="separate"/>
        </w:r>
        <w:r>
          <w:rPr>
            <w:noProof/>
            <w:webHidden/>
          </w:rPr>
          <w:t>32</w:t>
        </w:r>
        <w:r>
          <w:rPr>
            <w:noProof/>
            <w:webHidden/>
          </w:rPr>
          <w:fldChar w:fldCharType="end"/>
        </w:r>
      </w:hyperlink>
    </w:p>
    <w:p w14:paraId="276E9EB9"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82" w:history="1">
        <w:r w:rsidRPr="00B0310C">
          <w:rPr>
            <w:rStyle w:val="Hyperlink"/>
            <w:noProof/>
          </w:rPr>
          <w:t>Figure 40:</w:t>
        </w:r>
        <w:r>
          <w:rPr>
            <w:rFonts w:asciiTheme="minorHAnsi" w:eastAsiaTheme="minorEastAsia" w:hAnsiTheme="minorHAnsi" w:cstheme="minorBidi"/>
            <w:noProof/>
            <w:sz w:val="22"/>
          </w:rPr>
          <w:tab/>
        </w:r>
        <w:r w:rsidRPr="00B0310C">
          <w:rPr>
            <w:rStyle w:val="Hyperlink"/>
            <w:noProof/>
          </w:rPr>
          <w:t>Select Date/Time Dialog</w:t>
        </w:r>
        <w:r>
          <w:rPr>
            <w:noProof/>
            <w:webHidden/>
          </w:rPr>
          <w:tab/>
        </w:r>
        <w:r>
          <w:rPr>
            <w:noProof/>
            <w:webHidden/>
          </w:rPr>
          <w:fldChar w:fldCharType="begin"/>
        </w:r>
        <w:r>
          <w:rPr>
            <w:noProof/>
            <w:webHidden/>
          </w:rPr>
          <w:instrText xml:space="preserve"> PAGEREF _Toc463464082 \h </w:instrText>
        </w:r>
        <w:r>
          <w:rPr>
            <w:noProof/>
            <w:webHidden/>
          </w:rPr>
        </w:r>
        <w:r>
          <w:rPr>
            <w:noProof/>
            <w:webHidden/>
          </w:rPr>
          <w:fldChar w:fldCharType="separate"/>
        </w:r>
        <w:r>
          <w:rPr>
            <w:noProof/>
            <w:webHidden/>
          </w:rPr>
          <w:t>33</w:t>
        </w:r>
        <w:r>
          <w:rPr>
            <w:noProof/>
            <w:webHidden/>
          </w:rPr>
          <w:fldChar w:fldCharType="end"/>
        </w:r>
      </w:hyperlink>
    </w:p>
    <w:p w14:paraId="59CBDFDE"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83" w:history="1">
        <w:r w:rsidRPr="00B0310C">
          <w:rPr>
            <w:rStyle w:val="Hyperlink"/>
            <w:noProof/>
          </w:rPr>
          <w:t>Figure 41:</w:t>
        </w:r>
        <w:r>
          <w:rPr>
            <w:rFonts w:asciiTheme="minorHAnsi" w:eastAsiaTheme="minorEastAsia" w:hAnsiTheme="minorHAnsi" w:cstheme="minorBidi"/>
            <w:noProof/>
            <w:sz w:val="22"/>
          </w:rPr>
          <w:tab/>
        </w:r>
        <w:r w:rsidRPr="00B0310C">
          <w:rPr>
            <w:rStyle w:val="Hyperlink"/>
            <w:noProof/>
          </w:rPr>
          <w:t>Service Connection and Rated Disabilities Dialog</w:t>
        </w:r>
        <w:r>
          <w:rPr>
            <w:noProof/>
            <w:webHidden/>
          </w:rPr>
          <w:tab/>
        </w:r>
        <w:r>
          <w:rPr>
            <w:noProof/>
            <w:webHidden/>
          </w:rPr>
          <w:fldChar w:fldCharType="begin"/>
        </w:r>
        <w:r>
          <w:rPr>
            <w:noProof/>
            <w:webHidden/>
          </w:rPr>
          <w:instrText xml:space="preserve"> PAGEREF _Toc463464083 \h </w:instrText>
        </w:r>
        <w:r>
          <w:rPr>
            <w:noProof/>
            <w:webHidden/>
          </w:rPr>
        </w:r>
        <w:r>
          <w:rPr>
            <w:noProof/>
            <w:webHidden/>
          </w:rPr>
          <w:fldChar w:fldCharType="separate"/>
        </w:r>
        <w:r>
          <w:rPr>
            <w:noProof/>
            <w:webHidden/>
          </w:rPr>
          <w:t>35</w:t>
        </w:r>
        <w:r>
          <w:rPr>
            <w:noProof/>
            <w:webHidden/>
          </w:rPr>
          <w:fldChar w:fldCharType="end"/>
        </w:r>
      </w:hyperlink>
    </w:p>
    <w:p w14:paraId="7D583E7B"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84" w:history="1">
        <w:r w:rsidRPr="00B0310C">
          <w:rPr>
            <w:rStyle w:val="Hyperlink"/>
            <w:noProof/>
          </w:rPr>
          <w:t>Figure 42:</w:t>
        </w:r>
        <w:r>
          <w:rPr>
            <w:rFonts w:asciiTheme="minorHAnsi" w:eastAsiaTheme="minorEastAsia" w:hAnsiTheme="minorHAnsi" w:cstheme="minorBidi"/>
            <w:noProof/>
            <w:sz w:val="22"/>
          </w:rPr>
          <w:tab/>
        </w:r>
        <w:r w:rsidRPr="00B0310C">
          <w:rPr>
            <w:rStyle w:val="Hyperlink"/>
            <w:noProof/>
          </w:rPr>
          <w:t>View Patients for this Procedure Screen</w:t>
        </w:r>
        <w:r>
          <w:rPr>
            <w:noProof/>
            <w:webHidden/>
          </w:rPr>
          <w:tab/>
        </w:r>
        <w:r>
          <w:rPr>
            <w:noProof/>
            <w:webHidden/>
          </w:rPr>
          <w:fldChar w:fldCharType="begin"/>
        </w:r>
        <w:r>
          <w:rPr>
            <w:noProof/>
            <w:webHidden/>
          </w:rPr>
          <w:instrText xml:space="preserve"> PAGEREF _Toc463464084 \h </w:instrText>
        </w:r>
        <w:r>
          <w:rPr>
            <w:noProof/>
            <w:webHidden/>
          </w:rPr>
        </w:r>
        <w:r>
          <w:rPr>
            <w:noProof/>
            <w:webHidden/>
          </w:rPr>
          <w:fldChar w:fldCharType="separate"/>
        </w:r>
        <w:r>
          <w:rPr>
            <w:noProof/>
            <w:webHidden/>
          </w:rPr>
          <w:t>36</w:t>
        </w:r>
        <w:r>
          <w:rPr>
            <w:noProof/>
            <w:webHidden/>
          </w:rPr>
          <w:fldChar w:fldCharType="end"/>
        </w:r>
      </w:hyperlink>
    </w:p>
    <w:p w14:paraId="3D61F809"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85" w:history="1">
        <w:r w:rsidRPr="00B0310C">
          <w:rPr>
            <w:rStyle w:val="Hyperlink"/>
            <w:noProof/>
          </w:rPr>
          <w:t>Figure 43:</w:t>
        </w:r>
        <w:r>
          <w:rPr>
            <w:rFonts w:asciiTheme="minorHAnsi" w:eastAsiaTheme="minorEastAsia" w:hAnsiTheme="minorHAnsi" w:cstheme="minorBidi"/>
            <w:noProof/>
            <w:sz w:val="22"/>
          </w:rPr>
          <w:tab/>
        </w:r>
        <w:r w:rsidRPr="00B0310C">
          <w:rPr>
            <w:rStyle w:val="Hyperlink"/>
            <w:noProof/>
          </w:rPr>
          <w:t>Multiple Dates/Multiple Procedures Screen – Initial Screen</w:t>
        </w:r>
        <w:r>
          <w:rPr>
            <w:noProof/>
            <w:webHidden/>
          </w:rPr>
          <w:tab/>
        </w:r>
        <w:r>
          <w:rPr>
            <w:noProof/>
            <w:webHidden/>
          </w:rPr>
          <w:fldChar w:fldCharType="begin"/>
        </w:r>
        <w:r>
          <w:rPr>
            <w:noProof/>
            <w:webHidden/>
          </w:rPr>
          <w:instrText xml:space="preserve"> PAGEREF _Toc463464085 \h </w:instrText>
        </w:r>
        <w:r>
          <w:rPr>
            <w:noProof/>
            <w:webHidden/>
          </w:rPr>
        </w:r>
        <w:r>
          <w:rPr>
            <w:noProof/>
            <w:webHidden/>
          </w:rPr>
          <w:fldChar w:fldCharType="separate"/>
        </w:r>
        <w:r>
          <w:rPr>
            <w:noProof/>
            <w:webHidden/>
          </w:rPr>
          <w:t>37</w:t>
        </w:r>
        <w:r>
          <w:rPr>
            <w:noProof/>
            <w:webHidden/>
          </w:rPr>
          <w:fldChar w:fldCharType="end"/>
        </w:r>
      </w:hyperlink>
    </w:p>
    <w:p w14:paraId="727534C7"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86" w:history="1">
        <w:r w:rsidRPr="00B0310C">
          <w:rPr>
            <w:rStyle w:val="Hyperlink"/>
            <w:noProof/>
          </w:rPr>
          <w:t>Figure 44:</w:t>
        </w:r>
        <w:r>
          <w:rPr>
            <w:rFonts w:asciiTheme="minorHAnsi" w:eastAsiaTheme="minorEastAsia" w:hAnsiTheme="minorHAnsi" w:cstheme="minorBidi"/>
            <w:noProof/>
            <w:sz w:val="22"/>
          </w:rPr>
          <w:tab/>
        </w:r>
        <w:r w:rsidRPr="00B0310C">
          <w:rPr>
            <w:rStyle w:val="Hyperlink"/>
            <w:noProof/>
          </w:rPr>
          <w:t>Select Date/Time Dialog</w:t>
        </w:r>
        <w:r>
          <w:rPr>
            <w:noProof/>
            <w:webHidden/>
          </w:rPr>
          <w:tab/>
        </w:r>
        <w:r>
          <w:rPr>
            <w:noProof/>
            <w:webHidden/>
          </w:rPr>
          <w:fldChar w:fldCharType="begin"/>
        </w:r>
        <w:r>
          <w:rPr>
            <w:noProof/>
            <w:webHidden/>
          </w:rPr>
          <w:instrText xml:space="preserve"> PAGEREF _Toc463464086 \h </w:instrText>
        </w:r>
        <w:r>
          <w:rPr>
            <w:noProof/>
            <w:webHidden/>
          </w:rPr>
        </w:r>
        <w:r>
          <w:rPr>
            <w:noProof/>
            <w:webHidden/>
          </w:rPr>
          <w:fldChar w:fldCharType="separate"/>
        </w:r>
        <w:r>
          <w:rPr>
            <w:noProof/>
            <w:webHidden/>
          </w:rPr>
          <w:t>38</w:t>
        </w:r>
        <w:r>
          <w:rPr>
            <w:noProof/>
            <w:webHidden/>
          </w:rPr>
          <w:fldChar w:fldCharType="end"/>
        </w:r>
      </w:hyperlink>
    </w:p>
    <w:p w14:paraId="1576A963"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87" w:history="1">
        <w:r w:rsidRPr="00B0310C">
          <w:rPr>
            <w:rStyle w:val="Hyperlink"/>
            <w:noProof/>
          </w:rPr>
          <w:t>Figure 45:</w:t>
        </w:r>
        <w:r>
          <w:rPr>
            <w:rFonts w:asciiTheme="minorHAnsi" w:eastAsiaTheme="minorEastAsia" w:hAnsiTheme="minorHAnsi" w:cstheme="minorBidi"/>
            <w:noProof/>
            <w:sz w:val="22"/>
          </w:rPr>
          <w:tab/>
        </w:r>
        <w:r w:rsidRPr="00B0310C">
          <w:rPr>
            <w:rStyle w:val="Hyperlink"/>
            <w:noProof/>
          </w:rPr>
          <w:t>Multiple Dates/Multiple Procedures Screen, Providers Tab</w:t>
        </w:r>
        <w:r>
          <w:rPr>
            <w:noProof/>
            <w:webHidden/>
          </w:rPr>
          <w:tab/>
        </w:r>
        <w:r>
          <w:rPr>
            <w:noProof/>
            <w:webHidden/>
          </w:rPr>
          <w:fldChar w:fldCharType="begin"/>
        </w:r>
        <w:r>
          <w:rPr>
            <w:noProof/>
            <w:webHidden/>
          </w:rPr>
          <w:instrText xml:space="preserve"> PAGEREF _Toc463464087 \h </w:instrText>
        </w:r>
        <w:r>
          <w:rPr>
            <w:noProof/>
            <w:webHidden/>
          </w:rPr>
        </w:r>
        <w:r>
          <w:rPr>
            <w:noProof/>
            <w:webHidden/>
          </w:rPr>
          <w:fldChar w:fldCharType="separate"/>
        </w:r>
        <w:r>
          <w:rPr>
            <w:noProof/>
            <w:webHidden/>
          </w:rPr>
          <w:t>39</w:t>
        </w:r>
        <w:r>
          <w:rPr>
            <w:noProof/>
            <w:webHidden/>
          </w:rPr>
          <w:fldChar w:fldCharType="end"/>
        </w:r>
      </w:hyperlink>
    </w:p>
    <w:p w14:paraId="044CEE72"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88" w:history="1">
        <w:r w:rsidRPr="00B0310C">
          <w:rPr>
            <w:rStyle w:val="Hyperlink"/>
            <w:noProof/>
          </w:rPr>
          <w:t>Figure 46:</w:t>
        </w:r>
        <w:r>
          <w:rPr>
            <w:rFonts w:asciiTheme="minorHAnsi" w:eastAsiaTheme="minorEastAsia" w:hAnsiTheme="minorHAnsi" w:cstheme="minorBidi"/>
            <w:noProof/>
            <w:sz w:val="22"/>
          </w:rPr>
          <w:tab/>
        </w:r>
        <w:r w:rsidRPr="00B0310C">
          <w:rPr>
            <w:rStyle w:val="Hyperlink"/>
            <w:noProof/>
          </w:rPr>
          <w:t>Multiple Dates/Multiple Procedures Screen, Procedures Tab</w:t>
        </w:r>
        <w:r>
          <w:rPr>
            <w:noProof/>
            <w:webHidden/>
          </w:rPr>
          <w:tab/>
        </w:r>
        <w:r>
          <w:rPr>
            <w:noProof/>
            <w:webHidden/>
          </w:rPr>
          <w:fldChar w:fldCharType="begin"/>
        </w:r>
        <w:r>
          <w:rPr>
            <w:noProof/>
            <w:webHidden/>
          </w:rPr>
          <w:instrText xml:space="preserve"> PAGEREF _Toc463464088 \h </w:instrText>
        </w:r>
        <w:r>
          <w:rPr>
            <w:noProof/>
            <w:webHidden/>
          </w:rPr>
        </w:r>
        <w:r>
          <w:rPr>
            <w:noProof/>
            <w:webHidden/>
          </w:rPr>
          <w:fldChar w:fldCharType="separate"/>
        </w:r>
        <w:r>
          <w:rPr>
            <w:noProof/>
            <w:webHidden/>
          </w:rPr>
          <w:t>40</w:t>
        </w:r>
        <w:r>
          <w:rPr>
            <w:noProof/>
            <w:webHidden/>
          </w:rPr>
          <w:fldChar w:fldCharType="end"/>
        </w:r>
      </w:hyperlink>
    </w:p>
    <w:p w14:paraId="166436BA"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89" w:history="1">
        <w:r w:rsidRPr="00B0310C">
          <w:rPr>
            <w:rStyle w:val="Hyperlink"/>
            <w:noProof/>
          </w:rPr>
          <w:t>Figure 47:</w:t>
        </w:r>
        <w:r>
          <w:rPr>
            <w:rFonts w:asciiTheme="minorHAnsi" w:eastAsiaTheme="minorEastAsia" w:hAnsiTheme="minorHAnsi" w:cstheme="minorBidi"/>
            <w:noProof/>
            <w:sz w:val="22"/>
          </w:rPr>
          <w:tab/>
        </w:r>
        <w:r w:rsidRPr="00B0310C">
          <w:rPr>
            <w:rStyle w:val="Hyperlink"/>
            <w:noProof/>
          </w:rPr>
          <w:t>View Procedure Record Details Screen</w:t>
        </w:r>
        <w:r>
          <w:rPr>
            <w:noProof/>
            <w:webHidden/>
          </w:rPr>
          <w:tab/>
        </w:r>
        <w:r>
          <w:rPr>
            <w:noProof/>
            <w:webHidden/>
          </w:rPr>
          <w:fldChar w:fldCharType="begin"/>
        </w:r>
        <w:r>
          <w:rPr>
            <w:noProof/>
            <w:webHidden/>
          </w:rPr>
          <w:instrText xml:space="preserve"> PAGEREF _Toc463464089 \h </w:instrText>
        </w:r>
        <w:r>
          <w:rPr>
            <w:noProof/>
            <w:webHidden/>
          </w:rPr>
        </w:r>
        <w:r>
          <w:rPr>
            <w:noProof/>
            <w:webHidden/>
          </w:rPr>
          <w:fldChar w:fldCharType="separate"/>
        </w:r>
        <w:r>
          <w:rPr>
            <w:noProof/>
            <w:webHidden/>
          </w:rPr>
          <w:t>41</w:t>
        </w:r>
        <w:r>
          <w:rPr>
            <w:noProof/>
            <w:webHidden/>
          </w:rPr>
          <w:fldChar w:fldCharType="end"/>
        </w:r>
      </w:hyperlink>
    </w:p>
    <w:p w14:paraId="1D943099"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90" w:history="1">
        <w:r w:rsidRPr="00B0310C">
          <w:rPr>
            <w:rStyle w:val="Hyperlink"/>
            <w:noProof/>
          </w:rPr>
          <w:t>Figure 48:</w:t>
        </w:r>
        <w:r>
          <w:rPr>
            <w:rFonts w:asciiTheme="minorHAnsi" w:eastAsiaTheme="minorEastAsia" w:hAnsiTheme="minorHAnsi" w:cstheme="minorBidi"/>
            <w:noProof/>
            <w:sz w:val="22"/>
          </w:rPr>
          <w:tab/>
        </w:r>
        <w:r w:rsidRPr="00B0310C">
          <w:rPr>
            <w:rStyle w:val="Hyperlink"/>
            <w:noProof/>
          </w:rPr>
          <w:t>Multiple Dates/Multiple Procedures Screen, Select Patient Tab</w:t>
        </w:r>
        <w:r>
          <w:rPr>
            <w:noProof/>
            <w:webHidden/>
          </w:rPr>
          <w:tab/>
        </w:r>
        <w:r>
          <w:rPr>
            <w:noProof/>
            <w:webHidden/>
          </w:rPr>
          <w:fldChar w:fldCharType="begin"/>
        </w:r>
        <w:r>
          <w:rPr>
            <w:noProof/>
            <w:webHidden/>
          </w:rPr>
          <w:instrText xml:space="preserve"> PAGEREF _Toc463464090 \h </w:instrText>
        </w:r>
        <w:r>
          <w:rPr>
            <w:noProof/>
            <w:webHidden/>
          </w:rPr>
        </w:r>
        <w:r>
          <w:rPr>
            <w:noProof/>
            <w:webHidden/>
          </w:rPr>
          <w:fldChar w:fldCharType="separate"/>
        </w:r>
        <w:r>
          <w:rPr>
            <w:noProof/>
            <w:webHidden/>
          </w:rPr>
          <w:t>42</w:t>
        </w:r>
        <w:r>
          <w:rPr>
            <w:noProof/>
            <w:webHidden/>
          </w:rPr>
          <w:fldChar w:fldCharType="end"/>
        </w:r>
      </w:hyperlink>
    </w:p>
    <w:p w14:paraId="59192BCE"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91" w:history="1">
        <w:r w:rsidRPr="00B0310C">
          <w:rPr>
            <w:rStyle w:val="Hyperlink"/>
            <w:noProof/>
          </w:rPr>
          <w:t>Figure 49:</w:t>
        </w:r>
        <w:r>
          <w:rPr>
            <w:rFonts w:asciiTheme="minorHAnsi" w:eastAsiaTheme="minorEastAsia" w:hAnsiTheme="minorHAnsi" w:cstheme="minorBidi"/>
            <w:noProof/>
            <w:sz w:val="22"/>
          </w:rPr>
          <w:tab/>
        </w:r>
        <w:r w:rsidRPr="00B0310C">
          <w:rPr>
            <w:rStyle w:val="Hyperlink"/>
            <w:noProof/>
          </w:rPr>
          <w:t>Service Connection and Rated Disabilities Dialog</w:t>
        </w:r>
        <w:r>
          <w:rPr>
            <w:noProof/>
            <w:webHidden/>
          </w:rPr>
          <w:tab/>
        </w:r>
        <w:r>
          <w:rPr>
            <w:noProof/>
            <w:webHidden/>
          </w:rPr>
          <w:fldChar w:fldCharType="begin"/>
        </w:r>
        <w:r>
          <w:rPr>
            <w:noProof/>
            <w:webHidden/>
          </w:rPr>
          <w:instrText xml:space="preserve"> PAGEREF _Toc463464091 \h </w:instrText>
        </w:r>
        <w:r>
          <w:rPr>
            <w:noProof/>
            <w:webHidden/>
          </w:rPr>
        </w:r>
        <w:r>
          <w:rPr>
            <w:noProof/>
            <w:webHidden/>
          </w:rPr>
          <w:fldChar w:fldCharType="separate"/>
        </w:r>
        <w:r>
          <w:rPr>
            <w:noProof/>
            <w:webHidden/>
          </w:rPr>
          <w:t>43</w:t>
        </w:r>
        <w:r>
          <w:rPr>
            <w:noProof/>
            <w:webHidden/>
          </w:rPr>
          <w:fldChar w:fldCharType="end"/>
        </w:r>
      </w:hyperlink>
    </w:p>
    <w:p w14:paraId="35B26FF4"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92" w:history="1">
        <w:r w:rsidRPr="00B0310C">
          <w:rPr>
            <w:rStyle w:val="Hyperlink"/>
            <w:noProof/>
          </w:rPr>
          <w:t>Figure 50:</w:t>
        </w:r>
        <w:r>
          <w:rPr>
            <w:rFonts w:asciiTheme="minorHAnsi" w:eastAsiaTheme="minorEastAsia" w:hAnsiTheme="minorHAnsi" w:cstheme="minorBidi"/>
            <w:noProof/>
            <w:sz w:val="22"/>
          </w:rPr>
          <w:tab/>
        </w:r>
        <w:r w:rsidRPr="00B0310C">
          <w:rPr>
            <w:rStyle w:val="Hyperlink"/>
            <w:noProof/>
          </w:rPr>
          <w:t>Multiple Dates/Multiple Procedures View Selected Patients Tab</w:t>
        </w:r>
        <w:r>
          <w:rPr>
            <w:noProof/>
            <w:webHidden/>
          </w:rPr>
          <w:tab/>
        </w:r>
        <w:r>
          <w:rPr>
            <w:noProof/>
            <w:webHidden/>
          </w:rPr>
          <w:fldChar w:fldCharType="begin"/>
        </w:r>
        <w:r>
          <w:rPr>
            <w:noProof/>
            <w:webHidden/>
          </w:rPr>
          <w:instrText xml:space="preserve"> PAGEREF _Toc463464092 \h </w:instrText>
        </w:r>
        <w:r>
          <w:rPr>
            <w:noProof/>
            <w:webHidden/>
          </w:rPr>
        </w:r>
        <w:r>
          <w:rPr>
            <w:noProof/>
            <w:webHidden/>
          </w:rPr>
          <w:fldChar w:fldCharType="separate"/>
        </w:r>
        <w:r>
          <w:rPr>
            <w:noProof/>
            <w:webHidden/>
          </w:rPr>
          <w:t>44</w:t>
        </w:r>
        <w:r>
          <w:rPr>
            <w:noProof/>
            <w:webHidden/>
          </w:rPr>
          <w:fldChar w:fldCharType="end"/>
        </w:r>
      </w:hyperlink>
    </w:p>
    <w:p w14:paraId="197DAF9F"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93" w:history="1">
        <w:r w:rsidRPr="00B0310C">
          <w:rPr>
            <w:rStyle w:val="Hyperlink"/>
            <w:noProof/>
          </w:rPr>
          <w:t>Figure 51:</w:t>
        </w:r>
        <w:r>
          <w:rPr>
            <w:rFonts w:asciiTheme="minorHAnsi" w:eastAsiaTheme="minorEastAsia" w:hAnsiTheme="minorHAnsi" w:cstheme="minorBidi"/>
            <w:noProof/>
            <w:sz w:val="22"/>
          </w:rPr>
          <w:tab/>
        </w:r>
        <w:r w:rsidRPr="00B0310C">
          <w:rPr>
            <w:rStyle w:val="Hyperlink"/>
            <w:noProof/>
          </w:rPr>
          <w:t>Deleting Patient Confirmation Dialog</w:t>
        </w:r>
        <w:r>
          <w:rPr>
            <w:noProof/>
            <w:webHidden/>
          </w:rPr>
          <w:tab/>
        </w:r>
        <w:r>
          <w:rPr>
            <w:noProof/>
            <w:webHidden/>
          </w:rPr>
          <w:fldChar w:fldCharType="begin"/>
        </w:r>
        <w:r>
          <w:rPr>
            <w:noProof/>
            <w:webHidden/>
          </w:rPr>
          <w:instrText xml:space="preserve"> PAGEREF _Toc463464093 \h </w:instrText>
        </w:r>
        <w:r>
          <w:rPr>
            <w:noProof/>
            <w:webHidden/>
          </w:rPr>
        </w:r>
        <w:r>
          <w:rPr>
            <w:noProof/>
            <w:webHidden/>
          </w:rPr>
          <w:fldChar w:fldCharType="separate"/>
        </w:r>
        <w:r>
          <w:rPr>
            <w:noProof/>
            <w:webHidden/>
          </w:rPr>
          <w:t>44</w:t>
        </w:r>
        <w:r>
          <w:rPr>
            <w:noProof/>
            <w:webHidden/>
          </w:rPr>
          <w:fldChar w:fldCharType="end"/>
        </w:r>
      </w:hyperlink>
    </w:p>
    <w:p w14:paraId="05C72149"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94" w:history="1">
        <w:r w:rsidRPr="00B0310C">
          <w:rPr>
            <w:rStyle w:val="Hyperlink"/>
            <w:noProof/>
          </w:rPr>
          <w:t>Figure 52:</w:t>
        </w:r>
        <w:r>
          <w:rPr>
            <w:rFonts w:asciiTheme="minorHAnsi" w:eastAsiaTheme="minorEastAsia" w:hAnsiTheme="minorHAnsi" w:cstheme="minorBidi"/>
            <w:noProof/>
            <w:sz w:val="22"/>
          </w:rPr>
          <w:tab/>
        </w:r>
        <w:r w:rsidRPr="00B0310C">
          <w:rPr>
            <w:rStyle w:val="Hyperlink"/>
            <w:noProof/>
          </w:rPr>
          <w:t>View Patient Record Details Screen</w:t>
        </w:r>
        <w:r>
          <w:rPr>
            <w:noProof/>
            <w:webHidden/>
          </w:rPr>
          <w:tab/>
        </w:r>
        <w:r>
          <w:rPr>
            <w:noProof/>
            <w:webHidden/>
          </w:rPr>
          <w:fldChar w:fldCharType="begin"/>
        </w:r>
        <w:r>
          <w:rPr>
            <w:noProof/>
            <w:webHidden/>
          </w:rPr>
          <w:instrText xml:space="preserve"> PAGEREF _Toc463464094 \h </w:instrText>
        </w:r>
        <w:r>
          <w:rPr>
            <w:noProof/>
            <w:webHidden/>
          </w:rPr>
        </w:r>
        <w:r>
          <w:rPr>
            <w:noProof/>
            <w:webHidden/>
          </w:rPr>
          <w:fldChar w:fldCharType="separate"/>
        </w:r>
        <w:r>
          <w:rPr>
            <w:noProof/>
            <w:webHidden/>
          </w:rPr>
          <w:t>45</w:t>
        </w:r>
        <w:r>
          <w:rPr>
            <w:noProof/>
            <w:webHidden/>
          </w:rPr>
          <w:fldChar w:fldCharType="end"/>
        </w:r>
      </w:hyperlink>
    </w:p>
    <w:p w14:paraId="43549BAD"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95" w:history="1">
        <w:r w:rsidRPr="00B0310C">
          <w:rPr>
            <w:rStyle w:val="Hyperlink"/>
            <w:noProof/>
          </w:rPr>
          <w:t>Figure 53:</w:t>
        </w:r>
        <w:r>
          <w:rPr>
            <w:rFonts w:asciiTheme="minorHAnsi" w:eastAsiaTheme="minorEastAsia" w:hAnsiTheme="minorHAnsi" w:cstheme="minorBidi"/>
            <w:noProof/>
            <w:sz w:val="22"/>
          </w:rPr>
          <w:tab/>
        </w:r>
        <w:r w:rsidRPr="00B0310C">
          <w:rPr>
            <w:rStyle w:val="Hyperlink"/>
            <w:noProof/>
          </w:rPr>
          <w:t>Multiple Dates/Multiple Procedures Records Pending Filing Tab</w:t>
        </w:r>
        <w:r>
          <w:rPr>
            <w:noProof/>
            <w:webHidden/>
          </w:rPr>
          <w:tab/>
        </w:r>
        <w:r>
          <w:rPr>
            <w:noProof/>
            <w:webHidden/>
          </w:rPr>
          <w:fldChar w:fldCharType="begin"/>
        </w:r>
        <w:r>
          <w:rPr>
            <w:noProof/>
            <w:webHidden/>
          </w:rPr>
          <w:instrText xml:space="preserve"> PAGEREF _Toc463464095 \h </w:instrText>
        </w:r>
        <w:r>
          <w:rPr>
            <w:noProof/>
            <w:webHidden/>
          </w:rPr>
        </w:r>
        <w:r>
          <w:rPr>
            <w:noProof/>
            <w:webHidden/>
          </w:rPr>
          <w:fldChar w:fldCharType="separate"/>
        </w:r>
        <w:r>
          <w:rPr>
            <w:noProof/>
            <w:webHidden/>
          </w:rPr>
          <w:t>46</w:t>
        </w:r>
        <w:r>
          <w:rPr>
            <w:noProof/>
            <w:webHidden/>
          </w:rPr>
          <w:fldChar w:fldCharType="end"/>
        </w:r>
      </w:hyperlink>
    </w:p>
    <w:p w14:paraId="1FE5117E"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96" w:history="1">
        <w:r w:rsidRPr="00B0310C">
          <w:rPr>
            <w:rStyle w:val="Hyperlink"/>
            <w:noProof/>
          </w:rPr>
          <w:t>Figure 54:</w:t>
        </w:r>
        <w:r>
          <w:rPr>
            <w:rFonts w:asciiTheme="minorHAnsi" w:eastAsiaTheme="minorEastAsia" w:hAnsiTheme="minorHAnsi" w:cstheme="minorBidi"/>
            <w:noProof/>
            <w:sz w:val="22"/>
          </w:rPr>
          <w:tab/>
        </w:r>
        <w:r w:rsidRPr="00B0310C">
          <w:rPr>
            <w:rStyle w:val="Hyperlink"/>
            <w:noProof/>
          </w:rPr>
          <w:t>Information Dialog after Saving</w:t>
        </w:r>
        <w:r>
          <w:rPr>
            <w:noProof/>
            <w:webHidden/>
          </w:rPr>
          <w:tab/>
        </w:r>
        <w:r>
          <w:rPr>
            <w:noProof/>
            <w:webHidden/>
          </w:rPr>
          <w:fldChar w:fldCharType="begin"/>
        </w:r>
        <w:r>
          <w:rPr>
            <w:noProof/>
            <w:webHidden/>
          </w:rPr>
          <w:instrText xml:space="preserve"> PAGEREF _Toc463464096 \h </w:instrText>
        </w:r>
        <w:r>
          <w:rPr>
            <w:noProof/>
            <w:webHidden/>
          </w:rPr>
        </w:r>
        <w:r>
          <w:rPr>
            <w:noProof/>
            <w:webHidden/>
          </w:rPr>
          <w:fldChar w:fldCharType="separate"/>
        </w:r>
        <w:r>
          <w:rPr>
            <w:noProof/>
            <w:webHidden/>
          </w:rPr>
          <w:t>46</w:t>
        </w:r>
        <w:r>
          <w:rPr>
            <w:noProof/>
            <w:webHidden/>
          </w:rPr>
          <w:fldChar w:fldCharType="end"/>
        </w:r>
      </w:hyperlink>
    </w:p>
    <w:p w14:paraId="31DCD9DA"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97" w:history="1">
        <w:r w:rsidRPr="00B0310C">
          <w:rPr>
            <w:rStyle w:val="Hyperlink"/>
            <w:noProof/>
          </w:rPr>
          <w:t>Figure 55:</w:t>
        </w:r>
        <w:r>
          <w:rPr>
            <w:rFonts w:asciiTheme="minorHAnsi" w:eastAsiaTheme="minorEastAsia" w:hAnsiTheme="minorHAnsi" w:cstheme="minorBidi"/>
            <w:noProof/>
            <w:sz w:val="22"/>
          </w:rPr>
          <w:tab/>
        </w:r>
        <w:r w:rsidRPr="00B0310C">
          <w:rPr>
            <w:rStyle w:val="Hyperlink"/>
            <w:noProof/>
          </w:rPr>
          <w:t>Spreadsheet Upload Screen</w:t>
        </w:r>
        <w:r>
          <w:rPr>
            <w:noProof/>
            <w:webHidden/>
          </w:rPr>
          <w:tab/>
        </w:r>
        <w:r>
          <w:rPr>
            <w:noProof/>
            <w:webHidden/>
          </w:rPr>
          <w:fldChar w:fldCharType="begin"/>
        </w:r>
        <w:r>
          <w:rPr>
            <w:noProof/>
            <w:webHidden/>
          </w:rPr>
          <w:instrText xml:space="preserve"> PAGEREF _Toc463464097 \h </w:instrText>
        </w:r>
        <w:r>
          <w:rPr>
            <w:noProof/>
            <w:webHidden/>
          </w:rPr>
        </w:r>
        <w:r>
          <w:rPr>
            <w:noProof/>
            <w:webHidden/>
          </w:rPr>
          <w:fldChar w:fldCharType="separate"/>
        </w:r>
        <w:r>
          <w:rPr>
            <w:noProof/>
            <w:webHidden/>
          </w:rPr>
          <w:t>47</w:t>
        </w:r>
        <w:r>
          <w:rPr>
            <w:noProof/>
            <w:webHidden/>
          </w:rPr>
          <w:fldChar w:fldCharType="end"/>
        </w:r>
      </w:hyperlink>
    </w:p>
    <w:p w14:paraId="009E5A30"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98" w:history="1">
        <w:r w:rsidRPr="00B0310C">
          <w:rPr>
            <w:rStyle w:val="Hyperlink"/>
            <w:noProof/>
          </w:rPr>
          <w:t>Figure 56:</w:t>
        </w:r>
        <w:r>
          <w:rPr>
            <w:rFonts w:asciiTheme="minorHAnsi" w:eastAsiaTheme="minorEastAsia" w:hAnsiTheme="minorHAnsi" w:cstheme="minorBidi"/>
            <w:noProof/>
            <w:sz w:val="22"/>
          </w:rPr>
          <w:tab/>
        </w:r>
        <w:r w:rsidRPr="00B0310C">
          <w:rPr>
            <w:rStyle w:val="Hyperlink"/>
            <w:noProof/>
          </w:rPr>
          <w:t>Select File Dialog - Open a Spreadsheet</w:t>
        </w:r>
        <w:r>
          <w:rPr>
            <w:noProof/>
            <w:webHidden/>
          </w:rPr>
          <w:tab/>
        </w:r>
        <w:r>
          <w:rPr>
            <w:noProof/>
            <w:webHidden/>
          </w:rPr>
          <w:fldChar w:fldCharType="begin"/>
        </w:r>
        <w:r>
          <w:rPr>
            <w:noProof/>
            <w:webHidden/>
          </w:rPr>
          <w:instrText xml:space="preserve"> PAGEREF _Toc463464098 \h </w:instrText>
        </w:r>
        <w:r>
          <w:rPr>
            <w:noProof/>
            <w:webHidden/>
          </w:rPr>
        </w:r>
        <w:r>
          <w:rPr>
            <w:noProof/>
            <w:webHidden/>
          </w:rPr>
          <w:fldChar w:fldCharType="separate"/>
        </w:r>
        <w:r>
          <w:rPr>
            <w:noProof/>
            <w:webHidden/>
          </w:rPr>
          <w:t>48</w:t>
        </w:r>
        <w:r>
          <w:rPr>
            <w:noProof/>
            <w:webHidden/>
          </w:rPr>
          <w:fldChar w:fldCharType="end"/>
        </w:r>
      </w:hyperlink>
    </w:p>
    <w:p w14:paraId="55F69CAF"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099" w:history="1">
        <w:r w:rsidRPr="00B0310C">
          <w:rPr>
            <w:rStyle w:val="Hyperlink"/>
            <w:noProof/>
          </w:rPr>
          <w:t>Figure 57:</w:t>
        </w:r>
        <w:r>
          <w:rPr>
            <w:rFonts w:asciiTheme="minorHAnsi" w:eastAsiaTheme="minorEastAsia" w:hAnsiTheme="minorHAnsi" w:cstheme="minorBidi"/>
            <w:noProof/>
            <w:sz w:val="22"/>
          </w:rPr>
          <w:tab/>
        </w:r>
        <w:r w:rsidRPr="00B0310C">
          <w:rPr>
            <w:rStyle w:val="Hyperlink"/>
            <w:noProof/>
          </w:rPr>
          <w:t>Imported Spreadsheet Data Shown in the Spreadsheet Upload Form</w:t>
        </w:r>
        <w:r>
          <w:rPr>
            <w:noProof/>
            <w:webHidden/>
          </w:rPr>
          <w:tab/>
        </w:r>
        <w:r>
          <w:rPr>
            <w:noProof/>
            <w:webHidden/>
          </w:rPr>
          <w:fldChar w:fldCharType="begin"/>
        </w:r>
        <w:r>
          <w:rPr>
            <w:noProof/>
            <w:webHidden/>
          </w:rPr>
          <w:instrText xml:space="preserve"> PAGEREF _Toc463464099 \h </w:instrText>
        </w:r>
        <w:r>
          <w:rPr>
            <w:noProof/>
            <w:webHidden/>
          </w:rPr>
        </w:r>
        <w:r>
          <w:rPr>
            <w:noProof/>
            <w:webHidden/>
          </w:rPr>
          <w:fldChar w:fldCharType="separate"/>
        </w:r>
        <w:r>
          <w:rPr>
            <w:noProof/>
            <w:webHidden/>
          </w:rPr>
          <w:t>49</w:t>
        </w:r>
        <w:r>
          <w:rPr>
            <w:noProof/>
            <w:webHidden/>
          </w:rPr>
          <w:fldChar w:fldCharType="end"/>
        </w:r>
      </w:hyperlink>
    </w:p>
    <w:p w14:paraId="70E5B6B8"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00" w:history="1">
        <w:r w:rsidRPr="00B0310C">
          <w:rPr>
            <w:rStyle w:val="Hyperlink"/>
            <w:noProof/>
          </w:rPr>
          <w:t>Figure 58:</w:t>
        </w:r>
        <w:r>
          <w:rPr>
            <w:rFonts w:asciiTheme="minorHAnsi" w:eastAsiaTheme="minorEastAsia" w:hAnsiTheme="minorHAnsi" w:cstheme="minorBidi"/>
            <w:noProof/>
            <w:sz w:val="22"/>
          </w:rPr>
          <w:tab/>
        </w:r>
        <w:r w:rsidRPr="00B0310C">
          <w:rPr>
            <w:rStyle w:val="Hyperlink"/>
            <w:noProof/>
          </w:rPr>
          <w:t>Column Headers Form</w:t>
        </w:r>
        <w:r>
          <w:rPr>
            <w:noProof/>
            <w:webHidden/>
          </w:rPr>
          <w:tab/>
        </w:r>
        <w:r>
          <w:rPr>
            <w:noProof/>
            <w:webHidden/>
          </w:rPr>
          <w:fldChar w:fldCharType="begin"/>
        </w:r>
        <w:r>
          <w:rPr>
            <w:noProof/>
            <w:webHidden/>
          </w:rPr>
          <w:instrText xml:space="preserve"> PAGEREF _Toc463464100 \h </w:instrText>
        </w:r>
        <w:r>
          <w:rPr>
            <w:noProof/>
            <w:webHidden/>
          </w:rPr>
        </w:r>
        <w:r>
          <w:rPr>
            <w:noProof/>
            <w:webHidden/>
          </w:rPr>
          <w:fldChar w:fldCharType="separate"/>
        </w:r>
        <w:r>
          <w:rPr>
            <w:noProof/>
            <w:webHidden/>
          </w:rPr>
          <w:t>50</w:t>
        </w:r>
        <w:r>
          <w:rPr>
            <w:noProof/>
            <w:webHidden/>
          </w:rPr>
          <w:fldChar w:fldCharType="end"/>
        </w:r>
      </w:hyperlink>
    </w:p>
    <w:p w14:paraId="379FB1A5"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01" w:history="1">
        <w:r w:rsidRPr="00B0310C">
          <w:rPr>
            <w:rStyle w:val="Hyperlink"/>
            <w:noProof/>
          </w:rPr>
          <w:t>Figure 59:</w:t>
        </w:r>
        <w:r>
          <w:rPr>
            <w:rFonts w:asciiTheme="minorHAnsi" w:eastAsiaTheme="minorEastAsia" w:hAnsiTheme="minorHAnsi" w:cstheme="minorBidi"/>
            <w:noProof/>
            <w:sz w:val="22"/>
          </w:rPr>
          <w:tab/>
        </w:r>
        <w:r w:rsidRPr="00B0310C">
          <w:rPr>
            <w:rStyle w:val="Hyperlink"/>
            <w:noProof/>
          </w:rPr>
          <w:t>Connected Error Message and Export SC Errors Button</w:t>
        </w:r>
        <w:r>
          <w:rPr>
            <w:noProof/>
            <w:webHidden/>
          </w:rPr>
          <w:tab/>
        </w:r>
        <w:r>
          <w:rPr>
            <w:noProof/>
            <w:webHidden/>
          </w:rPr>
          <w:fldChar w:fldCharType="begin"/>
        </w:r>
        <w:r>
          <w:rPr>
            <w:noProof/>
            <w:webHidden/>
          </w:rPr>
          <w:instrText xml:space="preserve"> PAGEREF _Toc463464101 \h </w:instrText>
        </w:r>
        <w:r>
          <w:rPr>
            <w:noProof/>
            <w:webHidden/>
          </w:rPr>
        </w:r>
        <w:r>
          <w:rPr>
            <w:noProof/>
            <w:webHidden/>
          </w:rPr>
          <w:fldChar w:fldCharType="separate"/>
        </w:r>
        <w:r>
          <w:rPr>
            <w:noProof/>
            <w:webHidden/>
          </w:rPr>
          <w:t>54</w:t>
        </w:r>
        <w:r>
          <w:rPr>
            <w:noProof/>
            <w:webHidden/>
          </w:rPr>
          <w:fldChar w:fldCharType="end"/>
        </w:r>
      </w:hyperlink>
    </w:p>
    <w:p w14:paraId="046EEA13"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02" w:history="1">
        <w:r w:rsidRPr="00B0310C">
          <w:rPr>
            <w:rStyle w:val="Hyperlink"/>
            <w:noProof/>
          </w:rPr>
          <w:t>Figure 60:</w:t>
        </w:r>
        <w:r>
          <w:rPr>
            <w:rFonts w:asciiTheme="minorHAnsi" w:eastAsiaTheme="minorEastAsia" w:hAnsiTheme="minorHAnsi" w:cstheme="minorBidi"/>
            <w:noProof/>
            <w:sz w:val="22"/>
          </w:rPr>
          <w:tab/>
        </w:r>
        <w:r w:rsidRPr="00B0310C">
          <w:rPr>
            <w:rStyle w:val="Hyperlink"/>
            <w:noProof/>
          </w:rPr>
          <w:t>Export SC Errors Spreadsheet</w:t>
        </w:r>
        <w:r>
          <w:rPr>
            <w:noProof/>
            <w:webHidden/>
          </w:rPr>
          <w:tab/>
        </w:r>
        <w:r>
          <w:rPr>
            <w:noProof/>
            <w:webHidden/>
          </w:rPr>
          <w:fldChar w:fldCharType="begin"/>
        </w:r>
        <w:r>
          <w:rPr>
            <w:noProof/>
            <w:webHidden/>
          </w:rPr>
          <w:instrText xml:space="preserve"> PAGEREF _Toc463464102 \h </w:instrText>
        </w:r>
        <w:r>
          <w:rPr>
            <w:noProof/>
            <w:webHidden/>
          </w:rPr>
        </w:r>
        <w:r>
          <w:rPr>
            <w:noProof/>
            <w:webHidden/>
          </w:rPr>
          <w:fldChar w:fldCharType="separate"/>
        </w:r>
        <w:r>
          <w:rPr>
            <w:noProof/>
            <w:webHidden/>
          </w:rPr>
          <w:t>54</w:t>
        </w:r>
        <w:r>
          <w:rPr>
            <w:noProof/>
            <w:webHidden/>
          </w:rPr>
          <w:fldChar w:fldCharType="end"/>
        </w:r>
      </w:hyperlink>
    </w:p>
    <w:p w14:paraId="2E169A4B"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03" w:history="1">
        <w:r w:rsidRPr="00B0310C">
          <w:rPr>
            <w:rStyle w:val="Hyperlink"/>
            <w:noProof/>
          </w:rPr>
          <w:t>Figure 61:</w:t>
        </w:r>
        <w:r>
          <w:rPr>
            <w:rFonts w:asciiTheme="minorHAnsi" w:eastAsiaTheme="minorEastAsia" w:hAnsiTheme="minorHAnsi" w:cstheme="minorBidi"/>
            <w:noProof/>
            <w:sz w:val="22"/>
          </w:rPr>
          <w:tab/>
        </w:r>
        <w:r w:rsidRPr="00B0310C">
          <w:rPr>
            <w:rStyle w:val="Hyperlink"/>
            <w:noProof/>
          </w:rPr>
          <w:t>Duplicate Record Threshold Reached Screen</w:t>
        </w:r>
        <w:r>
          <w:rPr>
            <w:noProof/>
            <w:webHidden/>
          </w:rPr>
          <w:tab/>
        </w:r>
        <w:r>
          <w:rPr>
            <w:noProof/>
            <w:webHidden/>
          </w:rPr>
          <w:fldChar w:fldCharType="begin"/>
        </w:r>
        <w:r>
          <w:rPr>
            <w:noProof/>
            <w:webHidden/>
          </w:rPr>
          <w:instrText xml:space="preserve"> PAGEREF _Toc463464103 \h </w:instrText>
        </w:r>
        <w:r>
          <w:rPr>
            <w:noProof/>
            <w:webHidden/>
          </w:rPr>
        </w:r>
        <w:r>
          <w:rPr>
            <w:noProof/>
            <w:webHidden/>
          </w:rPr>
          <w:fldChar w:fldCharType="separate"/>
        </w:r>
        <w:r>
          <w:rPr>
            <w:noProof/>
            <w:webHidden/>
          </w:rPr>
          <w:t>55</w:t>
        </w:r>
        <w:r>
          <w:rPr>
            <w:noProof/>
            <w:webHidden/>
          </w:rPr>
          <w:fldChar w:fldCharType="end"/>
        </w:r>
      </w:hyperlink>
    </w:p>
    <w:p w14:paraId="3429FC59"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04" w:history="1">
        <w:r w:rsidRPr="00B0310C">
          <w:rPr>
            <w:rStyle w:val="Hyperlink"/>
            <w:noProof/>
          </w:rPr>
          <w:t>Figure 62:</w:t>
        </w:r>
        <w:r>
          <w:rPr>
            <w:rFonts w:asciiTheme="minorHAnsi" w:eastAsiaTheme="minorEastAsia" w:hAnsiTheme="minorHAnsi" w:cstheme="minorBidi"/>
            <w:noProof/>
            <w:sz w:val="22"/>
          </w:rPr>
          <w:tab/>
        </w:r>
        <w:r w:rsidRPr="00B0310C">
          <w:rPr>
            <w:rStyle w:val="Hyperlink"/>
            <w:noProof/>
          </w:rPr>
          <w:t>Select File Dialog - Open a State Home Spreadsheet</w:t>
        </w:r>
        <w:r>
          <w:rPr>
            <w:noProof/>
            <w:webHidden/>
          </w:rPr>
          <w:tab/>
        </w:r>
        <w:r>
          <w:rPr>
            <w:noProof/>
            <w:webHidden/>
          </w:rPr>
          <w:fldChar w:fldCharType="begin"/>
        </w:r>
        <w:r>
          <w:rPr>
            <w:noProof/>
            <w:webHidden/>
          </w:rPr>
          <w:instrText xml:space="preserve"> PAGEREF _Toc463464104 \h </w:instrText>
        </w:r>
        <w:r>
          <w:rPr>
            <w:noProof/>
            <w:webHidden/>
          </w:rPr>
        </w:r>
        <w:r>
          <w:rPr>
            <w:noProof/>
            <w:webHidden/>
          </w:rPr>
          <w:fldChar w:fldCharType="separate"/>
        </w:r>
        <w:r>
          <w:rPr>
            <w:noProof/>
            <w:webHidden/>
          </w:rPr>
          <w:t>56</w:t>
        </w:r>
        <w:r>
          <w:rPr>
            <w:noProof/>
            <w:webHidden/>
          </w:rPr>
          <w:fldChar w:fldCharType="end"/>
        </w:r>
      </w:hyperlink>
    </w:p>
    <w:p w14:paraId="49C2B8A6"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05" w:history="1">
        <w:r w:rsidRPr="00B0310C">
          <w:rPr>
            <w:rStyle w:val="Hyperlink"/>
            <w:noProof/>
          </w:rPr>
          <w:t>Figure 63:</w:t>
        </w:r>
        <w:r>
          <w:rPr>
            <w:rFonts w:asciiTheme="minorHAnsi" w:eastAsiaTheme="minorEastAsia" w:hAnsiTheme="minorHAnsi" w:cstheme="minorBidi"/>
            <w:noProof/>
            <w:sz w:val="22"/>
          </w:rPr>
          <w:tab/>
        </w:r>
        <w:r w:rsidRPr="00B0310C">
          <w:rPr>
            <w:rStyle w:val="Hyperlink"/>
            <w:noProof/>
          </w:rPr>
          <w:t>Additional Data Form for State Home Spreadsheet Import</w:t>
        </w:r>
        <w:r>
          <w:rPr>
            <w:noProof/>
            <w:webHidden/>
          </w:rPr>
          <w:tab/>
        </w:r>
        <w:r>
          <w:rPr>
            <w:noProof/>
            <w:webHidden/>
          </w:rPr>
          <w:fldChar w:fldCharType="begin"/>
        </w:r>
        <w:r>
          <w:rPr>
            <w:noProof/>
            <w:webHidden/>
          </w:rPr>
          <w:instrText xml:space="preserve"> PAGEREF _Toc463464105 \h </w:instrText>
        </w:r>
        <w:r>
          <w:rPr>
            <w:noProof/>
            <w:webHidden/>
          </w:rPr>
        </w:r>
        <w:r>
          <w:rPr>
            <w:noProof/>
            <w:webHidden/>
          </w:rPr>
          <w:fldChar w:fldCharType="separate"/>
        </w:r>
        <w:r>
          <w:rPr>
            <w:noProof/>
            <w:webHidden/>
          </w:rPr>
          <w:t>56</w:t>
        </w:r>
        <w:r>
          <w:rPr>
            <w:noProof/>
            <w:webHidden/>
          </w:rPr>
          <w:fldChar w:fldCharType="end"/>
        </w:r>
      </w:hyperlink>
    </w:p>
    <w:p w14:paraId="4E329BBC"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06" w:history="1">
        <w:r w:rsidRPr="00B0310C">
          <w:rPr>
            <w:rStyle w:val="Hyperlink"/>
            <w:noProof/>
          </w:rPr>
          <w:t>Figure 64:</w:t>
        </w:r>
        <w:r>
          <w:rPr>
            <w:rFonts w:asciiTheme="minorHAnsi" w:eastAsiaTheme="minorEastAsia" w:hAnsiTheme="minorHAnsi" w:cstheme="minorBidi"/>
            <w:noProof/>
            <w:sz w:val="22"/>
          </w:rPr>
          <w:tab/>
        </w:r>
        <w:r w:rsidRPr="00B0310C">
          <w:rPr>
            <w:rStyle w:val="Hyperlink"/>
            <w:noProof/>
          </w:rPr>
          <w:t>Spreadsheet Upload Progress Indicator</w:t>
        </w:r>
        <w:r>
          <w:rPr>
            <w:noProof/>
            <w:webHidden/>
          </w:rPr>
          <w:tab/>
        </w:r>
        <w:r>
          <w:rPr>
            <w:noProof/>
            <w:webHidden/>
          </w:rPr>
          <w:fldChar w:fldCharType="begin"/>
        </w:r>
        <w:r>
          <w:rPr>
            <w:noProof/>
            <w:webHidden/>
          </w:rPr>
          <w:instrText xml:space="preserve"> PAGEREF _Toc463464106 \h </w:instrText>
        </w:r>
        <w:r>
          <w:rPr>
            <w:noProof/>
            <w:webHidden/>
          </w:rPr>
        </w:r>
        <w:r>
          <w:rPr>
            <w:noProof/>
            <w:webHidden/>
          </w:rPr>
          <w:fldChar w:fldCharType="separate"/>
        </w:r>
        <w:r>
          <w:rPr>
            <w:noProof/>
            <w:webHidden/>
          </w:rPr>
          <w:t>57</w:t>
        </w:r>
        <w:r>
          <w:rPr>
            <w:noProof/>
            <w:webHidden/>
          </w:rPr>
          <w:fldChar w:fldCharType="end"/>
        </w:r>
      </w:hyperlink>
    </w:p>
    <w:p w14:paraId="068D5690"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07" w:history="1">
        <w:r w:rsidRPr="00B0310C">
          <w:rPr>
            <w:rStyle w:val="Hyperlink"/>
            <w:noProof/>
          </w:rPr>
          <w:t>Figure 65:</w:t>
        </w:r>
        <w:r>
          <w:rPr>
            <w:rFonts w:asciiTheme="minorHAnsi" w:eastAsiaTheme="minorEastAsia" w:hAnsiTheme="minorHAnsi" w:cstheme="minorBidi"/>
            <w:noProof/>
            <w:sz w:val="22"/>
          </w:rPr>
          <w:tab/>
        </w:r>
        <w:r w:rsidRPr="00B0310C">
          <w:rPr>
            <w:rStyle w:val="Hyperlink"/>
            <w:noProof/>
          </w:rPr>
          <w:t>Report Selection Screen for All Users</w:t>
        </w:r>
        <w:r>
          <w:rPr>
            <w:noProof/>
            <w:webHidden/>
          </w:rPr>
          <w:tab/>
        </w:r>
        <w:r>
          <w:rPr>
            <w:noProof/>
            <w:webHidden/>
          </w:rPr>
          <w:fldChar w:fldCharType="begin"/>
        </w:r>
        <w:r>
          <w:rPr>
            <w:noProof/>
            <w:webHidden/>
          </w:rPr>
          <w:instrText xml:space="preserve"> PAGEREF _Toc463464107 \h </w:instrText>
        </w:r>
        <w:r>
          <w:rPr>
            <w:noProof/>
            <w:webHidden/>
          </w:rPr>
        </w:r>
        <w:r>
          <w:rPr>
            <w:noProof/>
            <w:webHidden/>
          </w:rPr>
          <w:fldChar w:fldCharType="separate"/>
        </w:r>
        <w:r>
          <w:rPr>
            <w:noProof/>
            <w:webHidden/>
          </w:rPr>
          <w:t>58</w:t>
        </w:r>
        <w:r>
          <w:rPr>
            <w:noProof/>
            <w:webHidden/>
          </w:rPr>
          <w:fldChar w:fldCharType="end"/>
        </w:r>
      </w:hyperlink>
    </w:p>
    <w:p w14:paraId="773E8EED"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08" w:history="1">
        <w:r w:rsidRPr="00B0310C">
          <w:rPr>
            <w:rStyle w:val="Hyperlink"/>
            <w:noProof/>
          </w:rPr>
          <w:t>Figure 66:</w:t>
        </w:r>
        <w:r>
          <w:rPr>
            <w:rFonts w:asciiTheme="minorHAnsi" w:eastAsiaTheme="minorEastAsia" w:hAnsiTheme="minorHAnsi" w:cstheme="minorBidi"/>
            <w:noProof/>
            <w:sz w:val="22"/>
          </w:rPr>
          <w:tab/>
        </w:r>
        <w:r w:rsidRPr="00B0310C">
          <w:rPr>
            <w:rStyle w:val="Hyperlink"/>
            <w:noProof/>
          </w:rPr>
          <w:t>DSS Unit Activity Report Required Information</w:t>
        </w:r>
        <w:r>
          <w:rPr>
            <w:noProof/>
            <w:webHidden/>
          </w:rPr>
          <w:tab/>
        </w:r>
        <w:r>
          <w:rPr>
            <w:noProof/>
            <w:webHidden/>
          </w:rPr>
          <w:fldChar w:fldCharType="begin"/>
        </w:r>
        <w:r>
          <w:rPr>
            <w:noProof/>
            <w:webHidden/>
          </w:rPr>
          <w:instrText xml:space="preserve"> PAGEREF _Toc463464108 \h </w:instrText>
        </w:r>
        <w:r>
          <w:rPr>
            <w:noProof/>
            <w:webHidden/>
          </w:rPr>
        </w:r>
        <w:r>
          <w:rPr>
            <w:noProof/>
            <w:webHidden/>
          </w:rPr>
          <w:fldChar w:fldCharType="separate"/>
        </w:r>
        <w:r>
          <w:rPr>
            <w:noProof/>
            <w:webHidden/>
          </w:rPr>
          <w:t>59</w:t>
        </w:r>
        <w:r>
          <w:rPr>
            <w:noProof/>
            <w:webHidden/>
          </w:rPr>
          <w:fldChar w:fldCharType="end"/>
        </w:r>
      </w:hyperlink>
    </w:p>
    <w:p w14:paraId="35FE1847"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09" w:history="1">
        <w:r w:rsidRPr="00B0310C">
          <w:rPr>
            <w:rStyle w:val="Hyperlink"/>
            <w:noProof/>
          </w:rPr>
          <w:t>Figure 67:</w:t>
        </w:r>
        <w:r>
          <w:rPr>
            <w:rFonts w:asciiTheme="minorHAnsi" w:eastAsiaTheme="minorEastAsia" w:hAnsiTheme="minorHAnsi" w:cstheme="minorBidi"/>
            <w:noProof/>
            <w:sz w:val="22"/>
          </w:rPr>
          <w:tab/>
        </w:r>
        <w:r w:rsidRPr="00B0310C">
          <w:rPr>
            <w:rStyle w:val="Hyperlink"/>
            <w:noProof/>
          </w:rPr>
          <w:t>DSS Unit Activity Report from Print Preview</w:t>
        </w:r>
        <w:r>
          <w:rPr>
            <w:noProof/>
            <w:webHidden/>
          </w:rPr>
          <w:tab/>
        </w:r>
        <w:r>
          <w:rPr>
            <w:noProof/>
            <w:webHidden/>
          </w:rPr>
          <w:fldChar w:fldCharType="begin"/>
        </w:r>
        <w:r>
          <w:rPr>
            <w:noProof/>
            <w:webHidden/>
          </w:rPr>
          <w:instrText xml:space="preserve"> PAGEREF _Toc463464109 \h </w:instrText>
        </w:r>
        <w:r>
          <w:rPr>
            <w:noProof/>
            <w:webHidden/>
          </w:rPr>
        </w:r>
        <w:r>
          <w:rPr>
            <w:noProof/>
            <w:webHidden/>
          </w:rPr>
          <w:fldChar w:fldCharType="separate"/>
        </w:r>
        <w:r>
          <w:rPr>
            <w:noProof/>
            <w:webHidden/>
          </w:rPr>
          <w:t>59</w:t>
        </w:r>
        <w:r>
          <w:rPr>
            <w:noProof/>
            <w:webHidden/>
          </w:rPr>
          <w:fldChar w:fldCharType="end"/>
        </w:r>
      </w:hyperlink>
    </w:p>
    <w:p w14:paraId="6FF63122"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10" w:history="1">
        <w:r w:rsidRPr="00B0310C">
          <w:rPr>
            <w:rStyle w:val="Hyperlink"/>
            <w:noProof/>
          </w:rPr>
          <w:t>Figure 68:</w:t>
        </w:r>
        <w:r>
          <w:rPr>
            <w:rFonts w:asciiTheme="minorHAnsi" w:eastAsiaTheme="minorEastAsia" w:hAnsiTheme="minorHAnsi" w:cstheme="minorBidi"/>
            <w:noProof/>
            <w:sz w:val="22"/>
          </w:rPr>
          <w:tab/>
        </w:r>
        <w:r w:rsidRPr="00B0310C">
          <w:rPr>
            <w:rStyle w:val="Hyperlink"/>
            <w:noProof/>
          </w:rPr>
          <w:t>DSS Unit Activity Report from Export</w:t>
        </w:r>
        <w:r>
          <w:rPr>
            <w:noProof/>
            <w:webHidden/>
          </w:rPr>
          <w:tab/>
        </w:r>
        <w:r>
          <w:rPr>
            <w:noProof/>
            <w:webHidden/>
          </w:rPr>
          <w:fldChar w:fldCharType="begin"/>
        </w:r>
        <w:r>
          <w:rPr>
            <w:noProof/>
            <w:webHidden/>
          </w:rPr>
          <w:instrText xml:space="preserve"> PAGEREF _Toc463464110 \h </w:instrText>
        </w:r>
        <w:r>
          <w:rPr>
            <w:noProof/>
            <w:webHidden/>
          </w:rPr>
        </w:r>
        <w:r>
          <w:rPr>
            <w:noProof/>
            <w:webHidden/>
          </w:rPr>
          <w:fldChar w:fldCharType="separate"/>
        </w:r>
        <w:r>
          <w:rPr>
            <w:noProof/>
            <w:webHidden/>
          </w:rPr>
          <w:t>60</w:t>
        </w:r>
        <w:r>
          <w:rPr>
            <w:noProof/>
            <w:webHidden/>
          </w:rPr>
          <w:fldChar w:fldCharType="end"/>
        </w:r>
      </w:hyperlink>
    </w:p>
    <w:p w14:paraId="52C7E148"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11" w:history="1">
        <w:r w:rsidRPr="00B0310C">
          <w:rPr>
            <w:rStyle w:val="Hyperlink"/>
            <w:noProof/>
          </w:rPr>
          <w:t>Figure 69:</w:t>
        </w:r>
        <w:r>
          <w:rPr>
            <w:rFonts w:asciiTheme="minorHAnsi" w:eastAsiaTheme="minorEastAsia" w:hAnsiTheme="minorHAnsi" w:cstheme="minorBidi"/>
            <w:noProof/>
            <w:sz w:val="22"/>
          </w:rPr>
          <w:tab/>
        </w:r>
        <w:r w:rsidRPr="00B0310C">
          <w:rPr>
            <w:rStyle w:val="Hyperlink"/>
            <w:noProof/>
          </w:rPr>
          <w:t>Required Information for DSS Unit Workload Report</w:t>
        </w:r>
        <w:r>
          <w:rPr>
            <w:noProof/>
            <w:webHidden/>
          </w:rPr>
          <w:tab/>
        </w:r>
        <w:r>
          <w:rPr>
            <w:noProof/>
            <w:webHidden/>
          </w:rPr>
          <w:fldChar w:fldCharType="begin"/>
        </w:r>
        <w:r>
          <w:rPr>
            <w:noProof/>
            <w:webHidden/>
          </w:rPr>
          <w:instrText xml:space="preserve"> PAGEREF _Toc463464111 \h </w:instrText>
        </w:r>
        <w:r>
          <w:rPr>
            <w:noProof/>
            <w:webHidden/>
          </w:rPr>
        </w:r>
        <w:r>
          <w:rPr>
            <w:noProof/>
            <w:webHidden/>
          </w:rPr>
          <w:fldChar w:fldCharType="separate"/>
        </w:r>
        <w:r>
          <w:rPr>
            <w:noProof/>
            <w:webHidden/>
          </w:rPr>
          <w:t>60</w:t>
        </w:r>
        <w:r>
          <w:rPr>
            <w:noProof/>
            <w:webHidden/>
          </w:rPr>
          <w:fldChar w:fldCharType="end"/>
        </w:r>
      </w:hyperlink>
    </w:p>
    <w:p w14:paraId="591A71C7"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12" w:history="1">
        <w:r w:rsidRPr="00B0310C">
          <w:rPr>
            <w:rStyle w:val="Hyperlink"/>
            <w:noProof/>
          </w:rPr>
          <w:t>Figure 70:</w:t>
        </w:r>
        <w:r>
          <w:rPr>
            <w:rFonts w:asciiTheme="minorHAnsi" w:eastAsiaTheme="minorEastAsia" w:hAnsiTheme="minorHAnsi" w:cstheme="minorBidi"/>
            <w:noProof/>
            <w:sz w:val="22"/>
          </w:rPr>
          <w:tab/>
        </w:r>
        <w:r w:rsidRPr="00B0310C">
          <w:rPr>
            <w:rStyle w:val="Hyperlink"/>
            <w:noProof/>
          </w:rPr>
          <w:t>DSS Unit Workload Report from Print Preview</w:t>
        </w:r>
        <w:r>
          <w:rPr>
            <w:noProof/>
            <w:webHidden/>
          </w:rPr>
          <w:tab/>
        </w:r>
        <w:r>
          <w:rPr>
            <w:noProof/>
            <w:webHidden/>
          </w:rPr>
          <w:fldChar w:fldCharType="begin"/>
        </w:r>
        <w:r>
          <w:rPr>
            <w:noProof/>
            <w:webHidden/>
          </w:rPr>
          <w:instrText xml:space="preserve"> PAGEREF _Toc463464112 \h </w:instrText>
        </w:r>
        <w:r>
          <w:rPr>
            <w:noProof/>
            <w:webHidden/>
          </w:rPr>
        </w:r>
        <w:r>
          <w:rPr>
            <w:noProof/>
            <w:webHidden/>
          </w:rPr>
          <w:fldChar w:fldCharType="separate"/>
        </w:r>
        <w:r>
          <w:rPr>
            <w:noProof/>
            <w:webHidden/>
          </w:rPr>
          <w:t>61</w:t>
        </w:r>
        <w:r>
          <w:rPr>
            <w:noProof/>
            <w:webHidden/>
          </w:rPr>
          <w:fldChar w:fldCharType="end"/>
        </w:r>
      </w:hyperlink>
    </w:p>
    <w:p w14:paraId="668BCB56"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13" w:history="1">
        <w:r w:rsidRPr="00B0310C">
          <w:rPr>
            <w:rStyle w:val="Hyperlink"/>
            <w:noProof/>
          </w:rPr>
          <w:t>Figure 71:</w:t>
        </w:r>
        <w:r>
          <w:rPr>
            <w:rFonts w:asciiTheme="minorHAnsi" w:eastAsiaTheme="minorEastAsia" w:hAnsiTheme="minorHAnsi" w:cstheme="minorBidi"/>
            <w:noProof/>
            <w:sz w:val="22"/>
          </w:rPr>
          <w:tab/>
        </w:r>
        <w:r w:rsidRPr="00B0310C">
          <w:rPr>
            <w:rStyle w:val="Hyperlink"/>
            <w:noProof/>
          </w:rPr>
          <w:t>DSS Unit Workload Report from Export</w:t>
        </w:r>
        <w:r>
          <w:rPr>
            <w:noProof/>
            <w:webHidden/>
          </w:rPr>
          <w:tab/>
        </w:r>
        <w:r>
          <w:rPr>
            <w:noProof/>
            <w:webHidden/>
          </w:rPr>
          <w:fldChar w:fldCharType="begin"/>
        </w:r>
        <w:r>
          <w:rPr>
            <w:noProof/>
            <w:webHidden/>
          </w:rPr>
          <w:instrText xml:space="preserve"> PAGEREF _Toc463464113 \h </w:instrText>
        </w:r>
        <w:r>
          <w:rPr>
            <w:noProof/>
            <w:webHidden/>
          </w:rPr>
        </w:r>
        <w:r>
          <w:rPr>
            <w:noProof/>
            <w:webHidden/>
          </w:rPr>
          <w:fldChar w:fldCharType="separate"/>
        </w:r>
        <w:r>
          <w:rPr>
            <w:noProof/>
            <w:webHidden/>
          </w:rPr>
          <w:t>61</w:t>
        </w:r>
        <w:r>
          <w:rPr>
            <w:noProof/>
            <w:webHidden/>
          </w:rPr>
          <w:fldChar w:fldCharType="end"/>
        </w:r>
      </w:hyperlink>
    </w:p>
    <w:p w14:paraId="1C049F9A"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14" w:history="1">
        <w:r w:rsidRPr="00B0310C">
          <w:rPr>
            <w:rStyle w:val="Hyperlink"/>
            <w:noProof/>
          </w:rPr>
          <w:t>Figure 72:</w:t>
        </w:r>
        <w:r>
          <w:rPr>
            <w:rFonts w:asciiTheme="minorHAnsi" w:eastAsiaTheme="minorEastAsia" w:hAnsiTheme="minorHAnsi" w:cstheme="minorBidi"/>
            <w:noProof/>
            <w:sz w:val="22"/>
          </w:rPr>
          <w:tab/>
        </w:r>
        <w:r w:rsidRPr="00B0310C">
          <w:rPr>
            <w:rStyle w:val="Hyperlink"/>
            <w:noProof/>
          </w:rPr>
          <w:t>ECS Records Failing Transmission to PCE Report Required Fields</w:t>
        </w:r>
        <w:r>
          <w:rPr>
            <w:noProof/>
            <w:webHidden/>
          </w:rPr>
          <w:tab/>
        </w:r>
        <w:r>
          <w:rPr>
            <w:noProof/>
            <w:webHidden/>
          </w:rPr>
          <w:fldChar w:fldCharType="begin"/>
        </w:r>
        <w:r>
          <w:rPr>
            <w:noProof/>
            <w:webHidden/>
          </w:rPr>
          <w:instrText xml:space="preserve"> PAGEREF _Toc463464114 \h </w:instrText>
        </w:r>
        <w:r>
          <w:rPr>
            <w:noProof/>
            <w:webHidden/>
          </w:rPr>
        </w:r>
        <w:r>
          <w:rPr>
            <w:noProof/>
            <w:webHidden/>
          </w:rPr>
          <w:fldChar w:fldCharType="separate"/>
        </w:r>
        <w:r>
          <w:rPr>
            <w:noProof/>
            <w:webHidden/>
          </w:rPr>
          <w:t>62</w:t>
        </w:r>
        <w:r>
          <w:rPr>
            <w:noProof/>
            <w:webHidden/>
          </w:rPr>
          <w:fldChar w:fldCharType="end"/>
        </w:r>
      </w:hyperlink>
    </w:p>
    <w:p w14:paraId="786B85FF"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15" w:history="1">
        <w:r w:rsidRPr="00B0310C">
          <w:rPr>
            <w:rStyle w:val="Hyperlink"/>
            <w:noProof/>
          </w:rPr>
          <w:t>Figure 73:</w:t>
        </w:r>
        <w:r>
          <w:rPr>
            <w:rFonts w:asciiTheme="minorHAnsi" w:eastAsiaTheme="minorEastAsia" w:hAnsiTheme="minorHAnsi" w:cstheme="minorBidi"/>
            <w:noProof/>
            <w:sz w:val="22"/>
          </w:rPr>
          <w:tab/>
        </w:r>
        <w:r w:rsidRPr="00B0310C">
          <w:rPr>
            <w:rStyle w:val="Hyperlink"/>
            <w:noProof/>
          </w:rPr>
          <w:t>ECS Records Failing Transmission to PCE Report from Print Preview</w:t>
        </w:r>
        <w:r>
          <w:rPr>
            <w:noProof/>
            <w:webHidden/>
          </w:rPr>
          <w:tab/>
        </w:r>
        <w:r>
          <w:rPr>
            <w:noProof/>
            <w:webHidden/>
          </w:rPr>
          <w:fldChar w:fldCharType="begin"/>
        </w:r>
        <w:r>
          <w:rPr>
            <w:noProof/>
            <w:webHidden/>
          </w:rPr>
          <w:instrText xml:space="preserve"> PAGEREF _Toc463464115 \h </w:instrText>
        </w:r>
        <w:r>
          <w:rPr>
            <w:noProof/>
            <w:webHidden/>
          </w:rPr>
        </w:r>
        <w:r>
          <w:rPr>
            <w:noProof/>
            <w:webHidden/>
          </w:rPr>
          <w:fldChar w:fldCharType="separate"/>
        </w:r>
        <w:r>
          <w:rPr>
            <w:noProof/>
            <w:webHidden/>
          </w:rPr>
          <w:t>62</w:t>
        </w:r>
        <w:r>
          <w:rPr>
            <w:noProof/>
            <w:webHidden/>
          </w:rPr>
          <w:fldChar w:fldCharType="end"/>
        </w:r>
      </w:hyperlink>
    </w:p>
    <w:p w14:paraId="50008A89"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16" w:history="1">
        <w:r w:rsidRPr="00B0310C">
          <w:rPr>
            <w:rStyle w:val="Hyperlink"/>
            <w:noProof/>
          </w:rPr>
          <w:t>Figure 74:</w:t>
        </w:r>
        <w:r>
          <w:rPr>
            <w:rFonts w:asciiTheme="minorHAnsi" w:eastAsiaTheme="minorEastAsia" w:hAnsiTheme="minorHAnsi" w:cstheme="minorBidi"/>
            <w:noProof/>
            <w:sz w:val="22"/>
          </w:rPr>
          <w:tab/>
        </w:r>
        <w:r w:rsidRPr="00B0310C">
          <w:rPr>
            <w:rStyle w:val="Hyperlink"/>
            <w:noProof/>
          </w:rPr>
          <w:t>ECS Records Failing Transmission to PCE Report from Export</w:t>
        </w:r>
        <w:r>
          <w:rPr>
            <w:noProof/>
            <w:webHidden/>
          </w:rPr>
          <w:tab/>
        </w:r>
        <w:r>
          <w:rPr>
            <w:noProof/>
            <w:webHidden/>
          </w:rPr>
          <w:fldChar w:fldCharType="begin"/>
        </w:r>
        <w:r>
          <w:rPr>
            <w:noProof/>
            <w:webHidden/>
          </w:rPr>
          <w:instrText xml:space="preserve"> PAGEREF _Toc463464116 \h </w:instrText>
        </w:r>
        <w:r>
          <w:rPr>
            <w:noProof/>
            <w:webHidden/>
          </w:rPr>
        </w:r>
        <w:r>
          <w:rPr>
            <w:noProof/>
            <w:webHidden/>
          </w:rPr>
          <w:fldChar w:fldCharType="separate"/>
        </w:r>
        <w:r>
          <w:rPr>
            <w:noProof/>
            <w:webHidden/>
          </w:rPr>
          <w:t>63</w:t>
        </w:r>
        <w:r>
          <w:rPr>
            <w:noProof/>
            <w:webHidden/>
          </w:rPr>
          <w:fldChar w:fldCharType="end"/>
        </w:r>
      </w:hyperlink>
    </w:p>
    <w:p w14:paraId="3FCF9032"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17" w:history="1">
        <w:r w:rsidRPr="00B0310C">
          <w:rPr>
            <w:rStyle w:val="Hyperlink"/>
            <w:noProof/>
          </w:rPr>
          <w:t>Figure 75:</w:t>
        </w:r>
        <w:r>
          <w:rPr>
            <w:rFonts w:asciiTheme="minorHAnsi" w:eastAsiaTheme="minorEastAsia" w:hAnsiTheme="minorHAnsi" w:cstheme="minorBidi"/>
            <w:noProof/>
            <w:sz w:val="22"/>
          </w:rPr>
          <w:tab/>
        </w:r>
        <w:r w:rsidRPr="00B0310C">
          <w:rPr>
            <w:rStyle w:val="Hyperlink"/>
            <w:noProof/>
          </w:rPr>
          <w:t>Event Capture Encounters Report Required Fields</w:t>
        </w:r>
        <w:r>
          <w:rPr>
            <w:noProof/>
            <w:webHidden/>
          </w:rPr>
          <w:tab/>
        </w:r>
        <w:r>
          <w:rPr>
            <w:noProof/>
            <w:webHidden/>
          </w:rPr>
          <w:fldChar w:fldCharType="begin"/>
        </w:r>
        <w:r>
          <w:rPr>
            <w:noProof/>
            <w:webHidden/>
          </w:rPr>
          <w:instrText xml:space="preserve"> PAGEREF _Toc463464117 \h </w:instrText>
        </w:r>
        <w:r>
          <w:rPr>
            <w:noProof/>
            <w:webHidden/>
          </w:rPr>
        </w:r>
        <w:r>
          <w:rPr>
            <w:noProof/>
            <w:webHidden/>
          </w:rPr>
          <w:fldChar w:fldCharType="separate"/>
        </w:r>
        <w:r>
          <w:rPr>
            <w:noProof/>
            <w:webHidden/>
          </w:rPr>
          <w:t>64</w:t>
        </w:r>
        <w:r>
          <w:rPr>
            <w:noProof/>
            <w:webHidden/>
          </w:rPr>
          <w:fldChar w:fldCharType="end"/>
        </w:r>
      </w:hyperlink>
    </w:p>
    <w:p w14:paraId="18DBB39F"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18" w:history="1">
        <w:r w:rsidRPr="00B0310C">
          <w:rPr>
            <w:rStyle w:val="Hyperlink"/>
            <w:noProof/>
          </w:rPr>
          <w:t>Figure 76:</w:t>
        </w:r>
        <w:r>
          <w:rPr>
            <w:rFonts w:asciiTheme="minorHAnsi" w:eastAsiaTheme="minorEastAsia" w:hAnsiTheme="minorHAnsi" w:cstheme="minorBidi"/>
            <w:noProof/>
            <w:sz w:val="22"/>
          </w:rPr>
          <w:tab/>
        </w:r>
        <w:r w:rsidRPr="00B0310C">
          <w:rPr>
            <w:rStyle w:val="Hyperlink"/>
            <w:noProof/>
          </w:rPr>
          <w:t>Event Capture Encounters Report Timeout Warning</w:t>
        </w:r>
        <w:r>
          <w:rPr>
            <w:noProof/>
            <w:webHidden/>
          </w:rPr>
          <w:tab/>
        </w:r>
        <w:r>
          <w:rPr>
            <w:noProof/>
            <w:webHidden/>
          </w:rPr>
          <w:fldChar w:fldCharType="begin"/>
        </w:r>
        <w:r>
          <w:rPr>
            <w:noProof/>
            <w:webHidden/>
          </w:rPr>
          <w:instrText xml:space="preserve"> PAGEREF _Toc463464118 \h </w:instrText>
        </w:r>
        <w:r>
          <w:rPr>
            <w:noProof/>
            <w:webHidden/>
          </w:rPr>
        </w:r>
        <w:r>
          <w:rPr>
            <w:noProof/>
            <w:webHidden/>
          </w:rPr>
          <w:fldChar w:fldCharType="separate"/>
        </w:r>
        <w:r>
          <w:rPr>
            <w:noProof/>
            <w:webHidden/>
          </w:rPr>
          <w:t>64</w:t>
        </w:r>
        <w:r>
          <w:rPr>
            <w:noProof/>
            <w:webHidden/>
          </w:rPr>
          <w:fldChar w:fldCharType="end"/>
        </w:r>
      </w:hyperlink>
    </w:p>
    <w:p w14:paraId="3F868BFD"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19" w:history="1">
        <w:r w:rsidRPr="00B0310C">
          <w:rPr>
            <w:rStyle w:val="Hyperlink"/>
            <w:noProof/>
          </w:rPr>
          <w:t>Figure 77:</w:t>
        </w:r>
        <w:r>
          <w:rPr>
            <w:rFonts w:asciiTheme="minorHAnsi" w:eastAsiaTheme="minorEastAsia" w:hAnsiTheme="minorHAnsi" w:cstheme="minorBidi"/>
            <w:noProof/>
            <w:sz w:val="22"/>
          </w:rPr>
          <w:tab/>
        </w:r>
        <w:r w:rsidRPr="00B0310C">
          <w:rPr>
            <w:rStyle w:val="Hyperlink"/>
            <w:noProof/>
          </w:rPr>
          <w:t>Event Capture Encounters Report Sorted by Patient</w:t>
        </w:r>
        <w:r>
          <w:rPr>
            <w:noProof/>
            <w:webHidden/>
          </w:rPr>
          <w:tab/>
        </w:r>
        <w:r>
          <w:rPr>
            <w:noProof/>
            <w:webHidden/>
          </w:rPr>
          <w:fldChar w:fldCharType="begin"/>
        </w:r>
        <w:r>
          <w:rPr>
            <w:noProof/>
            <w:webHidden/>
          </w:rPr>
          <w:instrText xml:space="preserve"> PAGEREF _Toc463464119 \h </w:instrText>
        </w:r>
        <w:r>
          <w:rPr>
            <w:noProof/>
            <w:webHidden/>
          </w:rPr>
        </w:r>
        <w:r>
          <w:rPr>
            <w:noProof/>
            <w:webHidden/>
          </w:rPr>
          <w:fldChar w:fldCharType="separate"/>
        </w:r>
        <w:r>
          <w:rPr>
            <w:noProof/>
            <w:webHidden/>
          </w:rPr>
          <w:t>65</w:t>
        </w:r>
        <w:r>
          <w:rPr>
            <w:noProof/>
            <w:webHidden/>
          </w:rPr>
          <w:fldChar w:fldCharType="end"/>
        </w:r>
      </w:hyperlink>
    </w:p>
    <w:p w14:paraId="27B54FB7"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20" w:history="1">
        <w:r w:rsidRPr="00B0310C">
          <w:rPr>
            <w:rStyle w:val="Hyperlink"/>
            <w:noProof/>
          </w:rPr>
          <w:t>Figure 78:</w:t>
        </w:r>
        <w:r>
          <w:rPr>
            <w:rFonts w:asciiTheme="minorHAnsi" w:eastAsiaTheme="minorEastAsia" w:hAnsiTheme="minorHAnsi" w:cstheme="minorBidi"/>
            <w:noProof/>
            <w:sz w:val="22"/>
          </w:rPr>
          <w:tab/>
        </w:r>
        <w:r w:rsidRPr="00B0310C">
          <w:rPr>
            <w:rStyle w:val="Hyperlink"/>
            <w:noProof/>
          </w:rPr>
          <w:t>Event Capture Encounters Report Sorted by Provider</w:t>
        </w:r>
        <w:r>
          <w:rPr>
            <w:noProof/>
            <w:webHidden/>
          </w:rPr>
          <w:tab/>
        </w:r>
        <w:r>
          <w:rPr>
            <w:noProof/>
            <w:webHidden/>
          </w:rPr>
          <w:fldChar w:fldCharType="begin"/>
        </w:r>
        <w:r>
          <w:rPr>
            <w:noProof/>
            <w:webHidden/>
          </w:rPr>
          <w:instrText xml:space="preserve"> PAGEREF _Toc463464120 \h </w:instrText>
        </w:r>
        <w:r>
          <w:rPr>
            <w:noProof/>
            <w:webHidden/>
          </w:rPr>
        </w:r>
        <w:r>
          <w:rPr>
            <w:noProof/>
            <w:webHidden/>
          </w:rPr>
          <w:fldChar w:fldCharType="separate"/>
        </w:r>
        <w:r>
          <w:rPr>
            <w:noProof/>
            <w:webHidden/>
          </w:rPr>
          <w:t>65</w:t>
        </w:r>
        <w:r>
          <w:rPr>
            <w:noProof/>
            <w:webHidden/>
          </w:rPr>
          <w:fldChar w:fldCharType="end"/>
        </w:r>
      </w:hyperlink>
    </w:p>
    <w:p w14:paraId="71BFDB0C"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21" w:history="1">
        <w:r w:rsidRPr="00B0310C">
          <w:rPr>
            <w:rStyle w:val="Hyperlink"/>
            <w:noProof/>
          </w:rPr>
          <w:t>Figure 79:</w:t>
        </w:r>
        <w:r>
          <w:rPr>
            <w:rFonts w:asciiTheme="minorHAnsi" w:eastAsiaTheme="minorEastAsia" w:hAnsiTheme="minorHAnsi" w:cstheme="minorBidi"/>
            <w:noProof/>
            <w:sz w:val="22"/>
          </w:rPr>
          <w:tab/>
        </w:r>
        <w:r w:rsidRPr="00B0310C">
          <w:rPr>
            <w:rStyle w:val="Hyperlink"/>
            <w:noProof/>
          </w:rPr>
          <w:t>Event Capture Encounters Report from Export</w:t>
        </w:r>
        <w:r>
          <w:rPr>
            <w:noProof/>
            <w:webHidden/>
          </w:rPr>
          <w:tab/>
        </w:r>
        <w:r>
          <w:rPr>
            <w:noProof/>
            <w:webHidden/>
          </w:rPr>
          <w:fldChar w:fldCharType="begin"/>
        </w:r>
        <w:r>
          <w:rPr>
            <w:noProof/>
            <w:webHidden/>
          </w:rPr>
          <w:instrText xml:space="preserve"> PAGEREF _Toc463464121 \h </w:instrText>
        </w:r>
        <w:r>
          <w:rPr>
            <w:noProof/>
            <w:webHidden/>
          </w:rPr>
        </w:r>
        <w:r>
          <w:rPr>
            <w:noProof/>
            <w:webHidden/>
          </w:rPr>
          <w:fldChar w:fldCharType="separate"/>
        </w:r>
        <w:r>
          <w:rPr>
            <w:noProof/>
            <w:webHidden/>
          </w:rPr>
          <w:t>65</w:t>
        </w:r>
        <w:r>
          <w:rPr>
            <w:noProof/>
            <w:webHidden/>
          </w:rPr>
          <w:fldChar w:fldCharType="end"/>
        </w:r>
      </w:hyperlink>
    </w:p>
    <w:p w14:paraId="684344B5"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22" w:history="1">
        <w:r w:rsidRPr="00B0310C">
          <w:rPr>
            <w:rStyle w:val="Hyperlink"/>
            <w:noProof/>
          </w:rPr>
          <w:t>Figure 80:</w:t>
        </w:r>
        <w:r>
          <w:rPr>
            <w:rFonts w:asciiTheme="minorHAnsi" w:eastAsiaTheme="minorEastAsia" w:hAnsiTheme="minorHAnsi" w:cstheme="minorBidi"/>
            <w:noProof/>
            <w:sz w:val="22"/>
          </w:rPr>
          <w:tab/>
        </w:r>
        <w:r w:rsidRPr="00B0310C">
          <w:rPr>
            <w:rStyle w:val="Hyperlink"/>
            <w:noProof/>
          </w:rPr>
          <w:t>Ordering Section Summary Report Required Information</w:t>
        </w:r>
        <w:r>
          <w:rPr>
            <w:noProof/>
            <w:webHidden/>
          </w:rPr>
          <w:tab/>
        </w:r>
        <w:r>
          <w:rPr>
            <w:noProof/>
            <w:webHidden/>
          </w:rPr>
          <w:fldChar w:fldCharType="begin"/>
        </w:r>
        <w:r>
          <w:rPr>
            <w:noProof/>
            <w:webHidden/>
          </w:rPr>
          <w:instrText xml:space="preserve"> PAGEREF _Toc463464122 \h </w:instrText>
        </w:r>
        <w:r>
          <w:rPr>
            <w:noProof/>
            <w:webHidden/>
          </w:rPr>
        </w:r>
        <w:r>
          <w:rPr>
            <w:noProof/>
            <w:webHidden/>
          </w:rPr>
          <w:fldChar w:fldCharType="separate"/>
        </w:r>
        <w:r>
          <w:rPr>
            <w:noProof/>
            <w:webHidden/>
          </w:rPr>
          <w:t>66</w:t>
        </w:r>
        <w:r>
          <w:rPr>
            <w:noProof/>
            <w:webHidden/>
          </w:rPr>
          <w:fldChar w:fldCharType="end"/>
        </w:r>
      </w:hyperlink>
    </w:p>
    <w:p w14:paraId="77AFBC93"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23" w:history="1">
        <w:r w:rsidRPr="00B0310C">
          <w:rPr>
            <w:rStyle w:val="Hyperlink"/>
            <w:noProof/>
          </w:rPr>
          <w:t>Figure 81:</w:t>
        </w:r>
        <w:r>
          <w:rPr>
            <w:rFonts w:asciiTheme="minorHAnsi" w:eastAsiaTheme="minorEastAsia" w:hAnsiTheme="minorHAnsi" w:cstheme="minorBidi"/>
            <w:noProof/>
            <w:sz w:val="22"/>
          </w:rPr>
          <w:tab/>
        </w:r>
        <w:r w:rsidRPr="00B0310C">
          <w:rPr>
            <w:rStyle w:val="Hyperlink"/>
            <w:noProof/>
          </w:rPr>
          <w:t>Ordering Section Summary Report from Print Preview</w:t>
        </w:r>
        <w:r>
          <w:rPr>
            <w:noProof/>
            <w:webHidden/>
          </w:rPr>
          <w:tab/>
        </w:r>
        <w:r>
          <w:rPr>
            <w:noProof/>
            <w:webHidden/>
          </w:rPr>
          <w:fldChar w:fldCharType="begin"/>
        </w:r>
        <w:r>
          <w:rPr>
            <w:noProof/>
            <w:webHidden/>
          </w:rPr>
          <w:instrText xml:space="preserve"> PAGEREF _Toc463464123 \h </w:instrText>
        </w:r>
        <w:r>
          <w:rPr>
            <w:noProof/>
            <w:webHidden/>
          </w:rPr>
        </w:r>
        <w:r>
          <w:rPr>
            <w:noProof/>
            <w:webHidden/>
          </w:rPr>
          <w:fldChar w:fldCharType="separate"/>
        </w:r>
        <w:r>
          <w:rPr>
            <w:noProof/>
            <w:webHidden/>
          </w:rPr>
          <w:t>67</w:t>
        </w:r>
        <w:r>
          <w:rPr>
            <w:noProof/>
            <w:webHidden/>
          </w:rPr>
          <w:fldChar w:fldCharType="end"/>
        </w:r>
      </w:hyperlink>
    </w:p>
    <w:p w14:paraId="2BE25807"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24" w:history="1">
        <w:r w:rsidRPr="00B0310C">
          <w:rPr>
            <w:rStyle w:val="Hyperlink"/>
            <w:noProof/>
          </w:rPr>
          <w:t>Figure 82:</w:t>
        </w:r>
        <w:r>
          <w:rPr>
            <w:rFonts w:asciiTheme="minorHAnsi" w:eastAsiaTheme="minorEastAsia" w:hAnsiTheme="minorHAnsi" w:cstheme="minorBidi"/>
            <w:noProof/>
            <w:sz w:val="22"/>
          </w:rPr>
          <w:tab/>
        </w:r>
        <w:r w:rsidRPr="00B0310C">
          <w:rPr>
            <w:rStyle w:val="Hyperlink"/>
            <w:noProof/>
          </w:rPr>
          <w:t>Ordering Section Summary Report from Export</w:t>
        </w:r>
        <w:r>
          <w:rPr>
            <w:noProof/>
            <w:webHidden/>
          </w:rPr>
          <w:tab/>
        </w:r>
        <w:r>
          <w:rPr>
            <w:noProof/>
            <w:webHidden/>
          </w:rPr>
          <w:fldChar w:fldCharType="begin"/>
        </w:r>
        <w:r>
          <w:rPr>
            <w:noProof/>
            <w:webHidden/>
          </w:rPr>
          <w:instrText xml:space="preserve"> PAGEREF _Toc463464124 \h </w:instrText>
        </w:r>
        <w:r>
          <w:rPr>
            <w:noProof/>
            <w:webHidden/>
          </w:rPr>
        </w:r>
        <w:r>
          <w:rPr>
            <w:noProof/>
            <w:webHidden/>
          </w:rPr>
          <w:fldChar w:fldCharType="separate"/>
        </w:r>
        <w:r>
          <w:rPr>
            <w:noProof/>
            <w:webHidden/>
          </w:rPr>
          <w:t>67</w:t>
        </w:r>
        <w:r>
          <w:rPr>
            <w:noProof/>
            <w:webHidden/>
          </w:rPr>
          <w:fldChar w:fldCharType="end"/>
        </w:r>
      </w:hyperlink>
    </w:p>
    <w:p w14:paraId="2557CB81"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25" w:history="1">
        <w:r w:rsidRPr="00B0310C">
          <w:rPr>
            <w:rStyle w:val="Hyperlink"/>
            <w:noProof/>
          </w:rPr>
          <w:t>Figure 83:</w:t>
        </w:r>
        <w:r>
          <w:rPr>
            <w:rFonts w:asciiTheme="minorHAnsi" w:eastAsiaTheme="minorEastAsia" w:hAnsiTheme="minorHAnsi" w:cstheme="minorBidi"/>
            <w:noProof/>
            <w:sz w:val="22"/>
          </w:rPr>
          <w:tab/>
        </w:r>
        <w:r w:rsidRPr="00B0310C">
          <w:rPr>
            <w:rStyle w:val="Hyperlink"/>
            <w:noProof/>
          </w:rPr>
          <w:t>Patient Summary Report Required Information without Reasons</w:t>
        </w:r>
        <w:r>
          <w:rPr>
            <w:noProof/>
            <w:webHidden/>
          </w:rPr>
          <w:tab/>
        </w:r>
        <w:r>
          <w:rPr>
            <w:noProof/>
            <w:webHidden/>
          </w:rPr>
          <w:fldChar w:fldCharType="begin"/>
        </w:r>
        <w:r>
          <w:rPr>
            <w:noProof/>
            <w:webHidden/>
          </w:rPr>
          <w:instrText xml:space="preserve"> PAGEREF _Toc463464125 \h </w:instrText>
        </w:r>
        <w:r>
          <w:rPr>
            <w:noProof/>
            <w:webHidden/>
          </w:rPr>
        </w:r>
        <w:r>
          <w:rPr>
            <w:noProof/>
            <w:webHidden/>
          </w:rPr>
          <w:fldChar w:fldCharType="separate"/>
        </w:r>
        <w:r>
          <w:rPr>
            <w:noProof/>
            <w:webHidden/>
          </w:rPr>
          <w:t>68</w:t>
        </w:r>
        <w:r>
          <w:rPr>
            <w:noProof/>
            <w:webHidden/>
          </w:rPr>
          <w:fldChar w:fldCharType="end"/>
        </w:r>
      </w:hyperlink>
    </w:p>
    <w:p w14:paraId="3426C7DD"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26" w:history="1">
        <w:r w:rsidRPr="00B0310C">
          <w:rPr>
            <w:rStyle w:val="Hyperlink"/>
            <w:noProof/>
          </w:rPr>
          <w:t>Figure 84:</w:t>
        </w:r>
        <w:r>
          <w:rPr>
            <w:rFonts w:asciiTheme="minorHAnsi" w:eastAsiaTheme="minorEastAsia" w:hAnsiTheme="minorHAnsi" w:cstheme="minorBidi"/>
            <w:noProof/>
            <w:sz w:val="22"/>
          </w:rPr>
          <w:tab/>
        </w:r>
        <w:r w:rsidRPr="00B0310C">
          <w:rPr>
            <w:rStyle w:val="Hyperlink"/>
            <w:noProof/>
          </w:rPr>
          <w:t>Patient Summary Report from Report Preview without Reasons</w:t>
        </w:r>
        <w:r>
          <w:rPr>
            <w:noProof/>
            <w:webHidden/>
          </w:rPr>
          <w:tab/>
        </w:r>
        <w:r>
          <w:rPr>
            <w:noProof/>
            <w:webHidden/>
          </w:rPr>
          <w:fldChar w:fldCharType="begin"/>
        </w:r>
        <w:r>
          <w:rPr>
            <w:noProof/>
            <w:webHidden/>
          </w:rPr>
          <w:instrText xml:space="preserve"> PAGEREF _Toc463464126 \h </w:instrText>
        </w:r>
        <w:r>
          <w:rPr>
            <w:noProof/>
            <w:webHidden/>
          </w:rPr>
        </w:r>
        <w:r>
          <w:rPr>
            <w:noProof/>
            <w:webHidden/>
          </w:rPr>
          <w:fldChar w:fldCharType="separate"/>
        </w:r>
        <w:r>
          <w:rPr>
            <w:noProof/>
            <w:webHidden/>
          </w:rPr>
          <w:t>69</w:t>
        </w:r>
        <w:r>
          <w:rPr>
            <w:noProof/>
            <w:webHidden/>
          </w:rPr>
          <w:fldChar w:fldCharType="end"/>
        </w:r>
      </w:hyperlink>
    </w:p>
    <w:p w14:paraId="4ECE455F"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27" w:history="1">
        <w:r w:rsidRPr="00B0310C">
          <w:rPr>
            <w:rStyle w:val="Hyperlink"/>
            <w:noProof/>
          </w:rPr>
          <w:t>Figure 85:</w:t>
        </w:r>
        <w:r>
          <w:rPr>
            <w:rFonts w:asciiTheme="minorHAnsi" w:eastAsiaTheme="minorEastAsia" w:hAnsiTheme="minorHAnsi" w:cstheme="minorBidi"/>
            <w:noProof/>
            <w:sz w:val="22"/>
          </w:rPr>
          <w:tab/>
        </w:r>
        <w:r w:rsidRPr="00B0310C">
          <w:rPr>
            <w:rStyle w:val="Hyperlink"/>
            <w:noProof/>
          </w:rPr>
          <w:t>Patient Summary Report from Export without Reasons</w:t>
        </w:r>
        <w:r>
          <w:rPr>
            <w:noProof/>
            <w:webHidden/>
          </w:rPr>
          <w:tab/>
        </w:r>
        <w:r>
          <w:rPr>
            <w:noProof/>
            <w:webHidden/>
          </w:rPr>
          <w:fldChar w:fldCharType="begin"/>
        </w:r>
        <w:r>
          <w:rPr>
            <w:noProof/>
            <w:webHidden/>
          </w:rPr>
          <w:instrText xml:space="preserve"> PAGEREF _Toc463464127 \h </w:instrText>
        </w:r>
        <w:r>
          <w:rPr>
            <w:noProof/>
            <w:webHidden/>
          </w:rPr>
        </w:r>
        <w:r>
          <w:rPr>
            <w:noProof/>
            <w:webHidden/>
          </w:rPr>
          <w:fldChar w:fldCharType="separate"/>
        </w:r>
        <w:r>
          <w:rPr>
            <w:noProof/>
            <w:webHidden/>
          </w:rPr>
          <w:t>69</w:t>
        </w:r>
        <w:r>
          <w:rPr>
            <w:noProof/>
            <w:webHidden/>
          </w:rPr>
          <w:fldChar w:fldCharType="end"/>
        </w:r>
      </w:hyperlink>
    </w:p>
    <w:p w14:paraId="5A48306A"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28" w:history="1">
        <w:r w:rsidRPr="00B0310C">
          <w:rPr>
            <w:rStyle w:val="Hyperlink"/>
            <w:noProof/>
          </w:rPr>
          <w:t>Figure 86:</w:t>
        </w:r>
        <w:r>
          <w:rPr>
            <w:rFonts w:asciiTheme="minorHAnsi" w:eastAsiaTheme="minorEastAsia" w:hAnsiTheme="minorHAnsi" w:cstheme="minorBidi"/>
            <w:noProof/>
            <w:sz w:val="22"/>
          </w:rPr>
          <w:tab/>
        </w:r>
        <w:r w:rsidRPr="00B0310C">
          <w:rPr>
            <w:rStyle w:val="Hyperlink"/>
            <w:noProof/>
          </w:rPr>
          <w:t>Patient Summary Report Required Information with Reasons</w:t>
        </w:r>
        <w:r>
          <w:rPr>
            <w:noProof/>
            <w:webHidden/>
          </w:rPr>
          <w:tab/>
        </w:r>
        <w:r>
          <w:rPr>
            <w:noProof/>
            <w:webHidden/>
          </w:rPr>
          <w:fldChar w:fldCharType="begin"/>
        </w:r>
        <w:r>
          <w:rPr>
            <w:noProof/>
            <w:webHidden/>
          </w:rPr>
          <w:instrText xml:space="preserve"> PAGEREF _Toc463464128 \h </w:instrText>
        </w:r>
        <w:r>
          <w:rPr>
            <w:noProof/>
            <w:webHidden/>
          </w:rPr>
        </w:r>
        <w:r>
          <w:rPr>
            <w:noProof/>
            <w:webHidden/>
          </w:rPr>
          <w:fldChar w:fldCharType="separate"/>
        </w:r>
        <w:r>
          <w:rPr>
            <w:noProof/>
            <w:webHidden/>
          </w:rPr>
          <w:t>70</w:t>
        </w:r>
        <w:r>
          <w:rPr>
            <w:noProof/>
            <w:webHidden/>
          </w:rPr>
          <w:fldChar w:fldCharType="end"/>
        </w:r>
      </w:hyperlink>
    </w:p>
    <w:p w14:paraId="1E7649B9"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29" w:history="1">
        <w:r w:rsidRPr="00B0310C">
          <w:rPr>
            <w:rStyle w:val="Hyperlink"/>
            <w:noProof/>
          </w:rPr>
          <w:t>Figure 87:</w:t>
        </w:r>
        <w:r>
          <w:rPr>
            <w:rFonts w:asciiTheme="minorHAnsi" w:eastAsiaTheme="minorEastAsia" w:hAnsiTheme="minorHAnsi" w:cstheme="minorBidi"/>
            <w:noProof/>
            <w:sz w:val="22"/>
          </w:rPr>
          <w:tab/>
        </w:r>
        <w:r w:rsidRPr="00B0310C">
          <w:rPr>
            <w:rStyle w:val="Hyperlink"/>
            <w:noProof/>
          </w:rPr>
          <w:t>Patient Summary Report from Report Preview with Reasons</w:t>
        </w:r>
        <w:r>
          <w:rPr>
            <w:noProof/>
            <w:webHidden/>
          </w:rPr>
          <w:tab/>
        </w:r>
        <w:r>
          <w:rPr>
            <w:noProof/>
            <w:webHidden/>
          </w:rPr>
          <w:fldChar w:fldCharType="begin"/>
        </w:r>
        <w:r>
          <w:rPr>
            <w:noProof/>
            <w:webHidden/>
          </w:rPr>
          <w:instrText xml:space="preserve"> PAGEREF _Toc463464129 \h </w:instrText>
        </w:r>
        <w:r>
          <w:rPr>
            <w:noProof/>
            <w:webHidden/>
          </w:rPr>
        </w:r>
        <w:r>
          <w:rPr>
            <w:noProof/>
            <w:webHidden/>
          </w:rPr>
          <w:fldChar w:fldCharType="separate"/>
        </w:r>
        <w:r>
          <w:rPr>
            <w:noProof/>
            <w:webHidden/>
          </w:rPr>
          <w:t>70</w:t>
        </w:r>
        <w:r>
          <w:rPr>
            <w:noProof/>
            <w:webHidden/>
          </w:rPr>
          <w:fldChar w:fldCharType="end"/>
        </w:r>
      </w:hyperlink>
    </w:p>
    <w:p w14:paraId="3AF6F14F"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30" w:history="1">
        <w:r w:rsidRPr="00B0310C">
          <w:rPr>
            <w:rStyle w:val="Hyperlink"/>
            <w:noProof/>
          </w:rPr>
          <w:t>Figure 88:</w:t>
        </w:r>
        <w:r>
          <w:rPr>
            <w:rFonts w:asciiTheme="minorHAnsi" w:eastAsiaTheme="minorEastAsia" w:hAnsiTheme="minorHAnsi" w:cstheme="minorBidi"/>
            <w:noProof/>
            <w:sz w:val="22"/>
          </w:rPr>
          <w:tab/>
        </w:r>
        <w:r w:rsidRPr="00B0310C">
          <w:rPr>
            <w:rStyle w:val="Hyperlink"/>
            <w:noProof/>
          </w:rPr>
          <w:t>Patient Summary Report from Export with Reasons</w:t>
        </w:r>
        <w:r>
          <w:rPr>
            <w:noProof/>
            <w:webHidden/>
          </w:rPr>
          <w:tab/>
        </w:r>
        <w:r>
          <w:rPr>
            <w:noProof/>
            <w:webHidden/>
          </w:rPr>
          <w:fldChar w:fldCharType="begin"/>
        </w:r>
        <w:r>
          <w:rPr>
            <w:noProof/>
            <w:webHidden/>
          </w:rPr>
          <w:instrText xml:space="preserve"> PAGEREF _Toc463464130 \h </w:instrText>
        </w:r>
        <w:r>
          <w:rPr>
            <w:noProof/>
            <w:webHidden/>
          </w:rPr>
        </w:r>
        <w:r>
          <w:rPr>
            <w:noProof/>
            <w:webHidden/>
          </w:rPr>
          <w:fldChar w:fldCharType="separate"/>
        </w:r>
        <w:r>
          <w:rPr>
            <w:noProof/>
            <w:webHidden/>
          </w:rPr>
          <w:t>71</w:t>
        </w:r>
        <w:r>
          <w:rPr>
            <w:noProof/>
            <w:webHidden/>
          </w:rPr>
          <w:fldChar w:fldCharType="end"/>
        </w:r>
      </w:hyperlink>
    </w:p>
    <w:p w14:paraId="2E9438E5"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31" w:history="1">
        <w:r w:rsidRPr="00B0310C">
          <w:rPr>
            <w:rStyle w:val="Hyperlink"/>
            <w:noProof/>
          </w:rPr>
          <w:t>Figure 89:</w:t>
        </w:r>
        <w:r>
          <w:rPr>
            <w:rFonts w:asciiTheme="minorHAnsi" w:eastAsiaTheme="minorEastAsia" w:hAnsiTheme="minorHAnsi" w:cstheme="minorBidi"/>
            <w:noProof/>
            <w:sz w:val="22"/>
          </w:rPr>
          <w:tab/>
        </w:r>
        <w:r w:rsidRPr="00B0310C">
          <w:rPr>
            <w:rStyle w:val="Hyperlink"/>
            <w:noProof/>
          </w:rPr>
          <w:t>PCE Data Summary Report Required Information</w:t>
        </w:r>
        <w:r>
          <w:rPr>
            <w:noProof/>
            <w:webHidden/>
          </w:rPr>
          <w:tab/>
        </w:r>
        <w:r>
          <w:rPr>
            <w:noProof/>
            <w:webHidden/>
          </w:rPr>
          <w:fldChar w:fldCharType="begin"/>
        </w:r>
        <w:r>
          <w:rPr>
            <w:noProof/>
            <w:webHidden/>
          </w:rPr>
          <w:instrText xml:space="preserve"> PAGEREF _Toc463464131 \h </w:instrText>
        </w:r>
        <w:r>
          <w:rPr>
            <w:noProof/>
            <w:webHidden/>
          </w:rPr>
        </w:r>
        <w:r>
          <w:rPr>
            <w:noProof/>
            <w:webHidden/>
          </w:rPr>
          <w:fldChar w:fldCharType="separate"/>
        </w:r>
        <w:r>
          <w:rPr>
            <w:noProof/>
            <w:webHidden/>
          </w:rPr>
          <w:t>72</w:t>
        </w:r>
        <w:r>
          <w:rPr>
            <w:noProof/>
            <w:webHidden/>
          </w:rPr>
          <w:fldChar w:fldCharType="end"/>
        </w:r>
      </w:hyperlink>
    </w:p>
    <w:p w14:paraId="075770D4"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32" w:history="1">
        <w:r w:rsidRPr="00B0310C">
          <w:rPr>
            <w:rStyle w:val="Hyperlink"/>
            <w:noProof/>
          </w:rPr>
          <w:t>Figure 90:</w:t>
        </w:r>
        <w:r>
          <w:rPr>
            <w:rFonts w:asciiTheme="minorHAnsi" w:eastAsiaTheme="minorEastAsia" w:hAnsiTheme="minorHAnsi" w:cstheme="minorBidi"/>
            <w:noProof/>
            <w:sz w:val="22"/>
          </w:rPr>
          <w:tab/>
        </w:r>
        <w:r w:rsidRPr="00B0310C">
          <w:rPr>
            <w:rStyle w:val="Hyperlink"/>
            <w:noProof/>
          </w:rPr>
          <w:t>PCE Data Summary Report from Print Preview</w:t>
        </w:r>
        <w:r>
          <w:rPr>
            <w:noProof/>
            <w:webHidden/>
          </w:rPr>
          <w:tab/>
        </w:r>
        <w:r>
          <w:rPr>
            <w:noProof/>
            <w:webHidden/>
          </w:rPr>
          <w:fldChar w:fldCharType="begin"/>
        </w:r>
        <w:r>
          <w:rPr>
            <w:noProof/>
            <w:webHidden/>
          </w:rPr>
          <w:instrText xml:space="preserve"> PAGEREF _Toc463464132 \h </w:instrText>
        </w:r>
        <w:r>
          <w:rPr>
            <w:noProof/>
            <w:webHidden/>
          </w:rPr>
        </w:r>
        <w:r>
          <w:rPr>
            <w:noProof/>
            <w:webHidden/>
          </w:rPr>
          <w:fldChar w:fldCharType="separate"/>
        </w:r>
        <w:r>
          <w:rPr>
            <w:noProof/>
            <w:webHidden/>
          </w:rPr>
          <w:t>72</w:t>
        </w:r>
        <w:r>
          <w:rPr>
            <w:noProof/>
            <w:webHidden/>
          </w:rPr>
          <w:fldChar w:fldCharType="end"/>
        </w:r>
      </w:hyperlink>
    </w:p>
    <w:p w14:paraId="40901B01"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33" w:history="1">
        <w:r w:rsidRPr="00B0310C">
          <w:rPr>
            <w:rStyle w:val="Hyperlink"/>
            <w:noProof/>
          </w:rPr>
          <w:t>Figure 91:</w:t>
        </w:r>
        <w:r>
          <w:rPr>
            <w:rFonts w:asciiTheme="minorHAnsi" w:eastAsiaTheme="minorEastAsia" w:hAnsiTheme="minorHAnsi" w:cstheme="minorBidi"/>
            <w:noProof/>
            <w:sz w:val="22"/>
          </w:rPr>
          <w:tab/>
        </w:r>
        <w:r w:rsidRPr="00B0310C">
          <w:rPr>
            <w:rStyle w:val="Hyperlink"/>
            <w:noProof/>
          </w:rPr>
          <w:t>PCE Data Summary Report from Export</w:t>
        </w:r>
        <w:r>
          <w:rPr>
            <w:noProof/>
            <w:webHidden/>
          </w:rPr>
          <w:tab/>
        </w:r>
        <w:r>
          <w:rPr>
            <w:noProof/>
            <w:webHidden/>
          </w:rPr>
          <w:fldChar w:fldCharType="begin"/>
        </w:r>
        <w:r>
          <w:rPr>
            <w:noProof/>
            <w:webHidden/>
          </w:rPr>
          <w:instrText xml:space="preserve"> PAGEREF _Toc463464133 \h </w:instrText>
        </w:r>
        <w:r>
          <w:rPr>
            <w:noProof/>
            <w:webHidden/>
          </w:rPr>
        </w:r>
        <w:r>
          <w:rPr>
            <w:noProof/>
            <w:webHidden/>
          </w:rPr>
          <w:fldChar w:fldCharType="separate"/>
        </w:r>
        <w:r>
          <w:rPr>
            <w:noProof/>
            <w:webHidden/>
          </w:rPr>
          <w:t>73</w:t>
        </w:r>
        <w:r>
          <w:rPr>
            <w:noProof/>
            <w:webHidden/>
          </w:rPr>
          <w:fldChar w:fldCharType="end"/>
        </w:r>
      </w:hyperlink>
    </w:p>
    <w:p w14:paraId="7368D2B9"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34" w:history="1">
        <w:r w:rsidRPr="00B0310C">
          <w:rPr>
            <w:rStyle w:val="Hyperlink"/>
            <w:noProof/>
          </w:rPr>
          <w:t>Figure 92:</w:t>
        </w:r>
        <w:r>
          <w:rPr>
            <w:rFonts w:asciiTheme="minorHAnsi" w:eastAsiaTheme="minorEastAsia" w:hAnsiTheme="minorHAnsi" w:cstheme="minorBidi"/>
            <w:noProof/>
            <w:sz w:val="22"/>
          </w:rPr>
          <w:tab/>
        </w:r>
        <w:r w:rsidRPr="00B0310C">
          <w:rPr>
            <w:rStyle w:val="Hyperlink"/>
            <w:noProof/>
          </w:rPr>
          <w:t>Procedure Reasons Report Required Information</w:t>
        </w:r>
        <w:r>
          <w:rPr>
            <w:noProof/>
            <w:webHidden/>
          </w:rPr>
          <w:tab/>
        </w:r>
        <w:r>
          <w:rPr>
            <w:noProof/>
            <w:webHidden/>
          </w:rPr>
          <w:fldChar w:fldCharType="begin"/>
        </w:r>
        <w:r>
          <w:rPr>
            <w:noProof/>
            <w:webHidden/>
          </w:rPr>
          <w:instrText xml:space="preserve"> PAGEREF _Toc463464134 \h </w:instrText>
        </w:r>
        <w:r>
          <w:rPr>
            <w:noProof/>
            <w:webHidden/>
          </w:rPr>
        </w:r>
        <w:r>
          <w:rPr>
            <w:noProof/>
            <w:webHidden/>
          </w:rPr>
          <w:fldChar w:fldCharType="separate"/>
        </w:r>
        <w:r>
          <w:rPr>
            <w:noProof/>
            <w:webHidden/>
          </w:rPr>
          <w:t>74</w:t>
        </w:r>
        <w:r>
          <w:rPr>
            <w:noProof/>
            <w:webHidden/>
          </w:rPr>
          <w:fldChar w:fldCharType="end"/>
        </w:r>
      </w:hyperlink>
    </w:p>
    <w:p w14:paraId="1768E97D"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35" w:history="1">
        <w:r w:rsidRPr="00B0310C">
          <w:rPr>
            <w:rStyle w:val="Hyperlink"/>
            <w:noProof/>
          </w:rPr>
          <w:t>Figure 93:</w:t>
        </w:r>
        <w:r>
          <w:rPr>
            <w:rFonts w:asciiTheme="minorHAnsi" w:eastAsiaTheme="minorEastAsia" w:hAnsiTheme="minorHAnsi" w:cstheme="minorBidi"/>
            <w:noProof/>
            <w:sz w:val="22"/>
          </w:rPr>
          <w:tab/>
        </w:r>
        <w:r w:rsidRPr="00B0310C">
          <w:rPr>
            <w:rStyle w:val="Hyperlink"/>
            <w:noProof/>
          </w:rPr>
          <w:t>Procedure Reasons Report from Print Reviews</w:t>
        </w:r>
        <w:r>
          <w:rPr>
            <w:noProof/>
            <w:webHidden/>
          </w:rPr>
          <w:tab/>
        </w:r>
        <w:r>
          <w:rPr>
            <w:noProof/>
            <w:webHidden/>
          </w:rPr>
          <w:fldChar w:fldCharType="begin"/>
        </w:r>
        <w:r>
          <w:rPr>
            <w:noProof/>
            <w:webHidden/>
          </w:rPr>
          <w:instrText xml:space="preserve"> PAGEREF _Toc463464135 \h </w:instrText>
        </w:r>
        <w:r>
          <w:rPr>
            <w:noProof/>
            <w:webHidden/>
          </w:rPr>
        </w:r>
        <w:r>
          <w:rPr>
            <w:noProof/>
            <w:webHidden/>
          </w:rPr>
          <w:fldChar w:fldCharType="separate"/>
        </w:r>
        <w:r>
          <w:rPr>
            <w:noProof/>
            <w:webHidden/>
          </w:rPr>
          <w:t>74</w:t>
        </w:r>
        <w:r>
          <w:rPr>
            <w:noProof/>
            <w:webHidden/>
          </w:rPr>
          <w:fldChar w:fldCharType="end"/>
        </w:r>
      </w:hyperlink>
    </w:p>
    <w:p w14:paraId="2ED211A4"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36" w:history="1">
        <w:r w:rsidRPr="00B0310C">
          <w:rPr>
            <w:rStyle w:val="Hyperlink"/>
            <w:noProof/>
          </w:rPr>
          <w:t>Figure 94:</w:t>
        </w:r>
        <w:r>
          <w:rPr>
            <w:rFonts w:asciiTheme="minorHAnsi" w:eastAsiaTheme="minorEastAsia" w:hAnsiTheme="minorHAnsi" w:cstheme="minorBidi"/>
            <w:noProof/>
            <w:sz w:val="22"/>
          </w:rPr>
          <w:tab/>
        </w:r>
        <w:r w:rsidRPr="00B0310C">
          <w:rPr>
            <w:rStyle w:val="Hyperlink"/>
            <w:noProof/>
          </w:rPr>
          <w:t>Procedure Reasons Report from Export</w:t>
        </w:r>
        <w:r>
          <w:rPr>
            <w:noProof/>
            <w:webHidden/>
          </w:rPr>
          <w:tab/>
        </w:r>
        <w:r>
          <w:rPr>
            <w:noProof/>
            <w:webHidden/>
          </w:rPr>
          <w:fldChar w:fldCharType="begin"/>
        </w:r>
        <w:r>
          <w:rPr>
            <w:noProof/>
            <w:webHidden/>
          </w:rPr>
          <w:instrText xml:space="preserve"> PAGEREF _Toc463464136 \h </w:instrText>
        </w:r>
        <w:r>
          <w:rPr>
            <w:noProof/>
            <w:webHidden/>
          </w:rPr>
        </w:r>
        <w:r>
          <w:rPr>
            <w:noProof/>
            <w:webHidden/>
          </w:rPr>
          <w:fldChar w:fldCharType="separate"/>
        </w:r>
        <w:r>
          <w:rPr>
            <w:noProof/>
            <w:webHidden/>
          </w:rPr>
          <w:t>75</w:t>
        </w:r>
        <w:r>
          <w:rPr>
            <w:noProof/>
            <w:webHidden/>
          </w:rPr>
          <w:fldChar w:fldCharType="end"/>
        </w:r>
      </w:hyperlink>
    </w:p>
    <w:p w14:paraId="4BFB8104"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37" w:history="1">
        <w:r w:rsidRPr="00B0310C">
          <w:rPr>
            <w:rStyle w:val="Hyperlink"/>
            <w:noProof/>
          </w:rPr>
          <w:t>Figure 95:</w:t>
        </w:r>
        <w:r>
          <w:rPr>
            <w:rFonts w:asciiTheme="minorHAnsi" w:eastAsiaTheme="minorEastAsia" w:hAnsiTheme="minorHAnsi" w:cstheme="minorBidi"/>
            <w:noProof/>
            <w:sz w:val="22"/>
          </w:rPr>
          <w:tab/>
        </w:r>
        <w:r w:rsidRPr="00B0310C">
          <w:rPr>
            <w:rStyle w:val="Hyperlink"/>
            <w:noProof/>
          </w:rPr>
          <w:t>Provider Summary Report Required Information</w:t>
        </w:r>
        <w:r>
          <w:rPr>
            <w:noProof/>
            <w:webHidden/>
          </w:rPr>
          <w:tab/>
        </w:r>
        <w:r>
          <w:rPr>
            <w:noProof/>
            <w:webHidden/>
          </w:rPr>
          <w:fldChar w:fldCharType="begin"/>
        </w:r>
        <w:r>
          <w:rPr>
            <w:noProof/>
            <w:webHidden/>
          </w:rPr>
          <w:instrText xml:space="preserve"> PAGEREF _Toc463464137 \h </w:instrText>
        </w:r>
        <w:r>
          <w:rPr>
            <w:noProof/>
            <w:webHidden/>
          </w:rPr>
        </w:r>
        <w:r>
          <w:rPr>
            <w:noProof/>
            <w:webHidden/>
          </w:rPr>
          <w:fldChar w:fldCharType="separate"/>
        </w:r>
        <w:r>
          <w:rPr>
            <w:noProof/>
            <w:webHidden/>
          </w:rPr>
          <w:t>75</w:t>
        </w:r>
        <w:r>
          <w:rPr>
            <w:noProof/>
            <w:webHidden/>
          </w:rPr>
          <w:fldChar w:fldCharType="end"/>
        </w:r>
      </w:hyperlink>
    </w:p>
    <w:p w14:paraId="0A915863"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38" w:history="1">
        <w:r w:rsidRPr="00B0310C">
          <w:rPr>
            <w:rStyle w:val="Hyperlink"/>
            <w:noProof/>
          </w:rPr>
          <w:t>Figure 96:</w:t>
        </w:r>
        <w:r>
          <w:rPr>
            <w:rFonts w:asciiTheme="minorHAnsi" w:eastAsiaTheme="minorEastAsia" w:hAnsiTheme="minorHAnsi" w:cstheme="minorBidi"/>
            <w:noProof/>
            <w:sz w:val="22"/>
          </w:rPr>
          <w:tab/>
        </w:r>
        <w:r w:rsidRPr="00B0310C">
          <w:rPr>
            <w:rStyle w:val="Hyperlink"/>
            <w:noProof/>
          </w:rPr>
          <w:t>Provider Summary Report from Print Preview</w:t>
        </w:r>
        <w:r>
          <w:rPr>
            <w:noProof/>
            <w:webHidden/>
          </w:rPr>
          <w:tab/>
        </w:r>
        <w:r>
          <w:rPr>
            <w:noProof/>
            <w:webHidden/>
          </w:rPr>
          <w:fldChar w:fldCharType="begin"/>
        </w:r>
        <w:r>
          <w:rPr>
            <w:noProof/>
            <w:webHidden/>
          </w:rPr>
          <w:instrText xml:space="preserve"> PAGEREF _Toc463464138 \h </w:instrText>
        </w:r>
        <w:r>
          <w:rPr>
            <w:noProof/>
            <w:webHidden/>
          </w:rPr>
        </w:r>
        <w:r>
          <w:rPr>
            <w:noProof/>
            <w:webHidden/>
          </w:rPr>
          <w:fldChar w:fldCharType="separate"/>
        </w:r>
        <w:r>
          <w:rPr>
            <w:noProof/>
            <w:webHidden/>
          </w:rPr>
          <w:t>76</w:t>
        </w:r>
        <w:r>
          <w:rPr>
            <w:noProof/>
            <w:webHidden/>
          </w:rPr>
          <w:fldChar w:fldCharType="end"/>
        </w:r>
      </w:hyperlink>
    </w:p>
    <w:p w14:paraId="04F890F4"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39" w:history="1">
        <w:r w:rsidRPr="00B0310C">
          <w:rPr>
            <w:rStyle w:val="Hyperlink"/>
            <w:noProof/>
          </w:rPr>
          <w:t>Figure 97:</w:t>
        </w:r>
        <w:r>
          <w:rPr>
            <w:rFonts w:asciiTheme="minorHAnsi" w:eastAsiaTheme="minorEastAsia" w:hAnsiTheme="minorHAnsi" w:cstheme="minorBidi"/>
            <w:noProof/>
            <w:sz w:val="22"/>
          </w:rPr>
          <w:tab/>
        </w:r>
        <w:r w:rsidRPr="00B0310C">
          <w:rPr>
            <w:rStyle w:val="Hyperlink"/>
            <w:noProof/>
          </w:rPr>
          <w:t>Provider Summary Report from Export</w:t>
        </w:r>
        <w:r>
          <w:rPr>
            <w:noProof/>
            <w:webHidden/>
          </w:rPr>
          <w:tab/>
        </w:r>
        <w:r>
          <w:rPr>
            <w:noProof/>
            <w:webHidden/>
          </w:rPr>
          <w:fldChar w:fldCharType="begin"/>
        </w:r>
        <w:r>
          <w:rPr>
            <w:noProof/>
            <w:webHidden/>
          </w:rPr>
          <w:instrText xml:space="preserve"> PAGEREF _Toc463464139 \h </w:instrText>
        </w:r>
        <w:r>
          <w:rPr>
            <w:noProof/>
            <w:webHidden/>
          </w:rPr>
        </w:r>
        <w:r>
          <w:rPr>
            <w:noProof/>
            <w:webHidden/>
          </w:rPr>
          <w:fldChar w:fldCharType="separate"/>
        </w:r>
        <w:r>
          <w:rPr>
            <w:noProof/>
            <w:webHidden/>
          </w:rPr>
          <w:t>76</w:t>
        </w:r>
        <w:r>
          <w:rPr>
            <w:noProof/>
            <w:webHidden/>
          </w:rPr>
          <w:fldChar w:fldCharType="end"/>
        </w:r>
      </w:hyperlink>
    </w:p>
    <w:p w14:paraId="4EDDA2F4"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40" w:history="1">
        <w:r w:rsidRPr="00B0310C">
          <w:rPr>
            <w:rStyle w:val="Hyperlink"/>
            <w:noProof/>
          </w:rPr>
          <w:t>Figure 98:</w:t>
        </w:r>
        <w:r>
          <w:rPr>
            <w:rFonts w:asciiTheme="minorHAnsi" w:eastAsiaTheme="minorEastAsia" w:hAnsiTheme="minorHAnsi" w:cstheme="minorBidi"/>
            <w:noProof/>
            <w:sz w:val="22"/>
          </w:rPr>
          <w:tab/>
        </w:r>
        <w:r w:rsidRPr="00B0310C">
          <w:rPr>
            <w:rStyle w:val="Hyperlink"/>
            <w:noProof/>
          </w:rPr>
          <w:t>Provider (1-7) Summary Report Required Information</w:t>
        </w:r>
        <w:r>
          <w:rPr>
            <w:noProof/>
            <w:webHidden/>
          </w:rPr>
          <w:tab/>
        </w:r>
        <w:r>
          <w:rPr>
            <w:noProof/>
            <w:webHidden/>
          </w:rPr>
          <w:fldChar w:fldCharType="begin"/>
        </w:r>
        <w:r>
          <w:rPr>
            <w:noProof/>
            <w:webHidden/>
          </w:rPr>
          <w:instrText xml:space="preserve"> PAGEREF _Toc463464140 \h </w:instrText>
        </w:r>
        <w:r>
          <w:rPr>
            <w:noProof/>
            <w:webHidden/>
          </w:rPr>
        </w:r>
        <w:r>
          <w:rPr>
            <w:noProof/>
            <w:webHidden/>
          </w:rPr>
          <w:fldChar w:fldCharType="separate"/>
        </w:r>
        <w:r>
          <w:rPr>
            <w:noProof/>
            <w:webHidden/>
          </w:rPr>
          <w:t>77</w:t>
        </w:r>
        <w:r>
          <w:rPr>
            <w:noProof/>
            <w:webHidden/>
          </w:rPr>
          <w:fldChar w:fldCharType="end"/>
        </w:r>
      </w:hyperlink>
    </w:p>
    <w:p w14:paraId="27C13AF7"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41" w:history="1">
        <w:r w:rsidRPr="00B0310C">
          <w:rPr>
            <w:rStyle w:val="Hyperlink"/>
            <w:noProof/>
          </w:rPr>
          <w:t>Figure 99:</w:t>
        </w:r>
        <w:r>
          <w:rPr>
            <w:rFonts w:asciiTheme="minorHAnsi" w:eastAsiaTheme="minorEastAsia" w:hAnsiTheme="minorHAnsi" w:cstheme="minorBidi"/>
            <w:noProof/>
            <w:sz w:val="22"/>
          </w:rPr>
          <w:tab/>
        </w:r>
        <w:r w:rsidRPr="00B0310C">
          <w:rPr>
            <w:rStyle w:val="Hyperlink"/>
            <w:noProof/>
          </w:rPr>
          <w:t>Summary Report from Print Preview</w:t>
        </w:r>
        <w:r>
          <w:rPr>
            <w:noProof/>
            <w:webHidden/>
          </w:rPr>
          <w:tab/>
        </w:r>
        <w:r>
          <w:rPr>
            <w:noProof/>
            <w:webHidden/>
          </w:rPr>
          <w:fldChar w:fldCharType="begin"/>
        </w:r>
        <w:r>
          <w:rPr>
            <w:noProof/>
            <w:webHidden/>
          </w:rPr>
          <w:instrText xml:space="preserve"> PAGEREF _Toc463464141 \h </w:instrText>
        </w:r>
        <w:r>
          <w:rPr>
            <w:noProof/>
            <w:webHidden/>
          </w:rPr>
        </w:r>
        <w:r>
          <w:rPr>
            <w:noProof/>
            <w:webHidden/>
          </w:rPr>
          <w:fldChar w:fldCharType="separate"/>
        </w:r>
        <w:r>
          <w:rPr>
            <w:noProof/>
            <w:webHidden/>
          </w:rPr>
          <w:t>77</w:t>
        </w:r>
        <w:r>
          <w:rPr>
            <w:noProof/>
            <w:webHidden/>
          </w:rPr>
          <w:fldChar w:fldCharType="end"/>
        </w:r>
      </w:hyperlink>
    </w:p>
    <w:p w14:paraId="3AFFE4C8"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42" w:history="1">
        <w:r w:rsidRPr="00B0310C">
          <w:rPr>
            <w:rStyle w:val="Hyperlink"/>
            <w:noProof/>
          </w:rPr>
          <w:t>Figure 100:</w:t>
        </w:r>
        <w:r>
          <w:rPr>
            <w:rFonts w:asciiTheme="minorHAnsi" w:eastAsiaTheme="minorEastAsia" w:hAnsiTheme="minorHAnsi" w:cstheme="minorBidi"/>
            <w:noProof/>
            <w:sz w:val="22"/>
          </w:rPr>
          <w:tab/>
        </w:r>
        <w:r w:rsidRPr="00B0310C">
          <w:rPr>
            <w:rStyle w:val="Hyperlink"/>
            <w:noProof/>
          </w:rPr>
          <w:t>Provider (1-7) Summary Report from Export</w:t>
        </w:r>
        <w:r>
          <w:rPr>
            <w:noProof/>
            <w:webHidden/>
          </w:rPr>
          <w:tab/>
        </w:r>
        <w:r>
          <w:rPr>
            <w:noProof/>
            <w:webHidden/>
          </w:rPr>
          <w:fldChar w:fldCharType="begin"/>
        </w:r>
        <w:r>
          <w:rPr>
            <w:noProof/>
            <w:webHidden/>
          </w:rPr>
          <w:instrText xml:space="preserve"> PAGEREF _Toc463464142 \h </w:instrText>
        </w:r>
        <w:r>
          <w:rPr>
            <w:noProof/>
            <w:webHidden/>
          </w:rPr>
        </w:r>
        <w:r>
          <w:rPr>
            <w:noProof/>
            <w:webHidden/>
          </w:rPr>
          <w:fldChar w:fldCharType="separate"/>
        </w:r>
        <w:r>
          <w:rPr>
            <w:noProof/>
            <w:webHidden/>
          </w:rPr>
          <w:t>78</w:t>
        </w:r>
        <w:r>
          <w:rPr>
            <w:noProof/>
            <w:webHidden/>
          </w:rPr>
          <w:fldChar w:fldCharType="end"/>
        </w:r>
      </w:hyperlink>
    </w:p>
    <w:p w14:paraId="05F89856"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43" w:history="1">
        <w:r w:rsidRPr="00B0310C">
          <w:rPr>
            <w:rStyle w:val="Hyperlink"/>
            <w:noProof/>
          </w:rPr>
          <w:t>Figure 101:</w:t>
        </w:r>
        <w:r>
          <w:rPr>
            <w:rFonts w:asciiTheme="minorHAnsi" w:eastAsiaTheme="minorEastAsia" w:hAnsiTheme="minorHAnsi" w:cstheme="minorBidi"/>
            <w:noProof/>
            <w:sz w:val="22"/>
          </w:rPr>
          <w:tab/>
        </w:r>
        <w:r w:rsidRPr="00B0310C">
          <w:rPr>
            <w:rStyle w:val="Hyperlink"/>
            <w:noProof/>
          </w:rPr>
          <w:t>Report Selection Screen for ECMGR Key Holders</w:t>
        </w:r>
        <w:r>
          <w:rPr>
            <w:noProof/>
            <w:webHidden/>
          </w:rPr>
          <w:tab/>
        </w:r>
        <w:r>
          <w:rPr>
            <w:noProof/>
            <w:webHidden/>
          </w:rPr>
          <w:fldChar w:fldCharType="begin"/>
        </w:r>
        <w:r>
          <w:rPr>
            <w:noProof/>
            <w:webHidden/>
          </w:rPr>
          <w:instrText xml:space="preserve"> PAGEREF _Toc463464143 \h </w:instrText>
        </w:r>
        <w:r>
          <w:rPr>
            <w:noProof/>
            <w:webHidden/>
          </w:rPr>
        </w:r>
        <w:r>
          <w:rPr>
            <w:noProof/>
            <w:webHidden/>
          </w:rPr>
          <w:fldChar w:fldCharType="separate"/>
        </w:r>
        <w:r>
          <w:rPr>
            <w:noProof/>
            <w:webHidden/>
          </w:rPr>
          <w:t>79</w:t>
        </w:r>
        <w:r>
          <w:rPr>
            <w:noProof/>
            <w:webHidden/>
          </w:rPr>
          <w:fldChar w:fldCharType="end"/>
        </w:r>
      </w:hyperlink>
    </w:p>
    <w:p w14:paraId="2CF8E041"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44" w:history="1">
        <w:r w:rsidRPr="00B0310C">
          <w:rPr>
            <w:rStyle w:val="Hyperlink"/>
            <w:noProof/>
          </w:rPr>
          <w:t>Figure 102:</w:t>
        </w:r>
        <w:r>
          <w:rPr>
            <w:rFonts w:asciiTheme="minorHAnsi" w:eastAsiaTheme="minorEastAsia" w:hAnsiTheme="minorHAnsi" w:cstheme="minorBidi"/>
            <w:noProof/>
            <w:sz w:val="22"/>
          </w:rPr>
          <w:tab/>
        </w:r>
        <w:r w:rsidRPr="00B0310C">
          <w:rPr>
            <w:rStyle w:val="Hyperlink"/>
            <w:noProof/>
          </w:rPr>
          <w:t>Category Report Required Fields</w:t>
        </w:r>
        <w:r>
          <w:rPr>
            <w:noProof/>
            <w:webHidden/>
          </w:rPr>
          <w:tab/>
        </w:r>
        <w:r>
          <w:rPr>
            <w:noProof/>
            <w:webHidden/>
          </w:rPr>
          <w:fldChar w:fldCharType="begin"/>
        </w:r>
        <w:r>
          <w:rPr>
            <w:noProof/>
            <w:webHidden/>
          </w:rPr>
          <w:instrText xml:space="preserve"> PAGEREF _Toc463464144 \h </w:instrText>
        </w:r>
        <w:r>
          <w:rPr>
            <w:noProof/>
            <w:webHidden/>
          </w:rPr>
        </w:r>
        <w:r>
          <w:rPr>
            <w:noProof/>
            <w:webHidden/>
          </w:rPr>
          <w:fldChar w:fldCharType="separate"/>
        </w:r>
        <w:r>
          <w:rPr>
            <w:noProof/>
            <w:webHidden/>
          </w:rPr>
          <w:t>80</w:t>
        </w:r>
        <w:r>
          <w:rPr>
            <w:noProof/>
            <w:webHidden/>
          </w:rPr>
          <w:fldChar w:fldCharType="end"/>
        </w:r>
      </w:hyperlink>
    </w:p>
    <w:p w14:paraId="62BFDC40"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45" w:history="1">
        <w:r w:rsidRPr="00B0310C">
          <w:rPr>
            <w:rStyle w:val="Hyperlink"/>
            <w:noProof/>
          </w:rPr>
          <w:t>Figure 103:</w:t>
        </w:r>
        <w:r>
          <w:rPr>
            <w:rFonts w:asciiTheme="minorHAnsi" w:eastAsiaTheme="minorEastAsia" w:hAnsiTheme="minorHAnsi" w:cstheme="minorBidi"/>
            <w:noProof/>
            <w:sz w:val="22"/>
          </w:rPr>
          <w:tab/>
        </w:r>
        <w:r w:rsidRPr="00B0310C">
          <w:rPr>
            <w:rStyle w:val="Hyperlink"/>
            <w:noProof/>
          </w:rPr>
          <w:t>Category Report (Active) from Print Preview</w:t>
        </w:r>
        <w:r>
          <w:rPr>
            <w:noProof/>
            <w:webHidden/>
          </w:rPr>
          <w:tab/>
        </w:r>
        <w:r>
          <w:rPr>
            <w:noProof/>
            <w:webHidden/>
          </w:rPr>
          <w:fldChar w:fldCharType="begin"/>
        </w:r>
        <w:r>
          <w:rPr>
            <w:noProof/>
            <w:webHidden/>
          </w:rPr>
          <w:instrText xml:space="preserve"> PAGEREF _Toc463464145 \h </w:instrText>
        </w:r>
        <w:r>
          <w:rPr>
            <w:noProof/>
            <w:webHidden/>
          </w:rPr>
        </w:r>
        <w:r>
          <w:rPr>
            <w:noProof/>
            <w:webHidden/>
          </w:rPr>
          <w:fldChar w:fldCharType="separate"/>
        </w:r>
        <w:r>
          <w:rPr>
            <w:noProof/>
            <w:webHidden/>
          </w:rPr>
          <w:t>80</w:t>
        </w:r>
        <w:r>
          <w:rPr>
            <w:noProof/>
            <w:webHidden/>
          </w:rPr>
          <w:fldChar w:fldCharType="end"/>
        </w:r>
      </w:hyperlink>
    </w:p>
    <w:p w14:paraId="75717DC1"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46" w:history="1">
        <w:r w:rsidRPr="00B0310C">
          <w:rPr>
            <w:rStyle w:val="Hyperlink"/>
            <w:noProof/>
          </w:rPr>
          <w:t>Figure 104:</w:t>
        </w:r>
        <w:r>
          <w:rPr>
            <w:rFonts w:asciiTheme="minorHAnsi" w:eastAsiaTheme="minorEastAsia" w:hAnsiTheme="minorHAnsi" w:cstheme="minorBidi"/>
            <w:noProof/>
            <w:sz w:val="22"/>
          </w:rPr>
          <w:tab/>
        </w:r>
        <w:r w:rsidRPr="00B0310C">
          <w:rPr>
            <w:rStyle w:val="Hyperlink"/>
            <w:noProof/>
          </w:rPr>
          <w:t>Category Report (Active) from Export</w:t>
        </w:r>
        <w:r>
          <w:rPr>
            <w:noProof/>
            <w:webHidden/>
          </w:rPr>
          <w:tab/>
        </w:r>
        <w:r>
          <w:rPr>
            <w:noProof/>
            <w:webHidden/>
          </w:rPr>
          <w:fldChar w:fldCharType="begin"/>
        </w:r>
        <w:r>
          <w:rPr>
            <w:noProof/>
            <w:webHidden/>
          </w:rPr>
          <w:instrText xml:space="preserve"> PAGEREF _Toc463464146 \h </w:instrText>
        </w:r>
        <w:r>
          <w:rPr>
            <w:noProof/>
            <w:webHidden/>
          </w:rPr>
        </w:r>
        <w:r>
          <w:rPr>
            <w:noProof/>
            <w:webHidden/>
          </w:rPr>
          <w:fldChar w:fldCharType="separate"/>
        </w:r>
        <w:r>
          <w:rPr>
            <w:noProof/>
            <w:webHidden/>
          </w:rPr>
          <w:t>81</w:t>
        </w:r>
        <w:r>
          <w:rPr>
            <w:noProof/>
            <w:webHidden/>
          </w:rPr>
          <w:fldChar w:fldCharType="end"/>
        </w:r>
      </w:hyperlink>
    </w:p>
    <w:p w14:paraId="1DF254A5"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47" w:history="1">
        <w:r w:rsidRPr="00B0310C">
          <w:rPr>
            <w:rStyle w:val="Hyperlink"/>
            <w:noProof/>
          </w:rPr>
          <w:t>Figure 105:</w:t>
        </w:r>
        <w:r>
          <w:rPr>
            <w:rFonts w:asciiTheme="minorHAnsi" w:eastAsiaTheme="minorEastAsia" w:hAnsiTheme="minorHAnsi" w:cstheme="minorBidi"/>
            <w:noProof/>
            <w:sz w:val="22"/>
          </w:rPr>
          <w:tab/>
        </w:r>
        <w:r w:rsidRPr="00B0310C">
          <w:rPr>
            <w:rStyle w:val="Hyperlink"/>
            <w:noProof/>
          </w:rPr>
          <w:t>Category Report (Inactive) from Print Preview</w:t>
        </w:r>
        <w:r>
          <w:rPr>
            <w:noProof/>
            <w:webHidden/>
          </w:rPr>
          <w:tab/>
        </w:r>
        <w:r>
          <w:rPr>
            <w:noProof/>
            <w:webHidden/>
          </w:rPr>
          <w:fldChar w:fldCharType="begin"/>
        </w:r>
        <w:r>
          <w:rPr>
            <w:noProof/>
            <w:webHidden/>
          </w:rPr>
          <w:instrText xml:space="preserve"> PAGEREF _Toc463464147 \h </w:instrText>
        </w:r>
        <w:r>
          <w:rPr>
            <w:noProof/>
            <w:webHidden/>
          </w:rPr>
        </w:r>
        <w:r>
          <w:rPr>
            <w:noProof/>
            <w:webHidden/>
          </w:rPr>
          <w:fldChar w:fldCharType="separate"/>
        </w:r>
        <w:r>
          <w:rPr>
            <w:noProof/>
            <w:webHidden/>
          </w:rPr>
          <w:t>81</w:t>
        </w:r>
        <w:r>
          <w:rPr>
            <w:noProof/>
            <w:webHidden/>
          </w:rPr>
          <w:fldChar w:fldCharType="end"/>
        </w:r>
      </w:hyperlink>
    </w:p>
    <w:p w14:paraId="74A5F769"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48" w:history="1">
        <w:r w:rsidRPr="00B0310C">
          <w:rPr>
            <w:rStyle w:val="Hyperlink"/>
            <w:noProof/>
          </w:rPr>
          <w:t>Figure 106:</w:t>
        </w:r>
        <w:r>
          <w:rPr>
            <w:rFonts w:asciiTheme="minorHAnsi" w:eastAsiaTheme="minorEastAsia" w:hAnsiTheme="minorHAnsi" w:cstheme="minorBidi"/>
            <w:noProof/>
            <w:sz w:val="22"/>
          </w:rPr>
          <w:tab/>
        </w:r>
        <w:r w:rsidRPr="00B0310C">
          <w:rPr>
            <w:rStyle w:val="Hyperlink"/>
            <w:noProof/>
          </w:rPr>
          <w:t>Category Report (Inactive) from Export</w:t>
        </w:r>
        <w:r>
          <w:rPr>
            <w:noProof/>
            <w:webHidden/>
          </w:rPr>
          <w:tab/>
        </w:r>
        <w:r>
          <w:rPr>
            <w:noProof/>
            <w:webHidden/>
          </w:rPr>
          <w:fldChar w:fldCharType="begin"/>
        </w:r>
        <w:r>
          <w:rPr>
            <w:noProof/>
            <w:webHidden/>
          </w:rPr>
          <w:instrText xml:space="preserve"> PAGEREF _Toc463464148 \h </w:instrText>
        </w:r>
        <w:r>
          <w:rPr>
            <w:noProof/>
            <w:webHidden/>
          </w:rPr>
        </w:r>
        <w:r>
          <w:rPr>
            <w:noProof/>
            <w:webHidden/>
          </w:rPr>
          <w:fldChar w:fldCharType="separate"/>
        </w:r>
        <w:r>
          <w:rPr>
            <w:noProof/>
            <w:webHidden/>
          </w:rPr>
          <w:t>81</w:t>
        </w:r>
        <w:r>
          <w:rPr>
            <w:noProof/>
            <w:webHidden/>
          </w:rPr>
          <w:fldChar w:fldCharType="end"/>
        </w:r>
      </w:hyperlink>
    </w:p>
    <w:p w14:paraId="1E115D33"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49" w:history="1">
        <w:r w:rsidRPr="00B0310C">
          <w:rPr>
            <w:rStyle w:val="Hyperlink"/>
            <w:noProof/>
          </w:rPr>
          <w:t>Figure 107:</w:t>
        </w:r>
        <w:r>
          <w:rPr>
            <w:rFonts w:asciiTheme="minorHAnsi" w:eastAsiaTheme="minorEastAsia" w:hAnsiTheme="minorHAnsi" w:cstheme="minorBidi"/>
            <w:noProof/>
            <w:sz w:val="22"/>
          </w:rPr>
          <w:tab/>
        </w:r>
        <w:r w:rsidRPr="00B0310C">
          <w:rPr>
            <w:rStyle w:val="Hyperlink"/>
            <w:noProof/>
          </w:rPr>
          <w:t>Category Report (Both Active and Inactive) from Print Preview</w:t>
        </w:r>
        <w:r>
          <w:rPr>
            <w:noProof/>
            <w:webHidden/>
          </w:rPr>
          <w:tab/>
        </w:r>
        <w:r>
          <w:rPr>
            <w:noProof/>
            <w:webHidden/>
          </w:rPr>
          <w:fldChar w:fldCharType="begin"/>
        </w:r>
        <w:r>
          <w:rPr>
            <w:noProof/>
            <w:webHidden/>
          </w:rPr>
          <w:instrText xml:space="preserve"> PAGEREF _Toc463464149 \h </w:instrText>
        </w:r>
        <w:r>
          <w:rPr>
            <w:noProof/>
            <w:webHidden/>
          </w:rPr>
        </w:r>
        <w:r>
          <w:rPr>
            <w:noProof/>
            <w:webHidden/>
          </w:rPr>
          <w:fldChar w:fldCharType="separate"/>
        </w:r>
        <w:r>
          <w:rPr>
            <w:noProof/>
            <w:webHidden/>
          </w:rPr>
          <w:t>82</w:t>
        </w:r>
        <w:r>
          <w:rPr>
            <w:noProof/>
            <w:webHidden/>
          </w:rPr>
          <w:fldChar w:fldCharType="end"/>
        </w:r>
      </w:hyperlink>
    </w:p>
    <w:p w14:paraId="1B31304B"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50" w:history="1">
        <w:r w:rsidRPr="00B0310C">
          <w:rPr>
            <w:rStyle w:val="Hyperlink"/>
            <w:noProof/>
          </w:rPr>
          <w:t>Figure 108:</w:t>
        </w:r>
        <w:r>
          <w:rPr>
            <w:rFonts w:asciiTheme="minorHAnsi" w:eastAsiaTheme="minorEastAsia" w:hAnsiTheme="minorHAnsi" w:cstheme="minorBidi"/>
            <w:noProof/>
            <w:sz w:val="22"/>
          </w:rPr>
          <w:tab/>
        </w:r>
        <w:r w:rsidRPr="00B0310C">
          <w:rPr>
            <w:rStyle w:val="Hyperlink"/>
            <w:noProof/>
          </w:rPr>
          <w:t>Category Report (Both Active and Inactive) from Export</w:t>
        </w:r>
        <w:r>
          <w:rPr>
            <w:noProof/>
            <w:webHidden/>
          </w:rPr>
          <w:tab/>
        </w:r>
        <w:r>
          <w:rPr>
            <w:noProof/>
            <w:webHidden/>
          </w:rPr>
          <w:fldChar w:fldCharType="begin"/>
        </w:r>
        <w:r>
          <w:rPr>
            <w:noProof/>
            <w:webHidden/>
          </w:rPr>
          <w:instrText xml:space="preserve"> PAGEREF _Toc463464150 \h </w:instrText>
        </w:r>
        <w:r>
          <w:rPr>
            <w:noProof/>
            <w:webHidden/>
          </w:rPr>
        </w:r>
        <w:r>
          <w:rPr>
            <w:noProof/>
            <w:webHidden/>
          </w:rPr>
          <w:fldChar w:fldCharType="separate"/>
        </w:r>
        <w:r>
          <w:rPr>
            <w:noProof/>
            <w:webHidden/>
          </w:rPr>
          <w:t>82</w:t>
        </w:r>
        <w:r>
          <w:rPr>
            <w:noProof/>
            <w:webHidden/>
          </w:rPr>
          <w:fldChar w:fldCharType="end"/>
        </w:r>
      </w:hyperlink>
    </w:p>
    <w:p w14:paraId="49165AA7"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51" w:history="1">
        <w:r w:rsidRPr="00B0310C">
          <w:rPr>
            <w:rStyle w:val="Hyperlink"/>
            <w:noProof/>
          </w:rPr>
          <w:t>Figure 109:</w:t>
        </w:r>
        <w:r>
          <w:rPr>
            <w:rFonts w:asciiTheme="minorHAnsi" w:eastAsiaTheme="minorEastAsia" w:hAnsiTheme="minorHAnsi" w:cstheme="minorBidi"/>
            <w:noProof/>
            <w:sz w:val="22"/>
          </w:rPr>
          <w:tab/>
        </w:r>
        <w:r w:rsidRPr="00B0310C">
          <w:rPr>
            <w:rStyle w:val="Hyperlink"/>
            <w:noProof/>
          </w:rPr>
          <w:t>Disabled Category and Procedure Summary Required Fields</w:t>
        </w:r>
        <w:r>
          <w:rPr>
            <w:noProof/>
            <w:webHidden/>
          </w:rPr>
          <w:tab/>
        </w:r>
        <w:r>
          <w:rPr>
            <w:noProof/>
            <w:webHidden/>
          </w:rPr>
          <w:fldChar w:fldCharType="begin"/>
        </w:r>
        <w:r>
          <w:rPr>
            <w:noProof/>
            <w:webHidden/>
          </w:rPr>
          <w:instrText xml:space="preserve"> PAGEREF _Toc463464151 \h </w:instrText>
        </w:r>
        <w:r>
          <w:rPr>
            <w:noProof/>
            <w:webHidden/>
          </w:rPr>
        </w:r>
        <w:r>
          <w:rPr>
            <w:noProof/>
            <w:webHidden/>
          </w:rPr>
          <w:fldChar w:fldCharType="separate"/>
        </w:r>
        <w:r>
          <w:rPr>
            <w:noProof/>
            <w:webHidden/>
          </w:rPr>
          <w:t>83</w:t>
        </w:r>
        <w:r>
          <w:rPr>
            <w:noProof/>
            <w:webHidden/>
          </w:rPr>
          <w:fldChar w:fldCharType="end"/>
        </w:r>
      </w:hyperlink>
    </w:p>
    <w:p w14:paraId="79A0955A"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52" w:history="1">
        <w:r w:rsidRPr="00B0310C">
          <w:rPr>
            <w:rStyle w:val="Hyperlink"/>
            <w:noProof/>
          </w:rPr>
          <w:t>Figure 110:</w:t>
        </w:r>
        <w:r>
          <w:rPr>
            <w:rFonts w:asciiTheme="minorHAnsi" w:eastAsiaTheme="minorEastAsia" w:hAnsiTheme="minorHAnsi" w:cstheme="minorBidi"/>
            <w:noProof/>
            <w:sz w:val="22"/>
          </w:rPr>
          <w:tab/>
        </w:r>
        <w:r w:rsidRPr="00B0310C">
          <w:rPr>
            <w:rStyle w:val="Hyperlink"/>
            <w:noProof/>
          </w:rPr>
          <w:t>Disabled Category and Procedure Summary</w:t>
        </w:r>
        <w:r>
          <w:rPr>
            <w:noProof/>
            <w:webHidden/>
          </w:rPr>
          <w:tab/>
        </w:r>
        <w:r>
          <w:rPr>
            <w:noProof/>
            <w:webHidden/>
          </w:rPr>
          <w:fldChar w:fldCharType="begin"/>
        </w:r>
        <w:r>
          <w:rPr>
            <w:noProof/>
            <w:webHidden/>
          </w:rPr>
          <w:instrText xml:space="preserve"> PAGEREF _Toc463464152 \h </w:instrText>
        </w:r>
        <w:r>
          <w:rPr>
            <w:noProof/>
            <w:webHidden/>
          </w:rPr>
        </w:r>
        <w:r>
          <w:rPr>
            <w:noProof/>
            <w:webHidden/>
          </w:rPr>
          <w:fldChar w:fldCharType="separate"/>
        </w:r>
        <w:r>
          <w:rPr>
            <w:noProof/>
            <w:webHidden/>
          </w:rPr>
          <w:t>84</w:t>
        </w:r>
        <w:r>
          <w:rPr>
            <w:noProof/>
            <w:webHidden/>
          </w:rPr>
          <w:fldChar w:fldCharType="end"/>
        </w:r>
      </w:hyperlink>
    </w:p>
    <w:p w14:paraId="208E91FC"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53" w:history="1">
        <w:r w:rsidRPr="00B0310C">
          <w:rPr>
            <w:rStyle w:val="Hyperlink"/>
            <w:noProof/>
          </w:rPr>
          <w:t>Figure 111:</w:t>
        </w:r>
        <w:r>
          <w:rPr>
            <w:rFonts w:asciiTheme="minorHAnsi" w:eastAsiaTheme="minorEastAsia" w:hAnsiTheme="minorHAnsi" w:cstheme="minorBidi"/>
            <w:noProof/>
            <w:sz w:val="22"/>
          </w:rPr>
          <w:tab/>
        </w:r>
        <w:r w:rsidRPr="00B0310C">
          <w:rPr>
            <w:rStyle w:val="Hyperlink"/>
            <w:noProof/>
          </w:rPr>
          <w:t>Disabled Category and Procedure Summary from Export</w:t>
        </w:r>
        <w:r>
          <w:rPr>
            <w:noProof/>
            <w:webHidden/>
          </w:rPr>
          <w:tab/>
        </w:r>
        <w:r>
          <w:rPr>
            <w:noProof/>
            <w:webHidden/>
          </w:rPr>
          <w:fldChar w:fldCharType="begin"/>
        </w:r>
        <w:r>
          <w:rPr>
            <w:noProof/>
            <w:webHidden/>
          </w:rPr>
          <w:instrText xml:space="preserve"> PAGEREF _Toc463464153 \h </w:instrText>
        </w:r>
        <w:r>
          <w:rPr>
            <w:noProof/>
            <w:webHidden/>
          </w:rPr>
        </w:r>
        <w:r>
          <w:rPr>
            <w:noProof/>
            <w:webHidden/>
          </w:rPr>
          <w:fldChar w:fldCharType="separate"/>
        </w:r>
        <w:r>
          <w:rPr>
            <w:noProof/>
            <w:webHidden/>
          </w:rPr>
          <w:t>84</w:t>
        </w:r>
        <w:r>
          <w:rPr>
            <w:noProof/>
            <w:webHidden/>
          </w:rPr>
          <w:fldChar w:fldCharType="end"/>
        </w:r>
      </w:hyperlink>
    </w:p>
    <w:p w14:paraId="188346CB"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54" w:history="1">
        <w:r w:rsidRPr="00B0310C">
          <w:rPr>
            <w:rStyle w:val="Hyperlink"/>
            <w:noProof/>
          </w:rPr>
          <w:t>Figure 112:</w:t>
        </w:r>
        <w:r>
          <w:rPr>
            <w:rFonts w:asciiTheme="minorHAnsi" w:eastAsiaTheme="minorEastAsia" w:hAnsiTheme="minorHAnsi" w:cstheme="minorBidi"/>
            <w:noProof/>
            <w:sz w:val="22"/>
          </w:rPr>
          <w:tab/>
        </w:r>
        <w:r w:rsidRPr="00B0310C">
          <w:rPr>
            <w:rStyle w:val="Hyperlink"/>
            <w:noProof/>
          </w:rPr>
          <w:t>DSS Units with Any Associated Stop Code Errors Required Fields</w:t>
        </w:r>
        <w:r>
          <w:rPr>
            <w:noProof/>
            <w:webHidden/>
          </w:rPr>
          <w:tab/>
        </w:r>
        <w:r>
          <w:rPr>
            <w:noProof/>
            <w:webHidden/>
          </w:rPr>
          <w:fldChar w:fldCharType="begin"/>
        </w:r>
        <w:r>
          <w:rPr>
            <w:noProof/>
            <w:webHidden/>
          </w:rPr>
          <w:instrText xml:space="preserve"> PAGEREF _Toc463464154 \h </w:instrText>
        </w:r>
        <w:r>
          <w:rPr>
            <w:noProof/>
            <w:webHidden/>
          </w:rPr>
        </w:r>
        <w:r>
          <w:rPr>
            <w:noProof/>
            <w:webHidden/>
          </w:rPr>
          <w:fldChar w:fldCharType="separate"/>
        </w:r>
        <w:r>
          <w:rPr>
            <w:noProof/>
            <w:webHidden/>
          </w:rPr>
          <w:t>85</w:t>
        </w:r>
        <w:r>
          <w:rPr>
            <w:noProof/>
            <w:webHidden/>
          </w:rPr>
          <w:fldChar w:fldCharType="end"/>
        </w:r>
      </w:hyperlink>
    </w:p>
    <w:p w14:paraId="7F3F8FD7"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55" w:history="1">
        <w:r w:rsidRPr="00B0310C">
          <w:rPr>
            <w:rStyle w:val="Hyperlink"/>
            <w:noProof/>
          </w:rPr>
          <w:t>Figure 113:</w:t>
        </w:r>
        <w:r>
          <w:rPr>
            <w:rFonts w:asciiTheme="minorHAnsi" w:eastAsiaTheme="minorEastAsia" w:hAnsiTheme="minorHAnsi" w:cstheme="minorBidi"/>
            <w:noProof/>
            <w:sz w:val="22"/>
          </w:rPr>
          <w:tab/>
        </w:r>
        <w:r w:rsidRPr="00B0310C">
          <w:rPr>
            <w:rStyle w:val="Hyperlink"/>
            <w:noProof/>
          </w:rPr>
          <w:t>DSS Units with Any Associated Stop Code Errors</w:t>
        </w:r>
        <w:r>
          <w:rPr>
            <w:noProof/>
            <w:webHidden/>
          </w:rPr>
          <w:tab/>
        </w:r>
        <w:r>
          <w:rPr>
            <w:noProof/>
            <w:webHidden/>
          </w:rPr>
          <w:fldChar w:fldCharType="begin"/>
        </w:r>
        <w:r>
          <w:rPr>
            <w:noProof/>
            <w:webHidden/>
          </w:rPr>
          <w:instrText xml:space="preserve"> PAGEREF _Toc463464155 \h </w:instrText>
        </w:r>
        <w:r>
          <w:rPr>
            <w:noProof/>
            <w:webHidden/>
          </w:rPr>
        </w:r>
        <w:r>
          <w:rPr>
            <w:noProof/>
            <w:webHidden/>
          </w:rPr>
          <w:fldChar w:fldCharType="separate"/>
        </w:r>
        <w:r>
          <w:rPr>
            <w:noProof/>
            <w:webHidden/>
          </w:rPr>
          <w:t>86</w:t>
        </w:r>
        <w:r>
          <w:rPr>
            <w:noProof/>
            <w:webHidden/>
          </w:rPr>
          <w:fldChar w:fldCharType="end"/>
        </w:r>
      </w:hyperlink>
    </w:p>
    <w:p w14:paraId="447E30DA"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56" w:history="1">
        <w:r w:rsidRPr="00B0310C">
          <w:rPr>
            <w:rStyle w:val="Hyperlink"/>
            <w:noProof/>
          </w:rPr>
          <w:t>Figure 114:</w:t>
        </w:r>
        <w:r>
          <w:rPr>
            <w:rFonts w:asciiTheme="minorHAnsi" w:eastAsiaTheme="minorEastAsia" w:hAnsiTheme="minorHAnsi" w:cstheme="minorBidi"/>
            <w:noProof/>
            <w:sz w:val="22"/>
          </w:rPr>
          <w:tab/>
        </w:r>
        <w:r w:rsidRPr="00B0310C">
          <w:rPr>
            <w:rStyle w:val="Hyperlink"/>
            <w:noProof/>
          </w:rPr>
          <w:t>DSS Units with Any Associated Stop Code Errors from Export</w:t>
        </w:r>
        <w:r>
          <w:rPr>
            <w:noProof/>
            <w:webHidden/>
          </w:rPr>
          <w:tab/>
        </w:r>
        <w:r>
          <w:rPr>
            <w:noProof/>
            <w:webHidden/>
          </w:rPr>
          <w:fldChar w:fldCharType="begin"/>
        </w:r>
        <w:r>
          <w:rPr>
            <w:noProof/>
            <w:webHidden/>
          </w:rPr>
          <w:instrText xml:space="preserve"> PAGEREF _Toc463464156 \h </w:instrText>
        </w:r>
        <w:r>
          <w:rPr>
            <w:noProof/>
            <w:webHidden/>
          </w:rPr>
        </w:r>
        <w:r>
          <w:rPr>
            <w:noProof/>
            <w:webHidden/>
          </w:rPr>
          <w:fldChar w:fldCharType="separate"/>
        </w:r>
        <w:r>
          <w:rPr>
            <w:noProof/>
            <w:webHidden/>
          </w:rPr>
          <w:t>86</w:t>
        </w:r>
        <w:r>
          <w:rPr>
            <w:noProof/>
            <w:webHidden/>
          </w:rPr>
          <w:fldChar w:fldCharType="end"/>
        </w:r>
      </w:hyperlink>
    </w:p>
    <w:p w14:paraId="3824FDE0"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57" w:history="1">
        <w:r w:rsidRPr="00B0310C">
          <w:rPr>
            <w:rStyle w:val="Hyperlink"/>
            <w:noProof/>
          </w:rPr>
          <w:t>Figure 115:</w:t>
        </w:r>
        <w:r>
          <w:rPr>
            <w:rFonts w:asciiTheme="minorHAnsi" w:eastAsiaTheme="minorEastAsia" w:hAnsiTheme="minorHAnsi" w:cstheme="minorBidi"/>
            <w:noProof/>
            <w:sz w:val="22"/>
          </w:rPr>
          <w:tab/>
        </w:r>
        <w:r w:rsidRPr="00B0310C">
          <w:rPr>
            <w:rStyle w:val="Hyperlink"/>
            <w:noProof/>
          </w:rPr>
          <w:t>DSS Units/Event Code (EC) Screens for Selected Procedure Code Report</w:t>
        </w:r>
        <w:r>
          <w:rPr>
            <w:noProof/>
            <w:webHidden/>
          </w:rPr>
          <w:tab/>
        </w:r>
        <w:r>
          <w:rPr>
            <w:noProof/>
            <w:webHidden/>
          </w:rPr>
          <w:fldChar w:fldCharType="begin"/>
        </w:r>
        <w:r>
          <w:rPr>
            <w:noProof/>
            <w:webHidden/>
          </w:rPr>
          <w:instrText xml:space="preserve"> PAGEREF _Toc463464157 \h </w:instrText>
        </w:r>
        <w:r>
          <w:rPr>
            <w:noProof/>
            <w:webHidden/>
          </w:rPr>
        </w:r>
        <w:r>
          <w:rPr>
            <w:noProof/>
            <w:webHidden/>
          </w:rPr>
          <w:fldChar w:fldCharType="separate"/>
        </w:r>
        <w:r>
          <w:rPr>
            <w:noProof/>
            <w:webHidden/>
          </w:rPr>
          <w:t>87</w:t>
        </w:r>
        <w:r>
          <w:rPr>
            <w:noProof/>
            <w:webHidden/>
          </w:rPr>
          <w:fldChar w:fldCharType="end"/>
        </w:r>
      </w:hyperlink>
    </w:p>
    <w:p w14:paraId="7E2C5CAD"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58" w:history="1">
        <w:r w:rsidRPr="00B0310C">
          <w:rPr>
            <w:rStyle w:val="Hyperlink"/>
            <w:noProof/>
          </w:rPr>
          <w:t>Figure 116:</w:t>
        </w:r>
        <w:r>
          <w:rPr>
            <w:rFonts w:asciiTheme="minorHAnsi" w:eastAsiaTheme="minorEastAsia" w:hAnsiTheme="minorHAnsi" w:cstheme="minorBidi"/>
            <w:noProof/>
            <w:sz w:val="22"/>
          </w:rPr>
          <w:tab/>
        </w:r>
        <w:r w:rsidRPr="00B0310C">
          <w:rPr>
            <w:rStyle w:val="Hyperlink"/>
            <w:noProof/>
          </w:rPr>
          <w:t>DSS Units/Event Code (EC) Screens for Selected Procedure Code Report from Print Preview</w:t>
        </w:r>
        <w:r>
          <w:rPr>
            <w:noProof/>
            <w:webHidden/>
          </w:rPr>
          <w:tab/>
        </w:r>
        <w:r>
          <w:rPr>
            <w:noProof/>
            <w:webHidden/>
          </w:rPr>
          <w:fldChar w:fldCharType="begin"/>
        </w:r>
        <w:r>
          <w:rPr>
            <w:noProof/>
            <w:webHidden/>
          </w:rPr>
          <w:instrText xml:space="preserve"> PAGEREF _Toc463464158 \h </w:instrText>
        </w:r>
        <w:r>
          <w:rPr>
            <w:noProof/>
            <w:webHidden/>
          </w:rPr>
        </w:r>
        <w:r>
          <w:rPr>
            <w:noProof/>
            <w:webHidden/>
          </w:rPr>
          <w:fldChar w:fldCharType="separate"/>
        </w:r>
        <w:r>
          <w:rPr>
            <w:noProof/>
            <w:webHidden/>
          </w:rPr>
          <w:t>87</w:t>
        </w:r>
        <w:r>
          <w:rPr>
            <w:noProof/>
            <w:webHidden/>
          </w:rPr>
          <w:fldChar w:fldCharType="end"/>
        </w:r>
      </w:hyperlink>
    </w:p>
    <w:p w14:paraId="06EC650B"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59" w:history="1">
        <w:r w:rsidRPr="00B0310C">
          <w:rPr>
            <w:rStyle w:val="Hyperlink"/>
            <w:noProof/>
          </w:rPr>
          <w:t>Figure 117:</w:t>
        </w:r>
        <w:r>
          <w:rPr>
            <w:rFonts w:asciiTheme="minorHAnsi" w:eastAsiaTheme="minorEastAsia" w:hAnsiTheme="minorHAnsi" w:cstheme="minorBidi"/>
            <w:noProof/>
            <w:sz w:val="22"/>
          </w:rPr>
          <w:tab/>
        </w:r>
        <w:r w:rsidRPr="00B0310C">
          <w:rPr>
            <w:rStyle w:val="Hyperlink"/>
            <w:noProof/>
          </w:rPr>
          <w:t>DSS Units/Event Code (EC) Screens for Selected Procedure Code Report from Export</w:t>
        </w:r>
        <w:r>
          <w:rPr>
            <w:noProof/>
            <w:webHidden/>
          </w:rPr>
          <w:tab/>
        </w:r>
        <w:r>
          <w:rPr>
            <w:noProof/>
            <w:webHidden/>
          </w:rPr>
          <w:fldChar w:fldCharType="begin"/>
        </w:r>
        <w:r>
          <w:rPr>
            <w:noProof/>
            <w:webHidden/>
          </w:rPr>
          <w:instrText xml:space="preserve"> PAGEREF _Toc463464159 \h </w:instrText>
        </w:r>
        <w:r>
          <w:rPr>
            <w:noProof/>
            <w:webHidden/>
          </w:rPr>
        </w:r>
        <w:r>
          <w:rPr>
            <w:noProof/>
            <w:webHidden/>
          </w:rPr>
          <w:fldChar w:fldCharType="separate"/>
        </w:r>
        <w:r>
          <w:rPr>
            <w:noProof/>
            <w:webHidden/>
          </w:rPr>
          <w:t>88</w:t>
        </w:r>
        <w:r>
          <w:rPr>
            <w:noProof/>
            <w:webHidden/>
          </w:rPr>
          <w:fldChar w:fldCharType="end"/>
        </w:r>
      </w:hyperlink>
    </w:p>
    <w:p w14:paraId="35ED04C7"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60" w:history="1">
        <w:r w:rsidRPr="00B0310C">
          <w:rPr>
            <w:rStyle w:val="Hyperlink"/>
            <w:noProof/>
          </w:rPr>
          <w:t>Figure 118:</w:t>
        </w:r>
        <w:r>
          <w:rPr>
            <w:rFonts w:asciiTheme="minorHAnsi" w:eastAsiaTheme="minorEastAsia" w:hAnsiTheme="minorHAnsi" w:cstheme="minorBidi"/>
            <w:noProof/>
            <w:sz w:val="22"/>
          </w:rPr>
          <w:tab/>
        </w:r>
        <w:r w:rsidRPr="00B0310C">
          <w:rPr>
            <w:rStyle w:val="Hyperlink"/>
            <w:noProof/>
          </w:rPr>
          <w:t>DSS Unit User Access Report Required Fields</w:t>
        </w:r>
        <w:r>
          <w:rPr>
            <w:noProof/>
            <w:webHidden/>
          </w:rPr>
          <w:tab/>
        </w:r>
        <w:r>
          <w:rPr>
            <w:noProof/>
            <w:webHidden/>
          </w:rPr>
          <w:fldChar w:fldCharType="begin"/>
        </w:r>
        <w:r>
          <w:rPr>
            <w:noProof/>
            <w:webHidden/>
          </w:rPr>
          <w:instrText xml:space="preserve"> PAGEREF _Toc463464160 \h </w:instrText>
        </w:r>
        <w:r>
          <w:rPr>
            <w:noProof/>
            <w:webHidden/>
          </w:rPr>
        </w:r>
        <w:r>
          <w:rPr>
            <w:noProof/>
            <w:webHidden/>
          </w:rPr>
          <w:fldChar w:fldCharType="separate"/>
        </w:r>
        <w:r>
          <w:rPr>
            <w:noProof/>
            <w:webHidden/>
          </w:rPr>
          <w:t>88</w:t>
        </w:r>
        <w:r>
          <w:rPr>
            <w:noProof/>
            <w:webHidden/>
          </w:rPr>
          <w:fldChar w:fldCharType="end"/>
        </w:r>
      </w:hyperlink>
    </w:p>
    <w:p w14:paraId="60DD1F75"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61" w:history="1">
        <w:r w:rsidRPr="00B0310C">
          <w:rPr>
            <w:rStyle w:val="Hyperlink"/>
            <w:noProof/>
          </w:rPr>
          <w:t>Figure 119:</w:t>
        </w:r>
        <w:r>
          <w:rPr>
            <w:rFonts w:asciiTheme="minorHAnsi" w:eastAsiaTheme="minorEastAsia" w:hAnsiTheme="minorHAnsi" w:cstheme="minorBidi"/>
            <w:noProof/>
            <w:sz w:val="22"/>
          </w:rPr>
          <w:tab/>
        </w:r>
        <w:r w:rsidRPr="00B0310C">
          <w:rPr>
            <w:rStyle w:val="Hyperlink"/>
            <w:noProof/>
          </w:rPr>
          <w:t>DSS Unit User Access Report from Print Preview</w:t>
        </w:r>
        <w:r>
          <w:rPr>
            <w:noProof/>
            <w:webHidden/>
          </w:rPr>
          <w:tab/>
        </w:r>
        <w:r>
          <w:rPr>
            <w:noProof/>
            <w:webHidden/>
          </w:rPr>
          <w:fldChar w:fldCharType="begin"/>
        </w:r>
        <w:r>
          <w:rPr>
            <w:noProof/>
            <w:webHidden/>
          </w:rPr>
          <w:instrText xml:space="preserve"> PAGEREF _Toc463464161 \h </w:instrText>
        </w:r>
        <w:r>
          <w:rPr>
            <w:noProof/>
            <w:webHidden/>
          </w:rPr>
        </w:r>
        <w:r>
          <w:rPr>
            <w:noProof/>
            <w:webHidden/>
          </w:rPr>
          <w:fldChar w:fldCharType="separate"/>
        </w:r>
        <w:r>
          <w:rPr>
            <w:noProof/>
            <w:webHidden/>
          </w:rPr>
          <w:t>89</w:t>
        </w:r>
        <w:r>
          <w:rPr>
            <w:noProof/>
            <w:webHidden/>
          </w:rPr>
          <w:fldChar w:fldCharType="end"/>
        </w:r>
      </w:hyperlink>
    </w:p>
    <w:p w14:paraId="1E0CAB31"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62" w:history="1">
        <w:r w:rsidRPr="00B0310C">
          <w:rPr>
            <w:rStyle w:val="Hyperlink"/>
            <w:noProof/>
          </w:rPr>
          <w:t>Figure 120:</w:t>
        </w:r>
        <w:r>
          <w:rPr>
            <w:rFonts w:asciiTheme="minorHAnsi" w:eastAsiaTheme="minorEastAsia" w:hAnsiTheme="minorHAnsi" w:cstheme="minorBidi"/>
            <w:noProof/>
            <w:sz w:val="22"/>
          </w:rPr>
          <w:tab/>
        </w:r>
        <w:r w:rsidRPr="00B0310C">
          <w:rPr>
            <w:rStyle w:val="Hyperlink"/>
            <w:noProof/>
          </w:rPr>
          <w:t>DSS Unit User Access Report from Export</w:t>
        </w:r>
        <w:r>
          <w:rPr>
            <w:noProof/>
            <w:webHidden/>
          </w:rPr>
          <w:tab/>
        </w:r>
        <w:r>
          <w:rPr>
            <w:noProof/>
            <w:webHidden/>
          </w:rPr>
          <w:fldChar w:fldCharType="begin"/>
        </w:r>
        <w:r>
          <w:rPr>
            <w:noProof/>
            <w:webHidden/>
          </w:rPr>
          <w:instrText xml:space="preserve"> PAGEREF _Toc463464162 \h </w:instrText>
        </w:r>
        <w:r>
          <w:rPr>
            <w:noProof/>
            <w:webHidden/>
          </w:rPr>
        </w:r>
        <w:r>
          <w:rPr>
            <w:noProof/>
            <w:webHidden/>
          </w:rPr>
          <w:fldChar w:fldCharType="separate"/>
        </w:r>
        <w:r>
          <w:rPr>
            <w:noProof/>
            <w:webHidden/>
          </w:rPr>
          <w:t>89</w:t>
        </w:r>
        <w:r>
          <w:rPr>
            <w:noProof/>
            <w:webHidden/>
          </w:rPr>
          <w:fldChar w:fldCharType="end"/>
        </w:r>
      </w:hyperlink>
    </w:p>
    <w:p w14:paraId="6710288D"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63" w:history="1">
        <w:r w:rsidRPr="00B0310C">
          <w:rPr>
            <w:rStyle w:val="Hyperlink"/>
            <w:noProof/>
          </w:rPr>
          <w:t>Figure 121:</w:t>
        </w:r>
        <w:r>
          <w:rPr>
            <w:rFonts w:asciiTheme="minorHAnsi" w:eastAsiaTheme="minorEastAsia" w:hAnsiTheme="minorHAnsi" w:cstheme="minorBidi"/>
            <w:noProof/>
            <w:sz w:val="22"/>
          </w:rPr>
          <w:tab/>
        </w:r>
        <w:r w:rsidRPr="00B0310C">
          <w:rPr>
            <w:rStyle w:val="Hyperlink"/>
            <w:noProof/>
          </w:rPr>
          <w:t>Event Code Screens with CPT Codes Report Required Fields</w:t>
        </w:r>
        <w:r>
          <w:rPr>
            <w:noProof/>
            <w:webHidden/>
          </w:rPr>
          <w:tab/>
        </w:r>
        <w:r>
          <w:rPr>
            <w:noProof/>
            <w:webHidden/>
          </w:rPr>
          <w:fldChar w:fldCharType="begin"/>
        </w:r>
        <w:r>
          <w:rPr>
            <w:noProof/>
            <w:webHidden/>
          </w:rPr>
          <w:instrText xml:space="preserve"> PAGEREF _Toc463464163 \h </w:instrText>
        </w:r>
        <w:r>
          <w:rPr>
            <w:noProof/>
            <w:webHidden/>
          </w:rPr>
        </w:r>
        <w:r>
          <w:rPr>
            <w:noProof/>
            <w:webHidden/>
          </w:rPr>
          <w:fldChar w:fldCharType="separate"/>
        </w:r>
        <w:r>
          <w:rPr>
            <w:noProof/>
            <w:webHidden/>
          </w:rPr>
          <w:t>90</w:t>
        </w:r>
        <w:r>
          <w:rPr>
            <w:noProof/>
            <w:webHidden/>
          </w:rPr>
          <w:fldChar w:fldCharType="end"/>
        </w:r>
      </w:hyperlink>
    </w:p>
    <w:p w14:paraId="71F09A70"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64" w:history="1">
        <w:r w:rsidRPr="00B0310C">
          <w:rPr>
            <w:rStyle w:val="Hyperlink"/>
            <w:noProof/>
          </w:rPr>
          <w:t>Figure 122:</w:t>
        </w:r>
        <w:r>
          <w:rPr>
            <w:rFonts w:asciiTheme="minorHAnsi" w:eastAsiaTheme="minorEastAsia" w:hAnsiTheme="minorHAnsi" w:cstheme="minorBidi"/>
            <w:noProof/>
            <w:sz w:val="22"/>
          </w:rPr>
          <w:tab/>
        </w:r>
        <w:r w:rsidRPr="00B0310C">
          <w:rPr>
            <w:rStyle w:val="Hyperlink"/>
            <w:noProof/>
          </w:rPr>
          <w:t>Event Code Screens with CPT Codes Report from Print Preview  (Both Active and Inactive CPT Codes Selected)</w:t>
        </w:r>
        <w:r>
          <w:rPr>
            <w:noProof/>
            <w:webHidden/>
          </w:rPr>
          <w:tab/>
        </w:r>
        <w:r>
          <w:rPr>
            <w:noProof/>
            <w:webHidden/>
          </w:rPr>
          <w:fldChar w:fldCharType="begin"/>
        </w:r>
        <w:r>
          <w:rPr>
            <w:noProof/>
            <w:webHidden/>
          </w:rPr>
          <w:instrText xml:space="preserve"> PAGEREF _Toc463464164 \h </w:instrText>
        </w:r>
        <w:r>
          <w:rPr>
            <w:noProof/>
            <w:webHidden/>
          </w:rPr>
        </w:r>
        <w:r>
          <w:rPr>
            <w:noProof/>
            <w:webHidden/>
          </w:rPr>
          <w:fldChar w:fldCharType="separate"/>
        </w:r>
        <w:r>
          <w:rPr>
            <w:noProof/>
            <w:webHidden/>
          </w:rPr>
          <w:t>90</w:t>
        </w:r>
        <w:r>
          <w:rPr>
            <w:noProof/>
            <w:webHidden/>
          </w:rPr>
          <w:fldChar w:fldCharType="end"/>
        </w:r>
      </w:hyperlink>
    </w:p>
    <w:p w14:paraId="3661A623"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65" w:history="1">
        <w:r w:rsidRPr="00B0310C">
          <w:rPr>
            <w:rStyle w:val="Hyperlink"/>
            <w:noProof/>
          </w:rPr>
          <w:t>Figure 123:</w:t>
        </w:r>
        <w:r>
          <w:rPr>
            <w:rFonts w:asciiTheme="minorHAnsi" w:eastAsiaTheme="minorEastAsia" w:hAnsiTheme="minorHAnsi" w:cstheme="minorBidi"/>
            <w:noProof/>
            <w:sz w:val="22"/>
          </w:rPr>
          <w:tab/>
        </w:r>
        <w:r w:rsidRPr="00B0310C">
          <w:rPr>
            <w:rStyle w:val="Hyperlink"/>
            <w:noProof/>
          </w:rPr>
          <w:t>Event Code Screens with CPT Codes Report from Export</w:t>
        </w:r>
        <w:r>
          <w:rPr>
            <w:noProof/>
            <w:webHidden/>
          </w:rPr>
          <w:tab/>
        </w:r>
        <w:r>
          <w:rPr>
            <w:noProof/>
            <w:webHidden/>
          </w:rPr>
          <w:fldChar w:fldCharType="begin"/>
        </w:r>
        <w:r>
          <w:rPr>
            <w:noProof/>
            <w:webHidden/>
          </w:rPr>
          <w:instrText xml:space="preserve"> PAGEREF _Toc463464165 \h </w:instrText>
        </w:r>
        <w:r>
          <w:rPr>
            <w:noProof/>
            <w:webHidden/>
          </w:rPr>
        </w:r>
        <w:r>
          <w:rPr>
            <w:noProof/>
            <w:webHidden/>
          </w:rPr>
          <w:fldChar w:fldCharType="separate"/>
        </w:r>
        <w:r>
          <w:rPr>
            <w:noProof/>
            <w:webHidden/>
          </w:rPr>
          <w:t>91</w:t>
        </w:r>
        <w:r>
          <w:rPr>
            <w:noProof/>
            <w:webHidden/>
          </w:rPr>
          <w:fldChar w:fldCharType="end"/>
        </w:r>
      </w:hyperlink>
    </w:p>
    <w:p w14:paraId="5B2F5279"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66" w:history="1">
        <w:r w:rsidRPr="00B0310C">
          <w:rPr>
            <w:rStyle w:val="Hyperlink"/>
            <w:noProof/>
          </w:rPr>
          <w:t>Figure 124:</w:t>
        </w:r>
        <w:r>
          <w:rPr>
            <w:rFonts w:asciiTheme="minorHAnsi" w:eastAsiaTheme="minorEastAsia" w:hAnsiTheme="minorHAnsi" w:cstheme="minorBidi"/>
            <w:noProof/>
            <w:sz w:val="22"/>
          </w:rPr>
          <w:tab/>
        </w:r>
        <w:r w:rsidRPr="00B0310C">
          <w:rPr>
            <w:rStyle w:val="Hyperlink"/>
            <w:noProof/>
          </w:rPr>
          <w:t>Event Code Screens with Inactive Default Associated Clinic</w:t>
        </w:r>
        <w:r>
          <w:rPr>
            <w:noProof/>
            <w:webHidden/>
          </w:rPr>
          <w:tab/>
        </w:r>
        <w:r>
          <w:rPr>
            <w:noProof/>
            <w:webHidden/>
          </w:rPr>
          <w:fldChar w:fldCharType="begin"/>
        </w:r>
        <w:r>
          <w:rPr>
            <w:noProof/>
            <w:webHidden/>
          </w:rPr>
          <w:instrText xml:space="preserve"> PAGEREF _Toc463464166 \h </w:instrText>
        </w:r>
        <w:r>
          <w:rPr>
            <w:noProof/>
            <w:webHidden/>
          </w:rPr>
        </w:r>
        <w:r>
          <w:rPr>
            <w:noProof/>
            <w:webHidden/>
          </w:rPr>
          <w:fldChar w:fldCharType="separate"/>
        </w:r>
        <w:r>
          <w:rPr>
            <w:noProof/>
            <w:webHidden/>
          </w:rPr>
          <w:t>91</w:t>
        </w:r>
        <w:r>
          <w:rPr>
            <w:noProof/>
            <w:webHidden/>
          </w:rPr>
          <w:fldChar w:fldCharType="end"/>
        </w:r>
      </w:hyperlink>
    </w:p>
    <w:p w14:paraId="417BC9EB"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67" w:history="1">
        <w:r w:rsidRPr="00B0310C">
          <w:rPr>
            <w:rStyle w:val="Hyperlink"/>
            <w:noProof/>
          </w:rPr>
          <w:t>Figure 125:</w:t>
        </w:r>
        <w:r>
          <w:rPr>
            <w:rFonts w:asciiTheme="minorHAnsi" w:eastAsiaTheme="minorEastAsia" w:hAnsiTheme="minorHAnsi" w:cstheme="minorBidi"/>
            <w:noProof/>
            <w:sz w:val="22"/>
          </w:rPr>
          <w:tab/>
        </w:r>
        <w:r w:rsidRPr="00B0310C">
          <w:rPr>
            <w:rStyle w:val="Hyperlink"/>
            <w:noProof/>
          </w:rPr>
          <w:t>Event Code Screens with Inactive Default Associated Clinic from Print Preview</w:t>
        </w:r>
        <w:r>
          <w:rPr>
            <w:noProof/>
            <w:webHidden/>
          </w:rPr>
          <w:tab/>
        </w:r>
        <w:r>
          <w:rPr>
            <w:noProof/>
            <w:webHidden/>
          </w:rPr>
          <w:fldChar w:fldCharType="begin"/>
        </w:r>
        <w:r>
          <w:rPr>
            <w:noProof/>
            <w:webHidden/>
          </w:rPr>
          <w:instrText xml:space="preserve"> PAGEREF _Toc463464167 \h </w:instrText>
        </w:r>
        <w:r>
          <w:rPr>
            <w:noProof/>
            <w:webHidden/>
          </w:rPr>
        </w:r>
        <w:r>
          <w:rPr>
            <w:noProof/>
            <w:webHidden/>
          </w:rPr>
          <w:fldChar w:fldCharType="separate"/>
        </w:r>
        <w:r>
          <w:rPr>
            <w:noProof/>
            <w:webHidden/>
          </w:rPr>
          <w:t>92</w:t>
        </w:r>
        <w:r>
          <w:rPr>
            <w:noProof/>
            <w:webHidden/>
          </w:rPr>
          <w:fldChar w:fldCharType="end"/>
        </w:r>
      </w:hyperlink>
    </w:p>
    <w:p w14:paraId="44FE0DAB"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68" w:history="1">
        <w:r w:rsidRPr="00B0310C">
          <w:rPr>
            <w:rStyle w:val="Hyperlink"/>
            <w:noProof/>
          </w:rPr>
          <w:t>Figure 126:</w:t>
        </w:r>
        <w:r>
          <w:rPr>
            <w:rFonts w:asciiTheme="minorHAnsi" w:eastAsiaTheme="minorEastAsia" w:hAnsiTheme="minorHAnsi" w:cstheme="minorBidi"/>
            <w:noProof/>
            <w:sz w:val="22"/>
          </w:rPr>
          <w:tab/>
        </w:r>
        <w:r w:rsidRPr="00B0310C">
          <w:rPr>
            <w:rStyle w:val="Hyperlink"/>
            <w:noProof/>
          </w:rPr>
          <w:t>Event Code Screens with Inactive Default Associated Clinic from Export</w:t>
        </w:r>
        <w:r>
          <w:rPr>
            <w:noProof/>
            <w:webHidden/>
          </w:rPr>
          <w:tab/>
        </w:r>
        <w:r>
          <w:rPr>
            <w:noProof/>
            <w:webHidden/>
          </w:rPr>
          <w:fldChar w:fldCharType="begin"/>
        </w:r>
        <w:r>
          <w:rPr>
            <w:noProof/>
            <w:webHidden/>
          </w:rPr>
          <w:instrText xml:space="preserve"> PAGEREF _Toc463464168 \h </w:instrText>
        </w:r>
        <w:r>
          <w:rPr>
            <w:noProof/>
            <w:webHidden/>
          </w:rPr>
        </w:r>
        <w:r>
          <w:rPr>
            <w:noProof/>
            <w:webHidden/>
          </w:rPr>
          <w:fldChar w:fldCharType="separate"/>
        </w:r>
        <w:r>
          <w:rPr>
            <w:noProof/>
            <w:webHidden/>
          </w:rPr>
          <w:t>92</w:t>
        </w:r>
        <w:r>
          <w:rPr>
            <w:noProof/>
            <w:webHidden/>
          </w:rPr>
          <w:fldChar w:fldCharType="end"/>
        </w:r>
      </w:hyperlink>
    </w:p>
    <w:p w14:paraId="615F3608"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69" w:history="1">
        <w:r w:rsidRPr="00B0310C">
          <w:rPr>
            <w:rStyle w:val="Hyperlink"/>
            <w:noProof/>
          </w:rPr>
          <w:t>Figure 127:</w:t>
        </w:r>
        <w:r>
          <w:rPr>
            <w:rFonts w:asciiTheme="minorHAnsi" w:eastAsiaTheme="minorEastAsia" w:hAnsiTheme="minorHAnsi" w:cstheme="minorBidi"/>
            <w:noProof/>
            <w:sz w:val="22"/>
          </w:rPr>
          <w:tab/>
        </w:r>
        <w:r w:rsidRPr="00B0310C">
          <w:rPr>
            <w:rStyle w:val="Hyperlink"/>
            <w:noProof/>
          </w:rPr>
          <w:t>Inactive Person Class Report Required Information</w:t>
        </w:r>
        <w:r>
          <w:rPr>
            <w:noProof/>
            <w:webHidden/>
          </w:rPr>
          <w:tab/>
        </w:r>
        <w:r>
          <w:rPr>
            <w:noProof/>
            <w:webHidden/>
          </w:rPr>
          <w:fldChar w:fldCharType="begin"/>
        </w:r>
        <w:r>
          <w:rPr>
            <w:noProof/>
            <w:webHidden/>
          </w:rPr>
          <w:instrText xml:space="preserve"> PAGEREF _Toc463464169 \h </w:instrText>
        </w:r>
        <w:r>
          <w:rPr>
            <w:noProof/>
            <w:webHidden/>
          </w:rPr>
        </w:r>
        <w:r>
          <w:rPr>
            <w:noProof/>
            <w:webHidden/>
          </w:rPr>
          <w:fldChar w:fldCharType="separate"/>
        </w:r>
        <w:r>
          <w:rPr>
            <w:noProof/>
            <w:webHidden/>
          </w:rPr>
          <w:t>93</w:t>
        </w:r>
        <w:r>
          <w:rPr>
            <w:noProof/>
            <w:webHidden/>
          </w:rPr>
          <w:fldChar w:fldCharType="end"/>
        </w:r>
      </w:hyperlink>
    </w:p>
    <w:p w14:paraId="1CA8B3BD"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70" w:history="1">
        <w:r w:rsidRPr="00B0310C">
          <w:rPr>
            <w:rStyle w:val="Hyperlink"/>
            <w:noProof/>
          </w:rPr>
          <w:t>Figure 128:</w:t>
        </w:r>
        <w:r>
          <w:rPr>
            <w:rFonts w:asciiTheme="minorHAnsi" w:eastAsiaTheme="minorEastAsia" w:hAnsiTheme="minorHAnsi" w:cstheme="minorBidi"/>
            <w:noProof/>
            <w:sz w:val="22"/>
          </w:rPr>
          <w:tab/>
        </w:r>
        <w:r w:rsidRPr="00B0310C">
          <w:rPr>
            <w:rStyle w:val="Hyperlink"/>
            <w:noProof/>
          </w:rPr>
          <w:t>Inactive Person Class Report from Print Preview</w:t>
        </w:r>
        <w:r>
          <w:rPr>
            <w:noProof/>
            <w:webHidden/>
          </w:rPr>
          <w:tab/>
        </w:r>
        <w:r>
          <w:rPr>
            <w:noProof/>
            <w:webHidden/>
          </w:rPr>
          <w:fldChar w:fldCharType="begin"/>
        </w:r>
        <w:r>
          <w:rPr>
            <w:noProof/>
            <w:webHidden/>
          </w:rPr>
          <w:instrText xml:space="preserve"> PAGEREF _Toc463464170 \h </w:instrText>
        </w:r>
        <w:r>
          <w:rPr>
            <w:noProof/>
            <w:webHidden/>
          </w:rPr>
        </w:r>
        <w:r>
          <w:rPr>
            <w:noProof/>
            <w:webHidden/>
          </w:rPr>
          <w:fldChar w:fldCharType="separate"/>
        </w:r>
        <w:r>
          <w:rPr>
            <w:noProof/>
            <w:webHidden/>
          </w:rPr>
          <w:t>94</w:t>
        </w:r>
        <w:r>
          <w:rPr>
            <w:noProof/>
            <w:webHidden/>
          </w:rPr>
          <w:fldChar w:fldCharType="end"/>
        </w:r>
      </w:hyperlink>
    </w:p>
    <w:p w14:paraId="0F04238B"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71" w:history="1">
        <w:r w:rsidRPr="00B0310C">
          <w:rPr>
            <w:rStyle w:val="Hyperlink"/>
            <w:noProof/>
          </w:rPr>
          <w:t>Figure 129:</w:t>
        </w:r>
        <w:r>
          <w:rPr>
            <w:rFonts w:asciiTheme="minorHAnsi" w:eastAsiaTheme="minorEastAsia" w:hAnsiTheme="minorHAnsi" w:cstheme="minorBidi"/>
            <w:noProof/>
            <w:sz w:val="22"/>
          </w:rPr>
          <w:tab/>
        </w:r>
        <w:r w:rsidRPr="00B0310C">
          <w:rPr>
            <w:rStyle w:val="Hyperlink"/>
            <w:noProof/>
          </w:rPr>
          <w:t>Inactive Person Class Report from Export</w:t>
        </w:r>
        <w:r>
          <w:rPr>
            <w:noProof/>
            <w:webHidden/>
          </w:rPr>
          <w:tab/>
        </w:r>
        <w:r>
          <w:rPr>
            <w:noProof/>
            <w:webHidden/>
          </w:rPr>
          <w:fldChar w:fldCharType="begin"/>
        </w:r>
        <w:r>
          <w:rPr>
            <w:noProof/>
            <w:webHidden/>
          </w:rPr>
          <w:instrText xml:space="preserve"> PAGEREF _Toc463464171 \h </w:instrText>
        </w:r>
        <w:r>
          <w:rPr>
            <w:noProof/>
            <w:webHidden/>
          </w:rPr>
        </w:r>
        <w:r>
          <w:rPr>
            <w:noProof/>
            <w:webHidden/>
          </w:rPr>
          <w:fldChar w:fldCharType="separate"/>
        </w:r>
        <w:r>
          <w:rPr>
            <w:noProof/>
            <w:webHidden/>
          </w:rPr>
          <w:t>94</w:t>
        </w:r>
        <w:r>
          <w:rPr>
            <w:noProof/>
            <w:webHidden/>
          </w:rPr>
          <w:fldChar w:fldCharType="end"/>
        </w:r>
      </w:hyperlink>
    </w:p>
    <w:p w14:paraId="2CD442B8"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72" w:history="1">
        <w:r w:rsidRPr="00B0310C">
          <w:rPr>
            <w:rStyle w:val="Hyperlink"/>
            <w:noProof/>
          </w:rPr>
          <w:t>Figure 130:</w:t>
        </w:r>
        <w:r>
          <w:rPr>
            <w:rFonts w:asciiTheme="minorHAnsi" w:eastAsiaTheme="minorEastAsia" w:hAnsiTheme="minorHAnsi" w:cstheme="minorBidi"/>
            <w:noProof/>
            <w:sz w:val="22"/>
          </w:rPr>
          <w:tab/>
        </w:r>
        <w:r w:rsidRPr="00B0310C">
          <w:rPr>
            <w:rStyle w:val="Hyperlink"/>
            <w:noProof/>
          </w:rPr>
          <w:t>National/Local Procedure Codes with Inactive CPT Codes Requirements</w:t>
        </w:r>
        <w:r>
          <w:rPr>
            <w:noProof/>
            <w:webHidden/>
          </w:rPr>
          <w:tab/>
        </w:r>
        <w:r>
          <w:rPr>
            <w:noProof/>
            <w:webHidden/>
          </w:rPr>
          <w:fldChar w:fldCharType="begin"/>
        </w:r>
        <w:r>
          <w:rPr>
            <w:noProof/>
            <w:webHidden/>
          </w:rPr>
          <w:instrText xml:space="preserve"> PAGEREF _Toc463464172 \h </w:instrText>
        </w:r>
        <w:r>
          <w:rPr>
            <w:noProof/>
            <w:webHidden/>
          </w:rPr>
        </w:r>
        <w:r>
          <w:rPr>
            <w:noProof/>
            <w:webHidden/>
          </w:rPr>
          <w:fldChar w:fldCharType="separate"/>
        </w:r>
        <w:r>
          <w:rPr>
            <w:noProof/>
            <w:webHidden/>
          </w:rPr>
          <w:t>95</w:t>
        </w:r>
        <w:r>
          <w:rPr>
            <w:noProof/>
            <w:webHidden/>
          </w:rPr>
          <w:fldChar w:fldCharType="end"/>
        </w:r>
      </w:hyperlink>
    </w:p>
    <w:p w14:paraId="661061A9"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73" w:history="1">
        <w:r w:rsidRPr="00B0310C">
          <w:rPr>
            <w:rStyle w:val="Hyperlink"/>
            <w:noProof/>
          </w:rPr>
          <w:t>Figure 131:</w:t>
        </w:r>
        <w:r>
          <w:rPr>
            <w:rFonts w:asciiTheme="minorHAnsi" w:eastAsiaTheme="minorEastAsia" w:hAnsiTheme="minorHAnsi" w:cstheme="minorBidi"/>
            <w:noProof/>
            <w:sz w:val="22"/>
          </w:rPr>
          <w:tab/>
        </w:r>
        <w:r w:rsidRPr="00B0310C">
          <w:rPr>
            <w:rStyle w:val="Hyperlink"/>
            <w:noProof/>
          </w:rPr>
          <w:t>National/Local Procedure Codes with Inactive CPT Codes Report Print Preview</w:t>
        </w:r>
        <w:r>
          <w:rPr>
            <w:noProof/>
            <w:webHidden/>
          </w:rPr>
          <w:tab/>
        </w:r>
        <w:r>
          <w:rPr>
            <w:noProof/>
            <w:webHidden/>
          </w:rPr>
          <w:fldChar w:fldCharType="begin"/>
        </w:r>
        <w:r>
          <w:rPr>
            <w:noProof/>
            <w:webHidden/>
          </w:rPr>
          <w:instrText xml:space="preserve"> PAGEREF _Toc463464173 \h </w:instrText>
        </w:r>
        <w:r>
          <w:rPr>
            <w:noProof/>
            <w:webHidden/>
          </w:rPr>
        </w:r>
        <w:r>
          <w:rPr>
            <w:noProof/>
            <w:webHidden/>
          </w:rPr>
          <w:fldChar w:fldCharType="separate"/>
        </w:r>
        <w:r>
          <w:rPr>
            <w:noProof/>
            <w:webHidden/>
          </w:rPr>
          <w:t>95</w:t>
        </w:r>
        <w:r>
          <w:rPr>
            <w:noProof/>
            <w:webHidden/>
          </w:rPr>
          <w:fldChar w:fldCharType="end"/>
        </w:r>
      </w:hyperlink>
    </w:p>
    <w:p w14:paraId="1D7F81EA"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74" w:history="1">
        <w:r w:rsidRPr="00B0310C">
          <w:rPr>
            <w:rStyle w:val="Hyperlink"/>
            <w:noProof/>
          </w:rPr>
          <w:t>Figure 132:</w:t>
        </w:r>
        <w:r>
          <w:rPr>
            <w:rFonts w:asciiTheme="minorHAnsi" w:eastAsiaTheme="minorEastAsia" w:hAnsiTheme="minorHAnsi" w:cstheme="minorBidi"/>
            <w:noProof/>
            <w:sz w:val="22"/>
          </w:rPr>
          <w:tab/>
        </w:r>
        <w:r w:rsidRPr="00B0310C">
          <w:rPr>
            <w:rStyle w:val="Hyperlink"/>
            <w:noProof/>
          </w:rPr>
          <w:t>National/Local Procedure Codes with Inactive CPT Codes Report from Export</w:t>
        </w:r>
        <w:r>
          <w:rPr>
            <w:noProof/>
            <w:webHidden/>
          </w:rPr>
          <w:tab/>
        </w:r>
        <w:r>
          <w:rPr>
            <w:noProof/>
            <w:webHidden/>
          </w:rPr>
          <w:fldChar w:fldCharType="begin"/>
        </w:r>
        <w:r>
          <w:rPr>
            <w:noProof/>
            <w:webHidden/>
          </w:rPr>
          <w:instrText xml:space="preserve"> PAGEREF _Toc463464174 \h </w:instrText>
        </w:r>
        <w:r>
          <w:rPr>
            <w:noProof/>
            <w:webHidden/>
          </w:rPr>
        </w:r>
        <w:r>
          <w:rPr>
            <w:noProof/>
            <w:webHidden/>
          </w:rPr>
          <w:fldChar w:fldCharType="separate"/>
        </w:r>
        <w:r>
          <w:rPr>
            <w:noProof/>
            <w:webHidden/>
          </w:rPr>
          <w:t>95</w:t>
        </w:r>
        <w:r>
          <w:rPr>
            <w:noProof/>
            <w:webHidden/>
          </w:rPr>
          <w:fldChar w:fldCharType="end"/>
        </w:r>
      </w:hyperlink>
    </w:p>
    <w:p w14:paraId="3FA7A89A"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75" w:history="1">
        <w:r w:rsidRPr="00B0310C">
          <w:rPr>
            <w:rStyle w:val="Hyperlink"/>
            <w:noProof/>
          </w:rPr>
          <w:t>Figure 133:</w:t>
        </w:r>
        <w:r>
          <w:rPr>
            <w:rFonts w:asciiTheme="minorHAnsi" w:eastAsiaTheme="minorEastAsia" w:hAnsiTheme="minorHAnsi" w:cstheme="minorBidi"/>
            <w:noProof/>
            <w:sz w:val="22"/>
          </w:rPr>
          <w:tab/>
        </w:r>
        <w:r w:rsidRPr="00B0310C">
          <w:rPr>
            <w:rStyle w:val="Hyperlink"/>
            <w:noProof/>
          </w:rPr>
          <w:t>National/Local Procedure Report (Active) Requirements</w:t>
        </w:r>
        <w:r>
          <w:rPr>
            <w:noProof/>
            <w:webHidden/>
          </w:rPr>
          <w:tab/>
        </w:r>
        <w:r>
          <w:rPr>
            <w:noProof/>
            <w:webHidden/>
          </w:rPr>
          <w:fldChar w:fldCharType="begin"/>
        </w:r>
        <w:r>
          <w:rPr>
            <w:noProof/>
            <w:webHidden/>
          </w:rPr>
          <w:instrText xml:space="preserve"> PAGEREF _Toc463464175 \h </w:instrText>
        </w:r>
        <w:r>
          <w:rPr>
            <w:noProof/>
            <w:webHidden/>
          </w:rPr>
        </w:r>
        <w:r>
          <w:rPr>
            <w:noProof/>
            <w:webHidden/>
          </w:rPr>
          <w:fldChar w:fldCharType="separate"/>
        </w:r>
        <w:r>
          <w:rPr>
            <w:noProof/>
            <w:webHidden/>
          </w:rPr>
          <w:t>96</w:t>
        </w:r>
        <w:r>
          <w:rPr>
            <w:noProof/>
            <w:webHidden/>
          </w:rPr>
          <w:fldChar w:fldCharType="end"/>
        </w:r>
      </w:hyperlink>
    </w:p>
    <w:p w14:paraId="1DFBF76F"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76" w:history="1">
        <w:r w:rsidRPr="00B0310C">
          <w:rPr>
            <w:rStyle w:val="Hyperlink"/>
            <w:noProof/>
          </w:rPr>
          <w:t>Figure 134:</w:t>
        </w:r>
        <w:r>
          <w:rPr>
            <w:rFonts w:asciiTheme="minorHAnsi" w:eastAsiaTheme="minorEastAsia" w:hAnsiTheme="minorHAnsi" w:cstheme="minorBidi"/>
            <w:noProof/>
            <w:sz w:val="22"/>
          </w:rPr>
          <w:tab/>
        </w:r>
        <w:r w:rsidRPr="00B0310C">
          <w:rPr>
            <w:rStyle w:val="Hyperlink"/>
            <w:noProof/>
          </w:rPr>
          <w:t>National/Local Procedure Report (Active) from Print Preview</w:t>
        </w:r>
        <w:r>
          <w:rPr>
            <w:noProof/>
            <w:webHidden/>
          </w:rPr>
          <w:tab/>
        </w:r>
        <w:r>
          <w:rPr>
            <w:noProof/>
            <w:webHidden/>
          </w:rPr>
          <w:fldChar w:fldCharType="begin"/>
        </w:r>
        <w:r>
          <w:rPr>
            <w:noProof/>
            <w:webHidden/>
          </w:rPr>
          <w:instrText xml:space="preserve"> PAGEREF _Toc463464176 \h </w:instrText>
        </w:r>
        <w:r>
          <w:rPr>
            <w:noProof/>
            <w:webHidden/>
          </w:rPr>
        </w:r>
        <w:r>
          <w:rPr>
            <w:noProof/>
            <w:webHidden/>
          </w:rPr>
          <w:fldChar w:fldCharType="separate"/>
        </w:r>
        <w:r>
          <w:rPr>
            <w:noProof/>
            <w:webHidden/>
          </w:rPr>
          <w:t>97</w:t>
        </w:r>
        <w:r>
          <w:rPr>
            <w:noProof/>
            <w:webHidden/>
          </w:rPr>
          <w:fldChar w:fldCharType="end"/>
        </w:r>
      </w:hyperlink>
    </w:p>
    <w:p w14:paraId="66502ED8"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77" w:history="1">
        <w:r w:rsidRPr="00B0310C">
          <w:rPr>
            <w:rStyle w:val="Hyperlink"/>
            <w:noProof/>
          </w:rPr>
          <w:t>Figure 135:</w:t>
        </w:r>
        <w:r>
          <w:rPr>
            <w:rFonts w:asciiTheme="minorHAnsi" w:eastAsiaTheme="minorEastAsia" w:hAnsiTheme="minorHAnsi" w:cstheme="minorBidi"/>
            <w:noProof/>
            <w:sz w:val="22"/>
          </w:rPr>
          <w:tab/>
        </w:r>
        <w:r w:rsidRPr="00B0310C">
          <w:rPr>
            <w:rStyle w:val="Hyperlink"/>
            <w:noProof/>
          </w:rPr>
          <w:t>National/Local Procedure Report (Active) from Export</w:t>
        </w:r>
        <w:r>
          <w:rPr>
            <w:noProof/>
            <w:webHidden/>
          </w:rPr>
          <w:tab/>
        </w:r>
        <w:r>
          <w:rPr>
            <w:noProof/>
            <w:webHidden/>
          </w:rPr>
          <w:fldChar w:fldCharType="begin"/>
        </w:r>
        <w:r>
          <w:rPr>
            <w:noProof/>
            <w:webHidden/>
          </w:rPr>
          <w:instrText xml:space="preserve"> PAGEREF _Toc463464177 \h </w:instrText>
        </w:r>
        <w:r>
          <w:rPr>
            <w:noProof/>
            <w:webHidden/>
          </w:rPr>
        </w:r>
        <w:r>
          <w:rPr>
            <w:noProof/>
            <w:webHidden/>
          </w:rPr>
          <w:fldChar w:fldCharType="separate"/>
        </w:r>
        <w:r>
          <w:rPr>
            <w:noProof/>
            <w:webHidden/>
          </w:rPr>
          <w:t>97</w:t>
        </w:r>
        <w:r>
          <w:rPr>
            <w:noProof/>
            <w:webHidden/>
          </w:rPr>
          <w:fldChar w:fldCharType="end"/>
        </w:r>
      </w:hyperlink>
    </w:p>
    <w:p w14:paraId="2D220649"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78" w:history="1">
        <w:r w:rsidRPr="00B0310C">
          <w:rPr>
            <w:rStyle w:val="Hyperlink"/>
            <w:noProof/>
          </w:rPr>
          <w:t>Figure 136:</w:t>
        </w:r>
        <w:r>
          <w:rPr>
            <w:rFonts w:asciiTheme="minorHAnsi" w:eastAsiaTheme="minorEastAsia" w:hAnsiTheme="minorHAnsi" w:cstheme="minorBidi"/>
            <w:noProof/>
            <w:sz w:val="22"/>
          </w:rPr>
          <w:tab/>
        </w:r>
        <w:r w:rsidRPr="00B0310C">
          <w:rPr>
            <w:rStyle w:val="Hyperlink"/>
            <w:noProof/>
          </w:rPr>
          <w:t>National/Local Procedure Report (Inactive) Required Fields</w:t>
        </w:r>
        <w:r>
          <w:rPr>
            <w:noProof/>
            <w:webHidden/>
          </w:rPr>
          <w:tab/>
        </w:r>
        <w:r>
          <w:rPr>
            <w:noProof/>
            <w:webHidden/>
          </w:rPr>
          <w:fldChar w:fldCharType="begin"/>
        </w:r>
        <w:r>
          <w:rPr>
            <w:noProof/>
            <w:webHidden/>
          </w:rPr>
          <w:instrText xml:space="preserve"> PAGEREF _Toc463464178 \h </w:instrText>
        </w:r>
        <w:r>
          <w:rPr>
            <w:noProof/>
            <w:webHidden/>
          </w:rPr>
        </w:r>
        <w:r>
          <w:rPr>
            <w:noProof/>
            <w:webHidden/>
          </w:rPr>
          <w:fldChar w:fldCharType="separate"/>
        </w:r>
        <w:r>
          <w:rPr>
            <w:noProof/>
            <w:webHidden/>
          </w:rPr>
          <w:t>98</w:t>
        </w:r>
        <w:r>
          <w:rPr>
            <w:noProof/>
            <w:webHidden/>
          </w:rPr>
          <w:fldChar w:fldCharType="end"/>
        </w:r>
      </w:hyperlink>
    </w:p>
    <w:p w14:paraId="0D57F4FD"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79" w:history="1">
        <w:r w:rsidRPr="00B0310C">
          <w:rPr>
            <w:rStyle w:val="Hyperlink"/>
            <w:noProof/>
          </w:rPr>
          <w:t>Figure 137:</w:t>
        </w:r>
        <w:r>
          <w:rPr>
            <w:rFonts w:asciiTheme="minorHAnsi" w:eastAsiaTheme="minorEastAsia" w:hAnsiTheme="minorHAnsi" w:cstheme="minorBidi"/>
            <w:noProof/>
            <w:sz w:val="22"/>
          </w:rPr>
          <w:tab/>
        </w:r>
        <w:r w:rsidRPr="00B0310C">
          <w:rPr>
            <w:rStyle w:val="Hyperlink"/>
            <w:noProof/>
          </w:rPr>
          <w:t>National/Local Procedure Report (Inactive) from Print Preview</w:t>
        </w:r>
        <w:r>
          <w:rPr>
            <w:noProof/>
            <w:webHidden/>
          </w:rPr>
          <w:tab/>
        </w:r>
        <w:r>
          <w:rPr>
            <w:noProof/>
            <w:webHidden/>
          </w:rPr>
          <w:fldChar w:fldCharType="begin"/>
        </w:r>
        <w:r>
          <w:rPr>
            <w:noProof/>
            <w:webHidden/>
          </w:rPr>
          <w:instrText xml:space="preserve"> PAGEREF _Toc463464179 \h </w:instrText>
        </w:r>
        <w:r>
          <w:rPr>
            <w:noProof/>
            <w:webHidden/>
          </w:rPr>
        </w:r>
        <w:r>
          <w:rPr>
            <w:noProof/>
            <w:webHidden/>
          </w:rPr>
          <w:fldChar w:fldCharType="separate"/>
        </w:r>
        <w:r>
          <w:rPr>
            <w:noProof/>
            <w:webHidden/>
          </w:rPr>
          <w:t>98</w:t>
        </w:r>
        <w:r>
          <w:rPr>
            <w:noProof/>
            <w:webHidden/>
          </w:rPr>
          <w:fldChar w:fldCharType="end"/>
        </w:r>
      </w:hyperlink>
    </w:p>
    <w:p w14:paraId="025E58EB"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80" w:history="1">
        <w:r w:rsidRPr="00B0310C">
          <w:rPr>
            <w:rStyle w:val="Hyperlink"/>
            <w:noProof/>
          </w:rPr>
          <w:t>Figure 138:</w:t>
        </w:r>
        <w:r>
          <w:rPr>
            <w:rFonts w:asciiTheme="minorHAnsi" w:eastAsiaTheme="minorEastAsia" w:hAnsiTheme="minorHAnsi" w:cstheme="minorBidi"/>
            <w:noProof/>
            <w:sz w:val="22"/>
          </w:rPr>
          <w:tab/>
        </w:r>
        <w:r w:rsidRPr="00B0310C">
          <w:rPr>
            <w:rStyle w:val="Hyperlink"/>
            <w:noProof/>
          </w:rPr>
          <w:t>National/Local Procedure Report (Inactive) from Export</w:t>
        </w:r>
        <w:r>
          <w:rPr>
            <w:noProof/>
            <w:webHidden/>
          </w:rPr>
          <w:tab/>
        </w:r>
        <w:r>
          <w:rPr>
            <w:noProof/>
            <w:webHidden/>
          </w:rPr>
          <w:fldChar w:fldCharType="begin"/>
        </w:r>
        <w:r>
          <w:rPr>
            <w:noProof/>
            <w:webHidden/>
          </w:rPr>
          <w:instrText xml:space="preserve"> PAGEREF _Toc463464180 \h </w:instrText>
        </w:r>
        <w:r>
          <w:rPr>
            <w:noProof/>
            <w:webHidden/>
          </w:rPr>
        </w:r>
        <w:r>
          <w:rPr>
            <w:noProof/>
            <w:webHidden/>
          </w:rPr>
          <w:fldChar w:fldCharType="separate"/>
        </w:r>
        <w:r>
          <w:rPr>
            <w:noProof/>
            <w:webHidden/>
          </w:rPr>
          <w:t>99</w:t>
        </w:r>
        <w:r>
          <w:rPr>
            <w:noProof/>
            <w:webHidden/>
          </w:rPr>
          <w:fldChar w:fldCharType="end"/>
        </w:r>
      </w:hyperlink>
    </w:p>
    <w:p w14:paraId="7885DC06"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81" w:history="1">
        <w:r w:rsidRPr="00B0310C">
          <w:rPr>
            <w:rStyle w:val="Hyperlink"/>
            <w:noProof/>
          </w:rPr>
          <w:t>Figure 139:</w:t>
        </w:r>
        <w:r>
          <w:rPr>
            <w:rFonts w:asciiTheme="minorHAnsi" w:eastAsiaTheme="minorEastAsia" w:hAnsiTheme="minorHAnsi" w:cstheme="minorBidi"/>
            <w:noProof/>
            <w:sz w:val="22"/>
          </w:rPr>
          <w:tab/>
        </w:r>
        <w:r w:rsidRPr="00B0310C">
          <w:rPr>
            <w:rStyle w:val="Hyperlink"/>
            <w:noProof/>
          </w:rPr>
          <w:t>Print Category and Procedure Summary (Report) Required Fields</w:t>
        </w:r>
        <w:r>
          <w:rPr>
            <w:noProof/>
            <w:webHidden/>
          </w:rPr>
          <w:tab/>
        </w:r>
        <w:r>
          <w:rPr>
            <w:noProof/>
            <w:webHidden/>
          </w:rPr>
          <w:fldChar w:fldCharType="begin"/>
        </w:r>
        <w:r>
          <w:rPr>
            <w:noProof/>
            <w:webHidden/>
          </w:rPr>
          <w:instrText xml:space="preserve"> PAGEREF _Toc463464181 \h </w:instrText>
        </w:r>
        <w:r>
          <w:rPr>
            <w:noProof/>
            <w:webHidden/>
          </w:rPr>
        </w:r>
        <w:r>
          <w:rPr>
            <w:noProof/>
            <w:webHidden/>
          </w:rPr>
          <w:fldChar w:fldCharType="separate"/>
        </w:r>
        <w:r>
          <w:rPr>
            <w:noProof/>
            <w:webHidden/>
          </w:rPr>
          <w:t>100</w:t>
        </w:r>
        <w:r>
          <w:rPr>
            <w:noProof/>
            <w:webHidden/>
          </w:rPr>
          <w:fldChar w:fldCharType="end"/>
        </w:r>
      </w:hyperlink>
    </w:p>
    <w:p w14:paraId="4256DC46"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82" w:history="1">
        <w:r w:rsidRPr="00B0310C">
          <w:rPr>
            <w:rStyle w:val="Hyperlink"/>
            <w:noProof/>
          </w:rPr>
          <w:t>Figure 140:</w:t>
        </w:r>
        <w:r>
          <w:rPr>
            <w:rFonts w:asciiTheme="minorHAnsi" w:eastAsiaTheme="minorEastAsia" w:hAnsiTheme="minorHAnsi" w:cstheme="minorBidi"/>
            <w:noProof/>
            <w:sz w:val="22"/>
          </w:rPr>
          <w:tab/>
        </w:r>
        <w:r w:rsidRPr="00B0310C">
          <w:rPr>
            <w:rStyle w:val="Hyperlink"/>
            <w:noProof/>
          </w:rPr>
          <w:t>Print Category and Procedure Summary (Report) from Print Preview</w:t>
        </w:r>
        <w:r>
          <w:rPr>
            <w:noProof/>
            <w:webHidden/>
          </w:rPr>
          <w:tab/>
        </w:r>
        <w:r>
          <w:rPr>
            <w:noProof/>
            <w:webHidden/>
          </w:rPr>
          <w:fldChar w:fldCharType="begin"/>
        </w:r>
        <w:r>
          <w:rPr>
            <w:noProof/>
            <w:webHidden/>
          </w:rPr>
          <w:instrText xml:space="preserve"> PAGEREF _Toc463464182 \h </w:instrText>
        </w:r>
        <w:r>
          <w:rPr>
            <w:noProof/>
            <w:webHidden/>
          </w:rPr>
        </w:r>
        <w:r>
          <w:rPr>
            <w:noProof/>
            <w:webHidden/>
          </w:rPr>
          <w:fldChar w:fldCharType="separate"/>
        </w:r>
        <w:r>
          <w:rPr>
            <w:noProof/>
            <w:webHidden/>
          </w:rPr>
          <w:t>101</w:t>
        </w:r>
        <w:r>
          <w:rPr>
            <w:noProof/>
            <w:webHidden/>
          </w:rPr>
          <w:fldChar w:fldCharType="end"/>
        </w:r>
      </w:hyperlink>
    </w:p>
    <w:p w14:paraId="194D5135"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83" w:history="1">
        <w:r w:rsidRPr="00B0310C">
          <w:rPr>
            <w:rStyle w:val="Hyperlink"/>
            <w:noProof/>
          </w:rPr>
          <w:t>Figure 141:</w:t>
        </w:r>
        <w:r>
          <w:rPr>
            <w:rFonts w:asciiTheme="minorHAnsi" w:eastAsiaTheme="minorEastAsia" w:hAnsiTheme="minorHAnsi" w:cstheme="minorBidi"/>
            <w:noProof/>
            <w:sz w:val="22"/>
          </w:rPr>
          <w:tab/>
        </w:r>
        <w:r w:rsidRPr="00B0310C">
          <w:rPr>
            <w:rStyle w:val="Hyperlink"/>
            <w:noProof/>
          </w:rPr>
          <w:t>Print Category and Procedure Summary (Report) from Export</w:t>
        </w:r>
        <w:r>
          <w:rPr>
            <w:noProof/>
            <w:webHidden/>
          </w:rPr>
          <w:tab/>
        </w:r>
        <w:r>
          <w:rPr>
            <w:noProof/>
            <w:webHidden/>
          </w:rPr>
          <w:fldChar w:fldCharType="begin"/>
        </w:r>
        <w:r>
          <w:rPr>
            <w:noProof/>
            <w:webHidden/>
          </w:rPr>
          <w:instrText xml:space="preserve"> PAGEREF _Toc463464183 \h </w:instrText>
        </w:r>
        <w:r>
          <w:rPr>
            <w:noProof/>
            <w:webHidden/>
          </w:rPr>
        </w:r>
        <w:r>
          <w:rPr>
            <w:noProof/>
            <w:webHidden/>
          </w:rPr>
          <w:fldChar w:fldCharType="separate"/>
        </w:r>
        <w:r>
          <w:rPr>
            <w:noProof/>
            <w:webHidden/>
          </w:rPr>
          <w:t>101</w:t>
        </w:r>
        <w:r>
          <w:rPr>
            <w:noProof/>
            <w:webHidden/>
          </w:rPr>
          <w:fldChar w:fldCharType="end"/>
        </w:r>
      </w:hyperlink>
    </w:p>
    <w:p w14:paraId="463127AF"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84" w:history="1">
        <w:r w:rsidRPr="00B0310C">
          <w:rPr>
            <w:rStyle w:val="Hyperlink"/>
            <w:noProof/>
          </w:rPr>
          <w:t>Figure 142:</w:t>
        </w:r>
        <w:r>
          <w:rPr>
            <w:rFonts w:asciiTheme="minorHAnsi" w:eastAsiaTheme="minorEastAsia" w:hAnsiTheme="minorHAnsi" w:cstheme="minorBidi"/>
            <w:noProof/>
            <w:sz w:val="22"/>
          </w:rPr>
          <w:tab/>
        </w:r>
        <w:r w:rsidRPr="00B0310C">
          <w:rPr>
            <w:rStyle w:val="Hyperlink"/>
            <w:noProof/>
          </w:rPr>
          <w:t>Send No Records DSS Units Report Required Fields</w:t>
        </w:r>
        <w:r>
          <w:rPr>
            <w:noProof/>
            <w:webHidden/>
          </w:rPr>
          <w:tab/>
        </w:r>
        <w:r>
          <w:rPr>
            <w:noProof/>
            <w:webHidden/>
          </w:rPr>
          <w:fldChar w:fldCharType="begin"/>
        </w:r>
        <w:r>
          <w:rPr>
            <w:noProof/>
            <w:webHidden/>
          </w:rPr>
          <w:instrText xml:space="preserve"> PAGEREF _Toc463464184 \h </w:instrText>
        </w:r>
        <w:r>
          <w:rPr>
            <w:noProof/>
            <w:webHidden/>
          </w:rPr>
        </w:r>
        <w:r>
          <w:rPr>
            <w:noProof/>
            <w:webHidden/>
          </w:rPr>
          <w:fldChar w:fldCharType="separate"/>
        </w:r>
        <w:r>
          <w:rPr>
            <w:noProof/>
            <w:webHidden/>
          </w:rPr>
          <w:t>102</w:t>
        </w:r>
        <w:r>
          <w:rPr>
            <w:noProof/>
            <w:webHidden/>
          </w:rPr>
          <w:fldChar w:fldCharType="end"/>
        </w:r>
      </w:hyperlink>
    </w:p>
    <w:p w14:paraId="66CC3EB6"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85" w:history="1">
        <w:r w:rsidRPr="00B0310C">
          <w:rPr>
            <w:rStyle w:val="Hyperlink"/>
            <w:noProof/>
          </w:rPr>
          <w:t>Figure 143:</w:t>
        </w:r>
        <w:r>
          <w:rPr>
            <w:rFonts w:asciiTheme="minorHAnsi" w:eastAsiaTheme="minorEastAsia" w:hAnsiTheme="minorHAnsi" w:cstheme="minorBidi"/>
            <w:noProof/>
            <w:sz w:val="22"/>
          </w:rPr>
          <w:tab/>
        </w:r>
        <w:r w:rsidRPr="00B0310C">
          <w:rPr>
            <w:rStyle w:val="Hyperlink"/>
            <w:noProof/>
          </w:rPr>
          <w:t>Send No Records DSS Units Report from Print Preview</w:t>
        </w:r>
        <w:r>
          <w:rPr>
            <w:noProof/>
            <w:webHidden/>
          </w:rPr>
          <w:tab/>
        </w:r>
        <w:r>
          <w:rPr>
            <w:noProof/>
            <w:webHidden/>
          </w:rPr>
          <w:fldChar w:fldCharType="begin"/>
        </w:r>
        <w:r>
          <w:rPr>
            <w:noProof/>
            <w:webHidden/>
          </w:rPr>
          <w:instrText xml:space="preserve"> PAGEREF _Toc463464185 \h </w:instrText>
        </w:r>
        <w:r>
          <w:rPr>
            <w:noProof/>
            <w:webHidden/>
          </w:rPr>
        </w:r>
        <w:r>
          <w:rPr>
            <w:noProof/>
            <w:webHidden/>
          </w:rPr>
          <w:fldChar w:fldCharType="separate"/>
        </w:r>
        <w:r>
          <w:rPr>
            <w:noProof/>
            <w:webHidden/>
          </w:rPr>
          <w:t>102</w:t>
        </w:r>
        <w:r>
          <w:rPr>
            <w:noProof/>
            <w:webHidden/>
          </w:rPr>
          <w:fldChar w:fldCharType="end"/>
        </w:r>
      </w:hyperlink>
    </w:p>
    <w:p w14:paraId="448EB9AA"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86" w:history="1">
        <w:r w:rsidRPr="00B0310C">
          <w:rPr>
            <w:rStyle w:val="Hyperlink"/>
            <w:noProof/>
          </w:rPr>
          <w:t>Figure 144:</w:t>
        </w:r>
        <w:r>
          <w:rPr>
            <w:rFonts w:asciiTheme="minorHAnsi" w:eastAsiaTheme="minorEastAsia" w:hAnsiTheme="minorHAnsi" w:cstheme="minorBidi"/>
            <w:noProof/>
            <w:sz w:val="22"/>
          </w:rPr>
          <w:tab/>
        </w:r>
        <w:r w:rsidRPr="00B0310C">
          <w:rPr>
            <w:rStyle w:val="Hyperlink"/>
            <w:noProof/>
          </w:rPr>
          <w:t>Send No Records DSS Units Report from Export</w:t>
        </w:r>
        <w:r>
          <w:rPr>
            <w:noProof/>
            <w:webHidden/>
          </w:rPr>
          <w:tab/>
        </w:r>
        <w:r>
          <w:rPr>
            <w:noProof/>
            <w:webHidden/>
          </w:rPr>
          <w:fldChar w:fldCharType="begin"/>
        </w:r>
        <w:r>
          <w:rPr>
            <w:noProof/>
            <w:webHidden/>
          </w:rPr>
          <w:instrText xml:space="preserve"> PAGEREF _Toc463464186 \h </w:instrText>
        </w:r>
        <w:r>
          <w:rPr>
            <w:noProof/>
            <w:webHidden/>
          </w:rPr>
        </w:r>
        <w:r>
          <w:rPr>
            <w:noProof/>
            <w:webHidden/>
          </w:rPr>
          <w:fldChar w:fldCharType="separate"/>
        </w:r>
        <w:r>
          <w:rPr>
            <w:noProof/>
            <w:webHidden/>
          </w:rPr>
          <w:t>103</w:t>
        </w:r>
        <w:r>
          <w:rPr>
            <w:noProof/>
            <w:webHidden/>
          </w:rPr>
          <w:fldChar w:fldCharType="end"/>
        </w:r>
      </w:hyperlink>
    </w:p>
    <w:p w14:paraId="327577AA"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87" w:history="1">
        <w:r w:rsidRPr="00B0310C">
          <w:rPr>
            <w:rStyle w:val="Hyperlink"/>
            <w:noProof/>
          </w:rPr>
          <w:t>Figure 145:</w:t>
        </w:r>
        <w:r>
          <w:rPr>
            <w:rFonts w:asciiTheme="minorHAnsi" w:eastAsiaTheme="minorEastAsia" w:hAnsiTheme="minorHAnsi" w:cstheme="minorBidi"/>
            <w:noProof/>
            <w:sz w:val="22"/>
          </w:rPr>
          <w:tab/>
        </w:r>
        <w:r w:rsidRPr="00B0310C">
          <w:rPr>
            <w:rStyle w:val="Hyperlink"/>
            <w:noProof/>
          </w:rPr>
          <w:t>Event Capture Management Main Menu</w:t>
        </w:r>
        <w:r>
          <w:rPr>
            <w:noProof/>
            <w:webHidden/>
          </w:rPr>
          <w:tab/>
        </w:r>
        <w:r>
          <w:rPr>
            <w:noProof/>
            <w:webHidden/>
          </w:rPr>
          <w:fldChar w:fldCharType="begin"/>
        </w:r>
        <w:r>
          <w:rPr>
            <w:noProof/>
            <w:webHidden/>
          </w:rPr>
          <w:instrText xml:space="preserve"> PAGEREF _Toc463464187 \h </w:instrText>
        </w:r>
        <w:r>
          <w:rPr>
            <w:noProof/>
            <w:webHidden/>
          </w:rPr>
        </w:r>
        <w:r>
          <w:rPr>
            <w:noProof/>
            <w:webHidden/>
          </w:rPr>
          <w:fldChar w:fldCharType="separate"/>
        </w:r>
        <w:r>
          <w:rPr>
            <w:noProof/>
            <w:webHidden/>
          </w:rPr>
          <w:t>103</w:t>
        </w:r>
        <w:r>
          <w:rPr>
            <w:noProof/>
            <w:webHidden/>
          </w:rPr>
          <w:fldChar w:fldCharType="end"/>
        </w:r>
      </w:hyperlink>
    </w:p>
    <w:p w14:paraId="5F7C847B"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88" w:history="1">
        <w:r w:rsidRPr="00B0310C">
          <w:rPr>
            <w:rStyle w:val="Hyperlink"/>
            <w:noProof/>
          </w:rPr>
          <w:t>Figure 146:</w:t>
        </w:r>
        <w:r>
          <w:rPr>
            <w:rFonts w:asciiTheme="minorHAnsi" w:eastAsiaTheme="minorEastAsia" w:hAnsiTheme="minorHAnsi" w:cstheme="minorBidi"/>
            <w:noProof/>
            <w:sz w:val="22"/>
          </w:rPr>
          <w:tab/>
        </w:r>
        <w:r w:rsidRPr="00B0310C">
          <w:rPr>
            <w:rStyle w:val="Hyperlink"/>
            <w:noProof/>
          </w:rPr>
          <w:t>Management Menu (Locations) Screen</w:t>
        </w:r>
        <w:r>
          <w:rPr>
            <w:noProof/>
            <w:webHidden/>
          </w:rPr>
          <w:tab/>
        </w:r>
        <w:r>
          <w:rPr>
            <w:noProof/>
            <w:webHidden/>
          </w:rPr>
          <w:fldChar w:fldCharType="begin"/>
        </w:r>
        <w:r>
          <w:rPr>
            <w:noProof/>
            <w:webHidden/>
          </w:rPr>
          <w:instrText xml:space="preserve"> PAGEREF _Toc463464188 \h </w:instrText>
        </w:r>
        <w:r>
          <w:rPr>
            <w:noProof/>
            <w:webHidden/>
          </w:rPr>
        </w:r>
        <w:r>
          <w:rPr>
            <w:noProof/>
            <w:webHidden/>
          </w:rPr>
          <w:fldChar w:fldCharType="separate"/>
        </w:r>
        <w:r>
          <w:rPr>
            <w:noProof/>
            <w:webHidden/>
          </w:rPr>
          <w:t>104</w:t>
        </w:r>
        <w:r>
          <w:rPr>
            <w:noProof/>
            <w:webHidden/>
          </w:rPr>
          <w:fldChar w:fldCharType="end"/>
        </w:r>
      </w:hyperlink>
    </w:p>
    <w:p w14:paraId="46F346B6"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89" w:history="1">
        <w:r w:rsidRPr="00B0310C">
          <w:rPr>
            <w:rStyle w:val="Hyperlink"/>
            <w:noProof/>
          </w:rPr>
          <w:t>Figure 147:</w:t>
        </w:r>
        <w:r>
          <w:rPr>
            <w:rFonts w:asciiTheme="minorHAnsi" w:eastAsiaTheme="minorEastAsia" w:hAnsiTheme="minorHAnsi" w:cstheme="minorBidi"/>
            <w:noProof/>
            <w:sz w:val="22"/>
          </w:rPr>
          <w:tab/>
        </w:r>
        <w:r w:rsidRPr="00B0310C">
          <w:rPr>
            <w:rStyle w:val="Hyperlink"/>
            <w:noProof/>
          </w:rPr>
          <w:t>Edit Location Screen</w:t>
        </w:r>
        <w:r>
          <w:rPr>
            <w:noProof/>
            <w:webHidden/>
          </w:rPr>
          <w:tab/>
        </w:r>
        <w:r>
          <w:rPr>
            <w:noProof/>
            <w:webHidden/>
          </w:rPr>
          <w:fldChar w:fldCharType="begin"/>
        </w:r>
        <w:r>
          <w:rPr>
            <w:noProof/>
            <w:webHidden/>
          </w:rPr>
          <w:instrText xml:space="preserve"> PAGEREF _Toc463464189 \h </w:instrText>
        </w:r>
        <w:r>
          <w:rPr>
            <w:noProof/>
            <w:webHidden/>
          </w:rPr>
        </w:r>
        <w:r>
          <w:rPr>
            <w:noProof/>
            <w:webHidden/>
          </w:rPr>
          <w:fldChar w:fldCharType="separate"/>
        </w:r>
        <w:r>
          <w:rPr>
            <w:noProof/>
            <w:webHidden/>
          </w:rPr>
          <w:t>104</w:t>
        </w:r>
        <w:r>
          <w:rPr>
            <w:noProof/>
            <w:webHidden/>
          </w:rPr>
          <w:fldChar w:fldCharType="end"/>
        </w:r>
      </w:hyperlink>
    </w:p>
    <w:p w14:paraId="7DECA0C2"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90" w:history="1">
        <w:r w:rsidRPr="00B0310C">
          <w:rPr>
            <w:rStyle w:val="Hyperlink"/>
            <w:noProof/>
          </w:rPr>
          <w:t>Figure 148:</w:t>
        </w:r>
        <w:r>
          <w:rPr>
            <w:rFonts w:asciiTheme="minorHAnsi" w:eastAsiaTheme="minorEastAsia" w:hAnsiTheme="minorHAnsi" w:cstheme="minorBidi"/>
            <w:noProof/>
            <w:sz w:val="22"/>
          </w:rPr>
          <w:tab/>
        </w:r>
        <w:r w:rsidRPr="00B0310C">
          <w:rPr>
            <w:rStyle w:val="Hyperlink"/>
            <w:noProof/>
          </w:rPr>
          <w:t>Sort Menu Options</w:t>
        </w:r>
        <w:r>
          <w:rPr>
            <w:noProof/>
            <w:webHidden/>
          </w:rPr>
          <w:tab/>
        </w:r>
        <w:r>
          <w:rPr>
            <w:noProof/>
            <w:webHidden/>
          </w:rPr>
          <w:fldChar w:fldCharType="begin"/>
        </w:r>
        <w:r>
          <w:rPr>
            <w:noProof/>
            <w:webHidden/>
          </w:rPr>
          <w:instrText xml:space="preserve"> PAGEREF _Toc463464190 \h </w:instrText>
        </w:r>
        <w:r>
          <w:rPr>
            <w:noProof/>
            <w:webHidden/>
          </w:rPr>
        </w:r>
        <w:r>
          <w:rPr>
            <w:noProof/>
            <w:webHidden/>
          </w:rPr>
          <w:fldChar w:fldCharType="separate"/>
        </w:r>
        <w:r>
          <w:rPr>
            <w:noProof/>
            <w:webHidden/>
          </w:rPr>
          <w:t>105</w:t>
        </w:r>
        <w:r>
          <w:rPr>
            <w:noProof/>
            <w:webHidden/>
          </w:rPr>
          <w:fldChar w:fldCharType="end"/>
        </w:r>
      </w:hyperlink>
    </w:p>
    <w:p w14:paraId="79E04136"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91" w:history="1">
        <w:r w:rsidRPr="00B0310C">
          <w:rPr>
            <w:rStyle w:val="Hyperlink"/>
            <w:noProof/>
          </w:rPr>
          <w:t>Figure 149:</w:t>
        </w:r>
        <w:r>
          <w:rPr>
            <w:rFonts w:asciiTheme="minorHAnsi" w:eastAsiaTheme="minorEastAsia" w:hAnsiTheme="minorHAnsi" w:cstheme="minorBidi"/>
            <w:noProof/>
            <w:sz w:val="22"/>
          </w:rPr>
          <w:tab/>
        </w:r>
        <w:r w:rsidRPr="00B0310C">
          <w:rPr>
            <w:rStyle w:val="Hyperlink"/>
            <w:noProof/>
          </w:rPr>
          <w:t>Creating a Current Location</w:t>
        </w:r>
        <w:r>
          <w:rPr>
            <w:noProof/>
            <w:webHidden/>
          </w:rPr>
          <w:tab/>
        </w:r>
        <w:r>
          <w:rPr>
            <w:noProof/>
            <w:webHidden/>
          </w:rPr>
          <w:fldChar w:fldCharType="begin"/>
        </w:r>
        <w:r>
          <w:rPr>
            <w:noProof/>
            <w:webHidden/>
          </w:rPr>
          <w:instrText xml:space="preserve"> PAGEREF _Toc463464191 \h </w:instrText>
        </w:r>
        <w:r>
          <w:rPr>
            <w:noProof/>
            <w:webHidden/>
          </w:rPr>
        </w:r>
        <w:r>
          <w:rPr>
            <w:noProof/>
            <w:webHidden/>
          </w:rPr>
          <w:fldChar w:fldCharType="separate"/>
        </w:r>
        <w:r>
          <w:rPr>
            <w:noProof/>
            <w:webHidden/>
          </w:rPr>
          <w:t>105</w:t>
        </w:r>
        <w:r>
          <w:rPr>
            <w:noProof/>
            <w:webHidden/>
          </w:rPr>
          <w:fldChar w:fldCharType="end"/>
        </w:r>
      </w:hyperlink>
    </w:p>
    <w:p w14:paraId="2B32B5DF"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92" w:history="1">
        <w:r w:rsidRPr="00B0310C">
          <w:rPr>
            <w:rStyle w:val="Hyperlink"/>
            <w:noProof/>
          </w:rPr>
          <w:t>Figure 150:</w:t>
        </w:r>
        <w:r>
          <w:rPr>
            <w:rFonts w:asciiTheme="minorHAnsi" w:eastAsiaTheme="minorEastAsia" w:hAnsiTheme="minorHAnsi" w:cstheme="minorBidi"/>
            <w:noProof/>
            <w:sz w:val="22"/>
          </w:rPr>
          <w:tab/>
        </w:r>
        <w:r w:rsidRPr="00B0310C">
          <w:rPr>
            <w:rStyle w:val="Hyperlink"/>
            <w:noProof/>
          </w:rPr>
          <w:t>Removing a Current Location</w:t>
        </w:r>
        <w:r>
          <w:rPr>
            <w:noProof/>
            <w:webHidden/>
          </w:rPr>
          <w:tab/>
        </w:r>
        <w:r>
          <w:rPr>
            <w:noProof/>
            <w:webHidden/>
          </w:rPr>
          <w:fldChar w:fldCharType="begin"/>
        </w:r>
        <w:r>
          <w:rPr>
            <w:noProof/>
            <w:webHidden/>
          </w:rPr>
          <w:instrText xml:space="preserve"> PAGEREF _Toc463464192 \h </w:instrText>
        </w:r>
        <w:r>
          <w:rPr>
            <w:noProof/>
            <w:webHidden/>
          </w:rPr>
        </w:r>
        <w:r>
          <w:rPr>
            <w:noProof/>
            <w:webHidden/>
          </w:rPr>
          <w:fldChar w:fldCharType="separate"/>
        </w:r>
        <w:r>
          <w:rPr>
            <w:noProof/>
            <w:webHidden/>
          </w:rPr>
          <w:t>105</w:t>
        </w:r>
        <w:r>
          <w:rPr>
            <w:noProof/>
            <w:webHidden/>
          </w:rPr>
          <w:fldChar w:fldCharType="end"/>
        </w:r>
      </w:hyperlink>
    </w:p>
    <w:p w14:paraId="5377EC39"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93" w:history="1">
        <w:r w:rsidRPr="00B0310C">
          <w:rPr>
            <w:rStyle w:val="Hyperlink"/>
            <w:noProof/>
          </w:rPr>
          <w:t>Figure 151:</w:t>
        </w:r>
        <w:r>
          <w:rPr>
            <w:rFonts w:asciiTheme="minorHAnsi" w:eastAsiaTheme="minorEastAsia" w:hAnsiTheme="minorHAnsi" w:cstheme="minorBidi"/>
            <w:noProof/>
            <w:sz w:val="22"/>
          </w:rPr>
          <w:tab/>
        </w:r>
        <w:r w:rsidRPr="00B0310C">
          <w:rPr>
            <w:rStyle w:val="Hyperlink"/>
            <w:noProof/>
          </w:rPr>
          <w:t>ECS Location Table Export from Excel</w:t>
        </w:r>
        <w:r>
          <w:rPr>
            <w:noProof/>
            <w:webHidden/>
          </w:rPr>
          <w:tab/>
        </w:r>
        <w:r>
          <w:rPr>
            <w:noProof/>
            <w:webHidden/>
          </w:rPr>
          <w:fldChar w:fldCharType="begin"/>
        </w:r>
        <w:r>
          <w:rPr>
            <w:noProof/>
            <w:webHidden/>
          </w:rPr>
          <w:instrText xml:space="preserve"> PAGEREF _Toc463464193 \h </w:instrText>
        </w:r>
        <w:r>
          <w:rPr>
            <w:noProof/>
            <w:webHidden/>
          </w:rPr>
        </w:r>
        <w:r>
          <w:rPr>
            <w:noProof/>
            <w:webHidden/>
          </w:rPr>
          <w:fldChar w:fldCharType="separate"/>
        </w:r>
        <w:r>
          <w:rPr>
            <w:noProof/>
            <w:webHidden/>
          </w:rPr>
          <w:t>106</w:t>
        </w:r>
        <w:r>
          <w:rPr>
            <w:noProof/>
            <w:webHidden/>
          </w:rPr>
          <w:fldChar w:fldCharType="end"/>
        </w:r>
      </w:hyperlink>
    </w:p>
    <w:p w14:paraId="3AAE3A19"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94" w:history="1">
        <w:r w:rsidRPr="00B0310C">
          <w:rPr>
            <w:rStyle w:val="Hyperlink"/>
            <w:noProof/>
          </w:rPr>
          <w:t>Figure 152:</w:t>
        </w:r>
        <w:r>
          <w:rPr>
            <w:rFonts w:asciiTheme="minorHAnsi" w:eastAsiaTheme="minorEastAsia" w:hAnsiTheme="minorHAnsi" w:cstheme="minorBidi"/>
            <w:noProof/>
            <w:sz w:val="22"/>
          </w:rPr>
          <w:tab/>
        </w:r>
        <w:r w:rsidRPr="00B0310C">
          <w:rPr>
            <w:rStyle w:val="Hyperlink"/>
            <w:noProof/>
          </w:rPr>
          <w:t>DSS Units Screen on Management Menu</w:t>
        </w:r>
        <w:r>
          <w:rPr>
            <w:noProof/>
            <w:webHidden/>
          </w:rPr>
          <w:tab/>
        </w:r>
        <w:r>
          <w:rPr>
            <w:noProof/>
            <w:webHidden/>
          </w:rPr>
          <w:fldChar w:fldCharType="begin"/>
        </w:r>
        <w:r>
          <w:rPr>
            <w:noProof/>
            <w:webHidden/>
          </w:rPr>
          <w:instrText xml:space="preserve"> PAGEREF _Toc463464194 \h </w:instrText>
        </w:r>
        <w:r>
          <w:rPr>
            <w:noProof/>
            <w:webHidden/>
          </w:rPr>
        </w:r>
        <w:r>
          <w:rPr>
            <w:noProof/>
            <w:webHidden/>
          </w:rPr>
          <w:fldChar w:fldCharType="separate"/>
        </w:r>
        <w:r>
          <w:rPr>
            <w:noProof/>
            <w:webHidden/>
          </w:rPr>
          <w:t>107</w:t>
        </w:r>
        <w:r>
          <w:rPr>
            <w:noProof/>
            <w:webHidden/>
          </w:rPr>
          <w:fldChar w:fldCharType="end"/>
        </w:r>
      </w:hyperlink>
    </w:p>
    <w:p w14:paraId="48F7A06E"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95" w:history="1">
        <w:r w:rsidRPr="00B0310C">
          <w:rPr>
            <w:rStyle w:val="Hyperlink"/>
            <w:noProof/>
          </w:rPr>
          <w:t>Figure 153:</w:t>
        </w:r>
        <w:r>
          <w:rPr>
            <w:rFonts w:asciiTheme="minorHAnsi" w:eastAsiaTheme="minorEastAsia" w:hAnsiTheme="minorHAnsi" w:cstheme="minorBidi"/>
            <w:noProof/>
            <w:sz w:val="22"/>
          </w:rPr>
          <w:tab/>
        </w:r>
        <w:r w:rsidRPr="00B0310C">
          <w:rPr>
            <w:rStyle w:val="Hyperlink"/>
            <w:noProof/>
          </w:rPr>
          <w:t>Report Exported into Excel</w:t>
        </w:r>
        <w:r>
          <w:rPr>
            <w:noProof/>
            <w:webHidden/>
          </w:rPr>
          <w:tab/>
        </w:r>
        <w:r>
          <w:rPr>
            <w:noProof/>
            <w:webHidden/>
          </w:rPr>
          <w:fldChar w:fldCharType="begin"/>
        </w:r>
        <w:r>
          <w:rPr>
            <w:noProof/>
            <w:webHidden/>
          </w:rPr>
          <w:instrText xml:space="preserve"> PAGEREF _Toc463464195 \h </w:instrText>
        </w:r>
        <w:r>
          <w:rPr>
            <w:noProof/>
            <w:webHidden/>
          </w:rPr>
        </w:r>
        <w:r>
          <w:rPr>
            <w:noProof/>
            <w:webHidden/>
          </w:rPr>
          <w:fldChar w:fldCharType="separate"/>
        </w:r>
        <w:r>
          <w:rPr>
            <w:noProof/>
            <w:webHidden/>
          </w:rPr>
          <w:t>108</w:t>
        </w:r>
        <w:r>
          <w:rPr>
            <w:noProof/>
            <w:webHidden/>
          </w:rPr>
          <w:fldChar w:fldCharType="end"/>
        </w:r>
      </w:hyperlink>
    </w:p>
    <w:p w14:paraId="5ED28383"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96" w:history="1">
        <w:r w:rsidRPr="00B0310C">
          <w:rPr>
            <w:rStyle w:val="Hyperlink"/>
            <w:noProof/>
          </w:rPr>
          <w:t>Figure 154:</w:t>
        </w:r>
        <w:r>
          <w:rPr>
            <w:rFonts w:asciiTheme="minorHAnsi" w:eastAsiaTheme="minorEastAsia" w:hAnsiTheme="minorHAnsi" w:cstheme="minorBidi"/>
            <w:noProof/>
            <w:sz w:val="22"/>
          </w:rPr>
          <w:tab/>
        </w:r>
        <w:r w:rsidRPr="00B0310C">
          <w:rPr>
            <w:rStyle w:val="Hyperlink"/>
            <w:noProof/>
          </w:rPr>
          <w:t>Edit a DSS Unit Screen</w:t>
        </w:r>
        <w:r>
          <w:rPr>
            <w:noProof/>
            <w:webHidden/>
          </w:rPr>
          <w:tab/>
        </w:r>
        <w:r>
          <w:rPr>
            <w:noProof/>
            <w:webHidden/>
          </w:rPr>
          <w:fldChar w:fldCharType="begin"/>
        </w:r>
        <w:r>
          <w:rPr>
            <w:noProof/>
            <w:webHidden/>
          </w:rPr>
          <w:instrText xml:space="preserve"> PAGEREF _Toc463464196 \h </w:instrText>
        </w:r>
        <w:r>
          <w:rPr>
            <w:noProof/>
            <w:webHidden/>
          </w:rPr>
        </w:r>
        <w:r>
          <w:rPr>
            <w:noProof/>
            <w:webHidden/>
          </w:rPr>
          <w:fldChar w:fldCharType="separate"/>
        </w:r>
        <w:r>
          <w:rPr>
            <w:noProof/>
            <w:webHidden/>
          </w:rPr>
          <w:t>108</w:t>
        </w:r>
        <w:r>
          <w:rPr>
            <w:noProof/>
            <w:webHidden/>
          </w:rPr>
          <w:fldChar w:fldCharType="end"/>
        </w:r>
      </w:hyperlink>
    </w:p>
    <w:p w14:paraId="4D0C137A"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97" w:history="1">
        <w:r w:rsidRPr="00B0310C">
          <w:rPr>
            <w:rStyle w:val="Hyperlink"/>
            <w:noProof/>
          </w:rPr>
          <w:t>Figure 155:</w:t>
        </w:r>
        <w:r>
          <w:rPr>
            <w:rFonts w:asciiTheme="minorHAnsi" w:eastAsiaTheme="minorEastAsia" w:hAnsiTheme="minorHAnsi" w:cstheme="minorBidi"/>
            <w:noProof/>
            <w:sz w:val="22"/>
          </w:rPr>
          <w:tab/>
        </w:r>
        <w:r w:rsidRPr="00B0310C">
          <w:rPr>
            <w:rStyle w:val="Hyperlink"/>
            <w:noProof/>
          </w:rPr>
          <w:t>Original Active/Inactive Status</w:t>
        </w:r>
        <w:r>
          <w:rPr>
            <w:noProof/>
            <w:webHidden/>
          </w:rPr>
          <w:tab/>
        </w:r>
        <w:r>
          <w:rPr>
            <w:noProof/>
            <w:webHidden/>
          </w:rPr>
          <w:fldChar w:fldCharType="begin"/>
        </w:r>
        <w:r>
          <w:rPr>
            <w:noProof/>
            <w:webHidden/>
          </w:rPr>
          <w:instrText xml:space="preserve"> PAGEREF _Toc463464197 \h </w:instrText>
        </w:r>
        <w:r>
          <w:rPr>
            <w:noProof/>
            <w:webHidden/>
          </w:rPr>
        </w:r>
        <w:r>
          <w:rPr>
            <w:noProof/>
            <w:webHidden/>
          </w:rPr>
          <w:fldChar w:fldCharType="separate"/>
        </w:r>
        <w:r>
          <w:rPr>
            <w:noProof/>
            <w:webHidden/>
          </w:rPr>
          <w:t>110</w:t>
        </w:r>
        <w:r>
          <w:rPr>
            <w:noProof/>
            <w:webHidden/>
          </w:rPr>
          <w:fldChar w:fldCharType="end"/>
        </w:r>
      </w:hyperlink>
    </w:p>
    <w:p w14:paraId="635415D2"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98" w:history="1">
        <w:r w:rsidRPr="00B0310C">
          <w:rPr>
            <w:rStyle w:val="Hyperlink"/>
            <w:noProof/>
          </w:rPr>
          <w:t>Figure 156:</w:t>
        </w:r>
        <w:r>
          <w:rPr>
            <w:rFonts w:asciiTheme="minorHAnsi" w:eastAsiaTheme="minorEastAsia" w:hAnsiTheme="minorHAnsi" w:cstheme="minorBidi"/>
            <w:noProof/>
            <w:sz w:val="22"/>
          </w:rPr>
          <w:tab/>
        </w:r>
        <w:r w:rsidRPr="00B0310C">
          <w:rPr>
            <w:rStyle w:val="Hyperlink"/>
            <w:noProof/>
          </w:rPr>
          <w:t>Change from Active to Inactive or Inactive to Active</w:t>
        </w:r>
        <w:r>
          <w:rPr>
            <w:noProof/>
            <w:webHidden/>
          </w:rPr>
          <w:tab/>
        </w:r>
        <w:r>
          <w:rPr>
            <w:noProof/>
            <w:webHidden/>
          </w:rPr>
          <w:fldChar w:fldCharType="begin"/>
        </w:r>
        <w:r>
          <w:rPr>
            <w:noProof/>
            <w:webHidden/>
          </w:rPr>
          <w:instrText xml:space="preserve"> PAGEREF _Toc463464198 \h </w:instrText>
        </w:r>
        <w:r>
          <w:rPr>
            <w:noProof/>
            <w:webHidden/>
          </w:rPr>
        </w:r>
        <w:r>
          <w:rPr>
            <w:noProof/>
            <w:webHidden/>
          </w:rPr>
          <w:fldChar w:fldCharType="separate"/>
        </w:r>
        <w:r>
          <w:rPr>
            <w:noProof/>
            <w:webHidden/>
          </w:rPr>
          <w:t>110</w:t>
        </w:r>
        <w:r>
          <w:rPr>
            <w:noProof/>
            <w:webHidden/>
          </w:rPr>
          <w:fldChar w:fldCharType="end"/>
        </w:r>
      </w:hyperlink>
    </w:p>
    <w:p w14:paraId="2BD605B6"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199" w:history="1">
        <w:r w:rsidRPr="00B0310C">
          <w:rPr>
            <w:rStyle w:val="Hyperlink"/>
            <w:noProof/>
          </w:rPr>
          <w:t>Figure 157:</w:t>
        </w:r>
        <w:r>
          <w:rPr>
            <w:rFonts w:asciiTheme="minorHAnsi" w:eastAsiaTheme="minorEastAsia" w:hAnsiTheme="minorHAnsi" w:cstheme="minorBidi"/>
            <w:noProof/>
            <w:sz w:val="22"/>
          </w:rPr>
          <w:tab/>
        </w:r>
        <w:r w:rsidRPr="00B0310C">
          <w:rPr>
            <w:rStyle w:val="Hyperlink"/>
            <w:noProof/>
          </w:rPr>
          <w:t>Grant Access to DSS Unit Screen</w:t>
        </w:r>
        <w:r>
          <w:rPr>
            <w:noProof/>
            <w:webHidden/>
          </w:rPr>
          <w:tab/>
        </w:r>
        <w:r>
          <w:rPr>
            <w:noProof/>
            <w:webHidden/>
          </w:rPr>
          <w:fldChar w:fldCharType="begin"/>
        </w:r>
        <w:r>
          <w:rPr>
            <w:noProof/>
            <w:webHidden/>
          </w:rPr>
          <w:instrText xml:space="preserve"> PAGEREF _Toc463464199 \h </w:instrText>
        </w:r>
        <w:r>
          <w:rPr>
            <w:noProof/>
            <w:webHidden/>
          </w:rPr>
        </w:r>
        <w:r>
          <w:rPr>
            <w:noProof/>
            <w:webHidden/>
          </w:rPr>
          <w:fldChar w:fldCharType="separate"/>
        </w:r>
        <w:r>
          <w:rPr>
            <w:noProof/>
            <w:webHidden/>
          </w:rPr>
          <w:t>111</w:t>
        </w:r>
        <w:r>
          <w:rPr>
            <w:noProof/>
            <w:webHidden/>
          </w:rPr>
          <w:fldChar w:fldCharType="end"/>
        </w:r>
      </w:hyperlink>
    </w:p>
    <w:p w14:paraId="4CA5EA96"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00" w:history="1">
        <w:r w:rsidRPr="00B0310C">
          <w:rPr>
            <w:rStyle w:val="Hyperlink"/>
            <w:noProof/>
          </w:rPr>
          <w:t>Figure 158:</w:t>
        </w:r>
        <w:r>
          <w:rPr>
            <w:rFonts w:asciiTheme="minorHAnsi" w:eastAsiaTheme="minorEastAsia" w:hAnsiTheme="minorHAnsi" w:cstheme="minorBidi"/>
            <w:noProof/>
            <w:sz w:val="22"/>
          </w:rPr>
          <w:tab/>
        </w:r>
        <w:r w:rsidRPr="00B0310C">
          <w:rPr>
            <w:rStyle w:val="Hyperlink"/>
            <w:noProof/>
          </w:rPr>
          <w:t>Edit DSS Unit Screen Showing a DSS Unit Set to Allow Categories</w:t>
        </w:r>
        <w:r>
          <w:rPr>
            <w:noProof/>
            <w:webHidden/>
          </w:rPr>
          <w:tab/>
        </w:r>
        <w:r>
          <w:rPr>
            <w:noProof/>
            <w:webHidden/>
          </w:rPr>
          <w:fldChar w:fldCharType="begin"/>
        </w:r>
        <w:r>
          <w:rPr>
            <w:noProof/>
            <w:webHidden/>
          </w:rPr>
          <w:instrText xml:space="preserve"> PAGEREF _Toc463464200 \h </w:instrText>
        </w:r>
        <w:r>
          <w:rPr>
            <w:noProof/>
            <w:webHidden/>
          </w:rPr>
        </w:r>
        <w:r>
          <w:rPr>
            <w:noProof/>
            <w:webHidden/>
          </w:rPr>
          <w:fldChar w:fldCharType="separate"/>
        </w:r>
        <w:r>
          <w:rPr>
            <w:noProof/>
            <w:webHidden/>
          </w:rPr>
          <w:t>112</w:t>
        </w:r>
        <w:r>
          <w:rPr>
            <w:noProof/>
            <w:webHidden/>
          </w:rPr>
          <w:fldChar w:fldCharType="end"/>
        </w:r>
      </w:hyperlink>
    </w:p>
    <w:p w14:paraId="142563AC"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01" w:history="1">
        <w:r w:rsidRPr="00B0310C">
          <w:rPr>
            <w:rStyle w:val="Hyperlink"/>
            <w:noProof/>
          </w:rPr>
          <w:t>Figure 159:</w:t>
        </w:r>
        <w:r>
          <w:rPr>
            <w:rFonts w:asciiTheme="minorHAnsi" w:eastAsiaTheme="minorEastAsia" w:hAnsiTheme="minorHAnsi" w:cstheme="minorBidi"/>
            <w:noProof/>
            <w:sz w:val="22"/>
          </w:rPr>
          <w:tab/>
        </w:r>
        <w:r w:rsidRPr="00B0310C">
          <w:rPr>
            <w:rStyle w:val="Hyperlink"/>
            <w:noProof/>
          </w:rPr>
          <w:t>Allow Category Use Set to No</w:t>
        </w:r>
        <w:r>
          <w:rPr>
            <w:noProof/>
            <w:webHidden/>
          </w:rPr>
          <w:tab/>
        </w:r>
        <w:r>
          <w:rPr>
            <w:noProof/>
            <w:webHidden/>
          </w:rPr>
          <w:fldChar w:fldCharType="begin"/>
        </w:r>
        <w:r>
          <w:rPr>
            <w:noProof/>
            <w:webHidden/>
          </w:rPr>
          <w:instrText xml:space="preserve"> PAGEREF _Toc463464201 \h </w:instrText>
        </w:r>
        <w:r>
          <w:rPr>
            <w:noProof/>
            <w:webHidden/>
          </w:rPr>
        </w:r>
        <w:r>
          <w:rPr>
            <w:noProof/>
            <w:webHidden/>
          </w:rPr>
          <w:fldChar w:fldCharType="separate"/>
        </w:r>
        <w:r>
          <w:rPr>
            <w:noProof/>
            <w:webHidden/>
          </w:rPr>
          <w:t>112</w:t>
        </w:r>
        <w:r>
          <w:rPr>
            <w:noProof/>
            <w:webHidden/>
          </w:rPr>
          <w:fldChar w:fldCharType="end"/>
        </w:r>
      </w:hyperlink>
    </w:p>
    <w:p w14:paraId="796D7587"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02" w:history="1">
        <w:r w:rsidRPr="00B0310C">
          <w:rPr>
            <w:rStyle w:val="Hyperlink"/>
            <w:noProof/>
          </w:rPr>
          <w:t>Figure 160:</w:t>
        </w:r>
        <w:r>
          <w:rPr>
            <w:rFonts w:asciiTheme="minorHAnsi" w:eastAsiaTheme="minorEastAsia" w:hAnsiTheme="minorHAnsi" w:cstheme="minorBidi"/>
            <w:noProof/>
            <w:sz w:val="22"/>
          </w:rPr>
          <w:tab/>
        </w:r>
        <w:r w:rsidRPr="00B0310C">
          <w:rPr>
            <w:rStyle w:val="Hyperlink"/>
            <w:noProof/>
          </w:rPr>
          <w:t>Disable Category Warning Pop Up Message</w:t>
        </w:r>
        <w:r>
          <w:rPr>
            <w:noProof/>
            <w:webHidden/>
          </w:rPr>
          <w:tab/>
        </w:r>
        <w:r>
          <w:rPr>
            <w:noProof/>
            <w:webHidden/>
          </w:rPr>
          <w:fldChar w:fldCharType="begin"/>
        </w:r>
        <w:r>
          <w:rPr>
            <w:noProof/>
            <w:webHidden/>
          </w:rPr>
          <w:instrText xml:space="preserve"> PAGEREF _Toc463464202 \h </w:instrText>
        </w:r>
        <w:r>
          <w:rPr>
            <w:noProof/>
            <w:webHidden/>
          </w:rPr>
        </w:r>
        <w:r>
          <w:rPr>
            <w:noProof/>
            <w:webHidden/>
          </w:rPr>
          <w:fldChar w:fldCharType="separate"/>
        </w:r>
        <w:r>
          <w:rPr>
            <w:noProof/>
            <w:webHidden/>
          </w:rPr>
          <w:t>112</w:t>
        </w:r>
        <w:r>
          <w:rPr>
            <w:noProof/>
            <w:webHidden/>
          </w:rPr>
          <w:fldChar w:fldCharType="end"/>
        </w:r>
      </w:hyperlink>
    </w:p>
    <w:p w14:paraId="7742B726"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03" w:history="1">
        <w:r w:rsidRPr="00B0310C">
          <w:rPr>
            <w:rStyle w:val="Hyperlink"/>
            <w:noProof/>
          </w:rPr>
          <w:t>Figure 161:</w:t>
        </w:r>
        <w:r>
          <w:rPr>
            <w:rFonts w:asciiTheme="minorHAnsi" w:eastAsiaTheme="minorEastAsia" w:hAnsiTheme="minorHAnsi" w:cstheme="minorBidi"/>
            <w:noProof/>
            <w:sz w:val="22"/>
          </w:rPr>
          <w:tab/>
        </w:r>
        <w:r w:rsidRPr="00B0310C">
          <w:rPr>
            <w:rStyle w:val="Hyperlink"/>
            <w:noProof/>
          </w:rPr>
          <w:t>Edit DSS Unit Screen After Disabling Categories</w:t>
        </w:r>
        <w:r>
          <w:rPr>
            <w:noProof/>
            <w:webHidden/>
          </w:rPr>
          <w:tab/>
        </w:r>
        <w:r>
          <w:rPr>
            <w:noProof/>
            <w:webHidden/>
          </w:rPr>
          <w:fldChar w:fldCharType="begin"/>
        </w:r>
        <w:r>
          <w:rPr>
            <w:noProof/>
            <w:webHidden/>
          </w:rPr>
          <w:instrText xml:space="preserve"> PAGEREF _Toc463464203 \h </w:instrText>
        </w:r>
        <w:r>
          <w:rPr>
            <w:noProof/>
            <w:webHidden/>
          </w:rPr>
        </w:r>
        <w:r>
          <w:rPr>
            <w:noProof/>
            <w:webHidden/>
          </w:rPr>
          <w:fldChar w:fldCharType="separate"/>
        </w:r>
        <w:r>
          <w:rPr>
            <w:noProof/>
            <w:webHidden/>
          </w:rPr>
          <w:t>113</w:t>
        </w:r>
        <w:r>
          <w:rPr>
            <w:noProof/>
            <w:webHidden/>
          </w:rPr>
          <w:fldChar w:fldCharType="end"/>
        </w:r>
      </w:hyperlink>
    </w:p>
    <w:p w14:paraId="5579176D"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04" w:history="1">
        <w:r w:rsidRPr="00B0310C">
          <w:rPr>
            <w:rStyle w:val="Hyperlink"/>
            <w:noProof/>
          </w:rPr>
          <w:t>Figure 162:</w:t>
        </w:r>
        <w:r>
          <w:rPr>
            <w:rFonts w:asciiTheme="minorHAnsi" w:eastAsiaTheme="minorEastAsia" w:hAnsiTheme="minorHAnsi" w:cstheme="minorBidi"/>
            <w:noProof/>
            <w:sz w:val="22"/>
          </w:rPr>
          <w:tab/>
        </w:r>
        <w:r w:rsidRPr="00B0310C">
          <w:rPr>
            <w:rStyle w:val="Hyperlink"/>
            <w:noProof/>
          </w:rPr>
          <w:t>Grant Access to DSS Units by User</w:t>
        </w:r>
        <w:r>
          <w:rPr>
            <w:noProof/>
            <w:webHidden/>
          </w:rPr>
          <w:tab/>
        </w:r>
        <w:r>
          <w:rPr>
            <w:noProof/>
            <w:webHidden/>
          </w:rPr>
          <w:fldChar w:fldCharType="begin"/>
        </w:r>
        <w:r>
          <w:rPr>
            <w:noProof/>
            <w:webHidden/>
          </w:rPr>
          <w:instrText xml:space="preserve"> PAGEREF _Toc463464204 \h </w:instrText>
        </w:r>
        <w:r>
          <w:rPr>
            <w:noProof/>
            <w:webHidden/>
          </w:rPr>
        </w:r>
        <w:r>
          <w:rPr>
            <w:noProof/>
            <w:webHidden/>
          </w:rPr>
          <w:fldChar w:fldCharType="separate"/>
        </w:r>
        <w:r>
          <w:rPr>
            <w:noProof/>
            <w:webHidden/>
          </w:rPr>
          <w:t>114</w:t>
        </w:r>
        <w:r>
          <w:rPr>
            <w:noProof/>
            <w:webHidden/>
          </w:rPr>
          <w:fldChar w:fldCharType="end"/>
        </w:r>
      </w:hyperlink>
    </w:p>
    <w:p w14:paraId="21849CB9"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05" w:history="1">
        <w:r w:rsidRPr="00B0310C">
          <w:rPr>
            <w:rStyle w:val="Hyperlink"/>
            <w:noProof/>
          </w:rPr>
          <w:t>Figure 163:</w:t>
        </w:r>
        <w:r>
          <w:rPr>
            <w:rFonts w:asciiTheme="minorHAnsi" w:eastAsiaTheme="minorEastAsia" w:hAnsiTheme="minorHAnsi" w:cstheme="minorBidi"/>
            <w:noProof/>
            <w:sz w:val="22"/>
          </w:rPr>
          <w:tab/>
        </w:r>
        <w:r w:rsidRPr="00B0310C">
          <w:rPr>
            <w:rStyle w:val="Hyperlink"/>
            <w:noProof/>
          </w:rPr>
          <w:t>Grant Access to DSS Units by User</w:t>
        </w:r>
        <w:r>
          <w:rPr>
            <w:noProof/>
            <w:webHidden/>
          </w:rPr>
          <w:tab/>
        </w:r>
        <w:r>
          <w:rPr>
            <w:noProof/>
            <w:webHidden/>
          </w:rPr>
          <w:fldChar w:fldCharType="begin"/>
        </w:r>
        <w:r>
          <w:rPr>
            <w:noProof/>
            <w:webHidden/>
          </w:rPr>
          <w:instrText xml:space="preserve"> PAGEREF _Toc463464205 \h </w:instrText>
        </w:r>
        <w:r>
          <w:rPr>
            <w:noProof/>
            <w:webHidden/>
          </w:rPr>
        </w:r>
        <w:r>
          <w:rPr>
            <w:noProof/>
            <w:webHidden/>
          </w:rPr>
          <w:fldChar w:fldCharType="separate"/>
        </w:r>
        <w:r>
          <w:rPr>
            <w:noProof/>
            <w:webHidden/>
          </w:rPr>
          <w:t>114</w:t>
        </w:r>
        <w:r>
          <w:rPr>
            <w:noProof/>
            <w:webHidden/>
          </w:rPr>
          <w:fldChar w:fldCharType="end"/>
        </w:r>
      </w:hyperlink>
    </w:p>
    <w:p w14:paraId="777D1CCD"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06" w:history="1">
        <w:r w:rsidRPr="00B0310C">
          <w:rPr>
            <w:rStyle w:val="Hyperlink"/>
            <w:noProof/>
          </w:rPr>
          <w:t>Figure 164:</w:t>
        </w:r>
        <w:r>
          <w:rPr>
            <w:rFonts w:asciiTheme="minorHAnsi" w:eastAsiaTheme="minorEastAsia" w:hAnsiTheme="minorHAnsi" w:cstheme="minorBidi"/>
            <w:noProof/>
            <w:sz w:val="22"/>
          </w:rPr>
          <w:tab/>
        </w:r>
        <w:r w:rsidRPr="00B0310C">
          <w:rPr>
            <w:rStyle w:val="Hyperlink"/>
            <w:noProof/>
          </w:rPr>
          <w:t>Categories Main Screen on Management Menu</w:t>
        </w:r>
        <w:r>
          <w:rPr>
            <w:noProof/>
            <w:webHidden/>
          </w:rPr>
          <w:tab/>
        </w:r>
        <w:r>
          <w:rPr>
            <w:noProof/>
            <w:webHidden/>
          </w:rPr>
          <w:fldChar w:fldCharType="begin"/>
        </w:r>
        <w:r>
          <w:rPr>
            <w:noProof/>
            <w:webHidden/>
          </w:rPr>
          <w:instrText xml:space="preserve"> PAGEREF _Toc463464206 \h </w:instrText>
        </w:r>
        <w:r>
          <w:rPr>
            <w:noProof/>
            <w:webHidden/>
          </w:rPr>
        </w:r>
        <w:r>
          <w:rPr>
            <w:noProof/>
            <w:webHidden/>
          </w:rPr>
          <w:fldChar w:fldCharType="separate"/>
        </w:r>
        <w:r>
          <w:rPr>
            <w:noProof/>
            <w:webHidden/>
          </w:rPr>
          <w:t>115</w:t>
        </w:r>
        <w:r>
          <w:rPr>
            <w:noProof/>
            <w:webHidden/>
          </w:rPr>
          <w:fldChar w:fldCharType="end"/>
        </w:r>
      </w:hyperlink>
    </w:p>
    <w:p w14:paraId="15C6DC23"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07" w:history="1">
        <w:r w:rsidRPr="00B0310C">
          <w:rPr>
            <w:rStyle w:val="Hyperlink"/>
            <w:noProof/>
          </w:rPr>
          <w:t>Figure 165:</w:t>
        </w:r>
        <w:r>
          <w:rPr>
            <w:rFonts w:asciiTheme="minorHAnsi" w:eastAsiaTheme="minorEastAsia" w:hAnsiTheme="minorHAnsi" w:cstheme="minorBidi"/>
            <w:noProof/>
            <w:sz w:val="22"/>
          </w:rPr>
          <w:tab/>
        </w:r>
        <w:r w:rsidRPr="00B0310C">
          <w:rPr>
            <w:rStyle w:val="Hyperlink"/>
            <w:noProof/>
          </w:rPr>
          <w:t>Add Category Screen</w:t>
        </w:r>
        <w:r>
          <w:rPr>
            <w:noProof/>
            <w:webHidden/>
          </w:rPr>
          <w:tab/>
        </w:r>
        <w:r>
          <w:rPr>
            <w:noProof/>
            <w:webHidden/>
          </w:rPr>
          <w:fldChar w:fldCharType="begin"/>
        </w:r>
        <w:r>
          <w:rPr>
            <w:noProof/>
            <w:webHidden/>
          </w:rPr>
          <w:instrText xml:space="preserve"> PAGEREF _Toc463464207 \h </w:instrText>
        </w:r>
        <w:r>
          <w:rPr>
            <w:noProof/>
            <w:webHidden/>
          </w:rPr>
        </w:r>
        <w:r>
          <w:rPr>
            <w:noProof/>
            <w:webHidden/>
          </w:rPr>
          <w:fldChar w:fldCharType="separate"/>
        </w:r>
        <w:r>
          <w:rPr>
            <w:noProof/>
            <w:webHidden/>
          </w:rPr>
          <w:t>116</w:t>
        </w:r>
        <w:r>
          <w:rPr>
            <w:noProof/>
            <w:webHidden/>
          </w:rPr>
          <w:fldChar w:fldCharType="end"/>
        </w:r>
      </w:hyperlink>
    </w:p>
    <w:p w14:paraId="08F7E157"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08" w:history="1">
        <w:r w:rsidRPr="00B0310C">
          <w:rPr>
            <w:rStyle w:val="Hyperlink"/>
            <w:noProof/>
          </w:rPr>
          <w:t>Figure 166:</w:t>
        </w:r>
        <w:r>
          <w:rPr>
            <w:rFonts w:asciiTheme="minorHAnsi" w:eastAsiaTheme="minorEastAsia" w:hAnsiTheme="minorHAnsi" w:cstheme="minorBidi"/>
            <w:noProof/>
            <w:sz w:val="22"/>
          </w:rPr>
          <w:tab/>
        </w:r>
        <w:r w:rsidRPr="00B0310C">
          <w:rPr>
            <w:rStyle w:val="Hyperlink"/>
            <w:noProof/>
          </w:rPr>
          <w:t>Update Category Screen</w:t>
        </w:r>
        <w:r>
          <w:rPr>
            <w:noProof/>
            <w:webHidden/>
          </w:rPr>
          <w:tab/>
        </w:r>
        <w:r>
          <w:rPr>
            <w:noProof/>
            <w:webHidden/>
          </w:rPr>
          <w:fldChar w:fldCharType="begin"/>
        </w:r>
        <w:r>
          <w:rPr>
            <w:noProof/>
            <w:webHidden/>
          </w:rPr>
          <w:instrText xml:space="preserve"> PAGEREF _Toc463464208 \h </w:instrText>
        </w:r>
        <w:r>
          <w:rPr>
            <w:noProof/>
            <w:webHidden/>
          </w:rPr>
        </w:r>
        <w:r>
          <w:rPr>
            <w:noProof/>
            <w:webHidden/>
          </w:rPr>
          <w:fldChar w:fldCharType="separate"/>
        </w:r>
        <w:r>
          <w:rPr>
            <w:noProof/>
            <w:webHidden/>
          </w:rPr>
          <w:t>116</w:t>
        </w:r>
        <w:r>
          <w:rPr>
            <w:noProof/>
            <w:webHidden/>
          </w:rPr>
          <w:fldChar w:fldCharType="end"/>
        </w:r>
      </w:hyperlink>
    </w:p>
    <w:p w14:paraId="288C8A0B"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09" w:history="1">
        <w:r w:rsidRPr="00B0310C">
          <w:rPr>
            <w:rStyle w:val="Hyperlink"/>
            <w:noProof/>
          </w:rPr>
          <w:t>Figure 167:</w:t>
        </w:r>
        <w:r>
          <w:rPr>
            <w:rFonts w:asciiTheme="minorHAnsi" w:eastAsiaTheme="minorEastAsia" w:hAnsiTheme="minorHAnsi" w:cstheme="minorBidi"/>
            <w:noProof/>
            <w:sz w:val="22"/>
          </w:rPr>
          <w:tab/>
        </w:r>
        <w:r w:rsidRPr="00B0310C">
          <w:rPr>
            <w:rStyle w:val="Hyperlink"/>
            <w:noProof/>
          </w:rPr>
          <w:t>ECS Category Table Export from Excel</w:t>
        </w:r>
        <w:r>
          <w:rPr>
            <w:noProof/>
            <w:webHidden/>
          </w:rPr>
          <w:tab/>
        </w:r>
        <w:r>
          <w:rPr>
            <w:noProof/>
            <w:webHidden/>
          </w:rPr>
          <w:fldChar w:fldCharType="begin"/>
        </w:r>
        <w:r>
          <w:rPr>
            <w:noProof/>
            <w:webHidden/>
          </w:rPr>
          <w:instrText xml:space="preserve"> PAGEREF _Toc463464209 \h </w:instrText>
        </w:r>
        <w:r>
          <w:rPr>
            <w:noProof/>
            <w:webHidden/>
          </w:rPr>
        </w:r>
        <w:r>
          <w:rPr>
            <w:noProof/>
            <w:webHidden/>
          </w:rPr>
          <w:fldChar w:fldCharType="separate"/>
        </w:r>
        <w:r>
          <w:rPr>
            <w:noProof/>
            <w:webHidden/>
          </w:rPr>
          <w:t>116</w:t>
        </w:r>
        <w:r>
          <w:rPr>
            <w:noProof/>
            <w:webHidden/>
          </w:rPr>
          <w:fldChar w:fldCharType="end"/>
        </w:r>
      </w:hyperlink>
    </w:p>
    <w:p w14:paraId="32988DC1"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10" w:history="1">
        <w:r w:rsidRPr="00B0310C">
          <w:rPr>
            <w:rStyle w:val="Hyperlink"/>
            <w:noProof/>
          </w:rPr>
          <w:t>Figure 168:</w:t>
        </w:r>
        <w:r>
          <w:rPr>
            <w:rFonts w:asciiTheme="minorHAnsi" w:eastAsiaTheme="minorEastAsia" w:hAnsiTheme="minorHAnsi" w:cstheme="minorBidi"/>
            <w:noProof/>
            <w:sz w:val="22"/>
          </w:rPr>
          <w:tab/>
        </w:r>
        <w:r w:rsidRPr="00B0310C">
          <w:rPr>
            <w:rStyle w:val="Hyperlink"/>
            <w:noProof/>
          </w:rPr>
          <w:t>Procedures Main Screen Management Menu</w:t>
        </w:r>
        <w:r>
          <w:rPr>
            <w:noProof/>
            <w:webHidden/>
          </w:rPr>
          <w:tab/>
        </w:r>
        <w:r>
          <w:rPr>
            <w:noProof/>
            <w:webHidden/>
          </w:rPr>
          <w:fldChar w:fldCharType="begin"/>
        </w:r>
        <w:r>
          <w:rPr>
            <w:noProof/>
            <w:webHidden/>
          </w:rPr>
          <w:instrText xml:space="preserve"> PAGEREF _Toc463464210 \h </w:instrText>
        </w:r>
        <w:r>
          <w:rPr>
            <w:noProof/>
            <w:webHidden/>
          </w:rPr>
        </w:r>
        <w:r>
          <w:rPr>
            <w:noProof/>
            <w:webHidden/>
          </w:rPr>
          <w:fldChar w:fldCharType="separate"/>
        </w:r>
        <w:r>
          <w:rPr>
            <w:noProof/>
            <w:webHidden/>
          </w:rPr>
          <w:t>117</w:t>
        </w:r>
        <w:r>
          <w:rPr>
            <w:noProof/>
            <w:webHidden/>
          </w:rPr>
          <w:fldChar w:fldCharType="end"/>
        </w:r>
      </w:hyperlink>
    </w:p>
    <w:p w14:paraId="21830313"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11" w:history="1">
        <w:r w:rsidRPr="00B0310C">
          <w:rPr>
            <w:rStyle w:val="Hyperlink"/>
            <w:noProof/>
          </w:rPr>
          <w:t>Figure 169:</w:t>
        </w:r>
        <w:r>
          <w:rPr>
            <w:rFonts w:asciiTheme="minorHAnsi" w:eastAsiaTheme="minorEastAsia" w:hAnsiTheme="minorHAnsi" w:cstheme="minorBidi"/>
            <w:noProof/>
            <w:sz w:val="22"/>
          </w:rPr>
          <w:tab/>
        </w:r>
        <w:r w:rsidRPr="00B0310C">
          <w:rPr>
            <w:rStyle w:val="Hyperlink"/>
            <w:noProof/>
          </w:rPr>
          <w:t>Add Local Procedure</w:t>
        </w:r>
        <w:r>
          <w:rPr>
            <w:noProof/>
            <w:webHidden/>
          </w:rPr>
          <w:tab/>
        </w:r>
        <w:r>
          <w:rPr>
            <w:noProof/>
            <w:webHidden/>
          </w:rPr>
          <w:fldChar w:fldCharType="begin"/>
        </w:r>
        <w:r>
          <w:rPr>
            <w:noProof/>
            <w:webHidden/>
          </w:rPr>
          <w:instrText xml:space="preserve"> PAGEREF _Toc463464211 \h </w:instrText>
        </w:r>
        <w:r>
          <w:rPr>
            <w:noProof/>
            <w:webHidden/>
          </w:rPr>
        </w:r>
        <w:r>
          <w:rPr>
            <w:noProof/>
            <w:webHidden/>
          </w:rPr>
          <w:fldChar w:fldCharType="separate"/>
        </w:r>
        <w:r>
          <w:rPr>
            <w:noProof/>
            <w:webHidden/>
          </w:rPr>
          <w:t>118</w:t>
        </w:r>
        <w:r>
          <w:rPr>
            <w:noProof/>
            <w:webHidden/>
          </w:rPr>
          <w:fldChar w:fldCharType="end"/>
        </w:r>
      </w:hyperlink>
    </w:p>
    <w:p w14:paraId="3A19C133"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12" w:history="1">
        <w:r w:rsidRPr="00B0310C">
          <w:rPr>
            <w:rStyle w:val="Hyperlink"/>
            <w:noProof/>
          </w:rPr>
          <w:t>Figure 170:</w:t>
        </w:r>
        <w:r>
          <w:rPr>
            <w:rFonts w:asciiTheme="minorHAnsi" w:eastAsiaTheme="minorEastAsia" w:hAnsiTheme="minorHAnsi" w:cstheme="minorBidi"/>
            <w:noProof/>
            <w:sz w:val="22"/>
          </w:rPr>
          <w:tab/>
        </w:r>
        <w:r w:rsidRPr="00B0310C">
          <w:rPr>
            <w:rStyle w:val="Hyperlink"/>
            <w:noProof/>
          </w:rPr>
          <w:t>Adding a Local Procedure</w:t>
        </w:r>
        <w:r>
          <w:rPr>
            <w:noProof/>
            <w:webHidden/>
          </w:rPr>
          <w:tab/>
        </w:r>
        <w:r>
          <w:rPr>
            <w:noProof/>
            <w:webHidden/>
          </w:rPr>
          <w:fldChar w:fldCharType="begin"/>
        </w:r>
        <w:r>
          <w:rPr>
            <w:noProof/>
            <w:webHidden/>
          </w:rPr>
          <w:instrText xml:space="preserve"> PAGEREF _Toc463464212 \h </w:instrText>
        </w:r>
        <w:r>
          <w:rPr>
            <w:noProof/>
            <w:webHidden/>
          </w:rPr>
        </w:r>
        <w:r>
          <w:rPr>
            <w:noProof/>
            <w:webHidden/>
          </w:rPr>
          <w:fldChar w:fldCharType="separate"/>
        </w:r>
        <w:r>
          <w:rPr>
            <w:noProof/>
            <w:webHidden/>
          </w:rPr>
          <w:t>118</w:t>
        </w:r>
        <w:r>
          <w:rPr>
            <w:noProof/>
            <w:webHidden/>
          </w:rPr>
          <w:fldChar w:fldCharType="end"/>
        </w:r>
      </w:hyperlink>
    </w:p>
    <w:p w14:paraId="09159E71"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13" w:history="1">
        <w:r w:rsidRPr="00B0310C">
          <w:rPr>
            <w:rStyle w:val="Hyperlink"/>
            <w:noProof/>
          </w:rPr>
          <w:t>Figure 171:</w:t>
        </w:r>
        <w:r>
          <w:rPr>
            <w:rFonts w:asciiTheme="minorHAnsi" w:eastAsiaTheme="minorEastAsia" w:hAnsiTheme="minorHAnsi" w:cstheme="minorBidi"/>
            <w:noProof/>
            <w:sz w:val="22"/>
          </w:rPr>
          <w:tab/>
        </w:r>
        <w:r w:rsidRPr="00B0310C">
          <w:rPr>
            <w:rStyle w:val="Hyperlink"/>
            <w:noProof/>
          </w:rPr>
          <w:t>Update a Local Procedure</w:t>
        </w:r>
        <w:r>
          <w:rPr>
            <w:noProof/>
            <w:webHidden/>
          </w:rPr>
          <w:tab/>
        </w:r>
        <w:r>
          <w:rPr>
            <w:noProof/>
            <w:webHidden/>
          </w:rPr>
          <w:fldChar w:fldCharType="begin"/>
        </w:r>
        <w:r>
          <w:rPr>
            <w:noProof/>
            <w:webHidden/>
          </w:rPr>
          <w:instrText xml:space="preserve"> PAGEREF _Toc463464213 \h </w:instrText>
        </w:r>
        <w:r>
          <w:rPr>
            <w:noProof/>
            <w:webHidden/>
          </w:rPr>
        </w:r>
        <w:r>
          <w:rPr>
            <w:noProof/>
            <w:webHidden/>
          </w:rPr>
          <w:fldChar w:fldCharType="separate"/>
        </w:r>
        <w:r>
          <w:rPr>
            <w:noProof/>
            <w:webHidden/>
          </w:rPr>
          <w:t>119</w:t>
        </w:r>
        <w:r>
          <w:rPr>
            <w:noProof/>
            <w:webHidden/>
          </w:rPr>
          <w:fldChar w:fldCharType="end"/>
        </w:r>
      </w:hyperlink>
    </w:p>
    <w:p w14:paraId="1D6C1185"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14" w:history="1">
        <w:r w:rsidRPr="00B0310C">
          <w:rPr>
            <w:rStyle w:val="Hyperlink"/>
            <w:noProof/>
          </w:rPr>
          <w:t>Figure 172:</w:t>
        </w:r>
        <w:r>
          <w:rPr>
            <w:rFonts w:asciiTheme="minorHAnsi" w:eastAsiaTheme="minorEastAsia" w:hAnsiTheme="minorHAnsi" w:cstheme="minorBidi"/>
            <w:noProof/>
            <w:sz w:val="22"/>
          </w:rPr>
          <w:tab/>
        </w:r>
        <w:r w:rsidRPr="00B0310C">
          <w:rPr>
            <w:rStyle w:val="Hyperlink"/>
            <w:noProof/>
          </w:rPr>
          <w:t>Editing a Local Procedure</w:t>
        </w:r>
        <w:r>
          <w:rPr>
            <w:noProof/>
            <w:webHidden/>
          </w:rPr>
          <w:tab/>
        </w:r>
        <w:r>
          <w:rPr>
            <w:noProof/>
            <w:webHidden/>
          </w:rPr>
          <w:fldChar w:fldCharType="begin"/>
        </w:r>
        <w:r>
          <w:rPr>
            <w:noProof/>
            <w:webHidden/>
          </w:rPr>
          <w:instrText xml:space="preserve"> PAGEREF _Toc463464214 \h </w:instrText>
        </w:r>
        <w:r>
          <w:rPr>
            <w:noProof/>
            <w:webHidden/>
          </w:rPr>
        </w:r>
        <w:r>
          <w:rPr>
            <w:noProof/>
            <w:webHidden/>
          </w:rPr>
          <w:fldChar w:fldCharType="separate"/>
        </w:r>
        <w:r>
          <w:rPr>
            <w:noProof/>
            <w:webHidden/>
          </w:rPr>
          <w:t>119</w:t>
        </w:r>
        <w:r>
          <w:rPr>
            <w:noProof/>
            <w:webHidden/>
          </w:rPr>
          <w:fldChar w:fldCharType="end"/>
        </w:r>
      </w:hyperlink>
    </w:p>
    <w:p w14:paraId="55E8E532"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15" w:history="1">
        <w:r w:rsidRPr="00B0310C">
          <w:rPr>
            <w:rStyle w:val="Hyperlink"/>
            <w:noProof/>
          </w:rPr>
          <w:t>Figure 173:</w:t>
        </w:r>
        <w:r>
          <w:rPr>
            <w:rFonts w:asciiTheme="minorHAnsi" w:eastAsiaTheme="minorEastAsia" w:hAnsiTheme="minorHAnsi" w:cstheme="minorBidi"/>
            <w:noProof/>
            <w:sz w:val="22"/>
          </w:rPr>
          <w:tab/>
        </w:r>
        <w:r w:rsidRPr="00B0310C">
          <w:rPr>
            <w:rStyle w:val="Hyperlink"/>
            <w:noProof/>
          </w:rPr>
          <w:t>Update After Editing a Local Procedure</w:t>
        </w:r>
        <w:r>
          <w:rPr>
            <w:noProof/>
            <w:webHidden/>
          </w:rPr>
          <w:tab/>
        </w:r>
        <w:r>
          <w:rPr>
            <w:noProof/>
            <w:webHidden/>
          </w:rPr>
          <w:fldChar w:fldCharType="begin"/>
        </w:r>
        <w:r>
          <w:rPr>
            <w:noProof/>
            <w:webHidden/>
          </w:rPr>
          <w:instrText xml:space="preserve"> PAGEREF _Toc463464215 \h </w:instrText>
        </w:r>
        <w:r>
          <w:rPr>
            <w:noProof/>
            <w:webHidden/>
          </w:rPr>
        </w:r>
        <w:r>
          <w:rPr>
            <w:noProof/>
            <w:webHidden/>
          </w:rPr>
          <w:fldChar w:fldCharType="separate"/>
        </w:r>
        <w:r>
          <w:rPr>
            <w:noProof/>
            <w:webHidden/>
          </w:rPr>
          <w:t>120</w:t>
        </w:r>
        <w:r>
          <w:rPr>
            <w:noProof/>
            <w:webHidden/>
          </w:rPr>
          <w:fldChar w:fldCharType="end"/>
        </w:r>
      </w:hyperlink>
    </w:p>
    <w:p w14:paraId="62AD8CBF"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16" w:history="1">
        <w:r w:rsidRPr="00B0310C">
          <w:rPr>
            <w:rStyle w:val="Hyperlink"/>
            <w:noProof/>
          </w:rPr>
          <w:t>Figure 174:</w:t>
        </w:r>
        <w:r>
          <w:rPr>
            <w:rFonts w:asciiTheme="minorHAnsi" w:eastAsiaTheme="minorEastAsia" w:hAnsiTheme="minorHAnsi" w:cstheme="minorBidi"/>
            <w:noProof/>
            <w:sz w:val="22"/>
          </w:rPr>
          <w:tab/>
        </w:r>
        <w:r w:rsidRPr="00B0310C">
          <w:rPr>
            <w:rStyle w:val="Hyperlink"/>
            <w:noProof/>
          </w:rPr>
          <w:t>Export of Procedures into Excel</w:t>
        </w:r>
        <w:r>
          <w:rPr>
            <w:noProof/>
            <w:webHidden/>
          </w:rPr>
          <w:tab/>
        </w:r>
        <w:r>
          <w:rPr>
            <w:noProof/>
            <w:webHidden/>
          </w:rPr>
          <w:fldChar w:fldCharType="begin"/>
        </w:r>
        <w:r>
          <w:rPr>
            <w:noProof/>
            <w:webHidden/>
          </w:rPr>
          <w:instrText xml:space="preserve"> PAGEREF _Toc463464216 \h </w:instrText>
        </w:r>
        <w:r>
          <w:rPr>
            <w:noProof/>
            <w:webHidden/>
          </w:rPr>
        </w:r>
        <w:r>
          <w:rPr>
            <w:noProof/>
            <w:webHidden/>
          </w:rPr>
          <w:fldChar w:fldCharType="separate"/>
        </w:r>
        <w:r>
          <w:rPr>
            <w:noProof/>
            <w:webHidden/>
          </w:rPr>
          <w:t>120</w:t>
        </w:r>
        <w:r>
          <w:rPr>
            <w:noProof/>
            <w:webHidden/>
          </w:rPr>
          <w:fldChar w:fldCharType="end"/>
        </w:r>
      </w:hyperlink>
    </w:p>
    <w:p w14:paraId="36FD7692"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17" w:history="1">
        <w:r w:rsidRPr="00B0310C">
          <w:rPr>
            <w:rStyle w:val="Hyperlink"/>
            <w:noProof/>
          </w:rPr>
          <w:t>Figure 175:</w:t>
        </w:r>
        <w:r>
          <w:rPr>
            <w:rFonts w:asciiTheme="minorHAnsi" w:eastAsiaTheme="minorEastAsia" w:hAnsiTheme="minorHAnsi" w:cstheme="minorBidi"/>
            <w:noProof/>
            <w:sz w:val="22"/>
          </w:rPr>
          <w:tab/>
        </w:r>
        <w:r w:rsidRPr="00B0310C">
          <w:rPr>
            <w:rStyle w:val="Hyperlink"/>
            <w:noProof/>
          </w:rPr>
          <w:t>Management Menu (Reasons) Screen</w:t>
        </w:r>
        <w:r>
          <w:rPr>
            <w:noProof/>
            <w:webHidden/>
          </w:rPr>
          <w:tab/>
        </w:r>
        <w:r>
          <w:rPr>
            <w:noProof/>
            <w:webHidden/>
          </w:rPr>
          <w:fldChar w:fldCharType="begin"/>
        </w:r>
        <w:r>
          <w:rPr>
            <w:noProof/>
            <w:webHidden/>
          </w:rPr>
          <w:instrText xml:space="preserve"> PAGEREF _Toc463464217 \h </w:instrText>
        </w:r>
        <w:r>
          <w:rPr>
            <w:noProof/>
            <w:webHidden/>
          </w:rPr>
        </w:r>
        <w:r>
          <w:rPr>
            <w:noProof/>
            <w:webHidden/>
          </w:rPr>
          <w:fldChar w:fldCharType="separate"/>
        </w:r>
        <w:r>
          <w:rPr>
            <w:noProof/>
            <w:webHidden/>
          </w:rPr>
          <w:t>121</w:t>
        </w:r>
        <w:r>
          <w:rPr>
            <w:noProof/>
            <w:webHidden/>
          </w:rPr>
          <w:fldChar w:fldCharType="end"/>
        </w:r>
      </w:hyperlink>
    </w:p>
    <w:p w14:paraId="34BA8A31"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18" w:history="1">
        <w:r w:rsidRPr="00B0310C">
          <w:rPr>
            <w:rStyle w:val="Hyperlink"/>
            <w:noProof/>
          </w:rPr>
          <w:t>Figure 176:</w:t>
        </w:r>
        <w:r>
          <w:rPr>
            <w:rFonts w:asciiTheme="minorHAnsi" w:eastAsiaTheme="minorEastAsia" w:hAnsiTheme="minorHAnsi" w:cstheme="minorBidi"/>
            <w:noProof/>
            <w:sz w:val="22"/>
          </w:rPr>
          <w:tab/>
        </w:r>
        <w:r w:rsidRPr="00B0310C">
          <w:rPr>
            <w:rStyle w:val="Hyperlink"/>
            <w:noProof/>
          </w:rPr>
          <w:t>Reasons Screen with Inactive Reasons Highlighted</w:t>
        </w:r>
        <w:r>
          <w:rPr>
            <w:noProof/>
            <w:webHidden/>
          </w:rPr>
          <w:tab/>
        </w:r>
        <w:r>
          <w:rPr>
            <w:noProof/>
            <w:webHidden/>
          </w:rPr>
          <w:fldChar w:fldCharType="begin"/>
        </w:r>
        <w:r>
          <w:rPr>
            <w:noProof/>
            <w:webHidden/>
          </w:rPr>
          <w:instrText xml:space="preserve"> PAGEREF _Toc463464218 \h </w:instrText>
        </w:r>
        <w:r>
          <w:rPr>
            <w:noProof/>
            <w:webHidden/>
          </w:rPr>
        </w:r>
        <w:r>
          <w:rPr>
            <w:noProof/>
            <w:webHidden/>
          </w:rPr>
          <w:fldChar w:fldCharType="separate"/>
        </w:r>
        <w:r>
          <w:rPr>
            <w:noProof/>
            <w:webHidden/>
          </w:rPr>
          <w:t>121</w:t>
        </w:r>
        <w:r>
          <w:rPr>
            <w:noProof/>
            <w:webHidden/>
          </w:rPr>
          <w:fldChar w:fldCharType="end"/>
        </w:r>
      </w:hyperlink>
    </w:p>
    <w:p w14:paraId="73545AC1"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19" w:history="1">
        <w:r w:rsidRPr="00B0310C">
          <w:rPr>
            <w:rStyle w:val="Hyperlink"/>
            <w:noProof/>
          </w:rPr>
          <w:t>Figure 177:</w:t>
        </w:r>
        <w:r>
          <w:rPr>
            <w:rFonts w:asciiTheme="minorHAnsi" w:eastAsiaTheme="minorEastAsia" w:hAnsiTheme="minorHAnsi" w:cstheme="minorBidi"/>
            <w:noProof/>
            <w:sz w:val="22"/>
          </w:rPr>
          <w:tab/>
        </w:r>
        <w:r w:rsidRPr="00B0310C">
          <w:rPr>
            <w:rStyle w:val="Hyperlink"/>
            <w:noProof/>
          </w:rPr>
          <w:t>Reasons Screen with Inactive Reasons Moved to the Active Column</w:t>
        </w:r>
        <w:r>
          <w:rPr>
            <w:noProof/>
            <w:webHidden/>
          </w:rPr>
          <w:tab/>
        </w:r>
        <w:r>
          <w:rPr>
            <w:noProof/>
            <w:webHidden/>
          </w:rPr>
          <w:fldChar w:fldCharType="begin"/>
        </w:r>
        <w:r>
          <w:rPr>
            <w:noProof/>
            <w:webHidden/>
          </w:rPr>
          <w:instrText xml:space="preserve"> PAGEREF _Toc463464219 \h </w:instrText>
        </w:r>
        <w:r>
          <w:rPr>
            <w:noProof/>
            <w:webHidden/>
          </w:rPr>
        </w:r>
        <w:r>
          <w:rPr>
            <w:noProof/>
            <w:webHidden/>
          </w:rPr>
          <w:fldChar w:fldCharType="separate"/>
        </w:r>
        <w:r>
          <w:rPr>
            <w:noProof/>
            <w:webHidden/>
          </w:rPr>
          <w:t>122</w:t>
        </w:r>
        <w:r>
          <w:rPr>
            <w:noProof/>
            <w:webHidden/>
          </w:rPr>
          <w:fldChar w:fldCharType="end"/>
        </w:r>
      </w:hyperlink>
    </w:p>
    <w:p w14:paraId="062A9FF8"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20" w:history="1">
        <w:r w:rsidRPr="00B0310C">
          <w:rPr>
            <w:rStyle w:val="Hyperlink"/>
            <w:noProof/>
          </w:rPr>
          <w:t>Figure 178:</w:t>
        </w:r>
        <w:r>
          <w:rPr>
            <w:rFonts w:asciiTheme="minorHAnsi" w:eastAsiaTheme="minorEastAsia" w:hAnsiTheme="minorHAnsi" w:cstheme="minorBidi"/>
            <w:noProof/>
            <w:sz w:val="22"/>
          </w:rPr>
          <w:tab/>
        </w:r>
        <w:r w:rsidRPr="00B0310C">
          <w:rPr>
            <w:rStyle w:val="Hyperlink"/>
            <w:noProof/>
          </w:rPr>
          <w:t>Confirmation Prompt</w:t>
        </w:r>
        <w:r>
          <w:rPr>
            <w:noProof/>
            <w:webHidden/>
          </w:rPr>
          <w:tab/>
        </w:r>
        <w:r>
          <w:rPr>
            <w:noProof/>
            <w:webHidden/>
          </w:rPr>
          <w:fldChar w:fldCharType="begin"/>
        </w:r>
        <w:r>
          <w:rPr>
            <w:noProof/>
            <w:webHidden/>
          </w:rPr>
          <w:instrText xml:space="preserve"> PAGEREF _Toc463464220 \h </w:instrText>
        </w:r>
        <w:r>
          <w:rPr>
            <w:noProof/>
            <w:webHidden/>
          </w:rPr>
        </w:r>
        <w:r>
          <w:rPr>
            <w:noProof/>
            <w:webHidden/>
          </w:rPr>
          <w:fldChar w:fldCharType="separate"/>
        </w:r>
        <w:r>
          <w:rPr>
            <w:noProof/>
            <w:webHidden/>
          </w:rPr>
          <w:t>122</w:t>
        </w:r>
        <w:r>
          <w:rPr>
            <w:noProof/>
            <w:webHidden/>
          </w:rPr>
          <w:fldChar w:fldCharType="end"/>
        </w:r>
      </w:hyperlink>
    </w:p>
    <w:p w14:paraId="2C479854"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21" w:history="1">
        <w:r w:rsidRPr="00B0310C">
          <w:rPr>
            <w:rStyle w:val="Hyperlink"/>
            <w:noProof/>
          </w:rPr>
          <w:t>Figure 179:</w:t>
        </w:r>
        <w:r>
          <w:rPr>
            <w:rFonts w:asciiTheme="minorHAnsi" w:eastAsiaTheme="minorEastAsia" w:hAnsiTheme="minorHAnsi" w:cstheme="minorBidi"/>
            <w:noProof/>
            <w:sz w:val="22"/>
          </w:rPr>
          <w:tab/>
        </w:r>
        <w:r w:rsidRPr="00B0310C">
          <w:rPr>
            <w:rStyle w:val="Hyperlink"/>
            <w:noProof/>
          </w:rPr>
          <w:t>Reasons Screen with Active Reasons Highlighted</w:t>
        </w:r>
        <w:r>
          <w:rPr>
            <w:noProof/>
            <w:webHidden/>
          </w:rPr>
          <w:tab/>
        </w:r>
        <w:r>
          <w:rPr>
            <w:noProof/>
            <w:webHidden/>
          </w:rPr>
          <w:fldChar w:fldCharType="begin"/>
        </w:r>
        <w:r>
          <w:rPr>
            <w:noProof/>
            <w:webHidden/>
          </w:rPr>
          <w:instrText xml:space="preserve"> PAGEREF _Toc463464221 \h </w:instrText>
        </w:r>
        <w:r>
          <w:rPr>
            <w:noProof/>
            <w:webHidden/>
          </w:rPr>
        </w:r>
        <w:r>
          <w:rPr>
            <w:noProof/>
            <w:webHidden/>
          </w:rPr>
          <w:fldChar w:fldCharType="separate"/>
        </w:r>
        <w:r>
          <w:rPr>
            <w:noProof/>
            <w:webHidden/>
          </w:rPr>
          <w:t>122</w:t>
        </w:r>
        <w:r>
          <w:rPr>
            <w:noProof/>
            <w:webHidden/>
          </w:rPr>
          <w:fldChar w:fldCharType="end"/>
        </w:r>
      </w:hyperlink>
    </w:p>
    <w:p w14:paraId="51ABA0F0"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22" w:history="1">
        <w:r w:rsidRPr="00B0310C">
          <w:rPr>
            <w:rStyle w:val="Hyperlink"/>
            <w:noProof/>
          </w:rPr>
          <w:t>Figure 180:</w:t>
        </w:r>
        <w:r>
          <w:rPr>
            <w:rFonts w:asciiTheme="minorHAnsi" w:eastAsiaTheme="minorEastAsia" w:hAnsiTheme="minorHAnsi" w:cstheme="minorBidi"/>
            <w:noProof/>
            <w:sz w:val="22"/>
          </w:rPr>
          <w:tab/>
        </w:r>
        <w:r w:rsidRPr="00B0310C">
          <w:rPr>
            <w:rStyle w:val="Hyperlink"/>
            <w:noProof/>
          </w:rPr>
          <w:t>Reasons Screen with Active Reasons Moved to the Inactive Column</w:t>
        </w:r>
        <w:r>
          <w:rPr>
            <w:noProof/>
            <w:webHidden/>
          </w:rPr>
          <w:tab/>
        </w:r>
        <w:r>
          <w:rPr>
            <w:noProof/>
            <w:webHidden/>
          </w:rPr>
          <w:fldChar w:fldCharType="begin"/>
        </w:r>
        <w:r>
          <w:rPr>
            <w:noProof/>
            <w:webHidden/>
          </w:rPr>
          <w:instrText xml:space="preserve"> PAGEREF _Toc463464222 \h </w:instrText>
        </w:r>
        <w:r>
          <w:rPr>
            <w:noProof/>
            <w:webHidden/>
          </w:rPr>
        </w:r>
        <w:r>
          <w:rPr>
            <w:noProof/>
            <w:webHidden/>
          </w:rPr>
          <w:fldChar w:fldCharType="separate"/>
        </w:r>
        <w:r>
          <w:rPr>
            <w:noProof/>
            <w:webHidden/>
          </w:rPr>
          <w:t>122</w:t>
        </w:r>
        <w:r>
          <w:rPr>
            <w:noProof/>
            <w:webHidden/>
          </w:rPr>
          <w:fldChar w:fldCharType="end"/>
        </w:r>
      </w:hyperlink>
    </w:p>
    <w:p w14:paraId="4049E989"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23" w:history="1">
        <w:r w:rsidRPr="00B0310C">
          <w:rPr>
            <w:rStyle w:val="Hyperlink"/>
            <w:noProof/>
          </w:rPr>
          <w:t>Figure 181:</w:t>
        </w:r>
        <w:r>
          <w:rPr>
            <w:rFonts w:asciiTheme="minorHAnsi" w:eastAsiaTheme="minorEastAsia" w:hAnsiTheme="minorHAnsi" w:cstheme="minorBidi"/>
            <w:noProof/>
            <w:sz w:val="22"/>
          </w:rPr>
          <w:tab/>
        </w:r>
        <w:r w:rsidRPr="00B0310C">
          <w:rPr>
            <w:rStyle w:val="Hyperlink"/>
            <w:noProof/>
          </w:rPr>
          <w:t>Confirmation Prompt</w:t>
        </w:r>
        <w:r>
          <w:rPr>
            <w:noProof/>
            <w:webHidden/>
          </w:rPr>
          <w:tab/>
        </w:r>
        <w:r>
          <w:rPr>
            <w:noProof/>
            <w:webHidden/>
          </w:rPr>
          <w:fldChar w:fldCharType="begin"/>
        </w:r>
        <w:r>
          <w:rPr>
            <w:noProof/>
            <w:webHidden/>
          </w:rPr>
          <w:instrText xml:space="preserve"> PAGEREF _Toc463464223 \h </w:instrText>
        </w:r>
        <w:r>
          <w:rPr>
            <w:noProof/>
            <w:webHidden/>
          </w:rPr>
        </w:r>
        <w:r>
          <w:rPr>
            <w:noProof/>
            <w:webHidden/>
          </w:rPr>
          <w:fldChar w:fldCharType="separate"/>
        </w:r>
        <w:r>
          <w:rPr>
            <w:noProof/>
            <w:webHidden/>
          </w:rPr>
          <w:t>123</w:t>
        </w:r>
        <w:r>
          <w:rPr>
            <w:noProof/>
            <w:webHidden/>
          </w:rPr>
          <w:fldChar w:fldCharType="end"/>
        </w:r>
      </w:hyperlink>
    </w:p>
    <w:p w14:paraId="6E90F825"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24" w:history="1">
        <w:r w:rsidRPr="00B0310C">
          <w:rPr>
            <w:rStyle w:val="Hyperlink"/>
            <w:noProof/>
          </w:rPr>
          <w:t>Figure 182:</w:t>
        </w:r>
        <w:r>
          <w:rPr>
            <w:rFonts w:asciiTheme="minorHAnsi" w:eastAsiaTheme="minorEastAsia" w:hAnsiTheme="minorHAnsi" w:cstheme="minorBidi"/>
            <w:noProof/>
            <w:sz w:val="22"/>
          </w:rPr>
          <w:tab/>
        </w:r>
        <w:r w:rsidRPr="00B0310C">
          <w:rPr>
            <w:rStyle w:val="Hyperlink"/>
            <w:noProof/>
          </w:rPr>
          <w:t>Event Capture – New Reason Screen</w:t>
        </w:r>
        <w:r>
          <w:rPr>
            <w:noProof/>
            <w:webHidden/>
          </w:rPr>
          <w:tab/>
        </w:r>
        <w:r>
          <w:rPr>
            <w:noProof/>
            <w:webHidden/>
          </w:rPr>
          <w:fldChar w:fldCharType="begin"/>
        </w:r>
        <w:r>
          <w:rPr>
            <w:noProof/>
            <w:webHidden/>
          </w:rPr>
          <w:instrText xml:space="preserve"> PAGEREF _Toc463464224 \h </w:instrText>
        </w:r>
        <w:r>
          <w:rPr>
            <w:noProof/>
            <w:webHidden/>
          </w:rPr>
        </w:r>
        <w:r>
          <w:rPr>
            <w:noProof/>
            <w:webHidden/>
          </w:rPr>
          <w:fldChar w:fldCharType="separate"/>
        </w:r>
        <w:r>
          <w:rPr>
            <w:noProof/>
            <w:webHidden/>
          </w:rPr>
          <w:t>123</w:t>
        </w:r>
        <w:r>
          <w:rPr>
            <w:noProof/>
            <w:webHidden/>
          </w:rPr>
          <w:fldChar w:fldCharType="end"/>
        </w:r>
      </w:hyperlink>
    </w:p>
    <w:p w14:paraId="4A8C994E"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25" w:history="1">
        <w:r w:rsidRPr="00B0310C">
          <w:rPr>
            <w:rStyle w:val="Hyperlink"/>
            <w:noProof/>
          </w:rPr>
          <w:t>Figure 183:</w:t>
        </w:r>
        <w:r>
          <w:rPr>
            <w:rFonts w:asciiTheme="minorHAnsi" w:eastAsiaTheme="minorEastAsia" w:hAnsiTheme="minorHAnsi" w:cstheme="minorBidi"/>
            <w:noProof/>
            <w:sz w:val="22"/>
          </w:rPr>
          <w:tab/>
        </w:r>
        <w:r w:rsidRPr="00B0310C">
          <w:rPr>
            <w:rStyle w:val="Hyperlink"/>
            <w:noProof/>
          </w:rPr>
          <w:t>Reasons Screen with New Reason Added</w:t>
        </w:r>
        <w:r>
          <w:rPr>
            <w:noProof/>
            <w:webHidden/>
          </w:rPr>
          <w:tab/>
        </w:r>
        <w:r>
          <w:rPr>
            <w:noProof/>
            <w:webHidden/>
          </w:rPr>
          <w:fldChar w:fldCharType="begin"/>
        </w:r>
        <w:r>
          <w:rPr>
            <w:noProof/>
            <w:webHidden/>
          </w:rPr>
          <w:instrText xml:space="preserve"> PAGEREF _Toc463464225 \h </w:instrText>
        </w:r>
        <w:r>
          <w:rPr>
            <w:noProof/>
            <w:webHidden/>
          </w:rPr>
        </w:r>
        <w:r>
          <w:rPr>
            <w:noProof/>
            <w:webHidden/>
          </w:rPr>
          <w:fldChar w:fldCharType="separate"/>
        </w:r>
        <w:r>
          <w:rPr>
            <w:noProof/>
            <w:webHidden/>
          </w:rPr>
          <w:t>123</w:t>
        </w:r>
        <w:r>
          <w:rPr>
            <w:noProof/>
            <w:webHidden/>
          </w:rPr>
          <w:fldChar w:fldCharType="end"/>
        </w:r>
      </w:hyperlink>
    </w:p>
    <w:p w14:paraId="0EE2148A"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26" w:history="1">
        <w:r w:rsidRPr="00B0310C">
          <w:rPr>
            <w:rStyle w:val="Hyperlink"/>
            <w:noProof/>
          </w:rPr>
          <w:t>Figure 184:</w:t>
        </w:r>
        <w:r>
          <w:rPr>
            <w:rFonts w:asciiTheme="minorHAnsi" w:eastAsiaTheme="minorEastAsia" w:hAnsiTheme="minorHAnsi" w:cstheme="minorBidi"/>
            <w:noProof/>
            <w:sz w:val="22"/>
          </w:rPr>
          <w:tab/>
        </w:r>
        <w:r w:rsidRPr="00B0310C">
          <w:rPr>
            <w:rStyle w:val="Hyperlink"/>
            <w:noProof/>
          </w:rPr>
          <w:t>Event Code Screens Example</w:t>
        </w:r>
        <w:r>
          <w:rPr>
            <w:noProof/>
            <w:webHidden/>
          </w:rPr>
          <w:tab/>
        </w:r>
        <w:r>
          <w:rPr>
            <w:noProof/>
            <w:webHidden/>
          </w:rPr>
          <w:fldChar w:fldCharType="begin"/>
        </w:r>
        <w:r>
          <w:rPr>
            <w:noProof/>
            <w:webHidden/>
          </w:rPr>
          <w:instrText xml:space="preserve"> PAGEREF _Toc463464226 \h </w:instrText>
        </w:r>
        <w:r>
          <w:rPr>
            <w:noProof/>
            <w:webHidden/>
          </w:rPr>
        </w:r>
        <w:r>
          <w:rPr>
            <w:noProof/>
            <w:webHidden/>
          </w:rPr>
          <w:fldChar w:fldCharType="separate"/>
        </w:r>
        <w:r>
          <w:rPr>
            <w:noProof/>
            <w:webHidden/>
          </w:rPr>
          <w:t>124</w:t>
        </w:r>
        <w:r>
          <w:rPr>
            <w:noProof/>
            <w:webHidden/>
          </w:rPr>
          <w:fldChar w:fldCharType="end"/>
        </w:r>
      </w:hyperlink>
    </w:p>
    <w:p w14:paraId="123AA563"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27" w:history="1">
        <w:r w:rsidRPr="00B0310C">
          <w:rPr>
            <w:rStyle w:val="Hyperlink"/>
            <w:noProof/>
          </w:rPr>
          <w:t>Figure 185:</w:t>
        </w:r>
        <w:r>
          <w:rPr>
            <w:rFonts w:asciiTheme="minorHAnsi" w:eastAsiaTheme="minorEastAsia" w:hAnsiTheme="minorHAnsi" w:cstheme="minorBidi"/>
            <w:noProof/>
            <w:sz w:val="22"/>
          </w:rPr>
          <w:tab/>
        </w:r>
        <w:r w:rsidRPr="00B0310C">
          <w:rPr>
            <w:rStyle w:val="Hyperlink"/>
            <w:noProof/>
          </w:rPr>
          <w:t>Select Clinic Status for the Report</w:t>
        </w:r>
        <w:r>
          <w:rPr>
            <w:noProof/>
            <w:webHidden/>
          </w:rPr>
          <w:tab/>
        </w:r>
        <w:r>
          <w:rPr>
            <w:noProof/>
            <w:webHidden/>
          </w:rPr>
          <w:fldChar w:fldCharType="begin"/>
        </w:r>
        <w:r>
          <w:rPr>
            <w:noProof/>
            <w:webHidden/>
          </w:rPr>
          <w:instrText xml:space="preserve"> PAGEREF _Toc463464227 \h </w:instrText>
        </w:r>
        <w:r>
          <w:rPr>
            <w:noProof/>
            <w:webHidden/>
          </w:rPr>
        </w:r>
        <w:r>
          <w:rPr>
            <w:noProof/>
            <w:webHidden/>
          </w:rPr>
          <w:fldChar w:fldCharType="separate"/>
        </w:r>
        <w:r>
          <w:rPr>
            <w:noProof/>
            <w:webHidden/>
          </w:rPr>
          <w:t>125</w:t>
        </w:r>
        <w:r>
          <w:rPr>
            <w:noProof/>
            <w:webHidden/>
          </w:rPr>
          <w:fldChar w:fldCharType="end"/>
        </w:r>
      </w:hyperlink>
    </w:p>
    <w:p w14:paraId="6EE783BB"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28" w:history="1">
        <w:r w:rsidRPr="00B0310C">
          <w:rPr>
            <w:rStyle w:val="Hyperlink"/>
            <w:noProof/>
          </w:rPr>
          <w:t>Figure 186:</w:t>
        </w:r>
        <w:r>
          <w:rPr>
            <w:rFonts w:asciiTheme="minorHAnsi" w:eastAsiaTheme="minorEastAsia" w:hAnsiTheme="minorHAnsi" w:cstheme="minorBidi"/>
            <w:noProof/>
            <w:sz w:val="22"/>
          </w:rPr>
          <w:tab/>
        </w:r>
        <w:r w:rsidRPr="00B0310C">
          <w:rPr>
            <w:rStyle w:val="Hyperlink"/>
            <w:noProof/>
          </w:rPr>
          <w:t>Exported Event Code Table Report</w:t>
        </w:r>
        <w:r>
          <w:rPr>
            <w:noProof/>
            <w:webHidden/>
          </w:rPr>
          <w:tab/>
        </w:r>
        <w:r>
          <w:rPr>
            <w:noProof/>
            <w:webHidden/>
          </w:rPr>
          <w:fldChar w:fldCharType="begin"/>
        </w:r>
        <w:r>
          <w:rPr>
            <w:noProof/>
            <w:webHidden/>
          </w:rPr>
          <w:instrText xml:space="preserve"> PAGEREF _Toc463464228 \h </w:instrText>
        </w:r>
        <w:r>
          <w:rPr>
            <w:noProof/>
            <w:webHidden/>
          </w:rPr>
        </w:r>
        <w:r>
          <w:rPr>
            <w:noProof/>
            <w:webHidden/>
          </w:rPr>
          <w:fldChar w:fldCharType="separate"/>
        </w:r>
        <w:r>
          <w:rPr>
            <w:noProof/>
            <w:webHidden/>
          </w:rPr>
          <w:t>125</w:t>
        </w:r>
        <w:r>
          <w:rPr>
            <w:noProof/>
            <w:webHidden/>
          </w:rPr>
          <w:fldChar w:fldCharType="end"/>
        </w:r>
      </w:hyperlink>
    </w:p>
    <w:p w14:paraId="42B582B0"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29" w:history="1">
        <w:r w:rsidRPr="00B0310C">
          <w:rPr>
            <w:rStyle w:val="Hyperlink"/>
            <w:noProof/>
          </w:rPr>
          <w:t>Figure 187:</w:t>
        </w:r>
        <w:r>
          <w:rPr>
            <w:rFonts w:asciiTheme="minorHAnsi" w:eastAsiaTheme="minorEastAsia" w:hAnsiTheme="minorHAnsi" w:cstheme="minorBidi"/>
            <w:noProof/>
            <w:sz w:val="22"/>
          </w:rPr>
          <w:tab/>
        </w:r>
        <w:r w:rsidRPr="00B0310C">
          <w:rPr>
            <w:rStyle w:val="Hyperlink"/>
            <w:noProof/>
          </w:rPr>
          <w:t>Update Event Code Screen Example</w:t>
        </w:r>
        <w:r>
          <w:rPr>
            <w:noProof/>
            <w:webHidden/>
          </w:rPr>
          <w:tab/>
        </w:r>
        <w:r>
          <w:rPr>
            <w:noProof/>
            <w:webHidden/>
          </w:rPr>
          <w:fldChar w:fldCharType="begin"/>
        </w:r>
        <w:r>
          <w:rPr>
            <w:noProof/>
            <w:webHidden/>
          </w:rPr>
          <w:instrText xml:space="preserve"> PAGEREF _Toc463464229 \h </w:instrText>
        </w:r>
        <w:r>
          <w:rPr>
            <w:noProof/>
            <w:webHidden/>
          </w:rPr>
        </w:r>
        <w:r>
          <w:rPr>
            <w:noProof/>
            <w:webHidden/>
          </w:rPr>
          <w:fldChar w:fldCharType="separate"/>
        </w:r>
        <w:r>
          <w:rPr>
            <w:noProof/>
            <w:webHidden/>
          </w:rPr>
          <w:t>125</w:t>
        </w:r>
        <w:r>
          <w:rPr>
            <w:noProof/>
            <w:webHidden/>
          </w:rPr>
          <w:fldChar w:fldCharType="end"/>
        </w:r>
      </w:hyperlink>
    </w:p>
    <w:p w14:paraId="48636730"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30" w:history="1">
        <w:r w:rsidRPr="00B0310C">
          <w:rPr>
            <w:rStyle w:val="Hyperlink"/>
            <w:noProof/>
          </w:rPr>
          <w:t>Figure 188:</w:t>
        </w:r>
        <w:r>
          <w:rPr>
            <w:rFonts w:asciiTheme="minorHAnsi" w:eastAsiaTheme="minorEastAsia" w:hAnsiTheme="minorHAnsi" w:cstheme="minorBidi"/>
            <w:noProof/>
            <w:sz w:val="22"/>
          </w:rPr>
          <w:tab/>
        </w:r>
        <w:r w:rsidRPr="00B0310C">
          <w:rPr>
            <w:rStyle w:val="Hyperlink"/>
            <w:noProof/>
          </w:rPr>
          <w:t>Adding an Event Code Screen</w:t>
        </w:r>
        <w:r>
          <w:rPr>
            <w:noProof/>
            <w:webHidden/>
          </w:rPr>
          <w:tab/>
        </w:r>
        <w:r>
          <w:rPr>
            <w:noProof/>
            <w:webHidden/>
          </w:rPr>
          <w:fldChar w:fldCharType="begin"/>
        </w:r>
        <w:r>
          <w:rPr>
            <w:noProof/>
            <w:webHidden/>
          </w:rPr>
          <w:instrText xml:space="preserve"> PAGEREF _Toc463464230 \h </w:instrText>
        </w:r>
        <w:r>
          <w:rPr>
            <w:noProof/>
            <w:webHidden/>
          </w:rPr>
        </w:r>
        <w:r>
          <w:rPr>
            <w:noProof/>
            <w:webHidden/>
          </w:rPr>
          <w:fldChar w:fldCharType="separate"/>
        </w:r>
        <w:r>
          <w:rPr>
            <w:noProof/>
            <w:webHidden/>
          </w:rPr>
          <w:t>126</w:t>
        </w:r>
        <w:r>
          <w:rPr>
            <w:noProof/>
            <w:webHidden/>
          </w:rPr>
          <w:fldChar w:fldCharType="end"/>
        </w:r>
      </w:hyperlink>
    </w:p>
    <w:p w14:paraId="287A80B1"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31" w:history="1">
        <w:r w:rsidRPr="00B0310C">
          <w:rPr>
            <w:rStyle w:val="Hyperlink"/>
            <w:noProof/>
          </w:rPr>
          <w:t>Figure 189:</w:t>
        </w:r>
        <w:r>
          <w:rPr>
            <w:rFonts w:asciiTheme="minorHAnsi" w:eastAsiaTheme="minorEastAsia" w:hAnsiTheme="minorHAnsi" w:cstheme="minorBidi"/>
            <w:noProof/>
            <w:sz w:val="22"/>
          </w:rPr>
          <w:tab/>
        </w:r>
        <w:r w:rsidRPr="00B0310C">
          <w:rPr>
            <w:rStyle w:val="Hyperlink"/>
            <w:noProof/>
          </w:rPr>
          <w:t>Invalid Associated Clinic Error</w:t>
        </w:r>
        <w:r>
          <w:rPr>
            <w:noProof/>
            <w:webHidden/>
          </w:rPr>
          <w:tab/>
        </w:r>
        <w:r>
          <w:rPr>
            <w:noProof/>
            <w:webHidden/>
          </w:rPr>
          <w:fldChar w:fldCharType="begin"/>
        </w:r>
        <w:r>
          <w:rPr>
            <w:noProof/>
            <w:webHidden/>
          </w:rPr>
          <w:instrText xml:space="preserve"> PAGEREF _Toc463464231 \h </w:instrText>
        </w:r>
        <w:r>
          <w:rPr>
            <w:noProof/>
            <w:webHidden/>
          </w:rPr>
        </w:r>
        <w:r>
          <w:rPr>
            <w:noProof/>
            <w:webHidden/>
          </w:rPr>
          <w:fldChar w:fldCharType="separate"/>
        </w:r>
        <w:r>
          <w:rPr>
            <w:noProof/>
            <w:webHidden/>
          </w:rPr>
          <w:t>127</w:t>
        </w:r>
        <w:r>
          <w:rPr>
            <w:noProof/>
            <w:webHidden/>
          </w:rPr>
          <w:fldChar w:fldCharType="end"/>
        </w:r>
      </w:hyperlink>
    </w:p>
    <w:p w14:paraId="7EA7E17C"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32" w:history="1">
        <w:r w:rsidRPr="00B0310C">
          <w:rPr>
            <w:rStyle w:val="Hyperlink"/>
            <w:noProof/>
          </w:rPr>
          <w:t>Figure 190:</w:t>
        </w:r>
        <w:r>
          <w:rPr>
            <w:rFonts w:asciiTheme="minorHAnsi" w:eastAsiaTheme="minorEastAsia" w:hAnsiTheme="minorHAnsi" w:cstheme="minorBidi"/>
            <w:noProof/>
            <w:sz w:val="22"/>
          </w:rPr>
          <w:tab/>
        </w:r>
        <w:r w:rsidRPr="00B0310C">
          <w:rPr>
            <w:rStyle w:val="Hyperlink"/>
            <w:noProof/>
          </w:rPr>
          <w:t>Update an Event Code Screen</w:t>
        </w:r>
        <w:r>
          <w:rPr>
            <w:noProof/>
            <w:webHidden/>
          </w:rPr>
          <w:tab/>
        </w:r>
        <w:r>
          <w:rPr>
            <w:noProof/>
            <w:webHidden/>
          </w:rPr>
          <w:fldChar w:fldCharType="begin"/>
        </w:r>
        <w:r>
          <w:rPr>
            <w:noProof/>
            <w:webHidden/>
          </w:rPr>
          <w:instrText xml:space="preserve"> PAGEREF _Toc463464232 \h </w:instrText>
        </w:r>
        <w:r>
          <w:rPr>
            <w:noProof/>
            <w:webHidden/>
          </w:rPr>
        </w:r>
        <w:r>
          <w:rPr>
            <w:noProof/>
            <w:webHidden/>
          </w:rPr>
          <w:fldChar w:fldCharType="separate"/>
        </w:r>
        <w:r>
          <w:rPr>
            <w:noProof/>
            <w:webHidden/>
          </w:rPr>
          <w:t>127</w:t>
        </w:r>
        <w:r>
          <w:rPr>
            <w:noProof/>
            <w:webHidden/>
          </w:rPr>
          <w:fldChar w:fldCharType="end"/>
        </w:r>
      </w:hyperlink>
    </w:p>
    <w:p w14:paraId="0982546D"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33" w:history="1">
        <w:r w:rsidRPr="00B0310C">
          <w:rPr>
            <w:rStyle w:val="Hyperlink"/>
            <w:noProof/>
          </w:rPr>
          <w:t>Figure 191:</w:t>
        </w:r>
        <w:r>
          <w:rPr>
            <w:rFonts w:asciiTheme="minorHAnsi" w:eastAsiaTheme="minorEastAsia" w:hAnsiTheme="minorHAnsi" w:cstheme="minorBidi"/>
            <w:noProof/>
            <w:sz w:val="22"/>
          </w:rPr>
          <w:tab/>
        </w:r>
        <w:r w:rsidRPr="00B0310C">
          <w:rPr>
            <w:rStyle w:val="Hyperlink"/>
            <w:noProof/>
          </w:rPr>
          <w:t>Event Code Screen with Active DSS Unit Selected</w:t>
        </w:r>
        <w:r>
          <w:rPr>
            <w:noProof/>
            <w:webHidden/>
          </w:rPr>
          <w:tab/>
        </w:r>
        <w:r>
          <w:rPr>
            <w:noProof/>
            <w:webHidden/>
          </w:rPr>
          <w:fldChar w:fldCharType="begin"/>
        </w:r>
        <w:r>
          <w:rPr>
            <w:noProof/>
            <w:webHidden/>
          </w:rPr>
          <w:instrText xml:space="preserve"> PAGEREF _Toc463464233 \h </w:instrText>
        </w:r>
        <w:r>
          <w:rPr>
            <w:noProof/>
            <w:webHidden/>
          </w:rPr>
        </w:r>
        <w:r>
          <w:rPr>
            <w:noProof/>
            <w:webHidden/>
          </w:rPr>
          <w:fldChar w:fldCharType="separate"/>
        </w:r>
        <w:r>
          <w:rPr>
            <w:noProof/>
            <w:webHidden/>
          </w:rPr>
          <w:t>128</w:t>
        </w:r>
        <w:r>
          <w:rPr>
            <w:noProof/>
            <w:webHidden/>
          </w:rPr>
          <w:fldChar w:fldCharType="end"/>
        </w:r>
      </w:hyperlink>
    </w:p>
    <w:p w14:paraId="67ED8F2B"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34" w:history="1">
        <w:r w:rsidRPr="00B0310C">
          <w:rPr>
            <w:rStyle w:val="Hyperlink"/>
            <w:noProof/>
          </w:rPr>
          <w:t>Figure 192:</w:t>
        </w:r>
        <w:r>
          <w:rPr>
            <w:rFonts w:asciiTheme="minorHAnsi" w:eastAsiaTheme="minorEastAsia" w:hAnsiTheme="minorHAnsi" w:cstheme="minorBidi"/>
            <w:noProof/>
            <w:sz w:val="22"/>
          </w:rPr>
          <w:tab/>
        </w:r>
        <w:r w:rsidRPr="00B0310C">
          <w:rPr>
            <w:rStyle w:val="Hyperlink"/>
            <w:noProof/>
          </w:rPr>
          <w:t>Copy EC Screens to Another DSS Unit on Edit Menu</w:t>
        </w:r>
        <w:r>
          <w:rPr>
            <w:noProof/>
            <w:webHidden/>
          </w:rPr>
          <w:tab/>
        </w:r>
        <w:r>
          <w:rPr>
            <w:noProof/>
            <w:webHidden/>
          </w:rPr>
          <w:fldChar w:fldCharType="begin"/>
        </w:r>
        <w:r>
          <w:rPr>
            <w:noProof/>
            <w:webHidden/>
          </w:rPr>
          <w:instrText xml:space="preserve"> PAGEREF _Toc463464234 \h </w:instrText>
        </w:r>
        <w:r>
          <w:rPr>
            <w:noProof/>
            <w:webHidden/>
          </w:rPr>
        </w:r>
        <w:r>
          <w:rPr>
            <w:noProof/>
            <w:webHidden/>
          </w:rPr>
          <w:fldChar w:fldCharType="separate"/>
        </w:r>
        <w:r>
          <w:rPr>
            <w:noProof/>
            <w:webHidden/>
          </w:rPr>
          <w:t>128</w:t>
        </w:r>
        <w:r>
          <w:rPr>
            <w:noProof/>
            <w:webHidden/>
          </w:rPr>
          <w:fldChar w:fldCharType="end"/>
        </w:r>
      </w:hyperlink>
    </w:p>
    <w:p w14:paraId="1F9A5FF5"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35" w:history="1">
        <w:r w:rsidRPr="00B0310C">
          <w:rPr>
            <w:rStyle w:val="Hyperlink"/>
            <w:noProof/>
          </w:rPr>
          <w:t>Figure 193:</w:t>
        </w:r>
        <w:r>
          <w:rPr>
            <w:rFonts w:asciiTheme="minorHAnsi" w:eastAsiaTheme="minorEastAsia" w:hAnsiTheme="minorHAnsi" w:cstheme="minorBidi"/>
            <w:noProof/>
            <w:sz w:val="22"/>
          </w:rPr>
          <w:tab/>
        </w:r>
        <w:r w:rsidRPr="00B0310C">
          <w:rPr>
            <w:rStyle w:val="Hyperlink"/>
            <w:noProof/>
          </w:rPr>
          <w:t>Select a Target Screen</w:t>
        </w:r>
        <w:r>
          <w:rPr>
            <w:noProof/>
            <w:webHidden/>
          </w:rPr>
          <w:tab/>
        </w:r>
        <w:r>
          <w:rPr>
            <w:noProof/>
            <w:webHidden/>
          </w:rPr>
          <w:fldChar w:fldCharType="begin"/>
        </w:r>
        <w:r>
          <w:rPr>
            <w:noProof/>
            <w:webHidden/>
          </w:rPr>
          <w:instrText xml:space="preserve"> PAGEREF _Toc463464235 \h </w:instrText>
        </w:r>
        <w:r>
          <w:rPr>
            <w:noProof/>
            <w:webHidden/>
          </w:rPr>
        </w:r>
        <w:r>
          <w:rPr>
            <w:noProof/>
            <w:webHidden/>
          </w:rPr>
          <w:fldChar w:fldCharType="separate"/>
        </w:r>
        <w:r>
          <w:rPr>
            <w:noProof/>
            <w:webHidden/>
          </w:rPr>
          <w:t>128</w:t>
        </w:r>
        <w:r>
          <w:rPr>
            <w:noProof/>
            <w:webHidden/>
          </w:rPr>
          <w:fldChar w:fldCharType="end"/>
        </w:r>
      </w:hyperlink>
    </w:p>
    <w:p w14:paraId="005FECBC"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36" w:history="1">
        <w:r w:rsidRPr="00B0310C">
          <w:rPr>
            <w:rStyle w:val="Hyperlink"/>
            <w:noProof/>
          </w:rPr>
          <w:t>Figure 194:</w:t>
        </w:r>
        <w:r>
          <w:rPr>
            <w:rFonts w:asciiTheme="minorHAnsi" w:eastAsiaTheme="minorEastAsia" w:hAnsiTheme="minorHAnsi" w:cstheme="minorBidi"/>
            <w:noProof/>
            <w:sz w:val="22"/>
          </w:rPr>
          <w:tab/>
        </w:r>
        <w:r w:rsidRPr="00B0310C">
          <w:rPr>
            <w:rStyle w:val="Hyperlink"/>
            <w:noProof/>
          </w:rPr>
          <w:t>Copy Event Code Screen</w:t>
        </w:r>
        <w:r>
          <w:rPr>
            <w:noProof/>
            <w:webHidden/>
          </w:rPr>
          <w:tab/>
        </w:r>
        <w:r>
          <w:rPr>
            <w:noProof/>
            <w:webHidden/>
          </w:rPr>
          <w:fldChar w:fldCharType="begin"/>
        </w:r>
        <w:r>
          <w:rPr>
            <w:noProof/>
            <w:webHidden/>
          </w:rPr>
          <w:instrText xml:space="preserve"> PAGEREF _Toc463464236 \h </w:instrText>
        </w:r>
        <w:r>
          <w:rPr>
            <w:noProof/>
            <w:webHidden/>
          </w:rPr>
        </w:r>
        <w:r>
          <w:rPr>
            <w:noProof/>
            <w:webHidden/>
          </w:rPr>
          <w:fldChar w:fldCharType="separate"/>
        </w:r>
        <w:r>
          <w:rPr>
            <w:noProof/>
            <w:webHidden/>
          </w:rPr>
          <w:t>129</w:t>
        </w:r>
        <w:r>
          <w:rPr>
            <w:noProof/>
            <w:webHidden/>
          </w:rPr>
          <w:fldChar w:fldCharType="end"/>
        </w:r>
      </w:hyperlink>
    </w:p>
    <w:p w14:paraId="7B099AA5"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37" w:history="1">
        <w:r w:rsidRPr="00B0310C">
          <w:rPr>
            <w:rStyle w:val="Hyperlink"/>
            <w:noProof/>
          </w:rPr>
          <w:t>Figure 195:</w:t>
        </w:r>
        <w:r>
          <w:rPr>
            <w:rFonts w:asciiTheme="minorHAnsi" w:eastAsiaTheme="minorEastAsia" w:hAnsiTheme="minorHAnsi" w:cstheme="minorBidi"/>
            <w:noProof/>
            <w:sz w:val="22"/>
          </w:rPr>
          <w:tab/>
        </w:r>
        <w:r w:rsidRPr="00B0310C">
          <w:rPr>
            <w:rStyle w:val="Hyperlink"/>
            <w:noProof/>
          </w:rPr>
          <w:t>Record Not Filed Error Message for Key Data Missing</w:t>
        </w:r>
        <w:r>
          <w:rPr>
            <w:noProof/>
            <w:webHidden/>
          </w:rPr>
          <w:tab/>
        </w:r>
        <w:r>
          <w:rPr>
            <w:noProof/>
            <w:webHidden/>
          </w:rPr>
          <w:fldChar w:fldCharType="begin"/>
        </w:r>
        <w:r>
          <w:rPr>
            <w:noProof/>
            <w:webHidden/>
          </w:rPr>
          <w:instrText xml:space="preserve"> PAGEREF _Toc463464237 \h </w:instrText>
        </w:r>
        <w:r>
          <w:rPr>
            <w:noProof/>
            <w:webHidden/>
          </w:rPr>
        </w:r>
        <w:r>
          <w:rPr>
            <w:noProof/>
            <w:webHidden/>
          </w:rPr>
          <w:fldChar w:fldCharType="separate"/>
        </w:r>
        <w:r>
          <w:rPr>
            <w:noProof/>
            <w:webHidden/>
          </w:rPr>
          <w:t>129</w:t>
        </w:r>
        <w:r>
          <w:rPr>
            <w:noProof/>
            <w:webHidden/>
          </w:rPr>
          <w:fldChar w:fldCharType="end"/>
        </w:r>
      </w:hyperlink>
    </w:p>
    <w:p w14:paraId="3A7EAE8B"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38" w:history="1">
        <w:r w:rsidRPr="00B0310C">
          <w:rPr>
            <w:rStyle w:val="Hyperlink"/>
            <w:noProof/>
          </w:rPr>
          <w:t>Figure 196:</w:t>
        </w:r>
        <w:r>
          <w:rPr>
            <w:rFonts w:asciiTheme="minorHAnsi" w:eastAsiaTheme="minorEastAsia" w:hAnsiTheme="minorHAnsi" w:cstheme="minorBidi"/>
            <w:noProof/>
            <w:sz w:val="22"/>
          </w:rPr>
          <w:tab/>
        </w:r>
        <w:r w:rsidRPr="00B0310C">
          <w:rPr>
            <w:rStyle w:val="Hyperlink"/>
            <w:noProof/>
          </w:rPr>
          <w:t>Inactivate Selected Event Code (EC) Screens for Given Procedure Code</w:t>
        </w:r>
        <w:r>
          <w:rPr>
            <w:noProof/>
            <w:webHidden/>
          </w:rPr>
          <w:tab/>
        </w:r>
        <w:r>
          <w:rPr>
            <w:noProof/>
            <w:webHidden/>
          </w:rPr>
          <w:fldChar w:fldCharType="begin"/>
        </w:r>
        <w:r>
          <w:rPr>
            <w:noProof/>
            <w:webHidden/>
          </w:rPr>
          <w:instrText xml:space="preserve"> PAGEREF _Toc463464238 \h </w:instrText>
        </w:r>
        <w:r>
          <w:rPr>
            <w:noProof/>
            <w:webHidden/>
          </w:rPr>
        </w:r>
        <w:r>
          <w:rPr>
            <w:noProof/>
            <w:webHidden/>
          </w:rPr>
          <w:fldChar w:fldCharType="separate"/>
        </w:r>
        <w:r>
          <w:rPr>
            <w:noProof/>
            <w:webHidden/>
          </w:rPr>
          <w:t>130</w:t>
        </w:r>
        <w:r>
          <w:rPr>
            <w:noProof/>
            <w:webHidden/>
          </w:rPr>
          <w:fldChar w:fldCharType="end"/>
        </w:r>
      </w:hyperlink>
    </w:p>
    <w:p w14:paraId="28FAE370"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39" w:history="1">
        <w:r w:rsidRPr="00B0310C">
          <w:rPr>
            <w:rStyle w:val="Hyperlink"/>
            <w:noProof/>
          </w:rPr>
          <w:t>Figure 197:</w:t>
        </w:r>
        <w:r>
          <w:rPr>
            <w:rFonts w:asciiTheme="minorHAnsi" w:eastAsiaTheme="minorEastAsia" w:hAnsiTheme="minorHAnsi" w:cstheme="minorBidi"/>
            <w:noProof/>
            <w:sz w:val="22"/>
          </w:rPr>
          <w:tab/>
        </w:r>
        <w:r w:rsidRPr="00B0310C">
          <w:rPr>
            <w:rStyle w:val="Hyperlink"/>
            <w:noProof/>
          </w:rPr>
          <w:t>Entries Selected to be Inactivated</w:t>
        </w:r>
        <w:r>
          <w:rPr>
            <w:noProof/>
            <w:webHidden/>
          </w:rPr>
          <w:tab/>
        </w:r>
        <w:r>
          <w:rPr>
            <w:noProof/>
            <w:webHidden/>
          </w:rPr>
          <w:fldChar w:fldCharType="begin"/>
        </w:r>
        <w:r>
          <w:rPr>
            <w:noProof/>
            <w:webHidden/>
          </w:rPr>
          <w:instrText xml:space="preserve"> PAGEREF _Toc463464239 \h </w:instrText>
        </w:r>
        <w:r>
          <w:rPr>
            <w:noProof/>
            <w:webHidden/>
          </w:rPr>
        </w:r>
        <w:r>
          <w:rPr>
            <w:noProof/>
            <w:webHidden/>
          </w:rPr>
          <w:fldChar w:fldCharType="separate"/>
        </w:r>
        <w:r>
          <w:rPr>
            <w:noProof/>
            <w:webHidden/>
          </w:rPr>
          <w:t>131</w:t>
        </w:r>
        <w:r>
          <w:rPr>
            <w:noProof/>
            <w:webHidden/>
          </w:rPr>
          <w:fldChar w:fldCharType="end"/>
        </w:r>
      </w:hyperlink>
    </w:p>
    <w:p w14:paraId="3BF40A77"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40" w:history="1">
        <w:r w:rsidRPr="00B0310C">
          <w:rPr>
            <w:rStyle w:val="Hyperlink"/>
            <w:noProof/>
          </w:rPr>
          <w:t>Figure 198:</w:t>
        </w:r>
        <w:r>
          <w:rPr>
            <w:rFonts w:asciiTheme="minorHAnsi" w:eastAsiaTheme="minorEastAsia" w:hAnsiTheme="minorHAnsi" w:cstheme="minorBidi"/>
            <w:noProof/>
            <w:sz w:val="22"/>
          </w:rPr>
          <w:tab/>
        </w:r>
        <w:r w:rsidRPr="00B0310C">
          <w:rPr>
            <w:rStyle w:val="Hyperlink"/>
            <w:noProof/>
          </w:rPr>
          <w:t>Confirmation Message Dialog for Inactivate Event Code Screens</w:t>
        </w:r>
        <w:r>
          <w:rPr>
            <w:noProof/>
            <w:webHidden/>
          </w:rPr>
          <w:tab/>
        </w:r>
        <w:r>
          <w:rPr>
            <w:noProof/>
            <w:webHidden/>
          </w:rPr>
          <w:fldChar w:fldCharType="begin"/>
        </w:r>
        <w:r>
          <w:rPr>
            <w:noProof/>
            <w:webHidden/>
          </w:rPr>
          <w:instrText xml:space="preserve"> PAGEREF _Toc463464240 \h </w:instrText>
        </w:r>
        <w:r>
          <w:rPr>
            <w:noProof/>
            <w:webHidden/>
          </w:rPr>
        </w:r>
        <w:r>
          <w:rPr>
            <w:noProof/>
            <w:webHidden/>
          </w:rPr>
          <w:fldChar w:fldCharType="separate"/>
        </w:r>
        <w:r>
          <w:rPr>
            <w:noProof/>
            <w:webHidden/>
          </w:rPr>
          <w:t>131</w:t>
        </w:r>
        <w:r>
          <w:rPr>
            <w:noProof/>
            <w:webHidden/>
          </w:rPr>
          <w:fldChar w:fldCharType="end"/>
        </w:r>
      </w:hyperlink>
    </w:p>
    <w:p w14:paraId="1C425BB6"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41" w:history="1">
        <w:r w:rsidRPr="00B0310C">
          <w:rPr>
            <w:rStyle w:val="Hyperlink"/>
            <w:noProof/>
          </w:rPr>
          <w:t>Figure 199:</w:t>
        </w:r>
        <w:r>
          <w:rPr>
            <w:rFonts w:asciiTheme="minorHAnsi" w:eastAsiaTheme="minorEastAsia" w:hAnsiTheme="minorHAnsi" w:cstheme="minorBidi"/>
            <w:noProof/>
            <w:sz w:val="22"/>
          </w:rPr>
          <w:tab/>
        </w:r>
        <w:r w:rsidRPr="00B0310C">
          <w:rPr>
            <w:rStyle w:val="Hyperlink"/>
            <w:noProof/>
          </w:rPr>
          <w:t>Event Code Screens That Were Inactivated</w:t>
        </w:r>
        <w:r>
          <w:rPr>
            <w:noProof/>
            <w:webHidden/>
          </w:rPr>
          <w:tab/>
        </w:r>
        <w:r>
          <w:rPr>
            <w:noProof/>
            <w:webHidden/>
          </w:rPr>
          <w:fldChar w:fldCharType="begin"/>
        </w:r>
        <w:r>
          <w:rPr>
            <w:noProof/>
            <w:webHidden/>
          </w:rPr>
          <w:instrText xml:space="preserve"> PAGEREF _Toc463464241 \h </w:instrText>
        </w:r>
        <w:r>
          <w:rPr>
            <w:noProof/>
            <w:webHidden/>
          </w:rPr>
        </w:r>
        <w:r>
          <w:rPr>
            <w:noProof/>
            <w:webHidden/>
          </w:rPr>
          <w:fldChar w:fldCharType="separate"/>
        </w:r>
        <w:r>
          <w:rPr>
            <w:noProof/>
            <w:webHidden/>
          </w:rPr>
          <w:t>132</w:t>
        </w:r>
        <w:r>
          <w:rPr>
            <w:noProof/>
            <w:webHidden/>
          </w:rPr>
          <w:fldChar w:fldCharType="end"/>
        </w:r>
      </w:hyperlink>
    </w:p>
    <w:p w14:paraId="38C51ED9"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42" w:history="1">
        <w:r w:rsidRPr="00B0310C">
          <w:rPr>
            <w:rStyle w:val="Hyperlink"/>
            <w:noProof/>
          </w:rPr>
          <w:t>Figure 200:</w:t>
        </w:r>
        <w:r>
          <w:rPr>
            <w:rFonts w:asciiTheme="minorHAnsi" w:eastAsiaTheme="minorEastAsia" w:hAnsiTheme="minorHAnsi" w:cstheme="minorBidi"/>
            <w:noProof/>
            <w:sz w:val="22"/>
          </w:rPr>
          <w:tab/>
        </w:r>
        <w:r w:rsidRPr="00B0310C">
          <w:rPr>
            <w:rStyle w:val="Hyperlink"/>
            <w:noProof/>
          </w:rPr>
          <w:t>Verifying that EC Screens were Inactivated</w:t>
        </w:r>
        <w:r>
          <w:rPr>
            <w:noProof/>
            <w:webHidden/>
          </w:rPr>
          <w:tab/>
        </w:r>
        <w:r>
          <w:rPr>
            <w:noProof/>
            <w:webHidden/>
          </w:rPr>
          <w:fldChar w:fldCharType="begin"/>
        </w:r>
        <w:r>
          <w:rPr>
            <w:noProof/>
            <w:webHidden/>
          </w:rPr>
          <w:instrText xml:space="preserve"> PAGEREF _Toc463464242 \h </w:instrText>
        </w:r>
        <w:r>
          <w:rPr>
            <w:noProof/>
            <w:webHidden/>
          </w:rPr>
        </w:r>
        <w:r>
          <w:rPr>
            <w:noProof/>
            <w:webHidden/>
          </w:rPr>
          <w:fldChar w:fldCharType="separate"/>
        </w:r>
        <w:r>
          <w:rPr>
            <w:noProof/>
            <w:webHidden/>
          </w:rPr>
          <w:t>132</w:t>
        </w:r>
        <w:r>
          <w:rPr>
            <w:noProof/>
            <w:webHidden/>
          </w:rPr>
          <w:fldChar w:fldCharType="end"/>
        </w:r>
      </w:hyperlink>
    </w:p>
    <w:p w14:paraId="7D3D3A7A"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43" w:history="1">
        <w:r w:rsidRPr="00B0310C">
          <w:rPr>
            <w:rStyle w:val="Hyperlink"/>
            <w:noProof/>
          </w:rPr>
          <w:t>Figure 201:</w:t>
        </w:r>
        <w:r>
          <w:rPr>
            <w:rFonts w:asciiTheme="minorHAnsi" w:eastAsiaTheme="minorEastAsia" w:hAnsiTheme="minorHAnsi" w:cstheme="minorBidi"/>
            <w:noProof/>
            <w:sz w:val="22"/>
          </w:rPr>
          <w:tab/>
        </w:r>
        <w:r w:rsidRPr="00B0310C">
          <w:rPr>
            <w:rStyle w:val="Hyperlink"/>
            <w:noProof/>
          </w:rPr>
          <w:t>Desktop Menu Displayed After Right Click</w:t>
        </w:r>
        <w:r>
          <w:rPr>
            <w:noProof/>
            <w:webHidden/>
          </w:rPr>
          <w:tab/>
        </w:r>
        <w:r>
          <w:rPr>
            <w:noProof/>
            <w:webHidden/>
          </w:rPr>
          <w:fldChar w:fldCharType="begin"/>
        </w:r>
        <w:r>
          <w:rPr>
            <w:noProof/>
            <w:webHidden/>
          </w:rPr>
          <w:instrText xml:space="preserve"> PAGEREF _Toc463464243 \h </w:instrText>
        </w:r>
        <w:r>
          <w:rPr>
            <w:noProof/>
            <w:webHidden/>
          </w:rPr>
        </w:r>
        <w:r>
          <w:rPr>
            <w:noProof/>
            <w:webHidden/>
          </w:rPr>
          <w:fldChar w:fldCharType="separate"/>
        </w:r>
        <w:r>
          <w:rPr>
            <w:noProof/>
            <w:webHidden/>
          </w:rPr>
          <w:t>133</w:t>
        </w:r>
        <w:r>
          <w:rPr>
            <w:noProof/>
            <w:webHidden/>
          </w:rPr>
          <w:fldChar w:fldCharType="end"/>
        </w:r>
      </w:hyperlink>
    </w:p>
    <w:p w14:paraId="30F95DBF"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44" w:history="1">
        <w:r w:rsidRPr="00B0310C">
          <w:rPr>
            <w:rStyle w:val="Hyperlink"/>
            <w:noProof/>
          </w:rPr>
          <w:t>Figure 202:</w:t>
        </w:r>
        <w:r>
          <w:rPr>
            <w:rFonts w:asciiTheme="minorHAnsi" w:eastAsiaTheme="minorEastAsia" w:hAnsiTheme="minorHAnsi" w:cstheme="minorBidi"/>
            <w:noProof/>
            <w:sz w:val="22"/>
          </w:rPr>
          <w:tab/>
        </w:r>
        <w:r w:rsidRPr="00B0310C">
          <w:rPr>
            <w:rStyle w:val="Hyperlink"/>
            <w:noProof/>
          </w:rPr>
          <w:t>Screen Resolution Display</w:t>
        </w:r>
        <w:r>
          <w:rPr>
            <w:noProof/>
            <w:webHidden/>
          </w:rPr>
          <w:tab/>
        </w:r>
        <w:r>
          <w:rPr>
            <w:noProof/>
            <w:webHidden/>
          </w:rPr>
          <w:fldChar w:fldCharType="begin"/>
        </w:r>
        <w:r>
          <w:rPr>
            <w:noProof/>
            <w:webHidden/>
          </w:rPr>
          <w:instrText xml:space="preserve"> PAGEREF _Toc463464244 \h </w:instrText>
        </w:r>
        <w:r>
          <w:rPr>
            <w:noProof/>
            <w:webHidden/>
          </w:rPr>
        </w:r>
        <w:r>
          <w:rPr>
            <w:noProof/>
            <w:webHidden/>
          </w:rPr>
          <w:fldChar w:fldCharType="separate"/>
        </w:r>
        <w:r>
          <w:rPr>
            <w:noProof/>
            <w:webHidden/>
          </w:rPr>
          <w:t>134</w:t>
        </w:r>
        <w:r>
          <w:rPr>
            <w:noProof/>
            <w:webHidden/>
          </w:rPr>
          <w:fldChar w:fldCharType="end"/>
        </w:r>
      </w:hyperlink>
    </w:p>
    <w:p w14:paraId="698E32F0" w14:textId="77777777" w:rsidR="00B10BA8" w:rsidRDefault="00B10BA8">
      <w:pPr>
        <w:pStyle w:val="TableofFigures"/>
        <w:tabs>
          <w:tab w:val="left" w:pos="1483"/>
        </w:tabs>
        <w:rPr>
          <w:rFonts w:asciiTheme="minorHAnsi" w:eastAsiaTheme="minorEastAsia" w:hAnsiTheme="minorHAnsi" w:cstheme="minorBidi"/>
          <w:noProof/>
          <w:sz w:val="22"/>
        </w:rPr>
      </w:pPr>
      <w:hyperlink w:anchor="_Toc463464245" w:history="1">
        <w:r w:rsidRPr="00B0310C">
          <w:rPr>
            <w:rStyle w:val="Hyperlink"/>
            <w:noProof/>
          </w:rPr>
          <w:t>Figure 203:</w:t>
        </w:r>
        <w:r>
          <w:rPr>
            <w:rFonts w:asciiTheme="minorHAnsi" w:eastAsiaTheme="minorEastAsia" w:hAnsiTheme="minorHAnsi" w:cstheme="minorBidi"/>
            <w:noProof/>
            <w:sz w:val="22"/>
          </w:rPr>
          <w:tab/>
        </w:r>
        <w:r w:rsidRPr="00B0310C">
          <w:rPr>
            <w:rStyle w:val="Hyperlink"/>
            <w:noProof/>
          </w:rPr>
          <w:t>Menu Displayed After Selecting Screen Resolution Button (NVIDIA Graphics Card Menu)</w:t>
        </w:r>
        <w:r>
          <w:rPr>
            <w:noProof/>
            <w:webHidden/>
          </w:rPr>
          <w:tab/>
        </w:r>
        <w:r>
          <w:rPr>
            <w:noProof/>
            <w:webHidden/>
          </w:rPr>
          <w:fldChar w:fldCharType="begin"/>
        </w:r>
        <w:r>
          <w:rPr>
            <w:noProof/>
            <w:webHidden/>
          </w:rPr>
          <w:instrText xml:space="preserve"> PAGEREF _Toc463464245 \h </w:instrText>
        </w:r>
        <w:r>
          <w:rPr>
            <w:noProof/>
            <w:webHidden/>
          </w:rPr>
        </w:r>
        <w:r>
          <w:rPr>
            <w:noProof/>
            <w:webHidden/>
          </w:rPr>
          <w:fldChar w:fldCharType="separate"/>
        </w:r>
        <w:r>
          <w:rPr>
            <w:noProof/>
            <w:webHidden/>
          </w:rPr>
          <w:t>134</w:t>
        </w:r>
        <w:r>
          <w:rPr>
            <w:noProof/>
            <w:webHidden/>
          </w:rPr>
          <w:fldChar w:fldCharType="end"/>
        </w:r>
      </w:hyperlink>
    </w:p>
    <w:p w14:paraId="5913511A" w14:textId="2BEC6C66" w:rsidR="00AD50DD" w:rsidRDefault="001E0D67" w:rsidP="00E37C39">
      <w:pPr>
        <w:pStyle w:val="BodyText"/>
        <w:tabs>
          <w:tab w:val="left" w:pos="1080"/>
        </w:tabs>
      </w:pPr>
      <w:r>
        <w:fldChar w:fldCharType="end"/>
      </w:r>
    </w:p>
    <w:p w14:paraId="6AA4B0AD" w14:textId="77777777" w:rsidR="001E0D67" w:rsidRDefault="001E0D67" w:rsidP="009B2390">
      <w:pPr>
        <w:pStyle w:val="BodyText"/>
      </w:pPr>
    </w:p>
    <w:p w14:paraId="551B4010" w14:textId="77777777" w:rsidR="00AD50DD" w:rsidRPr="009B2390" w:rsidRDefault="00AD50DD" w:rsidP="009B2390">
      <w:pPr>
        <w:pStyle w:val="BodyText"/>
        <w:sectPr w:rsidR="00AD50DD" w:rsidRPr="009B2390" w:rsidSect="00E97242">
          <w:headerReference w:type="default" r:id="rId17"/>
          <w:pgSz w:w="12240" w:h="15840" w:code="1"/>
          <w:pgMar w:top="1440" w:right="1440" w:bottom="1440" w:left="1440" w:header="720" w:footer="504" w:gutter="0"/>
          <w:pgNumType w:fmt="lowerRoman"/>
          <w:cols w:space="720"/>
          <w:docGrid w:linePitch="360"/>
        </w:sectPr>
      </w:pPr>
    </w:p>
    <w:p w14:paraId="7E73AB3D" w14:textId="63F57DB0" w:rsidR="00934224" w:rsidRPr="00B7444F" w:rsidRDefault="00934224" w:rsidP="00B7444F">
      <w:pPr>
        <w:pStyle w:val="Heading1"/>
      </w:pPr>
      <w:bookmarkStart w:id="2" w:name="_Toc422471311"/>
      <w:bookmarkStart w:id="3" w:name="_Toc52867941"/>
      <w:bookmarkStart w:id="4" w:name="_Toc92092209"/>
      <w:bookmarkStart w:id="5" w:name="_Toc421025597"/>
      <w:bookmarkStart w:id="6" w:name="_Toc422471143"/>
      <w:bookmarkStart w:id="7" w:name="_Toc463463924"/>
      <w:r w:rsidRPr="00B7444F">
        <w:lastRenderedPageBreak/>
        <w:t>Introduction</w:t>
      </w:r>
      <w:bookmarkEnd w:id="2"/>
      <w:bookmarkEnd w:id="7"/>
      <w:r w:rsidRPr="00B7444F">
        <w:fldChar w:fldCharType="begin"/>
      </w:r>
      <w:r w:rsidRPr="00B7444F">
        <w:instrText xml:space="preserve"> XE "Introduction"</w:instrText>
      </w:r>
      <w:r w:rsidRPr="00B7444F">
        <w:fldChar w:fldCharType="end"/>
      </w:r>
    </w:p>
    <w:p w14:paraId="367D3FD7" w14:textId="77777777" w:rsidR="00363D06" w:rsidRPr="00363D06" w:rsidRDefault="00363D06" w:rsidP="00063994">
      <w:pPr>
        <w:pStyle w:val="DSSECSBodyText"/>
      </w:pPr>
      <w:bookmarkStart w:id="8" w:name="_Toc409688291"/>
      <w:bookmarkStart w:id="9" w:name="_Toc409689134"/>
      <w:bookmarkStart w:id="10" w:name="_Toc409689198"/>
      <w:bookmarkStart w:id="11" w:name="_Toc409695785"/>
      <w:bookmarkStart w:id="12" w:name="_Toc409695857"/>
      <w:bookmarkEnd w:id="3"/>
      <w:bookmarkEnd w:id="4"/>
      <w:bookmarkEnd w:id="5"/>
      <w:bookmarkEnd w:id="6"/>
      <w:r w:rsidRPr="00363D06">
        <w:t>The Event Capture Graphical User Interface (GUI) User Manual provides instructions for using the Event Capture options within the GUI setting. The target audience for this manual includes Event Capture managers, application coordinators (ADPACs) and other software</w:t>
      </w:r>
      <w:r w:rsidR="00FD36C1">
        <w:t xml:space="preserve"> users</w:t>
      </w:r>
      <w:r w:rsidRPr="00363D06">
        <w:t>.</w:t>
      </w:r>
    </w:p>
    <w:p w14:paraId="7E06FE88" w14:textId="5BF83F46" w:rsidR="00363D06" w:rsidRPr="00363D06" w:rsidRDefault="00363D06" w:rsidP="00063994">
      <w:pPr>
        <w:pStyle w:val="DSSECSBodyText"/>
      </w:pPr>
      <w:r w:rsidRPr="00363D06">
        <w:t>The GUI provides a consistent, event</w:t>
      </w:r>
      <w:r w:rsidR="00185965">
        <w:t>-</w:t>
      </w:r>
      <w:r w:rsidRPr="00363D06">
        <w:t xml:space="preserve">driven, </w:t>
      </w:r>
      <w:r w:rsidR="00F61A32">
        <w:t>W</w:t>
      </w:r>
      <w:r w:rsidR="00F61A32" w:rsidRPr="00363D06">
        <w:t>indows</w:t>
      </w:r>
      <w:r w:rsidR="006157EF">
        <w:t>®</w:t>
      </w:r>
      <w:r w:rsidR="00F61A32" w:rsidRPr="00363D06">
        <w:t xml:space="preserve"> </w:t>
      </w:r>
      <w:r w:rsidRPr="00363D06">
        <w:t>style user interface for Event Capture.</w:t>
      </w:r>
    </w:p>
    <w:p w14:paraId="6D5FA908" w14:textId="1D4EB257" w:rsidR="00363D06" w:rsidRPr="00363D06" w:rsidRDefault="00363D06" w:rsidP="00063994">
      <w:pPr>
        <w:pStyle w:val="DSSECSBodyText"/>
      </w:pPr>
      <w:r w:rsidRPr="00363D06">
        <w:t xml:space="preserve">The Event Capture software provides a mechanism to track and account for procedures and delivered services that other </w:t>
      </w:r>
      <w:r w:rsidR="001764A9">
        <w:t>Veterans Health Information Systems and Technology Architecture (</w:t>
      </w:r>
      <w:proofErr w:type="spellStart"/>
      <w:r w:rsidRPr="00363D06">
        <w:t>VistA</w:t>
      </w:r>
      <w:proofErr w:type="spellEnd"/>
      <w:r w:rsidR="001764A9">
        <w:t>)</w:t>
      </w:r>
      <w:r w:rsidRPr="00363D06">
        <w:t xml:space="preserve"> packages do not handle. The procedures and services tracked through Event Capture are associated with the following:</w:t>
      </w:r>
    </w:p>
    <w:p w14:paraId="09E47AE4" w14:textId="77777777" w:rsidR="00363D06" w:rsidRPr="00AD50DD" w:rsidRDefault="00363D06" w:rsidP="00C54497">
      <w:pPr>
        <w:pStyle w:val="BulletListMultiple"/>
      </w:pPr>
      <w:r w:rsidRPr="00AD50DD">
        <w:t>The patient to whom they were delivered</w:t>
      </w:r>
    </w:p>
    <w:p w14:paraId="1D4B2E5C" w14:textId="77777777" w:rsidR="00363D06" w:rsidRPr="00AD50DD" w:rsidRDefault="00363D06" w:rsidP="00C54497">
      <w:pPr>
        <w:pStyle w:val="BulletListMultiple"/>
      </w:pPr>
      <w:r w:rsidRPr="00AD50DD">
        <w:t>The provider requesting the service or procedure</w:t>
      </w:r>
    </w:p>
    <w:p w14:paraId="683E355E" w14:textId="77777777" w:rsidR="00363D06" w:rsidRPr="00AD50DD" w:rsidRDefault="00363D06" w:rsidP="009F69C7">
      <w:pPr>
        <w:pStyle w:val="BulletListMultipleLast"/>
      </w:pPr>
      <w:r w:rsidRPr="00AD50DD">
        <w:t>The DSS Unit responsible for delivering the service</w:t>
      </w:r>
    </w:p>
    <w:p w14:paraId="35924EF6" w14:textId="1963CE7F" w:rsidR="00363D06" w:rsidRPr="00363D06" w:rsidRDefault="00363D06" w:rsidP="00063994">
      <w:pPr>
        <w:pStyle w:val="DSSECSBodyText"/>
      </w:pPr>
      <w:r w:rsidRPr="00363D06">
        <w:t>DSS Units typically represent the smallest identifiable work unit in a clinical service at a medical center</w:t>
      </w:r>
      <w:r w:rsidR="00FD36C1">
        <w:t>.</w:t>
      </w:r>
      <w:r w:rsidRPr="00363D06">
        <w:t xml:space="preserve"> Veterans Affairs Medical Centers (VAMCs) define </w:t>
      </w:r>
      <w:r w:rsidR="00FD36C1">
        <w:t>the DSS Units</w:t>
      </w:r>
      <w:r w:rsidRPr="00363D06">
        <w:t>. A DSS Unit can represent any of the following:</w:t>
      </w:r>
    </w:p>
    <w:p w14:paraId="48EBF7DA" w14:textId="24F5A0E6" w:rsidR="00363D06" w:rsidRPr="00363D06" w:rsidRDefault="00363D06" w:rsidP="00C54497">
      <w:pPr>
        <w:pStyle w:val="BulletListMultiple"/>
      </w:pPr>
      <w:r w:rsidRPr="00363D06">
        <w:t>An entire service</w:t>
      </w:r>
    </w:p>
    <w:p w14:paraId="1F9040C9" w14:textId="7E2A6B52" w:rsidR="00363D06" w:rsidRPr="00363D06" w:rsidRDefault="00363D06" w:rsidP="00C54497">
      <w:pPr>
        <w:pStyle w:val="BulletListMultiple"/>
      </w:pPr>
      <w:r w:rsidRPr="00363D06">
        <w:t>A section of a service</w:t>
      </w:r>
    </w:p>
    <w:p w14:paraId="7C1229A5" w14:textId="3C642BD7" w:rsidR="00363D06" w:rsidRPr="00363D06" w:rsidRDefault="00363D06" w:rsidP="00C54497">
      <w:pPr>
        <w:pStyle w:val="BulletListMultiple"/>
      </w:pPr>
      <w:r w:rsidRPr="00363D06">
        <w:t>A small section within a section</w:t>
      </w:r>
    </w:p>
    <w:p w14:paraId="5FD49BD8" w14:textId="69F2A51B" w:rsidR="00363D06" w:rsidRPr="00363D06" w:rsidRDefault="00363D06" w:rsidP="00C54497">
      <w:pPr>
        <w:pStyle w:val="BulletListMultiple"/>
      </w:pPr>
      <w:r w:rsidRPr="00363D06">
        <w:t>A medical equipment item used in patient procedures</w:t>
      </w:r>
    </w:p>
    <w:p w14:paraId="7A6BA5E0" w14:textId="77777777" w:rsidR="00363D06" w:rsidRPr="00363D06" w:rsidRDefault="00363D06" w:rsidP="00063994">
      <w:pPr>
        <w:pStyle w:val="DSSECSBodyText"/>
      </w:pPr>
      <w:r w:rsidRPr="00363D06">
        <w:t>The user must define the following items for every DSS Unit:</w:t>
      </w:r>
    </w:p>
    <w:p w14:paraId="0EC77E9C" w14:textId="59C01496" w:rsidR="00363D06" w:rsidRPr="00363D06" w:rsidRDefault="00C86C49" w:rsidP="00C54497">
      <w:pPr>
        <w:pStyle w:val="BulletListMultiple"/>
      </w:pPr>
      <w:r w:rsidRPr="00C86C49">
        <w:rPr>
          <w:b/>
        </w:rPr>
        <w:t>Service</w:t>
      </w:r>
      <w:r w:rsidRPr="009F69C7">
        <w:t>:</w:t>
      </w:r>
      <w:r w:rsidRPr="00C86C49">
        <w:rPr>
          <w:b/>
        </w:rPr>
        <w:t xml:space="preserve"> </w:t>
      </w:r>
      <w:r w:rsidR="00363D06" w:rsidRPr="00363D06">
        <w:t>The servic</w:t>
      </w:r>
      <w:r>
        <w:t>e associated with the DSS Unit</w:t>
      </w:r>
    </w:p>
    <w:p w14:paraId="1650E04B" w14:textId="4E59DD8C" w:rsidR="00363D06" w:rsidRPr="00363D06" w:rsidRDefault="00363D06" w:rsidP="00C54497">
      <w:pPr>
        <w:pStyle w:val="BulletListMultiple"/>
      </w:pPr>
      <w:r w:rsidRPr="00C86C49">
        <w:rPr>
          <w:b/>
        </w:rPr>
        <w:t>Cost Center</w:t>
      </w:r>
      <w:r w:rsidR="00C86C49">
        <w:t>:</w:t>
      </w:r>
      <w:r w:rsidRPr="00363D06">
        <w:t xml:space="preserve"> </w:t>
      </w:r>
      <w:r w:rsidR="00C86C49">
        <w:t>The f</w:t>
      </w:r>
      <w:r w:rsidRPr="00363D06">
        <w:t>iscal identifier for the service using the particular DSS Unit (Cost Centers are defined in detail in the MP4-Part V Appendix B of th</w:t>
      </w:r>
      <w:r w:rsidR="00430D42">
        <w:t xml:space="preserve">e Fiscal Service </w:t>
      </w:r>
      <w:r w:rsidR="00C86C49">
        <w:t>C</w:t>
      </w:r>
      <w:r w:rsidR="00430D42">
        <w:t xml:space="preserve">ost </w:t>
      </w:r>
      <w:r w:rsidR="00C86C49">
        <w:t>M</w:t>
      </w:r>
      <w:r w:rsidR="00430D42">
        <w:t>anuals)</w:t>
      </w:r>
    </w:p>
    <w:p w14:paraId="37B96ADF" w14:textId="4D86813A" w:rsidR="00363D06" w:rsidRDefault="00363D06" w:rsidP="009F69C7">
      <w:pPr>
        <w:pStyle w:val="BulletListMultipleLast"/>
      </w:pPr>
      <w:r w:rsidRPr="00C86C49">
        <w:rPr>
          <w:b/>
        </w:rPr>
        <w:t>Medical Specialty</w:t>
      </w:r>
      <w:r w:rsidR="00C86C49">
        <w:t>:</w:t>
      </w:r>
      <w:r w:rsidRPr="00363D06">
        <w:t xml:space="preserve"> The specialty secti</w:t>
      </w:r>
      <w:r w:rsidR="00C86C49">
        <w:t>on associated with the DSS Unit</w:t>
      </w:r>
    </w:p>
    <w:p w14:paraId="1CDC0245" w14:textId="64665BA4" w:rsidR="00C86C49" w:rsidRPr="00B7444F" w:rsidRDefault="00C86C49" w:rsidP="00B7444F">
      <w:pPr>
        <w:pStyle w:val="Heading2"/>
      </w:pPr>
      <w:bookmarkStart w:id="13" w:name="_Toc463463925"/>
      <w:r w:rsidRPr="00B7444F">
        <w:t>Purpose</w:t>
      </w:r>
      <w:bookmarkEnd w:id="13"/>
      <w:r w:rsidR="00B7444F" w:rsidRPr="00B7444F">
        <w:fldChar w:fldCharType="begin"/>
      </w:r>
      <w:r w:rsidR="00B7444F" w:rsidRPr="00B7444F">
        <w:instrText xml:space="preserve"> XE "Purpose" </w:instrText>
      </w:r>
      <w:r w:rsidR="00B7444F" w:rsidRPr="00B7444F">
        <w:fldChar w:fldCharType="end"/>
      </w:r>
    </w:p>
    <w:p w14:paraId="229991B0" w14:textId="503313BB" w:rsidR="005D5BBA" w:rsidRPr="004F1542" w:rsidRDefault="005D5BBA" w:rsidP="00063994">
      <w:pPr>
        <w:pStyle w:val="DSSECSBodyText"/>
      </w:pPr>
      <w:r w:rsidRPr="004F1542">
        <w:t xml:space="preserve">The Event Capture </w:t>
      </w:r>
      <w:r w:rsidR="00F61A32">
        <w:t xml:space="preserve">GUI </w:t>
      </w:r>
      <w:r w:rsidRPr="004F1542">
        <w:t xml:space="preserve">User Manual is intended for use as an instructional guide to using the Event Capture </w:t>
      </w:r>
      <w:r>
        <w:t xml:space="preserve">software. </w:t>
      </w:r>
      <w:r w:rsidRPr="004F1542">
        <w:t xml:space="preserve">The user can use this manual in conjunction with the Event Capture GUI </w:t>
      </w:r>
      <w:r>
        <w:t>o</w:t>
      </w:r>
      <w:r w:rsidRPr="004F1542">
        <w:t>nline help</w:t>
      </w:r>
      <w:r>
        <w:t xml:space="preserve"> option.</w:t>
      </w:r>
    </w:p>
    <w:p w14:paraId="027C9BD5" w14:textId="690BCD94" w:rsidR="00C86C49" w:rsidRDefault="005D5BBA" w:rsidP="00063994">
      <w:pPr>
        <w:pStyle w:val="DSSECSBodyText"/>
      </w:pPr>
      <w:r w:rsidRPr="004F1542">
        <w:t>Screen displays may vary among different sites</w:t>
      </w:r>
      <w:r>
        <w:t>,</w:t>
      </w:r>
      <w:r w:rsidRPr="004F1542">
        <w:t xml:space="preserve"> and the data may not appear on the terminal exactly as shown in this manual. Although screens are subject to modification, the major menu options as they appear in this manual are fixed and are not subject to modification (ex</w:t>
      </w:r>
      <w:r>
        <w:t>cept by the package developer).</w:t>
      </w:r>
    </w:p>
    <w:p w14:paraId="30A5E189" w14:textId="1FD693C9" w:rsidR="00C86C49" w:rsidRDefault="00C86C49">
      <w:pPr>
        <w:pStyle w:val="Heading2"/>
      </w:pPr>
      <w:bookmarkStart w:id="14" w:name="_Toc463463926"/>
      <w:r>
        <w:t>Document Orientation</w:t>
      </w:r>
      <w:bookmarkEnd w:id="14"/>
      <w:r w:rsidR="00B87EDE">
        <w:fldChar w:fldCharType="begin"/>
      </w:r>
      <w:r w:rsidR="00B87EDE">
        <w:instrText xml:space="preserve"> XE "</w:instrText>
      </w:r>
      <w:r w:rsidR="00B87EDE" w:rsidRPr="00B87EDE">
        <w:instrText>Document Orientation</w:instrText>
      </w:r>
      <w:r w:rsidR="00B87EDE">
        <w:instrText xml:space="preserve">" </w:instrText>
      </w:r>
      <w:r w:rsidR="00B87EDE">
        <w:fldChar w:fldCharType="end"/>
      </w:r>
    </w:p>
    <w:p w14:paraId="23006710" w14:textId="617E8BC8" w:rsidR="00C86C49" w:rsidRPr="00B7444F" w:rsidRDefault="00C86C49">
      <w:pPr>
        <w:pStyle w:val="Heading3"/>
      </w:pPr>
      <w:bookmarkStart w:id="15" w:name="_Toc463463927"/>
      <w:r w:rsidRPr="00B7444F">
        <w:t>Organization of the Manual</w:t>
      </w:r>
      <w:bookmarkEnd w:id="15"/>
    </w:p>
    <w:p w14:paraId="54EC3603" w14:textId="04E0FF2A" w:rsidR="00C86C49" w:rsidRDefault="00C86C49">
      <w:pPr>
        <w:pStyle w:val="Heading3"/>
      </w:pPr>
      <w:bookmarkStart w:id="16" w:name="_Toc463463928"/>
      <w:r>
        <w:t>Assumptions</w:t>
      </w:r>
      <w:bookmarkEnd w:id="16"/>
    </w:p>
    <w:p w14:paraId="70A3427F" w14:textId="03448712" w:rsidR="00C86C49" w:rsidRPr="00C86C49" w:rsidRDefault="00C86C49" w:rsidP="00063994">
      <w:pPr>
        <w:pStyle w:val="DSSECSBodyText"/>
      </w:pPr>
      <w:r w:rsidRPr="00C86C49">
        <w:t>This guide was written with the following assumed experience/skills of the audience:</w:t>
      </w:r>
    </w:p>
    <w:p w14:paraId="423AFC6B" w14:textId="75EC041B" w:rsidR="00C86C49" w:rsidRPr="00B7444F" w:rsidRDefault="00C86C49" w:rsidP="00C54497">
      <w:pPr>
        <w:pStyle w:val="BulletListMultiple"/>
      </w:pPr>
      <w:r w:rsidRPr="00B7444F">
        <w:t>User has basic knowledge of the operating system (such as the use of commands, menu options, and navigation tools).</w:t>
      </w:r>
    </w:p>
    <w:p w14:paraId="0AACEDCD" w14:textId="6EE6A17D" w:rsidR="00C86C49" w:rsidRPr="00B7444F" w:rsidRDefault="00C86C49" w:rsidP="00C54497">
      <w:pPr>
        <w:pStyle w:val="BulletListMultiple"/>
      </w:pPr>
      <w:r w:rsidRPr="00B7444F">
        <w:lastRenderedPageBreak/>
        <w:t xml:space="preserve">User has been provided the appropriate active roles, menus, and security keys required for </w:t>
      </w:r>
      <w:r w:rsidR="00F61A32" w:rsidRPr="00B7444F">
        <w:t>the Event Capture System (</w:t>
      </w:r>
      <w:r w:rsidRPr="00B7444F">
        <w:t>ECS</w:t>
      </w:r>
      <w:r w:rsidR="00F61A32" w:rsidRPr="00B7444F">
        <w:t>)</w:t>
      </w:r>
      <w:r w:rsidR="00491D9E" w:rsidRPr="00B7444F">
        <w:t>.</w:t>
      </w:r>
    </w:p>
    <w:p w14:paraId="5111F0D2" w14:textId="25173F60" w:rsidR="00C86C49" w:rsidRPr="00B7444F" w:rsidRDefault="00C86C49" w:rsidP="00C54497">
      <w:pPr>
        <w:pStyle w:val="BulletListMultiple"/>
      </w:pPr>
      <w:r w:rsidRPr="00B7444F">
        <w:t>User is using ECS to do their job.</w:t>
      </w:r>
    </w:p>
    <w:p w14:paraId="38507F48" w14:textId="1B8D14CB" w:rsidR="00C86C49" w:rsidRPr="0039638F" w:rsidRDefault="00C86C49" w:rsidP="00C54497">
      <w:pPr>
        <w:pStyle w:val="BulletListMultiple"/>
      </w:pPr>
      <w:r w:rsidRPr="00571EEF">
        <w:t>User has validated access to ECS</w:t>
      </w:r>
      <w:r w:rsidRPr="0039638F">
        <w:t>.</w:t>
      </w:r>
    </w:p>
    <w:p w14:paraId="75E8D569" w14:textId="15191C6F" w:rsidR="00C86C49" w:rsidRDefault="00C86C49" w:rsidP="006528A6">
      <w:pPr>
        <w:pStyle w:val="BulletListMultipleLast"/>
      </w:pPr>
      <w:r w:rsidRPr="00C86C49">
        <w:t>User has compl</w:t>
      </w:r>
      <w:r>
        <w:t>eted any prerequisite training.</w:t>
      </w:r>
    </w:p>
    <w:p w14:paraId="50DFD2F2" w14:textId="32B8B251" w:rsidR="00DB4FE5" w:rsidRDefault="00DB4FE5">
      <w:pPr>
        <w:pStyle w:val="Heading3"/>
      </w:pPr>
      <w:bookmarkStart w:id="17" w:name="_Toc463463929"/>
      <w:r>
        <w:t>Disclaimers</w:t>
      </w:r>
      <w:bookmarkEnd w:id="17"/>
    </w:p>
    <w:p w14:paraId="7DC49244" w14:textId="593F82B4" w:rsidR="00DB4FE5" w:rsidRDefault="00491D9E" w:rsidP="00063994">
      <w:pPr>
        <w:pStyle w:val="DSSECSBodyText"/>
      </w:pPr>
      <w:r>
        <w:t>T</w:t>
      </w:r>
      <w:r w:rsidR="00DB4FE5">
        <w:t xml:space="preserve">he following disclaimers </w:t>
      </w:r>
      <w:r>
        <w:t>apply to all</w:t>
      </w:r>
      <w:r w:rsidR="0007762C">
        <w:t xml:space="preserve"> </w:t>
      </w:r>
      <w:r w:rsidR="00CD21B4">
        <w:t>Department of Veterans Affairs (</w:t>
      </w:r>
      <w:r w:rsidR="00DB4FE5">
        <w:t>VA</w:t>
      </w:r>
      <w:r w:rsidR="00CD21B4">
        <w:t>)</w:t>
      </w:r>
      <w:r w:rsidR="00DB4FE5">
        <w:t xml:space="preserve"> </w:t>
      </w:r>
      <w:r>
        <w:t>user documentation.</w:t>
      </w:r>
    </w:p>
    <w:p w14:paraId="792C4850" w14:textId="43EBECD1" w:rsidR="00DB4FE5" w:rsidRPr="00B7444F" w:rsidRDefault="00DB4FE5">
      <w:pPr>
        <w:pStyle w:val="Heading4"/>
      </w:pPr>
      <w:bookmarkStart w:id="18" w:name="_Toc463463930"/>
      <w:r w:rsidRPr="00B7444F">
        <w:t>Software Disclaimer</w:t>
      </w:r>
      <w:bookmarkEnd w:id="18"/>
    </w:p>
    <w:p w14:paraId="7DA6964B" w14:textId="63CF2EBF" w:rsidR="00DB4FE5" w:rsidRDefault="00DB4FE5" w:rsidP="00063994">
      <w:pPr>
        <w:pStyle w:val="DSSECSBodyText"/>
      </w:pPr>
      <w:r>
        <w:t>This software was developed at the VA by employees of the Federal Government in the course of their official duties. Pursuant to title 17 Section 105 of the United States Code</w:t>
      </w:r>
      <w:r w:rsidR="00CD21B4">
        <w:t>,</w:t>
      </w:r>
      <w:r>
        <w:t xml:space="preserve"> this software is not subject to copyright protection and is in the public domain. VA assumes no responsibility whatsoever for its use by other parties, and makes no guarantees, expressed or implied, about its quality, reliability, or any other characteristic. We would appreciate acknowledgement if the software is used. This software can be redistributed and/or modified freely provided that any derivative works bear some notice that they are derived from it, and any modified versions bear some notice that they have been modified.</w:t>
      </w:r>
    </w:p>
    <w:p w14:paraId="788FF0C8" w14:textId="1B5B3481" w:rsidR="00DB4FE5" w:rsidRDefault="00DB4FE5">
      <w:pPr>
        <w:pStyle w:val="Heading4"/>
      </w:pPr>
      <w:bookmarkStart w:id="19" w:name="_Toc463463931"/>
      <w:r>
        <w:t>Documentation Disclaimer</w:t>
      </w:r>
      <w:bookmarkEnd w:id="19"/>
    </w:p>
    <w:p w14:paraId="04A07954" w14:textId="0ED635B1" w:rsidR="00DB4FE5" w:rsidRDefault="00DB4FE5" w:rsidP="00063994">
      <w:pPr>
        <w:pStyle w:val="DSSECSBodyText"/>
      </w:pPr>
      <w:r w:rsidRPr="00DB4FE5">
        <w:t xml:space="preserve">The appearance of external hyperlink references in this manual does not constitute endorsement by the VA of this </w:t>
      </w:r>
      <w:r w:rsidR="001764A9">
        <w:t>w</w:t>
      </w:r>
      <w:r w:rsidR="001764A9" w:rsidRPr="00DB4FE5">
        <w:t>eb</w:t>
      </w:r>
      <w:r w:rsidRPr="00DB4FE5">
        <w:t>site or the information, products, or services contained therein. The VA does not exercise any editorial control over the information you may find at these locations. Such links are provided and are consistent with the stated purpose of the VA.</w:t>
      </w:r>
    </w:p>
    <w:p w14:paraId="07975819" w14:textId="61E23765" w:rsidR="00DB4FE5" w:rsidRPr="00DB4FE5" w:rsidRDefault="00DB4FE5">
      <w:pPr>
        <w:pStyle w:val="Heading3"/>
      </w:pPr>
      <w:bookmarkStart w:id="20" w:name="_Toc463463932"/>
      <w:r>
        <w:t>Documentation Conventions</w:t>
      </w:r>
      <w:bookmarkEnd w:id="20"/>
    </w:p>
    <w:bookmarkEnd w:id="8"/>
    <w:bookmarkEnd w:id="9"/>
    <w:bookmarkEnd w:id="10"/>
    <w:bookmarkEnd w:id="11"/>
    <w:bookmarkEnd w:id="12"/>
    <w:p w14:paraId="13F2DEF9" w14:textId="4AD673BC" w:rsidR="00430D42" w:rsidRDefault="00430D42" w:rsidP="00063994">
      <w:pPr>
        <w:pStyle w:val="DSSECSBodyText"/>
      </w:pPr>
      <w:r w:rsidRPr="00430D42">
        <w:t xml:space="preserve">To avoid displaying sensitive information regarding our patients and </w:t>
      </w:r>
      <w:r w:rsidRPr="00EB1AB3">
        <w:t xml:space="preserve">staff, the </w:t>
      </w:r>
      <w:r w:rsidRPr="0053752B">
        <w:t>examples in this manual contain pseudonyms or scrambled data instead of real names. Our patients and staff will be referred to as “ECPATIENT, ONE”, “</w:t>
      </w:r>
      <w:r w:rsidR="00C54652" w:rsidRPr="0053752B">
        <w:t>AA</w:t>
      </w:r>
      <w:r w:rsidRPr="0053752B">
        <w:t xml:space="preserve">ECPROVIDER, ONE”, or “USER, ONE.” Scrambled data </w:t>
      </w:r>
      <w:r w:rsidR="001764A9" w:rsidRPr="0053752B">
        <w:t xml:space="preserve">are </w:t>
      </w:r>
      <w:r w:rsidRPr="0053752B">
        <w:t>a series of random letters that replace a real name like “AAADY, JWHTRE”. Likewise, real social security numbers (SSNs), real addresses</w:t>
      </w:r>
      <w:r w:rsidR="00224913" w:rsidRPr="0053752B">
        <w:t>,</w:t>
      </w:r>
      <w:r w:rsidRPr="0053752B">
        <w:t xml:space="preserve"> and other personal identifiers are not used</w:t>
      </w:r>
      <w:r w:rsidRPr="00EB1AB3">
        <w:t>.</w:t>
      </w:r>
    </w:p>
    <w:p w14:paraId="0D5F2BA5" w14:textId="5CC2DD65" w:rsidR="007306BF" w:rsidRDefault="007306BF" w:rsidP="00B7444F">
      <w:pPr>
        <w:pStyle w:val="Heading3"/>
      </w:pPr>
      <w:bookmarkStart w:id="21" w:name="_Toc463463933"/>
      <w:r>
        <w:t>References and Resources</w:t>
      </w:r>
      <w:bookmarkEnd w:id="21"/>
    </w:p>
    <w:p w14:paraId="3CD88326" w14:textId="2022C220" w:rsidR="007306BF" w:rsidRPr="00F94D33" w:rsidRDefault="007306BF" w:rsidP="00063994">
      <w:pPr>
        <w:pStyle w:val="DSSECSBodyText"/>
      </w:pPr>
      <w:r w:rsidRPr="00F94D33">
        <w:t xml:space="preserve">The documentation for Event Capture </w:t>
      </w:r>
      <w:r>
        <w:t>v</w:t>
      </w:r>
      <w:r w:rsidRPr="00F94D33">
        <w:t>2.0 includes the following related manuals</w:t>
      </w:r>
      <w:r w:rsidR="006157EF">
        <w:t>:</w:t>
      </w:r>
    </w:p>
    <w:p w14:paraId="3A1E02C9" w14:textId="33CF8343" w:rsidR="00F1648E" w:rsidRDefault="00F1648E" w:rsidP="00C54497">
      <w:pPr>
        <w:pStyle w:val="BulletListMultiple"/>
      </w:pPr>
      <w:r>
        <w:t>Event Capture Installation Guide</w:t>
      </w:r>
    </w:p>
    <w:p w14:paraId="592C27D0" w14:textId="1AE4A5A3" w:rsidR="007306BF" w:rsidRPr="00B7444F" w:rsidRDefault="007306BF" w:rsidP="00C54497">
      <w:pPr>
        <w:pStyle w:val="BulletListMultiple"/>
      </w:pPr>
      <w:r w:rsidRPr="00B7444F">
        <w:t xml:space="preserve">Event Capture </w:t>
      </w:r>
      <w:r w:rsidR="004B7ED3">
        <w:t>Patch Description</w:t>
      </w:r>
    </w:p>
    <w:p w14:paraId="0E003CB1" w14:textId="77777777" w:rsidR="007306BF" w:rsidRPr="00571EEF" w:rsidRDefault="007306BF" w:rsidP="00C54497">
      <w:pPr>
        <w:pStyle w:val="BulletListMultiple"/>
      </w:pPr>
      <w:r w:rsidRPr="00571EEF">
        <w:t>Event Capture Technical Manual</w:t>
      </w:r>
    </w:p>
    <w:p w14:paraId="3A251BE2" w14:textId="77777777" w:rsidR="007306BF" w:rsidRDefault="007306BF" w:rsidP="00C54497">
      <w:pPr>
        <w:pStyle w:val="BulletListMultipleLast"/>
      </w:pPr>
      <w:r w:rsidRPr="00F94D33">
        <w:t>Event Capture GUI Release Notes</w:t>
      </w:r>
    </w:p>
    <w:p w14:paraId="3CAB6ED0" w14:textId="75773A12" w:rsidR="007306BF" w:rsidRDefault="007306BF" w:rsidP="00063994">
      <w:pPr>
        <w:pStyle w:val="DSSECSBodyText"/>
      </w:pPr>
      <w:r w:rsidRPr="00F94D33">
        <w:t>These documents can be found at</w:t>
      </w:r>
      <w:r w:rsidR="00491D9E">
        <w:t xml:space="preserve"> on the </w:t>
      </w:r>
      <w:hyperlink r:id="rId18" w:history="1">
        <w:r w:rsidR="0098018F" w:rsidRPr="0098018F">
          <w:rPr>
            <w:rStyle w:val="Hyperlink"/>
          </w:rPr>
          <w:t xml:space="preserve">VA </w:t>
        </w:r>
        <w:r w:rsidR="001764A9" w:rsidRPr="0098018F">
          <w:rPr>
            <w:rStyle w:val="Hyperlink"/>
          </w:rPr>
          <w:t>Documentation Library (</w:t>
        </w:r>
        <w:r w:rsidR="00491D9E" w:rsidRPr="0098018F">
          <w:rPr>
            <w:rStyle w:val="Hyperlink"/>
          </w:rPr>
          <w:t>VDL</w:t>
        </w:r>
        <w:r w:rsidR="001764A9" w:rsidRPr="0098018F">
          <w:rPr>
            <w:rStyle w:val="Hyperlink"/>
          </w:rPr>
          <w:t>)</w:t>
        </w:r>
        <w:r w:rsidR="00491D9E" w:rsidRPr="0098018F">
          <w:rPr>
            <w:rStyle w:val="Hyperlink"/>
          </w:rPr>
          <w:t xml:space="preserve"> site</w:t>
        </w:r>
      </w:hyperlink>
      <w:r w:rsidR="00491D9E">
        <w:t>.</w:t>
      </w:r>
    </w:p>
    <w:p w14:paraId="1AAC0DAC" w14:textId="2FE834E1" w:rsidR="00171F73" w:rsidRPr="00F94D33" w:rsidRDefault="00171F73" w:rsidP="00E62EE2">
      <w:pPr>
        <w:pStyle w:val="DSSECSBodyText"/>
      </w:pPr>
      <w:r>
        <w:t xml:space="preserve">Patch information and documentation is also available online at the </w:t>
      </w:r>
      <w:hyperlink r:id="rId19" w:history="1">
        <w:r w:rsidRPr="0098018F">
          <w:rPr>
            <w:rStyle w:val="Hyperlink"/>
          </w:rPr>
          <w:t>MCA Learning Community for Event Capture</w:t>
        </w:r>
        <w:r w:rsidR="0098018F" w:rsidRPr="0098018F">
          <w:rPr>
            <w:rStyle w:val="Hyperlink"/>
          </w:rPr>
          <w:t xml:space="preserve"> site</w:t>
        </w:r>
      </w:hyperlink>
      <w:r w:rsidR="00E37C39">
        <w:rPr>
          <w:rStyle w:val="Hyperlink"/>
        </w:rPr>
        <w:t>.</w:t>
      </w:r>
    </w:p>
    <w:p w14:paraId="171A0873" w14:textId="310BC228" w:rsidR="007306BF" w:rsidRDefault="007306BF">
      <w:pPr>
        <w:pStyle w:val="Heading2"/>
      </w:pPr>
      <w:bookmarkStart w:id="22" w:name="_Toc463463934"/>
      <w:r>
        <w:lastRenderedPageBreak/>
        <w:t>National Service Desk and Organizational Contacts</w:t>
      </w:r>
      <w:bookmarkEnd w:id="22"/>
      <w:r w:rsidR="00B87EDE">
        <w:fldChar w:fldCharType="begin"/>
      </w:r>
      <w:r w:rsidR="00B87EDE">
        <w:instrText xml:space="preserve"> XE "</w:instrText>
      </w:r>
      <w:r w:rsidR="00B87EDE" w:rsidRPr="00B87EDE">
        <w:instrText>National Service Desk and Organizational Contacts</w:instrText>
      </w:r>
      <w:r w:rsidR="00B87EDE">
        <w:instrText xml:space="preserve">" </w:instrText>
      </w:r>
      <w:r w:rsidR="00B87EDE">
        <w:fldChar w:fldCharType="end"/>
      </w:r>
    </w:p>
    <w:p w14:paraId="1175AEDA" w14:textId="116C2DC1" w:rsidR="007306BF" w:rsidRPr="002310D3" w:rsidRDefault="007306BF" w:rsidP="00063994">
      <w:pPr>
        <w:pStyle w:val="DSSECSBodyText"/>
        <w:rPr>
          <w:szCs w:val="24"/>
        </w:rPr>
      </w:pPr>
      <w:r w:rsidRPr="002310D3">
        <w:t xml:space="preserve">The </w:t>
      </w:r>
      <w:r w:rsidR="00A34C16">
        <w:t>three</w:t>
      </w:r>
      <w:r w:rsidRPr="002310D3">
        <w:t xml:space="preserve"> tiers of support documented herein are intended to restore normal service operation as quickly as possible and minimize the adverse impact on business operations, ensuring that the best possible levels of service quality and availability are maintained.</w:t>
      </w:r>
    </w:p>
    <w:p w14:paraId="6AC1981E" w14:textId="14D62EE6" w:rsidR="007306BF" w:rsidRDefault="00B7444F" w:rsidP="00063994">
      <w:pPr>
        <w:pStyle w:val="DSSECSBodyText"/>
      </w:pPr>
      <w:r>
        <w:rPr>
          <w:szCs w:val="24"/>
        </w:rPr>
        <w:t>Table 1</w:t>
      </w:r>
      <w:r w:rsidR="007306BF" w:rsidRPr="002310D3">
        <w:rPr>
          <w:szCs w:val="24"/>
        </w:rPr>
        <w:t xml:space="preserve"> lists </w:t>
      </w:r>
      <w:r w:rsidR="007306BF" w:rsidRPr="002310D3">
        <w:t>organizational contacts needed by site users for troubleshooting purposes. Support contacts are listed by name of service responsible to fix the problem, description of the incident escalation, associated tier level, and contact information (email and phone number).</w:t>
      </w:r>
    </w:p>
    <w:p w14:paraId="1FF59636" w14:textId="707DFC65" w:rsidR="007306BF" w:rsidRPr="00B7444F" w:rsidRDefault="007306BF">
      <w:pPr>
        <w:pStyle w:val="TableCaption"/>
      </w:pPr>
      <w:bookmarkStart w:id="23" w:name="_Ref390770787"/>
      <w:bookmarkStart w:id="24" w:name="_Toc393900385"/>
      <w:bookmarkStart w:id="25" w:name="_Toc463464041"/>
      <w:r w:rsidRPr="00B7444F">
        <w:t xml:space="preserve">Table </w:t>
      </w:r>
      <w:bookmarkEnd w:id="23"/>
      <w:r w:rsidR="009A5F20" w:rsidRPr="00B7444F">
        <w:t>1</w:t>
      </w:r>
      <w:r w:rsidRPr="00B7444F">
        <w:t>. Tier Support Contact Information</w:t>
      </w:r>
      <w:bookmarkEnd w:id="24"/>
      <w:bookmarkEnd w:id="2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Caption w:val="Table used for formatting purposes only"/>
        <w:tblDescription w:val="Sample Tier Support Contact Information, including name, role, organization, and contact information."/>
      </w:tblPr>
      <w:tblGrid>
        <w:gridCol w:w="1998"/>
        <w:gridCol w:w="1708"/>
        <w:gridCol w:w="703"/>
        <w:gridCol w:w="5167"/>
      </w:tblGrid>
      <w:tr w:rsidR="007306BF" w:rsidRPr="002310D3" w14:paraId="4C9CD426" w14:textId="77777777" w:rsidTr="00063994">
        <w:trPr>
          <w:cantSplit/>
          <w:trHeight w:val="279"/>
          <w:tblHeader/>
        </w:trPr>
        <w:tc>
          <w:tcPr>
            <w:tcW w:w="1043" w:type="pct"/>
            <w:shd w:val="clear" w:color="auto" w:fill="D9D9D9" w:themeFill="background1" w:themeFillShade="D9"/>
            <w:tcMar>
              <w:top w:w="0" w:type="dxa"/>
              <w:left w:w="108" w:type="dxa"/>
              <w:bottom w:w="0" w:type="dxa"/>
              <w:right w:w="108" w:type="dxa"/>
            </w:tcMar>
            <w:vAlign w:val="center"/>
          </w:tcPr>
          <w:p w14:paraId="2B904AE5" w14:textId="77777777" w:rsidR="007306BF" w:rsidRPr="00F16CDE" w:rsidRDefault="007306BF" w:rsidP="00A34C16">
            <w:pPr>
              <w:pStyle w:val="TableColumnHeading"/>
              <w:rPr>
                <w:rFonts w:eastAsiaTheme="minorHAnsi"/>
              </w:rPr>
            </w:pPr>
            <w:bookmarkStart w:id="26" w:name="ColumnTitle_03"/>
            <w:bookmarkEnd w:id="26"/>
            <w:r w:rsidRPr="002310D3">
              <w:t>Name</w:t>
            </w:r>
          </w:p>
        </w:tc>
        <w:tc>
          <w:tcPr>
            <w:tcW w:w="892" w:type="pct"/>
            <w:shd w:val="clear" w:color="auto" w:fill="D9D9D9" w:themeFill="background1" w:themeFillShade="D9"/>
            <w:tcMar>
              <w:top w:w="0" w:type="dxa"/>
              <w:left w:w="108" w:type="dxa"/>
              <w:bottom w:w="0" w:type="dxa"/>
              <w:right w:w="108" w:type="dxa"/>
            </w:tcMar>
            <w:vAlign w:val="center"/>
          </w:tcPr>
          <w:p w14:paraId="5995EC49" w14:textId="77777777" w:rsidR="007306BF" w:rsidRPr="00F16CDE" w:rsidRDefault="007306BF" w:rsidP="00A34C16">
            <w:pPr>
              <w:pStyle w:val="TableColumnHeading"/>
              <w:rPr>
                <w:rFonts w:eastAsiaTheme="minorHAnsi"/>
              </w:rPr>
            </w:pPr>
            <w:r w:rsidRPr="002310D3">
              <w:t>Role</w:t>
            </w:r>
          </w:p>
        </w:tc>
        <w:tc>
          <w:tcPr>
            <w:tcW w:w="367" w:type="pct"/>
            <w:shd w:val="clear" w:color="auto" w:fill="D9D9D9" w:themeFill="background1" w:themeFillShade="D9"/>
            <w:tcMar>
              <w:top w:w="0" w:type="dxa"/>
              <w:left w:w="108" w:type="dxa"/>
              <w:bottom w:w="0" w:type="dxa"/>
              <w:right w:w="108" w:type="dxa"/>
            </w:tcMar>
            <w:vAlign w:val="center"/>
          </w:tcPr>
          <w:p w14:paraId="67969617" w14:textId="77777777" w:rsidR="007306BF" w:rsidRPr="00F16CDE" w:rsidRDefault="007306BF" w:rsidP="00A34C16">
            <w:pPr>
              <w:pStyle w:val="TableColumnHeading"/>
              <w:rPr>
                <w:rFonts w:eastAsiaTheme="minorHAnsi"/>
              </w:rPr>
            </w:pPr>
            <w:r w:rsidRPr="002310D3">
              <w:t>Org</w:t>
            </w:r>
          </w:p>
        </w:tc>
        <w:tc>
          <w:tcPr>
            <w:tcW w:w="2697" w:type="pct"/>
            <w:shd w:val="clear" w:color="auto" w:fill="D9D9D9" w:themeFill="background1" w:themeFillShade="D9"/>
            <w:tcMar>
              <w:top w:w="0" w:type="dxa"/>
              <w:left w:w="108" w:type="dxa"/>
              <w:bottom w:w="0" w:type="dxa"/>
              <w:right w:w="108" w:type="dxa"/>
            </w:tcMar>
            <w:vAlign w:val="center"/>
          </w:tcPr>
          <w:p w14:paraId="1708EDF0" w14:textId="77777777" w:rsidR="007306BF" w:rsidRPr="00F16CDE" w:rsidRDefault="007306BF" w:rsidP="00A34C16">
            <w:pPr>
              <w:pStyle w:val="TableColumnHeading"/>
              <w:rPr>
                <w:rFonts w:eastAsiaTheme="minorHAnsi"/>
              </w:rPr>
            </w:pPr>
            <w:r w:rsidRPr="002310D3">
              <w:t>Contact Info</w:t>
            </w:r>
          </w:p>
        </w:tc>
      </w:tr>
      <w:tr w:rsidR="007306BF" w:rsidRPr="002310D3" w14:paraId="499B70CE" w14:textId="77777777" w:rsidTr="00063994">
        <w:trPr>
          <w:trHeight w:val="279"/>
        </w:trPr>
        <w:tc>
          <w:tcPr>
            <w:tcW w:w="1043" w:type="pct"/>
            <w:shd w:val="clear" w:color="auto" w:fill="FFFFFF"/>
            <w:tcMar>
              <w:top w:w="0" w:type="dxa"/>
              <w:left w:w="108" w:type="dxa"/>
              <w:bottom w:w="0" w:type="dxa"/>
              <w:right w:w="108" w:type="dxa"/>
            </w:tcMar>
          </w:tcPr>
          <w:p w14:paraId="378385FB" w14:textId="7A417A5F" w:rsidR="007306BF" w:rsidRPr="00334927" w:rsidRDefault="00334927" w:rsidP="00D821E3">
            <w:pPr>
              <w:pStyle w:val="TableText"/>
            </w:pPr>
            <w:r w:rsidRPr="00334927">
              <w:t xml:space="preserve">Local </w:t>
            </w:r>
            <w:r>
              <w:t>ECS</w:t>
            </w:r>
            <w:r w:rsidRPr="00334927">
              <w:t xml:space="preserve"> </w:t>
            </w:r>
            <w:r w:rsidR="00D821E3">
              <w:t>Package</w:t>
            </w:r>
            <w:r w:rsidRPr="00334927">
              <w:t xml:space="preserve"> Manager</w:t>
            </w:r>
          </w:p>
        </w:tc>
        <w:tc>
          <w:tcPr>
            <w:tcW w:w="892" w:type="pct"/>
            <w:shd w:val="clear" w:color="auto" w:fill="FFFFFF"/>
            <w:tcMar>
              <w:top w:w="0" w:type="dxa"/>
              <w:left w:w="108" w:type="dxa"/>
              <w:bottom w:w="0" w:type="dxa"/>
              <w:right w:w="108" w:type="dxa"/>
            </w:tcMar>
          </w:tcPr>
          <w:p w14:paraId="4BB7AF4C" w14:textId="77777777" w:rsidR="007306BF" w:rsidRPr="00334927" w:rsidRDefault="007306BF" w:rsidP="00A34C16">
            <w:pPr>
              <w:pStyle w:val="TableText"/>
            </w:pPr>
            <w:r w:rsidRPr="00334927">
              <w:t>Tier 0 Support</w:t>
            </w:r>
          </w:p>
        </w:tc>
        <w:tc>
          <w:tcPr>
            <w:tcW w:w="367" w:type="pct"/>
            <w:shd w:val="clear" w:color="auto" w:fill="FFFFFF"/>
            <w:tcMar>
              <w:top w:w="0" w:type="dxa"/>
              <w:left w:w="108" w:type="dxa"/>
              <w:bottom w:w="0" w:type="dxa"/>
              <w:right w:w="108" w:type="dxa"/>
            </w:tcMar>
          </w:tcPr>
          <w:p w14:paraId="60CCCA87" w14:textId="77777777" w:rsidR="007306BF" w:rsidRPr="00334927" w:rsidRDefault="007306BF" w:rsidP="00A34C16">
            <w:pPr>
              <w:pStyle w:val="TableText"/>
            </w:pPr>
            <w:r w:rsidRPr="00334927">
              <w:t>VHA</w:t>
            </w:r>
          </w:p>
        </w:tc>
        <w:tc>
          <w:tcPr>
            <w:tcW w:w="2697" w:type="pct"/>
            <w:shd w:val="clear" w:color="auto" w:fill="FFFFFF"/>
            <w:tcMar>
              <w:top w:w="0" w:type="dxa"/>
              <w:left w:w="108" w:type="dxa"/>
              <w:bottom w:w="0" w:type="dxa"/>
              <w:right w:w="108" w:type="dxa"/>
            </w:tcMar>
          </w:tcPr>
          <w:p w14:paraId="2B8287AB" w14:textId="3D007829" w:rsidR="007306BF" w:rsidRPr="00334927" w:rsidRDefault="00334927" w:rsidP="00D821E3">
            <w:pPr>
              <w:pStyle w:val="TableText"/>
            </w:pPr>
            <w:r>
              <w:t>ECS</w:t>
            </w:r>
            <w:r w:rsidRPr="00334927">
              <w:t xml:space="preserve"> </w:t>
            </w:r>
            <w:r w:rsidR="00D821E3">
              <w:t>Package</w:t>
            </w:r>
            <w:r w:rsidRPr="00334927">
              <w:t xml:space="preserve"> Manager/Site Dependent</w:t>
            </w:r>
            <w:r w:rsidR="00C36436">
              <w:br/>
            </w:r>
            <w:hyperlink r:id="rId20" w:history="1">
              <w:r w:rsidR="00D72CDA" w:rsidRPr="00B2591C">
                <w:rPr>
                  <w:rStyle w:val="Hyperlink"/>
                </w:rPr>
                <w:t>http://vaww.dss.med.va.gov/dso/dso_list.asp</w:t>
              </w:r>
            </w:hyperlink>
            <w:r w:rsidR="00D72CDA">
              <w:t xml:space="preserve"> </w:t>
            </w:r>
          </w:p>
        </w:tc>
      </w:tr>
      <w:tr w:rsidR="00334927" w:rsidRPr="002310D3" w14:paraId="44D243A3" w14:textId="77777777" w:rsidTr="00063994">
        <w:trPr>
          <w:trHeight w:val="279"/>
        </w:trPr>
        <w:tc>
          <w:tcPr>
            <w:tcW w:w="1043" w:type="pct"/>
            <w:shd w:val="clear" w:color="auto" w:fill="FFFFFF"/>
            <w:tcMar>
              <w:top w:w="0" w:type="dxa"/>
              <w:left w:w="108" w:type="dxa"/>
              <w:bottom w:w="0" w:type="dxa"/>
              <w:right w:w="108" w:type="dxa"/>
            </w:tcMar>
          </w:tcPr>
          <w:p w14:paraId="194C8EBA" w14:textId="51A9475B" w:rsidR="00334927" w:rsidRPr="00334927" w:rsidRDefault="00334927" w:rsidP="00A34C16">
            <w:pPr>
              <w:pStyle w:val="TableText"/>
            </w:pPr>
            <w:r>
              <w:t>Local MCA VISN Coordinator</w:t>
            </w:r>
          </w:p>
        </w:tc>
        <w:tc>
          <w:tcPr>
            <w:tcW w:w="892" w:type="pct"/>
            <w:shd w:val="clear" w:color="auto" w:fill="FFFFFF"/>
            <w:tcMar>
              <w:top w:w="0" w:type="dxa"/>
              <w:left w:w="108" w:type="dxa"/>
              <w:bottom w:w="0" w:type="dxa"/>
              <w:right w:w="108" w:type="dxa"/>
            </w:tcMar>
          </w:tcPr>
          <w:p w14:paraId="290C3EC7" w14:textId="576D0D8F" w:rsidR="00334927" w:rsidRPr="00334927" w:rsidRDefault="00334927" w:rsidP="00A34C16">
            <w:pPr>
              <w:pStyle w:val="TableText"/>
            </w:pPr>
            <w:r>
              <w:t>Tier 0 Support</w:t>
            </w:r>
          </w:p>
        </w:tc>
        <w:tc>
          <w:tcPr>
            <w:tcW w:w="367" w:type="pct"/>
            <w:shd w:val="clear" w:color="auto" w:fill="FFFFFF"/>
            <w:tcMar>
              <w:top w:w="0" w:type="dxa"/>
              <w:left w:w="108" w:type="dxa"/>
              <w:bottom w:w="0" w:type="dxa"/>
              <w:right w:w="108" w:type="dxa"/>
            </w:tcMar>
          </w:tcPr>
          <w:p w14:paraId="55D11D87" w14:textId="34C987D8" w:rsidR="00334927" w:rsidRPr="00334927" w:rsidRDefault="00334927" w:rsidP="00A34C16">
            <w:pPr>
              <w:pStyle w:val="TableText"/>
            </w:pPr>
            <w:r>
              <w:t>VHA</w:t>
            </w:r>
          </w:p>
        </w:tc>
        <w:tc>
          <w:tcPr>
            <w:tcW w:w="2697" w:type="pct"/>
            <w:shd w:val="clear" w:color="auto" w:fill="FFFFFF"/>
            <w:tcMar>
              <w:top w:w="0" w:type="dxa"/>
              <w:left w:w="108" w:type="dxa"/>
              <w:bottom w:w="0" w:type="dxa"/>
              <w:right w:w="108" w:type="dxa"/>
            </w:tcMar>
          </w:tcPr>
          <w:p w14:paraId="248521D8" w14:textId="77777777" w:rsidR="00334927" w:rsidRDefault="00334927" w:rsidP="00A34C16">
            <w:pPr>
              <w:pStyle w:val="TableText"/>
            </w:pPr>
            <w:r>
              <w:t>Site Dependent</w:t>
            </w:r>
          </w:p>
          <w:p w14:paraId="52669796" w14:textId="79757CEB" w:rsidR="00C36436" w:rsidRPr="00334927" w:rsidRDefault="006D62B2" w:rsidP="00A34C16">
            <w:pPr>
              <w:pStyle w:val="TableText"/>
            </w:pPr>
            <w:hyperlink r:id="rId21" w:history="1">
              <w:r w:rsidR="00D72CDA" w:rsidRPr="00B2591C">
                <w:rPr>
                  <w:rStyle w:val="Hyperlink"/>
                </w:rPr>
                <w:t>http://vaww.dss.med.va.gov/dso/dso_list.asp</w:t>
              </w:r>
            </w:hyperlink>
            <w:r w:rsidR="00D72CDA">
              <w:t xml:space="preserve"> </w:t>
            </w:r>
          </w:p>
        </w:tc>
      </w:tr>
      <w:tr w:rsidR="007306BF" w:rsidRPr="002310D3" w14:paraId="7F0AFACB" w14:textId="77777777" w:rsidTr="00063994">
        <w:trPr>
          <w:trHeight w:val="279"/>
        </w:trPr>
        <w:tc>
          <w:tcPr>
            <w:tcW w:w="1043" w:type="pct"/>
            <w:shd w:val="clear" w:color="auto" w:fill="FFFFFF"/>
            <w:tcMar>
              <w:top w:w="0" w:type="dxa"/>
              <w:left w:w="108" w:type="dxa"/>
              <w:bottom w:w="0" w:type="dxa"/>
              <w:right w:w="108" w:type="dxa"/>
            </w:tcMar>
            <w:hideMark/>
          </w:tcPr>
          <w:p w14:paraId="6B4365D3" w14:textId="77777777" w:rsidR="007306BF" w:rsidRPr="00A34C16" w:rsidRDefault="007306BF" w:rsidP="00A34C16">
            <w:pPr>
              <w:pStyle w:val="TableText"/>
              <w:rPr>
                <w:rFonts w:eastAsiaTheme="minorHAnsi"/>
              </w:rPr>
            </w:pPr>
            <w:r w:rsidRPr="00A34C16">
              <w:t>OI&amp;T National Service Desk</w:t>
            </w:r>
          </w:p>
        </w:tc>
        <w:tc>
          <w:tcPr>
            <w:tcW w:w="892" w:type="pct"/>
            <w:shd w:val="clear" w:color="auto" w:fill="FFFFFF"/>
            <w:tcMar>
              <w:top w:w="0" w:type="dxa"/>
              <w:left w:w="108" w:type="dxa"/>
              <w:bottom w:w="0" w:type="dxa"/>
              <w:right w:w="108" w:type="dxa"/>
            </w:tcMar>
            <w:hideMark/>
          </w:tcPr>
          <w:p w14:paraId="13A64B70" w14:textId="77777777" w:rsidR="007306BF" w:rsidRPr="00A34C16" w:rsidRDefault="007306BF" w:rsidP="00A34C16">
            <w:pPr>
              <w:pStyle w:val="TableText"/>
              <w:rPr>
                <w:rFonts w:eastAsiaTheme="minorHAnsi"/>
              </w:rPr>
            </w:pPr>
            <w:r w:rsidRPr="00A34C16">
              <w:t>Tier 1 Support</w:t>
            </w:r>
          </w:p>
        </w:tc>
        <w:tc>
          <w:tcPr>
            <w:tcW w:w="367" w:type="pct"/>
            <w:shd w:val="clear" w:color="auto" w:fill="FFFFFF"/>
            <w:tcMar>
              <w:top w:w="0" w:type="dxa"/>
              <w:left w:w="108" w:type="dxa"/>
              <w:bottom w:w="0" w:type="dxa"/>
              <w:right w:w="108" w:type="dxa"/>
            </w:tcMar>
            <w:hideMark/>
          </w:tcPr>
          <w:p w14:paraId="6DA8BDDC" w14:textId="77777777" w:rsidR="007306BF" w:rsidRPr="00A34C16" w:rsidRDefault="007306BF" w:rsidP="00A34C16">
            <w:pPr>
              <w:pStyle w:val="TableText"/>
              <w:rPr>
                <w:rFonts w:eastAsiaTheme="minorHAnsi"/>
              </w:rPr>
            </w:pPr>
            <w:r w:rsidRPr="00A34C16">
              <w:t>OI&amp;T</w:t>
            </w:r>
          </w:p>
        </w:tc>
        <w:tc>
          <w:tcPr>
            <w:tcW w:w="2697" w:type="pct"/>
            <w:shd w:val="clear" w:color="auto" w:fill="FFFFFF"/>
            <w:tcMar>
              <w:top w:w="0" w:type="dxa"/>
              <w:left w:w="108" w:type="dxa"/>
              <w:bottom w:w="0" w:type="dxa"/>
              <w:right w:w="108" w:type="dxa"/>
            </w:tcMar>
            <w:hideMark/>
          </w:tcPr>
          <w:p w14:paraId="7D888745" w14:textId="560E9B3A" w:rsidR="007306BF" w:rsidRPr="00A34C16" w:rsidRDefault="006D62B2" w:rsidP="00A34C16">
            <w:pPr>
              <w:pStyle w:val="TableText"/>
            </w:pPr>
            <w:hyperlink r:id="rId22" w:history="1">
              <w:r w:rsidR="007306BF" w:rsidRPr="00A34C16">
                <w:rPr>
                  <w:rStyle w:val="Hyperlink"/>
                  <w:color w:val="auto"/>
                  <w:u w:val="none"/>
                </w:rPr>
                <w:t>Nationalservicedeskanr@va.gov</w:t>
              </w:r>
            </w:hyperlink>
          </w:p>
          <w:p w14:paraId="7DD861BC" w14:textId="77777777" w:rsidR="007306BF" w:rsidRDefault="007306BF" w:rsidP="00A34C16">
            <w:pPr>
              <w:pStyle w:val="TableText"/>
            </w:pPr>
            <w:r w:rsidRPr="00A34C16">
              <w:t>1-855-673-4357</w:t>
            </w:r>
          </w:p>
          <w:p w14:paraId="79BA66E9" w14:textId="0F629AB9" w:rsidR="00C36436" w:rsidRPr="00A34C16" w:rsidRDefault="006D62B2" w:rsidP="00A34C16">
            <w:pPr>
              <w:pStyle w:val="TableText"/>
              <w:rPr>
                <w:rFonts w:eastAsiaTheme="minorHAnsi"/>
              </w:rPr>
            </w:pPr>
            <w:hyperlink r:id="rId23" w:history="1">
              <w:r w:rsidR="00D72CDA" w:rsidRPr="00B2591C">
                <w:rPr>
                  <w:rStyle w:val="Hyperlink"/>
                  <w:rFonts w:eastAsiaTheme="minorHAnsi"/>
                </w:rPr>
                <w:t>http://vaww.itsupportservices.va.gov/anrhome.asp</w:t>
              </w:r>
            </w:hyperlink>
            <w:r w:rsidR="00D72CDA">
              <w:rPr>
                <w:rFonts w:eastAsiaTheme="minorHAnsi"/>
              </w:rPr>
              <w:t xml:space="preserve"> </w:t>
            </w:r>
          </w:p>
        </w:tc>
      </w:tr>
      <w:tr w:rsidR="007306BF" w:rsidRPr="002310D3" w14:paraId="6CF2FA1B" w14:textId="77777777" w:rsidTr="00063994">
        <w:trPr>
          <w:trHeight w:val="541"/>
        </w:trPr>
        <w:tc>
          <w:tcPr>
            <w:tcW w:w="1043" w:type="pct"/>
            <w:shd w:val="clear" w:color="auto" w:fill="FFFFFF"/>
            <w:tcMar>
              <w:top w:w="0" w:type="dxa"/>
              <w:left w:w="108" w:type="dxa"/>
              <w:bottom w:w="0" w:type="dxa"/>
              <w:right w:w="108" w:type="dxa"/>
            </w:tcMar>
            <w:hideMark/>
          </w:tcPr>
          <w:p w14:paraId="01F8239A" w14:textId="77777777" w:rsidR="007306BF" w:rsidRPr="00A34C16" w:rsidRDefault="007306BF" w:rsidP="00A34C16">
            <w:pPr>
              <w:pStyle w:val="TableText"/>
              <w:rPr>
                <w:rFonts w:eastAsiaTheme="minorHAnsi"/>
              </w:rPr>
            </w:pPr>
            <w:r w:rsidRPr="00A34C16">
              <w:t>Health Product Support</w:t>
            </w:r>
          </w:p>
        </w:tc>
        <w:tc>
          <w:tcPr>
            <w:tcW w:w="892" w:type="pct"/>
            <w:shd w:val="clear" w:color="auto" w:fill="FFFFFF"/>
            <w:tcMar>
              <w:top w:w="0" w:type="dxa"/>
              <w:left w:w="108" w:type="dxa"/>
              <w:bottom w:w="0" w:type="dxa"/>
              <w:right w:w="108" w:type="dxa"/>
            </w:tcMar>
            <w:hideMark/>
          </w:tcPr>
          <w:p w14:paraId="277A8B29" w14:textId="77777777" w:rsidR="007306BF" w:rsidRPr="00A34C16" w:rsidRDefault="007306BF" w:rsidP="00A34C16">
            <w:pPr>
              <w:pStyle w:val="TableText"/>
              <w:rPr>
                <w:rFonts w:eastAsiaTheme="minorHAnsi"/>
              </w:rPr>
            </w:pPr>
            <w:r w:rsidRPr="00A34C16">
              <w:t>Tier 2 Support</w:t>
            </w:r>
          </w:p>
        </w:tc>
        <w:tc>
          <w:tcPr>
            <w:tcW w:w="367" w:type="pct"/>
            <w:shd w:val="clear" w:color="auto" w:fill="FFFFFF"/>
            <w:tcMar>
              <w:top w:w="0" w:type="dxa"/>
              <w:left w:w="108" w:type="dxa"/>
              <w:bottom w:w="0" w:type="dxa"/>
              <w:right w:w="108" w:type="dxa"/>
            </w:tcMar>
            <w:hideMark/>
          </w:tcPr>
          <w:p w14:paraId="233970ED" w14:textId="77777777" w:rsidR="007306BF" w:rsidRPr="00A34C16" w:rsidRDefault="007306BF" w:rsidP="00A34C16">
            <w:pPr>
              <w:pStyle w:val="TableText"/>
              <w:rPr>
                <w:rFonts w:eastAsiaTheme="minorHAnsi"/>
              </w:rPr>
            </w:pPr>
            <w:r w:rsidRPr="00A34C16">
              <w:t>VHA</w:t>
            </w:r>
          </w:p>
        </w:tc>
        <w:tc>
          <w:tcPr>
            <w:tcW w:w="2697" w:type="pct"/>
            <w:shd w:val="clear" w:color="auto" w:fill="FFFFFF"/>
            <w:tcMar>
              <w:top w:w="0" w:type="dxa"/>
              <w:left w:w="108" w:type="dxa"/>
              <w:bottom w:w="0" w:type="dxa"/>
              <w:right w:w="108" w:type="dxa"/>
            </w:tcMar>
            <w:hideMark/>
          </w:tcPr>
          <w:p w14:paraId="6DADF415" w14:textId="0965F436" w:rsidR="007306BF" w:rsidRPr="00A34C16" w:rsidRDefault="006D62B2" w:rsidP="00A34C16">
            <w:pPr>
              <w:pStyle w:val="TableText"/>
            </w:pPr>
            <w:hyperlink r:id="rId24" w:history="1">
              <w:r w:rsidR="007306BF" w:rsidRPr="00A34C16">
                <w:rPr>
                  <w:rStyle w:val="Hyperlink"/>
                  <w:color w:val="auto"/>
                  <w:u w:val="none"/>
                </w:rPr>
                <w:t>Nationalservicedeskanr@va.gov</w:t>
              </w:r>
            </w:hyperlink>
          </w:p>
          <w:p w14:paraId="65B1DF99" w14:textId="77777777" w:rsidR="007306BF" w:rsidRDefault="007306BF" w:rsidP="00A34C16">
            <w:pPr>
              <w:pStyle w:val="TableText"/>
            </w:pPr>
            <w:r w:rsidRPr="00A34C16">
              <w:t>1-855-673-4357</w:t>
            </w:r>
          </w:p>
          <w:p w14:paraId="4579CE7A" w14:textId="275683ED" w:rsidR="00C36436" w:rsidRPr="00A34C16" w:rsidRDefault="006D62B2" w:rsidP="00A34C16">
            <w:pPr>
              <w:pStyle w:val="TableText"/>
              <w:rPr>
                <w:rFonts w:eastAsiaTheme="minorHAnsi"/>
              </w:rPr>
            </w:pPr>
            <w:hyperlink r:id="rId25" w:history="1">
              <w:r w:rsidR="00D72CDA" w:rsidRPr="00B2591C">
                <w:rPr>
                  <w:rStyle w:val="Hyperlink"/>
                  <w:rFonts w:eastAsiaTheme="minorHAnsi"/>
                </w:rPr>
                <w:t>http://vaww.itsupportservices.va.gov/anrhome.asp</w:t>
              </w:r>
            </w:hyperlink>
          </w:p>
        </w:tc>
      </w:tr>
      <w:tr w:rsidR="007306BF" w:rsidRPr="002310D3" w14:paraId="28627827" w14:textId="77777777" w:rsidTr="00063994">
        <w:trPr>
          <w:trHeight w:val="541"/>
        </w:trPr>
        <w:tc>
          <w:tcPr>
            <w:tcW w:w="1043" w:type="pct"/>
            <w:shd w:val="clear" w:color="auto" w:fill="FFFFFF"/>
            <w:tcMar>
              <w:top w:w="0" w:type="dxa"/>
              <w:left w:w="108" w:type="dxa"/>
              <w:bottom w:w="0" w:type="dxa"/>
              <w:right w:w="108" w:type="dxa"/>
            </w:tcMar>
            <w:hideMark/>
          </w:tcPr>
          <w:p w14:paraId="098ABFC6" w14:textId="397662B0" w:rsidR="007306BF" w:rsidRPr="00A34C16" w:rsidRDefault="007306BF" w:rsidP="00EB76B1">
            <w:pPr>
              <w:pStyle w:val="TableText"/>
              <w:rPr>
                <w:rFonts w:eastAsiaTheme="minorHAnsi"/>
              </w:rPr>
            </w:pPr>
            <w:proofErr w:type="spellStart"/>
            <w:r w:rsidRPr="00A34C16">
              <w:t>VistA</w:t>
            </w:r>
            <w:proofErr w:type="spellEnd"/>
            <w:r w:rsidRPr="00A34C16">
              <w:t xml:space="preserve"> Maintenance</w:t>
            </w:r>
            <w:r w:rsidR="00EB76B1">
              <w:t xml:space="preserve"> Management Systems</w:t>
            </w:r>
          </w:p>
        </w:tc>
        <w:tc>
          <w:tcPr>
            <w:tcW w:w="892" w:type="pct"/>
            <w:shd w:val="clear" w:color="auto" w:fill="FFFFFF"/>
            <w:tcMar>
              <w:top w:w="0" w:type="dxa"/>
              <w:left w:w="108" w:type="dxa"/>
              <w:bottom w:w="0" w:type="dxa"/>
              <w:right w:w="108" w:type="dxa"/>
            </w:tcMar>
            <w:hideMark/>
          </w:tcPr>
          <w:p w14:paraId="2AEBC4F4" w14:textId="77777777" w:rsidR="007306BF" w:rsidRPr="00A34C16" w:rsidRDefault="007306BF" w:rsidP="00A34C16">
            <w:pPr>
              <w:pStyle w:val="TableText"/>
              <w:rPr>
                <w:rFonts w:eastAsiaTheme="minorHAnsi"/>
              </w:rPr>
            </w:pPr>
            <w:r w:rsidRPr="00A34C16">
              <w:t>Tier 3 Application Support</w:t>
            </w:r>
          </w:p>
        </w:tc>
        <w:tc>
          <w:tcPr>
            <w:tcW w:w="367" w:type="pct"/>
            <w:shd w:val="clear" w:color="auto" w:fill="FFFFFF"/>
            <w:tcMar>
              <w:top w:w="0" w:type="dxa"/>
              <w:left w:w="108" w:type="dxa"/>
              <w:bottom w:w="0" w:type="dxa"/>
              <w:right w:w="108" w:type="dxa"/>
            </w:tcMar>
            <w:hideMark/>
          </w:tcPr>
          <w:p w14:paraId="31EF9D0F" w14:textId="77777777" w:rsidR="007306BF" w:rsidRPr="00A34C16" w:rsidRDefault="007306BF" w:rsidP="00A34C16">
            <w:pPr>
              <w:pStyle w:val="TableText"/>
              <w:rPr>
                <w:rFonts w:eastAsiaTheme="minorHAnsi"/>
              </w:rPr>
            </w:pPr>
            <w:r w:rsidRPr="00A34C16">
              <w:t>OI&amp;T</w:t>
            </w:r>
          </w:p>
        </w:tc>
        <w:tc>
          <w:tcPr>
            <w:tcW w:w="2697" w:type="pct"/>
            <w:shd w:val="clear" w:color="auto" w:fill="FFFFFF"/>
            <w:tcMar>
              <w:top w:w="0" w:type="dxa"/>
              <w:left w:w="108" w:type="dxa"/>
              <w:bottom w:w="0" w:type="dxa"/>
              <w:right w:w="108" w:type="dxa"/>
            </w:tcMar>
            <w:hideMark/>
          </w:tcPr>
          <w:p w14:paraId="6883EE86" w14:textId="18B0A203" w:rsidR="007306BF" w:rsidRPr="00A34C16" w:rsidRDefault="006D62B2" w:rsidP="00A34C16">
            <w:pPr>
              <w:pStyle w:val="TableText"/>
              <w:rPr>
                <w:rFonts w:eastAsiaTheme="minorHAnsi"/>
              </w:rPr>
            </w:pPr>
            <w:hyperlink r:id="rId26" w:history="1">
              <w:r w:rsidR="00BE1BA1">
                <w:rPr>
                  <w:rStyle w:val="Hyperlink"/>
                </w:rPr>
                <w:t>OITPDVistAMaintenanceManagementSystems@va.gov</w:t>
              </w:r>
            </w:hyperlink>
          </w:p>
        </w:tc>
      </w:tr>
    </w:tbl>
    <w:p w14:paraId="2AE5F3E1" w14:textId="77777777" w:rsidR="00571EEF" w:rsidRDefault="00571EEF" w:rsidP="00063994">
      <w:pPr>
        <w:pStyle w:val="DSSECSBodyText"/>
      </w:pPr>
    </w:p>
    <w:p w14:paraId="15A9E6CC" w14:textId="77777777" w:rsidR="00571EEF" w:rsidRDefault="00571EEF" w:rsidP="0039638F">
      <w:pPr>
        <w:pStyle w:val="DSSECSBodyText"/>
        <w:sectPr w:rsidR="00571EEF" w:rsidSect="00E97242">
          <w:headerReference w:type="default" r:id="rId27"/>
          <w:footerReference w:type="default" r:id="rId28"/>
          <w:pgSz w:w="12240" w:h="15840" w:code="1"/>
          <w:pgMar w:top="1440" w:right="1440" w:bottom="1440" w:left="1440" w:header="720" w:footer="504" w:gutter="0"/>
          <w:pgNumType w:start="1"/>
          <w:cols w:space="720"/>
          <w:docGrid w:linePitch="360"/>
        </w:sectPr>
      </w:pPr>
    </w:p>
    <w:p w14:paraId="308B60F1" w14:textId="63BF242A" w:rsidR="007306BF" w:rsidRDefault="007306BF" w:rsidP="0039638F">
      <w:pPr>
        <w:pStyle w:val="Heading1"/>
      </w:pPr>
      <w:bookmarkStart w:id="27" w:name="_Toc463463935"/>
      <w:r>
        <w:lastRenderedPageBreak/>
        <w:t>System Summary</w:t>
      </w:r>
      <w:bookmarkEnd w:id="27"/>
      <w:r w:rsidR="00B87EDE">
        <w:fldChar w:fldCharType="begin"/>
      </w:r>
      <w:r w:rsidR="00B87EDE">
        <w:instrText xml:space="preserve"> XE "</w:instrText>
      </w:r>
      <w:r w:rsidR="00B87EDE" w:rsidRPr="00B87EDE">
        <w:instrText>System Summary</w:instrText>
      </w:r>
      <w:r w:rsidR="00B87EDE">
        <w:instrText xml:space="preserve">" </w:instrText>
      </w:r>
      <w:r w:rsidR="00B87EDE">
        <w:fldChar w:fldCharType="end"/>
      </w:r>
    </w:p>
    <w:p w14:paraId="6AEC5AE3" w14:textId="66C88A1A" w:rsidR="00134254" w:rsidRDefault="00134254" w:rsidP="00063994">
      <w:pPr>
        <w:pStyle w:val="DSSECSBodyText"/>
      </w:pPr>
      <w:r w:rsidRPr="00134254">
        <w:t xml:space="preserve">ECS is a </w:t>
      </w:r>
      <w:proofErr w:type="spellStart"/>
      <w:r w:rsidRPr="00134254">
        <w:t>VistA</w:t>
      </w:r>
      <w:proofErr w:type="spellEnd"/>
      <w:r w:rsidRPr="00134254">
        <w:t xml:space="preserve"> Class I workload reporting system supporting operations of the VA Managerial Cost Accounting Office (MCAO)</w:t>
      </w:r>
      <w:r>
        <w:t xml:space="preserve">. </w:t>
      </w:r>
      <w:r w:rsidRPr="00134254">
        <w:t>There are several Veterans Health Administration (VHA) national programs mandating utilization of ECS in place of or to augment other workloa</w:t>
      </w:r>
      <w:r w:rsidR="0047539E">
        <w:t xml:space="preserve">d capture information systems. </w:t>
      </w:r>
      <w:r w:rsidRPr="00134254">
        <w:t xml:space="preserve">For example, ECS is leveraged when programs cannot report workload in the form of Current Procedural Terminology (CPT) codes.  Other times, ECS allows for more precise workload capture and reporting than otherwise possible through another </w:t>
      </w:r>
      <w:proofErr w:type="spellStart"/>
      <w:r w:rsidRPr="00134254">
        <w:t>VistA</w:t>
      </w:r>
      <w:proofErr w:type="spellEnd"/>
      <w:r w:rsidRPr="00134254">
        <w:t xml:space="preserve"> system.</w:t>
      </w:r>
    </w:p>
    <w:p w14:paraId="68E99DA8" w14:textId="1F6C9A2C" w:rsidR="0047539E" w:rsidRDefault="0047539E" w:rsidP="00063994">
      <w:pPr>
        <w:pStyle w:val="DSSECSBodyText"/>
      </w:pPr>
      <w:r>
        <w:t>Event Capture with all patches installed provides the following functions:</w:t>
      </w:r>
    </w:p>
    <w:p w14:paraId="65522C7E" w14:textId="2592B948" w:rsidR="0047539E" w:rsidRDefault="0047539E" w:rsidP="00C54497">
      <w:pPr>
        <w:pStyle w:val="BulletListMultiple"/>
      </w:pPr>
      <w:r>
        <w:t>Allows each VAMC to utilize the software for its own resource/costing needs</w:t>
      </w:r>
    </w:p>
    <w:p w14:paraId="1C81BE49" w14:textId="70E082C7" w:rsidR="0047539E" w:rsidRDefault="0047539E" w:rsidP="00C54497">
      <w:pPr>
        <w:pStyle w:val="BulletListMultiple"/>
      </w:pPr>
      <w:r>
        <w:t>Implements DSS Units</w:t>
      </w:r>
    </w:p>
    <w:p w14:paraId="386DA833" w14:textId="7436D7FF" w:rsidR="0047539E" w:rsidRDefault="0047539E" w:rsidP="00C54497">
      <w:pPr>
        <w:pStyle w:val="BulletListMultiple"/>
      </w:pPr>
      <w:r>
        <w:t>Assigns user access</w:t>
      </w:r>
    </w:p>
    <w:p w14:paraId="61DA7069" w14:textId="0DD826E5" w:rsidR="0047539E" w:rsidRDefault="0047539E" w:rsidP="00C54497">
      <w:pPr>
        <w:pStyle w:val="BulletListMultiple"/>
      </w:pPr>
      <w:r>
        <w:t>Allows single and batch data entry for patient procedures</w:t>
      </w:r>
    </w:p>
    <w:p w14:paraId="14175BB7" w14:textId="259D30A0" w:rsidR="0047539E" w:rsidRDefault="0047539E" w:rsidP="00C54497">
      <w:pPr>
        <w:pStyle w:val="BulletListMultiple"/>
      </w:pPr>
      <w:r>
        <w:t>Generates reports for workload and other statistical tracking</w:t>
      </w:r>
    </w:p>
    <w:p w14:paraId="5F2640B6" w14:textId="09D96AF4" w:rsidR="0047539E" w:rsidRDefault="0047539E" w:rsidP="00C54497">
      <w:pPr>
        <w:pStyle w:val="BulletListMultiple"/>
      </w:pPr>
      <w:r>
        <w:t xml:space="preserve">Provides a </w:t>
      </w:r>
      <w:r w:rsidR="00F41777">
        <w:t xml:space="preserve">graphical user interface </w:t>
      </w:r>
      <w:r>
        <w:t>to the ECS application</w:t>
      </w:r>
    </w:p>
    <w:p w14:paraId="598D8006" w14:textId="09ACA262" w:rsidR="0047539E" w:rsidRDefault="0047539E" w:rsidP="00C54497">
      <w:pPr>
        <w:pStyle w:val="BulletListMultiple"/>
      </w:pPr>
      <w:r>
        <w:t>Allows user to upload patient encounter data to Event Capture from a spreadsheet</w:t>
      </w:r>
    </w:p>
    <w:p w14:paraId="06576765" w14:textId="6DF97C6F" w:rsidR="0047539E" w:rsidRPr="00134254" w:rsidRDefault="0047539E" w:rsidP="00C54497">
      <w:pPr>
        <w:pStyle w:val="BulletListMultiple"/>
      </w:pPr>
      <w:r>
        <w:t>Allows user to switch between Computerized Patient Record System (CPRS) and ECS without having to log back into the EC GUI.exe</w:t>
      </w:r>
    </w:p>
    <w:p w14:paraId="4E579F86" w14:textId="42343C0A" w:rsidR="00F05414" w:rsidRDefault="00F05414" w:rsidP="0039638F">
      <w:pPr>
        <w:pStyle w:val="Heading2"/>
      </w:pPr>
      <w:bookmarkStart w:id="28" w:name="_Toc463463936"/>
      <w:r>
        <w:t>System Configuration</w:t>
      </w:r>
      <w:bookmarkEnd w:id="28"/>
      <w:r w:rsidR="00B87EDE">
        <w:fldChar w:fldCharType="begin"/>
      </w:r>
      <w:r w:rsidR="00B87EDE">
        <w:instrText xml:space="preserve"> XE "</w:instrText>
      </w:r>
      <w:r w:rsidR="00B87EDE" w:rsidRPr="00B87EDE">
        <w:instrText>System Configuration</w:instrText>
      </w:r>
      <w:r w:rsidR="00B87EDE">
        <w:instrText xml:space="preserve">" </w:instrText>
      </w:r>
      <w:r w:rsidR="00B87EDE">
        <w:fldChar w:fldCharType="end"/>
      </w:r>
    </w:p>
    <w:p w14:paraId="3EE87BFE" w14:textId="77E98421" w:rsidR="000E3D4B" w:rsidRDefault="000E3D4B" w:rsidP="00063994">
      <w:pPr>
        <w:pStyle w:val="DSSECSBodyText"/>
      </w:pPr>
      <w:r>
        <w:t>Please refer to the Event Capture Technical Manual for details related to system and site configuration.</w:t>
      </w:r>
    </w:p>
    <w:p w14:paraId="128FC6A7" w14:textId="632D15D9" w:rsidR="00F05414" w:rsidRDefault="00F05414" w:rsidP="00B7444F">
      <w:pPr>
        <w:pStyle w:val="Heading2"/>
      </w:pPr>
      <w:bookmarkStart w:id="29" w:name="_Toc463463937"/>
      <w:r>
        <w:t>Data Flows</w:t>
      </w:r>
      <w:bookmarkEnd w:id="29"/>
      <w:r w:rsidR="00B87EDE">
        <w:fldChar w:fldCharType="begin"/>
      </w:r>
      <w:r w:rsidR="00B87EDE">
        <w:instrText xml:space="preserve"> XE "</w:instrText>
      </w:r>
      <w:r w:rsidR="00B87EDE" w:rsidRPr="00B87EDE">
        <w:instrText>Data Flows</w:instrText>
      </w:r>
      <w:r w:rsidR="00B87EDE">
        <w:instrText xml:space="preserve">" </w:instrText>
      </w:r>
      <w:r w:rsidR="00B87EDE">
        <w:fldChar w:fldCharType="end"/>
      </w:r>
    </w:p>
    <w:p w14:paraId="17B5CAA6" w14:textId="5BEC736E" w:rsidR="00F05414" w:rsidRDefault="00B87EDE" w:rsidP="00063994">
      <w:pPr>
        <w:pStyle w:val="DSSECSBodyText"/>
      </w:pPr>
      <w:r>
        <w:t>Figure 1</w:t>
      </w:r>
      <w:r w:rsidR="00A34C16">
        <w:t xml:space="preserve"> demonstrates the ECS data flow.</w:t>
      </w:r>
    </w:p>
    <w:p w14:paraId="110B78B4" w14:textId="77777777" w:rsidR="0039638F" w:rsidRPr="0039638F" w:rsidRDefault="0039638F">
      <w:pPr>
        <w:pStyle w:val="FigureCaption"/>
      </w:pPr>
      <w:bookmarkStart w:id="30" w:name="_Toc463464043"/>
      <w:r w:rsidRPr="0039638F">
        <w:t>ECS Data Flow Diagram</w:t>
      </w:r>
      <w:bookmarkEnd w:id="30"/>
    </w:p>
    <w:p w14:paraId="280D0CEE" w14:textId="29D14C58" w:rsidR="00F05414" w:rsidRPr="00F05414" w:rsidRDefault="00A34C16" w:rsidP="00A34C16">
      <w:pPr>
        <w:pStyle w:val="Figure"/>
      </w:pPr>
      <w:r>
        <w:rPr>
          <w:noProof/>
        </w:rPr>
        <w:drawing>
          <wp:inline distT="0" distB="0" distL="0" distR="0" wp14:anchorId="5D6A854A" wp14:editId="1CBB5023">
            <wp:extent cx="4600575" cy="1857375"/>
            <wp:effectExtent l="0" t="0" r="9525" b="9525"/>
            <wp:docPr id="239" name="Picture 239" descr="ECS Windows client application has 2-way communications with the VistA server RPC interface.  The VistA server RPC interface has 2-way communications with the MUMPS vistA file storage database.  The VistA server RPC outputs are the reports and the extract and derivative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 - DFD.gif"/>
                    <pic:cNvPicPr/>
                  </pic:nvPicPr>
                  <pic:blipFill>
                    <a:blip r:embed="rId29">
                      <a:extLst>
                        <a:ext uri="{28A0092B-C50C-407E-A947-70E740481C1C}">
                          <a14:useLocalDpi xmlns:a14="http://schemas.microsoft.com/office/drawing/2010/main"/>
                        </a:ext>
                      </a:extLst>
                    </a:blip>
                    <a:stretch>
                      <a:fillRect/>
                    </a:stretch>
                  </pic:blipFill>
                  <pic:spPr>
                    <a:xfrm>
                      <a:off x="0" y="0"/>
                      <a:ext cx="4600575" cy="1857375"/>
                    </a:xfrm>
                    <a:prstGeom prst="rect">
                      <a:avLst/>
                    </a:prstGeom>
                  </pic:spPr>
                </pic:pic>
              </a:graphicData>
            </a:graphic>
          </wp:inline>
        </w:drawing>
      </w:r>
    </w:p>
    <w:p w14:paraId="400557FB" w14:textId="1DDD121F" w:rsidR="00F05414" w:rsidRDefault="00F05414" w:rsidP="00B7444F">
      <w:pPr>
        <w:pStyle w:val="Heading2"/>
      </w:pPr>
      <w:bookmarkStart w:id="31" w:name="_Ref450139287"/>
      <w:bookmarkStart w:id="32" w:name="_Ref450139303"/>
      <w:bookmarkStart w:id="33" w:name="_Toc463463938"/>
      <w:r>
        <w:t>User Access Levels</w:t>
      </w:r>
      <w:bookmarkEnd w:id="31"/>
      <w:bookmarkEnd w:id="32"/>
      <w:bookmarkEnd w:id="33"/>
      <w:r w:rsidR="00B87EDE">
        <w:fldChar w:fldCharType="begin"/>
      </w:r>
      <w:r w:rsidR="00B87EDE">
        <w:instrText xml:space="preserve"> XE "</w:instrText>
      </w:r>
      <w:r w:rsidR="00B87EDE" w:rsidRPr="00B87EDE">
        <w:instrText>User Access Levels</w:instrText>
      </w:r>
      <w:r w:rsidR="00B87EDE">
        <w:instrText xml:space="preserve">" </w:instrText>
      </w:r>
      <w:r w:rsidR="00B87EDE">
        <w:fldChar w:fldCharType="end"/>
      </w:r>
    </w:p>
    <w:p w14:paraId="123A890A" w14:textId="77777777" w:rsidR="0047539E" w:rsidRPr="00CC6F01" w:rsidRDefault="0047539E" w:rsidP="00CC6F01">
      <w:pPr>
        <w:pStyle w:val="DSSECSBodyText"/>
      </w:pPr>
      <w:r w:rsidRPr="00CC6F01">
        <w:t xml:space="preserve">Security keys are assigned in </w:t>
      </w:r>
      <w:proofErr w:type="spellStart"/>
      <w:r w:rsidRPr="00CC6F01">
        <w:t>VistA</w:t>
      </w:r>
      <w:proofErr w:type="spellEnd"/>
      <w:r w:rsidRPr="00CC6F01">
        <w:t xml:space="preserve"> using the option </w:t>
      </w:r>
      <w:r w:rsidRPr="009F69C7">
        <w:t>Key Management</w:t>
      </w:r>
      <w:r w:rsidRPr="00CC6F01">
        <w:t xml:space="preserve"> main menu and then choosing the submenu </w:t>
      </w:r>
      <w:r w:rsidRPr="009F69C7">
        <w:t>Allocation of Security Keys</w:t>
      </w:r>
      <w:r w:rsidRPr="00CC6F01">
        <w:t>.</w:t>
      </w:r>
    </w:p>
    <w:p w14:paraId="090BA66F" w14:textId="712650D6" w:rsidR="005A4CFD" w:rsidRPr="00CC6F01" w:rsidRDefault="005A4CFD" w:rsidP="00CC6F01">
      <w:pPr>
        <w:pStyle w:val="DSSECSBodyText"/>
      </w:pPr>
      <w:r w:rsidRPr="00CC6F01">
        <w:t>ECS provides the following security key options for user access:</w:t>
      </w:r>
    </w:p>
    <w:p w14:paraId="70EB3FDF" w14:textId="58DE308A" w:rsidR="00FD2356" w:rsidRPr="00C54497" w:rsidRDefault="00FD2356" w:rsidP="00C54497">
      <w:pPr>
        <w:pStyle w:val="BulletListMultiple"/>
      </w:pPr>
      <w:r w:rsidRPr="009F69C7">
        <w:lastRenderedPageBreak/>
        <w:t>ECMGR</w:t>
      </w:r>
      <w:r w:rsidRPr="00CC6F01">
        <w:t xml:space="preserve">: </w:t>
      </w:r>
      <w:r w:rsidRPr="00CC6F01">
        <w:tab/>
        <w:t>Gives a user access to</w:t>
      </w:r>
      <w:r w:rsidR="0003516A" w:rsidRPr="00CC6F01">
        <w:t xml:space="preserve"> the</w:t>
      </w:r>
      <w:r w:rsidRPr="00CC6F01">
        <w:t xml:space="preserve"> ECS Management Menu – </w:t>
      </w:r>
      <w:r w:rsidR="0003516A" w:rsidRPr="008604E7">
        <w:t xml:space="preserve">only </w:t>
      </w:r>
      <w:r w:rsidRPr="00257417">
        <w:t xml:space="preserve">for Event Capture </w:t>
      </w:r>
      <w:r w:rsidR="0003516A" w:rsidRPr="00257417">
        <w:t>manager</w:t>
      </w:r>
      <w:r w:rsidRPr="00C54497">
        <w:t>s</w:t>
      </w:r>
    </w:p>
    <w:p w14:paraId="0BFE3305" w14:textId="14728D69" w:rsidR="00FD2356" w:rsidRPr="00257417" w:rsidRDefault="00FD2356" w:rsidP="00C54497">
      <w:pPr>
        <w:pStyle w:val="BulletListMultiple"/>
      </w:pPr>
      <w:r w:rsidRPr="009F69C7">
        <w:t>ECALLU</w:t>
      </w:r>
      <w:r w:rsidR="00E478D1" w:rsidRPr="00CC6F01">
        <w:t xml:space="preserve">: </w:t>
      </w:r>
      <w:r w:rsidRPr="00CC6F01">
        <w:tab/>
        <w:t xml:space="preserve">Gives a user access to all DSS Units (super user). </w:t>
      </w:r>
      <w:r w:rsidR="0003516A" w:rsidRPr="00CC6F01">
        <w:t xml:space="preserve"> This key </w:t>
      </w:r>
      <w:r w:rsidRPr="00CC6F01">
        <w:t xml:space="preserve">should be assigned </w:t>
      </w:r>
      <w:r w:rsidRPr="008604E7">
        <w:t>only to those managing the software (i.e., holders of the ECMGR</w:t>
      </w:r>
      <w:r w:rsidRPr="00257417">
        <w:t xml:space="preserve"> key)</w:t>
      </w:r>
    </w:p>
    <w:p w14:paraId="31F7F499" w14:textId="36D25F25" w:rsidR="00FD2356" w:rsidRPr="00257417" w:rsidRDefault="00FD2356" w:rsidP="00C54497">
      <w:pPr>
        <w:pStyle w:val="BulletListMultiple"/>
      </w:pPr>
      <w:r w:rsidRPr="009F69C7">
        <w:t>ECNORPT</w:t>
      </w:r>
      <w:r w:rsidR="00E478D1" w:rsidRPr="00CC6F01">
        <w:t xml:space="preserve">: </w:t>
      </w:r>
      <w:r w:rsidRPr="00CC6F01">
        <w:tab/>
        <w:t>Restricts the user from access</w:t>
      </w:r>
      <w:r w:rsidR="0003516A" w:rsidRPr="00CC6F01">
        <w:t>ing</w:t>
      </w:r>
      <w:r w:rsidRPr="00CC6F01">
        <w:t xml:space="preserve"> Event Capture </w:t>
      </w:r>
      <w:r w:rsidR="0003516A" w:rsidRPr="008604E7">
        <w:t>reports</w:t>
      </w:r>
    </w:p>
    <w:p w14:paraId="7141255B" w14:textId="58F2D31D" w:rsidR="00FD2356" w:rsidRPr="00CC6F01" w:rsidRDefault="00FD2356" w:rsidP="00C54497">
      <w:pPr>
        <w:pStyle w:val="BulletListMultipleLast"/>
      </w:pPr>
      <w:r w:rsidRPr="009F69C7">
        <w:t>ECSPSH</w:t>
      </w:r>
      <w:r w:rsidR="00E478D1" w:rsidRPr="00CC6F01">
        <w:t xml:space="preserve">: </w:t>
      </w:r>
      <w:r w:rsidRPr="00CC6F01">
        <w:tab/>
        <w:t>Gives a user access to upload data from a spreadsheet</w:t>
      </w:r>
      <w:r w:rsidR="00506BD4" w:rsidRPr="00CC6F01">
        <w:t xml:space="preserve"> (required for State Home Spreadsheet upload)</w:t>
      </w:r>
    </w:p>
    <w:p w14:paraId="2AE11FF2" w14:textId="680FE91B" w:rsidR="00F05414" w:rsidRDefault="00F05414" w:rsidP="00B7444F">
      <w:pPr>
        <w:pStyle w:val="Heading2"/>
      </w:pPr>
      <w:bookmarkStart w:id="34" w:name="_Toc463463939"/>
      <w:r>
        <w:t>Continuity of Operations</w:t>
      </w:r>
      <w:bookmarkEnd w:id="34"/>
      <w:r w:rsidR="00B87EDE">
        <w:fldChar w:fldCharType="begin"/>
      </w:r>
      <w:r w:rsidR="00B87EDE">
        <w:instrText xml:space="preserve"> XE "</w:instrText>
      </w:r>
      <w:r w:rsidR="00B87EDE" w:rsidRPr="00B87EDE">
        <w:instrText>Continuity of Operations</w:instrText>
      </w:r>
      <w:r w:rsidR="00B87EDE">
        <w:instrText xml:space="preserve">" </w:instrText>
      </w:r>
      <w:r w:rsidR="00B87EDE">
        <w:fldChar w:fldCharType="end"/>
      </w:r>
    </w:p>
    <w:p w14:paraId="376960D5" w14:textId="6E724DC5" w:rsidR="000E3D4B" w:rsidRDefault="000E3D4B" w:rsidP="00063994">
      <w:pPr>
        <w:pStyle w:val="DSSECSBodyText"/>
      </w:pPr>
      <w:bookmarkStart w:id="35" w:name="_Toc421025599"/>
      <w:bookmarkStart w:id="36" w:name="_Toc422471145"/>
      <w:bookmarkStart w:id="37" w:name="_Toc422471313"/>
      <w:r>
        <w:t>Each</w:t>
      </w:r>
      <w:r w:rsidRPr="00E124FF">
        <w:t xml:space="preserve"> site </w:t>
      </w:r>
      <w:r w:rsidR="00C14613">
        <w:t>has</w:t>
      </w:r>
      <w:r w:rsidRPr="00E124FF">
        <w:t xml:space="preserve"> a backup emergency plan in place in the event that the system goes down.</w:t>
      </w:r>
    </w:p>
    <w:p w14:paraId="573F3693" w14:textId="5051F954" w:rsidR="007069D8" w:rsidRDefault="007069D8" w:rsidP="00B7444F">
      <w:pPr>
        <w:pStyle w:val="Heading2"/>
      </w:pPr>
      <w:bookmarkStart w:id="38" w:name="_Toc463463940"/>
      <w:r>
        <w:t>Section 508 Compliance</w:t>
      </w:r>
      <w:bookmarkEnd w:id="38"/>
      <w:r w:rsidR="00B87EDE">
        <w:fldChar w:fldCharType="begin"/>
      </w:r>
      <w:r w:rsidR="00B87EDE">
        <w:instrText xml:space="preserve"> XE "</w:instrText>
      </w:r>
      <w:r w:rsidR="00B87EDE" w:rsidRPr="00B87EDE">
        <w:instrText>Section 508 Compliance</w:instrText>
      </w:r>
      <w:r w:rsidR="00B87EDE">
        <w:instrText xml:space="preserve">" </w:instrText>
      </w:r>
      <w:r w:rsidR="00B87EDE">
        <w:fldChar w:fldCharType="end"/>
      </w:r>
    </w:p>
    <w:p w14:paraId="45DED4D4" w14:textId="77777777" w:rsidR="007069D8" w:rsidRPr="00430D42" w:rsidRDefault="007069D8" w:rsidP="00063994">
      <w:pPr>
        <w:pStyle w:val="DSSECSBodyText"/>
      </w:pPr>
      <w:r w:rsidRPr="00430D42">
        <w:t xml:space="preserve">Section 508 of the Rehabilitation Act Amendments of 1998 requires that when Federal agencies develop, procure, maintain, or use electronic and information technology, they shall ensure that the electronic and information technology </w:t>
      </w:r>
      <w:r>
        <w:t>enables</w:t>
      </w:r>
      <w:r w:rsidRPr="00430D42">
        <w:t xml:space="preserve"> persons with disabilities to have access to, and use of, information and data that is comparable to the access to and use of information and data by persons who are not individuals with disabilities, unless an undue burden </w:t>
      </w:r>
      <w:r>
        <w:t>would be imposed on the agency.</w:t>
      </w:r>
    </w:p>
    <w:p w14:paraId="10979C7D" w14:textId="64E39F8F" w:rsidR="007069D8" w:rsidRPr="00430D42" w:rsidRDefault="007069D8" w:rsidP="00063994">
      <w:pPr>
        <w:pStyle w:val="DSSECSBodyText"/>
      </w:pPr>
      <w:r w:rsidRPr="00430D42">
        <w:t xml:space="preserve">The Section 508 Accessibility Testing and Training Center (T&amp;TC) was consulted and modifications to the GUI have been made to meet the requirements for </w:t>
      </w:r>
      <w:r w:rsidR="0003516A">
        <w:t xml:space="preserve">Section </w:t>
      </w:r>
      <w:r w:rsidRPr="00430D42">
        <w:t xml:space="preserve">508 </w:t>
      </w:r>
      <w:r w:rsidR="0003516A">
        <w:t>c</w:t>
      </w:r>
      <w:r w:rsidR="0003516A" w:rsidRPr="00430D42">
        <w:t>ompliance</w:t>
      </w:r>
      <w:r w:rsidRPr="00430D42">
        <w:t xml:space="preserve">. Event Capture was modified to </w:t>
      </w:r>
      <w:r>
        <w:t>enable</w:t>
      </w:r>
      <w:r w:rsidRPr="00430D42">
        <w:t xml:space="preserve"> screen readers to accurately interpret information on the screens. As a result, some buttons and boxes have been moved, replaced or renamed</w:t>
      </w:r>
      <w:r w:rsidR="0003516A">
        <w:t>,</w:t>
      </w:r>
      <w:r w:rsidRPr="00430D42">
        <w:t xml:space="preserve"> and some sc</w:t>
      </w:r>
      <w:r>
        <w:t>reen titles have been modified.</w:t>
      </w:r>
    </w:p>
    <w:p w14:paraId="08ED31DC" w14:textId="640BD2AD" w:rsidR="00F66D54" w:rsidRDefault="007069D8" w:rsidP="00063994">
      <w:pPr>
        <w:pStyle w:val="DSSECSBodyText"/>
      </w:pPr>
      <w:r w:rsidRPr="00430D42">
        <w:t xml:space="preserve">For more information on the VA </w:t>
      </w:r>
      <w:r w:rsidR="0003516A">
        <w:t xml:space="preserve">Section </w:t>
      </w:r>
      <w:r w:rsidRPr="00430D42">
        <w:t xml:space="preserve">508 </w:t>
      </w:r>
      <w:r w:rsidR="0003516A">
        <w:t>c</w:t>
      </w:r>
      <w:r w:rsidR="0003516A" w:rsidRPr="00430D42">
        <w:t xml:space="preserve">ompliance </w:t>
      </w:r>
      <w:r w:rsidRPr="00430D42">
        <w:t>efforts, please visit the</w:t>
      </w:r>
      <w:hyperlink r:id="rId30" w:history="1">
        <w:r w:rsidR="0039638F">
          <w:rPr>
            <w:rStyle w:val="Hyperlink"/>
          </w:rPr>
          <w:t xml:space="preserve"> Section 508</w:t>
        </w:r>
      </w:hyperlink>
      <w:r w:rsidR="0039638F">
        <w:rPr>
          <w:rStyle w:val="Hyperlink"/>
        </w:rPr>
        <w:t xml:space="preserve"> website</w:t>
      </w:r>
      <w:r w:rsidR="00F66D54">
        <w:t>.</w:t>
      </w:r>
    </w:p>
    <w:p w14:paraId="201C0B01" w14:textId="77777777" w:rsidR="0039638F" w:rsidRDefault="0039638F" w:rsidP="00063994">
      <w:pPr>
        <w:pStyle w:val="DSSECSBodyText"/>
      </w:pPr>
    </w:p>
    <w:p w14:paraId="6EDEE1FA" w14:textId="77777777" w:rsidR="0039638F" w:rsidRDefault="0039638F" w:rsidP="00063994">
      <w:pPr>
        <w:pStyle w:val="DSSECSBodyText"/>
        <w:sectPr w:rsidR="0039638F" w:rsidSect="00063994">
          <w:pgSz w:w="12240" w:h="15840" w:code="1"/>
          <w:pgMar w:top="1440" w:right="1440" w:bottom="1440" w:left="1440" w:header="720" w:footer="504" w:gutter="0"/>
          <w:cols w:space="720"/>
          <w:docGrid w:linePitch="360"/>
        </w:sectPr>
      </w:pPr>
    </w:p>
    <w:p w14:paraId="5318444F" w14:textId="119D3ADA" w:rsidR="007069D8" w:rsidRDefault="007069D8" w:rsidP="0039638F">
      <w:pPr>
        <w:pStyle w:val="Heading1"/>
      </w:pPr>
      <w:bookmarkStart w:id="39" w:name="_Toc463463941"/>
      <w:r>
        <w:lastRenderedPageBreak/>
        <w:t>Getting Started</w:t>
      </w:r>
      <w:bookmarkEnd w:id="39"/>
      <w:r w:rsidR="00B87EDE">
        <w:fldChar w:fldCharType="begin"/>
      </w:r>
      <w:r w:rsidR="00B87EDE">
        <w:instrText xml:space="preserve"> XE "</w:instrText>
      </w:r>
      <w:r w:rsidR="00B87EDE" w:rsidRPr="00B87EDE">
        <w:instrText>Getting Started</w:instrText>
      </w:r>
      <w:r w:rsidR="00B87EDE">
        <w:instrText xml:space="preserve">" </w:instrText>
      </w:r>
      <w:r w:rsidR="00B87EDE">
        <w:fldChar w:fldCharType="end"/>
      </w:r>
    </w:p>
    <w:p w14:paraId="501F3700" w14:textId="77777777" w:rsidR="007069D8" w:rsidRPr="00CC6F01" w:rsidRDefault="007069D8" w:rsidP="00CC6F01">
      <w:pPr>
        <w:pStyle w:val="DSSECSBodyText"/>
      </w:pPr>
      <w:r w:rsidRPr="00CC6F01">
        <w:t xml:space="preserve">Event Capture must be set up by using the options in the </w:t>
      </w:r>
      <w:r w:rsidRPr="009F69C7">
        <w:t>Event Capture Management Menu</w:t>
      </w:r>
      <w:r w:rsidRPr="00CC6F01">
        <w:t xml:space="preserve"> before any data can be entered. Access to this menu should be restricted to the ADPAC and his or her designees. The Event Capture ADPAC should use the following steps as a guide for setting up the Event Capture software.</w:t>
      </w:r>
    </w:p>
    <w:p w14:paraId="588DD164" w14:textId="472065EF" w:rsidR="007069D8" w:rsidRPr="00C54497" w:rsidRDefault="00C14613" w:rsidP="00C54497">
      <w:pPr>
        <w:pStyle w:val="NumberedParagraph"/>
      </w:pPr>
      <w:r w:rsidRPr="00C54497">
        <w:t xml:space="preserve"> Select </w:t>
      </w:r>
      <w:r w:rsidR="00F1648E" w:rsidRPr="00C54497">
        <w:t>security</w:t>
      </w:r>
      <w:r w:rsidRPr="00C54497">
        <w:t xml:space="preserve"> </w:t>
      </w:r>
      <w:r w:rsidR="00F1648E" w:rsidRPr="00C54497">
        <w:t>k</w:t>
      </w:r>
      <w:r w:rsidRPr="00C54497">
        <w:t>eys</w:t>
      </w:r>
      <w:r w:rsidR="005830BA" w:rsidRPr="00C54497">
        <w:t>.</w:t>
      </w:r>
    </w:p>
    <w:p w14:paraId="7A3AE040" w14:textId="225FB1FB" w:rsidR="007069D8" w:rsidRPr="00CC6F01" w:rsidRDefault="00E478D1" w:rsidP="00C54497">
      <w:pPr>
        <w:pStyle w:val="BulletListMultipleLast"/>
      </w:pPr>
      <w:r w:rsidRPr="00CC6F01">
        <w:t xml:space="preserve">See </w:t>
      </w:r>
      <w:r w:rsidRPr="009F69C7">
        <w:t xml:space="preserve">Section </w:t>
      </w:r>
      <w:r w:rsidRPr="009F69C7">
        <w:fldChar w:fldCharType="begin"/>
      </w:r>
      <w:r w:rsidRPr="009F69C7">
        <w:instrText xml:space="preserve"> REF _Ref450139287 \r \h  \* MERGEFORMAT </w:instrText>
      </w:r>
      <w:r w:rsidRPr="009F69C7">
        <w:fldChar w:fldCharType="separate"/>
      </w:r>
      <w:r w:rsidR="00B10BA8">
        <w:t>2.3</w:t>
      </w:r>
      <w:r w:rsidRPr="009F69C7">
        <w:fldChar w:fldCharType="end"/>
      </w:r>
      <w:r w:rsidRPr="00CC6F01">
        <w:t xml:space="preserve"> of this document for a description of ECS security keys.</w:t>
      </w:r>
    </w:p>
    <w:p w14:paraId="5A9B2D54" w14:textId="21AA7013" w:rsidR="00C14613" w:rsidRPr="00C54497" w:rsidRDefault="00C14613" w:rsidP="00C54497">
      <w:pPr>
        <w:pStyle w:val="NumberedParagraph"/>
      </w:pPr>
      <w:r w:rsidRPr="00C54497">
        <w:t xml:space="preserve"> Select </w:t>
      </w:r>
      <w:r w:rsidR="00F1648E" w:rsidRPr="00C54497">
        <w:t xml:space="preserve">required </w:t>
      </w:r>
      <w:proofErr w:type="spellStart"/>
      <w:r w:rsidRPr="00C54497">
        <w:t>VistA</w:t>
      </w:r>
      <w:proofErr w:type="spellEnd"/>
      <w:r w:rsidRPr="00C54497">
        <w:t xml:space="preserve"> </w:t>
      </w:r>
      <w:r w:rsidR="00F1648E" w:rsidRPr="00C54497">
        <w:t>settings.</w:t>
      </w:r>
    </w:p>
    <w:p w14:paraId="3FB9DE5A" w14:textId="229A3C01" w:rsidR="007069D8" w:rsidRPr="008604E7" w:rsidRDefault="007069D8" w:rsidP="009F69C7">
      <w:pPr>
        <w:pStyle w:val="BulletListMultipleLast"/>
      </w:pPr>
      <w:r w:rsidRPr="00CC6F01">
        <w:t xml:space="preserve">Users must be assigned the </w:t>
      </w:r>
      <w:r w:rsidR="00C14613" w:rsidRPr="009F69C7">
        <w:t>EC GUI CONTEXT</w:t>
      </w:r>
      <w:r w:rsidR="00C14613" w:rsidRPr="00CC6F01">
        <w:t xml:space="preserve"> </w:t>
      </w:r>
      <w:proofErr w:type="spellStart"/>
      <w:r w:rsidRPr="00CC6F01">
        <w:t>VistA</w:t>
      </w:r>
      <w:proofErr w:type="spellEnd"/>
      <w:r w:rsidRPr="00CC6F01">
        <w:t xml:space="preserve"> </w:t>
      </w:r>
      <w:r w:rsidR="00F1648E" w:rsidRPr="00CC6F01">
        <w:t xml:space="preserve">menu </w:t>
      </w:r>
      <w:r w:rsidRPr="00CC6F01">
        <w:t>options in o</w:t>
      </w:r>
      <w:r w:rsidR="00C14613" w:rsidRPr="00CC6F01">
        <w:t>rder for the ECS GUI to work</w:t>
      </w:r>
      <w:r w:rsidR="005830BA" w:rsidRPr="008604E7">
        <w:t>.</w:t>
      </w:r>
    </w:p>
    <w:p w14:paraId="3FEFE995" w14:textId="18B42AF0" w:rsidR="007069D8" w:rsidRPr="00C54497" w:rsidRDefault="00C14613" w:rsidP="009F69C7">
      <w:pPr>
        <w:pStyle w:val="NumberedParagraph"/>
      </w:pPr>
      <w:r w:rsidRPr="00C54497">
        <w:t>Create an Event Capture Location</w:t>
      </w:r>
      <w:r w:rsidR="005830BA" w:rsidRPr="00C54497">
        <w:t>.</w:t>
      </w:r>
    </w:p>
    <w:p w14:paraId="1C45E98A" w14:textId="0B958A57" w:rsidR="00C14613" w:rsidRPr="00CC6F01" w:rsidRDefault="00C14613" w:rsidP="009F69C7">
      <w:pPr>
        <w:pStyle w:val="BulletListMultiple"/>
      </w:pPr>
      <w:r w:rsidRPr="00CC6F01">
        <w:t xml:space="preserve">Create a location using the </w:t>
      </w:r>
      <w:r w:rsidRPr="009F69C7">
        <w:t xml:space="preserve">Location - Update Location Information </w:t>
      </w:r>
      <w:r w:rsidRPr="00CC6F01">
        <w:t>option</w:t>
      </w:r>
      <w:r w:rsidR="004006E3" w:rsidRPr="00CC6F01">
        <w:t>.</w:t>
      </w:r>
    </w:p>
    <w:p w14:paraId="71E0BCF0" w14:textId="77777777" w:rsidR="007069D8" w:rsidRDefault="007069D8" w:rsidP="009F69C7">
      <w:pPr>
        <w:pStyle w:val="Note"/>
      </w:pPr>
      <w:r w:rsidRPr="00F1648E">
        <w:t>Notes</w:t>
      </w:r>
      <w:r>
        <w:t>:</w:t>
      </w:r>
    </w:p>
    <w:p w14:paraId="5545ADBD" w14:textId="77777777" w:rsidR="007069D8" w:rsidRPr="00CC6F01" w:rsidRDefault="007069D8" w:rsidP="009F69C7">
      <w:pPr>
        <w:pStyle w:val="BulletListIndent"/>
      </w:pPr>
      <w:r w:rsidRPr="00CC6F01">
        <w:t xml:space="preserve">The selected location must be in the </w:t>
      </w:r>
      <w:r w:rsidRPr="009F69C7">
        <w:t>INSTITUTION</w:t>
      </w:r>
      <w:r w:rsidRPr="00CC6F01">
        <w:t xml:space="preserve"> file (#4).</w:t>
      </w:r>
    </w:p>
    <w:p w14:paraId="6D26FED4" w14:textId="1E34E05A" w:rsidR="007069D8" w:rsidRPr="00510F50" w:rsidRDefault="007069D8" w:rsidP="009F69C7">
      <w:pPr>
        <w:pStyle w:val="BulletListMultipleLast"/>
      </w:pPr>
      <w:r w:rsidRPr="00510F50">
        <w:t>A</w:t>
      </w:r>
      <w:r w:rsidR="00FC2458">
        <w:t>t least one</w:t>
      </w:r>
      <w:r w:rsidRPr="00510F50">
        <w:t xml:space="preserve"> </w:t>
      </w:r>
      <w:r w:rsidRPr="00B44A16">
        <w:t>location</w:t>
      </w:r>
      <w:r w:rsidRPr="00510F50">
        <w:t xml:space="preserve"> must </w:t>
      </w:r>
      <w:r w:rsidR="00FC2458">
        <w:t>exist</w:t>
      </w:r>
      <w:r w:rsidRPr="00510F50">
        <w:t xml:space="preserve"> before DSS Units can be established.</w:t>
      </w:r>
    </w:p>
    <w:p w14:paraId="00804082" w14:textId="22066C0C" w:rsidR="003E7778" w:rsidRPr="00C54497" w:rsidRDefault="003E7778" w:rsidP="00C54497">
      <w:pPr>
        <w:pStyle w:val="NumberedParagraph"/>
      </w:pPr>
      <w:r w:rsidRPr="00C54497">
        <w:t xml:space="preserve"> Establish DSS Units for </w:t>
      </w:r>
      <w:r w:rsidR="00F1648E" w:rsidRPr="00C54497">
        <w:t>each service</w:t>
      </w:r>
      <w:r w:rsidR="005830BA" w:rsidRPr="00C54497">
        <w:t>.</w:t>
      </w:r>
    </w:p>
    <w:p w14:paraId="30122E54" w14:textId="6D8FAAFE" w:rsidR="00146624" w:rsidRDefault="007069D8" w:rsidP="00C54497">
      <w:pPr>
        <w:pStyle w:val="BulletListMultiple"/>
      </w:pPr>
      <w:r w:rsidRPr="00F94D33">
        <w:t xml:space="preserve">Contact each service for a list of its DSS Units, the names of its Event Capture users and the DSS Units for which they will enter data, and for individual product resource tracking needs. </w:t>
      </w:r>
    </w:p>
    <w:p w14:paraId="0C0AFCAF" w14:textId="44882096" w:rsidR="007069D8" w:rsidRPr="008604E7" w:rsidRDefault="007069D8" w:rsidP="009F69C7">
      <w:pPr>
        <w:pStyle w:val="BulletListMultipleLast"/>
      </w:pPr>
      <w:r w:rsidRPr="00CC6F01">
        <w:t xml:space="preserve">Use the </w:t>
      </w:r>
      <w:r w:rsidRPr="009F69C7">
        <w:t xml:space="preserve">DSS Unit - Add or Update DSS Units </w:t>
      </w:r>
      <w:r w:rsidRPr="00CC6F01">
        <w:t>option to establish DSS Units for each service.</w:t>
      </w:r>
    </w:p>
    <w:p w14:paraId="1C8C8E2F" w14:textId="77777777" w:rsidR="007069D8" w:rsidRDefault="007069D8" w:rsidP="009F69C7">
      <w:pPr>
        <w:pStyle w:val="Note"/>
      </w:pPr>
      <w:r>
        <w:t>Note:</w:t>
      </w:r>
    </w:p>
    <w:p w14:paraId="573754EC" w14:textId="3B9FCB5C" w:rsidR="007069D8" w:rsidRDefault="00FC2458" w:rsidP="00C54497">
      <w:pPr>
        <w:pStyle w:val="BulletListMultipleLast"/>
      </w:pPr>
      <w:r>
        <w:t>At least one DSS Unit must exist before Event Code Screens can be</w:t>
      </w:r>
      <w:r w:rsidR="007069D8" w:rsidRPr="00F94D33">
        <w:t xml:space="preserve"> created.</w:t>
      </w:r>
    </w:p>
    <w:p w14:paraId="3556ECB1" w14:textId="0B6AAFC0" w:rsidR="00146624" w:rsidRPr="00C54497" w:rsidRDefault="00146624" w:rsidP="00C54497">
      <w:pPr>
        <w:pStyle w:val="NumberedParagraph"/>
      </w:pPr>
      <w:r w:rsidRPr="00C54497">
        <w:t xml:space="preserve"> Assign </w:t>
      </w:r>
      <w:r w:rsidR="00F1648E" w:rsidRPr="00C54497">
        <w:t xml:space="preserve">user access </w:t>
      </w:r>
      <w:r w:rsidRPr="00C54497">
        <w:t xml:space="preserve">to </w:t>
      </w:r>
      <w:r w:rsidR="00F1648E" w:rsidRPr="00C54497">
        <w:t xml:space="preserve">specific </w:t>
      </w:r>
      <w:r w:rsidRPr="00C54497">
        <w:t>DSS Units</w:t>
      </w:r>
      <w:r w:rsidR="005830BA" w:rsidRPr="00C54497">
        <w:t>.</w:t>
      </w:r>
    </w:p>
    <w:p w14:paraId="6DD9F3C3" w14:textId="7C495046" w:rsidR="00146624" w:rsidRPr="008604E7" w:rsidRDefault="007069D8" w:rsidP="00C54497">
      <w:pPr>
        <w:pStyle w:val="BulletListMultiple"/>
      </w:pPr>
      <w:r w:rsidRPr="008604E7">
        <w:t xml:space="preserve">Use the </w:t>
      </w:r>
      <w:r w:rsidRPr="009F69C7">
        <w:t xml:space="preserve">Access by User - Grant Access to DSS Units by User </w:t>
      </w:r>
      <w:r w:rsidRPr="008604E7">
        <w:t xml:space="preserve">option to assign user access to specific DSS Units for the users identified in Step </w:t>
      </w:r>
      <w:r w:rsidR="00FC2458" w:rsidRPr="008604E7">
        <w:t>4</w:t>
      </w:r>
      <w:r w:rsidRPr="008604E7">
        <w:t xml:space="preserve">. </w:t>
      </w:r>
    </w:p>
    <w:p w14:paraId="00C1D641" w14:textId="2399950D" w:rsidR="007069D8" w:rsidRPr="008604E7" w:rsidRDefault="007069D8" w:rsidP="009F69C7">
      <w:pPr>
        <w:pStyle w:val="BulletListMultipleLast"/>
      </w:pPr>
      <w:r w:rsidRPr="008604E7">
        <w:t xml:space="preserve">Assign the </w:t>
      </w:r>
      <w:r w:rsidRPr="009F69C7">
        <w:t>ECALLU</w:t>
      </w:r>
      <w:r w:rsidRPr="008604E7">
        <w:t xml:space="preserve"> security key only to those users who should have access to all DSS </w:t>
      </w:r>
      <w:r w:rsidR="004006E3" w:rsidRPr="008604E7">
        <w:t>Units</w:t>
      </w:r>
      <w:r w:rsidRPr="008604E7">
        <w:t>.</w:t>
      </w:r>
    </w:p>
    <w:p w14:paraId="27451A09" w14:textId="77777777" w:rsidR="007069D8" w:rsidRDefault="007069D8" w:rsidP="009F69C7">
      <w:pPr>
        <w:pStyle w:val="Note"/>
      </w:pPr>
      <w:r>
        <w:t>Notes:</w:t>
      </w:r>
    </w:p>
    <w:p w14:paraId="21049B5F" w14:textId="77777777" w:rsidR="007069D8" w:rsidRPr="00F94D33" w:rsidRDefault="007069D8" w:rsidP="009F69C7">
      <w:pPr>
        <w:pStyle w:val="BulletListIndent"/>
      </w:pPr>
      <w:r w:rsidRPr="00F94D33">
        <w:t>Users must have access to DSS Units before they can begin entering data.</w:t>
      </w:r>
    </w:p>
    <w:p w14:paraId="48C95128" w14:textId="44B907E4" w:rsidR="007069D8" w:rsidRPr="00257417" w:rsidRDefault="007069D8" w:rsidP="00C54497">
      <w:pPr>
        <w:pStyle w:val="BulletListIndent"/>
      </w:pPr>
      <w:r w:rsidRPr="008604E7">
        <w:t xml:space="preserve">Use the </w:t>
      </w:r>
      <w:r w:rsidRPr="009F69C7">
        <w:t>Access by User – Grant Access to DSS Units by User</w:t>
      </w:r>
      <w:r w:rsidRPr="008604E7">
        <w:t xml:space="preserve"> option to remove user access for a specific DSS Unit</w:t>
      </w:r>
      <w:r w:rsidR="00FC2458" w:rsidRPr="008604E7">
        <w:t>.  U</w:t>
      </w:r>
      <w:r w:rsidRPr="008604E7">
        <w:t xml:space="preserve">sers </w:t>
      </w:r>
      <w:r w:rsidR="00FC2458" w:rsidRPr="008604E7">
        <w:t>with</w:t>
      </w:r>
      <w:r w:rsidRPr="008604E7">
        <w:t xml:space="preserve"> the </w:t>
      </w:r>
      <w:r w:rsidRPr="009F69C7">
        <w:t>ECALLU</w:t>
      </w:r>
      <w:r w:rsidRPr="008604E7">
        <w:t xml:space="preserve"> security key</w:t>
      </w:r>
      <w:r w:rsidR="00FC2458" w:rsidRPr="008604E7">
        <w:t xml:space="preserve"> cannot be denied access to DSS Units</w:t>
      </w:r>
      <w:r w:rsidRPr="008604E7">
        <w:t>.</w:t>
      </w:r>
    </w:p>
    <w:p w14:paraId="45581ABE" w14:textId="16E51871" w:rsidR="00F203F7" w:rsidRPr="00C54497" w:rsidRDefault="00F203F7" w:rsidP="00C54497">
      <w:pPr>
        <w:pStyle w:val="NumberedParagraph"/>
      </w:pPr>
      <w:r w:rsidRPr="00C54497">
        <w:t xml:space="preserve"> Create Categories</w:t>
      </w:r>
      <w:r w:rsidR="005830BA" w:rsidRPr="00C54497">
        <w:t>.</w:t>
      </w:r>
    </w:p>
    <w:p w14:paraId="3E726D60" w14:textId="6DE769A9" w:rsidR="00F203F7" w:rsidRPr="00257417" w:rsidRDefault="007069D8" w:rsidP="00C54497">
      <w:pPr>
        <w:pStyle w:val="BulletListMultiple"/>
      </w:pPr>
      <w:r w:rsidRPr="008604E7">
        <w:t xml:space="preserve">Use the </w:t>
      </w:r>
      <w:r w:rsidRPr="009F69C7">
        <w:t xml:space="preserve">Category - Add or Update Categories </w:t>
      </w:r>
      <w:r w:rsidRPr="008604E7">
        <w:t xml:space="preserve">option to create categories before the user sets up Event Code </w:t>
      </w:r>
      <w:r w:rsidR="004006E3" w:rsidRPr="008604E7">
        <w:t>S</w:t>
      </w:r>
      <w:r w:rsidR="004006E3" w:rsidRPr="00257417">
        <w:t>creens</w:t>
      </w:r>
      <w:r w:rsidRPr="00257417">
        <w:t>.</w:t>
      </w:r>
    </w:p>
    <w:p w14:paraId="74CE190A" w14:textId="573AD4DD" w:rsidR="007069D8" w:rsidRDefault="007069D8" w:rsidP="00C54497">
      <w:pPr>
        <w:pStyle w:val="Note"/>
      </w:pPr>
      <w:r>
        <w:t>Note</w:t>
      </w:r>
      <w:r w:rsidR="00651090">
        <w:t>s</w:t>
      </w:r>
      <w:r>
        <w:t>:</w:t>
      </w:r>
    </w:p>
    <w:p w14:paraId="72919E5F" w14:textId="61CD6497" w:rsidR="00651090" w:rsidRDefault="00651090" w:rsidP="00C54497">
      <w:pPr>
        <w:pStyle w:val="BulletListIndent"/>
      </w:pPr>
      <w:r w:rsidRPr="00F94D33">
        <w:t>Creating categories is optional.</w:t>
      </w:r>
    </w:p>
    <w:p w14:paraId="21A387A6" w14:textId="1F98D9C9" w:rsidR="007069D8" w:rsidRPr="008604E7" w:rsidRDefault="007069D8" w:rsidP="00C54497">
      <w:pPr>
        <w:pStyle w:val="BulletListIndent"/>
      </w:pPr>
      <w:r w:rsidRPr="008604E7">
        <w:t xml:space="preserve">After completion of this step, the </w:t>
      </w:r>
      <w:r w:rsidRPr="009F69C7">
        <w:t xml:space="preserve">Category Report </w:t>
      </w:r>
      <w:r w:rsidRPr="008604E7">
        <w:t xml:space="preserve">option </w:t>
      </w:r>
      <w:r w:rsidRPr="009F69C7">
        <w:t xml:space="preserve">on the Reports Menu can be used </w:t>
      </w:r>
      <w:r w:rsidRPr="008604E7">
        <w:t>to print a report of the site’s categories.</w:t>
      </w:r>
    </w:p>
    <w:p w14:paraId="49A7865A" w14:textId="7278B315" w:rsidR="005E727C" w:rsidRPr="00C54497" w:rsidRDefault="005E727C" w:rsidP="00C54497">
      <w:pPr>
        <w:pStyle w:val="NumberedParagraph"/>
      </w:pPr>
      <w:r w:rsidRPr="00C54497">
        <w:t xml:space="preserve"> Create or </w:t>
      </w:r>
      <w:r w:rsidR="00F1648E" w:rsidRPr="00C54497">
        <w:t xml:space="preserve">edit local procedures </w:t>
      </w:r>
      <w:r w:rsidRPr="00C54497">
        <w:t>in the EC NATIONAL PROCEDURE file (#725)</w:t>
      </w:r>
      <w:r w:rsidR="005830BA" w:rsidRPr="00C54497">
        <w:t>.</w:t>
      </w:r>
    </w:p>
    <w:p w14:paraId="69F468C7" w14:textId="77777777" w:rsidR="005E727C" w:rsidRPr="00C54497" w:rsidRDefault="007069D8" w:rsidP="00C54497">
      <w:pPr>
        <w:pStyle w:val="BulletListMultiple"/>
      </w:pPr>
      <w:r w:rsidRPr="00257417">
        <w:lastRenderedPageBreak/>
        <w:t xml:space="preserve">Use the </w:t>
      </w:r>
      <w:r w:rsidRPr="009F69C7">
        <w:t xml:space="preserve">Procedure - Add or Update Local Procedures </w:t>
      </w:r>
      <w:r w:rsidRPr="00257417">
        <w:t>option to enter new, or edit existing, local procedures in the EC NATIONAL PROCEDURE file (#725).</w:t>
      </w:r>
      <w:r w:rsidRPr="00C54497">
        <w:t xml:space="preserve"> </w:t>
      </w:r>
    </w:p>
    <w:p w14:paraId="1997BE41" w14:textId="72CCA38C" w:rsidR="007069D8" w:rsidRDefault="007069D8" w:rsidP="00C54497">
      <w:pPr>
        <w:pStyle w:val="BulletListMultiple"/>
      </w:pPr>
      <w:r w:rsidRPr="00F94D33">
        <w:t>Adding local procedures is optional</w:t>
      </w:r>
      <w:r w:rsidR="00A6566E">
        <w:t xml:space="preserve"> and not encouraged</w:t>
      </w:r>
      <w:r w:rsidRPr="00F94D33">
        <w:t>.</w:t>
      </w:r>
    </w:p>
    <w:p w14:paraId="6D6A7A02" w14:textId="77777777" w:rsidR="007069D8" w:rsidRDefault="007069D8" w:rsidP="007513FD">
      <w:pPr>
        <w:pStyle w:val="Note"/>
      </w:pPr>
      <w:r>
        <w:t>Notes:</w:t>
      </w:r>
    </w:p>
    <w:p w14:paraId="28D799FC" w14:textId="77777777" w:rsidR="007069D8" w:rsidRPr="00257417" w:rsidRDefault="007069D8" w:rsidP="009F69C7">
      <w:pPr>
        <w:pStyle w:val="BulletListIndent"/>
      </w:pPr>
      <w:r w:rsidRPr="00257417">
        <w:t xml:space="preserve">Before starting this step, use the </w:t>
      </w:r>
      <w:r w:rsidRPr="009F69C7">
        <w:t xml:space="preserve">National/Local Procedure Report </w:t>
      </w:r>
      <w:r w:rsidRPr="00257417">
        <w:t xml:space="preserve">option on the </w:t>
      </w:r>
      <w:r w:rsidRPr="009F69C7">
        <w:t>Reports Menu</w:t>
      </w:r>
      <w:r w:rsidRPr="00257417">
        <w:t xml:space="preserve"> to print a list of procedures with their associated CPT codes. This report can be quite lengthy if it includes national procedures, so it should be queued to print to a device during non-peak hours.</w:t>
      </w:r>
    </w:p>
    <w:p w14:paraId="723B2ABE" w14:textId="77777777" w:rsidR="007069D8" w:rsidRPr="00257417" w:rsidRDefault="007069D8" w:rsidP="009F69C7">
      <w:pPr>
        <w:pStyle w:val="BulletListIndent"/>
      </w:pPr>
      <w:r w:rsidRPr="00257417">
        <w:t>An associated CPT code must be entered to pass local procedures to PCE.</w:t>
      </w:r>
    </w:p>
    <w:p w14:paraId="62E39ED3" w14:textId="77777777" w:rsidR="007069D8" w:rsidRPr="00C54497" w:rsidRDefault="007069D8" w:rsidP="00C54497">
      <w:pPr>
        <w:pStyle w:val="BulletListIndent"/>
      </w:pPr>
      <w:r w:rsidRPr="00C54497">
        <w:t>Use this option to edit, but not delete, existing local procedures and to select an associated CPT code if this workload data should be sent to PCE.</w:t>
      </w:r>
    </w:p>
    <w:p w14:paraId="515102C2" w14:textId="186F4E77" w:rsidR="007069D8" w:rsidRPr="00C54497" w:rsidRDefault="005E727C" w:rsidP="00C54497">
      <w:pPr>
        <w:pStyle w:val="NumberedParagraph"/>
      </w:pPr>
      <w:r w:rsidRPr="00C54497">
        <w:t xml:space="preserve"> </w:t>
      </w:r>
      <w:r w:rsidR="007069D8" w:rsidRPr="00C54497">
        <w:t xml:space="preserve">Use the </w:t>
      </w:r>
      <w:r w:rsidR="007069D8" w:rsidRPr="00257417">
        <w:t>Event Code Screen - Add or Update Event Code Screens</w:t>
      </w:r>
      <w:r w:rsidR="007069D8" w:rsidRPr="00C54497">
        <w:t xml:space="preserve"> option to:</w:t>
      </w:r>
    </w:p>
    <w:p w14:paraId="2BE39ADA" w14:textId="300F1630" w:rsidR="007069D8" w:rsidRPr="00F94D33" w:rsidRDefault="007069D8" w:rsidP="00C54497">
      <w:pPr>
        <w:pStyle w:val="BulletListMultiple"/>
      </w:pPr>
      <w:r w:rsidRPr="00F94D33">
        <w:t xml:space="preserve">Create an </w:t>
      </w:r>
      <w:r w:rsidR="004006E3">
        <w:t>E</w:t>
      </w:r>
      <w:r w:rsidR="004006E3" w:rsidRPr="00F94D33">
        <w:t xml:space="preserve">vent </w:t>
      </w:r>
      <w:r w:rsidR="004006E3">
        <w:t>C</w:t>
      </w:r>
      <w:r w:rsidR="004006E3" w:rsidRPr="00F94D33">
        <w:t xml:space="preserve">ode </w:t>
      </w:r>
      <w:r w:rsidR="004006E3">
        <w:t>S</w:t>
      </w:r>
      <w:r w:rsidR="004006E3" w:rsidRPr="00F94D33">
        <w:t xml:space="preserve">creen </w:t>
      </w:r>
      <w:r w:rsidRPr="00F94D33">
        <w:t xml:space="preserve">for each procedure tracked in the Event Capture software. </w:t>
      </w:r>
    </w:p>
    <w:p w14:paraId="55B876E2" w14:textId="12234556" w:rsidR="007069D8" w:rsidRPr="00F94D33" w:rsidRDefault="007069D8" w:rsidP="00C54497">
      <w:pPr>
        <w:pStyle w:val="BulletListMultiple"/>
      </w:pPr>
      <w:bookmarkStart w:id="40" w:name="OLE_LINK1"/>
      <w:bookmarkStart w:id="41" w:name="OLE_LINK2"/>
      <w:r w:rsidRPr="00F94D33">
        <w:t xml:space="preserve">Enter or edit an </w:t>
      </w:r>
      <w:r w:rsidR="00A6566E">
        <w:t xml:space="preserve">optional </w:t>
      </w:r>
      <w:r w:rsidRPr="00F94D33">
        <w:t xml:space="preserve">active associated clinic for DSS Units that are marked to send data to PCE. </w:t>
      </w:r>
      <w:bookmarkEnd w:id="40"/>
      <w:bookmarkEnd w:id="41"/>
      <w:r w:rsidRPr="00F94D33">
        <w:t xml:space="preserve">If an Associated Clinic has non-conforming stop codes, the clinic will not be selectable. </w:t>
      </w:r>
    </w:p>
    <w:p w14:paraId="20B5A634" w14:textId="5B100F2E" w:rsidR="007069D8" w:rsidRPr="00F94D33" w:rsidRDefault="007069D8" w:rsidP="00C54497">
      <w:pPr>
        <w:pStyle w:val="BulletListMultiple"/>
      </w:pPr>
      <w:r w:rsidRPr="00F94D33">
        <w:t>Enter or edit a</w:t>
      </w:r>
      <w:r w:rsidR="00A6566E">
        <w:t>n optional</w:t>
      </w:r>
      <w:r w:rsidRPr="00F94D33">
        <w:t xml:space="preserve"> procedure Synonym.</w:t>
      </w:r>
    </w:p>
    <w:p w14:paraId="73B5D428" w14:textId="1B7B2EA2" w:rsidR="007069D8" w:rsidRPr="00257417" w:rsidRDefault="00A6566E" w:rsidP="00C54497">
      <w:pPr>
        <w:pStyle w:val="BulletListMultiple"/>
      </w:pPr>
      <w:r w:rsidRPr="00257417">
        <w:t xml:space="preserve">Set Ask Reasons? </w:t>
      </w:r>
      <w:proofErr w:type="gramStart"/>
      <w:r w:rsidRPr="00257417">
        <w:t>radio</w:t>
      </w:r>
      <w:proofErr w:type="gramEnd"/>
      <w:r w:rsidRPr="00257417">
        <w:t xml:space="preserve"> button to Yes or No.</w:t>
      </w:r>
    </w:p>
    <w:p w14:paraId="2198F65F" w14:textId="77777777" w:rsidR="007069D8" w:rsidRDefault="007069D8" w:rsidP="00C54497">
      <w:pPr>
        <w:pStyle w:val="BulletListMultiple"/>
      </w:pPr>
      <w:r w:rsidRPr="00F94D33">
        <w:t>Enter or edit procedure default Volume.</w:t>
      </w:r>
    </w:p>
    <w:p w14:paraId="04306D50" w14:textId="77777777" w:rsidR="007069D8" w:rsidRPr="00F94D33" w:rsidRDefault="007069D8" w:rsidP="007513FD">
      <w:pPr>
        <w:pStyle w:val="Note"/>
      </w:pPr>
      <w:r>
        <w:t>Note:</w:t>
      </w:r>
    </w:p>
    <w:p w14:paraId="50DE3E86" w14:textId="4DD3005C" w:rsidR="007069D8" w:rsidRDefault="007069D8" w:rsidP="009F69C7">
      <w:pPr>
        <w:pStyle w:val="BulletListIndent"/>
      </w:pPr>
      <w:r w:rsidRPr="00F94D33">
        <w:t>A</w:t>
      </w:r>
      <w:r w:rsidR="004006E3">
        <w:t>n</w:t>
      </w:r>
      <w:r w:rsidRPr="00F94D33">
        <w:t xml:space="preserve"> </w:t>
      </w:r>
      <w:r w:rsidR="004006E3">
        <w:t>Event Code S</w:t>
      </w:r>
      <w:r w:rsidR="004006E3" w:rsidRPr="00F94D33">
        <w:t xml:space="preserve">creen </w:t>
      </w:r>
      <w:r w:rsidRPr="00F94D33">
        <w:t>for the procedure must be created before it can be used for data entry.</w:t>
      </w:r>
    </w:p>
    <w:p w14:paraId="728258E9" w14:textId="715C957B" w:rsidR="005E727C" w:rsidRPr="00C54497" w:rsidRDefault="005E727C" w:rsidP="009F69C7">
      <w:pPr>
        <w:pStyle w:val="NumberedParagraph"/>
      </w:pPr>
      <w:r w:rsidRPr="00C54497">
        <w:t xml:space="preserve"> </w:t>
      </w:r>
      <w:r w:rsidR="00EC3A4C" w:rsidRPr="00C54497">
        <w:t xml:space="preserve">Optional: </w:t>
      </w:r>
      <w:r w:rsidRPr="00C54497">
        <w:t>Print the Event Code Screens Sorted by DSS Units</w:t>
      </w:r>
    </w:p>
    <w:p w14:paraId="791177D0" w14:textId="32C1A9DB" w:rsidR="007069D8" w:rsidRPr="00C54497" w:rsidRDefault="007069D8" w:rsidP="009F69C7">
      <w:pPr>
        <w:pStyle w:val="BulletListMultiple"/>
      </w:pPr>
      <w:r w:rsidRPr="00257417">
        <w:t xml:space="preserve">Use the </w:t>
      </w:r>
      <w:r w:rsidRPr="009F69C7">
        <w:t xml:space="preserve">Print Category and Procedure Summary (Report) </w:t>
      </w:r>
      <w:r w:rsidRPr="00257417">
        <w:t xml:space="preserve">option on the </w:t>
      </w:r>
      <w:r w:rsidRPr="009F69C7">
        <w:t xml:space="preserve">Reports Menu </w:t>
      </w:r>
      <w:r w:rsidRPr="00257417">
        <w:t xml:space="preserve">to print the Event Code </w:t>
      </w:r>
      <w:r w:rsidR="004006E3" w:rsidRPr="00257417">
        <w:t xml:space="preserve">Screens </w:t>
      </w:r>
      <w:r w:rsidRPr="00C54497">
        <w:t>sorted by DSS Units.</w:t>
      </w:r>
    </w:p>
    <w:p w14:paraId="2E2E5E4D" w14:textId="77777777" w:rsidR="007069D8" w:rsidRDefault="007069D8" w:rsidP="009F69C7">
      <w:pPr>
        <w:pStyle w:val="Note"/>
      </w:pPr>
      <w:r>
        <w:t>Notes:</w:t>
      </w:r>
    </w:p>
    <w:p w14:paraId="43E46D7D" w14:textId="77777777" w:rsidR="007069D8" w:rsidRDefault="007069D8" w:rsidP="009F69C7">
      <w:pPr>
        <w:pStyle w:val="BulletListIndent"/>
      </w:pPr>
      <w:r w:rsidRPr="00F94D33">
        <w:t>Data entry clerks might find the output generated by this report useful as a procedure reference guide.</w:t>
      </w:r>
    </w:p>
    <w:p w14:paraId="529E9162" w14:textId="54B52734" w:rsidR="005E727C" w:rsidRPr="00C54497" w:rsidRDefault="005E727C" w:rsidP="009F69C7">
      <w:pPr>
        <w:pStyle w:val="NumberedParagraph"/>
      </w:pPr>
      <w:r w:rsidRPr="00C54497">
        <w:t xml:space="preserve"> </w:t>
      </w:r>
      <w:r w:rsidR="007069D8" w:rsidRPr="00C54497">
        <w:t xml:space="preserve">Event Capture </w:t>
      </w:r>
      <w:r w:rsidR="005830BA" w:rsidRPr="00C54497">
        <w:t>s</w:t>
      </w:r>
      <w:r w:rsidRPr="00C54497">
        <w:t xml:space="preserve">et </w:t>
      </w:r>
      <w:r w:rsidR="005830BA" w:rsidRPr="00C54497">
        <w:t>u</w:t>
      </w:r>
      <w:r w:rsidRPr="00C54497">
        <w:t xml:space="preserve">p </w:t>
      </w:r>
      <w:r w:rsidR="007069D8" w:rsidRPr="00C54497">
        <w:t xml:space="preserve">is </w:t>
      </w:r>
      <w:r w:rsidR="005830BA" w:rsidRPr="00C54497">
        <w:t>c</w:t>
      </w:r>
      <w:r w:rsidRPr="00C54497">
        <w:t>omplete.</w:t>
      </w:r>
    </w:p>
    <w:p w14:paraId="2D49331F" w14:textId="283C3AF0" w:rsidR="007069D8" w:rsidRPr="00257417" w:rsidRDefault="007069D8" w:rsidP="009F69C7">
      <w:pPr>
        <w:pStyle w:val="BulletListMultiple"/>
      </w:pPr>
      <w:r w:rsidRPr="00257417">
        <w:t xml:space="preserve">Services can now enter data using the </w:t>
      </w:r>
      <w:r w:rsidRPr="009F69C7">
        <w:t xml:space="preserve">Data Entry </w:t>
      </w:r>
      <w:r w:rsidRPr="00257417">
        <w:t xml:space="preserve">options and provide summary reports using the </w:t>
      </w:r>
      <w:r w:rsidRPr="009F69C7">
        <w:t>Reports</w:t>
      </w:r>
      <w:r w:rsidRPr="00257417">
        <w:t xml:space="preserve"> options.</w:t>
      </w:r>
    </w:p>
    <w:p w14:paraId="7C4F6D58" w14:textId="067CA2E5" w:rsidR="007069D8" w:rsidRDefault="007069D8" w:rsidP="0039638F">
      <w:pPr>
        <w:pStyle w:val="Heading2"/>
      </w:pPr>
      <w:bookmarkStart w:id="42" w:name="_Toc463463942"/>
      <w:r>
        <w:t>Loggin</w:t>
      </w:r>
      <w:r w:rsidR="005A4CFD">
        <w:t>g</w:t>
      </w:r>
      <w:r>
        <w:t xml:space="preserve"> On</w:t>
      </w:r>
      <w:bookmarkEnd w:id="42"/>
      <w:r w:rsidR="00B87EDE">
        <w:fldChar w:fldCharType="begin"/>
      </w:r>
      <w:r w:rsidR="00B87EDE">
        <w:instrText xml:space="preserve"> XE "</w:instrText>
      </w:r>
      <w:r w:rsidR="00B87EDE" w:rsidRPr="00B87EDE">
        <w:instrText>Logging On</w:instrText>
      </w:r>
      <w:r w:rsidR="00B87EDE">
        <w:instrText xml:space="preserve">" </w:instrText>
      </w:r>
      <w:r w:rsidR="00B87EDE">
        <w:fldChar w:fldCharType="end"/>
      </w:r>
    </w:p>
    <w:p w14:paraId="4DC51485" w14:textId="4A9E07A1" w:rsidR="007069D8" w:rsidRPr="00C54497" w:rsidRDefault="007069D8" w:rsidP="00257417">
      <w:pPr>
        <w:pStyle w:val="DSSECSBodyText"/>
      </w:pPr>
      <w:r w:rsidRPr="00257417">
        <w:t>Event Capture is accessed through a desktop shortcut that points t</w:t>
      </w:r>
      <w:r w:rsidRPr="00C54497">
        <w:t>o the location</w:t>
      </w:r>
      <w:r w:rsidR="00141E75" w:rsidRPr="00C54497">
        <w:t xml:space="preserve"> of the EC GUI application</w:t>
      </w:r>
      <w:r w:rsidRPr="00C54497">
        <w:t xml:space="preserve">. </w:t>
      </w:r>
      <w:r w:rsidR="0054164A" w:rsidRPr="00C54497">
        <w:t>I</w:t>
      </w:r>
      <w:r w:rsidRPr="00C54497">
        <w:t>f the shortcut does not appear, refer to the Installation Guide for Event Capture</w:t>
      </w:r>
      <w:r w:rsidR="00141E75" w:rsidRPr="00C54497">
        <w:t>,</w:t>
      </w:r>
      <w:r w:rsidRPr="00C54497">
        <w:t xml:space="preserve"> or ask the local support staff for assistance.</w:t>
      </w:r>
    </w:p>
    <w:p w14:paraId="7681E9AE" w14:textId="70EEA4C8" w:rsidR="00B87EDE" w:rsidRPr="00F94D33" w:rsidRDefault="00B87EDE" w:rsidP="00063994">
      <w:pPr>
        <w:pStyle w:val="FigureCaption"/>
      </w:pPr>
      <w:bookmarkStart w:id="43" w:name="_Toc463464044"/>
      <w:r>
        <w:t>ECS GUI Icon</w:t>
      </w:r>
      <w:bookmarkEnd w:id="43"/>
    </w:p>
    <w:p w14:paraId="4F7F8874" w14:textId="77777777" w:rsidR="007069D8" w:rsidRDefault="007069D8" w:rsidP="007069D8">
      <w:pPr>
        <w:pStyle w:val="Figure"/>
      </w:pPr>
      <w:r>
        <w:rPr>
          <w:noProof/>
        </w:rPr>
        <w:drawing>
          <wp:inline distT="0" distB="0" distL="0" distR="0" wp14:anchorId="10F72A53" wp14:editId="751F7CA1">
            <wp:extent cx="485775" cy="609600"/>
            <wp:effectExtent l="0" t="0" r="9525" b="0"/>
            <wp:docPr id="10" name="Picture 14" descr="Example of ECS GUI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xample of ECS GUI icon"/>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485775" cy="609600"/>
                    </a:xfrm>
                    <a:prstGeom prst="rect">
                      <a:avLst/>
                    </a:prstGeom>
                    <a:noFill/>
                    <a:ln>
                      <a:noFill/>
                    </a:ln>
                  </pic:spPr>
                </pic:pic>
              </a:graphicData>
            </a:graphic>
          </wp:inline>
        </w:drawing>
      </w:r>
    </w:p>
    <w:p w14:paraId="6AA29F1B" w14:textId="5FB8B605" w:rsidR="007069D8" w:rsidRPr="00257417" w:rsidRDefault="00141E75" w:rsidP="00257417">
      <w:pPr>
        <w:pStyle w:val="DSSECSBodyText"/>
      </w:pPr>
      <w:r w:rsidRPr="00257417">
        <w:t xml:space="preserve">Double clicking the EC GUI shortcut will launch the application, and the </w:t>
      </w:r>
      <w:proofErr w:type="spellStart"/>
      <w:r w:rsidR="007069D8" w:rsidRPr="00257417">
        <w:t>VistA</w:t>
      </w:r>
      <w:proofErr w:type="spellEnd"/>
      <w:r w:rsidR="007069D8" w:rsidRPr="00257417">
        <w:t xml:space="preserve"> Sign-on screen will </w:t>
      </w:r>
      <w:r w:rsidRPr="00C54497">
        <w:t xml:space="preserve">be </w:t>
      </w:r>
      <w:r w:rsidR="007069D8" w:rsidRPr="00C54497">
        <w:t>display</w:t>
      </w:r>
      <w:r w:rsidRPr="00C54497">
        <w:t>ed</w:t>
      </w:r>
      <w:r w:rsidR="007069D8" w:rsidRPr="00C54497">
        <w:t xml:space="preserve">. Enter </w:t>
      </w:r>
      <w:r w:rsidRPr="00C54497">
        <w:t>valid</w:t>
      </w:r>
      <w:r w:rsidR="007069D8" w:rsidRPr="00C54497">
        <w:t xml:space="preserve"> Access and Verify </w:t>
      </w:r>
      <w:r w:rsidRPr="00C54497">
        <w:t xml:space="preserve">codes, </w:t>
      </w:r>
      <w:proofErr w:type="gramStart"/>
      <w:r w:rsidRPr="00C54497">
        <w:t>then</w:t>
      </w:r>
      <w:proofErr w:type="gramEnd"/>
      <w:r w:rsidRPr="00C54497">
        <w:t xml:space="preserve"> click the </w:t>
      </w:r>
      <w:r w:rsidRPr="009F69C7">
        <w:t>OK</w:t>
      </w:r>
      <w:r w:rsidRPr="00257417">
        <w:t xml:space="preserve"> button</w:t>
      </w:r>
      <w:r w:rsidR="007069D8" w:rsidRPr="00257417">
        <w:t>.</w:t>
      </w:r>
    </w:p>
    <w:p w14:paraId="171E5FD4" w14:textId="034F0396" w:rsidR="00B87EDE" w:rsidRPr="00F94D33" w:rsidRDefault="00B87EDE" w:rsidP="00063994">
      <w:pPr>
        <w:pStyle w:val="FigureCaption"/>
      </w:pPr>
      <w:bookmarkStart w:id="44" w:name="_Toc463464045"/>
      <w:proofErr w:type="spellStart"/>
      <w:r>
        <w:lastRenderedPageBreak/>
        <w:t>VistA</w:t>
      </w:r>
      <w:proofErr w:type="spellEnd"/>
      <w:r>
        <w:t xml:space="preserve"> Sign-on Screen</w:t>
      </w:r>
      <w:bookmarkEnd w:id="44"/>
    </w:p>
    <w:p w14:paraId="61FBB90E" w14:textId="5D5E1A2D" w:rsidR="007069D8" w:rsidRDefault="004F3395" w:rsidP="007069D8">
      <w:pPr>
        <w:pStyle w:val="Figure"/>
      </w:pPr>
      <w:r>
        <w:rPr>
          <w:noProof/>
        </w:rPr>
        <w:drawing>
          <wp:inline distT="0" distB="0" distL="0" distR="0" wp14:anchorId="23ED279A" wp14:editId="7CCB187B">
            <wp:extent cx="4553712" cy="3390472"/>
            <wp:effectExtent l="0" t="0" r="0" b="635"/>
            <wp:docPr id="241" name="Picture 241" descr="VistA Sign-on screen where users enter their Access Code and Verify Code to enter the Event Captur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email">
                      <a:extLst>
                        <a:ext uri="{28A0092B-C50C-407E-A947-70E740481C1C}">
                          <a14:useLocalDpi xmlns:a14="http://schemas.microsoft.com/office/drawing/2010/main"/>
                        </a:ext>
                      </a:extLst>
                    </a:blip>
                    <a:stretch>
                      <a:fillRect/>
                    </a:stretch>
                  </pic:blipFill>
                  <pic:spPr>
                    <a:xfrm>
                      <a:off x="0" y="0"/>
                      <a:ext cx="4553712" cy="3390472"/>
                    </a:xfrm>
                    <a:prstGeom prst="rect">
                      <a:avLst/>
                    </a:prstGeom>
                  </pic:spPr>
                </pic:pic>
              </a:graphicData>
            </a:graphic>
          </wp:inline>
        </w:drawing>
      </w:r>
    </w:p>
    <w:p w14:paraId="4D318018" w14:textId="76E4AEE7" w:rsidR="007069D8" w:rsidRDefault="004D168C" w:rsidP="0039638F">
      <w:pPr>
        <w:pStyle w:val="Heading2"/>
      </w:pPr>
      <w:bookmarkStart w:id="45" w:name="_Toc463463943"/>
      <w:r>
        <w:t>Event Capture</w:t>
      </w:r>
      <w:r w:rsidR="007069D8">
        <w:t xml:space="preserve"> </w:t>
      </w:r>
      <w:r>
        <w:t xml:space="preserve">Main </w:t>
      </w:r>
      <w:r w:rsidR="007069D8">
        <w:t>Menu</w:t>
      </w:r>
      <w:bookmarkEnd w:id="45"/>
      <w:r w:rsidR="00B87EDE">
        <w:fldChar w:fldCharType="begin"/>
      </w:r>
      <w:r w:rsidR="00B87EDE">
        <w:instrText xml:space="preserve"> XE "</w:instrText>
      </w:r>
      <w:r w:rsidR="00B87EDE" w:rsidRPr="00B87EDE">
        <w:instrText>Event Capture Main Menu</w:instrText>
      </w:r>
      <w:r w:rsidR="00B87EDE">
        <w:instrText xml:space="preserve">" </w:instrText>
      </w:r>
      <w:r w:rsidR="00B87EDE">
        <w:fldChar w:fldCharType="end"/>
      </w:r>
    </w:p>
    <w:p w14:paraId="0D762B57" w14:textId="4C2BCE5C" w:rsidR="004D168C" w:rsidRPr="00257417" w:rsidRDefault="004D168C" w:rsidP="00257417">
      <w:pPr>
        <w:pStyle w:val="DSSECSBodyText"/>
      </w:pPr>
      <w:r w:rsidRPr="00257417">
        <w:t xml:space="preserve">The Event Capture software contains four menus. The user must hold the </w:t>
      </w:r>
      <w:r w:rsidR="00141E75" w:rsidRPr="00257417">
        <w:t>ECSPSH</w:t>
      </w:r>
      <w:r w:rsidRPr="00257417">
        <w:t xml:space="preserve"> security key to have access to the </w:t>
      </w:r>
      <w:r w:rsidRPr="009F69C7">
        <w:t>Spreadsheet</w:t>
      </w:r>
      <w:r w:rsidRPr="00257417">
        <w:t xml:space="preserve"> </w:t>
      </w:r>
      <w:r w:rsidR="0056035B" w:rsidRPr="00257417">
        <w:t>option</w:t>
      </w:r>
      <w:r w:rsidR="00141E75" w:rsidRPr="00257417">
        <w:t>,</w:t>
      </w:r>
      <w:r w:rsidRPr="00257417">
        <w:t xml:space="preserve"> and the</w:t>
      </w:r>
      <w:r w:rsidR="00141E75" w:rsidRPr="00C54497">
        <w:t xml:space="preserve"> ECMGR security key to have access to the</w:t>
      </w:r>
      <w:r w:rsidRPr="00C54497">
        <w:t xml:space="preserve"> </w:t>
      </w:r>
      <w:r w:rsidRPr="009F69C7">
        <w:t xml:space="preserve">Management Menu </w:t>
      </w:r>
      <w:r w:rsidR="0056035B" w:rsidRPr="00257417">
        <w:t>funct</w:t>
      </w:r>
      <w:r w:rsidRPr="00257417">
        <w:t xml:space="preserve">ions. </w:t>
      </w:r>
      <w:r w:rsidR="0056035B" w:rsidRPr="00257417">
        <w:t xml:space="preserve">Users without the ECMGR security key will have </w:t>
      </w:r>
      <w:r w:rsidR="00B519D8" w:rsidRPr="00C54497">
        <w:t>fewer</w:t>
      </w:r>
      <w:r w:rsidR="0056035B" w:rsidRPr="00C54497">
        <w:t xml:space="preserve"> reports available for selection than user</w:t>
      </w:r>
      <w:r w:rsidR="00B519D8" w:rsidRPr="00C54497">
        <w:t>s</w:t>
      </w:r>
      <w:r w:rsidR="0056035B" w:rsidRPr="00C54497">
        <w:t xml:space="preserve"> with the ECMGR security key.  Users with the ECNORPT security key will not have access to the </w:t>
      </w:r>
      <w:r w:rsidR="0056035B" w:rsidRPr="009F69C7">
        <w:t>Reports</w:t>
      </w:r>
      <w:r w:rsidR="0056035B" w:rsidRPr="00257417">
        <w:t xml:space="preserve"> option</w:t>
      </w:r>
      <w:r w:rsidRPr="00257417">
        <w:t>.</w:t>
      </w:r>
    </w:p>
    <w:p w14:paraId="09696946" w14:textId="77777777" w:rsidR="004D168C" w:rsidRPr="00C54497" w:rsidRDefault="004D168C" w:rsidP="00257417">
      <w:pPr>
        <w:pStyle w:val="DSSECSBodyText"/>
      </w:pPr>
      <w:r w:rsidRPr="00257417">
        <w:t>The following Main Menu options display when the Event Capture GUI opens.</w:t>
      </w:r>
    </w:p>
    <w:p w14:paraId="3E16D492" w14:textId="0CE5BA3C" w:rsidR="00B87EDE" w:rsidRPr="0020743A" w:rsidRDefault="00B87EDE" w:rsidP="00063994">
      <w:pPr>
        <w:pStyle w:val="FigureCaption"/>
      </w:pPr>
      <w:bookmarkStart w:id="46" w:name="_Toc463464046"/>
      <w:r>
        <w:lastRenderedPageBreak/>
        <w:t>Main Menu for Event Capture</w:t>
      </w:r>
      <w:bookmarkEnd w:id="46"/>
    </w:p>
    <w:p w14:paraId="4CFB18D5" w14:textId="3D0C6542" w:rsidR="004F3395" w:rsidRPr="004F3395" w:rsidRDefault="004F3395" w:rsidP="004F3395">
      <w:pPr>
        <w:pStyle w:val="Figure"/>
      </w:pPr>
      <w:r>
        <w:rPr>
          <w:noProof/>
        </w:rPr>
        <w:drawing>
          <wp:inline distT="0" distB="0" distL="0" distR="0" wp14:anchorId="4984A3A9" wp14:editId="1677174E">
            <wp:extent cx="4690872" cy="2962867"/>
            <wp:effectExtent l="0" t="0" r="0" b="9525"/>
            <wp:docPr id="242" name="Picture 242" descr="Screen capture of the Event Capture Main Menu. Displayed are menus File, Function, View and Help. Hot/Shortcut buttons, and menu buttons, Data Entry, Spreadsheet, Reports, Management Menu and Ex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email">
                      <a:extLst>
                        <a:ext uri="{28A0092B-C50C-407E-A947-70E740481C1C}">
                          <a14:useLocalDpi xmlns:a14="http://schemas.microsoft.com/office/drawing/2010/main"/>
                        </a:ext>
                      </a:extLst>
                    </a:blip>
                    <a:stretch>
                      <a:fillRect/>
                    </a:stretch>
                  </pic:blipFill>
                  <pic:spPr>
                    <a:xfrm>
                      <a:off x="0" y="0"/>
                      <a:ext cx="4690538" cy="2962656"/>
                    </a:xfrm>
                    <a:prstGeom prst="rect">
                      <a:avLst/>
                    </a:prstGeom>
                  </pic:spPr>
                </pic:pic>
              </a:graphicData>
            </a:graphic>
          </wp:inline>
        </w:drawing>
      </w:r>
    </w:p>
    <w:p w14:paraId="7AF293B2" w14:textId="2183BA5E" w:rsidR="004D168C" w:rsidRDefault="00B87EDE" w:rsidP="00063994">
      <w:pPr>
        <w:pStyle w:val="FigureCaption"/>
      </w:pPr>
      <w:bookmarkStart w:id="47" w:name="_Toc463464047"/>
      <w:r>
        <w:t>Main Menu with the ECNORPT Security Key Added for the User</w:t>
      </w:r>
      <w:bookmarkEnd w:id="47"/>
    </w:p>
    <w:p w14:paraId="2519A00E" w14:textId="1F955784" w:rsidR="004D168C" w:rsidRDefault="00535D4F" w:rsidP="004D168C">
      <w:pPr>
        <w:pStyle w:val="Figure"/>
      </w:pPr>
      <w:r>
        <w:rPr>
          <w:noProof/>
        </w:rPr>
        <w:drawing>
          <wp:inline distT="0" distB="0" distL="0" distR="0" wp14:anchorId="6D44A358" wp14:editId="4E4095E6">
            <wp:extent cx="4754880" cy="3003296"/>
            <wp:effectExtent l="0" t="0" r="7620" b="6985"/>
            <wp:docPr id="299" name="Picture 299" descr="Screen capture of the Event Capture Main Menu when a user has the ECNORPT (no reports) security key assigned. Displayed are menus File, Function, View and Help. Hot/Shortcut buttons, and menu buttons, Data Entry, Spreadsheet, Management Menu and Ex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email">
                      <a:extLst>
                        <a:ext uri="{28A0092B-C50C-407E-A947-70E740481C1C}">
                          <a14:useLocalDpi xmlns:a14="http://schemas.microsoft.com/office/drawing/2010/main"/>
                        </a:ext>
                      </a:extLst>
                    </a:blip>
                    <a:stretch>
                      <a:fillRect/>
                    </a:stretch>
                  </pic:blipFill>
                  <pic:spPr>
                    <a:xfrm>
                      <a:off x="0" y="0"/>
                      <a:ext cx="4754880" cy="3003296"/>
                    </a:xfrm>
                    <a:prstGeom prst="rect">
                      <a:avLst/>
                    </a:prstGeom>
                  </pic:spPr>
                </pic:pic>
              </a:graphicData>
            </a:graphic>
          </wp:inline>
        </w:drawing>
      </w:r>
    </w:p>
    <w:p w14:paraId="631E115A" w14:textId="431C0D69" w:rsidR="004D168C" w:rsidRDefault="004D168C" w:rsidP="0039638F">
      <w:pPr>
        <w:pStyle w:val="Heading3"/>
      </w:pPr>
      <w:bookmarkStart w:id="48" w:name="_Toc422471158"/>
      <w:bookmarkStart w:id="49" w:name="_Toc422471326"/>
      <w:bookmarkStart w:id="50" w:name="_Toc463463944"/>
      <w:r>
        <w:t>Icon Shortcuts</w:t>
      </w:r>
      <w:bookmarkEnd w:id="48"/>
      <w:bookmarkEnd w:id="49"/>
      <w:bookmarkEnd w:id="50"/>
    </w:p>
    <w:p w14:paraId="138C827D" w14:textId="3F4B21D1" w:rsidR="004D168C" w:rsidRDefault="004D168C" w:rsidP="00063994">
      <w:pPr>
        <w:pStyle w:val="DSSECSBodyText"/>
      </w:pPr>
      <w:r>
        <w:t>The</w:t>
      </w:r>
      <w:r w:rsidRPr="00F94D33">
        <w:t xml:space="preserve"> </w:t>
      </w:r>
      <w:r w:rsidR="003B2886">
        <w:t>icon</w:t>
      </w:r>
      <w:r w:rsidR="003B2886" w:rsidRPr="00F94D33">
        <w:t xml:space="preserve"> </w:t>
      </w:r>
      <w:r w:rsidRPr="00F94D33">
        <w:t xml:space="preserve">shortcuts </w:t>
      </w:r>
      <w:r>
        <w:t xml:space="preserve">can be used </w:t>
      </w:r>
      <w:r w:rsidRPr="00F94D33">
        <w:t>to access options in Event Capture.</w:t>
      </w:r>
    </w:p>
    <w:p w14:paraId="65FFB7BB" w14:textId="1E3872C1" w:rsidR="00B87EDE" w:rsidRPr="00F94D33" w:rsidRDefault="00B87EDE" w:rsidP="00063994">
      <w:pPr>
        <w:pStyle w:val="FigureCaption"/>
      </w:pPr>
      <w:bookmarkStart w:id="51" w:name="_Toc463464048"/>
      <w:r>
        <w:lastRenderedPageBreak/>
        <w:t>Icon Shortcuts</w:t>
      </w:r>
      <w:bookmarkEnd w:id="51"/>
    </w:p>
    <w:p w14:paraId="34A12DF9" w14:textId="405D37FA" w:rsidR="004D168C" w:rsidRDefault="00AE0200" w:rsidP="004D168C">
      <w:pPr>
        <w:pStyle w:val="Figure"/>
      </w:pPr>
      <w:r>
        <w:rPr>
          <w:noProof/>
        </w:rPr>
        <w:drawing>
          <wp:inline distT="0" distB="0" distL="0" distR="0" wp14:anchorId="664CB30D" wp14:editId="1EC37638">
            <wp:extent cx="4925037" cy="1837944"/>
            <wp:effectExtent l="0" t="0" r="0" b="0"/>
            <wp:docPr id="243" name="Picture 243" descr="Screen Capture of the Speed Buttons available in the Main Screen and a legend showing Speed Button de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email">
                      <a:extLst>
                        <a:ext uri="{28A0092B-C50C-407E-A947-70E740481C1C}">
                          <a14:useLocalDpi xmlns:a14="http://schemas.microsoft.com/office/drawing/2010/main"/>
                        </a:ext>
                      </a:extLst>
                    </a:blip>
                    <a:stretch>
                      <a:fillRect/>
                    </a:stretch>
                  </pic:blipFill>
                  <pic:spPr>
                    <a:xfrm>
                      <a:off x="0" y="0"/>
                      <a:ext cx="4925037" cy="1837944"/>
                    </a:xfrm>
                    <a:prstGeom prst="rect">
                      <a:avLst/>
                    </a:prstGeom>
                  </pic:spPr>
                </pic:pic>
              </a:graphicData>
            </a:graphic>
          </wp:inline>
        </w:drawing>
      </w:r>
    </w:p>
    <w:p w14:paraId="266D7270" w14:textId="76D76BBB" w:rsidR="004D168C" w:rsidRDefault="004D168C" w:rsidP="0039638F">
      <w:pPr>
        <w:pStyle w:val="Heading3"/>
      </w:pPr>
      <w:bookmarkStart w:id="52" w:name="_Toc422471159"/>
      <w:bookmarkStart w:id="53" w:name="_Toc422471327"/>
      <w:bookmarkStart w:id="54" w:name="_Toc463463945"/>
      <w:r>
        <w:t>Menu Bar</w:t>
      </w:r>
      <w:bookmarkEnd w:id="52"/>
      <w:bookmarkEnd w:id="53"/>
      <w:bookmarkEnd w:id="54"/>
    </w:p>
    <w:p w14:paraId="4FCC0961" w14:textId="77777777" w:rsidR="004D168C" w:rsidRDefault="004D168C" w:rsidP="00063994">
      <w:pPr>
        <w:pStyle w:val="DSSECSBodyText"/>
      </w:pPr>
      <w:r w:rsidRPr="00F94D33">
        <w:t xml:space="preserve">The Event Capture menu bar </w:t>
      </w:r>
      <w:r>
        <w:t>enables</w:t>
      </w:r>
      <w:r w:rsidRPr="00F94D33">
        <w:t xml:space="preserve"> the user</w:t>
      </w:r>
      <w:r>
        <w:t xml:space="preserve"> to access shortcut commands.</w:t>
      </w:r>
    </w:p>
    <w:p w14:paraId="3CB59626" w14:textId="1D4DF3B1" w:rsidR="00B87EDE" w:rsidRPr="00F94D33" w:rsidRDefault="00B87EDE" w:rsidP="00063994">
      <w:pPr>
        <w:pStyle w:val="FigureCaption"/>
      </w:pPr>
      <w:bookmarkStart w:id="55" w:name="_Toc463464049"/>
      <w:r>
        <w:t>Main Menu Bar</w:t>
      </w:r>
      <w:bookmarkEnd w:id="55"/>
    </w:p>
    <w:p w14:paraId="0675AE77" w14:textId="53393E9F" w:rsidR="004D168C" w:rsidRDefault="0018643D" w:rsidP="004D168C">
      <w:pPr>
        <w:pStyle w:val="Figure"/>
      </w:pPr>
      <w:r>
        <w:rPr>
          <w:noProof/>
        </w:rPr>
        <w:drawing>
          <wp:inline distT="0" distB="0" distL="0" distR="0" wp14:anchorId="7A85618D" wp14:editId="4ED059EA">
            <wp:extent cx="5943600" cy="648970"/>
            <wp:effectExtent l="0" t="0" r="0" b="0"/>
            <wp:docPr id="244" name="Picture 244" descr="Screen capture of Main Menu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email">
                      <a:extLst>
                        <a:ext uri="{28A0092B-C50C-407E-A947-70E740481C1C}">
                          <a14:useLocalDpi xmlns:a14="http://schemas.microsoft.com/office/drawing/2010/main"/>
                        </a:ext>
                      </a:extLst>
                    </a:blip>
                    <a:stretch>
                      <a:fillRect/>
                    </a:stretch>
                  </pic:blipFill>
                  <pic:spPr>
                    <a:xfrm>
                      <a:off x="0" y="0"/>
                      <a:ext cx="5943600" cy="648970"/>
                    </a:xfrm>
                    <a:prstGeom prst="rect">
                      <a:avLst/>
                    </a:prstGeom>
                  </pic:spPr>
                </pic:pic>
              </a:graphicData>
            </a:graphic>
          </wp:inline>
        </w:drawing>
      </w:r>
    </w:p>
    <w:p w14:paraId="455B0A96" w14:textId="56243A91" w:rsidR="004D168C" w:rsidRPr="00257417" w:rsidRDefault="004D168C" w:rsidP="00C54497">
      <w:pPr>
        <w:pStyle w:val="BulletListMultiple"/>
      </w:pPr>
      <w:r w:rsidRPr="00257417">
        <w:t xml:space="preserve">The </w:t>
      </w:r>
      <w:r w:rsidRPr="009F69C7">
        <w:t>File</w:t>
      </w:r>
      <w:r w:rsidRPr="00257417">
        <w:t xml:space="preserve"> menu</w:t>
      </w:r>
      <w:r w:rsidR="003B2886" w:rsidRPr="00257417">
        <w:t xml:space="preserve"> item</w:t>
      </w:r>
      <w:r w:rsidRPr="00257417">
        <w:t xml:space="preserve"> enables the user</w:t>
      </w:r>
      <w:r w:rsidRPr="00C54497">
        <w:t xml:space="preserve"> to </w:t>
      </w:r>
      <w:r w:rsidRPr="009F69C7">
        <w:t>Exit</w:t>
      </w:r>
      <w:r w:rsidRPr="00257417">
        <w:t xml:space="preserve"> the </w:t>
      </w:r>
      <w:r w:rsidR="003B2886" w:rsidRPr="00257417">
        <w:t>application</w:t>
      </w:r>
      <w:r w:rsidRPr="00257417">
        <w:t xml:space="preserve">. </w:t>
      </w:r>
    </w:p>
    <w:p w14:paraId="546C81C2" w14:textId="47987284" w:rsidR="004D168C" w:rsidRPr="0024789D" w:rsidRDefault="004D168C" w:rsidP="00C54497">
      <w:pPr>
        <w:pStyle w:val="BulletListMultiple"/>
      </w:pPr>
      <w:r w:rsidRPr="0024789D">
        <w:t xml:space="preserve">The </w:t>
      </w:r>
      <w:r w:rsidRPr="009F69C7">
        <w:t>Function</w:t>
      </w:r>
      <w:r w:rsidRPr="0024789D">
        <w:t xml:space="preserve"> menu</w:t>
      </w:r>
      <w:r w:rsidR="003B2886" w:rsidRPr="0024789D">
        <w:t xml:space="preserve"> item</w:t>
      </w:r>
      <w:r w:rsidRPr="0024789D">
        <w:t xml:space="preserve"> on the </w:t>
      </w:r>
      <w:r w:rsidR="004F1E65" w:rsidRPr="0024789D">
        <w:t xml:space="preserve">main </w:t>
      </w:r>
      <w:r w:rsidRPr="0024789D">
        <w:t xml:space="preserve">window provides access to </w:t>
      </w:r>
      <w:r w:rsidRPr="009F69C7">
        <w:t>Data Entry</w:t>
      </w:r>
      <w:r w:rsidRPr="0024789D">
        <w:t xml:space="preserve">, </w:t>
      </w:r>
      <w:r w:rsidRPr="009F69C7">
        <w:t>Spreadsheet</w:t>
      </w:r>
      <w:r w:rsidR="0024789D">
        <w:t xml:space="preserve"> (if the user has the proper security key)</w:t>
      </w:r>
      <w:r w:rsidRPr="0024789D">
        <w:t xml:space="preserve">, </w:t>
      </w:r>
      <w:r w:rsidRPr="009F69C7">
        <w:t>Reports</w:t>
      </w:r>
      <w:r w:rsidRPr="0024789D">
        <w:t xml:space="preserve"> and </w:t>
      </w:r>
      <w:r w:rsidRPr="009F69C7">
        <w:t>Management</w:t>
      </w:r>
      <w:r w:rsidRPr="0024789D">
        <w:t xml:space="preserve"> </w:t>
      </w:r>
      <w:r w:rsidR="003B2886" w:rsidRPr="009F69C7">
        <w:t>Menu</w:t>
      </w:r>
      <w:r w:rsidR="003B2886" w:rsidRPr="0024789D">
        <w:t xml:space="preserve"> </w:t>
      </w:r>
      <w:r w:rsidRPr="0024789D">
        <w:t xml:space="preserve">functions. </w:t>
      </w:r>
    </w:p>
    <w:p w14:paraId="59451201" w14:textId="6AFF78E7" w:rsidR="004D168C" w:rsidRPr="00257417" w:rsidRDefault="004D168C" w:rsidP="00C54497">
      <w:pPr>
        <w:pStyle w:val="BulletListMultiple"/>
      </w:pPr>
      <w:r w:rsidRPr="00257417">
        <w:t xml:space="preserve">The </w:t>
      </w:r>
      <w:r w:rsidRPr="009F69C7">
        <w:t>View</w:t>
      </w:r>
      <w:r w:rsidRPr="00257417">
        <w:t xml:space="preserve"> menu</w:t>
      </w:r>
      <w:r w:rsidR="003B2886" w:rsidRPr="00257417">
        <w:t xml:space="preserve"> item</w:t>
      </w:r>
      <w:r w:rsidRPr="00257417">
        <w:t xml:space="preserve"> enables the user to show or hide the </w:t>
      </w:r>
      <w:r w:rsidRPr="009F69C7">
        <w:t>Toolbar</w:t>
      </w:r>
      <w:r w:rsidRPr="00257417">
        <w:t xml:space="preserve"> and </w:t>
      </w:r>
      <w:r w:rsidRPr="009F69C7">
        <w:t>Status Bar</w:t>
      </w:r>
      <w:r w:rsidRPr="00257417">
        <w:t xml:space="preserve">. </w:t>
      </w:r>
    </w:p>
    <w:p w14:paraId="6BB2C9B8" w14:textId="3FD9B077" w:rsidR="004D168C" w:rsidRPr="00C54497" w:rsidRDefault="004D168C" w:rsidP="00C54497">
      <w:pPr>
        <w:pStyle w:val="BulletListMultipleLast"/>
      </w:pPr>
      <w:r w:rsidRPr="00257417">
        <w:t xml:space="preserve">The </w:t>
      </w:r>
      <w:r w:rsidRPr="009F69C7">
        <w:t xml:space="preserve">Help </w:t>
      </w:r>
      <w:r w:rsidRPr="00257417">
        <w:t>menu</w:t>
      </w:r>
      <w:r w:rsidR="003B2886" w:rsidRPr="00257417">
        <w:t xml:space="preserve"> item</w:t>
      </w:r>
      <w:r w:rsidRPr="00257417">
        <w:t xml:space="preserve"> provides </w:t>
      </w:r>
      <w:r w:rsidR="003B2886" w:rsidRPr="00257417">
        <w:t>topic-</w:t>
      </w:r>
      <w:r w:rsidRPr="00C54497">
        <w:t>specific help</w:t>
      </w:r>
      <w:r w:rsidR="003B2886" w:rsidRPr="00C54497">
        <w:t>,</w:t>
      </w:r>
      <w:r w:rsidRPr="00C54497">
        <w:t xml:space="preserve"> or information about the Event Capture system.</w:t>
      </w:r>
    </w:p>
    <w:p w14:paraId="271A82B6" w14:textId="3F155490" w:rsidR="00B87EDE" w:rsidRPr="00B87EDE" w:rsidRDefault="00B87EDE" w:rsidP="00063994">
      <w:pPr>
        <w:pStyle w:val="FigureCaption"/>
      </w:pPr>
      <w:bookmarkStart w:id="56" w:name="_Toc463464050"/>
      <w:r>
        <w:t>Main Menu Bar with Menus Expanded</w:t>
      </w:r>
      <w:bookmarkEnd w:id="56"/>
    </w:p>
    <w:p w14:paraId="0071B7FE" w14:textId="1D53A2BE" w:rsidR="004D168C" w:rsidRDefault="0018643D" w:rsidP="004D168C">
      <w:pPr>
        <w:pStyle w:val="Figure"/>
      </w:pPr>
      <w:r>
        <w:rPr>
          <w:noProof/>
        </w:rPr>
        <w:drawing>
          <wp:inline distT="0" distB="0" distL="0" distR="0" wp14:anchorId="0E0918F5" wp14:editId="2A163DFA">
            <wp:extent cx="5943600" cy="1143635"/>
            <wp:effectExtent l="0" t="0" r="0" b="0"/>
            <wp:docPr id="245" name="Picture 245" descr="Screen capture of Main Menu Bar with Menus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email">
                      <a:extLst>
                        <a:ext uri="{28A0092B-C50C-407E-A947-70E740481C1C}">
                          <a14:useLocalDpi xmlns:a14="http://schemas.microsoft.com/office/drawing/2010/main"/>
                        </a:ext>
                      </a:extLst>
                    </a:blip>
                    <a:stretch>
                      <a:fillRect/>
                    </a:stretch>
                  </pic:blipFill>
                  <pic:spPr>
                    <a:xfrm>
                      <a:off x="0" y="0"/>
                      <a:ext cx="5943600" cy="1143635"/>
                    </a:xfrm>
                    <a:prstGeom prst="rect">
                      <a:avLst/>
                    </a:prstGeom>
                  </pic:spPr>
                </pic:pic>
              </a:graphicData>
            </a:graphic>
          </wp:inline>
        </w:drawing>
      </w:r>
    </w:p>
    <w:p w14:paraId="25AC4AD1" w14:textId="7E922C27" w:rsidR="004D168C" w:rsidRDefault="004D168C" w:rsidP="0039638F">
      <w:pPr>
        <w:pStyle w:val="Heading2"/>
      </w:pPr>
      <w:bookmarkStart w:id="57" w:name="_Toc422471160"/>
      <w:bookmarkStart w:id="58" w:name="_Toc422471328"/>
      <w:bookmarkStart w:id="59" w:name="_Toc463463946"/>
      <w:r>
        <w:t>Menu Bar for Specific Functions</w:t>
      </w:r>
      <w:bookmarkEnd w:id="57"/>
      <w:bookmarkEnd w:id="58"/>
      <w:bookmarkEnd w:id="59"/>
      <w:r w:rsidR="00B87EDE">
        <w:fldChar w:fldCharType="begin"/>
      </w:r>
      <w:r w:rsidR="00B87EDE">
        <w:instrText xml:space="preserve"> XE "</w:instrText>
      </w:r>
      <w:r w:rsidR="00B87EDE" w:rsidRPr="00B87EDE">
        <w:instrText>Menu Bar for Specific Functions</w:instrText>
      </w:r>
      <w:r w:rsidR="00B87EDE">
        <w:instrText xml:space="preserve">" </w:instrText>
      </w:r>
      <w:r w:rsidR="00B87EDE">
        <w:fldChar w:fldCharType="end"/>
      </w:r>
    </w:p>
    <w:p w14:paraId="5DBEE89A" w14:textId="214DFF52" w:rsidR="004D168C" w:rsidRDefault="004D168C" w:rsidP="00063994">
      <w:pPr>
        <w:pStyle w:val="DSSECSBodyText"/>
      </w:pPr>
      <w:r>
        <w:t xml:space="preserve">The </w:t>
      </w:r>
      <w:r w:rsidR="002409BE">
        <w:t xml:space="preserve">menu bar </w:t>
      </w:r>
      <w:r>
        <w:t>functions are described in the subsections below.</w:t>
      </w:r>
    </w:p>
    <w:p w14:paraId="7FEE3585" w14:textId="77777777" w:rsidR="004D168C" w:rsidRDefault="004D168C" w:rsidP="0039638F">
      <w:pPr>
        <w:pStyle w:val="Heading3"/>
      </w:pPr>
      <w:bookmarkStart w:id="60" w:name="_Toc422470993"/>
      <w:bookmarkStart w:id="61" w:name="_Toc422471161"/>
      <w:bookmarkStart w:id="62" w:name="_Toc422471329"/>
      <w:bookmarkStart w:id="63" w:name="_Toc422471497"/>
      <w:bookmarkStart w:id="64" w:name="_Toc422471162"/>
      <w:bookmarkStart w:id="65" w:name="_Toc422471330"/>
      <w:bookmarkStart w:id="66" w:name="_Toc463463947"/>
      <w:bookmarkEnd w:id="60"/>
      <w:bookmarkEnd w:id="61"/>
      <w:bookmarkEnd w:id="62"/>
      <w:bookmarkEnd w:id="63"/>
      <w:r>
        <w:t>Data Entry Menu Bar</w:t>
      </w:r>
      <w:bookmarkEnd w:id="64"/>
      <w:bookmarkEnd w:id="65"/>
      <w:bookmarkEnd w:id="66"/>
    </w:p>
    <w:p w14:paraId="6E7AF1AC" w14:textId="77777777" w:rsidR="00133BAE" w:rsidRPr="00257417" w:rsidRDefault="004D168C" w:rsidP="00257417">
      <w:pPr>
        <w:pStyle w:val="DSSECSBodyText"/>
      </w:pPr>
      <w:r w:rsidRPr="00257417">
        <w:t xml:space="preserve">The Data Entry menu bar consists of the </w:t>
      </w:r>
      <w:r w:rsidRPr="009F69C7">
        <w:t>File</w:t>
      </w:r>
      <w:r w:rsidRPr="00257417">
        <w:t xml:space="preserve">, </w:t>
      </w:r>
      <w:r w:rsidRPr="009F69C7">
        <w:t>Edit</w:t>
      </w:r>
      <w:r w:rsidRPr="00257417">
        <w:t xml:space="preserve">, </w:t>
      </w:r>
      <w:r w:rsidRPr="009F69C7">
        <w:t>View</w:t>
      </w:r>
      <w:r w:rsidRPr="00257417">
        <w:t xml:space="preserve">, and </w:t>
      </w:r>
      <w:r w:rsidRPr="009F69C7">
        <w:t>Help</w:t>
      </w:r>
      <w:r w:rsidRPr="00257417">
        <w:t xml:space="preserve"> menus.</w:t>
      </w:r>
    </w:p>
    <w:p w14:paraId="7088222E" w14:textId="48B4D4D2" w:rsidR="004D168C" w:rsidRDefault="00133BAE" w:rsidP="00063994">
      <w:pPr>
        <w:pStyle w:val="FigureCaption"/>
      </w:pPr>
      <w:bookmarkStart w:id="67" w:name="_Toc463464051"/>
      <w:r>
        <w:lastRenderedPageBreak/>
        <w:t>Data Entry Menu Options</w:t>
      </w:r>
      <w:bookmarkEnd w:id="67"/>
    </w:p>
    <w:p w14:paraId="1C1F4CB6" w14:textId="2C9720E0" w:rsidR="004D168C" w:rsidRDefault="00840F5D" w:rsidP="004D168C">
      <w:pPr>
        <w:pStyle w:val="Figure"/>
      </w:pPr>
      <w:r>
        <w:rPr>
          <w:noProof/>
        </w:rPr>
        <w:drawing>
          <wp:inline distT="0" distB="0" distL="0" distR="0" wp14:anchorId="4E897170" wp14:editId="32545CBD">
            <wp:extent cx="1981200" cy="771525"/>
            <wp:effectExtent l="0" t="0" r="0" b="9525"/>
            <wp:docPr id="246" name="Picture 246" descr="Screen capture of Data Entry Menu speed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981200" cy="771525"/>
                    </a:xfrm>
                    <a:prstGeom prst="rect">
                      <a:avLst/>
                    </a:prstGeom>
                  </pic:spPr>
                </pic:pic>
              </a:graphicData>
            </a:graphic>
          </wp:inline>
        </w:drawing>
      </w:r>
    </w:p>
    <w:p w14:paraId="528A79C3" w14:textId="325E1C40" w:rsidR="005D77EF" w:rsidRPr="00257417" w:rsidRDefault="004D168C" w:rsidP="00C54497">
      <w:pPr>
        <w:pStyle w:val="BulletListMultiple"/>
      </w:pPr>
      <w:r w:rsidRPr="00257417">
        <w:t xml:space="preserve">The </w:t>
      </w:r>
      <w:r w:rsidRPr="009F69C7">
        <w:t>File</w:t>
      </w:r>
      <w:r w:rsidRPr="00257417">
        <w:t xml:space="preserve"> menu</w:t>
      </w:r>
      <w:r w:rsidR="003B2886" w:rsidRPr="00257417">
        <w:t xml:space="preserve"> item</w:t>
      </w:r>
      <w:r w:rsidR="005D77EF" w:rsidRPr="00257417">
        <w:t xml:space="preserve"> provides the option for </w:t>
      </w:r>
      <w:r w:rsidRPr="00257417">
        <w:t xml:space="preserve">the user to </w:t>
      </w:r>
      <w:r w:rsidRPr="009F69C7">
        <w:t>Exit</w:t>
      </w:r>
      <w:r w:rsidRPr="00257417">
        <w:t xml:space="preserve"> the window. </w:t>
      </w:r>
    </w:p>
    <w:p w14:paraId="07AE00F5" w14:textId="5286C0E3" w:rsidR="005D77EF" w:rsidRPr="00257417" w:rsidRDefault="004D168C" w:rsidP="00C54497">
      <w:pPr>
        <w:pStyle w:val="BulletListMultiple"/>
      </w:pPr>
      <w:r w:rsidRPr="00257417">
        <w:t xml:space="preserve">The </w:t>
      </w:r>
      <w:r w:rsidRPr="009F69C7">
        <w:t>Edit</w:t>
      </w:r>
      <w:r w:rsidRPr="00257417">
        <w:t xml:space="preserve"> </w:t>
      </w:r>
      <w:r w:rsidR="003B2886" w:rsidRPr="00257417">
        <w:t xml:space="preserve">menu item </w:t>
      </w:r>
      <w:r w:rsidRPr="00257417">
        <w:t xml:space="preserve">provides access to </w:t>
      </w:r>
      <w:r w:rsidRPr="009F69C7">
        <w:t>Data Entry by Patient, Data Entry by Procedure</w:t>
      </w:r>
      <w:r w:rsidRPr="00257417">
        <w:t xml:space="preserve"> and </w:t>
      </w:r>
      <w:r w:rsidRPr="009F69C7">
        <w:t xml:space="preserve">Multiple/Multiple </w:t>
      </w:r>
      <w:r w:rsidRPr="00257417">
        <w:t xml:space="preserve">functions. </w:t>
      </w:r>
    </w:p>
    <w:p w14:paraId="5063F73C" w14:textId="5F6EA435" w:rsidR="005D77EF" w:rsidRPr="00257417" w:rsidRDefault="004D168C" w:rsidP="00C54497">
      <w:pPr>
        <w:pStyle w:val="BulletListMultiple"/>
      </w:pPr>
      <w:r w:rsidRPr="00257417">
        <w:t xml:space="preserve">The </w:t>
      </w:r>
      <w:r w:rsidRPr="009F69C7">
        <w:t>View</w:t>
      </w:r>
      <w:r w:rsidRPr="00257417">
        <w:t xml:space="preserve"> menu</w:t>
      </w:r>
      <w:r w:rsidR="003B2886" w:rsidRPr="00257417">
        <w:t xml:space="preserve"> item</w:t>
      </w:r>
      <w:r w:rsidRPr="00257417">
        <w:t xml:space="preserve"> enables the user to show or hide the </w:t>
      </w:r>
      <w:r w:rsidRPr="009F69C7">
        <w:t>Toolbar</w:t>
      </w:r>
      <w:r w:rsidRPr="00257417">
        <w:t xml:space="preserve"> and </w:t>
      </w:r>
      <w:r w:rsidRPr="009F69C7">
        <w:t>Status Bar</w:t>
      </w:r>
      <w:r w:rsidRPr="00257417">
        <w:t xml:space="preserve">. </w:t>
      </w:r>
    </w:p>
    <w:p w14:paraId="77CE96DD" w14:textId="16A2A37A" w:rsidR="004D168C" w:rsidRPr="00C54497" w:rsidRDefault="003B2886" w:rsidP="00C54497">
      <w:pPr>
        <w:pStyle w:val="BulletListMultipleLast"/>
      </w:pPr>
      <w:r w:rsidRPr="00257417">
        <w:t>The</w:t>
      </w:r>
      <w:r w:rsidRPr="009F69C7">
        <w:t xml:space="preserve"> </w:t>
      </w:r>
      <w:r w:rsidR="004D168C" w:rsidRPr="009F69C7">
        <w:t>Help</w:t>
      </w:r>
      <w:r w:rsidR="004D168C" w:rsidRPr="00257417">
        <w:t xml:space="preserve"> </w:t>
      </w:r>
      <w:r w:rsidRPr="00257417">
        <w:t xml:space="preserve">menu item </w:t>
      </w:r>
      <w:r w:rsidR="004D168C" w:rsidRPr="00257417">
        <w:t xml:space="preserve">provides </w:t>
      </w:r>
      <w:r w:rsidRPr="00257417">
        <w:t>topic-</w:t>
      </w:r>
      <w:r w:rsidR="004D168C" w:rsidRPr="00257417">
        <w:t>specific help</w:t>
      </w:r>
      <w:r w:rsidRPr="00257417">
        <w:t>,</w:t>
      </w:r>
      <w:r w:rsidR="004D168C" w:rsidRPr="00257417">
        <w:t xml:space="preserve"> or information about the Event Capture system.</w:t>
      </w:r>
    </w:p>
    <w:p w14:paraId="24A86F0C" w14:textId="6CB8E50A" w:rsidR="00133BAE" w:rsidRPr="00133BAE" w:rsidRDefault="00133BAE" w:rsidP="00063994">
      <w:pPr>
        <w:pStyle w:val="FigureCaption"/>
      </w:pPr>
      <w:bookmarkStart w:id="68" w:name="_Toc463464052"/>
      <w:r>
        <w:t>Data Entry with Menus Expanded</w:t>
      </w:r>
      <w:bookmarkEnd w:id="68"/>
    </w:p>
    <w:p w14:paraId="528E416F" w14:textId="78663F15" w:rsidR="004D168C" w:rsidRDefault="00C0329F" w:rsidP="004D168C">
      <w:pPr>
        <w:pStyle w:val="Figure"/>
      </w:pPr>
      <w:r>
        <w:rPr>
          <w:noProof/>
        </w:rPr>
        <w:drawing>
          <wp:inline distT="0" distB="0" distL="0" distR="0" wp14:anchorId="3B4C98EC" wp14:editId="69768BFC">
            <wp:extent cx="5772150" cy="885825"/>
            <wp:effectExtent l="0" t="0" r="0" b="9525"/>
            <wp:docPr id="247" name="Picture 247" descr="Screen capture of File Menu, Edit Menu, View Menu and Help Menu on with Menu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72150" cy="885825"/>
                    </a:xfrm>
                    <a:prstGeom prst="rect">
                      <a:avLst/>
                    </a:prstGeom>
                  </pic:spPr>
                </pic:pic>
              </a:graphicData>
            </a:graphic>
          </wp:inline>
        </w:drawing>
      </w:r>
    </w:p>
    <w:p w14:paraId="36711AE3" w14:textId="77777777" w:rsidR="004D168C" w:rsidRDefault="004D168C" w:rsidP="0039638F">
      <w:pPr>
        <w:pStyle w:val="Heading3"/>
      </w:pPr>
      <w:bookmarkStart w:id="69" w:name="_Toc422471163"/>
      <w:bookmarkStart w:id="70" w:name="_Toc422471331"/>
      <w:bookmarkStart w:id="71" w:name="_Toc463463948"/>
      <w:r>
        <w:t>Spreadsheet Menu Bar</w:t>
      </w:r>
      <w:bookmarkEnd w:id="69"/>
      <w:bookmarkEnd w:id="70"/>
      <w:bookmarkEnd w:id="71"/>
    </w:p>
    <w:p w14:paraId="2C214EF5" w14:textId="6F429FCD" w:rsidR="004D168C" w:rsidRPr="00257417" w:rsidRDefault="004D168C" w:rsidP="00257417">
      <w:pPr>
        <w:pStyle w:val="DSSECSBodyText"/>
      </w:pPr>
      <w:r w:rsidRPr="0024789D">
        <w:t xml:space="preserve">The Spreadsheet menu bar consists of the </w:t>
      </w:r>
      <w:r w:rsidRPr="009F69C7">
        <w:t>File</w:t>
      </w:r>
      <w:r w:rsidRPr="0024789D">
        <w:t xml:space="preserve">, </w:t>
      </w:r>
      <w:r w:rsidRPr="009F69C7">
        <w:t>Edit</w:t>
      </w:r>
      <w:r w:rsidRPr="0024789D">
        <w:t xml:space="preserve">, </w:t>
      </w:r>
      <w:r w:rsidRPr="009F69C7">
        <w:t>EC</w:t>
      </w:r>
      <w:r w:rsidRPr="0024789D">
        <w:t xml:space="preserve"> </w:t>
      </w:r>
      <w:r w:rsidRPr="009F69C7">
        <w:t>Upload</w:t>
      </w:r>
      <w:r w:rsidRPr="0024789D">
        <w:t xml:space="preserve">, </w:t>
      </w:r>
      <w:r w:rsidRPr="009F69C7">
        <w:t>Spreadsheet</w:t>
      </w:r>
      <w:r w:rsidRPr="0024789D">
        <w:t xml:space="preserve"> </w:t>
      </w:r>
      <w:r w:rsidRPr="009F69C7">
        <w:t>Options</w:t>
      </w:r>
      <w:r w:rsidR="0024789D">
        <w:t xml:space="preserve"> (if the user has the proper security key)</w:t>
      </w:r>
      <w:r w:rsidRPr="0024789D">
        <w:t xml:space="preserve">, and </w:t>
      </w:r>
      <w:r w:rsidRPr="009F69C7">
        <w:t>Help</w:t>
      </w:r>
      <w:r w:rsidRPr="0024789D">
        <w:t xml:space="preserve"> menus.</w:t>
      </w:r>
    </w:p>
    <w:p w14:paraId="6032C21E" w14:textId="164DEA0B" w:rsidR="00133BAE" w:rsidRDefault="00133BAE" w:rsidP="00063994">
      <w:pPr>
        <w:pStyle w:val="FigureCaption"/>
      </w:pPr>
      <w:bookmarkStart w:id="72" w:name="_Toc463464053"/>
      <w:r>
        <w:t>Spreadsheet Upload Options</w:t>
      </w:r>
      <w:bookmarkEnd w:id="72"/>
    </w:p>
    <w:p w14:paraId="4384BE16" w14:textId="4848BFA9" w:rsidR="004D168C" w:rsidRDefault="0024789D" w:rsidP="004D168C">
      <w:pPr>
        <w:pStyle w:val="Figure"/>
      </w:pPr>
      <w:r>
        <w:rPr>
          <w:noProof/>
        </w:rPr>
        <w:drawing>
          <wp:inline distT="0" distB="0" distL="0" distR="0" wp14:anchorId="4684F5D8" wp14:editId="11E653B6">
            <wp:extent cx="3267075" cy="809625"/>
            <wp:effectExtent l="0" t="0" r="9525" b="9525"/>
            <wp:docPr id="4" name="Picture 4" descr="Spreadsheet Uploa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67075" cy="809625"/>
                    </a:xfrm>
                    <a:prstGeom prst="rect">
                      <a:avLst/>
                    </a:prstGeom>
                  </pic:spPr>
                </pic:pic>
              </a:graphicData>
            </a:graphic>
          </wp:inline>
        </w:drawing>
      </w:r>
    </w:p>
    <w:p w14:paraId="39E628DB" w14:textId="54B8EF67" w:rsidR="00F36C21" w:rsidRPr="00C54497" w:rsidRDefault="004D168C" w:rsidP="00C54497">
      <w:pPr>
        <w:pStyle w:val="BulletListMultiple"/>
      </w:pPr>
      <w:r w:rsidRPr="00257417">
        <w:t xml:space="preserve">The </w:t>
      </w:r>
      <w:r w:rsidRPr="009F69C7">
        <w:t>File</w:t>
      </w:r>
      <w:r w:rsidRPr="00257417">
        <w:t xml:space="preserve"> menu</w:t>
      </w:r>
      <w:r w:rsidR="003B2886" w:rsidRPr="00257417">
        <w:t xml:space="preserve"> item</w:t>
      </w:r>
      <w:r w:rsidRPr="00257417">
        <w:t xml:space="preserve"> enables the user to </w:t>
      </w:r>
      <w:r w:rsidRPr="009F69C7">
        <w:t>Exit</w:t>
      </w:r>
      <w:r w:rsidRPr="00257417">
        <w:t xml:space="preserve"> the window as well as Open</w:t>
      </w:r>
      <w:r w:rsidR="007D7C4A" w:rsidRPr="00257417">
        <w:t xml:space="preserve"> Spreadsheet, Open State Home Spreadsheet</w:t>
      </w:r>
      <w:r w:rsidRPr="00257417">
        <w:t xml:space="preserve">, Close, Save, Save As and Print a file. </w:t>
      </w:r>
    </w:p>
    <w:p w14:paraId="3CED8CF8" w14:textId="12E8BA95" w:rsidR="00F36C21" w:rsidRPr="00C54497" w:rsidRDefault="004D168C" w:rsidP="00C54497">
      <w:pPr>
        <w:pStyle w:val="BulletListMultiple"/>
      </w:pPr>
      <w:r w:rsidRPr="00C54497">
        <w:t xml:space="preserve">The </w:t>
      </w:r>
      <w:r w:rsidRPr="009F69C7">
        <w:t>Edit</w:t>
      </w:r>
      <w:r w:rsidRPr="00257417">
        <w:t xml:space="preserve"> </w:t>
      </w:r>
      <w:r w:rsidR="003B2886" w:rsidRPr="00257417">
        <w:t xml:space="preserve">menu item </w:t>
      </w:r>
      <w:r w:rsidRPr="00257417">
        <w:t xml:space="preserve">provides access to Cut, Copy, Paste, Insert Row and Delete Row functions. </w:t>
      </w:r>
    </w:p>
    <w:p w14:paraId="6439BDF0" w14:textId="7CA12A60" w:rsidR="00F36C21" w:rsidRPr="00257417" w:rsidRDefault="004D168C" w:rsidP="00C54497">
      <w:pPr>
        <w:pStyle w:val="BulletListMultiple"/>
      </w:pPr>
      <w:r w:rsidRPr="00C54497">
        <w:t xml:space="preserve">The </w:t>
      </w:r>
      <w:r w:rsidRPr="009F69C7">
        <w:t>EC Upload</w:t>
      </w:r>
      <w:r w:rsidRPr="00257417">
        <w:t xml:space="preserve"> menu</w:t>
      </w:r>
      <w:r w:rsidR="003B2886" w:rsidRPr="00257417">
        <w:t xml:space="preserve"> item</w:t>
      </w:r>
      <w:r w:rsidRPr="00257417">
        <w:t xml:space="preserve"> enables the user to</w:t>
      </w:r>
      <w:r w:rsidRPr="009F69C7">
        <w:t xml:space="preserve"> Upload Records to </w:t>
      </w:r>
      <w:proofErr w:type="spellStart"/>
      <w:r w:rsidRPr="009F69C7">
        <w:t>VistA</w:t>
      </w:r>
      <w:proofErr w:type="spellEnd"/>
      <w:r w:rsidRPr="00257417">
        <w:t xml:space="preserve">. </w:t>
      </w:r>
    </w:p>
    <w:p w14:paraId="3D96B0F8" w14:textId="2C11831B" w:rsidR="00F36C21" w:rsidRPr="00257417" w:rsidRDefault="004D168C" w:rsidP="00C54497">
      <w:pPr>
        <w:pStyle w:val="BulletListMultiple"/>
      </w:pPr>
      <w:r w:rsidRPr="00257417">
        <w:t xml:space="preserve">The </w:t>
      </w:r>
      <w:r w:rsidRPr="009F69C7">
        <w:t>Spreadsheet Options</w:t>
      </w:r>
      <w:r w:rsidRPr="00257417">
        <w:t xml:space="preserve"> menu</w:t>
      </w:r>
      <w:r w:rsidR="003B2886" w:rsidRPr="00257417">
        <w:t xml:space="preserve"> item</w:t>
      </w:r>
      <w:r w:rsidRPr="00257417">
        <w:t xml:space="preserve"> enables the user to </w:t>
      </w:r>
      <w:r w:rsidRPr="009F69C7">
        <w:t>Change Column Headers</w:t>
      </w:r>
      <w:r w:rsidRPr="00257417">
        <w:t xml:space="preserve"> or </w:t>
      </w:r>
      <w:r w:rsidRPr="009F69C7">
        <w:t>Change Duplicate Threshold</w:t>
      </w:r>
      <w:r w:rsidRPr="00257417">
        <w:t xml:space="preserve">. </w:t>
      </w:r>
    </w:p>
    <w:p w14:paraId="567D1979" w14:textId="054AA78C" w:rsidR="004D168C" w:rsidRPr="00C54497" w:rsidRDefault="003B2886" w:rsidP="00C54497">
      <w:pPr>
        <w:pStyle w:val="BulletListMultipleLast"/>
      </w:pPr>
      <w:r w:rsidRPr="00257417">
        <w:t>The</w:t>
      </w:r>
      <w:r w:rsidRPr="009F69C7">
        <w:t xml:space="preserve"> </w:t>
      </w:r>
      <w:r w:rsidR="004D168C" w:rsidRPr="009F69C7">
        <w:t>Help</w:t>
      </w:r>
      <w:r w:rsidR="004D168C" w:rsidRPr="00257417">
        <w:t xml:space="preserve"> </w:t>
      </w:r>
      <w:r w:rsidRPr="00257417">
        <w:t xml:space="preserve">menu item </w:t>
      </w:r>
      <w:r w:rsidR="004D168C" w:rsidRPr="00257417">
        <w:t xml:space="preserve">provides </w:t>
      </w:r>
      <w:r w:rsidRPr="00257417">
        <w:t>topic-</w:t>
      </w:r>
      <w:r w:rsidR="004D168C" w:rsidRPr="00C54497">
        <w:t>specific help</w:t>
      </w:r>
      <w:r w:rsidRPr="00C54497">
        <w:t>,</w:t>
      </w:r>
      <w:r w:rsidR="004D168C" w:rsidRPr="00C54497">
        <w:t xml:space="preserve"> or information about the Event Capture system.</w:t>
      </w:r>
    </w:p>
    <w:p w14:paraId="582AACE3" w14:textId="2F4D35FC" w:rsidR="00133BAE" w:rsidRPr="00133BAE" w:rsidRDefault="00540371" w:rsidP="00063994">
      <w:pPr>
        <w:pStyle w:val="FigureCaption"/>
      </w:pPr>
      <w:bookmarkStart w:id="73" w:name="_Toc463464054"/>
      <w:r>
        <w:lastRenderedPageBreak/>
        <w:t>Spreadsheet Menu with Menus Expanded</w:t>
      </w:r>
      <w:bookmarkEnd w:id="73"/>
    </w:p>
    <w:p w14:paraId="7AFFE0E5" w14:textId="29ED8C30" w:rsidR="004D168C" w:rsidRDefault="0024789D" w:rsidP="004D168C">
      <w:pPr>
        <w:pStyle w:val="Figure"/>
      </w:pPr>
      <w:r>
        <w:rPr>
          <w:noProof/>
        </w:rPr>
        <w:drawing>
          <wp:inline distT="0" distB="0" distL="0" distR="0" wp14:anchorId="09FE2016" wp14:editId="4EFB5FA7">
            <wp:extent cx="5943600" cy="758190"/>
            <wp:effectExtent l="0" t="0" r="0" b="3810"/>
            <wp:docPr id="6" name="Picture 6" descr="Spreadsheet menu with options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758190"/>
                    </a:xfrm>
                    <a:prstGeom prst="rect">
                      <a:avLst/>
                    </a:prstGeom>
                  </pic:spPr>
                </pic:pic>
              </a:graphicData>
            </a:graphic>
          </wp:inline>
        </w:drawing>
      </w:r>
    </w:p>
    <w:p w14:paraId="4563BD15" w14:textId="77777777" w:rsidR="004D168C" w:rsidRDefault="004D168C" w:rsidP="0039638F">
      <w:pPr>
        <w:pStyle w:val="Heading3"/>
      </w:pPr>
      <w:bookmarkStart w:id="74" w:name="_Toc422471164"/>
      <w:bookmarkStart w:id="75" w:name="_Toc422471332"/>
      <w:bookmarkStart w:id="76" w:name="_Toc463463949"/>
      <w:r>
        <w:t>Reports Menu Bar</w:t>
      </w:r>
      <w:bookmarkEnd w:id="74"/>
      <w:bookmarkEnd w:id="75"/>
      <w:bookmarkEnd w:id="76"/>
    </w:p>
    <w:p w14:paraId="1E59AD44" w14:textId="77777777" w:rsidR="004D168C" w:rsidRPr="00257417" w:rsidRDefault="004D168C" w:rsidP="00257417">
      <w:pPr>
        <w:pStyle w:val="DSSECSBodyText"/>
      </w:pPr>
      <w:r w:rsidRPr="00257417">
        <w:t xml:space="preserve">The Reports menu bar consists of the </w:t>
      </w:r>
      <w:r w:rsidRPr="009F69C7">
        <w:t>File, View,</w:t>
      </w:r>
      <w:r w:rsidRPr="00257417">
        <w:t xml:space="preserve"> and </w:t>
      </w:r>
      <w:r w:rsidRPr="009F69C7">
        <w:t>Help</w:t>
      </w:r>
      <w:r w:rsidRPr="00257417">
        <w:t xml:space="preserve"> menus.</w:t>
      </w:r>
    </w:p>
    <w:p w14:paraId="79929949" w14:textId="080F8DD1" w:rsidR="00540371" w:rsidRDefault="00540371" w:rsidP="00063994">
      <w:pPr>
        <w:pStyle w:val="FigureCaption"/>
      </w:pPr>
      <w:bookmarkStart w:id="77" w:name="_Toc463464055"/>
      <w:r>
        <w:t>Reports Menu Bar</w:t>
      </w:r>
      <w:bookmarkEnd w:id="77"/>
    </w:p>
    <w:p w14:paraId="76BCE418" w14:textId="519C863C" w:rsidR="004D168C" w:rsidRDefault="00E22324" w:rsidP="004D168C">
      <w:pPr>
        <w:pStyle w:val="Figure"/>
      </w:pPr>
      <w:r>
        <w:rPr>
          <w:noProof/>
        </w:rPr>
        <w:drawing>
          <wp:inline distT="0" distB="0" distL="0" distR="0" wp14:anchorId="07571750" wp14:editId="2D5AE850">
            <wp:extent cx="2052904" cy="676656"/>
            <wp:effectExtent l="0" t="0" r="5080" b="9525"/>
            <wp:docPr id="251" name="Picture 251" descr="Screen capture of speed buttons on the Report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046958" cy="674696"/>
                    </a:xfrm>
                    <a:prstGeom prst="rect">
                      <a:avLst/>
                    </a:prstGeom>
                  </pic:spPr>
                </pic:pic>
              </a:graphicData>
            </a:graphic>
          </wp:inline>
        </w:drawing>
      </w:r>
    </w:p>
    <w:p w14:paraId="06D5C9F8" w14:textId="36DF687E" w:rsidR="00F36C21" w:rsidRPr="00257417" w:rsidRDefault="004D168C" w:rsidP="00C54497">
      <w:pPr>
        <w:pStyle w:val="BulletListMultiple"/>
      </w:pPr>
      <w:r w:rsidRPr="00257417">
        <w:t xml:space="preserve">The </w:t>
      </w:r>
      <w:r w:rsidRPr="009F69C7">
        <w:t>File</w:t>
      </w:r>
      <w:r w:rsidRPr="00257417">
        <w:t xml:space="preserve"> menu</w:t>
      </w:r>
      <w:r w:rsidR="003B2886" w:rsidRPr="00257417">
        <w:t xml:space="preserve"> item</w:t>
      </w:r>
      <w:r w:rsidRPr="00257417">
        <w:t xml:space="preserve"> enables the user to </w:t>
      </w:r>
      <w:r w:rsidRPr="009F69C7">
        <w:t>Exit</w:t>
      </w:r>
      <w:r w:rsidRPr="00257417">
        <w:t xml:space="preserve"> the window. </w:t>
      </w:r>
    </w:p>
    <w:p w14:paraId="5437E32E" w14:textId="33B880C4" w:rsidR="00F36C21" w:rsidRPr="00257417" w:rsidRDefault="004D168C" w:rsidP="00C54497">
      <w:pPr>
        <w:pStyle w:val="BulletListMultiple"/>
      </w:pPr>
      <w:r w:rsidRPr="00257417">
        <w:t xml:space="preserve">The </w:t>
      </w:r>
      <w:r w:rsidRPr="009F69C7">
        <w:t>View</w:t>
      </w:r>
      <w:r w:rsidRPr="00257417">
        <w:t xml:space="preserve"> menu</w:t>
      </w:r>
      <w:r w:rsidR="003B2886" w:rsidRPr="00257417">
        <w:t xml:space="preserve"> item</w:t>
      </w:r>
      <w:r w:rsidRPr="00257417">
        <w:t xml:space="preserve"> enables the user to show or hide the Toolbar and Status Bar. </w:t>
      </w:r>
    </w:p>
    <w:p w14:paraId="478752FF" w14:textId="7CD69957" w:rsidR="004D168C" w:rsidRPr="00C54497" w:rsidRDefault="003B2886" w:rsidP="00C54497">
      <w:pPr>
        <w:pStyle w:val="BulletListMultipleLast"/>
      </w:pPr>
      <w:r w:rsidRPr="00257417">
        <w:t>The</w:t>
      </w:r>
      <w:r w:rsidRPr="009F69C7">
        <w:t xml:space="preserve"> </w:t>
      </w:r>
      <w:r w:rsidR="004D168C" w:rsidRPr="009F69C7">
        <w:t>Help</w:t>
      </w:r>
      <w:r w:rsidR="004D168C" w:rsidRPr="00257417">
        <w:t xml:space="preserve"> </w:t>
      </w:r>
      <w:r w:rsidRPr="00257417">
        <w:t xml:space="preserve">menu item </w:t>
      </w:r>
      <w:r w:rsidR="004D168C" w:rsidRPr="00257417">
        <w:t xml:space="preserve">provides </w:t>
      </w:r>
      <w:r w:rsidRPr="00257417">
        <w:t>topic-</w:t>
      </w:r>
      <w:r w:rsidR="004D168C" w:rsidRPr="00257417">
        <w:t>specific help</w:t>
      </w:r>
      <w:r w:rsidRPr="00C54497">
        <w:t>,</w:t>
      </w:r>
      <w:r w:rsidR="004D168C" w:rsidRPr="00C54497">
        <w:t xml:space="preserve"> or information about the Event Capture system.</w:t>
      </w:r>
    </w:p>
    <w:p w14:paraId="44CFA53A" w14:textId="6D02899E" w:rsidR="00540371" w:rsidRPr="00540371" w:rsidRDefault="00540371" w:rsidP="00063994">
      <w:pPr>
        <w:pStyle w:val="FigureCaption"/>
      </w:pPr>
      <w:bookmarkStart w:id="78" w:name="_Toc463464056"/>
      <w:r>
        <w:t>Reports Menu with Menus Expanded</w:t>
      </w:r>
      <w:bookmarkEnd w:id="78"/>
    </w:p>
    <w:p w14:paraId="4F7F0FDF" w14:textId="4FC58DE0" w:rsidR="004D168C" w:rsidRDefault="00E22324" w:rsidP="004D168C">
      <w:pPr>
        <w:pStyle w:val="Figure"/>
      </w:pPr>
      <w:r>
        <w:rPr>
          <w:noProof/>
        </w:rPr>
        <w:drawing>
          <wp:inline distT="0" distB="0" distL="0" distR="0" wp14:anchorId="381BA2B6" wp14:editId="138F14DD">
            <wp:extent cx="5057775" cy="714375"/>
            <wp:effectExtent l="0" t="0" r="9525" b="9525"/>
            <wp:docPr id="252" name="Picture 252" descr="Screen capture of the Reports File, View and Help menus expanded with sub menus show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57775" cy="714375"/>
                    </a:xfrm>
                    <a:prstGeom prst="rect">
                      <a:avLst/>
                    </a:prstGeom>
                  </pic:spPr>
                </pic:pic>
              </a:graphicData>
            </a:graphic>
          </wp:inline>
        </w:drawing>
      </w:r>
    </w:p>
    <w:p w14:paraId="5890BFF1" w14:textId="77777777" w:rsidR="004D168C" w:rsidRDefault="004D168C" w:rsidP="00B7444F">
      <w:pPr>
        <w:pStyle w:val="Heading3"/>
      </w:pPr>
      <w:bookmarkStart w:id="79" w:name="_Toc422471165"/>
      <w:bookmarkStart w:id="80" w:name="_Toc422471333"/>
      <w:bookmarkStart w:id="81" w:name="_Toc463463950"/>
      <w:r>
        <w:t>Management Menu Bars</w:t>
      </w:r>
      <w:bookmarkEnd w:id="79"/>
      <w:bookmarkEnd w:id="80"/>
      <w:bookmarkEnd w:id="81"/>
    </w:p>
    <w:p w14:paraId="442069E6" w14:textId="68E09A2C" w:rsidR="004D168C" w:rsidRPr="00257417" w:rsidRDefault="004D168C" w:rsidP="00257417">
      <w:pPr>
        <w:pStyle w:val="DSSECSBodyText"/>
      </w:pPr>
      <w:r w:rsidRPr="00257417">
        <w:t xml:space="preserve">The Management </w:t>
      </w:r>
      <w:r w:rsidR="00F06DF9" w:rsidRPr="00257417">
        <w:t xml:space="preserve">Menu </w:t>
      </w:r>
      <w:r w:rsidRPr="00257417">
        <w:t xml:space="preserve">bar consists of the </w:t>
      </w:r>
      <w:r w:rsidRPr="009F69C7">
        <w:t>File, Table, View,</w:t>
      </w:r>
      <w:r w:rsidRPr="00257417">
        <w:t xml:space="preserve"> and </w:t>
      </w:r>
      <w:r w:rsidRPr="009F69C7">
        <w:t>Help</w:t>
      </w:r>
      <w:r w:rsidRPr="00257417">
        <w:t xml:space="preserve"> menus.</w:t>
      </w:r>
    </w:p>
    <w:p w14:paraId="4EA41D20" w14:textId="08FE2E2B" w:rsidR="00B96A09" w:rsidRDefault="00B96A09" w:rsidP="00063994">
      <w:pPr>
        <w:pStyle w:val="FigureCaption"/>
      </w:pPr>
      <w:bookmarkStart w:id="82" w:name="_Toc463464057"/>
      <w:r>
        <w:t>Management Menu Options</w:t>
      </w:r>
      <w:bookmarkEnd w:id="82"/>
    </w:p>
    <w:p w14:paraId="4582F8C2" w14:textId="0B8774FC" w:rsidR="004D168C" w:rsidRDefault="0052341B" w:rsidP="004D168C">
      <w:pPr>
        <w:pStyle w:val="Figure"/>
      </w:pPr>
      <w:r>
        <w:rPr>
          <w:noProof/>
        </w:rPr>
        <w:drawing>
          <wp:inline distT="0" distB="0" distL="0" distR="0" wp14:anchorId="10802226" wp14:editId="732026EB">
            <wp:extent cx="2438400" cy="762000"/>
            <wp:effectExtent l="0" t="0" r="0" b="0"/>
            <wp:docPr id="253" name="Picture 253" descr="Screen capture of Management Menu with Menu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438400" cy="762000"/>
                    </a:xfrm>
                    <a:prstGeom prst="rect">
                      <a:avLst/>
                    </a:prstGeom>
                  </pic:spPr>
                </pic:pic>
              </a:graphicData>
            </a:graphic>
          </wp:inline>
        </w:drawing>
      </w:r>
    </w:p>
    <w:p w14:paraId="625D1128" w14:textId="287BA227" w:rsidR="00F36C21" w:rsidRPr="00257417" w:rsidRDefault="004D168C" w:rsidP="00C54497">
      <w:pPr>
        <w:pStyle w:val="BulletListMultiple"/>
      </w:pPr>
      <w:r w:rsidRPr="00257417">
        <w:t xml:space="preserve">The </w:t>
      </w:r>
      <w:r w:rsidRPr="009F69C7">
        <w:t>File</w:t>
      </w:r>
      <w:r w:rsidRPr="00257417">
        <w:t xml:space="preserve"> menu</w:t>
      </w:r>
      <w:r w:rsidR="00F06DF9" w:rsidRPr="00257417">
        <w:t xml:space="preserve"> item</w:t>
      </w:r>
      <w:r w:rsidRPr="00257417">
        <w:t xml:space="preserve"> enables the user to </w:t>
      </w:r>
      <w:r w:rsidRPr="009F69C7">
        <w:t>Exit</w:t>
      </w:r>
      <w:r w:rsidRPr="00257417">
        <w:t xml:space="preserve"> the window. </w:t>
      </w:r>
    </w:p>
    <w:p w14:paraId="5058B26D" w14:textId="163E6D82" w:rsidR="00F36C21" w:rsidRPr="00257417" w:rsidRDefault="004D168C" w:rsidP="00C54497">
      <w:pPr>
        <w:pStyle w:val="BulletListMultiple"/>
      </w:pPr>
      <w:r w:rsidRPr="00257417">
        <w:t xml:space="preserve">The </w:t>
      </w:r>
      <w:r w:rsidRPr="009F69C7">
        <w:t>Table</w:t>
      </w:r>
      <w:r w:rsidRPr="00257417">
        <w:t xml:space="preserve"> </w:t>
      </w:r>
      <w:r w:rsidR="00F06DF9" w:rsidRPr="00257417">
        <w:t>menu item</w:t>
      </w:r>
      <w:r w:rsidRPr="00257417">
        <w:t xml:space="preserve"> provides access to </w:t>
      </w:r>
      <w:r w:rsidRPr="009F69C7">
        <w:t xml:space="preserve">Location, DSS Unit, </w:t>
      </w:r>
      <w:proofErr w:type="gramStart"/>
      <w:r w:rsidRPr="009F69C7">
        <w:t>Access</w:t>
      </w:r>
      <w:proofErr w:type="gramEnd"/>
      <w:r w:rsidRPr="009F69C7">
        <w:t xml:space="preserve"> by User, Category, Procedure, Reason, Event Code Screen </w:t>
      </w:r>
      <w:r w:rsidRPr="00257417">
        <w:t xml:space="preserve">and </w:t>
      </w:r>
      <w:r w:rsidRPr="009F69C7">
        <w:t xml:space="preserve">Inactivate EC Screen </w:t>
      </w:r>
      <w:r w:rsidRPr="00257417">
        <w:t xml:space="preserve">functions. </w:t>
      </w:r>
    </w:p>
    <w:p w14:paraId="598BC145" w14:textId="28B2E929" w:rsidR="00F36C21" w:rsidRPr="00257417" w:rsidRDefault="004D168C" w:rsidP="00C54497">
      <w:pPr>
        <w:pStyle w:val="BulletListMultiple"/>
      </w:pPr>
      <w:r w:rsidRPr="00257417">
        <w:t xml:space="preserve">The </w:t>
      </w:r>
      <w:r w:rsidRPr="009F69C7">
        <w:t>View</w:t>
      </w:r>
      <w:r w:rsidRPr="00257417">
        <w:t xml:space="preserve"> menu</w:t>
      </w:r>
      <w:r w:rsidR="00F06DF9" w:rsidRPr="00257417">
        <w:t xml:space="preserve"> item</w:t>
      </w:r>
      <w:r w:rsidRPr="00257417">
        <w:t xml:space="preserve"> enables the user to show or hide the Toolbar and Status Bar. </w:t>
      </w:r>
    </w:p>
    <w:p w14:paraId="4C8DF987" w14:textId="73FBC527" w:rsidR="004D168C" w:rsidRPr="00C54497" w:rsidRDefault="00F06DF9" w:rsidP="00C54497">
      <w:pPr>
        <w:pStyle w:val="BulletListMultipleLast"/>
      </w:pPr>
      <w:r w:rsidRPr="00C54497">
        <w:t xml:space="preserve">The </w:t>
      </w:r>
      <w:r w:rsidR="004D168C" w:rsidRPr="009F69C7">
        <w:t>Help</w:t>
      </w:r>
      <w:r w:rsidR="004D168C" w:rsidRPr="00257417">
        <w:t xml:space="preserve"> </w:t>
      </w:r>
      <w:r w:rsidRPr="00257417">
        <w:t xml:space="preserve">menu item </w:t>
      </w:r>
      <w:r w:rsidR="004D168C" w:rsidRPr="00257417">
        <w:t xml:space="preserve">provides </w:t>
      </w:r>
      <w:r w:rsidRPr="00C54497">
        <w:t>topic-</w:t>
      </w:r>
      <w:r w:rsidR="004D168C" w:rsidRPr="00C54497">
        <w:t>specific help</w:t>
      </w:r>
      <w:r w:rsidRPr="00C54497">
        <w:t>,</w:t>
      </w:r>
      <w:r w:rsidR="004D168C" w:rsidRPr="00C54497">
        <w:t xml:space="preserve"> or information about the Event Capture system.</w:t>
      </w:r>
    </w:p>
    <w:p w14:paraId="48A82580" w14:textId="75B368A1" w:rsidR="00B96A09" w:rsidRPr="00B96A09" w:rsidRDefault="00B96A09" w:rsidP="00063994">
      <w:pPr>
        <w:pStyle w:val="FigureCaption"/>
      </w:pPr>
      <w:bookmarkStart w:id="83" w:name="_Toc463464058"/>
      <w:r>
        <w:lastRenderedPageBreak/>
        <w:t>Management Menu with Menus Expanded</w:t>
      </w:r>
      <w:bookmarkEnd w:id="83"/>
    </w:p>
    <w:p w14:paraId="10592D38" w14:textId="1CC75A76" w:rsidR="004D168C" w:rsidRDefault="00481361" w:rsidP="004D168C">
      <w:pPr>
        <w:pStyle w:val="Figure"/>
      </w:pPr>
      <w:r>
        <w:rPr>
          <w:noProof/>
        </w:rPr>
        <w:drawing>
          <wp:inline distT="0" distB="0" distL="0" distR="0" wp14:anchorId="195BF805" wp14:editId="3381EDE6">
            <wp:extent cx="5943600" cy="1602740"/>
            <wp:effectExtent l="0" t="0" r="0" b="0"/>
            <wp:docPr id="254" name="Picture 254" descr="Screen capture of File Menu on with Menu Expanded&#10;Expanded view of Table option that lists the menu choices of Location, DSS Unit, Access by User, Category, Procedure, Reason, Event Code Screen and Inactivate EC Screen.&#10;Screen capture of View Menu on with Menu Expanded&#10;Screen capture of Help Menu on with Menu Expand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email">
                      <a:extLst>
                        <a:ext uri="{28A0092B-C50C-407E-A947-70E740481C1C}">
                          <a14:useLocalDpi xmlns:a14="http://schemas.microsoft.com/office/drawing/2010/main"/>
                        </a:ext>
                      </a:extLst>
                    </a:blip>
                    <a:stretch>
                      <a:fillRect/>
                    </a:stretch>
                  </pic:blipFill>
                  <pic:spPr>
                    <a:xfrm>
                      <a:off x="0" y="0"/>
                      <a:ext cx="5943600" cy="1602740"/>
                    </a:xfrm>
                    <a:prstGeom prst="rect">
                      <a:avLst/>
                    </a:prstGeom>
                  </pic:spPr>
                </pic:pic>
              </a:graphicData>
            </a:graphic>
          </wp:inline>
        </w:drawing>
      </w:r>
    </w:p>
    <w:p w14:paraId="5EA2BE4F" w14:textId="4B1E7D93" w:rsidR="007069D8" w:rsidRDefault="005D5BBA" w:rsidP="0039638F">
      <w:pPr>
        <w:pStyle w:val="Heading2"/>
      </w:pPr>
      <w:bookmarkStart w:id="84" w:name="_Toc463463951"/>
      <w:r>
        <w:t>Changing User ID and Password</w:t>
      </w:r>
      <w:bookmarkEnd w:id="84"/>
      <w:r w:rsidR="00B96A09">
        <w:fldChar w:fldCharType="begin"/>
      </w:r>
      <w:r w:rsidR="00B96A09">
        <w:instrText xml:space="preserve"> XE "</w:instrText>
      </w:r>
      <w:r w:rsidR="00B96A09" w:rsidRPr="00B96A09">
        <w:instrText>Changing User ID and Password</w:instrText>
      </w:r>
      <w:r w:rsidR="00B96A09">
        <w:instrText xml:space="preserve">" </w:instrText>
      </w:r>
      <w:r w:rsidR="00B96A09">
        <w:fldChar w:fldCharType="end"/>
      </w:r>
    </w:p>
    <w:p w14:paraId="6E0CDE7F" w14:textId="03A2DBDD" w:rsidR="005D5BBA" w:rsidRDefault="00822508" w:rsidP="00063994">
      <w:pPr>
        <w:pStyle w:val="DSSECSBodyText"/>
      </w:pPr>
      <w:r>
        <w:t>To access ECS, users need a</w:t>
      </w:r>
      <w:r w:rsidRPr="00F94D33">
        <w:t xml:space="preserve"> </w:t>
      </w:r>
      <w:proofErr w:type="spellStart"/>
      <w:r w:rsidRPr="00F94D33">
        <w:t>VistA</w:t>
      </w:r>
      <w:proofErr w:type="spellEnd"/>
      <w:r w:rsidRPr="00F94D33">
        <w:t xml:space="preserve"> Access Code and Verify Code</w:t>
      </w:r>
      <w:r>
        <w:t>.</w:t>
      </w:r>
      <w:r w:rsidR="00DE650E">
        <w:t xml:space="preserve"> </w:t>
      </w:r>
      <w:r>
        <w:t>To change this, please contact the local Information Resource Manager (IRM).</w:t>
      </w:r>
    </w:p>
    <w:p w14:paraId="512E37C5" w14:textId="669B4583" w:rsidR="005D5BBA" w:rsidRDefault="005D5BBA" w:rsidP="00B7444F">
      <w:pPr>
        <w:pStyle w:val="Heading2"/>
      </w:pPr>
      <w:bookmarkStart w:id="85" w:name="_Toc463463952"/>
      <w:r>
        <w:t>Exit System</w:t>
      </w:r>
      <w:bookmarkEnd w:id="85"/>
      <w:r w:rsidR="00B96A09">
        <w:fldChar w:fldCharType="begin"/>
      </w:r>
      <w:r w:rsidR="00B96A09">
        <w:instrText xml:space="preserve"> XE "</w:instrText>
      </w:r>
      <w:r w:rsidR="00B96A09" w:rsidRPr="00B96A09">
        <w:instrText>Exit System</w:instrText>
      </w:r>
      <w:r w:rsidR="00B96A09">
        <w:instrText xml:space="preserve">" </w:instrText>
      </w:r>
      <w:r w:rsidR="00B96A09">
        <w:fldChar w:fldCharType="end"/>
      </w:r>
    </w:p>
    <w:p w14:paraId="30B7822E" w14:textId="26E62CEC" w:rsidR="005D5BBA" w:rsidRPr="00257417" w:rsidRDefault="00822508" w:rsidP="00257417">
      <w:pPr>
        <w:pStyle w:val="DSSECSBodyText"/>
      </w:pPr>
      <w:r w:rsidRPr="00257417">
        <w:t xml:space="preserve">From the main Event Capture menu, click the </w:t>
      </w:r>
      <w:r w:rsidRPr="009F69C7">
        <w:t>Exit</w:t>
      </w:r>
      <w:r w:rsidRPr="00257417">
        <w:t xml:space="preserve"> button to exit the Event Capture </w:t>
      </w:r>
      <w:r w:rsidR="005B5113" w:rsidRPr="00257417">
        <w:t>GUI</w:t>
      </w:r>
      <w:r w:rsidRPr="00257417">
        <w:t xml:space="preserve">. </w:t>
      </w:r>
      <w:r w:rsidR="00247DA4" w:rsidRPr="00257417">
        <w:t>Alternatively, from the same screen</w:t>
      </w:r>
      <w:r w:rsidR="005B5113" w:rsidRPr="00C54497">
        <w:t>,</w:t>
      </w:r>
      <w:r w:rsidR="00247DA4" w:rsidRPr="00C54497">
        <w:t xml:space="preserve"> users can go to </w:t>
      </w:r>
      <w:r w:rsidR="00247DA4" w:rsidRPr="009F69C7">
        <w:t>File &gt; Exit</w:t>
      </w:r>
      <w:r w:rsidR="005B5113" w:rsidRPr="009F69C7">
        <w:t>,</w:t>
      </w:r>
      <w:r w:rsidR="00247DA4" w:rsidRPr="00257417">
        <w:t xml:space="preserve"> or click the </w:t>
      </w:r>
      <w:r w:rsidR="00247DA4" w:rsidRPr="009F69C7">
        <w:t xml:space="preserve">Close </w:t>
      </w:r>
      <w:r w:rsidR="00247DA4" w:rsidRPr="00257417">
        <w:t>window button in the top right corner of the screen.</w:t>
      </w:r>
    </w:p>
    <w:p w14:paraId="506E5BB8" w14:textId="06066F5B" w:rsidR="005D5BBA" w:rsidRDefault="005D5BBA" w:rsidP="00B7444F">
      <w:pPr>
        <w:pStyle w:val="Heading2"/>
      </w:pPr>
      <w:bookmarkStart w:id="86" w:name="_Toc437268363"/>
      <w:bookmarkStart w:id="87" w:name="_Toc463463953"/>
      <w:r>
        <w:t>Caveats and Exceptions</w:t>
      </w:r>
      <w:bookmarkEnd w:id="86"/>
      <w:bookmarkEnd w:id="87"/>
      <w:r w:rsidR="00B96A09">
        <w:fldChar w:fldCharType="begin"/>
      </w:r>
      <w:r w:rsidR="00B96A09">
        <w:instrText xml:space="preserve"> XE "</w:instrText>
      </w:r>
      <w:r w:rsidR="00B96A09" w:rsidRPr="00B96A09">
        <w:instrText>Caveats and Exceptions</w:instrText>
      </w:r>
      <w:r w:rsidR="00B96A09">
        <w:instrText xml:space="preserve">" </w:instrText>
      </w:r>
      <w:r w:rsidR="00B96A09">
        <w:fldChar w:fldCharType="end"/>
      </w:r>
    </w:p>
    <w:p w14:paraId="567FF136" w14:textId="57245811" w:rsidR="005D5BBA" w:rsidRPr="005D5BBA" w:rsidRDefault="00385ACB" w:rsidP="00063994">
      <w:pPr>
        <w:pStyle w:val="DSSECSBodyText"/>
      </w:pPr>
      <w:r w:rsidRPr="00F94D33">
        <w:t xml:space="preserve">On all </w:t>
      </w:r>
      <w:r w:rsidR="005B5113">
        <w:t>ECS GUI</w:t>
      </w:r>
      <w:r w:rsidRPr="00F94D33">
        <w:t xml:space="preserve"> screens, the p</w:t>
      </w:r>
      <w:r>
        <w:t>revious Location entry will be saved</w:t>
      </w:r>
      <w:r w:rsidRPr="00F94D33">
        <w:t xml:space="preserve"> and used as the default on subsequent Location fields.</w:t>
      </w:r>
    </w:p>
    <w:p w14:paraId="5948FF78" w14:textId="00E835AE" w:rsidR="00430D42" w:rsidRPr="00430D42" w:rsidRDefault="00430D42" w:rsidP="00B7444F">
      <w:pPr>
        <w:pStyle w:val="Heading2"/>
      </w:pPr>
      <w:bookmarkStart w:id="88" w:name="_Toc421025601"/>
      <w:bookmarkStart w:id="89" w:name="_Toc422471147"/>
      <w:bookmarkStart w:id="90" w:name="_Toc422471315"/>
      <w:bookmarkStart w:id="91" w:name="_Toc463463954"/>
      <w:bookmarkEnd w:id="35"/>
      <w:bookmarkEnd w:id="36"/>
      <w:bookmarkEnd w:id="37"/>
      <w:r w:rsidRPr="00F94D33">
        <w:t>Online Documentation</w:t>
      </w:r>
      <w:bookmarkEnd w:id="88"/>
      <w:bookmarkEnd w:id="89"/>
      <w:bookmarkEnd w:id="90"/>
      <w:bookmarkEnd w:id="91"/>
      <w:r w:rsidRPr="00F94D33">
        <w:fldChar w:fldCharType="begin"/>
      </w:r>
      <w:r w:rsidRPr="00F94D33">
        <w:instrText xml:space="preserve"> XE "</w:instrText>
      </w:r>
      <w:r>
        <w:instrText>Event Capture Online Documentation</w:instrText>
      </w:r>
      <w:r w:rsidRPr="00F94D33">
        <w:instrText>"</w:instrText>
      </w:r>
      <w:r w:rsidRPr="00F94D33">
        <w:fldChar w:fldCharType="end"/>
      </w:r>
    </w:p>
    <w:p w14:paraId="607D94FB" w14:textId="7A9156F2" w:rsidR="004F1542" w:rsidRPr="00F94D33" w:rsidRDefault="004F1542" w:rsidP="00063994">
      <w:pPr>
        <w:pStyle w:val="DSSECSBodyText"/>
      </w:pPr>
      <w:r w:rsidRPr="00F94D33">
        <w:rPr>
          <w:snapToGrid w:val="0"/>
        </w:rPr>
        <w:t xml:space="preserve">Throughout the entire </w:t>
      </w:r>
      <w:r w:rsidR="005B5113">
        <w:rPr>
          <w:snapToGrid w:val="0"/>
        </w:rPr>
        <w:t>ECS GUI</w:t>
      </w:r>
      <w:r w:rsidRPr="00F94D33">
        <w:rPr>
          <w:snapToGrid w:val="0"/>
        </w:rPr>
        <w:t xml:space="preserve">, click the question mark </w:t>
      </w:r>
      <w:r w:rsidR="00563B93">
        <w:rPr>
          <w:snapToGrid w:val="0"/>
        </w:rPr>
        <w:t>button</w:t>
      </w:r>
      <w:r w:rsidR="00563B93" w:rsidRPr="00F94D33">
        <w:rPr>
          <w:snapToGrid w:val="0"/>
        </w:rPr>
        <w:t xml:space="preserve"> </w:t>
      </w:r>
      <w:r w:rsidRPr="00F94D33">
        <w:rPr>
          <w:snapToGrid w:val="0"/>
        </w:rPr>
        <w:t xml:space="preserve">located </w:t>
      </w:r>
      <w:r w:rsidR="00563B93">
        <w:rPr>
          <w:snapToGrid w:val="0"/>
        </w:rPr>
        <w:t>on</w:t>
      </w:r>
      <w:r w:rsidR="00563B93" w:rsidRPr="00F94D33">
        <w:rPr>
          <w:snapToGrid w:val="0"/>
        </w:rPr>
        <w:t xml:space="preserve"> </w:t>
      </w:r>
      <w:r w:rsidRPr="00F94D33">
        <w:rPr>
          <w:snapToGrid w:val="0"/>
        </w:rPr>
        <w:t xml:space="preserve">the toolbar </w:t>
      </w:r>
      <w:r w:rsidR="00B27B86">
        <w:rPr>
          <w:noProof/>
        </w:rPr>
        <w:drawing>
          <wp:inline distT="0" distB="0" distL="0" distR="0" wp14:anchorId="7667B9CC" wp14:editId="24A5F23F">
            <wp:extent cx="190500" cy="200025"/>
            <wp:effectExtent l="0" t="0" r="0" b="9525"/>
            <wp:docPr id="2" name="Picture 2" descr="Question Mark button that appears in Event Capture; provides online information for an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estion Mark button that appears in Event Capture"/>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190500" cy="200025"/>
                    </a:xfrm>
                    <a:prstGeom prst="rect">
                      <a:avLst/>
                    </a:prstGeom>
                    <a:noFill/>
                    <a:ln>
                      <a:noFill/>
                    </a:ln>
                  </pic:spPr>
                </pic:pic>
              </a:graphicData>
            </a:graphic>
          </wp:inline>
        </w:drawing>
      </w:r>
      <w:r w:rsidR="008F4B9E">
        <w:t xml:space="preserve"> </w:t>
      </w:r>
      <w:r w:rsidRPr="00F94D33">
        <w:rPr>
          <w:snapToGrid w:val="0"/>
        </w:rPr>
        <w:t xml:space="preserve">or </w:t>
      </w:r>
      <w:r w:rsidR="00563B93">
        <w:rPr>
          <w:snapToGrid w:val="0"/>
        </w:rPr>
        <w:t>at</w:t>
      </w:r>
      <w:r w:rsidR="00563B93" w:rsidRPr="00F94D33">
        <w:rPr>
          <w:snapToGrid w:val="0"/>
        </w:rPr>
        <w:t xml:space="preserve"> </w:t>
      </w:r>
      <w:r w:rsidRPr="00F94D33">
        <w:rPr>
          <w:snapToGrid w:val="0"/>
        </w:rPr>
        <w:t>the bottom right corner of the screen</w:t>
      </w:r>
      <w:r w:rsidR="008F4B9E">
        <w:rPr>
          <w:snapToGrid w:val="0"/>
        </w:rPr>
        <w:t xml:space="preserve"> </w:t>
      </w:r>
      <w:r w:rsidR="00B27B86">
        <w:rPr>
          <w:noProof/>
        </w:rPr>
        <w:drawing>
          <wp:inline distT="0" distB="0" distL="0" distR="0" wp14:anchorId="7667B9CE" wp14:editId="7667B9CF">
            <wp:extent cx="647700" cy="190500"/>
            <wp:effectExtent l="0" t="0" r="0" b="0"/>
            <wp:docPr id="3" name="Picture 3" descr="Topic Help button screen capture (Ctrl and 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ic Help button screen capture (Ctrl and T)"/>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647700" cy="190500"/>
                    </a:xfrm>
                    <a:prstGeom prst="rect">
                      <a:avLst/>
                    </a:prstGeom>
                    <a:noFill/>
                    <a:ln>
                      <a:noFill/>
                    </a:ln>
                  </pic:spPr>
                </pic:pic>
              </a:graphicData>
            </a:graphic>
          </wp:inline>
        </w:drawing>
      </w:r>
      <w:r w:rsidRPr="00F94D33">
        <w:rPr>
          <w:snapToGrid w:val="0"/>
        </w:rPr>
        <w:t xml:space="preserve"> to obtain online information for any screen. </w:t>
      </w:r>
      <w:r w:rsidR="00FD36C1">
        <w:rPr>
          <w:snapToGrid w:val="0"/>
        </w:rPr>
        <w:t>The information provided in the help menus</w:t>
      </w:r>
      <w:r w:rsidRPr="00F94D33">
        <w:rPr>
          <w:snapToGrid w:val="0"/>
        </w:rPr>
        <w:t xml:space="preserve"> corresponds </w:t>
      </w:r>
      <w:r w:rsidR="00563B93">
        <w:rPr>
          <w:snapToGrid w:val="0"/>
        </w:rPr>
        <w:t>to</w:t>
      </w:r>
      <w:r w:rsidR="00563B93" w:rsidRPr="00F94D33">
        <w:rPr>
          <w:snapToGrid w:val="0"/>
        </w:rPr>
        <w:t xml:space="preserve"> </w:t>
      </w:r>
      <w:r w:rsidRPr="00F94D33">
        <w:rPr>
          <w:snapToGrid w:val="0"/>
        </w:rPr>
        <w:t>the information that is in th</w:t>
      </w:r>
      <w:r w:rsidR="00FD36C1">
        <w:rPr>
          <w:snapToGrid w:val="0"/>
        </w:rPr>
        <w:t>is</w:t>
      </w:r>
      <w:r w:rsidRPr="00F94D33">
        <w:rPr>
          <w:snapToGrid w:val="0"/>
        </w:rPr>
        <w:t xml:space="preserve"> </w:t>
      </w:r>
      <w:r w:rsidR="005B5113">
        <w:rPr>
          <w:snapToGrid w:val="0"/>
        </w:rPr>
        <w:t>u</w:t>
      </w:r>
      <w:r w:rsidR="005B5113" w:rsidRPr="00F94D33">
        <w:rPr>
          <w:snapToGrid w:val="0"/>
        </w:rPr>
        <w:t xml:space="preserve">ser </w:t>
      </w:r>
      <w:r w:rsidR="005B5113">
        <w:rPr>
          <w:snapToGrid w:val="0"/>
        </w:rPr>
        <w:t>m</w:t>
      </w:r>
      <w:r w:rsidR="005B5113" w:rsidRPr="00F94D33">
        <w:rPr>
          <w:snapToGrid w:val="0"/>
        </w:rPr>
        <w:t>anual</w:t>
      </w:r>
      <w:r w:rsidRPr="00F94D33">
        <w:rPr>
          <w:snapToGrid w:val="0"/>
        </w:rPr>
        <w:t>.</w:t>
      </w:r>
    </w:p>
    <w:p w14:paraId="4CC93AB9" w14:textId="7D229C3B" w:rsidR="004F1542" w:rsidRPr="00257417" w:rsidRDefault="004F1542" w:rsidP="00257417">
      <w:pPr>
        <w:pStyle w:val="DSSECSBodyText"/>
      </w:pPr>
      <w:r w:rsidRPr="00257417">
        <w:t xml:space="preserve">To obtain online information for a field, click on that field and then </w:t>
      </w:r>
      <w:r w:rsidR="00563B93" w:rsidRPr="00257417">
        <w:t xml:space="preserve">press the </w:t>
      </w:r>
      <w:r w:rsidRPr="009F69C7">
        <w:t>&lt;F1&gt;</w:t>
      </w:r>
      <w:r w:rsidR="00563B93" w:rsidRPr="009F69C7">
        <w:t xml:space="preserve"> </w:t>
      </w:r>
      <w:r w:rsidR="00563B93" w:rsidRPr="00257417">
        <w:t>key</w:t>
      </w:r>
      <w:r w:rsidRPr="00257417">
        <w:t>.</w:t>
      </w:r>
    </w:p>
    <w:p w14:paraId="6DC6B20A" w14:textId="7AA928B5" w:rsidR="00B96A09" w:rsidRPr="00F94D33" w:rsidRDefault="00B96A09" w:rsidP="00063994">
      <w:pPr>
        <w:pStyle w:val="FigureCaption"/>
      </w:pPr>
      <w:bookmarkStart w:id="92" w:name="_Toc463464059"/>
      <w:r>
        <w:lastRenderedPageBreak/>
        <w:t>Online Help Screen</w:t>
      </w:r>
      <w:bookmarkEnd w:id="92"/>
    </w:p>
    <w:p w14:paraId="1EC7AB06" w14:textId="33D07B2C" w:rsidR="00430D42" w:rsidRDefault="00A84664" w:rsidP="004F1542">
      <w:pPr>
        <w:pStyle w:val="Figure"/>
      </w:pPr>
      <w:r>
        <w:rPr>
          <w:noProof/>
        </w:rPr>
        <w:drawing>
          <wp:inline distT="0" distB="0" distL="0" distR="0" wp14:anchorId="656BD606" wp14:editId="1A905305">
            <wp:extent cx="5295900" cy="3076575"/>
            <wp:effectExtent l="0" t="0" r="0" b="9525"/>
            <wp:docPr id="255" name="Picture 255" descr="Event Capture Topic Help Screen - Enter/Edit Patient Procedures Selection&#10;&#10;This is an example of the screens that appear for Event Capture when a user selects a field and then presses the F1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95900" cy="3076575"/>
                    </a:xfrm>
                    <a:prstGeom prst="rect">
                      <a:avLst/>
                    </a:prstGeom>
                  </pic:spPr>
                </pic:pic>
              </a:graphicData>
            </a:graphic>
          </wp:inline>
        </w:drawing>
      </w:r>
    </w:p>
    <w:p w14:paraId="6CF8D1E7" w14:textId="77777777" w:rsidR="00430D42" w:rsidRDefault="004F1542" w:rsidP="0039638F">
      <w:pPr>
        <w:pStyle w:val="Heading2"/>
      </w:pPr>
      <w:bookmarkStart w:id="93" w:name="_Toc421025602"/>
      <w:bookmarkStart w:id="94" w:name="_Toc422471148"/>
      <w:bookmarkStart w:id="95" w:name="_Toc422471316"/>
      <w:bookmarkStart w:id="96" w:name="_Toc463463955"/>
      <w:r w:rsidRPr="00F94D33">
        <w:t>Event Capture Interface with CPRS</w:t>
      </w:r>
      <w:bookmarkEnd w:id="93"/>
      <w:bookmarkEnd w:id="94"/>
      <w:bookmarkEnd w:id="95"/>
      <w:bookmarkEnd w:id="96"/>
      <w:r w:rsidRPr="00F94D33">
        <w:fldChar w:fldCharType="begin"/>
      </w:r>
      <w:r w:rsidRPr="00F94D33">
        <w:instrText xml:space="preserve"> XE "Event Capture Interface with CPRS"</w:instrText>
      </w:r>
      <w:r w:rsidRPr="00F94D33">
        <w:fldChar w:fldCharType="end"/>
      </w:r>
    </w:p>
    <w:p w14:paraId="20998B1F" w14:textId="4B4D92A7" w:rsidR="004F1542" w:rsidRPr="004F1542" w:rsidRDefault="00D86E91" w:rsidP="00063994">
      <w:pPr>
        <w:pStyle w:val="DSSECSBodyText"/>
      </w:pPr>
      <w:r>
        <w:t>The ECS GUI</w:t>
      </w:r>
      <w:r w:rsidR="004F1542" w:rsidRPr="004F1542">
        <w:t xml:space="preserve"> is </w:t>
      </w:r>
      <w:r w:rsidR="00FD36C1">
        <w:t>accessible</w:t>
      </w:r>
      <w:r w:rsidR="00FD36C1" w:rsidRPr="004F1542">
        <w:t xml:space="preserve"> </w:t>
      </w:r>
      <w:r w:rsidR="004F1542" w:rsidRPr="004F1542">
        <w:t>via CPRS.</w:t>
      </w:r>
      <w:r w:rsidR="00775F82">
        <w:t xml:space="preserve"> </w:t>
      </w:r>
      <w:r w:rsidR="00FD36C1">
        <w:t>This</w:t>
      </w:r>
      <w:r w:rsidR="004F1542" w:rsidRPr="004F1542">
        <w:t xml:space="preserve"> design </w:t>
      </w:r>
      <w:r w:rsidR="00FD36C1">
        <w:t>is intended</w:t>
      </w:r>
      <w:r w:rsidR="004F1542" w:rsidRPr="004F1542">
        <w:t xml:space="preserve"> to increase the use of Event Capture by clinicians currently using CPRS.</w:t>
      </w:r>
      <w:r w:rsidR="00775F82">
        <w:t xml:space="preserve"> </w:t>
      </w:r>
      <w:r w:rsidR="004F1542" w:rsidRPr="004F1542">
        <w:t xml:space="preserve">The creation of a link and a single point of entry allow users to access both systems. </w:t>
      </w:r>
    </w:p>
    <w:p w14:paraId="3D7AF602" w14:textId="77777777" w:rsidR="004F1542" w:rsidRPr="004F1542" w:rsidRDefault="004F1542" w:rsidP="00063994">
      <w:pPr>
        <w:pStyle w:val="DSSECSBodyText"/>
      </w:pPr>
      <w:r w:rsidRPr="004F1542">
        <w:t xml:space="preserve">The interface between CPRS and Event Capture </w:t>
      </w:r>
      <w:r w:rsidR="00C54EA6">
        <w:t>enables</w:t>
      </w:r>
      <w:r w:rsidRPr="004F1542">
        <w:t xml:space="preserve"> users to:</w:t>
      </w:r>
    </w:p>
    <w:p w14:paraId="313C8B16" w14:textId="77777777" w:rsidR="004F1542" w:rsidRPr="00257417" w:rsidRDefault="004F1542" w:rsidP="00C54497">
      <w:pPr>
        <w:pStyle w:val="BulletListMultiple"/>
      </w:pPr>
      <w:r w:rsidRPr="00257417">
        <w:t>Access Event Capture from within CPRS through a single sign-on</w:t>
      </w:r>
      <w:r w:rsidR="00FD36C1" w:rsidRPr="00257417">
        <w:t>.</w:t>
      </w:r>
    </w:p>
    <w:p w14:paraId="7AB09518" w14:textId="2853606A" w:rsidR="004F1542" w:rsidRPr="004F1542" w:rsidRDefault="004F1542" w:rsidP="009F69C7">
      <w:pPr>
        <w:pStyle w:val="BulletListMultipleLast"/>
      </w:pPr>
      <w:r w:rsidRPr="004F1542">
        <w:t>Select Event Capture Interface in the CPRS Tool Menu allowing the user to enter Event Capture patient procedures</w:t>
      </w:r>
      <w:r w:rsidR="00FD36C1">
        <w:t>.</w:t>
      </w:r>
      <w:r w:rsidR="00CF2E87">
        <w:t xml:space="preserve"> This requires set up by local IRM and/or the Clinical Application Coordinator.</w:t>
      </w:r>
    </w:p>
    <w:p w14:paraId="6354AC35" w14:textId="77777777" w:rsidR="00430D42" w:rsidRPr="004F1542" w:rsidRDefault="004F1542" w:rsidP="00B7444F">
      <w:pPr>
        <w:pStyle w:val="Heading2"/>
      </w:pPr>
      <w:bookmarkStart w:id="97" w:name="_Toc422471149"/>
      <w:bookmarkStart w:id="98" w:name="_Toc422471317"/>
      <w:bookmarkStart w:id="99" w:name="_Toc463463956"/>
      <w:r>
        <w:t>Timeout Feature</w:t>
      </w:r>
      <w:bookmarkEnd w:id="97"/>
      <w:bookmarkEnd w:id="98"/>
      <w:bookmarkEnd w:id="99"/>
      <w:r w:rsidRPr="00F94D33">
        <w:fldChar w:fldCharType="begin"/>
      </w:r>
      <w:r w:rsidRPr="00F94D33">
        <w:instrText xml:space="preserve"> XE "</w:instrText>
      </w:r>
      <w:r>
        <w:instrText>Timeout Feature</w:instrText>
      </w:r>
      <w:r w:rsidRPr="00F94D33">
        <w:instrText>"</w:instrText>
      </w:r>
      <w:r w:rsidRPr="00F94D33">
        <w:fldChar w:fldCharType="end"/>
      </w:r>
    </w:p>
    <w:p w14:paraId="3FEA9C7F" w14:textId="77777777" w:rsidR="00B96A09" w:rsidRPr="00257417" w:rsidRDefault="004F1542" w:rsidP="00257417">
      <w:pPr>
        <w:pStyle w:val="DSSECSBodyText"/>
      </w:pPr>
      <w:r w:rsidRPr="00257417">
        <w:t xml:space="preserve">Event Capture includes a timeout feature consistent with CPRS. A countdown screen will display a warning of the pending timeout of the application when the Event Capture application is idle for a user-defined amount of time. If the user takes no action, the application will close. </w:t>
      </w:r>
      <w:r w:rsidR="00E84AD2" w:rsidRPr="00257417">
        <w:t xml:space="preserve">Click on the </w:t>
      </w:r>
      <w:r w:rsidR="00E84AD2" w:rsidRPr="009F69C7">
        <w:t>Do not close Event Capture</w:t>
      </w:r>
      <w:r w:rsidR="00E84AD2" w:rsidRPr="00257417">
        <w:t xml:space="preserve"> button to stay connected.</w:t>
      </w:r>
    </w:p>
    <w:p w14:paraId="425F5C13" w14:textId="5A1FE4D8" w:rsidR="004F1542" w:rsidRPr="004F1542" w:rsidRDefault="00B96A09" w:rsidP="00063994">
      <w:pPr>
        <w:pStyle w:val="FigureCaption"/>
      </w:pPr>
      <w:bookmarkStart w:id="100" w:name="_Toc463464060"/>
      <w:r>
        <w:lastRenderedPageBreak/>
        <w:t>Event Capture Timeout Screen</w:t>
      </w:r>
      <w:bookmarkEnd w:id="100"/>
    </w:p>
    <w:p w14:paraId="6A0BE81A" w14:textId="79FFEB7A" w:rsidR="004F1542" w:rsidRDefault="00B402CB" w:rsidP="004F1542">
      <w:pPr>
        <w:pStyle w:val="Figure"/>
      </w:pPr>
      <w:r>
        <w:rPr>
          <w:noProof/>
        </w:rPr>
        <w:drawing>
          <wp:inline distT="0" distB="0" distL="0" distR="0" wp14:anchorId="2971BAF1" wp14:editId="2DCD9EB7">
            <wp:extent cx="3227832" cy="1430517"/>
            <wp:effectExtent l="0" t="0" r="0" b="0"/>
            <wp:docPr id="77" name="Picture 77" descr="The Event Capture countdown that appears once the system has been left idle for a user defined time period.  Press Do not close Event Capture  orAlt and D to continue using th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email">
                      <a:extLst>
                        <a:ext uri="{28A0092B-C50C-407E-A947-70E740481C1C}">
                          <a14:useLocalDpi xmlns:a14="http://schemas.microsoft.com/office/drawing/2010/main"/>
                        </a:ext>
                      </a:extLst>
                    </a:blip>
                    <a:stretch>
                      <a:fillRect/>
                    </a:stretch>
                  </pic:blipFill>
                  <pic:spPr>
                    <a:xfrm>
                      <a:off x="0" y="0"/>
                      <a:ext cx="3224900" cy="1429218"/>
                    </a:xfrm>
                    <a:prstGeom prst="rect">
                      <a:avLst/>
                    </a:prstGeom>
                  </pic:spPr>
                </pic:pic>
              </a:graphicData>
            </a:graphic>
          </wp:inline>
        </w:drawing>
      </w:r>
    </w:p>
    <w:p w14:paraId="65D417D7" w14:textId="77777777" w:rsidR="00E84AD2" w:rsidRPr="00E84AD2" w:rsidRDefault="00E84AD2" w:rsidP="00063994">
      <w:pPr>
        <w:pStyle w:val="DSSECSBodyText"/>
      </w:pPr>
      <w:r w:rsidRPr="004F1542">
        <w:t>The amount of time for the timeout and countdown features is user-defined at the application server level.</w:t>
      </w:r>
    </w:p>
    <w:p w14:paraId="14A3909D" w14:textId="77777777" w:rsidR="004F1542" w:rsidRDefault="004F1542" w:rsidP="0039638F">
      <w:pPr>
        <w:pStyle w:val="Heading2"/>
      </w:pPr>
      <w:bookmarkStart w:id="101" w:name="_Toc422471150"/>
      <w:bookmarkStart w:id="102" w:name="_Toc422471318"/>
      <w:bookmarkStart w:id="103" w:name="_Toc463463957"/>
      <w:r>
        <w:t xml:space="preserve">CCOW Single Sign </w:t>
      </w:r>
      <w:proofErr w:type="gramStart"/>
      <w:r>
        <w:t>On</w:t>
      </w:r>
      <w:bookmarkEnd w:id="101"/>
      <w:bookmarkEnd w:id="102"/>
      <w:bookmarkEnd w:id="103"/>
      <w:proofErr w:type="gramEnd"/>
      <w:r w:rsidRPr="00F94D33">
        <w:fldChar w:fldCharType="begin"/>
      </w:r>
      <w:r w:rsidRPr="00F94D33">
        <w:instrText xml:space="preserve"> XE "</w:instrText>
      </w:r>
      <w:r>
        <w:instrText>CCOW Single Sign</w:instrText>
      </w:r>
      <w:r w:rsidR="00E520FC">
        <w:instrText>-</w:instrText>
      </w:r>
      <w:r>
        <w:instrText>On</w:instrText>
      </w:r>
      <w:r w:rsidRPr="00F94D33">
        <w:instrText>"</w:instrText>
      </w:r>
      <w:r w:rsidRPr="00F94D33">
        <w:fldChar w:fldCharType="end"/>
      </w:r>
    </w:p>
    <w:p w14:paraId="61EF9406" w14:textId="77777777" w:rsidR="004F1542" w:rsidRPr="007513FD" w:rsidRDefault="004F1542" w:rsidP="00257417">
      <w:pPr>
        <w:pStyle w:val="DSSECSBodyText"/>
      </w:pPr>
      <w:r w:rsidRPr="00257417">
        <w:t>Event Capture includes Clinical Context Object Workgroup (CCOW) Single Sign</w:t>
      </w:r>
      <w:r w:rsidR="00E84AD2" w:rsidRPr="00257417">
        <w:t>-</w:t>
      </w:r>
      <w:r w:rsidRPr="00257417">
        <w:t>on capability. If a user is signed onto another CCOW Single Sign</w:t>
      </w:r>
      <w:r w:rsidR="00E84AD2" w:rsidRPr="00C54497">
        <w:t>-</w:t>
      </w:r>
      <w:r w:rsidRPr="00C54497">
        <w:t>on enabled system, launching Event Capture will not require the user to re-enter system Access and Verify codes. The status of the CCOW single sign</w:t>
      </w:r>
      <w:r w:rsidR="00E84AD2" w:rsidRPr="00C54497">
        <w:t>-</w:t>
      </w:r>
      <w:r w:rsidRPr="00C54497">
        <w:t xml:space="preserve">on is shown via an icon on a panel in the upper right hand corner of the Main Menu. The hover help will display “Clinical Link On” if Event Capture was accessed via CCOW single </w:t>
      </w:r>
      <w:proofErr w:type="gramStart"/>
      <w:r w:rsidRPr="00C54497">
        <w:t>sign</w:t>
      </w:r>
      <w:r w:rsidR="00E84AD2" w:rsidRPr="00C54497">
        <w:t>-</w:t>
      </w:r>
      <w:r w:rsidRPr="00C54497">
        <w:t>on, or “Clinical Link Off”</w:t>
      </w:r>
      <w:proofErr w:type="gramEnd"/>
      <w:r w:rsidRPr="00C54497">
        <w:t xml:space="preserve"> if it was not. The icon on the panel is updated as well.</w:t>
      </w:r>
    </w:p>
    <w:p w14:paraId="5609F2D6" w14:textId="56B5D009" w:rsidR="00B96A09" w:rsidRPr="004F1542" w:rsidRDefault="00B96A09" w:rsidP="00063994">
      <w:pPr>
        <w:pStyle w:val="FigureCaption"/>
      </w:pPr>
      <w:bookmarkStart w:id="104" w:name="_Toc463464061"/>
      <w:r>
        <w:t>Event Capture CCOW Status</w:t>
      </w:r>
      <w:bookmarkEnd w:id="104"/>
    </w:p>
    <w:p w14:paraId="2FD68CD8" w14:textId="69F9AD37" w:rsidR="004F1542" w:rsidRDefault="00A84664" w:rsidP="004F1542">
      <w:pPr>
        <w:pStyle w:val="Figure"/>
      </w:pPr>
      <w:r>
        <w:rPr>
          <w:noProof/>
        </w:rPr>
        <w:drawing>
          <wp:inline distT="0" distB="0" distL="0" distR="0" wp14:anchorId="738DD6A1" wp14:editId="699AF238">
            <wp:extent cx="1209675" cy="314325"/>
            <wp:effectExtent l="0" t="0" r="9525" b="9525"/>
            <wp:docPr id="43" name="Picture 43" descr="Screen capture of the CCOW Status Icon which shows if the Event Capture application is CCOW Single Signon act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09675" cy="314325"/>
                    </a:xfrm>
                    <a:prstGeom prst="rect">
                      <a:avLst/>
                    </a:prstGeom>
                  </pic:spPr>
                </pic:pic>
              </a:graphicData>
            </a:graphic>
          </wp:inline>
        </w:drawing>
      </w:r>
    </w:p>
    <w:p w14:paraId="54E611E9" w14:textId="77777777" w:rsidR="00F16107" w:rsidRDefault="00F16107" w:rsidP="00063994">
      <w:pPr>
        <w:pStyle w:val="DSSECSBodyText"/>
      </w:pPr>
    </w:p>
    <w:p w14:paraId="1949F083" w14:textId="77777777" w:rsidR="00F16107" w:rsidRDefault="00F16107" w:rsidP="00063994">
      <w:pPr>
        <w:pStyle w:val="DSSECSBodyText"/>
        <w:sectPr w:rsidR="00F16107" w:rsidSect="00063994">
          <w:pgSz w:w="12240" w:h="15840" w:code="1"/>
          <w:pgMar w:top="1440" w:right="1440" w:bottom="1440" w:left="1440" w:header="720" w:footer="504" w:gutter="0"/>
          <w:cols w:space="720"/>
          <w:docGrid w:linePitch="360"/>
        </w:sectPr>
      </w:pPr>
    </w:p>
    <w:p w14:paraId="54454B12" w14:textId="24634891" w:rsidR="004D168C" w:rsidRDefault="004D168C" w:rsidP="0039638F">
      <w:pPr>
        <w:pStyle w:val="Heading1"/>
      </w:pPr>
      <w:bookmarkStart w:id="105" w:name="_Toc463463958"/>
      <w:r>
        <w:lastRenderedPageBreak/>
        <w:t>Using the Software</w:t>
      </w:r>
      <w:bookmarkEnd w:id="105"/>
      <w:r w:rsidR="00B96A09">
        <w:fldChar w:fldCharType="begin"/>
      </w:r>
      <w:r w:rsidR="00B96A09">
        <w:instrText xml:space="preserve"> XE "</w:instrText>
      </w:r>
      <w:r w:rsidR="00B96A09" w:rsidRPr="00B96A09">
        <w:instrText>Using the Software</w:instrText>
      </w:r>
      <w:r w:rsidR="00B96A09">
        <w:instrText xml:space="preserve">" </w:instrText>
      </w:r>
      <w:r w:rsidR="00B96A09">
        <w:fldChar w:fldCharType="end"/>
      </w:r>
    </w:p>
    <w:p w14:paraId="682BE425" w14:textId="77777777" w:rsidR="004E3028" w:rsidRDefault="004E3028" w:rsidP="0039638F">
      <w:pPr>
        <w:pStyle w:val="Heading2"/>
      </w:pPr>
      <w:bookmarkStart w:id="106" w:name="_Toc421025619"/>
      <w:bookmarkStart w:id="107" w:name="_Toc422471167"/>
      <w:bookmarkStart w:id="108" w:name="_Toc422471335"/>
      <w:bookmarkStart w:id="109" w:name="_Toc463463959"/>
      <w:r w:rsidRPr="00F94D33">
        <w:t>Data Entry Menu</w:t>
      </w:r>
      <w:bookmarkEnd w:id="106"/>
      <w:bookmarkEnd w:id="107"/>
      <w:bookmarkEnd w:id="108"/>
      <w:bookmarkEnd w:id="109"/>
      <w:r w:rsidRPr="00F94D33">
        <w:fldChar w:fldCharType="begin"/>
      </w:r>
      <w:r w:rsidRPr="00F94D33">
        <w:instrText xml:space="preserve"> XE "Data Entry Menu" </w:instrText>
      </w:r>
      <w:r w:rsidRPr="00F94D33">
        <w:fldChar w:fldCharType="end"/>
      </w:r>
    </w:p>
    <w:p w14:paraId="76DC5EBE" w14:textId="77777777" w:rsidR="004E3028" w:rsidRPr="00257417" w:rsidRDefault="004E3028" w:rsidP="00257417">
      <w:pPr>
        <w:pStyle w:val="DSSECSBodyText"/>
      </w:pPr>
      <w:r w:rsidRPr="00257417">
        <w:t xml:space="preserve">The </w:t>
      </w:r>
      <w:r w:rsidRPr="009F69C7">
        <w:t xml:space="preserve">Data Entry </w:t>
      </w:r>
      <w:r w:rsidRPr="00257417">
        <w:t>menu offers the following options:</w:t>
      </w:r>
    </w:p>
    <w:p w14:paraId="7F2B9029" w14:textId="77777777" w:rsidR="004E3028" w:rsidRPr="00257417" w:rsidRDefault="004E3028" w:rsidP="00C54497">
      <w:pPr>
        <w:pStyle w:val="BulletListMultiple"/>
      </w:pPr>
      <w:r w:rsidRPr="009F69C7">
        <w:t>Data Entry by Patient</w:t>
      </w:r>
      <w:r w:rsidRPr="00257417">
        <w:t xml:space="preserve"> – Enter/Edit Patient Procedures</w:t>
      </w:r>
    </w:p>
    <w:p w14:paraId="45467FBD" w14:textId="77777777" w:rsidR="004E3028" w:rsidRPr="00257417" w:rsidRDefault="004E3028" w:rsidP="00C54497">
      <w:pPr>
        <w:pStyle w:val="BulletListMultiple"/>
      </w:pPr>
      <w:r w:rsidRPr="009F69C7">
        <w:t xml:space="preserve">Data Entry by Procedure </w:t>
      </w:r>
      <w:r w:rsidRPr="00257417">
        <w:t xml:space="preserve">– Batch (Same Procedure, Multiple </w:t>
      </w:r>
      <w:bookmarkStart w:id="110" w:name="p114_17"/>
      <w:bookmarkStart w:id="111" w:name="Menu_Same_Proc_Multi_Patients"/>
      <w:bookmarkEnd w:id="110"/>
      <w:r w:rsidRPr="00257417">
        <w:t>Patients</w:t>
      </w:r>
      <w:bookmarkEnd w:id="111"/>
      <w:r w:rsidRPr="00257417">
        <w:t>)</w:t>
      </w:r>
    </w:p>
    <w:p w14:paraId="3C9F3F77" w14:textId="77777777" w:rsidR="004E3028" w:rsidRPr="00257417" w:rsidRDefault="004E3028" w:rsidP="00C54497">
      <w:pPr>
        <w:pStyle w:val="BulletListMultipleLast"/>
      </w:pPr>
      <w:r w:rsidRPr="009F69C7">
        <w:t xml:space="preserve">Multiple Dates/Procs </w:t>
      </w:r>
      <w:r w:rsidRPr="00257417">
        <w:t>– Multiple Dates / Multiple Procedures</w:t>
      </w:r>
    </w:p>
    <w:p w14:paraId="055A8256" w14:textId="7C46D489" w:rsidR="00B96A09" w:rsidRPr="00B96A09" w:rsidRDefault="00B96A09" w:rsidP="00063994">
      <w:pPr>
        <w:pStyle w:val="FigureCaption"/>
      </w:pPr>
      <w:bookmarkStart w:id="112" w:name="_Toc463464062"/>
      <w:r>
        <w:t>Data Entry Menu Screen</w:t>
      </w:r>
      <w:bookmarkEnd w:id="112"/>
    </w:p>
    <w:p w14:paraId="2E3EF3C6" w14:textId="2A770799" w:rsidR="004E3028" w:rsidRDefault="00A84664" w:rsidP="004E3028">
      <w:pPr>
        <w:pStyle w:val="Figure"/>
        <w:rPr>
          <w:noProof/>
        </w:rPr>
      </w:pPr>
      <w:r>
        <w:rPr>
          <w:noProof/>
        </w:rPr>
        <w:drawing>
          <wp:inline distT="0" distB="0" distL="0" distR="0" wp14:anchorId="27E9C0E4" wp14:editId="784B318C">
            <wp:extent cx="4864608" cy="3440047"/>
            <wp:effectExtent l="0" t="0" r="0" b="8255"/>
            <wp:docPr id="71" name="Picture 71" descr="Example of Data Entry Menu.  Across the horizontal toolbar are the speed buttons for Event Capture.  The options on this menu are Data Entry by Patient (Alt and D), Data Entry by Procedure (Alt and a), Multiple Dates / Procs (Alt and M) and Exit (Alt and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email">
                      <a:extLst>
                        <a:ext uri="{28A0092B-C50C-407E-A947-70E740481C1C}">
                          <a14:useLocalDpi xmlns:a14="http://schemas.microsoft.com/office/drawing/2010/main"/>
                        </a:ext>
                      </a:extLst>
                    </a:blip>
                    <a:stretch>
                      <a:fillRect/>
                    </a:stretch>
                  </pic:blipFill>
                  <pic:spPr>
                    <a:xfrm>
                      <a:off x="0" y="0"/>
                      <a:ext cx="4871526" cy="3444939"/>
                    </a:xfrm>
                    <a:prstGeom prst="rect">
                      <a:avLst/>
                    </a:prstGeom>
                  </pic:spPr>
                </pic:pic>
              </a:graphicData>
            </a:graphic>
          </wp:inline>
        </w:drawing>
      </w:r>
    </w:p>
    <w:p w14:paraId="7EBEA086" w14:textId="0751D732" w:rsidR="004E3028" w:rsidRDefault="004E3028" w:rsidP="0039638F">
      <w:pPr>
        <w:pStyle w:val="Heading3"/>
      </w:pPr>
      <w:bookmarkStart w:id="113" w:name="_Toc421025620"/>
      <w:bookmarkStart w:id="114" w:name="_Toc422471168"/>
      <w:bookmarkStart w:id="115" w:name="_Toc422471336"/>
      <w:bookmarkStart w:id="116" w:name="_Toc463463960"/>
      <w:r w:rsidRPr="00320C54">
        <w:t>Data Entry by Patient</w:t>
      </w:r>
      <w:bookmarkEnd w:id="113"/>
      <w:bookmarkEnd w:id="114"/>
      <w:bookmarkEnd w:id="115"/>
      <w:bookmarkEnd w:id="116"/>
    </w:p>
    <w:p w14:paraId="3F2A8B23" w14:textId="763CD389" w:rsidR="004E3028" w:rsidRPr="00C54497" w:rsidRDefault="004E3028" w:rsidP="00257417">
      <w:pPr>
        <w:pStyle w:val="DSSECSBodyText"/>
      </w:pPr>
      <w:r w:rsidRPr="00257417">
        <w:t xml:space="preserve">Use the Data Entry by Patient </w:t>
      </w:r>
      <w:r w:rsidRPr="00C54497">
        <w:t>option to:</w:t>
      </w:r>
    </w:p>
    <w:p w14:paraId="5E288246" w14:textId="77777777" w:rsidR="004E3028" w:rsidRPr="00F94D33" w:rsidRDefault="004E3028" w:rsidP="009F69C7">
      <w:pPr>
        <w:pStyle w:val="BulletListMultiple"/>
      </w:pPr>
      <w:r w:rsidRPr="00F94D33">
        <w:t xml:space="preserve">Enter a single procedure for </w:t>
      </w:r>
      <w:r w:rsidRPr="009F69C7">
        <w:t>one</w:t>
      </w:r>
      <w:r w:rsidRPr="00F94D33">
        <w:t xml:space="preserve"> patient</w:t>
      </w:r>
    </w:p>
    <w:p w14:paraId="3E6BE86B" w14:textId="77777777" w:rsidR="004E3028" w:rsidRDefault="004E3028" w:rsidP="009F69C7">
      <w:pPr>
        <w:pStyle w:val="BulletListMultiple"/>
      </w:pPr>
      <w:r w:rsidRPr="00F94D33">
        <w:t>Edit an existing patient procedure</w:t>
      </w:r>
    </w:p>
    <w:p w14:paraId="4CC027CA" w14:textId="69B960DE" w:rsidR="004E3028" w:rsidRPr="00F94D33" w:rsidRDefault="004E3028" w:rsidP="009F69C7">
      <w:pPr>
        <w:pStyle w:val="BulletListMultipleLast"/>
      </w:pPr>
      <w:r w:rsidRPr="00F94D33">
        <w:t>Delete an existing patient procedure</w:t>
      </w:r>
    </w:p>
    <w:p w14:paraId="395B1D6C" w14:textId="77777777" w:rsidR="007617D3" w:rsidRPr="00C54497" w:rsidRDefault="00FA2852" w:rsidP="009F69C7">
      <w:pPr>
        <w:pStyle w:val="Note"/>
      </w:pPr>
      <w:r w:rsidRPr="00C54497">
        <w:t>Note</w:t>
      </w:r>
      <w:r w:rsidR="004E3028" w:rsidRPr="00C54497">
        <w:t xml:space="preserve">: </w:t>
      </w:r>
    </w:p>
    <w:p w14:paraId="02C33ED6" w14:textId="38932852" w:rsidR="004E3028" w:rsidRPr="00464892" w:rsidRDefault="004E3028" w:rsidP="009F69C7">
      <w:pPr>
        <w:pStyle w:val="BulletListIndent"/>
      </w:pPr>
      <w:r w:rsidRPr="00C54497">
        <w:t xml:space="preserve">Event Code </w:t>
      </w:r>
      <w:r w:rsidR="00D86E91" w:rsidRPr="00C54497">
        <w:t>Screens</w:t>
      </w:r>
      <w:r w:rsidR="00D86E91" w:rsidRPr="007513FD">
        <w:t xml:space="preserve"> </w:t>
      </w:r>
      <w:r w:rsidRPr="009F69C7">
        <w:t>must be defined</w:t>
      </w:r>
      <w:r w:rsidRPr="007513FD">
        <w:t xml:space="preserve"> before entering any Eve</w:t>
      </w:r>
      <w:r w:rsidRPr="00464892">
        <w:t>nt Capture data.</w:t>
      </w:r>
    </w:p>
    <w:p w14:paraId="1184DF71" w14:textId="77777777" w:rsidR="0072447E" w:rsidRDefault="0072447E" w:rsidP="00063994">
      <w:pPr>
        <w:pStyle w:val="DSSECSBodyText"/>
      </w:pPr>
    </w:p>
    <w:p w14:paraId="174E520A" w14:textId="37499533" w:rsidR="004E3028" w:rsidRDefault="004E3028" w:rsidP="00063994">
      <w:pPr>
        <w:pStyle w:val="DSSECSBodyText"/>
      </w:pPr>
      <w:r>
        <w:t>Users will be presented with:</w:t>
      </w:r>
    </w:p>
    <w:p w14:paraId="32AE0940" w14:textId="007E92FB" w:rsidR="004E3028" w:rsidRPr="00F94D33" w:rsidRDefault="004E3028" w:rsidP="00C54497">
      <w:pPr>
        <w:pStyle w:val="BulletListMultiple"/>
      </w:pPr>
      <w:r w:rsidRPr="00F94D33">
        <w:t xml:space="preserve">A summary screen to identify the Location, DSS Unit, Procedure Date Range, Patient Identifier and </w:t>
      </w:r>
      <w:r w:rsidR="00D86E91">
        <w:t>any existing p</w:t>
      </w:r>
      <w:r w:rsidRPr="00F94D33">
        <w:t>rocedures for that patient</w:t>
      </w:r>
    </w:p>
    <w:p w14:paraId="59A5AEE5" w14:textId="13BA6EEC" w:rsidR="004E3028" w:rsidRDefault="004E3028" w:rsidP="009F69C7">
      <w:pPr>
        <w:pStyle w:val="BulletListMultipleLast"/>
      </w:pPr>
      <w:r w:rsidRPr="00F94D33">
        <w:t xml:space="preserve">A </w:t>
      </w:r>
      <w:r>
        <w:t>d</w:t>
      </w:r>
      <w:r w:rsidRPr="00F94D33">
        <w:t xml:space="preserve">etail screen to show the detailed information about a selected </w:t>
      </w:r>
      <w:r w:rsidR="00D86E91">
        <w:t xml:space="preserve">patient </w:t>
      </w:r>
      <w:r w:rsidRPr="00F94D33">
        <w:t>procedure</w:t>
      </w:r>
    </w:p>
    <w:p w14:paraId="79DB445C" w14:textId="2AC0C1E4" w:rsidR="00A13D04" w:rsidRPr="00A13D04" w:rsidRDefault="00A13D04" w:rsidP="00063994">
      <w:pPr>
        <w:pStyle w:val="FigureCaption"/>
      </w:pPr>
      <w:bookmarkStart w:id="117" w:name="_Toc463464063"/>
      <w:r>
        <w:lastRenderedPageBreak/>
        <w:t>Enter/Edit Patient Procedures</w:t>
      </w:r>
      <w:r w:rsidR="00F12AC2">
        <w:t xml:space="preserve"> Screen</w:t>
      </w:r>
      <w:bookmarkEnd w:id="117"/>
    </w:p>
    <w:p w14:paraId="0420CA6F" w14:textId="12D95BB6" w:rsidR="004E3028" w:rsidRDefault="00810B5A" w:rsidP="004E3028">
      <w:pPr>
        <w:pStyle w:val="Figure"/>
      </w:pPr>
      <w:r>
        <w:rPr>
          <w:noProof/>
        </w:rPr>
        <w:drawing>
          <wp:inline distT="0" distB="0" distL="0" distR="0" wp14:anchorId="68176967" wp14:editId="77B8B494">
            <wp:extent cx="4974336" cy="3513922"/>
            <wp:effectExtent l="0" t="0" r="0" b="0"/>
            <wp:docPr id="72" name="Picture 72" descr="An example of the Enter/Edit Patient Procedures menu.  The user selects the Location (Alt and L), DSS Unit (Alt and S), Procedures From (Alt and m), Procedures Through (Alt and g) and the Patient Identifier (Alt and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email">
                      <a:extLst>
                        <a:ext uri="{28A0092B-C50C-407E-A947-70E740481C1C}">
                          <a14:useLocalDpi xmlns:a14="http://schemas.microsoft.com/office/drawing/2010/main"/>
                        </a:ext>
                      </a:extLst>
                    </a:blip>
                    <a:stretch>
                      <a:fillRect/>
                    </a:stretch>
                  </pic:blipFill>
                  <pic:spPr>
                    <a:xfrm>
                      <a:off x="0" y="0"/>
                      <a:ext cx="4976142" cy="3515198"/>
                    </a:xfrm>
                    <a:prstGeom prst="rect">
                      <a:avLst/>
                    </a:prstGeom>
                  </pic:spPr>
                </pic:pic>
              </a:graphicData>
            </a:graphic>
          </wp:inline>
        </w:drawing>
      </w:r>
    </w:p>
    <w:p w14:paraId="7902AE95" w14:textId="6E1894A7" w:rsidR="004E3028" w:rsidRPr="00A13D04" w:rsidRDefault="000D05A6" w:rsidP="00063994">
      <w:pPr>
        <w:pStyle w:val="DSSECSBodyText"/>
      </w:pPr>
      <w:bookmarkStart w:id="118" w:name="_Toc422471171"/>
      <w:bookmarkStart w:id="119" w:name="_Toc422471339"/>
      <w:r w:rsidRPr="00A13D04">
        <w:t xml:space="preserve">To </w:t>
      </w:r>
      <w:r w:rsidR="00393D1A" w:rsidRPr="00A13D04">
        <w:t>u</w:t>
      </w:r>
      <w:r w:rsidRPr="00A13D04">
        <w:t xml:space="preserve">se the </w:t>
      </w:r>
      <w:r w:rsidR="004E3028" w:rsidRPr="00A13D04">
        <w:t xml:space="preserve">Enter/Edit Patient Procedures </w:t>
      </w:r>
      <w:r w:rsidR="00393D1A" w:rsidRPr="00A13D04">
        <w:t>s</w:t>
      </w:r>
      <w:r w:rsidR="004E3028" w:rsidRPr="00A13D04">
        <w:t>creen</w:t>
      </w:r>
      <w:bookmarkEnd w:id="118"/>
      <w:bookmarkEnd w:id="119"/>
      <w:r w:rsidR="00D55C75" w:rsidRPr="00A13D04">
        <w:t>:</w:t>
      </w:r>
    </w:p>
    <w:p w14:paraId="76F0750C" w14:textId="76C23B1A" w:rsidR="004E3028" w:rsidRPr="00C54497" w:rsidRDefault="004E3028" w:rsidP="009F69C7">
      <w:pPr>
        <w:pStyle w:val="NumberedParagraph"/>
        <w:numPr>
          <w:ilvl w:val="0"/>
          <w:numId w:val="17"/>
        </w:numPr>
        <w:ind w:left="900" w:hanging="900"/>
      </w:pPr>
      <w:r w:rsidRPr="00C54497">
        <w:t>Select a Location</w:t>
      </w:r>
      <w:r w:rsidR="004C1558" w:rsidRPr="00C54497">
        <w:t>.</w:t>
      </w:r>
    </w:p>
    <w:p w14:paraId="01C7555C" w14:textId="37A01542" w:rsidR="004E3028" w:rsidRPr="00C54497" w:rsidRDefault="004E3028" w:rsidP="00C54497">
      <w:pPr>
        <w:pStyle w:val="BulletListMultiple"/>
      </w:pPr>
      <w:r w:rsidRPr="00C54497">
        <w:t xml:space="preserve">If there is only </w:t>
      </w:r>
      <w:r w:rsidRPr="009F69C7">
        <w:t>one</w:t>
      </w:r>
      <w:r w:rsidRPr="00C54497">
        <w:t xml:space="preserve"> Location set up </w:t>
      </w:r>
      <w:r w:rsidR="00D86E91" w:rsidRPr="00C54497">
        <w:t>in ECS</w:t>
      </w:r>
      <w:r w:rsidRPr="00C54497">
        <w:t>, the Location on the screen will default to that value.</w:t>
      </w:r>
    </w:p>
    <w:p w14:paraId="5722519C" w14:textId="60166301" w:rsidR="004E3028" w:rsidRPr="00C54497" w:rsidRDefault="004E3028" w:rsidP="00C54497">
      <w:pPr>
        <w:pStyle w:val="BulletListMultipleLast"/>
      </w:pPr>
      <w:r w:rsidRPr="00C54497">
        <w:t xml:space="preserve">If there </w:t>
      </w:r>
      <w:r w:rsidR="006F7996" w:rsidRPr="00C54497">
        <w:t>is</w:t>
      </w:r>
      <w:r w:rsidR="00D86E91" w:rsidRPr="00C54497">
        <w:t xml:space="preserve"> </w:t>
      </w:r>
      <w:r w:rsidRPr="009F69C7">
        <w:t>more than one</w:t>
      </w:r>
      <w:r w:rsidRPr="00C54497">
        <w:t xml:space="preserve"> Location set up</w:t>
      </w:r>
      <w:r w:rsidR="0042638B" w:rsidRPr="00C54497">
        <w:t xml:space="preserve"> in ECS</w:t>
      </w:r>
      <w:r w:rsidRPr="00C54497">
        <w:t xml:space="preserve">, the Location </w:t>
      </w:r>
      <w:r w:rsidR="0042638B" w:rsidRPr="00C54497">
        <w:t xml:space="preserve">on the screen </w:t>
      </w:r>
      <w:r w:rsidRPr="00C54497">
        <w:t>will default to the last Location used. To change the Location, choose a Location from the dropdown list.</w:t>
      </w:r>
    </w:p>
    <w:p w14:paraId="5AA1A770" w14:textId="16C0FE5F" w:rsidR="004E3028" w:rsidRPr="00C54497" w:rsidRDefault="00A53CB9" w:rsidP="00C54497">
      <w:pPr>
        <w:pStyle w:val="NumberedParagraph"/>
      </w:pPr>
      <w:r w:rsidRPr="00C54497">
        <w:t xml:space="preserve"> Select a DSS Unit</w:t>
      </w:r>
      <w:r w:rsidR="004C1558" w:rsidRPr="00C54497">
        <w:t>.</w:t>
      </w:r>
    </w:p>
    <w:p w14:paraId="06A15566" w14:textId="77777777" w:rsidR="004E3028" w:rsidRPr="00257417" w:rsidRDefault="004E3028" w:rsidP="00C54497">
      <w:pPr>
        <w:pStyle w:val="BulletListMultiple"/>
      </w:pPr>
      <w:r w:rsidRPr="00257417">
        <w:t xml:space="preserve">If </w:t>
      </w:r>
      <w:r w:rsidRPr="009F69C7">
        <w:t>one</w:t>
      </w:r>
      <w:r w:rsidRPr="00257417">
        <w:t xml:space="preserve"> DSS Unit is defined in the Event Capture </w:t>
      </w:r>
      <w:r w:rsidRPr="009F69C7">
        <w:t>Management Menu</w:t>
      </w:r>
      <w:r w:rsidRPr="00257417">
        <w:t xml:space="preserve"> for DSS Unit, or if only one DSS Unit is assigned to the user, that DSS Unit value will default.</w:t>
      </w:r>
    </w:p>
    <w:p w14:paraId="7655D822" w14:textId="0368A114" w:rsidR="004E3028" w:rsidRPr="00C54497" w:rsidRDefault="00CF2E87" w:rsidP="00C54497">
      <w:pPr>
        <w:pStyle w:val="BulletListMultiple"/>
      </w:pPr>
      <w:r w:rsidRPr="00257417">
        <w:t>If only one DSS Unit is assigned to the user, it will be the default selection</w:t>
      </w:r>
      <w:r w:rsidR="004E3028" w:rsidRPr="00257417">
        <w:t xml:space="preserve">. </w:t>
      </w:r>
      <w:r w:rsidRPr="00257417">
        <w:t>If more than one DSS Unit is assigned to the user, c</w:t>
      </w:r>
      <w:r w:rsidR="004E3028" w:rsidRPr="00C54497">
        <w:t xml:space="preserve">hoose a DSS Unit from </w:t>
      </w:r>
      <w:r w:rsidR="006F7996" w:rsidRPr="00C54497">
        <w:t xml:space="preserve">the </w:t>
      </w:r>
      <w:r w:rsidR="004E3028" w:rsidRPr="00C54497">
        <w:t>dropdown list of accessible DSS Units.</w:t>
      </w:r>
    </w:p>
    <w:p w14:paraId="56518563" w14:textId="77777777" w:rsidR="004E3028" w:rsidRPr="00C54497" w:rsidRDefault="004E3028" w:rsidP="00C54497">
      <w:pPr>
        <w:pStyle w:val="BulletListMultiple"/>
      </w:pPr>
      <w:r w:rsidRPr="00C54497">
        <w:t>The user can add, edit or delete any patient procedure for the selected DSS Unit.</w:t>
      </w:r>
    </w:p>
    <w:p w14:paraId="10771C88" w14:textId="51CA80FC" w:rsidR="004E3028" w:rsidRPr="00257417" w:rsidRDefault="004E3028" w:rsidP="00C54497">
      <w:pPr>
        <w:pStyle w:val="BulletListMultipleLast"/>
      </w:pPr>
      <w:r w:rsidRPr="00C54497">
        <w:t xml:space="preserve">To gain access to a DSS Unit, go the Management Menu and choose the DSS Unit - Add or Update DSS Units function to add the unit to the dropdown list. </w:t>
      </w:r>
      <w:r w:rsidRPr="00257417">
        <w:t>The ECMGR key is required</w:t>
      </w:r>
      <w:r w:rsidR="006F7996" w:rsidRPr="00257417">
        <w:t>.</w:t>
      </w:r>
    </w:p>
    <w:p w14:paraId="448E40A8" w14:textId="556AE349" w:rsidR="004E3028" w:rsidRPr="00C54497" w:rsidRDefault="004C1558" w:rsidP="00C54497">
      <w:pPr>
        <w:pStyle w:val="NumberedParagraph"/>
      </w:pPr>
      <w:r w:rsidRPr="00C54497">
        <w:t xml:space="preserve"> </w:t>
      </w:r>
      <w:r w:rsidR="004E3028" w:rsidRPr="00C54497">
        <w:t>Select a Date Range</w:t>
      </w:r>
      <w:r w:rsidRPr="00C54497">
        <w:t>.</w:t>
      </w:r>
    </w:p>
    <w:p w14:paraId="2053502A" w14:textId="60C322C7" w:rsidR="004E3028" w:rsidRPr="00F94D33" w:rsidRDefault="004E3028" w:rsidP="00C54497">
      <w:pPr>
        <w:pStyle w:val="BulletListMultipleLast"/>
      </w:pPr>
      <w:r w:rsidRPr="00F94D33">
        <w:t>The Procedure Date Range (from/through) will default to the system date. These fields may be edited by typing in a date (</w:t>
      </w:r>
      <w:proofErr w:type="spellStart"/>
      <w:r w:rsidRPr="00F94D33">
        <w:t>dd</w:t>
      </w:r>
      <w:proofErr w:type="spellEnd"/>
      <w:r w:rsidRPr="00F94D33">
        <w:t xml:space="preserve"> </w:t>
      </w:r>
      <w:r w:rsidR="00FE7083">
        <w:t>MMM</w:t>
      </w:r>
      <w:r w:rsidR="00FE7083" w:rsidRPr="00F94D33">
        <w:t xml:space="preserve"> </w:t>
      </w:r>
      <w:proofErr w:type="spellStart"/>
      <w:r w:rsidRPr="00F94D33">
        <w:t>yyyy</w:t>
      </w:r>
      <w:proofErr w:type="spellEnd"/>
      <w:r w:rsidRPr="00F94D33">
        <w:t>) or b</w:t>
      </w:r>
      <w:r>
        <w:t>y using the calendar dropdown.</w:t>
      </w:r>
    </w:p>
    <w:p w14:paraId="37371AA6" w14:textId="77777777" w:rsidR="004E3028" w:rsidRDefault="004E3028" w:rsidP="009F69C7">
      <w:pPr>
        <w:pStyle w:val="Note"/>
      </w:pPr>
      <w:r w:rsidRPr="00F94D33">
        <w:t>Note</w:t>
      </w:r>
      <w:r>
        <w:t>:</w:t>
      </w:r>
    </w:p>
    <w:p w14:paraId="58061F68" w14:textId="3B637EBC" w:rsidR="004E3028" w:rsidRDefault="004E3028" w:rsidP="009F69C7">
      <w:pPr>
        <w:pStyle w:val="BulletListIndent"/>
      </w:pPr>
      <w:r w:rsidRPr="00F94D33">
        <w:t>An edit check will prevent selecting a date in the future</w:t>
      </w:r>
      <w:r w:rsidR="006F7996">
        <w:t>,</w:t>
      </w:r>
      <w:r w:rsidRPr="00F94D33">
        <w:t xml:space="preserve"> or </w:t>
      </w:r>
      <w:r w:rsidR="006F7996">
        <w:t>display</w:t>
      </w:r>
      <w:r w:rsidR="006F7996" w:rsidRPr="00F94D33">
        <w:t>ing</w:t>
      </w:r>
      <w:r w:rsidR="006F7996">
        <w:t xml:space="preserve"> </w:t>
      </w:r>
      <w:proofErr w:type="gramStart"/>
      <w:r w:rsidR="00F448A4">
        <w:t xml:space="preserve">a </w:t>
      </w:r>
      <w:r>
        <w:t>Procedures</w:t>
      </w:r>
      <w:proofErr w:type="gramEnd"/>
      <w:r>
        <w:t xml:space="preserve"> </w:t>
      </w:r>
      <w:r w:rsidR="00F448A4">
        <w:t>F</w:t>
      </w:r>
      <w:r w:rsidRPr="00F94D33">
        <w:t>rom date later than the Procedures Through date.</w:t>
      </w:r>
    </w:p>
    <w:p w14:paraId="64376234" w14:textId="3BBF5941" w:rsidR="00A13D04" w:rsidRPr="00A13D04" w:rsidRDefault="00A13D04" w:rsidP="00063994">
      <w:pPr>
        <w:pStyle w:val="FigureCaption"/>
      </w:pPr>
      <w:bookmarkStart w:id="120" w:name="_Toc463464064"/>
      <w:r>
        <w:lastRenderedPageBreak/>
        <w:t>Calendar Dropdown for Date Range View</w:t>
      </w:r>
      <w:bookmarkEnd w:id="120"/>
    </w:p>
    <w:p w14:paraId="6F1D3582" w14:textId="002ABB1E" w:rsidR="004E3028" w:rsidRDefault="00810B5A" w:rsidP="004E3028">
      <w:pPr>
        <w:pStyle w:val="Figure"/>
      </w:pPr>
      <w:r>
        <w:rPr>
          <w:noProof/>
        </w:rPr>
        <w:drawing>
          <wp:inline distT="0" distB="0" distL="0" distR="0" wp14:anchorId="638C59F1" wp14:editId="03F48130">
            <wp:extent cx="5429250" cy="1609725"/>
            <wp:effectExtent l="0" t="0" r="0" b="9525"/>
            <wp:docPr id="74" name="Picture 74" descr="Sample of screen showing the Procedures from calendar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29250" cy="1609725"/>
                    </a:xfrm>
                    <a:prstGeom prst="rect">
                      <a:avLst/>
                    </a:prstGeom>
                  </pic:spPr>
                </pic:pic>
              </a:graphicData>
            </a:graphic>
          </wp:inline>
        </w:drawing>
      </w:r>
    </w:p>
    <w:p w14:paraId="4E9ABDED" w14:textId="6552061A" w:rsidR="004E3028" w:rsidRPr="00C54497" w:rsidRDefault="004C1558" w:rsidP="00C54497">
      <w:pPr>
        <w:pStyle w:val="NumberedParagraph"/>
      </w:pPr>
      <w:r w:rsidRPr="00C54497">
        <w:t xml:space="preserve"> Use the Patient Identifier f</w:t>
      </w:r>
      <w:r w:rsidR="004E3028" w:rsidRPr="00C54497">
        <w:t>ield to select a patient.</w:t>
      </w:r>
    </w:p>
    <w:p w14:paraId="21751720" w14:textId="77777777" w:rsidR="004E3028" w:rsidRPr="00257417" w:rsidRDefault="004E3028" w:rsidP="00C54497">
      <w:pPr>
        <w:pStyle w:val="BulletListMultiple"/>
      </w:pPr>
      <w:r w:rsidRPr="00257417">
        <w:t>Enter one of the following:</w:t>
      </w:r>
    </w:p>
    <w:p w14:paraId="2404DAED" w14:textId="77777777" w:rsidR="004E3028" w:rsidRPr="00A13D04" w:rsidRDefault="004E3028" w:rsidP="00A13D04">
      <w:pPr>
        <w:pStyle w:val="Bullet2"/>
      </w:pPr>
      <w:r w:rsidRPr="00A13D04">
        <w:t>Patient Name (whole or partial, last name first)</w:t>
      </w:r>
    </w:p>
    <w:p w14:paraId="694F87B1" w14:textId="77777777" w:rsidR="004E3028" w:rsidRPr="00A13D04" w:rsidRDefault="004E3028" w:rsidP="00A13D04">
      <w:pPr>
        <w:pStyle w:val="Bullet2"/>
      </w:pPr>
      <w:r w:rsidRPr="00A13D04">
        <w:t>Social Security Number</w:t>
      </w:r>
    </w:p>
    <w:p w14:paraId="2B158A16" w14:textId="77777777" w:rsidR="004E3028" w:rsidRPr="00A13D04" w:rsidRDefault="004E3028" w:rsidP="00A13D04">
      <w:pPr>
        <w:pStyle w:val="Bullet2"/>
      </w:pPr>
      <w:r w:rsidRPr="00A13D04">
        <w:t>Last four digits of the Patient Social Security Number</w:t>
      </w:r>
    </w:p>
    <w:p w14:paraId="745F4056" w14:textId="77777777" w:rsidR="004E3028" w:rsidRPr="00D70466" w:rsidRDefault="004E3028" w:rsidP="00E04A9D">
      <w:pPr>
        <w:pStyle w:val="Bullet2"/>
      </w:pPr>
      <w:r w:rsidRPr="00E04A9D">
        <w:t>Fi</w:t>
      </w:r>
      <w:r w:rsidRPr="00D70466">
        <w:t>rst character of Last Name plus the last four digits of the SSN with no spaces</w:t>
      </w:r>
    </w:p>
    <w:p w14:paraId="053414FD" w14:textId="77777777" w:rsidR="004E3028" w:rsidRPr="00257417" w:rsidRDefault="004E3028" w:rsidP="00C54497">
      <w:pPr>
        <w:pStyle w:val="BulletListMultiple"/>
      </w:pPr>
      <w:r w:rsidRPr="00257417">
        <w:t xml:space="preserve">Click </w:t>
      </w:r>
      <w:r w:rsidRPr="009F69C7">
        <w:t xml:space="preserve">&lt;Enter&gt; </w:t>
      </w:r>
      <w:r w:rsidRPr="00257417">
        <w:t>or</w:t>
      </w:r>
      <w:r w:rsidRPr="009F69C7">
        <w:t xml:space="preserve"> </w:t>
      </w:r>
      <w:r w:rsidRPr="00257417">
        <w:t>the</w:t>
      </w:r>
      <w:r w:rsidRPr="009F69C7">
        <w:t xml:space="preserve"> Search</w:t>
      </w:r>
      <w:r w:rsidRPr="00257417">
        <w:t xml:space="preserve"> button.</w:t>
      </w:r>
    </w:p>
    <w:p w14:paraId="3A15D70C" w14:textId="77777777" w:rsidR="004E3028" w:rsidRPr="00F94D33" w:rsidRDefault="004E3028" w:rsidP="009F69C7">
      <w:pPr>
        <w:pStyle w:val="BulletListMultipleLast"/>
      </w:pPr>
      <w:r w:rsidRPr="00F94D33">
        <w:t>Choose from the list of patients displayed.</w:t>
      </w:r>
    </w:p>
    <w:p w14:paraId="70755441" w14:textId="02592BCB" w:rsidR="004C1558" w:rsidRPr="00C54497" w:rsidRDefault="004C1558" w:rsidP="00C54497">
      <w:pPr>
        <w:pStyle w:val="NumberedParagraph"/>
      </w:pPr>
      <w:r w:rsidRPr="00C54497">
        <w:t xml:space="preserve"> View the </w:t>
      </w:r>
      <w:r w:rsidR="006F7996" w:rsidRPr="00C54497">
        <w:t>Patient Procedures</w:t>
      </w:r>
      <w:r w:rsidRPr="00C54497">
        <w:t>.</w:t>
      </w:r>
    </w:p>
    <w:p w14:paraId="72E7B67B" w14:textId="006F9FD3" w:rsidR="004E3028" w:rsidRPr="00C54497" w:rsidRDefault="004E3028" w:rsidP="00C54497">
      <w:pPr>
        <w:pStyle w:val="BulletListMultipleLast"/>
      </w:pPr>
      <w:r w:rsidRPr="00257417">
        <w:t xml:space="preserve">Once the previous steps are complete, the bottom section of the window will display the </w:t>
      </w:r>
      <w:r w:rsidR="006F7996" w:rsidRPr="00257417">
        <w:t>patient procedures</w:t>
      </w:r>
      <w:r w:rsidRPr="00257417">
        <w:t xml:space="preserve"> in chronological order for the selected </w:t>
      </w:r>
      <w:r w:rsidR="006F7996" w:rsidRPr="00C54497">
        <w:t>search criteria</w:t>
      </w:r>
      <w:r w:rsidRPr="00C54497">
        <w:t xml:space="preserve">. </w:t>
      </w:r>
      <w:r w:rsidR="006F7996" w:rsidRPr="00C54497">
        <w:t>Each record</w:t>
      </w:r>
      <w:r w:rsidRPr="00C54497">
        <w:t xml:space="preserve"> will display the Category, Procedure, Date/Time, Volume, Associated Clinic, Ordering Section, Primary Diagnosis and Primary Provider.</w:t>
      </w:r>
    </w:p>
    <w:p w14:paraId="3E5085B1" w14:textId="77777777" w:rsidR="004E3028" w:rsidRDefault="004E3028" w:rsidP="00C54497">
      <w:pPr>
        <w:pStyle w:val="Note"/>
      </w:pPr>
      <w:r w:rsidRPr="00F94D33">
        <w:t>Note</w:t>
      </w:r>
      <w:r>
        <w:t>s:</w:t>
      </w:r>
    </w:p>
    <w:p w14:paraId="3225BEA1" w14:textId="77777777" w:rsidR="004E3028" w:rsidRPr="00257417" w:rsidRDefault="004E3028" w:rsidP="009F69C7">
      <w:pPr>
        <w:pStyle w:val="BulletListIndent"/>
      </w:pPr>
      <w:r w:rsidRPr="00257417">
        <w:t>Click on the field header to sort the data in a different order.</w:t>
      </w:r>
    </w:p>
    <w:p w14:paraId="6D0EEC78" w14:textId="2997AB6E" w:rsidR="004E3028" w:rsidRPr="00257417" w:rsidRDefault="006F7996" w:rsidP="009F69C7">
      <w:pPr>
        <w:pStyle w:val="BulletListIndent"/>
      </w:pPr>
      <w:r w:rsidRPr="00257417">
        <w:t xml:space="preserve">The </w:t>
      </w:r>
      <w:r w:rsidR="004E3028" w:rsidRPr="009F69C7">
        <w:t>Close</w:t>
      </w:r>
      <w:r w:rsidR="004E3028" w:rsidRPr="00257417">
        <w:t xml:space="preserve">, </w:t>
      </w:r>
      <w:r w:rsidR="004E3028" w:rsidRPr="009F69C7">
        <w:t>Add</w:t>
      </w:r>
      <w:r w:rsidR="004E3028" w:rsidRPr="00257417">
        <w:t xml:space="preserve"> and </w:t>
      </w:r>
      <w:r w:rsidR="004E3028" w:rsidRPr="009F69C7">
        <w:t>Topic Help</w:t>
      </w:r>
      <w:r w:rsidR="004E3028" w:rsidRPr="00257417">
        <w:t xml:space="preserve"> </w:t>
      </w:r>
      <w:r w:rsidR="0046401E" w:rsidRPr="00257417">
        <w:t xml:space="preserve">buttons </w:t>
      </w:r>
      <w:r w:rsidR="004E3028" w:rsidRPr="00257417">
        <w:t xml:space="preserve">are </w:t>
      </w:r>
      <w:r w:rsidR="0046401E" w:rsidRPr="00257417">
        <w:t xml:space="preserve">always </w:t>
      </w:r>
      <w:r w:rsidRPr="00C54497">
        <w:t>enabled</w:t>
      </w:r>
      <w:r w:rsidR="004E3028" w:rsidRPr="00C54497">
        <w:t>.</w:t>
      </w:r>
      <w:r w:rsidR="0046401E" w:rsidRPr="00C54497">
        <w:t xml:space="preserve"> If patient procedures exist, the </w:t>
      </w:r>
      <w:r w:rsidR="0046401E" w:rsidRPr="009F69C7">
        <w:t>Update</w:t>
      </w:r>
      <w:r w:rsidR="0046401E" w:rsidRPr="00257417">
        <w:t xml:space="preserve"> and </w:t>
      </w:r>
      <w:r w:rsidR="0046401E" w:rsidRPr="009F69C7">
        <w:t>Delete</w:t>
      </w:r>
      <w:r w:rsidR="0046401E" w:rsidRPr="00257417">
        <w:t xml:space="preserve"> buttons will be enable</w:t>
      </w:r>
      <w:r w:rsidR="00FE3583" w:rsidRPr="00257417">
        <w:t>d</w:t>
      </w:r>
      <w:r w:rsidR="0046401E" w:rsidRPr="00257417">
        <w:t>, as well.</w:t>
      </w:r>
    </w:p>
    <w:p w14:paraId="7092AA75" w14:textId="5CF14ECA" w:rsidR="004E3028" w:rsidRPr="00C54497" w:rsidRDefault="004E3028" w:rsidP="00C54497">
      <w:pPr>
        <w:pStyle w:val="BulletListIndent"/>
      </w:pPr>
      <w:r w:rsidRPr="00C54497">
        <w:t xml:space="preserve">Clicking on a </w:t>
      </w:r>
      <w:r w:rsidR="0046401E" w:rsidRPr="00C54497">
        <w:t xml:space="preserve">row </w:t>
      </w:r>
      <w:r w:rsidRPr="00C54497">
        <w:t xml:space="preserve">will highlight the </w:t>
      </w:r>
      <w:r w:rsidR="0046401E" w:rsidRPr="00C54497">
        <w:t xml:space="preserve">patient </w:t>
      </w:r>
      <w:r w:rsidRPr="00C54497">
        <w:t>procedure</w:t>
      </w:r>
      <w:r w:rsidR="0046401E" w:rsidRPr="00C54497">
        <w:t>, effectively selecting that row as a candidate for updating or deleting</w:t>
      </w:r>
      <w:r w:rsidRPr="00C54497">
        <w:t>.</w:t>
      </w:r>
    </w:p>
    <w:p w14:paraId="2A25006F" w14:textId="688E5965" w:rsidR="00A13D04" w:rsidRPr="00A13D04" w:rsidRDefault="00A13D04" w:rsidP="00063994">
      <w:pPr>
        <w:pStyle w:val="FigureCaption"/>
      </w:pPr>
      <w:bookmarkStart w:id="121" w:name="_Toc463464065"/>
      <w:r>
        <w:lastRenderedPageBreak/>
        <w:t>Procedure History for Sample Patient</w:t>
      </w:r>
      <w:bookmarkEnd w:id="121"/>
    </w:p>
    <w:p w14:paraId="7AF9B773" w14:textId="30689046" w:rsidR="004E3028" w:rsidRDefault="00821576" w:rsidP="004E3028">
      <w:pPr>
        <w:pStyle w:val="Figure"/>
      </w:pPr>
      <w:r>
        <w:rPr>
          <w:noProof/>
        </w:rPr>
        <w:drawing>
          <wp:inline distT="0" distB="0" distL="0" distR="0" wp14:anchorId="21D3EEE0" wp14:editId="31266EC0">
            <wp:extent cx="5501338" cy="3886200"/>
            <wp:effectExtent l="0" t="0" r="4445" b="0"/>
            <wp:docPr id="75" name="Picture 75" descr="An example of the Enter/Edit Patient Procedures menu with sample data showing at the bottom of the screen.  &#10;&#10;The user selects the Location (Alt and L), DSS Unit (Alt and S), Procedures From (Alt and m), Procedures Through (Alt and g) and the Patient Identifier (Alt and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email">
                      <a:extLst>
                        <a:ext uri="{28A0092B-C50C-407E-A947-70E740481C1C}">
                          <a14:useLocalDpi xmlns:a14="http://schemas.microsoft.com/office/drawing/2010/main"/>
                        </a:ext>
                      </a:extLst>
                    </a:blip>
                    <a:stretch>
                      <a:fillRect/>
                    </a:stretch>
                  </pic:blipFill>
                  <pic:spPr>
                    <a:xfrm>
                      <a:off x="0" y="0"/>
                      <a:ext cx="5503336" cy="3887611"/>
                    </a:xfrm>
                    <a:prstGeom prst="rect">
                      <a:avLst/>
                    </a:prstGeom>
                  </pic:spPr>
                </pic:pic>
              </a:graphicData>
            </a:graphic>
          </wp:inline>
        </w:drawing>
      </w:r>
    </w:p>
    <w:p w14:paraId="012A435C" w14:textId="77777777" w:rsidR="00DA5C33" w:rsidRPr="00C54497" w:rsidRDefault="00DA5C33" w:rsidP="00C54497">
      <w:pPr>
        <w:pStyle w:val="NumberedParagraph"/>
      </w:pPr>
      <w:r w:rsidRPr="00C54497">
        <w:t xml:space="preserve"> Complete data entry.</w:t>
      </w:r>
    </w:p>
    <w:p w14:paraId="58FFB841" w14:textId="36738EB1" w:rsidR="004E3028" w:rsidRPr="00257417" w:rsidRDefault="004E3028" w:rsidP="00C54497">
      <w:pPr>
        <w:pStyle w:val="BulletListMultipleLast"/>
      </w:pPr>
      <w:r w:rsidRPr="00257417">
        <w:t xml:space="preserve">Click the </w:t>
      </w:r>
      <w:r w:rsidRPr="009F69C7">
        <w:t>Add</w:t>
      </w:r>
      <w:r w:rsidRPr="00257417">
        <w:t xml:space="preserve"> button to </w:t>
      </w:r>
      <w:r w:rsidR="0046401E" w:rsidRPr="00257417">
        <w:t>enter a new patient procedure</w:t>
      </w:r>
      <w:r w:rsidRPr="00257417">
        <w:t>.</w:t>
      </w:r>
    </w:p>
    <w:p w14:paraId="7AC47798" w14:textId="48295AF1" w:rsidR="00D55C75" w:rsidRPr="00C54497" w:rsidRDefault="004E3028" w:rsidP="00C54497">
      <w:pPr>
        <w:pStyle w:val="NumberedParagraph"/>
      </w:pPr>
      <w:r w:rsidRPr="00C54497">
        <w:t xml:space="preserve">Click the Update button to display the </w:t>
      </w:r>
      <w:r w:rsidR="0046401E" w:rsidRPr="00C54497">
        <w:t xml:space="preserve">patient </w:t>
      </w:r>
      <w:r w:rsidRPr="00C54497">
        <w:t xml:space="preserve">procedure on the </w:t>
      </w:r>
      <w:r w:rsidRPr="00257417">
        <w:t>Edit Patient Procedure</w:t>
      </w:r>
      <w:r w:rsidRPr="00C54497">
        <w:t xml:space="preserve"> (Detail) screen.</w:t>
      </w:r>
    </w:p>
    <w:p w14:paraId="3FA48F17" w14:textId="7301B521" w:rsidR="004E3028" w:rsidRPr="00C54497" w:rsidRDefault="004E3028" w:rsidP="00C54497">
      <w:pPr>
        <w:pStyle w:val="NumberedParagraph"/>
      </w:pPr>
      <w:r w:rsidRPr="00C54497">
        <w:t xml:space="preserve">Click the Delete button to delete the </w:t>
      </w:r>
      <w:r w:rsidR="0046401E" w:rsidRPr="00C54497">
        <w:t xml:space="preserve">patient </w:t>
      </w:r>
      <w:r w:rsidRPr="00C54497">
        <w:t xml:space="preserve">procedure from the </w:t>
      </w:r>
      <w:r w:rsidR="0046401E" w:rsidRPr="00C54497">
        <w:t>file</w:t>
      </w:r>
      <w:r w:rsidRPr="00C54497">
        <w:t>.</w:t>
      </w:r>
    </w:p>
    <w:p w14:paraId="271239F4" w14:textId="546426E9" w:rsidR="004E3028" w:rsidRDefault="004E3028" w:rsidP="0039638F">
      <w:pPr>
        <w:pStyle w:val="Heading4"/>
      </w:pPr>
      <w:bookmarkStart w:id="122" w:name="_Toc422471172"/>
      <w:bookmarkStart w:id="123" w:name="_Toc422471340"/>
      <w:bookmarkStart w:id="124" w:name="_Toc463463961"/>
      <w:r>
        <w:t>Recent Visits Screen</w:t>
      </w:r>
      <w:bookmarkEnd w:id="122"/>
      <w:bookmarkEnd w:id="123"/>
      <w:bookmarkEnd w:id="124"/>
    </w:p>
    <w:p w14:paraId="390FC794" w14:textId="2218B000" w:rsidR="00D55C75" w:rsidRPr="00D55C75" w:rsidRDefault="00D55C75" w:rsidP="00063994">
      <w:pPr>
        <w:pStyle w:val="DSSECSBodyText"/>
      </w:pPr>
      <w:r>
        <w:t xml:space="preserve">To </w:t>
      </w:r>
      <w:r w:rsidR="002A4F9F">
        <w:t xml:space="preserve">see the Recent Visits </w:t>
      </w:r>
      <w:r w:rsidR="005A3B6C">
        <w:t>s</w:t>
      </w:r>
      <w:r w:rsidR="002A4F9F">
        <w:t xml:space="preserve">creen: </w:t>
      </w:r>
    </w:p>
    <w:p w14:paraId="7DB98742" w14:textId="238EB417" w:rsidR="00583074" w:rsidRPr="00C54497" w:rsidRDefault="00D55C75" w:rsidP="009F69C7">
      <w:pPr>
        <w:pStyle w:val="NumberedParagraph"/>
        <w:numPr>
          <w:ilvl w:val="0"/>
          <w:numId w:val="21"/>
        </w:numPr>
        <w:ind w:left="900" w:hanging="900"/>
      </w:pPr>
      <w:r w:rsidRPr="00C54497">
        <w:t xml:space="preserve">On the </w:t>
      </w:r>
      <w:r w:rsidRPr="00257417">
        <w:t xml:space="preserve">Enter/Edit Patient Procedures </w:t>
      </w:r>
      <w:r w:rsidRPr="00C54497">
        <w:t>screen, c</w:t>
      </w:r>
      <w:r w:rsidR="00583074" w:rsidRPr="00C54497">
        <w:t xml:space="preserve">lick the Add button to </w:t>
      </w:r>
      <w:r w:rsidR="0046401E" w:rsidRPr="00C54497">
        <w:t>enter a new patient procedure</w:t>
      </w:r>
      <w:r w:rsidR="00583074" w:rsidRPr="00C54497">
        <w:t>.</w:t>
      </w:r>
    </w:p>
    <w:p w14:paraId="7A147C78" w14:textId="1FD14BA2" w:rsidR="00CB35AC" w:rsidRDefault="00CB35AC" w:rsidP="009F69C7">
      <w:pPr>
        <w:pStyle w:val="Note"/>
      </w:pPr>
      <w:r>
        <w:t>Notes:</w:t>
      </w:r>
    </w:p>
    <w:p w14:paraId="35E598C9" w14:textId="628EC54C" w:rsidR="00CB35AC" w:rsidRPr="00C54497" w:rsidRDefault="00CB35AC" w:rsidP="009F69C7">
      <w:pPr>
        <w:pStyle w:val="BulletListIndent"/>
      </w:pPr>
      <w:r w:rsidRPr="00257417">
        <w:t>The Add button will only display if the selected DSS Unit is set to send to PCE.</w:t>
      </w:r>
    </w:p>
    <w:p w14:paraId="0145FBE5" w14:textId="7C608909" w:rsidR="004E3028" w:rsidRPr="00C54497" w:rsidRDefault="0046401E" w:rsidP="007513FD">
      <w:pPr>
        <w:pStyle w:val="BulletListIndent"/>
      </w:pPr>
      <w:r w:rsidRPr="00C54497">
        <w:t xml:space="preserve">If recent visits exist, the </w:t>
      </w:r>
      <w:r w:rsidR="004E3028" w:rsidRPr="007513FD">
        <w:t>Recent Visits</w:t>
      </w:r>
      <w:r w:rsidR="004E3028" w:rsidRPr="00257417">
        <w:t xml:space="preserve"> screen will </w:t>
      </w:r>
      <w:r w:rsidR="00662EC7" w:rsidRPr="00257417">
        <w:t xml:space="preserve">be </w:t>
      </w:r>
      <w:r w:rsidR="004E3028" w:rsidRPr="00257417">
        <w:t>display</w:t>
      </w:r>
      <w:r w:rsidR="00662EC7" w:rsidRPr="00257417">
        <w:t>ed</w:t>
      </w:r>
      <w:r w:rsidR="00CB35AC" w:rsidRPr="00C54497">
        <w:t xml:space="preserve"> after clicking the Add button</w:t>
      </w:r>
      <w:r w:rsidR="004E3028" w:rsidRPr="00C54497">
        <w:t>.</w:t>
      </w:r>
    </w:p>
    <w:p w14:paraId="44BE0635" w14:textId="4900F1F9" w:rsidR="00A13D04" w:rsidRPr="00A13D04" w:rsidRDefault="00A13D04" w:rsidP="00063994">
      <w:pPr>
        <w:pStyle w:val="FigureCaption"/>
      </w:pPr>
      <w:bookmarkStart w:id="125" w:name="_Toc463464066"/>
      <w:r>
        <w:lastRenderedPageBreak/>
        <w:t>Recent Visits Screen</w:t>
      </w:r>
      <w:bookmarkEnd w:id="125"/>
    </w:p>
    <w:p w14:paraId="623F9962" w14:textId="0CDFC122" w:rsidR="004E3028" w:rsidRDefault="00821576" w:rsidP="004E3028">
      <w:pPr>
        <w:pStyle w:val="Figure"/>
      </w:pPr>
      <w:r>
        <w:rPr>
          <w:noProof/>
        </w:rPr>
        <w:drawing>
          <wp:inline distT="0" distB="0" distL="0" distR="0" wp14:anchorId="04A28EDF" wp14:editId="2A7386AE">
            <wp:extent cx="5084064" cy="2429596"/>
            <wp:effectExtent l="0" t="0" r="2540" b="8890"/>
            <wp:docPr id="76" name="Picture 76" descr="Screen Capture of Recent Visits screen that shows the sample data that a user can 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email">
                      <a:extLst>
                        <a:ext uri="{28A0092B-C50C-407E-A947-70E740481C1C}">
                          <a14:useLocalDpi xmlns:a14="http://schemas.microsoft.com/office/drawing/2010/main"/>
                        </a:ext>
                      </a:extLst>
                    </a:blip>
                    <a:stretch>
                      <a:fillRect/>
                    </a:stretch>
                  </pic:blipFill>
                  <pic:spPr>
                    <a:xfrm>
                      <a:off x="0" y="0"/>
                      <a:ext cx="5084064" cy="2429596"/>
                    </a:xfrm>
                    <a:prstGeom prst="rect">
                      <a:avLst/>
                    </a:prstGeom>
                  </pic:spPr>
                </pic:pic>
              </a:graphicData>
            </a:graphic>
          </wp:inline>
        </w:drawing>
      </w:r>
    </w:p>
    <w:p w14:paraId="55AAE439" w14:textId="349FAEFF" w:rsidR="00583074" w:rsidRPr="00C54497" w:rsidRDefault="00583074" w:rsidP="00C54497">
      <w:pPr>
        <w:pStyle w:val="NumberedParagraph"/>
      </w:pPr>
      <w:r w:rsidRPr="00C54497">
        <w:t>Select</w:t>
      </w:r>
      <w:r w:rsidR="00662EC7" w:rsidRPr="00C54497">
        <w:t>ion</w:t>
      </w:r>
      <w:r w:rsidRPr="00C54497">
        <w:t xml:space="preserve"> </w:t>
      </w:r>
      <w:r w:rsidR="00662EC7" w:rsidRPr="00C54497">
        <w:t xml:space="preserve">options </w:t>
      </w:r>
      <w:r w:rsidRPr="00C54497">
        <w:t xml:space="preserve">on the </w:t>
      </w:r>
      <w:r w:rsidRPr="00257417">
        <w:t>Recent Visits</w:t>
      </w:r>
      <w:r w:rsidRPr="00C54497">
        <w:t xml:space="preserve"> </w:t>
      </w:r>
      <w:r w:rsidR="00662EC7" w:rsidRPr="00C54497">
        <w:t>s</w:t>
      </w:r>
      <w:r w:rsidRPr="00C54497">
        <w:t>creen.</w:t>
      </w:r>
    </w:p>
    <w:p w14:paraId="3CEC2C3A" w14:textId="093F9F57" w:rsidR="004E3028" w:rsidRPr="00257417" w:rsidRDefault="004E3028" w:rsidP="00C54497">
      <w:pPr>
        <w:pStyle w:val="BulletListMultiple"/>
      </w:pPr>
      <w:r w:rsidRPr="00257417">
        <w:t xml:space="preserve">On the </w:t>
      </w:r>
      <w:r w:rsidRPr="009F69C7">
        <w:t>Recent Visits</w:t>
      </w:r>
      <w:r w:rsidRPr="00257417">
        <w:t xml:space="preserve"> </w:t>
      </w:r>
      <w:r w:rsidR="00662EC7" w:rsidRPr="00257417">
        <w:t>screen</w:t>
      </w:r>
      <w:r w:rsidRPr="00257417">
        <w:t xml:space="preserve">, </w:t>
      </w:r>
      <w:r w:rsidR="00583074" w:rsidRPr="00257417">
        <w:t>the user can choose</w:t>
      </w:r>
      <w:r w:rsidRPr="00257417">
        <w:t xml:space="preserve"> one of three options:</w:t>
      </w:r>
      <w:r w:rsidR="00583074" w:rsidRPr="00257417">
        <w:t xml:space="preserve"> </w:t>
      </w:r>
      <w:r w:rsidR="00583074" w:rsidRPr="009F69C7">
        <w:t>OK</w:t>
      </w:r>
      <w:r w:rsidR="00583074" w:rsidRPr="00257417">
        <w:t xml:space="preserve">, </w:t>
      </w:r>
      <w:r w:rsidR="00583074" w:rsidRPr="009F69C7">
        <w:t>Ignore</w:t>
      </w:r>
      <w:r w:rsidR="00583074" w:rsidRPr="00257417">
        <w:t xml:space="preserve"> or </w:t>
      </w:r>
      <w:r w:rsidR="00583074" w:rsidRPr="009F69C7">
        <w:t>Cancel</w:t>
      </w:r>
      <w:r w:rsidR="00583074" w:rsidRPr="00257417">
        <w:t>.</w:t>
      </w:r>
    </w:p>
    <w:p w14:paraId="4B698EED" w14:textId="40FC425F" w:rsidR="004E3028" w:rsidRPr="00C54497" w:rsidRDefault="00583074" w:rsidP="00063994">
      <w:pPr>
        <w:pStyle w:val="Bullet2"/>
      </w:pPr>
      <w:r w:rsidRPr="009F69C7">
        <w:t>OK:</w:t>
      </w:r>
      <w:r w:rsidRPr="00257417">
        <w:t xml:space="preserve">  </w:t>
      </w:r>
      <w:r w:rsidR="004E3028" w:rsidRPr="00257417">
        <w:t>Select the appropriate Appointment/Encounter from the Recent Visits. Click</w:t>
      </w:r>
      <w:r w:rsidR="0010716A" w:rsidRPr="00257417">
        <w:t xml:space="preserve"> the</w:t>
      </w:r>
      <w:r w:rsidR="004E3028" w:rsidRPr="00257417">
        <w:t xml:space="preserve"> </w:t>
      </w:r>
      <w:r w:rsidR="004E3028" w:rsidRPr="009F69C7">
        <w:t>OK</w:t>
      </w:r>
      <w:r w:rsidR="004E3028" w:rsidRPr="00257417">
        <w:t xml:space="preserve"> </w:t>
      </w:r>
      <w:r w:rsidR="0010716A" w:rsidRPr="00257417">
        <w:t xml:space="preserve">button </w:t>
      </w:r>
      <w:r w:rsidR="004E3028" w:rsidRPr="00257417">
        <w:t xml:space="preserve">to close the </w:t>
      </w:r>
      <w:r w:rsidR="00662EC7" w:rsidRPr="00257417">
        <w:t>screen</w:t>
      </w:r>
      <w:r w:rsidR="004E3028" w:rsidRPr="00257417">
        <w:t xml:space="preserve">. </w:t>
      </w:r>
      <w:r w:rsidR="004E3028" w:rsidRPr="00C54497">
        <w:t xml:space="preserve">The </w:t>
      </w:r>
      <w:r w:rsidR="004E3028" w:rsidRPr="009F69C7">
        <w:t>Add Patient Procedure</w:t>
      </w:r>
      <w:r w:rsidR="004E3028" w:rsidRPr="00257417">
        <w:t xml:space="preserve"> screen will display</w:t>
      </w:r>
      <w:r w:rsidR="0046401E" w:rsidRPr="00257417">
        <w:t xml:space="preserve"> with</w:t>
      </w:r>
      <w:r w:rsidR="004E3028" w:rsidRPr="00257417">
        <w:t xml:space="preserve"> the Procedure Date/Time and Associated Clinic </w:t>
      </w:r>
      <w:r w:rsidR="0046401E" w:rsidRPr="00257417">
        <w:t xml:space="preserve">fields </w:t>
      </w:r>
      <w:r w:rsidR="004E3028" w:rsidRPr="00C54497">
        <w:t xml:space="preserve">populated and </w:t>
      </w:r>
      <w:r w:rsidR="0046401E" w:rsidRPr="00C54497">
        <w:t>not modifiable</w:t>
      </w:r>
      <w:r w:rsidR="004E3028" w:rsidRPr="00C54497">
        <w:t xml:space="preserve">, based on the Appointment/Encounter selected on the </w:t>
      </w:r>
      <w:r w:rsidR="004E3028" w:rsidRPr="009F69C7">
        <w:t>Recent Visits</w:t>
      </w:r>
      <w:r w:rsidR="004E3028" w:rsidRPr="00257417">
        <w:t xml:space="preserve"> </w:t>
      </w:r>
      <w:r w:rsidR="00662EC7" w:rsidRPr="00257417">
        <w:t>screen</w:t>
      </w:r>
      <w:r w:rsidR="004E3028" w:rsidRPr="00257417">
        <w:t>. Enter the procedure(s), answer classification questions as they pertain to that visit, and enter diagnoses, provider, and other pertinent fields if requ</w:t>
      </w:r>
      <w:r w:rsidR="004E3028" w:rsidRPr="00C54497">
        <w:t>ired (reasons, ordering section and/or modifiers).</w:t>
      </w:r>
    </w:p>
    <w:p w14:paraId="17034E67" w14:textId="70F43D23" w:rsidR="00583074" w:rsidRPr="00257417" w:rsidRDefault="00583074" w:rsidP="00063994">
      <w:pPr>
        <w:pStyle w:val="Bullet2"/>
      </w:pPr>
      <w:r w:rsidRPr="009F69C7">
        <w:t xml:space="preserve">Ignore: </w:t>
      </w:r>
      <w:r w:rsidRPr="00257417">
        <w:t>Click</w:t>
      </w:r>
      <w:r w:rsidR="0010716A" w:rsidRPr="00257417">
        <w:t xml:space="preserve"> the</w:t>
      </w:r>
      <w:r w:rsidRPr="00257417">
        <w:t xml:space="preserve"> </w:t>
      </w:r>
      <w:r w:rsidRPr="009F69C7">
        <w:t>Ignore</w:t>
      </w:r>
      <w:r w:rsidRPr="00257417">
        <w:t xml:space="preserve"> </w:t>
      </w:r>
      <w:r w:rsidR="0010716A" w:rsidRPr="00257417">
        <w:t xml:space="preserve">button </w:t>
      </w:r>
      <w:r w:rsidRPr="00257417">
        <w:t xml:space="preserve">on the </w:t>
      </w:r>
      <w:r w:rsidRPr="009F69C7">
        <w:t xml:space="preserve">Recent Visits </w:t>
      </w:r>
      <w:r w:rsidR="0010716A" w:rsidRPr="00257417">
        <w:t>screen</w:t>
      </w:r>
      <w:r w:rsidRPr="00257417">
        <w:t xml:space="preserve"> to go to </w:t>
      </w:r>
      <w:r w:rsidR="0046401E" w:rsidRPr="00257417">
        <w:t>the</w:t>
      </w:r>
      <w:r w:rsidRPr="00257417">
        <w:t xml:space="preserve"> </w:t>
      </w:r>
      <w:r w:rsidRPr="009F69C7">
        <w:t>Add Patient Procedure</w:t>
      </w:r>
      <w:r w:rsidRPr="00257417">
        <w:t xml:space="preserve"> screen to enter </w:t>
      </w:r>
      <w:r w:rsidR="0046401E" w:rsidRPr="00257417">
        <w:t xml:space="preserve">information </w:t>
      </w:r>
      <w:r w:rsidRPr="00257417">
        <w:t>for all fields.</w:t>
      </w:r>
    </w:p>
    <w:p w14:paraId="3997FE4B" w14:textId="4AB93602" w:rsidR="00583074" w:rsidRPr="00257417" w:rsidRDefault="00583074" w:rsidP="00063994">
      <w:pPr>
        <w:pStyle w:val="Bullet2"/>
      </w:pPr>
      <w:r w:rsidRPr="009F69C7">
        <w:t>Cancel:</w:t>
      </w:r>
      <w:r w:rsidRPr="00257417">
        <w:t xml:space="preserve"> Click</w:t>
      </w:r>
      <w:r w:rsidR="0010716A" w:rsidRPr="00257417">
        <w:t xml:space="preserve"> the</w:t>
      </w:r>
      <w:r w:rsidRPr="00257417">
        <w:t xml:space="preserve"> </w:t>
      </w:r>
      <w:r w:rsidRPr="009F69C7">
        <w:t>Cancel</w:t>
      </w:r>
      <w:r w:rsidRPr="00257417">
        <w:t xml:space="preserve"> </w:t>
      </w:r>
      <w:r w:rsidR="0010716A" w:rsidRPr="00257417">
        <w:t xml:space="preserve">button </w:t>
      </w:r>
      <w:r w:rsidRPr="00257417">
        <w:t xml:space="preserve">to close the </w:t>
      </w:r>
      <w:r w:rsidRPr="009F69C7">
        <w:t>Recent Visits</w:t>
      </w:r>
      <w:r w:rsidRPr="00257417">
        <w:t xml:space="preserve"> </w:t>
      </w:r>
      <w:r w:rsidR="0010716A" w:rsidRPr="00257417">
        <w:t>scree</w:t>
      </w:r>
      <w:r w:rsidR="00FE7083" w:rsidRPr="00257417">
        <w:t>n</w:t>
      </w:r>
      <w:r w:rsidRPr="00257417">
        <w:t xml:space="preserve"> and </w:t>
      </w:r>
      <w:r w:rsidR="0010716A" w:rsidRPr="00257417">
        <w:t>return</w:t>
      </w:r>
      <w:r w:rsidR="0010716A" w:rsidRPr="00C54497">
        <w:t xml:space="preserve"> to </w:t>
      </w:r>
      <w:r w:rsidRPr="00C54497">
        <w:t xml:space="preserve">the </w:t>
      </w:r>
      <w:r w:rsidRPr="009F69C7">
        <w:t>Enter/Edit Patient Procedure</w:t>
      </w:r>
      <w:r w:rsidR="00276C95" w:rsidRPr="009F69C7">
        <w:t>s</w:t>
      </w:r>
      <w:r w:rsidRPr="00257417">
        <w:t xml:space="preserve"> screen.</w:t>
      </w:r>
    </w:p>
    <w:p w14:paraId="2B9CFC7B" w14:textId="77777777" w:rsidR="004E3028" w:rsidRDefault="004E3028" w:rsidP="00C54497">
      <w:pPr>
        <w:pStyle w:val="Note"/>
        <w:rPr>
          <w:noProof/>
        </w:rPr>
      </w:pPr>
      <w:r w:rsidRPr="00F94D33">
        <w:rPr>
          <w:noProof/>
        </w:rPr>
        <w:t>Note</w:t>
      </w:r>
      <w:r>
        <w:rPr>
          <w:noProof/>
        </w:rPr>
        <w:t>:</w:t>
      </w:r>
    </w:p>
    <w:p w14:paraId="408EC11E" w14:textId="6BF8BB76" w:rsidR="004E3028" w:rsidRPr="00C54497" w:rsidRDefault="004E3028" w:rsidP="006528A6">
      <w:pPr>
        <w:pStyle w:val="BulletListIndent"/>
        <w:rPr>
          <w:noProof/>
        </w:rPr>
      </w:pPr>
      <w:r w:rsidRPr="00257417">
        <w:rPr>
          <w:noProof/>
        </w:rPr>
        <w:t xml:space="preserve">If the Associated Clinic for the </w:t>
      </w:r>
      <w:r w:rsidR="00D55C75" w:rsidRPr="00257417">
        <w:rPr>
          <w:noProof/>
        </w:rPr>
        <w:t xml:space="preserve">selected </w:t>
      </w:r>
      <w:r w:rsidRPr="00257417">
        <w:rPr>
          <w:noProof/>
        </w:rPr>
        <w:t>record is no longer active,</w:t>
      </w:r>
      <w:r w:rsidR="00D55C75" w:rsidRPr="00C54497">
        <w:rPr>
          <w:noProof/>
        </w:rPr>
        <w:t xml:space="preserve"> </w:t>
      </w:r>
      <w:r w:rsidR="00276C95" w:rsidRPr="00C54497">
        <w:rPr>
          <w:noProof/>
        </w:rPr>
        <w:t>clicking the</w:t>
      </w:r>
      <w:r w:rsidR="00D55C75" w:rsidRPr="00C54497">
        <w:rPr>
          <w:noProof/>
        </w:rPr>
        <w:t xml:space="preserve"> OK</w:t>
      </w:r>
      <w:r w:rsidR="00276C95" w:rsidRPr="00257417">
        <w:rPr>
          <w:noProof/>
        </w:rPr>
        <w:t xml:space="preserve"> button will result in the display of the</w:t>
      </w:r>
      <w:r w:rsidRPr="00257417">
        <w:rPr>
          <w:noProof/>
        </w:rPr>
        <w:t xml:space="preserve"> </w:t>
      </w:r>
      <w:r w:rsidRPr="006528A6">
        <w:rPr>
          <w:noProof/>
        </w:rPr>
        <w:t>Error: Invalid Associated Clinic</w:t>
      </w:r>
      <w:r w:rsidRPr="00257417">
        <w:rPr>
          <w:noProof/>
        </w:rPr>
        <w:t xml:space="preserve"> </w:t>
      </w:r>
      <w:r w:rsidR="00BF4403" w:rsidRPr="00257417">
        <w:rPr>
          <w:noProof/>
        </w:rPr>
        <w:t>message dialog</w:t>
      </w:r>
      <w:r w:rsidRPr="00257417">
        <w:rPr>
          <w:noProof/>
        </w:rPr>
        <w:t>.</w:t>
      </w:r>
      <w:r w:rsidR="00BF4403" w:rsidRPr="00C54497">
        <w:rPr>
          <w:noProof/>
        </w:rPr>
        <w:t xml:space="preserve"> </w:t>
      </w:r>
      <w:r w:rsidRPr="00C54497">
        <w:rPr>
          <w:noProof/>
        </w:rPr>
        <w:t xml:space="preserve"> The </w:t>
      </w:r>
      <w:r w:rsidR="00BF4403" w:rsidRPr="00C54497">
        <w:rPr>
          <w:noProof/>
        </w:rPr>
        <w:t>message dialog</w:t>
      </w:r>
      <w:r w:rsidR="00276C95" w:rsidRPr="00C54497">
        <w:rPr>
          <w:noProof/>
        </w:rPr>
        <w:t xml:space="preserve"> </w:t>
      </w:r>
      <w:r w:rsidRPr="00C54497">
        <w:rPr>
          <w:noProof/>
        </w:rPr>
        <w:t xml:space="preserve">lists </w:t>
      </w:r>
      <w:r w:rsidR="00276C95" w:rsidRPr="00C54497">
        <w:rPr>
          <w:noProof/>
        </w:rPr>
        <w:t xml:space="preserve">only </w:t>
      </w:r>
      <w:r w:rsidRPr="00C54497">
        <w:rPr>
          <w:noProof/>
        </w:rPr>
        <w:t xml:space="preserve">active </w:t>
      </w:r>
      <w:r w:rsidR="00276C95" w:rsidRPr="00C54497">
        <w:rPr>
          <w:noProof/>
        </w:rPr>
        <w:t>Associated Clinics</w:t>
      </w:r>
      <w:r w:rsidRPr="00C54497">
        <w:rPr>
          <w:noProof/>
        </w:rPr>
        <w:t>. To update the record, select an active clinic from the list and then</w:t>
      </w:r>
      <w:r w:rsidR="00BF4403" w:rsidRPr="00C54497">
        <w:rPr>
          <w:noProof/>
        </w:rPr>
        <w:t xml:space="preserve"> click the</w:t>
      </w:r>
      <w:r w:rsidRPr="00C54497">
        <w:rPr>
          <w:noProof/>
        </w:rPr>
        <w:t xml:space="preserve"> </w:t>
      </w:r>
      <w:r w:rsidRPr="006528A6">
        <w:rPr>
          <w:noProof/>
        </w:rPr>
        <w:t>OK</w:t>
      </w:r>
      <w:r w:rsidR="00BF4403" w:rsidRPr="009F69C7">
        <w:rPr>
          <w:noProof/>
        </w:rPr>
        <w:t xml:space="preserve"> </w:t>
      </w:r>
      <w:r w:rsidR="00BF4403" w:rsidRPr="00257417">
        <w:rPr>
          <w:noProof/>
        </w:rPr>
        <w:t>button</w:t>
      </w:r>
      <w:r w:rsidRPr="00257417">
        <w:rPr>
          <w:noProof/>
        </w:rPr>
        <w:t xml:space="preserve">. </w:t>
      </w:r>
      <w:r w:rsidR="00BF4403" w:rsidRPr="00257417">
        <w:rPr>
          <w:noProof/>
        </w:rPr>
        <w:t>Click the</w:t>
      </w:r>
      <w:r w:rsidR="00BF4403" w:rsidRPr="00C54497">
        <w:rPr>
          <w:noProof/>
        </w:rPr>
        <w:t xml:space="preserve"> </w:t>
      </w:r>
      <w:r w:rsidRPr="006528A6">
        <w:rPr>
          <w:noProof/>
        </w:rPr>
        <w:t>Cancel</w:t>
      </w:r>
      <w:r w:rsidRPr="00257417">
        <w:rPr>
          <w:noProof/>
        </w:rPr>
        <w:t xml:space="preserve"> </w:t>
      </w:r>
      <w:r w:rsidR="00BF4403" w:rsidRPr="00257417">
        <w:rPr>
          <w:noProof/>
        </w:rPr>
        <w:t xml:space="preserve">button </w:t>
      </w:r>
      <w:r w:rsidRPr="00257417">
        <w:rPr>
          <w:noProof/>
        </w:rPr>
        <w:t xml:space="preserve">to open the record and </w:t>
      </w:r>
      <w:r w:rsidRPr="00C54497">
        <w:rPr>
          <w:noProof/>
        </w:rPr>
        <w:t xml:space="preserve">the Associated Clinic </w:t>
      </w:r>
      <w:r w:rsidR="00276C95" w:rsidRPr="00C54497">
        <w:rPr>
          <w:noProof/>
        </w:rPr>
        <w:t xml:space="preserve">field </w:t>
      </w:r>
      <w:r w:rsidRPr="00C54497">
        <w:rPr>
          <w:noProof/>
        </w:rPr>
        <w:t>will be blank.</w:t>
      </w:r>
    </w:p>
    <w:p w14:paraId="7DD33837" w14:textId="6D0941E7" w:rsidR="00A13D04" w:rsidRPr="00063994" w:rsidRDefault="00F448A4" w:rsidP="00063994">
      <w:pPr>
        <w:pStyle w:val="FigureCaption"/>
      </w:pPr>
      <w:bookmarkStart w:id="126" w:name="_Toc463464067"/>
      <w:r>
        <w:lastRenderedPageBreak/>
        <w:t xml:space="preserve">Error: </w:t>
      </w:r>
      <w:r w:rsidR="00A13D04">
        <w:t>Invalid Associated Clinic Message Dialog</w:t>
      </w:r>
      <w:bookmarkEnd w:id="126"/>
    </w:p>
    <w:p w14:paraId="159D3668" w14:textId="6E5E2351" w:rsidR="004E3028" w:rsidRDefault="00251B11" w:rsidP="004E3028">
      <w:pPr>
        <w:pStyle w:val="Figure"/>
      </w:pPr>
      <w:r>
        <w:rPr>
          <w:noProof/>
        </w:rPr>
        <w:drawing>
          <wp:inline distT="0" distB="0" distL="0" distR="0" wp14:anchorId="71F21956" wp14:editId="2D028D44">
            <wp:extent cx="3528080" cy="2990850"/>
            <wp:effectExtent l="0" t="0" r="0" b="0"/>
            <wp:docPr id="264" name="Picture 264" descr="Screen Capture of the Error: Invalid Associated Clinic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email">
                      <a:extLst>
                        <a:ext uri="{28A0092B-C50C-407E-A947-70E740481C1C}">
                          <a14:useLocalDpi xmlns:a14="http://schemas.microsoft.com/office/drawing/2010/main"/>
                        </a:ext>
                      </a:extLst>
                    </a:blip>
                    <a:stretch>
                      <a:fillRect/>
                    </a:stretch>
                  </pic:blipFill>
                  <pic:spPr>
                    <a:xfrm>
                      <a:off x="0" y="0"/>
                      <a:ext cx="3530311" cy="2992742"/>
                    </a:xfrm>
                    <a:prstGeom prst="rect">
                      <a:avLst/>
                    </a:prstGeom>
                  </pic:spPr>
                </pic:pic>
              </a:graphicData>
            </a:graphic>
          </wp:inline>
        </w:drawing>
      </w:r>
    </w:p>
    <w:p w14:paraId="411486D9" w14:textId="17322FE2" w:rsidR="00A13D04" w:rsidRPr="00A13D04" w:rsidRDefault="00A13D04" w:rsidP="00063994">
      <w:pPr>
        <w:pStyle w:val="FigureCaption"/>
      </w:pPr>
      <w:bookmarkStart w:id="127" w:name="_Toc463464068"/>
      <w:r>
        <w:t>Add Patient Procedure Detail Screen</w:t>
      </w:r>
      <w:bookmarkEnd w:id="127"/>
    </w:p>
    <w:p w14:paraId="32124167" w14:textId="2C7DDDDA" w:rsidR="004E3028" w:rsidRDefault="00700022" w:rsidP="004E3028">
      <w:pPr>
        <w:pStyle w:val="Figure"/>
      </w:pPr>
      <w:r>
        <w:rPr>
          <w:noProof/>
        </w:rPr>
        <w:drawing>
          <wp:inline distT="0" distB="0" distL="0" distR="0" wp14:anchorId="343BB749" wp14:editId="55F22B30">
            <wp:extent cx="5943600" cy="4434840"/>
            <wp:effectExtent l="0" t="0" r="0" b="3810"/>
            <wp:docPr id="78" name="Picture 78" descr="Screen Capture of the Add Patient Procedure screen that shows sample data that was cre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email">
                      <a:extLst>
                        <a:ext uri="{28A0092B-C50C-407E-A947-70E740481C1C}">
                          <a14:useLocalDpi xmlns:a14="http://schemas.microsoft.com/office/drawing/2010/main"/>
                        </a:ext>
                      </a:extLst>
                    </a:blip>
                    <a:stretch>
                      <a:fillRect/>
                    </a:stretch>
                  </pic:blipFill>
                  <pic:spPr>
                    <a:xfrm>
                      <a:off x="0" y="0"/>
                      <a:ext cx="5943600" cy="4434840"/>
                    </a:xfrm>
                    <a:prstGeom prst="rect">
                      <a:avLst/>
                    </a:prstGeom>
                  </pic:spPr>
                </pic:pic>
              </a:graphicData>
            </a:graphic>
          </wp:inline>
        </w:drawing>
      </w:r>
    </w:p>
    <w:p w14:paraId="0163E330" w14:textId="73B4BEBF" w:rsidR="004E3028" w:rsidRDefault="005D48D0" w:rsidP="0039638F">
      <w:pPr>
        <w:pStyle w:val="Heading4"/>
      </w:pPr>
      <w:bookmarkStart w:id="128" w:name="_Toc422471173"/>
      <w:bookmarkStart w:id="129" w:name="_Toc422471341"/>
      <w:bookmarkStart w:id="130" w:name="_Ref462226854"/>
      <w:bookmarkStart w:id="131" w:name="_Toc463463962"/>
      <w:r>
        <w:lastRenderedPageBreak/>
        <w:t>Add</w:t>
      </w:r>
      <w:r w:rsidR="004E3028">
        <w:t xml:space="preserve"> Information to the Add Patient Procedure </w:t>
      </w:r>
      <w:r w:rsidR="00B47EB2">
        <w:t xml:space="preserve">or </w:t>
      </w:r>
      <w:r w:rsidR="004E3028">
        <w:t>Edit Patient Procedure Screen</w:t>
      </w:r>
      <w:bookmarkEnd w:id="128"/>
      <w:bookmarkEnd w:id="129"/>
      <w:bookmarkEnd w:id="130"/>
      <w:bookmarkEnd w:id="131"/>
    </w:p>
    <w:p w14:paraId="700F68F3" w14:textId="77777777" w:rsidR="004E3028" w:rsidRPr="00257417" w:rsidRDefault="004E3028" w:rsidP="00257417">
      <w:pPr>
        <w:pStyle w:val="DSSECSBodyText"/>
      </w:pPr>
      <w:r w:rsidRPr="00257417">
        <w:t xml:space="preserve">To complete the </w:t>
      </w:r>
      <w:r w:rsidRPr="009F69C7">
        <w:t>Add Patient Procedure</w:t>
      </w:r>
      <w:r w:rsidRPr="00257417">
        <w:t xml:space="preserve"> or </w:t>
      </w:r>
      <w:r w:rsidRPr="009F69C7">
        <w:t>Edit Patient Procedure</w:t>
      </w:r>
      <w:r w:rsidRPr="00257417">
        <w:t xml:space="preserve"> screen:</w:t>
      </w:r>
    </w:p>
    <w:p w14:paraId="1A3A1B2E" w14:textId="3B55CDDE" w:rsidR="004E3028" w:rsidRPr="00C54497" w:rsidRDefault="004E3028" w:rsidP="009F69C7">
      <w:pPr>
        <w:pStyle w:val="NumberedParagraph"/>
        <w:numPr>
          <w:ilvl w:val="0"/>
          <w:numId w:val="22"/>
        </w:numPr>
        <w:ind w:left="900" w:hanging="900"/>
      </w:pPr>
      <w:r w:rsidRPr="00C54497">
        <w:t>Select a Category</w:t>
      </w:r>
    </w:p>
    <w:p w14:paraId="7C5F4FCA" w14:textId="77777777" w:rsidR="002409BE" w:rsidRPr="00257417" w:rsidRDefault="002409BE" w:rsidP="009F69C7">
      <w:pPr>
        <w:pStyle w:val="BulletListMultiple"/>
      </w:pPr>
      <w:r w:rsidRPr="00257417">
        <w:t xml:space="preserve">If the </w:t>
      </w:r>
      <w:r w:rsidRPr="009F69C7">
        <w:t>Allow Category Use</w:t>
      </w:r>
      <w:r w:rsidRPr="00257417">
        <w:t xml:space="preserve"> field in the </w:t>
      </w:r>
      <w:r w:rsidRPr="009F69C7">
        <w:t xml:space="preserve">Add DSS Unit Management </w:t>
      </w:r>
      <w:r w:rsidRPr="00257417">
        <w:t xml:space="preserve">set up is set to NO, then the </w:t>
      </w:r>
      <w:r w:rsidRPr="009F69C7">
        <w:t>Category</w:t>
      </w:r>
      <w:r w:rsidRPr="00257417">
        <w:t xml:space="preserve"> field will be blank and disabled.</w:t>
      </w:r>
    </w:p>
    <w:p w14:paraId="42317E1D" w14:textId="13C34CB3" w:rsidR="004E3028" w:rsidRPr="00F94D33" w:rsidRDefault="004E3028" w:rsidP="00C54497">
      <w:pPr>
        <w:pStyle w:val="BulletListMultiple"/>
      </w:pPr>
      <w:r w:rsidRPr="00F94D33">
        <w:t xml:space="preserve">If only one </w:t>
      </w:r>
      <w:r w:rsidR="00063B6F">
        <w:t>C</w:t>
      </w:r>
      <w:r w:rsidR="00063B6F" w:rsidRPr="00F94D33">
        <w:t xml:space="preserve">ategory </w:t>
      </w:r>
      <w:r w:rsidRPr="00F94D33">
        <w:t xml:space="preserve">is defined for the specified DSS Unit, that </w:t>
      </w:r>
      <w:r w:rsidR="00063B6F">
        <w:t>C</w:t>
      </w:r>
      <w:r w:rsidR="00063B6F" w:rsidRPr="00F94D33">
        <w:t xml:space="preserve">ategory </w:t>
      </w:r>
      <w:r w:rsidRPr="00F94D33">
        <w:t xml:space="preserve">will </w:t>
      </w:r>
      <w:r w:rsidR="00FE7083">
        <w:t xml:space="preserve">be the </w:t>
      </w:r>
      <w:r w:rsidRPr="00F94D33">
        <w:t>default</w:t>
      </w:r>
      <w:r w:rsidR="00FE7083">
        <w:t xml:space="preserve"> value</w:t>
      </w:r>
      <w:r w:rsidRPr="00F94D33">
        <w:t>.</w:t>
      </w:r>
    </w:p>
    <w:p w14:paraId="04C7941C" w14:textId="235CEF40" w:rsidR="004E3028" w:rsidRPr="00C54497" w:rsidRDefault="004E3028" w:rsidP="00C54497">
      <w:pPr>
        <w:pStyle w:val="NumberedParagraph"/>
      </w:pPr>
      <w:r w:rsidRPr="00C54497">
        <w:t>Select the Procedure Date and Time.</w:t>
      </w:r>
    </w:p>
    <w:p w14:paraId="77899DA8" w14:textId="598D08DE" w:rsidR="004E3028" w:rsidRPr="00257417" w:rsidRDefault="004E3028" w:rsidP="00C54497">
      <w:pPr>
        <w:pStyle w:val="BulletListMultiple"/>
      </w:pPr>
      <w:r w:rsidRPr="00257417">
        <w:t xml:space="preserve">This information is </w:t>
      </w:r>
      <w:r w:rsidR="00063B6F" w:rsidRPr="00257417">
        <w:t xml:space="preserve">present </w:t>
      </w:r>
      <w:r w:rsidRPr="00257417">
        <w:t>if a</w:t>
      </w:r>
      <w:r w:rsidR="00063B6F" w:rsidRPr="00257417">
        <w:t xml:space="preserve"> recent visit was selected</w:t>
      </w:r>
      <w:r w:rsidRPr="00257417">
        <w:t xml:space="preserve"> on the </w:t>
      </w:r>
      <w:r w:rsidRPr="009F69C7">
        <w:t>Recent Visits</w:t>
      </w:r>
      <w:r w:rsidRPr="00257417">
        <w:t xml:space="preserve"> </w:t>
      </w:r>
      <w:r w:rsidR="00063B6F" w:rsidRPr="00257417">
        <w:t>screen</w:t>
      </w:r>
      <w:r w:rsidRPr="00257417">
        <w:t>.</w:t>
      </w:r>
    </w:p>
    <w:p w14:paraId="75722BAA" w14:textId="53DA34F3" w:rsidR="004E3028" w:rsidRPr="00257417" w:rsidRDefault="004E3028" w:rsidP="00C54497">
      <w:pPr>
        <w:pStyle w:val="BulletListMultipleLast"/>
      </w:pPr>
      <w:r w:rsidRPr="00257417">
        <w:t xml:space="preserve">Typing “N” and then clicking </w:t>
      </w:r>
      <w:r w:rsidRPr="009F69C7">
        <w:t>&lt;Enter&gt;</w:t>
      </w:r>
      <w:r w:rsidRPr="00257417">
        <w:t xml:space="preserve"> in the field (instead of clicking the </w:t>
      </w:r>
      <w:r w:rsidRPr="009F69C7">
        <w:rPr>
          <w:noProof/>
        </w:rPr>
        <w:drawing>
          <wp:inline distT="0" distB="0" distL="0" distR="0" wp14:anchorId="402EB9B8" wp14:editId="5B979AA3">
            <wp:extent cx="180975" cy="190500"/>
            <wp:effectExtent l="0" t="0" r="9525" b="0"/>
            <wp:docPr id="32" name="Picture 38" desc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 button"/>
                    <pic:cNvPicPr>
                      <a:picLocks noChangeAspect="1" noChangeArrowheads="1"/>
                    </pic:cNvPicPr>
                  </pic:nvPicPr>
                  <pic:blipFill>
                    <a:blip r:embed="rId58" cstate="email">
                      <a:extLst>
                        <a:ext uri="{28A0092B-C50C-407E-A947-70E740481C1C}">
                          <a14:useLocalDpi xmlns:a14="http://schemas.microsoft.com/office/drawing/2010/main"/>
                        </a:ext>
                      </a:extLst>
                    </a:blip>
                    <a:srcRect/>
                    <a:stretch>
                      <a:fillRect/>
                    </a:stretch>
                  </pic:blipFill>
                  <pic:spPr bwMode="auto">
                    <a:xfrm>
                      <a:off x="0" y="0"/>
                      <a:ext cx="180975" cy="190500"/>
                    </a:xfrm>
                    <a:prstGeom prst="rect">
                      <a:avLst/>
                    </a:prstGeom>
                    <a:noFill/>
                    <a:ln>
                      <a:noFill/>
                    </a:ln>
                  </pic:spPr>
                </pic:pic>
              </a:graphicData>
            </a:graphic>
          </wp:inline>
        </w:drawing>
      </w:r>
      <w:r w:rsidRPr="00257417">
        <w:t xml:space="preserve"> button) will bypass the </w:t>
      </w:r>
      <w:r w:rsidR="006A604E" w:rsidRPr="00257417">
        <w:t>dialog box</w:t>
      </w:r>
      <w:r w:rsidRPr="00257417">
        <w:t>, or clicking</w:t>
      </w:r>
      <w:r w:rsidR="006A604E" w:rsidRPr="00257417">
        <w:t xml:space="preserve"> the</w:t>
      </w:r>
      <w:r w:rsidRPr="00257417">
        <w:t xml:space="preserve"> </w:t>
      </w:r>
      <w:r w:rsidRPr="009F69C7">
        <w:t>Now</w:t>
      </w:r>
      <w:r w:rsidRPr="00257417">
        <w:t xml:space="preserve"> </w:t>
      </w:r>
      <w:r w:rsidR="006A604E" w:rsidRPr="00257417">
        <w:t xml:space="preserve">button in </w:t>
      </w:r>
      <w:r w:rsidRPr="00257417">
        <w:t xml:space="preserve">the </w:t>
      </w:r>
      <w:r w:rsidR="006A604E" w:rsidRPr="00257417">
        <w:t>dialog box</w:t>
      </w:r>
      <w:r w:rsidRPr="00257417">
        <w:t xml:space="preserve"> will enter the current system date and time. When the </w:t>
      </w:r>
      <w:r w:rsidRPr="009F69C7">
        <w:t>Midnight</w:t>
      </w:r>
      <w:r w:rsidRPr="00257417">
        <w:t xml:space="preserve"> button is clicked, “23:59” is displayed for the time on the date selected.</w:t>
      </w:r>
    </w:p>
    <w:p w14:paraId="72912142" w14:textId="44B5D99C" w:rsidR="00A13D04" w:rsidRPr="00A13D04" w:rsidRDefault="00A13D04" w:rsidP="00063994">
      <w:pPr>
        <w:pStyle w:val="FigureCaption"/>
      </w:pPr>
      <w:bookmarkStart w:id="132" w:name="_Toc463464069"/>
      <w:r>
        <w:t>Select Date/Time Dialog Box</w:t>
      </w:r>
      <w:bookmarkEnd w:id="132"/>
    </w:p>
    <w:p w14:paraId="44871B7A" w14:textId="0561689C" w:rsidR="004E3028" w:rsidRDefault="00C77510" w:rsidP="004E3028">
      <w:pPr>
        <w:pStyle w:val="Figure"/>
      </w:pPr>
      <w:r>
        <w:rPr>
          <w:noProof/>
        </w:rPr>
        <w:drawing>
          <wp:inline distT="0" distB="0" distL="0" distR="0" wp14:anchorId="51ABEC57" wp14:editId="466FC733">
            <wp:extent cx="2974728" cy="1933575"/>
            <wp:effectExtent l="0" t="0" r="0" b="0"/>
            <wp:docPr id="79" name="Picture 79" descr="Screen capture of the Select Date/Time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email">
                      <a:extLst>
                        <a:ext uri="{28A0092B-C50C-407E-A947-70E740481C1C}">
                          <a14:useLocalDpi xmlns:a14="http://schemas.microsoft.com/office/drawing/2010/main"/>
                        </a:ext>
                      </a:extLst>
                    </a:blip>
                    <a:stretch>
                      <a:fillRect/>
                    </a:stretch>
                  </pic:blipFill>
                  <pic:spPr>
                    <a:xfrm>
                      <a:off x="0" y="0"/>
                      <a:ext cx="2972777" cy="1932307"/>
                    </a:xfrm>
                    <a:prstGeom prst="rect">
                      <a:avLst/>
                    </a:prstGeom>
                  </pic:spPr>
                </pic:pic>
              </a:graphicData>
            </a:graphic>
          </wp:inline>
        </w:drawing>
      </w:r>
    </w:p>
    <w:p w14:paraId="0E35DE0E" w14:textId="3F532704" w:rsidR="004E3028" w:rsidRPr="00C54497" w:rsidRDefault="004E3028" w:rsidP="00C54497">
      <w:pPr>
        <w:pStyle w:val="NumberedParagraph"/>
      </w:pPr>
      <w:r w:rsidRPr="00C54497">
        <w:t>Select an Eligibility Code for this procedure.</w:t>
      </w:r>
    </w:p>
    <w:p w14:paraId="4394848B" w14:textId="77777777" w:rsidR="004E3028" w:rsidRPr="00257417" w:rsidRDefault="004E3028" w:rsidP="00C54497">
      <w:pPr>
        <w:pStyle w:val="BulletListMultiple"/>
      </w:pPr>
      <w:r w:rsidRPr="00257417">
        <w:t xml:space="preserve">If the selected patient has only one </w:t>
      </w:r>
      <w:r w:rsidRPr="009F69C7">
        <w:t>Eligibility Code</w:t>
      </w:r>
      <w:r w:rsidRPr="00257417">
        <w:t xml:space="preserve">, that value defaults. Otherwise, select the </w:t>
      </w:r>
      <w:r w:rsidRPr="009F69C7">
        <w:t>Eligibility Code</w:t>
      </w:r>
      <w:r w:rsidRPr="00257417">
        <w:t xml:space="preserve"> that applies to this procedure.</w:t>
      </w:r>
    </w:p>
    <w:p w14:paraId="33ADB0F2" w14:textId="77777777" w:rsidR="004E3028" w:rsidRPr="00257417" w:rsidRDefault="004E3028" w:rsidP="00C54497">
      <w:pPr>
        <w:pStyle w:val="BulletListMultipleLast"/>
      </w:pPr>
      <w:r w:rsidRPr="00257417">
        <w:t xml:space="preserve">The primary </w:t>
      </w:r>
      <w:r w:rsidRPr="009F69C7">
        <w:t>Eligibility Code</w:t>
      </w:r>
      <w:r w:rsidRPr="00257417">
        <w:t xml:space="preserve"> displays as the default.</w:t>
      </w:r>
    </w:p>
    <w:p w14:paraId="296A15B2" w14:textId="740CAA34" w:rsidR="004E3028" w:rsidRPr="00C54497" w:rsidRDefault="004E3028" w:rsidP="00C54497">
      <w:pPr>
        <w:pStyle w:val="NumberedParagraph"/>
      </w:pPr>
      <w:r w:rsidRPr="00C54497">
        <w:t xml:space="preserve">Select a </w:t>
      </w:r>
      <w:r w:rsidRPr="00257417">
        <w:t>Procedure Name</w:t>
      </w:r>
      <w:r w:rsidRPr="00C54497">
        <w:t>.</w:t>
      </w:r>
    </w:p>
    <w:p w14:paraId="65CF2913" w14:textId="04F6E824" w:rsidR="004E3028" w:rsidRPr="00F94D33" w:rsidRDefault="004E3028" w:rsidP="00C54497">
      <w:pPr>
        <w:pStyle w:val="BulletListMultipleLast"/>
      </w:pPr>
      <w:r w:rsidRPr="00F94D33">
        <w:t xml:space="preserve">Select a </w:t>
      </w:r>
      <w:r w:rsidR="00063B6F" w:rsidRPr="009F69C7">
        <w:t>Procedure</w:t>
      </w:r>
      <w:r w:rsidR="00063B6F" w:rsidRPr="00F94D33">
        <w:t xml:space="preserve"> </w:t>
      </w:r>
      <w:r w:rsidRPr="00F94D33">
        <w:t>from the dropdown list.</w:t>
      </w:r>
    </w:p>
    <w:p w14:paraId="5767AED1" w14:textId="24EA805B" w:rsidR="004E3028" w:rsidRPr="00C54497" w:rsidRDefault="004E3028" w:rsidP="00C54497">
      <w:pPr>
        <w:pStyle w:val="NumberedParagraph"/>
      </w:pPr>
      <w:r w:rsidRPr="00C54497">
        <w:t xml:space="preserve">Enter the </w:t>
      </w:r>
      <w:r w:rsidRPr="00257417">
        <w:t>Volume</w:t>
      </w:r>
      <w:r w:rsidRPr="00C54497">
        <w:t xml:space="preserve"> for the procedure.</w:t>
      </w:r>
    </w:p>
    <w:p w14:paraId="3FAA7DDD" w14:textId="534AF973" w:rsidR="004E3028" w:rsidRPr="00C54497" w:rsidRDefault="004E3028" w:rsidP="00C54497">
      <w:pPr>
        <w:pStyle w:val="NumberedParagraph"/>
      </w:pPr>
      <w:r w:rsidRPr="00C54497">
        <w:t xml:space="preserve">If applicable, the </w:t>
      </w:r>
      <w:r w:rsidRPr="00257417">
        <w:t>CPT Modifiers</w:t>
      </w:r>
      <w:r w:rsidRPr="00C54497">
        <w:t xml:space="preserve"> section will be enabled.</w:t>
      </w:r>
    </w:p>
    <w:p w14:paraId="0AAB5D62" w14:textId="77777777" w:rsidR="004E3028" w:rsidRPr="00257417" w:rsidRDefault="004E3028" w:rsidP="00C54497">
      <w:pPr>
        <w:pStyle w:val="BulletListMultiple"/>
      </w:pPr>
      <w:r w:rsidRPr="00257417">
        <w:t>Modifiers provide additional information about a CPT procedure. With functionality put in place by the Code Set Versioning project, only CPT modifiers that are active for the date and time of the event will show.</w:t>
      </w:r>
    </w:p>
    <w:p w14:paraId="6B2A20C3" w14:textId="3167A3FC" w:rsidR="004E3028" w:rsidRPr="00257417" w:rsidRDefault="004E3028" w:rsidP="00C54497">
      <w:pPr>
        <w:pStyle w:val="BulletListMultiple"/>
      </w:pPr>
      <w:r w:rsidRPr="00257417">
        <w:t xml:space="preserve">Choose a </w:t>
      </w:r>
      <w:r w:rsidR="002A4F9F" w:rsidRPr="00C54497">
        <w:t>m</w:t>
      </w:r>
      <w:r w:rsidRPr="00C54497">
        <w:t xml:space="preserve">odifier from the </w:t>
      </w:r>
      <w:r w:rsidRPr="009F69C7">
        <w:t xml:space="preserve">Modifiers Available </w:t>
      </w:r>
      <w:r w:rsidRPr="00257417">
        <w:t xml:space="preserve">list and click </w:t>
      </w:r>
      <w:r w:rsidRPr="009F69C7">
        <w:t>Include</w:t>
      </w:r>
      <w:r w:rsidRPr="00257417">
        <w:t>.</w:t>
      </w:r>
    </w:p>
    <w:p w14:paraId="4A37C077" w14:textId="77777777" w:rsidR="004E3028" w:rsidRPr="00257417" w:rsidRDefault="004E3028" w:rsidP="00C54497">
      <w:pPr>
        <w:pStyle w:val="BulletListMultiple"/>
      </w:pPr>
      <w:r w:rsidRPr="00257417">
        <w:t>Repeat as needed.</w:t>
      </w:r>
    </w:p>
    <w:p w14:paraId="57DF7729" w14:textId="77777777" w:rsidR="004E3028" w:rsidRPr="00257417" w:rsidRDefault="004E3028" w:rsidP="00C54497">
      <w:pPr>
        <w:pStyle w:val="BulletListMultiple"/>
      </w:pPr>
      <w:r w:rsidRPr="00C54497">
        <w:t xml:space="preserve">To remove a modifier, choose it from the </w:t>
      </w:r>
      <w:r w:rsidRPr="009F69C7">
        <w:t>Modifiers Selected</w:t>
      </w:r>
      <w:r w:rsidRPr="00257417">
        <w:t xml:space="preserve"> list and click </w:t>
      </w:r>
      <w:r w:rsidRPr="009F69C7">
        <w:t>Exclude</w:t>
      </w:r>
      <w:r w:rsidRPr="00257417">
        <w:t>.</w:t>
      </w:r>
    </w:p>
    <w:p w14:paraId="32EB493F" w14:textId="7E509B2C" w:rsidR="004E3028" w:rsidRPr="00257417" w:rsidRDefault="0098018F" w:rsidP="00C54497">
      <w:pPr>
        <w:pStyle w:val="BulletListMultipleLast"/>
      </w:pPr>
      <w:r w:rsidRPr="00257417">
        <w:lastRenderedPageBreak/>
        <w:t xml:space="preserve">Press </w:t>
      </w:r>
      <w:r w:rsidR="004E3028" w:rsidRPr="00257417">
        <w:t>&lt;</w:t>
      </w:r>
      <w:r w:rsidR="004E3028" w:rsidRPr="009F69C7">
        <w:t>CTRL-Click</w:t>
      </w:r>
      <w:r w:rsidR="004E3028" w:rsidRPr="00257417">
        <w:t xml:space="preserve">&gt; to select multiple </w:t>
      </w:r>
      <w:r w:rsidR="002A4F9F" w:rsidRPr="00257417">
        <w:t>m</w:t>
      </w:r>
      <w:r w:rsidR="004E3028" w:rsidRPr="00257417">
        <w:t>odifiers at one time.</w:t>
      </w:r>
    </w:p>
    <w:p w14:paraId="0765B834" w14:textId="755DE47D" w:rsidR="004E3028" w:rsidRPr="00C54497" w:rsidRDefault="004E3028" w:rsidP="00C54497">
      <w:pPr>
        <w:pStyle w:val="NumberedParagraph"/>
      </w:pPr>
      <w:r w:rsidRPr="00C54497">
        <w:t xml:space="preserve">If applicable, the </w:t>
      </w:r>
      <w:r w:rsidRPr="00257417">
        <w:t>Reasons</w:t>
      </w:r>
      <w:r w:rsidRPr="00C54497">
        <w:t xml:space="preserve"> field will be enabled.</w:t>
      </w:r>
    </w:p>
    <w:p w14:paraId="64584CD9" w14:textId="77777777" w:rsidR="004E3028" w:rsidRPr="00F94D33" w:rsidRDefault="004E3028" w:rsidP="00C54497">
      <w:pPr>
        <w:pStyle w:val="BulletListMultiple"/>
      </w:pPr>
      <w:r w:rsidRPr="00F94D33">
        <w:t>The user can enter up to three reasons.</w:t>
      </w:r>
    </w:p>
    <w:p w14:paraId="2A89163F" w14:textId="77777777" w:rsidR="004E3028" w:rsidRPr="00F94D33" w:rsidRDefault="004E3028" w:rsidP="00C54497">
      <w:pPr>
        <w:pStyle w:val="BulletListMultiple"/>
      </w:pPr>
      <w:r w:rsidRPr="00F94D33">
        <w:t>Reason #1 must be entered before a second or third may be entered. Reason #2 must be entered before a third may be entered.</w:t>
      </w:r>
    </w:p>
    <w:p w14:paraId="68273A90" w14:textId="77777777" w:rsidR="004E3028" w:rsidRPr="00F94D33" w:rsidRDefault="004E3028" w:rsidP="00C54497">
      <w:pPr>
        <w:pStyle w:val="BulletListMultiple"/>
      </w:pPr>
      <w:r w:rsidRPr="00F94D33">
        <w:t>Reasons appear alphabetically in the dropdown.</w:t>
      </w:r>
    </w:p>
    <w:p w14:paraId="43FE91AF" w14:textId="668BA337" w:rsidR="004E3028" w:rsidRPr="00F94D33" w:rsidRDefault="006E3CF1" w:rsidP="00C54497">
      <w:pPr>
        <w:pStyle w:val="BulletListMultiple"/>
      </w:pPr>
      <w:r>
        <w:t>Once selected, a</w:t>
      </w:r>
      <w:r w:rsidRPr="00F94D33">
        <w:t xml:space="preserve"> </w:t>
      </w:r>
      <w:r w:rsidR="004E3028" w:rsidRPr="00F94D33">
        <w:t>reason will not appear in the dropdown list for remaining reason fields.</w:t>
      </w:r>
    </w:p>
    <w:p w14:paraId="1827CB95" w14:textId="6D0A063F" w:rsidR="004E3028" w:rsidRPr="00F94D33" w:rsidRDefault="004E3028" w:rsidP="00C54497">
      <w:pPr>
        <w:pStyle w:val="BulletListMultipleLast"/>
      </w:pPr>
      <w:r w:rsidRPr="00F94D33">
        <w:t>A reason can be selected by entering the initial letter(s)</w:t>
      </w:r>
      <w:r>
        <w:t xml:space="preserve"> into the Reasons field.</w:t>
      </w:r>
      <w:r w:rsidRPr="00F94D33">
        <w:t xml:space="preserve"> If the reason that appears is not the correct choice, click the down arrow on the reason dropdown to select another reason</w:t>
      </w:r>
      <w:r w:rsidR="006E3CF1">
        <w:t>,</w:t>
      </w:r>
      <w:r w:rsidRPr="00F94D33">
        <w:t xml:space="preserve"> or enter different letter(s)</w:t>
      </w:r>
      <w:r>
        <w:t>.</w:t>
      </w:r>
    </w:p>
    <w:p w14:paraId="49B9C0E9" w14:textId="2E1372D7" w:rsidR="004E3028" w:rsidRPr="00C54497" w:rsidRDefault="004E3028" w:rsidP="00C54497">
      <w:pPr>
        <w:pStyle w:val="NumberedParagraph"/>
      </w:pPr>
      <w:r w:rsidRPr="00C54497">
        <w:t>If applicable, the mandatory classification questions section will be enabled.</w:t>
      </w:r>
    </w:p>
    <w:p w14:paraId="762A83CE" w14:textId="77777777" w:rsidR="004E3028" w:rsidRPr="00257417" w:rsidRDefault="004E3028" w:rsidP="00C54497">
      <w:pPr>
        <w:pStyle w:val="BulletListMultiple"/>
      </w:pPr>
      <w:r w:rsidRPr="00257417">
        <w:t xml:space="preserve">Select </w:t>
      </w:r>
      <w:r w:rsidRPr="009F69C7">
        <w:t>YES</w:t>
      </w:r>
      <w:r w:rsidRPr="00257417">
        <w:t xml:space="preserve"> only if the treatment received relates to that classification.</w:t>
      </w:r>
    </w:p>
    <w:p w14:paraId="580F7BE2" w14:textId="3B297D72" w:rsidR="004E3028" w:rsidRPr="00C54497" w:rsidRDefault="0098018F" w:rsidP="00C54497">
      <w:pPr>
        <w:pStyle w:val="BulletListMultipleLast"/>
      </w:pPr>
      <w:r w:rsidRPr="00257417">
        <w:t xml:space="preserve">Press </w:t>
      </w:r>
      <w:r w:rsidR="00563B93" w:rsidRPr="00257417">
        <w:t xml:space="preserve">the </w:t>
      </w:r>
      <w:r w:rsidR="00563B93" w:rsidRPr="009F69C7">
        <w:t xml:space="preserve">&lt;F1&gt; </w:t>
      </w:r>
      <w:r w:rsidR="00563B93" w:rsidRPr="00257417">
        <w:t>key</w:t>
      </w:r>
      <w:r w:rsidR="00563B93" w:rsidRPr="00257417" w:rsidDel="00563B93">
        <w:t xml:space="preserve"> </w:t>
      </w:r>
      <w:r w:rsidR="004E3028" w:rsidRPr="00257417">
        <w:t xml:space="preserve">while in the </w:t>
      </w:r>
      <w:r w:rsidR="004E3028" w:rsidRPr="009F69C7">
        <w:t>Service</w:t>
      </w:r>
      <w:r w:rsidR="006E3CF1" w:rsidRPr="009F69C7">
        <w:t xml:space="preserve"> </w:t>
      </w:r>
      <w:r w:rsidR="004E3028" w:rsidRPr="009F69C7">
        <w:t xml:space="preserve">Connected </w:t>
      </w:r>
      <w:r w:rsidR="004E3028" w:rsidRPr="00257417">
        <w:t xml:space="preserve">field </w:t>
      </w:r>
      <w:r w:rsidR="006E3CF1" w:rsidRPr="00257417">
        <w:t>to display</w:t>
      </w:r>
      <w:r w:rsidR="004E3028" w:rsidRPr="00257417">
        <w:t xml:space="preserve"> a </w:t>
      </w:r>
      <w:r w:rsidR="006A604E" w:rsidRPr="00257417">
        <w:t>message dialog</w:t>
      </w:r>
      <w:r w:rsidR="004E3028" w:rsidRPr="00257417">
        <w:t xml:space="preserve"> </w:t>
      </w:r>
      <w:r w:rsidR="006E3CF1" w:rsidRPr="00257417">
        <w:t xml:space="preserve">containing </w:t>
      </w:r>
      <w:r w:rsidR="004E3028" w:rsidRPr="00257417">
        <w:t>the patient’s service connection and any rated disabilities.</w:t>
      </w:r>
    </w:p>
    <w:p w14:paraId="0387225C" w14:textId="723DDA31" w:rsidR="00A13D04" w:rsidRPr="00A13D04" w:rsidRDefault="00A13D04" w:rsidP="00063994">
      <w:pPr>
        <w:pStyle w:val="FigureCaption"/>
      </w:pPr>
      <w:bookmarkStart w:id="133" w:name="_Toc463464070"/>
      <w:r>
        <w:t>Service Connection and Rated Disabilities Screen</w:t>
      </w:r>
      <w:bookmarkEnd w:id="133"/>
    </w:p>
    <w:p w14:paraId="410AC011" w14:textId="19836069" w:rsidR="004E3028" w:rsidRDefault="00C77510" w:rsidP="004E3028">
      <w:pPr>
        <w:pStyle w:val="Figure"/>
      </w:pPr>
      <w:r>
        <w:rPr>
          <w:noProof/>
        </w:rPr>
        <w:drawing>
          <wp:inline distT="0" distB="0" distL="0" distR="0" wp14:anchorId="5C042A55" wp14:editId="4939C58B">
            <wp:extent cx="3762375" cy="2185697"/>
            <wp:effectExtent l="0" t="0" r="0" b="5080"/>
            <wp:docPr id="81" name="Picture 81" descr="Screen capture of the Service Connection and Rated Disabilities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email">
                      <a:extLst>
                        <a:ext uri="{28A0092B-C50C-407E-A947-70E740481C1C}">
                          <a14:useLocalDpi xmlns:a14="http://schemas.microsoft.com/office/drawing/2010/main"/>
                        </a:ext>
                      </a:extLst>
                    </a:blip>
                    <a:stretch>
                      <a:fillRect/>
                    </a:stretch>
                  </pic:blipFill>
                  <pic:spPr>
                    <a:xfrm>
                      <a:off x="0" y="0"/>
                      <a:ext cx="3778479" cy="2195052"/>
                    </a:xfrm>
                    <a:prstGeom prst="rect">
                      <a:avLst/>
                    </a:prstGeom>
                  </pic:spPr>
                </pic:pic>
              </a:graphicData>
            </a:graphic>
          </wp:inline>
        </w:drawing>
      </w:r>
    </w:p>
    <w:p w14:paraId="54773380" w14:textId="77777777" w:rsidR="004E3028" w:rsidRPr="00C54497" w:rsidRDefault="004E3028" w:rsidP="00C54497">
      <w:pPr>
        <w:pStyle w:val="NumberedParagraph"/>
      </w:pPr>
      <w:r w:rsidRPr="00C54497">
        <w:t xml:space="preserve">Select the </w:t>
      </w:r>
      <w:r w:rsidRPr="00257417">
        <w:t>Ordering Section</w:t>
      </w:r>
      <w:r w:rsidRPr="00C54497">
        <w:t>.</w:t>
      </w:r>
    </w:p>
    <w:p w14:paraId="0017F544" w14:textId="55B6B8E1" w:rsidR="004E3028" w:rsidRPr="00C54497" w:rsidRDefault="004E3028" w:rsidP="00C54497">
      <w:pPr>
        <w:pStyle w:val="NumberedParagraph"/>
      </w:pPr>
      <w:r w:rsidRPr="00C54497">
        <w:t xml:space="preserve">Select the </w:t>
      </w:r>
      <w:r w:rsidR="007628BA" w:rsidRPr="00257417">
        <w:t>Associated Clinic</w:t>
      </w:r>
      <w:r w:rsidR="007628BA" w:rsidRPr="00C54497">
        <w:t xml:space="preserve"> (if not already populated from the Recent Visits </w:t>
      </w:r>
      <w:r w:rsidR="006A604E" w:rsidRPr="00C54497">
        <w:t>screen</w:t>
      </w:r>
      <w:r w:rsidR="007628BA" w:rsidRPr="00C54497">
        <w:t>).</w:t>
      </w:r>
    </w:p>
    <w:p w14:paraId="632FBDC3" w14:textId="1606FE95" w:rsidR="007628BA" w:rsidRPr="00C54497" w:rsidRDefault="004E3028" w:rsidP="00C54497">
      <w:pPr>
        <w:pStyle w:val="NumberedParagraph"/>
      </w:pPr>
      <w:r w:rsidRPr="00C54497">
        <w:t xml:space="preserve">Select </w:t>
      </w:r>
      <w:r w:rsidR="00A13D04" w:rsidRPr="00C54497">
        <w:t>the associated</w:t>
      </w:r>
      <w:r w:rsidR="007628BA" w:rsidRPr="00C54497">
        <w:t xml:space="preserve"> </w:t>
      </w:r>
      <w:r w:rsidR="004A5E4E" w:rsidRPr="00C54497">
        <w:t>diagnosis</w:t>
      </w:r>
      <w:r w:rsidR="007628BA" w:rsidRPr="00C54497">
        <w:t xml:space="preserve"> code for the procedure.</w:t>
      </w:r>
    </w:p>
    <w:p w14:paraId="398FD7DA" w14:textId="77777777" w:rsidR="007628BA" w:rsidRPr="00257417" w:rsidRDefault="007628BA" w:rsidP="00C54497">
      <w:pPr>
        <w:pStyle w:val="BulletListMultiple"/>
      </w:pPr>
      <w:r w:rsidRPr="00257417">
        <w:t xml:space="preserve">Use the </w:t>
      </w:r>
      <w:r w:rsidRPr="009F69C7">
        <w:t>Primary</w:t>
      </w:r>
      <w:r w:rsidRPr="00257417">
        <w:t xml:space="preserve"> field to enter one of the following:</w:t>
      </w:r>
    </w:p>
    <w:p w14:paraId="5E58A341" w14:textId="77777777" w:rsidR="007628BA" w:rsidRPr="00E375DE" w:rsidRDefault="007628BA" w:rsidP="007628BA">
      <w:pPr>
        <w:pStyle w:val="Bullet2"/>
      </w:pPr>
      <w:r w:rsidRPr="00E375DE">
        <w:t>ICD code (whole or partial)</w:t>
      </w:r>
    </w:p>
    <w:p w14:paraId="097BE562" w14:textId="77777777" w:rsidR="007628BA" w:rsidRPr="00E375DE" w:rsidRDefault="007628BA" w:rsidP="007628BA">
      <w:pPr>
        <w:pStyle w:val="Bullet2"/>
      </w:pPr>
      <w:r w:rsidRPr="00E375DE">
        <w:t>Diagnosis Name (whole or partial)</w:t>
      </w:r>
    </w:p>
    <w:p w14:paraId="711BA23C" w14:textId="77777777" w:rsidR="007628BA" w:rsidRPr="009F69C7" w:rsidRDefault="007628BA" w:rsidP="00C54497">
      <w:pPr>
        <w:pStyle w:val="BulletListMultiple"/>
      </w:pPr>
      <w:r w:rsidRPr="00257417">
        <w:t xml:space="preserve">Click the </w:t>
      </w:r>
      <w:r w:rsidRPr="009F69C7">
        <w:t>Search</w:t>
      </w:r>
      <w:r w:rsidRPr="00257417">
        <w:t xml:space="preserve"> button. </w:t>
      </w:r>
      <w:r w:rsidRPr="009F69C7">
        <w:rPr>
          <w:noProof/>
        </w:rPr>
        <w:drawing>
          <wp:inline distT="0" distB="0" distL="0" distR="0" wp14:anchorId="033CD630" wp14:editId="4FF1A9A8">
            <wp:extent cx="228600" cy="228600"/>
            <wp:effectExtent l="0" t="0" r="0" b="0"/>
            <wp:docPr id="238" name="Picture 43" descr="Screen capture of searc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 capture of search button."/>
                    <pic:cNvPicPr>
                      <a:picLocks noChangeAspect="1" noChangeArrowheads="1"/>
                    </pic:cNvPicPr>
                  </pic:nvPicPr>
                  <pic:blipFill>
                    <a:blip r:embed="rId61" cstate="email">
                      <a:extLst>
                        <a:ext uri="{28A0092B-C50C-407E-A947-70E740481C1C}">
                          <a14:useLocalDpi xmlns:a14="http://schemas.microsoft.com/office/drawing/2010/main"/>
                        </a:ext>
                      </a:extLst>
                    </a:blip>
                    <a:srcRect/>
                    <a:stretch>
                      <a:fillRect/>
                    </a:stretch>
                  </pic:blipFill>
                  <pic:spPr bwMode="auto">
                    <a:xfrm>
                      <a:off x="0" y="0"/>
                      <a:ext cx="228600" cy="228600"/>
                    </a:xfrm>
                    <a:prstGeom prst="rect">
                      <a:avLst/>
                    </a:prstGeom>
                    <a:noFill/>
                    <a:ln>
                      <a:noFill/>
                    </a:ln>
                  </pic:spPr>
                </pic:pic>
              </a:graphicData>
            </a:graphic>
          </wp:inline>
        </w:drawing>
      </w:r>
    </w:p>
    <w:p w14:paraId="4C2BDC7F" w14:textId="77777777" w:rsidR="007628BA" w:rsidRPr="00F94D33" w:rsidRDefault="007628BA" w:rsidP="00C54497">
      <w:pPr>
        <w:pStyle w:val="BulletListMultiple"/>
      </w:pPr>
      <w:r w:rsidRPr="00F94D33">
        <w:t>Select from the resulting dropdown list.</w:t>
      </w:r>
    </w:p>
    <w:p w14:paraId="49B6C1FD" w14:textId="293DFB62" w:rsidR="007628BA" w:rsidRPr="00F94D33" w:rsidRDefault="007628BA" w:rsidP="009F69C7">
      <w:pPr>
        <w:pStyle w:val="BulletListMultipleLast"/>
      </w:pPr>
      <w:r w:rsidRPr="00F94D33">
        <w:t xml:space="preserve">Repeat as needed to select the </w:t>
      </w:r>
      <w:r w:rsidR="006E53F5">
        <w:t>s</w:t>
      </w:r>
      <w:r w:rsidRPr="00F94D33">
        <w:t xml:space="preserve">econdary </w:t>
      </w:r>
      <w:r w:rsidR="006E53F5">
        <w:t>d</w:t>
      </w:r>
      <w:r w:rsidRPr="00F94D33">
        <w:t xml:space="preserve">iagnosis </w:t>
      </w:r>
      <w:r w:rsidR="006E53F5">
        <w:t>c</w:t>
      </w:r>
      <w:r w:rsidRPr="00F94D33">
        <w:t>odes.</w:t>
      </w:r>
    </w:p>
    <w:p w14:paraId="65AACA5B" w14:textId="77777777" w:rsidR="004E3028" w:rsidRPr="00C54497" w:rsidRDefault="004E3028" w:rsidP="00C54497">
      <w:pPr>
        <w:pStyle w:val="NumberedParagraph"/>
      </w:pPr>
      <w:r w:rsidRPr="00C54497">
        <w:t xml:space="preserve">Select the providers of the services. Use the </w:t>
      </w:r>
      <w:r w:rsidRPr="00257417">
        <w:t xml:space="preserve">Providers Available </w:t>
      </w:r>
      <w:r w:rsidRPr="00C54497">
        <w:t>text box to enter the following:</w:t>
      </w:r>
    </w:p>
    <w:p w14:paraId="6421FE24" w14:textId="77777777" w:rsidR="004E3028" w:rsidRPr="00257417" w:rsidRDefault="004E3028" w:rsidP="00C54497">
      <w:pPr>
        <w:pStyle w:val="BulletListMultiple"/>
      </w:pPr>
      <w:r w:rsidRPr="00257417">
        <w:t>Provider name (full or partial, last name first)</w:t>
      </w:r>
    </w:p>
    <w:p w14:paraId="071F994D" w14:textId="77777777" w:rsidR="004E3028" w:rsidRPr="00257417" w:rsidRDefault="004E3028" w:rsidP="00C54497">
      <w:pPr>
        <w:pStyle w:val="BulletListMultiple"/>
      </w:pPr>
      <w:r w:rsidRPr="00257417">
        <w:lastRenderedPageBreak/>
        <w:t xml:space="preserve">Select the provider from the resulting dropdown list and click </w:t>
      </w:r>
      <w:r w:rsidRPr="009F69C7">
        <w:t>Include</w:t>
      </w:r>
      <w:r w:rsidRPr="00257417">
        <w:t>.</w:t>
      </w:r>
    </w:p>
    <w:p w14:paraId="6248D9DD" w14:textId="77777777" w:rsidR="004E3028" w:rsidRPr="00257417" w:rsidRDefault="004E3028" w:rsidP="00C54497">
      <w:pPr>
        <w:pStyle w:val="BulletListMultipleLast"/>
      </w:pPr>
      <w:r w:rsidRPr="00257417">
        <w:t>To remove a provider, select from the Providers Selected</w:t>
      </w:r>
      <w:r w:rsidRPr="00C54497">
        <w:t xml:space="preserve"> list and click </w:t>
      </w:r>
      <w:r w:rsidRPr="009F69C7">
        <w:t>Exclude</w:t>
      </w:r>
      <w:r w:rsidRPr="00257417">
        <w:t xml:space="preserve">. </w:t>
      </w:r>
    </w:p>
    <w:p w14:paraId="1FDAEAA6" w14:textId="2289E55B" w:rsidR="004E3028" w:rsidRPr="00C54497" w:rsidRDefault="004E3028" w:rsidP="00C54497">
      <w:pPr>
        <w:pStyle w:val="NumberedParagraph"/>
      </w:pPr>
      <w:r w:rsidRPr="00C54497">
        <w:t xml:space="preserve">Click the </w:t>
      </w:r>
      <w:r w:rsidRPr="00257417">
        <w:t>Add</w:t>
      </w:r>
      <w:r w:rsidRPr="00C54497">
        <w:t xml:space="preserve"> button to save the edited procedure</w:t>
      </w:r>
      <w:r w:rsidR="007628BA" w:rsidRPr="00C54497">
        <w:t xml:space="preserve"> and remain on the screen</w:t>
      </w:r>
      <w:r w:rsidRPr="00C54497">
        <w:t>.</w:t>
      </w:r>
    </w:p>
    <w:p w14:paraId="2C68A358" w14:textId="77777777" w:rsidR="004E3028" w:rsidRPr="00C54497" w:rsidRDefault="004E3028" w:rsidP="00C54497">
      <w:pPr>
        <w:pStyle w:val="NumberedParagraph"/>
      </w:pPr>
      <w:r w:rsidRPr="00C54497">
        <w:t>Click the OK button to save the edited procedure and return to the Enter Patient Procedure screen.</w:t>
      </w:r>
    </w:p>
    <w:p w14:paraId="454F33EC" w14:textId="77777777" w:rsidR="004E3028" w:rsidRPr="00C54497" w:rsidRDefault="004E3028" w:rsidP="00C54497">
      <w:pPr>
        <w:pStyle w:val="NumberedParagraph"/>
      </w:pPr>
      <w:r w:rsidRPr="00C54497">
        <w:t xml:space="preserve">Click the </w:t>
      </w:r>
      <w:r w:rsidRPr="00257417">
        <w:t>Cancel</w:t>
      </w:r>
      <w:r w:rsidRPr="00C54497">
        <w:t xml:space="preserve"> button to return to the </w:t>
      </w:r>
      <w:r w:rsidRPr="00257417">
        <w:t>Enter Patient Procedure</w:t>
      </w:r>
      <w:r w:rsidRPr="00C54497">
        <w:t xml:space="preserve"> screen without saving the above entries.</w:t>
      </w:r>
    </w:p>
    <w:p w14:paraId="0A87AD1E" w14:textId="77777777" w:rsidR="004E3028" w:rsidRPr="00F94D33" w:rsidRDefault="004E3028" w:rsidP="00C54497">
      <w:pPr>
        <w:pStyle w:val="Note"/>
      </w:pPr>
      <w:r w:rsidRPr="00F94D33">
        <w:t>Notes</w:t>
      </w:r>
      <w:r>
        <w:t>:</w:t>
      </w:r>
    </w:p>
    <w:p w14:paraId="12091D36" w14:textId="77777777" w:rsidR="004E3028" w:rsidRPr="00257417" w:rsidRDefault="004E3028" w:rsidP="009F69C7">
      <w:pPr>
        <w:pStyle w:val="BulletListIndent"/>
      </w:pPr>
      <w:r w:rsidRPr="00257417">
        <w:t xml:space="preserve">If the record transmits to PCE based on the </w:t>
      </w:r>
      <w:r w:rsidRPr="009F69C7">
        <w:t>DSS Unit</w:t>
      </w:r>
      <w:r w:rsidRPr="009F69C7">
        <w:rPr>
          <w:i/>
        </w:rPr>
        <w:t xml:space="preserve"> </w:t>
      </w:r>
      <w:r w:rsidRPr="00257417">
        <w:t>on</w:t>
      </w:r>
      <w:r w:rsidRPr="009F69C7">
        <w:rPr>
          <w:i/>
        </w:rPr>
        <w:t xml:space="preserve"> </w:t>
      </w:r>
      <w:r w:rsidRPr="009F69C7">
        <w:t xml:space="preserve">Management Menu </w:t>
      </w:r>
      <w:r w:rsidRPr="00257417">
        <w:t>set up, then all fields will be required.</w:t>
      </w:r>
    </w:p>
    <w:p w14:paraId="02B254C5" w14:textId="77777777" w:rsidR="004E3028" w:rsidRPr="009F69C7" w:rsidRDefault="004E3028" w:rsidP="009F69C7">
      <w:pPr>
        <w:pStyle w:val="BulletListIndent"/>
        <w:rPr>
          <w:bCs/>
        </w:rPr>
      </w:pPr>
      <w:r w:rsidRPr="00257417">
        <w:t xml:space="preserve">If the record does not transmit to PCE based on the </w:t>
      </w:r>
      <w:r w:rsidRPr="009F69C7">
        <w:t>DSS Unit</w:t>
      </w:r>
      <w:r w:rsidRPr="009F69C7">
        <w:rPr>
          <w:i/>
        </w:rPr>
        <w:t xml:space="preserve"> </w:t>
      </w:r>
      <w:r w:rsidRPr="00257417">
        <w:t>on</w:t>
      </w:r>
      <w:r w:rsidRPr="009F69C7">
        <w:rPr>
          <w:i/>
        </w:rPr>
        <w:t xml:space="preserve"> </w:t>
      </w:r>
      <w:r w:rsidRPr="009F69C7">
        <w:t xml:space="preserve">Management Menu </w:t>
      </w:r>
      <w:r w:rsidRPr="00257417">
        <w:t>set up, then the Associated Clinic and the four Secondary Diagnosis fields will be disabled.</w:t>
      </w:r>
    </w:p>
    <w:p w14:paraId="0E6ACD3B" w14:textId="49E1B0A6" w:rsidR="004E3028" w:rsidRPr="00257417" w:rsidRDefault="0098018F" w:rsidP="00C54497">
      <w:pPr>
        <w:pStyle w:val="BulletListIndent"/>
      </w:pPr>
      <w:r w:rsidRPr="00257417">
        <w:t xml:space="preserve">Press </w:t>
      </w:r>
      <w:r w:rsidR="00563B93" w:rsidRPr="00257417">
        <w:t xml:space="preserve">the </w:t>
      </w:r>
      <w:r w:rsidR="00563B93" w:rsidRPr="009F69C7">
        <w:t xml:space="preserve">&lt;F1&gt; </w:t>
      </w:r>
      <w:r w:rsidR="00563B93" w:rsidRPr="00257417">
        <w:t>key</w:t>
      </w:r>
      <w:r w:rsidR="00563B93" w:rsidRPr="00257417" w:rsidDel="00563B93">
        <w:t xml:space="preserve"> </w:t>
      </w:r>
      <w:r w:rsidR="004E3028" w:rsidRPr="00257417">
        <w:t xml:space="preserve">while in any field to open a </w:t>
      </w:r>
      <w:r w:rsidR="00967854" w:rsidRPr="00257417">
        <w:t>dialog box</w:t>
      </w:r>
      <w:r w:rsidR="004E3028" w:rsidRPr="00257417">
        <w:t xml:space="preserve"> displaying a </w:t>
      </w:r>
      <w:r w:rsidR="0088130A" w:rsidRPr="00257417">
        <w:t>h</w:t>
      </w:r>
      <w:r w:rsidR="004E3028" w:rsidRPr="00257417">
        <w:t>elp message.</w:t>
      </w:r>
    </w:p>
    <w:p w14:paraId="325004BD" w14:textId="19D088CC" w:rsidR="004E3028" w:rsidRDefault="0081723E" w:rsidP="0039638F">
      <w:pPr>
        <w:pStyle w:val="Heading4"/>
      </w:pPr>
      <w:bookmarkStart w:id="134" w:name="_Toc422471174"/>
      <w:bookmarkStart w:id="135" w:name="_Toc422471342"/>
      <w:bookmarkStart w:id="136" w:name="_Toc463463963"/>
      <w:r>
        <w:t>Add</w:t>
      </w:r>
      <w:r w:rsidR="006E53F5">
        <w:t xml:space="preserve"> a</w:t>
      </w:r>
      <w:r w:rsidR="004E3028">
        <w:t xml:space="preserve"> Patient </w:t>
      </w:r>
      <w:r>
        <w:t>Procedure</w:t>
      </w:r>
      <w:bookmarkEnd w:id="134"/>
      <w:bookmarkEnd w:id="135"/>
      <w:bookmarkEnd w:id="136"/>
    </w:p>
    <w:p w14:paraId="42D288E6" w14:textId="2DBF93DE" w:rsidR="004E3028" w:rsidRPr="00F94D33" w:rsidRDefault="004E3028" w:rsidP="00063994">
      <w:pPr>
        <w:pStyle w:val="DSSECSBodyText"/>
      </w:pPr>
      <w:r w:rsidRPr="00F94D33">
        <w:t xml:space="preserve">The following instructions and example assume that a user is entering </w:t>
      </w:r>
      <w:r w:rsidR="0081723E">
        <w:t>a patient</w:t>
      </w:r>
      <w:r w:rsidRPr="0088130A">
        <w:t xml:space="preserve"> procedure</w:t>
      </w:r>
      <w:r w:rsidRPr="00F94D33">
        <w:t xml:space="preserve"> for a specified patient and that the specified DSS Unit data transmits to PCE.</w:t>
      </w:r>
    </w:p>
    <w:p w14:paraId="4C8F760A" w14:textId="5AA20574" w:rsidR="0088130A" w:rsidRPr="00C54497" w:rsidRDefault="004E3028" w:rsidP="009F69C7">
      <w:pPr>
        <w:pStyle w:val="NumberedParagraph"/>
        <w:numPr>
          <w:ilvl w:val="0"/>
          <w:numId w:val="23"/>
        </w:numPr>
        <w:ind w:left="900" w:hanging="900"/>
      </w:pPr>
      <w:r w:rsidRPr="00C54497">
        <w:t xml:space="preserve">On the </w:t>
      </w:r>
      <w:r w:rsidR="006E53F5" w:rsidRPr="00C54497">
        <w:t>m</w:t>
      </w:r>
      <w:r w:rsidRPr="00C54497">
        <w:t xml:space="preserve">ain </w:t>
      </w:r>
      <w:r w:rsidR="006E53F5" w:rsidRPr="00257417">
        <w:t xml:space="preserve">Event Capture </w:t>
      </w:r>
      <w:r w:rsidR="006E53F5" w:rsidRPr="00C54497">
        <w:t>m</w:t>
      </w:r>
      <w:r w:rsidRPr="00C54497">
        <w:t xml:space="preserve">enu, select </w:t>
      </w:r>
      <w:r w:rsidRPr="00257417">
        <w:t>Data Entry</w:t>
      </w:r>
      <w:r w:rsidRPr="00C54497">
        <w:rPr>
          <w:i/>
        </w:rPr>
        <w:t>.</w:t>
      </w:r>
    </w:p>
    <w:p w14:paraId="5C8EC5D0" w14:textId="77777777" w:rsidR="004E3028" w:rsidRPr="00C54497" w:rsidRDefault="004E3028" w:rsidP="00C54497">
      <w:pPr>
        <w:pStyle w:val="NumberedParagraph"/>
      </w:pPr>
      <w:r w:rsidRPr="00C54497">
        <w:t xml:space="preserve">On the </w:t>
      </w:r>
      <w:r w:rsidRPr="00257417">
        <w:t>Data Entry Menu</w:t>
      </w:r>
      <w:r w:rsidRPr="00C54497">
        <w:t xml:space="preserve">, select </w:t>
      </w:r>
      <w:r w:rsidRPr="00257417">
        <w:t>Data Entry by Patient</w:t>
      </w:r>
      <w:r w:rsidRPr="00C54497">
        <w:t>.</w:t>
      </w:r>
    </w:p>
    <w:p w14:paraId="6C47AE3A" w14:textId="0B538443" w:rsidR="004E3028" w:rsidRPr="00C54497" w:rsidRDefault="004E3028" w:rsidP="00C54497">
      <w:pPr>
        <w:pStyle w:val="BulletListMultipleLast"/>
      </w:pPr>
      <w:r w:rsidRPr="00257417">
        <w:t>The E</w:t>
      </w:r>
      <w:r w:rsidR="00BC6F38" w:rsidRPr="00257417">
        <w:t>nter/E</w:t>
      </w:r>
      <w:r w:rsidRPr="00257417">
        <w:t xml:space="preserve">dit Patient Procedures screen appears. </w:t>
      </w:r>
    </w:p>
    <w:p w14:paraId="14F3D5F8" w14:textId="77777777" w:rsidR="004E3028" w:rsidRPr="00C54497" w:rsidRDefault="004E3028" w:rsidP="00C54497">
      <w:pPr>
        <w:pStyle w:val="NumberedParagraph"/>
      </w:pPr>
      <w:r w:rsidRPr="00C54497">
        <w:t xml:space="preserve">Select the </w:t>
      </w:r>
      <w:r w:rsidRPr="00257417">
        <w:t>Location</w:t>
      </w:r>
      <w:r w:rsidRPr="00C54497">
        <w:t xml:space="preserve"> and </w:t>
      </w:r>
      <w:r w:rsidRPr="00257417">
        <w:t>DSS Unit</w:t>
      </w:r>
      <w:r w:rsidRPr="00C54497">
        <w:t>.</w:t>
      </w:r>
    </w:p>
    <w:p w14:paraId="696437F9" w14:textId="77777777" w:rsidR="004E3028" w:rsidRPr="00C54497" w:rsidRDefault="004E3028" w:rsidP="00C54497">
      <w:pPr>
        <w:pStyle w:val="NumberedParagraph"/>
      </w:pPr>
      <w:r w:rsidRPr="00C54497">
        <w:t xml:space="preserve">Allow the </w:t>
      </w:r>
      <w:r w:rsidRPr="00257417">
        <w:t>Procedure Date Range</w:t>
      </w:r>
      <w:r w:rsidRPr="00C54497">
        <w:t xml:space="preserve"> to default to today.</w:t>
      </w:r>
    </w:p>
    <w:p w14:paraId="44C44417" w14:textId="77777777" w:rsidR="004E3028" w:rsidRPr="00C54497" w:rsidRDefault="004E3028" w:rsidP="00C54497">
      <w:pPr>
        <w:pStyle w:val="NumberedParagraph"/>
      </w:pPr>
      <w:r w:rsidRPr="00C54497">
        <w:t xml:space="preserve">Select a </w:t>
      </w:r>
      <w:r w:rsidRPr="00257417">
        <w:t>Patient</w:t>
      </w:r>
      <w:r w:rsidRPr="00C54497">
        <w:t>.</w:t>
      </w:r>
    </w:p>
    <w:p w14:paraId="3B3315B0" w14:textId="31D3C619" w:rsidR="00E04A9D" w:rsidRPr="00F94D33" w:rsidRDefault="00E04A9D" w:rsidP="00063994">
      <w:pPr>
        <w:pStyle w:val="FigureCaption"/>
      </w:pPr>
      <w:bookmarkStart w:id="137" w:name="_Toc463464071"/>
      <w:r>
        <w:lastRenderedPageBreak/>
        <w:t>Enter/Edit Patient Procedures Screen</w:t>
      </w:r>
      <w:bookmarkEnd w:id="137"/>
    </w:p>
    <w:p w14:paraId="7E1EF29B" w14:textId="4DA61DA3" w:rsidR="004E3028" w:rsidRDefault="00C77510" w:rsidP="004E3028">
      <w:pPr>
        <w:pStyle w:val="Figure"/>
      </w:pPr>
      <w:r>
        <w:rPr>
          <w:noProof/>
        </w:rPr>
        <w:drawing>
          <wp:inline distT="0" distB="0" distL="0" distR="0" wp14:anchorId="5531F050" wp14:editId="485C536A">
            <wp:extent cx="5330952" cy="3765839"/>
            <wp:effectExtent l="0" t="0" r="3175" b="6350"/>
            <wp:docPr id="82" name="Picture 82" descr="An example of the Enter/Edit Patient Procedures menu.  The user selects the Location (Alt and L), DSS Unit (Alt and S), Procedures From (Alt and m), Procedures Through (Altand g) and the Patient Identifier (Alt and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email">
                      <a:extLst>
                        <a:ext uri="{28A0092B-C50C-407E-A947-70E740481C1C}">
                          <a14:useLocalDpi xmlns:a14="http://schemas.microsoft.com/office/drawing/2010/main"/>
                        </a:ext>
                      </a:extLst>
                    </a:blip>
                    <a:stretch>
                      <a:fillRect/>
                    </a:stretch>
                  </pic:blipFill>
                  <pic:spPr>
                    <a:xfrm>
                      <a:off x="0" y="0"/>
                      <a:ext cx="5332888" cy="3767206"/>
                    </a:xfrm>
                    <a:prstGeom prst="rect">
                      <a:avLst/>
                    </a:prstGeom>
                  </pic:spPr>
                </pic:pic>
              </a:graphicData>
            </a:graphic>
          </wp:inline>
        </w:drawing>
      </w:r>
    </w:p>
    <w:p w14:paraId="044E196D" w14:textId="77777777" w:rsidR="004E3028" w:rsidRPr="00C54497" w:rsidRDefault="004E3028" w:rsidP="00C54497">
      <w:pPr>
        <w:pStyle w:val="NumberedParagraph"/>
      </w:pPr>
      <w:r w:rsidRPr="00C54497">
        <w:t>Click Add</w:t>
      </w:r>
      <w:r w:rsidRPr="00C54497">
        <w:rPr>
          <w:i/>
        </w:rPr>
        <w:t>.</w:t>
      </w:r>
    </w:p>
    <w:p w14:paraId="43321A7A" w14:textId="24157C53" w:rsidR="004E3028" w:rsidRDefault="0081723E" w:rsidP="00C54497">
      <w:pPr>
        <w:pStyle w:val="NumberedParagraph"/>
      </w:pPr>
      <w:r>
        <w:t>If the DSS Unit is set to send to PCE, the</w:t>
      </w:r>
      <w:r w:rsidR="004E3028" w:rsidRPr="00C54497">
        <w:t xml:space="preserve"> Recent Visits screen will appear. </w:t>
      </w:r>
      <w:r w:rsidR="0039206D">
        <w:t>Select a scheduled appointment and click O</w:t>
      </w:r>
      <w:r w:rsidR="00C0195A">
        <w:t>K</w:t>
      </w:r>
      <w:r w:rsidR="004E3028" w:rsidRPr="00C54497">
        <w:t>.</w:t>
      </w:r>
    </w:p>
    <w:p w14:paraId="464366A8" w14:textId="2358097B" w:rsidR="0039206D" w:rsidRDefault="0039206D" w:rsidP="00722172">
      <w:pPr>
        <w:pStyle w:val="FigureCaption"/>
      </w:pPr>
      <w:bookmarkStart w:id="138" w:name="_Toc463464072"/>
      <w:r>
        <w:t>Recent Visits Screen</w:t>
      </w:r>
      <w:bookmarkEnd w:id="138"/>
    </w:p>
    <w:p w14:paraId="22C60FC7" w14:textId="3814026B" w:rsidR="0039206D" w:rsidRPr="0039206D" w:rsidRDefault="0039206D" w:rsidP="00722172">
      <w:pPr>
        <w:pStyle w:val="Figure"/>
      </w:pPr>
      <w:r>
        <w:rPr>
          <w:noProof/>
        </w:rPr>
        <w:drawing>
          <wp:inline distT="0" distB="0" distL="0" distR="0" wp14:anchorId="72AD9D3B" wp14:editId="1E53AF0F">
            <wp:extent cx="5943600" cy="2840355"/>
            <wp:effectExtent l="0" t="0" r="0" b="0"/>
            <wp:docPr id="22" name="Picture 22" descr="ECS Recent Visits Screen displaying the recent visits for the selected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ntVisitsScreen_ECSFY16.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840355"/>
                    </a:xfrm>
                    <a:prstGeom prst="rect">
                      <a:avLst/>
                    </a:prstGeom>
                  </pic:spPr>
                </pic:pic>
              </a:graphicData>
            </a:graphic>
          </wp:inline>
        </w:drawing>
      </w:r>
    </w:p>
    <w:p w14:paraId="1AA49999" w14:textId="664189DF" w:rsidR="0039206D" w:rsidRDefault="004E3028" w:rsidP="0039206D">
      <w:pPr>
        <w:pStyle w:val="NumberedParagraph"/>
      </w:pPr>
      <w:r w:rsidRPr="00C54497">
        <w:lastRenderedPageBreak/>
        <w:t>Complete the procedure</w:t>
      </w:r>
      <w:r w:rsidR="0081723E">
        <w:t>-</w:t>
      </w:r>
      <w:r w:rsidRPr="00C54497">
        <w:t xml:space="preserve">related fields on the Add Patient Procedure detail screen according to the field-by-field instructions given </w:t>
      </w:r>
      <w:r w:rsidR="0039206D">
        <w:t xml:space="preserve">in Section </w:t>
      </w:r>
      <w:r w:rsidR="0039206D">
        <w:fldChar w:fldCharType="begin"/>
      </w:r>
      <w:r w:rsidR="0039206D">
        <w:instrText xml:space="preserve"> REF _Ref462226854 \r \h </w:instrText>
      </w:r>
      <w:r w:rsidR="0039206D">
        <w:fldChar w:fldCharType="separate"/>
      </w:r>
      <w:r w:rsidR="00B10BA8">
        <w:t>4.1.1.2</w:t>
      </w:r>
      <w:r w:rsidR="0039206D">
        <w:fldChar w:fldCharType="end"/>
      </w:r>
      <w:r w:rsidRPr="00C54497">
        <w:t>.</w:t>
      </w:r>
    </w:p>
    <w:p w14:paraId="58F50529" w14:textId="77777777" w:rsidR="0039206D" w:rsidRPr="00F94D33" w:rsidRDefault="0039206D" w:rsidP="0039206D">
      <w:pPr>
        <w:pStyle w:val="FigureCaption"/>
      </w:pPr>
      <w:bookmarkStart w:id="139" w:name="_Toc462237032"/>
      <w:bookmarkStart w:id="140" w:name="_Toc463464073"/>
      <w:bookmarkEnd w:id="139"/>
      <w:r>
        <w:t>Add Patient Procedure Screen</w:t>
      </w:r>
      <w:bookmarkEnd w:id="140"/>
    </w:p>
    <w:p w14:paraId="37A53BD4" w14:textId="686340B7" w:rsidR="0039206D" w:rsidRPr="0039206D" w:rsidRDefault="0039206D" w:rsidP="00722172">
      <w:pPr>
        <w:pStyle w:val="Figure"/>
      </w:pPr>
      <w:r>
        <w:rPr>
          <w:noProof/>
        </w:rPr>
        <w:drawing>
          <wp:inline distT="0" distB="0" distL="0" distR="0" wp14:anchorId="42B68A4A" wp14:editId="09F54BF2">
            <wp:extent cx="5943600" cy="4434840"/>
            <wp:effectExtent l="0" t="0" r="0" b="3810"/>
            <wp:docPr id="23" name="Picture 23" descr="Screen Capture of Add Patient Procedure screen that shows sampl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email">
                      <a:extLst>
                        <a:ext uri="{28A0092B-C50C-407E-A947-70E740481C1C}">
                          <a14:useLocalDpi xmlns:a14="http://schemas.microsoft.com/office/drawing/2010/main"/>
                        </a:ext>
                      </a:extLst>
                    </a:blip>
                    <a:stretch>
                      <a:fillRect/>
                    </a:stretch>
                  </pic:blipFill>
                  <pic:spPr>
                    <a:xfrm>
                      <a:off x="0" y="0"/>
                      <a:ext cx="5943600" cy="4434840"/>
                    </a:xfrm>
                    <a:prstGeom prst="rect">
                      <a:avLst/>
                    </a:prstGeom>
                  </pic:spPr>
                </pic:pic>
              </a:graphicData>
            </a:graphic>
          </wp:inline>
        </w:drawing>
      </w:r>
    </w:p>
    <w:p w14:paraId="7C12FF5D" w14:textId="278185D4" w:rsidR="004E3028" w:rsidRPr="00C54497" w:rsidRDefault="004E3028" w:rsidP="00C54497">
      <w:pPr>
        <w:pStyle w:val="NumberedParagraph"/>
      </w:pPr>
      <w:r w:rsidRPr="00257417">
        <w:t xml:space="preserve">Click Add to save the </w:t>
      </w:r>
      <w:r w:rsidR="0017224A" w:rsidRPr="00257417">
        <w:t xml:space="preserve">record and clear the fields to add another procedure </w:t>
      </w:r>
      <w:r w:rsidRPr="00257417">
        <w:t xml:space="preserve">for </w:t>
      </w:r>
      <w:r w:rsidRPr="00C54497">
        <w:t>this patient.</w:t>
      </w:r>
    </w:p>
    <w:p w14:paraId="7FDB9EF9" w14:textId="2EF7E404" w:rsidR="004E3028" w:rsidRPr="00C54497" w:rsidRDefault="004E3028" w:rsidP="00C54497">
      <w:pPr>
        <w:pStyle w:val="NumberedParagraph"/>
      </w:pPr>
      <w:r w:rsidRPr="00C54497">
        <w:t>Click</w:t>
      </w:r>
      <w:r w:rsidR="00AA3D58" w:rsidRPr="00C54497">
        <w:t xml:space="preserve"> the</w:t>
      </w:r>
      <w:r w:rsidRPr="00C54497">
        <w:t xml:space="preserve"> </w:t>
      </w:r>
      <w:r w:rsidRPr="00257417">
        <w:t>OK</w:t>
      </w:r>
      <w:r w:rsidRPr="00C54497">
        <w:t xml:space="preserve"> </w:t>
      </w:r>
      <w:r w:rsidR="00AA3D58" w:rsidRPr="00C54497">
        <w:t xml:space="preserve">button </w:t>
      </w:r>
      <w:r w:rsidRPr="00C54497">
        <w:t xml:space="preserve">to save the </w:t>
      </w:r>
      <w:r w:rsidR="0017224A" w:rsidRPr="00C54497">
        <w:t>record</w:t>
      </w:r>
      <w:r w:rsidRPr="00C54497">
        <w:t xml:space="preserve"> and return to the </w:t>
      </w:r>
      <w:r w:rsidRPr="00257417">
        <w:t xml:space="preserve">Enter/Edit Patient Procedures </w:t>
      </w:r>
      <w:r w:rsidRPr="00C54497">
        <w:t>screen.</w:t>
      </w:r>
    </w:p>
    <w:p w14:paraId="276EB0F7" w14:textId="60CF82EA" w:rsidR="004E3028" w:rsidRPr="00C54497" w:rsidRDefault="004E3028" w:rsidP="00C54497">
      <w:pPr>
        <w:pStyle w:val="NumberedParagraph"/>
      </w:pPr>
      <w:r w:rsidRPr="00C54497">
        <w:t xml:space="preserve">The </w:t>
      </w:r>
      <w:r w:rsidRPr="00257417">
        <w:t>Enter/Edit Patient Procedures</w:t>
      </w:r>
      <w:r w:rsidRPr="00C54497">
        <w:t xml:space="preserve"> screen will display </w:t>
      </w:r>
      <w:r w:rsidR="0017224A" w:rsidRPr="00C54497">
        <w:t xml:space="preserve">any existing </w:t>
      </w:r>
      <w:r w:rsidRPr="00C54497">
        <w:t>procedure</w:t>
      </w:r>
      <w:r w:rsidR="0017224A" w:rsidRPr="00C54497">
        <w:t>s</w:t>
      </w:r>
      <w:r w:rsidRPr="00C54497">
        <w:t xml:space="preserve"> for this patient.</w:t>
      </w:r>
    </w:p>
    <w:p w14:paraId="23B3F054" w14:textId="49178E12" w:rsidR="00E04A9D" w:rsidRPr="00F94D33" w:rsidRDefault="00E04A9D" w:rsidP="00063994">
      <w:pPr>
        <w:pStyle w:val="FigureCaption"/>
      </w:pPr>
      <w:bookmarkStart w:id="141" w:name="_Toc463464074"/>
      <w:r>
        <w:lastRenderedPageBreak/>
        <w:t>Enter/Edit Patient Procedures with New Procedure Added</w:t>
      </w:r>
      <w:bookmarkEnd w:id="141"/>
    </w:p>
    <w:p w14:paraId="06F46F63" w14:textId="13DE3123" w:rsidR="004E3028" w:rsidRDefault="00742F87" w:rsidP="004E3028">
      <w:pPr>
        <w:pStyle w:val="Figure"/>
      </w:pPr>
      <w:bookmarkStart w:id="142" w:name="Graphic_EnterEdit_Patient_Procedures"/>
      <w:r>
        <w:rPr>
          <w:noProof/>
        </w:rPr>
        <w:drawing>
          <wp:inline distT="0" distB="0" distL="0" distR="0" wp14:anchorId="0A7CF099" wp14:editId="21E5A019">
            <wp:extent cx="5943600" cy="4198620"/>
            <wp:effectExtent l="0" t="0" r="0" b="0"/>
            <wp:docPr id="84" name="Picture 84" descr="Screen Capture of the Enter/Edit Patient New Procedures screen. Fields available for edit are: Location, DSS Unit, Procedures Fromt and To Dates and Patient Identifier. There is a search button for the patient identifier field. A list box on the form displays the columns: Category, Procedure Name, Date and Time, Volume, Associated Clinic, Ordering Section, Primary Diagnosis and Primary Provi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email">
                      <a:extLst>
                        <a:ext uri="{28A0092B-C50C-407E-A947-70E740481C1C}">
                          <a14:useLocalDpi xmlns:a14="http://schemas.microsoft.com/office/drawing/2010/main"/>
                        </a:ext>
                      </a:extLst>
                    </a:blip>
                    <a:stretch>
                      <a:fillRect/>
                    </a:stretch>
                  </pic:blipFill>
                  <pic:spPr>
                    <a:xfrm>
                      <a:off x="0" y="0"/>
                      <a:ext cx="5943600" cy="4198620"/>
                    </a:xfrm>
                    <a:prstGeom prst="rect">
                      <a:avLst/>
                    </a:prstGeom>
                  </pic:spPr>
                </pic:pic>
              </a:graphicData>
            </a:graphic>
          </wp:inline>
        </w:drawing>
      </w:r>
      <w:bookmarkEnd w:id="142"/>
    </w:p>
    <w:p w14:paraId="039ECD39" w14:textId="77777777" w:rsidR="0039206D" w:rsidRPr="00C54497" w:rsidRDefault="0039206D" w:rsidP="0039206D">
      <w:pPr>
        <w:pStyle w:val="NumberedParagraph"/>
      </w:pPr>
      <w:r w:rsidRPr="00C54497">
        <w:t xml:space="preserve">Click </w:t>
      </w:r>
      <w:r w:rsidRPr="00257417">
        <w:t>Close</w:t>
      </w:r>
      <w:r w:rsidRPr="00C54497">
        <w:t xml:space="preserve"> to return to the </w:t>
      </w:r>
      <w:r w:rsidRPr="00257417">
        <w:t>Data Entry</w:t>
      </w:r>
      <w:r w:rsidRPr="00C54497">
        <w:rPr>
          <w:i/>
        </w:rPr>
        <w:t xml:space="preserve"> </w:t>
      </w:r>
      <w:r w:rsidRPr="00C54497">
        <w:t>menu.</w:t>
      </w:r>
    </w:p>
    <w:p w14:paraId="6A61CDD4" w14:textId="77777777" w:rsidR="004E3028" w:rsidRDefault="004E3028" w:rsidP="0039638F">
      <w:pPr>
        <w:pStyle w:val="Heading4"/>
      </w:pPr>
      <w:bookmarkStart w:id="143" w:name="_Toc462236873"/>
      <w:bookmarkStart w:id="144" w:name="_Toc422471175"/>
      <w:bookmarkStart w:id="145" w:name="_Toc422471343"/>
      <w:bookmarkStart w:id="146" w:name="_Toc463463964"/>
      <w:bookmarkEnd w:id="143"/>
      <w:r>
        <w:t>Edit a Patient Procedure</w:t>
      </w:r>
      <w:bookmarkEnd w:id="144"/>
      <w:bookmarkEnd w:id="145"/>
      <w:bookmarkEnd w:id="146"/>
    </w:p>
    <w:p w14:paraId="452225F1" w14:textId="3E3406D3" w:rsidR="004E3028" w:rsidRPr="00F94D33" w:rsidRDefault="006E53F5" w:rsidP="009F69C7">
      <w:pPr>
        <w:pStyle w:val="NumberedParagraph"/>
        <w:numPr>
          <w:ilvl w:val="0"/>
          <w:numId w:val="24"/>
        </w:numPr>
        <w:ind w:left="900" w:hanging="900"/>
      </w:pPr>
      <w:r w:rsidRPr="00F94D33">
        <w:t xml:space="preserve">On the </w:t>
      </w:r>
      <w:r>
        <w:t>m</w:t>
      </w:r>
      <w:r w:rsidRPr="0088130A">
        <w:t xml:space="preserve">ain </w:t>
      </w:r>
      <w:r w:rsidRPr="00C54497">
        <w:t>Event Capture</w:t>
      </w:r>
      <w:r w:rsidRPr="00CE1689">
        <w:t xml:space="preserve"> </w:t>
      </w:r>
      <w:r w:rsidRPr="00C54497">
        <w:t>menu</w:t>
      </w:r>
      <w:r w:rsidRPr="0088130A">
        <w:t>,</w:t>
      </w:r>
      <w:r w:rsidRPr="00F94D33">
        <w:t xml:space="preserve"> select </w:t>
      </w:r>
      <w:r w:rsidRPr="00C54497">
        <w:t>Data Entry</w:t>
      </w:r>
      <w:r w:rsidR="004E3028" w:rsidRPr="00C54497">
        <w:rPr>
          <w:i/>
        </w:rPr>
        <w:t>.</w:t>
      </w:r>
    </w:p>
    <w:p w14:paraId="4A1665EB" w14:textId="77777777" w:rsidR="004E3028" w:rsidRPr="00F94D33" w:rsidRDefault="004E3028" w:rsidP="00C54497">
      <w:pPr>
        <w:pStyle w:val="NumberedParagraph"/>
      </w:pPr>
      <w:r w:rsidRPr="00F94D33">
        <w:t xml:space="preserve">On the </w:t>
      </w:r>
      <w:r w:rsidRPr="00C54497">
        <w:t>Data Entry Menu</w:t>
      </w:r>
      <w:r w:rsidRPr="00F12AC2">
        <w:t>,</w:t>
      </w:r>
      <w:r w:rsidRPr="00F94D33">
        <w:t xml:space="preserve"> </w:t>
      </w:r>
      <w:r w:rsidRPr="00C54497">
        <w:t>select</w:t>
      </w:r>
      <w:r w:rsidRPr="00F12AC2">
        <w:t xml:space="preserve"> Data Entry by Patient</w:t>
      </w:r>
      <w:r w:rsidRPr="00F94D33">
        <w:rPr>
          <w:i/>
        </w:rPr>
        <w:t>.</w:t>
      </w:r>
    </w:p>
    <w:p w14:paraId="5850BA44" w14:textId="4E0FD54B" w:rsidR="004E3028" w:rsidRDefault="004E3028" w:rsidP="00C54497">
      <w:pPr>
        <w:pStyle w:val="NumberedParagraph"/>
      </w:pPr>
      <w:r w:rsidRPr="00F94D33">
        <w:t xml:space="preserve">The </w:t>
      </w:r>
      <w:r w:rsidRPr="00C54497">
        <w:t>Enter/Edit Patient Procedures</w:t>
      </w:r>
      <w:r w:rsidRPr="0088130A">
        <w:t xml:space="preserve"> </w:t>
      </w:r>
      <w:r w:rsidRPr="00F94D33">
        <w:t>screen appears.</w:t>
      </w:r>
    </w:p>
    <w:p w14:paraId="0C75B67F" w14:textId="1AE6CB87" w:rsidR="00E04A9D" w:rsidRPr="00F94D33" w:rsidRDefault="00E04A9D" w:rsidP="00063994">
      <w:pPr>
        <w:pStyle w:val="FigureCaption"/>
      </w:pPr>
      <w:bookmarkStart w:id="147" w:name="_Toc463464075"/>
      <w:r>
        <w:lastRenderedPageBreak/>
        <w:t>Enter/Edit Patient Procedures Screen</w:t>
      </w:r>
      <w:bookmarkEnd w:id="147"/>
    </w:p>
    <w:p w14:paraId="17C10EDD" w14:textId="582DAB5F" w:rsidR="004E3028" w:rsidRDefault="00501027" w:rsidP="004E3028">
      <w:pPr>
        <w:pStyle w:val="Figure"/>
      </w:pPr>
      <w:r>
        <w:rPr>
          <w:noProof/>
        </w:rPr>
        <w:drawing>
          <wp:inline distT="0" distB="0" distL="0" distR="0" wp14:anchorId="45E520C0" wp14:editId="013B9EA0">
            <wp:extent cx="5943600" cy="4198620"/>
            <wp:effectExtent l="0" t="0" r="0" b="0"/>
            <wp:docPr id="85" name="Picture 85" descr="Screen Capture of the Enter/Edit Patient Summary Procedures screen. Fields available for edit are: Location, DSS Unit, Procedures Fromt and To Dates and Patient Identifier. There is a search button for the patient identifier field. A list box on the form displays the columns: Category, Procedure Name, Date and Time, Volume, Associated Clinic, Ordering Section, Primary Diagnosis and Primary Provi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email">
                      <a:extLst>
                        <a:ext uri="{28A0092B-C50C-407E-A947-70E740481C1C}">
                          <a14:useLocalDpi xmlns:a14="http://schemas.microsoft.com/office/drawing/2010/main"/>
                        </a:ext>
                      </a:extLst>
                    </a:blip>
                    <a:stretch>
                      <a:fillRect/>
                    </a:stretch>
                  </pic:blipFill>
                  <pic:spPr>
                    <a:xfrm>
                      <a:off x="0" y="0"/>
                      <a:ext cx="5943600" cy="4198620"/>
                    </a:xfrm>
                    <a:prstGeom prst="rect">
                      <a:avLst/>
                    </a:prstGeom>
                  </pic:spPr>
                </pic:pic>
              </a:graphicData>
            </a:graphic>
          </wp:inline>
        </w:drawing>
      </w:r>
    </w:p>
    <w:p w14:paraId="64640129" w14:textId="77777777" w:rsidR="004E3028" w:rsidRPr="00F94D33" w:rsidRDefault="004E3028" w:rsidP="00C54497">
      <w:pPr>
        <w:pStyle w:val="NumberedParagraph"/>
      </w:pPr>
      <w:r w:rsidRPr="00F94D33">
        <w:t xml:space="preserve">Select the </w:t>
      </w:r>
      <w:r w:rsidRPr="00C54497">
        <w:t>Location</w:t>
      </w:r>
      <w:r w:rsidRPr="00F94D33">
        <w:t xml:space="preserve"> and </w:t>
      </w:r>
      <w:r w:rsidRPr="00C54497">
        <w:t>DSS Unit</w:t>
      </w:r>
      <w:r w:rsidRPr="00F94D33">
        <w:t>.</w:t>
      </w:r>
    </w:p>
    <w:p w14:paraId="6B8D69AB" w14:textId="77777777" w:rsidR="004E3028" w:rsidRPr="00F94D33" w:rsidRDefault="004E3028" w:rsidP="00C54497">
      <w:pPr>
        <w:pStyle w:val="NumberedParagraph"/>
      </w:pPr>
      <w:r w:rsidRPr="00F94D33">
        <w:t>Enter a Procedure Date Range by using the calendar dropdowns. The default is today.</w:t>
      </w:r>
    </w:p>
    <w:p w14:paraId="2B1BB4EA" w14:textId="2818AABD" w:rsidR="004E3028" w:rsidRPr="00F94D33" w:rsidRDefault="004E3028" w:rsidP="00C54497">
      <w:pPr>
        <w:pStyle w:val="NumberedParagraph"/>
      </w:pPr>
      <w:r w:rsidRPr="00F94D33">
        <w:t xml:space="preserve">Select a </w:t>
      </w:r>
      <w:r w:rsidR="006114A4">
        <w:t>p</w:t>
      </w:r>
      <w:r w:rsidRPr="00F94D33">
        <w:t>atient.</w:t>
      </w:r>
    </w:p>
    <w:p w14:paraId="60F84F25" w14:textId="77777777" w:rsidR="004E3028" w:rsidRPr="00F94D33" w:rsidRDefault="004E3028" w:rsidP="00C54497">
      <w:pPr>
        <w:pStyle w:val="NumberedParagraph"/>
      </w:pPr>
      <w:r w:rsidRPr="00F94D33">
        <w:t xml:space="preserve">The lower portion of the screen will display the procedure(s) for the selected patient and the </w:t>
      </w:r>
      <w:r w:rsidRPr="00C54497">
        <w:t>DSS Unit</w:t>
      </w:r>
      <w:r w:rsidRPr="00F94D33">
        <w:t xml:space="preserve"> within the date range.</w:t>
      </w:r>
    </w:p>
    <w:p w14:paraId="31012BFD" w14:textId="77777777" w:rsidR="004E3028" w:rsidRPr="00F94D33" w:rsidRDefault="004E3028" w:rsidP="00C54497">
      <w:pPr>
        <w:pStyle w:val="NumberedParagraph"/>
      </w:pPr>
      <w:r w:rsidRPr="00F94D33">
        <w:t xml:space="preserve">Choose a procedure and click </w:t>
      </w:r>
      <w:r w:rsidRPr="00C54497">
        <w:t>Update</w:t>
      </w:r>
      <w:r w:rsidRPr="00F94D33">
        <w:rPr>
          <w:i/>
        </w:rPr>
        <w:t>.</w:t>
      </w:r>
    </w:p>
    <w:p w14:paraId="150151D1" w14:textId="77777777" w:rsidR="004E3028" w:rsidRDefault="004E3028" w:rsidP="00C54497">
      <w:pPr>
        <w:pStyle w:val="NumberedParagraph"/>
      </w:pPr>
      <w:r w:rsidRPr="00C54497">
        <w:t>The</w:t>
      </w:r>
      <w:r w:rsidRPr="00F12AC2">
        <w:t xml:space="preserve"> Edit Patient Procedure</w:t>
      </w:r>
      <w:r w:rsidRPr="00F94D33">
        <w:t xml:space="preserve"> screen appears.</w:t>
      </w:r>
    </w:p>
    <w:p w14:paraId="5A9E78FB" w14:textId="0C9412FF" w:rsidR="007B4FB1" w:rsidRPr="00F94D33" w:rsidRDefault="007B4FB1" w:rsidP="00063994">
      <w:pPr>
        <w:pStyle w:val="FigureCaption"/>
      </w:pPr>
      <w:bookmarkStart w:id="148" w:name="_Toc463464076"/>
      <w:r>
        <w:lastRenderedPageBreak/>
        <w:t>Edit Patient Procedure Screen</w:t>
      </w:r>
      <w:bookmarkEnd w:id="148"/>
    </w:p>
    <w:p w14:paraId="6CE95A55" w14:textId="6B144AA1" w:rsidR="004E3028" w:rsidRDefault="002622FF" w:rsidP="004E3028">
      <w:pPr>
        <w:pStyle w:val="Figure"/>
      </w:pPr>
      <w:r>
        <w:rPr>
          <w:noProof/>
        </w:rPr>
        <w:drawing>
          <wp:inline distT="0" distB="0" distL="0" distR="0" wp14:anchorId="6E22E030" wp14:editId="674114CC">
            <wp:extent cx="5943600" cy="4434840"/>
            <wp:effectExtent l="0" t="0" r="0" b="3810"/>
            <wp:docPr id="256" name="Picture 256" descr="Screen capture of Edit Patient Procedure screen with sample patient data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email">
                      <a:extLst>
                        <a:ext uri="{28A0092B-C50C-407E-A947-70E740481C1C}">
                          <a14:useLocalDpi xmlns:a14="http://schemas.microsoft.com/office/drawing/2010/main"/>
                        </a:ext>
                      </a:extLst>
                    </a:blip>
                    <a:stretch>
                      <a:fillRect/>
                    </a:stretch>
                  </pic:blipFill>
                  <pic:spPr>
                    <a:xfrm>
                      <a:off x="0" y="0"/>
                      <a:ext cx="5943600" cy="4434840"/>
                    </a:xfrm>
                    <a:prstGeom prst="rect">
                      <a:avLst/>
                    </a:prstGeom>
                  </pic:spPr>
                </pic:pic>
              </a:graphicData>
            </a:graphic>
          </wp:inline>
        </w:drawing>
      </w:r>
    </w:p>
    <w:p w14:paraId="4F3B5B99" w14:textId="267D66A5" w:rsidR="004E3028" w:rsidRPr="00F94D33" w:rsidRDefault="004E3028" w:rsidP="00C54497">
      <w:pPr>
        <w:pStyle w:val="NumberedParagraph"/>
      </w:pPr>
      <w:r w:rsidRPr="00F94D33">
        <w:t>Complete the procedure</w:t>
      </w:r>
      <w:r w:rsidR="0081723E">
        <w:t>-</w:t>
      </w:r>
      <w:r w:rsidRPr="00F94D33">
        <w:t xml:space="preserve">related fields on the </w:t>
      </w:r>
      <w:r w:rsidRPr="00C54497">
        <w:t>Edit Patient Procedure</w:t>
      </w:r>
      <w:r w:rsidRPr="00F94D33">
        <w:t xml:space="preserve"> detail screen according to the field-by-field instructions given </w:t>
      </w:r>
      <w:r w:rsidR="002A3C57">
        <w:t xml:space="preserve">in section </w:t>
      </w:r>
      <w:r w:rsidR="00B57FB6">
        <w:t>4.1.1</w:t>
      </w:r>
      <w:r w:rsidR="002A3C57">
        <w:t>.</w:t>
      </w:r>
    </w:p>
    <w:p w14:paraId="3335EC00" w14:textId="77777777" w:rsidR="004E3028" w:rsidRPr="00F94D33" w:rsidRDefault="004E3028" w:rsidP="00C54497">
      <w:pPr>
        <w:pStyle w:val="NumberedParagraph"/>
      </w:pPr>
      <w:r w:rsidRPr="00F94D33">
        <w:t>Click Add to save the detail entries and open another detail screen for this patient.</w:t>
      </w:r>
    </w:p>
    <w:p w14:paraId="36AB99A9" w14:textId="7C128923" w:rsidR="004E3028" w:rsidRPr="00F94D33" w:rsidRDefault="004E3028" w:rsidP="00C54497">
      <w:pPr>
        <w:pStyle w:val="NumberedParagraph"/>
      </w:pPr>
      <w:r w:rsidRPr="00F94D33">
        <w:t>Click</w:t>
      </w:r>
      <w:r w:rsidR="00AA3D58">
        <w:t xml:space="preserve"> the</w:t>
      </w:r>
      <w:r w:rsidRPr="00F94D33">
        <w:t xml:space="preserve"> OK </w:t>
      </w:r>
      <w:r w:rsidR="00AA3D58">
        <w:t xml:space="preserve">button </w:t>
      </w:r>
      <w:r w:rsidRPr="00F94D33">
        <w:t xml:space="preserve">to save the detail entries and return to the </w:t>
      </w:r>
      <w:r w:rsidRPr="00C54497">
        <w:t>Enter/Edit Patient Procedures</w:t>
      </w:r>
      <w:r w:rsidRPr="00F94D33">
        <w:t xml:space="preserve"> screen.</w:t>
      </w:r>
    </w:p>
    <w:p w14:paraId="7032C42E" w14:textId="07FC2B60" w:rsidR="004E3028" w:rsidRPr="00F94D33" w:rsidRDefault="004E3028" w:rsidP="00C54497">
      <w:pPr>
        <w:pStyle w:val="NumberedParagraph"/>
      </w:pPr>
      <w:r w:rsidRPr="00F94D33">
        <w:t xml:space="preserve">The </w:t>
      </w:r>
      <w:r w:rsidRPr="00F12AC2">
        <w:t>Enter/Edit Patient Procedures</w:t>
      </w:r>
      <w:r w:rsidRPr="00F94D33">
        <w:t xml:space="preserve"> screen will display the procedure(s) </w:t>
      </w:r>
      <w:r w:rsidR="002A3C57">
        <w:t xml:space="preserve">(Figure 32) </w:t>
      </w:r>
      <w:r w:rsidRPr="00F94D33">
        <w:t>entered for this patient.</w:t>
      </w:r>
    </w:p>
    <w:p w14:paraId="669D061B" w14:textId="714F73DF" w:rsidR="004E3028" w:rsidRPr="007B4FB1" w:rsidRDefault="004E3028" w:rsidP="00C54497">
      <w:pPr>
        <w:pStyle w:val="NumberedParagraph"/>
      </w:pPr>
      <w:r w:rsidRPr="007B4FB1">
        <w:t xml:space="preserve">Click Close to return to the </w:t>
      </w:r>
      <w:r w:rsidRPr="00C54497">
        <w:t xml:space="preserve">Data Entry </w:t>
      </w:r>
      <w:r w:rsidR="00B57FB6">
        <w:t>m</w:t>
      </w:r>
      <w:r w:rsidR="0065085C" w:rsidRPr="00C54497">
        <w:t>enu</w:t>
      </w:r>
      <w:r w:rsidRPr="007B4FB1">
        <w:t>.</w:t>
      </w:r>
    </w:p>
    <w:p w14:paraId="31001B24" w14:textId="77777777" w:rsidR="004E3028" w:rsidRDefault="004E3028" w:rsidP="0039638F">
      <w:pPr>
        <w:pStyle w:val="Heading4"/>
      </w:pPr>
      <w:bookmarkStart w:id="149" w:name="_Toc422471176"/>
      <w:bookmarkStart w:id="150" w:name="_Toc422471344"/>
      <w:bookmarkStart w:id="151" w:name="_Toc463463965"/>
      <w:r>
        <w:t>Delete a Patient Procedure</w:t>
      </w:r>
      <w:bookmarkEnd w:id="149"/>
      <w:bookmarkEnd w:id="150"/>
      <w:bookmarkEnd w:id="151"/>
    </w:p>
    <w:p w14:paraId="6C1E0C0B" w14:textId="47B540D7" w:rsidR="004E3028" w:rsidRPr="00F94D33" w:rsidRDefault="004E3028" w:rsidP="009F69C7">
      <w:pPr>
        <w:pStyle w:val="NumberedParagraph"/>
        <w:numPr>
          <w:ilvl w:val="0"/>
          <w:numId w:val="25"/>
        </w:numPr>
        <w:ind w:left="900" w:hanging="900"/>
      </w:pPr>
      <w:r w:rsidRPr="00F94D33">
        <w:t xml:space="preserve">On the </w:t>
      </w:r>
      <w:r w:rsidR="0065085C">
        <w:t>m</w:t>
      </w:r>
      <w:r w:rsidR="0065085C" w:rsidRPr="0088130A">
        <w:t xml:space="preserve">ain </w:t>
      </w:r>
      <w:r w:rsidR="0065085C">
        <w:t>m</w:t>
      </w:r>
      <w:r w:rsidR="0065085C" w:rsidRPr="0088130A">
        <w:t>enu</w:t>
      </w:r>
      <w:r w:rsidRPr="00F94D33">
        <w:t xml:space="preserve">, select </w:t>
      </w:r>
      <w:r w:rsidRPr="00C54497">
        <w:t>Data Entry</w:t>
      </w:r>
      <w:r w:rsidRPr="00F94D33">
        <w:t>.</w:t>
      </w:r>
    </w:p>
    <w:p w14:paraId="57C0E546" w14:textId="77777777" w:rsidR="004E3028" w:rsidRPr="00F94D33" w:rsidRDefault="004E3028" w:rsidP="00C54497">
      <w:pPr>
        <w:pStyle w:val="NumberedParagraph"/>
      </w:pPr>
      <w:r w:rsidRPr="00F94D33">
        <w:t xml:space="preserve">On the </w:t>
      </w:r>
      <w:r w:rsidRPr="0088130A">
        <w:t>Data Entry Menu</w:t>
      </w:r>
      <w:r w:rsidRPr="00F94D33">
        <w:t xml:space="preserve">, select </w:t>
      </w:r>
      <w:r w:rsidRPr="0088130A">
        <w:t>Data Entry by Patient</w:t>
      </w:r>
      <w:r w:rsidRPr="00F94D33">
        <w:t>.</w:t>
      </w:r>
    </w:p>
    <w:p w14:paraId="1E28A232" w14:textId="77777777" w:rsidR="004E3028" w:rsidRDefault="004E3028" w:rsidP="00C54497">
      <w:pPr>
        <w:pStyle w:val="NumberedParagraph"/>
      </w:pPr>
      <w:r w:rsidRPr="00F94D33">
        <w:t xml:space="preserve">The </w:t>
      </w:r>
      <w:r w:rsidRPr="0088130A">
        <w:t>Enter/Edit Patient Procedures</w:t>
      </w:r>
      <w:r w:rsidRPr="00F94D33">
        <w:t xml:space="preserve"> </w:t>
      </w:r>
      <w:r>
        <w:t xml:space="preserve">summary </w:t>
      </w:r>
      <w:r w:rsidRPr="00F94D33">
        <w:t>screen appears.</w:t>
      </w:r>
    </w:p>
    <w:p w14:paraId="29223C4A" w14:textId="532A7266" w:rsidR="007B4FB1" w:rsidRPr="00F94D33" w:rsidRDefault="007B4FB1" w:rsidP="00063994">
      <w:pPr>
        <w:pStyle w:val="FigureCaption"/>
      </w:pPr>
      <w:bookmarkStart w:id="152" w:name="_Toc463464077"/>
      <w:r>
        <w:lastRenderedPageBreak/>
        <w:t>Enter/Edit Patient Procedure</w:t>
      </w:r>
      <w:r w:rsidR="002A3C57">
        <w:t>s</w:t>
      </w:r>
      <w:r>
        <w:t xml:space="preserve"> Screen</w:t>
      </w:r>
      <w:bookmarkEnd w:id="152"/>
    </w:p>
    <w:p w14:paraId="7FE89A37" w14:textId="047FEAA5" w:rsidR="004E3028" w:rsidRDefault="00B60312" w:rsidP="004E3028">
      <w:pPr>
        <w:pStyle w:val="Figure"/>
      </w:pPr>
      <w:r>
        <w:rPr>
          <w:noProof/>
        </w:rPr>
        <w:drawing>
          <wp:inline distT="0" distB="0" distL="0" distR="0" wp14:anchorId="387823D1" wp14:editId="066ABEBB">
            <wp:extent cx="5514819" cy="3895725"/>
            <wp:effectExtent l="0" t="0" r="0" b="0"/>
            <wp:docPr id="257" name="Picture 257" descr="An example of the Enter/Edit Patient Procedures menu with sample patient data showing at the bottom of the screen.  &#10;&#10;The user selects the Location (Alt and L), DSS Unit (Alt and S), Procedures From (Alt and m), Procedures Through (Alt and g) and the Patient Identifier (Alt and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email">
                      <a:extLst>
                        <a:ext uri="{28A0092B-C50C-407E-A947-70E740481C1C}">
                          <a14:useLocalDpi xmlns:a14="http://schemas.microsoft.com/office/drawing/2010/main"/>
                        </a:ext>
                      </a:extLst>
                    </a:blip>
                    <a:stretch>
                      <a:fillRect/>
                    </a:stretch>
                  </pic:blipFill>
                  <pic:spPr>
                    <a:xfrm>
                      <a:off x="0" y="0"/>
                      <a:ext cx="5514819" cy="3895725"/>
                    </a:xfrm>
                    <a:prstGeom prst="rect">
                      <a:avLst/>
                    </a:prstGeom>
                  </pic:spPr>
                </pic:pic>
              </a:graphicData>
            </a:graphic>
          </wp:inline>
        </w:drawing>
      </w:r>
    </w:p>
    <w:p w14:paraId="1971331C" w14:textId="77777777" w:rsidR="004E3028" w:rsidRPr="00F94D33" w:rsidRDefault="004E3028" w:rsidP="00C54497">
      <w:pPr>
        <w:pStyle w:val="NumberedParagraph"/>
      </w:pPr>
      <w:r w:rsidRPr="00F94D33">
        <w:t xml:space="preserve">Select the </w:t>
      </w:r>
      <w:r w:rsidRPr="0088130A">
        <w:t>Location</w:t>
      </w:r>
      <w:r w:rsidRPr="00F94D33">
        <w:t xml:space="preserve"> and </w:t>
      </w:r>
      <w:r w:rsidRPr="0088130A">
        <w:t>DSS Unit</w:t>
      </w:r>
      <w:r w:rsidRPr="00F94D33">
        <w:t>.</w:t>
      </w:r>
    </w:p>
    <w:p w14:paraId="26C267B4" w14:textId="6106437E" w:rsidR="004E3028" w:rsidRPr="00F94D33" w:rsidRDefault="004E3028" w:rsidP="00C54497">
      <w:pPr>
        <w:pStyle w:val="NumberedParagraph"/>
      </w:pPr>
      <w:r w:rsidRPr="00F94D33">
        <w:t xml:space="preserve">Enter a </w:t>
      </w:r>
      <w:r w:rsidR="0088130A">
        <w:t>p</w:t>
      </w:r>
      <w:r w:rsidRPr="00F94D33">
        <w:t xml:space="preserve">rocedure </w:t>
      </w:r>
      <w:r w:rsidR="0088130A">
        <w:t>d</w:t>
      </w:r>
      <w:r w:rsidRPr="00F94D33">
        <w:t xml:space="preserve">ate </w:t>
      </w:r>
      <w:r w:rsidR="0088130A">
        <w:t>r</w:t>
      </w:r>
      <w:r w:rsidRPr="00F94D33">
        <w:t>ange by using the calendar dropdowns. The default is today.</w:t>
      </w:r>
    </w:p>
    <w:p w14:paraId="0B113684" w14:textId="77777777" w:rsidR="004E3028" w:rsidRPr="00F94D33" w:rsidRDefault="004E3028" w:rsidP="00C54497">
      <w:pPr>
        <w:pStyle w:val="NumberedParagraph"/>
      </w:pPr>
      <w:r w:rsidRPr="00F94D33">
        <w:t>Select a patient.</w:t>
      </w:r>
    </w:p>
    <w:p w14:paraId="2E651C6D" w14:textId="77777777" w:rsidR="004E3028" w:rsidRPr="00F94D33" w:rsidRDefault="004E3028" w:rsidP="00C54497">
      <w:pPr>
        <w:pStyle w:val="NumberedParagraph"/>
      </w:pPr>
      <w:r w:rsidRPr="00F94D33">
        <w:t>The lower portion of the screen will display the procedure(s) for the selected patient and the DSS Unit within the date range.</w:t>
      </w:r>
    </w:p>
    <w:p w14:paraId="78005D75" w14:textId="77777777" w:rsidR="004E3028" w:rsidRPr="00F94D33" w:rsidRDefault="004E3028" w:rsidP="00C54497">
      <w:pPr>
        <w:pStyle w:val="NumberedParagraph"/>
      </w:pPr>
      <w:r w:rsidRPr="00F94D33">
        <w:t>Choos</w:t>
      </w:r>
      <w:r>
        <w:t xml:space="preserve">e a procedure and click </w:t>
      </w:r>
      <w:r w:rsidRPr="00C73752">
        <w:t>Delete</w:t>
      </w:r>
      <w:r>
        <w:t>.</w:t>
      </w:r>
    </w:p>
    <w:p w14:paraId="410E45DE" w14:textId="5BD70CCE" w:rsidR="004E3028" w:rsidRPr="00F94D33" w:rsidRDefault="004E3028" w:rsidP="00C54497">
      <w:pPr>
        <w:pStyle w:val="NumberedParagraph"/>
      </w:pPr>
      <w:r w:rsidRPr="00F94D33">
        <w:t>A confirmation message appears.</w:t>
      </w:r>
      <w:r w:rsidR="006114A4">
        <w:t xml:space="preserve"> </w:t>
      </w:r>
    </w:p>
    <w:p w14:paraId="5B9B32EF" w14:textId="111D4FB0" w:rsidR="004E3028" w:rsidRPr="009F69C7" w:rsidRDefault="004E3028" w:rsidP="00C54497">
      <w:pPr>
        <w:pStyle w:val="BulletListMultiple"/>
      </w:pPr>
      <w:r w:rsidRPr="009F69C7">
        <w:t>Click</w:t>
      </w:r>
      <w:r w:rsidR="00967854" w:rsidRPr="009F69C7">
        <w:t xml:space="preserve"> the</w:t>
      </w:r>
      <w:r w:rsidRPr="009F69C7">
        <w:t xml:space="preserve"> Yes </w:t>
      </w:r>
      <w:r w:rsidR="00967854" w:rsidRPr="009F69C7">
        <w:t xml:space="preserve">button </w:t>
      </w:r>
      <w:r w:rsidR="006114A4" w:rsidRPr="009F69C7">
        <w:t xml:space="preserve">on the confirmation </w:t>
      </w:r>
      <w:r w:rsidR="00967854" w:rsidRPr="009F69C7">
        <w:t>message dialog</w:t>
      </w:r>
      <w:r w:rsidR="006114A4" w:rsidRPr="009F69C7">
        <w:t xml:space="preserve">, and an Information </w:t>
      </w:r>
      <w:r w:rsidR="00967854" w:rsidRPr="009F69C7">
        <w:t xml:space="preserve">message dialog </w:t>
      </w:r>
      <w:r w:rsidRPr="009F69C7">
        <w:t>appears to show the selected procedure was deleted for the patient. Click</w:t>
      </w:r>
      <w:r w:rsidR="00967854" w:rsidRPr="009F69C7">
        <w:t xml:space="preserve"> the</w:t>
      </w:r>
      <w:r w:rsidRPr="009F69C7">
        <w:t xml:space="preserve"> OK </w:t>
      </w:r>
      <w:r w:rsidR="00967854" w:rsidRPr="009F69C7">
        <w:t xml:space="preserve">button </w:t>
      </w:r>
      <w:r w:rsidRPr="009F69C7">
        <w:t>to return to the Enter/Edit Patient Procedures screen.</w:t>
      </w:r>
    </w:p>
    <w:p w14:paraId="6BFDDA21" w14:textId="13D1C872" w:rsidR="004E3028" w:rsidRPr="009F69C7" w:rsidRDefault="004E3028" w:rsidP="007513FD">
      <w:pPr>
        <w:pStyle w:val="BulletListMultipleLast"/>
      </w:pPr>
      <w:r w:rsidRPr="009F69C7">
        <w:t>Click</w:t>
      </w:r>
      <w:r w:rsidR="00967854" w:rsidRPr="009F69C7">
        <w:t xml:space="preserve"> the </w:t>
      </w:r>
      <w:r w:rsidRPr="009F69C7">
        <w:t>No</w:t>
      </w:r>
      <w:r w:rsidR="006114A4" w:rsidRPr="009F69C7">
        <w:t xml:space="preserve"> </w:t>
      </w:r>
      <w:r w:rsidR="00967854" w:rsidRPr="009F69C7">
        <w:t xml:space="preserve">button </w:t>
      </w:r>
      <w:r w:rsidR="006114A4" w:rsidRPr="009F69C7">
        <w:t xml:space="preserve">on the confirmation </w:t>
      </w:r>
      <w:r w:rsidR="00967854" w:rsidRPr="009F69C7">
        <w:t xml:space="preserve">message dialog </w:t>
      </w:r>
      <w:r w:rsidRPr="009F69C7">
        <w:t>to return to the Enter/Edit Patient Procedures screen</w:t>
      </w:r>
      <w:r w:rsidR="002A3C57" w:rsidRPr="009F69C7">
        <w:t xml:space="preserve"> without deleting the procedure</w:t>
      </w:r>
      <w:r w:rsidRPr="009F69C7">
        <w:t>.</w:t>
      </w:r>
    </w:p>
    <w:p w14:paraId="2C04A2D6" w14:textId="0F854031" w:rsidR="007B4FB1" w:rsidRPr="007B4FB1" w:rsidRDefault="007B4FB1" w:rsidP="00063994">
      <w:pPr>
        <w:pStyle w:val="FigureCaption"/>
      </w:pPr>
      <w:bookmarkStart w:id="153" w:name="_Toc463464078"/>
      <w:r>
        <w:t xml:space="preserve">Procedure Deleted </w:t>
      </w:r>
      <w:r w:rsidR="0065085C">
        <w:t xml:space="preserve">Confirmation </w:t>
      </w:r>
      <w:r>
        <w:t>Dialog</w:t>
      </w:r>
      <w:bookmarkEnd w:id="153"/>
    </w:p>
    <w:p w14:paraId="6B2638EB" w14:textId="4246B0EB" w:rsidR="006114A4" w:rsidRDefault="00FE3583" w:rsidP="006114A4">
      <w:pPr>
        <w:pStyle w:val="Figure"/>
      </w:pPr>
      <w:bookmarkStart w:id="154" w:name="_Toc422742752"/>
      <w:r>
        <w:rPr>
          <w:noProof/>
        </w:rPr>
        <w:drawing>
          <wp:inline distT="0" distB="0" distL="0" distR="0" wp14:anchorId="1BC45BFB" wp14:editId="4823CCD2">
            <wp:extent cx="2569464" cy="1206395"/>
            <wp:effectExtent l="0" t="0" r="2540" b="0"/>
            <wp:docPr id="258" name="Picture 258" descr="Procedure Deleted Pop-up: This patient procedure will be deleted.  Continue?  Yes or No button options are provi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email">
                      <a:extLst>
                        <a:ext uri="{28A0092B-C50C-407E-A947-70E740481C1C}">
                          <a14:useLocalDpi xmlns:a14="http://schemas.microsoft.com/office/drawing/2010/main"/>
                        </a:ext>
                      </a:extLst>
                    </a:blip>
                    <a:stretch>
                      <a:fillRect/>
                    </a:stretch>
                  </pic:blipFill>
                  <pic:spPr>
                    <a:xfrm>
                      <a:off x="0" y="0"/>
                      <a:ext cx="2576155" cy="1209537"/>
                    </a:xfrm>
                    <a:prstGeom prst="rect">
                      <a:avLst/>
                    </a:prstGeom>
                  </pic:spPr>
                </pic:pic>
              </a:graphicData>
            </a:graphic>
          </wp:inline>
        </w:drawing>
      </w:r>
    </w:p>
    <w:p w14:paraId="54519A37" w14:textId="2566C035" w:rsidR="006114A4" w:rsidRDefault="007B4FB1" w:rsidP="0039638F">
      <w:pPr>
        <w:pStyle w:val="FigureCaption"/>
      </w:pPr>
      <w:bookmarkStart w:id="155" w:name="_Toc463464079"/>
      <w:r>
        <w:lastRenderedPageBreak/>
        <w:t>Confirmation Message</w:t>
      </w:r>
      <w:bookmarkEnd w:id="155"/>
    </w:p>
    <w:bookmarkEnd w:id="154"/>
    <w:p w14:paraId="750C3A71" w14:textId="2CFE027C" w:rsidR="004E3028" w:rsidRDefault="00FE3583" w:rsidP="004E3028">
      <w:pPr>
        <w:pStyle w:val="Figure"/>
      </w:pPr>
      <w:r>
        <w:rPr>
          <w:noProof/>
        </w:rPr>
        <w:drawing>
          <wp:inline distT="0" distB="0" distL="0" distR="0" wp14:anchorId="0AAA18AB" wp14:editId="207579AB">
            <wp:extent cx="2478024" cy="1311394"/>
            <wp:effectExtent l="0" t="0" r="0" b="3175"/>
            <wp:docPr id="259" name="Picture 259" descr="Procedure deleted confirmation message:  The procedure was deleted for this patient.  An OK button is provi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email">
                      <a:extLst>
                        <a:ext uri="{28A0092B-C50C-407E-A947-70E740481C1C}">
                          <a14:useLocalDpi xmlns:a14="http://schemas.microsoft.com/office/drawing/2010/main"/>
                        </a:ext>
                      </a:extLst>
                    </a:blip>
                    <a:stretch>
                      <a:fillRect/>
                    </a:stretch>
                  </pic:blipFill>
                  <pic:spPr>
                    <a:xfrm>
                      <a:off x="0" y="0"/>
                      <a:ext cx="2484477" cy="1314809"/>
                    </a:xfrm>
                    <a:prstGeom prst="rect">
                      <a:avLst/>
                    </a:prstGeom>
                  </pic:spPr>
                </pic:pic>
              </a:graphicData>
            </a:graphic>
          </wp:inline>
        </w:drawing>
      </w:r>
    </w:p>
    <w:p w14:paraId="1D8812D6" w14:textId="77777777" w:rsidR="004E3028" w:rsidRDefault="004E3028" w:rsidP="00C54497">
      <w:pPr>
        <w:pStyle w:val="NumberedParagraph"/>
      </w:pPr>
      <w:r w:rsidRPr="00F94D33">
        <w:t>The screen will now refresh to show the remaining procedures entered for this patient.</w:t>
      </w:r>
    </w:p>
    <w:p w14:paraId="202A1A23" w14:textId="0A397F18" w:rsidR="007B4FB1" w:rsidRPr="00F94D33" w:rsidRDefault="007B4FB1" w:rsidP="00063994">
      <w:pPr>
        <w:pStyle w:val="FigureCaption"/>
      </w:pPr>
      <w:bookmarkStart w:id="156" w:name="_Toc463464080"/>
      <w:r>
        <w:t>Enter/Edit Patient Procedures Screen with Procedure Deleted</w:t>
      </w:r>
      <w:bookmarkEnd w:id="156"/>
    </w:p>
    <w:p w14:paraId="37881189" w14:textId="27B22418" w:rsidR="004E3028" w:rsidRDefault="00761C8E" w:rsidP="004E3028">
      <w:pPr>
        <w:pStyle w:val="Figure"/>
      </w:pPr>
      <w:r>
        <w:rPr>
          <w:noProof/>
        </w:rPr>
        <w:drawing>
          <wp:inline distT="0" distB="0" distL="0" distR="0" wp14:anchorId="710A6490" wp14:editId="55C965BE">
            <wp:extent cx="5221224" cy="3688326"/>
            <wp:effectExtent l="0" t="0" r="0" b="7620"/>
            <wp:docPr id="260" name="Picture 260" descr="Once the procedure is deleted, it is no longer displayed on the Enter/Edit Patient Procedures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email">
                      <a:extLst>
                        <a:ext uri="{28A0092B-C50C-407E-A947-70E740481C1C}">
                          <a14:useLocalDpi xmlns:a14="http://schemas.microsoft.com/office/drawing/2010/main"/>
                        </a:ext>
                      </a:extLst>
                    </a:blip>
                    <a:stretch>
                      <a:fillRect/>
                    </a:stretch>
                  </pic:blipFill>
                  <pic:spPr>
                    <a:xfrm>
                      <a:off x="0" y="0"/>
                      <a:ext cx="5223120" cy="3689665"/>
                    </a:xfrm>
                    <a:prstGeom prst="rect">
                      <a:avLst/>
                    </a:prstGeom>
                  </pic:spPr>
                </pic:pic>
              </a:graphicData>
            </a:graphic>
          </wp:inline>
        </w:drawing>
      </w:r>
    </w:p>
    <w:p w14:paraId="7A158AEF" w14:textId="77777777" w:rsidR="004E3028" w:rsidRDefault="004E3028" w:rsidP="00C54497">
      <w:pPr>
        <w:pStyle w:val="NumberedParagraph"/>
      </w:pPr>
      <w:r>
        <w:t xml:space="preserve">Click </w:t>
      </w:r>
      <w:r w:rsidRPr="00C73752">
        <w:t>Close</w:t>
      </w:r>
      <w:r w:rsidRPr="00F94D33">
        <w:t xml:space="preserve"> to return to the </w:t>
      </w:r>
      <w:r w:rsidRPr="0088130A">
        <w:t>Data Entry</w:t>
      </w:r>
      <w:r w:rsidRPr="00F94D33">
        <w:rPr>
          <w:i/>
        </w:rPr>
        <w:t xml:space="preserve"> </w:t>
      </w:r>
      <w:r w:rsidRPr="00F94D33">
        <w:t>menu.</w:t>
      </w:r>
    </w:p>
    <w:p w14:paraId="48FE6A95" w14:textId="77777777" w:rsidR="004E3028" w:rsidRDefault="004E3028" w:rsidP="0039638F">
      <w:pPr>
        <w:pStyle w:val="Heading3"/>
      </w:pPr>
      <w:bookmarkStart w:id="157" w:name="_Toc455131581"/>
      <w:bookmarkStart w:id="158" w:name="_Toc422471177"/>
      <w:bookmarkStart w:id="159" w:name="_Toc422471345"/>
      <w:bookmarkStart w:id="160" w:name="_Toc463463966"/>
      <w:bookmarkEnd w:id="157"/>
      <w:r>
        <w:t>Data Entry by Procedure</w:t>
      </w:r>
      <w:bookmarkEnd w:id="158"/>
      <w:bookmarkEnd w:id="159"/>
      <w:bookmarkEnd w:id="160"/>
    </w:p>
    <w:p w14:paraId="38CBA4D1" w14:textId="01DAC3D4" w:rsidR="00C36E5F" w:rsidRPr="00F94D33" w:rsidRDefault="00C36E5F" w:rsidP="00063994">
      <w:pPr>
        <w:pStyle w:val="DSSECSBodyText"/>
      </w:pPr>
      <w:r w:rsidRPr="00F94D33">
        <w:t xml:space="preserve">Use </w:t>
      </w:r>
      <w:r>
        <w:t xml:space="preserve">the </w:t>
      </w:r>
      <w:r w:rsidRPr="009F69C7">
        <w:rPr>
          <w:b/>
        </w:rPr>
        <w:t>Data Entry by Procedure</w:t>
      </w:r>
      <w:r w:rsidRPr="004E3028">
        <w:t xml:space="preserve"> </w:t>
      </w:r>
      <w:r w:rsidRPr="00F94D33">
        <w:t>option to:</w:t>
      </w:r>
    </w:p>
    <w:p w14:paraId="7A80C547" w14:textId="2B7FB70A" w:rsidR="004E3028" w:rsidRPr="00F94D33" w:rsidRDefault="00C36E5F" w:rsidP="009F69C7">
      <w:pPr>
        <w:pStyle w:val="BulletListMultipleLast"/>
      </w:pPr>
      <w:r>
        <w:t>Enter/</w:t>
      </w:r>
      <w:r w:rsidR="004E3028" w:rsidRPr="00F94D33">
        <w:t>edit the same procedure for multiple patients</w:t>
      </w:r>
    </w:p>
    <w:p w14:paraId="7C384BAA" w14:textId="77777777" w:rsidR="0001185F" w:rsidRDefault="00C36E5F" w:rsidP="007513FD">
      <w:pPr>
        <w:pStyle w:val="Note"/>
      </w:pPr>
      <w:r>
        <w:t xml:space="preserve">Note: </w:t>
      </w:r>
    </w:p>
    <w:p w14:paraId="4F523BFE" w14:textId="16BBA688" w:rsidR="00C36E5F" w:rsidRPr="004068BA" w:rsidRDefault="00C36E5F" w:rsidP="006528A6">
      <w:pPr>
        <w:pStyle w:val="BulletListIndent"/>
      </w:pPr>
      <w:r w:rsidRPr="00C54497">
        <w:t xml:space="preserve">Event Code screens </w:t>
      </w:r>
      <w:r w:rsidRPr="009F69C7">
        <w:t>must be defined</w:t>
      </w:r>
      <w:r w:rsidRPr="00464892">
        <w:t xml:space="preserve"> before ent</w:t>
      </w:r>
      <w:r w:rsidRPr="004068BA">
        <w:t>ering any Event Capture data.</w:t>
      </w:r>
    </w:p>
    <w:p w14:paraId="0664B9A1" w14:textId="77777777" w:rsidR="0065085C" w:rsidRDefault="0065085C" w:rsidP="00063994">
      <w:pPr>
        <w:pStyle w:val="DSSECSBodyText"/>
      </w:pPr>
    </w:p>
    <w:p w14:paraId="409747C6" w14:textId="06A953C6" w:rsidR="00C36E5F" w:rsidRDefault="00C36E5F" w:rsidP="00063994">
      <w:pPr>
        <w:pStyle w:val="DSSECSBodyText"/>
      </w:pPr>
      <w:r>
        <w:t>Users will be presented with:</w:t>
      </w:r>
    </w:p>
    <w:p w14:paraId="2E01B952" w14:textId="5385B53E" w:rsidR="004E3028" w:rsidRPr="00C54497" w:rsidRDefault="004E3028" w:rsidP="00C54497">
      <w:pPr>
        <w:pStyle w:val="BulletListMultiple"/>
      </w:pPr>
      <w:r w:rsidRPr="00C54497">
        <w:lastRenderedPageBreak/>
        <w:t xml:space="preserve">The left </w:t>
      </w:r>
      <w:r w:rsidR="00166CF5" w:rsidRPr="00C54497">
        <w:t xml:space="preserve">side </w:t>
      </w:r>
      <w:r w:rsidRPr="00C54497">
        <w:t xml:space="preserve">of the screen contains information for the procedure that the </w:t>
      </w:r>
      <w:r w:rsidR="00166CF5" w:rsidRPr="00C54497">
        <w:t xml:space="preserve">system </w:t>
      </w:r>
      <w:r w:rsidRPr="00C54497">
        <w:t xml:space="preserve">will </w:t>
      </w:r>
      <w:r w:rsidR="00166CF5" w:rsidRPr="00C54497">
        <w:t xml:space="preserve">use </w:t>
      </w:r>
      <w:r w:rsidRPr="00C54497">
        <w:t xml:space="preserve">for </w:t>
      </w:r>
      <w:r w:rsidR="00166CF5" w:rsidRPr="00C54497">
        <w:t xml:space="preserve">all </w:t>
      </w:r>
      <w:r w:rsidRPr="00C54497">
        <w:t>patient</w:t>
      </w:r>
      <w:r w:rsidR="00166CF5" w:rsidRPr="00C54497">
        <w:t>s</w:t>
      </w:r>
      <w:r w:rsidRPr="00C54497">
        <w:t>. (</w:t>
      </w:r>
      <w:r w:rsidRPr="009F69C7">
        <w:t>Note</w:t>
      </w:r>
      <w:r w:rsidRPr="00C54497">
        <w:t>: The user will enter the procedure information only one time.)</w:t>
      </w:r>
    </w:p>
    <w:p w14:paraId="132F3FD4" w14:textId="1383F6A8" w:rsidR="004E3028" w:rsidRPr="00C54497" w:rsidRDefault="004E3028" w:rsidP="00C54497">
      <w:pPr>
        <w:pStyle w:val="BulletListMultiple"/>
      </w:pPr>
      <w:r w:rsidRPr="00C54497">
        <w:t xml:space="preserve">The right </w:t>
      </w:r>
      <w:r w:rsidR="00166CF5" w:rsidRPr="00C54497">
        <w:t xml:space="preserve">side </w:t>
      </w:r>
      <w:r w:rsidRPr="00C54497">
        <w:t xml:space="preserve">of the screen identifies each patient. The user will complete this section for each patient. Click </w:t>
      </w:r>
      <w:r w:rsidRPr="009F69C7">
        <w:t>Add</w:t>
      </w:r>
      <w:r w:rsidRPr="00C54497">
        <w:t xml:space="preserve"> to </w:t>
      </w:r>
      <w:r w:rsidR="00166CF5" w:rsidRPr="00C54497">
        <w:t>file the data, and clear the fields to enter data</w:t>
      </w:r>
      <w:r w:rsidRPr="00C54497">
        <w:t xml:space="preserve"> for the next patient.</w:t>
      </w:r>
    </w:p>
    <w:p w14:paraId="16B074F8" w14:textId="77777777" w:rsidR="004E3028" w:rsidRPr="00C54497" w:rsidRDefault="004E3028" w:rsidP="006528A6">
      <w:pPr>
        <w:pStyle w:val="BulletListMultipleLast"/>
      </w:pPr>
      <w:r w:rsidRPr="00C54497">
        <w:t xml:space="preserve">The </w:t>
      </w:r>
      <w:r w:rsidRPr="009F69C7">
        <w:t>View</w:t>
      </w:r>
      <w:r w:rsidRPr="00C54497">
        <w:t xml:space="preserve"> button displays a listing of all patients entered for this procedure in this session.</w:t>
      </w:r>
    </w:p>
    <w:p w14:paraId="0A84167A" w14:textId="5FF5E643" w:rsidR="004E3028" w:rsidRDefault="004E3028" w:rsidP="00063994">
      <w:pPr>
        <w:pStyle w:val="FigureCaption"/>
      </w:pPr>
      <w:bookmarkStart w:id="161" w:name="_Toc455135716"/>
      <w:bookmarkStart w:id="162" w:name="_Toc422742755"/>
      <w:bookmarkStart w:id="163" w:name="_Toc463464081"/>
      <w:bookmarkEnd w:id="161"/>
      <w:r>
        <w:t>Same Procedure, Multiple Patients Screen</w:t>
      </w:r>
      <w:bookmarkEnd w:id="162"/>
      <w:bookmarkEnd w:id="163"/>
    </w:p>
    <w:p w14:paraId="085F0BA2" w14:textId="489A3A63" w:rsidR="004E3028" w:rsidRDefault="00F43D33" w:rsidP="004E3028">
      <w:pPr>
        <w:pStyle w:val="Figure"/>
      </w:pPr>
      <w:r>
        <w:rPr>
          <w:noProof/>
        </w:rPr>
        <w:drawing>
          <wp:inline distT="0" distB="0" distL="0" distR="0" wp14:anchorId="3E141D20" wp14:editId="2A5114F3">
            <wp:extent cx="5943600" cy="4130675"/>
            <wp:effectExtent l="0" t="0" r="0" b="3175"/>
            <wp:docPr id="261" name="Picture 261" descr="Screen capture of the Same Procedure, Multiple Patients screen.  On the left side of the screen, the user selects the criteria for a specific procedure.  On the right side of the screen, information can be added that identifies a specific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email">
                      <a:extLst>
                        <a:ext uri="{28A0092B-C50C-407E-A947-70E740481C1C}">
                          <a14:useLocalDpi xmlns:a14="http://schemas.microsoft.com/office/drawing/2010/main"/>
                        </a:ext>
                      </a:extLst>
                    </a:blip>
                    <a:stretch>
                      <a:fillRect/>
                    </a:stretch>
                  </pic:blipFill>
                  <pic:spPr>
                    <a:xfrm>
                      <a:off x="0" y="0"/>
                      <a:ext cx="5943600" cy="4130675"/>
                    </a:xfrm>
                    <a:prstGeom prst="rect">
                      <a:avLst/>
                    </a:prstGeom>
                  </pic:spPr>
                </pic:pic>
              </a:graphicData>
            </a:graphic>
          </wp:inline>
        </w:drawing>
      </w:r>
    </w:p>
    <w:p w14:paraId="414DFA00" w14:textId="4EFC29B2" w:rsidR="004E3028" w:rsidRDefault="005D48D0" w:rsidP="0039638F">
      <w:pPr>
        <w:pStyle w:val="Heading4"/>
      </w:pPr>
      <w:bookmarkStart w:id="164" w:name="_Toc422471180"/>
      <w:bookmarkStart w:id="165" w:name="_Toc422471348"/>
      <w:bookmarkStart w:id="166" w:name="_Toc463463967"/>
      <w:r>
        <w:t>Add</w:t>
      </w:r>
      <w:r w:rsidR="004E3028">
        <w:t xml:space="preserve"> a Procedure for Multiple Patients</w:t>
      </w:r>
      <w:bookmarkEnd w:id="164"/>
      <w:bookmarkEnd w:id="165"/>
      <w:bookmarkEnd w:id="166"/>
    </w:p>
    <w:p w14:paraId="677CBC05" w14:textId="77777777" w:rsidR="004E3028" w:rsidRPr="00F94D33" w:rsidRDefault="004E3028" w:rsidP="00063994">
      <w:pPr>
        <w:pStyle w:val="DSSECSBodyText"/>
      </w:pPr>
      <w:r w:rsidRPr="00F94D33">
        <w:t>The following instructions and example assume that the user wants the specified DSS Unit to send data to PCE.</w:t>
      </w:r>
    </w:p>
    <w:p w14:paraId="37460CD8" w14:textId="77777777" w:rsidR="004E3028" w:rsidRPr="00F94D33" w:rsidRDefault="004E3028" w:rsidP="009F69C7">
      <w:pPr>
        <w:pStyle w:val="NumberedParagraph"/>
        <w:numPr>
          <w:ilvl w:val="0"/>
          <w:numId w:val="26"/>
        </w:numPr>
        <w:ind w:left="900" w:hanging="900"/>
      </w:pPr>
      <w:r w:rsidRPr="00F94D33">
        <w:t xml:space="preserve">Select </w:t>
      </w:r>
      <w:r w:rsidRPr="0065085C">
        <w:t xml:space="preserve">a </w:t>
      </w:r>
      <w:r w:rsidRPr="00C54497">
        <w:t>Location</w:t>
      </w:r>
      <w:r w:rsidRPr="00F94D33">
        <w:t>.</w:t>
      </w:r>
    </w:p>
    <w:p w14:paraId="15678C12" w14:textId="77777777" w:rsidR="004E3028" w:rsidRPr="00C54497" w:rsidRDefault="004E3028" w:rsidP="00C54497">
      <w:pPr>
        <w:pStyle w:val="BulletListMultiple"/>
      </w:pPr>
      <w:r w:rsidRPr="00C54497">
        <w:t xml:space="preserve">If there is only </w:t>
      </w:r>
      <w:r w:rsidRPr="009F69C7">
        <w:t>one</w:t>
      </w:r>
      <w:r w:rsidRPr="00C54497">
        <w:t xml:space="preserve"> Location set up for the Event Capture System, the Location on the screen will default to that value.</w:t>
      </w:r>
    </w:p>
    <w:p w14:paraId="40753A99" w14:textId="77777777" w:rsidR="004E3028" w:rsidRPr="00C54497" w:rsidRDefault="004E3028" w:rsidP="00C54497">
      <w:pPr>
        <w:pStyle w:val="BulletListMultipleLast"/>
      </w:pPr>
      <w:r w:rsidRPr="00C54497">
        <w:t xml:space="preserve">If there is </w:t>
      </w:r>
      <w:r w:rsidRPr="009F69C7">
        <w:t>more than one</w:t>
      </w:r>
      <w:r w:rsidRPr="00C54497">
        <w:t xml:space="preserve"> Event Capture Location set up, the Location will default to the last Location used. To change the Location, choose a Location from the dropdown list of available Event Capture Locations.</w:t>
      </w:r>
    </w:p>
    <w:p w14:paraId="6C55D1ED" w14:textId="77777777" w:rsidR="004E3028" w:rsidRPr="00F94D33" w:rsidRDefault="004E3028" w:rsidP="00C54497">
      <w:pPr>
        <w:pStyle w:val="NumberedParagraph"/>
      </w:pPr>
      <w:r w:rsidRPr="00F94D33">
        <w:t xml:space="preserve">Select a </w:t>
      </w:r>
      <w:r w:rsidRPr="00F12AC2">
        <w:t>DSS Unit</w:t>
      </w:r>
      <w:r w:rsidRPr="00F94D33">
        <w:t>.</w:t>
      </w:r>
    </w:p>
    <w:p w14:paraId="336362D7" w14:textId="41C69938" w:rsidR="004E3028" w:rsidRPr="00C54497" w:rsidRDefault="004E3028" w:rsidP="00C54497">
      <w:pPr>
        <w:pStyle w:val="BulletListMultiple"/>
      </w:pPr>
      <w:r w:rsidRPr="00C54497">
        <w:t xml:space="preserve">If </w:t>
      </w:r>
      <w:r w:rsidRPr="009F69C7">
        <w:t>one</w:t>
      </w:r>
      <w:r w:rsidRPr="00C54497">
        <w:t xml:space="preserve"> DSS Unit is defined in Event Capture, or if only one DSS Unit is assigned to the user, that DSS Unit will </w:t>
      </w:r>
      <w:r w:rsidR="002A3C57" w:rsidRPr="00C54497">
        <w:t xml:space="preserve">be </w:t>
      </w:r>
      <w:r w:rsidR="00B42701" w:rsidRPr="00C54497">
        <w:t xml:space="preserve">the </w:t>
      </w:r>
      <w:r w:rsidRPr="00C54497">
        <w:t>default</w:t>
      </w:r>
      <w:r w:rsidR="00B42701" w:rsidRPr="00C54497">
        <w:t xml:space="preserve"> value</w:t>
      </w:r>
      <w:r w:rsidRPr="00C54497">
        <w:t>.</w:t>
      </w:r>
    </w:p>
    <w:p w14:paraId="06D3A19C" w14:textId="77777777" w:rsidR="004E3028" w:rsidRPr="00C54497" w:rsidRDefault="004E3028" w:rsidP="00C54497">
      <w:pPr>
        <w:pStyle w:val="BulletListMultiple"/>
      </w:pPr>
      <w:r w:rsidRPr="00C54497">
        <w:lastRenderedPageBreak/>
        <w:t xml:space="preserve">If </w:t>
      </w:r>
      <w:r w:rsidRPr="009F69C7">
        <w:t>more than one</w:t>
      </w:r>
      <w:r w:rsidRPr="00C54497">
        <w:t xml:space="preserve"> DSS Unit is defined, a default will not be assigned. Choose a DSS Unit from a dropdown list of accessible DSS Units.</w:t>
      </w:r>
    </w:p>
    <w:p w14:paraId="7FEB866E" w14:textId="77777777" w:rsidR="004E3028" w:rsidRPr="00C54497" w:rsidRDefault="004E3028" w:rsidP="00C54497">
      <w:pPr>
        <w:pStyle w:val="BulletListMultiple"/>
      </w:pPr>
      <w:r w:rsidRPr="00C54497">
        <w:t>The user can add, edit or delete any patient procedure for the selected DSS Unit.</w:t>
      </w:r>
    </w:p>
    <w:p w14:paraId="099122F9" w14:textId="77777777" w:rsidR="004E3028" w:rsidRPr="00C54497" w:rsidRDefault="004E3028" w:rsidP="00C54497">
      <w:pPr>
        <w:pStyle w:val="BulletListMultipleLast"/>
      </w:pPr>
      <w:r w:rsidRPr="00C54497">
        <w:t xml:space="preserve">To gain access to a DSS Unit, go the </w:t>
      </w:r>
      <w:r w:rsidRPr="009F69C7">
        <w:t>Management Menu</w:t>
      </w:r>
      <w:r w:rsidRPr="00C54497">
        <w:t xml:space="preserve"> and choose the </w:t>
      </w:r>
      <w:r w:rsidRPr="009F69C7">
        <w:t>DSS Unit - Add or Update DSS Units</w:t>
      </w:r>
      <w:r w:rsidRPr="00C54497">
        <w:t xml:space="preserve"> function to add the unit to the dropdown list.</w:t>
      </w:r>
    </w:p>
    <w:p w14:paraId="1FF76B6C" w14:textId="77777777" w:rsidR="004E3028" w:rsidRPr="00F94D33" w:rsidRDefault="004E3028" w:rsidP="00C54497">
      <w:pPr>
        <w:pStyle w:val="NumberedParagraph"/>
      </w:pPr>
      <w:r w:rsidRPr="00F94D33">
        <w:t>Select a Category.</w:t>
      </w:r>
    </w:p>
    <w:p w14:paraId="71E0D437" w14:textId="77777777" w:rsidR="004E3028" w:rsidRPr="00F94D33" w:rsidRDefault="004E3028" w:rsidP="00C54497">
      <w:pPr>
        <w:pStyle w:val="BulletListMultipleLast"/>
      </w:pPr>
      <w:r w:rsidRPr="00F94D33">
        <w:t>If only one category is defined for the specified DSS Unit, that category will be the default.</w:t>
      </w:r>
    </w:p>
    <w:p w14:paraId="593A34D8" w14:textId="77777777" w:rsidR="004E3028" w:rsidRPr="00F94D33" w:rsidRDefault="004E3028" w:rsidP="00C54497">
      <w:pPr>
        <w:pStyle w:val="NumberedParagraph"/>
      </w:pPr>
      <w:r w:rsidRPr="00F94D33">
        <w:t>Select the Procedure Date and Time.</w:t>
      </w:r>
    </w:p>
    <w:p w14:paraId="290A2DD8" w14:textId="32F2DAF5" w:rsidR="004E3028" w:rsidRPr="00C54497" w:rsidRDefault="004E3028" w:rsidP="00C54497">
      <w:pPr>
        <w:pStyle w:val="BulletListMultipleLast"/>
      </w:pPr>
      <w:r w:rsidRPr="00C54497">
        <w:t>Typing “N” and then clicking &lt;</w:t>
      </w:r>
      <w:r w:rsidRPr="009F69C7">
        <w:t>Enter</w:t>
      </w:r>
      <w:r w:rsidRPr="00C54497">
        <w:t xml:space="preserve">&gt; in the field (instead of clicking the </w:t>
      </w:r>
      <w:r w:rsidRPr="009F69C7">
        <w:rPr>
          <w:noProof/>
        </w:rPr>
        <w:drawing>
          <wp:inline distT="0" distB="0" distL="0" distR="0" wp14:anchorId="12BF50B7" wp14:editId="50882757">
            <wp:extent cx="180975" cy="190500"/>
            <wp:effectExtent l="0" t="0" r="9525" b="0"/>
            <wp:docPr id="46" name="Picture 69" descr="Screen capture of a shortcut button to select the date and time as the current date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 capture of a shortcut button to select the date and time as the current date and time."/>
                    <pic:cNvPicPr>
                      <a:picLocks noChangeAspect="1" noChangeArrowheads="1"/>
                    </pic:cNvPicPr>
                  </pic:nvPicPr>
                  <pic:blipFill>
                    <a:blip r:embed="rId58" cstate="email">
                      <a:extLst>
                        <a:ext uri="{28A0092B-C50C-407E-A947-70E740481C1C}">
                          <a14:useLocalDpi xmlns:a14="http://schemas.microsoft.com/office/drawing/2010/main"/>
                        </a:ext>
                      </a:extLst>
                    </a:blip>
                    <a:srcRect/>
                    <a:stretch>
                      <a:fillRect/>
                    </a:stretch>
                  </pic:blipFill>
                  <pic:spPr bwMode="auto">
                    <a:xfrm>
                      <a:off x="0" y="0"/>
                      <a:ext cx="180975" cy="190500"/>
                    </a:xfrm>
                    <a:prstGeom prst="rect">
                      <a:avLst/>
                    </a:prstGeom>
                    <a:noFill/>
                    <a:ln>
                      <a:noFill/>
                    </a:ln>
                  </pic:spPr>
                </pic:pic>
              </a:graphicData>
            </a:graphic>
          </wp:inline>
        </w:drawing>
      </w:r>
      <w:r w:rsidRPr="00C54497">
        <w:t xml:space="preserve"> button) will bypass the </w:t>
      </w:r>
      <w:r w:rsidR="00000C8C" w:rsidRPr="00C54497">
        <w:t>date/time dialog</w:t>
      </w:r>
      <w:r w:rsidRPr="00C54497">
        <w:t>, or clicking</w:t>
      </w:r>
      <w:r w:rsidR="00000C8C" w:rsidRPr="00C54497">
        <w:t xml:space="preserve"> the</w:t>
      </w:r>
      <w:r w:rsidRPr="00C54497">
        <w:t xml:space="preserve"> </w:t>
      </w:r>
      <w:r w:rsidRPr="009F69C7">
        <w:t>Now</w:t>
      </w:r>
      <w:r w:rsidRPr="00C54497">
        <w:t xml:space="preserve"> </w:t>
      </w:r>
      <w:r w:rsidR="00000C8C" w:rsidRPr="00C54497">
        <w:t xml:space="preserve">button </w:t>
      </w:r>
      <w:r w:rsidRPr="00C54497">
        <w:t xml:space="preserve">on the </w:t>
      </w:r>
      <w:r w:rsidR="00000C8C" w:rsidRPr="00C54497">
        <w:t xml:space="preserve">date/time dialog </w:t>
      </w:r>
      <w:r w:rsidRPr="00C54497">
        <w:t xml:space="preserve">will enter the current system date and time. When the </w:t>
      </w:r>
      <w:r w:rsidRPr="009F69C7">
        <w:t>Midnight</w:t>
      </w:r>
      <w:r w:rsidRPr="00C54497">
        <w:t xml:space="preserve"> button is clicked, “23:59” is displayed for the time on the date selected.</w:t>
      </w:r>
    </w:p>
    <w:p w14:paraId="068D761D" w14:textId="3E1FB7EF" w:rsidR="004E3028" w:rsidRDefault="004E3028" w:rsidP="00063994">
      <w:pPr>
        <w:pStyle w:val="FigureCaption"/>
      </w:pPr>
      <w:bookmarkStart w:id="167" w:name="_Toc422742756"/>
      <w:bookmarkStart w:id="168" w:name="_Toc463464082"/>
      <w:r>
        <w:t xml:space="preserve">Select Date/Time </w:t>
      </w:r>
      <w:bookmarkEnd w:id="167"/>
      <w:r w:rsidR="00000C8C">
        <w:t>Dialog</w:t>
      </w:r>
      <w:bookmarkEnd w:id="168"/>
    </w:p>
    <w:p w14:paraId="7BF8E450" w14:textId="4A195F89" w:rsidR="004E3028" w:rsidRDefault="00F43D33" w:rsidP="004E3028">
      <w:pPr>
        <w:pStyle w:val="Figure"/>
      </w:pPr>
      <w:r>
        <w:rPr>
          <w:noProof/>
        </w:rPr>
        <w:drawing>
          <wp:inline distT="0" distB="0" distL="0" distR="0" wp14:anchorId="67014AC3" wp14:editId="1E6C05F9">
            <wp:extent cx="3483864" cy="2264512"/>
            <wp:effectExtent l="0" t="0" r="2540" b="2540"/>
            <wp:docPr id="262" name="Picture 262" descr="Screen capture of the Select Date/Time screen for a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email">
                      <a:extLst>
                        <a:ext uri="{28A0092B-C50C-407E-A947-70E740481C1C}">
                          <a14:useLocalDpi xmlns:a14="http://schemas.microsoft.com/office/drawing/2010/main"/>
                        </a:ext>
                      </a:extLst>
                    </a:blip>
                    <a:stretch>
                      <a:fillRect/>
                    </a:stretch>
                  </pic:blipFill>
                  <pic:spPr>
                    <a:xfrm>
                      <a:off x="0" y="0"/>
                      <a:ext cx="3483864" cy="2264512"/>
                    </a:xfrm>
                    <a:prstGeom prst="rect">
                      <a:avLst/>
                    </a:prstGeom>
                  </pic:spPr>
                </pic:pic>
              </a:graphicData>
            </a:graphic>
          </wp:inline>
        </w:drawing>
      </w:r>
    </w:p>
    <w:p w14:paraId="165BD098" w14:textId="77777777" w:rsidR="004E3028" w:rsidRPr="00F94D33" w:rsidRDefault="004E3028" w:rsidP="00C54497">
      <w:pPr>
        <w:pStyle w:val="NumberedParagraph"/>
      </w:pPr>
      <w:r w:rsidRPr="00F94D33">
        <w:t xml:space="preserve">Select a </w:t>
      </w:r>
      <w:r w:rsidRPr="00C54497">
        <w:t>Procedure Name</w:t>
      </w:r>
      <w:r w:rsidRPr="00F94D33">
        <w:t>.</w:t>
      </w:r>
    </w:p>
    <w:p w14:paraId="5B5E108A" w14:textId="77777777" w:rsidR="004E3028" w:rsidRPr="00F94D33" w:rsidRDefault="004E3028" w:rsidP="00C54497">
      <w:pPr>
        <w:pStyle w:val="BulletListMultipleLast"/>
      </w:pPr>
      <w:r w:rsidRPr="00F94D33">
        <w:t xml:space="preserve">Select a procedure from </w:t>
      </w:r>
      <w:r>
        <w:t xml:space="preserve">the </w:t>
      </w:r>
      <w:r w:rsidRPr="00F94D33">
        <w:t>dropdown list.</w:t>
      </w:r>
    </w:p>
    <w:p w14:paraId="42AD5640" w14:textId="77777777" w:rsidR="004E3028" w:rsidRPr="00F94D33" w:rsidRDefault="004E3028" w:rsidP="00C54497">
      <w:pPr>
        <w:pStyle w:val="NumberedParagraph"/>
      </w:pPr>
      <w:r w:rsidRPr="00F94D33">
        <w:t xml:space="preserve">If applicable, the </w:t>
      </w:r>
      <w:r w:rsidRPr="00C54497">
        <w:t>Reasons</w:t>
      </w:r>
      <w:r w:rsidRPr="00F94D33">
        <w:t xml:space="preserve"> field will be </w:t>
      </w:r>
      <w:r>
        <w:t>enabled</w:t>
      </w:r>
      <w:r w:rsidRPr="00F94D33">
        <w:t xml:space="preserve">. </w:t>
      </w:r>
    </w:p>
    <w:p w14:paraId="0ED2A01B" w14:textId="77777777" w:rsidR="004E3028" w:rsidRPr="00F94D33" w:rsidRDefault="004E3028" w:rsidP="00C54497">
      <w:pPr>
        <w:pStyle w:val="BulletListMultiple"/>
      </w:pPr>
      <w:r w:rsidRPr="00F94D33">
        <w:t>The user can enter up to three reasons.</w:t>
      </w:r>
    </w:p>
    <w:p w14:paraId="4154F0E5" w14:textId="77777777" w:rsidR="004E3028" w:rsidRPr="00F94D33" w:rsidRDefault="004E3028" w:rsidP="00C54497">
      <w:pPr>
        <w:pStyle w:val="BulletListMultiple"/>
      </w:pPr>
      <w:r w:rsidRPr="00F94D33">
        <w:t>Reason #1 must be entered before a second or third may be entered. Reason #2 must be entered before a third may be entered.</w:t>
      </w:r>
    </w:p>
    <w:p w14:paraId="72AA46CC" w14:textId="77777777" w:rsidR="004E3028" w:rsidRPr="00F94D33" w:rsidRDefault="004E3028" w:rsidP="00C54497">
      <w:pPr>
        <w:pStyle w:val="BulletListMultiple"/>
      </w:pPr>
      <w:r w:rsidRPr="00F94D33">
        <w:t>Reasons appear alphabetically in the dropdown.</w:t>
      </w:r>
    </w:p>
    <w:p w14:paraId="096AF680" w14:textId="77777777" w:rsidR="004E3028" w:rsidRPr="00F94D33" w:rsidRDefault="004E3028" w:rsidP="00C54497">
      <w:pPr>
        <w:pStyle w:val="BulletListMultiple"/>
      </w:pPr>
      <w:r w:rsidRPr="00F94D33">
        <w:t>A reason will not appear in the dropdown list for remaining reason fiel</w:t>
      </w:r>
      <w:r>
        <w:t>ds as an option once selected.</w:t>
      </w:r>
    </w:p>
    <w:p w14:paraId="677F3FAD" w14:textId="77777777" w:rsidR="004E3028" w:rsidRPr="00F94D33" w:rsidRDefault="004E3028" w:rsidP="00C54497">
      <w:pPr>
        <w:pStyle w:val="BulletListMultipleLast"/>
      </w:pPr>
      <w:r w:rsidRPr="00F94D33">
        <w:t>A reason can be selected by entering the initial le</w:t>
      </w:r>
      <w:r>
        <w:t>tter(s) into the Reasons field.</w:t>
      </w:r>
      <w:r w:rsidRPr="00F94D33">
        <w:t xml:space="preserve"> If the reason that appears is not the correct choice, click the down arrow on the reason dropdown to select another reason</w:t>
      </w:r>
      <w:r>
        <w:t xml:space="preserve"> or enter different letter(s).</w:t>
      </w:r>
    </w:p>
    <w:p w14:paraId="17BAAC03" w14:textId="77777777" w:rsidR="004E3028" w:rsidRPr="00F94D33" w:rsidRDefault="004E3028" w:rsidP="00C54497">
      <w:pPr>
        <w:pStyle w:val="NumberedParagraph"/>
      </w:pPr>
      <w:r w:rsidRPr="00F94D33">
        <w:t xml:space="preserve">If applicable, the </w:t>
      </w:r>
      <w:r w:rsidRPr="005D48D0">
        <w:t>CPT Modifiers</w:t>
      </w:r>
      <w:r w:rsidRPr="00F94D33">
        <w:t xml:space="preserve"> section will be </w:t>
      </w:r>
      <w:r>
        <w:t>enabled</w:t>
      </w:r>
      <w:r w:rsidRPr="00F94D33">
        <w:t>.</w:t>
      </w:r>
    </w:p>
    <w:p w14:paraId="6F65B299" w14:textId="77777777" w:rsidR="004E3028" w:rsidRPr="00F94D33" w:rsidRDefault="004E3028" w:rsidP="00C54497">
      <w:pPr>
        <w:pStyle w:val="BulletListMultiple"/>
      </w:pPr>
      <w:r w:rsidRPr="00F94D33">
        <w:lastRenderedPageBreak/>
        <w:t>Modifiers provide additional information about a CPT procedure. With functionality put in place by the Code Set Versioning project, only CPT modifiers that are active for the date and time of the event will show.</w:t>
      </w:r>
    </w:p>
    <w:p w14:paraId="2B818AAC" w14:textId="6BCD4210" w:rsidR="004E3028" w:rsidRPr="009F69C7" w:rsidRDefault="004E3028" w:rsidP="00C54497">
      <w:pPr>
        <w:pStyle w:val="BulletListMultiple"/>
      </w:pPr>
      <w:r w:rsidRPr="00C54497">
        <w:t xml:space="preserve">Choose a </w:t>
      </w:r>
      <w:r w:rsidR="005D48D0" w:rsidRPr="00C54497">
        <w:t>m</w:t>
      </w:r>
      <w:r w:rsidRPr="00C54497">
        <w:t xml:space="preserve">odifier from the </w:t>
      </w:r>
      <w:r w:rsidRPr="009F69C7">
        <w:t>Modifiers Available</w:t>
      </w:r>
      <w:r w:rsidRPr="00C54497">
        <w:t xml:space="preserve"> list and click</w:t>
      </w:r>
      <w:r w:rsidR="005D48D0" w:rsidRPr="00C54497">
        <w:t xml:space="preserve"> the right pointer </w:t>
      </w:r>
      <w:r w:rsidR="00A13D04" w:rsidRPr="00C54497">
        <w:t>icon</w:t>
      </w:r>
      <w:r w:rsidRPr="009F69C7">
        <w:rPr>
          <w:noProof/>
        </w:rPr>
        <w:drawing>
          <wp:inline distT="0" distB="0" distL="0" distR="0" wp14:anchorId="55F48C11" wp14:editId="21AE4949">
            <wp:extent cx="304800" cy="238125"/>
            <wp:effectExtent l="0" t="0" r="0" b="9525"/>
            <wp:docPr id="48" name="Picture 71" descr="Right pointing fi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Right pointing finger"/>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304800" cy="238125"/>
                    </a:xfrm>
                    <a:prstGeom prst="rect">
                      <a:avLst/>
                    </a:prstGeom>
                    <a:noFill/>
                    <a:ln>
                      <a:noFill/>
                    </a:ln>
                  </pic:spPr>
                </pic:pic>
              </a:graphicData>
            </a:graphic>
          </wp:inline>
        </w:drawing>
      </w:r>
      <w:r w:rsidRPr="009F69C7">
        <w:t>. Repeat as needed.</w:t>
      </w:r>
    </w:p>
    <w:p w14:paraId="23B1C253" w14:textId="01C8B835" w:rsidR="004E3028" w:rsidRPr="00F94D33" w:rsidRDefault="004E3028" w:rsidP="00C54497">
      <w:pPr>
        <w:pStyle w:val="BulletListMultiple"/>
      </w:pPr>
      <w:r w:rsidRPr="009F69C7">
        <w:t>To remove a modifier, choose it from the Modifiers Selected</w:t>
      </w:r>
      <w:r w:rsidRPr="00C54497">
        <w:t xml:space="preserve"> list and click</w:t>
      </w:r>
      <w:r w:rsidR="005D48D0" w:rsidRPr="00C54497">
        <w:t xml:space="preserve"> the left pointer </w:t>
      </w:r>
      <w:proofErr w:type="gramStart"/>
      <w:r w:rsidR="005D48D0" w:rsidRPr="00C54497">
        <w:t>icon</w:t>
      </w:r>
      <w:r w:rsidRPr="00F94D33">
        <w:t xml:space="preserve"> </w:t>
      </w:r>
      <w:proofErr w:type="gramEnd"/>
      <w:r>
        <w:rPr>
          <w:noProof/>
        </w:rPr>
        <w:drawing>
          <wp:inline distT="0" distB="0" distL="0" distR="0" wp14:anchorId="363E3895" wp14:editId="0C0D756A">
            <wp:extent cx="295275" cy="247650"/>
            <wp:effectExtent l="0" t="0" r="9525" b="0"/>
            <wp:docPr id="49" name="Picture 72" descr="Left pointing fi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Left pointing finger"/>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295275" cy="247650"/>
                    </a:xfrm>
                    <a:prstGeom prst="rect">
                      <a:avLst/>
                    </a:prstGeom>
                    <a:noFill/>
                    <a:ln>
                      <a:noFill/>
                    </a:ln>
                  </pic:spPr>
                </pic:pic>
              </a:graphicData>
            </a:graphic>
          </wp:inline>
        </w:drawing>
      </w:r>
      <w:r w:rsidRPr="00F94D33">
        <w:t xml:space="preserve">. </w:t>
      </w:r>
    </w:p>
    <w:p w14:paraId="7578BBD2" w14:textId="7AF0C445" w:rsidR="004E3028" w:rsidRPr="00C54497" w:rsidRDefault="0098018F" w:rsidP="00C54497">
      <w:pPr>
        <w:pStyle w:val="BulletListMultipleLast"/>
      </w:pPr>
      <w:r w:rsidRPr="00C54497">
        <w:t xml:space="preserve">Press </w:t>
      </w:r>
      <w:r w:rsidR="004E3028" w:rsidRPr="00C54497">
        <w:t>&lt;</w:t>
      </w:r>
      <w:r w:rsidR="004E3028" w:rsidRPr="009F69C7">
        <w:t>CTRL-Click</w:t>
      </w:r>
      <w:r w:rsidR="004E3028" w:rsidRPr="00C54497">
        <w:t xml:space="preserve">&gt; to select multiple </w:t>
      </w:r>
      <w:r w:rsidR="005D48D0" w:rsidRPr="00C54497">
        <w:t>m</w:t>
      </w:r>
      <w:r w:rsidR="004E3028" w:rsidRPr="00C54497">
        <w:t>odifiers at one time.</w:t>
      </w:r>
    </w:p>
    <w:p w14:paraId="33CA670B" w14:textId="77777777" w:rsidR="004E3028" w:rsidRPr="00F94D33" w:rsidRDefault="004E3028" w:rsidP="00C54497">
      <w:pPr>
        <w:pStyle w:val="NumberedParagraph"/>
      </w:pPr>
      <w:r w:rsidRPr="00F94D33">
        <w:t>Select the providers of the services.</w:t>
      </w:r>
      <w:r>
        <w:t xml:space="preserve"> </w:t>
      </w:r>
      <w:r w:rsidRPr="00F94D33">
        <w:t xml:space="preserve">Use the </w:t>
      </w:r>
      <w:r w:rsidRPr="00C54497">
        <w:t>Providers Available</w:t>
      </w:r>
      <w:r w:rsidRPr="00F94D33">
        <w:t xml:space="preserve"> text box to enter the following:</w:t>
      </w:r>
    </w:p>
    <w:p w14:paraId="76DFDF4B" w14:textId="77777777" w:rsidR="004E3028" w:rsidRPr="00F94D33" w:rsidRDefault="004E3028" w:rsidP="00C54497">
      <w:pPr>
        <w:pStyle w:val="BulletListMultiple"/>
      </w:pPr>
      <w:r w:rsidRPr="00F94D33">
        <w:t>Provider name (full or partial, last name first)</w:t>
      </w:r>
    </w:p>
    <w:p w14:paraId="05863956" w14:textId="432E94C1" w:rsidR="004E3028" w:rsidRPr="00F94D33" w:rsidRDefault="004E3028" w:rsidP="00C54497">
      <w:pPr>
        <w:pStyle w:val="BulletListMultiple"/>
      </w:pPr>
      <w:r w:rsidRPr="00F94D33">
        <w:t>Select the provider from the resulting dropdown list and click</w:t>
      </w:r>
      <w:r w:rsidR="005D48D0">
        <w:t xml:space="preserve"> the right pointer </w:t>
      </w:r>
      <w:proofErr w:type="gramStart"/>
      <w:r w:rsidR="005D48D0">
        <w:t>icon</w:t>
      </w:r>
      <w:r w:rsidRPr="00F94D33">
        <w:t xml:space="preserve"> </w:t>
      </w:r>
      <w:proofErr w:type="gramEnd"/>
      <w:r>
        <w:rPr>
          <w:noProof/>
        </w:rPr>
        <w:drawing>
          <wp:inline distT="0" distB="0" distL="0" distR="0" wp14:anchorId="7B5E0958" wp14:editId="61996AC1">
            <wp:extent cx="304800" cy="238125"/>
            <wp:effectExtent l="0" t="0" r="0" b="9525"/>
            <wp:docPr id="50" name="Picture 73" descr="Right pointing fi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Right pointing finger"/>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304800" cy="238125"/>
                    </a:xfrm>
                    <a:prstGeom prst="rect">
                      <a:avLst/>
                    </a:prstGeom>
                    <a:noFill/>
                    <a:ln>
                      <a:noFill/>
                    </a:ln>
                  </pic:spPr>
                </pic:pic>
              </a:graphicData>
            </a:graphic>
          </wp:inline>
        </w:drawing>
      </w:r>
      <w:r>
        <w:t>.</w:t>
      </w:r>
    </w:p>
    <w:p w14:paraId="095239BD" w14:textId="6D0D8EF8" w:rsidR="004E3028" w:rsidRPr="00C54497" w:rsidRDefault="004E3028" w:rsidP="00C54497">
      <w:pPr>
        <w:pStyle w:val="BulletListMultipleLast"/>
      </w:pPr>
      <w:r w:rsidRPr="00C54497">
        <w:t xml:space="preserve">To remove a provider, select from the </w:t>
      </w:r>
      <w:r w:rsidRPr="009F69C7">
        <w:t>Providers Selected</w:t>
      </w:r>
      <w:r w:rsidRPr="00C54497">
        <w:t xml:space="preserve"> list and click</w:t>
      </w:r>
      <w:r w:rsidR="005D48D0" w:rsidRPr="00C54497">
        <w:t xml:space="preserve"> the left pointer </w:t>
      </w:r>
      <w:proofErr w:type="gramStart"/>
      <w:r w:rsidR="005D48D0" w:rsidRPr="00C54497">
        <w:t xml:space="preserve">icon </w:t>
      </w:r>
      <w:r w:rsidRPr="00C54497">
        <w:t xml:space="preserve"> </w:t>
      </w:r>
      <w:proofErr w:type="gramEnd"/>
      <w:r w:rsidRPr="00C54497">
        <w:rPr>
          <w:noProof/>
        </w:rPr>
        <w:drawing>
          <wp:inline distT="0" distB="0" distL="0" distR="0" wp14:anchorId="55A15CA2" wp14:editId="2A6B899F">
            <wp:extent cx="295275" cy="247650"/>
            <wp:effectExtent l="0" t="0" r="9525" b="0"/>
            <wp:docPr id="51" name="Picture 74" descr="Left pointing fi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Left pointing finger"/>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295275" cy="247650"/>
                    </a:xfrm>
                    <a:prstGeom prst="rect">
                      <a:avLst/>
                    </a:prstGeom>
                    <a:noFill/>
                    <a:ln>
                      <a:noFill/>
                    </a:ln>
                  </pic:spPr>
                </pic:pic>
              </a:graphicData>
            </a:graphic>
          </wp:inline>
        </w:drawing>
      </w:r>
      <w:r w:rsidRPr="00C54497">
        <w:t>.</w:t>
      </w:r>
    </w:p>
    <w:p w14:paraId="327DC28E" w14:textId="77777777" w:rsidR="004E3028" w:rsidRDefault="004E3028" w:rsidP="00C54497">
      <w:pPr>
        <w:pStyle w:val="NumberedParagraph"/>
      </w:pPr>
      <w:r w:rsidRPr="00F94D33">
        <w:t xml:space="preserve">Use the </w:t>
      </w:r>
      <w:r w:rsidRPr="00C54497">
        <w:t>Patient Identifier</w:t>
      </w:r>
      <w:r w:rsidRPr="00F94D33">
        <w:t xml:space="preserve"> field to select a patient.</w:t>
      </w:r>
    </w:p>
    <w:p w14:paraId="1D9D9296" w14:textId="77777777" w:rsidR="004E3028" w:rsidRPr="00F94D33" w:rsidRDefault="004E3028" w:rsidP="00C54497">
      <w:pPr>
        <w:pStyle w:val="BulletListMultiple"/>
      </w:pPr>
      <w:r w:rsidRPr="00F94D33">
        <w:t>Enter one of the following:</w:t>
      </w:r>
    </w:p>
    <w:p w14:paraId="410D4588" w14:textId="77777777" w:rsidR="004E3028" w:rsidRPr="00F94D33" w:rsidRDefault="004E3028" w:rsidP="004E3028">
      <w:pPr>
        <w:pStyle w:val="Bullet2"/>
      </w:pPr>
      <w:r w:rsidRPr="00F94D33">
        <w:t>Patient Name (whole or partial, last name first)</w:t>
      </w:r>
    </w:p>
    <w:p w14:paraId="35313F5C" w14:textId="77777777" w:rsidR="004E3028" w:rsidRPr="00F94D33" w:rsidRDefault="004E3028" w:rsidP="004E3028">
      <w:pPr>
        <w:pStyle w:val="Bullet2"/>
      </w:pPr>
      <w:r w:rsidRPr="00F94D33">
        <w:t>Social Security Number</w:t>
      </w:r>
    </w:p>
    <w:p w14:paraId="3D5874CE" w14:textId="77777777" w:rsidR="004E3028" w:rsidRPr="00F94D33" w:rsidRDefault="004E3028" w:rsidP="004E3028">
      <w:pPr>
        <w:pStyle w:val="Bullet2"/>
      </w:pPr>
      <w:r w:rsidRPr="00F94D33">
        <w:t>Last four digits of the Patient Social Security Number</w:t>
      </w:r>
    </w:p>
    <w:p w14:paraId="0585C826" w14:textId="77777777" w:rsidR="004E3028" w:rsidRPr="00F94D33" w:rsidRDefault="004E3028" w:rsidP="004E3028">
      <w:pPr>
        <w:pStyle w:val="Bullet2"/>
      </w:pPr>
      <w:r w:rsidRPr="00F94D33">
        <w:t>First character of Last Name plus the last four digits of the SSN with no spaces</w:t>
      </w:r>
    </w:p>
    <w:p w14:paraId="785C0DF4" w14:textId="77777777" w:rsidR="004E3028" w:rsidRPr="009F69C7" w:rsidRDefault="004E3028" w:rsidP="00C54497">
      <w:pPr>
        <w:pStyle w:val="BulletListMultiple"/>
      </w:pPr>
      <w:r w:rsidRPr="00C54497">
        <w:t xml:space="preserve">Click </w:t>
      </w:r>
      <w:r w:rsidRPr="009F69C7">
        <w:t xml:space="preserve">&lt;Enter&gt; </w:t>
      </w:r>
      <w:r w:rsidRPr="00C54497">
        <w:t>or</w:t>
      </w:r>
      <w:r w:rsidRPr="009F69C7">
        <w:t xml:space="preserve"> </w:t>
      </w:r>
      <w:r w:rsidRPr="00C54497">
        <w:t>the</w:t>
      </w:r>
      <w:r w:rsidRPr="009F69C7">
        <w:t xml:space="preserve"> Search</w:t>
      </w:r>
      <w:r w:rsidRPr="00C54497">
        <w:t xml:space="preserve"> button. </w:t>
      </w:r>
      <w:r w:rsidRPr="009F69C7">
        <w:rPr>
          <w:noProof/>
        </w:rPr>
        <w:drawing>
          <wp:inline distT="0" distB="0" distL="0" distR="0" wp14:anchorId="7A8B5946" wp14:editId="4EECBB54">
            <wp:extent cx="200025" cy="219075"/>
            <wp:effectExtent l="0" t="0" r="9525" b="9525"/>
            <wp:docPr id="52" name="Picture 75" descr="Search goggle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earch goggles example"/>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200025" cy="219075"/>
                    </a:xfrm>
                    <a:prstGeom prst="rect">
                      <a:avLst/>
                    </a:prstGeom>
                    <a:noFill/>
                    <a:ln>
                      <a:noFill/>
                    </a:ln>
                  </pic:spPr>
                </pic:pic>
              </a:graphicData>
            </a:graphic>
          </wp:inline>
        </w:drawing>
      </w:r>
    </w:p>
    <w:p w14:paraId="7E9033A9" w14:textId="77777777" w:rsidR="004E3028" w:rsidRPr="00F94D33" w:rsidRDefault="004E3028" w:rsidP="00C54497">
      <w:pPr>
        <w:pStyle w:val="BulletListMultipleLast"/>
      </w:pPr>
      <w:r w:rsidRPr="00F94D33">
        <w:t xml:space="preserve">Choose from the list of patients displayed. </w:t>
      </w:r>
    </w:p>
    <w:p w14:paraId="7D1ADB7E" w14:textId="77777777" w:rsidR="004E3028" w:rsidRPr="00F94D33" w:rsidRDefault="004E3028" w:rsidP="00C54497">
      <w:pPr>
        <w:pStyle w:val="NumberedParagraph"/>
      </w:pPr>
      <w:r w:rsidRPr="00F94D33">
        <w:t xml:space="preserve">Select an </w:t>
      </w:r>
      <w:r w:rsidRPr="00C54497">
        <w:t>Eligibility Code</w:t>
      </w:r>
      <w:r w:rsidRPr="00F94D33">
        <w:t xml:space="preserve"> for this procedure.</w:t>
      </w:r>
    </w:p>
    <w:p w14:paraId="0A636FC8" w14:textId="77777777" w:rsidR="004E3028" w:rsidRPr="00F94D33" w:rsidRDefault="004E3028" w:rsidP="00C54497">
      <w:pPr>
        <w:pStyle w:val="BulletListMultiple"/>
      </w:pPr>
      <w:r w:rsidRPr="00F94D33">
        <w:t xml:space="preserve">If the selected patient has only one Eligibility Code, that value defaults. Otherwise, select the Eligibility Code </w:t>
      </w:r>
      <w:r>
        <w:t>that applies to this procedure.</w:t>
      </w:r>
    </w:p>
    <w:p w14:paraId="23C3FAA3" w14:textId="77777777" w:rsidR="004E3028" w:rsidRPr="00F94D33" w:rsidRDefault="004E3028" w:rsidP="00C54497">
      <w:pPr>
        <w:pStyle w:val="BulletListMultipleLast"/>
      </w:pPr>
      <w:r w:rsidRPr="00F94D33">
        <w:t>The primary Eligibility Code displays as the default.</w:t>
      </w:r>
    </w:p>
    <w:p w14:paraId="307314C9" w14:textId="77777777" w:rsidR="004E3028" w:rsidRPr="00F94D33" w:rsidRDefault="004E3028" w:rsidP="00C54497">
      <w:pPr>
        <w:pStyle w:val="NumberedParagraph"/>
      </w:pPr>
      <w:r w:rsidRPr="00F94D33">
        <w:t xml:space="preserve">Enter the </w:t>
      </w:r>
      <w:r w:rsidRPr="00C54497">
        <w:t>Volume</w:t>
      </w:r>
      <w:r w:rsidRPr="00F94D33">
        <w:t xml:space="preserve"> for the procedure.</w:t>
      </w:r>
    </w:p>
    <w:p w14:paraId="49F12721" w14:textId="77777777" w:rsidR="004E3028" w:rsidRPr="00F94D33" w:rsidRDefault="004E3028" w:rsidP="00C54497">
      <w:pPr>
        <w:pStyle w:val="NumberedParagraph"/>
      </w:pPr>
      <w:r w:rsidRPr="00F94D33">
        <w:t xml:space="preserve">If applicable, the mandatory classification questions section will be </w:t>
      </w:r>
      <w:r>
        <w:t>enabled</w:t>
      </w:r>
      <w:r w:rsidRPr="00F94D33">
        <w:t>.</w:t>
      </w:r>
    </w:p>
    <w:p w14:paraId="4376FB19" w14:textId="77777777" w:rsidR="004E3028" w:rsidRPr="00C54497" w:rsidRDefault="004E3028" w:rsidP="00C54497">
      <w:pPr>
        <w:pStyle w:val="BulletListMultiple"/>
      </w:pPr>
      <w:r w:rsidRPr="00C54497">
        <w:t xml:space="preserve">Select </w:t>
      </w:r>
      <w:r w:rsidRPr="009F69C7">
        <w:t>YES</w:t>
      </w:r>
      <w:r w:rsidRPr="00C54497">
        <w:t xml:space="preserve"> only if the treatment received relates to that classification.</w:t>
      </w:r>
    </w:p>
    <w:p w14:paraId="468BCD51" w14:textId="01A67D7C" w:rsidR="004E3028" w:rsidRPr="00464892" w:rsidRDefault="0098018F" w:rsidP="00C54497">
      <w:pPr>
        <w:pStyle w:val="BulletListMultipleLast"/>
      </w:pPr>
      <w:r w:rsidRPr="007513FD">
        <w:t>Press</w:t>
      </w:r>
      <w:r w:rsidR="00464892">
        <w:t>ing</w:t>
      </w:r>
      <w:r w:rsidRPr="007513FD">
        <w:t xml:space="preserve"> </w:t>
      </w:r>
      <w:r w:rsidR="00563B93" w:rsidRPr="00464892">
        <w:t xml:space="preserve">the </w:t>
      </w:r>
      <w:r w:rsidR="00563B93" w:rsidRPr="009F69C7">
        <w:t xml:space="preserve">&lt;F1&gt; </w:t>
      </w:r>
      <w:r w:rsidR="00563B93" w:rsidRPr="00C54497">
        <w:t>key</w:t>
      </w:r>
      <w:r w:rsidR="00563B93" w:rsidRPr="00C54497" w:rsidDel="00563B93">
        <w:t xml:space="preserve"> </w:t>
      </w:r>
      <w:r w:rsidR="004E3028" w:rsidRPr="00C54497">
        <w:t xml:space="preserve">while in the Service-Connected field will open a </w:t>
      </w:r>
      <w:r w:rsidR="00000C8C" w:rsidRPr="007513FD">
        <w:t>message dialog</w:t>
      </w:r>
      <w:r w:rsidR="004E3028" w:rsidRPr="00464892">
        <w:t xml:space="preserve"> displaying the patient’s service connection and any rated disabilities.</w:t>
      </w:r>
    </w:p>
    <w:p w14:paraId="7C507117" w14:textId="00A5094F" w:rsidR="004E3028" w:rsidRDefault="004E3028" w:rsidP="00063994">
      <w:pPr>
        <w:pStyle w:val="FigureCaption"/>
      </w:pPr>
      <w:bookmarkStart w:id="169" w:name="_Toc422742757"/>
      <w:bookmarkStart w:id="170" w:name="_Toc463464083"/>
      <w:r>
        <w:lastRenderedPageBreak/>
        <w:t xml:space="preserve">Service Connection and Rated Disabilities </w:t>
      </w:r>
      <w:bookmarkEnd w:id="169"/>
      <w:r w:rsidR="00000C8C">
        <w:t>Dialog</w:t>
      </w:r>
      <w:bookmarkEnd w:id="170"/>
    </w:p>
    <w:p w14:paraId="350F894D" w14:textId="2C6434E5" w:rsidR="004E3028" w:rsidRDefault="0025709C" w:rsidP="004E3028">
      <w:pPr>
        <w:pStyle w:val="Figure"/>
      </w:pPr>
      <w:r>
        <w:rPr>
          <w:noProof/>
        </w:rPr>
        <w:drawing>
          <wp:inline distT="0" distB="0" distL="0" distR="0" wp14:anchorId="55DC9877" wp14:editId="312DD8FB">
            <wp:extent cx="4187952" cy="2432929"/>
            <wp:effectExtent l="0" t="0" r="3175" b="5715"/>
            <wp:docPr id="263" name="Picture 263" descr="Screen capture that shows the Patient's Service Connection and Related dis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email">
                      <a:extLst>
                        <a:ext uri="{28A0092B-C50C-407E-A947-70E740481C1C}">
                          <a14:useLocalDpi xmlns:a14="http://schemas.microsoft.com/office/drawing/2010/main"/>
                        </a:ext>
                      </a:extLst>
                    </a:blip>
                    <a:stretch>
                      <a:fillRect/>
                    </a:stretch>
                  </pic:blipFill>
                  <pic:spPr>
                    <a:xfrm>
                      <a:off x="0" y="0"/>
                      <a:ext cx="4198868" cy="2439271"/>
                    </a:xfrm>
                    <a:prstGeom prst="rect">
                      <a:avLst/>
                    </a:prstGeom>
                  </pic:spPr>
                </pic:pic>
              </a:graphicData>
            </a:graphic>
          </wp:inline>
        </w:drawing>
      </w:r>
    </w:p>
    <w:p w14:paraId="301311E3" w14:textId="77777777" w:rsidR="004E3028" w:rsidRPr="00F94D33" w:rsidRDefault="004E3028" w:rsidP="00C54497">
      <w:pPr>
        <w:pStyle w:val="NumberedParagraph"/>
      </w:pPr>
      <w:r w:rsidRPr="00F94D33">
        <w:t xml:space="preserve">Select the </w:t>
      </w:r>
      <w:r w:rsidRPr="00C54497">
        <w:t>Ordering Section</w:t>
      </w:r>
      <w:r w:rsidRPr="00F94D33">
        <w:t>.</w:t>
      </w:r>
    </w:p>
    <w:p w14:paraId="66A1ECCE" w14:textId="77777777" w:rsidR="004E3028" w:rsidRPr="00F94D33" w:rsidRDefault="004E3028" w:rsidP="00C54497">
      <w:pPr>
        <w:pStyle w:val="NumberedParagraph"/>
      </w:pPr>
      <w:r w:rsidRPr="00F94D33">
        <w:t xml:space="preserve">Select an </w:t>
      </w:r>
      <w:r w:rsidRPr="00C54497">
        <w:t>Associated Clinic</w:t>
      </w:r>
      <w:r w:rsidRPr="00F94D33">
        <w:t xml:space="preserve"> for the specified DSS Unit, if applicable.</w:t>
      </w:r>
    </w:p>
    <w:p w14:paraId="6D0695A4" w14:textId="1B4E0990" w:rsidR="004E3028" w:rsidRPr="00F94D33" w:rsidRDefault="004E3028" w:rsidP="00C54497">
      <w:pPr>
        <w:pStyle w:val="NumberedParagraph"/>
      </w:pPr>
      <w:r w:rsidRPr="00F94D33">
        <w:t>Select the associated</w:t>
      </w:r>
      <w:r w:rsidRPr="00F94D33">
        <w:fldChar w:fldCharType="begin"/>
      </w:r>
      <w:r w:rsidRPr="00F94D33">
        <w:instrText xml:space="preserve"> XE "ICD" </w:instrText>
      </w:r>
      <w:r w:rsidRPr="00F94D33">
        <w:fldChar w:fldCharType="end"/>
      </w:r>
      <w:r w:rsidRPr="00F94D33">
        <w:t xml:space="preserve"> diagnosis code for the procedure.</w:t>
      </w:r>
    </w:p>
    <w:p w14:paraId="30A7A99E" w14:textId="77777777" w:rsidR="004E3028" w:rsidRPr="00F94D33" w:rsidRDefault="004E3028" w:rsidP="00C54497">
      <w:pPr>
        <w:pStyle w:val="BulletListMultiple"/>
      </w:pPr>
      <w:r w:rsidRPr="00F94D33">
        <w:t>Use the Primary field to enter one of the following:</w:t>
      </w:r>
    </w:p>
    <w:p w14:paraId="2B22E199" w14:textId="77777777" w:rsidR="004E3028" w:rsidRPr="00F94D33" w:rsidRDefault="004E3028" w:rsidP="004E3028">
      <w:pPr>
        <w:pStyle w:val="Bullet2"/>
      </w:pPr>
      <w:r w:rsidRPr="00F94D33">
        <w:t>ICD code (whole or partial)</w:t>
      </w:r>
    </w:p>
    <w:p w14:paraId="74358432" w14:textId="77777777" w:rsidR="004E3028" w:rsidRPr="00F94D33" w:rsidRDefault="004E3028" w:rsidP="004E3028">
      <w:pPr>
        <w:pStyle w:val="Bullet2"/>
      </w:pPr>
      <w:r w:rsidRPr="00F94D33">
        <w:t>Diagnosis Name (whole or partial)</w:t>
      </w:r>
    </w:p>
    <w:p w14:paraId="441D554B" w14:textId="77777777" w:rsidR="004E3028" w:rsidRPr="009F69C7" w:rsidRDefault="004E3028" w:rsidP="00C54497">
      <w:pPr>
        <w:pStyle w:val="BulletListMultiple"/>
      </w:pPr>
      <w:r w:rsidRPr="00C54497">
        <w:t xml:space="preserve">Click the </w:t>
      </w:r>
      <w:r w:rsidRPr="009F69C7">
        <w:t>Search</w:t>
      </w:r>
      <w:r w:rsidRPr="00C54497">
        <w:t xml:space="preserve"> button. </w:t>
      </w:r>
      <w:r w:rsidRPr="009F69C7">
        <w:rPr>
          <w:noProof/>
        </w:rPr>
        <w:drawing>
          <wp:inline distT="0" distB="0" distL="0" distR="0" wp14:anchorId="172C79B5" wp14:editId="2045CF46">
            <wp:extent cx="228600" cy="228600"/>
            <wp:effectExtent l="0" t="0" r="0" b="0"/>
            <wp:docPr id="54" name="Picture 77" descr="Screen capture of searc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creen capture of search button"/>
                    <pic:cNvPicPr>
                      <a:picLocks noChangeAspect="1" noChangeArrowheads="1"/>
                    </pic:cNvPicPr>
                  </pic:nvPicPr>
                  <pic:blipFill>
                    <a:blip r:embed="rId61" cstate="email">
                      <a:extLst>
                        <a:ext uri="{28A0092B-C50C-407E-A947-70E740481C1C}">
                          <a14:useLocalDpi xmlns:a14="http://schemas.microsoft.com/office/drawing/2010/main"/>
                        </a:ext>
                      </a:extLst>
                    </a:blip>
                    <a:srcRect/>
                    <a:stretch>
                      <a:fillRect/>
                    </a:stretch>
                  </pic:blipFill>
                  <pic:spPr bwMode="auto">
                    <a:xfrm>
                      <a:off x="0" y="0"/>
                      <a:ext cx="228600" cy="228600"/>
                    </a:xfrm>
                    <a:prstGeom prst="rect">
                      <a:avLst/>
                    </a:prstGeom>
                    <a:noFill/>
                    <a:ln>
                      <a:noFill/>
                    </a:ln>
                  </pic:spPr>
                </pic:pic>
              </a:graphicData>
            </a:graphic>
          </wp:inline>
        </w:drawing>
      </w:r>
    </w:p>
    <w:p w14:paraId="345E0413" w14:textId="77777777" w:rsidR="004E3028" w:rsidRPr="00F94D33" w:rsidRDefault="004E3028" w:rsidP="00C54497">
      <w:pPr>
        <w:pStyle w:val="BulletListMultiple"/>
      </w:pPr>
      <w:r w:rsidRPr="00F94D33">
        <w:t>Select from the resulting dropdown list.</w:t>
      </w:r>
    </w:p>
    <w:p w14:paraId="15CF20FA" w14:textId="77777777" w:rsidR="004E3028" w:rsidRPr="006528A6" w:rsidRDefault="004E3028" w:rsidP="009F69C7">
      <w:pPr>
        <w:pStyle w:val="BulletListMultipleLast"/>
      </w:pPr>
      <w:r w:rsidRPr="007513FD">
        <w:t xml:space="preserve">Repeat as needed to select the </w:t>
      </w:r>
      <w:r w:rsidRPr="009F69C7">
        <w:t>Secondary Diagnosis Codes</w:t>
      </w:r>
      <w:r w:rsidRPr="006528A6">
        <w:t>.</w:t>
      </w:r>
    </w:p>
    <w:p w14:paraId="4630C2A7" w14:textId="77777777" w:rsidR="004E3028" w:rsidRPr="00F94D33" w:rsidRDefault="004E3028" w:rsidP="00C54497">
      <w:pPr>
        <w:pStyle w:val="NumberedParagraph"/>
      </w:pPr>
      <w:r w:rsidRPr="00F94D33">
        <w:t>Click the Add button to add this procedure for the patient. The right side of the screen will reset to enter this procedure for another patient.</w:t>
      </w:r>
      <w:r>
        <w:t xml:space="preserve"> </w:t>
      </w:r>
      <w:r w:rsidRPr="00F94D33">
        <w:t>Select the next patient for this procedure. Repeat the patient related steps above.</w:t>
      </w:r>
    </w:p>
    <w:p w14:paraId="57A86479" w14:textId="77777777" w:rsidR="004E3028" w:rsidRPr="00F94D33" w:rsidRDefault="004E3028" w:rsidP="00C54497">
      <w:pPr>
        <w:pStyle w:val="NumberedParagraph"/>
      </w:pPr>
      <w:r w:rsidRPr="00F94D33">
        <w:t xml:space="preserve">Click the OK button to add this procedure to the patient’s record and return to the </w:t>
      </w:r>
      <w:r w:rsidRPr="005D48D0">
        <w:t xml:space="preserve">Data Entry </w:t>
      </w:r>
      <w:r w:rsidRPr="00F94D33">
        <w:t>menu.</w:t>
      </w:r>
    </w:p>
    <w:p w14:paraId="72234DB2" w14:textId="77777777" w:rsidR="004E3028" w:rsidRPr="00F94D33" w:rsidRDefault="004E3028" w:rsidP="00C54497">
      <w:pPr>
        <w:pStyle w:val="NumberedParagraph"/>
      </w:pPr>
      <w:r w:rsidRPr="00F94D33">
        <w:t xml:space="preserve">Click the View button to verify that the list of patients entered is correct. The following screen will list all of the patients entered for the procedure that </w:t>
      </w:r>
      <w:r>
        <w:t>was</w:t>
      </w:r>
      <w:r w:rsidRPr="00F94D33">
        <w:t xml:space="preserve"> selected.</w:t>
      </w:r>
    </w:p>
    <w:p w14:paraId="4F689A67" w14:textId="3A78288A" w:rsidR="004E3028" w:rsidRDefault="004E3028" w:rsidP="00063994">
      <w:pPr>
        <w:pStyle w:val="FigureCaption"/>
      </w:pPr>
      <w:bookmarkStart w:id="171" w:name="_Toc422742758"/>
      <w:bookmarkStart w:id="172" w:name="_Toc463464084"/>
      <w:r>
        <w:lastRenderedPageBreak/>
        <w:t>View Patients for this Procedure Screen</w:t>
      </w:r>
      <w:bookmarkEnd w:id="171"/>
      <w:bookmarkEnd w:id="172"/>
    </w:p>
    <w:p w14:paraId="7AF83B1B" w14:textId="1BD1A105" w:rsidR="004E3028" w:rsidRDefault="00973F37" w:rsidP="004E3028">
      <w:pPr>
        <w:pStyle w:val="Figure"/>
      </w:pPr>
      <w:r>
        <w:rPr>
          <w:noProof/>
        </w:rPr>
        <w:drawing>
          <wp:inline distT="0" distB="0" distL="0" distR="0" wp14:anchorId="61BD2E5D" wp14:editId="46E9DF83">
            <wp:extent cx="5413248" cy="3281492"/>
            <wp:effectExtent l="0" t="0" r="0" b="0"/>
            <wp:docPr id="265" name="Picture 265" descr="Screen Capture of the View Patients for this Procedure Form. The displayed items are Location, Category, DSS Unit and Procedure. There is a list box with the following columns: Patient Name, Date and Time, Primary Diagnosis, Ordering Section and Associated Clinic. An Ok button is the sole button on the for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email">
                      <a:extLst>
                        <a:ext uri="{28A0092B-C50C-407E-A947-70E740481C1C}">
                          <a14:useLocalDpi xmlns:a14="http://schemas.microsoft.com/office/drawing/2010/main"/>
                        </a:ext>
                      </a:extLst>
                    </a:blip>
                    <a:stretch>
                      <a:fillRect/>
                    </a:stretch>
                  </pic:blipFill>
                  <pic:spPr>
                    <a:xfrm>
                      <a:off x="0" y="0"/>
                      <a:ext cx="5413630" cy="3281723"/>
                    </a:xfrm>
                    <a:prstGeom prst="rect">
                      <a:avLst/>
                    </a:prstGeom>
                  </pic:spPr>
                </pic:pic>
              </a:graphicData>
            </a:graphic>
          </wp:inline>
        </w:drawing>
      </w:r>
    </w:p>
    <w:p w14:paraId="200064E9" w14:textId="77777777" w:rsidR="004E3028" w:rsidRPr="00063994" w:rsidRDefault="004E3028" w:rsidP="00C54497">
      <w:pPr>
        <w:pStyle w:val="NumberedParagraph"/>
      </w:pPr>
      <w:r w:rsidRPr="00F94D33">
        <w:t xml:space="preserve">To correct an entry, return to the </w:t>
      </w:r>
      <w:r w:rsidRPr="005D48D0">
        <w:t xml:space="preserve">Data Entry </w:t>
      </w:r>
      <w:r w:rsidRPr="00F94D33">
        <w:t>menu and select</w:t>
      </w:r>
      <w:r w:rsidRPr="00F94D33">
        <w:rPr>
          <w:i/>
        </w:rPr>
        <w:t xml:space="preserve"> </w:t>
      </w:r>
      <w:r w:rsidRPr="005D48D0">
        <w:t>Data Entry by Patient.</w:t>
      </w:r>
    </w:p>
    <w:p w14:paraId="10D28ED9" w14:textId="7F02328B" w:rsidR="004E3028" w:rsidRDefault="004E3028" w:rsidP="0039638F">
      <w:pPr>
        <w:pStyle w:val="Heading3"/>
      </w:pPr>
      <w:bookmarkStart w:id="173" w:name="_Toc455131583"/>
      <w:bookmarkStart w:id="174" w:name="_Toc421025633"/>
      <w:bookmarkStart w:id="175" w:name="_Toc422471181"/>
      <w:bookmarkStart w:id="176" w:name="_Toc422471349"/>
      <w:bookmarkStart w:id="177" w:name="_Toc463463968"/>
      <w:bookmarkEnd w:id="173"/>
      <w:r w:rsidRPr="00320C54">
        <w:t>Multiple Dates</w:t>
      </w:r>
      <w:r w:rsidR="00464892">
        <w:t xml:space="preserve"> </w:t>
      </w:r>
      <w:r w:rsidRPr="00320C54">
        <w:t>/</w:t>
      </w:r>
      <w:r w:rsidR="00464892">
        <w:t xml:space="preserve"> Multiple </w:t>
      </w:r>
      <w:r w:rsidRPr="00320C54">
        <w:t>Procedures</w:t>
      </w:r>
      <w:bookmarkEnd w:id="174"/>
      <w:bookmarkEnd w:id="175"/>
      <w:bookmarkEnd w:id="176"/>
      <w:bookmarkEnd w:id="177"/>
    </w:p>
    <w:p w14:paraId="1F1B3B2F" w14:textId="1EB5AB92" w:rsidR="00C46968" w:rsidRPr="00F94D33" w:rsidRDefault="00C46968" w:rsidP="00063994">
      <w:pPr>
        <w:pStyle w:val="DSSECSBodyText"/>
      </w:pPr>
      <w:r w:rsidRPr="00F94D33">
        <w:t xml:space="preserve">Use </w:t>
      </w:r>
      <w:r>
        <w:t>the Multiple Dates</w:t>
      </w:r>
      <w:r w:rsidR="00464892">
        <w:t xml:space="preserve"> </w:t>
      </w:r>
      <w:r>
        <w:t>/</w:t>
      </w:r>
      <w:r w:rsidR="00464892">
        <w:t xml:space="preserve"> Multiple </w:t>
      </w:r>
      <w:r>
        <w:t>Procedures</w:t>
      </w:r>
      <w:r w:rsidRPr="004E3028">
        <w:t xml:space="preserve"> </w:t>
      </w:r>
      <w:r w:rsidRPr="00F94D33">
        <w:t>option to:</w:t>
      </w:r>
    </w:p>
    <w:p w14:paraId="4956F162" w14:textId="77777777" w:rsidR="004E3028" w:rsidRPr="00F94D33" w:rsidRDefault="004E3028" w:rsidP="009F69C7">
      <w:pPr>
        <w:pStyle w:val="BulletListMultipleLast"/>
      </w:pPr>
      <w:r w:rsidRPr="00F94D33">
        <w:t>Add multiple dates and multiple patients for multiple procedures</w:t>
      </w:r>
      <w:r>
        <w:t>.</w:t>
      </w:r>
    </w:p>
    <w:p w14:paraId="0ED0D1B7" w14:textId="51C15D58" w:rsidR="00C46968" w:rsidRDefault="00C46968" w:rsidP="007513FD">
      <w:pPr>
        <w:pStyle w:val="Note"/>
      </w:pPr>
      <w:r>
        <w:t>Notes:</w:t>
      </w:r>
    </w:p>
    <w:p w14:paraId="6BFFDCAA" w14:textId="77777777" w:rsidR="00C46968" w:rsidRPr="004068BA" w:rsidRDefault="00C46968" w:rsidP="009F69C7">
      <w:pPr>
        <w:pStyle w:val="BulletListMultiple"/>
      </w:pPr>
      <w:r w:rsidRPr="004068BA">
        <w:t xml:space="preserve">Event Code screens </w:t>
      </w:r>
      <w:r w:rsidRPr="009F69C7">
        <w:t>must be defined</w:t>
      </w:r>
      <w:r w:rsidRPr="004068BA">
        <w:t xml:space="preserve"> before entering</w:t>
      </w:r>
      <w:r w:rsidRPr="004068BA">
        <w:rPr>
          <w:color w:val="0000FF"/>
        </w:rPr>
        <w:t xml:space="preserve"> </w:t>
      </w:r>
      <w:r w:rsidRPr="004068BA">
        <w:t>any Event Capture data.</w:t>
      </w:r>
    </w:p>
    <w:p w14:paraId="25DCA799" w14:textId="77777777" w:rsidR="00C46968" w:rsidRPr="009F69C7" w:rsidRDefault="00C46968" w:rsidP="009F69C7">
      <w:pPr>
        <w:pStyle w:val="BulletListMultipleLast"/>
      </w:pPr>
      <w:r w:rsidRPr="004068BA">
        <w:t xml:space="preserve">Use the </w:t>
      </w:r>
      <w:r w:rsidRPr="009F69C7">
        <w:rPr>
          <w:iCs/>
        </w:rPr>
        <w:t xml:space="preserve">Data Entry by Patient </w:t>
      </w:r>
      <w:r w:rsidRPr="006528A6">
        <w:rPr>
          <w:iCs/>
        </w:rPr>
        <w:t xml:space="preserve">option </w:t>
      </w:r>
      <w:r w:rsidRPr="009F69C7">
        <w:t>to make corrections to erroneous patient data.</w:t>
      </w:r>
    </w:p>
    <w:p w14:paraId="3EB96A7F" w14:textId="77777777" w:rsidR="003D43B5" w:rsidRDefault="003D43B5" w:rsidP="00063994">
      <w:pPr>
        <w:pStyle w:val="DSSECSBodyText"/>
      </w:pPr>
      <w:r>
        <w:t>Users will be presented with:</w:t>
      </w:r>
    </w:p>
    <w:p w14:paraId="7EC8DD18" w14:textId="77777777" w:rsidR="004E3028" w:rsidRPr="00F94D33" w:rsidRDefault="004E3028" w:rsidP="00C54497">
      <w:pPr>
        <w:pStyle w:val="BulletListMultiple"/>
        <w:rPr>
          <w:b/>
        </w:rPr>
      </w:pPr>
      <w:r w:rsidRPr="00F94D33">
        <w:t>An area at the top of the first screen for entering common fields (Location, DSS Unit and Category) as well as the Procedure Date/Time</w:t>
      </w:r>
      <w:r>
        <w:t>.</w:t>
      </w:r>
    </w:p>
    <w:p w14:paraId="7AD6DE9F" w14:textId="77777777" w:rsidR="004E3028" w:rsidRPr="00F94D33" w:rsidRDefault="004E3028" w:rsidP="00C54497">
      <w:pPr>
        <w:pStyle w:val="BulletListMultiple"/>
        <w:rPr>
          <w:b/>
        </w:rPr>
      </w:pPr>
      <w:r w:rsidRPr="00F94D33">
        <w:t>Three tabs for entering providers, procedures and patients.</w:t>
      </w:r>
    </w:p>
    <w:p w14:paraId="2027722C" w14:textId="77777777" w:rsidR="004E3028" w:rsidRPr="00F94D33" w:rsidRDefault="004E3028" w:rsidP="00C54497">
      <w:pPr>
        <w:pStyle w:val="BulletListMultipleLast"/>
        <w:rPr>
          <w:b/>
        </w:rPr>
      </w:pPr>
      <w:r w:rsidRPr="00F94D33">
        <w:t>Two tabs for checking work before submitting.</w:t>
      </w:r>
    </w:p>
    <w:p w14:paraId="2453D7EE" w14:textId="4B032F47" w:rsidR="004E3028" w:rsidRDefault="004E3028" w:rsidP="00063994">
      <w:pPr>
        <w:pStyle w:val="FigureCaption"/>
      </w:pPr>
      <w:bookmarkStart w:id="178" w:name="_Toc422742759"/>
      <w:bookmarkStart w:id="179" w:name="_Toc463464085"/>
      <w:r>
        <w:lastRenderedPageBreak/>
        <w:t>Multiple Dates/Multiple Procedures</w:t>
      </w:r>
      <w:bookmarkEnd w:id="178"/>
      <w:r w:rsidR="007622AF">
        <w:t xml:space="preserve"> Screen – </w:t>
      </w:r>
      <w:r w:rsidR="00352470">
        <w:t>Initial</w:t>
      </w:r>
      <w:r w:rsidR="007622AF">
        <w:t xml:space="preserve"> Screen</w:t>
      </w:r>
      <w:bookmarkEnd w:id="179"/>
    </w:p>
    <w:p w14:paraId="3F8F860D" w14:textId="143D624C" w:rsidR="004E3028" w:rsidRDefault="0085275F" w:rsidP="00C46968">
      <w:pPr>
        <w:pStyle w:val="Figure"/>
      </w:pPr>
      <w:r>
        <w:rPr>
          <w:noProof/>
        </w:rPr>
        <w:drawing>
          <wp:inline distT="0" distB="0" distL="0" distR="0" wp14:anchorId="08496F60" wp14:editId="153085A0">
            <wp:extent cx="5943600" cy="4465320"/>
            <wp:effectExtent l="0" t="0" r="0" b="0"/>
            <wp:docPr id="266" name="Picture 266" descr="Screen Capture of the Mulitple Dates / Multiple Procedures screen with the Providers tab visible at the bottom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email">
                      <a:extLst>
                        <a:ext uri="{28A0092B-C50C-407E-A947-70E740481C1C}">
                          <a14:useLocalDpi xmlns:a14="http://schemas.microsoft.com/office/drawing/2010/main"/>
                        </a:ext>
                      </a:extLst>
                    </a:blip>
                    <a:stretch>
                      <a:fillRect/>
                    </a:stretch>
                  </pic:blipFill>
                  <pic:spPr>
                    <a:xfrm>
                      <a:off x="0" y="0"/>
                      <a:ext cx="5943600" cy="4465320"/>
                    </a:xfrm>
                    <a:prstGeom prst="rect">
                      <a:avLst/>
                    </a:prstGeom>
                  </pic:spPr>
                </pic:pic>
              </a:graphicData>
            </a:graphic>
          </wp:inline>
        </w:drawing>
      </w:r>
    </w:p>
    <w:p w14:paraId="00166A3B" w14:textId="77777777" w:rsidR="004E3028" w:rsidRDefault="004E3028" w:rsidP="0039638F">
      <w:pPr>
        <w:pStyle w:val="Heading4"/>
      </w:pPr>
      <w:bookmarkStart w:id="180" w:name="_Toc422471184"/>
      <w:bookmarkStart w:id="181" w:name="_Toc422471352"/>
      <w:bookmarkStart w:id="182" w:name="_Toc463463969"/>
      <w:r>
        <w:t>Instructions for Common Fields</w:t>
      </w:r>
      <w:bookmarkEnd w:id="180"/>
      <w:bookmarkEnd w:id="181"/>
      <w:bookmarkEnd w:id="182"/>
    </w:p>
    <w:p w14:paraId="76F6142D" w14:textId="77777777" w:rsidR="004E3028" w:rsidRPr="00F94D33" w:rsidRDefault="004E3028" w:rsidP="009F69C7">
      <w:pPr>
        <w:pStyle w:val="NumberedParagraph"/>
        <w:numPr>
          <w:ilvl w:val="0"/>
          <w:numId w:val="27"/>
        </w:numPr>
        <w:ind w:left="900" w:hanging="900"/>
      </w:pPr>
      <w:r w:rsidRPr="00F94D33">
        <w:t xml:space="preserve">Select a </w:t>
      </w:r>
      <w:r w:rsidRPr="00C54497">
        <w:t>Location</w:t>
      </w:r>
      <w:r w:rsidRPr="00F94D33">
        <w:t>.</w:t>
      </w:r>
    </w:p>
    <w:p w14:paraId="5970EBC6" w14:textId="77777777" w:rsidR="004E3028" w:rsidRPr="00F94D33" w:rsidRDefault="004E3028" w:rsidP="00C54497">
      <w:pPr>
        <w:pStyle w:val="BulletListMultiple"/>
      </w:pPr>
      <w:r w:rsidRPr="00F94D33">
        <w:t xml:space="preserve">If there is only </w:t>
      </w:r>
      <w:r w:rsidRPr="009F69C7">
        <w:t>one</w:t>
      </w:r>
      <w:r w:rsidRPr="00F94D33">
        <w:t xml:space="preserve"> Location set up for the Event Capture System, the Location on the screen w</w:t>
      </w:r>
      <w:r>
        <w:t>ill default to that value.</w:t>
      </w:r>
    </w:p>
    <w:p w14:paraId="5C11E1EC" w14:textId="77777777" w:rsidR="004E3028" w:rsidRPr="00F94D33" w:rsidRDefault="004E3028" w:rsidP="006528A6">
      <w:pPr>
        <w:pStyle w:val="BulletListMultipleLast"/>
      </w:pPr>
      <w:r w:rsidRPr="00F94D33">
        <w:t xml:space="preserve">If there is </w:t>
      </w:r>
      <w:r w:rsidRPr="009F69C7">
        <w:t>more than one</w:t>
      </w:r>
      <w:r w:rsidRPr="00F94D33">
        <w:t xml:space="preserve"> Event Capture Location set up, the Location will def</w:t>
      </w:r>
      <w:r>
        <w:t>ault to the last Location used.</w:t>
      </w:r>
      <w:r w:rsidRPr="00F94D33">
        <w:t xml:space="preserve"> To change the Location, choose a Location from the dropdown list of available Event Capture Locations.</w:t>
      </w:r>
    </w:p>
    <w:p w14:paraId="3514F027" w14:textId="77777777" w:rsidR="004E3028" w:rsidRPr="00F94D33" w:rsidRDefault="004E3028" w:rsidP="00C54497">
      <w:pPr>
        <w:pStyle w:val="NumberedParagraph"/>
      </w:pPr>
      <w:r w:rsidRPr="00F94D33">
        <w:t xml:space="preserve">Select a </w:t>
      </w:r>
      <w:r w:rsidRPr="00C54497">
        <w:t>DSS Unit</w:t>
      </w:r>
      <w:r w:rsidRPr="00F94D33">
        <w:t>.</w:t>
      </w:r>
    </w:p>
    <w:p w14:paraId="37DE127F" w14:textId="77777777" w:rsidR="00AA0DF9" w:rsidRPr="00F94D33" w:rsidRDefault="00AA0DF9" w:rsidP="00C54497">
      <w:pPr>
        <w:pStyle w:val="BulletListMultiple"/>
      </w:pPr>
      <w:r w:rsidRPr="00F94D33">
        <w:t xml:space="preserve">If </w:t>
      </w:r>
      <w:r w:rsidRPr="00F94D33">
        <w:rPr>
          <w:b/>
        </w:rPr>
        <w:t>one</w:t>
      </w:r>
      <w:r w:rsidRPr="00F94D33">
        <w:t xml:space="preserve"> DSS Unit is defined in Event Capture, or if only one DSS Unit is assigned to the user, that DSS Unit will </w:t>
      </w:r>
      <w:r>
        <w:t xml:space="preserve">be the </w:t>
      </w:r>
      <w:r w:rsidRPr="00F94D33">
        <w:t>default</w:t>
      </w:r>
      <w:r w:rsidRPr="00B42701">
        <w:t xml:space="preserve"> </w:t>
      </w:r>
      <w:r w:rsidRPr="00F94D33">
        <w:t>value.</w:t>
      </w:r>
    </w:p>
    <w:p w14:paraId="5D786F32" w14:textId="77777777" w:rsidR="00AA0DF9" w:rsidRPr="004068BA" w:rsidRDefault="00AA0DF9" w:rsidP="004068BA">
      <w:pPr>
        <w:pStyle w:val="BulletListMultiple"/>
      </w:pPr>
      <w:r w:rsidRPr="004068BA">
        <w:t xml:space="preserve">If </w:t>
      </w:r>
      <w:r w:rsidRPr="009F69C7">
        <w:t>more than one</w:t>
      </w:r>
      <w:r w:rsidRPr="004068BA">
        <w:t xml:space="preserve"> DSS Unit is defined, a default will not be assigned. Choose a DSS Unit from a dropdown list of accessible DSS Units.</w:t>
      </w:r>
    </w:p>
    <w:p w14:paraId="753B5E81" w14:textId="77777777" w:rsidR="004E3028" w:rsidRPr="00F94D33" w:rsidRDefault="004E3028" w:rsidP="00C54497">
      <w:pPr>
        <w:pStyle w:val="BulletListMultiple"/>
      </w:pPr>
      <w:r w:rsidRPr="00F94D33">
        <w:t>The user can add, edit or delete any patient proce</w:t>
      </w:r>
      <w:r>
        <w:t>dure for the selected DSS Unit.</w:t>
      </w:r>
    </w:p>
    <w:p w14:paraId="01A57CF1" w14:textId="687A781E" w:rsidR="004E3028" w:rsidRPr="00A90A71" w:rsidRDefault="004E3028" w:rsidP="00C54497">
      <w:pPr>
        <w:pStyle w:val="BulletListMultipleLast"/>
      </w:pPr>
      <w:r w:rsidRPr="00F94D33">
        <w:t>To gain access to a</w:t>
      </w:r>
      <w:r w:rsidR="00A90A71">
        <w:t>n existing</w:t>
      </w:r>
      <w:r w:rsidRPr="00F94D33">
        <w:t xml:space="preserve"> DSS Unit, go the </w:t>
      </w:r>
      <w:r w:rsidR="00A90A71" w:rsidRPr="009F69C7">
        <w:t>Event Capture Manager must assign it to the user</w:t>
      </w:r>
      <w:r w:rsidRPr="00A90A71">
        <w:t>.</w:t>
      </w:r>
    </w:p>
    <w:p w14:paraId="44B6E99D" w14:textId="77777777" w:rsidR="004E3028" w:rsidRPr="00F94D33" w:rsidRDefault="004E3028" w:rsidP="00C54497">
      <w:pPr>
        <w:pStyle w:val="NumberedParagraph"/>
      </w:pPr>
      <w:r w:rsidRPr="00F94D33">
        <w:t xml:space="preserve">Select a </w:t>
      </w:r>
      <w:r w:rsidRPr="00C54497">
        <w:t>Category</w:t>
      </w:r>
      <w:r w:rsidRPr="00F94D33">
        <w:t>.</w:t>
      </w:r>
    </w:p>
    <w:p w14:paraId="797345B5" w14:textId="01BCFCF4" w:rsidR="003026EE" w:rsidRDefault="003026EE" w:rsidP="009F69C7">
      <w:pPr>
        <w:pStyle w:val="BulletListMultiple"/>
      </w:pPr>
      <w:r>
        <w:lastRenderedPageBreak/>
        <w:t>If categories are not allowed in the DSS Unit, the selection box will be disabled.</w:t>
      </w:r>
    </w:p>
    <w:p w14:paraId="382D117D" w14:textId="77777777" w:rsidR="004E3028" w:rsidRPr="00F94D33" w:rsidRDefault="004E3028" w:rsidP="009F69C7">
      <w:pPr>
        <w:pStyle w:val="BulletListMultipleLast"/>
      </w:pPr>
      <w:r w:rsidRPr="00F94D33">
        <w:t>If only one category is defined for the specified DSS Unit, that category will be the default.</w:t>
      </w:r>
    </w:p>
    <w:p w14:paraId="3404CB77" w14:textId="58E634C0" w:rsidR="004E3028" w:rsidRPr="00F94D33" w:rsidRDefault="004E3028" w:rsidP="00C54497">
      <w:pPr>
        <w:pStyle w:val="NumberedParagraph"/>
      </w:pPr>
      <w:r w:rsidRPr="00F94D33">
        <w:t xml:space="preserve">Select the </w:t>
      </w:r>
      <w:r w:rsidRPr="00C54497">
        <w:t>Procedure Dates</w:t>
      </w:r>
      <w:r w:rsidRPr="00F94D33">
        <w:t xml:space="preserve"> and </w:t>
      </w:r>
      <w:r w:rsidRPr="00C54497">
        <w:t>Time</w:t>
      </w:r>
      <w:r w:rsidRPr="00F94D33">
        <w:t xml:space="preserve"> by using the </w:t>
      </w:r>
      <w:r w:rsidRPr="00C54497">
        <w:t>Select Date/Time</w:t>
      </w:r>
      <w:r w:rsidRPr="00F94D33">
        <w:t xml:space="preserve"> </w:t>
      </w:r>
      <w:r w:rsidR="00000C8C">
        <w:t>dialog</w:t>
      </w:r>
      <w:r w:rsidRPr="00F94D33">
        <w:t>.</w:t>
      </w:r>
    </w:p>
    <w:p w14:paraId="36FE7304" w14:textId="35A71710" w:rsidR="004E3028" w:rsidRDefault="004E3028" w:rsidP="00063994">
      <w:pPr>
        <w:pStyle w:val="FigureCaption"/>
      </w:pPr>
      <w:bookmarkStart w:id="183" w:name="_Toc422742760"/>
      <w:bookmarkStart w:id="184" w:name="_Toc463464086"/>
      <w:r>
        <w:t xml:space="preserve">Select Date/Time </w:t>
      </w:r>
      <w:bookmarkEnd w:id="183"/>
      <w:r w:rsidR="00000C8C">
        <w:t>Dialog</w:t>
      </w:r>
      <w:bookmarkEnd w:id="184"/>
    </w:p>
    <w:p w14:paraId="5A8F31AD" w14:textId="361B7137" w:rsidR="004E3028" w:rsidRDefault="00BE0E68" w:rsidP="00C46968">
      <w:pPr>
        <w:pStyle w:val="Figure"/>
      </w:pPr>
      <w:r>
        <w:rPr>
          <w:noProof/>
        </w:rPr>
        <w:drawing>
          <wp:inline distT="0" distB="0" distL="0" distR="0" wp14:anchorId="55FEB302" wp14:editId="01830739">
            <wp:extent cx="3483864" cy="2264512"/>
            <wp:effectExtent l="0" t="0" r="2540" b="2540"/>
            <wp:docPr id="267" name="Picture 267" descr="Screen capture of the Select Date / Time Popu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email">
                      <a:extLst>
                        <a:ext uri="{28A0092B-C50C-407E-A947-70E740481C1C}">
                          <a14:useLocalDpi xmlns:a14="http://schemas.microsoft.com/office/drawing/2010/main"/>
                        </a:ext>
                      </a:extLst>
                    </a:blip>
                    <a:stretch>
                      <a:fillRect/>
                    </a:stretch>
                  </pic:blipFill>
                  <pic:spPr>
                    <a:xfrm>
                      <a:off x="0" y="0"/>
                      <a:ext cx="3483864" cy="2264512"/>
                    </a:xfrm>
                    <a:prstGeom prst="rect">
                      <a:avLst/>
                    </a:prstGeom>
                  </pic:spPr>
                </pic:pic>
              </a:graphicData>
            </a:graphic>
          </wp:inline>
        </w:drawing>
      </w:r>
    </w:p>
    <w:p w14:paraId="42718FCA" w14:textId="1F07ABAC" w:rsidR="004E3028" w:rsidRPr="004068BA" w:rsidRDefault="004E3028" w:rsidP="004068BA">
      <w:pPr>
        <w:pStyle w:val="BulletListMultiple"/>
      </w:pPr>
      <w:r w:rsidRPr="004068BA">
        <w:t>Select date and time and click</w:t>
      </w:r>
      <w:r w:rsidR="00000C8C" w:rsidRPr="004068BA">
        <w:t xml:space="preserve"> the</w:t>
      </w:r>
      <w:r w:rsidRPr="004068BA">
        <w:t xml:space="preserve"> </w:t>
      </w:r>
      <w:r w:rsidRPr="009F69C7">
        <w:t>OK</w:t>
      </w:r>
      <w:r w:rsidRPr="004068BA">
        <w:t xml:space="preserve"> </w:t>
      </w:r>
      <w:r w:rsidR="00000C8C" w:rsidRPr="004068BA">
        <w:t xml:space="preserve">button </w:t>
      </w:r>
      <w:r w:rsidRPr="004068BA">
        <w:t xml:space="preserve">to close the </w:t>
      </w:r>
      <w:r w:rsidR="00000C8C" w:rsidRPr="004068BA">
        <w:t>dialog</w:t>
      </w:r>
      <w:r w:rsidRPr="004068BA">
        <w:t>.</w:t>
      </w:r>
    </w:p>
    <w:p w14:paraId="19A61F56" w14:textId="77777777" w:rsidR="004E3028" w:rsidRPr="004068BA" w:rsidRDefault="004E3028" w:rsidP="004068BA">
      <w:pPr>
        <w:pStyle w:val="BulletListMultiple"/>
      </w:pPr>
      <w:r w:rsidRPr="004068BA">
        <w:t xml:space="preserve">Click the </w:t>
      </w:r>
      <w:r w:rsidRPr="009F69C7">
        <w:t>Add Date/Time</w:t>
      </w:r>
      <w:r w:rsidRPr="004068BA">
        <w:t xml:space="preserve"> button to add the choice to the </w:t>
      </w:r>
      <w:r w:rsidRPr="009F69C7">
        <w:t xml:space="preserve">Selected Dates </w:t>
      </w:r>
      <w:r w:rsidRPr="004068BA">
        <w:t>list.</w:t>
      </w:r>
    </w:p>
    <w:p w14:paraId="150CEFC0" w14:textId="77777777" w:rsidR="004E3028" w:rsidRPr="004068BA" w:rsidRDefault="004E3028" w:rsidP="004068BA">
      <w:pPr>
        <w:pStyle w:val="BulletListMultiple"/>
      </w:pPr>
      <w:r w:rsidRPr="004068BA">
        <w:t>Select and add dates as needed.</w:t>
      </w:r>
    </w:p>
    <w:p w14:paraId="2C56537F" w14:textId="77777777" w:rsidR="004E3028" w:rsidRPr="004068BA" w:rsidRDefault="004E3028" w:rsidP="004068BA">
      <w:pPr>
        <w:pStyle w:val="BulletListMultipleLast"/>
      </w:pPr>
      <w:r w:rsidRPr="004068BA">
        <w:t xml:space="preserve">To remove a date, choose it from the list and click the </w:t>
      </w:r>
      <w:r w:rsidRPr="009F69C7">
        <w:t>Delete Date/Time</w:t>
      </w:r>
      <w:r w:rsidRPr="004068BA">
        <w:t xml:space="preserve"> button.</w:t>
      </w:r>
    </w:p>
    <w:p w14:paraId="06CDF234" w14:textId="77777777" w:rsidR="004E3028" w:rsidRPr="00231961" w:rsidRDefault="004E3028" w:rsidP="00C54497">
      <w:pPr>
        <w:pStyle w:val="Note"/>
      </w:pPr>
      <w:r w:rsidRPr="00231961">
        <w:t>Notes:</w:t>
      </w:r>
    </w:p>
    <w:p w14:paraId="25D157CF" w14:textId="005CFC48" w:rsidR="004E3028" w:rsidRPr="009F69C7" w:rsidRDefault="004E3028" w:rsidP="009F69C7">
      <w:pPr>
        <w:pStyle w:val="BulletListIndent"/>
      </w:pPr>
      <w:r w:rsidRPr="004068BA">
        <w:t>To bypass t</w:t>
      </w:r>
      <w:r w:rsidRPr="006528A6">
        <w:t xml:space="preserve">he </w:t>
      </w:r>
      <w:r w:rsidR="00000C8C" w:rsidRPr="009F69C7">
        <w:t>Date/Time dialog</w:t>
      </w:r>
      <w:r w:rsidRPr="009F69C7">
        <w:t xml:space="preserve">, type “N” and </w:t>
      </w:r>
      <w:r w:rsidR="00AA0DF9" w:rsidRPr="009F69C7">
        <w:t>press</w:t>
      </w:r>
      <w:r w:rsidRPr="009F69C7">
        <w:t xml:space="preserve"> &lt;Enter</w:t>
      </w:r>
      <w:r w:rsidRPr="006528A6">
        <w:t xml:space="preserve">&gt; in the field (instead of clicking the </w:t>
      </w:r>
      <w:r w:rsidRPr="009F69C7">
        <w:rPr>
          <w:noProof/>
        </w:rPr>
        <w:drawing>
          <wp:inline distT="0" distB="0" distL="0" distR="0" wp14:anchorId="16FBB7E9" wp14:editId="51CB2ABA">
            <wp:extent cx="180975" cy="190500"/>
            <wp:effectExtent l="0" t="0" r="9525" b="0"/>
            <wp:docPr id="58" name="Picture 6" descr="Shortcut button that allows the user to select now as the date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hortcut button that allows the user to select now as the date and time."/>
                    <pic:cNvPicPr>
                      <a:picLocks noChangeAspect="1" noChangeArrowheads="1"/>
                    </pic:cNvPicPr>
                  </pic:nvPicPr>
                  <pic:blipFill>
                    <a:blip r:embed="rId58" cstate="email">
                      <a:extLst>
                        <a:ext uri="{28A0092B-C50C-407E-A947-70E740481C1C}">
                          <a14:useLocalDpi xmlns:a14="http://schemas.microsoft.com/office/drawing/2010/main"/>
                        </a:ext>
                      </a:extLst>
                    </a:blip>
                    <a:srcRect/>
                    <a:stretch>
                      <a:fillRect/>
                    </a:stretch>
                  </pic:blipFill>
                  <pic:spPr bwMode="auto">
                    <a:xfrm>
                      <a:off x="0" y="0"/>
                      <a:ext cx="180975" cy="190500"/>
                    </a:xfrm>
                    <a:prstGeom prst="rect">
                      <a:avLst/>
                    </a:prstGeom>
                    <a:noFill/>
                    <a:ln>
                      <a:noFill/>
                    </a:ln>
                  </pic:spPr>
                </pic:pic>
              </a:graphicData>
            </a:graphic>
          </wp:inline>
        </w:drawing>
      </w:r>
      <w:r w:rsidRPr="009F69C7">
        <w:t xml:space="preserve"> button.</w:t>
      </w:r>
      <w:r w:rsidR="00AA0DF9" w:rsidRPr="009F69C7">
        <w:t>)</w:t>
      </w:r>
    </w:p>
    <w:p w14:paraId="6B226C66" w14:textId="6254DD01" w:rsidR="004E3028" w:rsidRPr="009F69C7" w:rsidRDefault="004E3028" w:rsidP="009F69C7">
      <w:pPr>
        <w:pStyle w:val="BulletListIndent"/>
      </w:pPr>
      <w:r w:rsidRPr="009F69C7">
        <w:t xml:space="preserve">To enter the current system date and time, </w:t>
      </w:r>
      <w:r w:rsidR="00000C8C" w:rsidRPr="009F69C7">
        <w:t>c</w:t>
      </w:r>
      <w:r w:rsidRPr="009F69C7">
        <w:t>lick</w:t>
      </w:r>
      <w:r w:rsidR="00000C8C" w:rsidRPr="009F69C7">
        <w:t xml:space="preserve"> the</w:t>
      </w:r>
      <w:r w:rsidRPr="009F69C7">
        <w:t xml:space="preserve"> Now</w:t>
      </w:r>
      <w:r w:rsidRPr="006528A6">
        <w:t xml:space="preserve"> </w:t>
      </w:r>
      <w:r w:rsidR="00000C8C" w:rsidRPr="009F69C7">
        <w:t xml:space="preserve">button </w:t>
      </w:r>
      <w:r w:rsidRPr="009F69C7">
        <w:t xml:space="preserve">on the </w:t>
      </w:r>
      <w:r w:rsidR="00AA0DF9" w:rsidRPr="009F69C7">
        <w:t>Date</w:t>
      </w:r>
      <w:r w:rsidR="00000C8C" w:rsidRPr="009F69C7">
        <w:t>/</w:t>
      </w:r>
      <w:r w:rsidR="00AA0DF9" w:rsidRPr="009F69C7">
        <w:t>T</w:t>
      </w:r>
      <w:r w:rsidR="00000C8C" w:rsidRPr="009F69C7">
        <w:t>ime dialog</w:t>
      </w:r>
      <w:r w:rsidRPr="009F69C7">
        <w:t>.</w:t>
      </w:r>
    </w:p>
    <w:p w14:paraId="22A57AD8" w14:textId="77777777" w:rsidR="004E3028" w:rsidRPr="009F69C7" w:rsidRDefault="004E3028" w:rsidP="009F69C7">
      <w:pPr>
        <w:pStyle w:val="BulletListIndent"/>
      </w:pPr>
      <w:r w:rsidRPr="009F69C7">
        <w:t>When the Midnight</w:t>
      </w:r>
      <w:r w:rsidRPr="006528A6">
        <w:t xml:space="preserve"> button is clicke</w:t>
      </w:r>
      <w:r w:rsidRPr="009F69C7">
        <w:t>d, “23:59” is displayed for the time on the date selected.</w:t>
      </w:r>
    </w:p>
    <w:p w14:paraId="416678A0" w14:textId="6CAF6D02" w:rsidR="004E3028" w:rsidRPr="00F94D33" w:rsidRDefault="004E3028" w:rsidP="00C54497">
      <w:pPr>
        <w:pStyle w:val="NumberedParagraph"/>
      </w:pPr>
      <w:r w:rsidRPr="00F94D33">
        <w:t xml:space="preserve">Click and complete the tabs for </w:t>
      </w:r>
      <w:r w:rsidRPr="00C54497">
        <w:t>Providers</w:t>
      </w:r>
      <w:r w:rsidRPr="00F94D33">
        <w:t xml:space="preserve">, </w:t>
      </w:r>
      <w:r w:rsidRPr="00C54497">
        <w:t>Procedures</w:t>
      </w:r>
      <w:r w:rsidRPr="00F94D33">
        <w:t xml:space="preserve"> and </w:t>
      </w:r>
      <w:r w:rsidRPr="00C54497">
        <w:t>Select Patient</w:t>
      </w:r>
      <w:r>
        <w:t xml:space="preserve"> as described </w:t>
      </w:r>
      <w:r w:rsidR="00DA3773">
        <w:t xml:space="preserve">in Sections </w:t>
      </w:r>
      <w:r w:rsidR="00DA3773">
        <w:fldChar w:fldCharType="begin"/>
      </w:r>
      <w:r w:rsidR="00DA3773">
        <w:instrText xml:space="preserve"> REF _Ref460506664 \n \h </w:instrText>
      </w:r>
      <w:r w:rsidR="00DA3773">
        <w:fldChar w:fldCharType="separate"/>
      </w:r>
      <w:r w:rsidR="00B10BA8">
        <w:t>4.1.3.2</w:t>
      </w:r>
      <w:r w:rsidR="00DA3773">
        <w:fldChar w:fldCharType="end"/>
      </w:r>
      <w:r w:rsidR="00DA3773">
        <w:t xml:space="preserve">, </w:t>
      </w:r>
      <w:r w:rsidR="00DA3773">
        <w:fldChar w:fldCharType="begin"/>
      </w:r>
      <w:r w:rsidR="00DA3773">
        <w:instrText xml:space="preserve"> REF _Ref460506677 \n \h </w:instrText>
      </w:r>
      <w:r w:rsidR="00DA3773">
        <w:fldChar w:fldCharType="separate"/>
      </w:r>
      <w:r w:rsidR="00B10BA8">
        <w:t>4.1.3.3</w:t>
      </w:r>
      <w:r w:rsidR="00DA3773">
        <w:fldChar w:fldCharType="end"/>
      </w:r>
      <w:r w:rsidR="00DA3773">
        <w:t xml:space="preserve">, and </w:t>
      </w:r>
      <w:r w:rsidR="00DA3773">
        <w:fldChar w:fldCharType="begin"/>
      </w:r>
      <w:r w:rsidR="00DA3773">
        <w:instrText xml:space="preserve"> REF _Ref460506705 \n \h </w:instrText>
      </w:r>
      <w:r w:rsidR="00DA3773">
        <w:fldChar w:fldCharType="separate"/>
      </w:r>
      <w:r w:rsidR="00B10BA8">
        <w:t>4.1.3.4</w:t>
      </w:r>
      <w:r w:rsidR="00DA3773">
        <w:fldChar w:fldCharType="end"/>
      </w:r>
      <w:r>
        <w:t>.</w:t>
      </w:r>
    </w:p>
    <w:p w14:paraId="132E68E5" w14:textId="20F5C7BC" w:rsidR="004E3028" w:rsidRPr="00F94D33" w:rsidRDefault="004E3028" w:rsidP="00C54497">
      <w:pPr>
        <w:pStyle w:val="NumberedParagraph"/>
      </w:pPr>
      <w:r w:rsidRPr="00F94D33">
        <w:t xml:space="preserve">Use the </w:t>
      </w:r>
      <w:r w:rsidRPr="00C54497">
        <w:t xml:space="preserve">View Selected Patients </w:t>
      </w:r>
      <w:r w:rsidRPr="00AA0DF9">
        <w:t>and</w:t>
      </w:r>
      <w:r w:rsidRPr="00C54497">
        <w:t xml:space="preserve"> Records Pending Filing</w:t>
      </w:r>
      <w:r w:rsidRPr="00F94D33">
        <w:t xml:space="preserve"> tabs to check the work as described </w:t>
      </w:r>
      <w:r w:rsidR="00DA3773">
        <w:t xml:space="preserve">in Sections </w:t>
      </w:r>
      <w:r w:rsidR="00DA3773">
        <w:fldChar w:fldCharType="begin"/>
      </w:r>
      <w:r w:rsidR="00DA3773">
        <w:instrText xml:space="preserve"> REF _Ref460506624 \n \h </w:instrText>
      </w:r>
      <w:r w:rsidR="00DA3773">
        <w:fldChar w:fldCharType="separate"/>
      </w:r>
      <w:r w:rsidR="00B10BA8">
        <w:t>4.1.3.5</w:t>
      </w:r>
      <w:r w:rsidR="00DA3773">
        <w:fldChar w:fldCharType="end"/>
      </w:r>
      <w:r w:rsidR="00DA3773">
        <w:t xml:space="preserve"> and </w:t>
      </w:r>
      <w:r w:rsidR="00DA3773">
        <w:fldChar w:fldCharType="begin"/>
      </w:r>
      <w:r w:rsidR="00DA3773">
        <w:instrText xml:space="preserve"> REF _Ref460506630 \n \h </w:instrText>
      </w:r>
      <w:r w:rsidR="00DA3773">
        <w:fldChar w:fldCharType="separate"/>
      </w:r>
      <w:r w:rsidR="00B10BA8">
        <w:t>4.1.3.6</w:t>
      </w:r>
      <w:r w:rsidR="00DA3773">
        <w:fldChar w:fldCharType="end"/>
      </w:r>
      <w:r w:rsidRPr="00F94D33">
        <w:t>.</w:t>
      </w:r>
    </w:p>
    <w:p w14:paraId="767AD9B4" w14:textId="5636303E" w:rsidR="004E3028" w:rsidRPr="00F94D33" w:rsidRDefault="004E3028" w:rsidP="00C54497">
      <w:pPr>
        <w:pStyle w:val="NumberedParagraph"/>
      </w:pPr>
      <w:r w:rsidRPr="00F94D33">
        <w:t xml:space="preserve">Click the Save button at the bottom of the screen to process the transactions shown on the </w:t>
      </w:r>
      <w:r w:rsidRPr="00C54497">
        <w:t>Records Pending Filing</w:t>
      </w:r>
      <w:r w:rsidRPr="00F94D33">
        <w:t xml:space="preserve"> tab</w:t>
      </w:r>
      <w:r w:rsidR="00DA3773">
        <w:t>,</w:t>
      </w:r>
      <w:r w:rsidRPr="00F94D33">
        <w:t xml:space="preserve"> and then </w:t>
      </w:r>
      <w:proofErr w:type="gramStart"/>
      <w:r w:rsidRPr="00F94D33">
        <w:t>redisplay</w:t>
      </w:r>
      <w:proofErr w:type="gramEnd"/>
      <w:r w:rsidRPr="00F94D33">
        <w:t xml:space="preserve"> the screen initia</w:t>
      </w:r>
      <w:r>
        <w:t>lized for a new set of entries.</w:t>
      </w:r>
    </w:p>
    <w:p w14:paraId="61FEB74A" w14:textId="77E595B5" w:rsidR="004E3028" w:rsidRPr="00F94D33" w:rsidRDefault="004E3028" w:rsidP="00C54497">
      <w:pPr>
        <w:pStyle w:val="NumberedParagraph"/>
      </w:pPr>
      <w:r w:rsidRPr="00F94D33">
        <w:t xml:space="preserve">Click the OK button at the bottom of the screen to process the transactions shown on the </w:t>
      </w:r>
      <w:r w:rsidRPr="00C54497">
        <w:t>Records Pending Filing</w:t>
      </w:r>
      <w:r w:rsidRPr="00F94D33">
        <w:t xml:space="preserve"> tab</w:t>
      </w:r>
      <w:r w:rsidR="00DA3773">
        <w:t>,</w:t>
      </w:r>
      <w:r w:rsidRPr="00F94D33">
        <w:t xml:space="preserve"> and then return to the </w:t>
      </w:r>
      <w:r w:rsidRPr="009F69C7">
        <w:t>Data Entry</w:t>
      </w:r>
      <w:r w:rsidRPr="00F94D33">
        <w:t xml:space="preserve"> menu.</w:t>
      </w:r>
    </w:p>
    <w:p w14:paraId="03CA771D" w14:textId="57F354E3" w:rsidR="004E3028" w:rsidRDefault="007A2EAD" w:rsidP="0039638F">
      <w:pPr>
        <w:pStyle w:val="Heading4"/>
      </w:pPr>
      <w:bookmarkStart w:id="185" w:name="_Toc422471185"/>
      <w:bookmarkStart w:id="186" w:name="_Toc422471353"/>
      <w:bookmarkStart w:id="187" w:name="_Ref460506664"/>
      <w:bookmarkStart w:id="188" w:name="_Toc463463970"/>
      <w:r>
        <w:t>Add</w:t>
      </w:r>
      <w:r w:rsidR="004E3028">
        <w:t xml:space="preserve"> Information to Providers Tab</w:t>
      </w:r>
      <w:bookmarkEnd w:id="185"/>
      <w:bookmarkEnd w:id="186"/>
      <w:bookmarkEnd w:id="187"/>
      <w:bookmarkEnd w:id="188"/>
    </w:p>
    <w:p w14:paraId="0948563A" w14:textId="77777777" w:rsidR="004E3028" w:rsidRPr="00F94D33" w:rsidRDefault="004E3028" w:rsidP="009F69C7">
      <w:pPr>
        <w:pStyle w:val="NumberedParagraph"/>
        <w:numPr>
          <w:ilvl w:val="0"/>
          <w:numId w:val="28"/>
        </w:numPr>
        <w:ind w:left="900" w:hanging="900"/>
      </w:pPr>
      <w:r w:rsidRPr="00F94D33">
        <w:t xml:space="preserve">Click on the </w:t>
      </w:r>
      <w:r w:rsidRPr="00393D1A">
        <w:t>Providers</w:t>
      </w:r>
      <w:r w:rsidRPr="00F94D33">
        <w:t xml:space="preserve"> tab to select one or more providers.</w:t>
      </w:r>
    </w:p>
    <w:p w14:paraId="37209582" w14:textId="2A238935" w:rsidR="004E3028" w:rsidRDefault="004E3028" w:rsidP="00063994">
      <w:pPr>
        <w:pStyle w:val="FigureCaption"/>
      </w:pPr>
      <w:bookmarkStart w:id="189" w:name="_Toc422742761"/>
      <w:bookmarkStart w:id="190" w:name="_Toc463464087"/>
      <w:r>
        <w:lastRenderedPageBreak/>
        <w:t>Multiple Dates/Multiple Procedures Screen</w:t>
      </w:r>
      <w:bookmarkEnd w:id="189"/>
      <w:r w:rsidR="00BF1412">
        <w:t>, Providers Tab</w:t>
      </w:r>
      <w:bookmarkEnd w:id="190"/>
    </w:p>
    <w:p w14:paraId="78147D08" w14:textId="3370F5ED" w:rsidR="004E3028" w:rsidRDefault="00E734EF" w:rsidP="00C46968">
      <w:pPr>
        <w:pStyle w:val="Figure"/>
      </w:pPr>
      <w:r>
        <w:rPr>
          <w:noProof/>
        </w:rPr>
        <w:drawing>
          <wp:inline distT="0" distB="0" distL="0" distR="0" wp14:anchorId="0E2A4B73" wp14:editId="1AB8BCBF">
            <wp:extent cx="5943600" cy="4465320"/>
            <wp:effectExtent l="0" t="0" r="0" b="0"/>
            <wp:docPr id="268" name="Picture 268" descr="Screen Capture of the Mulitple Dates / Multiple Procedures screen that shows sample patient data with the Providers tab visible at the bottom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email">
                      <a:extLst>
                        <a:ext uri="{28A0092B-C50C-407E-A947-70E740481C1C}">
                          <a14:useLocalDpi xmlns:a14="http://schemas.microsoft.com/office/drawing/2010/main"/>
                        </a:ext>
                      </a:extLst>
                    </a:blip>
                    <a:stretch>
                      <a:fillRect/>
                    </a:stretch>
                  </pic:blipFill>
                  <pic:spPr>
                    <a:xfrm>
                      <a:off x="0" y="0"/>
                      <a:ext cx="5943600" cy="4465320"/>
                    </a:xfrm>
                    <a:prstGeom prst="rect">
                      <a:avLst/>
                    </a:prstGeom>
                  </pic:spPr>
                </pic:pic>
              </a:graphicData>
            </a:graphic>
          </wp:inline>
        </w:drawing>
      </w:r>
    </w:p>
    <w:p w14:paraId="450D8FD2" w14:textId="77777777" w:rsidR="004E3028" w:rsidRPr="00F94D33" w:rsidRDefault="004E3028" w:rsidP="00C54497">
      <w:pPr>
        <w:pStyle w:val="NumberedParagraph"/>
      </w:pPr>
      <w:r w:rsidRPr="00F94D33">
        <w:t xml:space="preserve">Select a </w:t>
      </w:r>
      <w:r w:rsidRPr="00C54497">
        <w:t>Provider</w:t>
      </w:r>
      <w:r w:rsidRPr="00F94D33">
        <w:t>.</w:t>
      </w:r>
    </w:p>
    <w:p w14:paraId="34534521" w14:textId="5B6018CD" w:rsidR="004E3028" w:rsidRPr="00F53A89" w:rsidRDefault="004E3028" w:rsidP="004068BA">
      <w:pPr>
        <w:pStyle w:val="BulletListMultiple"/>
      </w:pPr>
      <w:r w:rsidRPr="004068BA">
        <w:t xml:space="preserve">Use the Providers Available </w:t>
      </w:r>
      <w:r w:rsidR="00AA0DF9" w:rsidRPr="004068BA">
        <w:t>list</w:t>
      </w:r>
      <w:r w:rsidRPr="004068BA">
        <w:t xml:space="preserve"> to enter the full or partial </w:t>
      </w:r>
      <w:r w:rsidR="00AA0DF9" w:rsidRPr="004068BA">
        <w:t xml:space="preserve">provider </w:t>
      </w:r>
      <w:r w:rsidRPr="004068BA">
        <w:t>name (last name first)</w:t>
      </w:r>
    </w:p>
    <w:p w14:paraId="798FD4A8" w14:textId="774150E4" w:rsidR="004E3028" w:rsidRPr="004068BA" w:rsidRDefault="004E3028" w:rsidP="004068BA">
      <w:pPr>
        <w:pStyle w:val="BulletListMultiple"/>
      </w:pPr>
      <w:r w:rsidRPr="001659F1">
        <w:t>Select the provider from the resulting dropdown list and click</w:t>
      </w:r>
      <w:r w:rsidR="00AA0DF9" w:rsidRPr="001659F1">
        <w:t xml:space="preserve"> the</w:t>
      </w:r>
      <w:r w:rsidRPr="001659F1">
        <w:t xml:space="preserve"> </w:t>
      </w:r>
      <w:r w:rsidRPr="009F69C7">
        <w:t>Include</w:t>
      </w:r>
      <w:r w:rsidR="00AA0DF9" w:rsidRPr="009F69C7">
        <w:t xml:space="preserve"> button</w:t>
      </w:r>
      <w:r w:rsidRPr="009F69C7">
        <w:t>.</w:t>
      </w:r>
    </w:p>
    <w:p w14:paraId="1DDE30C9" w14:textId="061E3154" w:rsidR="004E3028" w:rsidRPr="009F69C7" w:rsidRDefault="004E3028" w:rsidP="009F69C7">
      <w:pPr>
        <w:pStyle w:val="BulletListMultipleLast"/>
      </w:pPr>
      <w:r w:rsidRPr="004068BA">
        <w:t xml:space="preserve">To remove a provider, select from the </w:t>
      </w:r>
      <w:r w:rsidRPr="009F69C7">
        <w:t>Providers Selected</w:t>
      </w:r>
      <w:r w:rsidRPr="006528A6">
        <w:t xml:space="preserve"> list and click</w:t>
      </w:r>
      <w:r w:rsidR="00AA0DF9" w:rsidRPr="009F69C7">
        <w:t xml:space="preserve"> the</w:t>
      </w:r>
      <w:r w:rsidRPr="009F69C7">
        <w:t xml:space="preserve"> Exclude</w:t>
      </w:r>
      <w:r w:rsidR="00AA0DF9" w:rsidRPr="006528A6">
        <w:t xml:space="preserve"> button</w:t>
      </w:r>
      <w:r w:rsidRPr="009F69C7">
        <w:t>.</w:t>
      </w:r>
    </w:p>
    <w:p w14:paraId="70025D51" w14:textId="77777777" w:rsidR="004E3028" w:rsidRPr="00F94D33" w:rsidRDefault="004E3028" w:rsidP="00C54497">
      <w:pPr>
        <w:pStyle w:val="NumberedParagraph"/>
      </w:pPr>
      <w:r w:rsidRPr="00F94D33">
        <w:t>Repeat as ne</w:t>
      </w:r>
      <w:r>
        <w:t>eded to add providers.</w:t>
      </w:r>
    </w:p>
    <w:p w14:paraId="25C2E583" w14:textId="2D0C7FAD" w:rsidR="004E3028" w:rsidRDefault="004E3028" w:rsidP="0039638F">
      <w:pPr>
        <w:pStyle w:val="Heading4"/>
      </w:pPr>
      <w:bookmarkStart w:id="191" w:name="_Toc422471186"/>
      <w:bookmarkStart w:id="192" w:name="_Toc422471354"/>
      <w:bookmarkStart w:id="193" w:name="_Ref460506677"/>
      <w:bookmarkStart w:id="194" w:name="_Toc463463971"/>
      <w:r>
        <w:t>Add Information to Procedures Tab</w:t>
      </w:r>
      <w:bookmarkEnd w:id="191"/>
      <w:bookmarkEnd w:id="192"/>
      <w:bookmarkEnd w:id="193"/>
      <w:bookmarkEnd w:id="194"/>
    </w:p>
    <w:p w14:paraId="40EB9A72" w14:textId="77777777" w:rsidR="004E3028" w:rsidRPr="00F94D33" w:rsidRDefault="004E3028" w:rsidP="009F69C7">
      <w:pPr>
        <w:pStyle w:val="NumberedParagraph"/>
        <w:numPr>
          <w:ilvl w:val="0"/>
          <w:numId w:val="29"/>
        </w:numPr>
        <w:ind w:left="900" w:hanging="900"/>
      </w:pPr>
      <w:r w:rsidRPr="00F94D33">
        <w:t xml:space="preserve">Click on the </w:t>
      </w:r>
      <w:r w:rsidRPr="00393D1A">
        <w:t>Procedures</w:t>
      </w:r>
      <w:r w:rsidRPr="00F94D33">
        <w:t xml:space="preserve"> tab to</w:t>
      </w:r>
      <w:r>
        <w:t xml:space="preserve"> select one or more procedures.</w:t>
      </w:r>
    </w:p>
    <w:p w14:paraId="2990E8AC" w14:textId="552B2EE0" w:rsidR="004E3028" w:rsidRDefault="004E3028" w:rsidP="00063994">
      <w:pPr>
        <w:pStyle w:val="FigureCaption"/>
      </w:pPr>
      <w:bookmarkStart w:id="195" w:name="_Toc422742762"/>
      <w:bookmarkStart w:id="196" w:name="_Toc463464088"/>
      <w:r>
        <w:lastRenderedPageBreak/>
        <w:t>Multiple Dates/Multiple Procedures Screen</w:t>
      </w:r>
      <w:bookmarkEnd w:id="195"/>
      <w:r w:rsidR="00BF1412">
        <w:t>, Procedures Tab</w:t>
      </w:r>
      <w:bookmarkEnd w:id="196"/>
    </w:p>
    <w:p w14:paraId="373ADF7C" w14:textId="67504758" w:rsidR="004E3028" w:rsidRDefault="00E734EF" w:rsidP="00C46968">
      <w:pPr>
        <w:pStyle w:val="Figure"/>
      </w:pPr>
      <w:r>
        <w:rPr>
          <w:noProof/>
        </w:rPr>
        <w:drawing>
          <wp:inline distT="0" distB="0" distL="0" distR="0" wp14:anchorId="432B181F" wp14:editId="3C2DB737">
            <wp:extent cx="5943600" cy="4465320"/>
            <wp:effectExtent l="0" t="0" r="0" b="0"/>
            <wp:docPr id="269" name="Picture 269" descr="Screen Capture of the Mulitple Dates / Multiple Procedures screen with the Procedures tab visible at the bottom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email">
                      <a:extLst>
                        <a:ext uri="{28A0092B-C50C-407E-A947-70E740481C1C}">
                          <a14:useLocalDpi xmlns:a14="http://schemas.microsoft.com/office/drawing/2010/main"/>
                        </a:ext>
                      </a:extLst>
                    </a:blip>
                    <a:stretch>
                      <a:fillRect/>
                    </a:stretch>
                  </pic:blipFill>
                  <pic:spPr>
                    <a:xfrm>
                      <a:off x="0" y="0"/>
                      <a:ext cx="5943600" cy="4465320"/>
                    </a:xfrm>
                    <a:prstGeom prst="rect">
                      <a:avLst/>
                    </a:prstGeom>
                  </pic:spPr>
                </pic:pic>
              </a:graphicData>
            </a:graphic>
          </wp:inline>
        </w:drawing>
      </w:r>
    </w:p>
    <w:p w14:paraId="689C5915" w14:textId="77777777" w:rsidR="004E3028" w:rsidRPr="00F94D33" w:rsidRDefault="004E3028" w:rsidP="00C54497">
      <w:pPr>
        <w:pStyle w:val="NumberedParagraph"/>
      </w:pPr>
      <w:r w:rsidRPr="00F94D33">
        <w:t xml:space="preserve">Select a </w:t>
      </w:r>
      <w:r w:rsidRPr="00C54497">
        <w:t>Procedure Name</w:t>
      </w:r>
      <w:r w:rsidRPr="00F94D33">
        <w:t>.</w:t>
      </w:r>
    </w:p>
    <w:p w14:paraId="51126DF1" w14:textId="77777777" w:rsidR="004E3028" w:rsidRPr="00F94D33" w:rsidRDefault="004E3028" w:rsidP="009F69C7">
      <w:pPr>
        <w:pStyle w:val="BulletListMultipleLast"/>
      </w:pPr>
      <w:r w:rsidRPr="00F94D33">
        <w:t>Select a procedure from dropdo</w:t>
      </w:r>
      <w:r>
        <w:t>wn list.</w:t>
      </w:r>
    </w:p>
    <w:p w14:paraId="4B10A54B" w14:textId="77777777" w:rsidR="004E3028" w:rsidRPr="00F94D33" w:rsidRDefault="004E3028" w:rsidP="00C54497">
      <w:pPr>
        <w:pStyle w:val="NumberedParagraph"/>
      </w:pPr>
      <w:r w:rsidRPr="00F94D33">
        <w:t xml:space="preserve">Enter the </w:t>
      </w:r>
      <w:r w:rsidRPr="00C54497">
        <w:t>Volume</w:t>
      </w:r>
      <w:r w:rsidRPr="00F94D33">
        <w:t xml:space="preserve"> for this procedure.</w:t>
      </w:r>
    </w:p>
    <w:p w14:paraId="58A219EB" w14:textId="77777777" w:rsidR="004E3028" w:rsidRPr="00F94D33" w:rsidRDefault="004E3028" w:rsidP="00C54497">
      <w:pPr>
        <w:pStyle w:val="NumberedParagraph"/>
      </w:pPr>
      <w:r w:rsidRPr="00F94D33">
        <w:t xml:space="preserve">If applicable, the </w:t>
      </w:r>
      <w:r w:rsidRPr="00C54497">
        <w:t>Reasons</w:t>
      </w:r>
      <w:r w:rsidRPr="00F94D33">
        <w:t xml:space="preserve"> field will be </w:t>
      </w:r>
      <w:r>
        <w:t>enabled.</w:t>
      </w:r>
    </w:p>
    <w:p w14:paraId="5DC926E2" w14:textId="77777777" w:rsidR="004E3028" w:rsidRPr="00F94D33" w:rsidRDefault="004E3028" w:rsidP="00C54497">
      <w:pPr>
        <w:pStyle w:val="BulletListMultiple"/>
      </w:pPr>
      <w:r w:rsidRPr="00F94D33">
        <w:t>The user can enter up to three reasons.</w:t>
      </w:r>
    </w:p>
    <w:p w14:paraId="08E59621" w14:textId="77777777" w:rsidR="004E3028" w:rsidRPr="00F94D33" w:rsidRDefault="004E3028" w:rsidP="00C54497">
      <w:pPr>
        <w:pStyle w:val="BulletListMultiple"/>
      </w:pPr>
      <w:r w:rsidRPr="00F94D33">
        <w:t>Reason #1 must be entered before a second or third may be entered. Reason #2 must be entered before a third may be entered.</w:t>
      </w:r>
    </w:p>
    <w:p w14:paraId="6ABD2449" w14:textId="77777777" w:rsidR="004E3028" w:rsidRPr="00F94D33" w:rsidRDefault="004E3028" w:rsidP="00C54497">
      <w:pPr>
        <w:pStyle w:val="BulletListMultiple"/>
      </w:pPr>
      <w:r w:rsidRPr="00F94D33">
        <w:t>Reasons appear alphabetically in the dropdown.</w:t>
      </w:r>
    </w:p>
    <w:p w14:paraId="7525FC7A" w14:textId="77777777" w:rsidR="004E3028" w:rsidRPr="00F94D33" w:rsidRDefault="004E3028" w:rsidP="00C54497">
      <w:pPr>
        <w:pStyle w:val="BulletListMultiple"/>
      </w:pPr>
      <w:r w:rsidRPr="00F94D33">
        <w:t>A reason will not appear in the dropdown list for remaining reason fiel</w:t>
      </w:r>
      <w:r>
        <w:t>ds as an option once selected.</w:t>
      </w:r>
    </w:p>
    <w:p w14:paraId="4D53CD1B" w14:textId="77777777" w:rsidR="004E3028" w:rsidRPr="004068BA" w:rsidRDefault="004E3028" w:rsidP="00C54497">
      <w:pPr>
        <w:pStyle w:val="BulletListMultipleLast"/>
      </w:pPr>
      <w:r w:rsidRPr="004068BA">
        <w:t>A reason can be selected by entering the initial letter(s) into the Reasons field. If the reason that appears is not the correct choice, click the down arrow on the reason dropdown to select another reason or enter different letter(s).</w:t>
      </w:r>
    </w:p>
    <w:p w14:paraId="22F05728" w14:textId="10A46789" w:rsidR="004E3028" w:rsidRPr="00F94D33" w:rsidRDefault="004E3028" w:rsidP="00C54497">
      <w:pPr>
        <w:pStyle w:val="NumberedParagraph"/>
      </w:pPr>
      <w:r w:rsidRPr="00F94D33">
        <w:t xml:space="preserve">If applicable, the </w:t>
      </w:r>
      <w:r w:rsidRPr="00C54497">
        <w:t>Modifiers</w:t>
      </w:r>
      <w:r w:rsidRPr="00F94D33">
        <w:t xml:space="preserve"> section will be </w:t>
      </w:r>
      <w:r>
        <w:t>enabled</w:t>
      </w:r>
      <w:r w:rsidRPr="00F94D33">
        <w:t>.</w:t>
      </w:r>
    </w:p>
    <w:p w14:paraId="794C64E8" w14:textId="0E24BE4D" w:rsidR="004E3028" w:rsidRPr="00F53A89" w:rsidRDefault="004E3028" w:rsidP="004068BA">
      <w:pPr>
        <w:pStyle w:val="BulletListMultiple"/>
      </w:pPr>
      <w:r w:rsidRPr="004068BA">
        <w:lastRenderedPageBreak/>
        <w:t xml:space="preserve">Modifiers provide additional information about a CPT procedure. With functionality put in place by the Code Set Versioning project, only CPT modifiers that are active for the date and time of the event will </w:t>
      </w:r>
      <w:r w:rsidR="003026EE" w:rsidRPr="004068BA">
        <w:t>display</w:t>
      </w:r>
      <w:r w:rsidRPr="004068BA">
        <w:t>.</w:t>
      </w:r>
    </w:p>
    <w:p w14:paraId="02C80E26" w14:textId="632834A6" w:rsidR="004E3028" w:rsidRPr="004068BA" w:rsidRDefault="004E3028" w:rsidP="004068BA">
      <w:pPr>
        <w:pStyle w:val="BulletListMultiple"/>
      </w:pPr>
      <w:r w:rsidRPr="001659F1">
        <w:t>Choose a Modifier from the Modifiers Available list and click</w:t>
      </w:r>
      <w:r w:rsidR="00DA3773" w:rsidRPr="001659F1">
        <w:t xml:space="preserve"> the</w:t>
      </w:r>
      <w:r w:rsidRPr="001659F1">
        <w:t xml:space="preserve"> </w:t>
      </w:r>
      <w:r w:rsidRPr="009F69C7">
        <w:t>Include</w:t>
      </w:r>
      <w:r w:rsidR="00DA3773" w:rsidRPr="009F69C7">
        <w:t xml:space="preserve"> </w:t>
      </w:r>
      <w:r w:rsidR="00DA3773" w:rsidRPr="004068BA">
        <w:t>button</w:t>
      </w:r>
      <w:r w:rsidRPr="004068BA">
        <w:t>.</w:t>
      </w:r>
    </w:p>
    <w:p w14:paraId="4FD370A4" w14:textId="77777777" w:rsidR="004E3028" w:rsidRPr="004068BA" w:rsidRDefault="004E3028" w:rsidP="004068BA">
      <w:pPr>
        <w:pStyle w:val="BulletListMultiple"/>
      </w:pPr>
      <w:r w:rsidRPr="004068BA">
        <w:t>Repeat as needed.</w:t>
      </w:r>
    </w:p>
    <w:p w14:paraId="7D951D31" w14:textId="4AE2FE44" w:rsidR="004E3028" w:rsidRPr="004068BA" w:rsidRDefault="004E3028" w:rsidP="004068BA">
      <w:pPr>
        <w:pStyle w:val="BulletListMultiple"/>
      </w:pPr>
      <w:r w:rsidRPr="004068BA">
        <w:t>To remove a modifier, choose it from the Modi</w:t>
      </w:r>
      <w:r w:rsidRPr="00F53A89">
        <w:t>fiers Selected</w:t>
      </w:r>
      <w:r w:rsidRPr="001659F1">
        <w:t xml:space="preserve"> list and click </w:t>
      </w:r>
      <w:r w:rsidR="00DA3773" w:rsidRPr="001659F1">
        <w:t xml:space="preserve">the </w:t>
      </w:r>
      <w:r w:rsidRPr="009F69C7">
        <w:t>Exclude</w:t>
      </w:r>
      <w:r w:rsidR="00DA3773" w:rsidRPr="009F69C7">
        <w:t xml:space="preserve"> button</w:t>
      </w:r>
      <w:r w:rsidRPr="004068BA">
        <w:t>.</w:t>
      </w:r>
    </w:p>
    <w:p w14:paraId="5C8DDAEF" w14:textId="32A5470C" w:rsidR="004E3028" w:rsidRPr="009F69C7" w:rsidRDefault="004E3028" w:rsidP="009F69C7">
      <w:pPr>
        <w:pStyle w:val="BulletListMultipleLast"/>
      </w:pPr>
      <w:r w:rsidRPr="009F69C7">
        <w:t>Click &lt;CTL-Click&gt;</w:t>
      </w:r>
      <w:r w:rsidRPr="006528A6">
        <w:t xml:space="preserve"> to select multiple </w:t>
      </w:r>
      <w:r w:rsidR="00DA3773" w:rsidRPr="009F69C7">
        <w:t>m</w:t>
      </w:r>
      <w:r w:rsidRPr="009F69C7">
        <w:t>odifiers at one time.</w:t>
      </w:r>
    </w:p>
    <w:p w14:paraId="4914DF83" w14:textId="77777777" w:rsidR="004E3028" w:rsidRPr="00F94D33" w:rsidRDefault="004E3028" w:rsidP="00C54497">
      <w:pPr>
        <w:pStyle w:val="NumberedParagraph"/>
      </w:pPr>
      <w:r w:rsidRPr="00F94D33">
        <w:t xml:space="preserve">Click the Add Procedure button to add this procedure to the </w:t>
      </w:r>
      <w:r w:rsidRPr="00C54497">
        <w:t>Procedures Selected</w:t>
      </w:r>
      <w:r w:rsidRPr="00F94D33">
        <w:t xml:space="preserve"> list and display a blank screen ready for another entry.</w:t>
      </w:r>
    </w:p>
    <w:p w14:paraId="40CF7284" w14:textId="77777777" w:rsidR="004E3028" w:rsidRPr="00F94D33" w:rsidRDefault="004E3028" w:rsidP="00C54497">
      <w:pPr>
        <w:pStyle w:val="NumberedParagraph"/>
      </w:pPr>
      <w:r w:rsidRPr="00F94D33">
        <w:t>To add another procedure, repeat the steps above.</w:t>
      </w:r>
    </w:p>
    <w:p w14:paraId="71690831" w14:textId="77777777" w:rsidR="004E3028" w:rsidRPr="00F94D33" w:rsidRDefault="004E3028" w:rsidP="00C54497">
      <w:pPr>
        <w:pStyle w:val="NumberedParagraph"/>
      </w:pPr>
      <w:r w:rsidRPr="00F94D33">
        <w:t xml:space="preserve">To delete a procedure, choose it from the </w:t>
      </w:r>
      <w:r w:rsidRPr="00C54497">
        <w:t>Selected Procedures</w:t>
      </w:r>
      <w:r w:rsidRPr="00F94D33">
        <w:t xml:space="preserve"> list and click the Delete</w:t>
      </w:r>
      <w:r w:rsidRPr="00F94D33">
        <w:rPr>
          <w:i/>
        </w:rPr>
        <w:t xml:space="preserve"> </w:t>
      </w:r>
      <w:r w:rsidRPr="00F94D33">
        <w:t>Procedure button.</w:t>
      </w:r>
    </w:p>
    <w:p w14:paraId="656C42A0" w14:textId="77777777" w:rsidR="004E3028" w:rsidRPr="00F94D33" w:rsidRDefault="004E3028" w:rsidP="00C54497">
      <w:pPr>
        <w:pStyle w:val="NumberedParagraph"/>
      </w:pPr>
      <w:r w:rsidRPr="00F94D33">
        <w:t xml:space="preserve">To view a procedure in an expanded format, choose it from the </w:t>
      </w:r>
      <w:r w:rsidRPr="00C54497">
        <w:t>Selected Procedures</w:t>
      </w:r>
      <w:r w:rsidRPr="00F94D33">
        <w:t xml:space="preserve"> list and click the View</w:t>
      </w:r>
      <w:r w:rsidRPr="00F94D33">
        <w:rPr>
          <w:i/>
        </w:rPr>
        <w:t xml:space="preserve"> </w:t>
      </w:r>
      <w:r w:rsidRPr="00F94D33">
        <w:t xml:space="preserve">Details button. The </w:t>
      </w:r>
      <w:r w:rsidRPr="00C54497">
        <w:t>View Procedure Record Details</w:t>
      </w:r>
      <w:r w:rsidRPr="00F94D33">
        <w:t xml:space="preserve"> screen is not editable.</w:t>
      </w:r>
    </w:p>
    <w:p w14:paraId="0544D383" w14:textId="3DAD4321" w:rsidR="004E3028" w:rsidRDefault="004E3028" w:rsidP="00063994">
      <w:pPr>
        <w:pStyle w:val="FigureCaption"/>
      </w:pPr>
      <w:bookmarkStart w:id="197" w:name="_Toc422742763"/>
      <w:bookmarkStart w:id="198" w:name="_Toc463464089"/>
      <w:r>
        <w:t xml:space="preserve">View </w:t>
      </w:r>
      <w:r w:rsidR="00DA3773">
        <w:t xml:space="preserve">Procedure Record </w:t>
      </w:r>
      <w:r>
        <w:t>Details Screen</w:t>
      </w:r>
      <w:bookmarkEnd w:id="197"/>
      <w:bookmarkEnd w:id="198"/>
    </w:p>
    <w:p w14:paraId="3C7304D5" w14:textId="0DCDFC13" w:rsidR="004E3028" w:rsidRDefault="00E36595" w:rsidP="00C46968">
      <w:pPr>
        <w:pStyle w:val="Figure"/>
      </w:pPr>
      <w:r>
        <w:rPr>
          <w:noProof/>
        </w:rPr>
        <w:drawing>
          <wp:inline distT="0" distB="0" distL="0" distR="0" wp14:anchorId="7F8C8FEA" wp14:editId="40DA976E">
            <wp:extent cx="5212080" cy="3915742"/>
            <wp:effectExtent l="0" t="0" r="7620" b="8890"/>
            <wp:docPr id="270" name="Picture 270" descr="Screen capture of the View Procedures Record Details screen. This screen shows the Procedure name, volume, Reasons (up to three may be listed) and appropriate modif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email">
                      <a:extLst>
                        <a:ext uri="{28A0092B-C50C-407E-A947-70E740481C1C}">
                          <a14:useLocalDpi xmlns:a14="http://schemas.microsoft.com/office/drawing/2010/main"/>
                        </a:ext>
                      </a:extLst>
                    </a:blip>
                    <a:stretch>
                      <a:fillRect/>
                    </a:stretch>
                  </pic:blipFill>
                  <pic:spPr>
                    <a:xfrm>
                      <a:off x="0" y="0"/>
                      <a:ext cx="5215640" cy="3918417"/>
                    </a:xfrm>
                    <a:prstGeom prst="rect">
                      <a:avLst/>
                    </a:prstGeom>
                  </pic:spPr>
                </pic:pic>
              </a:graphicData>
            </a:graphic>
          </wp:inline>
        </w:drawing>
      </w:r>
    </w:p>
    <w:p w14:paraId="238D3AB8" w14:textId="77777777" w:rsidR="004E3028" w:rsidRDefault="004E3028" w:rsidP="00C54497">
      <w:pPr>
        <w:pStyle w:val="NumberedParagraph"/>
      </w:pPr>
      <w:r w:rsidRPr="00F94D33">
        <w:t>Click the Close Procedure View</w:t>
      </w:r>
      <w:r w:rsidRPr="00F94D33">
        <w:rPr>
          <w:i/>
        </w:rPr>
        <w:t xml:space="preserve"> </w:t>
      </w:r>
      <w:r w:rsidRPr="00F94D33">
        <w:t xml:space="preserve">button to return to the </w:t>
      </w:r>
      <w:r w:rsidRPr="00C54497">
        <w:t>Procedures</w:t>
      </w:r>
      <w:r w:rsidRPr="00F94D33">
        <w:t xml:space="preserve"> tab.</w:t>
      </w:r>
    </w:p>
    <w:p w14:paraId="7C12686D" w14:textId="1F5CE69C" w:rsidR="004E3028" w:rsidRDefault="007A2EAD" w:rsidP="0039638F">
      <w:pPr>
        <w:pStyle w:val="Heading4"/>
      </w:pPr>
      <w:bookmarkStart w:id="199" w:name="_Toc422471187"/>
      <w:bookmarkStart w:id="200" w:name="_Toc422471355"/>
      <w:bookmarkStart w:id="201" w:name="_Ref460506705"/>
      <w:bookmarkStart w:id="202" w:name="_Toc463463972"/>
      <w:r>
        <w:t>Add</w:t>
      </w:r>
      <w:r w:rsidR="004E3028">
        <w:t xml:space="preserve"> Information to Select Patient Tab</w:t>
      </w:r>
      <w:bookmarkEnd w:id="199"/>
      <w:bookmarkEnd w:id="200"/>
      <w:bookmarkEnd w:id="201"/>
      <w:bookmarkEnd w:id="202"/>
    </w:p>
    <w:p w14:paraId="693D17A7" w14:textId="77777777" w:rsidR="004E3028" w:rsidRPr="00F94D33" w:rsidRDefault="004E3028" w:rsidP="009F69C7">
      <w:pPr>
        <w:pStyle w:val="NumberedParagraph"/>
        <w:numPr>
          <w:ilvl w:val="0"/>
          <w:numId w:val="30"/>
        </w:numPr>
        <w:ind w:left="900" w:hanging="900"/>
      </w:pPr>
      <w:r w:rsidRPr="00F94D33">
        <w:t xml:space="preserve">Click on the </w:t>
      </w:r>
      <w:r w:rsidRPr="00393D1A">
        <w:t>Select Patient</w:t>
      </w:r>
      <w:r w:rsidRPr="00F94D33">
        <w:t xml:space="preserve"> tab to select one or more patients.</w:t>
      </w:r>
    </w:p>
    <w:p w14:paraId="67C15DD2" w14:textId="1CAF301C" w:rsidR="004E3028" w:rsidRDefault="004E3028" w:rsidP="00063994">
      <w:pPr>
        <w:pStyle w:val="FigureCaption"/>
      </w:pPr>
      <w:bookmarkStart w:id="203" w:name="_Toc422742764"/>
      <w:bookmarkStart w:id="204" w:name="_Toc463464090"/>
      <w:r>
        <w:lastRenderedPageBreak/>
        <w:t>Multiple Dates/Multiple Procedures Screen</w:t>
      </w:r>
      <w:bookmarkEnd w:id="203"/>
      <w:r w:rsidR="00BF1412">
        <w:t>, Select Patient Tab</w:t>
      </w:r>
      <w:bookmarkEnd w:id="204"/>
    </w:p>
    <w:p w14:paraId="003940AC" w14:textId="30972A0D" w:rsidR="004E3028" w:rsidRDefault="00E36595" w:rsidP="00C46968">
      <w:pPr>
        <w:pStyle w:val="Figure"/>
      </w:pPr>
      <w:r>
        <w:rPr>
          <w:noProof/>
        </w:rPr>
        <w:drawing>
          <wp:inline distT="0" distB="0" distL="0" distR="0" wp14:anchorId="2E81D2EB" wp14:editId="2E68801A">
            <wp:extent cx="5943600" cy="4465320"/>
            <wp:effectExtent l="0" t="0" r="0" b="0"/>
            <wp:docPr id="271" name="Picture 271" descr="Screen Capture of the Mulitple Dates / Multiple Procedures screen with the Select Patient tab visible at the bottom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email">
                      <a:extLst>
                        <a:ext uri="{28A0092B-C50C-407E-A947-70E740481C1C}">
                          <a14:useLocalDpi xmlns:a14="http://schemas.microsoft.com/office/drawing/2010/main"/>
                        </a:ext>
                      </a:extLst>
                    </a:blip>
                    <a:stretch>
                      <a:fillRect/>
                    </a:stretch>
                  </pic:blipFill>
                  <pic:spPr>
                    <a:xfrm>
                      <a:off x="0" y="0"/>
                      <a:ext cx="5943600" cy="4465320"/>
                    </a:xfrm>
                    <a:prstGeom prst="rect">
                      <a:avLst/>
                    </a:prstGeom>
                  </pic:spPr>
                </pic:pic>
              </a:graphicData>
            </a:graphic>
          </wp:inline>
        </w:drawing>
      </w:r>
    </w:p>
    <w:p w14:paraId="2F72B1DF" w14:textId="77777777" w:rsidR="004E3028" w:rsidRPr="00F94D33" w:rsidRDefault="004E3028" w:rsidP="00C54497">
      <w:pPr>
        <w:pStyle w:val="NumberedParagraph"/>
      </w:pPr>
      <w:r w:rsidRPr="00F94D33">
        <w:t xml:space="preserve">Use the </w:t>
      </w:r>
      <w:r w:rsidRPr="00C54497">
        <w:t>Patient Identifier</w:t>
      </w:r>
      <w:r w:rsidRPr="00F94D33">
        <w:t xml:space="preserve"> field to select a patient.</w:t>
      </w:r>
    </w:p>
    <w:p w14:paraId="5E1E7202" w14:textId="77777777" w:rsidR="004E3028" w:rsidRPr="00F94D33" w:rsidRDefault="004E3028" w:rsidP="00C54497">
      <w:pPr>
        <w:pStyle w:val="BulletListMultiple"/>
      </w:pPr>
      <w:r w:rsidRPr="00F94D33">
        <w:t>Enter one of the following:</w:t>
      </w:r>
    </w:p>
    <w:p w14:paraId="51088F37" w14:textId="77777777" w:rsidR="004E3028" w:rsidRPr="00F94D33" w:rsidRDefault="004E3028" w:rsidP="00C46968">
      <w:pPr>
        <w:pStyle w:val="Bullet2"/>
      </w:pPr>
      <w:r w:rsidRPr="00F94D33">
        <w:t>Patient Name (whole or partial, last name first)</w:t>
      </w:r>
    </w:p>
    <w:p w14:paraId="506B1EAD" w14:textId="77777777" w:rsidR="004E3028" w:rsidRPr="00F94D33" w:rsidRDefault="004E3028" w:rsidP="00C46968">
      <w:pPr>
        <w:pStyle w:val="Bullet2"/>
      </w:pPr>
      <w:r w:rsidRPr="00F94D33">
        <w:t>Social Security Number</w:t>
      </w:r>
    </w:p>
    <w:p w14:paraId="3884A9B1" w14:textId="09A35E3F" w:rsidR="004E3028" w:rsidRPr="00F94D33" w:rsidRDefault="004E3028" w:rsidP="00C46968">
      <w:pPr>
        <w:pStyle w:val="Bullet2"/>
      </w:pPr>
      <w:r w:rsidRPr="00F94D33">
        <w:t xml:space="preserve">Last four digits of the </w:t>
      </w:r>
      <w:r w:rsidR="00186EA8">
        <w:t>p</w:t>
      </w:r>
      <w:r w:rsidR="00186EA8" w:rsidRPr="00F94D33">
        <w:t xml:space="preserve">atient </w:t>
      </w:r>
      <w:r w:rsidRPr="00F94D33">
        <w:t>Social Security Number</w:t>
      </w:r>
    </w:p>
    <w:p w14:paraId="546EB2C8" w14:textId="77777777" w:rsidR="004E3028" w:rsidRPr="00F94D33" w:rsidRDefault="004E3028" w:rsidP="00C46968">
      <w:pPr>
        <w:pStyle w:val="Bullet2"/>
      </w:pPr>
      <w:r w:rsidRPr="00F94D33">
        <w:t>First character of Last Name plus the last four digits of the SSN with no spaces</w:t>
      </w:r>
    </w:p>
    <w:p w14:paraId="35CD8770" w14:textId="3D880C87" w:rsidR="004E3028" w:rsidRPr="009F69C7" w:rsidRDefault="00186EA8" w:rsidP="004068BA">
      <w:pPr>
        <w:pStyle w:val="BulletListMultiple"/>
      </w:pPr>
      <w:r w:rsidRPr="004068BA">
        <w:t xml:space="preserve">Press </w:t>
      </w:r>
      <w:r w:rsidR="004E3028" w:rsidRPr="009F69C7">
        <w:t xml:space="preserve">&lt;Enter&gt; </w:t>
      </w:r>
      <w:r w:rsidR="004E3028" w:rsidRPr="004068BA">
        <w:t>or</w:t>
      </w:r>
      <w:r w:rsidR="004E3028" w:rsidRPr="009F69C7">
        <w:t xml:space="preserve"> </w:t>
      </w:r>
      <w:r w:rsidRPr="009F69C7">
        <w:t xml:space="preserve">click </w:t>
      </w:r>
      <w:r w:rsidR="00E37C39" w:rsidRPr="009F69C7">
        <w:t>the</w:t>
      </w:r>
      <w:r w:rsidR="00E37C39" w:rsidRPr="004068BA">
        <w:t xml:space="preserve"> Search</w:t>
      </w:r>
      <w:r w:rsidR="004E3028" w:rsidRPr="004068BA">
        <w:t xml:space="preserve"> button. </w:t>
      </w:r>
      <w:r w:rsidR="004E3028" w:rsidRPr="009F69C7">
        <w:rPr>
          <w:noProof/>
        </w:rPr>
        <w:drawing>
          <wp:inline distT="0" distB="0" distL="0" distR="0" wp14:anchorId="728DB488" wp14:editId="4153B9FF">
            <wp:extent cx="200025" cy="219075"/>
            <wp:effectExtent l="0" t="0" r="9525" b="9525"/>
            <wp:docPr id="63" name="Picture 100" descr="Searcg goggl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earcg goggles button"/>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200025" cy="219075"/>
                    </a:xfrm>
                    <a:prstGeom prst="rect">
                      <a:avLst/>
                    </a:prstGeom>
                    <a:noFill/>
                    <a:ln>
                      <a:noFill/>
                    </a:ln>
                  </pic:spPr>
                </pic:pic>
              </a:graphicData>
            </a:graphic>
          </wp:inline>
        </w:drawing>
      </w:r>
    </w:p>
    <w:p w14:paraId="28D192EE" w14:textId="77777777" w:rsidR="004E3028" w:rsidRPr="00F94D33" w:rsidRDefault="004E3028" w:rsidP="009F69C7">
      <w:pPr>
        <w:pStyle w:val="BulletListMultipleLast"/>
      </w:pPr>
      <w:r w:rsidRPr="00F94D33">
        <w:t xml:space="preserve">Choose from the list of patients displayed. </w:t>
      </w:r>
    </w:p>
    <w:p w14:paraId="0AFE73A1" w14:textId="77777777" w:rsidR="004E3028" w:rsidRPr="00F94D33" w:rsidRDefault="004E3028" w:rsidP="00C54497">
      <w:pPr>
        <w:pStyle w:val="NumberedParagraph"/>
      </w:pPr>
      <w:r w:rsidRPr="00F94D33">
        <w:t xml:space="preserve">Select an </w:t>
      </w:r>
      <w:r w:rsidRPr="00C54497">
        <w:t>Eligibility Code</w:t>
      </w:r>
      <w:r w:rsidRPr="00F94D33">
        <w:t xml:space="preserve"> for this procedure.</w:t>
      </w:r>
    </w:p>
    <w:p w14:paraId="5EA69FAF" w14:textId="77777777" w:rsidR="004E3028" w:rsidRPr="00F94D33" w:rsidRDefault="004E3028" w:rsidP="00C54497">
      <w:pPr>
        <w:pStyle w:val="BulletListMultiple"/>
      </w:pPr>
      <w:r w:rsidRPr="00F94D33">
        <w:t>If the selected patient has only one Eligibility Code, that value defaults.</w:t>
      </w:r>
      <w:r>
        <w:t xml:space="preserve"> </w:t>
      </w:r>
      <w:r w:rsidRPr="00F94D33">
        <w:t xml:space="preserve">Otherwise, select the Eligibility Code that applies to this procedure. </w:t>
      </w:r>
    </w:p>
    <w:p w14:paraId="3948DF41" w14:textId="77777777" w:rsidR="004E3028" w:rsidRPr="00F94D33" w:rsidRDefault="004E3028" w:rsidP="00C54497">
      <w:pPr>
        <w:pStyle w:val="BulletListMultipleLast"/>
      </w:pPr>
      <w:r w:rsidRPr="00F94D33">
        <w:t>The primary Eligibility Code displays as the default.</w:t>
      </w:r>
    </w:p>
    <w:p w14:paraId="3BA9A2EB" w14:textId="0AE2B41B" w:rsidR="004E3028" w:rsidRPr="00F94D33" w:rsidRDefault="004E3028" w:rsidP="00C54497">
      <w:pPr>
        <w:pStyle w:val="NumberedParagraph"/>
      </w:pPr>
      <w:r w:rsidRPr="00F94D33">
        <w:t xml:space="preserve">If applicable, the mandatory </w:t>
      </w:r>
      <w:r w:rsidR="00186EA8">
        <w:t xml:space="preserve">Encounter Related </w:t>
      </w:r>
      <w:r w:rsidRPr="00F94D33">
        <w:t xml:space="preserve">classification questions section will be </w:t>
      </w:r>
      <w:r>
        <w:t>enabled</w:t>
      </w:r>
      <w:r w:rsidRPr="00F94D33">
        <w:t>.</w:t>
      </w:r>
    </w:p>
    <w:p w14:paraId="75DBF732" w14:textId="77777777" w:rsidR="004E3028" w:rsidRPr="004068BA" w:rsidRDefault="004E3028" w:rsidP="004068BA">
      <w:pPr>
        <w:pStyle w:val="BulletListMultiple"/>
      </w:pPr>
      <w:r w:rsidRPr="004068BA">
        <w:t xml:space="preserve">Select </w:t>
      </w:r>
      <w:r w:rsidRPr="009F69C7">
        <w:t>YES</w:t>
      </w:r>
      <w:r w:rsidRPr="004068BA">
        <w:t xml:space="preserve"> only if the treatment received relates to that classification.</w:t>
      </w:r>
    </w:p>
    <w:p w14:paraId="12A7339A" w14:textId="276715E4" w:rsidR="004E3028" w:rsidRPr="009F69C7" w:rsidRDefault="00186EA8" w:rsidP="009F69C7">
      <w:pPr>
        <w:pStyle w:val="BulletListMultipleLast"/>
      </w:pPr>
      <w:r w:rsidRPr="009F69C7">
        <w:lastRenderedPageBreak/>
        <w:t xml:space="preserve">Pressing </w:t>
      </w:r>
      <w:r w:rsidR="00563B93" w:rsidRPr="009F69C7">
        <w:t xml:space="preserve">the &lt;F1&gt; </w:t>
      </w:r>
      <w:r w:rsidR="00563B93" w:rsidRPr="006528A6">
        <w:t>key</w:t>
      </w:r>
      <w:r w:rsidR="00563B93" w:rsidRPr="009F69C7" w:rsidDel="00563B93">
        <w:t xml:space="preserve"> </w:t>
      </w:r>
      <w:r w:rsidR="004E3028" w:rsidRPr="009F69C7">
        <w:t xml:space="preserve">while in the Service-Connected field will open a </w:t>
      </w:r>
      <w:r w:rsidR="00704040" w:rsidRPr="009F69C7">
        <w:t>message dialog</w:t>
      </w:r>
      <w:r w:rsidR="004E3028" w:rsidRPr="009F69C7">
        <w:t xml:space="preserve"> displaying the patient’s service connection and any rated disabilities.</w:t>
      </w:r>
    </w:p>
    <w:p w14:paraId="337346C8" w14:textId="1F0AE4D1" w:rsidR="004E3028" w:rsidRPr="00F94D33" w:rsidRDefault="004E3028" w:rsidP="00063994">
      <w:pPr>
        <w:pStyle w:val="FigureCaption"/>
      </w:pPr>
      <w:bookmarkStart w:id="205" w:name="_Toc422742765"/>
      <w:bookmarkStart w:id="206" w:name="_Toc463464091"/>
      <w:r>
        <w:t xml:space="preserve">Service Connection and Rated Disabilities </w:t>
      </w:r>
      <w:bookmarkEnd w:id="205"/>
      <w:r w:rsidR="00704040">
        <w:t>Dialog</w:t>
      </w:r>
      <w:bookmarkEnd w:id="206"/>
    </w:p>
    <w:p w14:paraId="686F2418" w14:textId="78123FF4" w:rsidR="004E3028" w:rsidRDefault="007A5E52" w:rsidP="00C46968">
      <w:pPr>
        <w:pStyle w:val="Figure"/>
      </w:pPr>
      <w:r>
        <w:rPr>
          <w:noProof/>
        </w:rPr>
        <w:drawing>
          <wp:inline distT="0" distB="0" distL="0" distR="0" wp14:anchorId="55640D89" wp14:editId="7A07238F">
            <wp:extent cx="4187952" cy="2432929"/>
            <wp:effectExtent l="0" t="0" r="3175" b="5715"/>
            <wp:docPr id="272" name="Picture 272" descr="Screen capture of Patient's Service Connection and Rated Disabilitie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email">
                      <a:extLst>
                        <a:ext uri="{28A0092B-C50C-407E-A947-70E740481C1C}">
                          <a14:useLocalDpi xmlns:a14="http://schemas.microsoft.com/office/drawing/2010/main"/>
                        </a:ext>
                      </a:extLst>
                    </a:blip>
                    <a:stretch>
                      <a:fillRect/>
                    </a:stretch>
                  </pic:blipFill>
                  <pic:spPr>
                    <a:xfrm>
                      <a:off x="0" y="0"/>
                      <a:ext cx="4198868" cy="2439271"/>
                    </a:xfrm>
                    <a:prstGeom prst="rect">
                      <a:avLst/>
                    </a:prstGeom>
                  </pic:spPr>
                </pic:pic>
              </a:graphicData>
            </a:graphic>
          </wp:inline>
        </w:drawing>
      </w:r>
    </w:p>
    <w:p w14:paraId="0AC8AAD4" w14:textId="77777777" w:rsidR="004E3028" w:rsidRPr="00F94D33" w:rsidRDefault="004E3028" w:rsidP="00C54497">
      <w:pPr>
        <w:pStyle w:val="NumberedParagraph"/>
      </w:pPr>
      <w:r w:rsidRPr="00F94D33">
        <w:t xml:space="preserve">Select the </w:t>
      </w:r>
      <w:r w:rsidRPr="00C54497">
        <w:t>Ordering Section</w:t>
      </w:r>
      <w:r w:rsidRPr="00F94D33">
        <w:t>.</w:t>
      </w:r>
    </w:p>
    <w:p w14:paraId="4F4E2F07" w14:textId="77777777" w:rsidR="004E3028" w:rsidRPr="00F94D33" w:rsidRDefault="004E3028" w:rsidP="00C54497">
      <w:pPr>
        <w:pStyle w:val="NumberedParagraph"/>
      </w:pPr>
      <w:r w:rsidRPr="00F94D33">
        <w:t xml:space="preserve">Select the </w:t>
      </w:r>
      <w:r w:rsidRPr="00C54497">
        <w:t>Associated Clinic</w:t>
      </w:r>
      <w:r w:rsidRPr="00F94D33">
        <w:t>.</w:t>
      </w:r>
    </w:p>
    <w:p w14:paraId="056EF93C" w14:textId="77E3B28E" w:rsidR="004E3028" w:rsidRPr="00F94D33" w:rsidRDefault="004E3028" w:rsidP="00C54497">
      <w:pPr>
        <w:pStyle w:val="NumberedParagraph"/>
      </w:pPr>
      <w:r w:rsidRPr="00F94D33">
        <w:t xml:space="preserve">Select the associated </w:t>
      </w:r>
      <w:r w:rsidR="004A5E4E">
        <w:t>diagnosis</w:t>
      </w:r>
      <w:r w:rsidR="004A5E4E" w:rsidRPr="00F94D33">
        <w:t xml:space="preserve"> </w:t>
      </w:r>
      <w:r w:rsidRPr="00F94D33">
        <w:t>code for the procedure.</w:t>
      </w:r>
    </w:p>
    <w:p w14:paraId="0D5C3689" w14:textId="77777777" w:rsidR="004E3028" w:rsidRPr="00F94D33" w:rsidRDefault="004E3028" w:rsidP="00C54497">
      <w:pPr>
        <w:pStyle w:val="BulletListMultiple"/>
      </w:pPr>
      <w:r w:rsidRPr="00F94D33">
        <w:t>Use the Primary field to enter one of the following:</w:t>
      </w:r>
    </w:p>
    <w:p w14:paraId="25A4E10A" w14:textId="77777777" w:rsidR="004E3028" w:rsidRPr="00F94D33" w:rsidRDefault="004E3028" w:rsidP="00C46968">
      <w:pPr>
        <w:pStyle w:val="Bullet2"/>
      </w:pPr>
      <w:r w:rsidRPr="00F94D33">
        <w:t>ICD code (whole or partial)</w:t>
      </w:r>
    </w:p>
    <w:p w14:paraId="415A0A1C" w14:textId="77777777" w:rsidR="004E3028" w:rsidRPr="00F94D33" w:rsidRDefault="004E3028" w:rsidP="00C46968">
      <w:pPr>
        <w:pStyle w:val="Bullet2"/>
      </w:pPr>
      <w:r w:rsidRPr="00F94D33">
        <w:t>Diagnosis Name (whole or partial)</w:t>
      </w:r>
    </w:p>
    <w:p w14:paraId="3642A6F8" w14:textId="77777777" w:rsidR="004E3028" w:rsidRPr="009F69C7" w:rsidRDefault="004E3028" w:rsidP="004068BA">
      <w:pPr>
        <w:pStyle w:val="BulletListMultiple"/>
      </w:pPr>
      <w:r w:rsidRPr="004068BA">
        <w:t xml:space="preserve">Click the </w:t>
      </w:r>
      <w:r w:rsidRPr="009F69C7">
        <w:t>Search</w:t>
      </w:r>
      <w:r w:rsidRPr="004068BA">
        <w:t xml:space="preserve"> button. </w:t>
      </w:r>
      <w:r w:rsidRPr="009F69C7">
        <w:rPr>
          <w:noProof/>
        </w:rPr>
        <w:drawing>
          <wp:inline distT="0" distB="0" distL="0" distR="0" wp14:anchorId="3F916838" wp14:editId="485800DD">
            <wp:extent cx="228600" cy="228600"/>
            <wp:effectExtent l="0" t="0" r="0" b="0"/>
            <wp:docPr id="65" name="Picture 102" descr="Screen capture of the searc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creen capture of the search button"/>
                    <pic:cNvPicPr>
                      <a:picLocks noChangeAspect="1" noChangeArrowheads="1"/>
                    </pic:cNvPicPr>
                  </pic:nvPicPr>
                  <pic:blipFill>
                    <a:blip r:embed="rId61" cstate="email">
                      <a:extLst>
                        <a:ext uri="{28A0092B-C50C-407E-A947-70E740481C1C}">
                          <a14:useLocalDpi xmlns:a14="http://schemas.microsoft.com/office/drawing/2010/main"/>
                        </a:ext>
                      </a:extLst>
                    </a:blip>
                    <a:srcRect/>
                    <a:stretch>
                      <a:fillRect/>
                    </a:stretch>
                  </pic:blipFill>
                  <pic:spPr bwMode="auto">
                    <a:xfrm>
                      <a:off x="0" y="0"/>
                      <a:ext cx="228600" cy="228600"/>
                    </a:xfrm>
                    <a:prstGeom prst="rect">
                      <a:avLst/>
                    </a:prstGeom>
                    <a:noFill/>
                    <a:ln>
                      <a:noFill/>
                    </a:ln>
                  </pic:spPr>
                </pic:pic>
              </a:graphicData>
            </a:graphic>
          </wp:inline>
        </w:drawing>
      </w:r>
    </w:p>
    <w:p w14:paraId="360C46EB" w14:textId="77777777" w:rsidR="004E3028" w:rsidRPr="00F94D33" w:rsidRDefault="004E3028" w:rsidP="00C54497">
      <w:pPr>
        <w:pStyle w:val="BulletListMultiple"/>
      </w:pPr>
      <w:r w:rsidRPr="00F94D33">
        <w:t>Select from the resulting dropdown list.</w:t>
      </w:r>
    </w:p>
    <w:p w14:paraId="10098283" w14:textId="38BF9F26" w:rsidR="004E3028" w:rsidRPr="001659F1" w:rsidRDefault="004E3028" w:rsidP="004068BA">
      <w:pPr>
        <w:pStyle w:val="BulletListMultipleLast"/>
      </w:pPr>
      <w:r w:rsidRPr="004068BA">
        <w:t>Repeat as needed to select the Secondary Diagnos</w:t>
      </w:r>
      <w:r w:rsidR="00186EA8" w:rsidRPr="00F53A89">
        <w:t>e</w:t>
      </w:r>
      <w:r w:rsidRPr="001659F1">
        <w:t>s Codes.</w:t>
      </w:r>
    </w:p>
    <w:p w14:paraId="57E08699" w14:textId="77777777" w:rsidR="004E3028" w:rsidRPr="00F94D33" w:rsidRDefault="004E3028" w:rsidP="00C54497">
      <w:pPr>
        <w:pStyle w:val="NumberedParagraph"/>
      </w:pPr>
      <w:r w:rsidRPr="00F94D33">
        <w:t>Click the Add Patient</w:t>
      </w:r>
      <w:r w:rsidRPr="00F94D33">
        <w:rPr>
          <w:i/>
        </w:rPr>
        <w:t xml:space="preserve"> </w:t>
      </w:r>
      <w:r w:rsidRPr="00F94D33">
        <w:t xml:space="preserve">button to add this patient to the list of </w:t>
      </w:r>
      <w:r w:rsidRPr="00C54497">
        <w:t>Selected Patients</w:t>
      </w:r>
      <w:r w:rsidRPr="00F94D33">
        <w:t xml:space="preserve"> and display a blank screen ready for another entry.</w:t>
      </w:r>
    </w:p>
    <w:p w14:paraId="5B987F76" w14:textId="77777777" w:rsidR="004E3028" w:rsidRPr="00F94D33" w:rsidRDefault="004E3028" w:rsidP="00C54497">
      <w:pPr>
        <w:pStyle w:val="NumberedParagraph"/>
      </w:pPr>
      <w:r w:rsidRPr="00F94D33">
        <w:t>Use the View Selected Patients tab to check the work.</w:t>
      </w:r>
    </w:p>
    <w:p w14:paraId="045EB095" w14:textId="66D51246" w:rsidR="004E3028" w:rsidRDefault="007A2EAD" w:rsidP="0039638F">
      <w:pPr>
        <w:pStyle w:val="Heading4"/>
      </w:pPr>
      <w:bookmarkStart w:id="207" w:name="_Toc422471188"/>
      <w:bookmarkStart w:id="208" w:name="_Toc422471356"/>
      <w:bookmarkStart w:id="209" w:name="_Ref460506624"/>
      <w:bookmarkStart w:id="210" w:name="_Toc463463973"/>
      <w:r>
        <w:t xml:space="preserve">Verify Information </w:t>
      </w:r>
      <w:r w:rsidR="004E3028">
        <w:t xml:space="preserve">Using </w:t>
      </w:r>
      <w:r>
        <w:t xml:space="preserve">the </w:t>
      </w:r>
      <w:r w:rsidR="004E3028">
        <w:t>View Selected Patients Tab</w:t>
      </w:r>
      <w:bookmarkEnd w:id="207"/>
      <w:bookmarkEnd w:id="208"/>
      <w:bookmarkEnd w:id="209"/>
      <w:bookmarkEnd w:id="210"/>
    </w:p>
    <w:p w14:paraId="3FA8E805" w14:textId="77777777" w:rsidR="004E3028" w:rsidRPr="00F94D33" w:rsidRDefault="004E3028" w:rsidP="009F69C7">
      <w:pPr>
        <w:pStyle w:val="NumberedParagraph"/>
        <w:numPr>
          <w:ilvl w:val="0"/>
          <w:numId w:val="31"/>
        </w:numPr>
        <w:ind w:left="900" w:hanging="900"/>
      </w:pPr>
      <w:r w:rsidRPr="00F94D33">
        <w:t xml:space="preserve">Click on the </w:t>
      </w:r>
      <w:r w:rsidRPr="00393D1A">
        <w:t>View Selected Patients</w:t>
      </w:r>
      <w:r w:rsidRPr="00F94D33">
        <w:t xml:space="preserve"> tab to review the list of selected patients.</w:t>
      </w:r>
    </w:p>
    <w:p w14:paraId="4DD9E1E1" w14:textId="155F4E30" w:rsidR="004E3028" w:rsidRDefault="004E3028" w:rsidP="00063994">
      <w:pPr>
        <w:pStyle w:val="FigureCaption"/>
      </w:pPr>
      <w:bookmarkStart w:id="211" w:name="_Toc422742766"/>
      <w:bookmarkStart w:id="212" w:name="_Toc463464092"/>
      <w:r>
        <w:lastRenderedPageBreak/>
        <w:t xml:space="preserve">Multiple Dates/Multiple Procedures </w:t>
      </w:r>
      <w:bookmarkEnd w:id="211"/>
      <w:r w:rsidR="00BF1412">
        <w:t>View Selected Patients Tab</w:t>
      </w:r>
      <w:bookmarkEnd w:id="212"/>
    </w:p>
    <w:p w14:paraId="3ABB5B51" w14:textId="2FBCB28C" w:rsidR="004E3028" w:rsidRDefault="00944614" w:rsidP="00C46968">
      <w:pPr>
        <w:pStyle w:val="Figure"/>
      </w:pPr>
      <w:r>
        <w:rPr>
          <w:noProof/>
        </w:rPr>
        <w:drawing>
          <wp:inline distT="0" distB="0" distL="0" distR="0" wp14:anchorId="3402BF43" wp14:editId="7EEC150A">
            <wp:extent cx="5943600" cy="4465320"/>
            <wp:effectExtent l="0" t="0" r="0" b="0"/>
            <wp:docPr id="273" name="Picture 273" descr="Screen Capture of the Multiple Dates / Multiple Procedures form. Display items are: Location, DSS Unit, Category, Procedure Date Time and Selected date times. There are 2 selection buttons for each of those date/time fields, along with a Delete Patient and View Details buttons. The tab control is displaying Patient, Status, Associated Clinic and Primary Diagnosis colum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email">
                      <a:extLst>
                        <a:ext uri="{28A0092B-C50C-407E-A947-70E740481C1C}">
                          <a14:useLocalDpi xmlns:a14="http://schemas.microsoft.com/office/drawing/2010/main"/>
                        </a:ext>
                      </a:extLst>
                    </a:blip>
                    <a:stretch>
                      <a:fillRect/>
                    </a:stretch>
                  </pic:blipFill>
                  <pic:spPr>
                    <a:xfrm>
                      <a:off x="0" y="0"/>
                      <a:ext cx="5943600" cy="4465320"/>
                    </a:xfrm>
                    <a:prstGeom prst="rect">
                      <a:avLst/>
                    </a:prstGeom>
                  </pic:spPr>
                </pic:pic>
              </a:graphicData>
            </a:graphic>
          </wp:inline>
        </w:drawing>
      </w:r>
    </w:p>
    <w:p w14:paraId="40AAFF74" w14:textId="751A5F86" w:rsidR="004E3028" w:rsidRPr="00F94D33" w:rsidRDefault="004E3028" w:rsidP="00C54497">
      <w:pPr>
        <w:pStyle w:val="NumberedParagraph"/>
      </w:pPr>
      <w:r w:rsidRPr="00F94D33">
        <w:t xml:space="preserve">To remove a patient from the list, select </w:t>
      </w:r>
      <w:r>
        <w:t>record</w:t>
      </w:r>
      <w:r w:rsidRPr="00F94D33">
        <w:t xml:space="preserve"> and click the Delete Patient </w:t>
      </w:r>
      <w:r>
        <w:t>button.</w:t>
      </w:r>
      <w:r w:rsidRPr="00F94D33">
        <w:t xml:space="preserve"> Click</w:t>
      </w:r>
      <w:r w:rsidR="00704040">
        <w:t xml:space="preserve"> the</w:t>
      </w:r>
      <w:r w:rsidRPr="00F94D33">
        <w:t xml:space="preserve"> Yes </w:t>
      </w:r>
      <w:r w:rsidR="00704040">
        <w:t xml:space="preserve">button </w:t>
      </w:r>
      <w:r w:rsidRPr="00F94D33">
        <w:t xml:space="preserve">on the Confirmation </w:t>
      </w:r>
      <w:r w:rsidR="00704040">
        <w:t>message dialog</w:t>
      </w:r>
      <w:r w:rsidRPr="00F94D33">
        <w:t>.</w:t>
      </w:r>
    </w:p>
    <w:p w14:paraId="7B16D47D" w14:textId="5DA8E0E8" w:rsidR="004E3028" w:rsidRDefault="004E3028" w:rsidP="00063994">
      <w:pPr>
        <w:pStyle w:val="FigureCaption"/>
      </w:pPr>
      <w:bookmarkStart w:id="213" w:name="_Toc422742767"/>
      <w:bookmarkStart w:id="214" w:name="_Toc463464093"/>
      <w:r>
        <w:t xml:space="preserve">Deleting Patient Confirmation </w:t>
      </w:r>
      <w:bookmarkEnd w:id="213"/>
      <w:r w:rsidR="00704040">
        <w:t>Dialog</w:t>
      </w:r>
      <w:bookmarkEnd w:id="214"/>
    </w:p>
    <w:p w14:paraId="35E2A6F6" w14:textId="2B4D1C0D" w:rsidR="004E3028" w:rsidRDefault="004D692F" w:rsidP="00C46968">
      <w:pPr>
        <w:pStyle w:val="Figure"/>
      </w:pPr>
      <w:r>
        <w:rPr>
          <w:noProof/>
        </w:rPr>
        <w:drawing>
          <wp:inline distT="0" distB="0" distL="0" distR="0" wp14:anchorId="73FE166E" wp14:editId="41F016A5">
            <wp:extent cx="2295144" cy="1309082"/>
            <wp:effectExtent l="0" t="0" r="0" b="5715"/>
            <wp:docPr id="274" name="Picture 274" descr="Screen capture of the confirmation button that says &quot;This Patient will be deleted.  Continue?&quot;.  The user can select Yes (Alt and Y) to delete the patient and No (Alt and N) to return back to the previou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email">
                      <a:extLst>
                        <a:ext uri="{28A0092B-C50C-407E-A947-70E740481C1C}">
                          <a14:useLocalDpi xmlns:a14="http://schemas.microsoft.com/office/drawing/2010/main"/>
                        </a:ext>
                      </a:extLst>
                    </a:blip>
                    <a:stretch>
                      <a:fillRect/>
                    </a:stretch>
                  </pic:blipFill>
                  <pic:spPr>
                    <a:xfrm>
                      <a:off x="0" y="0"/>
                      <a:ext cx="2301121" cy="1312491"/>
                    </a:xfrm>
                    <a:prstGeom prst="rect">
                      <a:avLst/>
                    </a:prstGeom>
                  </pic:spPr>
                </pic:pic>
              </a:graphicData>
            </a:graphic>
          </wp:inline>
        </w:drawing>
      </w:r>
    </w:p>
    <w:p w14:paraId="532C0641" w14:textId="77777777" w:rsidR="004E3028" w:rsidRPr="00F94D33" w:rsidRDefault="004E3028" w:rsidP="00C54497">
      <w:pPr>
        <w:pStyle w:val="NumberedParagraph"/>
      </w:pPr>
      <w:r w:rsidRPr="00F94D33">
        <w:t xml:space="preserve">To view a patient in an expanded format, </w:t>
      </w:r>
      <w:r>
        <w:t>select</w:t>
      </w:r>
      <w:r w:rsidRPr="00F94D33">
        <w:t xml:space="preserve"> </w:t>
      </w:r>
      <w:r>
        <w:t>the record</w:t>
      </w:r>
      <w:r w:rsidRPr="00F94D33">
        <w:t xml:space="preserve"> and click the View Details button. The </w:t>
      </w:r>
      <w:r>
        <w:t xml:space="preserve">patient record is not editable using the </w:t>
      </w:r>
      <w:r w:rsidRPr="003D43B5">
        <w:t>View Patient Record Detail</w:t>
      </w:r>
      <w:r w:rsidRPr="00F94D33">
        <w:t xml:space="preserve"> screen.</w:t>
      </w:r>
    </w:p>
    <w:p w14:paraId="5AF8D21D" w14:textId="3F7FE6C1" w:rsidR="004E3028" w:rsidRDefault="004E3028" w:rsidP="00063994">
      <w:pPr>
        <w:pStyle w:val="FigureCaption"/>
      </w:pPr>
      <w:bookmarkStart w:id="215" w:name="_Toc422742768"/>
      <w:bookmarkStart w:id="216" w:name="_Toc463464094"/>
      <w:r>
        <w:lastRenderedPageBreak/>
        <w:t>View Patient Record Details Screen</w:t>
      </w:r>
      <w:bookmarkEnd w:id="215"/>
      <w:bookmarkEnd w:id="216"/>
    </w:p>
    <w:p w14:paraId="16A18EF6" w14:textId="4839F87D" w:rsidR="004E3028" w:rsidRDefault="002A7435" w:rsidP="00C46968">
      <w:pPr>
        <w:pStyle w:val="Figure"/>
      </w:pPr>
      <w:r>
        <w:rPr>
          <w:noProof/>
        </w:rPr>
        <w:drawing>
          <wp:inline distT="0" distB="0" distL="0" distR="0" wp14:anchorId="69F0B03D" wp14:editId="32A19514">
            <wp:extent cx="5943600" cy="4465320"/>
            <wp:effectExtent l="0" t="0" r="0" b="0"/>
            <wp:docPr id="275" name="Picture 275" descr="Screen Capture of the View Patient Record Details form. Display items are: Location, DSS Unit, Category, Procedure Date Time and Selected date times. There are 2 selection buttons for each of those date/time fields, along with close Patient View button. The tab control is displaying Patient, Eligibility Code, Service Connected, SW  Asia Conditions, Combat Veteran, MST, Agent Orange, Head/Neck Cancer, Ionizing Radiation and Project 112/Shad list boxes. Also displayed in Ordering Section, Associated Clinic Primary Diagnosis and Secondary Diagnosis 1-4 list box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email">
                      <a:extLst>
                        <a:ext uri="{28A0092B-C50C-407E-A947-70E740481C1C}">
                          <a14:useLocalDpi xmlns:a14="http://schemas.microsoft.com/office/drawing/2010/main"/>
                        </a:ext>
                      </a:extLst>
                    </a:blip>
                    <a:stretch>
                      <a:fillRect/>
                    </a:stretch>
                  </pic:blipFill>
                  <pic:spPr>
                    <a:xfrm>
                      <a:off x="0" y="0"/>
                      <a:ext cx="5943600" cy="4465320"/>
                    </a:xfrm>
                    <a:prstGeom prst="rect">
                      <a:avLst/>
                    </a:prstGeom>
                  </pic:spPr>
                </pic:pic>
              </a:graphicData>
            </a:graphic>
          </wp:inline>
        </w:drawing>
      </w:r>
    </w:p>
    <w:p w14:paraId="4EF62079" w14:textId="77777777" w:rsidR="004E3028" w:rsidRPr="00F94D33" w:rsidRDefault="004E3028" w:rsidP="00C54497">
      <w:pPr>
        <w:pStyle w:val="NumberedParagraph"/>
      </w:pPr>
      <w:r w:rsidRPr="00F94D33">
        <w:t>Click the Close Patient View</w:t>
      </w:r>
      <w:r>
        <w:t xml:space="preserve"> </w:t>
      </w:r>
      <w:r w:rsidRPr="00F94D33">
        <w:t>button to return to the View Selected Patients tab.</w:t>
      </w:r>
    </w:p>
    <w:p w14:paraId="5348A922" w14:textId="1882A3DD" w:rsidR="004E3028" w:rsidRDefault="007A2EAD" w:rsidP="0039638F">
      <w:pPr>
        <w:pStyle w:val="Heading4"/>
      </w:pPr>
      <w:bookmarkStart w:id="217" w:name="_Toc422471189"/>
      <w:bookmarkStart w:id="218" w:name="_Toc422471357"/>
      <w:bookmarkStart w:id="219" w:name="_Ref460506630"/>
      <w:bookmarkStart w:id="220" w:name="_Toc463463974"/>
      <w:r>
        <w:t xml:space="preserve">Verify Information </w:t>
      </w:r>
      <w:r w:rsidR="004E3028">
        <w:t>Using</w:t>
      </w:r>
      <w:r>
        <w:t xml:space="preserve"> the</w:t>
      </w:r>
      <w:r w:rsidR="004E3028">
        <w:t xml:space="preserve"> Records Pending Filing Tab</w:t>
      </w:r>
      <w:bookmarkEnd w:id="217"/>
      <w:bookmarkEnd w:id="218"/>
      <w:bookmarkEnd w:id="219"/>
      <w:bookmarkEnd w:id="220"/>
    </w:p>
    <w:p w14:paraId="258D5BC3" w14:textId="77777777" w:rsidR="004E3028" w:rsidRPr="00F94D33" w:rsidRDefault="004E3028" w:rsidP="009F69C7">
      <w:pPr>
        <w:pStyle w:val="NumberedParagraph"/>
        <w:numPr>
          <w:ilvl w:val="0"/>
          <w:numId w:val="32"/>
        </w:numPr>
        <w:ind w:left="900" w:hanging="900"/>
      </w:pPr>
      <w:r w:rsidRPr="00F94D33">
        <w:t xml:space="preserve">Click on the </w:t>
      </w:r>
      <w:r w:rsidRPr="00393D1A">
        <w:t>Records Pending Filing</w:t>
      </w:r>
      <w:r w:rsidRPr="00F94D33">
        <w:t xml:space="preserve"> tab to view a list of the records to be filed. </w:t>
      </w:r>
    </w:p>
    <w:p w14:paraId="3B061C96" w14:textId="77777777" w:rsidR="004E3028" w:rsidRDefault="004E3028" w:rsidP="00C54497">
      <w:pPr>
        <w:pStyle w:val="Note"/>
      </w:pPr>
      <w:r w:rsidRPr="00F94D33">
        <w:t>Note</w:t>
      </w:r>
      <w:r>
        <w:t>:</w:t>
      </w:r>
    </w:p>
    <w:p w14:paraId="74836AAD" w14:textId="77777777" w:rsidR="004E3028" w:rsidRPr="00F94D33" w:rsidRDefault="004E3028" w:rsidP="009F69C7">
      <w:pPr>
        <w:pStyle w:val="BulletListIndent"/>
      </w:pPr>
      <w:r w:rsidRPr="00F94D33">
        <w:t>This screen is not editable.</w:t>
      </w:r>
    </w:p>
    <w:p w14:paraId="70A053EC" w14:textId="3DD99B97" w:rsidR="004E3028" w:rsidRDefault="004E3028" w:rsidP="00063994">
      <w:pPr>
        <w:pStyle w:val="FigureCaption"/>
      </w:pPr>
      <w:bookmarkStart w:id="221" w:name="_Toc422742769"/>
      <w:bookmarkStart w:id="222" w:name="_Toc463464095"/>
      <w:r>
        <w:lastRenderedPageBreak/>
        <w:t xml:space="preserve">Multiple Dates/Multiple Procedures </w:t>
      </w:r>
      <w:bookmarkEnd w:id="221"/>
      <w:r w:rsidR="00BF1412">
        <w:t>Records Pending Filing Tab</w:t>
      </w:r>
      <w:bookmarkEnd w:id="222"/>
    </w:p>
    <w:p w14:paraId="51C08649" w14:textId="2D049C0C" w:rsidR="004E3028" w:rsidRDefault="006531AE" w:rsidP="004E3028">
      <w:pPr>
        <w:pStyle w:val="Figure"/>
      </w:pPr>
      <w:r>
        <w:rPr>
          <w:noProof/>
        </w:rPr>
        <w:drawing>
          <wp:inline distT="0" distB="0" distL="0" distR="0" wp14:anchorId="07F1CF81" wp14:editId="7BE0F1A2">
            <wp:extent cx="5219700" cy="3921467"/>
            <wp:effectExtent l="0" t="0" r="0" b="3175"/>
            <wp:docPr id="276" name="Picture 276" descr="Screen Capture of the Mulitple Dates / Multiple Procedures screen with the Records Pending Filing tab visible at the bottom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email">
                      <a:extLst>
                        <a:ext uri="{28A0092B-C50C-407E-A947-70E740481C1C}">
                          <a14:useLocalDpi xmlns:a14="http://schemas.microsoft.com/office/drawing/2010/main"/>
                        </a:ext>
                      </a:extLst>
                    </a:blip>
                    <a:stretch>
                      <a:fillRect/>
                    </a:stretch>
                  </pic:blipFill>
                  <pic:spPr>
                    <a:xfrm>
                      <a:off x="0" y="0"/>
                      <a:ext cx="5219700" cy="3921467"/>
                    </a:xfrm>
                    <a:prstGeom prst="rect">
                      <a:avLst/>
                    </a:prstGeom>
                  </pic:spPr>
                </pic:pic>
              </a:graphicData>
            </a:graphic>
          </wp:inline>
        </w:drawing>
      </w:r>
    </w:p>
    <w:p w14:paraId="61EC7A9B" w14:textId="24E34636" w:rsidR="004E3028" w:rsidRPr="009F69C7" w:rsidRDefault="004E3028" w:rsidP="009F69C7">
      <w:pPr>
        <w:pStyle w:val="DSSECSBodyText"/>
      </w:pPr>
      <w:r w:rsidRPr="004068BA">
        <w:t xml:space="preserve">This screen lists the individual records (transactions) that will be processed when the </w:t>
      </w:r>
      <w:r w:rsidRPr="009F69C7">
        <w:t xml:space="preserve">OK </w:t>
      </w:r>
      <w:r w:rsidRPr="006528A6">
        <w:t>or</w:t>
      </w:r>
      <w:r w:rsidRPr="009F69C7">
        <w:t xml:space="preserve"> Save</w:t>
      </w:r>
      <w:r w:rsidRPr="006528A6">
        <w:t xml:space="preserve"> button at the bottom of the screen is clicked. A</w:t>
      </w:r>
      <w:r w:rsidR="00704040" w:rsidRPr="009F69C7">
        <w:t>n information dialog</w:t>
      </w:r>
      <w:r w:rsidRPr="009F69C7">
        <w:t xml:space="preserve"> will appear on the screen to show the number of records added.</w:t>
      </w:r>
    </w:p>
    <w:p w14:paraId="48286F37" w14:textId="77777777" w:rsidR="004E3028" w:rsidRDefault="004E3028" w:rsidP="00C54497">
      <w:pPr>
        <w:pStyle w:val="Note"/>
      </w:pPr>
      <w:r w:rsidRPr="00F94D33">
        <w:t>Note</w:t>
      </w:r>
      <w:r>
        <w:t>:</w:t>
      </w:r>
    </w:p>
    <w:p w14:paraId="523F61D4" w14:textId="070A8F6A" w:rsidR="004E3028" w:rsidRPr="00F94D33" w:rsidRDefault="004E3028" w:rsidP="009F69C7">
      <w:pPr>
        <w:pStyle w:val="BulletListIndent"/>
      </w:pPr>
      <w:r w:rsidRPr="00F94D33">
        <w:t>Click</w:t>
      </w:r>
      <w:r w:rsidR="00704040">
        <w:t xml:space="preserve"> the</w:t>
      </w:r>
      <w:r w:rsidRPr="00F94D33">
        <w:t xml:space="preserve"> </w:t>
      </w:r>
      <w:r w:rsidRPr="00F94D33">
        <w:rPr>
          <w:b/>
        </w:rPr>
        <w:t>OK</w:t>
      </w:r>
      <w:r w:rsidRPr="00F94D33">
        <w:t xml:space="preserve"> </w:t>
      </w:r>
      <w:r w:rsidR="00704040">
        <w:t xml:space="preserve">button </w:t>
      </w:r>
      <w:r w:rsidRPr="00F94D33">
        <w:t xml:space="preserve">to return to the </w:t>
      </w:r>
      <w:r w:rsidRPr="003D43B5">
        <w:rPr>
          <w:b/>
        </w:rPr>
        <w:t xml:space="preserve">Data Entry </w:t>
      </w:r>
      <w:r w:rsidRPr="00F94D33">
        <w:t>menu</w:t>
      </w:r>
      <w:r w:rsidR="00704040">
        <w:t>,</w:t>
      </w:r>
      <w:r w:rsidRPr="00F94D33">
        <w:t xml:space="preserve"> or click </w:t>
      </w:r>
      <w:r w:rsidRPr="00F94D33">
        <w:rPr>
          <w:b/>
        </w:rPr>
        <w:t>Save</w:t>
      </w:r>
      <w:r w:rsidRPr="00F94D33">
        <w:t xml:space="preserve"> to add </w:t>
      </w:r>
      <w:r w:rsidR="00704040">
        <w:t>more</w:t>
      </w:r>
      <w:r w:rsidR="00704040" w:rsidRPr="00F94D33">
        <w:t xml:space="preserve"> </w:t>
      </w:r>
      <w:r w:rsidRPr="00F94D33">
        <w:t>entries.</w:t>
      </w:r>
    </w:p>
    <w:p w14:paraId="6498DB7A" w14:textId="689886CC" w:rsidR="004E3028" w:rsidRDefault="004E3028" w:rsidP="00063994">
      <w:pPr>
        <w:pStyle w:val="FigureCaption"/>
      </w:pPr>
      <w:bookmarkStart w:id="223" w:name="_Toc422742770"/>
      <w:bookmarkStart w:id="224" w:name="_Toc463464096"/>
      <w:r>
        <w:t xml:space="preserve">Information </w:t>
      </w:r>
      <w:r w:rsidR="00704040">
        <w:t>Dialog</w:t>
      </w:r>
      <w:r>
        <w:t xml:space="preserve"> </w:t>
      </w:r>
      <w:r w:rsidR="00704040">
        <w:t xml:space="preserve">after </w:t>
      </w:r>
      <w:r>
        <w:t>Saving</w:t>
      </w:r>
      <w:bookmarkEnd w:id="223"/>
      <w:bookmarkEnd w:id="224"/>
    </w:p>
    <w:p w14:paraId="5728D2E0" w14:textId="05ECB131" w:rsidR="004E3028" w:rsidRDefault="00B0069C" w:rsidP="004E3028">
      <w:pPr>
        <w:pStyle w:val="Figure"/>
      </w:pPr>
      <w:r w:rsidRPr="00B0069C">
        <w:rPr>
          <w:noProof/>
        </w:rPr>
        <w:t xml:space="preserve"> </w:t>
      </w:r>
      <w:r>
        <w:rPr>
          <w:noProof/>
        </w:rPr>
        <w:drawing>
          <wp:inline distT="0" distB="0" distL="0" distR="0" wp14:anchorId="6BAB3DDD" wp14:editId="7FA2DE17">
            <wp:extent cx="1295400" cy="1159834"/>
            <wp:effectExtent l="0" t="0" r="0" b="2540"/>
            <wp:docPr id="277" name="Picture 277" descr="Screen capture of an information popup showing how many records were sa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email">
                      <a:extLst>
                        <a:ext uri="{28A0092B-C50C-407E-A947-70E740481C1C}">
                          <a14:useLocalDpi xmlns:a14="http://schemas.microsoft.com/office/drawing/2010/main"/>
                        </a:ext>
                      </a:extLst>
                    </a:blip>
                    <a:stretch>
                      <a:fillRect/>
                    </a:stretch>
                  </pic:blipFill>
                  <pic:spPr>
                    <a:xfrm>
                      <a:off x="0" y="0"/>
                      <a:ext cx="1307393" cy="1170572"/>
                    </a:xfrm>
                    <a:prstGeom prst="rect">
                      <a:avLst/>
                    </a:prstGeom>
                  </pic:spPr>
                </pic:pic>
              </a:graphicData>
            </a:graphic>
          </wp:inline>
        </w:drawing>
      </w:r>
    </w:p>
    <w:p w14:paraId="542EC95E" w14:textId="2A494E0C" w:rsidR="004E3028" w:rsidRPr="00F94D33" w:rsidRDefault="004E3028" w:rsidP="009F69C7">
      <w:pPr>
        <w:pStyle w:val="DSSECSBodyText"/>
      </w:pPr>
      <w:r w:rsidRPr="00F94D33">
        <w:t xml:space="preserve">The records consist of every combination of the dates, procedures, and patients selected on the tabs described </w:t>
      </w:r>
      <w:r w:rsidR="00567A16">
        <w:t>in the preceding sections,</w:t>
      </w:r>
      <w:r w:rsidR="00567A16" w:rsidRPr="00F94D33">
        <w:t xml:space="preserve"> </w:t>
      </w:r>
      <w:r w:rsidRPr="00F94D33">
        <w:t>and the providers selected will be assigned to each record.</w:t>
      </w:r>
    </w:p>
    <w:p w14:paraId="21F00DDE" w14:textId="77777777" w:rsidR="004E3028" w:rsidRPr="00F94D33" w:rsidRDefault="004E3028" w:rsidP="00C54497">
      <w:pPr>
        <w:pStyle w:val="NumberedParagraph"/>
      </w:pPr>
      <w:r w:rsidRPr="00F94D33">
        <w:t xml:space="preserve">To change the list, review and revise the selections on the </w:t>
      </w:r>
      <w:r w:rsidRPr="003D43B5">
        <w:t>Providers</w:t>
      </w:r>
      <w:r w:rsidRPr="00F94D33">
        <w:t xml:space="preserve">, </w:t>
      </w:r>
      <w:r w:rsidRPr="003D43B5">
        <w:t>Procedure</w:t>
      </w:r>
      <w:r w:rsidRPr="00F94D33">
        <w:t xml:space="preserve"> and </w:t>
      </w:r>
      <w:r w:rsidRPr="003D43B5">
        <w:t>Select Patient</w:t>
      </w:r>
      <w:r w:rsidRPr="00F94D33">
        <w:t xml:space="preserve"> tabs and for the </w:t>
      </w:r>
      <w:r w:rsidRPr="003D43B5">
        <w:t xml:space="preserve">Selected Dates/Times </w:t>
      </w:r>
      <w:r w:rsidRPr="00F94D33">
        <w:t>field.</w:t>
      </w:r>
    </w:p>
    <w:p w14:paraId="2A764234" w14:textId="77777777" w:rsidR="005D7679" w:rsidRDefault="004E3028" w:rsidP="00C54497">
      <w:pPr>
        <w:pStyle w:val="NumberedParagraph"/>
        <w:rPr>
          <w:i/>
        </w:rPr>
      </w:pPr>
      <w:r w:rsidRPr="00F94D33">
        <w:t xml:space="preserve">To correct an entry, return to the </w:t>
      </w:r>
      <w:r w:rsidRPr="003D43B5">
        <w:t xml:space="preserve">Data Entry </w:t>
      </w:r>
      <w:r w:rsidRPr="00F94D33">
        <w:t xml:space="preserve">menu and select </w:t>
      </w:r>
      <w:r w:rsidRPr="003D43B5">
        <w:t>Data Entry by Patient</w:t>
      </w:r>
      <w:r>
        <w:rPr>
          <w:i/>
        </w:rPr>
        <w:t>.</w:t>
      </w:r>
    </w:p>
    <w:p w14:paraId="5C178512" w14:textId="5943E2A6" w:rsidR="00DD2EC9" w:rsidRDefault="00DD2EC9" w:rsidP="009F69C7">
      <w:pPr>
        <w:pStyle w:val="Heading2"/>
      </w:pPr>
      <w:bookmarkStart w:id="225" w:name="_Toc421025642"/>
      <w:bookmarkStart w:id="226" w:name="_Toc422471190"/>
      <w:bookmarkStart w:id="227" w:name="_Toc422471358"/>
      <w:bookmarkStart w:id="228" w:name="_Toc463463975"/>
      <w:r w:rsidRPr="00F94D33">
        <w:lastRenderedPageBreak/>
        <w:t>Spreadsheet</w:t>
      </w:r>
      <w:bookmarkEnd w:id="228"/>
      <w:r w:rsidRPr="00F94D33">
        <w:fldChar w:fldCharType="begin"/>
      </w:r>
      <w:r w:rsidRPr="00F94D33">
        <w:instrText xml:space="preserve"> XE "Spreadsheet"</w:instrText>
      </w:r>
      <w:r w:rsidRPr="00F94D33">
        <w:fldChar w:fldCharType="end"/>
      </w:r>
    </w:p>
    <w:p w14:paraId="0D58E673" w14:textId="62A92B33" w:rsidR="00DD2EC9" w:rsidRPr="001659F1" w:rsidRDefault="00DD2EC9" w:rsidP="004068BA">
      <w:pPr>
        <w:pStyle w:val="DSSECSBodyText"/>
      </w:pPr>
      <w:r w:rsidRPr="004068BA">
        <w:t>Data can be batch processed in the Event Capture GUI using the spreadsheet import and upload options.  Two types of spreadsheet can be used for this data ent</w:t>
      </w:r>
      <w:r w:rsidRPr="00F53A89">
        <w:t>ry – the original “regular” spreadsheet, or the new State Home spreadsheet.</w:t>
      </w:r>
      <w:r w:rsidRPr="001659F1">
        <w:t xml:space="preserve"> Both methods of import are launched from the </w:t>
      </w:r>
      <w:r w:rsidRPr="009F69C7">
        <w:t>Spreadsheet Upload</w:t>
      </w:r>
      <w:r w:rsidRPr="004068BA">
        <w:t xml:space="preserve"> screen. </w:t>
      </w:r>
      <w:r w:rsidRPr="00F53A89">
        <w:t xml:space="preserve">Once a spreadsheet is imported into Event Capture, the data can be uploaded to </w:t>
      </w:r>
      <w:proofErr w:type="spellStart"/>
      <w:r w:rsidRPr="00F53A89">
        <w:t>VistA</w:t>
      </w:r>
      <w:proofErr w:type="spellEnd"/>
      <w:r w:rsidRPr="00F53A89">
        <w:t>.</w:t>
      </w:r>
    </w:p>
    <w:p w14:paraId="268D7443" w14:textId="77777777" w:rsidR="00DD2EC9" w:rsidRPr="004068BA" w:rsidRDefault="00DD2EC9" w:rsidP="004068BA">
      <w:pPr>
        <w:pStyle w:val="DSSECSBodyText"/>
      </w:pPr>
      <w:r w:rsidRPr="001659F1">
        <w:t xml:space="preserve">The user will see a </w:t>
      </w:r>
      <w:r w:rsidRPr="009F69C7">
        <w:t>Spreadsheet Upload</w:t>
      </w:r>
      <w:r w:rsidRPr="004068BA">
        <w:t xml:space="preserve"> screen similar to the screenshot below.</w:t>
      </w:r>
    </w:p>
    <w:p w14:paraId="1BB207CF" w14:textId="6F26FB86" w:rsidR="00DD2EC9" w:rsidRDefault="00DD2EC9">
      <w:pPr>
        <w:pStyle w:val="FigureCaption"/>
      </w:pPr>
      <w:bookmarkStart w:id="229" w:name="_Toc463464097"/>
      <w:r>
        <w:t>Spreadsheet Upload Screen</w:t>
      </w:r>
      <w:bookmarkEnd w:id="229"/>
    </w:p>
    <w:p w14:paraId="17E23F08" w14:textId="61A794E4" w:rsidR="00DD2EC9" w:rsidRPr="00044FF4" w:rsidRDefault="0054058D">
      <w:pPr>
        <w:pStyle w:val="Figure"/>
      </w:pPr>
      <w:r>
        <w:rPr>
          <w:noProof/>
        </w:rPr>
        <w:drawing>
          <wp:inline distT="0" distB="0" distL="0" distR="0" wp14:anchorId="6114D8AD" wp14:editId="262F1D81">
            <wp:extent cx="5943600" cy="3750945"/>
            <wp:effectExtent l="0" t="0" r="0" b="1905"/>
            <wp:docPr id="292" name="Picture 292" descr="Initially, the user will see a blank spreadsheet upload screen displayed in a grid form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email">
                      <a:extLst>
                        <a:ext uri="{28A0092B-C50C-407E-A947-70E740481C1C}">
                          <a14:useLocalDpi xmlns:a14="http://schemas.microsoft.com/office/drawing/2010/main"/>
                        </a:ext>
                      </a:extLst>
                    </a:blip>
                    <a:stretch>
                      <a:fillRect/>
                    </a:stretch>
                  </pic:blipFill>
                  <pic:spPr>
                    <a:xfrm>
                      <a:off x="0" y="0"/>
                      <a:ext cx="5943600" cy="3750945"/>
                    </a:xfrm>
                    <a:prstGeom prst="rect">
                      <a:avLst/>
                    </a:prstGeom>
                  </pic:spPr>
                </pic:pic>
              </a:graphicData>
            </a:graphic>
          </wp:inline>
        </w:drawing>
      </w:r>
    </w:p>
    <w:p w14:paraId="5D98DD89" w14:textId="402AF9F9" w:rsidR="00DD2EC9" w:rsidRDefault="00DD2EC9" w:rsidP="009F69C7">
      <w:pPr>
        <w:pStyle w:val="Heading3"/>
      </w:pPr>
      <w:bookmarkStart w:id="230" w:name="_Toc463463976"/>
      <w:r>
        <w:t>Import a Regular Spreadsheet</w:t>
      </w:r>
      <w:bookmarkEnd w:id="230"/>
      <w:r w:rsidR="00D227B7">
        <w:fldChar w:fldCharType="begin"/>
      </w:r>
      <w:r w:rsidR="00D227B7">
        <w:instrText xml:space="preserve"> XE "</w:instrText>
      </w:r>
      <w:r w:rsidR="00D227B7" w:rsidRPr="00D227B7">
        <w:instrText>Import a Regular Spreadsheet</w:instrText>
      </w:r>
      <w:r w:rsidR="00D227B7">
        <w:instrText xml:space="preserve">" </w:instrText>
      </w:r>
      <w:r w:rsidR="00D227B7">
        <w:fldChar w:fldCharType="end"/>
      </w:r>
    </w:p>
    <w:p w14:paraId="4C77C37C" w14:textId="6EEED881" w:rsidR="00DD2EC9" w:rsidRDefault="00DD2EC9">
      <w:pPr>
        <w:pStyle w:val="DSSECSBodyText"/>
      </w:pPr>
      <w:r w:rsidRPr="0077608E">
        <w:t xml:space="preserve">This is the traditional method for batch processing spreadsheet data that has been </w:t>
      </w:r>
      <w:r>
        <w:t>available</w:t>
      </w:r>
      <w:r w:rsidRPr="0077608E">
        <w:t xml:space="preserve"> </w:t>
      </w:r>
      <w:r>
        <w:t xml:space="preserve">since the </w:t>
      </w:r>
      <w:r w:rsidRPr="0077608E">
        <w:t>in</w:t>
      </w:r>
      <w:r>
        <w:t>ception of the</w:t>
      </w:r>
      <w:r w:rsidRPr="0077608E">
        <w:t xml:space="preserve"> Event Capture</w:t>
      </w:r>
      <w:r>
        <w:t xml:space="preserve"> GUI</w:t>
      </w:r>
      <w:r w:rsidRPr="0077608E">
        <w:t xml:space="preserve">. </w:t>
      </w:r>
      <w:r>
        <w:t>The s</w:t>
      </w:r>
      <w:r w:rsidRPr="00B655C8">
        <w:t xml:space="preserve">preadsheet </w:t>
      </w:r>
      <w:r>
        <w:t>import functionality</w:t>
      </w:r>
      <w:r w:rsidRPr="00B655C8">
        <w:t xml:space="preserve"> work</w:t>
      </w:r>
      <w:r>
        <w:t>s</w:t>
      </w:r>
      <w:r w:rsidRPr="00B655C8">
        <w:t xml:space="preserve"> with </w:t>
      </w:r>
      <w:r>
        <w:t xml:space="preserve">MS </w:t>
      </w:r>
      <w:r w:rsidRPr="00B655C8">
        <w:t>Excel</w:t>
      </w:r>
      <w:r>
        <w:t>®</w:t>
      </w:r>
      <w:r w:rsidRPr="00B655C8">
        <w:t xml:space="preserve"> files</w:t>
      </w:r>
      <w:r>
        <w:t>,</w:t>
      </w:r>
      <w:r w:rsidRPr="00B655C8">
        <w:t xml:space="preserve"> </w:t>
      </w:r>
      <w:r>
        <w:t xml:space="preserve">as well as with </w:t>
      </w:r>
      <w:r w:rsidRPr="00B655C8">
        <w:t xml:space="preserve">tab or comma delimited files. All versions of Excel </w:t>
      </w:r>
      <w:r>
        <w:t xml:space="preserve">spreadsheets </w:t>
      </w:r>
      <w:r w:rsidRPr="00B655C8">
        <w:t>are compatible with this functionality</w:t>
      </w:r>
      <w:r>
        <w:t>.</w:t>
      </w:r>
    </w:p>
    <w:p w14:paraId="29934969" w14:textId="77777777" w:rsidR="00DD2EC9" w:rsidRPr="002E3626" w:rsidRDefault="00DD2EC9" w:rsidP="00C54497">
      <w:pPr>
        <w:pStyle w:val="Note"/>
      </w:pPr>
      <w:r w:rsidRPr="002E3626">
        <w:t>Note</w:t>
      </w:r>
      <w:r>
        <w:t>s</w:t>
      </w:r>
      <w:r w:rsidRPr="002E3626">
        <w:t>:</w:t>
      </w:r>
    </w:p>
    <w:p w14:paraId="12740110" w14:textId="77777777" w:rsidR="00DD2EC9" w:rsidRDefault="00DD2EC9" w:rsidP="009F69C7">
      <w:pPr>
        <w:pStyle w:val="BulletListIndent"/>
      </w:pPr>
      <w:r>
        <w:t>A template with default column order is available to aid in populating spreadsheets prior to import.  The header row will not be processed when data are imported; therefore, it can remain in the spreadsheet during the import process.</w:t>
      </w:r>
    </w:p>
    <w:p w14:paraId="075973F8" w14:textId="04704CE7" w:rsidR="00DD2EC9" w:rsidRDefault="00DD2EC9" w:rsidP="009F69C7">
      <w:pPr>
        <w:pStyle w:val="BulletListIndent"/>
      </w:pPr>
      <w:r>
        <w:t>The template is available on the VA</w:t>
      </w:r>
      <w:hyperlink r:id="rId91" w:history="1">
        <w:r w:rsidRPr="001E1FB6">
          <w:rPr>
            <w:rStyle w:val="Hyperlink"/>
            <w:szCs w:val="20"/>
          </w:rPr>
          <w:t xml:space="preserve"> EC Template.xlsx</w:t>
        </w:r>
      </w:hyperlink>
      <w:r w:rsidRPr="00F57932">
        <w:t>.</w:t>
      </w:r>
    </w:p>
    <w:p w14:paraId="0DC2AA91" w14:textId="77777777" w:rsidR="00DD2EC9" w:rsidRDefault="00DD2EC9" w:rsidP="009F69C7">
      <w:pPr>
        <w:pStyle w:val="BulletListIndent"/>
      </w:pPr>
      <w:r w:rsidRPr="00F57932">
        <w:t xml:space="preserve">Once </w:t>
      </w:r>
      <w:r>
        <w:t>the template is downloaded, save it to a local hard drive for later use.</w:t>
      </w:r>
    </w:p>
    <w:p w14:paraId="00163C5E" w14:textId="77777777" w:rsidR="00DD2EC9" w:rsidRDefault="00DD2EC9">
      <w:pPr>
        <w:pStyle w:val="DSSECSBodyText"/>
      </w:pPr>
      <w:r>
        <w:t>Steps for importing a regular spreadsheet:</w:t>
      </w:r>
    </w:p>
    <w:p w14:paraId="7016A4C2" w14:textId="6342FB54" w:rsidR="00DD2EC9" w:rsidRDefault="00DD2EC9" w:rsidP="009F69C7">
      <w:pPr>
        <w:pStyle w:val="NumberedParagraph"/>
        <w:numPr>
          <w:ilvl w:val="0"/>
          <w:numId w:val="81"/>
        </w:numPr>
        <w:ind w:left="900" w:hanging="900"/>
      </w:pPr>
      <w:r>
        <w:lastRenderedPageBreak/>
        <w:t xml:space="preserve">Click the </w:t>
      </w:r>
      <w:r w:rsidRPr="00567A16">
        <w:t>Open a Regular Spreadsheet</w:t>
      </w:r>
      <w:r>
        <w:t xml:space="preserve"> </w:t>
      </w:r>
      <w:proofErr w:type="gramStart"/>
      <w:r>
        <w:t xml:space="preserve">button </w:t>
      </w:r>
      <w:proofErr w:type="gramEnd"/>
      <w:r>
        <w:rPr>
          <w:noProof/>
        </w:rPr>
        <w:drawing>
          <wp:inline distT="0" distB="0" distL="0" distR="0" wp14:anchorId="254E1D4D" wp14:editId="40C6D702">
            <wp:extent cx="201295" cy="191770"/>
            <wp:effectExtent l="0" t="0" r="8255" b="0"/>
            <wp:docPr id="279" name="Picture 279" descr="Open a Regular Spreadsheet button picturing an open file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a:ext>
                      </a:extLst>
                    </a:blip>
                    <a:srcRect/>
                    <a:stretch>
                      <a:fillRect/>
                    </a:stretch>
                  </pic:blipFill>
                  <pic:spPr bwMode="auto">
                    <a:xfrm>
                      <a:off x="0" y="0"/>
                      <a:ext cx="201295" cy="191770"/>
                    </a:xfrm>
                    <a:prstGeom prst="rect">
                      <a:avLst/>
                    </a:prstGeom>
                    <a:noFill/>
                    <a:ln>
                      <a:noFill/>
                    </a:ln>
                  </pic:spPr>
                </pic:pic>
              </a:graphicData>
            </a:graphic>
          </wp:inline>
        </w:drawing>
      </w:r>
      <w:r>
        <w:t xml:space="preserve">, or select the </w:t>
      </w:r>
      <w:r w:rsidRPr="00567A16">
        <w:t>Open Spreadsheet</w:t>
      </w:r>
      <w:r>
        <w:t xml:space="preserve"> option from the </w:t>
      </w:r>
      <w:r w:rsidRPr="00567A16">
        <w:t>File</w:t>
      </w:r>
      <w:r>
        <w:t xml:space="preserve"> menu. A standard </w:t>
      </w:r>
      <w:r w:rsidRPr="00567A16">
        <w:t>Select File</w:t>
      </w:r>
      <w:r>
        <w:t xml:space="preserve"> dialog will be displayed, allowing the user to select the spreadsheet to be imported.</w:t>
      </w:r>
    </w:p>
    <w:p w14:paraId="2FBB92AD" w14:textId="77777777" w:rsidR="00DD2EC9" w:rsidRDefault="00DD2EC9" w:rsidP="00C54497">
      <w:pPr>
        <w:pStyle w:val="Note"/>
      </w:pPr>
      <w:r>
        <w:t>Note:</w:t>
      </w:r>
    </w:p>
    <w:p w14:paraId="49F6C30D" w14:textId="77777777" w:rsidR="00DD2EC9" w:rsidRDefault="00DD2EC9" w:rsidP="009F69C7">
      <w:pPr>
        <w:pStyle w:val="BulletListIndent"/>
      </w:pPr>
      <w:r>
        <w:t>Both *.XLS (pre- 2007) and *.XLSX versions of MS Excel spreadsheets are valid for use in the Event Capture spreadsheet import process.</w:t>
      </w:r>
    </w:p>
    <w:p w14:paraId="1AA59926" w14:textId="6AE31512" w:rsidR="00DD2EC9" w:rsidRDefault="00DD2EC9" w:rsidP="007F42FE">
      <w:pPr>
        <w:pStyle w:val="FigureCaption"/>
      </w:pPr>
      <w:bookmarkStart w:id="231" w:name="_Toc463464098"/>
      <w:r>
        <w:t>Select File Dialog - Open a Spreadsheet</w:t>
      </w:r>
      <w:bookmarkEnd w:id="231"/>
    </w:p>
    <w:p w14:paraId="5DF10EF6" w14:textId="7507DED8" w:rsidR="00DD2EC9" w:rsidRDefault="002A4498" w:rsidP="007F42FE">
      <w:pPr>
        <w:pStyle w:val="Figure"/>
      </w:pPr>
      <w:r w:rsidRPr="002A4498">
        <w:rPr>
          <w:noProof/>
        </w:rPr>
        <w:t xml:space="preserve"> </w:t>
      </w:r>
      <w:r>
        <w:rPr>
          <w:noProof/>
        </w:rPr>
        <w:drawing>
          <wp:inline distT="0" distB="0" distL="0" distR="0" wp14:anchorId="0CAFE1C1" wp14:editId="788BAF28">
            <wp:extent cx="5550408" cy="3469005"/>
            <wp:effectExtent l="0" t="0" r="0" b="0"/>
            <wp:docPr id="293" name="Picture 293" descr="The Select File dialog window opens for user to select a spreadsheet to import.  The window provides options for the user to select and open the appropriat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email">
                      <a:extLst>
                        <a:ext uri="{28A0092B-C50C-407E-A947-70E740481C1C}">
                          <a14:useLocalDpi xmlns:a14="http://schemas.microsoft.com/office/drawing/2010/main"/>
                        </a:ext>
                      </a:extLst>
                    </a:blip>
                    <a:stretch>
                      <a:fillRect/>
                    </a:stretch>
                  </pic:blipFill>
                  <pic:spPr>
                    <a:xfrm>
                      <a:off x="0" y="0"/>
                      <a:ext cx="5553826" cy="3471141"/>
                    </a:xfrm>
                    <a:prstGeom prst="rect">
                      <a:avLst/>
                    </a:prstGeom>
                  </pic:spPr>
                </pic:pic>
              </a:graphicData>
            </a:graphic>
          </wp:inline>
        </w:drawing>
      </w:r>
    </w:p>
    <w:p w14:paraId="03D7CA23" w14:textId="1BB0B550" w:rsidR="00DD2EC9" w:rsidRPr="00F94D33" w:rsidRDefault="00DD2EC9" w:rsidP="009F69C7">
      <w:pPr>
        <w:pStyle w:val="NumberedParagraph"/>
      </w:pPr>
      <w:r>
        <w:t xml:space="preserve">Once the desired spreadsheet is selected for import, click the </w:t>
      </w:r>
      <w:r w:rsidRPr="00EE2296">
        <w:t>Open</w:t>
      </w:r>
      <w:r>
        <w:t xml:space="preserve"> button. The data are then imported into Event Capture, and will be displayed in the grid of the </w:t>
      </w:r>
      <w:r w:rsidRPr="00EE2296">
        <w:t xml:space="preserve">Spreadsheet Upload </w:t>
      </w:r>
      <w:r>
        <w:t>form.</w:t>
      </w:r>
    </w:p>
    <w:p w14:paraId="616FE07A" w14:textId="447CC5A9" w:rsidR="00DD2EC9" w:rsidRDefault="00DD2EC9" w:rsidP="009F69C7">
      <w:pPr>
        <w:pStyle w:val="Heading3"/>
      </w:pPr>
      <w:bookmarkStart w:id="232" w:name="_Toc463463977"/>
      <w:r>
        <w:t>Data Imported and Ready for Upload</w:t>
      </w:r>
      <w:bookmarkEnd w:id="232"/>
      <w:r w:rsidR="008B571E">
        <w:fldChar w:fldCharType="begin"/>
      </w:r>
      <w:r w:rsidR="008B571E">
        <w:instrText xml:space="preserve"> XE "</w:instrText>
      </w:r>
      <w:r w:rsidR="008B571E" w:rsidRPr="008B571E">
        <w:instrText>Data Imported and Ready for Upload</w:instrText>
      </w:r>
      <w:r w:rsidR="008B571E">
        <w:instrText xml:space="preserve">" </w:instrText>
      </w:r>
      <w:r w:rsidR="008B571E">
        <w:fldChar w:fldCharType="end"/>
      </w:r>
    </w:p>
    <w:p w14:paraId="1C03871B" w14:textId="6032CF63" w:rsidR="00DD2EC9" w:rsidRDefault="00DD2EC9">
      <w:pPr>
        <w:pStyle w:val="DSSECSBodyText"/>
      </w:pPr>
      <w:r>
        <w:t xml:space="preserve">Figure </w:t>
      </w:r>
      <w:r w:rsidR="008B571E">
        <w:t>5</w:t>
      </w:r>
      <w:r w:rsidR="001E33BC">
        <w:t>7</w:t>
      </w:r>
      <w:r>
        <w:t xml:space="preserve"> is an example of the data that were imported from a spreadsheet into Event Capture.</w:t>
      </w:r>
    </w:p>
    <w:p w14:paraId="4E62E808" w14:textId="184AF983" w:rsidR="00DD2EC9" w:rsidRPr="004C2544" w:rsidRDefault="00DD2EC9">
      <w:pPr>
        <w:pStyle w:val="FigureCaption"/>
      </w:pPr>
      <w:bookmarkStart w:id="233" w:name="_Toc463464099"/>
      <w:r>
        <w:lastRenderedPageBreak/>
        <w:t xml:space="preserve">Imported Spreadsheet Data </w:t>
      </w:r>
      <w:r w:rsidR="007217B4">
        <w:t xml:space="preserve">Shown </w:t>
      </w:r>
      <w:r>
        <w:t>in the Spreadsheet Upload Form</w:t>
      </w:r>
      <w:bookmarkEnd w:id="233"/>
    </w:p>
    <w:p w14:paraId="436C50D9" w14:textId="4EBA4D46" w:rsidR="00DD2EC9" w:rsidRPr="004C2544" w:rsidRDefault="00BD29CC">
      <w:pPr>
        <w:pStyle w:val="Figure"/>
      </w:pPr>
      <w:r w:rsidRPr="00BD29CC">
        <w:rPr>
          <w:noProof/>
        </w:rPr>
        <w:t xml:space="preserve"> </w:t>
      </w:r>
      <w:r>
        <w:rPr>
          <w:noProof/>
        </w:rPr>
        <w:drawing>
          <wp:inline distT="0" distB="0" distL="0" distR="0" wp14:anchorId="1119A610" wp14:editId="704D98C4">
            <wp:extent cx="5810250" cy="3676650"/>
            <wp:effectExtent l="0" t="0" r="0" b="0"/>
            <wp:docPr id="298" name="Picture 298" descr="This shows the Imported Spreadsheet Data Displayed in the Spreadsheet Upload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810250" cy="3676650"/>
                    </a:xfrm>
                    <a:prstGeom prst="rect">
                      <a:avLst/>
                    </a:prstGeom>
                  </pic:spPr>
                </pic:pic>
              </a:graphicData>
            </a:graphic>
          </wp:inline>
        </w:drawing>
      </w:r>
    </w:p>
    <w:p w14:paraId="2D667BC9" w14:textId="688C8DF4" w:rsidR="00DD2EC9" w:rsidRDefault="00DD2EC9" w:rsidP="009F69C7">
      <w:pPr>
        <w:pStyle w:val="Heading3"/>
      </w:pPr>
      <w:bookmarkStart w:id="234" w:name="_Toc463463978"/>
      <w:r>
        <w:t>Edit Cell Data on the Spreadsheet Upload Form</w:t>
      </w:r>
      <w:bookmarkEnd w:id="234"/>
      <w:r w:rsidR="008B571E">
        <w:fldChar w:fldCharType="begin"/>
      </w:r>
      <w:r w:rsidR="008B571E">
        <w:instrText xml:space="preserve"> XE "</w:instrText>
      </w:r>
      <w:r w:rsidR="008B571E" w:rsidRPr="008B571E">
        <w:instrText>Edit Cell Data on the Spreadsheet Upload Form</w:instrText>
      </w:r>
      <w:r w:rsidR="008B571E">
        <w:instrText xml:space="preserve">" </w:instrText>
      </w:r>
      <w:r w:rsidR="008B571E">
        <w:fldChar w:fldCharType="end"/>
      </w:r>
    </w:p>
    <w:p w14:paraId="4FA79786" w14:textId="029A841C" w:rsidR="00DD2EC9" w:rsidRPr="00F53A89" w:rsidRDefault="00DD2EC9" w:rsidP="004068BA">
      <w:pPr>
        <w:pStyle w:val="DSSECSBodyText"/>
      </w:pPr>
      <w:r w:rsidRPr="004068BA">
        <w:t xml:space="preserve">All imported data can be modified in the </w:t>
      </w:r>
      <w:r w:rsidRPr="009F69C7">
        <w:t>Spreadsheet Upload</w:t>
      </w:r>
      <w:r w:rsidRPr="004068BA">
        <w:t xml:space="preserve"> form. The information from the selected cell is displayed in the </w:t>
      </w:r>
      <w:r w:rsidRPr="009F69C7">
        <w:t>Cell Data</w:t>
      </w:r>
      <w:r w:rsidRPr="004068BA">
        <w:t xml:space="preserve"> edit box (located above the grid). The value can be changed in either the edit box or the cell itself.</w:t>
      </w:r>
    </w:p>
    <w:p w14:paraId="6B6CD0C9" w14:textId="77777777" w:rsidR="00DD2EC9" w:rsidRPr="004068BA" w:rsidRDefault="00DD2EC9" w:rsidP="004068BA">
      <w:pPr>
        <w:pStyle w:val="DSSECSBodyText"/>
      </w:pPr>
      <w:r w:rsidRPr="001659F1">
        <w:t xml:space="preserve">The contents of an </w:t>
      </w:r>
      <w:r w:rsidRPr="009F69C7">
        <w:t>individual</w:t>
      </w:r>
      <w:r w:rsidRPr="004068BA">
        <w:t xml:space="preserve"> cell can be deleted using either the </w:t>
      </w:r>
      <w:r w:rsidRPr="009F69C7">
        <w:t>Cell Data</w:t>
      </w:r>
      <w:r w:rsidRPr="004068BA">
        <w:t xml:space="preserve"> edit box, or by highlighting the cell and pressing the &lt;</w:t>
      </w:r>
      <w:r w:rsidRPr="009F69C7">
        <w:t>Delete</w:t>
      </w:r>
      <w:r w:rsidRPr="004068BA">
        <w:t>&gt; key.</w:t>
      </w:r>
    </w:p>
    <w:p w14:paraId="48929872" w14:textId="77777777" w:rsidR="00DD2EC9" w:rsidRPr="004068BA" w:rsidRDefault="00DD2EC9" w:rsidP="004068BA">
      <w:pPr>
        <w:pStyle w:val="DSSECSBodyText"/>
      </w:pPr>
      <w:r w:rsidRPr="004068BA">
        <w:t>To delete an ENTIRE RECORD, click once on a cell, then press the &lt;</w:t>
      </w:r>
      <w:r w:rsidRPr="009F69C7">
        <w:t>Delete</w:t>
      </w:r>
      <w:r w:rsidRPr="004068BA">
        <w:t>&gt; key on the keyboard.</w:t>
      </w:r>
    </w:p>
    <w:p w14:paraId="3AEF16C5" w14:textId="77777777" w:rsidR="00DD2EC9" w:rsidRPr="00357337" w:rsidRDefault="00DD2EC9" w:rsidP="00C54497">
      <w:pPr>
        <w:pStyle w:val="Note"/>
      </w:pPr>
      <w:r>
        <w:t>Note:</w:t>
      </w:r>
    </w:p>
    <w:p w14:paraId="014956BE" w14:textId="77777777" w:rsidR="00DD2EC9" w:rsidRPr="00F53A89" w:rsidRDefault="00DD2EC9" w:rsidP="009F69C7">
      <w:pPr>
        <w:pStyle w:val="BulletListIndent"/>
      </w:pPr>
      <w:r w:rsidRPr="004068BA">
        <w:t xml:space="preserve">Help is available for each column in the spreadsheet. Click on any column, and then click the Help </w:t>
      </w:r>
      <w:proofErr w:type="gramStart"/>
      <w:r w:rsidRPr="004068BA">
        <w:t xml:space="preserve">button </w:t>
      </w:r>
      <w:proofErr w:type="gramEnd"/>
      <w:r w:rsidRPr="004068BA">
        <w:rPr>
          <w:noProof/>
        </w:rPr>
        <w:drawing>
          <wp:inline distT="0" distB="0" distL="0" distR="0" wp14:anchorId="631B64E6" wp14:editId="2CFAC6F7">
            <wp:extent cx="209550" cy="190500"/>
            <wp:effectExtent l="0" t="0" r="0" b="0"/>
            <wp:docPr id="285" name="Picture 116" descr="Screen capture of Help button (question 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creen capture of Help button."/>
                    <pic:cNvPicPr>
                      <a:picLocks noChangeAspect="1" noChangeArrowheads="1"/>
                    </pic:cNvPicPr>
                  </pic:nvPicPr>
                  <pic:blipFill>
                    <a:blip r:embed="rId95" cstate="email">
                      <a:extLst>
                        <a:ext uri="{28A0092B-C50C-407E-A947-70E740481C1C}">
                          <a14:useLocalDpi xmlns:a14="http://schemas.microsoft.com/office/drawing/2010/main"/>
                        </a:ext>
                      </a:extLst>
                    </a:blip>
                    <a:srcRect/>
                    <a:stretch>
                      <a:fillRect/>
                    </a:stretch>
                  </pic:blipFill>
                  <pic:spPr bwMode="auto">
                    <a:xfrm>
                      <a:off x="0" y="0"/>
                      <a:ext cx="209550" cy="190500"/>
                    </a:xfrm>
                    <a:prstGeom prst="rect">
                      <a:avLst/>
                    </a:prstGeom>
                    <a:noFill/>
                    <a:ln>
                      <a:noFill/>
                    </a:ln>
                  </pic:spPr>
                </pic:pic>
              </a:graphicData>
            </a:graphic>
          </wp:inline>
        </w:drawing>
      </w:r>
      <w:r w:rsidRPr="004068BA">
        <w:t>.</w:t>
      </w:r>
    </w:p>
    <w:p w14:paraId="75915BF6" w14:textId="06357FA8" w:rsidR="00DD2EC9" w:rsidRDefault="00DD2EC9" w:rsidP="009F69C7">
      <w:pPr>
        <w:pStyle w:val="Heading3"/>
      </w:pPr>
      <w:bookmarkStart w:id="235" w:name="_Toc463463979"/>
      <w:r>
        <w:t>Modify Column Order</w:t>
      </w:r>
      <w:bookmarkEnd w:id="235"/>
      <w:r w:rsidR="00513FB1">
        <w:fldChar w:fldCharType="begin"/>
      </w:r>
      <w:r w:rsidR="00513FB1">
        <w:instrText xml:space="preserve"> XE "</w:instrText>
      </w:r>
      <w:r w:rsidR="00513FB1" w:rsidRPr="00513FB1">
        <w:instrText>Modify Column Order</w:instrText>
      </w:r>
      <w:r w:rsidR="00513FB1">
        <w:instrText xml:space="preserve">" </w:instrText>
      </w:r>
      <w:r w:rsidR="00513FB1">
        <w:fldChar w:fldCharType="end"/>
      </w:r>
    </w:p>
    <w:p w14:paraId="6481DB43" w14:textId="68BAAF5E" w:rsidR="00DD2EC9" w:rsidRPr="001659F1" w:rsidRDefault="00DD2EC9" w:rsidP="004068BA">
      <w:pPr>
        <w:pStyle w:val="DSSECSBodyText"/>
      </w:pPr>
      <w:r w:rsidRPr="004068BA">
        <w:t xml:space="preserve">When the </w:t>
      </w:r>
      <w:r w:rsidRPr="009F69C7">
        <w:t>Spreadsheet Upload</w:t>
      </w:r>
      <w:r w:rsidRPr="004068BA">
        <w:t xml:space="preserve"> form is opened, the column headers are displayed in a default order. The user can change the order of the co</w:t>
      </w:r>
      <w:r w:rsidRPr="00F53A89">
        <w:t>lumns</w:t>
      </w:r>
      <w:r w:rsidR="003026EE" w:rsidRPr="001659F1">
        <w:t xml:space="preserve"> if the EC Template is not used</w:t>
      </w:r>
      <w:r w:rsidRPr="001659F1">
        <w:t xml:space="preserve">. </w:t>
      </w:r>
    </w:p>
    <w:p w14:paraId="069E34DA" w14:textId="7CCAE3D6" w:rsidR="00DD2EC9" w:rsidRDefault="00DD2EC9" w:rsidP="009F69C7">
      <w:pPr>
        <w:pStyle w:val="NumberedParagraph"/>
        <w:numPr>
          <w:ilvl w:val="0"/>
          <w:numId w:val="83"/>
        </w:numPr>
        <w:ind w:left="900" w:hanging="900"/>
      </w:pPr>
      <w:r>
        <w:t>C</w:t>
      </w:r>
      <w:r w:rsidRPr="00F94D33">
        <w:t xml:space="preserve">lick the </w:t>
      </w:r>
      <w:r w:rsidRPr="009927A9">
        <w:t>Column Header</w:t>
      </w:r>
      <w:r w:rsidRPr="00F94D33">
        <w:t xml:space="preserve"> </w:t>
      </w:r>
      <w:proofErr w:type="gramStart"/>
      <w:r w:rsidRPr="00F94D33">
        <w:t xml:space="preserve">button </w:t>
      </w:r>
      <w:proofErr w:type="gramEnd"/>
      <w:r>
        <w:rPr>
          <w:noProof/>
        </w:rPr>
        <w:drawing>
          <wp:inline distT="0" distB="0" distL="0" distR="0" wp14:anchorId="2BAFAB6D" wp14:editId="0D504932">
            <wp:extent cx="219075" cy="190500"/>
            <wp:effectExtent l="0" t="0" r="9525" b="0"/>
            <wp:docPr id="286" name="Picture 115" descr="Screen capture of Column Head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creen capture of Column Header button"/>
                    <pic:cNvPicPr>
                      <a:picLocks noChangeAspect="1" noChangeArrowheads="1"/>
                    </pic:cNvPicPr>
                  </pic:nvPicPr>
                  <pic:blipFill>
                    <a:blip r:embed="rId96" cstate="email">
                      <a:extLst>
                        <a:ext uri="{28A0092B-C50C-407E-A947-70E740481C1C}">
                          <a14:useLocalDpi xmlns:a14="http://schemas.microsoft.com/office/drawing/2010/main"/>
                        </a:ext>
                      </a:extLst>
                    </a:blip>
                    <a:srcRect/>
                    <a:stretch>
                      <a:fillRect/>
                    </a:stretch>
                  </pic:blipFill>
                  <pic:spPr bwMode="auto">
                    <a:xfrm>
                      <a:off x="0" y="0"/>
                      <a:ext cx="219075" cy="190500"/>
                    </a:xfrm>
                    <a:prstGeom prst="rect">
                      <a:avLst/>
                    </a:prstGeom>
                    <a:noFill/>
                    <a:ln>
                      <a:noFill/>
                    </a:ln>
                  </pic:spPr>
                </pic:pic>
              </a:graphicData>
            </a:graphic>
          </wp:inline>
        </w:drawing>
      </w:r>
      <w:r>
        <w:t xml:space="preserve">, or select the </w:t>
      </w:r>
      <w:r w:rsidRPr="009927A9">
        <w:t>Change Column Headers</w:t>
      </w:r>
      <w:r>
        <w:t xml:space="preserve"> option from the </w:t>
      </w:r>
      <w:r w:rsidRPr="009927A9">
        <w:t>Spreadsheet Options</w:t>
      </w:r>
      <w:r>
        <w:t xml:space="preserve"> menu. The </w:t>
      </w:r>
      <w:r w:rsidRPr="009927A9">
        <w:t>Column Headers</w:t>
      </w:r>
      <w:r w:rsidRPr="00B050D9">
        <w:t xml:space="preserve"> </w:t>
      </w:r>
      <w:r>
        <w:t>form (Figure 4.2-6) will be displayed.</w:t>
      </w:r>
    </w:p>
    <w:p w14:paraId="7E5E3EC5" w14:textId="6E30B5A2" w:rsidR="00DD2EC9" w:rsidRDefault="00DD2EC9" w:rsidP="00B80F0D">
      <w:pPr>
        <w:pStyle w:val="FigureCaption"/>
      </w:pPr>
      <w:bookmarkStart w:id="236" w:name="_Toc463464100"/>
      <w:r>
        <w:lastRenderedPageBreak/>
        <w:t>Column Headers Form</w:t>
      </w:r>
      <w:bookmarkEnd w:id="236"/>
    </w:p>
    <w:p w14:paraId="009B18E3" w14:textId="77777777" w:rsidR="00DD2EC9" w:rsidRDefault="00DD2EC9" w:rsidP="007F42FE">
      <w:pPr>
        <w:pStyle w:val="Figure"/>
      </w:pPr>
      <w:r>
        <w:rPr>
          <w:noProof/>
        </w:rPr>
        <w:drawing>
          <wp:inline distT="0" distB="0" distL="0" distR="0" wp14:anchorId="5C14B969" wp14:editId="6A7860A1">
            <wp:extent cx="2943225" cy="2849292"/>
            <wp:effectExtent l="0" t="0" r="0" b="8255"/>
            <wp:docPr id="287" name="Picture 287" descr="This is the Column Headers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email">
                      <a:extLst>
                        <a:ext uri="{28A0092B-C50C-407E-A947-70E740481C1C}">
                          <a14:useLocalDpi xmlns:a14="http://schemas.microsoft.com/office/drawing/2010/main"/>
                        </a:ext>
                      </a:extLst>
                    </a:blip>
                    <a:stretch>
                      <a:fillRect/>
                    </a:stretch>
                  </pic:blipFill>
                  <pic:spPr>
                    <a:xfrm>
                      <a:off x="0" y="0"/>
                      <a:ext cx="2943225" cy="2849292"/>
                    </a:xfrm>
                    <a:prstGeom prst="rect">
                      <a:avLst/>
                    </a:prstGeom>
                  </pic:spPr>
                </pic:pic>
              </a:graphicData>
            </a:graphic>
          </wp:inline>
        </w:drawing>
      </w:r>
    </w:p>
    <w:p w14:paraId="59165F9B" w14:textId="77777777" w:rsidR="00DD2EC9" w:rsidRDefault="00DD2EC9" w:rsidP="009F69C7">
      <w:pPr>
        <w:pStyle w:val="NumberedParagraph"/>
      </w:pPr>
      <w:r w:rsidRPr="00F94D33">
        <w:t xml:space="preserve">To change the order of the columns, highlight the column heading </w:t>
      </w:r>
      <w:r>
        <w:t>from</w:t>
      </w:r>
      <w:r w:rsidRPr="00F94D33">
        <w:t xml:space="preserve"> the list and click</w:t>
      </w:r>
      <w:r>
        <w:t xml:space="preserve"> either</w:t>
      </w:r>
      <w:r w:rsidRPr="00F94D33">
        <w:t xml:space="preserve"> the </w:t>
      </w:r>
      <w:r w:rsidRPr="00E3268C">
        <w:t>Move Up</w:t>
      </w:r>
      <w:r w:rsidRPr="00F94D33">
        <w:t xml:space="preserve"> </w:t>
      </w:r>
      <w:r>
        <w:t>or</w:t>
      </w:r>
      <w:r w:rsidRPr="00F94D33">
        <w:t xml:space="preserve"> </w:t>
      </w:r>
      <w:r w:rsidRPr="00E3268C">
        <w:t>Move Down</w:t>
      </w:r>
      <w:r w:rsidRPr="00F94D33">
        <w:t xml:space="preserve"> button. </w:t>
      </w:r>
    </w:p>
    <w:p w14:paraId="4A5E9E6B" w14:textId="0E937565" w:rsidR="00DD2EC9" w:rsidRPr="009F69C7" w:rsidRDefault="00DD2EC9" w:rsidP="009F69C7">
      <w:pPr>
        <w:pStyle w:val="BulletListMultipleLast"/>
      </w:pPr>
      <w:r w:rsidRPr="004068BA">
        <w:t>Repeat step 2</w:t>
      </w:r>
      <w:r w:rsidRPr="006528A6">
        <w:t xml:space="preserve"> until the column order matches the columns order of the spreadsheet. </w:t>
      </w:r>
      <w:r w:rsidRPr="009F69C7">
        <w:t>Click the Apply</w:t>
      </w:r>
      <w:r w:rsidRPr="006528A6">
        <w:t xml:space="preserve"> button to save the colu</w:t>
      </w:r>
      <w:r w:rsidRPr="009F69C7">
        <w:t>mn order.</w:t>
      </w:r>
    </w:p>
    <w:p w14:paraId="2AF03D66" w14:textId="77777777" w:rsidR="00DD2EC9" w:rsidRDefault="00DD2EC9" w:rsidP="004068BA">
      <w:pPr>
        <w:pStyle w:val="Note"/>
      </w:pPr>
      <w:r w:rsidRPr="00F94D33">
        <w:t>Note</w:t>
      </w:r>
      <w:r>
        <w:t>:</w:t>
      </w:r>
    </w:p>
    <w:p w14:paraId="5D703351" w14:textId="77777777" w:rsidR="00DD2EC9" w:rsidRPr="00F94D33" w:rsidRDefault="00DD2EC9" w:rsidP="009F69C7">
      <w:pPr>
        <w:pStyle w:val="BulletListIndent"/>
      </w:pPr>
      <w:r w:rsidRPr="00F94D33">
        <w:t>The default column header order is as follows:</w:t>
      </w:r>
    </w:p>
    <w:p w14:paraId="346D8C48" w14:textId="77777777" w:rsidR="00DD2EC9" w:rsidRPr="00FB2393" w:rsidRDefault="00DD2EC9" w:rsidP="009F69C7">
      <w:pPr>
        <w:pStyle w:val="BulletListIndent"/>
      </w:pPr>
      <w:r w:rsidRPr="00FB2393">
        <w:t xml:space="preserve">Record </w:t>
      </w:r>
      <w:proofErr w:type="spellStart"/>
      <w:r>
        <w:t>N</w:t>
      </w:r>
      <w:r w:rsidRPr="00FB2393">
        <w:t>um</w:t>
      </w:r>
      <w:proofErr w:type="spellEnd"/>
    </w:p>
    <w:p w14:paraId="69AB8889" w14:textId="77777777" w:rsidR="00DD2EC9" w:rsidRPr="00FB2393" w:rsidRDefault="00DD2EC9" w:rsidP="009F69C7">
      <w:pPr>
        <w:pStyle w:val="BulletListIndent"/>
      </w:pPr>
      <w:r w:rsidRPr="00FB2393">
        <w:t>Location</w:t>
      </w:r>
    </w:p>
    <w:p w14:paraId="74A1DC90" w14:textId="77777777" w:rsidR="00DD2EC9" w:rsidRPr="00FB2393" w:rsidRDefault="00DD2EC9" w:rsidP="009F69C7">
      <w:pPr>
        <w:pStyle w:val="BulletListIndent"/>
      </w:pPr>
      <w:r w:rsidRPr="00FB2393">
        <w:t>Pat SSN</w:t>
      </w:r>
    </w:p>
    <w:p w14:paraId="009776A1" w14:textId="77777777" w:rsidR="00DD2EC9" w:rsidRPr="00FB2393" w:rsidRDefault="00DD2EC9" w:rsidP="009F69C7">
      <w:pPr>
        <w:pStyle w:val="BulletListIndent"/>
      </w:pPr>
      <w:r w:rsidRPr="00FB2393">
        <w:t xml:space="preserve">Pat </w:t>
      </w:r>
      <w:proofErr w:type="spellStart"/>
      <w:r w:rsidRPr="00FB2393">
        <w:t>LName</w:t>
      </w:r>
      <w:proofErr w:type="spellEnd"/>
    </w:p>
    <w:p w14:paraId="4DAEAAC5" w14:textId="77777777" w:rsidR="00DD2EC9" w:rsidRPr="00FB2393" w:rsidRDefault="00DD2EC9" w:rsidP="009F69C7">
      <w:pPr>
        <w:pStyle w:val="BulletListIndent"/>
      </w:pPr>
      <w:r>
        <w:t xml:space="preserve">Pat </w:t>
      </w:r>
      <w:proofErr w:type="spellStart"/>
      <w:r>
        <w:t>FN</w:t>
      </w:r>
      <w:r w:rsidRPr="00FB2393">
        <w:t>ame</w:t>
      </w:r>
      <w:proofErr w:type="spellEnd"/>
    </w:p>
    <w:p w14:paraId="40DA2ED2" w14:textId="77777777" w:rsidR="00DD2EC9" w:rsidRPr="00FB2393" w:rsidRDefault="00DD2EC9" w:rsidP="009F69C7">
      <w:pPr>
        <w:pStyle w:val="BulletListIndent"/>
      </w:pPr>
      <w:r w:rsidRPr="00FB2393">
        <w:t>DSS Unit Name</w:t>
      </w:r>
    </w:p>
    <w:p w14:paraId="0D42F8C5" w14:textId="77777777" w:rsidR="00DD2EC9" w:rsidRPr="00FB2393" w:rsidRDefault="00DD2EC9" w:rsidP="009F69C7">
      <w:pPr>
        <w:pStyle w:val="BulletListIndent"/>
      </w:pPr>
      <w:r w:rsidRPr="00FB2393">
        <w:t xml:space="preserve">DSS Unit </w:t>
      </w:r>
      <w:proofErr w:type="spellStart"/>
      <w:r w:rsidRPr="00FB2393">
        <w:t>Num</w:t>
      </w:r>
      <w:proofErr w:type="spellEnd"/>
    </w:p>
    <w:p w14:paraId="5D4E662C" w14:textId="77777777" w:rsidR="00DD2EC9" w:rsidRPr="00FB2393" w:rsidRDefault="00DD2EC9" w:rsidP="009F69C7">
      <w:pPr>
        <w:pStyle w:val="BulletListIndent"/>
      </w:pPr>
      <w:r w:rsidRPr="00FB2393">
        <w:t>DSS Unit IEN</w:t>
      </w:r>
    </w:p>
    <w:p w14:paraId="23B28033" w14:textId="77777777" w:rsidR="00DD2EC9" w:rsidRPr="00FB2393" w:rsidRDefault="00DD2EC9" w:rsidP="009F69C7">
      <w:pPr>
        <w:pStyle w:val="BulletListIndent"/>
      </w:pPr>
      <w:r w:rsidRPr="00FB2393">
        <w:t>Proc Code</w:t>
      </w:r>
    </w:p>
    <w:p w14:paraId="11ECF2AE" w14:textId="77777777" w:rsidR="00DD2EC9" w:rsidRPr="00FB2393" w:rsidRDefault="00DD2EC9" w:rsidP="009F69C7">
      <w:pPr>
        <w:pStyle w:val="BulletListIndent"/>
      </w:pPr>
      <w:r w:rsidRPr="00FB2393">
        <w:t>Volume</w:t>
      </w:r>
    </w:p>
    <w:p w14:paraId="4A26C1FF" w14:textId="77777777" w:rsidR="00DD2EC9" w:rsidRDefault="00DD2EC9" w:rsidP="009F69C7">
      <w:pPr>
        <w:pStyle w:val="BulletListIndent"/>
      </w:pPr>
      <w:r w:rsidRPr="00FB2393">
        <w:t>Ordering Sect</w:t>
      </w:r>
    </w:p>
    <w:p w14:paraId="4BED23BC" w14:textId="77777777" w:rsidR="00DD2EC9" w:rsidRDefault="00DD2EC9" w:rsidP="009F69C7">
      <w:pPr>
        <w:pStyle w:val="BulletListIndent"/>
      </w:pPr>
      <w:proofErr w:type="spellStart"/>
      <w:r w:rsidRPr="00FB2393">
        <w:t>Enc</w:t>
      </w:r>
      <w:proofErr w:type="spellEnd"/>
      <w:r w:rsidRPr="00FB2393">
        <w:t xml:space="preserve"> Date/Time</w:t>
      </w:r>
    </w:p>
    <w:p w14:paraId="6380C3CD" w14:textId="77777777" w:rsidR="00DD2EC9" w:rsidRPr="00FB2393" w:rsidRDefault="00DD2EC9" w:rsidP="009F69C7">
      <w:pPr>
        <w:pStyle w:val="BulletListIndent"/>
      </w:pPr>
      <w:r w:rsidRPr="00FB2393">
        <w:t>Category</w:t>
      </w:r>
    </w:p>
    <w:p w14:paraId="5DE48DE0" w14:textId="77777777" w:rsidR="00DD2EC9" w:rsidRDefault="00DD2EC9" w:rsidP="009F69C7">
      <w:pPr>
        <w:pStyle w:val="BulletListIndent"/>
      </w:pPr>
      <w:proofErr w:type="spellStart"/>
      <w:r w:rsidRPr="00FB2393">
        <w:t>Diag</w:t>
      </w:r>
      <w:proofErr w:type="spellEnd"/>
      <w:r w:rsidRPr="00FB2393">
        <w:t xml:space="preserve"> Code</w:t>
      </w:r>
    </w:p>
    <w:p w14:paraId="2423B4A0" w14:textId="77777777" w:rsidR="00DD2EC9" w:rsidRPr="00B655C8" w:rsidRDefault="00DD2EC9" w:rsidP="009F69C7">
      <w:pPr>
        <w:pStyle w:val="BulletListIndent"/>
      </w:pPr>
      <w:proofErr w:type="spellStart"/>
      <w:r w:rsidRPr="00FB2393">
        <w:t>Assoc</w:t>
      </w:r>
      <w:proofErr w:type="spellEnd"/>
      <w:r w:rsidRPr="00FB2393">
        <w:t xml:space="preserve"> Clinic</w:t>
      </w:r>
      <w:r>
        <w:t xml:space="preserve"> Name</w:t>
      </w:r>
    </w:p>
    <w:p w14:paraId="08D52755" w14:textId="77777777" w:rsidR="00DD2EC9" w:rsidRPr="00B655C8" w:rsidRDefault="00DD2EC9" w:rsidP="009F69C7">
      <w:pPr>
        <w:pStyle w:val="BulletListIndent"/>
      </w:pPr>
      <w:proofErr w:type="spellStart"/>
      <w:r w:rsidRPr="00FB2393">
        <w:t>Assoc</w:t>
      </w:r>
      <w:proofErr w:type="spellEnd"/>
      <w:r w:rsidRPr="00FB2393">
        <w:t xml:space="preserve"> Clinic</w:t>
      </w:r>
      <w:r>
        <w:t xml:space="preserve"> IEN</w:t>
      </w:r>
    </w:p>
    <w:p w14:paraId="22C80515" w14:textId="77777777" w:rsidR="00DD2EC9" w:rsidRDefault="00DD2EC9" w:rsidP="009F69C7">
      <w:pPr>
        <w:pStyle w:val="BulletListIndent"/>
      </w:pPr>
      <w:r>
        <w:t>Mod 1</w:t>
      </w:r>
    </w:p>
    <w:p w14:paraId="6E77BE7C" w14:textId="77777777" w:rsidR="00DD2EC9" w:rsidRDefault="00DD2EC9" w:rsidP="009F69C7">
      <w:pPr>
        <w:pStyle w:val="BulletListIndent"/>
      </w:pPr>
      <w:r>
        <w:t>Mod 2</w:t>
      </w:r>
    </w:p>
    <w:p w14:paraId="02D37C4F" w14:textId="77777777" w:rsidR="00DD2EC9" w:rsidRDefault="00DD2EC9" w:rsidP="009F69C7">
      <w:pPr>
        <w:pStyle w:val="BulletListIndent"/>
      </w:pPr>
      <w:r>
        <w:t>Mod 3</w:t>
      </w:r>
    </w:p>
    <w:p w14:paraId="06548D56" w14:textId="77777777" w:rsidR="00DD2EC9" w:rsidRDefault="00DD2EC9" w:rsidP="009F69C7">
      <w:pPr>
        <w:pStyle w:val="BulletListIndent"/>
      </w:pPr>
      <w:r>
        <w:t>Mod 4</w:t>
      </w:r>
    </w:p>
    <w:p w14:paraId="74BEDD48" w14:textId="77777777" w:rsidR="00DD2EC9" w:rsidRDefault="00DD2EC9" w:rsidP="009F69C7">
      <w:pPr>
        <w:pStyle w:val="BulletListIndent"/>
      </w:pPr>
      <w:r>
        <w:lastRenderedPageBreak/>
        <w:t>Mod 5</w:t>
      </w:r>
    </w:p>
    <w:p w14:paraId="593BF71B" w14:textId="77777777" w:rsidR="00DD2EC9" w:rsidRDefault="00DD2EC9" w:rsidP="009F69C7">
      <w:pPr>
        <w:pStyle w:val="BulletListIndent"/>
      </w:pPr>
      <w:r>
        <w:t>Agent Orange</w:t>
      </w:r>
    </w:p>
    <w:p w14:paraId="6C83A4D7" w14:textId="6F55E24A" w:rsidR="00DD2EC9" w:rsidRDefault="00DD2EC9" w:rsidP="009F69C7">
      <w:pPr>
        <w:pStyle w:val="BulletListIndent"/>
      </w:pPr>
      <w:r>
        <w:t>Ion Rad</w:t>
      </w:r>
    </w:p>
    <w:p w14:paraId="1157CABD" w14:textId="4CD73415" w:rsidR="00DD2EC9" w:rsidRDefault="00DD2EC9" w:rsidP="009F69C7">
      <w:pPr>
        <w:pStyle w:val="BulletListIndent"/>
      </w:pPr>
      <w:r>
        <w:t>Service Conn</w:t>
      </w:r>
    </w:p>
    <w:p w14:paraId="70096716" w14:textId="77777777" w:rsidR="00DD2EC9" w:rsidRDefault="00DD2EC9" w:rsidP="009F69C7">
      <w:pPr>
        <w:pStyle w:val="BulletListIndent"/>
      </w:pPr>
      <w:r>
        <w:t>SW Asia</w:t>
      </w:r>
    </w:p>
    <w:p w14:paraId="33C49A33" w14:textId="76F5E590" w:rsidR="00DD2EC9" w:rsidRDefault="00DD2EC9" w:rsidP="009F69C7">
      <w:pPr>
        <w:pStyle w:val="BulletListIndent"/>
      </w:pPr>
      <w:r>
        <w:t>Mil Sexual Trauma</w:t>
      </w:r>
    </w:p>
    <w:p w14:paraId="185C5CE3" w14:textId="5274C0A5" w:rsidR="00DD2EC9" w:rsidRDefault="00DD2EC9" w:rsidP="009F69C7">
      <w:pPr>
        <w:pStyle w:val="BulletListIndent"/>
      </w:pPr>
      <w:r>
        <w:t>Head</w:t>
      </w:r>
      <w:r w:rsidR="001E3AE9">
        <w:t xml:space="preserve"> </w:t>
      </w:r>
      <w:r>
        <w:t>Neck Cancer</w:t>
      </w:r>
    </w:p>
    <w:p w14:paraId="2A643972" w14:textId="77777777" w:rsidR="00DD2EC9" w:rsidRDefault="00DD2EC9" w:rsidP="009F69C7">
      <w:pPr>
        <w:pStyle w:val="BulletListIndent"/>
      </w:pPr>
      <w:r>
        <w:t>Combat Vet</w:t>
      </w:r>
    </w:p>
    <w:p w14:paraId="61FCA11B" w14:textId="77777777" w:rsidR="00DD2EC9" w:rsidRDefault="00DD2EC9" w:rsidP="009F69C7">
      <w:pPr>
        <w:pStyle w:val="BulletListIndent"/>
      </w:pPr>
      <w:r>
        <w:t>SHAD</w:t>
      </w:r>
    </w:p>
    <w:p w14:paraId="33BD68B8" w14:textId="2EBCADC8" w:rsidR="00DD2EC9" w:rsidRDefault="00DD2EC9" w:rsidP="009F69C7">
      <w:pPr>
        <w:pStyle w:val="BulletListIndent"/>
      </w:pPr>
      <w:r>
        <w:t xml:space="preserve">Camp Lejeune (Note: </w:t>
      </w:r>
      <w:r w:rsidR="00D6640C">
        <w:t>A</w:t>
      </w:r>
      <w:r>
        <w:t xml:space="preserve">s of </w:t>
      </w:r>
      <w:r w:rsidR="00D6640C">
        <w:t>P</w:t>
      </w:r>
      <w:r>
        <w:t xml:space="preserve">atch </w:t>
      </w:r>
      <w:r w:rsidR="00D6640C">
        <w:t>EC*2*</w:t>
      </w:r>
      <w:r>
        <w:t>131, this column is a placeholder)</w:t>
      </w:r>
    </w:p>
    <w:p w14:paraId="04672181" w14:textId="37D14DE9" w:rsidR="00DD2EC9" w:rsidRDefault="00DD2EC9" w:rsidP="009F69C7">
      <w:pPr>
        <w:pStyle w:val="BulletListIndent"/>
      </w:pPr>
      <w:proofErr w:type="spellStart"/>
      <w:r>
        <w:t>Prov</w:t>
      </w:r>
      <w:proofErr w:type="spellEnd"/>
      <w:r>
        <w:t xml:space="preserve"> 1 </w:t>
      </w:r>
      <w:r w:rsidR="001E3AE9">
        <w:t>N</w:t>
      </w:r>
      <w:r>
        <w:t>ame or IEN</w:t>
      </w:r>
    </w:p>
    <w:p w14:paraId="037D105C" w14:textId="5D8F5D6D" w:rsidR="00DD2EC9" w:rsidRDefault="001E3AE9" w:rsidP="009F69C7">
      <w:pPr>
        <w:pStyle w:val="BulletListIndent"/>
      </w:pPr>
      <w:proofErr w:type="spellStart"/>
      <w:r>
        <w:t>Prov</w:t>
      </w:r>
      <w:proofErr w:type="spellEnd"/>
      <w:r>
        <w:t xml:space="preserve"> </w:t>
      </w:r>
      <w:r w:rsidR="00DD2EC9">
        <w:t xml:space="preserve">2 </w:t>
      </w:r>
      <w:r>
        <w:t>Name or IEN</w:t>
      </w:r>
    </w:p>
    <w:p w14:paraId="6FE93944" w14:textId="7C129987" w:rsidR="00DD2EC9" w:rsidRDefault="001E3AE9" w:rsidP="009F69C7">
      <w:pPr>
        <w:pStyle w:val="BulletListIndent"/>
      </w:pPr>
      <w:proofErr w:type="spellStart"/>
      <w:r>
        <w:t>Prov</w:t>
      </w:r>
      <w:proofErr w:type="spellEnd"/>
      <w:r>
        <w:t xml:space="preserve"> </w:t>
      </w:r>
      <w:r w:rsidR="00DD2EC9">
        <w:t xml:space="preserve">3 </w:t>
      </w:r>
      <w:r>
        <w:t>Name or IEN</w:t>
      </w:r>
    </w:p>
    <w:p w14:paraId="6146C71C" w14:textId="2DD0BCCC" w:rsidR="00DD2EC9" w:rsidRDefault="001E3AE9" w:rsidP="009F69C7">
      <w:pPr>
        <w:pStyle w:val="BulletListIndent"/>
      </w:pPr>
      <w:proofErr w:type="spellStart"/>
      <w:r>
        <w:t>Prov</w:t>
      </w:r>
      <w:proofErr w:type="spellEnd"/>
      <w:r>
        <w:t xml:space="preserve"> </w:t>
      </w:r>
      <w:r w:rsidR="00DD2EC9">
        <w:t xml:space="preserve">4 </w:t>
      </w:r>
      <w:r>
        <w:t>Name or IEN</w:t>
      </w:r>
    </w:p>
    <w:p w14:paraId="6C057A67" w14:textId="3BE798EE" w:rsidR="001E3AE9" w:rsidRDefault="001E3AE9" w:rsidP="009F69C7">
      <w:pPr>
        <w:pStyle w:val="BulletListIndent"/>
      </w:pPr>
      <w:proofErr w:type="spellStart"/>
      <w:r>
        <w:t>Prov</w:t>
      </w:r>
      <w:proofErr w:type="spellEnd"/>
      <w:r>
        <w:t xml:space="preserve"> </w:t>
      </w:r>
      <w:r w:rsidR="00DD2EC9">
        <w:t xml:space="preserve">5 </w:t>
      </w:r>
      <w:r>
        <w:t>Name or IEN</w:t>
      </w:r>
    </w:p>
    <w:p w14:paraId="134756F8" w14:textId="3548F767" w:rsidR="00DD2EC9" w:rsidRDefault="001E3AE9" w:rsidP="009F69C7">
      <w:pPr>
        <w:pStyle w:val="BulletListIndent"/>
      </w:pPr>
      <w:proofErr w:type="spellStart"/>
      <w:r>
        <w:t>Prov</w:t>
      </w:r>
      <w:proofErr w:type="spellEnd"/>
      <w:r>
        <w:t xml:space="preserve"> 6 Name or IEN</w:t>
      </w:r>
    </w:p>
    <w:p w14:paraId="32E035CC" w14:textId="22C181B5" w:rsidR="00DD2EC9" w:rsidRPr="00B655C8" w:rsidRDefault="001E3AE9" w:rsidP="009F69C7">
      <w:pPr>
        <w:pStyle w:val="BulletListIndent"/>
      </w:pPr>
      <w:proofErr w:type="spellStart"/>
      <w:r>
        <w:t>Prov</w:t>
      </w:r>
      <w:proofErr w:type="spellEnd"/>
      <w:r>
        <w:t xml:space="preserve"> </w:t>
      </w:r>
      <w:r w:rsidR="00DD2EC9">
        <w:t xml:space="preserve">7 </w:t>
      </w:r>
      <w:r>
        <w:t>Name or IEN</w:t>
      </w:r>
    </w:p>
    <w:p w14:paraId="5E7C9472" w14:textId="6207FAA6" w:rsidR="00DD2EC9" w:rsidRDefault="00DD2EC9" w:rsidP="009F69C7">
      <w:pPr>
        <w:pStyle w:val="Heading3"/>
      </w:pPr>
      <w:bookmarkStart w:id="237" w:name="_Toc463463980"/>
      <w:r>
        <w:t>Upload Imported Spreadsheet Data</w:t>
      </w:r>
      <w:bookmarkEnd w:id="237"/>
      <w:r w:rsidR="00513FB1">
        <w:fldChar w:fldCharType="begin"/>
      </w:r>
      <w:r w:rsidR="00513FB1">
        <w:instrText xml:space="preserve"> XE "</w:instrText>
      </w:r>
      <w:r w:rsidR="00513FB1" w:rsidRPr="00513FB1">
        <w:instrText>Upload Imported Spreadsheet Data</w:instrText>
      </w:r>
      <w:r w:rsidR="00513FB1">
        <w:instrText xml:space="preserve">" </w:instrText>
      </w:r>
      <w:r w:rsidR="00513FB1">
        <w:fldChar w:fldCharType="end"/>
      </w:r>
    </w:p>
    <w:p w14:paraId="6C57C23D" w14:textId="77777777" w:rsidR="00DD2EC9" w:rsidRPr="004068BA" w:rsidRDefault="00DD2EC9" w:rsidP="004068BA">
      <w:pPr>
        <w:pStyle w:val="DSSECSBodyText"/>
      </w:pPr>
      <w:r w:rsidRPr="004068BA">
        <w:t xml:space="preserve">To start the upload process, click the </w:t>
      </w:r>
      <w:r w:rsidRPr="009F69C7">
        <w:t xml:space="preserve">Upload Records to </w:t>
      </w:r>
      <w:proofErr w:type="spellStart"/>
      <w:r w:rsidRPr="009F69C7">
        <w:t>VistA</w:t>
      </w:r>
      <w:proofErr w:type="spellEnd"/>
      <w:r w:rsidRPr="009F69C7">
        <w:t xml:space="preserve"> </w:t>
      </w:r>
      <w:r w:rsidRPr="004068BA">
        <w:t xml:space="preserve">button </w:t>
      </w:r>
      <w:r w:rsidRPr="009F69C7">
        <w:rPr>
          <w:noProof/>
        </w:rPr>
        <w:drawing>
          <wp:inline distT="0" distB="0" distL="0" distR="0" wp14:anchorId="55785598" wp14:editId="0478844F">
            <wp:extent cx="209550" cy="190500"/>
            <wp:effectExtent l="0" t="0" r="0" b="0"/>
            <wp:docPr id="288" name="Picture 123" descr="Screen capture of Update Records to VistA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Screen capture of Update Records to VistA button"/>
                    <pic:cNvPicPr>
                      <a:picLocks noChangeAspect="1" noChangeArrowheads="1"/>
                    </pic:cNvPicPr>
                  </pic:nvPicPr>
                  <pic:blipFill>
                    <a:blip r:embed="rId98" cstate="email">
                      <a:extLst>
                        <a:ext uri="{28A0092B-C50C-407E-A947-70E740481C1C}">
                          <a14:useLocalDpi xmlns:a14="http://schemas.microsoft.com/office/drawing/2010/main"/>
                        </a:ext>
                      </a:extLst>
                    </a:blip>
                    <a:srcRect/>
                    <a:stretch>
                      <a:fillRect/>
                    </a:stretch>
                  </pic:blipFill>
                  <pic:spPr bwMode="auto">
                    <a:xfrm>
                      <a:off x="0" y="0"/>
                      <a:ext cx="209550" cy="190500"/>
                    </a:xfrm>
                    <a:prstGeom prst="rect">
                      <a:avLst/>
                    </a:prstGeom>
                    <a:noFill/>
                    <a:ln>
                      <a:noFill/>
                    </a:ln>
                  </pic:spPr>
                </pic:pic>
              </a:graphicData>
            </a:graphic>
          </wp:inline>
        </w:drawing>
      </w:r>
      <w:r w:rsidRPr="004068BA">
        <w:t xml:space="preserve"> on the toolbar, or select </w:t>
      </w:r>
      <w:r w:rsidRPr="00F53A89">
        <w:t>the</w:t>
      </w:r>
      <w:r w:rsidRPr="001659F1">
        <w:t xml:space="preserve"> </w:t>
      </w:r>
      <w:r w:rsidRPr="009F69C7">
        <w:t xml:space="preserve">Upload Records to </w:t>
      </w:r>
      <w:proofErr w:type="spellStart"/>
      <w:r w:rsidRPr="009F69C7">
        <w:t>VistA</w:t>
      </w:r>
      <w:proofErr w:type="spellEnd"/>
      <w:r w:rsidRPr="004068BA">
        <w:t xml:space="preserve"> option from the </w:t>
      </w:r>
      <w:r w:rsidRPr="009F69C7">
        <w:t>EC Upload</w:t>
      </w:r>
      <w:r w:rsidRPr="004068BA">
        <w:t xml:space="preserve"> menu.</w:t>
      </w:r>
    </w:p>
    <w:p w14:paraId="4F89020A" w14:textId="77777777" w:rsidR="00DD2EC9" w:rsidRPr="00F53A89" w:rsidRDefault="00DD2EC9" w:rsidP="004068BA">
      <w:pPr>
        <w:pStyle w:val="DSSECSBodyText"/>
      </w:pPr>
      <w:r w:rsidRPr="004068BA">
        <w:t xml:space="preserve">Each record in the imported </w:t>
      </w:r>
      <w:r w:rsidRPr="00F53A89">
        <w:t xml:space="preserve">spreadsheet is validated before being filed in the </w:t>
      </w:r>
      <w:r w:rsidRPr="009F69C7">
        <w:t>Event Capture Patient</w:t>
      </w:r>
      <w:r w:rsidRPr="004068BA">
        <w:t xml:space="preserve"> file (#721). </w:t>
      </w:r>
    </w:p>
    <w:p w14:paraId="56202C7F" w14:textId="77777777" w:rsidR="00DD2EC9" w:rsidRPr="001659F1" w:rsidRDefault="00DD2EC9" w:rsidP="00F53A89">
      <w:pPr>
        <w:pStyle w:val="DSSECSBodyText"/>
      </w:pPr>
      <w:r w:rsidRPr="001659F1">
        <w:t>Two levels of validation occur:</w:t>
      </w:r>
    </w:p>
    <w:p w14:paraId="2B57EF70" w14:textId="4A0B566B" w:rsidR="00DD2EC9" w:rsidRDefault="00DD2EC9">
      <w:pPr>
        <w:pStyle w:val="DSSECSBodyText"/>
        <w:numPr>
          <w:ilvl w:val="0"/>
          <w:numId w:val="78"/>
        </w:numPr>
      </w:pPr>
      <w:r w:rsidRPr="00F94D33">
        <w:t xml:space="preserve">The first level of validation occurs within </w:t>
      </w:r>
      <w:r>
        <w:t>the Event Capture GUI application</w:t>
      </w:r>
      <w:r w:rsidRPr="00F94D33">
        <w:t>.</w:t>
      </w:r>
      <w:r>
        <w:t xml:space="preserve"> </w:t>
      </w:r>
      <w:r w:rsidRPr="00F94D33">
        <w:t xml:space="preserve">A check for </w:t>
      </w:r>
      <w:r>
        <w:t>required</w:t>
      </w:r>
      <w:r w:rsidRPr="00F94D33">
        <w:t xml:space="preserve"> information is performed</w:t>
      </w:r>
      <w:r>
        <w:t>,</w:t>
      </w:r>
      <w:r w:rsidRPr="00F94D33">
        <w:t xml:space="preserve"> and no data transmit</w:t>
      </w:r>
      <w:r w:rsidR="003026EE">
        <w:t>s</w:t>
      </w:r>
      <w:r w:rsidRPr="00F94D33">
        <w:t xml:space="preserve"> to </w:t>
      </w:r>
      <w:proofErr w:type="spellStart"/>
      <w:r w:rsidRPr="00F94D33">
        <w:t>VistA</w:t>
      </w:r>
      <w:proofErr w:type="spellEnd"/>
      <w:r w:rsidRPr="00F94D33">
        <w:t xml:space="preserve"> if th</w:t>
      </w:r>
      <w:r>
        <w:t>is level of</w:t>
      </w:r>
      <w:r w:rsidRPr="00F94D33">
        <w:t xml:space="preserve"> validation </w:t>
      </w:r>
      <w:r>
        <w:t>fails</w:t>
      </w:r>
      <w:r w:rsidRPr="00F94D33">
        <w:t xml:space="preserve"> for </w:t>
      </w:r>
      <w:r>
        <w:t>an</w:t>
      </w:r>
      <w:r w:rsidRPr="00F94D33">
        <w:t xml:space="preserve">y record in the spreadsheet. </w:t>
      </w:r>
    </w:p>
    <w:p w14:paraId="6789535B" w14:textId="696B99BA" w:rsidR="00DD2EC9" w:rsidRDefault="00DD2EC9">
      <w:pPr>
        <w:pStyle w:val="DSSECSBodyText"/>
        <w:numPr>
          <w:ilvl w:val="0"/>
          <w:numId w:val="78"/>
        </w:numPr>
      </w:pPr>
      <w:r>
        <w:t>The second level of validation occurs on the server side for each record in the spreadsheet</w:t>
      </w:r>
      <w:r w:rsidRPr="00F94D33">
        <w:t>.</w:t>
      </w:r>
      <w:r>
        <w:t xml:space="preserve"> </w:t>
      </w:r>
      <w:r w:rsidRPr="00F94D33">
        <w:t xml:space="preserve"> </w:t>
      </w:r>
      <w:r>
        <w:t xml:space="preserve">Records that pass this level of validation are filed in </w:t>
      </w:r>
      <w:r w:rsidRPr="00F94D33">
        <w:t xml:space="preserve">the </w:t>
      </w:r>
      <w:r w:rsidRPr="00F94D33">
        <w:rPr>
          <w:caps/>
        </w:rPr>
        <w:t>event Capture Patient</w:t>
      </w:r>
      <w:r w:rsidRPr="00F94D33">
        <w:t xml:space="preserve"> </w:t>
      </w:r>
      <w:r>
        <w:t xml:space="preserve">file </w:t>
      </w:r>
      <w:r w:rsidRPr="00F94D33">
        <w:t>(#721)</w:t>
      </w:r>
      <w:r>
        <w:t>; records that fail this level of validation are not filed</w:t>
      </w:r>
      <w:r w:rsidRPr="00F94D33">
        <w:t xml:space="preserve">. </w:t>
      </w:r>
      <w:r>
        <w:t xml:space="preserve"> R</w:t>
      </w:r>
      <w:r w:rsidRPr="00F94D33">
        <w:t xml:space="preserve">ecords that are filed </w:t>
      </w:r>
      <w:r>
        <w:t>ar</w:t>
      </w:r>
      <w:r w:rsidRPr="00F94D33">
        <w:t xml:space="preserve">e removed from the spreadsheet grid, leaving only those records </w:t>
      </w:r>
      <w:r>
        <w:t>containing</w:t>
      </w:r>
      <w:r w:rsidRPr="00F94D33">
        <w:t xml:space="preserve"> errors.</w:t>
      </w:r>
      <w:r>
        <w:t xml:space="preserve"> Each of the remaining records in the spreadsheet will have its associated </w:t>
      </w:r>
      <w:r w:rsidRPr="00F94D33">
        <w:t>error message(s) display</w:t>
      </w:r>
      <w:r>
        <w:t>ed</w:t>
      </w:r>
      <w:r w:rsidRPr="00F94D33">
        <w:t xml:space="preserve"> in </w:t>
      </w:r>
      <w:r w:rsidRPr="004068BA">
        <w:t xml:space="preserve">the </w:t>
      </w:r>
      <w:r w:rsidRPr="009F69C7">
        <w:t>Error Messages</w:t>
      </w:r>
      <w:r w:rsidRPr="00F94D33">
        <w:t xml:space="preserve"> box</w:t>
      </w:r>
      <w:r>
        <w:t>. The</w:t>
      </w:r>
      <w:r w:rsidRPr="00F94D33">
        <w:t xml:space="preserve"> </w:t>
      </w:r>
      <w:r>
        <w:t xml:space="preserve">errored </w:t>
      </w:r>
      <w:r w:rsidRPr="00F94D33">
        <w:t>record</w:t>
      </w:r>
      <w:r>
        <w:t>(</w:t>
      </w:r>
      <w:r w:rsidRPr="00F94D33">
        <w:t>s</w:t>
      </w:r>
      <w:r>
        <w:t>)</w:t>
      </w:r>
      <w:r w:rsidRPr="00F94D33">
        <w:t xml:space="preserve"> can </w:t>
      </w:r>
      <w:r>
        <w:t xml:space="preserve">then </w:t>
      </w:r>
      <w:r w:rsidRPr="00F94D33">
        <w:t>be edited before retransmitting</w:t>
      </w:r>
      <w:r>
        <w:t xml:space="preserve">, </w:t>
      </w:r>
      <w:r w:rsidRPr="00F94D33">
        <w:t>or deleted.</w:t>
      </w:r>
    </w:p>
    <w:p w14:paraId="1A4FC8B1" w14:textId="5FF56569" w:rsidR="00DD2EC9" w:rsidRPr="00F53A89" w:rsidRDefault="00DD2EC9" w:rsidP="004068BA">
      <w:pPr>
        <w:pStyle w:val="DSSECSBodyText"/>
      </w:pPr>
      <w:r w:rsidRPr="009F69C7">
        <w:t>Hint</w:t>
      </w:r>
      <w:r w:rsidRPr="004068BA">
        <w:t>:  Click on an error message to highlight the cell in the grid that most likely caused the error. This will assist in identifying, and correcting, missing or invalid data.</w:t>
      </w:r>
    </w:p>
    <w:p w14:paraId="01D2E0BB" w14:textId="77777777" w:rsidR="00DD2EC9" w:rsidRDefault="00DD2EC9" w:rsidP="009F69C7">
      <w:pPr>
        <w:pStyle w:val="Heading4"/>
      </w:pPr>
      <w:bookmarkStart w:id="238" w:name="_Toc463463981"/>
      <w:r w:rsidRPr="003839D4">
        <w:t>Spreadsheet Column Errors</w:t>
      </w:r>
      <w:bookmarkEnd w:id="238"/>
    </w:p>
    <w:p w14:paraId="120422C7" w14:textId="77777777" w:rsidR="00DD2EC9" w:rsidRPr="004068BA" w:rsidRDefault="00DD2EC9" w:rsidP="004068BA">
      <w:pPr>
        <w:pStyle w:val="DSSECSBodyText"/>
      </w:pPr>
      <w:r w:rsidRPr="004068BA">
        <w:t xml:space="preserve">The following errors may display while uploading data into Event Capture via the </w:t>
      </w:r>
      <w:r w:rsidRPr="009F69C7">
        <w:t xml:space="preserve">Spreadsheet </w:t>
      </w:r>
      <w:r w:rsidRPr="004068BA">
        <w:t>option:</w:t>
      </w:r>
    </w:p>
    <w:p w14:paraId="43B6F2A7" w14:textId="77777777" w:rsidR="00DD2EC9" w:rsidRPr="001659F1" w:rsidRDefault="00DD2EC9" w:rsidP="00C54497">
      <w:pPr>
        <w:pStyle w:val="BulletListMultiple"/>
      </w:pPr>
      <w:r w:rsidRPr="009F69C7">
        <w:t>Record Number:</w:t>
      </w:r>
      <w:r w:rsidRPr="004068BA">
        <w:t xml:space="preserve">  When transmitting records, each row in the spreadsheet needs a unique record number</w:t>
      </w:r>
      <w:r w:rsidRPr="00F53A89">
        <w:t xml:space="preserve"> (i.e. 1, 2</w:t>
      </w:r>
      <w:r w:rsidRPr="001659F1">
        <w:t xml:space="preserve">, 3, etc.).  If this field is blank, </w:t>
      </w:r>
      <w:proofErr w:type="spellStart"/>
      <w:r w:rsidRPr="001659F1">
        <w:t>VistA</w:t>
      </w:r>
      <w:proofErr w:type="spellEnd"/>
      <w:r w:rsidRPr="001659F1">
        <w:t xml:space="preserve"> validation will not be done.</w:t>
      </w:r>
    </w:p>
    <w:p w14:paraId="5C87D0A6" w14:textId="77777777" w:rsidR="00DD2EC9" w:rsidRPr="00F94D33" w:rsidRDefault="00DD2EC9">
      <w:pPr>
        <w:pStyle w:val="Bullet2"/>
      </w:pPr>
      <w:r w:rsidRPr="00F94D33">
        <w:t>Delphi messages</w:t>
      </w:r>
      <w:r>
        <w:t>:</w:t>
      </w:r>
    </w:p>
    <w:p w14:paraId="615C644B" w14:textId="77777777" w:rsidR="00DD2EC9" w:rsidRPr="00F94D33" w:rsidRDefault="00DD2EC9">
      <w:pPr>
        <w:pStyle w:val="Bullet3"/>
      </w:pPr>
      <w:r w:rsidRPr="00F94D33">
        <w:t xml:space="preserve">Error getting </w:t>
      </w:r>
      <w:r w:rsidRPr="00033E9B">
        <w:t>column</w:t>
      </w:r>
      <w:r w:rsidRPr="00F94D33">
        <w:t xml:space="preserve"> with </w:t>
      </w:r>
      <w:r>
        <w:t>r</w:t>
      </w:r>
      <w:r w:rsidRPr="00F94D33">
        <w:t>ecord number</w:t>
      </w:r>
    </w:p>
    <w:p w14:paraId="308071FB" w14:textId="77777777" w:rsidR="00DD2EC9" w:rsidRPr="00F94D33" w:rsidRDefault="00DD2EC9">
      <w:pPr>
        <w:pStyle w:val="Bullet3"/>
        <w:tabs>
          <w:tab w:val="clear" w:pos="720"/>
          <w:tab w:val="num" w:pos="723"/>
        </w:tabs>
        <w:spacing w:after="240"/>
        <w:ind w:left="1714"/>
      </w:pPr>
      <w:r w:rsidRPr="00F94D33">
        <w:lastRenderedPageBreak/>
        <w:t>Record number is a mandatory field</w:t>
      </w:r>
    </w:p>
    <w:p w14:paraId="4AA170C4" w14:textId="77777777" w:rsidR="00DD2EC9" w:rsidRPr="001659F1" w:rsidRDefault="00DD2EC9" w:rsidP="00C54497">
      <w:pPr>
        <w:pStyle w:val="BulletListMultiple"/>
      </w:pPr>
      <w:r w:rsidRPr="009F69C7">
        <w:t>Location:</w:t>
      </w:r>
      <w:r w:rsidRPr="004068BA">
        <w:t xml:space="preserve">  The location number must exist on the INSTITUTION file (#4) (also known as ^</w:t>
      </w:r>
      <w:proofErr w:type="gramStart"/>
      <w:r w:rsidRPr="004068BA">
        <w:t>DIC(</w:t>
      </w:r>
      <w:proofErr w:type="gramEnd"/>
      <w:r w:rsidRPr="004068BA">
        <w:t>4,D0,0</w:t>
      </w:r>
      <w:r w:rsidRPr="00F53A89">
        <w:t>), where D0</w:t>
      </w:r>
      <w:r w:rsidRPr="001659F1">
        <w:t xml:space="preserve"> is the location number).</w:t>
      </w:r>
    </w:p>
    <w:p w14:paraId="2E6FED17" w14:textId="77777777" w:rsidR="00DD2EC9" w:rsidRPr="00F94D33" w:rsidRDefault="00DD2EC9">
      <w:pPr>
        <w:pStyle w:val="Bullet2"/>
      </w:pPr>
      <w:proofErr w:type="spellStart"/>
      <w:r w:rsidRPr="00F94D33">
        <w:t>VistA</w:t>
      </w:r>
      <w:proofErr w:type="spellEnd"/>
      <w:r w:rsidRPr="00F94D33">
        <w:t xml:space="preserve"> message</w:t>
      </w:r>
      <w:r>
        <w:t>:</w:t>
      </w:r>
    </w:p>
    <w:p w14:paraId="16E755B0" w14:textId="77777777" w:rsidR="00DD2EC9" w:rsidRPr="00F94D33" w:rsidRDefault="00DD2EC9">
      <w:pPr>
        <w:pStyle w:val="Bullet3"/>
        <w:tabs>
          <w:tab w:val="clear" w:pos="720"/>
          <w:tab w:val="num" w:pos="723"/>
        </w:tabs>
        <w:spacing w:after="240"/>
        <w:ind w:left="1714"/>
      </w:pPr>
      <w:r w:rsidRPr="00F94D33">
        <w:t>Location not on INSTITUTION file (#4)</w:t>
      </w:r>
    </w:p>
    <w:p w14:paraId="43CEFB9B" w14:textId="77777777" w:rsidR="00DD2EC9" w:rsidRPr="002867A9" w:rsidRDefault="00DD2EC9" w:rsidP="00C54497">
      <w:pPr>
        <w:pStyle w:val="BulletListMultiple"/>
      </w:pPr>
      <w:r w:rsidRPr="009F69C7">
        <w:t>Pat SSN:</w:t>
      </w:r>
      <w:r w:rsidRPr="004068BA">
        <w:t xml:space="preserve">  The Patient SSN must exist on the PATIENT file (#2) (also known as global file </w:t>
      </w:r>
      <w:r w:rsidRPr="00F53A89">
        <w:t>^DPT</w:t>
      </w:r>
      <w:r w:rsidRPr="001659F1">
        <w:t>).  If the SSN is shorter than 9 digits, it will be filled with leading zeroes.</w:t>
      </w:r>
      <w:r w:rsidRPr="002867A9">
        <w:t xml:space="preserve">  Do not use dashes in the SSN.</w:t>
      </w:r>
    </w:p>
    <w:p w14:paraId="76974BC3" w14:textId="77777777" w:rsidR="00DD2EC9" w:rsidRPr="00F94D33" w:rsidRDefault="00DD2EC9">
      <w:pPr>
        <w:pStyle w:val="Bullet2"/>
      </w:pPr>
      <w:proofErr w:type="spellStart"/>
      <w:r w:rsidRPr="00F94D33">
        <w:t>VistA</w:t>
      </w:r>
      <w:proofErr w:type="spellEnd"/>
      <w:r w:rsidRPr="00F94D33">
        <w:t xml:space="preserve"> messages</w:t>
      </w:r>
      <w:r>
        <w:t>:</w:t>
      </w:r>
    </w:p>
    <w:p w14:paraId="25426B9B" w14:textId="77777777" w:rsidR="00DD2EC9" w:rsidRPr="00F94D33" w:rsidRDefault="00DD2EC9">
      <w:pPr>
        <w:pStyle w:val="Bullet3"/>
      </w:pPr>
      <w:r w:rsidRPr="00F94D33">
        <w:t>No SSN x-ref on PATIENT file (#2)</w:t>
      </w:r>
    </w:p>
    <w:p w14:paraId="0026E537" w14:textId="77777777" w:rsidR="00DD2EC9" w:rsidRPr="00F94D33" w:rsidRDefault="00DD2EC9">
      <w:pPr>
        <w:pStyle w:val="Bullet3"/>
      </w:pPr>
      <w:r w:rsidRPr="00F94D33">
        <w:t>No SSN entry on PATIENT file (#2)</w:t>
      </w:r>
    </w:p>
    <w:p w14:paraId="6F342287" w14:textId="77777777" w:rsidR="00DD2EC9" w:rsidRPr="00F94D33" w:rsidRDefault="00DD2EC9">
      <w:pPr>
        <w:pStyle w:val="Bullet3"/>
      </w:pPr>
      <w:r w:rsidRPr="00F94D33">
        <w:t>No internal entry on PATIENT file (#2) for SSN x-ref</w:t>
      </w:r>
    </w:p>
    <w:p w14:paraId="3E1D940C" w14:textId="77777777" w:rsidR="00DD2EC9" w:rsidRPr="00F94D33" w:rsidRDefault="00DD2EC9">
      <w:pPr>
        <w:pStyle w:val="Bullet3"/>
        <w:tabs>
          <w:tab w:val="clear" w:pos="720"/>
          <w:tab w:val="num" w:pos="723"/>
        </w:tabs>
        <w:spacing w:after="240"/>
        <w:ind w:left="1714"/>
      </w:pPr>
      <w:r w:rsidRPr="00F94D33">
        <w:t>SSN does not match SSN on PATIENT file (#2)</w:t>
      </w:r>
    </w:p>
    <w:p w14:paraId="0FC573F1" w14:textId="77777777" w:rsidR="00DD2EC9" w:rsidRPr="00F94D33" w:rsidRDefault="00DD2EC9" w:rsidP="00C54497">
      <w:pPr>
        <w:pStyle w:val="BulletListMultiple"/>
      </w:pPr>
      <w:r w:rsidRPr="009F69C7">
        <w:t xml:space="preserve">Patient </w:t>
      </w:r>
      <w:proofErr w:type="spellStart"/>
      <w:r w:rsidRPr="009F69C7">
        <w:t>LName</w:t>
      </w:r>
      <w:proofErr w:type="spellEnd"/>
      <w:r w:rsidRPr="009F69C7">
        <w:t xml:space="preserve"> and Patient </w:t>
      </w:r>
      <w:proofErr w:type="spellStart"/>
      <w:r w:rsidRPr="009F69C7">
        <w:t>FName</w:t>
      </w:r>
      <w:proofErr w:type="spellEnd"/>
      <w:r w:rsidRPr="009F69C7">
        <w:t>:</w:t>
      </w:r>
      <w:r w:rsidRPr="004068BA">
        <w:t xml:space="preserve">  The patient’s name (last name, first name) must match</w:t>
      </w:r>
      <w:r w:rsidRPr="00F94D33">
        <w:t xml:space="preserve"> the name on the PATIENT file (#2) for that SSN.</w:t>
      </w:r>
    </w:p>
    <w:p w14:paraId="24FDA764" w14:textId="77777777" w:rsidR="00DD2EC9" w:rsidRPr="00F94D33" w:rsidRDefault="00DD2EC9">
      <w:pPr>
        <w:pStyle w:val="Bullet2"/>
      </w:pPr>
      <w:r w:rsidRPr="00F94D33">
        <w:t>Delphi messages</w:t>
      </w:r>
      <w:r>
        <w:t>:</w:t>
      </w:r>
    </w:p>
    <w:p w14:paraId="320B5BB4" w14:textId="77777777" w:rsidR="00DD2EC9" w:rsidRPr="00F94D33" w:rsidRDefault="00DD2EC9">
      <w:pPr>
        <w:pStyle w:val="Bullet3"/>
      </w:pPr>
      <w:r w:rsidRPr="00F94D33">
        <w:t xml:space="preserve">Error getting column with Patient </w:t>
      </w:r>
      <w:proofErr w:type="spellStart"/>
      <w:r w:rsidRPr="00F94D33">
        <w:t>LName</w:t>
      </w:r>
      <w:proofErr w:type="spellEnd"/>
    </w:p>
    <w:p w14:paraId="78C9E0F4" w14:textId="77777777" w:rsidR="00DD2EC9" w:rsidRPr="00F94D33" w:rsidRDefault="00DD2EC9">
      <w:pPr>
        <w:pStyle w:val="Bullet3"/>
      </w:pPr>
      <w:r w:rsidRPr="00F94D33">
        <w:t xml:space="preserve">Patient </w:t>
      </w:r>
      <w:proofErr w:type="spellStart"/>
      <w:r w:rsidRPr="00F94D33">
        <w:t>LName</w:t>
      </w:r>
      <w:proofErr w:type="spellEnd"/>
      <w:r w:rsidRPr="00F94D33">
        <w:t xml:space="preserve"> must be at least 2 characters long</w:t>
      </w:r>
    </w:p>
    <w:p w14:paraId="73C7E54D" w14:textId="77777777" w:rsidR="00DD2EC9" w:rsidRPr="00F94D33" w:rsidRDefault="00DD2EC9">
      <w:pPr>
        <w:pStyle w:val="Bullet2"/>
      </w:pPr>
      <w:proofErr w:type="spellStart"/>
      <w:r w:rsidRPr="00F94D33">
        <w:t>VistA</w:t>
      </w:r>
      <w:proofErr w:type="spellEnd"/>
      <w:r w:rsidRPr="00F94D33">
        <w:t xml:space="preserve"> messages</w:t>
      </w:r>
      <w:r>
        <w:t>:</w:t>
      </w:r>
    </w:p>
    <w:p w14:paraId="56B4B421" w14:textId="77777777" w:rsidR="00DD2EC9" w:rsidRPr="00F94D33" w:rsidRDefault="00DD2EC9">
      <w:pPr>
        <w:pStyle w:val="Bullet3"/>
      </w:pPr>
      <w:r w:rsidRPr="00F94D33">
        <w:t xml:space="preserve">Patient last name does not match </w:t>
      </w:r>
      <w:proofErr w:type="spellStart"/>
      <w:r w:rsidRPr="00F94D33">
        <w:t>VistA</w:t>
      </w:r>
      <w:proofErr w:type="spellEnd"/>
    </w:p>
    <w:p w14:paraId="6D6F4B40" w14:textId="77777777" w:rsidR="00DD2EC9" w:rsidRPr="00F94D33" w:rsidRDefault="00DD2EC9">
      <w:pPr>
        <w:pStyle w:val="Bullet3"/>
        <w:tabs>
          <w:tab w:val="clear" w:pos="720"/>
          <w:tab w:val="num" w:pos="723"/>
        </w:tabs>
        <w:spacing w:after="240"/>
        <w:ind w:left="1714"/>
      </w:pPr>
      <w:r w:rsidRPr="00F94D33">
        <w:t xml:space="preserve">Patient first name does not match </w:t>
      </w:r>
      <w:proofErr w:type="spellStart"/>
      <w:r w:rsidRPr="00F94D33">
        <w:t>VistA</w:t>
      </w:r>
      <w:proofErr w:type="spellEnd"/>
    </w:p>
    <w:p w14:paraId="61A6BA5A" w14:textId="64405C1D" w:rsidR="00DD2EC9" w:rsidRPr="00F94D33" w:rsidRDefault="00DD2EC9" w:rsidP="00C54497">
      <w:pPr>
        <w:pStyle w:val="BulletListMultiple"/>
      </w:pPr>
      <w:r w:rsidRPr="009F69C7">
        <w:t>DSS Unit Name:</w:t>
      </w:r>
      <w:r w:rsidRPr="004068BA">
        <w:t xml:space="preserve">  If this field contains a value, then it must have a “B” cross-reference on the</w:t>
      </w:r>
      <w:r w:rsidRPr="00F94D33">
        <w:t xml:space="preserve"> DSS UNIT file (#724).</w:t>
      </w:r>
      <w:r>
        <w:t xml:space="preserve"> The DSS Unit N</w:t>
      </w:r>
      <w:r w:rsidRPr="00F94D33">
        <w:t xml:space="preserve">ame is not required if </w:t>
      </w:r>
      <w:r>
        <w:t xml:space="preserve">either </w:t>
      </w:r>
      <w:r w:rsidRPr="00F94D33">
        <w:t xml:space="preserve">the DSS Unit Number or the DSS </w:t>
      </w:r>
      <w:r>
        <w:t>Unit IEN</w:t>
      </w:r>
      <w:r w:rsidRPr="00F94D33">
        <w:t xml:space="preserve"> </w:t>
      </w:r>
      <w:r>
        <w:t>contains a value</w:t>
      </w:r>
      <w:r w:rsidRPr="00F94D33">
        <w:t>.</w:t>
      </w:r>
    </w:p>
    <w:p w14:paraId="5448024F" w14:textId="77777777" w:rsidR="00DD2EC9" w:rsidRPr="00F94D33" w:rsidRDefault="00DD2EC9">
      <w:pPr>
        <w:pStyle w:val="Bullet2"/>
      </w:pPr>
      <w:proofErr w:type="spellStart"/>
      <w:r w:rsidRPr="00F94D33">
        <w:t>VistA</w:t>
      </w:r>
      <w:proofErr w:type="spellEnd"/>
      <w:r w:rsidRPr="00F94D33">
        <w:t xml:space="preserve"> message</w:t>
      </w:r>
      <w:r>
        <w:t>:</w:t>
      </w:r>
    </w:p>
    <w:p w14:paraId="698D74F3" w14:textId="77777777" w:rsidR="00DD2EC9" w:rsidRPr="00F94D33" w:rsidRDefault="00DD2EC9">
      <w:pPr>
        <w:pStyle w:val="Bullet3"/>
        <w:tabs>
          <w:tab w:val="clear" w:pos="720"/>
          <w:tab w:val="num" w:pos="723"/>
        </w:tabs>
        <w:spacing w:after="240"/>
        <w:ind w:left="1714"/>
      </w:pPr>
      <w:r w:rsidRPr="00F94D33">
        <w:t>Invalid DSS Unit Name</w:t>
      </w:r>
    </w:p>
    <w:p w14:paraId="72CC8FD3" w14:textId="5C48F9E6" w:rsidR="00DD2EC9" w:rsidRPr="00F94D33" w:rsidRDefault="00DD2EC9" w:rsidP="00C54497">
      <w:pPr>
        <w:pStyle w:val="BulletListMultiple"/>
      </w:pPr>
      <w:r w:rsidRPr="009F69C7">
        <w:t>DSS Unit Number:</w:t>
      </w:r>
      <w:r w:rsidRPr="004068BA">
        <w:t xml:space="preserve">  This is the Unit Number, found on the DSS UNIT file (#724).</w:t>
      </w:r>
      <w:r w:rsidRPr="001659F1">
        <w:t xml:space="preserve"> If this field</w:t>
      </w:r>
      <w:r w:rsidRPr="00F94D33">
        <w:t xml:space="preserve"> contains a value, then it must have a “C” cross-reference on the DSS UNIT file (#724). The DSS Unit Number is not required if </w:t>
      </w:r>
      <w:r>
        <w:t xml:space="preserve">either </w:t>
      </w:r>
      <w:r w:rsidRPr="00F94D33">
        <w:t xml:space="preserve">the DSS Unit Name or the DSS Unit </w:t>
      </w:r>
      <w:r>
        <w:t>IEN contains a value</w:t>
      </w:r>
      <w:r w:rsidRPr="00F94D33">
        <w:t>.</w:t>
      </w:r>
    </w:p>
    <w:p w14:paraId="2CB69407" w14:textId="77777777" w:rsidR="00DD2EC9" w:rsidRPr="00F94D33" w:rsidRDefault="00DD2EC9">
      <w:pPr>
        <w:pStyle w:val="Bullet2"/>
      </w:pPr>
      <w:proofErr w:type="spellStart"/>
      <w:r w:rsidRPr="00F94D33">
        <w:t>VistA</w:t>
      </w:r>
      <w:proofErr w:type="spellEnd"/>
      <w:r w:rsidRPr="00F94D33">
        <w:t xml:space="preserve"> message</w:t>
      </w:r>
    </w:p>
    <w:p w14:paraId="7359AC7A" w14:textId="77777777" w:rsidR="00DD2EC9" w:rsidRPr="00F94D33" w:rsidRDefault="00DD2EC9">
      <w:pPr>
        <w:pStyle w:val="Bullet3"/>
        <w:tabs>
          <w:tab w:val="clear" w:pos="720"/>
          <w:tab w:val="num" w:pos="723"/>
        </w:tabs>
        <w:spacing w:after="240"/>
        <w:ind w:left="1714"/>
      </w:pPr>
      <w:r w:rsidRPr="00F94D33">
        <w:t>Invalid DSS Unit Number</w:t>
      </w:r>
    </w:p>
    <w:p w14:paraId="523ABFA7" w14:textId="76A7D7B3" w:rsidR="00DD2EC9" w:rsidRPr="00F94D33" w:rsidRDefault="00DD2EC9" w:rsidP="00C54497">
      <w:pPr>
        <w:pStyle w:val="BulletListMultiple"/>
      </w:pPr>
      <w:r w:rsidRPr="009F69C7">
        <w:t>DSS Unit IEN:</w:t>
      </w:r>
      <w:r w:rsidRPr="004068BA">
        <w:t xml:space="preserve">  If this field contains a value, then it must exist on the DSS UNIT file (#724). The</w:t>
      </w:r>
      <w:r w:rsidRPr="00F94D33">
        <w:t xml:space="preserve"> DSS Unit IEN is not required if </w:t>
      </w:r>
      <w:r>
        <w:t xml:space="preserve">either </w:t>
      </w:r>
      <w:r w:rsidRPr="00F94D33">
        <w:t xml:space="preserve">the DSS Unit Name or the DSS Unit Number </w:t>
      </w:r>
      <w:r>
        <w:t>contains a value</w:t>
      </w:r>
      <w:r w:rsidRPr="00F94D33">
        <w:t>.</w:t>
      </w:r>
    </w:p>
    <w:p w14:paraId="32D742C2" w14:textId="77777777" w:rsidR="00DD2EC9" w:rsidRPr="00F94D33" w:rsidRDefault="00DD2EC9">
      <w:pPr>
        <w:pStyle w:val="Bullet2"/>
      </w:pPr>
      <w:proofErr w:type="spellStart"/>
      <w:r w:rsidRPr="00F94D33">
        <w:t>VistA</w:t>
      </w:r>
      <w:proofErr w:type="spellEnd"/>
      <w:r w:rsidRPr="00F94D33">
        <w:t xml:space="preserve"> message</w:t>
      </w:r>
    </w:p>
    <w:p w14:paraId="0728E532" w14:textId="77777777" w:rsidR="00DD2EC9" w:rsidRPr="00F94D33" w:rsidRDefault="00DD2EC9">
      <w:pPr>
        <w:pStyle w:val="Bullet3"/>
        <w:tabs>
          <w:tab w:val="clear" w:pos="720"/>
          <w:tab w:val="num" w:pos="723"/>
        </w:tabs>
        <w:spacing w:after="240"/>
        <w:ind w:left="1714"/>
      </w:pPr>
      <w:r w:rsidRPr="00F94D33">
        <w:t>Invalid DSS Unit IEN</w:t>
      </w:r>
    </w:p>
    <w:p w14:paraId="46ED650A" w14:textId="60A8AA48" w:rsidR="00DD2EC9" w:rsidRPr="00F94D33" w:rsidRDefault="00DD2EC9" w:rsidP="00C54497">
      <w:pPr>
        <w:pStyle w:val="BulletListMultiple"/>
      </w:pPr>
      <w:r w:rsidRPr="009F69C7">
        <w:t>Proc Code:</w:t>
      </w:r>
      <w:r w:rsidRPr="004068BA">
        <w:t xml:space="preserve">  This is the Procedure or the </w:t>
      </w:r>
      <w:r w:rsidRPr="00F53A89">
        <w:t>CPT code value (not the description</w:t>
      </w:r>
      <w:r w:rsidRPr="001659F1">
        <w:t>). A National</w:t>
      </w:r>
      <w:r w:rsidRPr="00F94D33">
        <w:t xml:space="preserve"> Procedure, Local Procedure </w:t>
      </w:r>
      <w:r>
        <w:t>or</w:t>
      </w:r>
      <w:r w:rsidRPr="00F94D33">
        <w:t xml:space="preserve"> CPT code </w:t>
      </w:r>
      <w:r>
        <w:t>is valid</w:t>
      </w:r>
      <w:r w:rsidRPr="00F94D33">
        <w:t xml:space="preserve"> for this column. </w:t>
      </w:r>
      <w:r>
        <w:t>Either t</w:t>
      </w:r>
      <w:r w:rsidRPr="00F94D33">
        <w:t xml:space="preserve">he </w:t>
      </w:r>
      <w:r>
        <w:t>P</w:t>
      </w:r>
      <w:r w:rsidRPr="00F94D33">
        <w:t>rocedure</w:t>
      </w:r>
      <w:r>
        <w:t xml:space="preserve"> </w:t>
      </w:r>
      <w:r w:rsidRPr="00F94D33">
        <w:t xml:space="preserve">must exist </w:t>
      </w:r>
      <w:r>
        <w:t>i</w:t>
      </w:r>
      <w:r w:rsidRPr="00F94D33">
        <w:t>n the EC NATIONAL PROCEDURE file (#725)</w:t>
      </w:r>
      <w:r>
        <w:t xml:space="preserve">, or the </w:t>
      </w:r>
      <w:r w:rsidRPr="00F94D33">
        <w:t xml:space="preserve">CPT </w:t>
      </w:r>
      <w:r>
        <w:t>must exist in</w:t>
      </w:r>
      <w:r w:rsidRPr="00F94D33">
        <w:t xml:space="preserve"> the CPT file (#81)</w:t>
      </w:r>
      <w:r>
        <w:t xml:space="preserve">. In addition, </w:t>
      </w:r>
      <w:r w:rsidRPr="00F94D33">
        <w:t>the Event Code Screen must be active for the Location, DSS Unit IEN, and Procedure/CPT combination. With functionality put in place by the Code Set Versioning project, only CPT codes that are active for the date and time of the event are processed.</w:t>
      </w:r>
    </w:p>
    <w:p w14:paraId="1C49FB1D" w14:textId="77777777" w:rsidR="00DD2EC9" w:rsidRPr="00F94D33" w:rsidRDefault="00DD2EC9">
      <w:pPr>
        <w:pStyle w:val="Bullet2"/>
      </w:pPr>
      <w:proofErr w:type="spellStart"/>
      <w:r w:rsidRPr="00F94D33">
        <w:lastRenderedPageBreak/>
        <w:t>VistA</w:t>
      </w:r>
      <w:proofErr w:type="spellEnd"/>
      <w:r w:rsidRPr="00F94D33">
        <w:t xml:space="preserve"> messages</w:t>
      </w:r>
    </w:p>
    <w:p w14:paraId="5D335024" w14:textId="77777777" w:rsidR="00DD2EC9" w:rsidRPr="00F94D33" w:rsidRDefault="00DD2EC9">
      <w:pPr>
        <w:pStyle w:val="Bullet3"/>
      </w:pPr>
      <w:r w:rsidRPr="00F94D33">
        <w:t>Procedure or “D” x-ref not on EC NATIONAL PROCEDURE file (#725)</w:t>
      </w:r>
    </w:p>
    <w:p w14:paraId="14964F4B" w14:textId="77777777" w:rsidR="00DD2EC9" w:rsidRPr="00F94D33" w:rsidRDefault="00DD2EC9">
      <w:pPr>
        <w:pStyle w:val="Bullet3"/>
      </w:pPr>
      <w:r w:rsidRPr="00F94D33">
        <w:t>Procedure invalid for this Location and DSS Unit</w:t>
      </w:r>
    </w:p>
    <w:p w14:paraId="656CBE65" w14:textId="77777777" w:rsidR="00DD2EC9" w:rsidRPr="00F94D33" w:rsidRDefault="00DD2EC9">
      <w:pPr>
        <w:pStyle w:val="Bullet3"/>
        <w:tabs>
          <w:tab w:val="clear" w:pos="720"/>
          <w:tab w:val="num" w:pos="723"/>
        </w:tabs>
        <w:spacing w:after="240"/>
        <w:ind w:left="1714"/>
      </w:pPr>
      <w:r w:rsidRPr="00F94D33">
        <w:t>Unable to check for active EC Event Code Screen</w:t>
      </w:r>
    </w:p>
    <w:p w14:paraId="17D113D7" w14:textId="77777777" w:rsidR="00DD2EC9" w:rsidRPr="004068BA" w:rsidRDefault="00DD2EC9" w:rsidP="00C54497">
      <w:pPr>
        <w:pStyle w:val="BulletListMultiple"/>
      </w:pPr>
      <w:r w:rsidRPr="009F69C7">
        <w:t>Volume:</w:t>
      </w:r>
      <w:r w:rsidRPr="004068BA">
        <w:t xml:space="preserve">  The volume must be a number from 1 through 99.</w:t>
      </w:r>
    </w:p>
    <w:p w14:paraId="4AF2EF34" w14:textId="77777777" w:rsidR="00DD2EC9" w:rsidRPr="00F94D33" w:rsidRDefault="00DD2EC9">
      <w:pPr>
        <w:pStyle w:val="Bullet2"/>
      </w:pPr>
      <w:r w:rsidRPr="00F94D33">
        <w:t>Delphi error messages</w:t>
      </w:r>
    </w:p>
    <w:p w14:paraId="64CF7E65" w14:textId="77777777" w:rsidR="00DD2EC9" w:rsidRPr="00F94D33" w:rsidRDefault="00DD2EC9">
      <w:pPr>
        <w:pStyle w:val="Bullet3"/>
      </w:pPr>
      <w:r w:rsidRPr="00F94D33">
        <w:t>Error getting column with Volume number</w:t>
      </w:r>
    </w:p>
    <w:p w14:paraId="0730E719" w14:textId="77777777" w:rsidR="00DD2EC9" w:rsidRPr="00F94D33" w:rsidRDefault="00DD2EC9">
      <w:pPr>
        <w:pStyle w:val="Bullet3"/>
      </w:pPr>
      <w:r w:rsidRPr="00F94D33">
        <w:t>Volume is a mandatory field</w:t>
      </w:r>
    </w:p>
    <w:p w14:paraId="7A1E6DF7" w14:textId="77777777" w:rsidR="00DD2EC9" w:rsidRPr="00F94D33" w:rsidRDefault="00DD2EC9">
      <w:pPr>
        <w:pStyle w:val="Bullet3"/>
      </w:pPr>
      <w:r w:rsidRPr="00F94D33">
        <w:t>Volume has a limit of 2 digits</w:t>
      </w:r>
    </w:p>
    <w:p w14:paraId="7C6D8C4C" w14:textId="77777777" w:rsidR="00DD2EC9" w:rsidRPr="00F94D33" w:rsidRDefault="00DD2EC9">
      <w:pPr>
        <w:pStyle w:val="Bullet2"/>
      </w:pPr>
      <w:proofErr w:type="spellStart"/>
      <w:r w:rsidRPr="00F94D33">
        <w:t>VistA</w:t>
      </w:r>
      <w:proofErr w:type="spellEnd"/>
      <w:r w:rsidRPr="00F94D33">
        <w:t xml:space="preserve"> messages</w:t>
      </w:r>
    </w:p>
    <w:p w14:paraId="11AC2B49" w14:textId="77777777" w:rsidR="00DD2EC9" w:rsidRPr="00F94D33" w:rsidRDefault="00DD2EC9">
      <w:pPr>
        <w:pStyle w:val="Bullet3"/>
      </w:pPr>
      <w:r w:rsidRPr="00F94D33">
        <w:t>Volume must be a number from 1 to 99</w:t>
      </w:r>
    </w:p>
    <w:p w14:paraId="150543BF" w14:textId="77777777" w:rsidR="00DD2EC9" w:rsidRPr="00F94D33" w:rsidRDefault="00DD2EC9">
      <w:pPr>
        <w:pStyle w:val="Bullet3"/>
        <w:tabs>
          <w:tab w:val="clear" w:pos="720"/>
          <w:tab w:val="num" w:pos="723"/>
        </w:tabs>
        <w:spacing w:after="240"/>
        <w:ind w:left="1714"/>
      </w:pPr>
      <w:r w:rsidRPr="00F94D33">
        <w:t>Volume must contain numeric characters only</w:t>
      </w:r>
    </w:p>
    <w:p w14:paraId="0604C105" w14:textId="2D3E54BA" w:rsidR="00DD2EC9" w:rsidRPr="00F94D33" w:rsidRDefault="00DD2EC9" w:rsidP="00C54497">
      <w:pPr>
        <w:pStyle w:val="BulletListMultiple"/>
      </w:pPr>
      <w:r w:rsidRPr="009F69C7">
        <w:t>Ordering Section:</w:t>
      </w:r>
      <w:r w:rsidRPr="004068BA">
        <w:t xml:space="preserve">  This is the name of the Ordering Section. </w:t>
      </w:r>
      <w:r w:rsidRPr="00F53A89">
        <w:t>V</w:t>
      </w:r>
      <w:r w:rsidRPr="001659F1">
        <w:t>alidation (against the “B” cross-</w:t>
      </w:r>
      <w:r w:rsidRPr="00F94D33">
        <w:t>reference in the MEDICAL SPECIALTY file (#723)</w:t>
      </w:r>
      <w:r>
        <w:t xml:space="preserve">) </w:t>
      </w:r>
      <w:r w:rsidRPr="00F94D33">
        <w:t xml:space="preserve">occurs for </w:t>
      </w:r>
      <w:r>
        <w:t>O</w:t>
      </w:r>
      <w:r w:rsidRPr="00F94D33">
        <w:t xml:space="preserve">rdering </w:t>
      </w:r>
      <w:r>
        <w:t>S</w:t>
      </w:r>
      <w:r w:rsidRPr="00F94D33">
        <w:t>ection</w:t>
      </w:r>
      <w:r>
        <w:t xml:space="preserve"> value</w:t>
      </w:r>
      <w:r w:rsidRPr="00F94D33">
        <w:t xml:space="preserve">s </w:t>
      </w:r>
      <w:r>
        <w:t>used in the spreadsheet</w:t>
      </w:r>
      <w:r w:rsidRPr="00F94D33">
        <w:t xml:space="preserve">. If this field </w:t>
      </w:r>
      <w:r>
        <w:t xml:space="preserve">is </w:t>
      </w:r>
      <w:r w:rsidRPr="00F94D33">
        <w:t xml:space="preserve">blank, the program will derive the Ordering Section from </w:t>
      </w:r>
      <w:r>
        <w:t xml:space="preserve">the </w:t>
      </w:r>
      <w:r w:rsidRPr="00F94D33">
        <w:t xml:space="preserve">DSS UNIT file (#724) using the DSS Unit IEN. </w:t>
      </w:r>
      <w:r>
        <w:t>The record</w:t>
      </w:r>
      <w:r w:rsidRPr="00F94D33">
        <w:t xml:space="preserve"> will then </w:t>
      </w:r>
      <w:r>
        <w:t xml:space="preserve">be </w:t>
      </w:r>
      <w:r w:rsidRPr="00F94D33">
        <w:t>transmit</w:t>
      </w:r>
      <w:r>
        <w:t>ted</w:t>
      </w:r>
      <w:r w:rsidRPr="00F94D33">
        <w:t xml:space="preserve"> to the Event Capture filer program.</w:t>
      </w:r>
    </w:p>
    <w:p w14:paraId="7F6D8CFE" w14:textId="77777777" w:rsidR="00DD2EC9" w:rsidRPr="00F94D33" w:rsidRDefault="00DD2EC9">
      <w:pPr>
        <w:pStyle w:val="Bullet2"/>
      </w:pPr>
      <w:proofErr w:type="spellStart"/>
      <w:r w:rsidRPr="00F94D33">
        <w:t>VistA</w:t>
      </w:r>
      <w:proofErr w:type="spellEnd"/>
      <w:r w:rsidRPr="00F94D33">
        <w:t xml:space="preserve"> message</w:t>
      </w:r>
    </w:p>
    <w:p w14:paraId="28C6E49C" w14:textId="77777777" w:rsidR="00DD2EC9" w:rsidRPr="00F94D33" w:rsidRDefault="00DD2EC9">
      <w:pPr>
        <w:pStyle w:val="Bullet3"/>
      </w:pPr>
      <w:r w:rsidRPr="00F94D33">
        <w:t>Invalid Ordering Section</w:t>
      </w:r>
    </w:p>
    <w:p w14:paraId="713D0392" w14:textId="77777777" w:rsidR="00DD2EC9" w:rsidRPr="00F94D33" w:rsidRDefault="00DD2EC9">
      <w:pPr>
        <w:pStyle w:val="Bullet3"/>
        <w:tabs>
          <w:tab w:val="clear" w:pos="720"/>
          <w:tab w:val="num" w:pos="723"/>
        </w:tabs>
        <w:spacing w:after="240"/>
        <w:ind w:left="1714"/>
      </w:pPr>
      <w:r w:rsidRPr="00F94D33">
        <w:t>Unable to determine Ordering Section</w:t>
      </w:r>
    </w:p>
    <w:p w14:paraId="4CBEDC25" w14:textId="07D60264" w:rsidR="00DD2EC9" w:rsidRDefault="00DD2EC9" w:rsidP="00C54497">
      <w:pPr>
        <w:pStyle w:val="BulletListMultiple"/>
      </w:pPr>
      <w:proofErr w:type="spellStart"/>
      <w:r w:rsidRPr="009F69C7">
        <w:t>Prov</w:t>
      </w:r>
      <w:proofErr w:type="spellEnd"/>
      <w:r w:rsidRPr="009F69C7">
        <w:t xml:space="preserve"> Name or IEN:</w:t>
      </w:r>
      <w:r w:rsidRPr="004068BA">
        <w:t xml:space="preserve">  This is the Provider’s last and first name as it appears in the “B” cross</w:t>
      </w:r>
      <w:r w:rsidRPr="00F53A89">
        <w:t>-</w:t>
      </w:r>
      <w:r w:rsidRPr="00F94D33">
        <w:t>reference of the NEW PERSON file (#200). If the provider also has a middle initial, then it should be included</w:t>
      </w:r>
      <w:r>
        <w:t xml:space="preserve"> (e</w:t>
      </w:r>
      <w:r w:rsidRPr="00F94D33">
        <w:t>.</w:t>
      </w:r>
      <w:r>
        <w:t>g</w:t>
      </w:r>
      <w:r w:rsidRPr="00F94D33">
        <w:t>. ‘ECPROVIDER, SEVEN J’</w:t>
      </w:r>
      <w:r>
        <w:t>)</w:t>
      </w:r>
      <w:r w:rsidRPr="00F94D33">
        <w:t>.</w:t>
      </w:r>
      <w:r>
        <w:t xml:space="preserve"> </w:t>
      </w:r>
      <w:r w:rsidRPr="00F94D33">
        <w:t xml:space="preserve">If the system finds a partial match for </w:t>
      </w:r>
      <w:r>
        <w:t xml:space="preserve">the </w:t>
      </w:r>
      <w:r w:rsidRPr="00F94D33">
        <w:t xml:space="preserve">name, the application will return the provider information (provider name, IEN, specialty, subspecialty, person class), and </w:t>
      </w:r>
      <w:r>
        <w:t>the user</w:t>
      </w:r>
      <w:r w:rsidRPr="00F94D33">
        <w:t xml:space="preserve"> can then determine which provider </w:t>
      </w:r>
      <w:r>
        <w:t>is correct</w:t>
      </w:r>
      <w:r w:rsidRPr="00F94D33">
        <w:t>.</w:t>
      </w:r>
      <w:r>
        <w:t xml:space="preserve"> </w:t>
      </w:r>
      <w:r w:rsidRPr="00F94D33">
        <w:t xml:space="preserve">The Provider </w:t>
      </w:r>
      <w:r>
        <w:t xml:space="preserve">Name </w:t>
      </w:r>
      <w:r w:rsidRPr="00F94D33">
        <w:t>must have a “B” cross-reference</w:t>
      </w:r>
      <w:r>
        <w:t xml:space="preserve"> i</w:t>
      </w:r>
      <w:r w:rsidRPr="00F94D33">
        <w:t>n the NEW PERSON file (#200)</w:t>
      </w:r>
      <w:r>
        <w:t>,</w:t>
      </w:r>
      <w:r w:rsidRPr="00F94D33">
        <w:t xml:space="preserve"> and the person class must be active.</w:t>
      </w:r>
    </w:p>
    <w:p w14:paraId="511044B1" w14:textId="77777777" w:rsidR="00DD2EC9" w:rsidRPr="00F94D33" w:rsidRDefault="00DD2EC9">
      <w:pPr>
        <w:pStyle w:val="Bullet2"/>
      </w:pPr>
      <w:proofErr w:type="spellStart"/>
      <w:r w:rsidRPr="00F94D33">
        <w:t>VistA</w:t>
      </w:r>
      <w:proofErr w:type="spellEnd"/>
      <w:r w:rsidRPr="00F94D33">
        <w:t xml:space="preserve"> messages</w:t>
      </w:r>
    </w:p>
    <w:p w14:paraId="78281E8D" w14:textId="77777777" w:rsidR="00DD2EC9" w:rsidRPr="00F94D33" w:rsidRDefault="00DD2EC9">
      <w:pPr>
        <w:pStyle w:val="Bullet3"/>
      </w:pPr>
      <w:r w:rsidRPr="00F94D33">
        <w:t>Provider has no B x-ref on NEW PERSON file (#200)</w:t>
      </w:r>
    </w:p>
    <w:p w14:paraId="362908C6" w14:textId="77777777" w:rsidR="00DD2EC9" w:rsidRPr="00F94D33" w:rsidRDefault="00DD2EC9">
      <w:pPr>
        <w:pStyle w:val="Bullet3"/>
      </w:pPr>
      <w:r w:rsidRPr="00F94D33">
        <w:t>Unable to determine person class</w:t>
      </w:r>
    </w:p>
    <w:p w14:paraId="5F427004" w14:textId="77777777" w:rsidR="00DD2EC9" w:rsidRPr="00F94D33" w:rsidRDefault="00DD2EC9">
      <w:pPr>
        <w:pStyle w:val="Bullet3"/>
        <w:tabs>
          <w:tab w:val="clear" w:pos="720"/>
          <w:tab w:val="num" w:pos="723"/>
        </w:tabs>
        <w:spacing w:after="240"/>
        <w:ind w:left="1714"/>
      </w:pPr>
      <w:r w:rsidRPr="00F94D33">
        <w:t>Provider does not have an active person class</w:t>
      </w:r>
    </w:p>
    <w:p w14:paraId="12D02C5D" w14:textId="77777777" w:rsidR="00DD2EC9" w:rsidRPr="001659F1" w:rsidRDefault="00DD2EC9" w:rsidP="00C54497">
      <w:pPr>
        <w:pStyle w:val="BulletListMultiple"/>
      </w:pPr>
      <w:proofErr w:type="spellStart"/>
      <w:r w:rsidRPr="009F69C7">
        <w:t>Enc</w:t>
      </w:r>
      <w:proofErr w:type="spellEnd"/>
      <w:r w:rsidRPr="009F69C7">
        <w:t xml:space="preserve"> Date/Time:</w:t>
      </w:r>
      <w:r w:rsidRPr="004068BA">
        <w:t xml:space="preserve">  </w:t>
      </w:r>
      <w:r w:rsidRPr="00F53A89">
        <w:t xml:space="preserve">The Encounter Date/Time can be in any valid </w:t>
      </w:r>
      <w:proofErr w:type="spellStart"/>
      <w:r w:rsidRPr="00F53A89">
        <w:t>FileMan</w:t>
      </w:r>
      <w:proofErr w:type="spellEnd"/>
      <w:r w:rsidRPr="00F53A89">
        <w:t xml:space="preserve"> format.</w:t>
      </w:r>
    </w:p>
    <w:p w14:paraId="57429645" w14:textId="36E9B524" w:rsidR="00DD2EC9" w:rsidRPr="00F94D33" w:rsidRDefault="00DD2EC9" w:rsidP="00C54497">
      <w:pPr>
        <w:pStyle w:val="BulletListMultiple"/>
        <w:numPr>
          <w:ilvl w:val="0"/>
          <w:numId w:val="0"/>
        </w:numPr>
        <w:ind w:left="360"/>
      </w:pPr>
    </w:p>
    <w:p w14:paraId="308BAE88" w14:textId="77777777" w:rsidR="00DD2EC9" w:rsidRPr="00F94D33" w:rsidRDefault="00DD2EC9" w:rsidP="009F69C7">
      <w:pPr>
        <w:pStyle w:val="BulletListMultiple"/>
      </w:pPr>
      <w:r w:rsidRPr="00F94D33">
        <w:t>Examples:</w:t>
      </w:r>
    </w:p>
    <w:p w14:paraId="79B36C99" w14:textId="77777777" w:rsidR="00DD2EC9" w:rsidRPr="00F94D33" w:rsidRDefault="00DD2EC9" w:rsidP="009F69C7">
      <w:pPr>
        <w:pStyle w:val="BulletListMultiple"/>
      </w:pPr>
      <w:r w:rsidRPr="00F94D33">
        <w:t>mm/</w:t>
      </w:r>
      <w:proofErr w:type="spellStart"/>
      <w:r w:rsidRPr="00F94D33">
        <w:t>dd</w:t>
      </w:r>
      <w:proofErr w:type="spellEnd"/>
      <w:r w:rsidRPr="00F94D33">
        <w:t>/</w:t>
      </w:r>
      <w:proofErr w:type="spellStart"/>
      <w:r w:rsidRPr="00F94D33">
        <w:t>yy</w:t>
      </w:r>
      <w:proofErr w:type="spellEnd"/>
      <w:r w:rsidRPr="00F94D33">
        <w:t xml:space="preserve"> @</w:t>
      </w:r>
      <w:proofErr w:type="spellStart"/>
      <w:r w:rsidRPr="00F94D33">
        <w:t>hh:mm</w:t>
      </w:r>
      <w:proofErr w:type="spellEnd"/>
    </w:p>
    <w:p w14:paraId="735A1793" w14:textId="77777777" w:rsidR="00DD2EC9" w:rsidRPr="00F94D33" w:rsidRDefault="00DD2EC9" w:rsidP="009F69C7">
      <w:pPr>
        <w:pStyle w:val="BulletListMultiple"/>
      </w:pPr>
      <w:r w:rsidRPr="00F94D33">
        <w:t>mm/</w:t>
      </w:r>
      <w:proofErr w:type="spellStart"/>
      <w:r w:rsidRPr="00F94D33">
        <w:t>dd</w:t>
      </w:r>
      <w:proofErr w:type="spellEnd"/>
      <w:r w:rsidRPr="00F94D33">
        <w:t>/</w:t>
      </w:r>
      <w:proofErr w:type="spellStart"/>
      <w:r w:rsidRPr="00F94D33">
        <w:t>yyyy</w:t>
      </w:r>
      <w:proofErr w:type="spellEnd"/>
      <w:r w:rsidRPr="00F94D33">
        <w:t xml:space="preserve"> @</w:t>
      </w:r>
      <w:proofErr w:type="spellStart"/>
      <w:r w:rsidRPr="00F94D33">
        <w:t>hh:mm</w:t>
      </w:r>
      <w:proofErr w:type="spellEnd"/>
    </w:p>
    <w:p w14:paraId="6247551E" w14:textId="77777777" w:rsidR="00DD2EC9" w:rsidRPr="00F94D33" w:rsidRDefault="00DD2EC9" w:rsidP="009F69C7">
      <w:pPr>
        <w:pStyle w:val="BulletListMultiple"/>
      </w:pPr>
      <w:r w:rsidRPr="00F94D33">
        <w:t>mm-</w:t>
      </w:r>
      <w:proofErr w:type="spellStart"/>
      <w:r w:rsidRPr="00F94D33">
        <w:t>dd</w:t>
      </w:r>
      <w:proofErr w:type="spellEnd"/>
      <w:r w:rsidRPr="00F94D33">
        <w:t>-</w:t>
      </w:r>
      <w:proofErr w:type="spellStart"/>
      <w:r w:rsidRPr="00F94D33">
        <w:t>yy</w:t>
      </w:r>
      <w:proofErr w:type="spellEnd"/>
      <w:r w:rsidRPr="00F94D33">
        <w:t xml:space="preserve"> @</w:t>
      </w:r>
      <w:proofErr w:type="spellStart"/>
      <w:r w:rsidRPr="00F94D33">
        <w:t>hh:mm</w:t>
      </w:r>
      <w:proofErr w:type="spellEnd"/>
    </w:p>
    <w:p w14:paraId="65993D55" w14:textId="77777777" w:rsidR="00DD2EC9" w:rsidRPr="00F94D33" w:rsidRDefault="00DD2EC9" w:rsidP="009F69C7">
      <w:pPr>
        <w:pStyle w:val="BulletListMultiple"/>
      </w:pPr>
      <w:r w:rsidRPr="00F94D33">
        <w:t>mmddyy @</w:t>
      </w:r>
      <w:proofErr w:type="spellStart"/>
      <w:r w:rsidRPr="00F94D33">
        <w:t>hhmm</w:t>
      </w:r>
      <w:proofErr w:type="spellEnd"/>
    </w:p>
    <w:p w14:paraId="42D2D320" w14:textId="77777777" w:rsidR="00DD2EC9" w:rsidRDefault="00DD2EC9" w:rsidP="009F69C7">
      <w:pPr>
        <w:pStyle w:val="BulletListMultiple"/>
      </w:pPr>
      <w:r w:rsidRPr="00F94D33">
        <w:t>N, N-1, N-1H, etc.</w:t>
      </w:r>
    </w:p>
    <w:p w14:paraId="185D0E07" w14:textId="77777777" w:rsidR="00DD2EC9" w:rsidRPr="00F94D33" w:rsidRDefault="00DD2EC9">
      <w:pPr>
        <w:pStyle w:val="Bullet2"/>
      </w:pPr>
      <w:proofErr w:type="spellStart"/>
      <w:r w:rsidRPr="00F94D33">
        <w:t>VistA</w:t>
      </w:r>
      <w:proofErr w:type="spellEnd"/>
      <w:r w:rsidRPr="00F94D33">
        <w:t xml:space="preserve"> message</w:t>
      </w:r>
    </w:p>
    <w:p w14:paraId="44EFDEB6" w14:textId="77777777" w:rsidR="00DD2EC9" w:rsidRPr="00F94D33" w:rsidRDefault="00DD2EC9">
      <w:pPr>
        <w:pStyle w:val="Bullet3"/>
        <w:tabs>
          <w:tab w:val="clear" w:pos="720"/>
          <w:tab w:val="num" w:pos="723"/>
        </w:tabs>
        <w:spacing w:after="240"/>
        <w:ind w:left="1714"/>
      </w:pPr>
      <w:r w:rsidRPr="00F94D33">
        <w:t>Invalid encounter date/time</w:t>
      </w:r>
    </w:p>
    <w:p w14:paraId="413FC07D" w14:textId="38265BDE" w:rsidR="00DD2EC9" w:rsidRPr="00F94D33" w:rsidRDefault="00DD2EC9" w:rsidP="00C54497">
      <w:pPr>
        <w:pStyle w:val="BulletListMultiple"/>
      </w:pPr>
      <w:r w:rsidRPr="009F69C7">
        <w:t>Category:</w:t>
      </w:r>
      <w:r w:rsidRPr="004068BA">
        <w:t xml:space="preserve">  The Category field can be blank. </w:t>
      </w:r>
      <w:r w:rsidRPr="00F53A89">
        <w:t xml:space="preserve">If the user enters a value, it needs to have a </w:t>
      </w:r>
      <w:r w:rsidRPr="001659F1">
        <w:t>“B”</w:t>
      </w:r>
      <w:r w:rsidRPr="00F94D33">
        <w:t xml:space="preserve"> cross-reference in the EC CATEGORY file (#726).</w:t>
      </w:r>
    </w:p>
    <w:p w14:paraId="45C8431E" w14:textId="77777777" w:rsidR="00DD2EC9" w:rsidRPr="00F94D33" w:rsidRDefault="00DD2EC9">
      <w:pPr>
        <w:pStyle w:val="Bullet2"/>
      </w:pPr>
      <w:proofErr w:type="spellStart"/>
      <w:r w:rsidRPr="00F94D33">
        <w:t>VistA</w:t>
      </w:r>
      <w:proofErr w:type="spellEnd"/>
      <w:r w:rsidRPr="00F94D33">
        <w:t xml:space="preserve"> message</w:t>
      </w:r>
    </w:p>
    <w:p w14:paraId="2EC3A938" w14:textId="77777777" w:rsidR="00DD2EC9" w:rsidRPr="00F94D33" w:rsidRDefault="00DD2EC9">
      <w:pPr>
        <w:pStyle w:val="Bullet3"/>
        <w:tabs>
          <w:tab w:val="clear" w:pos="720"/>
          <w:tab w:val="num" w:pos="723"/>
        </w:tabs>
        <w:spacing w:after="240"/>
        <w:ind w:left="1714"/>
      </w:pPr>
      <w:r w:rsidRPr="00F94D33">
        <w:lastRenderedPageBreak/>
        <w:t xml:space="preserve">Category </w:t>
      </w:r>
      <w:r>
        <w:t>“B”</w:t>
      </w:r>
      <w:r w:rsidRPr="00F94D33">
        <w:t xml:space="preserve"> x-ref not on EC CATEGORY file (#726)</w:t>
      </w:r>
    </w:p>
    <w:p w14:paraId="233FA296" w14:textId="0C26173F" w:rsidR="00DD2EC9" w:rsidRPr="00F94D33" w:rsidRDefault="00DD2EC9" w:rsidP="00C54497">
      <w:pPr>
        <w:pStyle w:val="BulletListMultiple"/>
      </w:pPr>
      <w:proofErr w:type="spellStart"/>
      <w:r w:rsidRPr="009F69C7">
        <w:t>Diag</w:t>
      </w:r>
      <w:proofErr w:type="spellEnd"/>
      <w:r w:rsidRPr="009F69C7">
        <w:t xml:space="preserve"> Code:</w:t>
      </w:r>
      <w:r w:rsidRPr="004068BA">
        <w:t xml:space="preserve">  This is the primary </w:t>
      </w:r>
      <w:r w:rsidRPr="00F53A89">
        <w:t>D</w:t>
      </w:r>
      <w:r w:rsidRPr="001659F1">
        <w:t>iagnosis Code value. It must exist on the ICD DIAGNOSIS</w:t>
      </w:r>
      <w:r w:rsidRPr="00F94D33">
        <w:t xml:space="preserve"> file (#80).</w:t>
      </w:r>
      <w:r>
        <w:t xml:space="preserve"> </w:t>
      </w:r>
      <w:r w:rsidRPr="00F94D33">
        <w:t>With functionality put in place by the Code Set Versioning project, only ICD codes that are active for the date and time of the event process</w:t>
      </w:r>
      <w:r>
        <w:t xml:space="preserve"> are valid. </w:t>
      </w:r>
      <w:r w:rsidRPr="00F94D33">
        <w:t>The Diagnosis Code is only required for records sent to PCE.</w:t>
      </w:r>
      <w:r>
        <w:t xml:space="preserve"> </w:t>
      </w:r>
      <w:r w:rsidRPr="00F94D33">
        <w:t>The system ignores it otherwise.</w:t>
      </w:r>
    </w:p>
    <w:p w14:paraId="5B4D14C8" w14:textId="77777777" w:rsidR="00DD2EC9" w:rsidRPr="00F94D33" w:rsidRDefault="00DD2EC9">
      <w:pPr>
        <w:pStyle w:val="Bullet2"/>
      </w:pPr>
      <w:proofErr w:type="spellStart"/>
      <w:r w:rsidRPr="00F94D33">
        <w:t>VistA</w:t>
      </w:r>
      <w:proofErr w:type="spellEnd"/>
      <w:r w:rsidRPr="00F94D33">
        <w:t xml:space="preserve"> messages</w:t>
      </w:r>
    </w:p>
    <w:p w14:paraId="372310A7" w14:textId="77777777" w:rsidR="00DD2EC9" w:rsidRPr="00F94D33" w:rsidRDefault="00DD2EC9">
      <w:pPr>
        <w:pStyle w:val="Bullet3"/>
      </w:pPr>
      <w:r w:rsidRPr="00F94D33">
        <w:t>Diagnosis code is required for this DSS Unit</w:t>
      </w:r>
    </w:p>
    <w:p w14:paraId="5742A1E5" w14:textId="77777777" w:rsidR="00DD2EC9" w:rsidRPr="00F94D33" w:rsidRDefault="00DD2EC9">
      <w:pPr>
        <w:pStyle w:val="Bullet3"/>
        <w:tabs>
          <w:tab w:val="clear" w:pos="720"/>
          <w:tab w:val="num" w:pos="723"/>
        </w:tabs>
        <w:spacing w:after="240"/>
        <w:ind w:left="1714"/>
      </w:pPr>
      <w:r w:rsidRPr="00F94D33">
        <w:t>Unable to retrieve Diagnosis IEN</w:t>
      </w:r>
    </w:p>
    <w:p w14:paraId="3249B61E" w14:textId="2B59C99C" w:rsidR="00DD2EC9" w:rsidRPr="00F94D33" w:rsidRDefault="00DD2EC9" w:rsidP="00C54497">
      <w:pPr>
        <w:pStyle w:val="BulletListMultiple"/>
      </w:pPr>
      <w:proofErr w:type="spellStart"/>
      <w:r w:rsidRPr="009F69C7">
        <w:t>Assoc</w:t>
      </w:r>
      <w:proofErr w:type="spellEnd"/>
      <w:r w:rsidRPr="009F69C7">
        <w:t xml:space="preserve"> Clinic:</w:t>
      </w:r>
      <w:r w:rsidRPr="004068BA">
        <w:t xml:space="preserve">  This is the Associated Clinic name.</w:t>
      </w:r>
      <w:r w:rsidRPr="001659F1">
        <w:t xml:space="preserve"> It must have a “B” cross-reference on the</w:t>
      </w:r>
      <w:r w:rsidRPr="00F94D33">
        <w:t xml:space="preserve"> HOSPITAL LOCATION file (#44), be of type “C” (clinic), and be active for that encounter date. The Associated Clinic must have conforming stop codes to be selectable.</w:t>
      </w:r>
      <w:r>
        <w:t xml:space="preserve"> </w:t>
      </w:r>
      <w:r w:rsidRPr="00F94D33">
        <w:t>The Associated Clinic is only required for records sent to PCE</w:t>
      </w:r>
      <w:r>
        <w:t>; otherwise, it</w:t>
      </w:r>
      <w:r w:rsidRPr="00F94D33">
        <w:t xml:space="preserve"> will be ignored.</w:t>
      </w:r>
    </w:p>
    <w:p w14:paraId="50DC7444" w14:textId="77777777" w:rsidR="00DD2EC9" w:rsidRPr="00F94D33" w:rsidRDefault="00DD2EC9">
      <w:pPr>
        <w:pStyle w:val="Bullet2"/>
      </w:pPr>
      <w:proofErr w:type="spellStart"/>
      <w:r w:rsidRPr="00F94D33">
        <w:t>VistA</w:t>
      </w:r>
      <w:proofErr w:type="spellEnd"/>
      <w:r w:rsidRPr="00F94D33">
        <w:t xml:space="preserve"> messages</w:t>
      </w:r>
    </w:p>
    <w:p w14:paraId="3465269A" w14:textId="77777777" w:rsidR="00DD2EC9" w:rsidRPr="00F94D33" w:rsidRDefault="00DD2EC9">
      <w:pPr>
        <w:pStyle w:val="Bullet3"/>
      </w:pPr>
      <w:r w:rsidRPr="00F94D33">
        <w:t>Associated Clinic is required for this DSS Unit</w:t>
      </w:r>
    </w:p>
    <w:p w14:paraId="2786A9E1" w14:textId="77777777" w:rsidR="00DD2EC9" w:rsidRPr="00F94D33" w:rsidRDefault="00DD2EC9">
      <w:pPr>
        <w:pStyle w:val="Bullet3"/>
      </w:pPr>
      <w:proofErr w:type="spellStart"/>
      <w:r w:rsidRPr="00F94D33">
        <w:t>Assoc</w:t>
      </w:r>
      <w:proofErr w:type="spellEnd"/>
      <w:r w:rsidRPr="00F94D33">
        <w:t xml:space="preserve"> </w:t>
      </w:r>
      <w:proofErr w:type="spellStart"/>
      <w:r w:rsidRPr="00F94D33">
        <w:t>Clin</w:t>
      </w:r>
      <w:proofErr w:type="spellEnd"/>
      <w:r w:rsidRPr="00F94D33">
        <w:t xml:space="preserve"> </w:t>
      </w:r>
      <w:r>
        <w:t>“</w:t>
      </w:r>
      <w:r w:rsidRPr="00F94D33">
        <w:t>B</w:t>
      </w:r>
      <w:r>
        <w:t>”</w:t>
      </w:r>
      <w:r w:rsidRPr="00F94D33">
        <w:t xml:space="preserve"> x-ref not found on HOSPITAL LOCATION file (#44)</w:t>
      </w:r>
    </w:p>
    <w:p w14:paraId="742FDE99" w14:textId="77777777" w:rsidR="00DD2EC9" w:rsidRPr="00F94D33" w:rsidRDefault="00DD2EC9">
      <w:pPr>
        <w:pStyle w:val="Bullet3"/>
      </w:pPr>
      <w:proofErr w:type="spellStart"/>
      <w:r w:rsidRPr="00F94D33">
        <w:t>Assoc</w:t>
      </w:r>
      <w:proofErr w:type="spellEnd"/>
      <w:r w:rsidRPr="00F94D33">
        <w:t xml:space="preserve"> </w:t>
      </w:r>
      <w:proofErr w:type="spellStart"/>
      <w:r w:rsidRPr="00F94D33">
        <w:t>Clin</w:t>
      </w:r>
      <w:proofErr w:type="spellEnd"/>
      <w:r w:rsidRPr="00F94D33">
        <w:t xml:space="preserve"> not found on HOSPITAL LOCATION file (#44)</w:t>
      </w:r>
    </w:p>
    <w:p w14:paraId="6B7B86D2" w14:textId="77777777" w:rsidR="00DD2EC9" w:rsidRDefault="00DD2EC9">
      <w:pPr>
        <w:pStyle w:val="Bullet3"/>
      </w:pPr>
      <w:r w:rsidRPr="00F94D33">
        <w:t>Associated Clinic must be of type "C" (clinic)</w:t>
      </w:r>
    </w:p>
    <w:p w14:paraId="7CF00E10" w14:textId="77777777" w:rsidR="00DD2EC9" w:rsidRDefault="00DD2EC9">
      <w:pPr>
        <w:pStyle w:val="Bullet3"/>
        <w:tabs>
          <w:tab w:val="clear" w:pos="720"/>
          <w:tab w:val="num" w:pos="723"/>
        </w:tabs>
      </w:pPr>
      <w:r w:rsidRPr="00F94D33">
        <w:t>Associated Clinic inactive for this encounter date</w:t>
      </w:r>
    </w:p>
    <w:p w14:paraId="2B0B6A56" w14:textId="045B6344" w:rsidR="00035E77" w:rsidRDefault="00035E77" w:rsidP="009F69C7">
      <w:pPr>
        <w:pStyle w:val="BulletListMultiple"/>
      </w:pPr>
      <w:r>
        <w:t>Modifier (1 through 5):  This is the Modifier, or Modifiers, associated with the procedure.</w:t>
      </w:r>
    </w:p>
    <w:p w14:paraId="32125533" w14:textId="40FBE418" w:rsidR="00035E77" w:rsidRDefault="00035E77" w:rsidP="009F69C7">
      <w:pPr>
        <w:pStyle w:val="Bullet2"/>
      </w:pPr>
      <w:proofErr w:type="spellStart"/>
      <w:r>
        <w:t>VistA</w:t>
      </w:r>
      <w:proofErr w:type="spellEnd"/>
      <w:r>
        <w:t xml:space="preserve"> message</w:t>
      </w:r>
    </w:p>
    <w:p w14:paraId="6AA5CFC6" w14:textId="7620BC10" w:rsidR="005E2FA1" w:rsidRPr="00F94D33" w:rsidRDefault="005E2FA1" w:rsidP="009F69C7">
      <w:pPr>
        <w:pStyle w:val="Bullet2"/>
      </w:pPr>
      <w:r>
        <w:t>Modifier is invalid or duplicated for the selected procedure</w:t>
      </w:r>
    </w:p>
    <w:p w14:paraId="20586BAF" w14:textId="0F52C353" w:rsidR="00DD2EC9" w:rsidRDefault="00DD2EC9" w:rsidP="009F69C7">
      <w:pPr>
        <w:pStyle w:val="Heading4"/>
      </w:pPr>
      <w:bookmarkStart w:id="239" w:name="_Toc463463982"/>
      <w:r>
        <w:t>Service Connected Questions Validation</w:t>
      </w:r>
      <w:bookmarkEnd w:id="239"/>
    </w:p>
    <w:p w14:paraId="7B27D364" w14:textId="73D48F2F" w:rsidR="00DD2EC9" w:rsidRPr="002867A9" w:rsidRDefault="00DD2EC9" w:rsidP="004068BA">
      <w:pPr>
        <w:pStyle w:val="DSSECSBodyText"/>
      </w:pPr>
      <w:r w:rsidRPr="004068BA">
        <w:t xml:space="preserve">The Service Connected (SC) classification data validation and requirements are similar to those for records entered using other ECS data entry options. </w:t>
      </w:r>
      <w:r w:rsidRPr="001659F1">
        <w:t xml:space="preserve">In order to assist the user in gathering SC information, Event Capture generates a spreadsheet of SC-related deficiencies found when transmitting the data. When a row fails validation because of SC-related deficiencies, an </w:t>
      </w:r>
      <w:r w:rsidRPr="009F69C7">
        <w:t xml:space="preserve">Export SC Errors </w:t>
      </w:r>
      <w:r w:rsidRPr="004068BA">
        <w:t xml:space="preserve">button will appear above the </w:t>
      </w:r>
      <w:r w:rsidRPr="009F69C7">
        <w:t>Error Messages</w:t>
      </w:r>
      <w:r w:rsidRPr="004068BA">
        <w:t xml:space="preserve"> box.</w:t>
      </w:r>
      <w:r w:rsidRPr="001659F1">
        <w:t xml:space="preserve"> Click the button to generate an Excel spreadsheet, which the user can then save, print, or email to help resolve the errors.</w:t>
      </w:r>
    </w:p>
    <w:p w14:paraId="41E593B9" w14:textId="7E0EA0D1" w:rsidR="00DD2EC9" w:rsidRDefault="00DD2EC9">
      <w:pPr>
        <w:pStyle w:val="FigureCaption"/>
      </w:pPr>
      <w:bookmarkStart w:id="240" w:name="_Toc463464101"/>
      <w:r>
        <w:t>Connected Error Message and Export SC Errors Button</w:t>
      </w:r>
      <w:bookmarkEnd w:id="240"/>
    </w:p>
    <w:p w14:paraId="1F60E55E" w14:textId="77777777" w:rsidR="00DD2EC9" w:rsidRDefault="00DD2EC9">
      <w:pPr>
        <w:pStyle w:val="Figure"/>
      </w:pPr>
      <w:r>
        <w:rPr>
          <w:noProof/>
        </w:rPr>
        <w:drawing>
          <wp:inline distT="0" distB="0" distL="0" distR="0" wp14:anchorId="1E78873E" wp14:editId="4ADBB9C2">
            <wp:extent cx="5943600" cy="914400"/>
            <wp:effectExtent l="0" t="0" r="0" b="0"/>
            <wp:docPr id="289" name="Picture 289" descr="Connected Error Message and Export SC Error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email">
                      <a:extLst>
                        <a:ext uri="{28A0092B-C50C-407E-A947-70E740481C1C}">
                          <a14:useLocalDpi xmlns:a14="http://schemas.microsoft.com/office/drawing/2010/main"/>
                        </a:ext>
                      </a:extLst>
                    </a:blip>
                    <a:srcRect/>
                    <a:stretch>
                      <a:fillRect/>
                    </a:stretch>
                  </pic:blipFill>
                  <pic:spPr bwMode="auto">
                    <a:xfrm>
                      <a:off x="0" y="0"/>
                      <a:ext cx="5943600" cy="914400"/>
                    </a:xfrm>
                    <a:prstGeom prst="rect">
                      <a:avLst/>
                    </a:prstGeom>
                    <a:noFill/>
                    <a:ln>
                      <a:noFill/>
                    </a:ln>
                  </pic:spPr>
                </pic:pic>
              </a:graphicData>
            </a:graphic>
          </wp:inline>
        </w:drawing>
      </w:r>
    </w:p>
    <w:p w14:paraId="6E64987D" w14:textId="02649972" w:rsidR="006528A6" w:rsidRDefault="006528A6" w:rsidP="009F69C7">
      <w:pPr>
        <w:pStyle w:val="FigureCaption"/>
      </w:pPr>
      <w:bookmarkStart w:id="241" w:name="_Toc463464102"/>
      <w:r>
        <w:t>Export SC Errors Spreadsheet</w:t>
      </w:r>
      <w:bookmarkEnd w:id="241"/>
    </w:p>
    <w:p w14:paraId="243AE4B4" w14:textId="59650046" w:rsidR="006528A6" w:rsidRPr="006528A6" w:rsidRDefault="006528A6" w:rsidP="009F69C7">
      <w:pPr>
        <w:pStyle w:val="BodyText"/>
      </w:pPr>
      <w:r>
        <w:rPr>
          <w:noProof/>
        </w:rPr>
        <w:drawing>
          <wp:inline distT="0" distB="0" distL="0" distR="0" wp14:anchorId="12C85ED7" wp14:editId="0AC7B838">
            <wp:extent cx="5943600" cy="452755"/>
            <wp:effectExtent l="0" t="0" r="0" b="4445"/>
            <wp:docPr id="11" name="Picture 11" descr="This is the Export SC Errors Spread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452755"/>
                    </a:xfrm>
                    <a:prstGeom prst="rect">
                      <a:avLst/>
                    </a:prstGeom>
                  </pic:spPr>
                </pic:pic>
              </a:graphicData>
            </a:graphic>
          </wp:inline>
        </w:drawing>
      </w:r>
    </w:p>
    <w:p w14:paraId="634C13B9" w14:textId="77777777" w:rsidR="00DD2EC9" w:rsidRDefault="00DD2EC9" w:rsidP="009F69C7">
      <w:pPr>
        <w:pStyle w:val="Heading4"/>
      </w:pPr>
      <w:bookmarkStart w:id="242" w:name="_Toc463463983"/>
      <w:r>
        <w:lastRenderedPageBreak/>
        <w:t>Other Error Correction Logic</w:t>
      </w:r>
      <w:bookmarkEnd w:id="242"/>
      <w:r w:rsidRPr="00F94D33">
        <w:fldChar w:fldCharType="begin"/>
      </w:r>
      <w:r w:rsidRPr="00F94D33">
        <w:instrText xml:space="preserve"> XE "</w:instrText>
      </w:r>
      <w:r>
        <w:instrText>Other Logic</w:instrText>
      </w:r>
      <w:r w:rsidRPr="00F94D33">
        <w:instrText>"</w:instrText>
      </w:r>
      <w:r w:rsidRPr="00F94D33">
        <w:fldChar w:fldCharType="end"/>
      </w:r>
    </w:p>
    <w:p w14:paraId="789D9278" w14:textId="3C85F31D" w:rsidR="00DD2EC9" w:rsidRPr="002867A9" w:rsidRDefault="00DD2EC9" w:rsidP="001659F1">
      <w:pPr>
        <w:pStyle w:val="BulletListMultiple"/>
      </w:pPr>
      <w:r w:rsidRPr="009F69C7">
        <w:t>DSS Unit IEN:</w:t>
      </w:r>
      <w:r w:rsidRPr="001659F1">
        <w:t xml:space="preserve">  The system obtains the DSS Unit IEN by checking the </w:t>
      </w:r>
      <w:r w:rsidRPr="009F69C7">
        <w:t>DSS Unit IEN</w:t>
      </w:r>
      <w:r w:rsidRPr="001659F1">
        <w:t xml:space="preserve">, the </w:t>
      </w:r>
      <w:r w:rsidRPr="009F69C7">
        <w:t>DSS Unit Number</w:t>
      </w:r>
      <w:r w:rsidRPr="001659F1">
        <w:t xml:space="preserve"> and the </w:t>
      </w:r>
      <w:r w:rsidRPr="009F69C7">
        <w:t xml:space="preserve">DSS Unit Name </w:t>
      </w:r>
      <w:r w:rsidRPr="001659F1">
        <w:t>fields. If any of the three contain erroneous data, an error message is displayed and the record i</w:t>
      </w:r>
      <w:r w:rsidRPr="002867A9">
        <w:t>s not filed.</w:t>
      </w:r>
    </w:p>
    <w:p w14:paraId="500905DF" w14:textId="79CC6EE2" w:rsidR="00DD2EC9" w:rsidRPr="002867A9" w:rsidRDefault="00DD2EC9" w:rsidP="009F69C7">
      <w:pPr>
        <w:pStyle w:val="BulletListMultipleLast"/>
      </w:pPr>
      <w:r w:rsidRPr="002867A9">
        <w:t>Send to PCE:  Using the DSS Unit, the application determines if the record transmits to PCE. If the DSS Unit is set to send to PCE, the application then validates the Associated Clinic and Diagnosis Code. If the DSS Unit is not set to send to PCE, the system ignores these two columns.</w:t>
      </w:r>
    </w:p>
    <w:p w14:paraId="053314A8" w14:textId="77777777" w:rsidR="00DD2EC9" w:rsidRDefault="00DD2EC9" w:rsidP="009F69C7">
      <w:pPr>
        <w:pStyle w:val="Heading4"/>
      </w:pPr>
      <w:bookmarkStart w:id="243" w:name="_Toc463463984"/>
      <w:r>
        <w:t>Duplicate Record Errors</w:t>
      </w:r>
      <w:bookmarkEnd w:id="243"/>
    </w:p>
    <w:p w14:paraId="13AC1FF0" w14:textId="32C6BBA7" w:rsidR="00DD2EC9" w:rsidRPr="001659F1" w:rsidRDefault="00DD2EC9" w:rsidP="001659F1">
      <w:pPr>
        <w:pStyle w:val="DSSECSBodyText"/>
      </w:pPr>
      <w:r w:rsidRPr="001659F1">
        <w:t xml:space="preserve">If the system detects duplicate records when the spreadsheet uploads, a </w:t>
      </w:r>
      <w:r w:rsidRPr="009F69C7">
        <w:t>File Duplicate Record(s)</w:t>
      </w:r>
      <w:r w:rsidRPr="001659F1">
        <w:t xml:space="preserve"> checkbox appears on the screen.  The duplicate records display in the </w:t>
      </w:r>
      <w:r w:rsidRPr="009F69C7">
        <w:t xml:space="preserve">Error Messages </w:t>
      </w:r>
      <w:r w:rsidRPr="001659F1">
        <w:t xml:space="preserve">box. Checking the </w:t>
      </w:r>
      <w:r w:rsidRPr="009F69C7">
        <w:t xml:space="preserve">File Duplicate Record(s) </w:t>
      </w:r>
      <w:r w:rsidRPr="001659F1">
        <w:t xml:space="preserve">box and retransmitting the spreadsheet files the duplicate records in </w:t>
      </w:r>
      <w:r w:rsidRPr="002867A9">
        <w:t xml:space="preserve">the </w:t>
      </w:r>
      <w:r w:rsidRPr="009F69C7">
        <w:t>Event Capture Patient</w:t>
      </w:r>
      <w:r w:rsidRPr="001659F1">
        <w:t xml:space="preserve"> file (#721).</w:t>
      </w:r>
    </w:p>
    <w:p w14:paraId="4D5208C9" w14:textId="77777777" w:rsidR="00DD2EC9" w:rsidRPr="009F69C7" w:rsidRDefault="00DD2EC9" w:rsidP="002867A9">
      <w:pPr>
        <w:pStyle w:val="DSSECSBodyText"/>
      </w:pPr>
      <w:r w:rsidRPr="002867A9">
        <w:t>If the user-defined threshold of duplicate records is reached, a screen is displayed with the options to continue processing the records, change the threshold, or abort the upload.</w:t>
      </w:r>
    </w:p>
    <w:p w14:paraId="5F27F59D" w14:textId="57417EF8" w:rsidR="00DD2EC9" w:rsidRPr="00F94D33" w:rsidRDefault="00DD2EC9">
      <w:pPr>
        <w:pStyle w:val="FigureCaption"/>
      </w:pPr>
      <w:bookmarkStart w:id="244" w:name="_Toc463464103"/>
      <w:r>
        <w:t>Duplicate Record Threshold Reached Screen</w:t>
      </w:r>
      <w:bookmarkEnd w:id="244"/>
    </w:p>
    <w:p w14:paraId="1B0665C6" w14:textId="77777777" w:rsidR="00DD2EC9" w:rsidRDefault="00DD2EC9">
      <w:pPr>
        <w:pStyle w:val="Figure"/>
      </w:pPr>
      <w:r>
        <w:rPr>
          <w:noProof/>
        </w:rPr>
        <w:drawing>
          <wp:inline distT="0" distB="0" distL="0" distR="0" wp14:anchorId="5B71E3FA" wp14:editId="7CE8F731">
            <wp:extent cx="3733800" cy="1705200"/>
            <wp:effectExtent l="0" t="0" r="0" b="9525"/>
            <wp:docPr id="290" name="Picture 290" descr="Screenshot of the Duplicate Record Threshold Reached Message Box. The messag box contains three button options:  Continue (Continue processing records in the spreadsheet), Change (Change the user-defined threshold value), or Abort (Abort the upload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email">
                      <a:extLst>
                        <a:ext uri="{28A0092B-C50C-407E-A947-70E740481C1C}">
                          <a14:useLocalDpi xmlns:a14="http://schemas.microsoft.com/office/drawing/2010/main"/>
                        </a:ext>
                      </a:extLst>
                    </a:blip>
                    <a:stretch>
                      <a:fillRect/>
                    </a:stretch>
                  </pic:blipFill>
                  <pic:spPr>
                    <a:xfrm>
                      <a:off x="0" y="0"/>
                      <a:ext cx="3733800" cy="1705200"/>
                    </a:xfrm>
                    <a:prstGeom prst="rect">
                      <a:avLst/>
                    </a:prstGeom>
                  </pic:spPr>
                </pic:pic>
              </a:graphicData>
            </a:graphic>
          </wp:inline>
        </w:drawing>
      </w:r>
    </w:p>
    <w:p w14:paraId="5F7B1952" w14:textId="77777777" w:rsidR="00DD2EC9" w:rsidRPr="001659F1" w:rsidRDefault="00DD2EC9" w:rsidP="001659F1">
      <w:pPr>
        <w:pStyle w:val="BulletListMultiple"/>
      </w:pPr>
      <w:r w:rsidRPr="009F69C7">
        <w:t>Continue</w:t>
      </w:r>
      <w:r w:rsidRPr="001659F1">
        <w:t>:  Resets the counter and resumes processing records.</w:t>
      </w:r>
    </w:p>
    <w:p w14:paraId="10874811" w14:textId="77777777" w:rsidR="00DD2EC9" w:rsidRPr="001659F1" w:rsidRDefault="00DD2EC9" w:rsidP="001659F1">
      <w:pPr>
        <w:pStyle w:val="BulletListMultiple"/>
      </w:pPr>
      <w:r w:rsidRPr="009F69C7">
        <w:t>Change</w:t>
      </w:r>
      <w:r w:rsidRPr="001659F1">
        <w:t xml:space="preserve">:  </w:t>
      </w:r>
      <w:r w:rsidRPr="001659F1">
        <w:rPr>
          <w:rStyle w:val="DSSECSBodyTextChar"/>
        </w:rPr>
        <w:t>Allows the user to change the duplicate record threshold.</w:t>
      </w:r>
    </w:p>
    <w:p w14:paraId="30E46F85" w14:textId="77777777" w:rsidR="00DD2EC9" w:rsidRPr="001659F1" w:rsidRDefault="00DD2EC9" w:rsidP="009F69C7">
      <w:pPr>
        <w:pStyle w:val="BulletListMultiple"/>
      </w:pPr>
      <w:r w:rsidRPr="001659F1">
        <w:t xml:space="preserve">This threshold can </w:t>
      </w:r>
      <w:r w:rsidRPr="002867A9">
        <w:t xml:space="preserve">also be altered prior to starting the upload process by selecting the </w:t>
      </w:r>
      <w:r w:rsidRPr="009F69C7">
        <w:t>Change Duplicate Threshold</w:t>
      </w:r>
      <w:r w:rsidRPr="001659F1">
        <w:t xml:space="preserve"> option from the </w:t>
      </w:r>
      <w:r w:rsidRPr="009F69C7">
        <w:t>Spreadsheet Options</w:t>
      </w:r>
      <w:r w:rsidRPr="001659F1">
        <w:t xml:space="preserve"> menu.</w:t>
      </w:r>
    </w:p>
    <w:p w14:paraId="469715C3" w14:textId="77777777" w:rsidR="00DD2EC9" w:rsidRPr="001659F1" w:rsidRDefault="00DD2EC9" w:rsidP="001659F1">
      <w:pPr>
        <w:pStyle w:val="BulletListMultiple"/>
      </w:pPr>
      <w:r w:rsidRPr="009F69C7">
        <w:t>Abort</w:t>
      </w:r>
      <w:r w:rsidRPr="001659F1">
        <w:t>:  Terminates the upload process.</w:t>
      </w:r>
    </w:p>
    <w:p w14:paraId="519FC0F1" w14:textId="77777777" w:rsidR="001E33BC" w:rsidRDefault="001E33BC" w:rsidP="001E33BC">
      <w:pPr>
        <w:pStyle w:val="Heading3"/>
      </w:pPr>
      <w:bookmarkStart w:id="245" w:name="_Toc462236911"/>
      <w:bookmarkStart w:id="246" w:name="_Toc462236916"/>
      <w:bookmarkStart w:id="247" w:name="_Toc462236922"/>
      <w:bookmarkStart w:id="248" w:name="_Toc462236924"/>
      <w:bookmarkStart w:id="249" w:name="_Toc463463985"/>
      <w:bookmarkEnd w:id="245"/>
      <w:bookmarkEnd w:id="246"/>
      <w:bookmarkEnd w:id="247"/>
      <w:bookmarkEnd w:id="248"/>
      <w:r>
        <w:t>Import a State Home Spreadsheet</w:t>
      </w:r>
      <w:bookmarkEnd w:id="249"/>
      <w:r>
        <w:fldChar w:fldCharType="begin"/>
      </w:r>
      <w:r>
        <w:instrText xml:space="preserve"> XE "</w:instrText>
      </w:r>
      <w:r w:rsidRPr="00D227B7">
        <w:instrText>Import a State Home Spreadsheet</w:instrText>
      </w:r>
      <w:r>
        <w:instrText xml:space="preserve">" </w:instrText>
      </w:r>
      <w:r>
        <w:fldChar w:fldCharType="end"/>
      </w:r>
    </w:p>
    <w:p w14:paraId="78B9C8EB" w14:textId="77777777" w:rsidR="001E33BC" w:rsidRDefault="001E33BC" w:rsidP="001E33BC">
      <w:pPr>
        <w:pStyle w:val="DSSECSBodyText"/>
      </w:pPr>
      <w:r>
        <w:t>State Home facilities use Excel spreadsheets for tracking patient occupancy. The State Home spreadsheet template is available for download from the State Home website (</w:t>
      </w:r>
      <w:hyperlink r:id="rId102" w:tooltip="http://nonvacare.hac.med.va.gov/programs/state-homes-tools.asp" w:history="1">
        <w:r w:rsidRPr="00D523A2">
          <w:rPr>
            <w:rStyle w:val="Hyperlink"/>
          </w:rPr>
          <w:t>http://nonvacare.hac.med.va.gov/programs/state-homes-tools.asp</w:t>
        </w:r>
      </w:hyperlink>
      <w:r w:rsidRPr="009F69C7">
        <w:t>)</w:t>
      </w:r>
      <w:r>
        <w:t>. Event Capture can directly import, and upload, the data from these spreadsheets.</w:t>
      </w:r>
    </w:p>
    <w:p w14:paraId="0A5DEABE" w14:textId="77777777" w:rsidR="001E33BC" w:rsidRDefault="001E33BC" w:rsidP="001E33BC">
      <w:pPr>
        <w:pStyle w:val="DSSECSBodyText"/>
      </w:pPr>
      <w:r>
        <w:t>Steps for importing a State Home Spreadsheet:</w:t>
      </w:r>
    </w:p>
    <w:p w14:paraId="500328CE" w14:textId="77777777" w:rsidR="001E33BC" w:rsidRDefault="001E33BC" w:rsidP="00722172">
      <w:pPr>
        <w:pStyle w:val="NumberedParagraph"/>
        <w:numPr>
          <w:ilvl w:val="0"/>
          <w:numId w:val="90"/>
        </w:numPr>
      </w:pPr>
      <w:r>
        <w:lastRenderedPageBreak/>
        <w:t xml:space="preserve">Click the </w:t>
      </w:r>
      <w:r w:rsidRPr="00567A16">
        <w:t xml:space="preserve">Open </w:t>
      </w:r>
      <w:r w:rsidRPr="00B80F0D">
        <w:t>a State Home Spreadsheet</w:t>
      </w:r>
      <w:r>
        <w:t xml:space="preserve"> </w:t>
      </w:r>
      <w:proofErr w:type="gramStart"/>
      <w:r>
        <w:t xml:space="preserve">button </w:t>
      </w:r>
      <w:proofErr w:type="gramEnd"/>
      <w:r>
        <w:rPr>
          <w:noProof/>
        </w:rPr>
        <w:drawing>
          <wp:inline distT="0" distB="0" distL="0" distR="0" wp14:anchorId="47315B2C" wp14:editId="4B838060">
            <wp:extent cx="191770" cy="191770"/>
            <wp:effectExtent l="0" t="0" r="0" b="0"/>
            <wp:docPr id="21" name="Picture 21" descr="This is the State Home Spreadshee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a:ext>
                      </a:extLst>
                    </a:blip>
                    <a:srcRect/>
                    <a:stretch>
                      <a:fillRect/>
                    </a:stretch>
                  </pic:blipFill>
                  <pic:spPr bwMode="auto">
                    <a:xfrm>
                      <a:off x="0" y="0"/>
                      <a:ext cx="191770" cy="191770"/>
                    </a:xfrm>
                    <a:prstGeom prst="rect">
                      <a:avLst/>
                    </a:prstGeom>
                    <a:noFill/>
                    <a:ln>
                      <a:noFill/>
                    </a:ln>
                  </pic:spPr>
                </pic:pic>
              </a:graphicData>
            </a:graphic>
          </wp:inline>
        </w:drawing>
      </w:r>
      <w:r>
        <w:t xml:space="preserve">, or select the </w:t>
      </w:r>
      <w:r w:rsidRPr="00567A16">
        <w:t>Open State Home Spreadsheet</w:t>
      </w:r>
      <w:r>
        <w:t xml:space="preserve"> option from the </w:t>
      </w:r>
      <w:r w:rsidRPr="00567A16">
        <w:t>File</w:t>
      </w:r>
      <w:r>
        <w:t xml:space="preserve"> menu. </w:t>
      </w:r>
      <w:r w:rsidRPr="001E33BC">
        <w:rPr>
          <w:szCs w:val="22"/>
        </w:rPr>
        <w:t>A</w:t>
      </w:r>
      <w:r>
        <w:t xml:space="preserve"> standard </w:t>
      </w:r>
      <w:r w:rsidRPr="00567A16">
        <w:t>Select File</w:t>
      </w:r>
      <w:r>
        <w:t xml:space="preserve"> dialog will be displayed, allowing the user to select the State Home spreadsheet to be imported.</w:t>
      </w:r>
    </w:p>
    <w:p w14:paraId="24414001" w14:textId="77777777" w:rsidR="001E33BC" w:rsidRDefault="001E33BC" w:rsidP="001E33BC">
      <w:pPr>
        <w:pStyle w:val="FigureCaption"/>
      </w:pPr>
      <w:bookmarkStart w:id="250" w:name="_Toc463464104"/>
      <w:r>
        <w:t>Select File Dialog - Open a State Home Spreadsheet</w:t>
      </w:r>
      <w:bookmarkEnd w:id="250"/>
    </w:p>
    <w:p w14:paraId="76411FAE" w14:textId="77777777" w:rsidR="001E33BC" w:rsidRDefault="001E33BC" w:rsidP="001E33BC">
      <w:pPr>
        <w:pStyle w:val="Figure"/>
      </w:pPr>
      <w:r>
        <w:rPr>
          <w:noProof/>
        </w:rPr>
        <w:drawing>
          <wp:inline distT="0" distB="0" distL="0" distR="0" wp14:anchorId="0EE0B11A" wp14:editId="5CF6FE32">
            <wp:extent cx="4931393" cy="3019425"/>
            <wp:effectExtent l="0" t="0" r="3175" b="0"/>
            <wp:docPr id="24" name="Picture 24" descr="The Open a State Home Spreadsheet dialog window opens for user to select a state home spreadsheet to import.  The window provides options for the user to select and open the appropriat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email">
                      <a:extLst>
                        <a:ext uri="{28A0092B-C50C-407E-A947-70E740481C1C}">
                          <a14:useLocalDpi xmlns:a14="http://schemas.microsoft.com/office/drawing/2010/main"/>
                        </a:ext>
                      </a:extLst>
                    </a:blip>
                    <a:stretch>
                      <a:fillRect/>
                    </a:stretch>
                  </pic:blipFill>
                  <pic:spPr>
                    <a:xfrm>
                      <a:off x="0" y="0"/>
                      <a:ext cx="4933353" cy="3020625"/>
                    </a:xfrm>
                    <a:prstGeom prst="rect">
                      <a:avLst/>
                    </a:prstGeom>
                  </pic:spPr>
                </pic:pic>
              </a:graphicData>
            </a:graphic>
          </wp:inline>
        </w:drawing>
      </w:r>
    </w:p>
    <w:p w14:paraId="3B6954B1" w14:textId="77777777" w:rsidR="001E33BC" w:rsidRDefault="001E33BC" w:rsidP="001E33BC">
      <w:pPr>
        <w:pStyle w:val="Note"/>
      </w:pPr>
      <w:r>
        <w:t>Note:</w:t>
      </w:r>
    </w:p>
    <w:p w14:paraId="52E2D527" w14:textId="77777777" w:rsidR="001E33BC" w:rsidRPr="006528A6" w:rsidRDefault="001E33BC" w:rsidP="001E33BC">
      <w:pPr>
        <w:pStyle w:val="BulletListIndent"/>
      </w:pPr>
      <w:r w:rsidRPr="004068BA">
        <w:t>Multiple months of State Home data can be stored in a single spreadsheet by using tabbed worksheets to represent the various months.  Only the worksheet that wa</w:t>
      </w:r>
      <w:r w:rsidRPr="006528A6">
        <w:t xml:space="preserve">s </w:t>
      </w:r>
      <w:r w:rsidRPr="009F69C7">
        <w:t>active when the spreadsheet was last saved</w:t>
      </w:r>
      <w:r w:rsidRPr="006528A6">
        <w:t xml:space="preserve"> will be imported.</w:t>
      </w:r>
    </w:p>
    <w:p w14:paraId="6318249D" w14:textId="77777777" w:rsidR="001E33BC" w:rsidRDefault="001E33BC" w:rsidP="001E33BC">
      <w:pPr>
        <w:pStyle w:val="NumberedParagraph"/>
      </w:pPr>
      <w:r>
        <w:t xml:space="preserve">Once the desired State Home spreadsheet is selected for import, click the </w:t>
      </w:r>
      <w:r w:rsidRPr="00D93A53">
        <w:t>Open</w:t>
      </w:r>
      <w:r>
        <w:t xml:space="preserve"> button.</w:t>
      </w:r>
    </w:p>
    <w:p w14:paraId="30418702" w14:textId="77777777" w:rsidR="001E33BC" w:rsidRDefault="001E33BC" w:rsidP="001E33BC">
      <w:pPr>
        <w:pStyle w:val="NumberedParagraph"/>
      </w:pPr>
      <w:r>
        <w:t xml:space="preserve">A screen prompting the user for more information, including </w:t>
      </w:r>
      <w:r w:rsidRPr="00C12326">
        <w:t>Facility Type</w:t>
      </w:r>
      <w:r>
        <w:t xml:space="preserve">, </w:t>
      </w:r>
      <w:r w:rsidRPr="00C12326">
        <w:t>Location</w:t>
      </w:r>
      <w:r>
        <w:t xml:space="preserve">, </w:t>
      </w:r>
      <w:r w:rsidRPr="00C12326">
        <w:t>DSS</w:t>
      </w:r>
      <w:r>
        <w:t xml:space="preserve"> </w:t>
      </w:r>
      <w:r w:rsidRPr="00C12326">
        <w:t>Unit</w:t>
      </w:r>
      <w:r>
        <w:t xml:space="preserve">, </w:t>
      </w:r>
      <w:r w:rsidRPr="00C12326">
        <w:t>Date</w:t>
      </w:r>
      <w:r>
        <w:t xml:space="preserve"> and </w:t>
      </w:r>
      <w:r w:rsidRPr="00C12326">
        <w:t>Provider(s)</w:t>
      </w:r>
      <w:r>
        <w:t>, is displayed.</w:t>
      </w:r>
    </w:p>
    <w:p w14:paraId="5CE527C0" w14:textId="77777777" w:rsidR="001E33BC" w:rsidRDefault="001E33BC" w:rsidP="001E33BC">
      <w:pPr>
        <w:pStyle w:val="FigureCaption"/>
      </w:pPr>
      <w:bookmarkStart w:id="251" w:name="_Toc463464105"/>
      <w:r>
        <w:lastRenderedPageBreak/>
        <w:t>Additional Data Form for State Home Spreadsheet Import</w:t>
      </w:r>
      <w:bookmarkEnd w:id="251"/>
    </w:p>
    <w:p w14:paraId="5E32CA4A" w14:textId="77777777" w:rsidR="001E33BC" w:rsidRDefault="001E33BC" w:rsidP="001E33BC">
      <w:pPr>
        <w:pStyle w:val="Figure"/>
        <w:jc w:val="left"/>
      </w:pPr>
      <w:r w:rsidRPr="000A7D5E">
        <w:rPr>
          <w:noProof/>
        </w:rPr>
        <w:t xml:space="preserve"> </w:t>
      </w:r>
      <w:r w:rsidRPr="00754C98">
        <w:rPr>
          <w:noProof/>
        </w:rPr>
        <w:t xml:space="preserve"> </w:t>
      </w:r>
      <w:r>
        <w:rPr>
          <w:noProof/>
        </w:rPr>
        <w:drawing>
          <wp:inline distT="0" distB="0" distL="0" distR="0" wp14:anchorId="0A82B682" wp14:editId="53A053BF">
            <wp:extent cx="5838825" cy="2790825"/>
            <wp:effectExtent l="0" t="0" r="9525" b="9525"/>
            <wp:docPr id="25" name="Picture 25" descr="Once a state home spreadsheet file is selected, the user is presented with a dialog window that requests additional information.  All information requested on this screen is required.  The user must enter the Facility Type (ration button options provided are SNH, DOM or ADHC).  A Location must be selected from a drop down list.  The DSS unit must be selected from a drop down list.  The date must be entered or selected in the date field.  And a list of Providers Available is displayed from which the user must select.  Two button options are provided:  OK or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838825" cy="2790825"/>
                    </a:xfrm>
                    <a:prstGeom prst="rect">
                      <a:avLst/>
                    </a:prstGeom>
                  </pic:spPr>
                </pic:pic>
              </a:graphicData>
            </a:graphic>
          </wp:inline>
        </w:drawing>
      </w:r>
    </w:p>
    <w:p w14:paraId="5D87550B" w14:textId="77777777" w:rsidR="001E33BC" w:rsidRDefault="001E33BC" w:rsidP="001E33BC">
      <w:pPr>
        <w:pStyle w:val="Note"/>
      </w:pPr>
      <w:r>
        <w:t>Notes:</w:t>
      </w:r>
    </w:p>
    <w:p w14:paraId="2BD670DF" w14:textId="77777777" w:rsidR="001E33BC" w:rsidRPr="006528A6" w:rsidRDefault="001E33BC" w:rsidP="001E33BC">
      <w:pPr>
        <w:pStyle w:val="BulletListIndent"/>
      </w:pPr>
      <w:r w:rsidRPr="004068BA">
        <w:t>All fields must contain data in order to import a State Home spreadsheet.</w:t>
      </w:r>
    </w:p>
    <w:p w14:paraId="5CB4E7BD" w14:textId="77777777" w:rsidR="001E33BC" w:rsidRPr="009F69C7" w:rsidRDefault="001E33BC" w:rsidP="001E33BC">
      <w:pPr>
        <w:pStyle w:val="BulletListIndent"/>
      </w:pPr>
      <w:r w:rsidRPr="009F69C7">
        <w:t>Click the Cancel</w:t>
      </w:r>
      <w:r w:rsidRPr="006528A6">
        <w:t xml:space="preserve"> button on this screen to abort the import proce</w:t>
      </w:r>
      <w:r w:rsidRPr="009F69C7">
        <w:t>ss.</w:t>
      </w:r>
    </w:p>
    <w:p w14:paraId="232B1780" w14:textId="77777777" w:rsidR="001E33BC" w:rsidRDefault="001E33BC" w:rsidP="001E33BC">
      <w:pPr>
        <w:pStyle w:val="NumberedParagraph"/>
      </w:pPr>
      <w:r>
        <w:t xml:space="preserve">Click the </w:t>
      </w:r>
      <w:r w:rsidRPr="00D37DAC">
        <w:t>OK</w:t>
      </w:r>
      <w:r>
        <w:t xml:space="preserve"> button on this screen to continue with the import. The data are then imported into Event Capture, and will be displayed in the grid of the </w:t>
      </w:r>
      <w:r w:rsidRPr="00EE2296">
        <w:t xml:space="preserve">Spreadsheet Upload </w:t>
      </w:r>
      <w:r>
        <w:t>form.</w:t>
      </w:r>
    </w:p>
    <w:p w14:paraId="2D2AA884" w14:textId="77777777" w:rsidR="00DD2EC9" w:rsidRDefault="00DD2EC9" w:rsidP="009F69C7">
      <w:pPr>
        <w:pStyle w:val="Heading3"/>
      </w:pPr>
      <w:bookmarkStart w:id="252" w:name="_Toc463463986"/>
      <w:r>
        <w:t>Upload Completion</w:t>
      </w:r>
      <w:bookmarkEnd w:id="252"/>
    </w:p>
    <w:p w14:paraId="588F9F27" w14:textId="0D19D0B6" w:rsidR="00DD2EC9" w:rsidRPr="001659F1" w:rsidRDefault="00DD2EC9" w:rsidP="001659F1">
      <w:pPr>
        <w:pStyle w:val="DSSECSBodyText"/>
      </w:pPr>
      <w:r w:rsidRPr="001659F1">
        <w:t>As records are processed, the uploaded rows will be cleared from the data grid, and a progress indicator will display the number of rows uploaded and the number records in error. When all rows have been uploaded, both the data grid and the</w:t>
      </w:r>
      <w:r w:rsidRPr="009F69C7">
        <w:t xml:space="preserve"> Error Messages</w:t>
      </w:r>
      <w:r w:rsidRPr="001659F1">
        <w:t xml:space="preserve"> list will be clear of all records.</w:t>
      </w:r>
    </w:p>
    <w:p w14:paraId="18D974C9" w14:textId="62193727" w:rsidR="00DD2EC9" w:rsidRDefault="00DD2EC9">
      <w:pPr>
        <w:pStyle w:val="FigureCaption"/>
      </w:pPr>
      <w:bookmarkStart w:id="253" w:name="_Toc463464106"/>
      <w:r>
        <w:lastRenderedPageBreak/>
        <w:t>Spreadsheet Upload Progress Indicator</w:t>
      </w:r>
      <w:bookmarkEnd w:id="253"/>
    </w:p>
    <w:p w14:paraId="6961FFC9" w14:textId="77777777" w:rsidR="00DD2EC9" w:rsidRDefault="00DD2EC9">
      <w:pPr>
        <w:pStyle w:val="Figure"/>
      </w:pPr>
      <w:r>
        <w:rPr>
          <w:noProof/>
        </w:rPr>
        <w:drawing>
          <wp:inline distT="0" distB="0" distL="0" distR="0" wp14:anchorId="319D3816" wp14:editId="6FEDB05F">
            <wp:extent cx="5013272" cy="3163824"/>
            <wp:effectExtent l="0" t="0" r="0" b="0"/>
            <wp:docPr id="291" name="Picture 291" descr="Screenshot of the Spreadsheet Upload progress indicator.  All rows have been uploaded, and the data grid is cleared.  No messages are displayed in the Error Messages box.  And the Upload Attempt Completed dialog box shows 100%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email">
                      <a:extLst>
                        <a:ext uri="{28A0092B-C50C-407E-A947-70E740481C1C}">
                          <a14:useLocalDpi xmlns:a14="http://schemas.microsoft.com/office/drawing/2010/main"/>
                        </a:ext>
                      </a:extLst>
                    </a:blip>
                    <a:stretch>
                      <a:fillRect/>
                    </a:stretch>
                  </pic:blipFill>
                  <pic:spPr>
                    <a:xfrm>
                      <a:off x="0" y="0"/>
                      <a:ext cx="5015819" cy="3165431"/>
                    </a:xfrm>
                    <a:prstGeom prst="rect">
                      <a:avLst/>
                    </a:prstGeom>
                  </pic:spPr>
                </pic:pic>
              </a:graphicData>
            </a:graphic>
          </wp:inline>
        </w:drawing>
      </w:r>
    </w:p>
    <w:p w14:paraId="0D478CF9" w14:textId="77777777" w:rsidR="004E3028" w:rsidRDefault="004E3028">
      <w:pPr>
        <w:pStyle w:val="Heading2"/>
      </w:pPr>
      <w:bookmarkStart w:id="254" w:name="_Toc421025650"/>
      <w:bookmarkStart w:id="255" w:name="_Toc422471275"/>
      <w:bookmarkStart w:id="256" w:name="_Toc422471443"/>
      <w:bookmarkStart w:id="257" w:name="_Toc463463987"/>
      <w:bookmarkEnd w:id="225"/>
      <w:bookmarkEnd w:id="226"/>
      <w:bookmarkEnd w:id="227"/>
      <w:r w:rsidRPr="00F94D33">
        <w:t>Reports</w:t>
      </w:r>
      <w:bookmarkEnd w:id="254"/>
      <w:bookmarkEnd w:id="255"/>
      <w:bookmarkEnd w:id="256"/>
      <w:bookmarkEnd w:id="257"/>
      <w:r w:rsidRPr="00F94D33">
        <w:fldChar w:fldCharType="begin"/>
      </w:r>
      <w:r w:rsidRPr="00F94D33">
        <w:instrText xml:space="preserve"> XE "Reports"</w:instrText>
      </w:r>
      <w:r w:rsidRPr="00F94D33">
        <w:fldChar w:fldCharType="end"/>
      </w:r>
    </w:p>
    <w:p w14:paraId="51AD02EA" w14:textId="7555A19F" w:rsidR="006F610B" w:rsidRPr="006F610B" w:rsidRDefault="006F610B">
      <w:pPr>
        <w:pStyle w:val="DSSECSBodyText"/>
      </w:pPr>
      <w:r>
        <w:t>The following subsections describe the reports available within Event Capture.</w:t>
      </w:r>
    </w:p>
    <w:p w14:paraId="4F095FDB" w14:textId="5E3FD3CB" w:rsidR="006F610B" w:rsidRDefault="006F610B">
      <w:pPr>
        <w:pStyle w:val="Heading3"/>
      </w:pPr>
      <w:bookmarkStart w:id="258" w:name="_Toc422471276"/>
      <w:bookmarkStart w:id="259" w:name="_Toc422471444"/>
      <w:bookmarkStart w:id="260" w:name="_Toc463463988"/>
      <w:r>
        <w:t>Reports Available to All Users</w:t>
      </w:r>
      <w:bookmarkEnd w:id="258"/>
      <w:bookmarkEnd w:id="259"/>
      <w:bookmarkEnd w:id="260"/>
    </w:p>
    <w:p w14:paraId="3CEDB2B0" w14:textId="05ECD10C" w:rsidR="006F610B" w:rsidRPr="006F610B" w:rsidRDefault="006F610B">
      <w:pPr>
        <w:pStyle w:val="DSSECSBodyText"/>
      </w:pPr>
      <w:r>
        <w:t>The following reports are available to all users (including ECMGR key holders):</w:t>
      </w:r>
    </w:p>
    <w:p w14:paraId="696AAB02" w14:textId="77777777" w:rsidR="006F610B" w:rsidRDefault="006F610B" w:rsidP="00C54497">
      <w:pPr>
        <w:pStyle w:val="BulletListMultiple"/>
      </w:pPr>
      <w:r>
        <w:t>DSS Unit Activity Report</w:t>
      </w:r>
    </w:p>
    <w:p w14:paraId="1DFBFC76" w14:textId="77777777" w:rsidR="004E3028" w:rsidRDefault="004E3028" w:rsidP="00C54497">
      <w:pPr>
        <w:pStyle w:val="BulletListMultiple"/>
      </w:pPr>
      <w:r>
        <w:t>DSS Unit Workload Report</w:t>
      </w:r>
    </w:p>
    <w:p w14:paraId="6710F203" w14:textId="77777777" w:rsidR="004E3028" w:rsidRDefault="004E3028" w:rsidP="00C54497">
      <w:pPr>
        <w:pStyle w:val="BulletListMultiple"/>
      </w:pPr>
      <w:r>
        <w:t>ECS Records Failing Transmission to PCE Report</w:t>
      </w:r>
    </w:p>
    <w:p w14:paraId="1021514F" w14:textId="77777777" w:rsidR="004E3028" w:rsidRDefault="004E3028" w:rsidP="00C54497">
      <w:pPr>
        <w:pStyle w:val="BulletListMultiple"/>
      </w:pPr>
      <w:r>
        <w:t>Event Capture Encounters Report</w:t>
      </w:r>
    </w:p>
    <w:p w14:paraId="6938EC9C" w14:textId="77777777" w:rsidR="004E3028" w:rsidRDefault="004E3028" w:rsidP="00C54497">
      <w:pPr>
        <w:pStyle w:val="BulletListMultiple"/>
      </w:pPr>
      <w:r>
        <w:t xml:space="preserve">Ordering Section Summary Report </w:t>
      </w:r>
    </w:p>
    <w:p w14:paraId="47D9FD41" w14:textId="77777777" w:rsidR="004E3028" w:rsidRDefault="004E3028" w:rsidP="00C54497">
      <w:pPr>
        <w:pStyle w:val="BulletListMultiple"/>
      </w:pPr>
      <w:r>
        <w:t>Patient Summary Report</w:t>
      </w:r>
    </w:p>
    <w:p w14:paraId="10D585A0" w14:textId="77777777" w:rsidR="004E3028" w:rsidRDefault="004E3028" w:rsidP="00C54497">
      <w:pPr>
        <w:pStyle w:val="BulletListMultiple"/>
      </w:pPr>
      <w:r>
        <w:t>PCE Data Summary Report</w:t>
      </w:r>
    </w:p>
    <w:p w14:paraId="6A740AE3" w14:textId="77777777" w:rsidR="004E3028" w:rsidRDefault="004E3028" w:rsidP="00C54497">
      <w:pPr>
        <w:pStyle w:val="BulletListMultiple"/>
      </w:pPr>
      <w:r>
        <w:t>Procedure Reasons Report</w:t>
      </w:r>
    </w:p>
    <w:p w14:paraId="00D29669" w14:textId="77777777" w:rsidR="004E3028" w:rsidRDefault="004E3028" w:rsidP="00C54497">
      <w:pPr>
        <w:pStyle w:val="BulletListMultiple"/>
      </w:pPr>
      <w:r>
        <w:t>Provider Summary Report</w:t>
      </w:r>
    </w:p>
    <w:p w14:paraId="29E0FBDC" w14:textId="77777777" w:rsidR="004E3028" w:rsidRDefault="004E3028" w:rsidP="009F69C7">
      <w:pPr>
        <w:pStyle w:val="BulletListMultipleLast"/>
      </w:pPr>
      <w:r>
        <w:t>Provider (1-7) Summary Report</w:t>
      </w:r>
    </w:p>
    <w:p w14:paraId="372AE5DD" w14:textId="3EEFDE8F" w:rsidR="004E3028" w:rsidRDefault="004E3028">
      <w:pPr>
        <w:pStyle w:val="FigureCaption"/>
      </w:pPr>
      <w:bookmarkStart w:id="261" w:name="_Toc422742782"/>
      <w:bookmarkStart w:id="262" w:name="_Toc463464107"/>
      <w:r>
        <w:lastRenderedPageBreak/>
        <w:t>Report Selection Screen for All Users</w:t>
      </w:r>
      <w:bookmarkEnd w:id="261"/>
      <w:bookmarkEnd w:id="262"/>
    </w:p>
    <w:p w14:paraId="03C12472" w14:textId="468C71AE" w:rsidR="004E3028" w:rsidRDefault="007E6E0D">
      <w:pPr>
        <w:pStyle w:val="Figure"/>
        <w:rPr>
          <w:noProof/>
        </w:rPr>
      </w:pPr>
      <w:r>
        <w:rPr>
          <w:noProof/>
        </w:rPr>
        <w:drawing>
          <wp:inline distT="0" distB="0" distL="0" distR="0" wp14:anchorId="4454767C" wp14:editId="15C6E494">
            <wp:extent cx="5535134" cy="3794760"/>
            <wp:effectExtent l="0" t="0" r="8890" b="0"/>
            <wp:docPr id="300" name="Picture 300" descr="Screen Capture of the Report Selection Screen for all users  which shows the Report Selection Listbox, From and Through Date, Location, DSS Unit and Sort Method entry areas. The buttons available are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email">
                      <a:extLst>
                        <a:ext uri="{28A0092B-C50C-407E-A947-70E740481C1C}">
                          <a14:useLocalDpi xmlns:a14="http://schemas.microsoft.com/office/drawing/2010/main"/>
                        </a:ext>
                      </a:extLst>
                    </a:blip>
                    <a:stretch>
                      <a:fillRect/>
                    </a:stretch>
                  </pic:blipFill>
                  <pic:spPr>
                    <a:xfrm>
                      <a:off x="0" y="0"/>
                      <a:ext cx="5535134" cy="3794760"/>
                    </a:xfrm>
                    <a:prstGeom prst="rect">
                      <a:avLst/>
                    </a:prstGeom>
                  </pic:spPr>
                </pic:pic>
              </a:graphicData>
            </a:graphic>
          </wp:inline>
        </w:drawing>
      </w:r>
    </w:p>
    <w:p w14:paraId="468B0CC5" w14:textId="77777777" w:rsidR="004E3028" w:rsidRDefault="004E3028">
      <w:pPr>
        <w:pStyle w:val="Heading4"/>
      </w:pPr>
      <w:bookmarkStart w:id="263" w:name="_Toc422471277"/>
      <w:bookmarkStart w:id="264" w:name="_Toc422471445"/>
      <w:bookmarkStart w:id="265" w:name="_Toc463463989"/>
      <w:r>
        <w:t>DSS Unit Activity Report</w:t>
      </w:r>
      <w:bookmarkEnd w:id="263"/>
      <w:bookmarkEnd w:id="264"/>
      <w:bookmarkEnd w:id="265"/>
    </w:p>
    <w:p w14:paraId="5F75A97F" w14:textId="77777777" w:rsidR="004E3028" w:rsidRPr="00F94D33" w:rsidRDefault="004E3028" w:rsidP="00C54497">
      <w:pPr>
        <w:pStyle w:val="BulletListMultiple"/>
      </w:pPr>
      <w:r w:rsidRPr="00F94D33">
        <w:t>The report can be sorted by patient, provider or SSN</w:t>
      </w:r>
      <w:r>
        <w:t>.</w:t>
      </w:r>
    </w:p>
    <w:p w14:paraId="3FF4555D" w14:textId="77777777" w:rsidR="004E3028" w:rsidRPr="00F94D33" w:rsidRDefault="004E3028" w:rsidP="00C54497">
      <w:pPr>
        <w:pStyle w:val="BulletListMultiple"/>
      </w:pPr>
      <w:r w:rsidRPr="00F94D33">
        <w:t>If more than one location has been set up, choose one or all locations.</w:t>
      </w:r>
    </w:p>
    <w:p w14:paraId="1B7B9DAA" w14:textId="77777777" w:rsidR="004E3028" w:rsidRPr="00F94D33" w:rsidRDefault="004E3028" w:rsidP="009F69C7">
      <w:pPr>
        <w:pStyle w:val="BulletListMultipleLast"/>
      </w:pPr>
      <w:r w:rsidRPr="00F94D33">
        <w:t>After previewing the report, the user will have the option to print or close the report.</w:t>
      </w:r>
    </w:p>
    <w:p w14:paraId="705C442B" w14:textId="77777777" w:rsidR="004E3028" w:rsidRPr="00F94D33" w:rsidRDefault="004E3028" w:rsidP="009F69C7">
      <w:pPr>
        <w:pStyle w:val="NumberedParagraph"/>
        <w:numPr>
          <w:ilvl w:val="0"/>
          <w:numId w:val="33"/>
        </w:numPr>
        <w:ind w:left="900" w:hanging="900"/>
      </w:pPr>
      <w:r w:rsidRPr="00F94D33">
        <w:t>Enter a date range.</w:t>
      </w:r>
    </w:p>
    <w:p w14:paraId="1EB0156B" w14:textId="77777777" w:rsidR="004E3028" w:rsidRPr="00F94D33" w:rsidRDefault="004E3028" w:rsidP="00C54497">
      <w:pPr>
        <w:pStyle w:val="NumberedParagraph"/>
      </w:pPr>
      <w:r w:rsidRPr="00F94D33">
        <w:t xml:space="preserve">Select one or all </w:t>
      </w:r>
      <w:r w:rsidRPr="00C54497">
        <w:t>Location</w:t>
      </w:r>
      <w:r w:rsidRPr="00F94D33">
        <w:t>(s).</w:t>
      </w:r>
    </w:p>
    <w:p w14:paraId="64325DA5" w14:textId="77777777" w:rsidR="004E3028" w:rsidRPr="00F94D33" w:rsidRDefault="004E3028" w:rsidP="00C54497">
      <w:pPr>
        <w:pStyle w:val="NumberedParagraph"/>
      </w:pPr>
      <w:r w:rsidRPr="00F94D33">
        <w:t xml:space="preserve">Select one or all </w:t>
      </w:r>
      <w:r w:rsidRPr="00C54497">
        <w:t>DSS Unit</w:t>
      </w:r>
      <w:r w:rsidRPr="00F94D33">
        <w:t>(s).</w:t>
      </w:r>
    </w:p>
    <w:p w14:paraId="7B3F707C" w14:textId="77777777" w:rsidR="004E3028" w:rsidRPr="00F94D33" w:rsidRDefault="004E3028" w:rsidP="00C54497">
      <w:pPr>
        <w:pStyle w:val="NumberedParagraph"/>
      </w:pPr>
      <w:r w:rsidRPr="00F94D33">
        <w:t xml:space="preserve">Choose </w:t>
      </w:r>
      <w:r w:rsidRPr="00C54497">
        <w:t>Sort Method</w:t>
      </w:r>
      <w:r w:rsidRPr="00F94D33">
        <w:t xml:space="preserve"> (Patient, Provider or SSN) for the report.</w:t>
      </w:r>
    </w:p>
    <w:p w14:paraId="4BCB3451" w14:textId="77777777" w:rsidR="004E3028" w:rsidRDefault="004E3028" w:rsidP="00C54497">
      <w:pPr>
        <w:pStyle w:val="Note"/>
      </w:pPr>
      <w:r w:rsidRPr="00F94D33">
        <w:t>Note</w:t>
      </w:r>
      <w:r>
        <w:t>s:</w:t>
      </w:r>
    </w:p>
    <w:p w14:paraId="4DA2D739" w14:textId="77777777" w:rsidR="004E3028" w:rsidRPr="00F94D33" w:rsidRDefault="004E3028" w:rsidP="009F69C7">
      <w:pPr>
        <w:pStyle w:val="BulletListIndent"/>
      </w:pPr>
      <w:r w:rsidRPr="00F94D33">
        <w:t>Only the last four digits of the patient’s SSN will appear on the print preview of this report.</w:t>
      </w:r>
    </w:p>
    <w:p w14:paraId="7B2790B4" w14:textId="77777777" w:rsidR="004E3028" w:rsidRPr="00F94D33" w:rsidRDefault="004E3028" w:rsidP="009F69C7">
      <w:pPr>
        <w:pStyle w:val="BulletListIndent"/>
      </w:pPr>
      <w:r w:rsidRPr="00F94D33">
        <w:t xml:space="preserve">The column order </w:t>
      </w:r>
      <w:r w:rsidRPr="00F94D33">
        <w:rPr>
          <w:u w:val="single"/>
        </w:rPr>
        <w:t>does</w:t>
      </w:r>
      <w:r w:rsidRPr="00F94D33">
        <w:t xml:space="preserve"> </w:t>
      </w:r>
      <w:r w:rsidRPr="00F94D33">
        <w:rPr>
          <w:u w:val="single"/>
        </w:rPr>
        <w:t>not</w:t>
      </w:r>
      <w:r w:rsidRPr="00F94D33">
        <w:t xml:space="preserve"> </w:t>
      </w:r>
      <w:r w:rsidRPr="00F94D33">
        <w:rPr>
          <w:u w:val="single"/>
        </w:rPr>
        <w:t>change</w:t>
      </w:r>
      <w:r w:rsidRPr="00F94D33">
        <w:t xml:space="preserve"> with Sort Method when exported into Excel.</w:t>
      </w:r>
    </w:p>
    <w:p w14:paraId="37E731EB" w14:textId="77777777" w:rsidR="004E3028" w:rsidRPr="00F94D33" w:rsidRDefault="004E3028" w:rsidP="00C54497">
      <w:pPr>
        <w:pStyle w:val="NumberedParagraph"/>
      </w:pPr>
      <w:r w:rsidRPr="00C62626">
        <w:t>Export</w:t>
      </w:r>
      <w:r>
        <w:t xml:space="preserve">, </w:t>
      </w:r>
      <w:r w:rsidRPr="00C62626">
        <w:t>Preview</w:t>
      </w:r>
      <w:r>
        <w:t xml:space="preserve">, </w:t>
      </w:r>
      <w:r w:rsidRPr="00C62626">
        <w:t>Print</w:t>
      </w:r>
      <w:r>
        <w:t xml:space="preserve"> or </w:t>
      </w:r>
      <w:r w:rsidRPr="00C62626">
        <w:t>Cancel</w:t>
      </w:r>
      <w:r w:rsidRPr="00F94D33">
        <w:t xml:space="preserve"> the report.</w:t>
      </w:r>
    </w:p>
    <w:p w14:paraId="3B72C6D5" w14:textId="7AD1D21D" w:rsidR="004E3028" w:rsidRPr="00F94D33" w:rsidRDefault="004E3028">
      <w:pPr>
        <w:pStyle w:val="FigureCaption"/>
      </w:pPr>
      <w:bookmarkStart w:id="266" w:name="_Toc422742783"/>
      <w:bookmarkStart w:id="267" w:name="_Toc463464108"/>
      <w:r>
        <w:lastRenderedPageBreak/>
        <w:t>DSS Unit Activity Report Required Information</w:t>
      </w:r>
      <w:bookmarkEnd w:id="266"/>
      <w:bookmarkEnd w:id="267"/>
    </w:p>
    <w:p w14:paraId="3D42B7A4" w14:textId="14F1F2DC" w:rsidR="004E3028" w:rsidRDefault="00CF0ACD">
      <w:pPr>
        <w:pStyle w:val="Figure"/>
      </w:pPr>
      <w:r>
        <w:rPr>
          <w:noProof/>
        </w:rPr>
        <w:drawing>
          <wp:inline distT="0" distB="0" distL="0" distR="0" wp14:anchorId="2149081A" wp14:editId="0A3BACEE">
            <wp:extent cx="5943600" cy="4074795"/>
            <wp:effectExtent l="0" t="0" r="0" b="1905"/>
            <wp:docPr id="302" name="Picture 302" descr="Screen Capture of the DSS Unit Activity Report which shows the Report Selection Listbox, From and To Date, Location, DSS Unit and Sort Method entry areas. The buttons available are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email">
                      <a:extLst>
                        <a:ext uri="{28A0092B-C50C-407E-A947-70E740481C1C}">
                          <a14:useLocalDpi xmlns:a14="http://schemas.microsoft.com/office/drawing/2010/main"/>
                        </a:ext>
                      </a:extLst>
                    </a:blip>
                    <a:stretch>
                      <a:fillRect/>
                    </a:stretch>
                  </pic:blipFill>
                  <pic:spPr>
                    <a:xfrm>
                      <a:off x="0" y="0"/>
                      <a:ext cx="5943600" cy="4074795"/>
                    </a:xfrm>
                    <a:prstGeom prst="rect">
                      <a:avLst/>
                    </a:prstGeom>
                  </pic:spPr>
                </pic:pic>
              </a:graphicData>
            </a:graphic>
          </wp:inline>
        </w:drawing>
      </w:r>
    </w:p>
    <w:p w14:paraId="438BD563" w14:textId="00CBC417" w:rsidR="004E3028" w:rsidRDefault="004E3028">
      <w:pPr>
        <w:pStyle w:val="FigureCaption"/>
      </w:pPr>
      <w:bookmarkStart w:id="268" w:name="_Toc422742784"/>
      <w:bookmarkStart w:id="269" w:name="_Toc463464109"/>
      <w:r>
        <w:t>DSS Unit Activity Report from Print Preview</w:t>
      </w:r>
      <w:bookmarkEnd w:id="268"/>
      <w:bookmarkEnd w:id="269"/>
    </w:p>
    <w:p w14:paraId="66860364" w14:textId="20FEA2D0" w:rsidR="004E3028" w:rsidRDefault="00CF0ACD">
      <w:pPr>
        <w:pStyle w:val="Figure"/>
      </w:pPr>
      <w:r>
        <w:rPr>
          <w:noProof/>
        </w:rPr>
        <w:drawing>
          <wp:inline distT="0" distB="0" distL="0" distR="0" wp14:anchorId="5D20C207" wp14:editId="2E65CB8D">
            <wp:extent cx="5943600" cy="2870835"/>
            <wp:effectExtent l="0" t="0" r="0" b="5715"/>
            <wp:docPr id="301" name="Picture 301" descr="Screen Capture of the DSS Unit Activity report print previ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email">
                      <a:extLst>
                        <a:ext uri="{28A0092B-C50C-407E-A947-70E740481C1C}">
                          <a14:useLocalDpi xmlns:a14="http://schemas.microsoft.com/office/drawing/2010/main"/>
                        </a:ext>
                      </a:extLst>
                    </a:blip>
                    <a:stretch>
                      <a:fillRect/>
                    </a:stretch>
                  </pic:blipFill>
                  <pic:spPr>
                    <a:xfrm>
                      <a:off x="0" y="0"/>
                      <a:ext cx="5943600" cy="2870835"/>
                    </a:xfrm>
                    <a:prstGeom prst="rect">
                      <a:avLst/>
                    </a:prstGeom>
                  </pic:spPr>
                </pic:pic>
              </a:graphicData>
            </a:graphic>
          </wp:inline>
        </w:drawing>
      </w:r>
    </w:p>
    <w:p w14:paraId="3E3CF7A8" w14:textId="17B68C8B" w:rsidR="004E3028" w:rsidRDefault="004E3028">
      <w:pPr>
        <w:pStyle w:val="FigureCaption"/>
      </w:pPr>
      <w:bookmarkStart w:id="270" w:name="_Toc422742785"/>
      <w:bookmarkStart w:id="271" w:name="_Toc463464110"/>
      <w:r>
        <w:lastRenderedPageBreak/>
        <w:t>DSS Unit Activity Report from Export</w:t>
      </w:r>
      <w:bookmarkEnd w:id="270"/>
      <w:bookmarkEnd w:id="271"/>
    </w:p>
    <w:p w14:paraId="43F5CA30" w14:textId="77777777" w:rsidR="004E3028" w:rsidRDefault="004E3028">
      <w:pPr>
        <w:pStyle w:val="Figure"/>
        <w:rPr>
          <w:noProof/>
        </w:rPr>
      </w:pPr>
      <w:r>
        <w:rPr>
          <w:noProof/>
        </w:rPr>
        <w:drawing>
          <wp:inline distT="0" distB="0" distL="0" distR="0" wp14:anchorId="65F4B525" wp14:editId="77D64825">
            <wp:extent cx="5943600" cy="571500"/>
            <wp:effectExtent l="0" t="0" r="0" b="0"/>
            <wp:docPr id="89" name="Picture 1" descr="Screen Capture of the DSS Unit Activity Report exported ver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Capture of the DSS Unit Activity Report exported version. "/>
                    <pic:cNvPicPr>
                      <a:picLocks noChangeAspect="1" noChangeArrowheads="1"/>
                    </pic:cNvPicPr>
                  </pic:nvPicPr>
                  <pic:blipFill>
                    <a:blip r:embed="rId110" cstate="email">
                      <a:extLst>
                        <a:ext uri="{28A0092B-C50C-407E-A947-70E740481C1C}">
                          <a14:useLocalDpi xmlns:a14="http://schemas.microsoft.com/office/drawing/2010/main"/>
                        </a:ext>
                      </a:extLst>
                    </a:blip>
                    <a:srcRect/>
                    <a:stretch>
                      <a:fillRect/>
                    </a:stretch>
                  </pic:blipFill>
                  <pic:spPr bwMode="auto">
                    <a:xfrm>
                      <a:off x="0" y="0"/>
                      <a:ext cx="5943600" cy="571500"/>
                    </a:xfrm>
                    <a:prstGeom prst="rect">
                      <a:avLst/>
                    </a:prstGeom>
                    <a:noFill/>
                    <a:ln>
                      <a:noFill/>
                    </a:ln>
                  </pic:spPr>
                </pic:pic>
              </a:graphicData>
            </a:graphic>
          </wp:inline>
        </w:drawing>
      </w:r>
    </w:p>
    <w:p w14:paraId="72D451D3" w14:textId="77777777" w:rsidR="004E3028" w:rsidRDefault="004E3028">
      <w:pPr>
        <w:pStyle w:val="Heading4"/>
      </w:pPr>
      <w:bookmarkStart w:id="272" w:name="_Toc422471278"/>
      <w:bookmarkStart w:id="273" w:name="_Toc422471446"/>
      <w:bookmarkStart w:id="274" w:name="_Toc463463990"/>
      <w:r>
        <w:t>DSS Unit Workload Report</w:t>
      </w:r>
      <w:bookmarkEnd w:id="272"/>
      <w:bookmarkEnd w:id="273"/>
      <w:bookmarkEnd w:id="274"/>
    </w:p>
    <w:p w14:paraId="56540376" w14:textId="77777777" w:rsidR="004E3028" w:rsidRPr="00F94D33" w:rsidRDefault="004E3028" w:rsidP="00C54497">
      <w:pPr>
        <w:pStyle w:val="BulletListMultiple"/>
      </w:pPr>
      <w:r w:rsidRPr="00F94D33">
        <w:t>With functionality put in place by the Code Set Versioning project, CPT codes, five-character EC National Codes (when applicable), CPT modifiers and their associated descriptions are reflective of the date the event occurred</w:t>
      </w:r>
    </w:p>
    <w:p w14:paraId="7015B0CA" w14:textId="77777777" w:rsidR="004E3028" w:rsidRPr="00F94D33" w:rsidRDefault="004E3028" w:rsidP="009F69C7">
      <w:pPr>
        <w:pStyle w:val="BulletListMultipleLast"/>
      </w:pPr>
      <w:r w:rsidRPr="00F94D33">
        <w:t>After previewing the report, the user will have the option to print or close the report.</w:t>
      </w:r>
    </w:p>
    <w:p w14:paraId="0B2C16F1" w14:textId="77777777" w:rsidR="004E3028" w:rsidRPr="00F94D33" w:rsidRDefault="004E3028" w:rsidP="009F69C7">
      <w:pPr>
        <w:pStyle w:val="NumberedParagraph"/>
        <w:numPr>
          <w:ilvl w:val="0"/>
          <w:numId w:val="34"/>
        </w:numPr>
        <w:ind w:left="900" w:hanging="900"/>
      </w:pPr>
      <w:r w:rsidRPr="00F94D33">
        <w:t>Enter a date range.</w:t>
      </w:r>
    </w:p>
    <w:p w14:paraId="3578E20F" w14:textId="77777777" w:rsidR="004E3028" w:rsidRPr="00F94D33" w:rsidRDefault="004E3028" w:rsidP="00C54497">
      <w:pPr>
        <w:pStyle w:val="NumberedParagraph"/>
      </w:pPr>
      <w:r w:rsidRPr="00F94D33">
        <w:t>Select one or all location(s).</w:t>
      </w:r>
    </w:p>
    <w:p w14:paraId="7985305D" w14:textId="32687DD5" w:rsidR="004E3028" w:rsidRPr="00F94D33" w:rsidRDefault="004E3028" w:rsidP="00C54497">
      <w:pPr>
        <w:pStyle w:val="NumberedParagraph"/>
      </w:pPr>
      <w:r w:rsidRPr="00F94D33">
        <w:t>Select one or all DSS Unit(s).</w:t>
      </w:r>
    </w:p>
    <w:p w14:paraId="059D549A" w14:textId="77777777" w:rsidR="004E3028" w:rsidRPr="00F94D33" w:rsidRDefault="004E3028" w:rsidP="00C54497">
      <w:pPr>
        <w:pStyle w:val="NumberedParagraph"/>
      </w:pPr>
      <w:r w:rsidRPr="00C62626">
        <w:t>Export</w:t>
      </w:r>
      <w:r>
        <w:t xml:space="preserve">, </w:t>
      </w:r>
      <w:r w:rsidRPr="00C62626">
        <w:t>Preview</w:t>
      </w:r>
      <w:r>
        <w:t xml:space="preserve">, </w:t>
      </w:r>
      <w:r w:rsidRPr="00C62626">
        <w:t>Print</w:t>
      </w:r>
      <w:r>
        <w:t xml:space="preserve"> or </w:t>
      </w:r>
      <w:r w:rsidRPr="00C62626">
        <w:t>Cancel</w:t>
      </w:r>
      <w:r w:rsidRPr="00F94D33">
        <w:t xml:space="preserve"> the report.</w:t>
      </w:r>
    </w:p>
    <w:p w14:paraId="7FC35250" w14:textId="28C10568" w:rsidR="004E3028" w:rsidRDefault="004E3028">
      <w:pPr>
        <w:pStyle w:val="FigureCaption"/>
      </w:pPr>
      <w:bookmarkStart w:id="275" w:name="_Toc422742786"/>
      <w:bookmarkStart w:id="276" w:name="_Toc463464111"/>
      <w:r>
        <w:t>Required Information for DSS Unit Workload Report</w:t>
      </w:r>
      <w:bookmarkEnd w:id="275"/>
      <w:bookmarkEnd w:id="276"/>
    </w:p>
    <w:p w14:paraId="0339B403" w14:textId="63B8C493" w:rsidR="004E3028" w:rsidRDefault="00CE33F5">
      <w:pPr>
        <w:pStyle w:val="Figure"/>
      </w:pPr>
      <w:r>
        <w:rPr>
          <w:noProof/>
        </w:rPr>
        <w:drawing>
          <wp:inline distT="0" distB="0" distL="0" distR="0" wp14:anchorId="212CC3CC" wp14:editId="123EB6B1">
            <wp:extent cx="5541264" cy="3798963"/>
            <wp:effectExtent l="0" t="0" r="2540" b="0"/>
            <wp:docPr id="303" name="Picture 303" descr="Screen Capture of the DSS Unit Workload Report which shows the Report Selection Listbox, From and To Date, Location and DSS Unit entry areas. The buttons available are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email">
                      <a:extLst>
                        <a:ext uri="{28A0092B-C50C-407E-A947-70E740481C1C}">
                          <a14:useLocalDpi xmlns:a14="http://schemas.microsoft.com/office/drawing/2010/main"/>
                        </a:ext>
                      </a:extLst>
                    </a:blip>
                    <a:stretch>
                      <a:fillRect/>
                    </a:stretch>
                  </pic:blipFill>
                  <pic:spPr>
                    <a:xfrm>
                      <a:off x="0" y="0"/>
                      <a:ext cx="5541264" cy="3798963"/>
                    </a:xfrm>
                    <a:prstGeom prst="rect">
                      <a:avLst/>
                    </a:prstGeom>
                  </pic:spPr>
                </pic:pic>
              </a:graphicData>
            </a:graphic>
          </wp:inline>
        </w:drawing>
      </w:r>
    </w:p>
    <w:p w14:paraId="57BB8E9C" w14:textId="569FD72B" w:rsidR="004E3028" w:rsidRDefault="004E3028">
      <w:pPr>
        <w:pStyle w:val="FigureCaption"/>
      </w:pPr>
      <w:bookmarkStart w:id="277" w:name="_Toc422742787"/>
      <w:bookmarkStart w:id="278" w:name="_Toc463464112"/>
      <w:r>
        <w:lastRenderedPageBreak/>
        <w:t>DSS Unit Workload Report from Print Preview</w:t>
      </w:r>
      <w:bookmarkEnd w:id="277"/>
      <w:bookmarkEnd w:id="278"/>
    </w:p>
    <w:p w14:paraId="515AE75E" w14:textId="425A3263" w:rsidR="004E3028" w:rsidRDefault="00CE33F5">
      <w:pPr>
        <w:pStyle w:val="Figure"/>
      </w:pPr>
      <w:r>
        <w:rPr>
          <w:noProof/>
        </w:rPr>
        <w:drawing>
          <wp:inline distT="0" distB="0" distL="0" distR="0" wp14:anchorId="2F60DB41" wp14:editId="0AF36F4F">
            <wp:extent cx="5596128" cy="4052410"/>
            <wp:effectExtent l="0" t="0" r="5080" b="5715"/>
            <wp:docPr id="304" name="Picture 304" descr="Screen capture from print preview for the DSS Unit Workload Summary Report.  Fields on this report include the date range, CPT Code, Description, CPT Modifier, Synonym, Volume, Location, DSS Unit and Categ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email">
                      <a:extLst>
                        <a:ext uri="{28A0092B-C50C-407E-A947-70E740481C1C}">
                          <a14:useLocalDpi xmlns:a14="http://schemas.microsoft.com/office/drawing/2010/main"/>
                        </a:ext>
                      </a:extLst>
                    </a:blip>
                    <a:stretch>
                      <a:fillRect/>
                    </a:stretch>
                  </pic:blipFill>
                  <pic:spPr>
                    <a:xfrm>
                      <a:off x="0" y="0"/>
                      <a:ext cx="5596128" cy="4052410"/>
                    </a:xfrm>
                    <a:prstGeom prst="rect">
                      <a:avLst/>
                    </a:prstGeom>
                  </pic:spPr>
                </pic:pic>
              </a:graphicData>
            </a:graphic>
          </wp:inline>
        </w:drawing>
      </w:r>
    </w:p>
    <w:p w14:paraId="276AD2D2" w14:textId="4F1F3346" w:rsidR="004E3028" w:rsidRDefault="004E3028">
      <w:pPr>
        <w:pStyle w:val="FigureCaption"/>
      </w:pPr>
      <w:bookmarkStart w:id="279" w:name="_Toc422742788"/>
      <w:bookmarkStart w:id="280" w:name="_Toc463464113"/>
      <w:r>
        <w:t>DSS Unit Workload Report from Export</w:t>
      </w:r>
      <w:bookmarkEnd w:id="279"/>
      <w:bookmarkEnd w:id="280"/>
    </w:p>
    <w:p w14:paraId="48269BAE" w14:textId="77777777" w:rsidR="004E3028" w:rsidRDefault="004E3028">
      <w:pPr>
        <w:pStyle w:val="Figure"/>
        <w:rPr>
          <w:noProof/>
        </w:rPr>
      </w:pPr>
      <w:r>
        <w:rPr>
          <w:noProof/>
        </w:rPr>
        <w:drawing>
          <wp:inline distT="0" distB="0" distL="0" distR="0" wp14:anchorId="227ED144" wp14:editId="762EDB4B">
            <wp:extent cx="5943600" cy="733425"/>
            <wp:effectExtent l="0" t="0" r="0" b="9525"/>
            <wp:docPr id="92" name="Picture 145" descr="Sample DSS Unit Workload report that was exported to Excel.  This report contains location, DSS unit, category, CPT code, procedure code, procedure name, procedure volume, synonym,CPT modifer 1, Moifier 1 volume, CPT modifer 2, Moifier 2 volume, CPT modifer 3, Moifier 3 volu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ample DSS Unit Workload report that was exported to Excel.  This report contains location, DSS unit, category, CPT code, procedure code, procedure name, procedure volume, synonym,CPT modifer 1, Moifier 1 volume, CPT modifer 2, Moifier 2 volume, CPT modifer 3, Moifier 3 volume. "/>
                    <pic:cNvPicPr>
                      <a:picLocks noChangeAspect="1" noChangeArrowheads="1"/>
                    </pic:cNvPicPr>
                  </pic:nvPicPr>
                  <pic:blipFill>
                    <a:blip r:embed="rId113" cstate="email">
                      <a:extLst>
                        <a:ext uri="{28A0092B-C50C-407E-A947-70E740481C1C}">
                          <a14:useLocalDpi xmlns:a14="http://schemas.microsoft.com/office/drawing/2010/main"/>
                        </a:ext>
                      </a:extLst>
                    </a:blip>
                    <a:srcRect/>
                    <a:stretch>
                      <a:fillRect/>
                    </a:stretch>
                  </pic:blipFill>
                  <pic:spPr bwMode="auto">
                    <a:xfrm>
                      <a:off x="0" y="0"/>
                      <a:ext cx="5943600" cy="733425"/>
                    </a:xfrm>
                    <a:prstGeom prst="rect">
                      <a:avLst/>
                    </a:prstGeom>
                    <a:noFill/>
                    <a:ln>
                      <a:noFill/>
                    </a:ln>
                  </pic:spPr>
                </pic:pic>
              </a:graphicData>
            </a:graphic>
          </wp:inline>
        </w:drawing>
      </w:r>
    </w:p>
    <w:p w14:paraId="09620472" w14:textId="77777777" w:rsidR="004E3028" w:rsidRDefault="004E3028">
      <w:pPr>
        <w:pStyle w:val="Heading4"/>
      </w:pPr>
      <w:bookmarkStart w:id="281" w:name="_Toc421025654"/>
      <w:bookmarkStart w:id="282" w:name="_Toc422471279"/>
      <w:bookmarkStart w:id="283" w:name="_Toc422471447"/>
      <w:bookmarkStart w:id="284" w:name="_Toc463463991"/>
      <w:r w:rsidRPr="00F94D33">
        <w:t>ECS Records Failing Transmission to PCE Report</w:t>
      </w:r>
      <w:bookmarkEnd w:id="281"/>
      <w:bookmarkEnd w:id="282"/>
      <w:bookmarkEnd w:id="283"/>
      <w:bookmarkEnd w:id="284"/>
    </w:p>
    <w:p w14:paraId="10512F08" w14:textId="77777777" w:rsidR="004E3028" w:rsidRPr="00F94D33" w:rsidRDefault="004E3028" w:rsidP="00C54497">
      <w:pPr>
        <w:pStyle w:val="BulletListMultiple"/>
      </w:pPr>
      <w:r w:rsidRPr="00F94D33">
        <w:t>Locations, DSS Units, procedures, five-character EC National Codes (when applicable) and categories must be defined before using this option.</w:t>
      </w:r>
    </w:p>
    <w:p w14:paraId="1586006E" w14:textId="77777777" w:rsidR="004E3028" w:rsidRPr="00F94D33" w:rsidRDefault="004E3028" w:rsidP="009F69C7">
      <w:pPr>
        <w:pStyle w:val="BulletListMultipleLast"/>
      </w:pPr>
      <w:r w:rsidRPr="00F94D33">
        <w:t>After previewing the report, the user has the option to print or close the report.</w:t>
      </w:r>
    </w:p>
    <w:p w14:paraId="50CB2A1E" w14:textId="6DB01231" w:rsidR="004E3028" w:rsidRPr="00F94D33" w:rsidRDefault="004E3028" w:rsidP="009F69C7">
      <w:pPr>
        <w:pStyle w:val="NumberedParagraph"/>
        <w:numPr>
          <w:ilvl w:val="0"/>
          <w:numId w:val="35"/>
        </w:numPr>
        <w:ind w:left="900" w:hanging="900"/>
      </w:pPr>
      <w:r w:rsidRPr="00F94D33">
        <w:t xml:space="preserve">Select the date </w:t>
      </w:r>
      <w:r w:rsidR="00DF66EB">
        <w:t>r</w:t>
      </w:r>
      <w:r w:rsidR="00DF66EB" w:rsidRPr="00F94D33">
        <w:t>ange</w:t>
      </w:r>
      <w:r w:rsidRPr="00F94D33">
        <w:t>.</w:t>
      </w:r>
    </w:p>
    <w:p w14:paraId="1D1B968B" w14:textId="77777777" w:rsidR="004E3028" w:rsidRPr="00F94D33" w:rsidRDefault="004E3028" w:rsidP="00C54497">
      <w:pPr>
        <w:pStyle w:val="NumberedParagraph"/>
      </w:pPr>
      <w:r w:rsidRPr="00C62626">
        <w:t>Export</w:t>
      </w:r>
      <w:r>
        <w:t xml:space="preserve">, </w:t>
      </w:r>
      <w:r w:rsidRPr="00C62626">
        <w:t>Preview</w:t>
      </w:r>
      <w:r>
        <w:t xml:space="preserve">, </w:t>
      </w:r>
      <w:r w:rsidRPr="00C62626">
        <w:t>Print</w:t>
      </w:r>
      <w:r>
        <w:t xml:space="preserve"> or </w:t>
      </w:r>
      <w:r w:rsidRPr="00C62626">
        <w:t>Cancel</w:t>
      </w:r>
      <w:r w:rsidRPr="00F94D33">
        <w:t xml:space="preserve"> the report.</w:t>
      </w:r>
    </w:p>
    <w:p w14:paraId="466B1D93" w14:textId="02EDBC96" w:rsidR="004E3028" w:rsidRDefault="004E3028">
      <w:pPr>
        <w:pStyle w:val="FigureCaption"/>
      </w:pPr>
      <w:bookmarkStart w:id="285" w:name="_Toc422742789"/>
      <w:bookmarkStart w:id="286" w:name="_Toc463464114"/>
      <w:r>
        <w:lastRenderedPageBreak/>
        <w:t>ECS Records Failing Transmission to PCE Report Required Fields</w:t>
      </w:r>
      <w:bookmarkEnd w:id="285"/>
      <w:bookmarkEnd w:id="286"/>
    </w:p>
    <w:p w14:paraId="165A6A65" w14:textId="194BEAE4" w:rsidR="004E3028" w:rsidRDefault="00CE33F5">
      <w:pPr>
        <w:pStyle w:val="Figure"/>
      </w:pPr>
      <w:r>
        <w:rPr>
          <w:noProof/>
        </w:rPr>
        <w:drawing>
          <wp:inline distT="0" distB="0" distL="0" distR="0" wp14:anchorId="5FB29DE3" wp14:editId="3801D65B">
            <wp:extent cx="5029415" cy="3448050"/>
            <wp:effectExtent l="0" t="0" r="0" b="0"/>
            <wp:docPr id="305" name="Picture 305" descr="Screen Capture of the ECS Records Failing Transmission to PCE Report which shows the Report Selection Listbox and From and To Date  entry areas. The buttons available are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email">
                      <a:extLst>
                        <a:ext uri="{28A0092B-C50C-407E-A947-70E740481C1C}">
                          <a14:useLocalDpi xmlns:a14="http://schemas.microsoft.com/office/drawing/2010/main"/>
                        </a:ext>
                      </a:extLst>
                    </a:blip>
                    <a:stretch>
                      <a:fillRect/>
                    </a:stretch>
                  </pic:blipFill>
                  <pic:spPr>
                    <a:xfrm>
                      <a:off x="0" y="0"/>
                      <a:ext cx="5031611" cy="3449555"/>
                    </a:xfrm>
                    <a:prstGeom prst="rect">
                      <a:avLst/>
                    </a:prstGeom>
                  </pic:spPr>
                </pic:pic>
              </a:graphicData>
            </a:graphic>
          </wp:inline>
        </w:drawing>
      </w:r>
    </w:p>
    <w:p w14:paraId="25B05DF0" w14:textId="5E47DB72" w:rsidR="004E3028" w:rsidRDefault="004E3028">
      <w:pPr>
        <w:pStyle w:val="FigureCaption"/>
      </w:pPr>
      <w:bookmarkStart w:id="287" w:name="_Toc455135750"/>
      <w:bookmarkStart w:id="288" w:name="_Toc422742790"/>
      <w:bookmarkStart w:id="289" w:name="_Toc463464115"/>
      <w:bookmarkEnd w:id="287"/>
      <w:r>
        <w:t>ECS Records Failing Transmission to PCE Report from Print Preview</w:t>
      </w:r>
      <w:bookmarkEnd w:id="288"/>
      <w:bookmarkEnd w:id="289"/>
    </w:p>
    <w:p w14:paraId="7A109155" w14:textId="107EE806" w:rsidR="004E3028" w:rsidRDefault="00CE33F5">
      <w:pPr>
        <w:pStyle w:val="Figure"/>
      </w:pPr>
      <w:r>
        <w:rPr>
          <w:noProof/>
        </w:rPr>
        <w:drawing>
          <wp:inline distT="0" distB="0" distL="0" distR="0" wp14:anchorId="0A9DCEF9" wp14:editId="398944CA">
            <wp:extent cx="5172075" cy="3362401"/>
            <wp:effectExtent l="0" t="0" r="0" b="9525"/>
            <wp:docPr id="307" name="Picture 307" descr="Screen capture from print preview.  The fields included in this report are the date range, Date/Time for the procedure, Location, DSS Unit, Patient, Procedure, Category, SSN, Provider(s) and Reas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email">
                      <a:extLst>
                        <a:ext uri="{28A0092B-C50C-407E-A947-70E740481C1C}">
                          <a14:useLocalDpi xmlns:a14="http://schemas.microsoft.com/office/drawing/2010/main"/>
                        </a:ext>
                      </a:extLst>
                    </a:blip>
                    <a:stretch>
                      <a:fillRect/>
                    </a:stretch>
                  </pic:blipFill>
                  <pic:spPr>
                    <a:xfrm>
                      <a:off x="0" y="0"/>
                      <a:ext cx="5172075" cy="3362401"/>
                    </a:xfrm>
                    <a:prstGeom prst="rect">
                      <a:avLst/>
                    </a:prstGeom>
                  </pic:spPr>
                </pic:pic>
              </a:graphicData>
            </a:graphic>
          </wp:inline>
        </w:drawing>
      </w:r>
    </w:p>
    <w:p w14:paraId="68A45F37" w14:textId="37ED57E9" w:rsidR="004E3028" w:rsidRDefault="004E3028">
      <w:pPr>
        <w:pStyle w:val="FigureCaption"/>
      </w:pPr>
      <w:bookmarkStart w:id="290" w:name="_Toc422742791"/>
      <w:bookmarkStart w:id="291" w:name="_Toc463464116"/>
      <w:r>
        <w:lastRenderedPageBreak/>
        <w:t>ECS Records Failing Transmission to PCE Report from Export</w:t>
      </w:r>
      <w:bookmarkEnd w:id="290"/>
      <w:bookmarkEnd w:id="291"/>
    </w:p>
    <w:p w14:paraId="04E5AC0F" w14:textId="77777777" w:rsidR="004E3028" w:rsidRDefault="004E3028">
      <w:pPr>
        <w:pStyle w:val="Figure"/>
        <w:rPr>
          <w:noProof/>
        </w:rPr>
      </w:pPr>
      <w:r>
        <w:rPr>
          <w:noProof/>
        </w:rPr>
        <w:drawing>
          <wp:inline distT="0" distB="0" distL="0" distR="0" wp14:anchorId="579411E4" wp14:editId="667F2D3F">
            <wp:extent cx="5943600" cy="1133475"/>
            <wp:effectExtent l="0" t="0" r="0" b="9525"/>
            <wp:docPr id="95" name="Picture 152" descr="The export sample of the ECS Records Failing Transmission to PCE Report contains the following columns with sample data: Date/Time, location, DSS Unit, Category, patient, SSN, procedure code, procedure name, provider 1, provider 2, provider 3, provider 4, provider 5, provider 6, provider 7, reason 1, reason 2, reas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The export sample of the ECS Records Failing Transmission to PCE Report contains the following columns with sample data: Date/Time, location, DSS Unit, Category, patient, SSN, procedure code, procedure name, provider 1, provider 2, provider 3, provider 4, provider 5, provider 6, provider 7, reason 1, reason 2, reason 3."/>
                    <pic:cNvPicPr>
                      <a:picLocks noChangeAspect="1" noChangeArrowheads="1"/>
                    </pic:cNvPicPr>
                  </pic:nvPicPr>
                  <pic:blipFill>
                    <a:blip r:embed="rId116" cstate="email">
                      <a:extLst>
                        <a:ext uri="{28A0092B-C50C-407E-A947-70E740481C1C}">
                          <a14:useLocalDpi xmlns:a14="http://schemas.microsoft.com/office/drawing/2010/main"/>
                        </a:ext>
                      </a:extLst>
                    </a:blip>
                    <a:srcRect/>
                    <a:stretch>
                      <a:fillRect/>
                    </a:stretch>
                  </pic:blipFill>
                  <pic:spPr bwMode="auto">
                    <a:xfrm>
                      <a:off x="0" y="0"/>
                      <a:ext cx="5943600" cy="1133475"/>
                    </a:xfrm>
                    <a:prstGeom prst="rect">
                      <a:avLst/>
                    </a:prstGeom>
                    <a:noFill/>
                    <a:ln>
                      <a:noFill/>
                    </a:ln>
                  </pic:spPr>
                </pic:pic>
              </a:graphicData>
            </a:graphic>
          </wp:inline>
        </w:drawing>
      </w:r>
    </w:p>
    <w:p w14:paraId="6159489C" w14:textId="77777777" w:rsidR="004E3028" w:rsidRDefault="004E3028">
      <w:pPr>
        <w:pStyle w:val="Heading4"/>
      </w:pPr>
      <w:bookmarkStart w:id="292" w:name="_Toc422471280"/>
      <w:bookmarkStart w:id="293" w:name="_Toc422471448"/>
      <w:bookmarkStart w:id="294" w:name="_Toc463463992"/>
      <w:r>
        <w:t>Event Capture Encounters Report</w:t>
      </w:r>
      <w:bookmarkEnd w:id="292"/>
      <w:bookmarkEnd w:id="293"/>
      <w:bookmarkEnd w:id="294"/>
    </w:p>
    <w:p w14:paraId="3943606A" w14:textId="77777777" w:rsidR="004E3028" w:rsidRPr="00524506" w:rsidRDefault="004E3028" w:rsidP="00C54497">
      <w:pPr>
        <w:pStyle w:val="BulletListMultiple"/>
      </w:pPr>
      <w:r w:rsidRPr="00524506">
        <w:t xml:space="preserve">Displays and counts the unique occurrences by patient and DSS Unit during a selected date range. It also </w:t>
      </w:r>
      <w:r>
        <w:t>enables</w:t>
      </w:r>
      <w:r w:rsidRPr="00524506">
        <w:t xml:space="preserve"> sorting by patient or by provider.</w:t>
      </w:r>
    </w:p>
    <w:p w14:paraId="68D690E1" w14:textId="77777777" w:rsidR="004E3028" w:rsidRPr="00524506" w:rsidRDefault="004E3028">
      <w:pPr>
        <w:pStyle w:val="Bullet2"/>
      </w:pPr>
      <w:r w:rsidRPr="00524506">
        <w:t xml:space="preserve">When sorted by Patient shows the number of unique occurrences for the Patient across the date range that is selected. </w:t>
      </w:r>
    </w:p>
    <w:p w14:paraId="0A8107CB" w14:textId="77777777" w:rsidR="004E3028" w:rsidRPr="00524506" w:rsidRDefault="004E3028">
      <w:pPr>
        <w:pStyle w:val="Bullet2"/>
      </w:pPr>
      <w:r w:rsidRPr="00524506">
        <w:t>When sorted by Provider shows the number of unique occurrences for the Provider across the date range that is selected.</w:t>
      </w:r>
    </w:p>
    <w:p w14:paraId="1314BA7C" w14:textId="77777777" w:rsidR="004E3028" w:rsidRPr="00524506" w:rsidRDefault="004E3028" w:rsidP="00C54497">
      <w:pPr>
        <w:pStyle w:val="BulletListMultiple"/>
      </w:pPr>
      <w:r w:rsidRPr="00524506">
        <w:t>Includes the fields Patient Name, SSN (last 4 digits), Inpatient or Outpatient (I/O), Date/Time, Provider #1, DSS Unit and Volume.</w:t>
      </w:r>
    </w:p>
    <w:p w14:paraId="1D42E251" w14:textId="77777777" w:rsidR="004E3028" w:rsidRPr="00524506" w:rsidRDefault="004E3028" w:rsidP="009F69C7">
      <w:pPr>
        <w:pStyle w:val="BulletListMultipleLast"/>
      </w:pPr>
      <w:r w:rsidRPr="00524506">
        <w:t>After previewing the report, the user has the option to print or close the report.</w:t>
      </w:r>
    </w:p>
    <w:p w14:paraId="29F10AE7" w14:textId="77777777" w:rsidR="004E3028" w:rsidRPr="00F94D33" w:rsidRDefault="004E3028" w:rsidP="009F69C7">
      <w:pPr>
        <w:pStyle w:val="NumberedParagraph"/>
        <w:numPr>
          <w:ilvl w:val="0"/>
          <w:numId w:val="36"/>
        </w:numPr>
        <w:ind w:left="900" w:hanging="900"/>
      </w:pPr>
      <w:r w:rsidRPr="00F94D33">
        <w:t>Select a date range.</w:t>
      </w:r>
    </w:p>
    <w:p w14:paraId="1F3C12B7" w14:textId="77777777" w:rsidR="004E3028" w:rsidRPr="00F94D33" w:rsidRDefault="004E3028" w:rsidP="00C54497">
      <w:pPr>
        <w:pStyle w:val="NumberedParagraph"/>
      </w:pPr>
      <w:r w:rsidRPr="00F94D33">
        <w:t xml:space="preserve">Select a </w:t>
      </w:r>
      <w:r w:rsidRPr="00C54497">
        <w:t>Locatio</w:t>
      </w:r>
      <w:r w:rsidRPr="00F94D33">
        <w:t>n.</w:t>
      </w:r>
    </w:p>
    <w:p w14:paraId="5EA6C54E" w14:textId="77777777" w:rsidR="004E3028" w:rsidRPr="00F94D33" w:rsidRDefault="004E3028" w:rsidP="00C54497">
      <w:pPr>
        <w:pStyle w:val="NumberedParagraph"/>
      </w:pPr>
      <w:r w:rsidRPr="00F94D33">
        <w:t xml:space="preserve">Select one, all or multiple </w:t>
      </w:r>
      <w:r w:rsidRPr="00C54497">
        <w:t>DSS Unit</w:t>
      </w:r>
      <w:r w:rsidRPr="00F94D33">
        <w:t>(s).</w:t>
      </w:r>
    </w:p>
    <w:p w14:paraId="3EEC1E79" w14:textId="77777777" w:rsidR="004E3028" w:rsidRPr="00F94D33" w:rsidRDefault="004E3028" w:rsidP="00C54497">
      <w:pPr>
        <w:pStyle w:val="NumberedParagraph"/>
      </w:pPr>
      <w:r w:rsidRPr="00F94D33">
        <w:t xml:space="preserve">Select </w:t>
      </w:r>
      <w:r w:rsidRPr="00C54497">
        <w:t>Sort Method</w:t>
      </w:r>
      <w:r w:rsidRPr="00F94D33">
        <w:t xml:space="preserve"> (Patient or Provider).</w:t>
      </w:r>
    </w:p>
    <w:p w14:paraId="0359D955" w14:textId="77777777" w:rsidR="004E3028" w:rsidRPr="00F94D33" w:rsidRDefault="004E3028" w:rsidP="00C54497">
      <w:pPr>
        <w:pStyle w:val="NumberedParagraph"/>
      </w:pPr>
      <w:r w:rsidRPr="001E7BA8">
        <w:t>Export</w:t>
      </w:r>
      <w:r>
        <w:t xml:space="preserve">, </w:t>
      </w:r>
      <w:r w:rsidRPr="001E7BA8">
        <w:t>Preview</w:t>
      </w:r>
      <w:r>
        <w:t xml:space="preserve">, </w:t>
      </w:r>
      <w:r w:rsidRPr="001E7BA8">
        <w:t>Print</w:t>
      </w:r>
      <w:r>
        <w:t xml:space="preserve"> or </w:t>
      </w:r>
      <w:r w:rsidRPr="001E7BA8">
        <w:t>Cancel</w:t>
      </w:r>
      <w:r w:rsidRPr="00F94D33">
        <w:t xml:space="preserve"> the report.</w:t>
      </w:r>
    </w:p>
    <w:p w14:paraId="28F34F66" w14:textId="77777777" w:rsidR="004E3028" w:rsidRDefault="004E3028" w:rsidP="00C54497">
      <w:pPr>
        <w:pStyle w:val="Note"/>
      </w:pPr>
      <w:r w:rsidRPr="00F94D33">
        <w:t>Note</w:t>
      </w:r>
      <w:r>
        <w:t>s:</w:t>
      </w:r>
    </w:p>
    <w:p w14:paraId="1939B467" w14:textId="77777777" w:rsidR="004E3028" w:rsidRPr="006528A6" w:rsidRDefault="004E3028" w:rsidP="009F69C7">
      <w:pPr>
        <w:pStyle w:val="BulletListIndent"/>
      </w:pPr>
      <w:r w:rsidRPr="001659F1">
        <w:t>Only the last four digits of the patient’s SSN will appear on the print preview of this report.</w:t>
      </w:r>
    </w:p>
    <w:p w14:paraId="55CA9DAC" w14:textId="77777777" w:rsidR="004E3028" w:rsidRPr="006528A6" w:rsidRDefault="004E3028" w:rsidP="009F69C7">
      <w:pPr>
        <w:pStyle w:val="BulletListIndent"/>
      </w:pPr>
      <w:r w:rsidRPr="00624C45">
        <w:t>The column o</w:t>
      </w:r>
      <w:r w:rsidRPr="009F69C7">
        <w:t>rder does</w:t>
      </w:r>
      <w:r w:rsidRPr="006528A6">
        <w:t xml:space="preserve"> </w:t>
      </w:r>
      <w:r w:rsidRPr="009F69C7">
        <w:t>not</w:t>
      </w:r>
      <w:r w:rsidRPr="006528A6">
        <w:t xml:space="preserve"> </w:t>
      </w:r>
      <w:r w:rsidRPr="009F69C7">
        <w:t>change</w:t>
      </w:r>
      <w:r w:rsidRPr="006528A6">
        <w:t xml:space="preserve"> with Sort Method when exported into Excel.</w:t>
      </w:r>
    </w:p>
    <w:p w14:paraId="590FA98C" w14:textId="6F97F4AF" w:rsidR="004E3028" w:rsidRPr="009F69C7" w:rsidRDefault="004E3028" w:rsidP="009F69C7">
      <w:pPr>
        <w:pStyle w:val="BulletListIndent"/>
      </w:pPr>
      <w:r w:rsidRPr="00624C45">
        <w:t xml:space="preserve">A report timeout warning and a </w:t>
      </w:r>
      <w:r w:rsidR="00093DCD" w:rsidRPr="009F69C7">
        <w:t>message dialog</w:t>
      </w:r>
      <w:r w:rsidRPr="009F69C7">
        <w:t xml:space="preserve"> are displayed when All Locations, All DSS units or large date ranges are selected. </w:t>
      </w:r>
    </w:p>
    <w:p w14:paraId="48E84670" w14:textId="75B53E5F" w:rsidR="004E3028" w:rsidRPr="00524506" w:rsidRDefault="004E3028">
      <w:pPr>
        <w:pStyle w:val="FigureCaption"/>
      </w:pPr>
      <w:bookmarkStart w:id="295" w:name="_Toc422742792"/>
      <w:bookmarkStart w:id="296" w:name="_Toc463464117"/>
      <w:r>
        <w:lastRenderedPageBreak/>
        <w:t>Event Capture Encounters Report Required Fields</w:t>
      </w:r>
      <w:bookmarkEnd w:id="295"/>
      <w:bookmarkEnd w:id="296"/>
    </w:p>
    <w:p w14:paraId="11E303B8" w14:textId="3392DADB" w:rsidR="004E3028" w:rsidRDefault="00CE33F5">
      <w:pPr>
        <w:pStyle w:val="Figure"/>
      </w:pPr>
      <w:r>
        <w:rPr>
          <w:noProof/>
        </w:rPr>
        <w:drawing>
          <wp:inline distT="0" distB="0" distL="0" distR="0" wp14:anchorId="18D412E7" wp14:editId="32CA6CDC">
            <wp:extent cx="5943600" cy="4074795"/>
            <wp:effectExtent l="0" t="0" r="0" b="1905"/>
            <wp:docPr id="308" name="Picture 308" descr="Screen Capture of the Event Capture Encounters Report which shows the Report Selection Listbox, From and Through Date, Location, DSS Unit and Sort Method entry areas. The buttons available are Export, Preview, Print, Cancel and Topic Help. There is also a Warning Message stating that the selection of All Locations and DSS Units could cause delays in th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email">
                      <a:extLst>
                        <a:ext uri="{28A0092B-C50C-407E-A947-70E740481C1C}">
                          <a14:useLocalDpi xmlns:a14="http://schemas.microsoft.com/office/drawing/2010/main"/>
                        </a:ext>
                      </a:extLst>
                    </a:blip>
                    <a:stretch>
                      <a:fillRect/>
                    </a:stretch>
                  </pic:blipFill>
                  <pic:spPr>
                    <a:xfrm>
                      <a:off x="0" y="0"/>
                      <a:ext cx="5943600" cy="4074795"/>
                    </a:xfrm>
                    <a:prstGeom prst="rect">
                      <a:avLst/>
                    </a:prstGeom>
                  </pic:spPr>
                </pic:pic>
              </a:graphicData>
            </a:graphic>
          </wp:inline>
        </w:drawing>
      </w:r>
    </w:p>
    <w:p w14:paraId="4D1252D4" w14:textId="05EB4246" w:rsidR="004E3028" w:rsidRDefault="004E3028">
      <w:pPr>
        <w:pStyle w:val="FigureCaption"/>
      </w:pPr>
      <w:bookmarkStart w:id="297" w:name="_Toc422742793"/>
      <w:bookmarkStart w:id="298" w:name="_Toc463464118"/>
      <w:r>
        <w:t>Event Capture Encounters Report Timeout Warning</w:t>
      </w:r>
      <w:bookmarkEnd w:id="297"/>
      <w:bookmarkEnd w:id="298"/>
    </w:p>
    <w:p w14:paraId="53007691" w14:textId="23E2D203" w:rsidR="004E3028" w:rsidRDefault="00CE33F5">
      <w:pPr>
        <w:pStyle w:val="Figure"/>
      </w:pPr>
      <w:r>
        <w:rPr>
          <w:noProof/>
        </w:rPr>
        <w:drawing>
          <wp:inline distT="0" distB="0" distL="0" distR="0" wp14:anchorId="42C278E5" wp14:editId="1ABEFB2E">
            <wp:extent cx="4533900" cy="1895475"/>
            <wp:effectExtent l="0" t="0" r="0" b="9525"/>
            <wp:docPr id="309" name="Picture 309" descr="Screen Capture of the Event Capture Encounters Report Timeout warning. A simple message box indicating that the selection of All Units or All Locations could result in the Report Timing 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533900" cy="1895475"/>
                    </a:xfrm>
                    <a:prstGeom prst="rect">
                      <a:avLst/>
                    </a:prstGeom>
                  </pic:spPr>
                </pic:pic>
              </a:graphicData>
            </a:graphic>
          </wp:inline>
        </w:drawing>
      </w:r>
    </w:p>
    <w:p w14:paraId="53D17390" w14:textId="308832D3" w:rsidR="004E3028" w:rsidRDefault="004E3028">
      <w:pPr>
        <w:pStyle w:val="FigureCaption"/>
      </w:pPr>
      <w:bookmarkStart w:id="299" w:name="_Toc422742794"/>
      <w:bookmarkStart w:id="300" w:name="_Toc463464119"/>
      <w:r>
        <w:lastRenderedPageBreak/>
        <w:t>Event Capture Encounters Report Sorted by Patient</w:t>
      </w:r>
      <w:bookmarkEnd w:id="299"/>
      <w:bookmarkEnd w:id="300"/>
    </w:p>
    <w:p w14:paraId="254B41D1" w14:textId="4F9F7762" w:rsidR="004E3028" w:rsidRDefault="00CE33F5">
      <w:pPr>
        <w:pStyle w:val="Figure"/>
      </w:pPr>
      <w:r>
        <w:rPr>
          <w:noProof/>
        </w:rPr>
        <w:drawing>
          <wp:inline distT="0" distB="0" distL="0" distR="0" wp14:anchorId="1898C9E2" wp14:editId="2BB6E396">
            <wp:extent cx="5943600" cy="3178810"/>
            <wp:effectExtent l="0" t="0" r="0" b="2540"/>
            <wp:docPr id="310" name="Picture 310" descr="Screen Capture of the Print Preview of the Event Capture Encounters Report sorted by Pati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email">
                      <a:extLst>
                        <a:ext uri="{28A0092B-C50C-407E-A947-70E740481C1C}">
                          <a14:useLocalDpi xmlns:a14="http://schemas.microsoft.com/office/drawing/2010/main"/>
                        </a:ext>
                      </a:extLst>
                    </a:blip>
                    <a:stretch>
                      <a:fillRect/>
                    </a:stretch>
                  </pic:blipFill>
                  <pic:spPr>
                    <a:xfrm>
                      <a:off x="0" y="0"/>
                      <a:ext cx="5943600" cy="3178810"/>
                    </a:xfrm>
                    <a:prstGeom prst="rect">
                      <a:avLst/>
                    </a:prstGeom>
                  </pic:spPr>
                </pic:pic>
              </a:graphicData>
            </a:graphic>
          </wp:inline>
        </w:drawing>
      </w:r>
    </w:p>
    <w:p w14:paraId="5328B4FC" w14:textId="7412A842" w:rsidR="004E3028" w:rsidRDefault="004E3028">
      <w:pPr>
        <w:pStyle w:val="FigureCaption"/>
      </w:pPr>
      <w:bookmarkStart w:id="301" w:name="_Toc422742795"/>
      <w:bookmarkStart w:id="302" w:name="_Toc463464120"/>
      <w:r>
        <w:t>Event Capture Encounters Report Sorted by Provider</w:t>
      </w:r>
      <w:bookmarkEnd w:id="301"/>
      <w:bookmarkEnd w:id="302"/>
    </w:p>
    <w:p w14:paraId="5BB3FB04" w14:textId="33B3D094" w:rsidR="004E3028" w:rsidRDefault="00B92289">
      <w:pPr>
        <w:pStyle w:val="Figure"/>
      </w:pPr>
      <w:r>
        <w:rPr>
          <w:noProof/>
        </w:rPr>
        <w:drawing>
          <wp:inline distT="0" distB="0" distL="0" distR="0" wp14:anchorId="384A89D6" wp14:editId="2245BD19">
            <wp:extent cx="5943600" cy="2815590"/>
            <wp:effectExtent l="0" t="0" r="0" b="3810"/>
            <wp:docPr id="312" name="Picture 312" descr="Screen Capture of the Print Preview of the Event Capture Encounters Report sorted by Pro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email">
                      <a:extLst>
                        <a:ext uri="{28A0092B-C50C-407E-A947-70E740481C1C}">
                          <a14:useLocalDpi xmlns:a14="http://schemas.microsoft.com/office/drawing/2010/main"/>
                        </a:ext>
                      </a:extLst>
                    </a:blip>
                    <a:stretch>
                      <a:fillRect/>
                    </a:stretch>
                  </pic:blipFill>
                  <pic:spPr>
                    <a:xfrm>
                      <a:off x="0" y="0"/>
                      <a:ext cx="5943600" cy="2815590"/>
                    </a:xfrm>
                    <a:prstGeom prst="rect">
                      <a:avLst/>
                    </a:prstGeom>
                  </pic:spPr>
                </pic:pic>
              </a:graphicData>
            </a:graphic>
          </wp:inline>
        </w:drawing>
      </w:r>
    </w:p>
    <w:p w14:paraId="22B1AFA2" w14:textId="5E1BDAC8" w:rsidR="004E3028" w:rsidRDefault="004E3028">
      <w:pPr>
        <w:pStyle w:val="FigureCaption"/>
      </w:pPr>
      <w:bookmarkStart w:id="303" w:name="_Toc422742796"/>
      <w:bookmarkStart w:id="304" w:name="_Toc463464121"/>
      <w:r>
        <w:t>Event Capture Encounters Report from Export</w:t>
      </w:r>
      <w:bookmarkEnd w:id="303"/>
      <w:bookmarkEnd w:id="304"/>
    </w:p>
    <w:p w14:paraId="15AB91E7" w14:textId="77777777" w:rsidR="004E3028" w:rsidRDefault="004E3028">
      <w:pPr>
        <w:pStyle w:val="Figure"/>
        <w:rPr>
          <w:noProof/>
        </w:rPr>
      </w:pPr>
      <w:r>
        <w:rPr>
          <w:noProof/>
        </w:rPr>
        <w:drawing>
          <wp:inline distT="0" distB="0" distL="0" distR="0" wp14:anchorId="012D5445" wp14:editId="43068C4B">
            <wp:extent cx="5943600" cy="723900"/>
            <wp:effectExtent l="0" t="0" r="0" b="0"/>
            <wp:docPr id="100" name="Picture 428" descr="Screen Capture of the Event Capture Encounters Report export version. Columns Displayed: LOCATION, PATIENT, SSN, I/O, DATE/TIME, PROVIDER#1, DSS UNIT, VOLUME, CLINIC STOP CODE, CREDIT STOP CODE, CHAR4 COD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Screen Capture of the Event Capture Encounters Report export version. Columns Displayed: LOCATION, PATIENT, SSN, I/O, DATE/TIME, PROVIDER#1, DSS UNIT, VOLUME, CLINIC STOP CODE, CREDIT STOP CODE, CHAR4 CODE&#10;"/>
                    <pic:cNvPicPr>
                      <a:picLocks noChangeAspect="1" noChangeArrowheads="1"/>
                    </pic:cNvPicPr>
                  </pic:nvPicPr>
                  <pic:blipFill>
                    <a:blip r:embed="rId121" cstate="email">
                      <a:extLst>
                        <a:ext uri="{28A0092B-C50C-407E-A947-70E740481C1C}">
                          <a14:useLocalDpi xmlns:a14="http://schemas.microsoft.com/office/drawing/2010/main"/>
                        </a:ext>
                      </a:extLst>
                    </a:blip>
                    <a:srcRect/>
                    <a:stretch>
                      <a:fillRect/>
                    </a:stretch>
                  </pic:blipFill>
                  <pic:spPr bwMode="auto">
                    <a:xfrm>
                      <a:off x="0" y="0"/>
                      <a:ext cx="5943600" cy="723900"/>
                    </a:xfrm>
                    <a:prstGeom prst="rect">
                      <a:avLst/>
                    </a:prstGeom>
                    <a:noFill/>
                    <a:ln>
                      <a:noFill/>
                    </a:ln>
                  </pic:spPr>
                </pic:pic>
              </a:graphicData>
            </a:graphic>
          </wp:inline>
        </w:drawing>
      </w:r>
    </w:p>
    <w:p w14:paraId="5D50C328" w14:textId="77777777" w:rsidR="004E3028" w:rsidRDefault="004E3028">
      <w:pPr>
        <w:pStyle w:val="Heading4"/>
      </w:pPr>
      <w:bookmarkStart w:id="305" w:name="_Toc422471281"/>
      <w:bookmarkStart w:id="306" w:name="_Toc422471449"/>
      <w:bookmarkStart w:id="307" w:name="_Toc463463993"/>
      <w:r>
        <w:lastRenderedPageBreak/>
        <w:t>Ordering Section Summary Report</w:t>
      </w:r>
      <w:bookmarkEnd w:id="305"/>
      <w:bookmarkEnd w:id="306"/>
      <w:bookmarkEnd w:id="307"/>
    </w:p>
    <w:p w14:paraId="7E5BBA9B" w14:textId="77777777" w:rsidR="004E3028" w:rsidRPr="00F94D33" w:rsidRDefault="004E3028" w:rsidP="00C54497">
      <w:pPr>
        <w:pStyle w:val="BulletListMultiple"/>
      </w:pPr>
      <w:r w:rsidRPr="00F94D33">
        <w:t>The design of this report is for a 132-column format.</w:t>
      </w:r>
    </w:p>
    <w:p w14:paraId="2012CDC9" w14:textId="77777777" w:rsidR="004E3028" w:rsidRPr="00F94D33" w:rsidRDefault="004E3028" w:rsidP="00C54497">
      <w:pPr>
        <w:pStyle w:val="BulletListMultiple"/>
      </w:pPr>
      <w:r w:rsidRPr="00F94D33">
        <w:t>With functionality put in place by the Code Set Versioning project, CPT codes, five-character EC National Codes (when applicable), CPT modifiers and their associated descriptions are reflective of the date the event occurred.</w:t>
      </w:r>
    </w:p>
    <w:p w14:paraId="0C6D6D11" w14:textId="77777777" w:rsidR="004E3028" w:rsidRPr="00F94D33" w:rsidRDefault="004E3028" w:rsidP="009F69C7">
      <w:pPr>
        <w:pStyle w:val="BulletListMultipleLast"/>
      </w:pPr>
      <w:r w:rsidRPr="00F94D33">
        <w:t>After previewing the report, the user will have the option to print or close the report.</w:t>
      </w:r>
    </w:p>
    <w:p w14:paraId="5CFDDEDE" w14:textId="77777777" w:rsidR="004E3028" w:rsidRPr="00F94D33" w:rsidRDefault="004E3028" w:rsidP="009F69C7">
      <w:pPr>
        <w:pStyle w:val="NumberedParagraph"/>
        <w:numPr>
          <w:ilvl w:val="0"/>
          <w:numId w:val="37"/>
        </w:numPr>
        <w:ind w:left="900" w:hanging="900"/>
      </w:pPr>
      <w:r w:rsidRPr="00F94D33">
        <w:t>Enter a date range.</w:t>
      </w:r>
    </w:p>
    <w:p w14:paraId="125BE59C" w14:textId="77777777" w:rsidR="004E3028" w:rsidRPr="00F94D33" w:rsidRDefault="004E3028" w:rsidP="00C54497">
      <w:pPr>
        <w:pStyle w:val="NumberedParagraph"/>
      </w:pPr>
      <w:r w:rsidRPr="00F94D33">
        <w:t xml:space="preserve">Select an </w:t>
      </w:r>
      <w:r w:rsidRPr="00C54497">
        <w:t>Ordering Section</w:t>
      </w:r>
      <w:r w:rsidRPr="00F94D33">
        <w:t>.</w:t>
      </w:r>
    </w:p>
    <w:p w14:paraId="6A8447EB" w14:textId="77777777" w:rsidR="004E3028" w:rsidRPr="00F94D33" w:rsidRDefault="004E3028" w:rsidP="00C54497">
      <w:pPr>
        <w:pStyle w:val="NumberedParagraph"/>
      </w:pPr>
      <w:r w:rsidRPr="00F94D33">
        <w:t xml:space="preserve">Select a specific or all </w:t>
      </w:r>
      <w:r w:rsidRPr="00C54497">
        <w:t>Location</w:t>
      </w:r>
      <w:r w:rsidRPr="00F94D33">
        <w:t>(s).</w:t>
      </w:r>
    </w:p>
    <w:p w14:paraId="6FC7EFB0" w14:textId="77777777" w:rsidR="004E3028" w:rsidRPr="00F94D33" w:rsidRDefault="004E3028" w:rsidP="00C54497">
      <w:pPr>
        <w:pStyle w:val="NumberedParagraph"/>
        <w:rPr>
          <w:u w:val="single"/>
        </w:rPr>
      </w:pPr>
      <w:r w:rsidRPr="00F94D33">
        <w:t xml:space="preserve">Select one, multiple, or all </w:t>
      </w:r>
      <w:r w:rsidRPr="00C54497">
        <w:t>DSS Unit</w:t>
      </w:r>
      <w:r w:rsidRPr="00F94D33">
        <w:t>(s).</w:t>
      </w:r>
    </w:p>
    <w:p w14:paraId="644333AA" w14:textId="77777777" w:rsidR="004E3028" w:rsidRPr="00F94D33" w:rsidRDefault="004E3028" w:rsidP="00C54497">
      <w:pPr>
        <w:pStyle w:val="NumberedParagraph"/>
      </w:pPr>
      <w:r w:rsidRPr="001E7BA8">
        <w:t>Export</w:t>
      </w:r>
      <w:r>
        <w:t xml:space="preserve">, </w:t>
      </w:r>
      <w:r w:rsidRPr="001E7BA8">
        <w:t>Preview</w:t>
      </w:r>
      <w:r>
        <w:t xml:space="preserve">, </w:t>
      </w:r>
      <w:r w:rsidRPr="001E7BA8">
        <w:t>Print</w:t>
      </w:r>
      <w:r>
        <w:t xml:space="preserve"> or </w:t>
      </w:r>
      <w:r w:rsidRPr="001E7BA8">
        <w:t>Cancel</w:t>
      </w:r>
      <w:r w:rsidRPr="00F94D33">
        <w:t xml:space="preserve"> the report.</w:t>
      </w:r>
    </w:p>
    <w:p w14:paraId="0121DCD9" w14:textId="7DF6898F" w:rsidR="004E3028" w:rsidRDefault="004E3028">
      <w:pPr>
        <w:pStyle w:val="FigureCaption"/>
      </w:pPr>
      <w:bookmarkStart w:id="308" w:name="_Toc422742797"/>
      <w:bookmarkStart w:id="309" w:name="_Toc463464122"/>
      <w:r>
        <w:t>Ordering Section Summary Report Required Information</w:t>
      </w:r>
      <w:bookmarkEnd w:id="308"/>
      <w:bookmarkEnd w:id="309"/>
    </w:p>
    <w:p w14:paraId="0B222D61" w14:textId="14559FC6" w:rsidR="004E3028" w:rsidRDefault="00412C10">
      <w:pPr>
        <w:pStyle w:val="Figure"/>
      </w:pPr>
      <w:r>
        <w:rPr>
          <w:noProof/>
        </w:rPr>
        <w:drawing>
          <wp:inline distT="0" distB="0" distL="0" distR="0" wp14:anchorId="19DFA8E6" wp14:editId="6874261F">
            <wp:extent cx="5943600" cy="4074795"/>
            <wp:effectExtent l="0" t="0" r="0" b="1905"/>
            <wp:docPr id="313" name="Picture 313" descr="Screen Capture of the Event Capture Ordering Section Summary  Report which shows the Report Selection Listbox, From and Through Date, Ordering Section,  DSS Unit and  Location entry areas. The buttons available are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email">
                      <a:extLst>
                        <a:ext uri="{28A0092B-C50C-407E-A947-70E740481C1C}">
                          <a14:useLocalDpi xmlns:a14="http://schemas.microsoft.com/office/drawing/2010/main"/>
                        </a:ext>
                      </a:extLst>
                    </a:blip>
                    <a:stretch>
                      <a:fillRect/>
                    </a:stretch>
                  </pic:blipFill>
                  <pic:spPr>
                    <a:xfrm>
                      <a:off x="0" y="0"/>
                      <a:ext cx="5943600" cy="4074795"/>
                    </a:xfrm>
                    <a:prstGeom prst="rect">
                      <a:avLst/>
                    </a:prstGeom>
                  </pic:spPr>
                </pic:pic>
              </a:graphicData>
            </a:graphic>
          </wp:inline>
        </w:drawing>
      </w:r>
    </w:p>
    <w:p w14:paraId="39338CB9" w14:textId="1D651AEC" w:rsidR="004E3028" w:rsidRDefault="004E3028">
      <w:pPr>
        <w:pStyle w:val="FigureCaption"/>
      </w:pPr>
      <w:bookmarkStart w:id="310" w:name="_Toc422742798"/>
      <w:bookmarkStart w:id="311" w:name="_Toc463464123"/>
      <w:r>
        <w:lastRenderedPageBreak/>
        <w:t>Ordering Section Summary Report from Print Preview</w:t>
      </w:r>
      <w:bookmarkEnd w:id="310"/>
      <w:bookmarkEnd w:id="311"/>
    </w:p>
    <w:p w14:paraId="09AA7A2D" w14:textId="33DF38E3" w:rsidR="004E3028" w:rsidRDefault="00412C10">
      <w:pPr>
        <w:pStyle w:val="Figure"/>
      </w:pPr>
      <w:r>
        <w:rPr>
          <w:noProof/>
        </w:rPr>
        <w:drawing>
          <wp:inline distT="0" distB="0" distL="0" distR="0" wp14:anchorId="28151E3A" wp14:editId="4AE75C63">
            <wp:extent cx="5943600" cy="4141470"/>
            <wp:effectExtent l="0" t="0" r="0" b="0"/>
            <wp:docPr id="314" name="Picture 314" descr="Screen Capture of the Ordering Section Summary Report print previ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email">
                      <a:extLst>
                        <a:ext uri="{28A0092B-C50C-407E-A947-70E740481C1C}">
                          <a14:useLocalDpi xmlns:a14="http://schemas.microsoft.com/office/drawing/2010/main"/>
                        </a:ext>
                      </a:extLst>
                    </a:blip>
                    <a:stretch>
                      <a:fillRect/>
                    </a:stretch>
                  </pic:blipFill>
                  <pic:spPr>
                    <a:xfrm>
                      <a:off x="0" y="0"/>
                      <a:ext cx="5943600" cy="4141470"/>
                    </a:xfrm>
                    <a:prstGeom prst="rect">
                      <a:avLst/>
                    </a:prstGeom>
                  </pic:spPr>
                </pic:pic>
              </a:graphicData>
            </a:graphic>
          </wp:inline>
        </w:drawing>
      </w:r>
    </w:p>
    <w:p w14:paraId="6C1DCDDD" w14:textId="17A1B29F" w:rsidR="004E3028" w:rsidRDefault="004E3028">
      <w:pPr>
        <w:pStyle w:val="FigureCaption"/>
      </w:pPr>
      <w:bookmarkStart w:id="312" w:name="_Toc422742799"/>
      <w:bookmarkStart w:id="313" w:name="_Toc463464124"/>
      <w:r>
        <w:t>Ordering Section Summary Report from Export</w:t>
      </w:r>
      <w:bookmarkEnd w:id="312"/>
      <w:bookmarkEnd w:id="313"/>
    </w:p>
    <w:p w14:paraId="4E6F75FE" w14:textId="77777777" w:rsidR="004E3028" w:rsidRDefault="004E3028">
      <w:pPr>
        <w:pStyle w:val="Figure"/>
        <w:rPr>
          <w:noProof/>
        </w:rPr>
      </w:pPr>
      <w:r>
        <w:rPr>
          <w:noProof/>
        </w:rPr>
        <w:drawing>
          <wp:inline distT="0" distB="0" distL="0" distR="0" wp14:anchorId="6538F763" wp14:editId="55778088">
            <wp:extent cx="5943600" cy="742950"/>
            <wp:effectExtent l="0" t="0" r="0" b="0"/>
            <wp:docPr id="103" name="Picture 427" descr="Screen Capture of the Ordering Section Summary Report export version. Columns displayed are: Ordering Section, Location, DSS Unit, Patient, SSN, CPT Code, Procedure, Procedure Name, Synonym, Volume, Cpt Mod #1, Cpt Mod #2, Cpt Mod #2 and Providers 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Screen Capture of the Ordering Section Summary Report export version. Columns displayed are: Ordering Section, Location, DSS Unit, Patient, SSN, CPT Code, Procedure, Procedure Name, Synonym, Volume, Cpt Mod #1, Cpt Mod #2, Cpt Mod #2 and Providers 1-7.  "/>
                    <pic:cNvPicPr>
                      <a:picLocks noChangeAspect="1" noChangeArrowheads="1"/>
                    </pic:cNvPicPr>
                  </pic:nvPicPr>
                  <pic:blipFill>
                    <a:blip r:embed="rId124" cstate="email">
                      <a:extLst>
                        <a:ext uri="{28A0092B-C50C-407E-A947-70E740481C1C}">
                          <a14:useLocalDpi xmlns:a14="http://schemas.microsoft.com/office/drawing/2010/main"/>
                        </a:ext>
                      </a:extLst>
                    </a:blip>
                    <a:srcRect/>
                    <a:stretch>
                      <a:fillRect/>
                    </a:stretch>
                  </pic:blipFill>
                  <pic:spPr bwMode="auto">
                    <a:xfrm>
                      <a:off x="0" y="0"/>
                      <a:ext cx="5943600" cy="742950"/>
                    </a:xfrm>
                    <a:prstGeom prst="rect">
                      <a:avLst/>
                    </a:prstGeom>
                    <a:noFill/>
                    <a:ln>
                      <a:noFill/>
                    </a:ln>
                  </pic:spPr>
                </pic:pic>
              </a:graphicData>
            </a:graphic>
          </wp:inline>
        </w:drawing>
      </w:r>
    </w:p>
    <w:p w14:paraId="3899E1E5" w14:textId="77777777" w:rsidR="004E3028" w:rsidRDefault="004E3028">
      <w:pPr>
        <w:pStyle w:val="Heading4"/>
      </w:pPr>
      <w:bookmarkStart w:id="314" w:name="_Toc422471282"/>
      <w:bookmarkStart w:id="315" w:name="_Toc422471450"/>
      <w:bookmarkStart w:id="316" w:name="_Toc463463994"/>
      <w:r>
        <w:t>Patient Summary Report</w:t>
      </w:r>
      <w:bookmarkEnd w:id="314"/>
      <w:bookmarkEnd w:id="315"/>
      <w:bookmarkEnd w:id="316"/>
    </w:p>
    <w:p w14:paraId="027BCE69" w14:textId="77777777" w:rsidR="004E3028" w:rsidRPr="00F94D33" w:rsidRDefault="004E3028" w:rsidP="00C54497">
      <w:pPr>
        <w:pStyle w:val="BulletListMultiple"/>
      </w:pPr>
      <w:r w:rsidRPr="00F94D33">
        <w:t>The design of this report is for a 132-column format.</w:t>
      </w:r>
    </w:p>
    <w:p w14:paraId="62AA38CE" w14:textId="77777777" w:rsidR="004E3028" w:rsidRPr="00F94D33" w:rsidRDefault="004E3028" w:rsidP="00C54497">
      <w:pPr>
        <w:pStyle w:val="BulletListMultiple"/>
      </w:pPr>
      <w:r w:rsidRPr="00F94D33">
        <w:t xml:space="preserve">With functionality put in place by the Code Set Versioning project, CPT codes, five-character EC National Codes (when applicable), CPT modifiers and their associated descriptions are reflective of the date the event occurred. </w:t>
      </w:r>
    </w:p>
    <w:p w14:paraId="37522C8D" w14:textId="77777777" w:rsidR="004E3028" w:rsidRPr="00F94D33" w:rsidRDefault="004E3028" w:rsidP="00C54497">
      <w:pPr>
        <w:pStyle w:val="BulletListMultiple"/>
      </w:pPr>
      <w:r w:rsidRPr="00F94D33">
        <w:t>The user can choose to include Procedure Reasons (EVENT CAPTURE PATIENT file (#721)) on the report.</w:t>
      </w:r>
      <w:r>
        <w:t xml:space="preserve"> </w:t>
      </w:r>
      <w:r w:rsidRPr="00F94D33">
        <w:t>Up to three reasons will be included.</w:t>
      </w:r>
    </w:p>
    <w:p w14:paraId="6683F569" w14:textId="77777777" w:rsidR="004E3028" w:rsidRPr="00F94D33" w:rsidRDefault="004E3028" w:rsidP="00C54497">
      <w:pPr>
        <w:pStyle w:val="BulletListMultiple"/>
      </w:pPr>
      <w:r w:rsidRPr="00F94D33">
        <w:t>The “Display Reasons on this report” will clear when the user selects another report or upon exiting the screen.</w:t>
      </w:r>
    </w:p>
    <w:p w14:paraId="6F6AB554" w14:textId="77777777" w:rsidR="004E3028" w:rsidRPr="00F94D33" w:rsidRDefault="004E3028" w:rsidP="009F69C7">
      <w:pPr>
        <w:pStyle w:val="BulletListMultipleLast"/>
      </w:pPr>
      <w:r w:rsidRPr="00F94D33">
        <w:t>After previewing the report, the user will have the option to print or close the report.</w:t>
      </w:r>
    </w:p>
    <w:p w14:paraId="6BBB3ED7" w14:textId="77777777" w:rsidR="004E3028" w:rsidRPr="00F94D33" w:rsidRDefault="004E3028" w:rsidP="009F69C7">
      <w:pPr>
        <w:pStyle w:val="NumberedParagraph"/>
        <w:numPr>
          <w:ilvl w:val="0"/>
          <w:numId w:val="38"/>
        </w:numPr>
        <w:ind w:left="900" w:hanging="900"/>
      </w:pPr>
      <w:r w:rsidRPr="00F94D33">
        <w:t>Enter a date range.</w:t>
      </w:r>
    </w:p>
    <w:p w14:paraId="0966AA88" w14:textId="77777777" w:rsidR="004E3028" w:rsidRPr="00F94D33" w:rsidRDefault="004E3028" w:rsidP="00C54497">
      <w:pPr>
        <w:pStyle w:val="NumberedParagraph"/>
      </w:pPr>
      <w:r w:rsidRPr="00F94D33">
        <w:t xml:space="preserve">Use the </w:t>
      </w:r>
      <w:r w:rsidRPr="00C54497">
        <w:t>Patient Identifier</w:t>
      </w:r>
      <w:r w:rsidRPr="00F94D33">
        <w:t xml:space="preserve"> field to select a patient.</w:t>
      </w:r>
    </w:p>
    <w:p w14:paraId="42A8D097" w14:textId="77777777" w:rsidR="004E3028" w:rsidRPr="00F94D33" w:rsidRDefault="004E3028" w:rsidP="00C54497">
      <w:pPr>
        <w:pStyle w:val="BulletListMultiple"/>
      </w:pPr>
      <w:r w:rsidRPr="00F94D33">
        <w:lastRenderedPageBreak/>
        <w:t>Enter one of the following:</w:t>
      </w:r>
    </w:p>
    <w:p w14:paraId="6156F8A3" w14:textId="77777777" w:rsidR="004E3028" w:rsidRPr="00F94D33" w:rsidRDefault="004E3028">
      <w:pPr>
        <w:pStyle w:val="Bullet2"/>
      </w:pPr>
      <w:r w:rsidRPr="00F94D33">
        <w:t>Patient Name (whole or partial, last name first)</w:t>
      </w:r>
    </w:p>
    <w:p w14:paraId="608D5F80" w14:textId="77777777" w:rsidR="004E3028" w:rsidRPr="00F94D33" w:rsidRDefault="004E3028">
      <w:pPr>
        <w:pStyle w:val="Bullet2"/>
      </w:pPr>
      <w:r w:rsidRPr="00F94D33">
        <w:t>Social Security Number</w:t>
      </w:r>
    </w:p>
    <w:p w14:paraId="2A95ACFC" w14:textId="77777777" w:rsidR="004E3028" w:rsidRPr="00F94D33" w:rsidRDefault="004E3028">
      <w:pPr>
        <w:pStyle w:val="Bullet2"/>
      </w:pPr>
      <w:r w:rsidRPr="00F94D33">
        <w:t>Last four digits of the Patient Social Security Number</w:t>
      </w:r>
    </w:p>
    <w:p w14:paraId="4B1A0036" w14:textId="77777777" w:rsidR="004E3028" w:rsidRPr="00F94D33" w:rsidRDefault="004E3028">
      <w:pPr>
        <w:pStyle w:val="Bullet2"/>
      </w:pPr>
      <w:r w:rsidRPr="00F94D33">
        <w:t>First character of Last Name plus the last four digits of the SSN with no spaces</w:t>
      </w:r>
    </w:p>
    <w:p w14:paraId="3F86E817" w14:textId="16B6DC63" w:rsidR="004E3028" w:rsidRPr="009F69C7" w:rsidRDefault="00DF66EB" w:rsidP="001659F1">
      <w:pPr>
        <w:pStyle w:val="BulletListMultiple"/>
      </w:pPr>
      <w:r w:rsidRPr="001659F1">
        <w:t xml:space="preserve">Press </w:t>
      </w:r>
      <w:r w:rsidR="004E3028" w:rsidRPr="009F69C7">
        <w:t>&lt;Enter&gt;</w:t>
      </w:r>
      <w:r w:rsidRPr="009F69C7">
        <w:t xml:space="preserve"> on the keyboard</w:t>
      </w:r>
      <w:r w:rsidR="004E3028" w:rsidRPr="009F69C7">
        <w:t xml:space="preserve"> </w:t>
      </w:r>
      <w:r w:rsidR="004E3028" w:rsidRPr="001659F1">
        <w:t>or</w:t>
      </w:r>
      <w:r w:rsidRPr="001659F1">
        <w:t xml:space="preserve"> click</w:t>
      </w:r>
      <w:r w:rsidR="004E3028" w:rsidRPr="009F69C7">
        <w:t xml:space="preserve"> </w:t>
      </w:r>
      <w:r w:rsidR="004E3028" w:rsidRPr="001659F1">
        <w:t>the</w:t>
      </w:r>
      <w:r w:rsidR="004E3028" w:rsidRPr="009F69C7">
        <w:t xml:space="preserve"> Search</w:t>
      </w:r>
      <w:r w:rsidR="004E3028" w:rsidRPr="001659F1">
        <w:t xml:space="preserve"> button. </w:t>
      </w:r>
      <w:r w:rsidR="004E3028" w:rsidRPr="009F69C7">
        <w:rPr>
          <w:noProof/>
        </w:rPr>
        <w:drawing>
          <wp:inline distT="0" distB="0" distL="0" distR="0" wp14:anchorId="648ACD00" wp14:editId="3BE772E9">
            <wp:extent cx="228600" cy="228600"/>
            <wp:effectExtent l="0" t="0" r="0" b="0"/>
            <wp:docPr id="104" name="Picture 169" descr="Search button screen 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Search button screen capture"/>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228600" cy="228600"/>
                    </a:xfrm>
                    <a:prstGeom prst="rect">
                      <a:avLst/>
                    </a:prstGeom>
                    <a:noFill/>
                    <a:ln>
                      <a:noFill/>
                    </a:ln>
                  </pic:spPr>
                </pic:pic>
              </a:graphicData>
            </a:graphic>
          </wp:inline>
        </w:drawing>
      </w:r>
      <w:r w:rsidR="004E3028" w:rsidRPr="009F69C7">
        <w:t xml:space="preserve"> </w:t>
      </w:r>
    </w:p>
    <w:p w14:paraId="35829758" w14:textId="77777777" w:rsidR="004E3028" w:rsidRPr="00F94D33" w:rsidRDefault="004E3028" w:rsidP="009F69C7">
      <w:pPr>
        <w:pStyle w:val="BulletListMultipleLast"/>
      </w:pPr>
      <w:r w:rsidRPr="00F94D33">
        <w:t>Choose from the list of patients displayed.</w:t>
      </w:r>
    </w:p>
    <w:p w14:paraId="6DF4CE67" w14:textId="00317BBD" w:rsidR="004E3028" w:rsidRPr="00F94D33" w:rsidRDefault="00DF66EB" w:rsidP="00C54497">
      <w:pPr>
        <w:pStyle w:val="NumberedParagraph"/>
      </w:pPr>
      <w:r>
        <w:t xml:space="preserve">Click the Display Reasons on this </w:t>
      </w:r>
      <w:r w:rsidRPr="00C54497">
        <w:t>report</w:t>
      </w:r>
      <w:r>
        <w:t xml:space="preserve"> </w:t>
      </w:r>
      <w:r w:rsidRPr="00DF66EB">
        <w:t>checkbox</w:t>
      </w:r>
      <w:r>
        <w:t xml:space="preserve"> </w:t>
      </w:r>
      <w:r w:rsidR="004E3028" w:rsidRPr="00F94D33">
        <w:t>to include Procedure Reasons in the report.</w:t>
      </w:r>
    </w:p>
    <w:p w14:paraId="639F318A" w14:textId="77777777" w:rsidR="004E3028" w:rsidRDefault="004E3028" w:rsidP="00C54497">
      <w:pPr>
        <w:pStyle w:val="NumberedParagraph"/>
      </w:pPr>
      <w:r w:rsidRPr="001E7BA8">
        <w:t>Export</w:t>
      </w:r>
      <w:r>
        <w:t xml:space="preserve">, </w:t>
      </w:r>
      <w:r w:rsidRPr="001E7BA8">
        <w:t>Preview</w:t>
      </w:r>
      <w:r>
        <w:t xml:space="preserve">, </w:t>
      </w:r>
      <w:r w:rsidRPr="001E7BA8">
        <w:t>Print</w:t>
      </w:r>
      <w:r>
        <w:t xml:space="preserve"> or </w:t>
      </w:r>
      <w:r w:rsidRPr="001E7BA8">
        <w:t>Cancel</w:t>
      </w:r>
      <w:r w:rsidRPr="00F94D33">
        <w:t xml:space="preserve"> the report. </w:t>
      </w:r>
    </w:p>
    <w:p w14:paraId="6D3C592A" w14:textId="765E840B" w:rsidR="004E3028" w:rsidRDefault="004E3028">
      <w:pPr>
        <w:pStyle w:val="FigureCaption"/>
      </w:pPr>
      <w:bookmarkStart w:id="317" w:name="_Toc422742800"/>
      <w:bookmarkStart w:id="318" w:name="_Toc463464125"/>
      <w:r>
        <w:t>Patient Summary Report Required Information without Reasons</w:t>
      </w:r>
      <w:bookmarkEnd w:id="317"/>
      <w:bookmarkEnd w:id="318"/>
    </w:p>
    <w:p w14:paraId="3F359EE3" w14:textId="15961AA9" w:rsidR="004E3028" w:rsidRDefault="00E50911">
      <w:pPr>
        <w:pStyle w:val="Figure"/>
      </w:pPr>
      <w:r>
        <w:rPr>
          <w:noProof/>
        </w:rPr>
        <w:drawing>
          <wp:inline distT="0" distB="0" distL="0" distR="0" wp14:anchorId="7A7F826B" wp14:editId="4C390C0A">
            <wp:extent cx="5541264" cy="3798964"/>
            <wp:effectExtent l="0" t="0" r="2540" b="0"/>
            <wp:docPr id="315" name="Picture 315" descr="Screen Capture of the Event Patient Summary Required Information without Reasons Report which shows the Report Selection Listbox, From and Through Date, Patient Identifier and Show Reasons entry areas. The buttons available are Patient Search,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email">
                      <a:extLst>
                        <a:ext uri="{28A0092B-C50C-407E-A947-70E740481C1C}">
                          <a14:useLocalDpi xmlns:a14="http://schemas.microsoft.com/office/drawing/2010/main"/>
                        </a:ext>
                      </a:extLst>
                    </a:blip>
                    <a:stretch>
                      <a:fillRect/>
                    </a:stretch>
                  </pic:blipFill>
                  <pic:spPr>
                    <a:xfrm>
                      <a:off x="0" y="0"/>
                      <a:ext cx="5550059" cy="3804994"/>
                    </a:xfrm>
                    <a:prstGeom prst="rect">
                      <a:avLst/>
                    </a:prstGeom>
                  </pic:spPr>
                </pic:pic>
              </a:graphicData>
            </a:graphic>
          </wp:inline>
        </w:drawing>
      </w:r>
    </w:p>
    <w:p w14:paraId="071D4342" w14:textId="02C6A666" w:rsidR="004E3028" w:rsidRDefault="004E3028">
      <w:pPr>
        <w:pStyle w:val="FigureCaption"/>
      </w:pPr>
      <w:bookmarkStart w:id="319" w:name="_Toc422742801"/>
      <w:bookmarkStart w:id="320" w:name="_Toc463464126"/>
      <w:r>
        <w:lastRenderedPageBreak/>
        <w:t>Patient Summary Report from Report Preview without Reasons</w:t>
      </w:r>
      <w:bookmarkEnd w:id="319"/>
      <w:bookmarkEnd w:id="320"/>
    </w:p>
    <w:p w14:paraId="08A9F7D2" w14:textId="3A896FBB" w:rsidR="004E3028" w:rsidRDefault="00E50911">
      <w:pPr>
        <w:pStyle w:val="Figure"/>
      </w:pPr>
      <w:r>
        <w:rPr>
          <w:noProof/>
        </w:rPr>
        <w:drawing>
          <wp:inline distT="0" distB="0" distL="0" distR="0" wp14:anchorId="63A20142" wp14:editId="438FBF23">
            <wp:extent cx="5641848" cy="3689504"/>
            <wp:effectExtent l="0" t="0" r="0" b="6350"/>
            <wp:docPr id="316" name="Picture 316" descr=" Patient Summary without reasons Report sample.  The report contains a title page with the Patient's name. The body of the report contains Procedure Date/Time, Location, Procedure Volume, CPT Code, Procedure Code, Procedure Name,  Section Ordering Section and Pro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email">
                      <a:extLst>
                        <a:ext uri="{28A0092B-C50C-407E-A947-70E740481C1C}">
                          <a14:useLocalDpi xmlns:a14="http://schemas.microsoft.com/office/drawing/2010/main"/>
                        </a:ext>
                      </a:extLst>
                    </a:blip>
                    <a:stretch>
                      <a:fillRect/>
                    </a:stretch>
                  </pic:blipFill>
                  <pic:spPr>
                    <a:xfrm>
                      <a:off x="0" y="0"/>
                      <a:ext cx="5642770" cy="3690107"/>
                    </a:xfrm>
                    <a:prstGeom prst="rect">
                      <a:avLst/>
                    </a:prstGeom>
                  </pic:spPr>
                </pic:pic>
              </a:graphicData>
            </a:graphic>
          </wp:inline>
        </w:drawing>
      </w:r>
    </w:p>
    <w:p w14:paraId="7B94F9A5" w14:textId="6CA159CC" w:rsidR="004E3028" w:rsidRDefault="004E3028">
      <w:pPr>
        <w:pStyle w:val="FigureCaption"/>
      </w:pPr>
      <w:bookmarkStart w:id="321" w:name="_Toc422742802"/>
      <w:bookmarkStart w:id="322" w:name="_Toc463464127"/>
      <w:r>
        <w:t>Patient Summary Report from Export without Reasons</w:t>
      </w:r>
      <w:bookmarkEnd w:id="321"/>
      <w:bookmarkEnd w:id="322"/>
    </w:p>
    <w:p w14:paraId="1D3A1E4A" w14:textId="45902476" w:rsidR="004E3028" w:rsidRDefault="001576E9">
      <w:pPr>
        <w:pStyle w:val="Figure"/>
      </w:pPr>
      <w:r>
        <w:rPr>
          <w:noProof/>
        </w:rPr>
        <w:drawing>
          <wp:inline distT="0" distB="0" distL="0" distR="0" wp14:anchorId="6193619D" wp14:editId="09C22928">
            <wp:extent cx="5943600" cy="621665"/>
            <wp:effectExtent l="0" t="0" r="0" b="6985"/>
            <wp:docPr id="80" name="Picture 80" descr="Screen Capture of the Patient Summary Report without Reasons Report exported. Columns displayed: Patient Name, SSN, Procedure Date/Time, Location, CPT Code, Procedure Code, Procedure Name, Volume Service, Section, Ordering Section and Pro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cstate="email">
                      <a:extLst>
                        <a:ext uri="{28A0092B-C50C-407E-A947-70E740481C1C}">
                          <a14:useLocalDpi xmlns:a14="http://schemas.microsoft.com/office/drawing/2010/main"/>
                        </a:ext>
                      </a:extLst>
                    </a:blip>
                    <a:srcRect/>
                    <a:stretch>
                      <a:fillRect/>
                    </a:stretch>
                  </pic:blipFill>
                  <pic:spPr bwMode="auto">
                    <a:xfrm>
                      <a:off x="0" y="0"/>
                      <a:ext cx="5943600" cy="621665"/>
                    </a:xfrm>
                    <a:prstGeom prst="rect">
                      <a:avLst/>
                    </a:prstGeom>
                    <a:noFill/>
                    <a:ln>
                      <a:noFill/>
                    </a:ln>
                  </pic:spPr>
                </pic:pic>
              </a:graphicData>
            </a:graphic>
          </wp:inline>
        </w:drawing>
      </w:r>
    </w:p>
    <w:p w14:paraId="59A8AD36" w14:textId="0564B6DD" w:rsidR="004E3028" w:rsidRDefault="004E3028">
      <w:pPr>
        <w:pStyle w:val="FigureCaption"/>
      </w:pPr>
      <w:bookmarkStart w:id="323" w:name="_Toc422742803"/>
      <w:bookmarkStart w:id="324" w:name="_Toc463464128"/>
      <w:r>
        <w:lastRenderedPageBreak/>
        <w:t>Patient Summary Report Required Information with Reasons</w:t>
      </w:r>
      <w:bookmarkEnd w:id="324"/>
      <w:r>
        <w:t xml:space="preserve"> </w:t>
      </w:r>
      <w:bookmarkEnd w:id="323"/>
    </w:p>
    <w:p w14:paraId="3709D087" w14:textId="45D3A04E" w:rsidR="004E3028" w:rsidRDefault="00E4232B">
      <w:pPr>
        <w:pStyle w:val="Figure"/>
      </w:pPr>
      <w:r>
        <w:rPr>
          <w:noProof/>
        </w:rPr>
        <w:drawing>
          <wp:inline distT="0" distB="0" distL="0" distR="0" wp14:anchorId="1DDA8FFD" wp14:editId="78B1A504">
            <wp:extent cx="5788152" cy="3968223"/>
            <wp:effectExtent l="0" t="0" r="3175" b="0"/>
            <wp:docPr id="317" name="Picture 317" descr="Patient Summary Report selection screen print. The Fields available for input are From and To dates, Patient Identifier and Display Reasons on this report. Standard buttons are at the bott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email">
                      <a:extLst>
                        <a:ext uri="{28A0092B-C50C-407E-A947-70E740481C1C}">
                          <a14:useLocalDpi xmlns:a14="http://schemas.microsoft.com/office/drawing/2010/main"/>
                        </a:ext>
                      </a:extLst>
                    </a:blip>
                    <a:stretch>
                      <a:fillRect/>
                    </a:stretch>
                  </pic:blipFill>
                  <pic:spPr>
                    <a:xfrm>
                      <a:off x="0" y="0"/>
                      <a:ext cx="5788152" cy="3968223"/>
                    </a:xfrm>
                    <a:prstGeom prst="rect">
                      <a:avLst/>
                    </a:prstGeom>
                  </pic:spPr>
                </pic:pic>
              </a:graphicData>
            </a:graphic>
          </wp:inline>
        </w:drawing>
      </w:r>
    </w:p>
    <w:p w14:paraId="0E9191B4" w14:textId="5EFE2671" w:rsidR="004E3028" w:rsidRDefault="004E3028">
      <w:pPr>
        <w:pStyle w:val="FigureCaption"/>
      </w:pPr>
      <w:bookmarkStart w:id="325" w:name="_Toc422742804"/>
      <w:bookmarkStart w:id="326" w:name="_Toc463464129"/>
      <w:r>
        <w:t>Patient Summary Report from Report Preview with Reasons</w:t>
      </w:r>
      <w:bookmarkEnd w:id="325"/>
      <w:bookmarkEnd w:id="326"/>
    </w:p>
    <w:p w14:paraId="018F64E3" w14:textId="62B99737" w:rsidR="004E3028" w:rsidRDefault="007429FF">
      <w:pPr>
        <w:pStyle w:val="Figure"/>
      </w:pPr>
      <w:r>
        <w:rPr>
          <w:noProof/>
        </w:rPr>
        <w:drawing>
          <wp:inline distT="0" distB="0" distL="0" distR="0" wp14:anchorId="42892D5E" wp14:editId="52148137">
            <wp:extent cx="5779008" cy="3369854"/>
            <wp:effectExtent l="0" t="0" r="0" b="2540"/>
            <wp:docPr id="318" name="Picture 318" descr="Patient Summary with reasons Report sample.  The report contains a title page with the Patient's name. The body of the report contains Procedure Date/Time, Location, Procedure  Reasons, Procedure Volume, CPT Code, Procedure Code, Procedure Name,  Section Ordering Section and Pro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email">
                      <a:extLst>
                        <a:ext uri="{28A0092B-C50C-407E-A947-70E740481C1C}">
                          <a14:useLocalDpi xmlns:a14="http://schemas.microsoft.com/office/drawing/2010/main"/>
                        </a:ext>
                      </a:extLst>
                    </a:blip>
                    <a:stretch>
                      <a:fillRect/>
                    </a:stretch>
                  </pic:blipFill>
                  <pic:spPr>
                    <a:xfrm>
                      <a:off x="0" y="0"/>
                      <a:ext cx="5779432" cy="3370101"/>
                    </a:xfrm>
                    <a:prstGeom prst="rect">
                      <a:avLst/>
                    </a:prstGeom>
                  </pic:spPr>
                </pic:pic>
              </a:graphicData>
            </a:graphic>
          </wp:inline>
        </w:drawing>
      </w:r>
    </w:p>
    <w:p w14:paraId="751DF84E" w14:textId="1590C1FF" w:rsidR="004E3028" w:rsidRDefault="004E3028">
      <w:pPr>
        <w:pStyle w:val="FigureCaption"/>
      </w:pPr>
      <w:bookmarkStart w:id="327" w:name="_Toc422742805"/>
      <w:bookmarkStart w:id="328" w:name="_Toc463464130"/>
      <w:r>
        <w:lastRenderedPageBreak/>
        <w:t>Patient Summary Report from Export with Reasons</w:t>
      </w:r>
      <w:bookmarkEnd w:id="327"/>
      <w:bookmarkEnd w:id="328"/>
    </w:p>
    <w:p w14:paraId="19CBD01C" w14:textId="04EB12BE" w:rsidR="004E3028" w:rsidRDefault="001B2E10">
      <w:pPr>
        <w:pStyle w:val="Figure"/>
        <w:jc w:val="left"/>
      </w:pPr>
      <w:bookmarkStart w:id="329" w:name="_Toc422471283"/>
      <w:bookmarkStart w:id="330" w:name="_Toc422471451"/>
      <w:r>
        <w:rPr>
          <w:noProof/>
        </w:rPr>
        <w:drawing>
          <wp:inline distT="0" distB="0" distL="0" distR="0" wp14:anchorId="7A11721A" wp14:editId="77ADF112">
            <wp:extent cx="5934710" cy="511810"/>
            <wp:effectExtent l="0" t="0" r="8890" b="2540"/>
            <wp:docPr id="426" name="Picture 426" descr="Exported Patient Summary with reasons Report sample.  The columns contained are Patient Name,SSN, Procedure Date/Time, Location, CPT Code, Procedure Code, Procedure Name, Volume Reason #1, Volume Reason #2, Volume Reason #3, Service, Section Ordering Section and Pro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cstate="email">
                      <a:extLst>
                        <a:ext uri="{28A0092B-C50C-407E-A947-70E740481C1C}">
                          <a14:useLocalDpi xmlns:a14="http://schemas.microsoft.com/office/drawing/2010/main"/>
                        </a:ext>
                      </a:extLst>
                    </a:blip>
                    <a:srcRect/>
                    <a:stretch>
                      <a:fillRect/>
                    </a:stretch>
                  </pic:blipFill>
                  <pic:spPr bwMode="auto">
                    <a:xfrm>
                      <a:off x="0" y="0"/>
                      <a:ext cx="5934710" cy="511810"/>
                    </a:xfrm>
                    <a:prstGeom prst="rect">
                      <a:avLst/>
                    </a:prstGeom>
                    <a:noFill/>
                    <a:ln>
                      <a:noFill/>
                    </a:ln>
                  </pic:spPr>
                </pic:pic>
              </a:graphicData>
            </a:graphic>
          </wp:inline>
        </w:drawing>
      </w:r>
    </w:p>
    <w:p w14:paraId="5E5B5644" w14:textId="77777777" w:rsidR="004E3028" w:rsidRDefault="004E3028">
      <w:pPr>
        <w:pStyle w:val="Heading4"/>
      </w:pPr>
      <w:bookmarkStart w:id="331" w:name="_Toc463463995"/>
      <w:r>
        <w:t>PCE Data Summary Report</w:t>
      </w:r>
      <w:bookmarkEnd w:id="329"/>
      <w:bookmarkEnd w:id="330"/>
      <w:bookmarkEnd w:id="331"/>
    </w:p>
    <w:p w14:paraId="71094DEF" w14:textId="77777777" w:rsidR="004E3028" w:rsidRPr="00F94D33" w:rsidRDefault="004E3028" w:rsidP="00C54497">
      <w:pPr>
        <w:pStyle w:val="BulletListMultiple"/>
      </w:pPr>
      <w:r w:rsidRPr="00F94D33">
        <w:t>The design of this report is for a 132-column format.</w:t>
      </w:r>
    </w:p>
    <w:p w14:paraId="0CFFC4DC" w14:textId="77777777" w:rsidR="004E3028" w:rsidRPr="00F94D33" w:rsidRDefault="004E3028" w:rsidP="00C54497">
      <w:pPr>
        <w:pStyle w:val="BulletListMultiple"/>
        <w:rPr>
          <w:i/>
        </w:rPr>
      </w:pPr>
      <w:r w:rsidRPr="00F94D33">
        <w:t xml:space="preserve">With functionality put in place by the Code Set Versioning project, CPT codes, five-character EC National Codes (when applicable), CPT modifiers, diagnosis codes and their associated descriptions are reflective of the date the event occurred. </w:t>
      </w:r>
    </w:p>
    <w:p w14:paraId="4B2FE923" w14:textId="77777777" w:rsidR="004E3028" w:rsidRPr="00F94D33" w:rsidRDefault="004E3028" w:rsidP="009F69C7">
      <w:pPr>
        <w:pStyle w:val="BulletListMultipleLast"/>
      </w:pPr>
      <w:r w:rsidRPr="00F94D33">
        <w:t>After previewing the report, the user has the option to print or close the report.</w:t>
      </w:r>
    </w:p>
    <w:p w14:paraId="080FCCEB" w14:textId="77777777" w:rsidR="004E3028" w:rsidRPr="00F94D33" w:rsidRDefault="004E3028" w:rsidP="009F69C7">
      <w:pPr>
        <w:pStyle w:val="NumberedParagraph"/>
        <w:numPr>
          <w:ilvl w:val="0"/>
          <w:numId w:val="39"/>
        </w:numPr>
        <w:ind w:left="900" w:hanging="900"/>
      </w:pPr>
      <w:r w:rsidRPr="00F94D33">
        <w:t>Enter a date range.</w:t>
      </w:r>
    </w:p>
    <w:p w14:paraId="613507BF" w14:textId="77777777" w:rsidR="004E3028" w:rsidRPr="00F94D33" w:rsidRDefault="004E3028" w:rsidP="00C54497">
      <w:pPr>
        <w:pStyle w:val="NumberedParagraph"/>
      </w:pPr>
      <w:r w:rsidRPr="00F94D33">
        <w:t xml:space="preserve">Use the </w:t>
      </w:r>
      <w:r w:rsidRPr="00C54497">
        <w:t>Patient Identifier</w:t>
      </w:r>
      <w:r w:rsidRPr="00F94D33">
        <w:t xml:space="preserve"> field to select a patient.</w:t>
      </w:r>
    </w:p>
    <w:p w14:paraId="4A7702F4" w14:textId="77777777" w:rsidR="004E3028" w:rsidRPr="00F94D33" w:rsidRDefault="004E3028" w:rsidP="00C54497">
      <w:pPr>
        <w:pStyle w:val="BulletListMultiple"/>
      </w:pPr>
      <w:r w:rsidRPr="00F94D33">
        <w:t>Enter one of the following:</w:t>
      </w:r>
    </w:p>
    <w:p w14:paraId="52B918F1" w14:textId="77777777" w:rsidR="004E3028" w:rsidRPr="00F94D33" w:rsidRDefault="004E3028">
      <w:pPr>
        <w:pStyle w:val="Bullet2"/>
      </w:pPr>
      <w:r w:rsidRPr="00F94D33">
        <w:t>Patient Name (whole or partial, last name first)</w:t>
      </w:r>
    </w:p>
    <w:p w14:paraId="21FEA846" w14:textId="77777777" w:rsidR="004E3028" w:rsidRPr="00F94D33" w:rsidRDefault="004E3028">
      <w:pPr>
        <w:pStyle w:val="Bullet2"/>
      </w:pPr>
      <w:r w:rsidRPr="00F94D33">
        <w:t>Social Security Number</w:t>
      </w:r>
    </w:p>
    <w:p w14:paraId="418A4D49" w14:textId="77777777" w:rsidR="004E3028" w:rsidRPr="00F94D33" w:rsidRDefault="004E3028">
      <w:pPr>
        <w:pStyle w:val="Bullet2"/>
      </w:pPr>
      <w:r w:rsidRPr="00F94D33">
        <w:t>Last four digits of the Patient Social Security Number</w:t>
      </w:r>
    </w:p>
    <w:p w14:paraId="71C3CAC6" w14:textId="77777777" w:rsidR="004E3028" w:rsidRPr="00F94D33" w:rsidRDefault="004E3028">
      <w:pPr>
        <w:pStyle w:val="Bullet2"/>
      </w:pPr>
      <w:r w:rsidRPr="00F94D33">
        <w:t>First character of Last Name plus the last four digits of the SSN with no spaces</w:t>
      </w:r>
    </w:p>
    <w:p w14:paraId="7F470549" w14:textId="5D1A66E5" w:rsidR="004E3028" w:rsidRPr="009F69C7" w:rsidRDefault="00DF66EB" w:rsidP="001659F1">
      <w:pPr>
        <w:pStyle w:val="BulletListMultiple"/>
      </w:pPr>
      <w:r w:rsidRPr="001659F1">
        <w:t xml:space="preserve">Press </w:t>
      </w:r>
      <w:r w:rsidRPr="009F69C7">
        <w:t xml:space="preserve">&lt;Enter&gt; </w:t>
      </w:r>
      <w:r w:rsidRPr="001659F1">
        <w:t>on the keyboard</w:t>
      </w:r>
      <w:r w:rsidRPr="009F69C7">
        <w:t xml:space="preserve"> </w:t>
      </w:r>
      <w:r w:rsidRPr="001659F1">
        <w:t>or click</w:t>
      </w:r>
      <w:r w:rsidRPr="009F69C7">
        <w:t xml:space="preserve"> </w:t>
      </w:r>
      <w:r w:rsidRPr="001659F1">
        <w:t>the</w:t>
      </w:r>
      <w:r w:rsidRPr="009F69C7">
        <w:t xml:space="preserve"> Search</w:t>
      </w:r>
      <w:r w:rsidRPr="001659F1">
        <w:t xml:space="preserve"> button</w:t>
      </w:r>
      <w:r w:rsidR="004E3028" w:rsidRPr="001659F1">
        <w:t xml:space="preserve">. </w:t>
      </w:r>
      <w:r w:rsidR="004E3028" w:rsidRPr="009F69C7">
        <w:rPr>
          <w:noProof/>
        </w:rPr>
        <w:drawing>
          <wp:inline distT="0" distB="0" distL="0" distR="0" wp14:anchorId="79EA79AE" wp14:editId="334AF36F">
            <wp:extent cx="228600" cy="228600"/>
            <wp:effectExtent l="0" t="0" r="0" b="0"/>
            <wp:docPr id="111" name="Picture 180" descr="Search button screen 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Search button screen capture"/>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228600" cy="228600"/>
                    </a:xfrm>
                    <a:prstGeom prst="rect">
                      <a:avLst/>
                    </a:prstGeom>
                    <a:noFill/>
                    <a:ln>
                      <a:noFill/>
                    </a:ln>
                  </pic:spPr>
                </pic:pic>
              </a:graphicData>
            </a:graphic>
          </wp:inline>
        </w:drawing>
      </w:r>
      <w:r w:rsidR="004E3028" w:rsidRPr="009F69C7">
        <w:t xml:space="preserve"> </w:t>
      </w:r>
    </w:p>
    <w:p w14:paraId="62A2CF5B" w14:textId="77777777" w:rsidR="004E3028" w:rsidRPr="00F94D33" w:rsidRDefault="004E3028" w:rsidP="00C54497">
      <w:pPr>
        <w:pStyle w:val="BulletListMultipleLast"/>
      </w:pPr>
      <w:r w:rsidRPr="00F94D33">
        <w:t>Choose from the list of patients displayed.</w:t>
      </w:r>
    </w:p>
    <w:p w14:paraId="1AF9D06B" w14:textId="77777777" w:rsidR="004E3028" w:rsidRDefault="004E3028" w:rsidP="00C54497">
      <w:pPr>
        <w:pStyle w:val="NumberedParagraph"/>
      </w:pPr>
      <w:r w:rsidRPr="001E7BA8">
        <w:t>Export</w:t>
      </w:r>
      <w:r>
        <w:t xml:space="preserve">, </w:t>
      </w:r>
      <w:r w:rsidRPr="001E7BA8">
        <w:t>Preview</w:t>
      </w:r>
      <w:r>
        <w:t xml:space="preserve">, </w:t>
      </w:r>
      <w:r w:rsidRPr="001E7BA8">
        <w:t>Print</w:t>
      </w:r>
      <w:r>
        <w:t xml:space="preserve"> or </w:t>
      </w:r>
      <w:r w:rsidRPr="001E7BA8">
        <w:t>Cancel</w:t>
      </w:r>
      <w:r w:rsidRPr="00F94D33">
        <w:t xml:space="preserve"> the report.</w:t>
      </w:r>
    </w:p>
    <w:p w14:paraId="7CBD6419" w14:textId="1920E571" w:rsidR="004E3028" w:rsidRDefault="004E3028">
      <w:pPr>
        <w:pStyle w:val="FigureCaption"/>
      </w:pPr>
      <w:bookmarkStart w:id="332" w:name="_Toc422742806"/>
      <w:bookmarkStart w:id="333" w:name="_Toc463464131"/>
      <w:r>
        <w:lastRenderedPageBreak/>
        <w:t>PCE Data Summary Report Required Information</w:t>
      </w:r>
      <w:bookmarkEnd w:id="332"/>
      <w:bookmarkEnd w:id="333"/>
    </w:p>
    <w:p w14:paraId="08B5FB03" w14:textId="493ABCDE" w:rsidR="004E3028" w:rsidRDefault="007429FF">
      <w:pPr>
        <w:pStyle w:val="Figure"/>
      </w:pPr>
      <w:r>
        <w:rPr>
          <w:noProof/>
        </w:rPr>
        <w:drawing>
          <wp:inline distT="0" distB="0" distL="0" distR="0" wp14:anchorId="790F1D10" wp14:editId="6706346D">
            <wp:extent cx="5733288" cy="3930610"/>
            <wp:effectExtent l="0" t="0" r="1270" b="0"/>
            <wp:docPr id="319" name="Picture 319" descr="Screen Capture of the Event Capture PCE Data Summary Report which shows the Report Selection Listbox, From and Through Date and Patient Identifier. The buttons available are Patient Search,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email">
                      <a:extLst>
                        <a:ext uri="{28A0092B-C50C-407E-A947-70E740481C1C}">
                          <a14:useLocalDpi xmlns:a14="http://schemas.microsoft.com/office/drawing/2010/main"/>
                        </a:ext>
                      </a:extLst>
                    </a:blip>
                    <a:stretch>
                      <a:fillRect/>
                    </a:stretch>
                  </pic:blipFill>
                  <pic:spPr>
                    <a:xfrm>
                      <a:off x="0" y="0"/>
                      <a:ext cx="5733288" cy="3930610"/>
                    </a:xfrm>
                    <a:prstGeom prst="rect">
                      <a:avLst/>
                    </a:prstGeom>
                  </pic:spPr>
                </pic:pic>
              </a:graphicData>
            </a:graphic>
          </wp:inline>
        </w:drawing>
      </w:r>
    </w:p>
    <w:p w14:paraId="486B532B" w14:textId="439520CC" w:rsidR="004E3028" w:rsidRDefault="004E3028">
      <w:pPr>
        <w:pStyle w:val="FigureCaption"/>
      </w:pPr>
      <w:bookmarkStart w:id="334" w:name="_Toc422742807"/>
      <w:bookmarkStart w:id="335" w:name="_Toc463464132"/>
      <w:r>
        <w:t>PCE Data Summary Report from Print Preview</w:t>
      </w:r>
      <w:bookmarkEnd w:id="334"/>
      <w:bookmarkEnd w:id="335"/>
    </w:p>
    <w:p w14:paraId="5862717C" w14:textId="6D6C732D" w:rsidR="004E3028" w:rsidRDefault="007429FF">
      <w:pPr>
        <w:pStyle w:val="Figure"/>
      </w:pPr>
      <w:r>
        <w:rPr>
          <w:noProof/>
        </w:rPr>
        <w:drawing>
          <wp:inline distT="0" distB="0" distL="0" distR="0" wp14:anchorId="41665FEF" wp14:editId="74162138">
            <wp:extent cx="5943600" cy="2643505"/>
            <wp:effectExtent l="0" t="0" r="0" b="4445"/>
            <wp:docPr id="320" name="Picture 320" descr="PCE Data Summary Report preview.  The data displayed is  procedure date/time, location, Procedure Name Sent, clinic (DSS ID), diagnosis, provider, CPT code and  procedure (CPT) modi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email">
                      <a:extLst>
                        <a:ext uri="{28A0092B-C50C-407E-A947-70E740481C1C}">
                          <a14:useLocalDpi xmlns:a14="http://schemas.microsoft.com/office/drawing/2010/main"/>
                        </a:ext>
                      </a:extLst>
                    </a:blip>
                    <a:stretch>
                      <a:fillRect/>
                    </a:stretch>
                  </pic:blipFill>
                  <pic:spPr>
                    <a:xfrm>
                      <a:off x="0" y="0"/>
                      <a:ext cx="5943600" cy="2643505"/>
                    </a:xfrm>
                    <a:prstGeom prst="rect">
                      <a:avLst/>
                    </a:prstGeom>
                  </pic:spPr>
                </pic:pic>
              </a:graphicData>
            </a:graphic>
          </wp:inline>
        </w:drawing>
      </w:r>
    </w:p>
    <w:p w14:paraId="53A88C38" w14:textId="10AE6FE9" w:rsidR="004E3028" w:rsidRDefault="004E3028">
      <w:pPr>
        <w:pStyle w:val="FigureCaption"/>
      </w:pPr>
      <w:bookmarkStart w:id="336" w:name="_Toc422742808"/>
      <w:bookmarkStart w:id="337" w:name="_Toc463464133"/>
      <w:r>
        <w:lastRenderedPageBreak/>
        <w:t>PCE Data Summary Report from Export</w:t>
      </w:r>
      <w:bookmarkEnd w:id="336"/>
      <w:bookmarkEnd w:id="337"/>
    </w:p>
    <w:p w14:paraId="041828F3" w14:textId="77777777" w:rsidR="004E3028" w:rsidRDefault="004E3028">
      <w:pPr>
        <w:pStyle w:val="Figure"/>
        <w:rPr>
          <w:noProof/>
        </w:rPr>
      </w:pPr>
      <w:r>
        <w:rPr>
          <w:noProof/>
        </w:rPr>
        <w:drawing>
          <wp:inline distT="0" distB="0" distL="0" distR="0" wp14:anchorId="6CD440B3" wp14:editId="25C31242">
            <wp:extent cx="5934075" cy="733425"/>
            <wp:effectExtent l="0" t="0" r="9525" b="9525"/>
            <wp:docPr id="114" name="Picture 187" descr="PCE Data Summary Report example from Excel.  The columns are patient, procedure date/time, location, clinic, DSS ID, CPT code, procedure code, procedure name, procedure volume, CPT modifer 1, CPT modifer 2, CPT modifer 3, provider, primary diagnosis, 2nd diagnosis 1, 2nd diagnosis 2, 2nd diagnosis 3, 2nd diagnosi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PCE Data Summary Report example from Excel.  The columns are patient, procedure date/time, location, clinic, DSS ID, CPT code, procedure code, procedure name, procedure volume, CPT modifer 1, CPT modifer 2, CPT modifer 3, provider, primary diagnosis, 2nd diagnosis 1, 2nd diagnosis 2, 2nd diagnosis 3, 2nd diagnosis 4."/>
                    <pic:cNvPicPr>
                      <a:picLocks noChangeAspect="1" noChangeArrowheads="1"/>
                    </pic:cNvPicPr>
                  </pic:nvPicPr>
                  <pic:blipFill>
                    <a:blip r:embed="rId134" cstate="email">
                      <a:extLst>
                        <a:ext uri="{28A0092B-C50C-407E-A947-70E740481C1C}">
                          <a14:useLocalDpi xmlns:a14="http://schemas.microsoft.com/office/drawing/2010/main"/>
                        </a:ext>
                      </a:extLst>
                    </a:blip>
                    <a:srcRect/>
                    <a:stretch>
                      <a:fillRect/>
                    </a:stretch>
                  </pic:blipFill>
                  <pic:spPr bwMode="auto">
                    <a:xfrm>
                      <a:off x="0" y="0"/>
                      <a:ext cx="5934075" cy="733425"/>
                    </a:xfrm>
                    <a:prstGeom prst="rect">
                      <a:avLst/>
                    </a:prstGeom>
                    <a:noFill/>
                    <a:ln>
                      <a:noFill/>
                    </a:ln>
                  </pic:spPr>
                </pic:pic>
              </a:graphicData>
            </a:graphic>
          </wp:inline>
        </w:drawing>
      </w:r>
    </w:p>
    <w:p w14:paraId="28564B3D" w14:textId="77777777" w:rsidR="004E3028" w:rsidRDefault="004E3028">
      <w:pPr>
        <w:pStyle w:val="Heading4"/>
      </w:pPr>
      <w:bookmarkStart w:id="338" w:name="_Toc422471284"/>
      <w:bookmarkStart w:id="339" w:name="_Toc422471452"/>
      <w:bookmarkStart w:id="340" w:name="_Toc463463996"/>
      <w:r>
        <w:t>Procedure Reasons Report</w:t>
      </w:r>
      <w:bookmarkEnd w:id="338"/>
      <w:bookmarkEnd w:id="339"/>
      <w:bookmarkEnd w:id="340"/>
    </w:p>
    <w:p w14:paraId="11912E77" w14:textId="77777777" w:rsidR="004E3028" w:rsidRPr="00F94D33" w:rsidRDefault="004E3028" w:rsidP="00C54497">
      <w:pPr>
        <w:pStyle w:val="BulletListMultiple"/>
      </w:pPr>
      <w:r w:rsidRPr="00F94D33">
        <w:t xml:space="preserve">Locations, DSS Units, procedures, and procedure reasons </w:t>
      </w:r>
      <w:r w:rsidRPr="00F94D33">
        <w:rPr>
          <w:u w:val="single"/>
        </w:rPr>
        <w:t xml:space="preserve">must be defined </w:t>
      </w:r>
      <w:r w:rsidRPr="00F94D33">
        <w:t>before using this option.</w:t>
      </w:r>
    </w:p>
    <w:p w14:paraId="09B053C4" w14:textId="77777777" w:rsidR="004E3028" w:rsidRPr="00F94D33" w:rsidRDefault="004E3028" w:rsidP="00C54497">
      <w:pPr>
        <w:pStyle w:val="BulletListMultiple"/>
      </w:pPr>
      <w:r w:rsidRPr="00F94D33">
        <w:t>With functionality put in place by the Code Set Versioning project, CPT codes, five-character EC National Codes (when applicable), CPT modifiers, diagnosis codes and their associated descriptions are reflective of the date the event occurred.</w:t>
      </w:r>
    </w:p>
    <w:p w14:paraId="4C8A3316" w14:textId="77777777" w:rsidR="004E3028" w:rsidRPr="00F94D33" w:rsidRDefault="004E3028" w:rsidP="00C54497">
      <w:pPr>
        <w:pStyle w:val="BulletListMultiple"/>
      </w:pPr>
      <w:r w:rsidRPr="00F94D33">
        <w:t>After previewing the report, the user has the option to print or close the report.</w:t>
      </w:r>
    </w:p>
    <w:p w14:paraId="6CD6A543" w14:textId="77777777" w:rsidR="004E3028" w:rsidRPr="00F94D33" w:rsidRDefault="004E3028" w:rsidP="009F69C7">
      <w:pPr>
        <w:pStyle w:val="BulletListMultipleLast"/>
      </w:pPr>
      <w:r w:rsidRPr="00F94D33">
        <w:t>This report is exportable into an Excel spreadsheet.</w:t>
      </w:r>
      <w:r>
        <w:t xml:space="preserve"> </w:t>
      </w:r>
      <w:r w:rsidRPr="00F94D33">
        <w:t>The tab in Excel is titled “Reasons” followed by the Date Range the user selected</w:t>
      </w:r>
      <w:r>
        <w:t>.</w:t>
      </w:r>
    </w:p>
    <w:p w14:paraId="018EE61E" w14:textId="77777777" w:rsidR="004E3028" w:rsidRPr="00F94D33" w:rsidRDefault="004E3028" w:rsidP="009F69C7">
      <w:pPr>
        <w:pStyle w:val="NumberedParagraph"/>
        <w:numPr>
          <w:ilvl w:val="0"/>
          <w:numId w:val="40"/>
        </w:numPr>
        <w:ind w:left="900" w:hanging="900"/>
      </w:pPr>
      <w:r w:rsidRPr="00F94D33">
        <w:t>Select a date range.</w:t>
      </w:r>
    </w:p>
    <w:p w14:paraId="621EBA3A" w14:textId="77777777" w:rsidR="004E3028" w:rsidRPr="00F94D33" w:rsidRDefault="004E3028" w:rsidP="00C54497">
      <w:pPr>
        <w:pStyle w:val="NumberedParagraph"/>
      </w:pPr>
      <w:r w:rsidRPr="00F94D33">
        <w:t xml:space="preserve">Select one, all or multiple </w:t>
      </w:r>
      <w:r w:rsidRPr="00C54497">
        <w:t>Location</w:t>
      </w:r>
      <w:r w:rsidRPr="00F94D33">
        <w:t>(s).</w:t>
      </w:r>
    </w:p>
    <w:p w14:paraId="4FDB3F27" w14:textId="77777777" w:rsidR="004E3028" w:rsidRPr="00F94D33" w:rsidRDefault="004E3028" w:rsidP="00C54497">
      <w:pPr>
        <w:pStyle w:val="NumberedParagraph"/>
      </w:pPr>
      <w:r w:rsidRPr="00F94D33">
        <w:t xml:space="preserve">Select one, all or multiple </w:t>
      </w:r>
      <w:r w:rsidRPr="00C54497">
        <w:t>Procedure Reasons</w:t>
      </w:r>
      <w:r w:rsidRPr="00F94D33">
        <w:t>.</w:t>
      </w:r>
    </w:p>
    <w:p w14:paraId="291298AE" w14:textId="77777777" w:rsidR="004E3028" w:rsidRPr="00F94D33" w:rsidRDefault="004E3028" w:rsidP="00C54497">
      <w:pPr>
        <w:pStyle w:val="NumberedParagraph"/>
      </w:pPr>
      <w:r w:rsidRPr="00F94D33">
        <w:t xml:space="preserve">Select one, all or multiple </w:t>
      </w:r>
      <w:r w:rsidRPr="00C54497">
        <w:t>DSS Unit</w:t>
      </w:r>
      <w:r w:rsidRPr="00F94D33">
        <w:t>(s).</w:t>
      </w:r>
    </w:p>
    <w:p w14:paraId="49781910" w14:textId="77777777" w:rsidR="004E3028" w:rsidRDefault="004E3028" w:rsidP="00C54497">
      <w:pPr>
        <w:pStyle w:val="NumberedParagraph"/>
      </w:pPr>
      <w:r w:rsidRPr="001E7BA8">
        <w:t>Export</w:t>
      </w:r>
      <w:r>
        <w:t xml:space="preserve">, </w:t>
      </w:r>
      <w:r w:rsidRPr="001E7BA8">
        <w:t>Preview</w:t>
      </w:r>
      <w:r>
        <w:t xml:space="preserve">, </w:t>
      </w:r>
      <w:r w:rsidRPr="001E7BA8">
        <w:t>Print</w:t>
      </w:r>
      <w:r>
        <w:t xml:space="preserve"> or </w:t>
      </w:r>
      <w:r w:rsidRPr="001E7BA8">
        <w:t>Cancel</w:t>
      </w:r>
      <w:r w:rsidRPr="00F94D33">
        <w:t xml:space="preserve"> the report.</w:t>
      </w:r>
    </w:p>
    <w:p w14:paraId="1F664A17" w14:textId="4E989649" w:rsidR="004E3028" w:rsidRDefault="004E3028">
      <w:pPr>
        <w:pStyle w:val="FigureCaption"/>
      </w:pPr>
      <w:bookmarkStart w:id="341" w:name="_Toc422742809"/>
      <w:bookmarkStart w:id="342" w:name="_Toc463464134"/>
      <w:r>
        <w:lastRenderedPageBreak/>
        <w:t>Procedure Reasons Report Required Information</w:t>
      </w:r>
      <w:bookmarkEnd w:id="341"/>
      <w:bookmarkEnd w:id="342"/>
    </w:p>
    <w:p w14:paraId="32350E93" w14:textId="748B8014" w:rsidR="004E3028" w:rsidRDefault="00C54652">
      <w:pPr>
        <w:pStyle w:val="Figure"/>
      </w:pPr>
      <w:r>
        <w:rPr>
          <w:noProof/>
        </w:rPr>
        <w:drawing>
          <wp:inline distT="0" distB="0" distL="0" distR="0" wp14:anchorId="5EC15875" wp14:editId="10056991">
            <wp:extent cx="5943600" cy="4074795"/>
            <wp:effectExtent l="0" t="0" r="0" b="1905"/>
            <wp:docPr id="321" name="Picture 321" descr="Screen Capture of the Event Capture Procedures Reasons Report which shows the Report Selection Listbox, From and Through Date, Location, Reasons and DSS Unit(s) data entry points. The buttons available are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email">
                      <a:extLst>
                        <a:ext uri="{28A0092B-C50C-407E-A947-70E740481C1C}">
                          <a14:useLocalDpi xmlns:a14="http://schemas.microsoft.com/office/drawing/2010/main"/>
                        </a:ext>
                      </a:extLst>
                    </a:blip>
                    <a:stretch>
                      <a:fillRect/>
                    </a:stretch>
                  </pic:blipFill>
                  <pic:spPr>
                    <a:xfrm>
                      <a:off x="0" y="0"/>
                      <a:ext cx="5943600" cy="4074795"/>
                    </a:xfrm>
                    <a:prstGeom prst="rect">
                      <a:avLst/>
                    </a:prstGeom>
                  </pic:spPr>
                </pic:pic>
              </a:graphicData>
            </a:graphic>
          </wp:inline>
        </w:drawing>
      </w:r>
    </w:p>
    <w:p w14:paraId="387CFC6A" w14:textId="25C651DD" w:rsidR="004E3028" w:rsidRDefault="004E3028">
      <w:pPr>
        <w:pStyle w:val="FigureCaption"/>
      </w:pPr>
      <w:bookmarkStart w:id="343" w:name="_Toc422742810"/>
      <w:bookmarkStart w:id="344" w:name="_Toc463464135"/>
      <w:r>
        <w:t>Procedure Reasons Report from Print Reviews</w:t>
      </w:r>
      <w:bookmarkEnd w:id="343"/>
      <w:bookmarkEnd w:id="344"/>
    </w:p>
    <w:p w14:paraId="2DEC2E46" w14:textId="26BD6D7D" w:rsidR="004E3028" w:rsidRDefault="008425E9">
      <w:pPr>
        <w:pStyle w:val="Figure"/>
      </w:pPr>
      <w:r>
        <w:rPr>
          <w:noProof/>
        </w:rPr>
        <w:drawing>
          <wp:inline distT="0" distB="0" distL="0" distR="0" wp14:anchorId="18699B2A" wp14:editId="3AAF9BD8">
            <wp:extent cx="5943600" cy="2732405"/>
            <wp:effectExtent l="0" t="0" r="0" b="0"/>
            <wp:docPr id="322" name="Picture 322" descr="Screen Capture of a Print Preview of the Procedure Reasons Report. Information displayed: Date Rnage, Print Date, Location, Procedure Reason, RSN#, Proc Code, Procedure Name, Date/Time, Patient, SSN, Pro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email">
                      <a:extLst>
                        <a:ext uri="{28A0092B-C50C-407E-A947-70E740481C1C}">
                          <a14:useLocalDpi xmlns:a14="http://schemas.microsoft.com/office/drawing/2010/main"/>
                        </a:ext>
                      </a:extLst>
                    </a:blip>
                    <a:stretch>
                      <a:fillRect/>
                    </a:stretch>
                  </pic:blipFill>
                  <pic:spPr>
                    <a:xfrm>
                      <a:off x="0" y="0"/>
                      <a:ext cx="5943600" cy="2732405"/>
                    </a:xfrm>
                    <a:prstGeom prst="rect">
                      <a:avLst/>
                    </a:prstGeom>
                  </pic:spPr>
                </pic:pic>
              </a:graphicData>
            </a:graphic>
          </wp:inline>
        </w:drawing>
      </w:r>
    </w:p>
    <w:p w14:paraId="58B7FD02" w14:textId="6D5F2AC3" w:rsidR="004E3028" w:rsidRDefault="004E3028">
      <w:pPr>
        <w:pStyle w:val="FigureCaption"/>
      </w:pPr>
      <w:bookmarkStart w:id="345" w:name="_Toc422742811"/>
      <w:bookmarkStart w:id="346" w:name="_Toc463464136"/>
      <w:r>
        <w:lastRenderedPageBreak/>
        <w:t>Procedure Reasons Report from Export</w:t>
      </w:r>
      <w:bookmarkEnd w:id="345"/>
      <w:bookmarkEnd w:id="346"/>
    </w:p>
    <w:p w14:paraId="25721DCE" w14:textId="77777777" w:rsidR="004E3028" w:rsidRDefault="004E3028">
      <w:pPr>
        <w:pStyle w:val="Figure"/>
        <w:rPr>
          <w:noProof/>
        </w:rPr>
      </w:pPr>
      <w:r>
        <w:rPr>
          <w:noProof/>
        </w:rPr>
        <w:drawing>
          <wp:inline distT="0" distB="0" distL="0" distR="0" wp14:anchorId="74FCB0D7" wp14:editId="1D191700">
            <wp:extent cx="5943600" cy="771525"/>
            <wp:effectExtent l="0" t="0" r="0" b="9525"/>
            <wp:docPr id="117" name="Picture 432" descr="Screen Capture of the Procedure Reasons Report export version. The columns displayed are Location, DSS Unit IEN, Reason Text, Reason #, Proc Code, Procedure Name, SSN, Patient, Date/Time and Provi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Screen Capture of the Procedure Reasons Report export version. The columns displayed are Location, DSS Unit IEN, Reason Text, Reason #, Proc Code, Procedure Name, SSN, Patient, Date/Time and Provider. "/>
                    <pic:cNvPicPr>
                      <a:picLocks noChangeAspect="1" noChangeArrowheads="1"/>
                    </pic:cNvPicPr>
                  </pic:nvPicPr>
                  <pic:blipFill>
                    <a:blip r:embed="rId137" cstate="email">
                      <a:extLst>
                        <a:ext uri="{28A0092B-C50C-407E-A947-70E740481C1C}">
                          <a14:useLocalDpi xmlns:a14="http://schemas.microsoft.com/office/drawing/2010/main"/>
                        </a:ext>
                      </a:extLst>
                    </a:blip>
                    <a:srcRect/>
                    <a:stretch>
                      <a:fillRect/>
                    </a:stretch>
                  </pic:blipFill>
                  <pic:spPr bwMode="auto">
                    <a:xfrm>
                      <a:off x="0" y="0"/>
                      <a:ext cx="5943600" cy="771525"/>
                    </a:xfrm>
                    <a:prstGeom prst="rect">
                      <a:avLst/>
                    </a:prstGeom>
                    <a:noFill/>
                    <a:ln>
                      <a:noFill/>
                    </a:ln>
                  </pic:spPr>
                </pic:pic>
              </a:graphicData>
            </a:graphic>
          </wp:inline>
        </w:drawing>
      </w:r>
    </w:p>
    <w:p w14:paraId="3C5269F3" w14:textId="77777777" w:rsidR="004E3028" w:rsidRPr="001D115C" w:rsidRDefault="004E3028">
      <w:pPr>
        <w:pStyle w:val="Heading4"/>
      </w:pPr>
      <w:bookmarkStart w:id="347" w:name="_Toc422471285"/>
      <w:bookmarkStart w:id="348" w:name="_Toc422471453"/>
      <w:bookmarkStart w:id="349" w:name="_Toc463463997"/>
      <w:r>
        <w:t>Provider Summary Report</w:t>
      </w:r>
      <w:bookmarkEnd w:id="347"/>
      <w:bookmarkEnd w:id="348"/>
      <w:bookmarkEnd w:id="349"/>
    </w:p>
    <w:p w14:paraId="40B757F5" w14:textId="77777777" w:rsidR="004E3028" w:rsidRPr="00F94D33" w:rsidRDefault="004E3028" w:rsidP="00C54497">
      <w:pPr>
        <w:pStyle w:val="BulletListMultiple"/>
      </w:pPr>
      <w:r w:rsidRPr="00F94D33">
        <w:t>Locations, DSS Units, categories, procedures and procedure reasons must be defined before generating this report.</w:t>
      </w:r>
    </w:p>
    <w:p w14:paraId="54B6332F" w14:textId="77777777" w:rsidR="004E3028" w:rsidRPr="00F94D33" w:rsidRDefault="004E3028" w:rsidP="00C54497">
      <w:pPr>
        <w:pStyle w:val="BulletListMultiple"/>
      </w:pPr>
      <w:r w:rsidRPr="00F94D33">
        <w:t>If Procedure Reason #1 is not listed, the report prints “Reason Not Defined”.</w:t>
      </w:r>
    </w:p>
    <w:p w14:paraId="6CD68277" w14:textId="77777777" w:rsidR="004E3028" w:rsidRPr="00F94D33" w:rsidRDefault="004E3028" w:rsidP="00C54497">
      <w:pPr>
        <w:pStyle w:val="BulletListMultiple"/>
      </w:pPr>
      <w:r w:rsidRPr="00F94D33">
        <w:t>With functionality put in place by the Code Set Versioning project, CPT codes, five-character EC National Codes (when applicable), CPT modifiers and their associated descriptions are reflective of the date the event occurred.</w:t>
      </w:r>
    </w:p>
    <w:p w14:paraId="7C57FAC0" w14:textId="77777777" w:rsidR="004E3028" w:rsidRPr="00F94D33" w:rsidRDefault="004E3028" w:rsidP="009F69C7">
      <w:pPr>
        <w:pStyle w:val="BulletListMultipleLast"/>
      </w:pPr>
      <w:r w:rsidRPr="00F94D33">
        <w:t>After previewing the report, the user will have the option to print or close the report.</w:t>
      </w:r>
    </w:p>
    <w:p w14:paraId="563B8AC4" w14:textId="77777777" w:rsidR="004E3028" w:rsidRPr="00F94D33" w:rsidRDefault="004E3028" w:rsidP="009F69C7">
      <w:pPr>
        <w:pStyle w:val="NumberedParagraph"/>
        <w:numPr>
          <w:ilvl w:val="0"/>
          <w:numId w:val="41"/>
        </w:numPr>
        <w:ind w:left="900" w:hanging="900"/>
      </w:pPr>
      <w:r w:rsidRPr="00F94D33">
        <w:t>Enter a date range.</w:t>
      </w:r>
    </w:p>
    <w:p w14:paraId="45475426" w14:textId="77777777" w:rsidR="004E3028" w:rsidRPr="00F94D33" w:rsidRDefault="004E3028" w:rsidP="00C54497">
      <w:pPr>
        <w:pStyle w:val="NumberedParagraph"/>
      </w:pPr>
      <w:r w:rsidRPr="00F94D33">
        <w:t xml:space="preserve">Select one or all </w:t>
      </w:r>
      <w:r w:rsidRPr="00C54497">
        <w:t>Location</w:t>
      </w:r>
      <w:r w:rsidRPr="00F94D33">
        <w:t>(s).</w:t>
      </w:r>
    </w:p>
    <w:p w14:paraId="5C741291" w14:textId="77777777" w:rsidR="004E3028" w:rsidRPr="00F94D33" w:rsidRDefault="004E3028" w:rsidP="00C54497">
      <w:pPr>
        <w:pStyle w:val="NumberedParagraph"/>
      </w:pPr>
      <w:r w:rsidRPr="00F94D33">
        <w:t xml:space="preserve">Select one or all </w:t>
      </w:r>
      <w:r w:rsidRPr="00C54497">
        <w:t>DSS Unit</w:t>
      </w:r>
      <w:r w:rsidRPr="00F94D33">
        <w:t xml:space="preserve">(s). </w:t>
      </w:r>
    </w:p>
    <w:p w14:paraId="6BF91991" w14:textId="77777777" w:rsidR="004E3028" w:rsidRPr="00F94D33" w:rsidRDefault="004E3028" w:rsidP="00C54497">
      <w:pPr>
        <w:pStyle w:val="NumberedParagraph"/>
      </w:pPr>
      <w:r w:rsidRPr="001E7BA8">
        <w:t>Export</w:t>
      </w:r>
      <w:r>
        <w:t xml:space="preserve">, </w:t>
      </w:r>
      <w:r w:rsidRPr="001E7BA8">
        <w:t>Preview</w:t>
      </w:r>
      <w:r>
        <w:t xml:space="preserve">, </w:t>
      </w:r>
      <w:r w:rsidRPr="001E7BA8">
        <w:t>Print</w:t>
      </w:r>
      <w:r>
        <w:t xml:space="preserve"> or </w:t>
      </w:r>
      <w:r w:rsidRPr="001E7BA8">
        <w:t>Cancel</w:t>
      </w:r>
      <w:r w:rsidRPr="00F94D33">
        <w:t xml:space="preserve"> the report.</w:t>
      </w:r>
    </w:p>
    <w:p w14:paraId="4E56C829" w14:textId="1DF28F8C" w:rsidR="004E3028" w:rsidRDefault="004E3028">
      <w:pPr>
        <w:pStyle w:val="FigureCaption"/>
      </w:pPr>
      <w:bookmarkStart w:id="350" w:name="_Toc422742812"/>
      <w:bookmarkStart w:id="351" w:name="_Toc463464137"/>
      <w:r>
        <w:t>Provider Summary Report Required Information</w:t>
      </w:r>
      <w:bookmarkEnd w:id="350"/>
      <w:bookmarkEnd w:id="351"/>
    </w:p>
    <w:p w14:paraId="7249A9BA" w14:textId="4C1E0F61" w:rsidR="004E3028" w:rsidRDefault="008425E9">
      <w:pPr>
        <w:pStyle w:val="Figure"/>
      </w:pPr>
      <w:r>
        <w:rPr>
          <w:noProof/>
        </w:rPr>
        <w:drawing>
          <wp:inline distT="0" distB="0" distL="0" distR="0" wp14:anchorId="1CA87C71" wp14:editId="7DFA81D6">
            <wp:extent cx="5943600" cy="4074795"/>
            <wp:effectExtent l="0" t="0" r="0" b="1905"/>
            <wp:docPr id="324" name="Picture 324" descr="Screen Capture of the Event Capture Provider Summary Report which shows the Report Selection Listbox, From and Through Date, Locationand DSS Unit(s) data entry points. The buttons available are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email">
                      <a:extLst>
                        <a:ext uri="{28A0092B-C50C-407E-A947-70E740481C1C}">
                          <a14:useLocalDpi xmlns:a14="http://schemas.microsoft.com/office/drawing/2010/main"/>
                        </a:ext>
                      </a:extLst>
                    </a:blip>
                    <a:stretch>
                      <a:fillRect/>
                    </a:stretch>
                  </pic:blipFill>
                  <pic:spPr>
                    <a:xfrm>
                      <a:off x="0" y="0"/>
                      <a:ext cx="5943600" cy="4074795"/>
                    </a:xfrm>
                    <a:prstGeom prst="rect">
                      <a:avLst/>
                    </a:prstGeom>
                  </pic:spPr>
                </pic:pic>
              </a:graphicData>
            </a:graphic>
          </wp:inline>
        </w:drawing>
      </w:r>
    </w:p>
    <w:p w14:paraId="0F0146CD" w14:textId="72E798DE" w:rsidR="004E3028" w:rsidRDefault="004E3028">
      <w:pPr>
        <w:pStyle w:val="FigureCaption"/>
      </w:pPr>
      <w:bookmarkStart w:id="352" w:name="_Toc422742813"/>
      <w:bookmarkStart w:id="353" w:name="_Toc463464138"/>
      <w:r>
        <w:lastRenderedPageBreak/>
        <w:t>Provider Summary Report from Print Preview</w:t>
      </w:r>
      <w:bookmarkEnd w:id="352"/>
      <w:bookmarkEnd w:id="353"/>
    </w:p>
    <w:p w14:paraId="3F05CE1C" w14:textId="3840D434" w:rsidR="004E3028" w:rsidRDefault="008425E9">
      <w:pPr>
        <w:pStyle w:val="Figure"/>
      </w:pPr>
      <w:r>
        <w:rPr>
          <w:noProof/>
        </w:rPr>
        <w:drawing>
          <wp:inline distT="0" distB="0" distL="0" distR="0" wp14:anchorId="75B2E319" wp14:editId="0E53DCD1">
            <wp:extent cx="5943600" cy="3128645"/>
            <wp:effectExtent l="0" t="0" r="0" b="0"/>
            <wp:docPr id="325" name="Picture 325" descr="Screen capture from print preview for Event Capture Provider Summary Report.  The fields included in this report are Date Range, Category, CPT Code, Procedure Name, Procedure Code, CPT Modifier, Volume, Procedure Reason #1, Location, DSS Unit, Categ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email">
                      <a:extLst>
                        <a:ext uri="{28A0092B-C50C-407E-A947-70E740481C1C}">
                          <a14:useLocalDpi xmlns:a14="http://schemas.microsoft.com/office/drawing/2010/main"/>
                        </a:ext>
                      </a:extLst>
                    </a:blip>
                    <a:stretch>
                      <a:fillRect/>
                    </a:stretch>
                  </pic:blipFill>
                  <pic:spPr>
                    <a:xfrm>
                      <a:off x="0" y="0"/>
                      <a:ext cx="5943600" cy="3128645"/>
                    </a:xfrm>
                    <a:prstGeom prst="rect">
                      <a:avLst/>
                    </a:prstGeom>
                  </pic:spPr>
                </pic:pic>
              </a:graphicData>
            </a:graphic>
          </wp:inline>
        </w:drawing>
      </w:r>
    </w:p>
    <w:p w14:paraId="5CC0E562" w14:textId="6FE4EB7E" w:rsidR="004E3028" w:rsidRDefault="004E3028">
      <w:pPr>
        <w:pStyle w:val="FigureCaption"/>
      </w:pPr>
      <w:bookmarkStart w:id="354" w:name="_Toc422742814"/>
      <w:bookmarkStart w:id="355" w:name="_Toc463464139"/>
      <w:r>
        <w:t>Provider Summary Report from Export</w:t>
      </w:r>
      <w:bookmarkEnd w:id="354"/>
      <w:bookmarkEnd w:id="355"/>
    </w:p>
    <w:p w14:paraId="6F2CB8F1" w14:textId="77777777" w:rsidR="004E3028" w:rsidRDefault="004E3028">
      <w:pPr>
        <w:pStyle w:val="Figure"/>
        <w:rPr>
          <w:noProof/>
        </w:rPr>
      </w:pPr>
      <w:r>
        <w:rPr>
          <w:noProof/>
        </w:rPr>
        <w:drawing>
          <wp:inline distT="0" distB="0" distL="0" distR="0" wp14:anchorId="67ABEAC1" wp14:editId="4959DB49">
            <wp:extent cx="5943600" cy="628650"/>
            <wp:effectExtent l="0" t="0" r="0" b="0"/>
            <wp:docPr id="120" name="Picture 201" descr="An Excel exported example of the Provider Summary Report that includes columns for location, DSS Unit, Category, Provider, Procedure Code, Procedure Name, Procedure Reason #1, Procedure/Reason, CPT Modifer 1, CPT Modifier 1 volume, CPT Modifer 2, CPT Modifier 2 volume, CPT Modifer 3, CPT Modifier 3 vol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An Excel exported example of the Provider Summary Report that includes columns for location, DSS Unit, Category, Provider, Procedure Code, Procedure Name, Procedure Reason #1, Procedure/Reason, CPT Modifer 1, CPT Modifier 1 volume, CPT Modifer 2, CPT Modifier 2 volume, CPT Modifer 3, CPT Modifier 3 volume."/>
                    <pic:cNvPicPr>
                      <a:picLocks noChangeAspect="1" noChangeArrowheads="1"/>
                    </pic:cNvPicPr>
                  </pic:nvPicPr>
                  <pic:blipFill>
                    <a:blip r:embed="rId140" cstate="email">
                      <a:extLst>
                        <a:ext uri="{28A0092B-C50C-407E-A947-70E740481C1C}">
                          <a14:useLocalDpi xmlns:a14="http://schemas.microsoft.com/office/drawing/2010/main"/>
                        </a:ext>
                      </a:extLst>
                    </a:blip>
                    <a:srcRect/>
                    <a:stretch>
                      <a:fillRect/>
                    </a:stretch>
                  </pic:blipFill>
                  <pic:spPr bwMode="auto">
                    <a:xfrm>
                      <a:off x="0" y="0"/>
                      <a:ext cx="5943600" cy="628650"/>
                    </a:xfrm>
                    <a:prstGeom prst="rect">
                      <a:avLst/>
                    </a:prstGeom>
                    <a:noFill/>
                    <a:ln>
                      <a:noFill/>
                    </a:ln>
                  </pic:spPr>
                </pic:pic>
              </a:graphicData>
            </a:graphic>
          </wp:inline>
        </w:drawing>
      </w:r>
    </w:p>
    <w:p w14:paraId="576716C8" w14:textId="3C2B4506" w:rsidR="004E3028" w:rsidRDefault="004E3028">
      <w:pPr>
        <w:pStyle w:val="Heading4"/>
      </w:pPr>
      <w:bookmarkStart w:id="356" w:name="_Toc422471286"/>
      <w:bookmarkStart w:id="357" w:name="_Toc422471454"/>
      <w:bookmarkStart w:id="358" w:name="_Toc463463998"/>
      <w:r>
        <w:t>Provider (1-7) Summary Report</w:t>
      </w:r>
      <w:bookmarkEnd w:id="356"/>
      <w:bookmarkEnd w:id="357"/>
      <w:bookmarkEnd w:id="358"/>
    </w:p>
    <w:p w14:paraId="28E1E3C1" w14:textId="77777777" w:rsidR="004E3028" w:rsidRPr="00F94D33" w:rsidRDefault="004E3028" w:rsidP="00C54497">
      <w:pPr>
        <w:pStyle w:val="BulletListMultiple"/>
      </w:pPr>
      <w:r w:rsidRPr="00F94D33">
        <w:t>The design of this report is for a 132-column format.</w:t>
      </w:r>
    </w:p>
    <w:p w14:paraId="7CEB2892" w14:textId="77777777" w:rsidR="004E3028" w:rsidRPr="00F94D33" w:rsidRDefault="004E3028" w:rsidP="00C54497">
      <w:pPr>
        <w:pStyle w:val="BulletListMultiple"/>
        <w:rPr>
          <w:i/>
        </w:rPr>
      </w:pPr>
      <w:r w:rsidRPr="00F94D33">
        <w:t>With functionality put in place by the Code Set Versioning project, CPT codes, five-character EC National Codes (when applicable), CPT modifiers and their associated descriptions are reflective of the date the event occurred.</w:t>
      </w:r>
    </w:p>
    <w:p w14:paraId="6480517D" w14:textId="77777777" w:rsidR="004E3028" w:rsidRPr="00F94D33" w:rsidRDefault="004E3028" w:rsidP="00C54497">
      <w:pPr>
        <w:pStyle w:val="BulletListMultiple"/>
      </w:pPr>
      <w:r w:rsidRPr="00F94D33">
        <w:t>This report provides the ability to view up to seven provider numbers for providers within a Location/DSS Unit.</w:t>
      </w:r>
    </w:p>
    <w:p w14:paraId="29C30A31" w14:textId="77777777" w:rsidR="004E3028" w:rsidRPr="00F94D33" w:rsidRDefault="004E3028" w:rsidP="00C54497">
      <w:pPr>
        <w:pStyle w:val="BulletListMultiple"/>
      </w:pPr>
      <w:r w:rsidRPr="00F94D33">
        <w:t>Summarizes the workload of providers for a selected date showing how many times a specific procedure was performed on a patient with the selected provider as Provider 1, Provider 2, through Provider 7.</w:t>
      </w:r>
    </w:p>
    <w:p w14:paraId="3A6AD537" w14:textId="77777777" w:rsidR="004E3028" w:rsidRPr="00F94D33" w:rsidRDefault="004E3028" w:rsidP="009F69C7">
      <w:pPr>
        <w:pStyle w:val="BulletListMultipleLast"/>
      </w:pPr>
      <w:r w:rsidRPr="00F94D33">
        <w:t>After previewing the report, the user has the option to print or close the report.</w:t>
      </w:r>
    </w:p>
    <w:p w14:paraId="2F826989" w14:textId="77777777" w:rsidR="004E3028" w:rsidRPr="00F94D33" w:rsidRDefault="004E3028" w:rsidP="009F69C7">
      <w:pPr>
        <w:pStyle w:val="NumberedParagraph"/>
        <w:numPr>
          <w:ilvl w:val="0"/>
          <w:numId w:val="42"/>
        </w:numPr>
        <w:ind w:left="900" w:hanging="900"/>
      </w:pPr>
      <w:r w:rsidRPr="00F94D33">
        <w:t>Enter a date range.</w:t>
      </w:r>
    </w:p>
    <w:p w14:paraId="39177C58" w14:textId="77777777" w:rsidR="004E3028" w:rsidRPr="00F94D33" w:rsidRDefault="004E3028" w:rsidP="00C54497">
      <w:pPr>
        <w:pStyle w:val="NumberedParagraph"/>
      </w:pPr>
      <w:r w:rsidRPr="00F94D33">
        <w:t>Enter the name of a Provider.</w:t>
      </w:r>
    </w:p>
    <w:p w14:paraId="550A120F" w14:textId="77777777" w:rsidR="004E3028" w:rsidRPr="00F94D33" w:rsidRDefault="004E3028" w:rsidP="00C54497">
      <w:pPr>
        <w:pStyle w:val="NumberedParagraph"/>
      </w:pPr>
      <w:r w:rsidRPr="001E7BA8">
        <w:t>Export</w:t>
      </w:r>
      <w:r>
        <w:t xml:space="preserve">, </w:t>
      </w:r>
      <w:r w:rsidRPr="001E7BA8">
        <w:t>Preview</w:t>
      </w:r>
      <w:r>
        <w:t xml:space="preserve">, </w:t>
      </w:r>
      <w:r w:rsidRPr="001E7BA8">
        <w:t>Print</w:t>
      </w:r>
      <w:r>
        <w:t xml:space="preserve"> or </w:t>
      </w:r>
      <w:r w:rsidRPr="001E7BA8">
        <w:t>Cancel</w:t>
      </w:r>
      <w:r w:rsidRPr="00F94D33">
        <w:t xml:space="preserve"> the report.</w:t>
      </w:r>
    </w:p>
    <w:p w14:paraId="7E63BE55" w14:textId="453DA8C4" w:rsidR="004E3028" w:rsidRDefault="004E3028">
      <w:pPr>
        <w:pStyle w:val="FigureCaption"/>
      </w:pPr>
      <w:bookmarkStart w:id="359" w:name="_Toc422742815"/>
      <w:bookmarkStart w:id="360" w:name="_Toc463464140"/>
      <w:r>
        <w:lastRenderedPageBreak/>
        <w:t>Provider (1-7) Summary Report Required Information</w:t>
      </w:r>
      <w:bookmarkEnd w:id="359"/>
      <w:bookmarkEnd w:id="360"/>
    </w:p>
    <w:p w14:paraId="5389D0DE" w14:textId="2A19B22C" w:rsidR="004E3028" w:rsidRDefault="001868AB">
      <w:pPr>
        <w:pStyle w:val="Figure"/>
      </w:pPr>
      <w:r>
        <w:rPr>
          <w:noProof/>
        </w:rPr>
        <w:drawing>
          <wp:inline distT="0" distB="0" distL="0" distR="0" wp14:anchorId="1FA5353C" wp14:editId="424AEAF5">
            <wp:extent cx="5943600" cy="4074795"/>
            <wp:effectExtent l="0" t="0" r="0" b="1905"/>
            <wp:docPr id="326" name="Picture 326" descr="Screen Capture of the Event Capture Provider (1-7) Summary Report which shows the Report Selection Listbox, From and Through Date, Provider, Location and DSS Unit(s) data entry points. The buttons available are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email">
                      <a:extLst>
                        <a:ext uri="{28A0092B-C50C-407E-A947-70E740481C1C}">
                          <a14:useLocalDpi xmlns:a14="http://schemas.microsoft.com/office/drawing/2010/main"/>
                        </a:ext>
                      </a:extLst>
                    </a:blip>
                    <a:stretch>
                      <a:fillRect/>
                    </a:stretch>
                  </pic:blipFill>
                  <pic:spPr>
                    <a:xfrm>
                      <a:off x="0" y="0"/>
                      <a:ext cx="5943600" cy="4074795"/>
                    </a:xfrm>
                    <a:prstGeom prst="rect">
                      <a:avLst/>
                    </a:prstGeom>
                  </pic:spPr>
                </pic:pic>
              </a:graphicData>
            </a:graphic>
          </wp:inline>
        </w:drawing>
      </w:r>
    </w:p>
    <w:p w14:paraId="691EB694" w14:textId="17CEF968" w:rsidR="004E3028" w:rsidRDefault="004E3028">
      <w:pPr>
        <w:pStyle w:val="FigureCaption"/>
      </w:pPr>
      <w:bookmarkStart w:id="361" w:name="_Toc422742816"/>
      <w:bookmarkStart w:id="362" w:name="_Toc463464141"/>
      <w:r>
        <w:t>Summary Report from Print Preview</w:t>
      </w:r>
      <w:bookmarkEnd w:id="361"/>
      <w:bookmarkEnd w:id="362"/>
    </w:p>
    <w:p w14:paraId="5A4F351D" w14:textId="36D50F50" w:rsidR="004E3028" w:rsidRDefault="001868AB">
      <w:pPr>
        <w:pStyle w:val="Figure"/>
      </w:pPr>
      <w:r>
        <w:rPr>
          <w:noProof/>
        </w:rPr>
        <w:drawing>
          <wp:inline distT="0" distB="0" distL="0" distR="0" wp14:anchorId="55B8F2B5" wp14:editId="4F249936">
            <wp:extent cx="5943600" cy="2974975"/>
            <wp:effectExtent l="0" t="0" r="0" b="0"/>
            <wp:docPr id="327" name="Picture 327" descr="Screen capture form print preview.  The fields on this report include Procedure, CPT Modifier, Patient, SSN and Provider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email">
                      <a:extLst>
                        <a:ext uri="{28A0092B-C50C-407E-A947-70E740481C1C}">
                          <a14:useLocalDpi xmlns:a14="http://schemas.microsoft.com/office/drawing/2010/main"/>
                        </a:ext>
                      </a:extLst>
                    </a:blip>
                    <a:stretch>
                      <a:fillRect/>
                    </a:stretch>
                  </pic:blipFill>
                  <pic:spPr>
                    <a:xfrm>
                      <a:off x="0" y="0"/>
                      <a:ext cx="5943600" cy="2974975"/>
                    </a:xfrm>
                    <a:prstGeom prst="rect">
                      <a:avLst/>
                    </a:prstGeom>
                  </pic:spPr>
                </pic:pic>
              </a:graphicData>
            </a:graphic>
          </wp:inline>
        </w:drawing>
      </w:r>
    </w:p>
    <w:p w14:paraId="2BB58236" w14:textId="140176D9" w:rsidR="004E3028" w:rsidRDefault="004E3028">
      <w:pPr>
        <w:pStyle w:val="FigureCaption"/>
      </w:pPr>
      <w:bookmarkStart w:id="363" w:name="_Toc422742817"/>
      <w:bookmarkStart w:id="364" w:name="_Toc463464142"/>
      <w:r>
        <w:lastRenderedPageBreak/>
        <w:t>Provider (1-7) Summary Report from Export</w:t>
      </w:r>
      <w:bookmarkEnd w:id="363"/>
      <w:bookmarkEnd w:id="364"/>
    </w:p>
    <w:p w14:paraId="6D5121F0" w14:textId="77777777" w:rsidR="004E3028" w:rsidRDefault="004E3028">
      <w:pPr>
        <w:pStyle w:val="Figure"/>
        <w:rPr>
          <w:noProof/>
        </w:rPr>
      </w:pPr>
      <w:r>
        <w:rPr>
          <w:noProof/>
        </w:rPr>
        <w:drawing>
          <wp:inline distT="0" distB="0" distL="0" distR="0" wp14:anchorId="0738AFD6" wp14:editId="24BE56CC">
            <wp:extent cx="5934075" cy="742950"/>
            <wp:effectExtent l="0" t="0" r="9525" b="0"/>
            <wp:docPr id="123" name="Picture 433" descr="Screen Capture of the Provider 1-7 summary report export version. Columns displayed are Provider Name, Location, DSS Unit, CPT Code, CPT MOD #1-#3(vol), Procedure Code, Procedure Name, Patient, SSN and Total AS prov #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Screen Capture of the Provider 1-7 summary report export version. Columns displayed are Provider Name, Location, DSS Unit, CPT Code, CPT MOD #1-#3(vol), Procedure Code, Procedure Name, Patient, SSN and Total AS prov #1-#7. "/>
                    <pic:cNvPicPr>
                      <a:picLocks noChangeAspect="1" noChangeArrowheads="1"/>
                    </pic:cNvPicPr>
                  </pic:nvPicPr>
                  <pic:blipFill>
                    <a:blip r:embed="rId143" cstate="email">
                      <a:extLst>
                        <a:ext uri="{28A0092B-C50C-407E-A947-70E740481C1C}">
                          <a14:useLocalDpi xmlns:a14="http://schemas.microsoft.com/office/drawing/2010/main"/>
                        </a:ext>
                      </a:extLst>
                    </a:blip>
                    <a:srcRect/>
                    <a:stretch>
                      <a:fillRect/>
                    </a:stretch>
                  </pic:blipFill>
                  <pic:spPr bwMode="auto">
                    <a:xfrm>
                      <a:off x="0" y="0"/>
                      <a:ext cx="5934075" cy="742950"/>
                    </a:xfrm>
                    <a:prstGeom prst="rect">
                      <a:avLst/>
                    </a:prstGeom>
                    <a:noFill/>
                    <a:ln>
                      <a:noFill/>
                    </a:ln>
                  </pic:spPr>
                </pic:pic>
              </a:graphicData>
            </a:graphic>
          </wp:inline>
        </w:drawing>
      </w:r>
    </w:p>
    <w:p w14:paraId="180184B3" w14:textId="77777777" w:rsidR="004E3028" w:rsidRDefault="004E3028">
      <w:pPr>
        <w:pStyle w:val="Heading3"/>
      </w:pPr>
      <w:bookmarkStart w:id="365" w:name="_Toc455131599"/>
      <w:bookmarkStart w:id="366" w:name="_Toc422471287"/>
      <w:bookmarkStart w:id="367" w:name="_Toc422471455"/>
      <w:bookmarkStart w:id="368" w:name="_Toc463463999"/>
      <w:bookmarkEnd w:id="365"/>
      <w:r w:rsidRPr="00F94D33">
        <w:t>Reports</w:t>
      </w:r>
      <w:r>
        <w:t xml:space="preserve"> Available to ECMGR Key Holders Only</w:t>
      </w:r>
      <w:bookmarkEnd w:id="366"/>
      <w:bookmarkEnd w:id="367"/>
      <w:bookmarkEnd w:id="368"/>
      <w:r w:rsidRPr="00F94D33">
        <w:fldChar w:fldCharType="begin"/>
      </w:r>
      <w:r w:rsidRPr="00F94D33">
        <w:instrText xml:space="preserve"> XE "Reports</w:instrText>
      </w:r>
      <w:r>
        <w:instrText xml:space="preserve"> Available to ECMGR Key Holders Only</w:instrText>
      </w:r>
      <w:r w:rsidRPr="00F94D33">
        <w:instrText>"</w:instrText>
      </w:r>
      <w:r w:rsidRPr="00F94D33">
        <w:fldChar w:fldCharType="end"/>
      </w:r>
    </w:p>
    <w:p w14:paraId="0D4C9302" w14:textId="3FAE1D2D" w:rsidR="004E3028" w:rsidRDefault="006F610B">
      <w:pPr>
        <w:pStyle w:val="DSSECSBodyText"/>
      </w:pPr>
      <w:r>
        <w:t>The following reports are available only to ECMGR key holders:</w:t>
      </w:r>
    </w:p>
    <w:p w14:paraId="4DB06E3F" w14:textId="77777777" w:rsidR="004E3028" w:rsidRDefault="004E3028" w:rsidP="00C54497">
      <w:pPr>
        <w:pStyle w:val="BulletListMultiple"/>
      </w:pPr>
      <w:r w:rsidRPr="00237953">
        <w:t>Category Report</w:t>
      </w:r>
    </w:p>
    <w:p w14:paraId="01F819E9" w14:textId="69C2018E" w:rsidR="00450023" w:rsidRPr="00237953" w:rsidRDefault="00450023" w:rsidP="00C54497">
      <w:pPr>
        <w:pStyle w:val="BulletListMultiple"/>
      </w:pPr>
      <w:r>
        <w:t>Disabled Category and Procedure Summary</w:t>
      </w:r>
    </w:p>
    <w:p w14:paraId="04823B69" w14:textId="77777777" w:rsidR="004E3028" w:rsidRPr="00237953" w:rsidRDefault="004E3028" w:rsidP="00C54497">
      <w:pPr>
        <w:pStyle w:val="BulletListMultiple"/>
      </w:pPr>
      <w:r w:rsidRPr="00237953">
        <w:t xml:space="preserve">DSS Units with any Associated Stop Code Errors </w:t>
      </w:r>
    </w:p>
    <w:p w14:paraId="132DDA6D" w14:textId="77777777" w:rsidR="004E3028" w:rsidRPr="00237953" w:rsidRDefault="004E3028" w:rsidP="00C54497">
      <w:pPr>
        <w:pStyle w:val="BulletListMultiple"/>
      </w:pPr>
      <w:r w:rsidRPr="00237953">
        <w:t>DSS Units/Event Code (EC) Screens for Selected Procedure Code Report</w:t>
      </w:r>
    </w:p>
    <w:p w14:paraId="612152AD" w14:textId="77777777" w:rsidR="004E3028" w:rsidRDefault="004E3028" w:rsidP="00C54497">
      <w:pPr>
        <w:pStyle w:val="BulletListMultiple"/>
      </w:pPr>
      <w:r w:rsidRPr="00237953">
        <w:t>DSS Unit Users Access Report</w:t>
      </w:r>
    </w:p>
    <w:p w14:paraId="566D90D6" w14:textId="77777777" w:rsidR="004E3028" w:rsidRPr="00237953" w:rsidRDefault="004E3028" w:rsidP="00C54497">
      <w:pPr>
        <w:pStyle w:val="BulletListMultiple"/>
      </w:pPr>
      <w:r>
        <w:t>Event Code Screens with CPT Codes Report</w:t>
      </w:r>
    </w:p>
    <w:p w14:paraId="445A415A" w14:textId="77777777" w:rsidR="004E3028" w:rsidRPr="00237953" w:rsidRDefault="004E3028" w:rsidP="00C54497">
      <w:pPr>
        <w:pStyle w:val="BulletListMultiple"/>
      </w:pPr>
      <w:r w:rsidRPr="00237953">
        <w:t>Event Code Screens with Inactive Default Associated Clinic</w:t>
      </w:r>
    </w:p>
    <w:p w14:paraId="5589EAD7" w14:textId="77777777" w:rsidR="004E3028" w:rsidRPr="00237953" w:rsidRDefault="004E3028" w:rsidP="00C54497">
      <w:pPr>
        <w:pStyle w:val="BulletListMultiple"/>
      </w:pPr>
      <w:r w:rsidRPr="00237953">
        <w:t>Inactive Person Class Report (IPC)</w:t>
      </w:r>
    </w:p>
    <w:p w14:paraId="27032F72" w14:textId="77777777" w:rsidR="004E3028" w:rsidRPr="00237953" w:rsidRDefault="004E3028" w:rsidP="00C54497">
      <w:pPr>
        <w:pStyle w:val="BulletListMultiple"/>
      </w:pPr>
      <w:r w:rsidRPr="00237953">
        <w:t>National / Local Procedure Codes with Inactive CPT Codes</w:t>
      </w:r>
    </w:p>
    <w:p w14:paraId="403FED20" w14:textId="77777777" w:rsidR="004E3028" w:rsidRDefault="004E3028" w:rsidP="00C54497">
      <w:pPr>
        <w:pStyle w:val="BulletListMultiple"/>
      </w:pPr>
      <w:r w:rsidRPr="00237953">
        <w:t>National / Local Procedure Report</w:t>
      </w:r>
    </w:p>
    <w:p w14:paraId="611F6ED0" w14:textId="29CE8961" w:rsidR="00705D1A" w:rsidRPr="00237953" w:rsidRDefault="00705D1A" w:rsidP="00C54497">
      <w:pPr>
        <w:pStyle w:val="BulletListMultiple"/>
      </w:pPr>
      <w:r w:rsidRPr="00237953">
        <w:t>Print Category and Procedure Summary (Report</w:t>
      </w:r>
      <w:r>
        <w:t>)</w:t>
      </w:r>
    </w:p>
    <w:p w14:paraId="63CB967D" w14:textId="2A3018CD" w:rsidR="00450023" w:rsidRDefault="00705D1A" w:rsidP="009F69C7">
      <w:pPr>
        <w:pStyle w:val="BulletListMultipleLast"/>
      </w:pPr>
      <w:r>
        <w:t>Send No Records DSS Units Report</w:t>
      </w:r>
    </w:p>
    <w:p w14:paraId="15A20FA8" w14:textId="053F5E60" w:rsidR="006F610B" w:rsidRPr="002867A9" w:rsidRDefault="006F610B" w:rsidP="001659F1">
      <w:pPr>
        <w:pStyle w:val="DSSECSBodyText"/>
      </w:pPr>
      <w:r w:rsidRPr="001659F1">
        <w:t xml:space="preserve">As shown in the figure below, ECMGR reports are displayed in the </w:t>
      </w:r>
      <w:r w:rsidRPr="009F69C7">
        <w:t>Select Report</w:t>
      </w:r>
      <w:r w:rsidRPr="001659F1">
        <w:t xml:space="preserve"> area, below the asterisk line.</w:t>
      </w:r>
    </w:p>
    <w:p w14:paraId="03AEA9BF" w14:textId="27A5A8EB" w:rsidR="004E3028" w:rsidRDefault="004E3028">
      <w:pPr>
        <w:pStyle w:val="FigureCaption"/>
      </w:pPr>
      <w:bookmarkStart w:id="369" w:name="_Toc422742818"/>
      <w:bookmarkStart w:id="370" w:name="_Toc463464143"/>
      <w:r>
        <w:lastRenderedPageBreak/>
        <w:t>Report Selection Screen for ECMGR Key</w:t>
      </w:r>
      <w:bookmarkEnd w:id="369"/>
      <w:r w:rsidR="006F610B">
        <w:t xml:space="preserve"> Holders</w:t>
      </w:r>
      <w:bookmarkEnd w:id="370"/>
    </w:p>
    <w:p w14:paraId="5EB2B5C3" w14:textId="62CA05F8" w:rsidR="004E3028" w:rsidRDefault="004F5EF3">
      <w:pPr>
        <w:pStyle w:val="Figure"/>
        <w:rPr>
          <w:noProof/>
        </w:rPr>
      </w:pPr>
      <w:r>
        <w:rPr>
          <w:noProof/>
        </w:rPr>
        <w:drawing>
          <wp:inline distT="0" distB="0" distL="0" distR="0" wp14:anchorId="0C61E251" wp14:editId="4A168F26">
            <wp:extent cx="5788152" cy="3968223"/>
            <wp:effectExtent l="0" t="0" r="3175" b="0"/>
            <wp:docPr id="328" name="Picture 328" descr="Screen Capture of the Report Selection Screen for users holding the ECMGR key which shows the Report Selection Listbox, From and Through Date, Location, DSS Unit and Sort Method entry areas. The buttons available are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email">
                      <a:extLst>
                        <a:ext uri="{28A0092B-C50C-407E-A947-70E740481C1C}">
                          <a14:useLocalDpi xmlns:a14="http://schemas.microsoft.com/office/drawing/2010/main"/>
                        </a:ext>
                      </a:extLst>
                    </a:blip>
                    <a:stretch>
                      <a:fillRect/>
                    </a:stretch>
                  </pic:blipFill>
                  <pic:spPr>
                    <a:xfrm>
                      <a:off x="0" y="0"/>
                      <a:ext cx="5788152" cy="3968223"/>
                    </a:xfrm>
                    <a:prstGeom prst="rect">
                      <a:avLst/>
                    </a:prstGeom>
                  </pic:spPr>
                </pic:pic>
              </a:graphicData>
            </a:graphic>
          </wp:inline>
        </w:drawing>
      </w:r>
    </w:p>
    <w:p w14:paraId="11147D75" w14:textId="77777777" w:rsidR="004E3028" w:rsidRDefault="004E3028">
      <w:pPr>
        <w:pStyle w:val="Heading4"/>
      </w:pPr>
      <w:bookmarkStart w:id="371" w:name="_Toc422471288"/>
      <w:bookmarkStart w:id="372" w:name="_Toc422471456"/>
      <w:bookmarkStart w:id="373" w:name="_Toc463464000"/>
      <w:r>
        <w:t>Category Report</w:t>
      </w:r>
      <w:bookmarkEnd w:id="371"/>
      <w:bookmarkEnd w:id="372"/>
      <w:bookmarkEnd w:id="373"/>
    </w:p>
    <w:p w14:paraId="5A1DB53D" w14:textId="74DEF09D" w:rsidR="004E3028" w:rsidRPr="002867A9" w:rsidRDefault="004E3028" w:rsidP="001659F1">
      <w:pPr>
        <w:pStyle w:val="BulletListMultiple"/>
      </w:pPr>
      <w:r w:rsidRPr="001659F1">
        <w:t xml:space="preserve">Use the </w:t>
      </w:r>
      <w:r w:rsidRPr="009F69C7">
        <w:t>Category - Add or Update Categories</w:t>
      </w:r>
      <w:r w:rsidRPr="001659F1">
        <w:t xml:space="preserve"> option to create categories before </w:t>
      </w:r>
      <w:r w:rsidR="00F926A4" w:rsidRPr="001659F1">
        <w:t>selecting this report</w:t>
      </w:r>
      <w:r w:rsidRPr="002867A9">
        <w:t>.</w:t>
      </w:r>
    </w:p>
    <w:p w14:paraId="40BEC6CB" w14:textId="77777777" w:rsidR="004E3028" w:rsidRPr="00F94D33" w:rsidRDefault="004E3028" w:rsidP="00C54497">
      <w:pPr>
        <w:pStyle w:val="BulletListMultiple"/>
      </w:pPr>
      <w:r w:rsidRPr="00F94D33">
        <w:t>This report is accessible to Management users only.</w:t>
      </w:r>
      <w:r>
        <w:t xml:space="preserve"> </w:t>
      </w:r>
      <w:r w:rsidRPr="00F94D33">
        <w:t>This report will not appear for users without the management security key (ECMGR).</w:t>
      </w:r>
    </w:p>
    <w:p w14:paraId="71DD2738" w14:textId="77777777" w:rsidR="004E3028" w:rsidRPr="00F94D33" w:rsidRDefault="004E3028" w:rsidP="009F69C7">
      <w:pPr>
        <w:pStyle w:val="BulletListMultipleLast"/>
      </w:pPr>
      <w:r w:rsidRPr="00F94D33">
        <w:t>After previewing the report, the user has the option to print or close the report.</w:t>
      </w:r>
    </w:p>
    <w:p w14:paraId="4C368881" w14:textId="77777777" w:rsidR="004E3028" w:rsidRPr="00F94D33" w:rsidRDefault="004E3028" w:rsidP="009F69C7">
      <w:pPr>
        <w:pStyle w:val="NumberedParagraph"/>
        <w:numPr>
          <w:ilvl w:val="0"/>
          <w:numId w:val="43"/>
        </w:numPr>
        <w:ind w:left="900" w:hanging="900"/>
      </w:pPr>
      <w:r w:rsidRPr="00F94D33">
        <w:t xml:space="preserve">Choose a status of </w:t>
      </w:r>
      <w:r w:rsidRPr="00C54497">
        <w:rPr>
          <w:iCs/>
        </w:rPr>
        <w:t>Active</w:t>
      </w:r>
      <w:r w:rsidRPr="00F94D33">
        <w:t xml:space="preserve">, </w:t>
      </w:r>
      <w:r w:rsidRPr="00C54497">
        <w:rPr>
          <w:iCs/>
        </w:rPr>
        <w:t>Inactive</w:t>
      </w:r>
      <w:r w:rsidRPr="00F94D33">
        <w:t xml:space="preserve"> or </w:t>
      </w:r>
      <w:r w:rsidRPr="00C54497">
        <w:rPr>
          <w:iCs/>
        </w:rPr>
        <w:t>Both</w:t>
      </w:r>
      <w:r w:rsidRPr="00F94D33">
        <w:t>.</w:t>
      </w:r>
    </w:p>
    <w:p w14:paraId="631F8BC3" w14:textId="77777777" w:rsidR="004E3028" w:rsidRPr="00F94D33" w:rsidRDefault="004E3028" w:rsidP="00C54497">
      <w:pPr>
        <w:pStyle w:val="NumberedParagraph"/>
      </w:pPr>
      <w:r w:rsidRPr="001E7BA8">
        <w:t>Export</w:t>
      </w:r>
      <w:r>
        <w:t xml:space="preserve">, </w:t>
      </w:r>
      <w:r w:rsidRPr="001E7BA8">
        <w:t>Preview</w:t>
      </w:r>
      <w:r>
        <w:t xml:space="preserve">, </w:t>
      </w:r>
      <w:r w:rsidRPr="001E7BA8">
        <w:t>Print</w:t>
      </w:r>
      <w:r>
        <w:t xml:space="preserve"> or </w:t>
      </w:r>
      <w:r w:rsidRPr="001E7BA8">
        <w:t>Cancel</w:t>
      </w:r>
      <w:r w:rsidRPr="00F94D33">
        <w:t xml:space="preserve"> the report.</w:t>
      </w:r>
    </w:p>
    <w:p w14:paraId="4C419BF2" w14:textId="406F3719" w:rsidR="004E3028" w:rsidRDefault="004E3028">
      <w:pPr>
        <w:pStyle w:val="FigureCaption"/>
      </w:pPr>
      <w:bookmarkStart w:id="374" w:name="_Toc422742819"/>
      <w:bookmarkStart w:id="375" w:name="_Toc463464144"/>
      <w:r>
        <w:lastRenderedPageBreak/>
        <w:t>Category Report Required Fields</w:t>
      </w:r>
      <w:bookmarkEnd w:id="374"/>
      <w:bookmarkEnd w:id="375"/>
    </w:p>
    <w:p w14:paraId="0C08602B" w14:textId="7B53D621" w:rsidR="004E3028" w:rsidRDefault="004F5EF3">
      <w:pPr>
        <w:pStyle w:val="Figure"/>
      </w:pPr>
      <w:r>
        <w:rPr>
          <w:noProof/>
        </w:rPr>
        <w:drawing>
          <wp:inline distT="0" distB="0" distL="0" distR="0" wp14:anchorId="3605E190" wp14:editId="5E7E792C">
            <wp:extent cx="5943600" cy="4074795"/>
            <wp:effectExtent l="0" t="0" r="0" b="1905"/>
            <wp:docPr id="329" name="Picture 329" descr="Screen Capture of the Event Capture Category Report which shows the Report Selection Listbox and Active, Inactiv or Both data entry options. The buttons available are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email">
                      <a:extLst>
                        <a:ext uri="{28A0092B-C50C-407E-A947-70E740481C1C}">
                          <a14:useLocalDpi xmlns:a14="http://schemas.microsoft.com/office/drawing/2010/main"/>
                        </a:ext>
                      </a:extLst>
                    </a:blip>
                    <a:stretch>
                      <a:fillRect/>
                    </a:stretch>
                  </pic:blipFill>
                  <pic:spPr>
                    <a:xfrm>
                      <a:off x="0" y="0"/>
                      <a:ext cx="5943600" cy="4074795"/>
                    </a:xfrm>
                    <a:prstGeom prst="rect">
                      <a:avLst/>
                    </a:prstGeom>
                  </pic:spPr>
                </pic:pic>
              </a:graphicData>
            </a:graphic>
          </wp:inline>
        </w:drawing>
      </w:r>
    </w:p>
    <w:p w14:paraId="385E0F83" w14:textId="0FC74275" w:rsidR="004E3028" w:rsidRDefault="004E3028">
      <w:pPr>
        <w:pStyle w:val="FigureCaption"/>
      </w:pPr>
      <w:bookmarkStart w:id="376" w:name="_Toc422742820"/>
      <w:bookmarkStart w:id="377" w:name="_Toc463464145"/>
      <w:r>
        <w:t>Category Report (Active) from Print Preview</w:t>
      </w:r>
      <w:bookmarkEnd w:id="376"/>
      <w:bookmarkEnd w:id="377"/>
    </w:p>
    <w:p w14:paraId="0B85EFC8" w14:textId="5A4AA46D" w:rsidR="004E3028" w:rsidRDefault="004F5EF3">
      <w:pPr>
        <w:pStyle w:val="Figure"/>
      </w:pPr>
      <w:r>
        <w:rPr>
          <w:noProof/>
        </w:rPr>
        <w:drawing>
          <wp:inline distT="0" distB="0" distL="0" distR="0" wp14:anchorId="04585E07" wp14:editId="34FB7B0E">
            <wp:extent cx="5769864" cy="2480548"/>
            <wp:effectExtent l="0" t="0" r="2540" b="0"/>
            <wp:docPr id="331" name="Picture 331" descr="Screen capture from print preview for an Active Category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email">
                      <a:extLst>
                        <a:ext uri="{28A0092B-C50C-407E-A947-70E740481C1C}">
                          <a14:useLocalDpi xmlns:a14="http://schemas.microsoft.com/office/drawing/2010/main"/>
                        </a:ext>
                      </a:extLst>
                    </a:blip>
                    <a:stretch>
                      <a:fillRect/>
                    </a:stretch>
                  </pic:blipFill>
                  <pic:spPr>
                    <a:xfrm>
                      <a:off x="0" y="0"/>
                      <a:ext cx="5779055" cy="2484499"/>
                    </a:xfrm>
                    <a:prstGeom prst="rect">
                      <a:avLst/>
                    </a:prstGeom>
                  </pic:spPr>
                </pic:pic>
              </a:graphicData>
            </a:graphic>
          </wp:inline>
        </w:drawing>
      </w:r>
    </w:p>
    <w:p w14:paraId="2C4C814E" w14:textId="1D605D5F" w:rsidR="004E3028" w:rsidRDefault="004E3028">
      <w:pPr>
        <w:pStyle w:val="FigureCaption"/>
      </w:pPr>
      <w:bookmarkStart w:id="378" w:name="_Toc422742821"/>
      <w:bookmarkStart w:id="379" w:name="_Toc463464146"/>
      <w:r>
        <w:lastRenderedPageBreak/>
        <w:t>Category Report (Active) from Export</w:t>
      </w:r>
      <w:bookmarkEnd w:id="378"/>
      <w:bookmarkEnd w:id="379"/>
    </w:p>
    <w:p w14:paraId="0E096947" w14:textId="77777777" w:rsidR="004E3028" w:rsidRDefault="004E3028">
      <w:pPr>
        <w:pStyle w:val="Figure"/>
      </w:pPr>
      <w:r>
        <w:rPr>
          <w:noProof/>
        </w:rPr>
        <w:drawing>
          <wp:inline distT="0" distB="0" distL="0" distR="0" wp14:anchorId="1FE92CBE" wp14:editId="4F6628B9">
            <wp:extent cx="1524000" cy="981075"/>
            <wp:effectExtent l="0" t="0" r="0" b="9525"/>
            <wp:docPr id="127" name="Picture 215" descr="The example Category Report (Active) from Export lists the name for th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The example Category Report (Active) from Export lists the name for the categories."/>
                    <pic:cNvPicPr>
                      <a:picLocks noChangeAspect="1" noChangeArrowheads="1"/>
                    </pic:cNvPicPr>
                  </pic:nvPicPr>
                  <pic:blipFill>
                    <a:blip r:embed="rId146" cstate="email">
                      <a:extLst>
                        <a:ext uri="{28A0092B-C50C-407E-A947-70E740481C1C}">
                          <a14:useLocalDpi xmlns:a14="http://schemas.microsoft.com/office/drawing/2010/main"/>
                        </a:ext>
                      </a:extLst>
                    </a:blip>
                    <a:srcRect/>
                    <a:stretch>
                      <a:fillRect/>
                    </a:stretch>
                  </pic:blipFill>
                  <pic:spPr bwMode="auto">
                    <a:xfrm>
                      <a:off x="0" y="0"/>
                      <a:ext cx="1524000" cy="981075"/>
                    </a:xfrm>
                    <a:prstGeom prst="rect">
                      <a:avLst/>
                    </a:prstGeom>
                    <a:noFill/>
                    <a:ln>
                      <a:noFill/>
                    </a:ln>
                  </pic:spPr>
                </pic:pic>
              </a:graphicData>
            </a:graphic>
          </wp:inline>
        </w:drawing>
      </w:r>
    </w:p>
    <w:p w14:paraId="1A187767" w14:textId="4BD06648" w:rsidR="004E3028" w:rsidRDefault="004E3028">
      <w:pPr>
        <w:pStyle w:val="FigureCaption"/>
      </w:pPr>
      <w:bookmarkStart w:id="380" w:name="_Toc422742822"/>
      <w:bookmarkStart w:id="381" w:name="_Toc463464147"/>
      <w:r>
        <w:t>Category Report (Inactive) from Print Preview</w:t>
      </w:r>
      <w:bookmarkEnd w:id="380"/>
      <w:bookmarkEnd w:id="381"/>
    </w:p>
    <w:p w14:paraId="37A95D25" w14:textId="7C92CDEC" w:rsidR="004E3028" w:rsidRDefault="004F5EF3">
      <w:pPr>
        <w:pStyle w:val="Figure"/>
      </w:pPr>
      <w:r>
        <w:rPr>
          <w:noProof/>
        </w:rPr>
        <w:drawing>
          <wp:inline distT="0" distB="0" distL="0" distR="0" wp14:anchorId="12090DF1" wp14:editId="177C373F">
            <wp:extent cx="5751576" cy="2759650"/>
            <wp:effectExtent l="0" t="0" r="1905" b="3175"/>
            <wp:docPr id="332" name="Picture 332" descr="Screen capture from print preview for an Inactive Category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email">
                      <a:extLst>
                        <a:ext uri="{28A0092B-C50C-407E-A947-70E740481C1C}">
                          <a14:useLocalDpi xmlns:a14="http://schemas.microsoft.com/office/drawing/2010/main"/>
                        </a:ext>
                      </a:extLst>
                    </a:blip>
                    <a:stretch>
                      <a:fillRect/>
                    </a:stretch>
                  </pic:blipFill>
                  <pic:spPr>
                    <a:xfrm>
                      <a:off x="0" y="0"/>
                      <a:ext cx="5751576" cy="2759650"/>
                    </a:xfrm>
                    <a:prstGeom prst="rect">
                      <a:avLst/>
                    </a:prstGeom>
                  </pic:spPr>
                </pic:pic>
              </a:graphicData>
            </a:graphic>
          </wp:inline>
        </w:drawing>
      </w:r>
    </w:p>
    <w:p w14:paraId="77672D27" w14:textId="75AEC435" w:rsidR="004E3028" w:rsidRPr="00F926A4" w:rsidRDefault="004E3028">
      <w:pPr>
        <w:pStyle w:val="FigureCaption"/>
      </w:pPr>
      <w:bookmarkStart w:id="382" w:name="_Toc422742823"/>
      <w:bookmarkStart w:id="383" w:name="_Toc463464148"/>
      <w:r w:rsidRPr="00F926A4">
        <w:t>Category Report (Inactive) from Export</w:t>
      </w:r>
      <w:bookmarkEnd w:id="382"/>
      <w:bookmarkEnd w:id="383"/>
    </w:p>
    <w:p w14:paraId="4C3C33C4" w14:textId="77777777" w:rsidR="004E3028" w:rsidRDefault="004E3028">
      <w:pPr>
        <w:pStyle w:val="Figure"/>
      </w:pPr>
      <w:r>
        <w:rPr>
          <w:noProof/>
        </w:rPr>
        <w:drawing>
          <wp:inline distT="0" distB="0" distL="0" distR="0" wp14:anchorId="1E34F6B6" wp14:editId="70E9654D">
            <wp:extent cx="1866900" cy="723900"/>
            <wp:effectExtent l="0" t="0" r="0" b="0"/>
            <wp:docPr id="129" name="Picture 217" descr="The example Category Report (Active) from Export lists the name for the categories and an inactiv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The example Category Report (Active) from Export lists the name for the categories and an inactive date."/>
                    <pic:cNvPicPr>
                      <a:picLocks noChangeAspect="1" noChangeArrowheads="1"/>
                    </pic:cNvPicPr>
                  </pic:nvPicPr>
                  <pic:blipFill>
                    <a:blip r:embed="rId148" cstate="email">
                      <a:extLst>
                        <a:ext uri="{28A0092B-C50C-407E-A947-70E740481C1C}">
                          <a14:useLocalDpi xmlns:a14="http://schemas.microsoft.com/office/drawing/2010/main"/>
                        </a:ext>
                      </a:extLst>
                    </a:blip>
                    <a:srcRect/>
                    <a:stretch>
                      <a:fillRect/>
                    </a:stretch>
                  </pic:blipFill>
                  <pic:spPr bwMode="auto">
                    <a:xfrm>
                      <a:off x="0" y="0"/>
                      <a:ext cx="1866900" cy="723900"/>
                    </a:xfrm>
                    <a:prstGeom prst="rect">
                      <a:avLst/>
                    </a:prstGeom>
                    <a:noFill/>
                    <a:ln>
                      <a:noFill/>
                    </a:ln>
                  </pic:spPr>
                </pic:pic>
              </a:graphicData>
            </a:graphic>
          </wp:inline>
        </w:drawing>
      </w:r>
    </w:p>
    <w:p w14:paraId="3C9AD71F" w14:textId="228DC88A" w:rsidR="004E3028" w:rsidRPr="00F926A4" w:rsidRDefault="004E3028">
      <w:pPr>
        <w:pStyle w:val="FigureCaption"/>
      </w:pPr>
      <w:bookmarkStart w:id="384" w:name="_Toc422742824"/>
      <w:bookmarkStart w:id="385" w:name="_Toc463464149"/>
      <w:r w:rsidRPr="00F926A4">
        <w:lastRenderedPageBreak/>
        <w:t>Category Report (Both Active and Inactive) from Print Preview</w:t>
      </w:r>
      <w:bookmarkEnd w:id="384"/>
      <w:bookmarkEnd w:id="385"/>
    </w:p>
    <w:p w14:paraId="1B3B8FD7" w14:textId="26F2DF41" w:rsidR="004E3028" w:rsidRDefault="004F5EF3">
      <w:pPr>
        <w:pStyle w:val="Figure"/>
      </w:pPr>
      <w:r>
        <w:rPr>
          <w:noProof/>
        </w:rPr>
        <w:drawing>
          <wp:inline distT="0" distB="0" distL="0" distR="0" wp14:anchorId="5420247A" wp14:editId="13603159">
            <wp:extent cx="5614416" cy="3243285"/>
            <wp:effectExtent l="0" t="0" r="5715" b="0"/>
            <wp:docPr id="330" name="Picture 330" descr="Screen capture from print preview for both Inactive and Active Category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email">
                      <a:extLst>
                        <a:ext uri="{28A0092B-C50C-407E-A947-70E740481C1C}">
                          <a14:useLocalDpi xmlns:a14="http://schemas.microsoft.com/office/drawing/2010/main"/>
                        </a:ext>
                      </a:extLst>
                    </a:blip>
                    <a:stretch>
                      <a:fillRect/>
                    </a:stretch>
                  </pic:blipFill>
                  <pic:spPr>
                    <a:xfrm>
                      <a:off x="0" y="0"/>
                      <a:ext cx="5621694" cy="3247489"/>
                    </a:xfrm>
                    <a:prstGeom prst="rect">
                      <a:avLst/>
                    </a:prstGeom>
                  </pic:spPr>
                </pic:pic>
              </a:graphicData>
            </a:graphic>
          </wp:inline>
        </w:drawing>
      </w:r>
    </w:p>
    <w:p w14:paraId="5709DAD5" w14:textId="117A6EEF" w:rsidR="004E3028" w:rsidRDefault="004E3028">
      <w:pPr>
        <w:pStyle w:val="FigureCaption"/>
      </w:pPr>
      <w:bookmarkStart w:id="386" w:name="_Toc422742825"/>
      <w:bookmarkStart w:id="387" w:name="_Toc463464150"/>
      <w:r>
        <w:t>Category Report (Both Active and Inactive) from Export</w:t>
      </w:r>
      <w:bookmarkEnd w:id="386"/>
      <w:bookmarkEnd w:id="387"/>
    </w:p>
    <w:p w14:paraId="301D1245" w14:textId="77777777" w:rsidR="004E3028" w:rsidRDefault="004E3028">
      <w:pPr>
        <w:pStyle w:val="Figure"/>
        <w:rPr>
          <w:noProof/>
        </w:rPr>
      </w:pPr>
      <w:r>
        <w:rPr>
          <w:noProof/>
        </w:rPr>
        <w:drawing>
          <wp:inline distT="0" distB="0" distL="0" distR="0" wp14:anchorId="0502E68D" wp14:editId="5B535835">
            <wp:extent cx="2028825" cy="981075"/>
            <wp:effectExtent l="0" t="0" r="9525" b="9525"/>
            <wp:docPr id="131" name="Picture 219" descr="The example Category Report (Active) from Export lists the name for the categories and an inactiv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The example Category Report (Active) from Export lists the name for the categories and an inactive date."/>
                    <pic:cNvPicPr>
                      <a:picLocks noChangeAspect="1" noChangeArrowheads="1"/>
                    </pic:cNvPicPr>
                  </pic:nvPicPr>
                  <pic:blipFill>
                    <a:blip r:embed="rId150" cstate="email">
                      <a:extLst>
                        <a:ext uri="{28A0092B-C50C-407E-A947-70E740481C1C}">
                          <a14:useLocalDpi xmlns:a14="http://schemas.microsoft.com/office/drawing/2010/main"/>
                        </a:ext>
                      </a:extLst>
                    </a:blip>
                    <a:srcRect/>
                    <a:stretch>
                      <a:fillRect/>
                    </a:stretch>
                  </pic:blipFill>
                  <pic:spPr bwMode="auto">
                    <a:xfrm>
                      <a:off x="0" y="0"/>
                      <a:ext cx="2028825" cy="981075"/>
                    </a:xfrm>
                    <a:prstGeom prst="rect">
                      <a:avLst/>
                    </a:prstGeom>
                    <a:noFill/>
                    <a:ln>
                      <a:noFill/>
                    </a:ln>
                  </pic:spPr>
                </pic:pic>
              </a:graphicData>
            </a:graphic>
          </wp:inline>
        </w:drawing>
      </w:r>
    </w:p>
    <w:p w14:paraId="3F2A6DB8" w14:textId="0E8F9B9D" w:rsidR="00E91BEC" w:rsidRDefault="00E24473">
      <w:pPr>
        <w:pStyle w:val="Heading4"/>
      </w:pPr>
      <w:bookmarkStart w:id="388" w:name="_Ref462224898"/>
      <w:bookmarkStart w:id="389" w:name="_Ref462224908"/>
      <w:bookmarkStart w:id="390" w:name="_Toc422471289"/>
      <w:bookmarkStart w:id="391" w:name="_Toc422471457"/>
      <w:bookmarkStart w:id="392" w:name="_Toc463464001"/>
      <w:r>
        <w:t>Disabled Category and Procedure Summary</w:t>
      </w:r>
      <w:bookmarkEnd w:id="388"/>
      <w:bookmarkEnd w:id="389"/>
      <w:bookmarkEnd w:id="392"/>
      <w:r w:rsidR="00E91BEC" w:rsidRPr="00E91BEC">
        <w:t xml:space="preserve"> </w:t>
      </w:r>
    </w:p>
    <w:p w14:paraId="02CF3C8E" w14:textId="5136CFE9" w:rsidR="00705D1A" w:rsidRDefault="00E91BEC" w:rsidP="00C54497">
      <w:pPr>
        <w:pStyle w:val="BulletListMultiple"/>
      </w:pPr>
      <w:r w:rsidRPr="00F94D33">
        <w:t>T</w:t>
      </w:r>
      <w:r w:rsidR="00705D1A" w:rsidRPr="00F94D33">
        <w:t>his report is accessible to Management users only.</w:t>
      </w:r>
      <w:r w:rsidR="00705D1A">
        <w:t xml:space="preserve"> </w:t>
      </w:r>
      <w:r w:rsidR="00705D1A" w:rsidRPr="00F94D33">
        <w:t>This report will not appear for users without the management security key (ECMGR).</w:t>
      </w:r>
    </w:p>
    <w:p w14:paraId="370E5797" w14:textId="79440724" w:rsidR="00E91BEC" w:rsidRPr="00F94D33" w:rsidRDefault="00705D1A" w:rsidP="00C54497">
      <w:pPr>
        <w:pStyle w:val="BulletListMultiple"/>
      </w:pPr>
      <w:r>
        <w:t>T</w:t>
      </w:r>
      <w:r w:rsidR="00E91BEC" w:rsidRPr="00F94D33">
        <w:t xml:space="preserve">his report provides a list of </w:t>
      </w:r>
      <w:r w:rsidR="00E91BEC">
        <w:t>ECS categories</w:t>
      </w:r>
      <w:r w:rsidR="00E91BEC" w:rsidRPr="00F94D33">
        <w:t xml:space="preserve"> </w:t>
      </w:r>
      <w:r w:rsidR="00E91BEC">
        <w:t>that have been disabled for one or all DSS Units for a specified location</w:t>
      </w:r>
      <w:r w:rsidR="00E91BEC" w:rsidRPr="00F94D33">
        <w:t>.</w:t>
      </w:r>
      <w:r w:rsidR="00E91BEC">
        <w:t xml:space="preserve">  Event Code Screens that are comprised of DSS Units that allow category use, and have Event Code Screens defined using the disabled category, will appear on this report.</w:t>
      </w:r>
    </w:p>
    <w:p w14:paraId="75565751" w14:textId="1E503846" w:rsidR="00E91BEC" w:rsidRPr="00F94D33" w:rsidRDefault="00E91BEC" w:rsidP="00C54497">
      <w:pPr>
        <w:pStyle w:val="BulletListMultiple"/>
      </w:pPr>
      <w:r w:rsidRPr="00F94D33">
        <w:t xml:space="preserve">The report provides the </w:t>
      </w:r>
      <w:r>
        <w:t xml:space="preserve">Location, Service, </w:t>
      </w:r>
      <w:r w:rsidRPr="00F94D33">
        <w:t xml:space="preserve">DSS Unit IEN and name, </w:t>
      </w:r>
      <w:r>
        <w:t xml:space="preserve">Send Status </w:t>
      </w:r>
      <w:r w:rsidRPr="00F94D33">
        <w:t xml:space="preserve">and </w:t>
      </w:r>
      <w:r>
        <w:t>DSS Dept</w:t>
      </w:r>
      <w:r w:rsidRPr="00F94D33">
        <w:t>.</w:t>
      </w:r>
    </w:p>
    <w:p w14:paraId="0A8B979F" w14:textId="6E38619E" w:rsidR="008B3514" w:rsidRDefault="008B3514" w:rsidP="00C54497">
      <w:pPr>
        <w:pStyle w:val="BulletListMultiple"/>
      </w:pPr>
      <w:r>
        <w:t>The exported data will include those fields listed above, as well as the DSS Unit Inactive, Disabled Category, CPT Code, Procedure Code, Procedure Name, Synonym, Clinic IEN, Clinic, Clinic Stop Code, Credit Stop Code and CHAR4 Code.</w:t>
      </w:r>
    </w:p>
    <w:p w14:paraId="0C60A4DB" w14:textId="28446EAD" w:rsidR="00E91BEC" w:rsidRPr="00F94D33" w:rsidRDefault="00E91BEC" w:rsidP="009F69C7">
      <w:pPr>
        <w:pStyle w:val="BulletListMultipleLast"/>
      </w:pPr>
      <w:r w:rsidRPr="00F94D33">
        <w:t>After previewing the report, the user has the option to print or close the report.</w:t>
      </w:r>
    </w:p>
    <w:p w14:paraId="1F77C9D8" w14:textId="77777777" w:rsidR="008B3514" w:rsidRDefault="00E91BEC" w:rsidP="009F69C7">
      <w:pPr>
        <w:pStyle w:val="NumberedParagraph"/>
        <w:numPr>
          <w:ilvl w:val="0"/>
          <w:numId w:val="69"/>
        </w:numPr>
        <w:ind w:left="900" w:hanging="900"/>
      </w:pPr>
      <w:r w:rsidRPr="00F94D33">
        <w:t>Select the report.</w:t>
      </w:r>
    </w:p>
    <w:p w14:paraId="2B0AABC5" w14:textId="4A62073A" w:rsidR="00E91BEC" w:rsidRPr="00F94D33" w:rsidRDefault="008B3514" w:rsidP="009F69C7">
      <w:pPr>
        <w:pStyle w:val="NumberedParagraph"/>
        <w:numPr>
          <w:ilvl w:val="0"/>
          <w:numId w:val="69"/>
        </w:numPr>
        <w:ind w:left="900" w:hanging="900"/>
      </w:pPr>
      <w:r>
        <w:t>Select All Locations, One Location, or Multiple Locations.</w:t>
      </w:r>
      <w:r w:rsidR="00E91BEC" w:rsidRPr="00F94D33">
        <w:t xml:space="preserve"> </w:t>
      </w:r>
    </w:p>
    <w:p w14:paraId="536C60E2" w14:textId="77777777" w:rsidR="00E91BEC" w:rsidRPr="00F94D33" w:rsidRDefault="00E91BEC" w:rsidP="00C54497">
      <w:pPr>
        <w:pStyle w:val="NumberedParagraph"/>
      </w:pPr>
      <w:r w:rsidRPr="001E7BA8">
        <w:t>Export</w:t>
      </w:r>
      <w:r>
        <w:t xml:space="preserve">, </w:t>
      </w:r>
      <w:r w:rsidRPr="001E7BA8">
        <w:t>Preview</w:t>
      </w:r>
      <w:r>
        <w:t xml:space="preserve">, </w:t>
      </w:r>
      <w:r w:rsidRPr="001E7BA8">
        <w:t>Print</w:t>
      </w:r>
      <w:r>
        <w:t xml:space="preserve"> or </w:t>
      </w:r>
      <w:r w:rsidRPr="001E7BA8">
        <w:t>Cancel</w:t>
      </w:r>
      <w:r w:rsidRPr="00F94D33">
        <w:t xml:space="preserve"> the report.</w:t>
      </w:r>
    </w:p>
    <w:p w14:paraId="7FCDA067" w14:textId="6D85050A" w:rsidR="00E91BEC" w:rsidRDefault="008B3514">
      <w:pPr>
        <w:pStyle w:val="FigureCaption"/>
      </w:pPr>
      <w:bookmarkStart w:id="393" w:name="_Toc463464151"/>
      <w:r>
        <w:lastRenderedPageBreak/>
        <w:t>Disabled Category and Procedure Summary</w:t>
      </w:r>
      <w:r w:rsidR="00E91BEC">
        <w:t xml:space="preserve"> Required Fields</w:t>
      </w:r>
      <w:bookmarkEnd w:id="393"/>
    </w:p>
    <w:p w14:paraId="2DBC1B61" w14:textId="5565801C" w:rsidR="008B3514" w:rsidRDefault="008B3514">
      <w:pPr>
        <w:pStyle w:val="Figure"/>
      </w:pPr>
      <w:r>
        <w:rPr>
          <w:noProof/>
        </w:rPr>
        <w:drawing>
          <wp:inline distT="0" distB="0" distL="0" distR="0" wp14:anchorId="31F08292" wp14:editId="5721E9D0">
            <wp:extent cx="5943600" cy="4074795"/>
            <wp:effectExtent l="0" t="0" r="0" b="1905"/>
            <wp:docPr id="334" name="Picture 334" descr="Disabled Category and Procedure Summary Required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email">
                      <a:extLst>
                        <a:ext uri="{28A0092B-C50C-407E-A947-70E740481C1C}">
                          <a14:useLocalDpi xmlns:a14="http://schemas.microsoft.com/office/drawing/2010/main"/>
                        </a:ext>
                      </a:extLst>
                    </a:blip>
                    <a:stretch>
                      <a:fillRect/>
                    </a:stretch>
                  </pic:blipFill>
                  <pic:spPr>
                    <a:xfrm>
                      <a:off x="0" y="0"/>
                      <a:ext cx="5943600" cy="4074795"/>
                    </a:xfrm>
                    <a:prstGeom prst="rect">
                      <a:avLst/>
                    </a:prstGeom>
                  </pic:spPr>
                </pic:pic>
              </a:graphicData>
            </a:graphic>
          </wp:inline>
        </w:drawing>
      </w:r>
    </w:p>
    <w:p w14:paraId="02037B0B" w14:textId="3A4B9228" w:rsidR="008B3514" w:rsidRPr="007E12A3" w:rsidRDefault="00E93573">
      <w:pPr>
        <w:pStyle w:val="FigureCaption"/>
      </w:pPr>
      <w:bookmarkStart w:id="394" w:name="_Toc455135788"/>
      <w:bookmarkStart w:id="395" w:name="_Toc463464152"/>
      <w:bookmarkEnd w:id="394"/>
      <w:r w:rsidRPr="0053752B">
        <w:lastRenderedPageBreak/>
        <w:t>Disabled Category and Procedure Summary</w:t>
      </w:r>
      <w:bookmarkEnd w:id="395"/>
    </w:p>
    <w:p w14:paraId="17E5FAA9" w14:textId="77777777" w:rsidR="00BB253C" w:rsidRDefault="008B3514">
      <w:pPr>
        <w:pStyle w:val="Figure"/>
      </w:pPr>
      <w:r>
        <w:rPr>
          <w:noProof/>
        </w:rPr>
        <w:drawing>
          <wp:inline distT="0" distB="0" distL="0" distR="0" wp14:anchorId="734450C5" wp14:editId="0D48D8EF">
            <wp:extent cx="5942141" cy="5449824"/>
            <wp:effectExtent l="0" t="0" r="1905" b="0"/>
            <wp:docPr id="335" name="Picture 335" descr="Disabled Category and Procedure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email">
                      <a:extLst>
                        <a:ext uri="{28A0092B-C50C-407E-A947-70E740481C1C}">
                          <a14:useLocalDpi xmlns:a14="http://schemas.microsoft.com/office/drawing/2010/main"/>
                        </a:ext>
                      </a:extLst>
                    </a:blip>
                    <a:stretch>
                      <a:fillRect/>
                    </a:stretch>
                  </pic:blipFill>
                  <pic:spPr>
                    <a:xfrm>
                      <a:off x="0" y="0"/>
                      <a:ext cx="5942141" cy="5449824"/>
                    </a:xfrm>
                    <a:prstGeom prst="rect">
                      <a:avLst/>
                    </a:prstGeom>
                  </pic:spPr>
                </pic:pic>
              </a:graphicData>
            </a:graphic>
          </wp:inline>
        </w:drawing>
      </w:r>
      <w:r w:rsidR="00BB253C" w:rsidRPr="00BB253C">
        <w:t xml:space="preserve"> </w:t>
      </w:r>
    </w:p>
    <w:p w14:paraId="3F39609C" w14:textId="74561A46" w:rsidR="00BB253C" w:rsidRDefault="00BB253C">
      <w:pPr>
        <w:pStyle w:val="FigureCaption"/>
      </w:pPr>
      <w:bookmarkStart w:id="396" w:name="_Toc463464153"/>
      <w:r w:rsidRPr="00000DD9">
        <w:t>Disabled Category and Procedure Summary</w:t>
      </w:r>
      <w:r>
        <w:t xml:space="preserve"> from Export</w:t>
      </w:r>
      <w:bookmarkEnd w:id="396"/>
    </w:p>
    <w:p w14:paraId="636D0B6D" w14:textId="77777777" w:rsidR="00732BDE" w:rsidRDefault="00BB253C">
      <w:pPr>
        <w:pStyle w:val="Figure"/>
        <w:rPr>
          <w:noProof/>
        </w:rPr>
      </w:pPr>
      <w:r>
        <w:rPr>
          <w:noProof/>
        </w:rPr>
        <w:drawing>
          <wp:inline distT="0" distB="0" distL="0" distR="0" wp14:anchorId="386A0941" wp14:editId="52700795">
            <wp:extent cx="5943600" cy="577850"/>
            <wp:effectExtent l="0" t="0" r="0" b="0"/>
            <wp:docPr id="340" name="Picture 340" descr="Disabled Category and Procedure Summary from 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email">
                      <a:extLst>
                        <a:ext uri="{28A0092B-C50C-407E-A947-70E740481C1C}">
                          <a14:useLocalDpi xmlns:a14="http://schemas.microsoft.com/office/drawing/2010/main"/>
                        </a:ext>
                      </a:extLst>
                    </a:blip>
                    <a:stretch>
                      <a:fillRect/>
                    </a:stretch>
                  </pic:blipFill>
                  <pic:spPr>
                    <a:xfrm>
                      <a:off x="0" y="0"/>
                      <a:ext cx="5943600" cy="577850"/>
                    </a:xfrm>
                    <a:prstGeom prst="rect">
                      <a:avLst/>
                    </a:prstGeom>
                  </pic:spPr>
                </pic:pic>
              </a:graphicData>
            </a:graphic>
          </wp:inline>
        </w:drawing>
      </w:r>
    </w:p>
    <w:p w14:paraId="0B2A5260" w14:textId="77777777" w:rsidR="004E3028" w:rsidRDefault="004E3028">
      <w:pPr>
        <w:pStyle w:val="Heading4"/>
      </w:pPr>
      <w:bookmarkStart w:id="397" w:name="_Toc463464002"/>
      <w:r>
        <w:t>DSS Units with Any Associated Stop Code Errors Report</w:t>
      </w:r>
      <w:bookmarkEnd w:id="390"/>
      <w:bookmarkEnd w:id="391"/>
      <w:bookmarkEnd w:id="397"/>
    </w:p>
    <w:p w14:paraId="6FECB987" w14:textId="70809A00" w:rsidR="00705D1A" w:rsidRDefault="004E3028" w:rsidP="00C54497">
      <w:pPr>
        <w:pStyle w:val="BulletListMultiple"/>
      </w:pPr>
      <w:r w:rsidRPr="00F94D33">
        <w:t>T</w:t>
      </w:r>
      <w:r w:rsidR="00705D1A" w:rsidRPr="00F94D33">
        <w:t>his report is accessible to Management users only.</w:t>
      </w:r>
      <w:r w:rsidR="00705D1A">
        <w:t xml:space="preserve"> </w:t>
      </w:r>
      <w:r w:rsidR="00705D1A" w:rsidRPr="00F94D33">
        <w:t>This report will not appear for users without the management security key (ECMGR).</w:t>
      </w:r>
    </w:p>
    <w:p w14:paraId="71A6E8E4" w14:textId="0E719443" w:rsidR="004E3028" w:rsidRPr="00F94D33" w:rsidRDefault="00705D1A" w:rsidP="00C54497">
      <w:pPr>
        <w:pStyle w:val="BulletListMultiple"/>
      </w:pPr>
      <w:r>
        <w:t>T</w:t>
      </w:r>
      <w:r w:rsidR="004E3028" w:rsidRPr="00F94D33">
        <w:t xml:space="preserve">he Event Capture software restricts DSS-only workload to use valid Stop Codes. </w:t>
      </w:r>
    </w:p>
    <w:p w14:paraId="2B415FA0" w14:textId="77777777" w:rsidR="004E3028" w:rsidRPr="00F94D33" w:rsidRDefault="004E3028" w:rsidP="00C54497">
      <w:pPr>
        <w:pStyle w:val="BulletListMultiple"/>
      </w:pPr>
      <w:r w:rsidRPr="00F94D33">
        <w:lastRenderedPageBreak/>
        <w:t>To assist sites in locating DSS Units that have invalid associated Stop Codes, the DSS Unit list with Secondary Associated Stop Codes option is provided.</w:t>
      </w:r>
      <w:r>
        <w:t xml:space="preserve"> </w:t>
      </w:r>
      <w:r w:rsidRPr="00F94D33">
        <w:t xml:space="preserve">This may be attached as a secondary menu option and run as often as needed. The only prompt is for Device. </w:t>
      </w:r>
    </w:p>
    <w:p w14:paraId="05FE4D14" w14:textId="77777777" w:rsidR="004E3028" w:rsidRPr="00F94D33" w:rsidRDefault="004E3028" w:rsidP="00C54497">
      <w:pPr>
        <w:pStyle w:val="BulletListMultiple"/>
      </w:pPr>
      <w:r w:rsidRPr="00F94D33">
        <w:t>This report provides a list of DSS Units with any error with the Associated Stop Code.</w:t>
      </w:r>
    </w:p>
    <w:p w14:paraId="07DFA47A" w14:textId="77777777" w:rsidR="004E3028" w:rsidRPr="00F94D33" w:rsidRDefault="004E3028" w:rsidP="00C54497">
      <w:pPr>
        <w:pStyle w:val="BulletListMultiple"/>
      </w:pPr>
      <w:r w:rsidRPr="00F94D33">
        <w:t>The report provides the DSS Unit IEN and name, Associated Stop Code IEN and name and the reason for the error.</w:t>
      </w:r>
    </w:p>
    <w:p w14:paraId="29B5963E" w14:textId="77777777" w:rsidR="004E3028" w:rsidRPr="00F94D33" w:rsidRDefault="004E3028" w:rsidP="00C54497">
      <w:pPr>
        <w:pStyle w:val="BulletListMultiple"/>
      </w:pPr>
      <w:r w:rsidRPr="00F94D33">
        <w:t>After previewing the report, the user has the option to print or close the report.</w:t>
      </w:r>
    </w:p>
    <w:p w14:paraId="36518BA9" w14:textId="77777777" w:rsidR="004E3028" w:rsidRPr="00F94D33" w:rsidRDefault="004E3028" w:rsidP="009F69C7">
      <w:pPr>
        <w:pStyle w:val="BulletListMultipleLast"/>
      </w:pPr>
      <w:r w:rsidRPr="00F94D33">
        <w:t>Select an active non-secondary Stop Code to replace the Stop Code in the DSS Unit set up.</w:t>
      </w:r>
    </w:p>
    <w:p w14:paraId="7167A2A4" w14:textId="77777777" w:rsidR="004E3028" w:rsidRPr="00F94D33" w:rsidRDefault="004E3028" w:rsidP="009F69C7">
      <w:pPr>
        <w:pStyle w:val="NumberedParagraph"/>
        <w:numPr>
          <w:ilvl w:val="0"/>
          <w:numId w:val="68"/>
        </w:numPr>
        <w:ind w:left="900" w:hanging="900"/>
      </w:pPr>
      <w:r w:rsidRPr="00F94D33">
        <w:t xml:space="preserve">Select the report. </w:t>
      </w:r>
    </w:p>
    <w:p w14:paraId="2FD75C06" w14:textId="77777777" w:rsidR="004E3028" w:rsidRDefault="004E3028" w:rsidP="00C54497">
      <w:pPr>
        <w:pStyle w:val="NumberedParagraph"/>
      </w:pPr>
      <w:r w:rsidRPr="001E7BA8">
        <w:t>Export</w:t>
      </w:r>
      <w:r>
        <w:t xml:space="preserve">, </w:t>
      </w:r>
      <w:r w:rsidRPr="001E7BA8">
        <w:t>Preview</w:t>
      </w:r>
      <w:r>
        <w:t xml:space="preserve">, </w:t>
      </w:r>
      <w:r w:rsidRPr="001E7BA8">
        <w:t>Print</w:t>
      </w:r>
      <w:r>
        <w:t xml:space="preserve"> or </w:t>
      </w:r>
      <w:r w:rsidRPr="001E7BA8">
        <w:t>Cancel</w:t>
      </w:r>
      <w:r w:rsidRPr="00F94D33">
        <w:t xml:space="preserve"> the report.</w:t>
      </w:r>
    </w:p>
    <w:p w14:paraId="617C6ED5" w14:textId="1C974678" w:rsidR="00E91BEC" w:rsidRPr="0053752B" w:rsidRDefault="00E91BEC">
      <w:pPr>
        <w:pStyle w:val="FigureCaption"/>
      </w:pPr>
      <w:bookmarkStart w:id="398" w:name="_Toc455135791"/>
      <w:bookmarkStart w:id="399" w:name="_Toc463464154"/>
      <w:bookmarkEnd w:id="398"/>
      <w:r w:rsidRPr="0053752B">
        <w:t>DSS Units with Any Associated Stop Code Errors Required Fields</w:t>
      </w:r>
      <w:bookmarkEnd w:id="399"/>
    </w:p>
    <w:p w14:paraId="7DB4C21C" w14:textId="1638015A" w:rsidR="00E91BEC" w:rsidRDefault="00E93573">
      <w:pPr>
        <w:pStyle w:val="Figure"/>
      </w:pPr>
      <w:r>
        <w:rPr>
          <w:noProof/>
        </w:rPr>
        <w:drawing>
          <wp:inline distT="0" distB="0" distL="0" distR="0" wp14:anchorId="349E741A" wp14:editId="225ABC8B">
            <wp:extent cx="5943600" cy="4074795"/>
            <wp:effectExtent l="0" t="0" r="0" b="1905"/>
            <wp:docPr id="336" name="Picture 336" descr="DSS Units with Any Associated Stop Code Errors Required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email">
                      <a:extLst>
                        <a:ext uri="{28A0092B-C50C-407E-A947-70E740481C1C}">
                          <a14:useLocalDpi xmlns:a14="http://schemas.microsoft.com/office/drawing/2010/main"/>
                        </a:ext>
                      </a:extLst>
                    </a:blip>
                    <a:stretch>
                      <a:fillRect/>
                    </a:stretch>
                  </pic:blipFill>
                  <pic:spPr>
                    <a:xfrm>
                      <a:off x="0" y="0"/>
                      <a:ext cx="5943600" cy="4074795"/>
                    </a:xfrm>
                    <a:prstGeom prst="rect">
                      <a:avLst/>
                    </a:prstGeom>
                  </pic:spPr>
                </pic:pic>
              </a:graphicData>
            </a:graphic>
          </wp:inline>
        </w:drawing>
      </w:r>
    </w:p>
    <w:p w14:paraId="1A87991F" w14:textId="677D8B94" w:rsidR="00E91BEC" w:rsidRPr="0053752B" w:rsidRDefault="00E91BEC">
      <w:pPr>
        <w:pStyle w:val="FigureCaption"/>
      </w:pPr>
      <w:bookmarkStart w:id="400" w:name="_Toc455135793"/>
      <w:bookmarkStart w:id="401" w:name="_Toc463464155"/>
      <w:bookmarkEnd w:id="400"/>
      <w:r w:rsidRPr="0053752B">
        <w:lastRenderedPageBreak/>
        <w:t>DSS Units with Any Associated Stop Code Errors</w:t>
      </w:r>
      <w:bookmarkEnd w:id="401"/>
    </w:p>
    <w:p w14:paraId="259508B9" w14:textId="45484F02" w:rsidR="00E91BEC" w:rsidRDefault="00BB253C">
      <w:pPr>
        <w:pStyle w:val="Figure"/>
      </w:pPr>
      <w:r>
        <w:rPr>
          <w:noProof/>
        </w:rPr>
        <w:drawing>
          <wp:inline distT="0" distB="0" distL="0" distR="0" wp14:anchorId="020BD1A1" wp14:editId="04B8A6A4">
            <wp:extent cx="5632704" cy="3330878"/>
            <wp:effectExtent l="0" t="0" r="6350" b="3175"/>
            <wp:docPr id="337" name="Picture 337" descr="DSS Units with Any Associated Stop Code Err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email">
                      <a:extLst>
                        <a:ext uri="{28A0092B-C50C-407E-A947-70E740481C1C}">
                          <a14:useLocalDpi xmlns:a14="http://schemas.microsoft.com/office/drawing/2010/main"/>
                        </a:ext>
                      </a:extLst>
                    </a:blip>
                    <a:stretch>
                      <a:fillRect/>
                    </a:stretch>
                  </pic:blipFill>
                  <pic:spPr>
                    <a:xfrm>
                      <a:off x="0" y="0"/>
                      <a:ext cx="5638205" cy="3334131"/>
                    </a:xfrm>
                    <a:prstGeom prst="rect">
                      <a:avLst/>
                    </a:prstGeom>
                  </pic:spPr>
                </pic:pic>
              </a:graphicData>
            </a:graphic>
          </wp:inline>
        </w:drawing>
      </w:r>
    </w:p>
    <w:p w14:paraId="3BAF8656" w14:textId="208C8E60" w:rsidR="004E3028" w:rsidRDefault="004E3028">
      <w:pPr>
        <w:pStyle w:val="FigureCaption"/>
      </w:pPr>
      <w:bookmarkStart w:id="402" w:name="_Toc455135795"/>
      <w:bookmarkStart w:id="403" w:name="_Toc422742828"/>
      <w:bookmarkStart w:id="404" w:name="_Toc463464156"/>
      <w:bookmarkEnd w:id="402"/>
      <w:r>
        <w:t>DSS Units with Any Associated Stop Code Errors from Export</w:t>
      </w:r>
      <w:bookmarkEnd w:id="403"/>
      <w:bookmarkEnd w:id="404"/>
    </w:p>
    <w:p w14:paraId="57C15C2B" w14:textId="77777777" w:rsidR="004E3028" w:rsidRDefault="004E3028">
      <w:pPr>
        <w:pStyle w:val="Figure"/>
        <w:rPr>
          <w:noProof/>
        </w:rPr>
      </w:pPr>
      <w:r>
        <w:rPr>
          <w:noProof/>
        </w:rPr>
        <w:drawing>
          <wp:inline distT="0" distB="0" distL="0" distR="0" wp14:anchorId="16C731D2" wp14:editId="72CF0619">
            <wp:extent cx="5867400" cy="657225"/>
            <wp:effectExtent l="0" t="0" r="0" b="9525"/>
            <wp:docPr id="134" name="Picture 226" descr="Sample of DSS Units with any Associated Stop Code Errors.  The report has columns for the DSS unit #, DSS unit name, stop code, stop code name, error#1, error#2, err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Sample of DSS Units with any Associated Stop Code Errors.  The report has columns for the DSS unit #, DSS unit name, stop code, stop code name, error#1, error#2, error#3."/>
                    <pic:cNvPicPr>
                      <a:picLocks noChangeAspect="1" noChangeArrowheads="1"/>
                    </pic:cNvPicPr>
                  </pic:nvPicPr>
                  <pic:blipFill>
                    <a:blip r:embed="rId156" cstate="email">
                      <a:extLst>
                        <a:ext uri="{28A0092B-C50C-407E-A947-70E740481C1C}">
                          <a14:useLocalDpi xmlns:a14="http://schemas.microsoft.com/office/drawing/2010/main"/>
                        </a:ext>
                      </a:extLst>
                    </a:blip>
                    <a:srcRect/>
                    <a:stretch>
                      <a:fillRect/>
                    </a:stretch>
                  </pic:blipFill>
                  <pic:spPr bwMode="auto">
                    <a:xfrm>
                      <a:off x="0" y="0"/>
                      <a:ext cx="5867400" cy="657225"/>
                    </a:xfrm>
                    <a:prstGeom prst="rect">
                      <a:avLst/>
                    </a:prstGeom>
                    <a:noFill/>
                    <a:ln>
                      <a:noFill/>
                    </a:ln>
                  </pic:spPr>
                </pic:pic>
              </a:graphicData>
            </a:graphic>
          </wp:inline>
        </w:drawing>
      </w:r>
    </w:p>
    <w:p w14:paraId="1DAED11F" w14:textId="77777777" w:rsidR="004E3028" w:rsidRDefault="004E3028">
      <w:pPr>
        <w:pStyle w:val="Heading4"/>
      </w:pPr>
      <w:bookmarkStart w:id="405" w:name="_Toc421025665"/>
      <w:bookmarkStart w:id="406" w:name="_Toc422471290"/>
      <w:bookmarkStart w:id="407" w:name="_Toc422471458"/>
      <w:bookmarkStart w:id="408" w:name="_Toc463464003"/>
      <w:r w:rsidRPr="00F94D33">
        <w:t>DSS Units/Event Code (EC) Screens for Selected Procedure Code Report</w:t>
      </w:r>
      <w:bookmarkEnd w:id="405"/>
      <w:bookmarkEnd w:id="406"/>
      <w:bookmarkEnd w:id="407"/>
      <w:bookmarkEnd w:id="408"/>
    </w:p>
    <w:p w14:paraId="569962A9" w14:textId="77777777" w:rsidR="004E3028" w:rsidRPr="00AF7B71" w:rsidRDefault="004E3028" w:rsidP="00C54497">
      <w:pPr>
        <w:pStyle w:val="BulletListMultiple"/>
      </w:pPr>
      <w:r w:rsidRPr="00AF7B71">
        <w:t>Only holders of the ECMGR security key can run this report.</w:t>
      </w:r>
    </w:p>
    <w:p w14:paraId="556AC369" w14:textId="77777777" w:rsidR="004E3028" w:rsidRPr="00AF7B71" w:rsidRDefault="004E3028" w:rsidP="00C54497">
      <w:pPr>
        <w:pStyle w:val="BulletListMultiple"/>
      </w:pPr>
      <w:r w:rsidRPr="00AF7B71">
        <w:t>After previewing the report, the user has the option to print or close the report.</w:t>
      </w:r>
    </w:p>
    <w:p w14:paraId="7BD78110" w14:textId="77777777" w:rsidR="004E3028" w:rsidRPr="00AF7B71" w:rsidRDefault="004E3028" w:rsidP="009F69C7">
      <w:pPr>
        <w:pStyle w:val="BulletListMultipleLast"/>
      </w:pPr>
      <w:r w:rsidRPr="00AF7B71">
        <w:t>This report is now exportable into an Excel spreadsheet.</w:t>
      </w:r>
      <w:r>
        <w:t xml:space="preserve"> </w:t>
      </w:r>
      <w:r w:rsidRPr="00AF7B71">
        <w:t>The tab in Excel is titled “Selected Proced</w:t>
      </w:r>
      <w:r>
        <w:t>ure Code”.</w:t>
      </w:r>
    </w:p>
    <w:p w14:paraId="157F2E90" w14:textId="77777777" w:rsidR="004E3028" w:rsidRPr="00F94D33" w:rsidRDefault="004E3028" w:rsidP="009F69C7">
      <w:pPr>
        <w:pStyle w:val="NumberedParagraph"/>
        <w:numPr>
          <w:ilvl w:val="0"/>
          <w:numId w:val="45"/>
        </w:numPr>
        <w:ind w:left="900" w:hanging="900"/>
      </w:pPr>
      <w:r w:rsidRPr="00F94D33">
        <w:t xml:space="preserve">Select one, all or multiple </w:t>
      </w:r>
      <w:r w:rsidRPr="00C54497">
        <w:t>Location</w:t>
      </w:r>
      <w:r w:rsidRPr="00F94D33">
        <w:t>(s).</w:t>
      </w:r>
    </w:p>
    <w:p w14:paraId="4B2A056E" w14:textId="77777777" w:rsidR="004E3028" w:rsidRPr="00F94D33" w:rsidRDefault="004E3028" w:rsidP="00C54497">
      <w:pPr>
        <w:pStyle w:val="NumberedParagraph"/>
      </w:pPr>
      <w:r w:rsidRPr="00F94D33">
        <w:t xml:space="preserve">Select a </w:t>
      </w:r>
      <w:r w:rsidRPr="00C54497">
        <w:t>Procedure</w:t>
      </w:r>
      <w:r w:rsidRPr="00F94D33">
        <w:t>.</w:t>
      </w:r>
    </w:p>
    <w:p w14:paraId="261F32DE" w14:textId="77777777" w:rsidR="004E3028" w:rsidRPr="00F94D33" w:rsidRDefault="004E3028" w:rsidP="00C54497">
      <w:pPr>
        <w:pStyle w:val="NumberedParagraph"/>
      </w:pPr>
      <w:r w:rsidRPr="001E7BA8">
        <w:t>Export</w:t>
      </w:r>
      <w:r w:rsidRPr="00F94D33">
        <w:t xml:space="preserve">, </w:t>
      </w:r>
      <w:r w:rsidRPr="001E7BA8">
        <w:t>Preview</w:t>
      </w:r>
      <w:r>
        <w:t xml:space="preserve">, </w:t>
      </w:r>
      <w:r w:rsidRPr="001E7BA8">
        <w:t>Print</w:t>
      </w:r>
      <w:r>
        <w:t xml:space="preserve"> or </w:t>
      </w:r>
      <w:r w:rsidRPr="001E7BA8">
        <w:t>Cancel</w:t>
      </w:r>
      <w:r w:rsidRPr="00F94D33">
        <w:t xml:space="preserve"> the report.</w:t>
      </w:r>
    </w:p>
    <w:p w14:paraId="15EF2353" w14:textId="719D9563" w:rsidR="004E3028" w:rsidRPr="00AF7B71" w:rsidRDefault="004E3028">
      <w:pPr>
        <w:pStyle w:val="FigureCaption"/>
      </w:pPr>
      <w:bookmarkStart w:id="409" w:name="_Toc422742829"/>
      <w:bookmarkStart w:id="410" w:name="_Toc463464157"/>
      <w:r>
        <w:lastRenderedPageBreak/>
        <w:t>DSS Units/Event Code (EC) Screens for Selected Procedure Code Report</w:t>
      </w:r>
      <w:bookmarkEnd w:id="409"/>
      <w:bookmarkEnd w:id="410"/>
    </w:p>
    <w:p w14:paraId="122AF53B" w14:textId="77FFE772" w:rsidR="004E3028" w:rsidRDefault="00BB253C">
      <w:pPr>
        <w:pStyle w:val="Figure"/>
      </w:pPr>
      <w:r>
        <w:rPr>
          <w:noProof/>
        </w:rPr>
        <w:drawing>
          <wp:inline distT="0" distB="0" distL="0" distR="0" wp14:anchorId="3B068A87" wp14:editId="6C51E56B">
            <wp:extent cx="5943600" cy="4074795"/>
            <wp:effectExtent l="0" t="0" r="0" b="1905"/>
            <wp:docPr id="341" name="Picture 341" descr="Screen Capture of the Event Capture Provider (1-7) Summary Report which shows the Report Selection Listbox, From and Through Date, Provider, Location and DSS Unit(s) data entry points. The buttons available are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email">
                      <a:extLst>
                        <a:ext uri="{28A0092B-C50C-407E-A947-70E740481C1C}">
                          <a14:useLocalDpi xmlns:a14="http://schemas.microsoft.com/office/drawing/2010/main"/>
                        </a:ext>
                      </a:extLst>
                    </a:blip>
                    <a:stretch>
                      <a:fillRect/>
                    </a:stretch>
                  </pic:blipFill>
                  <pic:spPr>
                    <a:xfrm>
                      <a:off x="0" y="0"/>
                      <a:ext cx="5943600" cy="4074795"/>
                    </a:xfrm>
                    <a:prstGeom prst="rect">
                      <a:avLst/>
                    </a:prstGeom>
                  </pic:spPr>
                </pic:pic>
              </a:graphicData>
            </a:graphic>
          </wp:inline>
        </w:drawing>
      </w:r>
      <w:r w:rsidDel="00BB253C">
        <w:rPr>
          <w:noProof/>
        </w:rPr>
        <w:t xml:space="preserve"> </w:t>
      </w:r>
    </w:p>
    <w:p w14:paraId="150E9641" w14:textId="78186EFF" w:rsidR="004E3028" w:rsidRDefault="004E3028">
      <w:pPr>
        <w:pStyle w:val="FigureCaption"/>
      </w:pPr>
      <w:bookmarkStart w:id="411" w:name="_Toc422742830"/>
      <w:bookmarkStart w:id="412" w:name="_Toc463464158"/>
      <w:r>
        <w:t>DSS Units/Event Code (EC) Screens for Selected Procedure Code Report from Print Preview</w:t>
      </w:r>
      <w:bookmarkEnd w:id="411"/>
      <w:bookmarkEnd w:id="412"/>
    </w:p>
    <w:p w14:paraId="6BA6E978" w14:textId="5C67299E" w:rsidR="004E3028" w:rsidRDefault="00BB253C">
      <w:pPr>
        <w:pStyle w:val="Figure"/>
      </w:pPr>
      <w:r>
        <w:rPr>
          <w:noProof/>
        </w:rPr>
        <w:drawing>
          <wp:inline distT="0" distB="0" distL="0" distR="0" wp14:anchorId="68D37502" wp14:editId="1CDB1BA8">
            <wp:extent cx="5943600" cy="2328545"/>
            <wp:effectExtent l="0" t="0" r="0" b="0"/>
            <wp:docPr id="342" name="Picture 342" descr="Screen capture from print preview.  The fields included in this report are DSS IEN, DSS Unit Name, Location, Category and EC Screen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email">
                      <a:extLst>
                        <a:ext uri="{28A0092B-C50C-407E-A947-70E740481C1C}">
                          <a14:useLocalDpi xmlns:a14="http://schemas.microsoft.com/office/drawing/2010/main"/>
                        </a:ext>
                      </a:extLst>
                    </a:blip>
                    <a:stretch>
                      <a:fillRect/>
                    </a:stretch>
                  </pic:blipFill>
                  <pic:spPr>
                    <a:xfrm>
                      <a:off x="0" y="0"/>
                      <a:ext cx="5943600" cy="2328545"/>
                    </a:xfrm>
                    <a:prstGeom prst="rect">
                      <a:avLst/>
                    </a:prstGeom>
                  </pic:spPr>
                </pic:pic>
              </a:graphicData>
            </a:graphic>
          </wp:inline>
        </w:drawing>
      </w:r>
    </w:p>
    <w:p w14:paraId="7D5780B9" w14:textId="20DE7D96" w:rsidR="004E3028" w:rsidRDefault="004E3028">
      <w:pPr>
        <w:pStyle w:val="FigureCaption"/>
      </w:pPr>
      <w:bookmarkStart w:id="413" w:name="_Toc422742831"/>
      <w:bookmarkStart w:id="414" w:name="_Toc463464159"/>
      <w:r>
        <w:lastRenderedPageBreak/>
        <w:t>DSS Units/Event Code (EC) Screens for Selected Procedure Code Report from Export</w:t>
      </w:r>
      <w:bookmarkEnd w:id="413"/>
      <w:bookmarkEnd w:id="414"/>
    </w:p>
    <w:p w14:paraId="20F23B36" w14:textId="77777777" w:rsidR="004E3028" w:rsidRDefault="004E3028">
      <w:pPr>
        <w:pStyle w:val="Figure"/>
        <w:rPr>
          <w:noProof/>
        </w:rPr>
      </w:pPr>
      <w:r>
        <w:rPr>
          <w:noProof/>
        </w:rPr>
        <w:drawing>
          <wp:inline distT="0" distB="0" distL="0" distR="0" wp14:anchorId="55FAB7CE" wp14:editId="0E6A2EE2">
            <wp:extent cx="5943600" cy="581025"/>
            <wp:effectExtent l="0" t="0" r="0" b="9525"/>
            <wp:docPr id="137" name="Picture 434" descr="Screen Capture of DSS Units/Event Code (EC) Screens for Selected Procedure Code Report exported. Columns displayed:&#10;PROCEDURE CODE, PROCEDURE NAME, DSS UNIT lEN, DSS UNIT, LOCATION, CATEGORY, EC SCREEN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Screen Capture of DSS Units/Event Code (EC) Screens for Selected Procedure Code Report exported. Columns displayed:&#10;PROCEDURE CODE, PROCEDURE NAME, DSS UNIT lEN, DSS UNIT, LOCATION, CATEGORY, EC SCREEN STATUS."/>
                    <pic:cNvPicPr>
                      <a:picLocks noChangeAspect="1" noChangeArrowheads="1"/>
                    </pic:cNvPicPr>
                  </pic:nvPicPr>
                  <pic:blipFill>
                    <a:blip r:embed="rId159" cstate="email">
                      <a:extLst>
                        <a:ext uri="{28A0092B-C50C-407E-A947-70E740481C1C}">
                          <a14:useLocalDpi xmlns:a14="http://schemas.microsoft.com/office/drawing/2010/main"/>
                        </a:ext>
                      </a:extLst>
                    </a:blip>
                    <a:srcRect/>
                    <a:stretch>
                      <a:fillRect/>
                    </a:stretch>
                  </pic:blipFill>
                  <pic:spPr bwMode="auto">
                    <a:xfrm>
                      <a:off x="0" y="0"/>
                      <a:ext cx="5943600" cy="581025"/>
                    </a:xfrm>
                    <a:prstGeom prst="rect">
                      <a:avLst/>
                    </a:prstGeom>
                    <a:noFill/>
                    <a:ln>
                      <a:noFill/>
                    </a:ln>
                  </pic:spPr>
                </pic:pic>
              </a:graphicData>
            </a:graphic>
          </wp:inline>
        </w:drawing>
      </w:r>
    </w:p>
    <w:p w14:paraId="4159F290" w14:textId="77777777" w:rsidR="004E3028" w:rsidRDefault="004E3028">
      <w:pPr>
        <w:pStyle w:val="Heading4"/>
      </w:pPr>
      <w:bookmarkStart w:id="415" w:name="_Toc422471291"/>
      <w:bookmarkStart w:id="416" w:name="_Toc422471459"/>
      <w:bookmarkStart w:id="417" w:name="_Toc463464004"/>
      <w:r>
        <w:t>DSS Unit User Access Report</w:t>
      </w:r>
      <w:bookmarkEnd w:id="415"/>
      <w:bookmarkEnd w:id="416"/>
      <w:bookmarkEnd w:id="417"/>
    </w:p>
    <w:p w14:paraId="32BB5169" w14:textId="77777777" w:rsidR="004E3028" w:rsidRPr="002867A9" w:rsidRDefault="004E3028" w:rsidP="002867A9">
      <w:pPr>
        <w:pStyle w:val="BulletListMultiple"/>
      </w:pPr>
      <w:r w:rsidRPr="002867A9">
        <w:t xml:space="preserve">This report is also accessible from the </w:t>
      </w:r>
      <w:r w:rsidRPr="009F69C7">
        <w:t>Grant Users Access</w:t>
      </w:r>
      <w:r w:rsidRPr="002867A9">
        <w:t xml:space="preserve"> menu option.</w:t>
      </w:r>
    </w:p>
    <w:p w14:paraId="572EED7A" w14:textId="77777777" w:rsidR="004E3028" w:rsidRPr="002867A9" w:rsidRDefault="004E3028" w:rsidP="002867A9">
      <w:pPr>
        <w:pStyle w:val="BulletListMultiple"/>
      </w:pPr>
      <w:r w:rsidRPr="002867A9">
        <w:t>After previewing the report, the user has the option to print or close the report.</w:t>
      </w:r>
    </w:p>
    <w:p w14:paraId="3E595456" w14:textId="77777777" w:rsidR="004E3028" w:rsidRPr="003443A9" w:rsidRDefault="004E3028" w:rsidP="009F69C7">
      <w:pPr>
        <w:pStyle w:val="BulletListMultipleLast"/>
      </w:pPr>
      <w:r w:rsidRPr="003443A9">
        <w:t>This report is now exportable into an Excel spreadsheet.</w:t>
      </w:r>
      <w:r>
        <w:t xml:space="preserve"> </w:t>
      </w:r>
      <w:r w:rsidRPr="003443A9">
        <w:t xml:space="preserve">The tab in Excel is titled </w:t>
      </w:r>
      <w:r>
        <w:t>“DSS Unit User Access Report”.</w:t>
      </w:r>
    </w:p>
    <w:p w14:paraId="04053A1E" w14:textId="77777777" w:rsidR="004E3028" w:rsidRPr="00F94D33" w:rsidRDefault="004E3028" w:rsidP="009F69C7">
      <w:pPr>
        <w:pStyle w:val="NumberedParagraph"/>
        <w:numPr>
          <w:ilvl w:val="0"/>
          <w:numId w:val="46"/>
        </w:numPr>
        <w:ind w:left="900" w:hanging="900"/>
      </w:pPr>
      <w:r w:rsidRPr="00F94D33">
        <w:t xml:space="preserve">Select a </w:t>
      </w:r>
      <w:r w:rsidRPr="00C54497">
        <w:t>Location</w:t>
      </w:r>
      <w:r w:rsidRPr="00F94D33">
        <w:t>.</w:t>
      </w:r>
    </w:p>
    <w:p w14:paraId="57934054" w14:textId="77777777" w:rsidR="004E3028" w:rsidRPr="00F94D33" w:rsidRDefault="004E3028" w:rsidP="00C54497">
      <w:pPr>
        <w:pStyle w:val="NumberedParagraph"/>
      </w:pPr>
      <w:r w:rsidRPr="00F94D33">
        <w:t xml:space="preserve">Select one, all or multiple </w:t>
      </w:r>
      <w:r w:rsidRPr="00C54497">
        <w:t>DSS Units</w:t>
      </w:r>
      <w:r w:rsidRPr="00F94D33">
        <w:t>.</w:t>
      </w:r>
    </w:p>
    <w:p w14:paraId="4717AF88" w14:textId="77777777" w:rsidR="004E3028" w:rsidRPr="00F94D33" w:rsidRDefault="004E3028" w:rsidP="00C54497">
      <w:pPr>
        <w:pStyle w:val="NumberedParagraph"/>
      </w:pPr>
      <w:r w:rsidRPr="001E7BA8">
        <w:t>Export</w:t>
      </w:r>
      <w:r>
        <w:t xml:space="preserve">, </w:t>
      </w:r>
      <w:r w:rsidRPr="001E7BA8">
        <w:t>Preview</w:t>
      </w:r>
      <w:r>
        <w:t xml:space="preserve">, </w:t>
      </w:r>
      <w:r w:rsidRPr="001E7BA8">
        <w:t>Print</w:t>
      </w:r>
      <w:r>
        <w:t xml:space="preserve"> or </w:t>
      </w:r>
      <w:r w:rsidRPr="001E7BA8">
        <w:t>Cancel</w:t>
      </w:r>
      <w:r w:rsidRPr="00F94D33">
        <w:t xml:space="preserve"> the report.</w:t>
      </w:r>
    </w:p>
    <w:p w14:paraId="72B5C626" w14:textId="7FC5D1F7" w:rsidR="004E3028" w:rsidRDefault="004E3028">
      <w:pPr>
        <w:pStyle w:val="FigureCaption"/>
      </w:pPr>
      <w:bookmarkStart w:id="418" w:name="_Toc422742832"/>
      <w:bookmarkStart w:id="419" w:name="_Toc463464160"/>
      <w:r>
        <w:t>DSS Unit User Access Report Required Fields</w:t>
      </w:r>
      <w:bookmarkEnd w:id="418"/>
      <w:bookmarkEnd w:id="419"/>
    </w:p>
    <w:p w14:paraId="427FA687" w14:textId="75740991" w:rsidR="004E3028" w:rsidRDefault="00000DD9">
      <w:pPr>
        <w:pStyle w:val="Figure"/>
      </w:pPr>
      <w:r>
        <w:rPr>
          <w:noProof/>
        </w:rPr>
        <w:drawing>
          <wp:inline distT="0" distB="0" distL="0" distR="0" wp14:anchorId="6030EC8E" wp14:editId="1CC0B128">
            <wp:extent cx="5943600" cy="4074795"/>
            <wp:effectExtent l="0" t="0" r="0" b="1905"/>
            <wp:docPr id="343" name="Picture 343" descr="Screen Capture of the Event Capture DSS Unit User Access Report which shows the Report Selection Listbox, Location and DSS Unit(s) data entry points. The buttons available are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email">
                      <a:extLst>
                        <a:ext uri="{28A0092B-C50C-407E-A947-70E740481C1C}">
                          <a14:useLocalDpi xmlns:a14="http://schemas.microsoft.com/office/drawing/2010/main"/>
                        </a:ext>
                      </a:extLst>
                    </a:blip>
                    <a:stretch>
                      <a:fillRect/>
                    </a:stretch>
                  </pic:blipFill>
                  <pic:spPr>
                    <a:xfrm>
                      <a:off x="0" y="0"/>
                      <a:ext cx="5943600" cy="4074795"/>
                    </a:xfrm>
                    <a:prstGeom prst="rect">
                      <a:avLst/>
                    </a:prstGeom>
                  </pic:spPr>
                </pic:pic>
              </a:graphicData>
            </a:graphic>
          </wp:inline>
        </w:drawing>
      </w:r>
      <w:r w:rsidDel="00000DD9">
        <w:rPr>
          <w:noProof/>
        </w:rPr>
        <w:t xml:space="preserve"> </w:t>
      </w:r>
    </w:p>
    <w:p w14:paraId="36245326" w14:textId="0A5217A7" w:rsidR="004E3028" w:rsidRDefault="004E3028">
      <w:pPr>
        <w:pStyle w:val="FigureCaption"/>
      </w:pPr>
      <w:bookmarkStart w:id="420" w:name="_Toc422742833"/>
      <w:bookmarkStart w:id="421" w:name="_Toc463464161"/>
      <w:r>
        <w:lastRenderedPageBreak/>
        <w:t>DSS Unit User Access Report from Print Preview</w:t>
      </w:r>
      <w:bookmarkEnd w:id="420"/>
      <w:bookmarkEnd w:id="421"/>
    </w:p>
    <w:p w14:paraId="2A96A4EF" w14:textId="34065C14" w:rsidR="004E3028" w:rsidRDefault="00401795">
      <w:pPr>
        <w:pStyle w:val="Figure"/>
      </w:pPr>
      <w:r w:rsidRPr="00401795">
        <w:rPr>
          <w:noProof/>
        </w:rPr>
        <w:t xml:space="preserve"> </w:t>
      </w:r>
      <w:r>
        <w:rPr>
          <w:noProof/>
        </w:rPr>
        <w:drawing>
          <wp:inline distT="0" distB="0" distL="0" distR="0" wp14:anchorId="1FBD9A7B" wp14:editId="27591D0E">
            <wp:extent cx="5381625" cy="2040532"/>
            <wp:effectExtent l="0" t="0" r="0" b="0"/>
            <wp:docPr id="345" name="Picture 345" descr="Screen capture from print preview.  Included fields in this report are DSS Unit, User Name, IEN and Person Class/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email">
                      <a:extLst>
                        <a:ext uri="{28A0092B-C50C-407E-A947-70E740481C1C}">
                          <a14:useLocalDpi xmlns:a14="http://schemas.microsoft.com/office/drawing/2010/main"/>
                        </a:ext>
                      </a:extLst>
                    </a:blip>
                    <a:stretch>
                      <a:fillRect/>
                    </a:stretch>
                  </pic:blipFill>
                  <pic:spPr>
                    <a:xfrm>
                      <a:off x="0" y="0"/>
                      <a:ext cx="5392373" cy="2044607"/>
                    </a:xfrm>
                    <a:prstGeom prst="rect">
                      <a:avLst/>
                    </a:prstGeom>
                  </pic:spPr>
                </pic:pic>
              </a:graphicData>
            </a:graphic>
          </wp:inline>
        </w:drawing>
      </w:r>
    </w:p>
    <w:p w14:paraId="70422D47" w14:textId="523AE599" w:rsidR="004E3028" w:rsidRDefault="004E3028">
      <w:pPr>
        <w:pStyle w:val="FigureCaption"/>
      </w:pPr>
      <w:bookmarkStart w:id="422" w:name="_Toc422742834"/>
      <w:bookmarkStart w:id="423" w:name="_Toc463464162"/>
      <w:r>
        <w:t>DSS Unit User Access Report from Export</w:t>
      </w:r>
      <w:bookmarkEnd w:id="422"/>
      <w:bookmarkEnd w:id="423"/>
    </w:p>
    <w:p w14:paraId="35CFEF6F" w14:textId="77777777" w:rsidR="004E3028" w:rsidRDefault="004E3028">
      <w:pPr>
        <w:pStyle w:val="Figure"/>
        <w:rPr>
          <w:noProof/>
        </w:rPr>
      </w:pPr>
      <w:r>
        <w:rPr>
          <w:noProof/>
        </w:rPr>
        <w:drawing>
          <wp:inline distT="0" distB="0" distL="0" distR="0" wp14:anchorId="26A61E3B" wp14:editId="175C9E50">
            <wp:extent cx="3848100" cy="976613"/>
            <wp:effectExtent l="0" t="0" r="0" b="0"/>
            <wp:docPr id="140" name="Picture 240" descr="Screen capture of the DSS Unit User Access Report that was exported into Excel.  The fields included in this report are DSS Unit, User Name, IEN and Person Class/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Screen capture of the DSS Unit User Access Report that was exported into Excel.  The fields included in this report are DSS Unit, User Name, IEN and Person Class/Classification."/>
                    <pic:cNvPicPr>
                      <a:picLocks noChangeAspect="1" noChangeArrowheads="1"/>
                    </pic:cNvPicPr>
                  </pic:nvPicPr>
                  <pic:blipFill>
                    <a:blip r:embed="rId162" cstate="email">
                      <a:extLst>
                        <a:ext uri="{28A0092B-C50C-407E-A947-70E740481C1C}">
                          <a14:useLocalDpi xmlns:a14="http://schemas.microsoft.com/office/drawing/2010/main"/>
                        </a:ext>
                      </a:extLst>
                    </a:blip>
                    <a:srcRect/>
                    <a:stretch>
                      <a:fillRect/>
                    </a:stretch>
                  </pic:blipFill>
                  <pic:spPr bwMode="auto">
                    <a:xfrm>
                      <a:off x="0" y="0"/>
                      <a:ext cx="3855936" cy="978602"/>
                    </a:xfrm>
                    <a:prstGeom prst="rect">
                      <a:avLst/>
                    </a:prstGeom>
                    <a:noFill/>
                    <a:ln>
                      <a:noFill/>
                    </a:ln>
                  </pic:spPr>
                </pic:pic>
              </a:graphicData>
            </a:graphic>
          </wp:inline>
        </w:drawing>
      </w:r>
    </w:p>
    <w:p w14:paraId="696295E0" w14:textId="77777777" w:rsidR="004E3028" w:rsidRDefault="004E3028">
      <w:pPr>
        <w:pStyle w:val="Heading4"/>
      </w:pPr>
      <w:bookmarkStart w:id="424" w:name="_Toc422471292"/>
      <w:bookmarkStart w:id="425" w:name="_Toc422471460"/>
      <w:bookmarkStart w:id="426" w:name="_Toc463464005"/>
      <w:r>
        <w:t>Event Code Screens with CPT Codes Report</w:t>
      </w:r>
      <w:bookmarkEnd w:id="424"/>
      <w:bookmarkEnd w:id="425"/>
      <w:bookmarkEnd w:id="426"/>
    </w:p>
    <w:p w14:paraId="061CAFE2" w14:textId="77777777" w:rsidR="004E3028" w:rsidRPr="00F94D33" w:rsidRDefault="004E3028" w:rsidP="00C54497">
      <w:pPr>
        <w:pStyle w:val="BulletListMultiple"/>
      </w:pPr>
      <w:r w:rsidRPr="00F94D33">
        <w:t>Users can print, preview or export Event Code Screens with active and/or inactive CPT codes for one or all DSS Unit(s).</w:t>
      </w:r>
      <w:r>
        <w:t xml:space="preserve"> </w:t>
      </w:r>
    </w:p>
    <w:p w14:paraId="15942E19" w14:textId="77777777" w:rsidR="004E3028" w:rsidRPr="00F94D33" w:rsidRDefault="004E3028">
      <w:pPr>
        <w:pStyle w:val="Bullet2"/>
      </w:pPr>
      <w:r w:rsidRPr="00F94D33">
        <w:t>For previewing or printing the report, when Both is selected for Active and Inactive CPT codes, all inactive CPT codes</w:t>
      </w:r>
      <w:r>
        <w:t xml:space="preserve"> </w:t>
      </w:r>
      <w:r w:rsidRPr="00F94D33">
        <w:t>are flagged with an *I* indicator.</w:t>
      </w:r>
    </w:p>
    <w:p w14:paraId="70B92303" w14:textId="77777777" w:rsidR="004E3028" w:rsidRPr="00F94D33" w:rsidRDefault="004E3028">
      <w:pPr>
        <w:pStyle w:val="Bullet2"/>
      </w:pPr>
      <w:r w:rsidRPr="00F94D33">
        <w:t>For exporting the report, all Inactive CPT codes are flagged with an **Inactive** indicator.</w:t>
      </w:r>
    </w:p>
    <w:p w14:paraId="09811132" w14:textId="77777777" w:rsidR="004E3028" w:rsidRPr="00F94D33" w:rsidRDefault="004E3028" w:rsidP="00C54497">
      <w:pPr>
        <w:pStyle w:val="BulletListMultiple"/>
      </w:pPr>
      <w:r w:rsidRPr="00F94D33">
        <w:t xml:space="preserve">Users must have the </w:t>
      </w:r>
      <w:bookmarkStart w:id="427" w:name="p114_100"/>
      <w:bookmarkStart w:id="428" w:name="Mgmnt_Security_Key"/>
      <w:bookmarkEnd w:id="427"/>
      <w:r w:rsidRPr="00F94D33">
        <w:t>Management Security</w:t>
      </w:r>
      <w:bookmarkEnd w:id="428"/>
      <w:r w:rsidRPr="00F94D33">
        <w:t xml:space="preserve"> ECMGR key to access this report.</w:t>
      </w:r>
    </w:p>
    <w:p w14:paraId="377D5C3E" w14:textId="77777777" w:rsidR="004E3028" w:rsidRPr="00F94D33" w:rsidRDefault="004E3028" w:rsidP="009F69C7">
      <w:pPr>
        <w:pStyle w:val="BulletListMultipleLast"/>
      </w:pPr>
      <w:r w:rsidRPr="00F94D33">
        <w:t>After previewing the report, the user has the option to print or close the report.</w:t>
      </w:r>
    </w:p>
    <w:p w14:paraId="5F488F63" w14:textId="77777777" w:rsidR="004E3028" w:rsidRPr="00F94D33" w:rsidRDefault="004E3028" w:rsidP="009F69C7">
      <w:pPr>
        <w:pStyle w:val="NumberedParagraph"/>
        <w:numPr>
          <w:ilvl w:val="0"/>
          <w:numId w:val="47"/>
        </w:numPr>
        <w:ind w:left="900" w:hanging="900"/>
      </w:pPr>
      <w:r>
        <w:t xml:space="preserve">Select one or all </w:t>
      </w:r>
      <w:r w:rsidRPr="00C54497">
        <w:t>Location</w:t>
      </w:r>
      <w:r>
        <w:t>(s).</w:t>
      </w:r>
    </w:p>
    <w:p w14:paraId="7DB1B323" w14:textId="77777777" w:rsidR="004E3028" w:rsidRPr="00F94D33" w:rsidRDefault="004E3028" w:rsidP="00C54497">
      <w:pPr>
        <w:pStyle w:val="NumberedParagraph"/>
      </w:pPr>
      <w:r w:rsidRPr="00F94D33">
        <w:t xml:space="preserve">Select one or all </w:t>
      </w:r>
      <w:r w:rsidRPr="00C54497">
        <w:t>DSS Unit</w:t>
      </w:r>
      <w:r w:rsidRPr="00F94D33">
        <w:t>(s).</w:t>
      </w:r>
    </w:p>
    <w:p w14:paraId="64EDE62A" w14:textId="77777777" w:rsidR="00732BDE" w:rsidRDefault="004E3028" w:rsidP="00C54497">
      <w:pPr>
        <w:pStyle w:val="Note"/>
      </w:pPr>
      <w:r w:rsidRPr="00F94D33">
        <w:t>Note:</w:t>
      </w:r>
    </w:p>
    <w:p w14:paraId="25322E51" w14:textId="388706CF" w:rsidR="004E3028" w:rsidRPr="00F94D33" w:rsidRDefault="004E3028" w:rsidP="009F69C7">
      <w:pPr>
        <w:pStyle w:val="BulletListIndent"/>
      </w:pPr>
      <w:r w:rsidRPr="00301CB7">
        <w:t xml:space="preserve">If </w:t>
      </w:r>
      <w:proofErr w:type="gramStart"/>
      <w:r w:rsidRPr="00301CB7">
        <w:t>All</w:t>
      </w:r>
      <w:proofErr w:type="gramEnd"/>
      <w:r w:rsidRPr="00301CB7">
        <w:t xml:space="preserve"> is selected for the DSS Unit, the Category will also be All and will be disabled.</w:t>
      </w:r>
    </w:p>
    <w:p w14:paraId="1127A2C9" w14:textId="77777777" w:rsidR="004E3028" w:rsidRPr="00F94D33" w:rsidRDefault="004E3028" w:rsidP="00C54497">
      <w:pPr>
        <w:pStyle w:val="NumberedParagraph"/>
      </w:pPr>
      <w:r w:rsidRPr="00F94D33">
        <w:t>Select a Category.</w:t>
      </w:r>
    </w:p>
    <w:p w14:paraId="389CA5D4" w14:textId="0698C0AF" w:rsidR="004E3028" w:rsidRPr="00F94D33" w:rsidRDefault="004E3028" w:rsidP="00C54497">
      <w:pPr>
        <w:pStyle w:val="Note"/>
      </w:pPr>
      <w:r w:rsidRPr="00F94D33">
        <w:t xml:space="preserve">Note: </w:t>
      </w:r>
    </w:p>
    <w:p w14:paraId="3371FC65" w14:textId="3DDB6014" w:rsidR="009E1E9C" w:rsidRDefault="009E1E9C" w:rsidP="002867A9">
      <w:pPr>
        <w:pStyle w:val="BulletListIndent"/>
      </w:pPr>
      <w:r w:rsidRPr="00301CB7">
        <w:t>Categories only appear if the Event Code Screen uses categories to group procedures.</w:t>
      </w:r>
    </w:p>
    <w:p w14:paraId="6C928151" w14:textId="77777777" w:rsidR="004E3028" w:rsidRPr="00F94D33" w:rsidRDefault="004E3028" w:rsidP="00C54497">
      <w:pPr>
        <w:pStyle w:val="NumberedParagraph"/>
      </w:pPr>
      <w:r w:rsidRPr="00F94D33">
        <w:t>Select Active, Inactive or Both (Active and Inactive) for CPT Codes.</w:t>
      </w:r>
    </w:p>
    <w:p w14:paraId="4B77EF52" w14:textId="77777777" w:rsidR="004E3028" w:rsidRPr="00F94D33" w:rsidRDefault="004E3028" w:rsidP="00C54497">
      <w:pPr>
        <w:pStyle w:val="NumberedParagraph"/>
      </w:pPr>
      <w:r w:rsidRPr="001E7BA8">
        <w:t>Export</w:t>
      </w:r>
      <w:r>
        <w:t xml:space="preserve">, </w:t>
      </w:r>
      <w:r w:rsidRPr="001E7BA8">
        <w:t>Preview</w:t>
      </w:r>
      <w:r>
        <w:t xml:space="preserve">, </w:t>
      </w:r>
      <w:r w:rsidRPr="001E7BA8">
        <w:t>Print</w:t>
      </w:r>
      <w:r>
        <w:t xml:space="preserve"> or </w:t>
      </w:r>
      <w:r w:rsidRPr="001E7BA8">
        <w:t>Cancel</w:t>
      </w:r>
      <w:r w:rsidRPr="00F94D33">
        <w:t xml:space="preserve"> the report.</w:t>
      </w:r>
    </w:p>
    <w:p w14:paraId="5324F009" w14:textId="2D249CA4" w:rsidR="004E3028" w:rsidRPr="00F94D33" w:rsidRDefault="004E3028" w:rsidP="00C54497">
      <w:pPr>
        <w:pStyle w:val="Note"/>
      </w:pPr>
      <w:r w:rsidRPr="00F94D33">
        <w:t xml:space="preserve">Note: </w:t>
      </w:r>
    </w:p>
    <w:p w14:paraId="2401BBBB" w14:textId="08394CBB" w:rsidR="009E1E9C" w:rsidRPr="006C0173" w:rsidRDefault="009E1E9C" w:rsidP="002867A9">
      <w:pPr>
        <w:pStyle w:val="BulletListIndent"/>
      </w:pPr>
      <w:bookmarkStart w:id="429" w:name="_Toc422742835"/>
      <w:r w:rsidRPr="009E1E9C">
        <w:t>The tab of the report indicates whether the exported report shows only active, only inactive, or both active and inactive CPT codes.</w:t>
      </w:r>
    </w:p>
    <w:p w14:paraId="4B195B8A" w14:textId="609BBD2B" w:rsidR="004E3028" w:rsidRPr="00301CB7" w:rsidRDefault="004E3028">
      <w:pPr>
        <w:pStyle w:val="FigureCaption"/>
      </w:pPr>
      <w:bookmarkStart w:id="430" w:name="_Toc463464163"/>
      <w:r>
        <w:lastRenderedPageBreak/>
        <w:t>Event Code Screens with CPT Codes Report Required Fields</w:t>
      </w:r>
      <w:bookmarkEnd w:id="429"/>
      <w:bookmarkEnd w:id="430"/>
    </w:p>
    <w:p w14:paraId="26D9A7E8" w14:textId="0745CE21" w:rsidR="004E3028" w:rsidRDefault="00401795">
      <w:pPr>
        <w:pStyle w:val="Figure"/>
      </w:pPr>
      <w:r>
        <w:rPr>
          <w:noProof/>
        </w:rPr>
        <w:drawing>
          <wp:inline distT="0" distB="0" distL="0" distR="0" wp14:anchorId="738AEA72" wp14:editId="20BC6D8A">
            <wp:extent cx="4862693" cy="3333750"/>
            <wp:effectExtent l="0" t="0" r="0" b="0"/>
            <wp:docPr id="346" name="Picture 346" descr="Screen Capture of the Event Capture Event Code Screens with CPT Codes Report which shows the Report Selection Listbox, Location, DSS Unit, Category and Status (Active, Inactive, both) data entry points. The buttons available are Export, Preview, Print, Cancel and Topic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email">
                      <a:extLst>
                        <a:ext uri="{28A0092B-C50C-407E-A947-70E740481C1C}">
                          <a14:useLocalDpi xmlns:a14="http://schemas.microsoft.com/office/drawing/2010/main"/>
                        </a:ext>
                      </a:extLst>
                    </a:blip>
                    <a:stretch>
                      <a:fillRect/>
                    </a:stretch>
                  </pic:blipFill>
                  <pic:spPr>
                    <a:xfrm>
                      <a:off x="0" y="0"/>
                      <a:ext cx="4862693" cy="3333750"/>
                    </a:xfrm>
                    <a:prstGeom prst="rect">
                      <a:avLst/>
                    </a:prstGeom>
                  </pic:spPr>
                </pic:pic>
              </a:graphicData>
            </a:graphic>
          </wp:inline>
        </w:drawing>
      </w:r>
      <w:r w:rsidDel="00401795">
        <w:rPr>
          <w:noProof/>
        </w:rPr>
        <w:t xml:space="preserve"> </w:t>
      </w:r>
    </w:p>
    <w:p w14:paraId="070B42E8" w14:textId="611BA218" w:rsidR="004E3028" w:rsidRDefault="004E3028">
      <w:pPr>
        <w:pStyle w:val="FigureCaption"/>
      </w:pPr>
      <w:bookmarkStart w:id="431" w:name="_Toc422742836"/>
      <w:bookmarkStart w:id="432" w:name="_Toc463464164"/>
      <w:r>
        <w:t xml:space="preserve">Event Code Screens with CPT Codes Report from Print Preview </w:t>
      </w:r>
      <w:r w:rsidR="0033408D">
        <w:br/>
      </w:r>
      <w:r>
        <w:t>(Both Active and Inactive CPT Codes Selected)</w:t>
      </w:r>
      <w:bookmarkEnd w:id="431"/>
      <w:bookmarkEnd w:id="432"/>
    </w:p>
    <w:p w14:paraId="561266AB" w14:textId="7C2665BC" w:rsidR="004E3028" w:rsidRDefault="00401795">
      <w:pPr>
        <w:pStyle w:val="Figure"/>
      </w:pPr>
      <w:r>
        <w:rPr>
          <w:noProof/>
        </w:rPr>
        <w:drawing>
          <wp:inline distT="0" distB="0" distL="0" distR="0" wp14:anchorId="0664FD21" wp14:editId="77C31D99">
            <wp:extent cx="5447751" cy="3676650"/>
            <wp:effectExtent l="0" t="0" r="635" b="0"/>
            <wp:docPr id="347" name="Picture 347" descr="Screen capture from print preview.  The fields listed in the report include Location, DSS Unit, Category, Procedure, National Number and C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email">
                      <a:extLst>
                        <a:ext uri="{28A0092B-C50C-407E-A947-70E740481C1C}">
                          <a14:useLocalDpi xmlns:a14="http://schemas.microsoft.com/office/drawing/2010/main"/>
                        </a:ext>
                      </a:extLst>
                    </a:blip>
                    <a:stretch>
                      <a:fillRect/>
                    </a:stretch>
                  </pic:blipFill>
                  <pic:spPr>
                    <a:xfrm>
                      <a:off x="0" y="0"/>
                      <a:ext cx="5449476" cy="3677814"/>
                    </a:xfrm>
                    <a:prstGeom prst="rect">
                      <a:avLst/>
                    </a:prstGeom>
                  </pic:spPr>
                </pic:pic>
              </a:graphicData>
            </a:graphic>
          </wp:inline>
        </w:drawing>
      </w:r>
    </w:p>
    <w:p w14:paraId="1AF9844B" w14:textId="088EF9C2" w:rsidR="004E3028" w:rsidRDefault="004E3028">
      <w:pPr>
        <w:pStyle w:val="FigureCaption"/>
      </w:pPr>
      <w:bookmarkStart w:id="433" w:name="_Toc422742837"/>
      <w:bookmarkStart w:id="434" w:name="_Toc463464165"/>
      <w:r>
        <w:lastRenderedPageBreak/>
        <w:t>Event Code Screens with CPT Codes Report from Export</w:t>
      </w:r>
      <w:bookmarkEnd w:id="433"/>
      <w:bookmarkEnd w:id="434"/>
    </w:p>
    <w:p w14:paraId="7154E060" w14:textId="77777777" w:rsidR="004E3028" w:rsidRDefault="004E3028">
      <w:pPr>
        <w:pStyle w:val="Figure"/>
      </w:pPr>
      <w:r>
        <w:rPr>
          <w:noProof/>
        </w:rPr>
        <w:drawing>
          <wp:inline distT="0" distB="0" distL="0" distR="0" wp14:anchorId="3BD0011C" wp14:editId="35C77227">
            <wp:extent cx="5943600" cy="1076325"/>
            <wp:effectExtent l="0" t="0" r="0" b="9525"/>
            <wp:docPr id="143" name="Picture 247" descr="Screen capture from export with only inactive CPT codes.  The fields listed in the report include Location, DSS Unit, Category, Procedure, National Number and C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Screen capture from export with only inactive CPT codes.  The fields listed in the report include Location, DSS Unit, Category, Procedure, National Number and CPT."/>
                    <pic:cNvPicPr>
                      <a:picLocks noChangeAspect="1" noChangeArrowheads="1"/>
                    </pic:cNvPicPr>
                  </pic:nvPicPr>
                  <pic:blipFill>
                    <a:blip r:embed="rId165" cstate="email">
                      <a:extLst>
                        <a:ext uri="{28A0092B-C50C-407E-A947-70E740481C1C}">
                          <a14:useLocalDpi xmlns:a14="http://schemas.microsoft.com/office/drawing/2010/main"/>
                        </a:ext>
                      </a:extLst>
                    </a:blip>
                    <a:srcRect/>
                    <a:stretch>
                      <a:fillRect/>
                    </a:stretch>
                  </pic:blipFill>
                  <pic:spPr bwMode="auto">
                    <a:xfrm>
                      <a:off x="0" y="0"/>
                      <a:ext cx="5943600" cy="1076325"/>
                    </a:xfrm>
                    <a:prstGeom prst="rect">
                      <a:avLst/>
                    </a:prstGeom>
                    <a:noFill/>
                    <a:ln>
                      <a:noFill/>
                    </a:ln>
                  </pic:spPr>
                </pic:pic>
              </a:graphicData>
            </a:graphic>
          </wp:inline>
        </w:drawing>
      </w:r>
    </w:p>
    <w:p w14:paraId="6030A661" w14:textId="77777777" w:rsidR="004E3028" w:rsidRDefault="004E3028">
      <w:pPr>
        <w:pStyle w:val="DSSECSBodyText"/>
      </w:pPr>
      <w:r w:rsidRPr="00F94D33">
        <w:t>The tab of the report above</w:t>
      </w:r>
      <w:r>
        <w:t xml:space="preserve"> indicates that the report is “S</w:t>
      </w:r>
      <w:r w:rsidRPr="00F94D33">
        <w:t>howing only Inactive CPT Codes”.</w:t>
      </w:r>
    </w:p>
    <w:p w14:paraId="50B70F74" w14:textId="77777777" w:rsidR="004E3028" w:rsidRDefault="004E3028">
      <w:pPr>
        <w:pStyle w:val="Heading4"/>
      </w:pPr>
      <w:bookmarkStart w:id="435" w:name="_Toc422471293"/>
      <w:bookmarkStart w:id="436" w:name="_Toc422471461"/>
      <w:bookmarkStart w:id="437" w:name="_Toc463464006"/>
      <w:r>
        <w:t>Event Code Screens with Inactive Default Associated Clinic Report</w:t>
      </w:r>
      <w:bookmarkEnd w:id="435"/>
      <w:bookmarkEnd w:id="436"/>
      <w:bookmarkEnd w:id="437"/>
    </w:p>
    <w:p w14:paraId="19D8AD55" w14:textId="77777777" w:rsidR="004E3028" w:rsidRPr="00F94D33" w:rsidRDefault="004E3028" w:rsidP="00C54497">
      <w:pPr>
        <w:pStyle w:val="BulletListMultiple"/>
      </w:pPr>
      <w:r w:rsidRPr="00F94D33">
        <w:t>Only holders of the ECMGR security key can run this report.</w:t>
      </w:r>
    </w:p>
    <w:p w14:paraId="287E67B4" w14:textId="77777777" w:rsidR="004E3028" w:rsidRPr="00F94D33" w:rsidRDefault="004E3028" w:rsidP="00C54497">
      <w:pPr>
        <w:pStyle w:val="BulletListMultiple"/>
      </w:pPr>
      <w:r w:rsidRPr="00F94D33">
        <w:t>After previewing the report, the user has the option to print or close the report.</w:t>
      </w:r>
    </w:p>
    <w:p w14:paraId="145D255B" w14:textId="77777777" w:rsidR="004E3028" w:rsidRPr="00F94D33" w:rsidRDefault="004E3028" w:rsidP="009F69C7">
      <w:pPr>
        <w:pStyle w:val="BulletListMultipleLast"/>
        <w:rPr>
          <w:b/>
        </w:rPr>
      </w:pPr>
      <w:r w:rsidRPr="00F94D33">
        <w:t>This report is now exportable into an Excel spreadsheet.</w:t>
      </w:r>
      <w:r>
        <w:t xml:space="preserve"> </w:t>
      </w:r>
      <w:r w:rsidRPr="00F94D33">
        <w:t>The tab in Excel is titled “Inac</w:t>
      </w:r>
      <w:r>
        <w:t>tive Default Clinic”.</w:t>
      </w:r>
    </w:p>
    <w:p w14:paraId="546EDA0A" w14:textId="77777777" w:rsidR="004E3028" w:rsidRPr="00F94D33" w:rsidRDefault="004E3028" w:rsidP="009F69C7">
      <w:pPr>
        <w:pStyle w:val="NumberedParagraph"/>
        <w:numPr>
          <w:ilvl w:val="0"/>
          <w:numId w:val="48"/>
        </w:numPr>
        <w:ind w:left="900" w:hanging="900"/>
      </w:pPr>
      <w:r w:rsidRPr="00F94D33">
        <w:t xml:space="preserve">Select one, all or multiple </w:t>
      </w:r>
      <w:r w:rsidRPr="00C54497">
        <w:t>Location</w:t>
      </w:r>
      <w:r w:rsidRPr="00F94D33">
        <w:t>(s).</w:t>
      </w:r>
    </w:p>
    <w:p w14:paraId="3BAFA480" w14:textId="77777777" w:rsidR="004E3028" w:rsidRPr="00F94D33" w:rsidRDefault="004E3028" w:rsidP="00C54497">
      <w:pPr>
        <w:pStyle w:val="NumberedParagraph"/>
      </w:pPr>
      <w:r w:rsidRPr="00F94D33">
        <w:t xml:space="preserve">Select one, all or multiple </w:t>
      </w:r>
      <w:r w:rsidRPr="00C54497">
        <w:t>DSS Unit</w:t>
      </w:r>
      <w:r w:rsidRPr="00F94D33">
        <w:t>(s).</w:t>
      </w:r>
    </w:p>
    <w:p w14:paraId="5C46876F" w14:textId="77777777" w:rsidR="004E3028" w:rsidRPr="00F94D33" w:rsidRDefault="004E3028" w:rsidP="00C54497">
      <w:pPr>
        <w:pStyle w:val="NumberedParagraph"/>
      </w:pPr>
      <w:r w:rsidRPr="001E7BA8">
        <w:t>Export</w:t>
      </w:r>
      <w:r>
        <w:t xml:space="preserve">, </w:t>
      </w:r>
      <w:r w:rsidRPr="001E7BA8">
        <w:t>Preview</w:t>
      </w:r>
      <w:r>
        <w:t xml:space="preserve">, </w:t>
      </w:r>
      <w:r w:rsidRPr="001E7BA8">
        <w:t>Print</w:t>
      </w:r>
      <w:r>
        <w:t xml:space="preserve"> or </w:t>
      </w:r>
      <w:r w:rsidRPr="001E7BA8">
        <w:t>Cancel</w:t>
      </w:r>
      <w:r w:rsidRPr="00F94D33">
        <w:t xml:space="preserve"> the report.</w:t>
      </w:r>
    </w:p>
    <w:p w14:paraId="18C68B5D" w14:textId="5D473C2C" w:rsidR="004E3028" w:rsidRDefault="004E3028">
      <w:pPr>
        <w:pStyle w:val="FigureCaption"/>
      </w:pPr>
      <w:bookmarkStart w:id="438" w:name="_Toc422742838"/>
      <w:bookmarkStart w:id="439" w:name="_Toc463464166"/>
      <w:r>
        <w:t>Event Code Screens with Inactive Default Associated Clinic</w:t>
      </w:r>
      <w:bookmarkEnd w:id="438"/>
      <w:bookmarkEnd w:id="439"/>
    </w:p>
    <w:p w14:paraId="13DD20B1" w14:textId="3FCECCBF" w:rsidR="004E3028" w:rsidRDefault="00545F24">
      <w:pPr>
        <w:pStyle w:val="BodyText"/>
      </w:pPr>
      <w:r>
        <w:rPr>
          <w:noProof/>
        </w:rPr>
        <w:drawing>
          <wp:inline distT="0" distB="0" distL="0" distR="0" wp14:anchorId="6B88A31C" wp14:editId="0330656D">
            <wp:extent cx="5682404" cy="3895725"/>
            <wp:effectExtent l="0" t="0" r="0" b="0"/>
            <wp:docPr id="348" name="Picture 348" descr="Screen Capture of the Event Capture Event Code Screens with Inactive Default Associated Clinic Report which shows the Report Selection Listbox, Location and DSS Unit(s) data entry points. The buttons available are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email">
                      <a:extLst>
                        <a:ext uri="{28A0092B-C50C-407E-A947-70E740481C1C}">
                          <a14:useLocalDpi xmlns:a14="http://schemas.microsoft.com/office/drawing/2010/main"/>
                        </a:ext>
                      </a:extLst>
                    </a:blip>
                    <a:stretch>
                      <a:fillRect/>
                    </a:stretch>
                  </pic:blipFill>
                  <pic:spPr>
                    <a:xfrm>
                      <a:off x="0" y="0"/>
                      <a:ext cx="5683980" cy="3896805"/>
                    </a:xfrm>
                    <a:prstGeom prst="rect">
                      <a:avLst/>
                    </a:prstGeom>
                  </pic:spPr>
                </pic:pic>
              </a:graphicData>
            </a:graphic>
          </wp:inline>
        </w:drawing>
      </w:r>
    </w:p>
    <w:p w14:paraId="253BD8BB" w14:textId="41DCABA3" w:rsidR="004E3028" w:rsidRDefault="004E3028">
      <w:pPr>
        <w:pStyle w:val="FigureCaption"/>
      </w:pPr>
      <w:bookmarkStart w:id="440" w:name="_Toc422742839"/>
      <w:bookmarkStart w:id="441" w:name="_Toc463464167"/>
      <w:r>
        <w:lastRenderedPageBreak/>
        <w:t>Event Code Screens with Inactive Default Associated Clinic from Print Preview</w:t>
      </w:r>
      <w:bookmarkEnd w:id="440"/>
      <w:bookmarkEnd w:id="441"/>
    </w:p>
    <w:p w14:paraId="03F63AC8" w14:textId="49B15412" w:rsidR="004E3028" w:rsidRDefault="00545F24">
      <w:pPr>
        <w:pStyle w:val="Figure"/>
      </w:pPr>
      <w:r>
        <w:rPr>
          <w:noProof/>
        </w:rPr>
        <w:drawing>
          <wp:inline distT="0" distB="0" distL="0" distR="0" wp14:anchorId="0F650062" wp14:editId="7626F23C">
            <wp:extent cx="5943600" cy="2564765"/>
            <wp:effectExtent l="0" t="0" r="0" b="6985"/>
            <wp:docPr id="349" name="Picture 349" descr="Screen capture from print preview.  The fields included in this report are DSS Unit, Location, Category, Procedure Code, Clinic IEN and Clinic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email">
                      <a:extLst>
                        <a:ext uri="{28A0092B-C50C-407E-A947-70E740481C1C}">
                          <a14:useLocalDpi xmlns:a14="http://schemas.microsoft.com/office/drawing/2010/main"/>
                        </a:ext>
                      </a:extLst>
                    </a:blip>
                    <a:stretch>
                      <a:fillRect/>
                    </a:stretch>
                  </pic:blipFill>
                  <pic:spPr>
                    <a:xfrm>
                      <a:off x="0" y="0"/>
                      <a:ext cx="5943600" cy="2564765"/>
                    </a:xfrm>
                    <a:prstGeom prst="rect">
                      <a:avLst/>
                    </a:prstGeom>
                  </pic:spPr>
                </pic:pic>
              </a:graphicData>
            </a:graphic>
          </wp:inline>
        </w:drawing>
      </w:r>
    </w:p>
    <w:p w14:paraId="1839AAA7" w14:textId="692EFE6B" w:rsidR="004E3028" w:rsidRDefault="004E3028">
      <w:pPr>
        <w:pStyle w:val="FigureCaption"/>
      </w:pPr>
      <w:bookmarkStart w:id="442" w:name="_Toc422742840"/>
      <w:bookmarkStart w:id="443" w:name="_Toc463464168"/>
      <w:r>
        <w:t>Event Code Screens with Inactive Default Associated Clinic from Export</w:t>
      </w:r>
      <w:bookmarkEnd w:id="442"/>
      <w:bookmarkEnd w:id="443"/>
    </w:p>
    <w:p w14:paraId="775491A5" w14:textId="77777777" w:rsidR="004E3028" w:rsidRDefault="004E3028">
      <w:pPr>
        <w:pStyle w:val="Figure"/>
        <w:rPr>
          <w:noProof/>
        </w:rPr>
      </w:pPr>
      <w:r>
        <w:rPr>
          <w:noProof/>
        </w:rPr>
        <w:drawing>
          <wp:inline distT="0" distB="0" distL="0" distR="0" wp14:anchorId="3BDC4371" wp14:editId="0C142C42">
            <wp:extent cx="5943600" cy="666750"/>
            <wp:effectExtent l="0" t="0" r="0" b="0"/>
            <wp:docPr id="146" name="Picture 435" descr="Screen capture from Event Code Screens with Inactive Default Associated Clinic export.  The fields included in this report are DSS Unit, Location, Category, Procedure Code, Inactive Clinic IEN and Inactive Clinic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Screen capture from Event Code Screens with Inactive Default Associated Clinic export.  The fields included in this report are DSS Unit, Location, Category, Procedure Code, Inactive Clinic IEN and Inactive Clinic Name."/>
                    <pic:cNvPicPr>
                      <a:picLocks noChangeAspect="1" noChangeArrowheads="1"/>
                    </pic:cNvPicPr>
                  </pic:nvPicPr>
                  <pic:blipFill>
                    <a:blip r:embed="rId168" cstate="email">
                      <a:extLst>
                        <a:ext uri="{28A0092B-C50C-407E-A947-70E740481C1C}">
                          <a14:useLocalDpi xmlns:a14="http://schemas.microsoft.com/office/drawing/2010/main"/>
                        </a:ext>
                      </a:extLst>
                    </a:blip>
                    <a:srcRect/>
                    <a:stretch>
                      <a:fillRect/>
                    </a:stretch>
                  </pic:blipFill>
                  <pic:spPr bwMode="auto">
                    <a:xfrm>
                      <a:off x="0" y="0"/>
                      <a:ext cx="5943600" cy="666750"/>
                    </a:xfrm>
                    <a:prstGeom prst="rect">
                      <a:avLst/>
                    </a:prstGeom>
                    <a:noFill/>
                    <a:ln>
                      <a:noFill/>
                    </a:ln>
                  </pic:spPr>
                </pic:pic>
              </a:graphicData>
            </a:graphic>
          </wp:inline>
        </w:drawing>
      </w:r>
    </w:p>
    <w:p w14:paraId="605D0D9E" w14:textId="77777777" w:rsidR="004E3028" w:rsidRDefault="004E3028">
      <w:pPr>
        <w:pStyle w:val="Heading4"/>
      </w:pPr>
      <w:bookmarkStart w:id="444" w:name="_Toc422471294"/>
      <w:bookmarkStart w:id="445" w:name="_Toc422471462"/>
      <w:bookmarkStart w:id="446" w:name="_Toc463464007"/>
      <w:r>
        <w:t>Inactive Person Class Report (IPC) Report</w:t>
      </w:r>
      <w:bookmarkEnd w:id="444"/>
      <w:bookmarkEnd w:id="445"/>
      <w:bookmarkEnd w:id="446"/>
    </w:p>
    <w:p w14:paraId="6CE05A63" w14:textId="77777777" w:rsidR="004E3028" w:rsidRPr="00F94D33" w:rsidRDefault="004E3028" w:rsidP="00C54497">
      <w:pPr>
        <w:pStyle w:val="BulletListMultiple"/>
      </w:pPr>
      <w:r w:rsidRPr="00F94D33">
        <w:t xml:space="preserve">This report shows providers who do not have a Person Class specified in the </w:t>
      </w:r>
      <w:r w:rsidRPr="00F94D33">
        <w:rPr>
          <w:caps/>
        </w:rPr>
        <w:t>New Person</w:t>
      </w:r>
      <w:r w:rsidRPr="00F94D33">
        <w:t xml:space="preserve"> file (#200) or who do not have an active Person Class in the </w:t>
      </w:r>
      <w:r w:rsidRPr="00F94D33">
        <w:rPr>
          <w:caps/>
        </w:rPr>
        <w:t>New Person</w:t>
      </w:r>
      <w:r w:rsidRPr="00F94D33">
        <w:t xml:space="preserve"> file (#200) for the date of the procedure.</w:t>
      </w:r>
    </w:p>
    <w:p w14:paraId="75F87FB3" w14:textId="77777777" w:rsidR="004E3028" w:rsidRPr="00F94D33" w:rsidRDefault="004E3028" w:rsidP="009F69C7">
      <w:pPr>
        <w:pStyle w:val="BulletListMultipleLast"/>
      </w:pPr>
      <w:r w:rsidRPr="00F94D33">
        <w:t>After previewing the report, the user has the option to print or close the report.</w:t>
      </w:r>
    </w:p>
    <w:p w14:paraId="5947D9E8" w14:textId="77777777" w:rsidR="004E3028" w:rsidRPr="00F94D33" w:rsidRDefault="004E3028" w:rsidP="009F69C7">
      <w:pPr>
        <w:pStyle w:val="NumberedParagraph"/>
        <w:numPr>
          <w:ilvl w:val="0"/>
          <w:numId w:val="49"/>
        </w:numPr>
        <w:ind w:left="900" w:hanging="900"/>
      </w:pPr>
      <w:r w:rsidRPr="00F94D33">
        <w:t>Enter a date range.</w:t>
      </w:r>
    </w:p>
    <w:p w14:paraId="347F7811" w14:textId="77777777" w:rsidR="004E3028" w:rsidRPr="00F94D33" w:rsidRDefault="004E3028" w:rsidP="00C54497">
      <w:pPr>
        <w:pStyle w:val="NumberedParagraph"/>
      </w:pPr>
      <w:r w:rsidRPr="00F94D33">
        <w:t xml:space="preserve">Select </w:t>
      </w:r>
      <w:r w:rsidRPr="00C54497">
        <w:t>Sort by Patient</w:t>
      </w:r>
      <w:r w:rsidRPr="00F94D33">
        <w:t xml:space="preserve"> or </w:t>
      </w:r>
      <w:r w:rsidRPr="00C54497">
        <w:t>Sort by Procedure</w:t>
      </w:r>
      <w:r w:rsidRPr="00F94D33">
        <w:t>.</w:t>
      </w:r>
    </w:p>
    <w:p w14:paraId="192DF567" w14:textId="77777777" w:rsidR="004E3028" w:rsidRPr="00F94D33" w:rsidRDefault="004E3028" w:rsidP="00C54497">
      <w:pPr>
        <w:pStyle w:val="NumberedParagraph"/>
      </w:pPr>
      <w:r w:rsidRPr="001E7BA8">
        <w:t>Export</w:t>
      </w:r>
      <w:r>
        <w:t xml:space="preserve">, </w:t>
      </w:r>
      <w:r w:rsidRPr="001E7BA8">
        <w:t>Preview</w:t>
      </w:r>
      <w:r>
        <w:t xml:space="preserve">, </w:t>
      </w:r>
      <w:r w:rsidRPr="001E7BA8">
        <w:t>Print</w:t>
      </w:r>
      <w:r>
        <w:t xml:space="preserve"> or </w:t>
      </w:r>
      <w:r w:rsidRPr="001E7BA8">
        <w:t>Cancel</w:t>
      </w:r>
      <w:r w:rsidRPr="00F94D33">
        <w:t xml:space="preserve"> the report.</w:t>
      </w:r>
    </w:p>
    <w:p w14:paraId="132C2000" w14:textId="4FFBDBED" w:rsidR="004E3028" w:rsidRPr="00F94D33" w:rsidRDefault="004E3028" w:rsidP="00C54497">
      <w:pPr>
        <w:pStyle w:val="Note"/>
      </w:pPr>
      <w:r w:rsidRPr="00F94D33">
        <w:t>Note:</w:t>
      </w:r>
      <w:r w:rsidRPr="001037E7">
        <w:t xml:space="preserve"> </w:t>
      </w:r>
    </w:p>
    <w:p w14:paraId="09CAFFE1" w14:textId="54BC300A" w:rsidR="0035038E" w:rsidRPr="0035038E" w:rsidRDefault="0035038E" w:rsidP="009F69C7">
      <w:pPr>
        <w:pStyle w:val="BulletListIndent"/>
      </w:pPr>
      <w:bookmarkStart w:id="447" w:name="_Toc422742841"/>
      <w:r w:rsidRPr="0035038E">
        <w:t xml:space="preserve">The column order </w:t>
      </w:r>
      <w:r w:rsidRPr="00063994">
        <w:t>does</w:t>
      </w:r>
      <w:r w:rsidRPr="0035038E">
        <w:t xml:space="preserve"> </w:t>
      </w:r>
      <w:r w:rsidRPr="00063994">
        <w:t>not</w:t>
      </w:r>
      <w:r w:rsidRPr="0035038E">
        <w:t xml:space="preserve"> </w:t>
      </w:r>
      <w:r w:rsidRPr="00063994">
        <w:t>change</w:t>
      </w:r>
      <w:r w:rsidRPr="0035038E">
        <w:t xml:space="preserve"> with Sort Method when exported into Excel.</w:t>
      </w:r>
    </w:p>
    <w:p w14:paraId="1ED46097" w14:textId="72A6CCA2" w:rsidR="004E3028" w:rsidRDefault="004E3028">
      <w:pPr>
        <w:pStyle w:val="FigureCaption"/>
      </w:pPr>
      <w:bookmarkStart w:id="448" w:name="_Toc463464169"/>
      <w:r>
        <w:lastRenderedPageBreak/>
        <w:t>Inactive Person Class Report Required Information</w:t>
      </w:r>
      <w:bookmarkEnd w:id="447"/>
      <w:bookmarkEnd w:id="448"/>
    </w:p>
    <w:p w14:paraId="548A4A5C" w14:textId="05D77685" w:rsidR="004E3028" w:rsidRDefault="00FE6A2C">
      <w:pPr>
        <w:pStyle w:val="Figure"/>
      </w:pPr>
      <w:r>
        <w:rPr>
          <w:noProof/>
        </w:rPr>
        <w:drawing>
          <wp:inline distT="0" distB="0" distL="0" distR="0" wp14:anchorId="33D7BC77" wp14:editId="4F27E4B4">
            <wp:extent cx="5943600" cy="4074795"/>
            <wp:effectExtent l="0" t="0" r="0" b="1905"/>
            <wp:docPr id="350" name="Picture 350" descr="Screen Capture of the Event Capture Inactive Person Class (IPC) Report which shows the Report Selection Listbox, from and through Date, and Sort Order data entry points. The buttons available are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email">
                      <a:extLst>
                        <a:ext uri="{28A0092B-C50C-407E-A947-70E740481C1C}">
                          <a14:useLocalDpi xmlns:a14="http://schemas.microsoft.com/office/drawing/2010/main"/>
                        </a:ext>
                      </a:extLst>
                    </a:blip>
                    <a:stretch>
                      <a:fillRect/>
                    </a:stretch>
                  </pic:blipFill>
                  <pic:spPr>
                    <a:xfrm>
                      <a:off x="0" y="0"/>
                      <a:ext cx="5943600" cy="4074795"/>
                    </a:xfrm>
                    <a:prstGeom prst="rect">
                      <a:avLst/>
                    </a:prstGeom>
                  </pic:spPr>
                </pic:pic>
              </a:graphicData>
            </a:graphic>
          </wp:inline>
        </w:drawing>
      </w:r>
    </w:p>
    <w:p w14:paraId="58538C87" w14:textId="751762D7" w:rsidR="004E3028" w:rsidRDefault="004E3028">
      <w:pPr>
        <w:pStyle w:val="FigureCaption"/>
      </w:pPr>
      <w:bookmarkStart w:id="449" w:name="_Toc422742842"/>
      <w:bookmarkStart w:id="450" w:name="_Toc463464170"/>
      <w:r>
        <w:lastRenderedPageBreak/>
        <w:t>Inactive Person Class Report from Print Preview</w:t>
      </w:r>
      <w:bookmarkEnd w:id="449"/>
      <w:bookmarkEnd w:id="450"/>
    </w:p>
    <w:p w14:paraId="18430078" w14:textId="013DD486" w:rsidR="004E3028" w:rsidRDefault="00E24423">
      <w:pPr>
        <w:pStyle w:val="Figure"/>
      </w:pPr>
      <w:r w:rsidRPr="00E24423">
        <w:rPr>
          <w:noProof/>
        </w:rPr>
        <w:t xml:space="preserve"> </w:t>
      </w:r>
      <w:r>
        <w:rPr>
          <w:noProof/>
        </w:rPr>
        <w:drawing>
          <wp:inline distT="0" distB="0" distL="0" distR="0" wp14:anchorId="2658D359" wp14:editId="27955059">
            <wp:extent cx="5044745" cy="4248150"/>
            <wp:effectExtent l="0" t="0" r="3810" b="0"/>
            <wp:docPr id="351" name="Picture 351" descr="The screen capture shows the print preview of the Inactive Person Class Report.  Fields included on this report are Provider, Error, Patient, SSN and Date of the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email">
                      <a:extLst>
                        <a:ext uri="{28A0092B-C50C-407E-A947-70E740481C1C}">
                          <a14:useLocalDpi xmlns:a14="http://schemas.microsoft.com/office/drawing/2010/main"/>
                        </a:ext>
                      </a:extLst>
                    </a:blip>
                    <a:stretch>
                      <a:fillRect/>
                    </a:stretch>
                  </pic:blipFill>
                  <pic:spPr>
                    <a:xfrm>
                      <a:off x="0" y="0"/>
                      <a:ext cx="5053169" cy="4255243"/>
                    </a:xfrm>
                    <a:prstGeom prst="rect">
                      <a:avLst/>
                    </a:prstGeom>
                  </pic:spPr>
                </pic:pic>
              </a:graphicData>
            </a:graphic>
          </wp:inline>
        </w:drawing>
      </w:r>
    </w:p>
    <w:p w14:paraId="5D75C4DF" w14:textId="54589AF3" w:rsidR="004E3028" w:rsidRDefault="004E3028">
      <w:pPr>
        <w:pStyle w:val="FigureCaption"/>
      </w:pPr>
      <w:bookmarkStart w:id="451" w:name="_Toc422742843"/>
      <w:bookmarkStart w:id="452" w:name="_Toc463464171"/>
      <w:r>
        <w:t>Inactive Person Class Report from Export</w:t>
      </w:r>
      <w:bookmarkEnd w:id="451"/>
      <w:bookmarkEnd w:id="452"/>
    </w:p>
    <w:p w14:paraId="0A0E9195" w14:textId="77777777" w:rsidR="004E3028" w:rsidRDefault="004E3028">
      <w:pPr>
        <w:pStyle w:val="Figure"/>
        <w:rPr>
          <w:noProof/>
        </w:rPr>
      </w:pPr>
      <w:r>
        <w:rPr>
          <w:noProof/>
        </w:rPr>
        <w:drawing>
          <wp:inline distT="0" distB="0" distL="0" distR="0" wp14:anchorId="0E4CEA85" wp14:editId="37CDA8E3">
            <wp:extent cx="5419725" cy="695325"/>
            <wp:effectExtent l="0" t="0" r="9525" b="9525"/>
            <wp:docPr id="149" name="Picture 261" descr="The Inactive Person Class Report (IPC) example exported from Excel.  The columns are patient name, SSN, procedure date, provider name, provider IEN# and err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The Inactive Person Class Report (IPC) example exported from Excel.  The columns are patient name, SSN, procedure date, provider name, provider IEN# and error. "/>
                    <pic:cNvPicPr>
                      <a:picLocks noChangeAspect="1" noChangeArrowheads="1"/>
                    </pic:cNvPicPr>
                  </pic:nvPicPr>
                  <pic:blipFill>
                    <a:blip r:embed="rId171" cstate="email">
                      <a:extLst>
                        <a:ext uri="{28A0092B-C50C-407E-A947-70E740481C1C}">
                          <a14:useLocalDpi xmlns:a14="http://schemas.microsoft.com/office/drawing/2010/main"/>
                        </a:ext>
                      </a:extLst>
                    </a:blip>
                    <a:srcRect/>
                    <a:stretch>
                      <a:fillRect/>
                    </a:stretch>
                  </pic:blipFill>
                  <pic:spPr bwMode="auto">
                    <a:xfrm>
                      <a:off x="0" y="0"/>
                      <a:ext cx="5419725" cy="695325"/>
                    </a:xfrm>
                    <a:prstGeom prst="rect">
                      <a:avLst/>
                    </a:prstGeom>
                    <a:noFill/>
                    <a:ln>
                      <a:noFill/>
                    </a:ln>
                  </pic:spPr>
                </pic:pic>
              </a:graphicData>
            </a:graphic>
          </wp:inline>
        </w:drawing>
      </w:r>
    </w:p>
    <w:p w14:paraId="7DD4E1F4" w14:textId="77777777" w:rsidR="004E3028" w:rsidRDefault="004E3028">
      <w:pPr>
        <w:pStyle w:val="Heading4"/>
      </w:pPr>
      <w:bookmarkStart w:id="453" w:name="_Toc422471295"/>
      <w:bookmarkStart w:id="454" w:name="_Toc422471463"/>
      <w:bookmarkStart w:id="455" w:name="_Toc463464008"/>
      <w:r>
        <w:t>National/Local Procedure Codes with Inactive CPT Codes Report</w:t>
      </w:r>
      <w:bookmarkEnd w:id="453"/>
      <w:bookmarkEnd w:id="454"/>
      <w:bookmarkEnd w:id="455"/>
    </w:p>
    <w:p w14:paraId="6AED4AD8" w14:textId="77777777" w:rsidR="004E3028" w:rsidRPr="00F94D33" w:rsidRDefault="004E3028" w:rsidP="00C54497">
      <w:pPr>
        <w:pStyle w:val="BulletListMultiple"/>
      </w:pPr>
      <w:r w:rsidRPr="00F94D33">
        <w:t>This report provides a list of National and Local Procedure Codes with inactive CPT codes from EC NATIONAL PROCEDURE file (#725).</w:t>
      </w:r>
    </w:p>
    <w:p w14:paraId="2C5D2E64" w14:textId="77777777" w:rsidR="004E3028" w:rsidRPr="00F94D33" w:rsidRDefault="004E3028" w:rsidP="00C54497">
      <w:pPr>
        <w:pStyle w:val="BulletListMultiple"/>
      </w:pPr>
      <w:r w:rsidRPr="00F94D33">
        <w:t>Users must have the Management Security ECMGR key to access this report.</w:t>
      </w:r>
    </w:p>
    <w:p w14:paraId="0DC977CA" w14:textId="77777777" w:rsidR="004E3028" w:rsidRPr="00F94D33" w:rsidRDefault="004E3028" w:rsidP="009F69C7">
      <w:pPr>
        <w:pStyle w:val="BulletListMultipleLast"/>
      </w:pPr>
      <w:r w:rsidRPr="00F94D33">
        <w:t>After previewing the report, the user has the option to print or close the report.</w:t>
      </w:r>
    </w:p>
    <w:p w14:paraId="05054279" w14:textId="77777777" w:rsidR="004E3028" w:rsidRPr="00F94D33" w:rsidRDefault="004E3028" w:rsidP="009F69C7">
      <w:pPr>
        <w:pStyle w:val="NumberedParagraph"/>
        <w:numPr>
          <w:ilvl w:val="0"/>
          <w:numId w:val="50"/>
        </w:numPr>
        <w:ind w:left="900" w:hanging="900"/>
      </w:pPr>
      <w:r w:rsidRPr="00F94D33">
        <w:t xml:space="preserve">Select the report. </w:t>
      </w:r>
    </w:p>
    <w:p w14:paraId="35D3D760" w14:textId="77777777" w:rsidR="004E3028" w:rsidRDefault="004E3028" w:rsidP="00C54497">
      <w:pPr>
        <w:pStyle w:val="NumberedParagraph"/>
      </w:pPr>
      <w:r w:rsidRPr="001E7BA8">
        <w:t>Export</w:t>
      </w:r>
      <w:r>
        <w:t xml:space="preserve">, </w:t>
      </w:r>
      <w:r w:rsidRPr="001E7BA8">
        <w:t>Preview</w:t>
      </w:r>
      <w:r>
        <w:t xml:space="preserve">, </w:t>
      </w:r>
      <w:r w:rsidRPr="001E7BA8">
        <w:t>Print</w:t>
      </w:r>
      <w:r>
        <w:t xml:space="preserve"> or </w:t>
      </w:r>
      <w:r w:rsidRPr="001E7BA8">
        <w:t>Cancel</w:t>
      </w:r>
      <w:r w:rsidRPr="00F94D33">
        <w:t xml:space="preserve"> the report.</w:t>
      </w:r>
    </w:p>
    <w:p w14:paraId="1AFA594A" w14:textId="4214EE27" w:rsidR="004E3028" w:rsidRDefault="004E3028">
      <w:pPr>
        <w:pStyle w:val="FigureCaption"/>
      </w:pPr>
      <w:bookmarkStart w:id="456" w:name="_Toc422742844"/>
      <w:bookmarkStart w:id="457" w:name="_Toc463464172"/>
      <w:r>
        <w:lastRenderedPageBreak/>
        <w:t>National/Local Procedure Codes with Inactive CPT Codes Requirements</w:t>
      </w:r>
      <w:bookmarkEnd w:id="456"/>
      <w:bookmarkEnd w:id="457"/>
    </w:p>
    <w:p w14:paraId="11403671" w14:textId="6ABF2F8B" w:rsidR="004E3028" w:rsidRDefault="00D464C8">
      <w:pPr>
        <w:pStyle w:val="Figure"/>
      </w:pPr>
      <w:r>
        <w:rPr>
          <w:noProof/>
        </w:rPr>
        <w:drawing>
          <wp:inline distT="0" distB="0" distL="0" distR="0" wp14:anchorId="4406B7D1" wp14:editId="26381FBB">
            <wp:extent cx="4705350" cy="3225879"/>
            <wp:effectExtent l="0" t="0" r="0" b="0"/>
            <wp:docPr id="352" name="Picture 352" descr="Screen Capture of the Event Capture National/Local Procedure Codes with Inactive CPT codes Report which shows the Report Selection Listbox and no other data entry options. The buttons available are Export, Preview, Print, Cancel and Topic 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email">
                      <a:extLst>
                        <a:ext uri="{28A0092B-C50C-407E-A947-70E740481C1C}">
                          <a14:useLocalDpi xmlns:a14="http://schemas.microsoft.com/office/drawing/2010/main"/>
                        </a:ext>
                      </a:extLst>
                    </a:blip>
                    <a:stretch>
                      <a:fillRect/>
                    </a:stretch>
                  </pic:blipFill>
                  <pic:spPr>
                    <a:xfrm>
                      <a:off x="0" y="0"/>
                      <a:ext cx="4711365" cy="3230003"/>
                    </a:xfrm>
                    <a:prstGeom prst="rect">
                      <a:avLst/>
                    </a:prstGeom>
                  </pic:spPr>
                </pic:pic>
              </a:graphicData>
            </a:graphic>
          </wp:inline>
        </w:drawing>
      </w:r>
    </w:p>
    <w:p w14:paraId="67753642" w14:textId="5F21F64E" w:rsidR="004E3028" w:rsidRDefault="004E3028">
      <w:pPr>
        <w:pStyle w:val="FigureCaption"/>
      </w:pPr>
      <w:bookmarkStart w:id="458" w:name="_Toc422742845"/>
      <w:bookmarkStart w:id="459" w:name="_Toc463464173"/>
      <w:r>
        <w:t>National/Local Procedure Codes with Inactive CPT Codes Report Print Preview</w:t>
      </w:r>
      <w:bookmarkEnd w:id="458"/>
      <w:bookmarkEnd w:id="459"/>
    </w:p>
    <w:p w14:paraId="16AF7E6F" w14:textId="7E5A6201" w:rsidR="004E3028" w:rsidRDefault="00D464C8">
      <w:pPr>
        <w:pStyle w:val="Figure"/>
      </w:pPr>
      <w:r w:rsidRPr="00D464C8">
        <w:rPr>
          <w:noProof/>
        </w:rPr>
        <w:t xml:space="preserve"> </w:t>
      </w:r>
      <w:r>
        <w:rPr>
          <w:noProof/>
        </w:rPr>
        <w:drawing>
          <wp:inline distT="0" distB="0" distL="0" distR="0" wp14:anchorId="5ABE559E" wp14:editId="522601A7">
            <wp:extent cx="4886325" cy="3101460"/>
            <wp:effectExtent l="0" t="0" r="0" b="3810"/>
            <wp:docPr id="354" name="Picture 354" descr="Screen Capture of the National/Local Procedure Codes with Inactive CPT Codes report print preview version. Columns displayed: NATIONAL NUMBER, NATIONAL NAME, CPT CODE, INACTIV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email">
                      <a:extLst>
                        <a:ext uri="{28A0092B-C50C-407E-A947-70E740481C1C}">
                          <a14:useLocalDpi xmlns:a14="http://schemas.microsoft.com/office/drawing/2010/main"/>
                        </a:ext>
                      </a:extLst>
                    </a:blip>
                    <a:stretch>
                      <a:fillRect/>
                    </a:stretch>
                  </pic:blipFill>
                  <pic:spPr>
                    <a:xfrm>
                      <a:off x="0" y="0"/>
                      <a:ext cx="4890855" cy="3104335"/>
                    </a:xfrm>
                    <a:prstGeom prst="rect">
                      <a:avLst/>
                    </a:prstGeom>
                  </pic:spPr>
                </pic:pic>
              </a:graphicData>
            </a:graphic>
          </wp:inline>
        </w:drawing>
      </w:r>
    </w:p>
    <w:p w14:paraId="659236D9" w14:textId="35D56C63" w:rsidR="004E3028" w:rsidRDefault="004E3028">
      <w:pPr>
        <w:pStyle w:val="FigureCaption"/>
      </w:pPr>
      <w:bookmarkStart w:id="460" w:name="_Toc422742846"/>
      <w:bookmarkStart w:id="461" w:name="_Toc463464174"/>
      <w:r>
        <w:t>National/Local Procedure Codes with Inactive CPT Codes Report from Export</w:t>
      </w:r>
      <w:bookmarkEnd w:id="460"/>
      <w:bookmarkEnd w:id="461"/>
    </w:p>
    <w:p w14:paraId="354F0A75" w14:textId="77777777" w:rsidR="004E3028" w:rsidRDefault="004E3028">
      <w:pPr>
        <w:pStyle w:val="Figure"/>
        <w:rPr>
          <w:noProof/>
        </w:rPr>
      </w:pPr>
      <w:r>
        <w:rPr>
          <w:noProof/>
        </w:rPr>
        <w:drawing>
          <wp:inline distT="0" distB="0" distL="0" distR="0" wp14:anchorId="252971A7" wp14:editId="41F9E172">
            <wp:extent cx="5943600" cy="619125"/>
            <wp:effectExtent l="0" t="0" r="0" b="9525"/>
            <wp:docPr id="152" name="Picture 436" descr="Screen Capture of the National/Local Procedure Codes with Inactive CPT Codes report export version. Columns displayed:&#10;NATIONAL NUMBER, NATIONAL NAME, CPT CODE, INACTIV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Screen Capture of the National/Local Procedure Codes with Inactive CPT Codes report export version. Columns displayed:&#10;NATIONAL NUMBER, NATIONAL NAME, CPT CODE, INACTIVE DATE."/>
                    <pic:cNvPicPr>
                      <a:picLocks noChangeAspect="1" noChangeArrowheads="1"/>
                    </pic:cNvPicPr>
                  </pic:nvPicPr>
                  <pic:blipFill>
                    <a:blip r:embed="rId174" cstate="email">
                      <a:extLst>
                        <a:ext uri="{28A0092B-C50C-407E-A947-70E740481C1C}">
                          <a14:useLocalDpi xmlns:a14="http://schemas.microsoft.com/office/drawing/2010/main"/>
                        </a:ext>
                      </a:extLst>
                    </a:blip>
                    <a:srcRect/>
                    <a:stretch>
                      <a:fillRect/>
                    </a:stretch>
                  </pic:blipFill>
                  <pic:spPr bwMode="auto">
                    <a:xfrm>
                      <a:off x="0" y="0"/>
                      <a:ext cx="5943600" cy="619125"/>
                    </a:xfrm>
                    <a:prstGeom prst="rect">
                      <a:avLst/>
                    </a:prstGeom>
                    <a:noFill/>
                    <a:ln>
                      <a:noFill/>
                    </a:ln>
                  </pic:spPr>
                </pic:pic>
              </a:graphicData>
            </a:graphic>
          </wp:inline>
        </w:drawing>
      </w:r>
    </w:p>
    <w:p w14:paraId="245407CE" w14:textId="57ABDF84" w:rsidR="004E3028" w:rsidRDefault="004E3028">
      <w:pPr>
        <w:pStyle w:val="Heading4"/>
      </w:pPr>
      <w:bookmarkStart w:id="462" w:name="_Toc422471296"/>
      <w:bookmarkStart w:id="463" w:name="_Toc422471464"/>
      <w:bookmarkStart w:id="464" w:name="_Toc463464009"/>
      <w:r>
        <w:lastRenderedPageBreak/>
        <w:t>National/Local Procedure Report – Active Procedures</w:t>
      </w:r>
      <w:bookmarkEnd w:id="462"/>
      <w:bookmarkEnd w:id="463"/>
      <w:bookmarkEnd w:id="464"/>
    </w:p>
    <w:p w14:paraId="46BC3045" w14:textId="77777777" w:rsidR="004E3028" w:rsidRPr="002867A9" w:rsidRDefault="004E3028" w:rsidP="002867A9">
      <w:pPr>
        <w:pStyle w:val="BulletListMultiple"/>
      </w:pPr>
      <w:r w:rsidRPr="002867A9">
        <w:t xml:space="preserve">Use the </w:t>
      </w:r>
      <w:r w:rsidRPr="009F69C7">
        <w:t>Procedure - Add or Update Local Procedures</w:t>
      </w:r>
      <w:r w:rsidRPr="002867A9">
        <w:t xml:space="preserve"> option to create local procedures before using this option.</w:t>
      </w:r>
    </w:p>
    <w:p w14:paraId="3C949704" w14:textId="77777777" w:rsidR="004E3028" w:rsidRPr="00F94D33" w:rsidRDefault="004E3028" w:rsidP="00C54497">
      <w:pPr>
        <w:pStyle w:val="BulletListMultiple"/>
      </w:pPr>
      <w:r w:rsidRPr="00F94D33">
        <w:t>This report is accessible to Management users only.</w:t>
      </w:r>
      <w:r>
        <w:t xml:space="preserve"> </w:t>
      </w:r>
      <w:r w:rsidRPr="00F94D33">
        <w:t xml:space="preserve">For users without the Management Security key (ECMGR), this report will not appear. </w:t>
      </w:r>
    </w:p>
    <w:p w14:paraId="2B724707" w14:textId="77777777" w:rsidR="004E3028" w:rsidRPr="00F94D33" w:rsidRDefault="004E3028" w:rsidP="009F69C7">
      <w:pPr>
        <w:pStyle w:val="BulletListMultipleLast"/>
      </w:pPr>
      <w:r w:rsidRPr="00F94D33">
        <w:t>After previewing the report, the user has the option to print or close the report.</w:t>
      </w:r>
    </w:p>
    <w:p w14:paraId="5A1B9176" w14:textId="77777777" w:rsidR="004E3028" w:rsidRPr="00F94D33" w:rsidRDefault="004E3028" w:rsidP="009F69C7">
      <w:pPr>
        <w:pStyle w:val="NumberedParagraph"/>
        <w:numPr>
          <w:ilvl w:val="0"/>
          <w:numId w:val="51"/>
        </w:numPr>
        <w:ind w:left="900" w:hanging="900"/>
      </w:pPr>
      <w:r w:rsidRPr="00F94D33">
        <w:t xml:space="preserve">Click the </w:t>
      </w:r>
      <w:r w:rsidRPr="00107706">
        <w:t>Active</w:t>
      </w:r>
      <w:r w:rsidRPr="00F94D33">
        <w:t xml:space="preserve"> button.</w:t>
      </w:r>
    </w:p>
    <w:p w14:paraId="6EA8455D" w14:textId="3D4660FB" w:rsidR="004E3028" w:rsidRPr="00F94D33" w:rsidRDefault="004E3028" w:rsidP="00C54497">
      <w:pPr>
        <w:pStyle w:val="NumberedParagraph"/>
      </w:pPr>
      <w:r w:rsidRPr="00F94D33">
        <w:t>Choose</w:t>
      </w:r>
      <w:r w:rsidR="00A87F54">
        <w:t xml:space="preserve"> a</w:t>
      </w:r>
      <w:r w:rsidRPr="00F94D33">
        <w:t xml:space="preserve"> </w:t>
      </w:r>
      <w:r w:rsidRPr="00C54497">
        <w:t>Preferred Report</w:t>
      </w:r>
      <w:r w:rsidRPr="00F94D33">
        <w:t xml:space="preserve"> (National, Local or Both).</w:t>
      </w:r>
    </w:p>
    <w:p w14:paraId="4879F765" w14:textId="77777777" w:rsidR="004E3028" w:rsidRPr="00F94D33" w:rsidRDefault="004E3028" w:rsidP="00C54497">
      <w:pPr>
        <w:pStyle w:val="NumberedParagraph"/>
      </w:pPr>
      <w:r w:rsidRPr="00F94D33">
        <w:t xml:space="preserve">Choose the </w:t>
      </w:r>
      <w:r w:rsidRPr="00C54497">
        <w:t>Sort Method</w:t>
      </w:r>
      <w:r w:rsidRPr="00F94D33">
        <w:t xml:space="preserve"> (Procedure or National Code).</w:t>
      </w:r>
    </w:p>
    <w:p w14:paraId="0A14CC37" w14:textId="77777777" w:rsidR="004E3028" w:rsidRPr="00F94D33" w:rsidRDefault="004E3028" w:rsidP="00C54497">
      <w:pPr>
        <w:pStyle w:val="NumberedParagraph"/>
      </w:pPr>
      <w:r w:rsidRPr="001E7BA8">
        <w:t>Export</w:t>
      </w:r>
      <w:r>
        <w:t xml:space="preserve">, </w:t>
      </w:r>
      <w:r w:rsidRPr="001E7BA8">
        <w:t>Preview</w:t>
      </w:r>
      <w:r>
        <w:t xml:space="preserve">, </w:t>
      </w:r>
      <w:r w:rsidRPr="001E7BA8">
        <w:t>Print</w:t>
      </w:r>
      <w:r>
        <w:t xml:space="preserve"> or </w:t>
      </w:r>
      <w:r w:rsidRPr="001E7BA8">
        <w:t>Cancel</w:t>
      </w:r>
      <w:r w:rsidRPr="00F94D33">
        <w:t xml:space="preserve"> the report.</w:t>
      </w:r>
    </w:p>
    <w:p w14:paraId="5AEB0A62" w14:textId="3F3BA63C" w:rsidR="004E3028" w:rsidRDefault="004E3028">
      <w:pPr>
        <w:pStyle w:val="FigureCaption"/>
      </w:pPr>
      <w:bookmarkStart w:id="465" w:name="_Toc422742847"/>
      <w:bookmarkStart w:id="466" w:name="_Toc463464175"/>
      <w:r>
        <w:t>National/Local Procedure Report (Active) Requirements</w:t>
      </w:r>
      <w:bookmarkEnd w:id="465"/>
      <w:bookmarkEnd w:id="466"/>
    </w:p>
    <w:p w14:paraId="05FA387B" w14:textId="34823A5F" w:rsidR="004E3028" w:rsidRDefault="00D464C8">
      <w:pPr>
        <w:pStyle w:val="Figure"/>
      </w:pPr>
      <w:r>
        <w:rPr>
          <w:noProof/>
        </w:rPr>
        <w:drawing>
          <wp:inline distT="0" distB="0" distL="0" distR="0" wp14:anchorId="2908B60C" wp14:editId="171A50C4">
            <wp:extent cx="5541264" cy="3798963"/>
            <wp:effectExtent l="0" t="0" r="2540" b="0"/>
            <wp:docPr id="355" name="Picture 355" descr="Screen Capture of the Event Capture National/Local Procedure Report which shows the Report Selection Listbox,Active with Preferred Report, Inactive and Sort Method data entry points. The buttons available are Export, Preview, Print, Cancel and Topic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email">
                      <a:extLst>
                        <a:ext uri="{28A0092B-C50C-407E-A947-70E740481C1C}">
                          <a14:useLocalDpi xmlns:a14="http://schemas.microsoft.com/office/drawing/2010/main"/>
                        </a:ext>
                      </a:extLst>
                    </a:blip>
                    <a:stretch>
                      <a:fillRect/>
                    </a:stretch>
                  </pic:blipFill>
                  <pic:spPr>
                    <a:xfrm>
                      <a:off x="0" y="0"/>
                      <a:ext cx="5541264" cy="3798963"/>
                    </a:xfrm>
                    <a:prstGeom prst="rect">
                      <a:avLst/>
                    </a:prstGeom>
                  </pic:spPr>
                </pic:pic>
              </a:graphicData>
            </a:graphic>
          </wp:inline>
        </w:drawing>
      </w:r>
    </w:p>
    <w:p w14:paraId="6B558938" w14:textId="093D00AB" w:rsidR="004E3028" w:rsidRDefault="004E3028">
      <w:pPr>
        <w:pStyle w:val="FigureCaption"/>
      </w:pPr>
      <w:bookmarkStart w:id="467" w:name="_Toc422742848"/>
      <w:bookmarkStart w:id="468" w:name="_Toc463464176"/>
      <w:r>
        <w:lastRenderedPageBreak/>
        <w:t>National/Local Procedure Report (Active) from Print Preview</w:t>
      </w:r>
      <w:bookmarkEnd w:id="467"/>
      <w:bookmarkEnd w:id="468"/>
    </w:p>
    <w:p w14:paraId="4B7E0E92" w14:textId="044F5C38" w:rsidR="004E3028" w:rsidRDefault="00D464C8">
      <w:pPr>
        <w:pStyle w:val="Figure"/>
      </w:pPr>
      <w:r>
        <w:rPr>
          <w:noProof/>
        </w:rPr>
        <w:drawing>
          <wp:inline distT="0" distB="0" distL="0" distR="0" wp14:anchorId="551D701B" wp14:editId="679934A9">
            <wp:extent cx="5477256" cy="3268798"/>
            <wp:effectExtent l="0" t="0" r="0" b="8255"/>
            <wp:docPr id="356" name="Picture 356" descr="The National/Local Procedure Report (Active) sample from print preview. Includes columns for name, national number and C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email">
                      <a:extLst>
                        <a:ext uri="{28A0092B-C50C-407E-A947-70E740481C1C}">
                          <a14:useLocalDpi xmlns:a14="http://schemas.microsoft.com/office/drawing/2010/main"/>
                        </a:ext>
                      </a:extLst>
                    </a:blip>
                    <a:stretch>
                      <a:fillRect/>
                    </a:stretch>
                  </pic:blipFill>
                  <pic:spPr>
                    <a:xfrm>
                      <a:off x="0" y="0"/>
                      <a:ext cx="5477256" cy="3268798"/>
                    </a:xfrm>
                    <a:prstGeom prst="rect">
                      <a:avLst/>
                    </a:prstGeom>
                  </pic:spPr>
                </pic:pic>
              </a:graphicData>
            </a:graphic>
          </wp:inline>
        </w:drawing>
      </w:r>
    </w:p>
    <w:p w14:paraId="3E01E02A" w14:textId="219ADD0B" w:rsidR="004E3028" w:rsidRDefault="004E3028">
      <w:pPr>
        <w:pStyle w:val="FigureCaption"/>
      </w:pPr>
      <w:bookmarkStart w:id="469" w:name="_Toc422742849"/>
      <w:bookmarkStart w:id="470" w:name="_Toc463464177"/>
      <w:r>
        <w:t>National/Local Procedure Report (Active) from Export</w:t>
      </w:r>
      <w:bookmarkEnd w:id="469"/>
      <w:bookmarkEnd w:id="470"/>
    </w:p>
    <w:p w14:paraId="69017F07" w14:textId="77777777" w:rsidR="004E3028" w:rsidRDefault="004E3028">
      <w:pPr>
        <w:pStyle w:val="Figure"/>
        <w:rPr>
          <w:noProof/>
        </w:rPr>
      </w:pPr>
      <w:r>
        <w:rPr>
          <w:noProof/>
        </w:rPr>
        <w:drawing>
          <wp:inline distT="0" distB="0" distL="0" distR="0" wp14:anchorId="64343A6B" wp14:editId="42B20113">
            <wp:extent cx="2962275" cy="1209675"/>
            <wp:effectExtent l="0" t="0" r="9525" b="9525"/>
            <wp:docPr id="155" name="Picture 275" descr="The National/Local Procedure Report (Active) sample from export includes columns for name, national number and C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The National/Local Procedure Report (Active) sample from export includes columns for name, national number and CPT."/>
                    <pic:cNvPicPr>
                      <a:picLocks noChangeAspect="1" noChangeArrowheads="1"/>
                    </pic:cNvPicPr>
                  </pic:nvPicPr>
                  <pic:blipFill>
                    <a:blip r:embed="rId177" cstate="email">
                      <a:extLst>
                        <a:ext uri="{28A0092B-C50C-407E-A947-70E740481C1C}">
                          <a14:useLocalDpi xmlns:a14="http://schemas.microsoft.com/office/drawing/2010/main"/>
                        </a:ext>
                      </a:extLst>
                    </a:blip>
                    <a:srcRect/>
                    <a:stretch>
                      <a:fillRect/>
                    </a:stretch>
                  </pic:blipFill>
                  <pic:spPr bwMode="auto">
                    <a:xfrm>
                      <a:off x="0" y="0"/>
                      <a:ext cx="2962275" cy="1209675"/>
                    </a:xfrm>
                    <a:prstGeom prst="rect">
                      <a:avLst/>
                    </a:prstGeom>
                    <a:noFill/>
                    <a:ln>
                      <a:noFill/>
                    </a:ln>
                  </pic:spPr>
                </pic:pic>
              </a:graphicData>
            </a:graphic>
          </wp:inline>
        </w:drawing>
      </w:r>
    </w:p>
    <w:p w14:paraId="67A5FCAA" w14:textId="764E44AD" w:rsidR="004E3028" w:rsidRDefault="0092120C">
      <w:pPr>
        <w:pStyle w:val="Heading4"/>
      </w:pPr>
      <w:bookmarkStart w:id="471" w:name="_Toc422471297"/>
      <w:bookmarkStart w:id="472" w:name="_Toc422471465"/>
      <w:r>
        <w:t xml:space="preserve"> </w:t>
      </w:r>
      <w:bookmarkStart w:id="473" w:name="_Toc463464010"/>
      <w:r w:rsidR="004E3028">
        <w:t>National/Local Procedure Report – Inactive Procedures</w:t>
      </w:r>
      <w:bookmarkEnd w:id="471"/>
      <w:bookmarkEnd w:id="472"/>
      <w:bookmarkEnd w:id="473"/>
    </w:p>
    <w:p w14:paraId="65DAE238" w14:textId="77777777" w:rsidR="004E3028" w:rsidRPr="002867A9" w:rsidRDefault="004E3028" w:rsidP="002867A9">
      <w:pPr>
        <w:pStyle w:val="BulletListMultiple"/>
      </w:pPr>
      <w:r w:rsidRPr="002867A9">
        <w:t xml:space="preserve">Use the </w:t>
      </w:r>
      <w:r w:rsidRPr="009F69C7">
        <w:t>Procedure - Add or Update Local Procedures</w:t>
      </w:r>
      <w:r w:rsidRPr="002867A9">
        <w:t xml:space="preserve"> option to create local procedures before using this option.</w:t>
      </w:r>
    </w:p>
    <w:p w14:paraId="19255DBB" w14:textId="77777777" w:rsidR="004E3028" w:rsidRPr="00F94D33" w:rsidRDefault="004E3028" w:rsidP="002867A9">
      <w:pPr>
        <w:pStyle w:val="BulletListMultiple"/>
      </w:pPr>
      <w:r w:rsidRPr="002867A9">
        <w:t>This report is accessible to Management users only. For users without the Management</w:t>
      </w:r>
      <w:r w:rsidRPr="00F94D33">
        <w:t xml:space="preserve"> Security key (ECMGR), this report will not appear. </w:t>
      </w:r>
    </w:p>
    <w:p w14:paraId="49898B2D" w14:textId="77777777" w:rsidR="004E3028" w:rsidRPr="00F94D33" w:rsidRDefault="004E3028" w:rsidP="009F69C7">
      <w:pPr>
        <w:pStyle w:val="BulletListMultipleLast"/>
      </w:pPr>
      <w:r w:rsidRPr="00F94D33">
        <w:t>After previewing the report, the user has the option to print or close the report.</w:t>
      </w:r>
    </w:p>
    <w:p w14:paraId="3CAD18B0" w14:textId="77777777" w:rsidR="004E3028" w:rsidRPr="00F94D33" w:rsidRDefault="004E3028" w:rsidP="009F69C7">
      <w:pPr>
        <w:pStyle w:val="NumberedParagraph"/>
        <w:numPr>
          <w:ilvl w:val="0"/>
          <w:numId w:val="52"/>
        </w:numPr>
        <w:ind w:left="900" w:hanging="900"/>
      </w:pPr>
      <w:r w:rsidRPr="00F94D33">
        <w:t xml:space="preserve">Click the </w:t>
      </w:r>
      <w:r w:rsidRPr="00107706">
        <w:t>Inactive</w:t>
      </w:r>
      <w:r w:rsidRPr="00F94D33">
        <w:t xml:space="preserve"> button.</w:t>
      </w:r>
    </w:p>
    <w:p w14:paraId="5798DB86" w14:textId="77777777" w:rsidR="004E3028" w:rsidRPr="00F94D33" w:rsidRDefault="004E3028" w:rsidP="00C54497">
      <w:pPr>
        <w:pStyle w:val="NumberedParagraph"/>
      </w:pPr>
      <w:r w:rsidRPr="001E7BA8">
        <w:t>Export</w:t>
      </w:r>
      <w:r>
        <w:t xml:space="preserve">, </w:t>
      </w:r>
      <w:r w:rsidRPr="001E7BA8">
        <w:t>Preview</w:t>
      </w:r>
      <w:r>
        <w:t xml:space="preserve">, </w:t>
      </w:r>
      <w:r w:rsidRPr="001E7BA8">
        <w:t>Print</w:t>
      </w:r>
      <w:r>
        <w:t xml:space="preserve"> or </w:t>
      </w:r>
      <w:r w:rsidRPr="001E7BA8">
        <w:t>Cancel</w:t>
      </w:r>
      <w:r w:rsidRPr="00F94D33">
        <w:t xml:space="preserve"> the report.</w:t>
      </w:r>
    </w:p>
    <w:p w14:paraId="6B46C293" w14:textId="77777777" w:rsidR="00246B56" w:rsidRPr="00F94D33" w:rsidRDefault="00246B56" w:rsidP="00C54497">
      <w:pPr>
        <w:pStyle w:val="Note"/>
      </w:pPr>
      <w:r w:rsidRPr="00F94D33">
        <w:t>Note:</w:t>
      </w:r>
      <w:r w:rsidRPr="001037E7">
        <w:t xml:space="preserve"> </w:t>
      </w:r>
    </w:p>
    <w:p w14:paraId="14A365CF" w14:textId="5B383ED2" w:rsidR="00246B56" w:rsidRPr="0035038E" w:rsidRDefault="00246B56" w:rsidP="009F69C7">
      <w:pPr>
        <w:pStyle w:val="BulletListIndent"/>
      </w:pPr>
      <w:r w:rsidRPr="00F94D33">
        <w:t xml:space="preserve">If the report is marked as Inactive, the preferred report and sort method will be </w:t>
      </w:r>
      <w:r>
        <w:t>disabled</w:t>
      </w:r>
      <w:r w:rsidRPr="00F94D33">
        <w:t>.</w:t>
      </w:r>
    </w:p>
    <w:p w14:paraId="5E327397" w14:textId="1A8575E2" w:rsidR="004E3028" w:rsidRDefault="004E3028">
      <w:pPr>
        <w:pStyle w:val="FigureCaption"/>
      </w:pPr>
      <w:bookmarkStart w:id="474" w:name="_Toc422742850"/>
      <w:bookmarkStart w:id="475" w:name="_Toc463464178"/>
      <w:r>
        <w:lastRenderedPageBreak/>
        <w:t>National/Local Procedure Report (Inactive) Required Fields</w:t>
      </w:r>
      <w:bookmarkEnd w:id="474"/>
      <w:bookmarkEnd w:id="475"/>
    </w:p>
    <w:p w14:paraId="50896044" w14:textId="23C5FC5D" w:rsidR="004E3028" w:rsidRDefault="00D464C8">
      <w:pPr>
        <w:pStyle w:val="Figure"/>
      </w:pPr>
      <w:r>
        <w:rPr>
          <w:noProof/>
        </w:rPr>
        <w:drawing>
          <wp:inline distT="0" distB="0" distL="0" distR="0" wp14:anchorId="0B584598" wp14:editId="7B861FD7">
            <wp:extent cx="5559552" cy="3811501"/>
            <wp:effectExtent l="0" t="0" r="3175" b="0"/>
            <wp:docPr id="357" name="Picture 357" descr="Screen Capture of the Event Capture National/Local Procedure Report which shows the Report Selection Listbox,Active with Preferred Report, Inactive and Sort Method data entry points. The buttons available are Export, Preview, Print, Cancel and Topic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email">
                      <a:extLst>
                        <a:ext uri="{28A0092B-C50C-407E-A947-70E740481C1C}">
                          <a14:useLocalDpi xmlns:a14="http://schemas.microsoft.com/office/drawing/2010/main"/>
                        </a:ext>
                      </a:extLst>
                    </a:blip>
                    <a:stretch>
                      <a:fillRect/>
                    </a:stretch>
                  </pic:blipFill>
                  <pic:spPr>
                    <a:xfrm>
                      <a:off x="0" y="0"/>
                      <a:ext cx="5559552" cy="3811501"/>
                    </a:xfrm>
                    <a:prstGeom prst="rect">
                      <a:avLst/>
                    </a:prstGeom>
                  </pic:spPr>
                </pic:pic>
              </a:graphicData>
            </a:graphic>
          </wp:inline>
        </w:drawing>
      </w:r>
    </w:p>
    <w:p w14:paraId="413EE692" w14:textId="6CA84B58" w:rsidR="004E3028" w:rsidRDefault="004E3028">
      <w:pPr>
        <w:pStyle w:val="FigureCaption"/>
      </w:pPr>
      <w:bookmarkStart w:id="476" w:name="_Toc422742851"/>
      <w:bookmarkStart w:id="477" w:name="_Toc463464179"/>
      <w:r>
        <w:t>National/Local Procedure Report (Inactive) from Print Preview</w:t>
      </w:r>
      <w:bookmarkEnd w:id="476"/>
      <w:bookmarkEnd w:id="477"/>
    </w:p>
    <w:p w14:paraId="25204F06" w14:textId="2E2FC69B" w:rsidR="004E3028" w:rsidRDefault="00D464C8">
      <w:pPr>
        <w:pStyle w:val="Figure"/>
      </w:pPr>
      <w:r w:rsidRPr="00D464C8">
        <w:rPr>
          <w:noProof/>
        </w:rPr>
        <w:t xml:space="preserve"> </w:t>
      </w:r>
      <w:r>
        <w:rPr>
          <w:noProof/>
        </w:rPr>
        <w:drawing>
          <wp:inline distT="0" distB="0" distL="0" distR="0" wp14:anchorId="3D68DA26" wp14:editId="63808340">
            <wp:extent cx="5614416" cy="3302069"/>
            <wp:effectExtent l="0" t="0" r="5715" b="0"/>
            <wp:docPr id="358" name="Picture 358" descr="Screen capture from print preview.  The fields included in the sample report are Name, National Number and C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email">
                      <a:extLst>
                        <a:ext uri="{28A0092B-C50C-407E-A947-70E740481C1C}">
                          <a14:useLocalDpi xmlns:a14="http://schemas.microsoft.com/office/drawing/2010/main"/>
                        </a:ext>
                      </a:extLst>
                    </a:blip>
                    <a:stretch>
                      <a:fillRect/>
                    </a:stretch>
                  </pic:blipFill>
                  <pic:spPr>
                    <a:xfrm>
                      <a:off x="0" y="0"/>
                      <a:ext cx="5618703" cy="3304590"/>
                    </a:xfrm>
                    <a:prstGeom prst="rect">
                      <a:avLst/>
                    </a:prstGeom>
                  </pic:spPr>
                </pic:pic>
              </a:graphicData>
            </a:graphic>
          </wp:inline>
        </w:drawing>
      </w:r>
    </w:p>
    <w:p w14:paraId="638466CE" w14:textId="5C4ACB31" w:rsidR="004E3028" w:rsidRDefault="004E3028">
      <w:pPr>
        <w:pStyle w:val="FigureCaption"/>
      </w:pPr>
      <w:bookmarkStart w:id="478" w:name="_Toc422742852"/>
      <w:bookmarkStart w:id="479" w:name="_Toc463464180"/>
      <w:r>
        <w:lastRenderedPageBreak/>
        <w:t>National/Local Procedure Report (Inactive) from Export</w:t>
      </w:r>
      <w:bookmarkEnd w:id="478"/>
      <w:bookmarkEnd w:id="479"/>
    </w:p>
    <w:p w14:paraId="6968CD91" w14:textId="77777777" w:rsidR="004E3028" w:rsidRDefault="004E3028">
      <w:pPr>
        <w:pStyle w:val="Figure"/>
        <w:rPr>
          <w:noProof/>
        </w:rPr>
      </w:pPr>
      <w:r>
        <w:rPr>
          <w:noProof/>
        </w:rPr>
        <w:drawing>
          <wp:inline distT="0" distB="0" distL="0" distR="0" wp14:anchorId="72508F57" wp14:editId="558E13A0">
            <wp:extent cx="3267075" cy="867437"/>
            <wp:effectExtent l="0" t="0" r="0" b="8890"/>
            <wp:docPr id="158" name="Picture 282" descr="The sample from the National/Local Procedure Report (Inactive) from Export shows the following columns: Name, National Number, CPT, Inactive 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The sample from the National/Local Procedure Report (Inactive) from Export shows the following columns: Name, National Number, CPT, Inactive Dates."/>
                    <pic:cNvPicPr>
                      <a:picLocks noChangeAspect="1" noChangeArrowheads="1"/>
                    </pic:cNvPicPr>
                  </pic:nvPicPr>
                  <pic:blipFill>
                    <a:blip r:embed="rId180" cstate="email">
                      <a:extLst>
                        <a:ext uri="{28A0092B-C50C-407E-A947-70E740481C1C}">
                          <a14:useLocalDpi xmlns:a14="http://schemas.microsoft.com/office/drawing/2010/main"/>
                        </a:ext>
                      </a:extLst>
                    </a:blip>
                    <a:srcRect/>
                    <a:stretch>
                      <a:fillRect/>
                    </a:stretch>
                  </pic:blipFill>
                  <pic:spPr bwMode="auto">
                    <a:xfrm>
                      <a:off x="0" y="0"/>
                      <a:ext cx="3267075" cy="867437"/>
                    </a:xfrm>
                    <a:prstGeom prst="rect">
                      <a:avLst/>
                    </a:prstGeom>
                    <a:noFill/>
                    <a:ln>
                      <a:noFill/>
                    </a:ln>
                  </pic:spPr>
                </pic:pic>
              </a:graphicData>
            </a:graphic>
          </wp:inline>
        </w:drawing>
      </w:r>
    </w:p>
    <w:p w14:paraId="312751A6" w14:textId="3C620027" w:rsidR="004E3028" w:rsidRDefault="004E3028">
      <w:pPr>
        <w:pStyle w:val="Heading4"/>
      </w:pPr>
      <w:bookmarkStart w:id="480" w:name="_Toc422471298"/>
      <w:bookmarkStart w:id="481" w:name="_Toc422471466"/>
      <w:bookmarkStart w:id="482" w:name="_Toc463464011"/>
      <w:r>
        <w:t>Print Category and Procedure Summary (Report)</w:t>
      </w:r>
      <w:bookmarkEnd w:id="480"/>
      <w:bookmarkEnd w:id="481"/>
      <w:bookmarkEnd w:id="482"/>
    </w:p>
    <w:p w14:paraId="4C7417B5" w14:textId="77777777" w:rsidR="004E3028" w:rsidRPr="002867A9" w:rsidRDefault="004E3028" w:rsidP="002867A9">
      <w:pPr>
        <w:pStyle w:val="BulletListMultiple"/>
      </w:pPr>
      <w:r w:rsidRPr="002867A9">
        <w:t xml:space="preserve">Use the </w:t>
      </w:r>
      <w:r w:rsidRPr="009F69C7">
        <w:t>DSS Unit - Add or Update DSS Units</w:t>
      </w:r>
      <w:r w:rsidRPr="002867A9">
        <w:t xml:space="preserve"> option to create DSS Units categories before using this option.</w:t>
      </w:r>
    </w:p>
    <w:p w14:paraId="1CBE62C2" w14:textId="77777777" w:rsidR="004E3028" w:rsidRPr="002867A9" w:rsidRDefault="004E3028" w:rsidP="002867A9">
      <w:pPr>
        <w:pStyle w:val="BulletListMultiple"/>
      </w:pPr>
      <w:r w:rsidRPr="002867A9">
        <w:t>Use the</w:t>
      </w:r>
      <w:r w:rsidRPr="009F69C7">
        <w:t xml:space="preserve"> Category - Add or Update Categories</w:t>
      </w:r>
      <w:r w:rsidRPr="002867A9">
        <w:t xml:space="preserve"> option to create categories before using this option.</w:t>
      </w:r>
    </w:p>
    <w:p w14:paraId="4EDF6473" w14:textId="77777777" w:rsidR="004E3028" w:rsidRPr="002867A9" w:rsidRDefault="004E3028" w:rsidP="002867A9">
      <w:pPr>
        <w:pStyle w:val="BulletListMultiple"/>
      </w:pPr>
      <w:r w:rsidRPr="002867A9">
        <w:t xml:space="preserve">Use the </w:t>
      </w:r>
      <w:r w:rsidRPr="009F69C7">
        <w:t>Procedure - Add or Update Local Procedures</w:t>
      </w:r>
      <w:r w:rsidRPr="002867A9">
        <w:t xml:space="preserve"> option to create procedures before using this option.</w:t>
      </w:r>
    </w:p>
    <w:p w14:paraId="6B1D5D8D" w14:textId="77777777" w:rsidR="004E3028" w:rsidRPr="002867A9" w:rsidRDefault="004E3028" w:rsidP="002867A9">
      <w:pPr>
        <w:pStyle w:val="BulletListMultiple"/>
      </w:pPr>
      <w:r w:rsidRPr="002867A9">
        <w:t>This report is accessible to Management users only. This report will not appear for users without the management security key (ECMGR).</w:t>
      </w:r>
    </w:p>
    <w:p w14:paraId="609AD8E4" w14:textId="77777777" w:rsidR="004E3028" w:rsidRPr="00F94D33" w:rsidRDefault="004E3028" w:rsidP="009F69C7">
      <w:pPr>
        <w:pStyle w:val="BulletListMultipleLast"/>
      </w:pPr>
      <w:r w:rsidRPr="00F94D33">
        <w:t>After previewing the report, the user has the option to print or close the report.</w:t>
      </w:r>
    </w:p>
    <w:p w14:paraId="2F7F879C" w14:textId="77777777" w:rsidR="004E3028" w:rsidRPr="00F94D33" w:rsidRDefault="004E3028" w:rsidP="009F69C7">
      <w:pPr>
        <w:pStyle w:val="NumberedParagraph"/>
        <w:numPr>
          <w:ilvl w:val="0"/>
          <w:numId w:val="53"/>
        </w:numPr>
        <w:ind w:left="900" w:hanging="900"/>
      </w:pPr>
      <w:r w:rsidRPr="00F94D33">
        <w:t xml:space="preserve">Select one or all </w:t>
      </w:r>
      <w:r w:rsidRPr="00C54497">
        <w:t>Location</w:t>
      </w:r>
      <w:r w:rsidRPr="00F94D33">
        <w:t xml:space="preserve">(s). </w:t>
      </w:r>
    </w:p>
    <w:p w14:paraId="4A822AE9" w14:textId="77777777" w:rsidR="004E3028" w:rsidRDefault="004E3028" w:rsidP="00C54497">
      <w:pPr>
        <w:pStyle w:val="NumberedParagraph"/>
      </w:pPr>
      <w:r w:rsidRPr="00F94D33">
        <w:t xml:space="preserve">Select one or all </w:t>
      </w:r>
      <w:r w:rsidRPr="00C54497">
        <w:t>DSS Unit</w:t>
      </w:r>
      <w:r w:rsidRPr="00F94D33">
        <w:t>(s).</w:t>
      </w:r>
    </w:p>
    <w:p w14:paraId="6F119553" w14:textId="77777777" w:rsidR="00A87F54" w:rsidRPr="00F94D33" w:rsidRDefault="00A87F54" w:rsidP="00C54497">
      <w:pPr>
        <w:pStyle w:val="Note"/>
      </w:pPr>
      <w:r w:rsidRPr="00F94D33">
        <w:t>Note:</w:t>
      </w:r>
      <w:r w:rsidRPr="001037E7">
        <w:t xml:space="preserve"> </w:t>
      </w:r>
    </w:p>
    <w:p w14:paraId="109A8F69" w14:textId="3818829A" w:rsidR="00A87F54" w:rsidRPr="0035038E" w:rsidRDefault="00A87F54" w:rsidP="009F69C7">
      <w:pPr>
        <w:pStyle w:val="BulletListIndent"/>
      </w:pPr>
      <w:r w:rsidRPr="00F94D33">
        <w:t xml:space="preserve">If </w:t>
      </w:r>
      <w:r>
        <w:t>“</w:t>
      </w:r>
      <w:r w:rsidRPr="00747A72">
        <w:t>All</w:t>
      </w:r>
      <w:r>
        <w:t>”</w:t>
      </w:r>
      <w:r w:rsidRPr="00F94D33">
        <w:t xml:space="preserve"> is selected for the DSS Unit, the Category will also be </w:t>
      </w:r>
      <w:r>
        <w:t>“</w:t>
      </w:r>
      <w:r w:rsidRPr="00F94D33">
        <w:t>All</w:t>
      </w:r>
      <w:r>
        <w:t>”</w:t>
      </w:r>
      <w:r w:rsidRPr="00F94D33">
        <w:t xml:space="preserve"> and will be </w:t>
      </w:r>
      <w:r>
        <w:t>disabled</w:t>
      </w:r>
      <w:r w:rsidRPr="00F94D33">
        <w:t>.</w:t>
      </w:r>
    </w:p>
    <w:p w14:paraId="0387008C" w14:textId="77777777" w:rsidR="004E3028" w:rsidRPr="00F94D33" w:rsidRDefault="004E3028" w:rsidP="00C54497">
      <w:pPr>
        <w:pStyle w:val="NumberedParagraph"/>
      </w:pPr>
      <w:r w:rsidRPr="00F94D33">
        <w:t>Select a Category.</w:t>
      </w:r>
    </w:p>
    <w:p w14:paraId="6D2CB72D" w14:textId="77777777" w:rsidR="004E3028" w:rsidRPr="00F94D33" w:rsidRDefault="004E3028" w:rsidP="00C54497">
      <w:pPr>
        <w:pStyle w:val="NumberedParagraph"/>
      </w:pPr>
      <w:r w:rsidRPr="00F94D33">
        <w:t>Note: Categories only appears if the Event Code Screen uses categories to group procedures.</w:t>
      </w:r>
    </w:p>
    <w:p w14:paraId="677C1BA7" w14:textId="77777777" w:rsidR="004E3028" w:rsidRPr="00F94D33" w:rsidRDefault="004E3028" w:rsidP="00C54497">
      <w:pPr>
        <w:pStyle w:val="NumberedParagraph"/>
      </w:pPr>
      <w:r w:rsidRPr="00F94D33">
        <w:t xml:space="preserve">Select </w:t>
      </w:r>
      <w:r w:rsidRPr="00C54497">
        <w:t>Active</w:t>
      </w:r>
      <w:r w:rsidRPr="00F94D33">
        <w:t xml:space="preserve">, </w:t>
      </w:r>
      <w:r w:rsidRPr="00C54497">
        <w:t>Inactive</w:t>
      </w:r>
      <w:r w:rsidRPr="00F94D33">
        <w:t xml:space="preserve"> or </w:t>
      </w:r>
      <w:proofErr w:type="gramStart"/>
      <w:r w:rsidRPr="00C54497">
        <w:t>Both</w:t>
      </w:r>
      <w:proofErr w:type="gramEnd"/>
      <w:r w:rsidRPr="00C54497">
        <w:t xml:space="preserve"> (Active and Inactive)</w:t>
      </w:r>
      <w:r w:rsidRPr="00F94D33">
        <w:t xml:space="preserve"> EC Code Screens.</w:t>
      </w:r>
    </w:p>
    <w:p w14:paraId="1F3DBB7F" w14:textId="77777777" w:rsidR="004E3028" w:rsidRPr="00F94D33" w:rsidRDefault="004E3028" w:rsidP="00C54497">
      <w:pPr>
        <w:pStyle w:val="NumberedParagraph"/>
      </w:pPr>
      <w:r w:rsidRPr="001E7BA8">
        <w:t>Export</w:t>
      </w:r>
      <w:r>
        <w:t xml:space="preserve">, </w:t>
      </w:r>
      <w:r w:rsidRPr="001E7BA8">
        <w:t>Preview</w:t>
      </w:r>
      <w:r>
        <w:t xml:space="preserve">, </w:t>
      </w:r>
      <w:r w:rsidRPr="001E7BA8">
        <w:t>Print</w:t>
      </w:r>
      <w:r>
        <w:t xml:space="preserve"> or </w:t>
      </w:r>
      <w:r w:rsidRPr="001E7BA8">
        <w:t>Cancel</w:t>
      </w:r>
      <w:r w:rsidRPr="00F94D33">
        <w:t xml:space="preserve"> the report.</w:t>
      </w:r>
    </w:p>
    <w:p w14:paraId="1E4ECB35" w14:textId="39F7E8C7" w:rsidR="004E3028" w:rsidRDefault="004E3028">
      <w:pPr>
        <w:pStyle w:val="FigureCaption"/>
      </w:pPr>
      <w:bookmarkStart w:id="483" w:name="_Toc422742853"/>
      <w:bookmarkStart w:id="484" w:name="_Toc463464181"/>
      <w:r>
        <w:lastRenderedPageBreak/>
        <w:t>Print Category and Procedure Summary (Report) Required Fields</w:t>
      </w:r>
      <w:bookmarkEnd w:id="483"/>
      <w:bookmarkEnd w:id="484"/>
    </w:p>
    <w:p w14:paraId="4FD68273" w14:textId="2E1E8638" w:rsidR="004E3028" w:rsidRDefault="00260E3D">
      <w:pPr>
        <w:pStyle w:val="Figure"/>
      </w:pPr>
      <w:r>
        <w:rPr>
          <w:noProof/>
        </w:rPr>
        <w:drawing>
          <wp:inline distT="0" distB="0" distL="0" distR="0" wp14:anchorId="471822AE" wp14:editId="077DB54E">
            <wp:extent cx="4487570" cy="3076575"/>
            <wp:effectExtent l="0" t="0" r="8255" b="0"/>
            <wp:docPr id="359" name="Picture 359" descr="Screen Capture of the Event Capture Print Category and Procedure Summary Report which shows the Report Selection Listbox, Location, DSS Unit, Category and Active/Inactive/Both data entry points. The buttons available are Export, Preview, Print, Cancel and Topic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email">
                      <a:extLst>
                        <a:ext uri="{28A0092B-C50C-407E-A947-70E740481C1C}">
                          <a14:useLocalDpi xmlns:a14="http://schemas.microsoft.com/office/drawing/2010/main"/>
                        </a:ext>
                      </a:extLst>
                    </a:blip>
                    <a:stretch>
                      <a:fillRect/>
                    </a:stretch>
                  </pic:blipFill>
                  <pic:spPr>
                    <a:xfrm>
                      <a:off x="0" y="0"/>
                      <a:ext cx="4500306" cy="3085306"/>
                    </a:xfrm>
                    <a:prstGeom prst="rect">
                      <a:avLst/>
                    </a:prstGeom>
                  </pic:spPr>
                </pic:pic>
              </a:graphicData>
            </a:graphic>
          </wp:inline>
        </w:drawing>
      </w:r>
    </w:p>
    <w:p w14:paraId="73575994" w14:textId="25FFD6BD" w:rsidR="004E3028" w:rsidRDefault="004E3028">
      <w:pPr>
        <w:pStyle w:val="FigureCaption"/>
      </w:pPr>
      <w:bookmarkStart w:id="485" w:name="_Toc422742854"/>
      <w:bookmarkStart w:id="486" w:name="_Toc463464182"/>
      <w:r>
        <w:lastRenderedPageBreak/>
        <w:t>Print Category and Procedure Summary (Report) from Print Preview</w:t>
      </w:r>
      <w:bookmarkEnd w:id="485"/>
      <w:bookmarkEnd w:id="486"/>
    </w:p>
    <w:p w14:paraId="791480DE" w14:textId="4D444E07" w:rsidR="004E3028" w:rsidRDefault="00260E3D">
      <w:pPr>
        <w:pStyle w:val="Figure"/>
      </w:pPr>
      <w:r>
        <w:rPr>
          <w:noProof/>
        </w:rPr>
        <w:drawing>
          <wp:inline distT="0" distB="0" distL="0" distR="0" wp14:anchorId="66E44DD0" wp14:editId="7CA134D8">
            <wp:extent cx="5612273" cy="4743450"/>
            <wp:effectExtent l="0" t="0" r="7620" b="0"/>
            <wp:docPr id="360" name="Picture 360" descr="Screen Capture of the Report preview Print Category and Procedure Summary Both inactive and active. Information displayed: Run Date, Location, Service, DSS Unit, Send Status, DSS Dept, Proc Code, Procedure Name, Synonym and Categ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email">
                      <a:extLst>
                        <a:ext uri="{28A0092B-C50C-407E-A947-70E740481C1C}">
                          <a14:useLocalDpi xmlns:a14="http://schemas.microsoft.com/office/drawing/2010/main"/>
                        </a:ext>
                      </a:extLst>
                    </a:blip>
                    <a:stretch>
                      <a:fillRect/>
                    </a:stretch>
                  </pic:blipFill>
                  <pic:spPr>
                    <a:xfrm>
                      <a:off x="0" y="0"/>
                      <a:ext cx="5616533" cy="4747050"/>
                    </a:xfrm>
                    <a:prstGeom prst="rect">
                      <a:avLst/>
                    </a:prstGeom>
                  </pic:spPr>
                </pic:pic>
              </a:graphicData>
            </a:graphic>
          </wp:inline>
        </w:drawing>
      </w:r>
    </w:p>
    <w:p w14:paraId="22A0B977" w14:textId="4D12FF1B" w:rsidR="004E3028" w:rsidRDefault="004E3028">
      <w:pPr>
        <w:pStyle w:val="FigureCaption"/>
      </w:pPr>
      <w:bookmarkStart w:id="487" w:name="_Toc422742855"/>
      <w:bookmarkStart w:id="488" w:name="_Toc463464183"/>
      <w:r>
        <w:t>Print Category and Procedure Summary (Report) from Export</w:t>
      </w:r>
      <w:bookmarkEnd w:id="487"/>
      <w:bookmarkEnd w:id="488"/>
    </w:p>
    <w:p w14:paraId="0AF7C49A" w14:textId="77777777" w:rsidR="004E3028" w:rsidRDefault="004E3028">
      <w:pPr>
        <w:pStyle w:val="Figure"/>
      </w:pPr>
      <w:r>
        <w:rPr>
          <w:noProof/>
        </w:rPr>
        <w:drawing>
          <wp:inline distT="0" distB="0" distL="0" distR="0" wp14:anchorId="47A09142" wp14:editId="75F177C6">
            <wp:extent cx="5943600" cy="828675"/>
            <wp:effectExtent l="0" t="0" r="0" b="9525"/>
            <wp:docPr id="161" name="Picture 437" descr="Screen Capture of Print Category and Procedure Summary Report export version. Columns Displayed: EC SCREEN STATUS, LOCATION, SERVICE, DSS UNIT, DSS DEPT, SEND STATUS, DSS UNIT INACTIVE, CATEGORY, CPT CODE, PROCEDURE CODE, PROCEDURE NAME, SYNONYM, CLINIC , CLINIC IEN, STOP CODE, CREDIT STOP CODE, CHAR4 COD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Screen Capture of Print Category and Procedure Summary Report export version. Columns Displayed: EC SCREEN STATUS, LOCATION, SERVICE, DSS UNIT, DSS DEPT, SEND STATUS, DSS UNIT INACTIVE, CATEGORY, CPT CODE, PROCEDURE CODE, PROCEDURE NAME, SYNONYM, CLINIC , CLINIC IEN, STOP CODE, CREDIT STOP CODE, CHAR4 CODE.&#10;"/>
                    <pic:cNvPicPr>
                      <a:picLocks noChangeAspect="1" noChangeArrowheads="1"/>
                    </pic:cNvPicPr>
                  </pic:nvPicPr>
                  <pic:blipFill>
                    <a:blip r:embed="rId183" cstate="email">
                      <a:extLst>
                        <a:ext uri="{28A0092B-C50C-407E-A947-70E740481C1C}">
                          <a14:useLocalDpi xmlns:a14="http://schemas.microsoft.com/office/drawing/2010/main"/>
                        </a:ext>
                      </a:extLst>
                    </a:blip>
                    <a:srcRect/>
                    <a:stretch>
                      <a:fillRect/>
                    </a:stretch>
                  </pic:blipFill>
                  <pic:spPr bwMode="auto">
                    <a:xfrm>
                      <a:off x="0" y="0"/>
                      <a:ext cx="5943600" cy="828675"/>
                    </a:xfrm>
                    <a:prstGeom prst="rect">
                      <a:avLst/>
                    </a:prstGeom>
                    <a:noFill/>
                    <a:ln>
                      <a:noFill/>
                    </a:ln>
                  </pic:spPr>
                </pic:pic>
              </a:graphicData>
            </a:graphic>
          </wp:inline>
        </w:drawing>
      </w:r>
    </w:p>
    <w:p w14:paraId="3CE215D9" w14:textId="6CD189C5" w:rsidR="00D83C7B" w:rsidRDefault="00E24473">
      <w:pPr>
        <w:pStyle w:val="Heading4"/>
      </w:pPr>
      <w:bookmarkStart w:id="489" w:name="_Toc421025673"/>
      <w:bookmarkStart w:id="490" w:name="_Toc422471299"/>
      <w:bookmarkStart w:id="491" w:name="_Toc422471467"/>
      <w:bookmarkStart w:id="492" w:name="_Toc463464012"/>
      <w:r>
        <w:t>Send No Records DSS Units Report</w:t>
      </w:r>
      <w:bookmarkEnd w:id="492"/>
      <w:r w:rsidR="00D83C7B" w:rsidRPr="00D83C7B">
        <w:t xml:space="preserve"> </w:t>
      </w:r>
    </w:p>
    <w:p w14:paraId="4A4270A8" w14:textId="77777777" w:rsidR="0092120C" w:rsidRPr="00F94D33" w:rsidRDefault="0092120C" w:rsidP="00C54497">
      <w:pPr>
        <w:pStyle w:val="BulletListMultiple"/>
      </w:pPr>
      <w:r w:rsidRPr="00F94D33">
        <w:t>This report is accessible to Management users only.</w:t>
      </w:r>
      <w:r>
        <w:t xml:space="preserve"> </w:t>
      </w:r>
      <w:r w:rsidRPr="00F94D33">
        <w:t>This report will not appear for users without the management security key (ECMGR).</w:t>
      </w:r>
    </w:p>
    <w:p w14:paraId="1959D27E" w14:textId="42A08895" w:rsidR="00D83C7B" w:rsidRPr="00F94D33" w:rsidRDefault="0092120C" w:rsidP="00C54497">
      <w:pPr>
        <w:pStyle w:val="BulletListMultiple"/>
      </w:pPr>
      <w:r>
        <w:t>Lists active DSS Units with send to PCE status of Send NO RECORDS.</w:t>
      </w:r>
    </w:p>
    <w:p w14:paraId="25ECFD99" w14:textId="557E60BA" w:rsidR="00D83C7B" w:rsidRPr="00F94D33" w:rsidRDefault="0092120C" w:rsidP="00C54497">
      <w:pPr>
        <w:pStyle w:val="BulletListMultiple"/>
      </w:pPr>
      <w:r>
        <w:t>Includes DSS Unit Name and IEN, Associated Stop Code (and Credit Stop and/or CHAR4 Code if present).</w:t>
      </w:r>
    </w:p>
    <w:p w14:paraId="43C79BD8" w14:textId="77777777" w:rsidR="00D83C7B" w:rsidRPr="00F94D33" w:rsidRDefault="00D83C7B" w:rsidP="009F69C7">
      <w:pPr>
        <w:pStyle w:val="BulletListMultipleLast"/>
      </w:pPr>
      <w:r w:rsidRPr="00F94D33">
        <w:t>After previewing the report, the user has the option to print or close the report.</w:t>
      </w:r>
    </w:p>
    <w:p w14:paraId="59CFD377" w14:textId="77777777" w:rsidR="00D83C7B" w:rsidRPr="00F94D33" w:rsidRDefault="00D83C7B" w:rsidP="009F69C7">
      <w:pPr>
        <w:pStyle w:val="NumberedParagraph"/>
        <w:numPr>
          <w:ilvl w:val="0"/>
          <w:numId w:val="71"/>
        </w:numPr>
        <w:ind w:left="900" w:hanging="900"/>
      </w:pPr>
      <w:r w:rsidRPr="0053752B">
        <w:t>Export</w:t>
      </w:r>
      <w:r>
        <w:t xml:space="preserve">, </w:t>
      </w:r>
      <w:r w:rsidRPr="0053752B">
        <w:t>Preview</w:t>
      </w:r>
      <w:r>
        <w:t xml:space="preserve">, </w:t>
      </w:r>
      <w:r w:rsidRPr="0053752B">
        <w:t>Print</w:t>
      </w:r>
      <w:r>
        <w:t xml:space="preserve"> or </w:t>
      </w:r>
      <w:r w:rsidRPr="0053752B">
        <w:t>Cancel</w:t>
      </w:r>
      <w:r w:rsidRPr="00F94D33">
        <w:t xml:space="preserve"> the report.</w:t>
      </w:r>
    </w:p>
    <w:p w14:paraId="49E2DFE2" w14:textId="33659091" w:rsidR="00D83C7B" w:rsidRDefault="00D83C7B">
      <w:pPr>
        <w:pStyle w:val="FigureCaption"/>
      </w:pPr>
      <w:bookmarkStart w:id="493" w:name="_Toc463464184"/>
      <w:r>
        <w:lastRenderedPageBreak/>
        <w:t>Send No Records DSS Units Report Required Fields</w:t>
      </w:r>
      <w:bookmarkEnd w:id="493"/>
    </w:p>
    <w:p w14:paraId="1D41A895" w14:textId="1D643EBD" w:rsidR="00D83C7B" w:rsidRDefault="00D83C7B">
      <w:pPr>
        <w:jc w:val="center"/>
      </w:pPr>
      <w:r>
        <w:rPr>
          <w:noProof/>
        </w:rPr>
        <w:drawing>
          <wp:inline distT="0" distB="0" distL="0" distR="0" wp14:anchorId="29C787CB" wp14:editId="1F44AFC2">
            <wp:extent cx="5943600" cy="4074795"/>
            <wp:effectExtent l="0" t="0" r="0" b="1905"/>
            <wp:docPr id="365" name="Picture 365" descr="Send No Records DSS Units Report Required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email">
                      <a:extLst>
                        <a:ext uri="{28A0092B-C50C-407E-A947-70E740481C1C}">
                          <a14:useLocalDpi xmlns:a14="http://schemas.microsoft.com/office/drawing/2010/main"/>
                        </a:ext>
                      </a:extLst>
                    </a:blip>
                    <a:stretch>
                      <a:fillRect/>
                    </a:stretch>
                  </pic:blipFill>
                  <pic:spPr>
                    <a:xfrm>
                      <a:off x="0" y="0"/>
                      <a:ext cx="5943600" cy="4074795"/>
                    </a:xfrm>
                    <a:prstGeom prst="rect">
                      <a:avLst/>
                    </a:prstGeom>
                  </pic:spPr>
                </pic:pic>
              </a:graphicData>
            </a:graphic>
          </wp:inline>
        </w:drawing>
      </w:r>
    </w:p>
    <w:p w14:paraId="37612D90" w14:textId="1BFDE223" w:rsidR="003469A3" w:rsidRDefault="003469A3">
      <w:pPr>
        <w:pStyle w:val="FigureCaption"/>
      </w:pPr>
      <w:bookmarkStart w:id="494" w:name="_Toc463464185"/>
      <w:r w:rsidRPr="003469A3">
        <w:t>Send No Records DSS Units Report</w:t>
      </w:r>
      <w:r>
        <w:t xml:space="preserve"> from Print Preview</w:t>
      </w:r>
      <w:bookmarkEnd w:id="494"/>
    </w:p>
    <w:p w14:paraId="649B5D8F" w14:textId="1F86FED0" w:rsidR="003469A3" w:rsidRDefault="003469A3">
      <w:pPr>
        <w:pStyle w:val="BodyText"/>
        <w:jc w:val="center"/>
      </w:pPr>
      <w:r>
        <w:rPr>
          <w:noProof/>
        </w:rPr>
        <w:drawing>
          <wp:inline distT="0" distB="0" distL="0" distR="0" wp14:anchorId="18EA4556" wp14:editId="09AD40B7">
            <wp:extent cx="5550408" cy="3307711"/>
            <wp:effectExtent l="0" t="0" r="0" b="7620"/>
            <wp:docPr id="367" name="Picture 367" descr="Send No Records DSS Units Reort from Print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email">
                      <a:extLst>
                        <a:ext uri="{28A0092B-C50C-407E-A947-70E740481C1C}">
                          <a14:useLocalDpi xmlns:a14="http://schemas.microsoft.com/office/drawing/2010/main"/>
                        </a:ext>
                      </a:extLst>
                    </a:blip>
                    <a:stretch>
                      <a:fillRect/>
                    </a:stretch>
                  </pic:blipFill>
                  <pic:spPr>
                    <a:xfrm>
                      <a:off x="0" y="0"/>
                      <a:ext cx="5550408" cy="3307711"/>
                    </a:xfrm>
                    <a:prstGeom prst="rect">
                      <a:avLst/>
                    </a:prstGeom>
                  </pic:spPr>
                </pic:pic>
              </a:graphicData>
            </a:graphic>
          </wp:inline>
        </w:drawing>
      </w:r>
    </w:p>
    <w:p w14:paraId="3CC40DD1" w14:textId="653947C2" w:rsidR="003469A3" w:rsidRDefault="003469A3">
      <w:pPr>
        <w:pStyle w:val="FigureCaption"/>
      </w:pPr>
      <w:bookmarkStart w:id="495" w:name="_Toc463464186"/>
      <w:r w:rsidRPr="003469A3">
        <w:lastRenderedPageBreak/>
        <w:t>Send No Records DSS Units Report</w:t>
      </w:r>
      <w:r>
        <w:t xml:space="preserve"> </w:t>
      </w:r>
      <w:r w:rsidRPr="003469A3">
        <w:t>from Export</w:t>
      </w:r>
      <w:bookmarkEnd w:id="495"/>
    </w:p>
    <w:p w14:paraId="0324FB29" w14:textId="7CB4E0C1" w:rsidR="003469A3" w:rsidRPr="00073DD9" w:rsidRDefault="003469A3">
      <w:pPr>
        <w:pStyle w:val="BodyText"/>
        <w:jc w:val="center"/>
      </w:pPr>
      <w:r>
        <w:rPr>
          <w:noProof/>
        </w:rPr>
        <w:drawing>
          <wp:inline distT="0" distB="0" distL="0" distR="0" wp14:anchorId="421F4D4A" wp14:editId="4DBC3B69">
            <wp:extent cx="4638675" cy="1434437"/>
            <wp:effectExtent l="0" t="0" r="0" b="0"/>
            <wp:docPr id="368" name="Picture 368" descr="Send No Records DSS Units Reort from 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email">
                      <a:extLst>
                        <a:ext uri="{28A0092B-C50C-407E-A947-70E740481C1C}">
                          <a14:useLocalDpi xmlns:a14="http://schemas.microsoft.com/office/drawing/2010/main"/>
                        </a:ext>
                      </a:extLst>
                    </a:blip>
                    <a:stretch>
                      <a:fillRect/>
                    </a:stretch>
                  </pic:blipFill>
                  <pic:spPr>
                    <a:xfrm>
                      <a:off x="0" y="0"/>
                      <a:ext cx="4638675" cy="1434437"/>
                    </a:xfrm>
                    <a:prstGeom prst="rect">
                      <a:avLst/>
                    </a:prstGeom>
                  </pic:spPr>
                </pic:pic>
              </a:graphicData>
            </a:graphic>
          </wp:inline>
        </w:drawing>
      </w:r>
    </w:p>
    <w:p w14:paraId="20D52ACB" w14:textId="3A1A959E" w:rsidR="004E3028" w:rsidRDefault="004E3028">
      <w:pPr>
        <w:pStyle w:val="Heading2"/>
      </w:pPr>
      <w:bookmarkStart w:id="496" w:name="_Toc455131601"/>
      <w:bookmarkStart w:id="497" w:name="_Toc463464013"/>
      <w:bookmarkEnd w:id="496"/>
      <w:r w:rsidRPr="00F94D33">
        <w:t>Management Menu</w:t>
      </w:r>
      <w:bookmarkEnd w:id="489"/>
      <w:bookmarkEnd w:id="490"/>
      <w:bookmarkEnd w:id="491"/>
      <w:bookmarkEnd w:id="497"/>
      <w:r w:rsidRPr="00F94D33">
        <w:t xml:space="preserve"> </w:t>
      </w:r>
      <w:r w:rsidRPr="00F94D33">
        <w:fldChar w:fldCharType="begin"/>
      </w:r>
      <w:r w:rsidRPr="00F94D33">
        <w:instrText xml:space="preserve"> XE "</w:instrText>
      </w:r>
      <w:r>
        <w:instrText>Management Menu</w:instrText>
      </w:r>
      <w:r w:rsidRPr="00F94D33">
        <w:instrText>"</w:instrText>
      </w:r>
      <w:r w:rsidRPr="00F94D33">
        <w:fldChar w:fldCharType="end"/>
      </w:r>
    </w:p>
    <w:p w14:paraId="2CD7686B" w14:textId="00CE2787" w:rsidR="004E3028" w:rsidRPr="002867A9" w:rsidRDefault="004E3028" w:rsidP="009F69C7">
      <w:pPr>
        <w:pStyle w:val="DSSECSBodyText"/>
      </w:pPr>
      <w:r w:rsidRPr="002867A9">
        <w:t xml:space="preserve">The </w:t>
      </w:r>
      <w:r w:rsidR="00E4606F" w:rsidRPr="009F69C7">
        <w:t xml:space="preserve">Event Capture </w:t>
      </w:r>
      <w:r w:rsidRPr="009F69C7">
        <w:t xml:space="preserve">Management Menu </w:t>
      </w:r>
      <w:r w:rsidRPr="002867A9">
        <w:t xml:space="preserve">is available for users with the ECMGR security key. The main menu in the </w:t>
      </w:r>
      <w:r w:rsidRPr="009F69C7">
        <w:t xml:space="preserve">Management Menu </w:t>
      </w:r>
      <w:r w:rsidRPr="002867A9">
        <w:t>provides the following management functions:</w:t>
      </w:r>
    </w:p>
    <w:p w14:paraId="5ECD8CF6" w14:textId="77777777" w:rsidR="004E3028" w:rsidRPr="002867A9" w:rsidRDefault="004E3028" w:rsidP="009F69C7">
      <w:pPr>
        <w:pStyle w:val="BulletListMultiple"/>
      </w:pPr>
      <w:r w:rsidRPr="009F69C7">
        <w:t>Location</w:t>
      </w:r>
      <w:r w:rsidRPr="002867A9">
        <w:t xml:space="preserve"> – Update Location Information</w:t>
      </w:r>
    </w:p>
    <w:p w14:paraId="0EA5AD22" w14:textId="77777777" w:rsidR="004E3028" w:rsidRPr="002867A9" w:rsidRDefault="004E3028" w:rsidP="009F69C7">
      <w:pPr>
        <w:pStyle w:val="BulletListMultiple"/>
      </w:pPr>
      <w:r w:rsidRPr="009F69C7">
        <w:t xml:space="preserve">DSS Unit </w:t>
      </w:r>
      <w:r w:rsidRPr="002867A9">
        <w:t>– Add or Update DSS Units</w:t>
      </w:r>
    </w:p>
    <w:p w14:paraId="04EFBD2F" w14:textId="77777777" w:rsidR="004E3028" w:rsidRPr="002867A9" w:rsidRDefault="004E3028" w:rsidP="009F69C7">
      <w:pPr>
        <w:pStyle w:val="BulletListMultiple"/>
      </w:pPr>
      <w:r w:rsidRPr="009F69C7">
        <w:t>Access by User</w:t>
      </w:r>
      <w:r w:rsidRPr="002867A9">
        <w:t xml:space="preserve"> – Grant Access to DSS Units by User</w:t>
      </w:r>
    </w:p>
    <w:p w14:paraId="7C3960A7" w14:textId="77777777" w:rsidR="004E3028" w:rsidRPr="002867A9" w:rsidRDefault="004E3028" w:rsidP="009F69C7">
      <w:pPr>
        <w:pStyle w:val="BulletListMultiple"/>
      </w:pPr>
      <w:r w:rsidRPr="009F69C7">
        <w:t>Category</w:t>
      </w:r>
      <w:r w:rsidRPr="002867A9">
        <w:t xml:space="preserve"> – Add or Update Categories</w:t>
      </w:r>
    </w:p>
    <w:p w14:paraId="403DE9CB" w14:textId="77777777" w:rsidR="004E3028" w:rsidRPr="002867A9" w:rsidRDefault="004E3028" w:rsidP="009F69C7">
      <w:pPr>
        <w:pStyle w:val="BulletListMultiple"/>
      </w:pPr>
      <w:r w:rsidRPr="009F69C7">
        <w:t>Procedure</w:t>
      </w:r>
      <w:r w:rsidRPr="002867A9">
        <w:t xml:space="preserve"> – Add or Update Local Procedures</w:t>
      </w:r>
    </w:p>
    <w:p w14:paraId="223EE5A4" w14:textId="77777777" w:rsidR="004E3028" w:rsidRPr="002867A9" w:rsidRDefault="004E3028" w:rsidP="009F69C7">
      <w:pPr>
        <w:pStyle w:val="BulletListMultiple"/>
      </w:pPr>
      <w:r w:rsidRPr="009F69C7">
        <w:t>Reason</w:t>
      </w:r>
      <w:r w:rsidRPr="002867A9">
        <w:t xml:space="preserve"> – Add or Update Procedure Reasons</w:t>
      </w:r>
    </w:p>
    <w:p w14:paraId="61FC96B3" w14:textId="77777777" w:rsidR="004E3028" w:rsidRPr="002867A9" w:rsidRDefault="004E3028" w:rsidP="009F69C7">
      <w:pPr>
        <w:pStyle w:val="BulletListMultiple"/>
      </w:pPr>
      <w:r w:rsidRPr="009F69C7">
        <w:t xml:space="preserve">Event Code Screen </w:t>
      </w:r>
      <w:r w:rsidRPr="002867A9">
        <w:t>– Add or Update Event Code Screens</w:t>
      </w:r>
    </w:p>
    <w:p w14:paraId="322E2DDD" w14:textId="77777777" w:rsidR="004E3028" w:rsidRPr="002867A9" w:rsidRDefault="004E3028" w:rsidP="009F69C7">
      <w:pPr>
        <w:pStyle w:val="BulletListMultipleLast"/>
      </w:pPr>
      <w:r w:rsidRPr="009F69C7">
        <w:t>Inactivate EC Screen</w:t>
      </w:r>
      <w:r w:rsidRPr="002867A9">
        <w:t xml:space="preserve"> – Identify/Inactivate Multiple Event Code Screens</w:t>
      </w:r>
    </w:p>
    <w:p w14:paraId="30A25326" w14:textId="49F4E39F" w:rsidR="004E3028" w:rsidRDefault="004E3028" w:rsidP="007F42FE">
      <w:pPr>
        <w:pStyle w:val="FigureCaption"/>
      </w:pPr>
      <w:bookmarkStart w:id="498" w:name="_Toc422742856"/>
      <w:bookmarkStart w:id="499" w:name="_Toc463464187"/>
      <w:r>
        <w:t>Event Capture Management Main Menu</w:t>
      </w:r>
      <w:bookmarkEnd w:id="498"/>
      <w:bookmarkEnd w:id="499"/>
    </w:p>
    <w:p w14:paraId="5E5CA6CE" w14:textId="130299D4" w:rsidR="004E3028" w:rsidRDefault="00E4606F">
      <w:pPr>
        <w:pStyle w:val="Figure"/>
        <w:rPr>
          <w:noProof/>
        </w:rPr>
      </w:pPr>
      <w:r w:rsidRPr="00E4606F">
        <w:rPr>
          <w:noProof/>
        </w:rPr>
        <w:t xml:space="preserve"> </w:t>
      </w:r>
      <w:r>
        <w:rPr>
          <w:noProof/>
        </w:rPr>
        <w:drawing>
          <wp:inline distT="0" distB="0" distL="0" distR="0" wp14:anchorId="6ABAC897" wp14:editId="4F75358F">
            <wp:extent cx="4667250" cy="3562269"/>
            <wp:effectExtent l="0" t="0" r="0" b="635"/>
            <wp:docPr id="369" name="Picture 369" descr="Screen capture of the Main Menu on the Management Menu.  The selections on this menu include Location (Alt and L), DSS Unit (Alt and D), Access by User (Alt and A), Category (Alt and C), Procedure (Alt and P), Event Code Screen (Alt and E), Inactivate EC Screen (Alt and I) and Exit (Alt and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email">
                      <a:extLst>
                        <a:ext uri="{28A0092B-C50C-407E-A947-70E740481C1C}">
                          <a14:useLocalDpi xmlns:a14="http://schemas.microsoft.com/office/drawing/2010/main"/>
                        </a:ext>
                      </a:extLst>
                    </a:blip>
                    <a:stretch>
                      <a:fillRect/>
                    </a:stretch>
                  </pic:blipFill>
                  <pic:spPr>
                    <a:xfrm>
                      <a:off x="0" y="0"/>
                      <a:ext cx="4673463" cy="3567011"/>
                    </a:xfrm>
                    <a:prstGeom prst="rect">
                      <a:avLst/>
                    </a:prstGeom>
                  </pic:spPr>
                </pic:pic>
              </a:graphicData>
            </a:graphic>
          </wp:inline>
        </w:drawing>
      </w:r>
    </w:p>
    <w:p w14:paraId="4F2646B3" w14:textId="52CD312E" w:rsidR="004E3028" w:rsidRDefault="004E3028">
      <w:pPr>
        <w:pStyle w:val="Heading3"/>
      </w:pPr>
      <w:bookmarkStart w:id="500" w:name="_Toc455131603"/>
      <w:bookmarkStart w:id="501" w:name="_Toc421025674"/>
      <w:bookmarkStart w:id="502" w:name="_Toc422471300"/>
      <w:bookmarkStart w:id="503" w:name="_Toc422471468"/>
      <w:bookmarkStart w:id="504" w:name="_Toc463464014"/>
      <w:bookmarkEnd w:id="500"/>
      <w:r>
        <w:lastRenderedPageBreak/>
        <w:t xml:space="preserve">Location – </w:t>
      </w:r>
      <w:r w:rsidRPr="00F94D33">
        <w:t>Update Location Information</w:t>
      </w:r>
      <w:bookmarkEnd w:id="501"/>
      <w:bookmarkEnd w:id="502"/>
      <w:bookmarkEnd w:id="503"/>
      <w:bookmarkEnd w:id="504"/>
    </w:p>
    <w:p w14:paraId="0A7320CA" w14:textId="77777777" w:rsidR="004E3028" w:rsidRPr="00C95FB0" w:rsidRDefault="004E3028">
      <w:pPr>
        <w:pStyle w:val="DSSECSBodyText"/>
      </w:pPr>
      <w:r w:rsidRPr="00C95FB0">
        <w:t>Before the User Starts</w:t>
      </w:r>
    </w:p>
    <w:p w14:paraId="7DBD9E1A" w14:textId="77777777" w:rsidR="004E3028" w:rsidRPr="00F94D33" w:rsidRDefault="004E3028" w:rsidP="00C54497">
      <w:pPr>
        <w:pStyle w:val="BulletListMultiple"/>
      </w:pPr>
      <w:r w:rsidRPr="00F94D33">
        <w:t>Location selected must be in the INSTITUTION file (#4).</w:t>
      </w:r>
    </w:p>
    <w:p w14:paraId="6E67388A" w14:textId="77777777" w:rsidR="004E3028" w:rsidRPr="00F94D33" w:rsidRDefault="004E3028" w:rsidP="009F69C7">
      <w:pPr>
        <w:pStyle w:val="BulletListMultipleLast"/>
      </w:pPr>
      <w:r w:rsidRPr="00F94D33">
        <w:t>Locations must be created with this option before the user can establish DSS Units.</w:t>
      </w:r>
      <w:r>
        <w:t xml:space="preserve"> </w:t>
      </w:r>
      <w:r w:rsidRPr="00F94D33">
        <w:t>No further options are functional until the user creates an Event Capture location.</w:t>
      </w:r>
    </w:p>
    <w:p w14:paraId="1E7F062B" w14:textId="77777777" w:rsidR="004E3028" w:rsidRPr="00C95FB0" w:rsidRDefault="004E3028">
      <w:pPr>
        <w:pStyle w:val="DSSECSBodyText"/>
      </w:pPr>
      <w:r w:rsidRPr="00C95FB0">
        <w:t>What the User Will See</w:t>
      </w:r>
    </w:p>
    <w:p w14:paraId="0A1C6203" w14:textId="14E8177F" w:rsidR="004E3028" w:rsidRPr="002867A9" w:rsidRDefault="004E3028" w:rsidP="002867A9">
      <w:pPr>
        <w:pStyle w:val="BulletListMultiple"/>
      </w:pPr>
      <w:r w:rsidRPr="002867A9">
        <w:t xml:space="preserve">Selecting the </w:t>
      </w:r>
      <w:r w:rsidRPr="009F69C7">
        <w:t>Location - Update Location Information</w:t>
      </w:r>
      <w:r w:rsidRPr="002867A9">
        <w:t xml:space="preserve"> option opens a screen that displays all the known location names, State, Facility Type, Station Number and Current Status in matrix form. </w:t>
      </w:r>
      <w:r w:rsidR="00991AF9" w:rsidRPr="002867A9">
        <w:t>The column width</w:t>
      </w:r>
      <w:r w:rsidRPr="002867A9">
        <w:t xml:space="preserve"> is adjustable.</w:t>
      </w:r>
    </w:p>
    <w:p w14:paraId="7DE8BE04" w14:textId="6EDF9ED7" w:rsidR="004E3028" w:rsidRPr="009F69C7" w:rsidRDefault="004E3028" w:rsidP="009F69C7">
      <w:pPr>
        <w:pStyle w:val="BulletListMultipleLast"/>
      </w:pPr>
      <w:r w:rsidRPr="002867A9">
        <w:t>From the first screen</w:t>
      </w:r>
      <w:r w:rsidR="00991AF9" w:rsidRPr="006528A6">
        <w:t>,</w:t>
      </w:r>
      <w:r w:rsidRPr="00624C45">
        <w:t xml:space="preserve"> double-click on a row or highl</w:t>
      </w:r>
      <w:r w:rsidRPr="009F69C7">
        <w:t>ight a row and click the Update</w:t>
      </w:r>
      <w:r w:rsidRPr="006528A6">
        <w:t xml:space="preserve"> </w:t>
      </w:r>
      <w:r w:rsidRPr="00624C45">
        <w:t>button.</w:t>
      </w:r>
    </w:p>
    <w:p w14:paraId="64CE90BE" w14:textId="1B45C36C" w:rsidR="004E3028" w:rsidRDefault="004E3028">
      <w:pPr>
        <w:pStyle w:val="FigureCaption"/>
      </w:pPr>
      <w:bookmarkStart w:id="505" w:name="_Toc422742857"/>
      <w:bookmarkStart w:id="506" w:name="_Toc463464188"/>
      <w:r>
        <w:t>Management Menu (Locations) Screen</w:t>
      </w:r>
      <w:bookmarkEnd w:id="505"/>
      <w:bookmarkEnd w:id="506"/>
    </w:p>
    <w:p w14:paraId="6393BB70" w14:textId="04694E59" w:rsidR="004E3028" w:rsidRDefault="00991AF9">
      <w:pPr>
        <w:pStyle w:val="Figure"/>
      </w:pPr>
      <w:r w:rsidRPr="00991AF9">
        <w:rPr>
          <w:noProof/>
        </w:rPr>
        <w:t xml:space="preserve"> </w:t>
      </w:r>
      <w:r>
        <w:rPr>
          <w:noProof/>
        </w:rPr>
        <w:drawing>
          <wp:inline distT="0" distB="0" distL="0" distR="0" wp14:anchorId="354BD326" wp14:editId="5E9488C9">
            <wp:extent cx="5010150" cy="3079423"/>
            <wp:effectExtent l="0" t="0" r="0" b="6985"/>
            <wp:docPr id="370" name="Picture 370" descr="Screen Capture of Locations on Management Menu.  The columns include Name, State, Facility Type, Station Number and Cu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email">
                      <a:extLst>
                        <a:ext uri="{28A0092B-C50C-407E-A947-70E740481C1C}">
                          <a14:useLocalDpi xmlns:a14="http://schemas.microsoft.com/office/drawing/2010/main"/>
                        </a:ext>
                      </a:extLst>
                    </a:blip>
                    <a:stretch>
                      <a:fillRect/>
                    </a:stretch>
                  </pic:blipFill>
                  <pic:spPr>
                    <a:xfrm>
                      <a:off x="0" y="0"/>
                      <a:ext cx="5009112" cy="3078785"/>
                    </a:xfrm>
                    <a:prstGeom prst="rect">
                      <a:avLst/>
                    </a:prstGeom>
                  </pic:spPr>
                </pic:pic>
              </a:graphicData>
            </a:graphic>
          </wp:inline>
        </w:drawing>
      </w:r>
    </w:p>
    <w:p w14:paraId="358A9F8A" w14:textId="5E66BEBB" w:rsidR="004E3028" w:rsidRPr="00F94D33" w:rsidRDefault="004E3028">
      <w:pPr>
        <w:pStyle w:val="DSSECSBodyText"/>
      </w:pPr>
      <w:r w:rsidRPr="00F94D33">
        <w:t>After selecting a location, a</w:t>
      </w:r>
      <w:r w:rsidR="00ED7FBA">
        <w:t xml:space="preserve">n edit </w:t>
      </w:r>
      <w:r w:rsidRPr="00F94D33">
        <w:t>screen will appear</w:t>
      </w:r>
      <w:r w:rsidR="00ED7FBA">
        <w:t>, allowing the user</w:t>
      </w:r>
      <w:r w:rsidRPr="00F94D33">
        <w:t xml:space="preserve"> </w:t>
      </w:r>
      <w:r>
        <w:t>to</w:t>
      </w:r>
      <w:r w:rsidRPr="00F94D33">
        <w:t xml:space="preserve"> create the location as </w:t>
      </w:r>
      <w:r w:rsidR="00ED7FBA">
        <w:t xml:space="preserve">a </w:t>
      </w:r>
      <w:r w:rsidRPr="00F94D33">
        <w:t xml:space="preserve">current </w:t>
      </w:r>
      <w:r w:rsidR="00ED7FBA">
        <w:t xml:space="preserve">Event Capture location, </w:t>
      </w:r>
      <w:r w:rsidRPr="00F94D33">
        <w:t xml:space="preserve">or </w:t>
      </w:r>
      <w:r w:rsidR="00ED7FBA">
        <w:t xml:space="preserve">to </w:t>
      </w:r>
      <w:r w:rsidRPr="00F94D33">
        <w:t xml:space="preserve">remove the selected location. </w:t>
      </w:r>
    </w:p>
    <w:p w14:paraId="22174188" w14:textId="64C28401" w:rsidR="004E3028" w:rsidRDefault="004E3028">
      <w:pPr>
        <w:pStyle w:val="FigureCaption"/>
      </w:pPr>
      <w:bookmarkStart w:id="507" w:name="_Toc422742858"/>
      <w:bookmarkStart w:id="508" w:name="_Toc463464189"/>
      <w:r>
        <w:t>Edit Location Screen</w:t>
      </w:r>
      <w:bookmarkEnd w:id="507"/>
      <w:bookmarkEnd w:id="508"/>
    </w:p>
    <w:p w14:paraId="7139D46C" w14:textId="4160FBEA" w:rsidR="004E3028" w:rsidRDefault="004C7C14">
      <w:pPr>
        <w:pStyle w:val="Figure"/>
      </w:pPr>
      <w:r w:rsidRPr="004C7C14">
        <w:rPr>
          <w:noProof/>
        </w:rPr>
        <w:t xml:space="preserve"> </w:t>
      </w:r>
      <w:r>
        <w:rPr>
          <w:noProof/>
        </w:rPr>
        <w:drawing>
          <wp:inline distT="0" distB="0" distL="0" distR="0" wp14:anchorId="1A9AD3B6" wp14:editId="03507F0F">
            <wp:extent cx="3352800" cy="1615112"/>
            <wp:effectExtent l="0" t="0" r="0" b="4445"/>
            <wp:docPr id="371" name="Picture 371" descr="Screen Capture of Create as Current Event Capture Location mess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email">
                      <a:extLst>
                        <a:ext uri="{28A0092B-C50C-407E-A947-70E740481C1C}">
                          <a14:useLocalDpi xmlns:a14="http://schemas.microsoft.com/office/drawing/2010/main"/>
                        </a:ext>
                      </a:extLst>
                    </a:blip>
                    <a:stretch>
                      <a:fillRect/>
                    </a:stretch>
                  </pic:blipFill>
                  <pic:spPr>
                    <a:xfrm>
                      <a:off x="0" y="0"/>
                      <a:ext cx="3362977" cy="1620015"/>
                    </a:xfrm>
                    <a:prstGeom prst="rect">
                      <a:avLst/>
                    </a:prstGeom>
                  </pic:spPr>
                </pic:pic>
              </a:graphicData>
            </a:graphic>
          </wp:inline>
        </w:drawing>
      </w:r>
    </w:p>
    <w:p w14:paraId="52972127" w14:textId="3F32EE89" w:rsidR="004E3028" w:rsidRPr="002867A9" w:rsidRDefault="004E3028" w:rsidP="002867A9">
      <w:pPr>
        <w:pStyle w:val="DSSECSBodyText"/>
      </w:pPr>
      <w:r w:rsidRPr="002867A9">
        <w:lastRenderedPageBreak/>
        <w:t xml:space="preserve">The rows can be sorted by using the </w:t>
      </w:r>
      <w:r w:rsidRPr="009F69C7">
        <w:t>Sort</w:t>
      </w:r>
      <w:r w:rsidRPr="002867A9">
        <w:t xml:space="preserve"> menu</w:t>
      </w:r>
      <w:r w:rsidR="001C17E5" w:rsidRPr="002867A9">
        <w:t>,</w:t>
      </w:r>
      <w:r w:rsidRPr="002867A9">
        <w:t xml:space="preserve"> or by clicking on the column header.</w:t>
      </w:r>
    </w:p>
    <w:p w14:paraId="0ADFC0FE" w14:textId="73ED4456" w:rsidR="004E3028" w:rsidRDefault="004E3028">
      <w:pPr>
        <w:pStyle w:val="FigureCaption"/>
      </w:pPr>
      <w:bookmarkStart w:id="509" w:name="_Toc422742859"/>
      <w:bookmarkStart w:id="510" w:name="_Toc463464190"/>
      <w:r>
        <w:t>Sort Menu Options</w:t>
      </w:r>
      <w:bookmarkEnd w:id="509"/>
      <w:bookmarkEnd w:id="510"/>
    </w:p>
    <w:p w14:paraId="44FB925C" w14:textId="0D1B35F6" w:rsidR="004E3028" w:rsidRDefault="00DC0ED0">
      <w:pPr>
        <w:pStyle w:val="Figure"/>
      </w:pPr>
      <w:r w:rsidRPr="00DC0ED0">
        <w:rPr>
          <w:noProof/>
        </w:rPr>
        <w:t xml:space="preserve"> </w:t>
      </w:r>
      <w:r>
        <w:rPr>
          <w:noProof/>
        </w:rPr>
        <w:drawing>
          <wp:inline distT="0" distB="0" distL="0" distR="0" wp14:anchorId="3FCE8460" wp14:editId="4227157A">
            <wp:extent cx="2847975" cy="1247775"/>
            <wp:effectExtent l="0" t="0" r="9525" b="9525"/>
            <wp:docPr id="372" name="Picture 372" descr="Screen Capture of the So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847975" cy="1247775"/>
                    </a:xfrm>
                    <a:prstGeom prst="rect">
                      <a:avLst/>
                    </a:prstGeom>
                  </pic:spPr>
                </pic:pic>
              </a:graphicData>
            </a:graphic>
          </wp:inline>
        </w:drawing>
      </w:r>
    </w:p>
    <w:p w14:paraId="022AB535" w14:textId="77777777" w:rsidR="004E3028" w:rsidRPr="002867A9" w:rsidRDefault="004E3028" w:rsidP="002867A9">
      <w:pPr>
        <w:pStyle w:val="DSSECSBodyText"/>
      </w:pPr>
      <w:r w:rsidRPr="002867A9">
        <w:t xml:space="preserve">To </w:t>
      </w:r>
      <w:r w:rsidRPr="009F69C7">
        <w:t>create</w:t>
      </w:r>
      <w:r w:rsidRPr="002867A9">
        <w:t xml:space="preserve"> a current location, click the checkbox labeled “</w:t>
      </w:r>
      <w:r w:rsidRPr="009F69C7">
        <w:t>Create as current Event Capture location</w:t>
      </w:r>
      <w:r w:rsidRPr="002867A9">
        <w:t xml:space="preserve">” and click the </w:t>
      </w:r>
      <w:r w:rsidRPr="009F69C7">
        <w:t>OK</w:t>
      </w:r>
      <w:r w:rsidRPr="002867A9">
        <w:t xml:space="preserve"> button. The location is “flagged” as active for use in the Event Capture software. </w:t>
      </w:r>
    </w:p>
    <w:p w14:paraId="3B76674E" w14:textId="481BC828" w:rsidR="004E3028" w:rsidRDefault="004E3028">
      <w:pPr>
        <w:pStyle w:val="FigureCaption"/>
      </w:pPr>
      <w:bookmarkStart w:id="511" w:name="_Toc422742860"/>
      <w:bookmarkStart w:id="512" w:name="_Toc463464191"/>
      <w:r>
        <w:t>Creating a Current Location</w:t>
      </w:r>
      <w:bookmarkEnd w:id="511"/>
      <w:bookmarkEnd w:id="512"/>
    </w:p>
    <w:p w14:paraId="4865E5E4" w14:textId="110A75F3" w:rsidR="004E3028" w:rsidRDefault="001E4605">
      <w:pPr>
        <w:pStyle w:val="Figure"/>
      </w:pPr>
      <w:r w:rsidRPr="001E4605">
        <w:rPr>
          <w:noProof/>
        </w:rPr>
        <w:t xml:space="preserve"> </w:t>
      </w:r>
      <w:r>
        <w:rPr>
          <w:noProof/>
        </w:rPr>
        <w:drawing>
          <wp:inline distT="0" distB="0" distL="0" distR="0" wp14:anchorId="0B65659B" wp14:editId="706FB78C">
            <wp:extent cx="4032504" cy="1942539"/>
            <wp:effectExtent l="0" t="0" r="6350" b="635"/>
            <wp:docPr id="373" name="Picture 373" descr="Screen capture that shows the Edit Location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email">
                      <a:extLst>
                        <a:ext uri="{28A0092B-C50C-407E-A947-70E740481C1C}">
                          <a14:useLocalDpi xmlns:a14="http://schemas.microsoft.com/office/drawing/2010/main"/>
                        </a:ext>
                      </a:extLst>
                    </a:blip>
                    <a:stretch>
                      <a:fillRect/>
                    </a:stretch>
                  </pic:blipFill>
                  <pic:spPr>
                    <a:xfrm>
                      <a:off x="0" y="0"/>
                      <a:ext cx="4038273" cy="1945318"/>
                    </a:xfrm>
                    <a:prstGeom prst="rect">
                      <a:avLst/>
                    </a:prstGeom>
                  </pic:spPr>
                </pic:pic>
              </a:graphicData>
            </a:graphic>
          </wp:inline>
        </w:drawing>
      </w:r>
    </w:p>
    <w:p w14:paraId="08314269" w14:textId="77777777" w:rsidR="004E3028" w:rsidRPr="00672AEA" w:rsidRDefault="004E3028" w:rsidP="002867A9">
      <w:pPr>
        <w:pStyle w:val="DSSECSBodyText"/>
      </w:pPr>
      <w:r w:rsidRPr="002867A9">
        <w:t xml:space="preserve">To </w:t>
      </w:r>
      <w:r w:rsidRPr="009F69C7">
        <w:t>remove</w:t>
      </w:r>
      <w:r w:rsidRPr="002867A9">
        <w:t xml:space="preserve"> a current location, click the checkbox labeled “</w:t>
      </w:r>
      <w:r w:rsidRPr="009F69C7">
        <w:t>Remove as current Event Capture location</w:t>
      </w:r>
      <w:r w:rsidRPr="002867A9">
        <w:t xml:space="preserve">” and click the </w:t>
      </w:r>
      <w:r w:rsidRPr="009F69C7">
        <w:t>OK</w:t>
      </w:r>
      <w:r w:rsidRPr="002867A9">
        <w:t xml:space="preserve"> button. The location is “flagged” as inactive</w:t>
      </w:r>
      <w:r w:rsidRPr="00672AEA">
        <w:t xml:space="preserve"> for use in the Event Capture software.</w:t>
      </w:r>
    </w:p>
    <w:p w14:paraId="64CD5CCE" w14:textId="0796AFBF" w:rsidR="004E3028" w:rsidRDefault="004E3028">
      <w:pPr>
        <w:pStyle w:val="FigureCaption"/>
      </w:pPr>
      <w:bookmarkStart w:id="513" w:name="_Toc422742861"/>
      <w:bookmarkStart w:id="514" w:name="_Toc463464192"/>
      <w:r>
        <w:t>Removing a Current Location</w:t>
      </w:r>
      <w:bookmarkEnd w:id="513"/>
      <w:bookmarkEnd w:id="514"/>
    </w:p>
    <w:p w14:paraId="356E408D" w14:textId="03006AB7" w:rsidR="004E3028" w:rsidRDefault="001E4605">
      <w:pPr>
        <w:pStyle w:val="Figure"/>
      </w:pPr>
      <w:r w:rsidRPr="001E4605">
        <w:rPr>
          <w:noProof/>
        </w:rPr>
        <w:t xml:space="preserve"> </w:t>
      </w:r>
      <w:r>
        <w:rPr>
          <w:noProof/>
        </w:rPr>
        <w:drawing>
          <wp:inline distT="0" distB="0" distL="0" distR="0" wp14:anchorId="51598638" wp14:editId="08E1589E">
            <wp:extent cx="4005072" cy="1929324"/>
            <wp:effectExtent l="0" t="0" r="0" b="0"/>
            <wp:docPr id="374" name="Picture 374" descr="Screen capture showing the Edit Location popup with &quot;Remove as current Event Capture location&quot;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email">
                      <a:extLst>
                        <a:ext uri="{28A0092B-C50C-407E-A947-70E740481C1C}">
                          <a14:useLocalDpi xmlns:a14="http://schemas.microsoft.com/office/drawing/2010/main"/>
                        </a:ext>
                      </a:extLst>
                    </a:blip>
                    <a:stretch>
                      <a:fillRect/>
                    </a:stretch>
                  </pic:blipFill>
                  <pic:spPr>
                    <a:xfrm>
                      <a:off x="0" y="0"/>
                      <a:ext cx="4010802" cy="1932084"/>
                    </a:xfrm>
                    <a:prstGeom prst="rect">
                      <a:avLst/>
                    </a:prstGeom>
                  </pic:spPr>
                </pic:pic>
              </a:graphicData>
            </a:graphic>
          </wp:inline>
        </w:drawing>
      </w:r>
    </w:p>
    <w:p w14:paraId="61AF2269" w14:textId="06802385" w:rsidR="004E3028" w:rsidRPr="00672AEA" w:rsidRDefault="00DF66EB" w:rsidP="002867A9">
      <w:pPr>
        <w:pStyle w:val="DSSECSBodyText"/>
      </w:pPr>
      <w:r w:rsidRPr="002867A9">
        <w:t>Click</w:t>
      </w:r>
      <w:r w:rsidRPr="00672AEA">
        <w:t xml:space="preserve"> </w:t>
      </w:r>
      <w:r w:rsidR="004E3028" w:rsidRPr="00672AEA">
        <w:t xml:space="preserve">the </w:t>
      </w:r>
      <w:r w:rsidR="004E3028" w:rsidRPr="009F69C7">
        <w:t>Export</w:t>
      </w:r>
      <w:r w:rsidR="004E3028" w:rsidRPr="002867A9">
        <w:t xml:space="preserve"> button to export the Locations listing to Excel</w:t>
      </w:r>
      <w:r w:rsidRPr="002867A9">
        <w:t>.</w:t>
      </w:r>
      <w:r w:rsidRPr="00672AEA">
        <w:t xml:space="preserve"> T</w:t>
      </w:r>
      <w:r w:rsidR="004E3028" w:rsidRPr="00672AEA">
        <w:t>he tab in Excel is titled “ECS Location Table Export</w:t>
      </w:r>
      <w:r w:rsidRPr="00672AEA">
        <w:t>.</w:t>
      </w:r>
      <w:r w:rsidR="004E3028" w:rsidRPr="00672AEA">
        <w:t>”</w:t>
      </w:r>
    </w:p>
    <w:p w14:paraId="16C7F109" w14:textId="12966281" w:rsidR="004E3028" w:rsidRDefault="004E3028">
      <w:pPr>
        <w:pStyle w:val="FigureCaption"/>
      </w:pPr>
      <w:bookmarkStart w:id="515" w:name="_Toc422742862"/>
      <w:bookmarkStart w:id="516" w:name="_Toc463464193"/>
      <w:r>
        <w:lastRenderedPageBreak/>
        <w:t>ECS Location Table Export from Excel</w:t>
      </w:r>
      <w:bookmarkEnd w:id="515"/>
      <w:bookmarkEnd w:id="516"/>
    </w:p>
    <w:p w14:paraId="0F76A669" w14:textId="244071B0" w:rsidR="004E3028" w:rsidRDefault="0006410D">
      <w:pPr>
        <w:pStyle w:val="Figure"/>
        <w:rPr>
          <w:noProof/>
        </w:rPr>
      </w:pPr>
      <w:r w:rsidRPr="0006410D">
        <w:rPr>
          <w:noProof/>
        </w:rPr>
        <w:t xml:space="preserve"> </w:t>
      </w:r>
      <w:r>
        <w:rPr>
          <w:noProof/>
        </w:rPr>
        <w:drawing>
          <wp:inline distT="0" distB="0" distL="0" distR="0" wp14:anchorId="085C2F62" wp14:editId="48116876">
            <wp:extent cx="5514975" cy="2798732"/>
            <wp:effectExtent l="0" t="0" r="0" b="1905"/>
            <wp:docPr id="375" name="Picture 375" descr="Screen capture of ECS Location Table that has been exported to Excel.  The columns included in this report include Name, State, Facility Type, Station Number and Cu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email">
                      <a:extLst>
                        <a:ext uri="{28A0092B-C50C-407E-A947-70E740481C1C}">
                          <a14:useLocalDpi xmlns:a14="http://schemas.microsoft.com/office/drawing/2010/main"/>
                        </a:ext>
                      </a:extLst>
                    </a:blip>
                    <a:stretch>
                      <a:fillRect/>
                    </a:stretch>
                  </pic:blipFill>
                  <pic:spPr>
                    <a:xfrm>
                      <a:off x="0" y="0"/>
                      <a:ext cx="5521861" cy="2802226"/>
                    </a:xfrm>
                    <a:prstGeom prst="rect">
                      <a:avLst/>
                    </a:prstGeom>
                  </pic:spPr>
                </pic:pic>
              </a:graphicData>
            </a:graphic>
          </wp:inline>
        </w:drawing>
      </w:r>
    </w:p>
    <w:p w14:paraId="46722E5C" w14:textId="2E4DB1C7" w:rsidR="004E3028" w:rsidRDefault="004E3028">
      <w:pPr>
        <w:pStyle w:val="Heading3"/>
      </w:pPr>
      <w:bookmarkStart w:id="517" w:name="_Toc455131605"/>
      <w:bookmarkStart w:id="518" w:name="_Toc421025675"/>
      <w:bookmarkStart w:id="519" w:name="_Toc422471301"/>
      <w:bookmarkStart w:id="520" w:name="_Toc422471469"/>
      <w:bookmarkStart w:id="521" w:name="_Toc463464015"/>
      <w:bookmarkEnd w:id="517"/>
      <w:r>
        <w:t xml:space="preserve">DSS Unit – </w:t>
      </w:r>
      <w:r w:rsidRPr="00F94D33">
        <w:t>Add or Update DSS Units</w:t>
      </w:r>
      <w:bookmarkEnd w:id="518"/>
      <w:bookmarkEnd w:id="519"/>
      <w:bookmarkEnd w:id="520"/>
      <w:bookmarkEnd w:id="521"/>
    </w:p>
    <w:p w14:paraId="2569669A" w14:textId="77777777" w:rsidR="004E3028" w:rsidRPr="00041064" w:rsidRDefault="004E3028">
      <w:pPr>
        <w:pStyle w:val="DSSECSBodyText"/>
      </w:pPr>
      <w:r w:rsidRPr="00041064">
        <w:t>Before the User Starts</w:t>
      </w:r>
    </w:p>
    <w:p w14:paraId="5791D9FE" w14:textId="77777777" w:rsidR="004E3028" w:rsidRPr="00672AEA" w:rsidRDefault="004E3028" w:rsidP="002867A9">
      <w:pPr>
        <w:pStyle w:val="BulletListMultiple"/>
      </w:pPr>
      <w:r w:rsidRPr="002867A9">
        <w:t>Use the</w:t>
      </w:r>
      <w:r w:rsidRPr="009F69C7">
        <w:t xml:space="preserve"> Location - Update Location Information</w:t>
      </w:r>
      <w:r w:rsidRPr="002867A9">
        <w:t xml:space="preserve"> option to create an Event Capture location before using this option. </w:t>
      </w:r>
    </w:p>
    <w:p w14:paraId="1164BA05" w14:textId="77777777" w:rsidR="004E3028" w:rsidRPr="00672AEA" w:rsidRDefault="004E3028" w:rsidP="00672AEA">
      <w:pPr>
        <w:pStyle w:val="BulletListMultiple"/>
      </w:pPr>
      <w:r w:rsidRPr="00672AEA">
        <w:t>A prompt displays a notification to enter an Associated Stop Code only if the "Send to PCE" flag is set to NO or NULL.</w:t>
      </w:r>
    </w:p>
    <w:p w14:paraId="60411600" w14:textId="77777777" w:rsidR="004E3028" w:rsidRPr="00F94D33" w:rsidRDefault="004E3028" w:rsidP="006528A6">
      <w:pPr>
        <w:pStyle w:val="BulletListMultipleLast"/>
      </w:pPr>
      <w:r w:rsidRPr="00F94D33">
        <w:t>No further options are functional until DSS Units are created.</w:t>
      </w:r>
    </w:p>
    <w:p w14:paraId="3BF5E314" w14:textId="77777777" w:rsidR="004E3028" w:rsidRPr="00041064" w:rsidRDefault="004E3028">
      <w:pPr>
        <w:pStyle w:val="DSSECSBodyText"/>
      </w:pPr>
      <w:r w:rsidRPr="00041064">
        <w:t>What the User Will See</w:t>
      </w:r>
    </w:p>
    <w:p w14:paraId="63155160" w14:textId="77777777" w:rsidR="004E3028" w:rsidRPr="00672AEA" w:rsidRDefault="004E3028" w:rsidP="002867A9">
      <w:pPr>
        <w:pStyle w:val="BulletListMultipleLast"/>
      </w:pPr>
      <w:r w:rsidRPr="002867A9">
        <w:t xml:space="preserve">After selecting DSS Unit from the </w:t>
      </w:r>
      <w:r w:rsidRPr="009F69C7">
        <w:t>Management Menu</w:t>
      </w:r>
      <w:r w:rsidRPr="002867A9">
        <w:t>, the first screen will display a list of DSS Units.</w:t>
      </w:r>
      <w:r w:rsidRPr="00672AEA">
        <w:t xml:space="preserve"> Click the </w:t>
      </w:r>
      <w:r w:rsidRPr="009F69C7">
        <w:t>Update</w:t>
      </w:r>
      <w:r w:rsidRPr="002867A9">
        <w:t xml:space="preserve"> button to update an ex</w:t>
      </w:r>
      <w:r w:rsidRPr="00672AEA">
        <w:t xml:space="preserve">isting DSS Unit or click the </w:t>
      </w:r>
      <w:r w:rsidRPr="009F69C7">
        <w:t>Add</w:t>
      </w:r>
      <w:r w:rsidRPr="002867A9">
        <w:t xml:space="preserve"> button to add a new DSS Unit.</w:t>
      </w:r>
    </w:p>
    <w:p w14:paraId="43DFCB48" w14:textId="1DD7069D" w:rsidR="004E3028" w:rsidRDefault="004E3028">
      <w:pPr>
        <w:pStyle w:val="FigureCaption"/>
      </w:pPr>
      <w:bookmarkStart w:id="522" w:name="_Toc422742863"/>
      <w:bookmarkStart w:id="523" w:name="_Toc463464194"/>
      <w:r>
        <w:lastRenderedPageBreak/>
        <w:t>DSS Units Screen on Management Menu</w:t>
      </w:r>
      <w:bookmarkEnd w:id="522"/>
      <w:bookmarkEnd w:id="523"/>
    </w:p>
    <w:p w14:paraId="7B866936" w14:textId="3947217B" w:rsidR="004E3028" w:rsidRDefault="00B54810">
      <w:pPr>
        <w:pStyle w:val="Figure"/>
      </w:pPr>
      <w:r w:rsidRPr="00B54810">
        <w:rPr>
          <w:noProof/>
        </w:rPr>
        <w:t xml:space="preserve"> </w:t>
      </w:r>
      <w:r>
        <w:rPr>
          <w:noProof/>
        </w:rPr>
        <w:drawing>
          <wp:inline distT="0" distB="0" distL="0" distR="0" wp14:anchorId="747426E9" wp14:editId="5EE14025">
            <wp:extent cx="5815584" cy="3388075"/>
            <wp:effectExtent l="0" t="0" r="0" b="3175"/>
            <wp:docPr id="376" name="Picture 376" descr="Screen capture of Management Menu [DSS Units].  The inputs at the top of the screen include DSS Unit, Unit IEN and DSS Deptartment.  Also, you can include active, inactive or all.  The columns on this report are DSS Unit Name, Unit IEN, Active, PCE, DSS Department, Service, Medical Specialty and Cost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email">
                      <a:extLst>
                        <a:ext uri="{28A0092B-C50C-407E-A947-70E740481C1C}">
                          <a14:useLocalDpi xmlns:a14="http://schemas.microsoft.com/office/drawing/2010/main"/>
                        </a:ext>
                      </a:extLst>
                    </a:blip>
                    <a:stretch>
                      <a:fillRect/>
                    </a:stretch>
                  </pic:blipFill>
                  <pic:spPr>
                    <a:xfrm>
                      <a:off x="0" y="0"/>
                      <a:ext cx="5815584" cy="3388075"/>
                    </a:xfrm>
                    <a:prstGeom prst="rect">
                      <a:avLst/>
                    </a:prstGeom>
                  </pic:spPr>
                </pic:pic>
              </a:graphicData>
            </a:graphic>
          </wp:inline>
        </w:drawing>
      </w:r>
    </w:p>
    <w:p w14:paraId="2183DF17" w14:textId="77777777" w:rsidR="004E3028" w:rsidRDefault="004E3028">
      <w:pPr>
        <w:pStyle w:val="DSSECSBodyText"/>
      </w:pPr>
      <w:r w:rsidRPr="00F94D33">
        <w:t>The DSS Units screen contains the following columns:</w:t>
      </w:r>
    </w:p>
    <w:p w14:paraId="5B12435B" w14:textId="77777777" w:rsidR="004E3028" w:rsidRDefault="004E3028" w:rsidP="00C54497">
      <w:pPr>
        <w:pStyle w:val="BulletListMultiple"/>
      </w:pPr>
      <w:r>
        <w:t>DSS Unit Name</w:t>
      </w:r>
    </w:p>
    <w:p w14:paraId="66AED744" w14:textId="77777777" w:rsidR="004E3028" w:rsidRPr="00F94D33" w:rsidRDefault="004E3028" w:rsidP="00C54497">
      <w:pPr>
        <w:pStyle w:val="BulletListMultiple"/>
      </w:pPr>
      <w:r>
        <w:t>Unit IEN</w:t>
      </w:r>
    </w:p>
    <w:p w14:paraId="5C854A68" w14:textId="77777777" w:rsidR="004E3028" w:rsidRPr="00F94D33" w:rsidRDefault="004E3028" w:rsidP="00C54497">
      <w:pPr>
        <w:pStyle w:val="BulletListMultiple"/>
      </w:pPr>
      <w:r w:rsidRPr="00F94D33">
        <w:t xml:space="preserve">Active Status for DSS Unit (Yes or No) </w:t>
      </w:r>
    </w:p>
    <w:p w14:paraId="0084578B" w14:textId="77777777" w:rsidR="004E3028" w:rsidRPr="00F94D33" w:rsidRDefault="004E3028" w:rsidP="00C54497">
      <w:pPr>
        <w:pStyle w:val="BulletListMultiple"/>
      </w:pPr>
      <w:r w:rsidRPr="00F94D33">
        <w:t>The PCE column reflects if workload is set to pass to PCE. Values include:</w:t>
      </w:r>
      <w:r>
        <w:t xml:space="preserve"> </w:t>
      </w:r>
    </w:p>
    <w:p w14:paraId="701F2837" w14:textId="77777777" w:rsidR="004E3028" w:rsidRPr="00F94D33" w:rsidRDefault="004E3028">
      <w:pPr>
        <w:pStyle w:val="Bullet2"/>
      </w:pPr>
      <w:r w:rsidRPr="00F94D33">
        <w:t>ALL – Send all records</w:t>
      </w:r>
    </w:p>
    <w:p w14:paraId="7656B313" w14:textId="77777777" w:rsidR="004E3028" w:rsidRPr="00F94D33" w:rsidRDefault="004E3028">
      <w:pPr>
        <w:pStyle w:val="Bullet2"/>
      </w:pPr>
      <w:r w:rsidRPr="00F94D33">
        <w:t>Outpatient – Send outpatient only</w:t>
      </w:r>
    </w:p>
    <w:p w14:paraId="7720D743" w14:textId="77777777" w:rsidR="004E3028" w:rsidRPr="00F94D33" w:rsidRDefault="004E3028">
      <w:pPr>
        <w:pStyle w:val="Bullet2"/>
      </w:pPr>
      <w:r w:rsidRPr="00F94D33">
        <w:t>No – Send no records.</w:t>
      </w:r>
    </w:p>
    <w:p w14:paraId="41EF0CD1" w14:textId="77777777" w:rsidR="004E3028" w:rsidRPr="00F94D33" w:rsidRDefault="004E3028" w:rsidP="00C54497">
      <w:pPr>
        <w:pStyle w:val="BulletListMultiple"/>
      </w:pPr>
      <w:r w:rsidRPr="00F94D33">
        <w:t>DSS Department</w:t>
      </w:r>
    </w:p>
    <w:p w14:paraId="0ACB81ED" w14:textId="77777777" w:rsidR="004E3028" w:rsidRPr="00F94D33" w:rsidRDefault="004E3028" w:rsidP="00C54497">
      <w:pPr>
        <w:pStyle w:val="BulletListMultiple"/>
      </w:pPr>
      <w:r w:rsidRPr="00F94D33">
        <w:t>Service</w:t>
      </w:r>
    </w:p>
    <w:p w14:paraId="3C4405F7" w14:textId="77777777" w:rsidR="004E3028" w:rsidRPr="00F94D33" w:rsidRDefault="004E3028" w:rsidP="00C54497">
      <w:pPr>
        <w:pStyle w:val="BulletListMultiple"/>
      </w:pPr>
      <w:r w:rsidRPr="00F94D33">
        <w:t>Medical Specialty</w:t>
      </w:r>
    </w:p>
    <w:p w14:paraId="18A5964C" w14:textId="77777777" w:rsidR="004E3028" w:rsidRPr="00F94D33" w:rsidRDefault="004E3028" w:rsidP="006528A6">
      <w:pPr>
        <w:pStyle w:val="BulletListMultipleLast"/>
      </w:pPr>
      <w:r w:rsidRPr="00F94D33">
        <w:t>Cost Center</w:t>
      </w:r>
    </w:p>
    <w:p w14:paraId="2383929D" w14:textId="7CDF4CE0" w:rsidR="004E3028" w:rsidRPr="00672AEA" w:rsidRDefault="004E3028" w:rsidP="002867A9">
      <w:pPr>
        <w:pStyle w:val="DSSECSBodyText"/>
      </w:pPr>
      <w:r w:rsidRPr="002867A9">
        <w:t xml:space="preserve">Using the </w:t>
      </w:r>
      <w:r w:rsidRPr="009F69C7">
        <w:t>Find</w:t>
      </w:r>
      <w:r w:rsidRPr="002867A9">
        <w:t xml:space="preserve"> </w:t>
      </w:r>
      <w:r w:rsidRPr="009F69C7">
        <w:rPr>
          <w:noProof/>
        </w:rPr>
        <w:drawing>
          <wp:inline distT="0" distB="0" distL="0" distR="0" wp14:anchorId="7EF15194" wp14:editId="0AD3A16A">
            <wp:extent cx="219075" cy="209550"/>
            <wp:effectExtent l="0" t="0" r="9525" b="0"/>
            <wp:docPr id="170" name="Picture 302" descr="Search googles screen 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Search googles screen capture"/>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19075" cy="209550"/>
                    </a:xfrm>
                    <a:prstGeom prst="rect">
                      <a:avLst/>
                    </a:prstGeom>
                    <a:noFill/>
                    <a:ln>
                      <a:noFill/>
                    </a:ln>
                  </pic:spPr>
                </pic:pic>
              </a:graphicData>
            </a:graphic>
          </wp:inline>
        </w:drawing>
      </w:r>
      <w:r w:rsidRPr="002867A9">
        <w:t xml:space="preserve"> button, the user can search by DSS Unit, DSS Dept. and Unit IEN. Type in a partial search string, </w:t>
      </w:r>
      <w:r w:rsidRPr="00672AEA">
        <w:t xml:space="preserve">click </w:t>
      </w:r>
      <w:r w:rsidR="00277C91" w:rsidRPr="009F69C7">
        <w:t>F</w:t>
      </w:r>
      <w:r w:rsidRPr="009F69C7">
        <w:t>ind</w:t>
      </w:r>
      <w:r w:rsidRPr="002867A9">
        <w:t xml:space="preserve"> and the screen will position to the first entry matching the</w:t>
      </w:r>
      <w:r w:rsidRPr="00672AEA">
        <w:t xml:space="preserve"> search criteria.</w:t>
      </w:r>
    </w:p>
    <w:p w14:paraId="099C62EF" w14:textId="77777777" w:rsidR="004E3028" w:rsidRPr="00672AEA" w:rsidRDefault="004E3028" w:rsidP="002867A9">
      <w:pPr>
        <w:pStyle w:val="DSSECSBodyText"/>
      </w:pPr>
      <w:r w:rsidRPr="00672AEA">
        <w:t xml:space="preserve">The </w:t>
      </w:r>
      <w:r w:rsidRPr="009F69C7">
        <w:t>Print</w:t>
      </w:r>
      <w:r w:rsidRPr="002867A9">
        <w:t xml:space="preserve"> button enables</w:t>
      </w:r>
      <w:r w:rsidRPr="00672AEA">
        <w:t xml:space="preserve"> users to print the report. </w:t>
      </w:r>
    </w:p>
    <w:p w14:paraId="4F8C32C1" w14:textId="77777777" w:rsidR="004E3028" w:rsidRPr="00672AEA" w:rsidRDefault="004E3028" w:rsidP="00672AEA">
      <w:pPr>
        <w:pStyle w:val="DSSECSBodyText"/>
      </w:pPr>
      <w:r w:rsidRPr="00672AEA">
        <w:t xml:space="preserve">The </w:t>
      </w:r>
      <w:r w:rsidRPr="009F69C7">
        <w:t xml:space="preserve">Export </w:t>
      </w:r>
      <w:r w:rsidRPr="002867A9">
        <w:t>button enables</w:t>
      </w:r>
      <w:r w:rsidRPr="00672AEA">
        <w:t xml:space="preserve"> users to export the data to an Excel spreadsheet.</w:t>
      </w:r>
    </w:p>
    <w:p w14:paraId="5083FE56" w14:textId="70D612E0" w:rsidR="004E3028" w:rsidRDefault="004E3028">
      <w:pPr>
        <w:pStyle w:val="FigureCaption"/>
      </w:pPr>
      <w:bookmarkStart w:id="524" w:name="_Toc422742864"/>
      <w:bookmarkStart w:id="525" w:name="_Toc463464195"/>
      <w:r>
        <w:lastRenderedPageBreak/>
        <w:t>Report Exported into Excel</w:t>
      </w:r>
      <w:bookmarkEnd w:id="524"/>
      <w:bookmarkEnd w:id="525"/>
    </w:p>
    <w:p w14:paraId="72C11C7B" w14:textId="77777777" w:rsidR="004E3028" w:rsidRDefault="004E3028">
      <w:pPr>
        <w:pStyle w:val="Figure"/>
      </w:pPr>
      <w:r>
        <w:rPr>
          <w:noProof/>
        </w:rPr>
        <w:drawing>
          <wp:inline distT="0" distB="0" distL="0" distR="0" wp14:anchorId="73E422B7" wp14:editId="1214C410">
            <wp:extent cx="5705475" cy="1085850"/>
            <wp:effectExtent l="0" t="0" r="9525" b="0"/>
            <wp:docPr id="171" name="Picture 305" descr="Screen capture of the export into Excel.  The columns of this report are DSS Unit Names, Unit IEN, Active, PCE, DSS Department, Service, Medical Specialty and Cost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Screen capture of the export into Excel.  The columns of this report are DSS Unit Names, Unit IEN, Active, PCE, DSS Department, Service, Medical Specialty and Cost Center."/>
                    <pic:cNvPicPr>
                      <a:picLocks noChangeAspect="1" noChangeArrowheads="1"/>
                    </pic:cNvPicPr>
                  </pic:nvPicPr>
                  <pic:blipFill>
                    <a:blip r:embed="rId196">
                      <a:extLst>
                        <a:ext uri="{28A0092B-C50C-407E-A947-70E740481C1C}">
                          <a14:useLocalDpi xmlns:a14="http://schemas.microsoft.com/office/drawing/2010/main"/>
                        </a:ext>
                      </a:extLst>
                    </a:blip>
                    <a:srcRect/>
                    <a:stretch>
                      <a:fillRect/>
                    </a:stretch>
                  </pic:blipFill>
                  <pic:spPr bwMode="auto">
                    <a:xfrm>
                      <a:off x="0" y="0"/>
                      <a:ext cx="5705475" cy="1085850"/>
                    </a:xfrm>
                    <a:prstGeom prst="rect">
                      <a:avLst/>
                    </a:prstGeom>
                    <a:noFill/>
                    <a:ln>
                      <a:noFill/>
                    </a:ln>
                  </pic:spPr>
                </pic:pic>
              </a:graphicData>
            </a:graphic>
          </wp:inline>
        </w:drawing>
      </w:r>
    </w:p>
    <w:p w14:paraId="756E8275" w14:textId="46A61FCC" w:rsidR="004E3028" w:rsidRPr="00672AEA" w:rsidRDefault="004E3028" w:rsidP="002867A9">
      <w:pPr>
        <w:pStyle w:val="DSSECSBodyText"/>
      </w:pPr>
      <w:r w:rsidRPr="009F69C7">
        <w:t>Click Update to update an existing DSS Unit or click Add</w:t>
      </w:r>
      <w:r w:rsidRPr="002867A9">
        <w:t xml:space="preserve"> to add new one. </w:t>
      </w:r>
      <w:r w:rsidRPr="00672AEA">
        <w:t>The Edit a DSS Unit or Add a DSS Unit screen will appear.</w:t>
      </w:r>
    </w:p>
    <w:p w14:paraId="2B8FB260" w14:textId="5287EAEB" w:rsidR="004E3028" w:rsidRDefault="004E3028">
      <w:pPr>
        <w:pStyle w:val="FigureCaption"/>
      </w:pPr>
      <w:bookmarkStart w:id="526" w:name="_Toc422742865"/>
      <w:bookmarkStart w:id="527" w:name="_Toc463464196"/>
      <w:r>
        <w:t>Edit a DSS Unit Screen</w:t>
      </w:r>
      <w:bookmarkEnd w:id="526"/>
      <w:bookmarkEnd w:id="527"/>
    </w:p>
    <w:p w14:paraId="42BAC7B2" w14:textId="434C2C9C" w:rsidR="004E3028" w:rsidRDefault="00A95328">
      <w:pPr>
        <w:pStyle w:val="Figure"/>
      </w:pPr>
      <w:r>
        <w:rPr>
          <w:noProof/>
        </w:rPr>
        <w:drawing>
          <wp:inline distT="0" distB="0" distL="0" distR="0" wp14:anchorId="4B41A991" wp14:editId="3E958B19">
            <wp:extent cx="5805013" cy="3675888"/>
            <wp:effectExtent l="0" t="0" r="5715" b="1270"/>
            <wp:docPr id="377" name="Picture 377" descr="Screen capture of the Edit a DSS Unit Screen form. Fields are DSS Unit Name, DSS Dept, DSS Unit IEN, Service, Medical Speciality, Cost Center, DSS Unit Status (Active or Inactive). Event Code Screen are displayed in a table with Procedure, Location, Active and Category columns. There are entry points for Default Date and Time, Allow Category Use, Send to PCE, Associated Stop Code, Credit Stop Codes and Char4 codes. Deafult button are at the bott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email">
                      <a:extLst>
                        <a:ext uri="{28A0092B-C50C-407E-A947-70E740481C1C}">
                          <a14:useLocalDpi xmlns:a14="http://schemas.microsoft.com/office/drawing/2010/main"/>
                        </a:ext>
                      </a:extLst>
                    </a:blip>
                    <a:stretch>
                      <a:fillRect/>
                    </a:stretch>
                  </pic:blipFill>
                  <pic:spPr>
                    <a:xfrm>
                      <a:off x="0" y="0"/>
                      <a:ext cx="5805013" cy="3675888"/>
                    </a:xfrm>
                    <a:prstGeom prst="rect">
                      <a:avLst/>
                    </a:prstGeom>
                  </pic:spPr>
                </pic:pic>
              </a:graphicData>
            </a:graphic>
          </wp:inline>
        </w:drawing>
      </w:r>
    </w:p>
    <w:p w14:paraId="128BC1B2" w14:textId="7280225F" w:rsidR="004E3028" w:rsidRPr="00823D8F" w:rsidRDefault="004E3028" w:rsidP="002867A9">
      <w:pPr>
        <w:pStyle w:val="DSSECSBodyText"/>
      </w:pPr>
      <w:r w:rsidRPr="002867A9">
        <w:t>Below are the element name and d</w:t>
      </w:r>
      <w:r w:rsidRPr="00672AEA">
        <w:t>escription for each field that appear</w:t>
      </w:r>
      <w:r w:rsidR="00277C91" w:rsidRPr="00672AEA">
        <w:t>s</w:t>
      </w:r>
      <w:r w:rsidRPr="00672AEA">
        <w:t xml:space="preserve"> on the Add or Edit DSS Unit screen: </w:t>
      </w:r>
    </w:p>
    <w:p w14:paraId="16928ED3" w14:textId="5C584472" w:rsidR="004E3028" w:rsidRPr="00052D4B" w:rsidRDefault="004E3028">
      <w:pPr>
        <w:pStyle w:val="TableCaption"/>
      </w:pPr>
      <w:bookmarkStart w:id="528" w:name="_Toc463464042"/>
      <w:r w:rsidRPr="00052D4B">
        <w:t xml:space="preserve">Table </w:t>
      </w:r>
      <w:r w:rsidR="00877F63">
        <w:t>2</w:t>
      </w:r>
      <w:r w:rsidRPr="00052D4B">
        <w:t>. Element Name and Description</w:t>
      </w:r>
      <w:bookmarkEnd w:id="528"/>
    </w:p>
    <w:tbl>
      <w:tblPr>
        <w:tblW w:w="5000" w:type="pct"/>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CellMar>
          <w:left w:w="115" w:type="dxa"/>
          <w:right w:w="115" w:type="dxa"/>
        </w:tblCellMar>
        <w:tblLook w:val="0000" w:firstRow="0" w:lastRow="0" w:firstColumn="0" w:lastColumn="0" w:noHBand="0" w:noVBand="0"/>
      </w:tblPr>
      <w:tblGrid>
        <w:gridCol w:w="2185"/>
        <w:gridCol w:w="7405"/>
      </w:tblGrid>
      <w:tr w:rsidR="004E3028" w:rsidRPr="00123833" w14:paraId="17D3BD29" w14:textId="77777777" w:rsidTr="00063994">
        <w:trPr>
          <w:cantSplit/>
          <w:tblHeader/>
        </w:trPr>
        <w:tc>
          <w:tcPr>
            <w:tcW w:w="1139" w:type="pct"/>
            <w:tcBorders>
              <w:top w:val="single" w:sz="4" w:space="0" w:color="auto"/>
              <w:left w:val="single" w:sz="4" w:space="0" w:color="auto"/>
              <w:bottom w:val="single" w:sz="4" w:space="0" w:color="auto"/>
              <w:right w:val="single" w:sz="4" w:space="0" w:color="auto"/>
            </w:tcBorders>
            <w:shd w:val="clear" w:color="auto" w:fill="BFBFBF"/>
            <w:vAlign w:val="center"/>
          </w:tcPr>
          <w:p w14:paraId="0F7E013B" w14:textId="77777777" w:rsidR="004E3028" w:rsidRPr="00F305D7" w:rsidRDefault="004E3028">
            <w:pPr>
              <w:pStyle w:val="TableColumnHeading"/>
            </w:pPr>
            <w:r w:rsidRPr="00F305D7">
              <w:t>Element Name</w:t>
            </w:r>
          </w:p>
        </w:tc>
        <w:tc>
          <w:tcPr>
            <w:tcW w:w="3861" w:type="pct"/>
            <w:tcBorders>
              <w:top w:val="single" w:sz="4" w:space="0" w:color="auto"/>
              <w:left w:val="single" w:sz="4" w:space="0" w:color="auto"/>
              <w:bottom w:val="single" w:sz="4" w:space="0" w:color="auto"/>
              <w:right w:val="single" w:sz="4" w:space="0" w:color="auto"/>
            </w:tcBorders>
            <w:shd w:val="clear" w:color="auto" w:fill="BFBFBF"/>
            <w:vAlign w:val="center"/>
          </w:tcPr>
          <w:p w14:paraId="70020055" w14:textId="77777777" w:rsidR="004E3028" w:rsidRPr="00F305D7" w:rsidRDefault="004E3028">
            <w:pPr>
              <w:pStyle w:val="TableColumnHeading"/>
            </w:pPr>
            <w:r w:rsidRPr="00F305D7">
              <w:t>Description</w:t>
            </w:r>
          </w:p>
        </w:tc>
      </w:tr>
      <w:tr w:rsidR="004E3028" w:rsidRPr="008F1A7E" w14:paraId="10A3A537" w14:textId="77777777" w:rsidTr="00063994">
        <w:trPr>
          <w:cantSplit/>
          <w:trHeight w:val="215"/>
        </w:trPr>
        <w:tc>
          <w:tcPr>
            <w:tcW w:w="1139" w:type="pct"/>
            <w:tcBorders>
              <w:top w:val="single" w:sz="4" w:space="0" w:color="auto"/>
              <w:left w:val="single" w:sz="4" w:space="0" w:color="000000"/>
              <w:bottom w:val="single" w:sz="4" w:space="0" w:color="000000"/>
              <w:right w:val="single" w:sz="4" w:space="0" w:color="000000"/>
            </w:tcBorders>
            <w:shd w:val="clear" w:color="000080" w:fill="FFFFFF"/>
          </w:tcPr>
          <w:p w14:paraId="310C802C" w14:textId="77777777" w:rsidR="004E3028" w:rsidRPr="00F94D33" w:rsidRDefault="004E3028" w:rsidP="002529ED">
            <w:pPr>
              <w:pStyle w:val="TableText"/>
            </w:pPr>
            <w:r w:rsidRPr="00F94D33">
              <w:t>DSS Unit Name</w:t>
            </w:r>
          </w:p>
        </w:tc>
        <w:tc>
          <w:tcPr>
            <w:tcW w:w="3861" w:type="pct"/>
            <w:tcBorders>
              <w:top w:val="single" w:sz="4" w:space="0" w:color="auto"/>
              <w:left w:val="single" w:sz="4" w:space="0" w:color="000000"/>
              <w:bottom w:val="single" w:sz="4" w:space="0" w:color="000000"/>
              <w:right w:val="single" w:sz="4" w:space="0" w:color="000000"/>
            </w:tcBorders>
            <w:shd w:val="clear" w:color="000080" w:fill="FFFFFF"/>
          </w:tcPr>
          <w:p w14:paraId="479DED41" w14:textId="77777777" w:rsidR="004E3028" w:rsidRPr="00F94D33" w:rsidRDefault="004E3028" w:rsidP="00171F73">
            <w:pPr>
              <w:pStyle w:val="TableText"/>
            </w:pPr>
            <w:r w:rsidRPr="00F94D33">
              <w:t>The name of the DSS Unit being created</w:t>
            </w:r>
          </w:p>
        </w:tc>
      </w:tr>
      <w:tr w:rsidR="005748AA" w:rsidRPr="008F1A7E" w14:paraId="540109E7" w14:textId="77777777" w:rsidTr="00063994">
        <w:trPr>
          <w:cantSplit/>
        </w:trPr>
        <w:tc>
          <w:tcPr>
            <w:tcW w:w="1139" w:type="pct"/>
            <w:tcBorders>
              <w:top w:val="single" w:sz="4" w:space="0" w:color="auto"/>
              <w:left w:val="single" w:sz="4" w:space="0" w:color="000000"/>
              <w:bottom w:val="single" w:sz="4" w:space="0" w:color="000000"/>
              <w:right w:val="single" w:sz="4" w:space="0" w:color="000000"/>
            </w:tcBorders>
            <w:shd w:val="clear" w:color="000080" w:fill="FFFFFF"/>
          </w:tcPr>
          <w:p w14:paraId="39544687" w14:textId="03721613" w:rsidR="005748AA" w:rsidRPr="008F1A7E" w:rsidRDefault="005748AA" w:rsidP="002529ED">
            <w:pPr>
              <w:pStyle w:val="TableText"/>
            </w:pPr>
            <w:r w:rsidRPr="00954042">
              <w:t xml:space="preserve">DSS Dept. and </w:t>
            </w:r>
            <w:r>
              <w:t xml:space="preserve">DSS Unit </w:t>
            </w:r>
            <w:r w:rsidRPr="00954042">
              <w:t>IEN</w:t>
            </w:r>
          </w:p>
        </w:tc>
        <w:tc>
          <w:tcPr>
            <w:tcW w:w="3861" w:type="pct"/>
            <w:tcBorders>
              <w:top w:val="single" w:sz="4" w:space="0" w:color="auto"/>
              <w:left w:val="single" w:sz="4" w:space="0" w:color="000000"/>
              <w:bottom w:val="single" w:sz="4" w:space="0" w:color="000000"/>
              <w:right w:val="single" w:sz="4" w:space="0" w:color="000000"/>
            </w:tcBorders>
            <w:shd w:val="clear" w:color="000080" w:fill="FFFFFF"/>
          </w:tcPr>
          <w:p w14:paraId="712282CE" w14:textId="646EA30D" w:rsidR="005748AA" w:rsidRPr="008F1A7E" w:rsidRDefault="005748AA" w:rsidP="00171F73">
            <w:pPr>
              <w:pStyle w:val="TableText"/>
            </w:pPr>
            <w:r w:rsidRPr="00954042">
              <w:t xml:space="preserve">The number to identify this DSS unit locally at the user’s site (1 to 14 characters) - The same DSS Unit number can be used for more than one DSS Unit </w:t>
            </w:r>
          </w:p>
        </w:tc>
      </w:tr>
      <w:tr w:rsidR="004E3028" w:rsidRPr="008F1A7E" w14:paraId="7C1F4F86" w14:textId="77777777" w:rsidTr="00063994">
        <w:trPr>
          <w:cantSplit/>
        </w:trPr>
        <w:tc>
          <w:tcPr>
            <w:tcW w:w="1139" w:type="pct"/>
            <w:tcBorders>
              <w:top w:val="single" w:sz="4" w:space="0" w:color="auto"/>
              <w:left w:val="single" w:sz="4" w:space="0" w:color="000000"/>
              <w:bottom w:val="single" w:sz="4" w:space="0" w:color="000000"/>
              <w:right w:val="single" w:sz="4" w:space="0" w:color="000000"/>
            </w:tcBorders>
            <w:shd w:val="clear" w:color="000080" w:fill="FFFFFF"/>
          </w:tcPr>
          <w:p w14:paraId="7105F735" w14:textId="77777777" w:rsidR="004E3028" w:rsidRPr="008F1A7E" w:rsidRDefault="004E3028" w:rsidP="002529ED">
            <w:pPr>
              <w:pStyle w:val="TableText"/>
            </w:pPr>
            <w:r w:rsidRPr="008F1A7E">
              <w:t>Service</w:t>
            </w:r>
          </w:p>
        </w:tc>
        <w:tc>
          <w:tcPr>
            <w:tcW w:w="3861" w:type="pct"/>
            <w:tcBorders>
              <w:top w:val="single" w:sz="4" w:space="0" w:color="auto"/>
              <w:left w:val="single" w:sz="4" w:space="0" w:color="000000"/>
              <w:bottom w:val="single" w:sz="4" w:space="0" w:color="000000"/>
              <w:right w:val="single" w:sz="4" w:space="0" w:color="000000"/>
            </w:tcBorders>
            <w:shd w:val="clear" w:color="000080" w:fill="FFFFFF"/>
          </w:tcPr>
          <w:p w14:paraId="0CE9B05B" w14:textId="1BDD5890" w:rsidR="004E3028" w:rsidRPr="008F1A7E" w:rsidRDefault="004E3028" w:rsidP="00171F73">
            <w:pPr>
              <w:pStyle w:val="TableText"/>
            </w:pPr>
            <w:r w:rsidRPr="008F1A7E">
              <w:t xml:space="preserve">The service associated with this DSS Unit - from the </w:t>
            </w:r>
            <w:r w:rsidR="005748AA">
              <w:t>SERVICE/SECTION</w:t>
            </w:r>
            <w:r w:rsidRPr="008F1A7E">
              <w:t xml:space="preserve"> file (#49)</w:t>
            </w:r>
          </w:p>
        </w:tc>
      </w:tr>
      <w:tr w:rsidR="004E3028" w:rsidRPr="008F1A7E" w14:paraId="4C953C9C" w14:textId="77777777" w:rsidTr="00063994">
        <w:trPr>
          <w:cantSplit/>
        </w:trPr>
        <w:tc>
          <w:tcPr>
            <w:tcW w:w="1139" w:type="pct"/>
            <w:tcBorders>
              <w:top w:val="single" w:sz="4" w:space="0" w:color="auto"/>
              <w:left w:val="single" w:sz="4" w:space="0" w:color="000000"/>
              <w:bottom w:val="single" w:sz="4" w:space="0" w:color="000000"/>
              <w:right w:val="single" w:sz="4" w:space="0" w:color="000000"/>
            </w:tcBorders>
            <w:shd w:val="clear" w:color="000080" w:fill="FFFFFF"/>
          </w:tcPr>
          <w:p w14:paraId="583AB7EC" w14:textId="77777777" w:rsidR="004E3028" w:rsidRPr="008F1A7E" w:rsidRDefault="004E3028" w:rsidP="002529ED">
            <w:pPr>
              <w:pStyle w:val="TableText"/>
            </w:pPr>
            <w:r w:rsidRPr="008F1A7E">
              <w:lastRenderedPageBreak/>
              <w:t>Medical Specialty</w:t>
            </w:r>
          </w:p>
        </w:tc>
        <w:tc>
          <w:tcPr>
            <w:tcW w:w="3861" w:type="pct"/>
            <w:tcBorders>
              <w:top w:val="single" w:sz="4" w:space="0" w:color="auto"/>
              <w:left w:val="single" w:sz="4" w:space="0" w:color="000000"/>
              <w:bottom w:val="single" w:sz="4" w:space="0" w:color="000000"/>
              <w:right w:val="single" w:sz="4" w:space="0" w:color="000000"/>
            </w:tcBorders>
            <w:shd w:val="clear" w:color="000080" w:fill="FFFFFF"/>
          </w:tcPr>
          <w:p w14:paraId="5FAEB651" w14:textId="159B5811" w:rsidR="004E3028" w:rsidRPr="008F1A7E" w:rsidRDefault="004E3028" w:rsidP="00171F73">
            <w:pPr>
              <w:pStyle w:val="TableText"/>
            </w:pPr>
            <w:r w:rsidRPr="008F1A7E">
              <w:t xml:space="preserve">The medical specialty associated with this DSS Unit - from the </w:t>
            </w:r>
            <w:r w:rsidR="005748AA">
              <w:t>MEDICAL SPECIALTY</w:t>
            </w:r>
            <w:r w:rsidRPr="008F1A7E">
              <w:t xml:space="preserve"> file (#723)</w:t>
            </w:r>
          </w:p>
        </w:tc>
      </w:tr>
      <w:tr w:rsidR="004E3028" w:rsidRPr="008F1A7E" w14:paraId="37174E29" w14:textId="77777777" w:rsidTr="00063994">
        <w:trPr>
          <w:cantSplit/>
        </w:trPr>
        <w:tc>
          <w:tcPr>
            <w:tcW w:w="1139" w:type="pct"/>
            <w:tcBorders>
              <w:top w:val="single" w:sz="4" w:space="0" w:color="auto"/>
              <w:left w:val="single" w:sz="4" w:space="0" w:color="000000"/>
              <w:bottom w:val="single" w:sz="4" w:space="0" w:color="000000"/>
              <w:right w:val="single" w:sz="4" w:space="0" w:color="000000"/>
            </w:tcBorders>
            <w:shd w:val="clear" w:color="000080" w:fill="FFFFFF"/>
          </w:tcPr>
          <w:p w14:paraId="1442F7D4" w14:textId="77777777" w:rsidR="004E3028" w:rsidRPr="008F1A7E" w:rsidRDefault="004E3028" w:rsidP="002529ED">
            <w:pPr>
              <w:pStyle w:val="TableText"/>
            </w:pPr>
            <w:r w:rsidRPr="008F1A7E">
              <w:t>Cost Center</w:t>
            </w:r>
          </w:p>
        </w:tc>
        <w:tc>
          <w:tcPr>
            <w:tcW w:w="3861" w:type="pct"/>
            <w:tcBorders>
              <w:top w:val="single" w:sz="4" w:space="0" w:color="auto"/>
              <w:left w:val="single" w:sz="4" w:space="0" w:color="000000"/>
              <w:bottom w:val="single" w:sz="4" w:space="0" w:color="000000"/>
              <w:right w:val="single" w:sz="4" w:space="0" w:color="000000"/>
            </w:tcBorders>
            <w:shd w:val="clear" w:color="000080" w:fill="FFFFFF"/>
          </w:tcPr>
          <w:p w14:paraId="682A3A9C" w14:textId="038E5028" w:rsidR="004E3028" w:rsidRPr="008F1A7E" w:rsidRDefault="004E3028" w:rsidP="00171F73">
            <w:pPr>
              <w:pStyle w:val="TableText"/>
            </w:pPr>
            <w:r w:rsidRPr="008F1A7E">
              <w:t xml:space="preserve">The cost center associated with this DSS Unit - from the </w:t>
            </w:r>
            <w:r w:rsidR="005748AA">
              <w:t>COST CENTER</w:t>
            </w:r>
            <w:r w:rsidRPr="008F1A7E">
              <w:t xml:space="preserve"> file (#420.1). Cost centers are defined in MP4-Part V, Appendix B of the Fiscal Service cost manuals.</w:t>
            </w:r>
          </w:p>
        </w:tc>
      </w:tr>
      <w:tr w:rsidR="005748AA" w:rsidRPr="008F1A7E" w14:paraId="19EFF69F" w14:textId="77777777" w:rsidTr="00063994">
        <w:trPr>
          <w:cantSplit/>
        </w:trPr>
        <w:tc>
          <w:tcPr>
            <w:tcW w:w="1139" w:type="pct"/>
            <w:tcBorders>
              <w:top w:val="single" w:sz="4" w:space="0" w:color="auto"/>
              <w:left w:val="single" w:sz="4" w:space="0" w:color="000000"/>
              <w:bottom w:val="single" w:sz="4" w:space="0" w:color="000000"/>
              <w:right w:val="single" w:sz="4" w:space="0" w:color="000000"/>
            </w:tcBorders>
            <w:shd w:val="clear" w:color="000080" w:fill="FFFFFF"/>
          </w:tcPr>
          <w:p w14:paraId="141E4C6B" w14:textId="05A5C90E" w:rsidR="005748AA" w:rsidRPr="008F1A7E" w:rsidRDefault="005748AA" w:rsidP="002529ED">
            <w:pPr>
              <w:pStyle w:val="TableText"/>
            </w:pPr>
            <w:r w:rsidRPr="008F1A7E">
              <w:t>DSS Unit Status</w:t>
            </w:r>
          </w:p>
        </w:tc>
        <w:tc>
          <w:tcPr>
            <w:tcW w:w="3861" w:type="pct"/>
            <w:tcBorders>
              <w:top w:val="single" w:sz="4" w:space="0" w:color="auto"/>
              <w:left w:val="single" w:sz="4" w:space="0" w:color="000000"/>
              <w:bottom w:val="single" w:sz="4" w:space="0" w:color="000000"/>
              <w:right w:val="single" w:sz="4" w:space="0" w:color="000000"/>
            </w:tcBorders>
            <w:shd w:val="clear" w:color="000080" w:fill="FFFFFF"/>
          </w:tcPr>
          <w:p w14:paraId="372CD90F" w14:textId="77777777" w:rsidR="00127E0B" w:rsidRDefault="00127E0B" w:rsidP="00171F73">
            <w:pPr>
              <w:pStyle w:val="TableText"/>
            </w:pPr>
            <w:r>
              <w:t>Active - Lists Active Event Code Screens</w:t>
            </w:r>
          </w:p>
          <w:p w14:paraId="69667052" w14:textId="441ECC3E" w:rsidR="005748AA" w:rsidRPr="008F1A7E" w:rsidRDefault="00127E0B" w:rsidP="00F12AC2">
            <w:pPr>
              <w:pStyle w:val="TableText"/>
            </w:pPr>
            <w:r>
              <w:t>Inactive - Lists Inactive Event Code Screens</w:t>
            </w:r>
            <w:r w:rsidRPr="008F1A7E" w:rsidDel="005748AA">
              <w:t xml:space="preserve"> </w:t>
            </w:r>
          </w:p>
        </w:tc>
      </w:tr>
      <w:tr w:rsidR="005748AA" w:rsidRPr="008F1A7E" w14:paraId="3F4EBD89" w14:textId="77777777" w:rsidTr="00063994">
        <w:trPr>
          <w:cantSplit/>
        </w:trPr>
        <w:tc>
          <w:tcPr>
            <w:tcW w:w="1139" w:type="pct"/>
            <w:tcBorders>
              <w:top w:val="single" w:sz="4" w:space="0" w:color="auto"/>
              <w:left w:val="single" w:sz="4" w:space="0" w:color="000000"/>
              <w:bottom w:val="single" w:sz="4" w:space="0" w:color="000000"/>
              <w:right w:val="single" w:sz="4" w:space="0" w:color="000000"/>
            </w:tcBorders>
            <w:shd w:val="clear" w:color="000080" w:fill="FFFFFF"/>
          </w:tcPr>
          <w:p w14:paraId="25D4FCC4" w14:textId="6C8E3C2A" w:rsidR="005748AA" w:rsidRPr="008F1A7E" w:rsidRDefault="005748AA" w:rsidP="002529ED">
            <w:pPr>
              <w:pStyle w:val="TableText"/>
            </w:pPr>
            <w:r w:rsidRPr="008F1A7E">
              <w:t>Event Code Screens</w:t>
            </w:r>
          </w:p>
        </w:tc>
        <w:tc>
          <w:tcPr>
            <w:tcW w:w="3861" w:type="pct"/>
            <w:tcBorders>
              <w:top w:val="single" w:sz="4" w:space="0" w:color="auto"/>
              <w:left w:val="single" w:sz="4" w:space="0" w:color="000000"/>
              <w:bottom w:val="single" w:sz="4" w:space="0" w:color="000000"/>
              <w:right w:val="single" w:sz="4" w:space="0" w:color="000000"/>
            </w:tcBorders>
            <w:shd w:val="clear" w:color="000080" w:fill="FFFFFF"/>
          </w:tcPr>
          <w:p w14:paraId="60F7B6A5" w14:textId="77777777" w:rsidR="00127E0B" w:rsidRDefault="00127E0B" w:rsidP="00171F73">
            <w:pPr>
              <w:pStyle w:val="TableText"/>
            </w:pPr>
            <w:r>
              <w:t>Reactivate</w:t>
            </w:r>
          </w:p>
          <w:p w14:paraId="331B7470" w14:textId="070B876B" w:rsidR="005748AA" w:rsidRPr="008F1A7E" w:rsidRDefault="00127E0B" w:rsidP="00F12AC2">
            <w:pPr>
              <w:pStyle w:val="TableText"/>
            </w:pPr>
            <w:r>
              <w:t>Remain Inactive</w:t>
            </w:r>
            <w:r w:rsidDel="00127E0B">
              <w:t xml:space="preserve"> </w:t>
            </w:r>
          </w:p>
        </w:tc>
      </w:tr>
      <w:tr w:rsidR="005748AA" w:rsidRPr="008F1A7E" w14:paraId="227FBFA3" w14:textId="77777777" w:rsidTr="00063994">
        <w:trPr>
          <w:cantSplit/>
        </w:trPr>
        <w:tc>
          <w:tcPr>
            <w:tcW w:w="1139" w:type="pct"/>
            <w:tcBorders>
              <w:top w:val="single" w:sz="4" w:space="0" w:color="auto"/>
              <w:left w:val="single" w:sz="4" w:space="0" w:color="000000"/>
              <w:bottom w:val="single" w:sz="4" w:space="0" w:color="000000"/>
              <w:right w:val="single" w:sz="4" w:space="0" w:color="000000"/>
            </w:tcBorders>
            <w:shd w:val="clear" w:color="000080" w:fill="FFFFFF"/>
          </w:tcPr>
          <w:p w14:paraId="4ACA0A3C" w14:textId="6056DA27" w:rsidR="005748AA" w:rsidRPr="008F1A7E" w:rsidRDefault="005748AA" w:rsidP="002529ED">
            <w:pPr>
              <w:pStyle w:val="TableText"/>
            </w:pPr>
            <w:r w:rsidRPr="008F1A7E">
              <w:t>Default Date</w:t>
            </w:r>
            <w:r>
              <w:t xml:space="preserve"> </w:t>
            </w:r>
            <w:r w:rsidRPr="008F1A7E">
              <w:t>/</w:t>
            </w:r>
            <w:r>
              <w:t xml:space="preserve"> </w:t>
            </w:r>
            <w:r w:rsidRPr="008F1A7E">
              <w:t>Time</w:t>
            </w:r>
          </w:p>
        </w:tc>
        <w:tc>
          <w:tcPr>
            <w:tcW w:w="3861" w:type="pct"/>
            <w:tcBorders>
              <w:top w:val="single" w:sz="4" w:space="0" w:color="auto"/>
              <w:left w:val="single" w:sz="4" w:space="0" w:color="000000"/>
              <w:bottom w:val="single" w:sz="4" w:space="0" w:color="000000"/>
              <w:right w:val="single" w:sz="4" w:space="0" w:color="000000"/>
            </w:tcBorders>
            <w:shd w:val="clear" w:color="000080" w:fill="FFFFFF"/>
          </w:tcPr>
          <w:p w14:paraId="3F3E1374" w14:textId="77777777" w:rsidR="00127E0B" w:rsidRDefault="00127E0B" w:rsidP="00171F73">
            <w:pPr>
              <w:pStyle w:val="TableText"/>
            </w:pPr>
            <w:r>
              <w:t>NOW – The current date and time will populate during data entry</w:t>
            </w:r>
          </w:p>
          <w:p w14:paraId="074FFBE9" w14:textId="39CA4B3C" w:rsidR="005748AA" w:rsidRPr="008F1A7E" w:rsidRDefault="00127E0B" w:rsidP="00F12AC2">
            <w:pPr>
              <w:pStyle w:val="TableText"/>
            </w:pPr>
            <w:r>
              <w:t xml:space="preserve">NONE – </w:t>
            </w:r>
            <w:proofErr w:type="gramStart"/>
            <w:r>
              <w:t>No</w:t>
            </w:r>
            <w:proofErr w:type="gramEnd"/>
            <w:r>
              <w:t xml:space="preserve"> default date and time will be populated during data entry. The user is required to enter the date and time of the procedure.</w:t>
            </w:r>
          </w:p>
        </w:tc>
      </w:tr>
      <w:tr w:rsidR="000661D4" w:rsidRPr="008F1A7E" w14:paraId="29E9A071" w14:textId="77777777" w:rsidTr="00063994">
        <w:trPr>
          <w:cantSplit/>
        </w:trPr>
        <w:tc>
          <w:tcPr>
            <w:tcW w:w="1139" w:type="pct"/>
            <w:tcBorders>
              <w:top w:val="single" w:sz="4" w:space="0" w:color="auto"/>
              <w:left w:val="single" w:sz="4" w:space="0" w:color="000000"/>
              <w:bottom w:val="single" w:sz="4" w:space="0" w:color="000000"/>
              <w:right w:val="single" w:sz="4" w:space="0" w:color="000000"/>
            </w:tcBorders>
            <w:shd w:val="clear" w:color="000080" w:fill="FFFFFF"/>
          </w:tcPr>
          <w:p w14:paraId="66C7C86B" w14:textId="30501C4C" w:rsidR="000661D4" w:rsidRPr="008F1A7E" w:rsidRDefault="000661D4" w:rsidP="002529ED">
            <w:pPr>
              <w:pStyle w:val="TableText"/>
            </w:pPr>
            <w:r w:rsidRPr="00A93F33">
              <w:t>Allow Category Use</w:t>
            </w:r>
          </w:p>
        </w:tc>
        <w:tc>
          <w:tcPr>
            <w:tcW w:w="3861" w:type="pct"/>
            <w:tcBorders>
              <w:top w:val="single" w:sz="4" w:space="0" w:color="auto"/>
              <w:left w:val="single" w:sz="4" w:space="0" w:color="000000"/>
              <w:bottom w:val="single" w:sz="4" w:space="0" w:color="000000"/>
              <w:right w:val="single" w:sz="4" w:space="0" w:color="000000"/>
            </w:tcBorders>
            <w:shd w:val="clear" w:color="000080" w:fill="FFFFFF"/>
          </w:tcPr>
          <w:p w14:paraId="21E3B55B" w14:textId="24B4BCD5" w:rsidR="000661D4" w:rsidRDefault="000661D4" w:rsidP="00171F73">
            <w:pPr>
              <w:pStyle w:val="TableText"/>
            </w:pPr>
            <w:r w:rsidRPr="00A93F33">
              <w:t>YES – Use categories to group procedures during data entry</w:t>
            </w:r>
            <w:r>
              <w:t xml:space="preserve"> </w:t>
            </w:r>
          </w:p>
          <w:p w14:paraId="19609966" w14:textId="37B137C1" w:rsidR="000661D4" w:rsidRDefault="000661D4" w:rsidP="00F12AC2">
            <w:pPr>
              <w:pStyle w:val="TableText"/>
            </w:pPr>
            <w:r>
              <w:t>NO – Do not use categories to group procedures during data entry</w:t>
            </w:r>
          </w:p>
        </w:tc>
      </w:tr>
      <w:tr w:rsidR="005748AA" w:rsidRPr="008F1A7E" w14:paraId="287ACF97" w14:textId="77777777" w:rsidTr="00063994">
        <w:trPr>
          <w:cantSplit/>
        </w:trPr>
        <w:tc>
          <w:tcPr>
            <w:tcW w:w="1139" w:type="pct"/>
            <w:tcBorders>
              <w:top w:val="single" w:sz="4" w:space="0" w:color="auto"/>
              <w:left w:val="single" w:sz="4" w:space="0" w:color="000000"/>
              <w:bottom w:val="single" w:sz="4" w:space="0" w:color="000000"/>
              <w:right w:val="single" w:sz="4" w:space="0" w:color="000000"/>
            </w:tcBorders>
            <w:shd w:val="clear" w:color="000080" w:fill="FFFFFF"/>
          </w:tcPr>
          <w:p w14:paraId="19E78737" w14:textId="20B506FA" w:rsidR="005748AA" w:rsidRPr="008F1A7E" w:rsidRDefault="005748AA" w:rsidP="002529ED">
            <w:pPr>
              <w:pStyle w:val="TableText"/>
            </w:pPr>
            <w:r w:rsidRPr="008F1A7E">
              <w:t>Send to PCE</w:t>
            </w:r>
          </w:p>
        </w:tc>
        <w:tc>
          <w:tcPr>
            <w:tcW w:w="3861" w:type="pct"/>
            <w:tcBorders>
              <w:top w:val="single" w:sz="4" w:space="0" w:color="auto"/>
              <w:left w:val="single" w:sz="4" w:space="0" w:color="000000"/>
              <w:bottom w:val="single" w:sz="4" w:space="0" w:color="000000"/>
              <w:right w:val="single" w:sz="4" w:space="0" w:color="000000"/>
            </w:tcBorders>
            <w:shd w:val="clear" w:color="000080" w:fill="FFFFFF"/>
          </w:tcPr>
          <w:p w14:paraId="0B860707" w14:textId="77777777" w:rsidR="00127E0B" w:rsidRDefault="00127E0B" w:rsidP="00171F73">
            <w:pPr>
              <w:pStyle w:val="TableText"/>
            </w:pPr>
            <w:r>
              <w:t>Defines the method used to send the user’s data to PCE for the DSS Unit being created.</w:t>
            </w:r>
          </w:p>
          <w:p w14:paraId="2FC850CA" w14:textId="77777777" w:rsidR="00127E0B" w:rsidRDefault="00127E0B" w:rsidP="00F12AC2">
            <w:pPr>
              <w:pStyle w:val="TableText"/>
            </w:pPr>
            <w:r>
              <w:t>All Records - Send All Records</w:t>
            </w:r>
          </w:p>
          <w:p w14:paraId="0DD110B6" w14:textId="375D759B" w:rsidR="005748AA" w:rsidRPr="008F1A7E" w:rsidRDefault="00127E0B" w:rsidP="00AA0DF9">
            <w:pPr>
              <w:pStyle w:val="TableText"/>
            </w:pPr>
            <w:r>
              <w:t>No Records - Send No Records</w:t>
            </w:r>
          </w:p>
        </w:tc>
      </w:tr>
      <w:tr w:rsidR="005748AA" w:rsidRPr="008F1A7E" w14:paraId="4A2594DE" w14:textId="77777777" w:rsidTr="00063994">
        <w:trPr>
          <w:cantSplit/>
        </w:trPr>
        <w:tc>
          <w:tcPr>
            <w:tcW w:w="1139" w:type="pct"/>
            <w:tcBorders>
              <w:top w:val="single" w:sz="4" w:space="0" w:color="auto"/>
              <w:left w:val="single" w:sz="4" w:space="0" w:color="000000"/>
              <w:bottom w:val="single" w:sz="4" w:space="0" w:color="000000"/>
              <w:right w:val="single" w:sz="4" w:space="0" w:color="000000"/>
            </w:tcBorders>
            <w:shd w:val="clear" w:color="000080" w:fill="FFFFFF"/>
          </w:tcPr>
          <w:p w14:paraId="0A8427B4" w14:textId="11838B89" w:rsidR="005748AA" w:rsidRPr="008F1A7E" w:rsidRDefault="00127E0B" w:rsidP="002529ED">
            <w:pPr>
              <w:pStyle w:val="TableText"/>
            </w:pPr>
            <w:r w:rsidRPr="00127E0B">
              <w:t>Associated Stop Code</w:t>
            </w:r>
          </w:p>
        </w:tc>
        <w:tc>
          <w:tcPr>
            <w:tcW w:w="3861" w:type="pct"/>
            <w:tcBorders>
              <w:top w:val="single" w:sz="4" w:space="0" w:color="auto"/>
              <w:left w:val="single" w:sz="4" w:space="0" w:color="000000"/>
              <w:bottom w:val="single" w:sz="4" w:space="0" w:color="000000"/>
              <w:right w:val="single" w:sz="4" w:space="0" w:color="000000"/>
            </w:tcBorders>
            <w:shd w:val="clear" w:color="000080" w:fill="FFFFFF"/>
          </w:tcPr>
          <w:p w14:paraId="0AF3E85B" w14:textId="77777777" w:rsidR="005748AA" w:rsidRPr="008F1A7E" w:rsidRDefault="005748AA" w:rsidP="00171F73">
            <w:pPr>
              <w:pStyle w:val="TableText"/>
            </w:pPr>
            <w:r w:rsidRPr="008F1A7E">
              <w:t xml:space="preserve">Select the Stop Code associated with this DSS Unit. Be sure to select an active Stop Code. </w:t>
            </w:r>
          </w:p>
        </w:tc>
      </w:tr>
      <w:tr w:rsidR="005748AA" w:rsidRPr="008F1A7E" w14:paraId="1A3AF21F" w14:textId="77777777" w:rsidTr="00063994">
        <w:trPr>
          <w:cantSplit/>
        </w:trPr>
        <w:tc>
          <w:tcPr>
            <w:tcW w:w="1139" w:type="pct"/>
            <w:tcBorders>
              <w:top w:val="single" w:sz="4" w:space="0" w:color="auto"/>
              <w:left w:val="single" w:sz="4" w:space="0" w:color="000000"/>
              <w:bottom w:val="single" w:sz="4" w:space="0" w:color="000000"/>
              <w:right w:val="single" w:sz="4" w:space="0" w:color="000000"/>
            </w:tcBorders>
            <w:shd w:val="clear" w:color="000080" w:fill="FFFFFF"/>
          </w:tcPr>
          <w:p w14:paraId="1ECCF020" w14:textId="7A4A381B" w:rsidR="005748AA" w:rsidRPr="008F1A7E" w:rsidRDefault="00127E0B" w:rsidP="002529ED">
            <w:pPr>
              <w:pStyle w:val="TableText"/>
            </w:pPr>
            <w:r w:rsidRPr="00127E0B">
              <w:t>Credit Stop Code</w:t>
            </w:r>
          </w:p>
        </w:tc>
        <w:tc>
          <w:tcPr>
            <w:tcW w:w="3861" w:type="pct"/>
            <w:tcBorders>
              <w:top w:val="single" w:sz="4" w:space="0" w:color="auto"/>
              <w:left w:val="single" w:sz="4" w:space="0" w:color="000000"/>
              <w:bottom w:val="single" w:sz="4" w:space="0" w:color="000000"/>
              <w:right w:val="single" w:sz="4" w:space="0" w:color="000000"/>
            </w:tcBorders>
            <w:shd w:val="clear" w:color="000080" w:fill="FFFFFF"/>
          </w:tcPr>
          <w:p w14:paraId="3724CF8C" w14:textId="77777777" w:rsidR="005748AA" w:rsidRPr="008F1A7E" w:rsidRDefault="005748AA" w:rsidP="00171F73">
            <w:pPr>
              <w:pStyle w:val="TableText"/>
            </w:pPr>
            <w:r w:rsidRPr="008F1A7E">
              <w:t>Select the Credit Stop Code associated with this DSS Unit</w:t>
            </w:r>
          </w:p>
        </w:tc>
      </w:tr>
      <w:tr w:rsidR="005748AA" w:rsidRPr="008F1A7E" w14:paraId="7E06FFB2" w14:textId="77777777" w:rsidTr="00063994">
        <w:trPr>
          <w:cantSplit/>
        </w:trPr>
        <w:tc>
          <w:tcPr>
            <w:tcW w:w="1139" w:type="pct"/>
            <w:tcBorders>
              <w:top w:val="single" w:sz="4" w:space="0" w:color="auto"/>
              <w:left w:val="single" w:sz="4" w:space="0" w:color="000000"/>
              <w:bottom w:val="single" w:sz="4" w:space="0" w:color="000000"/>
              <w:right w:val="single" w:sz="4" w:space="0" w:color="000000"/>
            </w:tcBorders>
            <w:shd w:val="clear" w:color="000080" w:fill="FFFFFF"/>
          </w:tcPr>
          <w:p w14:paraId="626754F1" w14:textId="0C574B70" w:rsidR="005748AA" w:rsidRPr="008F1A7E" w:rsidRDefault="00127E0B" w:rsidP="002529ED">
            <w:pPr>
              <w:pStyle w:val="TableText"/>
            </w:pPr>
            <w:r w:rsidRPr="00127E0B">
              <w:t>CHAR4 Code</w:t>
            </w:r>
          </w:p>
        </w:tc>
        <w:tc>
          <w:tcPr>
            <w:tcW w:w="3861" w:type="pct"/>
            <w:tcBorders>
              <w:top w:val="single" w:sz="4" w:space="0" w:color="auto"/>
              <w:left w:val="single" w:sz="4" w:space="0" w:color="000000"/>
              <w:bottom w:val="single" w:sz="4" w:space="0" w:color="000000"/>
              <w:right w:val="single" w:sz="4" w:space="0" w:color="000000"/>
            </w:tcBorders>
            <w:shd w:val="clear" w:color="000080" w:fill="FFFFFF"/>
          </w:tcPr>
          <w:p w14:paraId="31329EE8" w14:textId="0BF5C342" w:rsidR="005748AA" w:rsidRPr="008F1A7E" w:rsidRDefault="005748AA" w:rsidP="00171F73">
            <w:pPr>
              <w:pStyle w:val="TableText"/>
            </w:pPr>
            <w:r w:rsidRPr="008F1A7E">
              <w:t>Select the CHAR4 Code associated with this DSS Unit</w:t>
            </w:r>
          </w:p>
        </w:tc>
      </w:tr>
    </w:tbl>
    <w:p w14:paraId="38B384F5" w14:textId="77777777" w:rsidR="00277C91" w:rsidRDefault="00277C91" w:rsidP="002529ED">
      <w:pPr>
        <w:pStyle w:val="DSSECSBodyText"/>
      </w:pPr>
    </w:p>
    <w:p w14:paraId="6D8C5290" w14:textId="4F5170B4" w:rsidR="004E3028" w:rsidRPr="009F69C7" w:rsidRDefault="004E3028" w:rsidP="002867A9">
      <w:pPr>
        <w:pStyle w:val="DSSECSBodyText"/>
      </w:pPr>
      <w:r w:rsidRPr="002867A9">
        <w:t xml:space="preserve">On add or edit screens, the status defaults to </w:t>
      </w:r>
      <w:r w:rsidRPr="00672AEA">
        <w:t xml:space="preserve">Active. The Allow Category Use field defaults to No, but the user can select </w:t>
      </w:r>
      <w:proofErr w:type="gramStart"/>
      <w:r w:rsidRPr="00672AEA">
        <w:t>Yes</w:t>
      </w:r>
      <w:proofErr w:type="gramEnd"/>
      <w:r w:rsidR="00277C91" w:rsidRPr="00672AEA">
        <w:t>.</w:t>
      </w:r>
      <w:r w:rsidRPr="00672AEA">
        <w:t xml:space="preserve"> The Send to PCE option can be setup for No Records</w:t>
      </w:r>
      <w:r w:rsidR="00277C91" w:rsidRPr="00823D8F">
        <w:t>,</w:t>
      </w:r>
      <w:r w:rsidRPr="00F448A4">
        <w:t xml:space="preserve"> and the </w:t>
      </w:r>
      <w:r w:rsidRPr="009B3DCA">
        <w:t>Associated Stop Code</w:t>
      </w:r>
      <w:r w:rsidRPr="006528A6">
        <w:t xml:space="preserve"> field </w:t>
      </w:r>
      <w:r w:rsidRPr="00624C45">
        <w:t>is enabled. A search for the Associated Stop Code can occur by description or code</w:t>
      </w:r>
      <w:r w:rsidR="00472AE7" w:rsidRPr="00624C45">
        <w:t>,</w:t>
      </w:r>
      <w:r w:rsidRPr="00624C45">
        <w:t xml:space="preserve"> </w:t>
      </w:r>
      <w:r w:rsidR="00472AE7" w:rsidRPr="00624C45">
        <w:t xml:space="preserve">resulting in </w:t>
      </w:r>
      <w:r w:rsidRPr="00624C45">
        <w:t xml:space="preserve">both </w:t>
      </w:r>
      <w:r w:rsidR="00472AE7" w:rsidRPr="00624C45">
        <w:t xml:space="preserve">the </w:t>
      </w:r>
      <w:r w:rsidRPr="00624C45">
        <w:t xml:space="preserve">description and </w:t>
      </w:r>
      <w:r w:rsidR="00472AE7" w:rsidRPr="00624C45">
        <w:t xml:space="preserve">the </w:t>
      </w:r>
      <w:r w:rsidRPr="00624C45">
        <w:t>code display</w:t>
      </w:r>
      <w:r w:rsidR="00472AE7" w:rsidRPr="00624C45">
        <w:t>ing</w:t>
      </w:r>
      <w:r w:rsidRPr="00624C45">
        <w:t xml:space="preserve">. </w:t>
      </w:r>
      <w:r w:rsidR="00472AE7" w:rsidRPr="00624C45">
        <w:t xml:space="preserve">When </w:t>
      </w:r>
      <w:r w:rsidRPr="00624C45">
        <w:t xml:space="preserve">Send to PCE </w:t>
      </w:r>
      <w:r w:rsidR="00472AE7" w:rsidRPr="00624C45">
        <w:t>is</w:t>
      </w:r>
      <w:r w:rsidRPr="00624C45">
        <w:t xml:space="preserve"> set to All Record</w:t>
      </w:r>
      <w:r w:rsidR="00472AE7" w:rsidRPr="00624C45">
        <w:t>s</w:t>
      </w:r>
      <w:r w:rsidR="00277C91" w:rsidRPr="00624C45">
        <w:t>,</w:t>
      </w:r>
      <w:r w:rsidR="00472AE7" w:rsidRPr="00624C45">
        <w:t xml:space="preserve"> </w:t>
      </w:r>
      <w:r w:rsidRPr="00624C45">
        <w:t>the Associated Stop Code</w:t>
      </w:r>
      <w:r w:rsidRPr="009F69C7">
        <w:t xml:space="preserve"> field will </w:t>
      </w:r>
      <w:r w:rsidR="00472AE7" w:rsidRPr="009F69C7">
        <w:t>not be visible</w:t>
      </w:r>
      <w:r w:rsidRPr="009F69C7">
        <w:t>. All other default options can be changed.</w:t>
      </w:r>
    </w:p>
    <w:p w14:paraId="3B4844BD" w14:textId="65E59358" w:rsidR="004E3028" w:rsidRPr="00F94D33" w:rsidRDefault="004E3028" w:rsidP="00171F73">
      <w:pPr>
        <w:pStyle w:val="Heading4"/>
      </w:pPr>
      <w:bookmarkStart w:id="529" w:name="_Toc422471302"/>
      <w:bookmarkStart w:id="530" w:name="_Toc422471470"/>
      <w:bookmarkStart w:id="531" w:name="_Toc463464016"/>
      <w:r w:rsidRPr="00F94D33">
        <w:t>Add a DSS Unit</w:t>
      </w:r>
      <w:bookmarkEnd w:id="529"/>
      <w:bookmarkEnd w:id="530"/>
      <w:bookmarkEnd w:id="531"/>
    </w:p>
    <w:p w14:paraId="5E81EC30" w14:textId="77777777" w:rsidR="004E3028" w:rsidRPr="00F94D33" w:rsidRDefault="004E3028" w:rsidP="009F69C7">
      <w:pPr>
        <w:pStyle w:val="NumberedParagraph"/>
        <w:numPr>
          <w:ilvl w:val="0"/>
          <w:numId w:val="54"/>
        </w:numPr>
        <w:ind w:left="900" w:hanging="900"/>
      </w:pPr>
      <w:r w:rsidRPr="00F94D33">
        <w:t xml:space="preserve">Click on the </w:t>
      </w:r>
      <w:r w:rsidRPr="00107706">
        <w:t>Add</w:t>
      </w:r>
      <w:r w:rsidRPr="00F94D33">
        <w:t xml:space="preserve"> button. </w:t>
      </w:r>
    </w:p>
    <w:p w14:paraId="394ECBFF" w14:textId="77777777" w:rsidR="004E3028" w:rsidRPr="00F94D33" w:rsidRDefault="004E3028" w:rsidP="00C54497">
      <w:pPr>
        <w:pStyle w:val="NumberedParagraph"/>
      </w:pPr>
      <w:r w:rsidRPr="00F94D33">
        <w:t xml:space="preserve">Enter a </w:t>
      </w:r>
      <w:r w:rsidRPr="00C54497">
        <w:t>DSS Unit Name</w:t>
      </w:r>
      <w:r w:rsidRPr="00F94D33">
        <w:t xml:space="preserve">. </w:t>
      </w:r>
    </w:p>
    <w:p w14:paraId="1EF4D852" w14:textId="77777777" w:rsidR="004E3028" w:rsidRPr="00F94D33" w:rsidRDefault="004E3028" w:rsidP="00C54497">
      <w:pPr>
        <w:pStyle w:val="NumberedParagraph"/>
      </w:pPr>
      <w:r w:rsidRPr="00F94D33">
        <w:t xml:space="preserve">Enter a </w:t>
      </w:r>
      <w:r w:rsidRPr="00C54497">
        <w:t xml:space="preserve">DSS </w:t>
      </w:r>
      <w:proofErr w:type="spellStart"/>
      <w:r w:rsidRPr="00C54497">
        <w:t>Dept</w:t>
      </w:r>
      <w:proofErr w:type="spellEnd"/>
      <w:r>
        <w:t xml:space="preserve"> </w:t>
      </w:r>
    </w:p>
    <w:p w14:paraId="321B7DBC" w14:textId="77777777" w:rsidR="004E3028" w:rsidRPr="00F94D33" w:rsidRDefault="004E3028" w:rsidP="00C54497">
      <w:pPr>
        <w:pStyle w:val="NumberedParagraph"/>
      </w:pPr>
      <w:r w:rsidRPr="00F94D33">
        <w:t xml:space="preserve">Select a </w:t>
      </w:r>
      <w:r w:rsidRPr="00C54497">
        <w:t>Service</w:t>
      </w:r>
      <w:r w:rsidRPr="00F94D33">
        <w:t xml:space="preserve"> from the list provided. </w:t>
      </w:r>
    </w:p>
    <w:p w14:paraId="63B354C2" w14:textId="77777777" w:rsidR="004E3028" w:rsidRPr="00F94D33" w:rsidRDefault="004E3028" w:rsidP="00C54497">
      <w:pPr>
        <w:pStyle w:val="NumberedParagraph"/>
      </w:pPr>
      <w:r w:rsidRPr="00F94D33">
        <w:t xml:space="preserve">Select a </w:t>
      </w:r>
      <w:r w:rsidRPr="00C54497">
        <w:t>Medical Specialty</w:t>
      </w:r>
      <w:r w:rsidRPr="00F94D33">
        <w:t xml:space="preserve"> from the list provided. </w:t>
      </w:r>
    </w:p>
    <w:p w14:paraId="71C790E8" w14:textId="77777777" w:rsidR="004E3028" w:rsidRDefault="004E3028" w:rsidP="00C54497">
      <w:pPr>
        <w:pStyle w:val="NumberedParagraph"/>
      </w:pPr>
      <w:r w:rsidRPr="00F94D33">
        <w:t xml:space="preserve">Select a </w:t>
      </w:r>
      <w:r w:rsidRPr="00C54497">
        <w:t>Cost Center</w:t>
      </w:r>
      <w:r w:rsidRPr="00F94D33">
        <w:t xml:space="preserve"> from the list provided.</w:t>
      </w:r>
    </w:p>
    <w:p w14:paraId="100F0CD8" w14:textId="77777777" w:rsidR="004E3028" w:rsidRPr="00F94D33" w:rsidRDefault="004E3028" w:rsidP="00C54497">
      <w:pPr>
        <w:pStyle w:val="NumberedParagraph"/>
      </w:pPr>
      <w:r>
        <w:t xml:space="preserve">Select the </w:t>
      </w:r>
      <w:r w:rsidRPr="00C54497">
        <w:t>DSS Unit Status</w:t>
      </w:r>
    </w:p>
    <w:p w14:paraId="2C6C77FD" w14:textId="3B35CF29" w:rsidR="004E3028" w:rsidRDefault="004E3028" w:rsidP="007513FD">
      <w:pPr>
        <w:pStyle w:val="NumberedParagraph"/>
      </w:pPr>
      <w:r w:rsidRPr="00F94D33">
        <w:t xml:space="preserve">Choose the </w:t>
      </w:r>
      <w:r w:rsidRPr="00C54497">
        <w:t>Date</w:t>
      </w:r>
      <w:r w:rsidR="00472AE7" w:rsidRPr="00C54497">
        <w:t xml:space="preserve"> </w:t>
      </w:r>
      <w:r w:rsidRPr="00C54497">
        <w:t>/</w:t>
      </w:r>
      <w:r w:rsidR="00472AE7" w:rsidRPr="00C54497">
        <w:t xml:space="preserve"> </w:t>
      </w:r>
      <w:r w:rsidRPr="00C54497">
        <w:t>Time</w:t>
      </w:r>
      <w:r w:rsidRPr="00F94D33">
        <w:t xml:space="preserve"> Default.</w:t>
      </w:r>
    </w:p>
    <w:p w14:paraId="5843DD41" w14:textId="23C3D04F" w:rsidR="004E3028" w:rsidRPr="00F94D33" w:rsidRDefault="004E3028" w:rsidP="00464892">
      <w:pPr>
        <w:pStyle w:val="NumberedParagraph"/>
      </w:pPr>
      <w:r w:rsidRPr="00F94D33">
        <w:t xml:space="preserve">Choose </w:t>
      </w:r>
      <w:r w:rsidR="00472AE7" w:rsidRPr="00F94D33">
        <w:t xml:space="preserve">whether or not to </w:t>
      </w:r>
      <w:r w:rsidR="00472AE7" w:rsidRPr="00C54497">
        <w:t>Allow Category Use</w:t>
      </w:r>
      <w:r w:rsidRPr="00F94D33">
        <w:t>.</w:t>
      </w:r>
    </w:p>
    <w:p w14:paraId="3E8BF73B" w14:textId="6EF888CC" w:rsidR="004E3028" w:rsidRPr="00F94D33" w:rsidRDefault="004E3028" w:rsidP="002867A9">
      <w:pPr>
        <w:pStyle w:val="NumberedParagraph"/>
      </w:pPr>
      <w:r w:rsidRPr="00F94D33">
        <w:t xml:space="preserve">Choose </w:t>
      </w:r>
      <w:r w:rsidR="00472AE7" w:rsidRPr="00F94D33">
        <w:t>which records will be sent to PCE</w:t>
      </w:r>
      <w:r w:rsidRPr="00F94D33">
        <w:t>.</w:t>
      </w:r>
    </w:p>
    <w:p w14:paraId="1A986C80" w14:textId="4FA4FBE2" w:rsidR="004E3028" w:rsidRPr="00F94D33" w:rsidRDefault="004E3028" w:rsidP="0024789D">
      <w:pPr>
        <w:pStyle w:val="NumberedParagraph"/>
        <w:rPr>
          <w:szCs w:val="24"/>
        </w:rPr>
      </w:pPr>
      <w:r w:rsidRPr="00F94D33">
        <w:t>Click</w:t>
      </w:r>
      <w:r w:rsidR="001817D4">
        <w:t xml:space="preserve"> the </w:t>
      </w:r>
      <w:r w:rsidRPr="00F94D33">
        <w:t xml:space="preserve">OK </w:t>
      </w:r>
      <w:r w:rsidR="001817D4">
        <w:t xml:space="preserve">button </w:t>
      </w:r>
      <w:r w:rsidRPr="00F94D33">
        <w:t>when selections are complete</w:t>
      </w:r>
      <w:r w:rsidRPr="00F94D33">
        <w:rPr>
          <w:i/>
        </w:rPr>
        <w:t>.</w:t>
      </w:r>
    </w:p>
    <w:p w14:paraId="64872AB6" w14:textId="33528963" w:rsidR="004E3028" w:rsidRPr="00F94D33" w:rsidRDefault="004E3028" w:rsidP="007F42FE">
      <w:pPr>
        <w:pStyle w:val="Heading4"/>
      </w:pPr>
      <w:bookmarkStart w:id="532" w:name="_Toc422471303"/>
      <w:bookmarkStart w:id="533" w:name="_Toc422471471"/>
      <w:bookmarkStart w:id="534" w:name="_Toc463464017"/>
      <w:r w:rsidRPr="00F94D33">
        <w:lastRenderedPageBreak/>
        <w:t>Update a DSS Unit</w:t>
      </w:r>
      <w:bookmarkEnd w:id="532"/>
      <w:bookmarkEnd w:id="533"/>
      <w:bookmarkEnd w:id="534"/>
    </w:p>
    <w:p w14:paraId="307E7B82" w14:textId="075FFE06" w:rsidR="004E3028" w:rsidRPr="00F94D33" w:rsidRDefault="004E3028" w:rsidP="009F69C7">
      <w:pPr>
        <w:pStyle w:val="NumberedParagraph"/>
        <w:numPr>
          <w:ilvl w:val="0"/>
          <w:numId w:val="55"/>
        </w:numPr>
        <w:ind w:left="900" w:hanging="900"/>
      </w:pPr>
      <w:r w:rsidRPr="00F94D33">
        <w:t xml:space="preserve">Select a DSS Unit from the list of DSS Units and click the </w:t>
      </w:r>
      <w:r w:rsidRPr="00107706">
        <w:t>Update</w:t>
      </w:r>
      <w:r w:rsidRPr="00F94D33">
        <w:t xml:space="preserve"> </w:t>
      </w:r>
      <w:r>
        <w:t>button.</w:t>
      </w:r>
    </w:p>
    <w:p w14:paraId="7F54F992" w14:textId="03EC84C3" w:rsidR="004E3028" w:rsidRPr="00F94D33" w:rsidRDefault="00472AE7" w:rsidP="00C54497">
      <w:pPr>
        <w:pStyle w:val="NumberedParagraph"/>
      </w:pPr>
      <w:r>
        <w:t xml:space="preserve">The </w:t>
      </w:r>
      <w:r w:rsidRPr="0053752B">
        <w:t>Edit DSS Unit</w:t>
      </w:r>
      <w:r>
        <w:t xml:space="preserve"> screen will be displayed</w:t>
      </w:r>
      <w:r w:rsidR="004E3028" w:rsidRPr="00F94D33">
        <w:t>.</w:t>
      </w:r>
      <w:r w:rsidR="004E3028">
        <w:t xml:space="preserve"> </w:t>
      </w:r>
      <w:r w:rsidR="004E3028" w:rsidRPr="00F94D33">
        <w:t>On this screen</w:t>
      </w:r>
      <w:r>
        <w:t>,</w:t>
      </w:r>
      <w:r w:rsidR="004E3028" w:rsidRPr="00F94D33">
        <w:t xml:space="preserve"> the </w:t>
      </w:r>
      <w:r w:rsidR="004E3028" w:rsidRPr="00C54497">
        <w:t>DSS Unit Name</w:t>
      </w:r>
      <w:r w:rsidR="004E3028" w:rsidRPr="00F94D33">
        <w:t xml:space="preserve">, </w:t>
      </w:r>
      <w:r w:rsidR="004E3028" w:rsidRPr="00C54497">
        <w:t>DSS Dept</w:t>
      </w:r>
      <w:r w:rsidR="004E3028">
        <w:t>.</w:t>
      </w:r>
      <w:r w:rsidR="004E3028" w:rsidRPr="00F94D33">
        <w:t>,</w:t>
      </w:r>
      <w:r w:rsidR="004E3028" w:rsidRPr="00D619F5">
        <w:t xml:space="preserve"> </w:t>
      </w:r>
      <w:r w:rsidR="004E3028" w:rsidRPr="00C54497">
        <w:t>Service</w:t>
      </w:r>
      <w:r w:rsidR="004E3028" w:rsidRPr="00F94D33">
        <w:t xml:space="preserve">, </w:t>
      </w:r>
      <w:r w:rsidR="004E3028" w:rsidRPr="00C54497">
        <w:t>Medical Specialty</w:t>
      </w:r>
      <w:r w:rsidR="004E3028" w:rsidRPr="00F94D33">
        <w:t xml:space="preserve">, </w:t>
      </w:r>
      <w:r w:rsidR="004E3028" w:rsidRPr="00C54497">
        <w:t>Cost Center</w:t>
      </w:r>
      <w:r w:rsidR="004E3028">
        <w:t xml:space="preserve">, </w:t>
      </w:r>
      <w:r w:rsidR="004E3028" w:rsidRPr="00C54497">
        <w:t>DSS Unit Status</w:t>
      </w:r>
      <w:r w:rsidR="004E3028" w:rsidRPr="00F94D33">
        <w:t>,</w:t>
      </w:r>
      <w:r w:rsidR="004E3028">
        <w:t xml:space="preserve"> </w:t>
      </w:r>
      <w:r w:rsidR="004E3028" w:rsidRPr="00C54497">
        <w:t>Event Code Screens</w:t>
      </w:r>
      <w:r w:rsidR="004E3028" w:rsidRPr="00F94D33">
        <w:t xml:space="preserve"> status</w:t>
      </w:r>
      <w:r w:rsidR="004E3028">
        <w:t xml:space="preserve">, </w:t>
      </w:r>
      <w:r w:rsidR="004E3028" w:rsidRPr="00C54497">
        <w:t xml:space="preserve">Default Date </w:t>
      </w:r>
      <w:r w:rsidRPr="00C54497">
        <w:t xml:space="preserve">/ </w:t>
      </w:r>
      <w:r w:rsidR="004E3028" w:rsidRPr="00C54497">
        <w:t>Time</w:t>
      </w:r>
      <w:r w:rsidR="004E3028" w:rsidRPr="00F94D33">
        <w:t>,</w:t>
      </w:r>
      <w:r w:rsidR="004E3028">
        <w:t xml:space="preserve"> </w:t>
      </w:r>
      <w:r w:rsidR="004E3028" w:rsidRPr="00C54497">
        <w:t>Send to PCE</w:t>
      </w:r>
      <w:r w:rsidR="004E3028">
        <w:t xml:space="preserve">, </w:t>
      </w:r>
      <w:r w:rsidR="004E3028" w:rsidRPr="00C54497">
        <w:t>Allow Category Use</w:t>
      </w:r>
      <w:r w:rsidR="004E3028">
        <w:t xml:space="preserve">, </w:t>
      </w:r>
      <w:r w:rsidR="004E3028" w:rsidRPr="00C54497">
        <w:t>Associated Stop Code</w:t>
      </w:r>
      <w:r w:rsidR="004E3028">
        <w:t xml:space="preserve">, </w:t>
      </w:r>
      <w:r w:rsidR="004E3028" w:rsidRPr="00C54497">
        <w:t>Credit Stop</w:t>
      </w:r>
      <w:r w:rsidRPr="00C54497">
        <w:t xml:space="preserve"> Code</w:t>
      </w:r>
      <w:r w:rsidR="004E3028" w:rsidRPr="00F94D33">
        <w:t>, and</w:t>
      </w:r>
      <w:r w:rsidR="004E3028">
        <w:t xml:space="preserve"> </w:t>
      </w:r>
      <w:r w:rsidR="004E3028" w:rsidRPr="00C54497">
        <w:t>CHAR4 Code</w:t>
      </w:r>
      <w:r w:rsidR="004E3028">
        <w:t xml:space="preserve"> field</w:t>
      </w:r>
      <w:r>
        <w:t>s</w:t>
      </w:r>
      <w:r w:rsidR="004E3028">
        <w:t xml:space="preserve"> can be updated. </w:t>
      </w:r>
    </w:p>
    <w:p w14:paraId="79F763F3" w14:textId="77777777" w:rsidR="004E3028" w:rsidRDefault="004E3028" w:rsidP="00C54497">
      <w:pPr>
        <w:pStyle w:val="Note"/>
      </w:pPr>
      <w:r w:rsidRPr="00F94D33">
        <w:t>Note</w:t>
      </w:r>
      <w:r>
        <w:t>s:</w:t>
      </w:r>
      <w:r w:rsidRPr="00F94D33">
        <w:t xml:space="preserve"> </w:t>
      </w:r>
    </w:p>
    <w:p w14:paraId="22C26288" w14:textId="43BBAF65" w:rsidR="004E3028" w:rsidRDefault="004E3028" w:rsidP="009F69C7">
      <w:pPr>
        <w:pStyle w:val="BulletListIndent"/>
      </w:pPr>
      <w:r w:rsidRPr="00796DF1">
        <w:t xml:space="preserve">DSS </w:t>
      </w:r>
      <w:r w:rsidR="00F03AF7">
        <w:t xml:space="preserve">Unit </w:t>
      </w:r>
      <w:r w:rsidRPr="00796DF1">
        <w:t>Status may be</w:t>
      </w:r>
      <w:r>
        <w:t xml:space="preserve"> Active or Inactive.</w:t>
      </w:r>
    </w:p>
    <w:p w14:paraId="164ABB9F" w14:textId="23ADEE1B" w:rsidR="004E3028" w:rsidRPr="00F94D33" w:rsidRDefault="004E3028" w:rsidP="009F69C7">
      <w:pPr>
        <w:pStyle w:val="BulletListIndent"/>
      </w:pPr>
      <w:r>
        <w:t>T</w:t>
      </w:r>
      <w:r w:rsidRPr="00796DF1">
        <w:t>he Event Code Screen</w:t>
      </w:r>
      <w:r w:rsidR="00346B22">
        <w:t>s</w:t>
      </w:r>
      <w:r w:rsidRPr="00796DF1">
        <w:t xml:space="preserve"> </w:t>
      </w:r>
      <w:r w:rsidR="00346B22">
        <w:t>o</w:t>
      </w:r>
      <w:r w:rsidR="00346B22" w:rsidRPr="00796DF1">
        <w:t xml:space="preserve">ptions </w:t>
      </w:r>
      <w:r w:rsidRPr="00796DF1">
        <w:t>are different when Inactive is chosen for DSS Status.</w:t>
      </w:r>
    </w:p>
    <w:p w14:paraId="4C0C8FCA" w14:textId="2D03FF48" w:rsidR="004E3028" w:rsidRDefault="004E3028">
      <w:pPr>
        <w:pStyle w:val="FigureCaption"/>
      </w:pPr>
      <w:bookmarkStart w:id="535" w:name="_Toc422742866"/>
      <w:bookmarkStart w:id="536" w:name="_Toc463464197"/>
      <w:r>
        <w:t>Original Active/Inactive Status</w:t>
      </w:r>
      <w:bookmarkEnd w:id="535"/>
      <w:bookmarkEnd w:id="536"/>
    </w:p>
    <w:p w14:paraId="18F507BC" w14:textId="77777777" w:rsidR="004E3028" w:rsidRDefault="004E3028">
      <w:pPr>
        <w:pStyle w:val="Figure"/>
      </w:pPr>
      <w:r>
        <w:rPr>
          <w:noProof/>
        </w:rPr>
        <w:drawing>
          <wp:inline distT="0" distB="0" distL="0" distR="0" wp14:anchorId="6E9BDDEB" wp14:editId="6C9D7ABA">
            <wp:extent cx="5305425" cy="733425"/>
            <wp:effectExtent l="0" t="0" r="9525" b="9525"/>
            <wp:docPr id="173" name="Picture 312" descr="Example of DSS Unit Status radio buttons and Event Code Screens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Example of DSS Unit Status radio buttons and Event Code Screens options."/>
                    <pic:cNvPicPr>
                      <a:picLocks noChangeAspect="1" noChangeArrowheads="1"/>
                    </pic:cNvPicPr>
                  </pic:nvPicPr>
                  <pic:blipFill>
                    <a:blip r:embed="rId198">
                      <a:extLst>
                        <a:ext uri="{28A0092B-C50C-407E-A947-70E740481C1C}">
                          <a14:useLocalDpi xmlns:a14="http://schemas.microsoft.com/office/drawing/2010/main"/>
                        </a:ext>
                      </a:extLst>
                    </a:blip>
                    <a:srcRect/>
                    <a:stretch>
                      <a:fillRect/>
                    </a:stretch>
                  </pic:blipFill>
                  <pic:spPr bwMode="auto">
                    <a:xfrm>
                      <a:off x="0" y="0"/>
                      <a:ext cx="5305425" cy="733425"/>
                    </a:xfrm>
                    <a:prstGeom prst="rect">
                      <a:avLst/>
                    </a:prstGeom>
                    <a:noFill/>
                    <a:ln>
                      <a:noFill/>
                    </a:ln>
                  </pic:spPr>
                </pic:pic>
              </a:graphicData>
            </a:graphic>
          </wp:inline>
        </w:drawing>
      </w:r>
    </w:p>
    <w:p w14:paraId="0B36787D" w14:textId="022AFF9E" w:rsidR="004E3028" w:rsidRPr="00F94D33" w:rsidRDefault="004E3028">
      <w:pPr>
        <w:pStyle w:val="DSSECSBodyText"/>
      </w:pPr>
      <w:r w:rsidRPr="00F94D33">
        <w:t>When the DSS</w:t>
      </w:r>
      <w:r w:rsidR="00346B22">
        <w:t xml:space="preserve"> Unit</w:t>
      </w:r>
      <w:r w:rsidRPr="00F94D33">
        <w:t xml:space="preserve"> Status is changed, the Event Code Screens options also change.</w:t>
      </w:r>
    </w:p>
    <w:p w14:paraId="43B907EF" w14:textId="738D8B5B" w:rsidR="004E3028" w:rsidRDefault="004E3028">
      <w:pPr>
        <w:pStyle w:val="FigureCaption"/>
      </w:pPr>
      <w:bookmarkStart w:id="537" w:name="_Toc422742867"/>
      <w:bookmarkStart w:id="538" w:name="_Toc463464198"/>
      <w:r>
        <w:t>Change from Active to Inactive or Inactive to Active</w:t>
      </w:r>
      <w:bookmarkEnd w:id="537"/>
      <w:bookmarkEnd w:id="538"/>
    </w:p>
    <w:p w14:paraId="2C724254" w14:textId="77777777" w:rsidR="004E3028" w:rsidRDefault="004E3028">
      <w:pPr>
        <w:pStyle w:val="Figure"/>
      </w:pPr>
      <w:r>
        <w:rPr>
          <w:noProof/>
        </w:rPr>
        <w:drawing>
          <wp:inline distT="0" distB="0" distL="0" distR="0" wp14:anchorId="707A233C" wp14:editId="18A6A3C5">
            <wp:extent cx="5324475" cy="762000"/>
            <wp:effectExtent l="0" t="0" r="9525" b="0"/>
            <wp:docPr id="174" name="Picture 313" descr="Example of DSS Unit Status radio buttons and Event Code Screens options.&#10;Showing how Event Code Screens options change whrn DSS Unit is changes from  Active to In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Example of DSS Unit Status radio buttons and Event Code Screens options.&#10;Showing how Event Code Screens options change whrn DSS Unit is changes from  Active to Inactive."/>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5324475" cy="762000"/>
                    </a:xfrm>
                    <a:prstGeom prst="rect">
                      <a:avLst/>
                    </a:prstGeom>
                    <a:noFill/>
                    <a:ln>
                      <a:noFill/>
                    </a:ln>
                  </pic:spPr>
                </pic:pic>
              </a:graphicData>
            </a:graphic>
          </wp:inline>
        </w:drawing>
      </w:r>
    </w:p>
    <w:p w14:paraId="70D14704" w14:textId="77777777" w:rsidR="00107706" w:rsidRPr="00672AEA" w:rsidRDefault="004E3028" w:rsidP="00672AEA">
      <w:pPr>
        <w:pStyle w:val="BulletListMultiple"/>
      </w:pPr>
      <w:r w:rsidRPr="00672AEA">
        <w:t xml:space="preserve">If the user selects </w:t>
      </w:r>
      <w:r w:rsidRPr="009F69C7">
        <w:t>Retain</w:t>
      </w:r>
      <w:r w:rsidRPr="00672AEA">
        <w:t>, t</w:t>
      </w:r>
      <w:r w:rsidR="00107706" w:rsidRPr="00672AEA">
        <w:t>he DSS Unit will remain active.</w:t>
      </w:r>
    </w:p>
    <w:p w14:paraId="0309ACE3" w14:textId="77777777" w:rsidR="00107706" w:rsidRPr="00672AEA" w:rsidRDefault="004E3028" w:rsidP="00672AEA">
      <w:pPr>
        <w:pStyle w:val="BulletListMultiple"/>
      </w:pPr>
      <w:r w:rsidRPr="00672AEA">
        <w:t xml:space="preserve">If the user selects </w:t>
      </w:r>
      <w:r w:rsidRPr="009F69C7">
        <w:t>Inactivate</w:t>
      </w:r>
      <w:r w:rsidRPr="00672AEA">
        <w:t xml:space="preserve">, the DSS Unit that was active will be inactivated. </w:t>
      </w:r>
    </w:p>
    <w:p w14:paraId="45CA8C02" w14:textId="77777777" w:rsidR="00107706" w:rsidRPr="00672AEA" w:rsidRDefault="004E3028" w:rsidP="00672AEA">
      <w:pPr>
        <w:pStyle w:val="BulletListMultiple"/>
      </w:pPr>
      <w:r w:rsidRPr="00672AEA">
        <w:t xml:space="preserve">Once a DSS Unit is inactive, the user can activate the DSS Unit again by selecting </w:t>
      </w:r>
      <w:r w:rsidRPr="009F69C7">
        <w:t>Reactivate</w:t>
      </w:r>
      <w:r w:rsidRPr="00672AEA">
        <w:t xml:space="preserve">. </w:t>
      </w:r>
    </w:p>
    <w:p w14:paraId="36675693" w14:textId="066A0677" w:rsidR="004E3028" w:rsidRPr="00624C45" w:rsidRDefault="004E3028" w:rsidP="009F69C7">
      <w:pPr>
        <w:pStyle w:val="BulletListMultipleLast"/>
      </w:pPr>
      <w:r w:rsidRPr="00672AEA">
        <w:t xml:space="preserve">If the user selects </w:t>
      </w:r>
      <w:r w:rsidRPr="009F69C7">
        <w:t>Remain Inactive</w:t>
      </w:r>
      <w:r w:rsidRPr="006528A6">
        <w:t>, the DSS Unit will remain inactive.</w:t>
      </w:r>
    </w:p>
    <w:p w14:paraId="357118E0" w14:textId="7B11BC71" w:rsidR="004E3028" w:rsidRPr="00F5693C" w:rsidRDefault="004E3028" w:rsidP="00C54497">
      <w:pPr>
        <w:pStyle w:val="NumberedParagraph"/>
      </w:pPr>
      <w:r>
        <w:t xml:space="preserve">Click </w:t>
      </w:r>
      <w:r w:rsidR="001817D4">
        <w:t xml:space="preserve">the </w:t>
      </w:r>
      <w:r w:rsidR="001817D4" w:rsidRPr="00F94D33">
        <w:t xml:space="preserve">OK </w:t>
      </w:r>
      <w:r w:rsidR="001817D4">
        <w:t xml:space="preserve">button </w:t>
      </w:r>
      <w:r w:rsidRPr="00F5693C">
        <w:t>when selections are complete.</w:t>
      </w:r>
    </w:p>
    <w:p w14:paraId="4ED40A30" w14:textId="29483FA3" w:rsidR="004E3028" w:rsidRPr="00F94D33" w:rsidRDefault="00C42D73">
      <w:pPr>
        <w:pStyle w:val="Heading4"/>
      </w:pPr>
      <w:bookmarkStart w:id="539" w:name="_Toc422471304"/>
      <w:bookmarkStart w:id="540" w:name="_Toc422471472"/>
      <w:bookmarkStart w:id="541" w:name="_Toc463464018"/>
      <w:r>
        <w:t>To Grant</w:t>
      </w:r>
      <w:r w:rsidR="004E3028" w:rsidRPr="00F94D33">
        <w:t xml:space="preserve"> Access to </w:t>
      </w:r>
      <w:r>
        <w:t xml:space="preserve">a </w:t>
      </w:r>
      <w:r w:rsidR="004E3028" w:rsidRPr="00F94D33">
        <w:t>DSS Unit</w:t>
      </w:r>
      <w:bookmarkEnd w:id="539"/>
      <w:bookmarkEnd w:id="540"/>
      <w:bookmarkEnd w:id="541"/>
    </w:p>
    <w:p w14:paraId="3797B1D9" w14:textId="727746CA" w:rsidR="004E3028" w:rsidRPr="009B3DCA" w:rsidRDefault="004E3028" w:rsidP="00672AEA">
      <w:pPr>
        <w:pStyle w:val="DSSECSBodyText"/>
      </w:pPr>
      <w:r w:rsidRPr="00672AEA">
        <w:t xml:space="preserve">From the </w:t>
      </w:r>
      <w:r w:rsidRPr="009F69C7">
        <w:t>Add</w:t>
      </w:r>
      <w:r w:rsidRPr="00672AEA">
        <w:t xml:space="preserve"> or </w:t>
      </w:r>
      <w:r w:rsidRPr="009F69C7">
        <w:t xml:space="preserve">Update DSS Units </w:t>
      </w:r>
      <w:r w:rsidRPr="00672AEA">
        <w:t xml:space="preserve">screens, the user has the option to give specific </w:t>
      </w:r>
      <w:proofErr w:type="gramStart"/>
      <w:r w:rsidRPr="00672AEA">
        <w:t>users</w:t>
      </w:r>
      <w:proofErr w:type="gramEnd"/>
      <w:r w:rsidRPr="00672AEA">
        <w:t xml:space="preserve"> access to the DSS Unit</w:t>
      </w:r>
      <w:r w:rsidR="00BF5E57" w:rsidRPr="00823D8F">
        <w:t xml:space="preserve"> being added or </w:t>
      </w:r>
      <w:r w:rsidR="00BF5E57" w:rsidRPr="0024789D">
        <w:t>edi</w:t>
      </w:r>
      <w:r w:rsidRPr="00F448A4">
        <w:t>ted.</w:t>
      </w:r>
    </w:p>
    <w:p w14:paraId="518EA693" w14:textId="0590B4DC" w:rsidR="004E3028" w:rsidRPr="00F94D33" w:rsidRDefault="004E3028" w:rsidP="009F69C7">
      <w:pPr>
        <w:pStyle w:val="NumberedParagraph"/>
        <w:numPr>
          <w:ilvl w:val="0"/>
          <w:numId w:val="56"/>
        </w:numPr>
        <w:ind w:left="900" w:hanging="900"/>
      </w:pPr>
      <w:r>
        <w:t xml:space="preserve">Click on the </w:t>
      </w:r>
      <w:r w:rsidRPr="00107706">
        <w:t>Access</w:t>
      </w:r>
      <w:r w:rsidRPr="00F94D33">
        <w:t xml:space="preserve"> button at the bottom of the </w:t>
      </w:r>
      <w:r w:rsidRPr="00C54497">
        <w:t xml:space="preserve">Add or </w:t>
      </w:r>
      <w:r w:rsidR="00AD5D37" w:rsidRPr="00C54497">
        <w:t xml:space="preserve">Edit </w:t>
      </w:r>
      <w:r w:rsidRPr="00C54497">
        <w:t>DSS Unit</w:t>
      </w:r>
      <w:r w:rsidRPr="00F94D33">
        <w:t xml:space="preserve"> screen. </w:t>
      </w:r>
    </w:p>
    <w:p w14:paraId="68993FF3" w14:textId="77777777" w:rsidR="004E3028" w:rsidRPr="00F94D33" w:rsidRDefault="004E3028" w:rsidP="00C54497">
      <w:pPr>
        <w:pStyle w:val="NumberedParagraph"/>
      </w:pPr>
      <w:r w:rsidRPr="00F94D33">
        <w:t xml:space="preserve">The </w:t>
      </w:r>
      <w:r w:rsidRPr="00C54497">
        <w:t>Grant Access to DSS Unit Screen</w:t>
      </w:r>
      <w:r>
        <w:t xml:space="preserve"> has Include and Exclude</w:t>
      </w:r>
      <w:r w:rsidRPr="00F94D33">
        <w:t xml:space="preserve"> fields.</w:t>
      </w:r>
    </w:p>
    <w:p w14:paraId="5A37325B" w14:textId="0AEA3ECB" w:rsidR="004E3028" w:rsidRPr="00F94D33" w:rsidRDefault="004E3028" w:rsidP="00C54497">
      <w:pPr>
        <w:pStyle w:val="NumberedParagraph"/>
      </w:pPr>
      <w:r w:rsidRPr="00F94D33">
        <w:t xml:space="preserve">The user </w:t>
      </w:r>
      <w:r w:rsidR="00AD5D37">
        <w:t>can</w:t>
      </w:r>
      <w:r w:rsidR="00AD5D37" w:rsidRPr="00F94D33">
        <w:t xml:space="preserve"> </w:t>
      </w:r>
      <w:r w:rsidR="00AD5D37">
        <w:t xml:space="preserve">type the starting </w:t>
      </w:r>
      <w:r w:rsidRPr="00F94D33">
        <w:t xml:space="preserve">characters of the last name </w:t>
      </w:r>
      <w:r w:rsidR="00AD5D37">
        <w:t xml:space="preserve">in the upper portion of the </w:t>
      </w:r>
      <w:r w:rsidR="00AD5D37" w:rsidRPr="0053752B">
        <w:t>Excluded</w:t>
      </w:r>
      <w:r w:rsidR="00AD5D37">
        <w:t xml:space="preserve"> list box, or simply s</w:t>
      </w:r>
      <w:r w:rsidRPr="00F94D33">
        <w:t>croll through the list to search for a last name.</w:t>
      </w:r>
      <w:r>
        <w:t xml:space="preserve"> </w:t>
      </w:r>
      <w:r w:rsidRPr="00F94D33">
        <w:t xml:space="preserve">The </w:t>
      </w:r>
      <w:r w:rsidRPr="0053752B">
        <w:t>Exclude</w:t>
      </w:r>
      <w:r w:rsidR="00AD5D37" w:rsidRPr="0053752B">
        <w:t>d</w:t>
      </w:r>
      <w:r w:rsidRPr="00F94D33">
        <w:t xml:space="preserve"> </w:t>
      </w:r>
      <w:r w:rsidR="00AD5D37">
        <w:t>list box</w:t>
      </w:r>
      <w:r w:rsidR="00AD5D37" w:rsidRPr="00F94D33">
        <w:t xml:space="preserve"> </w:t>
      </w:r>
      <w:r w:rsidRPr="00F94D33">
        <w:t xml:space="preserve">contains the </w:t>
      </w:r>
      <w:r w:rsidR="00AD5D37">
        <w:t>names of</w:t>
      </w:r>
      <w:r w:rsidRPr="00F94D33">
        <w:t xml:space="preserve"> all active </w:t>
      </w:r>
      <w:proofErr w:type="spellStart"/>
      <w:r w:rsidR="00AD5D37">
        <w:t>VistA</w:t>
      </w:r>
      <w:proofErr w:type="spellEnd"/>
      <w:r w:rsidR="00AD5D37">
        <w:t xml:space="preserve"> </w:t>
      </w:r>
      <w:r w:rsidRPr="00F94D33">
        <w:t>users at the site.</w:t>
      </w:r>
    </w:p>
    <w:p w14:paraId="45EF65B6" w14:textId="05505754" w:rsidR="00BD468C" w:rsidRDefault="00AD5D37" w:rsidP="00C54497">
      <w:pPr>
        <w:pStyle w:val="NumberedParagraph"/>
      </w:pPr>
      <w:r>
        <w:t xml:space="preserve">The DSS manager grants access to </w:t>
      </w:r>
      <w:r w:rsidR="004E3028" w:rsidRPr="00F94D33">
        <w:t>a specific DSS unit</w:t>
      </w:r>
      <w:r>
        <w:t xml:space="preserve"> by moving a</w:t>
      </w:r>
      <w:r w:rsidR="004E3028" w:rsidRPr="00F94D33">
        <w:t xml:space="preserve"> user</w:t>
      </w:r>
      <w:r>
        <w:t xml:space="preserve"> to</w:t>
      </w:r>
      <w:r w:rsidR="004E3028" w:rsidRPr="00F94D33">
        <w:t xml:space="preserve"> the </w:t>
      </w:r>
      <w:proofErr w:type="gramStart"/>
      <w:r w:rsidR="004E3028" w:rsidRPr="0053752B">
        <w:t>Included</w:t>
      </w:r>
      <w:proofErr w:type="gramEnd"/>
      <w:r w:rsidR="004E3028" w:rsidRPr="00F94D33">
        <w:t xml:space="preserve"> </w:t>
      </w:r>
      <w:r>
        <w:t>list box</w:t>
      </w:r>
      <w:r w:rsidR="00BD468C">
        <w:t xml:space="preserve">, either by highlighting a name in the </w:t>
      </w:r>
      <w:r w:rsidR="00BD468C" w:rsidRPr="0053752B">
        <w:t>Excluded</w:t>
      </w:r>
      <w:r w:rsidR="00BD468C">
        <w:t xml:space="preserve"> list box and clicking the </w:t>
      </w:r>
      <w:r w:rsidR="00BD468C" w:rsidRPr="0053752B">
        <w:t>Include</w:t>
      </w:r>
      <w:r w:rsidR="00BD468C">
        <w:t xml:space="preserve"> button, or by simply double-clicking the name in the </w:t>
      </w:r>
      <w:r w:rsidR="00BD468C" w:rsidRPr="0053752B">
        <w:t>Excluded</w:t>
      </w:r>
      <w:r w:rsidR="00BD468C">
        <w:t xml:space="preserve"> list box</w:t>
      </w:r>
      <w:r>
        <w:t xml:space="preserve">. Access is denied by moving the user to the </w:t>
      </w:r>
      <w:r w:rsidR="004E3028" w:rsidRPr="0053752B">
        <w:t>Excluded</w:t>
      </w:r>
      <w:r w:rsidR="004E3028" w:rsidRPr="00F94D33">
        <w:t xml:space="preserve"> </w:t>
      </w:r>
      <w:r>
        <w:t xml:space="preserve">list </w:t>
      </w:r>
      <w:r w:rsidR="004E3028" w:rsidRPr="00F94D33">
        <w:t>box</w:t>
      </w:r>
      <w:r w:rsidR="00BD468C">
        <w:t xml:space="preserve">, either by highlighting a name in the </w:t>
      </w:r>
      <w:r w:rsidR="00BD468C">
        <w:lastRenderedPageBreak/>
        <w:t>In</w:t>
      </w:r>
      <w:r w:rsidR="00BD468C" w:rsidRPr="007E12A3">
        <w:t>cluded</w:t>
      </w:r>
      <w:r w:rsidR="00BD468C">
        <w:t xml:space="preserve"> list box and clicking the Ex</w:t>
      </w:r>
      <w:r w:rsidR="00BD468C" w:rsidRPr="007E12A3">
        <w:t>clude</w:t>
      </w:r>
      <w:r w:rsidR="00BD468C">
        <w:t xml:space="preserve"> button, or by simply double-clicking the name in the In</w:t>
      </w:r>
      <w:r w:rsidR="00BD468C" w:rsidRPr="007E12A3">
        <w:t>cluded</w:t>
      </w:r>
      <w:r w:rsidR="00BD468C">
        <w:t xml:space="preserve"> list </w:t>
      </w:r>
      <w:proofErr w:type="gramStart"/>
      <w:r w:rsidR="00BD468C">
        <w:t>box</w:t>
      </w:r>
      <w:r w:rsidR="00BD468C" w:rsidRPr="00F94D33" w:rsidDel="00AD5D37">
        <w:t xml:space="preserve"> </w:t>
      </w:r>
      <w:r w:rsidR="004E3028" w:rsidRPr="00F94D33">
        <w:t>.</w:t>
      </w:r>
      <w:proofErr w:type="gramEnd"/>
      <w:r w:rsidR="004E3028">
        <w:t xml:space="preserve"> </w:t>
      </w:r>
    </w:p>
    <w:p w14:paraId="1293A82D" w14:textId="7632F686" w:rsidR="004E3028" w:rsidRPr="00F94D33" w:rsidRDefault="00AD5D37" w:rsidP="00C54497">
      <w:pPr>
        <w:pStyle w:val="NumberedParagraph"/>
      </w:pPr>
      <w:r>
        <w:t xml:space="preserve">Clicking the </w:t>
      </w:r>
      <w:r w:rsidRPr="0053752B">
        <w:t>Apply</w:t>
      </w:r>
      <w:r>
        <w:t xml:space="preserve"> button will save the changes and allow the user to </w:t>
      </w:r>
      <w:r w:rsidR="00BD468C">
        <w:t>grant</w:t>
      </w:r>
      <w:r>
        <w:t xml:space="preserve"> access to additional users;</w:t>
      </w:r>
      <w:r w:rsidR="00BD468C">
        <w:t xml:space="preserve"> clicking the </w:t>
      </w:r>
      <w:r w:rsidR="00BD468C" w:rsidRPr="0053752B">
        <w:t>OK</w:t>
      </w:r>
      <w:r w:rsidR="00BD468C">
        <w:t xml:space="preserve"> button will save the changes and return the user to the previous screen</w:t>
      </w:r>
      <w:r w:rsidR="004E3028" w:rsidRPr="00F94D33">
        <w:t>.</w:t>
      </w:r>
    </w:p>
    <w:p w14:paraId="2F9A6658" w14:textId="77777777" w:rsidR="00C42D73" w:rsidRDefault="004E3028" w:rsidP="00C54497">
      <w:pPr>
        <w:pStyle w:val="Note"/>
      </w:pPr>
      <w:r w:rsidRPr="00F94D33">
        <w:t>Note</w:t>
      </w:r>
      <w:r>
        <w:t xml:space="preserve">: </w:t>
      </w:r>
    </w:p>
    <w:p w14:paraId="45A77507" w14:textId="17C8506A" w:rsidR="004E3028" w:rsidRPr="00624C45" w:rsidRDefault="004E3028" w:rsidP="009F69C7">
      <w:pPr>
        <w:pStyle w:val="BulletListIndent"/>
      </w:pPr>
      <w:r w:rsidRPr="00672AEA">
        <w:t xml:space="preserve">The IEN and Person Class/Classification for </w:t>
      </w:r>
      <w:r w:rsidR="00BD468C" w:rsidRPr="006528A6">
        <w:t>a selected</w:t>
      </w:r>
      <w:r w:rsidR="00BD468C" w:rsidRPr="00624C45">
        <w:t xml:space="preserve"> </w:t>
      </w:r>
      <w:r w:rsidRPr="00624C45">
        <w:t xml:space="preserve">user appear below </w:t>
      </w:r>
      <w:r w:rsidR="00BD468C" w:rsidRPr="00624C45">
        <w:t xml:space="preserve">its associated </w:t>
      </w:r>
      <w:r w:rsidRPr="009F69C7">
        <w:t>Excluded</w:t>
      </w:r>
      <w:r w:rsidRPr="006528A6">
        <w:t xml:space="preserve"> </w:t>
      </w:r>
      <w:r w:rsidR="00BD468C" w:rsidRPr="00624C45">
        <w:t xml:space="preserve">or </w:t>
      </w:r>
      <w:r w:rsidRPr="009F69C7">
        <w:t>Included</w:t>
      </w:r>
      <w:r w:rsidRPr="006528A6">
        <w:t xml:space="preserve"> list</w:t>
      </w:r>
      <w:r w:rsidR="00BD468C" w:rsidRPr="00624C45">
        <w:t xml:space="preserve"> box</w:t>
      </w:r>
      <w:r w:rsidRPr="00624C45">
        <w:t>.</w:t>
      </w:r>
    </w:p>
    <w:p w14:paraId="44416D9A" w14:textId="7437E989" w:rsidR="004E3028" w:rsidRDefault="004E3028" w:rsidP="0039206D">
      <w:pPr>
        <w:pStyle w:val="FigureCaption"/>
      </w:pPr>
      <w:bookmarkStart w:id="542" w:name="_Toc422742868"/>
      <w:bookmarkStart w:id="543" w:name="_Toc463464199"/>
      <w:r>
        <w:t>Grant Access to DSS Unit Screen</w:t>
      </w:r>
      <w:bookmarkEnd w:id="542"/>
      <w:bookmarkEnd w:id="543"/>
    </w:p>
    <w:p w14:paraId="1D16818B" w14:textId="587E04CE" w:rsidR="004E3028" w:rsidRDefault="00490A67">
      <w:pPr>
        <w:pStyle w:val="Figure"/>
      </w:pPr>
      <w:r>
        <w:rPr>
          <w:noProof/>
        </w:rPr>
        <w:drawing>
          <wp:inline distT="0" distB="0" distL="0" distR="0" wp14:anchorId="2DB6B0E3" wp14:editId="66DBF7BA">
            <wp:extent cx="4600575" cy="3038475"/>
            <wp:effectExtent l="0" t="0" r="9525" b="9525"/>
            <wp:docPr id="381" name="Picture 381" descr="Screen capture of the Grant Access to DSS Uni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600575" cy="3038475"/>
                    </a:xfrm>
                    <a:prstGeom prst="rect">
                      <a:avLst/>
                    </a:prstGeom>
                  </pic:spPr>
                </pic:pic>
              </a:graphicData>
            </a:graphic>
          </wp:inline>
        </w:drawing>
      </w:r>
    </w:p>
    <w:p w14:paraId="1D49412D" w14:textId="77777777" w:rsidR="00107706" w:rsidRDefault="004E3028" w:rsidP="00C54497">
      <w:pPr>
        <w:pStyle w:val="Note"/>
      </w:pPr>
      <w:r w:rsidRPr="00F94D33">
        <w:t>Note</w:t>
      </w:r>
      <w:r>
        <w:t xml:space="preserve">: </w:t>
      </w:r>
    </w:p>
    <w:p w14:paraId="037467C0" w14:textId="1E562A2D" w:rsidR="004E3028" w:rsidRDefault="004E3028" w:rsidP="009F69C7">
      <w:pPr>
        <w:pStyle w:val="BulletListIndent"/>
      </w:pPr>
      <w:r w:rsidRPr="00117B16">
        <w:t>Information has been deleted intentionally to preserve privacy</w:t>
      </w:r>
    </w:p>
    <w:p w14:paraId="1092F80C" w14:textId="5C734444" w:rsidR="006A70DF" w:rsidRDefault="006A70DF" w:rsidP="00722172">
      <w:pPr>
        <w:pStyle w:val="Heading4"/>
      </w:pPr>
      <w:bookmarkStart w:id="544" w:name="_Toc455131607"/>
      <w:bookmarkStart w:id="545" w:name="_Toc421025676"/>
      <w:bookmarkStart w:id="546" w:name="_Toc422471305"/>
      <w:bookmarkStart w:id="547" w:name="_Toc422471473"/>
      <w:bookmarkStart w:id="548" w:name="_Toc463464019"/>
      <w:bookmarkEnd w:id="544"/>
      <w:r>
        <w:t>To Disable Categories for a DSS Unit</w:t>
      </w:r>
      <w:bookmarkEnd w:id="548"/>
    </w:p>
    <w:p w14:paraId="23714B0E" w14:textId="53FEE414" w:rsidR="005439F1" w:rsidRDefault="005439F1" w:rsidP="00722172">
      <w:pPr>
        <w:pStyle w:val="NumberedParagraph"/>
        <w:numPr>
          <w:ilvl w:val="0"/>
          <w:numId w:val="89"/>
        </w:numPr>
        <w:ind w:left="900" w:hanging="900"/>
      </w:pPr>
      <w:r w:rsidRPr="006C2248">
        <w:t>Select a DSS Unit which allows categories f</w:t>
      </w:r>
      <w:r w:rsidRPr="00075BDB">
        <w:t>rom the list of DSS Units and click the Update button.</w:t>
      </w:r>
    </w:p>
    <w:p w14:paraId="3BB5EEA2" w14:textId="2AF8F9F5" w:rsidR="002171B7" w:rsidRDefault="002171B7" w:rsidP="00722172">
      <w:pPr>
        <w:pStyle w:val="FigureCaption"/>
      </w:pPr>
      <w:bookmarkStart w:id="549" w:name="_Toc462237161"/>
      <w:bookmarkStart w:id="550" w:name="_Toc463464200"/>
      <w:bookmarkEnd w:id="549"/>
      <w:r>
        <w:lastRenderedPageBreak/>
        <w:t>Edit DSS Unit Screen Showing a DSS Unit Set to Allow Categories</w:t>
      </w:r>
      <w:bookmarkEnd w:id="550"/>
    </w:p>
    <w:p w14:paraId="7A520924" w14:textId="4D909604" w:rsidR="002171B7" w:rsidRPr="00F1561F" w:rsidRDefault="002171B7">
      <w:pPr>
        <w:pStyle w:val="Figure"/>
      </w:pPr>
      <w:r>
        <w:rPr>
          <w:noProof/>
        </w:rPr>
        <w:drawing>
          <wp:inline distT="0" distB="0" distL="0" distR="0" wp14:anchorId="38359992" wp14:editId="076496CA">
            <wp:extent cx="5943600" cy="3751580"/>
            <wp:effectExtent l="0" t="0" r="0" b="1270"/>
            <wp:docPr id="17" name="Picture 17" descr="Edit DSS Unit screen showing a DSS Unit set to allow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943600" cy="3751580"/>
                    </a:xfrm>
                    <a:prstGeom prst="rect">
                      <a:avLst/>
                    </a:prstGeom>
                  </pic:spPr>
                </pic:pic>
              </a:graphicData>
            </a:graphic>
          </wp:inline>
        </w:drawing>
      </w:r>
    </w:p>
    <w:p w14:paraId="4C592304" w14:textId="49297C94" w:rsidR="005439F1" w:rsidRDefault="005439F1" w:rsidP="005439F1">
      <w:pPr>
        <w:pStyle w:val="NumberedParagraph"/>
      </w:pPr>
      <w:r>
        <w:t xml:space="preserve">The </w:t>
      </w:r>
      <w:r w:rsidRPr="0053752B">
        <w:t>Edit DSS Unit</w:t>
      </w:r>
      <w:r>
        <w:t xml:space="preserve"> screen will be displayed</w:t>
      </w:r>
      <w:r w:rsidRPr="00F94D33">
        <w:t>.</w:t>
      </w:r>
      <w:r>
        <w:t xml:space="preserve"> In the </w:t>
      </w:r>
      <w:r w:rsidRPr="00C310DC">
        <w:t>Allow Category Use</w:t>
      </w:r>
      <w:r>
        <w:t xml:space="preserve"> section, click the </w:t>
      </w:r>
      <w:r w:rsidRPr="00C310DC">
        <w:t>No</w:t>
      </w:r>
      <w:r>
        <w:t xml:space="preserve"> radio button, then click the </w:t>
      </w:r>
      <w:r w:rsidRPr="00C310DC">
        <w:t>Ok</w:t>
      </w:r>
      <w:r>
        <w:t xml:space="preserve"> button.</w:t>
      </w:r>
    </w:p>
    <w:p w14:paraId="2C99F895" w14:textId="668C64D1" w:rsidR="002171B7" w:rsidRDefault="002171B7" w:rsidP="00722172">
      <w:pPr>
        <w:pStyle w:val="FigureCaption"/>
      </w:pPr>
      <w:bookmarkStart w:id="551" w:name="_Toc463464201"/>
      <w:r>
        <w:t>Allow Category Use Set to No</w:t>
      </w:r>
      <w:bookmarkEnd w:id="551"/>
    </w:p>
    <w:p w14:paraId="29E23808" w14:textId="47B3CF0D" w:rsidR="002171B7" w:rsidRPr="00C0195A" w:rsidRDefault="002171B7" w:rsidP="00722172">
      <w:pPr>
        <w:pStyle w:val="Figure"/>
      </w:pPr>
      <w:r w:rsidRPr="00C0195A">
        <w:rPr>
          <w:noProof/>
        </w:rPr>
        <w:drawing>
          <wp:inline distT="0" distB="0" distL="0" distR="0" wp14:anchorId="581B0EFF" wp14:editId="4EFB4C51">
            <wp:extent cx="1895475" cy="561975"/>
            <wp:effectExtent l="0" t="0" r="9525" b="9525"/>
            <wp:docPr id="18" name="Picture 18" descr="Allow Category Use set to 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895475" cy="561975"/>
                    </a:xfrm>
                    <a:prstGeom prst="rect">
                      <a:avLst/>
                    </a:prstGeom>
                  </pic:spPr>
                </pic:pic>
              </a:graphicData>
            </a:graphic>
          </wp:inline>
        </w:drawing>
      </w:r>
    </w:p>
    <w:p w14:paraId="56D4BFFB" w14:textId="3F0668DF" w:rsidR="005439F1" w:rsidRDefault="005439F1" w:rsidP="005439F1">
      <w:pPr>
        <w:pStyle w:val="NumberedParagraph"/>
      </w:pPr>
      <w:r>
        <w:t>A warning pop up window appears stating that if you disable the categories for this DSS Unit, this setting cannot be re-instated.  Click Yes.</w:t>
      </w:r>
    </w:p>
    <w:p w14:paraId="2ACDBA6A" w14:textId="7A9F3145" w:rsidR="002171B7" w:rsidRDefault="002171B7" w:rsidP="00722172">
      <w:pPr>
        <w:pStyle w:val="FigureCaption"/>
      </w:pPr>
      <w:bookmarkStart w:id="552" w:name="_Toc463464202"/>
      <w:r>
        <w:t>Disable Category Warning Pop Up Message</w:t>
      </w:r>
      <w:bookmarkEnd w:id="552"/>
    </w:p>
    <w:p w14:paraId="3175432F" w14:textId="591D6C2A" w:rsidR="002171B7" w:rsidRPr="0039206D" w:rsidRDefault="002171B7" w:rsidP="00722172">
      <w:pPr>
        <w:pStyle w:val="Figure"/>
      </w:pPr>
      <w:r>
        <w:rPr>
          <w:noProof/>
        </w:rPr>
        <w:drawing>
          <wp:inline distT="0" distB="0" distL="0" distR="0" wp14:anchorId="58CB7986" wp14:editId="75C0E734">
            <wp:extent cx="3409950" cy="1690526"/>
            <wp:effectExtent l="0" t="0" r="0" b="5080"/>
            <wp:docPr id="19" name="Picture 19" descr="Disable Category Warning pop up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409950" cy="1690526"/>
                    </a:xfrm>
                    <a:prstGeom prst="rect">
                      <a:avLst/>
                    </a:prstGeom>
                  </pic:spPr>
                </pic:pic>
              </a:graphicData>
            </a:graphic>
          </wp:inline>
        </w:drawing>
      </w:r>
    </w:p>
    <w:p w14:paraId="2A6D7B67" w14:textId="7655035C" w:rsidR="005439F1" w:rsidRDefault="005439F1" w:rsidP="005439F1">
      <w:pPr>
        <w:pStyle w:val="NumberedParagraph"/>
      </w:pPr>
      <w:r>
        <w:lastRenderedPageBreak/>
        <w:t xml:space="preserve">On the </w:t>
      </w:r>
      <w:r w:rsidRPr="001037CA">
        <w:t>Edit DSS Unit</w:t>
      </w:r>
      <w:r>
        <w:t xml:space="preserve"> screen, the Event Code Screens section shows “None” listed in the Categories column.  The </w:t>
      </w:r>
      <w:r w:rsidRPr="00C310DC">
        <w:t>Allow Category Use</w:t>
      </w:r>
      <w:r>
        <w:t xml:space="preserve"> section is now disabled.</w:t>
      </w:r>
    </w:p>
    <w:p w14:paraId="108516DD" w14:textId="4526BD89" w:rsidR="002171B7" w:rsidRDefault="002171B7" w:rsidP="00722172">
      <w:pPr>
        <w:pStyle w:val="FigureCaption"/>
      </w:pPr>
      <w:bookmarkStart w:id="553" w:name="_Toc463464203"/>
      <w:r>
        <w:t>Edit DSS Unit Screen After Disabling Categories</w:t>
      </w:r>
      <w:bookmarkEnd w:id="553"/>
    </w:p>
    <w:p w14:paraId="5CCACB30" w14:textId="792D0BC2" w:rsidR="002171B7" w:rsidRPr="0039206D" w:rsidRDefault="002171B7" w:rsidP="00722172">
      <w:pPr>
        <w:pStyle w:val="Figure"/>
      </w:pPr>
      <w:r>
        <w:rPr>
          <w:noProof/>
        </w:rPr>
        <w:drawing>
          <wp:inline distT="0" distB="0" distL="0" distR="0" wp14:anchorId="502918CC" wp14:editId="06C3AA35">
            <wp:extent cx="5943600" cy="3743960"/>
            <wp:effectExtent l="0" t="0" r="0" b="8890"/>
            <wp:docPr id="20" name="Picture 20" descr="Edit DSS Unit screen after disabling categories.  This screen now shows the 'Allow Category Use' section disabled and the Event Code screens section shows &quot;none&quot; in the categories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943600" cy="3743960"/>
                    </a:xfrm>
                    <a:prstGeom prst="rect">
                      <a:avLst/>
                    </a:prstGeom>
                  </pic:spPr>
                </pic:pic>
              </a:graphicData>
            </a:graphic>
          </wp:inline>
        </w:drawing>
      </w:r>
    </w:p>
    <w:p w14:paraId="498189CF" w14:textId="673FC27C" w:rsidR="006A70DF" w:rsidRDefault="006C2248" w:rsidP="006A70DF">
      <w:pPr>
        <w:pStyle w:val="NumberedParagraph"/>
        <w:numPr>
          <w:ilvl w:val="0"/>
          <w:numId w:val="16"/>
        </w:numPr>
        <w:ind w:left="900" w:hanging="900"/>
      </w:pPr>
      <w:r>
        <w:t>Click Ok to return to the Management Menu [DSS Units] screen.</w:t>
      </w:r>
    </w:p>
    <w:p w14:paraId="383673F7" w14:textId="6A035B70" w:rsidR="006A70DF" w:rsidRPr="006A70DF" w:rsidRDefault="00075BDB" w:rsidP="00722172">
      <w:pPr>
        <w:pStyle w:val="Note"/>
      </w:pPr>
      <w:r>
        <w:t>Note:</w:t>
      </w:r>
    </w:p>
    <w:p w14:paraId="5E734618" w14:textId="737A7A71" w:rsidR="00075BDB" w:rsidRDefault="00075BDB" w:rsidP="00722172">
      <w:pPr>
        <w:pStyle w:val="BulletListIndent"/>
      </w:pPr>
      <w:r>
        <w:t>Once categories are disabled for a DSS Unit, any fields for entering category information for that DSS Unit will be disabled on all Event Capture screens</w:t>
      </w:r>
    </w:p>
    <w:p w14:paraId="3CB83710" w14:textId="337CB8CA" w:rsidR="00075BDB" w:rsidRDefault="00075BDB" w:rsidP="00722172">
      <w:pPr>
        <w:pStyle w:val="BulletListIndent"/>
      </w:pPr>
      <w:r>
        <w:t>Once categories are disabled for a DSS Unit, any previously entered workload will remain available for viewing and editing</w:t>
      </w:r>
    </w:p>
    <w:p w14:paraId="52C9DEA5" w14:textId="4DD291D2" w:rsidR="00075BDB" w:rsidRDefault="00075BDB" w:rsidP="00722172">
      <w:pPr>
        <w:pStyle w:val="BulletListIndent"/>
      </w:pPr>
      <w:r>
        <w:t xml:space="preserve">A report is available to Management </w:t>
      </w:r>
      <w:proofErr w:type="gramStart"/>
      <w:r>
        <w:t>users which lists</w:t>
      </w:r>
      <w:proofErr w:type="gramEnd"/>
      <w:r>
        <w:t xml:space="preserve"> all DSS Units that have changed from Allowed to Disabled Categories. (See Section </w:t>
      </w:r>
      <w:r>
        <w:fldChar w:fldCharType="begin"/>
      </w:r>
      <w:r>
        <w:instrText xml:space="preserve"> REF _Ref462224908 \r \h </w:instrText>
      </w:r>
      <w:r>
        <w:fldChar w:fldCharType="separate"/>
      </w:r>
      <w:r w:rsidR="00B10BA8">
        <w:t>4.3.2.2</w:t>
      </w:r>
      <w:r>
        <w:fldChar w:fldCharType="end"/>
      </w:r>
      <w:r>
        <w:t>)</w:t>
      </w:r>
    </w:p>
    <w:p w14:paraId="1DB7F756" w14:textId="2007117A" w:rsidR="004E3028" w:rsidRDefault="004E3028">
      <w:pPr>
        <w:pStyle w:val="Heading3"/>
      </w:pPr>
      <w:bookmarkStart w:id="554" w:name="_Toc463464020"/>
      <w:r>
        <w:t xml:space="preserve">Access </w:t>
      </w:r>
      <w:r w:rsidR="00EA3BF6">
        <w:t>b</w:t>
      </w:r>
      <w:r>
        <w:t xml:space="preserve">y User - </w:t>
      </w:r>
      <w:r w:rsidRPr="00F94D33">
        <w:t>Grant Access to DSS Units by User</w:t>
      </w:r>
      <w:bookmarkEnd w:id="545"/>
      <w:bookmarkEnd w:id="546"/>
      <w:bookmarkEnd w:id="547"/>
      <w:bookmarkEnd w:id="554"/>
    </w:p>
    <w:p w14:paraId="359853F7" w14:textId="77777777" w:rsidR="004E3028" w:rsidRPr="00041064" w:rsidRDefault="004E3028">
      <w:pPr>
        <w:pStyle w:val="DSSECSBodyText"/>
      </w:pPr>
      <w:r w:rsidRPr="00041064">
        <w:t>Before the User Starts</w:t>
      </w:r>
    </w:p>
    <w:p w14:paraId="2FDA0DA3" w14:textId="77777777" w:rsidR="004E3028" w:rsidRPr="00F94D33" w:rsidRDefault="004E3028" w:rsidP="00C54497">
      <w:pPr>
        <w:pStyle w:val="BulletListMultiple"/>
      </w:pPr>
      <w:r w:rsidRPr="00F94D33">
        <w:t>Use extreme caution when utilizing this option. Removing access to a specified DSS Unit for all users and inactivating the DSS Unit is not recommended without the permis</w:t>
      </w:r>
      <w:r>
        <w:t>sion of the associated service.</w:t>
      </w:r>
    </w:p>
    <w:p w14:paraId="5B49F710" w14:textId="77777777" w:rsidR="004E3028" w:rsidRPr="00F94D33" w:rsidRDefault="004E3028" w:rsidP="00C54497">
      <w:pPr>
        <w:pStyle w:val="BulletListMultiple"/>
      </w:pPr>
      <w:r w:rsidRPr="00F94D33">
        <w:t>Contact each service for a list of its Event Capture users and the DSS Units for which they enter data.</w:t>
      </w:r>
    </w:p>
    <w:p w14:paraId="3F97FA47" w14:textId="025D9092" w:rsidR="004E3028" w:rsidRPr="00F94D33" w:rsidRDefault="004E3028" w:rsidP="00C54497">
      <w:pPr>
        <w:pStyle w:val="BulletListMultiple"/>
      </w:pPr>
      <w:r w:rsidRPr="00F94D33">
        <w:t>The user must have access to</w:t>
      </w:r>
      <w:r w:rsidR="00332D5B">
        <w:t xml:space="preserve"> a given</w:t>
      </w:r>
      <w:r w:rsidRPr="00F94D33">
        <w:t xml:space="preserve"> DSS Unit before procedure data</w:t>
      </w:r>
      <w:r>
        <w:t xml:space="preserve"> can be entered</w:t>
      </w:r>
      <w:r w:rsidRPr="00F94D33">
        <w:t>.</w:t>
      </w:r>
    </w:p>
    <w:p w14:paraId="44694AFD" w14:textId="77777777" w:rsidR="004E3028" w:rsidRPr="00672AEA" w:rsidRDefault="004E3028" w:rsidP="00672AEA">
      <w:pPr>
        <w:pStyle w:val="BulletListMultipleLast"/>
      </w:pPr>
      <w:r w:rsidRPr="00672AEA">
        <w:t xml:space="preserve">Access can be provided to </w:t>
      </w:r>
      <w:r w:rsidRPr="00672AEA">
        <w:rPr>
          <w:i/>
          <w:u w:val="single"/>
        </w:rPr>
        <w:t>all</w:t>
      </w:r>
      <w:r w:rsidRPr="00672AEA">
        <w:t xml:space="preserve"> DSS Units by assigning the ECALLU security key to a specified user (normally the DSS Manager or designee) using the </w:t>
      </w:r>
      <w:r w:rsidRPr="009F69C7">
        <w:t>Allocation of Security Keys</w:t>
      </w:r>
      <w:r w:rsidRPr="00672AEA">
        <w:t xml:space="preserve"> option in the </w:t>
      </w:r>
      <w:r w:rsidRPr="009F69C7">
        <w:t>Key Management Menu</w:t>
      </w:r>
      <w:r w:rsidRPr="00672AEA">
        <w:t xml:space="preserve"> under the </w:t>
      </w:r>
      <w:r w:rsidRPr="009F69C7">
        <w:t>Menu Management Menu</w:t>
      </w:r>
      <w:r w:rsidRPr="00672AEA">
        <w:t xml:space="preserve">. </w:t>
      </w:r>
    </w:p>
    <w:p w14:paraId="04B83EF9" w14:textId="77777777" w:rsidR="00C42D73" w:rsidRDefault="004E3028" w:rsidP="00672AEA">
      <w:pPr>
        <w:pStyle w:val="Note"/>
      </w:pPr>
      <w:r w:rsidRPr="00F94D33">
        <w:lastRenderedPageBreak/>
        <w:t xml:space="preserve">Note: </w:t>
      </w:r>
    </w:p>
    <w:p w14:paraId="166E938B" w14:textId="2B548357" w:rsidR="004E3028" w:rsidRPr="00F94D33" w:rsidRDefault="004E3028" w:rsidP="009F69C7">
      <w:pPr>
        <w:pStyle w:val="BulletListIndent"/>
      </w:pPr>
      <w:r w:rsidRPr="00C63AF6">
        <w:t>This option cannot be used to remove access to DSS Units for users who hold the ECALLU security key.</w:t>
      </w:r>
    </w:p>
    <w:p w14:paraId="2B1F07DA" w14:textId="7FFF48D8" w:rsidR="004E3028" w:rsidRPr="00041064" w:rsidRDefault="00C42D73">
      <w:pPr>
        <w:pStyle w:val="Heading4"/>
      </w:pPr>
      <w:bookmarkStart w:id="555" w:name="_Toc463464021"/>
      <w:r>
        <w:t>T</w:t>
      </w:r>
      <w:r w:rsidR="004E3028" w:rsidRPr="00041064">
        <w:t>o Assign User Access to DSS Units</w:t>
      </w:r>
      <w:bookmarkEnd w:id="555"/>
    </w:p>
    <w:p w14:paraId="607CED31" w14:textId="77777777" w:rsidR="004E3028" w:rsidRPr="00F94D33" w:rsidRDefault="004E3028" w:rsidP="009F69C7">
      <w:pPr>
        <w:pStyle w:val="NumberedParagraph"/>
        <w:numPr>
          <w:ilvl w:val="0"/>
          <w:numId w:val="57"/>
        </w:numPr>
        <w:ind w:left="900" w:hanging="900"/>
      </w:pPr>
      <w:r w:rsidRPr="00F94D33">
        <w:t xml:space="preserve">Click on the </w:t>
      </w:r>
      <w:r w:rsidRPr="00107706">
        <w:t>Access</w:t>
      </w:r>
      <w:r w:rsidRPr="00F94D33">
        <w:t xml:space="preserve"> </w:t>
      </w:r>
      <w:r w:rsidRPr="00107706">
        <w:t>by User</w:t>
      </w:r>
      <w:r w:rsidRPr="00F94D33">
        <w:t xml:space="preserve"> - Grant Access to DSS Units by User button. </w:t>
      </w:r>
    </w:p>
    <w:p w14:paraId="33A45714" w14:textId="77777777" w:rsidR="004E3028" w:rsidRPr="00F94D33" w:rsidRDefault="004E3028" w:rsidP="00C54497">
      <w:pPr>
        <w:pStyle w:val="NumberedParagraph"/>
      </w:pPr>
      <w:r w:rsidRPr="00F94D33">
        <w:t>When the screen opens, a list of users appears at the top of the box.</w:t>
      </w:r>
      <w:r>
        <w:t xml:space="preserve"> </w:t>
      </w:r>
      <w:r w:rsidRPr="00F94D33">
        <w:t>Select a user.</w:t>
      </w:r>
    </w:p>
    <w:p w14:paraId="42AD71C8" w14:textId="1C537490" w:rsidR="004E3028" w:rsidRPr="00F94D33" w:rsidRDefault="004E3028">
      <w:pPr>
        <w:pStyle w:val="FigureCaption"/>
      </w:pPr>
      <w:bookmarkStart w:id="556" w:name="_Toc422742869"/>
      <w:bookmarkStart w:id="557" w:name="_Toc463464204"/>
      <w:r>
        <w:t>Grant Access to DSS Units by User</w:t>
      </w:r>
      <w:bookmarkEnd w:id="556"/>
      <w:bookmarkEnd w:id="557"/>
    </w:p>
    <w:p w14:paraId="12F2E57E" w14:textId="0694E1F4" w:rsidR="004E3028" w:rsidRDefault="00C60EB1">
      <w:pPr>
        <w:pStyle w:val="Figure"/>
      </w:pPr>
      <w:r>
        <w:rPr>
          <w:noProof/>
        </w:rPr>
        <w:drawing>
          <wp:inline distT="0" distB="0" distL="0" distR="0" wp14:anchorId="58B9D98A" wp14:editId="1FBB795B">
            <wp:extent cx="4031166" cy="2743200"/>
            <wp:effectExtent l="0" t="0" r="7620" b="0"/>
            <wp:docPr id="380" name="Picture 380" descr="Screen Capture of the Grant Access to DSS Unit screen. The data available for selection is User and DSS Units. There are two list boxes that allow the inclusion or exclusion of DSS 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email">
                      <a:extLst>
                        <a:ext uri="{28A0092B-C50C-407E-A947-70E740481C1C}">
                          <a14:useLocalDpi xmlns:a14="http://schemas.microsoft.com/office/drawing/2010/main"/>
                        </a:ext>
                      </a:extLst>
                    </a:blip>
                    <a:stretch>
                      <a:fillRect/>
                    </a:stretch>
                  </pic:blipFill>
                  <pic:spPr>
                    <a:xfrm>
                      <a:off x="0" y="0"/>
                      <a:ext cx="4040126" cy="2749297"/>
                    </a:xfrm>
                    <a:prstGeom prst="rect">
                      <a:avLst/>
                    </a:prstGeom>
                  </pic:spPr>
                </pic:pic>
              </a:graphicData>
            </a:graphic>
          </wp:inline>
        </w:drawing>
      </w:r>
    </w:p>
    <w:p w14:paraId="0B5AD277" w14:textId="77777777" w:rsidR="004E3028" w:rsidRPr="00F94D33" w:rsidRDefault="004E3028" w:rsidP="00C54497">
      <w:pPr>
        <w:pStyle w:val="NumberedParagraph"/>
      </w:pPr>
      <w:r w:rsidRPr="00F94D33">
        <w:t xml:space="preserve">Select the names of the DSS Unit(s) by highlighting the particular unit and clicking on the Include button. </w:t>
      </w:r>
    </w:p>
    <w:p w14:paraId="3648E1D8" w14:textId="7CE3B54A" w:rsidR="004E3028" w:rsidRDefault="00A33E90">
      <w:pPr>
        <w:pStyle w:val="FigureCaption"/>
      </w:pPr>
      <w:bookmarkStart w:id="558" w:name="_Toc422742870"/>
      <w:bookmarkStart w:id="559" w:name="_Toc463464205"/>
      <w:r>
        <w:t>Grant Acce</w:t>
      </w:r>
      <w:r w:rsidR="002C00D7">
        <w:t>s</w:t>
      </w:r>
      <w:r>
        <w:t xml:space="preserve">s to </w:t>
      </w:r>
      <w:r w:rsidR="004E3028">
        <w:t>DSS Unit</w:t>
      </w:r>
      <w:r>
        <w:t>s by User</w:t>
      </w:r>
      <w:bookmarkEnd w:id="558"/>
      <w:bookmarkEnd w:id="559"/>
    </w:p>
    <w:p w14:paraId="250CE14E" w14:textId="06F98307" w:rsidR="004E3028" w:rsidRDefault="00F80EFC">
      <w:pPr>
        <w:pStyle w:val="Figure"/>
      </w:pPr>
      <w:r>
        <w:rPr>
          <w:noProof/>
        </w:rPr>
        <w:drawing>
          <wp:inline distT="0" distB="0" distL="0" distR="0" wp14:anchorId="6E1E85F8" wp14:editId="61001792">
            <wp:extent cx="3829050" cy="2619038"/>
            <wp:effectExtent l="0" t="0" r="0" b="0"/>
            <wp:docPr id="382" name="Picture 382" descr="Screen Capture of the Grant Access to DSS Unit screen showing selected DSS Units. The data available for selection is User and DSS Units. There are two list boxes that allow the inclusion or exclusion of DSS 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829050" cy="2619038"/>
                    </a:xfrm>
                    <a:prstGeom prst="rect">
                      <a:avLst/>
                    </a:prstGeom>
                  </pic:spPr>
                </pic:pic>
              </a:graphicData>
            </a:graphic>
          </wp:inline>
        </w:drawing>
      </w:r>
    </w:p>
    <w:p w14:paraId="7A2C2BE6" w14:textId="2D245D17" w:rsidR="004E3028" w:rsidRPr="00F94D33" w:rsidRDefault="004E3028" w:rsidP="00C54497">
      <w:pPr>
        <w:pStyle w:val="NumberedParagraph"/>
      </w:pPr>
      <w:r w:rsidRPr="00F94D33">
        <w:lastRenderedPageBreak/>
        <w:t>Click the Apply button to apply the changes and continue working</w:t>
      </w:r>
      <w:r w:rsidR="00CA34CF">
        <w:t>,</w:t>
      </w:r>
      <w:r w:rsidRPr="00F94D33">
        <w:t xml:space="preserve"> or click</w:t>
      </w:r>
      <w:r>
        <w:t xml:space="preserve"> the</w:t>
      </w:r>
      <w:r w:rsidRPr="00F94D33">
        <w:t xml:space="preserve"> OK button to apply the changes </w:t>
      </w:r>
      <w:r w:rsidR="00CA34CF">
        <w:t>and</w:t>
      </w:r>
      <w:r w:rsidR="00CA34CF" w:rsidRPr="00F94D33">
        <w:t xml:space="preserve"> </w:t>
      </w:r>
      <w:r w:rsidRPr="00F94D33">
        <w:t>exit the screen.</w:t>
      </w:r>
    </w:p>
    <w:p w14:paraId="10A0AA05" w14:textId="77777777" w:rsidR="00B56E75" w:rsidRDefault="00B56E75" w:rsidP="00C54497">
      <w:pPr>
        <w:pStyle w:val="Note"/>
      </w:pPr>
      <w:r>
        <w:t>Note</w:t>
      </w:r>
      <w:r w:rsidR="00CA34CF">
        <w:t>:</w:t>
      </w:r>
    </w:p>
    <w:p w14:paraId="0B9D0A19" w14:textId="2FD5BF2D" w:rsidR="004E3028" w:rsidRPr="009F69C7" w:rsidRDefault="004E3028" w:rsidP="009F69C7">
      <w:pPr>
        <w:pStyle w:val="BulletListIndent"/>
      </w:pPr>
      <w:r w:rsidRPr="00672AEA">
        <w:t xml:space="preserve">The user can print a list of users identified as having access to a given DSS Unit by </w:t>
      </w:r>
      <w:r w:rsidR="00CA34CF" w:rsidRPr="006528A6">
        <w:t>clicking</w:t>
      </w:r>
      <w:r w:rsidR="00CA34CF" w:rsidRPr="009F69C7">
        <w:t xml:space="preserve"> </w:t>
      </w:r>
      <w:r w:rsidRPr="009F69C7">
        <w:t>the Print</w:t>
      </w:r>
      <w:r w:rsidRPr="006528A6">
        <w:t xml:space="preserve"> button.</w:t>
      </w:r>
    </w:p>
    <w:p w14:paraId="663ABDAC" w14:textId="46AEDFBA" w:rsidR="004E3028" w:rsidRDefault="004E3028">
      <w:pPr>
        <w:pStyle w:val="Heading3"/>
      </w:pPr>
      <w:bookmarkStart w:id="560" w:name="_Toc455131609"/>
      <w:bookmarkStart w:id="561" w:name="_Toc421025677"/>
      <w:bookmarkStart w:id="562" w:name="_Toc422471306"/>
      <w:bookmarkStart w:id="563" w:name="_Toc422471474"/>
      <w:bookmarkStart w:id="564" w:name="_Toc463464022"/>
      <w:bookmarkEnd w:id="560"/>
      <w:r w:rsidRPr="00F94D33">
        <w:t>Category - Add or Update Categories</w:t>
      </w:r>
      <w:bookmarkEnd w:id="561"/>
      <w:bookmarkEnd w:id="562"/>
      <w:bookmarkEnd w:id="563"/>
      <w:bookmarkEnd w:id="564"/>
    </w:p>
    <w:p w14:paraId="768B4B1E" w14:textId="77777777" w:rsidR="004E3028" w:rsidRPr="00041064" w:rsidRDefault="004E3028">
      <w:pPr>
        <w:pStyle w:val="DSSECSBodyText"/>
      </w:pPr>
      <w:r w:rsidRPr="00041064">
        <w:t>Before the User Starts</w:t>
      </w:r>
    </w:p>
    <w:p w14:paraId="58CDC3B8" w14:textId="77777777" w:rsidR="004E3028" w:rsidRPr="00F94D33" w:rsidRDefault="004E3028" w:rsidP="00C54497">
      <w:pPr>
        <w:pStyle w:val="BulletListMultiple"/>
      </w:pPr>
      <w:r w:rsidRPr="00F94D33">
        <w:t>The user can ignore this option if the site’s DSS Units are defined for use without categories.</w:t>
      </w:r>
    </w:p>
    <w:p w14:paraId="68DA536A" w14:textId="059E11F2" w:rsidR="004E3028" w:rsidRPr="00787A54" w:rsidRDefault="004E3028" w:rsidP="006528A6">
      <w:pPr>
        <w:pStyle w:val="BulletListMultipleLast"/>
      </w:pPr>
      <w:r w:rsidRPr="00787A54">
        <w:t xml:space="preserve">Categories </w:t>
      </w:r>
      <w:r w:rsidRPr="009F69C7">
        <w:rPr>
          <w:u w:val="single"/>
        </w:rPr>
        <w:t>cannot be deleted</w:t>
      </w:r>
      <w:r w:rsidR="00A43720" w:rsidRPr="00787A54">
        <w:t xml:space="preserve">, </w:t>
      </w:r>
      <w:r w:rsidRPr="00787A54">
        <w:t xml:space="preserve">but this option can be used to </w:t>
      </w:r>
      <w:r w:rsidRPr="009F69C7">
        <w:rPr>
          <w:u w:val="single"/>
        </w:rPr>
        <w:t>inactivate</w:t>
      </w:r>
      <w:r w:rsidRPr="00787A54">
        <w:t xml:space="preserve"> or </w:t>
      </w:r>
      <w:r w:rsidRPr="009F69C7">
        <w:rPr>
          <w:u w:val="single"/>
        </w:rPr>
        <w:t>reactivate</w:t>
      </w:r>
      <w:r w:rsidRPr="00787A54">
        <w:t xml:space="preserve"> them.</w:t>
      </w:r>
    </w:p>
    <w:p w14:paraId="1ABF0717" w14:textId="77777777" w:rsidR="004E3028" w:rsidRPr="00041064" w:rsidRDefault="004E3028">
      <w:pPr>
        <w:pStyle w:val="DSSECSBodyText"/>
      </w:pPr>
      <w:r w:rsidRPr="00041064">
        <w:t>What the User Will See</w:t>
      </w:r>
    </w:p>
    <w:p w14:paraId="2D7FC151" w14:textId="77777777" w:rsidR="004E3028" w:rsidRPr="00672AEA" w:rsidRDefault="004E3028" w:rsidP="00C54497">
      <w:pPr>
        <w:pStyle w:val="BulletListMultipleLast"/>
      </w:pPr>
      <w:r w:rsidRPr="00672AEA">
        <w:t xml:space="preserve">After selecting </w:t>
      </w:r>
      <w:r w:rsidRPr="009F69C7">
        <w:t>Category – Add or Update Categories</w:t>
      </w:r>
      <w:r w:rsidRPr="00672AEA">
        <w:t xml:space="preserve"> from the Management Menu, the first window displays a list of Category Names, the Date created, and the Inactivation Date.</w:t>
      </w:r>
    </w:p>
    <w:p w14:paraId="1928109A" w14:textId="7325B27F" w:rsidR="004E3028" w:rsidRDefault="004E3028">
      <w:pPr>
        <w:pStyle w:val="FigureCaption"/>
      </w:pPr>
      <w:bookmarkStart w:id="565" w:name="_Toc422742871"/>
      <w:bookmarkStart w:id="566" w:name="_Toc463464206"/>
      <w:r>
        <w:t>Categories Main Screen on Management Menu</w:t>
      </w:r>
      <w:bookmarkEnd w:id="565"/>
      <w:bookmarkEnd w:id="566"/>
    </w:p>
    <w:p w14:paraId="3111A50F" w14:textId="2AA95C0F" w:rsidR="004E3028" w:rsidRDefault="00AC6315">
      <w:pPr>
        <w:pStyle w:val="Figure"/>
      </w:pPr>
      <w:r>
        <w:rPr>
          <w:noProof/>
        </w:rPr>
        <w:drawing>
          <wp:inline distT="0" distB="0" distL="0" distR="0" wp14:anchorId="259C0614" wp14:editId="7A72C519">
            <wp:extent cx="4629150" cy="1958981"/>
            <wp:effectExtent l="0" t="0" r="0" b="3175"/>
            <wp:docPr id="383" name="Picture 383" descr="Screen capture of the Management Menu [Categories] screen.  Columns include Category Name, Create Date and Inactiviation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email">
                      <a:extLst>
                        <a:ext uri="{28A0092B-C50C-407E-A947-70E740481C1C}">
                          <a14:useLocalDpi xmlns:a14="http://schemas.microsoft.com/office/drawing/2010/main"/>
                        </a:ext>
                      </a:extLst>
                    </a:blip>
                    <a:stretch>
                      <a:fillRect/>
                    </a:stretch>
                  </pic:blipFill>
                  <pic:spPr>
                    <a:xfrm>
                      <a:off x="0" y="0"/>
                      <a:ext cx="4635561" cy="1961694"/>
                    </a:xfrm>
                    <a:prstGeom prst="rect">
                      <a:avLst/>
                    </a:prstGeom>
                  </pic:spPr>
                </pic:pic>
              </a:graphicData>
            </a:graphic>
          </wp:inline>
        </w:drawing>
      </w:r>
    </w:p>
    <w:p w14:paraId="0CF6045F" w14:textId="77777777" w:rsidR="004E3028" w:rsidRPr="00F94D33" w:rsidRDefault="004E3028" w:rsidP="00C54497">
      <w:pPr>
        <w:pStyle w:val="BulletListMultipleLast"/>
      </w:pPr>
      <w:r w:rsidRPr="00F94D33">
        <w:t xml:space="preserve">The second screen </w:t>
      </w:r>
      <w:r>
        <w:t>enables</w:t>
      </w:r>
      <w:r w:rsidRPr="00F94D33">
        <w:t xml:space="preserve"> the user to add a Category or to update a selected Category.</w:t>
      </w:r>
      <w:r>
        <w:t xml:space="preserve"> </w:t>
      </w:r>
      <w:r w:rsidRPr="00F94D33">
        <w:t>The second screen contains fields called Category Name and Status.</w:t>
      </w:r>
    </w:p>
    <w:p w14:paraId="551274C5" w14:textId="2915DC9F" w:rsidR="004E3028" w:rsidRPr="00F94D33" w:rsidRDefault="00C42D73">
      <w:pPr>
        <w:pStyle w:val="Heading4"/>
      </w:pPr>
      <w:bookmarkStart w:id="567" w:name="_Toc463464023"/>
      <w:r>
        <w:t>T</w:t>
      </w:r>
      <w:r w:rsidR="004E3028" w:rsidRPr="00F94D33">
        <w:t>o Add or Update Categories</w:t>
      </w:r>
      <w:bookmarkEnd w:id="567"/>
    </w:p>
    <w:p w14:paraId="4016959D" w14:textId="77777777" w:rsidR="004E3028" w:rsidRPr="00F94D33" w:rsidRDefault="004E3028" w:rsidP="009F69C7">
      <w:pPr>
        <w:pStyle w:val="NumberedParagraph"/>
        <w:numPr>
          <w:ilvl w:val="0"/>
          <w:numId w:val="58"/>
        </w:numPr>
        <w:ind w:left="900" w:hanging="900"/>
      </w:pPr>
      <w:r w:rsidRPr="00F94D33">
        <w:t>To add a new local category:</w:t>
      </w:r>
    </w:p>
    <w:p w14:paraId="3D767F07" w14:textId="3E3D643F" w:rsidR="004E3028" w:rsidRPr="00672AEA" w:rsidRDefault="004E3028" w:rsidP="00672AEA">
      <w:pPr>
        <w:pStyle w:val="BulletListMultipleLast"/>
      </w:pPr>
      <w:r w:rsidRPr="00672AEA">
        <w:t>Click</w:t>
      </w:r>
      <w:r w:rsidR="00346B22" w:rsidRPr="00672AEA">
        <w:t xml:space="preserve"> the</w:t>
      </w:r>
      <w:r w:rsidRPr="00672AEA">
        <w:t xml:space="preserve"> </w:t>
      </w:r>
      <w:r w:rsidRPr="009F69C7">
        <w:t>Add</w:t>
      </w:r>
      <w:r w:rsidRPr="00672AEA">
        <w:t xml:space="preserve"> </w:t>
      </w:r>
      <w:r w:rsidR="00346B22" w:rsidRPr="00672AEA">
        <w:t xml:space="preserve">button </w:t>
      </w:r>
      <w:r w:rsidRPr="00672AEA">
        <w:t xml:space="preserve">on the </w:t>
      </w:r>
      <w:r w:rsidR="00346B22" w:rsidRPr="00672AEA">
        <w:t xml:space="preserve">screen, </w:t>
      </w:r>
      <w:r w:rsidRPr="00672AEA">
        <w:t xml:space="preserve">or </w:t>
      </w:r>
      <w:r w:rsidR="00346B22" w:rsidRPr="00672AEA">
        <w:t xml:space="preserve">click the </w:t>
      </w:r>
      <w:r w:rsidR="00346B22" w:rsidRPr="009F69C7">
        <w:t>Add</w:t>
      </w:r>
      <w:r w:rsidR="00346B22" w:rsidRPr="00672AEA">
        <w:t xml:space="preserve"> menu item </w:t>
      </w:r>
      <w:r w:rsidRPr="00672AEA">
        <w:t xml:space="preserve">in the </w:t>
      </w:r>
      <w:r w:rsidRPr="009F69C7">
        <w:t>Edit</w:t>
      </w:r>
      <w:r w:rsidRPr="00672AEA">
        <w:t xml:space="preserve"> menu. The </w:t>
      </w:r>
      <w:r w:rsidRPr="009F69C7">
        <w:t>Status</w:t>
      </w:r>
      <w:r w:rsidRPr="00672AEA">
        <w:t xml:space="preserve"> field defaults to “Active”.</w:t>
      </w:r>
    </w:p>
    <w:p w14:paraId="2C757E8D" w14:textId="11B82C87" w:rsidR="004E3028" w:rsidRDefault="004E3028">
      <w:pPr>
        <w:pStyle w:val="FigureCaption"/>
      </w:pPr>
      <w:bookmarkStart w:id="568" w:name="_Toc422742873"/>
      <w:bookmarkStart w:id="569" w:name="_Toc463464207"/>
      <w:r>
        <w:lastRenderedPageBreak/>
        <w:t>Add Category</w:t>
      </w:r>
      <w:bookmarkEnd w:id="568"/>
      <w:r w:rsidR="00352EA7">
        <w:t xml:space="preserve"> Screen</w:t>
      </w:r>
      <w:bookmarkEnd w:id="569"/>
    </w:p>
    <w:p w14:paraId="3284C2F0" w14:textId="3A264A5F" w:rsidR="004E3028" w:rsidRDefault="00346B22">
      <w:pPr>
        <w:pStyle w:val="Figure"/>
      </w:pPr>
      <w:r>
        <w:rPr>
          <w:noProof/>
        </w:rPr>
        <w:drawing>
          <wp:inline distT="0" distB="0" distL="0" distR="0" wp14:anchorId="2B3521B4" wp14:editId="2000371C">
            <wp:extent cx="2028825" cy="1335429"/>
            <wp:effectExtent l="0" t="0" r="0" b="0"/>
            <wp:docPr id="384" name="Picture 384" descr="Screen Capture of theAdd Category Screen with active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email">
                      <a:extLst>
                        <a:ext uri="{28A0092B-C50C-407E-A947-70E740481C1C}">
                          <a14:useLocalDpi xmlns:a14="http://schemas.microsoft.com/office/drawing/2010/main"/>
                        </a:ext>
                      </a:extLst>
                    </a:blip>
                    <a:stretch>
                      <a:fillRect/>
                    </a:stretch>
                  </pic:blipFill>
                  <pic:spPr>
                    <a:xfrm>
                      <a:off x="0" y="0"/>
                      <a:ext cx="2036583" cy="1340535"/>
                    </a:xfrm>
                    <a:prstGeom prst="rect">
                      <a:avLst/>
                    </a:prstGeom>
                  </pic:spPr>
                </pic:pic>
              </a:graphicData>
            </a:graphic>
          </wp:inline>
        </w:drawing>
      </w:r>
    </w:p>
    <w:p w14:paraId="2A373141" w14:textId="1AB6B414" w:rsidR="004E3028" w:rsidRPr="009F69C7" w:rsidRDefault="00B54C19" w:rsidP="009F69C7">
      <w:pPr>
        <w:pStyle w:val="BulletListMultipleLast"/>
      </w:pPr>
      <w:r w:rsidRPr="00672AEA">
        <w:t>Enter the name o</w:t>
      </w:r>
      <w:r w:rsidRPr="006528A6">
        <w:t>f the category to be added, then c</w:t>
      </w:r>
      <w:r w:rsidRPr="009F69C7">
        <w:t xml:space="preserve">lick </w:t>
      </w:r>
      <w:r w:rsidR="001817D4" w:rsidRPr="009F69C7">
        <w:t>the OK</w:t>
      </w:r>
      <w:r w:rsidR="001817D4" w:rsidRPr="006528A6">
        <w:t xml:space="preserve"> </w:t>
      </w:r>
      <w:r w:rsidR="001817D4" w:rsidRPr="009F69C7">
        <w:t>button</w:t>
      </w:r>
      <w:r w:rsidR="004E3028" w:rsidRPr="009F69C7">
        <w:t>.</w:t>
      </w:r>
    </w:p>
    <w:p w14:paraId="226949B4" w14:textId="77777777" w:rsidR="004E3028" w:rsidRPr="00F94D33" w:rsidRDefault="004E3028" w:rsidP="00C54497">
      <w:pPr>
        <w:pStyle w:val="NumberedParagraph"/>
      </w:pPr>
      <w:r w:rsidRPr="00F94D33">
        <w:t>To update an existing local category:</w:t>
      </w:r>
    </w:p>
    <w:p w14:paraId="3C3D55FB" w14:textId="48F2BD66" w:rsidR="004E3028" w:rsidRPr="00672AEA" w:rsidRDefault="00B54C19" w:rsidP="00672AEA">
      <w:pPr>
        <w:pStyle w:val="BulletListMultiple"/>
      </w:pPr>
      <w:r w:rsidRPr="00672AEA">
        <w:t xml:space="preserve">From the list of categories, select </w:t>
      </w:r>
      <w:r w:rsidR="004E3028" w:rsidRPr="00672AEA">
        <w:t xml:space="preserve">the </w:t>
      </w:r>
      <w:r w:rsidRPr="00672AEA">
        <w:t>c</w:t>
      </w:r>
      <w:r w:rsidR="004E3028" w:rsidRPr="00672AEA">
        <w:t xml:space="preserve">ategory </w:t>
      </w:r>
      <w:r w:rsidR="00FA1D48" w:rsidRPr="00672AEA">
        <w:t xml:space="preserve">record </w:t>
      </w:r>
      <w:r w:rsidR="004E3028" w:rsidRPr="00672AEA">
        <w:t xml:space="preserve">to </w:t>
      </w:r>
      <w:r w:rsidRPr="00672AEA">
        <w:t>modify and click Update</w:t>
      </w:r>
      <w:r w:rsidR="004E3028" w:rsidRPr="00672AEA">
        <w:t xml:space="preserve">. The </w:t>
      </w:r>
      <w:r w:rsidRPr="009F69C7">
        <w:t>Update Category</w:t>
      </w:r>
      <w:r w:rsidRPr="00672AEA">
        <w:t xml:space="preserve"> screen is displayed</w:t>
      </w:r>
      <w:r w:rsidR="004E3028" w:rsidRPr="00672AEA">
        <w:t xml:space="preserve">. </w:t>
      </w:r>
    </w:p>
    <w:p w14:paraId="181864FD" w14:textId="2358BB6A" w:rsidR="004E3028" w:rsidRPr="00672AEA" w:rsidRDefault="004E3028" w:rsidP="00672AEA">
      <w:pPr>
        <w:pStyle w:val="BulletListMultipleLast"/>
      </w:pPr>
      <w:r w:rsidRPr="00672AEA">
        <w:t xml:space="preserve">Change the category to its new status by clicking </w:t>
      </w:r>
      <w:r w:rsidRPr="009F69C7">
        <w:t>Active</w:t>
      </w:r>
      <w:r w:rsidRPr="00672AEA">
        <w:t xml:space="preserve"> or </w:t>
      </w:r>
      <w:r w:rsidRPr="009F69C7">
        <w:t>Inactive</w:t>
      </w:r>
      <w:r w:rsidRPr="00672AEA">
        <w:t xml:space="preserve">. </w:t>
      </w:r>
      <w:r w:rsidR="00FA1D48" w:rsidRPr="00672AEA">
        <w:t>Click</w:t>
      </w:r>
      <w:r w:rsidR="00AA3D58" w:rsidRPr="00672AEA">
        <w:t xml:space="preserve"> the</w:t>
      </w:r>
      <w:r w:rsidR="00FA1D48" w:rsidRPr="00672AEA">
        <w:t xml:space="preserve"> </w:t>
      </w:r>
      <w:r w:rsidR="00FA1D48" w:rsidRPr="009F69C7">
        <w:t>OK</w:t>
      </w:r>
      <w:r w:rsidR="00FA1D48" w:rsidRPr="00672AEA">
        <w:t xml:space="preserve"> </w:t>
      </w:r>
      <w:r w:rsidR="00AA3D58" w:rsidRPr="00672AEA">
        <w:t xml:space="preserve">button </w:t>
      </w:r>
      <w:r w:rsidR="00FA1D48" w:rsidRPr="00672AEA">
        <w:t>to file the change and return to the previous screen</w:t>
      </w:r>
      <w:r w:rsidRPr="00672AEA">
        <w:t>.</w:t>
      </w:r>
    </w:p>
    <w:p w14:paraId="7AE6F97A" w14:textId="60958EDA" w:rsidR="004E3028" w:rsidRDefault="004E3028">
      <w:pPr>
        <w:pStyle w:val="FigureCaption"/>
      </w:pPr>
      <w:bookmarkStart w:id="570" w:name="_Toc422742874"/>
      <w:bookmarkStart w:id="571" w:name="_Toc463464208"/>
      <w:r>
        <w:t>Update Category</w:t>
      </w:r>
      <w:bookmarkEnd w:id="570"/>
      <w:r w:rsidR="00352EA7">
        <w:t xml:space="preserve"> Screen</w:t>
      </w:r>
      <w:bookmarkEnd w:id="571"/>
    </w:p>
    <w:p w14:paraId="09FDA6AC" w14:textId="42737BBC" w:rsidR="004E3028" w:rsidRDefault="00FA1D48">
      <w:pPr>
        <w:pStyle w:val="Figure"/>
      </w:pPr>
      <w:r>
        <w:rPr>
          <w:noProof/>
        </w:rPr>
        <w:drawing>
          <wp:inline distT="0" distB="0" distL="0" distR="0" wp14:anchorId="6434A75B" wp14:editId="434EFDB8">
            <wp:extent cx="2390775" cy="1573675"/>
            <wp:effectExtent l="0" t="0" r="0" b="7620"/>
            <wp:docPr id="385" name="Picture 385" descr="Screen capture of the category that will be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email">
                      <a:extLst>
                        <a:ext uri="{28A0092B-C50C-407E-A947-70E740481C1C}">
                          <a14:useLocalDpi xmlns:a14="http://schemas.microsoft.com/office/drawing/2010/main"/>
                        </a:ext>
                      </a:extLst>
                    </a:blip>
                    <a:stretch>
                      <a:fillRect/>
                    </a:stretch>
                  </pic:blipFill>
                  <pic:spPr>
                    <a:xfrm>
                      <a:off x="0" y="0"/>
                      <a:ext cx="2395813" cy="1576991"/>
                    </a:xfrm>
                    <a:prstGeom prst="rect">
                      <a:avLst/>
                    </a:prstGeom>
                  </pic:spPr>
                </pic:pic>
              </a:graphicData>
            </a:graphic>
          </wp:inline>
        </w:drawing>
      </w:r>
    </w:p>
    <w:p w14:paraId="2610206F" w14:textId="0C2FF99F" w:rsidR="004E3028" w:rsidRPr="00F94D33" w:rsidRDefault="004E3028" w:rsidP="00C54497">
      <w:pPr>
        <w:pStyle w:val="NumberedParagraph"/>
      </w:pPr>
      <w:r w:rsidRPr="00F94D33">
        <w:t xml:space="preserve">The </w:t>
      </w:r>
      <w:r w:rsidRPr="00107706">
        <w:t>Categories</w:t>
      </w:r>
      <w:r w:rsidRPr="00F94D33">
        <w:t xml:space="preserve"> screen on the </w:t>
      </w:r>
      <w:r w:rsidRPr="00107706">
        <w:t>Management Menu</w:t>
      </w:r>
      <w:r w:rsidRPr="00F94D33">
        <w:t xml:space="preserve"> will reflect the changes made</w:t>
      </w:r>
      <w:r w:rsidR="006608F2">
        <w:t xml:space="preserve">.  If the category was inactivated, the </w:t>
      </w:r>
      <w:r w:rsidR="006608F2" w:rsidRPr="0053752B">
        <w:t>Inactivation Date</w:t>
      </w:r>
      <w:r w:rsidR="006608F2">
        <w:t xml:space="preserve"> will display the current date</w:t>
      </w:r>
      <w:r w:rsidRPr="00F94D33">
        <w:t>.</w:t>
      </w:r>
    </w:p>
    <w:p w14:paraId="53B9115F" w14:textId="77777777" w:rsidR="004E3028" w:rsidRPr="00F94D33" w:rsidRDefault="004E3028" w:rsidP="00C54497">
      <w:pPr>
        <w:pStyle w:val="NumberedParagraph"/>
      </w:pPr>
      <w:r w:rsidRPr="00F94D33">
        <w:t xml:space="preserve">The Export button </w:t>
      </w:r>
      <w:r>
        <w:t>enables</w:t>
      </w:r>
      <w:r w:rsidRPr="00F94D33">
        <w:t xml:space="preserve"> users to export the data to an Excel spreadsheet.</w:t>
      </w:r>
    </w:p>
    <w:p w14:paraId="7DDC5B8D" w14:textId="7C0B05ED" w:rsidR="004E3028" w:rsidRDefault="004E3028">
      <w:pPr>
        <w:pStyle w:val="FigureCaption"/>
      </w:pPr>
      <w:bookmarkStart w:id="572" w:name="_Toc422742875"/>
      <w:bookmarkStart w:id="573" w:name="_Toc463464209"/>
      <w:r>
        <w:t>ECS Category Table Export from</w:t>
      </w:r>
      <w:r w:rsidR="00107706">
        <w:t xml:space="preserve"> </w:t>
      </w:r>
      <w:r>
        <w:t>Excel</w:t>
      </w:r>
      <w:bookmarkEnd w:id="572"/>
      <w:bookmarkEnd w:id="573"/>
    </w:p>
    <w:p w14:paraId="09B11B99" w14:textId="77777777" w:rsidR="004E3028" w:rsidRDefault="004E3028">
      <w:pPr>
        <w:pStyle w:val="Figure"/>
        <w:rPr>
          <w:noProof/>
        </w:rPr>
      </w:pPr>
      <w:r>
        <w:rPr>
          <w:noProof/>
        </w:rPr>
        <w:drawing>
          <wp:inline distT="0" distB="0" distL="0" distR="0" wp14:anchorId="3523195E" wp14:editId="16355067">
            <wp:extent cx="5143500" cy="1215416"/>
            <wp:effectExtent l="0" t="0" r="0" b="3810"/>
            <wp:docPr id="182" name="Picture 331" descr="Screen capture of the ECS Category Table that was exported to Excel.  The Columns on this report include Category Name, Create Date and Inactivation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Screen capture of the ECS Category Table that was exported to Excel.  The Columns on this report include Category Name, Create Date and Inactivation Date."/>
                    <pic:cNvPicPr>
                      <a:picLocks noChangeAspect="1" noChangeArrowheads="1"/>
                    </pic:cNvPicPr>
                  </pic:nvPicPr>
                  <pic:blipFill>
                    <a:blip r:embed="rId210" cstate="email">
                      <a:extLst>
                        <a:ext uri="{28A0092B-C50C-407E-A947-70E740481C1C}">
                          <a14:useLocalDpi xmlns:a14="http://schemas.microsoft.com/office/drawing/2010/main"/>
                        </a:ext>
                      </a:extLst>
                    </a:blip>
                    <a:srcRect/>
                    <a:stretch>
                      <a:fillRect/>
                    </a:stretch>
                  </pic:blipFill>
                  <pic:spPr bwMode="auto">
                    <a:xfrm>
                      <a:off x="0" y="0"/>
                      <a:ext cx="5143500" cy="1215416"/>
                    </a:xfrm>
                    <a:prstGeom prst="rect">
                      <a:avLst/>
                    </a:prstGeom>
                    <a:noFill/>
                    <a:ln>
                      <a:noFill/>
                    </a:ln>
                  </pic:spPr>
                </pic:pic>
              </a:graphicData>
            </a:graphic>
          </wp:inline>
        </w:drawing>
      </w:r>
    </w:p>
    <w:p w14:paraId="6A7C7B4B" w14:textId="4DEF4557" w:rsidR="004E3028" w:rsidRDefault="004E3028">
      <w:pPr>
        <w:pStyle w:val="Heading3"/>
      </w:pPr>
      <w:bookmarkStart w:id="574" w:name="_Toc455131611"/>
      <w:bookmarkStart w:id="575" w:name="_Toc462236967"/>
      <w:bookmarkStart w:id="576" w:name="_Toc462236971"/>
      <w:bookmarkStart w:id="577" w:name="_Toc462236975"/>
      <w:bookmarkStart w:id="578" w:name="_Toc462236981"/>
      <w:bookmarkStart w:id="579" w:name="_Toc462236982"/>
      <w:bookmarkStart w:id="580" w:name="_Toc421025678"/>
      <w:bookmarkStart w:id="581" w:name="_Toc422471307"/>
      <w:bookmarkStart w:id="582" w:name="_Toc422471475"/>
      <w:bookmarkStart w:id="583" w:name="_Toc463464024"/>
      <w:bookmarkEnd w:id="574"/>
      <w:bookmarkEnd w:id="575"/>
      <w:bookmarkEnd w:id="576"/>
      <w:bookmarkEnd w:id="577"/>
      <w:bookmarkEnd w:id="578"/>
      <w:bookmarkEnd w:id="579"/>
      <w:r w:rsidRPr="00F94D33">
        <w:t>Procedure - Add or Update Local Procedures</w:t>
      </w:r>
      <w:bookmarkEnd w:id="580"/>
      <w:bookmarkEnd w:id="581"/>
      <w:bookmarkEnd w:id="582"/>
      <w:bookmarkEnd w:id="583"/>
    </w:p>
    <w:p w14:paraId="4492EDB9" w14:textId="77777777" w:rsidR="004E3028" w:rsidRPr="002320A5" w:rsidRDefault="004E3028">
      <w:pPr>
        <w:pStyle w:val="DSSECSBodyText"/>
      </w:pPr>
      <w:r w:rsidRPr="002320A5">
        <w:t>Before the User Starts</w:t>
      </w:r>
    </w:p>
    <w:p w14:paraId="53B6A740" w14:textId="21E2C24E" w:rsidR="004E3028" w:rsidRPr="00672AEA" w:rsidRDefault="004E3028" w:rsidP="00672AEA">
      <w:pPr>
        <w:pStyle w:val="BulletListMultiple"/>
      </w:pPr>
      <w:r w:rsidRPr="009F69C7">
        <w:lastRenderedPageBreak/>
        <w:t>Before using this option</w:t>
      </w:r>
      <w:r w:rsidRPr="00672AEA">
        <w:t xml:space="preserve">, </w:t>
      </w:r>
      <w:r w:rsidR="00393B0D" w:rsidRPr="00672AEA">
        <w:t xml:space="preserve">print </w:t>
      </w:r>
      <w:r w:rsidRPr="00672AEA">
        <w:t xml:space="preserve">the </w:t>
      </w:r>
      <w:r w:rsidRPr="009F69C7">
        <w:t>National/Local Procedure Report</w:t>
      </w:r>
      <w:r w:rsidRPr="00672AEA">
        <w:t xml:space="preserve"> </w:t>
      </w:r>
      <w:r w:rsidR="00393B0D" w:rsidRPr="00672AEA">
        <w:t xml:space="preserve">from </w:t>
      </w:r>
      <w:r w:rsidRPr="00672AEA">
        <w:t>the</w:t>
      </w:r>
      <w:r w:rsidRPr="009F69C7">
        <w:t xml:space="preserve"> Reports</w:t>
      </w:r>
      <w:r w:rsidRPr="00672AEA">
        <w:t xml:space="preserve"> menu of the </w:t>
      </w:r>
      <w:r w:rsidRPr="009F69C7">
        <w:t>Event Capture Main Menu</w:t>
      </w:r>
      <w:r w:rsidRPr="00672AEA">
        <w:t xml:space="preserve"> to print a list of procedures with their associated CPT codes. This report can be lengthy if it includes national procedures. This should be queued to print to a device during non-peak hours.</w:t>
      </w:r>
    </w:p>
    <w:p w14:paraId="213B224F" w14:textId="77777777" w:rsidR="004E3028" w:rsidRPr="00672AEA" w:rsidRDefault="004E3028" w:rsidP="00672AEA">
      <w:pPr>
        <w:pStyle w:val="BulletListMultiple"/>
      </w:pPr>
      <w:r w:rsidRPr="00672AEA">
        <w:t>Enter an associated CPT code to pass local procedures to the PCE software.</w:t>
      </w:r>
    </w:p>
    <w:p w14:paraId="74A0054A" w14:textId="77777777" w:rsidR="004E3028" w:rsidRPr="00672AEA" w:rsidRDefault="004E3028" w:rsidP="00672AEA">
      <w:pPr>
        <w:pStyle w:val="BulletListMultiple"/>
      </w:pPr>
      <w:r w:rsidRPr="00672AEA">
        <w:t xml:space="preserve">A local procedure code number is required for any new local procedure. </w:t>
      </w:r>
    </w:p>
    <w:p w14:paraId="39F7EADC" w14:textId="77777777" w:rsidR="004E3028" w:rsidRPr="00672AEA" w:rsidRDefault="004E3028" w:rsidP="00672AEA">
      <w:pPr>
        <w:pStyle w:val="BulletListMultiple"/>
      </w:pPr>
      <w:r w:rsidRPr="00672AEA">
        <w:t>The local number code must be five characters in length, starting with an uppercase alpha character, followed by four alpha or numeric characters.</w:t>
      </w:r>
    </w:p>
    <w:p w14:paraId="76F9C0E0" w14:textId="77777777" w:rsidR="004E3028" w:rsidRPr="00F94D33" w:rsidRDefault="004E3028" w:rsidP="009F69C7">
      <w:pPr>
        <w:pStyle w:val="BulletListMultipleLast"/>
      </w:pPr>
      <w:r w:rsidRPr="00F94D33">
        <w:t>With functionality put in place by the Code Set Versioning project, only active CPT codes are made available, and are based on the date a local procedure is added.</w:t>
      </w:r>
    </w:p>
    <w:p w14:paraId="6669521A" w14:textId="0F546CF4" w:rsidR="004E3028" w:rsidRPr="002320A5" w:rsidRDefault="004E3028" w:rsidP="00277C91">
      <w:pPr>
        <w:pStyle w:val="DSSECSBodyText"/>
      </w:pPr>
      <w:r w:rsidRPr="002320A5">
        <w:t>What the User Will See</w:t>
      </w:r>
    </w:p>
    <w:p w14:paraId="717F8B88" w14:textId="5B65B37A" w:rsidR="004E3028" w:rsidRPr="00823D8F" w:rsidRDefault="004E3028" w:rsidP="00672AEA">
      <w:pPr>
        <w:pStyle w:val="BulletListMultipleLast"/>
      </w:pPr>
      <w:r w:rsidRPr="00672AEA">
        <w:t xml:space="preserve">After selecting </w:t>
      </w:r>
      <w:r w:rsidRPr="009F69C7">
        <w:t>Procedure - Add or Update Local Procedures</w:t>
      </w:r>
      <w:r w:rsidRPr="00672AEA">
        <w:t xml:space="preserve"> from the </w:t>
      </w:r>
      <w:r w:rsidRPr="009F69C7">
        <w:t>Management Menu</w:t>
      </w:r>
      <w:r w:rsidRPr="00672AEA">
        <w:t xml:space="preserve">, the first screen displays a list </w:t>
      </w:r>
      <w:r w:rsidR="00393B0D" w:rsidRPr="00672AEA">
        <w:t xml:space="preserve">consisting of </w:t>
      </w:r>
      <w:r w:rsidRPr="00672AEA">
        <w:t>Procedure Name, Number, CPT Code</w:t>
      </w:r>
      <w:r w:rsidR="00393B0D" w:rsidRPr="00672AEA">
        <w:t xml:space="preserve"> </w:t>
      </w:r>
      <w:r w:rsidRPr="00672AEA">
        <w:t>and CPT Description</w:t>
      </w:r>
      <w:r w:rsidR="00393B0D" w:rsidRPr="00672AEA">
        <w:t>,</w:t>
      </w:r>
      <w:r w:rsidRPr="00672AEA">
        <w:t xml:space="preserve"> and Active </w:t>
      </w:r>
      <w:r w:rsidR="00393B0D" w:rsidRPr="00672AEA">
        <w:t>status</w:t>
      </w:r>
      <w:r w:rsidRPr="00672AEA">
        <w:t>.</w:t>
      </w:r>
    </w:p>
    <w:p w14:paraId="4518C350" w14:textId="16F61C1D" w:rsidR="004E3028" w:rsidRDefault="004E3028" w:rsidP="007F42FE">
      <w:pPr>
        <w:pStyle w:val="FigureCaption"/>
      </w:pPr>
      <w:bookmarkStart w:id="584" w:name="_Toc422742876"/>
      <w:bookmarkStart w:id="585" w:name="_Toc463464210"/>
      <w:r>
        <w:t>Procedures Main Screen Management Menu</w:t>
      </w:r>
      <w:bookmarkEnd w:id="584"/>
      <w:bookmarkEnd w:id="585"/>
    </w:p>
    <w:p w14:paraId="6209A4E9" w14:textId="3880B72D" w:rsidR="004E3028" w:rsidRDefault="00166199" w:rsidP="007F42FE">
      <w:pPr>
        <w:pStyle w:val="Figure"/>
      </w:pPr>
      <w:r>
        <w:rPr>
          <w:noProof/>
        </w:rPr>
        <w:drawing>
          <wp:inline distT="0" distB="0" distL="0" distR="0" wp14:anchorId="04516057" wp14:editId="48685FCC">
            <wp:extent cx="5415088" cy="3571875"/>
            <wp:effectExtent l="0" t="0" r="0" b="0"/>
            <wp:docPr id="386" name="Picture 386" descr="Screen capture of the Management Menu [Procedures] screen.  The columns included are Procedure Name, Number, CPT Code and Description and 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email">
                      <a:extLst>
                        <a:ext uri="{28A0092B-C50C-407E-A947-70E740481C1C}">
                          <a14:useLocalDpi xmlns:a14="http://schemas.microsoft.com/office/drawing/2010/main"/>
                        </a:ext>
                      </a:extLst>
                    </a:blip>
                    <a:stretch>
                      <a:fillRect/>
                    </a:stretch>
                  </pic:blipFill>
                  <pic:spPr>
                    <a:xfrm>
                      <a:off x="0" y="0"/>
                      <a:ext cx="5417901" cy="3573731"/>
                    </a:xfrm>
                    <a:prstGeom prst="rect">
                      <a:avLst/>
                    </a:prstGeom>
                  </pic:spPr>
                </pic:pic>
              </a:graphicData>
            </a:graphic>
          </wp:inline>
        </w:drawing>
      </w:r>
    </w:p>
    <w:p w14:paraId="2708581C" w14:textId="72CD2294" w:rsidR="004E3028" w:rsidRPr="00F94D33" w:rsidRDefault="004E3028" w:rsidP="00C54497">
      <w:pPr>
        <w:pStyle w:val="BulletListMultipleLast"/>
      </w:pPr>
      <w:r w:rsidRPr="00F94D33">
        <w:t xml:space="preserve">The </w:t>
      </w:r>
      <w:r w:rsidR="003658A4">
        <w:t>detail</w:t>
      </w:r>
      <w:r w:rsidR="003658A4" w:rsidRPr="00F94D33">
        <w:t xml:space="preserve"> </w:t>
      </w:r>
      <w:r w:rsidRPr="00F94D33">
        <w:t xml:space="preserve">screen </w:t>
      </w:r>
      <w:r>
        <w:t>enables</w:t>
      </w:r>
      <w:r w:rsidRPr="00F94D33">
        <w:t xml:space="preserve"> the user to add a Local Procedure</w:t>
      </w:r>
      <w:r w:rsidR="003658A4">
        <w:t xml:space="preserve">. This </w:t>
      </w:r>
      <w:r w:rsidRPr="00F94D33">
        <w:t>screen contains the following fields:</w:t>
      </w:r>
      <w:r>
        <w:t xml:space="preserve"> </w:t>
      </w:r>
      <w:r w:rsidRPr="00F94D33">
        <w:t>Procedure Name, Procedure Number, CPT Code and Description</w:t>
      </w:r>
      <w:r w:rsidR="003658A4">
        <w:t>,</w:t>
      </w:r>
      <w:r w:rsidRPr="00F94D33">
        <w:t xml:space="preserve"> and Status. </w:t>
      </w:r>
    </w:p>
    <w:p w14:paraId="0628FF5F" w14:textId="3DEE0E92" w:rsidR="004E3028" w:rsidRDefault="004E3028" w:rsidP="007F42FE">
      <w:pPr>
        <w:pStyle w:val="FigureCaption"/>
      </w:pPr>
      <w:bookmarkStart w:id="586" w:name="_Toc422742877"/>
      <w:bookmarkStart w:id="587" w:name="_Toc463464211"/>
      <w:r>
        <w:lastRenderedPageBreak/>
        <w:t>Add Local Procedure</w:t>
      </w:r>
      <w:bookmarkEnd w:id="586"/>
      <w:bookmarkEnd w:id="587"/>
    </w:p>
    <w:p w14:paraId="6DD980C7" w14:textId="3687CA70" w:rsidR="004E3028" w:rsidRDefault="00F175E4" w:rsidP="007F42FE">
      <w:pPr>
        <w:pStyle w:val="Figure"/>
      </w:pPr>
      <w:r>
        <w:rPr>
          <w:noProof/>
        </w:rPr>
        <w:drawing>
          <wp:inline distT="0" distB="0" distL="0" distR="0" wp14:anchorId="2A7560CD" wp14:editId="672FFAC9">
            <wp:extent cx="4429125" cy="1762294"/>
            <wp:effectExtent l="0" t="0" r="0" b="9525"/>
            <wp:docPr id="387" name="Picture 387" descr="Screen Capture of blank Add Local Procedur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email">
                      <a:extLst>
                        <a:ext uri="{28A0092B-C50C-407E-A947-70E740481C1C}">
                          <a14:useLocalDpi xmlns:a14="http://schemas.microsoft.com/office/drawing/2010/main"/>
                        </a:ext>
                      </a:extLst>
                    </a:blip>
                    <a:stretch>
                      <a:fillRect/>
                    </a:stretch>
                  </pic:blipFill>
                  <pic:spPr>
                    <a:xfrm>
                      <a:off x="0" y="0"/>
                      <a:ext cx="4437315" cy="1765553"/>
                    </a:xfrm>
                    <a:prstGeom prst="rect">
                      <a:avLst/>
                    </a:prstGeom>
                  </pic:spPr>
                </pic:pic>
              </a:graphicData>
            </a:graphic>
          </wp:inline>
        </w:drawing>
      </w:r>
    </w:p>
    <w:p w14:paraId="4C2E4502" w14:textId="22F831F9" w:rsidR="004E3028" w:rsidRPr="00F94D33" w:rsidRDefault="003658A4" w:rsidP="00C54497">
      <w:pPr>
        <w:pStyle w:val="BulletListMultiple"/>
      </w:pPr>
      <w:r w:rsidRPr="000E4837">
        <w:t>Local p</w:t>
      </w:r>
      <w:r w:rsidR="004E3028" w:rsidRPr="00D040D7">
        <w:t xml:space="preserve">rocedures </w:t>
      </w:r>
      <w:r w:rsidR="004E3028" w:rsidRPr="009F69C7">
        <w:t>cannot be deleted</w:t>
      </w:r>
      <w:r w:rsidRPr="000E4837">
        <w:t xml:space="preserve">, </w:t>
      </w:r>
      <w:r w:rsidR="004E3028" w:rsidRPr="00D040D7">
        <w:t xml:space="preserve">but this option can be used to </w:t>
      </w:r>
      <w:r w:rsidR="004E3028" w:rsidRPr="009F69C7">
        <w:t>inactivate</w:t>
      </w:r>
      <w:r w:rsidR="004E3028" w:rsidRPr="000E4837">
        <w:t xml:space="preserve"> or </w:t>
      </w:r>
      <w:r w:rsidR="004E3028" w:rsidRPr="009F69C7">
        <w:t>reactivate</w:t>
      </w:r>
      <w:r w:rsidR="004E3028" w:rsidRPr="000E4837">
        <w:t xml:space="preserve"> them</w:t>
      </w:r>
      <w:r w:rsidR="004E3028" w:rsidRPr="00F94D33">
        <w:t>.</w:t>
      </w:r>
    </w:p>
    <w:p w14:paraId="261A3B2A" w14:textId="199FBB0A" w:rsidR="004E3028" w:rsidRPr="00F94D33" w:rsidRDefault="004E3028" w:rsidP="00C54497">
      <w:pPr>
        <w:pStyle w:val="BulletListMultiple"/>
      </w:pPr>
      <w:r w:rsidRPr="00F94D33">
        <w:t>The CPT Code and Description field contains CPT Code look-up functionality.</w:t>
      </w:r>
      <w:r>
        <w:t xml:space="preserve"> </w:t>
      </w:r>
      <w:r w:rsidR="00692FFA">
        <w:t xml:space="preserve">The user can search for an existing </w:t>
      </w:r>
      <w:r w:rsidRPr="00F94D33">
        <w:t xml:space="preserve">CPT Code by code, a </w:t>
      </w:r>
      <w:r w:rsidR="00692FFA" w:rsidRPr="00F94D33">
        <w:t>p</w:t>
      </w:r>
      <w:r w:rsidR="00692FFA">
        <w:t>ortion</w:t>
      </w:r>
      <w:r w:rsidR="00692FFA" w:rsidRPr="00F94D33">
        <w:t xml:space="preserve"> </w:t>
      </w:r>
      <w:r w:rsidRPr="00F94D33">
        <w:t xml:space="preserve">of the code, or a part of the description. </w:t>
      </w:r>
    </w:p>
    <w:p w14:paraId="12D3157A" w14:textId="5A7FE916" w:rsidR="004E3028" w:rsidRPr="00F94D33" w:rsidRDefault="004E3028" w:rsidP="009F69C7">
      <w:pPr>
        <w:pStyle w:val="BulletListMultipleLast"/>
      </w:pPr>
      <w:r w:rsidRPr="00F94D33">
        <w:t>When a</w:t>
      </w:r>
      <w:r w:rsidR="00692FFA">
        <w:t>ttempting to file</w:t>
      </w:r>
      <w:r w:rsidRPr="00F94D33">
        <w:t xml:space="preserve"> a </w:t>
      </w:r>
      <w:r w:rsidR="00692FFA">
        <w:t xml:space="preserve">new </w:t>
      </w:r>
      <w:r w:rsidRPr="00F94D33">
        <w:t xml:space="preserve">Local Procedure, the system </w:t>
      </w:r>
      <w:r w:rsidR="00692FFA">
        <w:t>compares</w:t>
      </w:r>
      <w:r w:rsidR="00692FFA" w:rsidRPr="00F94D33">
        <w:t xml:space="preserve"> </w:t>
      </w:r>
      <w:r w:rsidR="00692FFA">
        <w:t>the new procedure</w:t>
      </w:r>
      <w:r w:rsidR="00692FFA" w:rsidRPr="00F94D33">
        <w:t xml:space="preserve"> </w:t>
      </w:r>
      <w:r w:rsidR="00692FFA">
        <w:t>to</w:t>
      </w:r>
      <w:r w:rsidR="00692FFA" w:rsidRPr="00F94D33">
        <w:t xml:space="preserve"> </w:t>
      </w:r>
      <w:r w:rsidRPr="00F94D33">
        <w:t xml:space="preserve">the National Procedure code </w:t>
      </w:r>
      <w:r w:rsidR="00692FFA">
        <w:t>file</w:t>
      </w:r>
      <w:r w:rsidR="00692FFA" w:rsidRPr="00F94D33">
        <w:t xml:space="preserve"> </w:t>
      </w:r>
      <w:r w:rsidRPr="00F94D33">
        <w:t xml:space="preserve">to prevent </w:t>
      </w:r>
      <w:r w:rsidR="00692FFA">
        <w:t>duplication</w:t>
      </w:r>
      <w:r w:rsidRPr="00F94D33">
        <w:t>.</w:t>
      </w:r>
      <w:r>
        <w:t xml:space="preserve"> </w:t>
      </w:r>
      <w:r w:rsidRPr="00F94D33">
        <w:t>A message is displayed</w:t>
      </w:r>
      <w:r w:rsidR="00692FFA">
        <w:t>,</w:t>
      </w:r>
      <w:r w:rsidRPr="00F94D33">
        <w:t xml:space="preserve"> and the </w:t>
      </w:r>
      <w:r w:rsidR="00692FFA">
        <w:t>l</w:t>
      </w:r>
      <w:r w:rsidR="00692FFA" w:rsidRPr="00F94D33">
        <w:t xml:space="preserve">ocal </w:t>
      </w:r>
      <w:r w:rsidR="00692FFA">
        <w:t>procedure</w:t>
      </w:r>
      <w:r w:rsidR="00692FFA" w:rsidRPr="00F94D33">
        <w:t xml:space="preserve"> </w:t>
      </w:r>
      <w:r w:rsidRPr="00F94D33">
        <w:t xml:space="preserve">is </w:t>
      </w:r>
      <w:r w:rsidR="00692FFA">
        <w:t xml:space="preserve">not </w:t>
      </w:r>
      <w:r w:rsidRPr="00F94D33">
        <w:t>added.</w:t>
      </w:r>
    </w:p>
    <w:p w14:paraId="46EBA32A" w14:textId="77777777" w:rsidR="004E3028" w:rsidRPr="00F94D33" w:rsidRDefault="004E3028">
      <w:pPr>
        <w:pStyle w:val="DSSECSBodyText"/>
      </w:pPr>
      <w:r w:rsidRPr="00F94D33">
        <w:t>Instructions to Add or Update Local Procedures</w:t>
      </w:r>
    </w:p>
    <w:p w14:paraId="58DF64CA" w14:textId="77777777" w:rsidR="004E3028" w:rsidRPr="00F94D33" w:rsidRDefault="004E3028" w:rsidP="009F69C7">
      <w:pPr>
        <w:pStyle w:val="NumberedParagraph"/>
        <w:numPr>
          <w:ilvl w:val="0"/>
          <w:numId w:val="59"/>
        </w:numPr>
        <w:ind w:left="900" w:hanging="900"/>
      </w:pPr>
      <w:r w:rsidRPr="00F94D33">
        <w:t>To add a new local procedure:</w:t>
      </w:r>
    </w:p>
    <w:p w14:paraId="0D2A6DC1" w14:textId="0B23028C" w:rsidR="004E3028" w:rsidRPr="00672AEA" w:rsidRDefault="00F81C3C" w:rsidP="00672AEA">
      <w:pPr>
        <w:pStyle w:val="BulletListMultiple"/>
      </w:pPr>
      <w:r w:rsidRPr="00672AEA">
        <w:t xml:space="preserve">Click the </w:t>
      </w:r>
      <w:r w:rsidRPr="009F69C7">
        <w:t>Add</w:t>
      </w:r>
      <w:r w:rsidRPr="00672AEA">
        <w:t xml:space="preserve"> button on the screen, or click the </w:t>
      </w:r>
      <w:r w:rsidRPr="009F69C7">
        <w:t>Add</w:t>
      </w:r>
      <w:r w:rsidRPr="00672AEA">
        <w:t xml:space="preserve"> menu item in the </w:t>
      </w:r>
      <w:r w:rsidRPr="009F69C7">
        <w:t>Edit</w:t>
      </w:r>
      <w:r w:rsidRPr="00672AEA">
        <w:t xml:space="preserve"> menu</w:t>
      </w:r>
      <w:r w:rsidR="004E3028" w:rsidRPr="00672AEA">
        <w:t>.</w:t>
      </w:r>
    </w:p>
    <w:p w14:paraId="753E24E9" w14:textId="77777777" w:rsidR="004E3028" w:rsidRPr="00672AEA" w:rsidRDefault="004E3028" w:rsidP="00672AEA">
      <w:pPr>
        <w:pStyle w:val="BulletListMultiple"/>
      </w:pPr>
      <w:r w:rsidRPr="00672AEA">
        <w:t>Enter the new local Procedure Name.</w:t>
      </w:r>
    </w:p>
    <w:p w14:paraId="6C1AE54B" w14:textId="77777777" w:rsidR="004E3028" w:rsidRPr="00672AEA" w:rsidRDefault="004E3028" w:rsidP="00672AEA">
      <w:pPr>
        <w:pStyle w:val="BulletListMultiple"/>
      </w:pPr>
      <w:r w:rsidRPr="00672AEA">
        <w:t>Enter the local Procedure Number.</w:t>
      </w:r>
    </w:p>
    <w:p w14:paraId="5EDB689A" w14:textId="77777777" w:rsidR="004E3028" w:rsidRPr="00672AEA" w:rsidRDefault="004E3028" w:rsidP="00672AEA">
      <w:pPr>
        <w:pStyle w:val="BulletListMultiple"/>
      </w:pPr>
      <w:r w:rsidRPr="00672AEA">
        <w:t>Enter the CPT Code if the data will transmit to the PCE software.</w:t>
      </w:r>
    </w:p>
    <w:p w14:paraId="2248CD9D" w14:textId="781DC5BC" w:rsidR="004E3028" w:rsidRPr="009F69C7" w:rsidRDefault="004E3028" w:rsidP="009F69C7">
      <w:pPr>
        <w:pStyle w:val="BulletListMultipleLast"/>
      </w:pPr>
      <w:r w:rsidRPr="00672AEA">
        <w:t>Click</w:t>
      </w:r>
      <w:r w:rsidR="001817D4" w:rsidRPr="006528A6">
        <w:t xml:space="preserve"> the</w:t>
      </w:r>
      <w:r w:rsidRPr="009F69C7">
        <w:t xml:space="preserve"> OK</w:t>
      </w:r>
      <w:r w:rsidR="001817D4" w:rsidRPr="009F69C7">
        <w:t xml:space="preserve"> </w:t>
      </w:r>
      <w:r w:rsidR="001817D4" w:rsidRPr="006528A6">
        <w:t>button</w:t>
      </w:r>
      <w:r w:rsidRPr="009F69C7">
        <w:t>. The new local procedure has been added.</w:t>
      </w:r>
    </w:p>
    <w:p w14:paraId="5E04C890" w14:textId="68279B59" w:rsidR="004E3028" w:rsidRDefault="004E3028">
      <w:pPr>
        <w:pStyle w:val="FigureCaption"/>
      </w:pPr>
      <w:bookmarkStart w:id="588" w:name="_Toc422742879"/>
      <w:bookmarkStart w:id="589" w:name="_Toc463464212"/>
      <w:r>
        <w:t>Adding a Local Procedure</w:t>
      </w:r>
      <w:bookmarkEnd w:id="588"/>
      <w:bookmarkEnd w:id="589"/>
    </w:p>
    <w:p w14:paraId="788F35EB" w14:textId="527F9F77" w:rsidR="004E3028" w:rsidRDefault="00F81C3C">
      <w:pPr>
        <w:pStyle w:val="Figure"/>
      </w:pPr>
      <w:r>
        <w:rPr>
          <w:noProof/>
        </w:rPr>
        <w:drawing>
          <wp:inline distT="0" distB="0" distL="0" distR="0" wp14:anchorId="0521F0CB" wp14:editId="36B4DD84">
            <wp:extent cx="4067175" cy="1618277"/>
            <wp:effectExtent l="0" t="0" r="0" b="1270"/>
            <wp:docPr id="388" name="Picture 388" descr="Screen Capture of completed Add Local Procedur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email">
                      <a:extLst>
                        <a:ext uri="{28A0092B-C50C-407E-A947-70E740481C1C}">
                          <a14:useLocalDpi xmlns:a14="http://schemas.microsoft.com/office/drawing/2010/main"/>
                        </a:ext>
                      </a:extLst>
                    </a:blip>
                    <a:stretch>
                      <a:fillRect/>
                    </a:stretch>
                  </pic:blipFill>
                  <pic:spPr>
                    <a:xfrm>
                      <a:off x="0" y="0"/>
                      <a:ext cx="4078774" cy="1622892"/>
                    </a:xfrm>
                    <a:prstGeom prst="rect">
                      <a:avLst/>
                    </a:prstGeom>
                  </pic:spPr>
                </pic:pic>
              </a:graphicData>
            </a:graphic>
          </wp:inline>
        </w:drawing>
      </w:r>
    </w:p>
    <w:p w14:paraId="29147102" w14:textId="0AE06DA9" w:rsidR="004E3028" w:rsidRDefault="004E3028">
      <w:pPr>
        <w:pStyle w:val="FigureCaption"/>
      </w:pPr>
      <w:bookmarkStart w:id="590" w:name="_Toc422742880"/>
      <w:bookmarkStart w:id="591" w:name="_Toc463464213"/>
      <w:r>
        <w:lastRenderedPageBreak/>
        <w:t xml:space="preserve">Update </w:t>
      </w:r>
      <w:r w:rsidR="00F81C3C">
        <w:t>a</w:t>
      </w:r>
      <w:r>
        <w:t xml:space="preserve"> Local Procedure</w:t>
      </w:r>
      <w:bookmarkEnd w:id="590"/>
      <w:bookmarkEnd w:id="591"/>
    </w:p>
    <w:p w14:paraId="10401E24" w14:textId="5EDBA590" w:rsidR="004E3028" w:rsidRDefault="00656DF7">
      <w:pPr>
        <w:pStyle w:val="Figure"/>
      </w:pPr>
      <w:r>
        <w:rPr>
          <w:noProof/>
        </w:rPr>
        <w:drawing>
          <wp:inline distT="0" distB="0" distL="0" distR="0" wp14:anchorId="74B0B204" wp14:editId="53A2EB64">
            <wp:extent cx="5029200" cy="3317337"/>
            <wp:effectExtent l="0" t="0" r="0" b="0"/>
            <wp:docPr id="390" name="Picture 390" descr="Screen capture of the Management Menu [Procedure] after the Local Procedure was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email">
                      <a:extLst>
                        <a:ext uri="{28A0092B-C50C-407E-A947-70E740481C1C}">
                          <a14:useLocalDpi xmlns:a14="http://schemas.microsoft.com/office/drawing/2010/main"/>
                        </a:ext>
                      </a:extLst>
                    </a:blip>
                    <a:stretch>
                      <a:fillRect/>
                    </a:stretch>
                  </pic:blipFill>
                  <pic:spPr>
                    <a:xfrm>
                      <a:off x="0" y="0"/>
                      <a:ext cx="5033529" cy="3320193"/>
                    </a:xfrm>
                    <a:prstGeom prst="rect">
                      <a:avLst/>
                    </a:prstGeom>
                  </pic:spPr>
                </pic:pic>
              </a:graphicData>
            </a:graphic>
          </wp:inline>
        </w:drawing>
      </w:r>
    </w:p>
    <w:p w14:paraId="06D0F857" w14:textId="77777777" w:rsidR="004E3028" w:rsidRPr="00F94D33" w:rsidRDefault="004E3028" w:rsidP="00C54497">
      <w:pPr>
        <w:pStyle w:val="NumberedParagraph"/>
      </w:pPr>
      <w:r w:rsidRPr="00F94D33">
        <w:t>To update an existing local procedure:</w:t>
      </w:r>
    </w:p>
    <w:p w14:paraId="19D3C9FF" w14:textId="21093BF9" w:rsidR="004E3028" w:rsidRPr="00672AEA" w:rsidRDefault="004E3028" w:rsidP="00672AEA">
      <w:pPr>
        <w:pStyle w:val="BulletListMultiple"/>
      </w:pPr>
      <w:r w:rsidRPr="00672AEA">
        <w:t xml:space="preserve">Highlight the </w:t>
      </w:r>
      <w:r w:rsidR="00656DF7" w:rsidRPr="00672AEA">
        <w:t xml:space="preserve">existing record and click the </w:t>
      </w:r>
      <w:r w:rsidR="00656DF7" w:rsidRPr="009F69C7">
        <w:t>Update</w:t>
      </w:r>
      <w:r w:rsidR="00656DF7" w:rsidRPr="00672AEA">
        <w:t xml:space="preserve"> button, or double-click the row.</w:t>
      </w:r>
      <w:r w:rsidRPr="00672AEA">
        <w:t xml:space="preserve"> </w:t>
      </w:r>
    </w:p>
    <w:p w14:paraId="6CF8EB70" w14:textId="2297D188" w:rsidR="004E3028" w:rsidRPr="00672AEA" w:rsidRDefault="004E3028" w:rsidP="00672AEA">
      <w:pPr>
        <w:pStyle w:val="BulletListMultiple"/>
      </w:pPr>
      <w:r w:rsidRPr="00672AEA">
        <w:t xml:space="preserve">Edit the Procedure Name, Procedure Number, CPT </w:t>
      </w:r>
      <w:r w:rsidR="001B5933" w:rsidRPr="00672AEA">
        <w:t xml:space="preserve">Code </w:t>
      </w:r>
      <w:r w:rsidRPr="00672AEA">
        <w:t>and Description</w:t>
      </w:r>
      <w:r w:rsidR="001B5933" w:rsidRPr="00672AEA">
        <w:t>,</w:t>
      </w:r>
      <w:r w:rsidRPr="00672AEA">
        <w:t xml:space="preserve"> and/or Status.</w:t>
      </w:r>
    </w:p>
    <w:p w14:paraId="246D238C" w14:textId="2937BEDA" w:rsidR="004E3028" w:rsidRPr="009F69C7" w:rsidRDefault="004E3028" w:rsidP="009F69C7">
      <w:pPr>
        <w:pStyle w:val="BulletListMultipleLast"/>
      </w:pPr>
      <w:r w:rsidRPr="00672AEA">
        <w:t>Click</w:t>
      </w:r>
      <w:r w:rsidR="00656DF7" w:rsidRPr="006528A6">
        <w:t xml:space="preserve"> the</w:t>
      </w:r>
      <w:r w:rsidRPr="009F69C7">
        <w:t xml:space="preserve"> OK</w:t>
      </w:r>
      <w:r w:rsidR="00656DF7" w:rsidRPr="009F69C7">
        <w:t xml:space="preserve"> </w:t>
      </w:r>
      <w:r w:rsidR="00656DF7" w:rsidRPr="006528A6">
        <w:t>button</w:t>
      </w:r>
      <w:r w:rsidRPr="009F69C7">
        <w:t>. The local procedure has been updated.</w:t>
      </w:r>
    </w:p>
    <w:p w14:paraId="09F96F14" w14:textId="3F04976B" w:rsidR="004E3028" w:rsidRDefault="004E3028">
      <w:pPr>
        <w:pStyle w:val="FigureCaption"/>
      </w:pPr>
      <w:bookmarkStart w:id="592" w:name="_Toc422742881"/>
      <w:bookmarkStart w:id="593" w:name="_Toc463464214"/>
      <w:r>
        <w:t>Editing a Local Procedure</w:t>
      </w:r>
      <w:bookmarkEnd w:id="592"/>
      <w:bookmarkEnd w:id="593"/>
    </w:p>
    <w:p w14:paraId="4127151A" w14:textId="2E31C0A2" w:rsidR="004E3028" w:rsidRDefault="00F81C3C">
      <w:pPr>
        <w:pStyle w:val="Figure"/>
      </w:pPr>
      <w:r>
        <w:rPr>
          <w:noProof/>
        </w:rPr>
        <w:drawing>
          <wp:inline distT="0" distB="0" distL="0" distR="0" wp14:anchorId="33FDE52B" wp14:editId="2C2D3E63">
            <wp:extent cx="5129784" cy="2041076"/>
            <wp:effectExtent l="0" t="0" r="0" b="0"/>
            <wp:docPr id="389" name="Picture 389" descr="Screen capture of the Edit Local Procedure screen. Fields included on this screen are Procedure Name, CPT Code and Description, Procedure Number and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email">
                      <a:extLst>
                        <a:ext uri="{28A0092B-C50C-407E-A947-70E740481C1C}">
                          <a14:useLocalDpi xmlns:a14="http://schemas.microsoft.com/office/drawing/2010/main"/>
                        </a:ext>
                      </a:extLst>
                    </a:blip>
                    <a:stretch>
                      <a:fillRect/>
                    </a:stretch>
                  </pic:blipFill>
                  <pic:spPr>
                    <a:xfrm>
                      <a:off x="0" y="0"/>
                      <a:ext cx="5138879" cy="2044695"/>
                    </a:xfrm>
                    <a:prstGeom prst="rect">
                      <a:avLst/>
                    </a:prstGeom>
                  </pic:spPr>
                </pic:pic>
              </a:graphicData>
            </a:graphic>
          </wp:inline>
        </w:drawing>
      </w:r>
    </w:p>
    <w:p w14:paraId="13616130" w14:textId="58026FFF" w:rsidR="004E3028" w:rsidRDefault="004E3028">
      <w:pPr>
        <w:pStyle w:val="FigureCaption"/>
      </w:pPr>
      <w:bookmarkStart w:id="594" w:name="_Toc422742882"/>
      <w:bookmarkStart w:id="595" w:name="_Toc463464215"/>
      <w:r>
        <w:lastRenderedPageBreak/>
        <w:t>Update After Editing a Local Procedure</w:t>
      </w:r>
      <w:bookmarkEnd w:id="594"/>
      <w:bookmarkEnd w:id="595"/>
    </w:p>
    <w:p w14:paraId="19DA20A4" w14:textId="708F74DB" w:rsidR="004E3028" w:rsidRDefault="001B5933">
      <w:pPr>
        <w:pStyle w:val="Figure"/>
      </w:pPr>
      <w:r>
        <w:rPr>
          <w:noProof/>
        </w:rPr>
        <w:drawing>
          <wp:inline distT="0" distB="0" distL="0" distR="0" wp14:anchorId="6731427A" wp14:editId="5EBF1462">
            <wp:extent cx="5669280" cy="3739544"/>
            <wp:effectExtent l="0" t="0" r="7620" b="0"/>
            <wp:docPr id="391" name="Picture 391" descr="Screen capture of the Management Menu [Procedures] after editing a local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email">
                      <a:extLst>
                        <a:ext uri="{28A0092B-C50C-407E-A947-70E740481C1C}">
                          <a14:useLocalDpi xmlns:a14="http://schemas.microsoft.com/office/drawing/2010/main"/>
                        </a:ext>
                      </a:extLst>
                    </a:blip>
                    <a:stretch>
                      <a:fillRect/>
                    </a:stretch>
                  </pic:blipFill>
                  <pic:spPr>
                    <a:xfrm>
                      <a:off x="0" y="0"/>
                      <a:ext cx="5669280" cy="3739544"/>
                    </a:xfrm>
                    <a:prstGeom prst="rect">
                      <a:avLst/>
                    </a:prstGeom>
                  </pic:spPr>
                </pic:pic>
              </a:graphicData>
            </a:graphic>
          </wp:inline>
        </w:drawing>
      </w:r>
    </w:p>
    <w:p w14:paraId="602301E0" w14:textId="28B631BE" w:rsidR="004E3028" w:rsidRPr="009F69C7" w:rsidRDefault="00D01640" w:rsidP="009F69C7">
      <w:pPr>
        <w:pStyle w:val="BulletListMultipleLast"/>
      </w:pPr>
      <w:r w:rsidRPr="00672AEA">
        <w:t xml:space="preserve">Click </w:t>
      </w:r>
      <w:r w:rsidR="004E3028" w:rsidRPr="006528A6">
        <w:t xml:space="preserve">the </w:t>
      </w:r>
      <w:r w:rsidR="004E3028" w:rsidRPr="009F69C7">
        <w:t>Export</w:t>
      </w:r>
      <w:r w:rsidR="004E3028" w:rsidRPr="006528A6">
        <w:t xml:space="preserve"> button to export the </w:t>
      </w:r>
      <w:r w:rsidRPr="009F69C7">
        <w:t xml:space="preserve">Procedures </w:t>
      </w:r>
      <w:r w:rsidR="004E3028" w:rsidRPr="009F69C7">
        <w:t>listing to Excel</w:t>
      </w:r>
      <w:r w:rsidRPr="009F69C7">
        <w:t>;</w:t>
      </w:r>
      <w:r w:rsidR="004E3028" w:rsidRPr="009F69C7">
        <w:t xml:space="preserve"> the tab in Excel is titled “ECS Procedure Table Export”.</w:t>
      </w:r>
    </w:p>
    <w:p w14:paraId="3A0BE776" w14:textId="1959E7A7" w:rsidR="004E3028" w:rsidRDefault="004E3028">
      <w:pPr>
        <w:pStyle w:val="FigureCaption"/>
      </w:pPr>
      <w:bookmarkStart w:id="596" w:name="_Toc422742883"/>
      <w:bookmarkStart w:id="597" w:name="_Toc463464216"/>
      <w:r>
        <w:t>Export of Procedures into Excel</w:t>
      </w:r>
      <w:bookmarkEnd w:id="596"/>
      <w:bookmarkEnd w:id="597"/>
    </w:p>
    <w:p w14:paraId="75BB61B8" w14:textId="77777777" w:rsidR="004E3028" w:rsidRDefault="004E3028">
      <w:pPr>
        <w:pStyle w:val="Figure"/>
        <w:rPr>
          <w:noProof/>
        </w:rPr>
      </w:pPr>
      <w:r>
        <w:rPr>
          <w:noProof/>
        </w:rPr>
        <w:drawing>
          <wp:inline distT="0" distB="0" distL="0" distR="0" wp14:anchorId="6D96950A" wp14:editId="4E87B191">
            <wp:extent cx="4362450" cy="1543050"/>
            <wp:effectExtent l="0" t="0" r="0" b="0"/>
            <wp:docPr id="190" name="Picture 342" descr="Screen capture of the procedures that were exported into Excel.  The columns included Procedure Name, Number, CPT Code and Description and 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Screen capture of the procedures that were exported into Excel.  The columns included Procedure Name, Number, CPT Code and Description and Active?."/>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4362450" cy="1543050"/>
                    </a:xfrm>
                    <a:prstGeom prst="rect">
                      <a:avLst/>
                    </a:prstGeom>
                    <a:noFill/>
                    <a:ln>
                      <a:noFill/>
                    </a:ln>
                  </pic:spPr>
                </pic:pic>
              </a:graphicData>
            </a:graphic>
          </wp:inline>
        </w:drawing>
      </w:r>
    </w:p>
    <w:p w14:paraId="30A0D777" w14:textId="2918B1BC" w:rsidR="004E3028" w:rsidRDefault="004E3028">
      <w:pPr>
        <w:pStyle w:val="Heading3"/>
      </w:pPr>
      <w:bookmarkStart w:id="598" w:name="_Toc422471308"/>
      <w:bookmarkStart w:id="599" w:name="_Toc422471476"/>
      <w:bookmarkStart w:id="600" w:name="_Toc463464025"/>
      <w:r>
        <w:t>Reason</w:t>
      </w:r>
      <w:r w:rsidRPr="00F94D33">
        <w:t xml:space="preserve"> - Add or Update Procedure</w:t>
      </w:r>
      <w:r>
        <w:t xml:space="preserve"> Reason</w:t>
      </w:r>
      <w:r w:rsidRPr="00F94D33">
        <w:t>s</w:t>
      </w:r>
      <w:bookmarkEnd w:id="598"/>
      <w:bookmarkEnd w:id="599"/>
      <w:bookmarkEnd w:id="600"/>
    </w:p>
    <w:p w14:paraId="2576C13B" w14:textId="77777777" w:rsidR="004E3028" w:rsidRPr="002320A5" w:rsidRDefault="004E3028">
      <w:pPr>
        <w:pStyle w:val="DSSECSBodyText"/>
      </w:pPr>
      <w:r w:rsidRPr="002320A5">
        <w:t>Before the User Starts</w:t>
      </w:r>
    </w:p>
    <w:p w14:paraId="57DFB578" w14:textId="77777777" w:rsidR="004E3028" w:rsidRPr="00F94D33" w:rsidRDefault="004E3028" w:rsidP="00C54497">
      <w:pPr>
        <w:pStyle w:val="BulletListMultiple"/>
      </w:pPr>
      <w:r w:rsidRPr="00F94D33">
        <w:t>Users with the ECMGR security key can activate or inactivate existing reasons.</w:t>
      </w:r>
      <w:r>
        <w:t xml:space="preserve"> </w:t>
      </w:r>
      <w:r w:rsidRPr="00F94D33">
        <w:t>If a reason is listed as inactive, it will not appear on the dropdown list for reasons on any screen.</w:t>
      </w:r>
    </w:p>
    <w:p w14:paraId="3C41AFE9" w14:textId="1F660333" w:rsidR="004E3028" w:rsidRPr="00F94D33" w:rsidRDefault="00D01640" w:rsidP="00672AEA">
      <w:pPr>
        <w:pStyle w:val="BulletListMultipleLast"/>
      </w:pPr>
      <w:r>
        <w:t>Event Capture managers</w:t>
      </w:r>
      <w:r w:rsidRPr="00F94D33">
        <w:t xml:space="preserve"> </w:t>
      </w:r>
      <w:r w:rsidR="004E3028" w:rsidRPr="00F94D33">
        <w:t xml:space="preserve">can add a new reason using the Event Capture – New Reason screen. </w:t>
      </w:r>
    </w:p>
    <w:p w14:paraId="3F064607" w14:textId="77777777" w:rsidR="004E3028" w:rsidRPr="002320A5" w:rsidRDefault="004E3028">
      <w:pPr>
        <w:pStyle w:val="DSSECSBodyText"/>
      </w:pPr>
      <w:r w:rsidRPr="002320A5">
        <w:t>What the User Will See</w:t>
      </w:r>
    </w:p>
    <w:p w14:paraId="6EB93FD9" w14:textId="2F7B2A7C" w:rsidR="004E3028" w:rsidRPr="00672AEA" w:rsidRDefault="004E3028" w:rsidP="00672AEA">
      <w:pPr>
        <w:pStyle w:val="BulletListMultipleLast"/>
      </w:pPr>
      <w:r w:rsidRPr="00672AEA">
        <w:lastRenderedPageBreak/>
        <w:t xml:space="preserve">After selecting </w:t>
      </w:r>
      <w:r w:rsidRPr="009F69C7">
        <w:t>Reason – Add or Update Procedure Reasons</w:t>
      </w:r>
      <w:r w:rsidRPr="00672AEA">
        <w:t xml:space="preserve"> from the Management Menu, the first screen displays a list of Active Reasons and Inactive Reasons.</w:t>
      </w:r>
    </w:p>
    <w:p w14:paraId="53D368B5" w14:textId="29B5EC8B" w:rsidR="004E3028" w:rsidRDefault="004E3028">
      <w:pPr>
        <w:pStyle w:val="FigureCaption"/>
      </w:pPr>
      <w:bookmarkStart w:id="601" w:name="_Toc422742884"/>
      <w:bookmarkStart w:id="602" w:name="_Toc463464217"/>
      <w:r>
        <w:t>Management Menu (Reasons) Screen</w:t>
      </w:r>
      <w:bookmarkEnd w:id="601"/>
      <w:bookmarkEnd w:id="602"/>
    </w:p>
    <w:p w14:paraId="7064D1C6" w14:textId="434052CF" w:rsidR="004E3028" w:rsidRPr="00820A73" w:rsidRDefault="00D01640">
      <w:r w:rsidRPr="00063994">
        <w:rPr>
          <w:noProof/>
        </w:rPr>
        <w:drawing>
          <wp:inline distT="0" distB="0" distL="0" distR="0" wp14:anchorId="24EE1071" wp14:editId="637DEB2F">
            <wp:extent cx="5705856" cy="3683203"/>
            <wp:effectExtent l="0" t="0" r="9525" b="0"/>
            <wp:docPr id="392" name="Picture 392" descr="Reasons screen example on the Management Menu that shows Active Reasons and Inactive Reasons.  This screen also has selections to Activate, Inactivate, Cancel, Apply, Add a Reason or to ask for Topic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email">
                      <a:extLst>
                        <a:ext uri="{28A0092B-C50C-407E-A947-70E740481C1C}">
                          <a14:useLocalDpi xmlns:a14="http://schemas.microsoft.com/office/drawing/2010/main"/>
                        </a:ext>
                      </a:extLst>
                    </a:blip>
                    <a:stretch>
                      <a:fillRect/>
                    </a:stretch>
                  </pic:blipFill>
                  <pic:spPr>
                    <a:xfrm>
                      <a:off x="0" y="0"/>
                      <a:ext cx="5705856" cy="3683203"/>
                    </a:xfrm>
                    <a:prstGeom prst="rect">
                      <a:avLst/>
                    </a:prstGeom>
                  </pic:spPr>
                </pic:pic>
              </a:graphicData>
            </a:graphic>
          </wp:inline>
        </w:drawing>
      </w:r>
    </w:p>
    <w:p w14:paraId="66D099F4" w14:textId="5B6B0C36" w:rsidR="004E3028" w:rsidRPr="00F94D33" w:rsidRDefault="00C42D73">
      <w:pPr>
        <w:pStyle w:val="Heading4"/>
      </w:pPr>
      <w:bookmarkStart w:id="603" w:name="_Toc463464026"/>
      <w:r>
        <w:t>Activate Reasons</w:t>
      </w:r>
      <w:bookmarkEnd w:id="603"/>
    </w:p>
    <w:p w14:paraId="6BAF1D99" w14:textId="5AA166EB" w:rsidR="004E3028" w:rsidRPr="00672AEA" w:rsidRDefault="004E3028" w:rsidP="00672AEA">
      <w:pPr>
        <w:pStyle w:val="BulletListMultipleLast"/>
      </w:pPr>
      <w:r w:rsidRPr="00672AEA">
        <w:t>Highlight</w:t>
      </w:r>
      <w:r w:rsidR="00842961" w:rsidRPr="00672AEA">
        <w:t xml:space="preserve"> one or more</w:t>
      </w:r>
      <w:r w:rsidRPr="00672AEA">
        <w:t xml:space="preserve"> </w:t>
      </w:r>
      <w:r w:rsidR="00842961" w:rsidRPr="00672AEA">
        <w:t xml:space="preserve">items from </w:t>
      </w:r>
      <w:r w:rsidRPr="00672AEA">
        <w:t xml:space="preserve">the </w:t>
      </w:r>
      <w:r w:rsidRPr="009F69C7">
        <w:t>Inactive Reasons</w:t>
      </w:r>
      <w:r w:rsidRPr="00672AEA">
        <w:t xml:space="preserve"> </w:t>
      </w:r>
      <w:r w:rsidR="00842961" w:rsidRPr="00672AEA">
        <w:t xml:space="preserve">list box </w:t>
      </w:r>
      <w:r w:rsidRPr="00672AEA">
        <w:t xml:space="preserve">and click the </w:t>
      </w:r>
      <w:r w:rsidRPr="009F69C7">
        <w:t>Activate</w:t>
      </w:r>
      <w:r w:rsidRPr="00672AEA">
        <w:t xml:space="preserve"> button. To move more than one reason, click and hold </w:t>
      </w:r>
      <w:r w:rsidR="00D01640" w:rsidRPr="00672AEA">
        <w:t xml:space="preserve">the </w:t>
      </w:r>
      <w:r w:rsidRPr="009F69C7">
        <w:t>&lt;Ctrl&gt;</w:t>
      </w:r>
      <w:r w:rsidRPr="00672AEA">
        <w:t xml:space="preserve"> </w:t>
      </w:r>
      <w:r w:rsidR="00D01640" w:rsidRPr="00672AEA">
        <w:t xml:space="preserve">key </w:t>
      </w:r>
      <w:r w:rsidRPr="00672AEA">
        <w:t xml:space="preserve">and then highlight additional </w:t>
      </w:r>
      <w:r w:rsidR="00842961" w:rsidRPr="00672AEA">
        <w:t>items</w:t>
      </w:r>
      <w:r w:rsidRPr="00672AEA">
        <w:t>.</w:t>
      </w:r>
    </w:p>
    <w:p w14:paraId="380F6F5E" w14:textId="3D213DBE" w:rsidR="004E3028" w:rsidRDefault="004E3028">
      <w:pPr>
        <w:pStyle w:val="FigureCaption"/>
      </w:pPr>
      <w:bookmarkStart w:id="604" w:name="_Toc422742885"/>
      <w:bookmarkStart w:id="605" w:name="_Toc463464218"/>
      <w:r>
        <w:t>Reasons Screen with Inactive Reasons Highlighted</w:t>
      </w:r>
      <w:bookmarkEnd w:id="604"/>
      <w:bookmarkEnd w:id="605"/>
    </w:p>
    <w:p w14:paraId="43303B7F" w14:textId="3F4A6DED" w:rsidR="004E3028" w:rsidRDefault="006475A3">
      <w:pPr>
        <w:pStyle w:val="Figure"/>
      </w:pPr>
      <w:r>
        <w:rPr>
          <w:noProof/>
        </w:rPr>
        <w:drawing>
          <wp:inline distT="0" distB="0" distL="0" distR="0" wp14:anchorId="36302B85" wp14:editId="70B46661">
            <wp:extent cx="4572000" cy="876300"/>
            <wp:effectExtent l="0" t="0" r="0" b="0"/>
            <wp:docPr id="393" name="Picture 393" descr="Two inactive reasons highlighted on the Management Menu [Reason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572000" cy="876300"/>
                    </a:xfrm>
                    <a:prstGeom prst="rect">
                      <a:avLst/>
                    </a:prstGeom>
                  </pic:spPr>
                </pic:pic>
              </a:graphicData>
            </a:graphic>
          </wp:inline>
        </w:drawing>
      </w:r>
    </w:p>
    <w:p w14:paraId="2C674284" w14:textId="6FE25A82" w:rsidR="004E3028" w:rsidRPr="00672AEA" w:rsidRDefault="004E3028" w:rsidP="00672AEA">
      <w:pPr>
        <w:pStyle w:val="BulletListMultipleLast"/>
      </w:pPr>
      <w:r w:rsidRPr="00672AEA">
        <w:t xml:space="preserve">The </w:t>
      </w:r>
      <w:r w:rsidRPr="009F69C7">
        <w:t>Inactive Reason(s)</w:t>
      </w:r>
      <w:r w:rsidRPr="00672AEA">
        <w:t xml:space="preserve"> selected will appear in the </w:t>
      </w:r>
      <w:r w:rsidRPr="009F69C7">
        <w:t>Active Reasons</w:t>
      </w:r>
      <w:r w:rsidRPr="00672AEA">
        <w:t xml:space="preserve"> column</w:t>
      </w:r>
      <w:r w:rsidR="00842961" w:rsidRPr="00672AEA">
        <w:t xml:space="preserve"> when the </w:t>
      </w:r>
      <w:r w:rsidR="00842961" w:rsidRPr="009F69C7">
        <w:t>Activate</w:t>
      </w:r>
      <w:r w:rsidR="00842961" w:rsidRPr="00672AEA">
        <w:t xml:space="preserve"> button is clicked.</w:t>
      </w:r>
    </w:p>
    <w:p w14:paraId="106F9175" w14:textId="5B305001" w:rsidR="004E3028" w:rsidRDefault="004E3028">
      <w:pPr>
        <w:pStyle w:val="FigureCaption"/>
      </w:pPr>
      <w:bookmarkStart w:id="606" w:name="_Toc422742886"/>
      <w:bookmarkStart w:id="607" w:name="_Toc463464219"/>
      <w:r>
        <w:lastRenderedPageBreak/>
        <w:t>Reasons Screen with Inactive Reasons Moved to the Active Column</w:t>
      </w:r>
      <w:bookmarkEnd w:id="606"/>
      <w:bookmarkEnd w:id="607"/>
    </w:p>
    <w:p w14:paraId="232BDE44" w14:textId="677A1419" w:rsidR="004E3028" w:rsidRDefault="00842961">
      <w:pPr>
        <w:pStyle w:val="Figure"/>
      </w:pPr>
      <w:r>
        <w:rPr>
          <w:noProof/>
        </w:rPr>
        <w:drawing>
          <wp:inline distT="0" distB="0" distL="0" distR="0" wp14:anchorId="28613479" wp14:editId="53C87E30">
            <wp:extent cx="4591050" cy="895350"/>
            <wp:effectExtent l="0" t="0" r="0" b="0"/>
            <wp:docPr id="394" name="Picture 394" descr="Two inactive reasons were activated and moved to the Active Reasons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591050" cy="895350"/>
                    </a:xfrm>
                    <a:prstGeom prst="rect">
                      <a:avLst/>
                    </a:prstGeom>
                  </pic:spPr>
                </pic:pic>
              </a:graphicData>
            </a:graphic>
          </wp:inline>
        </w:drawing>
      </w:r>
    </w:p>
    <w:p w14:paraId="64FAA959" w14:textId="7CF62846" w:rsidR="004E3028" w:rsidRPr="00672AEA" w:rsidRDefault="004E3028" w:rsidP="00672AEA">
      <w:pPr>
        <w:pStyle w:val="BulletListMultipleLast"/>
      </w:pPr>
      <w:r w:rsidRPr="00672AEA">
        <w:t xml:space="preserve">Click the </w:t>
      </w:r>
      <w:r w:rsidRPr="009F69C7">
        <w:t>OK</w:t>
      </w:r>
      <w:r w:rsidRPr="00672AEA">
        <w:t xml:space="preserve"> or </w:t>
      </w:r>
      <w:r w:rsidRPr="009F69C7">
        <w:t>Apply</w:t>
      </w:r>
      <w:r w:rsidRPr="00672AEA">
        <w:t xml:space="preserve"> button to update the </w:t>
      </w:r>
      <w:r w:rsidR="00842961" w:rsidRPr="00672AEA">
        <w:t>reason</w:t>
      </w:r>
      <w:r w:rsidRPr="00672AEA">
        <w:t>(s). A confirmation prompt will appear. Click</w:t>
      </w:r>
      <w:r w:rsidR="009F2AA4" w:rsidRPr="00672AEA">
        <w:t xml:space="preserve"> the</w:t>
      </w:r>
      <w:r w:rsidRPr="00672AEA">
        <w:t xml:space="preserve"> </w:t>
      </w:r>
      <w:r w:rsidRPr="009F69C7">
        <w:t>Yes</w:t>
      </w:r>
      <w:r w:rsidRPr="00672AEA">
        <w:t xml:space="preserve"> </w:t>
      </w:r>
      <w:r w:rsidR="009F2AA4" w:rsidRPr="00672AEA">
        <w:t xml:space="preserve">button </w:t>
      </w:r>
      <w:r w:rsidRPr="00672AEA">
        <w:t xml:space="preserve">to save the changes. </w:t>
      </w:r>
    </w:p>
    <w:p w14:paraId="7F3FA294" w14:textId="3960BC48" w:rsidR="004E3028" w:rsidRDefault="004E3028">
      <w:pPr>
        <w:pStyle w:val="FigureCaption"/>
      </w:pPr>
      <w:bookmarkStart w:id="608" w:name="_Toc422742887"/>
      <w:bookmarkStart w:id="609" w:name="_Toc463464220"/>
      <w:r>
        <w:t>Confirmation Prompt</w:t>
      </w:r>
      <w:bookmarkEnd w:id="608"/>
      <w:bookmarkEnd w:id="609"/>
    </w:p>
    <w:p w14:paraId="474D1382" w14:textId="4F23E55B" w:rsidR="004E3028" w:rsidRDefault="00842961">
      <w:pPr>
        <w:pStyle w:val="Figure"/>
      </w:pPr>
      <w:r>
        <w:rPr>
          <w:noProof/>
        </w:rPr>
        <w:drawing>
          <wp:inline distT="0" distB="0" distL="0" distR="0" wp14:anchorId="73E36ED9" wp14:editId="4D9DE774">
            <wp:extent cx="1847850" cy="1027324"/>
            <wp:effectExtent l="0" t="0" r="0" b="1905"/>
            <wp:docPr id="395" name="Picture 395" descr="Confirmation Prompt for reason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email">
                      <a:extLst>
                        <a:ext uri="{28A0092B-C50C-407E-A947-70E740481C1C}">
                          <a14:useLocalDpi xmlns:a14="http://schemas.microsoft.com/office/drawing/2010/main"/>
                        </a:ext>
                      </a:extLst>
                    </a:blip>
                    <a:stretch>
                      <a:fillRect/>
                    </a:stretch>
                  </pic:blipFill>
                  <pic:spPr>
                    <a:xfrm>
                      <a:off x="0" y="0"/>
                      <a:ext cx="1857850" cy="1032884"/>
                    </a:xfrm>
                    <a:prstGeom prst="rect">
                      <a:avLst/>
                    </a:prstGeom>
                  </pic:spPr>
                </pic:pic>
              </a:graphicData>
            </a:graphic>
          </wp:inline>
        </w:drawing>
      </w:r>
    </w:p>
    <w:p w14:paraId="72F232EC" w14:textId="5895FA03" w:rsidR="004E3028" w:rsidRPr="00F94D33" w:rsidRDefault="00A175B9">
      <w:pPr>
        <w:pStyle w:val="Heading4"/>
      </w:pPr>
      <w:bookmarkStart w:id="610" w:name="_Toc463464027"/>
      <w:r>
        <w:t>Inactivate Reasons</w:t>
      </w:r>
      <w:bookmarkEnd w:id="610"/>
    </w:p>
    <w:p w14:paraId="41B34A69" w14:textId="6CAB5F18" w:rsidR="00A175B9" w:rsidRDefault="004E3028" w:rsidP="009F69C7">
      <w:pPr>
        <w:pStyle w:val="NumberedParagraph"/>
        <w:numPr>
          <w:ilvl w:val="0"/>
          <w:numId w:val="60"/>
        </w:numPr>
        <w:ind w:left="900" w:hanging="900"/>
      </w:pPr>
      <w:r w:rsidRPr="00F94D33">
        <w:t xml:space="preserve">Highlight </w:t>
      </w:r>
      <w:r w:rsidR="00842961">
        <w:t xml:space="preserve">item(s) from </w:t>
      </w:r>
      <w:r w:rsidRPr="00F94D33">
        <w:t xml:space="preserve">the </w:t>
      </w:r>
      <w:r w:rsidRPr="0053752B">
        <w:t>Active Reasons</w:t>
      </w:r>
      <w:r w:rsidR="00842961">
        <w:t xml:space="preserve"> list box</w:t>
      </w:r>
      <w:r w:rsidRPr="00F94D33">
        <w:t xml:space="preserve"> and </w:t>
      </w:r>
      <w:r>
        <w:t xml:space="preserve">click the </w:t>
      </w:r>
      <w:r w:rsidRPr="00A175B9">
        <w:t>Inactivate</w:t>
      </w:r>
      <w:r w:rsidRPr="00F94D33">
        <w:t xml:space="preserve"> button.</w:t>
      </w:r>
      <w:r>
        <w:t xml:space="preserve"> </w:t>
      </w:r>
    </w:p>
    <w:p w14:paraId="509879A0" w14:textId="056C188E" w:rsidR="004E3028" w:rsidRPr="009F69C7" w:rsidRDefault="004E3028" w:rsidP="009F69C7">
      <w:pPr>
        <w:pStyle w:val="BulletListMultipleLast"/>
      </w:pPr>
      <w:r w:rsidRPr="00672AEA">
        <w:t xml:space="preserve">To move more than one reason, </w:t>
      </w:r>
      <w:r w:rsidRPr="006528A6">
        <w:t>click</w:t>
      </w:r>
      <w:r w:rsidRPr="009F69C7">
        <w:t xml:space="preserve"> and hold</w:t>
      </w:r>
      <w:r w:rsidR="00842961" w:rsidRPr="009F69C7">
        <w:t xml:space="preserve"> the</w:t>
      </w:r>
      <w:r w:rsidRPr="009F69C7">
        <w:t xml:space="preserve"> &lt;Ctrl&gt;</w:t>
      </w:r>
      <w:r w:rsidRPr="006528A6">
        <w:t xml:space="preserve"> </w:t>
      </w:r>
      <w:r w:rsidR="00842961" w:rsidRPr="009F69C7">
        <w:t xml:space="preserve">key </w:t>
      </w:r>
      <w:r w:rsidRPr="009F69C7">
        <w:t xml:space="preserve">and then highlight additional </w:t>
      </w:r>
      <w:r w:rsidR="00842961" w:rsidRPr="009F69C7">
        <w:t>items</w:t>
      </w:r>
      <w:r w:rsidRPr="009F69C7">
        <w:t>.</w:t>
      </w:r>
    </w:p>
    <w:p w14:paraId="047ECC91" w14:textId="3B794B5D" w:rsidR="004E3028" w:rsidRDefault="004E3028">
      <w:pPr>
        <w:pStyle w:val="FigureCaption"/>
      </w:pPr>
      <w:bookmarkStart w:id="611" w:name="_Toc422742888"/>
      <w:bookmarkStart w:id="612" w:name="_Toc463464221"/>
      <w:r>
        <w:t>Reasons Screen with Active Reasons Highlighted</w:t>
      </w:r>
      <w:bookmarkEnd w:id="611"/>
      <w:bookmarkEnd w:id="612"/>
    </w:p>
    <w:p w14:paraId="0F7A7733" w14:textId="374D1237" w:rsidR="004E3028" w:rsidRDefault="00842961">
      <w:pPr>
        <w:pStyle w:val="Figure"/>
      </w:pPr>
      <w:r>
        <w:rPr>
          <w:noProof/>
        </w:rPr>
        <w:drawing>
          <wp:inline distT="0" distB="0" distL="0" distR="0" wp14:anchorId="687D2D12" wp14:editId="3DC53C2F">
            <wp:extent cx="4572000" cy="866775"/>
            <wp:effectExtent l="0" t="0" r="0" b="9525"/>
            <wp:docPr id="396" name="Picture 396" descr="Two reasons highlighted on the Active Reasons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572000" cy="866775"/>
                    </a:xfrm>
                    <a:prstGeom prst="rect">
                      <a:avLst/>
                    </a:prstGeom>
                  </pic:spPr>
                </pic:pic>
              </a:graphicData>
            </a:graphic>
          </wp:inline>
        </w:drawing>
      </w:r>
    </w:p>
    <w:p w14:paraId="683B8C8F" w14:textId="7CA5D33E" w:rsidR="004E3028" w:rsidRPr="009F69C7" w:rsidRDefault="00F009A7" w:rsidP="009F69C7">
      <w:pPr>
        <w:pStyle w:val="BulletListMultipleLast"/>
      </w:pPr>
      <w:r w:rsidRPr="006528A6">
        <w:t xml:space="preserve">The </w:t>
      </w:r>
      <w:r w:rsidRPr="009F69C7">
        <w:t>Active Reason(s)</w:t>
      </w:r>
      <w:r w:rsidRPr="006528A6">
        <w:t xml:space="preserve"> selected will appear in the </w:t>
      </w:r>
      <w:r w:rsidRPr="009F69C7">
        <w:t>Inactive Reasons</w:t>
      </w:r>
      <w:r w:rsidRPr="006528A6">
        <w:t xml:space="preserve"> column</w:t>
      </w:r>
      <w:r w:rsidRPr="009F69C7">
        <w:t xml:space="preserve"> when the Inactivate</w:t>
      </w:r>
      <w:r w:rsidRPr="006528A6">
        <w:t xml:space="preserve"> button is cli</w:t>
      </w:r>
      <w:r w:rsidRPr="009F69C7">
        <w:t>cked</w:t>
      </w:r>
      <w:r w:rsidR="004E3028" w:rsidRPr="009F69C7">
        <w:t>.</w:t>
      </w:r>
    </w:p>
    <w:p w14:paraId="4F8C2A28" w14:textId="51E3E527" w:rsidR="004E3028" w:rsidRDefault="004E3028">
      <w:pPr>
        <w:pStyle w:val="FigureCaption"/>
      </w:pPr>
      <w:bookmarkStart w:id="613" w:name="_Toc422742889"/>
      <w:bookmarkStart w:id="614" w:name="_Toc463464222"/>
      <w:r>
        <w:t>Reasons Screen with Active Reasons Moved to the Inactive Column</w:t>
      </w:r>
      <w:bookmarkEnd w:id="613"/>
      <w:bookmarkEnd w:id="614"/>
    </w:p>
    <w:p w14:paraId="4F3A2310" w14:textId="00A5EA50" w:rsidR="004E3028" w:rsidRDefault="00F009A7">
      <w:pPr>
        <w:pStyle w:val="Figure"/>
      </w:pPr>
      <w:r w:rsidRPr="00F009A7">
        <w:rPr>
          <w:noProof/>
        </w:rPr>
        <w:t xml:space="preserve"> </w:t>
      </w:r>
      <w:r>
        <w:rPr>
          <w:noProof/>
        </w:rPr>
        <w:drawing>
          <wp:inline distT="0" distB="0" distL="0" distR="0" wp14:anchorId="4D2C39DD" wp14:editId="52A2B841">
            <wp:extent cx="4572000" cy="828675"/>
            <wp:effectExtent l="0" t="0" r="0" b="9525"/>
            <wp:docPr id="397" name="Picture 397" descr="Reasons Screen with an Active Reason Moved to the Inactiv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572000" cy="828675"/>
                    </a:xfrm>
                    <a:prstGeom prst="rect">
                      <a:avLst/>
                    </a:prstGeom>
                  </pic:spPr>
                </pic:pic>
              </a:graphicData>
            </a:graphic>
          </wp:inline>
        </w:drawing>
      </w:r>
    </w:p>
    <w:p w14:paraId="045FF130" w14:textId="350D49CC" w:rsidR="004E3028" w:rsidRPr="00F94D33" w:rsidRDefault="004E3028" w:rsidP="00C54497">
      <w:pPr>
        <w:pStyle w:val="NumberedParagraph"/>
      </w:pPr>
      <w:r w:rsidRPr="00F94D33">
        <w:t xml:space="preserve">Click the OK or Apply button to update the </w:t>
      </w:r>
      <w:r w:rsidR="009F2AA4">
        <w:t>r</w:t>
      </w:r>
      <w:r w:rsidR="009F2AA4" w:rsidRPr="00F94D33">
        <w:t>eason</w:t>
      </w:r>
      <w:r w:rsidRPr="00F94D33">
        <w:t>(s).</w:t>
      </w:r>
      <w:r>
        <w:t xml:space="preserve"> </w:t>
      </w:r>
      <w:r w:rsidRPr="00F94D33">
        <w:t>A confirmation prompt will appear.</w:t>
      </w:r>
      <w:r>
        <w:t xml:space="preserve"> </w:t>
      </w:r>
      <w:r w:rsidRPr="00F94D33">
        <w:t>Click</w:t>
      </w:r>
      <w:r w:rsidR="009F2AA4">
        <w:t xml:space="preserve"> the</w:t>
      </w:r>
      <w:r w:rsidRPr="00F94D33">
        <w:t xml:space="preserve"> Yes </w:t>
      </w:r>
      <w:r w:rsidR="009F2AA4">
        <w:t xml:space="preserve">button </w:t>
      </w:r>
      <w:r w:rsidRPr="00F94D33">
        <w:t xml:space="preserve">to </w:t>
      </w:r>
      <w:r w:rsidR="009F2AA4">
        <w:t>s</w:t>
      </w:r>
      <w:r w:rsidRPr="00F94D33">
        <w:t xml:space="preserve">ave the changes. </w:t>
      </w:r>
    </w:p>
    <w:p w14:paraId="6FB45FC7" w14:textId="5059E3FC" w:rsidR="004E3028" w:rsidRDefault="004E3028">
      <w:pPr>
        <w:pStyle w:val="FigureCaption"/>
      </w:pPr>
      <w:bookmarkStart w:id="615" w:name="_Toc422742890"/>
      <w:bookmarkStart w:id="616" w:name="_Toc463464223"/>
      <w:r>
        <w:lastRenderedPageBreak/>
        <w:t>Confirmation Prompt</w:t>
      </w:r>
      <w:bookmarkEnd w:id="615"/>
      <w:bookmarkEnd w:id="616"/>
    </w:p>
    <w:p w14:paraId="75CB4EF9" w14:textId="61D7E01A" w:rsidR="004E3028" w:rsidRDefault="009F2AA4">
      <w:pPr>
        <w:pStyle w:val="Figure"/>
      </w:pPr>
      <w:r>
        <w:rPr>
          <w:noProof/>
        </w:rPr>
        <w:drawing>
          <wp:inline distT="0" distB="0" distL="0" distR="0" wp14:anchorId="39C9D52B" wp14:editId="47838601">
            <wp:extent cx="1933575" cy="1074984"/>
            <wp:effectExtent l="0" t="0" r="0" b="0"/>
            <wp:docPr id="398" name="Picture 398" descr="Confirmation Prompt for reason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email">
                      <a:extLst>
                        <a:ext uri="{28A0092B-C50C-407E-A947-70E740481C1C}">
                          <a14:useLocalDpi xmlns:a14="http://schemas.microsoft.com/office/drawing/2010/main"/>
                        </a:ext>
                      </a:extLst>
                    </a:blip>
                    <a:stretch>
                      <a:fillRect/>
                    </a:stretch>
                  </pic:blipFill>
                  <pic:spPr>
                    <a:xfrm>
                      <a:off x="0" y="0"/>
                      <a:ext cx="1944039" cy="1080802"/>
                    </a:xfrm>
                    <a:prstGeom prst="rect">
                      <a:avLst/>
                    </a:prstGeom>
                  </pic:spPr>
                </pic:pic>
              </a:graphicData>
            </a:graphic>
          </wp:inline>
        </w:drawing>
      </w:r>
    </w:p>
    <w:p w14:paraId="13A1A610" w14:textId="02CEB048" w:rsidR="004E3028" w:rsidRPr="00F94D33" w:rsidRDefault="004E3028">
      <w:pPr>
        <w:pStyle w:val="Heading4"/>
      </w:pPr>
      <w:bookmarkStart w:id="617" w:name="_Toc463464028"/>
      <w:r w:rsidRPr="00F94D33">
        <w:t xml:space="preserve">Add a </w:t>
      </w:r>
      <w:r w:rsidR="00A175B9">
        <w:t>New Reason</w:t>
      </w:r>
      <w:bookmarkEnd w:id="617"/>
    </w:p>
    <w:p w14:paraId="3B6C742D" w14:textId="1EAFF91F" w:rsidR="004E3028" w:rsidRPr="00F94D33" w:rsidRDefault="004E3028" w:rsidP="009F69C7">
      <w:pPr>
        <w:pStyle w:val="NumberedParagraph"/>
        <w:numPr>
          <w:ilvl w:val="0"/>
          <w:numId w:val="61"/>
        </w:numPr>
        <w:ind w:left="900" w:hanging="900"/>
      </w:pPr>
      <w:r>
        <w:t xml:space="preserve">Click the </w:t>
      </w:r>
      <w:r w:rsidRPr="00A175B9">
        <w:t>Add</w:t>
      </w:r>
      <w:r w:rsidRPr="00F94D33">
        <w:t xml:space="preserve"> button.</w:t>
      </w:r>
      <w:r>
        <w:t xml:space="preserve"> </w:t>
      </w:r>
      <w:r w:rsidRPr="00F94D33">
        <w:t>The Event Capture – New Reason screen will appear.</w:t>
      </w:r>
    </w:p>
    <w:p w14:paraId="4AB1BD4F" w14:textId="5AB14725" w:rsidR="004E3028" w:rsidRDefault="004E3028">
      <w:pPr>
        <w:pStyle w:val="FigureCaption"/>
      </w:pPr>
      <w:bookmarkStart w:id="618" w:name="_Toc422742891"/>
      <w:bookmarkStart w:id="619" w:name="_Toc463464224"/>
      <w:r>
        <w:t>Event Capture – New Reason Screen</w:t>
      </w:r>
      <w:bookmarkEnd w:id="618"/>
      <w:bookmarkEnd w:id="619"/>
    </w:p>
    <w:p w14:paraId="1FB86D2C" w14:textId="40F2B358" w:rsidR="004E3028" w:rsidRDefault="002D164E">
      <w:pPr>
        <w:pStyle w:val="Figure"/>
      </w:pPr>
      <w:r>
        <w:rPr>
          <w:noProof/>
        </w:rPr>
        <w:drawing>
          <wp:inline distT="0" distB="0" distL="0" distR="0" wp14:anchorId="5FECC4D2" wp14:editId="181AC3CE">
            <wp:extent cx="2143125" cy="1200150"/>
            <wp:effectExtent l="0" t="0" r="0" b="0"/>
            <wp:docPr id="401" name="Picture 401" descr="Example of New Reason popup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email">
                      <a:extLst>
                        <a:ext uri="{28A0092B-C50C-407E-A947-70E740481C1C}">
                          <a14:useLocalDpi xmlns:a14="http://schemas.microsoft.com/office/drawing/2010/main"/>
                        </a:ext>
                      </a:extLst>
                    </a:blip>
                    <a:stretch>
                      <a:fillRect/>
                    </a:stretch>
                  </pic:blipFill>
                  <pic:spPr>
                    <a:xfrm>
                      <a:off x="0" y="0"/>
                      <a:ext cx="2147533" cy="1202619"/>
                    </a:xfrm>
                    <a:prstGeom prst="rect">
                      <a:avLst/>
                    </a:prstGeom>
                  </pic:spPr>
                </pic:pic>
              </a:graphicData>
            </a:graphic>
          </wp:inline>
        </w:drawing>
      </w:r>
    </w:p>
    <w:p w14:paraId="0140F2ED" w14:textId="5FF4D00F" w:rsidR="004E3028" w:rsidRPr="00F94D33" w:rsidRDefault="004E3028" w:rsidP="00C54497">
      <w:pPr>
        <w:pStyle w:val="NumberedParagraph"/>
      </w:pPr>
      <w:r w:rsidRPr="00F94D33">
        <w:t xml:space="preserve">Type the </w:t>
      </w:r>
      <w:r w:rsidR="002D164E">
        <w:t xml:space="preserve">value of the </w:t>
      </w:r>
      <w:r w:rsidRPr="00F94D33">
        <w:t>new reason.</w:t>
      </w:r>
      <w:r>
        <w:t xml:space="preserve"> </w:t>
      </w:r>
      <w:r w:rsidRPr="00F94D33">
        <w:t>Click</w:t>
      </w:r>
      <w:r w:rsidR="00322C7B">
        <w:t xml:space="preserve"> the</w:t>
      </w:r>
      <w:r w:rsidRPr="00F94D33">
        <w:t xml:space="preserve"> OK </w:t>
      </w:r>
      <w:r w:rsidR="00322C7B">
        <w:t xml:space="preserve">button </w:t>
      </w:r>
      <w:r w:rsidRPr="00F94D33">
        <w:t xml:space="preserve">to add the reason to the </w:t>
      </w:r>
      <w:r w:rsidRPr="0053752B">
        <w:t>Active Reasons</w:t>
      </w:r>
      <w:r w:rsidRPr="00F94D33">
        <w:t xml:space="preserve"> column.</w:t>
      </w:r>
      <w:r>
        <w:t xml:space="preserve"> </w:t>
      </w:r>
      <w:r w:rsidRPr="00F94D33">
        <w:t>Click</w:t>
      </w:r>
      <w:r w:rsidR="00322C7B">
        <w:t xml:space="preserve"> the</w:t>
      </w:r>
      <w:r w:rsidRPr="00F94D33">
        <w:t xml:space="preserve"> Cancel </w:t>
      </w:r>
      <w:r w:rsidR="00322C7B">
        <w:t xml:space="preserve">button </w:t>
      </w:r>
      <w:r w:rsidRPr="00F94D33">
        <w:t>to exit the screen</w:t>
      </w:r>
      <w:r w:rsidR="00322C7B">
        <w:t xml:space="preserve"> without saving the record</w:t>
      </w:r>
      <w:r w:rsidRPr="00F94D33">
        <w:t>.</w:t>
      </w:r>
    </w:p>
    <w:p w14:paraId="33B41B95" w14:textId="4F827469" w:rsidR="004E3028" w:rsidRDefault="004E3028">
      <w:pPr>
        <w:pStyle w:val="FigureCaption"/>
      </w:pPr>
      <w:bookmarkStart w:id="620" w:name="_Toc422742892"/>
      <w:bookmarkStart w:id="621" w:name="_Toc463464225"/>
      <w:r>
        <w:t>Reasons Screen with New Reason Added</w:t>
      </w:r>
      <w:bookmarkEnd w:id="620"/>
      <w:bookmarkEnd w:id="621"/>
    </w:p>
    <w:p w14:paraId="1F92E06C" w14:textId="39D7171A" w:rsidR="004E3028" w:rsidRDefault="002D164E">
      <w:pPr>
        <w:pStyle w:val="Figure"/>
        <w:rPr>
          <w:noProof/>
        </w:rPr>
      </w:pPr>
      <w:r>
        <w:rPr>
          <w:noProof/>
        </w:rPr>
        <w:drawing>
          <wp:inline distT="0" distB="0" distL="0" distR="0" wp14:anchorId="720D2E21" wp14:editId="55D6808A">
            <wp:extent cx="4905375" cy="1563069"/>
            <wp:effectExtent l="0" t="0" r="0" b="0"/>
            <wp:docPr id="400" name="Picture 400" descr="New Reason was added to the Reason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920227" cy="1567802"/>
                    </a:xfrm>
                    <a:prstGeom prst="rect">
                      <a:avLst/>
                    </a:prstGeom>
                  </pic:spPr>
                </pic:pic>
              </a:graphicData>
            </a:graphic>
          </wp:inline>
        </w:drawing>
      </w:r>
    </w:p>
    <w:p w14:paraId="1CF5E767" w14:textId="0C4C5937" w:rsidR="004E3028" w:rsidRDefault="004E3028">
      <w:pPr>
        <w:pStyle w:val="Heading3"/>
      </w:pPr>
      <w:bookmarkStart w:id="622" w:name="_Toc455131614"/>
      <w:bookmarkStart w:id="623" w:name="_Toc421025680"/>
      <w:bookmarkStart w:id="624" w:name="_Toc422471309"/>
      <w:bookmarkStart w:id="625" w:name="_Toc422471477"/>
      <w:bookmarkStart w:id="626" w:name="_Toc463464029"/>
      <w:bookmarkEnd w:id="622"/>
      <w:r>
        <w:t>Event Code Screen</w:t>
      </w:r>
      <w:r w:rsidR="000F6DD4">
        <w:t xml:space="preserve">: </w:t>
      </w:r>
      <w:r>
        <w:t xml:space="preserve"> </w:t>
      </w:r>
      <w:r w:rsidRPr="00F94D33">
        <w:t>Add, Update</w:t>
      </w:r>
      <w:r>
        <w:t>,</w:t>
      </w:r>
      <w:r w:rsidRPr="00F94D33">
        <w:t xml:space="preserve"> or Copy Event Code Screens</w:t>
      </w:r>
      <w:bookmarkEnd w:id="623"/>
      <w:bookmarkEnd w:id="624"/>
      <w:bookmarkEnd w:id="625"/>
      <w:bookmarkEnd w:id="626"/>
    </w:p>
    <w:p w14:paraId="20BB0D72" w14:textId="77777777" w:rsidR="004E3028" w:rsidRPr="002320A5" w:rsidRDefault="004E3028">
      <w:pPr>
        <w:pStyle w:val="DSSECSBodyText"/>
      </w:pPr>
      <w:r w:rsidRPr="002320A5">
        <w:t>Before the User Starts</w:t>
      </w:r>
    </w:p>
    <w:p w14:paraId="42FF9CA4" w14:textId="77777777" w:rsidR="004E3028" w:rsidRPr="00672AEA" w:rsidRDefault="004E3028" w:rsidP="00672AEA">
      <w:pPr>
        <w:pStyle w:val="BulletListMultiple"/>
      </w:pPr>
      <w:r w:rsidRPr="00672AEA">
        <w:t xml:space="preserve">Use the </w:t>
      </w:r>
      <w:r w:rsidRPr="009F69C7">
        <w:t>Location - Update Location Information</w:t>
      </w:r>
      <w:r w:rsidRPr="00672AEA">
        <w:t xml:space="preserve"> option to create an Event Capture location before using this option.</w:t>
      </w:r>
      <w:r w:rsidRPr="009F69C7">
        <w:t xml:space="preserve"> </w:t>
      </w:r>
    </w:p>
    <w:p w14:paraId="63290B54" w14:textId="77777777" w:rsidR="004E3028" w:rsidRPr="00672AEA" w:rsidRDefault="004E3028" w:rsidP="00672AEA">
      <w:pPr>
        <w:pStyle w:val="BulletListMultiple"/>
      </w:pPr>
      <w:r w:rsidRPr="00672AEA">
        <w:t xml:space="preserve">Use the </w:t>
      </w:r>
      <w:r w:rsidRPr="009F69C7">
        <w:t>DSS Unit - Add or Update DSS Units</w:t>
      </w:r>
      <w:r w:rsidRPr="00672AEA">
        <w:t xml:space="preserve"> option to establish DSS Units before using this option.</w:t>
      </w:r>
    </w:p>
    <w:p w14:paraId="38A487DB" w14:textId="77777777" w:rsidR="004E3028" w:rsidRPr="00672AEA" w:rsidRDefault="004E3028" w:rsidP="00672AEA">
      <w:pPr>
        <w:pStyle w:val="BulletListMultiple"/>
      </w:pPr>
      <w:r w:rsidRPr="00672AEA">
        <w:t>Event Code screens must be defined before entering any Event Capture data.</w:t>
      </w:r>
    </w:p>
    <w:p w14:paraId="1AFCBD72" w14:textId="77777777" w:rsidR="004E3028" w:rsidRPr="00F94D33" w:rsidRDefault="004E3028" w:rsidP="00C54497">
      <w:pPr>
        <w:pStyle w:val="BulletListMultiple"/>
      </w:pPr>
      <w:r w:rsidRPr="00F94D33">
        <w:t>A prompt for Category occurs only if the Event Code screen uses categories to group procedures.</w:t>
      </w:r>
    </w:p>
    <w:p w14:paraId="6CFC6C91" w14:textId="77777777" w:rsidR="004E3028" w:rsidRPr="00F94D33" w:rsidRDefault="004E3028" w:rsidP="00C54497">
      <w:pPr>
        <w:pStyle w:val="BulletListMultiple"/>
      </w:pPr>
      <w:r w:rsidRPr="00F94D33">
        <w:lastRenderedPageBreak/>
        <w:t xml:space="preserve">The user must define an active Associated Clinic and CPT code to pass Event Code procedures to PCE. </w:t>
      </w:r>
    </w:p>
    <w:p w14:paraId="2ADDF2AF" w14:textId="77777777" w:rsidR="004E3028" w:rsidRPr="00F94D33" w:rsidRDefault="004E3028" w:rsidP="00C54497">
      <w:pPr>
        <w:pStyle w:val="BulletListMultiple"/>
      </w:pPr>
      <w:r w:rsidRPr="00F94D33">
        <w:t xml:space="preserve">With functionality put in place by the Code Set Versioning project, only active CPT codes can be selected and they will be based on the date the event code screen is being set up. </w:t>
      </w:r>
    </w:p>
    <w:p w14:paraId="1FB3EEBB" w14:textId="77777777" w:rsidR="004E3028" w:rsidRPr="00F94D33" w:rsidRDefault="004E3028" w:rsidP="00C54497">
      <w:pPr>
        <w:pStyle w:val="BulletListMultiple"/>
      </w:pPr>
      <w:r w:rsidRPr="00F94D33">
        <w:t xml:space="preserve">The Event Code screen </w:t>
      </w:r>
      <w:r>
        <w:t>enables</w:t>
      </w:r>
      <w:r w:rsidRPr="00F94D33">
        <w:t xml:space="preserve"> the use of characters “/” and “-” in the search field.</w:t>
      </w:r>
    </w:p>
    <w:p w14:paraId="54DA3687" w14:textId="77777777" w:rsidR="004E3028" w:rsidRPr="00F94D33" w:rsidRDefault="004E3028" w:rsidP="00C54497">
      <w:pPr>
        <w:pStyle w:val="BulletListMultiple"/>
      </w:pPr>
      <w:r w:rsidRPr="00F94D33">
        <w:t>The Associated Clinic on the Event Code screen is not auto-populated.</w:t>
      </w:r>
    </w:p>
    <w:p w14:paraId="526AB488" w14:textId="77777777" w:rsidR="004E3028" w:rsidRPr="00672AEA" w:rsidRDefault="004E3028" w:rsidP="00672AEA">
      <w:pPr>
        <w:pStyle w:val="BulletListMultiple"/>
      </w:pPr>
      <w:r w:rsidRPr="00672AEA">
        <w:t xml:space="preserve">The </w:t>
      </w:r>
      <w:r w:rsidRPr="009F69C7">
        <w:t>Print</w:t>
      </w:r>
      <w:r w:rsidRPr="00672AEA">
        <w:t xml:space="preserve"> and </w:t>
      </w:r>
      <w:r w:rsidRPr="009F69C7">
        <w:t>Export</w:t>
      </w:r>
      <w:r w:rsidRPr="00672AEA">
        <w:t xml:space="preserve"> buttons have been added to the Event Code Screen.</w:t>
      </w:r>
    </w:p>
    <w:p w14:paraId="629C96ED" w14:textId="77777777" w:rsidR="004E3028" w:rsidRPr="00F94D33" w:rsidRDefault="004E3028" w:rsidP="009F69C7">
      <w:pPr>
        <w:pStyle w:val="BulletListMultipleLast"/>
      </w:pPr>
      <w:r w:rsidRPr="00F94D33">
        <w:t xml:space="preserve">Users with the ECMGR key will be able to copy EC screens to another DSS Unit </w:t>
      </w:r>
    </w:p>
    <w:p w14:paraId="2C56F3EA" w14:textId="77777777" w:rsidR="004E3028" w:rsidRPr="002320A5" w:rsidRDefault="004E3028">
      <w:pPr>
        <w:pStyle w:val="DSSECSBodyText"/>
      </w:pPr>
      <w:r w:rsidRPr="002320A5">
        <w:t>What the User Will See</w:t>
      </w:r>
    </w:p>
    <w:p w14:paraId="1ED82E7A" w14:textId="0B9E1C03" w:rsidR="004E3028" w:rsidRPr="00672AEA" w:rsidRDefault="004E3028" w:rsidP="00672AEA">
      <w:pPr>
        <w:pStyle w:val="BulletListMultiple"/>
      </w:pPr>
      <w:r w:rsidRPr="00672AEA">
        <w:t xml:space="preserve">After selecting </w:t>
      </w:r>
      <w:r w:rsidRPr="009F69C7">
        <w:t>Event Code Screen - Add or Update Event Code Screens</w:t>
      </w:r>
      <w:r w:rsidRPr="00672AEA">
        <w:t xml:space="preserve"> from the </w:t>
      </w:r>
      <w:r w:rsidRPr="009F69C7">
        <w:t>Management Menu</w:t>
      </w:r>
      <w:r w:rsidRPr="00672AEA">
        <w:t xml:space="preserve">, the first screen displays a dropdown box of DSS Units. </w:t>
      </w:r>
    </w:p>
    <w:p w14:paraId="667BC952" w14:textId="1A0449CA" w:rsidR="004E3028" w:rsidRPr="00F94D33" w:rsidRDefault="004E3028" w:rsidP="00C54497">
      <w:pPr>
        <w:pStyle w:val="BulletListMultipleLast"/>
      </w:pPr>
      <w:r w:rsidRPr="00F94D33">
        <w:t xml:space="preserve">Select a DSS Unit to display the Event Code Screen data. </w:t>
      </w:r>
      <w:r w:rsidR="00421EFF">
        <w:t xml:space="preserve"> </w:t>
      </w:r>
      <w:r w:rsidRPr="00F94D33">
        <w:t xml:space="preserve">Columns include Synonym, Procedure, Location, </w:t>
      </w:r>
      <w:r w:rsidR="00421EFF">
        <w:t xml:space="preserve">Default Associated Clinic, </w:t>
      </w:r>
      <w:r w:rsidRPr="00F94D33">
        <w:t xml:space="preserve">Category and Status. </w:t>
      </w:r>
    </w:p>
    <w:p w14:paraId="35E7482D" w14:textId="0A92D7BA" w:rsidR="004E3028" w:rsidRDefault="004E3028">
      <w:pPr>
        <w:pStyle w:val="FigureCaption"/>
      </w:pPr>
      <w:bookmarkStart w:id="627" w:name="_Toc422742893"/>
      <w:bookmarkStart w:id="628" w:name="_Toc463464226"/>
      <w:r>
        <w:t>Event Code Screens Example</w:t>
      </w:r>
      <w:bookmarkEnd w:id="627"/>
      <w:bookmarkEnd w:id="628"/>
    </w:p>
    <w:p w14:paraId="04C8A3B8" w14:textId="4BA55137" w:rsidR="004E3028" w:rsidRDefault="002D164E">
      <w:pPr>
        <w:pStyle w:val="Figure"/>
      </w:pPr>
      <w:r>
        <w:rPr>
          <w:noProof/>
        </w:rPr>
        <w:drawing>
          <wp:inline distT="0" distB="0" distL="0" distR="0" wp14:anchorId="36E31072" wp14:editId="210E0BA5">
            <wp:extent cx="5476116" cy="3667125"/>
            <wp:effectExtent l="0" t="0" r="0" b="0"/>
            <wp:docPr id="402" name="Picture 402" descr="Screen capture of the Management Menu [Event Code Screens].  The columns on this menu include Synonym, Procedure, Location, Default Associated Clinic, Category and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cstate="email">
                      <a:extLst>
                        <a:ext uri="{28A0092B-C50C-407E-A947-70E740481C1C}">
                          <a14:useLocalDpi xmlns:a14="http://schemas.microsoft.com/office/drawing/2010/main"/>
                        </a:ext>
                      </a:extLst>
                    </a:blip>
                    <a:stretch>
                      <a:fillRect/>
                    </a:stretch>
                  </pic:blipFill>
                  <pic:spPr>
                    <a:xfrm>
                      <a:off x="0" y="0"/>
                      <a:ext cx="5491174" cy="3677209"/>
                    </a:xfrm>
                    <a:prstGeom prst="rect">
                      <a:avLst/>
                    </a:prstGeom>
                  </pic:spPr>
                </pic:pic>
              </a:graphicData>
            </a:graphic>
          </wp:inline>
        </w:drawing>
      </w:r>
    </w:p>
    <w:p w14:paraId="203D7441" w14:textId="4DDEB953" w:rsidR="004E3028" w:rsidRPr="00F94D33" w:rsidRDefault="004E3028" w:rsidP="00672AEA">
      <w:pPr>
        <w:pStyle w:val="BulletListMultipleLast"/>
      </w:pPr>
      <w:r w:rsidRPr="00F94D33">
        <w:t xml:space="preserve">The Event Code </w:t>
      </w:r>
      <w:r w:rsidR="00BA5B41">
        <w:t>Table</w:t>
      </w:r>
      <w:r w:rsidR="002D164E">
        <w:t xml:space="preserve"> </w:t>
      </w:r>
      <w:r w:rsidRPr="00F94D33">
        <w:t>Report can be printed.</w:t>
      </w:r>
      <w:r>
        <w:t xml:space="preserve"> </w:t>
      </w:r>
      <w:r w:rsidRPr="00F94D33">
        <w:t>When printing the report, the user will be prompted to choose Active, Inactive or All for the Clinic Status.</w:t>
      </w:r>
    </w:p>
    <w:p w14:paraId="70A1B41B" w14:textId="71334A73" w:rsidR="004E3028" w:rsidRDefault="004E3028">
      <w:pPr>
        <w:pStyle w:val="FigureCaption"/>
      </w:pPr>
      <w:bookmarkStart w:id="629" w:name="_Toc422742894"/>
      <w:bookmarkStart w:id="630" w:name="_Toc463464227"/>
      <w:r>
        <w:lastRenderedPageBreak/>
        <w:t>Select Clinic Status for the Report</w:t>
      </w:r>
      <w:bookmarkEnd w:id="629"/>
      <w:bookmarkEnd w:id="630"/>
    </w:p>
    <w:p w14:paraId="06876F7D" w14:textId="76D2FBB0" w:rsidR="004E3028" w:rsidRDefault="002D164E">
      <w:pPr>
        <w:pStyle w:val="Figure"/>
      </w:pPr>
      <w:r>
        <w:rPr>
          <w:noProof/>
        </w:rPr>
        <w:drawing>
          <wp:inline distT="0" distB="0" distL="0" distR="0" wp14:anchorId="170DB0FA" wp14:editId="32E186CB">
            <wp:extent cx="2276475" cy="1134481"/>
            <wp:effectExtent l="0" t="0" r="0" b="8890"/>
            <wp:docPr id="403" name="Picture 403" descr="Select Clinic Status for the Repor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cstate="email">
                      <a:extLst>
                        <a:ext uri="{28A0092B-C50C-407E-A947-70E740481C1C}">
                          <a14:useLocalDpi xmlns:a14="http://schemas.microsoft.com/office/drawing/2010/main"/>
                        </a:ext>
                      </a:extLst>
                    </a:blip>
                    <a:stretch>
                      <a:fillRect/>
                    </a:stretch>
                  </pic:blipFill>
                  <pic:spPr>
                    <a:xfrm>
                      <a:off x="0" y="0"/>
                      <a:ext cx="2283310" cy="1137887"/>
                    </a:xfrm>
                    <a:prstGeom prst="rect">
                      <a:avLst/>
                    </a:prstGeom>
                  </pic:spPr>
                </pic:pic>
              </a:graphicData>
            </a:graphic>
          </wp:inline>
        </w:drawing>
      </w:r>
    </w:p>
    <w:p w14:paraId="14CCD5AC" w14:textId="77777777" w:rsidR="004E3028" w:rsidRPr="009F69C7" w:rsidRDefault="004E3028" w:rsidP="00672AEA">
      <w:pPr>
        <w:pStyle w:val="BulletListMultipleLast"/>
      </w:pPr>
      <w:r w:rsidRPr="00672AEA">
        <w:t xml:space="preserve">The Event Code Table Report can also be exported to Excel. The user will be prompted to choose Active, </w:t>
      </w:r>
      <w:r w:rsidRPr="00823D8F">
        <w:t>Inactive</w:t>
      </w:r>
      <w:r w:rsidRPr="0024789D">
        <w:t xml:space="preserve"> or </w:t>
      </w:r>
      <w:r w:rsidRPr="00F448A4">
        <w:t>All for the Clini</w:t>
      </w:r>
      <w:r w:rsidRPr="009B3DCA">
        <w:t>c Status</w:t>
      </w:r>
      <w:r w:rsidRPr="006528A6">
        <w:t>.</w:t>
      </w:r>
      <w:r w:rsidRPr="009F69C7">
        <w:t xml:space="preserve"> The Excel spreadsheet columns included in this report are Synonym, Procedure, Location, Default Associated Clinic, Category and Status. The spreadsheet tab is “Event Code Table Export”.</w:t>
      </w:r>
    </w:p>
    <w:p w14:paraId="112DD0FF" w14:textId="13BCE40E" w:rsidR="004E3028" w:rsidRDefault="004E3028">
      <w:pPr>
        <w:pStyle w:val="FigureCaption"/>
      </w:pPr>
      <w:bookmarkStart w:id="631" w:name="_Toc422742895"/>
      <w:bookmarkStart w:id="632" w:name="_Toc463464228"/>
      <w:r>
        <w:t>Exported Event Code Table Report</w:t>
      </w:r>
      <w:bookmarkEnd w:id="631"/>
      <w:bookmarkEnd w:id="632"/>
    </w:p>
    <w:p w14:paraId="25B7923E" w14:textId="170E7CC9" w:rsidR="004E3028" w:rsidRDefault="00421EFF">
      <w:pPr>
        <w:pStyle w:val="Figure"/>
      </w:pPr>
      <w:r>
        <w:rPr>
          <w:noProof/>
        </w:rPr>
        <w:drawing>
          <wp:inline distT="0" distB="0" distL="0" distR="0" wp14:anchorId="0801C21A" wp14:editId="10FCE906">
            <wp:extent cx="4636008" cy="852360"/>
            <wp:effectExtent l="0" t="0" r="0" b="5080"/>
            <wp:docPr id="404" name="Picture 404" descr="Exported Event Code Table Report sample.  The columns contained are Synonym, Procedure, Location, Default Associated Clinic, Category,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4660039" cy="856778"/>
                    </a:xfrm>
                    <a:prstGeom prst="rect">
                      <a:avLst/>
                    </a:prstGeom>
                  </pic:spPr>
                </pic:pic>
              </a:graphicData>
            </a:graphic>
          </wp:inline>
        </w:drawing>
      </w:r>
    </w:p>
    <w:p w14:paraId="0E721291" w14:textId="747871E0" w:rsidR="004E3028" w:rsidRPr="00F94D33" w:rsidRDefault="004E3028" w:rsidP="00672AEA">
      <w:pPr>
        <w:pStyle w:val="BulletListMultipleLast"/>
      </w:pPr>
      <w:r w:rsidRPr="00F94D33">
        <w:t xml:space="preserve">Highlight the Procedure and </w:t>
      </w:r>
      <w:r w:rsidR="00EC462F">
        <w:t xml:space="preserve">click </w:t>
      </w:r>
      <w:r>
        <w:t>the</w:t>
      </w:r>
      <w:r w:rsidRPr="00F94D33">
        <w:t xml:space="preserve"> Update button.</w:t>
      </w:r>
      <w:r>
        <w:t xml:space="preserve"> </w:t>
      </w:r>
      <w:r w:rsidRPr="00F94D33">
        <w:t xml:space="preserve">The </w:t>
      </w:r>
      <w:r w:rsidRPr="0053752B">
        <w:t>Update Event Code Screen</w:t>
      </w:r>
      <w:r w:rsidRPr="00F94D33">
        <w:t xml:space="preserve"> </w:t>
      </w:r>
      <w:r w:rsidR="00EC462F">
        <w:t xml:space="preserve">form </w:t>
      </w:r>
      <w:r w:rsidRPr="00F94D33">
        <w:t xml:space="preserve">contains </w:t>
      </w:r>
      <w:r w:rsidR="00EC462F">
        <w:t xml:space="preserve">the following </w:t>
      </w:r>
      <w:r w:rsidRPr="00F94D33">
        <w:t>fields</w:t>
      </w:r>
      <w:r w:rsidR="00EC462F">
        <w:t xml:space="preserve">: </w:t>
      </w:r>
      <w:r w:rsidRPr="00F94D33">
        <w:t xml:space="preserve"> </w:t>
      </w:r>
      <w:r w:rsidRPr="0053752B">
        <w:t>DSS Unit</w:t>
      </w:r>
      <w:r w:rsidRPr="00F94D33">
        <w:t xml:space="preserve">, </w:t>
      </w:r>
      <w:r w:rsidRPr="0053752B">
        <w:t>Category</w:t>
      </w:r>
      <w:r w:rsidRPr="00F94D33">
        <w:t xml:space="preserve">, </w:t>
      </w:r>
      <w:r w:rsidRPr="0053752B">
        <w:t>Location</w:t>
      </w:r>
      <w:r w:rsidRPr="00F94D33">
        <w:t xml:space="preserve">, </w:t>
      </w:r>
      <w:r w:rsidRPr="0053752B">
        <w:t>Procedure</w:t>
      </w:r>
      <w:r w:rsidRPr="00F94D33">
        <w:t xml:space="preserve">, </w:t>
      </w:r>
      <w:r w:rsidRPr="0053752B">
        <w:t>Status</w:t>
      </w:r>
      <w:r w:rsidRPr="00F94D33">
        <w:t xml:space="preserve">, </w:t>
      </w:r>
      <w:r w:rsidRPr="0053752B">
        <w:t>Procedure Synonym</w:t>
      </w:r>
      <w:r w:rsidRPr="00F94D33">
        <w:t xml:space="preserve">, </w:t>
      </w:r>
      <w:r w:rsidRPr="0053752B">
        <w:t>Default Volume</w:t>
      </w:r>
      <w:r w:rsidRPr="00F94D33">
        <w:t xml:space="preserve">, </w:t>
      </w:r>
      <w:r w:rsidR="00EC462F" w:rsidRPr="0053752B">
        <w:t>Ask Reasons</w:t>
      </w:r>
      <w:r w:rsidR="00EC462F">
        <w:t xml:space="preserve">, and </w:t>
      </w:r>
      <w:r w:rsidRPr="0053752B">
        <w:t>Default Associated Clinic</w:t>
      </w:r>
      <w:r w:rsidRPr="00F94D33">
        <w:t>.</w:t>
      </w:r>
    </w:p>
    <w:p w14:paraId="493F0770" w14:textId="1799B5BA" w:rsidR="004E3028" w:rsidRDefault="00EC462F">
      <w:pPr>
        <w:pStyle w:val="FigureCaption"/>
      </w:pPr>
      <w:bookmarkStart w:id="633" w:name="_Toc422742896"/>
      <w:bookmarkStart w:id="634" w:name="_Toc463464229"/>
      <w:r>
        <w:t xml:space="preserve">Update </w:t>
      </w:r>
      <w:r w:rsidR="004E3028">
        <w:t>Event Code Screen Example</w:t>
      </w:r>
      <w:bookmarkEnd w:id="633"/>
      <w:bookmarkEnd w:id="634"/>
    </w:p>
    <w:p w14:paraId="120D2776" w14:textId="7A22B45F" w:rsidR="004E3028" w:rsidRDefault="00EC462F">
      <w:pPr>
        <w:pStyle w:val="Figure"/>
      </w:pPr>
      <w:r>
        <w:rPr>
          <w:noProof/>
        </w:rPr>
        <w:drawing>
          <wp:inline distT="0" distB="0" distL="0" distR="0" wp14:anchorId="56E00379" wp14:editId="51844566">
            <wp:extent cx="5358384" cy="3194421"/>
            <wp:effectExtent l="0" t="0" r="0" b="6350"/>
            <wp:docPr id="405" name="Picture 405" descr="Screen capture of the Add Event Code Screens.  Fields on this screen include DSS Unit, Category, Location, Procedure, Status, Procedure Synonym, Default Volume, Default Associated Cli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cstate="email">
                      <a:extLst>
                        <a:ext uri="{28A0092B-C50C-407E-A947-70E740481C1C}">
                          <a14:useLocalDpi xmlns:a14="http://schemas.microsoft.com/office/drawing/2010/main"/>
                        </a:ext>
                      </a:extLst>
                    </a:blip>
                    <a:stretch>
                      <a:fillRect/>
                    </a:stretch>
                  </pic:blipFill>
                  <pic:spPr>
                    <a:xfrm>
                      <a:off x="0" y="0"/>
                      <a:ext cx="5358384" cy="3194421"/>
                    </a:xfrm>
                    <a:prstGeom prst="rect">
                      <a:avLst/>
                    </a:prstGeom>
                  </pic:spPr>
                </pic:pic>
              </a:graphicData>
            </a:graphic>
          </wp:inline>
        </w:drawing>
      </w:r>
    </w:p>
    <w:p w14:paraId="1DAF9031" w14:textId="4BB59E94" w:rsidR="004E3028" w:rsidRPr="00F94D33" w:rsidRDefault="00107F01" w:rsidP="00C54497">
      <w:pPr>
        <w:pStyle w:val="BulletListMultipleLast"/>
      </w:pPr>
      <w:r>
        <w:lastRenderedPageBreak/>
        <w:t>S</w:t>
      </w:r>
      <w:r w:rsidR="004E3028" w:rsidRPr="00F94D33">
        <w:t xml:space="preserve">elect </w:t>
      </w:r>
      <w:r w:rsidRPr="00F94D33">
        <w:t>a</w:t>
      </w:r>
      <w:r>
        <w:t xml:space="preserve"> Default</w:t>
      </w:r>
      <w:r w:rsidRPr="00F94D33">
        <w:t xml:space="preserve"> </w:t>
      </w:r>
      <w:r w:rsidR="004E3028" w:rsidRPr="00F94D33">
        <w:t xml:space="preserve">Associated Clinic. The </w:t>
      </w:r>
      <w:r>
        <w:t>list box</w:t>
      </w:r>
      <w:r w:rsidR="004E3028" w:rsidRPr="00F94D33">
        <w:t xml:space="preserve"> displays only active locations in the </w:t>
      </w:r>
      <w:r w:rsidR="004E3028" w:rsidRPr="00F94D33">
        <w:rPr>
          <w:caps/>
        </w:rPr>
        <w:t>Hospital Location</w:t>
      </w:r>
      <w:r w:rsidR="004E3028" w:rsidRPr="00F94D33">
        <w:t xml:space="preserve"> file (#44) whose type is “C” (clinic) and is a “count” clinic.</w:t>
      </w:r>
      <w:r w:rsidR="004E3028">
        <w:t xml:space="preserve"> </w:t>
      </w:r>
      <w:r w:rsidR="004E3028" w:rsidRPr="00F94D33">
        <w:t xml:space="preserve">In addition, if an Associated Clinic has non-conforming stop codes, the clinic will not be selectable. </w:t>
      </w:r>
    </w:p>
    <w:p w14:paraId="733B75B9" w14:textId="67617593" w:rsidR="004E3028" w:rsidRPr="00F94D33" w:rsidRDefault="00A175B9">
      <w:pPr>
        <w:pStyle w:val="Heading4"/>
      </w:pPr>
      <w:bookmarkStart w:id="635" w:name="_Toc463464030"/>
      <w:r>
        <w:t>Setting a DSS Unit to Send Data to PCE</w:t>
      </w:r>
      <w:bookmarkEnd w:id="635"/>
    </w:p>
    <w:p w14:paraId="4B2036D0" w14:textId="2390F8A9" w:rsidR="004E3028" w:rsidRPr="00F94D33" w:rsidRDefault="004E3028">
      <w:pPr>
        <w:pStyle w:val="DSSECSBodyText"/>
      </w:pPr>
      <w:r w:rsidRPr="00F94D33">
        <w:t>Instructions to add an Event Code Screen</w:t>
      </w:r>
      <w:r w:rsidR="00A175B9">
        <w:t>:</w:t>
      </w:r>
    </w:p>
    <w:p w14:paraId="2DE3A61A" w14:textId="673B3EE7" w:rsidR="004E3028" w:rsidRPr="00F94D33" w:rsidRDefault="004E3028" w:rsidP="009F69C7">
      <w:pPr>
        <w:pStyle w:val="NumberedParagraph"/>
        <w:numPr>
          <w:ilvl w:val="0"/>
          <w:numId w:val="62"/>
        </w:numPr>
        <w:ind w:left="900" w:hanging="900"/>
      </w:pPr>
      <w:r w:rsidRPr="00F94D33">
        <w:t xml:space="preserve">After selecting a </w:t>
      </w:r>
      <w:r w:rsidRPr="00C54497">
        <w:t>DSS Unit</w:t>
      </w:r>
      <w:r w:rsidRPr="00F94D33">
        <w:t xml:space="preserve"> from </w:t>
      </w:r>
      <w:r>
        <w:t xml:space="preserve">the dropdown box, click the </w:t>
      </w:r>
      <w:r w:rsidRPr="00A175B9">
        <w:t>Add</w:t>
      </w:r>
      <w:r w:rsidRPr="00F94D33">
        <w:t xml:space="preserve"> button</w:t>
      </w:r>
      <w:r w:rsidR="00AA3D5B">
        <w:t>,</w:t>
      </w:r>
      <w:r w:rsidRPr="00F94D33">
        <w:t xml:space="preserve"> or </w:t>
      </w:r>
      <w:r w:rsidR="00AA3D5B">
        <w:t xml:space="preserve">select the </w:t>
      </w:r>
      <w:r w:rsidR="00AA3D5B" w:rsidRPr="0053752B">
        <w:t>Add</w:t>
      </w:r>
      <w:r w:rsidR="00AA3D5B">
        <w:t xml:space="preserve"> menu item from</w:t>
      </w:r>
      <w:r w:rsidR="00AA3D5B" w:rsidRPr="00F94D33">
        <w:t xml:space="preserve"> </w:t>
      </w:r>
      <w:r w:rsidRPr="00F94D33">
        <w:t xml:space="preserve">the </w:t>
      </w:r>
      <w:r w:rsidRPr="0053752B">
        <w:t>Edit</w:t>
      </w:r>
      <w:r w:rsidRPr="00F94D33">
        <w:t xml:space="preserve"> menu. </w:t>
      </w:r>
    </w:p>
    <w:p w14:paraId="1167F370" w14:textId="5496F230" w:rsidR="004E3028" w:rsidRPr="00F94D33" w:rsidRDefault="004E3028" w:rsidP="00C54497">
      <w:pPr>
        <w:pStyle w:val="NumberedParagraph"/>
      </w:pPr>
      <w:r w:rsidRPr="00F94D33">
        <w:t xml:space="preserve">At the appropriate dropdown boxes select the </w:t>
      </w:r>
      <w:r w:rsidRPr="0053752B">
        <w:t xml:space="preserve">DSS </w:t>
      </w:r>
      <w:r w:rsidR="0077087A" w:rsidRPr="0053752B">
        <w:t>Unit</w:t>
      </w:r>
      <w:r w:rsidRPr="00F94D33">
        <w:t xml:space="preserve">, </w:t>
      </w:r>
      <w:r w:rsidRPr="0053752B">
        <w:t>Category</w:t>
      </w:r>
      <w:r w:rsidRPr="00F94D33">
        <w:t xml:space="preserve"> (if </w:t>
      </w:r>
      <w:r w:rsidR="004E44CD">
        <w:t>enabled)</w:t>
      </w:r>
      <w:r w:rsidRPr="00F94D33">
        <w:t xml:space="preserve">, </w:t>
      </w:r>
      <w:r w:rsidRPr="0053752B">
        <w:t>Location</w:t>
      </w:r>
      <w:r w:rsidRPr="00F94D33">
        <w:t xml:space="preserve"> (one/many/all), </w:t>
      </w:r>
      <w:r w:rsidRPr="0053752B">
        <w:t>Procedure</w:t>
      </w:r>
      <w:r w:rsidRPr="00F94D33">
        <w:t xml:space="preserve">, </w:t>
      </w:r>
      <w:r w:rsidR="004E44CD" w:rsidRPr="007E12A3">
        <w:t>Status</w:t>
      </w:r>
      <w:r w:rsidR="004E44CD">
        <w:t xml:space="preserve">, </w:t>
      </w:r>
      <w:r w:rsidRPr="0053752B">
        <w:t>Procedure Synonym</w:t>
      </w:r>
      <w:r w:rsidRPr="00F94D33">
        <w:t xml:space="preserve">, </w:t>
      </w:r>
      <w:r w:rsidRPr="0053752B">
        <w:t>Default Volume</w:t>
      </w:r>
      <w:r w:rsidRPr="00F94D33">
        <w:t xml:space="preserve">, </w:t>
      </w:r>
      <w:r w:rsidRPr="0053752B">
        <w:t>Ask Reasons</w:t>
      </w:r>
      <w:r w:rsidR="004E44CD">
        <w:t xml:space="preserve"> </w:t>
      </w:r>
      <w:r w:rsidR="004E44CD" w:rsidRPr="0053752B">
        <w:t>and</w:t>
      </w:r>
      <w:r w:rsidR="004E44CD">
        <w:t xml:space="preserve"> </w:t>
      </w:r>
      <w:r w:rsidR="004E44CD" w:rsidRPr="007E12A3">
        <w:t>Default Associated Clinic</w:t>
      </w:r>
      <w:r w:rsidRPr="00F94D33">
        <w:t xml:space="preserve">. </w:t>
      </w:r>
    </w:p>
    <w:p w14:paraId="5BF2C7CF" w14:textId="3DD5FA39" w:rsidR="004E3028" w:rsidRPr="00F94D33" w:rsidRDefault="004E3028" w:rsidP="00C54497">
      <w:pPr>
        <w:pStyle w:val="NumberedParagraph"/>
      </w:pPr>
      <w:r w:rsidRPr="00F94D33">
        <w:t xml:space="preserve">Click </w:t>
      </w:r>
      <w:r w:rsidR="001817D4">
        <w:t xml:space="preserve">the </w:t>
      </w:r>
      <w:r w:rsidR="001817D4" w:rsidRPr="00F94D33">
        <w:t xml:space="preserve">OK </w:t>
      </w:r>
      <w:r w:rsidR="001817D4">
        <w:t>button</w:t>
      </w:r>
      <w:r w:rsidRPr="00F94D33">
        <w:t xml:space="preserve">. </w:t>
      </w:r>
    </w:p>
    <w:p w14:paraId="1DBDAF17" w14:textId="3AF13F37" w:rsidR="004E3028" w:rsidRDefault="004E3028">
      <w:pPr>
        <w:pStyle w:val="FigureCaption"/>
      </w:pPr>
      <w:bookmarkStart w:id="636" w:name="_Toc455135867"/>
      <w:bookmarkStart w:id="637" w:name="_Toc422742898"/>
      <w:bookmarkStart w:id="638" w:name="_Toc463464230"/>
      <w:bookmarkEnd w:id="636"/>
      <w:r>
        <w:t>Adding an Event Code Screen</w:t>
      </w:r>
      <w:bookmarkEnd w:id="637"/>
      <w:bookmarkEnd w:id="638"/>
    </w:p>
    <w:p w14:paraId="10F2C0ED" w14:textId="3AE42F90" w:rsidR="004E3028" w:rsidRDefault="005F7884">
      <w:pPr>
        <w:pStyle w:val="Figure"/>
      </w:pPr>
      <w:r>
        <w:rPr>
          <w:noProof/>
        </w:rPr>
        <w:drawing>
          <wp:inline distT="0" distB="0" distL="0" distR="0" wp14:anchorId="61D75BBC" wp14:editId="5A673910">
            <wp:extent cx="5221224" cy="3589592"/>
            <wp:effectExtent l="0" t="0" r="0" b="0"/>
            <wp:docPr id="411" name="Picture 411" descr="Screen capture of the Add Event Code Screens.  Fields on this screen include DSS Unit, Category, Location, Procedure, Status, Procedure Synonym, Default Volume, Default Associated Cli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cstate="email">
                      <a:extLst>
                        <a:ext uri="{28A0092B-C50C-407E-A947-70E740481C1C}">
                          <a14:useLocalDpi xmlns:a14="http://schemas.microsoft.com/office/drawing/2010/main"/>
                        </a:ext>
                      </a:extLst>
                    </a:blip>
                    <a:stretch>
                      <a:fillRect/>
                    </a:stretch>
                  </pic:blipFill>
                  <pic:spPr>
                    <a:xfrm>
                      <a:off x="0" y="0"/>
                      <a:ext cx="5221224" cy="3589592"/>
                    </a:xfrm>
                    <a:prstGeom prst="rect">
                      <a:avLst/>
                    </a:prstGeom>
                  </pic:spPr>
                </pic:pic>
              </a:graphicData>
            </a:graphic>
          </wp:inline>
        </w:drawing>
      </w:r>
    </w:p>
    <w:p w14:paraId="4BE00715" w14:textId="06FBB464" w:rsidR="004E3028" w:rsidRPr="00F94D33" w:rsidRDefault="004E3028">
      <w:pPr>
        <w:pStyle w:val="DSSECSBodyText"/>
        <w:rPr>
          <w:b/>
          <w:bCs/>
        </w:rPr>
      </w:pPr>
      <w:r w:rsidRPr="00F94D33">
        <w:t>To Update an Event Code Screen</w:t>
      </w:r>
      <w:r w:rsidR="00A175B9">
        <w:t>:</w:t>
      </w:r>
    </w:p>
    <w:p w14:paraId="6C7C994D" w14:textId="7507F622" w:rsidR="004E3028" w:rsidRPr="00F94D33" w:rsidRDefault="004E3028" w:rsidP="009F69C7">
      <w:pPr>
        <w:pStyle w:val="NumberedParagraph"/>
        <w:numPr>
          <w:ilvl w:val="0"/>
          <w:numId w:val="63"/>
        </w:numPr>
        <w:ind w:left="900" w:hanging="900"/>
      </w:pPr>
      <w:r w:rsidRPr="00F94D33">
        <w:t xml:space="preserve">Click on an </w:t>
      </w:r>
      <w:r w:rsidRPr="00A175B9">
        <w:t>Event Code Screen</w:t>
      </w:r>
      <w:r w:rsidRPr="00F94D33">
        <w:t xml:space="preserve"> from the list of </w:t>
      </w:r>
      <w:r w:rsidR="00AA3D5B">
        <w:t>E</w:t>
      </w:r>
      <w:r w:rsidR="00AA3D5B" w:rsidRPr="00F94D33">
        <w:t xml:space="preserve">vent </w:t>
      </w:r>
      <w:r w:rsidR="00AA3D5B">
        <w:t>C</w:t>
      </w:r>
      <w:r w:rsidR="00AA3D5B" w:rsidRPr="00F94D33">
        <w:t xml:space="preserve">ode </w:t>
      </w:r>
      <w:r w:rsidR="00AA3D5B">
        <w:t>S</w:t>
      </w:r>
      <w:r w:rsidR="00AA3D5B" w:rsidRPr="00F94D33">
        <w:t xml:space="preserve">creens </w:t>
      </w:r>
      <w:r w:rsidRPr="00F94D33">
        <w:t xml:space="preserve">for </w:t>
      </w:r>
      <w:r w:rsidR="00AA3D5B">
        <w:t>the selected</w:t>
      </w:r>
      <w:r w:rsidRPr="00F94D33">
        <w:t xml:space="preserve"> DSS Unit.</w:t>
      </w:r>
    </w:p>
    <w:p w14:paraId="031215AA" w14:textId="6D45A15D" w:rsidR="004E3028" w:rsidRPr="00F94D33" w:rsidRDefault="004E3028" w:rsidP="00C54497">
      <w:pPr>
        <w:pStyle w:val="NumberedParagraph"/>
      </w:pPr>
      <w:r w:rsidRPr="00F94D33">
        <w:t>Click the</w:t>
      </w:r>
      <w:r>
        <w:t xml:space="preserve"> </w:t>
      </w:r>
      <w:r w:rsidRPr="00F94D33">
        <w:t>Update</w:t>
      </w:r>
      <w:r>
        <w:t xml:space="preserve"> </w:t>
      </w:r>
      <w:r w:rsidRPr="00F94D33">
        <w:t>button</w:t>
      </w:r>
      <w:r w:rsidR="00AA3D5B">
        <w:t>,</w:t>
      </w:r>
      <w:r w:rsidRPr="00F94D33">
        <w:t xml:space="preserve"> or </w:t>
      </w:r>
      <w:r w:rsidR="00AA3D5B">
        <w:t xml:space="preserve">select the </w:t>
      </w:r>
      <w:r w:rsidR="00AA3D5B" w:rsidRPr="0053752B">
        <w:t>Update</w:t>
      </w:r>
      <w:r w:rsidR="00AA3D5B">
        <w:t xml:space="preserve"> menu item from</w:t>
      </w:r>
      <w:r w:rsidR="00AA3D5B" w:rsidRPr="00F94D33">
        <w:t xml:space="preserve"> </w:t>
      </w:r>
      <w:r w:rsidRPr="00F94D33">
        <w:t xml:space="preserve">the </w:t>
      </w:r>
      <w:r w:rsidRPr="0053752B">
        <w:t>Edit</w:t>
      </w:r>
      <w:r w:rsidRPr="00F94D33">
        <w:t xml:space="preserve"> menu. </w:t>
      </w:r>
    </w:p>
    <w:p w14:paraId="0144057F" w14:textId="77777777" w:rsidR="00A175B9" w:rsidRDefault="004E3028" w:rsidP="00C54497">
      <w:pPr>
        <w:pStyle w:val="Note"/>
      </w:pPr>
      <w:r w:rsidRPr="00F94D33">
        <w:t xml:space="preserve">Note: </w:t>
      </w:r>
    </w:p>
    <w:p w14:paraId="67D5C371" w14:textId="53E26770" w:rsidR="004E3028" w:rsidRPr="00F94D33" w:rsidRDefault="004E3028" w:rsidP="009F69C7">
      <w:pPr>
        <w:pStyle w:val="BulletListIndent"/>
      </w:pPr>
      <w:r w:rsidRPr="00BF4181">
        <w:t xml:space="preserve">An error message appears if a user selects an Event Code Screen that has an inactive Associated Clinic. </w:t>
      </w:r>
      <w:r w:rsidR="00AA3D5B">
        <w:t xml:space="preserve"> </w:t>
      </w:r>
      <w:r w:rsidRPr="00BF4181">
        <w:t>The user has the option to select an appropriate active clinic or to leave the Associated Clinic blank.</w:t>
      </w:r>
    </w:p>
    <w:p w14:paraId="0EB7B819" w14:textId="2B76997D" w:rsidR="004E3028" w:rsidRDefault="004E3028">
      <w:pPr>
        <w:pStyle w:val="FigureCaption"/>
      </w:pPr>
      <w:bookmarkStart w:id="639" w:name="_Toc422742899"/>
      <w:bookmarkStart w:id="640" w:name="_Toc463464231"/>
      <w:r>
        <w:lastRenderedPageBreak/>
        <w:t>Invalid Associated Clinic Error</w:t>
      </w:r>
      <w:bookmarkEnd w:id="639"/>
      <w:bookmarkEnd w:id="640"/>
    </w:p>
    <w:p w14:paraId="391E4CBB" w14:textId="234C5E87" w:rsidR="004E3028" w:rsidRDefault="00AA3D5B">
      <w:pPr>
        <w:pStyle w:val="Figure"/>
      </w:pPr>
      <w:r>
        <w:rPr>
          <w:noProof/>
        </w:rPr>
        <w:drawing>
          <wp:inline distT="0" distB="0" distL="0" distR="0" wp14:anchorId="315E8654" wp14:editId="450500F1">
            <wp:extent cx="2676525" cy="2268963"/>
            <wp:effectExtent l="0" t="0" r="0" b="0"/>
            <wp:docPr id="406" name="Picture 406" descr="Example of the error message that appears when an Inactive Associated Clinic was chosen.  The user has the ability to choose another clinic or the leave the Associated Clinic bl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email">
                      <a:extLst>
                        <a:ext uri="{28A0092B-C50C-407E-A947-70E740481C1C}">
                          <a14:useLocalDpi xmlns:a14="http://schemas.microsoft.com/office/drawing/2010/main"/>
                        </a:ext>
                      </a:extLst>
                    </a:blip>
                    <a:stretch>
                      <a:fillRect/>
                    </a:stretch>
                  </pic:blipFill>
                  <pic:spPr>
                    <a:xfrm>
                      <a:off x="0" y="0"/>
                      <a:ext cx="2678218" cy="2270398"/>
                    </a:xfrm>
                    <a:prstGeom prst="rect">
                      <a:avLst/>
                    </a:prstGeom>
                  </pic:spPr>
                </pic:pic>
              </a:graphicData>
            </a:graphic>
          </wp:inline>
        </w:drawing>
      </w:r>
    </w:p>
    <w:p w14:paraId="5A727DDF" w14:textId="77777777" w:rsidR="004E3028" w:rsidRPr="00F94D33" w:rsidRDefault="004E3028" w:rsidP="00C54497">
      <w:pPr>
        <w:pStyle w:val="NumberedParagraph"/>
      </w:pPr>
      <w:r w:rsidRPr="00F94D33">
        <w:t xml:space="preserve">Update the </w:t>
      </w:r>
      <w:r w:rsidRPr="0053752B">
        <w:t>Status</w:t>
      </w:r>
      <w:r w:rsidRPr="00F94D33">
        <w:t xml:space="preserve">, </w:t>
      </w:r>
      <w:r w:rsidRPr="0053752B">
        <w:t>Procedure Synonym</w:t>
      </w:r>
      <w:r w:rsidRPr="00F94D33">
        <w:t xml:space="preserve">, </w:t>
      </w:r>
      <w:r w:rsidRPr="0053752B">
        <w:t>Default Volume</w:t>
      </w:r>
      <w:r w:rsidRPr="00F94D33">
        <w:t xml:space="preserve">, </w:t>
      </w:r>
      <w:r w:rsidRPr="0053752B">
        <w:t>Default Associated Clinic</w:t>
      </w:r>
      <w:r w:rsidRPr="00F94D33">
        <w:t xml:space="preserve">, and </w:t>
      </w:r>
      <w:r w:rsidRPr="0053752B">
        <w:t>Ask Reasons</w:t>
      </w:r>
      <w:r w:rsidRPr="00F94D33">
        <w:t xml:space="preserve">. </w:t>
      </w:r>
    </w:p>
    <w:p w14:paraId="7553A8FA" w14:textId="43D330B1" w:rsidR="004E3028" w:rsidRPr="00F94D33" w:rsidRDefault="004E3028" w:rsidP="00C54497">
      <w:pPr>
        <w:pStyle w:val="NumberedParagraph"/>
      </w:pPr>
      <w:r w:rsidRPr="00F94D33">
        <w:t xml:space="preserve">Click </w:t>
      </w:r>
      <w:r w:rsidR="001817D4">
        <w:t xml:space="preserve">the </w:t>
      </w:r>
      <w:r w:rsidR="001817D4" w:rsidRPr="00F94D33">
        <w:t xml:space="preserve">OK </w:t>
      </w:r>
      <w:r w:rsidR="001817D4">
        <w:t>button</w:t>
      </w:r>
      <w:r w:rsidRPr="00F94D33">
        <w:t xml:space="preserve">. </w:t>
      </w:r>
    </w:p>
    <w:p w14:paraId="25867E46" w14:textId="154963CF" w:rsidR="004E3028" w:rsidRDefault="004E3028">
      <w:pPr>
        <w:pStyle w:val="FigureCaption"/>
      </w:pPr>
      <w:bookmarkStart w:id="641" w:name="_Toc422742900"/>
      <w:bookmarkStart w:id="642" w:name="_Toc463464232"/>
      <w:r>
        <w:t>Update an Event Code Screen</w:t>
      </w:r>
      <w:bookmarkEnd w:id="641"/>
      <w:bookmarkEnd w:id="642"/>
    </w:p>
    <w:p w14:paraId="33A71C39" w14:textId="17FFD35D" w:rsidR="004E3028" w:rsidRDefault="002B00C6">
      <w:pPr>
        <w:pStyle w:val="Figure"/>
      </w:pPr>
      <w:r>
        <w:rPr>
          <w:noProof/>
        </w:rPr>
        <w:drawing>
          <wp:inline distT="0" distB="0" distL="0" distR="0" wp14:anchorId="4C36499C" wp14:editId="6C01E721">
            <wp:extent cx="4038600" cy="2407627"/>
            <wp:effectExtent l="0" t="0" r="0" b="0"/>
            <wp:docPr id="407" name="Picture 407" descr="Screen capture of the Update Event Code Screen.  Fields on this screen include DSS Unit, Category, Location, Procedure, Status, Procedure Synonym, Default Volume, Default Associated Cli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cstate="email">
                      <a:extLst>
                        <a:ext uri="{28A0092B-C50C-407E-A947-70E740481C1C}">
                          <a14:useLocalDpi xmlns:a14="http://schemas.microsoft.com/office/drawing/2010/main"/>
                        </a:ext>
                      </a:extLst>
                    </a:blip>
                    <a:stretch>
                      <a:fillRect/>
                    </a:stretch>
                  </pic:blipFill>
                  <pic:spPr>
                    <a:xfrm>
                      <a:off x="0" y="0"/>
                      <a:ext cx="4037961" cy="2407246"/>
                    </a:xfrm>
                    <a:prstGeom prst="rect">
                      <a:avLst/>
                    </a:prstGeom>
                  </pic:spPr>
                </pic:pic>
              </a:graphicData>
            </a:graphic>
          </wp:inline>
        </w:drawing>
      </w:r>
    </w:p>
    <w:p w14:paraId="2CF2738D" w14:textId="4C5C6130" w:rsidR="004E3028" w:rsidRPr="00F94D33" w:rsidRDefault="004E3028">
      <w:pPr>
        <w:pStyle w:val="DSSECSBodyText"/>
      </w:pPr>
      <w:r w:rsidRPr="00F94D33">
        <w:t xml:space="preserve">Instructions to Copy EC Screens to </w:t>
      </w:r>
      <w:r w:rsidR="00D4161E">
        <w:t>a</w:t>
      </w:r>
      <w:r w:rsidR="00D4161E" w:rsidRPr="00F94D33">
        <w:t xml:space="preserve">nother </w:t>
      </w:r>
      <w:r w:rsidRPr="00F94D33">
        <w:t>DSS Unit</w:t>
      </w:r>
    </w:p>
    <w:p w14:paraId="6C47AE94" w14:textId="11F032F3" w:rsidR="004E3028" w:rsidRPr="00F94D33" w:rsidRDefault="004E3028" w:rsidP="009F69C7">
      <w:pPr>
        <w:pStyle w:val="NumberedParagraph"/>
        <w:numPr>
          <w:ilvl w:val="0"/>
          <w:numId w:val="64"/>
        </w:numPr>
        <w:ind w:left="900" w:hanging="900"/>
      </w:pPr>
      <w:r w:rsidRPr="00F94D33">
        <w:t xml:space="preserve">Highlight a </w:t>
      </w:r>
      <w:r w:rsidRPr="00C54497">
        <w:t>DSS Unit</w:t>
      </w:r>
      <w:r w:rsidRPr="00F94D33">
        <w:t xml:space="preserve"> that has an </w:t>
      </w:r>
      <w:r w:rsidRPr="00C54497">
        <w:t>Active</w:t>
      </w:r>
      <w:r w:rsidRPr="00F94D33">
        <w:t xml:space="preserve"> status.</w:t>
      </w:r>
    </w:p>
    <w:p w14:paraId="1501531D" w14:textId="188226B7" w:rsidR="004E3028" w:rsidRDefault="004E3028">
      <w:pPr>
        <w:pStyle w:val="FigureCaption"/>
      </w:pPr>
      <w:bookmarkStart w:id="643" w:name="_Toc422742901"/>
      <w:bookmarkStart w:id="644" w:name="_Toc463464233"/>
      <w:r>
        <w:lastRenderedPageBreak/>
        <w:t>Event Code Screen with Active DSS Unit Selected</w:t>
      </w:r>
      <w:bookmarkEnd w:id="643"/>
      <w:bookmarkEnd w:id="644"/>
    </w:p>
    <w:p w14:paraId="6EDE2FDD" w14:textId="0F095671" w:rsidR="004E3028" w:rsidRDefault="00BF30E0">
      <w:pPr>
        <w:pStyle w:val="Figure"/>
      </w:pPr>
      <w:r>
        <w:rPr>
          <w:noProof/>
        </w:rPr>
        <w:drawing>
          <wp:inline distT="0" distB="0" distL="0" distR="0" wp14:anchorId="4FDA2AC4" wp14:editId="200CC511">
            <wp:extent cx="5742432" cy="2280408"/>
            <wp:effectExtent l="0" t="0" r="0" b="5715"/>
            <wp:docPr id="409" name="Picture 409" descr="Example Event Code Screen with and Active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cstate="email">
                      <a:extLst>
                        <a:ext uri="{28A0092B-C50C-407E-A947-70E740481C1C}">
                          <a14:useLocalDpi xmlns:a14="http://schemas.microsoft.com/office/drawing/2010/main"/>
                        </a:ext>
                      </a:extLst>
                    </a:blip>
                    <a:stretch>
                      <a:fillRect/>
                    </a:stretch>
                  </pic:blipFill>
                  <pic:spPr>
                    <a:xfrm>
                      <a:off x="0" y="0"/>
                      <a:ext cx="5745214" cy="2281513"/>
                    </a:xfrm>
                    <a:prstGeom prst="rect">
                      <a:avLst/>
                    </a:prstGeom>
                  </pic:spPr>
                </pic:pic>
              </a:graphicData>
            </a:graphic>
          </wp:inline>
        </w:drawing>
      </w:r>
    </w:p>
    <w:p w14:paraId="5CDF1131" w14:textId="7445E505" w:rsidR="004E3028" w:rsidRPr="00F94D33" w:rsidRDefault="004E3028" w:rsidP="00C54497">
      <w:pPr>
        <w:pStyle w:val="NumberedParagraph"/>
      </w:pPr>
      <w:r w:rsidRPr="00F94D33">
        <w:t xml:space="preserve">Click the </w:t>
      </w:r>
      <w:r w:rsidRPr="00C73752">
        <w:t>Edit</w:t>
      </w:r>
      <w:r w:rsidRPr="00F94D33">
        <w:t xml:space="preserve"> menu</w:t>
      </w:r>
      <w:r>
        <w:t xml:space="preserve"> and select</w:t>
      </w:r>
      <w:r w:rsidR="005F7884">
        <w:t xml:space="preserve"> the</w:t>
      </w:r>
      <w:r>
        <w:t xml:space="preserve"> </w:t>
      </w:r>
      <w:r w:rsidRPr="0053752B">
        <w:t>Copy EC Screens to another DSS Unit</w:t>
      </w:r>
      <w:r w:rsidR="005F7884">
        <w:t xml:space="preserve"> </w:t>
      </w:r>
      <w:r w:rsidR="005F7884" w:rsidRPr="0053752B">
        <w:t>menu item</w:t>
      </w:r>
      <w:r w:rsidRPr="00F94D33">
        <w:t>.</w:t>
      </w:r>
    </w:p>
    <w:p w14:paraId="74A371D2" w14:textId="311D1A42" w:rsidR="004E3028" w:rsidRDefault="004E3028">
      <w:pPr>
        <w:pStyle w:val="FigureCaption"/>
      </w:pPr>
      <w:bookmarkStart w:id="645" w:name="_Toc422742902"/>
      <w:bookmarkStart w:id="646" w:name="_Toc463464234"/>
      <w:r>
        <w:t>Copy EC Screens to Another DSS Unit on Edit Menu</w:t>
      </w:r>
      <w:bookmarkEnd w:id="645"/>
      <w:bookmarkEnd w:id="646"/>
    </w:p>
    <w:p w14:paraId="3D526A25" w14:textId="386FE4F5" w:rsidR="004E3028" w:rsidRDefault="00BF30E0">
      <w:pPr>
        <w:pStyle w:val="Figure"/>
      </w:pPr>
      <w:r>
        <w:rPr>
          <w:noProof/>
        </w:rPr>
        <w:drawing>
          <wp:inline distT="0" distB="0" distL="0" distR="0" wp14:anchorId="3314B6F7" wp14:editId="3A376CFC">
            <wp:extent cx="5044622" cy="1737360"/>
            <wp:effectExtent l="0" t="0" r="3810" b="0"/>
            <wp:docPr id="408" name="Picture 408" descr="Copy EC Screens to another DSS Unit shown on Edit menu dropdow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045459" cy="1737648"/>
                    </a:xfrm>
                    <a:prstGeom prst="rect">
                      <a:avLst/>
                    </a:prstGeom>
                  </pic:spPr>
                </pic:pic>
              </a:graphicData>
            </a:graphic>
          </wp:inline>
        </w:drawing>
      </w:r>
    </w:p>
    <w:p w14:paraId="1DBED3A7" w14:textId="46DF5E62" w:rsidR="004E3028" w:rsidRPr="00F94D33" w:rsidRDefault="004E3028" w:rsidP="00C54497">
      <w:pPr>
        <w:pStyle w:val="NumberedParagraph"/>
      </w:pPr>
      <w:r w:rsidRPr="00F94D33">
        <w:t xml:space="preserve">The </w:t>
      </w:r>
      <w:r w:rsidRPr="0053752B">
        <w:t>Select a target</w:t>
      </w:r>
      <w:r w:rsidRPr="00F94D33">
        <w:t xml:space="preserve"> screen appears.</w:t>
      </w:r>
      <w:r>
        <w:t xml:space="preserve"> </w:t>
      </w:r>
      <w:r w:rsidRPr="00F94D33">
        <w:t>Select a target DSS Unit (usually newly created) from the dropdown list</w:t>
      </w:r>
      <w:r w:rsidR="005F7884">
        <w:t>,</w:t>
      </w:r>
      <w:r w:rsidRPr="00F94D33">
        <w:t xml:space="preserve"> then click</w:t>
      </w:r>
      <w:r w:rsidR="005F7884">
        <w:t xml:space="preserve"> the</w:t>
      </w:r>
      <w:r w:rsidRPr="00F94D33">
        <w:t xml:space="preserve"> OK</w:t>
      </w:r>
      <w:r w:rsidR="005F7884">
        <w:t xml:space="preserve"> </w:t>
      </w:r>
      <w:r w:rsidR="005F7884" w:rsidRPr="0053752B">
        <w:t>button</w:t>
      </w:r>
      <w:r w:rsidRPr="00F94D33">
        <w:t>.</w:t>
      </w:r>
    </w:p>
    <w:p w14:paraId="3CCA68B6" w14:textId="252BE081" w:rsidR="004E3028" w:rsidRDefault="004E3028">
      <w:pPr>
        <w:pStyle w:val="FigureCaption"/>
      </w:pPr>
      <w:bookmarkStart w:id="647" w:name="_Toc422742903"/>
      <w:bookmarkStart w:id="648" w:name="_Toc463464235"/>
      <w:r>
        <w:t>Select a Target Screen</w:t>
      </w:r>
      <w:bookmarkEnd w:id="647"/>
      <w:bookmarkEnd w:id="648"/>
    </w:p>
    <w:p w14:paraId="3C1FED0D" w14:textId="11563BD6" w:rsidR="004E3028" w:rsidRDefault="00CE31A0">
      <w:pPr>
        <w:pStyle w:val="Figure"/>
      </w:pPr>
      <w:r>
        <w:rPr>
          <w:noProof/>
        </w:rPr>
        <w:drawing>
          <wp:inline distT="0" distB="0" distL="0" distR="0" wp14:anchorId="4ACB2E4A" wp14:editId="31D228A7">
            <wp:extent cx="3543300" cy="1411730"/>
            <wp:effectExtent l="0" t="0" r="0" b="0"/>
            <wp:docPr id="412" name="Picture 412" descr="Select a target screen copy where the user can select a target DSS Unit from the dropdow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cstate="email">
                      <a:extLst>
                        <a:ext uri="{28A0092B-C50C-407E-A947-70E740481C1C}">
                          <a14:useLocalDpi xmlns:a14="http://schemas.microsoft.com/office/drawing/2010/main"/>
                        </a:ext>
                      </a:extLst>
                    </a:blip>
                    <a:stretch>
                      <a:fillRect/>
                    </a:stretch>
                  </pic:blipFill>
                  <pic:spPr>
                    <a:xfrm>
                      <a:off x="0" y="0"/>
                      <a:ext cx="3562301" cy="1419300"/>
                    </a:xfrm>
                    <a:prstGeom prst="rect">
                      <a:avLst/>
                    </a:prstGeom>
                  </pic:spPr>
                </pic:pic>
              </a:graphicData>
            </a:graphic>
          </wp:inline>
        </w:drawing>
      </w:r>
    </w:p>
    <w:p w14:paraId="2FD5EAE2" w14:textId="77777777" w:rsidR="004E3028" w:rsidRPr="00F94D33" w:rsidRDefault="004E3028" w:rsidP="00C54497">
      <w:pPr>
        <w:pStyle w:val="NumberedParagraph"/>
      </w:pPr>
      <w:r w:rsidRPr="00F94D33">
        <w:t xml:space="preserve">The </w:t>
      </w:r>
      <w:r w:rsidRPr="00C54497">
        <w:t>Copy Event Capture Screen to &lt;user-selected target DSS Unit&gt;</w:t>
      </w:r>
      <w:r w:rsidRPr="00F94D33">
        <w:t xml:space="preserve"> displays. </w:t>
      </w:r>
    </w:p>
    <w:p w14:paraId="3CA0ADCD" w14:textId="661ADB2C" w:rsidR="004E3028" w:rsidRPr="00F94D33" w:rsidRDefault="005F7884" w:rsidP="00C54497">
      <w:pPr>
        <w:pStyle w:val="BulletListMultiple"/>
      </w:pPr>
      <w:r>
        <w:t xml:space="preserve">The </w:t>
      </w:r>
      <w:r w:rsidR="004E3028" w:rsidRPr="0053752B">
        <w:t>Location</w:t>
      </w:r>
      <w:r w:rsidR="004E3028" w:rsidRPr="00F94D33">
        <w:t xml:space="preserve">, </w:t>
      </w:r>
      <w:r w:rsidR="004E3028" w:rsidRPr="0053752B">
        <w:t>Status</w:t>
      </w:r>
      <w:r w:rsidR="004E3028" w:rsidRPr="00F94D33">
        <w:t xml:space="preserve">, </w:t>
      </w:r>
      <w:r w:rsidR="004E3028" w:rsidRPr="0053752B">
        <w:t>Procedure Synonym</w:t>
      </w:r>
      <w:r w:rsidR="004E3028" w:rsidRPr="00F94D33">
        <w:t xml:space="preserve">, </w:t>
      </w:r>
      <w:r w:rsidR="004E3028" w:rsidRPr="0053752B">
        <w:t>Default Volume</w:t>
      </w:r>
      <w:r w:rsidR="004E3028" w:rsidRPr="00F94D33">
        <w:t xml:space="preserve">, </w:t>
      </w:r>
      <w:r w:rsidR="004E3028" w:rsidRPr="0053752B">
        <w:t>Ask Reason</w:t>
      </w:r>
      <w:r w:rsidRPr="0053752B">
        <w:t>s</w:t>
      </w:r>
      <w:r w:rsidR="004E3028" w:rsidRPr="00F94D33">
        <w:t xml:space="preserve"> and </w:t>
      </w:r>
      <w:r w:rsidR="004E3028" w:rsidRPr="0053752B">
        <w:t>Default Associated Clinic</w:t>
      </w:r>
      <w:r w:rsidR="004E3028" w:rsidRPr="00F94D33">
        <w:t xml:space="preserve"> </w:t>
      </w:r>
      <w:r>
        <w:t xml:space="preserve">fields </w:t>
      </w:r>
      <w:r w:rsidR="004E3028" w:rsidRPr="00F94D33">
        <w:t>can be modified on this screen.</w:t>
      </w:r>
    </w:p>
    <w:p w14:paraId="7B38792C" w14:textId="77777777" w:rsidR="004E3028" w:rsidRPr="00672AEA" w:rsidRDefault="004E3028" w:rsidP="00672AEA">
      <w:pPr>
        <w:pStyle w:val="BulletListMultiple"/>
      </w:pPr>
      <w:r w:rsidRPr="00672AEA">
        <w:t xml:space="preserve">The </w:t>
      </w:r>
      <w:r w:rsidRPr="009F69C7">
        <w:t>DSS Unit</w:t>
      </w:r>
      <w:r w:rsidRPr="00672AEA">
        <w:t xml:space="preserve">, </w:t>
      </w:r>
      <w:r w:rsidRPr="009F69C7">
        <w:t>Category</w:t>
      </w:r>
      <w:r w:rsidRPr="00672AEA">
        <w:t xml:space="preserve">, and </w:t>
      </w:r>
      <w:r w:rsidRPr="009F69C7">
        <w:t>Procedure</w:t>
      </w:r>
      <w:r w:rsidRPr="00672AEA">
        <w:t xml:space="preserve"> cannot be edited.</w:t>
      </w:r>
    </w:p>
    <w:p w14:paraId="7D9F8EB0" w14:textId="77777777" w:rsidR="00A175B9" w:rsidRDefault="004E3028" w:rsidP="00C54497">
      <w:pPr>
        <w:pStyle w:val="Note"/>
      </w:pPr>
      <w:r w:rsidRPr="00F94D33">
        <w:lastRenderedPageBreak/>
        <w:t>N</w:t>
      </w:r>
      <w:r>
        <w:t>ote</w:t>
      </w:r>
      <w:r w:rsidRPr="00F94D33">
        <w:t xml:space="preserve">: </w:t>
      </w:r>
    </w:p>
    <w:p w14:paraId="408D75CF" w14:textId="6D3202CD" w:rsidR="004E3028" w:rsidRPr="00F94D33" w:rsidRDefault="004E3028" w:rsidP="009F69C7">
      <w:pPr>
        <w:pStyle w:val="BulletListIndent"/>
      </w:pPr>
      <w:r w:rsidRPr="00650C41">
        <w:t>The target DSS Unit is usually newly created by the user, but an existing DSS Unit may also be used.</w:t>
      </w:r>
    </w:p>
    <w:p w14:paraId="0DED648A" w14:textId="1FB07BC1" w:rsidR="004E3028" w:rsidRDefault="004E3028">
      <w:pPr>
        <w:pStyle w:val="FigureCaption"/>
      </w:pPr>
      <w:bookmarkStart w:id="649" w:name="_Toc422742904"/>
      <w:bookmarkStart w:id="650" w:name="_Toc463464236"/>
      <w:r>
        <w:t>Copy Event Code Screen</w:t>
      </w:r>
      <w:bookmarkEnd w:id="649"/>
      <w:bookmarkEnd w:id="650"/>
    </w:p>
    <w:p w14:paraId="6736A98B" w14:textId="344244C7" w:rsidR="004E3028" w:rsidRDefault="00131BC6">
      <w:pPr>
        <w:pStyle w:val="Figure"/>
      </w:pPr>
      <w:r>
        <w:rPr>
          <w:noProof/>
        </w:rPr>
        <w:drawing>
          <wp:inline distT="0" distB="0" distL="0" distR="0" wp14:anchorId="2686FE84" wp14:editId="371BF83B">
            <wp:extent cx="3782292" cy="2600325"/>
            <wp:effectExtent l="0" t="0" r="8890" b="0"/>
            <wp:docPr id="413" name="Picture 413" descr="The Copy Event Code Screen screen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cstate="email">
                      <a:extLst>
                        <a:ext uri="{28A0092B-C50C-407E-A947-70E740481C1C}">
                          <a14:useLocalDpi xmlns:a14="http://schemas.microsoft.com/office/drawing/2010/main"/>
                        </a:ext>
                      </a:extLst>
                    </a:blip>
                    <a:stretch>
                      <a:fillRect/>
                    </a:stretch>
                  </pic:blipFill>
                  <pic:spPr>
                    <a:xfrm>
                      <a:off x="0" y="0"/>
                      <a:ext cx="3794034" cy="2608397"/>
                    </a:xfrm>
                    <a:prstGeom prst="rect">
                      <a:avLst/>
                    </a:prstGeom>
                  </pic:spPr>
                </pic:pic>
              </a:graphicData>
            </a:graphic>
          </wp:inline>
        </w:drawing>
      </w:r>
    </w:p>
    <w:p w14:paraId="3713282B" w14:textId="5F727C29" w:rsidR="004E3028" w:rsidRPr="00F94D33" w:rsidRDefault="004E3028" w:rsidP="00C54497">
      <w:pPr>
        <w:pStyle w:val="BulletListMultiple"/>
      </w:pPr>
      <w:r w:rsidRPr="0053752B">
        <w:t>Location</w:t>
      </w:r>
      <w:r w:rsidRPr="00F94D33">
        <w:t xml:space="preserve">, </w:t>
      </w:r>
      <w:r w:rsidRPr="0053752B">
        <w:t>Status</w:t>
      </w:r>
      <w:r w:rsidRPr="00F94D33">
        <w:t xml:space="preserve">, </w:t>
      </w:r>
      <w:r w:rsidRPr="0053752B">
        <w:t>Procedure Synonym</w:t>
      </w:r>
      <w:r w:rsidRPr="00F94D33">
        <w:t xml:space="preserve">, </w:t>
      </w:r>
      <w:r w:rsidRPr="0053752B">
        <w:t>Default Volume</w:t>
      </w:r>
      <w:r w:rsidRPr="00F94D33">
        <w:t xml:space="preserve">, </w:t>
      </w:r>
      <w:r w:rsidRPr="0053752B">
        <w:t>Ask Reason</w:t>
      </w:r>
      <w:r w:rsidR="00024B81" w:rsidRPr="0053752B">
        <w:t>s</w:t>
      </w:r>
      <w:r w:rsidRPr="00F94D33">
        <w:t xml:space="preserve"> and </w:t>
      </w:r>
      <w:r w:rsidRPr="0053752B">
        <w:t>Default Associated Clinic</w:t>
      </w:r>
      <w:r w:rsidRPr="00F94D33">
        <w:t xml:space="preserve"> can be modified on this screen.</w:t>
      </w:r>
      <w:r>
        <w:t xml:space="preserve"> </w:t>
      </w:r>
    </w:p>
    <w:p w14:paraId="32A25EE5" w14:textId="77777777" w:rsidR="00A175B9" w:rsidRDefault="004E3028" w:rsidP="00C54497">
      <w:pPr>
        <w:pStyle w:val="Note"/>
      </w:pPr>
      <w:r w:rsidRPr="00F94D33">
        <w:t>Note</w:t>
      </w:r>
      <w:r>
        <w:t xml:space="preserve">: </w:t>
      </w:r>
    </w:p>
    <w:p w14:paraId="74F8B7F5" w14:textId="1A1F4ABD" w:rsidR="004E3028" w:rsidRPr="009F69C7" w:rsidRDefault="004E3028" w:rsidP="009F69C7">
      <w:pPr>
        <w:pStyle w:val="BulletListIndent"/>
      </w:pPr>
      <w:r w:rsidRPr="006528A6">
        <w:t xml:space="preserve">If the DSS Unit is setup to not send records to PCE, the </w:t>
      </w:r>
      <w:r w:rsidRPr="009F69C7">
        <w:t>Default Associated Clinic</w:t>
      </w:r>
      <w:r w:rsidRPr="006528A6">
        <w:t xml:space="preserve"> is disabled.</w:t>
      </w:r>
    </w:p>
    <w:p w14:paraId="04B63701" w14:textId="6D555D6F" w:rsidR="004E3028" w:rsidRPr="00F94D33" w:rsidRDefault="004E3028" w:rsidP="00C54497">
      <w:pPr>
        <w:pStyle w:val="NumberedParagraph"/>
      </w:pPr>
      <w:r w:rsidRPr="00F94D33">
        <w:t xml:space="preserve">One, many or all </w:t>
      </w:r>
      <w:r w:rsidR="00E43362">
        <w:t>E</w:t>
      </w:r>
      <w:r w:rsidR="00256EEA">
        <w:t xml:space="preserve">vent </w:t>
      </w:r>
      <w:r w:rsidR="00E43362">
        <w:t>C</w:t>
      </w:r>
      <w:r w:rsidR="00256EEA">
        <w:t>ode</w:t>
      </w:r>
      <w:r w:rsidR="00E43362">
        <w:t xml:space="preserve"> S</w:t>
      </w:r>
      <w:r w:rsidR="00E43362" w:rsidRPr="00F94D33">
        <w:t xml:space="preserve">creens </w:t>
      </w:r>
      <w:r w:rsidRPr="00F94D33">
        <w:t>can be copied.</w:t>
      </w:r>
    </w:p>
    <w:p w14:paraId="5D68E4B9" w14:textId="07988E26" w:rsidR="004E3028" w:rsidRPr="009F69C7" w:rsidRDefault="004E3028" w:rsidP="00672AEA">
      <w:pPr>
        <w:pStyle w:val="BulletListMultiple"/>
      </w:pPr>
      <w:r w:rsidRPr="00672AEA">
        <w:t>To copy a</w:t>
      </w:r>
      <w:r w:rsidR="00256EEA" w:rsidRPr="00672AEA">
        <w:t>n</w:t>
      </w:r>
      <w:r w:rsidRPr="00672AEA">
        <w:t xml:space="preserve"> </w:t>
      </w:r>
      <w:r w:rsidR="00256EEA" w:rsidRPr="00672AEA">
        <w:t>Event Code Screen</w:t>
      </w:r>
      <w:r w:rsidRPr="00823D8F">
        <w:t>, review the field selections and make edits (if necessary).</w:t>
      </w:r>
      <w:r w:rsidRPr="0024789D">
        <w:t xml:space="preserve"> </w:t>
      </w:r>
      <w:r w:rsidR="00256EEA" w:rsidRPr="00F448A4">
        <w:t>Click</w:t>
      </w:r>
      <w:r w:rsidR="00256EEA" w:rsidRPr="009B3DCA">
        <w:t xml:space="preserve"> </w:t>
      </w:r>
      <w:r w:rsidRPr="006528A6">
        <w:t>t</w:t>
      </w:r>
      <w:r w:rsidRPr="009F69C7">
        <w:t>he OK</w:t>
      </w:r>
      <w:r w:rsidRPr="00672AEA">
        <w:t xml:space="preserve"> button to save the changes</w:t>
      </w:r>
      <w:r w:rsidR="00256EEA" w:rsidRPr="00672AEA">
        <w:t>,</w:t>
      </w:r>
      <w:r w:rsidRPr="00672AEA">
        <w:t xml:space="preserve"> </w:t>
      </w:r>
      <w:r w:rsidR="00256EEA" w:rsidRPr="00672AEA">
        <w:t>creating</w:t>
      </w:r>
      <w:r w:rsidR="00256EEA" w:rsidRPr="00823D8F">
        <w:t xml:space="preserve"> </w:t>
      </w:r>
      <w:r w:rsidRPr="0024789D">
        <w:t xml:space="preserve">the copy. </w:t>
      </w:r>
      <w:r w:rsidR="00256EEA" w:rsidRPr="00F448A4">
        <w:t xml:space="preserve"> </w:t>
      </w:r>
      <w:r w:rsidRPr="009B3DCA">
        <w:t xml:space="preserve">The next </w:t>
      </w:r>
      <w:r w:rsidR="00256EEA" w:rsidRPr="006528A6">
        <w:t>Event Code S</w:t>
      </w:r>
      <w:r w:rsidRPr="009F69C7">
        <w:t>creen will appear.</w:t>
      </w:r>
    </w:p>
    <w:p w14:paraId="1C1B725D" w14:textId="0370C633" w:rsidR="004E3028" w:rsidRPr="00672AEA" w:rsidRDefault="004E3028" w:rsidP="00672AEA">
      <w:pPr>
        <w:pStyle w:val="BulletListMultiple"/>
      </w:pPr>
      <w:r w:rsidRPr="009F69C7">
        <w:t xml:space="preserve">To skip an </w:t>
      </w:r>
      <w:r w:rsidR="00256EEA" w:rsidRPr="009F69C7">
        <w:t>Event Code S</w:t>
      </w:r>
      <w:r w:rsidRPr="009F69C7">
        <w:t xml:space="preserve">creen, </w:t>
      </w:r>
      <w:r w:rsidR="00256EEA" w:rsidRPr="009F69C7">
        <w:t xml:space="preserve">click </w:t>
      </w:r>
      <w:r w:rsidRPr="009F69C7">
        <w:t>the Skip this EC Screen</w:t>
      </w:r>
      <w:r w:rsidRPr="00672AEA">
        <w:t xml:space="preserve"> button. The next </w:t>
      </w:r>
      <w:r w:rsidR="00256EEA" w:rsidRPr="00672AEA">
        <w:t xml:space="preserve">Event Code Screen </w:t>
      </w:r>
      <w:r w:rsidRPr="00672AEA">
        <w:t>will appear.</w:t>
      </w:r>
    </w:p>
    <w:p w14:paraId="63FF1580" w14:textId="0234A1BC" w:rsidR="004E3028" w:rsidRPr="00823D8F" w:rsidRDefault="004E3028" w:rsidP="00672AEA">
      <w:pPr>
        <w:pStyle w:val="BulletListMultipleLast"/>
      </w:pPr>
      <w:r w:rsidRPr="00672AEA">
        <w:t>When</w:t>
      </w:r>
      <w:r w:rsidRPr="00823D8F">
        <w:t xml:space="preserve"> all needed </w:t>
      </w:r>
      <w:r w:rsidR="00256EEA" w:rsidRPr="0024789D">
        <w:t>Event Code S</w:t>
      </w:r>
      <w:r w:rsidR="00256EEA" w:rsidRPr="00F448A4">
        <w:t xml:space="preserve">creens </w:t>
      </w:r>
      <w:r w:rsidRPr="009B3DCA">
        <w:t xml:space="preserve">are copied, select </w:t>
      </w:r>
      <w:r w:rsidRPr="006528A6">
        <w:t xml:space="preserve">the </w:t>
      </w:r>
      <w:r w:rsidRPr="009F69C7">
        <w:t>Close</w:t>
      </w:r>
      <w:r w:rsidRPr="00672AEA">
        <w:t xml:space="preserve"> button to return to the Event Code Screen. All of the previous changes will be saved.</w:t>
      </w:r>
    </w:p>
    <w:p w14:paraId="3D82FC71" w14:textId="77777777" w:rsidR="00A175B9" w:rsidRDefault="004E3028" w:rsidP="00C54497">
      <w:pPr>
        <w:pStyle w:val="Note"/>
      </w:pPr>
      <w:r w:rsidRPr="00F94D33">
        <w:t xml:space="preserve">Note: </w:t>
      </w:r>
    </w:p>
    <w:p w14:paraId="4BE8C6C9" w14:textId="651B5556" w:rsidR="004E3028" w:rsidRPr="00F94D33" w:rsidRDefault="004E3028" w:rsidP="009F69C7">
      <w:pPr>
        <w:pStyle w:val="BulletListIndent"/>
      </w:pPr>
      <w:r w:rsidRPr="00650C41">
        <w:t>If the user does not select a Location when copying an Event Code Screen, the record will not be filed and the following two error messages will appear:</w:t>
      </w:r>
    </w:p>
    <w:p w14:paraId="3C1EED74" w14:textId="4BAA0DD6" w:rsidR="004E3028" w:rsidRDefault="004E3028">
      <w:pPr>
        <w:pStyle w:val="FigureCaption"/>
      </w:pPr>
      <w:bookmarkStart w:id="651" w:name="_Toc422742905"/>
      <w:bookmarkStart w:id="652" w:name="_Toc463464237"/>
      <w:r>
        <w:t>Record Not Filed Error Message for Key Data Missing</w:t>
      </w:r>
      <w:bookmarkEnd w:id="651"/>
      <w:bookmarkEnd w:id="652"/>
    </w:p>
    <w:p w14:paraId="09884C37" w14:textId="08596CEF" w:rsidR="004E3028" w:rsidRPr="00F94D33" w:rsidRDefault="00256EEA">
      <w:pPr>
        <w:pStyle w:val="Figure"/>
      </w:pPr>
      <w:r w:rsidRPr="00256EEA">
        <w:rPr>
          <w:noProof/>
        </w:rPr>
        <w:t xml:space="preserve"> </w:t>
      </w:r>
      <w:r>
        <w:rPr>
          <w:noProof/>
        </w:rPr>
        <w:drawing>
          <wp:inline distT="0" distB="0" distL="0" distR="0" wp14:anchorId="580B59FC" wp14:editId="5B977D84">
            <wp:extent cx="2371725" cy="899619"/>
            <wp:effectExtent l="0" t="0" r="0" b="0"/>
            <wp:docPr id="414" name="Picture 414" descr="Record Not Filed Popu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cstate="email">
                      <a:extLst>
                        <a:ext uri="{28A0092B-C50C-407E-A947-70E740481C1C}">
                          <a14:useLocalDpi xmlns:a14="http://schemas.microsoft.com/office/drawing/2010/main"/>
                        </a:ext>
                      </a:extLst>
                    </a:blip>
                    <a:stretch>
                      <a:fillRect/>
                    </a:stretch>
                  </pic:blipFill>
                  <pic:spPr>
                    <a:xfrm>
                      <a:off x="0" y="0"/>
                      <a:ext cx="2396274" cy="908931"/>
                    </a:xfrm>
                    <a:prstGeom prst="rect">
                      <a:avLst/>
                    </a:prstGeom>
                  </pic:spPr>
                </pic:pic>
              </a:graphicData>
            </a:graphic>
          </wp:inline>
        </w:drawing>
      </w:r>
      <w:r>
        <w:rPr>
          <w:noProof/>
        </w:rPr>
        <w:t xml:space="preserve"> </w:t>
      </w:r>
      <w:r w:rsidRPr="00256EEA">
        <w:rPr>
          <w:noProof/>
        </w:rPr>
        <w:t xml:space="preserve"> </w:t>
      </w:r>
      <w:r>
        <w:rPr>
          <w:noProof/>
        </w:rPr>
        <w:drawing>
          <wp:inline distT="0" distB="0" distL="0" distR="0" wp14:anchorId="4A9479A0" wp14:editId="5DB71BB9">
            <wp:extent cx="1073913" cy="923925"/>
            <wp:effectExtent l="0" t="0" r="0" b="0"/>
            <wp:docPr id="415" name="Picture 415" descr="Record Not Filed screen.  Key Data Missing E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cstate="email">
                      <a:extLst>
                        <a:ext uri="{28A0092B-C50C-407E-A947-70E740481C1C}">
                          <a14:useLocalDpi xmlns:a14="http://schemas.microsoft.com/office/drawing/2010/main"/>
                        </a:ext>
                      </a:extLst>
                    </a:blip>
                    <a:stretch>
                      <a:fillRect/>
                    </a:stretch>
                  </pic:blipFill>
                  <pic:spPr>
                    <a:xfrm>
                      <a:off x="0" y="0"/>
                      <a:ext cx="1076991" cy="926573"/>
                    </a:xfrm>
                    <a:prstGeom prst="rect">
                      <a:avLst/>
                    </a:prstGeom>
                  </pic:spPr>
                </pic:pic>
              </a:graphicData>
            </a:graphic>
          </wp:inline>
        </w:drawing>
      </w:r>
    </w:p>
    <w:p w14:paraId="4CE0A1FC" w14:textId="69B4D49A" w:rsidR="004E3028" w:rsidRPr="00F448A4" w:rsidRDefault="004E3028" w:rsidP="00672AEA">
      <w:pPr>
        <w:pStyle w:val="DSSECSBodyText"/>
      </w:pPr>
      <w:r w:rsidRPr="00672AEA">
        <w:lastRenderedPageBreak/>
        <w:t xml:space="preserve">Click the </w:t>
      </w:r>
      <w:r w:rsidRPr="009F69C7">
        <w:t>OK</w:t>
      </w:r>
      <w:r w:rsidRPr="00672AEA">
        <w:t xml:space="preserve"> button on each </w:t>
      </w:r>
      <w:r w:rsidR="00093DCD" w:rsidRPr="00672AEA">
        <w:t>error dialog</w:t>
      </w:r>
      <w:r w:rsidRPr="00672AEA">
        <w:t xml:space="preserve"> to return to the Copy Event Code Screen</w:t>
      </w:r>
      <w:r w:rsidR="002C415F" w:rsidRPr="00672AEA">
        <w:t>s</w:t>
      </w:r>
      <w:r w:rsidR="002C415F" w:rsidRPr="00823D8F">
        <w:t xml:space="preserve"> form</w:t>
      </w:r>
      <w:r w:rsidRPr="0024789D">
        <w:t xml:space="preserve"> and enter a Location.</w:t>
      </w:r>
    </w:p>
    <w:p w14:paraId="553B54C7" w14:textId="6C75B8B5" w:rsidR="004E3028" w:rsidRDefault="004E3028">
      <w:pPr>
        <w:pStyle w:val="Heading3"/>
      </w:pPr>
      <w:bookmarkStart w:id="653" w:name="_Toc455131616"/>
      <w:bookmarkStart w:id="654" w:name="_Toc422471310"/>
      <w:bookmarkStart w:id="655" w:name="_Toc422471478"/>
      <w:bookmarkStart w:id="656" w:name="_Toc463464031"/>
      <w:bookmarkEnd w:id="653"/>
      <w:r w:rsidRPr="002320A5">
        <w:t>Inactivate EC Screen</w:t>
      </w:r>
      <w:r w:rsidR="000F6DD4">
        <w:t xml:space="preserve">: </w:t>
      </w:r>
      <w:r>
        <w:t>Identify Inactive Multiple Event Code Screens</w:t>
      </w:r>
      <w:bookmarkEnd w:id="654"/>
      <w:bookmarkEnd w:id="655"/>
      <w:bookmarkEnd w:id="656"/>
    </w:p>
    <w:p w14:paraId="60303E71" w14:textId="77777777" w:rsidR="004E3028" w:rsidRPr="002320A5" w:rsidRDefault="004E3028" w:rsidP="00063994">
      <w:pPr>
        <w:pStyle w:val="DSSECSBodyText"/>
      </w:pPr>
      <w:r w:rsidRPr="002320A5">
        <w:t>Before the User Starts</w:t>
      </w:r>
    </w:p>
    <w:p w14:paraId="35D86153" w14:textId="594D1899" w:rsidR="004E3028" w:rsidRPr="00672AEA" w:rsidRDefault="004E3028" w:rsidP="00672AEA">
      <w:pPr>
        <w:pStyle w:val="BulletListMultiple"/>
      </w:pPr>
      <w:r w:rsidRPr="00672AEA">
        <w:t xml:space="preserve">Users with the ECMGR security key can select an EC Product Code (CPT Code, National EC Procedure Code or Local EC Procedure Code) and then display all of the DSS Units using the selected Product Code </w:t>
      </w:r>
      <w:r w:rsidR="002C415F" w:rsidRPr="00672AEA">
        <w:t>o</w:t>
      </w:r>
      <w:r w:rsidRPr="00672AEA">
        <w:t xml:space="preserve">n the </w:t>
      </w:r>
      <w:r w:rsidRPr="009F69C7">
        <w:t>Inactivate Selected Event Code (EC) Screens for Given Procedure Code</w:t>
      </w:r>
      <w:r w:rsidR="002C415F" w:rsidRPr="009F69C7">
        <w:t xml:space="preserve"> </w:t>
      </w:r>
      <w:r w:rsidR="002C415F" w:rsidRPr="00672AEA">
        <w:t>form</w:t>
      </w:r>
      <w:r w:rsidRPr="00672AEA">
        <w:t xml:space="preserve">. </w:t>
      </w:r>
    </w:p>
    <w:p w14:paraId="491A72B0" w14:textId="77777777" w:rsidR="004E3028" w:rsidRPr="009F69C7" w:rsidRDefault="004E3028" w:rsidP="009F69C7">
      <w:pPr>
        <w:pStyle w:val="BulletListMultipleLast"/>
      </w:pPr>
      <w:r w:rsidRPr="00823D8F">
        <w:t xml:space="preserve">Choose to inactivate </w:t>
      </w:r>
      <w:r w:rsidRPr="009F69C7">
        <w:t>Event Code Screens</w:t>
      </w:r>
      <w:r w:rsidRPr="006528A6">
        <w:t xml:space="preserve"> by utilizing the checkboxes in front of each entry.</w:t>
      </w:r>
      <w:r w:rsidRPr="009F69C7">
        <w:t xml:space="preserve"> The user can display and print a list of Event Code Screens</w:t>
      </w:r>
      <w:r w:rsidRPr="006528A6">
        <w:t xml:space="preserve"> inactivated for a chosen EC Product Code.</w:t>
      </w:r>
    </w:p>
    <w:p w14:paraId="16AE92FF" w14:textId="77777777" w:rsidR="004E3028" w:rsidRPr="002320A5" w:rsidRDefault="004E3028" w:rsidP="00063994">
      <w:pPr>
        <w:pStyle w:val="DSSECSBodyText"/>
      </w:pPr>
      <w:r w:rsidRPr="002320A5">
        <w:t>What the User Will See</w:t>
      </w:r>
    </w:p>
    <w:p w14:paraId="4249F7EF" w14:textId="57F73383" w:rsidR="004E3028" w:rsidRPr="00F94D33" w:rsidRDefault="004E3028" w:rsidP="00C54497">
      <w:pPr>
        <w:pStyle w:val="BulletListMultiple"/>
      </w:pPr>
      <w:r w:rsidRPr="00F94D33">
        <w:t xml:space="preserve">After </w:t>
      </w:r>
      <w:r w:rsidR="002C415F">
        <w:t>clicking</w:t>
      </w:r>
      <w:r w:rsidR="002C415F" w:rsidRPr="00F94D33">
        <w:t xml:space="preserve"> </w:t>
      </w:r>
      <w:r w:rsidRPr="00F94D33">
        <w:t xml:space="preserve">the </w:t>
      </w:r>
      <w:r w:rsidRPr="0053752B">
        <w:t>Inactivate EC Screen</w:t>
      </w:r>
      <w:r w:rsidRPr="00F94D33">
        <w:t xml:space="preserve"> </w:t>
      </w:r>
      <w:r w:rsidR="002C415F">
        <w:t xml:space="preserve">button </w:t>
      </w:r>
      <w:r w:rsidRPr="00F94D33">
        <w:t xml:space="preserve">from the </w:t>
      </w:r>
      <w:r w:rsidRPr="0053752B">
        <w:t>Management Menu</w:t>
      </w:r>
      <w:r w:rsidRPr="00F94D33">
        <w:t xml:space="preserve">, the </w:t>
      </w:r>
      <w:r w:rsidRPr="0053752B">
        <w:t>Event Capture – Inactivate Selected Event Code (EC) Screens for Given Procedure Code</w:t>
      </w:r>
      <w:r w:rsidR="002C415F">
        <w:t xml:space="preserve"> form</w:t>
      </w:r>
      <w:r w:rsidRPr="00F94D33">
        <w:t xml:space="preserve"> will </w:t>
      </w:r>
      <w:r w:rsidR="002C415F">
        <w:t>be displayed</w:t>
      </w:r>
      <w:r w:rsidRPr="00F94D33">
        <w:t>.</w:t>
      </w:r>
    </w:p>
    <w:p w14:paraId="2AB9679D" w14:textId="535FB89B" w:rsidR="004E3028" w:rsidRPr="00F94D33" w:rsidRDefault="004E3028" w:rsidP="00C54497">
      <w:pPr>
        <w:pStyle w:val="BulletListMultiple"/>
      </w:pPr>
      <w:r w:rsidRPr="00F94D33">
        <w:t xml:space="preserve">Enter an </w:t>
      </w:r>
      <w:r w:rsidRPr="0053752B">
        <w:t>Event Capture Product Code (CPT Code, National EC Procedure Code, or Local EC Procedure Code).</w:t>
      </w:r>
      <w:r>
        <w:t xml:space="preserve"> </w:t>
      </w:r>
      <w:r w:rsidR="002C415F">
        <w:t xml:space="preserve"> </w:t>
      </w:r>
      <w:r w:rsidRPr="00F94D33">
        <w:t xml:space="preserve">The associated </w:t>
      </w:r>
      <w:r w:rsidRPr="0053752B">
        <w:t>DSS Units</w:t>
      </w:r>
      <w:r w:rsidRPr="00F94D33">
        <w:t xml:space="preserve"> with IENs, </w:t>
      </w:r>
      <w:r w:rsidRPr="0053752B">
        <w:t>Locations</w:t>
      </w:r>
      <w:r w:rsidRPr="00F94D33">
        <w:t xml:space="preserve"> and </w:t>
      </w:r>
      <w:r w:rsidRPr="0053752B">
        <w:t>Categories</w:t>
      </w:r>
      <w:r w:rsidRPr="00F94D33">
        <w:t xml:space="preserve"> appear for the EC Product Code selected.</w:t>
      </w:r>
    </w:p>
    <w:p w14:paraId="25C8B912" w14:textId="77777777" w:rsidR="004E3028" w:rsidRPr="00F94D33" w:rsidRDefault="004E3028" w:rsidP="00C54497">
      <w:pPr>
        <w:pStyle w:val="BulletListMultipleLast"/>
      </w:pPr>
      <w:r w:rsidRPr="00F94D33">
        <w:t>Checkboxes are available to the left of each entry.</w:t>
      </w:r>
      <w:r>
        <w:t xml:space="preserve"> </w:t>
      </w:r>
      <w:r w:rsidRPr="00F94D33">
        <w:t>The user can select multiple checkboxes.</w:t>
      </w:r>
    </w:p>
    <w:p w14:paraId="2070A283" w14:textId="1FCB419F" w:rsidR="004E3028" w:rsidRDefault="004E3028" w:rsidP="00063994">
      <w:pPr>
        <w:pStyle w:val="FigureCaption"/>
      </w:pPr>
      <w:bookmarkStart w:id="657" w:name="_Toc422742906"/>
      <w:bookmarkStart w:id="658" w:name="_Toc463464238"/>
      <w:r>
        <w:t>Inactiv</w:t>
      </w:r>
      <w:r w:rsidR="00017C6B">
        <w:t>at</w:t>
      </w:r>
      <w:r>
        <w:t>e Selected Event Code (EC) Screens for Given Procedure Code</w:t>
      </w:r>
      <w:bookmarkEnd w:id="657"/>
      <w:bookmarkEnd w:id="658"/>
    </w:p>
    <w:p w14:paraId="1C172D32" w14:textId="53A13C37" w:rsidR="004E3028" w:rsidRDefault="007D6C07" w:rsidP="004E3028">
      <w:pPr>
        <w:pStyle w:val="Figure"/>
      </w:pPr>
      <w:r>
        <w:rPr>
          <w:noProof/>
        </w:rPr>
        <w:drawing>
          <wp:inline distT="0" distB="0" distL="0" distR="0" wp14:anchorId="2A6AEB1B" wp14:editId="33AA6CB7">
            <wp:extent cx="4686300" cy="3058110"/>
            <wp:effectExtent l="0" t="0" r="0" b="9525"/>
            <wp:docPr id="423" name="Picture 423" descr="Screen capture for Inactivate Slected Event Code (EC) Screens for Given Procedur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cstate="email">
                      <a:extLst>
                        <a:ext uri="{28A0092B-C50C-407E-A947-70E740481C1C}">
                          <a14:useLocalDpi xmlns:a14="http://schemas.microsoft.com/office/drawing/2010/main"/>
                        </a:ext>
                      </a:extLst>
                    </a:blip>
                    <a:stretch>
                      <a:fillRect/>
                    </a:stretch>
                  </pic:blipFill>
                  <pic:spPr>
                    <a:xfrm>
                      <a:off x="0" y="0"/>
                      <a:ext cx="4689085" cy="3059927"/>
                    </a:xfrm>
                    <a:prstGeom prst="rect">
                      <a:avLst/>
                    </a:prstGeom>
                  </pic:spPr>
                </pic:pic>
              </a:graphicData>
            </a:graphic>
          </wp:inline>
        </w:drawing>
      </w:r>
    </w:p>
    <w:p w14:paraId="2F96B6F5" w14:textId="77777777" w:rsidR="004E3028" w:rsidRPr="00F94D33" w:rsidRDefault="004E3028" w:rsidP="00063994">
      <w:pPr>
        <w:pStyle w:val="DSSECSBodyText"/>
      </w:pPr>
      <w:r w:rsidRPr="00F94D33">
        <w:t>Instructions for Inactivating Event Code Screen(s)</w:t>
      </w:r>
    </w:p>
    <w:p w14:paraId="43F599DD" w14:textId="77777777" w:rsidR="004E3028" w:rsidRPr="00F94D33" w:rsidRDefault="004E3028" w:rsidP="009F69C7">
      <w:pPr>
        <w:pStyle w:val="NumberedParagraph"/>
        <w:numPr>
          <w:ilvl w:val="0"/>
          <w:numId w:val="65"/>
        </w:numPr>
        <w:ind w:left="900" w:hanging="900"/>
      </w:pPr>
      <w:r w:rsidRPr="00F94D33">
        <w:t xml:space="preserve">Enter an </w:t>
      </w:r>
      <w:r w:rsidRPr="00C54497">
        <w:t>Event Capture Product Code</w:t>
      </w:r>
      <w:r w:rsidRPr="00F94D33">
        <w:t xml:space="preserve"> (CPT Code, National EC Procedure Code, or Local EC Procedure Code).</w:t>
      </w:r>
    </w:p>
    <w:p w14:paraId="401C8A5A" w14:textId="77777777" w:rsidR="004E3028" w:rsidRPr="00F94D33" w:rsidRDefault="004E3028" w:rsidP="00C54497">
      <w:pPr>
        <w:pStyle w:val="NumberedParagraph"/>
      </w:pPr>
      <w:r w:rsidRPr="00F94D33">
        <w:lastRenderedPageBreak/>
        <w:t xml:space="preserve">The list shows all currently active </w:t>
      </w:r>
      <w:r w:rsidRPr="00C54497">
        <w:t>Event Capture Product Codes</w:t>
      </w:r>
      <w:r w:rsidRPr="00F94D33">
        <w:t>.</w:t>
      </w:r>
      <w:r>
        <w:t xml:space="preserve"> </w:t>
      </w:r>
      <w:r w:rsidRPr="00F94D33">
        <w:t>Use the checkboxes on the left side of the screen to select entries to be inactivated.</w:t>
      </w:r>
    </w:p>
    <w:p w14:paraId="21F47B16" w14:textId="2CB7596E" w:rsidR="004E3028" w:rsidRDefault="004E3028" w:rsidP="00063994">
      <w:pPr>
        <w:pStyle w:val="FigureCaption"/>
      </w:pPr>
      <w:bookmarkStart w:id="659" w:name="_Toc422742907"/>
      <w:bookmarkStart w:id="660" w:name="_Toc463464239"/>
      <w:r>
        <w:t>Entries Selected to be Inactivated</w:t>
      </w:r>
      <w:bookmarkEnd w:id="659"/>
      <w:bookmarkEnd w:id="660"/>
    </w:p>
    <w:p w14:paraId="3B22AD0B" w14:textId="69B5C76E" w:rsidR="004E3028" w:rsidRDefault="00017C6B" w:rsidP="004E3028">
      <w:pPr>
        <w:pStyle w:val="Figure"/>
      </w:pPr>
      <w:r w:rsidRPr="00017C6B">
        <w:rPr>
          <w:noProof/>
        </w:rPr>
        <w:t xml:space="preserve"> </w:t>
      </w:r>
      <w:r w:rsidR="007D6C07">
        <w:rPr>
          <w:noProof/>
        </w:rPr>
        <w:drawing>
          <wp:inline distT="0" distB="0" distL="0" distR="0" wp14:anchorId="13115C27" wp14:editId="6550E782">
            <wp:extent cx="5035711" cy="3286125"/>
            <wp:effectExtent l="0" t="0" r="0" b="0"/>
            <wp:docPr id="422" name="Picture 422" descr="Screen capture for Inactivate Slected Event Code (EC) Screens for Given Procedur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cstate="email">
                      <a:extLst>
                        <a:ext uri="{28A0092B-C50C-407E-A947-70E740481C1C}">
                          <a14:useLocalDpi xmlns:a14="http://schemas.microsoft.com/office/drawing/2010/main"/>
                        </a:ext>
                      </a:extLst>
                    </a:blip>
                    <a:stretch>
                      <a:fillRect/>
                    </a:stretch>
                  </pic:blipFill>
                  <pic:spPr>
                    <a:xfrm>
                      <a:off x="0" y="0"/>
                      <a:ext cx="5036025" cy="3286330"/>
                    </a:xfrm>
                    <a:prstGeom prst="rect">
                      <a:avLst/>
                    </a:prstGeom>
                  </pic:spPr>
                </pic:pic>
              </a:graphicData>
            </a:graphic>
          </wp:inline>
        </w:drawing>
      </w:r>
    </w:p>
    <w:p w14:paraId="3C5565B9" w14:textId="77777777" w:rsidR="004E3028" w:rsidRPr="00F94D33" w:rsidRDefault="004E3028" w:rsidP="00C54497">
      <w:pPr>
        <w:pStyle w:val="NumberedParagraph"/>
      </w:pPr>
      <w:r w:rsidRPr="00F94D33">
        <w:t xml:space="preserve">Click the Apply or OK buttons to Inactivate. </w:t>
      </w:r>
    </w:p>
    <w:p w14:paraId="332C452C" w14:textId="7D773A3C" w:rsidR="004E3028" w:rsidRPr="00F94D33" w:rsidRDefault="004E3028" w:rsidP="00C54497">
      <w:pPr>
        <w:pStyle w:val="NumberedParagraph"/>
      </w:pPr>
      <w:r w:rsidRPr="00F94D33">
        <w:t xml:space="preserve">A confirmation </w:t>
      </w:r>
      <w:r w:rsidR="00093DCD">
        <w:t>message dialog</w:t>
      </w:r>
      <w:r w:rsidRPr="00F94D33">
        <w:t xml:space="preserve"> will appear.</w:t>
      </w:r>
      <w:r>
        <w:t xml:space="preserve"> </w:t>
      </w:r>
      <w:r w:rsidRPr="00F94D33">
        <w:t>Click</w:t>
      </w:r>
      <w:r w:rsidR="00093DCD">
        <w:t xml:space="preserve"> the</w:t>
      </w:r>
      <w:r w:rsidRPr="00F94D33">
        <w:t xml:space="preserve"> Yes </w:t>
      </w:r>
      <w:r w:rsidR="00093DCD">
        <w:t xml:space="preserve">button </w:t>
      </w:r>
      <w:r w:rsidRPr="00F94D33">
        <w:t xml:space="preserve">to </w:t>
      </w:r>
      <w:r w:rsidR="00093DCD">
        <w:t>i</w:t>
      </w:r>
      <w:r w:rsidR="00093DCD" w:rsidRPr="00F94D33">
        <w:t>nactivate</w:t>
      </w:r>
      <w:r w:rsidR="00093DCD">
        <w:t xml:space="preserve"> the</w:t>
      </w:r>
      <w:r w:rsidR="00093DCD" w:rsidRPr="00F94D33">
        <w:t xml:space="preserve"> </w:t>
      </w:r>
      <w:r w:rsidRPr="00F94D33">
        <w:t>selection(s)</w:t>
      </w:r>
      <w:r w:rsidR="00093DCD">
        <w:t>,</w:t>
      </w:r>
      <w:r w:rsidRPr="00F94D33">
        <w:t xml:space="preserve"> or click</w:t>
      </w:r>
      <w:r w:rsidR="00093DCD">
        <w:t xml:space="preserve"> the</w:t>
      </w:r>
      <w:r w:rsidRPr="00F94D33">
        <w:t xml:space="preserve"> No </w:t>
      </w:r>
      <w:r w:rsidR="00093DCD">
        <w:t xml:space="preserve">button </w:t>
      </w:r>
      <w:r w:rsidRPr="00F94D33">
        <w:t>to return to the previous screen.</w:t>
      </w:r>
    </w:p>
    <w:p w14:paraId="44667017" w14:textId="0997FDC0" w:rsidR="004E3028" w:rsidRDefault="004E3028" w:rsidP="00063994">
      <w:pPr>
        <w:pStyle w:val="FigureCaption"/>
      </w:pPr>
      <w:bookmarkStart w:id="661" w:name="_Toc422742908"/>
      <w:bookmarkStart w:id="662" w:name="_Toc463464240"/>
      <w:r>
        <w:t xml:space="preserve">Confirmation </w:t>
      </w:r>
      <w:r w:rsidR="00017C6B">
        <w:t>Message Dialog</w:t>
      </w:r>
      <w:r>
        <w:t xml:space="preserve"> for Inactiv</w:t>
      </w:r>
      <w:r w:rsidR="00017C6B">
        <w:t>at</w:t>
      </w:r>
      <w:r>
        <w:t>e Event Code Screens</w:t>
      </w:r>
      <w:bookmarkEnd w:id="661"/>
      <w:bookmarkEnd w:id="662"/>
    </w:p>
    <w:p w14:paraId="28E70AA8" w14:textId="02E4F07E" w:rsidR="004E3028" w:rsidRDefault="00017C6B" w:rsidP="004E3028">
      <w:pPr>
        <w:pStyle w:val="Figure"/>
      </w:pPr>
      <w:r w:rsidRPr="00017C6B">
        <w:rPr>
          <w:noProof/>
        </w:rPr>
        <w:t xml:space="preserve">  </w:t>
      </w:r>
      <w:r>
        <w:rPr>
          <w:noProof/>
        </w:rPr>
        <w:drawing>
          <wp:inline distT="0" distB="0" distL="0" distR="0" wp14:anchorId="168E0013" wp14:editId="7DDED763">
            <wp:extent cx="3044952" cy="1288249"/>
            <wp:effectExtent l="0" t="0" r="3175" b="7620"/>
            <wp:docPr id="420" name="Picture 420" descr="Screen capture of the confirmation message stating that &quot;These Event Code Screens will be inactivated.  Continu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cstate="email">
                      <a:extLst>
                        <a:ext uri="{28A0092B-C50C-407E-A947-70E740481C1C}">
                          <a14:useLocalDpi xmlns:a14="http://schemas.microsoft.com/office/drawing/2010/main"/>
                        </a:ext>
                      </a:extLst>
                    </a:blip>
                    <a:stretch>
                      <a:fillRect/>
                    </a:stretch>
                  </pic:blipFill>
                  <pic:spPr>
                    <a:xfrm>
                      <a:off x="0" y="0"/>
                      <a:ext cx="3052882" cy="1291604"/>
                    </a:xfrm>
                    <a:prstGeom prst="rect">
                      <a:avLst/>
                    </a:prstGeom>
                  </pic:spPr>
                </pic:pic>
              </a:graphicData>
            </a:graphic>
          </wp:inline>
        </w:drawing>
      </w:r>
    </w:p>
    <w:p w14:paraId="4290A2E0" w14:textId="03023E62" w:rsidR="004E3028" w:rsidRPr="00F94D33" w:rsidRDefault="004E3028" w:rsidP="00C54497">
      <w:pPr>
        <w:pStyle w:val="NumberedParagraph"/>
      </w:pPr>
      <w:r w:rsidRPr="00F94D33">
        <w:t>If</w:t>
      </w:r>
      <w:r w:rsidR="00017C6B">
        <w:t xml:space="preserve"> the</w:t>
      </w:r>
      <w:r w:rsidRPr="00F94D33">
        <w:t xml:space="preserve"> Yes </w:t>
      </w:r>
      <w:r w:rsidR="00017C6B" w:rsidRPr="0053752B">
        <w:t>button</w:t>
      </w:r>
      <w:r w:rsidR="00017C6B">
        <w:t xml:space="preserve"> </w:t>
      </w:r>
      <w:r w:rsidRPr="00F94D33">
        <w:t xml:space="preserve">is </w:t>
      </w:r>
      <w:r w:rsidR="00017C6B">
        <w:t>click</w:t>
      </w:r>
      <w:r w:rsidR="00017C6B" w:rsidRPr="00F94D33">
        <w:t xml:space="preserve">ed </w:t>
      </w:r>
      <w:r w:rsidRPr="00F94D33">
        <w:t>in response to the confirmation prompt</w:t>
      </w:r>
      <w:r>
        <w:t>, a listing of the E</w:t>
      </w:r>
      <w:r w:rsidRPr="00F94D33">
        <w:t>vent Code Screens that were inactivated will be displayed.</w:t>
      </w:r>
    </w:p>
    <w:p w14:paraId="41C54F08" w14:textId="36C72A90" w:rsidR="004E3028" w:rsidRDefault="004E3028" w:rsidP="00063994">
      <w:pPr>
        <w:pStyle w:val="FigureCaption"/>
      </w:pPr>
      <w:bookmarkStart w:id="663" w:name="_Toc422742909"/>
      <w:bookmarkStart w:id="664" w:name="_Toc463464241"/>
      <w:r>
        <w:lastRenderedPageBreak/>
        <w:t>Event Code Screens That Were Inactivated</w:t>
      </w:r>
      <w:bookmarkEnd w:id="663"/>
      <w:bookmarkEnd w:id="664"/>
    </w:p>
    <w:p w14:paraId="4975AFB6" w14:textId="081FDDD8" w:rsidR="004E3028" w:rsidRDefault="007D6C07" w:rsidP="004E3028">
      <w:pPr>
        <w:pStyle w:val="Figure"/>
      </w:pPr>
      <w:r w:rsidRPr="007D6C07">
        <w:rPr>
          <w:noProof/>
        </w:rPr>
        <w:t xml:space="preserve"> </w:t>
      </w:r>
      <w:r>
        <w:rPr>
          <w:noProof/>
        </w:rPr>
        <w:drawing>
          <wp:inline distT="0" distB="0" distL="0" distR="0" wp14:anchorId="08FE81FD" wp14:editId="68F9ECF8">
            <wp:extent cx="4362450" cy="2846778"/>
            <wp:effectExtent l="0" t="0" r="0" b="0"/>
            <wp:docPr id="424" name="Picture 424" descr="Screen capture for Inactivate Slected Event Code (EC) Screens for Given Procedur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cstate="email">
                      <a:extLst>
                        <a:ext uri="{28A0092B-C50C-407E-A947-70E740481C1C}">
                          <a14:useLocalDpi xmlns:a14="http://schemas.microsoft.com/office/drawing/2010/main"/>
                        </a:ext>
                      </a:extLst>
                    </a:blip>
                    <a:stretch>
                      <a:fillRect/>
                    </a:stretch>
                  </pic:blipFill>
                  <pic:spPr>
                    <a:xfrm>
                      <a:off x="0" y="0"/>
                      <a:ext cx="4365694" cy="2848895"/>
                    </a:xfrm>
                    <a:prstGeom prst="rect">
                      <a:avLst/>
                    </a:prstGeom>
                  </pic:spPr>
                </pic:pic>
              </a:graphicData>
            </a:graphic>
          </wp:inline>
        </w:drawing>
      </w:r>
    </w:p>
    <w:p w14:paraId="42E2AFBC" w14:textId="0D1B86DD" w:rsidR="004E3028" w:rsidRPr="00F94D33" w:rsidRDefault="004E3028" w:rsidP="00C54497">
      <w:pPr>
        <w:pStyle w:val="NumberedParagraph"/>
      </w:pPr>
      <w:r w:rsidRPr="00F94D33">
        <w:t>There will be an option to Print this list of inactivated screens or click</w:t>
      </w:r>
      <w:r w:rsidR="00017C6B">
        <w:t xml:space="preserve"> the</w:t>
      </w:r>
      <w:r w:rsidRPr="00F94D33">
        <w:t xml:space="preserve"> OK </w:t>
      </w:r>
      <w:r w:rsidR="00017C6B">
        <w:t>button t</w:t>
      </w:r>
      <w:r w:rsidRPr="00F94D33">
        <w:t xml:space="preserve">o </w:t>
      </w:r>
      <w:r w:rsidR="00017C6B">
        <w:t>return</w:t>
      </w:r>
      <w:r w:rsidRPr="00F94D33">
        <w:t xml:space="preserve"> to the </w:t>
      </w:r>
      <w:r w:rsidR="00017C6B">
        <w:t>previous</w:t>
      </w:r>
      <w:r w:rsidR="00017C6B" w:rsidRPr="00F94D33">
        <w:t xml:space="preserve"> </w:t>
      </w:r>
      <w:r w:rsidRPr="00F94D33">
        <w:t>screen.</w:t>
      </w:r>
    </w:p>
    <w:p w14:paraId="0D7C983D" w14:textId="77777777" w:rsidR="004E3028" w:rsidRPr="00F94D33" w:rsidRDefault="004E3028" w:rsidP="00C54497">
      <w:pPr>
        <w:pStyle w:val="NumberedParagraph"/>
      </w:pPr>
      <w:r w:rsidRPr="00F94D33">
        <w:t xml:space="preserve">To verify that the </w:t>
      </w:r>
      <w:r w:rsidRPr="00C54497">
        <w:t>Event Code Screens</w:t>
      </w:r>
      <w:r w:rsidRPr="00F94D33">
        <w:t xml:space="preserve"> are inactivated, reenter the </w:t>
      </w:r>
      <w:r w:rsidRPr="00C54497">
        <w:t>Event Code Product Code</w:t>
      </w:r>
      <w:r w:rsidRPr="00F94D33">
        <w:t xml:space="preserve"> that was previously used.</w:t>
      </w:r>
      <w:r>
        <w:t xml:space="preserve"> </w:t>
      </w:r>
      <w:r w:rsidRPr="00F94D33">
        <w:t>The list of DSS Units, Locations and Categories does not include the inactivated Event Code Screens.</w:t>
      </w:r>
    </w:p>
    <w:p w14:paraId="7FE926EF" w14:textId="1E8CBEFB" w:rsidR="004E3028" w:rsidRDefault="004E3028" w:rsidP="00063994">
      <w:pPr>
        <w:pStyle w:val="FigureCaption"/>
      </w:pPr>
      <w:bookmarkStart w:id="665" w:name="_Toc422742910"/>
      <w:bookmarkStart w:id="666" w:name="_Toc463464242"/>
      <w:r>
        <w:t xml:space="preserve">Verifying that </w:t>
      </w:r>
      <w:r w:rsidR="007D6C07">
        <w:t xml:space="preserve">EC </w:t>
      </w:r>
      <w:r>
        <w:t xml:space="preserve">Screens </w:t>
      </w:r>
      <w:r w:rsidR="007D6C07">
        <w:t xml:space="preserve">were </w:t>
      </w:r>
      <w:r>
        <w:t>Inactiv</w:t>
      </w:r>
      <w:r w:rsidR="007D6C07">
        <w:t>at</w:t>
      </w:r>
      <w:r>
        <w:t>e</w:t>
      </w:r>
      <w:bookmarkEnd w:id="665"/>
      <w:r w:rsidR="007D6C07">
        <w:t>d</w:t>
      </w:r>
      <w:bookmarkEnd w:id="666"/>
    </w:p>
    <w:p w14:paraId="2BC5793A" w14:textId="5CA46B34" w:rsidR="00C42D73" w:rsidRDefault="007D6C07" w:rsidP="00C42D73">
      <w:pPr>
        <w:pStyle w:val="Figure"/>
        <w:rPr>
          <w:noProof/>
        </w:rPr>
      </w:pPr>
      <w:r>
        <w:rPr>
          <w:noProof/>
        </w:rPr>
        <w:drawing>
          <wp:inline distT="0" distB="0" distL="0" distR="0" wp14:anchorId="3CC56039" wp14:editId="5704D79C">
            <wp:extent cx="4848225" cy="3163778"/>
            <wp:effectExtent l="0" t="0" r="0" b="0"/>
            <wp:docPr id="425" name="Picture 425" descr="Screen capture for Inactivate Slected Event Code (EC) Screens for Given Procedur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cstate="email">
                      <a:extLst>
                        <a:ext uri="{28A0092B-C50C-407E-A947-70E740481C1C}">
                          <a14:useLocalDpi xmlns:a14="http://schemas.microsoft.com/office/drawing/2010/main"/>
                        </a:ext>
                      </a:extLst>
                    </a:blip>
                    <a:stretch>
                      <a:fillRect/>
                    </a:stretch>
                  </pic:blipFill>
                  <pic:spPr>
                    <a:xfrm>
                      <a:off x="0" y="0"/>
                      <a:ext cx="4853559" cy="3167259"/>
                    </a:xfrm>
                    <a:prstGeom prst="rect">
                      <a:avLst/>
                    </a:prstGeom>
                  </pic:spPr>
                </pic:pic>
              </a:graphicData>
            </a:graphic>
          </wp:inline>
        </w:drawing>
      </w:r>
    </w:p>
    <w:p w14:paraId="067F99BB" w14:textId="77777777" w:rsidR="00DF0237" w:rsidRDefault="00DF0237" w:rsidP="00063994">
      <w:pPr>
        <w:pStyle w:val="BodyText"/>
      </w:pPr>
    </w:p>
    <w:p w14:paraId="683955C0" w14:textId="77777777" w:rsidR="00306CC5" w:rsidRPr="00063994" w:rsidRDefault="00306CC5" w:rsidP="00063994">
      <w:pPr>
        <w:pStyle w:val="BodyText"/>
        <w:sectPr w:rsidR="00306CC5" w:rsidRPr="00063994" w:rsidSect="00F16107">
          <w:headerReference w:type="default" r:id="rId244"/>
          <w:pgSz w:w="12240" w:h="15840" w:code="1"/>
          <w:pgMar w:top="1440" w:right="1440" w:bottom="1440" w:left="1440" w:header="720" w:footer="504" w:gutter="0"/>
          <w:cols w:space="720"/>
          <w:docGrid w:linePitch="360"/>
        </w:sectPr>
      </w:pPr>
    </w:p>
    <w:p w14:paraId="6D3435A7" w14:textId="29C5C2A2" w:rsidR="00F16107" w:rsidRDefault="004D168C" w:rsidP="0039638F">
      <w:pPr>
        <w:pStyle w:val="Heading1"/>
      </w:pPr>
      <w:bookmarkStart w:id="667" w:name="_Toc463464032"/>
      <w:r>
        <w:lastRenderedPageBreak/>
        <w:t>Troubleshooting</w:t>
      </w:r>
      <w:bookmarkEnd w:id="667"/>
    </w:p>
    <w:p w14:paraId="4E042B22" w14:textId="5E42C1A7" w:rsidR="00D21457" w:rsidRPr="00AB6D52" w:rsidRDefault="00D21457" w:rsidP="0039638F">
      <w:pPr>
        <w:pStyle w:val="Heading2"/>
      </w:pPr>
      <w:bookmarkStart w:id="668" w:name="_Toc463464033"/>
      <w:r>
        <w:t>Access Issues</w:t>
      </w:r>
      <w:bookmarkEnd w:id="668"/>
    </w:p>
    <w:p w14:paraId="10F783B5" w14:textId="77777777" w:rsidR="00D21457" w:rsidRPr="009A0E75" w:rsidRDefault="00D21457" w:rsidP="00063994">
      <w:pPr>
        <w:pStyle w:val="DSSECSBodyText"/>
      </w:pPr>
      <w:r w:rsidRPr="00AB6D52">
        <w:t>Users need an Access Code and Verify Code obtained from their local Information Resource Management (IRM)</w:t>
      </w:r>
      <w:r w:rsidRPr="009A0E75">
        <w:t xml:space="preserve"> staff to use the Event Capture GUI.</w:t>
      </w:r>
    </w:p>
    <w:p w14:paraId="02846DC1" w14:textId="0D2C1E48" w:rsidR="00D21457" w:rsidRPr="00AB6D52" w:rsidRDefault="00D21457" w:rsidP="0039638F">
      <w:pPr>
        <w:pStyle w:val="Heading2"/>
      </w:pPr>
      <w:bookmarkStart w:id="669" w:name="_Toc463464034"/>
      <w:r>
        <w:t>Log On Issues</w:t>
      </w:r>
      <w:bookmarkEnd w:id="669"/>
    </w:p>
    <w:p w14:paraId="5F530424" w14:textId="2AB198F0" w:rsidR="00D21457" w:rsidRDefault="00D21457" w:rsidP="00063994">
      <w:pPr>
        <w:pStyle w:val="DSSECSBodyText"/>
      </w:pPr>
      <w:r w:rsidRPr="009A0E75">
        <w:t xml:space="preserve">Event Capture is usually accessed through a desktop shortcut </w:t>
      </w:r>
      <w:r w:rsidR="00932747">
        <w:t>which</w:t>
      </w:r>
      <w:r w:rsidR="00932747" w:rsidRPr="009A0E75">
        <w:t xml:space="preserve"> </w:t>
      </w:r>
      <w:r w:rsidRPr="009A0E75">
        <w:t xml:space="preserve">points to the installation location. Ask the local support staff for assistance. </w:t>
      </w:r>
    </w:p>
    <w:p w14:paraId="43653749" w14:textId="382D4B64" w:rsidR="00D21457" w:rsidRPr="009A0E75" w:rsidRDefault="00D21457" w:rsidP="00063994">
      <w:pPr>
        <w:pStyle w:val="DSSECSBodyText"/>
      </w:pPr>
      <w:r w:rsidRPr="009A0E75">
        <w:t>If Event Capture launches</w:t>
      </w:r>
      <w:r>
        <w:t xml:space="preserve"> and</w:t>
      </w:r>
      <w:r w:rsidRPr="009A0E75">
        <w:t xml:space="preserve"> then disappears or is not responding, </w:t>
      </w:r>
      <w:r w:rsidR="00F0580E">
        <w:t>m</w:t>
      </w:r>
      <w:r w:rsidRPr="009A0E75">
        <w:t xml:space="preserve">ake sure the listed IP address is correct and not blocked </w:t>
      </w:r>
      <w:r w:rsidR="00F0580E">
        <w:t xml:space="preserve">by firewall software </w:t>
      </w:r>
      <w:r w:rsidRPr="009A0E75">
        <w:t>for the system with which it is communicating.</w:t>
      </w:r>
      <w:r w:rsidR="00F0580E">
        <w:t xml:space="preserve"> </w:t>
      </w:r>
      <w:r>
        <w:t>Local support staff is available to assist with issues.</w:t>
      </w:r>
    </w:p>
    <w:p w14:paraId="58B1D585" w14:textId="77777777" w:rsidR="00D21457" w:rsidRDefault="00D21457" w:rsidP="00B7444F">
      <w:pPr>
        <w:pStyle w:val="Heading2"/>
      </w:pPr>
      <w:bookmarkStart w:id="670" w:name="_Toc463464035"/>
      <w:r>
        <w:t>GUI Appears Distorted</w:t>
      </w:r>
      <w:bookmarkEnd w:id="670"/>
    </w:p>
    <w:p w14:paraId="2846E6AA" w14:textId="6CFAD9FB" w:rsidR="00D21457" w:rsidRPr="009A0E75" w:rsidRDefault="00D21457" w:rsidP="00063994">
      <w:pPr>
        <w:pStyle w:val="DSSECSBodyText"/>
      </w:pPr>
      <w:r>
        <w:t xml:space="preserve">If the ECS GUI display appears to be missing scrollbars, </w:t>
      </w:r>
      <w:r w:rsidRPr="00AB6D52">
        <w:t xml:space="preserve">columns or </w:t>
      </w:r>
      <w:r>
        <w:t xml:space="preserve">rows, ensure that the </w:t>
      </w:r>
      <w:r w:rsidRPr="009A0E75">
        <w:t>screen resolutio</w:t>
      </w:r>
      <w:r>
        <w:t xml:space="preserve">n is set to </w:t>
      </w:r>
      <w:r w:rsidR="00E24473">
        <w:t>a resolution of 1440 x 900 or greater.</w:t>
      </w:r>
    </w:p>
    <w:p w14:paraId="430BCD84" w14:textId="279DF311" w:rsidR="00D21457" w:rsidRPr="009A0E75" w:rsidRDefault="00963835" w:rsidP="0039638F">
      <w:pPr>
        <w:pStyle w:val="Heading3"/>
      </w:pPr>
      <w:bookmarkStart w:id="671" w:name="_Toc422471154"/>
      <w:bookmarkStart w:id="672" w:name="_Toc422471322"/>
      <w:bookmarkStart w:id="673" w:name="_Toc463464036"/>
      <w:r>
        <w:t xml:space="preserve">Example of </w:t>
      </w:r>
      <w:r w:rsidR="00D21457">
        <w:t xml:space="preserve">Setting </w:t>
      </w:r>
      <w:r>
        <w:t xml:space="preserve">the </w:t>
      </w:r>
      <w:r w:rsidR="00D21457">
        <w:t>Screen Resolution to 1600 x 900</w:t>
      </w:r>
      <w:bookmarkEnd w:id="671"/>
      <w:bookmarkEnd w:id="672"/>
      <w:bookmarkEnd w:id="673"/>
    </w:p>
    <w:p w14:paraId="36D81EEA" w14:textId="6E896DD0" w:rsidR="00D21457" w:rsidRPr="00BF1BDD" w:rsidRDefault="00D21457" w:rsidP="009F69C7">
      <w:pPr>
        <w:pStyle w:val="NumberedParagraph"/>
        <w:numPr>
          <w:ilvl w:val="0"/>
          <w:numId w:val="66"/>
        </w:numPr>
        <w:ind w:left="900" w:hanging="900"/>
      </w:pPr>
      <w:r w:rsidRPr="00BF1BDD">
        <w:t xml:space="preserve">Right-click on the desktop and select </w:t>
      </w:r>
      <w:r w:rsidRPr="0053752B">
        <w:t>Screen resolution</w:t>
      </w:r>
      <w:r w:rsidRPr="00BF1BDD">
        <w:t>.</w:t>
      </w:r>
    </w:p>
    <w:p w14:paraId="1C26C84F" w14:textId="5786D497" w:rsidR="00D21457" w:rsidRDefault="00D21457" w:rsidP="00063994">
      <w:pPr>
        <w:pStyle w:val="FigureCaption"/>
      </w:pPr>
      <w:bookmarkStart w:id="674" w:name="_Toc422742719"/>
      <w:bookmarkStart w:id="675" w:name="_Toc463464243"/>
      <w:r>
        <w:t>Desktop Menu Displayed After Right Click</w:t>
      </w:r>
      <w:bookmarkEnd w:id="674"/>
      <w:bookmarkEnd w:id="675"/>
    </w:p>
    <w:p w14:paraId="16DF3540" w14:textId="77777777" w:rsidR="00D21457" w:rsidRDefault="00D21457" w:rsidP="00D21457">
      <w:pPr>
        <w:pStyle w:val="Figure"/>
      </w:pPr>
      <w:r>
        <w:rPr>
          <w:noProof/>
        </w:rPr>
        <w:drawing>
          <wp:inline distT="0" distB="0" distL="0" distR="0" wp14:anchorId="6BBDDFF1" wp14:editId="6E45186F">
            <wp:extent cx="2019300" cy="2533650"/>
            <wp:effectExtent l="0" t="0" r="0" b="0"/>
            <wp:docPr id="7" name="Picture 1" descr="Screen capture of changing a computer's screen resolution. The image is of right clicking on the desktop, and selecting the Screen Resolution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capture of changing a computer's screen resolution. The image is of right clicking on the desktop, and selecting the Screen Resolution option. "/>
                    <pic:cNvPicPr>
                      <a:picLocks noChangeAspect="1" noChangeArrowheads="1"/>
                    </pic:cNvPicPr>
                  </pic:nvPicPr>
                  <pic:blipFill>
                    <a:blip r:embed="rId245" cstate="email">
                      <a:extLst>
                        <a:ext uri="{28A0092B-C50C-407E-A947-70E740481C1C}">
                          <a14:useLocalDpi xmlns:a14="http://schemas.microsoft.com/office/drawing/2010/main"/>
                        </a:ext>
                      </a:extLst>
                    </a:blip>
                    <a:srcRect/>
                    <a:stretch>
                      <a:fillRect/>
                    </a:stretch>
                  </pic:blipFill>
                  <pic:spPr bwMode="auto">
                    <a:xfrm>
                      <a:off x="0" y="0"/>
                      <a:ext cx="2019300" cy="2533650"/>
                    </a:xfrm>
                    <a:prstGeom prst="rect">
                      <a:avLst/>
                    </a:prstGeom>
                    <a:noFill/>
                    <a:ln>
                      <a:noFill/>
                    </a:ln>
                  </pic:spPr>
                </pic:pic>
              </a:graphicData>
            </a:graphic>
          </wp:inline>
        </w:drawing>
      </w:r>
    </w:p>
    <w:p w14:paraId="0C0A94B8" w14:textId="7F98D9E6" w:rsidR="00D21457" w:rsidRDefault="00D21457" w:rsidP="00063994">
      <w:pPr>
        <w:pStyle w:val="FigureCaption"/>
      </w:pPr>
      <w:bookmarkStart w:id="676" w:name="_Toc422742720"/>
      <w:bookmarkStart w:id="677" w:name="_Toc463464244"/>
      <w:r>
        <w:lastRenderedPageBreak/>
        <w:t>Screen Resolution Display</w:t>
      </w:r>
      <w:bookmarkEnd w:id="676"/>
      <w:bookmarkEnd w:id="677"/>
    </w:p>
    <w:p w14:paraId="0CF820BA" w14:textId="77777777" w:rsidR="00D21457" w:rsidRDefault="00D21457" w:rsidP="00D21457">
      <w:pPr>
        <w:pStyle w:val="Figure"/>
      </w:pPr>
      <w:r>
        <w:rPr>
          <w:noProof/>
        </w:rPr>
        <w:drawing>
          <wp:inline distT="0" distB="0" distL="0" distR="0" wp14:anchorId="6BC74C23" wp14:editId="4965F5B4">
            <wp:extent cx="3743325" cy="2986152"/>
            <wp:effectExtent l="0" t="0" r="0" b="5080"/>
            <wp:docPr id="8" name="Picture 1" descr="Screen Capture of Windows Change the appearance of your displays option, specifically the Resolution dropdown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Capture of Windows Change the appearance of your displays option, specifically the Resolution dropdown box. "/>
                    <pic:cNvPicPr>
                      <a:picLocks noChangeAspect="1" noChangeArrowheads="1"/>
                    </pic:cNvPicPr>
                  </pic:nvPicPr>
                  <pic:blipFill>
                    <a:blip r:embed="rId246" cstate="email">
                      <a:extLst>
                        <a:ext uri="{28A0092B-C50C-407E-A947-70E740481C1C}">
                          <a14:useLocalDpi xmlns:a14="http://schemas.microsoft.com/office/drawing/2010/main"/>
                        </a:ext>
                      </a:extLst>
                    </a:blip>
                    <a:srcRect/>
                    <a:stretch>
                      <a:fillRect/>
                    </a:stretch>
                  </pic:blipFill>
                  <pic:spPr bwMode="auto">
                    <a:xfrm>
                      <a:off x="0" y="0"/>
                      <a:ext cx="3743325" cy="2986152"/>
                    </a:xfrm>
                    <a:prstGeom prst="rect">
                      <a:avLst/>
                    </a:prstGeom>
                    <a:noFill/>
                    <a:ln>
                      <a:noFill/>
                    </a:ln>
                  </pic:spPr>
                </pic:pic>
              </a:graphicData>
            </a:graphic>
          </wp:inline>
        </w:drawing>
      </w:r>
    </w:p>
    <w:p w14:paraId="260C36CB" w14:textId="194DF818" w:rsidR="00D21457" w:rsidRPr="00BF1BDD" w:rsidRDefault="00D21457" w:rsidP="00C54497">
      <w:pPr>
        <w:pStyle w:val="NumberedParagraph"/>
      </w:pPr>
      <w:r>
        <w:t xml:space="preserve"> </w:t>
      </w:r>
      <w:r w:rsidRPr="00BF1BDD">
        <w:t xml:space="preserve">Select </w:t>
      </w:r>
      <w:r w:rsidRPr="00D21457">
        <w:t>Normal size (1600 x 900)</w:t>
      </w:r>
      <w:r w:rsidRPr="00BF1BDD">
        <w:t xml:space="preserve"> from the </w:t>
      </w:r>
      <w:r w:rsidRPr="00D21457">
        <w:t>Resolution</w:t>
      </w:r>
      <w:r>
        <w:t xml:space="preserve"> s</w:t>
      </w:r>
      <w:r w:rsidRPr="00BF1BDD">
        <w:t>etting dropdown box and then click</w:t>
      </w:r>
      <w:r w:rsidR="00C53CA4">
        <w:t xml:space="preserve"> the</w:t>
      </w:r>
      <w:r w:rsidRPr="00BF1BDD">
        <w:t xml:space="preserve"> </w:t>
      </w:r>
      <w:r w:rsidRPr="00D21457">
        <w:t>OK</w:t>
      </w:r>
      <w:r>
        <w:t xml:space="preserve"> or Apply</w:t>
      </w:r>
      <w:r w:rsidR="00C53CA4">
        <w:t xml:space="preserve"> </w:t>
      </w:r>
      <w:r w:rsidR="00C53CA4" w:rsidRPr="0053752B">
        <w:t>button</w:t>
      </w:r>
      <w:r w:rsidRPr="00BF1BDD">
        <w:t>.</w:t>
      </w:r>
    </w:p>
    <w:p w14:paraId="3D9EDE91" w14:textId="230376B4" w:rsidR="00D21457" w:rsidRDefault="00D21457" w:rsidP="00063994">
      <w:pPr>
        <w:pStyle w:val="FigureCaption"/>
      </w:pPr>
      <w:bookmarkStart w:id="678" w:name="_Toc422742721"/>
      <w:bookmarkStart w:id="679" w:name="_Toc463464245"/>
      <w:r>
        <w:t>Menu Displayed After Selecting Screen Resolution Button</w:t>
      </w:r>
      <w:r>
        <w:br/>
        <w:t>(NVIDIA Graphics Card Menu)</w:t>
      </w:r>
      <w:bookmarkEnd w:id="678"/>
      <w:bookmarkEnd w:id="679"/>
    </w:p>
    <w:p w14:paraId="17286C36" w14:textId="161F7A78" w:rsidR="004D168C" w:rsidRDefault="00D21457" w:rsidP="00D21457">
      <w:pPr>
        <w:pStyle w:val="Figure"/>
      </w:pPr>
      <w:r>
        <w:rPr>
          <w:noProof/>
        </w:rPr>
        <w:drawing>
          <wp:inline distT="0" distB="0" distL="0" distR="0" wp14:anchorId="1C1CC0D0" wp14:editId="161D9B12">
            <wp:extent cx="4791075" cy="3486150"/>
            <wp:effectExtent l="0" t="0" r="9525" b="0"/>
            <wp:docPr id="9" name="Picture 1" descr="Screen Capture of Windows Change the appearance of your displays option, specifically the Resolution dropdown box being changed/selected to 1600x9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Capture of Windows Change the appearance of your displays option, specifically the Resolution dropdown box being changed/selected to 1600x90. "/>
                    <pic:cNvPicPr>
                      <a:picLocks noChangeAspect="1" noChangeArrowheads="1"/>
                    </pic:cNvPicPr>
                  </pic:nvPicPr>
                  <pic:blipFill>
                    <a:blip r:embed="rId247" cstate="email">
                      <a:extLst>
                        <a:ext uri="{28A0092B-C50C-407E-A947-70E740481C1C}">
                          <a14:useLocalDpi xmlns:a14="http://schemas.microsoft.com/office/drawing/2010/main"/>
                        </a:ext>
                      </a:extLst>
                    </a:blip>
                    <a:srcRect/>
                    <a:stretch>
                      <a:fillRect/>
                    </a:stretch>
                  </pic:blipFill>
                  <pic:spPr bwMode="auto">
                    <a:xfrm>
                      <a:off x="0" y="0"/>
                      <a:ext cx="4791075" cy="3486150"/>
                    </a:xfrm>
                    <a:prstGeom prst="rect">
                      <a:avLst/>
                    </a:prstGeom>
                    <a:noFill/>
                    <a:ln>
                      <a:noFill/>
                    </a:ln>
                  </pic:spPr>
                </pic:pic>
              </a:graphicData>
            </a:graphic>
          </wp:inline>
        </w:drawing>
      </w:r>
    </w:p>
    <w:p w14:paraId="52B6B329" w14:textId="77777777" w:rsidR="00FA3C69" w:rsidRDefault="00FA3C69" w:rsidP="00063994">
      <w:pPr>
        <w:pStyle w:val="BodyText"/>
      </w:pPr>
    </w:p>
    <w:p w14:paraId="4603FC38" w14:textId="77777777" w:rsidR="00306CC5" w:rsidRPr="00063994" w:rsidRDefault="00306CC5" w:rsidP="00063994">
      <w:pPr>
        <w:pStyle w:val="BodyText"/>
        <w:sectPr w:rsidR="00306CC5" w:rsidRPr="00063994" w:rsidSect="00F16107">
          <w:pgSz w:w="12240" w:h="15840" w:code="1"/>
          <w:pgMar w:top="1440" w:right="1440" w:bottom="1440" w:left="1440" w:header="720" w:footer="504" w:gutter="0"/>
          <w:cols w:space="720"/>
          <w:docGrid w:linePitch="360"/>
        </w:sectPr>
      </w:pPr>
    </w:p>
    <w:p w14:paraId="7864D63E" w14:textId="7AEE39F9" w:rsidR="0006319E" w:rsidRDefault="007F42FE" w:rsidP="009F69C7">
      <w:pPr>
        <w:pStyle w:val="Heading1"/>
        <w:numPr>
          <w:ilvl w:val="0"/>
          <w:numId w:val="0"/>
        </w:numPr>
      </w:pPr>
      <w:bookmarkStart w:id="680" w:name="_Toc463464037"/>
      <w:r>
        <w:lastRenderedPageBreak/>
        <w:t xml:space="preserve">Appendix A: </w:t>
      </w:r>
      <w:r w:rsidR="00631AFA">
        <w:t>Acronyms</w:t>
      </w:r>
      <w:bookmarkEnd w:id="680"/>
      <w:r w:rsidR="00631AFA" w:rsidRPr="00320C54">
        <w:fldChar w:fldCharType="begin"/>
      </w:r>
      <w:r w:rsidR="00631AFA" w:rsidRPr="00320C54">
        <w:instrText xml:space="preserve"> XE "</w:instrText>
      </w:r>
      <w:r w:rsidR="00631AFA">
        <w:instrText>Acronyms</w:instrText>
      </w:r>
      <w:r w:rsidR="00631AFA" w:rsidRPr="00320C54">
        <w:instrText>"</w:instrText>
      </w:r>
      <w:r w:rsidR="00631AFA" w:rsidRPr="00320C54">
        <w:fldChar w:fldCharType="end"/>
      </w:r>
    </w:p>
    <w:tbl>
      <w:tblPr>
        <w:tblW w:w="5000" w:type="pct"/>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CellMar>
          <w:left w:w="115" w:type="dxa"/>
          <w:right w:w="115" w:type="dxa"/>
        </w:tblCellMar>
        <w:tblLook w:val="0000" w:firstRow="0" w:lastRow="0" w:firstColumn="0" w:lastColumn="0" w:noHBand="0" w:noVBand="0"/>
      </w:tblPr>
      <w:tblGrid>
        <w:gridCol w:w="1742"/>
        <w:gridCol w:w="7848"/>
      </w:tblGrid>
      <w:tr w:rsidR="00631AFA" w:rsidRPr="00123833" w14:paraId="7B80BC6C" w14:textId="77777777" w:rsidTr="00E76606">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BFBFBF"/>
            <w:vAlign w:val="center"/>
          </w:tcPr>
          <w:p w14:paraId="4F7C0235" w14:textId="77777777" w:rsidR="00631AFA" w:rsidRPr="00E76606" w:rsidRDefault="00631AFA" w:rsidP="00F117C1">
            <w:pPr>
              <w:pStyle w:val="TableColumnHeading"/>
            </w:pPr>
            <w:r w:rsidRPr="00E76606">
              <w:t>Acronym</w:t>
            </w:r>
          </w:p>
        </w:tc>
        <w:tc>
          <w:tcPr>
            <w:tcW w:w="4092" w:type="pct"/>
            <w:tcBorders>
              <w:top w:val="single" w:sz="4" w:space="0" w:color="auto"/>
              <w:left w:val="single" w:sz="4" w:space="0" w:color="auto"/>
              <w:bottom w:val="single" w:sz="4" w:space="0" w:color="auto"/>
              <w:right w:val="single" w:sz="4" w:space="0" w:color="auto"/>
            </w:tcBorders>
            <w:shd w:val="clear" w:color="auto" w:fill="BFBFBF"/>
            <w:vAlign w:val="center"/>
          </w:tcPr>
          <w:p w14:paraId="636D847E" w14:textId="77777777" w:rsidR="00631AFA" w:rsidRPr="00E76606" w:rsidRDefault="00631AFA" w:rsidP="00F117C1">
            <w:pPr>
              <w:pStyle w:val="TableColumnHeading"/>
            </w:pPr>
            <w:r w:rsidRPr="00E76606">
              <w:t>Description</w:t>
            </w:r>
          </w:p>
        </w:tc>
      </w:tr>
      <w:tr w:rsidR="006D132C" w14:paraId="1746C437"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14C97598" w14:textId="77777777" w:rsidR="006D132C" w:rsidRPr="006D132C" w:rsidRDefault="006D132C" w:rsidP="00C73752">
            <w:pPr>
              <w:pStyle w:val="TableText"/>
            </w:pPr>
            <w:r>
              <w:t>ADPAC</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0FB11386" w14:textId="77777777" w:rsidR="006D132C" w:rsidRPr="006D132C" w:rsidRDefault="006D132C" w:rsidP="00C73752">
            <w:pPr>
              <w:pStyle w:val="TableText"/>
            </w:pPr>
            <w:r>
              <w:t>Automatic Data Processing Application Coordinators</w:t>
            </w:r>
          </w:p>
        </w:tc>
      </w:tr>
      <w:tr w:rsidR="006D132C" w14:paraId="59998E8E"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110ECD0C" w14:textId="77777777" w:rsidR="006D132C" w:rsidRPr="006D132C" w:rsidRDefault="006D132C" w:rsidP="00C73752">
            <w:pPr>
              <w:pStyle w:val="TableText"/>
            </w:pPr>
            <w:r>
              <w:t>CCOW</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FDCEDBE" w14:textId="77777777" w:rsidR="006D132C" w:rsidRPr="006D132C" w:rsidRDefault="006D132C" w:rsidP="00C73752">
            <w:pPr>
              <w:pStyle w:val="TableText"/>
            </w:pPr>
            <w:r>
              <w:t>Clinical Context Object Workgroup</w:t>
            </w:r>
          </w:p>
        </w:tc>
      </w:tr>
      <w:tr w:rsidR="006D132C" w14:paraId="20A8F8EF"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2000CCF9" w14:textId="77777777" w:rsidR="006D132C" w:rsidRPr="006D132C" w:rsidRDefault="006D132C" w:rsidP="00C73752">
            <w:pPr>
              <w:pStyle w:val="TableText"/>
            </w:pPr>
            <w:r>
              <w:t>CHAR4</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59C41E48" w14:textId="77777777" w:rsidR="006D132C" w:rsidRPr="006D132C" w:rsidRDefault="006D132C" w:rsidP="00C73752">
            <w:pPr>
              <w:pStyle w:val="TableText"/>
            </w:pPr>
            <w:r>
              <w:t>A 4-character code value of the associated clinic as specified from the</w:t>
            </w:r>
          </w:p>
          <w:p w14:paraId="53CAA857" w14:textId="77777777" w:rsidR="006D132C" w:rsidRPr="006D132C" w:rsidRDefault="006D132C" w:rsidP="00C73752">
            <w:pPr>
              <w:pStyle w:val="TableText"/>
            </w:pPr>
            <w:r>
              <w:t>DSS Clinics and Stop Code Worksheet File.</w:t>
            </w:r>
          </w:p>
        </w:tc>
      </w:tr>
      <w:tr w:rsidR="006D132C" w14:paraId="2A094954"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0D62AED0" w14:textId="77777777" w:rsidR="006D132C" w:rsidRPr="006D132C" w:rsidRDefault="006D132C" w:rsidP="00C73752">
            <w:pPr>
              <w:pStyle w:val="TableText"/>
            </w:pPr>
            <w:r>
              <w:t>CM</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1DD907B4" w14:textId="77777777" w:rsidR="006D132C" w:rsidRPr="006D132C" w:rsidRDefault="006D132C" w:rsidP="00C73752">
            <w:pPr>
              <w:pStyle w:val="TableText"/>
            </w:pPr>
            <w:r>
              <w:t>Clinical Modification</w:t>
            </w:r>
          </w:p>
        </w:tc>
      </w:tr>
      <w:tr w:rsidR="006D132C" w14:paraId="506FC22E"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414ED330" w14:textId="77777777" w:rsidR="006D132C" w:rsidRPr="006D132C" w:rsidRDefault="006D132C" w:rsidP="00C73752">
            <w:pPr>
              <w:pStyle w:val="TableText"/>
            </w:pPr>
            <w:r>
              <w:t>CPRS</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0808B0B5" w14:textId="77777777" w:rsidR="006D132C" w:rsidRPr="006D132C" w:rsidRDefault="006D132C" w:rsidP="00C73752">
            <w:pPr>
              <w:pStyle w:val="TableText"/>
            </w:pPr>
            <w:r>
              <w:t>Computerized Patient Record System</w:t>
            </w:r>
          </w:p>
        </w:tc>
      </w:tr>
      <w:tr w:rsidR="006D132C" w14:paraId="3856C0EA"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6A7941EA" w14:textId="77777777" w:rsidR="006D132C" w:rsidRPr="006D132C" w:rsidRDefault="006D132C" w:rsidP="00C73752">
            <w:pPr>
              <w:pStyle w:val="TableText"/>
            </w:pPr>
            <w:r>
              <w:t>CPT</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48E29ABB" w14:textId="77777777" w:rsidR="006D132C" w:rsidRPr="006D132C" w:rsidRDefault="006D132C" w:rsidP="00C73752">
            <w:pPr>
              <w:pStyle w:val="TableText"/>
            </w:pPr>
            <w:r>
              <w:t>Current Procedural Terminology</w:t>
            </w:r>
          </w:p>
        </w:tc>
      </w:tr>
      <w:tr w:rsidR="006D132C" w14:paraId="0BE186D9"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333A7B2" w14:textId="77777777" w:rsidR="006D132C" w:rsidRPr="006D132C" w:rsidRDefault="006D132C" w:rsidP="00C73752">
            <w:pPr>
              <w:pStyle w:val="TableText"/>
            </w:pPr>
            <w:r>
              <w:t>CSV</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1FB55DF0" w14:textId="77777777" w:rsidR="006D132C" w:rsidRPr="006D132C" w:rsidRDefault="006D132C" w:rsidP="00C73752">
            <w:pPr>
              <w:pStyle w:val="TableText"/>
            </w:pPr>
            <w:r>
              <w:t>Code Set Versioning</w:t>
            </w:r>
          </w:p>
        </w:tc>
      </w:tr>
      <w:tr w:rsidR="006D132C" w14:paraId="4D5F81D4"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65FEF152" w14:textId="77777777" w:rsidR="006D132C" w:rsidRPr="006D132C" w:rsidRDefault="006D132C" w:rsidP="00C73752">
            <w:pPr>
              <w:pStyle w:val="TableText"/>
            </w:pPr>
            <w:r>
              <w:t>DIAG</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007CC35D" w14:textId="77777777" w:rsidR="006D132C" w:rsidRPr="006D132C" w:rsidRDefault="00444E8A" w:rsidP="00C73752">
            <w:pPr>
              <w:pStyle w:val="TableText"/>
            </w:pPr>
            <w:r>
              <w:t>Diagnosis</w:t>
            </w:r>
          </w:p>
        </w:tc>
      </w:tr>
      <w:tr w:rsidR="006D132C" w14:paraId="289B679A"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640480F3" w14:textId="77777777" w:rsidR="006D132C" w:rsidRPr="006D132C" w:rsidRDefault="006D132C" w:rsidP="00C73752">
            <w:pPr>
              <w:pStyle w:val="TableText"/>
            </w:pPr>
            <w:r>
              <w:t>DOB</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1BD3D4E7" w14:textId="77777777" w:rsidR="006D132C" w:rsidRPr="006D132C" w:rsidRDefault="006D132C" w:rsidP="00C73752">
            <w:pPr>
              <w:pStyle w:val="TableText"/>
            </w:pPr>
            <w:r>
              <w:t>Date of Birth</w:t>
            </w:r>
          </w:p>
        </w:tc>
      </w:tr>
      <w:tr w:rsidR="006D132C" w14:paraId="068BD4A5"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684D17D2" w14:textId="77777777" w:rsidR="006D132C" w:rsidRPr="006D132C" w:rsidRDefault="006D132C" w:rsidP="00C73752">
            <w:pPr>
              <w:pStyle w:val="TableText"/>
            </w:pPr>
            <w:r>
              <w:t xml:space="preserve">DSS </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097B1C5" w14:textId="77777777" w:rsidR="006D132C" w:rsidRPr="006D132C" w:rsidRDefault="006D132C" w:rsidP="00C73752">
            <w:pPr>
              <w:pStyle w:val="TableText"/>
            </w:pPr>
            <w:r>
              <w:t xml:space="preserve">Decision Support System </w:t>
            </w:r>
          </w:p>
        </w:tc>
      </w:tr>
      <w:tr w:rsidR="006D132C" w14:paraId="7A651684"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3D697E01" w14:textId="77777777" w:rsidR="006D132C" w:rsidRPr="006D132C" w:rsidRDefault="006D132C" w:rsidP="00C73752">
            <w:pPr>
              <w:pStyle w:val="TableText"/>
            </w:pPr>
            <w:r>
              <w:t>Dx</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1313D1D2" w14:textId="77777777" w:rsidR="006D132C" w:rsidRPr="006D132C" w:rsidRDefault="006D132C" w:rsidP="00C73752">
            <w:pPr>
              <w:pStyle w:val="TableText"/>
            </w:pPr>
            <w:r>
              <w:t>Diagnosis</w:t>
            </w:r>
          </w:p>
        </w:tc>
      </w:tr>
      <w:tr w:rsidR="006D132C" w14:paraId="6C1A7158"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131DACC2" w14:textId="77777777" w:rsidR="006D132C" w:rsidRPr="006D132C" w:rsidRDefault="006D132C" w:rsidP="00C73752">
            <w:pPr>
              <w:pStyle w:val="TableText"/>
            </w:pPr>
            <w:r>
              <w:t>EC</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4794A0B" w14:textId="77777777" w:rsidR="006D132C" w:rsidRPr="006D132C" w:rsidRDefault="006D132C" w:rsidP="00C73752">
            <w:pPr>
              <w:pStyle w:val="TableText"/>
            </w:pPr>
            <w:r>
              <w:t>Event Capture</w:t>
            </w:r>
          </w:p>
        </w:tc>
      </w:tr>
      <w:tr w:rsidR="006D132C" w14:paraId="653A0E9F"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4D7B25A5" w14:textId="77777777" w:rsidR="006D132C" w:rsidRPr="006D132C" w:rsidRDefault="006D132C" w:rsidP="00C73752">
            <w:pPr>
              <w:pStyle w:val="TableText"/>
            </w:pPr>
            <w:r>
              <w:t>ECALLU</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085FFB58" w14:textId="59D43E1B" w:rsidR="006D132C" w:rsidRPr="006D132C" w:rsidRDefault="00C53CA4" w:rsidP="00C73752">
            <w:pPr>
              <w:pStyle w:val="TableText"/>
            </w:pPr>
            <w:r>
              <w:t xml:space="preserve">Security Key - </w:t>
            </w:r>
            <w:r w:rsidR="006D132C">
              <w:t xml:space="preserve">Event Capture All </w:t>
            </w:r>
            <w:r>
              <w:t xml:space="preserve">DSS </w:t>
            </w:r>
            <w:r w:rsidR="006D132C">
              <w:t>Units</w:t>
            </w:r>
          </w:p>
        </w:tc>
      </w:tr>
      <w:tr w:rsidR="006D132C" w14:paraId="127AAD7D"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F4FD7AE" w14:textId="77777777" w:rsidR="006D132C" w:rsidRPr="006D132C" w:rsidRDefault="006D132C" w:rsidP="00C73752">
            <w:pPr>
              <w:pStyle w:val="TableText"/>
            </w:pPr>
            <w:r>
              <w:t>ECMGR</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351219F5" w14:textId="201F15A6" w:rsidR="006D132C" w:rsidRPr="006D132C" w:rsidRDefault="00C53CA4" w:rsidP="00C73752">
            <w:pPr>
              <w:pStyle w:val="TableText"/>
            </w:pPr>
            <w:r>
              <w:t xml:space="preserve">Security Key - </w:t>
            </w:r>
            <w:r w:rsidR="006D132C">
              <w:t>Event Capture Manager</w:t>
            </w:r>
          </w:p>
        </w:tc>
      </w:tr>
      <w:tr w:rsidR="006D132C" w14:paraId="25932D81"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075E53F4" w14:textId="77777777" w:rsidR="006D132C" w:rsidRPr="006D132C" w:rsidRDefault="006D132C" w:rsidP="00C73752">
            <w:pPr>
              <w:pStyle w:val="TableText"/>
            </w:pPr>
            <w:r>
              <w:t>ECNORPT</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48C76C51" w14:textId="6363191E" w:rsidR="006D132C" w:rsidRPr="006D132C" w:rsidRDefault="00C53CA4" w:rsidP="00C73752">
            <w:pPr>
              <w:pStyle w:val="TableText"/>
            </w:pPr>
            <w:r>
              <w:t xml:space="preserve">Security Key - </w:t>
            </w:r>
            <w:r w:rsidR="006D132C">
              <w:t xml:space="preserve">Event Capture </w:t>
            </w:r>
            <w:r>
              <w:t xml:space="preserve">No </w:t>
            </w:r>
            <w:r w:rsidR="006D132C">
              <w:t>Reports</w:t>
            </w:r>
          </w:p>
        </w:tc>
      </w:tr>
      <w:tr w:rsidR="006D132C" w14:paraId="74094A17"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1A456BAF" w14:textId="77777777" w:rsidR="006D132C" w:rsidRPr="006D132C" w:rsidRDefault="006D132C" w:rsidP="00C73752">
            <w:pPr>
              <w:pStyle w:val="TableText"/>
            </w:pPr>
            <w:r>
              <w:t>ECPATIENT</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440C66D" w14:textId="77777777" w:rsidR="006D132C" w:rsidRPr="006D132C" w:rsidRDefault="00AE0FE7" w:rsidP="00C73752">
            <w:pPr>
              <w:pStyle w:val="TableText"/>
            </w:pPr>
            <w:r>
              <w:t>Event Capture Patient</w:t>
            </w:r>
          </w:p>
        </w:tc>
      </w:tr>
      <w:tr w:rsidR="006D132C" w14:paraId="589E5166"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236C565C" w14:textId="77777777" w:rsidR="006D132C" w:rsidRPr="006D132C" w:rsidRDefault="006D132C" w:rsidP="00C73752">
            <w:pPr>
              <w:pStyle w:val="TableText"/>
            </w:pPr>
            <w:r>
              <w:t>ECPROVIDER</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0E39C098" w14:textId="77777777" w:rsidR="006D132C" w:rsidRPr="006D132C" w:rsidRDefault="00AE0FE7" w:rsidP="00C73752">
            <w:pPr>
              <w:pStyle w:val="TableText"/>
            </w:pPr>
            <w:r>
              <w:t>Event Capture Provider</w:t>
            </w:r>
          </w:p>
        </w:tc>
      </w:tr>
      <w:tr w:rsidR="006D132C" w14:paraId="4F285E84"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4CA58926" w14:textId="77777777" w:rsidR="006D132C" w:rsidRPr="006D132C" w:rsidRDefault="006D132C" w:rsidP="00C73752">
            <w:pPr>
              <w:pStyle w:val="TableText"/>
            </w:pPr>
            <w:r>
              <w:t>ECS</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058B6182" w14:textId="77777777" w:rsidR="006D132C" w:rsidRPr="006D132C" w:rsidRDefault="006D132C" w:rsidP="00C73752">
            <w:pPr>
              <w:pStyle w:val="TableText"/>
            </w:pPr>
            <w:r>
              <w:t>Event Capture System</w:t>
            </w:r>
          </w:p>
        </w:tc>
      </w:tr>
      <w:tr w:rsidR="006D132C" w14:paraId="6700D26D"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5ABEC0D3" w14:textId="77777777" w:rsidR="006D132C" w:rsidRPr="006D132C" w:rsidRDefault="006D132C" w:rsidP="00C73752">
            <w:pPr>
              <w:pStyle w:val="TableText"/>
            </w:pPr>
            <w:r>
              <w:t>ECSPSH</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62F83472" w14:textId="6BC77BF9" w:rsidR="006D132C" w:rsidRPr="006D132C" w:rsidRDefault="00C53CA4" w:rsidP="00C73752">
            <w:pPr>
              <w:pStyle w:val="TableText"/>
            </w:pPr>
            <w:r>
              <w:t xml:space="preserve">Security Key - </w:t>
            </w:r>
            <w:r w:rsidR="006D132C">
              <w:t>Event Capture Spreadsheet</w:t>
            </w:r>
          </w:p>
        </w:tc>
      </w:tr>
      <w:tr w:rsidR="006D132C" w14:paraId="6467EA83"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15F89096" w14:textId="77777777" w:rsidR="006D132C" w:rsidRPr="006D132C" w:rsidRDefault="006D132C" w:rsidP="00C73752">
            <w:pPr>
              <w:pStyle w:val="TableText"/>
            </w:pPr>
            <w:r>
              <w:t>FAQ</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BCF8D2D" w14:textId="77777777" w:rsidR="006D132C" w:rsidRPr="006D132C" w:rsidRDefault="006D132C" w:rsidP="00C73752">
            <w:pPr>
              <w:pStyle w:val="TableText"/>
            </w:pPr>
            <w:r>
              <w:t>Frequently Asked Questions</w:t>
            </w:r>
          </w:p>
        </w:tc>
      </w:tr>
      <w:tr w:rsidR="006D132C" w14:paraId="73BEB651"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5FE91D45" w14:textId="77777777" w:rsidR="006D132C" w:rsidRPr="006D132C" w:rsidRDefault="006D132C" w:rsidP="00C73752">
            <w:pPr>
              <w:pStyle w:val="TableText"/>
            </w:pPr>
            <w:r>
              <w:t>FY</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0D14D868" w14:textId="77777777" w:rsidR="006D132C" w:rsidRPr="006D132C" w:rsidRDefault="006D132C" w:rsidP="00C73752">
            <w:pPr>
              <w:pStyle w:val="TableText"/>
            </w:pPr>
            <w:r>
              <w:t>Fiscal Year</w:t>
            </w:r>
          </w:p>
        </w:tc>
      </w:tr>
      <w:tr w:rsidR="006D132C" w14:paraId="6E1204A5"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20E99E6B" w14:textId="77777777" w:rsidR="006D132C" w:rsidRPr="006D132C" w:rsidRDefault="006D132C" w:rsidP="00C73752">
            <w:pPr>
              <w:pStyle w:val="TableText"/>
            </w:pPr>
            <w:r>
              <w:t>GUI</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3D6F335B" w14:textId="77777777" w:rsidR="006D132C" w:rsidRPr="006D132C" w:rsidRDefault="006D132C" w:rsidP="00C73752">
            <w:pPr>
              <w:pStyle w:val="TableText"/>
            </w:pPr>
            <w:r>
              <w:t>Graphical User Interface</w:t>
            </w:r>
          </w:p>
        </w:tc>
      </w:tr>
      <w:tr w:rsidR="006D132C" w14:paraId="5332C8BC"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283B3A81" w14:textId="77777777" w:rsidR="006D132C" w:rsidRPr="006D132C" w:rsidRDefault="006D132C" w:rsidP="00C73752">
            <w:pPr>
              <w:pStyle w:val="TableText"/>
            </w:pPr>
            <w:r>
              <w:t>ICD</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0340420E" w14:textId="77777777" w:rsidR="006D132C" w:rsidRPr="006D132C" w:rsidRDefault="006D132C" w:rsidP="00C73752">
            <w:pPr>
              <w:pStyle w:val="TableText"/>
            </w:pPr>
            <w:r>
              <w:t>International Classification of Diseases</w:t>
            </w:r>
          </w:p>
        </w:tc>
      </w:tr>
      <w:tr w:rsidR="006D132C" w14:paraId="6D132A96"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5E4BB03C" w14:textId="77777777" w:rsidR="006D132C" w:rsidRPr="006D132C" w:rsidRDefault="006D132C" w:rsidP="00C73752">
            <w:pPr>
              <w:pStyle w:val="TableText"/>
            </w:pPr>
            <w:r>
              <w:t>ID</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18B4D9C5" w14:textId="77777777" w:rsidR="006D132C" w:rsidRPr="006D132C" w:rsidRDefault="006D132C" w:rsidP="00C73752">
            <w:pPr>
              <w:pStyle w:val="TableText"/>
            </w:pPr>
            <w:r>
              <w:t>Identification</w:t>
            </w:r>
          </w:p>
        </w:tc>
      </w:tr>
      <w:tr w:rsidR="006D132C" w14:paraId="1252298A"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2102427" w14:textId="77777777" w:rsidR="006D132C" w:rsidRPr="006D132C" w:rsidRDefault="006D132C" w:rsidP="00C73752">
            <w:pPr>
              <w:pStyle w:val="TableText"/>
            </w:pPr>
            <w:r>
              <w:t>IP</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047ECBE" w14:textId="77777777" w:rsidR="006D132C" w:rsidRPr="006D132C" w:rsidRDefault="006D132C" w:rsidP="00C73752">
            <w:pPr>
              <w:pStyle w:val="TableText"/>
            </w:pPr>
            <w:r>
              <w:t>Internet Protocol</w:t>
            </w:r>
          </w:p>
        </w:tc>
      </w:tr>
      <w:tr w:rsidR="006D132C" w14:paraId="6DF11FFD"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51057FD" w14:textId="77777777" w:rsidR="006D132C" w:rsidRPr="006D132C" w:rsidRDefault="006D132C" w:rsidP="00C73752">
            <w:pPr>
              <w:pStyle w:val="TableText"/>
            </w:pPr>
            <w:r>
              <w:t>IPC</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0F0C8258" w14:textId="77777777" w:rsidR="006D132C" w:rsidRPr="006D132C" w:rsidRDefault="006D132C" w:rsidP="00C73752">
            <w:pPr>
              <w:pStyle w:val="TableText"/>
            </w:pPr>
            <w:r>
              <w:t xml:space="preserve">Inactive Person Class </w:t>
            </w:r>
          </w:p>
        </w:tc>
      </w:tr>
      <w:tr w:rsidR="006D132C" w14:paraId="67FC85B8"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56652BB0" w14:textId="77777777" w:rsidR="006D132C" w:rsidRPr="006D132C" w:rsidRDefault="006D132C" w:rsidP="00C73752">
            <w:pPr>
              <w:pStyle w:val="TableText"/>
            </w:pPr>
            <w:r>
              <w:t>IRM</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0249E5AB" w14:textId="77777777" w:rsidR="006D132C" w:rsidRPr="006D132C" w:rsidRDefault="006D132C" w:rsidP="00C73752">
            <w:pPr>
              <w:pStyle w:val="TableText"/>
            </w:pPr>
            <w:r>
              <w:t>Information Resource Management</w:t>
            </w:r>
          </w:p>
        </w:tc>
      </w:tr>
      <w:tr w:rsidR="006D132C" w14:paraId="77CED3C8"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853B993" w14:textId="77777777" w:rsidR="006D132C" w:rsidRPr="006D132C" w:rsidRDefault="006D132C" w:rsidP="00C73752">
            <w:pPr>
              <w:pStyle w:val="TableText"/>
            </w:pPr>
            <w:r>
              <w:t>IT</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3F032C7F" w14:textId="77777777" w:rsidR="006D132C" w:rsidRPr="006D132C" w:rsidRDefault="0023775F" w:rsidP="00C73752">
            <w:pPr>
              <w:pStyle w:val="TableText"/>
            </w:pPr>
            <w:r>
              <w:t>Information Technology</w:t>
            </w:r>
          </w:p>
        </w:tc>
      </w:tr>
      <w:tr w:rsidR="006D132C" w14:paraId="24668718"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2B14AB60" w14:textId="77777777" w:rsidR="006D132C" w:rsidRPr="006D132C" w:rsidRDefault="006D132C" w:rsidP="00C73752">
            <w:pPr>
              <w:pStyle w:val="TableText"/>
            </w:pPr>
            <w:r>
              <w:t>MAS</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52FF3A25" w14:textId="77777777" w:rsidR="006D132C" w:rsidRPr="006D132C" w:rsidRDefault="006D132C" w:rsidP="00C73752">
            <w:pPr>
              <w:pStyle w:val="TableText"/>
            </w:pPr>
            <w:r>
              <w:t xml:space="preserve">Medical Administration Service </w:t>
            </w:r>
          </w:p>
        </w:tc>
      </w:tr>
      <w:tr w:rsidR="006D132C" w14:paraId="48F6391E"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47703C0A" w14:textId="77777777" w:rsidR="006D132C" w:rsidRPr="006D132C" w:rsidRDefault="006D132C" w:rsidP="00C73752">
            <w:pPr>
              <w:pStyle w:val="TableText"/>
            </w:pPr>
            <w:r>
              <w:t>MISC</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37BC2C24" w14:textId="77777777" w:rsidR="006D132C" w:rsidRPr="006D132C" w:rsidRDefault="00102B7F" w:rsidP="00C73752">
            <w:pPr>
              <w:pStyle w:val="TableText"/>
            </w:pPr>
            <w:r>
              <w:t>Miscellaneous</w:t>
            </w:r>
          </w:p>
        </w:tc>
      </w:tr>
      <w:tr w:rsidR="006D132C" w14:paraId="31E2B57D"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EDAC4B2" w14:textId="77777777" w:rsidR="006D132C" w:rsidRPr="006D132C" w:rsidRDefault="006D132C" w:rsidP="00C73752">
            <w:pPr>
              <w:pStyle w:val="TableText"/>
            </w:pPr>
            <w:r>
              <w:t>N/A</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29B8CECF" w14:textId="77777777" w:rsidR="006D132C" w:rsidRPr="006D132C" w:rsidRDefault="006D132C" w:rsidP="00C73752">
            <w:pPr>
              <w:pStyle w:val="TableText"/>
            </w:pPr>
            <w:r>
              <w:t>Not Applicable</w:t>
            </w:r>
          </w:p>
        </w:tc>
      </w:tr>
      <w:tr w:rsidR="006D132C" w14:paraId="30127603"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61595187" w14:textId="77777777" w:rsidR="006D132C" w:rsidRPr="006D132C" w:rsidRDefault="006D132C" w:rsidP="00C73752">
            <w:pPr>
              <w:pStyle w:val="TableText"/>
            </w:pPr>
            <w:r>
              <w:t>NPCD</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3A998F12" w14:textId="77777777" w:rsidR="006D132C" w:rsidRPr="006D132C" w:rsidRDefault="003E119C" w:rsidP="00C73752">
            <w:pPr>
              <w:pStyle w:val="TableText"/>
            </w:pPr>
            <w:r>
              <w:t>National Patient Care Database</w:t>
            </w:r>
          </w:p>
        </w:tc>
      </w:tr>
      <w:tr w:rsidR="006D132C" w14:paraId="26BD5727"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4F462E13" w14:textId="77777777" w:rsidR="006D132C" w:rsidRPr="006D132C" w:rsidRDefault="006D132C" w:rsidP="00C73752">
            <w:pPr>
              <w:pStyle w:val="TableText"/>
            </w:pPr>
            <w:r>
              <w:t>O&amp;E</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526278B3" w14:textId="77777777" w:rsidR="006D132C" w:rsidRPr="006D132C" w:rsidRDefault="003E119C" w:rsidP="00C73752">
            <w:pPr>
              <w:pStyle w:val="TableText"/>
            </w:pPr>
            <w:r>
              <w:t>Observation and Examination</w:t>
            </w:r>
          </w:p>
        </w:tc>
      </w:tr>
      <w:tr w:rsidR="006D132C" w14:paraId="45637569"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48C52AC4" w14:textId="77777777" w:rsidR="006D132C" w:rsidRPr="006D132C" w:rsidRDefault="006D132C" w:rsidP="00C73752">
            <w:pPr>
              <w:pStyle w:val="TableText"/>
            </w:pPr>
            <w:r>
              <w:t>PCE</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4F067280" w14:textId="77777777" w:rsidR="006D132C" w:rsidRPr="006D132C" w:rsidRDefault="006D132C" w:rsidP="00C73752">
            <w:pPr>
              <w:pStyle w:val="TableText"/>
            </w:pPr>
            <w:r>
              <w:t>Patient Care Encounter</w:t>
            </w:r>
          </w:p>
        </w:tc>
      </w:tr>
      <w:tr w:rsidR="006D132C" w14:paraId="3B60479D"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139C1FFA" w14:textId="77777777" w:rsidR="006D132C" w:rsidRPr="006D132C" w:rsidRDefault="006D132C" w:rsidP="00C73752">
            <w:pPr>
              <w:pStyle w:val="TableText"/>
            </w:pPr>
            <w:r>
              <w:t>PIMS</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678383B3" w14:textId="77777777" w:rsidR="006D132C" w:rsidRPr="006D132C" w:rsidRDefault="006D132C" w:rsidP="00C73752">
            <w:pPr>
              <w:pStyle w:val="TableText"/>
            </w:pPr>
            <w:r>
              <w:t>Patient Information Management System</w:t>
            </w:r>
          </w:p>
        </w:tc>
      </w:tr>
      <w:tr w:rsidR="006D132C" w14:paraId="0F77F801"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1A77DE25" w14:textId="77777777" w:rsidR="006D132C" w:rsidRPr="006D132C" w:rsidRDefault="006D132C" w:rsidP="00C73752">
            <w:pPr>
              <w:pStyle w:val="TableText"/>
            </w:pPr>
            <w:r>
              <w:t>SHAD</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0391E7D8" w14:textId="77777777" w:rsidR="006D132C" w:rsidRPr="006D132C" w:rsidRDefault="006D132C" w:rsidP="00C73752">
            <w:pPr>
              <w:pStyle w:val="TableText"/>
            </w:pPr>
            <w:r>
              <w:t>Shipboard Hazard and Defense</w:t>
            </w:r>
          </w:p>
        </w:tc>
      </w:tr>
      <w:tr w:rsidR="006D132C" w14:paraId="5AEB8EF1"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0871EA20" w14:textId="77777777" w:rsidR="006D132C" w:rsidRPr="006D132C" w:rsidRDefault="006D132C" w:rsidP="00C73752">
            <w:pPr>
              <w:pStyle w:val="TableText"/>
            </w:pPr>
            <w:r>
              <w:lastRenderedPageBreak/>
              <w:t>SSN</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152F841A" w14:textId="77777777" w:rsidR="006D132C" w:rsidRPr="006D132C" w:rsidRDefault="006D132C" w:rsidP="00C73752">
            <w:pPr>
              <w:pStyle w:val="TableText"/>
            </w:pPr>
            <w:r>
              <w:t>Social Security Number</w:t>
            </w:r>
          </w:p>
        </w:tc>
      </w:tr>
      <w:tr w:rsidR="006D132C" w14:paraId="326FD1AF"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19D7A7EB" w14:textId="77777777" w:rsidR="006D132C" w:rsidRPr="006D132C" w:rsidRDefault="006D132C" w:rsidP="00C73752">
            <w:pPr>
              <w:pStyle w:val="TableText"/>
            </w:pPr>
            <w:r>
              <w:t>SW</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01519939" w14:textId="77777777" w:rsidR="006D132C" w:rsidRPr="006D132C" w:rsidRDefault="00B43C68" w:rsidP="00C73752">
            <w:pPr>
              <w:pStyle w:val="TableText"/>
            </w:pPr>
            <w:r>
              <w:t>Southwest</w:t>
            </w:r>
          </w:p>
        </w:tc>
      </w:tr>
      <w:tr w:rsidR="006D132C" w14:paraId="32D90B9D"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06CC0656" w14:textId="77777777" w:rsidR="006D132C" w:rsidRPr="006D132C" w:rsidRDefault="006D132C" w:rsidP="00C73752">
            <w:pPr>
              <w:pStyle w:val="TableText"/>
            </w:pPr>
            <w:r>
              <w:t>T&amp;TC</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5C1BD577" w14:textId="77777777" w:rsidR="006D132C" w:rsidRPr="006D132C" w:rsidRDefault="006D132C" w:rsidP="00C73752">
            <w:pPr>
              <w:pStyle w:val="TableText"/>
            </w:pPr>
            <w:r>
              <w:t>Section 508 Accessibility Testing and Training Center</w:t>
            </w:r>
          </w:p>
        </w:tc>
      </w:tr>
      <w:tr w:rsidR="006D132C" w14:paraId="3A4EB258"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6B85C509" w14:textId="77777777" w:rsidR="006D132C" w:rsidRPr="006D132C" w:rsidRDefault="006D132C" w:rsidP="00C73752">
            <w:pPr>
              <w:pStyle w:val="TableText"/>
            </w:pPr>
            <w:r>
              <w:t>VA</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05E4EC6D" w14:textId="77777777" w:rsidR="006D132C" w:rsidRPr="006D132C" w:rsidRDefault="006D132C" w:rsidP="00C73752">
            <w:pPr>
              <w:pStyle w:val="TableText"/>
            </w:pPr>
            <w:r>
              <w:t>Veterans Affairs</w:t>
            </w:r>
          </w:p>
        </w:tc>
      </w:tr>
      <w:tr w:rsidR="006D132C" w14:paraId="1DD09A5B"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781C9BE7" w14:textId="77777777" w:rsidR="006D132C" w:rsidRPr="006D132C" w:rsidRDefault="006D132C" w:rsidP="00C73752">
            <w:pPr>
              <w:pStyle w:val="TableText"/>
            </w:pPr>
            <w:r>
              <w:t>VAMC</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7C95E71F" w14:textId="5F3366D1" w:rsidR="006D132C" w:rsidRPr="006D132C" w:rsidRDefault="006D132C">
            <w:pPr>
              <w:pStyle w:val="TableText"/>
            </w:pPr>
            <w:r>
              <w:t>Veterans Affairs Medical Center</w:t>
            </w:r>
          </w:p>
        </w:tc>
      </w:tr>
      <w:tr w:rsidR="006D132C" w14:paraId="23D1CA95"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66BE65E7" w14:textId="77777777" w:rsidR="006D132C" w:rsidRPr="006D132C" w:rsidRDefault="006D132C" w:rsidP="00C73752">
            <w:pPr>
              <w:pStyle w:val="TableText"/>
            </w:pPr>
            <w:r>
              <w:t>VAMROC</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31584EBF" w14:textId="77777777" w:rsidR="006D132C" w:rsidRPr="006D132C" w:rsidRDefault="00B43C68" w:rsidP="00C73752">
            <w:pPr>
              <w:pStyle w:val="TableText"/>
            </w:pPr>
            <w:r>
              <w:t>Veterans Affairs Medical and Regional Office Center</w:t>
            </w:r>
          </w:p>
        </w:tc>
      </w:tr>
      <w:tr w:rsidR="006D132C" w14:paraId="2B7E2B2A" w14:textId="77777777" w:rsidTr="00C73752">
        <w:trPr>
          <w:cantSplit/>
          <w:tblHeader/>
        </w:trPr>
        <w:tc>
          <w:tcPr>
            <w:tcW w:w="908" w:type="pct"/>
            <w:tcBorders>
              <w:top w:val="single" w:sz="4" w:space="0" w:color="auto"/>
              <w:left w:val="single" w:sz="4" w:space="0" w:color="auto"/>
              <w:bottom w:val="single" w:sz="4" w:space="0" w:color="auto"/>
              <w:right w:val="single" w:sz="4" w:space="0" w:color="auto"/>
            </w:tcBorders>
            <w:shd w:val="clear" w:color="auto" w:fill="auto"/>
            <w:vAlign w:val="center"/>
          </w:tcPr>
          <w:p w14:paraId="42557DC3" w14:textId="77777777" w:rsidR="006D132C" w:rsidRPr="006D132C" w:rsidRDefault="006D132C" w:rsidP="00C73752">
            <w:pPr>
              <w:pStyle w:val="TableText"/>
            </w:pPr>
            <w:r>
              <w:t>VistA</w:t>
            </w:r>
          </w:p>
        </w:tc>
        <w:tc>
          <w:tcPr>
            <w:tcW w:w="4092" w:type="pct"/>
            <w:tcBorders>
              <w:top w:val="single" w:sz="4" w:space="0" w:color="auto"/>
              <w:left w:val="single" w:sz="4" w:space="0" w:color="auto"/>
              <w:bottom w:val="single" w:sz="4" w:space="0" w:color="auto"/>
              <w:right w:val="single" w:sz="4" w:space="0" w:color="auto"/>
            </w:tcBorders>
            <w:shd w:val="clear" w:color="auto" w:fill="auto"/>
            <w:vAlign w:val="center"/>
          </w:tcPr>
          <w:p w14:paraId="64C66E31" w14:textId="77777777" w:rsidR="006D132C" w:rsidRPr="006D132C" w:rsidRDefault="006D132C" w:rsidP="00C73752">
            <w:pPr>
              <w:pStyle w:val="TableText"/>
            </w:pPr>
            <w:r>
              <w:t>Veterans Health Information Systems and Technology Architecture</w:t>
            </w:r>
          </w:p>
        </w:tc>
      </w:tr>
    </w:tbl>
    <w:p w14:paraId="3765C93F" w14:textId="77777777" w:rsidR="00F16107" w:rsidRDefault="00F16107" w:rsidP="00976427">
      <w:pPr>
        <w:pStyle w:val="BodyText"/>
        <w:sectPr w:rsidR="00F16107" w:rsidSect="009B2390">
          <w:headerReference w:type="default" r:id="rId248"/>
          <w:footerReference w:type="default" r:id="rId249"/>
          <w:pgSz w:w="12240" w:h="15840" w:code="1"/>
          <w:pgMar w:top="1440" w:right="1440" w:bottom="1440" w:left="1440" w:header="720" w:footer="504" w:gutter="0"/>
          <w:cols w:space="720"/>
          <w:docGrid w:linePitch="360"/>
        </w:sectPr>
      </w:pPr>
    </w:p>
    <w:p w14:paraId="56E64310" w14:textId="3A597D31" w:rsidR="00631AFA" w:rsidRDefault="007F42FE" w:rsidP="009F69C7">
      <w:pPr>
        <w:pStyle w:val="Heading1"/>
        <w:numPr>
          <w:ilvl w:val="0"/>
          <w:numId w:val="0"/>
        </w:numPr>
      </w:pPr>
      <w:bookmarkStart w:id="681" w:name="_Toc463464038"/>
      <w:r>
        <w:lastRenderedPageBreak/>
        <w:t xml:space="preserve">Appendix B: </w:t>
      </w:r>
      <w:r w:rsidR="00631AFA" w:rsidRPr="00320C54">
        <w:t>Glossary</w:t>
      </w:r>
      <w:bookmarkEnd w:id="681"/>
      <w:r w:rsidR="00631AFA" w:rsidRPr="00320C54">
        <w:fldChar w:fldCharType="begin"/>
      </w:r>
      <w:r w:rsidR="00631AFA" w:rsidRPr="00320C54">
        <w:instrText xml:space="preserve"> XE "Glossary"</w:instrText>
      </w:r>
      <w:r w:rsidR="00631AFA" w:rsidRPr="00320C54">
        <w:fldChar w:fldCharType="end"/>
      </w:r>
    </w:p>
    <w:tbl>
      <w:tblPr>
        <w:tblW w:w="5000" w:type="pct"/>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CellMar>
          <w:left w:w="115" w:type="dxa"/>
          <w:right w:w="115" w:type="dxa"/>
        </w:tblCellMar>
        <w:tblLook w:val="0000" w:firstRow="0" w:lastRow="0" w:firstColumn="0" w:lastColumn="0" w:noHBand="0" w:noVBand="0"/>
      </w:tblPr>
      <w:tblGrid>
        <w:gridCol w:w="2365"/>
        <w:gridCol w:w="7225"/>
      </w:tblGrid>
      <w:tr w:rsidR="00631AFA" w:rsidRPr="00123833" w14:paraId="37E327F7" w14:textId="77777777" w:rsidTr="00E76606">
        <w:trPr>
          <w:cantSplit/>
          <w:tblHeader/>
        </w:trPr>
        <w:tc>
          <w:tcPr>
            <w:tcW w:w="1233" w:type="pct"/>
            <w:tcBorders>
              <w:top w:val="single" w:sz="4" w:space="0" w:color="auto"/>
              <w:left w:val="single" w:sz="4" w:space="0" w:color="auto"/>
              <w:bottom w:val="single" w:sz="4" w:space="0" w:color="auto"/>
              <w:right w:val="single" w:sz="4" w:space="0" w:color="auto"/>
            </w:tcBorders>
            <w:shd w:val="clear" w:color="auto" w:fill="BFBFBF"/>
            <w:vAlign w:val="center"/>
          </w:tcPr>
          <w:p w14:paraId="5AA79A19" w14:textId="77777777" w:rsidR="00631AFA" w:rsidRPr="00E76606" w:rsidRDefault="00631AFA" w:rsidP="00F117C1">
            <w:pPr>
              <w:pStyle w:val="TableColumnHeading"/>
            </w:pPr>
            <w:r w:rsidRPr="00E76606">
              <w:t>Term</w:t>
            </w:r>
          </w:p>
        </w:tc>
        <w:tc>
          <w:tcPr>
            <w:tcW w:w="3767" w:type="pct"/>
            <w:tcBorders>
              <w:top w:val="single" w:sz="4" w:space="0" w:color="auto"/>
              <w:left w:val="single" w:sz="4" w:space="0" w:color="auto"/>
              <w:bottom w:val="single" w:sz="4" w:space="0" w:color="auto"/>
              <w:right w:val="single" w:sz="4" w:space="0" w:color="auto"/>
            </w:tcBorders>
            <w:shd w:val="clear" w:color="auto" w:fill="BFBFBF"/>
            <w:vAlign w:val="center"/>
          </w:tcPr>
          <w:p w14:paraId="6ACF9063" w14:textId="77777777" w:rsidR="00631AFA" w:rsidRPr="00E76606" w:rsidRDefault="00631AFA" w:rsidP="00F117C1">
            <w:pPr>
              <w:pStyle w:val="TableColumnHeading"/>
            </w:pPr>
            <w:r w:rsidRPr="00E76606">
              <w:t>Description</w:t>
            </w:r>
          </w:p>
        </w:tc>
      </w:tr>
      <w:tr w:rsidR="00631AFA" w:rsidRPr="00CB50BC" w14:paraId="1A4D8133" w14:textId="77777777" w:rsidTr="00631AFA">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20810E44" w14:textId="77777777" w:rsidR="00631AFA" w:rsidRPr="00F94D33" w:rsidRDefault="00631AFA" w:rsidP="00631AFA">
            <w:pPr>
              <w:pStyle w:val="TableText"/>
            </w:pPr>
            <w:r w:rsidRPr="00F94D33">
              <w:t>Associated Stop Code</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120D10E3" w14:textId="77777777" w:rsidR="00631AFA" w:rsidRPr="00F94D33" w:rsidRDefault="00631AFA" w:rsidP="00631AFA">
            <w:pPr>
              <w:pStyle w:val="TableText"/>
            </w:pPr>
            <w:r w:rsidRPr="00F94D33">
              <w:t xml:space="preserve">The </w:t>
            </w:r>
            <w:r>
              <w:t>Stop Code</w:t>
            </w:r>
            <w:r w:rsidRPr="00F94D33">
              <w:t xml:space="preserve"> that most closely represents the DSS Unit workload.</w:t>
            </w:r>
          </w:p>
        </w:tc>
      </w:tr>
      <w:tr w:rsidR="00631AFA" w:rsidRPr="00CB50BC" w14:paraId="1AB3F910" w14:textId="77777777" w:rsidTr="00631AFA">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2A6245DD" w14:textId="77777777" w:rsidR="00631AFA" w:rsidRPr="00F94D33" w:rsidRDefault="00631AFA" w:rsidP="00631AFA">
            <w:pPr>
              <w:pStyle w:val="TableText"/>
            </w:pPr>
            <w:r w:rsidRPr="00F94D33">
              <w:t>Category</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171EFBF1" w14:textId="77777777" w:rsidR="00631AFA" w:rsidRPr="00F94D33" w:rsidRDefault="00631AFA" w:rsidP="00631AFA">
            <w:pPr>
              <w:pStyle w:val="TableText"/>
            </w:pPr>
            <w:r w:rsidRPr="00F94D33">
              <w:t>Category provides Event Capture a common level to group associated procedures. Multiple procedures can be defined for each category.</w:t>
            </w:r>
          </w:p>
        </w:tc>
      </w:tr>
      <w:tr w:rsidR="00631AFA" w:rsidRPr="00CB50BC" w14:paraId="22C290E2" w14:textId="77777777" w:rsidTr="00631AFA">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05668A3F" w14:textId="77777777" w:rsidR="00631AFA" w:rsidRPr="00F94D33" w:rsidRDefault="00631AFA" w:rsidP="00631AFA">
            <w:pPr>
              <w:pStyle w:val="TableText"/>
            </w:pPr>
            <w:r>
              <w:t>CCOW</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49D2458A" w14:textId="51FC3F4F" w:rsidR="00631AFA" w:rsidRPr="00F94D33" w:rsidRDefault="00F0580E" w:rsidP="00631AFA">
            <w:pPr>
              <w:pStyle w:val="TableText"/>
            </w:pPr>
            <w:r>
              <w:t>In the context of health informatics, CCOW is a Health Level-7 international standard protocol designed to enable disparate applications to synchronize in real time, and at the user interface level.</w:t>
            </w:r>
          </w:p>
        </w:tc>
      </w:tr>
      <w:tr w:rsidR="00631AFA" w:rsidRPr="00CB50BC" w14:paraId="74848521" w14:textId="77777777" w:rsidTr="00631AFA">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1D3CE819" w14:textId="77777777" w:rsidR="00631AFA" w:rsidRPr="00F94D33" w:rsidRDefault="00631AFA" w:rsidP="00631AFA">
            <w:pPr>
              <w:pStyle w:val="TableText"/>
            </w:pPr>
            <w:r>
              <w:t>CHAR4 Code</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44A0D130" w14:textId="77777777" w:rsidR="00631AFA" w:rsidRDefault="00631AFA" w:rsidP="00631AFA">
            <w:pPr>
              <w:pStyle w:val="TableText"/>
            </w:pPr>
            <w:r>
              <w:t>A 4-character code value of the associated clinic as specified from the</w:t>
            </w:r>
          </w:p>
          <w:p w14:paraId="6885EA90" w14:textId="77777777" w:rsidR="00631AFA" w:rsidRPr="00F94D33" w:rsidRDefault="00631AFA" w:rsidP="00631AFA">
            <w:pPr>
              <w:pStyle w:val="TableText"/>
            </w:pPr>
            <w:r>
              <w:t>DSS Clinics and Stop Code Worksheet File.</w:t>
            </w:r>
          </w:p>
        </w:tc>
      </w:tr>
      <w:tr w:rsidR="00631AFA" w:rsidRPr="00CB50BC" w14:paraId="73FE9D22" w14:textId="77777777" w:rsidTr="00631AFA">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1AF435A2" w14:textId="77777777" w:rsidR="00631AFA" w:rsidRPr="00F94D33" w:rsidRDefault="00631AFA" w:rsidP="00631AFA">
            <w:pPr>
              <w:pStyle w:val="TableText"/>
            </w:pPr>
            <w:r w:rsidRPr="00F94D33">
              <w:t>Cost Center</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25BA37E2" w14:textId="77777777" w:rsidR="00631AFA" w:rsidRPr="00F94D33" w:rsidRDefault="00631AFA" w:rsidP="00631AFA">
            <w:pPr>
              <w:pStyle w:val="TableText"/>
              <w:rPr>
                <w:sz w:val="24"/>
                <w:szCs w:val="24"/>
              </w:rPr>
            </w:pPr>
            <w:r w:rsidRPr="00C73752">
              <w:t>Cost Center reveals which service is using this DSS Unit. Cost Centers are defined in detail in MP4-Part V, Appendix B of the Fiscal service cost manuals.</w:t>
            </w:r>
          </w:p>
        </w:tc>
      </w:tr>
      <w:tr w:rsidR="00631AFA" w:rsidRPr="00CB50BC" w14:paraId="1ED9B72D" w14:textId="77777777" w:rsidTr="00631AFA">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09DF1EDC" w14:textId="77777777" w:rsidR="00631AFA" w:rsidRPr="00F94D33" w:rsidRDefault="00631AFA" w:rsidP="00631AFA">
            <w:pPr>
              <w:pStyle w:val="TableText"/>
            </w:pPr>
            <w:r w:rsidRPr="00F94D33">
              <w:t>Conforming Clinics</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4FAF9AFD" w14:textId="77777777" w:rsidR="00631AFA" w:rsidRPr="00F94D33" w:rsidRDefault="00631AFA" w:rsidP="00631AFA">
            <w:pPr>
              <w:pStyle w:val="TableText"/>
            </w:pPr>
            <w:r w:rsidRPr="00F94D33">
              <w:t>Clinics that have stop codes in compliance with their restriction types. Stop codes are used in accordance to their assigned restriction types. Stop codes with restriction type 'P' can only be used in the primary stop code position. Stop codes with restriction type 'S' can only be used in the secondary stop code position. Stop codes with restriction type 'E' can be used in either the primary or secondary stop code position.</w:t>
            </w:r>
          </w:p>
        </w:tc>
      </w:tr>
      <w:tr w:rsidR="00631AFA" w:rsidRPr="00CB50BC" w14:paraId="1255BC35" w14:textId="77777777" w:rsidTr="00631AFA">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2154F5F8" w14:textId="77777777" w:rsidR="00631AFA" w:rsidRPr="00F94D33" w:rsidRDefault="00631AFA" w:rsidP="00631AFA">
            <w:pPr>
              <w:pStyle w:val="TableText"/>
            </w:pPr>
            <w:r w:rsidRPr="00F94D33">
              <w:t>Count Clinic</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536CDC8C" w14:textId="77777777" w:rsidR="00631AFA" w:rsidRPr="00F94D33" w:rsidRDefault="00631AFA" w:rsidP="00631AFA">
            <w:pPr>
              <w:pStyle w:val="TableText"/>
            </w:pPr>
            <w:r w:rsidRPr="00F94D33">
              <w:t>A clinic for which workload entered is credited.</w:t>
            </w:r>
          </w:p>
        </w:tc>
      </w:tr>
      <w:tr w:rsidR="00631AFA" w:rsidRPr="00CB50BC" w14:paraId="220C0B02" w14:textId="77777777" w:rsidTr="00631AFA">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E21EC75" w14:textId="77777777" w:rsidR="00631AFA" w:rsidRPr="00F94D33" w:rsidRDefault="00631AFA" w:rsidP="00631AFA">
            <w:pPr>
              <w:pStyle w:val="TableText"/>
            </w:pPr>
            <w:r w:rsidRPr="00F94D33">
              <w:t>CPRS</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6792EF9" w14:textId="77777777" w:rsidR="00631AFA" w:rsidRPr="00F94D33" w:rsidRDefault="00631AFA" w:rsidP="00631AFA">
            <w:pPr>
              <w:pStyle w:val="TableText"/>
            </w:pPr>
            <w:r w:rsidRPr="00F94D33">
              <w:t>Acronym for Computerized Patient Record System</w:t>
            </w:r>
          </w:p>
        </w:tc>
      </w:tr>
      <w:tr w:rsidR="00631AFA" w:rsidRPr="00CB50BC" w14:paraId="7C78FA8C" w14:textId="77777777" w:rsidTr="00631AFA">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430F0BA4" w14:textId="77777777" w:rsidR="00631AFA" w:rsidRPr="00F94D33" w:rsidRDefault="00631AFA" w:rsidP="00631AFA">
            <w:pPr>
              <w:pStyle w:val="TableText"/>
            </w:pPr>
            <w:r w:rsidRPr="00F94D33">
              <w:t>CPT code</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333E6A18" w14:textId="55159C4E" w:rsidR="00631AFA" w:rsidRPr="00F94D33" w:rsidRDefault="00F0580E" w:rsidP="00631AFA">
            <w:pPr>
              <w:pStyle w:val="TableText"/>
            </w:pPr>
            <w:r>
              <w:t>CPT codes are published by the American Medical Association.  The purpose of the coding system is to provide uniform language that accurately describes medical, surgical, and diagnostic services.</w:t>
            </w:r>
          </w:p>
        </w:tc>
      </w:tr>
      <w:tr w:rsidR="00631AFA" w:rsidRPr="00CB50BC" w14:paraId="114FCA9E" w14:textId="77777777" w:rsidTr="00631AFA">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4830D946" w14:textId="77777777" w:rsidR="00631AFA" w:rsidRPr="00F94D33" w:rsidRDefault="00631AFA" w:rsidP="00631AFA">
            <w:pPr>
              <w:pStyle w:val="TableText"/>
            </w:pPr>
            <w:r w:rsidRPr="00F94D33">
              <w:t>CPT Modifier</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150C3B68" w14:textId="77777777" w:rsidR="00631AFA" w:rsidRPr="00F94D33" w:rsidRDefault="00631AFA" w:rsidP="00631AFA">
            <w:pPr>
              <w:pStyle w:val="TableText"/>
            </w:pPr>
            <w:r w:rsidRPr="00F94D33">
              <w:t>CPT modifiers provide the ability to refine CPT procedure codes to better reflect procedures performed.</w:t>
            </w:r>
          </w:p>
        </w:tc>
      </w:tr>
      <w:tr w:rsidR="00631AFA" w:rsidRPr="00CB50BC" w14:paraId="06BA67FD" w14:textId="77777777" w:rsidTr="00631AFA">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3D1CCDF7" w14:textId="77777777" w:rsidR="00631AFA" w:rsidRPr="00F94D33" w:rsidRDefault="00631AFA" w:rsidP="00631AFA">
            <w:pPr>
              <w:pStyle w:val="TableText"/>
            </w:pPr>
            <w:r w:rsidRPr="00F94D33">
              <w:t>CSV</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151649E9" w14:textId="77777777" w:rsidR="00631AFA" w:rsidRPr="00F94D33" w:rsidRDefault="00631AFA" w:rsidP="00631AFA">
            <w:pPr>
              <w:pStyle w:val="TableText"/>
            </w:pPr>
            <w:r w:rsidRPr="00F94D33">
              <w:t>Code Set Versioning</w:t>
            </w:r>
          </w:p>
          <w:p w14:paraId="131E2692" w14:textId="77777777" w:rsidR="00631AFA" w:rsidRPr="00F94D33" w:rsidRDefault="00631AFA" w:rsidP="00631AFA">
            <w:pPr>
              <w:pStyle w:val="TableText"/>
            </w:pPr>
            <w:r w:rsidRPr="00F94D33">
              <w:t xml:space="preserve">The Health Information Portability and Accountability Act (HIPAA) mandated that applications using CPT codes, CPT modifiers, and diagnosis codes should allow users to select codes based upon a date that an event occurred. </w:t>
            </w:r>
          </w:p>
        </w:tc>
      </w:tr>
      <w:tr w:rsidR="00631AFA" w:rsidRPr="00CB50BC" w14:paraId="685726FA" w14:textId="77777777" w:rsidTr="00631AFA">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38340A2F" w14:textId="77777777" w:rsidR="00631AFA" w:rsidRPr="00F94D33" w:rsidRDefault="00631AFA" w:rsidP="00631AFA">
            <w:pPr>
              <w:pStyle w:val="TableText"/>
            </w:pPr>
            <w:r w:rsidRPr="00F94D33">
              <w:t>DSS Unit</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3F778C89" w14:textId="391A37AD" w:rsidR="00631AFA" w:rsidRPr="00F94D33" w:rsidRDefault="00631AFA">
            <w:pPr>
              <w:pStyle w:val="TableText"/>
            </w:pPr>
            <w:r w:rsidRPr="00F94D33">
              <w:t xml:space="preserve">A DSS </w:t>
            </w:r>
            <w:r w:rsidR="00B8134B" w:rsidRPr="00F94D33">
              <w:t>(Decision Support System</w:t>
            </w:r>
            <w:r w:rsidR="00B8134B">
              <w:t xml:space="preserve">) </w:t>
            </w:r>
            <w:r w:rsidRPr="00F94D33">
              <w:t>Unit defines the lowest level segment used for tracking hospital resources. These units can be a small work unit within a service or a large division within a service. Management at each facility is responsible for tailoring the DSS Units to fit its resource/cost reporting.</w:t>
            </w:r>
          </w:p>
        </w:tc>
      </w:tr>
      <w:tr w:rsidR="00631AFA" w:rsidRPr="00CB50BC" w14:paraId="3B90B27D" w14:textId="77777777" w:rsidTr="00631AFA">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27F4266" w14:textId="77777777" w:rsidR="00631AFA" w:rsidRPr="00F94D33" w:rsidRDefault="00631AFA" w:rsidP="00631AFA">
            <w:pPr>
              <w:pStyle w:val="TableText"/>
            </w:pPr>
            <w:r w:rsidRPr="00F94D33">
              <w:t>DSS Unit Number</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17232D61" w14:textId="77777777" w:rsidR="00631AFA" w:rsidRPr="00F94D33" w:rsidRDefault="00631AFA" w:rsidP="00631AFA">
            <w:pPr>
              <w:pStyle w:val="TableText"/>
            </w:pPr>
            <w:r w:rsidRPr="00F94D33">
              <w:t>This code is used for additional identification of DSS Units.</w:t>
            </w:r>
          </w:p>
        </w:tc>
      </w:tr>
      <w:tr w:rsidR="00631AFA" w:rsidRPr="00CB50BC" w14:paraId="61446E09" w14:textId="77777777" w:rsidTr="00631AFA">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391C2D7E" w14:textId="77777777" w:rsidR="00631AFA" w:rsidRPr="00F94D33" w:rsidRDefault="00631AFA" w:rsidP="00631AFA">
            <w:pPr>
              <w:pStyle w:val="TableText"/>
            </w:pPr>
            <w:r w:rsidRPr="00F94D33">
              <w:t>Event Capture</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090A0A93" w14:textId="77777777" w:rsidR="00631AFA" w:rsidRPr="00F94D33" w:rsidRDefault="00631AFA" w:rsidP="00631AFA">
            <w:pPr>
              <w:pStyle w:val="TableText"/>
            </w:pPr>
            <w:r w:rsidRPr="00F94D33">
              <w:t>Software designed to provide management tools necessary in tracking procedures not entered in other</w:t>
            </w:r>
            <w:r w:rsidRPr="00F94D33">
              <w:rPr>
                <w:szCs w:val="24"/>
              </w:rPr>
              <w:t xml:space="preserve"> VistA</w:t>
            </w:r>
            <w:r w:rsidRPr="00F94D33">
              <w:t xml:space="preserve"> packages.</w:t>
            </w:r>
          </w:p>
        </w:tc>
      </w:tr>
      <w:tr w:rsidR="00631AFA" w:rsidRPr="00CB50BC" w14:paraId="31C9926E" w14:textId="77777777" w:rsidTr="00631AFA">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193E37CC" w14:textId="77777777" w:rsidR="00631AFA" w:rsidRPr="00F94D33" w:rsidRDefault="00631AFA" w:rsidP="00631AFA">
            <w:pPr>
              <w:pStyle w:val="TableText"/>
            </w:pPr>
            <w:r w:rsidRPr="00F94D33">
              <w:t>Event Code Screen</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02EF4F80" w14:textId="6F7B9504" w:rsidR="00631AFA" w:rsidRPr="00F94D33" w:rsidRDefault="00631AFA">
            <w:pPr>
              <w:pStyle w:val="TableText"/>
            </w:pPr>
            <w:r w:rsidRPr="00F94D33">
              <w:t xml:space="preserve">Event </w:t>
            </w:r>
            <w:r w:rsidR="00B8134B">
              <w:t>C</w:t>
            </w:r>
            <w:r w:rsidR="00B8134B" w:rsidRPr="00F94D33">
              <w:t xml:space="preserve">ode </w:t>
            </w:r>
            <w:r w:rsidR="00B8134B">
              <w:t>S</w:t>
            </w:r>
            <w:r w:rsidR="00B8134B" w:rsidRPr="00F94D33">
              <w:t xml:space="preserve">creens </w:t>
            </w:r>
            <w:r w:rsidRPr="00F94D33">
              <w:t>are unique combinations of location, DSS Unit, category, and procedure that define patient procedures.</w:t>
            </w:r>
          </w:p>
        </w:tc>
      </w:tr>
      <w:tr w:rsidR="00631AFA" w:rsidRPr="00CB50BC" w14:paraId="3AD9B9FA" w14:textId="77777777" w:rsidTr="00631AFA">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05FFD0CF" w14:textId="65F87AFF" w:rsidR="00631AFA" w:rsidRPr="00F94D33" w:rsidRDefault="00631AFA" w:rsidP="00C16576">
            <w:pPr>
              <w:pStyle w:val="TableText"/>
            </w:pPr>
            <w:bookmarkStart w:id="682" w:name="ICD10_Definition"/>
            <w:r w:rsidRPr="00F94D33">
              <w:t>ICD-10-CM</w:t>
            </w:r>
            <w:bookmarkEnd w:id="682"/>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41FA4FF1" w14:textId="77777777" w:rsidR="00631AFA" w:rsidRPr="00F94D33" w:rsidRDefault="00631AFA" w:rsidP="00631AFA">
            <w:pPr>
              <w:pStyle w:val="TableText"/>
            </w:pPr>
            <w:r w:rsidRPr="00F94D33">
              <w:t>International Classification of Diseases, Tenth Revision, Clinical Modification codes</w:t>
            </w:r>
            <w:r w:rsidR="00775F82">
              <w:t xml:space="preserve"> </w:t>
            </w:r>
            <w:r w:rsidRPr="00F94D33">
              <w:t xml:space="preserve">(based on the World Health Organization codes) </w:t>
            </w:r>
          </w:p>
        </w:tc>
      </w:tr>
      <w:tr w:rsidR="00631AFA" w:rsidRPr="00CB50BC" w14:paraId="7C560C23" w14:textId="77777777" w:rsidTr="00631AFA">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00C5A318" w14:textId="77777777" w:rsidR="00631AFA" w:rsidRPr="00F94D33" w:rsidRDefault="00631AFA" w:rsidP="00631AFA">
            <w:pPr>
              <w:pStyle w:val="TableText"/>
            </w:pPr>
            <w:r w:rsidRPr="00F94D33">
              <w:t>Location</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390E8020" w14:textId="77777777" w:rsidR="00631AFA" w:rsidRPr="00F94D33" w:rsidRDefault="00631AFA" w:rsidP="00631AFA">
            <w:pPr>
              <w:pStyle w:val="TableText"/>
            </w:pPr>
            <w:r w:rsidRPr="00F94D33">
              <w:t>Initializing the user site as a location, the Event Capture software recognizes the user facility as a valid location to enter Event Capture data.</w:t>
            </w:r>
          </w:p>
        </w:tc>
      </w:tr>
      <w:tr w:rsidR="00631AFA" w:rsidRPr="00CB50BC" w14:paraId="138C3389" w14:textId="77777777" w:rsidTr="00631AFA">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0C1C8F15" w14:textId="77777777" w:rsidR="00631AFA" w:rsidRPr="00F94D33" w:rsidRDefault="00631AFA" w:rsidP="00631AFA">
            <w:pPr>
              <w:pStyle w:val="TableText"/>
            </w:pPr>
            <w:r w:rsidRPr="00F94D33">
              <w:t>MAS</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3EA9CF8D" w14:textId="77777777" w:rsidR="00631AFA" w:rsidRPr="00F94D33" w:rsidRDefault="00631AFA" w:rsidP="00631AFA">
            <w:pPr>
              <w:pStyle w:val="TableText"/>
            </w:pPr>
            <w:r w:rsidRPr="00F94D33">
              <w:t>Acronym for Medical Administration Service, which is now Patient Information Management System (PIMS).</w:t>
            </w:r>
          </w:p>
        </w:tc>
      </w:tr>
      <w:tr w:rsidR="00631AFA" w:rsidRPr="00CB50BC" w14:paraId="63D980B6" w14:textId="77777777" w:rsidTr="00631AFA">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04A1C40C" w14:textId="77777777" w:rsidR="00631AFA" w:rsidRPr="00F94D33" w:rsidRDefault="00631AFA" w:rsidP="00631AFA">
            <w:pPr>
              <w:pStyle w:val="TableText"/>
            </w:pPr>
            <w:r w:rsidRPr="00F94D33">
              <w:t>Non-conforming Clinics</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4CEAB974" w14:textId="77777777" w:rsidR="00631AFA" w:rsidRPr="00F94D33" w:rsidRDefault="00631AFA" w:rsidP="00631AFA">
            <w:pPr>
              <w:pStyle w:val="TableText"/>
            </w:pPr>
            <w:r w:rsidRPr="00F94D33">
              <w:t>Clinics with stop codes that do not comply with the assigned stop code restriction types of P=Primary, S=Secondary and E=Either.</w:t>
            </w:r>
          </w:p>
        </w:tc>
      </w:tr>
      <w:tr w:rsidR="00631AFA" w:rsidRPr="00CB50BC" w14:paraId="412B5315" w14:textId="77777777" w:rsidTr="00631AFA">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2A2BC3B3" w14:textId="77777777" w:rsidR="00631AFA" w:rsidRPr="00F94D33" w:rsidRDefault="00631AFA" w:rsidP="00631AFA">
            <w:pPr>
              <w:pStyle w:val="TableText"/>
            </w:pPr>
            <w:r w:rsidRPr="00F94D33">
              <w:lastRenderedPageBreak/>
              <w:t>Non-count Clinic</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6BFF6DFC" w14:textId="77777777" w:rsidR="00631AFA" w:rsidRPr="00F94D33" w:rsidRDefault="00631AFA" w:rsidP="00631AFA">
            <w:pPr>
              <w:pStyle w:val="TableText"/>
            </w:pPr>
            <w:r w:rsidRPr="00F94D33">
              <w:t>A clinic for which there is no workload credited.</w:t>
            </w:r>
          </w:p>
        </w:tc>
      </w:tr>
      <w:tr w:rsidR="00631AFA" w:rsidRPr="00CB50BC" w14:paraId="4547A131" w14:textId="77777777" w:rsidTr="00631AFA">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361F341B" w14:textId="77777777" w:rsidR="00631AFA" w:rsidRPr="00F94D33" w:rsidRDefault="00631AFA" w:rsidP="00631AFA">
            <w:pPr>
              <w:pStyle w:val="TableText"/>
            </w:pPr>
            <w:r w:rsidRPr="00F94D33">
              <w:t>Ordering Section</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661EC3BA" w14:textId="77777777" w:rsidR="00631AFA" w:rsidRPr="00F94D33" w:rsidRDefault="00631AFA" w:rsidP="00631AFA">
            <w:pPr>
              <w:pStyle w:val="TableText"/>
            </w:pPr>
            <w:r w:rsidRPr="00F94D33">
              <w:t>The medical section ordering the patient’s procedure.</w:t>
            </w:r>
          </w:p>
        </w:tc>
      </w:tr>
      <w:tr w:rsidR="00631AFA" w:rsidRPr="00CB50BC" w14:paraId="6EB64311" w14:textId="77777777" w:rsidTr="00631AFA">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67FFC0D8" w14:textId="77777777" w:rsidR="00631AFA" w:rsidRPr="00F94D33" w:rsidRDefault="00631AFA" w:rsidP="00631AFA">
            <w:pPr>
              <w:pStyle w:val="TableText"/>
            </w:pPr>
            <w:r w:rsidRPr="00F94D33">
              <w:t>Parent Service</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59961BD3" w14:textId="77777777" w:rsidR="00631AFA" w:rsidRPr="00F94D33" w:rsidRDefault="00631AFA" w:rsidP="00631AFA">
            <w:pPr>
              <w:pStyle w:val="TableText"/>
            </w:pPr>
            <w:r w:rsidRPr="00F94D33">
              <w:t>The controlling service for a DSS Unit.</w:t>
            </w:r>
          </w:p>
        </w:tc>
      </w:tr>
      <w:tr w:rsidR="00631AFA" w:rsidRPr="00CB50BC" w14:paraId="4B07D1AD" w14:textId="77777777" w:rsidTr="00631AFA">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3FDD25AF" w14:textId="77777777" w:rsidR="00631AFA" w:rsidRPr="00F94D33" w:rsidRDefault="00631AFA" w:rsidP="00631AFA">
            <w:pPr>
              <w:pStyle w:val="TableText"/>
            </w:pPr>
            <w:r w:rsidRPr="00F94D33">
              <w:t>PIMS</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21FB9174" w14:textId="49981FA6" w:rsidR="00631AFA" w:rsidRPr="00F94D33" w:rsidRDefault="00631AFA" w:rsidP="00631AFA">
            <w:pPr>
              <w:pStyle w:val="TableText"/>
            </w:pPr>
            <w:r w:rsidRPr="00F94D33">
              <w:t>Patient Information Management System</w:t>
            </w:r>
            <w:r w:rsidR="00B8134B">
              <w:t>,</w:t>
            </w:r>
            <w:r w:rsidRPr="00F94D33">
              <w:t xml:space="preserve"> formerly Medical Administration Service (MAS).</w:t>
            </w:r>
          </w:p>
        </w:tc>
      </w:tr>
      <w:tr w:rsidR="00631AFA" w:rsidRPr="00CB50BC" w14:paraId="44847171" w14:textId="77777777" w:rsidTr="00631AFA">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0603BF14" w14:textId="77777777" w:rsidR="00631AFA" w:rsidRPr="00F94D33" w:rsidRDefault="00631AFA" w:rsidP="00631AFA">
            <w:pPr>
              <w:pStyle w:val="TableText"/>
            </w:pPr>
            <w:r w:rsidRPr="00F94D33">
              <w:t>Procedure</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58C624F3" w14:textId="77777777" w:rsidR="00631AFA" w:rsidRPr="00F94D33" w:rsidRDefault="00631AFA" w:rsidP="00631AFA">
            <w:pPr>
              <w:pStyle w:val="TableText"/>
            </w:pPr>
            <w:r w:rsidRPr="00F94D33">
              <w:t>A specific function performed on, or service provided to, a patient. Multiple procedures can be associated with a single category.</w:t>
            </w:r>
          </w:p>
        </w:tc>
      </w:tr>
      <w:tr w:rsidR="00631AFA" w:rsidRPr="00CB50BC" w14:paraId="751648B8" w14:textId="77777777" w:rsidTr="00631AFA">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2800DCDC" w14:textId="77777777" w:rsidR="00631AFA" w:rsidRPr="00F94D33" w:rsidRDefault="00631AFA" w:rsidP="00631AFA">
            <w:pPr>
              <w:pStyle w:val="TableText"/>
            </w:pPr>
            <w:r w:rsidRPr="00F94D33">
              <w:t>Procedure Reason</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4425B179" w14:textId="77777777" w:rsidR="00631AFA" w:rsidRPr="00F94D33" w:rsidRDefault="00631AFA" w:rsidP="00631AFA">
            <w:pPr>
              <w:pStyle w:val="TableText"/>
            </w:pPr>
            <w:r w:rsidRPr="00F94D33">
              <w:t>A method of generica</w:t>
            </w:r>
            <w:r>
              <w:t>lly grouping patient procedures to further describe the event, often giving patient or provider information.</w:t>
            </w:r>
          </w:p>
        </w:tc>
      </w:tr>
      <w:tr w:rsidR="00631AFA" w:rsidRPr="00CB50BC" w14:paraId="15569755" w14:textId="77777777" w:rsidTr="00631AFA">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72F0ABE8" w14:textId="77777777" w:rsidR="00631AFA" w:rsidRPr="00F94D33" w:rsidRDefault="00631AFA" w:rsidP="00631AFA">
            <w:pPr>
              <w:pStyle w:val="TableText"/>
            </w:pPr>
            <w:r>
              <w:t>Procedure Synonym</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15FFE73C" w14:textId="77777777" w:rsidR="00631AFA" w:rsidRPr="00F94D33" w:rsidRDefault="00631AFA" w:rsidP="00631AFA">
            <w:pPr>
              <w:pStyle w:val="TableText"/>
            </w:pPr>
            <w:r>
              <w:t>See Synonym</w:t>
            </w:r>
          </w:p>
        </w:tc>
      </w:tr>
      <w:tr w:rsidR="00631AFA" w:rsidRPr="00CB50BC" w14:paraId="26FA4B96" w14:textId="77777777" w:rsidTr="00631AFA">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35F843A3" w14:textId="77777777" w:rsidR="00631AFA" w:rsidRPr="00F94D33" w:rsidRDefault="00631AFA" w:rsidP="00631AFA">
            <w:pPr>
              <w:pStyle w:val="TableText"/>
            </w:pPr>
            <w:r w:rsidRPr="00F94D33">
              <w:t>Provider</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1047A10E" w14:textId="77777777" w:rsidR="00631AFA" w:rsidRPr="00F94D33" w:rsidRDefault="00631AFA" w:rsidP="00631AFA">
            <w:pPr>
              <w:pStyle w:val="TableText"/>
            </w:pPr>
            <w:r w:rsidRPr="00F94D33">
              <w:t>The provider of care performing the procedure. This provider can be a doctor, nurse, technician, or any designated team of medical professionals.</w:t>
            </w:r>
          </w:p>
        </w:tc>
      </w:tr>
      <w:tr w:rsidR="00631AFA" w:rsidRPr="00CB50BC" w14:paraId="5D45A0E3" w14:textId="77777777" w:rsidTr="00631AFA">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6B32877D" w14:textId="77777777" w:rsidR="00631AFA" w:rsidRPr="00F94D33" w:rsidRDefault="00631AFA" w:rsidP="00631AFA">
            <w:pPr>
              <w:pStyle w:val="TableText"/>
            </w:pPr>
            <w:r>
              <w:t>Reason</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0C84C9FD" w14:textId="77777777" w:rsidR="00631AFA" w:rsidRPr="00F94D33" w:rsidRDefault="00631AFA" w:rsidP="00631AFA">
            <w:pPr>
              <w:pStyle w:val="TableText"/>
            </w:pPr>
            <w:r>
              <w:t>See Procedure Reason</w:t>
            </w:r>
          </w:p>
        </w:tc>
      </w:tr>
      <w:tr w:rsidR="00631AFA" w:rsidRPr="00CB50BC" w14:paraId="49097B7A" w14:textId="77777777" w:rsidTr="00631AFA">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533A0439" w14:textId="77777777" w:rsidR="00631AFA" w:rsidRPr="00F94D33" w:rsidRDefault="00631AFA" w:rsidP="00631AFA">
            <w:pPr>
              <w:pStyle w:val="TableText"/>
            </w:pPr>
            <w:r>
              <w:t>Synonym</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73C0DDCA" w14:textId="77777777" w:rsidR="00631AFA" w:rsidRPr="00F94D33" w:rsidRDefault="00631AFA" w:rsidP="00631AFA">
            <w:pPr>
              <w:pStyle w:val="TableText"/>
            </w:pPr>
            <w:r>
              <w:t>A locally recognized name or description for a procedure</w:t>
            </w:r>
          </w:p>
        </w:tc>
      </w:tr>
      <w:tr w:rsidR="00631AFA" w:rsidRPr="00CB50BC" w14:paraId="7F6050D2" w14:textId="77777777" w:rsidTr="00631AFA">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0BD2E325" w14:textId="77777777" w:rsidR="00631AFA" w:rsidRPr="00F94D33" w:rsidRDefault="00631AFA" w:rsidP="00631AFA">
            <w:pPr>
              <w:pStyle w:val="TableText"/>
            </w:pPr>
            <w:r w:rsidRPr="00F94D33">
              <w:t>T&amp;TC</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3460C487" w14:textId="77777777" w:rsidR="00631AFA" w:rsidRPr="00F94D33" w:rsidRDefault="00631AFA" w:rsidP="00631AFA">
            <w:pPr>
              <w:pStyle w:val="TableText"/>
            </w:pPr>
            <w:r>
              <w:t xml:space="preserve">Section </w:t>
            </w:r>
            <w:r w:rsidRPr="00F94D33">
              <w:t>508 Accessibility Testing and Training Center</w:t>
            </w:r>
          </w:p>
        </w:tc>
      </w:tr>
      <w:tr w:rsidR="00631AFA" w:rsidRPr="00CB50BC" w14:paraId="13DE6D83" w14:textId="77777777" w:rsidTr="00631AFA">
        <w:trPr>
          <w:cantSplit/>
        </w:trPr>
        <w:tc>
          <w:tcPr>
            <w:tcW w:w="1233" w:type="pct"/>
            <w:tcBorders>
              <w:top w:val="single" w:sz="4" w:space="0" w:color="auto"/>
              <w:left w:val="single" w:sz="4" w:space="0" w:color="000000"/>
              <w:bottom w:val="single" w:sz="4" w:space="0" w:color="000000"/>
              <w:right w:val="single" w:sz="4" w:space="0" w:color="000000"/>
            </w:tcBorders>
            <w:shd w:val="clear" w:color="000080" w:fill="FFFFFF"/>
          </w:tcPr>
          <w:p w14:paraId="2D098A11" w14:textId="77777777" w:rsidR="00631AFA" w:rsidRPr="00F94D33" w:rsidRDefault="00631AFA" w:rsidP="00631AFA">
            <w:pPr>
              <w:pStyle w:val="TableText"/>
            </w:pPr>
            <w:r w:rsidRPr="00F94D33">
              <w:t>Volume</w:t>
            </w:r>
          </w:p>
        </w:tc>
        <w:tc>
          <w:tcPr>
            <w:tcW w:w="3767" w:type="pct"/>
            <w:tcBorders>
              <w:top w:val="single" w:sz="4" w:space="0" w:color="auto"/>
              <w:left w:val="single" w:sz="4" w:space="0" w:color="000000"/>
              <w:bottom w:val="single" w:sz="4" w:space="0" w:color="000000"/>
              <w:right w:val="single" w:sz="4" w:space="0" w:color="000000"/>
            </w:tcBorders>
            <w:shd w:val="clear" w:color="000080" w:fill="FFFFFF"/>
          </w:tcPr>
          <w:p w14:paraId="620278BA" w14:textId="77777777" w:rsidR="00631AFA" w:rsidRPr="00F94D33" w:rsidRDefault="00631AFA" w:rsidP="00631AFA">
            <w:pPr>
              <w:pStyle w:val="TableText"/>
            </w:pPr>
            <w:r w:rsidRPr="004E5E27">
              <w:t>Volume is usually associated with the number of procedures performed. This field can also be used to track number of bed days, or to track time increments actually spent performing the procedure. (For</w:t>
            </w:r>
            <w:r w:rsidR="00775F82">
              <w:t xml:space="preserve"> </w:t>
            </w:r>
            <w:r w:rsidRPr="004E5E27">
              <w:t>example, if 15 minute increments is the unit, volume of 1 = 15 minutes, volume of 2 = 30 minutes, etc.)</w:t>
            </w:r>
          </w:p>
        </w:tc>
      </w:tr>
    </w:tbl>
    <w:p w14:paraId="12207121" w14:textId="77777777" w:rsidR="00F16107" w:rsidRDefault="00F16107" w:rsidP="00976427">
      <w:pPr>
        <w:pStyle w:val="BodyText"/>
      </w:pPr>
    </w:p>
    <w:p w14:paraId="01A0C56D" w14:textId="77777777" w:rsidR="00F16107" w:rsidRDefault="00F16107" w:rsidP="00976427">
      <w:pPr>
        <w:pStyle w:val="BodyText"/>
        <w:sectPr w:rsidR="00F16107" w:rsidSect="009B2390">
          <w:headerReference w:type="default" r:id="rId250"/>
          <w:footerReference w:type="default" r:id="rId251"/>
          <w:pgSz w:w="12240" w:h="15840" w:code="1"/>
          <w:pgMar w:top="1440" w:right="1440" w:bottom="1440" w:left="1440" w:header="720" w:footer="504" w:gutter="0"/>
          <w:cols w:space="720"/>
          <w:docGrid w:linePitch="360"/>
        </w:sectPr>
      </w:pPr>
    </w:p>
    <w:p w14:paraId="273CAF5A" w14:textId="7F58E145" w:rsidR="00F117C1" w:rsidRDefault="007F42FE" w:rsidP="009F69C7">
      <w:pPr>
        <w:pStyle w:val="Heading1"/>
        <w:numPr>
          <w:ilvl w:val="0"/>
          <w:numId w:val="0"/>
        </w:numPr>
      </w:pPr>
      <w:bookmarkStart w:id="683" w:name="_Toc463464039"/>
      <w:r>
        <w:lastRenderedPageBreak/>
        <w:t xml:space="preserve">Appendix E: </w:t>
      </w:r>
      <w:r w:rsidR="00F117C1">
        <w:t>Other ECS Package Management Information</w:t>
      </w:r>
      <w:bookmarkEnd w:id="683"/>
    </w:p>
    <w:p w14:paraId="5E1FCF02" w14:textId="77777777" w:rsidR="00F117C1" w:rsidRPr="00F94D33" w:rsidRDefault="00F117C1" w:rsidP="00063994">
      <w:pPr>
        <w:pStyle w:val="DSSECSBodyText"/>
      </w:pPr>
      <w:r w:rsidRPr="00F94D33">
        <w:t>Set up an ECS mail group in VistA to receive relevant ECS notifications.</w:t>
      </w:r>
      <w:r w:rsidR="00775F82">
        <w:t xml:space="preserve"> </w:t>
      </w:r>
      <w:r w:rsidRPr="00F94D33">
        <w:t xml:space="preserve">Contact IT to set up a VistA ECS Mail Group </w:t>
      </w:r>
      <w:r w:rsidR="00913FD2">
        <w:t xml:space="preserve">so </w:t>
      </w:r>
      <w:r w:rsidRPr="00F94D33">
        <w:t>more than one person receive</w:t>
      </w:r>
      <w:r w:rsidR="00913FD2">
        <w:t>s</w:t>
      </w:r>
      <w:r w:rsidRPr="00F94D33">
        <w:t xml:space="preserve"> ECS</w:t>
      </w:r>
      <w:r w:rsidR="00775F82">
        <w:t xml:space="preserve"> </w:t>
      </w:r>
      <w:r w:rsidRPr="00F94D33">
        <w:t>administrative messages.</w:t>
      </w:r>
    </w:p>
    <w:p w14:paraId="05556C3A" w14:textId="77777777" w:rsidR="00F117C1" w:rsidRPr="00F94D33" w:rsidRDefault="00F117C1" w:rsidP="00063994">
      <w:pPr>
        <w:pStyle w:val="DSSECSBodyText"/>
      </w:pPr>
      <w:r w:rsidRPr="00F94D33">
        <w:t>Examples of ECS package administrative Email messages:</w:t>
      </w:r>
    </w:p>
    <w:p w14:paraId="3925A125" w14:textId="547D538D" w:rsidR="00913FD2" w:rsidRDefault="00F117C1" w:rsidP="00063994">
      <w:pPr>
        <w:pStyle w:val="DSSECSBodyText"/>
      </w:pPr>
      <w:r w:rsidRPr="00F94D33">
        <w:t>When a new ECS patch is released</w:t>
      </w:r>
    </w:p>
    <w:p w14:paraId="73A3EB7E" w14:textId="77777777" w:rsidR="00913FD2" w:rsidRDefault="00B27B86" w:rsidP="00C73752">
      <w:pPr>
        <w:pStyle w:val="Figure"/>
      </w:pPr>
      <w:r>
        <w:rPr>
          <w:noProof/>
        </w:rPr>
        <w:drawing>
          <wp:inline distT="0" distB="0" distL="0" distR="0" wp14:anchorId="7667BB80" wp14:editId="7667BB81">
            <wp:extent cx="4333875" cy="6238875"/>
            <wp:effectExtent l="0" t="0" r="9525" b="9525"/>
            <wp:docPr id="220" name="Picture 24" descr="Screen capture of an example of the email message a user could receive when a new ECS patch is relea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 capture of an example of the email message a user could receive when a new ECS patch is released."/>
                    <pic:cNvPicPr>
                      <a:picLocks noChangeAspect="1" noChangeArrowheads="1"/>
                    </pic:cNvPicPr>
                  </pic:nvPicPr>
                  <pic:blipFill>
                    <a:blip r:embed="rId252">
                      <a:extLst>
                        <a:ext uri="{28A0092B-C50C-407E-A947-70E740481C1C}">
                          <a14:useLocalDpi xmlns:a14="http://schemas.microsoft.com/office/drawing/2010/main"/>
                        </a:ext>
                      </a:extLst>
                    </a:blip>
                    <a:srcRect/>
                    <a:stretch>
                      <a:fillRect/>
                    </a:stretch>
                  </pic:blipFill>
                  <pic:spPr bwMode="auto">
                    <a:xfrm>
                      <a:off x="0" y="0"/>
                      <a:ext cx="4333875" cy="6238875"/>
                    </a:xfrm>
                    <a:prstGeom prst="rect">
                      <a:avLst/>
                    </a:prstGeom>
                    <a:noFill/>
                    <a:ln>
                      <a:noFill/>
                    </a:ln>
                  </pic:spPr>
                </pic:pic>
              </a:graphicData>
            </a:graphic>
          </wp:inline>
        </w:drawing>
      </w:r>
    </w:p>
    <w:p w14:paraId="728E45EB" w14:textId="77777777" w:rsidR="00913FD2" w:rsidRDefault="00B27B86" w:rsidP="00C73752">
      <w:pPr>
        <w:pStyle w:val="Figure"/>
      </w:pPr>
      <w:r>
        <w:rPr>
          <w:noProof/>
        </w:rPr>
        <w:lastRenderedPageBreak/>
        <w:drawing>
          <wp:inline distT="0" distB="0" distL="0" distR="0" wp14:anchorId="7667BB82" wp14:editId="7667BB83">
            <wp:extent cx="4448175" cy="3181350"/>
            <wp:effectExtent l="0" t="0" r="9525" b="0"/>
            <wp:docPr id="221" name="Picture 26" descr="Screen capture of an example of the email message a user could receive when a new ECS patch is relea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 capture of an example of the email message a user could receive when a new ECS patch is released."/>
                    <pic:cNvPicPr>
                      <a:picLocks noChangeAspect="1" noChangeArrowheads="1"/>
                    </pic:cNvPicPr>
                  </pic:nvPicPr>
                  <pic:blipFill>
                    <a:blip r:embed="rId253">
                      <a:extLst>
                        <a:ext uri="{28A0092B-C50C-407E-A947-70E740481C1C}">
                          <a14:useLocalDpi xmlns:a14="http://schemas.microsoft.com/office/drawing/2010/main"/>
                        </a:ext>
                      </a:extLst>
                    </a:blip>
                    <a:srcRect/>
                    <a:stretch>
                      <a:fillRect/>
                    </a:stretch>
                  </pic:blipFill>
                  <pic:spPr bwMode="auto">
                    <a:xfrm>
                      <a:off x="0" y="0"/>
                      <a:ext cx="4448175" cy="3181350"/>
                    </a:xfrm>
                    <a:prstGeom prst="rect">
                      <a:avLst/>
                    </a:prstGeom>
                    <a:noFill/>
                    <a:ln>
                      <a:noFill/>
                    </a:ln>
                  </pic:spPr>
                </pic:pic>
              </a:graphicData>
            </a:graphic>
          </wp:inline>
        </w:drawing>
      </w:r>
    </w:p>
    <w:p w14:paraId="571D4008" w14:textId="77777777" w:rsidR="00F117C1" w:rsidRPr="009F69C7" w:rsidRDefault="00F117C1" w:rsidP="009F69C7">
      <w:pPr>
        <w:pStyle w:val="NumberedParagraph"/>
        <w:numPr>
          <w:ilvl w:val="0"/>
          <w:numId w:val="0"/>
        </w:numPr>
        <w:ind w:left="720"/>
        <w:rPr>
          <w:b w:val="0"/>
        </w:rPr>
      </w:pPr>
      <w:r w:rsidRPr="009F69C7">
        <w:rPr>
          <w:b w:val="0"/>
        </w:rPr>
        <w:t>When an EC NATIONAL PROCEDURES file (#725) patch is loaded, a review of the EVENT CODE SCREENS file (#720.3) is performed.</w:t>
      </w:r>
      <w:r w:rsidR="00775F82" w:rsidRPr="009F69C7">
        <w:rPr>
          <w:b w:val="0"/>
        </w:rPr>
        <w:t xml:space="preserve"> </w:t>
      </w:r>
      <w:r w:rsidRPr="009F69C7">
        <w:rPr>
          <w:b w:val="0"/>
        </w:rPr>
        <w:t>Event Code Screens, which have either inactive CPT or Event Capture Codes, or an Event Capture Code with an inactive “default” CPT code attached, are reported.</w:t>
      </w:r>
    </w:p>
    <w:p w14:paraId="182E4FE5" w14:textId="77777777" w:rsidR="00913FD2" w:rsidRDefault="00B27B86" w:rsidP="00C73752">
      <w:pPr>
        <w:pStyle w:val="Figure"/>
      </w:pPr>
      <w:r>
        <w:rPr>
          <w:noProof/>
        </w:rPr>
        <w:lastRenderedPageBreak/>
        <w:drawing>
          <wp:inline distT="0" distB="0" distL="0" distR="0" wp14:anchorId="7667BB84" wp14:editId="7667BB85">
            <wp:extent cx="4448175" cy="4924425"/>
            <wp:effectExtent l="0" t="0" r="9525" b="9525"/>
            <wp:docPr id="222" name="Picture 27" descr="Screen capture of an example of the email message a user could receive when new Event Code Screens are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 capture of an example of the email message a user could receive when new Event Code Screens are generated."/>
                    <pic:cNvPicPr>
                      <a:picLocks noChangeAspect="1" noChangeArrowheads="1"/>
                    </pic:cNvPicPr>
                  </pic:nvPicPr>
                  <pic:blipFill>
                    <a:blip r:embed="rId254">
                      <a:extLst>
                        <a:ext uri="{28A0092B-C50C-407E-A947-70E740481C1C}">
                          <a14:useLocalDpi xmlns:a14="http://schemas.microsoft.com/office/drawing/2010/main"/>
                        </a:ext>
                      </a:extLst>
                    </a:blip>
                    <a:srcRect/>
                    <a:stretch>
                      <a:fillRect/>
                    </a:stretch>
                  </pic:blipFill>
                  <pic:spPr bwMode="auto">
                    <a:xfrm>
                      <a:off x="0" y="0"/>
                      <a:ext cx="4448175" cy="4924425"/>
                    </a:xfrm>
                    <a:prstGeom prst="rect">
                      <a:avLst/>
                    </a:prstGeom>
                    <a:noFill/>
                    <a:ln>
                      <a:noFill/>
                    </a:ln>
                  </pic:spPr>
                </pic:pic>
              </a:graphicData>
            </a:graphic>
          </wp:inline>
        </w:drawing>
      </w:r>
    </w:p>
    <w:p w14:paraId="43BBC7A1" w14:textId="77777777" w:rsidR="00F117C1" w:rsidRPr="00F94D33" w:rsidRDefault="00F117C1" w:rsidP="00C54497">
      <w:pPr>
        <w:pStyle w:val="Note"/>
      </w:pPr>
      <w:r w:rsidRPr="00F94D33">
        <w:t>Note</w:t>
      </w:r>
      <w:r w:rsidR="00BA69AA">
        <w:t>s</w:t>
      </w:r>
      <w:r w:rsidRPr="00F94D33">
        <w:t>:</w:t>
      </w:r>
    </w:p>
    <w:p w14:paraId="15E63140" w14:textId="77777777" w:rsidR="00F117C1" w:rsidRPr="00F94D33" w:rsidRDefault="00F117C1" w:rsidP="00C54497">
      <w:pPr>
        <w:pStyle w:val="BulletListMultiple"/>
        <w:numPr>
          <w:ilvl w:val="0"/>
          <w:numId w:val="0"/>
        </w:numPr>
        <w:ind w:left="720"/>
      </w:pPr>
      <w:r w:rsidRPr="00F94D33">
        <w:t>After a patch updating file #725:</w:t>
      </w:r>
    </w:p>
    <w:p w14:paraId="3AFC1BD9" w14:textId="77777777" w:rsidR="00F117C1" w:rsidRPr="003A763C" w:rsidRDefault="00F117C1" w:rsidP="009F69C7">
      <w:pPr>
        <w:pStyle w:val="BulletListIndent"/>
      </w:pPr>
      <w:r w:rsidRPr="003A763C">
        <w:t>Check for inactivated national EC Procedure Codes.</w:t>
      </w:r>
    </w:p>
    <w:p w14:paraId="74C52520" w14:textId="77777777" w:rsidR="00F117C1" w:rsidRPr="003A763C" w:rsidRDefault="00F117C1" w:rsidP="009F69C7">
      <w:pPr>
        <w:pStyle w:val="BulletListIndent"/>
      </w:pPr>
      <w:r w:rsidRPr="003A763C">
        <w:t>Check for Event Code Screens with out-of-date EC Procedure Codes.</w:t>
      </w:r>
    </w:p>
    <w:p w14:paraId="4A2E3FE6" w14:textId="66FB2009" w:rsidR="00F117C1" w:rsidRPr="009F69C7" w:rsidRDefault="00F117C1" w:rsidP="009F69C7">
      <w:pPr>
        <w:pStyle w:val="NumberedParagraph"/>
        <w:numPr>
          <w:ilvl w:val="0"/>
          <w:numId w:val="0"/>
        </w:numPr>
        <w:ind w:left="360"/>
        <w:rPr>
          <w:b w:val="0"/>
        </w:rPr>
      </w:pPr>
      <w:r w:rsidRPr="009F69C7">
        <w:rPr>
          <w:b w:val="0"/>
        </w:rPr>
        <w:t>When an ECS User is terminated</w:t>
      </w:r>
    </w:p>
    <w:p w14:paraId="6B563D62" w14:textId="77777777" w:rsidR="00F117C1" w:rsidRDefault="00F117C1" w:rsidP="00063994">
      <w:pPr>
        <w:pStyle w:val="DSSECSBodyText"/>
      </w:pPr>
      <w:r w:rsidRPr="00F94D33">
        <w:t>(May inactivate national EC Procedure Codes and report any Event Code Screens with out-of-date Procedure Codes.)</w:t>
      </w:r>
    </w:p>
    <w:p w14:paraId="667DC8D8" w14:textId="77777777" w:rsidR="00913FD2" w:rsidRDefault="00B27B86" w:rsidP="00C73752">
      <w:pPr>
        <w:pStyle w:val="Figure"/>
      </w:pPr>
      <w:r>
        <w:rPr>
          <w:noProof/>
        </w:rPr>
        <w:lastRenderedPageBreak/>
        <w:drawing>
          <wp:inline distT="0" distB="0" distL="0" distR="0" wp14:anchorId="7667BB86" wp14:editId="7667BB87">
            <wp:extent cx="4448175" cy="1800225"/>
            <wp:effectExtent l="0" t="0" r="9525" b="9525"/>
            <wp:docPr id="223" name="Picture 28" descr="Screen capture of an example of the email message a user could receive when an ECS User is termin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 capture of an example of the email message a user could receive when an ECS User is terminated"/>
                    <pic:cNvPicPr>
                      <a:picLocks noChangeAspect="1" noChangeArrowheads="1"/>
                    </pic:cNvPicPr>
                  </pic:nvPicPr>
                  <pic:blipFill>
                    <a:blip r:embed="rId255">
                      <a:extLst>
                        <a:ext uri="{28A0092B-C50C-407E-A947-70E740481C1C}">
                          <a14:useLocalDpi xmlns:a14="http://schemas.microsoft.com/office/drawing/2010/main"/>
                        </a:ext>
                      </a:extLst>
                    </a:blip>
                    <a:srcRect/>
                    <a:stretch>
                      <a:fillRect/>
                    </a:stretch>
                  </pic:blipFill>
                  <pic:spPr bwMode="auto">
                    <a:xfrm>
                      <a:off x="0" y="0"/>
                      <a:ext cx="4448175" cy="1800225"/>
                    </a:xfrm>
                    <a:prstGeom prst="rect">
                      <a:avLst/>
                    </a:prstGeom>
                    <a:noFill/>
                    <a:ln>
                      <a:noFill/>
                    </a:ln>
                  </pic:spPr>
                </pic:pic>
              </a:graphicData>
            </a:graphic>
          </wp:inline>
        </w:drawing>
      </w:r>
    </w:p>
    <w:p w14:paraId="19A59BBE" w14:textId="7A997A26" w:rsidR="00306CC5" w:rsidRDefault="00B27B86" w:rsidP="00063994">
      <w:pPr>
        <w:pStyle w:val="BodyText"/>
        <w:rPr>
          <w:noProof/>
        </w:rPr>
      </w:pPr>
      <w:r>
        <w:rPr>
          <w:noProof/>
        </w:rPr>
        <w:drawing>
          <wp:inline distT="0" distB="0" distL="0" distR="0" wp14:anchorId="7667BB88" wp14:editId="7667BB89">
            <wp:extent cx="4448175" cy="3057525"/>
            <wp:effectExtent l="0" t="0" r="9525" b="9525"/>
            <wp:docPr id="224" name="Picture 29" descr="Screen capture of an example of the email message a user could receive when an ECS User is termin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 capture of an example of the email message a user could receive when an ECS User is terminated"/>
                    <pic:cNvPicPr>
                      <a:picLocks noChangeAspect="1" noChangeArrowheads="1"/>
                    </pic:cNvPicPr>
                  </pic:nvPicPr>
                  <pic:blipFill>
                    <a:blip r:embed="rId256">
                      <a:extLst>
                        <a:ext uri="{28A0092B-C50C-407E-A947-70E740481C1C}">
                          <a14:useLocalDpi xmlns:a14="http://schemas.microsoft.com/office/drawing/2010/main"/>
                        </a:ext>
                      </a:extLst>
                    </a:blip>
                    <a:srcRect/>
                    <a:stretch>
                      <a:fillRect/>
                    </a:stretch>
                  </pic:blipFill>
                  <pic:spPr bwMode="auto">
                    <a:xfrm>
                      <a:off x="0" y="0"/>
                      <a:ext cx="4448175" cy="3057525"/>
                    </a:xfrm>
                    <a:prstGeom prst="rect">
                      <a:avLst/>
                    </a:prstGeom>
                    <a:noFill/>
                    <a:ln>
                      <a:noFill/>
                    </a:ln>
                  </pic:spPr>
                </pic:pic>
              </a:graphicData>
            </a:graphic>
          </wp:inline>
        </w:drawing>
      </w:r>
    </w:p>
    <w:p w14:paraId="60837E41" w14:textId="77777777" w:rsidR="003A2E69" w:rsidRDefault="003A2E69" w:rsidP="00063994">
      <w:pPr>
        <w:pStyle w:val="BodyText"/>
        <w:rPr>
          <w:noProof/>
        </w:rPr>
      </w:pPr>
    </w:p>
    <w:p w14:paraId="0150D217" w14:textId="77777777" w:rsidR="003A2E69" w:rsidRDefault="003A2E69" w:rsidP="001E0D67">
      <w:pPr>
        <w:pStyle w:val="BodyText"/>
        <w:rPr>
          <w:noProof/>
        </w:rPr>
        <w:sectPr w:rsidR="003A2E69" w:rsidSect="001E0D67">
          <w:headerReference w:type="default" r:id="rId257"/>
          <w:footerReference w:type="default" r:id="rId258"/>
          <w:pgSz w:w="12240" w:h="15840" w:code="1"/>
          <w:pgMar w:top="1440" w:right="1440" w:bottom="1440" w:left="1440" w:header="720" w:footer="504" w:gutter="0"/>
          <w:cols w:space="720"/>
          <w:docGrid w:linePitch="360"/>
        </w:sectPr>
      </w:pPr>
    </w:p>
    <w:p w14:paraId="2F8F75A8" w14:textId="0FC70FDB" w:rsidR="003A2E69" w:rsidRDefault="007F42FE" w:rsidP="009F69C7">
      <w:pPr>
        <w:pStyle w:val="Heading1"/>
        <w:numPr>
          <w:ilvl w:val="0"/>
          <w:numId w:val="0"/>
        </w:numPr>
        <w:rPr>
          <w:noProof/>
        </w:rPr>
      </w:pPr>
      <w:bookmarkStart w:id="684" w:name="_Toc463464040"/>
      <w:r>
        <w:rPr>
          <w:noProof/>
        </w:rPr>
        <w:lastRenderedPageBreak/>
        <w:t xml:space="preserve">Appendix F: </w:t>
      </w:r>
      <w:r w:rsidR="003A2E69">
        <w:rPr>
          <w:noProof/>
        </w:rPr>
        <w:t>Index</w:t>
      </w:r>
      <w:bookmarkEnd w:id="684"/>
    </w:p>
    <w:p w14:paraId="62E2052E" w14:textId="675B6FD8" w:rsidR="006E5482" w:rsidRDefault="006E5482" w:rsidP="001E0D67">
      <w:pPr>
        <w:pStyle w:val="BodyText"/>
        <w:rPr>
          <w:noProof/>
        </w:rPr>
      </w:pPr>
      <w:r>
        <w:fldChar w:fldCharType="begin"/>
      </w:r>
      <w:r>
        <w:instrText xml:space="preserve"> INDEX \e "</w:instrText>
      </w:r>
      <w:r>
        <w:tab/>
        <w:instrText xml:space="preserve">" \c "1" \z "1033" </w:instrText>
      </w:r>
      <w:r>
        <w:fldChar w:fldCharType="separate"/>
      </w:r>
    </w:p>
    <w:p w14:paraId="1B838794" w14:textId="77777777" w:rsidR="006E5482" w:rsidRDefault="006E5482" w:rsidP="001E0D67">
      <w:pPr>
        <w:pStyle w:val="BodyText"/>
        <w:rPr>
          <w:noProof/>
        </w:rPr>
        <w:sectPr w:rsidR="006E5482" w:rsidSect="001E0D67">
          <w:pgSz w:w="12240" w:h="15840" w:code="1"/>
          <w:pgMar w:top="1440" w:right="1440" w:bottom="1440" w:left="1440" w:header="720" w:footer="504" w:gutter="0"/>
          <w:cols w:space="720"/>
          <w:docGrid w:linePitch="360"/>
        </w:sectPr>
      </w:pPr>
    </w:p>
    <w:p w14:paraId="1FF4FB01" w14:textId="77777777" w:rsidR="006E5482" w:rsidRDefault="006E5482">
      <w:pPr>
        <w:pStyle w:val="Index1"/>
        <w:rPr>
          <w:noProof/>
        </w:rPr>
      </w:pPr>
      <w:r>
        <w:rPr>
          <w:noProof/>
        </w:rPr>
        <w:lastRenderedPageBreak/>
        <w:t>Acronyms</w:t>
      </w:r>
      <w:r>
        <w:rPr>
          <w:noProof/>
        </w:rPr>
        <w:tab/>
        <w:t>123</w:t>
      </w:r>
    </w:p>
    <w:p w14:paraId="144E1EB9" w14:textId="77777777" w:rsidR="006E5482" w:rsidRDefault="006E5482">
      <w:pPr>
        <w:pStyle w:val="Index1"/>
        <w:rPr>
          <w:noProof/>
        </w:rPr>
      </w:pPr>
      <w:r>
        <w:rPr>
          <w:noProof/>
        </w:rPr>
        <w:t>Caveats and Exceptions</w:t>
      </w:r>
      <w:r>
        <w:rPr>
          <w:noProof/>
        </w:rPr>
        <w:tab/>
        <w:t>7</w:t>
      </w:r>
    </w:p>
    <w:p w14:paraId="13FD4C04" w14:textId="77777777" w:rsidR="006E5482" w:rsidRDefault="006E5482">
      <w:pPr>
        <w:pStyle w:val="Index1"/>
        <w:rPr>
          <w:noProof/>
        </w:rPr>
      </w:pPr>
      <w:r>
        <w:rPr>
          <w:noProof/>
        </w:rPr>
        <w:t>CCOW Single Sign-On</w:t>
      </w:r>
      <w:r>
        <w:rPr>
          <w:noProof/>
        </w:rPr>
        <w:tab/>
        <w:t>8</w:t>
      </w:r>
    </w:p>
    <w:p w14:paraId="775A00C1" w14:textId="77777777" w:rsidR="006E5482" w:rsidRDefault="006E5482">
      <w:pPr>
        <w:pStyle w:val="Index1"/>
        <w:rPr>
          <w:noProof/>
        </w:rPr>
      </w:pPr>
      <w:r>
        <w:rPr>
          <w:noProof/>
        </w:rPr>
        <w:t>Changing User ID and Password</w:t>
      </w:r>
      <w:r>
        <w:rPr>
          <w:noProof/>
        </w:rPr>
        <w:tab/>
        <w:t>7</w:t>
      </w:r>
    </w:p>
    <w:p w14:paraId="52DBDB02" w14:textId="77777777" w:rsidR="006E5482" w:rsidRDefault="006E5482">
      <w:pPr>
        <w:pStyle w:val="Index1"/>
        <w:rPr>
          <w:noProof/>
        </w:rPr>
      </w:pPr>
      <w:r>
        <w:rPr>
          <w:noProof/>
        </w:rPr>
        <w:t>Continuity of Operations</w:t>
      </w:r>
      <w:r>
        <w:rPr>
          <w:noProof/>
        </w:rPr>
        <w:tab/>
        <w:t>2</w:t>
      </w:r>
    </w:p>
    <w:p w14:paraId="576DAEF9" w14:textId="77777777" w:rsidR="006E5482" w:rsidRDefault="006E5482">
      <w:pPr>
        <w:pStyle w:val="Index1"/>
        <w:rPr>
          <w:noProof/>
        </w:rPr>
      </w:pPr>
      <w:r>
        <w:rPr>
          <w:noProof/>
        </w:rPr>
        <w:t>Data Entry Menu</w:t>
      </w:r>
      <w:r>
        <w:rPr>
          <w:noProof/>
        </w:rPr>
        <w:tab/>
        <w:t>9</w:t>
      </w:r>
    </w:p>
    <w:p w14:paraId="25DE58BB" w14:textId="77777777" w:rsidR="006E5482" w:rsidRDefault="006E5482">
      <w:pPr>
        <w:pStyle w:val="Index1"/>
        <w:rPr>
          <w:noProof/>
        </w:rPr>
      </w:pPr>
      <w:r>
        <w:rPr>
          <w:noProof/>
        </w:rPr>
        <w:t>Data Flows</w:t>
      </w:r>
      <w:r>
        <w:rPr>
          <w:noProof/>
        </w:rPr>
        <w:tab/>
        <w:t>1</w:t>
      </w:r>
    </w:p>
    <w:p w14:paraId="5DFEC257" w14:textId="77777777" w:rsidR="006E5482" w:rsidRDefault="006E5482">
      <w:pPr>
        <w:pStyle w:val="Index1"/>
        <w:rPr>
          <w:noProof/>
        </w:rPr>
      </w:pPr>
      <w:r>
        <w:rPr>
          <w:noProof/>
        </w:rPr>
        <w:t>Data Imported and Ready for Upload</w:t>
      </w:r>
      <w:r>
        <w:rPr>
          <w:noProof/>
        </w:rPr>
        <w:tab/>
        <w:t>42</w:t>
      </w:r>
    </w:p>
    <w:p w14:paraId="11727D98" w14:textId="77777777" w:rsidR="006E5482" w:rsidRDefault="006E5482">
      <w:pPr>
        <w:pStyle w:val="Index1"/>
        <w:rPr>
          <w:noProof/>
        </w:rPr>
      </w:pPr>
      <w:r>
        <w:rPr>
          <w:noProof/>
        </w:rPr>
        <w:t>Document Orientation</w:t>
      </w:r>
      <w:r>
        <w:rPr>
          <w:noProof/>
        </w:rPr>
        <w:tab/>
        <w:t>1</w:t>
      </w:r>
    </w:p>
    <w:p w14:paraId="7048D89A" w14:textId="77777777" w:rsidR="006E5482" w:rsidRDefault="006E5482">
      <w:pPr>
        <w:pStyle w:val="Index1"/>
        <w:rPr>
          <w:noProof/>
        </w:rPr>
      </w:pPr>
      <w:r>
        <w:rPr>
          <w:noProof/>
        </w:rPr>
        <w:t>Edit Cell Data on the Spreadsheet Upload Form</w:t>
      </w:r>
      <w:r>
        <w:rPr>
          <w:noProof/>
        </w:rPr>
        <w:tab/>
        <w:t>42</w:t>
      </w:r>
    </w:p>
    <w:p w14:paraId="35AA887A" w14:textId="77777777" w:rsidR="006E5482" w:rsidRDefault="006E5482">
      <w:pPr>
        <w:pStyle w:val="Index1"/>
        <w:rPr>
          <w:noProof/>
        </w:rPr>
      </w:pPr>
      <w:r>
        <w:rPr>
          <w:noProof/>
        </w:rPr>
        <w:t>Event Capture Interface with CPRS</w:t>
      </w:r>
      <w:r>
        <w:rPr>
          <w:noProof/>
        </w:rPr>
        <w:tab/>
        <w:t>7</w:t>
      </w:r>
    </w:p>
    <w:p w14:paraId="6A4285F6" w14:textId="77777777" w:rsidR="006E5482" w:rsidRDefault="006E5482">
      <w:pPr>
        <w:pStyle w:val="Index1"/>
        <w:rPr>
          <w:noProof/>
        </w:rPr>
      </w:pPr>
      <w:r>
        <w:rPr>
          <w:noProof/>
        </w:rPr>
        <w:t>Event Capture Main Menu</w:t>
      </w:r>
      <w:r>
        <w:rPr>
          <w:noProof/>
        </w:rPr>
        <w:tab/>
        <w:t>2</w:t>
      </w:r>
    </w:p>
    <w:p w14:paraId="151A1FD0" w14:textId="77777777" w:rsidR="006E5482" w:rsidRDefault="006E5482">
      <w:pPr>
        <w:pStyle w:val="Index1"/>
        <w:rPr>
          <w:noProof/>
        </w:rPr>
      </w:pPr>
      <w:r>
        <w:rPr>
          <w:noProof/>
        </w:rPr>
        <w:t>Event Capture Online Documentation</w:t>
      </w:r>
      <w:r>
        <w:rPr>
          <w:noProof/>
        </w:rPr>
        <w:tab/>
        <w:t>7</w:t>
      </w:r>
    </w:p>
    <w:p w14:paraId="26432231" w14:textId="77777777" w:rsidR="006E5482" w:rsidRDefault="006E5482">
      <w:pPr>
        <w:pStyle w:val="Index1"/>
        <w:rPr>
          <w:noProof/>
        </w:rPr>
      </w:pPr>
      <w:r>
        <w:rPr>
          <w:noProof/>
        </w:rPr>
        <w:t>Exit System</w:t>
      </w:r>
      <w:r>
        <w:rPr>
          <w:noProof/>
        </w:rPr>
        <w:tab/>
        <w:t>7</w:t>
      </w:r>
    </w:p>
    <w:p w14:paraId="78836B0B" w14:textId="77777777" w:rsidR="006E5482" w:rsidRDefault="006E5482">
      <w:pPr>
        <w:pStyle w:val="Index1"/>
        <w:rPr>
          <w:noProof/>
        </w:rPr>
      </w:pPr>
      <w:r>
        <w:rPr>
          <w:noProof/>
        </w:rPr>
        <w:t>Getting Started</w:t>
      </w:r>
      <w:r>
        <w:rPr>
          <w:noProof/>
        </w:rPr>
        <w:tab/>
        <w:t>0</w:t>
      </w:r>
    </w:p>
    <w:p w14:paraId="64AE7C81" w14:textId="77777777" w:rsidR="006E5482" w:rsidRDefault="006E5482">
      <w:pPr>
        <w:pStyle w:val="Index1"/>
        <w:rPr>
          <w:noProof/>
        </w:rPr>
      </w:pPr>
      <w:r>
        <w:rPr>
          <w:noProof/>
        </w:rPr>
        <w:t>Glossary</w:t>
      </w:r>
      <w:r>
        <w:rPr>
          <w:noProof/>
        </w:rPr>
        <w:tab/>
        <w:t>125</w:t>
      </w:r>
    </w:p>
    <w:p w14:paraId="14EB5647" w14:textId="77777777" w:rsidR="006E5482" w:rsidRDefault="006E5482">
      <w:pPr>
        <w:pStyle w:val="Index1"/>
        <w:rPr>
          <w:noProof/>
        </w:rPr>
      </w:pPr>
      <w:r>
        <w:rPr>
          <w:noProof/>
        </w:rPr>
        <w:t>ICD</w:t>
      </w:r>
      <w:r>
        <w:rPr>
          <w:noProof/>
        </w:rPr>
        <w:tab/>
        <w:t>27</w:t>
      </w:r>
    </w:p>
    <w:p w14:paraId="2359AD79" w14:textId="77777777" w:rsidR="006E5482" w:rsidRDefault="006E5482">
      <w:pPr>
        <w:pStyle w:val="Index1"/>
        <w:rPr>
          <w:noProof/>
        </w:rPr>
      </w:pPr>
      <w:r>
        <w:rPr>
          <w:noProof/>
        </w:rPr>
        <w:t>Import a Regular Spreadsheet</w:t>
      </w:r>
      <w:r>
        <w:rPr>
          <w:noProof/>
        </w:rPr>
        <w:tab/>
        <w:t>39</w:t>
      </w:r>
    </w:p>
    <w:p w14:paraId="4260BFF7" w14:textId="77777777" w:rsidR="006E5482" w:rsidRDefault="006E5482">
      <w:pPr>
        <w:pStyle w:val="Index1"/>
        <w:rPr>
          <w:noProof/>
        </w:rPr>
      </w:pPr>
      <w:r>
        <w:rPr>
          <w:noProof/>
        </w:rPr>
        <w:t>Import a State Home Spreadsheet</w:t>
      </w:r>
      <w:r>
        <w:rPr>
          <w:noProof/>
        </w:rPr>
        <w:tab/>
        <w:t>40</w:t>
      </w:r>
    </w:p>
    <w:p w14:paraId="14B14BBD" w14:textId="77777777" w:rsidR="006E5482" w:rsidRDefault="006E5482">
      <w:pPr>
        <w:pStyle w:val="Index1"/>
        <w:rPr>
          <w:noProof/>
        </w:rPr>
      </w:pPr>
      <w:r>
        <w:rPr>
          <w:noProof/>
        </w:rPr>
        <w:t>Introduction</w:t>
      </w:r>
      <w:r>
        <w:rPr>
          <w:noProof/>
        </w:rPr>
        <w:tab/>
        <w:t>1</w:t>
      </w:r>
    </w:p>
    <w:p w14:paraId="70B33F70" w14:textId="77777777" w:rsidR="006E5482" w:rsidRDefault="006E5482">
      <w:pPr>
        <w:pStyle w:val="Index1"/>
        <w:rPr>
          <w:noProof/>
        </w:rPr>
      </w:pPr>
      <w:r>
        <w:rPr>
          <w:noProof/>
        </w:rPr>
        <w:t>Logging On</w:t>
      </w:r>
      <w:r>
        <w:rPr>
          <w:noProof/>
        </w:rPr>
        <w:tab/>
        <w:t>1</w:t>
      </w:r>
    </w:p>
    <w:p w14:paraId="2795AB38" w14:textId="77777777" w:rsidR="006E5482" w:rsidRDefault="006E5482">
      <w:pPr>
        <w:pStyle w:val="Index1"/>
        <w:rPr>
          <w:noProof/>
        </w:rPr>
      </w:pPr>
      <w:r>
        <w:rPr>
          <w:noProof/>
        </w:rPr>
        <w:t>Management Menu</w:t>
      </w:r>
      <w:r>
        <w:rPr>
          <w:noProof/>
        </w:rPr>
        <w:tab/>
        <w:t>94</w:t>
      </w:r>
    </w:p>
    <w:p w14:paraId="33D63CD1" w14:textId="77777777" w:rsidR="006E5482" w:rsidRDefault="006E5482">
      <w:pPr>
        <w:pStyle w:val="Index1"/>
        <w:rPr>
          <w:noProof/>
        </w:rPr>
      </w:pPr>
      <w:r>
        <w:rPr>
          <w:noProof/>
        </w:rPr>
        <w:t>Menu Bar for Specific Functions</w:t>
      </w:r>
      <w:r>
        <w:rPr>
          <w:noProof/>
        </w:rPr>
        <w:tab/>
        <w:t>4</w:t>
      </w:r>
    </w:p>
    <w:p w14:paraId="3CE7DD9E" w14:textId="77777777" w:rsidR="006E5482" w:rsidRDefault="006E5482">
      <w:pPr>
        <w:pStyle w:val="Index1"/>
        <w:rPr>
          <w:noProof/>
        </w:rPr>
      </w:pPr>
      <w:r>
        <w:rPr>
          <w:noProof/>
        </w:rPr>
        <w:t>Modify Column Order</w:t>
      </w:r>
      <w:r>
        <w:rPr>
          <w:noProof/>
        </w:rPr>
        <w:tab/>
        <w:t>43</w:t>
      </w:r>
    </w:p>
    <w:p w14:paraId="262DB903" w14:textId="77777777" w:rsidR="006E5482" w:rsidRDefault="006E5482">
      <w:pPr>
        <w:pStyle w:val="Index1"/>
        <w:rPr>
          <w:noProof/>
        </w:rPr>
      </w:pPr>
      <w:r>
        <w:rPr>
          <w:noProof/>
        </w:rPr>
        <w:t>National Service Desk and Organizational Contacts</w:t>
      </w:r>
      <w:r>
        <w:rPr>
          <w:noProof/>
        </w:rPr>
        <w:tab/>
        <w:t>3</w:t>
      </w:r>
    </w:p>
    <w:p w14:paraId="431F6DEC" w14:textId="77777777" w:rsidR="006E5482" w:rsidRDefault="006E5482">
      <w:pPr>
        <w:pStyle w:val="Index1"/>
        <w:rPr>
          <w:noProof/>
        </w:rPr>
      </w:pPr>
      <w:r>
        <w:rPr>
          <w:noProof/>
        </w:rPr>
        <w:t>Other Logic</w:t>
      </w:r>
      <w:r>
        <w:rPr>
          <w:noProof/>
        </w:rPr>
        <w:tab/>
        <w:t>47</w:t>
      </w:r>
    </w:p>
    <w:p w14:paraId="27C8DBAA" w14:textId="77777777" w:rsidR="006E5482" w:rsidRDefault="006E5482">
      <w:pPr>
        <w:pStyle w:val="Index1"/>
        <w:rPr>
          <w:noProof/>
        </w:rPr>
      </w:pPr>
      <w:r>
        <w:rPr>
          <w:noProof/>
        </w:rPr>
        <w:t>Purpose</w:t>
      </w:r>
      <w:r>
        <w:rPr>
          <w:noProof/>
        </w:rPr>
        <w:tab/>
        <w:t>1</w:t>
      </w:r>
    </w:p>
    <w:p w14:paraId="5F9FD5EF" w14:textId="77777777" w:rsidR="006E5482" w:rsidRDefault="006E5482">
      <w:pPr>
        <w:pStyle w:val="Index1"/>
        <w:rPr>
          <w:noProof/>
        </w:rPr>
      </w:pPr>
      <w:r>
        <w:rPr>
          <w:noProof/>
        </w:rPr>
        <w:t>Reports</w:t>
      </w:r>
      <w:r>
        <w:rPr>
          <w:noProof/>
        </w:rPr>
        <w:tab/>
        <w:t>49</w:t>
      </w:r>
    </w:p>
    <w:p w14:paraId="11DF0F1D" w14:textId="77777777" w:rsidR="006E5482" w:rsidRDefault="006E5482">
      <w:pPr>
        <w:pStyle w:val="Index1"/>
        <w:rPr>
          <w:noProof/>
        </w:rPr>
      </w:pPr>
      <w:r>
        <w:rPr>
          <w:noProof/>
        </w:rPr>
        <w:t>Reports Available to ECMGR Key Holders Only</w:t>
      </w:r>
      <w:r>
        <w:rPr>
          <w:noProof/>
        </w:rPr>
        <w:tab/>
        <w:t>70</w:t>
      </w:r>
    </w:p>
    <w:p w14:paraId="3553847B" w14:textId="77777777" w:rsidR="006E5482" w:rsidRDefault="006E5482">
      <w:pPr>
        <w:pStyle w:val="Index1"/>
        <w:rPr>
          <w:noProof/>
        </w:rPr>
      </w:pPr>
      <w:r>
        <w:rPr>
          <w:noProof/>
        </w:rPr>
        <w:t>Section 508 Compliance</w:t>
      </w:r>
      <w:r>
        <w:rPr>
          <w:noProof/>
        </w:rPr>
        <w:tab/>
        <w:t>2</w:t>
      </w:r>
    </w:p>
    <w:p w14:paraId="600E3E52" w14:textId="77777777" w:rsidR="006E5482" w:rsidRDefault="006E5482">
      <w:pPr>
        <w:pStyle w:val="Index1"/>
        <w:rPr>
          <w:noProof/>
        </w:rPr>
      </w:pPr>
      <w:r>
        <w:rPr>
          <w:noProof/>
        </w:rPr>
        <w:t>Spreadsheet</w:t>
      </w:r>
      <w:r>
        <w:rPr>
          <w:noProof/>
        </w:rPr>
        <w:tab/>
        <w:t>39</w:t>
      </w:r>
    </w:p>
    <w:p w14:paraId="1D79AF40" w14:textId="77777777" w:rsidR="006E5482" w:rsidRDefault="006E5482">
      <w:pPr>
        <w:pStyle w:val="Index1"/>
        <w:rPr>
          <w:noProof/>
        </w:rPr>
      </w:pPr>
      <w:r>
        <w:rPr>
          <w:noProof/>
        </w:rPr>
        <w:t>Summary of the PCE Filing Process</w:t>
      </w:r>
      <w:r>
        <w:rPr>
          <w:noProof/>
        </w:rPr>
        <w:tab/>
        <w:t>128</w:t>
      </w:r>
    </w:p>
    <w:p w14:paraId="6044ED76" w14:textId="77777777" w:rsidR="006E5482" w:rsidRDefault="006E5482">
      <w:pPr>
        <w:pStyle w:val="Index1"/>
        <w:rPr>
          <w:noProof/>
        </w:rPr>
      </w:pPr>
      <w:r>
        <w:rPr>
          <w:noProof/>
        </w:rPr>
        <w:t>System Configuration</w:t>
      </w:r>
      <w:r>
        <w:rPr>
          <w:noProof/>
        </w:rPr>
        <w:tab/>
        <w:t>1</w:t>
      </w:r>
    </w:p>
    <w:p w14:paraId="4F569F15" w14:textId="77777777" w:rsidR="006E5482" w:rsidRDefault="006E5482">
      <w:pPr>
        <w:pStyle w:val="Index1"/>
        <w:rPr>
          <w:noProof/>
        </w:rPr>
      </w:pPr>
      <w:r>
        <w:rPr>
          <w:noProof/>
        </w:rPr>
        <w:t>System Summary</w:t>
      </w:r>
      <w:r>
        <w:rPr>
          <w:noProof/>
        </w:rPr>
        <w:tab/>
        <w:t>1</w:t>
      </w:r>
    </w:p>
    <w:p w14:paraId="4921D2F4" w14:textId="77777777" w:rsidR="006E5482" w:rsidRDefault="006E5482">
      <w:pPr>
        <w:pStyle w:val="Index1"/>
        <w:rPr>
          <w:noProof/>
        </w:rPr>
      </w:pPr>
      <w:r>
        <w:rPr>
          <w:noProof/>
        </w:rPr>
        <w:lastRenderedPageBreak/>
        <w:t>Timeout Feature</w:t>
      </w:r>
      <w:r>
        <w:rPr>
          <w:noProof/>
        </w:rPr>
        <w:tab/>
        <w:t>8</w:t>
      </w:r>
    </w:p>
    <w:p w14:paraId="31A6AAD1" w14:textId="77777777" w:rsidR="006E5482" w:rsidRDefault="006E5482">
      <w:pPr>
        <w:pStyle w:val="Index1"/>
        <w:rPr>
          <w:noProof/>
        </w:rPr>
      </w:pPr>
      <w:r>
        <w:rPr>
          <w:noProof/>
        </w:rPr>
        <w:t>Upload Imported Spreadsheet Data</w:t>
      </w:r>
      <w:r>
        <w:rPr>
          <w:noProof/>
        </w:rPr>
        <w:tab/>
        <w:t>44</w:t>
      </w:r>
    </w:p>
    <w:p w14:paraId="61F3D509" w14:textId="77777777" w:rsidR="006E5482" w:rsidRDefault="006E5482">
      <w:pPr>
        <w:pStyle w:val="Index1"/>
        <w:rPr>
          <w:noProof/>
        </w:rPr>
      </w:pPr>
      <w:r>
        <w:rPr>
          <w:noProof/>
        </w:rPr>
        <w:t>User Access Levels</w:t>
      </w:r>
      <w:r>
        <w:rPr>
          <w:noProof/>
        </w:rPr>
        <w:tab/>
        <w:t>1</w:t>
      </w:r>
    </w:p>
    <w:p w14:paraId="6240B48D" w14:textId="77777777" w:rsidR="006E5482" w:rsidRDefault="006E5482">
      <w:pPr>
        <w:pStyle w:val="Index1"/>
        <w:rPr>
          <w:noProof/>
        </w:rPr>
      </w:pPr>
      <w:r>
        <w:rPr>
          <w:noProof/>
        </w:rPr>
        <w:t>Using the Software</w:t>
      </w:r>
      <w:r>
        <w:rPr>
          <w:noProof/>
        </w:rPr>
        <w:tab/>
        <w:t>9</w:t>
      </w:r>
    </w:p>
    <w:p w14:paraId="13ED8E94" w14:textId="77777777" w:rsidR="006E5482" w:rsidRDefault="006E5482" w:rsidP="001E0D67">
      <w:pPr>
        <w:pStyle w:val="BodyText"/>
        <w:rPr>
          <w:noProof/>
        </w:rPr>
        <w:sectPr w:rsidR="006E5482" w:rsidSect="006E5482">
          <w:type w:val="continuous"/>
          <w:pgSz w:w="12240" w:h="15840" w:code="1"/>
          <w:pgMar w:top="1440" w:right="1440" w:bottom="1440" w:left="1440" w:header="720" w:footer="504" w:gutter="0"/>
          <w:cols w:space="720"/>
          <w:docGrid w:linePitch="360"/>
        </w:sectPr>
      </w:pPr>
    </w:p>
    <w:p w14:paraId="383E0703" w14:textId="77777777" w:rsidR="004F2191" w:rsidRDefault="006E5482" w:rsidP="00063994">
      <w:pPr>
        <w:pStyle w:val="BodyText"/>
        <w:sectPr w:rsidR="004F2191" w:rsidSect="001E0D67">
          <w:headerReference w:type="default" r:id="rId259"/>
          <w:pgSz w:w="12240" w:h="15840" w:code="1"/>
          <w:pgMar w:top="1440" w:right="1440" w:bottom="1440" w:left="1440" w:header="720" w:footer="504" w:gutter="0"/>
          <w:cols w:space="720"/>
          <w:docGrid w:linePitch="360"/>
        </w:sectPr>
      </w:pPr>
      <w:r>
        <w:lastRenderedPageBreak/>
        <w:fldChar w:fldCharType="end"/>
      </w:r>
    </w:p>
    <w:p w14:paraId="2C051834" w14:textId="181D5477" w:rsidR="003A2E69" w:rsidRDefault="003A2E69" w:rsidP="00063994">
      <w:pPr>
        <w:pStyle w:val="BodyText"/>
      </w:pPr>
    </w:p>
    <w:sectPr w:rsidR="003A2E69" w:rsidSect="004F2191">
      <w:type w:val="continuous"/>
      <w:pgSz w:w="12240" w:h="15840" w:code="1"/>
      <w:pgMar w:top="1440" w:right="1440" w:bottom="1440" w:left="1440" w:header="720" w:footer="50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F9F99F" w14:textId="77777777" w:rsidR="006D62B2" w:rsidRDefault="006D62B2">
      <w:r>
        <w:separator/>
      </w:r>
    </w:p>
    <w:p w14:paraId="54E9FD70" w14:textId="77777777" w:rsidR="006D62B2" w:rsidRDefault="006D62B2"/>
    <w:p w14:paraId="2FAC96C4" w14:textId="77777777" w:rsidR="006D62B2" w:rsidRDefault="006D62B2"/>
  </w:endnote>
  <w:endnote w:type="continuationSeparator" w:id="0">
    <w:p w14:paraId="014BD079" w14:textId="77777777" w:rsidR="006D62B2" w:rsidRDefault="006D62B2">
      <w:r>
        <w:continuationSeparator/>
      </w:r>
    </w:p>
    <w:p w14:paraId="54896BA7" w14:textId="77777777" w:rsidR="006D62B2" w:rsidRDefault="006D62B2"/>
    <w:p w14:paraId="36F3BA44" w14:textId="77777777" w:rsidR="006D62B2" w:rsidRDefault="006D62B2"/>
  </w:endnote>
  <w:endnote w:type="continuationNotice" w:id="1">
    <w:p w14:paraId="360DBBD0" w14:textId="77777777" w:rsidR="006D62B2" w:rsidRDefault="006D62B2">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Bold">
    <w:panose1 w:val="00000000000000000000"/>
    <w:charset w:val="00"/>
    <w:family w:val="roman"/>
    <w:notTrueType/>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00B507" w14:textId="77777777" w:rsidR="001E33BC" w:rsidRDefault="001E33BC" w:rsidP="005B172C">
    <w:pPr>
      <w:pStyle w:val="Footer"/>
      <w:pBdr>
        <w:top w:val="none" w:sz="0" w:space="0" w:color="auto"/>
      </w:pBd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3AFBCE" w14:textId="59D4D693" w:rsidR="001E33BC" w:rsidRDefault="001E33BC" w:rsidP="000B133C">
    <w:pPr>
      <w:pStyle w:val="Footer"/>
      <w:tabs>
        <w:tab w:val="right" w:pos="9180"/>
      </w:tabs>
      <w:rPr>
        <w:rStyle w:val="PageNumber"/>
      </w:rPr>
    </w:pPr>
    <w:r>
      <w:rPr>
        <w:rStyle w:val="PageNumber"/>
      </w:rPr>
      <w:t>September 2016</w:t>
    </w:r>
    <w:r>
      <w:rPr>
        <w:rStyle w:val="PageNumber"/>
      </w:rPr>
      <w:tab/>
      <w:t>Event Capture v 2.0 GUI User’s Manual</w:t>
    </w:r>
    <w:r>
      <w:rPr>
        <w:rStyle w:val="PageNumber"/>
      </w:rPr>
      <w:tab/>
    </w:r>
    <w:r>
      <w:rPr>
        <w:rStyle w:val="PageNumber"/>
      </w:rPr>
      <w:fldChar w:fldCharType="begin"/>
    </w:r>
    <w:r>
      <w:rPr>
        <w:rStyle w:val="PageNumber"/>
      </w:rPr>
      <w:instrText xml:space="preserve"> PAGE </w:instrText>
    </w:r>
    <w:r>
      <w:rPr>
        <w:rStyle w:val="PageNumber"/>
      </w:rPr>
      <w:fldChar w:fldCharType="separate"/>
    </w:r>
    <w:r w:rsidR="00B10BA8">
      <w:rPr>
        <w:rStyle w:val="PageNumber"/>
        <w:noProof/>
      </w:rPr>
      <w:t>i</w:t>
    </w:r>
    <w:r>
      <w:rPr>
        <w:rStyle w:val="PageNumber"/>
      </w:rPr>
      <w:fldChar w:fldCharType="end"/>
    </w:r>
  </w:p>
  <w:p w14:paraId="72DAF17D" w14:textId="77777777" w:rsidR="001E33BC" w:rsidRPr="002526AB" w:rsidRDefault="001E33BC" w:rsidP="000B133C">
    <w:pPr>
      <w:pStyle w:val="Footer"/>
      <w:tabs>
        <w:tab w:val="right" w:pos="9180"/>
      </w:tabs>
      <w:jc w:val="center"/>
    </w:pPr>
    <w:r>
      <w:rPr>
        <w:rStyle w:val="PageNumber"/>
      </w:rPr>
      <w:t>Patch EC*2.0*131</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894E3B" w14:textId="55389979" w:rsidR="001E33BC" w:rsidRDefault="001E33BC" w:rsidP="00E62EE2">
    <w:pPr>
      <w:pStyle w:val="Footer"/>
      <w:tabs>
        <w:tab w:val="right" w:pos="9180"/>
      </w:tabs>
      <w:rPr>
        <w:rStyle w:val="PageNumber"/>
      </w:rPr>
    </w:pPr>
    <w:r>
      <w:rPr>
        <w:rStyle w:val="PageNumber"/>
      </w:rPr>
      <w:t>September 2016</w:t>
    </w:r>
    <w:r>
      <w:rPr>
        <w:rStyle w:val="PageNumber"/>
      </w:rPr>
      <w:tab/>
      <w:t>Event Capture v 2.0 GUI User’s Manual</w:t>
    </w:r>
    <w:r>
      <w:rPr>
        <w:rStyle w:val="PageNumber"/>
      </w:rPr>
      <w:tab/>
    </w:r>
    <w:r>
      <w:rPr>
        <w:rStyle w:val="PageNumber"/>
      </w:rPr>
      <w:fldChar w:fldCharType="begin"/>
    </w:r>
    <w:r>
      <w:rPr>
        <w:rStyle w:val="PageNumber"/>
      </w:rPr>
      <w:instrText xml:space="preserve"> PAGE </w:instrText>
    </w:r>
    <w:r>
      <w:rPr>
        <w:rStyle w:val="PageNumber"/>
      </w:rPr>
      <w:fldChar w:fldCharType="separate"/>
    </w:r>
    <w:r w:rsidR="00B10BA8">
      <w:rPr>
        <w:rStyle w:val="PageNumber"/>
        <w:noProof/>
      </w:rPr>
      <w:t>114</w:t>
    </w:r>
    <w:r>
      <w:rPr>
        <w:rStyle w:val="PageNumber"/>
      </w:rPr>
      <w:fldChar w:fldCharType="end"/>
    </w:r>
  </w:p>
  <w:p w14:paraId="518B2911" w14:textId="77777777" w:rsidR="001E33BC" w:rsidRPr="002526AB" w:rsidRDefault="001E33BC" w:rsidP="00E62EE2">
    <w:pPr>
      <w:pStyle w:val="Footer"/>
      <w:tabs>
        <w:tab w:val="right" w:pos="9180"/>
      </w:tabs>
      <w:jc w:val="center"/>
    </w:pPr>
    <w:r>
      <w:rPr>
        <w:rStyle w:val="PageNumber"/>
      </w:rPr>
      <w:t>Patch EC*2.0*131</w:t>
    </w:r>
  </w:p>
  <w:p w14:paraId="1544B148" w14:textId="097054FF" w:rsidR="001E33BC" w:rsidRPr="00596351" w:rsidRDefault="001E33BC" w:rsidP="009F69C7">
    <w:pPr>
      <w:pStyle w:val="Footer-Classification"/>
      <w:jc w:val="left"/>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D9114E" w14:textId="77777777" w:rsidR="001E33BC" w:rsidRPr="00D1008C" w:rsidRDefault="001E33BC" w:rsidP="00722172">
    <w:pPr>
      <w:pStyle w:val="Footer"/>
      <w:rPr>
        <w:rStyle w:val="PageNumber"/>
        <w:rFonts w:ascii="Times New Roman" w:hAnsi="Times New Roman"/>
        <w:sz w:val="24"/>
      </w:rPr>
    </w:pPr>
    <w:r w:rsidRPr="00D1008C">
      <w:rPr>
        <w:rStyle w:val="PageNumber"/>
      </w:rPr>
      <w:t>September 2016</w:t>
    </w:r>
    <w:r w:rsidRPr="00D1008C">
      <w:rPr>
        <w:rStyle w:val="PageNumber"/>
      </w:rPr>
      <w:tab/>
      <w:t>Event Capture v 2.0 GUI User’s Manual</w:t>
    </w:r>
    <w:r w:rsidRPr="00D1008C">
      <w:rPr>
        <w:rStyle w:val="PageNumber"/>
      </w:rPr>
      <w:tab/>
    </w:r>
    <w:r w:rsidRPr="00D1008C">
      <w:rPr>
        <w:rStyle w:val="PageNumber"/>
      </w:rPr>
      <w:fldChar w:fldCharType="begin"/>
    </w:r>
    <w:r w:rsidRPr="00D1008C">
      <w:rPr>
        <w:rStyle w:val="PageNumber"/>
      </w:rPr>
      <w:instrText xml:space="preserve"> PAGE </w:instrText>
    </w:r>
    <w:r w:rsidRPr="00D1008C">
      <w:rPr>
        <w:rStyle w:val="PageNumber"/>
      </w:rPr>
      <w:fldChar w:fldCharType="separate"/>
    </w:r>
    <w:r w:rsidR="00B10BA8">
      <w:rPr>
        <w:rStyle w:val="PageNumber"/>
        <w:noProof/>
      </w:rPr>
      <w:t>136</w:t>
    </w:r>
    <w:r w:rsidRPr="00D1008C">
      <w:rPr>
        <w:rStyle w:val="PageNumber"/>
      </w:rPr>
      <w:fldChar w:fldCharType="end"/>
    </w:r>
  </w:p>
  <w:p w14:paraId="5DE8CD04" w14:textId="6A82D95D" w:rsidR="001E33BC" w:rsidRPr="00315C45" w:rsidRDefault="001E33BC" w:rsidP="00722172">
    <w:pPr>
      <w:pStyle w:val="Footer"/>
    </w:pPr>
    <w:r>
      <w:rPr>
        <w:rStyle w:val="PageNumber"/>
      </w:rPr>
      <w:tab/>
    </w:r>
    <w:r w:rsidRPr="00D1008C">
      <w:rPr>
        <w:rStyle w:val="PageNumber"/>
      </w:rPr>
      <w:t>Patch EC*2.0*131</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AEE47F" w14:textId="14AC17FE" w:rsidR="001E33BC" w:rsidRDefault="001E33BC" w:rsidP="00E62EE2">
    <w:pPr>
      <w:pStyle w:val="Footer"/>
      <w:tabs>
        <w:tab w:val="right" w:pos="9180"/>
      </w:tabs>
      <w:rPr>
        <w:rStyle w:val="PageNumber"/>
      </w:rPr>
    </w:pPr>
    <w:r>
      <w:rPr>
        <w:rStyle w:val="PageNumber"/>
      </w:rPr>
      <w:t>September 2016</w:t>
    </w:r>
    <w:r>
      <w:rPr>
        <w:rStyle w:val="PageNumber"/>
      </w:rPr>
      <w:tab/>
      <w:t>Event Capture v 2.0 GUI User’s Manual</w:t>
    </w:r>
    <w:r>
      <w:rPr>
        <w:rStyle w:val="PageNumber"/>
      </w:rPr>
      <w:tab/>
    </w:r>
    <w:r>
      <w:rPr>
        <w:rStyle w:val="PageNumber"/>
      </w:rPr>
      <w:fldChar w:fldCharType="begin"/>
    </w:r>
    <w:r>
      <w:rPr>
        <w:rStyle w:val="PageNumber"/>
      </w:rPr>
      <w:instrText xml:space="preserve"> PAGE </w:instrText>
    </w:r>
    <w:r>
      <w:rPr>
        <w:rStyle w:val="PageNumber"/>
      </w:rPr>
      <w:fldChar w:fldCharType="separate"/>
    </w:r>
    <w:r w:rsidR="00B10BA8">
      <w:rPr>
        <w:rStyle w:val="PageNumber"/>
        <w:noProof/>
      </w:rPr>
      <w:t>138</w:t>
    </w:r>
    <w:r>
      <w:rPr>
        <w:rStyle w:val="PageNumber"/>
      </w:rPr>
      <w:fldChar w:fldCharType="end"/>
    </w:r>
  </w:p>
  <w:p w14:paraId="4080BC58" w14:textId="77777777" w:rsidR="001E33BC" w:rsidRPr="002526AB" w:rsidRDefault="001E33BC" w:rsidP="00E62EE2">
    <w:pPr>
      <w:pStyle w:val="Footer"/>
      <w:tabs>
        <w:tab w:val="right" w:pos="9180"/>
      </w:tabs>
      <w:jc w:val="center"/>
    </w:pPr>
    <w:r>
      <w:rPr>
        <w:rStyle w:val="PageNumber"/>
      </w:rPr>
      <w:t>Patch EC*2.0*131</w:t>
    </w:r>
  </w:p>
  <w:p w14:paraId="48A3C77C" w14:textId="3E3CE727" w:rsidR="001E33BC" w:rsidRPr="00596351" w:rsidRDefault="001E33BC" w:rsidP="00063994">
    <w:pPr>
      <w:pStyle w:val="Footer-Classification"/>
      <w:rPr>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D60E36" w14:textId="08A954F1" w:rsidR="001E33BC" w:rsidRDefault="001E33BC" w:rsidP="00E62EE2">
    <w:pPr>
      <w:pStyle w:val="Footer"/>
      <w:tabs>
        <w:tab w:val="right" w:pos="9180"/>
      </w:tabs>
      <w:rPr>
        <w:rStyle w:val="PageNumber"/>
      </w:rPr>
    </w:pPr>
    <w:r>
      <w:rPr>
        <w:rStyle w:val="PageNumber"/>
      </w:rPr>
      <w:t>September 2016</w:t>
    </w:r>
    <w:r>
      <w:rPr>
        <w:rStyle w:val="PageNumber"/>
      </w:rPr>
      <w:tab/>
      <w:t>Event Capture v 2.0 GUI User’s Manual</w:t>
    </w:r>
    <w:r>
      <w:rPr>
        <w:rStyle w:val="PageNumber"/>
      </w:rPr>
      <w:tab/>
    </w:r>
    <w:r>
      <w:rPr>
        <w:rStyle w:val="PageNumber"/>
      </w:rPr>
      <w:fldChar w:fldCharType="begin"/>
    </w:r>
    <w:r>
      <w:rPr>
        <w:rStyle w:val="PageNumber"/>
      </w:rPr>
      <w:instrText xml:space="preserve"> PAGE </w:instrText>
    </w:r>
    <w:r>
      <w:rPr>
        <w:rStyle w:val="PageNumber"/>
      </w:rPr>
      <w:fldChar w:fldCharType="separate"/>
    </w:r>
    <w:r w:rsidR="00B10BA8">
      <w:rPr>
        <w:rStyle w:val="PageNumber"/>
        <w:noProof/>
      </w:rPr>
      <w:t>145</w:t>
    </w:r>
    <w:r>
      <w:rPr>
        <w:rStyle w:val="PageNumber"/>
      </w:rPr>
      <w:fldChar w:fldCharType="end"/>
    </w:r>
  </w:p>
  <w:p w14:paraId="2FEC2641" w14:textId="77777777" w:rsidR="001E33BC" w:rsidRPr="002526AB" w:rsidRDefault="001E33BC" w:rsidP="00E62EE2">
    <w:pPr>
      <w:pStyle w:val="Footer"/>
      <w:tabs>
        <w:tab w:val="right" w:pos="9180"/>
      </w:tabs>
      <w:jc w:val="center"/>
    </w:pPr>
    <w:r>
      <w:rPr>
        <w:rStyle w:val="PageNumber"/>
      </w:rPr>
      <w:t>Patch EC*2.0*131</w:t>
    </w:r>
  </w:p>
  <w:p w14:paraId="685556D0" w14:textId="2F333406" w:rsidR="001E33BC" w:rsidRPr="009B2390" w:rsidRDefault="001E33BC" w:rsidP="00063994">
    <w:pPr>
      <w:pStyle w:val="Footer-Classification"/>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FAF41A" w14:textId="77777777" w:rsidR="006D62B2" w:rsidRDefault="006D62B2">
      <w:r>
        <w:separator/>
      </w:r>
    </w:p>
    <w:p w14:paraId="797353EC" w14:textId="77777777" w:rsidR="006D62B2" w:rsidRDefault="006D62B2"/>
    <w:p w14:paraId="586773B4" w14:textId="77777777" w:rsidR="006D62B2" w:rsidRDefault="006D62B2"/>
  </w:footnote>
  <w:footnote w:type="continuationSeparator" w:id="0">
    <w:p w14:paraId="7810DA54" w14:textId="77777777" w:rsidR="006D62B2" w:rsidRDefault="006D62B2">
      <w:r>
        <w:continuationSeparator/>
      </w:r>
    </w:p>
    <w:p w14:paraId="3994AF8B" w14:textId="77777777" w:rsidR="006D62B2" w:rsidRDefault="006D62B2"/>
    <w:p w14:paraId="181F380C" w14:textId="77777777" w:rsidR="006D62B2" w:rsidRDefault="006D62B2"/>
  </w:footnote>
  <w:footnote w:type="continuationNotice" w:id="1">
    <w:p w14:paraId="5CAA0CF4" w14:textId="77777777" w:rsidR="006D62B2" w:rsidRDefault="006D62B2">
      <w:pPr>
        <w:spacing w:before="0"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1170B" w14:textId="77777777" w:rsidR="001E33BC" w:rsidRPr="00116D7E" w:rsidRDefault="001E33BC" w:rsidP="00116D7E">
    <w:pPr>
      <w:pStyle w:val="Header"/>
      <w:pBdr>
        <w:bottom w:val="none" w:sz="0" w:space="0" w:color="auto"/>
      </w:pBdr>
      <w:rPr>
        <w:rFonts w:ascii="Times New Roman" w:hAnsi="Times New Roman"/>
        <w:i w:val="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3006C7" w14:textId="36F74274" w:rsidR="001E33BC" w:rsidRPr="00063994" w:rsidRDefault="001E33BC" w:rsidP="00063994">
    <w:pPr>
      <w:pStyle w:val="Header"/>
    </w:pPr>
    <w:r w:rsidRPr="0015571A">
      <w:tab/>
    </w:r>
    <w:r>
      <w:t>User’s Manual</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962967" w14:textId="168CA879" w:rsidR="001E33BC" w:rsidRPr="00063994" w:rsidRDefault="001E33BC" w:rsidP="00063994">
    <w:pPr>
      <w:pStyle w:val="Header"/>
    </w:pPr>
    <w:r w:rsidRPr="0015571A">
      <w:tab/>
    </w:r>
    <w:r>
      <w:t>User’s Manual</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A33D09" w14:textId="2D27EF91" w:rsidR="001E33BC" w:rsidRPr="00063994" w:rsidRDefault="001E33BC" w:rsidP="00063994">
    <w:pPr>
      <w:pStyle w:val="Header"/>
    </w:pPr>
    <w:r w:rsidRPr="0015571A">
      <w:tab/>
    </w:r>
    <w:r>
      <w:t>User’s Manual</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86FE24" w14:textId="35797CCD" w:rsidR="001E33BC" w:rsidRPr="00063994" w:rsidRDefault="001E33BC" w:rsidP="00063994">
    <w:pPr>
      <w:pStyle w:val="Header"/>
    </w:pPr>
    <w:r w:rsidRPr="0015571A">
      <w:tab/>
    </w:r>
    <w:r>
      <w:t>User’s Manual</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D3D219" w14:textId="77648926" w:rsidR="001E33BC" w:rsidRPr="001D115C" w:rsidRDefault="001E33BC" w:rsidP="00063994">
    <w:pPr>
      <w:pStyle w:val="Header"/>
    </w:pPr>
    <w:r w:rsidRPr="0015571A">
      <w:tab/>
    </w:r>
    <w:r>
      <w:t>User’s Manual</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D837C6" w14:textId="38D9C01E" w:rsidR="001E33BC" w:rsidRPr="001D115C" w:rsidRDefault="001E33BC" w:rsidP="00063994">
    <w:pPr>
      <w:pStyle w:val="Header"/>
    </w:pPr>
    <w:r w:rsidRPr="0015571A">
      <w:tab/>
    </w:r>
    <w:r>
      <w:t>User’s Manual</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2E7F02" w14:textId="6068DCE3" w:rsidR="001E33BC" w:rsidRPr="001D115C" w:rsidRDefault="001E33BC" w:rsidP="00063994">
    <w:pPr>
      <w:pStyle w:val="Header"/>
    </w:pPr>
    <w:r w:rsidRPr="0015571A">
      <w:tab/>
    </w:r>
    <w:r>
      <w:t>User’s Manual</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5DFFC9" w14:textId="632C6715" w:rsidR="001E33BC" w:rsidRPr="001D115C" w:rsidRDefault="001E33BC" w:rsidP="00063994">
    <w:pPr>
      <w:pStyle w:val="Header"/>
    </w:pPr>
    <w:r w:rsidRPr="0015571A">
      <w:tab/>
    </w:r>
    <w:r>
      <w:t>User’s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D6B34"/>
    <w:multiLevelType w:val="hybridMultilevel"/>
    <w:tmpl w:val="8D6A9090"/>
    <w:lvl w:ilvl="0" w:tplc="564290EE">
      <w:start w:val="1"/>
      <w:numFmt w:val="decimal"/>
      <w:pStyle w:val="NumberedParagraph"/>
      <w:lvlText w:val="Step %1. "/>
      <w:lvlJc w:val="left"/>
      <w:pPr>
        <w:ind w:left="360" w:hanging="36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905057"/>
    <w:multiLevelType w:val="hybridMultilevel"/>
    <w:tmpl w:val="21E6F626"/>
    <w:lvl w:ilvl="0" w:tplc="774E6398">
      <w:start w:val="1"/>
      <w:numFmt w:val="upperLetter"/>
      <w:pStyle w:val="Heading6"/>
      <w:lvlText w:val="Appendix %1."/>
      <w:lvlJc w:val="left"/>
      <w:pPr>
        <w:ind w:left="360" w:hanging="360"/>
      </w:pPr>
      <w:rPr>
        <w:rFonts w:ascii="Arial Bold" w:hAnsi="Arial Bold" w:hint="default"/>
        <w:b/>
        <w:i w:val="0"/>
        <w:color w:val="auto"/>
        <w:sz w:val="36"/>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6C3577"/>
    <w:multiLevelType w:val="hybridMultilevel"/>
    <w:tmpl w:val="C5828E9A"/>
    <w:lvl w:ilvl="0" w:tplc="2048BEFC">
      <w:start w:val="1"/>
      <w:numFmt w:val="low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
    <w:nsid w:val="16C53E3F"/>
    <w:multiLevelType w:val="hybridMultilevel"/>
    <w:tmpl w:val="8C16892E"/>
    <w:lvl w:ilvl="0" w:tplc="39DAE0F2">
      <w:start w:val="1"/>
      <w:numFmt w:val="bullet"/>
      <w:lvlText w:val="–"/>
      <w:lvlJc w:val="left"/>
      <w:pPr>
        <w:ind w:left="720" w:hanging="360"/>
      </w:pPr>
      <w:rPr>
        <w:rFonts w:ascii="Times New Roman" w:hAnsi="Times New Roman" w:cs="Times New Roman"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AB16D0"/>
    <w:multiLevelType w:val="hybridMultilevel"/>
    <w:tmpl w:val="F43E990E"/>
    <w:lvl w:ilvl="0" w:tplc="E4449E72">
      <w:start w:val="1"/>
      <w:numFmt w:val="bullet"/>
      <w:pStyle w:val="Notes-Bullets"/>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C88381C"/>
    <w:multiLevelType w:val="hybridMultilevel"/>
    <w:tmpl w:val="89CE14E0"/>
    <w:lvl w:ilvl="0" w:tplc="400800FE">
      <w:start w:val="1"/>
      <w:numFmt w:val="bullet"/>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6">
    <w:nsid w:val="1D7D04F1"/>
    <w:multiLevelType w:val="hybridMultilevel"/>
    <w:tmpl w:val="592A3A9E"/>
    <w:lvl w:ilvl="0" w:tplc="16842FA0">
      <w:start w:val="1"/>
      <w:numFmt w:val="bullet"/>
      <w:pStyle w:val="Bullet3"/>
      <w:lvlText w:val=""/>
      <w:lvlJc w:val="left"/>
      <w:pPr>
        <w:tabs>
          <w:tab w:val="num" w:pos="723"/>
        </w:tabs>
        <w:ind w:left="723" w:hanging="360"/>
      </w:pPr>
      <w:rPr>
        <w:rFonts w:ascii="Symbol" w:hAnsi="Symbol" w:hint="default"/>
        <w:b w:val="0"/>
        <w:i w:val="0"/>
        <w:sz w:val="20"/>
        <w:szCs w:val="20"/>
      </w:rPr>
    </w:lvl>
    <w:lvl w:ilvl="1" w:tplc="04090019" w:tentative="1">
      <w:start w:val="1"/>
      <w:numFmt w:val="lowerLetter"/>
      <w:lvlText w:val="%2."/>
      <w:lvlJc w:val="left"/>
      <w:pPr>
        <w:tabs>
          <w:tab w:val="num" w:pos="1443"/>
        </w:tabs>
        <w:ind w:left="1443" w:hanging="360"/>
      </w:pPr>
    </w:lvl>
    <w:lvl w:ilvl="2" w:tplc="0409001B" w:tentative="1">
      <w:start w:val="1"/>
      <w:numFmt w:val="lowerRoman"/>
      <w:lvlText w:val="%3."/>
      <w:lvlJc w:val="right"/>
      <w:pPr>
        <w:tabs>
          <w:tab w:val="num" w:pos="2163"/>
        </w:tabs>
        <w:ind w:left="2163" w:hanging="180"/>
      </w:pPr>
    </w:lvl>
    <w:lvl w:ilvl="3" w:tplc="0409000F" w:tentative="1">
      <w:start w:val="1"/>
      <w:numFmt w:val="decimal"/>
      <w:lvlText w:val="%4."/>
      <w:lvlJc w:val="left"/>
      <w:pPr>
        <w:tabs>
          <w:tab w:val="num" w:pos="2883"/>
        </w:tabs>
        <w:ind w:left="2883" w:hanging="360"/>
      </w:pPr>
    </w:lvl>
    <w:lvl w:ilvl="4" w:tplc="04090019" w:tentative="1">
      <w:start w:val="1"/>
      <w:numFmt w:val="lowerLetter"/>
      <w:lvlText w:val="%5."/>
      <w:lvlJc w:val="left"/>
      <w:pPr>
        <w:tabs>
          <w:tab w:val="num" w:pos="3603"/>
        </w:tabs>
        <w:ind w:left="3603" w:hanging="360"/>
      </w:pPr>
    </w:lvl>
    <w:lvl w:ilvl="5" w:tplc="0409001B" w:tentative="1">
      <w:start w:val="1"/>
      <w:numFmt w:val="lowerRoman"/>
      <w:lvlText w:val="%6."/>
      <w:lvlJc w:val="right"/>
      <w:pPr>
        <w:tabs>
          <w:tab w:val="num" w:pos="4323"/>
        </w:tabs>
        <w:ind w:left="4323" w:hanging="180"/>
      </w:pPr>
    </w:lvl>
    <w:lvl w:ilvl="6" w:tplc="0409000F" w:tentative="1">
      <w:start w:val="1"/>
      <w:numFmt w:val="decimal"/>
      <w:lvlText w:val="%7."/>
      <w:lvlJc w:val="left"/>
      <w:pPr>
        <w:tabs>
          <w:tab w:val="num" w:pos="5043"/>
        </w:tabs>
        <w:ind w:left="5043" w:hanging="360"/>
      </w:pPr>
    </w:lvl>
    <w:lvl w:ilvl="7" w:tplc="04090019" w:tentative="1">
      <w:start w:val="1"/>
      <w:numFmt w:val="lowerLetter"/>
      <w:lvlText w:val="%8."/>
      <w:lvlJc w:val="left"/>
      <w:pPr>
        <w:tabs>
          <w:tab w:val="num" w:pos="5763"/>
        </w:tabs>
        <w:ind w:left="5763" w:hanging="360"/>
      </w:pPr>
    </w:lvl>
    <w:lvl w:ilvl="8" w:tplc="0409001B" w:tentative="1">
      <w:start w:val="1"/>
      <w:numFmt w:val="lowerRoman"/>
      <w:lvlText w:val="%9."/>
      <w:lvlJc w:val="right"/>
      <w:pPr>
        <w:tabs>
          <w:tab w:val="num" w:pos="6483"/>
        </w:tabs>
        <w:ind w:left="6483" w:hanging="180"/>
      </w:pPr>
    </w:lvl>
  </w:abstractNum>
  <w:abstractNum w:abstractNumId="7">
    <w:nsid w:val="265136D0"/>
    <w:multiLevelType w:val="hybridMultilevel"/>
    <w:tmpl w:val="55BC5D32"/>
    <w:lvl w:ilvl="0" w:tplc="B5DA1D4C">
      <w:start w:val="1"/>
      <w:numFmt w:val="decimal"/>
      <w:pStyle w:val="FigureCaption"/>
      <w:lvlText w:val="Figure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74D7F5B"/>
    <w:multiLevelType w:val="hybridMultilevel"/>
    <w:tmpl w:val="E0E2C2BA"/>
    <w:lvl w:ilvl="0" w:tplc="F19818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9CD495A"/>
    <w:multiLevelType w:val="hybridMultilevel"/>
    <w:tmpl w:val="21202A90"/>
    <w:lvl w:ilvl="0" w:tplc="2584C1C6">
      <w:start w:val="1"/>
      <w:numFmt w:val="bullet"/>
      <w:pStyle w:val="Bullet2"/>
      <w:lvlText w:val="–"/>
      <w:lvlJc w:val="left"/>
      <w:pPr>
        <w:tabs>
          <w:tab w:val="num" w:pos="1080"/>
        </w:tabs>
        <w:ind w:left="1080" w:hanging="360"/>
      </w:pPr>
      <w:rPr>
        <w:rFonts w:ascii="Arial" w:hAnsi="Arial" w:hint="default"/>
        <w:b w:val="0"/>
        <w:i w:val="0"/>
        <w:sz w:val="20"/>
        <w:szCs w:val="20"/>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nsid w:val="372C5482"/>
    <w:multiLevelType w:val="hybridMultilevel"/>
    <w:tmpl w:val="8B2CC066"/>
    <w:lvl w:ilvl="0" w:tplc="B9C09D56">
      <w:start w:val="1"/>
      <w:numFmt w:val="bullet"/>
      <w:pStyle w:val="BulletListMultiple"/>
      <w:lvlText w:val=""/>
      <w:lvlJc w:val="left"/>
      <w:pPr>
        <w:ind w:left="720" w:hanging="360"/>
      </w:pPr>
      <w:rPr>
        <w:rFonts w:ascii="Symbol" w:hAnsi="Symbol" w:hint="default"/>
        <w:b w:val="0"/>
        <w:i w:val="0"/>
        <w:sz w:val="24"/>
        <w:szCs w:val="20"/>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3B0C6E63"/>
    <w:multiLevelType w:val="multilevel"/>
    <w:tmpl w:val="BBF2CE94"/>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Symbol" w:hAnsi="Symbol" w:hint="default"/>
        <w:b w:val="0"/>
        <w:i w:val="0"/>
        <w:sz w:val="24"/>
      </w:rPr>
    </w:lvl>
    <w:lvl w:ilvl="2">
      <w:start w:val="1"/>
      <w:numFmt w:val="bullet"/>
      <w:lvlText w:val=""/>
      <w:lvlJc w:val="left"/>
      <w:pPr>
        <w:tabs>
          <w:tab w:val="num" w:pos="1440"/>
        </w:tabs>
        <w:ind w:left="1440" w:hanging="360"/>
      </w:pPr>
      <w:rPr>
        <w:rFonts w:ascii="Symbol" w:hAnsi="Symbol" w:hint="default"/>
        <w:b/>
        <w:i w:val="0"/>
        <w:color w:val="auto"/>
        <w:sz w:val="24"/>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2">
    <w:nsid w:val="4E724418"/>
    <w:multiLevelType w:val="hybridMultilevel"/>
    <w:tmpl w:val="0B04FCB8"/>
    <w:lvl w:ilvl="0" w:tplc="CD9445CC">
      <w:start w:val="1"/>
      <w:numFmt w:val="decimal"/>
      <w:lvlText w:val="Step %1. "/>
      <w:lvlJc w:val="left"/>
      <w:pPr>
        <w:ind w:left="720" w:hanging="360"/>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6F666BC"/>
    <w:multiLevelType w:val="hybridMultilevel"/>
    <w:tmpl w:val="13749F7A"/>
    <w:lvl w:ilvl="0" w:tplc="2EDC17FE">
      <w:start w:val="1"/>
      <w:numFmt w:val="bullet"/>
      <w:lvlText w:val="–"/>
      <w:lvlJc w:val="left"/>
      <w:pPr>
        <w:ind w:left="979" w:hanging="360"/>
      </w:pPr>
      <w:rPr>
        <w:rFonts w:ascii="Times New Roman" w:hAnsi="Times New Roman" w:cs="Times New Roman" w:hint="default"/>
        <w:b w:val="0"/>
        <w:i w:val="0"/>
        <w:sz w:val="20"/>
        <w:szCs w:val="20"/>
      </w:rPr>
    </w:lvl>
    <w:lvl w:ilvl="1" w:tplc="04090003" w:tentative="1">
      <w:start w:val="1"/>
      <w:numFmt w:val="bullet"/>
      <w:lvlText w:val="o"/>
      <w:lvlJc w:val="left"/>
      <w:pPr>
        <w:ind w:left="1699" w:hanging="360"/>
      </w:pPr>
      <w:rPr>
        <w:rFonts w:ascii="Courier New" w:hAnsi="Courier New" w:cs="Courier New" w:hint="default"/>
      </w:rPr>
    </w:lvl>
    <w:lvl w:ilvl="2" w:tplc="04090005" w:tentative="1">
      <w:start w:val="1"/>
      <w:numFmt w:val="bullet"/>
      <w:lvlText w:val=""/>
      <w:lvlJc w:val="left"/>
      <w:pPr>
        <w:ind w:left="2419" w:hanging="360"/>
      </w:pPr>
      <w:rPr>
        <w:rFonts w:ascii="Wingdings" w:hAnsi="Wingdings" w:hint="default"/>
      </w:rPr>
    </w:lvl>
    <w:lvl w:ilvl="3" w:tplc="04090001" w:tentative="1">
      <w:start w:val="1"/>
      <w:numFmt w:val="bullet"/>
      <w:lvlText w:val=""/>
      <w:lvlJc w:val="left"/>
      <w:pPr>
        <w:ind w:left="3139" w:hanging="360"/>
      </w:pPr>
      <w:rPr>
        <w:rFonts w:ascii="Symbol" w:hAnsi="Symbol" w:hint="default"/>
      </w:rPr>
    </w:lvl>
    <w:lvl w:ilvl="4" w:tplc="04090003" w:tentative="1">
      <w:start w:val="1"/>
      <w:numFmt w:val="bullet"/>
      <w:lvlText w:val="o"/>
      <w:lvlJc w:val="left"/>
      <w:pPr>
        <w:ind w:left="3859" w:hanging="360"/>
      </w:pPr>
      <w:rPr>
        <w:rFonts w:ascii="Courier New" w:hAnsi="Courier New" w:cs="Courier New" w:hint="default"/>
      </w:rPr>
    </w:lvl>
    <w:lvl w:ilvl="5" w:tplc="04090005" w:tentative="1">
      <w:start w:val="1"/>
      <w:numFmt w:val="bullet"/>
      <w:lvlText w:val=""/>
      <w:lvlJc w:val="left"/>
      <w:pPr>
        <w:ind w:left="4579" w:hanging="360"/>
      </w:pPr>
      <w:rPr>
        <w:rFonts w:ascii="Wingdings" w:hAnsi="Wingdings" w:hint="default"/>
      </w:rPr>
    </w:lvl>
    <w:lvl w:ilvl="6" w:tplc="04090001" w:tentative="1">
      <w:start w:val="1"/>
      <w:numFmt w:val="bullet"/>
      <w:lvlText w:val=""/>
      <w:lvlJc w:val="left"/>
      <w:pPr>
        <w:ind w:left="5299" w:hanging="360"/>
      </w:pPr>
      <w:rPr>
        <w:rFonts w:ascii="Symbol" w:hAnsi="Symbol" w:hint="default"/>
      </w:rPr>
    </w:lvl>
    <w:lvl w:ilvl="7" w:tplc="04090003" w:tentative="1">
      <w:start w:val="1"/>
      <w:numFmt w:val="bullet"/>
      <w:lvlText w:val="o"/>
      <w:lvlJc w:val="left"/>
      <w:pPr>
        <w:ind w:left="6019" w:hanging="360"/>
      </w:pPr>
      <w:rPr>
        <w:rFonts w:ascii="Courier New" w:hAnsi="Courier New" w:cs="Courier New" w:hint="default"/>
      </w:rPr>
    </w:lvl>
    <w:lvl w:ilvl="8" w:tplc="04090005" w:tentative="1">
      <w:start w:val="1"/>
      <w:numFmt w:val="bullet"/>
      <w:lvlText w:val=""/>
      <w:lvlJc w:val="left"/>
      <w:pPr>
        <w:ind w:left="6739" w:hanging="360"/>
      </w:pPr>
      <w:rPr>
        <w:rFonts w:ascii="Wingdings" w:hAnsi="Wingdings" w:hint="default"/>
      </w:rPr>
    </w:lvl>
  </w:abstractNum>
  <w:abstractNum w:abstractNumId="14">
    <w:nsid w:val="5D7D5B87"/>
    <w:multiLevelType w:val="hybridMultilevel"/>
    <w:tmpl w:val="5A001A24"/>
    <w:lvl w:ilvl="0" w:tplc="21C25AAA">
      <w:start w:val="1"/>
      <w:numFmt w:val="bullet"/>
      <w:pStyle w:val="TableBullet"/>
      <w:lvlText w:val=""/>
      <w:lvlJc w:val="left"/>
      <w:pPr>
        <w:ind w:left="1800" w:hanging="360"/>
      </w:pPr>
      <w:rPr>
        <w:rFonts w:ascii="Symbol" w:hAnsi="Symbol" w:hint="default"/>
        <w:b w:val="0"/>
        <w:i w:val="0"/>
        <w:sz w:val="20"/>
        <w:szCs w:val="20"/>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6F2D564E"/>
    <w:multiLevelType w:val="multilevel"/>
    <w:tmpl w:val="CC3A863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upperLetter"/>
      <w:lvlText w:val="Appendix %6"/>
      <w:lvlJc w:val="left"/>
      <w:pPr>
        <w:ind w:left="1152" w:hanging="115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Heading7"/>
      <w:lvlText w:val="%6.%7"/>
      <w:lvlJc w:val="left"/>
      <w:pPr>
        <w:ind w:left="1296" w:hanging="1296"/>
      </w:pPr>
      <w:rPr>
        <w:rFonts w:hint="default"/>
      </w:rPr>
    </w:lvl>
    <w:lvl w:ilvl="7">
      <w:start w:val="1"/>
      <w:numFmt w:val="decimal"/>
      <w:pStyle w:val="Heading8"/>
      <w:lvlText w:val="%6.%7.%8"/>
      <w:lvlJc w:val="left"/>
      <w:pPr>
        <w:ind w:left="1440" w:hanging="1440"/>
      </w:pPr>
      <w:rPr>
        <w:rFonts w:hint="default"/>
      </w:rPr>
    </w:lvl>
    <w:lvl w:ilvl="8">
      <w:start w:val="1"/>
      <w:numFmt w:val="decimal"/>
      <w:pStyle w:val="Heading9"/>
      <w:lvlText w:val="%6.%7.%8.%9"/>
      <w:lvlJc w:val="left"/>
      <w:pPr>
        <w:ind w:left="1584" w:hanging="1584"/>
      </w:pPr>
      <w:rPr>
        <w:rFonts w:hint="default"/>
      </w:rPr>
    </w:lvl>
  </w:abstractNum>
  <w:abstractNum w:abstractNumId="16">
    <w:nsid w:val="704A206F"/>
    <w:multiLevelType w:val="hybridMultilevel"/>
    <w:tmpl w:val="415A90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725F7BB5"/>
    <w:multiLevelType w:val="hybridMultilevel"/>
    <w:tmpl w:val="369A43CA"/>
    <w:lvl w:ilvl="0" w:tplc="146E4198">
      <w:start w:val="1"/>
      <w:numFmt w:val="decimal"/>
      <w:lvlText w:val="Table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E1F46DA"/>
    <w:multiLevelType w:val="hybridMultilevel"/>
    <w:tmpl w:val="AF2CB7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6"/>
  </w:num>
  <w:num w:numId="3">
    <w:abstractNumId w:val="14"/>
  </w:num>
  <w:num w:numId="4">
    <w:abstractNumId w:val="10"/>
  </w:num>
  <w:num w:numId="5">
    <w:abstractNumId w:val="11"/>
  </w:num>
  <w:num w:numId="6">
    <w:abstractNumId w:val="3"/>
  </w:num>
  <w:num w:numId="7">
    <w:abstractNumId w:val="1"/>
  </w:num>
  <w:num w:numId="8">
    <w:abstractNumId w:val="12"/>
    <w:lvlOverride w:ilvl="0">
      <w:startOverride w:val="1"/>
    </w:lvlOverride>
  </w:num>
  <w:num w:numId="9">
    <w:abstractNumId w:val="12"/>
    <w:lvlOverride w:ilvl="0">
      <w:startOverride w:val="1"/>
    </w:lvlOverride>
  </w:num>
  <w:num w:numId="10">
    <w:abstractNumId w:val="12"/>
    <w:lvlOverride w:ilvl="0">
      <w:startOverride w:val="1"/>
    </w:lvlOverride>
  </w:num>
  <w:num w:numId="11">
    <w:abstractNumId w:val="16"/>
  </w:num>
  <w:num w:numId="12">
    <w:abstractNumId w:val="5"/>
  </w:num>
  <w:num w:numId="13">
    <w:abstractNumId w:val="2"/>
  </w:num>
  <w:num w:numId="14">
    <w:abstractNumId w:val="15"/>
  </w:num>
  <w:num w:numId="15">
    <w:abstractNumId w:val="8"/>
  </w:num>
  <w:num w:numId="16">
    <w:abstractNumId w:val="0"/>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0"/>
    <w:lvlOverride w:ilvl="0">
      <w:startOverride w:val="1"/>
    </w:lvlOverride>
  </w:num>
  <w:num w:numId="23">
    <w:abstractNumId w:val="0"/>
    <w:lvlOverride w:ilvl="0">
      <w:startOverride w:val="1"/>
    </w:lvlOverride>
  </w:num>
  <w:num w:numId="24">
    <w:abstractNumId w:val="0"/>
    <w:lvlOverride w:ilvl="0">
      <w:startOverride w:val="1"/>
    </w:lvlOverride>
  </w:num>
  <w:num w:numId="25">
    <w:abstractNumId w:val="0"/>
    <w:lvlOverride w:ilvl="0">
      <w:startOverride w:val="1"/>
    </w:lvlOverride>
  </w:num>
  <w:num w:numId="26">
    <w:abstractNumId w:val="0"/>
    <w:lvlOverride w:ilvl="0">
      <w:startOverride w:val="1"/>
    </w:lvlOverride>
  </w:num>
  <w:num w:numId="27">
    <w:abstractNumId w:val="0"/>
    <w:lvlOverride w:ilvl="0">
      <w:startOverride w:val="1"/>
    </w:lvlOverride>
  </w:num>
  <w:num w:numId="28">
    <w:abstractNumId w:val="0"/>
    <w:lvlOverride w:ilvl="0">
      <w:startOverride w:val="1"/>
    </w:lvlOverride>
  </w:num>
  <w:num w:numId="29">
    <w:abstractNumId w:val="0"/>
    <w:lvlOverride w:ilvl="0">
      <w:startOverride w:val="1"/>
    </w:lvlOverride>
  </w:num>
  <w:num w:numId="30">
    <w:abstractNumId w:val="0"/>
    <w:lvlOverride w:ilvl="0">
      <w:startOverride w:val="1"/>
    </w:lvlOverride>
  </w:num>
  <w:num w:numId="31">
    <w:abstractNumId w:val="0"/>
    <w:lvlOverride w:ilvl="0">
      <w:startOverride w:val="1"/>
    </w:lvlOverride>
  </w:num>
  <w:num w:numId="32">
    <w:abstractNumId w:val="0"/>
    <w:lvlOverride w:ilvl="0">
      <w:startOverride w:val="1"/>
    </w:lvlOverride>
  </w:num>
  <w:num w:numId="33">
    <w:abstractNumId w:val="0"/>
    <w:lvlOverride w:ilvl="0">
      <w:startOverride w:val="1"/>
    </w:lvlOverride>
  </w:num>
  <w:num w:numId="34">
    <w:abstractNumId w:val="0"/>
    <w:lvlOverride w:ilvl="0">
      <w:startOverride w:val="1"/>
    </w:lvlOverride>
  </w:num>
  <w:num w:numId="35">
    <w:abstractNumId w:val="0"/>
    <w:lvlOverride w:ilvl="0">
      <w:startOverride w:val="1"/>
    </w:lvlOverride>
  </w:num>
  <w:num w:numId="36">
    <w:abstractNumId w:val="0"/>
    <w:lvlOverride w:ilvl="0">
      <w:startOverride w:val="1"/>
    </w:lvlOverride>
  </w:num>
  <w:num w:numId="37">
    <w:abstractNumId w:val="0"/>
    <w:lvlOverride w:ilvl="0">
      <w:startOverride w:val="1"/>
    </w:lvlOverride>
  </w:num>
  <w:num w:numId="38">
    <w:abstractNumId w:val="0"/>
    <w:lvlOverride w:ilvl="0">
      <w:startOverride w:val="1"/>
    </w:lvlOverride>
  </w:num>
  <w:num w:numId="39">
    <w:abstractNumId w:val="0"/>
    <w:lvlOverride w:ilvl="0">
      <w:startOverride w:val="1"/>
    </w:lvlOverride>
  </w:num>
  <w:num w:numId="40">
    <w:abstractNumId w:val="0"/>
    <w:lvlOverride w:ilvl="0">
      <w:startOverride w:val="1"/>
    </w:lvlOverride>
  </w:num>
  <w:num w:numId="41">
    <w:abstractNumId w:val="0"/>
    <w:lvlOverride w:ilvl="0">
      <w:startOverride w:val="1"/>
    </w:lvlOverride>
  </w:num>
  <w:num w:numId="42">
    <w:abstractNumId w:val="0"/>
    <w:lvlOverride w:ilvl="0">
      <w:startOverride w:val="1"/>
    </w:lvlOverride>
  </w:num>
  <w:num w:numId="43">
    <w:abstractNumId w:val="0"/>
    <w:lvlOverride w:ilvl="0">
      <w:startOverride w:val="1"/>
    </w:lvlOverride>
  </w:num>
  <w:num w:numId="44">
    <w:abstractNumId w:val="0"/>
  </w:num>
  <w:num w:numId="45">
    <w:abstractNumId w:val="0"/>
    <w:lvlOverride w:ilvl="0">
      <w:startOverride w:val="1"/>
    </w:lvlOverride>
  </w:num>
  <w:num w:numId="46">
    <w:abstractNumId w:val="0"/>
    <w:lvlOverride w:ilvl="0">
      <w:startOverride w:val="1"/>
    </w:lvlOverride>
  </w:num>
  <w:num w:numId="47">
    <w:abstractNumId w:val="0"/>
    <w:lvlOverride w:ilvl="0">
      <w:startOverride w:val="1"/>
    </w:lvlOverride>
  </w:num>
  <w:num w:numId="48">
    <w:abstractNumId w:val="0"/>
    <w:lvlOverride w:ilvl="0">
      <w:startOverride w:val="1"/>
    </w:lvlOverride>
  </w:num>
  <w:num w:numId="49">
    <w:abstractNumId w:val="0"/>
    <w:lvlOverride w:ilvl="0">
      <w:startOverride w:val="1"/>
    </w:lvlOverride>
  </w:num>
  <w:num w:numId="50">
    <w:abstractNumId w:val="0"/>
    <w:lvlOverride w:ilvl="0">
      <w:startOverride w:val="1"/>
    </w:lvlOverride>
  </w:num>
  <w:num w:numId="51">
    <w:abstractNumId w:val="0"/>
    <w:lvlOverride w:ilvl="0">
      <w:startOverride w:val="1"/>
    </w:lvlOverride>
  </w:num>
  <w:num w:numId="52">
    <w:abstractNumId w:val="0"/>
    <w:lvlOverride w:ilvl="0">
      <w:startOverride w:val="1"/>
    </w:lvlOverride>
  </w:num>
  <w:num w:numId="53">
    <w:abstractNumId w:val="0"/>
    <w:lvlOverride w:ilvl="0">
      <w:startOverride w:val="1"/>
    </w:lvlOverride>
  </w:num>
  <w:num w:numId="54">
    <w:abstractNumId w:val="0"/>
    <w:lvlOverride w:ilvl="0">
      <w:startOverride w:val="1"/>
    </w:lvlOverride>
  </w:num>
  <w:num w:numId="55">
    <w:abstractNumId w:val="0"/>
    <w:lvlOverride w:ilvl="0">
      <w:startOverride w:val="1"/>
    </w:lvlOverride>
  </w:num>
  <w:num w:numId="56">
    <w:abstractNumId w:val="0"/>
    <w:lvlOverride w:ilvl="0">
      <w:startOverride w:val="1"/>
    </w:lvlOverride>
  </w:num>
  <w:num w:numId="57">
    <w:abstractNumId w:val="0"/>
    <w:lvlOverride w:ilvl="0">
      <w:startOverride w:val="1"/>
    </w:lvlOverride>
  </w:num>
  <w:num w:numId="58">
    <w:abstractNumId w:val="0"/>
    <w:lvlOverride w:ilvl="0">
      <w:startOverride w:val="1"/>
    </w:lvlOverride>
  </w:num>
  <w:num w:numId="59">
    <w:abstractNumId w:val="0"/>
    <w:lvlOverride w:ilvl="0">
      <w:startOverride w:val="1"/>
    </w:lvlOverride>
  </w:num>
  <w:num w:numId="60">
    <w:abstractNumId w:val="0"/>
    <w:lvlOverride w:ilvl="0">
      <w:startOverride w:val="1"/>
    </w:lvlOverride>
  </w:num>
  <w:num w:numId="61">
    <w:abstractNumId w:val="0"/>
    <w:lvlOverride w:ilvl="0">
      <w:startOverride w:val="1"/>
    </w:lvlOverride>
  </w:num>
  <w:num w:numId="62">
    <w:abstractNumId w:val="0"/>
    <w:lvlOverride w:ilvl="0">
      <w:startOverride w:val="1"/>
    </w:lvlOverride>
  </w:num>
  <w:num w:numId="63">
    <w:abstractNumId w:val="0"/>
    <w:lvlOverride w:ilvl="0">
      <w:startOverride w:val="1"/>
    </w:lvlOverride>
  </w:num>
  <w:num w:numId="64">
    <w:abstractNumId w:val="0"/>
    <w:lvlOverride w:ilvl="0">
      <w:startOverride w:val="1"/>
    </w:lvlOverride>
  </w:num>
  <w:num w:numId="65">
    <w:abstractNumId w:val="0"/>
    <w:lvlOverride w:ilvl="0">
      <w:startOverride w:val="1"/>
    </w:lvlOverride>
  </w:num>
  <w:num w:numId="66">
    <w:abstractNumId w:val="0"/>
    <w:lvlOverride w:ilvl="0">
      <w:startOverride w:val="1"/>
    </w:lvlOverride>
  </w:num>
  <w:num w:numId="67">
    <w:abstractNumId w:val="12"/>
  </w:num>
  <w:num w:numId="68">
    <w:abstractNumId w:val="0"/>
    <w:lvlOverride w:ilvl="0">
      <w:startOverride w:val="1"/>
    </w:lvlOverride>
  </w:num>
  <w:num w:numId="69">
    <w:abstractNumId w:val="0"/>
    <w:lvlOverride w:ilvl="0">
      <w:startOverride w:val="1"/>
    </w:lvlOverride>
  </w:num>
  <w:num w:numId="70">
    <w:abstractNumId w:val="0"/>
    <w:lvlOverride w:ilvl="0">
      <w:startOverride w:val="1"/>
    </w:lvlOverride>
  </w:num>
  <w:num w:numId="71">
    <w:abstractNumId w:val="0"/>
    <w:lvlOverride w:ilvl="0">
      <w:startOverride w:val="1"/>
    </w:lvlOverride>
  </w:num>
  <w:num w:numId="72">
    <w:abstractNumId w:val="0"/>
    <w:lvlOverride w:ilvl="0">
      <w:startOverride w:val="1"/>
    </w:lvlOverride>
  </w:num>
  <w:num w:numId="73">
    <w:abstractNumId w:val="0"/>
    <w:lvlOverride w:ilvl="0">
      <w:startOverride w:val="1"/>
    </w:lvlOverride>
  </w:num>
  <w:num w:numId="74">
    <w:abstractNumId w:val="0"/>
    <w:lvlOverride w:ilvl="0">
      <w:startOverride w:val="1"/>
    </w:lvlOverride>
  </w:num>
  <w:num w:numId="75">
    <w:abstractNumId w:val="13"/>
  </w:num>
  <w:num w:numId="76">
    <w:abstractNumId w:val="17"/>
  </w:num>
  <w:num w:numId="77">
    <w:abstractNumId w:val="7"/>
  </w:num>
  <w:num w:numId="78">
    <w:abstractNumId w:val="18"/>
  </w:num>
  <w:num w:numId="79">
    <w:abstractNumId w:val="0"/>
    <w:lvlOverride w:ilvl="0">
      <w:startOverride w:val="1"/>
    </w:lvlOverride>
  </w:num>
  <w:num w:numId="80">
    <w:abstractNumId w:val="0"/>
    <w:lvlOverride w:ilvl="0">
      <w:startOverride w:val="1"/>
    </w:lvlOverride>
  </w:num>
  <w:num w:numId="81">
    <w:abstractNumId w:val="0"/>
    <w:lvlOverride w:ilvl="0">
      <w:startOverride w:val="1"/>
    </w:lvlOverride>
  </w:num>
  <w:num w:numId="82">
    <w:abstractNumId w:val="0"/>
    <w:lvlOverride w:ilvl="0">
      <w:startOverride w:val="1"/>
    </w:lvlOverride>
  </w:num>
  <w:num w:numId="83">
    <w:abstractNumId w:val="0"/>
    <w:lvlOverride w:ilvl="0">
      <w:startOverride w:val="1"/>
    </w:lvlOverride>
  </w:num>
  <w:num w:numId="84">
    <w:abstractNumId w:val="4"/>
  </w:num>
  <w:num w:numId="85">
    <w:abstractNumId w:val="0"/>
    <w:lvlOverride w:ilvl="0">
      <w:startOverride w:val="1"/>
    </w:lvlOverride>
  </w:num>
  <w:num w:numId="86">
    <w:abstractNumId w:val="0"/>
    <w:lvlOverride w:ilvl="0">
      <w:startOverride w:val="1"/>
    </w:lvlOverride>
  </w:num>
  <w:num w:numId="87">
    <w:abstractNumId w:val="0"/>
    <w:lvlOverride w:ilvl="0">
      <w:startOverride w:val="1"/>
    </w:lvlOverride>
  </w:num>
  <w:num w:numId="88">
    <w:abstractNumId w:val="0"/>
    <w:lvlOverride w:ilvl="0">
      <w:startOverride w:val="1"/>
    </w:lvlOverride>
  </w:num>
  <w:num w:numId="89">
    <w:abstractNumId w:val="0"/>
    <w:lvlOverride w:ilvl="0">
      <w:startOverride w:val="1"/>
    </w:lvlOverride>
  </w:num>
  <w:num w:numId="90">
    <w:abstractNumId w:val="0"/>
    <w:lvlOverride w:ilvl="0">
      <w:startOverride w:val="1"/>
    </w:lvlOverride>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proofState w:spelling="clean" w:grammar="clean"/>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trackRevisions/>
  <w:documentProtection w:edit="readOnly" w:enforcement="0"/>
  <w:defaultTabStop w:val="0"/>
  <w:drawingGridHorizontalSpacing w:val="10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3942"/>
    <w:rsid w:val="0000007C"/>
    <w:rsid w:val="00000C2D"/>
    <w:rsid w:val="00000C8C"/>
    <w:rsid w:val="00000DD9"/>
    <w:rsid w:val="00000F66"/>
    <w:rsid w:val="00001869"/>
    <w:rsid w:val="0000221A"/>
    <w:rsid w:val="000027D8"/>
    <w:rsid w:val="00002890"/>
    <w:rsid w:val="00002CC7"/>
    <w:rsid w:val="00002CDE"/>
    <w:rsid w:val="000030A5"/>
    <w:rsid w:val="00003270"/>
    <w:rsid w:val="000041A6"/>
    <w:rsid w:val="00004432"/>
    <w:rsid w:val="00004C6E"/>
    <w:rsid w:val="000053A5"/>
    <w:rsid w:val="00005510"/>
    <w:rsid w:val="000059E1"/>
    <w:rsid w:val="00005ADD"/>
    <w:rsid w:val="00005D47"/>
    <w:rsid w:val="00006E7A"/>
    <w:rsid w:val="00006F8B"/>
    <w:rsid w:val="0000725A"/>
    <w:rsid w:val="000100F5"/>
    <w:rsid w:val="00010924"/>
    <w:rsid w:val="000110DE"/>
    <w:rsid w:val="0001185F"/>
    <w:rsid w:val="000119A6"/>
    <w:rsid w:val="00011B92"/>
    <w:rsid w:val="00011CB2"/>
    <w:rsid w:val="00012072"/>
    <w:rsid w:val="000120A9"/>
    <w:rsid w:val="0001238E"/>
    <w:rsid w:val="00012DEB"/>
    <w:rsid w:val="00013C39"/>
    <w:rsid w:val="0001462C"/>
    <w:rsid w:val="00014DEF"/>
    <w:rsid w:val="000156FC"/>
    <w:rsid w:val="00015BFE"/>
    <w:rsid w:val="00016046"/>
    <w:rsid w:val="000167CC"/>
    <w:rsid w:val="00016DCA"/>
    <w:rsid w:val="00017AEA"/>
    <w:rsid w:val="00017C15"/>
    <w:rsid w:val="00017C6B"/>
    <w:rsid w:val="00020121"/>
    <w:rsid w:val="00020D31"/>
    <w:rsid w:val="00020FA2"/>
    <w:rsid w:val="00021492"/>
    <w:rsid w:val="00021858"/>
    <w:rsid w:val="00022411"/>
    <w:rsid w:val="0002265F"/>
    <w:rsid w:val="000228A1"/>
    <w:rsid w:val="00022A2F"/>
    <w:rsid w:val="00022D0A"/>
    <w:rsid w:val="00022F97"/>
    <w:rsid w:val="00023554"/>
    <w:rsid w:val="00023D4C"/>
    <w:rsid w:val="000249CF"/>
    <w:rsid w:val="00024B71"/>
    <w:rsid w:val="00024B81"/>
    <w:rsid w:val="00025049"/>
    <w:rsid w:val="000250F7"/>
    <w:rsid w:val="00025311"/>
    <w:rsid w:val="00025DD4"/>
    <w:rsid w:val="000262A8"/>
    <w:rsid w:val="00026D58"/>
    <w:rsid w:val="00026D66"/>
    <w:rsid w:val="00027535"/>
    <w:rsid w:val="00027680"/>
    <w:rsid w:val="00027C6E"/>
    <w:rsid w:val="00027E35"/>
    <w:rsid w:val="0003014F"/>
    <w:rsid w:val="0003082D"/>
    <w:rsid w:val="00030EBD"/>
    <w:rsid w:val="00031183"/>
    <w:rsid w:val="00031E26"/>
    <w:rsid w:val="00031E5D"/>
    <w:rsid w:val="0003216B"/>
    <w:rsid w:val="0003242E"/>
    <w:rsid w:val="0003264D"/>
    <w:rsid w:val="0003280E"/>
    <w:rsid w:val="00032F30"/>
    <w:rsid w:val="00033046"/>
    <w:rsid w:val="000330F4"/>
    <w:rsid w:val="0003341D"/>
    <w:rsid w:val="0003361E"/>
    <w:rsid w:val="000339CC"/>
    <w:rsid w:val="00033E9B"/>
    <w:rsid w:val="000340A8"/>
    <w:rsid w:val="000342E8"/>
    <w:rsid w:val="000348E0"/>
    <w:rsid w:val="000349B7"/>
    <w:rsid w:val="000349EA"/>
    <w:rsid w:val="0003516A"/>
    <w:rsid w:val="00035820"/>
    <w:rsid w:val="00035A5A"/>
    <w:rsid w:val="00035AA0"/>
    <w:rsid w:val="00035E77"/>
    <w:rsid w:val="00036002"/>
    <w:rsid w:val="00036A5D"/>
    <w:rsid w:val="00036CEE"/>
    <w:rsid w:val="0003705B"/>
    <w:rsid w:val="00037430"/>
    <w:rsid w:val="0003761D"/>
    <w:rsid w:val="00037C3E"/>
    <w:rsid w:val="00037C5D"/>
    <w:rsid w:val="0004013B"/>
    <w:rsid w:val="00040778"/>
    <w:rsid w:val="00040C82"/>
    <w:rsid w:val="00041037"/>
    <w:rsid w:val="00041064"/>
    <w:rsid w:val="0004134C"/>
    <w:rsid w:val="0004149D"/>
    <w:rsid w:val="00042429"/>
    <w:rsid w:val="00042E46"/>
    <w:rsid w:val="00042F19"/>
    <w:rsid w:val="00043473"/>
    <w:rsid w:val="000434AA"/>
    <w:rsid w:val="000439AD"/>
    <w:rsid w:val="000441B8"/>
    <w:rsid w:val="000446EB"/>
    <w:rsid w:val="0004471C"/>
    <w:rsid w:val="0004488A"/>
    <w:rsid w:val="00044C93"/>
    <w:rsid w:val="00044E30"/>
    <w:rsid w:val="00044FF4"/>
    <w:rsid w:val="0004529E"/>
    <w:rsid w:val="00045702"/>
    <w:rsid w:val="00045935"/>
    <w:rsid w:val="000459F0"/>
    <w:rsid w:val="00045CB5"/>
    <w:rsid w:val="00045D19"/>
    <w:rsid w:val="00045ECA"/>
    <w:rsid w:val="0004616A"/>
    <w:rsid w:val="0004679B"/>
    <w:rsid w:val="00046853"/>
    <w:rsid w:val="00046FBD"/>
    <w:rsid w:val="000470D5"/>
    <w:rsid w:val="00047268"/>
    <w:rsid w:val="000472B9"/>
    <w:rsid w:val="00047579"/>
    <w:rsid w:val="0004770E"/>
    <w:rsid w:val="0004789F"/>
    <w:rsid w:val="00047DD4"/>
    <w:rsid w:val="00050C49"/>
    <w:rsid w:val="00050EB4"/>
    <w:rsid w:val="000514AB"/>
    <w:rsid w:val="000514CD"/>
    <w:rsid w:val="00052441"/>
    <w:rsid w:val="000528E2"/>
    <w:rsid w:val="0005294D"/>
    <w:rsid w:val="00052BB9"/>
    <w:rsid w:val="00052D4B"/>
    <w:rsid w:val="00052D9C"/>
    <w:rsid w:val="0005307D"/>
    <w:rsid w:val="00053320"/>
    <w:rsid w:val="00053755"/>
    <w:rsid w:val="00053819"/>
    <w:rsid w:val="00053C63"/>
    <w:rsid w:val="00054498"/>
    <w:rsid w:val="00054919"/>
    <w:rsid w:val="00054BDF"/>
    <w:rsid w:val="000555D5"/>
    <w:rsid w:val="00055918"/>
    <w:rsid w:val="00055DB5"/>
    <w:rsid w:val="00055F44"/>
    <w:rsid w:val="00056161"/>
    <w:rsid w:val="000561F5"/>
    <w:rsid w:val="00056C87"/>
    <w:rsid w:val="00056F36"/>
    <w:rsid w:val="00056FA5"/>
    <w:rsid w:val="00056FAB"/>
    <w:rsid w:val="00057AB3"/>
    <w:rsid w:val="00057D9A"/>
    <w:rsid w:val="0006037C"/>
    <w:rsid w:val="0006078F"/>
    <w:rsid w:val="00060A2F"/>
    <w:rsid w:val="00060BBC"/>
    <w:rsid w:val="00060C30"/>
    <w:rsid w:val="00060F05"/>
    <w:rsid w:val="000611A2"/>
    <w:rsid w:val="00061BEC"/>
    <w:rsid w:val="00062693"/>
    <w:rsid w:val="0006276A"/>
    <w:rsid w:val="00062CC4"/>
    <w:rsid w:val="0006319E"/>
    <w:rsid w:val="00063251"/>
    <w:rsid w:val="0006341B"/>
    <w:rsid w:val="0006366A"/>
    <w:rsid w:val="00063737"/>
    <w:rsid w:val="00063994"/>
    <w:rsid w:val="00063B6F"/>
    <w:rsid w:val="0006410D"/>
    <w:rsid w:val="0006423B"/>
    <w:rsid w:val="00064834"/>
    <w:rsid w:val="00064A7C"/>
    <w:rsid w:val="000656CC"/>
    <w:rsid w:val="00065A59"/>
    <w:rsid w:val="00065E36"/>
    <w:rsid w:val="00066007"/>
    <w:rsid w:val="000661D4"/>
    <w:rsid w:val="00066CA2"/>
    <w:rsid w:val="00066E46"/>
    <w:rsid w:val="000670FF"/>
    <w:rsid w:val="000671FC"/>
    <w:rsid w:val="00067942"/>
    <w:rsid w:val="00067C08"/>
    <w:rsid w:val="00070798"/>
    <w:rsid w:val="00070831"/>
    <w:rsid w:val="00070977"/>
    <w:rsid w:val="00070C37"/>
    <w:rsid w:val="00070E09"/>
    <w:rsid w:val="000717B8"/>
    <w:rsid w:val="00071924"/>
    <w:rsid w:val="00072778"/>
    <w:rsid w:val="00072B4F"/>
    <w:rsid w:val="00072BD2"/>
    <w:rsid w:val="00072CDE"/>
    <w:rsid w:val="0007345A"/>
    <w:rsid w:val="0007382B"/>
    <w:rsid w:val="0007389C"/>
    <w:rsid w:val="00073DD9"/>
    <w:rsid w:val="00073F87"/>
    <w:rsid w:val="00074320"/>
    <w:rsid w:val="0007443A"/>
    <w:rsid w:val="0007449A"/>
    <w:rsid w:val="000746A9"/>
    <w:rsid w:val="00074AB9"/>
    <w:rsid w:val="00074FF4"/>
    <w:rsid w:val="000752A8"/>
    <w:rsid w:val="000753B7"/>
    <w:rsid w:val="00075BDB"/>
    <w:rsid w:val="00075CCA"/>
    <w:rsid w:val="00075CE5"/>
    <w:rsid w:val="00075EEC"/>
    <w:rsid w:val="00077422"/>
    <w:rsid w:val="0007762C"/>
    <w:rsid w:val="000777A4"/>
    <w:rsid w:val="00077951"/>
    <w:rsid w:val="0008023A"/>
    <w:rsid w:val="00080259"/>
    <w:rsid w:val="00080E24"/>
    <w:rsid w:val="00081016"/>
    <w:rsid w:val="000818DF"/>
    <w:rsid w:val="00081F31"/>
    <w:rsid w:val="000825E1"/>
    <w:rsid w:val="0008286B"/>
    <w:rsid w:val="000829F3"/>
    <w:rsid w:val="00082C1E"/>
    <w:rsid w:val="0008396B"/>
    <w:rsid w:val="00083D99"/>
    <w:rsid w:val="0008433B"/>
    <w:rsid w:val="000843D2"/>
    <w:rsid w:val="00084607"/>
    <w:rsid w:val="00085664"/>
    <w:rsid w:val="000856EF"/>
    <w:rsid w:val="00085D13"/>
    <w:rsid w:val="00085ED5"/>
    <w:rsid w:val="000868B9"/>
    <w:rsid w:val="000868D6"/>
    <w:rsid w:val="00086AAC"/>
    <w:rsid w:val="00087088"/>
    <w:rsid w:val="000870C6"/>
    <w:rsid w:val="0008765E"/>
    <w:rsid w:val="0008794A"/>
    <w:rsid w:val="00087ADE"/>
    <w:rsid w:val="00087D12"/>
    <w:rsid w:val="0009007E"/>
    <w:rsid w:val="000902AB"/>
    <w:rsid w:val="000904FA"/>
    <w:rsid w:val="00090732"/>
    <w:rsid w:val="000907F2"/>
    <w:rsid w:val="000917B7"/>
    <w:rsid w:val="00092112"/>
    <w:rsid w:val="000922AE"/>
    <w:rsid w:val="0009283C"/>
    <w:rsid w:val="00092E53"/>
    <w:rsid w:val="00092F45"/>
    <w:rsid w:val="00093001"/>
    <w:rsid w:val="00093633"/>
    <w:rsid w:val="00093DCD"/>
    <w:rsid w:val="00094925"/>
    <w:rsid w:val="00094966"/>
    <w:rsid w:val="00095228"/>
    <w:rsid w:val="000952A5"/>
    <w:rsid w:val="00095A76"/>
    <w:rsid w:val="00095B1B"/>
    <w:rsid w:val="00095E0C"/>
    <w:rsid w:val="00095E25"/>
    <w:rsid w:val="00095F62"/>
    <w:rsid w:val="00096070"/>
    <w:rsid w:val="000966C7"/>
    <w:rsid w:val="00096BF1"/>
    <w:rsid w:val="000973AF"/>
    <w:rsid w:val="0009748A"/>
    <w:rsid w:val="00097DBE"/>
    <w:rsid w:val="000A044F"/>
    <w:rsid w:val="000A079D"/>
    <w:rsid w:val="000A0A04"/>
    <w:rsid w:val="000A0B9D"/>
    <w:rsid w:val="000A0BB0"/>
    <w:rsid w:val="000A0F6D"/>
    <w:rsid w:val="000A197E"/>
    <w:rsid w:val="000A19F9"/>
    <w:rsid w:val="000A216D"/>
    <w:rsid w:val="000A249A"/>
    <w:rsid w:val="000A2551"/>
    <w:rsid w:val="000A29DB"/>
    <w:rsid w:val="000A2F47"/>
    <w:rsid w:val="000A319C"/>
    <w:rsid w:val="000A385D"/>
    <w:rsid w:val="000A3980"/>
    <w:rsid w:val="000A3A0C"/>
    <w:rsid w:val="000A3CEF"/>
    <w:rsid w:val="000A43AC"/>
    <w:rsid w:val="000A43EB"/>
    <w:rsid w:val="000A456F"/>
    <w:rsid w:val="000A554D"/>
    <w:rsid w:val="000A5766"/>
    <w:rsid w:val="000A5B9A"/>
    <w:rsid w:val="000A5C32"/>
    <w:rsid w:val="000A6B21"/>
    <w:rsid w:val="000A6C49"/>
    <w:rsid w:val="000A6F1D"/>
    <w:rsid w:val="000A6F8A"/>
    <w:rsid w:val="000A7A63"/>
    <w:rsid w:val="000A7D5E"/>
    <w:rsid w:val="000B0258"/>
    <w:rsid w:val="000B0651"/>
    <w:rsid w:val="000B0735"/>
    <w:rsid w:val="000B0C1A"/>
    <w:rsid w:val="000B0C3A"/>
    <w:rsid w:val="000B0C3C"/>
    <w:rsid w:val="000B12D7"/>
    <w:rsid w:val="000B133C"/>
    <w:rsid w:val="000B14AC"/>
    <w:rsid w:val="000B1600"/>
    <w:rsid w:val="000B18AA"/>
    <w:rsid w:val="000B1EA9"/>
    <w:rsid w:val="000B21B3"/>
    <w:rsid w:val="000B23FE"/>
    <w:rsid w:val="000B26C1"/>
    <w:rsid w:val="000B28C9"/>
    <w:rsid w:val="000B2C2C"/>
    <w:rsid w:val="000B2DA8"/>
    <w:rsid w:val="000B2EE7"/>
    <w:rsid w:val="000B3434"/>
    <w:rsid w:val="000B3806"/>
    <w:rsid w:val="000B3B87"/>
    <w:rsid w:val="000B3C27"/>
    <w:rsid w:val="000B4982"/>
    <w:rsid w:val="000B4FED"/>
    <w:rsid w:val="000B62CC"/>
    <w:rsid w:val="000B62F6"/>
    <w:rsid w:val="000B64A9"/>
    <w:rsid w:val="000B67D5"/>
    <w:rsid w:val="000B6B52"/>
    <w:rsid w:val="000B7431"/>
    <w:rsid w:val="000B757B"/>
    <w:rsid w:val="000C0366"/>
    <w:rsid w:val="000C18E8"/>
    <w:rsid w:val="000C20E1"/>
    <w:rsid w:val="000C22E4"/>
    <w:rsid w:val="000C259B"/>
    <w:rsid w:val="000C2F7B"/>
    <w:rsid w:val="000C30F6"/>
    <w:rsid w:val="000C3796"/>
    <w:rsid w:val="000C458A"/>
    <w:rsid w:val="000C5943"/>
    <w:rsid w:val="000C61CC"/>
    <w:rsid w:val="000C62E6"/>
    <w:rsid w:val="000C661E"/>
    <w:rsid w:val="000C6978"/>
    <w:rsid w:val="000C6BBE"/>
    <w:rsid w:val="000C6BD0"/>
    <w:rsid w:val="000C6C99"/>
    <w:rsid w:val="000C73F1"/>
    <w:rsid w:val="000C7698"/>
    <w:rsid w:val="000C77B4"/>
    <w:rsid w:val="000C7F58"/>
    <w:rsid w:val="000C7F62"/>
    <w:rsid w:val="000D045D"/>
    <w:rsid w:val="000D05A6"/>
    <w:rsid w:val="000D0867"/>
    <w:rsid w:val="000D09D1"/>
    <w:rsid w:val="000D0A42"/>
    <w:rsid w:val="000D0FCC"/>
    <w:rsid w:val="000D1D82"/>
    <w:rsid w:val="000D2720"/>
    <w:rsid w:val="000D2E3D"/>
    <w:rsid w:val="000D2FBF"/>
    <w:rsid w:val="000D3231"/>
    <w:rsid w:val="000D3BC7"/>
    <w:rsid w:val="000D4788"/>
    <w:rsid w:val="000D4BC8"/>
    <w:rsid w:val="000D4BD9"/>
    <w:rsid w:val="000D547E"/>
    <w:rsid w:val="000D55E6"/>
    <w:rsid w:val="000D5DE8"/>
    <w:rsid w:val="000D662C"/>
    <w:rsid w:val="000D6BC0"/>
    <w:rsid w:val="000D7A2E"/>
    <w:rsid w:val="000E06C4"/>
    <w:rsid w:val="000E095A"/>
    <w:rsid w:val="000E0A22"/>
    <w:rsid w:val="000E0A39"/>
    <w:rsid w:val="000E0AC6"/>
    <w:rsid w:val="000E17A8"/>
    <w:rsid w:val="000E182C"/>
    <w:rsid w:val="000E1D02"/>
    <w:rsid w:val="000E1E7D"/>
    <w:rsid w:val="000E1F1F"/>
    <w:rsid w:val="000E24BD"/>
    <w:rsid w:val="000E29BA"/>
    <w:rsid w:val="000E2BBF"/>
    <w:rsid w:val="000E2C29"/>
    <w:rsid w:val="000E2F4C"/>
    <w:rsid w:val="000E31EF"/>
    <w:rsid w:val="000E32FB"/>
    <w:rsid w:val="000E3572"/>
    <w:rsid w:val="000E3AB5"/>
    <w:rsid w:val="000E3C9C"/>
    <w:rsid w:val="000E3D4B"/>
    <w:rsid w:val="000E420B"/>
    <w:rsid w:val="000E4439"/>
    <w:rsid w:val="000E4837"/>
    <w:rsid w:val="000E50A0"/>
    <w:rsid w:val="000E51EB"/>
    <w:rsid w:val="000E5271"/>
    <w:rsid w:val="000E541C"/>
    <w:rsid w:val="000E5578"/>
    <w:rsid w:val="000E5C35"/>
    <w:rsid w:val="000E5E63"/>
    <w:rsid w:val="000E645C"/>
    <w:rsid w:val="000E6CCD"/>
    <w:rsid w:val="000E7039"/>
    <w:rsid w:val="000E7306"/>
    <w:rsid w:val="000E7D6F"/>
    <w:rsid w:val="000F039B"/>
    <w:rsid w:val="000F0985"/>
    <w:rsid w:val="000F0DAF"/>
    <w:rsid w:val="000F144F"/>
    <w:rsid w:val="000F198C"/>
    <w:rsid w:val="000F2582"/>
    <w:rsid w:val="000F25D9"/>
    <w:rsid w:val="000F2765"/>
    <w:rsid w:val="000F276C"/>
    <w:rsid w:val="000F2C10"/>
    <w:rsid w:val="000F2EA2"/>
    <w:rsid w:val="000F2F00"/>
    <w:rsid w:val="000F31FF"/>
    <w:rsid w:val="000F3322"/>
    <w:rsid w:val="000F4013"/>
    <w:rsid w:val="000F482B"/>
    <w:rsid w:val="000F49CE"/>
    <w:rsid w:val="000F4ECD"/>
    <w:rsid w:val="000F545F"/>
    <w:rsid w:val="000F5797"/>
    <w:rsid w:val="000F5F2E"/>
    <w:rsid w:val="000F6625"/>
    <w:rsid w:val="000F6991"/>
    <w:rsid w:val="000F6B7B"/>
    <w:rsid w:val="000F6DD4"/>
    <w:rsid w:val="000F739D"/>
    <w:rsid w:val="000F73F4"/>
    <w:rsid w:val="000F749B"/>
    <w:rsid w:val="000F74E5"/>
    <w:rsid w:val="000F76C6"/>
    <w:rsid w:val="000F79D2"/>
    <w:rsid w:val="000F7AB0"/>
    <w:rsid w:val="000F7AD2"/>
    <w:rsid w:val="000F7B36"/>
    <w:rsid w:val="000F7BCF"/>
    <w:rsid w:val="000F7DF7"/>
    <w:rsid w:val="00100571"/>
    <w:rsid w:val="00100C04"/>
    <w:rsid w:val="00100E24"/>
    <w:rsid w:val="00101A42"/>
    <w:rsid w:val="00102AD8"/>
    <w:rsid w:val="00102B75"/>
    <w:rsid w:val="00102B7F"/>
    <w:rsid w:val="00102F2C"/>
    <w:rsid w:val="00102FDE"/>
    <w:rsid w:val="001037E7"/>
    <w:rsid w:val="00103951"/>
    <w:rsid w:val="00103F30"/>
    <w:rsid w:val="00104668"/>
    <w:rsid w:val="00104DAC"/>
    <w:rsid w:val="00104EE1"/>
    <w:rsid w:val="00105369"/>
    <w:rsid w:val="00106679"/>
    <w:rsid w:val="00106C02"/>
    <w:rsid w:val="0010716A"/>
    <w:rsid w:val="00107347"/>
    <w:rsid w:val="00107706"/>
    <w:rsid w:val="0010782F"/>
    <w:rsid w:val="00107CA0"/>
    <w:rsid w:val="00107D70"/>
    <w:rsid w:val="00107F01"/>
    <w:rsid w:val="001104D4"/>
    <w:rsid w:val="00110C18"/>
    <w:rsid w:val="00111198"/>
    <w:rsid w:val="0011180F"/>
    <w:rsid w:val="0011195A"/>
    <w:rsid w:val="00111BD6"/>
    <w:rsid w:val="00111F11"/>
    <w:rsid w:val="00112505"/>
    <w:rsid w:val="00112CBF"/>
    <w:rsid w:val="00114217"/>
    <w:rsid w:val="0011468F"/>
    <w:rsid w:val="00114806"/>
    <w:rsid w:val="001148F6"/>
    <w:rsid w:val="00114C90"/>
    <w:rsid w:val="001159FF"/>
    <w:rsid w:val="0011605C"/>
    <w:rsid w:val="00116412"/>
    <w:rsid w:val="0011659F"/>
    <w:rsid w:val="0011665F"/>
    <w:rsid w:val="001169FA"/>
    <w:rsid w:val="00116BBE"/>
    <w:rsid w:val="00116D7E"/>
    <w:rsid w:val="001170C5"/>
    <w:rsid w:val="00117704"/>
    <w:rsid w:val="00117B16"/>
    <w:rsid w:val="0012018A"/>
    <w:rsid w:val="001206B9"/>
    <w:rsid w:val="00120B2D"/>
    <w:rsid w:val="00120BBF"/>
    <w:rsid w:val="00120C4A"/>
    <w:rsid w:val="001214A2"/>
    <w:rsid w:val="0012186E"/>
    <w:rsid w:val="00121C13"/>
    <w:rsid w:val="00121EC6"/>
    <w:rsid w:val="00122AC6"/>
    <w:rsid w:val="00123295"/>
    <w:rsid w:val="001232E5"/>
    <w:rsid w:val="00123540"/>
    <w:rsid w:val="00123833"/>
    <w:rsid w:val="001239AC"/>
    <w:rsid w:val="00125261"/>
    <w:rsid w:val="001252AB"/>
    <w:rsid w:val="001256ED"/>
    <w:rsid w:val="001259CA"/>
    <w:rsid w:val="00125BE5"/>
    <w:rsid w:val="001260F7"/>
    <w:rsid w:val="001261BE"/>
    <w:rsid w:val="00126BFE"/>
    <w:rsid w:val="00127445"/>
    <w:rsid w:val="00127912"/>
    <w:rsid w:val="00127D77"/>
    <w:rsid w:val="00127E0B"/>
    <w:rsid w:val="001312DF"/>
    <w:rsid w:val="00131900"/>
    <w:rsid w:val="00131BC6"/>
    <w:rsid w:val="00131D39"/>
    <w:rsid w:val="00131E63"/>
    <w:rsid w:val="00132457"/>
    <w:rsid w:val="0013249E"/>
    <w:rsid w:val="00132599"/>
    <w:rsid w:val="00132734"/>
    <w:rsid w:val="001329CA"/>
    <w:rsid w:val="00132AEC"/>
    <w:rsid w:val="00132C89"/>
    <w:rsid w:val="00132EED"/>
    <w:rsid w:val="00133287"/>
    <w:rsid w:val="001333D7"/>
    <w:rsid w:val="00133942"/>
    <w:rsid w:val="00133BAE"/>
    <w:rsid w:val="00133D1E"/>
    <w:rsid w:val="00133EE4"/>
    <w:rsid w:val="00134254"/>
    <w:rsid w:val="00134789"/>
    <w:rsid w:val="00134B8F"/>
    <w:rsid w:val="0013579F"/>
    <w:rsid w:val="00135DB7"/>
    <w:rsid w:val="00136232"/>
    <w:rsid w:val="00136508"/>
    <w:rsid w:val="001369BC"/>
    <w:rsid w:val="0013730A"/>
    <w:rsid w:val="00137482"/>
    <w:rsid w:val="0013772D"/>
    <w:rsid w:val="00137887"/>
    <w:rsid w:val="00137929"/>
    <w:rsid w:val="00140826"/>
    <w:rsid w:val="00140B44"/>
    <w:rsid w:val="00140CE1"/>
    <w:rsid w:val="00140DDE"/>
    <w:rsid w:val="00141AB1"/>
    <w:rsid w:val="00141E75"/>
    <w:rsid w:val="00142001"/>
    <w:rsid w:val="00142508"/>
    <w:rsid w:val="00142959"/>
    <w:rsid w:val="00143121"/>
    <w:rsid w:val="00143611"/>
    <w:rsid w:val="00143ACF"/>
    <w:rsid w:val="00143DFC"/>
    <w:rsid w:val="00144024"/>
    <w:rsid w:val="0014448B"/>
    <w:rsid w:val="001457AA"/>
    <w:rsid w:val="0014593B"/>
    <w:rsid w:val="001459AA"/>
    <w:rsid w:val="001461BC"/>
    <w:rsid w:val="00146409"/>
    <w:rsid w:val="00146551"/>
    <w:rsid w:val="00146624"/>
    <w:rsid w:val="001469B3"/>
    <w:rsid w:val="001478FB"/>
    <w:rsid w:val="00147E6F"/>
    <w:rsid w:val="00150260"/>
    <w:rsid w:val="00150295"/>
    <w:rsid w:val="001513FF"/>
    <w:rsid w:val="001515F7"/>
    <w:rsid w:val="001516E1"/>
    <w:rsid w:val="00153BE7"/>
    <w:rsid w:val="00153EC3"/>
    <w:rsid w:val="0015413E"/>
    <w:rsid w:val="001543BA"/>
    <w:rsid w:val="00154550"/>
    <w:rsid w:val="00154CD7"/>
    <w:rsid w:val="00155574"/>
    <w:rsid w:val="001556F7"/>
    <w:rsid w:val="0015571A"/>
    <w:rsid w:val="0015619C"/>
    <w:rsid w:val="001562DB"/>
    <w:rsid w:val="00156566"/>
    <w:rsid w:val="001566A8"/>
    <w:rsid w:val="00156712"/>
    <w:rsid w:val="0015697F"/>
    <w:rsid w:val="00156E9A"/>
    <w:rsid w:val="001576E9"/>
    <w:rsid w:val="0015774E"/>
    <w:rsid w:val="00157C53"/>
    <w:rsid w:val="00157F8E"/>
    <w:rsid w:val="001600FF"/>
    <w:rsid w:val="0016058D"/>
    <w:rsid w:val="00161A54"/>
    <w:rsid w:val="0016290E"/>
    <w:rsid w:val="00162C21"/>
    <w:rsid w:val="001630AC"/>
    <w:rsid w:val="00163AB4"/>
    <w:rsid w:val="00163DFC"/>
    <w:rsid w:val="00164027"/>
    <w:rsid w:val="00164454"/>
    <w:rsid w:val="001647A8"/>
    <w:rsid w:val="0016491C"/>
    <w:rsid w:val="00164A52"/>
    <w:rsid w:val="00164CD8"/>
    <w:rsid w:val="00164E19"/>
    <w:rsid w:val="00164EB5"/>
    <w:rsid w:val="00164F4C"/>
    <w:rsid w:val="00165512"/>
    <w:rsid w:val="001659F1"/>
    <w:rsid w:val="00165BCF"/>
    <w:rsid w:val="00165DC9"/>
    <w:rsid w:val="00166120"/>
    <w:rsid w:val="00166199"/>
    <w:rsid w:val="001663A4"/>
    <w:rsid w:val="001667B0"/>
    <w:rsid w:val="00166B1C"/>
    <w:rsid w:val="00166CF5"/>
    <w:rsid w:val="00166DF4"/>
    <w:rsid w:val="001672B9"/>
    <w:rsid w:val="001676E8"/>
    <w:rsid w:val="0017030C"/>
    <w:rsid w:val="00170351"/>
    <w:rsid w:val="00170E06"/>
    <w:rsid w:val="00170EDC"/>
    <w:rsid w:val="00170F34"/>
    <w:rsid w:val="00170FBA"/>
    <w:rsid w:val="00171442"/>
    <w:rsid w:val="00171B0D"/>
    <w:rsid w:val="00171F73"/>
    <w:rsid w:val="00172198"/>
    <w:rsid w:val="0017224A"/>
    <w:rsid w:val="00172B48"/>
    <w:rsid w:val="00172D9B"/>
    <w:rsid w:val="00173D2B"/>
    <w:rsid w:val="00173F92"/>
    <w:rsid w:val="00174278"/>
    <w:rsid w:val="0017457A"/>
    <w:rsid w:val="001746D8"/>
    <w:rsid w:val="00174734"/>
    <w:rsid w:val="00174F0E"/>
    <w:rsid w:val="00174F1A"/>
    <w:rsid w:val="00174FC9"/>
    <w:rsid w:val="0017552E"/>
    <w:rsid w:val="00175749"/>
    <w:rsid w:val="00175864"/>
    <w:rsid w:val="00175BCC"/>
    <w:rsid w:val="00175F07"/>
    <w:rsid w:val="0017616E"/>
    <w:rsid w:val="001764A9"/>
    <w:rsid w:val="0017652A"/>
    <w:rsid w:val="00177271"/>
    <w:rsid w:val="001776E6"/>
    <w:rsid w:val="001777B7"/>
    <w:rsid w:val="001777C7"/>
    <w:rsid w:val="00180034"/>
    <w:rsid w:val="001803F2"/>
    <w:rsid w:val="0018050A"/>
    <w:rsid w:val="001805DE"/>
    <w:rsid w:val="00180706"/>
    <w:rsid w:val="001809CA"/>
    <w:rsid w:val="00180A0D"/>
    <w:rsid w:val="00180D79"/>
    <w:rsid w:val="00181059"/>
    <w:rsid w:val="00181214"/>
    <w:rsid w:val="0018156F"/>
    <w:rsid w:val="00181781"/>
    <w:rsid w:val="001817D4"/>
    <w:rsid w:val="00181987"/>
    <w:rsid w:val="00181E06"/>
    <w:rsid w:val="001823D8"/>
    <w:rsid w:val="001824B2"/>
    <w:rsid w:val="001826FB"/>
    <w:rsid w:val="00182840"/>
    <w:rsid w:val="001828AC"/>
    <w:rsid w:val="00183232"/>
    <w:rsid w:val="0018378D"/>
    <w:rsid w:val="001837F4"/>
    <w:rsid w:val="00183939"/>
    <w:rsid w:val="00183AC8"/>
    <w:rsid w:val="00183BFE"/>
    <w:rsid w:val="00183C42"/>
    <w:rsid w:val="00183F1D"/>
    <w:rsid w:val="00184450"/>
    <w:rsid w:val="001844F5"/>
    <w:rsid w:val="00184555"/>
    <w:rsid w:val="001847C9"/>
    <w:rsid w:val="001849AD"/>
    <w:rsid w:val="00184AC4"/>
    <w:rsid w:val="00184B37"/>
    <w:rsid w:val="00184B86"/>
    <w:rsid w:val="00185965"/>
    <w:rsid w:val="00185A0C"/>
    <w:rsid w:val="00185C6D"/>
    <w:rsid w:val="001863B4"/>
    <w:rsid w:val="0018643D"/>
    <w:rsid w:val="001864D0"/>
    <w:rsid w:val="001868AB"/>
    <w:rsid w:val="00186EA8"/>
    <w:rsid w:val="00187249"/>
    <w:rsid w:val="00187434"/>
    <w:rsid w:val="00187679"/>
    <w:rsid w:val="00191E04"/>
    <w:rsid w:val="00191F2A"/>
    <w:rsid w:val="001922D1"/>
    <w:rsid w:val="00192507"/>
    <w:rsid w:val="00192CF0"/>
    <w:rsid w:val="001930D4"/>
    <w:rsid w:val="00193742"/>
    <w:rsid w:val="001938D7"/>
    <w:rsid w:val="00193A3F"/>
    <w:rsid w:val="001940C2"/>
    <w:rsid w:val="001942CC"/>
    <w:rsid w:val="00194BE4"/>
    <w:rsid w:val="00194DA2"/>
    <w:rsid w:val="00195053"/>
    <w:rsid w:val="001951D7"/>
    <w:rsid w:val="00195775"/>
    <w:rsid w:val="00195B0A"/>
    <w:rsid w:val="00195D22"/>
    <w:rsid w:val="001963D8"/>
    <w:rsid w:val="001970F4"/>
    <w:rsid w:val="001974D5"/>
    <w:rsid w:val="001A0BC7"/>
    <w:rsid w:val="001A1308"/>
    <w:rsid w:val="001A16A8"/>
    <w:rsid w:val="001A19B5"/>
    <w:rsid w:val="001A1CB7"/>
    <w:rsid w:val="001A26B9"/>
    <w:rsid w:val="001A3269"/>
    <w:rsid w:val="001A38DC"/>
    <w:rsid w:val="001A3E61"/>
    <w:rsid w:val="001A4168"/>
    <w:rsid w:val="001A4344"/>
    <w:rsid w:val="001A49D3"/>
    <w:rsid w:val="001A4A15"/>
    <w:rsid w:val="001A4E8E"/>
    <w:rsid w:val="001A5920"/>
    <w:rsid w:val="001A5BE7"/>
    <w:rsid w:val="001A5C19"/>
    <w:rsid w:val="001A6FCE"/>
    <w:rsid w:val="001A6FE9"/>
    <w:rsid w:val="001A72B6"/>
    <w:rsid w:val="001A7C7B"/>
    <w:rsid w:val="001A7E46"/>
    <w:rsid w:val="001A7FD5"/>
    <w:rsid w:val="001B00F9"/>
    <w:rsid w:val="001B0246"/>
    <w:rsid w:val="001B028E"/>
    <w:rsid w:val="001B0412"/>
    <w:rsid w:val="001B0A35"/>
    <w:rsid w:val="001B0B9A"/>
    <w:rsid w:val="001B134A"/>
    <w:rsid w:val="001B1B5E"/>
    <w:rsid w:val="001B21B4"/>
    <w:rsid w:val="001B2C1C"/>
    <w:rsid w:val="001B2E10"/>
    <w:rsid w:val="001B33A9"/>
    <w:rsid w:val="001B38BF"/>
    <w:rsid w:val="001B3936"/>
    <w:rsid w:val="001B398E"/>
    <w:rsid w:val="001B3A02"/>
    <w:rsid w:val="001B3C09"/>
    <w:rsid w:val="001B3D72"/>
    <w:rsid w:val="001B3E37"/>
    <w:rsid w:val="001B4569"/>
    <w:rsid w:val="001B4D74"/>
    <w:rsid w:val="001B4FB6"/>
    <w:rsid w:val="001B584D"/>
    <w:rsid w:val="001B58F7"/>
    <w:rsid w:val="001B5933"/>
    <w:rsid w:val="001B5A4F"/>
    <w:rsid w:val="001B5CDC"/>
    <w:rsid w:val="001B5EDE"/>
    <w:rsid w:val="001B5FF2"/>
    <w:rsid w:val="001B64E3"/>
    <w:rsid w:val="001B64FA"/>
    <w:rsid w:val="001B6CA6"/>
    <w:rsid w:val="001B6CFC"/>
    <w:rsid w:val="001B7003"/>
    <w:rsid w:val="001B7140"/>
    <w:rsid w:val="001C1380"/>
    <w:rsid w:val="001C16BB"/>
    <w:rsid w:val="001C173D"/>
    <w:rsid w:val="001C17E5"/>
    <w:rsid w:val="001C1D11"/>
    <w:rsid w:val="001C25F0"/>
    <w:rsid w:val="001C29B7"/>
    <w:rsid w:val="001C2B79"/>
    <w:rsid w:val="001C352A"/>
    <w:rsid w:val="001C3C5F"/>
    <w:rsid w:val="001C3C67"/>
    <w:rsid w:val="001C5A7C"/>
    <w:rsid w:val="001C5FF1"/>
    <w:rsid w:val="001C684B"/>
    <w:rsid w:val="001C6E41"/>
    <w:rsid w:val="001C74CA"/>
    <w:rsid w:val="001C7B7F"/>
    <w:rsid w:val="001C7C7C"/>
    <w:rsid w:val="001C7F80"/>
    <w:rsid w:val="001D0240"/>
    <w:rsid w:val="001D0559"/>
    <w:rsid w:val="001D07FD"/>
    <w:rsid w:val="001D0C03"/>
    <w:rsid w:val="001D0C92"/>
    <w:rsid w:val="001D0E8C"/>
    <w:rsid w:val="001D115C"/>
    <w:rsid w:val="001D1171"/>
    <w:rsid w:val="001D11B0"/>
    <w:rsid w:val="001D16E4"/>
    <w:rsid w:val="001D3C2E"/>
    <w:rsid w:val="001D45C0"/>
    <w:rsid w:val="001D471D"/>
    <w:rsid w:val="001D4E6D"/>
    <w:rsid w:val="001D5061"/>
    <w:rsid w:val="001D60A7"/>
    <w:rsid w:val="001D6553"/>
    <w:rsid w:val="001D6882"/>
    <w:rsid w:val="001D6DE8"/>
    <w:rsid w:val="001D6FB0"/>
    <w:rsid w:val="001D78C5"/>
    <w:rsid w:val="001E001D"/>
    <w:rsid w:val="001E097A"/>
    <w:rsid w:val="001E09DC"/>
    <w:rsid w:val="001E0D67"/>
    <w:rsid w:val="001E1FB6"/>
    <w:rsid w:val="001E217A"/>
    <w:rsid w:val="001E276D"/>
    <w:rsid w:val="001E2BFA"/>
    <w:rsid w:val="001E2FDF"/>
    <w:rsid w:val="001E2FFC"/>
    <w:rsid w:val="001E301E"/>
    <w:rsid w:val="001E33BC"/>
    <w:rsid w:val="001E3A2F"/>
    <w:rsid w:val="001E3AE9"/>
    <w:rsid w:val="001E3FC8"/>
    <w:rsid w:val="001E40E7"/>
    <w:rsid w:val="001E430F"/>
    <w:rsid w:val="001E4605"/>
    <w:rsid w:val="001E50B1"/>
    <w:rsid w:val="001E52FB"/>
    <w:rsid w:val="001E55FE"/>
    <w:rsid w:val="001E5C53"/>
    <w:rsid w:val="001E5FA0"/>
    <w:rsid w:val="001E6162"/>
    <w:rsid w:val="001E623D"/>
    <w:rsid w:val="001E6616"/>
    <w:rsid w:val="001E66D7"/>
    <w:rsid w:val="001E78A2"/>
    <w:rsid w:val="001E7BA8"/>
    <w:rsid w:val="001E7D2F"/>
    <w:rsid w:val="001E7EC0"/>
    <w:rsid w:val="001F026B"/>
    <w:rsid w:val="001F0280"/>
    <w:rsid w:val="001F02DA"/>
    <w:rsid w:val="001F060E"/>
    <w:rsid w:val="001F076E"/>
    <w:rsid w:val="001F0ACA"/>
    <w:rsid w:val="001F0D4D"/>
    <w:rsid w:val="001F1A7A"/>
    <w:rsid w:val="001F21ED"/>
    <w:rsid w:val="001F2B97"/>
    <w:rsid w:val="001F3514"/>
    <w:rsid w:val="001F370B"/>
    <w:rsid w:val="001F372B"/>
    <w:rsid w:val="001F3A7F"/>
    <w:rsid w:val="001F4495"/>
    <w:rsid w:val="001F48B9"/>
    <w:rsid w:val="001F49BE"/>
    <w:rsid w:val="001F50B3"/>
    <w:rsid w:val="001F587A"/>
    <w:rsid w:val="001F64DB"/>
    <w:rsid w:val="001F6700"/>
    <w:rsid w:val="001F6C25"/>
    <w:rsid w:val="001F6FE4"/>
    <w:rsid w:val="001F7206"/>
    <w:rsid w:val="001F742D"/>
    <w:rsid w:val="001F7604"/>
    <w:rsid w:val="001F7CD9"/>
    <w:rsid w:val="00200239"/>
    <w:rsid w:val="00200D8E"/>
    <w:rsid w:val="00200F8C"/>
    <w:rsid w:val="002010A9"/>
    <w:rsid w:val="002016F6"/>
    <w:rsid w:val="002018A6"/>
    <w:rsid w:val="00201B7C"/>
    <w:rsid w:val="00201EF7"/>
    <w:rsid w:val="00201F83"/>
    <w:rsid w:val="00202F39"/>
    <w:rsid w:val="00203833"/>
    <w:rsid w:val="00203932"/>
    <w:rsid w:val="00203D72"/>
    <w:rsid w:val="00204149"/>
    <w:rsid w:val="0020444E"/>
    <w:rsid w:val="002052D7"/>
    <w:rsid w:val="00206398"/>
    <w:rsid w:val="002066CA"/>
    <w:rsid w:val="00206D57"/>
    <w:rsid w:val="00206E3D"/>
    <w:rsid w:val="00206ECE"/>
    <w:rsid w:val="0020743A"/>
    <w:rsid w:val="00207620"/>
    <w:rsid w:val="002076A2"/>
    <w:rsid w:val="00207CBC"/>
    <w:rsid w:val="002100B7"/>
    <w:rsid w:val="0021013F"/>
    <w:rsid w:val="002103CB"/>
    <w:rsid w:val="0021082A"/>
    <w:rsid w:val="0021089B"/>
    <w:rsid w:val="00210A09"/>
    <w:rsid w:val="002112F1"/>
    <w:rsid w:val="0021175F"/>
    <w:rsid w:val="0021353C"/>
    <w:rsid w:val="00213BBA"/>
    <w:rsid w:val="002141CF"/>
    <w:rsid w:val="002144AB"/>
    <w:rsid w:val="0021454E"/>
    <w:rsid w:val="002146A9"/>
    <w:rsid w:val="0021499B"/>
    <w:rsid w:val="00214F5B"/>
    <w:rsid w:val="00215497"/>
    <w:rsid w:val="00215E3F"/>
    <w:rsid w:val="002163FC"/>
    <w:rsid w:val="0021681F"/>
    <w:rsid w:val="002169EE"/>
    <w:rsid w:val="00216D47"/>
    <w:rsid w:val="00216E48"/>
    <w:rsid w:val="0021701D"/>
    <w:rsid w:val="0021716F"/>
    <w:rsid w:val="002171B7"/>
    <w:rsid w:val="002171FB"/>
    <w:rsid w:val="00217254"/>
    <w:rsid w:val="002173CC"/>
    <w:rsid w:val="002178B1"/>
    <w:rsid w:val="00217AD9"/>
    <w:rsid w:val="00217B9C"/>
    <w:rsid w:val="002200BF"/>
    <w:rsid w:val="00220AE6"/>
    <w:rsid w:val="00220CFE"/>
    <w:rsid w:val="002217D4"/>
    <w:rsid w:val="00221E03"/>
    <w:rsid w:val="00221E18"/>
    <w:rsid w:val="0022209F"/>
    <w:rsid w:val="002226AE"/>
    <w:rsid w:val="00223749"/>
    <w:rsid w:val="00223972"/>
    <w:rsid w:val="00223B39"/>
    <w:rsid w:val="00224913"/>
    <w:rsid w:val="00224DB7"/>
    <w:rsid w:val="00225473"/>
    <w:rsid w:val="00225706"/>
    <w:rsid w:val="00225BB6"/>
    <w:rsid w:val="002267FE"/>
    <w:rsid w:val="00226B61"/>
    <w:rsid w:val="00226E69"/>
    <w:rsid w:val="002271C7"/>
    <w:rsid w:val="002272D3"/>
    <w:rsid w:val="002274AF"/>
    <w:rsid w:val="00227B45"/>
    <w:rsid w:val="00227C8D"/>
    <w:rsid w:val="002306D1"/>
    <w:rsid w:val="00230D62"/>
    <w:rsid w:val="002314DD"/>
    <w:rsid w:val="002318F6"/>
    <w:rsid w:val="00231961"/>
    <w:rsid w:val="00231BE7"/>
    <w:rsid w:val="00231D88"/>
    <w:rsid w:val="00231DAD"/>
    <w:rsid w:val="00231FF9"/>
    <w:rsid w:val="002320A4"/>
    <w:rsid w:val="002320A5"/>
    <w:rsid w:val="00232101"/>
    <w:rsid w:val="0023237A"/>
    <w:rsid w:val="0023309B"/>
    <w:rsid w:val="00233C35"/>
    <w:rsid w:val="00233E15"/>
    <w:rsid w:val="00234655"/>
    <w:rsid w:val="00234764"/>
    <w:rsid w:val="00234AB4"/>
    <w:rsid w:val="00234BCA"/>
    <w:rsid w:val="00234E38"/>
    <w:rsid w:val="00234F92"/>
    <w:rsid w:val="00235615"/>
    <w:rsid w:val="00235A7A"/>
    <w:rsid w:val="00236A74"/>
    <w:rsid w:val="00236ABC"/>
    <w:rsid w:val="0023725C"/>
    <w:rsid w:val="0023775F"/>
    <w:rsid w:val="0023787C"/>
    <w:rsid w:val="00237B63"/>
    <w:rsid w:val="00237BAE"/>
    <w:rsid w:val="00237E36"/>
    <w:rsid w:val="002403FA"/>
    <w:rsid w:val="002409BE"/>
    <w:rsid w:val="002409F9"/>
    <w:rsid w:val="00240E42"/>
    <w:rsid w:val="00241651"/>
    <w:rsid w:val="0024272C"/>
    <w:rsid w:val="00242748"/>
    <w:rsid w:val="00243044"/>
    <w:rsid w:val="00243091"/>
    <w:rsid w:val="002433C8"/>
    <w:rsid w:val="0024415F"/>
    <w:rsid w:val="00244848"/>
    <w:rsid w:val="0024486C"/>
    <w:rsid w:val="0024575E"/>
    <w:rsid w:val="002460FA"/>
    <w:rsid w:val="00246770"/>
    <w:rsid w:val="00246B56"/>
    <w:rsid w:val="00246D2B"/>
    <w:rsid w:val="00246FDE"/>
    <w:rsid w:val="0024789D"/>
    <w:rsid w:val="00247A0A"/>
    <w:rsid w:val="00247C1E"/>
    <w:rsid w:val="00247C38"/>
    <w:rsid w:val="00247D7F"/>
    <w:rsid w:val="00247DA4"/>
    <w:rsid w:val="0025042B"/>
    <w:rsid w:val="00250F34"/>
    <w:rsid w:val="0025125B"/>
    <w:rsid w:val="00251513"/>
    <w:rsid w:val="00251AA4"/>
    <w:rsid w:val="00251B11"/>
    <w:rsid w:val="00251C6E"/>
    <w:rsid w:val="0025245C"/>
    <w:rsid w:val="002526AB"/>
    <w:rsid w:val="002529E7"/>
    <w:rsid w:val="002529ED"/>
    <w:rsid w:val="00252F15"/>
    <w:rsid w:val="00253A89"/>
    <w:rsid w:val="00253D15"/>
    <w:rsid w:val="002541E5"/>
    <w:rsid w:val="0025476F"/>
    <w:rsid w:val="00254865"/>
    <w:rsid w:val="002550D9"/>
    <w:rsid w:val="002553DB"/>
    <w:rsid w:val="00255F34"/>
    <w:rsid w:val="0025616D"/>
    <w:rsid w:val="00256268"/>
    <w:rsid w:val="00256CDD"/>
    <w:rsid w:val="00256EEA"/>
    <w:rsid w:val="00256F8E"/>
    <w:rsid w:val="00257069"/>
    <w:rsid w:val="0025709C"/>
    <w:rsid w:val="002570E6"/>
    <w:rsid w:val="00257417"/>
    <w:rsid w:val="0025786C"/>
    <w:rsid w:val="00257E78"/>
    <w:rsid w:val="002602A2"/>
    <w:rsid w:val="00260571"/>
    <w:rsid w:val="00260E3D"/>
    <w:rsid w:val="00260E70"/>
    <w:rsid w:val="00261AF6"/>
    <w:rsid w:val="00262003"/>
    <w:rsid w:val="00262253"/>
    <w:rsid w:val="002622FF"/>
    <w:rsid w:val="00262404"/>
    <w:rsid w:val="00263844"/>
    <w:rsid w:val="002638C0"/>
    <w:rsid w:val="002638CF"/>
    <w:rsid w:val="002644A9"/>
    <w:rsid w:val="002644B5"/>
    <w:rsid w:val="002647CE"/>
    <w:rsid w:val="00264A10"/>
    <w:rsid w:val="00264AAD"/>
    <w:rsid w:val="00264CC3"/>
    <w:rsid w:val="00264EA2"/>
    <w:rsid w:val="0026533C"/>
    <w:rsid w:val="00265BA9"/>
    <w:rsid w:val="00265D28"/>
    <w:rsid w:val="00265DA2"/>
    <w:rsid w:val="00266090"/>
    <w:rsid w:val="0026629C"/>
    <w:rsid w:val="0026666D"/>
    <w:rsid w:val="0026681B"/>
    <w:rsid w:val="00266F90"/>
    <w:rsid w:val="00267313"/>
    <w:rsid w:val="00267578"/>
    <w:rsid w:val="00270279"/>
    <w:rsid w:val="00270992"/>
    <w:rsid w:val="00270AF7"/>
    <w:rsid w:val="00270D44"/>
    <w:rsid w:val="00270FEB"/>
    <w:rsid w:val="00271061"/>
    <w:rsid w:val="0027113A"/>
    <w:rsid w:val="002713ED"/>
    <w:rsid w:val="002715B2"/>
    <w:rsid w:val="0027176A"/>
    <w:rsid w:val="00271772"/>
    <w:rsid w:val="00271E68"/>
    <w:rsid w:val="00271FCC"/>
    <w:rsid w:val="002723D9"/>
    <w:rsid w:val="0027288E"/>
    <w:rsid w:val="00273C64"/>
    <w:rsid w:val="00273F92"/>
    <w:rsid w:val="00274731"/>
    <w:rsid w:val="00274A3A"/>
    <w:rsid w:val="00274EB8"/>
    <w:rsid w:val="002750E6"/>
    <w:rsid w:val="002757D3"/>
    <w:rsid w:val="00275C50"/>
    <w:rsid w:val="00275E02"/>
    <w:rsid w:val="00275FFC"/>
    <w:rsid w:val="00276243"/>
    <w:rsid w:val="00276464"/>
    <w:rsid w:val="00276BEF"/>
    <w:rsid w:val="00276C20"/>
    <w:rsid w:val="00276C95"/>
    <w:rsid w:val="00276CE2"/>
    <w:rsid w:val="002774E4"/>
    <w:rsid w:val="00277BCB"/>
    <w:rsid w:val="00277C91"/>
    <w:rsid w:val="00277E47"/>
    <w:rsid w:val="002802A1"/>
    <w:rsid w:val="00280CE7"/>
    <w:rsid w:val="002810E0"/>
    <w:rsid w:val="00281307"/>
    <w:rsid w:val="0028160A"/>
    <w:rsid w:val="00281953"/>
    <w:rsid w:val="00281BE4"/>
    <w:rsid w:val="00281C2E"/>
    <w:rsid w:val="00281D24"/>
    <w:rsid w:val="00282BBF"/>
    <w:rsid w:val="0028310E"/>
    <w:rsid w:val="0028323B"/>
    <w:rsid w:val="00283E83"/>
    <w:rsid w:val="00283F95"/>
    <w:rsid w:val="002844CC"/>
    <w:rsid w:val="0028474A"/>
    <w:rsid w:val="00284DF4"/>
    <w:rsid w:val="00284E84"/>
    <w:rsid w:val="00285007"/>
    <w:rsid w:val="00285354"/>
    <w:rsid w:val="00286228"/>
    <w:rsid w:val="002867A9"/>
    <w:rsid w:val="00286897"/>
    <w:rsid w:val="00286979"/>
    <w:rsid w:val="0028764D"/>
    <w:rsid w:val="0028765F"/>
    <w:rsid w:val="00287769"/>
    <w:rsid w:val="002878C7"/>
    <w:rsid w:val="00287DD0"/>
    <w:rsid w:val="00287EF1"/>
    <w:rsid w:val="00290704"/>
    <w:rsid w:val="00290FC8"/>
    <w:rsid w:val="00291C43"/>
    <w:rsid w:val="00291EAF"/>
    <w:rsid w:val="00292335"/>
    <w:rsid w:val="0029289E"/>
    <w:rsid w:val="00292EF5"/>
    <w:rsid w:val="00292F94"/>
    <w:rsid w:val="00292FA1"/>
    <w:rsid w:val="002934BA"/>
    <w:rsid w:val="00293617"/>
    <w:rsid w:val="0029361D"/>
    <w:rsid w:val="002945DE"/>
    <w:rsid w:val="0029494E"/>
    <w:rsid w:val="00294BB6"/>
    <w:rsid w:val="00294CF0"/>
    <w:rsid w:val="00295361"/>
    <w:rsid w:val="002954AC"/>
    <w:rsid w:val="00295B5E"/>
    <w:rsid w:val="00295F18"/>
    <w:rsid w:val="0029627B"/>
    <w:rsid w:val="00296F1A"/>
    <w:rsid w:val="00297404"/>
    <w:rsid w:val="00297C8B"/>
    <w:rsid w:val="002A0670"/>
    <w:rsid w:val="002A0B56"/>
    <w:rsid w:val="002A0E46"/>
    <w:rsid w:val="002A12BF"/>
    <w:rsid w:val="002A138C"/>
    <w:rsid w:val="002A17B3"/>
    <w:rsid w:val="002A1E5C"/>
    <w:rsid w:val="002A28D5"/>
    <w:rsid w:val="002A2A44"/>
    <w:rsid w:val="002A2B2D"/>
    <w:rsid w:val="002A2B33"/>
    <w:rsid w:val="002A346F"/>
    <w:rsid w:val="002A3BFB"/>
    <w:rsid w:val="002A3C57"/>
    <w:rsid w:val="002A408E"/>
    <w:rsid w:val="002A4498"/>
    <w:rsid w:val="002A46C6"/>
    <w:rsid w:val="002A4DEA"/>
    <w:rsid w:val="002A4F9F"/>
    <w:rsid w:val="002A576E"/>
    <w:rsid w:val="002A58EB"/>
    <w:rsid w:val="002A6061"/>
    <w:rsid w:val="002A6361"/>
    <w:rsid w:val="002A6CA6"/>
    <w:rsid w:val="002A6D76"/>
    <w:rsid w:val="002A7435"/>
    <w:rsid w:val="002A7B29"/>
    <w:rsid w:val="002A7F1B"/>
    <w:rsid w:val="002B00C6"/>
    <w:rsid w:val="002B0888"/>
    <w:rsid w:val="002B0C0F"/>
    <w:rsid w:val="002B0C4A"/>
    <w:rsid w:val="002B11BB"/>
    <w:rsid w:val="002B16B0"/>
    <w:rsid w:val="002B189F"/>
    <w:rsid w:val="002B192D"/>
    <w:rsid w:val="002B1B91"/>
    <w:rsid w:val="002B2009"/>
    <w:rsid w:val="002B20DF"/>
    <w:rsid w:val="002B21B2"/>
    <w:rsid w:val="002B21C6"/>
    <w:rsid w:val="002B25B8"/>
    <w:rsid w:val="002B2923"/>
    <w:rsid w:val="002B304F"/>
    <w:rsid w:val="002B3D8F"/>
    <w:rsid w:val="002B42B9"/>
    <w:rsid w:val="002B463F"/>
    <w:rsid w:val="002B49F1"/>
    <w:rsid w:val="002B4B03"/>
    <w:rsid w:val="002B51C5"/>
    <w:rsid w:val="002B5449"/>
    <w:rsid w:val="002B55EA"/>
    <w:rsid w:val="002B5A70"/>
    <w:rsid w:val="002B5A99"/>
    <w:rsid w:val="002B5D5E"/>
    <w:rsid w:val="002B64BD"/>
    <w:rsid w:val="002B66FD"/>
    <w:rsid w:val="002B6714"/>
    <w:rsid w:val="002B6845"/>
    <w:rsid w:val="002B6A03"/>
    <w:rsid w:val="002B6BE8"/>
    <w:rsid w:val="002B78CD"/>
    <w:rsid w:val="002B7AFC"/>
    <w:rsid w:val="002C00D7"/>
    <w:rsid w:val="002C010B"/>
    <w:rsid w:val="002C0938"/>
    <w:rsid w:val="002C0A48"/>
    <w:rsid w:val="002C0B0A"/>
    <w:rsid w:val="002C0E91"/>
    <w:rsid w:val="002C1204"/>
    <w:rsid w:val="002C16E4"/>
    <w:rsid w:val="002C1C89"/>
    <w:rsid w:val="002C2A6D"/>
    <w:rsid w:val="002C2CF3"/>
    <w:rsid w:val="002C2D15"/>
    <w:rsid w:val="002C3023"/>
    <w:rsid w:val="002C308D"/>
    <w:rsid w:val="002C323C"/>
    <w:rsid w:val="002C37AF"/>
    <w:rsid w:val="002C415F"/>
    <w:rsid w:val="002C44AF"/>
    <w:rsid w:val="002C46B5"/>
    <w:rsid w:val="002C46EE"/>
    <w:rsid w:val="002C56EC"/>
    <w:rsid w:val="002C585E"/>
    <w:rsid w:val="002C5CF5"/>
    <w:rsid w:val="002C6990"/>
    <w:rsid w:val="002C6B39"/>
    <w:rsid w:val="002C6BAA"/>
    <w:rsid w:val="002C73F7"/>
    <w:rsid w:val="002C7808"/>
    <w:rsid w:val="002C793F"/>
    <w:rsid w:val="002C7D94"/>
    <w:rsid w:val="002D0212"/>
    <w:rsid w:val="002D02C3"/>
    <w:rsid w:val="002D03F3"/>
    <w:rsid w:val="002D0582"/>
    <w:rsid w:val="002D0632"/>
    <w:rsid w:val="002D07DB"/>
    <w:rsid w:val="002D07E5"/>
    <w:rsid w:val="002D0A0C"/>
    <w:rsid w:val="002D160F"/>
    <w:rsid w:val="002D164E"/>
    <w:rsid w:val="002D167E"/>
    <w:rsid w:val="002D1D4A"/>
    <w:rsid w:val="002D20B3"/>
    <w:rsid w:val="002D3761"/>
    <w:rsid w:val="002D38A0"/>
    <w:rsid w:val="002D3BF0"/>
    <w:rsid w:val="002D3DD9"/>
    <w:rsid w:val="002D3FBA"/>
    <w:rsid w:val="002D4251"/>
    <w:rsid w:val="002D429B"/>
    <w:rsid w:val="002D42AA"/>
    <w:rsid w:val="002D45D2"/>
    <w:rsid w:val="002D49F4"/>
    <w:rsid w:val="002D4A1A"/>
    <w:rsid w:val="002D5B10"/>
    <w:rsid w:val="002D62EA"/>
    <w:rsid w:val="002D73C4"/>
    <w:rsid w:val="002E0249"/>
    <w:rsid w:val="002E05E8"/>
    <w:rsid w:val="002E0BCC"/>
    <w:rsid w:val="002E0F0D"/>
    <w:rsid w:val="002E1535"/>
    <w:rsid w:val="002E18F0"/>
    <w:rsid w:val="002E1CAE"/>
    <w:rsid w:val="002E1E45"/>
    <w:rsid w:val="002E225A"/>
    <w:rsid w:val="002E291C"/>
    <w:rsid w:val="002E2A58"/>
    <w:rsid w:val="002E2B6C"/>
    <w:rsid w:val="002E2C7F"/>
    <w:rsid w:val="002E2ED8"/>
    <w:rsid w:val="002E307A"/>
    <w:rsid w:val="002E3626"/>
    <w:rsid w:val="002E4146"/>
    <w:rsid w:val="002E4C17"/>
    <w:rsid w:val="002E6418"/>
    <w:rsid w:val="002E64EF"/>
    <w:rsid w:val="002E65D7"/>
    <w:rsid w:val="002E734F"/>
    <w:rsid w:val="002E7505"/>
    <w:rsid w:val="002E7966"/>
    <w:rsid w:val="002F0100"/>
    <w:rsid w:val="002F022D"/>
    <w:rsid w:val="002F04C8"/>
    <w:rsid w:val="002F06A9"/>
    <w:rsid w:val="002F07DE"/>
    <w:rsid w:val="002F18E0"/>
    <w:rsid w:val="002F2CAB"/>
    <w:rsid w:val="002F33EB"/>
    <w:rsid w:val="002F355C"/>
    <w:rsid w:val="002F3778"/>
    <w:rsid w:val="002F4042"/>
    <w:rsid w:val="002F45F0"/>
    <w:rsid w:val="002F4609"/>
    <w:rsid w:val="002F4676"/>
    <w:rsid w:val="002F46B5"/>
    <w:rsid w:val="002F47A7"/>
    <w:rsid w:val="002F47DC"/>
    <w:rsid w:val="002F522C"/>
    <w:rsid w:val="002F5324"/>
    <w:rsid w:val="002F6056"/>
    <w:rsid w:val="002F654C"/>
    <w:rsid w:val="002F6669"/>
    <w:rsid w:val="002F6ECC"/>
    <w:rsid w:val="002F6FFE"/>
    <w:rsid w:val="002F70B8"/>
    <w:rsid w:val="002F7627"/>
    <w:rsid w:val="002F76B2"/>
    <w:rsid w:val="002F78D3"/>
    <w:rsid w:val="0030094D"/>
    <w:rsid w:val="00301838"/>
    <w:rsid w:val="003018FD"/>
    <w:rsid w:val="00301CB7"/>
    <w:rsid w:val="00302013"/>
    <w:rsid w:val="00302135"/>
    <w:rsid w:val="0030217C"/>
    <w:rsid w:val="00302322"/>
    <w:rsid w:val="003026EE"/>
    <w:rsid w:val="00302921"/>
    <w:rsid w:val="00302D1D"/>
    <w:rsid w:val="00302DC7"/>
    <w:rsid w:val="00303167"/>
    <w:rsid w:val="00303A52"/>
    <w:rsid w:val="00303A7D"/>
    <w:rsid w:val="00303AB2"/>
    <w:rsid w:val="00303AB7"/>
    <w:rsid w:val="00303CA8"/>
    <w:rsid w:val="00303DE5"/>
    <w:rsid w:val="00303EAE"/>
    <w:rsid w:val="00304998"/>
    <w:rsid w:val="00305344"/>
    <w:rsid w:val="00305D43"/>
    <w:rsid w:val="00306119"/>
    <w:rsid w:val="003061AE"/>
    <w:rsid w:val="0030632E"/>
    <w:rsid w:val="00306559"/>
    <w:rsid w:val="00306642"/>
    <w:rsid w:val="0030687F"/>
    <w:rsid w:val="00306CC5"/>
    <w:rsid w:val="00306CDC"/>
    <w:rsid w:val="00306DB4"/>
    <w:rsid w:val="00306E6F"/>
    <w:rsid w:val="00307172"/>
    <w:rsid w:val="003076C3"/>
    <w:rsid w:val="003078B7"/>
    <w:rsid w:val="00307998"/>
    <w:rsid w:val="003102B7"/>
    <w:rsid w:val="00310759"/>
    <w:rsid w:val="003108E5"/>
    <w:rsid w:val="00310A9E"/>
    <w:rsid w:val="0031256F"/>
    <w:rsid w:val="00313106"/>
    <w:rsid w:val="0031344E"/>
    <w:rsid w:val="00313739"/>
    <w:rsid w:val="003155C3"/>
    <w:rsid w:val="003155CC"/>
    <w:rsid w:val="00315BAF"/>
    <w:rsid w:val="00315C45"/>
    <w:rsid w:val="00316C31"/>
    <w:rsid w:val="00316C54"/>
    <w:rsid w:val="00317307"/>
    <w:rsid w:val="0031759F"/>
    <w:rsid w:val="003201B3"/>
    <w:rsid w:val="00320473"/>
    <w:rsid w:val="00320566"/>
    <w:rsid w:val="003206E4"/>
    <w:rsid w:val="00320CC8"/>
    <w:rsid w:val="00321096"/>
    <w:rsid w:val="00321150"/>
    <w:rsid w:val="00321321"/>
    <w:rsid w:val="00321CB4"/>
    <w:rsid w:val="00321ED5"/>
    <w:rsid w:val="00322611"/>
    <w:rsid w:val="00322C7B"/>
    <w:rsid w:val="003232E9"/>
    <w:rsid w:val="00323BB2"/>
    <w:rsid w:val="00323E9B"/>
    <w:rsid w:val="00323FA0"/>
    <w:rsid w:val="00323FA5"/>
    <w:rsid w:val="0032450B"/>
    <w:rsid w:val="003245E6"/>
    <w:rsid w:val="00324B44"/>
    <w:rsid w:val="003250BB"/>
    <w:rsid w:val="003256AE"/>
    <w:rsid w:val="0032593C"/>
    <w:rsid w:val="00326024"/>
    <w:rsid w:val="0032605E"/>
    <w:rsid w:val="003263E2"/>
    <w:rsid w:val="00326D63"/>
    <w:rsid w:val="00326D72"/>
    <w:rsid w:val="00326E55"/>
    <w:rsid w:val="003271A9"/>
    <w:rsid w:val="00327512"/>
    <w:rsid w:val="00327988"/>
    <w:rsid w:val="00327C26"/>
    <w:rsid w:val="0033050C"/>
    <w:rsid w:val="003307E2"/>
    <w:rsid w:val="00330CB2"/>
    <w:rsid w:val="00331359"/>
    <w:rsid w:val="00331539"/>
    <w:rsid w:val="00331A44"/>
    <w:rsid w:val="00331BCA"/>
    <w:rsid w:val="00331EB1"/>
    <w:rsid w:val="0033223E"/>
    <w:rsid w:val="00332D5B"/>
    <w:rsid w:val="00333FEC"/>
    <w:rsid w:val="0033408D"/>
    <w:rsid w:val="003342DE"/>
    <w:rsid w:val="003348E1"/>
    <w:rsid w:val="00334927"/>
    <w:rsid w:val="00334E08"/>
    <w:rsid w:val="00334F5A"/>
    <w:rsid w:val="00335067"/>
    <w:rsid w:val="00335FF4"/>
    <w:rsid w:val="0033650E"/>
    <w:rsid w:val="00336978"/>
    <w:rsid w:val="003369DF"/>
    <w:rsid w:val="00336A1C"/>
    <w:rsid w:val="003371B9"/>
    <w:rsid w:val="00337874"/>
    <w:rsid w:val="00340CD3"/>
    <w:rsid w:val="00340E05"/>
    <w:rsid w:val="00341C7C"/>
    <w:rsid w:val="00341E85"/>
    <w:rsid w:val="00341FB1"/>
    <w:rsid w:val="003420F8"/>
    <w:rsid w:val="00342365"/>
    <w:rsid w:val="003423A5"/>
    <w:rsid w:val="00342795"/>
    <w:rsid w:val="003427ED"/>
    <w:rsid w:val="00342937"/>
    <w:rsid w:val="003430D0"/>
    <w:rsid w:val="00343365"/>
    <w:rsid w:val="00343A1A"/>
    <w:rsid w:val="00343B31"/>
    <w:rsid w:val="00343E82"/>
    <w:rsid w:val="0034401D"/>
    <w:rsid w:val="003443A9"/>
    <w:rsid w:val="003444EB"/>
    <w:rsid w:val="00345396"/>
    <w:rsid w:val="00345F1F"/>
    <w:rsid w:val="003463CE"/>
    <w:rsid w:val="00346637"/>
    <w:rsid w:val="0034663F"/>
    <w:rsid w:val="003467FD"/>
    <w:rsid w:val="003469A3"/>
    <w:rsid w:val="003469AF"/>
    <w:rsid w:val="00346AF5"/>
    <w:rsid w:val="00346B22"/>
    <w:rsid w:val="00346FE6"/>
    <w:rsid w:val="00347624"/>
    <w:rsid w:val="003476C7"/>
    <w:rsid w:val="00347C01"/>
    <w:rsid w:val="00347C12"/>
    <w:rsid w:val="003502F3"/>
    <w:rsid w:val="0035038E"/>
    <w:rsid w:val="003504EC"/>
    <w:rsid w:val="00350C0D"/>
    <w:rsid w:val="00351233"/>
    <w:rsid w:val="00351326"/>
    <w:rsid w:val="003516C6"/>
    <w:rsid w:val="00351EC8"/>
    <w:rsid w:val="00352470"/>
    <w:rsid w:val="003529F4"/>
    <w:rsid w:val="00352E61"/>
    <w:rsid w:val="00352EA7"/>
    <w:rsid w:val="0035305C"/>
    <w:rsid w:val="00353397"/>
    <w:rsid w:val="00353591"/>
    <w:rsid w:val="00353F84"/>
    <w:rsid w:val="003541B8"/>
    <w:rsid w:val="00354555"/>
    <w:rsid w:val="00354AF5"/>
    <w:rsid w:val="00354C8C"/>
    <w:rsid w:val="00355B06"/>
    <w:rsid w:val="003560DB"/>
    <w:rsid w:val="003569B9"/>
    <w:rsid w:val="00356AD6"/>
    <w:rsid w:val="00356BC5"/>
    <w:rsid w:val="00356F30"/>
    <w:rsid w:val="00356F3B"/>
    <w:rsid w:val="00357043"/>
    <w:rsid w:val="00357337"/>
    <w:rsid w:val="00357D23"/>
    <w:rsid w:val="00360670"/>
    <w:rsid w:val="003608D2"/>
    <w:rsid w:val="00360F6D"/>
    <w:rsid w:val="003615DA"/>
    <w:rsid w:val="00361A2A"/>
    <w:rsid w:val="00361C8C"/>
    <w:rsid w:val="00361E5E"/>
    <w:rsid w:val="0036219D"/>
    <w:rsid w:val="0036246F"/>
    <w:rsid w:val="00362A58"/>
    <w:rsid w:val="00363C41"/>
    <w:rsid w:val="00363D06"/>
    <w:rsid w:val="00364253"/>
    <w:rsid w:val="00364610"/>
    <w:rsid w:val="003648B3"/>
    <w:rsid w:val="00364A9D"/>
    <w:rsid w:val="00364EA7"/>
    <w:rsid w:val="00364EC4"/>
    <w:rsid w:val="00364EE9"/>
    <w:rsid w:val="003658A4"/>
    <w:rsid w:val="0036622F"/>
    <w:rsid w:val="00366961"/>
    <w:rsid w:val="00367007"/>
    <w:rsid w:val="003675E2"/>
    <w:rsid w:val="00367603"/>
    <w:rsid w:val="0036761D"/>
    <w:rsid w:val="00367EDD"/>
    <w:rsid w:val="0037012C"/>
    <w:rsid w:val="003703D9"/>
    <w:rsid w:val="0037110A"/>
    <w:rsid w:val="00371136"/>
    <w:rsid w:val="003712DF"/>
    <w:rsid w:val="003716BE"/>
    <w:rsid w:val="0037183F"/>
    <w:rsid w:val="00371AE0"/>
    <w:rsid w:val="00372264"/>
    <w:rsid w:val="0037228E"/>
    <w:rsid w:val="003723D6"/>
    <w:rsid w:val="0037258A"/>
    <w:rsid w:val="00373DE9"/>
    <w:rsid w:val="003747C9"/>
    <w:rsid w:val="00374860"/>
    <w:rsid w:val="00374C12"/>
    <w:rsid w:val="00374D89"/>
    <w:rsid w:val="00374DB7"/>
    <w:rsid w:val="003757EB"/>
    <w:rsid w:val="00375852"/>
    <w:rsid w:val="00375B8F"/>
    <w:rsid w:val="00375BB3"/>
    <w:rsid w:val="00376B1D"/>
    <w:rsid w:val="00376C86"/>
    <w:rsid w:val="0037729D"/>
    <w:rsid w:val="0037732D"/>
    <w:rsid w:val="00377433"/>
    <w:rsid w:val="00377A54"/>
    <w:rsid w:val="00377ED0"/>
    <w:rsid w:val="0038048C"/>
    <w:rsid w:val="00380668"/>
    <w:rsid w:val="003807F1"/>
    <w:rsid w:val="0038094D"/>
    <w:rsid w:val="003809CE"/>
    <w:rsid w:val="00380ACA"/>
    <w:rsid w:val="00380BDD"/>
    <w:rsid w:val="00381195"/>
    <w:rsid w:val="00381216"/>
    <w:rsid w:val="00381323"/>
    <w:rsid w:val="0038153C"/>
    <w:rsid w:val="00381B34"/>
    <w:rsid w:val="00381CFF"/>
    <w:rsid w:val="00381FE2"/>
    <w:rsid w:val="00382304"/>
    <w:rsid w:val="00382317"/>
    <w:rsid w:val="00382335"/>
    <w:rsid w:val="0038255A"/>
    <w:rsid w:val="003825D9"/>
    <w:rsid w:val="0038280A"/>
    <w:rsid w:val="0038289C"/>
    <w:rsid w:val="00382EC1"/>
    <w:rsid w:val="0038307B"/>
    <w:rsid w:val="003838A7"/>
    <w:rsid w:val="003839D4"/>
    <w:rsid w:val="00383BA7"/>
    <w:rsid w:val="00384085"/>
    <w:rsid w:val="003844A2"/>
    <w:rsid w:val="00384CB4"/>
    <w:rsid w:val="00384E5F"/>
    <w:rsid w:val="00385913"/>
    <w:rsid w:val="003859BB"/>
    <w:rsid w:val="00385ACB"/>
    <w:rsid w:val="00385C45"/>
    <w:rsid w:val="00385E1C"/>
    <w:rsid w:val="003864EA"/>
    <w:rsid w:val="00386676"/>
    <w:rsid w:val="00386695"/>
    <w:rsid w:val="00386BA6"/>
    <w:rsid w:val="0038717D"/>
    <w:rsid w:val="00387360"/>
    <w:rsid w:val="00387883"/>
    <w:rsid w:val="00387904"/>
    <w:rsid w:val="00387EEA"/>
    <w:rsid w:val="003903B1"/>
    <w:rsid w:val="00390E9F"/>
    <w:rsid w:val="0039148B"/>
    <w:rsid w:val="0039177B"/>
    <w:rsid w:val="003917E8"/>
    <w:rsid w:val="00391973"/>
    <w:rsid w:val="00391DAB"/>
    <w:rsid w:val="00391FAA"/>
    <w:rsid w:val="0039206D"/>
    <w:rsid w:val="00392075"/>
    <w:rsid w:val="00392C34"/>
    <w:rsid w:val="0039309C"/>
    <w:rsid w:val="003931BC"/>
    <w:rsid w:val="003932EB"/>
    <w:rsid w:val="00393441"/>
    <w:rsid w:val="00393B0D"/>
    <w:rsid w:val="00393B0F"/>
    <w:rsid w:val="00393D1A"/>
    <w:rsid w:val="00394459"/>
    <w:rsid w:val="00394507"/>
    <w:rsid w:val="003949FE"/>
    <w:rsid w:val="00394E16"/>
    <w:rsid w:val="0039583D"/>
    <w:rsid w:val="003961C6"/>
    <w:rsid w:val="0039638F"/>
    <w:rsid w:val="00396D80"/>
    <w:rsid w:val="00396F28"/>
    <w:rsid w:val="00397570"/>
    <w:rsid w:val="00397902"/>
    <w:rsid w:val="00397AFD"/>
    <w:rsid w:val="003A00FC"/>
    <w:rsid w:val="003A01E2"/>
    <w:rsid w:val="003A0266"/>
    <w:rsid w:val="003A1604"/>
    <w:rsid w:val="003A1AD1"/>
    <w:rsid w:val="003A1CD3"/>
    <w:rsid w:val="003A21E5"/>
    <w:rsid w:val="003A2264"/>
    <w:rsid w:val="003A2445"/>
    <w:rsid w:val="003A28ED"/>
    <w:rsid w:val="003A2B9D"/>
    <w:rsid w:val="003A2BC3"/>
    <w:rsid w:val="003A2E69"/>
    <w:rsid w:val="003A33C5"/>
    <w:rsid w:val="003A3767"/>
    <w:rsid w:val="003A398E"/>
    <w:rsid w:val="003A3EC0"/>
    <w:rsid w:val="003A3F87"/>
    <w:rsid w:val="003A40EC"/>
    <w:rsid w:val="003A4339"/>
    <w:rsid w:val="003A45C4"/>
    <w:rsid w:val="003A4907"/>
    <w:rsid w:val="003A4CE9"/>
    <w:rsid w:val="003A4DA6"/>
    <w:rsid w:val="003A4FAD"/>
    <w:rsid w:val="003A5901"/>
    <w:rsid w:val="003A5AD5"/>
    <w:rsid w:val="003A5B1E"/>
    <w:rsid w:val="003A5E81"/>
    <w:rsid w:val="003A628A"/>
    <w:rsid w:val="003A6C37"/>
    <w:rsid w:val="003A6E59"/>
    <w:rsid w:val="003A702A"/>
    <w:rsid w:val="003A7314"/>
    <w:rsid w:val="003A75DF"/>
    <w:rsid w:val="003A76A6"/>
    <w:rsid w:val="003A7DDD"/>
    <w:rsid w:val="003B00F9"/>
    <w:rsid w:val="003B0105"/>
    <w:rsid w:val="003B0D70"/>
    <w:rsid w:val="003B1197"/>
    <w:rsid w:val="003B1BEC"/>
    <w:rsid w:val="003B1F2D"/>
    <w:rsid w:val="003B2310"/>
    <w:rsid w:val="003B259D"/>
    <w:rsid w:val="003B2886"/>
    <w:rsid w:val="003B3054"/>
    <w:rsid w:val="003B33DB"/>
    <w:rsid w:val="003B3688"/>
    <w:rsid w:val="003B39D3"/>
    <w:rsid w:val="003B3FD4"/>
    <w:rsid w:val="003B4A72"/>
    <w:rsid w:val="003B4E4D"/>
    <w:rsid w:val="003B5447"/>
    <w:rsid w:val="003B65EC"/>
    <w:rsid w:val="003B6ED2"/>
    <w:rsid w:val="003B7752"/>
    <w:rsid w:val="003B7CCA"/>
    <w:rsid w:val="003C10E4"/>
    <w:rsid w:val="003C1330"/>
    <w:rsid w:val="003C14B6"/>
    <w:rsid w:val="003C17EC"/>
    <w:rsid w:val="003C23E8"/>
    <w:rsid w:val="003C2404"/>
    <w:rsid w:val="003C261F"/>
    <w:rsid w:val="003C2A34"/>
    <w:rsid w:val="003C2A8E"/>
    <w:rsid w:val="003C2ED8"/>
    <w:rsid w:val="003C3175"/>
    <w:rsid w:val="003C3205"/>
    <w:rsid w:val="003C33D4"/>
    <w:rsid w:val="003C3ADB"/>
    <w:rsid w:val="003C418B"/>
    <w:rsid w:val="003C47EC"/>
    <w:rsid w:val="003C4CE6"/>
    <w:rsid w:val="003C5999"/>
    <w:rsid w:val="003C5C1F"/>
    <w:rsid w:val="003C6684"/>
    <w:rsid w:val="003C66EB"/>
    <w:rsid w:val="003C672A"/>
    <w:rsid w:val="003C679C"/>
    <w:rsid w:val="003C70C9"/>
    <w:rsid w:val="003C723E"/>
    <w:rsid w:val="003C72C6"/>
    <w:rsid w:val="003C7559"/>
    <w:rsid w:val="003C77A2"/>
    <w:rsid w:val="003D0C14"/>
    <w:rsid w:val="003D0CDD"/>
    <w:rsid w:val="003D0CFD"/>
    <w:rsid w:val="003D1133"/>
    <w:rsid w:val="003D1475"/>
    <w:rsid w:val="003D1BE7"/>
    <w:rsid w:val="003D209E"/>
    <w:rsid w:val="003D22A2"/>
    <w:rsid w:val="003D22ED"/>
    <w:rsid w:val="003D2346"/>
    <w:rsid w:val="003D2B5D"/>
    <w:rsid w:val="003D385D"/>
    <w:rsid w:val="003D3EFE"/>
    <w:rsid w:val="003D40E7"/>
    <w:rsid w:val="003D43B5"/>
    <w:rsid w:val="003D4539"/>
    <w:rsid w:val="003D4D3F"/>
    <w:rsid w:val="003D52E8"/>
    <w:rsid w:val="003D546B"/>
    <w:rsid w:val="003D54C9"/>
    <w:rsid w:val="003D59BD"/>
    <w:rsid w:val="003D5D7B"/>
    <w:rsid w:val="003D62A3"/>
    <w:rsid w:val="003D6411"/>
    <w:rsid w:val="003D69C1"/>
    <w:rsid w:val="003D6BE7"/>
    <w:rsid w:val="003D6F03"/>
    <w:rsid w:val="003D79B7"/>
    <w:rsid w:val="003D79ED"/>
    <w:rsid w:val="003D7DB1"/>
    <w:rsid w:val="003D7E51"/>
    <w:rsid w:val="003E00D3"/>
    <w:rsid w:val="003E0132"/>
    <w:rsid w:val="003E0256"/>
    <w:rsid w:val="003E029C"/>
    <w:rsid w:val="003E04E3"/>
    <w:rsid w:val="003E078C"/>
    <w:rsid w:val="003E0D9F"/>
    <w:rsid w:val="003E0ECB"/>
    <w:rsid w:val="003E0EF4"/>
    <w:rsid w:val="003E119C"/>
    <w:rsid w:val="003E120E"/>
    <w:rsid w:val="003E1802"/>
    <w:rsid w:val="003E24F1"/>
    <w:rsid w:val="003E31FD"/>
    <w:rsid w:val="003E36EC"/>
    <w:rsid w:val="003E3CBE"/>
    <w:rsid w:val="003E3FB7"/>
    <w:rsid w:val="003E457F"/>
    <w:rsid w:val="003E460B"/>
    <w:rsid w:val="003E4632"/>
    <w:rsid w:val="003E4661"/>
    <w:rsid w:val="003E49B4"/>
    <w:rsid w:val="003E4E61"/>
    <w:rsid w:val="003E503B"/>
    <w:rsid w:val="003E539A"/>
    <w:rsid w:val="003E576E"/>
    <w:rsid w:val="003E57DD"/>
    <w:rsid w:val="003E5847"/>
    <w:rsid w:val="003E5D0A"/>
    <w:rsid w:val="003E62B5"/>
    <w:rsid w:val="003E6A09"/>
    <w:rsid w:val="003E6E8A"/>
    <w:rsid w:val="003E6F1D"/>
    <w:rsid w:val="003E6FF9"/>
    <w:rsid w:val="003E70B2"/>
    <w:rsid w:val="003E7526"/>
    <w:rsid w:val="003E7778"/>
    <w:rsid w:val="003E77A0"/>
    <w:rsid w:val="003E7829"/>
    <w:rsid w:val="003E7C1F"/>
    <w:rsid w:val="003E7E5D"/>
    <w:rsid w:val="003F0161"/>
    <w:rsid w:val="003F1991"/>
    <w:rsid w:val="003F2304"/>
    <w:rsid w:val="003F242E"/>
    <w:rsid w:val="003F2606"/>
    <w:rsid w:val="003F30AC"/>
    <w:rsid w:val="003F36CF"/>
    <w:rsid w:val="003F3827"/>
    <w:rsid w:val="003F3D66"/>
    <w:rsid w:val="003F41D1"/>
    <w:rsid w:val="003F48C7"/>
    <w:rsid w:val="003F5208"/>
    <w:rsid w:val="003F597D"/>
    <w:rsid w:val="003F62C0"/>
    <w:rsid w:val="003F73C0"/>
    <w:rsid w:val="003F7474"/>
    <w:rsid w:val="003F7639"/>
    <w:rsid w:val="003F7DDF"/>
    <w:rsid w:val="00400186"/>
    <w:rsid w:val="004006E3"/>
    <w:rsid w:val="0040092C"/>
    <w:rsid w:val="00401196"/>
    <w:rsid w:val="00401795"/>
    <w:rsid w:val="00402441"/>
    <w:rsid w:val="004027FE"/>
    <w:rsid w:val="00402C20"/>
    <w:rsid w:val="00403C3C"/>
    <w:rsid w:val="00404445"/>
    <w:rsid w:val="00404F13"/>
    <w:rsid w:val="00404FD5"/>
    <w:rsid w:val="004051AB"/>
    <w:rsid w:val="00405C1F"/>
    <w:rsid w:val="00405F72"/>
    <w:rsid w:val="004068BA"/>
    <w:rsid w:val="00406CFC"/>
    <w:rsid w:val="00406F02"/>
    <w:rsid w:val="004071ED"/>
    <w:rsid w:val="004073A0"/>
    <w:rsid w:val="004073AA"/>
    <w:rsid w:val="00407458"/>
    <w:rsid w:val="004078FE"/>
    <w:rsid w:val="00410675"/>
    <w:rsid w:val="0041069E"/>
    <w:rsid w:val="00410BDD"/>
    <w:rsid w:val="00411113"/>
    <w:rsid w:val="0041176A"/>
    <w:rsid w:val="004122FC"/>
    <w:rsid w:val="00412643"/>
    <w:rsid w:val="00412673"/>
    <w:rsid w:val="00412C10"/>
    <w:rsid w:val="00413437"/>
    <w:rsid w:val="004136BC"/>
    <w:rsid w:val="0041395A"/>
    <w:rsid w:val="00414029"/>
    <w:rsid w:val="0041419A"/>
    <w:rsid w:val="004146F9"/>
    <w:rsid w:val="004150FA"/>
    <w:rsid w:val="00416060"/>
    <w:rsid w:val="0041660F"/>
    <w:rsid w:val="00416CDE"/>
    <w:rsid w:val="00416D63"/>
    <w:rsid w:val="0041754E"/>
    <w:rsid w:val="00417593"/>
    <w:rsid w:val="00420A49"/>
    <w:rsid w:val="00420DD8"/>
    <w:rsid w:val="004218F3"/>
    <w:rsid w:val="00421EFF"/>
    <w:rsid w:val="00422084"/>
    <w:rsid w:val="0042208B"/>
    <w:rsid w:val="004221C3"/>
    <w:rsid w:val="00422835"/>
    <w:rsid w:val="00422E76"/>
    <w:rsid w:val="00423396"/>
    <w:rsid w:val="004235F1"/>
    <w:rsid w:val="00423FB1"/>
    <w:rsid w:val="004242C9"/>
    <w:rsid w:val="0042495D"/>
    <w:rsid w:val="00424E6D"/>
    <w:rsid w:val="00424FF8"/>
    <w:rsid w:val="00425922"/>
    <w:rsid w:val="00425BA9"/>
    <w:rsid w:val="0042638B"/>
    <w:rsid w:val="00426921"/>
    <w:rsid w:val="004271A3"/>
    <w:rsid w:val="00427246"/>
    <w:rsid w:val="00427AD9"/>
    <w:rsid w:val="00427C46"/>
    <w:rsid w:val="00427E65"/>
    <w:rsid w:val="0043078C"/>
    <w:rsid w:val="00430C33"/>
    <w:rsid w:val="00430D42"/>
    <w:rsid w:val="00431579"/>
    <w:rsid w:val="0043166B"/>
    <w:rsid w:val="00431717"/>
    <w:rsid w:val="004317BD"/>
    <w:rsid w:val="00431A4F"/>
    <w:rsid w:val="00431C60"/>
    <w:rsid w:val="00431D36"/>
    <w:rsid w:val="004328C3"/>
    <w:rsid w:val="00432D2E"/>
    <w:rsid w:val="00433CE0"/>
    <w:rsid w:val="00433F9F"/>
    <w:rsid w:val="00434545"/>
    <w:rsid w:val="00434B33"/>
    <w:rsid w:val="00434E5F"/>
    <w:rsid w:val="00434ECF"/>
    <w:rsid w:val="0043516D"/>
    <w:rsid w:val="004352C3"/>
    <w:rsid w:val="00435319"/>
    <w:rsid w:val="00435401"/>
    <w:rsid w:val="00435438"/>
    <w:rsid w:val="0043588F"/>
    <w:rsid w:val="004364B4"/>
    <w:rsid w:val="00436B58"/>
    <w:rsid w:val="00436CB4"/>
    <w:rsid w:val="0043739C"/>
    <w:rsid w:val="0043748A"/>
    <w:rsid w:val="004375C7"/>
    <w:rsid w:val="004402DE"/>
    <w:rsid w:val="0044046A"/>
    <w:rsid w:val="00440AF5"/>
    <w:rsid w:val="00440EBC"/>
    <w:rsid w:val="00440FCD"/>
    <w:rsid w:val="004413E3"/>
    <w:rsid w:val="00441434"/>
    <w:rsid w:val="0044148B"/>
    <w:rsid w:val="0044148F"/>
    <w:rsid w:val="00441E20"/>
    <w:rsid w:val="004421A9"/>
    <w:rsid w:val="0044226C"/>
    <w:rsid w:val="004427F3"/>
    <w:rsid w:val="00442944"/>
    <w:rsid w:val="00443419"/>
    <w:rsid w:val="004434B6"/>
    <w:rsid w:val="00443694"/>
    <w:rsid w:val="00443D5D"/>
    <w:rsid w:val="00443F28"/>
    <w:rsid w:val="00444591"/>
    <w:rsid w:val="00444E8A"/>
    <w:rsid w:val="00445506"/>
    <w:rsid w:val="0044564F"/>
    <w:rsid w:val="00445857"/>
    <w:rsid w:val="00445C0E"/>
    <w:rsid w:val="00445D73"/>
    <w:rsid w:val="00445F01"/>
    <w:rsid w:val="00445F7E"/>
    <w:rsid w:val="00446C54"/>
    <w:rsid w:val="00446CD8"/>
    <w:rsid w:val="0044704E"/>
    <w:rsid w:val="00447839"/>
    <w:rsid w:val="00447ABE"/>
    <w:rsid w:val="00447E8D"/>
    <w:rsid w:val="00450023"/>
    <w:rsid w:val="004500F1"/>
    <w:rsid w:val="00450179"/>
    <w:rsid w:val="004509FA"/>
    <w:rsid w:val="00450BE6"/>
    <w:rsid w:val="00450E74"/>
    <w:rsid w:val="00452100"/>
    <w:rsid w:val="004527A2"/>
    <w:rsid w:val="004527B0"/>
    <w:rsid w:val="004527EF"/>
    <w:rsid w:val="00453A3D"/>
    <w:rsid w:val="00453A56"/>
    <w:rsid w:val="00453BBD"/>
    <w:rsid w:val="00453F87"/>
    <w:rsid w:val="004545FD"/>
    <w:rsid w:val="00454851"/>
    <w:rsid w:val="004551FC"/>
    <w:rsid w:val="0045576C"/>
    <w:rsid w:val="00455A59"/>
    <w:rsid w:val="00455F57"/>
    <w:rsid w:val="00455F8F"/>
    <w:rsid w:val="0045658F"/>
    <w:rsid w:val="0045665A"/>
    <w:rsid w:val="00456AC3"/>
    <w:rsid w:val="00456C69"/>
    <w:rsid w:val="0045700C"/>
    <w:rsid w:val="004570CF"/>
    <w:rsid w:val="004571D2"/>
    <w:rsid w:val="004576E7"/>
    <w:rsid w:val="004578FA"/>
    <w:rsid w:val="00461142"/>
    <w:rsid w:val="0046153A"/>
    <w:rsid w:val="004617DA"/>
    <w:rsid w:val="00461B32"/>
    <w:rsid w:val="004623FA"/>
    <w:rsid w:val="004632DB"/>
    <w:rsid w:val="004638EE"/>
    <w:rsid w:val="00463F48"/>
    <w:rsid w:val="0046401E"/>
    <w:rsid w:val="004641B5"/>
    <w:rsid w:val="00464892"/>
    <w:rsid w:val="0046498E"/>
    <w:rsid w:val="00464AD6"/>
    <w:rsid w:val="004658EE"/>
    <w:rsid w:val="00465A1A"/>
    <w:rsid w:val="00465FED"/>
    <w:rsid w:val="00466760"/>
    <w:rsid w:val="00467E9C"/>
    <w:rsid w:val="004703BF"/>
    <w:rsid w:val="004704BC"/>
    <w:rsid w:val="00470717"/>
    <w:rsid w:val="00470840"/>
    <w:rsid w:val="00471176"/>
    <w:rsid w:val="0047130B"/>
    <w:rsid w:val="00471CEC"/>
    <w:rsid w:val="00471DB8"/>
    <w:rsid w:val="00471E85"/>
    <w:rsid w:val="00472048"/>
    <w:rsid w:val="004720A5"/>
    <w:rsid w:val="0047249B"/>
    <w:rsid w:val="00472AE7"/>
    <w:rsid w:val="00472EE0"/>
    <w:rsid w:val="004731F3"/>
    <w:rsid w:val="004732F1"/>
    <w:rsid w:val="00473665"/>
    <w:rsid w:val="00473836"/>
    <w:rsid w:val="00473E88"/>
    <w:rsid w:val="00473F79"/>
    <w:rsid w:val="004740A0"/>
    <w:rsid w:val="00474562"/>
    <w:rsid w:val="00474B15"/>
    <w:rsid w:val="00474F38"/>
    <w:rsid w:val="0047539E"/>
    <w:rsid w:val="004754AC"/>
    <w:rsid w:val="00476456"/>
    <w:rsid w:val="00476966"/>
    <w:rsid w:val="0047707F"/>
    <w:rsid w:val="004773A8"/>
    <w:rsid w:val="00477A24"/>
    <w:rsid w:val="00477AB1"/>
    <w:rsid w:val="004806F7"/>
    <w:rsid w:val="00480858"/>
    <w:rsid w:val="00480AE5"/>
    <w:rsid w:val="00480E7A"/>
    <w:rsid w:val="00481021"/>
    <w:rsid w:val="00481361"/>
    <w:rsid w:val="004814BA"/>
    <w:rsid w:val="00481DE0"/>
    <w:rsid w:val="00481EED"/>
    <w:rsid w:val="0048215C"/>
    <w:rsid w:val="0048285B"/>
    <w:rsid w:val="00482BCC"/>
    <w:rsid w:val="00482CF5"/>
    <w:rsid w:val="0048323C"/>
    <w:rsid w:val="00483B68"/>
    <w:rsid w:val="00483EE7"/>
    <w:rsid w:val="00484997"/>
    <w:rsid w:val="004850B4"/>
    <w:rsid w:val="00485280"/>
    <w:rsid w:val="004856B9"/>
    <w:rsid w:val="0048638C"/>
    <w:rsid w:val="004863A4"/>
    <w:rsid w:val="00486804"/>
    <w:rsid w:val="00486C2E"/>
    <w:rsid w:val="00486D97"/>
    <w:rsid w:val="004875BA"/>
    <w:rsid w:val="0048793B"/>
    <w:rsid w:val="00487BB2"/>
    <w:rsid w:val="0049026D"/>
    <w:rsid w:val="00490588"/>
    <w:rsid w:val="00490A67"/>
    <w:rsid w:val="0049118D"/>
    <w:rsid w:val="00491864"/>
    <w:rsid w:val="00491D9E"/>
    <w:rsid w:val="00491EFA"/>
    <w:rsid w:val="0049264A"/>
    <w:rsid w:val="00492850"/>
    <w:rsid w:val="00492ABC"/>
    <w:rsid w:val="00492B2A"/>
    <w:rsid w:val="00492D2A"/>
    <w:rsid w:val="004930C0"/>
    <w:rsid w:val="0049392A"/>
    <w:rsid w:val="00493C0C"/>
    <w:rsid w:val="00493CBA"/>
    <w:rsid w:val="004941A6"/>
    <w:rsid w:val="0049446B"/>
    <w:rsid w:val="00494868"/>
    <w:rsid w:val="0049540A"/>
    <w:rsid w:val="0049570C"/>
    <w:rsid w:val="00495912"/>
    <w:rsid w:val="00495A7E"/>
    <w:rsid w:val="00496230"/>
    <w:rsid w:val="004966C8"/>
    <w:rsid w:val="00496D46"/>
    <w:rsid w:val="00496EAF"/>
    <w:rsid w:val="004A00CD"/>
    <w:rsid w:val="004A061C"/>
    <w:rsid w:val="004A07E6"/>
    <w:rsid w:val="004A07F8"/>
    <w:rsid w:val="004A0CFA"/>
    <w:rsid w:val="004A15B1"/>
    <w:rsid w:val="004A26D5"/>
    <w:rsid w:val="004A26F2"/>
    <w:rsid w:val="004A2A25"/>
    <w:rsid w:val="004A2DA4"/>
    <w:rsid w:val="004A3551"/>
    <w:rsid w:val="004A397B"/>
    <w:rsid w:val="004A3E15"/>
    <w:rsid w:val="004A403F"/>
    <w:rsid w:val="004A42DA"/>
    <w:rsid w:val="004A4552"/>
    <w:rsid w:val="004A4AE7"/>
    <w:rsid w:val="004A4AF2"/>
    <w:rsid w:val="004A4C32"/>
    <w:rsid w:val="004A5141"/>
    <w:rsid w:val="004A5381"/>
    <w:rsid w:val="004A5690"/>
    <w:rsid w:val="004A56A8"/>
    <w:rsid w:val="004A5B19"/>
    <w:rsid w:val="004A5E4E"/>
    <w:rsid w:val="004A6034"/>
    <w:rsid w:val="004A67A0"/>
    <w:rsid w:val="004A6F88"/>
    <w:rsid w:val="004A7339"/>
    <w:rsid w:val="004A77FC"/>
    <w:rsid w:val="004A7F4D"/>
    <w:rsid w:val="004B018F"/>
    <w:rsid w:val="004B1474"/>
    <w:rsid w:val="004B19E5"/>
    <w:rsid w:val="004B25B8"/>
    <w:rsid w:val="004B2ED0"/>
    <w:rsid w:val="004B36A8"/>
    <w:rsid w:val="004B37C3"/>
    <w:rsid w:val="004B3F9D"/>
    <w:rsid w:val="004B4695"/>
    <w:rsid w:val="004B4889"/>
    <w:rsid w:val="004B4A5E"/>
    <w:rsid w:val="004B4C39"/>
    <w:rsid w:val="004B4E97"/>
    <w:rsid w:val="004B52C7"/>
    <w:rsid w:val="004B550B"/>
    <w:rsid w:val="004B56B9"/>
    <w:rsid w:val="004B5A5E"/>
    <w:rsid w:val="004B62E4"/>
    <w:rsid w:val="004B6302"/>
    <w:rsid w:val="004B64B6"/>
    <w:rsid w:val="004B68F8"/>
    <w:rsid w:val="004B6C0C"/>
    <w:rsid w:val="004B6D2B"/>
    <w:rsid w:val="004B7175"/>
    <w:rsid w:val="004B72F4"/>
    <w:rsid w:val="004B7413"/>
    <w:rsid w:val="004B774D"/>
    <w:rsid w:val="004B7ED3"/>
    <w:rsid w:val="004B7F2D"/>
    <w:rsid w:val="004C0306"/>
    <w:rsid w:val="004C039E"/>
    <w:rsid w:val="004C0595"/>
    <w:rsid w:val="004C14DD"/>
    <w:rsid w:val="004C1558"/>
    <w:rsid w:val="004C16B1"/>
    <w:rsid w:val="004C1861"/>
    <w:rsid w:val="004C1D5B"/>
    <w:rsid w:val="004C2282"/>
    <w:rsid w:val="004C2544"/>
    <w:rsid w:val="004C286E"/>
    <w:rsid w:val="004C2F26"/>
    <w:rsid w:val="004C3096"/>
    <w:rsid w:val="004C3D9B"/>
    <w:rsid w:val="004C40CD"/>
    <w:rsid w:val="004C4210"/>
    <w:rsid w:val="004C455F"/>
    <w:rsid w:val="004C471B"/>
    <w:rsid w:val="004C4971"/>
    <w:rsid w:val="004C4FE1"/>
    <w:rsid w:val="004C51A9"/>
    <w:rsid w:val="004C5A3C"/>
    <w:rsid w:val="004C5CB5"/>
    <w:rsid w:val="004C5E1A"/>
    <w:rsid w:val="004C5E35"/>
    <w:rsid w:val="004C5F1E"/>
    <w:rsid w:val="004C6648"/>
    <w:rsid w:val="004C6F35"/>
    <w:rsid w:val="004C74C1"/>
    <w:rsid w:val="004C7C14"/>
    <w:rsid w:val="004D1115"/>
    <w:rsid w:val="004D1245"/>
    <w:rsid w:val="004D13AD"/>
    <w:rsid w:val="004D15A2"/>
    <w:rsid w:val="004D168C"/>
    <w:rsid w:val="004D16EA"/>
    <w:rsid w:val="004D223A"/>
    <w:rsid w:val="004D27A8"/>
    <w:rsid w:val="004D294A"/>
    <w:rsid w:val="004D37AE"/>
    <w:rsid w:val="004D3E0F"/>
    <w:rsid w:val="004D3F38"/>
    <w:rsid w:val="004D403B"/>
    <w:rsid w:val="004D4207"/>
    <w:rsid w:val="004D43D1"/>
    <w:rsid w:val="004D491C"/>
    <w:rsid w:val="004D50C5"/>
    <w:rsid w:val="004D52BE"/>
    <w:rsid w:val="004D52E4"/>
    <w:rsid w:val="004D5B9C"/>
    <w:rsid w:val="004D62F3"/>
    <w:rsid w:val="004D6359"/>
    <w:rsid w:val="004D6798"/>
    <w:rsid w:val="004D692F"/>
    <w:rsid w:val="004D75D6"/>
    <w:rsid w:val="004D771E"/>
    <w:rsid w:val="004D7B7C"/>
    <w:rsid w:val="004D7F91"/>
    <w:rsid w:val="004E043F"/>
    <w:rsid w:val="004E0BFB"/>
    <w:rsid w:val="004E1285"/>
    <w:rsid w:val="004E1435"/>
    <w:rsid w:val="004E178D"/>
    <w:rsid w:val="004E1B4E"/>
    <w:rsid w:val="004E25CD"/>
    <w:rsid w:val="004E2AA4"/>
    <w:rsid w:val="004E2DA9"/>
    <w:rsid w:val="004E3028"/>
    <w:rsid w:val="004E4074"/>
    <w:rsid w:val="004E44CD"/>
    <w:rsid w:val="004E543A"/>
    <w:rsid w:val="004E55B6"/>
    <w:rsid w:val="004E5DAF"/>
    <w:rsid w:val="004E635B"/>
    <w:rsid w:val="004E6843"/>
    <w:rsid w:val="004E6CAB"/>
    <w:rsid w:val="004E7640"/>
    <w:rsid w:val="004E765F"/>
    <w:rsid w:val="004E76CC"/>
    <w:rsid w:val="004E7758"/>
    <w:rsid w:val="004E7824"/>
    <w:rsid w:val="004E7B8B"/>
    <w:rsid w:val="004E7D1E"/>
    <w:rsid w:val="004F0896"/>
    <w:rsid w:val="004F1172"/>
    <w:rsid w:val="004F1542"/>
    <w:rsid w:val="004F1E65"/>
    <w:rsid w:val="004F2191"/>
    <w:rsid w:val="004F22BA"/>
    <w:rsid w:val="004F2398"/>
    <w:rsid w:val="004F241E"/>
    <w:rsid w:val="004F2464"/>
    <w:rsid w:val="004F2A47"/>
    <w:rsid w:val="004F2CC3"/>
    <w:rsid w:val="004F3395"/>
    <w:rsid w:val="004F3956"/>
    <w:rsid w:val="004F398D"/>
    <w:rsid w:val="004F4350"/>
    <w:rsid w:val="004F4E64"/>
    <w:rsid w:val="004F5296"/>
    <w:rsid w:val="004F5745"/>
    <w:rsid w:val="004F5EF3"/>
    <w:rsid w:val="004F65A4"/>
    <w:rsid w:val="004F7098"/>
    <w:rsid w:val="004F7741"/>
    <w:rsid w:val="004F7971"/>
    <w:rsid w:val="004F79AD"/>
    <w:rsid w:val="0050070F"/>
    <w:rsid w:val="00500A79"/>
    <w:rsid w:val="00500D7A"/>
    <w:rsid w:val="00501027"/>
    <w:rsid w:val="0050139C"/>
    <w:rsid w:val="005013CB"/>
    <w:rsid w:val="00501CDC"/>
    <w:rsid w:val="00501FA3"/>
    <w:rsid w:val="00502062"/>
    <w:rsid w:val="005028CA"/>
    <w:rsid w:val="00502D4F"/>
    <w:rsid w:val="0050305B"/>
    <w:rsid w:val="0050372E"/>
    <w:rsid w:val="00503B98"/>
    <w:rsid w:val="0050410E"/>
    <w:rsid w:val="005047F5"/>
    <w:rsid w:val="005058F4"/>
    <w:rsid w:val="00505AA5"/>
    <w:rsid w:val="00505D34"/>
    <w:rsid w:val="00505E17"/>
    <w:rsid w:val="00506BD4"/>
    <w:rsid w:val="00506F1B"/>
    <w:rsid w:val="00507132"/>
    <w:rsid w:val="00507B3A"/>
    <w:rsid w:val="00507C96"/>
    <w:rsid w:val="0051000F"/>
    <w:rsid w:val="00510020"/>
    <w:rsid w:val="005105AE"/>
    <w:rsid w:val="00510C48"/>
    <w:rsid w:val="00510F50"/>
    <w:rsid w:val="0051242B"/>
    <w:rsid w:val="00512670"/>
    <w:rsid w:val="00512BA2"/>
    <w:rsid w:val="00512BB7"/>
    <w:rsid w:val="00513435"/>
    <w:rsid w:val="00513ECD"/>
    <w:rsid w:val="00513FB1"/>
    <w:rsid w:val="005142F4"/>
    <w:rsid w:val="0051491B"/>
    <w:rsid w:val="00514C0F"/>
    <w:rsid w:val="00514CF3"/>
    <w:rsid w:val="0051501E"/>
    <w:rsid w:val="00515316"/>
    <w:rsid w:val="00515454"/>
    <w:rsid w:val="00515645"/>
    <w:rsid w:val="00515E24"/>
    <w:rsid w:val="005160A1"/>
    <w:rsid w:val="005160FA"/>
    <w:rsid w:val="00516E72"/>
    <w:rsid w:val="00516F72"/>
    <w:rsid w:val="005171D9"/>
    <w:rsid w:val="00517494"/>
    <w:rsid w:val="00517549"/>
    <w:rsid w:val="005177A4"/>
    <w:rsid w:val="00517947"/>
    <w:rsid w:val="005202A0"/>
    <w:rsid w:val="0052051B"/>
    <w:rsid w:val="00520D28"/>
    <w:rsid w:val="00521150"/>
    <w:rsid w:val="00521588"/>
    <w:rsid w:val="005221B9"/>
    <w:rsid w:val="0052257A"/>
    <w:rsid w:val="00522632"/>
    <w:rsid w:val="0052279C"/>
    <w:rsid w:val="0052302A"/>
    <w:rsid w:val="0052341B"/>
    <w:rsid w:val="00523607"/>
    <w:rsid w:val="00523889"/>
    <w:rsid w:val="005239EF"/>
    <w:rsid w:val="00524506"/>
    <w:rsid w:val="0052468B"/>
    <w:rsid w:val="005248BD"/>
    <w:rsid w:val="00524BD6"/>
    <w:rsid w:val="005250B0"/>
    <w:rsid w:val="005254B6"/>
    <w:rsid w:val="00525648"/>
    <w:rsid w:val="00525C46"/>
    <w:rsid w:val="00525DB0"/>
    <w:rsid w:val="00525DCC"/>
    <w:rsid w:val="00526687"/>
    <w:rsid w:val="00526E1C"/>
    <w:rsid w:val="00526FEE"/>
    <w:rsid w:val="005274D5"/>
    <w:rsid w:val="005276FD"/>
    <w:rsid w:val="00527A51"/>
    <w:rsid w:val="005303A1"/>
    <w:rsid w:val="005309AD"/>
    <w:rsid w:val="00530DD2"/>
    <w:rsid w:val="00530F74"/>
    <w:rsid w:val="00531631"/>
    <w:rsid w:val="00531B97"/>
    <w:rsid w:val="005321B4"/>
    <w:rsid w:val="00532292"/>
    <w:rsid w:val="0053247D"/>
    <w:rsid w:val="00532AA6"/>
    <w:rsid w:val="00533699"/>
    <w:rsid w:val="00533E04"/>
    <w:rsid w:val="00533E5B"/>
    <w:rsid w:val="00535395"/>
    <w:rsid w:val="00535D4F"/>
    <w:rsid w:val="00535F98"/>
    <w:rsid w:val="00536841"/>
    <w:rsid w:val="00536B2E"/>
    <w:rsid w:val="00536E3B"/>
    <w:rsid w:val="00536FFA"/>
    <w:rsid w:val="005371BC"/>
    <w:rsid w:val="0053752B"/>
    <w:rsid w:val="005378FF"/>
    <w:rsid w:val="00537A59"/>
    <w:rsid w:val="00537AFC"/>
    <w:rsid w:val="005400DC"/>
    <w:rsid w:val="00540371"/>
    <w:rsid w:val="0054058D"/>
    <w:rsid w:val="00540D5A"/>
    <w:rsid w:val="00540F34"/>
    <w:rsid w:val="0054108C"/>
    <w:rsid w:val="005412AF"/>
    <w:rsid w:val="0054164A"/>
    <w:rsid w:val="005418B9"/>
    <w:rsid w:val="005421FB"/>
    <w:rsid w:val="005421FF"/>
    <w:rsid w:val="00542621"/>
    <w:rsid w:val="005429BA"/>
    <w:rsid w:val="00543231"/>
    <w:rsid w:val="00543431"/>
    <w:rsid w:val="005439F1"/>
    <w:rsid w:val="00543DF7"/>
    <w:rsid w:val="005444C8"/>
    <w:rsid w:val="00544D81"/>
    <w:rsid w:val="00544EBE"/>
    <w:rsid w:val="005450A9"/>
    <w:rsid w:val="00545BA4"/>
    <w:rsid w:val="00545F24"/>
    <w:rsid w:val="005464F0"/>
    <w:rsid w:val="0054669A"/>
    <w:rsid w:val="0054694F"/>
    <w:rsid w:val="00546B99"/>
    <w:rsid w:val="0054753C"/>
    <w:rsid w:val="00547DCB"/>
    <w:rsid w:val="00547DD6"/>
    <w:rsid w:val="00547EFA"/>
    <w:rsid w:val="00547F46"/>
    <w:rsid w:val="00550005"/>
    <w:rsid w:val="0055074F"/>
    <w:rsid w:val="00550D42"/>
    <w:rsid w:val="00550DFF"/>
    <w:rsid w:val="00550F21"/>
    <w:rsid w:val="00551267"/>
    <w:rsid w:val="005518F7"/>
    <w:rsid w:val="00551D65"/>
    <w:rsid w:val="00551F92"/>
    <w:rsid w:val="0055253E"/>
    <w:rsid w:val="005525DA"/>
    <w:rsid w:val="00552637"/>
    <w:rsid w:val="00552824"/>
    <w:rsid w:val="00552BA6"/>
    <w:rsid w:val="00553314"/>
    <w:rsid w:val="0055366C"/>
    <w:rsid w:val="0055375C"/>
    <w:rsid w:val="005539DE"/>
    <w:rsid w:val="00553FA1"/>
    <w:rsid w:val="00555082"/>
    <w:rsid w:val="00555092"/>
    <w:rsid w:val="00555BBB"/>
    <w:rsid w:val="00555D4F"/>
    <w:rsid w:val="00556601"/>
    <w:rsid w:val="0055693C"/>
    <w:rsid w:val="00556CCD"/>
    <w:rsid w:val="00556D78"/>
    <w:rsid w:val="00556E66"/>
    <w:rsid w:val="005570A3"/>
    <w:rsid w:val="005572DD"/>
    <w:rsid w:val="00557446"/>
    <w:rsid w:val="00557706"/>
    <w:rsid w:val="005577BB"/>
    <w:rsid w:val="00557DC2"/>
    <w:rsid w:val="0056010F"/>
    <w:rsid w:val="0056035B"/>
    <w:rsid w:val="00560643"/>
    <w:rsid w:val="0056088C"/>
    <w:rsid w:val="00560CEF"/>
    <w:rsid w:val="00560CF6"/>
    <w:rsid w:val="00561435"/>
    <w:rsid w:val="0056231A"/>
    <w:rsid w:val="00562774"/>
    <w:rsid w:val="005628F4"/>
    <w:rsid w:val="00562FE3"/>
    <w:rsid w:val="0056358E"/>
    <w:rsid w:val="00563708"/>
    <w:rsid w:val="00563B93"/>
    <w:rsid w:val="00563BF7"/>
    <w:rsid w:val="00563C0C"/>
    <w:rsid w:val="00563ED8"/>
    <w:rsid w:val="00564022"/>
    <w:rsid w:val="005651E0"/>
    <w:rsid w:val="005655F3"/>
    <w:rsid w:val="00565920"/>
    <w:rsid w:val="00566331"/>
    <w:rsid w:val="00566461"/>
    <w:rsid w:val="005664B6"/>
    <w:rsid w:val="00566657"/>
    <w:rsid w:val="00567761"/>
    <w:rsid w:val="00567A16"/>
    <w:rsid w:val="0057005B"/>
    <w:rsid w:val="00570538"/>
    <w:rsid w:val="005708B1"/>
    <w:rsid w:val="005709E0"/>
    <w:rsid w:val="00570F15"/>
    <w:rsid w:val="0057133F"/>
    <w:rsid w:val="0057136B"/>
    <w:rsid w:val="00571944"/>
    <w:rsid w:val="00571EEF"/>
    <w:rsid w:val="005722C0"/>
    <w:rsid w:val="00572C2B"/>
    <w:rsid w:val="00572C3E"/>
    <w:rsid w:val="005731F6"/>
    <w:rsid w:val="0057399F"/>
    <w:rsid w:val="00573BCD"/>
    <w:rsid w:val="005741EB"/>
    <w:rsid w:val="005742D5"/>
    <w:rsid w:val="005745A9"/>
    <w:rsid w:val="00574611"/>
    <w:rsid w:val="005748AA"/>
    <w:rsid w:val="00574BBA"/>
    <w:rsid w:val="0057537F"/>
    <w:rsid w:val="00576184"/>
    <w:rsid w:val="00576864"/>
    <w:rsid w:val="005779CA"/>
    <w:rsid w:val="005800ED"/>
    <w:rsid w:val="00580267"/>
    <w:rsid w:val="00580409"/>
    <w:rsid w:val="00580ACB"/>
    <w:rsid w:val="00580DD1"/>
    <w:rsid w:val="005810C9"/>
    <w:rsid w:val="005810CF"/>
    <w:rsid w:val="00581279"/>
    <w:rsid w:val="00581281"/>
    <w:rsid w:val="005814C4"/>
    <w:rsid w:val="0058174E"/>
    <w:rsid w:val="00581D0C"/>
    <w:rsid w:val="00581F35"/>
    <w:rsid w:val="00582C76"/>
    <w:rsid w:val="00582DB4"/>
    <w:rsid w:val="00582F64"/>
    <w:rsid w:val="00583074"/>
    <w:rsid w:val="005830BA"/>
    <w:rsid w:val="0058311E"/>
    <w:rsid w:val="005838F8"/>
    <w:rsid w:val="00585B42"/>
    <w:rsid w:val="00585D5B"/>
    <w:rsid w:val="00586103"/>
    <w:rsid w:val="00586577"/>
    <w:rsid w:val="0058706D"/>
    <w:rsid w:val="0058742A"/>
    <w:rsid w:val="00587871"/>
    <w:rsid w:val="00587C58"/>
    <w:rsid w:val="005906A7"/>
    <w:rsid w:val="00590843"/>
    <w:rsid w:val="00590BF4"/>
    <w:rsid w:val="00590C71"/>
    <w:rsid w:val="00591453"/>
    <w:rsid w:val="005917D5"/>
    <w:rsid w:val="005927A3"/>
    <w:rsid w:val="00592CC5"/>
    <w:rsid w:val="00593B0E"/>
    <w:rsid w:val="00593B65"/>
    <w:rsid w:val="00593EB8"/>
    <w:rsid w:val="005941BE"/>
    <w:rsid w:val="0059499F"/>
    <w:rsid w:val="00594FAF"/>
    <w:rsid w:val="00595D9B"/>
    <w:rsid w:val="00596351"/>
    <w:rsid w:val="005964FF"/>
    <w:rsid w:val="00596C80"/>
    <w:rsid w:val="00596DAC"/>
    <w:rsid w:val="00597602"/>
    <w:rsid w:val="00597645"/>
    <w:rsid w:val="00597748"/>
    <w:rsid w:val="00597C3D"/>
    <w:rsid w:val="005A08BB"/>
    <w:rsid w:val="005A0F4A"/>
    <w:rsid w:val="005A106E"/>
    <w:rsid w:val="005A15F1"/>
    <w:rsid w:val="005A1787"/>
    <w:rsid w:val="005A1DD6"/>
    <w:rsid w:val="005A237B"/>
    <w:rsid w:val="005A2624"/>
    <w:rsid w:val="005A2F34"/>
    <w:rsid w:val="005A2FBC"/>
    <w:rsid w:val="005A34E4"/>
    <w:rsid w:val="005A35B1"/>
    <w:rsid w:val="005A3B6C"/>
    <w:rsid w:val="005A4675"/>
    <w:rsid w:val="005A47B4"/>
    <w:rsid w:val="005A48A4"/>
    <w:rsid w:val="005A4CFD"/>
    <w:rsid w:val="005A4E11"/>
    <w:rsid w:val="005A4F31"/>
    <w:rsid w:val="005A5191"/>
    <w:rsid w:val="005A541F"/>
    <w:rsid w:val="005A5666"/>
    <w:rsid w:val="005A687D"/>
    <w:rsid w:val="005A7780"/>
    <w:rsid w:val="005A7880"/>
    <w:rsid w:val="005A7942"/>
    <w:rsid w:val="005B03E4"/>
    <w:rsid w:val="005B04F0"/>
    <w:rsid w:val="005B0C49"/>
    <w:rsid w:val="005B0E1F"/>
    <w:rsid w:val="005B1033"/>
    <w:rsid w:val="005B172C"/>
    <w:rsid w:val="005B1DD6"/>
    <w:rsid w:val="005B2C79"/>
    <w:rsid w:val="005B2E6E"/>
    <w:rsid w:val="005B327F"/>
    <w:rsid w:val="005B35A0"/>
    <w:rsid w:val="005B362B"/>
    <w:rsid w:val="005B3906"/>
    <w:rsid w:val="005B3AEC"/>
    <w:rsid w:val="005B45BD"/>
    <w:rsid w:val="005B4A07"/>
    <w:rsid w:val="005B5113"/>
    <w:rsid w:val="005B52F0"/>
    <w:rsid w:val="005B5333"/>
    <w:rsid w:val="005B6AEF"/>
    <w:rsid w:val="005B6F48"/>
    <w:rsid w:val="005B7005"/>
    <w:rsid w:val="005B70AB"/>
    <w:rsid w:val="005B7152"/>
    <w:rsid w:val="005B738E"/>
    <w:rsid w:val="005B7679"/>
    <w:rsid w:val="005B77C2"/>
    <w:rsid w:val="005B79DF"/>
    <w:rsid w:val="005B7D9A"/>
    <w:rsid w:val="005B7DFB"/>
    <w:rsid w:val="005C0264"/>
    <w:rsid w:val="005C0274"/>
    <w:rsid w:val="005C02E7"/>
    <w:rsid w:val="005C11F8"/>
    <w:rsid w:val="005C13E4"/>
    <w:rsid w:val="005C1557"/>
    <w:rsid w:val="005C1C4A"/>
    <w:rsid w:val="005C1D43"/>
    <w:rsid w:val="005C2381"/>
    <w:rsid w:val="005C29A9"/>
    <w:rsid w:val="005C2F10"/>
    <w:rsid w:val="005C2F88"/>
    <w:rsid w:val="005C2FF9"/>
    <w:rsid w:val="005C3515"/>
    <w:rsid w:val="005C3BD4"/>
    <w:rsid w:val="005C45CF"/>
    <w:rsid w:val="005C4610"/>
    <w:rsid w:val="005C476F"/>
    <w:rsid w:val="005C48C4"/>
    <w:rsid w:val="005C49CE"/>
    <w:rsid w:val="005C4ECE"/>
    <w:rsid w:val="005C4EEA"/>
    <w:rsid w:val="005C4EEF"/>
    <w:rsid w:val="005C51BC"/>
    <w:rsid w:val="005C526E"/>
    <w:rsid w:val="005C5427"/>
    <w:rsid w:val="005C5516"/>
    <w:rsid w:val="005C5956"/>
    <w:rsid w:val="005C5958"/>
    <w:rsid w:val="005C67A1"/>
    <w:rsid w:val="005C6EFC"/>
    <w:rsid w:val="005C78EF"/>
    <w:rsid w:val="005C7DF4"/>
    <w:rsid w:val="005C7FCB"/>
    <w:rsid w:val="005D0788"/>
    <w:rsid w:val="005D0CD9"/>
    <w:rsid w:val="005D0F4B"/>
    <w:rsid w:val="005D1A92"/>
    <w:rsid w:val="005D1AC0"/>
    <w:rsid w:val="005D257C"/>
    <w:rsid w:val="005D29D4"/>
    <w:rsid w:val="005D2AD9"/>
    <w:rsid w:val="005D2D24"/>
    <w:rsid w:val="005D2DC0"/>
    <w:rsid w:val="005D2F24"/>
    <w:rsid w:val="005D3727"/>
    <w:rsid w:val="005D373A"/>
    <w:rsid w:val="005D48D0"/>
    <w:rsid w:val="005D4969"/>
    <w:rsid w:val="005D51BA"/>
    <w:rsid w:val="005D54AE"/>
    <w:rsid w:val="005D5541"/>
    <w:rsid w:val="005D5622"/>
    <w:rsid w:val="005D56AD"/>
    <w:rsid w:val="005D586E"/>
    <w:rsid w:val="005D5B45"/>
    <w:rsid w:val="005D5BBA"/>
    <w:rsid w:val="005D5FB5"/>
    <w:rsid w:val="005D628B"/>
    <w:rsid w:val="005D65B9"/>
    <w:rsid w:val="005D7679"/>
    <w:rsid w:val="005D77EF"/>
    <w:rsid w:val="005D7DAF"/>
    <w:rsid w:val="005D7E54"/>
    <w:rsid w:val="005E0155"/>
    <w:rsid w:val="005E0740"/>
    <w:rsid w:val="005E0809"/>
    <w:rsid w:val="005E11C4"/>
    <w:rsid w:val="005E17D1"/>
    <w:rsid w:val="005E1CC3"/>
    <w:rsid w:val="005E2FA1"/>
    <w:rsid w:val="005E3235"/>
    <w:rsid w:val="005E33B4"/>
    <w:rsid w:val="005E3B5E"/>
    <w:rsid w:val="005E486B"/>
    <w:rsid w:val="005E535B"/>
    <w:rsid w:val="005E56E6"/>
    <w:rsid w:val="005E5EE2"/>
    <w:rsid w:val="005E5F3F"/>
    <w:rsid w:val="005E662B"/>
    <w:rsid w:val="005E6A51"/>
    <w:rsid w:val="005E6AAE"/>
    <w:rsid w:val="005E6C70"/>
    <w:rsid w:val="005E6D71"/>
    <w:rsid w:val="005E721A"/>
    <w:rsid w:val="005E727C"/>
    <w:rsid w:val="005E7282"/>
    <w:rsid w:val="005E7753"/>
    <w:rsid w:val="005E7B09"/>
    <w:rsid w:val="005E7EF9"/>
    <w:rsid w:val="005F01B7"/>
    <w:rsid w:val="005F03BE"/>
    <w:rsid w:val="005F08FA"/>
    <w:rsid w:val="005F1100"/>
    <w:rsid w:val="005F136C"/>
    <w:rsid w:val="005F1E5C"/>
    <w:rsid w:val="005F257F"/>
    <w:rsid w:val="005F27FB"/>
    <w:rsid w:val="005F2A15"/>
    <w:rsid w:val="005F2B7C"/>
    <w:rsid w:val="005F3306"/>
    <w:rsid w:val="005F357B"/>
    <w:rsid w:val="005F4129"/>
    <w:rsid w:val="005F48AF"/>
    <w:rsid w:val="005F4921"/>
    <w:rsid w:val="005F49EF"/>
    <w:rsid w:val="005F4ACD"/>
    <w:rsid w:val="005F4B79"/>
    <w:rsid w:val="005F4C4C"/>
    <w:rsid w:val="005F6476"/>
    <w:rsid w:val="005F64E9"/>
    <w:rsid w:val="005F6A2B"/>
    <w:rsid w:val="005F6A40"/>
    <w:rsid w:val="005F6C70"/>
    <w:rsid w:val="005F7884"/>
    <w:rsid w:val="005F7EDB"/>
    <w:rsid w:val="0060008B"/>
    <w:rsid w:val="006004F3"/>
    <w:rsid w:val="0060055E"/>
    <w:rsid w:val="0060058F"/>
    <w:rsid w:val="006005CF"/>
    <w:rsid w:val="00600889"/>
    <w:rsid w:val="006009D0"/>
    <w:rsid w:val="00600E52"/>
    <w:rsid w:val="006021AB"/>
    <w:rsid w:val="006028E1"/>
    <w:rsid w:val="006033D8"/>
    <w:rsid w:val="00603B01"/>
    <w:rsid w:val="00604286"/>
    <w:rsid w:val="0060459E"/>
    <w:rsid w:val="00604936"/>
    <w:rsid w:val="0060498C"/>
    <w:rsid w:val="00605234"/>
    <w:rsid w:val="00605609"/>
    <w:rsid w:val="00605853"/>
    <w:rsid w:val="006058E7"/>
    <w:rsid w:val="00605A8E"/>
    <w:rsid w:val="00606161"/>
    <w:rsid w:val="00606535"/>
    <w:rsid w:val="00606642"/>
    <w:rsid w:val="006066B0"/>
    <w:rsid w:val="006066B2"/>
    <w:rsid w:val="006077A0"/>
    <w:rsid w:val="0060798E"/>
    <w:rsid w:val="0060798F"/>
    <w:rsid w:val="00607FEF"/>
    <w:rsid w:val="0061052F"/>
    <w:rsid w:val="0061053E"/>
    <w:rsid w:val="00610A0B"/>
    <w:rsid w:val="00610D29"/>
    <w:rsid w:val="006113CC"/>
    <w:rsid w:val="006114A4"/>
    <w:rsid w:val="0061169E"/>
    <w:rsid w:val="00611757"/>
    <w:rsid w:val="0061187B"/>
    <w:rsid w:val="00611CB4"/>
    <w:rsid w:val="00611DE1"/>
    <w:rsid w:val="006122AC"/>
    <w:rsid w:val="00612407"/>
    <w:rsid w:val="006125A1"/>
    <w:rsid w:val="0061277A"/>
    <w:rsid w:val="006127D5"/>
    <w:rsid w:val="00612DFB"/>
    <w:rsid w:val="0061383D"/>
    <w:rsid w:val="00613B1F"/>
    <w:rsid w:val="00614494"/>
    <w:rsid w:val="006144A8"/>
    <w:rsid w:val="00614CB0"/>
    <w:rsid w:val="0061514F"/>
    <w:rsid w:val="00615306"/>
    <w:rsid w:val="006157EF"/>
    <w:rsid w:val="006157FF"/>
    <w:rsid w:val="0061590B"/>
    <w:rsid w:val="0061665A"/>
    <w:rsid w:val="00616D0B"/>
    <w:rsid w:val="00616D40"/>
    <w:rsid w:val="0061718C"/>
    <w:rsid w:val="006172CF"/>
    <w:rsid w:val="00617B92"/>
    <w:rsid w:val="00620186"/>
    <w:rsid w:val="0062027D"/>
    <w:rsid w:val="0062037F"/>
    <w:rsid w:val="0062068D"/>
    <w:rsid w:val="00620C14"/>
    <w:rsid w:val="00621050"/>
    <w:rsid w:val="00621A60"/>
    <w:rsid w:val="00621E1A"/>
    <w:rsid w:val="0062253F"/>
    <w:rsid w:val="00622ED5"/>
    <w:rsid w:val="00622F2A"/>
    <w:rsid w:val="00622FD5"/>
    <w:rsid w:val="00623045"/>
    <w:rsid w:val="006230C2"/>
    <w:rsid w:val="0062317C"/>
    <w:rsid w:val="00623A6A"/>
    <w:rsid w:val="006245EF"/>
    <w:rsid w:val="006248E9"/>
    <w:rsid w:val="0062496D"/>
    <w:rsid w:val="00624A7D"/>
    <w:rsid w:val="00624C45"/>
    <w:rsid w:val="00624D15"/>
    <w:rsid w:val="006256FE"/>
    <w:rsid w:val="00625C11"/>
    <w:rsid w:val="00625DB9"/>
    <w:rsid w:val="00625DED"/>
    <w:rsid w:val="00626398"/>
    <w:rsid w:val="0062687F"/>
    <w:rsid w:val="00626CF8"/>
    <w:rsid w:val="00626EC4"/>
    <w:rsid w:val="006274D0"/>
    <w:rsid w:val="0062755A"/>
    <w:rsid w:val="00627BC4"/>
    <w:rsid w:val="00627CD7"/>
    <w:rsid w:val="00627FA9"/>
    <w:rsid w:val="00627FBA"/>
    <w:rsid w:val="00630099"/>
    <w:rsid w:val="0063027A"/>
    <w:rsid w:val="006302E6"/>
    <w:rsid w:val="006303DF"/>
    <w:rsid w:val="0063053A"/>
    <w:rsid w:val="00630577"/>
    <w:rsid w:val="00630BF1"/>
    <w:rsid w:val="00630E31"/>
    <w:rsid w:val="0063134C"/>
    <w:rsid w:val="006314A1"/>
    <w:rsid w:val="006315F8"/>
    <w:rsid w:val="00631AFA"/>
    <w:rsid w:val="00631CEB"/>
    <w:rsid w:val="00631D68"/>
    <w:rsid w:val="00632852"/>
    <w:rsid w:val="00632879"/>
    <w:rsid w:val="00632C4D"/>
    <w:rsid w:val="0063304C"/>
    <w:rsid w:val="0063309E"/>
    <w:rsid w:val="0063346A"/>
    <w:rsid w:val="00633655"/>
    <w:rsid w:val="00633675"/>
    <w:rsid w:val="00633DEE"/>
    <w:rsid w:val="0063421B"/>
    <w:rsid w:val="00634320"/>
    <w:rsid w:val="00634559"/>
    <w:rsid w:val="0063535A"/>
    <w:rsid w:val="006358EC"/>
    <w:rsid w:val="00635DA2"/>
    <w:rsid w:val="00636093"/>
    <w:rsid w:val="00636514"/>
    <w:rsid w:val="006365EE"/>
    <w:rsid w:val="00637020"/>
    <w:rsid w:val="0063754C"/>
    <w:rsid w:val="006378B7"/>
    <w:rsid w:val="00637A14"/>
    <w:rsid w:val="00637D9A"/>
    <w:rsid w:val="006400A6"/>
    <w:rsid w:val="00640407"/>
    <w:rsid w:val="00640564"/>
    <w:rsid w:val="00640EF5"/>
    <w:rsid w:val="0064179E"/>
    <w:rsid w:val="00641AC5"/>
    <w:rsid w:val="00641F45"/>
    <w:rsid w:val="006420D5"/>
    <w:rsid w:val="006422C4"/>
    <w:rsid w:val="0064249F"/>
    <w:rsid w:val="00642558"/>
    <w:rsid w:val="00642AE4"/>
    <w:rsid w:val="0064356F"/>
    <w:rsid w:val="006436BB"/>
    <w:rsid w:val="00643754"/>
    <w:rsid w:val="006437C0"/>
    <w:rsid w:val="00643CC4"/>
    <w:rsid w:val="00643CE3"/>
    <w:rsid w:val="00643FBA"/>
    <w:rsid w:val="0064526E"/>
    <w:rsid w:val="0064563C"/>
    <w:rsid w:val="0064567A"/>
    <w:rsid w:val="006457C4"/>
    <w:rsid w:val="006458FB"/>
    <w:rsid w:val="00645902"/>
    <w:rsid w:val="00645AB2"/>
    <w:rsid w:val="00646364"/>
    <w:rsid w:val="00646A5F"/>
    <w:rsid w:val="00646C98"/>
    <w:rsid w:val="00646FFA"/>
    <w:rsid w:val="006475A3"/>
    <w:rsid w:val="0064781C"/>
    <w:rsid w:val="00647B02"/>
    <w:rsid w:val="00647F2B"/>
    <w:rsid w:val="006502CF"/>
    <w:rsid w:val="006503A2"/>
    <w:rsid w:val="0065085C"/>
    <w:rsid w:val="00650BA6"/>
    <w:rsid w:val="00650C41"/>
    <w:rsid w:val="00651044"/>
    <w:rsid w:val="00651090"/>
    <w:rsid w:val="00651C3C"/>
    <w:rsid w:val="00651E91"/>
    <w:rsid w:val="006522C1"/>
    <w:rsid w:val="006528A6"/>
    <w:rsid w:val="00652A1A"/>
    <w:rsid w:val="00652ACC"/>
    <w:rsid w:val="00652FD2"/>
    <w:rsid w:val="00652FF3"/>
    <w:rsid w:val="006531AE"/>
    <w:rsid w:val="00653B80"/>
    <w:rsid w:val="00653BD4"/>
    <w:rsid w:val="006543E1"/>
    <w:rsid w:val="00654864"/>
    <w:rsid w:val="00654A67"/>
    <w:rsid w:val="0065510D"/>
    <w:rsid w:val="00655F8C"/>
    <w:rsid w:val="0065630D"/>
    <w:rsid w:val="006565AD"/>
    <w:rsid w:val="00656817"/>
    <w:rsid w:val="00656DF7"/>
    <w:rsid w:val="00656E0C"/>
    <w:rsid w:val="00656F8B"/>
    <w:rsid w:val="0066003E"/>
    <w:rsid w:val="00660612"/>
    <w:rsid w:val="006608F2"/>
    <w:rsid w:val="00662327"/>
    <w:rsid w:val="00662357"/>
    <w:rsid w:val="0066258C"/>
    <w:rsid w:val="0066260F"/>
    <w:rsid w:val="00662815"/>
    <w:rsid w:val="00662AA6"/>
    <w:rsid w:val="00662D96"/>
    <w:rsid w:val="00662EC7"/>
    <w:rsid w:val="00662FA5"/>
    <w:rsid w:val="0066317E"/>
    <w:rsid w:val="0066369E"/>
    <w:rsid w:val="00663AA3"/>
    <w:rsid w:val="00663CDA"/>
    <w:rsid w:val="00664160"/>
    <w:rsid w:val="00665036"/>
    <w:rsid w:val="006654EA"/>
    <w:rsid w:val="0066578E"/>
    <w:rsid w:val="00666024"/>
    <w:rsid w:val="006664AC"/>
    <w:rsid w:val="006665E0"/>
    <w:rsid w:val="00666A36"/>
    <w:rsid w:val="00666C7E"/>
    <w:rsid w:val="00666D07"/>
    <w:rsid w:val="00667080"/>
    <w:rsid w:val="006679D2"/>
    <w:rsid w:val="006701E1"/>
    <w:rsid w:val="006706B1"/>
    <w:rsid w:val="00670BFB"/>
    <w:rsid w:val="00670C91"/>
    <w:rsid w:val="00670D8A"/>
    <w:rsid w:val="00670E04"/>
    <w:rsid w:val="00670FC6"/>
    <w:rsid w:val="00671174"/>
    <w:rsid w:val="00671E3B"/>
    <w:rsid w:val="0067272E"/>
    <w:rsid w:val="00672A96"/>
    <w:rsid w:val="00672AEA"/>
    <w:rsid w:val="00672CA1"/>
    <w:rsid w:val="006741E7"/>
    <w:rsid w:val="00674EA2"/>
    <w:rsid w:val="00675A04"/>
    <w:rsid w:val="00675AB1"/>
    <w:rsid w:val="00675C1D"/>
    <w:rsid w:val="00675CDF"/>
    <w:rsid w:val="006761DF"/>
    <w:rsid w:val="006768AC"/>
    <w:rsid w:val="00676E70"/>
    <w:rsid w:val="00676F4B"/>
    <w:rsid w:val="00680E0E"/>
    <w:rsid w:val="00680EBC"/>
    <w:rsid w:val="00680F2B"/>
    <w:rsid w:val="0068149D"/>
    <w:rsid w:val="00681999"/>
    <w:rsid w:val="00681EFB"/>
    <w:rsid w:val="00682321"/>
    <w:rsid w:val="006825B3"/>
    <w:rsid w:val="00682F1E"/>
    <w:rsid w:val="0068323A"/>
    <w:rsid w:val="00683349"/>
    <w:rsid w:val="006834D6"/>
    <w:rsid w:val="00683BB7"/>
    <w:rsid w:val="00683FDA"/>
    <w:rsid w:val="0068491D"/>
    <w:rsid w:val="00685473"/>
    <w:rsid w:val="00685C53"/>
    <w:rsid w:val="00685DD5"/>
    <w:rsid w:val="00685E92"/>
    <w:rsid w:val="00686C15"/>
    <w:rsid w:val="00686FF2"/>
    <w:rsid w:val="0068712D"/>
    <w:rsid w:val="006878ED"/>
    <w:rsid w:val="00687B21"/>
    <w:rsid w:val="00687C19"/>
    <w:rsid w:val="00687F09"/>
    <w:rsid w:val="00687FEC"/>
    <w:rsid w:val="006901AE"/>
    <w:rsid w:val="0069026D"/>
    <w:rsid w:val="00690516"/>
    <w:rsid w:val="00690968"/>
    <w:rsid w:val="0069122A"/>
    <w:rsid w:val="00691823"/>
    <w:rsid w:val="0069282B"/>
    <w:rsid w:val="00692FFA"/>
    <w:rsid w:val="0069391E"/>
    <w:rsid w:val="0069522C"/>
    <w:rsid w:val="006958F0"/>
    <w:rsid w:val="00695C56"/>
    <w:rsid w:val="006966FF"/>
    <w:rsid w:val="00696A64"/>
    <w:rsid w:val="00696E6A"/>
    <w:rsid w:val="00697192"/>
    <w:rsid w:val="00697340"/>
    <w:rsid w:val="0069736E"/>
    <w:rsid w:val="00697491"/>
    <w:rsid w:val="00697552"/>
    <w:rsid w:val="006979D5"/>
    <w:rsid w:val="00697F05"/>
    <w:rsid w:val="00697FCD"/>
    <w:rsid w:val="006A0638"/>
    <w:rsid w:val="006A1715"/>
    <w:rsid w:val="006A1843"/>
    <w:rsid w:val="006A1E16"/>
    <w:rsid w:val="006A2062"/>
    <w:rsid w:val="006A211D"/>
    <w:rsid w:val="006A3CB8"/>
    <w:rsid w:val="006A3CCB"/>
    <w:rsid w:val="006A3D05"/>
    <w:rsid w:val="006A4239"/>
    <w:rsid w:val="006A467B"/>
    <w:rsid w:val="006A4A14"/>
    <w:rsid w:val="006A4E21"/>
    <w:rsid w:val="006A51C2"/>
    <w:rsid w:val="006A595F"/>
    <w:rsid w:val="006A59B8"/>
    <w:rsid w:val="006A604E"/>
    <w:rsid w:val="006A6302"/>
    <w:rsid w:val="006A6602"/>
    <w:rsid w:val="006A6A93"/>
    <w:rsid w:val="006A6BA9"/>
    <w:rsid w:val="006A700F"/>
    <w:rsid w:val="006A70DF"/>
    <w:rsid w:val="006A7ACC"/>
    <w:rsid w:val="006A7D98"/>
    <w:rsid w:val="006A7EB2"/>
    <w:rsid w:val="006B0015"/>
    <w:rsid w:val="006B0103"/>
    <w:rsid w:val="006B07F0"/>
    <w:rsid w:val="006B098A"/>
    <w:rsid w:val="006B0D86"/>
    <w:rsid w:val="006B1276"/>
    <w:rsid w:val="006B1904"/>
    <w:rsid w:val="006B3166"/>
    <w:rsid w:val="006B31C0"/>
    <w:rsid w:val="006B347C"/>
    <w:rsid w:val="006B3D3E"/>
    <w:rsid w:val="006B3E87"/>
    <w:rsid w:val="006B4141"/>
    <w:rsid w:val="006B4ABD"/>
    <w:rsid w:val="006B4CCB"/>
    <w:rsid w:val="006B4F1F"/>
    <w:rsid w:val="006B5118"/>
    <w:rsid w:val="006B5D52"/>
    <w:rsid w:val="006B5FA3"/>
    <w:rsid w:val="006B669A"/>
    <w:rsid w:val="006B732A"/>
    <w:rsid w:val="006B7B7E"/>
    <w:rsid w:val="006C00FA"/>
    <w:rsid w:val="006C0173"/>
    <w:rsid w:val="006C0263"/>
    <w:rsid w:val="006C046A"/>
    <w:rsid w:val="006C0B04"/>
    <w:rsid w:val="006C12C0"/>
    <w:rsid w:val="006C13AB"/>
    <w:rsid w:val="006C13DE"/>
    <w:rsid w:val="006C1D0C"/>
    <w:rsid w:val="006C1ED5"/>
    <w:rsid w:val="006C1FCC"/>
    <w:rsid w:val="006C2248"/>
    <w:rsid w:val="006C2361"/>
    <w:rsid w:val="006C243D"/>
    <w:rsid w:val="006C29FE"/>
    <w:rsid w:val="006C2B6C"/>
    <w:rsid w:val="006C2C7D"/>
    <w:rsid w:val="006C2DC9"/>
    <w:rsid w:val="006C386C"/>
    <w:rsid w:val="006C3986"/>
    <w:rsid w:val="006C570F"/>
    <w:rsid w:val="006C5A2A"/>
    <w:rsid w:val="006C5B4E"/>
    <w:rsid w:val="006C6005"/>
    <w:rsid w:val="006C678C"/>
    <w:rsid w:val="006C6B9D"/>
    <w:rsid w:val="006C7052"/>
    <w:rsid w:val="006C73E6"/>
    <w:rsid w:val="006C7435"/>
    <w:rsid w:val="006C76EB"/>
    <w:rsid w:val="006C7719"/>
    <w:rsid w:val="006C7C35"/>
    <w:rsid w:val="006C7F4E"/>
    <w:rsid w:val="006D01D4"/>
    <w:rsid w:val="006D0758"/>
    <w:rsid w:val="006D1147"/>
    <w:rsid w:val="006D11BA"/>
    <w:rsid w:val="006D132C"/>
    <w:rsid w:val="006D1E5A"/>
    <w:rsid w:val="006D1E5C"/>
    <w:rsid w:val="006D2F45"/>
    <w:rsid w:val="006D32E7"/>
    <w:rsid w:val="006D4884"/>
    <w:rsid w:val="006D4950"/>
    <w:rsid w:val="006D57C3"/>
    <w:rsid w:val="006D57FF"/>
    <w:rsid w:val="006D5820"/>
    <w:rsid w:val="006D591F"/>
    <w:rsid w:val="006D5FE0"/>
    <w:rsid w:val="006D62A9"/>
    <w:rsid w:val="006D62B2"/>
    <w:rsid w:val="006D690C"/>
    <w:rsid w:val="006D6D07"/>
    <w:rsid w:val="006D7039"/>
    <w:rsid w:val="006D7175"/>
    <w:rsid w:val="006D7606"/>
    <w:rsid w:val="006D7667"/>
    <w:rsid w:val="006D78B0"/>
    <w:rsid w:val="006E037B"/>
    <w:rsid w:val="006E0819"/>
    <w:rsid w:val="006E1127"/>
    <w:rsid w:val="006E1A2D"/>
    <w:rsid w:val="006E1BAE"/>
    <w:rsid w:val="006E1EA0"/>
    <w:rsid w:val="006E26A0"/>
    <w:rsid w:val="006E2955"/>
    <w:rsid w:val="006E29E7"/>
    <w:rsid w:val="006E2C1D"/>
    <w:rsid w:val="006E2C91"/>
    <w:rsid w:val="006E2FEE"/>
    <w:rsid w:val="006E36FF"/>
    <w:rsid w:val="006E3CF1"/>
    <w:rsid w:val="006E3FF5"/>
    <w:rsid w:val="006E48D8"/>
    <w:rsid w:val="006E518A"/>
    <w:rsid w:val="006E53F5"/>
    <w:rsid w:val="006E5482"/>
    <w:rsid w:val="006E5DA4"/>
    <w:rsid w:val="006E6A47"/>
    <w:rsid w:val="006E6EAF"/>
    <w:rsid w:val="006E745C"/>
    <w:rsid w:val="006F0217"/>
    <w:rsid w:val="006F07DB"/>
    <w:rsid w:val="006F0F6D"/>
    <w:rsid w:val="006F0F72"/>
    <w:rsid w:val="006F121D"/>
    <w:rsid w:val="006F1660"/>
    <w:rsid w:val="006F1812"/>
    <w:rsid w:val="006F193A"/>
    <w:rsid w:val="006F1A21"/>
    <w:rsid w:val="006F1B15"/>
    <w:rsid w:val="006F1E5A"/>
    <w:rsid w:val="006F1F52"/>
    <w:rsid w:val="006F255E"/>
    <w:rsid w:val="006F294D"/>
    <w:rsid w:val="006F383F"/>
    <w:rsid w:val="006F39D1"/>
    <w:rsid w:val="006F3AED"/>
    <w:rsid w:val="006F3C3E"/>
    <w:rsid w:val="006F3F95"/>
    <w:rsid w:val="006F4C6B"/>
    <w:rsid w:val="006F52E7"/>
    <w:rsid w:val="006F543C"/>
    <w:rsid w:val="006F58B5"/>
    <w:rsid w:val="006F610B"/>
    <w:rsid w:val="006F6B05"/>
    <w:rsid w:val="006F7996"/>
    <w:rsid w:val="00700022"/>
    <w:rsid w:val="007005DC"/>
    <w:rsid w:val="0070076A"/>
    <w:rsid w:val="00700CB7"/>
    <w:rsid w:val="00700CDF"/>
    <w:rsid w:val="007012A0"/>
    <w:rsid w:val="0070152A"/>
    <w:rsid w:val="007021A6"/>
    <w:rsid w:val="00702A2B"/>
    <w:rsid w:val="00702E12"/>
    <w:rsid w:val="00703016"/>
    <w:rsid w:val="00703366"/>
    <w:rsid w:val="00703D7B"/>
    <w:rsid w:val="00703F3B"/>
    <w:rsid w:val="00704040"/>
    <w:rsid w:val="00704175"/>
    <w:rsid w:val="007044B2"/>
    <w:rsid w:val="007050CB"/>
    <w:rsid w:val="00705622"/>
    <w:rsid w:val="0070590E"/>
    <w:rsid w:val="00705D1A"/>
    <w:rsid w:val="00705EB0"/>
    <w:rsid w:val="007061BF"/>
    <w:rsid w:val="007063B7"/>
    <w:rsid w:val="007063F9"/>
    <w:rsid w:val="007065C6"/>
    <w:rsid w:val="007069D8"/>
    <w:rsid w:val="00706BD2"/>
    <w:rsid w:val="00707907"/>
    <w:rsid w:val="00707B62"/>
    <w:rsid w:val="00710208"/>
    <w:rsid w:val="007107F8"/>
    <w:rsid w:val="0071082B"/>
    <w:rsid w:val="0071194A"/>
    <w:rsid w:val="007125BB"/>
    <w:rsid w:val="00712B69"/>
    <w:rsid w:val="00712BB7"/>
    <w:rsid w:val="00712D32"/>
    <w:rsid w:val="00712F5B"/>
    <w:rsid w:val="007139A9"/>
    <w:rsid w:val="00713B5D"/>
    <w:rsid w:val="00713D1B"/>
    <w:rsid w:val="00714512"/>
    <w:rsid w:val="007145E3"/>
    <w:rsid w:val="00714BC5"/>
    <w:rsid w:val="00714CDF"/>
    <w:rsid w:val="00714D1B"/>
    <w:rsid w:val="00714F60"/>
    <w:rsid w:val="00714FC3"/>
    <w:rsid w:val="007155F0"/>
    <w:rsid w:val="00715650"/>
    <w:rsid w:val="00716AF9"/>
    <w:rsid w:val="00716B4B"/>
    <w:rsid w:val="0071723E"/>
    <w:rsid w:val="007172A2"/>
    <w:rsid w:val="00717AD4"/>
    <w:rsid w:val="00717B89"/>
    <w:rsid w:val="00717C08"/>
    <w:rsid w:val="00720416"/>
    <w:rsid w:val="00721079"/>
    <w:rsid w:val="0072131C"/>
    <w:rsid w:val="007217B4"/>
    <w:rsid w:val="00722172"/>
    <w:rsid w:val="007222B2"/>
    <w:rsid w:val="00722C7C"/>
    <w:rsid w:val="00724410"/>
    <w:rsid w:val="0072447E"/>
    <w:rsid w:val="007247C0"/>
    <w:rsid w:val="00724B0F"/>
    <w:rsid w:val="00724D0E"/>
    <w:rsid w:val="00724E60"/>
    <w:rsid w:val="00725831"/>
    <w:rsid w:val="00725CE6"/>
    <w:rsid w:val="007265D3"/>
    <w:rsid w:val="007266A4"/>
    <w:rsid w:val="00726E95"/>
    <w:rsid w:val="007273E0"/>
    <w:rsid w:val="007279E3"/>
    <w:rsid w:val="007304C1"/>
    <w:rsid w:val="007305AF"/>
    <w:rsid w:val="007306BF"/>
    <w:rsid w:val="00730F25"/>
    <w:rsid w:val="00731229"/>
    <w:rsid w:val="0073177A"/>
    <w:rsid w:val="00731A27"/>
    <w:rsid w:val="00731B07"/>
    <w:rsid w:val="0073222A"/>
    <w:rsid w:val="00732904"/>
    <w:rsid w:val="00732BDE"/>
    <w:rsid w:val="0073300D"/>
    <w:rsid w:val="007330D7"/>
    <w:rsid w:val="00733141"/>
    <w:rsid w:val="00733214"/>
    <w:rsid w:val="007332F0"/>
    <w:rsid w:val="0073409F"/>
    <w:rsid w:val="0073431E"/>
    <w:rsid w:val="00734B35"/>
    <w:rsid w:val="0073547A"/>
    <w:rsid w:val="00735FE1"/>
    <w:rsid w:val="007361E3"/>
    <w:rsid w:val="007361ED"/>
    <w:rsid w:val="007362D9"/>
    <w:rsid w:val="007368DF"/>
    <w:rsid w:val="00736D76"/>
    <w:rsid w:val="0073746A"/>
    <w:rsid w:val="00737BEF"/>
    <w:rsid w:val="007405C9"/>
    <w:rsid w:val="00740888"/>
    <w:rsid w:val="00740ABA"/>
    <w:rsid w:val="00740BF5"/>
    <w:rsid w:val="007410A7"/>
    <w:rsid w:val="007415A4"/>
    <w:rsid w:val="007417BF"/>
    <w:rsid w:val="00741C7F"/>
    <w:rsid w:val="00741E42"/>
    <w:rsid w:val="007420D3"/>
    <w:rsid w:val="00742500"/>
    <w:rsid w:val="007429FF"/>
    <w:rsid w:val="00742A85"/>
    <w:rsid w:val="00742BEB"/>
    <w:rsid w:val="00742F87"/>
    <w:rsid w:val="007435B1"/>
    <w:rsid w:val="00743A43"/>
    <w:rsid w:val="00743BCF"/>
    <w:rsid w:val="0074443D"/>
    <w:rsid w:val="0074495E"/>
    <w:rsid w:val="007451D0"/>
    <w:rsid w:val="00745205"/>
    <w:rsid w:val="00745529"/>
    <w:rsid w:val="00745B1F"/>
    <w:rsid w:val="00745EBA"/>
    <w:rsid w:val="007461E6"/>
    <w:rsid w:val="00746384"/>
    <w:rsid w:val="007463F0"/>
    <w:rsid w:val="007466BA"/>
    <w:rsid w:val="00746AFD"/>
    <w:rsid w:val="007470F1"/>
    <w:rsid w:val="00747458"/>
    <w:rsid w:val="00747A6D"/>
    <w:rsid w:val="00747A72"/>
    <w:rsid w:val="00747BE2"/>
    <w:rsid w:val="00747C26"/>
    <w:rsid w:val="00747D17"/>
    <w:rsid w:val="00747F58"/>
    <w:rsid w:val="0075070D"/>
    <w:rsid w:val="007513FD"/>
    <w:rsid w:val="00751B7C"/>
    <w:rsid w:val="00751EF3"/>
    <w:rsid w:val="007526EA"/>
    <w:rsid w:val="00752709"/>
    <w:rsid w:val="00752BED"/>
    <w:rsid w:val="00752F17"/>
    <w:rsid w:val="00753329"/>
    <w:rsid w:val="00753537"/>
    <w:rsid w:val="00753618"/>
    <w:rsid w:val="007536CE"/>
    <w:rsid w:val="0075377F"/>
    <w:rsid w:val="00753D5D"/>
    <w:rsid w:val="0075419B"/>
    <w:rsid w:val="00754804"/>
    <w:rsid w:val="0075483F"/>
    <w:rsid w:val="00754AC8"/>
    <w:rsid w:val="00754C98"/>
    <w:rsid w:val="00754F19"/>
    <w:rsid w:val="0075519C"/>
    <w:rsid w:val="007556E7"/>
    <w:rsid w:val="007558CC"/>
    <w:rsid w:val="00756B3E"/>
    <w:rsid w:val="00760163"/>
    <w:rsid w:val="007610E1"/>
    <w:rsid w:val="00761123"/>
    <w:rsid w:val="007617D3"/>
    <w:rsid w:val="00761B17"/>
    <w:rsid w:val="00761C8E"/>
    <w:rsid w:val="00761C9A"/>
    <w:rsid w:val="0076208A"/>
    <w:rsid w:val="007622AF"/>
    <w:rsid w:val="007628BA"/>
    <w:rsid w:val="007629F2"/>
    <w:rsid w:val="007637AB"/>
    <w:rsid w:val="007637BF"/>
    <w:rsid w:val="00763A2B"/>
    <w:rsid w:val="00763B98"/>
    <w:rsid w:val="0076418D"/>
    <w:rsid w:val="007646E8"/>
    <w:rsid w:val="007647E4"/>
    <w:rsid w:val="00765457"/>
    <w:rsid w:val="00765636"/>
    <w:rsid w:val="00765736"/>
    <w:rsid w:val="00765A84"/>
    <w:rsid w:val="00765BE2"/>
    <w:rsid w:val="00765D84"/>
    <w:rsid w:val="00766A0D"/>
    <w:rsid w:val="00766BFD"/>
    <w:rsid w:val="00766F11"/>
    <w:rsid w:val="00767C8B"/>
    <w:rsid w:val="00767EEC"/>
    <w:rsid w:val="00770092"/>
    <w:rsid w:val="007702E9"/>
    <w:rsid w:val="0077087A"/>
    <w:rsid w:val="007718A4"/>
    <w:rsid w:val="00772797"/>
    <w:rsid w:val="007728CE"/>
    <w:rsid w:val="00772BF8"/>
    <w:rsid w:val="0077306F"/>
    <w:rsid w:val="007731FB"/>
    <w:rsid w:val="007738C7"/>
    <w:rsid w:val="007739BD"/>
    <w:rsid w:val="00773B58"/>
    <w:rsid w:val="00773E74"/>
    <w:rsid w:val="007742DC"/>
    <w:rsid w:val="0077436F"/>
    <w:rsid w:val="007743E1"/>
    <w:rsid w:val="00774489"/>
    <w:rsid w:val="007751C3"/>
    <w:rsid w:val="00775731"/>
    <w:rsid w:val="00775C92"/>
    <w:rsid w:val="00775F82"/>
    <w:rsid w:val="0077608E"/>
    <w:rsid w:val="00776230"/>
    <w:rsid w:val="00776566"/>
    <w:rsid w:val="00776B22"/>
    <w:rsid w:val="00776BDF"/>
    <w:rsid w:val="0077763C"/>
    <w:rsid w:val="00777937"/>
    <w:rsid w:val="00777A6C"/>
    <w:rsid w:val="00777E92"/>
    <w:rsid w:val="00777FB9"/>
    <w:rsid w:val="00780125"/>
    <w:rsid w:val="00780278"/>
    <w:rsid w:val="00780B0A"/>
    <w:rsid w:val="00780BD7"/>
    <w:rsid w:val="00780DCA"/>
    <w:rsid w:val="00781953"/>
    <w:rsid w:val="00781F3D"/>
    <w:rsid w:val="0078247A"/>
    <w:rsid w:val="00782B5D"/>
    <w:rsid w:val="007834D0"/>
    <w:rsid w:val="00783A55"/>
    <w:rsid w:val="00783B14"/>
    <w:rsid w:val="00783B6D"/>
    <w:rsid w:val="00783C0D"/>
    <w:rsid w:val="00783DD5"/>
    <w:rsid w:val="007845F9"/>
    <w:rsid w:val="00784A0B"/>
    <w:rsid w:val="00784F16"/>
    <w:rsid w:val="00784F71"/>
    <w:rsid w:val="00785402"/>
    <w:rsid w:val="00785760"/>
    <w:rsid w:val="007862AE"/>
    <w:rsid w:val="00786415"/>
    <w:rsid w:val="00786442"/>
    <w:rsid w:val="0078669A"/>
    <w:rsid w:val="00786C58"/>
    <w:rsid w:val="007870F4"/>
    <w:rsid w:val="0078736E"/>
    <w:rsid w:val="0078747C"/>
    <w:rsid w:val="00787A54"/>
    <w:rsid w:val="00787B72"/>
    <w:rsid w:val="00787FD1"/>
    <w:rsid w:val="00790055"/>
    <w:rsid w:val="0079011D"/>
    <w:rsid w:val="00790773"/>
    <w:rsid w:val="00790BB7"/>
    <w:rsid w:val="00790D66"/>
    <w:rsid w:val="00790DCE"/>
    <w:rsid w:val="00790EAB"/>
    <w:rsid w:val="007912BC"/>
    <w:rsid w:val="007912F1"/>
    <w:rsid w:val="00791C5A"/>
    <w:rsid w:val="007921B9"/>
    <w:rsid w:val="007926EF"/>
    <w:rsid w:val="00792F85"/>
    <w:rsid w:val="00793B21"/>
    <w:rsid w:val="00793C9A"/>
    <w:rsid w:val="0079473F"/>
    <w:rsid w:val="00794BF2"/>
    <w:rsid w:val="007956A7"/>
    <w:rsid w:val="00795F63"/>
    <w:rsid w:val="00796391"/>
    <w:rsid w:val="00796550"/>
    <w:rsid w:val="00796C30"/>
    <w:rsid w:val="00796CBB"/>
    <w:rsid w:val="00796DF1"/>
    <w:rsid w:val="00796E97"/>
    <w:rsid w:val="0079705D"/>
    <w:rsid w:val="007973EC"/>
    <w:rsid w:val="0079750D"/>
    <w:rsid w:val="00797989"/>
    <w:rsid w:val="007979E3"/>
    <w:rsid w:val="007A04A8"/>
    <w:rsid w:val="007A0998"/>
    <w:rsid w:val="007A0A46"/>
    <w:rsid w:val="007A14D3"/>
    <w:rsid w:val="007A14E0"/>
    <w:rsid w:val="007A15B4"/>
    <w:rsid w:val="007A176D"/>
    <w:rsid w:val="007A1A2F"/>
    <w:rsid w:val="007A2266"/>
    <w:rsid w:val="007A25D5"/>
    <w:rsid w:val="007A2C26"/>
    <w:rsid w:val="007A2C3F"/>
    <w:rsid w:val="007A2DE7"/>
    <w:rsid w:val="007A2DEA"/>
    <w:rsid w:val="007A2E0F"/>
    <w:rsid w:val="007A2EAD"/>
    <w:rsid w:val="007A35EA"/>
    <w:rsid w:val="007A366A"/>
    <w:rsid w:val="007A3D8F"/>
    <w:rsid w:val="007A401A"/>
    <w:rsid w:val="007A4062"/>
    <w:rsid w:val="007A44B6"/>
    <w:rsid w:val="007A46A5"/>
    <w:rsid w:val="007A4C7E"/>
    <w:rsid w:val="007A4FFD"/>
    <w:rsid w:val="007A511F"/>
    <w:rsid w:val="007A523F"/>
    <w:rsid w:val="007A5AD5"/>
    <w:rsid w:val="007A5E52"/>
    <w:rsid w:val="007A5F27"/>
    <w:rsid w:val="007A60F3"/>
    <w:rsid w:val="007A63E6"/>
    <w:rsid w:val="007A6561"/>
    <w:rsid w:val="007A748A"/>
    <w:rsid w:val="007A7596"/>
    <w:rsid w:val="007A75F1"/>
    <w:rsid w:val="007B00E1"/>
    <w:rsid w:val="007B01F0"/>
    <w:rsid w:val="007B07F6"/>
    <w:rsid w:val="007B0C2E"/>
    <w:rsid w:val="007B1014"/>
    <w:rsid w:val="007B109A"/>
    <w:rsid w:val="007B24EE"/>
    <w:rsid w:val="007B280D"/>
    <w:rsid w:val="007B2B9F"/>
    <w:rsid w:val="007B2FF7"/>
    <w:rsid w:val="007B349C"/>
    <w:rsid w:val="007B3512"/>
    <w:rsid w:val="007B3666"/>
    <w:rsid w:val="007B3F46"/>
    <w:rsid w:val="007B4249"/>
    <w:rsid w:val="007B4A72"/>
    <w:rsid w:val="007B4C4E"/>
    <w:rsid w:val="007B4E70"/>
    <w:rsid w:val="007B4FB1"/>
    <w:rsid w:val="007B503F"/>
    <w:rsid w:val="007B5203"/>
    <w:rsid w:val="007B5297"/>
    <w:rsid w:val="007B5541"/>
    <w:rsid w:val="007B58E0"/>
    <w:rsid w:val="007B5E27"/>
    <w:rsid w:val="007B62DA"/>
    <w:rsid w:val="007B67D1"/>
    <w:rsid w:val="007B6811"/>
    <w:rsid w:val="007B746E"/>
    <w:rsid w:val="007B797C"/>
    <w:rsid w:val="007C0074"/>
    <w:rsid w:val="007C040C"/>
    <w:rsid w:val="007C0543"/>
    <w:rsid w:val="007C0CE9"/>
    <w:rsid w:val="007C0DE9"/>
    <w:rsid w:val="007C0EBF"/>
    <w:rsid w:val="007C185E"/>
    <w:rsid w:val="007C186A"/>
    <w:rsid w:val="007C265E"/>
    <w:rsid w:val="007C2BFE"/>
    <w:rsid w:val="007C35D1"/>
    <w:rsid w:val="007C3B7B"/>
    <w:rsid w:val="007C3FB6"/>
    <w:rsid w:val="007C416D"/>
    <w:rsid w:val="007C45A0"/>
    <w:rsid w:val="007C616B"/>
    <w:rsid w:val="007C6884"/>
    <w:rsid w:val="007C6C50"/>
    <w:rsid w:val="007C6FA4"/>
    <w:rsid w:val="007C7137"/>
    <w:rsid w:val="007C7286"/>
    <w:rsid w:val="007C7387"/>
    <w:rsid w:val="007C7710"/>
    <w:rsid w:val="007C78D5"/>
    <w:rsid w:val="007C7A91"/>
    <w:rsid w:val="007C7CB4"/>
    <w:rsid w:val="007D02E7"/>
    <w:rsid w:val="007D0BD8"/>
    <w:rsid w:val="007D13D8"/>
    <w:rsid w:val="007D1972"/>
    <w:rsid w:val="007D1A14"/>
    <w:rsid w:val="007D1D23"/>
    <w:rsid w:val="007D2627"/>
    <w:rsid w:val="007D2FF3"/>
    <w:rsid w:val="007D33A2"/>
    <w:rsid w:val="007D36E4"/>
    <w:rsid w:val="007D37F6"/>
    <w:rsid w:val="007D4375"/>
    <w:rsid w:val="007D4D24"/>
    <w:rsid w:val="007D5B95"/>
    <w:rsid w:val="007D5C52"/>
    <w:rsid w:val="007D5D4A"/>
    <w:rsid w:val="007D5D86"/>
    <w:rsid w:val="007D61D5"/>
    <w:rsid w:val="007D6A2D"/>
    <w:rsid w:val="007D6C07"/>
    <w:rsid w:val="007D6DC1"/>
    <w:rsid w:val="007D720D"/>
    <w:rsid w:val="007D7636"/>
    <w:rsid w:val="007D78E3"/>
    <w:rsid w:val="007D7C4A"/>
    <w:rsid w:val="007D7FB2"/>
    <w:rsid w:val="007E0973"/>
    <w:rsid w:val="007E110A"/>
    <w:rsid w:val="007E118E"/>
    <w:rsid w:val="007E16E7"/>
    <w:rsid w:val="007E1753"/>
    <w:rsid w:val="007E184B"/>
    <w:rsid w:val="007E1B9E"/>
    <w:rsid w:val="007E20B5"/>
    <w:rsid w:val="007E2396"/>
    <w:rsid w:val="007E2851"/>
    <w:rsid w:val="007E354A"/>
    <w:rsid w:val="007E35B4"/>
    <w:rsid w:val="007E3E11"/>
    <w:rsid w:val="007E3E1B"/>
    <w:rsid w:val="007E4054"/>
    <w:rsid w:val="007E45F0"/>
    <w:rsid w:val="007E47BF"/>
    <w:rsid w:val="007E4EAA"/>
    <w:rsid w:val="007E569D"/>
    <w:rsid w:val="007E580B"/>
    <w:rsid w:val="007E5849"/>
    <w:rsid w:val="007E5B01"/>
    <w:rsid w:val="007E5F08"/>
    <w:rsid w:val="007E5FD2"/>
    <w:rsid w:val="007E64DB"/>
    <w:rsid w:val="007E691B"/>
    <w:rsid w:val="007E6E0D"/>
    <w:rsid w:val="007E78A4"/>
    <w:rsid w:val="007E78DB"/>
    <w:rsid w:val="007E7CD6"/>
    <w:rsid w:val="007E7E34"/>
    <w:rsid w:val="007F01E3"/>
    <w:rsid w:val="007F0A7D"/>
    <w:rsid w:val="007F0CAE"/>
    <w:rsid w:val="007F104B"/>
    <w:rsid w:val="007F12A3"/>
    <w:rsid w:val="007F14AD"/>
    <w:rsid w:val="007F1A25"/>
    <w:rsid w:val="007F28E7"/>
    <w:rsid w:val="007F2FDD"/>
    <w:rsid w:val="007F302C"/>
    <w:rsid w:val="007F3357"/>
    <w:rsid w:val="007F376B"/>
    <w:rsid w:val="007F393D"/>
    <w:rsid w:val="007F3D4B"/>
    <w:rsid w:val="007F3EBB"/>
    <w:rsid w:val="007F421F"/>
    <w:rsid w:val="007F42FE"/>
    <w:rsid w:val="007F45F4"/>
    <w:rsid w:val="007F47C8"/>
    <w:rsid w:val="007F5659"/>
    <w:rsid w:val="007F5BF9"/>
    <w:rsid w:val="007F5FC8"/>
    <w:rsid w:val="007F6A20"/>
    <w:rsid w:val="007F6C16"/>
    <w:rsid w:val="007F7199"/>
    <w:rsid w:val="007F71A7"/>
    <w:rsid w:val="007F7717"/>
    <w:rsid w:val="007F7806"/>
    <w:rsid w:val="007F7FEB"/>
    <w:rsid w:val="00800298"/>
    <w:rsid w:val="00800783"/>
    <w:rsid w:val="00801145"/>
    <w:rsid w:val="008015B5"/>
    <w:rsid w:val="008016EB"/>
    <w:rsid w:val="00801879"/>
    <w:rsid w:val="00802116"/>
    <w:rsid w:val="0080219A"/>
    <w:rsid w:val="0080242A"/>
    <w:rsid w:val="0080275A"/>
    <w:rsid w:val="00802B7D"/>
    <w:rsid w:val="00803A09"/>
    <w:rsid w:val="00804B7A"/>
    <w:rsid w:val="00804C93"/>
    <w:rsid w:val="00804D7F"/>
    <w:rsid w:val="00804E63"/>
    <w:rsid w:val="00805894"/>
    <w:rsid w:val="008058B6"/>
    <w:rsid w:val="00805BBB"/>
    <w:rsid w:val="008062A6"/>
    <w:rsid w:val="00806471"/>
    <w:rsid w:val="008066CE"/>
    <w:rsid w:val="00806B17"/>
    <w:rsid w:val="00806BA2"/>
    <w:rsid w:val="008070B9"/>
    <w:rsid w:val="00807552"/>
    <w:rsid w:val="00807689"/>
    <w:rsid w:val="008076EA"/>
    <w:rsid w:val="00807DEB"/>
    <w:rsid w:val="00807E08"/>
    <w:rsid w:val="00807F8D"/>
    <w:rsid w:val="0081013A"/>
    <w:rsid w:val="00810432"/>
    <w:rsid w:val="0081076B"/>
    <w:rsid w:val="008107F1"/>
    <w:rsid w:val="008109DD"/>
    <w:rsid w:val="00810B5A"/>
    <w:rsid w:val="00811720"/>
    <w:rsid w:val="00811878"/>
    <w:rsid w:val="00811A3D"/>
    <w:rsid w:val="00811ACD"/>
    <w:rsid w:val="00811D8B"/>
    <w:rsid w:val="00812271"/>
    <w:rsid w:val="00812B30"/>
    <w:rsid w:val="00812BD4"/>
    <w:rsid w:val="008133D9"/>
    <w:rsid w:val="00813782"/>
    <w:rsid w:val="0081379C"/>
    <w:rsid w:val="00813BE1"/>
    <w:rsid w:val="00813E9F"/>
    <w:rsid w:val="0081413A"/>
    <w:rsid w:val="0081559F"/>
    <w:rsid w:val="00815715"/>
    <w:rsid w:val="00815FF3"/>
    <w:rsid w:val="00816073"/>
    <w:rsid w:val="008160E5"/>
    <w:rsid w:val="00816E74"/>
    <w:rsid w:val="00816EE7"/>
    <w:rsid w:val="0081723E"/>
    <w:rsid w:val="00817DCA"/>
    <w:rsid w:val="00817FDD"/>
    <w:rsid w:val="008202E4"/>
    <w:rsid w:val="00820A73"/>
    <w:rsid w:val="00820CE9"/>
    <w:rsid w:val="00820DE2"/>
    <w:rsid w:val="00821119"/>
    <w:rsid w:val="008212DE"/>
    <w:rsid w:val="00821576"/>
    <w:rsid w:val="00821F54"/>
    <w:rsid w:val="00822508"/>
    <w:rsid w:val="00822571"/>
    <w:rsid w:val="00822B92"/>
    <w:rsid w:val="0082310D"/>
    <w:rsid w:val="008231E4"/>
    <w:rsid w:val="0082320D"/>
    <w:rsid w:val="00823788"/>
    <w:rsid w:val="00823D8F"/>
    <w:rsid w:val="00824146"/>
    <w:rsid w:val="008242D3"/>
    <w:rsid w:val="00824E02"/>
    <w:rsid w:val="00824FF1"/>
    <w:rsid w:val="00825579"/>
    <w:rsid w:val="008256B3"/>
    <w:rsid w:val="00825F4F"/>
    <w:rsid w:val="008266E7"/>
    <w:rsid w:val="0082685B"/>
    <w:rsid w:val="00826BB0"/>
    <w:rsid w:val="00826DD5"/>
    <w:rsid w:val="008270A9"/>
    <w:rsid w:val="00827603"/>
    <w:rsid w:val="00827A4D"/>
    <w:rsid w:val="0083041D"/>
    <w:rsid w:val="00830A38"/>
    <w:rsid w:val="00830A8A"/>
    <w:rsid w:val="00831322"/>
    <w:rsid w:val="00831367"/>
    <w:rsid w:val="008316BD"/>
    <w:rsid w:val="00831F53"/>
    <w:rsid w:val="00832C5B"/>
    <w:rsid w:val="00832DF4"/>
    <w:rsid w:val="00833174"/>
    <w:rsid w:val="00833303"/>
    <w:rsid w:val="008333D7"/>
    <w:rsid w:val="008336D0"/>
    <w:rsid w:val="00833BF3"/>
    <w:rsid w:val="00833D89"/>
    <w:rsid w:val="00834A18"/>
    <w:rsid w:val="00834DFE"/>
    <w:rsid w:val="008356B3"/>
    <w:rsid w:val="0083599F"/>
    <w:rsid w:val="00835E8C"/>
    <w:rsid w:val="00836220"/>
    <w:rsid w:val="00836561"/>
    <w:rsid w:val="008368F4"/>
    <w:rsid w:val="008371CC"/>
    <w:rsid w:val="0084059A"/>
    <w:rsid w:val="00840B0E"/>
    <w:rsid w:val="00840F5D"/>
    <w:rsid w:val="00840FF3"/>
    <w:rsid w:val="008410DB"/>
    <w:rsid w:val="008414BA"/>
    <w:rsid w:val="00841CFA"/>
    <w:rsid w:val="008425E9"/>
    <w:rsid w:val="00842961"/>
    <w:rsid w:val="00842A3C"/>
    <w:rsid w:val="0084310F"/>
    <w:rsid w:val="00843872"/>
    <w:rsid w:val="00843B02"/>
    <w:rsid w:val="00843C18"/>
    <w:rsid w:val="00843D2F"/>
    <w:rsid w:val="00844120"/>
    <w:rsid w:val="008449C0"/>
    <w:rsid w:val="0084573D"/>
    <w:rsid w:val="00845B91"/>
    <w:rsid w:val="00845CC6"/>
    <w:rsid w:val="00845E86"/>
    <w:rsid w:val="00846645"/>
    <w:rsid w:val="00846E4F"/>
    <w:rsid w:val="0084796E"/>
    <w:rsid w:val="008501CE"/>
    <w:rsid w:val="00850288"/>
    <w:rsid w:val="0085045C"/>
    <w:rsid w:val="00850A45"/>
    <w:rsid w:val="00850B25"/>
    <w:rsid w:val="008514DC"/>
    <w:rsid w:val="00851AA4"/>
    <w:rsid w:val="00851E99"/>
    <w:rsid w:val="0085275F"/>
    <w:rsid w:val="008531D1"/>
    <w:rsid w:val="0085344B"/>
    <w:rsid w:val="00853649"/>
    <w:rsid w:val="008536FC"/>
    <w:rsid w:val="008537B8"/>
    <w:rsid w:val="00853AC2"/>
    <w:rsid w:val="00853D59"/>
    <w:rsid w:val="008548BD"/>
    <w:rsid w:val="008549E0"/>
    <w:rsid w:val="00855134"/>
    <w:rsid w:val="00855236"/>
    <w:rsid w:val="0085526C"/>
    <w:rsid w:val="00855526"/>
    <w:rsid w:val="00855977"/>
    <w:rsid w:val="008559A6"/>
    <w:rsid w:val="00855B0B"/>
    <w:rsid w:val="00855B2F"/>
    <w:rsid w:val="00855D7A"/>
    <w:rsid w:val="00856016"/>
    <w:rsid w:val="00856099"/>
    <w:rsid w:val="008562FF"/>
    <w:rsid w:val="00856351"/>
    <w:rsid w:val="00856812"/>
    <w:rsid w:val="008568E5"/>
    <w:rsid w:val="00856E15"/>
    <w:rsid w:val="0085772D"/>
    <w:rsid w:val="00857CFA"/>
    <w:rsid w:val="008604E7"/>
    <w:rsid w:val="00860641"/>
    <w:rsid w:val="00860716"/>
    <w:rsid w:val="00861081"/>
    <w:rsid w:val="0086122F"/>
    <w:rsid w:val="00861285"/>
    <w:rsid w:val="008612EF"/>
    <w:rsid w:val="008613AA"/>
    <w:rsid w:val="00861AB3"/>
    <w:rsid w:val="00861AD0"/>
    <w:rsid w:val="00862454"/>
    <w:rsid w:val="00862D4B"/>
    <w:rsid w:val="00863103"/>
    <w:rsid w:val="00863B1D"/>
    <w:rsid w:val="00863D34"/>
    <w:rsid w:val="0086407C"/>
    <w:rsid w:val="0086415F"/>
    <w:rsid w:val="008647DC"/>
    <w:rsid w:val="0086492E"/>
    <w:rsid w:val="00864E53"/>
    <w:rsid w:val="008650E3"/>
    <w:rsid w:val="00865340"/>
    <w:rsid w:val="0086582B"/>
    <w:rsid w:val="00865BE4"/>
    <w:rsid w:val="00865C25"/>
    <w:rsid w:val="00865FC9"/>
    <w:rsid w:val="008661D6"/>
    <w:rsid w:val="00866ABD"/>
    <w:rsid w:val="00867158"/>
    <w:rsid w:val="008671C9"/>
    <w:rsid w:val="00870020"/>
    <w:rsid w:val="00870067"/>
    <w:rsid w:val="0087006D"/>
    <w:rsid w:val="008704ED"/>
    <w:rsid w:val="00870BCB"/>
    <w:rsid w:val="00870DF7"/>
    <w:rsid w:val="00870E53"/>
    <w:rsid w:val="00871591"/>
    <w:rsid w:val="008718F3"/>
    <w:rsid w:val="008720C8"/>
    <w:rsid w:val="0087224C"/>
    <w:rsid w:val="00873349"/>
    <w:rsid w:val="008737AC"/>
    <w:rsid w:val="008739E3"/>
    <w:rsid w:val="0087456D"/>
    <w:rsid w:val="008746E1"/>
    <w:rsid w:val="00874A15"/>
    <w:rsid w:val="0087563B"/>
    <w:rsid w:val="00875825"/>
    <w:rsid w:val="00875883"/>
    <w:rsid w:val="00875B87"/>
    <w:rsid w:val="00875B8C"/>
    <w:rsid w:val="0087627F"/>
    <w:rsid w:val="00876A58"/>
    <w:rsid w:val="00876C83"/>
    <w:rsid w:val="00876F91"/>
    <w:rsid w:val="00876FE7"/>
    <w:rsid w:val="0087770A"/>
    <w:rsid w:val="00877F63"/>
    <w:rsid w:val="00880978"/>
    <w:rsid w:val="00880D9A"/>
    <w:rsid w:val="00881190"/>
    <w:rsid w:val="0088130A"/>
    <w:rsid w:val="00881403"/>
    <w:rsid w:val="0088165B"/>
    <w:rsid w:val="00883AC7"/>
    <w:rsid w:val="00883AE4"/>
    <w:rsid w:val="0088408E"/>
    <w:rsid w:val="00884A50"/>
    <w:rsid w:val="00884F5A"/>
    <w:rsid w:val="008851E7"/>
    <w:rsid w:val="00885E51"/>
    <w:rsid w:val="008863FF"/>
    <w:rsid w:val="00886BEF"/>
    <w:rsid w:val="00887683"/>
    <w:rsid w:val="00887795"/>
    <w:rsid w:val="00887818"/>
    <w:rsid w:val="00887D9B"/>
    <w:rsid w:val="0089013A"/>
    <w:rsid w:val="008901FE"/>
    <w:rsid w:val="008913CB"/>
    <w:rsid w:val="00891AD3"/>
    <w:rsid w:val="00891B89"/>
    <w:rsid w:val="008927A4"/>
    <w:rsid w:val="008930D1"/>
    <w:rsid w:val="008932B0"/>
    <w:rsid w:val="0089388B"/>
    <w:rsid w:val="00893F23"/>
    <w:rsid w:val="00893F97"/>
    <w:rsid w:val="008945D7"/>
    <w:rsid w:val="0089480C"/>
    <w:rsid w:val="00894849"/>
    <w:rsid w:val="00894C6F"/>
    <w:rsid w:val="00894D3F"/>
    <w:rsid w:val="00895A59"/>
    <w:rsid w:val="00895C00"/>
    <w:rsid w:val="0089606D"/>
    <w:rsid w:val="0089685D"/>
    <w:rsid w:val="0089696E"/>
    <w:rsid w:val="00896D5D"/>
    <w:rsid w:val="00896F2A"/>
    <w:rsid w:val="00897AC7"/>
    <w:rsid w:val="00897C4B"/>
    <w:rsid w:val="008A0123"/>
    <w:rsid w:val="008A0693"/>
    <w:rsid w:val="008A0A5E"/>
    <w:rsid w:val="008A0E2A"/>
    <w:rsid w:val="008A1049"/>
    <w:rsid w:val="008A110A"/>
    <w:rsid w:val="008A152A"/>
    <w:rsid w:val="008A157B"/>
    <w:rsid w:val="008A178B"/>
    <w:rsid w:val="008A1D63"/>
    <w:rsid w:val="008A2CD6"/>
    <w:rsid w:val="008A2E02"/>
    <w:rsid w:val="008A3068"/>
    <w:rsid w:val="008A3C17"/>
    <w:rsid w:val="008A3D1D"/>
    <w:rsid w:val="008A4065"/>
    <w:rsid w:val="008A43D4"/>
    <w:rsid w:val="008A454C"/>
    <w:rsid w:val="008A4A13"/>
    <w:rsid w:val="008A4A93"/>
    <w:rsid w:val="008A4BDC"/>
    <w:rsid w:val="008A52E9"/>
    <w:rsid w:val="008A5557"/>
    <w:rsid w:val="008A56D0"/>
    <w:rsid w:val="008A5D77"/>
    <w:rsid w:val="008A601C"/>
    <w:rsid w:val="008A6234"/>
    <w:rsid w:val="008A726F"/>
    <w:rsid w:val="008B0315"/>
    <w:rsid w:val="008B0944"/>
    <w:rsid w:val="008B1497"/>
    <w:rsid w:val="008B1929"/>
    <w:rsid w:val="008B1CBF"/>
    <w:rsid w:val="008B2BCD"/>
    <w:rsid w:val="008B2E0D"/>
    <w:rsid w:val="008B3137"/>
    <w:rsid w:val="008B34BA"/>
    <w:rsid w:val="008B3514"/>
    <w:rsid w:val="008B36FF"/>
    <w:rsid w:val="008B374F"/>
    <w:rsid w:val="008B3986"/>
    <w:rsid w:val="008B3B4B"/>
    <w:rsid w:val="008B3BBD"/>
    <w:rsid w:val="008B429C"/>
    <w:rsid w:val="008B4395"/>
    <w:rsid w:val="008B46E2"/>
    <w:rsid w:val="008B4BE4"/>
    <w:rsid w:val="008B4E81"/>
    <w:rsid w:val="008B5172"/>
    <w:rsid w:val="008B571E"/>
    <w:rsid w:val="008B5C1C"/>
    <w:rsid w:val="008B65A1"/>
    <w:rsid w:val="008B6C1C"/>
    <w:rsid w:val="008B7154"/>
    <w:rsid w:val="008B733E"/>
    <w:rsid w:val="008B74FB"/>
    <w:rsid w:val="008B7620"/>
    <w:rsid w:val="008B7904"/>
    <w:rsid w:val="008C001D"/>
    <w:rsid w:val="008C0EA0"/>
    <w:rsid w:val="008C0F20"/>
    <w:rsid w:val="008C10C1"/>
    <w:rsid w:val="008C10D5"/>
    <w:rsid w:val="008C1302"/>
    <w:rsid w:val="008C151E"/>
    <w:rsid w:val="008C1A9F"/>
    <w:rsid w:val="008C1E2A"/>
    <w:rsid w:val="008C2471"/>
    <w:rsid w:val="008C3C53"/>
    <w:rsid w:val="008C409D"/>
    <w:rsid w:val="008C4256"/>
    <w:rsid w:val="008C4441"/>
    <w:rsid w:val="008C45E7"/>
    <w:rsid w:val="008C4861"/>
    <w:rsid w:val="008C4AB8"/>
    <w:rsid w:val="008C5362"/>
    <w:rsid w:val="008C5CC0"/>
    <w:rsid w:val="008C5D4A"/>
    <w:rsid w:val="008C612E"/>
    <w:rsid w:val="008C6495"/>
    <w:rsid w:val="008C65B2"/>
    <w:rsid w:val="008C67E5"/>
    <w:rsid w:val="008C69B8"/>
    <w:rsid w:val="008C6DDE"/>
    <w:rsid w:val="008D04CE"/>
    <w:rsid w:val="008D111F"/>
    <w:rsid w:val="008D1E4D"/>
    <w:rsid w:val="008D240D"/>
    <w:rsid w:val="008D282C"/>
    <w:rsid w:val="008D28A3"/>
    <w:rsid w:val="008D354C"/>
    <w:rsid w:val="008D3B27"/>
    <w:rsid w:val="008D3D4C"/>
    <w:rsid w:val="008D3E93"/>
    <w:rsid w:val="008D417D"/>
    <w:rsid w:val="008D4CD5"/>
    <w:rsid w:val="008D4F05"/>
    <w:rsid w:val="008D5069"/>
    <w:rsid w:val="008D54CF"/>
    <w:rsid w:val="008D5630"/>
    <w:rsid w:val="008D589F"/>
    <w:rsid w:val="008D5A0A"/>
    <w:rsid w:val="008D5DF4"/>
    <w:rsid w:val="008D5E4A"/>
    <w:rsid w:val="008D5F06"/>
    <w:rsid w:val="008D620B"/>
    <w:rsid w:val="008D698B"/>
    <w:rsid w:val="008D703B"/>
    <w:rsid w:val="008D7198"/>
    <w:rsid w:val="008D7AB8"/>
    <w:rsid w:val="008E0607"/>
    <w:rsid w:val="008E0AF2"/>
    <w:rsid w:val="008E0CC4"/>
    <w:rsid w:val="008E19FC"/>
    <w:rsid w:val="008E1BE0"/>
    <w:rsid w:val="008E1E85"/>
    <w:rsid w:val="008E22D3"/>
    <w:rsid w:val="008E311D"/>
    <w:rsid w:val="008E3DCE"/>
    <w:rsid w:val="008E4034"/>
    <w:rsid w:val="008E424B"/>
    <w:rsid w:val="008E44DD"/>
    <w:rsid w:val="008E45B6"/>
    <w:rsid w:val="008E4BD7"/>
    <w:rsid w:val="008E4F45"/>
    <w:rsid w:val="008E50BA"/>
    <w:rsid w:val="008E5564"/>
    <w:rsid w:val="008E571E"/>
    <w:rsid w:val="008E595A"/>
    <w:rsid w:val="008E5A14"/>
    <w:rsid w:val="008E6A61"/>
    <w:rsid w:val="008E6B86"/>
    <w:rsid w:val="008E6CB0"/>
    <w:rsid w:val="008E714F"/>
    <w:rsid w:val="008E73FF"/>
    <w:rsid w:val="008E7819"/>
    <w:rsid w:val="008E79FE"/>
    <w:rsid w:val="008E7D86"/>
    <w:rsid w:val="008F021E"/>
    <w:rsid w:val="008F045C"/>
    <w:rsid w:val="008F069B"/>
    <w:rsid w:val="008F10ED"/>
    <w:rsid w:val="008F1401"/>
    <w:rsid w:val="008F169A"/>
    <w:rsid w:val="008F1A7E"/>
    <w:rsid w:val="008F1B44"/>
    <w:rsid w:val="008F1CEC"/>
    <w:rsid w:val="008F1DB4"/>
    <w:rsid w:val="008F211D"/>
    <w:rsid w:val="008F26DC"/>
    <w:rsid w:val="008F2A33"/>
    <w:rsid w:val="008F2B80"/>
    <w:rsid w:val="008F2C60"/>
    <w:rsid w:val="008F2CCC"/>
    <w:rsid w:val="008F3007"/>
    <w:rsid w:val="008F362B"/>
    <w:rsid w:val="008F3C47"/>
    <w:rsid w:val="008F3E4B"/>
    <w:rsid w:val="008F3E85"/>
    <w:rsid w:val="008F3F54"/>
    <w:rsid w:val="008F46E5"/>
    <w:rsid w:val="008F4B9E"/>
    <w:rsid w:val="008F4ECA"/>
    <w:rsid w:val="008F56A7"/>
    <w:rsid w:val="008F5D1A"/>
    <w:rsid w:val="008F5DAC"/>
    <w:rsid w:val="008F60DE"/>
    <w:rsid w:val="008F64B2"/>
    <w:rsid w:val="008F663E"/>
    <w:rsid w:val="008F6751"/>
    <w:rsid w:val="008F7824"/>
    <w:rsid w:val="008F7895"/>
    <w:rsid w:val="008F7AE3"/>
    <w:rsid w:val="008F7BB8"/>
    <w:rsid w:val="008F7E9F"/>
    <w:rsid w:val="008F7FAA"/>
    <w:rsid w:val="00900966"/>
    <w:rsid w:val="00900AF2"/>
    <w:rsid w:val="00900E77"/>
    <w:rsid w:val="00901520"/>
    <w:rsid w:val="00901A1A"/>
    <w:rsid w:val="00902B8E"/>
    <w:rsid w:val="00902C45"/>
    <w:rsid w:val="00903752"/>
    <w:rsid w:val="00904048"/>
    <w:rsid w:val="0090428E"/>
    <w:rsid w:val="00905EC9"/>
    <w:rsid w:val="00906351"/>
    <w:rsid w:val="00906699"/>
    <w:rsid w:val="009075DB"/>
    <w:rsid w:val="009078A9"/>
    <w:rsid w:val="009078AB"/>
    <w:rsid w:val="00907EB2"/>
    <w:rsid w:val="00910001"/>
    <w:rsid w:val="00910A13"/>
    <w:rsid w:val="00910AB0"/>
    <w:rsid w:val="009112D7"/>
    <w:rsid w:val="009114C6"/>
    <w:rsid w:val="009116AA"/>
    <w:rsid w:val="00911C0C"/>
    <w:rsid w:val="00911CDD"/>
    <w:rsid w:val="00911E80"/>
    <w:rsid w:val="00911E9C"/>
    <w:rsid w:val="00911E9F"/>
    <w:rsid w:val="009120D1"/>
    <w:rsid w:val="0091235D"/>
    <w:rsid w:val="009128AC"/>
    <w:rsid w:val="00912A39"/>
    <w:rsid w:val="00913544"/>
    <w:rsid w:val="0091366E"/>
    <w:rsid w:val="0091373E"/>
    <w:rsid w:val="00913FD2"/>
    <w:rsid w:val="0091444C"/>
    <w:rsid w:val="009151C1"/>
    <w:rsid w:val="009151F8"/>
    <w:rsid w:val="00915412"/>
    <w:rsid w:val="009156BD"/>
    <w:rsid w:val="0091580D"/>
    <w:rsid w:val="00915EC9"/>
    <w:rsid w:val="0091604C"/>
    <w:rsid w:val="0091656C"/>
    <w:rsid w:val="009165B0"/>
    <w:rsid w:val="009168A8"/>
    <w:rsid w:val="00917273"/>
    <w:rsid w:val="00917FF2"/>
    <w:rsid w:val="0092018F"/>
    <w:rsid w:val="009202AA"/>
    <w:rsid w:val="009210DA"/>
    <w:rsid w:val="0092120C"/>
    <w:rsid w:val="00921629"/>
    <w:rsid w:val="00921C20"/>
    <w:rsid w:val="00921D78"/>
    <w:rsid w:val="0092215C"/>
    <w:rsid w:val="0092260E"/>
    <w:rsid w:val="009227C9"/>
    <w:rsid w:val="009228F4"/>
    <w:rsid w:val="00922999"/>
    <w:rsid w:val="00922C24"/>
    <w:rsid w:val="00923618"/>
    <w:rsid w:val="00923B20"/>
    <w:rsid w:val="00923CD3"/>
    <w:rsid w:val="009240FE"/>
    <w:rsid w:val="00924117"/>
    <w:rsid w:val="00924955"/>
    <w:rsid w:val="00924E72"/>
    <w:rsid w:val="00925537"/>
    <w:rsid w:val="00925959"/>
    <w:rsid w:val="00925AA1"/>
    <w:rsid w:val="00925D2D"/>
    <w:rsid w:val="00926110"/>
    <w:rsid w:val="009267E4"/>
    <w:rsid w:val="00926A44"/>
    <w:rsid w:val="00926CA3"/>
    <w:rsid w:val="00926FBA"/>
    <w:rsid w:val="00927502"/>
    <w:rsid w:val="00927D0E"/>
    <w:rsid w:val="00927E3A"/>
    <w:rsid w:val="00930AD3"/>
    <w:rsid w:val="00930CC7"/>
    <w:rsid w:val="009310E2"/>
    <w:rsid w:val="00931423"/>
    <w:rsid w:val="00931594"/>
    <w:rsid w:val="009316DC"/>
    <w:rsid w:val="0093176F"/>
    <w:rsid w:val="00932253"/>
    <w:rsid w:val="0093230D"/>
    <w:rsid w:val="00932484"/>
    <w:rsid w:val="00932747"/>
    <w:rsid w:val="00932DF6"/>
    <w:rsid w:val="00932E06"/>
    <w:rsid w:val="00932ED0"/>
    <w:rsid w:val="00932F4D"/>
    <w:rsid w:val="00933188"/>
    <w:rsid w:val="009339DB"/>
    <w:rsid w:val="00933DDC"/>
    <w:rsid w:val="00934224"/>
    <w:rsid w:val="0093433A"/>
    <w:rsid w:val="00934757"/>
    <w:rsid w:val="00934927"/>
    <w:rsid w:val="00934D5C"/>
    <w:rsid w:val="009354E7"/>
    <w:rsid w:val="00935843"/>
    <w:rsid w:val="00935920"/>
    <w:rsid w:val="00935AEB"/>
    <w:rsid w:val="00936043"/>
    <w:rsid w:val="009362CF"/>
    <w:rsid w:val="0093653A"/>
    <w:rsid w:val="00936B65"/>
    <w:rsid w:val="009374B8"/>
    <w:rsid w:val="00937556"/>
    <w:rsid w:val="00937697"/>
    <w:rsid w:val="009379E4"/>
    <w:rsid w:val="00937C5E"/>
    <w:rsid w:val="00937DAB"/>
    <w:rsid w:val="00937EE7"/>
    <w:rsid w:val="009408DA"/>
    <w:rsid w:val="00940ACE"/>
    <w:rsid w:val="00940DCC"/>
    <w:rsid w:val="00940F83"/>
    <w:rsid w:val="00941865"/>
    <w:rsid w:val="00941E1B"/>
    <w:rsid w:val="009420FA"/>
    <w:rsid w:val="009428B9"/>
    <w:rsid w:val="009429D2"/>
    <w:rsid w:val="00942E53"/>
    <w:rsid w:val="00942F4A"/>
    <w:rsid w:val="00943081"/>
    <w:rsid w:val="00943256"/>
    <w:rsid w:val="00943467"/>
    <w:rsid w:val="0094350A"/>
    <w:rsid w:val="00943A8B"/>
    <w:rsid w:val="00943FA1"/>
    <w:rsid w:val="0094431E"/>
    <w:rsid w:val="00944360"/>
    <w:rsid w:val="00944614"/>
    <w:rsid w:val="009446CA"/>
    <w:rsid w:val="009449C9"/>
    <w:rsid w:val="0094518A"/>
    <w:rsid w:val="0094575A"/>
    <w:rsid w:val="00946543"/>
    <w:rsid w:val="009467B2"/>
    <w:rsid w:val="00946CEE"/>
    <w:rsid w:val="00946F24"/>
    <w:rsid w:val="00947345"/>
    <w:rsid w:val="00947417"/>
    <w:rsid w:val="00947A7F"/>
    <w:rsid w:val="009509E1"/>
    <w:rsid w:val="00950AC5"/>
    <w:rsid w:val="00950B2C"/>
    <w:rsid w:val="00950B2E"/>
    <w:rsid w:val="00950B51"/>
    <w:rsid w:val="00951A72"/>
    <w:rsid w:val="00951B7B"/>
    <w:rsid w:val="00951C16"/>
    <w:rsid w:val="00952665"/>
    <w:rsid w:val="00952A27"/>
    <w:rsid w:val="00952E17"/>
    <w:rsid w:val="00953055"/>
    <w:rsid w:val="00953A41"/>
    <w:rsid w:val="00953D8B"/>
    <w:rsid w:val="009545EC"/>
    <w:rsid w:val="00954C43"/>
    <w:rsid w:val="00954F47"/>
    <w:rsid w:val="0095559C"/>
    <w:rsid w:val="009562A4"/>
    <w:rsid w:val="00956EDE"/>
    <w:rsid w:val="009570AA"/>
    <w:rsid w:val="0095736D"/>
    <w:rsid w:val="009573B8"/>
    <w:rsid w:val="00957678"/>
    <w:rsid w:val="00957C82"/>
    <w:rsid w:val="00960374"/>
    <w:rsid w:val="009603B6"/>
    <w:rsid w:val="0096106E"/>
    <w:rsid w:val="00961409"/>
    <w:rsid w:val="009614D9"/>
    <w:rsid w:val="00961624"/>
    <w:rsid w:val="0096206B"/>
    <w:rsid w:val="0096220B"/>
    <w:rsid w:val="0096292A"/>
    <w:rsid w:val="009629E2"/>
    <w:rsid w:val="00962CCB"/>
    <w:rsid w:val="00962FF1"/>
    <w:rsid w:val="00963310"/>
    <w:rsid w:val="0096355E"/>
    <w:rsid w:val="00963835"/>
    <w:rsid w:val="0096407F"/>
    <w:rsid w:val="0096439F"/>
    <w:rsid w:val="00964DCB"/>
    <w:rsid w:val="009656EA"/>
    <w:rsid w:val="009657CE"/>
    <w:rsid w:val="009663D9"/>
    <w:rsid w:val="00966A27"/>
    <w:rsid w:val="00966E22"/>
    <w:rsid w:val="00966FF7"/>
    <w:rsid w:val="00967854"/>
    <w:rsid w:val="00970367"/>
    <w:rsid w:val="00970461"/>
    <w:rsid w:val="00971126"/>
    <w:rsid w:val="009712A0"/>
    <w:rsid w:val="00971476"/>
    <w:rsid w:val="00971535"/>
    <w:rsid w:val="009716F3"/>
    <w:rsid w:val="00971896"/>
    <w:rsid w:val="0097224B"/>
    <w:rsid w:val="0097233D"/>
    <w:rsid w:val="009728E6"/>
    <w:rsid w:val="00972D46"/>
    <w:rsid w:val="009735ED"/>
    <w:rsid w:val="0097361D"/>
    <w:rsid w:val="00973830"/>
    <w:rsid w:val="00973939"/>
    <w:rsid w:val="00973D5E"/>
    <w:rsid w:val="00973F37"/>
    <w:rsid w:val="0097421D"/>
    <w:rsid w:val="00974E33"/>
    <w:rsid w:val="0097563A"/>
    <w:rsid w:val="0097610E"/>
    <w:rsid w:val="00976427"/>
    <w:rsid w:val="0097679A"/>
    <w:rsid w:val="00976F42"/>
    <w:rsid w:val="009772D7"/>
    <w:rsid w:val="009776E5"/>
    <w:rsid w:val="0097799F"/>
    <w:rsid w:val="00977ADD"/>
    <w:rsid w:val="0098018F"/>
    <w:rsid w:val="00980A6D"/>
    <w:rsid w:val="00980F68"/>
    <w:rsid w:val="009814CA"/>
    <w:rsid w:val="00981DD3"/>
    <w:rsid w:val="009820B9"/>
    <w:rsid w:val="00982819"/>
    <w:rsid w:val="00982A2F"/>
    <w:rsid w:val="00983040"/>
    <w:rsid w:val="009831AB"/>
    <w:rsid w:val="0098338C"/>
    <w:rsid w:val="00983B72"/>
    <w:rsid w:val="00983FEC"/>
    <w:rsid w:val="0098445D"/>
    <w:rsid w:val="00985195"/>
    <w:rsid w:val="009862A8"/>
    <w:rsid w:val="00986373"/>
    <w:rsid w:val="0098661A"/>
    <w:rsid w:val="009868B1"/>
    <w:rsid w:val="00986E20"/>
    <w:rsid w:val="00986E8A"/>
    <w:rsid w:val="009870A9"/>
    <w:rsid w:val="00987341"/>
    <w:rsid w:val="00987A9D"/>
    <w:rsid w:val="00987CF3"/>
    <w:rsid w:val="00990B58"/>
    <w:rsid w:val="00990BC4"/>
    <w:rsid w:val="00991335"/>
    <w:rsid w:val="0099147A"/>
    <w:rsid w:val="00991AF9"/>
    <w:rsid w:val="00991B18"/>
    <w:rsid w:val="00991B94"/>
    <w:rsid w:val="00991C14"/>
    <w:rsid w:val="009920B8"/>
    <w:rsid w:val="009921C3"/>
    <w:rsid w:val="009927A9"/>
    <w:rsid w:val="00992A45"/>
    <w:rsid w:val="00992E1A"/>
    <w:rsid w:val="009935FD"/>
    <w:rsid w:val="00993794"/>
    <w:rsid w:val="0099386B"/>
    <w:rsid w:val="0099399D"/>
    <w:rsid w:val="00993B03"/>
    <w:rsid w:val="00993E87"/>
    <w:rsid w:val="00994893"/>
    <w:rsid w:val="00995823"/>
    <w:rsid w:val="00995A0B"/>
    <w:rsid w:val="00995A38"/>
    <w:rsid w:val="00995D2C"/>
    <w:rsid w:val="00995DE9"/>
    <w:rsid w:val="009977E4"/>
    <w:rsid w:val="00997870"/>
    <w:rsid w:val="00997A4E"/>
    <w:rsid w:val="009A0372"/>
    <w:rsid w:val="009A09CB"/>
    <w:rsid w:val="009A0A10"/>
    <w:rsid w:val="009A0BB8"/>
    <w:rsid w:val="009A0E75"/>
    <w:rsid w:val="009A0EA7"/>
    <w:rsid w:val="009A0F50"/>
    <w:rsid w:val="009A110D"/>
    <w:rsid w:val="009A2E61"/>
    <w:rsid w:val="009A2E70"/>
    <w:rsid w:val="009A32F7"/>
    <w:rsid w:val="009A37F8"/>
    <w:rsid w:val="009A3EDC"/>
    <w:rsid w:val="009A3F65"/>
    <w:rsid w:val="009A40EC"/>
    <w:rsid w:val="009A4493"/>
    <w:rsid w:val="009A473E"/>
    <w:rsid w:val="009A4B9D"/>
    <w:rsid w:val="009A539E"/>
    <w:rsid w:val="009A569C"/>
    <w:rsid w:val="009A5A1D"/>
    <w:rsid w:val="009A5F20"/>
    <w:rsid w:val="009A6080"/>
    <w:rsid w:val="009A6092"/>
    <w:rsid w:val="009A6263"/>
    <w:rsid w:val="009A62B9"/>
    <w:rsid w:val="009A631A"/>
    <w:rsid w:val="009A67AE"/>
    <w:rsid w:val="009A689B"/>
    <w:rsid w:val="009A71B7"/>
    <w:rsid w:val="009A75CF"/>
    <w:rsid w:val="009A7791"/>
    <w:rsid w:val="009B0292"/>
    <w:rsid w:val="009B0438"/>
    <w:rsid w:val="009B06B9"/>
    <w:rsid w:val="009B0EAD"/>
    <w:rsid w:val="009B1425"/>
    <w:rsid w:val="009B1CC7"/>
    <w:rsid w:val="009B1E91"/>
    <w:rsid w:val="009B1FB9"/>
    <w:rsid w:val="009B22AA"/>
    <w:rsid w:val="009B22E8"/>
    <w:rsid w:val="009B2390"/>
    <w:rsid w:val="009B2C76"/>
    <w:rsid w:val="009B2F6D"/>
    <w:rsid w:val="009B3D79"/>
    <w:rsid w:val="009B3DCA"/>
    <w:rsid w:val="009B4358"/>
    <w:rsid w:val="009B46C5"/>
    <w:rsid w:val="009B4939"/>
    <w:rsid w:val="009B5255"/>
    <w:rsid w:val="009B526A"/>
    <w:rsid w:val="009B53CE"/>
    <w:rsid w:val="009B53D5"/>
    <w:rsid w:val="009B5452"/>
    <w:rsid w:val="009B5BA5"/>
    <w:rsid w:val="009B61F3"/>
    <w:rsid w:val="009B6514"/>
    <w:rsid w:val="009B66FF"/>
    <w:rsid w:val="009B7449"/>
    <w:rsid w:val="009B747E"/>
    <w:rsid w:val="009B7536"/>
    <w:rsid w:val="009B7633"/>
    <w:rsid w:val="009B7C5B"/>
    <w:rsid w:val="009C0750"/>
    <w:rsid w:val="009C0860"/>
    <w:rsid w:val="009C0BA6"/>
    <w:rsid w:val="009C0D96"/>
    <w:rsid w:val="009C119F"/>
    <w:rsid w:val="009C11B1"/>
    <w:rsid w:val="009C1646"/>
    <w:rsid w:val="009C1BAE"/>
    <w:rsid w:val="009C1E61"/>
    <w:rsid w:val="009C256B"/>
    <w:rsid w:val="009C25FC"/>
    <w:rsid w:val="009C2924"/>
    <w:rsid w:val="009C34FE"/>
    <w:rsid w:val="009C3A59"/>
    <w:rsid w:val="009C3B01"/>
    <w:rsid w:val="009C3EDB"/>
    <w:rsid w:val="009C4253"/>
    <w:rsid w:val="009C4262"/>
    <w:rsid w:val="009C4606"/>
    <w:rsid w:val="009C4BD0"/>
    <w:rsid w:val="009C5EBE"/>
    <w:rsid w:val="009C63E0"/>
    <w:rsid w:val="009C68CA"/>
    <w:rsid w:val="009C6922"/>
    <w:rsid w:val="009C6FDE"/>
    <w:rsid w:val="009C7466"/>
    <w:rsid w:val="009C7512"/>
    <w:rsid w:val="009C7A11"/>
    <w:rsid w:val="009C7DB3"/>
    <w:rsid w:val="009D0054"/>
    <w:rsid w:val="009D0164"/>
    <w:rsid w:val="009D0275"/>
    <w:rsid w:val="009D06FD"/>
    <w:rsid w:val="009D0C51"/>
    <w:rsid w:val="009D12B1"/>
    <w:rsid w:val="009D16B7"/>
    <w:rsid w:val="009D1D12"/>
    <w:rsid w:val="009D1F9D"/>
    <w:rsid w:val="009D2715"/>
    <w:rsid w:val="009D2906"/>
    <w:rsid w:val="009D29E5"/>
    <w:rsid w:val="009D2C3F"/>
    <w:rsid w:val="009D31E2"/>
    <w:rsid w:val="009D3FB8"/>
    <w:rsid w:val="009D4427"/>
    <w:rsid w:val="009D4910"/>
    <w:rsid w:val="009D4E3B"/>
    <w:rsid w:val="009D4F99"/>
    <w:rsid w:val="009D52FB"/>
    <w:rsid w:val="009D5327"/>
    <w:rsid w:val="009D62D8"/>
    <w:rsid w:val="009D674B"/>
    <w:rsid w:val="009D7CD7"/>
    <w:rsid w:val="009E0496"/>
    <w:rsid w:val="009E0610"/>
    <w:rsid w:val="009E1347"/>
    <w:rsid w:val="009E145F"/>
    <w:rsid w:val="009E1536"/>
    <w:rsid w:val="009E1756"/>
    <w:rsid w:val="009E1E9C"/>
    <w:rsid w:val="009E239F"/>
    <w:rsid w:val="009E25F5"/>
    <w:rsid w:val="009E2788"/>
    <w:rsid w:val="009E2A6A"/>
    <w:rsid w:val="009E3315"/>
    <w:rsid w:val="009E363B"/>
    <w:rsid w:val="009E3987"/>
    <w:rsid w:val="009E39CB"/>
    <w:rsid w:val="009E39E9"/>
    <w:rsid w:val="009E43FC"/>
    <w:rsid w:val="009E4BBC"/>
    <w:rsid w:val="009E57DC"/>
    <w:rsid w:val="009E5965"/>
    <w:rsid w:val="009E59B3"/>
    <w:rsid w:val="009E5C44"/>
    <w:rsid w:val="009E609D"/>
    <w:rsid w:val="009E6CFC"/>
    <w:rsid w:val="009E73B7"/>
    <w:rsid w:val="009E74BB"/>
    <w:rsid w:val="009F0095"/>
    <w:rsid w:val="009F04BA"/>
    <w:rsid w:val="009F09AE"/>
    <w:rsid w:val="009F0F77"/>
    <w:rsid w:val="009F13FF"/>
    <w:rsid w:val="009F15AC"/>
    <w:rsid w:val="009F1C1A"/>
    <w:rsid w:val="009F248B"/>
    <w:rsid w:val="009F27CF"/>
    <w:rsid w:val="009F2AA4"/>
    <w:rsid w:val="009F3302"/>
    <w:rsid w:val="009F3A99"/>
    <w:rsid w:val="009F452D"/>
    <w:rsid w:val="009F4555"/>
    <w:rsid w:val="009F52A3"/>
    <w:rsid w:val="009F5A8B"/>
    <w:rsid w:val="009F61E2"/>
    <w:rsid w:val="009F6537"/>
    <w:rsid w:val="009F675C"/>
    <w:rsid w:val="009F6774"/>
    <w:rsid w:val="009F69C7"/>
    <w:rsid w:val="009F6F44"/>
    <w:rsid w:val="009F702F"/>
    <w:rsid w:val="009F708F"/>
    <w:rsid w:val="009F725C"/>
    <w:rsid w:val="009F74FC"/>
    <w:rsid w:val="009F7520"/>
    <w:rsid w:val="009F7957"/>
    <w:rsid w:val="009F7999"/>
    <w:rsid w:val="00A00441"/>
    <w:rsid w:val="00A00F29"/>
    <w:rsid w:val="00A018D6"/>
    <w:rsid w:val="00A01F98"/>
    <w:rsid w:val="00A022AC"/>
    <w:rsid w:val="00A0273E"/>
    <w:rsid w:val="00A02784"/>
    <w:rsid w:val="00A02937"/>
    <w:rsid w:val="00A02B1E"/>
    <w:rsid w:val="00A02C37"/>
    <w:rsid w:val="00A02E1E"/>
    <w:rsid w:val="00A0342F"/>
    <w:rsid w:val="00A034D4"/>
    <w:rsid w:val="00A035DD"/>
    <w:rsid w:val="00A03D0A"/>
    <w:rsid w:val="00A03EBA"/>
    <w:rsid w:val="00A0407B"/>
    <w:rsid w:val="00A0439A"/>
    <w:rsid w:val="00A044D9"/>
    <w:rsid w:val="00A04552"/>
    <w:rsid w:val="00A04A71"/>
    <w:rsid w:val="00A05D79"/>
    <w:rsid w:val="00A0629C"/>
    <w:rsid w:val="00A06691"/>
    <w:rsid w:val="00A06737"/>
    <w:rsid w:val="00A067DB"/>
    <w:rsid w:val="00A067EB"/>
    <w:rsid w:val="00A0685A"/>
    <w:rsid w:val="00A0711F"/>
    <w:rsid w:val="00A07930"/>
    <w:rsid w:val="00A1052B"/>
    <w:rsid w:val="00A10AD9"/>
    <w:rsid w:val="00A111A7"/>
    <w:rsid w:val="00A114C6"/>
    <w:rsid w:val="00A118D7"/>
    <w:rsid w:val="00A11C65"/>
    <w:rsid w:val="00A11D30"/>
    <w:rsid w:val="00A11F95"/>
    <w:rsid w:val="00A12F51"/>
    <w:rsid w:val="00A133B2"/>
    <w:rsid w:val="00A13D04"/>
    <w:rsid w:val="00A13E6C"/>
    <w:rsid w:val="00A13F8D"/>
    <w:rsid w:val="00A14282"/>
    <w:rsid w:val="00A1489A"/>
    <w:rsid w:val="00A14C3B"/>
    <w:rsid w:val="00A14DCF"/>
    <w:rsid w:val="00A15073"/>
    <w:rsid w:val="00A15298"/>
    <w:rsid w:val="00A15EE0"/>
    <w:rsid w:val="00A16144"/>
    <w:rsid w:val="00A161A5"/>
    <w:rsid w:val="00A164AE"/>
    <w:rsid w:val="00A1688F"/>
    <w:rsid w:val="00A169C6"/>
    <w:rsid w:val="00A16BA5"/>
    <w:rsid w:val="00A174AC"/>
    <w:rsid w:val="00A175B9"/>
    <w:rsid w:val="00A175FF"/>
    <w:rsid w:val="00A17965"/>
    <w:rsid w:val="00A17D24"/>
    <w:rsid w:val="00A17DF0"/>
    <w:rsid w:val="00A17F63"/>
    <w:rsid w:val="00A17FD5"/>
    <w:rsid w:val="00A20248"/>
    <w:rsid w:val="00A20417"/>
    <w:rsid w:val="00A2052C"/>
    <w:rsid w:val="00A21093"/>
    <w:rsid w:val="00A2135C"/>
    <w:rsid w:val="00A21AA2"/>
    <w:rsid w:val="00A21BFC"/>
    <w:rsid w:val="00A21D86"/>
    <w:rsid w:val="00A21E15"/>
    <w:rsid w:val="00A222A1"/>
    <w:rsid w:val="00A22331"/>
    <w:rsid w:val="00A2272B"/>
    <w:rsid w:val="00A227AB"/>
    <w:rsid w:val="00A22A15"/>
    <w:rsid w:val="00A22B45"/>
    <w:rsid w:val="00A232B1"/>
    <w:rsid w:val="00A237C9"/>
    <w:rsid w:val="00A238C0"/>
    <w:rsid w:val="00A23B92"/>
    <w:rsid w:val="00A23CE1"/>
    <w:rsid w:val="00A2415F"/>
    <w:rsid w:val="00A24418"/>
    <w:rsid w:val="00A24602"/>
    <w:rsid w:val="00A24610"/>
    <w:rsid w:val="00A24A90"/>
    <w:rsid w:val="00A24ED9"/>
    <w:rsid w:val="00A250DB"/>
    <w:rsid w:val="00A25950"/>
    <w:rsid w:val="00A26152"/>
    <w:rsid w:val="00A26287"/>
    <w:rsid w:val="00A266F3"/>
    <w:rsid w:val="00A2675F"/>
    <w:rsid w:val="00A26881"/>
    <w:rsid w:val="00A269F7"/>
    <w:rsid w:val="00A2747F"/>
    <w:rsid w:val="00A2769F"/>
    <w:rsid w:val="00A301F1"/>
    <w:rsid w:val="00A30DD5"/>
    <w:rsid w:val="00A31189"/>
    <w:rsid w:val="00A31337"/>
    <w:rsid w:val="00A318EB"/>
    <w:rsid w:val="00A32B5D"/>
    <w:rsid w:val="00A3303F"/>
    <w:rsid w:val="00A3337F"/>
    <w:rsid w:val="00A33496"/>
    <w:rsid w:val="00A33E90"/>
    <w:rsid w:val="00A33EAF"/>
    <w:rsid w:val="00A34366"/>
    <w:rsid w:val="00A34934"/>
    <w:rsid w:val="00A34C16"/>
    <w:rsid w:val="00A351AE"/>
    <w:rsid w:val="00A35C5F"/>
    <w:rsid w:val="00A36795"/>
    <w:rsid w:val="00A36F4B"/>
    <w:rsid w:val="00A37A2D"/>
    <w:rsid w:val="00A40276"/>
    <w:rsid w:val="00A40490"/>
    <w:rsid w:val="00A4136A"/>
    <w:rsid w:val="00A414AE"/>
    <w:rsid w:val="00A416EF"/>
    <w:rsid w:val="00A41735"/>
    <w:rsid w:val="00A42470"/>
    <w:rsid w:val="00A42795"/>
    <w:rsid w:val="00A42B5A"/>
    <w:rsid w:val="00A433EC"/>
    <w:rsid w:val="00A43437"/>
    <w:rsid w:val="00A434A2"/>
    <w:rsid w:val="00A43720"/>
    <w:rsid w:val="00A44354"/>
    <w:rsid w:val="00A4494D"/>
    <w:rsid w:val="00A44F67"/>
    <w:rsid w:val="00A45D42"/>
    <w:rsid w:val="00A45DB9"/>
    <w:rsid w:val="00A46413"/>
    <w:rsid w:val="00A472F4"/>
    <w:rsid w:val="00A4738D"/>
    <w:rsid w:val="00A47CF0"/>
    <w:rsid w:val="00A47E17"/>
    <w:rsid w:val="00A50046"/>
    <w:rsid w:val="00A5050F"/>
    <w:rsid w:val="00A50FD8"/>
    <w:rsid w:val="00A514AC"/>
    <w:rsid w:val="00A51590"/>
    <w:rsid w:val="00A51AAD"/>
    <w:rsid w:val="00A51C77"/>
    <w:rsid w:val="00A5240A"/>
    <w:rsid w:val="00A524A3"/>
    <w:rsid w:val="00A52807"/>
    <w:rsid w:val="00A52EC2"/>
    <w:rsid w:val="00A53A42"/>
    <w:rsid w:val="00A53AF8"/>
    <w:rsid w:val="00A53CB9"/>
    <w:rsid w:val="00A53F0D"/>
    <w:rsid w:val="00A5444E"/>
    <w:rsid w:val="00A54557"/>
    <w:rsid w:val="00A5471B"/>
    <w:rsid w:val="00A54A00"/>
    <w:rsid w:val="00A54BCD"/>
    <w:rsid w:val="00A559AC"/>
    <w:rsid w:val="00A55BE2"/>
    <w:rsid w:val="00A55E1A"/>
    <w:rsid w:val="00A560BF"/>
    <w:rsid w:val="00A56187"/>
    <w:rsid w:val="00A5637C"/>
    <w:rsid w:val="00A56748"/>
    <w:rsid w:val="00A567E2"/>
    <w:rsid w:val="00A56AC4"/>
    <w:rsid w:val="00A57168"/>
    <w:rsid w:val="00A5725B"/>
    <w:rsid w:val="00A574D5"/>
    <w:rsid w:val="00A57830"/>
    <w:rsid w:val="00A61441"/>
    <w:rsid w:val="00A61666"/>
    <w:rsid w:val="00A617DD"/>
    <w:rsid w:val="00A61834"/>
    <w:rsid w:val="00A61A0F"/>
    <w:rsid w:val="00A61DAE"/>
    <w:rsid w:val="00A620D2"/>
    <w:rsid w:val="00A6239D"/>
    <w:rsid w:val="00A62B06"/>
    <w:rsid w:val="00A62C7A"/>
    <w:rsid w:val="00A63253"/>
    <w:rsid w:val="00A63929"/>
    <w:rsid w:val="00A63984"/>
    <w:rsid w:val="00A640BC"/>
    <w:rsid w:val="00A64552"/>
    <w:rsid w:val="00A64669"/>
    <w:rsid w:val="00A64E8E"/>
    <w:rsid w:val="00A6566E"/>
    <w:rsid w:val="00A65768"/>
    <w:rsid w:val="00A659A5"/>
    <w:rsid w:val="00A661CA"/>
    <w:rsid w:val="00A66579"/>
    <w:rsid w:val="00A6756E"/>
    <w:rsid w:val="00A67D01"/>
    <w:rsid w:val="00A67E70"/>
    <w:rsid w:val="00A67F0F"/>
    <w:rsid w:val="00A7051E"/>
    <w:rsid w:val="00A70535"/>
    <w:rsid w:val="00A70942"/>
    <w:rsid w:val="00A710AF"/>
    <w:rsid w:val="00A71497"/>
    <w:rsid w:val="00A71A30"/>
    <w:rsid w:val="00A71A39"/>
    <w:rsid w:val="00A7215E"/>
    <w:rsid w:val="00A729D9"/>
    <w:rsid w:val="00A72A99"/>
    <w:rsid w:val="00A72D29"/>
    <w:rsid w:val="00A738E2"/>
    <w:rsid w:val="00A73A76"/>
    <w:rsid w:val="00A74CB3"/>
    <w:rsid w:val="00A74CE7"/>
    <w:rsid w:val="00A750EB"/>
    <w:rsid w:val="00A750F2"/>
    <w:rsid w:val="00A751B9"/>
    <w:rsid w:val="00A75567"/>
    <w:rsid w:val="00A75924"/>
    <w:rsid w:val="00A759EA"/>
    <w:rsid w:val="00A75AD5"/>
    <w:rsid w:val="00A75D57"/>
    <w:rsid w:val="00A76800"/>
    <w:rsid w:val="00A768C9"/>
    <w:rsid w:val="00A76DB2"/>
    <w:rsid w:val="00A76F1A"/>
    <w:rsid w:val="00A76F96"/>
    <w:rsid w:val="00A76FB1"/>
    <w:rsid w:val="00A77383"/>
    <w:rsid w:val="00A778F2"/>
    <w:rsid w:val="00A779EB"/>
    <w:rsid w:val="00A77AEB"/>
    <w:rsid w:val="00A77D21"/>
    <w:rsid w:val="00A77F69"/>
    <w:rsid w:val="00A77F77"/>
    <w:rsid w:val="00A807B4"/>
    <w:rsid w:val="00A80AD0"/>
    <w:rsid w:val="00A80C39"/>
    <w:rsid w:val="00A80FE7"/>
    <w:rsid w:val="00A81410"/>
    <w:rsid w:val="00A822B3"/>
    <w:rsid w:val="00A82420"/>
    <w:rsid w:val="00A8249C"/>
    <w:rsid w:val="00A825E5"/>
    <w:rsid w:val="00A83085"/>
    <w:rsid w:val="00A83685"/>
    <w:rsid w:val="00A83948"/>
    <w:rsid w:val="00A8460B"/>
    <w:rsid w:val="00A84664"/>
    <w:rsid w:val="00A85192"/>
    <w:rsid w:val="00A8538D"/>
    <w:rsid w:val="00A8544D"/>
    <w:rsid w:val="00A8580B"/>
    <w:rsid w:val="00A85854"/>
    <w:rsid w:val="00A85C53"/>
    <w:rsid w:val="00A85F49"/>
    <w:rsid w:val="00A86340"/>
    <w:rsid w:val="00A86B93"/>
    <w:rsid w:val="00A86C45"/>
    <w:rsid w:val="00A8733C"/>
    <w:rsid w:val="00A8744C"/>
    <w:rsid w:val="00A874E6"/>
    <w:rsid w:val="00A8768E"/>
    <w:rsid w:val="00A878CE"/>
    <w:rsid w:val="00A8796B"/>
    <w:rsid w:val="00A87E96"/>
    <w:rsid w:val="00A87F54"/>
    <w:rsid w:val="00A901F5"/>
    <w:rsid w:val="00A90448"/>
    <w:rsid w:val="00A9045F"/>
    <w:rsid w:val="00A9090D"/>
    <w:rsid w:val="00A90997"/>
    <w:rsid w:val="00A909F2"/>
    <w:rsid w:val="00A90A71"/>
    <w:rsid w:val="00A90B0A"/>
    <w:rsid w:val="00A90DB3"/>
    <w:rsid w:val="00A91011"/>
    <w:rsid w:val="00A91778"/>
    <w:rsid w:val="00A91BF0"/>
    <w:rsid w:val="00A91D8D"/>
    <w:rsid w:val="00A92028"/>
    <w:rsid w:val="00A9231B"/>
    <w:rsid w:val="00A92579"/>
    <w:rsid w:val="00A9275E"/>
    <w:rsid w:val="00A92A47"/>
    <w:rsid w:val="00A92EF0"/>
    <w:rsid w:val="00A92FEB"/>
    <w:rsid w:val="00A935C0"/>
    <w:rsid w:val="00A936D3"/>
    <w:rsid w:val="00A93AB8"/>
    <w:rsid w:val="00A940B1"/>
    <w:rsid w:val="00A94115"/>
    <w:rsid w:val="00A943A1"/>
    <w:rsid w:val="00A9469F"/>
    <w:rsid w:val="00A9520A"/>
    <w:rsid w:val="00A95328"/>
    <w:rsid w:val="00A9576D"/>
    <w:rsid w:val="00A95F9E"/>
    <w:rsid w:val="00A9629B"/>
    <w:rsid w:val="00A96639"/>
    <w:rsid w:val="00A96654"/>
    <w:rsid w:val="00A96766"/>
    <w:rsid w:val="00A9683C"/>
    <w:rsid w:val="00A9690F"/>
    <w:rsid w:val="00A96BF9"/>
    <w:rsid w:val="00A96F22"/>
    <w:rsid w:val="00A96F36"/>
    <w:rsid w:val="00A971FE"/>
    <w:rsid w:val="00A973BA"/>
    <w:rsid w:val="00A97A0D"/>
    <w:rsid w:val="00AA0285"/>
    <w:rsid w:val="00AA0601"/>
    <w:rsid w:val="00AA0779"/>
    <w:rsid w:val="00AA08EE"/>
    <w:rsid w:val="00AA0D10"/>
    <w:rsid w:val="00AA0D5B"/>
    <w:rsid w:val="00AA0DF9"/>
    <w:rsid w:val="00AA0FD3"/>
    <w:rsid w:val="00AA1AA8"/>
    <w:rsid w:val="00AA1B2A"/>
    <w:rsid w:val="00AA23FB"/>
    <w:rsid w:val="00AA2A3A"/>
    <w:rsid w:val="00AA2AD5"/>
    <w:rsid w:val="00AA2E21"/>
    <w:rsid w:val="00AA2F68"/>
    <w:rsid w:val="00AA3D58"/>
    <w:rsid w:val="00AA3D5B"/>
    <w:rsid w:val="00AA3D78"/>
    <w:rsid w:val="00AA4774"/>
    <w:rsid w:val="00AA4C37"/>
    <w:rsid w:val="00AA4CF6"/>
    <w:rsid w:val="00AA4E10"/>
    <w:rsid w:val="00AA56AB"/>
    <w:rsid w:val="00AA60B2"/>
    <w:rsid w:val="00AA6BB9"/>
    <w:rsid w:val="00AA6E48"/>
    <w:rsid w:val="00AA6E50"/>
    <w:rsid w:val="00AA6E96"/>
    <w:rsid w:val="00AA71BC"/>
    <w:rsid w:val="00AA742C"/>
    <w:rsid w:val="00AB053C"/>
    <w:rsid w:val="00AB0C79"/>
    <w:rsid w:val="00AB0D15"/>
    <w:rsid w:val="00AB1325"/>
    <w:rsid w:val="00AB14F0"/>
    <w:rsid w:val="00AB17CD"/>
    <w:rsid w:val="00AB2706"/>
    <w:rsid w:val="00AB2731"/>
    <w:rsid w:val="00AB2A1D"/>
    <w:rsid w:val="00AB2DAB"/>
    <w:rsid w:val="00AB2DBE"/>
    <w:rsid w:val="00AB318F"/>
    <w:rsid w:val="00AB3389"/>
    <w:rsid w:val="00AB3460"/>
    <w:rsid w:val="00AB3617"/>
    <w:rsid w:val="00AB3CB2"/>
    <w:rsid w:val="00AB4169"/>
    <w:rsid w:val="00AB53B9"/>
    <w:rsid w:val="00AB5B06"/>
    <w:rsid w:val="00AB6D52"/>
    <w:rsid w:val="00AB7659"/>
    <w:rsid w:val="00AB76CB"/>
    <w:rsid w:val="00AB7A80"/>
    <w:rsid w:val="00AC0289"/>
    <w:rsid w:val="00AC165F"/>
    <w:rsid w:val="00AC1A79"/>
    <w:rsid w:val="00AC2122"/>
    <w:rsid w:val="00AC2292"/>
    <w:rsid w:val="00AC2497"/>
    <w:rsid w:val="00AC24AD"/>
    <w:rsid w:val="00AC2E2E"/>
    <w:rsid w:val="00AC30EB"/>
    <w:rsid w:val="00AC32F1"/>
    <w:rsid w:val="00AC35A2"/>
    <w:rsid w:val="00AC38E5"/>
    <w:rsid w:val="00AC497C"/>
    <w:rsid w:val="00AC4A11"/>
    <w:rsid w:val="00AC4D7E"/>
    <w:rsid w:val="00AC4FAC"/>
    <w:rsid w:val="00AC506D"/>
    <w:rsid w:val="00AC5BC9"/>
    <w:rsid w:val="00AC621C"/>
    <w:rsid w:val="00AC6315"/>
    <w:rsid w:val="00AC68C6"/>
    <w:rsid w:val="00AC7E93"/>
    <w:rsid w:val="00AD027C"/>
    <w:rsid w:val="00AD03B2"/>
    <w:rsid w:val="00AD03B8"/>
    <w:rsid w:val="00AD082C"/>
    <w:rsid w:val="00AD0BDF"/>
    <w:rsid w:val="00AD0FF3"/>
    <w:rsid w:val="00AD143A"/>
    <w:rsid w:val="00AD1B94"/>
    <w:rsid w:val="00AD2ED7"/>
    <w:rsid w:val="00AD311F"/>
    <w:rsid w:val="00AD32B3"/>
    <w:rsid w:val="00AD32C1"/>
    <w:rsid w:val="00AD37A5"/>
    <w:rsid w:val="00AD37C3"/>
    <w:rsid w:val="00AD3C5B"/>
    <w:rsid w:val="00AD3E33"/>
    <w:rsid w:val="00AD47F8"/>
    <w:rsid w:val="00AD50DD"/>
    <w:rsid w:val="00AD50EC"/>
    <w:rsid w:val="00AD55F4"/>
    <w:rsid w:val="00AD5792"/>
    <w:rsid w:val="00AD5D37"/>
    <w:rsid w:val="00AD60FA"/>
    <w:rsid w:val="00AD691F"/>
    <w:rsid w:val="00AD6B07"/>
    <w:rsid w:val="00AD6CFA"/>
    <w:rsid w:val="00AD6F51"/>
    <w:rsid w:val="00AD7D1E"/>
    <w:rsid w:val="00AD7D2E"/>
    <w:rsid w:val="00AD7D3A"/>
    <w:rsid w:val="00AE0200"/>
    <w:rsid w:val="00AE033F"/>
    <w:rsid w:val="00AE08F2"/>
    <w:rsid w:val="00AE09F9"/>
    <w:rsid w:val="00AE0C2B"/>
    <w:rsid w:val="00AE0EAB"/>
    <w:rsid w:val="00AE0FE7"/>
    <w:rsid w:val="00AE1439"/>
    <w:rsid w:val="00AE14D0"/>
    <w:rsid w:val="00AE1738"/>
    <w:rsid w:val="00AE2C38"/>
    <w:rsid w:val="00AE2F4A"/>
    <w:rsid w:val="00AE32D2"/>
    <w:rsid w:val="00AE346D"/>
    <w:rsid w:val="00AE3900"/>
    <w:rsid w:val="00AE3AAA"/>
    <w:rsid w:val="00AE3C0B"/>
    <w:rsid w:val="00AE44AF"/>
    <w:rsid w:val="00AE46AC"/>
    <w:rsid w:val="00AE4EF1"/>
    <w:rsid w:val="00AE5423"/>
    <w:rsid w:val="00AE5AE4"/>
    <w:rsid w:val="00AE5E46"/>
    <w:rsid w:val="00AE602D"/>
    <w:rsid w:val="00AE6653"/>
    <w:rsid w:val="00AE6DF5"/>
    <w:rsid w:val="00AE734C"/>
    <w:rsid w:val="00AE7B95"/>
    <w:rsid w:val="00AE7EC4"/>
    <w:rsid w:val="00AF003F"/>
    <w:rsid w:val="00AF0092"/>
    <w:rsid w:val="00AF0188"/>
    <w:rsid w:val="00AF01A2"/>
    <w:rsid w:val="00AF0235"/>
    <w:rsid w:val="00AF024F"/>
    <w:rsid w:val="00AF0330"/>
    <w:rsid w:val="00AF0996"/>
    <w:rsid w:val="00AF217E"/>
    <w:rsid w:val="00AF2430"/>
    <w:rsid w:val="00AF302A"/>
    <w:rsid w:val="00AF323E"/>
    <w:rsid w:val="00AF3268"/>
    <w:rsid w:val="00AF35A6"/>
    <w:rsid w:val="00AF46F6"/>
    <w:rsid w:val="00AF4EDB"/>
    <w:rsid w:val="00AF4F52"/>
    <w:rsid w:val="00AF4FA7"/>
    <w:rsid w:val="00AF56A5"/>
    <w:rsid w:val="00AF58AF"/>
    <w:rsid w:val="00AF60D8"/>
    <w:rsid w:val="00AF691A"/>
    <w:rsid w:val="00AF6E4A"/>
    <w:rsid w:val="00AF7054"/>
    <w:rsid w:val="00AF7392"/>
    <w:rsid w:val="00AF7B71"/>
    <w:rsid w:val="00AF7DF3"/>
    <w:rsid w:val="00AF7FAA"/>
    <w:rsid w:val="00B000FD"/>
    <w:rsid w:val="00B0018F"/>
    <w:rsid w:val="00B0069C"/>
    <w:rsid w:val="00B00FE3"/>
    <w:rsid w:val="00B0132C"/>
    <w:rsid w:val="00B01F52"/>
    <w:rsid w:val="00B02110"/>
    <w:rsid w:val="00B02558"/>
    <w:rsid w:val="00B02A31"/>
    <w:rsid w:val="00B02A95"/>
    <w:rsid w:val="00B02C50"/>
    <w:rsid w:val="00B03AC1"/>
    <w:rsid w:val="00B0446C"/>
    <w:rsid w:val="00B044B3"/>
    <w:rsid w:val="00B04892"/>
    <w:rsid w:val="00B04B88"/>
    <w:rsid w:val="00B04E76"/>
    <w:rsid w:val="00B050D9"/>
    <w:rsid w:val="00B06372"/>
    <w:rsid w:val="00B0698C"/>
    <w:rsid w:val="00B073B4"/>
    <w:rsid w:val="00B07BE0"/>
    <w:rsid w:val="00B10461"/>
    <w:rsid w:val="00B10844"/>
    <w:rsid w:val="00B10960"/>
    <w:rsid w:val="00B10BA8"/>
    <w:rsid w:val="00B10F15"/>
    <w:rsid w:val="00B110E9"/>
    <w:rsid w:val="00B1180A"/>
    <w:rsid w:val="00B11D24"/>
    <w:rsid w:val="00B11E46"/>
    <w:rsid w:val="00B126E1"/>
    <w:rsid w:val="00B128CC"/>
    <w:rsid w:val="00B133E1"/>
    <w:rsid w:val="00B133FA"/>
    <w:rsid w:val="00B13826"/>
    <w:rsid w:val="00B13B22"/>
    <w:rsid w:val="00B14137"/>
    <w:rsid w:val="00B1433F"/>
    <w:rsid w:val="00B1478B"/>
    <w:rsid w:val="00B14889"/>
    <w:rsid w:val="00B14E2F"/>
    <w:rsid w:val="00B15E19"/>
    <w:rsid w:val="00B15F9B"/>
    <w:rsid w:val="00B161EC"/>
    <w:rsid w:val="00B16635"/>
    <w:rsid w:val="00B169F6"/>
    <w:rsid w:val="00B16B91"/>
    <w:rsid w:val="00B1763D"/>
    <w:rsid w:val="00B179D3"/>
    <w:rsid w:val="00B203FB"/>
    <w:rsid w:val="00B2086D"/>
    <w:rsid w:val="00B208F7"/>
    <w:rsid w:val="00B20E24"/>
    <w:rsid w:val="00B2184D"/>
    <w:rsid w:val="00B218EE"/>
    <w:rsid w:val="00B21B16"/>
    <w:rsid w:val="00B2314A"/>
    <w:rsid w:val="00B232C6"/>
    <w:rsid w:val="00B23EEF"/>
    <w:rsid w:val="00B24594"/>
    <w:rsid w:val="00B2492D"/>
    <w:rsid w:val="00B24A47"/>
    <w:rsid w:val="00B24BEB"/>
    <w:rsid w:val="00B2503F"/>
    <w:rsid w:val="00B25800"/>
    <w:rsid w:val="00B258E5"/>
    <w:rsid w:val="00B25BAA"/>
    <w:rsid w:val="00B264B9"/>
    <w:rsid w:val="00B26743"/>
    <w:rsid w:val="00B2683C"/>
    <w:rsid w:val="00B26890"/>
    <w:rsid w:val="00B2690C"/>
    <w:rsid w:val="00B269F2"/>
    <w:rsid w:val="00B26A95"/>
    <w:rsid w:val="00B26C3D"/>
    <w:rsid w:val="00B26EED"/>
    <w:rsid w:val="00B274C5"/>
    <w:rsid w:val="00B275E2"/>
    <w:rsid w:val="00B2768F"/>
    <w:rsid w:val="00B279E9"/>
    <w:rsid w:val="00B27B29"/>
    <w:rsid w:val="00B27B68"/>
    <w:rsid w:val="00B27B86"/>
    <w:rsid w:val="00B27BBA"/>
    <w:rsid w:val="00B30386"/>
    <w:rsid w:val="00B309CD"/>
    <w:rsid w:val="00B30A69"/>
    <w:rsid w:val="00B30B80"/>
    <w:rsid w:val="00B30EBA"/>
    <w:rsid w:val="00B311F4"/>
    <w:rsid w:val="00B31654"/>
    <w:rsid w:val="00B3278C"/>
    <w:rsid w:val="00B3279E"/>
    <w:rsid w:val="00B328A5"/>
    <w:rsid w:val="00B32A10"/>
    <w:rsid w:val="00B32CB3"/>
    <w:rsid w:val="00B33C72"/>
    <w:rsid w:val="00B33FD5"/>
    <w:rsid w:val="00B34824"/>
    <w:rsid w:val="00B34BC1"/>
    <w:rsid w:val="00B34DC5"/>
    <w:rsid w:val="00B35130"/>
    <w:rsid w:val="00B355DB"/>
    <w:rsid w:val="00B35A65"/>
    <w:rsid w:val="00B360F2"/>
    <w:rsid w:val="00B361D2"/>
    <w:rsid w:val="00B363A7"/>
    <w:rsid w:val="00B3731A"/>
    <w:rsid w:val="00B37605"/>
    <w:rsid w:val="00B37754"/>
    <w:rsid w:val="00B37BB6"/>
    <w:rsid w:val="00B4011F"/>
    <w:rsid w:val="00B402CB"/>
    <w:rsid w:val="00B41294"/>
    <w:rsid w:val="00B415E7"/>
    <w:rsid w:val="00B419DA"/>
    <w:rsid w:val="00B41ACF"/>
    <w:rsid w:val="00B41F8F"/>
    <w:rsid w:val="00B4203A"/>
    <w:rsid w:val="00B42305"/>
    <w:rsid w:val="00B4247F"/>
    <w:rsid w:val="00B42701"/>
    <w:rsid w:val="00B427A8"/>
    <w:rsid w:val="00B42987"/>
    <w:rsid w:val="00B42C81"/>
    <w:rsid w:val="00B43C22"/>
    <w:rsid w:val="00B43C68"/>
    <w:rsid w:val="00B43F54"/>
    <w:rsid w:val="00B44604"/>
    <w:rsid w:val="00B447A9"/>
    <w:rsid w:val="00B44880"/>
    <w:rsid w:val="00B44A16"/>
    <w:rsid w:val="00B44F62"/>
    <w:rsid w:val="00B45466"/>
    <w:rsid w:val="00B45773"/>
    <w:rsid w:val="00B4590B"/>
    <w:rsid w:val="00B459D4"/>
    <w:rsid w:val="00B45CB0"/>
    <w:rsid w:val="00B45E39"/>
    <w:rsid w:val="00B465F5"/>
    <w:rsid w:val="00B467D3"/>
    <w:rsid w:val="00B46850"/>
    <w:rsid w:val="00B46CC1"/>
    <w:rsid w:val="00B46D23"/>
    <w:rsid w:val="00B46E54"/>
    <w:rsid w:val="00B4781F"/>
    <w:rsid w:val="00B47EB2"/>
    <w:rsid w:val="00B47FD7"/>
    <w:rsid w:val="00B5027C"/>
    <w:rsid w:val="00B502C4"/>
    <w:rsid w:val="00B50FDF"/>
    <w:rsid w:val="00B513B8"/>
    <w:rsid w:val="00B5157F"/>
    <w:rsid w:val="00B519D8"/>
    <w:rsid w:val="00B51CA3"/>
    <w:rsid w:val="00B51DFC"/>
    <w:rsid w:val="00B51E84"/>
    <w:rsid w:val="00B51F0B"/>
    <w:rsid w:val="00B52591"/>
    <w:rsid w:val="00B52774"/>
    <w:rsid w:val="00B5279D"/>
    <w:rsid w:val="00B52E28"/>
    <w:rsid w:val="00B53764"/>
    <w:rsid w:val="00B53834"/>
    <w:rsid w:val="00B53FB9"/>
    <w:rsid w:val="00B54040"/>
    <w:rsid w:val="00B543FB"/>
    <w:rsid w:val="00B54810"/>
    <w:rsid w:val="00B54C19"/>
    <w:rsid w:val="00B55A3B"/>
    <w:rsid w:val="00B55BFD"/>
    <w:rsid w:val="00B55F5A"/>
    <w:rsid w:val="00B56E40"/>
    <w:rsid w:val="00B56E75"/>
    <w:rsid w:val="00B57038"/>
    <w:rsid w:val="00B571DB"/>
    <w:rsid w:val="00B57791"/>
    <w:rsid w:val="00B5781F"/>
    <w:rsid w:val="00B57886"/>
    <w:rsid w:val="00B57F73"/>
    <w:rsid w:val="00B57FB6"/>
    <w:rsid w:val="00B600DE"/>
    <w:rsid w:val="00B60312"/>
    <w:rsid w:val="00B60372"/>
    <w:rsid w:val="00B6075F"/>
    <w:rsid w:val="00B60DB0"/>
    <w:rsid w:val="00B60E6C"/>
    <w:rsid w:val="00B60EB2"/>
    <w:rsid w:val="00B61C7F"/>
    <w:rsid w:val="00B61CF8"/>
    <w:rsid w:val="00B6220D"/>
    <w:rsid w:val="00B62EDF"/>
    <w:rsid w:val="00B63014"/>
    <w:rsid w:val="00B64080"/>
    <w:rsid w:val="00B640D9"/>
    <w:rsid w:val="00B642D0"/>
    <w:rsid w:val="00B643DC"/>
    <w:rsid w:val="00B647B4"/>
    <w:rsid w:val="00B6491E"/>
    <w:rsid w:val="00B64EC2"/>
    <w:rsid w:val="00B65023"/>
    <w:rsid w:val="00B65169"/>
    <w:rsid w:val="00B65364"/>
    <w:rsid w:val="00B6541F"/>
    <w:rsid w:val="00B654E5"/>
    <w:rsid w:val="00B655C8"/>
    <w:rsid w:val="00B65BDE"/>
    <w:rsid w:val="00B66319"/>
    <w:rsid w:val="00B66B02"/>
    <w:rsid w:val="00B66B26"/>
    <w:rsid w:val="00B67080"/>
    <w:rsid w:val="00B678D1"/>
    <w:rsid w:val="00B67C71"/>
    <w:rsid w:val="00B7020B"/>
    <w:rsid w:val="00B70A31"/>
    <w:rsid w:val="00B711D9"/>
    <w:rsid w:val="00B71A90"/>
    <w:rsid w:val="00B71BB8"/>
    <w:rsid w:val="00B72CC6"/>
    <w:rsid w:val="00B72D4E"/>
    <w:rsid w:val="00B72D6D"/>
    <w:rsid w:val="00B72E0F"/>
    <w:rsid w:val="00B72FC4"/>
    <w:rsid w:val="00B73242"/>
    <w:rsid w:val="00B73817"/>
    <w:rsid w:val="00B73C54"/>
    <w:rsid w:val="00B73C72"/>
    <w:rsid w:val="00B7444F"/>
    <w:rsid w:val="00B7476D"/>
    <w:rsid w:val="00B74F49"/>
    <w:rsid w:val="00B753F6"/>
    <w:rsid w:val="00B7581A"/>
    <w:rsid w:val="00B75B79"/>
    <w:rsid w:val="00B75DCC"/>
    <w:rsid w:val="00B7603E"/>
    <w:rsid w:val="00B76146"/>
    <w:rsid w:val="00B76326"/>
    <w:rsid w:val="00B765FA"/>
    <w:rsid w:val="00B7674D"/>
    <w:rsid w:val="00B76A93"/>
    <w:rsid w:val="00B7766B"/>
    <w:rsid w:val="00B77A18"/>
    <w:rsid w:val="00B77D09"/>
    <w:rsid w:val="00B77E66"/>
    <w:rsid w:val="00B8008E"/>
    <w:rsid w:val="00B80516"/>
    <w:rsid w:val="00B808D7"/>
    <w:rsid w:val="00B80F0D"/>
    <w:rsid w:val="00B8134B"/>
    <w:rsid w:val="00B81892"/>
    <w:rsid w:val="00B81B16"/>
    <w:rsid w:val="00B828B6"/>
    <w:rsid w:val="00B83B7D"/>
    <w:rsid w:val="00B83E91"/>
    <w:rsid w:val="00B84BAB"/>
    <w:rsid w:val="00B84F8F"/>
    <w:rsid w:val="00B85028"/>
    <w:rsid w:val="00B85469"/>
    <w:rsid w:val="00B85FF4"/>
    <w:rsid w:val="00B860F9"/>
    <w:rsid w:val="00B866E5"/>
    <w:rsid w:val="00B868A6"/>
    <w:rsid w:val="00B86980"/>
    <w:rsid w:val="00B86C7E"/>
    <w:rsid w:val="00B8717B"/>
    <w:rsid w:val="00B87DA4"/>
    <w:rsid w:val="00B87EDE"/>
    <w:rsid w:val="00B9007B"/>
    <w:rsid w:val="00B90B29"/>
    <w:rsid w:val="00B91303"/>
    <w:rsid w:val="00B92289"/>
    <w:rsid w:val="00B922E0"/>
    <w:rsid w:val="00B9238B"/>
    <w:rsid w:val="00B92767"/>
    <w:rsid w:val="00B92C14"/>
    <w:rsid w:val="00B92DC7"/>
    <w:rsid w:val="00B92FC1"/>
    <w:rsid w:val="00B9308F"/>
    <w:rsid w:val="00B9397D"/>
    <w:rsid w:val="00B95259"/>
    <w:rsid w:val="00B95581"/>
    <w:rsid w:val="00B956E8"/>
    <w:rsid w:val="00B96A09"/>
    <w:rsid w:val="00B96DD1"/>
    <w:rsid w:val="00B97509"/>
    <w:rsid w:val="00BA0AED"/>
    <w:rsid w:val="00BA0C9E"/>
    <w:rsid w:val="00BA136B"/>
    <w:rsid w:val="00BA158C"/>
    <w:rsid w:val="00BA17F1"/>
    <w:rsid w:val="00BA19BB"/>
    <w:rsid w:val="00BA1A2C"/>
    <w:rsid w:val="00BA1ACF"/>
    <w:rsid w:val="00BA227A"/>
    <w:rsid w:val="00BA291B"/>
    <w:rsid w:val="00BA2C2E"/>
    <w:rsid w:val="00BA375E"/>
    <w:rsid w:val="00BA3A5E"/>
    <w:rsid w:val="00BA3BC5"/>
    <w:rsid w:val="00BA432C"/>
    <w:rsid w:val="00BA4591"/>
    <w:rsid w:val="00BA4831"/>
    <w:rsid w:val="00BA511E"/>
    <w:rsid w:val="00BA5168"/>
    <w:rsid w:val="00BA5834"/>
    <w:rsid w:val="00BA5B41"/>
    <w:rsid w:val="00BA5C23"/>
    <w:rsid w:val="00BA62BB"/>
    <w:rsid w:val="00BA69AA"/>
    <w:rsid w:val="00BA6E21"/>
    <w:rsid w:val="00BA70D9"/>
    <w:rsid w:val="00BA727D"/>
    <w:rsid w:val="00BA7F8A"/>
    <w:rsid w:val="00BB038B"/>
    <w:rsid w:val="00BB039E"/>
    <w:rsid w:val="00BB0B4D"/>
    <w:rsid w:val="00BB114E"/>
    <w:rsid w:val="00BB1954"/>
    <w:rsid w:val="00BB2200"/>
    <w:rsid w:val="00BB236B"/>
    <w:rsid w:val="00BB253C"/>
    <w:rsid w:val="00BB27A7"/>
    <w:rsid w:val="00BB28DE"/>
    <w:rsid w:val="00BB2A77"/>
    <w:rsid w:val="00BB2B4C"/>
    <w:rsid w:val="00BB2C6D"/>
    <w:rsid w:val="00BB3453"/>
    <w:rsid w:val="00BB3565"/>
    <w:rsid w:val="00BB35C2"/>
    <w:rsid w:val="00BB4146"/>
    <w:rsid w:val="00BB4157"/>
    <w:rsid w:val="00BB44C7"/>
    <w:rsid w:val="00BB4E5D"/>
    <w:rsid w:val="00BB51C3"/>
    <w:rsid w:val="00BB53F4"/>
    <w:rsid w:val="00BB5E16"/>
    <w:rsid w:val="00BB6382"/>
    <w:rsid w:val="00BB6B0B"/>
    <w:rsid w:val="00BB7216"/>
    <w:rsid w:val="00BB7AF6"/>
    <w:rsid w:val="00BC008A"/>
    <w:rsid w:val="00BC0125"/>
    <w:rsid w:val="00BC0EA2"/>
    <w:rsid w:val="00BC10C5"/>
    <w:rsid w:val="00BC1949"/>
    <w:rsid w:val="00BC19C8"/>
    <w:rsid w:val="00BC28A8"/>
    <w:rsid w:val="00BC30B8"/>
    <w:rsid w:val="00BC3ABE"/>
    <w:rsid w:val="00BC3BDD"/>
    <w:rsid w:val="00BC42AA"/>
    <w:rsid w:val="00BC48BD"/>
    <w:rsid w:val="00BC519A"/>
    <w:rsid w:val="00BC52FF"/>
    <w:rsid w:val="00BC59F1"/>
    <w:rsid w:val="00BC5DD2"/>
    <w:rsid w:val="00BC62C9"/>
    <w:rsid w:val="00BC6467"/>
    <w:rsid w:val="00BC68CB"/>
    <w:rsid w:val="00BC6C3A"/>
    <w:rsid w:val="00BC6D6F"/>
    <w:rsid w:val="00BC6D9D"/>
    <w:rsid w:val="00BC6F38"/>
    <w:rsid w:val="00BC776E"/>
    <w:rsid w:val="00BC7A65"/>
    <w:rsid w:val="00BD007D"/>
    <w:rsid w:val="00BD08CA"/>
    <w:rsid w:val="00BD0EDC"/>
    <w:rsid w:val="00BD1371"/>
    <w:rsid w:val="00BD150B"/>
    <w:rsid w:val="00BD1A51"/>
    <w:rsid w:val="00BD1B06"/>
    <w:rsid w:val="00BD2745"/>
    <w:rsid w:val="00BD29CC"/>
    <w:rsid w:val="00BD2FA2"/>
    <w:rsid w:val="00BD32DE"/>
    <w:rsid w:val="00BD3303"/>
    <w:rsid w:val="00BD426D"/>
    <w:rsid w:val="00BD4539"/>
    <w:rsid w:val="00BD468C"/>
    <w:rsid w:val="00BD4AE7"/>
    <w:rsid w:val="00BD4BAE"/>
    <w:rsid w:val="00BD4CDB"/>
    <w:rsid w:val="00BD53AD"/>
    <w:rsid w:val="00BD53F0"/>
    <w:rsid w:val="00BD6A38"/>
    <w:rsid w:val="00BD6C88"/>
    <w:rsid w:val="00BD7140"/>
    <w:rsid w:val="00BD732E"/>
    <w:rsid w:val="00BD7431"/>
    <w:rsid w:val="00BD7A95"/>
    <w:rsid w:val="00BE0738"/>
    <w:rsid w:val="00BE0B66"/>
    <w:rsid w:val="00BE0C67"/>
    <w:rsid w:val="00BE0E68"/>
    <w:rsid w:val="00BE0FF3"/>
    <w:rsid w:val="00BE1087"/>
    <w:rsid w:val="00BE1365"/>
    <w:rsid w:val="00BE14DA"/>
    <w:rsid w:val="00BE18FF"/>
    <w:rsid w:val="00BE19C1"/>
    <w:rsid w:val="00BE1A0D"/>
    <w:rsid w:val="00BE1BA1"/>
    <w:rsid w:val="00BE2B4D"/>
    <w:rsid w:val="00BE2D46"/>
    <w:rsid w:val="00BE3821"/>
    <w:rsid w:val="00BE38AA"/>
    <w:rsid w:val="00BE3F3B"/>
    <w:rsid w:val="00BE4157"/>
    <w:rsid w:val="00BE4299"/>
    <w:rsid w:val="00BE4621"/>
    <w:rsid w:val="00BE56AE"/>
    <w:rsid w:val="00BE56E6"/>
    <w:rsid w:val="00BE5A0A"/>
    <w:rsid w:val="00BE5C1C"/>
    <w:rsid w:val="00BE5D4D"/>
    <w:rsid w:val="00BE5ECD"/>
    <w:rsid w:val="00BE604F"/>
    <w:rsid w:val="00BE6516"/>
    <w:rsid w:val="00BE7329"/>
    <w:rsid w:val="00BF1412"/>
    <w:rsid w:val="00BF1429"/>
    <w:rsid w:val="00BF1575"/>
    <w:rsid w:val="00BF190B"/>
    <w:rsid w:val="00BF1A03"/>
    <w:rsid w:val="00BF1BDD"/>
    <w:rsid w:val="00BF1D8F"/>
    <w:rsid w:val="00BF2058"/>
    <w:rsid w:val="00BF219E"/>
    <w:rsid w:val="00BF2420"/>
    <w:rsid w:val="00BF251E"/>
    <w:rsid w:val="00BF30E0"/>
    <w:rsid w:val="00BF3559"/>
    <w:rsid w:val="00BF399B"/>
    <w:rsid w:val="00BF3AD0"/>
    <w:rsid w:val="00BF3B23"/>
    <w:rsid w:val="00BF4181"/>
    <w:rsid w:val="00BF4403"/>
    <w:rsid w:val="00BF49BB"/>
    <w:rsid w:val="00BF49CC"/>
    <w:rsid w:val="00BF4ABF"/>
    <w:rsid w:val="00BF4C49"/>
    <w:rsid w:val="00BF4E9B"/>
    <w:rsid w:val="00BF597E"/>
    <w:rsid w:val="00BF5E57"/>
    <w:rsid w:val="00BF5F65"/>
    <w:rsid w:val="00BF68E5"/>
    <w:rsid w:val="00BF69DF"/>
    <w:rsid w:val="00BF725A"/>
    <w:rsid w:val="00BF78AE"/>
    <w:rsid w:val="00BF7B05"/>
    <w:rsid w:val="00BF7D18"/>
    <w:rsid w:val="00BF7F3B"/>
    <w:rsid w:val="00C00385"/>
    <w:rsid w:val="00C00812"/>
    <w:rsid w:val="00C01229"/>
    <w:rsid w:val="00C0195A"/>
    <w:rsid w:val="00C01B42"/>
    <w:rsid w:val="00C027DA"/>
    <w:rsid w:val="00C02B77"/>
    <w:rsid w:val="00C0329F"/>
    <w:rsid w:val="00C03A00"/>
    <w:rsid w:val="00C03C69"/>
    <w:rsid w:val="00C03DD8"/>
    <w:rsid w:val="00C03ECC"/>
    <w:rsid w:val="00C041A7"/>
    <w:rsid w:val="00C04357"/>
    <w:rsid w:val="00C04673"/>
    <w:rsid w:val="00C046EA"/>
    <w:rsid w:val="00C04D8F"/>
    <w:rsid w:val="00C051AE"/>
    <w:rsid w:val="00C05278"/>
    <w:rsid w:val="00C05311"/>
    <w:rsid w:val="00C05606"/>
    <w:rsid w:val="00C0591B"/>
    <w:rsid w:val="00C05C78"/>
    <w:rsid w:val="00C06966"/>
    <w:rsid w:val="00C06ACA"/>
    <w:rsid w:val="00C06B60"/>
    <w:rsid w:val="00C06B91"/>
    <w:rsid w:val="00C06D35"/>
    <w:rsid w:val="00C06D7D"/>
    <w:rsid w:val="00C0760F"/>
    <w:rsid w:val="00C078B9"/>
    <w:rsid w:val="00C07A55"/>
    <w:rsid w:val="00C10368"/>
    <w:rsid w:val="00C10461"/>
    <w:rsid w:val="00C1080A"/>
    <w:rsid w:val="00C10A3D"/>
    <w:rsid w:val="00C10DBB"/>
    <w:rsid w:val="00C11763"/>
    <w:rsid w:val="00C121EF"/>
    <w:rsid w:val="00C12326"/>
    <w:rsid w:val="00C129E2"/>
    <w:rsid w:val="00C130EA"/>
    <w:rsid w:val="00C1379F"/>
    <w:rsid w:val="00C1409C"/>
    <w:rsid w:val="00C1411A"/>
    <w:rsid w:val="00C14146"/>
    <w:rsid w:val="00C14613"/>
    <w:rsid w:val="00C15416"/>
    <w:rsid w:val="00C15536"/>
    <w:rsid w:val="00C160BD"/>
    <w:rsid w:val="00C16344"/>
    <w:rsid w:val="00C16576"/>
    <w:rsid w:val="00C16CF1"/>
    <w:rsid w:val="00C16D78"/>
    <w:rsid w:val="00C1743C"/>
    <w:rsid w:val="00C17D67"/>
    <w:rsid w:val="00C2004F"/>
    <w:rsid w:val="00C2046D"/>
    <w:rsid w:val="00C207FE"/>
    <w:rsid w:val="00C21304"/>
    <w:rsid w:val="00C21502"/>
    <w:rsid w:val="00C2247B"/>
    <w:rsid w:val="00C22C58"/>
    <w:rsid w:val="00C2301A"/>
    <w:rsid w:val="00C2304D"/>
    <w:rsid w:val="00C230E7"/>
    <w:rsid w:val="00C23328"/>
    <w:rsid w:val="00C235A1"/>
    <w:rsid w:val="00C23B8E"/>
    <w:rsid w:val="00C23D5E"/>
    <w:rsid w:val="00C24755"/>
    <w:rsid w:val="00C258CD"/>
    <w:rsid w:val="00C25D6A"/>
    <w:rsid w:val="00C260A3"/>
    <w:rsid w:val="00C266B5"/>
    <w:rsid w:val="00C26A12"/>
    <w:rsid w:val="00C26A22"/>
    <w:rsid w:val="00C2743C"/>
    <w:rsid w:val="00C27B0C"/>
    <w:rsid w:val="00C30263"/>
    <w:rsid w:val="00C30C5E"/>
    <w:rsid w:val="00C310B8"/>
    <w:rsid w:val="00C31704"/>
    <w:rsid w:val="00C31CBE"/>
    <w:rsid w:val="00C32516"/>
    <w:rsid w:val="00C32543"/>
    <w:rsid w:val="00C32859"/>
    <w:rsid w:val="00C32F07"/>
    <w:rsid w:val="00C32F8D"/>
    <w:rsid w:val="00C33BED"/>
    <w:rsid w:val="00C3418A"/>
    <w:rsid w:val="00C34445"/>
    <w:rsid w:val="00C34B89"/>
    <w:rsid w:val="00C3544C"/>
    <w:rsid w:val="00C35554"/>
    <w:rsid w:val="00C35D4E"/>
    <w:rsid w:val="00C36436"/>
    <w:rsid w:val="00C36605"/>
    <w:rsid w:val="00C36658"/>
    <w:rsid w:val="00C36E5F"/>
    <w:rsid w:val="00C3766E"/>
    <w:rsid w:val="00C40A29"/>
    <w:rsid w:val="00C416D5"/>
    <w:rsid w:val="00C41782"/>
    <w:rsid w:val="00C41F97"/>
    <w:rsid w:val="00C42D73"/>
    <w:rsid w:val="00C4306A"/>
    <w:rsid w:val="00C4332A"/>
    <w:rsid w:val="00C4349D"/>
    <w:rsid w:val="00C43771"/>
    <w:rsid w:val="00C43B3E"/>
    <w:rsid w:val="00C4427D"/>
    <w:rsid w:val="00C447E4"/>
    <w:rsid w:val="00C44A43"/>
    <w:rsid w:val="00C44EC1"/>
    <w:rsid w:val="00C450ED"/>
    <w:rsid w:val="00C46043"/>
    <w:rsid w:val="00C460C3"/>
    <w:rsid w:val="00C4643F"/>
    <w:rsid w:val="00C46968"/>
    <w:rsid w:val="00C47034"/>
    <w:rsid w:val="00C47EE0"/>
    <w:rsid w:val="00C5085C"/>
    <w:rsid w:val="00C51369"/>
    <w:rsid w:val="00C5157E"/>
    <w:rsid w:val="00C516E0"/>
    <w:rsid w:val="00C51900"/>
    <w:rsid w:val="00C51B53"/>
    <w:rsid w:val="00C51DDE"/>
    <w:rsid w:val="00C52806"/>
    <w:rsid w:val="00C52AD7"/>
    <w:rsid w:val="00C52D2C"/>
    <w:rsid w:val="00C53098"/>
    <w:rsid w:val="00C53651"/>
    <w:rsid w:val="00C53711"/>
    <w:rsid w:val="00C53B9F"/>
    <w:rsid w:val="00C53BD9"/>
    <w:rsid w:val="00C53BE0"/>
    <w:rsid w:val="00C53BFB"/>
    <w:rsid w:val="00C53CA4"/>
    <w:rsid w:val="00C53FB1"/>
    <w:rsid w:val="00C54497"/>
    <w:rsid w:val="00C54652"/>
    <w:rsid w:val="00C546C8"/>
    <w:rsid w:val="00C54B9D"/>
    <w:rsid w:val="00C54C24"/>
    <w:rsid w:val="00C54EA6"/>
    <w:rsid w:val="00C5579D"/>
    <w:rsid w:val="00C55892"/>
    <w:rsid w:val="00C55EB9"/>
    <w:rsid w:val="00C569A1"/>
    <w:rsid w:val="00C56A0D"/>
    <w:rsid w:val="00C56B4A"/>
    <w:rsid w:val="00C571CE"/>
    <w:rsid w:val="00C572CB"/>
    <w:rsid w:val="00C57608"/>
    <w:rsid w:val="00C57A77"/>
    <w:rsid w:val="00C57D28"/>
    <w:rsid w:val="00C57EA1"/>
    <w:rsid w:val="00C601AB"/>
    <w:rsid w:val="00C60359"/>
    <w:rsid w:val="00C60CA8"/>
    <w:rsid w:val="00C60EB1"/>
    <w:rsid w:val="00C61138"/>
    <w:rsid w:val="00C61B83"/>
    <w:rsid w:val="00C62198"/>
    <w:rsid w:val="00C62419"/>
    <w:rsid w:val="00C62558"/>
    <w:rsid w:val="00C62626"/>
    <w:rsid w:val="00C6291C"/>
    <w:rsid w:val="00C62BF8"/>
    <w:rsid w:val="00C62EBC"/>
    <w:rsid w:val="00C633B8"/>
    <w:rsid w:val="00C63AF6"/>
    <w:rsid w:val="00C63B92"/>
    <w:rsid w:val="00C63F60"/>
    <w:rsid w:val="00C64283"/>
    <w:rsid w:val="00C6487B"/>
    <w:rsid w:val="00C64A05"/>
    <w:rsid w:val="00C64A62"/>
    <w:rsid w:val="00C64BDD"/>
    <w:rsid w:val="00C64D81"/>
    <w:rsid w:val="00C64F48"/>
    <w:rsid w:val="00C6518A"/>
    <w:rsid w:val="00C6521F"/>
    <w:rsid w:val="00C65E7A"/>
    <w:rsid w:val="00C6684E"/>
    <w:rsid w:val="00C66945"/>
    <w:rsid w:val="00C66A06"/>
    <w:rsid w:val="00C66AA2"/>
    <w:rsid w:val="00C67E92"/>
    <w:rsid w:val="00C704FF"/>
    <w:rsid w:val="00C70632"/>
    <w:rsid w:val="00C708A5"/>
    <w:rsid w:val="00C71320"/>
    <w:rsid w:val="00C71915"/>
    <w:rsid w:val="00C71D13"/>
    <w:rsid w:val="00C71F6B"/>
    <w:rsid w:val="00C7372F"/>
    <w:rsid w:val="00C73752"/>
    <w:rsid w:val="00C73AD5"/>
    <w:rsid w:val="00C73B85"/>
    <w:rsid w:val="00C73D6A"/>
    <w:rsid w:val="00C73F18"/>
    <w:rsid w:val="00C7444D"/>
    <w:rsid w:val="00C74859"/>
    <w:rsid w:val="00C74AC0"/>
    <w:rsid w:val="00C74C1A"/>
    <w:rsid w:val="00C753F1"/>
    <w:rsid w:val="00C75FF9"/>
    <w:rsid w:val="00C7624E"/>
    <w:rsid w:val="00C7639A"/>
    <w:rsid w:val="00C765BD"/>
    <w:rsid w:val="00C76719"/>
    <w:rsid w:val="00C76AB3"/>
    <w:rsid w:val="00C76C7F"/>
    <w:rsid w:val="00C76E9B"/>
    <w:rsid w:val="00C77510"/>
    <w:rsid w:val="00C77908"/>
    <w:rsid w:val="00C77D9D"/>
    <w:rsid w:val="00C80223"/>
    <w:rsid w:val="00C81075"/>
    <w:rsid w:val="00C820EA"/>
    <w:rsid w:val="00C8243C"/>
    <w:rsid w:val="00C82BFF"/>
    <w:rsid w:val="00C82F90"/>
    <w:rsid w:val="00C831B1"/>
    <w:rsid w:val="00C8362D"/>
    <w:rsid w:val="00C8479E"/>
    <w:rsid w:val="00C85599"/>
    <w:rsid w:val="00C8576A"/>
    <w:rsid w:val="00C85DF6"/>
    <w:rsid w:val="00C85FDE"/>
    <w:rsid w:val="00C86BFE"/>
    <w:rsid w:val="00C86C49"/>
    <w:rsid w:val="00C875EA"/>
    <w:rsid w:val="00C87624"/>
    <w:rsid w:val="00C87896"/>
    <w:rsid w:val="00C9001D"/>
    <w:rsid w:val="00C90704"/>
    <w:rsid w:val="00C90AC9"/>
    <w:rsid w:val="00C9194A"/>
    <w:rsid w:val="00C91DBF"/>
    <w:rsid w:val="00C91EF0"/>
    <w:rsid w:val="00C922B6"/>
    <w:rsid w:val="00C92A5F"/>
    <w:rsid w:val="00C93462"/>
    <w:rsid w:val="00C937CF"/>
    <w:rsid w:val="00C93AAF"/>
    <w:rsid w:val="00C93D52"/>
    <w:rsid w:val="00C93D8E"/>
    <w:rsid w:val="00C93DCE"/>
    <w:rsid w:val="00C9417F"/>
    <w:rsid w:val="00C94332"/>
    <w:rsid w:val="00C944C9"/>
    <w:rsid w:val="00C94D0A"/>
    <w:rsid w:val="00C950CC"/>
    <w:rsid w:val="00C957BE"/>
    <w:rsid w:val="00C95D60"/>
    <w:rsid w:val="00C95FB0"/>
    <w:rsid w:val="00C961EE"/>
    <w:rsid w:val="00C96365"/>
    <w:rsid w:val="00C96396"/>
    <w:rsid w:val="00C965E9"/>
    <w:rsid w:val="00C96900"/>
    <w:rsid w:val="00C96957"/>
    <w:rsid w:val="00C969AA"/>
    <w:rsid w:val="00C97108"/>
    <w:rsid w:val="00C97427"/>
    <w:rsid w:val="00C97538"/>
    <w:rsid w:val="00C9787C"/>
    <w:rsid w:val="00C9797D"/>
    <w:rsid w:val="00C97A3D"/>
    <w:rsid w:val="00C97C4C"/>
    <w:rsid w:val="00CA07F9"/>
    <w:rsid w:val="00CA14F5"/>
    <w:rsid w:val="00CA18A1"/>
    <w:rsid w:val="00CA1C13"/>
    <w:rsid w:val="00CA1F34"/>
    <w:rsid w:val="00CA28D3"/>
    <w:rsid w:val="00CA2D92"/>
    <w:rsid w:val="00CA2DB1"/>
    <w:rsid w:val="00CA2E0E"/>
    <w:rsid w:val="00CA313D"/>
    <w:rsid w:val="00CA3357"/>
    <w:rsid w:val="00CA34CF"/>
    <w:rsid w:val="00CA39C7"/>
    <w:rsid w:val="00CA3DA5"/>
    <w:rsid w:val="00CA429B"/>
    <w:rsid w:val="00CA456A"/>
    <w:rsid w:val="00CA474F"/>
    <w:rsid w:val="00CA490C"/>
    <w:rsid w:val="00CA4964"/>
    <w:rsid w:val="00CA497F"/>
    <w:rsid w:val="00CA4983"/>
    <w:rsid w:val="00CA4B26"/>
    <w:rsid w:val="00CA50F0"/>
    <w:rsid w:val="00CA5102"/>
    <w:rsid w:val="00CA512C"/>
    <w:rsid w:val="00CA52DE"/>
    <w:rsid w:val="00CA5A2C"/>
    <w:rsid w:val="00CA5C2A"/>
    <w:rsid w:val="00CA65C9"/>
    <w:rsid w:val="00CA661F"/>
    <w:rsid w:val="00CA66DB"/>
    <w:rsid w:val="00CA6AD1"/>
    <w:rsid w:val="00CA6CB7"/>
    <w:rsid w:val="00CA7241"/>
    <w:rsid w:val="00CA7830"/>
    <w:rsid w:val="00CA7D2C"/>
    <w:rsid w:val="00CA7D31"/>
    <w:rsid w:val="00CA7FEA"/>
    <w:rsid w:val="00CB0355"/>
    <w:rsid w:val="00CB1365"/>
    <w:rsid w:val="00CB1554"/>
    <w:rsid w:val="00CB17DE"/>
    <w:rsid w:val="00CB219A"/>
    <w:rsid w:val="00CB29A6"/>
    <w:rsid w:val="00CB2BB2"/>
    <w:rsid w:val="00CB322B"/>
    <w:rsid w:val="00CB35AC"/>
    <w:rsid w:val="00CB35F0"/>
    <w:rsid w:val="00CB37DA"/>
    <w:rsid w:val="00CB40A0"/>
    <w:rsid w:val="00CB4232"/>
    <w:rsid w:val="00CB4774"/>
    <w:rsid w:val="00CB4CA7"/>
    <w:rsid w:val="00CB5020"/>
    <w:rsid w:val="00CB50BC"/>
    <w:rsid w:val="00CB53A7"/>
    <w:rsid w:val="00CB5A25"/>
    <w:rsid w:val="00CB5F81"/>
    <w:rsid w:val="00CB60DE"/>
    <w:rsid w:val="00CB750F"/>
    <w:rsid w:val="00CC02CE"/>
    <w:rsid w:val="00CC07E4"/>
    <w:rsid w:val="00CC0C0C"/>
    <w:rsid w:val="00CC247B"/>
    <w:rsid w:val="00CC2BB4"/>
    <w:rsid w:val="00CC3005"/>
    <w:rsid w:val="00CC35C3"/>
    <w:rsid w:val="00CC36BB"/>
    <w:rsid w:val="00CC3852"/>
    <w:rsid w:val="00CC3C86"/>
    <w:rsid w:val="00CC483C"/>
    <w:rsid w:val="00CC4F6D"/>
    <w:rsid w:val="00CC5AA0"/>
    <w:rsid w:val="00CC69E9"/>
    <w:rsid w:val="00CC6F01"/>
    <w:rsid w:val="00CC729C"/>
    <w:rsid w:val="00CC744C"/>
    <w:rsid w:val="00CC7D29"/>
    <w:rsid w:val="00CC7FB9"/>
    <w:rsid w:val="00CD0266"/>
    <w:rsid w:val="00CD02CF"/>
    <w:rsid w:val="00CD154D"/>
    <w:rsid w:val="00CD175D"/>
    <w:rsid w:val="00CD176C"/>
    <w:rsid w:val="00CD1AA6"/>
    <w:rsid w:val="00CD21B4"/>
    <w:rsid w:val="00CD266E"/>
    <w:rsid w:val="00CD28F5"/>
    <w:rsid w:val="00CD2CD7"/>
    <w:rsid w:val="00CD2DF5"/>
    <w:rsid w:val="00CD3202"/>
    <w:rsid w:val="00CD35CA"/>
    <w:rsid w:val="00CD39CC"/>
    <w:rsid w:val="00CD3B1C"/>
    <w:rsid w:val="00CD3DF8"/>
    <w:rsid w:val="00CD3F22"/>
    <w:rsid w:val="00CD42D9"/>
    <w:rsid w:val="00CD4F65"/>
    <w:rsid w:val="00CD506F"/>
    <w:rsid w:val="00CD5274"/>
    <w:rsid w:val="00CD57C9"/>
    <w:rsid w:val="00CD602F"/>
    <w:rsid w:val="00CD6078"/>
    <w:rsid w:val="00CD612B"/>
    <w:rsid w:val="00CD6165"/>
    <w:rsid w:val="00CD627D"/>
    <w:rsid w:val="00CD6D68"/>
    <w:rsid w:val="00CD6F1C"/>
    <w:rsid w:val="00CD7023"/>
    <w:rsid w:val="00CD70B6"/>
    <w:rsid w:val="00CD736B"/>
    <w:rsid w:val="00CD75D8"/>
    <w:rsid w:val="00CD7D44"/>
    <w:rsid w:val="00CE0090"/>
    <w:rsid w:val="00CE01D6"/>
    <w:rsid w:val="00CE0AFF"/>
    <w:rsid w:val="00CE0BBD"/>
    <w:rsid w:val="00CE0E7D"/>
    <w:rsid w:val="00CE1689"/>
    <w:rsid w:val="00CE1885"/>
    <w:rsid w:val="00CE1BDE"/>
    <w:rsid w:val="00CE1C28"/>
    <w:rsid w:val="00CE20B1"/>
    <w:rsid w:val="00CE2309"/>
    <w:rsid w:val="00CE2C40"/>
    <w:rsid w:val="00CE2CF3"/>
    <w:rsid w:val="00CE2F4F"/>
    <w:rsid w:val="00CE31A0"/>
    <w:rsid w:val="00CE33F5"/>
    <w:rsid w:val="00CE3629"/>
    <w:rsid w:val="00CE38D0"/>
    <w:rsid w:val="00CE40A7"/>
    <w:rsid w:val="00CE428B"/>
    <w:rsid w:val="00CE454B"/>
    <w:rsid w:val="00CE4EA2"/>
    <w:rsid w:val="00CE50DD"/>
    <w:rsid w:val="00CE59E5"/>
    <w:rsid w:val="00CE5F23"/>
    <w:rsid w:val="00CE6606"/>
    <w:rsid w:val="00CE6ED2"/>
    <w:rsid w:val="00CE707C"/>
    <w:rsid w:val="00CE70AC"/>
    <w:rsid w:val="00CE71FE"/>
    <w:rsid w:val="00CE7432"/>
    <w:rsid w:val="00CE7B11"/>
    <w:rsid w:val="00CF099F"/>
    <w:rsid w:val="00CF0ACD"/>
    <w:rsid w:val="00CF1013"/>
    <w:rsid w:val="00CF155E"/>
    <w:rsid w:val="00CF1854"/>
    <w:rsid w:val="00CF1C92"/>
    <w:rsid w:val="00CF1E17"/>
    <w:rsid w:val="00CF200A"/>
    <w:rsid w:val="00CF207D"/>
    <w:rsid w:val="00CF27D7"/>
    <w:rsid w:val="00CF29CA"/>
    <w:rsid w:val="00CF2E87"/>
    <w:rsid w:val="00CF321A"/>
    <w:rsid w:val="00CF369F"/>
    <w:rsid w:val="00CF3828"/>
    <w:rsid w:val="00CF3CAD"/>
    <w:rsid w:val="00CF3D00"/>
    <w:rsid w:val="00CF3FDB"/>
    <w:rsid w:val="00CF49A1"/>
    <w:rsid w:val="00CF4A1B"/>
    <w:rsid w:val="00CF4C2B"/>
    <w:rsid w:val="00CF5748"/>
    <w:rsid w:val="00CF5B0F"/>
    <w:rsid w:val="00CF5C73"/>
    <w:rsid w:val="00CF64A5"/>
    <w:rsid w:val="00CF67DD"/>
    <w:rsid w:val="00CF6A16"/>
    <w:rsid w:val="00CF6A95"/>
    <w:rsid w:val="00CF745E"/>
    <w:rsid w:val="00CF7A33"/>
    <w:rsid w:val="00CF7E48"/>
    <w:rsid w:val="00D0013C"/>
    <w:rsid w:val="00D01640"/>
    <w:rsid w:val="00D01772"/>
    <w:rsid w:val="00D01A80"/>
    <w:rsid w:val="00D02A35"/>
    <w:rsid w:val="00D02CA1"/>
    <w:rsid w:val="00D02EA1"/>
    <w:rsid w:val="00D02FFB"/>
    <w:rsid w:val="00D032F5"/>
    <w:rsid w:val="00D0364E"/>
    <w:rsid w:val="00D03C72"/>
    <w:rsid w:val="00D040D7"/>
    <w:rsid w:val="00D04DC6"/>
    <w:rsid w:val="00D04DEE"/>
    <w:rsid w:val="00D0582C"/>
    <w:rsid w:val="00D06A8C"/>
    <w:rsid w:val="00D06E73"/>
    <w:rsid w:val="00D1008C"/>
    <w:rsid w:val="00D10945"/>
    <w:rsid w:val="00D10CDC"/>
    <w:rsid w:val="00D10CFC"/>
    <w:rsid w:val="00D10E1B"/>
    <w:rsid w:val="00D10F0B"/>
    <w:rsid w:val="00D1127D"/>
    <w:rsid w:val="00D113A2"/>
    <w:rsid w:val="00D116D0"/>
    <w:rsid w:val="00D11720"/>
    <w:rsid w:val="00D11991"/>
    <w:rsid w:val="00D11FBA"/>
    <w:rsid w:val="00D1263F"/>
    <w:rsid w:val="00D12B8C"/>
    <w:rsid w:val="00D12E67"/>
    <w:rsid w:val="00D134F2"/>
    <w:rsid w:val="00D138FE"/>
    <w:rsid w:val="00D13C87"/>
    <w:rsid w:val="00D14192"/>
    <w:rsid w:val="00D14905"/>
    <w:rsid w:val="00D1508F"/>
    <w:rsid w:val="00D1521D"/>
    <w:rsid w:val="00D15A49"/>
    <w:rsid w:val="00D15B27"/>
    <w:rsid w:val="00D15C13"/>
    <w:rsid w:val="00D15CEE"/>
    <w:rsid w:val="00D15E59"/>
    <w:rsid w:val="00D16132"/>
    <w:rsid w:val="00D16D36"/>
    <w:rsid w:val="00D16E00"/>
    <w:rsid w:val="00D1719E"/>
    <w:rsid w:val="00D171ED"/>
    <w:rsid w:val="00D177BF"/>
    <w:rsid w:val="00D17DF2"/>
    <w:rsid w:val="00D17E5E"/>
    <w:rsid w:val="00D20631"/>
    <w:rsid w:val="00D20C3E"/>
    <w:rsid w:val="00D21323"/>
    <w:rsid w:val="00D21457"/>
    <w:rsid w:val="00D219F6"/>
    <w:rsid w:val="00D21D6D"/>
    <w:rsid w:val="00D222F3"/>
    <w:rsid w:val="00D22381"/>
    <w:rsid w:val="00D224F6"/>
    <w:rsid w:val="00D226F4"/>
    <w:rsid w:val="00D227B7"/>
    <w:rsid w:val="00D229BB"/>
    <w:rsid w:val="00D22AE1"/>
    <w:rsid w:val="00D2333F"/>
    <w:rsid w:val="00D2380A"/>
    <w:rsid w:val="00D2388E"/>
    <w:rsid w:val="00D239E0"/>
    <w:rsid w:val="00D246FC"/>
    <w:rsid w:val="00D25174"/>
    <w:rsid w:val="00D253C8"/>
    <w:rsid w:val="00D255EC"/>
    <w:rsid w:val="00D25CB5"/>
    <w:rsid w:val="00D26794"/>
    <w:rsid w:val="00D26EB1"/>
    <w:rsid w:val="00D270B0"/>
    <w:rsid w:val="00D271DD"/>
    <w:rsid w:val="00D273EE"/>
    <w:rsid w:val="00D27988"/>
    <w:rsid w:val="00D27C04"/>
    <w:rsid w:val="00D27CCB"/>
    <w:rsid w:val="00D30436"/>
    <w:rsid w:val="00D3074C"/>
    <w:rsid w:val="00D30784"/>
    <w:rsid w:val="00D30F03"/>
    <w:rsid w:val="00D310D7"/>
    <w:rsid w:val="00D314F3"/>
    <w:rsid w:val="00D315EC"/>
    <w:rsid w:val="00D31654"/>
    <w:rsid w:val="00D31BD8"/>
    <w:rsid w:val="00D323D0"/>
    <w:rsid w:val="00D32D68"/>
    <w:rsid w:val="00D33195"/>
    <w:rsid w:val="00D339D6"/>
    <w:rsid w:val="00D3456A"/>
    <w:rsid w:val="00D34896"/>
    <w:rsid w:val="00D34E3F"/>
    <w:rsid w:val="00D34EC7"/>
    <w:rsid w:val="00D34FF7"/>
    <w:rsid w:val="00D35339"/>
    <w:rsid w:val="00D354A1"/>
    <w:rsid w:val="00D35529"/>
    <w:rsid w:val="00D3573B"/>
    <w:rsid w:val="00D35B3F"/>
    <w:rsid w:val="00D35F8C"/>
    <w:rsid w:val="00D363FE"/>
    <w:rsid w:val="00D3644E"/>
    <w:rsid w:val="00D36A6A"/>
    <w:rsid w:val="00D36B45"/>
    <w:rsid w:val="00D36B49"/>
    <w:rsid w:val="00D36D5C"/>
    <w:rsid w:val="00D36F36"/>
    <w:rsid w:val="00D371EC"/>
    <w:rsid w:val="00D376DC"/>
    <w:rsid w:val="00D3771B"/>
    <w:rsid w:val="00D37E97"/>
    <w:rsid w:val="00D400CE"/>
    <w:rsid w:val="00D4020D"/>
    <w:rsid w:val="00D403DD"/>
    <w:rsid w:val="00D4096B"/>
    <w:rsid w:val="00D40C94"/>
    <w:rsid w:val="00D40E60"/>
    <w:rsid w:val="00D41136"/>
    <w:rsid w:val="00D4161E"/>
    <w:rsid w:val="00D417AC"/>
    <w:rsid w:val="00D41E03"/>
    <w:rsid w:val="00D42009"/>
    <w:rsid w:val="00D423CD"/>
    <w:rsid w:val="00D427C4"/>
    <w:rsid w:val="00D4307B"/>
    <w:rsid w:val="00D43A97"/>
    <w:rsid w:val="00D44390"/>
    <w:rsid w:val="00D44416"/>
    <w:rsid w:val="00D44780"/>
    <w:rsid w:val="00D4478F"/>
    <w:rsid w:val="00D45516"/>
    <w:rsid w:val="00D4614B"/>
    <w:rsid w:val="00D464C8"/>
    <w:rsid w:val="00D47344"/>
    <w:rsid w:val="00D47DDB"/>
    <w:rsid w:val="00D50189"/>
    <w:rsid w:val="00D5049A"/>
    <w:rsid w:val="00D506CF"/>
    <w:rsid w:val="00D508CB"/>
    <w:rsid w:val="00D514F0"/>
    <w:rsid w:val="00D51959"/>
    <w:rsid w:val="00D51ABD"/>
    <w:rsid w:val="00D5214C"/>
    <w:rsid w:val="00D52294"/>
    <w:rsid w:val="00D52314"/>
    <w:rsid w:val="00D5284A"/>
    <w:rsid w:val="00D533D3"/>
    <w:rsid w:val="00D5372F"/>
    <w:rsid w:val="00D53EEA"/>
    <w:rsid w:val="00D54570"/>
    <w:rsid w:val="00D5522A"/>
    <w:rsid w:val="00D55388"/>
    <w:rsid w:val="00D55412"/>
    <w:rsid w:val="00D559FE"/>
    <w:rsid w:val="00D55AF3"/>
    <w:rsid w:val="00D55C75"/>
    <w:rsid w:val="00D56362"/>
    <w:rsid w:val="00D563A9"/>
    <w:rsid w:val="00D56B8E"/>
    <w:rsid w:val="00D57BF1"/>
    <w:rsid w:val="00D6017B"/>
    <w:rsid w:val="00D6038A"/>
    <w:rsid w:val="00D607A0"/>
    <w:rsid w:val="00D60A35"/>
    <w:rsid w:val="00D6193B"/>
    <w:rsid w:val="00D61C0A"/>
    <w:rsid w:val="00D61CAF"/>
    <w:rsid w:val="00D61CE6"/>
    <w:rsid w:val="00D61DB4"/>
    <w:rsid w:val="00D621C5"/>
    <w:rsid w:val="00D62513"/>
    <w:rsid w:val="00D62E2C"/>
    <w:rsid w:val="00D62E40"/>
    <w:rsid w:val="00D633F8"/>
    <w:rsid w:val="00D637A9"/>
    <w:rsid w:val="00D637FF"/>
    <w:rsid w:val="00D6456B"/>
    <w:rsid w:val="00D65AC3"/>
    <w:rsid w:val="00D65FBE"/>
    <w:rsid w:val="00D66139"/>
    <w:rsid w:val="00D6636B"/>
    <w:rsid w:val="00D6640C"/>
    <w:rsid w:val="00D6699D"/>
    <w:rsid w:val="00D66CEF"/>
    <w:rsid w:val="00D66D88"/>
    <w:rsid w:val="00D678FB"/>
    <w:rsid w:val="00D67C08"/>
    <w:rsid w:val="00D7010D"/>
    <w:rsid w:val="00D7045F"/>
    <w:rsid w:val="00D70466"/>
    <w:rsid w:val="00D704D5"/>
    <w:rsid w:val="00D7058B"/>
    <w:rsid w:val="00D706CE"/>
    <w:rsid w:val="00D70753"/>
    <w:rsid w:val="00D7107D"/>
    <w:rsid w:val="00D71BF5"/>
    <w:rsid w:val="00D71D04"/>
    <w:rsid w:val="00D71F51"/>
    <w:rsid w:val="00D72CDA"/>
    <w:rsid w:val="00D72E9D"/>
    <w:rsid w:val="00D73602"/>
    <w:rsid w:val="00D738F3"/>
    <w:rsid w:val="00D73AAC"/>
    <w:rsid w:val="00D73B5B"/>
    <w:rsid w:val="00D7420C"/>
    <w:rsid w:val="00D7468C"/>
    <w:rsid w:val="00D74717"/>
    <w:rsid w:val="00D7490B"/>
    <w:rsid w:val="00D749D1"/>
    <w:rsid w:val="00D74A92"/>
    <w:rsid w:val="00D74C91"/>
    <w:rsid w:val="00D74EC4"/>
    <w:rsid w:val="00D75156"/>
    <w:rsid w:val="00D75C10"/>
    <w:rsid w:val="00D75E7D"/>
    <w:rsid w:val="00D762F2"/>
    <w:rsid w:val="00D76BB3"/>
    <w:rsid w:val="00D76E00"/>
    <w:rsid w:val="00D76F32"/>
    <w:rsid w:val="00D77AFC"/>
    <w:rsid w:val="00D77E9A"/>
    <w:rsid w:val="00D80172"/>
    <w:rsid w:val="00D8046C"/>
    <w:rsid w:val="00D80473"/>
    <w:rsid w:val="00D806F6"/>
    <w:rsid w:val="00D80CDC"/>
    <w:rsid w:val="00D8140B"/>
    <w:rsid w:val="00D81D10"/>
    <w:rsid w:val="00D81D1C"/>
    <w:rsid w:val="00D821E3"/>
    <w:rsid w:val="00D821F7"/>
    <w:rsid w:val="00D828E7"/>
    <w:rsid w:val="00D82B62"/>
    <w:rsid w:val="00D82D7A"/>
    <w:rsid w:val="00D82E31"/>
    <w:rsid w:val="00D830DD"/>
    <w:rsid w:val="00D8318A"/>
    <w:rsid w:val="00D837EB"/>
    <w:rsid w:val="00D83C7B"/>
    <w:rsid w:val="00D84555"/>
    <w:rsid w:val="00D84F99"/>
    <w:rsid w:val="00D85475"/>
    <w:rsid w:val="00D85B99"/>
    <w:rsid w:val="00D85D90"/>
    <w:rsid w:val="00D85EB5"/>
    <w:rsid w:val="00D86126"/>
    <w:rsid w:val="00D86E91"/>
    <w:rsid w:val="00D87102"/>
    <w:rsid w:val="00D876FA"/>
    <w:rsid w:val="00D87A58"/>
    <w:rsid w:val="00D87C76"/>
    <w:rsid w:val="00D87C9C"/>
    <w:rsid w:val="00D87F1B"/>
    <w:rsid w:val="00D905E6"/>
    <w:rsid w:val="00D9065C"/>
    <w:rsid w:val="00D9082B"/>
    <w:rsid w:val="00D91F2E"/>
    <w:rsid w:val="00D925F2"/>
    <w:rsid w:val="00D92743"/>
    <w:rsid w:val="00D92C41"/>
    <w:rsid w:val="00D93020"/>
    <w:rsid w:val="00D9334D"/>
    <w:rsid w:val="00D934B5"/>
    <w:rsid w:val="00D937AB"/>
    <w:rsid w:val="00D93A53"/>
    <w:rsid w:val="00D93C1B"/>
    <w:rsid w:val="00D94A81"/>
    <w:rsid w:val="00D950CD"/>
    <w:rsid w:val="00D953AC"/>
    <w:rsid w:val="00D95496"/>
    <w:rsid w:val="00D9565D"/>
    <w:rsid w:val="00D95858"/>
    <w:rsid w:val="00D959C0"/>
    <w:rsid w:val="00D95B20"/>
    <w:rsid w:val="00D95D97"/>
    <w:rsid w:val="00D96F9E"/>
    <w:rsid w:val="00D978DD"/>
    <w:rsid w:val="00D97BA0"/>
    <w:rsid w:val="00DA0016"/>
    <w:rsid w:val="00DA05A9"/>
    <w:rsid w:val="00DA0C6B"/>
    <w:rsid w:val="00DA0F83"/>
    <w:rsid w:val="00DA116E"/>
    <w:rsid w:val="00DA15C5"/>
    <w:rsid w:val="00DA16F9"/>
    <w:rsid w:val="00DA1765"/>
    <w:rsid w:val="00DA1A42"/>
    <w:rsid w:val="00DA1B5E"/>
    <w:rsid w:val="00DA1BBE"/>
    <w:rsid w:val="00DA3773"/>
    <w:rsid w:val="00DA3C3C"/>
    <w:rsid w:val="00DA41F0"/>
    <w:rsid w:val="00DA43BD"/>
    <w:rsid w:val="00DA5333"/>
    <w:rsid w:val="00DA5802"/>
    <w:rsid w:val="00DA5C33"/>
    <w:rsid w:val="00DA5CE9"/>
    <w:rsid w:val="00DA775F"/>
    <w:rsid w:val="00DA7ED8"/>
    <w:rsid w:val="00DA7F0B"/>
    <w:rsid w:val="00DB0251"/>
    <w:rsid w:val="00DB042C"/>
    <w:rsid w:val="00DB06BF"/>
    <w:rsid w:val="00DB06CB"/>
    <w:rsid w:val="00DB07B7"/>
    <w:rsid w:val="00DB0CA4"/>
    <w:rsid w:val="00DB140F"/>
    <w:rsid w:val="00DB18AA"/>
    <w:rsid w:val="00DB1988"/>
    <w:rsid w:val="00DB19E2"/>
    <w:rsid w:val="00DB22E3"/>
    <w:rsid w:val="00DB285C"/>
    <w:rsid w:val="00DB28E6"/>
    <w:rsid w:val="00DB29EE"/>
    <w:rsid w:val="00DB2F63"/>
    <w:rsid w:val="00DB3013"/>
    <w:rsid w:val="00DB3050"/>
    <w:rsid w:val="00DB393B"/>
    <w:rsid w:val="00DB3A8A"/>
    <w:rsid w:val="00DB42C6"/>
    <w:rsid w:val="00DB42E0"/>
    <w:rsid w:val="00DB4E33"/>
    <w:rsid w:val="00DB4FE5"/>
    <w:rsid w:val="00DB51F6"/>
    <w:rsid w:val="00DB55AA"/>
    <w:rsid w:val="00DB5666"/>
    <w:rsid w:val="00DB56D0"/>
    <w:rsid w:val="00DB5F1B"/>
    <w:rsid w:val="00DB70DA"/>
    <w:rsid w:val="00DB7319"/>
    <w:rsid w:val="00DB770A"/>
    <w:rsid w:val="00DB772D"/>
    <w:rsid w:val="00DB78E8"/>
    <w:rsid w:val="00DB7909"/>
    <w:rsid w:val="00DB7B56"/>
    <w:rsid w:val="00DB7E00"/>
    <w:rsid w:val="00DB7E93"/>
    <w:rsid w:val="00DB7FA9"/>
    <w:rsid w:val="00DC057C"/>
    <w:rsid w:val="00DC06A0"/>
    <w:rsid w:val="00DC0BE7"/>
    <w:rsid w:val="00DC0ED0"/>
    <w:rsid w:val="00DC2252"/>
    <w:rsid w:val="00DC22FF"/>
    <w:rsid w:val="00DC254E"/>
    <w:rsid w:val="00DC28B7"/>
    <w:rsid w:val="00DC2BB4"/>
    <w:rsid w:val="00DC3031"/>
    <w:rsid w:val="00DC30CE"/>
    <w:rsid w:val="00DC3F13"/>
    <w:rsid w:val="00DC4540"/>
    <w:rsid w:val="00DC461E"/>
    <w:rsid w:val="00DC4C05"/>
    <w:rsid w:val="00DC4F64"/>
    <w:rsid w:val="00DC603D"/>
    <w:rsid w:val="00DC6394"/>
    <w:rsid w:val="00DC6E8D"/>
    <w:rsid w:val="00DC6FE7"/>
    <w:rsid w:val="00DC76C8"/>
    <w:rsid w:val="00DC7E27"/>
    <w:rsid w:val="00DD04C5"/>
    <w:rsid w:val="00DD07BB"/>
    <w:rsid w:val="00DD0D76"/>
    <w:rsid w:val="00DD0DFD"/>
    <w:rsid w:val="00DD156C"/>
    <w:rsid w:val="00DD1830"/>
    <w:rsid w:val="00DD1EA5"/>
    <w:rsid w:val="00DD273D"/>
    <w:rsid w:val="00DD29EE"/>
    <w:rsid w:val="00DD2A46"/>
    <w:rsid w:val="00DD2EC9"/>
    <w:rsid w:val="00DD338E"/>
    <w:rsid w:val="00DD3520"/>
    <w:rsid w:val="00DD37EA"/>
    <w:rsid w:val="00DD43B5"/>
    <w:rsid w:val="00DD4536"/>
    <w:rsid w:val="00DD5462"/>
    <w:rsid w:val="00DD5D53"/>
    <w:rsid w:val="00DD5DA1"/>
    <w:rsid w:val="00DD6489"/>
    <w:rsid w:val="00DD6B81"/>
    <w:rsid w:val="00DD6CFF"/>
    <w:rsid w:val="00DD71A2"/>
    <w:rsid w:val="00DD736A"/>
    <w:rsid w:val="00DD75BE"/>
    <w:rsid w:val="00DD7829"/>
    <w:rsid w:val="00DD7F67"/>
    <w:rsid w:val="00DD7F9B"/>
    <w:rsid w:val="00DE0156"/>
    <w:rsid w:val="00DE01E8"/>
    <w:rsid w:val="00DE227B"/>
    <w:rsid w:val="00DE2B24"/>
    <w:rsid w:val="00DE3FD7"/>
    <w:rsid w:val="00DE4395"/>
    <w:rsid w:val="00DE4441"/>
    <w:rsid w:val="00DE484A"/>
    <w:rsid w:val="00DE4874"/>
    <w:rsid w:val="00DE4F5A"/>
    <w:rsid w:val="00DE4FFF"/>
    <w:rsid w:val="00DE50EA"/>
    <w:rsid w:val="00DE5791"/>
    <w:rsid w:val="00DE5F02"/>
    <w:rsid w:val="00DE650E"/>
    <w:rsid w:val="00DE6531"/>
    <w:rsid w:val="00DE677B"/>
    <w:rsid w:val="00DE6EF1"/>
    <w:rsid w:val="00DE6F75"/>
    <w:rsid w:val="00DE73E4"/>
    <w:rsid w:val="00DE7A5E"/>
    <w:rsid w:val="00DE7AB8"/>
    <w:rsid w:val="00DE7F56"/>
    <w:rsid w:val="00DF0207"/>
    <w:rsid w:val="00DF0237"/>
    <w:rsid w:val="00DF0497"/>
    <w:rsid w:val="00DF04AD"/>
    <w:rsid w:val="00DF0B81"/>
    <w:rsid w:val="00DF1104"/>
    <w:rsid w:val="00DF146D"/>
    <w:rsid w:val="00DF1A61"/>
    <w:rsid w:val="00DF1A77"/>
    <w:rsid w:val="00DF1CF6"/>
    <w:rsid w:val="00DF1E45"/>
    <w:rsid w:val="00DF285F"/>
    <w:rsid w:val="00DF2D88"/>
    <w:rsid w:val="00DF3455"/>
    <w:rsid w:val="00DF3581"/>
    <w:rsid w:val="00DF3AEA"/>
    <w:rsid w:val="00DF3C8D"/>
    <w:rsid w:val="00DF3F56"/>
    <w:rsid w:val="00DF48D3"/>
    <w:rsid w:val="00DF49EF"/>
    <w:rsid w:val="00DF4DE2"/>
    <w:rsid w:val="00DF4E05"/>
    <w:rsid w:val="00DF4F93"/>
    <w:rsid w:val="00DF507A"/>
    <w:rsid w:val="00DF58B3"/>
    <w:rsid w:val="00DF5E34"/>
    <w:rsid w:val="00DF6524"/>
    <w:rsid w:val="00DF65A8"/>
    <w:rsid w:val="00DF66EB"/>
    <w:rsid w:val="00DF6976"/>
    <w:rsid w:val="00DF6CDD"/>
    <w:rsid w:val="00DF77A0"/>
    <w:rsid w:val="00DF79FE"/>
    <w:rsid w:val="00E00ED1"/>
    <w:rsid w:val="00E01604"/>
    <w:rsid w:val="00E01660"/>
    <w:rsid w:val="00E016CE"/>
    <w:rsid w:val="00E02239"/>
    <w:rsid w:val="00E02EDD"/>
    <w:rsid w:val="00E02F22"/>
    <w:rsid w:val="00E03376"/>
    <w:rsid w:val="00E03861"/>
    <w:rsid w:val="00E03DDF"/>
    <w:rsid w:val="00E03F66"/>
    <w:rsid w:val="00E0408F"/>
    <w:rsid w:val="00E04592"/>
    <w:rsid w:val="00E04A9D"/>
    <w:rsid w:val="00E0540D"/>
    <w:rsid w:val="00E0627F"/>
    <w:rsid w:val="00E064BE"/>
    <w:rsid w:val="00E06565"/>
    <w:rsid w:val="00E06CA7"/>
    <w:rsid w:val="00E073FE"/>
    <w:rsid w:val="00E07466"/>
    <w:rsid w:val="00E074AF"/>
    <w:rsid w:val="00E076D6"/>
    <w:rsid w:val="00E077BA"/>
    <w:rsid w:val="00E07905"/>
    <w:rsid w:val="00E07D69"/>
    <w:rsid w:val="00E10003"/>
    <w:rsid w:val="00E10633"/>
    <w:rsid w:val="00E10F19"/>
    <w:rsid w:val="00E112D3"/>
    <w:rsid w:val="00E11AE5"/>
    <w:rsid w:val="00E127A5"/>
    <w:rsid w:val="00E12977"/>
    <w:rsid w:val="00E12B9D"/>
    <w:rsid w:val="00E12C72"/>
    <w:rsid w:val="00E12C77"/>
    <w:rsid w:val="00E13089"/>
    <w:rsid w:val="00E135C4"/>
    <w:rsid w:val="00E135FA"/>
    <w:rsid w:val="00E13968"/>
    <w:rsid w:val="00E13DFB"/>
    <w:rsid w:val="00E13E49"/>
    <w:rsid w:val="00E14107"/>
    <w:rsid w:val="00E1429E"/>
    <w:rsid w:val="00E14700"/>
    <w:rsid w:val="00E14B7B"/>
    <w:rsid w:val="00E153A5"/>
    <w:rsid w:val="00E15598"/>
    <w:rsid w:val="00E15660"/>
    <w:rsid w:val="00E159B4"/>
    <w:rsid w:val="00E16214"/>
    <w:rsid w:val="00E16256"/>
    <w:rsid w:val="00E165DD"/>
    <w:rsid w:val="00E16622"/>
    <w:rsid w:val="00E1698F"/>
    <w:rsid w:val="00E1708B"/>
    <w:rsid w:val="00E17A8F"/>
    <w:rsid w:val="00E17CDC"/>
    <w:rsid w:val="00E204EF"/>
    <w:rsid w:val="00E20A11"/>
    <w:rsid w:val="00E20B68"/>
    <w:rsid w:val="00E20D20"/>
    <w:rsid w:val="00E20D3F"/>
    <w:rsid w:val="00E20E55"/>
    <w:rsid w:val="00E2108B"/>
    <w:rsid w:val="00E21D68"/>
    <w:rsid w:val="00E21E3B"/>
    <w:rsid w:val="00E22324"/>
    <w:rsid w:val="00E2277B"/>
    <w:rsid w:val="00E22895"/>
    <w:rsid w:val="00E22A3F"/>
    <w:rsid w:val="00E2341D"/>
    <w:rsid w:val="00E23754"/>
    <w:rsid w:val="00E2380D"/>
    <w:rsid w:val="00E23A0B"/>
    <w:rsid w:val="00E23D23"/>
    <w:rsid w:val="00E23FCD"/>
    <w:rsid w:val="00E2419A"/>
    <w:rsid w:val="00E243A8"/>
    <w:rsid w:val="00E24423"/>
    <w:rsid w:val="00E24473"/>
    <w:rsid w:val="00E244E3"/>
    <w:rsid w:val="00E24503"/>
    <w:rsid w:val="00E24547"/>
    <w:rsid w:val="00E24F77"/>
    <w:rsid w:val="00E24FA4"/>
    <w:rsid w:val="00E252F5"/>
    <w:rsid w:val="00E2590C"/>
    <w:rsid w:val="00E25B81"/>
    <w:rsid w:val="00E26A11"/>
    <w:rsid w:val="00E26B63"/>
    <w:rsid w:val="00E26CC0"/>
    <w:rsid w:val="00E26E9A"/>
    <w:rsid w:val="00E275BC"/>
    <w:rsid w:val="00E277B6"/>
    <w:rsid w:val="00E278BE"/>
    <w:rsid w:val="00E27C4B"/>
    <w:rsid w:val="00E300CC"/>
    <w:rsid w:val="00E304A0"/>
    <w:rsid w:val="00E30849"/>
    <w:rsid w:val="00E30881"/>
    <w:rsid w:val="00E3108F"/>
    <w:rsid w:val="00E3129F"/>
    <w:rsid w:val="00E31566"/>
    <w:rsid w:val="00E31FDD"/>
    <w:rsid w:val="00E32189"/>
    <w:rsid w:val="00E324CC"/>
    <w:rsid w:val="00E3268C"/>
    <w:rsid w:val="00E32B08"/>
    <w:rsid w:val="00E33309"/>
    <w:rsid w:val="00E336B8"/>
    <w:rsid w:val="00E33CB3"/>
    <w:rsid w:val="00E33F14"/>
    <w:rsid w:val="00E34462"/>
    <w:rsid w:val="00E34F29"/>
    <w:rsid w:val="00E3508B"/>
    <w:rsid w:val="00E352A3"/>
    <w:rsid w:val="00E35726"/>
    <w:rsid w:val="00E359EA"/>
    <w:rsid w:val="00E35A54"/>
    <w:rsid w:val="00E35C1B"/>
    <w:rsid w:val="00E36595"/>
    <w:rsid w:val="00E36B61"/>
    <w:rsid w:val="00E375DE"/>
    <w:rsid w:val="00E37C39"/>
    <w:rsid w:val="00E40DBB"/>
    <w:rsid w:val="00E40E74"/>
    <w:rsid w:val="00E4122D"/>
    <w:rsid w:val="00E4130A"/>
    <w:rsid w:val="00E4189F"/>
    <w:rsid w:val="00E41E0E"/>
    <w:rsid w:val="00E41F55"/>
    <w:rsid w:val="00E4232B"/>
    <w:rsid w:val="00E424C2"/>
    <w:rsid w:val="00E42E8D"/>
    <w:rsid w:val="00E42FB3"/>
    <w:rsid w:val="00E43362"/>
    <w:rsid w:val="00E4394F"/>
    <w:rsid w:val="00E4398F"/>
    <w:rsid w:val="00E43D83"/>
    <w:rsid w:val="00E43E05"/>
    <w:rsid w:val="00E44DCE"/>
    <w:rsid w:val="00E45B49"/>
    <w:rsid w:val="00E45C08"/>
    <w:rsid w:val="00E45C4F"/>
    <w:rsid w:val="00E45FEA"/>
    <w:rsid w:val="00E4606F"/>
    <w:rsid w:val="00E46449"/>
    <w:rsid w:val="00E46826"/>
    <w:rsid w:val="00E478D1"/>
    <w:rsid w:val="00E47EF8"/>
    <w:rsid w:val="00E506C7"/>
    <w:rsid w:val="00E5082C"/>
    <w:rsid w:val="00E50911"/>
    <w:rsid w:val="00E50F9A"/>
    <w:rsid w:val="00E516B4"/>
    <w:rsid w:val="00E517C8"/>
    <w:rsid w:val="00E520FC"/>
    <w:rsid w:val="00E5216E"/>
    <w:rsid w:val="00E52697"/>
    <w:rsid w:val="00E52701"/>
    <w:rsid w:val="00E52921"/>
    <w:rsid w:val="00E52B50"/>
    <w:rsid w:val="00E52D1A"/>
    <w:rsid w:val="00E52E52"/>
    <w:rsid w:val="00E52E65"/>
    <w:rsid w:val="00E52F3D"/>
    <w:rsid w:val="00E52FB2"/>
    <w:rsid w:val="00E5313D"/>
    <w:rsid w:val="00E5343D"/>
    <w:rsid w:val="00E53D8D"/>
    <w:rsid w:val="00E5404F"/>
    <w:rsid w:val="00E5411C"/>
    <w:rsid w:val="00E548C2"/>
    <w:rsid w:val="00E54B92"/>
    <w:rsid w:val="00E551E5"/>
    <w:rsid w:val="00E55D90"/>
    <w:rsid w:val="00E55F10"/>
    <w:rsid w:val="00E56030"/>
    <w:rsid w:val="00E56066"/>
    <w:rsid w:val="00E568A9"/>
    <w:rsid w:val="00E568D3"/>
    <w:rsid w:val="00E56B3F"/>
    <w:rsid w:val="00E56FC8"/>
    <w:rsid w:val="00E5734F"/>
    <w:rsid w:val="00E5768A"/>
    <w:rsid w:val="00E57B4A"/>
    <w:rsid w:val="00E57DC4"/>
    <w:rsid w:val="00E57E91"/>
    <w:rsid w:val="00E57FC2"/>
    <w:rsid w:val="00E601BE"/>
    <w:rsid w:val="00E6090E"/>
    <w:rsid w:val="00E6128E"/>
    <w:rsid w:val="00E614BC"/>
    <w:rsid w:val="00E614F9"/>
    <w:rsid w:val="00E61E31"/>
    <w:rsid w:val="00E62217"/>
    <w:rsid w:val="00E62AE2"/>
    <w:rsid w:val="00E62E40"/>
    <w:rsid w:val="00E62EE2"/>
    <w:rsid w:val="00E62F97"/>
    <w:rsid w:val="00E63004"/>
    <w:rsid w:val="00E6386C"/>
    <w:rsid w:val="00E63BA6"/>
    <w:rsid w:val="00E63DD9"/>
    <w:rsid w:val="00E64695"/>
    <w:rsid w:val="00E64C9D"/>
    <w:rsid w:val="00E651FE"/>
    <w:rsid w:val="00E65256"/>
    <w:rsid w:val="00E65BF8"/>
    <w:rsid w:val="00E65E69"/>
    <w:rsid w:val="00E65F58"/>
    <w:rsid w:val="00E66A71"/>
    <w:rsid w:val="00E66C07"/>
    <w:rsid w:val="00E675F9"/>
    <w:rsid w:val="00E700CE"/>
    <w:rsid w:val="00E7014F"/>
    <w:rsid w:val="00E704E7"/>
    <w:rsid w:val="00E70F2E"/>
    <w:rsid w:val="00E71969"/>
    <w:rsid w:val="00E71E4E"/>
    <w:rsid w:val="00E72D99"/>
    <w:rsid w:val="00E732B8"/>
    <w:rsid w:val="00E734EF"/>
    <w:rsid w:val="00E73631"/>
    <w:rsid w:val="00E73782"/>
    <w:rsid w:val="00E73971"/>
    <w:rsid w:val="00E73988"/>
    <w:rsid w:val="00E73A10"/>
    <w:rsid w:val="00E73C29"/>
    <w:rsid w:val="00E73CEA"/>
    <w:rsid w:val="00E73D52"/>
    <w:rsid w:val="00E73F5F"/>
    <w:rsid w:val="00E7462C"/>
    <w:rsid w:val="00E7464F"/>
    <w:rsid w:val="00E74C54"/>
    <w:rsid w:val="00E74E7B"/>
    <w:rsid w:val="00E74F62"/>
    <w:rsid w:val="00E75080"/>
    <w:rsid w:val="00E7519A"/>
    <w:rsid w:val="00E75766"/>
    <w:rsid w:val="00E765F1"/>
    <w:rsid w:val="00E76606"/>
    <w:rsid w:val="00E76800"/>
    <w:rsid w:val="00E76A69"/>
    <w:rsid w:val="00E76BA0"/>
    <w:rsid w:val="00E770BB"/>
    <w:rsid w:val="00E771E9"/>
    <w:rsid w:val="00E771FF"/>
    <w:rsid w:val="00E77404"/>
    <w:rsid w:val="00E775A0"/>
    <w:rsid w:val="00E7796A"/>
    <w:rsid w:val="00E779AC"/>
    <w:rsid w:val="00E80477"/>
    <w:rsid w:val="00E81574"/>
    <w:rsid w:val="00E81631"/>
    <w:rsid w:val="00E818D8"/>
    <w:rsid w:val="00E82668"/>
    <w:rsid w:val="00E82BD7"/>
    <w:rsid w:val="00E8334D"/>
    <w:rsid w:val="00E83685"/>
    <w:rsid w:val="00E842B0"/>
    <w:rsid w:val="00E84401"/>
    <w:rsid w:val="00E84596"/>
    <w:rsid w:val="00E84AD2"/>
    <w:rsid w:val="00E84BC1"/>
    <w:rsid w:val="00E84DFF"/>
    <w:rsid w:val="00E852B2"/>
    <w:rsid w:val="00E85B86"/>
    <w:rsid w:val="00E861B6"/>
    <w:rsid w:val="00E87373"/>
    <w:rsid w:val="00E878B3"/>
    <w:rsid w:val="00E87AC5"/>
    <w:rsid w:val="00E87B10"/>
    <w:rsid w:val="00E904EE"/>
    <w:rsid w:val="00E9056F"/>
    <w:rsid w:val="00E908C7"/>
    <w:rsid w:val="00E90B99"/>
    <w:rsid w:val="00E90BC1"/>
    <w:rsid w:val="00E910C8"/>
    <w:rsid w:val="00E9189C"/>
    <w:rsid w:val="00E91BEC"/>
    <w:rsid w:val="00E91C34"/>
    <w:rsid w:val="00E92312"/>
    <w:rsid w:val="00E925D8"/>
    <w:rsid w:val="00E930B9"/>
    <w:rsid w:val="00E93573"/>
    <w:rsid w:val="00E93D1B"/>
    <w:rsid w:val="00E9407A"/>
    <w:rsid w:val="00E95219"/>
    <w:rsid w:val="00E9550D"/>
    <w:rsid w:val="00E95831"/>
    <w:rsid w:val="00E960FB"/>
    <w:rsid w:val="00E96435"/>
    <w:rsid w:val="00E96E96"/>
    <w:rsid w:val="00E9713B"/>
    <w:rsid w:val="00E971BE"/>
    <w:rsid w:val="00E97242"/>
    <w:rsid w:val="00E974BC"/>
    <w:rsid w:val="00E97578"/>
    <w:rsid w:val="00E975C2"/>
    <w:rsid w:val="00E976DE"/>
    <w:rsid w:val="00E97C92"/>
    <w:rsid w:val="00EA060E"/>
    <w:rsid w:val="00EA099B"/>
    <w:rsid w:val="00EA0EDB"/>
    <w:rsid w:val="00EA1362"/>
    <w:rsid w:val="00EA1558"/>
    <w:rsid w:val="00EA1662"/>
    <w:rsid w:val="00EA1748"/>
    <w:rsid w:val="00EA1F65"/>
    <w:rsid w:val="00EA2594"/>
    <w:rsid w:val="00EA27B9"/>
    <w:rsid w:val="00EA28C0"/>
    <w:rsid w:val="00EA30B2"/>
    <w:rsid w:val="00EA3BDB"/>
    <w:rsid w:val="00EA3BF6"/>
    <w:rsid w:val="00EA3F90"/>
    <w:rsid w:val="00EA41C7"/>
    <w:rsid w:val="00EA452E"/>
    <w:rsid w:val="00EA4930"/>
    <w:rsid w:val="00EA4B4C"/>
    <w:rsid w:val="00EA4BF5"/>
    <w:rsid w:val="00EA4D9C"/>
    <w:rsid w:val="00EA52BA"/>
    <w:rsid w:val="00EA6305"/>
    <w:rsid w:val="00EA6921"/>
    <w:rsid w:val="00EA6C82"/>
    <w:rsid w:val="00EA71A6"/>
    <w:rsid w:val="00EB14F1"/>
    <w:rsid w:val="00EB192C"/>
    <w:rsid w:val="00EB1AB3"/>
    <w:rsid w:val="00EB2705"/>
    <w:rsid w:val="00EB29AE"/>
    <w:rsid w:val="00EB2CC3"/>
    <w:rsid w:val="00EB3029"/>
    <w:rsid w:val="00EB32D2"/>
    <w:rsid w:val="00EB41CF"/>
    <w:rsid w:val="00EB4365"/>
    <w:rsid w:val="00EB5278"/>
    <w:rsid w:val="00EB53AE"/>
    <w:rsid w:val="00EB5649"/>
    <w:rsid w:val="00EB57FD"/>
    <w:rsid w:val="00EB5848"/>
    <w:rsid w:val="00EB5C1C"/>
    <w:rsid w:val="00EB6092"/>
    <w:rsid w:val="00EB614D"/>
    <w:rsid w:val="00EB6189"/>
    <w:rsid w:val="00EB645B"/>
    <w:rsid w:val="00EB683E"/>
    <w:rsid w:val="00EB68B2"/>
    <w:rsid w:val="00EB698C"/>
    <w:rsid w:val="00EB6A2C"/>
    <w:rsid w:val="00EB6B24"/>
    <w:rsid w:val="00EB6BF6"/>
    <w:rsid w:val="00EB72E8"/>
    <w:rsid w:val="00EB7394"/>
    <w:rsid w:val="00EB76B1"/>
    <w:rsid w:val="00EB77EA"/>
    <w:rsid w:val="00EB7AC3"/>
    <w:rsid w:val="00EB7BF2"/>
    <w:rsid w:val="00EC00B9"/>
    <w:rsid w:val="00EC030A"/>
    <w:rsid w:val="00EC0692"/>
    <w:rsid w:val="00EC0D48"/>
    <w:rsid w:val="00EC1248"/>
    <w:rsid w:val="00EC1763"/>
    <w:rsid w:val="00EC1870"/>
    <w:rsid w:val="00EC188B"/>
    <w:rsid w:val="00EC21DD"/>
    <w:rsid w:val="00EC2AC7"/>
    <w:rsid w:val="00EC2AE6"/>
    <w:rsid w:val="00EC32C9"/>
    <w:rsid w:val="00EC33A2"/>
    <w:rsid w:val="00EC37CB"/>
    <w:rsid w:val="00EC3A4C"/>
    <w:rsid w:val="00EC3E9D"/>
    <w:rsid w:val="00EC442A"/>
    <w:rsid w:val="00EC462F"/>
    <w:rsid w:val="00EC4A79"/>
    <w:rsid w:val="00EC4BBC"/>
    <w:rsid w:val="00EC4CEE"/>
    <w:rsid w:val="00EC50D9"/>
    <w:rsid w:val="00EC524C"/>
    <w:rsid w:val="00EC535D"/>
    <w:rsid w:val="00EC56D2"/>
    <w:rsid w:val="00EC5799"/>
    <w:rsid w:val="00EC5886"/>
    <w:rsid w:val="00EC5D17"/>
    <w:rsid w:val="00EC69E7"/>
    <w:rsid w:val="00EC6A7C"/>
    <w:rsid w:val="00EC6F6C"/>
    <w:rsid w:val="00EC75EB"/>
    <w:rsid w:val="00EC769C"/>
    <w:rsid w:val="00EC77C4"/>
    <w:rsid w:val="00EC796C"/>
    <w:rsid w:val="00EC7997"/>
    <w:rsid w:val="00EC79B2"/>
    <w:rsid w:val="00EC7ACC"/>
    <w:rsid w:val="00ED029F"/>
    <w:rsid w:val="00ED0D6D"/>
    <w:rsid w:val="00ED11A1"/>
    <w:rsid w:val="00ED1314"/>
    <w:rsid w:val="00ED13AA"/>
    <w:rsid w:val="00ED17EB"/>
    <w:rsid w:val="00ED1900"/>
    <w:rsid w:val="00ED2776"/>
    <w:rsid w:val="00ED2E18"/>
    <w:rsid w:val="00ED3014"/>
    <w:rsid w:val="00ED31CA"/>
    <w:rsid w:val="00ED3646"/>
    <w:rsid w:val="00ED3B89"/>
    <w:rsid w:val="00ED4652"/>
    <w:rsid w:val="00ED492C"/>
    <w:rsid w:val="00ED4D93"/>
    <w:rsid w:val="00ED58A2"/>
    <w:rsid w:val="00ED5C1C"/>
    <w:rsid w:val="00ED5C31"/>
    <w:rsid w:val="00ED5CB7"/>
    <w:rsid w:val="00ED6520"/>
    <w:rsid w:val="00ED690A"/>
    <w:rsid w:val="00ED6FFE"/>
    <w:rsid w:val="00ED7CDE"/>
    <w:rsid w:val="00ED7FBA"/>
    <w:rsid w:val="00EE0304"/>
    <w:rsid w:val="00EE0604"/>
    <w:rsid w:val="00EE0681"/>
    <w:rsid w:val="00EE0883"/>
    <w:rsid w:val="00EE0D20"/>
    <w:rsid w:val="00EE0FCF"/>
    <w:rsid w:val="00EE101F"/>
    <w:rsid w:val="00EE1421"/>
    <w:rsid w:val="00EE1711"/>
    <w:rsid w:val="00EE17CD"/>
    <w:rsid w:val="00EE2278"/>
    <w:rsid w:val="00EE230C"/>
    <w:rsid w:val="00EE266B"/>
    <w:rsid w:val="00EE2877"/>
    <w:rsid w:val="00EE2F7C"/>
    <w:rsid w:val="00EE3225"/>
    <w:rsid w:val="00EE3B6C"/>
    <w:rsid w:val="00EE40B2"/>
    <w:rsid w:val="00EE4BFF"/>
    <w:rsid w:val="00EE4C47"/>
    <w:rsid w:val="00EE4D24"/>
    <w:rsid w:val="00EE5594"/>
    <w:rsid w:val="00EE5BC2"/>
    <w:rsid w:val="00EE5E2F"/>
    <w:rsid w:val="00EE62FD"/>
    <w:rsid w:val="00EE6344"/>
    <w:rsid w:val="00EE6676"/>
    <w:rsid w:val="00EE68B2"/>
    <w:rsid w:val="00EE6B49"/>
    <w:rsid w:val="00EE6D64"/>
    <w:rsid w:val="00EE7009"/>
    <w:rsid w:val="00EE745A"/>
    <w:rsid w:val="00EE7640"/>
    <w:rsid w:val="00EE7E71"/>
    <w:rsid w:val="00EF02AF"/>
    <w:rsid w:val="00EF0627"/>
    <w:rsid w:val="00EF0C53"/>
    <w:rsid w:val="00EF16A2"/>
    <w:rsid w:val="00EF16D7"/>
    <w:rsid w:val="00EF17A9"/>
    <w:rsid w:val="00EF2015"/>
    <w:rsid w:val="00EF2CB7"/>
    <w:rsid w:val="00EF2F07"/>
    <w:rsid w:val="00EF2F56"/>
    <w:rsid w:val="00EF31FC"/>
    <w:rsid w:val="00EF3CE4"/>
    <w:rsid w:val="00EF3FC1"/>
    <w:rsid w:val="00EF46E9"/>
    <w:rsid w:val="00EF4800"/>
    <w:rsid w:val="00EF492F"/>
    <w:rsid w:val="00EF4E66"/>
    <w:rsid w:val="00EF510B"/>
    <w:rsid w:val="00EF53B5"/>
    <w:rsid w:val="00EF569E"/>
    <w:rsid w:val="00EF58FE"/>
    <w:rsid w:val="00EF5A8C"/>
    <w:rsid w:val="00EF5A97"/>
    <w:rsid w:val="00EF5DD2"/>
    <w:rsid w:val="00EF614F"/>
    <w:rsid w:val="00EF7134"/>
    <w:rsid w:val="00EF71CB"/>
    <w:rsid w:val="00EF7928"/>
    <w:rsid w:val="00EF7A19"/>
    <w:rsid w:val="00EF7A3A"/>
    <w:rsid w:val="00EF7B87"/>
    <w:rsid w:val="00EF7FA1"/>
    <w:rsid w:val="00F000F5"/>
    <w:rsid w:val="00F00299"/>
    <w:rsid w:val="00F00608"/>
    <w:rsid w:val="00F009A7"/>
    <w:rsid w:val="00F00E39"/>
    <w:rsid w:val="00F01BBC"/>
    <w:rsid w:val="00F01EA9"/>
    <w:rsid w:val="00F01EC3"/>
    <w:rsid w:val="00F021AC"/>
    <w:rsid w:val="00F022A0"/>
    <w:rsid w:val="00F023C5"/>
    <w:rsid w:val="00F02807"/>
    <w:rsid w:val="00F02981"/>
    <w:rsid w:val="00F02B89"/>
    <w:rsid w:val="00F032E1"/>
    <w:rsid w:val="00F03849"/>
    <w:rsid w:val="00F03AF7"/>
    <w:rsid w:val="00F0406A"/>
    <w:rsid w:val="00F04203"/>
    <w:rsid w:val="00F042E2"/>
    <w:rsid w:val="00F04562"/>
    <w:rsid w:val="00F04966"/>
    <w:rsid w:val="00F05414"/>
    <w:rsid w:val="00F05645"/>
    <w:rsid w:val="00F056C4"/>
    <w:rsid w:val="00F0580E"/>
    <w:rsid w:val="00F05C93"/>
    <w:rsid w:val="00F06624"/>
    <w:rsid w:val="00F06832"/>
    <w:rsid w:val="00F06DF9"/>
    <w:rsid w:val="00F0715B"/>
    <w:rsid w:val="00F07368"/>
    <w:rsid w:val="00F0784E"/>
    <w:rsid w:val="00F07A6B"/>
    <w:rsid w:val="00F07F15"/>
    <w:rsid w:val="00F10133"/>
    <w:rsid w:val="00F1046B"/>
    <w:rsid w:val="00F10749"/>
    <w:rsid w:val="00F10E3C"/>
    <w:rsid w:val="00F10FE3"/>
    <w:rsid w:val="00F11570"/>
    <w:rsid w:val="00F117C1"/>
    <w:rsid w:val="00F125D2"/>
    <w:rsid w:val="00F129FE"/>
    <w:rsid w:val="00F12AC2"/>
    <w:rsid w:val="00F12D56"/>
    <w:rsid w:val="00F12E6B"/>
    <w:rsid w:val="00F133B2"/>
    <w:rsid w:val="00F139DA"/>
    <w:rsid w:val="00F14F4D"/>
    <w:rsid w:val="00F16107"/>
    <w:rsid w:val="00F1648E"/>
    <w:rsid w:val="00F16641"/>
    <w:rsid w:val="00F16810"/>
    <w:rsid w:val="00F1681D"/>
    <w:rsid w:val="00F172A0"/>
    <w:rsid w:val="00F175E4"/>
    <w:rsid w:val="00F20136"/>
    <w:rsid w:val="00F203F7"/>
    <w:rsid w:val="00F204E0"/>
    <w:rsid w:val="00F20ABD"/>
    <w:rsid w:val="00F214FB"/>
    <w:rsid w:val="00F22893"/>
    <w:rsid w:val="00F23011"/>
    <w:rsid w:val="00F2328A"/>
    <w:rsid w:val="00F23441"/>
    <w:rsid w:val="00F2394C"/>
    <w:rsid w:val="00F23B04"/>
    <w:rsid w:val="00F24395"/>
    <w:rsid w:val="00F24475"/>
    <w:rsid w:val="00F2482F"/>
    <w:rsid w:val="00F24BA4"/>
    <w:rsid w:val="00F25C6C"/>
    <w:rsid w:val="00F25F79"/>
    <w:rsid w:val="00F26745"/>
    <w:rsid w:val="00F26C42"/>
    <w:rsid w:val="00F26D02"/>
    <w:rsid w:val="00F26D09"/>
    <w:rsid w:val="00F27042"/>
    <w:rsid w:val="00F27AB7"/>
    <w:rsid w:val="00F27AD3"/>
    <w:rsid w:val="00F27DBD"/>
    <w:rsid w:val="00F27EC5"/>
    <w:rsid w:val="00F27EEA"/>
    <w:rsid w:val="00F30319"/>
    <w:rsid w:val="00F30572"/>
    <w:rsid w:val="00F305D7"/>
    <w:rsid w:val="00F30D0C"/>
    <w:rsid w:val="00F31F9C"/>
    <w:rsid w:val="00F32585"/>
    <w:rsid w:val="00F325E7"/>
    <w:rsid w:val="00F328FE"/>
    <w:rsid w:val="00F3296C"/>
    <w:rsid w:val="00F32F34"/>
    <w:rsid w:val="00F3402D"/>
    <w:rsid w:val="00F3404B"/>
    <w:rsid w:val="00F34498"/>
    <w:rsid w:val="00F3456A"/>
    <w:rsid w:val="00F34792"/>
    <w:rsid w:val="00F34C47"/>
    <w:rsid w:val="00F34E06"/>
    <w:rsid w:val="00F36540"/>
    <w:rsid w:val="00F368BF"/>
    <w:rsid w:val="00F36C21"/>
    <w:rsid w:val="00F3719B"/>
    <w:rsid w:val="00F37F43"/>
    <w:rsid w:val="00F403BC"/>
    <w:rsid w:val="00F405B0"/>
    <w:rsid w:val="00F40A6F"/>
    <w:rsid w:val="00F40ECF"/>
    <w:rsid w:val="00F41777"/>
    <w:rsid w:val="00F4179B"/>
    <w:rsid w:val="00F41A13"/>
    <w:rsid w:val="00F42300"/>
    <w:rsid w:val="00F42942"/>
    <w:rsid w:val="00F42B16"/>
    <w:rsid w:val="00F42BE7"/>
    <w:rsid w:val="00F42DA3"/>
    <w:rsid w:val="00F42F76"/>
    <w:rsid w:val="00F4335A"/>
    <w:rsid w:val="00F43381"/>
    <w:rsid w:val="00F43942"/>
    <w:rsid w:val="00F43D33"/>
    <w:rsid w:val="00F4478E"/>
    <w:rsid w:val="00F448A4"/>
    <w:rsid w:val="00F44C4C"/>
    <w:rsid w:val="00F44CA3"/>
    <w:rsid w:val="00F44FA3"/>
    <w:rsid w:val="00F45381"/>
    <w:rsid w:val="00F45E0D"/>
    <w:rsid w:val="00F46798"/>
    <w:rsid w:val="00F469FC"/>
    <w:rsid w:val="00F46FB3"/>
    <w:rsid w:val="00F47679"/>
    <w:rsid w:val="00F479A9"/>
    <w:rsid w:val="00F479F7"/>
    <w:rsid w:val="00F47AD3"/>
    <w:rsid w:val="00F47BBD"/>
    <w:rsid w:val="00F47EB3"/>
    <w:rsid w:val="00F51115"/>
    <w:rsid w:val="00F5112A"/>
    <w:rsid w:val="00F515ED"/>
    <w:rsid w:val="00F51737"/>
    <w:rsid w:val="00F5175A"/>
    <w:rsid w:val="00F517C1"/>
    <w:rsid w:val="00F5184B"/>
    <w:rsid w:val="00F51948"/>
    <w:rsid w:val="00F52813"/>
    <w:rsid w:val="00F528DE"/>
    <w:rsid w:val="00F52964"/>
    <w:rsid w:val="00F53281"/>
    <w:rsid w:val="00F53991"/>
    <w:rsid w:val="00F53A89"/>
    <w:rsid w:val="00F53B4C"/>
    <w:rsid w:val="00F53BFE"/>
    <w:rsid w:val="00F53D8C"/>
    <w:rsid w:val="00F53E04"/>
    <w:rsid w:val="00F54555"/>
    <w:rsid w:val="00F5520C"/>
    <w:rsid w:val="00F55634"/>
    <w:rsid w:val="00F558B0"/>
    <w:rsid w:val="00F55A00"/>
    <w:rsid w:val="00F55D3A"/>
    <w:rsid w:val="00F5693C"/>
    <w:rsid w:val="00F56B8A"/>
    <w:rsid w:val="00F56DED"/>
    <w:rsid w:val="00F5715A"/>
    <w:rsid w:val="00F571F1"/>
    <w:rsid w:val="00F57518"/>
    <w:rsid w:val="00F57932"/>
    <w:rsid w:val="00F57A65"/>
    <w:rsid w:val="00F600E2"/>
    <w:rsid w:val="00F60122"/>
    <w:rsid w:val="00F604B2"/>
    <w:rsid w:val="00F60C5B"/>
    <w:rsid w:val="00F60ED3"/>
    <w:rsid w:val="00F615F7"/>
    <w:rsid w:val="00F61723"/>
    <w:rsid w:val="00F61A32"/>
    <w:rsid w:val="00F61AF5"/>
    <w:rsid w:val="00F61F3B"/>
    <w:rsid w:val="00F622DA"/>
    <w:rsid w:val="00F6271D"/>
    <w:rsid w:val="00F62937"/>
    <w:rsid w:val="00F62A49"/>
    <w:rsid w:val="00F62A54"/>
    <w:rsid w:val="00F636C2"/>
    <w:rsid w:val="00F638E6"/>
    <w:rsid w:val="00F63AC1"/>
    <w:rsid w:val="00F63B88"/>
    <w:rsid w:val="00F64264"/>
    <w:rsid w:val="00F6491D"/>
    <w:rsid w:val="00F64E1C"/>
    <w:rsid w:val="00F65146"/>
    <w:rsid w:val="00F653D1"/>
    <w:rsid w:val="00F65A32"/>
    <w:rsid w:val="00F65DCA"/>
    <w:rsid w:val="00F65F8A"/>
    <w:rsid w:val="00F66D54"/>
    <w:rsid w:val="00F67184"/>
    <w:rsid w:val="00F67698"/>
    <w:rsid w:val="00F67C72"/>
    <w:rsid w:val="00F704EB"/>
    <w:rsid w:val="00F70BF0"/>
    <w:rsid w:val="00F70F85"/>
    <w:rsid w:val="00F717FB"/>
    <w:rsid w:val="00F72405"/>
    <w:rsid w:val="00F72539"/>
    <w:rsid w:val="00F72A2A"/>
    <w:rsid w:val="00F72B49"/>
    <w:rsid w:val="00F73BD1"/>
    <w:rsid w:val="00F73F18"/>
    <w:rsid w:val="00F7565D"/>
    <w:rsid w:val="00F75896"/>
    <w:rsid w:val="00F75DA1"/>
    <w:rsid w:val="00F7606E"/>
    <w:rsid w:val="00F762C6"/>
    <w:rsid w:val="00F76347"/>
    <w:rsid w:val="00F76480"/>
    <w:rsid w:val="00F77004"/>
    <w:rsid w:val="00F775B8"/>
    <w:rsid w:val="00F77C06"/>
    <w:rsid w:val="00F77DAD"/>
    <w:rsid w:val="00F77F50"/>
    <w:rsid w:val="00F8073C"/>
    <w:rsid w:val="00F80B08"/>
    <w:rsid w:val="00F80B34"/>
    <w:rsid w:val="00F80B3D"/>
    <w:rsid w:val="00F80C72"/>
    <w:rsid w:val="00F80EFC"/>
    <w:rsid w:val="00F812A2"/>
    <w:rsid w:val="00F81436"/>
    <w:rsid w:val="00F814F7"/>
    <w:rsid w:val="00F81512"/>
    <w:rsid w:val="00F81568"/>
    <w:rsid w:val="00F81C3C"/>
    <w:rsid w:val="00F81CCC"/>
    <w:rsid w:val="00F821BB"/>
    <w:rsid w:val="00F82325"/>
    <w:rsid w:val="00F8295F"/>
    <w:rsid w:val="00F82A4B"/>
    <w:rsid w:val="00F831E0"/>
    <w:rsid w:val="00F83508"/>
    <w:rsid w:val="00F83511"/>
    <w:rsid w:val="00F83A06"/>
    <w:rsid w:val="00F83ACC"/>
    <w:rsid w:val="00F83E27"/>
    <w:rsid w:val="00F8402B"/>
    <w:rsid w:val="00F84062"/>
    <w:rsid w:val="00F84DD4"/>
    <w:rsid w:val="00F851FC"/>
    <w:rsid w:val="00F85503"/>
    <w:rsid w:val="00F8589F"/>
    <w:rsid w:val="00F85AE0"/>
    <w:rsid w:val="00F85D11"/>
    <w:rsid w:val="00F861C7"/>
    <w:rsid w:val="00F86327"/>
    <w:rsid w:val="00F8667C"/>
    <w:rsid w:val="00F87012"/>
    <w:rsid w:val="00F87C61"/>
    <w:rsid w:val="00F87E73"/>
    <w:rsid w:val="00F87FE6"/>
    <w:rsid w:val="00F90A30"/>
    <w:rsid w:val="00F91483"/>
    <w:rsid w:val="00F9156B"/>
    <w:rsid w:val="00F91DAD"/>
    <w:rsid w:val="00F925AC"/>
    <w:rsid w:val="00F92693"/>
    <w:rsid w:val="00F926A4"/>
    <w:rsid w:val="00F92A86"/>
    <w:rsid w:val="00F92B89"/>
    <w:rsid w:val="00F92CCA"/>
    <w:rsid w:val="00F9334D"/>
    <w:rsid w:val="00F941C7"/>
    <w:rsid w:val="00F94483"/>
    <w:rsid w:val="00F9474D"/>
    <w:rsid w:val="00F952EE"/>
    <w:rsid w:val="00F95354"/>
    <w:rsid w:val="00F955EE"/>
    <w:rsid w:val="00F968D5"/>
    <w:rsid w:val="00F970E7"/>
    <w:rsid w:val="00F9735C"/>
    <w:rsid w:val="00F97616"/>
    <w:rsid w:val="00F9771B"/>
    <w:rsid w:val="00F977CF"/>
    <w:rsid w:val="00F97BFC"/>
    <w:rsid w:val="00F97F0F"/>
    <w:rsid w:val="00FA040D"/>
    <w:rsid w:val="00FA08B7"/>
    <w:rsid w:val="00FA1D46"/>
    <w:rsid w:val="00FA1D48"/>
    <w:rsid w:val="00FA2458"/>
    <w:rsid w:val="00FA27F6"/>
    <w:rsid w:val="00FA2852"/>
    <w:rsid w:val="00FA2BE3"/>
    <w:rsid w:val="00FA3286"/>
    <w:rsid w:val="00FA3740"/>
    <w:rsid w:val="00FA3C69"/>
    <w:rsid w:val="00FA3DE1"/>
    <w:rsid w:val="00FA3EC0"/>
    <w:rsid w:val="00FA4080"/>
    <w:rsid w:val="00FA4BED"/>
    <w:rsid w:val="00FA4C76"/>
    <w:rsid w:val="00FA5EEC"/>
    <w:rsid w:val="00FA64EE"/>
    <w:rsid w:val="00FA6545"/>
    <w:rsid w:val="00FA684A"/>
    <w:rsid w:val="00FA6929"/>
    <w:rsid w:val="00FA69F1"/>
    <w:rsid w:val="00FA6CC5"/>
    <w:rsid w:val="00FA6CF7"/>
    <w:rsid w:val="00FA73B7"/>
    <w:rsid w:val="00FA76F2"/>
    <w:rsid w:val="00FB010E"/>
    <w:rsid w:val="00FB06E2"/>
    <w:rsid w:val="00FB0EF1"/>
    <w:rsid w:val="00FB135A"/>
    <w:rsid w:val="00FB1496"/>
    <w:rsid w:val="00FB1614"/>
    <w:rsid w:val="00FB1945"/>
    <w:rsid w:val="00FB1989"/>
    <w:rsid w:val="00FB2022"/>
    <w:rsid w:val="00FB2338"/>
    <w:rsid w:val="00FB2424"/>
    <w:rsid w:val="00FB26DC"/>
    <w:rsid w:val="00FB28FD"/>
    <w:rsid w:val="00FB2D44"/>
    <w:rsid w:val="00FB2E15"/>
    <w:rsid w:val="00FB3092"/>
    <w:rsid w:val="00FB31D0"/>
    <w:rsid w:val="00FB3388"/>
    <w:rsid w:val="00FB34C9"/>
    <w:rsid w:val="00FB3581"/>
    <w:rsid w:val="00FB39B1"/>
    <w:rsid w:val="00FB3DC3"/>
    <w:rsid w:val="00FB585B"/>
    <w:rsid w:val="00FB5B3A"/>
    <w:rsid w:val="00FB6194"/>
    <w:rsid w:val="00FB688E"/>
    <w:rsid w:val="00FB68A7"/>
    <w:rsid w:val="00FB7336"/>
    <w:rsid w:val="00FB786A"/>
    <w:rsid w:val="00FB7931"/>
    <w:rsid w:val="00FB7B7D"/>
    <w:rsid w:val="00FB7C6B"/>
    <w:rsid w:val="00FC0053"/>
    <w:rsid w:val="00FC0C13"/>
    <w:rsid w:val="00FC1219"/>
    <w:rsid w:val="00FC1683"/>
    <w:rsid w:val="00FC18DE"/>
    <w:rsid w:val="00FC21AE"/>
    <w:rsid w:val="00FC2458"/>
    <w:rsid w:val="00FC34DE"/>
    <w:rsid w:val="00FC3841"/>
    <w:rsid w:val="00FC3BDE"/>
    <w:rsid w:val="00FC3F43"/>
    <w:rsid w:val="00FC4471"/>
    <w:rsid w:val="00FC48CA"/>
    <w:rsid w:val="00FC4DC2"/>
    <w:rsid w:val="00FC4FE5"/>
    <w:rsid w:val="00FC502A"/>
    <w:rsid w:val="00FC5604"/>
    <w:rsid w:val="00FC5953"/>
    <w:rsid w:val="00FC5C02"/>
    <w:rsid w:val="00FC5D15"/>
    <w:rsid w:val="00FC5F3C"/>
    <w:rsid w:val="00FC66FF"/>
    <w:rsid w:val="00FC6CB3"/>
    <w:rsid w:val="00FC7342"/>
    <w:rsid w:val="00FD02D9"/>
    <w:rsid w:val="00FD045B"/>
    <w:rsid w:val="00FD05E6"/>
    <w:rsid w:val="00FD0933"/>
    <w:rsid w:val="00FD0E45"/>
    <w:rsid w:val="00FD17E6"/>
    <w:rsid w:val="00FD1935"/>
    <w:rsid w:val="00FD1A80"/>
    <w:rsid w:val="00FD1B5F"/>
    <w:rsid w:val="00FD1F8E"/>
    <w:rsid w:val="00FD232F"/>
    <w:rsid w:val="00FD2356"/>
    <w:rsid w:val="00FD2C64"/>
    <w:rsid w:val="00FD2F2D"/>
    <w:rsid w:val="00FD36C1"/>
    <w:rsid w:val="00FD38BC"/>
    <w:rsid w:val="00FD3CBA"/>
    <w:rsid w:val="00FD40F2"/>
    <w:rsid w:val="00FD4595"/>
    <w:rsid w:val="00FD518D"/>
    <w:rsid w:val="00FD51ED"/>
    <w:rsid w:val="00FD5342"/>
    <w:rsid w:val="00FD60D7"/>
    <w:rsid w:val="00FD62DC"/>
    <w:rsid w:val="00FD63AC"/>
    <w:rsid w:val="00FD6532"/>
    <w:rsid w:val="00FD6938"/>
    <w:rsid w:val="00FD70B4"/>
    <w:rsid w:val="00FD7C11"/>
    <w:rsid w:val="00FE039C"/>
    <w:rsid w:val="00FE05E3"/>
    <w:rsid w:val="00FE0B92"/>
    <w:rsid w:val="00FE12CE"/>
    <w:rsid w:val="00FE1920"/>
    <w:rsid w:val="00FE1DDA"/>
    <w:rsid w:val="00FE25A3"/>
    <w:rsid w:val="00FE3583"/>
    <w:rsid w:val="00FE3917"/>
    <w:rsid w:val="00FE3963"/>
    <w:rsid w:val="00FE3DF3"/>
    <w:rsid w:val="00FE57C4"/>
    <w:rsid w:val="00FE65A9"/>
    <w:rsid w:val="00FE68D9"/>
    <w:rsid w:val="00FE6A2C"/>
    <w:rsid w:val="00FE6BB9"/>
    <w:rsid w:val="00FE6D16"/>
    <w:rsid w:val="00FE7083"/>
    <w:rsid w:val="00FE7196"/>
    <w:rsid w:val="00FE741B"/>
    <w:rsid w:val="00FF0D46"/>
    <w:rsid w:val="00FF1024"/>
    <w:rsid w:val="00FF103C"/>
    <w:rsid w:val="00FF1CE2"/>
    <w:rsid w:val="00FF1EF0"/>
    <w:rsid w:val="00FF1F04"/>
    <w:rsid w:val="00FF2382"/>
    <w:rsid w:val="00FF2472"/>
    <w:rsid w:val="00FF269E"/>
    <w:rsid w:val="00FF2A86"/>
    <w:rsid w:val="00FF2E23"/>
    <w:rsid w:val="00FF3303"/>
    <w:rsid w:val="00FF34C9"/>
    <w:rsid w:val="00FF3D57"/>
    <w:rsid w:val="00FF4316"/>
    <w:rsid w:val="00FF43DF"/>
    <w:rsid w:val="00FF4C1E"/>
    <w:rsid w:val="00FF4D36"/>
    <w:rsid w:val="00FF4D9C"/>
    <w:rsid w:val="00FF5856"/>
    <w:rsid w:val="00FF59A7"/>
    <w:rsid w:val="00FF5C45"/>
    <w:rsid w:val="00FF6CC9"/>
    <w:rsid w:val="00FF6DC7"/>
    <w:rsid w:val="00FF71FA"/>
    <w:rsid w:val="00FF751E"/>
    <w:rsid w:val="00FF7D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7769A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13" w:qFormat="1"/>
    <w:lsdException w:name="heading 8" w:uiPriority="13" w:qFormat="1"/>
    <w:lsdException w:name="heading 9" w:uiPriority="13" w:qFormat="1"/>
    <w:lsdException w:name="index 1" w:locked="1" w:semiHidden="1" w:unhideWhenUsed="1" w:qFormat="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lsdException w:name="toc 9" w:uiPriority="39"/>
    <w:lsdException w:name="Normal Indent" w:locked="1" w:semiHidden="1" w:unhideWhenUsed="1"/>
    <w:lsdException w:name="footnote text" w:locked="1" w:semiHidden="1" w:unhideWhenUsed="1"/>
    <w:lsdException w:name="annotation text" w:locked="1" w:semiHidden="1" w:uiPriority="0" w:unhideWhenUsed="1"/>
    <w:lsdException w:name="header" w:locked="1" w:semiHidden="1" w:unhideWhenUsed="1"/>
    <w:lsdException w:name="footer" w:locked="1" w:semiHidden="1" w:uiPriority="0" w:unhideWhenUsed="1"/>
    <w:lsdException w:name="index heading" w:locked="1" w:semiHidden="1" w:unhideWhenUsed="1"/>
    <w:lsdException w:name="caption"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iPriority="0"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iPriority="0"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1"/>
    <w:lsdException w:name="Body Text" w:locked="1" w:uiPriority="0" w:qFormat="1"/>
    <w:lsdException w:name="Body Text Indent" w:locked="1" w:semiHidden="1" w:uiPriority="0"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next w:val="BodyText"/>
    <w:qFormat/>
    <w:rsid w:val="007C45A0"/>
    <w:pPr>
      <w:spacing w:before="120" w:after="120"/>
    </w:pPr>
    <w:rPr>
      <w:sz w:val="24"/>
    </w:rPr>
  </w:style>
  <w:style w:type="paragraph" w:styleId="Heading1">
    <w:name w:val="heading 1"/>
    <w:next w:val="BodyText"/>
    <w:link w:val="Heading1Char"/>
    <w:qFormat/>
    <w:rsid w:val="00B7444F"/>
    <w:pPr>
      <w:keepNext/>
      <w:numPr>
        <w:numId w:val="14"/>
      </w:numPr>
      <w:spacing w:before="200" w:after="160"/>
      <w:ind w:left="720" w:hanging="720"/>
      <w:outlineLvl w:val="0"/>
    </w:pPr>
    <w:rPr>
      <w:rFonts w:ascii="Arial" w:hAnsi="Arial"/>
      <w:b/>
      <w:bCs/>
      <w:kern w:val="32"/>
      <w:sz w:val="36"/>
      <w:szCs w:val="32"/>
    </w:rPr>
  </w:style>
  <w:style w:type="paragraph" w:styleId="Heading2">
    <w:name w:val="heading 2"/>
    <w:next w:val="BodyText"/>
    <w:link w:val="Heading2Char"/>
    <w:qFormat/>
    <w:rsid w:val="00B7444F"/>
    <w:pPr>
      <w:keepNext/>
      <w:keepLines/>
      <w:numPr>
        <w:ilvl w:val="1"/>
        <w:numId w:val="14"/>
      </w:numPr>
      <w:spacing w:before="240" w:after="80"/>
      <w:ind w:left="1080" w:hanging="1080"/>
      <w:outlineLvl w:val="1"/>
    </w:pPr>
    <w:rPr>
      <w:rFonts w:ascii="Arial" w:hAnsi="Arial"/>
      <w:b/>
      <w:bCs/>
      <w:sz w:val="32"/>
      <w:szCs w:val="26"/>
    </w:rPr>
  </w:style>
  <w:style w:type="paragraph" w:styleId="Heading3">
    <w:name w:val="heading 3"/>
    <w:next w:val="BodyText"/>
    <w:link w:val="Heading3Char"/>
    <w:qFormat/>
    <w:rsid w:val="00B7444F"/>
    <w:pPr>
      <w:keepNext/>
      <w:keepLines/>
      <w:numPr>
        <w:ilvl w:val="2"/>
        <w:numId w:val="14"/>
      </w:numPr>
      <w:spacing w:before="240" w:after="80"/>
      <w:ind w:left="1080" w:hanging="1080"/>
      <w:outlineLvl w:val="2"/>
    </w:pPr>
    <w:rPr>
      <w:rFonts w:ascii="Arial" w:hAnsi="Arial"/>
      <w:b/>
      <w:bCs/>
      <w:sz w:val="28"/>
      <w:szCs w:val="24"/>
    </w:rPr>
  </w:style>
  <w:style w:type="paragraph" w:styleId="Heading4">
    <w:name w:val="heading 4"/>
    <w:next w:val="BodyText"/>
    <w:link w:val="Heading4Char"/>
    <w:qFormat/>
    <w:rsid w:val="00B7444F"/>
    <w:pPr>
      <w:keepNext/>
      <w:keepLines/>
      <w:numPr>
        <w:ilvl w:val="3"/>
        <w:numId w:val="14"/>
      </w:numPr>
      <w:spacing w:before="200" w:after="240"/>
      <w:ind w:left="1440" w:hanging="1440"/>
      <w:outlineLvl w:val="3"/>
    </w:pPr>
    <w:rPr>
      <w:rFonts w:ascii="Arial" w:hAnsi="Arial"/>
      <w:b/>
      <w:bCs/>
      <w:iCs/>
      <w:sz w:val="28"/>
      <w:szCs w:val="24"/>
    </w:rPr>
  </w:style>
  <w:style w:type="paragraph" w:styleId="Heading5">
    <w:name w:val="heading 5"/>
    <w:next w:val="BodyText"/>
    <w:link w:val="Heading5Char"/>
    <w:qFormat/>
    <w:rsid w:val="00F305D7"/>
    <w:pPr>
      <w:keepNext/>
      <w:keepLines/>
      <w:spacing w:before="200" w:after="80"/>
      <w:outlineLvl w:val="4"/>
    </w:pPr>
    <w:rPr>
      <w:b/>
      <w:i/>
      <w:sz w:val="24"/>
      <w:szCs w:val="24"/>
    </w:rPr>
  </w:style>
  <w:style w:type="paragraph" w:styleId="Heading6">
    <w:name w:val="heading 6"/>
    <w:next w:val="BodyText"/>
    <w:link w:val="Heading6Char"/>
    <w:qFormat/>
    <w:rsid w:val="00AB2A1D"/>
    <w:pPr>
      <w:numPr>
        <w:numId w:val="7"/>
      </w:numPr>
      <w:tabs>
        <w:tab w:val="left" w:pos="2880"/>
      </w:tabs>
      <w:spacing w:before="120" w:after="200"/>
      <w:ind w:left="720" w:hanging="720"/>
      <w:outlineLvl w:val="5"/>
    </w:pPr>
    <w:rPr>
      <w:rFonts w:ascii="Arial" w:hAnsi="Arial"/>
      <w:b/>
      <w:sz w:val="36"/>
      <w:szCs w:val="26"/>
    </w:rPr>
  </w:style>
  <w:style w:type="paragraph" w:styleId="Heading7">
    <w:name w:val="heading 7"/>
    <w:next w:val="BodyText"/>
    <w:link w:val="Heading7Char"/>
    <w:uiPriority w:val="13"/>
    <w:rsid w:val="00181E06"/>
    <w:pPr>
      <w:keepNext/>
      <w:keepLines/>
      <w:numPr>
        <w:ilvl w:val="6"/>
        <w:numId w:val="14"/>
      </w:numPr>
      <w:spacing w:before="240" w:after="80"/>
      <w:outlineLvl w:val="6"/>
    </w:pPr>
    <w:rPr>
      <w:b/>
      <w:iCs/>
      <w:sz w:val="30"/>
      <w:szCs w:val="24"/>
    </w:rPr>
  </w:style>
  <w:style w:type="paragraph" w:styleId="Heading8">
    <w:name w:val="heading 8"/>
    <w:next w:val="BodyText"/>
    <w:link w:val="Heading8Char"/>
    <w:uiPriority w:val="13"/>
    <w:qFormat/>
    <w:rsid w:val="00181E06"/>
    <w:pPr>
      <w:keepNext/>
      <w:keepLines/>
      <w:numPr>
        <w:ilvl w:val="7"/>
        <w:numId w:val="14"/>
      </w:numPr>
      <w:spacing w:before="240" w:after="80"/>
      <w:outlineLvl w:val="7"/>
    </w:pPr>
    <w:rPr>
      <w:b/>
      <w:sz w:val="28"/>
    </w:rPr>
  </w:style>
  <w:style w:type="paragraph" w:styleId="Heading9">
    <w:name w:val="heading 9"/>
    <w:next w:val="BodyText"/>
    <w:link w:val="Heading9Char"/>
    <w:uiPriority w:val="13"/>
    <w:qFormat/>
    <w:rsid w:val="00181E06"/>
    <w:pPr>
      <w:keepNext/>
      <w:keepLines/>
      <w:numPr>
        <w:ilvl w:val="8"/>
        <w:numId w:val="14"/>
      </w:numPr>
      <w:spacing w:before="200" w:after="80"/>
      <w:outlineLvl w:val="8"/>
    </w:pPr>
    <w:rPr>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B7444F"/>
    <w:rPr>
      <w:rFonts w:ascii="Arial" w:hAnsi="Arial"/>
      <w:b/>
      <w:bCs/>
      <w:kern w:val="32"/>
      <w:sz w:val="36"/>
      <w:szCs w:val="32"/>
    </w:rPr>
  </w:style>
  <w:style w:type="character" w:customStyle="1" w:styleId="Heading2Char">
    <w:name w:val="Heading 2 Char"/>
    <w:link w:val="Heading2"/>
    <w:locked/>
    <w:rsid w:val="00B7444F"/>
    <w:rPr>
      <w:rFonts w:ascii="Arial" w:hAnsi="Arial"/>
      <w:b/>
      <w:bCs/>
      <w:sz w:val="32"/>
      <w:szCs w:val="26"/>
    </w:rPr>
  </w:style>
  <w:style w:type="character" w:customStyle="1" w:styleId="Heading3Char">
    <w:name w:val="Heading 3 Char"/>
    <w:link w:val="Heading3"/>
    <w:locked/>
    <w:rsid w:val="00B7444F"/>
    <w:rPr>
      <w:rFonts w:ascii="Arial" w:hAnsi="Arial"/>
      <w:b/>
      <w:bCs/>
      <w:sz w:val="28"/>
      <w:szCs w:val="24"/>
    </w:rPr>
  </w:style>
  <w:style w:type="character" w:customStyle="1" w:styleId="Heading4Char">
    <w:name w:val="Heading 4 Char"/>
    <w:link w:val="Heading4"/>
    <w:locked/>
    <w:rsid w:val="00B7444F"/>
    <w:rPr>
      <w:rFonts w:ascii="Arial" w:hAnsi="Arial"/>
      <w:b/>
      <w:bCs/>
      <w:iCs/>
      <w:sz w:val="28"/>
      <w:szCs w:val="24"/>
    </w:rPr>
  </w:style>
  <w:style w:type="character" w:customStyle="1" w:styleId="Heading5Char">
    <w:name w:val="Heading 5 Char"/>
    <w:link w:val="Heading5"/>
    <w:locked/>
    <w:rsid w:val="00F305D7"/>
    <w:rPr>
      <w:b/>
      <w:i/>
      <w:sz w:val="24"/>
      <w:szCs w:val="24"/>
    </w:rPr>
  </w:style>
  <w:style w:type="character" w:customStyle="1" w:styleId="Heading6Char">
    <w:name w:val="Heading 6 Char"/>
    <w:link w:val="Heading6"/>
    <w:locked/>
    <w:rsid w:val="00AB2A1D"/>
    <w:rPr>
      <w:rFonts w:ascii="Arial" w:hAnsi="Arial"/>
      <w:b/>
      <w:sz w:val="36"/>
      <w:szCs w:val="26"/>
    </w:rPr>
  </w:style>
  <w:style w:type="character" w:customStyle="1" w:styleId="Heading7Char">
    <w:name w:val="Heading 7 Char"/>
    <w:link w:val="Heading7"/>
    <w:uiPriority w:val="13"/>
    <w:locked/>
    <w:rsid w:val="00181E06"/>
    <w:rPr>
      <w:b/>
      <w:iCs/>
      <w:sz w:val="30"/>
      <w:szCs w:val="24"/>
    </w:rPr>
  </w:style>
  <w:style w:type="character" w:customStyle="1" w:styleId="Heading8Char">
    <w:name w:val="Heading 8 Char"/>
    <w:link w:val="Heading8"/>
    <w:uiPriority w:val="13"/>
    <w:locked/>
    <w:rsid w:val="00181E06"/>
    <w:rPr>
      <w:b/>
      <w:sz w:val="28"/>
    </w:rPr>
  </w:style>
  <w:style w:type="character" w:customStyle="1" w:styleId="Heading9Char">
    <w:name w:val="Heading 9 Char"/>
    <w:link w:val="Heading9"/>
    <w:uiPriority w:val="13"/>
    <w:locked/>
    <w:rsid w:val="00181E06"/>
    <w:rPr>
      <w:b/>
      <w:iCs/>
      <w:sz w:val="26"/>
    </w:rPr>
  </w:style>
  <w:style w:type="paragraph" w:customStyle="1" w:styleId="CoverTitle">
    <w:name w:val="Cover Title"/>
    <w:basedOn w:val="CoverText"/>
    <w:qFormat/>
    <w:rsid w:val="0053752B"/>
    <w:pPr>
      <w:jc w:val="center"/>
    </w:pPr>
    <w:rPr>
      <w:rFonts w:ascii="Arial" w:hAnsi="Arial"/>
      <w:i/>
      <w:sz w:val="36"/>
    </w:rPr>
  </w:style>
  <w:style w:type="paragraph" w:customStyle="1" w:styleId="CoverText">
    <w:name w:val="Cover Text"/>
    <w:qFormat/>
    <w:rsid w:val="00E0627F"/>
    <w:rPr>
      <w:rFonts w:ascii="Calibri" w:hAnsi="Calibri"/>
      <w:b/>
      <w:color w:val="000080"/>
      <w:sz w:val="22"/>
      <w:szCs w:val="22"/>
    </w:rPr>
  </w:style>
  <w:style w:type="paragraph" w:customStyle="1" w:styleId="TableBullet">
    <w:name w:val="TableBullet"/>
    <w:rsid w:val="00181E06"/>
    <w:pPr>
      <w:numPr>
        <w:numId w:val="3"/>
      </w:numPr>
      <w:tabs>
        <w:tab w:val="left" w:pos="144"/>
      </w:tabs>
      <w:spacing w:before="40" w:after="40"/>
      <w:ind w:left="144" w:hanging="144"/>
    </w:pPr>
  </w:style>
  <w:style w:type="paragraph" w:customStyle="1" w:styleId="TableCaption">
    <w:name w:val="Table Caption"/>
    <w:next w:val="BodyText"/>
    <w:qFormat/>
    <w:rsid w:val="0039638F"/>
    <w:pPr>
      <w:keepNext/>
      <w:spacing w:before="240" w:after="120"/>
      <w:jc w:val="center"/>
    </w:pPr>
    <w:rPr>
      <w:rFonts w:ascii="Arial" w:hAnsi="Arial"/>
      <w:b/>
      <w:noProof/>
      <w:szCs w:val="24"/>
    </w:rPr>
  </w:style>
  <w:style w:type="paragraph" w:customStyle="1" w:styleId="Footer-Release">
    <w:name w:val="Footer-Release"/>
    <w:basedOn w:val="Footer"/>
    <w:link w:val="Footer-ReleaseChar"/>
    <w:qFormat/>
    <w:rsid w:val="00725CE6"/>
    <w:pPr>
      <w:tabs>
        <w:tab w:val="left" w:pos="0"/>
      </w:tabs>
    </w:pPr>
    <w:rPr>
      <w:b/>
      <w:noProof/>
    </w:rPr>
  </w:style>
  <w:style w:type="paragraph" w:styleId="Footer">
    <w:name w:val="footer"/>
    <w:link w:val="FooterChar"/>
    <w:rsid w:val="00865FC9"/>
    <w:pPr>
      <w:pBdr>
        <w:top w:val="single" w:sz="4" w:space="3" w:color="auto"/>
      </w:pBdr>
      <w:tabs>
        <w:tab w:val="center" w:pos="4680"/>
        <w:tab w:val="right" w:pos="9360"/>
      </w:tabs>
      <w:spacing w:before="40" w:after="40"/>
    </w:pPr>
    <w:rPr>
      <w:rFonts w:ascii="Arial Narrow" w:hAnsi="Arial Narrow"/>
    </w:rPr>
  </w:style>
  <w:style w:type="character" w:customStyle="1" w:styleId="FooterChar">
    <w:name w:val="Footer Char"/>
    <w:link w:val="Footer"/>
    <w:uiPriority w:val="99"/>
    <w:locked/>
    <w:rsid w:val="00865FC9"/>
    <w:rPr>
      <w:rFonts w:ascii="Arial Narrow" w:hAnsi="Arial Narrow"/>
    </w:rPr>
  </w:style>
  <w:style w:type="character" w:customStyle="1" w:styleId="Footer-ReleaseChar">
    <w:name w:val="Footer-Release Char"/>
    <w:link w:val="Footer-Release"/>
    <w:rsid w:val="00725CE6"/>
    <w:rPr>
      <w:rFonts w:ascii="Arial Narrow" w:hAnsi="Arial Narrow"/>
      <w:b/>
      <w:noProof/>
    </w:rPr>
  </w:style>
  <w:style w:type="paragraph" w:styleId="Header">
    <w:name w:val="header"/>
    <w:link w:val="HeaderChar"/>
    <w:uiPriority w:val="99"/>
    <w:rsid w:val="00C00812"/>
    <w:pPr>
      <w:pBdr>
        <w:bottom w:val="single" w:sz="4" w:space="2" w:color="auto"/>
      </w:pBdr>
      <w:tabs>
        <w:tab w:val="right" w:pos="9360"/>
      </w:tabs>
    </w:pPr>
    <w:rPr>
      <w:rFonts w:ascii="Arial Narrow" w:hAnsi="Arial Narrow"/>
      <w:i/>
    </w:rPr>
  </w:style>
  <w:style w:type="character" w:customStyle="1" w:styleId="HeaderChar">
    <w:name w:val="Header Char"/>
    <w:link w:val="Header"/>
    <w:uiPriority w:val="99"/>
    <w:locked/>
    <w:rsid w:val="00C00812"/>
    <w:rPr>
      <w:rFonts w:ascii="Arial Narrow" w:hAnsi="Arial Narrow"/>
      <w:i/>
    </w:rPr>
  </w:style>
  <w:style w:type="character" w:styleId="Hyperlink">
    <w:name w:val="Hyperlink"/>
    <w:uiPriority w:val="99"/>
    <w:unhideWhenUsed/>
    <w:rsid w:val="00FD6938"/>
    <w:rPr>
      <w:color w:val="0000FF"/>
      <w:u w:val="single"/>
    </w:rPr>
  </w:style>
  <w:style w:type="paragraph" w:styleId="TOC1">
    <w:name w:val="toc 1"/>
    <w:next w:val="BodyText"/>
    <w:autoRedefine/>
    <w:uiPriority w:val="39"/>
    <w:qFormat/>
    <w:rsid w:val="00893F97"/>
    <w:pPr>
      <w:tabs>
        <w:tab w:val="right" w:leader="dot" w:pos="9180"/>
      </w:tabs>
      <w:spacing w:before="100" w:after="60"/>
      <w:ind w:left="360" w:right="43" w:hanging="360"/>
    </w:pPr>
    <w:rPr>
      <w:rFonts w:ascii="Arial" w:hAnsi="Arial" w:cs="Arial"/>
      <w:b/>
      <w:noProof/>
      <w:sz w:val="28"/>
      <w:szCs w:val="22"/>
    </w:rPr>
  </w:style>
  <w:style w:type="paragraph" w:styleId="TOC2">
    <w:name w:val="toc 2"/>
    <w:next w:val="BodyText"/>
    <w:autoRedefine/>
    <w:uiPriority w:val="39"/>
    <w:qFormat/>
    <w:rsid w:val="002A138C"/>
    <w:pPr>
      <w:tabs>
        <w:tab w:val="right" w:leader="dot" w:pos="9180"/>
      </w:tabs>
      <w:spacing w:before="60" w:after="40"/>
      <w:ind w:left="1008" w:right="288" w:hanging="720"/>
    </w:pPr>
    <w:rPr>
      <w:rFonts w:ascii="Arial" w:hAnsi="Arial" w:cs="Arial"/>
      <w:b/>
      <w:noProof/>
      <w:sz w:val="24"/>
      <w:szCs w:val="22"/>
    </w:rPr>
  </w:style>
  <w:style w:type="paragraph" w:styleId="TOC3">
    <w:name w:val="toc 3"/>
    <w:next w:val="BodyText"/>
    <w:autoRedefine/>
    <w:uiPriority w:val="39"/>
    <w:qFormat/>
    <w:rsid w:val="00B34BC1"/>
    <w:pPr>
      <w:tabs>
        <w:tab w:val="right" w:leader="dot" w:pos="9187"/>
      </w:tabs>
      <w:spacing w:before="40" w:after="40"/>
      <w:ind w:left="1483" w:right="288" w:hanging="907"/>
    </w:pPr>
    <w:rPr>
      <w:rFonts w:ascii="Arial" w:hAnsi="Arial"/>
      <w:iCs/>
      <w:noProof/>
      <w:szCs w:val="30"/>
    </w:rPr>
  </w:style>
  <w:style w:type="paragraph" w:styleId="TableofFigures">
    <w:name w:val="table of figures"/>
    <w:basedOn w:val="Normal"/>
    <w:next w:val="BodyText"/>
    <w:uiPriority w:val="99"/>
    <w:rsid w:val="00BC3BDD"/>
    <w:pPr>
      <w:tabs>
        <w:tab w:val="right" w:leader="dot" w:pos="9187"/>
      </w:tabs>
      <w:spacing w:line="260" w:lineRule="atLeast"/>
      <w:ind w:left="475" w:hanging="475"/>
    </w:pPr>
    <w:rPr>
      <w:rFonts w:ascii="Arial" w:hAnsi="Arial"/>
      <w:sz w:val="20"/>
      <w:szCs w:val="22"/>
    </w:rPr>
  </w:style>
  <w:style w:type="paragraph" w:customStyle="1" w:styleId="BulletListMultiple">
    <w:name w:val="Bullet List Multiple"/>
    <w:basedOn w:val="BodyText"/>
    <w:link w:val="BulletListMultipleChar"/>
    <w:rsid w:val="00C54497"/>
    <w:pPr>
      <w:numPr>
        <w:numId w:val="4"/>
      </w:numPr>
      <w:tabs>
        <w:tab w:val="clear" w:pos="6120"/>
      </w:tabs>
      <w:spacing w:before="0" w:after="0"/>
      <w:ind w:left="900"/>
    </w:pPr>
    <w:rPr>
      <w:rFonts w:ascii="Arial" w:hAnsi="Arial"/>
      <w:sz w:val="20"/>
    </w:rPr>
  </w:style>
  <w:style w:type="character" w:customStyle="1" w:styleId="BulletListMultipleChar">
    <w:name w:val="Bullet List Multiple Char"/>
    <w:link w:val="BulletListMultiple"/>
    <w:locked/>
    <w:rsid w:val="00C54497"/>
    <w:rPr>
      <w:rFonts w:ascii="Arial" w:hAnsi="Arial"/>
      <w:szCs w:val="22"/>
    </w:rPr>
  </w:style>
  <w:style w:type="paragraph" w:customStyle="1" w:styleId="BulletListMultipleLast">
    <w:name w:val="Bullet List Multiple Last"/>
    <w:basedOn w:val="BodyText"/>
    <w:next w:val="BodyText"/>
    <w:link w:val="BulletListMultipleLastChar"/>
    <w:rsid w:val="00C54497"/>
    <w:pPr>
      <w:numPr>
        <w:numId w:val="5"/>
      </w:numPr>
      <w:tabs>
        <w:tab w:val="clear" w:pos="720"/>
        <w:tab w:val="clear" w:pos="6120"/>
      </w:tabs>
      <w:spacing w:before="0" w:after="240"/>
      <w:ind w:left="900"/>
    </w:pPr>
    <w:rPr>
      <w:rFonts w:ascii="Arial" w:hAnsi="Arial"/>
      <w:sz w:val="20"/>
    </w:rPr>
  </w:style>
  <w:style w:type="character" w:customStyle="1" w:styleId="BulletListMultipleLastChar">
    <w:name w:val="Bullet List Multiple Last Char"/>
    <w:link w:val="BulletListMultipleLast"/>
    <w:locked/>
    <w:rsid w:val="00C54497"/>
    <w:rPr>
      <w:rFonts w:ascii="Arial" w:hAnsi="Arial"/>
      <w:szCs w:val="22"/>
    </w:rPr>
  </w:style>
  <w:style w:type="paragraph" w:customStyle="1" w:styleId="NumberedParagraph">
    <w:name w:val="Numbered Paragraph"/>
    <w:link w:val="NumberedParagraphChar"/>
    <w:uiPriority w:val="99"/>
    <w:rsid w:val="00C54497"/>
    <w:pPr>
      <w:numPr>
        <w:numId w:val="44"/>
      </w:numPr>
      <w:shd w:val="clear" w:color="auto" w:fill="F2F2F2" w:themeFill="background1" w:themeFillShade="F2"/>
      <w:spacing w:before="80" w:after="120"/>
      <w:ind w:left="900" w:hanging="900"/>
    </w:pPr>
    <w:rPr>
      <w:rFonts w:ascii="Arial" w:hAnsi="Arial"/>
      <w:b/>
    </w:rPr>
  </w:style>
  <w:style w:type="character" w:customStyle="1" w:styleId="NumberedParagraphChar">
    <w:name w:val="Numbered Paragraph Char"/>
    <w:link w:val="NumberedParagraph"/>
    <w:uiPriority w:val="99"/>
    <w:locked/>
    <w:rsid w:val="00C54497"/>
    <w:rPr>
      <w:rFonts w:ascii="Arial" w:hAnsi="Arial"/>
      <w:b/>
      <w:shd w:val="clear" w:color="auto" w:fill="F2F2F2" w:themeFill="background1" w:themeFillShade="F2"/>
    </w:rPr>
  </w:style>
  <w:style w:type="paragraph" w:customStyle="1" w:styleId="BodyText">
    <w:name w:val="BodyText"/>
    <w:qFormat/>
    <w:rsid w:val="00363D06"/>
    <w:pPr>
      <w:tabs>
        <w:tab w:val="left" w:pos="6120"/>
      </w:tabs>
      <w:spacing w:before="120" w:after="120"/>
    </w:pPr>
    <w:rPr>
      <w:sz w:val="24"/>
      <w:szCs w:val="22"/>
    </w:rPr>
  </w:style>
  <w:style w:type="paragraph" w:styleId="Index1">
    <w:name w:val="index 1"/>
    <w:basedOn w:val="BodyText"/>
    <w:next w:val="BodyText"/>
    <w:autoRedefine/>
    <w:uiPriority w:val="99"/>
    <w:qFormat/>
    <w:rsid w:val="003A2E69"/>
    <w:pPr>
      <w:tabs>
        <w:tab w:val="clear" w:pos="6120"/>
        <w:tab w:val="right" w:leader="dot" w:pos="9350"/>
      </w:tabs>
      <w:ind w:left="200" w:hanging="200"/>
    </w:pPr>
    <w:rPr>
      <w:rFonts w:ascii="Arial" w:hAnsi="Arial"/>
      <w:sz w:val="20"/>
    </w:rPr>
  </w:style>
  <w:style w:type="paragraph" w:styleId="IndexHeading">
    <w:name w:val="index heading"/>
    <w:basedOn w:val="BodyText"/>
    <w:next w:val="Index1"/>
    <w:autoRedefine/>
    <w:uiPriority w:val="99"/>
    <w:rsid w:val="007C45A0"/>
    <w:pPr>
      <w:spacing w:before="240" w:line="280" w:lineRule="atLeast"/>
    </w:pPr>
    <w:rPr>
      <w:b/>
      <w:bCs/>
      <w:i/>
      <w:szCs w:val="31"/>
    </w:rPr>
  </w:style>
  <w:style w:type="table" w:styleId="TableGrid">
    <w:name w:val="Table Grid"/>
    <w:basedOn w:val="TableNormal"/>
    <w:uiPriority w:val="59"/>
    <w:rsid w:val="00BB03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uiPriority w:val="99"/>
    <w:semiHidden/>
    <w:rsid w:val="00144024"/>
    <w:rPr>
      <w:rFonts w:cs="Times New Roman"/>
      <w:vertAlign w:val="superscript"/>
    </w:rPr>
  </w:style>
  <w:style w:type="paragraph" w:styleId="BalloonText">
    <w:name w:val="Balloon Text"/>
    <w:basedOn w:val="Normal"/>
    <w:link w:val="BalloonTextChar"/>
    <w:uiPriority w:val="99"/>
    <w:semiHidden/>
    <w:rsid w:val="00144024"/>
    <w:rPr>
      <w:rFonts w:ascii="Tahoma" w:hAnsi="Tahoma" w:cs="Tahoma"/>
      <w:sz w:val="16"/>
      <w:szCs w:val="16"/>
    </w:rPr>
  </w:style>
  <w:style w:type="character" w:customStyle="1" w:styleId="BalloonTextChar">
    <w:name w:val="Balloon Text Char"/>
    <w:link w:val="BalloonText"/>
    <w:uiPriority w:val="99"/>
    <w:semiHidden/>
    <w:locked/>
    <w:rsid w:val="00EE0883"/>
    <w:rPr>
      <w:rFonts w:cs="Times New Roman"/>
      <w:sz w:val="2"/>
    </w:rPr>
  </w:style>
  <w:style w:type="paragraph" w:customStyle="1" w:styleId="FigureCaption">
    <w:name w:val="Figure Caption"/>
    <w:next w:val="Figure"/>
    <w:qFormat/>
    <w:rsid w:val="0039638F"/>
    <w:pPr>
      <w:keepNext/>
      <w:numPr>
        <w:numId w:val="77"/>
      </w:numPr>
      <w:spacing w:before="200" w:after="80"/>
      <w:ind w:left="0" w:firstLine="0"/>
      <w:jc w:val="center"/>
    </w:pPr>
    <w:rPr>
      <w:rFonts w:ascii="Arial" w:hAnsi="Arial" w:cs="Arial"/>
      <w:b/>
    </w:rPr>
  </w:style>
  <w:style w:type="paragraph" w:customStyle="1" w:styleId="Figure">
    <w:name w:val="Figure"/>
    <w:next w:val="BodyText"/>
    <w:qFormat/>
    <w:rsid w:val="004D168C"/>
    <w:pPr>
      <w:spacing w:before="120" w:after="360"/>
      <w:jc w:val="center"/>
    </w:pPr>
    <w:rPr>
      <w:sz w:val="24"/>
    </w:rPr>
  </w:style>
  <w:style w:type="paragraph" w:styleId="TOC9">
    <w:name w:val="toc 9"/>
    <w:basedOn w:val="Normal"/>
    <w:next w:val="BodyText"/>
    <w:autoRedefine/>
    <w:uiPriority w:val="39"/>
    <w:rsid w:val="007B6811"/>
    <w:pPr>
      <w:tabs>
        <w:tab w:val="left" w:pos="1440"/>
        <w:tab w:val="right" w:leader="dot" w:pos="9187"/>
      </w:tabs>
      <w:spacing w:before="20" w:after="20"/>
    </w:pPr>
    <w:rPr>
      <w:rFonts w:cs="Arial"/>
      <w:bCs/>
    </w:rPr>
  </w:style>
  <w:style w:type="character" w:styleId="CommentReference">
    <w:name w:val="annotation reference"/>
    <w:semiHidden/>
    <w:rsid w:val="00391973"/>
    <w:rPr>
      <w:rFonts w:cs="Times New Roman"/>
      <w:sz w:val="16"/>
      <w:szCs w:val="16"/>
    </w:rPr>
  </w:style>
  <w:style w:type="paragraph" w:styleId="CommentText">
    <w:name w:val="annotation text"/>
    <w:basedOn w:val="Normal"/>
    <w:link w:val="CommentTextChar"/>
    <w:semiHidden/>
    <w:rsid w:val="00391973"/>
  </w:style>
  <w:style w:type="character" w:customStyle="1" w:styleId="CommentTextChar">
    <w:name w:val="Comment Text Char"/>
    <w:link w:val="CommentText"/>
    <w:semiHidden/>
    <w:locked/>
    <w:rsid w:val="00EE0883"/>
    <w:rPr>
      <w:rFonts w:ascii="Arial" w:hAnsi="Arial" w:cs="Times New Roman"/>
      <w:sz w:val="20"/>
      <w:szCs w:val="20"/>
    </w:rPr>
  </w:style>
  <w:style w:type="paragraph" w:styleId="CommentSubject">
    <w:name w:val="annotation subject"/>
    <w:basedOn w:val="CommentText"/>
    <w:next w:val="CommentText"/>
    <w:link w:val="CommentSubjectChar"/>
    <w:uiPriority w:val="99"/>
    <w:semiHidden/>
    <w:rsid w:val="00391973"/>
    <w:rPr>
      <w:b/>
      <w:bCs/>
    </w:rPr>
  </w:style>
  <w:style w:type="character" w:customStyle="1" w:styleId="CommentSubjectChar">
    <w:name w:val="Comment Subject Char"/>
    <w:link w:val="CommentSubject"/>
    <w:uiPriority w:val="99"/>
    <w:semiHidden/>
    <w:locked/>
    <w:rsid w:val="00EE0883"/>
    <w:rPr>
      <w:rFonts w:ascii="Arial" w:hAnsi="Arial" w:cs="Times New Roman"/>
      <w:b/>
      <w:bCs/>
      <w:sz w:val="20"/>
      <w:szCs w:val="20"/>
    </w:rPr>
  </w:style>
  <w:style w:type="paragraph" w:styleId="FootnoteText">
    <w:name w:val="footnote text"/>
    <w:basedOn w:val="Normal"/>
    <w:link w:val="FootnoteTextChar"/>
    <w:uiPriority w:val="99"/>
    <w:semiHidden/>
    <w:rsid w:val="00697192"/>
  </w:style>
  <w:style w:type="character" w:customStyle="1" w:styleId="FootnoteTextChar">
    <w:name w:val="Footnote Text Char"/>
    <w:link w:val="FootnoteText"/>
    <w:uiPriority w:val="99"/>
    <w:semiHidden/>
    <w:locked/>
    <w:rsid w:val="00445857"/>
    <w:rPr>
      <w:rFonts w:ascii="Arial" w:hAnsi="Arial" w:cs="Times New Roman"/>
      <w:lang w:val="en-US" w:eastAsia="en-US" w:bidi="ar-SA"/>
    </w:rPr>
  </w:style>
  <w:style w:type="paragraph" w:styleId="z-TopofForm">
    <w:name w:val="HTML Top of Form"/>
    <w:basedOn w:val="Normal"/>
    <w:next w:val="Normal"/>
    <w:link w:val="z-TopofFormChar"/>
    <w:hidden/>
    <w:uiPriority w:val="99"/>
    <w:rsid w:val="00E73988"/>
    <w:pPr>
      <w:pBdr>
        <w:bottom w:val="single" w:sz="6" w:space="1" w:color="auto"/>
      </w:pBdr>
      <w:jc w:val="center"/>
    </w:pPr>
    <w:rPr>
      <w:rFonts w:cs="Arial"/>
      <w:vanish/>
      <w:sz w:val="16"/>
      <w:szCs w:val="16"/>
    </w:rPr>
  </w:style>
  <w:style w:type="character" w:customStyle="1" w:styleId="z-TopofFormChar">
    <w:name w:val="z-Top of Form Char"/>
    <w:link w:val="z-TopofForm"/>
    <w:uiPriority w:val="99"/>
    <w:semiHidden/>
    <w:locked/>
    <w:rsid w:val="00EE0883"/>
    <w:rPr>
      <w:rFonts w:ascii="Arial" w:hAnsi="Arial" w:cs="Arial"/>
      <w:vanish/>
      <w:sz w:val="16"/>
      <w:szCs w:val="16"/>
    </w:rPr>
  </w:style>
  <w:style w:type="paragraph" w:styleId="z-BottomofForm">
    <w:name w:val="HTML Bottom of Form"/>
    <w:basedOn w:val="Normal"/>
    <w:next w:val="Normal"/>
    <w:link w:val="z-BottomofFormChar"/>
    <w:hidden/>
    <w:uiPriority w:val="99"/>
    <w:rsid w:val="00E73988"/>
    <w:pPr>
      <w:pBdr>
        <w:top w:val="single" w:sz="6" w:space="1" w:color="auto"/>
      </w:pBdr>
      <w:jc w:val="center"/>
    </w:pPr>
    <w:rPr>
      <w:rFonts w:cs="Arial"/>
      <w:vanish/>
      <w:sz w:val="16"/>
      <w:szCs w:val="16"/>
    </w:rPr>
  </w:style>
  <w:style w:type="character" w:customStyle="1" w:styleId="z-BottomofFormChar">
    <w:name w:val="z-Bottom of Form Char"/>
    <w:link w:val="z-BottomofForm"/>
    <w:uiPriority w:val="99"/>
    <w:semiHidden/>
    <w:locked/>
    <w:rsid w:val="00EE0883"/>
    <w:rPr>
      <w:rFonts w:ascii="Arial" w:hAnsi="Arial" w:cs="Arial"/>
      <w:vanish/>
      <w:sz w:val="16"/>
      <w:szCs w:val="16"/>
    </w:rPr>
  </w:style>
  <w:style w:type="paragraph" w:customStyle="1" w:styleId="Bullet2">
    <w:name w:val="Bullet 2"/>
    <w:rsid w:val="00A13D04"/>
    <w:pPr>
      <w:numPr>
        <w:numId w:val="1"/>
      </w:numPr>
      <w:tabs>
        <w:tab w:val="clear" w:pos="1080"/>
        <w:tab w:val="left" w:pos="1440"/>
      </w:tabs>
      <w:spacing w:before="40" w:after="20"/>
      <w:ind w:left="1440"/>
    </w:pPr>
    <w:rPr>
      <w:rFonts w:ascii="Arial" w:hAnsi="Arial"/>
      <w:szCs w:val="22"/>
    </w:rPr>
  </w:style>
  <w:style w:type="paragraph" w:customStyle="1" w:styleId="Bullet3">
    <w:name w:val="Bullet 3"/>
    <w:rsid w:val="00140CE1"/>
    <w:pPr>
      <w:numPr>
        <w:numId w:val="2"/>
      </w:numPr>
      <w:tabs>
        <w:tab w:val="clear" w:pos="723"/>
        <w:tab w:val="num" w:pos="720"/>
        <w:tab w:val="left" w:pos="1710"/>
      </w:tabs>
      <w:spacing w:before="40" w:after="20"/>
      <w:ind w:left="1710" w:hanging="288"/>
    </w:pPr>
    <w:rPr>
      <w:rFonts w:ascii="Arial" w:hAnsi="Arial"/>
      <w:szCs w:val="22"/>
    </w:rPr>
  </w:style>
  <w:style w:type="paragraph" w:styleId="EndnoteText">
    <w:name w:val="endnote text"/>
    <w:basedOn w:val="Normal"/>
    <w:link w:val="EndnoteTextChar"/>
    <w:uiPriority w:val="99"/>
    <w:semiHidden/>
    <w:rsid w:val="004C2282"/>
    <w:pPr>
      <w:widowControl w:val="0"/>
      <w:tabs>
        <w:tab w:val="left" w:pos="360"/>
      </w:tabs>
      <w:ind w:left="360" w:hanging="360"/>
    </w:pPr>
  </w:style>
  <w:style w:type="character" w:customStyle="1" w:styleId="EndnoteTextChar">
    <w:name w:val="Endnote Text Char"/>
    <w:link w:val="EndnoteText"/>
    <w:uiPriority w:val="99"/>
    <w:semiHidden/>
    <w:locked/>
    <w:rsid w:val="00EE0883"/>
    <w:rPr>
      <w:rFonts w:ascii="Arial" w:hAnsi="Arial" w:cs="Times New Roman"/>
      <w:sz w:val="20"/>
      <w:szCs w:val="20"/>
    </w:rPr>
  </w:style>
  <w:style w:type="character" w:customStyle="1" w:styleId="CharChar2">
    <w:name w:val="Char Char2"/>
    <w:uiPriority w:val="99"/>
    <w:semiHidden/>
    <w:rsid w:val="004C5E35"/>
    <w:rPr>
      <w:rFonts w:ascii="Arial Narrow" w:hAnsi="Arial Narrow" w:cs="Times New Roman"/>
      <w:i/>
      <w:lang w:val="en-US" w:eastAsia="en-US" w:bidi="ar-SA"/>
    </w:rPr>
  </w:style>
  <w:style w:type="paragraph" w:styleId="DocumentMap">
    <w:name w:val="Document Map"/>
    <w:basedOn w:val="Normal"/>
    <w:link w:val="DocumentMapChar"/>
    <w:uiPriority w:val="99"/>
    <w:semiHidden/>
    <w:locked/>
    <w:rsid w:val="0037729D"/>
    <w:rPr>
      <w:rFonts w:ascii="Tahoma" w:hAnsi="Tahoma" w:cs="Tahoma"/>
      <w:sz w:val="16"/>
      <w:szCs w:val="16"/>
    </w:rPr>
  </w:style>
  <w:style w:type="character" w:customStyle="1" w:styleId="DocumentMapChar">
    <w:name w:val="Document Map Char"/>
    <w:link w:val="DocumentMap"/>
    <w:uiPriority w:val="99"/>
    <w:semiHidden/>
    <w:locked/>
    <w:rsid w:val="0037729D"/>
    <w:rPr>
      <w:rFonts w:ascii="Tahoma" w:hAnsi="Tahoma" w:cs="Tahoma"/>
      <w:sz w:val="16"/>
      <w:szCs w:val="16"/>
    </w:rPr>
  </w:style>
  <w:style w:type="paragraph" w:customStyle="1" w:styleId="Heading-FrontMatter">
    <w:name w:val="Heading - Front Matter"/>
    <w:next w:val="BodyText"/>
    <w:qFormat/>
    <w:rsid w:val="0053752B"/>
    <w:pPr>
      <w:spacing w:before="240" w:after="300"/>
      <w:jc w:val="center"/>
    </w:pPr>
    <w:rPr>
      <w:rFonts w:ascii="Arial" w:hAnsi="Arial"/>
      <w:b/>
      <w:bCs/>
      <w:kern w:val="32"/>
      <w:sz w:val="32"/>
      <w:szCs w:val="32"/>
    </w:rPr>
  </w:style>
  <w:style w:type="paragraph" w:customStyle="1" w:styleId="TableColumnHeading">
    <w:name w:val="Table Column Heading"/>
    <w:qFormat/>
    <w:rsid w:val="0053752B"/>
    <w:pPr>
      <w:spacing w:before="40" w:after="40"/>
      <w:jc w:val="center"/>
    </w:pPr>
    <w:rPr>
      <w:rFonts w:ascii="Arial" w:hAnsi="Arial"/>
      <w:b/>
      <w:bCs/>
      <w:szCs w:val="24"/>
    </w:rPr>
  </w:style>
  <w:style w:type="table" w:styleId="MediumShading2-Accent4">
    <w:name w:val="Medium Shading 2 Accent 4"/>
    <w:basedOn w:val="TableNormal"/>
    <w:uiPriority w:val="64"/>
    <w:rsid w:val="0055693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Grid3-Accent4">
    <w:name w:val="Medium Grid 3 Accent 4"/>
    <w:basedOn w:val="TableNormal"/>
    <w:uiPriority w:val="69"/>
    <w:rsid w:val="0055693C"/>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MediumGrid2">
    <w:name w:val="Medium Grid 2"/>
    <w:basedOn w:val="TableNormal"/>
    <w:uiPriority w:val="68"/>
    <w:rsid w:val="0055693C"/>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styleId="MediumList2-Accent4">
    <w:name w:val="Medium List 2 Accent 4"/>
    <w:basedOn w:val="TableNormal"/>
    <w:uiPriority w:val="66"/>
    <w:rsid w:val="0055693C"/>
    <w:rPr>
      <w:rFonts w:ascii="Cambria" w:hAnsi="Cambria"/>
      <w:color w:val="000000"/>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LightList-Accent4">
    <w:name w:val="Light List Accent 4"/>
    <w:basedOn w:val="TableNormal"/>
    <w:uiPriority w:val="61"/>
    <w:rsid w:val="0055693C"/>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Grid-Accent4">
    <w:name w:val="Light Grid Accent 4"/>
    <w:basedOn w:val="TableNormal"/>
    <w:uiPriority w:val="62"/>
    <w:rsid w:val="0055693C"/>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ColorfulGrid-Accent1">
    <w:name w:val="Colorful Grid Accent 1"/>
    <w:basedOn w:val="TableNormal"/>
    <w:uiPriority w:val="73"/>
    <w:rsid w:val="008D4CD5"/>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List-Accent1">
    <w:name w:val="Colorful List Accent 1"/>
    <w:basedOn w:val="TableNormal"/>
    <w:uiPriority w:val="72"/>
    <w:rsid w:val="008D4CD5"/>
    <w:rPr>
      <w:color w:val="000000"/>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MediumGrid1-Accent1">
    <w:name w:val="Medium Grid 1 Accent 1"/>
    <w:basedOn w:val="TableNormal"/>
    <w:uiPriority w:val="67"/>
    <w:rsid w:val="008D4CD5"/>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paragraph" w:customStyle="1" w:styleId="TableText">
    <w:name w:val="Table Text"/>
    <w:link w:val="TableTextChar"/>
    <w:qFormat/>
    <w:rsid w:val="00AD50DD"/>
    <w:pPr>
      <w:spacing w:before="40" w:after="40"/>
    </w:pPr>
    <w:rPr>
      <w:rFonts w:ascii="Arial" w:hAnsi="Arial"/>
    </w:rPr>
  </w:style>
  <w:style w:type="character" w:customStyle="1" w:styleId="TableTextChar">
    <w:name w:val="Table Text Char"/>
    <w:basedOn w:val="DefaultParagraphFont"/>
    <w:link w:val="TableText"/>
    <w:locked/>
    <w:rsid w:val="00AD50DD"/>
    <w:rPr>
      <w:rFonts w:ascii="Arial" w:hAnsi="Arial"/>
    </w:rPr>
  </w:style>
  <w:style w:type="table" w:styleId="LightShading-Accent1">
    <w:name w:val="Light Shading Accent 1"/>
    <w:basedOn w:val="TableNormal"/>
    <w:uiPriority w:val="60"/>
    <w:rsid w:val="005D5B45"/>
    <w:pPr>
      <w:spacing w:after="200" w:line="276" w:lineRule="auto"/>
    </w:pPr>
    <w:rPr>
      <w:rFonts w:ascii="Calibri" w:hAnsi="Calibri"/>
      <w:color w:val="365F91"/>
      <w:sz w:val="22"/>
      <w:szCs w:val="22"/>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OCHeading">
    <w:name w:val="TOC Heading"/>
    <w:basedOn w:val="Heading1"/>
    <w:next w:val="Normal"/>
    <w:uiPriority w:val="39"/>
    <w:semiHidden/>
    <w:unhideWhenUsed/>
    <w:qFormat/>
    <w:rsid w:val="00DC28B7"/>
    <w:pPr>
      <w:keepLines/>
      <w:numPr>
        <w:numId w:val="0"/>
      </w:numPr>
      <w:spacing w:before="480" w:after="0" w:line="276" w:lineRule="auto"/>
      <w:outlineLvl w:val="9"/>
    </w:pPr>
    <w:rPr>
      <w:rFonts w:ascii="Cambria" w:hAnsi="Cambria"/>
      <w:color w:val="365F91"/>
      <w:kern w:val="0"/>
      <w:sz w:val="28"/>
      <w:szCs w:val="28"/>
      <w:lang w:eastAsia="ja-JP"/>
    </w:rPr>
  </w:style>
  <w:style w:type="paragraph" w:styleId="TOC4">
    <w:name w:val="toc 4"/>
    <w:basedOn w:val="BodyText"/>
    <w:next w:val="BodyText"/>
    <w:autoRedefine/>
    <w:uiPriority w:val="39"/>
    <w:unhideWhenUsed/>
    <w:qFormat/>
    <w:rsid w:val="008C69B8"/>
    <w:pPr>
      <w:tabs>
        <w:tab w:val="clear" w:pos="6120"/>
        <w:tab w:val="left" w:pos="1625"/>
        <w:tab w:val="right" w:leader="dot" w:pos="9187"/>
      </w:tabs>
      <w:spacing w:before="40" w:after="40"/>
      <w:ind w:left="1771" w:right="288" w:hanging="907"/>
    </w:pPr>
    <w:rPr>
      <w:rFonts w:ascii="Arial" w:hAnsi="Arial"/>
      <w:noProof/>
      <w:sz w:val="20"/>
    </w:rPr>
  </w:style>
  <w:style w:type="paragraph" w:styleId="TOC5">
    <w:name w:val="toc 5"/>
    <w:basedOn w:val="BodyText"/>
    <w:next w:val="BodyText"/>
    <w:autoRedefine/>
    <w:uiPriority w:val="39"/>
    <w:unhideWhenUsed/>
    <w:rsid w:val="007B6811"/>
    <w:pPr>
      <w:spacing w:before="0" w:after="100" w:line="276" w:lineRule="auto"/>
      <w:ind w:left="880"/>
    </w:pPr>
  </w:style>
  <w:style w:type="paragraph" w:styleId="TOC6">
    <w:name w:val="toc 6"/>
    <w:basedOn w:val="Normal"/>
    <w:next w:val="BodyText"/>
    <w:autoRedefine/>
    <w:uiPriority w:val="39"/>
    <w:unhideWhenUsed/>
    <w:rsid w:val="007B6811"/>
    <w:pPr>
      <w:spacing w:before="0" w:after="100" w:line="276" w:lineRule="auto"/>
      <w:ind w:left="1100"/>
    </w:pPr>
    <w:rPr>
      <w:szCs w:val="22"/>
    </w:rPr>
  </w:style>
  <w:style w:type="paragraph" w:styleId="TOC7">
    <w:name w:val="toc 7"/>
    <w:basedOn w:val="Normal"/>
    <w:next w:val="BodyText"/>
    <w:autoRedefine/>
    <w:uiPriority w:val="39"/>
    <w:unhideWhenUsed/>
    <w:rsid w:val="007B6811"/>
    <w:pPr>
      <w:spacing w:before="0" w:after="100" w:line="276" w:lineRule="auto"/>
      <w:ind w:left="1320"/>
    </w:pPr>
    <w:rPr>
      <w:szCs w:val="22"/>
    </w:rPr>
  </w:style>
  <w:style w:type="paragraph" w:styleId="TOC8">
    <w:name w:val="toc 8"/>
    <w:basedOn w:val="Normal"/>
    <w:next w:val="BodyText"/>
    <w:autoRedefine/>
    <w:uiPriority w:val="39"/>
    <w:unhideWhenUsed/>
    <w:rsid w:val="007B6811"/>
    <w:pPr>
      <w:spacing w:before="0" w:after="100" w:line="276" w:lineRule="auto"/>
      <w:ind w:left="1540"/>
    </w:pPr>
    <w:rPr>
      <w:szCs w:val="22"/>
    </w:rPr>
  </w:style>
  <w:style w:type="paragraph" w:styleId="ListParagraph">
    <w:name w:val="List Paragraph"/>
    <w:basedOn w:val="Normal"/>
    <w:uiPriority w:val="34"/>
    <w:qFormat/>
    <w:rsid w:val="00B52774"/>
    <w:pPr>
      <w:ind w:left="720"/>
      <w:contextualSpacing/>
    </w:pPr>
  </w:style>
  <w:style w:type="paragraph" w:styleId="Revision">
    <w:name w:val="Revision"/>
    <w:hidden/>
    <w:uiPriority w:val="99"/>
    <w:semiHidden/>
    <w:rsid w:val="00C57D28"/>
    <w:rPr>
      <w:rFonts w:ascii="Arial" w:hAnsi="Arial"/>
    </w:rPr>
  </w:style>
  <w:style w:type="character" w:styleId="PlaceholderText">
    <w:name w:val="Placeholder Text"/>
    <w:uiPriority w:val="99"/>
    <w:semiHidden/>
    <w:rsid w:val="00DB0251"/>
    <w:rPr>
      <w:color w:val="808080"/>
    </w:rPr>
  </w:style>
  <w:style w:type="paragraph" w:customStyle="1" w:styleId="InfoTBD">
    <w:name w:val="InfoTBD"/>
    <w:basedOn w:val="BodyText"/>
    <w:next w:val="BodyText"/>
    <w:link w:val="InfoTBDChar"/>
    <w:qFormat/>
    <w:rsid w:val="0017652A"/>
    <w:rPr>
      <w:i/>
      <w:color w:val="002060"/>
    </w:rPr>
  </w:style>
  <w:style w:type="character" w:customStyle="1" w:styleId="InfoTBDChar">
    <w:name w:val="InfoTBD Char"/>
    <w:link w:val="InfoTBD"/>
    <w:rsid w:val="00D8318A"/>
    <w:rPr>
      <w:rFonts w:ascii="Arial" w:hAnsi="Arial"/>
      <w:i/>
      <w:color w:val="002060"/>
      <w:sz w:val="24"/>
      <w:szCs w:val="22"/>
    </w:rPr>
  </w:style>
  <w:style w:type="paragraph" w:styleId="List4">
    <w:name w:val="List 4"/>
    <w:basedOn w:val="Normal"/>
    <w:uiPriority w:val="99"/>
    <w:semiHidden/>
    <w:unhideWhenUsed/>
    <w:locked/>
    <w:rsid w:val="00D62E40"/>
    <w:pPr>
      <w:ind w:left="1440" w:hanging="360"/>
      <w:contextualSpacing/>
    </w:pPr>
  </w:style>
  <w:style w:type="paragraph" w:customStyle="1" w:styleId="Glossary">
    <w:name w:val="Glossary"/>
    <w:basedOn w:val="Normal"/>
    <w:rsid w:val="00631AFA"/>
    <w:pPr>
      <w:tabs>
        <w:tab w:val="left" w:pos="4320"/>
      </w:tabs>
      <w:spacing w:before="0" w:after="0"/>
      <w:ind w:left="4320" w:hanging="4320"/>
    </w:pPr>
  </w:style>
  <w:style w:type="paragraph" w:customStyle="1" w:styleId="Note">
    <w:name w:val="Note"/>
    <w:basedOn w:val="BodyText"/>
    <w:qFormat/>
    <w:rsid w:val="00C54497"/>
    <w:pPr>
      <w:keepNext/>
      <w:pBdr>
        <w:bottom w:val="single" w:sz="6" w:space="1" w:color="0000FF"/>
      </w:pBdr>
      <w:spacing w:after="0"/>
      <w:ind w:left="900"/>
    </w:pPr>
    <w:rPr>
      <w:rFonts w:ascii="Arial" w:hAnsi="Arial"/>
      <w:b/>
      <w:color w:val="0000FF"/>
      <w:sz w:val="20"/>
    </w:rPr>
  </w:style>
  <w:style w:type="paragraph" w:styleId="BodyTextIndent">
    <w:name w:val="Body Text Indent"/>
    <w:basedOn w:val="Normal"/>
    <w:link w:val="BodyTextIndentChar"/>
    <w:locked/>
    <w:rsid w:val="00976427"/>
    <w:pPr>
      <w:spacing w:before="0" w:after="0"/>
      <w:ind w:left="360"/>
    </w:pPr>
  </w:style>
  <w:style w:type="character" w:customStyle="1" w:styleId="BodyTextIndentChar">
    <w:name w:val="Body Text Indent Char"/>
    <w:link w:val="BodyTextIndent"/>
    <w:rsid w:val="00976427"/>
    <w:rPr>
      <w:sz w:val="24"/>
    </w:rPr>
  </w:style>
  <w:style w:type="paragraph" w:customStyle="1" w:styleId="BulletListIndent">
    <w:name w:val="Bullet List Indent"/>
    <w:basedOn w:val="BulletListMultiple"/>
    <w:qFormat/>
    <w:rsid w:val="00C54497"/>
    <w:pPr>
      <w:ind w:left="1260"/>
    </w:pPr>
  </w:style>
  <w:style w:type="character" w:styleId="FollowedHyperlink">
    <w:name w:val="FollowedHyperlink"/>
    <w:uiPriority w:val="99"/>
    <w:semiHidden/>
    <w:unhideWhenUsed/>
    <w:locked/>
    <w:rsid w:val="00224913"/>
    <w:rPr>
      <w:color w:val="800080"/>
      <w:u w:val="single"/>
    </w:rPr>
  </w:style>
  <w:style w:type="paragraph" w:styleId="Caption">
    <w:name w:val="caption"/>
    <w:aliases w:val="Figure Caption2"/>
    <w:basedOn w:val="Normal"/>
    <w:next w:val="Normal"/>
    <w:uiPriority w:val="99"/>
    <w:qFormat/>
    <w:rsid w:val="00F926A4"/>
    <w:pPr>
      <w:keepNext/>
      <w:spacing w:before="360" w:after="80"/>
      <w:jc w:val="center"/>
    </w:pPr>
    <w:rPr>
      <w:b/>
      <w:bCs/>
      <w:szCs w:val="18"/>
    </w:rPr>
  </w:style>
  <w:style w:type="paragraph" w:customStyle="1" w:styleId="Question">
    <w:name w:val="Question"/>
    <w:basedOn w:val="BulletListMultiple"/>
    <w:qFormat/>
    <w:rsid w:val="00D21457"/>
    <w:pPr>
      <w:numPr>
        <w:numId w:val="0"/>
      </w:numPr>
      <w:pBdr>
        <w:bottom w:val="single" w:sz="12" w:space="1" w:color="auto"/>
      </w:pBdr>
      <w:spacing w:before="240" w:after="120"/>
    </w:pPr>
    <w:rPr>
      <w:b/>
    </w:rPr>
  </w:style>
  <w:style w:type="paragraph" w:customStyle="1" w:styleId="CoverProgram">
    <w:name w:val="Cover Program"/>
    <w:qFormat/>
    <w:rsid w:val="0053752B"/>
    <w:pPr>
      <w:jc w:val="center"/>
    </w:pPr>
    <w:rPr>
      <w:rFonts w:ascii="Arial" w:hAnsi="Arial"/>
      <w:b/>
      <w:sz w:val="32"/>
      <w:szCs w:val="22"/>
    </w:rPr>
  </w:style>
  <w:style w:type="paragraph" w:customStyle="1" w:styleId="DSSECSBodyText">
    <w:name w:val="DSS ECS  Body Text"/>
    <w:link w:val="DSSECSBodyTextChar"/>
    <w:qFormat/>
    <w:rsid w:val="0053752B"/>
    <w:pPr>
      <w:spacing w:after="120" w:line="276" w:lineRule="auto"/>
    </w:pPr>
    <w:rPr>
      <w:rFonts w:ascii="Arial" w:hAnsi="Arial"/>
    </w:rPr>
  </w:style>
  <w:style w:type="character" w:customStyle="1" w:styleId="DSSECSBodyTextChar">
    <w:name w:val="DSS ECS  Body Text Char"/>
    <w:link w:val="DSSECSBodyText"/>
    <w:locked/>
    <w:rsid w:val="0053752B"/>
    <w:rPr>
      <w:rFonts w:ascii="Arial" w:hAnsi="Arial"/>
    </w:rPr>
  </w:style>
  <w:style w:type="paragraph" w:customStyle="1" w:styleId="CoverContract">
    <w:name w:val="Cover Contract"/>
    <w:basedOn w:val="CoverProgram"/>
    <w:qFormat/>
    <w:rsid w:val="0053752B"/>
    <w:rPr>
      <w:sz w:val="24"/>
    </w:rPr>
  </w:style>
  <w:style w:type="paragraph" w:customStyle="1" w:styleId="CoverAddress">
    <w:name w:val="Cover Address"/>
    <w:basedOn w:val="CoverProgram"/>
    <w:qFormat/>
    <w:rsid w:val="0053752B"/>
    <w:rPr>
      <w:i/>
      <w:sz w:val="24"/>
    </w:rPr>
  </w:style>
  <w:style w:type="paragraph" w:customStyle="1" w:styleId="Footer-Classification">
    <w:name w:val="Footer-Classification"/>
    <w:qFormat/>
    <w:rsid w:val="00863B1D"/>
    <w:pPr>
      <w:spacing w:before="40"/>
      <w:jc w:val="center"/>
    </w:pPr>
    <w:rPr>
      <w:rFonts w:ascii="Arial Narrow" w:hAnsi="Arial Narrow"/>
      <w:b/>
      <w:i/>
      <w:sz w:val="24"/>
      <w:szCs w:val="28"/>
    </w:rPr>
  </w:style>
  <w:style w:type="character" w:styleId="PageNumber">
    <w:name w:val="page number"/>
    <w:basedOn w:val="DefaultParagraphFont"/>
    <w:locked/>
    <w:rsid w:val="000B133C"/>
  </w:style>
  <w:style w:type="paragraph" w:customStyle="1" w:styleId="Notes-Bullets">
    <w:name w:val="Notes-Bullets"/>
    <w:basedOn w:val="BulletListMultipleLast"/>
    <w:qFormat/>
    <w:rsid w:val="00F1648E"/>
    <w:pPr>
      <w:numPr>
        <w:numId w:val="84"/>
      </w:numPr>
      <w:spacing w:after="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13" w:qFormat="1"/>
    <w:lsdException w:name="heading 8" w:uiPriority="13" w:qFormat="1"/>
    <w:lsdException w:name="heading 9" w:uiPriority="13" w:qFormat="1"/>
    <w:lsdException w:name="index 1" w:locked="1" w:semiHidden="1" w:unhideWhenUsed="1" w:qFormat="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lsdException w:name="toc 9" w:uiPriority="39"/>
    <w:lsdException w:name="Normal Indent" w:locked="1" w:semiHidden="1" w:unhideWhenUsed="1"/>
    <w:lsdException w:name="footnote text" w:locked="1" w:semiHidden="1" w:unhideWhenUsed="1"/>
    <w:lsdException w:name="annotation text" w:locked="1" w:semiHidden="1" w:uiPriority="0" w:unhideWhenUsed="1"/>
    <w:lsdException w:name="header" w:locked="1" w:semiHidden="1" w:unhideWhenUsed="1"/>
    <w:lsdException w:name="footer" w:locked="1" w:semiHidden="1" w:uiPriority="0" w:unhideWhenUsed="1"/>
    <w:lsdException w:name="index heading" w:locked="1" w:semiHidden="1" w:unhideWhenUsed="1"/>
    <w:lsdException w:name="caption"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iPriority="0"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iPriority="0"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1"/>
    <w:lsdException w:name="Body Text" w:locked="1" w:uiPriority="0" w:qFormat="1"/>
    <w:lsdException w:name="Body Text Indent" w:locked="1" w:semiHidden="1" w:uiPriority="0"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next w:val="BodyText"/>
    <w:qFormat/>
    <w:rsid w:val="007C45A0"/>
    <w:pPr>
      <w:spacing w:before="120" w:after="120"/>
    </w:pPr>
    <w:rPr>
      <w:sz w:val="24"/>
    </w:rPr>
  </w:style>
  <w:style w:type="paragraph" w:styleId="Heading1">
    <w:name w:val="heading 1"/>
    <w:next w:val="BodyText"/>
    <w:link w:val="Heading1Char"/>
    <w:qFormat/>
    <w:rsid w:val="00B7444F"/>
    <w:pPr>
      <w:keepNext/>
      <w:numPr>
        <w:numId w:val="14"/>
      </w:numPr>
      <w:spacing w:before="200" w:after="160"/>
      <w:ind w:left="720" w:hanging="720"/>
      <w:outlineLvl w:val="0"/>
    </w:pPr>
    <w:rPr>
      <w:rFonts w:ascii="Arial" w:hAnsi="Arial"/>
      <w:b/>
      <w:bCs/>
      <w:kern w:val="32"/>
      <w:sz w:val="36"/>
      <w:szCs w:val="32"/>
    </w:rPr>
  </w:style>
  <w:style w:type="paragraph" w:styleId="Heading2">
    <w:name w:val="heading 2"/>
    <w:next w:val="BodyText"/>
    <w:link w:val="Heading2Char"/>
    <w:qFormat/>
    <w:rsid w:val="00B7444F"/>
    <w:pPr>
      <w:keepNext/>
      <w:keepLines/>
      <w:numPr>
        <w:ilvl w:val="1"/>
        <w:numId w:val="14"/>
      </w:numPr>
      <w:spacing w:before="240" w:after="80"/>
      <w:ind w:left="1080" w:hanging="1080"/>
      <w:outlineLvl w:val="1"/>
    </w:pPr>
    <w:rPr>
      <w:rFonts w:ascii="Arial" w:hAnsi="Arial"/>
      <w:b/>
      <w:bCs/>
      <w:sz w:val="32"/>
      <w:szCs w:val="26"/>
    </w:rPr>
  </w:style>
  <w:style w:type="paragraph" w:styleId="Heading3">
    <w:name w:val="heading 3"/>
    <w:next w:val="BodyText"/>
    <w:link w:val="Heading3Char"/>
    <w:qFormat/>
    <w:rsid w:val="00B7444F"/>
    <w:pPr>
      <w:keepNext/>
      <w:keepLines/>
      <w:numPr>
        <w:ilvl w:val="2"/>
        <w:numId w:val="14"/>
      </w:numPr>
      <w:spacing w:before="240" w:after="80"/>
      <w:ind w:left="1080" w:hanging="1080"/>
      <w:outlineLvl w:val="2"/>
    </w:pPr>
    <w:rPr>
      <w:rFonts w:ascii="Arial" w:hAnsi="Arial"/>
      <w:b/>
      <w:bCs/>
      <w:sz w:val="28"/>
      <w:szCs w:val="24"/>
    </w:rPr>
  </w:style>
  <w:style w:type="paragraph" w:styleId="Heading4">
    <w:name w:val="heading 4"/>
    <w:next w:val="BodyText"/>
    <w:link w:val="Heading4Char"/>
    <w:qFormat/>
    <w:rsid w:val="00B7444F"/>
    <w:pPr>
      <w:keepNext/>
      <w:keepLines/>
      <w:numPr>
        <w:ilvl w:val="3"/>
        <w:numId w:val="14"/>
      </w:numPr>
      <w:spacing w:before="200" w:after="240"/>
      <w:ind w:left="1440" w:hanging="1440"/>
      <w:outlineLvl w:val="3"/>
    </w:pPr>
    <w:rPr>
      <w:rFonts w:ascii="Arial" w:hAnsi="Arial"/>
      <w:b/>
      <w:bCs/>
      <w:iCs/>
      <w:sz w:val="28"/>
      <w:szCs w:val="24"/>
    </w:rPr>
  </w:style>
  <w:style w:type="paragraph" w:styleId="Heading5">
    <w:name w:val="heading 5"/>
    <w:next w:val="BodyText"/>
    <w:link w:val="Heading5Char"/>
    <w:qFormat/>
    <w:rsid w:val="00F305D7"/>
    <w:pPr>
      <w:keepNext/>
      <w:keepLines/>
      <w:spacing w:before="200" w:after="80"/>
      <w:outlineLvl w:val="4"/>
    </w:pPr>
    <w:rPr>
      <w:b/>
      <w:i/>
      <w:sz w:val="24"/>
      <w:szCs w:val="24"/>
    </w:rPr>
  </w:style>
  <w:style w:type="paragraph" w:styleId="Heading6">
    <w:name w:val="heading 6"/>
    <w:next w:val="BodyText"/>
    <w:link w:val="Heading6Char"/>
    <w:qFormat/>
    <w:rsid w:val="00AB2A1D"/>
    <w:pPr>
      <w:numPr>
        <w:numId w:val="7"/>
      </w:numPr>
      <w:tabs>
        <w:tab w:val="left" w:pos="2880"/>
      </w:tabs>
      <w:spacing w:before="120" w:after="200"/>
      <w:ind w:left="720" w:hanging="720"/>
      <w:outlineLvl w:val="5"/>
    </w:pPr>
    <w:rPr>
      <w:rFonts w:ascii="Arial" w:hAnsi="Arial"/>
      <w:b/>
      <w:sz w:val="36"/>
      <w:szCs w:val="26"/>
    </w:rPr>
  </w:style>
  <w:style w:type="paragraph" w:styleId="Heading7">
    <w:name w:val="heading 7"/>
    <w:next w:val="BodyText"/>
    <w:link w:val="Heading7Char"/>
    <w:uiPriority w:val="13"/>
    <w:rsid w:val="00181E06"/>
    <w:pPr>
      <w:keepNext/>
      <w:keepLines/>
      <w:numPr>
        <w:ilvl w:val="6"/>
        <w:numId w:val="14"/>
      </w:numPr>
      <w:spacing w:before="240" w:after="80"/>
      <w:outlineLvl w:val="6"/>
    </w:pPr>
    <w:rPr>
      <w:b/>
      <w:iCs/>
      <w:sz w:val="30"/>
      <w:szCs w:val="24"/>
    </w:rPr>
  </w:style>
  <w:style w:type="paragraph" w:styleId="Heading8">
    <w:name w:val="heading 8"/>
    <w:next w:val="BodyText"/>
    <w:link w:val="Heading8Char"/>
    <w:uiPriority w:val="13"/>
    <w:qFormat/>
    <w:rsid w:val="00181E06"/>
    <w:pPr>
      <w:keepNext/>
      <w:keepLines/>
      <w:numPr>
        <w:ilvl w:val="7"/>
        <w:numId w:val="14"/>
      </w:numPr>
      <w:spacing w:before="240" w:after="80"/>
      <w:outlineLvl w:val="7"/>
    </w:pPr>
    <w:rPr>
      <w:b/>
      <w:sz w:val="28"/>
    </w:rPr>
  </w:style>
  <w:style w:type="paragraph" w:styleId="Heading9">
    <w:name w:val="heading 9"/>
    <w:next w:val="BodyText"/>
    <w:link w:val="Heading9Char"/>
    <w:uiPriority w:val="13"/>
    <w:qFormat/>
    <w:rsid w:val="00181E06"/>
    <w:pPr>
      <w:keepNext/>
      <w:keepLines/>
      <w:numPr>
        <w:ilvl w:val="8"/>
        <w:numId w:val="14"/>
      </w:numPr>
      <w:spacing w:before="200" w:after="80"/>
      <w:outlineLvl w:val="8"/>
    </w:pPr>
    <w:rPr>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B7444F"/>
    <w:rPr>
      <w:rFonts w:ascii="Arial" w:hAnsi="Arial"/>
      <w:b/>
      <w:bCs/>
      <w:kern w:val="32"/>
      <w:sz w:val="36"/>
      <w:szCs w:val="32"/>
    </w:rPr>
  </w:style>
  <w:style w:type="character" w:customStyle="1" w:styleId="Heading2Char">
    <w:name w:val="Heading 2 Char"/>
    <w:link w:val="Heading2"/>
    <w:locked/>
    <w:rsid w:val="00B7444F"/>
    <w:rPr>
      <w:rFonts w:ascii="Arial" w:hAnsi="Arial"/>
      <w:b/>
      <w:bCs/>
      <w:sz w:val="32"/>
      <w:szCs w:val="26"/>
    </w:rPr>
  </w:style>
  <w:style w:type="character" w:customStyle="1" w:styleId="Heading3Char">
    <w:name w:val="Heading 3 Char"/>
    <w:link w:val="Heading3"/>
    <w:locked/>
    <w:rsid w:val="00B7444F"/>
    <w:rPr>
      <w:rFonts w:ascii="Arial" w:hAnsi="Arial"/>
      <w:b/>
      <w:bCs/>
      <w:sz w:val="28"/>
      <w:szCs w:val="24"/>
    </w:rPr>
  </w:style>
  <w:style w:type="character" w:customStyle="1" w:styleId="Heading4Char">
    <w:name w:val="Heading 4 Char"/>
    <w:link w:val="Heading4"/>
    <w:locked/>
    <w:rsid w:val="00B7444F"/>
    <w:rPr>
      <w:rFonts w:ascii="Arial" w:hAnsi="Arial"/>
      <w:b/>
      <w:bCs/>
      <w:iCs/>
      <w:sz w:val="28"/>
      <w:szCs w:val="24"/>
    </w:rPr>
  </w:style>
  <w:style w:type="character" w:customStyle="1" w:styleId="Heading5Char">
    <w:name w:val="Heading 5 Char"/>
    <w:link w:val="Heading5"/>
    <w:locked/>
    <w:rsid w:val="00F305D7"/>
    <w:rPr>
      <w:b/>
      <w:i/>
      <w:sz w:val="24"/>
      <w:szCs w:val="24"/>
    </w:rPr>
  </w:style>
  <w:style w:type="character" w:customStyle="1" w:styleId="Heading6Char">
    <w:name w:val="Heading 6 Char"/>
    <w:link w:val="Heading6"/>
    <w:locked/>
    <w:rsid w:val="00AB2A1D"/>
    <w:rPr>
      <w:rFonts w:ascii="Arial" w:hAnsi="Arial"/>
      <w:b/>
      <w:sz w:val="36"/>
      <w:szCs w:val="26"/>
    </w:rPr>
  </w:style>
  <w:style w:type="character" w:customStyle="1" w:styleId="Heading7Char">
    <w:name w:val="Heading 7 Char"/>
    <w:link w:val="Heading7"/>
    <w:uiPriority w:val="13"/>
    <w:locked/>
    <w:rsid w:val="00181E06"/>
    <w:rPr>
      <w:b/>
      <w:iCs/>
      <w:sz w:val="30"/>
      <w:szCs w:val="24"/>
    </w:rPr>
  </w:style>
  <w:style w:type="character" w:customStyle="1" w:styleId="Heading8Char">
    <w:name w:val="Heading 8 Char"/>
    <w:link w:val="Heading8"/>
    <w:uiPriority w:val="13"/>
    <w:locked/>
    <w:rsid w:val="00181E06"/>
    <w:rPr>
      <w:b/>
      <w:sz w:val="28"/>
    </w:rPr>
  </w:style>
  <w:style w:type="character" w:customStyle="1" w:styleId="Heading9Char">
    <w:name w:val="Heading 9 Char"/>
    <w:link w:val="Heading9"/>
    <w:uiPriority w:val="13"/>
    <w:locked/>
    <w:rsid w:val="00181E06"/>
    <w:rPr>
      <w:b/>
      <w:iCs/>
      <w:sz w:val="26"/>
    </w:rPr>
  </w:style>
  <w:style w:type="paragraph" w:customStyle="1" w:styleId="CoverTitle">
    <w:name w:val="Cover Title"/>
    <w:basedOn w:val="CoverText"/>
    <w:qFormat/>
    <w:rsid w:val="0053752B"/>
    <w:pPr>
      <w:jc w:val="center"/>
    </w:pPr>
    <w:rPr>
      <w:rFonts w:ascii="Arial" w:hAnsi="Arial"/>
      <w:i/>
      <w:sz w:val="36"/>
    </w:rPr>
  </w:style>
  <w:style w:type="paragraph" w:customStyle="1" w:styleId="CoverText">
    <w:name w:val="Cover Text"/>
    <w:qFormat/>
    <w:rsid w:val="00E0627F"/>
    <w:rPr>
      <w:rFonts w:ascii="Calibri" w:hAnsi="Calibri"/>
      <w:b/>
      <w:color w:val="000080"/>
      <w:sz w:val="22"/>
      <w:szCs w:val="22"/>
    </w:rPr>
  </w:style>
  <w:style w:type="paragraph" w:customStyle="1" w:styleId="TableBullet">
    <w:name w:val="TableBullet"/>
    <w:rsid w:val="00181E06"/>
    <w:pPr>
      <w:numPr>
        <w:numId w:val="3"/>
      </w:numPr>
      <w:tabs>
        <w:tab w:val="left" w:pos="144"/>
      </w:tabs>
      <w:spacing w:before="40" w:after="40"/>
      <w:ind w:left="144" w:hanging="144"/>
    </w:pPr>
  </w:style>
  <w:style w:type="paragraph" w:customStyle="1" w:styleId="TableCaption">
    <w:name w:val="Table Caption"/>
    <w:next w:val="BodyText"/>
    <w:qFormat/>
    <w:rsid w:val="0039638F"/>
    <w:pPr>
      <w:keepNext/>
      <w:spacing w:before="240" w:after="120"/>
      <w:jc w:val="center"/>
    </w:pPr>
    <w:rPr>
      <w:rFonts w:ascii="Arial" w:hAnsi="Arial"/>
      <w:b/>
      <w:noProof/>
      <w:szCs w:val="24"/>
    </w:rPr>
  </w:style>
  <w:style w:type="paragraph" w:customStyle="1" w:styleId="Footer-Release">
    <w:name w:val="Footer-Release"/>
    <w:basedOn w:val="Footer"/>
    <w:link w:val="Footer-ReleaseChar"/>
    <w:qFormat/>
    <w:rsid w:val="00725CE6"/>
    <w:pPr>
      <w:tabs>
        <w:tab w:val="left" w:pos="0"/>
      </w:tabs>
    </w:pPr>
    <w:rPr>
      <w:b/>
      <w:noProof/>
    </w:rPr>
  </w:style>
  <w:style w:type="paragraph" w:styleId="Footer">
    <w:name w:val="footer"/>
    <w:link w:val="FooterChar"/>
    <w:rsid w:val="00865FC9"/>
    <w:pPr>
      <w:pBdr>
        <w:top w:val="single" w:sz="4" w:space="3" w:color="auto"/>
      </w:pBdr>
      <w:tabs>
        <w:tab w:val="center" w:pos="4680"/>
        <w:tab w:val="right" w:pos="9360"/>
      </w:tabs>
      <w:spacing w:before="40" w:after="40"/>
    </w:pPr>
    <w:rPr>
      <w:rFonts w:ascii="Arial Narrow" w:hAnsi="Arial Narrow"/>
    </w:rPr>
  </w:style>
  <w:style w:type="character" w:customStyle="1" w:styleId="FooterChar">
    <w:name w:val="Footer Char"/>
    <w:link w:val="Footer"/>
    <w:uiPriority w:val="99"/>
    <w:locked/>
    <w:rsid w:val="00865FC9"/>
    <w:rPr>
      <w:rFonts w:ascii="Arial Narrow" w:hAnsi="Arial Narrow"/>
    </w:rPr>
  </w:style>
  <w:style w:type="character" w:customStyle="1" w:styleId="Footer-ReleaseChar">
    <w:name w:val="Footer-Release Char"/>
    <w:link w:val="Footer-Release"/>
    <w:rsid w:val="00725CE6"/>
    <w:rPr>
      <w:rFonts w:ascii="Arial Narrow" w:hAnsi="Arial Narrow"/>
      <w:b/>
      <w:noProof/>
    </w:rPr>
  </w:style>
  <w:style w:type="paragraph" w:styleId="Header">
    <w:name w:val="header"/>
    <w:link w:val="HeaderChar"/>
    <w:uiPriority w:val="99"/>
    <w:rsid w:val="00C00812"/>
    <w:pPr>
      <w:pBdr>
        <w:bottom w:val="single" w:sz="4" w:space="2" w:color="auto"/>
      </w:pBdr>
      <w:tabs>
        <w:tab w:val="right" w:pos="9360"/>
      </w:tabs>
    </w:pPr>
    <w:rPr>
      <w:rFonts w:ascii="Arial Narrow" w:hAnsi="Arial Narrow"/>
      <w:i/>
    </w:rPr>
  </w:style>
  <w:style w:type="character" w:customStyle="1" w:styleId="HeaderChar">
    <w:name w:val="Header Char"/>
    <w:link w:val="Header"/>
    <w:uiPriority w:val="99"/>
    <w:locked/>
    <w:rsid w:val="00C00812"/>
    <w:rPr>
      <w:rFonts w:ascii="Arial Narrow" w:hAnsi="Arial Narrow"/>
      <w:i/>
    </w:rPr>
  </w:style>
  <w:style w:type="character" w:styleId="Hyperlink">
    <w:name w:val="Hyperlink"/>
    <w:uiPriority w:val="99"/>
    <w:unhideWhenUsed/>
    <w:rsid w:val="00FD6938"/>
    <w:rPr>
      <w:color w:val="0000FF"/>
      <w:u w:val="single"/>
    </w:rPr>
  </w:style>
  <w:style w:type="paragraph" w:styleId="TOC1">
    <w:name w:val="toc 1"/>
    <w:next w:val="BodyText"/>
    <w:autoRedefine/>
    <w:uiPriority w:val="39"/>
    <w:qFormat/>
    <w:rsid w:val="00893F97"/>
    <w:pPr>
      <w:tabs>
        <w:tab w:val="right" w:leader="dot" w:pos="9180"/>
      </w:tabs>
      <w:spacing w:before="100" w:after="60"/>
      <w:ind w:left="360" w:right="43" w:hanging="360"/>
    </w:pPr>
    <w:rPr>
      <w:rFonts w:ascii="Arial" w:hAnsi="Arial" w:cs="Arial"/>
      <w:b/>
      <w:noProof/>
      <w:sz w:val="28"/>
      <w:szCs w:val="22"/>
    </w:rPr>
  </w:style>
  <w:style w:type="paragraph" w:styleId="TOC2">
    <w:name w:val="toc 2"/>
    <w:next w:val="BodyText"/>
    <w:autoRedefine/>
    <w:uiPriority w:val="39"/>
    <w:qFormat/>
    <w:rsid w:val="002A138C"/>
    <w:pPr>
      <w:tabs>
        <w:tab w:val="right" w:leader="dot" w:pos="9180"/>
      </w:tabs>
      <w:spacing w:before="60" w:after="40"/>
      <w:ind w:left="1008" w:right="288" w:hanging="720"/>
    </w:pPr>
    <w:rPr>
      <w:rFonts w:ascii="Arial" w:hAnsi="Arial" w:cs="Arial"/>
      <w:b/>
      <w:noProof/>
      <w:sz w:val="24"/>
      <w:szCs w:val="22"/>
    </w:rPr>
  </w:style>
  <w:style w:type="paragraph" w:styleId="TOC3">
    <w:name w:val="toc 3"/>
    <w:next w:val="BodyText"/>
    <w:autoRedefine/>
    <w:uiPriority w:val="39"/>
    <w:qFormat/>
    <w:rsid w:val="00B34BC1"/>
    <w:pPr>
      <w:tabs>
        <w:tab w:val="right" w:leader="dot" w:pos="9187"/>
      </w:tabs>
      <w:spacing w:before="40" w:after="40"/>
      <w:ind w:left="1483" w:right="288" w:hanging="907"/>
    </w:pPr>
    <w:rPr>
      <w:rFonts w:ascii="Arial" w:hAnsi="Arial"/>
      <w:iCs/>
      <w:noProof/>
      <w:szCs w:val="30"/>
    </w:rPr>
  </w:style>
  <w:style w:type="paragraph" w:styleId="TableofFigures">
    <w:name w:val="table of figures"/>
    <w:basedOn w:val="Normal"/>
    <w:next w:val="BodyText"/>
    <w:uiPriority w:val="99"/>
    <w:rsid w:val="00BC3BDD"/>
    <w:pPr>
      <w:tabs>
        <w:tab w:val="right" w:leader="dot" w:pos="9187"/>
      </w:tabs>
      <w:spacing w:line="260" w:lineRule="atLeast"/>
      <w:ind w:left="475" w:hanging="475"/>
    </w:pPr>
    <w:rPr>
      <w:rFonts w:ascii="Arial" w:hAnsi="Arial"/>
      <w:sz w:val="20"/>
      <w:szCs w:val="22"/>
    </w:rPr>
  </w:style>
  <w:style w:type="paragraph" w:customStyle="1" w:styleId="BulletListMultiple">
    <w:name w:val="Bullet List Multiple"/>
    <w:basedOn w:val="BodyText"/>
    <w:link w:val="BulletListMultipleChar"/>
    <w:rsid w:val="00C54497"/>
    <w:pPr>
      <w:numPr>
        <w:numId w:val="4"/>
      </w:numPr>
      <w:tabs>
        <w:tab w:val="clear" w:pos="6120"/>
      </w:tabs>
      <w:spacing w:before="0" w:after="0"/>
      <w:ind w:left="900"/>
    </w:pPr>
    <w:rPr>
      <w:rFonts w:ascii="Arial" w:hAnsi="Arial"/>
      <w:sz w:val="20"/>
    </w:rPr>
  </w:style>
  <w:style w:type="character" w:customStyle="1" w:styleId="BulletListMultipleChar">
    <w:name w:val="Bullet List Multiple Char"/>
    <w:link w:val="BulletListMultiple"/>
    <w:locked/>
    <w:rsid w:val="00C54497"/>
    <w:rPr>
      <w:rFonts w:ascii="Arial" w:hAnsi="Arial"/>
      <w:szCs w:val="22"/>
    </w:rPr>
  </w:style>
  <w:style w:type="paragraph" w:customStyle="1" w:styleId="BulletListMultipleLast">
    <w:name w:val="Bullet List Multiple Last"/>
    <w:basedOn w:val="BodyText"/>
    <w:next w:val="BodyText"/>
    <w:link w:val="BulletListMultipleLastChar"/>
    <w:rsid w:val="00C54497"/>
    <w:pPr>
      <w:numPr>
        <w:numId w:val="5"/>
      </w:numPr>
      <w:tabs>
        <w:tab w:val="clear" w:pos="720"/>
        <w:tab w:val="clear" w:pos="6120"/>
      </w:tabs>
      <w:spacing w:before="0" w:after="240"/>
      <w:ind w:left="900"/>
    </w:pPr>
    <w:rPr>
      <w:rFonts w:ascii="Arial" w:hAnsi="Arial"/>
      <w:sz w:val="20"/>
    </w:rPr>
  </w:style>
  <w:style w:type="character" w:customStyle="1" w:styleId="BulletListMultipleLastChar">
    <w:name w:val="Bullet List Multiple Last Char"/>
    <w:link w:val="BulletListMultipleLast"/>
    <w:locked/>
    <w:rsid w:val="00C54497"/>
    <w:rPr>
      <w:rFonts w:ascii="Arial" w:hAnsi="Arial"/>
      <w:szCs w:val="22"/>
    </w:rPr>
  </w:style>
  <w:style w:type="paragraph" w:customStyle="1" w:styleId="NumberedParagraph">
    <w:name w:val="Numbered Paragraph"/>
    <w:link w:val="NumberedParagraphChar"/>
    <w:uiPriority w:val="99"/>
    <w:rsid w:val="00C54497"/>
    <w:pPr>
      <w:numPr>
        <w:numId w:val="44"/>
      </w:numPr>
      <w:shd w:val="clear" w:color="auto" w:fill="F2F2F2" w:themeFill="background1" w:themeFillShade="F2"/>
      <w:spacing w:before="80" w:after="120"/>
      <w:ind w:left="900" w:hanging="900"/>
    </w:pPr>
    <w:rPr>
      <w:rFonts w:ascii="Arial" w:hAnsi="Arial"/>
      <w:b/>
    </w:rPr>
  </w:style>
  <w:style w:type="character" w:customStyle="1" w:styleId="NumberedParagraphChar">
    <w:name w:val="Numbered Paragraph Char"/>
    <w:link w:val="NumberedParagraph"/>
    <w:uiPriority w:val="99"/>
    <w:locked/>
    <w:rsid w:val="00C54497"/>
    <w:rPr>
      <w:rFonts w:ascii="Arial" w:hAnsi="Arial"/>
      <w:b/>
      <w:shd w:val="clear" w:color="auto" w:fill="F2F2F2" w:themeFill="background1" w:themeFillShade="F2"/>
    </w:rPr>
  </w:style>
  <w:style w:type="paragraph" w:customStyle="1" w:styleId="BodyText">
    <w:name w:val="BodyText"/>
    <w:qFormat/>
    <w:rsid w:val="00363D06"/>
    <w:pPr>
      <w:tabs>
        <w:tab w:val="left" w:pos="6120"/>
      </w:tabs>
      <w:spacing w:before="120" w:after="120"/>
    </w:pPr>
    <w:rPr>
      <w:sz w:val="24"/>
      <w:szCs w:val="22"/>
    </w:rPr>
  </w:style>
  <w:style w:type="paragraph" w:styleId="Index1">
    <w:name w:val="index 1"/>
    <w:basedOn w:val="BodyText"/>
    <w:next w:val="BodyText"/>
    <w:autoRedefine/>
    <w:uiPriority w:val="99"/>
    <w:qFormat/>
    <w:rsid w:val="003A2E69"/>
    <w:pPr>
      <w:tabs>
        <w:tab w:val="clear" w:pos="6120"/>
        <w:tab w:val="right" w:leader="dot" w:pos="9350"/>
      </w:tabs>
      <w:ind w:left="200" w:hanging="200"/>
    </w:pPr>
    <w:rPr>
      <w:rFonts w:ascii="Arial" w:hAnsi="Arial"/>
      <w:sz w:val="20"/>
    </w:rPr>
  </w:style>
  <w:style w:type="paragraph" w:styleId="IndexHeading">
    <w:name w:val="index heading"/>
    <w:basedOn w:val="BodyText"/>
    <w:next w:val="Index1"/>
    <w:autoRedefine/>
    <w:uiPriority w:val="99"/>
    <w:rsid w:val="007C45A0"/>
    <w:pPr>
      <w:spacing w:before="240" w:line="280" w:lineRule="atLeast"/>
    </w:pPr>
    <w:rPr>
      <w:b/>
      <w:bCs/>
      <w:i/>
      <w:szCs w:val="31"/>
    </w:rPr>
  </w:style>
  <w:style w:type="table" w:styleId="TableGrid">
    <w:name w:val="Table Grid"/>
    <w:basedOn w:val="TableNormal"/>
    <w:uiPriority w:val="59"/>
    <w:rsid w:val="00BB03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uiPriority w:val="99"/>
    <w:semiHidden/>
    <w:rsid w:val="00144024"/>
    <w:rPr>
      <w:rFonts w:cs="Times New Roman"/>
      <w:vertAlign w:val="superscript"/>
    </w:rPr>
  </w:style>
  <w:style w:type="paragraph" w:styleId="BalloonText">
    <w:name w:val="Balloon Text"/>
    <w:basedOn w:val="Normal"/>
    <w:link w:val="BalloonTextChar"/>
    <w:uiPriority w:val="99"/>
    <w:semiHidden/>
    <w:rsid w:val="00144024"/>
    <w:rPr>
      <w:rFonts w:ascii="Tahoma" w:hAnsi="Tahoma" w:cs="Tahoma"/>
      <w:sz w:val="16"/>
      <w:szCs w:val="16"/>
    </w:rPr>
  </w:style>
  <w:style w:type="character" w:customStyle="1" w:styleId="BalloonTextChar">
    <w:name w:val="Balloon Text Char"/>
    <w:link w:val="BalloonText"/>
    <w:uiPriority w:val="99"/>
    <w:semiHidden/>
    <w:locked/>
    <w:rsid w:val="00EE0883"/>
    <w:rPr>
      <w:rFonts w:cs="Times New Roman"/>
      <w:sz w:val="2"/>
    </w:rPr>
  </w:style>
  <w:style w:type="paragraph" w:customStyle="1" w:styleId="FigureCaption">
    <w:name w:val="Figure Caption"/>
    <w:next w:val="Figure"/>
    <w:qFormat/>
    <w:rsid w:val="0039638F"/>
    <w:pPr>
      <w:keepNext/>
      <w:numPr>
        <w:numId w:val="77"/>
      </w:numPr>
      <w:spacing w:before="200" w:after="80"/>
      <w:ind w:left="0" w:firstLine="0"/>
      <w:jc w:val="center"/>
    </w:pPr>
    <w:rPr>
      <w:rFonts w:ascii="Arial" w:hAnsi="Arial" w:cs="Arial"/>
      <w:b/>
    </w:rPr>
  </w:style>
  <w:style w:type="paragraph" w:customStyle="1" w:styleId="Figure">
    <w:name w:val="Figure"/>
    <w:next w:val="BodyText"/>
    <w:qFormat/>
    <w:rsid w:val="004D168C"/>
    <w:pPr>
      <w:spacing w:before="120" w:after="360"/>
      <w:jc w:val="center"/>
    </w:pPr>
    <w:rPr>
      <w:sz w:val="24"/>
    </w:rPr>
  </w:style>
  <w:style w:type="paragraph" w:styleId="TOC9">
    <w:name w:val="toc 9"/>
    <w:basedOn w:val="Normal"/>
    <w:next w:val="BodyText"/>
    <w:autoRedefine/>
    <w:uiPriority w:val="39"/>
    <w:rsid w:val="007B6811"/>
    <w:pPr>
      <w:tabs>
        <w:tab w:val="left" w:pos="1440"/>
        <w:tab w:val="right" w:leader="dot" w:pos="9187"/>
      </w:tabs>
      <w:spacing w:before="20" w:after="20"/>
    </w:pPr>
    <w:rPr>
      <w:rFonts w:cs="Arial"/>
      <w:bCs/>
    </w:rPr>
  </w:style>
  <w:style w:type="character" w:styleId="CommentReference">
    <w:name w:val="annotation reference"/>
    <w:semiHidden/>
    <w:rsid w:val="00391973"/>
    <w:rPr>
      <w:rFonts w:cs="Times New Roman"/>
      <w:sz w:val="16"/>
      <w:szCs w:val="16"/>
    </w:rPr>
  </w:style>
  <w:style w:type="paragraph" w:styleId="CommentText">
    <w:name w:val="annotation text"/>
    <w:basedOn w:val="Normal"/>
    <w:link w:val="CommentTextChar"/>
    <w:semiHidden/>
    <w:rsid w:val="00391973"/>
  </w:style>
  <w:style w:type="character" w:customStyle="1" w:styleId="CommentTextChar">
    <w:name w:val="Comment Text Char"/>
    <w:link w:val="CommentText"/>
    <w:semiHidden/>
    <w:locked/>
    <w:rsid w:val="00EE0883"/>
    <w:rPr>
      <w:rFonts w:ascii="Arial" w:hAnsi="Arial" w:cs="Times New Roman"/>
      <w:sz w:val="20"/>
      <w:szCs w:val="20"/>
    </w:rPr>
  </w:style>
  <w:style w:type="paragraph" w:styleId="CommentSubject">
    <w:name w:val="annotation subject"/>
    <w:basedOn w:val="CommentText"/>
    <w:next w:val="CommentText"/>
    <w:link w:val="CommentSubjectChar"/>
    <w:uiPriority w:val="99"/>
    <w:semiHidden/>
    <w:rsid w:val="00391973"/>
    <w:rPr>
      <w:b/>
      <w:bCs/>
    </w:rPr>
  </w:style>
  <w:style w:type="character" w:customStyle="1" w:styleId="CommentSubjectChar">
    <w:name w:val="Comment Subject Char"/>
    <w:link w:val="CommentSubject"/>
    <w:uiPriority w:val="99"/>
    <w:semiHidden/>
    <w:locked/>
    <w:rsid w:val="00EE0883"/>
    <w:rPr>
      <w:rFonts w:ascii="Arial" w:hAnsi="Arial" w:cs="Times New Roman"/>
      <w:b/>
      <w:bCs/>
      <w:sz w:val="20"/>
      <w:szCs w:val="20"/>
    </w:rPr>
  </w:style>
  <w:style w:type="paragraph" w:styleId="FootnoteText">
    <w:name w:val="footnote text"/>
    <w:basedOn w:val="Normal"/>
    <w:link w:val="FootnoteTextChar"/>
    <w:uiPriority w:val="99"/>
    <w:semiHidden/>
    <w:rsid w:val="00697192"/>
  </w:style>
  <w:style w:type="character" w:customStyle="1" w:styleId="FootnoteTextChar">
    <w:name w:val="Footnote Text Char"/>
    <w:link w:val="FootnoteText"/>
    <w:uiPriority w:val="99"/>
    <w:semiHidden/>
    <w:locked/>
    <w:rsid w:val="00445857"/>
    <w:rPr>
      <w:rFonts w:ascii="Arial" w:hAnsi="Arial" w:cs="Times New Roman"/>
      <w:lang w:val="en-US" w:eastAsia="en-US" w:bidi="ar-SA"/>
    </w:rPr>
  </w:style>
  <w:style w:type="paragraph" w:styleId="z-TopofForm">
    <w:name w:val="HTML Top of Form"/>
    <w:basedOn w:val="Normal"/>
    <w:next w:val="Normal"/>
    <w:link w:val="z-TopofFormChar"/>
    <w:hidden/>
    <w:uiPriority w:val="99"/>
    <w:rsid w:val="00E73988"/>
    <w:pPr>
      <w:pBdr>
        <w:bottom w:val="single" w:sz="6" w:space="1" w:color="auto"/>
      </w:pBdr>
      <w:jc w:val="center"/>
    </w:pPr>
    <w:rPr>
      <w:rFonts w:cs="Arial"/>
      <w:vanish/>
      <w:sz w:val="16"/>
      <w:szCs w:val="16"/>
    </w:rPr>
  </w:style>
  <w:style w:type="character" w:customStyle="1" w:styleId="z-TopofFormChar">
    <w:name w:val="z-Top of Form Char"/>
    <w:link w:val="z-TopofForm"/>
    <w:uiPriority w:val="99"/>
    <w:semiHidden/>
    <w:locked/>
    <w:rsid w:val="00EE0883"/>
    <w:rPr>
      <w:rFonts w:ascii="Arial" w:hAnsi="Arial" w:cs="Arial"/>
      <w:vanish/>
      <w:sz w:val="16"/>
      <w:szCs w:val="16"/>
    </w:rPr>
  </w:style>
  <w:style w:type="paragraph" w:styleId="z-BottomofForm">
    <w:name w:val="HTML Bottom of Form"/>
    <w:basedOn w:val="Normal"/>
    <w:next w:val="Normal"/>
    <w:link w:val="z-BottomofFormChar"/>
    <w:hidden/>
    <w:uiPriority w:val="99"/>
    <w:rsid w:val="00E73988"/>
    <w:pPr>
      <w:pBdr>
        <w:top w:val="single" w:sz="6" w:space="1" w:color="auto"/>
      </w:pBdr>
      <w:jc w:val="center"/>
    </w:pPr>
    <w:rPr>
      <w:rFonts w:cs="Arial"/>
      <w:vanish/>
      <w:sz w:val="16"/>
      <w:szCs w:val="16"/>
    </w:rPr>
  </w:style>
  <w:style w:type="character" w:customStyle="1" w:styleId="z-BottomofFormChar">
    <w:name w:val="z-Bottom of Form Char"/>
    <w:link w:val="z-BottomofForm"/>
    <w:uiPriority w:val="99"/>
    <w:semiHidden/>
    <w:locked/>
    <w:rsid w:val="00EE0883"/>
    <w:rPr>
      <w:rFonts w:ascii="Arial" w:hAnsi="Arial" w:cs="Arial"/>
      <w:vanish/>
      <w:sz w:val="16"/>
      <w:szCs w:val="16"/>
    </w:rPr>
  </w:style>
  <w:style w:type="paragraph" w:customStyle="1" w:styleId="Bullet2">
    <w:name w:val="Bullet 2"/>
    <w:rsid w:val="00A13D04"/>
    <w:pPr>
      <w:numPr>
        <w:numId w:val="1"/>
      </w:numPr>
      <w:tabs>
        <w:tab w:val="clear" w:pos="1080"/>
        <w:tab w:val="left" w:pos="1440"/>
      </w:tabs>
      <w:spacing w:before="40" w:after="20"/>
      <w:ind w:left="1440"/>
    </w:pPr>
    <w:rPr>
      <w:rFonts w:ascii="Arial" w:hAnsi="Arial"/>
      <w:szCs w:val="22"/>
    </w:rPr>
  </w:style>
  <w:style w:type="paragraph" w:customStyle="1" w:styleId="Bullet3">
    <w:name w:val="Bullet 3"/>
    <w:rsid w:val="00140CE1"/>
    <w:pPr>
      <w:numPr>
        <w:numId w:val="2"/>
      </w:numPr>
      <w:tabs>
        <w:tab w:val="clear" w:pos="723"/>
        <w:tab w:val="num" w:pos="720"/>
        <w:tab w:val="left" w:pos="1710"/>
      </w:tabs>
      <w:spacing w:before="40" w:after="20"/>
      <w:ind w:left="1710" w:hanging="288"/>
    </w:pPr>
    <w:rPr>
      <w:rFonts w:ascii="Arial" w:hAnsi="Arial"/>
      <w:szCs w:val="22"/>
    </w:rPr>
  </w:style>
  <w:style w:type="paragraph" w:styleId="EndnoteText">
    <w:name w:val="endnote text"/>
    <w:basedOn w:val="Normal"/>
    <w:link w:val="EndnoteTextChar"/>
    <w:uiPriority w:val="99"/>
    <w:semiHidden/>
    <w:rsid w:val="004C2282"/>
    <w:pPr>
      <w:widowControl w:val="0"/>
      <w:tabs>
        <w:tab w:val="left" w:pos="360"/>
      </w:tabs>
      <w:ind w:left="360" w:hanging="360"/>
    </w:pPr>
  </w:style>
  <w:style w:type="character" w:customStyle="1" w:styleId="EndnoteTextChar">
    <w:name w:val="Endnote Text Char"/>
    <w:link w:val="EndnoteText"/>
    <w:uiPriority w:val="99"/>
    <w:semiHidden/>
    <w:locked/>
    <w:rsid w:val="00EE0883"/>
    <w:rPr>
      <w:rFonts w:ascii="Arial" w:hAnsi="Arial" w:cs="Times New Roman"/>
      <w:sz w:val="20"/>
      <w:szCs w:val="20"/>
    </w:rPr>
  </w:style>
  <w:style w:type="character" w:customStyle="1" w:styleId="CharChar2">
    <w:name w:val="Char Char2"/>
    <w:uiPriority w:val="99"/>
    <w:semiHidden/>
    <w:rsid w:val="004C5E35"/>
    <w:rPr>
      <w:rFonts w:ascii="Arial Narrow" w:hAnsi="Arial Narrow" w:cs="Times New Roman"/>
      <w:i/>
      <w:lang w:val="en-US" w:eastAsia="en-US" w:bidi="ar-SA"/>
    </w:rPr>
  </w:style>
  <w:style w:type="paragraph" w:styleId="DocumentMap">
    <w:name w:val="Document Map"/>
    <w:basedOn w:val="Normal"/>
    <w:link w:val="DocumentMapChar"/>
    <w:uiPriority w:val="99"/>
    <w:semiHidden/>
    <w:locked/>
    <w:rsid w:val="0037729D"/>
    <w:rPr>
      <w:rFonts w:ascii="Tahoma" w:hAnsi="Tahoma" w:cs="Tahoma"/>
      <w:sz w:val="16"/>
      <w:szCs w:val="16"/>
    </w:rPr>
  </w:style>
  <w:style w:type="character" w:customStyle="1" w:styleId="DocumentMapChar">
    <w:name w:val="Document Map Char"/>
    <w:link w:val="DocumentMap"/>
    <w:uiPriority w:val="99"/>
    <w:semiHidden/>
    <w:locked/>
    <w:rsid w:val="0037729D"/>
    <w:rPr>
      <w:rFonts w:ascii="Tahoma" w:hAnsi="Tahoma" w:cs="Tahoma"/>
      <w:sz w:val="16"/>
      <w:szCs w:val="16"/>
    </w:rPr>
  </w:style>
  <w:style w:type="paragraph" w:customStyle="1" w:styleId="Heading-FrontMatter">
    <w:name w:val="Heading - Front Matter"/>
    <w:next w:val="BodyText"/>
    <w:qFormat/>
    <w:rsid w:val="0053752B"/>
    <w:pPr>
      <w:spacing w:before="240" w:after="300"/>
      <w:jc w:val="center"/>
    </w:pPr>
    <w:rPr>
      <w:rFonts w:ascii="Arial" w:hAnsi="Arial"/>
      <w:b/>
      <w:bCs/>
      <w:kern w:val="32"/>
      <w:sz w:val="32"/>
      <w:szCs w:val="32"/>
    </w:rPr>
  </w:style>
  <w:style w:type="paragraph" w:customStyle="1" w:styleId="TableColumnHeading">
    <w:name w:val="Table Column Heading"/>
    <w:qFormat/>
    <w:rsid w:val="0053752B"/>
    <w:pPr>
      <w:spacing w:before="40" w:after="40"/>
      <w:jc w:val="center"/>
    </w:pPr>
    <w:rPr>
      <w:rFonts w:ascii="Arial" w:hAnsi="Arial"/>
      <w:b/>
      <w:bCs/>
      <w:szCs w:val="24"/>
    </w:rPr>
  </w:style>
  <w:style w:type="table" w:styleId="MediumShading2-Accent4">
    <w:name w:val="Medium Shading 2 Accent 4"/>
    <w:basedOn w:val="TableNormal"/>
    <w:uiPriority w:val="64"/>
    <w:rsid w:val="0055693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Grid3-Accent4">
    <w:name w:val="Medium Grid 3 Accent 4"/>
    <w:basedOn w:val="TableNormal"/>
    <w:uiPriority w:val="69"/>
    <w:rsid w:val="0055693C"/>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MediumGrid2">
    <w:name w:val="Medium Grid 2"/>
    <w:basedOn w:val="TableNormal"/>
    <w:uiPriority w:val="68"/>
    <w:rsid w:val="0055693C"/>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styleId="MediumList2-Accent4">
    <w:name w:val="Medium List 2 Accent 4"/>
    <w:basedOn w:val="TableNormal"/>
    <w:uiPriority w:val="66"/>
    <w:rsid w:val="0055693C"/>
    <w:rPr>
      <w:rFonts w:ascii="Cambria" w:hAnsi="Cambria"/>
      <w:color w:val="000000"/>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LightList-Accent4">
    <w:name w:val="Light List Accent 4"/>
    <w:basedOn w:val="TableNormal"/>
    <w:uiPriority w:val="61"/>
    <w:rsid w:val="0055693C"/>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Grid-Accent4">
    <w:name w:val="Light Grid Accent 4"/>
    <w:basedOn w:val="TableNormal"/>
    <w:uiPriority w:val="62"/>
    <w:rsid w:val="0055693C"/>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ColorfulGrid-Accent1">
    <w:name w:val="Colorful Grid Accent 1"/>
    <w:basedOn w:val="TableNormal"/>
    <w:uiPriority w:val="73"/>
    <w:rsid w:val="008D4CD5"/>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List-Accent1">
    <w:name w:val="Colorful List Accent 1"/>
    <w:basedOn w:val="TableNormal"/>
    <w:uiPriority w:val="72"/>
    <w:rsid w:val="008D4CD5"/>
    <w:rPr>
      <w:color w:val="000000"/>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MediumGrid1-Accent1">
    <w:name w:val="Medium Grid 1 Accent 1"/>
    <w:basedOn w:val="TableNormal"/>
    <w:uiPriority w:val="67"/>
    <w:rsid w:val="008D4CD5"/>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paragraph" w:customStyle="1" w:styleId="TableText">
    <w:name w:val="Table Text"/>
    <w:link w:val="TableTextChar"/>
    <w:qFormat/>
    <w:rsid w:val="00AD50DD"/>
    <w:pPr>
      <w:spacing w:before="40" w:after="40"/>
    </w:pPr>
    <w:rPr>
      <w:rFonts w:ascii="Arial" w:hAnsi="Arial"/>
    </w:rPr>
  </w:style>
  <w:style w:type="character" w:customStyle="1" w:styleId="TableTextChar">
    <w:name w:val="Table Text Char"/>
    <w:basedOn w:val="DefaultParagraphFont"/>
    <w:link w:val="TableText"/>
    <w:locked/>
    <w:rsid w:val="00AD50DD"/>
    <w:rPr>
      <w:rFonts w:ascii="Arial" w:hAnsi="Arial"/>
    </w:rPr>
  </w:style>
  <w:style w:type="table" w:styleId="LightShading-Accent1">
    <w:name w:val="Light Shading Accent 1"/>
    <w:basedOn w:val="TableNormal"/>
    <w:uiPriority w:val="60"/>
    <w:rsid w:val="005D5B45"/>
    <w:pPr>
      <w:spacing w:after="200" w:line="276" w:lineRule="auto"/>
    </w:pPr>
    <w:rPr>
      <w:rFonts w:ascii="Calibri" w:hAnsi="Calibri"/>
      <w:color w:val="365F91"/>
      <w:sz w:val="22"/>
      <w:szCs w:val="22"/>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OCHeading">
    <w:name w:val="TOC Heading"/>
    <w:basedOn w:val="Heading1"/>
    <w:next w:val="Normal"/>
    <w:uiPriority w:val="39"/>
    <w:semiHidden/>
    <w:unhideWhenUsed/>
    <w:qFormat/>
    <w:rsid w:val="00DC28B7"/>
    <w:pPr>
      <w:keepLines/>
      <w:numPr>
        <w:numId w:val="0"/>
      </w:numPr>
      <w:spacing w:before="480" w:after="0" w:line="276" w:lineRule="auto"/>
      <w:outlineLvl w:val="9"/>
    </w:pPr>
    <w:rPr>
      <w:rFonts w:ascii="Cambria" w:hAnsi="Cambria"/>
      <w:color w:val="365F91"/>
      <w:kern w:val="0"/>
      <w:sz w:val="28"/>
      <w:szCs w:val="28"/>
      <w:lang w:eastAsia="ja-JP"/>
    </w:rPr>
  </w:style>
  <w:style w:type="paragraph" w:styleId="TOC4">
    <w:name w:val="toc 4"/>
    <w:basedOn w:val="BodyText"/>
    <w:next w:val="BodyText"/>
    <w:autoRedefine/>
    <w:uiPriority w:val="39"/>
    <w:unhideWhenUsed/>
    <w:qFormat/>
    <w:rsid w:val="008C69B8"/>
    <w:pPr>
      <w:tabs>
        <w:tab w:val="clear" w:pos="6120"/>
        <w:tab w:val="left" w:pos="1625"/>
        <w:tab w:val="right" w:leader="dot" w:pos="9187"/>
      </w:tabs>
      <w:spacing w:before="40" w:after="40"/>
      <w:ind w:left="1771" w:right="288" w:hanging="907"/>
    </w:pPr>
    <w:rPr>
      <w:rFonts w:ascii="Arial" w:hAnsi="Arial"/>
      <w:noProof/>
      <w:sz w:val="20"/>
    </w:rPr>
  </w:style>
  <w:style w:type="paragraph" w:styleId="TOC5">
    <w:name w:val="toc 5"/>
    <w:basedOn w:val="BodyText"/>
    <w:next w:val="BodyText"/>
    <w:autoRedefine/>
    <w:uiPriority w:val="39"/>
    <w:unhideWhenUsed/>
    <w:rsid w:val="007B6811"/>
    <w:pPr>
      <w:spacing w:before="0" w:after="100" w:line="276" w:lineRule="auto"/>
      <w:ind w:left="880"/>
    </w:pPr>
  </w:style>
  <w:style w:type="paragraph" w:styleId="TOC6">
    <w:name w:val="toc 6"/>
    <w:basedOn w:val="Normal"/>
    <w:next w:val="BodyText"/>
    <w:autoRedefine/>
    <w:uiPriority w:val="39"/>
    <w:unhideWhenUsed/>
    <w:rsid w:val="007B6811"/>
    <w:pPr>
      <w:spacing w:before="0" w:after="100" w:line="276" w:lineRule="auto"/>
      <w:ind w:left="1100"/>
    </w:pPr>
    <w:rPr>
      <w:szCs w:val="22"/>
    </w:rPr>
  </w:style>
  <w:style w:type="paragraph" w:styleId="TOC7">
    <w:name w:val="toc 7"/>
    <w:basedOn w:val="Normal"/>
    <w:next w:val="BodyText"/>
    <w:autoRedefine/>
    <w:uiPriority w:val="39"/>
    <w:unhideWhenUsed/>
    <w:rsid w:val="007B6811"/>
    <w:pPr>
      <w:spacing w:before="0" w:after="100" w:line="276" w:lineRule="auto"/>
      <w:ind w:left="1320"/>
    </w:pPr>
    <w:rPr>
      <w:szCs w:val="22"/>
    </w:rPr>
  </w:style>
  <w:style w:type="paragraph" w:styleId="TOC8">
    <w:name w:val="toc 8"/>
    <w:basedOn w:val="Normal"/>
    <w:next w:val="BodyText"/>
    <w:autoRedefine/>
    <w:uiPriority w:val="39"/>
    <w:unhideWhenUsed/>
    <w:rsid w:val="007B6811"/>
    <w:pPr>
      <w:spacing w:before="0" w:after="100" w:line="276" w:lineRule="auto"/>
      <w:ind w:left="1540"/>
    </w:pPr>
    <w:rPr>
      <w:szCs w:val="22"/>
    </w:rPr>
  </w:style>
  <w:style w:type="paragraph" w:styleId="ListParagraph">
    <w:name w:val="List Paragraph"/>
    <w:basedOn w:val="Normal"/>
    <w:uiPriority w:val="34"/>
    <w:qFormat/>
    <w:rsid w:val="00B52774"/>
    <w:pPr>
      <w:ind w:left="720"/>
      <w:contextualSpacing/>
    </w:pPr>
  </w:style>
  <w:style w:type="paragraph" w:styleId="Revision">
    <w:name w:val="Revision"/>
    <w:hidden/>
    <w:uiPriority w:val="99"/>
    <w:semiHidden/>
    <w:rsid w:val="00C57D28"/>
    <w:rPr>
      <w:rFonts w:ascii="Arial" w:hAnsi="Arial"/>
    </w:rPr>
  </w:style>
  <w:style w:type="character" w:styleId="PlaceholderText">
    <w:name w:val="Placeholder Text"/>
    <w:uiPriority w:val="99"/>
    <w:semiHidden/>
    <w:rsid w:val="00DB0251"/>
    <w:rPr>
      <w:color w:val="808080"/>
    </w:rPr>
  </w:style>
  <w:style w:type="paragraph" w:customStyle="1" w:styleId="InfoTBD">
    <w:name w:val="InfoTBD"/>
    <w:basedOn w:val="BodyText"/>
    <w:next w:val="BodyText"/>
    <w:link w:val="InfoTBDChar"/>
    <w:qFormat/>
    <w:rsid w:val="0017652A"/>
    <w:rPr>
      <w:i/>
      <w:color w:val="002060"/>
    </w:rPr>
  </w:style>
  <w:style w:type="character" w:customStyle="1" w:styleId="InfoTBDChar">
    <w:name w:val="InfoTBD Char"/>
    <w:link w:val="InfoTBD"/>
    <w:rsid w:val="00D8318A"/>
    <w:rPr>
      <w:rFonts w:ascii="Arial" w:hAnsi="Arial"/>
      <w:i/>
      <w:color w:val="002060"/>
      <w:sz w:val="24"/>
      <w:szCs w:val="22"/>
    </w:rPr>
  </w:style>
  <w:style w:type="paragraph" w:styleId="List4">
    <w:name w:val="List 4"/>
    <w:basedOn w:val="Normal"/>
    <w:uiPriority w:val="99"/>
    <w:semiHidden/>
    <w:unhideWhenUsed/>
    <w:locked/>
    <w:rsid w:val="00D62E40"/>
    <w:pPr>
      <w:ind w:left="1440" w:hanging="360"/>
      <w:contextualSpacing/>
    </w:pPr>
  </w:style>
  <w:style w:type="paragraph" w:customStyle="1" w:styleId="Glossary">
    <w:name w:val="Glossary"/>
    <w:basedOn w:val="Normal"/>
    <w:rsid w:val="00631AFA"/>
    <w:pPr>
      <w:tabs>
        <w:tab w:val="left" w:pos="4320"/>
      </w:tabs>
      <w:spacing w:before="0" w:after="0"/>
      <w:ind w:left="4320" w:hanging="4320"/>
    </w:pPr>
  </w:style>
  <w:style w:type="paragraph" w:customStyle="1" w:styleId="Note">
    <w:name w:val="Note"/>
    <w:basedOn w:val="BodyText"/>
    <w:qFormat/>
    <w:rsid w:val="00C54497"/>
    <w:pPr>
      <w:keepNext/>
      <w:pBdr>
        <w:bottom w:val="single" w:sz="6" w:space="1" w:color="0000FF"/>
      </w:pBdr>
      <w:spacing w:after="0"/>
      <w:ind w:left="900"/>
    </w:pPr>
    <w:rPr>
      <w:rFonts w:ascii="Arial" w:hAnsi="Arial"/>
      <w:b/>
      <w:color w:val="0000FF"/>
      <w:sz w:val="20"/>
    </w:rPr>
  </w:style>
  <w:style w:type="paragraph" w:styleId="BodyTextIndent">
    <w:name w:val="Body Text Indent"/>
    <w:basedOn w:val="Normal"/>
    <w:link w:val="BodyTextIndentChar"/>
    <w:locked/>
    <w:rsid w:val="00976427"/>
    <w:pPr>
      <w:spacing w:before="0" w:after="0"/>
      <w:ind w:left="360"/>
    </w:pPr>
  </w:style>
  <w:style w:type="character" w:customStyle="1" w:styleId="BodyTextIndentChar">
    <w:name w:val="Body Text Indent Char"/>
    <w:link w:val="BodyTextIndent"/>
    <w:rsid w:val="00976427"/>
    <w:rPr>
      <w:sz w:val="24"/>
    </w:rPr>
  </w:style>
  <w:style w:type="paragraph" w:customStyle="1" w:styleId="BulletListIndent">
    <w:name w:val="Bullet List Indent"/>
    <w:basedOn w:val="BulletListMultiple"/>
    <w:qFormat/>
    <w:rsid w:val="00C54497"/>
    <w:pPr>
      <w:ind w:left="1260"/>
    </w:pPr>
  </w:style>
  <w:style w:type="character" w:styleId="FollowedHyperlink">
    <w:name w:val="FollowedHyperlink"/>
    <w:uiPriority w:val="99"/>
    <w:semiHidden/>
    <w:unhideWhenUsed/>
    <w:locked/>
    <w:rsid w:val="00224913"/>
    <w:rPr>
      <w:color w:val="800080"/>
      <w:u w:val="single"/>
    </w:rPr>
  </w:style>
  <w:style w:type="paragraph" w:styleId="Caption">
    <w:name w:val="caption"/>
    <w:aliases w:val="Figure Caption2"/>
    <w:basedOn w:val="Normal"/>
    <w:next w:val="Normal"/>
    <w:uiPriority w:val="99"/>
    <w:qFormat/>
    <w:rsid w:val="00F926A4"/>
    <w:pPr>
      <w:keepNext/>
      <w:spacing w:before="360" w:after="80"/>
      <w:jc w:val="center"/>
    </w:pPr>
    <w:rPr>
      <w:b/>
      <w:bCs/>
      <w:szCs w:val="18"/>
    </w:rPr>
  </w:style>
  <w:style w:type="paragraph" w:customStyle="1" w:styleId="Question">
    <w:name w:val="Question"/>
    <w:basedOn w:val="BulletListMultiple"/>
    <w:qFormat/>
    <w:rsid w:val="00D21457"/>
    <w:pPr>
      <w:numPr>
        <w:numId w:val="0"/>
      </w:numPr>
      <w:pBdr>
        <w:bottom w:val="single" w:sz="12" w:space="1" w:color="auto"/>
      </w:pBdr>
      <w:spacing w:before="240" w:after="120"/>
    </w:pPr>
    <w:rPr>
      <w:b/>
    </w:rPr>
  </w:style>
  <w:style w:type="paragraph" w:customStyle="1" w:styleId="CoverProgram">
    <w:name w:val="Cover Program"/>
    <w:qFormat/>
    <w:rsid w:val="0053752B"/>
    <w:pPr>
      <w:jc w:val="center"/>
    </w:pPr>
    <w:rPr>
      <w:rFonts w:ascii="Arial" w:hAnsi="Arial"/>
      <w:b/>
      <w:sz w:val="32"/>
      <w:szCs w:val="22"/>
    </w:rPr>
  </w:style>
  <w:style w:type="paragraph" w:customStyle="1" w:styleId="DSSECSBodyText">
    <w:name w:val="DSS ECS  Body Text"/>
    <w:link w:val="DSSECSBodyTextChar"/>
    <w:qFormat/>
    <w:rsid w:val="0053752B"/>
    <w:pPr>
      <w:spacing w:after="120" w:line="276" w:lineRule="auto"/>
    </w:pPr>
    <w:rPr>
      <w:rFonts w:ascii="Arial" w:hAnsi="Arial"/>
    </w:rPr>
  </w:style>
  <w:style w:type="character" w:customStyle="1" w:styleId="DSSECSBodyTextChar">
    <w:name w:val="DSS ECS  Body Text Char"/>
    <w:link w:val="DSSECSBodyText"/>
    <w:locked/>
    <w:rsid w:val="0053752B"/>
    <w:rPr>
      <w:rFonts w:ascii="Arial" w:hAnsi="Arial"/>
    </w:rPr>
  </w:style>
  <w:style w:type="paragraph" w:customStyle="1" w:styleId="CoverContract">
    <w:name w:val="Cover Contract"/>
    <w:basedOn w:val="CoverProgram"/>
    <w:qFormat/>
    <w:rsid w:val="0053752B"/>
    <w:rPr>
      <w:sz w:val="24"/>
    </w:rPr>
  </w:style>
  <w:style w:type="paragraph" w:customStyle="1" w:styleId="CoverAddress">
    <w:name w:val="Cover Address"/>
    <w:basedOn w:val="CoverProgram"/>
    <w:qFormat/>
    <w:rsid w:val="0053752B"/>
    <w:rPr>
      <w:i/>
      <w:sz w:val="24"/>
    </w:rPr>
  </w:style>
  <w:style w:type="paragraph" w:customStyle="1" w:styleId="Footer-Classification">
    <w:name w:val="Footer-Classification"/>
    <w:qFormat/>
    <w:rsid w:val="00863B1D"/>
    <w:pPr>
      <w:spacing w:before="40"/>
      <w:jc w:val="center"/>
    </w:pPr>
    <w:rPr>
      <w:rFonts w:ascii="Arial Narrow" w:hAnsi="Arial Narrow"/>
      <w:b/>
      <w:i/>
      <w:sz w:val="24"/>
      <w:szCs w:val="28"/>
    </w:rPr>
  </w:style>
  <w:style w:type="character" w:styleId="PageNumber">
    <w:name w:val="page number"/>
    <w:basedOn w:val="DefaultParagraphFont"/>
    <w:locked/>
    <w:rsid w:val="000B133C"/>
  </w:style>
  <w:style w:type="paragraph" w:customStyle="1" w:styleId="Notes-Bullets">
    <w:name w:val="Notes-Bullets"/>
    <w:basedOn w:val="BulletListMultipleLast"/>
    <w:qFormat/>
    <w:rsid w:val="00F1648E"/>
    <w:pPr>
      <w:numPr>
        <w:numId w:val="84"/>
      </w:numPr>
      <w:spacing w:after="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317769">
      <w:bodyDiv w:val="1"/>
      <w:marLeft w:val="0"/>
      <w:marRight w:val="0"/>
      <w:marTop w:val="0"/>
      <w:marBottom w:val="0"/>
      <w:divBdr>
        <w:top w:val="none" w:sz="0" w:space="0" w:color="auto"/>
        <w:left w:val="none" w:sz="0" w:space="0" w:color="auto"/>
        <w:bottom w:val="none" w:sz="0" w:space="0" w:color="auto"/>
        <w:right w:val="none" w:sz="0" w:space="0" w:color="auto"/>
      </w:divBdr>
      <w:divsChild>
        <w:div w:id="1627665558">
          <w:marLeft w:val="893"/>
          <w:marRight w:val="0"/>
          <w:marTop w:val="0"/>
          <w:marBottom w:val="0"/>
          <w:divBdr>
            <w:top w:val="none" w:sz="0" w:space="0" w:color="auto"/>
            <w:left w:val="none" w:sz="0" w:space="0" w:color="auto"/>
            <w:bottom w:val="none" w:sz="0" w:space="0" w:color="auto"/>
            <w:right w:val="none" w:sz="0" w:space="0" w:color="auto"/>
          </w:divBdr>
        </w:div>
      </w:divsChild>
    </w:div>
    <w:div w:id="81729612">
      <w:bodyDiv w:val="1"/>
      <w:marLeft w:val="0"/>
      <w:marRight w:val="0"/>
      <w:marTop w:val="0"/>
      <w:marBottom w:val="0"/>
      <w:divBdr>
        <w:top w:val="none" w:sz="0" w:space="0" w:color="auto"/>
        <w:left w:val="none" w:sz="0" w:space="0" w:color="auto"/>
        <w:bottom w:val="none" w:sz="0" w:space="0" w:color="auto"/>
        <w:right w:val="none" w:sz="0" w:space="0" w:color="auto"/>
      </w:divBdr>
    </w:div>
    <w:div w:id="87964244">
      <w:bodyDiv w:val="1"/>
      <w:marLeft w:val="0"/>
      <w:marRight w:val="0"/>
      <w:marTop w:val="0"/>
      <w:marBottom w:val="0"/>
      <w:divBdr>
        <w:top w:val="none" w:sz="0" w:space="0" w:color="auto"/>
        <w:left w:val="none" w:sz="0" w:space="0" w:color="auto"/>
        <w:bottom w:val="none" w:sz="0" w:space="0" w:color="auto"/>
        <w:right w:val="none" w:sz="0" w:space="0" w:color="auto"/>
      </w:divBdr>
    </w:div>
    <w:div w:id="125465040">
      <w:bodyDiv w:val="1"/>
      <w:marLeft w:val="0"/>
      <w:marRight w:val="0"/>
      <w:marTop w:val="0"/>
      <w:marBottom w:val="0"/>
      <w:divBdr>
        <w:top w:val="none" w:sz="0" w:space="0" w:color="auto"/>
        <w:left w:val="none" w:sz="0" w:space="0" w:color="auto"/>
        <w:bottom w:val="none" w:sz="0" w:space="0" w:color="auto"/>
        <w:right w:val="none" w:sz="0" w:space="0" w:color="auto"/>
      </w:divBdr>
    </w:div>
    <w:div w:id="151407297">
      <w:bodyDiv w:val="1"/>
      <w:marLeft w:val="0"/>
      <w:marRight w:val="0"/>
      <w:marTop w:val="0"/>
      <w:marBottom w:val="0"/>
      <w:divBdr>
        <w:top w:val="none" w:sz="0" w:space="0" w:color="auto"/>
        <w:left w:val="none" w:sz="0" w:space="0" w:color="auto"/>
        <w:bottom w:val="none" w:sz="0" w:space="0" w:color="auto"/>
        <w:right w:val="none" w:sz="0" w:space="0" w:color="auto"/>
      </w:divBdr>
    </w:div>
    <w:div w:id="208108782">
      <w:bodyDiv w:val="1"/>
      <w:marLeft w:val="0"/>
      <w:marRight w:val="0"/>
      <w:marTop w:val="0"/>
      <w:marBottom w:val="0"/>
      <w:divBdr>
        <w:top w:val="none" w:sz="0" w:space="0" w:color="auto"/>
        <w:left w:val="none" w:sz="0" w:space="0" w:color="auto"/>
        <w:bottom w:val="none" w:sz="0" w:space="0" w:color="auto"/>
        <w:right w:val="none" w:sz="0" w:space="0" w:color="auto"/>
      </w:divBdr>
    </w:div>
    <w:div w:id="227616852">
      <w:marLeft w:val="0"/>
      <w:marRight w:val="0"/>
      <w:marTop w:val="0"/>
      <w:marBottom w:val="0"/>
      <w:divBdr>
        <w:top w:val="none" w:sz="0" w:space="0" w:color="auto"/>
        <w:left w:val="none" w:sz="0" w:space="0" w:color="auto"/>
        <w:bottom w:val="none" w:sz="0" w:space="0" w:color="auto"/>
        <w:right w:val="none" w:sz="0" w:space="0" w:color="auto"/>
      </w:divBdr>
    </w:div>
    <w:div w:id="227616853">
      <w:marLeft w:val="0"/>
      <w:marRight w:val="0"/>
      <w:marTop w:val="0"/>
      <w:marBottom w:val="0"/>
      <w:divBdr>
        <w:top w:val="none" w:sz="0" w:space="0" w:color="auto"/>
        <w:left w:val="none" w:sz="0" w:space="0" w:color="auto"/>
        <w:bottom w:val="none" w:sz="0" w:space="0" w:color="auto"/>
        <w:right w:val="none" w:sz="0" w:space="0" w:color="auto"/>
      </w:divBdr>
    </w:div>
    <w:div w:id="227616855">
      <w:marLeft w:val="0"/>
      <w:marRight w:val="0"/>
      <w:marTop w:val="0"/>
      <w:marBottom w:val="0"/>
      <w:divBdr>
        <w:top w:val="none" w:sz="0" w:space="0" w:color="auto"/>
        <w:left w:val="none" w:sz="0" w:space="0" w:color="auto"/>
        <w:bottom w:val="none" w:sz="0" w:space="0" w:color="auto"/>
        <w:right w:val="none" w:sz="0" w:space="0" w:color="auto"/>
      </w:divBdr>
    </w:div>
    <w:div w:id="227616858">
      <w:marLeft w:val="0"/>
      <w:marRight w:val="0"/>
      <w:marTop w:val="0"/>
      <w:marBottom w:val="0"/>
      <w:divBdr>
        <w:top w:val="none" w:sz="0" w:space="0" w:color="auto"/>
        <w:left w:val="none" w:sz="0" w:space="0" w:color="auto"/>
        <w:bottom w:val="none" w:sz="0" w:space="0" w:color="auto"/>
        <w:right w:val="none" w:sz="0" w:space="0" w:color="auto"/>
      </w:divBdr>
    </w:div>
    <w:div w:id="227616861">
      <w:marLeft w:val="0"/>
      <w:marRight w:val="0"/>
      <w:marTop w:val="0"/>
      <w:marBottom w:val="0"/>
      <w:divBdr>
        <w:top w:val="none" w:sz="0" w:space="0" w:color="auto"/>
        <w:left w:val="none" w:sz="0" w:space="0" w:color="auto"/>
        <w:bottom w:val="none" w:sz="0" w:space="0" w:color="auto"/>
        <w:right w:val="none" w:sz="0" w:space="0" w:color="auto"/>
      </w:divBdr>
    </w:div>
    <w:div w:id="227616862">
      <w:marLeft w:val="0"/>
      <w:marRight w:val="0"/>
      <w:marTop w:val="0"/>
      <w:marBottom w:val="0"/>
      <w:divBdr>
        <w:top w:val="none" w:sz="0" w:space="0" w:color="auto"/>
        <w:left w:val="none" w:sz="0" w:space="0" w:color="auto"/>
        <w:bottom w:val="none" w:sz="0" w:space="0" w:color="auto"/>
        <w:right w:val="none" w:sz="0" w:space="0" w:color="auto"/>
      </w:divBdr>
    </w:div>
    <w:div w:id="227616864">
      <w:marLeft w:val="0"/>
      <w:marRight w:val="0"/>
      <w:marTop w:val="0"/>
      <w:marBottom w:val="0"/>
      <w:divBdr>
        <w:top w:val="none" w:sz="0" w:space="0" w:color="auto"/>
        <w:left w:val="none" w:sz="0" w:space="0" w:color="auto"/>
        <w:bottom w:val="none" w:sz="0" w:space="0" w:color="auto"/>
        <w:right w:val="none" w:sz="0" w:space="0" w:color="auto"/>
      </w:divBdr>
    </w:div>
    <w:div w:id="227616868">
      <w:marLeft w:val="0"/>
      <w:marRight w:val="0"/>
      <w:marTop w:val="0"/>
      <w:marBottom w:val="0"/>
      <w:divBdr>
        <w:top w:val="none" w:sz="0" w:space="0" w:color="auto"/>
        <w:left w:val="none" w:sz="0" w:space="0" w:color="auto"/>
        <w:bottom w:val="none" w:sz="0" w:space="0" w:color="auto"/>
        <w:right w:val="none" w:sz="0" w:space="0" w:color="auto"/>
      </w:divBdr>
    </w:div>
    <w:div w:id="227616869">
      <w:marLeft w:val="0"/>
      <w:marRight w:val="0"/>
      <w:marTop w:val="0"/>
      <w:marBottom w:val="0"/>
      <w:divBdr>
        <w:top w:val="none" w:sz="0" w:space="0" w:color="auto"/>
        <w:left w:val="none" w:sz="0" w:space="0" w:color="auto"/>
        <w:bottom w:val="none" w:sz="0" w:space="0" w:color="auto"/>
        <w:right w:val="none" w:sz="0" w:space="0" w:color="auto"/>
      </w:divBdr>
    </w:div>
    <w:div w:id="227616870">
      <w:marLeft w:val="0"/>
      <w:marRight w:val="0"/>
      <w:marTop w:val="0"/>
      <w:marBottom w:val="0"/>
      <w:divBdr>
        <w:top w:val="none" w:sz="0" w:space="0" w:color="auto"/>
        <w:left w:val="none" w:sz="0" w:space="0" w:color="auto"/>
        <w:bottom w:val="none" w:sz="0" w:space="0" w:color="auto"/>
        <w:right w:val="none" w:sz="0" w:space="0" w:color="auto"/>
      </w:divBdr>
    </w:div>
    <w:div w:id="227616871">
      <w:marLeft w:val="0"/>
      <w:marRight w:val="0"/>
      <w:marTop w:val="0"/>
      <w:marBottom w:val="0"/>
      <w:divBdr>
        <w:top w:val="none" w:sz="0" w:space="0" w:color="auto"/>
        <w:left w:val="none" w:sz="0" w:space="0" w:color="auto"/>
        <w:bottom w:val="none" w:sz="0" w:space="0" w:color="auto"/>
        <w:right w:val="none" w:sz="0" w:space="0" w:color="auto"/>
      </w:divBdr>
    </w:div>
    <w:div w:id="227616878">
      <w:marLeft w:val="0"/>
      <w:marRight w:val="0"/>
      <w:marTop w:val="0"/>
      <w:marBottom w:val="0"/>
      <w:divBdr>
        <w:top w:val="none" w:sz="0" w:space="0" w:color="auto"/>
        <w:left w:val="none" w:sz="0" w:space="0" w:color="auto"/>
        <w:bottom w:val="none" w:sz="0" w:space="0" w:color="auto"/>
        <w:right w:val="none" w:sz="0" w:space="0" w:color="auto"/>
      </w:divBdr>
    </w:div>
    <w:div w:id="227616879">
      <w:marLeft w:val="0"/>
      <w:marRight w:val="0"/>
      <w:marTop w:val="0"/>
      <w:marBottom w:val="0"/>
      <w:divBdr>
        <w:top w:val="none" w:sz="0" w:space="0" w:color="auto"/>
        <w:left w:val="none" w:sz="0" w:space="0" w:color="auto"/>
        <w:bottom w:val="none" w:sz="0" w:space="0" w:color="auto"/>
        <w:right w:val="none" w:sz="0" w:space="0" w:color="auto"/>
      </w:divBdr>
    </w:div>
    <w:div w:id="227616881">
      <w:marLeft w:val="0"/>
      <w:marRight w:val="0"/>
      <w:marTop w:val="0"/>
      <w:marBottom w:val="0"/>
      <w:divBdr>
        <w:top w:val="none" w:sz="0" w:space="0" w:color="auto"/>
        <w:left w:val="none" w:sz="0" w:space="0" w:color="auto"/>
        <w:bottom w:val="none" w:sz="0" w:space="0" w:color="auto"/>
        <w:right w:val="none" w:sz="0" w:space="0" w:color="auto"/>
      </w:divBdr>
      <w:divsChild>
        <w:div w:id="227616859">
          <w:marLeft w:val="0"/>
          <w:marRight w:val="0"/>
          <w:marTop w:val="0"/>
          <w:marBottom w:val="0"/>
          <w:divBdr>
            <w:top w:val="none" w:sz="0" w:space="0" w:color="auto"/>
            <w:left w:val="none" w:sz="0" w:space="0" w:color="auto"/>
            <w:bottom w:val="none" w:sz="0" w:space="0" w:color="auto"/>
            <w:right w:val="none" w:sz="0" w:space="0" w:color="auto"/>
          </w:divBdr>
          <w:divsChild>
            <w:div w:id="227616856">
              <w:marLeft w:val="0"/>
              <w:marRight w:val="0"/>
              <w:marTop w:val="0"/>
              <w:marBottom w:val="0"/>
              <w:divBdr>
                <w:top w:val="none" w:sz="0" w:space="0" w:color="auto"/>
                <w:left w:val="none" w:sz="0" w:space="0" w:color="auto"/>
                <w:bottom w:val="none" w:sz="0" w:space="0" w:color="auto"/>
                <w:right w:val="none" w:sz="0" w:space="0" w:color="auto"/>
              </w:divBdr>
            </w:div>
            <w:div w:id="22761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6882">
      <w:marLeft w:val="0"/>
      <w:marRight w:val="0"/>
      <w:marTop w:val="0"/>
      <w:marBottom w:val="0"/>
      <w:divBdr>
        <w:top w:val="none" w:sz="0" w:space="0" w:color="auto"/>
        <w:left w:val="none" w:sz="0" w:space="0" w:color="auto"/>
        <w:bottom w:val="none" w:sz="0" w:space="0" w:color="auto"/>
        <w:right w:val="none" w:sz="0" w:space="0" w:color="auto"/>
      </w:divBdr>
    </w:div>
    <w:div w:id="227616883">
      <w:marLeft w:val="0"/>
      <w:marRight w:val="0"/>
      <w:marTop w:val="0"/>
      <w:marBottom w:val="0"/>
      <w:divBdr>
        <w:top w:val="none" w:sz="0" w:space="0" w:color="auto"/>
        <w:left w:val="none" w:sz="0" w:space="0" w:color="auto"/>
        <w:bottom w:val="none" w:sz="0" w:space="0" w:color="auto"/>
        <w:right w:val="none" w:sz="0" w:space="0" w:color="auto"/>
      </w:divBdr>
    </w:div>
    <w:div w:id="227616884">
      <w:marLeft w:val="0"/>
      <w:marRight w:val="0"/>
      <w:marTop w:val="0"/>
      <w:marBottom w:val="0"/>
      <w:divBdr>
        <w:top w:val="none" w:sz="0" w:space="0" w:color="auto"/>
        <w:left w:val="none" w:sz="0" w:space="0" w:color="auto"/>
        <w:bottom w:val="none" w:sz="0" w:space="0" w:color="auto"/>
        <w:right w:val="none" w:sz="0" w:space="0" w:color="auto"/>
      </w:divBdr>
    </w:div>
    <w:div w:id="227616885">
      <w:marLeft w:val="0"/>
      <w:marRight w:val="0"/>
      <w:marTop w:val="0"/>
      <w:marBottom w:val="0"/>
      <w:divBdr>
        <w:top w:val="none" w:sz="0" w:space="0" w:color="auto"/>
        <w:left w:val="none" w:sz="0" w:space="0" w:color="auto"/>
        <w:bottom w:val="none" w:sz="0" w:space="0" w:color="auto"/>
        <w:right w:val="none" w:sz="0" w:space="0" w:color="auto"/>
      </w:divBdr>
    </w:div>
    <w:div w:id="227616887">
      <w:marLeft w:val="0"/>
      <w:marRight w:val="0"/>
      <w:marTop w:val="0"/>
      <w:marBottom w:val="0"/>
      <w:divBdr>
        <w:top w:val="none" w:sz="0" w:space="0" w:color="auto"/>
        <w:left w:val="none" w:sz="0" w:space="0" w:color="auto"/>
        <w:bottom w:val="none" w:sz="0" w:space="0" w:color="auto"/>
        <w:right w:val="none" w:sz="0" w:space="0" w:color="auto"/>
      </w:divBdr>
      <w:divsChild>
        <w:div w:id="227616874">
          <w:marLeft w:val="0"/>
          <w:marRight w:val="0"/>
          <w:marTop w:val="0"/>
          <w:marBottom w:val="0"/>
          <w:divBdr>
            <w:top w:val="none" w:sz="0" w:space="0" w:color="auto"/>
            <w:left w:val="none" w:sz="0" w:space="0" w:color="auto"/>
            <w:bottom w:val="none" w:sz="0" w:space="0" w:color="auto"/>
            <w:right w:val="none" w:sz="0" w:space="0" w:color="auto"/>
          </w:divBdr>
          <w:divsChild>
            <w:div w:id="227616863">
              <w:marLeft w:val="0"/>
              <w:marRight w:val="0"/>
              <w:marTop w:val="0"/>
              <w:marBottom w:val="0"/>
              <w:divBdr>
                <w:top w:val="none" w:sz="0" w:space="0" w:color="auto"/>
                <w:left w:val="none" w:sz="0" w:space="0" w:color="auto"/>
                <w:bottom w:val="none" w:sz="0" w:space="0" w:color="auto"/>
                <w:right w:val="none" w:sz="0" w:space="0" w:color="auto"/>
              </w:divBdr>
            </w:div>
            <w:div w:id="227616875">
              <w:marLeft w:val="0"/>
              <w:marRight w:val="0"/>
              <w:marTop w:val="0"/>
              <w:marBottom w:val="0"/>
              <w:divBdr>
                <w:top w:val="none" w:sz="0" w:space="0" w:color="auto"/>
                <w:left w:val="none" w:sz="0" w:space="0" w:color="auto"/>
                <w:bottom w:val="none" w:sz="0" w:space="0" w:color="auto"/>
                <w:right w:val="none" w:sz="0" w:space="0" w:color="auto"/>
              </w:divBdr>
            </w:div>
            <w:div w:id="22761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6888">
      <w:marLeft w:val="0"/>
      <w:marRight w:val="0"/>
      <w:marTop w:val="0"/>
      <w:marBottom w:val="0"/>
      <w:divBdr>
        <w:top w:val="none" w:sz="0" w:space="0" w:color="auto"/>
        <w:left w:val="none" w:sz="0" w:space="0" w:color="auto"/>
        <w:bottom w:val="none" w:sz="0" w:space="0" w:color="auto"/>
        <w:right w:val="none" w:sz="0" w:space="0" w:color="auto"/>
      </w:divBdr>
      <w:divsChild>
        <w:div w:id="227616915">
          <w:marLeft w:val="0"/>
          <w:marRight w:val="0"/>
          <w:marTop w:val="0"/>
          <w:marBottom w:val="0"/>
          <w:divBdr>
            <w:top w:val="none" w:sz="0" w:space="0" w:color="auto"/>
            <w:left w:val="none" w:sz="0" w:space="0" w:color="auto"/>
            <w:bottom w:val="none" w:sz="0" w:space="0" w:color="auto"/>
            <w:right w:val="none" w:sz="0" w:space="0" w:color="auto"/>
          </w:divBdr>
        </w:div>
      </w:divsChild>
    </w:div>
    <w:div w:id="227616891">
      <w:marLeft w:val="0"/>
      <w:marRight w:val="0"/>
      <w:marTop w:val="0"/>
      <w:marBottom w:val="0"/>
      <w:divBdr>
        <w:top w:val="none" w:sz="0" w:space="0" w:color="auto"/>
        <w:left w:val="none" w:sz="0" w:space="0" w:color="auto"/>
        <w:bottom w:val="none" w:sz="0" w:space="0" w:color="auto"/>
        <w:right w:val="none" w:sz="0" w:space="0" w:color="auto"/>
      </w:divBdr>
    </w:div>
    <w:div w:id="227616892">
      <w:marLeft w:val="0"/>
      <w:marRight w:val="0"/>
      <w:marTop w:val="0"/>
      <w:marBottom w:val="0"/>
      <w:divBdr>
        <w:top w:val="none" w:sz="0" w:space="0" w:color="auto"/>
        <w:left w:val="none" w:sz="0" w:space="0" w:color="auto"/>
        <w:bottom w:val="none" w:sz="0" w:space="0" w:color="auto"/>
        <w:right w:val="none" w:sz="0" w:space="0" w:color="auto"/>
      </w:divBdr>
      <w:divsChild>
        <w:div w:id="227616900">
          <w:marLeft w:val="0"/>
          <w:marRight w:val="0"/>
          <w:marTop w:val="0"/>
          <w:marBottom w:val="0"/>
          <w:divBdr>
            <w:top w:val="none" w:sz="0" w:space="0" w:color="auto"/>
            <w:left w:val="none" w:sz="0" w:space="0" w:color="auto"/>
            <w:bottom w:val="none" w:sz="0" w:space="0" w:color="auto"/>
            <w:right w:val="none" w:sz="0" w:space="0" w:color="auto"/>
          </w:divBdr>
          <w:divsChild>
            <w:div w:id="227616899">
              <w:marLeft w:val="0"/>
              <w:marRight w:val="0"/>
              <w:marTop w:val="0"/>
              <w:marBottom w:val="0"/>
              <w:divBdr>
                <w:top w:val="none" w:sz="0" w:space="0" w:color="auto"/>
                <w:left w:val="none" w:sz="0" w:space="0" w:color="auto"/>
                <w:bottom w:val="none" w:sz="0" w:space="0" w:color="auto"/>
                <w:right w:val="none" w:sz="0" w:space="0" w:color="auto"/>
              </w:divBdr>
            </w:div>
            <w:div w:id="22761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6893">
      <w:marLeft w:val="0"/>
      <w:marRight w:val="0"/>
      <w:marTop w:val="0"/>
      <w:marBottom w:val="0"/>
      <w:divBdr>
        <w:top w:val="none" w:sz="0" w:space="0" w:color="auto"/>
        <w:left w:val="none" w:sz="0" w:space="0" w:color="auto"/>
        <w:bottom w:val="none" w:sz="0" w:space="0" w:color="auto"/>
        <w:right w:val="none" w:sz="0" w:space="0" w:color="auto"/>
      </w:divBdr>
      <w:divsChild>
        <w:div w:id="227616866">
          <w:marLeft w:val="0"/>
          <w:marRight w:val="0"/>
          <w:marTop w:val="0"/>
          <w:marBottom w:val="0"/>
          <w:divBdr>
            <w:top w:val="none" w:sz="0" w:space="0" w:color="auto"/>
            <w:left w:val="none" w:sz="0" w:space="0" w:color="auto"/>
            <w:bottom w:val="none" w:sz="0" w:space="0" w:color="auto"/>
            <w:right w:val="none" w:sz="0" w:space="0" w:color="auto"/>
          </w:divBdr>
        </w:div>
        <w:div w:id="227616876">
          <w:marLeft w:val="0"/>
          <w:marRight w:val="0"/>
          <w:marTop w:val="0"/>
          <w:marBottom w:val="0"/>
          <w:divBdr>
            <w:top w:val="none" w:sz="0" w:space="0" w:color="auto"/>
            <w:left w:val="none" w:sz="0" w:space="0" w:color="auto"/>
            <w:bottom w:val="none" w:sz="0" w:space="0" w:color="auto"/>
            <w:right w:val="none" w:sz="0" w:space="0" w:color="auto"/>
          </w:divBdr>
        </w:div>
        <w:div w:id="227616889">
          <w:marLeft w:val="0"/>
          <w:marRight w:val="0"/>
          <w:marTop w:val="0"/>
          <w:marBottom w:val="0"/>
          <w:divBdr>
            <w:top w:val="none" w:sz="0" w:space="0" w:color="auto"/>
            <w:left w:val="none" w:sz="0" w:space="0" w:color="auto"/>
            <w:bottom w:val="none" w:sz="0" w:space="0" w:color="auto"/>
            <w:right w:val="none" w:sz="0" w:space="0" w:color="auto"/>
          </w:divBdr>
        </w:div>
      </w:divsChild>
    </w:div>
    <w:div w:id="227616895">
      <w:marLeft w:val="0"/>
      <w:marRight w:val="0"/>
      <w:marTop w:val="0"/>
      <w:marBottom w:val="0"/>
      <w:divBdr>
        <w:top w:val="none" w:sz="0" w:space="0" w:color="auto"/>
        <w:left w:val="none" w:sz="0" w:space="0" w:color="auto"/>
        <w:bottom w:val="none" w:sz="0" w:space="0" w:color="auto"/>
        <w:right w:val="none" w:sz="0" w:space="0" w:color="auto"/>
      </w:divBdr>
      <w:divsChild>
        <w:div w:id="227616865">
          <w:marLeft w:val="0"/>
          <w:marRight w:val="0"/>
          <w:marTop w:val="0"/>
          <w:marBottom w:val="0"/>
          <w:divBdr>
            <w:top w:val="none" w:sz="0" w:space="0" w:color="auto"/>
            <w:left w:val="none" w:sz="0" w:space="0" w:color="auto"/>
            <w:bottom w:val="none" w:sz="0" w:space="0" w:color="auto"/>
            <w:right w:val="none" w:sz="0" w:space="0" w:color="auto"/>
          </w:divBdr>
          <w:divsChild>
            <w:div w:id="227616857">
              <w:marLeft w:val="0"/>
              <w:marRight w:val="0"/>
              <w:marTop w:val="0"/>
              <w:marBottom w:val="0"/>
              <w:divBdr>
                <w:top w:val="none" w:sz="0" w:space="0" w:color="auto"/>
                <w:left w:val="none" w:sz="0" w:space="0" w:color="auto"/>
                <w:bottom w:val="none" w:sz="0" w:space="0" w:color="auto"/>
                <w:right w:val="none" w:sz="0" w:space="0" w:color="auto"/>
              </w:divBdr>
            </w:div>
            <w:div w:id="227616872">
              <w:marLeft w:val="0"/>
              <w:marRight w:val="0"/>
              <w:marTop w:val="0"/>
              <w:marBottom w:val="0"/>
              <w:divBdr>
                <w:top w:val="none" w:sz="0" w:space="0" w:color="auto"/>
                <w:left w:val="none" w:sz="0" w:space="0" w:color="auto"/>
                <w:bottom w:val="none" w:sz="0" w:space="0" w:color="auto"/>
                <w:right w:val="none" w:sz="0" w:space="0" w:color="auto"/>
              </w:divBdr>
            </w:div>
            <w:div w:id="22761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6896">
      <w:marLeft w:val="0"/>
      <w:marRight w:val="0"/>
      <w:marTop w:val="0"/>
      <w:marBottom w:val="0"/>
      <w:divBdr>
        <w:top w:val="none" w:sz="0" w:space="0" w:color="auto"/>
        <w:left w:val="none" w:sz="0" w:space="0" w:color="auto"/>
        <w:bottom w:val="none" w:sz="0" w:space="0" w:color="auto"/>
        <w:right w:val="none" w:sz="0" w:space="0" w:color="auto"/>
      </w:divBdr>
      <w:divsChild>
        <w:div w:id="227616913">
          <w:marLeft w:val="0"/>
          <w:marRight w:val="0"/>
          <w:marTop w:val="0"/>
          <w:marBottom w:val="0"/>
          <w:divBdr>
            <w:top w:val="none" w:sz="0" w:space="0" w:color="auto"/>
            <w:left w:val="none" w:sz="0" w:space="0" w:color="auto"/>
            <w:bottom w:val="none" w:sz="0" w:space="0" w:color="auto"/>
            <w:right w:val="none" w:sz="0" w:space="0" w:color="auto"/>
          </w:divBdr>
          <w:divsChild>
            <w:div w:id="227616860">
              <w:marLeft w:val="0"/>
              <w:marRight w:val="0"/>
              <w:marTop w:val="0"/>
              <w:marBottom w:val="0"/>
              <w:divBdr>
                <w:top w:val="none" w:sz="0" w:space="0" w:color="auto"/>
                <w:left w:val="none" w:sz="0" w:space="0" w:color="auto"/>
                <w:bottom w:val="none" w:sz="0" w:space="0" w:color="auto"/>
                <w:right w:val="none" w:sz="0" w:space="0" w:color="auto"/>
              </w:divBdr>
            </w:div>
            <w:div w:id="227616867">
              <w:marLeft w:val="0"/>
              <w:marRight w:val="0"/>
              <w:marTop w:val="0"/>
              <w:marBottom w:val="0"/>
              <w:divBdr>
                <w:top w:val="none" w:sz="0" w:space="0" w:color="auto"/>
                <w:left w:val="none" w:sz="0" w:space="0" w:color="auto"/>
                <w:bottom w:val="none" w:sz="0" w:space="0" w:color="auto"/>
                <w:right w:val="none" w:sz="0" w:space="0" w:color="auto"/>
              </w:divBdr>
            </w:div>
            <w:div w:id="22761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6898">
      <w:marLeft w:val="0"/>
      <w:marRight w:val="0"/>
      <w:marTop w:val="0"/>
      <w:marBottom w:val="0"/>
      <w:divBdr>
        <w:top w:val="none" w:sz="0" w:space="0" w:color="auto"/>
        <w:left w:val="none" w:sz="0" w:space="0" w:color="auto"/>
        <w:bottom w:val="none" w:sz="0" w:space="0" w:color="auto"/>
        <w:right w:val="none" w:sz="0" w:space="0" w:color="auto"/>
      </w:divBdr>
    </w:div>
    <w:div w:id="227616901">
      <w:marLeft w:val="0"/>
      <w:marRight w:val="0"/>
      <w:marTop w:val="0"/>
      <w:marBottom w:val="0"/>
      <w:divBdr>
        <w:top w:val="none" w:sz="0" w:space="0" w:color="auto"/>
        <w:left w:val="none" w:sz="0" w:space="0" w:color="auto"/>
        <w:bottom w:val="none" w:sz="0" w:space="0" w:color="auto"/>
        <w:right w:val="none" w:sz="0" w:space="0" w:color="auto"/>
      </w:divBdr>
    </w:div>
    <w:div w:id="227616902">
      <w:marLeft w:val="0"/>
      <w:marRight w:val="0"/>
      <w:marTop w:val="0"/>
      <w:marBottom w:val="0"/>
      <w:divBdr>
        <w:top w:val="none" w:sz="0" w:space="0" w:color="auto"/>
        <w:left w:val="none" w:sz="0" w:space="0" w:color="auto"/>
        <w:bottom w:val="none" w:sz="0" w:space="0" w:color="auto"/>
        <w:right w:val="none" w:sz="0" w:space="0" w:color="auto"/>
      </w:divBdr>
    </w:div>
    <w:div w:id="227616904">
      <w:marLeft w:val="0"/>
      <w:marRight w:val="0"/>
      <w:marTop w:val="0"/>
      <w:marBottom w:val="0"/>
      <w:divBdr>
        <w:top w:val="none" w:sz="0" w:space="0" w:color="auto"/>
        <w:left w:val="none" w:sz="0" w:space="0" w:color="auto"/>
        <w:bottom w:val="none" w:sz="0" w:space="0" w:color="auto"/>
        <w:right w:val="none" w:sz="0" w:space="0" w:color="auto"/>
      </w:divBdr>
    </w:div>
    <w:div w:id="227616906">
      <w:marLeft w:val="0"/>
      <w:marRight w:val="0"/>
      <w:marTop w:val="0"/>
      <w:marBottom w:val="0"/>
      <w:divBdr>
        <w:top w:val="none" w:sz="0" w:space="0" w:color="auto"/>
        <w:left w:val="none" w:sz="0" w:space="0" w:color="auto"/>
        <w:bottom w:val="none" w:sz="0" w:space="0" w:color="auto"/>
        <w:right w:val="none" w:sz="0" w:space="0" w:color="auto"/>
      </w:divBdr>
      <w:divsChild>
        <w:div w:id="227616894">
          <w:marLeft w:val="0"/>
          <w:marRight w:val="0"/>
          <w:marTop w:val="0"/>
          <w:marBottom w:val="0"/>
          <w:divBdr>
            <w:top w:val="none" w:sz="0" w:space="0" w:color="auto"/>
            <w:left w:val="none" w:sz="0" w:space="0" w:color="auto"/>
            <w:bottom w:val="none" w:sz="0" w:space="0" w:color="auto"/>
            <w:right w:val="none" w:sz="0" w:space="0" w:color="auto"/>
          </w:divBdr>
          <w:divsChild>
            <w:div w:id="227616873">
              <w:marLeft w:val="0"/>
              <w:marRight w:val="0"/>
              <w:marTop w:val="0"/>
              <w:marBottom w:val="0"/>
              <w:divBdr>
                <w:top w:val="none" w:sz="0" w:space="0" w:color="auto"/>
                <w:left w:val="none" w:sz="0" w:space="0" w:color="auto"/>
                <w:bottom w:val="none" w:sz="0" w:space="0" w:color="auto"/>
                <w:right w:val="none" w:sz="0" w:space="0" w:color="auto"/>
              </w:divBdr>
            </w:div>
            <w:div w:id="227616880">
              <w:marLeft w:val="0"/>
              <w:marRight w:val="0"/>
              <w:marTop w:val="0"/>
              <w:marBottom w:val="0"/>
              <w:divBdr>
                <w:top w:val="none" w:sz="0" w:space="0" w:color="auto"/>
                <w:left w:val="none" w:sz="0" w:space="0" w:color="auto"/>
                <w:bottom w:val="none" w:sz="0" w:space="0" w:color="auto"/>
                <w:right w:val="none" w:sz="0" w:space="0" w:color="auto"/>
              </w:divBdr>
            </w:div>
            <w:div w:id="22761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6907">
      <w:marLeft w:val="0"/>
      <w:marRight w:val="0"/>
      <w:marTop w:val="0"/>
      <w:marBottom w:val="0"/>
      <w:divBdr>
        <w:top w:val="none" w:sz="0" w:space="0" w:color="auto"/>
        <w:left w:val="none" w:sz="0" w:space="0" w:color="auto"/>
        <w:bottom w:val="none" w:sz="0" w:space="0" w:color="auto"/>
        <w:right w:val="none" w:sz="0" w:space="0" w:color="auto"/>
      </w:divBdr>
    </w:div>
    <w:div w:id="227616908">
      <w:marLeft w:val="0"/>
      <w:marRight w:val="0"/>
      <w:marTop w:val="0"/>
      <w:marBottom w:val="0"/>
      <w:divBdr>
        <w:top w:val="none" w:sz="0" w:space="0" w:color="auto"/>
        <w:left w:val="none" w:sz="0" w:space="0" w:color="auto"/>
        <w:bottom w:val="none" w:sz="0" w:space="0" w:color="auto"/>
        <w:right w:val="none" w:sz="0" w:space="0" w:color="auto"/>
      </w:divBdr>
    </w:div>
    <w:div w:id="227616909">
      <w:marLeft w:val="0"/>
      <w:marRight w:val="0"/>
      <w:marTop w:val="0"/>
      <w:marBottom w:val="0"/>
      <w:divBdr>
        <w:top w:val="none" w:sz="0" w:space="0" w:color="auto"/>
        <w:left w:val="none" w:sz="0" w:space="0" w:color="auto"/>
        <w:bottom w:val="none" w:sz="0" w:space="0" w:color="auto"/>
        <w:right w:val="none" w:sz="0" w:space="0" w:color="auto"/>
      </w:divBdr>
    </w:div>
    <w:div w:id="227616910">
      <w:marLeft w:val="0"/>
      <w:marRight w:val="0"/>
      <w:marTop w:val="0"/>
      <w:marBottom w:val="0"/>
      <w:divBdr>
        <w:top w:val="none" w:sz="0" w:space="0" w:color="auto"/>
        <w:left w:val="none" w:sz="0" w:space="0" w:color="auto"/>
        <w:bottom w:val="none" w:sz="0" w:space="0" w:color="auto"/>
        <w:right w:val="none" w:sz="0" w:space="0" w:color="auto"/>
      </w:divBdr>
    </w:div>
    <w:div w:id="227616911">
      <w:marLeft w:val="0"/>
      <w:marRight w:val="0"/>
      <w:marTop w:val="0"/>
      <w:marBottom w:val="0"/>
      <w:divBdr>
        <w:top w:val="none" w:sz="0" w:space="0" w:color="auto"/>
        <w:left w:val="none" w:sz="0" w:space="0" w:color="auto"/>
        <w:bottom w:val="none" w:sz="0" w:space="0" w:color="auto"/>
        <w:right w:val="none" w:sz="0" w:space="0" w:color="auto"/>
      </w:divBdr>
    </w:div>
    <w:div w:id="227616912">
      <w:marLeft w:val="0"/>
      <w:marRight w:val="0"/>
      <w:marTop w:val="0"/>
      <w:marBottom w:val="0"/>
      <w:divBdr>
        <w:top w:val="none" w:sz="0" w:space="0" w:color="auto"/>
        <w:left w:val="none" w:sz="0" w:space="0" w:color="auto"/>
        <w:bottom w:val="none" w:sz="0" w:space="0" w:color="auto"/>
        <w:right w:val="none" w:sz="0" w:space="0" w:color="auto"/>
      </w:divBdr>
    </w:div>
    <w:div w:id="227616914">
      <w:marLeft w:val="0"/>
      <w:marRight w:val="0"/>
      <w:marTop w:val="0"/>
      <w:marBottom w:val="0"/>
      <w:divBdr>
        <w:top w:val="none" w:sz="0" w:space="0" w:color="auto"/>
        <w:left w:val="none" w:sz="0" w:space="0" w:color="auto"/>
        <w:bottom w:val="none" w:sz="0" w:space="0" w:color="auto"/>
        <w:right w:val="none" w:sz="0" w:space="0" w:color="auto"/>
      </w:divBdr>
    </w:div>
    <w:div w:id="227616916">
      <w:marLeft w:val="0"/>
      <w:marRight w:val="0"/>
      <w:marTop w:val="0"/>
      <w:marBottom w:val="0"/>
      <w:divBdr>
        <w:top w:val="none" w:sz="0" w:space="0" w:color="auto"/>
        <w:left w:val="none" w:sz="0" w:space="0" w:color="auto"/>
        <w:bottom w:val="none" w:sz="0" w:space="0" w:color="auto"/>
        <w:right w:val="none" w:sz="0" w:space="0" w:color="auto"/>
      </w:divBdr>
    </w:div>
    <w:div w:id="227616917">
      <w:marLeft w:val="0"/>
      <w:marRight w:val="0"/>
      <w:marTop w:val="0"/>
      <w:marBottom w:val="0"/>
      <w:divBdr>
        <w:top w:val="none" w:sz="0" w:space="0" w:color="auto"/>
        <w:left w:val="none" w:sz="0" w:space="0" w:color="auto"/>
        <w:bottom w:val="none" w:sz="0" w:space="0" w:color="auto"/>
        <w:right w:val="none" w:sz="0" w:space="0" w:color="auto"/>
      </w:divBdr>
    </w:div>
    <w:div w:id="227616918">
      <w:marLeft w:val="0"/>
      <w:marRight w:val="0"/>
      <w:marTop w:val="0"/>
      <w:marBottom w:val="0"/>
      <w:divBdr>
        <w:top w:val="none" w:sz="0" w:space="0" w:color="auto"/>
        <w:left w:val="none" w:sz="0" w:space="0" w:color="auto"/>
        <w:bottom w:val="none" w:sz="0" w:space="0" w:color="auto"/>
        <w:right w:val="none" w:sz="0" w:space="0" w:color="auto"/>
      </w:divBdr>
    </w:div>
    <w:div w:id="227616919">
      <w:marLeft w:val="0"/>
      <w:marRight w:val="0"/>
      <w:marTop w:val="0"/>
      <w:marBottom w:val="0"/>
      <w:divBdr>
        <w:top w:val="none" w:sz="0" w:space="0" w:color="auto"/>
        <w:left w:val="none" w:sz="0" w:space="0" w:color="auto"/>
        <w:bottom w:val="none" w:sz="0" w:space="0" w:color="auto"/>
        <w:right w:val="none" w:sz="0" w:space="0" w:color="auto"/>
      </w:divBdr>
    </w:div>
    <w:div w:id="227616922">
      <w:marLeft w:val="0"/>
      <w:marRight w:val="0"/>
      <w:marTop w:val="0"/>
      <w:marBottom w:val="0"/>
      <w:divBdr>
        <w:top w:val="none" w:sz="0" w:space="0" w:color="auto"/>
        <w:left w:val="none" w:sz="0" w:space="0" w:color="auto"/>
        <w:bottom w:val="none" w:sz="0" w:space="0" w:color="auto"/>
        <w:right w:val="none" w:sz="0" w:space="0" w:color="auto"/>
      </w:divBdr>
    </w:div>
    <w:div w:id="227616923">
      <w:marLeft w:val="0"/>
      <w:marRight w:val="0"/>
      <w:marTop w:val="0"/>
      <w:marBottom w:val="0"/>
      <w:divBdr>
        <w:top w:val="none" w:sz="0" w:space="0" w:color="auto"/>
        <w:left w:val="none" w:sz="0" w:space="0" w:color="auto"/>
        <w:bottom w:val="none" w:sz="0" w:space="0" w:color="auto"/>
        <w:right w:val="none" w:sz="0" w:space="0" w:color="auto"/>
      </w:divBdr>
    </w:div>
    <w:div w:id="227616924">
      <w:marLeft w:val="0"/>
      <w:marRight w:val="0"/>
      <w:marTop w:val="0"/>
      <w:marBottom w:val="0"/>
      <w:divBdr>
        <w:top w:val="none" w:sz="0" w:space="0" w:color="auto"/>
        <w:left w:val="none" w:sz="0" w:space="0" w:color="auto"/>
        <w:bottom w:val="none" w:sz="0" w:space="0" w:color="auto"/>
        <w:right w:val="none" w:sz="0" w:space="0" w:color="auto"/>
      </w:divBdr>
    </w:div>
    <w:div w:id="227616925">
      <w:marLeft w:val="0"/>
      <w:marRight w:val="0"/>
      <w:marTop w:val="0"/>
      <w:marBottom w:val="0"/>
      <w:divBdr>
        <w:top w:val="none" w:sz="0" w:space="0" w:color="auto"/>
        <w:left w:val="none" w:sz="0" w:space="0" w:color="auto"/>
        <w:bottom w:val="none" w:sz="0" w:space="0" w:color="auto"/>
        <w:right w:val="none" w:sz="0" w:space="0" w:color="auto"/>
      </w:divBdr>
    </w:div>
    <w:div w:id="227616926">
      <w:marLeft w:val="0"/>
      <w:marRight w:val="0"/>
      <w:marTop w:val="0"/>
      <w:marBottom w:val="0"/>
      <w:divBdr>
        <w:top w:val="none" w:sz="0" w:space="0" w:color="auto"/>
        <w:left w:val="none" w:sz="0" w:space="0" w:color="auto"/>
        <w:bottom w:val="none" w:sz="0" w:space="0" w:color="auto"/>
        <w:right w:val="none" w:sz="0" w:space="0" w:color="auto"/>
      </w:divBdr>
    </w:div>
    <w:div w:id="227616927">
      <w:marLeft w:val="0"/>
      <w:marRight w:val="0"/>
      <w:marTop w:val="0"/>
      <w:marBottom w:val="0"/>
      <w:divBdr>
        <w:top w:val="none" w:sz="0" w:space="0" w:color="auto"/>
        <w:left w:val="none" w:sz="0" w:space="0" w:color="auto"/>
        <w:bottom w:val="none" w:sz="0" w:space="0" w:color="auto"/>
        <w:right w:val="none" w:sz="0" w:space="0" w:color="auto"/>
      </w:divBdr>
    </w:div>
    <w:div w:id="227616928">
      <w:marLeft w:val="0"/>
      <w:marRight w:val="0"/>
      <w:marTop w:val="0"/>
      <w:marBottom w:val="0"/>
      <w:divBdr>
        <w:top w:val="none" w:sz="0" w:space="0" w:color="auto"/>
        <w:left w:val="none" w:sz="0" w:space="0" w:color="auto"/>
        <w:bottom w:val="none" w:sz="0" w:space="0" w:color="auto"/>
        <w:right w:val="none" w:sz="0" w:space="0" w:color="auto"/>
      </w:divBdr>
    </w:div>
    <w:div w:id="227616930">
      <w:marLeft w:val="0"/>
      <w:marRight w:val="0"/>
      <w:marTop w:val="0"/>
      <w:marBottom w:val="0"/>
      <w:divBdr>
        <w:top w:val="none" w:sz="0" w:space="0" w:color="auto"/>
        <w:left w:val="none" w:sz="0" w:space="0" w:color="auto"/>
        <w:bottom w:val="none" w:sz="0" w:space="0" w:color="auto"/>
        <w:right w:val="none" w:sz="0" w:space="0" w:color="auto"/>
      </w:divBdr>
    </w:div>
    <w:div w:id="227616931">
      <w:marLeft w:val="0"/>
      <w:marRight w:val="0"/>
      <w:marTop w:val="0"/>
      <w:marBottom w:val="0"/>
      <w:divBdr>
        <w:top w:val="none" w:sz="0" w:space="0" w:color="auto"/>
        <w:left w:val="none" w:sz="0" w:space="0" w:color="auto"/>
        <w:bottom w:val="none" w:sz="0" w:space="0" w:color="auto"/>
        <w:right w:val="none" w:sz="0" w:space="0" w:color="auto"/>
      </w:divBdr>
    </w:div>
    <w:div w:id="227616932">
      <w:marLeft w:val="0"/>
      <w:marRight w:val="0"/>
      <w:marTop w:val="0"/>
      <w:marBottom w:val="0"/>
      <w:divBdr>
        <w:top w:val="none" w:sz="0" w:space="0" w:color="auto"/>
        <w:left w:val="none" w:sz="0" w:space="0" w:color="auto"/>
        <w:bottom w:val="none" w:sz="0" w:space="0" w:color="auto"/>
        <w:right w:val="none" w:sz="0" w:space="0" w:color="auto"/>
      </w:divBdr>
    </w:div>
    <w:div w:id="227616933">
      <w:marLeft w:val="0"/>
      <w:marRight w:val="0"/>
      <w:marTop w:val="0"/>
      <w:marBottom w:val="0"/>
      <w:divBdr>
        <w:top w:val="none" w:sz="0" w:space="0" w:color="auto"/>
        <w:left w:val="none" w:sz="0" w:space="0" w:color="auto"/>
        <w:bottom w:val="none" w:sz="0" w:space="0" w:color="auto"/>
        <w:right w:val="none" w:sz="0" w:space="0" w:color="auto"/>
      </w:divBdr>
    </w:div>
    <w:div w:id="227616934">
      <w:marLeft w:val="0"/>
      <w:marRight w:val="0"/>
      <w:marTop w:val="0"/>
      <w:marBottom w:val="0"/>
      <w:divBdr>
        <w:top w:val="none" w:sz="0" w:space="0" w:color="auto"/>
        <w:left w:val="none" w:sz="0" w:space="0" w:color="auto"/>
        <w:bottom w:val="none" w:sz="0" w:space="0" w:color="auto"/>
        <w:right w:val="none" w:sz="0" w:space="0" w:color="auto"/>
      </w:divBdr>
    </w:div>
    <w:div w:id="227616935">
      <w:marLeft w:val="0"/>
      <w:marRight w:val="0"/>
      <w:marTop w:val="0"/>
      <w:marBottom w:val="0"/>
      <w:divBdr>
        <w:top w:val="none" w:sz="0" w:space="0" w:color="auto"/>
        <w:left w:val="none" w:sz="0" w:space="0" w:color="auto"/>
        <w:bottom w:val="none" w:sz="0" w:space="0" w:color="auto"/>
        <w:right w:val="none" w:sz="0" w:space="0" w:color="auto"/>
      </w:divBdr>
    </w:div>
    <w:div w:id="227616937">
      <w:marLeft w:val="0"/>
      <w:marRight w:val="0"/>
      <w:marTop w:val="0"/>
      <w:marBottom w:val="0"/>
      <w:divBdr>
        <w:top w:val="none" w:sz="0" w:space="0" w:color="auto"/>
        <w:left w:val="none" w:sz="0" w:space="0" w:color="auto"/>
        <w:bottom w:val="none" w:sz="0" w:space="0" w:color="auto"/>
        <w:right w:val="none" w:sz="0" w:space="0" w:color="auto"/>
      </w:divBdr>
    </w:div>
    <w:div w:id="227616938">
      <w:marLeft w:val="0"/>
      <w:marRight w:val="0"/>
      <w:marTop w:val="0"/>
      <w:marBottom w:val="0"/>
      <w:divBdr>
        <w:top w:val="none" w:sz="0" w:space="0" w:color="auto"/>
        <w:left w:val="none" w:sz="0" w:space="0" w:color="auto"/>
        <w:bottom w:val="none" w:sz="0" w:space="0" w:color="auto"/>
        <w:right w:val="none" w:sz="0" w:space="0" w:color="auto"/>
      </w:divBdr>
    </w:div>
    <w:div w:id="227616939">
      <w:marLeft w:val="0"/>
      <w:marRight w:val="0"/>
      <w:marTop w:val="0"/>
      <w:marBottom w:val="0"/>
      <w:divBdr>
        <w:top w:val="none" w:sz="0" w:space="0" w:color="auto"/>
        <w:left w:val="none" w:sz="0" w:space="0" w:color="auto"/>
        <w:bottom w:val="none" w:sz="0" w:space="0" w:color="auto"/>
        <w:right w:val="none" w:sz="0" w:space="0" w:color="auto"/>
      </w:divBdr>
    </w:div>
    <w:div w:id="227616940">
      <w:marLeft w:val="0"/>
      <w:marRight w:val="0"/>
      <w:marTop w:val="0"/>
      <w:marBottom w:val="0"/>
      <w:divBdr>
        <w:top w:val="none" w:sz="0" w:space="0" w:color="auto"/>
        <w:left w:val="none" w:sz="0" w:space="0" w:color="auto"/>
        <w:bottom w:val="none" w:sz="0" w:space="0" w:color="auto"/>
        <w:right w:val="none" w:sz="0" w:space="0" w:color="auto"/>
      </w:divBdr>
    </w:div>
    <w:div w:id="227616941">
      <w:marLeft w:val="0"/>
      <w:marRight w:val="0"/>
      <w:marTop w:val="0"/>
      <w:marBottom w:val="0"/>
      <w:divBdr>
        <w:top w:val="none" w:sz="0" w:space="0" w:color="auto"/>
        <w:left w:val="none" w:sz="0" w:space="0" w:color="auto"/>
        <w:bottom w:val="none" w:sz="0" w:space="0" w:color="auto"/>
        <w:right w:val="none" w:sz="0" w:space="0" w:color="auto"/>
      </w:divBdr>
    </w:div>
    <w:div w:id="227616942">
      <w:marLeft w:val="0"/>
      <w:marRight w:val="0"/>
      <w:marTop w:val="0"/>
      <w:marBottom w:val="0"/>
      <w:divBdr>
        <w:top w:val="none" w:sz="0" w:space="0" w:color="auto"/>
        <w:left w:val="none" w:sz="0" w:space="0" w:color="auto"/>
        <w:bottom w:val="none" w:sz="0" w:space="0" w:color="auto"/>
        <w:right w:val="none" w:sz="0" w:space="0" w:color="auto"/>
      </w:divBdr>
    </w:div>
    <w:div w:id="227616944">
      <w:marLeft w:val="0"/>
      <w:marRight w:val="0"/>
      <w:marTop w:val="0"/>
      <w:marBottom w:val="0"/>
      <w:divBdr>
        <w:top w:val="none" w:sz="0" w:space="0" w:color="auto"/>
        <w:left w:val="none" w:sz="0" w:space="0" w:color="auto"/>
        <w:bottom w:val="none" w:sz="0" w:space="0" w:color="auto"/>
        <w:right w:val="none" w:sz="0" w:space="0" w:color="auto"/>
      </w:divBdr>
    </w:div>
    <w:div w:id="227616945">
      <w:marLeft w:val="0"/>
      <w:marRight w:val="0"/>
      <w:marTop w:val="0"/>
      <w:marBottom w:val="0"/>
      <w:divBdr>
        <w:top w:val="none" w:sz="0" w:space="0" w:color="auto"/>
        <w:left w:val="none" w:sz="0" w:space="0" w:color="auto"/>
        <w:bottom w:val="none" w:sz="0" w:space="0" w:color="auto"/>
        <w:right w:val="none" w:sz="0" w:space="0" w:color="auto"/>
      </w:divBdr>
    </w:div>
    <w:div w:id="227616946">
      <w:marLeft w:val="0"/>
      <w:marRight w:val="0"/>
      <w:marTop w:val="0"/>
      <w:marBottom w:val="0"/>
      <w:divBdr>
        <w:top w:val="none" w:sz="0" w:space="0" w:color="auto"/>
        <w:left w:val="none" w:sz="0" w:space="0" w:color="auto"/>
        <w:bottom w:val="none" w:sz="0" w:space="0" w:color="auto"/>
        <w:right w:val="none" w:sz="0" w:space="0" w:color="auto"/>
      </w:divBdr>
      <w:divsChild>
        <w:div w:id="227616936">
          <w:marLeft w:val="187"/>
          <w:marRight w:val="0"/>
          <w:marTop w:val="86"/>
          <w:marBottom w:val="0"/>
          <w:divBdr>
            <w:top w:val="none" w:sz="0" w:space="0" w:color="auto"/>
            <w:left w:val="none" w:sz="0" w:space="0" w:color="auto"/>
            <w:bottom w:val="none" w:sz="0" w:space="0" w:color="auto"/>
            <w:right w:val="none" w:sz="0" w:space="0" w:color="auto"/>
          </w:divBdr>
        </w:div>
        <w:div w:id="227616943">
          <w:marLeft w:val="187"/>
          <w:marRight w:val="0"/>
          <w:marTop w:val="86"/>
          <w:marBottom w:val="0"/>
          <w:divBdr>
            <w:top w:val="none" w:sz="0" w:space="0" w:color="auto"/>
            <w:left w:val="none" w:sz="0" w:space="0" w:color="auto"/>
            <w:bottom w:val="none" w:sz="0" w:space="0" w:color="auto"/>
            <w:right w:val="none" w:sz="0" w:space="0" w:color="auto"/>
          </w:divBdr>
        </w:div>
        <w:div w:id="227616953">
          <w:marLeft w:val="187"/>
          <w:marRight w:val="0"/>
          <w:marTop w:val="86"/>
          <w:marBottom w:val="0"/>
          <w:divBdr>
            <w:top w:val="none" w:sz="0" w:space="0" w:color="auto"/>
            <w:left w:val="none" w:sz="0" w:space="0" w:color="auto"/>
            <w:bottom w:val="none" w:sz="0" w:space="0" w:color="auto"/>
            <w:right w:val="none" w:sz="0" w:space="0" w:color="auto"/>
          </w:divBdr>
        </w:div>
        <w:div w:id="227616965">
          <w:marLeft w:val="187"/>
          <w:marRight w:val="0"/>
          <w:marTop w:val="86"/>
          <w:marBottom w:val="0"/>
          <w:divBdr>
            <w:top w:val="none" w:sz="0" w:space="0" w:color="auto"/>
            <w:left w:val="none" w:sz="0" w:space="0" w:color="auto"/>
            <w:bottom w:val="none" w:sz="0" w:space="0" w:color="auto"/>
            <w:right w:val="none" w:sz="0" w:space="0" w:color="auto"/>
          </w:divBdr>
        </w:div>
        <w:div w:id="227616969">
          <w:marLeft w:val="187"/>
          <w:marRight w:val="0"/>
          <w:marTop w:val="86"/>
          <w:marBottom w:val="0"/>
          <w:divBdr>
            <w:top w:val="none" w:sz="0" w:space="0" w:color="auto"/>
            <w:left w:val="none" w:sz="0" w:space="0" w:color="auto"/>
            <w:bottom w:val="none" w:sz="0" w:space="0" w:color="auto"/>
            <w:right w:val="none" w:sz="0" w:space="0" w:color="auto"/>
          </w:divBdr>
        </w:div>
      </w:divsChild>
    </w:div>
    <w:div w:id="227616947">
      <w:marLeft w:val="0"/>
      <w:marRight w:val="0"/>
      <w:marTop w:val="0"/>
      <w:marBottom w:val="0"/>
      <w:divBdr>
        <w:top w:val="none" w:sz="0" w:space="0" w:color="auto"/>
        <w:left w:val="none" w:sz="0" w:space="0" w:color="auto"/>
        <w:bottom w:val="none" w:sz="0" w:space="0" w:color="auto"/>
        <w:right w:val="none" w:sz="0" w:space="0" w:color="auto"/>
      </w:divBdr>
      <w:divsChild>
        <w:div w:id="227616854">
          <w:marLeft w:val="187"/>
          <w:marRight w:val="0"/>
          <w:marTop w:val="86"/>
          <w:marBottom w:val="0"/>
          <w:divBdr>
            <w:top w:val="none" w:sz="0" w:space="0" w:color="auto"/>
            <w:left w:val="none" w:sz="0" w:space="0" w:color="auto"/>
            <w:bottom w:val="none" w:sz="0" w:space="0" w:color="auto"/>
            <w:right w:val="none" w:sz="0" w:space="0" w:color="auto"/>
          </w:divBdr>
        </w:div>
        <w:div w:id="227616920">
          <w:marLeft w:val="187"/>
          <w:marRight w:val="0"/>
          <w:marTop w:val="86"/>
          <w:marBottom w:val="0"/>
          <w:divBdr>
            <w:top w:val="none" w:sz="0" w:space="0" w:color="auto"/>
            <w:left w:val="none" w:sz="0" w:space="0" w:color="auto"/>
            <w:bottom w:val="none" w:sz="0" w:space="0" w:color="auto"/>
            <w:right w:val="none" w:sz="0" w:space="0" w:color="auto"/>
          </w:divBdr>
        </w:div>
        <w:div w:id="227616921">
          <w:marLeft w:val="187"/>
          <w:marRight w:val="0"/>
          <w:marTop w:val="86"/>
          <w:marBottom w:val="0"/>
          <w:divBdr>
            <w:top w:val="none" w:sz="0" w:space="0" w:color="auto"/>
            <w:left w:val="none" w:sz="0" w:space="0" w:color="auto"/>
            <w:bottom w:val="none" w:sz="0" w:space="0" w:color="auto"/>
            <w:right w:val="none" w:sz="0" w:space="0" w:color="auto"/>
          </w:divBdr>
        </w:div>
        <w:div w:id="227616929">
          <w:marLeft w:val="187"/>
          <w:marRight w:val="0"/>
          <w:marTop w:val="86"/>
          <w:marBottom w:val="0"/>
          <w:divBdr>
            <w:top w:val="none" w:sz="0" w:space="0" w:color="auto"/>
            <w:left w:val="none" w:sz="0" w:space="0" w:color="auto"/>
            <w:bottom w:val="none" w:sz="0" w:space="0" w:color="auto"/>
            <w:right w:val="none" w:sz="0" w:space="0" w:color="auto"/>
          </w:divBdr>
        </w:div>
        <w:div w:id="227616949">
          <w:marLeft w:val="187"/>
          <w:marRight w:val="0"/>
          <w:marTop w:val="86"/>
          <w:marBottom w:val="0"/>
          <w:divBdr>
            <w:top w:val="none" w:sz="0" w:space="0" w:color="auto"/>
            <w:left w:val="none" w:sz="0" w:space="0" w:color="auto"/>
            <w:bottom w:val="none" w:sz="0" w:space="0" w:color="auto"/>
            <w:right w:val="none" w:sz="0" w:space="0" w:color="auto"/>
          </w:divBdr>
        </w:div>
      </w:divsChild>
    </w:div>
    <w:div w:id="227616948">
      <w:marLeft w:val="0"/>
      <w:marRight w:val="0"/>
      <w:marTop w:val="0"/>
      <w:marBottom w:val="0"/>
      <w:divBdr>
        <w:top w:val="none" w:sz="0" w:space="0" w:color="auto"/>
        <w:left w:val="none" w:sz="0" w:space="0" w:color="auto"/>
        <w:bottom w:val="none" w:sz="0" w:space="0" w:color="auto"/>
        <w:right w:val="none" w:sz="0" w:space="0" w:color="auto"/>
      </w:divBdr>
    </w:div>
    <w:div w:id="227616950">
      <w:marLeft w:val="0"/>
      <w:marRight w:val="0"/>
      <w:marTop w:val="0"/>
      <w:marBottom w:val="0"/>
      <w:divBdr>
        <w:top w:val="none" w:sz="0" w:space="0" w:color="auto"/>
        <w:left w:val="none" w:sz="0" w:space="0" w:color="auto"/>
        <w:bottom w:val="none" w:sz="0" w:space="0" w:color="auto"/>
        <w:right w:val="none" w:sz="0" w:space="0" w:color="auto"/>
      </w:divBdr>
    </w:div>
    <w:div w:id="227616951">
      <w:marLeft w:val="0"/>
      <w:marRight w:val="0"/>
      <w:marTop w:val="0"/>
      <w:marBottom w:val="0"/>
      <w:divBdr>
        <w:top w:val="none" w:sz="0" w:space="0" w:color="auto"/>
        <w:left w:val="none" w:sz="0" w:space="0" w:color="auto"/>
        <w:bottom w:val="none" w:sz="0" w:space="0" w:color="auto"/>
        <w:right w:val="none" w:sz="0" w:space="0" w:color="auto"/>
      </w:divBdr>
    </w:div>
    <w:div w:id="227616952">
      <w:marLeft w:val="0"/>
      <w:marRight w:val="0"/>
      <w:marTop w:val="0"/>
      <w:marBottom w:val="0"/>
      <w:divBdr>
        <w:top w:val="none" w:sz="0" w:space="0" w:color="auto"/>
        <w:left w:val="none" w:sz="0" w:space="0" w:color="auto"/>
        <w:bottom w:val="none" w:sz="0" w:space="0" w:color="auto"/>
        <w:right w:val="none" w:sz="0" w:space="0" w:color="auto"/>
      </w:divBdr>
    </w:div>
    <w:div w:id="227616954">
      <w:marLeft w:val="0"/>
      <w:marRight w:val="0"/>
      <w:marTop w:val="0"/>
      <w:marBottom w:val="0"/>
      <w:divBdr>
        <w:top w:val="none" w:sz="0" w:space="0" w:color="auto"/>
        <w:left w:val="none" w:sz="0" w:space="0" w:color="auto"/>
        <w:bottom w:val="none" w:sz="0" w:space="0" w:color="auto"/>
        <w:right w:val="none" w:sz="0" w:space="0" w:color="auto"/>
      </w:divBdr>
    </w:div>
    <w:div w:id="227616955">
      <w:marLeft w:val="0"/>
      <w:marRight w:val="0"/>
      <w:marTop w:val="0"/>
      <w:marBottom w:val="0"/>
      <w:divBdr>
        <w:top w:val="none" w:sz="0" w:space="0" w:color="auto"/>
        <w:left w:val="none" w:sz="0" w:space="0" w:color="auto"/>
        <w:bottom w:val="none" w:sz="0" w:space="0" w:color="auto"/>
        <w:right w:val="none" w:sz="0" w:space="0" w:color="auto"/>
      </w:divBdr>
    </w:div>
    <w:div w:id="227616956">
      <w:marLeft w:val="0"/>
      <w:marRight w:val="0"/>
      <w:marTop w:val="0"/>
      <w:marBottom w:val="0"/>
      <w:divBdr>
        <w:top w:val="none" w:sz="0" w:space="0" w:color="auto"/>
        <w:left w:val="none" w:sz="0" w:space="0" w:color="auto"/>
        <w:bottom w:val="none" w:sz="0" w:space="0" w:color="auto"/>
        <w:right w:val="none" w:sz="0" w:space="0" w:color="auto"/>
      </w:divBdr>
    </w:div>
    <w:div w:id="227616957">
      <w:marLeft w:val="0"/>
      <w:marRight w:val="0"/>
      <w:marTop w:val="0"/>
      <w:marBottom w:val="0"/>
      <w:divBdr>
        <w:top w:val="none" w:sz="0" w:space="0" w:color="auto"/>
        <w:left w:val="none" w:sz="0" w:space="0" w:color="auto"/>
        <w:bottom w:val="none" w:sz="0" w:space="0" w:color="auto"/>
        <w:right w:val="none" w:sz="0" w:space="0" w:color="auto"/>
      </w:divBdr>
    </w:div>
    <w:div w:id="227616958">
      <w:marLeft w:val="0"/>
      <w:marRight w:val="0"/>
      <w:marTop w:val="0"/>
      <w:marBottom w:val="0"/>
      <w:divBdr>
        <w:top w:val="none" w:sz="0" w:space="0" w:color="auto"/>
        <w:left w:val="none" w:sz="0" w:space="0" w:color="auto"/>
        <w:bottom w:val="none" w:sz="0" w:space="0" w:color="auto"/>
        <w:right w:val="none" w:sz="0" w:space="0" w:color="auto"/>
      </w:divBdr>
    </w:div>
    <w:div w:id="227616959">
      <w:marLeft w:val="0"/>
      <w:marRight w:val="0"/>
      <w:marTop w:val="0"/>
      <w:marBottom w:val="0"/>
      <w:divBdr>
        <w:top w:val="none" w:sz="0" w:space="0" w:color="auto"/>
        <w:left w:val="none" w:sz="0" w:space="0" w:color="auto"/>
        <w:bottom w:val="none" w:sz="0" w:space="0" w:color="auto"/>
        <w:right w:val="none" w:sz="0" w:space="0" w:color="auto"/>
      </w:divBdr>
    </w:div>
    <w:div w:id="227616960">
      <w:marLeft w:val="0"/>
      <w:marRight w:val="0"/>
      <w:marTop w:val="0"/>
      <w:marBottom w:val="0"/>
      <w:divBdr>
        <w:top w:val="none" w:sz="0" w:space="0" w:color="auto"/>
        <w:left w:val="none" w:sz="0" w:space="0" w:color="auto"/>
        <w:bottom w:val="none" w:sz="0" w:space="0" w:color="auto"/>
        <w:right w:val="none" w:sz="0" w:space="0" w:color="auto"/>
      </w:divBdr>
    </w:div>
    <w:div w:id="227616961">
      <w:marLeft w:val="0"/>
      <w:marRight w:val="0"/>
      <w:marTop w:val="0"/>
      <w:marBottom w:val="0"/>
      <w:divBdr>
        <w:top w:val="none" w:sz="0" w:space="0" w:color="auto"/>
        <w:left w:val="none" w:sz="0" w:space="0" w:color="auto"/>
        <w:bottom w:val="none" w:sz="0" w:space="0" w:color="auto"/>
        <w:right w:val="none" w:sz="0" w:space="0" w:color="auto"/>
      </w:divBdr>
    </w:div>
    <w:div w:id="227616962">
      <w:marLeft w:val="0"/>
      <w:marRight w:val="0"/>
      <w:marTop w:val="0"/>
      <w:marBottom w:val="0"/>
      <w:divBdr>
        <w:top w:val="none" w:sz="0" w:space="0" w:color="auto"/>
        <w:left w:val="none" w:sz="0" w:space="0" w:color="auto"/>
        <w:bottom w:val="none" w:sz="0" w:space="0" w:color="auto"/>
        <w:right w:val="none" w:sz="0" w:space="0" w:color="auto"/>
      </w:divBdr>
    </w:div>
    <w:div w:id="227616963">
      <w:marLeft w:val="0"/>
      <w:marRight w:val="0"/>
      <w:marTop w:val="0"/>
      <w:marBottom w:val="0"/>
      <w:divBdr>
        <w:top w:val="none" w:sz="0" w:space="0" w:color="auto"/>
        <w:left w:val="none" w:sz="0" w:space="0" w:color="auto"/>
        <w:bottom w:val="none" w:sz="0" w:space="0" w:color="auto"/>
        <w:right w:val="none" w:sz="0" w:space="0" w:color="auto"/>
      </w:divBdr>
    </w:div>
    <w:div w:id="227616964">
      <w:marLeft w:val="0"/>
      <w:marRight w:val="0"/>
      <w:marTop w:val="0"/>
      <w:marBottom w:val="0"/>
      <w:divBdr>
        <w:top w:val="none" w:sz="0" w:space="0" w:color="auto"/>
        <w:left w:val="none" w:sz="0" w:space="0" w:color="auto"/>
        <w:bottom w:val="none" w:sz="0" w:space="0" w:color="auto"/>
        <w:right w:val="none" w:sz="0" w:space="0" w:color="auto"/>
      </w:divBdr>
    </w:div>
    <w:div w:id="227616966">
      <w:marLeft w:val="0"/>
      <w:marRight w:val="0"/>
      <w:marTop w:val="0"/>
      <w:marBottom w:val="0"/>
      <w:divBdr>
        <w:top w:val="none" w:sz="0" w:space="0" w:color="auto"/>
        <w:left w:val="none" w:sz="0" w:space="0" w:color="auto"/>
        <w:bottom w:val="none" w:sz="0" w:space="0" w:color="auto"/>
        <w:right w:val="none" w:sz="0" w:space="0" w:color="auto"/>
      </w:divBdr>
    </w:div>
    <w:div w:id="227616967">
      <w:marLeft w:val="0"/>
      <w:marRight w:val="0"/>
      <w:marTop w:val="0"/>
      <w:marBottom w:val="0"/>
      <w:divBdr>
        <w:top w:val="none" w:sz="0" w:space="0" w:color="auto"/>
        <w:left w:val="none" w:sz="0" w:space="0" w:color="auto"/>
        <w:bottom w:val="none" w:sz="0" w:space="0" w:color="auto"/>
        <w:right w:val="none" w:sz="0" w:space="0" w:color="auto"/>
      </w:divBdr>
    </w:div>
    <w:div w:id="227616968">
      <w:marLeft w:val="0"/>
      <w:marRight w:val="0"/>
      <w:marTop w:val="0"/>
      <w:marBottom w:val="0"/>
      <w:divBdr>
        <w:top w:val="none" w:sz="0" w:space="0" w:color="auto"/>
        <w:left w:val="none" w:sz="0" w:space="0" w:color="auto"/>
        <w:bottom w:val="none" w:sz="0" w:space="0" w:color="auto"/>
        <w:right w:val="none" w:sz="0" w:space="0" w:color="auto"/>
      </w:divBdr>
    </w:div>
    <w:div w:id="227616970">
      <w:marLeft w:val="0"/>
      <w:marRight w:val="0"/>
      <w:marTop w:val="0"/>
      <w:marBottom w:val="0"/>
      <w:divBdr>
        <w:top w:val="none" w:sz="0" w:space="0" w:color="auto"/>
        <w:left w:val="none" w:sz="0" w:space="0" w:color="auto"/>
        <w:bottom w:val="none" w:sz="0" w:space="0" w:color="auto"/>
        <w:right w:val="none" w:sz="0" w:space="0" w:color="auto"/>
      </w:divBdr>
    </w:div>
    <w:div w:id="227616971">
      <w:marLeft w:val="0"/>
      <w:marRight w:val="0"/>
      <w:marTop w:val="0"/>
      <w:marBottom w:val="0"/>
      <w:divBdr>
        <w:top w:val="none" w:sz="0" w:space="0" w:color="auto"/>
        <w:left w:val="none" w:sz="0" w:space="0" w:color="auto"/>
        <w:bottom w:val="none" w:sz="0" w:space="0" w:color="auto"/>
        <w:right w:val="none" w:sz="0" w:space="0" w:color="auto"/>
      </w:divBdr>
    </w:div>
    <w:div w:id="227616972">
      <w:marLeft w:val="0"/>
      <w:marRight w:val="0"/>
      <w:marTop w:val="0"/>
      <w:marBottom w:val="0"/>
      <w:divBdr>
        <w:top w:val="none" w:sz="0" w:space="0" w:color="auto"/>
        <w:left w:val="none" w:sz="0" w:space="0" w:color="auto"/>
        <w:bottom w:val="none" w:sz="0" w:space="0" w:color="auto"/>
        <w:right w:val="none" w:sz="0" w:space="0" w:color="auto"/>
      </w:divBdr>
    </w:div>
    <w:div w:id="227616973">
      <w:marLeft w:val="0"/>
      <w:marRight w:val="0"/>
      <w:marTop w:val="0"/>
      <w:marBottom w:val="0"/>
      <w:divBdr>
        <w:top w:val="none" w:sz="0" w:space="0" w:color="auto"/>
        <w:left w:val="none" w:sz="0" w:space="0" w:color="auto"/>
        <w:bottom w:val="none" w:sz="0" w:space="0" w:color="auto"/>
        <w:right w:val="none" w:sz="0" w:space="0" w:color="auto"/>
      </w:divBdr>
    </w:div>
    <w:div w:id="227616974">
      <w:marLeft w:val="0"/>
      <w:marRight w:val="0"/>
      <w:marTop w:val="0"/>
      <w:marBottom w:val="0"/>
      <w:divBdr>
        <w:top w:val="none" w:sz="0" w:space="0" w:color="auto"/>
        <w:left w:val="none" w:sz="0" w:space="0" w:color="auto"/>
        <w:bottom w:val="none" w:sz="0" w:space="0" w:color="auto"/>
        <w:right w:val="none" w:sz="0" w:space="0" w:color="auto"/>
      </w:divBdr>
    </w:div>
    <w:div w:id="227616975">
      <w:marLeft w:val="0"/>
      <w:marRight w:val="0"/>
      <w:marTop w:val="0"/>
      <w:marBottom w:val="0"/>
      <w:divBdr>
        <w:top w:val="none" w:sz="0" w:space="0" w:color="auto"/>
        <w:left w:val="none" w:sz="0" w:space="0" w:color="auto"/>
        <w:bottom w:val="none" w:sz="0" w:space="0" w:color="auto"/>
        <w:right w:val="none" w:sz="0" w:space="0" w:color="auto"/>
      </w:divBdr>
    </w:div>
    <w:div w:id="227616976">
      <w:marLeft w:val="0"/>
      <w:marRight w:val="0"/>
      <w:marTop w:val="0"/>
      <w:marBottom w:val="0"/>
      <w:divBdr>
        <w:top w:val="none" w:sz="0" w:space="0" w:color="auto"/>
        <w:left w:val="none" w:sz="0" w:space="0" w:color="auto"/>
        <w:bottom w:val="none" w:sz="0" w:space="0" w:color="auto"/>
        <w:right w:val="none" w:sz="0" w:space="0" w:color="auto"/>
      </w:divBdr>
    </w:div>
    <w:div w:id="227616977">
      <w:marLeft w:val="0"/>
      <w:marRight w:val="0"/>
      <w:marTop w:val="0"/>
      <w:marBottom w:val="0"/>
      <w:divBdr>
        <w:top w:val="none" w:sz="0" w:space="0" w:color="auto"/>
        <w:left w:val="none" w:sz="0" w:space="0" w:color="auto"/>
        <w:bottom w:val="none" w:sz="0" w:space="0" w:color="auto"/>
        <w:right w:val="none" w:sz="0" w:space="0" w:color="auto"/>
      </w:divBdr>
    </w:div>
    <w:div w:id="227616978">
      <w:marLeft w:val="0"/>
      <w:marRight w:val="0"/>
      <w:marTop w:val="0"/>
      <w:marBottom w:val="0"/>
      <w:divBdr>
        <w:top w:val="none" w:sz="0" w:space="0" w:color="auto"/>
        <w:left w:val="none" w:sz="0" w:space="0" w:color="auto"/>
        <w:bottom w:val="none" w:sz="0" w:space="0" w:color="auto"/>
        <w:right w:val="none" w:sz="0" w:space="0" w:color="auto"/>
      </w:divBdr>
    </w:div>
    <w:div w:id="227616979">
      <w:marLeft w:val="0"/>
      <w:marRight w:val="0"/>
      <w:marTop w:val="0"/>
      <w:marBottom w:val="0"/>
      <w:divBdr>
        <w:top w:val="none" w:sz="0" w:space="0" w:color="auto"/>
        <w:left w:val="none" w:sz="0" w:space="0" w:color="auto"/>
        <w:bottom w:val="none" w:sz="0" w:space="0" w:color="auto"/>
        <w:right w:val="none" w:sz="0" w:space="0" w:color="auto"/>
      </w:divBdr>
    </w:div>
    <w:div w:id="227616980">
      <w:marLeft w:val="0"/>
      <w:marRight w:val="0"/>
      <w:marTop w:val="0"/>
      <w:marBottom w:val="0"/>
      <w:divBdr>
        <w:top w:val="none" w:sz="0" w:space="0" w:color="auto"/>
        <w:left w:val="none" w:sz="0" w:space="0" w:color="auto"/>
        <w:bottom w:val="none" w:sz="0" w:space="0" w:color="auto"/>
        <w:right w:val="none" w:sz="0" w:space="0" w:color="auto"/>
      </w:divBdr>
    </w:div>
    <w:div w:id="227616981">
      <w:marLeft w:val="0"/>
      <w:marRight w:val="0"/>
      <w:marTop w:val="0"/>
      <w:marBottom w:val="0"/>
      <w:divBdr>
        <w:top w:val="none" w:sz="0" w:space="0" w:color="auto"/>
        <w:left w:val="none" w:sz="0" w:space="0" w:color="auto"/>
        <w:bottom w:val="none" w:sz="0" w:space="0" w:color="auto"/>
        <w:right w:val="none" w:sz="0" w:space="0" w:color="auto"/>
      </w:divBdr>
    </w:div>
    <w:div w:id="227616982">
      <w:marLeft w:val="0"/>
      <w:marRight w:val="0"/>
      <w:marTop w:val="0"/>
      <w:marBottom w:val="0"/>
      <w:divBdr>
        <w:top w:val="none" w:sz="0" w:space="0" w:color="auto"/>
        <w:left w:val="none" w:sz="0" w:space="0" w:color="auto"/>
        <w:bottom w:val="none" w:sz="0" w:space="0" w:color="auto"/>
        <w:right w:val="none" w:sz="0" w:space="0" w:color="auto"/>
      </w:divBdr>
    </w:div>
    <w:div w:id="227616983">
      <w:marLeft w:val="0"/>
      <w:marRight w:val="0"/>
      <w:marTop w:val="0"/>
      <w:marBottom w:val="0"/>
      <w:divBdr>
        <w:top w:val="none" w:sz="0" w:space="0" w:color="auto"/>
        <w:left w:val="none" w:sz="0" w:space="0" w:color="auto"/>
        <w:bottom w:val="none" w:sz="0" w:space="0" w:color="auto"/>
        <w:right w:val="none" w:sz="0" w:space="0" w:color="auto"/>
      </w:divBdr>
    </w:div>
    <w:div w:id="227616984">
      <w:marLeft w:val="0"/>
      <w:marRight w:val="0"/>
      <w:marTop w:val="0"/>
      <w:marBottom w:val="0"/>
      <w:divBdr>
        <w:top w:val="none" w:sz="0" w:space="0" w:color="auto"/>
        <w:left w:val="none" w:sz="0" w:space="0" w:color="auto"/>
        <w:bottom w:val="none" w:sz="0" w:space="0" w:color="auto"/>
        <w:right w:val="none" w:sz="0" w:space="0" w:color="auto"/>
      </w:divBdr>
    </w:div>
    <w:div w:id="227616985">
      <w:marLeft w:val="0"/>
      <w:marRight w:val="0"/>
      <w:marTop w:val="0"/>
      <w:marBottom w:val="0"/>
      <w:divBdr>
        <w:top w:val="none" w:sz="0" w:space="0" w:color="auto"/>
        <w:left w:val="none" w:sz="0" w:space="0" w:color="auto"/>
        <w:bottom w:val="none" w:sz="0" w:space="0" w:color="auto"/>
        <w:right w:val="none" w:sz="0" w:space="0" w:color="auto"/>
      </w:divBdr>
    </w:div>
    <w:div w:id="227616986">
      <w:marLeft w:val="0"/>
      <w:marRight w:val="0"/>
      <w:marTop w:val="0"/>
      <w:marBottom w:val="0"/>
      <w:divBdr>
        <w:top w:val="none" w:sz="0" w:space="0" w:color="auto"/>
        <w:left w:val="none" w:sz="0" w:space="0" w:color="auto"/>
        <w:bottom w:val="none" w:sz="0" w:space="0" w:color="auto"/>
        <w:right w:val="none" w:sz="0" w:space="0" w:color="auto"/>
      </w:divBdr>
    </w:div>
    <w:div w:id="227616987">
      <w:marLeft w:val="0"/>
      <w:marRight w:val="0"/>
      <w:marTop w:val="0"/>
      <w:marBottom w:val="0"/>
      <w:divBdr>
        <w:top w:val="none" w:sz="0" w:space="0" w:color="auto"/>
        <w:left w:val="none" w:sz="0" w:space="0" w:color="auto"/>
        <w:bottom w:val="none" w:sz="0" w:space="0" w:color="auto"/>
        <w:right w:val="none" w:sz="0" w:space="0" w:color="auto"/>
      </w:divBdr>
    </w:div>
    <w:div w:id="227616988">
      <w:marLeft w:val="0"/>
      <w:marRight w:val="0"/>
      <w:marTop w:val="0"/>
      <w:marBottom w:val="0"/>
      <w:divBdr>
        <w:top w:val="none" w:sz="0" w:space="0" w:color="auto"/>
        <w:left w:val="none" w:sz="0" w:space="0" w:color="auto"/>
        <w:bottom w:val="none" w:sz="0" w:space="0" w:color="auto"/>
        <w:right w:val="none" w:sz="0" w:space="0" w:color="auto"/>
      </w:divBdr>
    </w:div>
    <w:div w:id="227616989">
      <w:marLeft w:val="0"/>
      <w:marRight w:val="0"/>
      <w:marTop w:val="0"/>
      <w:marBottom w:val="0"/>
      <w:divBdr>
        <w:top w:val="none" w:sz="0" w:space="0" w:color="auto"/>
        <w:left w:val="none" w:sz="0" w:space="0" w:color="auto"/>
        <w:bottom w:val="none" w:sz="0" w:space="0" w:color="auto"/>
        <w:right w:val="none" w:sz="0" w:space="0" w:color="auto"/>
      </w:divBdr>
    </w:div>
    <w:div w:id="227616990">
      <w:marLeft w:val="0"/>
      <w:marRight w:val="0"/>
      <w:marTop w:val="0"/>
      <w:marBottom w:val="0"/>
      <w:divBdr>
        <w:top w:val="none" w:sz="0" w:space="0" w:color="auto"/>
        <w:left w:val="none" w:sz="0" w:space="0" w:color="auto"/>
        <w:bottom w:val="none" w:sz="0" w:space="0" w:color="auto"/>
        <w:right w:val="none" w:sz="0" w:space="0" w:color="auto"/>
      </w:divBdr>
    </w:div>
    <w:div w:id="227616991">
      <w:marLeft w:val="0"/>
      <w:marRight w:val="0"/>
      <w:marTop w:val="0"/>
      <w:marBottom w:val="0"/>
      <w:divBdr>
        <w:top w:val="none" w:sz="0" w:space="0" w:color="auto"/>
        <w:left w:val="none" w:sz="0" w:space="0" w:color="auto"/>
        <w:bottom w:val="none" w:sz="0" w:space="0" w:color="auto"/>
        <w:right w:val="none" w:sz="0" w:space="0" w:color="auto"/>
      </w:divBdr>
    </w:div>
    <w:div w:id="227616992">
      <w:marLeft w:val="0"/>
      <w:marRight w:val="0"/>
      <w:marTop w:val="0"/>
      <w:marBottom w:val="0"/>
      <w:divBdr>
        <w:top w:val="none" w:sz="0" w:space="0" w:color="auto"/>
        <w:left w:val="none" w:sz="0" w:space="0" w:color="auto"/>
        <w:bottom w:val="none" w:sz="0" w:space="0" w:color="auto"/>
        <w:right w:val="none" w:sz="0" w:space="0" w:color="auto"/>
      </w:divBdr>
    </w:div>
    <w:div w:id="227616993">
      <w:marLeft w:val="0"/>
      <w:marRight w:val="0"/>
      <w:marTop w:val="0"/>
      <w:marBottom w:val="0"/>
      <w:divBdr>
        <w:top w:val="none" w:sz="0" w:space="0" w:color="auto"/>
        <w:left w:val="none" w:sz="0" w:space="0" w:color="auto"/>
        <w:bottom w:val="none" w:sz="0" w:space="0" w:color="auto"/>
        <w:right w:val="none" w:sz="0" w:space="0" w:color="auto"/>
      </w:divBdr>
    </w:div>
    <w:div w:id="227616994">
      <w:marLeft w:val="0"/>
      <w:marRight w:val="0"/>
      <w:marTop w:val="0"/>
      <w:marBottom w:val="0"/>
      <w:divBdr>
        <w:top w:val="none" w:sz="0" w:space="0" w:color="auto"/>
        <w:left w:val="none" w:sz="0" w:space="0" w:color="auto"/>
        <w:bottom w:val="none" w:sz="0" w:space="0" w:color="auto"/>
        <w:right w:val="none" w:sz="0" w:space="0" w:color="auto"/>
      </w:divBdr>
    </w:div>
    <w:div w:id="227616995">
      <w:marLeft w:val="0"/>
      <w:marRight w:val="0"/>
      <w:marTop w:val="0"/>
      <w:marBottom w:val="0"/>
      <w:divBdr>
        <w:top w:val="none" w:sz="0" w:space="0" w:color="auto"/>
        <w:left w:val="none" w:sz="0" w:space="0" w:color="auto"/>
        <w:bottom w:val="none" w:sz="0" w:space="0" w:color="auto"/>
        <w:right w:val="none" w:sz="0" w:space="0" w:color="auto"/>
      </w:divBdr>
    </w:div>
    <w:div w:id="227616996">
      <w:marLeft w:val="0"/>
      <w:marRight w:val="0"/>
      <w:marTop w:val="0"/>
      <w:marBottom w:val="0"/>
      <w:divBdr>
        <w:top w:val="none" w:sz="0" w:space="0" w:color="auto"/>
        <w:left w:val="none" w:sz="0" w:space="0" w:color="auto"/>
        <w:bottom w:val="none" w:sz="0" w:space="0" w:color="auto"/>
        <w:right w:val="none" w:sz="0" w:space="0" w:color="auto"/>
      </w:divBdr>
    </w:div>
    <w:div w:id="227616997">
      <w:marLeft w:val="0"/>
      <w:marRight w:val="0"/>
      <w:marTop w:val="0"/>
      <w:marBottom w:val="0"/>
      <w:divBdr>
        <w:top w:val="none" w:sz="0" w:space="0" w:color="auto"/>
        <w:left w:val="none" w:sz="0" w:space="0" w:color="auto"/>
        <w:bottom w:val="none" w:sz="0" w:space="0" w:color="auto"/>
        <w:right w:val="none" w:sz="0" w:space="0" w:color="auto"/>
      </w:divBdr>
    </w:div>
    <w:div w:id="227616998">
      <w:marLeft w:val="0"/>
      <w:marRight w:val="0"/>
      <w:marTop w:val="0"/>
      <w:marBottom w:val="0"/>
      <w:divBdr>
        <w:top w:val="none" w:sz="0" w:space="0" w:color="auto"/>
        <w:left w:val="none" w:sz="0" w:space="0" w:color="auto"/>
        <w:bottom w:val="none" w:sz="0" w:space="0" w:color="auto"/>
        <w:right w:val="none" w:sz="0" w:space="0" w:color="auto"/>
      </w:divBdr>
    </w:div>
    <w:div w:id="227616999">
      <w:marLeft w:val="0"/>
      <w:marRight w:val="0"/>
      <w:marTop w:val="0"/>
      <w:marBottom w:val="0"/>
      <w:divBdr>
        <w:top w:val="none" w:sz="0" w:space="0" w:color="auto"/>
        <w:left w:val="none" w:sz="0" w:space="0" w:color="auto"/>
        <w:bottom w:val="none" w:sz="0" w:space="0" w:color="auto"/>
        <w:right w:val="none" w:sz="0" w:space="0" w:color="auto"/>
      </w:divBdr>
    </w:div>
    <w:div w:id="234508098">
      <w:bodyDiv w:val="1"/>
      <w:marLeft w:val="0"/>
      <w:marRight w:val="0"/>
      <w:marTop w:val="0"/>
      <w:marBottom w:val="0"/>
      <w:divBdr>
        <w:top w:val="none" w:sz="0" w:space="0" w:color="auto"/>
        <w:left w:val="none" w:sz="0" w:space="0" w:color="auto"/>
        <w:bottom w:val="none" w:sz="0" w:space="0" w:color="auto"/>
        <w:right w:val="none" w:sz="0" w:space="0" w:color="auto"/>
      </w:divBdr>
    </w:div>
    <w:div w:id="244071725">
      <w:bodyDiv w:val="1"/>
      <w:marLeft w:val="0"/>
      <w:marRight w:val="0"/>
      <w:marTop w:val="0"/>
      <w:marBottom w:val="0"/>
      <w:divBdr>
        <w:top w:val="none" w:sz="0" w:space="0" w:color="auto"/>
        <w:left w:val="none" w:sz="0" w:space="0" w:color="auto"/>
        <w:bottom w:val="none" w:sz="0" w:space="0" w:color="auto"/>
        <w:right w:val="none" w:sz="0" w:space="0" w:color="auto"/>
      </w:divBdr>
    </w:div>
    <w:div w:id="269823604">
      <w:bodyDiv w:val="1"/>
      <w:marLeft w:val="0"/>
      <w:marRight w:val="0"/>
      <w:marTop w:val="0"/>
      <w:marBottom w:val="0"/>
      <w:divBdr>
        <w:top w:val="none" w:sz="0" w:space="0" w:color="auto"/>
        <w:left w:val="none" w:sz="0" w:space="0" w:color="auto"/>
        <w:bottom w:val="none" w:sz="0" w:space="0" w:color="auto"/>
        <w:right w:val="none" w:sz="0" w:space="0" w:color="auto"/>
      </w:divBdr>
      <w:divsChild>
        <w:div w:id="136380928">
          <w:marLeft w:val="2160"/>
          <w:marRight w:val="0"/>
          <w:marTop w:val="0"/>
          <w:marBottom w:val="180"/>
          <w:divBdr>
            <w:top w:val="none" w:sz="0" w:space="0" w:color="auto"/>
            <w:left w:val="none" w:sz="0" w:space="0" w:color="auto"/>
            <w:bottom w:val="none" w:sz="0" w:space="0" w:color="auto"/>
            <w:right w:val="none" w:sz="0" w:space="0" w:color="auto"/>
          </w:divBdr>
        </w:div>
        <w:div w:id="1247812173">
          <w:marLeft w:val="2160"/>
          <w:marRight w:val="0"/>
          <w:marTop w:val="0"/>
          <w:marBottom w:val="180"/>
          <w:divBdr>
            <w:top w:val="none" w:sz="0" w:space="0" w:color="auto"/>
            <w:left w:val="none" w:sz="0" w:space="0" w:color="auto"/>
            <w:bottom w:val="none" w:sz="0" w:space="0" w:color="auto"/>
            <w:right w:val="none" w:sz="0" w:space="0" w:color="auto"/>
          </w:divBdr>
        </w:div>
        <w:div w:id="1253516784">
          <w:marLeft w:val="2160"/>
          <w:marRight w:val="0"/>
          <w:marTop w:val="0"/>
          <w:marBottom w:val="180"/>
          <w:divBdr>
            <w:top w:val="none" w:sz="0" w:space="0" w:color="auto"/>
            <w:left w:val="none" w:sz="0" w:space="0" w:color="auto"/>
            <w:bottom w:val="none" w:sz="0" w:space="0" w:color="auto"/>
            <w:right w:val="none" w:sz="0" w:space="0" w:color="auto"/>
          </w:divBdr>
        </w:div>
        <w:div w:id="1292782090">
          <w:marLeft w:val="2160"/>
          <w:marRight w:val="0"/>
          <w:marTop w:val="0"/>
          <w:marBottom w:val="180"/>
          <w:divBdr>
            <w:top w:val="none" w:sz="0" w:space="0" w:color="auto"/>
            <w:left w:val="none" w:sz="0" w:space="0" w:color="auto"/>
            <w:bottom w:val="none" w:sz="0" w:space="0" w:color="auto"/>
            <w:right w:val="none" w:sz="0" w:space="0" w:color="auto"/>
          </w:divBdr>
        </w:div>
        <w:div w:id="1843616742">
          <w:marLeft w:val="2160"/>
          <w:marRight w:val="0"/>
          <w:marTop w:val="0"/>
          <w:marBottom w:val="180"/>
          <w:divBdr>
            <w:top w:val="none" w:sz="0" w:space="0" w:color="auto"/>
            <w:left w:val="none" w:sz="0" w:space="0" w:color="auto"/>
            <w:bottom w:val="none" w:sz="0" w:space="0" w:color="auto"/>
            <w:right w:val="none" w:sz="0" w:space="0" w:color="auto"/>
          </w:divBdr>
        </w:div>
      </w:divsChild>
    </w:div>
    <w:div w:id="310408787">
      <w:bodyDiv w:val="1"/>
      <w:marLeft w:val="0"/>
      <w:marRight w:val="0"/>
      <w:marTop w:val="0"/>
      <w:marBottom w:val="0"/>
      <w:divBdr>
        <w:top w:val="none" w:sz="0" w:space="0" w:color="auto"/>
        <w:left w:val="none" w:sz="0" w:space="0" w:color="auto"/>
        <w:bottom w:val="none" w:sz="0" w:space="0" w:color="auto"/>
        <w:right w:val="none" w:sz="0" w:space="0" w:color="auto"/>
      </w:divBdr>
    </w:div>
    <w:div w:id="322127613">
      <w:bodyDiv w:val="1"/>
      <w:marLeft w:val="0"/>
      <w:marRight w:val="0"/>
      <w:marTop w:val="0"/>
      <w:marBottom w:val="0"/>
      <w:divBdr>
        <w:top w:val="none" w:sz="0" w:space="0" w:color="auto"/>
        <w:left w:val="none" w:sz="0" w:space="0" w:color="auto"/>
        <w:bottom w:val="none" w:sz="0" w:space="0" w:color="auto"/>
        <w:right w:val="none" w:sz="0" w:space="0" w:color="auto"/>
      </w:divBdr>
    </w:div>
    <w:div w:id="376777829">
      <w:bodyDiv w:val="1"/>
      <w:marLeft w:val="0"/>
      <w:marRight w:val="0"/>
      <w:marTop w:val="0"/>
      <w:marBottom w:val="0"/>
      <w:divBdr>
        <w:top w:val="none" w:sz="0" w:space="0" w:color="auto"/>
        <w:left w:val="none" w:sz="0" w:space="0" w:color="auto"/>
        <w:bottom w:val="none" w:sz="0" w:space="0" w:color="auto"/>
        <w:right w:val="none" w:sz="0" w:space="0" w:color="auto"/>
      </w:divBdr>
      <w:divsChild>
        <w:div w:id="304706215">
          <w:marLeft w:val="893"/>
          <w:marRight w:val="0"/>
          <w:marTop w:val="0"/>
          <w:marBottom w:val="0"/>
          <w:divBdr>
            <w:top w:val="none" w:sz="0" w:space="0" w:color="auto"/>
            <w:left w:val="none" w:sz="0" w:space="0" w:color="auto"/>
            <w:bottom w:val="none" w:sz="0" w:space="0" w:color="auto"/>
            <w:right w:val="none" w:sz="0" w:space="0" w:color="auto"/>
          </w:divBdr>
        </w:div>
      </w:divsChild>
    </w:div>
    <w:div w:id="460198393">
      <w:bodyDiv w:val="1"/>
      <w:marLeft w:val="0"/>
      <w:marRight w:val="0"/>
      <w:marTop w:val="0"/>
      <w:marBottom w:val="0"/>
      <w:divBdr>
        <w:top w:val="none" w:sz="0" w:space="0" w:color="auto"/>
        <w:left w:val="none" w:sz="0" w:space="0" w:color="auto"/>
        <w:bottom w:val="none" w:sz="0" w:space="0" w:color="auto"/>
        <w:right w:val="none" w:sz="0" w:space="0" w:color="auto"/>
      </w:divBdr>
    </w:div>
    <w:div w:id="502281041">
      <w:bodyDiv w:val="1"/>
      <w:marLeft w:val="0"/>
      <w:marRight w:val="0"/>
      <w:marTop w:val="0"/>
      <w:marBottom w:val="0"/>
      <w:divBdr>
        <w:top w:val="none" w:sz="0" w:space="0" w:color="auto"/>
        <w:left w:val="none" w:sz="0" w:space="0" w:color="auto"/>
        <w:bottom w:val="none" w:sz="0" w:space="0" w:color="auto"/>
        <w:right w:val="none" w:sz="0" w:space="0" w:color="auto"/>
      </w:divBdr>
      <w:divsChild>
        <w:div w:id="281813565">
          <w:marLeft w:val="187"/>
          <w:marRight w:val="0"/>
          <w:marTop w:val="0"/>
          <w:marBottom w:val="0"/>
          <w:divBdr>
            <w:top w:val="none" w:sz="0" w:space="0" w:color="auto"/>
            <w:left w:val="none" w:sz="0" w:space="0" w:color="auto"/>
            <w:bottom w:val="none" w:sz="0" w:space="0" w:color="auto"/>
            <w:right w:val="none" w:sz="0" w:space="0" w:color="auto"/>
          </w:divBdr>
        </w:div>
        <w:div w:id="337662843">
          <w:marLeft w:val="619"/>
          <w:marRight w:val="0"/>
          <w:marTop w:val="0"/>
          <w:marBottom w:val="0"/>
          <w:divBdr>
            <w:top w:val="none" w:sz="0" w:space="0" w:color="auto"/>
            <w:left w:val="none" w:sz="0" w:space="0" w:color="auto"/>
            <w:bottom w:val="none" w:sz="0" w:space="0" w:color="auto"/>
            <w:right w:val="none" w:sz="0" w:space="0" w:color="auto"/>
          </w:divBdr>
        </w:div>
        <w:div w:id="342364455">
          <w:marLeft w:val="619"/>
          <w:marRight w:val="0"/>
          <w:marTop w:val="0"/>
          <w:marBottom w:val="0"/>
          <w:divBdr>
            <w:top w:val="none" w:sz="0" w:space="0" w:color="auto"/>
            <w:left w:val="none" w:sz="0" w:space="0" w:color="auto"/>
            <w:bottom w:val="none" w:sz="0" w:space="0" w:color="auto"/>
            <w:right w:val="none" w:sz="0" w:space="0" w:color="auto"/>
          </w:divBdr>
        </w:div>
        <w:div w:id="498928069">
          <w:marLeft w:val="619"/>
          <w:marRight w:val="0"/>
          <w:marTop w:val="0"/>
          <w:marBottom w:val="0"/>
          <w:divBdr>
            <w:top w:val="none" w:sz="0" w:space="0" w:color="auto"/>
            <w:left w:val="none" w:sz="0" w:space="0" w:color="auto"/>
            <w:bottom w:val="none" w:sz="0" w:space="0" w:color="auto"/>
            <w:right w:val="none" w:sz="0" w:space="0" w:color="auto"/>
          </w:divBdr>
        </w:div>
        <w:div w:id="923419822">
          <w:marLeft w:val="187"/>
          <w:marRight w:val="0"/>
          <w:marTop w:val="0"/>
          <w:marBottom w:val="0"/>
          <w:divBdr>
            <w:top w:val="none" w:sz="0" w:space="0" w:color="auto"/>
            <w:left w:val="none" w:sz="0" w:space="0" w:color="auto"/>
            <w:bottom w:val="none" w:sz="0" w:space="0" w:color="auto"/>
            <w:right w:val="none" w:sz="0" w:space="0" w:color="auto"/>
          </w:divBdr>
        </w:div>
        <w:div w:id="970288335">
          <w:marLeft w:val="619"/>
          <w:marRight w:val="0"/>
          <w:marTop w:val="0"/>
          <w:marBottom w:val="0"/>
          <w:divBdr>
            <w:top w:val="none" w:sz="0" w:space="0" w:color="auto"/>
            <w:left w:val="none" w:sz="0" w:space="0" w:color="auto"/>
            <w:bottom w:val="none" w:sz="0" w:space="0" w:color="auto"/>
            <w:right w:val="none" w:sz="0" w:space="0" w:color="auto"/>
          </w:divBdr>
        </w:div>
        <w:div w:id="1230918528">
          <w:marLeft w:val="187"/>
          <w:marRight w:val="0"/>
          <w:marTop w:val="0"/>
          <w:marBottom w:val="0"/>
          <w:divBdr>
            <w:top w:val="none" w:sz="0" w:space="0" w:color="auto"/>
            <w:left w:val="none" w:sz="0" w:space="0" w:color="auto"/>
            <w:bottom w:val="none" w:sz="0" w:space="0" w:color="auto"/>
            <w:right w:val="none" w:sz="0" w:space="0" w:color="auto"/>
          </w:divBdr>
        </w:div>
        <w:div w:id="1282876823">
          <w:marLeft w:val="619"/>
          <w:marRight w:val="0"/>
          <w:marTop w:val="0"/>
          <w:marBottom w:val="0"/>
          <w:divBdr>
            <w:top w:val="none" w:sz="0" w:space="0" w:color="auto"/>
            <w:left w:val="none" w:sz="0" w:space="0" w:color="auto"/>
            <w:bottom w:val="none" w:sz="0" w:space="0" w:color="auto"/>
            <w:right w:val="none" w:sz="0" w:space="0" w:color="auto"/>
          </w:divBdr>
        </w:div>
        <w:div w:id="1370956561">
          <w:marLeft w:val="187"/>
          <w:marRight w:val="0"/>
          <w:marTop w:val="0"/>
          <w:marBottom w:val="0"/>
          <w:divBdr>
            <w:top w:val="none" w:sz="0" w:space="0" w:color="auto"/>
            <w:left w:val="none" w:sz="0" w:space="0" w:color="auto"/>
            <w:bottom w:val="none" w:sz="0" w:space="0" w:color="auto"/>
            <w:right w:val="none" w:sz="0" w:space="0" w:color="auto"/>
          </w:divBdr>
        </w:div>
        <w:div w:id="1499538959">
          <w:marLeft w:val="187"/>
          <w:marRight w:val="0"/>
          <w:marTop w:val="0"/>
          <w:marBottom w:val="0"/>
          <w:divBdr>
            <w:top w:val="none" w:sz="0" w:space="0" w:color="auto"/>
            <w:left w:val="none" w:sz="0" w:space="0" w:color="auto"/>
            <w:bottom w:val="none" w:sz="0" w:space="0" w:color="auto"/>
            <w:right w:val="none" w:sz="0" w:space="0" w:color="auto"/>
          </w:divBdr>
        </w:div>
        <w:div w:id="1509296921">
          <w:marLeft w:val="619"/>
          <w:marRight w:val="0"/>
          <w:marTop w:val="0"/>
          <w:marBottom w:val="0"/>
          <w:divBdr>
            <w:top w:val="none" w:sz="0" w:space="0" w:color="auto"/>
            <w:left w:val="none" w:sz="0" w:space="0" w:color="auto"/>
            <w:bottom w:val="none" w:sz="0" w:space="0" w:color="auto"/>
            <w:right w:val="none" w:sz="0" w:space="0" w:color="auto"/>
          </w:divBdr>
        </w:div>
      </w:divsChild>
    </w:div>
    <w:div w:id="516844410">
      <w:bodyDiv w:val="1"/>
      <w:marLeft w:val="0"/>
      <w:marRight w:val="0"/>
      <w:marTop w:val="0"/>
      <w:marBottom w:val="0"/>
      <w:divBdr>
        <w:top w:val="none" w:sz="0" w:space="0" w:color="auto"/>
        <w:left w:val="none" w:sz="0" w:space="0" w:color="auto"/>
        <w:bottom w:val="none" w:sz="0" w:space="0" w:color="auto"/>
        <w:right w:val="none" w:sz="0" w:space="0" w:color="auto"/>
      </w:divBdr>
      <w:divsChild>
        <w:div w:id="232088537">
          <w:marLeft w:val="893"/>
          <w:marRight w:val="0"/>
          <w:marTop w:val="0"/>
          <w:marBottom w:val="0"/>
          <w:divBdr>
            <w:top w:val="none" w:sz="0" w:space="0" w:color="auto"/>
            <w:left w:val="none" w:sz="0" w:space="0" w:color="auto"/>
            <w:bottom w:val="none" w:sz="0" w:space="0" w:color="auto"/>
            <w:right w:val="none" w:sz="0" w:space="0" w:color="auto"/>
          </w:divBdr>
        </w:div>
      </w:divsChild>
    </w:div>
    <w:div w:id="563880444">
      <w:bodyDiv w:val="1"/>
      <w:marLeft w:val="0"/>
      <w:marRight w:val="0"/>
      <w:marTop w:val="0"/>
      <w:marBottom w:val="0"/>
      <w:divBdr>
        <w:top w:val="none" w:sz="0" w:space="0" w:color="auto"/>
        <w:left w:val="none" w:sz="0" w:space="0" w:color="auto"/>
        <w:bottom w:val="none" w:sz="0" w:space="0" w:color="auto"/>
        <w:right w:val="none" w:sz="0" w:space="0" w:color="auto"/>
      </w:divBdr>
      <w:divsChild>
        <w:div w:id="1892107029">
          <w:marLeft w:val="893"/>
          <w:marRight w:val="0"/>
          <w:marTop w:val="0"/>
          <w:marBottom w:val="120"/>
          <w:divBdr>
            <w:top w:val="none" w:sz="0" w:space="0" w:color="auto"/>
            <w:left w:val="none" w:sz="0" w:space="0" w:color="auto"/>
            <w:bottom w:val="none" w:sz="0" w:space="0" w:color="auto"/>
            <w:right w:val="none" w:sz="0" w:space="0" w:color="auto"/>
          </w:divBdr>
        </w:div>
      </w:divsChild>
    </w:div>
    <w:div w:id="566914312">
      <w:bodyDiv w:val="1"/>
      <w:marLeft w:val="0"/>
      <w:marRight w:val="0"/>
      <w:marTop w:val="0"/>
      <w:marBottom w:val="0"/>
      <w:divBdr>
        <w:top w:val="none" w:sz="0" w:space="0" w:color="auto"/>
        <w:left w:val="none" w:sz="0" w:space="0" w:color="auto"/>
        <w:bottom w:val="none" w:sz="0" w:space="0" w:color="auto"/>
        <w:right w:val="none" w:sz="0" w:space="0" w:color="auto"/>
      </w:divBdr>
      <w:divsChild>
        <w:div w:id="1204829673">
          <w:marLeft w:val="893"/>
          <w:marRight w:val="0"/>
          <w:marTop w:val="0"/>
          <w:marBottom w:val="0"/>
          <w:divBdr>
            <w:top w:val="none" w:sz="0" w:space="0" w:color="auto"/>
            <w:left w:val="none" w:sz="0" w:space="0" w:color="auto"/>
            <w:bottom w:val="none" w:sz="0" w:space="0" w:color="auto"/>
            <w:right w:val="none" w:sz="0" w:space="0" w:color="auto"/>
          </w:divBdr>
        </w:div>
      </w:divsChild>
    </w:div>
    <w:div w:id="567884122">
      <w:bodyDiv w:val="1"/>
      <w:marLeft w:val="0"/>
      <w:marRight w:val="0"/>
      <w:marTop w:val="0"/>
      <w:marBottom w:val="0"/>
      <w:divBdr>
        <w:top w:val="none" w:sz="0" w:space="0" w:color="auto"/>
        <w:left w:val="none" w:sz="0" w:space="0" w:color="auto"/>
        <w:bottom w:val="none" w:sz="0" w:space="0" w:color="auto"/>
        <w:right w:val="none" w:sz="0" w:space="0" w:color="auto"/>
      </w:divBdr>
    </w:div>
    <w:div w:id="631134922">
      <w:bodyDiv w:val="1"/>
      <w:marLeft w:val="0"/>
      <w:marRight w:val="0"/>
      <w:marTop w:val="0"/>
      <w:marBottom w:val="0"/>
      <w:divBdr>
        <w:top w:val="none" w:sz="0" w:space="0" w:color="auto"/>
        <w:left w:val="none" w:sz="0" w:space="0" w:color="auto"/>
        <w:bottom w:val="none" w:sz="0" w:space="0" w:color="auto"/>
        <w:right w:val="none" w:sz="0" w:space="0" w:color="auto"/>
      </w:divBdr>
    </w:div>
    <w:div w:id="680161871">
      <w:bodyDiv w:val="1"/>
      <w:marLeft w:val="0"/>
      <w:marRight w:val="0"/>
      <w:marTop w:val="0"/>
      <w:marBottom w:val="0"/>
      <w:divBdr>
        <w:top w:val="none" w:sz="0" w:space="0" w:color="auto"/>
        <w:left w:val="none" w:sz="0" w:space="0" w:color="auto"/>
        <w:bottom w:val="none" w:sz="0" w:space="0" w:color="auto"/>
        <w:right w:val="none" w:sz="0" w:space="0" w:color="auto"/>
      </w:divBdr>
    </w:div>
    <w:div w:id="691763733">
      <w:bodyDiv w:val="1"/>
      <w:marLeft w:val="0"/>
      <w:marRight w:val="0"/>
      <w:marTop w:val="0"/>
      <w:marBottom w:val="0"/>
      <w:divBdr>
        <w:top w:val="none" w:sz="0" w:space="0" w:color="auto"/>
        <w:left w:val="none" w:sz="0" w:space="0" w:color="auto"/>
        <w:bottom w:val="none" w:sz="0" w:space="0" w:color="auto"/>
        <w:right w:val="none" w:sz="0" w:space="0" w:color="auto"/>
      </w:divBdr>
      <w:divsChild>
        <w:div w:id="606809550">
          <w:marLeft w:val="576"/>
          <w:marRight w:val="0"/>
          <w:marTop w:val="67"/>
          <w:marBottom w:val="0"/>
          <w:divBdr>
            <w:top w:val="none" w:sz="0" w:space="0" w:color="auto"/>
            <w:left w:val="none" w:sz="0" w:space="0" w:color="auto"/>
            <w:bottom w:val="none" w:sz="0" w:space="0" w:color="auto"/>
            <w:right w:val="none" w:sz="0" w:space="0" w:color="auto"/>
          </w:divBdr>
        </w:div>
        <w:div w:id="776022290">
          <w:marLeft w:val="576"/>
          <w:marRight w:val="0"/>
          <w:marTop w:val="67"/>
          <w:marBottom w:val="0"/>
          <w:divBdr>
            <w:top w:val="none" w:sz="0" w:space="0" w:color="auto"/>
            <w:left w:val="none" w:sz="0" w:space="0" w:color="auto"/>
            <w:bottom w:val="none" w:sz="0" w:space="0" w:color="auto"/>
            <w:right w:val="none" w:sz="0" w:space="0" w:color="auto"/>
          </w:divBdr>
        </w:div>
        <w:div w:id="1057364803">
          <w:marLeft w:val="576"/>
          <w:marRight w:val="0"/>
          <w:marTop w:val="67"/>
          <w:marBottom w:val="0"/>
          <w:divBdr>
            <w:top w:val="none" w:sz="0" w:space="0" w:color="auto"/>
            <w:left w:val="none" w:sz="0" w:space="0" w:color="auto"/>
            <w:bottom w:val="none" w:sz="0" w:space="0" w:color="auto"/>
            <w:right w:val="none" w:sz="0" w:space="0" w:color="auto"/>
          </w:divBdr>
        </w:div>
        <w:div w:id="1166937958">
          <w:marLeft w:val="576"/>
          <w:marRight w:val="0"/>
          <w:marTop w:val="67"/>
          <w:marBottom w:val="0"/>
          <w:divBdr>
            <w:top w:val="none" w:sz="0" w:space="0" w:color="auto"/>
            <w:left w:val="none" w:sz="0" w:space="0" w:color="auto"/>
            <w:bottom w:val="none" w:sz="0" w:space="0" w:color="auto"/>
            <w:right w:val="none" w:sz="0" w:space="0" w:color="auto"/>
          </w:divBdr>
        </w:div>
        <w:div w:id="1650212959">
          <w:marLeft w:val="576"/>
          <w:marRight w:val="0"/>
          <w:marTop w:val="67"/>
          <w:marBottom w:val="0"/>
          <w:divBdr>
            <w:top w:val="none" w:sz="0" w:space="0" w:color="auto"/>
            <w:left w:val="none" w:sz="0" w:space="0" w:color="auto"/>
            <w:bottom w:val="none" w:sz="0" w:space="0" w:color="auto"/>
            <w:right w:val="none" w:sz="0" w:space="0" w:color="auto"/>
          </w:divBdr>
        </w:div>
        <w:div w:id="1730836216">
          <w:marLeft w:val="576"/>
          <w:marRight w:val="0"/>
          <w:marTop w:val="67"/>
          <w:marBottom w:val="0"/>
          <w:divBdr>
            <w:top w:val="none" w:sz="0" w:space="0" w:color="auto"/>
            <w:left w:val="none" w:sz="0" w:space="0" w:color="auto"/>
            <w:bottom w:val="none" w:sz="0" w:space="0" w:color="auto"/>
            <w:right w:val="none" w:sz="0" w:space="0" w:color="auto"/>
          </w:divBdr>
        </w:div>
      </w:divsChild>
    </w:div>
    <w:div w:id="704450533">
      <w:bodyDiv w:val="1"/>
      <w:marLeft w:val="0"/>
      <w:marRight w:val="0"/>
      <w:marTop w:val="0"/>
      <w:marBottom w:val="0"/>
      <w:divBdr>
        <w:top w:val="none" w:sz="0" w:space="0" w:color="auto"/>
        <w:left w:val="none" w:sz="0" w:space="0" w:color="auto"/>
        <w:bottom w:val="none" w:sz="0" w:space="0" w:color="auto"/>
        <w:right w:val="none" w:sz="0" w:space="0" w:color="auto"/>
      </w:divBdr>
      <w:divsChild>
        <w:div w:id="1192257287">
          <w:marLeft w:val="547"/>
          <w:marRight w:val="0"/>
          <w:marTop w:val="0"/>
          <w:marBottom w:val="0"/>
          <w:divBdr>
            <w:top w:val="none" w:sz="0" w:space="0" w:color="auto"/>
            <w:left w:val="none" w:sz="0" w:space="0" w:color="auto"/>
            <w:bottom w:val="none" w:sz="0" w:space="0" w:color="auto"/>
            <w:right w:val="none" w:sz="0" w:space="0" w:color="auto"/>
          </w:divBdr>
        </w:div>
      </w:divsChild>
    </w:div>
    <w:div w:id="714550097">
      <w:bodyDiv w:val="1"/>
      <w:marLeft w:val="0"/>
      <w:marRight w:val="0"/>
      <w:marTop w:val="0"/>
      <w:marBottom w:val="0"/>
      <w:divBdr>
        <w:top w:val="none" w:sz="0" w:space="0" w:color="auto"/>
        <w:left w:val="none" w:sz="0" w:space="0" w:color="auto"/>
        <w:bottom w:val="none" w:sz="0" w:space="0" w:color="auto"/>
        <w:right w:val="none" w:sz="0" w:space="0" w:color="auto"/>
      </w:divBdr>
    </w:div>
    <w:div w:id="731543597">
      <w:bodyDiv w:val="1"/>
      <w:marLeft w:val="0"/>
      <w:marRight w:val="0"/>
      <w:marTop w:val="0"/>
      <w:marBottom w:val="0"/>
      <w:divBdr>
        <w:top w:val="none" w:sz="0" w:space="0" w:color="auto"/>
        <w:left w:val="none" w:sz="0" w:space="0" w:color="auto"/>
        <w:bottom w:val="none" w:sz="0" w:space="0" w:color="auto"/>
        <w:right w:val="none" w:sz="0" w:space="0" w:color="auto"/>
      </w:divBdr>
    </w:div>
    <w:div w:id="761339045">
      <w:bodyDiv w:val="1"/>
      <w:marLeft w:val="0"/>
      <w:marRight w:val="0"/>
      <w:marTop w:val="0"/>
      <w:marBottom w:val="0"/>
      <w:divBdr>
        <w:top w:val="none" w:sz="0" w:space="0" w:color="auto"/>
        <w:left w:val="none" w:sz="0" w:space="0" w:color="auto"/>
        <w:bottom w:val="none" w:sz="0" w:space="0" w:color="auto"/>
        <w:right w:val="none" w:sz="0" w:space="0" w:color="auto"/>
      </w:divBdr>
    </w:div>
    <w:div w:id="763645701">
      <w:bodyDiv w:val="1"/>
      <w:marLeft w:val="0"/>
      <w:marRight w:val="0"/>
      <w:marTop w:val="0"/>
      <w:marBottom w:val="0"/>
      <w:divBdr>
        <w:top w:val="none" w:sz="0" w:space="0" w:color="auto"/>
        <w:left w:val="none" w:sz="0" w:space="0" w:color="auto"/>
        <w:bottom w:val="none" w:sz="0" w:space="0" w:color="auto"/>
        <w:right w:val="none" w:sz="0" w:space="0" w:color="auto"/>
      </w:divBdr>
      <w:divsChild>
        <w:div w:id="134488266">
          <w:marLeft w:val="1267"/>
          <w:marRight w:val="0"/>
          <w:marTop w:val="40"/>
          <w:marBottom w:val="0"/>
          <w:divBdr>
            <w:top w:val="none" w:sz="0" w:space="0" w:color="auto"/>
            <w:left w:val="none" w:sz="0" w:space="0" w:color="auto"/>
            <w:bottom w:val="none" w:sz="0" w:space="0" w:color="auto"/>
            <w:right w:val="none" w:sz="0" w:space="0" w:color="auto"/>
          </w:divBdr>
        </w:div>
        <w:div w:id="148644246">
          <w:marLeft w:val="1267"/>
          <w:marRight w:val="0"/>
          <w:marTop w:val="40"/>
          <w:marBottom w:val="0"/>
          <w:divBdr>
            <w:top w:val="none" w:sz="0" w:space="0" w:color="auto"/>
            <w:left w:val="none" w:sz="0" w:space="0" w:color="auto"/>
            <w:bottom w:val="none" w:sz="0" w:space="0" w:color="auto"/>
            <w:right w:val="none" w:sz="0" w:space="0" w:color="auto"/>
          </w:divBdr>
        </w:div>
        <w:div w:id="272127537">
          <w:marLeft w:val="619"/>
          <w:marRight w:val="0"/>
          <w:marTop w:val="0"/>
          <w:marBottom w:val="0"/>
          <w:divBdr>
            <w:top w:val="none" w:sz="0" w:space="0" w:color="auto"/>
            <w:left w:val="none" w:sz="0" w:space="0" w:color="auto"/>
            <w:bottom w:val="none" w:sz="0" w:space="0" w:color="auto"/>
            <w:right w:val="none" w:sz="0" w:space="0" w:color="auto"/>
          </w:divBdr>
        </w:div>
        <w:div w:id="565116991">
          <w:marLeft w:val="619"/>
          <w:marRight w:val="0"/>
          <w:marTop w:val="0"/>
          <w:marBottom w:val="0"/>
          <w:divBdr>
            <w:top w:val="none" w:sz="0" w:space="0" w:color="auto"/>
            <w:left w:val="none" w:sz="0" w:space="0" w:color="auto"/>
            <w:bottom w:val="none" w:sz="0" w:space="0" w:color="auto"/>
            <w:right w:val="none" w:sz="0" w:space="0" w:color="auto"/>
          </w:divBdr>
        </w:div>
        <w:div w:id="606423983">
          <w:marLeft w:val="619"/>
          <w:marRight w:val="0"/>
          <w:marTop w:val="0"/>
          <w:marBottom w:val="0"/>
          <w:divBdr>
            <w:top w:val="none" w:sz="0" w:space="0" w:color="auto"/>
            <w:left w:val="none" w:sz="0" w:space="0" w:color="auto"/>
            <w:bottom w:val="none" w:sz="0" w:space="0" w:color="auto"/>
            <w:right w:val="none" w:sz="0" w:space="0" w:color="auto"/>
          </w:divBdr>
        </w:div>
        <w:div w:id="618605102">
          <w:marLeft w:val="1267"/>
          <w:marRight w:val="0"/>
          <w:marTop w:val="40"/>
          <w:marBottom w:val="0"/>
          <w:divBdr>
            <w:top w:val="none" w:sz="0" w:space="0" w:color="auto"/>
            <w:left w:val="none" w:sz="0" w:space="0" w:color="auto"/>
            <w:bottom w:val="none" w:sz="0" w:space="0" w:color="auto"/>
            <w:right w:val="none" w:sz="0" w:space="0" w:color="auto"/>
          </w:divBdr>
        </w:div>
        <w:div w:id="778715841">
          <w:marLeft w:val="1267"/>
          <w:marRight w:val="0"/>
          <w:marTop w:val="40"/>
          <w:marBottom w:val="0"/>
          <w:divBdr>
            <w:top w:val="none" w:sz="0" w:space="0" w:color="auto"/>
            <w:left w:val="none" w:sz="0" w:space="0" w:color="auto"/>
            <w:bottom w:val="none" w:sz="0" w:space="0" w:color="auto"/>
            <w:right w:val="none" w:sz="0" w:space="0" w:color="auto"/>
          </w:divBdr>
        </w:div>
        <w:div w:id="1038244391">
          <w:marLeft w:val="1267"/>
          <w:marRight w:val="0"/>
          <w:marTop w:val="40"/>
          <w:marBottom w:val="0"/>
          <w:divBdr>
            <w:top w:val="none" w:sz="0" w:space="0" w:color="auto"/>
            <w:left w:val="none" w:sz="0" w:space="0" w:color="auto"/>
            <w:bottom w:val="none" w:sz="0" w:space="0" w:color="auto"/>
            <w:right w:val="none" w:sz="0" w:space="0" w:color="auto"/>
          </w:divBdr>
        </w:div>
        <w:div w:id="1569925816">
          <w:marLeft w:val="994"/>
          <w:marRight w:val="0"/>
          <w:marTop w:val="40"/>
          <w:marBottom w:val="0"/>
          <w:divBdr>
            <w:top w:val="none" w:sz="0" w:space="0" w:color="auto"/>
            <w:left w:val="none" w:sz="0" w:space="0" w:color="auto"/>
            <w:bottom w:val="none" w:sz="0" w:space="0" w:color="auto"/>
            <w:right w:val="none" w:sz="0" w:space="0" w:color="auto"/>
          </w:divBdr>
        </w:div>
        <w:div w:id="1583488026">
          <w:marLeft w:val="1267"/>
          <w:marRight w:val="0"/>
          <w:marTop w:val="40"/>
          <w:marBottom w:val="0"/>
          <w:divBdr>
            <w:top w:val="none" w:sz="0" w:space="0" w:color="auto"/>
            <w:left w:val="none" w:sz="0" w:space="0" w:color="auto"/>
            <w:bottom w:val="none" w:sz="0" w:space="0" w:color="auto"/>
            <w:right w:val="none" w:sz="0" w:space="0" w:color="auto"/>
          </w:divBdr>
        </w:div>
        <w:div w:id="1621688356">
          <w:marLeft w:val="1267"/>
          <w:marRight w:val="0"/>
          <w:marTop w:val="40"/>
          <w:marBottom w:val="0"/>
          <w:divBdr>
            <w:top w:val="none" w:sz="0" w:space="0" w:color="auto"/>
            <w:left w:val="none" w:sz="0" w:space="0" w:color="auto"/>
            <w:bottom w:val="none" w:sz="0" w:space="0" w:color="auto"/>
            <w:right w:val="none" w:sz="0" w:space="0" w:color="auto"/>
          </w:divBdr>
        </w:div>
        <w:div w:id="1624538094">
          <w:marLeft w:val="619"/>
          <w:marRight w:val="0"/>
          <w:marTop w:val="0"/>
          <w:marBottom w:val="0"/>
          <w:divBdr>
            <w:top w:val="none" w:sz="0" w:space="0" w:color="auto"/>
            <w:left w:val="none" w:sz="0" w:space="0" w:color="auto"/>
            <w:bottom w:val="none" w:sz="0" w:space="0" w:color="auto"/>
            <w:right w:val="none" w:sz="0" w:space="0" w:color="auto"/>
          </w:divBdr>
        </w:div>
        <w:div w:id="1627783205">
          <w:marLeft w:val="994"/>
          <w:marRight w:val="0"/>
          <w:marTop w:val="40"/>
          <w:marBottom w:val="0"/>
          <w:divBdr>
            <w:top w:val="none" w:sz="0" w:space="0" w:color="auto"/>
            <w:left w:val="none" w:sz="0" w:space="0" w:color="auto"/>
            <w:bottom w:val="none" w:sz="0" w:space="0" w:color="auto"/>
            <w:right w:val="none" w:sz="0" w:space="0" w:color="auto"/>
          </w:divBdr>
        </w:div>
        <w:div w:id="1805736752">
          <w:marLeft w:val="1267"/>
          <w:marRight w:val="0"/>
          <w:marTop w:val="40"/>
          <w:marBottom w:val="0"/>
          <w:divBdr>
            <w:top w:val="none" w:sz="0" w:space="0" w:color="auto"/>
            <w:left w:val="none" w:sz="0" w:space="0" w:color="auto"/>
            <w:bottom w:val="none" w:sz="0" w:space="0" w:color="auto"/>
            <w:right w:val="none" w:sz="0" w:space="0" w:color="auto"/>
          </w:divBdr>
        </w:div>
        <w:div w:id="1887447208">
          <w:marLeft w:val="619"/>
          <w:marRight w:val="0"/>
          <w:marTop w:val="0"/>
          <w:marBottom w:val="0"/>
          <w:divBdr>
            <w:top w:val="none" w:sz="0" w:space="0" w:color="auto"/>
            <w:left w:val="none" w:sz="0" w:space="0" w:color="auto"/>
            <w:bottom w:val="none" w:sz="0" w:space="0" w:color="auto"/>
            <w:right w:val="none" w:sz="0" w:space="0" w:color="auto"/>
          </w:divBdr>
        </w:div>
        <w:div w:id="1966425558">
          <w:marLeft w:val="994"/>
          <w:marRight w:val="0"/>
          <w:marTop w:val="40"/>
          <w:marBottom w:val="0"/>
          <w:divBdr>
            <w:top w:val="none" w:sz="0" w:space="0" w:color="auto"/>
            <w:left w:val="none" w:sz="0" w:space="0" w:color="auto"/>
            <w:bottom w:val="none" w:sz="0" w:space="0" w:color="auto"/>
            <w:right w:val="none" w:sz="0" w:space="0" w:color="auto"/>
          </w:divBdr>
        </w:div>
      </w:divsChild>
    </w:div>
    <w:div w:id="765465436">
      <w:bodyDiv w:val="1"/>
      <w:marLeft w:val="0"/>
      <w:marRight w:val="0"/>
      <w:marTop w:val="0"/>
      <w:marBottom w:val="0"/>
      <w:divBdr>
        <w:top w:val="none" w:sz="0" w:space="0" w:color="auto"/>
        <w:left w:val="none" w:sz="0" w:space="0" w:color="auto"/>
        <w:bottom w:val="none" w:sz="0" w:space="0" w:color="auto"/>
        <w:right w:val="none" w:sz="0" w:space="0" w:color="auto"/>
      </w:divBdr>
      <w:divsChild>
        <w:div w:id="1007485106">
          <w:marLeft w:val="893"/>
          <w:marRight w:val="0"/>
          <w:marTop w:val="0"/>
          <w:marBottom w:val="0"/>
          <w:divBdr>
            <w:top w:val="none" w:sz="0" w:space="0" w:color="auto"/>
            <w:left w:val="none" w:sz="0" w:space="0" w:color="auto"/>
            <w:bottom w:val="none" w:sz="0" w:space="0" w:color="auto"/>
            <w:right w:val="none" w:sz="0" w:space="0" w:color="auto"/>
          </w:divBdr>
        </w:div>
      </w:divsChild>
    </w:div>
    <w:div w:id="808715656">
      <w:bodyDiv w:val="1"/>
      <w:marLeft w:val="0"/>
      <w:marRight w:val="0"/>
      <w:marTop w:val="0"/>
      <w:marBottom w:val="0"/>
      <w:divBdr>
        <w:top w:val="none" w:sz="0" w:space="0" w:color="auto"/>
        <w:left w:val="none" w:sz="0" w:space="0" w:color="auto"/>
        <w:bottom w:val="none" w:sz="0" w:space="0" w:color="auto"/>
        <w:right w:val="none" w:sz="0" w:space="0" w:color="auto"/>
      </w:divBdr>
      <w:divsChild>
        <w:div w:id="306671975">
          <w:marLeft w:val="893"/>
          <w:marRight w:val="0"/>
          <w:marTop w:val="0"/>
          <w:marBottom w:val="0"/>
          <w:divBdr>
            <w:top w:val="none" w:sz="0" w:space="0" w:color="auto"/>
            <w:left w:val="none" w:sz="0" w:space="0" w:color="auto"/>
            <w:bottom w:val="none" w:sz="0" w:space="0" w:color="auto"/>
            <w:right w:val="none" w:sz="0" w:space="0" w:color="auto"/>
          </w:divBdr>
        </w:div>
      </w:divsChild>
    </w:div>
    <w:div w:id="861473702">
      <w:bodyDiv w:val="1"/>
      <w:marLeft w:val="0"/>
      <w:marRight w:val="0"/>
      <w:marTop w:val="0"/>
      <w:marBottom w:val="0"/>
      <w:divBdr>
        <w:top w:val="none" w:sz="0" w:space="0" w:color="auto"/>
        <w:left w:val="none" w:sz="0" w:space="0" w:color="auto"/>
        <w:bottom w:val="none" w:sz="0" w:space="0" w:color="auto"/>
        <w:right w:val="none" w:sz="0" w:space="0" w:color="auto"/>
      </w:divBdr>
    </w:div>
    <w:div w:id="905335251">
      <w:bodyDiv w:val="1"/>
      <w:marLeft w:val="0"/>
      <w:marRight w:val="0"/>
      <w:marTop w:val="0"/>
      <w:marBottom w:val="0"/>
      <w:divBdr>
        <w:top w:val="none" w:sz="0" w:space="0" w:color="auto"/>
        <w:left w:val="none" w:sz="0" w:space="0" w:color="auto"/>
        <w:bottom w:val="none" w:sz="0" w:space="0" w:color="auto"/>
        <w:right w:val="none" w:sz="0" w:space="0" w:color="auto"/>
      </w:divBdr>
    </w:div>
    <w:div w:id="969632484">
      <w:bodyDiv w:val="1"/>
      <w:marLeft w:val="0"/>
      <w:marRight w:val="0"/>
      <w:marTop w:val="0"/>
      <w:marBottom w:val="0"/>
      <w:divBdr>
        <w:top w:val="none" w:sz="0" w:space="0" w:color="auto"/>
        <w:left w:val="none" w:sz="0" w:space="0" w:color="auto"/>
        <w:bottom w:val="none" w:sz="0" w:space="0" w:color="auto"/>
        <w:right w:val="none" w:sz="0" w:space="0" w:color="auto"/>
      </w:divBdr>
    </w:div>
    <w:div w:id="998072179">
      <w:bodyDiv w:val="1"/>
      <w:marLeft w:val="0"/>
      <w:marRight w:val="0"/>
      <w:marTop w:val="0"/>
      <w:marBottom w:val="0"/>
      <w:divBdr>
        <w:top w:val="none" w:sz="0" w:space="0" w:color="auto"/>
        <w:left w:val="none" w:sz="0" w:space="0" w:color="auto"/>
        <w:bottom w:val="none" w:sz="0" w:space="0" w:color="auto"/>
        <w:right w:val="none" w:sz="0" w:space="0" w:color="auto"/>
      </w:divBdr>
      <w:divsChild>
        <w:div w:id="226112607">
          <w:marLeft w:val="187"/>
          <w:marRight w:val="0"/>
          <w:marTop w:val="120"/>
          <w:marBottom w:val="0"/>
          <w:divBdr>
            <w:top w:val="none" w:sz="0" w:space="0" w:color="auto"/>
            <w:left w:val="none" w:sz="0" w:space="0" w:color="auto"/>
            <w:bottom w:val="none" w:sz="0" w:space="0" w:color="auto"/>
            <w:right w:val="none" w:sz="0" w:space="0" w:color="auto"/>
          </w:divBdr>
        </w:div>
        <w:div w:id="1735470560">
          <w:marLeft w:val="187"/>
          <w:marRight w:val="0"/>
          <w:marTop w:val="0"/>
          <w:marBottom w:val="0"/>
          <w:divBdr>
            <w:top w:val="none" w:sz="0" w:space="0" w:color="auto"/>
            <w:left w:val="none" w:sz="0" w:space="0" w:color="auto"/>
            <w:bottom w:val="none" w:sz="0" w:space="0" w:color="auto"/>
            <w:right w:val="none" w:sz="0" w:space="0" w:color="auto"/>
          </w:divBdr>
        </w:div>
        <w:div w:id="1850019192">
          <w:marLeft w:val="187"/>
          <w:marRight w:val="0"/>
          <w:marTop w:val="120"/>
          <w:marBottom w:val="0"/>
          <w:divBdr>
            <w:top w:val="none" w:sz="0" w:space="0" w:color="auto"/>
            <w:left w:val="none" w:sz="0" w:space="0" w:color="auto"/>
            <w:bottom w:val="none" w:sz="0" w:space="0" w:color="auto"/>
            <w:right w:val="none" w:sz="0" w:space="0" w:color="auto"/>
          </w:divBdr>
        </w:div>
        <w:div w:id="2060664578">
          <w:marLeft w:val="187"/>
          <w:marRight w:val="0"/>
          <w:marTop w:val="120"/>
          <w:marBottom w:val="0"/>
          <w:divBdr>
            <w:top w:val="none" w:sz="0" w:space="0" w:color="auto"/>
            <w:left w:val="none" w:sz="0" w:space="0" w:color="auto"/>
            <w:bottom w:val="none" w:sz="0" w:space="0" w:color="auto"/>
            <w:right w:val="none" w:sz="0" w:space="0" w:color="auto"/>
          </w:divBdr>
        </w:div>
      </w:divsChild>
    </w:div>
    <w:div w:id="1007440022">
      <w:bodyDiv w:val="1"/>
      <w:marLeft w:val="0"/>
      <w:marRight w:val="0"/>
      <w:marTop w:val="0"/>
      <w:marBottom w:val="0"/>
      <w:divBdr>
        <w:top w:val="none" w:sz="0" w:space="0" w:color="auto"/>
        <w:left w:val="none" w:sz="0" w:space="0" w:color="auto"/>
        <w:bottom w:val="none" w:sz="0" w:space="0" w:color="auto"/>
        <w:right w:val="none" w:sz="0" w:space="0" w:color="auto"/>
      </w:divBdr>
    </w:div>
    <w:div w:id="1053653487">
      <w:bodyDiv w:val="1"/>
      <w:marLeft w:val="0"/>
      <w:marRight w:val="0"/>
      <w:marTop w:val="0"/>
      <w:marBottom w:val="0"/>
      <w:divBdr>
        <w:top w:val="none" w:sz="0" w:space="0" w:color="auto"/>
        <w:left w:val="none" w:sz="0" w:space="0" w:color="auto"/>
        <w:bottom w:val="none" w:sz="0" w:space="0" w:color="auto"/>
        <w:right w:val="none" w:sz="0" w:space="0" w:color="auto"/>
      </w:divBdr>
    </w:div>
    <w:div w:id="1080564825">
      <w:bodyDiv w:val="1"/>
      <w:marLeft w:val="0"/>
      <w:marRight w:val="0"/>
      <w:marTop w:val="0"/>
      <w:marBottom w:val="0"/>
      <w:divBdr>
        <w:top w:val="none" w:sz="0" w:space="0" w:color="auto"/>
        <w:left w:val="none" w:sz="0" w:space="0" w:color="auto"/>
        <w:bottom w:val="none" w:sz="0" w:space="0" w:color="auto"/>
        <w:right w:val="none" w:sz="0" w:space="0" w:color="auto"/>
      </w:divBdr>
      <w:divsChild>
        <w:div w:id="626276718">
          <w:marLeft w:val="893"/>
          <w:marRight w:val="0"/>
          <w:marTop w:val="0"/>
          <w:marBottom w:val="0"/>
          <w:divBdr>
            <w:top w:val="none" w:sz="0" w:space="0" w:color="auto"/>
            <w:left w:val="none" w:sz="0" w:space="0" w:color="auto"/>
            <w:bottom w:val="none" w:sz="0" w:space="0" w:color="auto"/>
            <w:right w:val="none" w:sz="0" w:space="0" w:color="auto"/>
          </w:divBdr>
        </w:div>
      </w:divsChild>
    </w:div>
    <w:div w:id="1106123306">
      <w:bodyDiv w:val="1"/>
      <w:marLeft w:val="0"/>
      <w:marRight w:val="0"/>
      <w:marTop w:val="0"/>
      <w:marBottom w:val="0"/>
      <w:divBdr>
        <w:top w:val="none" w:sz="0" w:space="0" w:color="auto"/>
        <w:left w:val="none" w:sz="0" w:space="0" w:color="auto"/>
        <w:bottom w:val="none" w:sz="0" w:space="0" w:color="auto"/>
        <w:right w:val="none" w:sz="0" w:space="0" w:color="auto"/>
      </w:divBdr>
    </w:div>
    <w:div w:id="1109667568">
      <w:bodyDiv w:val="1"/>
      <w:marLeft w:val="0"/>
      <w:marRight w:val="0"/>
      <w:marTop w:val="0"/>
      <w:marBottom w:val="0"/>
      <w:divBdr>
        <w:top w:val="none" w:sz="0" w:space="0" w:color="auto"/>
        <w:left w:val="none" w:sz="0" w:space="0" w:color="auto"/>
        <w:bottom w:val="none" w:sz="0" w:space="0" w:color="auto"/>
        <w:right w:val="none" w:sz="0" w:space="0" w:color="auto"/>
      </w:divBdr>
    </w:div>
    <w:div w:id="1133326825">
      <w:bodyDiv w:val="1"/>
      <w:marLeft w:val="0"/>
      <w:marRight w:val="0"/>
      <w:marTop w:val="0"/>
      <w:marBottom w:val="0"/>
      <w:divBdr>
        <w:top w:val="none" w:sz="0" w:space="0" w:color="auto"/>
        <w:left w:val="none" w:sz="0" w:space="0" w:color="auto"/>
        <w:bottom w:val="none" w:sz="0" w:space="0" w:color="auto"/>
        <w:right w:val="none" w:sz="0" w:space="0" w:color="auto"/>
      </w:divBdr>
      <w:divsChild>
        <w:div w:id="439640167">
          <w:marLeft w:val="360"/>
          <w:marRight w:val="0"/>
          <w:marTop w:val="0"/>
          <w:marBottom w:val="120"/>
          <w:divBdr>
            <w:top w:val="none" w:sz="0" w:space="0" w:color="auto"/>
            <w:left w:val="none" w:sz="0" w:space="0" w:color="auto"/>
            <w:bottom w:val="none" w:sz="0" w:space="0" w:color="auto"/>
            <w:right w:val="none" w:sz="0" w:space="0" w:color="auto"/>
          </w:divBdr>
        </w:div>
        <w:div w:id="1079982482">
          <w:marLeft w:val="893"/>
          <w:marRight w:val="0"/>
          <w:marTop w:val="0"/>
          <w:marBottom w:val="120"/>
          <w:divBdr>
            <w:top w:val="none" w:sz="0" w:space="0" w:color="auto"/>
            <w:left w:val="none" w:sz="0" w:space="0" w:color="auto"/>
            <w:bottom w:val="none" w:sz="0" w:space="0" w:color="auto"/>
            <w:right w:val="none" w:sz="0" w:space="0" w:color="auto"/>
          </w:divBdr>
        </w:div>
        <w:div w:id="1312441144">
          <w:marLeft w:val="893"/>
          <w:marRight w:val="0"/>
          <w:marTop w:val="0"/>
          <w:marBottom w:val="120"/>
          <w:divBdr>
            <w:top w:val="none" w:sz="0" w:space="0" w:color="auto"/>
            <w:left w:val="none" w:sz="0" w:space="0" w:color="auto"/>
            <w:bottom w:val="none" w:sz="0" w:space="0" w:color="auto"/>
            <w:right w:val="none" w:sz="0" w:space="0" w:color="auto"/>
          </w:divBdr>
        </w:div>
        <w:div w:id="1476491720">
          <w:marLeft w:val="893"/>
          <w:marRight w:val="0"/>
          <w:marTop w:val="0"/>
          <w:marBottom w:val="120"/>
          <w:divBdr>
            <w:top w:val="none" w:sz="0" w:space="0" w:color="auto"/>
            <w:left w:val="none" w:sz="0" w:space="0" w:color="auto"/>
            <w:bottom w:val="none" w:sz="0" w:space="0" w:color="auto"/>
            <w:right w:val="none" w:sz="0" w:space="0" w:color="auto"/>
          </w:divBdr>
        </w:div>
        <w:div w:id="1499612027">
          <w:marLeft w:val="360"/>
          <w:marRight w:val="0"/>
          <w:marTop w:val="0"/>
          <w:marBottom w:val="120"/>
          <w:divBdr>
            <w:top w:val="none" w:sz="0" w:space="0" w:color="auto"/>
            <w:left w:val="none" w:sz="0" w:space="0" w:color="auto"/>
            <w:bottom w:val="none" w:sz="0" w:space="0" w:color="auto"/>
            <w:right w:val="none" w:sz="0" w:space="0" w:color="auto"/>
          </w:divBdr>
        </w:div>
        <w:div w:id="1636987621">
          <w:marLeft w:val="893"/>
          <w:marRight w:val="0"/>
          <w:marTop w:val="0"/>
          <w:marBottom w:val="120"/>
          <w:divBdr>
            <w:top w:val="none" w:sz="0" w:space="0" w:color="auto"/>
            <w:left w:val="none" w:sz="0" w:space="0" w:color="auto"/>
            <w:bottom w:val="none" w:sz="0" w:space="0" w:color="auto"/>
            <w:right w:val="none" w:sz="0" w:space="0" w:color="auto"/>
          </w:divBdr>
        </w:div>
        <w:div w:id="1668363696">
          <w:marLeft w:val="893"/>
          <w:marRight w:val="0"/>
          <w:marTop w:val="0"/>
          <w:marBottom w:val="120"/>
          <w:divBdr>
            <w:top w:val="none" w:sz="0" w:space="0" w:color="auto"/>
            <w:left w:val="none" w:sz="0" w:space="0" w:color="auto"/>
            <w:bottom w:val="none" w:sz="0" w:space="0" w:color="auto"/>
            <w:right w:val="none" w:sz="0" w:space="0" w:color="auto"/>
          </w:divBdr>
        </w:div>
        <w:div w:id="1804737371">
          <w:marLeft w:val="893"/>
          <w:marRight w:val="0"/>
          <w:marTop w:val="0"/>
          <w:marBottom w:val="120"/>
          <w:divBdr>
            <w:top w:val="none" w:sz="0" w:space="0" w:color="auto"/>
            <w:left w:val="none" w:sz="0" w:space="0" w:color="auto"/>
            <w:bottom w:val="none" w:sz="0" w:space="0" w:color="auto"/>
            <w:right w:val="none" w:sz="0" w:space="0" w:color="auto"/>
          </w:divBdr>
        </w:div>
        <w:div w:id="1892039699">
          <w:marLeft w:val="360"/>
          <w:marRight w:val="0"/>
          <w:marTop w:val="0"/>
          <w:marBottom w:val="120"/>
          <w:divBdr>
            <w:top w:val="none" w:sz="0" w:space="0" w:color="auto"/>
            <w:left w:val="none" w:sz="0" w:space="0" w:color="auto"/>
            <w:bottom w:val="none" w:sz="0" w:space="0" w:color="auto"/>
            <w:right w:val="none" w:sz="0" w:space="0" w:color="auto"/>
          </w:divBdr>
        </w:div>
        <w:div w:id="2028674055">
          <w:marLeft w:val="893"/>
          <w:marRight w:val="0"/>
          <w:marTop w:val="0"/>
          <w:marBottom w:val="120"/>
          <w:divBdr>
            <w:top w:val="none" w:sz="0" w:space="0" w:color="auto"/>
            <w:left w:val="none" w:sz="0" w:space="0" w:color="auto"/>
            <w:bottom w:val="none" w:sz="0" w:space="0" w:color="auto"/>
            <w:right w:val="none" w:sz="0" w:space="0" w:color="auto"/>
          </w:divBdr>
        </w:div>
      </w:divsChild>
    </w:div>
    <w:div w:id="1141193760">
      <w:bodyDiv w:val="1"/>
      <w:marLeft w:val="0"/>
      <w:marRight w:val="0"/>
      <w:marTop w:val="0"/>
      <w:marBottom w:val="0"/>
      <w:divBdr>
        <w:top w:val="none" w:sz="0" w:space="0" w:color="auto"/>
        <w:left w:val="none" w:sz="0" w:space="0" w:color="auto"/>
        <w:bottom w:val="none" w:sz="0" w:space="0" w:color="auto"/>
        <w:right w:val="none" w:sz="0" w:space="0" w:color="auto"/>
      </w:divBdr>
    </w:div>
    <w:div w:id="1175192773">
      <w:bodyDiv w:val="1"/>
      <w:marLeft w:val="0"/>
      <w:marRight w:val="0"/>
      <w:marTop w:val="0"/>
      <w:marBottom w:val="0"/>
      <w:divBdr>
        <w:top w:val="none" w:sz="0" w:space="0" w:color="auto"/>
        <w:left w:val="none" w:sz="0" w:space="0" w:color="auto"/>
        <w:bottom w:val="none" w:sz="0" w:space="0" w:color="auto"/>
        <w:right w:val="none" w:sz="0" w:space="0" w:color="auto"/>
      </w:divBdr>
      <w:divsChild>
        <w:div w:id="1750615570">
          <w:marLeft w:val="893"/>
          <w:marRight w:val="0"/>
          <w:marTop w:val="0"/>
          <w:marBottom w:val="0"/>
          <w:divBdr>
            <w:top w:val="none" w:sz="0" w:space="0" w:color="auto"/>
            <w:left w:val="none" w:sz="0" w:space="0" w:color="auto"/>
            <w:bottom w:val="none" w:sz="0" w:space="0" w:color="auto"/>
            <w:right w:val="none" w:sz="0" w:space="0" w:color="auto"/>
          </w:divBdr>
        </w:div>
      </w:divsChild>
    </w:div>
    <w:div w:id="1203060917">
      <w:bodyDiv w:val="1"/>
      <w:marLeft w:val="0"/>
      <w:marRight w:val="0"/>
      <w:marTop w:val="0"/>
      <w:marBottom w:val="0"/>
      <w:divBdr>
        <w:top w:val="none" w:sz="0" w:space="0" w:color="auto"/>
        <w:left w:val="none" w:sz="0" w:space="0" w:color="auto"/>
        <w:bottom w:val="none" w:sz="0" w:space="0" w:color="auto"/>
        <w:right w:val="none" w:sz="0" w:space="0" w:color="auto"/>
      </w:divBdr>
    </w:div>
    <w:div w:id="1207067644">
      <w:bodyDiv w:val="1"/>
      <w:marLeft w:val="0"/>
      <w:marRight w:val="0"/>
      <w:marTop w:val="0"/>
      <w:marBottom w:val="0"/>
      <w:divBdr>
        <w:top w:val="none" w:sz="0" w:space="0" w:color="auto"/>
        <w:left w:val="none" w:sz="0" w:space="0" w:color="auto"/>
        <w:bottom w:val="none" w:sz="0" w:space="0" w:color="auto"/>
        <w:right w:val="none" w:sz="0" w:space="0" w:color="auto"/>
      </w:divBdr>
    </w:div>
    <w:div w:id="1222250959">
      <w:bodyDiv w:val="1"/>
      <w:marLeft w:val="0"/>
      <w:marRight w:val="0"/>
      <w:marTop w:val="0"/>
      <w:marBottom w:val="0"/>
      <w:divBdr>
        <w:top w:val="none" w:sz="0" w:space="0" w:color="auto"/>
        <w:left w:val="none" w:sz="0" w:space="0" w:color="auto"/>
        <w:bottom w:val="none" w:sz="0" w:space="0" w:color="auto"/>
        <w:right w:val="none" w:sz="0" w:space="0" w:color="auto"/>
      </w:divBdr>
      <w:divsChild>
        <w:div w:id="203177450">
          <w:marLeft w:val="2160"/>
          <w:marRight w:val="0"/>
          <w:marTop w:val="0"/>
          <w:marBottom w:val="180"/>
          <w:divBdr>
            <w:top w:val="none" w:sz="0" w:space="0" w:color="auto"/>
            <w:left w:val="none" w:sz="0" w:space="0" w:color="auto"/>
            <w:bottom w:val="none" w:sz="0" w:space="0" w:color="auto"/>
            <w:right w:val="none" w:sz="0" w:space="0" w:color="auto"/>
          </w:divBdr>
        </w:div>
        <w:div w:id="219874018">
          <w:marLeft w:val="2160"/>
          <w:marRight w:val="0"/>
          <w:marTop w:val="0"/>
          <w:marBottom w:val="180"/>
          <w:divBdr>
            <w:top w:val="none" w:sz="0" w:space="0" w:color="auto"/>
            <w:left w:val="none" w:sz="0" w:space="0" w:color="auto"/>
            <w:bottom w:val="none" w:sz="0" w:space="0" w:color="auto"/>
            <w:right w:val="none" w:sz="0" w:space="0" w:color="auto"/>
          </w:divBdr>
        </w:div>
        <w:div w:id="221140182">
          <w:marLeft w:val="2160"/>
          <w:marRight w:val="0"/>
          <w:marTop w:val="0"/>
          <w:marBottom w:val="180"/>
          <w:divBdr>
            <w:top w:val="none" w:sz="0" w:space="0" w:color="auto"/>
            <w:left w:val="none" w:sz="0" w:space="0" w:color="auto"/>
            <w:bottom w:val="none" w:sz="0" w:space="0" w:color="auto"/>
            <w:right w:val="none" w:sz="0" w:space="0" w:color="auto"/>
          </w:divBdr>
        </w:div>
        <w:div w:id="891619655">
          <w:marLeft w:val="2160"/>
          <w:marRight w:val="0"/>
          <w:marTop w:val="0"/>
          <w:marBottom w:val="180"/>
          <w:divBdr>
            <w:top w:val="none" w:sz="0" w:space="0" w:color="auto"/>
            <w:left w:val="none" w:sz="0" w:space="0" w:color="auto"/>
            <w:bottom w:val="none" w:sz="0" w:space="0" w:color="auto"/>
            <w:right w:val="none" w:sz="0" w:space="0" w:color="auto"/>
          </w:divBdr>
        </w:div>
      </w:divsChild>
    </w:div>
    <w:div w:id="1223786341">
      <w:bodyDiv w:val="1"/>
      <w:marLeft w:val="0"/>
      <w:marRight w:val="0"/>
      <w:marTop w:val="0"/>
      <w:marBottom w:val="0"/>
      <w:divBdr>
        <w:top w:val="none" w:sz="0" w:space="0" w:color="auto"/>
        <w:left w:val="none" w:sz="0" w:space="0" w:color="auto"/>
        <w:bottom w:val="none" w:sz="0" w:space="0" w:color="auto"/>
        <w:right w:val="none" w:sz="0" w:space="0" w:color="auto"/>
      </w:divBdr>
      <w:divsChild>
        <w:div w:id="1378818872">
          <w:marLeft w:val="547"/>
          <w:marRight w:val="0"/>
          <w:marTop w:val="96"/>
          <w:marBottom w:val="0"/>
          <w:divBdr>
            <w:top w:val="none" w:sz="0" w:space="0" w:color="auto"/>
            <w:left w:val="none" w:sz="0" w:space="0" w:color="auto"/>
            <w:bottom w:val="none" w:sz="0" w:space="0" w:color="auto"/>
            <w:right w:val="none" w:sz="0" w:space="0" w:color="auto"/>
          </w:divBdr>
        </w:div>
      </w:divsChild>
    </w:div>
    <w:div w:id="1238131568">
      <w:bodyDiv w:val="1"/>
      <w:marLeft w:val="0"/>
      <w:marRight w:val="0"/>
      <w:marTop w:val="0"/>
      <w:marBottom w:val="0"/>
      <w:divBdr>
        <w:top w:val="none" w:sz="0" w:space="0" w:color="auto"/>
        <w:left w:val="none" w:sz="0" w:space="0" w:color="auto"/>
        <w:bottom w:val="none" w:sz="0" w:space="0" w:color="auto"/>
        <w:right w:val="none" w:sz="0" w:space="0" w:color="auto"/>
      </w:divBdr>
      <w:divsChild>
        <w:div w:id="14114075">
          <w:marLeft w:val="446"/>
          <w:marRight w:val="0"/>
          <w:marTop w:val="0"/>
          <w:marBottom w:val="0"/>
          <w:divBdr>
            <w:top w:val="none" w:sz="0" w:space="0" w:color="auto"/>
            <w:left w:val="none" w:sz="0" w:space="0" w:color="auto"/>
            <w:bottom w:val="none" w:sz="0" w:space="0" w:color="auto"/>
            <w:right w:val="none" w:sz="0" w:space="0" w:color="auto"/>
          </w:divBdr>
        </w:div>
        <w:div w:id="108859809">
          <w:marLeft w:val="446"/>
          <w:marRight w:val="0"/>
          <w:marTop w:val="0"/>
          <w:marBottom w:val="0"/>
          <w:divBdr>
            <w:top w:val="none" w:sz="0" w:space="0" w:color="auto"/>
            <w:left w:val="none" w:sz="0" w:space="0" w:color="auto"/>
            <w:bottom w:val="none" w:sz="0" w:space="0" w:color="auto"/>
            <w:right w:val="none" w:sz="0" w:space="0" w:color="auto"/>
          </w:divBdr>
        </w:div>
        <w:div w:id="116025805">
          <w:marLeft w:val="187"/>
          <w:marRight w:val="0"/>
          <w:marTop w:val="67"/>
          <w:marBottom w:val="0"/>
          <w:divBdr>
            <w:top w:val="none" w:sz="0" w:space="0" w:color="auto"/>
            <w:left w:val="none" w:sz="0" w:space="0" w:color="auto"/>
            <w:bottom w:val="none" w:sz="0" w:space="0" w:color="auto"/>
            <w:right w:val="none" w:sz="0" w:space="0" w:color="auto"/>
          </w:divBdr>
        </w:div>
        <w:div w:id="198401333">
          <w:marLeft w:val="446"/>
          <w:marRight w:val="0"/>
          <w:marTop w:val="0"/>
          <w:marBottom w:val="0"/>
          <w:divBdr>
            <w:top w:val="none" w:sz="0" w:space="0" w:color="auto"/>
            <w:left w:val="none" w:sz="0" w:space="0" w:color="auto"/>
            <w:bottom w:val="none" w:sz="0" w:space="0" w:color="auto"/>
            <w:right w:val="none" w:sz="0" w:space="0" w:color="auto"/>
          </w:divBdr>
        </w:div>
        <w:div w:id="678313320">
          <w:marLeft w:val="446"/>
          <w:marRight w:val="0"/>
          <w:marTop w:val="0"/>
          <w:marBottom w:val="0"/>
          <w:divBdr>
            <w:top w:val="none" w:sz="0" w:space="0" w:color="auto"/>
            <w:left w:val="none" w:sz="0" w:space="0" w:color="auto"/>
            <w:bottom w:val="none" w:sz="0" w:space="0" w:color="auto"/>
            <w:right w:val="none" w:sz="0" w:space="0" w:color="auto"/>
          </w:divBdr>
        </w:div>
        <w:div w:id="716244681">
          <w:marLeft w:val="446"/>
          <w:marRight w:val="0"/>
          <w:marTop w:val="0"/>
          <w:marBottom w:val="0"/>
          <w:divBdr>
            <w:top w:val="none" w:sz="0" w:space="0" w:color="auto"/>
            <w:left w:val="none" w:sz="0" w:space="0" w:color="auto"/>
            <w:bottom w:val="none" w:sz="0" w:space="0" w:color="auto"/>
            <w:right w:val="none" w:sz="0" w:space="0" w:color="auto"/>
          </w:divBdr>
        </w:div>
        <w:div w:id="797378113">
          <w:marLeft w:val="446"/>
          <w:marRight w:val="0"/>
          <w:marTop w:val="0"/>
          <w:marBottom w:val="0"/>
          <w:divBdr>
            <w:top w:val="none" w:sz="0" w:space="0" w:color="auto"/>
            <w:left w:val="none" w:sz="0" w:space="0" w:color="auto"/>
            <w:bottom w:val="none" w:sz="0" w:space="0" w:color="auto"/>
            <w:right w:val="none" w:sz="0" w:space="0" w:color="auto"/>
          </w:divBdr>
        </w:div>
        <w:div w:id="813914827">
          <w:marLeft w:val="187"/>
          <w:marRight w:val="0"/>
          <w:marTop w:val="67"/>
          <w:marBottom w:val="0"/>
          <w:divBdr>
            <w:top w:val="none" w:sz="0" w:space="0" w:color="auto"/>
            <w:left w:val="none" w:sz="0" w:space="0" w:color="auto"/>
            <w:bottom w:val="none" w:sz="0" w:space="0" w:color="auto"/>
            <w:right w:val="none" w:sz="0" w:space="0" w:color="auto"/>
          </w:divBdr>
        </w:div>
        <w:div w:id="900140287">
          <w:marLeft w:val="446"/>
          <w:marRight w:val="0"/>
          <w:marTop w:val="0"/>
          <w:marBottom w:val="0"/>
          <w:divBdr>
            <w:top w:val="none" w:sz="0" w:space="0" w:color="auto"/>
            <w:left w:val="none" w:sz="0" w:space="0" w:color="auto"/>
            <w:bottom w:val="none" w:sz="0" w:space="0" w:color="auto"/>
            <w:right w:val="none" w:sz="0" w:space="0" w:color="auto"/>
          </w:divBdr>
        </w:div>
        <w:div w:id="926229019">
          <w:marLeft w:val="446"/>
          <w:marRight w:val="0"/>
          <w:marTop w:val="0"/>
          <w:marBottom w:val="0"/>
          <w:divBdr>
            <w:top w:val="none" w:sz="0" w:space="0" w:color="auto"/>
            <w:left w:val="none" w:sz="0" w:space="0" w:color="auto"/>
            <w:bottom w:val="none" w:sz="0" w:space="0" w:color="auto"/>
            <w:right w:val="none" w:sz="0" w:space="0" w:color="auto"/>
          </w:divBdr>
        </w:div>
        <w:div w:id="1026760857">
          <w:marLeft w:val="446"/>
          <w:marRight w:val="0"/>
          <w:marTop w:val="0"/>
          <w:marBottom w:val="0"/>
          <w:divBdr>
            <w:top w:val="none" w:sz="0" w:space="0" w:color="auto"/>
            <w:left w:val="none" w:sz="0" w:space="0" w:color="auto"/>
            <w:bottom w:val="none" w:sz="0" w:space="0" w:color="auto"/>
            <w:right w:val="none" w:sz="0" w:space="0" w:color="auto"/>
          </w:divBdr>
        </w:div>
        <w:div w:id="1390496795">
          <w:marLeft w:val="446"/>
          <w:marRight w:val="0"/>
          <w:marTop w:val="0"/>
          <w:marBottom w:val="0"/>
          <w:divBdr>
            <w:top w:val="none" w:sz="0" w:space="0" w:color="auto"/>
            <w:left w:val="none" w:sz="0" w:space="0" w:color="auto"/>
            <w:bottom w:val="none" w:sz="0" w:space="0" w:color="auto"/>
            <w:right w:val="none" w:sz="0" w:space="0" w:color="auto"/>
          </w:divBdr>
        </w:div>
        <w:div w:id="1451045673">
          <w:marLeft w:val="187"/>
          <w:marRight w:val="0"/>
          <w:marTop w:val="67"/>
          <w:marBottom w:val="0"/>
          <w:divBdr>
            <w:top w:val="none" w:sz="0" w:space="0" w:color="auto"/>
            <w:left w:val="none" w:sz="0" w:space="0" w:color="auto"/>
            <w:bottom w:val="none" w:sz="0" w:space="0" w:color="auto"/>
            <w:right w:val="none" w:sz="0" w:space="0" w:color="auto"/>
          </w:divBdr>
        </w:div>
        <w:div w:id="1574664073">
          <w:marLeft w:val="187"/>
          <w:marRight w:val="0"/>
          <w:marTop w:val="67"/>
          <w:marBottom w:val="0"/>
          <w:divBdr>
            <w:top w:val="none" w:sz="0" w:space="0" w:color="auto"/>
            <w:left w:val="none" w:sz="0" w:space="0" w:color="auto"/>
            <w:bottom w:val="none" w:sz="0" w:space="0" w:color="auto"/>
            <w:right w:val="none" w:sz="0" w:space="0" w:color="auto"/>
          </w:divBdr>
        </w:div>
        <w:div w:id="1668557373">
          <w:marLeft w:val="446"/>
          <w:marRight w:val="0"/>
          <w:marTop w:val="0"/>
          <w:marBottom w:val="0"/>
          <w:divBdr>
            <w:top w:val="none" w:sz="0" w:space="0" w:color="auto"/>
            <w:left w:val="none" w:sz="0" w:space="0" w:color="auto"/>
            <w:bottom w:val="none" w:sz="0" w:space="0" w:color="auto"/>
            <w:right w:val="none" w:sz="0" w:space="0" w:color="auto"/>
          </w:divBdr>
        </w:div>
        <w:div w:id="1749573602">
          <w:marLeft w:val="446"/>
          <w:marRight w:val="0"/>
          <w:marTop w:val="0"/>
          <w:marBottom w:val="0"/>
          <w:divBdr>
            <w:top w:val="none" w:sz="0" w:space="0" w:color="auto"/>
            <w:left w:val="none" w:sz="0" w:space="0" w:color="auto"/>
            <w:bottom w:val="none" w:sz="0" w:space="0" w:color="auto"/>
            <w:right w:val="none" w:sz="0" w:space="0" w:color="auto"/>
          </w:divBdr>
        </w:div>
        <w:div w:id="1851136238">
          <w:marLeft w:val="187"/>
          <w:marRight w:val="0"/>
          <w:marTop w:val="67"/>
          <w:marBottom w:val="0"/>
          <w:divBdr>
            <w:top w:val="none" w:sz="0" w:space="0" w:color="auto"/>
            <w:left w:val="none" w:sz="0" w:space="0" w:color="auto"/>
            <w:bottom w:val="none" w:sz="0" w:space="0" w:color="auto"/>
            <w:right w:val="none" w:sz="0" w:space="0" w:color="auto"/>
          </w:divBdr>
        </w:div>
      </w:divsChild>
    </w:div>
    <w:div w:id="1261135416">
      <w:bodyDiv w:val="1"/>
      <w:marLeft w:val="0"/>
      <w:marRight w:val="0"/>
      <w:marTop w:val="0"/>
      <w:marBottom w:val="0"/>
      <w:divBdr>
        <w:top w:val="none" w:sz="0" w:space="0" w:color="auto"/>
        <w:left w:val="none" w:sz="0" w:space="0" w:color="auto"/>
        <w:bottom w:val="none" w:sz="0" w:space="0" w:color="auto"/>
        <w:right w:val="none" w:sz="0" w:space="0" w:color="auto"/>
      </w:divBdr>
      <w:divsChild>
        <w:div w:id="190804481">
          <w:marLeft w:val="0"/>
          <w:marRight w:val="0"/>
          <w:marTop w:val="0"/>
          <w:marBottom w:val="0"/>
          <w:divBdr>
            <w:top w:val="none" w:sz="0" w:space="0" w:color="auto"/>
            <w:left w:val="none" w:sz="0" w:space="0" w:color="auto"/>
            <w:bottom w:val="none" w:sz="0" w:space="0" w:color="auto"/>
            <w:right w:val="none" w:sz="0" w:space="0" w:color="auto"/>
          </w:divBdr>
          <w:divsChild>
            <w:div w:id="1890722492">
              <w:marLeft w:val="0"/>
              <w:marRight w:val="0"/>
              <w:marTop w:val="0"/>
              <w:marBottom w:val="0"/>
              <w:divBdr>
                <w:top w:val="none" w:sz="0" w:space="0" w:color="auto"/>
                <w:left w:val="none" w:sz="0" w:space="0" w:color="auto"/>
                <w:bottom w:val="none" w:sz="0" w:space="0" w:color="auto"/>
                <w:right w:val="none" w:sz="0" w:space="0" w:color="auto"/>
              </w:divBdr>
              <w:divsChild>
                <w:div w:id="108503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018872">
      <w:bodyDiv w:val="1"/>
      <w:marLeft w:val="0"/>
      <w:marRight w:val="0"/>
      <w:marTop w:val="0"/>
      <w:marBottom w:val="0"/>
      <w:divBdr>
        <w:top w:val="none" w:sz="0" w:space="0" w:color="auto"/>
        <w:left w:val="none" w:sz="0" w:space="0" w:color="auto"/>
        <w:bottom w:val="none" w:sz="0" w:space="0" w:color="auto"/>
        <w:right w:val="none" w:sz="0" w:space="0" w:color="auto"/>
      </w:divBdr>
    </w:div>
    <w:div w:id="1295672637">
      <w:bodyDiv w:val="1"/>
      <w:marLeft w:val="0"/>
      <w:marRight w:val="0"/>
      <w:marTop w:val="0"/>
      <w:marBottom w:val="0"/>
      <w:divBdr>
        <w:top w:val="none" w:sz="0" w:space="0" w:color="auto"/>
        <w:left w:val="none" w:sz="0" w:space="0" w:color="auto"/>
        <w:bottom w:val="none" w:sz="0" w:space="0" w:color="auto"/>
        <w:right w:val="none" w:sz="0" w:space="0" w:color="auto"/>
      </w:divBdr>
    </w:div>
    <w:div w:id="1313026958">
      <w:bodyDiv w:val="1"/>
      <w:marLeft w:val="0"/>
      <w:marRight w:val="0"/>
      <w:marTop w:val="0"/>
      <w:marBottom w:val="0"/>
      <w:divBdr>
        <w:top w:val="none" w:sz="0" w:space="0" w:color="auto"/>
        <w:left w:val="none" w:sz="0" w:space="0" w:color="auto"/>
        <w:bottom w:val="none" w:sz="0" w:space="0" w:color="auto"/>
        <w:right w:val="none" w:sz="0" w:space="0" w:color="auto"/>
      </w:divBdr>
      <w:divsChild>
        <w:div w:id="375590095">
          <w:marLeft w:val="360"/>
          <w:marRight w:val="0"/>
          <w:marTop w:val="58"/>
          <w:marBottom w:val="0"/>
          <w:divBdr>
            <w:top w:val="none" w:sz="0" w:space="0" w:color="auto"/>
            <w:left w:val="none" w:sz="0" w:space="0" w:color="auto"/>
            <w:bottom w:val="none" w:sz="0" w:space="0" w:color="auto"/>
            <w:right w:val="none" w:sz="0" w:space="0" w:color="auto"/>
          </w:divBdr>
        </w:div>
        <w:div w:id="416170060">
          <w:marLeft w:val="360"/>
          <w:marRight w:val="0"/>
          <w:marTop w:val="58"/>
          <w:marBottom w:val="0"/>
          <w:divBdr>
            <w:top w:val="none" w:sz="0" w:space="0" w:color="auto"/>
            <w:left w:val="none" w:sz="0" w:space="0" w:color="auto"/>
            <w:bottom w:val="none" w:sz="0" w:space="0" w:color="auto"/>
            <w:right w:val="none" w:sz="0" w:space="0" w:color="auto"/>
          </w:divBdr>
        </w:div>
        <w:div w:id="506556598">
          <w:marLeft w:val="360"/>
          <w:marRight w:val="0"/>
          <w:marTop w:val="58"/>
          <w:marBottom w:val="0"/>
          <w:divBdr>
            <w:top w:val="none" w:sz="0" w:space="0" w:color="auto"/>
            <w:left w:val="none" w:sz="0" w:space="0" w:color="auto"/>
            <w:bottom w:val="none" w:sz="0" w:space="0" w:color="auto"/>
            <w:right w:val="none" w:sz="0" w:space="0" w:color="auto"/>
          </w:divBdr>
        </w:div>
        <w:div w:id="785152608">
          <w:marLeft w:val="360"/>
          <w:marRight w:val="0"/>
          <w:marTop w:val="58"/>
          <w:marBottom w:val="0"/>
          <w:divBdr>
            <w:top w:val="none" w:sz="0" w:space="0" w:color="auto"/>
            <w:left w:val="none" w:sz="0" w:space="0" w:color="auto"/>
            <w:bottom w:val="none" w:sz="0" w:space="0" w:color="auto"/>
            <w:right w:val="none" w:sz="0" w:space="0" w:color="auto"/>
          </w:divBdr>
        </w:div>
        <w:div w:id="1280142298">
          <w:marLeft w:val="360"/>
          <w:marRight w:val="0"/>
          <w:marTop w:val="58"/>
          <w:marBottom w:val="0"/>
          <w:divBdr>
            <w:top w:val="none" w:sz="0" w:space="0" w:color="auto"/>
            <w:left w:val="none" w:sz="0" w:space="0" w:color="auto"/>
            <w:bottom w:val="none" w:sz="0" w:space="0" w:color="auto"/>
            <w:right w:val="none" w:sz="0" w:space="0" w:color="auto"/>
          </w:divBdr>
        </w:div>
      </w:divsChild>
    </w:div>
    <w:div w:id="1336491925">
      <w:bodyDiv w:val="1"/>
      <w:marLeft w:val="0"/>
      <w:marRight w:val="0"/>
      <w:marTop w:val="0"/>
      <w:marBottom w:val="0"/>
      <w:divBdr>
        <w:top w:val="none" w:sz="0" w:space="0" w:color="auto"/>
        <w:left w:val="none" w:sz="0" w:space="0" w:color="auto"/>
        <w:bottom w:val="none" w:sz="0" w:space="0" w:color="auto"/>
        <w:right w:val="none" w:sz="0" w:space="0" w:color="auto"/>
      </w:divBdr>
    </w:div>
    <w:div w:id="1346982230">
      <w:bodyDiv w:val="1"/>
      <w:marLeft w:val="0"/>
      <w:marRight w:val="0"/>
      <w:marTop w:val="0"/>
      <w:marBottom w:val="0"/>
      <w:divBdr>
        <w:top w:val="none" w:sz="0" w:space="0" w:color="auto"/>
        <w:left w:val="none" w:sz="0" w:space="0" w:color="auto"/>
        <w:bottom w:val="none" w:sz="0" w:space="0" w:color="auto"/>
        <w:right w:val="none" w:sz="0" w:space="0" w:color="auto"/>
      </w:divBdr>
    </w:div>
    <w:div w:id="1374379775">
      <w:bodyDiv w:val="1"/>
      <w:marLeft w:val="0"/>
      <w:marRight w:val="0"/>
      <w:marTop w:val="0"/>
      <w:marBottom w:val="0"/>
      <w:divBdr>
        <w:top w:val="none" w:sz="0" w:space="0" w:color="auto"/>
        <w:left w:val="none" w:sz="0" w:space="0" w:color="auto"/>
        <w:bottom w:val="none" w:sz="0" w:space="0" w:color="auto"/>
        <w:right w:val="none" w:sz="0" w:space="0" w:color="auto"/>
      </w:divBdr>
      <w:divsChild>
        <w:div w:id="1175147932">
          <w:marLeft w:val="893"/>
          <w:marRight w:val="0"/>
          <w:marTop w:val="0"/>
          <w:marBottom w:val="0"/>
          <w:divBdr>
            <w:top w:val="none" w:sz="0" w:space="0" w:color="auto"/>
            <w:left w:val="none" w:sz="0" w:space="0" w:color="auto"/>
            <w:bottom w:val="none" w:sz="0" w:space="0" w:color="auto"/>
            <w:right w:val="none" w:sz="0" w:space="0" w:color="auto"/>
          </w:divBdr>
        </w:div>
      </w:divsChild>
    </w:div>
    <w:div w:id="1377271258">
      <w:bodyDiv w:val="1"/>
      <w:marLeft w:val="0"/>
      <w:marRight w:val="0"/>
      <w:marTop w:val="0"/>
      <w:marBottom w:val="0"/>
      <w:divBdr>
        <w:top w:val="none" w:sz="0" w:space="0" w:color="auto"/>
        <w:left w:val="none" w:sz="0" w:space="0" w:color="auto"/>
        <w:bottom w:val="none" w:sz="0" w:space="0" w:color="auto"/>
        <w:right w:val="none" w:sz="0" w:space="0" w:color="auto"/>
      </w:divBdr>
      <w:divsChild>
        <w:div w:id="46805635">
          <w:marLeft w:val="893"/>
          <w:marRight w:val="0"/>
          <w:marTop w:val="0"/>
          <w:marBottom w:val="0"/>
          <w:divBdr>
            <w:top w:val="none" w:sz="0" w:space="0" w:color="auto"/>
            <w:left w:val="none" w:sz="0" w:space="0" w:color="auto"/>
            <w:bottom w:val="none" w:sz="0" w:space="0" w:color="auto"/>
            <w:right w:val="none" w:sz="0" w:space="0" w:color="auto"/>
          </w:divBdr>
        </w:div>
      </w:divsChild>
    </w:div>
    <w:div w:id="1391153539">
      <w:bodyDiv w:val="1"/>
      <w:marLeft w:val="0"/>
      <w:marRight w:val="0"/>
      <w:marTop w:val="0"/>
      <w:marBottom w:val="0"/>
      <w:divBdr>
        <w:top w:val="none" w:sz="0" w:space="0" w:color="auto"/>
        <w:left w:val="none" w:sz="0" w:space="0" w:color="auto"/>
        <w:bottom w:val="none" w:sz="0" w:space="0" w:color="auto"/>
        <w:right w:val="none" w:sz="0" w:space="0" w:color="auto"/>
      </w:divBdr>
      <w:divsChild>
        <w:div w:id="28145684">
          <w:marLeft w:val="576"/>
          <w:marRight w:val="0"/>
          <w:marTop w:val="67"/>
          <w:marBottom w:val="0"/>
          <w:divBdr>
            <w:top w:val="none" w:sz="0" w:space="0" w:color="auto"/>
            <w:left w:val="none" w:sz="0" w:space="0" w:color="auto"/>
            <w:bottom w:val="none" w:sz="0" w:space="0" w:color="auto"/>
            <w:right w:val="none" w:sz="0" w:space="0" w:color="auto"/>
          </w:divBdr>
        </w:div>
        <w:div w:id="441803626">
          <w:marLeft w:val="576"/>
          <w:marRight w:val="0"/>
          <w:marTop w:val="67"/>
          <w:marBottom w:val="0"/>
          <w:divBdr>
            <w:top w:val="none" w:sz="0" w:space="0" w:color="auto"/>
            <w:left w:val="none" w:sz="0" w:space="0" w:color="auto"/>
            <w:bottom w:val="none" w:sz="0" w:space="0" w:color="auto"/>
            <w:right w:val="none" w:sz="0" w:space="0" w:color="auto"/>
          </w:divBdr>
        </w:div>
        <w:div w:id="640573279">
          <w:marLeft w:val="576"/>
          <w:marRight w:val="0"/>
          <w:marTop w:val="67"/>
          <w:marBottom w:val="0"/>
          <w:divBdr>
            <w:top w:val="none" w:sz="0" w:space="0" w:color="auto"/>
            <w:left w:val="none" w:sz="0" w:space="0" w:color="auto"/>
            <w:bottom w:val="none" w:sz="0" w:space="0" w:color="auto"/>
            <w:right w:val="none" w:sz="0" w:space="0" w:color="auto"/>
          </w:divBdr>
        </w:div>
        <w:div w:id="1365138090">
          <w:marLeft w:val="576"/>
          <w:marRight w:val="0"/>
          <w:marTop w:val="67"/>
          <w:marBottom w:val="0"/>
          <w:divBdr>
            <w:top w:val="none" w:sz="0" w:space="0" w:color="auto"/>
            <w:left w:val="none" w:sz="0" w:space="0" w:color="auto"/>
            <w:bottom w:val="none" w:sz="0" w:space="0" w:color="auto"/>
            <w:right w:val="none" w:sz="0" w:space="0" w:color="auto"/>
          </w:divBdr>
        </w:div>
        <w:div w:id="1464036792">
          <w:marLeft w:val="576"/>
          <w:marRight w:val="0"/>
          <w:marTop w:val="67"/>
          <w:marBottom w:val="0"/>
          <w:divBdr>
            <w:top w:val="none" w:sz="0" w:space="0" w:color="auto"/>
            <w:left w:val="none" w:sz="0" w:space="0" w:color="auto"/>
            <w:bottom w:val="none" w:sz="0" w:space="0" w:color="auto"/>
            <w:right w:val="none" w:sz="0" w:space="0" w:color="auto"/>
          </w:divBdr>
        </w:div>
        <w:div w:id="1593394111">
          <w:marLeft w:val="576"/>
          <w:marRight w:val="0"/>
          <w:marTop w:val="67"/>
          <w:marBottom w:val="0"/>
          <w:divBdr>
            <w:top w:val="none" w:sz="0" w:space="0" w:color="auto"/>
            <w:left w:val="none" w:sz="0" w:space="0" w:color="auto"/>
            <w:bottom w:val="none" w:sz="0" w:space="0" w:color="auto"/>
            <w:right w:val="none" w:sz="0" w:space="0" w:color="auto"/>
          </w:divBdr>
        </w:div>
      </w:divsChild>
    </w:div>
    <w:div w:id="1410232339">
      <w:bodyDiv w:val="1"/>
      <w:marLeft w:val="0"/>
      <w:marRight w:val="0"/>
      <w:marTop w:val="0"/>
      <w:marBottom w:val="0"/>
      <w:divBdr>
        <w:top w:val="none" w:sz="0" w:space="0" w:color="auto"/>
        <w:left w:val="none" w:sz="0" w:space="0" w:color="auto"/>
        <w:bottom w:val="none" w:sz="0" w:space="0" w:color="auto"/>
        <w:right w:val="none" w:sz="0" w:space="0" w:color="auto"/>
      </w:divBdr>
    </w:div>
    <w:div w:id="1410931687">
      <w:bodyDiv w:val="1"/>
      <w:marLeft w:val="0"/>
      <w:marRight w:val="0"/>
      <w:marTop w:val="0"/>
      <w:marBottom w:val="0"/>
      <w:divBdr>
        <w:top w:val="none" w:sz="0" w:space="0" w:color="auto"/>
        <w:left w:val="none" w:sz="0" w:space="0" w:color="auto"/>
        <w:bottom w:val="none" w:sz="0" w:space="0" w:color="auto"/>
        <w:right w:val="none" w:sz="0" w:space="0" w:color="auto"/>
      </w:divBdr>
    </w:div>
    <w:div w:id="1431242981">
      <w:bodyDiv w:val="1"/>
      <w:marLeft w:val="0"/>
      <w:marRight w:val="0"/>
      <w:marTop w:val="0"/>
      <w:marBottom w:val="0"/>
      <w:divBdr>
        <w:top w:val="none" w:sz="0" w:space="0" w:color="auto"/>
        <w:left w:val="none" w:sz="0" w:space="0" w:color="auto"/>
        <w:bottom w:val="none" w:sz="0" w:space="0" w:color="auto"/>
        <w:right w:val="none" w:sz="0" w:space="0" w:color="auto"/>
      </w:divBdr>
    </w:div>
    <w:div w:id="1436483729">
      <w:bodyDiv w:val="1"/>
      <w:marLeft w:val="0"/>
      <w:marRight w:val="0"/>
      <w:marTop w:val="0"/>
      <w:marBottom w:val="0"/>
      <w:divBdr>
        <w:top w:val="none" w:sz="0" w:space="0" w:color="auto"/>
        <w:left w:val="none" w:sz="0" w:space="0" w:color="auto"/>
        <w:bottom w:val="none" w:sz="0" w:space="0" w:color="auto"/>
        <w:right w:val="none" w:sz="0" w:space="0" w:color="auto"/>
      </w:divBdr>
      <w:divsChild>
        <w:div w:id="617949643">
          <w:marLeft w:val="893"/>
          <w:marRight w:val="0"/>
          <w:marTop w:val="0"/>
          <w:marBottom w:val="0"/>
          <w:divBdr>
            <w:top w:val="none" w:sz="0" w:space="0" w:color="auto"/>
            <w:left w:val="none" w:sz="0" w:space="0" w:color="auto"/>
            <w:bottom w:val="none" w:sz="0" w:space="0" w:color="auto"/>
            <w:right w:val="none" w:sz="0" w:space="0" w:color="auto"/>
          </w:divBdr>
        </w:div>
      </w:divsChild>
    </w:div>
    <w:div w:id="1502814010">
      <w:bodyDiv w:val="1"/>
      <w:marLeft w:val="0"/>
      <w:marRight w:val="0"/>
      <w:marTop w:val="0"/>
      <w:marBottom w:val="0"/>
      <w:divBdr>
        <w:top w:val="none" w:sz="0" w:space="0" w:color="auto"/>
        <w:left w:val="none" w:sz="0" w:space="0" w:color="auto"/>
        <w:bottom w:val="none" w:sz="0" w:space="0" w:color="auto"/>
        <w:right w:val="none" w:sz="0" w:space="0" w:color="auto"/>
      </w:divBdr>
      <w:divsChild>
        <w:div w:id="1699160399">
          <w:marLeft w:val="893"/>
          <w:marRight w:val="0"/>
          <w:marTop w:val="0"/>
          <w:marBottom w:val="0"/>
          <w:divBdr>
            <w:top w:val="none" w:sz="0" w:space="0" w:color="auto"/>
            <w:left w:val="none" w:sz="0" w:space="0" w:color="auto"/>
            <w:bottom w:val="none" w:sz="0" w:space="0" w:color="auto"/>
            <w:right w:val="none" w:sz="0" w:space="0" w:color="auto"/>
          </w:divBdr>
        </w:div>
      </w:divsChild>
    </w:div>
    <w:div w:id="1617643186">
      <w:bodyDiv w:val="1"/>
      <w:marLeft w:val="0"/>
      <w:marRight w:val="0"/>
      <w:marTop w:val="0"/>
      <w:marBottom w:val="0"/>
      <w:divBdr>
        <w:top w:val="none" w:sz="0" w:space="0" w:color="auto"/>
        <w:left w:val="none" w:sz="0" w:space="0" w:color="auto"/>
        <w:bottom w:val="none" w:sz="0" w:space="0" w:color="auto"/>
        <w:right w:val="none" w:sz="0" w:space="0" w:color="auto"/>
      </w:divBdr>
      <w:divsChild>
        <w:div w:id="90664067">
          <w:marLeft w:val="274"/>
          <w:marRight w:val="0"/>
          <w:marTop w:val="0"/>
          <w:marBottom w:val="0"/>
          <w:divBdr>
            <w:top w:val="none" w:sz="0" w:space="0" w:color="auto"/>
            <w:left w:val="none" w:sz="0" w:space="0" w:color="auto"/>
            <w:bottom w:val="none" w:sz="0" w:space="0" w:color="auto"/>
            <w:right w:val="none" w:sz="0" w:space="0" w:color="auto"/>
          </w:divBdr>
        </w:div>
        <w:div w:id="111822429">
          <w:marLeft w:val="274"/>
          <w:marRight w:val="0"/>
          <w:marTop w:val="0"/>
          <w:marBottom w:val="0"/>
          <w:divBdr>
            <w:top w:val="none" w:sz="0" w:space="0" w:color="auto"/>
            <w:left w:val="none" w:sz="0" w:space="0" w:color="auto"/>
            <w:bottom w:val="none" w:sz="0" w:space="0" w:color="auto"/>
            <w:right w:val="none" w:sz="0" w:space="0" w:color="auto"/>
          </w:divBdr>
        </w:div>
        <w:div w:id="152837805">
          <w:marLeft w:val="274"/>
          <w:marRight w:val="0"/>
          <w:marTop w:val="0"/>
          <w:marBottom w:val="0"/>
          <w:divBdr>
            <w:top w:val="none" w:sz="0" w:space="0" w:color="auto"/>
            <w:left w:val="none" w:sz="0" w:space="0" w:color="auto"/>
            <w:bottom w:val="none" w:sz="0" w:space="0" w:color="auto"/>
            <w:right w:val="none" w:sz="0" w:space="0" w:color="auto"/>
          </w:divBdr>
        </w:div>
        <w:div w:id="271278890">
          <w:marLeft w:val="274"/>
          <w:marRight w:val="0"/>
          <w:marTop w:val="0"/>
          <w:marBottom w:val="0"/>
          <w:divBdr>
            <w:top w:val="none" w:sz="0" w:space="0" w:color="auto"/>
            <w:left w:val="none" w:sz="0" w:space="0" w:color="auto"/>
            <w:bottom w:val="none" w:sz="0" w:space="0" w:color="auto"/>
            <w:right w:val="none" w:sz="0" w:space="0" w:color="auto"/>
          </w:divBdr>
        </w:div>
        <w:div w:id="332103043">
          <w:marLeft w:val="274"/>
          <w:marRight w:val="0"/>
          <w:marTop w:val="0"/>
          <w:marBottom w:val="0"/>
          <w:divBdr>
            <w:top w:val="none" w:sz="0" w:space="0" w:color="auto"/>
            <w:left w:val="none" w:sz="0" w:space="0" w:color="auto"/>
            <w:bottom w:val="none" w:sz="0" w:space="0" w:color="auto"/>
            <w:right w:val="none" w:sz="0" w:space="0" w:color="auto"/>
          </w:divBdr>
        </w:div>
        <w:div w:id="407654381">
          <w:marLeft w:val="274"/>
          <w:marRight w:val="0"/>
          <w:marTop w:val="0"/>
          <w:marBottom w:val="0"/>
          <w:divBdr>
            <w:top w:val="none" w:sz="0" w:space="0" w:color="auto"/>
            <w:left w:val="none" w:sz="0" w:space="0" w:color="auto"/>
            <w:bottom w:val="none" w:sz="0" w:space="0" w:color="auto"/>
            <w:right w:val="none" w:sz="0" w:space="0" w:color="auto"/>
          </w:divBdr>
        </w:div>
        <w:div w:id="563108799">
          <w:marLeft w:val="274"/>
          <w:marRight w:val="0"/>
          <w:marTop w:val="0"/>
          <w:marBottom w:val="0"/>
          <w:divBdr>
            <w:top w:val="none" w:sz="0" w:space="0" w:color="auto"/>
            <w:left w:val="none" w:sz="0" w:space="0" w:color="auto"/>
            <w:bottom w:val="none" w:sz="0" w:space="0" w:color="auto"/>
            <w:right w:val="none" w:sz="0" w:space="0" w:color="auto"/>
          </w:divBdr>
        </w:div>
        <w:div w:id="802506072">
          <w:marLeft w:val="274"/>
          <w:marRight w:val="0"/>
          <w:marTop w:val="0"/>
          <w:marBottom w:val="0"/>
          <w:divBdr>
            <w:top w:val="none" w:sz="0" w:space="0" w:color="auto"/>
            <w:left w:val="none" w:sz="0" w:space="0" w:color="auto"/>
            <w:bottom w:val="none" w:sz="0" w:space="0" w:color="auto"/>
            <w:right w:val="none" w:sz="0" w:space="0" w:color="auto"/>
          </w:divBdr>
        </w:div>
        <w:div w:id="881215416">
          <w:marLeft w:val="274"/>
          <w:marRight w:val="0"/>
          <w:marTop w:val="0"/>
          <w:marBottom w:val="0"/>
          <w:divBdr>
            <w:top w:val="none" w:sz="0" w:space="0" w:color="auto"/>
            <w:left w:val="none" w:sz="0" w:space="0" w:color="auto"/>
            <w:bottom w:val="none" w:sz="0" w:space="0" w:color="auto"/>
            <w:right w:val="none" w:sz="0" w:space="0" w:color="auto"/>
          </w:divBdr>
        </w:div>
        <w:div w:id="1042632601">
          <w:marLeft w:val="274"/>
          <w:marRight w:val="0"/>
          <w:marTop w:val="0"/>
          <w:marBottom w:val="0"/>
          <w:divBdr>
            <w:top w:val="none" w:sz="0" w:space="0" w:color="auto"/>
            <w:left w:val="none" w:sz="0" w:space="0" w:color="auto"/>
            <w:bottom w:val="none" w:sz="0" w:space="0" w:color="auto"/>
            <w:right w:val="none" w:sz="0" w:space="0" w:color="auto"/>
          </w:divBdr>
        </w:div>
        <w:div w:id="1135443899">
          <w:marLeft w:val="274"/>
          <w:marRight w:val="0"/>
          <w:marTop w:val="0"/>
          <w:marBottom w:val="0"/>
          <w:divBdr>
            <w:top w:val="none" w:sz="0" w:space="0" w:color="auto"/>
            <w:left w:val="none" w:sz="0" w:space="0" w:color="auto"/>
            <w:bottom w:val="none" w:sz="0" w:space="0" w:color="auto"/>
            <w:right w:val="none" w:sz="0" w:space="0" w:color="auto"/>
          </w:divBdr>
        </w:div>
        <w:div w:id="1399013121">
          <w:marLeft w:val="274"/>
          <w:marRight w:val="0"/>
          <w:marTop w:val="0"/>
          <w:marBottom w:val="0"/>
          <w:divBdr>
            <w:top w:val="none" w:sz="0" w:space="0" w:color="auto"/>
            <w:left w:val="none" w:sz="0" w:space="0" w:color="auto"/>
            <w:bottom w:val="none" w:sz="0" w:space="0" w:color="auto"/>
            <w:right w:val="none" w:sz="0" w:space="0" w:color="auto"/>
          </w:divBdr>
        </w:div>
        <w:div w:id="1472140572">
          <w:marLeft w:val="274"/>
          <w:marRight w:val="0"/>
          <w:marTop w:val="0"/>
          <w:marBottom w:val="0"/>
          <w:divBdr>
            <w:top w:val="none" w:sz="0" w:space="0" w:color="auto"/>
            <w:left w:val="none" w:sz="0" w:space="0" w:color="auto"/>
            <w:bottom w:val="none" w:sz="0" w:space="0" w:color="auto"/>
            <w:right w:val="none" w:sz="0" w:space="0" w:color="auto"/>
          </w:divBdr>
        </w:div>
        <w:div w:id="1501238050">
          <w:marLeft w:val="274"/>
          <w:marRight w:val="0"/>
          <w:marTop w:val="0"/>
          <w:marBottom w:val="0"/>
          <w:divBdr>
            <w:top w:val="none" w:sz="0" w:space="0" w:color="auto"/>
            <w:left w:val="none" w:sz="0" w:space="0" w:color="auto"/>
            <w:bottom w:val="none" w:sz="0" w:space="0" w:color="auto"/>
            <w:right w:val="none" w:sz="0" w:space="0" w:color="auto"/>
          </w:divBdr>
        </w:div>
        <w:div w:id="1582133336">
          <w:marLeft w:val="274"/>
          <w:marRight w:val="0"/>
          <w:marTop w:val="0"/>
          <w:marBottom w:val="0"/>
          <w:divBdr>
            <w:top w:val="none" w:sz="0" w:space="0" w:color="auto"/>
            <w:left w:val="none" w:sz="0" w:space="0" w:color="auto"/>
            <w:bottom w:val="none" w:sz="0" w:space="0" w:color="auto"/>
            <w:right w:val="none" w:sz="0" w:space="0" w:color="auto"/>
          </w:divBdr>
        </w:div>
        <w:div w:id="1614315350">
          <w:marLeft w:val="274"/>
          <w:marRight w:val="0"/>
          <w:marTop w:val="0"/>
          <w:marBottom w:val="0"/>
          <w:divBdr>
            <w:top w:val="none" w:sz="0" w:space="0" w:color="auto"/>
            <w:left w:val="none" w:sz="0" w:space="0" w:color="auto"/>
            <w:bottom w:val="none" w:sz="0" w:space="0" w:color="auto"/>
            <w:right w:val="none" w:sz="0" w:space="0" w:color="auto"/>
          </w:divBdr>
        </w:div>
        <w:div w:id="1627350851">
          <w:marLeft w:val="274"/>
          <w:marRight w:val="0"/>
          <w:marTop w:val="0"/>
          <w:marBottom w:val="0"/>
          <w:divBdr>
            <w:top w:val="none" w:sz="0" w:space="0" w:color="auto"/>
            <w:left w:val="none" w:sz="0" w:space="0" w:color="auto"/>
            <w:bottom w:val="none" w:sz="0" w:space="0" w:color="auto"/>
            <w:right w:val="none" w:sz="0" w:space="0" w:color="auto"/>
          </w:divBdr>
        </w:div>
        <w:div w:id="1700935623">
          <w:marLeft w:val="274"/>
          <w:marRight w:val="0"/>
          <w:marTop w:val="0"/>
          <w:marBottom w:val="0"/>
          <w:divBdr>
            <w:top w:val="none" w:sz="0" w:space="0" w:color="auto"/>
            <w:left w:val="none" w:sz="0" w:space="0" w:color="auto"/>
            <w:bottom w:val="none" w:sz="0" w:space="0" w:color="auto"/>
            <w:right w:val="none" w:sz="0" w:space="0" w:color="auto"/>
          </w:divBdr>
        </w:div>
        <w:div w:id="1718627353">
          <w:marLeft w:val="274"/>
          <w:marRight w:val="0"/>
          <w:marTop w:val="0"/>
          <w:marBottom w:val="0"/>
          <w:divBdr>
            <w:top w:val="none" w:sz="0" w:space="0" w:color="auto"/>
            <w:left w:val="none" w:sz="0" w:space="0" w:color="auto"/>
            <w:bottom w:val="none" w:sz="0" w:space="0" w:color="auto"/>
            <w:right w:val="none" w:sz="0" w:space="0" w:color="auto"/>
          </w:divBdr>
        </w:div>
        <w:div w:id="1770268780">
          <w:marLeft w:val="274"/>
          <w:marRight w:val="0"/>
          <w:marTop w:val="0"/>
          <w:marBottom w:val="0"/>
          <w:divBdr>
            <w:top w:val="none" w:sz="0" w:space="0" w:color="auto"/>
            <w:left w:val="none" w:sz="0" w:space="0" w:color="auto"/>
            <w:bottom w:val="none" w:sz="0" w:space="0" w:color="auto"/>
            <w:right w:val="none" w:sz="0" w:space="0" w:color="auto"/>
          </w:divBdr>
        </w:div>
        <w:div w:id="1841892931">
          <w:marLeft w:val="274"/>
          <w:marRight w:val="0"/>
          <w:marTop w:val="0"/>
          <w:marBottom w:val="0"/>
          <w:divBdr>
            <w:top w:val="none" w:sz="0" w:space="0" w:color="auto"/>
            <w:left w:val="none" w:sz="0" w:space="0" w:color="auto"/>
            <w:bottom w:val="none" w:sz="0" w:space="0" w:color="auto"/>
            <w:right w:val="none" w:sz="0" w:space="0" w:color="auto"/>
          </w:divBdr>
        </w:div>
        <w:div w:id="1844778199">
          <w:marLeft w:val="274"/>
          <w:marRight w:val="0"/>
          <w:marTop w:val="0"/>
          <w:marBottom w:val="0"/>
          <w:divBdr>
            <w:top w:val="none" w:sz="0" w:space="0" w:color="auto"/>
            <w:left w:val="none" w:sz="0" w:space="0" w:color="auto"/>
            <w:bottom w:val="none" w:sz="0" w:space="0" w:color="auto"/>
            <w:right w:val="none" w:sz="0" w:space="0" w:color="auto"/>
          </w:divBdr>
        </w:div>
        <w:div w:id="1862359046">
          <w:marLeft w:val="274"/>
          <w:marRight w:val="0"/>
          <w:marTop w:val="0"/>
          <w:marBottom w:val="0"/>
          <w:divBdr>
            <w:top w:val="none" w:sz="0" w:space="0" w:color="auto"/>
            <w:left w:val="none" w:sz="0" w:space="0" w:color="auto"/>
            <w:bottom w:val="none" w:sz="0" w:space="0" w:color="auto"/>
            <w:right w:val="none" w:sz="0" w:space="0" w:color="auto"/>
          </w:divBdr>
        </w:div>
        <w:div w:id="1946688572">
          <w:marLeft w:val="274"/>
          <w:marRight w:val="0"/>
          <w:marTop w:val="0"/>
          <w:marBottom w:val="0"/>
          <w:divBdr>
            <w:top w:val="none" w:sz="0" w:space="0" w:color="auto"/>
            <w:left w:val="none" w:sz="0" w:space="0" w:color="auto"/>
            <w:bottom w:val="none" w:sz="0" w:space="0" w:color="auto"/>
            <w:right w:val="none" w:sz="0" w:space="0" w:color="auto"/>
          </w:divBdr>
        </w:div>
        <w:div w:id="1954626140">
          <w:marLeft w:val="274"/>
          <w:marRight w:val="0"/>
          <w:marTop w:val="0"/>
          <w:marBottom w:val="0"/>
          <w:divBdr>
            <w:top w:val="none" w:sz="0" w:space="0" w:color="auto"/>
            <w:left w:val="none" w:sz="0" w:space="0" w:color="auto"/>
            <w:bottom w:val="none" w:sz="0" w:space="0" w:color="auto"/>
            <w:right w:val="none" w:sz="0" w:space="0" w:color="auto"/>
          </w:divBdr>
        </w:div>
        <w:div w:id="2011828807">
          <w:marLeft w:val="274"/>
          <w:marRight w:val="0"/>
          <w:marTop w:val="0"/>
          <w:marBottom w:val="0"/>
          <w:divBdr>
            <w:top w:val="none" w:sz="0" w:space="0" w:color="auto"/>
            <w:left w:val="none" w:sz="0" w:space="0" w:color="auto"/>
            <w:bottom w:val="none" w:sz="0" w:space="0" w:color="auto"/>
            <w:right w:val="none" w:sz="0" w:space="0" w:color="auto"/>
          </w:divBdr>
        </w:div>
      </w:divsChild>
    </w:div>
    <w:div w:id="1654794246">
      <w:bodyDiv w:val="1"/>
      <w:marLeft w:val="0"/>
      <w:marRight w:val="0"/>
      <w:marTop w:val="0"/>
      <w:marBottom w:val="0"/>
      <w:divBdr>
        <w:top w:val="none" w:sz="0" w:space="0" w:color="auto"/>
        <w:left w:val="none" w:sz="0" w:space="0" w:color="auto"/>
        <w:bottom w:val="none" w:sz="0" w:space="0" w:color="auto"/>
        <w:right w:val="none" w:sz="0" w:space="0" w:color="auto"/>
      </w:divBdr>
    </w:div>
    <w:div w:id="1669165793">
      <w:bodyDiv w:val="1"/>
      <w:marLeft w:val="0"/>
      <w:marRight w:val="0"/>
      <w:marTop w:val="0"/>
      <w:marBottom w:val="0"/>
      <w:divBdr>
        <w:top w:val="none" w:sz="0" w:space="0" w:color="auto"/>
        <w:left w:val="none" w:sz="0" w:space="0" w:color="auto"/>
        <w:bottom w:val="none" w:sz="0" w:space="0" w:color="auto"/>
        <w:right w:val="none" w:sz="0" w:space="0" w:color="auto"/>
      </w:divBdr>
      <w:divsChild>
        <w:div w:id="132912963">
          <w:marLeft w:val="0"/>
          <w:marRight w:val="0"/>
          <w:marTop w:val="0"/>
          <w:marBottom w:val="0"/>
          <w:divBdr>
            <w:top w:val="none" w:sz="0" w:space="0" w:color="auto"/>
            <w:left w:val="none" w:sz="0" w:space="0" w:color="auto"/>
            <w:bottom w:val="none" w:sz="0" w:space="0" w:color="auto"/>
            <w:right w:val="none" w:sz="0" w:space="0" w:color="auto"/>
          </w:divBdr>
          <w:divsChild>
            <w:div w:id="1684285526">
              <w:marLeft w:val="0"/>
              <w:marRight w:val="0"/>
              <w:marTop w:val="0"/>
              <w:marBottom w:val="0"/>
              <w:divBdr>
                <w:top w:val="none" w:sz="0" w:space="0" w:color="auto"/>
                <w:left w:val="none" w:sz="0" w:space="0" w:color="auto"/>
                <w:bottom w:val="none" w:sz="0" w:space="0" w:color="auto"/>
                <w:right w:val="none" w:sz="0" w:space="0" w:color="auto"/>
              </w:divBdr>
              <w:divsChild>
                <w:div w:id="8766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206966">
      <w:bodyDiv w:val="1"/>
      <w:marLeft w:val="0"/>
      <w:marRight w:val="0"/>
      <w:marTop w:val="0"/>
      <w:marBottom w:val="0"/>
      <w:divBdr>
        <w:top w:val="none" w:sz="0" w:space="0" w:color="auto"/>
        <w:left w:val="none" w:sz="0" w:space="0" w:color="auto"/>
        <w:bottom w:val="none" w:sz="0" w:space="0" w:color="auto"/>
        <w:right w:val="none" w:sz="0" w:space="0" w:color="auto"/>
      </w:divBdr>
      <w:divsChild>
        <w:div w:id="8988867">
          <w:marLeft w:val="720"/>
          <w:marRight w:val="0"/>
          <w:marTop w:val="0"/>
          <w:marBottom w:val="0"/>
          <w:divBdr>
            <w:top w:val="none" w:sz="0" w:space="0" w:color="auto"/>
            <w:left w:val="none" w:sz="0" w:space="0" w:color="auto"/>
            <w:bottom w:val="none" w:sz="0" w:space="0" w:color="auto"/>
            <w:right w:val="none" w:sz="0" w:space="0" w:color="auto"/>
          </w:divBdr>
        </w:div>
      </w:divsChild>
    </w:div>
    <w:div w:id="1676421639">
      <w:bodyDiv w:val="1"/>
      <w:marLeft w:val="0"/>
      <w:marRight w:val="0"/>
      <w:marTop w:val="0"/>
      <w:marBottom w:val="0"/>
      <w:divBdr>
        <w:top w:val="none" w:sz="0" w:space="0" w:color="auto"/>
        <w:left w:val="none" w:sz="0" w:space="0" w:color="auto"/>
        <w:bottom w:val="none" w:sz="0" w:space="0" w:color="auto"/>
        <w:right w:val="none" w:sz="0" w:space="0" w:color="auto"/>
      </w:divBdr>
      <w:divsChild>
        <w:div w:id="45422543">
          <w:marLeft w:val="720"/>
          <w:marRight w:val="0"/>
          <w:marTop w:val="0"/>
          <w:marBottom w:val="0"/>
          <w:divBdr>
            <w:top w:val="none" w:sz="0" w:space="0" w:color="auto"/>
            <w:left w:val="none" w:sz="0" w:space="0" w:color="auto"/>
            <w:bottom w:val="none" w:sz="0" w:space="0" w:color="auto"/>
            <w:right w:val="none" w:sz="0" w:space="0" w:color="auto"/>
          </w:divBdr>
        </w:div>
      </w:divsChild>
    </w:div>
    <w:div w:id="1688601134">
      <w:bodyDiv w:val="1"/>
      <w:marLeft w:val="0"/>
      <w:marRight w:val="0"/>
      <w:marTop w:val="0"/>
      <w:marBottom w:val="0"/>
      <w:divBdr>
        <w:top w:val="none" w:sz="0" w:space="0" w:color="auto"/>
        <w:left w:val="none" w:sz="0" w:space="0" w:color="auto"/>
        <w:bottom w:val="none" w:sz="0" w:space="0" w:color="auto"/>
        <w:right w:val="none" w:sz="0" w:space="0" w:color="auto"/>
      </w:divBdr>
    </w:div>
    <w:div w:id="1689259062">
      <w:bodyDiv w:val="1"/>
      <w:marLeft w:val="0"/>
      <w:marRight w:val="0"/>
      <w:marTop w:val="0"/>
      <w:marBottom w:val="0"/>
      <w:divBdr>
        <w:top w:val="none" w:sz="0" w:space="0" w:color="auto"/>
        <w:left w:val="none" w:sz="0" w:space="0" w:color="auto"/>
        <w:bottom w:val="none" w:sz="0" w:space="0" w:color="auto"/>
        <w:right w:val="none" w:sz="0" w:space="0" w:color="auto"/>
      </w:divBdr>
      <w:divsChild>
        <w:div w:id="1090548159">
          <w:marLeft w:val="374"/>
          <w:marRight w:val="0"/>
          <w:marTop w:val="432"/>
          <w:marBottom w:val="0"/>
          <w:divBdr>
            <w:top w:val="none" w:sz="0" w:space="0" w:color="auto"/>
            <w:left w:val="none" w:sz="0" w:space="0" w:color="auto"/>
            <w:bottom w:val="none" w:sz="0" w:space="0" w:color="auto"/>
            <w:right w:val="none" w:sz="0" w:space="0" w:color="auto"/>
          </w:divBdr>
        </w:div>
        <w:div w:id="1698892012">
          <w:marLeft w:val="374"/>
          <w:marRight w:val="0"/>
          <w:marTop w:val="432"/>
          <w:marBottom w:val="0"/>
          <w:divBdr>
            <w:top w:val="none" w:sz="0" w:space="0" w:color="auto"/>
            <w:left w:val="none" w:sz="0" w:space="0" w:color="auto"/>
            <w:bottom w:val="none" w:sz="0" w:space="0" w:color="auto"/>
            <w:right w:val="none" w:sz="0" w:space="0" w:color="auto"/>
          </w:divBdr>
        </w:div>
      </w:divsChild>
    </w:div>
    <w:div w:id="1701079524">
      <w:bodyDiv w:val="1"/>
      <w:marLeft w:val="0"/>
      <w:marRight w:val="0"/>
      <w:marTop w:val="0"/>
      <w:marBottom w:val="0"/>
      <w:divBdr>
        <w:top w:val="none" w:sz="0" w:space="0" w:color="auto"/>
        <w:left w:val="none" w:sz="0" w:space="0" w:color="auto"/>
        <w:bottom w:val="none" w:sz="0" w:space="0" w:color="auto"/>
        <w:right w:val="none" w:sz="0" w:space="0" w:color="auto"/>
      </w:divBdr>
      <w:divsChild>
        <w:div w:id="1287739147">
          <w:marLeft w:val="547"/>
          <w:marRight w:val="0"/>
          <w:marTop w:val="0"/>
          <w:marBottom w:val="0"/>
          <w:divBdr>
            <w:top w:val="none" w:sz="0" w:space="0" w:color="auto"/>
            <w:left w:val="none" w:sz="0" w:space="0" w:color="auto"/>
            <w:bottom w:val="none" w:sz="0" w:space="0" w:color="auto"/>
            <w:right w:val="none" w:sz="0" w:space="0" w:color="auto"/>
          </w:divBdr>
        </w:div>
      </w:divsChild>
    </w:div>
    <w:div w:id="1708917901">
      <w:bodyDiv w:val="1"/>
      <w:marLeft w:val="0"/>
      <w:marRight w:val="0"/>
      <w:marTop w:val="0"/>
      <w:marBottom w:val="0"/>
      <w:divBdr>
        <w:top w:val="none" w:sz="0" w:space="0" w:color="auto"/>
        <w:left w:val="none" w:sz="0" w:space="0" w:color="auto"/>
        <w:bottom w:val="none" w:sz="0" w:space="0" w:color="auto"/>
        <w:right w:val="none" w:sz="0" w:space="0" w:color="auto"/>
      </w:divBdr>
    </w:div>
    <w:div w:id="1720205207">
      <w:bodyDiv w:val="1"/>
      <w:marLeft w:val="0"/>
      <w:marRight w:val="0"/>
      <w:marTop w:val="0"/>
      <w:marBottom w:val="0"/>
      <w:divBdr>
        <w:top w:val="none" w:sz="0" w:space="0" w:color="auto"/>
        <w:left w:val="none" w:sz="0" w:space="0" w:color="auto"/>
        <w:bottom w:val="none" w:sz="0" w:space="0" w:color="auto"/>
        <w:right w:val="none" w:sz="0" w:space="0" w:color="auto"/>
      </w:divBdr>
      <w:divsChild>
        <w:div w:id="1446801855">
          <w:marLeft w:val="547"/>
          <w:marRight w:val="0"/>
          <w:marTop w:val="0"/>
          <w:marBottom w:val="0"/>
          <w:divBdr>
            <w:top w:val="none" w:sz="0" w:space="0" w:color="auto"/>
            <w:left w:val="none" w:sz="0" w:space="0" w:color="auto"/>
            <w:bottom w:val="none" w:sz="0" w:space="0" w:color="auto"/>
            <w:right w:val="none" w:sz="0" w:space="0" w:color="auto"/>
          </w:divBdr>
        </w:div>
      </w:divsChild>
    </w:div>
    <w:div w:id="1778135006">
      <w:bodyDiv w:val="1"/>
      <w:marLeft w:val="0"/>
      <w:marRight w:val="0"/>
      <w:marTop w:val="0"/>
      <w:marBottom w:val="0"/>
      <w:divBdr>
        <w:top w:val="none" w:sz="0" w:space="0" w:color="auto"/>
        <w:left w:val="none" w:sz="0" w:space="0" w:color="auto"/>
        <w:bottom w:val="none" w:sz="0" w:space="0" w:color="auto"/>
        <w:right w:val="none" w:sz="0" w:space="0" w:color="auto"/>
      </w:divBdr>
      <w:divsChild>
        <w:div w:id="1276134117">
          <w:marLeft w:val="446"/>
          <w:marRight w:val="0"/>
          <w:marTop w:val="0"/>
          <w:marBottom w:val="0"/>
          <w:divBdr>
            <w:top w:val="none" w:sz="0" w:space="0" w:color="auto"/>
            <w:left w:val="none" w:sz="0" w:space="0" w:color="auto"/>
            <w:bottom w:val="none" w:sz="0" w:space="0" w:color="auto"/>
            <w:right w:val="none" w:sz="0" w:space="0" w:color="auto"/>
          </w:divBdr>
        </w:div>
      </w:divsChild>
    </w:div>
    <w:div w:id="1840776661">
      <w:bodyDiv w:val="1"/>
      <w:marLeft w:val="0"/>
      <w:marRight w:val="0"/>
      <w:marTop w:val="0"/>
      <w:marBottom w:val="0"/>
      <w:divBdr>
        <w:top w:val="none" w:sz="0" w:space="0" w:color="auto"/>
        <w:left w:val="none" w:sz="0" w:space="0" w:color="auto"/>
        <w:bottom w:val="none" w:sz="0" w:space="0" w:color="auto"/>
        <w:right w:val="none" w:sz="0" w:space="0" w:color="auto"/>
      </w:divBdr>
    </w:div>
    <w:div w:id="1853949838">
      <w:bodyDiv w:val="1"/>
      <w:marLeft w:val="0"/>
      <w:marRight w:val="0"/>
      <w:marTop w:val="0"/>
      <w:marBottom w:val="0"/>
      <w:divBdr>
        <w:top w:val="none" w:sz="0" w:space="0" w:color="auto"/>
        <w:left w:val="none" w:sz="0" w:space="0" w:color="auto"/>
        <w:bottom w:val="none" w:sz="0" w:space="0" w:color="auto"/>
        <w:right w:val="none" w:sz="0" w:space="0" w:color="auto"/>
      </w:divBdr>
    </w:div>
    <w:div w:id="1894611958">
      <w:bodyDiv w:val="1"/>
      <w:marLeft w:val="0"/>
      <w:marRight w:val="0"/>
      <w:marTop w:val="0"/>
      <w:marBottom w:val="0"/>
      <w:divBdr>
        <w:top w:val="none" w:sz="0" w:space="0" w:color="auto"/>
        <w:left w:val="none" w:sz="0" w:space="0" w:color="auto"/>
        <w:bottom w:val="none" w:sz="0" w:space="0" w:color="auto"/>
        <w:right w:val="none" w:sz="0" w:space="0" w:color="auto"/>
      </w:divBdr>
      <w:divsChild>
        <w:div w:id="1857422970">
          <w:marLeft w:val="547"/>
          <w:marRight w:val="0"/>
          <w:marTop w:val="0"/>
          <w:marBottom w:val="0"/>
          <w:divBdr>
            <w:top w:val="none" w:sz="0" w:space="0" w:color="auto"/>
            <w:left w:val="none" w:sz="0" w:space="0" w:color="auto"/>
            <w:bottom w:val="none" w:sz="0" w:space="0" w:color="auto"/>
            <w:right w:val="none" w:sz="0" w:space="0" w:color="auto"/>
          </w:divBdr>
        </w:div>
      </w:divsChild>
    </w:div>
    <w:div w:id="1920401492">
      <w:bodyDiv w:val="1"/>
      <w:marLeft w:val="0"/>
      <w:marRight w:val="0"/>
      <w:marTop w:val="0"/>
      <w:marBottom w:val="0"/>
      <w:divBdr>
        <w:top w:val="none" w:sz="0" w:space="0" w:color="auto"/>
        <w:left w:val="none" w:sz="0" w:space="0" w:color="auto"/>
        <w:bottom w:val="none" w:sz="0" w:space="0" w:color="auto"/>
        <w:right w:val="none" w:sz="0" w:space="0" w:color="auto"/>
      </w:divBdr>
    </w:div>
    <w:div w:id="1921089090">
      <w:bodyDiv w:val="1"/>
      <w:marLeft w:val="0"/>
      <w:marRight w:val="0"/>
      <w:marTop w:val="0"/>
      <w:marBottom w:val="0"/>
      <w:divBdr>
        <w:top w:val="none" w:sz="0" w:space="0" w:color="auto"/>
        <w:left w:val="none" w:sz="0" w:space="0" w:color="auto"/>
        <w:bottom w:val="none" w:sz="0" w:space="0" w:color="auto"/>
        <w:right w:val="none" w:sz="0" w:space="0" w:color="auto"/>
      </w:divBdr>
      <w:divsChild>
        <w:div w:id="164982480">
          <w:marLeft w:val="634"/>
          <w:marRight w:val="0"/>
          <w:marTop w:val="67"/>
          <w:marBottom w:val="0"/>
          <w:divBdr>
            <w:top w:val="none" w:sz="0" w:space="0" w:color="auto"/>
            <w:left w:val="none" w:sz="0" w:space="0" w:color="auto"/>
            <w:bottom w:val="none" w:sz="0" w:space="0" w:color="auto"/>
            <w:right w:val="none" w:sz="0" w:space="0" w:color="auto"/>
          </w:divBdr>
        </w:div>
        <w:div w:id="354817902">
          <w:marLeft w:val="634"/>
          <w:marRight w:val="0"/>
          <w:marTop w:val="67"/>
          <w:marBottom w:val="0"/>
          <w:divBdr>
            <w:top w:val="none" w:sz="0" w:space="0" w:color="auto"/>
            <w:left w:val="none" w:sz="0" w:space="0" w:color="auto"/>
            <w:bottom w:val="none" w:sz="0" w:space="0" w:color="auto"/>
            <w:right w:val="none" w:sz="0" w:space="0" w:color="auto"/>
          </w:divBdr>
        </w:div>
        <w:div w:id="509609484">
          <w:marLeft w:val="994"/>
          <w:marRight w:val="0"/>
          <w:marTop w:val="67"/>
          <w:marBottom w:val="0"/>
          <w:divBdr>
            <w:top w:val="none" w:sz="0" w:space="0" w:color="auto"/>
            <w:left w:val="none" w:sz="0" w:space="0" w:color="auto"/>
            <w:bottom w:val="none" w:sz="0" w:space="0" w:color="auto"/>
            <w:right w:val="none" w:sz="0" w:space="0" w:color="auto"/>
          </w:divBdr>
        </w:div>
        <w:div w:id="578365610">
          <w:marLeft w:val="360"/>
          <w:marRight w:val="0"/>
          <w:marTop w:val="67"/>
          <w:marBottom w:val="0"/>
          <w:divBdr>
            <w:top w:val="none" w:sz="0" w:space="0" w:color="auto"/>
            <w:left w:val="none" w:sz="0" w:space="0" w:color="auto"/>
            <w:bottom w:val="none" w:sz="0" w:space="0" w:color="auto"/>
            <w:right w:val="none" w:sz="0" w:space="0" w:color="auto"/>
          </w:divBdr>
        </w:div>
        <w:div w:id="793058883">
          <w:marLeft w:val="634"/>
          <w:marRight w:val="0"/>
          <w:marTop w:val="67"/>
          <w:marBottom w:val="0"/>
          <w:divBdr>
            <w:top w:val="none" w:sz="0" w:space="0" w:color="auto"/>
            <w:left w:val="none" w:sz="0" w:space="0" w:color="auto"/>
            <w:bottom w:val="none" w:sz="0" w:space="0" w:color="auto"/>
            <w:right w:val="none" w:sz="0" w:space="0" w:color="auto"/>
          </w:divBdr>
        </w:div>
        <w:div w:id="810175772">
          <w:marLeft w:val="994"/>
          <w:marRight w:val="0"/>
          <w:marTop w:val="67"/>
          <w:marBottom w:val="0"/>
          <w:divBdr>
            <w:top w:val="none" w:sz="0" w:space="0" w:color="auto"/>
            <w:left w:val="none" w:sz="0" w:space="0" w:color="auto"/>
            <w:bottom w:val="none" w:sz="0" w:space="0" w:color="auto"/>
            <w:right w:val="none" w:sz="0" w:space="0" w:color="auto"/>
          </w:divBdr>
        </w:div>
        <w:div w:id="1080715903">
          <w:marLeft w:val="994"/>
          <w:marRight w:val="0"/>
          <w:marTop w:val="67"/>
          <w:marBottom w:val="0"/>
          <w:divBdr>
            <w:top w:val="none" w:sz="0" w:space="0" w:color="auto"/>
            <w:left w:val="none" w:sz="0" w:space="0" w:color="auto"/>
            <w:bottom w:val="none" w:sz="0" w:space="0" w:color="auto"/>
            <w:right w:val="none" w:sz="0" w:space="0" w:color="auto"/>
          </w:divBdr>
        </w:div>
        <w:div w:id="1278372685">
          <w:marLeft w:val="994"/>
          <w:marRight w:val="0"/>
          <w:marTop w:val="67"/>
          <w:marBottom w:val="0"/>
          <w:divBdr>
            <w:top w:val="none" w:sz="0" w:space="0" w:color="auto"/>
            <w:left w:val="none" w:sz="0" w:space="0" w:color="auto"/>
            <w:bottom w:val="none" w:sz="0" w:space="0" w:color="auto"/>
            <w:right w:val="none" w:sz="0" w:space="0" w:color="auto"/>
          </w:divBdr>
        </w:div>
        <w:div w:id="1904951341">
          <w:marLeft w:val="994"/>
          <w:marRight w:val="0"/>
          <w:marTop w:val="67"/>
          <w:marBottom w:val="0"/>
          <w:divBdr>
            <w:top w:val="none" w:sz="0" w:space="0" w:color="auto"/>
            <w:left w:val="none" w:sz="0" w:space="0" w:color="auto"/>
            <w:bottom w:val="none" w:sz="0" w:space="0" w:color="auto"/>
            <w:right w:val="none" w:sz="0" w:space="0" w:color="auto"/>
          </w:divBdr>
        </w:div>
        <w:div w:id="1982074927">
          <w:marLeft w:val="994"/>
          <w:marRight w:val="0"/>
          <w:marTop w:val="67"/>
          <w:marBottom w:val="0"/>
          <w:divBdr>
            <w:top w:val="none" w:sz="0" w:space="0" w:color="auto"/>
            <w:left w:val="none" w:sz="0" w:space="0" w:color="auto"/>
            <w:bottom w:val="none" w:sz="0" w:space="0" w:color="auto"/>
            <w:right w:val="none" w:sz="0" w:space="0" w:color="auto"/>
          </w:divBdr>
        </w:div>
        <w:div w:id="2008703515">
          <w:marLeft w:val="994"/>
          <w:marRight w:val="0"/>
          <w:marTop w:val="67"/>
          <w:marBottom w:val="0"/>
          <w:divBdr>
            <w:top w:val="none" w:sz="0" w:space="0" w:color="auto"/>
            <w:left w:val="none" w:sz="0" w:space="0" w:color="auto"/>
            <w:bottom w:val="none" w:sz="0" w:space="0" w:color="auto"/>
            <w:right w:val="none" w:sz="0" w:space="0" w:color="auto"/>
          </w:divBdr>
        </w:div>
      </w:divsChild>
    </w:div>
    <w:div w:id="1947695220">
      <w:bodyDiv w:val="1"/>
      <w:marLeft w:val="0"/>
      <w:marRight w:val="0"/>
      <w:marTop w:val="0"/>
      <w:marBottom w:val="0"/>
      <w:divBdr>
        <w:top w:val="none" w:sz="0" w:space="0" w:color="auto"/>
        <w:left w:val="none" w:sz="0" w:space="0" w:color="auto"/>
        <w:bottom w:val="none" w:sz="0" w:space="0" w:color="auto"/>
        <w:right w:val="none" w:sz="0" w:space="0" w:color="auto"/>
      </w:divBdr>
      <w:divsChild>
        <w:div w:id="663053122">
          <w:marLeft w:val="893"/>
          <w:marRight w:val="0"/>
          <w:marTop w:val="0"/>
          <w:marBottom w:val="0"/>
          <w:divBdr>
            <w:top w:val="none" w:sz="0" w:space="0" w:color="auto"/>
            <w:left w:val="none" w:sz="0" w:space="0" w:color="auto"/>
            <w:bottom w:val="none" w:sz="0" w:space="0" w:color="auto"/>
            <w:right w:val="none" w:sz="0" w:space="0" w:color="auto"/>
          </w:divBdr>
        </w:div>
      </w:divsChild>
    </w:div>
    <w:div w:id="2014716721">
      <w:bodyDiv w:val="1"/>
      <w:marLeft w:val="0"/>
      <w:marRight w:val="0"/>
      <w:marTop w:val="0"/>
      <w:marBottom w:val="0"/>
      <w:divBdr>
        <w:top w:val="none" w:sz="0" w:space="0" w:color="auto"/>
        <w:left w:val="none" w:sz="0" w:space="0" w:color="auto"/>
        <w:bottom w:val="none" w:sz="0" w:space="0" w:color="auto"/>
        <w:right w:val="none" w:sz="0" w:space="0" w:color="auto"/>
      </w:divBdr>
      <w:divsChild>
        <w:div w:id="162625835">
          <w:marLeft w:val="360"/>
          <w:marRight w:val="0"/>
          <w:marTop w:val="58"/>
          <w:marBottom w:val="0"/>
          <w:divBdr>
            <w:top w:val="none" w:sz="0" w:space="0" w:color="auto"/>
            <w:left w:val="none" w:sz="0" w:space="0" w:color="auto"/>
            <w:bottom w:val="none" w:sz="0" w:space="0" w:color="auto"/>
            <w:right w:val="none" w:sz="0" w:space="0" w:color="auto"/>
          </w:divBdr>
        </w:div>
        <w:div w:id="888685226">
          <w:marLeft w:val="360"/>
          <w:marRight w:val="0"/>
          <w:marTop w:val="58"/>
          <w:marBottom w:val="0"/>
          <w:divBdr>
            <w:top w:val="none" w:sz="0" w:space="0" w:color="auto"/>
            <w:left w:val="none" w:sz="0" w:space="0" w:color="auto"/>
            <w:bottom w:val="none" w:sz="0" w:space="0" w:color="auto"/>
            <w:right w:val="none" w:sz="0" w:space="0" w:color="auto"/>
          </w:divBdr>
        </w:div>
        <w:div w:id="1187056441">
          <w:marLeft w:val="360"/>
          <w:marRight w:val="0"/>
          <w:marTop w:val="58"/>
          <w:marBottom w:val="0"/>
          <w:divBdr>
            <w:top w:val="none" w:sz="0" w:space="0" w:color="auto"/>
            <w:left w:val="none" w:sz="0" w:space="0" w:color="auto"/>
            <w:bottom w:val="none" w:sz="0" w:space="0" w:color="auto"/>
            <w:right w:val="none" w:sz="0" w:space="0" w:color="auto"/>
          </w:divBdr>
        </w:div>
        <w:div w:id="1556770198">
          <w:marLeft w:val="360"/>
          <w:marRight w:val="0"/>
          <w:marTop w:val="58"/>
          <w:marBottom w:val="0"/>
          <w:divBdr>
            <w:top w:val="none" w:sz="0" w:space="0" w:color="auto"/>
            <w:left w:val="none" w:sz="0" w:space="0" w:color="auto"/>
            <w:bottom w:val="none" w:sz="0" w:space="0" w:color="auto"/>
            <w:right w:val="none" w:sz="0" w:space="0" w:color="auto"/>
          </w:divBdr>
        </w:div>
        <w:div w:id="1565529846">
          <w:marLeft w:val="360"/>
          <w:marRight w:val="0"/>
          <w:marTop w:val="58"/>
          <w:marBottom w:val="0"/>
          <w:divBdr>
            <w:top w:val="none" w:sz="0" w:space="0" w:color="auto"/>
            <w:left w:val="none" w:sz="0" w:space="0" w:color="auto"/>
            <w:bottom w:val="none" w:sz="0" w:space="0" w:color="auto"/>
            <w:right w:val="none" w:sz="0" w:space="0" w:color="auto"/>
          </w:divBdr>
        </w:div>
      </w:divsChild>
    </w:div>
    <w:div w:id="2043479572">
      <w:bodyDiv w:val="1"/>
      <w:marLeft w:val="0"/>
      <w:marRight w:val="0"/>
      <w:marTop w:val="0"/>
      <w:marBottom w:val="0"/>
      <w:divBdr>
        <w:top w:val="none" w:sz="0" w:space="0" w:color="auto"/>
        <w:left w:val="none" w:sz="0" w:space="0" w:color="auto"/>
        <w:bottom w:val="none" w:sz="0" w:space="0" w:color="auto"/>
        <w:right w:val="none" w:sz="0" w:space="0" w:color="auto"/>
      </w:divBdr>
    </w:div>
    <w:div w:id="2077625188">
      <w:bodyDiv w:val="1"/>
      <w:marLeft w:val="0"/>
      <w:marRight w:val="0"/>
      <w:marTop w:val="0"/>
      <w:marBottom w:val="0"/>
      <w:divBdr>
        <w:top w:val="none" w:sz="0" w:space="0" w:color="auto"/>
        <w:left w:val="none" w:sz="0" w:space="0" w:color="auto"/>
        <w:bottom w:val="none" w:sz="0" w:space="0" w:color="auto"/>
        <w:right w:val="none" w:sz="0" w:space="0" w:color="auto"/>
      </w:divBdr>
      <w:divsChild>
        <w:div w:id="736438218">
          <w:marLeft w:val="893"/>
          <w:marRight w:val="0"/>
          <w:marTop w:val="0"/>
          <w:marBottom w:val="120"/>
          <w:divBdr>
            <w:top w:val="none" w:sz="0" w:space="0" w:color="auto"/>
            <w:left w:val="none" w:sz="0" w:space="0" w:color="auto"/>
            <w:bottom w:val="none" w:sz="0" w:space="0" w:color="auto"/>
            <w:right w:val="none" w:sz="0" w:space="0" w:color="auto"/>
          </w:divBdr>
        </w:div>
      </w:divsChild>
    </w:div>
    <w:div w:id="2080713295">
      <w:bodyDiv w:val="1"/>
      <w:marLeft w:val="0"/>
      <w:marRight w:val="0"/>
      <w:marTop w:val="0"/>
      <w:marBottom w:val="0"/>
      <w:divBdr>
        <w:top w:val="none" w:sz="0" w:space="0" w:color="auto"/>
        <w:left w:val="none" w:sz="0" w:space="0" w:color="auto"/>
        <w:bottom w:val="none" w:sz="0" w:space="0" w:color="auto"/>
        <w:right w:val="none" w:sz="0" w:space="0" w:color="auto"/>
      </w:divBdr>
      <w:divsChild>
        <w:div w:id="763647906">
          <w:marLeft w:val="893"/>
          <w:marRight w:val="0"/>
          <w:marTop w:val="0"/>
          <w:marBottom w:val="0"/>
          <w:divBdr>
            <w:top w:val="none" w:sz="0" w:space="0" w:color="auto"/>
            <w:left w:val="none" w:sz="0" w:space="0" w:color="auto"/>
            <w:bottom w:val="none" w:sz="0" w:space="0" w:color="auto"/>
            <w:right w:val="none" w:sz="0" w:space="0" w:color="auto"/>
          </w:divBdr>
        </w:div>
        <w:div w:id="1777601950">
          <w:marLeft w:val="893"/>
          <w:marRight w:val="0"/>
          <w:marTop w:val="0"/>
          <w:marBottom w:val="0"/>
          <w:divBdr>
            <w:top w:val="none" w:sz="0" w:space="0" w:color="auto"/>
            <w:left w:val="none" w:sz="0" w:space="0" w:color="auto"/>
            <w:bottom w:val="none" w:sz="0" w:space="0" w:color="auto"/>
            <w:right w:val="none" w:sz="0" w:space="0" w:color="auto"/>
          </w:divBdr>
        </w:div>
      </w:divsChild>
    </w:div>
    <w:div w:id="2114741129">
      <w:bodyDiv w:val="1"/>
      <w:marLeft w:val="0"/>
      <w:marRight w:val="0"/>
      <w:marTop w:val="0"/>
      <w:marBottom w:val="0"/>
      <w:divBdr>
        <w:top w:val="none" w:sz="0" w:space="0" w:color="auto"/>
        <w:left w:val="none" w:sz="0" w:space="0" w:color="auto"/>
        <w:bottom w:val="none" w:sz="0" w:space="0" w:color="auto"/>
        <w:right w:val="none" w:sz="0" w:space="0" w:color="auto"/>
      </w:divBdr>
    </w:div>
    <w:div w:id="2145198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vaww.dss.med.va.gov/dso/dso_list.asp" TargetMode="Externa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08.pn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image" Target="media/image161.png"/><Relationship Id="rId205" Type="http://schemas.openxmlformats.org/officeDocument/2006/relationships/image" Target="media/image175.png"/><Relationship Id="rId226" Type="http://schemas.openxmlformats.org/officeDocument/2006/relationships/image" Target="media/image196.png"/><Relationship Id="rId247" Type="http://schemas.openxmlformats.org/officeDocument/2006/relationships/image" Target="media/image216.png"/><Relationship Id="rId107" Type="http://schemas.openxmlformats.org/officeDocument/2006/relationships/image" Target="media/image77.png"/><Relationship Id="rId11" Type="http://schemas.openxmlformats.org/officeDocument/2006/relationships/endnotes" Target="endnotes.xml"/><Relationship Id="rId32" Type="http://schemas.openxmlformats.org/officeDocument/2006/relationships/image" Target="media/image4.png"/><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98.png"/><Relationship Id="rId149" Type="http://schemas.openxmlformats.org/officeDocument/2006/relationships/image" Target="media/image119.png"/><Relationship Id="rId5" Type="http://schemas.openxmlformats.org/officeDocument/2006/relationships/numbering" Target="numbering.xml"/><Relationship Id="rId95" Type="http://schemas.openxmlformats.org/officeDocument/2006/relationships/image" Target="media/image66.jpeg"/><Relationship Id="rId160" Type="http://schemas.openxmlformats.org/officeDocument/2006/relationships/image" Target="media/image130.png"/><Relationship Id="rId181" Type="http://schemas.openxmlformats.org/officeDocument/2006/relationships/image" Target="media/image151.png"/><Relationship Id="rId216" Type="http://schemas.openxmlformats.org/officeDocument/2006/relationships/image" Target="media/image186.png"/><Relationship Id="rId237" Type="http://schemas.openxmlformats.org/officeDocument/2006/relationships/image" Target="media/image207.png"/><Relationship Id="rId258" Type="http://schemas.openxmlformats.org/officeDocument/2006/relationships/footer" Target="footer6.xml"/><Relationship Id="rId22" Type="http://schemas.openxmlformats.org/officeDocument/2006/relationships/hyperlink" Target="mailto:Nationalservicedeskanr@va.gov" TargetMode="External"/><Relationship Id="rId43" Type="http://schemas.openxmlformats.org/officeDocument/2006/relationships/image" Target="media/image15.png"/><Relationship Id="rId64" Type="http://schemas.openxmlformats.org/officeDocument/2006/relationships/image" Target="media/image36.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57.png"/><Relationship Id="rId150" Type="http://schemas.openxmlformats.org/officeDocument/2006/relationships/image" Target="media/image120.png"/><Relationship Id="rId171" Type="http://schemas.openxmlformats.org/officeDocument/2006/relationships/image" Target="media/image141.png"/><Relationship Id="rId192" Type="http://schemas.openxmlformats.org/officeDocument/2006/relationships/image" Target="media/image162.png"/><Relationship Id="rId206" Type="http://schemas.openxmlformats.org/officeDocument/2006/relationships/image" Target="media/image176.png"/><Relationship Id="rId227" Type="http://schemas.openxmlformats.org/officeDocument/2006/relationships/image" Target="media/image197.png"/><Relationship Id="rId248" Type="http://schemas.openxmlformats.org/officeDocument/2006/relationships/header" Target="header6.xml"/><Relationship Id="rId12" Type="http://schemas.openxmlformats.org/officeDocument/2006/relationships/image" Target="media/image1.png"/><Relationship Id="rId33" Type="http://schemas.openxmlformats.org/officeDocument/2006/relationships/image" Target="media/image5.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7.jpeg"/><Relationship Id="rId140" Type="http://schemas.openxmlformats.org/officeDocument/2006/relationships/image" Target="media/image110.png"/><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7.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82.png"/><Relationship Id="rId233" Type="http://schemas.openxmlformats.org/officeDocument/2006/relationships/image" Target="media/image203.png"/><Relationship Id="rId238" Type="http://schemas.openxmlformats.org/officeDocument/2006/relationships/image" Target="media/image208.png"/><Relationship Id="rId254" Type="http://schemas.openxmlformats.org/officeDocument/2006/relationships/image" Target="media/image219.png"/><Relationship Id="rId259" Type="http://schemas.openxmlformats.org/officeDocument/2006/relationships/header" Target="header9.xml"/><Relationship Id="rId23" Type="http://schemas.openxmlformats.org/officeDocument/2006/relationships/hyperlink" Target="http://vaww.itsupportservices.va.gov/anrhome.asp" TargetMode="External"/><Relationship Id="rId28" Type="http://schemas.openxmlformats.org/officeDocument/2006/relationships/footer" Target="footer3.xml"/><Relationship Id="rId49" Type="http://schemas.openxmlformats.org/officeDocument/2006/relationships/image" Target="media/image21.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100.png"/><Relationship Id="rId135" Type="http://schemas.openxmlformats.org/officeDocument/2006/relationships/image" Target="media/image105.png"/><Relationship Id="rId151" Type="http://schemas.openxmlformats.org/officeDocument/2006/relationships/image" Target="media/image121.png"/><Relationship Id="rId156" Type="http://schemas.openxmlformats.org/officeDocument/2006/relationships/image" Target="media/image126.png"/><Relationship Id="rId177" Type="http://schemas.openxmlformats.org/officeDocument/2006/relationships/image" Target="media/image147.png"/><Relationship Id="rId198" Type="http://schemas.openxmlformats.org/officeDocument/2006/relationships/image" Target="media/image168.png"/><Relationship Id="rId172" Type="http://schemas.openxmlformats.org/officeDocument/2006/relationships/image" Target="media/image142.png"/><Relationship Id="rId193" Type="http://schemas.openxmlformats.org/officeDocument/2006/relationships/image" Target="media/image163.png"/><Relationship Id="rId202" Type="http://schemas.openxmlformats.org/officeDocument/2006/relationships/image" Target="media/image172.png"/><Relationship Id="rId207" Type="http://schemas.openxmlformats.org/officeDocument/2006/relationships/image" Target="media/image177.png"/><Relationship Id="rId223" Type="http://schemas.openxmlformats.org/officeDocument/2006/relationships/image" Target="media/image193.png"/><Relationship Id="rId228" Type="http://schemas.openxmlformats.org/officeDocument/2006/relationships/image" Target="media/image198.png"/><Relationship Id="rId244" Type="http://schemas.openxmlformats.org/officeDocument/2006/relationships/header" Target="header5.xml"/><Relationship Id="rId249" Type="http://schemas.openxmlformats.org/officeDocument/2006/relationships/footer" Target="footer4.xml"/><Relationship Id="rId13" Type="http://schemas.openxmlformats.org/officeDocument/2006/relationships/header" Target="header1.xml"/><Relationship Id="rId18" Type="http://schemas.openxmlformats.org/officeDocument/2006/relationships/hyperlink" Target="http://www.va.gov/vdl/application.asp?appid=39" TargetMode="External"/><Relationship Id="rId39" Type="http://schemas.openxmlformats.org/officeDocument/2006/relationships/image" Target="media/image11.png"/><Relationship Id="rId109" Type="http://schemas.openxmlformats.org/officeDocument/2006/relationships/image" Target="media/image79.png"/><Relationship Id="rId260" Type="http://schemas.openxmlformats.org/officeDocument/2006/relationships/fontTable" Target="fontTable.xml"/><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8.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8.png"/><Relationship Id="rId7" Type="http://schemas.microsoft.com/office/2007/relationships/stylesWithEffects" Target="stylesWithEffects.xml"/><Relationship Id="rId71" Type="http://schemas.openxmlformats.org/officeDocument/2006/relationships/image" Target="media/image43.png"/><Relationship Id="rId92" Type="http://schemas.openxmlformats.org/officeDocument/2006/relationships/image" Target="media/image63.png"/><Relationship Id="rId162" Type="http://schemas.openxmlformats.org/officeDocument/2006/relationships/image" Target="media/image132.png"/><Relationship Id="rId183" Type="http://schemas.openxmlformats.org/officeDocument/2006/relationships/image" Target="media/image153.png"/><Relationship Id="rId213" Type="http://schemas.openxmlformats.org/officeDocument/2006/relationships/image" Target="media/image183.png"/><Relationship Id="rId218" Type="http://schemas.openxmlformats.org/officeDocument/2006/relationships/image" Target="media/image188.png"/><Relationship Id="rId234" Type="http://schemas.openxmlformats.org/officeDocument/2006/relationships/image" Target="media/image204.png"/><Relationship Id="rId239" Type="http://schemas.openxmlformats.org/officeDocument/2006/relationships/image" Target="media/image209.png"/><Relationship Id="rId2" Type="http://schemas.openxmlformats.org/officeDocument/2006/relationships/customXml" Target="../customXml/item2.xml"/><Relationship Id="rId29" Type="http://schemas.openxmlformats.org/officeDocument/2006/relationships/image" Target="media/image2.gif"/><Relationship Id="rId250" Type="http://schemas.openxmlformats.org/officeDocument/2006/relationships/header" Target="header7.xml"/><Relationship Id="rId255" Type="http://schemas.openxmlformats.org/officeDocument/2006/relationships/image" Target="media/image220.png"/><Relationship Id="rId24" Type="http://schemas.openxmlformats.org/officeDocument/2006/relationships/hyperlink" Target="mailto:Nationalservicedeskanr@va.gov"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8.png"/><Relationship Id="rId61" Type="http://schemas.openxmlformats.org/officeDocument/2006/relationships/image" Target="media/image33.emf"/><Relationship Id="rId82" Type="http://schemas.openxmlformats.org/officeDocument/2006/relationships/image" Target="media/image54.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image" Target="media/image173.png"/><Relationship Id="rId208" Type="http://schemas.openxmlformats.org/officeDocument/2006/relationships/image" Target="media/image178.png"/><Relationship Id="rId229" Type="http://schemas.openxmlformats.org/officeDocument/2006/relationships/image" Target="media/image199.png"/><Relationship Id="rId19" Type="http://schemas.openxmlformats.org/officeDocument/2006/relationships/hyperlink" Target="http://vhaarcclb601.vha.med.va.gov/sites/dso/EventCapture/default.aspx" TargetMode="External"/><Relationship Id="rId224" Type="http://schemas.openxmlformats.org/officeDocument/2006/relationships/image" Target="media/image194.png"/><Relationship Id="rId240" Type="http://schemas.openxmlformats.org/officeDocument/2006/relationships/image" Target="media/image210.png"/><Relationship Id="rId245" Type="http://schemas.openxmlformats.org/officeDocument/2006/relationships/image" Target="media/image214.png"/><Relationship Id="rId261" Type="http://schemas.openxmlformats.org/officeDocument/2006/relationships/theme" Target="theme/theme1.xml"/><Relationship Id="rId14" Type="http://schemas.openxmlformats.org/officeDocument/2006/relationships/footer" Target="footer1.xml"/><Relationship Id="rId30" Type="http://schemas.openxmlformats.org/officeDocument/2006/relationships/hyperlink" Target="http://www.section508.va.gov/index.asp" TargetMode="External"/><Relationship Id="rId35" Type="http://schemas.openxmlformats.org/officeDocument/2006/relationships/image" Target="media/image7.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1.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png"/><Relationship Id="rId168" Type="http://schemas.openxmlformats.org/officeDocument/2006/relationships/image" Target="media/image138.png"/><Relationship Id="rId8" Type="http://schemas.openxmlformats.org/officeDocument/2006/relationships/settings" Target="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image" Target="media/image69.jpe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4.png"/><Relationship Id="rId189" Type="http://schemas.openxmlformats.org/officeDocument/2006/relationships/image" Target="media/image159.png"/><Relationship Id="rId219" Type="http://schemas.openxmlformats.org/officeDocument/2006/relationships/image" Target="media/image189.png"/><Relationship Id="rId3" Type="http://schemas.openxmlformats.org/officeDocument/2006/relationships/customXml" Target="../customXml/item3.xml"/><Relationship Id="rId214" Type="http://schemas.openxmlformats.org/officeDocument/2006/relationships/image" Target="media/image184.png"/><Relationship Id="rId230" Type="http://schemas.openxmlformats.org/officeDocument/2006/relationships/image" Target="media/image200.png"/><Relationship Id="rId235" Type="http://schemas.openxmlformats.org/officeDocument/2006/relationships/image" Target="media/image205.png"/><Relationship Id="rId251" Type="http://schemas.openxmlformats.org/officeDocument/2006/relationships/footer" Target="footer5.xml"/><Relationship Id="rId256" Type="http://schemas.openxmlformats.org/officeDocument/2006/relationships/image" Target="media/image221.png"/><Relationship Id="rId25" Type="http://schemas.openxmlformats.org/officeDocument/2006/relationships/hyperlink" Target="http://vaww.itsupportservices.va.gov/anrhome.asp" TargetMode="External"/><Relationship Id="rId46" Type="http://schemas.openxmlformats.org/officeDocument/2006/relationships/image" Target="media/image18.emf"/><Relationship Id="rId67" Type="http://schemas.openxmlformats.org/officeDocument/2006/relationships/image" Target="media/image39.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hyperlink" Target="http://vaww.dss.med.va.gov/dso/dso_list.asp" TargetMode="External"/><Relationship Id="rId41" Type="http://schemas.openxmlformats.org/officeDocument/2006/relationships/image" Target="media/image13.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3.png"/><Relationship Id="rId174" Type="http://schemas.openxmlformats.org/officeDocument/2006/relationships/image" Target="media/image144.pn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image" Target="media/image195.png"/><Relationship Id="rId241" Type="http://schemas.openxmlformats.org/officeDocument/2006/relationships/image" Target="media/image211.png"/><Relationship Id="rId246" Type="http://schemas.openxmlformats.org/officeDocument/2006/relationships/image" Target="media/image215.png"/><Relationship Id="rId15" Type="http://schemas.openxmlformats.org/officeDocument/2006/relationships/header" Target="header2.xml"/><Relationship Id="rId36" Type="http://schemas.openxmlformats.org/officeDocument/2006/relationships/image" Target="media/image8.png"/><Relationship Id="rId57" Type="http://schemas.openxmlformats.org/officeDocument/2006/relationships/image" Target="media/image29.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footnotes" Target="footnotes.xml"/><Relationship Id="rId31" Type="http://schemas.openxmlformats.org/officeDocument/2006/relationships/image" Target="media/image3.emf"/><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5.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0.png"/><Relationship Id="rId210" Type="http://schemas.openxmlformats.org/officeDocument/2006/relationships/image" Target="media/image180.png"/><Relationship Id="rId215" Type="http://schemas.openxmlformats.org/officeDocument/2006/relationships/image" Target="media/image185.png"/><Relationship Id="rId236" Type="http://schemas.openxmlformats.org/officeDocument/2006/relationships/image" Target="media/image206.png"/><Relationship Id="rId257" Type="http://schemas.openxmlformats.org/officeDocument/2006/relationships/header" Target="header8.xml"/><Relationship Id="rId26" Type="http://schemas.openxmlformats.org/officeDocument/2006/relationships/hyperlink" Target="mailto:OITPDVistAMaintenanceManagementSystems@va.gov" TargetMode="External"/><Relationship Id="rId231" Type="http://schemas.openxmlformats.org/officeDocument/2006/relationships/image" Target="media/image201.png"/><Relationship Id="rId252" Type="http://schemas.openxmlformats.org/officeDocument/2006/relationships/image" Target="media/image217.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footer" Target="footer2.xml"/><Relationship Id="rId221" Type="http://schemas.openxmlformats.org/officeDocument/2006/relationships/image" Target="media/image191.png"/><Relationship Id="rId242" Type="http://schemas.openxmlformats.org/officeDocument/2006/relationships/image" Target="media/image212.png"/><Relationship Id="rId37" Type="http://schemas.openxmlformats.org/officeDocument/2006/relationships/image" Target="media/image9.png"/><Relationship Id="rId58" Type="http://schemas.openxmlformats.org/officeDocument/2006/relationships/image" Target="media/image30.emf"/><Relationship Id="rId79" Type="http://schemas.openxmlformats.org/officeDocument/2006/relationships/image" Target="media/image51.png"/><Relationship Id="rId102" Type="http://schemas.openxmlformats.org/officeDocument/2006/relationships/hyperlink" Target="http://nonvacare.hac.med.va.gov/programs/state-homes-tools.asp" TargetMode="External"/><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2.pn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81.png"/><Relationship Id="rId232" Type="http://schemas.openxmlformats.org/officeDocument/2006/relationships/image" Target="media/image202.png"/><Relationship Id="rId253" Type="http://schemas.openxmlformats.org/officeDocument/2006/relationships/image" Target="media/image218.png"/><Relationship Id="rId27" Type="http://schemas.openxmlformats.org/officeDocument/2006/relationships/header" Target="header4.xml"/><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image" Target="media/image52.png"/><Relationship Id="rId155" Type="http://schemas.openxmlformats.org/officeDocument/2006/relationships/image" Target="media/image125.png"/><Relationship Id="rId176" Type="http://schemas.openxmlformats.org/officeDocument/2006/relationships/image" Target="media/image146.pn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image" Target="media/image192.png"/><Relationship Id="rId243" Type="http://schemas.openxmlformats.org/officeDocument/2006/relationships/image" Target="media/image213.png"/><Relationship Id="rId17" Type="http://schemas.openxmlformats.org/officeDocument/2006/relationships/header" Target="header3.xml"/><Relationship Id="rId38" Type="http://schemas.openxmlformats.org/officeDocument/2006/relationships/image" Target="media/image10.png"/><Relationship Id="rId59" Type="http://schemas.openxmlformats.org/officeDocument/2006/relationships/image" Target="media/image31.png"/><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2.png"/><Relationship Id="rId91" Type="http://schemas.openxmlformats.org/officeDocument/2006/relationships/hyperlink" Target="http://vaww.dss.med.va.gov/programdocs/pd_clinictop.asp" TargetMode="External"/><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sa.forren\Desktop\DMIX%20SMS%20Template_v2.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ct:contentTypeSchema ct:_="" ma:_="" ma:contentTypeName="Document" ma:contentTypeID="0x0101007AB24DA3130BCC4FAA61B828FF6A40ED" ma:contentTypeVersion="" ma:contentTypeDescription="Create a new document." ma:contentTypeScope="" ma:versionID="2d1276e8ff8e916ea6c3767cc3a0a8d0" xmlns:ct="http://schemas.microsoft.com/office/2006/metadata/contentType" xmlns:ma="http://schemas.microsoft.com/office/2006/metadata/properties/metaAttributes">
<xsd:schema targetNamespace="http://schemas.microsoft.com/office/2006/metadata/properties" ma:root="true" ma:fieldsID="1e00b52dfff3a9356abc67bb05b14ca7" ns2:_="" ns3:_="" xmlns:xsd="http://www.w3.org/2001/XMLSchema" xmlns:xs="http://www.w3.org/2001/XMLSchema" xmlns:p="http://schemas.microsoft.com/office/2006/metadata/properties" xmlns:ns2="$ListId:Shared Documents;" xmlns:ns3="c9e670ed-a68b-47a9-bc76-ae5318d93996">
<xsd:import namespace="$ListId:Shared Documents;"/>
<xsd:import namespace="c9e670ed-a68b-47a9-bc76-ae5318d93996"/>
<xsd:element name="properties">
<xsd:complexType>
<xsd:sequence>
<xsd:element name="documentManagement">
<xsd:complexType>
<xsd:all>
<xsd:element ref="ns2:Category"/>
<xsd:element ref="ns3:Certified" minOccurs="0"/>
</xsd:all>
</xsd:complexType>
</xsd:element>
</xsd:sequence>
</xsd:complexType>
</xsd:element>
</xsd:schema>
<xsd:schema targetNamespace="$ListId:Shared Documents;" elementFormDefault="qualified" xmlns:xsd="http://www.w3.org/2001/XMLSchema" xmlns:xs="http://www.w3.org/2001/XMLSchema" xmlns:dms="http://schemas.microsoft.com/office/2006/documentManagement/types" xmlns:pc="http://schemas.microsoft.com/office/infopath/2007/PartnerControls">
<xsd:import namespace="http://schemas.microsoft.com/office/2006/documentManagement/types"/>
<xsd:import namespace="http://schemas.microsoft.com/office/infopath/2007/PartnerControls"/>
<xsd:element name="Category" ma:index="8" ma:displayName="Category" ma:default="Deliverable" ma:format="RadioButtons" ma:internalName="Category">
<xsd:simpleType>
<xsd:union memberTypes="dms:Text">
<xsd:simpleType>
<xsd:restriction base="dms:Choice">
<xsd:enumeration value="About MDWS"/>
<xsd:enumeration value="Release Mgt."/>
<xsd:enumeration value="Minutes"/>
<xsd:enumeration value="Deliverable"/>
</xsd:restriction>
</xsd:simpleType>
</xsd:union>
</xsd:simpleType>
</xsd:element>
</xsd:schema>
<xsd:schema targetNamespace="c9e670ed-a68b-47a9-bc76-ae5318d93996" elementFormDefault="qualified" xmlns:xsd="http://www.w3.org/2001/XMLSchema" xmlns:xs="http://www.w3.org/2001/XMLSchema" xmlns:dms="http://schemas.microsoft.com/office/2006/documentManagement/types" xmlns:pc="http://schemas.microsoft.com/office/infopath/2007/PartnerControls">
<xsd:import namespace="http://schemas.microsoft.com/office/2006/documentManagement/types"/>
<xsd:import namespace="http://schemas.microsoft.com/office/infopath/2007/PartnerControls"/>
<xsd:element name="Certified" ma:index="9" nillable="true" ma:displayName="Certified" ma:default="1" ma:internalName="Certified">
<xsd:simpleType>
<xsd:restriction base="dms:Boolean"/>
</xsd:simpleType>
</xsd:element>
</xsd:schema>
<xsd:schema targetNamespace="http://schemas.openxmlformats.org/package/2006/metadata/core-properties" elementFormDefault="qualified" attributeFormDefault="unqualified" blockDefault="#all" xmlns="http://schemas.openxmlformats.org/package/2006/metadata/core-properties" xmlns:xsd="http://www.w3.org/2001/XMLSchema" xmlns:xsi="http://www.w3.org/2001/XMLSchema-instance" xmlns:dc="http://purl.org/dc/elements/1.1/" xmlns:dcterms="http://purl.org/dc/terms/" xmlns:odoc="http://schemas.microsoft.com/internal/obd">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targetNamespace="http://schemas.microsoft.com/office/infopath/2007/PartnerControls" elementFormDefault="qualified" attributeFormDefault="unqualified" xmlns:pc="http://schemas.microsoft.com/office/infopath/2007/PartnerControls" xmlns:xs="http://www.w3.org/2001/XMLSchema">
<xs:element name="Person">
<xs:complexType>
<xs:sequence>
<xs:element ref="pc:DisplayName" minOccurs="0"></xs:element>
<xs:element ref="pc:AccountId" minOccurs="0"></xs:element>
<xs:element ref="pc:AccountType" minOccurs="0"></xs:element>
</xs:sequence>
</xs:complexType>
</xs:element>
<xs:element name="DisplayName" type="xs:string"></xs:element>
<xs:element name="AccountId" type="xs:string"></xs:element>
<xs:element name="AccountType" type="xs:string"></xs:element>
<xs:element name="BDCAssociatedEntity">
<xs:complexType>
<xs:sequence>
<xs:element ref="pc:BDCEntity" minOccurs="0" maxOccurs="unbounded"></xs:element>
</xs:sequence>
<xs:attribute ref="pc:EntityNamespace"></xs:attribute>
<xs:attribute ref="pc:EntityName"></xs:attribute>
<xs:attribute ref="pc:SystemInstanceName"></xs:attribute>
<xs:attribute ref="pc:AssociationName"></xs:attribute>
</xs:complexType>
</xs:element>
<xs:attribute name="EntityNamespace" type="xs:string"></xs:attribute>
<xs:attribute name="EntityName" type="xs:string"></xs:attribute>
<xs:attribute name="SystemInstanceName" type="xs:string"></xs:attribute>
<xs:attribute name="AssociationName" type="xs:string"></xs:attribute>
<xs:element name="BDCEntity">
<xs:complexType>
<xs:sequence>
<xs:element ref="pc:EntityDisplayName" minOccurs="0"></xs:element>
<xs:element ref="pc:EntityInstanceReference" minOccurs="0"></xs:element>
<xs:element ref="pc:EntityId1" minOccurs="0"></xs:element>
<xs:element ref="pc:EntityId2" minOccurs="0"></xs:element>
<xs:element ref="pc:EntityId3" minOccurs="0"></xs:element>
<xs:element ref="pc:EntityId4" minOccurs="0"></xs:element>
<xs:element ref="pc:EntityId5" minOccurs="0"></xs:element>
</xs:sequence>
</xs:complexType>
</xs:element>
<xs:element name="EntityDisplayName" type="xs:string"></xs:element>
<xs:element name="EntityInstanceReference" type="xs:string"></xs:element>
<xs:element name="EntityId1" type="xs:string"></xs:element>
<xs:element name="EntityId2" type="xs:string"></xs:element>
<xs:element name="EntityId3" type="xs:string"></xs:element>
<xs:element name="EntityId4" type="xs:string"></xs:element>
<xs:element name="EntityId5" type="xs:string"></xs:element>
<xs:element name="Terms">
<xs:complexType>
<xs:sequence>
<xs:element ref="pc:TermInfo" minOccurs="0" maxOccurs="unbounded"></xs:element>
</xs:sequence>
</xs:complexType>
</xs:element>
<xs:element name="TermInfo">
<xs:complexType>
<xs:sequence>
<xs:element ref="pc:TermName" minOccurs="0"></xs:element>
<xs:element ref="pc:TermId" minOccurs="0"></xs:element>
</xs:sequence>
</xs:complexType>
</xs:element>
<xs:element name="TermName" type="xs:string"></xs:element>
<xs:element name="TermId" type="xs:string"></xs:element>
</xs:schema>
</ct:contentTypeSchema>
</file>

<file path=customXml/item2.xml><?xml version="1.0" encoding="utf-8"?><p:properties xmlns:p="http://schemas.microsoft.com/office/2006/metadata/properties" xmlns:xsi="http://www.w3.org/2001/XMLSchema-instance" xmlns:pc="http://schemas.microsoft.com/office/infopath/2007/PartnerControls"><documentManagement><Category xmlns="$ListId:Shared Documents;">Deliverable</Category><Certified xmlns="c9e670ed-a68b-47a9-bc76-ae5318d93996">true</Certified></documentManagement></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1EE682-84E8-43D5-AC3E-8873FCFAD1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ListId:Shared Documents;"/>
    <ds:schemaRef ds:uri="c9e670ed-a68b-47a9-bc76-ae5318d939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F67FE5B-3F13-40D6-B192-2C08E8EC658E}">
  <ds:schemaRefs>
    <ds:schemaRef ds:uri="http://schemas.microsoft.com/office/2006/metadata/properties"/>
    <ds:schemaRef ds:uri="http://schemas.microsoft.com/office/infopath/2007/PartnerControls"/>
    <ds:schemaRef ds:uri="$ListId:Shared Documents;"/>
    <ds:schemaRef ds:uri="c9e670ed-a68b-47a9-bc76-ae5318d93996"/>
  </ds:schemaRefs>
</ds:datastoreItem>
</file>

<file path=customXml/itemProps3.xml><?xml version="1.0" encoding="utf-8"?>
<ds:datastoreItem xmlns:ds="http://schemas.openxmlformats.org/officeDocument/2006/customXml" ds:itemID="{93401939-DA20-4691-91D8-04E99D5643D6}">
  <ds:schemaRefs>
    <ds:schemaRef ds:uri="http://schemas.microsoft.com/sharepoint/v3/contenttype/forms"/>
  </ds:schemaRefs>
</ds:datastoreItem>
</file>

<file path=customXml/itemProps4.xml><?xml version="1.0" encoding="utf-8"?>
<ds:datastoreItem xmlns:ds="http://schemas.openxmlformats.org/officeDocument/2006/customXml" ds:itemID="{51D29D47-3839-4FB1-A64A-E50E00C151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DMIX SMS Template_v2.2</Template>
  <TotalTime>0</TotalTime>
  <Pages>1</Pages>
  <Words>23572</Words>
  <Characters>134363</Characters>
  <Application>Microsoft Office Word</Application>
  <DocSecurity>0</DocSecurity>
  <Lines>1119</Lines>
  <Paragraphs>315</Paragraphs>
  <ScaleCrop>false</ScaleCrop>
  <HeadingPairs>
    <vt:vector size="2" baseType="variant">
      <vt:variant>
        <vt:lpstr>Title</vt:lpstr>
      </vt:variant>
      <vt:variant>
        <vt:i4>1</vt:i4>
      </vt:variant>
    </vt:vector>
  </HeadingPairs>
  <TitlesOfParts>
    <vt:vector size="1" baseType="lpstr">
      <vt:lpstr>Event Capture Document</vt:lpstr>
    </vt:vector>
  </TitlesOfParts>
  <LinksUpToDate>false</LinksUpToDate>
  <CharactersWithSpaces>157620</CharactersWithSpaces>
  <SharedDoc>false</SharedDoc>
  <HLinks>
    <vt:vector size="1866" baseType="variant">
      <vt:variant>
        <vt:i4>1114171</vt:i4>
      </vt:variant>
      <vt:variant>
        <vt:i4>1835</vt:i4>
      </vt:variant>
      <vt:variant>
        <vt:i4>0</vt:i4>
      </vt:variant>
      <vt:variant>
        <vt:i4>5</vt:i4>
      </vt:variant>
      <vt:variant>
        <vt:lpwstr/>
      </vt:variant>
      <vt:variant>
        <vt:lpwstr>_Toc422742910</vt:lpwstr>
      </vt:variant>
      <vt:variant>
        <vt:i4>1048635</vt:i4>
      </vt:variant>
      <vt:variant>
        <vt:i4>1829</vt:i4>
      </vt:variant>
      <vt:variant>
        <vt:i4>0</vt:i4>
      </vt:variant>
      <vt:variant>
        <vt:i4>5</vt:i4>
      </vt:variant>
      <vt:variant>
        <vt:lpwstr/>
      </vt:variant>
      <vt:variant>
        <vt:lpwstr>_Toc422742909</vt:lpwstr>
      </vt:variant>
      <vt:variant>
        <vt:i4>1048635</vt:i4>
      </vt:variant>
      <vt:variant>
        <vt:i4>1823</vt:i4>
      </vt:variant>
      <vt:variant>
        <vt:i4>0</vt:i4>
      </vt:variant>
      <vt:variant>
        <vt:i4>5</vt:i4>
      </vt:variant>
      <vt:variant>
        <vt:lpwstr/>
      </vt:variant>
      <vt:variant>
        <vt:lpwstr>_Toc422742908</vt:lpwstr>
      </vt:variant>
      <vt:variant>
        <vt:i4>1048635</vt:i4>
      </vt:variant>
      <vt:variant>
        <vt:i4>1817</vt:i4>
      </vt:variant>
      <vt:variant>
        <vt:i4>0</vt:i4>
      </vt:variant>
      <vt:variant>
        <vt:i4>5</vt:i4>
      </vt:variant>
      <vt:variant>
        <vt:lpwstr/>
      </vt:variant>
      <vt:variant>
        <vt:lpwstr>_Toc422742907</vt:lpwstr>
      </vt:variant>
      <vt:variant>
        <vt:i4>1048635</vt:i4>
      </vt:variant>
      <vt:variant>
        <vt:i4>1811</vt:i4>
      </vt:variant>
      <vt:variant>
        <vt:i4>0</vt:i4>
      </vt:variant>
      <vt:variant>
        <vt:i4>5</vt:i4>
      </vt:variant>
      <vt:variant>
        <vt:lpwstr/>
      </vt:variant>
      <vt:variant>
        <vt:lpwstr>_Toc422742906</vt:lpwstr>
      </vt:variant>
      <vt:variant>
        <vt:i4>1048635</vt:i4>
      </vt:variant>
      <vt:variant>
        <vt:i4>1805</vt:i4>
      </vt:variant>
      <vt:variant>
        <vt:i4>0</vt:i4>
      </vt:variant>
      <vt:variant>
        <vt:i4>5</vt:i4>
      </vt:variant>
      <vt:variant>
        <vt:lpwstr/>
      </vt:variant>
      <vt:variant>
        <vt:lpwstr>_Toc422742905</vt:lpwstr>
      </vt:variant>
      <vt:variant>
        <vt:i4>1048635</vt:i4>
      </vt:variant>
      <vt:variant>
        <vt:i4>1799</vt:i4>
      </vt:variant>
      <vt:variant>
        <vt:i4>0</vt:i4>
      </vt:variant>
      <vt:variant>
        <vt:i4>5</vt:i4>
      </vt:variant>
      <vt:variant>
        <vt:lpwstr/>
      </vt:variant>
      <vt:variant>
        <vt:lpwstr>_Toc422742904</vt:lpwstr>
      </vt:variant>
      <vt:variant>
        <vt:i4>1048635</vt:i4>
      </vt:variant>
      <vt:variant>
        <vt:i4>1793</vt:i4>
      </vt:variant>
      <vt:variant>
        <vt:i4>0</vt:i4>
      </vt:variant>
      <vt:variant>
        <vt:i4>5</vt:i4>
      </vt:variant>
      <vt:variant>
        <vt:lpwstr/>
      </vt:variant>
      <vt:variant>
        <vt:lpwstr>_Toc422742903</vt:lpwstr>
      </vt:variant>
      <vt:variant>
        <vt:i4>1048635</vt:i4>
      </vt:variant>
      <vt:variant>
        <vt:i4>1787</vt:i4>
      </vt:variant>
      <vt:variant>
        <vt:i4>0</vt:i4>
      </vt:variant>
      <vt:variant>
        <vt:i4>5</vt:i4>
      </vt:variant>
      <vt:variant>
        <vt:lpwstr/>
      </vt:variant>
      <vt:variant>
        <vt:lpwstr>_Toc422742902</vt:lpwstr>
      </vt:variant>
      <vt:variant>
        <vt:i4>1048635</vt:i4>
      </vt:variant>
      <vt:variant>
        <vt:i4>1781</vt:i4>
      </vt:variant>
      <vt:variant>
        <vt:i4>0</vt:i4>
      </vt:variant>
      <vt:variant>
        <vt:i4>5</vt:i4>
      </vt:variant>
      <vt:variant>
        <vt:lpwstr/>
      </vt:variant>
      <vt:variant>
        <vt:lpwstr>_Toc422742901</vt:lpwstr>
      </vt:variant>
      <vt:variant>
        <vt:i4>1048635</vt:i4>
      </vt:variant>
      <vt:variant>
        <vt:i4>1775</vt:i4>
      </vt:variant>
      <vt:variant>
        <vt:i4>0</vt:i4>
      </vt:variant>
      <vt:variant>
        <vt:i4>5</vt:i4>
      </vt:variant>
      <vt:variant>
        <vt:lpwstr/>
      </vt:variant>
      <vt:variant>
        <vt:lpwstr>_Toc422742900</vt:lpwstr>
      </vt:variant>
      <vt:variant>
        <vt:i4>1638458</vt:i4>
      </vt:variant>
      <vt:variant>
        <vt:i4>1769</vt:i4>
      </vt:variant>
      <vt:variant>
        <vt:i4>0</vt:i4>
      </vt:variant>
      <vt:variant>
        <vt:i4>5</vt:i4>
      </vt:variant>
      <vt:variant>
        <vt:lpwstr/>
      </vt:variant>
      <vt:variant>
        <vt:lpwstr>_Toc422742899</vt:lpwstr>
      </vt:variant>
      <vt:variant>
        <vt:i4>1638458</vt:i4>
      </vt:variant>
      <vt:variant>
        <vt:i4>1763</vt:i4>
      </vt:variant>
      <vt:variant>
        <vt:i4>0</vt:i4>
      </vt:variant>
      <vt:variant>
        <vt:i4>5</vt:i4>
      </vt:variant>
      <vt:variant>
        <vt:lpwstr/>
      </vt:variant>
      <vt:variant>
        <vt:lpwstr>_Toc422742898</vt:lpwstr>
      </vt:variant>
      <vt:variant>
        <vt:i4>1638458</vt:i4>
      </vt:variant>
      <vt:variant>
        <vt:i4>1757</vt:i4>
      </vt:variant>
      <vt:variant>
        <vt:i4>0</vt:i4>
      </vt:variant>
      <vt:variant>
        <vt:i4>5</vt:i4>
      </vt:variant>
      <vt:variant>
        <vt:lpwstr/>
      </vt:variant>
      <vt:variant>
        <vt:lpwstr>_Toc422742897</vt:lpwstr>
      </vt:variant>
      <vt:variant>
        <vt:i4>1638458</vt:i4>
      </vt:variant>
      <vt:variant>
        <vt:i4>1751</vt:i4>
      </vt:variant>
      <vt:variant>
        <vt:i4>0</vt:i4>
      </vt:variant>
      <vt:variant>
        <vt:i4>5</vt:i4>
      </vt:variant>
      <vt:variant>
        <vt:lpwstr/>
      </vt:variant>
      <vt:variant>
        <vt:lpwstr>_Toc422742896</vt:lpwstr>
      </vt:variant>
      <vt:variant>
        <vt:i4>1638458</vt:i4>
      </vt:variant>
      <vt:variant>
        <vt:i4>1745</vt:i4>
      </vt:variant>
      <vt:variant>
        <vt:i4>0</vt:i4>
      </vt:variant>
      <vt:variant>
        <vt:i4>5</vt:i4>
      </vt:variant>
      <vt:variant>
        <vt:lpwstr/>
      </vt:variant>
      <vt:variant>
        <vt:lpwstr>_Toc422742895</vt:lpwstr>
      </vt:variant>
      <vt:variant>
        <vt:i4>1638458</vt:i4>
      </vt:variant>
      <vt:variant>
        <vt:i4>1739</vt:i4>
      </vt:variant>
      <vt:variant>
        <vt:i4>0</vt:i4>
      </vt:variant>
      <vt:variant>
        <vt:i4>5</vt:i4>
      </vt:variant>
      <vt:variant>
        <vt:lpwstr/>
      </vt:variant>
      <vt:variant>
        <vt:lpwstr>_Toc422742894</vt:lpwstr>
      </vt:variant>
      <vt:variant>
        <vt:i4>1638458</vt:i4>
      </vt:variant>
      <vt:variant>
        <vt:i4>1733</vt:i4>
      </vt:variant>
      <vt:variant>
        <vt:i4>0</vt:i4>
      </vt:variant>
      <vt:variant>
        <vt:i4>5</vt:i4>
      </vt:variant>
      <vt:variant>
        <vt:lpwstr/>
      </vt:variant>
      <vt:variant>
        <vt:lpwstr>_Toc422742893</vt:lpwstr>
      </vt:variant>
      <vt:variant>
        <vt:i4>1638458</vt:i4>
      </vt:variant>
      <vt:variant>
        <vt:i4>1727</vt:i4>
      </vt:variant>
      <vt:variant>
        <vt:i4>0</vt:i4>
      </vt:variant>
      <vt:variant>
        <vt:i4>5</vt:i4>
      </vt:variant>
      <vt:variant>
        <vt:lpwstr/>
      </vt:variant>
      <vt:variant>
        <vt:lpwstr>_Toc422742892</vt:lpwstr>
      </vt:variant>
      <vt:variant>
        <vt:i4>1638458</vt:i4>
      </vt:variant>
      <vt:variant>
        <vt:i4>1721</vt:i4>
      </vt:variant>
      <vt:variant>
        <vt:i4>0</vt:i4>
      </vt:variant>
      <vt:variant>
        <vt:i4>5</vt:i4>
      </vt:variant>
      <vt:variant>
        <vt:lpwstr/>
      </vt:variant>
      <vt:variant>
        <vt:lpwstr>_Toc422742891</vt:lpwstr>
      </vt:variant>
      <vt:variant>
        <vt:i4>1638458</vt:i4>
      </vt:variant>
      <vt:variant>
        <vt:i4>1715</vt:i4>
      </vt:variant>
      <vt:variant>
        <vt:i4>0</vt:i4>
      </vt:variant>
      <vt:variant>
        <vt:i4>5</vt:i4>
      </vt:variant>
      <vt:variant>
        <vt:lpwstr/>
      </vt:variant>
      <vt:variant>
        <vt:lpwstr>_Toc422742890</vt:lpwstr>
      </vt:variant>
      <vt:variant>
        <vt:i4>1572922</vt:i4>
      </vt:variant>
      <vt:variant>
        <vt:i4>1709</vt:i4>
      </vt:variant>
      <vt:variant>
        <vt:i4>0</vt:i4>
      </vt:variant>
      <vt:variant>
        <vt:i4>5</vt:i4>
      </vt:variant>
      <vt:variant>
        <vt:lpwstr/>
      </vt:variant>
      <vt:variant>
        <vt:lpwstr>_Toc422742889</vt:lpwstr>
      </vt:variant>
      <vt:variant>
        <vt:i4>1572922</vt:i4>
      </vt:variant>
      <vt:variant>
        <vt:i4>1703</vt:i4>
      </vt:variant>
      <vt:variant>
        <vt:i4>0</vt:i4>
      </vt:variant>
      <vt:variant>
        <vt:i4>5</vt:i4>
      </vt:variant>
      <vt:variant>
        <vt:lpwstr/>
      </vt:variant>
      <vt:variant>
        <vt:lpwstr>_Toc422742888</vt:lpwstr>
      </vt:variant>
      <vt:variant>
        <vt:i4>1572922</vt:i4>
      </vt:variant>
      <vt:variant>
        <vt:i4>1697</vt:i4>
      </vt:variant>
      <vt:variant>
        <vt:i4>0</vt:i4>
      </vt:variant>
      <vt:variant>
        <vt:i4>5</vt:i4>
      </vt:variant>
      <vt:variant>
        <vt:lpwstr/>
      </vt:variant>
      <vt:variant>
        <vt:lpwstr>_Toc422742887</vt:lpwstr>
      </vt:variant>
      <vt:variant>
        <vt:i4>1572922</vt:i4>
      </vt:variant>
      <vt:variant>
        <vt:i4>1691</vt:i4>
      </vt:variant>
      <vt:variant>
        <vt:i4>0</vt:i4>
      </vt:variant>
      <vt:variant>
        <vt:i4>5</vt:i4>
      </vt:variant>
      <vt:variant>
        <vt:lpwstr/>
      </vt:variant>
      <vt:variant>
        <vt:lpwstr>_Toc422742886</vt:lpwstr>
      </vt:variant>
      <vt:variant>
        <vt:i4>1572922</vt:i4>
      </vt:variant>
      <vt:variant>
        <vt:i4>1685</vt:i4>
      </vt:variant>
      <vt:variant>
        <vt:i4>0</vt:i4>
      </vt:variant>
      <vt:variant>
        <vt:i4>5</vt:i4>
      </vt:variant>
      <vt:variant>
        <vt:lpwstr/>
      </vt:variant>
      <vt:variant>
        <vt:lpwstr>_Toc422742885</vt:lpwstr>
      </vt:variant>
      <vt:variant>
        <vt:i4>1572922</vt:i4>
      </vt:variant>
      <vt:variant>
        <vt:i4>1679</vt:i4>
      </vt:variant>
      <vt:variant>
        <vt:i4>0</vt:i4>
      </vt:variant>
      <vt:variant>
        <vt:i4>5</vt:i4>
      </vt:variant>
      <vt:variant>
        <vt:lpwstr/>
      </vt:variant>
      <vt:variant>
        <vt:lpwstr>_Toc422742884</vt:lpwstr>
      </vt:variant>
      <vt:variant>
        <vt:i4>1572922</vt:i4>
      </vt:variant>
      <vt:variant>
        <vt:i4>1673</vt:i4>
      </vt:variant>
      <vt:variant>
        <vt:i4>0</vt:i4>
      </vt:variant>
      <vt:variant>
        <vt:i4>5</vt:i4>
      </vt:variant>
      <vt:variant>
        <vt:lpwstr/>
      </vt:variant>
      <vt:variant>
        <vt:lpwstr>_Toc422742883</vt:lpwstr>
      </vt:variant>
      <vt:variant>
        <vt:i4>1572922</vt:i4>
      </vt:variant>
      <vt:variant>
        <vt:i4>1667</vt:i4>
      </vt:variant>
      <vt:variant>
        <vt:i4>0</vt:i4>
      </vt:variant>
      <vt:variant>
        <vt:i4>5</vt:i4>
      </vt:variant>
      <vt:variant>
        <vt:lpwstr/>
      </vt:variant>
      <vt:variant>
        <vt:lpwstr>_Toc422742882</vt:lpwstr>
      </vt:variant>
      <vt:variant>
        <vt:i4>1572922</vt:i4>
      </vt:variant>
      <vt:variant>
        <vt:i4>1661</vt:i4>
      </vt:variant>
      <vt:variant>
        <vt:i4>0</vt:i4>
      </vt:variant>
      <vt:variant>
        <vt:i4>5</vt:i4>
      </vt:variant>
      <vt:variant>
        <vt:lpwstr/>
      </vt:variant>
      <vt:variant>
        <vt:lpwstr>_Toc422742881</vt:lpwstr>
      </vt:variant>
      <vt:variant>
        <vt:i4>1572922</vt:i4>
      </vt:variant>
      <vt:variant>
        <vt:i4>1655</vt:i4>
      </vt:variant>
      <vt:variant>
        <vt:i4>0</vt:i4>
      </vt:variant>
      <vt:variant>
        <vt:i4>5</vt:i4>
      </vt:variant>
      <vt:variant>
        <vt:lpwstr/>
      </vt:variant>
      <vt:variant>
        <vt:lpwstr>_Toc422742880</vt:lpwstr>
      </vt:variant>
      <vt:variant>
        <vt:i4>1507386</vt:i4>
      </vt:variant>
      <vt:variant>
        <vt:i4>1649</vt:i4>
      </vt:variant>
      <vt:variant>
        <vt:i4>0</vt:i4>
      </vt:variant>
      <vt:variant>
        <vt:i4>5</vt:i4>
      </vt:variant>
      <vt:variant>
        <vt:lpwstr/>
      </vt:variant>
      <vt:variant>
        <vt:lpwstr>_Toc422742879</vt:lpwstr>
      </vt:variant>
      <vt:variant>
        <vt:i4>1507386</vt:i4>
      </vt:variant>
      <vt:variant>
        <vt:i4>1643</vt:i4>
      </vt:variant>
      <vt:variant>
        <vt:i4>0</vt:i4>
      </vt:variant>
      <vt:variant>
        <vt:i4>5</vt:i4>
      </vt:variant>
      <vt:variant>
        <vt:lpwstr/>
      </vt:variant>
      <vt:variant>
        <vt:lpwstr>_Toc422742878</vt:lpwstr>
      </vt:variant>
      <vt:variant>
        <vt:i4>1507386</vt:i4>
      </vt:variant>
      <vt:variant>
        <vt:i4>1637</vt:i4>
      </vt:variant>
      <vt:variant>
        <vt:i4>0</vt:i4>
      </vt:variant>
      <vt:variant>
        <vt:i4>5</vt:i4>
      </vt:variant>
      <vt:variant>
        <vt:lpwstr/>
      </vt:variant>
      <vt:variant>
        <vt:lpwstr>_Toc422742877</vt:lpwstr>
      </vt:variant>
      <vt:variant>
        <vt:i4>1507386</vt:i4>
      </vt:variant>
      <vt:variant>
        <vt:i4>1631</vt:i4>
      </vt:variant>
      <vt:variant>
        <vt:i4>0</vt:i4>
      </vt:variant>
      <vt:variant>
        <vt:i4>5</vt:i4>
      </vt:variant>
      <vt:variant>
        <vt:lpwstr/>
      </vt:variant>
      <vt:variant>
        <vt:lpwstr>_Toc422742876</vt:lpwstr>
      </vt:variant>
      <vt:variant>
        <vt:i4>1507386</vt:i4>
      </vt:variant>
      <vt:variant>
        <vt:i4>1625</vt:i4>
      </vt:variant>
      <vt:variant>
        <vt:i4>0</vt:i4>
      </vt:variant>
      <vt:variant>
        <vt:i4>5</vt:i4>
      </vt:variant>
      <vt:variant>
        <vt:lpwstr/>
      </vt:variant>
      <vt:variant>
        <vt:lpwstr>_Toc422742875</vt:lpwstr>
      </vt:variant>
      <vt:variant>
        <vt:i4>1507386</vt:i4>
      </vt:variant>
      <vt:variant>
        <vt:i4>1619</vt:i4>
      </vt:variant>
      <vt:variant>
        <vt:i4>0</vt:i4>
      </vt:variant>
      <vt:variant>
        <vt:i4>5</vt:i4>
      </vt:variant>
      <vt:variant>
        <vt:lpwstr/>
      </vt:variant>
      <vt:variant>
        <vt:lpwstr>_Toc422742874</vt:lpwstr>
      </vt:variant>
      <vt:variant>
        <vt:i4>1507386</vt:i4>
      </vt:variant>
      <vt:variant>
        <vt:i4>1613</vt:i4>
      </vt:variant>
      <vt:variant>
        <vt:i4>0</vt:i4>
      </vt:variant>
      <vt:variant>
        <vt:i4>5</vt:i4>
      </vt:variant>
      <vt:variant>
        <vt:lpwstr/>
      </vt:variant>
      <vt:variant>
        <vt:lpwstr>_Toc422742873</vt:lpwstr>
      </vt:variant>
      <vt:variant>
        <vt:i4>1507386</vt:i4>
      </vt:variant>
      <vt:variant>
        <vt:i4>1607</vt:i4>
      </vt:variant>
      <vt:variant>
        <vt:i4>0</vt:i4>
      </vt:variant>
      <vt:variant>
        <vt:i4>5</vt:i4>
      </vt:variant>
      <vt:variant>
        <vt:lpwstr/>
      </vt:variant>
      <vt:variant>
        <vt:lpwstr>_Toc422742872</vt:lpwstr>
      </vt:variant>
      <vt:variant>
        <vt:i4>1507386</vt:i4>
      </vt:variant>
      <vt:variant>
        <vt:i4>1601</vt:i4>
      </vt:variant>
      <vt:variant>
        <vt:i4>0</vt:i4>
      </vt:variant>
      <vt:variant>
        <vt:i4>5</vt:i4>
      </vt:variant>
      <vt:variant>
        <vt:lpwstr/>
      </vt:variant>
      <vt:variant>
        <vt:lpwstr>_Toc422742871</vt:lpwstr>
      </vt:variant>
      <vt:variant>
        <vt:i4>1507386</vt:i4>
      </vt:variant>
      <vt:variant>
        <vt:i4>1595</vt:i4>
      </vt:variant>
      <vt:variant>
        <vt:i4>0</vt:i4>
      </vt:variant>
      <vt:variant>
        <vt:i4>5</vt:i4>
      </vt:variant>
      <vt:variant>
        <vt:lpwstr/>
      </vt:variant>
      <vt:variant>
        <vt:lpwstr>_Toc422742870</vt:lpwstr>
      </vt:variant>
      <vt:variant>
        <vt:i4>1441850</vt:i4>
      </vt:variant>
      <vt:variant>
        <vt:i4>1589</vt:i4>
      </vt:variant>
      <vt:variant>
        <vt:i4>0</vt:i4>
      </vt:variant>
      <vt:variant>
        <vt:i4>5</vt:i4>
      </vt:variant>
      <vt:variant>
        <vt:lpwstr/>
      </vt:variant>
      <vt:variant>
        <vt:lpwstr>_Toc422742869</vt:lpwstr>
      </vt:variant>
      <vt:variant>
        <vt:i4>1441850</vt:i4>
      </vt:variant>
      <vt:variant>
        <vt:i4>1583</vt:i4>
      </vt:variant>
      <vt:variant>
        <vt:i4>0</vt:i4>
      </vt:variant>
      <vt:variant>
        <vt:i4>5</vt:i4>
      </vt:variant>
      <vt:variant>
        <vt:lpwstr/>
      </vt:variant>
      <vt:variant>
        <vt:lpwstr>_Toc422742868</vt:lpwstr>
      </vt:variant>
      <vt:variant>
        <vt:i4>1441850</vt:i4>
      </vt:variant>
      <vt:variant>
        <vt:i4>1577</vt:i4>
      </vt:variant>
      <vt:variant>
        <vt:i4>0</vt:i4>
      </vt:variant>
      <vt:variant>
        <vt:i4>5</vt:i4>
      </vt:variant>
      <vt:variant>
        <vt:lpwstr/>
      </vt:variant>
      <vt:variant>
        <vt:lpwstr>_Toc422742867</vt:lpwstr>
      </vt:variant>
      <vt:variant>
        <vt:i4>1441850</vt:i4>
      </vt:variant>
      <vt:variant>
        <vt:i4>1571</vt:i4>
      </vt:variant>
      <vt:variant>
        <vt:i4>0</vt:i4>
      </vt:variant>
      <vt:variant>
        <vt:i4>5</vt:i4>
      </vt:variant>
      <vt:variant>
        <vt:lpwstr/>
      </vt:variant>
      <vt:variant>
        <vt:lpwstr>_Toc422742866</vt:lpwstr>
      </vt:variant>
      <vt:variant>
        <vt:i4>1441850</vt:i4>
      </vt:variant>
      <vt:variant>
        <vt:i4>1565</vt:i4>
      </vt:variant>
      <vt:variant>
        <vt:i4>0</vt:i4>
      </vt:variant>
      <vt:variant>
        <vt:i4>5</vt:i4>
      </vt:variant>
      <vt:variant>
        <vt:lpwstr/>
      </vt:variant>
      <vt:variant>
        <vt:lpwstr>_Toc422742865</vt:lpwstr>
      </vt:variant>
      <vt:variant>
        <vt:i4>1441850</vt:i4>
      </vt:variant>
      <vt:variant>
        <vt:i4>1559</vt:i4>
      </vt:variant>
      <vt:variant>
        <vt:i4>0</vt:i4>
      </vt:variant>
      <vt:variant>
        <vt:i4>5</vt:i4>
      </vt:variant>
      <vt:variant>
        <vt:lpwstr/>
      </vt:variant>
      <vt:variant>
        <vt:lpwstr>_Toc422742864</vt:lpwstr>
      </vt:variant>
      <vt:variant>
        <vt:i4>1441850</vt:i4>
      </vt:variant>
      <vt:variant>
        <vt:i4>1553</vt:i4>
      </vt:variant>
      <vt:variant>
        <vt:i4>0</vt:i4>
      </vt:variant>
      <vt:variant>
        <vt:i4>5</vt:i4>
      </vt:variant>
      <vt:variant>
        <vt:lpwstr/>
      </vt:variant>
      <vt:variant>
        <vt:lpwstr>_Toc422742863</vt:lpwstr>
      </vt:variant>
      <vt:variant>
        <vt:i4>1441850</vt:i4>
      </vt:variant>
      <vt:variant>
        <vt:i4>1547</vt:i4>
      </vt:variant>
      <vt:variant>
        <vt:i4>0</vt:i4>
      </vt:variant>
      <vt:variant>
        <vt:i4>5</vt:i4>
      </vt:variant>
      <vt:variant>
        <vt:lpwstr/>
      </vt:variant>
      <vt:variant>
        <vt:lpwstr>_Toc422742862</vt:lpwstr>
      </vt:variant>
      <vt:variant>
        <vt:i4>1441850</vt:i4>
      </vt:variant>
      <vt:variant>
        <vt:i4>1541</vt:i4>
      </vt:variant>
      <vt:variant>
        <vt:i4>0</vt:i4>
      </vt:variant>
      <vt:variant>
        <vt:i4>5</vt:i4>
      </vt:variant>
      <vt:variant>
        <vt:lpwstr/>
      </vt:variant>
      <vt:variant>
        <vt:lpwstr>_Toc422742861</vt:lpwstr>
      </vt:variant>
      <vt:variant>
        <vt:i4>1441850</vt:i4>
      </vt:variant>
      <vt:variant>
        <vt:i4>1535</vt:i4>
      </vt:variant>
      <vt:variant>
        <vt:i4>0</vt:i4>
      </vt:variant>
      <vt:variant>
        <vt:i4>5</vt:i4>
      </vt:variant>
      <vt:variant>
        <vt:lpwstr/>
      </vt:variant>
      <vt:variant>
        <vt:lpwstr>_Toc422742860</vt:lpwstr>
      </vt:variant>
      <vt:variant>
        <vt:i4>1376314</vt:i4>
      </vt:variant>
      <vt:variant>
        <vt:i4>1529</vt:i4>
      </vt:variant>
      <vt:variant>
        <vt:i4>0</vt:i4>
      </vt:variant>
      <vt:variant>
        <vt:i4>5</vt:i4>
      </vt:variant>
      <vt:variant>
        <vt:lpwstr/>
      </vt:variant>
      <vt:variant>
        <vt:lpwstr>_Toc422742859</vt:lpwstr>
      </vt:variant>
      <vt:variant>
        <vt:i4>1376314</vt:i4>
      </vt:variant>
      <vt:variant>
        <vt:i4>1523</vt:i4>
      </vt:variant>
      <vt:variant>
        <vt:i4>0</vt:i4>
      </vt:variant>
      <vt:variant>
        <vt:i4>5</vt:i4>
      </vt:variant>
      <vt:variant>
        <vt:lpwstr/>
      </vt:variant>
      <vt:variant>
        <vt:lpwstr>_Toc422742858</vt:lpwstr>
      </vt:variant>
      <vt:variant>
        <vt:i4>1376314</vt:i4>
      </vt:variant>
      <vt:variant>
        <vt:i4>1517</vt:i4>
      </vt:variant>
      <vt:variant>
        <vt:i4>0</vt:i4>
      </vt:variant>
      <vt:variant>
        <vt:i4>5</vt:i4>
      </vt:variant>
      <vt:variant>
        <vt:lpwstr/>
      </vt:variant>
      <vt:variant>
        <vt:lpwstr>_Toc422742857</vt:lpwstr>
      </vt:variant>
      <vt:variant>
        <vt:i4>1376314</vt:i4>
      </vt:variant>
      <vt:variant>
        <vt:i4>1511</vt:i4>
      </vt:variant>
      <vt:variant>
        <vt:i4>0</vt:i4>
      </vt:variant>
      <vt:variant>
        <vt:i4>5</vt:i4>
      </vt:variant>
      <vt:variant>
        <vt:lpwstr/>
      </vt:variant>
      <vt:variant>
        <vt:lpwstr>_Toc422742856</vt:lpwstr>
      </vt:variant>
      <vt:variant>
        <vt:i4>1376314</vt:i4>
      </vt:variant>
      <vt:variant>
        <vt:i4>1505</vt:i4>
      </vt:variant>
      <vt:variant>
        <vt:i4>0</vt:i4>
      </vt:variant>
      <vt:variant>
        <vt:i4>5</vt:i4>
      </vt:variant>
      <vt:variant>
        <vt:lpwstr/>
      </vt:variant>
      <vt:variant>
        <vt:lpwstr>_Toc422742855</vt:lpwstr>
      </vt:variant>
      <vt:variant>
        <vt:i4>1376314</vt:i4>
      </vt:variant>
      <vt:variant>
        <vt:i4>1499</vt:i4>
      </vt:variant>
      <vt:variant>
        <vt:i4>0</vt:i4>
      </vt:variant>
      <vt:variant>
        <vt:i4>5</vt:i4>
      </vt:variant>
      <vt:variant>
        <vt:lpwstr/>
      </vt:variant>
      <vt:variant>
        <vt:lpwstr>_Toc422742854</vt:lpwstr>
      </vt:variant>
      <vt:variant>
        <vt:i4>1376314</vt:i4>
      </vt:variant>
      <vt:variant>
        <vt:i4>1493</vt:i4>
      </vt:variant>
      <vt:variant>
        <vt:i4>0</vt:i4>
      </vt:variant>
      <vt:variant>
        <vt:i4>5</vt:i4>
      </vt:variant>
      <vt:variant>
        <vt:lpwstr/>
      </vt:variant>
      <vt:variant>
        <vt:lpwstr>_Toc422742853</vt:lpwstr>
      </vt:variant>
      <vt:variant>
        <vt:i4>1376314</vt:i4>
      </vt:variant>
      <vt:variant>
        <vt:i4>1487</vt:i4>
      </vt:variant>
      <vt:variant>
        <vt:i4>0</vt:i4>
      </vt:variant>
      <vt:variant>
        <vt:i4>5</vt:i4>
      </vt:variant>
      <vt:variant>
        <vt:lpwstr/>
      </vt:variant>
      <vt:variant>
        <vt:lpwstr>_Toc422742852</vt:lpwstr>
      </vt:variant>
      <vt:variant>
        <vt:i4>1376314</vt:i4>
      </vt:variant>
      <vt:variant>
        <vt:i4>1481</vt:i4>
      </vt:variant>
      <vt:variant>
        <vt:i4>0</vt:i4>
      </vt:variant>
      <vt:variant>
        <vt:i4>5</vt:i4>
      </vt:variant>
      <vt:variant>
        <vt:lpwstr/>
      </vt:variant>
      <vt:variant>
        <vt:lpwstr>_Toc422742851</vt:lpwstr>
      </vt:variant>
      <vt:variant>
        <vt:i4>1376314</vt:i4>
      </vt:variant>
      <vt:variant>
        <vt:i4>1475</vt:i4>
      </vt:variant>
      <vt:variant>
        <vt:i4>0</vt:i4>
      </vt:variant>
      <vt:variant>
        <vt:i4>5</vt:i4>
      </vt:variant>
      <vt:variant>
        <vt:lpwstr/>
      </vt:variant>
      <vt:variant>
        <vt:lpwstr>_Toc422742850</vt:lpwstr>
      </vt:variant>
      <vt:variant>
        <vt:i4>1310778</vt:i4>
      </vt:variant>
      <vt:variant>
        <vt:i4>1469</vt:i4>
      </vt:variant>
      <vt:variant>
        <vt:i4>0</vt:i4>
      </vt:variant>
      <vt:variant>
        <vt:i4>5</vt:i4>
      </vt:variant>
      <vt:variant>
        <vt:lpwstr/>
      </vt:variant>
      <vt:variant>
        <vt:lpwstr>_Toc422742849</vt:lpwstr>
      </vt:variant>
      <vt:variant>
        <vt:i4>1310778</vt:i4>
      </vt:variant>
      <vt:variant>
        <vt:i4>1463</vt:i4>
      </vt:variant>
      <vt:variant>
        <vt:i4>0</vt:i4>
      </vt:variant>
      <vt:variant>
        <vt:i4>5</vt:i4>
      </vt:variant>
      <vt:variant>
        <vt:lpwstr/>
      </vt:variant>
      <vt:variant>
        <vt:lpwstr>_Toc422742848</vt:lpwstr>
      </vt:variant>
      <vt:variant>
        <vt:i4>1310778</vt:i4>
      </vt:variant>
      <vt:variant>
        <vt:i4>1457</vt:i4>
      </vt:variant>
      <vt:variant>
        <vt:i4>0</vt:i4>
      </vt:variant>
      <vt:variant>
        <vt:i4>5</vt:i4>
      </vt:variant>
      <vt:variant>
        <vt:lpwstr/>
      </vt:variant>
      <vt:variant>
        <vt:lpwstr>_Toc422742847</vt:lpwstr>
      </vt:variant>
      <vt:variant>
        <vt:i4>1310778</vt:i4>
      </vt:variant>
      <vt:variant>
        <vt:i4>1451</vt:i4>
      </vt:variant>
      <vt:variant>
        <vt:i4>0</vt:i4>
      </vt:variant>
      <vt:variant>
        <vt:i4>5</vt:i4>
      </vt:variant>
      <vt:variant>
        <vt:lpwstr/>
      </vt:variant>
      <vt:variant>
        <vt:lpwstr>_Toc422742846</vt:lpwstr>
      </vt:variant>
      <vt:variant>
        <vt:i4>1310778</vt:i4>
      </vt:variant>
      <vt:variant>
        <vt:i4>1445</vt:i4>
      </vt:variant>
      <vt:variant>
        <vt:i4>0</vt:i4>
      </vt:variant>
      <vt:variant>
        <vt:i4>5</vt:i4>
      </vt:variant>
      <vt:variant>
        <vt:lpwstr/>
      </vt:variant>
      <vt:variant>
        <vt:lpwstr>_Toc422742845</vt:lpwstr>
      </vt:variant>
      <vt:variant>
        <vt:i4>1310778</vt:i4>
      </vt:variant>
      <vt:variant>
        <vt:i4>1439</vt:i4>
      </vt:variant>
      <vt:variant>
        <vt:i4>0</vt:i4>
      </vt:variant>
      <vt:variant>
        <vt:i4>5</vt:i4>
      </vt:variant>
      <vt:variant>
        <vt:lpwstr/>
      </vt:variant>
      <vt:variant>
        <vt:lpwstr>_Toc422742844</vt:lpwstr>
      </vt:variant>
      <vt:variant>
        <vt:i4>1310778</vt:i4>
      </vt:variant>
      <vt:variant>
        <vt:i4>1433</vt:i4>
      </vt:variant>
      <vt:variant>
        <vt:i4>0</vt:i4>
      </vt:variant>
      <vt:variant>
        <vt:i4>5</vt:i4>
      </vt:variant>
      <vt:variant>
        <vt:lpwstr/>
      </vt:variant>
      <vt:variant>
        <vt:lpwstr>_Toc422742843</vt:lpwstr>
      </vt:variant>
      <vt:variant>
        <vt:i4>1310778</vt:i4>
      </vt:variant>
      <vt:variant>
        <vt:i4>1427</vt:i4>
      </vt:variant>
      <vt:variant>
        <vt:i4>0</vt:i4>
      </vt:variant>
      <vt:variant>
        <vt:i4>5</vt:i4>
      </vt:variant>
      <vt:variant>
        <vt:lpwstr/>
      </vt:variant>
      <vt:variant>
        <vt:lpwstr>_Toc422742842</vt:lpwstr>
      </vt:variant>
      <vt:variant>
        <vt:i4>1310778</vt:i4>
      </vt:variant>
      <vt:variant>
        <vt:i4>1421</vt:i4>
      </vt:variant>
      <vt:variant>
        <vt:i4>0</vt:i4>
      </vt:variant>
      <vt:variant>
        <vt:i4>5</vt:i4>
      </vt:variant>
      <vt:variant>
        <vt:lpwstr/>
      </vt:variant>
      <vt:variant>
        <vt:lpwstr>_Toc422742841</vt:lpwstr>
      </vt:variant>
      <vt:variant>
        <vt:i4>1310778</vt:i4>
      </vt:variant>
      <vt:variant>
        <vt:i4>1415</vt:i4>
      </vt:variant>
      <vt:variant>
        <vt:i4>0</vt:i4>
      </vt:variant>
      <vt:variant>
        <vt:i4>5</vt:i4>
      </vt:variant>
      <vt:variant>
        <vt:lpwstr/>
      </vt:variant>
      <vt:variant>
        <vt:lpwstr>_Toc422742840</vt:lpwstr>
      </vt:variant>
      <vt:variant>
        <vt:i4>1245242</vt:i4>
      </vt:variant>
      <vt:variant>
        <vt:i4>1409</vt:i4>
      </vt:variant>
      <vt:variant>
        <vt:i4>0</vt:i4>
      </vt:variant>
      <vt:variant>
        <vt:i4>5</vt:i4>
      </vt:variant>
      <vt:variant>
        <vt:lpwstr/>
      </vt:variant>
      <vt:variant>
        <vt:lpwstr>_Toc422742839</vt:lpwstr>
      </vt:variant>
      <vt:variant>
        <vt:i4>1245242</vt:i4>
      </vt:variant>
      <vt:variant>
        <vt:i4>1403</vt:i4>
      </vt:variant>
      <vt:variant>
        <vt:i4>0</vt:i4>
      </vt:variant>
      <vt:variant>
        <vt:i4>5</vt:i4>
      </vt:variant>
      <vt:variant>
        <vt:lpwstr/>
      </vt:variant>
      <vt:variant>
        <vt:lpwstr>_Toc422742838</vt:lpwstr>
      </vt:variant>
      <vt:variant>
        <vt:i4>1245242</vt:i4>
      </vt:variant>
      <vt:variant>
        <vt:i4>1397</vt:i4>
      </vt:variant>
      <vt:variant>
        <vt:i4>0</vt:i4>
      </vt:variant>
      <vt:variant>
        <vt:i4>5</vt:i4>
      </vt:variant>
      <vt:variant>
        <vt:lpwstr/>
      </vt:variant>
      <vt:variant>
        <vt:lpwstr>_Toc422742837</vt:lpwstr>
      </vt:variant>
      <vt:variant>
        <vt:i4>1245242</vt:i4>
      </vt:variant>
      <vt:variant>
        <vt:i4>1391</vt:i4>
      </vt:variant>
      <vt:variant>
        <vt:i4>0</vt:i4>
      </vt:variant>
      <vt:variant>
        <vt:i4>5</vt:i4>
      </vt:variant>
      <vt:variant>
        <vt:lpwstr/>
      </vt:variant>
      <vt:variant>
        <vt:lpwstr>_Toc422742836</vt:lpwstr>
      </vt:variant>
      <vt:variant>
        <vt:i4>1245242</vt:i4>
      </vt:variant>
      <vt:variant>
        <vt:i4>1385</vt:i4>
      </vt:variant>
      <vt:variant>
        <vt:i4>0</vt:i4>
      </vt:variant>
      <vt:variant>
        <vt:i4>5</vt:i4>
      </vt:variant>
      <vt:variant>
        <vt:lpwstr/>
      </vt:variant>
      <vt:variant>
        <vt:lpwstr>_Toc422742835</vt:lpwstr>
      </vt:variant>
      <vt:variant>
        <vt:i4>1245242</vt:i4>
      </vt:variant>
      <vt:variant>
        <vt:i4>1379</vt:i4>
      </vt:variant>
      <vt:variant>
        <vt:i4>0</vt:i4>
      </vt:variant>
      <vt:variant>
        <vt:i4>5</vt:i4>
      </vt:variant>
      <vt:variant>
        <vt:lpwstr/>
      </vt:variant>
      <vt:variant>
        <vt:lpwstr>_Toc422742834</vt:lpwstr>
      </vt:variant>
      <vt:variant>
        <vt:i4>1245242</vt:i4>
      </vt:variant>
      <vt:variant>
        <vt:i4>1373</vt:i4>
      </vt:variant>
      <vt:variant>
        <vt:i4>0</vt:i4>
      </vt:variant>
      <vt:variant>
        <vt:i4>5</vt:i4>
      </vt:variant>
      <vt:variant>
        <vt:lpwstr/>
      </vt:variant>
      <vt:variant>
        <vt:lpwstr>_Toc422742833</vt:lpwstr>
      </vt:variant>
      <vt:variant>
        <vt:i4>1245242</vt:i4>
      </vt:variant>
      <vt:variant>
        <vt:i4>1367</vt:i4>
      </vt:variant>
      <vt:variant>
        <vt:i4>0</vt:i4>
      </vt:variant>
      <vt:variant>
        <vt:i4>5</vt:i4>
      </vt:variant>
      <vt:variant>
        <vt:lpwstr/>
      </vt:variant>
      <vt:variant>
        <vt:lpwstr>_Toc422742832</vt:lpwstr>
      </vt:variant>
      <vt:variant>
        <vt:i4>1245242</vt:i4>
      </vt:variant>
      <vt:variant>
        <vt:i4>1361</vt:i4>
      </vt:variant>
      <vt:variant>
        <vt:i4>0</vt:i4>
      </vt:variant>
      <vt:variant>
        <vt:i4>5</vt:i4>
      </vt:variant>
      <vt:variant>
        <vt:lpwstr/>
      </vt:variant>
      <vt:variant>
        <vt:lpwstr>_Toc422742831</vt:lpwstr>
      </vt:variant>
      <vt:variant>
        <vt:i4>1245242</vt:i4>
      </vt:variant>
      <vt:variant>
        <vt:i4>1355</vt:i4>
      </vt:variant>
      <vt:variant>
        <vt:i4>0</vt:i4>
      </vt:variant>
      <vt:variant>
        <vt:i4>5</vt:i4>
      </vt:variant>
      <vt:variant>
        <vt:lpwstr/>
      </vt:variant>
      <vt:variant>
        <vt:lpwstr>_Toc422742830</vt:lpwstr>
      </vt:variant>
      <vt:variant>
        <vt:i4>1179706</vt:i4>
      </vt:variant>
      <vt:variant>
        <vt:i4>1349</vt:i4>
      </vt:variant>
      <vt:variant>
        <vt:i4>0</vt:i4>
      </vt:variant>
      <vt:variant>
        <vt:i4>5</vt:i4>
      </vt:variant>
      <vt:variant>
        <vt:lpwstr/>
      </vt:variant>
      <vt:variant>
        <vt:lpwstr>_Toc422742829</vt:lpwstr>
      </vt:variant>
      <vt:variant>
        <vt:i4>1179706</vt:i4>
      </vt:variant>
      <vt:variant>
        <vt:i4>1343</vt:i4>
      </vt:variant>
      <vt:variant>
        <vt:i4>0</vt:i4>
      </vt:variant>
      <vt:variant>
        <vt:i4>5</vt:i4>
      </vt:variant>
      <vt:variant>
        <vt:lpwstr/>
      </vt:variant>
      <vt:variant>
        <vt:lpwstr>_Toc422742828</vt:lpwstr>
      </vt:variant>
      <vt:variant>
        <vt:i4>1179706</vt:i4>
      </vt:variant>
      <vt:variant>
        <vt:i4>1337</vt:i4>
      </vt:variant>
      <vt:variant>
        <vt:i4>0</vt:i4>
      </vt:variant>
      <vt:variant>
        <vt:i4>5</vt:i4>
      </vt:variant>
      <vt:variant>
        <vt:lpwstr/>
      </vt:variant>
      <vt:variant>
        <vt:lpwstr>_Toc422742827</vt:lpwstr>
      </vt:variant>
      <vt:variant>
        <vt:i4>1179706</vt:i4>
      </vt:variant>
      <vt:variant>
        <vt:i4>1331</vt:i4>
      </vt:variant>
      <vt:variant>
        <vt:i4>0</vt:i4>
      </vt:variant>
      <vt:variant>
        <vt:i4>5</vt:i4>
      </vt:variant>
      <vt:variant>
        <vt:lpwstr/>
      </vt:variant>
      <vt:variant>
        <vt:lpwstr>_Toc422742826</vt:lpwstr>
      </vt:variant>
      <vt:variant>
        <vt:i4>1179706</vt:i4>
      </vt:variant>
      <vt:variant>
        <vt:i4>1325</vt:i4>
      </vt:variant>
      <vt:variant>
        <vt:i4>0</vt:i4>
      </vt:variant>
      <vt:variant>
        <vt:i4>5</vt:i4>
      </vt:variant>
      <vt:variant>
        <vt:lpwstr/>
      </vt:variant>
      <vt:variant>
        <vt:lpwstr>_Toc422742825</vt:lpwstr>
      </vt:variant>
      <vt:variant>
        <vt:i4>1179706</vt:i4>
      </vt:variant>
      <vt:variant>
        <vt:i4>1319</vt:i4>
      </vt:variant>
      <vt:variant>
        <vt:i4>0</vt:i4>
      </vt:variant>
      <vt:variant>
        <vt:i4>5</vt:i4>
      </vt:variant>
      <vt:variant>
        <vt:lpwstr/>
      </vt:variant>
      <vt:variant>
        <vt:lpwstr>_Toc422742824</vt:lpwstr>
      </vt:variant>
      <vt:variant>
        <vt:i4>1179706</vt:i4>
      </vt:variant>
      <vt:variant>
        <vt:i4>1313</vt:i4>
      </vt:variant>
      <vt:variant>
        <vt:i4>0</vt:i4>
      </vt:variant>
      <vt:variant>
        <vt:i4>5</vt:i4>
      </vt:variant>
      <vt:variant>
        <vt:lpwstr/>
      </vt:variant>
      <vt:variant>
        <vt:lpwstr>_Toc422742823</vt:lpwstr>
      </vt:variant>
      <vt:variant>
        <vt:i4>1179706</vt:i4>
      </vt:variant>
      <vt:variant>
        <vt:i4>1307</vt:i4>
      </vt:variant>
      <vt:variant>
        <vt:i4>0</vt:i4>
      </vt:variant>
      <vt:variant>
        <vt:i4>5</vt:i4>
      </vt:variant>
      <vt:variant>
        <vt:lpwstr/>
      </vt:variant>
      <vt:variant>
        <vt:lpwstr>_Toc422742822</vt:lpwstr>
      </vt:variant>
      <vt:variant>
        <vt:i4>1179706</vt:i4>
      </vt:variant>
      <vt:variant>
        <vt:i4>1301</vt:i4>
      </vt:variant>
      <vt:variant>
        <vt:i4>0</vt:i4>
      </vt:variant>
      <vt:variant>
        <vt:i4>5</vt:i4>
      </vt:variant>
      <vt:variant>
        <vt:lpwstr/>
      </vt:variant>
      <vt:variant>
        <vt:lpwstr>_Toc422742821</vt:lpwstr>
      </vt:variant>
      <vt:variant>
        <vt:i4>1179706</vt:i4>
      </vt:variant>
      <vt:variant>
        <vt:i4>1295</vt:i4>
      </vt:variant>
      <vt:variant>
        <vt:i4>0</vt:i4>
      </vt:variant>
      <vt:variant>
        <vt:i4>5</vt:i4>
      </vt:variant>
      <vt:variant>
        <vt:lpwstr/>
      </vt:variant>
      <vt:variant>
        <vt:lpwstr>_Toc422742820</vt:lpwstr>
      </vt:variant>
      <vt:variant>
        <vt:i4>1114170</vt:i4>
      </vt:variant>
      <vt:variant>
        <vt:i4>1289</vt:i4>
      </vt:variant>
      <vt:variant>
        <vt:i4>0</vt:i4>
      </vt:variant>
      <vt:variant>
        <vt:i4>5</vt:i4>
      </vt:variant>
      <vt:variant>
        <vt:lpwstr/>
      </vt:variant>
      <vt:variant>
        <vt:lpwstr>_Toc422742819</vt:lpwstr>
      </vt:variant>
      <vt:variant>
        <vt:i4>1114170</vt:i4>
      </vt:variant>
      <vt:variant>
        <vt:i4>1283</vt:i4>
      </vt:variant>
      <vt:variant>
        <vt:i4>0</vt:i4>
      </vt:variant>
      <vt:variant>
        <vt:i4>5</vt:i4>
      </vt:variant>
      <vt:variant>
        <vt:lpwstr/>
      </vt:variant>
      <vt:variant>
        <vt:lpwstr>_Toc422742818</vt:lpwstr>
      </vt:variant>
      <vt:variant>
        <vt:i4>1114170</vt:i4>
      </vt:variant>
      <vt:variant>
        <vt:i4>1277</vt:i4>
      </vt:variant>
      <vt:variant>
        <vt:i4>0</vt:i4>
      </vt:variant>
      <vt:variant>
        <vt:i4>5</vt:i4>
      </vt:variant>
      <vt:variant>
        <vt:lpwstr/>
      </vt:variant>
      <vt:variant>
        <vt:lpwstr>_Toc422742817</vt:lpwstr>
      </vt:variant>
      <vt:variant>
        <vt:i4>1114170</vt:i4>
      </vt:variant>
      <vt:variant>
        <vt:i4>1271</vt:i4>
      </vt:variant>
      <vt:variant>
        <vt:i4>0</vt:i4>
      </vt:variant>
      <vt:variant>
        <vt:i4>5</vt:i4>
      </vt:variant>
      <vt:variant>
        <vt:lpwstr/>
      </vt:variant>
      <vt:variant>
        <vt:lpwstr>_Toc422742816</vt:lpwstr>
      </vt:variant>
      <vt:variant>
        <vt:i4>1114170</vt:i4>
      </vt:variant>
      <vt:variant>
        <vt:i4>1265</vt:i4>
      </vt:variant>
      <vt:variant>
        <vt:i4>0</vt:i4>
      </vt:variant>
      <vt:variant>
        <vt:i4>5</vt:i4>
      </vt:variant>
      <vt:variant>
        <vt:lpwstr/>
      </vt:variant>
      <vt:variant>
        <vt:lpwstr>_Toc422742815</vt:lpwstr>
      </vt:variant>
      <vt:variant>
        <vt:i4>1114170</vt:i4>
      </vt:variant>
      <vt:variant>
        <vt:i4>1259</vt:i4>
      </vt:variant>
      <vt:variant>
        <vt:i4>0</vt:i4>
      </vt:variant>
      <vt:variant>
        <vt:i4>5</vt:i4>
      </vt:variant>
      <vt:variant>
        <vt:lpwstr/>
      </vt:variant>
      <vt:variant>
        <vt:lpwstr>_Toc422742814</vt:lpwstr>
      </vt:variant>
      <vt:variant>
        <vt:i4>1114170</vt:i4>
      </vt:variant>
      <vt:variant>
        <vt:i4>1253</vt:i4>
      </vt:variant>
      <vt:variant>
        <vt:i4>0</vt:i4>
      </vt:variant>
      <vt:variant>
        <vt:i4>5</vt:i4>
      </vt:variant>
      <vt:variant>
        <vt:lpwstr/>
      </vt:variant>
      <vt:variant>
        <vt:lpwstr>_Toc422742813</vt:lpwstr>
      </vt:variant>
      <vt:variant>
        <vt:i4>1114170</vt:i4>
      </vt:variant>
      <vt:variant>
        <vt:i4>1247</vt:i4>
      </vt:variant>
      <vt:variant>
        <vt:i4>0</vt:i4>
      </vt:variant>
      <vt:variant>
        <vt:i4>5</vt:i4>
      </vt:variant>
      <vt:variant>
        <vt:lpwstr/>
      </vt:variant>
      <vt:variant>
        <vt:lpwstr>_Toc422742812</vt:lpwstr>
      </vt:variant>
      <vt:variant>
        <vt:i4>1114170</vt:i4>
      </vt:variant>
      <vt:variant>
        <vt:i4>1241</vt:i4>
      </vt:variant>
      <vt:variant>
        <vt:i4>0</vt:i4>
      </vt:variant>
      <vt:variant>
        <vt:i4>5</vt:i4>
      </vt:variant>
      <vt:variant>
        <vt:lpwstr/>
      </vt:variant>
      <vt:variant>
        <vt:lpwstr>_Toc422742811</vt:lpwstr>
      </vt:variant>
      <vt:variant>
        <vt:i4>1114170</vt:i4>
      </vt:variant>
      <vt:variant>
        <vt:i4>1235</vt:i4>
      </vt:variant>
      <vt:variant>
        <vt:i4>0</vt:i4>
      </vt:variant>
      <vt:variant>
        <vt:i4>5</vt:i4>
      </vt:variant>
      <vt:variant>
        <vt:lpwstr/>
      </vt:variant>
      <vt:variant>
        <vt:lpwstr>_Toc422742810</vt:lpwstr>
      </vt:variant>
      <vt:variant>
        <vt:i4>1048634</vt:i4>
      </vt:variant>
      <vt:variant>
        <vt:i4>1229</vt:i4>
      </vt:variant>
      <vt:variant>
        <vt:i4>0</vt:i4>
      </vt:variant>
      <vt:variant>
        <vt:i4>5</vt:i4>
      </vt:variant>
      <vt:variant>
        <vt:lpwstr/>
      </vt:variant>
      <vt:variant>
        <vt:lpwstr>_Toc422742809</vt:lpwstr>
      </vt:variant>
      <vt:variant>
        <vt:i4>1048634</vt:i4>
      </vt:variant>
      <vt:variant>
        <vt:i4>1223</vt:i4>
      </vt:variant>
      <vt:variant>
        <vt:i4>0</vt:i4>
      </vt:variant>
      <vt:variant>
        <vt:i4>5</vt:i4>
      </vt:variant>
      <vt:variant>
        <vt:lpwstr/>
      </vt:variant>
      <vt:variant>
        <vt:lpwstr>_Toc422742808</vt:lpwstr>
      </vt:variant>
      <vt:variant>
        <vt:i4>1048634</vt:i4>
      </vt:variant>
      <vt:variant>
        <vt:i4>1217</vt:i4>
      </vt:variant>
      <vt:variant>
        <vt:i4>0</vt:i4>
      </vt:variant>
      <vt:variant>
        <vt:i4>5</vt:i4>
      </vt:variant>
      <vt:variant>
        <vt:lpwstr/>
      </vt:variant>
      <vt:variant>
        <vt:lpwstr>_Toc422742807</vt:lpwstr>
      </vt:variant>
      <vt:variant>
        <vt:i4>1048634</vt:i4>
      </vt:variant>
      <vt:variant>
        <vt:i4>1211</vt:i4>
      </vt:variant>
      <vt:variant>
        <vt:i4>0</vt:i4>
      </vt:variant>
      <vt:variant>
        <vt:i4>5</vt:i4>
      </vt:variant>
      <vt:variant>
        <vt:lpwstr/>
      </vt:variant>
      <vt:variant>
        <vt:lpwstr>_Toc422742806</vt:lpwstr>
      </vt:variant>
      <vt:variant>
        <vt:i4>1048634</vt:i4>
      </vt:variant>
      <vt:variant>
        <vt:i4>1205</vt:i4>
      </vt:variant>
      <vt:variant>
        <vt:i4>0</vt:i4>
      </vt:variant>
      <vt:variant>
        <vt:i4>5</vt:i4>
      </vt:variant>
      <vt:variant>
        <vt:lpwstr/>
      </vt:variant>
      <vt:variant>
        <vt:lpwstr>_Toc422742805</vt:lpwstr>
      </vt:variant>
      <vt:variant>
        <vt:i4>1048634</vt:i4>
      </vt:variant>
      <vt:variant>
        <vt:i4>1199</vt:i4>
      </vt:variant>
      <vt:variant>
        <vt:i4>0</vt:i4>
      </vt:variant>
      <vt:variant>
        <vt:i4>5</vt:i4>
      </vt:variant>
      <vt:variant>
        <vt:lpwstr/>
      </vt:variant>
      <vt:variant>
        <vt:lpwstr>_Toc422742804</vt:lpwstr>
      </vt:variant>
      <vt:variant>
        <vt:i4>1048634</vt:i4>
      </vt:variant>
      <vt:variant>
        <vt:i4>1193</vt:i4>
      </vt:variant>
      <vt:variant>
        <vt:i4>0</vt:i4>
      </vt:variant>
      <vt:variant>
        <vt:i4>5</vt:i4>
      </vt:variant>
      <vt:variant>
        <vt:lpwstr/>
      </vt:variant>
      <vt:variant>
        <vt:lpwstr>_Toc422742803</vt:lpwstr>
      </vt:variant>
      <vt:variant>
        <vt:i4>1048634</vt:i4>
      </vt:variant>
      <vt:variant>
        <vt:i4>1187</vt:i4>
      </vt:variant>
      <vt:variant>
        <vt:i4>0</vt:i4>
      </vt:variant>
      <vt:variant>
        <vt:i4>5</vt:i4>
      </vt:variant>
      <vt:variant>
        <vt:lpwstr/>
      </vt:variant>
      <vt:variant>
        <vt:lpwstr>_Toc422742802</vt:lpwstr>
      </vt:variant>
      <vt:variant>
        <vt:i4>1048634</vt:i4>
      </vt:variant>
      <vt:variant>
        <vt:i4>1181</vt:i4>
      </vt:variant>
      <vt:variant>
        <vt:i4>0</vt:i4>
      </vt:variant>
      <vt:variant>
        <vt:i4>5</vt:i4>
      </vt:variant>
      <vt:variant>
        <vt:lpwstr/>
      </vt:variant>
      <vt:variant>
        <vt:lpwstr>_Toc422742801</vt:lpwstr>
      </vt:variant>
      <vt:variant>
        <vt:i4>1048634</vt:i4>
      </vt:variant>
      <vt:variant>
        <vt:i4>1175</vt:i4>
      </vt:variant>
      <vt:variant>
        <vt:i4>0</vt:i4>
      </vt:variant>
      <vt:variant>
        <vt:i4>5</vt:i4>
      </vt:variant>
      <vt:variant>
        <vt:lpwstr/>
      </vt:variant>
      <vt:variant>
        <vt:lpwstr>_Toc422742800</vt:lpwstr>
      </vt:variant>
      <vt:variant>
        <vt:i4>1638453</vt:i4>
      </vt:variant>
      <vt:variant>
        <vt:i4>1169</vt:i4>
      </vt:variant>
      <vt:variant>
        <vt:i4>0</vt:i4>
      </vt:variant>
      <vt:variant>
        <vt:i4>5</vt:i4>
      </vt:variant>
      <vt:variant>
        <vt:lpwstr/>
      </vt:variant>
      <vt:variant>
        <vt:lpwstr>_Toc422742799</vt:lpwstr>
      </vt:variant>
      <vt:variant>
        <vt:i4>1638453</vt:i4>
      </vt:variant>
      <vt:variant>
        <vt:i4>1163</vt:i4>
      </vt:variant>
      <vt:variant>
        <vt:i4>0</vt:i4>
      </vt:variant>
      <vt:variant>
        <vt:i4>5</vt:i4>
      </vt:variant>
      <vt:variant>
        <vt:lpwstr/>
      </vt:variant>
      <vt:variant>
        <vt:lpwstr>_Toc422742798</vt:lpwstr>
      </vt:variant>
      <vt:variant>
        <vt:i4>1638453</vt:i4>
      </vt:variant>
      <vt:variant>
        <vt:i4>1157</vt:i4>
      </vt:variant>
      <vt:variant>
        <vt:i4>0</vt:i4>
      </vt:variant>
      <vt:variant>
        <vt:i4>5</vt:i4>
      </vt:variant>
      <vt:variant>
        <vt:lpwstr/>
      </vt:variant>
      <vt:variant>
        <vt:lpwstr>_Toc422742797</vt:lpwstr>
      </vt:variant>
      <vt:variant>
        <vt:i4>1638453</vt:i4>
      </vt:variant>
      <vt:variant>
        <vt:i4>1151</vt:i4>
      </vt:variant>
      <vt:variant>
        <vt:i4>0</vt:i4>
      </vt:variant>
      <vt:variant>
        <vt:i4>5</vt:i4>
      </vt:variant>
      <vt:variant>
        <vt:lpwstr/>
      </vt:variant>
      <vt:variant>
        <vt:lpwstr>_Toc422742796</vt:lpwstr>
      </vt:variant>
      <vt:variant>
        <vt:i4>1638453</vt:i4>
      </vt:variant>
      <vt:variant>
        <vt:i4>1145</vt:i4>
      </vt:variant>
      <vt:variant>
        <vt:i4>0</vt:i4>
      </vt:variant>
      <vt:variant>
        <vt:i4>5</vt:i4>
      </vt:variant>
      <vt:variant>
        <vt:lpwstr/>
      </vt:variant>
      <vt:variant>
        <vt:lpwstr>_Toc422742795</vt:lpwstr>
      </vt:variant>
      <vt:variant>
        <vt:i4>1638453</vt:i4>
      </vt:variant>
      <vt:variant>
        <vt:i4>1139</vt:i4>
      </vt:variant>
      <vt:variant>
        <vt:i4>0</vt:i4>
      </vt:variant>
      <vt:variant>
        <vt:i4>5</vt:i4>
      </vt:variant>
      <vt:variant>
        <vt:lpwstr/>
      </vt:variant>
      <vt:variant>
        <vt:lpwstr>_Toc422742794</vt:lpwstr>
      </vt:variant>
      <vt:variant>
        <vt:i4>1638453</vt:i4>
      </vt:variant>
      <vt:variant>
        <vt:i4>1133</vt:i4>
      </vt:variant>
      <vt:variant>
        <vt:i4>0</vt:i4>
      </vt:variant>
      <vt:variant>
        <vt:i4>5</vt:i4>
      </vt:variant>
      <vt:variant>
        <vt:lpwstr/>
      </vt:variant>
      <vt:variant>
        <vt:lpwstr>_Toc422742793</vt:lpwstr>
      </vt:variant>
      <vt:variant>
        <vt:i4>1638453</vt:i4>
      </vt:variant>
      <vt:variant>
        <vt:i4>1127</vt:i4>
      </vt:variant>
      <vt:variant>
        <vt:i4>0</vt:i4>
      </vt:variant>
      <vt:variant>
        <vt:i4>5</vt:i4>
      </vt:variant>
      <vt:variant>
        <vt:lpwstr/>
      </vt:variant>
      <vt:variant>
        <vt:lpwstr>_Toc422742792</vt:lpwstr>
      </vt:variant>
      <vt:variant>
        <vt:i4>1638453</vt:i4>
      </vt:variant>
      <vt:variant>
        <vt:i4>1121</vt:i4>
      </vt:variant>
      <vt:variant>
        <vt:i4>0</vt:i4>
      </vt:variant>
      <vt:variant>
        <vt:i4>5</vt:i4>
      </vt:variant>
      <vt:variant>
        <vt:lpwstr/>
      </vt:variant>
      <vt:variant>
        <vt:lpwstr>_Toc422742791</vt:lpwstr>
      </vt:variant>
      <vt:variant>
        <vt:i4>1638453</vt:i4>
      </vt:variant>
      <vt:variant>
        <vt:i4>1115</vt:i4>
      </vt:variant>
      <vt:variant>
        <vt:i4>0</vt:i4>
      </vt:variant>
      <vt:variant>
        <vt:i4>5</vt:i4>
      </vt:variant>
      <vt:variant>
        <vt:lpwstr/>
      </vt:variant>
      <vt:variant>
        <vt:lpwstr>_Toc422742790</vt:lpwstr>
      </vt:variant>
      <vt:variant>
        <vt:i4>1572917</vt:i4>
      </vt:variant>
      <vt:variant>
        <vt:i4>1109</vt:i4>
      </vt:variant>
      <vt:variant>
        <vt:i4>0</vt:i4>
      </vt:variant>
      <vt:variant>
        <vt:i4>5</vt:i4>
      </vt:variant>
      <vt:variant>
        <vt:lpwstr/>
      </vt:variant>
      <vt:variant>
        <vt:lpwstr>_Toc422742789</vt:lpwstr>
      </vt:variant>
      <vt:variant>
        <vt:i4>1572917</vt:i4>
      </vt:variant>
      <vt:variant>
        <vt:i4>1103</vt:i4>
      </vt:variant>
      <vt:variant>
        <vt:i4>0</vt:i4>
      </vt:variant>
      <vt:variant>
        <vt:i4>5</vt:i4>
      </vt:variant>
      <vt:variant>
        <vt:lpwstr/>
      </vt:variant>
      <vt:variant>
        <vt:lpwstr>_Toc422742788</vt:lpwstr>
      </vt:variant>
      <vt:variant>
        <vt:i4>1572917</vt:i4>
      </vt:variant>
      <vt:variant>
        <vt:i4>1097</vt:i4>
      </vt:variant>
      <vt:variant>
        <vt:i4>0</vt:i4>
      </vt:variant>
      <vt:variant>
        <vt:i4>5</vt:i4>
      </vt:variant>
      <vt:variant>
        <vt:lpwstr/>
      </vt:variant>
      <vt:variant>
        <vt:lpwstr>_Toc422742787</vt:lpwstr>
      </vt:variant>
      <vt:variant>
        <vt:i4>1572917</vt:i4>
      </vt:variant>
      <vt:variant>
        <vt:i4>1091</vt:i4>
      </vt:variant>
      <vt:variant>
        <vt:i4>0</vt:i4>
      </vt:variant>
      <vt:variant>
        <vt:i4>5</vt:i4>
      </vt:variant>
      <vt:variant>
        <vt:lpwstr/>
      </vt:variant>
      <vt:variant>
        <vt:lpwstr>_Toc422742786</vt:lpwstr>
      </vt:variant>
      <vt:variant>
        <vt:i4>1572917</vt:i4>
      </vt:variant>
      <vt:variant>
        <vt:i4>1085</vt:i4>
      </vt:variant>
      <vt:variant>
        <vt:i4>0</vt:i4>
      </vt:variant>
      <vt:variant>
        <vt:i4>5</vt:i4>
      </vt:variant>
      <vt:variant>
        <vt:lpwstr/>
      </vt:variant>
      <vt:variant>
        <vt:lpwstr>_Toc422742785</vt:lpwstr>
      </vt:variant>
      <vt:variant>
        <vt:i4>1572917</vt:i4>
      </vt:variant>
      <vt:variant>
        <vt:i4>1079</vt:i4>
      </vt:variant>
      <vt:variant>
        <vt:i4>0</vt:i4>
      </vt:variant>
      <vt:variant>
        <vt:i4>5</vt:i4>
      </vt:variant>
      <vt:variant>
        <vt:lpwstr/>
      </vt:variant>
      <vt:variant>
        <vt:lpwstr>_Toc422742784</vt:lpwstr>
      </vt:variant>
      <vt:variant>
        <vt:i4>1572917</vt:i4>
      </vt:variant>
      <vt:variant>
        <vt:i4>1073</vt:i4>
      </vt:variant>
      <vt:variant>
        <vt:i4>0</vt:i4>
      </vt:variant>
      <vt:variant>
        <vt:i4>5</vt:i4>
      </vt:variant>
      <vt:variant>
        <vt:lpwstr/>
      </vt:variant>
      <vt:variant>
        <vt:lpwstr>_Toc422742783</vt:lpwstr>
      </vt:variant>
      <vt:variant>
        <vt:i4>1572917</vt:i4>
      </vt:variant>
      <vt:variant>
        <vt:i4>1067</vt:i4>
      </vt:variant>
      <vt:variant>
        <vt:i4>0</vt:i4>
      </vt:variant>
      <vt:variant>
        <vt:i4>5</vt:i4>
      </vt:variant>
      <vt:variant>
        <vt:lpwstr/>
      </vt:variant>
      <vt:variant>
        <vt:lpwstr>_Toc422742782</vt:lpwstr>
      </vt:variant>
      <vt:variant>
        <vt:i4>1572917</vt:i4>
      </vt:variant>
      <vt:variant>
        <vt:i4>1061</vt:i4>
      </vt:variant>
      <vt:variant>
        <vt:i4>0</vt:i4>
      </vt:variant>
      <vt:variant>
        <vt:i4>5</vt:i4>
      </vt:variant>
      <vt:variant>
        <vt:lpwstr/>
      </vt:variant>
      <vt:variant>
        <vt:lpwstr>_Toc422742781</vt:lpwstr>
      </vt:variant>
      <vt:variant>
        <vt:i4>1572917</vt:i4>
      </vt:variant>
      <vt:variant>
        <vt:i4>1055</vt:i4>
      </vt:variant>
      <vt:variant>
        <vt:i4>0</vt:i4>
      </vt:variant>
      <vt:variant>
        <vt:i4>5</vt:i4>
      </vt:variant>
      <vt:variant>
        <vt:lpwstr/>
      </vt:variant>
      <vt:variant>
        <vt:lpwstr>_Toc422742780</vt:lpwstr>
      </vt:variant>
      <vt:variant>
        <vt:i4>1507381</vt:i4>
      </vt:variant>
      <vt:variant>
        <vt:i4>1049</vt:i4>
      </vt:variant>
      <vt:variant>
        <vt:i4>0</vt:i4>
      </vt:variant>
      <vt:variant>
        <vt:i4>5</vt:i4>
      </vt:variant>
      <vt:variant>
        <vt:lpwstr/>
      </vt:variant>
      <vt:variant>
        <vt:lpwstr>_Toc422742779</vt:lpwstr>
      </vt:variant>
      <vt:variant>
        <vt:i4>1507381</vt:i4>
      </vt:variant>
      <vt:variant>
        <vt:i4>1043</vt:i4>
      </vt:variant>
      <vt:variant>
        <vt:i4>0</vt:i4>
      </vt:variant>
      <vt:variant>
        <vt:i4>5</vt:i4>
      </vt:variant>
      <vt:variant>
        <vt:lpwstr/>
      </vt:variant>
      <vt:variant>
        <vt:lpwstr>_Toc422742778</vt:lpwstr>
      </vt:variant>
      <vt:variant>
        <vt:i4>1507381</vt:i4>
      </vt:variant>
      <vt:variant>
        <vt:i4>1037</vt:i4>
      </vt:variant>
      <vt:variant>
        <vt:i4>0</vt:i4>
      </vt:variant>
      <vt:variant>
        <vt:i4>5</vt:i4>
      </vt:variant>
      <vt:variant>
        <vt:lpwstr/>
      </vt:variant>
      <vt:variant>
        <vt:lpwstr>_Toc422742777</vt:lpwstr>
      </vt:variant>
      <vt:variant>
        <vt:i4>1507381</vt:i4>
      </vt:variant>
      <vt:variant>
        <vt:i4>1031</vt:i4>
      </vt:variant>
      <vt:variant>
        <vt:i4>0</vt:i4>
      </vt:variant>
      <vt:variant>
        <vt:i4>5</vt:i4>
      </vt:variant>
      <vt:variant>
        <vt:lpwstr/>
      </vt:variant>
      <vt:variant>
        <vt:lpwstr>_Toc422742776</vt:lpwstr>
      </vt:variant>
      <vt:variant>
        <vt:i4>1507381</vt:i4>
      </vt:variant>
      <vt:variant>
        <vt:i4>1025</vt:i4>
      </vt:variant>
      <vt:variant>
        <vt:i4>0</vt:i4>
      </vt:variant>
      <vt:variant>
        <vt:i4>5</vt:i4>
      </vt:variant>
      <vt:variant>
        <vt:lpwstr/>
      </vt:variant>
      <vt:variant>
        <vt:lpwstr>_Toc422742775</vt:lpwstr>
      </vt:variant>
      <vt:variant>
        <vt:i4>1507381</vt:i4>
      </vt:variant>
      <vt:variant>
        <vt:i4>1019</vt:i4>
      </vt:variant>
      <vt:variant>
        <vt:i4>0</vt:i4>
      </vt:variant>
      <vt:variant>
        <vt:i4>5</vt:i4>
      </vt:variant>
      <vt:variant>
        <vt:lpwstr/>
      </vt:variant>
      <vt:variant>
        <vt:lpwstr>_Toc422742774</vt:lpwstr>
      </vt:variant>
      <vt:variant>
        <vt:i4>1507381</vt:i4>
      </vt:variant>
      <vt:variant>
        <vt:i4>1013</vt:i4>
      </vt:variant>
      <vt:variant>
        <vt:i4>0</vt:i4>
      </vt:variant>
      <vt:variant>
        <vt:i4>5</vt:i4>
      </vt:variant>
      <vt:variant>
        <vt:lpwstr/>
      </vt:variant>
      <vt:variant>
        <vt:lpwstr>_Toc422742773</vt:lpwstr>
      </vt:variant>
      <vt:variant>
        <vt:i4>1507381</vt:i4>
      </vt:variant>
      <vt:variant>
        <vt:i4>1007</vt:i4>
      </vt:variant>
      <vt:variant>
        <vt:i4>0</vt:i4>
      </vt:variant>
      <vt:variant>
        <vt:i4>5</vt:i4>
      </vt:variant>
      <vt:variant>
        <vt:lpwstr/>
      </vt:variant>
      <vt:variant>
        <vt:lpwstr>_Toc422742772</vt:lpwstr>
      </vt:variant>
      <vt:variant>
        <vt:i4>1507381</vt:i4>
      </vt:variant>
      <vt:variant>
        <vt:i4>1001</vt:i4>
      </vt:variant>
      <vt:variant>
        <vt:i4>0</vt:i4>
      </vt:variant>
      <vt:variant>
        <vt:i4>5</vt:i4>
      </vt:variant>
      <vt:variant>
        <vt:lpwstr/>
      </vt:variant>
      <vt:variant>
        <vt:lpwstr>_Toc422742771</vt:lpwstr>
      </vt:variant>
      <vt:variant>
        <vt:i4>1507381</vt:i4>
      </vt:variant>
      <vt:variant>
        <vt:i4>995</vt:i4>
      </vt:variant>
      <vt:variant>
        <vt:i4>0</vt:i4>
      </vt:variant>
      <vt:variant>
        <vt:i4>5</vt:i4>
      </vt:variant>
      <vt:variant>
        <vt:lpwstr/>
      </vt:variant>
      <vt:variant>
        <vt:lpwstr>_Toc422742770</vt:lpwstr>
      </vt:variant>
      <vt:variant>
        <vt:i4>1441845</vt:i4>
      </vt:variant>
      <vt:variant>
        <vt:i4>989</vt:i4>
      </vt:variant>
      <vt:variant>
        <vt:i4>0</vt:i4>
      </vt:variant>
      <vt:variant>
        <vt:i4>5</vt:i4>
      </vt:variant>
      <vt:variant>
        <vt:lpwstr/>
      </vt:variant>
      <vt:variant>
        <vt:lpwstr>_Toc422742769</vt:lpwstr>
      </vt:variant>
      <vt:variant>
        <vt:i4>1441845</vt:i4>
      </vt:variant>
      <vt:variant>
        <vt:i4>983</vt:i4>
      </vt:variant>
      <vt:variant>
        <vt:i4>0</vt:i4>
      </vt:variant>
      <vt:variant>
        <vt:i4>5</vt:i4>
      </vt:variant>
      <vt:variant>
        <vt:lpwstr/>
      </vt:variant>
      <vt:variant>
        <vt:lpwstr>_Toc422742768</vt:lpwstr>
      </vt:variant>
      <vt:variant>
        <vt:i4>1441845</vt:i4>
      </vt:variant>
      <vt:variant>
        <vt:i4>977</vt:i4>
      </vt:variant>
      <vt:variant>
        <vt:i4>0</vt:i4>
      </vt:variant>
      <vt:variant>
        <vt:i4>5</vt:i4>
      </vt:variant>
      <vt:variant>
        <vt:lpwstr/>
      </vt:variant>
      <vt:variant>
        <vt:lpwstr>_Toc422742767</vt:lpwstr>
      </vt:variant>
      <vt:variant>
        <vt:i4>1441845</vt:i4>
      </vt:variant>
      <vt:variant>
        <vt:i4>971</vt:i4>
      </vt:variant>
      <vt:variant>
        <vt:i4>0</vt:i4>
      </vt:variant>
      <vt:variant>
        <vt:i4>5</vt:i4>
      </vt:variant>
      <vt:variant>
        <vt:lpwstr/>
      </vt:variant>
      <vt:variant>
        <vt:lpwstr>_Toc422742766</vt:lpwstr>
      </vt:variant>
      <vt:variant>
        <vt:i4>1441845</vt:i4>
      </vt:variant>
      <vt:variant>
        <vt:i4>965</vt:i4>
      </vt:variant>
      <vt:variant>
        <vt:i4>0</vt:i4>
      </vt:variant>
      <vt:variant>
        <vt:i4>5</vt:i4>
      </vt:variant>
      <vt:variant>
        <vt:lpwstr/>
      </vt:variant>
      <vt:variant>
        <vt:lpwstr>_Toc422742765</vt:lpwstr>
      </vt:variant>
      <vt:variant>
        <vt:i4>1441845</vt:i4>
      </vt:variant>
      <vt:variant>
        <vt:i4>959</vt:i4>
      </vt:variant>
      <vt:variant>
        <vt:i4>0</vt:i4>
      </vt:variant>
      <vt:variant>
        <vt:i4>5</vt:i4>
      </vt:variant>
      <vt:variant>
        <vt:lpwstr/>
      </vt:variant>
      <vt:variant>
        <vt:lpwstr>_Toc422742764</vt:lpwstr>
      </vt:variant>
      <vt:variant>
        <vt:i4>1441845</vt:i4>
      </vt:variant>
      <vt:variant>
        <vt:i4>953</vt:i4>
      </vt:variant>
      <vt:variant>
        <vt:i4>0</vt:i4>
      </vt:variant>
      <vt:variant>
        <vt:i4>5</vt:i4>
      </vt:variant>
      <vt:variant>
        <vt:lpwstr/>
      </vt:variant>
      <vt:variant>
        <vt:lpwstr>_Toc422742763</vt:lpwstr>
      </vt:variant>
      <vt:variant>
        <vt:i4>1441845</vt:i4>
      </vt:variant>
      <vt:variant>
        <vt:i4>947</vt:i4>
      </vt:variant>
      <vt:variant>
        <vt:i4>0</vt:i4>
      </vt:variant>
      <vt:variant>
        <vt:i4>5</vt:i4>
      </vt:variant>
      <vt:variant>
        <vt:lpwstr/>
      </vt:variant>
      <vt:variant>
        <vt:lpwstr>_Toc422742762</vt:lpwstr>
      </vt:variant>
      <vt:variant>
        <vt:i4>1441845</vt:i4>
      </vt:variant>
      <vt:variant>
        <vt:i4>941</vt:i4>
      </vt:variant>
      <vt:variant>
        <vt:i4>0</vt:i4>
      </vt:variant>
      <vt:variant>
        <vt:i4>5</vt:i4>
      </vt:variant>
      <vt:variant>
        <vt:lpwstr/>
      </vt:variant>
      <vt:variant>
        <vt:lpwstr>_Toc422742761</vt:lpwstr>
      </vt:variant>
      <vt:variant>
        <vt:i4>1441845</vt:i4>
      </vt:variant>
      <vt:variant>
        <vt:i4>935</vt:i4>
      </vt:variant>
      <vt:variant>
        <vt:i4>0</vt:i4>
      </vt:variant>
      <vt:variant>
        <vt:i4>5</vt:i4>
      </vt:variant>
      <vt:variant>
        <vt:lpwstr/>
      </vt:variant>
      <vt:variant>
        <vt:lpwstr>_Toc422742760</vt:lpwstr>
      </vt:variant>
      <vt:variant>
        <vt:i4>1376309</vt:i4>
      </vt:variant>
      <vt:variant>
        <vt:i4>929</vt:i4>
      </vt:variant>
      <vt:variant>
        <vt:i4>0</vt:i4>
      </vt:variant>
      <vt:variant>
        <vt:i4>5</vt:i4>
      </vt:variant>
      <vt:variant>
        <vt:lpwstr/>
      </vt:variant>
      <vt:variant>
        <vt:lpwstr>_Toc422742759</vt:lpwstr>
      </vt:variant>
      <vt:variant>
        <vt:i4>1376309</vt:i4>
      </vt:variant>
      <vt:variant>
        <vt:i4>923</vt:i4>
      </vt:variant>
      <vt:variant>
        <vt:i4>0</vt:i4>
      </vt:variant>
      <vt:variant>
        <vt:i4>5</vt:i4>
      </vt:variant>
      <vt:variant>
        <vt:lpwstr/>
      </vt:variant>
      <vt:variant>
        <vt:lpwstr>_Toc422742758</vt:lpwstr>
      </vt:variant>
      <vt:variant>
        <vt:i4>1376309</vt:i4>
      </vt:variant>
      <vt:variant>
        <vt:i4>917</vt:i4>
      </vt:variant>
      <vt:variant>
        <vt:i4>0</vt:i4>
      </vt:variant>
      <vt:variant>
        <vt:i4>5</vt:i4>
      </vt:variant>
      <vt:variant>
        <vt:lpwstr/>
      </vt:variant>
      <vt:variant>
        <vt:lpwstr>_Toc422742757</vt:lpwstr>
      </vt:variant>
      <vt:variant>
        <vt:i4>1376309</vt:i4>
      </vt:variant>
      <vt:variant>
        <vt:i4>911</vt:i4>
      </vt:variant>
      <vt:variant>
        <vt:i4>0</vt:i4>
      </vt:variant>
      <vt:variant>
        <vt:i4>5</vt:i4>
      </vt:variant>
      <vt:variant>
        <vt:lpwstr/>
      </vt:variant>
      <vt:variant>
        <vt:lpwstr>_Toc422742756</vt:lpwstr>
      </vt:variant>
      <vt:variant>
        <vt:i4>1376309</vt:i4>
      </vt:variant>
      <vt:variant>
        <vt:i4>905</vt:i4>
      </vt:variant>
      <vt:variant>
        <vt:i4>0</vt:i4>
      </vt:variant>
      <vt:variant>
        <vt:i4>5</vt:i4>
      </vt:variant>
      <vt:variant>
        <vt:lpwstr/>
      </vt:variant>
      <vt:variant>
        <vt:lpwstr>_Toc422742755</vt:lpwstr>
      </vt:variant>
      <vt:variant>
        <vt:i4>1376309</vt:i4>
      </vt:variant>
      <vt:variant>
        <vt:i4>899</vt:i4>
      </vt:variant>
      <vt:variant>
        <vt:i4>0</vt:i4>
      </vt:variant>
      <vt:variant>
        <vt:i4>5</vt:i4>
      </vt:variant>
      <vt:variant>
        <vt:lpwstr/>
      </vt:variant>
      <vt:variant>
        <vt:lpwstr>_Toc422742754</vt:lpwstr>
      </vt:variant>
      <vt:variant>
        <vt:i4>1376309</vt:i4>
      </vt:variant>
      <vt:variant>
        <vt:i4>893</vt:i4>
      </vt:variant>
      <vt:variant>
        <vt:i4>0</vt:i4>
      </vt:variant>
      <vt:variant>
        <vt:i4>5</vt:i4>
      </vt:variant>
      <vt:variant>
        <vt:lpwstr/>
      </vt:variant>
      <vt:variant>
        <vt:lpwstr>_Toc422742753</vt:lpwstr>
      </vt:variant>
      <vt:variant>
        <vt:i4>1376309</vt:i4>
      </vt:variant>
      <vt:variant>
        <vt:i4>887</vt:i4>
      </vt:variant>
      <vt:variant>
        <vt:i4>0</vt:i4>
      </vt:variant>
      <vt:variant>
        <vt:i4>5</vt:i4>
      </vt:variant>
      <vt:variant>
        <vt:lpwstr/>
      </vt:variant>
      <vt:variant>
        <vt:lpwstr>_Toc422742752</vt:lpwstr>
      </vt:variant>
      <vt:variant>
        <vt:i4>1376309</vt:i4>
      </vt:variant>
      <vt:variant>
        <vt:i4>881</vt:i4>
      </vt:variant>
      <vt:variant>
        <vt:i4>0</vt:i4>
      </vt:variant>
      <vt:variant>
        <vt:i4>5</vt:i4>
      </vt:variant>
      <vt:variant>
        <vt:lpwstr/>
      </vt:variant>
      <vt:variant>
        <vt:lpwstr>_Toc422742751</vt:lpwstr>
      </vt:variant>
      <vt:variant>
        <vt:i4>1376309</vt:i4>
      </vt:variant>
      <vt:variant>
        <vt:i4>875</vt:i4>
      </vt:variant>
      <vt:variant>
        <vt:i4>0</vt:i4>
      </vt:variant>
      <vt:variant>
        <vt:i4>5</vt:i4>
      </vt:variant>
      <vt:variant>
        <vt:lpwstr/>
      </vt:variant>
      <vt:variant>
        <vt:lpwstr>_Toc422742750</vt:lpwstr>
      </vt:variant>
      <vt:variant>
        <vt:i4>1310773</vt:i4>
      </vt:variant>
      <vt:variant>
        <vt:i4>869</vt:i4>
      </vt:variant>
      <vt:variant>
        <vt:i4>0</vt:i4>
      </vt:variant>
      <vt:variant>
        <vt:i4>5</vt:i4>
      </vt:variant>
      <vt:variant>
        <vt:lpwstr/>
      </vt:variant>
      <vt:variant>
        <vt:lpwstr>_Toc422742749</vt:lpwstr>
      </vt:variant>
      <vt:variant>
        <vt:i4>1310773</vt:i4>
      </vt:variant>
      <vt:variant>
        <vt:i4>863</vt:i4>
      </vt:variant>
      <vt:variant>
        <vt:i4>0</vt:i4>
      </vt:variant>
      <vt:variant>
        <vt:i4>5</vt:i4>
      </vt:variant>
      <vt:variant>
        <vt:lpwstr/>
      </vt:variant>
      <vt:variant>
        <vt:lpwstr>_Toc422742748</vt:lpwstr>
      </vt:variant>
      <vt:variant>
        <vt:i4>1310773</vt:i4>
      </vt:variant>
      <vt:variant>
        <vt:i4>857</vt:i4>
      </vt:variant>
      <vt:variant>
        <vt:i4>0</vt:i4>
      </vt:variant>
      <vt:variant>
        <vt:i4>5</vt:i4>
      </vt:variant>
      <vt:variant>
        <vt:lpwstr/>
      </vt:variant>
      <vt:variant>
        <vt:lpwstr>_Toc422742747</vt:lpwstr>
      </vt:variant>
      <vt:variant>
        <vt:i4>1310773</vt:i4>
      </vt:variant>
      <vt:variant>
        <vt:i4>851</vt:i4>
      </vt:variant>
      <vt:variant>
        <vt:i4>0</vt:i4>
      </vt:variant>
      <vt:variant>
        <vt:i4>5</vt:i4>
      </vt:variant>
      <vt:variant>
        <vt:lpwstr/>
      </vt:variant>
      <vt:variant>
        <vt:lpwstr>_Toc422742746</vt:lpwstr>
      </vt:variant>
      <vt:variant>
        <vt:i4>1310773</vt:i4>
      </vt:variant>
      <vt:variant>
        <vt:i4>845</vt:i4>
      </vt:variant>
      <vt:variant>
        <vt:i4>0</vt:i4>
      </vt:variant>
      <vt:variant>
        <vt:i4>5</vt:i4>
      </vt:variant>
      <vt:variant>
        <vt:lpwstr/>
      </vt:variant>
      <vt:variant>
        <vt:lpwstr>_Toc422742745</vt:lpwstr>
      </vt:variant>
      <vt:variant>
        <vt:i4>1310773</vt:i4>
      </vt:variant>
      <vt:variant>
        <vt:i4>839</vt:i4>
      </vt:variant>
      <vt:variant>
        <vt:i4>0</vt:i4>
      </vt:variant>
      <vt:variant>
        <vt:i4>5</vt:i4>
      </vt:variant>
      <vt:variant>
        <vt:lpwstr/>
      </vt:variant>
      <vt:variant>
        <vt:lpwstr>_Toc422742744</vt:lpwstr>
      </vt:variant>
      <vt:variant>
        <vt:i4>1310773</vt:i4>
      </vt:variant>
      <vt:variant>
        <vt:i4>833</vt:i4>
      </vt:variant>
      <vt:variant>
        <vt:i4>0</vt:i4>
      </vt:variant>
      <vt:variant>
        <vt:i4>5</vt:i4>
      </vt:variant>
      <vt:variant>
        <vt:lpwstr/>
      </vt:variant>
      <vt:variant>
        <vt:lpwstr>_Toc422742743</vt:lpwstr>
      </vt:variant>
      <vt:variant>
        <vt:i4>1310773</vt:i4>
      </vt:variant>
      <vt:variant>
        <vt:i4>827</vt:i4>
      </vt:variant>
      <vt:variant>
        <vt:i4>0</vt:i4>
      </vt:variant>
      <vt:variant>
        <vt:i4>5</vt:i4>
      </vt:variant>
      <vt:variant>
        <vt:lpwstr/>
      </vt:variant>
      <vt:variant>
        <vt:lpwstr>_Toc422742742</vt:lpwstr>
      </vt:variant>
      <vt:variant>
        <vt:i4>1310773</vt:i4>
      </vt:variant>
      <vt:variant>
        <vt:i4>821</vt:i4>
      </vt:variant>
      <vt:variant>
        <vt:i4>0</vt:i4>
      </vt:variant>
      <vt:variant>
        <vt:i4>5</vt:i4>
      </vt:variant>
      <vt:variant>
        <vt:lpwstr/>
      </vt:variant>
      <vt:variant>
        <vt:lpwstr>_Toc422742741</vt:lpwstr>
      </vt:variant>
      <vt:variant>
        <vt:i4>1310773</vt:i4>
      </vt:variant>
      <vt:variant>
        <vt:i4>815</vt:i4>
      </vt:variant>
      <vt:variant>
        <vt:i4>0</vt:i4>
      </vt:variant>
      <vt:variant>
        <vt:i4>5</vt:i4>
      </vt:variant>
      <vt:variant>
        <vt:lpwstr/>
      </vt:variant>
      <vt:variant>
        <vt:lpwstr>_Toc422742740</vt:lpwstr>
      </vt:variant>
      <vt:variant>
        <vt:i4>1245237</vt:i4>
      </vt:variant>
      <vt:variant>
        <vt:i4>809</vt:i4>
      </vt:variant>
      <vt:variant>
        <vt:i4>0</vt:i4>
      </vt:variant>
      <vt:variant>
        <vt:i4>5</vt:i4>
      </vt:variant>
      <vt:variant>
        <vt:lpwstr/>
      </vt:variant>
      <vt:variant>
        <vt:lpwstr>_Toc422742739</vt:lpwstr>
      </vt:variant>
      <vt:variant>
        <vt:i4>1245237</vt:i4>
      </vt:variant>
      <vt:variant>
        <vt:i4>803</vt:i4>
      </vt:variant>
      <vt:variant>
        <vt:i4>0</vt:i4>
      </vt:variant>
      <vt:variant>
        <vt:i4>5</vt:i4>
      </vt:variant>
      <vt:variant>
        <vt:lpwstr/>
      </vt:variant>
      <vt:variant>
        <vt:lpwstr>_Toc422742738</vt:lpwstr>
      </vt:variant>
      <vt:variant>
        <vt:i4>1245237</vt:i4>
      </vt:variant>
      <vt:variant>
        <vt:i4>797</vt:i4>
      </vt:variant>
      <vt:variant>
        <vt:i4>0</vt:i4>
      </vt:variant>
      <vt:variant>
        <vt:i4>5</vt:i4>
      </vt:variant>
      <vt:variant>
        <vt:lpwstr/>
      </vt:variant>
      <vt:variant>
        <vt:lpwstr>_Toc422742737</vt:lpwstr>
      </vt:variant>
      <vt:variant>
        <vt:i4>1245237</vt:i4>
      </vt:variant>
      <vt:variant>
        <vt:i4>791</vt:i4>
      </vt:variant>
      <vt:variant>
        <vt:i4>0</vt:i4>
      </vt:variant>
      <vt:variant>
        <vt:i4>5</vt:i4>
      </vt:variant>
      <vt:variant>
        <vt:lpwstr/>
      </vt:variant>
      <vt:variant>
        <vt:lpwstr>_Toc422742736</vt:lpwstr>
      </vt:variant>
      <vt:variant>
        <vt:i4>1245237</vt:i4>
      </vt:variant>
      <vt:variant>
        <vt:i4>785</vt:i4>
      </vt:variant>
      <vt:variant>
        <vt:i4>0</vt:i4>
      </vt:variant>
      <vt:variant>
        <vt:i4>5</vt:i4>
      </vt:variant>
      <vt:variant>
        <vt:lpwstr/>
      </vt:variant>
      <vt:variant>
        <vt:lpwstr>_Toc422742735</vt:lpwstr>
      </vt:variant>
      <vt:variant>
        <vt:i4>1245237</vt:i4>
      </vt:variant>
      <vt:variant>
        <vt:i4>779</vt:i4>
      </vt:variant>
      <vt:variant>
        <vt:i4>0</vt:i4>
      </vt:variant>
      <vt:variant>
        <vt:i4>5</vt:i4>
      </vt:variant>
      <vt:variant>
        <vt:lpwstr/>
      </vt:variant>
      <vt:variant>
        <vt:lpwstr>_Toc422742734</vt:lpwstr>
      </vt:variant>
      <vt:variant>
        <vt:i4>1245237</vt:i4>
      </vt:variant>
      <vt:variant>
        <vt:i4>773</vt:i4>
      </vt:variant>
      <vt:variant>
        <vt:i4>0</vt:i4>
      </vt:variant>
      <vt:variant>
        <vt:i4>5</vt:i4>
      </vt:variant>
      <vt:variant>
        <vt:lpwstr/>
      </vt:variant>
      <vt:variant>
        <vt:lpwstr>_Toc422742733</vt:lpwstr>
      </vt:variant>
      <vt:variant>
        <vt:i4>1245237</vt:i4>
      </vt:variant>
      <vt:variant>
        <vt:i4>767</vt:i4>
      </vt:variant>
      <vt:variant>
        <vt:i4>0</vt:i4>
      </vt:variant>
      <vt:variant>
        <vt:i4>5</vt:i4>
      </vt:variant>
      <vt:variant>
        <vt:lpwstr/>
      </vt:variant>
      <vt:variant>
        <vt:lpwstr>_Toc422742732</vt:lpwstr>
      </vt:variant>
      <vt:variant>
        <vt:i4>1245237</vt:i4>
      </vt:variant>
      <vt:variant>
        <vt:i4>761</vt:i4>
      </vt:variant>
      <vt:variant>
        <vt:i4>0</vt:i4>
      </vt:variant>
      <vt:variant>
        <vt:i4>5</vt:i4>
      </vt:variant>
      <vt:variant>
        <vt:lpwstr/>
      </vt:variant>
      <vt:variant>
        <vt:lpwstr>_Toc422742731</vt:lpwstr>
      </vt:variant>
      <vt:variant>
        <vt:i4>1245237</vt:i4>
      </vt:variant>
      <vt:variant>
        <vt:i4>755</vt:i4>
      </vt:variant>
      <vt:variant>
        <vt:i4>0</vt:i4>
      </vt:variant>
      <vt:variant>
        <vt:i4>5</vt:i4>
      </vt:variant>
      <vt:variant>
        <vt:lpwstr/>
      </vt:variant>
      <vt:variant>
        <vt:lpwstr>_Toc422742730</vt:lpwstr>
      </vt:variant>
      <vt:variant>
        <vt:i4>1179701</vt:i4>
      </vt:variant>
      <vt:variant>
        <vt:i4>749</vt:i4>
      </vt:variant>
      <vt:variant>
        <vt:i4>0</vt:i4>
      </vt:variant>
      <vt:variant>
        <vt:i4>5</vt:i4>
      </vt:variant>
      <vt:variant>
        <vt:lpwstr/>
      </vt:variant>
      <vt:variant>
        <vt:lpwstr>_Toc422742729</vt:lpwstr>
      </vt:variant>
      <vt:variant>
        <vt:i4>1179701</vt:i4>
      </vt:variant>
      <vt:variant>
        <vt:i4>743</vt:i4>
      </vt:variant>
      <vt:variant>
        <vt:i4>0</vt:i4>
      </vt:variant>
      <vt:variant>
        <vt:i4>5</vt:i4>
      </vt:variant>
      <vt:variant>
        <vt:lpwstr/>
      </vt:variant>
      <vt:variant>
        <vt:lpwstr>_Toc422742728</vt:lpwstr>
      </vt:variant>
      <vt:variant>
        <vt:i4>1179701</vt:i4>
      </vt:variant>
      <vt:variant>
        <vt:i4>737</vt:i4>
      </vt:variant>
      <vt:variant>
        <vt:i4>0</vt:i4>
      </vt:variant>
      <vt:variant>
        <vt:i4>5</vt:i4>
      </vt:variant>
      <vt:variant>
        <vt:lpwstr/>
      </vt:variant>
      <vt:variant>
        <vt:lpwstr>_Toc422742727</vt:lpwstr>
      </vt:variant>
      <vt:variant>
        <vt:i4>1179701</vt:i4>
      </vt:variant>
      <vt:variant>
        <vt:i4>731</vt:i4>
      </vt:variant>
      <vt:variant>
        <vt:i4>0</vt:i4>
      </vt:variant>
      <vt:variant>
        <vt:i4>5</vt:i4>
      </vt:variant>
      <vt:variant>
        <vt:lpwstr/>
      </vt:variant>
      <vt:variant>
        <vt:lpwstr>_Toc422742726</vt:lpwstr>
      </vt:variant>
      <vt:variant>
        <vt:i4>1179701</vt:i4>
      </vt:variant>
      <vt:variant>
        <vt:i4>725</vt:i4>
      </vt:variant>
      <vt:variant>
        <vt:i4>0</vt:i4>
      </vt:variant>
      <vt:variant>
        <vt:i4>5</vt:i4>
      </vt:variant>
      <vt:variant>
        <vt:lpwstr/>
      </vt:variant>
      <vt:variant>
        <vt:lpwstr>_Toc422742725</vt:lpwstr>
      </vt:variant>
      <vt:variant>
        <vt:i4>1179701</vt:i4>
      </vt:variant>
      <vt:variant>
        <vt:i4>719</vt:i4>
      </vt:variant>
      <vt:variant>
        <vt:i4>0</vt:i4>
      </vt:variant>
      <vt:variant>
        <vt:i4>5</vt:i4>
      </vt:variant>
      <vt:variant>
        <vt:lpwstr/>
      </vt:variant>
      <vt:variant>
        <vt:lpwstr>_Toc422742724</vt:lpwstr>
      </vt:variant>
      <vt:variant>
        <vt:i4>1179701</vt:i4>
      </vt:variant>
      <vt:variant>
        <vt:i4>713</vt:i4>
      </vt:variant>
      <vt:variant>
        <vt:i4>0</vt:i4>
      </vt:variant>
      <vt:variant>
        <vt:i4>5</vt:i4>
      </vt:variant>
      <vt:variant>
        <vt:lpwstr/>
      </vt:variant>
      <vt:variant>
        <vt:lpwstr>_Toc422742723</vt:lpwstr>
      </vt:variant>
      <vt:variant>
        <vt:i4>1179701</vt:i4>
      </vt:variant>
      <vt:variant>
        <vt:i4>707</vt:i4>
      </vt:variant>
      <vt:variant>
        <vt:i4>0</vt:i4>
      </vt:variant>
      <vt:variant>
        <vt:i4>5</vt:i4>
      </vt:variant>
      <vt:variant>
        <vt:lpwstr/>
      </vt:variant>
      <vt:variant>
        <vt:lpwstr>_Toc422742722</vt:lpwstr>
      </vt:variant>
      <vt:variant>
        <vt:i4>1179701</vt:i4>
      </vt:variant>
      <vt:variant>
        <vt:i4>701</vt:i4>
      </vt:variant>
      <vt:variant>
        <vt:i4>0</vt:i4>
      </vt:variant>
      <vt:variant>
        <vt:i4>5</vt:i4>
      </vt:variant>
      <vt:variant>
        <vt:lpwstr/>
      </vt:variant>
      <vt:variant>
        <vt:lpwstr>_Toc422742721</vt:lpwstr>
      </vt:variant>
      <vt:variant>
        <vt:i4>1179701</vt:i4>
      </vt:variant>
      <vt:variant>
        <vt:i4>695</vt:i4>
      </vt:variant>
      <vt:variant>
        <vt:i4>0</vt:i4>
      </vt:variant>
      <vt:variant>
        <vt:i4>5</vt:i4>
      </vt:variant>
      <vt:variant>
        <vt:lpwstr/>
      </vt:variant>
      <vt:variant>
        <vt:lpwstr>_Toc422742720</vt:lpwstr>
      </vt:variant>
      <vt:variant>
        <vt:i4>1114165</vt:i4>
      </vt:variant>
      <vt:variant>
        <vt:i4>689</vt:i4>
      </vt:variant>
      <vt:variant>
        <vt:i4>0</vt:i4>
      </vt:variant>
      <vt:variant>
        <vt:i4>5</vt:i4>
      </vt:variant>
      <vt:variant>
        <vt:lpwstr/>
      </vt:variant>
      <vt:variant>
        <vt:lpwstr>_Toc422742719</vt:lpwstr>
      </vt:variant>
      <vt:variant>
        <vt:i4>1114165</vt:i4>
      </vt:variant>
      <vt:variant>
        <vt:i4>683</vt:i4>
      </vt:variant>
      <vt:variant>
        <vt:i4>0</vt:i4>
      </vt:variant>
      <vt:variant>
        <vt:i4>5</vt:i4>
      </vt:variant>
      <vt:variant>
        <vt:lpwstr/>
      </vt:variant>
      <vt:variant>
        <vt:lpwstr>_Toc422742718</vt:lpwstr>
      </vt:variant>
      <vt:variant>
        <vt:i4>1114165</vt:i4>
      </vt:variant>
      <vt:variant>
        <vt:i4>677</vt:i4>
      </vt:variant>
      <vt:variant>
        <vt:i4>0</vt:i4>
      </vt:variant>
      <vt:variant>
        <vt:i4>5</vt:i4>
      </vt:variant>
      <vt:variant>
        <vt:lpwstr/>
      </vt:variant>
      <vt:variant>
        <vt:lpwstr>_Toc422742717</vt:lpwstr>
      </vt:variant>
      <vt:variant>
        <vt:i4>1114165</vt:i4>
      </vt:variant>
      <vt:variant>
        <vt:i4>671</vt:i4>
      </vt:variant>
      <vt:variant>
        <vt:i4>0</vt:i4>
      </vt:variant>
      <vt:variant>
        <vt:i4>5</vt:i4>
      </vt:variant>
      <vt:variant>
        <vt:lpwstr/>
      </vt:variant>
      <vt:variant>
        <vt:lpwstr>_Toc422742716</vt:lpwstr>
      </vt:variant>
      <vt:variant>
        <vt:i4>6488179</vt:i4>
      </vt:variant>
      <vt:variant>
        <vt:i4>645</vt:i4>
      </vt:variant>
      <vt:variant>
        <vt:i4>0</vt:i4>
      </vt:variant>
      <vt:variant>
        <vt:i4>5</vt:i4>
      </vt:variant>
      <vt:variant>
        <vt:lpwstr>http://www.va.gov/vdl/application.asp?appid=39</vt:lpwstr>
      </vt:variant>
      <vt:variant>
        <vt:lpwstr/>
      </vt:variant>
      <vt:variant>
        <vt:i4>3539053</vt:i4>
      </vt:variant>
      <vt:variant>
        <vt:i4>642</vt:i4>
      </vt:variant>
      <vt:variant>
        <vt:i4>0</vt:i4>
      </vt:variant>
      <vt:variant>
        <vt:i4>5</vt:i4>
      </vt:variant>
      <vt:variant>
        <vt:lpwstr>http://www.section508.va.gov/index.asp</vt:lpwstr>
      </vt:variant>
      <vt:variant>
        <vt:lpwstr/>
      </vt:variant>
      <vt:variant>
        <vt:i4>1114165</vt:i4>
      </vt:variant>
      <vt:variant>
        <vt:i4>635</vt:i4>
      </vt:variant>
      <vt:variant>
        <vt:i4>0</vt:i4>
      </vt:variant>
      <vt:variant>
        <vt:i4>5</vt:i4>
      </vt:variant>
      <vt:variant>
        <vt:lpwstr/>
      </vt:variant>
      <vt:variant>
        <vt:lpwstr>_Toc422742715</vt:lpwstr>
      </vt:variant>
      <vt:variant>
        <vt:i4>1114165</vt:i4>
      </vt:variant>
      <vt:variant>
        <vt:i4>626</vt:i4>
      </vt:variant>
      <vt:variant>
        <vt:i4>0</vt:i4>
      </vt:variant>
      <vt:variant>
        <vt:i4>5</vt:i4>
      </vt:variant>
      <vt:variant>
        <vt:lpwstr/>
      </vt:variant>
      <vt:variant>
        <vt:lpwstr>_Toc422742714</vt:lpwstr>
      </vt:variant>
      <vt:variant>
        <vt:i4>1114165</vt:i4>
      </vt:variant>
      <vt:variant>
        <vt:i4>620</vt:i4>
      </vt:variant>
      <vt:variant>
        <vt:i4>0</vt:i4>
      </vt:variant>
      <vt:variant>
        <vt:i4>5</vt:i4>
      </vt:variant>
      <vt:variant>
        <vt:lpwstr/>
      </vt:variant>
      <vt:variant>
        <vt:lpwstr>_Toc422742713</vt:lpwstr>
      </vt:variant>
      <vt:variant>
        <vt:i4>1114165</vt:i4>
      </vt:variant>
      <vt:variant>
        <vt:i4>614</vt:i4>
      </vt:variant>
      <vt:variant>
        <vt:i4>0</vt:i4>
      </vt:variant>
      <vt:variant>
        <vt:i4>5</vt:i4>
      </vt:variant>
      <vt:variant>
        <vt:lpwstr/>
      </vt:variant>
      <vt:variant>
        <vt:lpwstr>_Toc422742712</vt:lpwstr>
      </vt:variant>
      <vt:variant>
        <vt:i4>1114165</vt:i4>
      </vt:variant>
      <vt:variant>
        <vt:i4>608</vt:i4>
      </vt:variant>
      <vt:variant>
        <vt:i4>0</vt:i4>
      </vt:variant>
      <vt:variant>
        <vt:i4>5</vt:i4>
      </vt:variant>
      <vt:variant>
        <vt:lpwstr/>
      </vt:variant>
      <vt:variant>
        <vt:lpwstr>_Toc422742711</vt:lpwstr>
      </vt:variant>
      <vt:variant>
        <vt:i4>1114165</vt:i4>
      </vt:variant>
      <vt:variant>
        <vt:i4>602</vt:i4>
      </vt:variant>
      <vt:variant>
        <vt:i4>0</vt:i4>
      </vt:variant>
      <vt:variant>
        <vt:i4>5</vt:i4>
      </vt:variant>
      <vt:variant>
        <vt:lpwstr/>
      </vt:variant>
      <vt:variant>
        <vt:lpwstr>_Toc422742710</vt:lpwstr>
      </vt:variant>
      <vt:variant>
        <vt:i4>1048629</vt:i4>
      </vt:variant>
      <vt:variant>
        <vt:i4>596</vt:i4>
      </vt:variant>
      <vt:variant>
        <vt:i4>0</vt:i4>
      </vt:variant>
      <vt:variant>
        <vt:i4>5</vt:i4>
      </vt:variant>
      <vt:variant>
        <vt:lpwstr/>
      </vt:variant>
      <vt:variant>
        <vt:lpwstr>_Toc422742709</vt:lpwstr>
      </vt:variant>
      <vt:variant>
        <vt:i4>1048629</vt:i4>
      </vt:variant>
      <vt:variant>
        <vt:i4>590</vt:i4>
      </vt:variant>
      <vt:variant>
        <vt:i4>0</vt:i4>
      </vt:variant>
      <vt:variant>
        <vt:i4>5</vt:i4>
      </vt:variant>
      <vt:variant>
        <vt:lpwstr/>
      </vt:variant>
      <vt:variant>
        <vt:lpwstr>_Toc422742708</vt:lpwstr>
      </vt:variant>
      <vt:variant>
        <vt:i4>1048629</vt:i4>
      </vt:variant>
      <vt:variant>
        <vt:i4>584</vt:i4>
      </vt:variant>
      <vt:variant>
        <vt:i4>0</vt:i4>
      </vt:variant>
      <vt:variant>
        <vt:i4>5</vt:i4>
      </vt:variant>
      <vt:variant>
        <vt:lpwstr/>
      </vt:variant>
      <vt:variant>
        <vt:lpwstr>_Toc422742707</vt:lpwstr>
      </vt:variant>
      <vt:variant>
        <vt:i4>1048629</vt:i4>
      </vt:variant>
      <vt:variant>
        <vt:i4>578</vt:i4>
      </vt:variant>
      <vt:variant>
        <vt:i4>0</vt:i4>
      </vt:variant>
      <vt:variant>
        <vt:i4>5</vt:i4>
      </vt:variant>
      <vt:variant>
        <vt:lpwstr/>
      </vt:variant>
      <vt:variant>
        <vt:lpwstr>_Toc422742706</vt:lpwstr>
      </vt:variant>
      <vt:variant>
        <vt:i4>1048629</vt:i4>
      </vt:variant>
      <vt:variant>
        <vt:i4>572</vt:i4>
      </vt:variant>
      <vt:variant>
        <vt:i4>0</vt:i4>
      </vt:variant>
      <vt:variant>
        <vt:i4>5</vt:i4>
      </vt:variant>
      <vt:variant>
        <vt:lpwstr/>
      </vt:variant>
      <vt:variant>
        <vt:lpwstr>_Toc422742705</vt:lpwstr>
      </vt:variant>
      <vt:variant>
        <vt:i4>1048629</vt:i4>
      </vt:variant>
      <vt:variant>
        <vt:i4>566</vt:i4>
      </vt:variant>
      <vt:variant>
        <vt:i4>0</vt:i4>
      </vt:variant>
      <vt:variant>
        <vt:i4>5</vt:i4>
      </vt:variant>
      <vt:variant>
        <vt:lpwstr/>
      </vt:variant>
      <vt:variant>
        <vt:lpwstr>_Toc422742704</vt:lpwstr>
      </vt:variant>
      <vt:variant>
        <vt:i4>1048629</vt:i4>
      </vt:variant>
      <vt:variant>
        <vt:i4>560</vt:i4>
      </vt:variant>
      <vt:variant>
        <vt:i4>0</vt:i4>
      </vt:variant>
      <vt:variant>
        <vt:i4>5</vt:i4>
      </vt:variant>
      <vt:variant>
        <vt:lpwstr/>
      </vt:variant>
      <vt:variant>
        <vt:lpwstr>_Toc422742703</vt:lpwstr>
      </vt:variant>
      <vt:variant>
        <vt:i4>1048629</vt:i4>
      </vt:variant>
      <vt:variant>
        <vt:i4>554</vt:i4>
      </vt:variant>
      <vt:variant>
        <vt:i4>0</vt:i4>
      </vt:variant>
      <vt:variant>
        <vt:i4>5</vt:i4>
      </vt:variant>
      <vt:variant>
        <vt:lpwstr/>
      </vt:variant>
      <vt:variant>
        <vt:lpwstr>_Toc422742702</vt:lpwstr>
      </vt:variant>
      <vt:variant>
        <vt:i4>1048629</vt:i4>
      </vt:variant>
      <vt:variant>
        <vt:i4>548</vt:i4>
      </vt:variant>
      <vt:variant>
        <vt:i4>0</vt:i4>
      </vt:variant>
      <vt:variant>
        <vt:i4>5</vt:i4>
      </vt:variant>
      <vt:variant>
        <vt:lpwstr/>
      </vt:variant>
      <vt:variant>
        <vt:lpwstr>_Toc422742701</vt:lpwstr>
      </vt:variant>
      <vt:variant>
        <vt:i4>1048629</vt:i4>
      </vt:variant>
      <vt:variant>
        <vt:i4>542</vt:i4>
      </vt:variant>
      <vt:variant>
        <vt:i4>0</vt:i4>
      </vt:variant>
      <vt:variant>
        <vt:i4>5</vt:i4>
      </vt:variant>
      <vt:variant>
        <vt:lpwstr/>
      </vt:variant>
      <vt:variant>
        <vt:lpwstr>_Toc422742700</vt:lpwstr>
      </vt:variant>
      <vt:variant>
        <vt:i4>1638452</vt:i4>
      </vt:variant>
      <vt:variant>
        <vt:i4>536</vt:i4>
      </vt:variant>
      <vt:variant>
        <vt:i4>0</vt:i4>
      </vt:variant>
      <vt:variant>
        <vt:i4>5</vt:i4>
      </vt:variant>
      <vt:variant>
        <vt:lpwstr/>
      </vt:variant>
      <vt:variant>
        <vt:lpwstr>_Toc422742699</vt:lpwstr>
      </vt:variant>
      <vt:variant>
        <vt:i4>1638452</vt:i4>
      </vt:variant>
      <vt:variant>
        <vt:i4>530</vt:i4>
      </vt:variant>
      <vt:variant>
        <vt:i4>0</vt:i4>
      </vt:variant>
      <vt:variant>
        <vt:i4>5</vt:i4>
      </vt:variant>
      <vt:variant>
        <vt:lpwstr/>
      </vt:variant>
      <vt:variant>
        <vt:lpwstr>_Toc422742698</vt:lpwstr>
      </vt:variant>
      <vt:variant>
        <vt:i4>1638452</vt:i4>
      </vt:variant>
      <vt:variant>
        <vt:i4>524</vt:i4>
      </vt:variant>
      <vt:variant>
        <vt:i4>0</vt:i4>
      </vt:variant>
      <vt:variant>
        <vt:i4>5</vt:i4>
      </vt:variant>
      <vt:variant>
        <vt:lpwstr/>
      </vt:variant>
      <vt:variant>
        <vt:lpwstr>_Toc422742697</vt:lpwstr>
      </vt:variant>
      <vt:variant>
        <vt:i4>1638452</vt:i4>
      </vt:variant>
      <vt:variant>
        <vt:i4>518</vt:i4>
      </vt:variant>
      <vt:variant>
        <vt:i4>0</vt:i4>
      </vt:variant>
      <vt:variant>
        <vt:i4>5</vt:i4>
      </vt:variant>
      <vt:variant>
        <vt:lpwstr/>
      </vt:variant>
      <vt:variant>
        <vt:lpwstr>_Toc422742696</vt:lpwstr>
      </vt:variant>
      <vt:variant>
        <vt:i4>1638452</vt:i4>
      </vt:variant>
      <vt:variant>
        <vt:i4>512</vt:i4>
      </vt:variant>
      <vt:variant>
        <vt:i4>0</vt:i4>
      </vt:variant>
      <vt:variant>
        <vt:i4>5</vt:i4>
      </vt:variant>
      <vt:variant>
        <vt:lpwstr/>
      </vt:variant>
      <vt:variant>
        <vt:lpwstr>_Toc422742695</vt:lpwstr>
      </vt:variant>
      <vt:variant>
        <vt:i4>1638452</vt:i4>
      </vt:variant>
      <vt:variant>
        <vt:i4>506</vt:i4>
      </vt:variant>
      <vt:variant>
        <vt:i4>0</vt:i4>
      </vt:variant>
      <vt:variant>
        <vt:i4>5</vt:i4>
      </vt:variant>
      <vt:variant>
        <vt:lpwstr/>
      </vt:variant>
      <vt:variant>
        <vt:lpwstr>_Toc422742694</vt:lpwstr>
      </vt:variant>
      <vt:variant>
        <vt:i4>1638452</vt:i4>
      </vt:variant>
      <vt:variant>
        <vt:i4>500</vt:i4>
      </vt:variant>
      <vt:variant>
        <vt:i4>0</vt:i4>
      </vt:variant>
      <vt:variant>
        <vt:i4>5</vt:i4>
      </vt:variant>
      <vt:variant>
        <vt:lpwstr/>
      </vt:variant>
      <vt:variant>
        <vt:lpwstr>_Toc422742693</vt:lpwstr>
      </vt:variant>
      <vt:variant>
        <vt:i4>1638452</vt:i4>
      </vt:variant>
      <vt:variant>
        <vt:i4>494</vt:i4>
      </vt:variant>
      <vt:variant>
        <vt:i4>0</vt:i4>
      </vt:variant>
      <vt:variant>
        <vt:i4>5</vt:i4>
      </vt:variant>
      <vt:variant>
        <vt:lpwstr/>
      </vt:variant>
      <vt:variant>
        <vt:lpwstr>_Toc422742692</vt:lpwstr>
      </vt:variant>
      <vt:variant>
        <vt:i4>1638452</vt:i4>
      </vt:variant>
      <vt:variant>
        <vt:i4>488</vt:i4>
      </vt:variant>
      <vt:variant>
        <vt:i4>0</vt:i4>
      </vt:variant>
      <vt:variant>
        <vt:i4>5</vt:i4>
      </vt:variant>
      <vt:variant>
        <vt:lpwstr/>
      </vt:variant>
      <vt:variant>
        <vt:lpwstr>_Toc422742691</vt:lpwstr>
      </vt:variant>
      <vt:variant>
        <vt:i4>1638452</vt:i4>
      </vt:variant>
      <vt:variant>
        <vt:i4>482</vt:i4>
      </vt:variant>
      <vt:variant>
        <vt:i4>0</vt:i4>
      </vt:variant>
      <vt:variant>
        <vt:i4>5</vt:i4>
      </vt:variant>
      <vt:variant>
        <vt:lpwstr/>
      </vt:variant>
      <vt:variant>
        <vt:lpwstr>_Toc422742690</vt:lpwstr>
      </vt:variant>
      <vt:variant>
        <vt:i4>1572916</vt:i4>
      </vt:variant>
      <vt:variant>
        <vt:i4>476</vt:i4>
      </vt:variant>
      <vt:variant>
        <vt:i4>0</vt:i4>
      </vt:variant>
      <vt:variant>
        <vt:i4>5</vt:i4>
      </vt:variant>
      <vt:variant>
        <vt:lpwstr/>
      </vt:variant>
      <vt:variant>
        <vt:lpwstr>_Toc422742689</vt:lpwstr>
      </vt:variant>
      <vt:variant>
        <vt:i4>1572916</vt:i4>
      </vt:variant>
      <vt:variant>
        <vt:i4>470</vt:i4>
      </vt:variant>
      <vt:variant>
        <vt:i4>0</vt:i4>
      </vt:variant>
      <vt:variant>
        <vt:i4>5</vt:i4>
      </vt:variant>
      <vt:variant>
        <vt:lpwstr/>
      </vt:variant>
      <vt:variant>
        <vt:lpwstr>_Toc422742688</vt:lpwstr>
      </vt:variant>
      <vt:variant>
        <vt:i4>1572916</vt:i4>
      </vt:variant>
      <vt:variant>
        <vt:i4>464</vt:i4>
      </vt:variant>
      <vt:variant>
        <vt:i4>0</vt:i4>
      </vt:variant>
      <vt:variant>
        <vt:i4>5</vt:i4>
      </vt:variant>
      <vt:variant>
        <vt:lpwstr/>
      </vt:variant>
      <vt:variant>
        <vt:lpwstr>_Toc422742687</vt:lpwstr>
      </vt:variant>
      <vt:variant>
        <vt:i4>1572916</vt:i4>
      </vt:variant>
      <vt:variant>
        <vt:i4>458</vt:i4>
      </vt:variant>
      <vt:variant>
        <vt:i4>0</vt:i4>
      </vt:variant>
      <vt:variant>
        <vt:i4>5</vt:i4>
      </vt:variant>
      <vt:variant>
        <vt:lpwstr/>
      </vt:variant>
      <vt:variant>
        <vt:lpwstr>_Toc422742686</vt:lpwstr>
      </vt:variant>
      <vt:variant>
        <vt:i4>1572916</vt:i4>
      </vt:variant>
      <vt:variant>
        <vt:i4>452</vt:i4>
      </vt:variant>
      <vt:variant>
        <vt:i4>0</vt:i4>
      </vt:variant>
      <vt:variant>
        <vt:i4>5</vt:i4>
      </vt:variant>
      <vt:variant>
        <vt:lpwstr/>
      </vt:variant>
      <vt:variant>
        <vt:lpwstr>_Toc422742685</vt:lpwstr>
      </vt:variant>
      <vt:variant>
        <vt:i4>1572916</vt:i4>
      </vt:variant>
      <vt:variant>
        <vt:i4>446</vt:i4>
      </vt:variant>
      <vt:variant>
        <vt:i4>0</vt:i4>
      </vt:variant>
      <vt:variant>
        <vt:i4>5</vt:i4>
      </vt:variant>
      <vt:variant>
        <vt:lpwstr/>
      </vt:variant>
      <vt:variant>
        <vt:lpwstr>_Toc422742684</vt:lpwstr>
      </vt:variant>
      <vt:variant>
        <vt:i4>1572916</vt:i4>
      </vt:variant>
      <vt:variant>
        <vt:i4>440</vt:i4>
      </vt:variant>
      <vt:variant>
        <vt:i4>0</vt:i4>
      </vt:variant>
      <vt:variant>
        <vt:i4>5</vt:i4>
      </vt:variant>
      <vt:variant>
        <vt:lpwstr/>
      </vt:variant>
      <vt:variant>
        <vt:lpwstr>_Toc422742683</vt:lpwstr>
      </vt:variant>
      <vt:variant>
        <vt:i4>1572916</vt:i4>
      </vt:variant>
      <vt:variant>
        <vt:i4>434</vt:i4>
      </vt:variant>
      <vt:variant>
        <vt:i4>0</vt:i4>
      </vt:variant>
      <vt:variant>
        <vt:i4>5</vt:i4>
      </vt:variant>
      <vt:variant>
        <vt:lpwstr/>
      </vt:variant>
      <vt:variant>
        <vt:lpwstr>_Toc422742682</vt:lpwstr>
      </vt:variant>
      <vt:variant>
        <vt:i4>1572916</vt:i4>
      </vt:variant>
      <vt:variant>
        <vt:i4>428</vt:i4>
      </vt:variant>
      <vt:variant>
        <vt:i4>0</vt:i4>
      </vt:variant>
      <vt:variant>
        <vt:i4>5</vt:i4>
      </vt:variant>
      <vt:variant>
        <vt:lpwstr/>
      </vt:variant>
      <vt:variant>
        <vt:lpwstr>_Toc422742681</vt:lpwstr>
      </vt:variant>
      <vt:variant>
        <vt:i4>1572916</vt:i4>
      </vt:variant>
      <vt:variant>
        <vt:i4>422</vt:i4>
      </vt:variant>
      <vt:variant>
        <vt:i4>0</vt:i4>
      </vt:variant>
      <vt:variant>
        <vt:i4>5</vt:i4>
      </vt:variant>
      <vt:variant>
        <vt:lpwstr/>
      </vt:variant>
      <vt:variant>
        <vt:lpwstr>_Toc422742680</vt:lpwstr>
      </vt:variant>
      <vt:variant>
        <vt:i4>1507380</vt:i4>
      </vt:variant>
      <vt:variant>
        <vt:i4>416</vt:i4>
      </vt:variant>
      <vt:variant>
        <vt:i4>0</vt:i4>
      </vt:variant>
      <vt:variant>
        <vt:i4>5</vt:i4>
      </vt:variant>
      <vt:variant>
        <vt:lpwstr/>
      </vt:variant>
      <vt:variant>
        <vt:lpwstr>_Toc422742679</vt:lpwstr>
      </vt:variant>
      <vt:variant>
        <vt:i4>1507380</vt:i4>
      </vt:variant>
      <vt:variant>
        <vt:i4>410</vt:i4>
      </vt:variant>
      <vt:variant>
        <vt:i4>0</vt:i4>
      </vt:variant>
      <vt:variant>
        <vt:i4>5</vt:i4>
      </vt:variant>
      <vt:variant>
        <vt:lpwstr/>
      </vt:variant>
      <vt:variant>
        <vt:lpwstr>_Toc422742678</vt:lpwstr>
      </vt:variant>
      <vt:variant>
        <vt:i4>1507380</vt:i4>
      </vt:variant>
      <vt:variant>
        <vt:i4>404</vt:i4>
      </vt:variant>
      <vt:variant>
        <vt:i4>0</vt:i4>
      </vt:variant>
      <vt:variant>
        <vt:i4>5</vt:i4>
      </vt:variant>
      <vt:variant>
        <vt:lpwstr/>
      </vt:variant>
      <vt:variant>
        <vt:lpwstr>_Toc422742677</vt:lpwstr>
      </vt:variant>
      <vt:variant>
        <vt:i4>1507380</vt:i4>
      </vt:variant>
      <vt:variant>
        <vt:i4>398</vt:i4>
      </vt:variant>
      <vt:variant>
        <vt:i4>0</vt:i4>
      </vt:variant>
      <vt:variant>
        <vt:i4>5</vt:i4>
      </vt:variant>
      <vt:variant>
        <vt:lpwstr/>
      </vt:variant>
      <vt:variant>
        <vt:lpwstr>_Toc422742676</vt:lpwstr>
      </vt:variant>
      <vt:variant>
        <vt:i4>1507380</vt:i4>
      </vt:variant>
      <vt:variant>
        <vt:i4>392</vt:i4>
      </vt:variant>
      <vt:variant>
        <vt:i4>0</vt:i4>
      </vt:variant>
      <vt:variant>
        <vt:i4>5</vt:i4>
      </vt:variant>
      <vt:variant>
        <vt:lpwstr/>
      </vt:variant>
      <vt:variant>
        <vt:lpwstr>_Toc422742675</vt:lpwstr>
      </vt:variant>
      <vt:variant>
        <vt:i4>1507380</vt:i4>
      </vt:variant>
      <vt:variant>
        <vt:i4>386</vt:i4>
      </vt:variant>
      <vt:variant>
        <vt:i4>0</vt:i4>
      </vt:variant>
      <vt:variant>
        <vt:i4>5</vt:i4>
      </vt:variant>
      <vt:variant>
        <vt:lpwstr/>
      </vt:variant>
      <vt:variant>
        <vt:lpwstr>_Toc422742674</vt:lpwstr>
      </vt:variant>
      <vt:variant>
        <vt:i4>1507380</vt:i4>
      </vt:variant>
      <vt:variant>
        <vt:i4>380</vt:i4>
      </vt:variant>
      <vt:variant>
        <vt:i4>0</vt:i4>
      </vt:variant>
      <vt:variant>
        <vt:i4>5</vt:i4>
      </vt:variant>
      <vt:variant>
        <vt:lpwstr/>
      </vt:variant>
      <vt:variant>
        <vt:lpwstr>_Toc422742673</vt:lpwstr>
      </vt:variant>
      <vt:variant>
        <vt:i4>1507380</vt:i4>
      </vt:variant>
      <vt:variant>
        <vt:i4>374</vt:i4>
      </vt:variant>
      <vt:variant>
        <vt:i4>0</vt:i4>
      </vt:variant>
      <vt:variant>
        <vt:i4>5</vt:i4>
      </vt:variant>
      <vt:variant>
        <vt:lpwstr/>
      </vt:variant>
      <vt:variant>
        <vt:lpwstr>_Toc422742672</vt:lpwstr>
      </vt:variant>
      <vt:variant>
        <vt:i4>1507380</vt:i4>
      </vt:variant>
      <vt:variant>
        <vt:i4>368</vt:i4>
      </vt:variant>
      <vt:variant>
        <vt:i4>0</vt:i4>
      </vt:variant>
      <vt:variant>
        <vt:i4>5</vt:i4>
      </vt:variant>
      <vt:variant>
        <vt:lpwstr/>
      </vt:variant>
      <vt:variant>
        <vt:lpwstr>_Toc422742671</vt:lpwstr>
      </vt:variant>
      <vt:variant>
        <vt:i4>1507380</vt:i4>
      </vt:variant>
      <vt:variant>
        <vt:i4>362</vt:i4>
      </vt:variant>
      <vt:variant>
        <vt:i4>0</vt:i4>
      </vt:variant>
      <vt:variant>
        <vt:i4>5</vt:i4>
      </vt:variant>
      <vt:variant>
        <vt:lpwstr/>
      </vt:variant>
      <vt:variant>
        <vt:lpwstr>_Toc422742670</vt:lpwstr>
      </vt:variant>
      <vt:variant>
        <vt:i4>1441844</vt:i4>
      </vt:variant>
      <vt:variant>
        <vt:i4>356</vt:i4>
      </vt:variant>
      <vt:variant>
        <vt:i4>0</vt:i4>
      </vt:variant>
      <vt:variant>
        <vt:i4>5</vt:i4>
      </vt:variant>
      <vt:variant>
        <vt:lpwstr/>
      </vt:variant>
      <vt:variant>
        <vt:lpwstr>_Toc422742669</vt:lpwstr>
      </vt:variant>
      <vt:variant>
        <vt:i4>1441844</vt:i4>
      </vt:variant>
      <vt:variant>
        <vt:i4>350</vt:i4>
      </vt:variant>
      <vt:variant>
        <vt:i4>0</vt:i4>
      </vt:variant>
      <vt:variant>
        <vt:i4>5</vt:i4>
      </vt:variant>
      <vt:variant>
        <vt:lpwstr/>
      </vt:variant>
      <vt:variant>
        <vt:lpwstr>_Toc422742668</vt:lpwstr>
      </vt:variant>
      <vt:variant>
        <vt:i4>1441844</vt:i4>
      </vt:variant>
      <vt:variant>
        <vt:i4>344</vt:i4>
      </vt:variant>
      <vt:variant>
        <vt:i4>0</vt:i4>
      </vt:variant>
      <vt:variant>
        <vt:i4>5</vt:i4>
      </vt:variant>
      <vt:variant>
        <vt:lpwstr/>
      </vt:variant>
      <vt:variant>
        <vt:lpwstr>_Toc422742667</vt:lpwstr>
      </vt:variant>
      <vt:variant>
        <vt:i4>1441844</vt:i4>
      </vt:variant>
      <vt:variant>
        <vt:i4>338</vt:i4>
      </vt:variant>
      <vt:variant>
        <vt:i4>0</vt:i4>
      </vt:variant>
      <vt:variant>
        <vt:i4>5</vt:i4>
      </vt:variant>
      <vt:variant>
        <vt:lpwstr/>
      </vt:variant>
      <vt:variant>
        <vt:lpwstr>_Toc422742666</vt:lpwstr>
      </vt:variant>
      <vt:variant>
        <vt:i4>1441844</vt:i4>
      </vt:variant>
      <vt:variant>
        <vt:i4>332</vt:i4>
      </vt:variant>
      <vt:variant>
        <vt:i4>0</vt:i4>
      </vt:variant>
      <vt:variant>
        <vt:i4>5</vt:i4>
      </vt:variant>
      <vt:variant>
        <vt:lpwstr/>
      </vt:variant>
      <vt:variant>
        <vt:lpwstr>_Toc422742665</vt:lpwstr>
      </vt:variant>
      <vt:variant>
        <vt:i4>1441844</vt:i4>
      </vt:variant>
      <vt:variant>
        <vt:i4>326</vt:i4>
      </vt:variant>
      <vt:variant>
        <vt:i4>0</vt:i4>
      </vt:variant>
      <vt:variant>
        <vt:i4>5</vt:i4>
      </vt:variant>
      <vt:variant>
        <vt:lpwstr/>
      </vt:variant>
      <vt:variant>
        <vt:lpwstr>_Toc422742664</vt:lpwstr>
      </vt:variant>
      <vt:variant>
        <vt:i4>1441844</vt:i4>
      </vt:variant>
      <vt:variant>
        <vt:i4>320</vt:i4>
      </vt:variant>
      <vt:variant>
        <vt:i4>0</vt:i4>
      </vt:variant>
      <vt:variant>
        <vt:i4>5</vt:i4>
      </vt:variant>
      <vt:variant>
        <vt:lpwstr/>
      </vt:variant>
      <vt:variant>
        <vt:lpwstr>_Toc422742663</vt:lpwstr>
      </vt:variant>
      <vt:variant>
        <vt:i4>1441844</vt:i4>
      </vt:variant>
      <vt:variant>
        <vt:i4>314</vt:i4>
      </vt:variant>
      <vt:variant>
        <vt:i4>0</vt:i4>
      </vt:variant>
      <vt:variant>
        <vt:i4>5</vt:i4>
      </vt:variant>
      <vt:variant>
        <vt:lpwstr/>
      </vt:variant>
      <vt:variant>
        <vt:lpwstr>_Toc422742662</vt:lpwstr>
      </vt:variant>
      <vt:variant>
        <vt:i4>1441844</vt:i4>
      </vt:variant>
      <vt:variant>
        <vt:i4>308</vt:i4>
      </vt:variant>
      <vt:variant>
        <vt:i4>0</vt:i4>
      </vt:variant>
      <vt:variant>
        <vt:i4>5</vt:i4>
      </vt:variant>
      <vt:variant>
        <vt:lpwstr/>
      </vt:variant>
      <vt:variant>
        <vt:lpwstr>_Toc422742661</vt:lpwstr>
      </vt:variant>
      <vt:variant>
        <vt:i4>1441844</vt:i4>
      </vt:variant>
      <vt:variant>
        <vt:i4>302</vt:i4>
      </vt:variant>
      <vt:variant>
        <vt:i4>0</vt:i4>
      </vt:variant>
      <vt:variant>
        <vt:i4>5</vt:i4>
      </vt:variant>
      <vt:variant>
        <vt:lpwstr/>
      </vt:variant>
      <vt:variant>
        <vt:lpwstr>_Toc422742660</vt:lpwstr>
      </vt:variant>
      <vt:variant>
        <vt:i4>1376308</vt:i4>
      </vt:variant>
      <vt:variant>
        <vt:i4>296</vt:i4>
      </vt:variant>
      <vt:variant>
        <vt:i4>0</vt:i4>
      </vt:variant>
      <vt:variant>
        <vt:i4>5</vt:i4>
      </vt:variant>
      <vt:variant>
        <vt:lpwstr/>
      </vt:variant>
      <vt:variant>
        <vt:lpwstr>_Toc422742659</vt:lpwstr>
      </vt:variant>
      <vt:variant>
        <vt:i4>1376308</vt:i4>
      </vt:variant>
      <vt:variant>
        <vt:i4>290</vt:i4>
      </vt:variant>
      <vt:variant>
        <vt:i4>0</vt:i4>
      </vt:variant>
      <vt:variant>
        <vt:i4>5</vt:i4>
      </vt:variant>
      <vt:variant>
        <vt:lpwstr/>
      </vt:variant>
      <vt:variant>
        <vt:lpwstr>_Toc422742658</vt:lpwstr>
      </vt:variant>
      <vt:variant>
        <vt:i4>1376308</vt:i4>
      </vt:variant>
      <vt:variant>
        <vt:i4>284</vt:i4>
      </vt:variant>
      <vt:variant>
        <vt:i4>0</vt:i4>
      </vt:variant>
      <vt:variant>
        <vt:i4>5</vt:i4>
      </vt:variant>
      <vt:variant>
        <vt:lpwstr/>
      </vt:variant>
      <vt:variant>
        <vt:lpwstr>_Toc422742657</vt:lpwstr>
      </vt:variant>
      <vt:variant>
        <vt:i4>1376308</vt:i4>
      </vt:variant>
      <vt:variant>
        <vt:i4>278</vt:i4>
      </vt:variant>
      <vt:variant>
        <vt:i4>0</vt:i4>
      </vt:variant>
      <vt:variant>
        <vt:i4>5</vt:i4>
      </vt:variant>
      <vt:variant>
        <vt:lpwstr/>
      </vt:variant>
      <vt:variant>
        <vt:lpwstr>_Toc422742656</vt:lpwstr>
      </vt:variant>
      <vt:variant>
        <vt:i4>1376308</vt:i4>
      </vt:variant>
      <vt:variant>
        <vt:i4>272</vt:i4>
      </vt:variant>
      <vt:variant>
        <vt:i4>0</vt:i4>
      </vt:variant>
      <vt:variant>
        <vt:i4>5</vt:i4>
      </vt:variant>
      <vt:variant>
        <vt:lpwstr/>
      </vt:variant>
      <vt:variant>
        <vt:lpwstr>_Toc422742655</vt:lpwstr>
      </vt:variant>
      <vt:variant>
        <vt:i4>1376308</vt:i4>
      </vt:variant>
      <vt:variant>
        <vt:i4>266</vt:i4>
      </vt:variant>
      <vt:variant>
        <vt:i4>0</vt:i4>
      </vt:variant>
      <vt:variant>
        <vt:i4>5</vt:i4>
      </vt:variant>
      <vt:variant>
        <vt:lpwstr/>
      </vt:variant>
      <vt:variant>
        <vt:lpwstr>_Toc422742654</vt:lpwstr>
      </vt:variant>
      <vt:variant>
        <vt:i4>1376308</vt:i4>
      </vt:variant>
      <vt:variant>
        <vt:i4>260</vt:i4>
      </vt:variant>
      <vt:variant>
        <vt:i4>0</vt:i4>
      </vt:variant>
      <vt:variant>
        <vt:i4>5</vt:i4>
      </vt:variant>
      <vt:variant>
        <vt:lpwstr/>
      </vt:variant>
      <vt:variant>
        <vt:lpwstr>_Toc422742653</vt:lpwstr>
      </vt:variant>
      <vt:variant>
        <vt:i4>1376308</vt:i4>
      </vt:variant>
      <vt:variant>
        <vt:i4>254</vt:i4>
      </vt:variant>
      <vt:variant>
        <vt:i4>0</vt:i4>
      </vt:variant>
      <vt:variant>
        <vt:i4>5</vt:i4>
      </vt:variant>
      <vt:variant>
        <vt:lpwstr/>
      </vt:variant>
      <vt:variant>
        <vt:lpwstr>_Toc422742652</vt:lpwstr>
      </vt:variant>
      <vt:variant>
        <vt:i4>1376308</vt:i4>
      </vt:variant>
      <vt:variant>
        <vt:i4>248</vt:i4>
      </vt:variant>
      <vt:variant>
        <vt:i4>0</vt:i4>
      </vt:variant>
      <vt:variant>
        <vt:i4>5</vt:i4>
      </vt:variant>
      <vt:variant>
        <vt:lpwstr/>
      </vt:variant>
      <vt:variant>
        <vt:lpwstr>_Toc422742651</vt:lpwstr>
      </vt:variant>
      <vt:variant>
        <vt:i4>1376308</vt:i4>
      </vt:variant>
      <vt:variant>
        <vt:i4>242</vt:i4>
      </vt:variant>
      <vt:variant>
        <vt:i4>0</vt:i4>
      </vt:variant>
      <vt:variant>
        <vt:i4>5</vt:i4>
      </vt:variant>
      <vt:variant>
        <vt:lpwstr/>
      </vt:variant>
      <vt:variant>
        <vt:lpwstr>_Toc422742650</vt:lpwstr>
      </vt:variant>
      <vt:variant>
        <vt:i4>1310772</vt:i4>
      </vt:variant>
      <vt:variant>
        <vt:i4>236</vt:i4>
      </vt:variant>
      <vt:variant>
        <vt:i4>0</vt:i4>
      </vt:variant>
      <vt:variant>
        <vt:i4>5</vt:i4>
      </vt:variant>
      <vt:variant>
        <vt:lpwstr/>
      </vt:variant>
      <vt:variant>
        <vt:lpwstr>_Toc422742649</vt:lpwstr>
      </vt:variant>
      <vt:variant>
        <vt:i4>1310772</vt:i4>
      </vt:variant>
      <vt:variant>
        <vt:i4>230</vt:i4>
      </vt:variant>
      <vt:variant>
        <vt:i4>0</vt:i4>
      </vt:variant>
      <vt:variant>
        <vt:i4>5</vt:i4>
      </vt:variant>
      <vt:variant>
        <vt:lpwstr/>
      </vt:variant>
      <vt:variant>
        <vt:lpwstr>_Toc422742648</vt:lpwstr>
      </vt:variant>
      <vt:variant>
        <vt:i4>1310772</vt:i4>
      </vt:variant>
      <vt:variant>
        <vt:i4>224</vt:i4>
      </vt:variant>
      <vt:variant>
        <vt:i4>0</vt:i4>
      </vt:variant>
      <vt:variant>
        <vt:i4>5</vt:i4>
      </vt:variant>
      <vt:variant>
        <vt:lpwstr/>
      </vt:variant>
      <vt:variant>
        <vt:lpwstr>_Toc422742647</vt:lpwstr>
      </vt:variant>
      <vt:variant>
        <vt:i4>1310772</vt:i4>
      </vt:variant>
      <vt:variant>
        <vt:i4>218</vt:i4>
      </vt:variant>
      <vt:variant>
        <vt:i4>0</vt:i4>
      </vt:variant>
      <vt:variant>
        <vt:i4>5</vt:i4>
      </vt:variant>
      <vt:variant>
        <vt:lpwstr/>
      </vt:variant>
      <vt:variant>
        <vt:lpwstr>_Toc422742646</vt:lpwstr>
      </vt:variant>
      <vt:variant>
        <vt:i4>1310772</vt:i4>
      </vt:variant>
      <vt:variant>
        <vt:i4>212</vt:i4>
      </vt:variant>
      <vt:variant>
        <vt:i4>0</vt:i4>
      </vt:variant>
      <vt:variant>
        <vt:i4>5</vt:i4>
      </vt:variant>
      <vt:variant>
        <vt:lpwstr/>
      </vt:variant>
      <vt:variant>
        <vt:lpwstr>_Toc422742645</vt:lpwstr>
      </vt:variant>
      <vt:variant>
        <vt:i4>1310772</vt:i4>
      </vt:variant>
      <vt:variant>
        <vt:i4>206</vt:i4>
      </vt:variant>
      <vt:variant>
        <vt:i4>0</vt:i4>
      </vt:variant>
      <vt:variant>
        <vt:i4>5</vt:i4>
      </vt:variant>
      <vt:variant>
        <vt:lpwstr/>
      </vt:variant>
      <vt:variant>
        <vt:lpwstr>_Toc422742644</vt:lpwstr>
      </vt:variant>
      <vt:variant>
        <vt:i4>1310772</vt:i4>
      </vt:variant>
      <vt:variant>
        <vt:i4>200</vt:i4>
      </vt:variant>
      <vt:variant>
        <vt:i4>0</vt:i4>
      </vt:variant>
      <vt:variant>
        <vt:i4>5</vt:i4>
      </vt:variant>
      <vt:variant>
        <vt:lpwstr/>
      </vt:variant>
      <vt:variant>
        <vt:lpwstr>_Toc422742643</vt:lpwstr>
      </vt:variant>
      <vt:variant>
        <vt:i4>1310772</vt:i4>
      </vt:variant>
      <vt:variant>
        <vt:i4>194</vt:i4>
      </vt:variant>
      <vt:variant>
        <vt:i4>0</vt:i4>
      </vt:variant>
      <vt:variant>
        <vt:i4>5</vt:i4>
      </vt:variant>
      <vt:variant>
        <vt:lpwstr/>
      </vt:variant>
      <vt:variant>
        <vt:lpwstr>_Toc422742642</vt:lpwstr>
      </vt:variant>
      <vt:variant>
        <vt:i4>1310772</vt:i4>
      </vt:variant>
      <vt:variant>
        <vt:i4>188</vt:i4>
      </vt:variant>
      <vt:variant>
        <vt:i4>0</vt:i4>
      </vt:variant>
      <vt:variant>
        <vt:i4>5</vt:i4>
      </vt:variant>
      <vt:variant>
        <vt:lpwstr/>
      </vt:variant>
      <vt:variant>
        <vt:lpwstr>_Toc422742641</vt:lpwstr>
      </vt:variant>
      <vt:variant>
        <vt:i4>1310772</vt:i4>
      </vt:variant>
      <vt:variant>
        <vt:i4>182</vt:i4>
      </vt:variant>
      <vt:variant>
        <vt:i4>0</vt:i4>
      </vt:variant>
      <vt:variant>
        <vt:i4>5</vt:i4>
      </vt:variant>
      <vt:variant>
        <vt:lpwstr/>
      </vt:variant>
      <vt:variant>
        <vt:lpwstr>_Toc422742640</vt:lpwstr>
      </vt:variant>
      <vt:variant>
        <vt:i4>1245236</vt:i4>
      </vt:variant>
      <vt:variant>
        <vt:i4>176</vt:i4>
      </vt:variant>
      <vt:variant>
        <vt:i4>0</vt:i4>
      </vt:variant>
      <vt:variant>
        <vt:i4>5</vt:i4>
      </vt:variant>
      <vt:variant>
        <vt:lpwstr/>
      </vt:variant>
      <vt:variant>
        <vt:lpwstr>_Toc422742639</vt:lpwstr>
      </vt:variant>
      <vt:variant>
        <vt:i4>1245236</vt:i4>
      </vt:variant>
      <vt:variant>
        <vt:i4>170</vt:i4>
      </vt:variant>
      <vt:variant>
        <vt:i4>0</vt:i4>
      </vt:variant>
      <vt:variant>
        <vt:i4>5</vt:i4>
      </vt:variant>
      <vt:variant>
        <vt:lpwstr/>
      </vt:variant>
      <vt:variant>
        <vt:lpwstr>_Toc422742638</vt:lpwstr>
      </vt:variant>
      <vt:variant>
        <vt:i4>1245236</vt:i4>
      </vt:variant>
      <vt:variant>
        <vt:i4>164</vt:i4>
      </vt:variant>
      <vt:variant>
        <vt:i4>0</vt:i4>
      </vt:variant>
      <vt:variant>
        <vt:i4>5</vt:i4>
      </vt:variant>
      <vt:variant>
        <vt:lpwstr/>
      </vt:variant>
      <vt:variant>
        <vt:lpwstr>_Toc422742637</vt:lpwstr>
      </vt:variant>
      <vt:variant>
        <vt:i4>1245236</vt:i4>
      </vt:variant>
      <vt:variant>
        <vt:i4>158</vt:i4>
      </vt:variant>
      <vt:variant>
        <vt:i4>0</vt:i4>
      </vt:variant>
      <vt:variant>
        <vt:i4>5</vt:i4>
      </vt:variant>
      <vt:variant>
        <vt:lpwstr/>
      </vt:variant>
      <vt:variant>
        <vt:lpwstr>_Toc422742636</vt:lpwstr>
      </vt:variant>
      <vt:variant>
        <vt:i4>1245236</vt:i4>
      </vt:variant>
      <vt:variant>
        <vt:i4>152</vt:i4>
      </vt:variant>
      <vt:variant>
        <vt:i4>0</vt:i4>
      </vt:variant>
      <vt:variant>
        <vt:i4>5</vt:i4>
      </vt:variant>
      <vt:variant>
        <vt:lpwstr/>
      </vt:variant>
      <vt:variant>
        <vt:lpwstr>_Toc422742635</vt:lpwstr>
      </vt:variant>
      <vt:variant>
        <vt:i4>1245236</vt:i4>
      </vt:variant>
      <vt:variant>
        <vt:i4>146</vt:i4>
      </vt:variant>
      <vt:variant>
        <vt:i4>0</vt:i4>
      </vt:variant>
      <vt:variant>
        <vt:i4>5</vt:i4>
      </vt:variant>
      <vt:variant>
        <vt:lpwstr/>
      </vt:variant>
      <vt:variant>
        <vt:lpwstr>_Toc422742634</vt:lpwstr>
      </vt:variant>
      <vt:variant>
        <vt:i4>1245236</vt:i4>
      </vt:variant>
      <vt:variant>
        <vt:i4>140</vt:i4>
      </vt:variant>
      <vt:variant>
        <vt:i4>0</vt:i4>
      </vt:variant>
      <vt:variant>
        <vt:i4>5</vt:i4>
      </vt:variant>
      <vt:variant>
        <vt:lpwstr/>
      </vt:variant>
      <vt:variant>
        <vt:lpwstr>_Toc422742633</vt:lpwstr>
      </vt:variant>
      <vt:variant>
        <vt:i4>1245236</vt:i4>
      </vt:variant>
      <vt:variant>
        <vt:i4>134</vt:i4>
      </vt:variant>
      <vt:variant>
        <vt:i4>0</vt:i4>
      </vt:variant>
      <vt:variant>
        <vt:i4>5</vt:i4>
      </vt:variant>
      <vt:variant>
        <vt:lpwstr/>
      </vt:variant>
      <vt:variant>
        <vt:lpwstr>_Toc422742632</vt:lpwstr>
      </vt:variant>
      <vt:variant>
        <vt:i4>1245236</vt:i4>
      </vt:variant>
      <vt:variant>
        <vt:i4>128</vt:i4>
      </vt:variant>
      <vt:variant>
        <vt:i4>0</vt:i4>
      </vt:variant>
      <vt:variant>
        <vt:i4>5</vt:i4>
      </vt:variant>
      <vt:variant>
        <vt:lpwstr/>
      </vt:variant>
      <vt:variant>
        <vt:lpwstr>_Toc422742631</vt:lpwstr>
      </vt:variant>
      <vt:variant>
        <vt:i4>1245236</vt:i4>
      </vt:variant>
      <vt:variant>
        <vt:i4>122</vt:i4>
      </vt:variant>
      <vt:variant>
        <vt:i4>0</vt:i4>
      </vt:variant>
      <vt:variant>
        <vt:i4>5</vt:i4>
      </vt:variant>
      <vt:variant>
        <vt:lpwstr/>
      </vt:variant>
      <vt:variant>
        <vt:lpwstr>_Toc422742630</vt:lpwstr>
      </vt:variant>
      <vt:variant>
        <vt:i4>1179700</vt:i4>
      </vt:variant>
      <vt:variant>
        <vt:i4>116</vt:i4>
      </vt:variant>
      <vt:variant>
        <vt:i4>0</vt:i4>
      </vt:variant>
      <vt:variant>
        <vt:i4>5</vt:i4>
      </vt:variant>
      <vt:variant>
        <vt:lpwstr/>
      </vt:variant>
      <vt:variant>
        <vt:lpwstr>_Toc422742629</vt:lpwstr>
      </vt:variant>
      <vt:variant>
        <vt:i4>1179700</vt:i4>
      </vt:variant>
      <vt:variant>
        <vt:i4>110</vt:i4>
      </vt:variant>
      <vt:variant>
        <vt:i4>0</vt:i4>
      </vt:variant>
      <vt:variant>
        <vt:i4>5</vt:i4>
      </vt:variant>
      <vt:variant>
        <vt:lpwstr/>
      </vt:variant>
      <vt:variant>
        <vt:lpwstr>_Toc422742628</vt:lpwstr>
      </vt:variant>
      <vt:variant>
        <vt:i4>1179700</vt:i4>
      </vt:variant>
      <vt:variant>
        <vt:i4>104</vt:i4>
      </vt:variant>
      <vt:variant>
        <vt:i4>0</vt:i4>
      </vt:variant>
      <vt:variant>
        <vt:i4>5</vt:i4>
      </vt:variant>
      <vt:variant>
        <vt:lpwstr/>
      </vt:variant>
      <vt:variant>
        <vt:lpwstr>_Toc422742627</vt:lpwstr>
      </vt:variant>
      <vt:variant>
        <vt:i4>1179700</vt:i4>
      </vt:variant>
      <vt:variant>
        <vt:i4>98</vt:i4>
      </vt:variant>
      <vt:variant>
        <vt:i4>0</vt:i4>
      </vt:variant>
      <vt:variant>
        <vt:i4>5</vt:i4>
      </vt:variant>
      <vt:variant>
        <vt:lpwstr/>
      </vt:variant>
      <vt:variant>
        <vt:lpwstr>_Toc422742626</vt:lpwstr>
      </vt:variant>
      <vt:variant>
        <vt:i4>1179700</vt:i4>
      </vt:variant>
      <vt:variant>
        <vt:i4>92</vt:i4>
      </vt:variant>
      <vt:variant>
        <vt:i4>0</vt:i4>
      </vt:variant>
      <vt:variant>
        <vt:i4>5</vt:i4>
      </vt:variant>
      <vt:variant>
        <vt:lpwstr/>
      </vt:variant>
      <vt:variant>
        <vt:lpwstr>_Toc422742625</vt:lpwstr>
      </vt:variant>
      <vt:variant>
        <vt:i4>1179700</vt:i4>
      </vt:variant>
      <vt:variant>
        <vt:i4>86</vt:i4>
      </vt:variant>
      <vt:variant>
        <vt:i4>0</vt:i4>
      </vt:variant>
      <vt:variant>
        <vt:i4>5</vt:i4>
      </vt:variant>
      <vt:variant>
        <vt:lpwstr/>
      </vt:variant>
      <vt:variant>
        <vt:lpwstr>_Toc422742624</vt:lpwstr>
      </vt:variant>
      <vt:variant>
        <vt:i4>1179700</vt:i4>
      </vt:variant>
      <vt:variant>
        <vt:i4>80</vt:i4>
      </vt:variant>
      <vt:variant>
        <vt:i4>0</vt:i4>
      </vt:variant>
      <vt:variant>
        <vt:i4>5</vt:i4>
      </vt:variant>
      <vt:variant>
        <vt:lpwstr/>
      </vt:variant>
      <vt:variant>
        <vt:lpwstr>_Toc422742623</vt:lpwstr>
      </vt:variant>
      <vt:variant>
        <vt:i4>1179700</vt:i4>
      </vt:variant>
      <vt:variant>
        <vt:i4>74</vt:i4>
      </vt:variant>
      <vt:variant>
        <vt:i4>0</vt:i4>
      </vt:variant>
      <vt:variant>
        <vt:i4>5</vt:i4>
      </vt:variant>
      <vt:variant>
        <vt:lpwstr/>
      </vt:variant>
      <vt:variant>
        <vt:lpwstr>_Toc422742622</vt:lpwstr>
      </vt:variant>
      <vt:variant>
        <vt:i4>1179700</vt:i4>
      </vt:variant>
      <vt:variant>
        <vt:i4>68</vt:i4>
      </vt:variant>
      <vt:variant>
        <vt:i4>0</vt:i4>
      </vt:variant>
      <vt:variant>
        <vt:i4>5</vt:i4>
      </vt:variant>
      <vt:variant>
        <vt:lpwstr/>
      </vt:variant>
      <vt:variant>
        <vt:lpwstr>_Toc422742621</vt:lpwstr>
      </vt:variant>
      <vt:variant>
        <vt:i4>1179700</vt:i4>
      </vt:variant>
      <vt:variant>
        <vt:i4>62</vt:i4>
      </vt:variant>
      <vt:variant>
        <vt:i4>0</vt:i4>
      </vt:variant>
      <vt:variant>
        <vt:i4>5</vt:i4>
      </vt:variant>
      <vt:variant>
        <vt:lpwstr/>
      </vt:variant>
      <vt:variant>
        <vt:lpwstr>_Toc422742620</vt:lpwstr>
      </vt:variant>
      <vt:variant>
        <vt:i4>1114164</vt:i4>
      </vt:variant>
      <vt:variant>
        <vt:i4>56</vt:i4>
      </vt:variant>
      <vt:variant>
        <vt:i4>0</vt:i4>
      </vt:variant>
      <vt:variant>
        <vt:i4>5</vt:i4>
      </vt:variant>
      <vt:variant>
        <vt:lpwstr/>
      </vt:variant>
      <vt:variant>
        <vt:lpwstr>_Toc422742619</vt:lpwstr>
      </vt:variant>
      <vt:variant>
        <vt:i4>1114164</vt:i4>
      </vt:variant>
      <vt:variant>
        <vt:i4>50</vt:i4>
      </vt:variant>
      <vt:variant>
        <vt:i4>0</vt:i4>
      </vt:variant>
      <vt:variant>
        <vt:i4>5</vt:i4>
      </vt:variant>
      <vt:variant>
        <vt:lpwstr/>
      </vt:variant>
      <vt:variant>
        <vt:lpwstr>_Toc422742618</vt:lpwstr>
      </vt:variant>
      <vt:variant>
        <vt:i4>65579</vt:i4>
      </vt:variant>
      <vt:variant>
        <vt:i4>45</vt:i4>
      </vt:variant>
      <vt:variant>
        <vt:i4>0</vt:i4>
      </vt:variant>
      <vt:variant>
        <vt:i4>5</vt:i4>
      </vt:variant>
      <vt:variant>
        <vt:lpwstr/>
      </vt:variant>
      <vt:variant>
        <vt:lpwstr>p114_155</vt:lpwstr>
      </vt:variant>
      <vt:variant>
        <vt:i4>131114</vt:i4>
      </vt:variant>
      <vt:variant>
        <vt:i4>42</vt:i4>
      </vt:variant>
      <vt:variant>
        <vt:i4>0</vt:i4>
      </vt:variant>
      <vt:variant>
        <vt:i4>5</vt:i4>
      </vt:variant>
      <vt:variant>
        <vt:lpwstr/>
      </vt:variant>
      <vt:variant>
        <vt:lpwstr>p114_146</vt:lpwstr>
      </vt:variant>
      <vt:variant>
        <vt:i4>393262</vt:i4>
      </vt:variant>
      <vt:variant>
        <vt:i4>39</vt:i4>
      </vt:variant>
      <vt:variant>
        <vt:i4>0</vt:i4>
      </vt:variant>
      <vt:variant>
        <vt:i4>5</vt:i4>
      </vt:variant>
      <vt:variant>
        <vt:lpwstr/>
      </vt:variant>
      <vt:variant>
        <vt:lpwstr>p114_102</vt:lpwstr>
      </vt:variant>
      <vt:variant>
        <vt:i4>262190</vt:i4>
      </vt:variant>
      <vt:variant>
        <vt:i4>36</vt:i4>
      </vt:variant>
      <vt:variant>
        <vt:i4>0</vt:i4>
      </vt:variant>
      <vt:variant>
        <vt:i4>5</vt:i4>
      </vt:variant>
      <vt:variant>
        <vt:lpwstr/>
      </vt:variant>
      <vt:variant>
        <vt:lpwstr>p114_100</vt:lpwstr>
      </vt:variant>
      <vt:variant>
        <vt:i4>3997726</vt:i4>
      </vt:variant>
      <vt:variant>
        <vt:i4>33</vt:i4>
      </vt:variant>
      <vt:variant>
        <vt:i4>0</vt:i4>
      </vt:variant>
      <vt:variant>
        <vt:i4>5</vt:i4>
      </vt:variant>
      <vt:variant>
        <vt:lpwstr/>
      </vt:variant>
      <vt:variant>
        <vt:lpwstr>p114_82</vt:lpwstr>
      </vt:variant>
      <vt:variant>
        <vt:i4>3145758</vt:i4>
      </vt:variant>
      <vt:variant>
        <vt:i4>30</vt:i4>
      </vt:variant>
      <vt:variant>
        <vt:i4>0</vt:i4>
      </vt:variant>
      <vt:variant>
        <vt:i4>5</vt:i4>
      </vt:variant>
      <vt:variant>
        <vt:lpwstr/>
      </vt:variant>
      <vt:variant>
        <vt:lpwstr>p114_55</vt:lpwstr>
      </vt:variant>
      <vt:variant>
        <vt:i4>3211294</vt:i4>
      </vt:variant>
      <vt:variant>
        <vt:i4>27</vt:i4>
      </vt:variant>
      <vt:variant>
        <vt:i4>0</vt:i4>
      </vt:variant>
      <vt:variant>
        <vt:i4>5</vt:i4>
      </vt:variant>
      <vt:variant>
        <vt:lpwstr/>
      </vt:variant>
      <vt:variant>
        <vt:lpwstr>p114_49</vt:lpwstr>
      </vt:variant>
      <vt:variant>
        <vt:i4>3211294</vt:i4>
      </vt:variant>
      <vt:variant>
        <vt:i4>24</vt:i4>
      </vt:variant>
      <vt:variant>
        <vt:i4>0</vt:i4>
      </vt:variant>
      <vt:variant>
        <vt:i4>5</vt:i4>
      </vt:variant>
      <vt:variant>
        <vt:lpwstr/>
      </vt:variant>
      <vt:variant>
        <vt:lpwstr>p114_48</vt:lpwstr>
      </vt:variant>
      <vt:variant>
        <vt:i4>3538974</vt:i4>
      </vt:variant>
      <vt:variant>
        <vt:i4>21</vt:i4>
      </vt:variant>
      <vt:variant>
        <vt:i4>0</vt:i4>
      </vt:variant>
      <vt:variant>
        <vt:i4>5</vt:i4>
      </vt:variant>
      <vt:variant>
        <vt:lpwstr/>
      </vt:variant>
      <vt:variant>
        <vt:lpwstr>p114_38</vt:lpwstr>
      </vt:variant>
      <vt:variant>
        <vt:i4>3604510</vt:i4>
      </vt:variant>
      <vt:variant>
        <vt:i4>18</vt:i4>
      </vt:variant>
      <vt:variant>
        <vt:i4>0</vt:i4>
      </vt:variant>
      <vt:variant>
        <vt:i4>5</vt:i4>
      </vt:variant>
      <vt:variant>
        <vt:lpwstr/>
      </vt:variant>
      <vt:variant>
        <vt:lpwstr>p114_29</vt:lpwstr>
      </vt:variant>
      <vt:variant>
        <vt:i4>3538974</vt:i4>
      </vt:variant>
      <vt:variant>
        <vt:i4>15</vt:i4>
      </vt:variant>
      <vt:variant>
        <vt:i4>0</vt:i4>
      </vt:variant>
      <vt:variant>
        <vt:i4>5</vt:i4>
      </vt:variant>
      <vt:variant>
        <vt:lpwstr/>
      </vt:variant>
      <vt:variant>
        <vt:lpwstr>p114_30</vt:lpwstr>
      </vt:variant>
      <vt:variant>
        <vt:i4>3211294</vt:i4>
      </vt:variant>
      <vt:variant>
        <vt:i4>12</vt:i4>
      </vt:variant>
      <vt:variant>
        <vt:i4>0</vt:i4>
      </vt:variant>
      <vt:variant>
        <vt:i4>5</vt:i4>
      </vt:variant>
      <vt:variant>
        <vt:lpwstr/>
      </vt:variant>
      <vt:variant>
        <vt:lpwstr>p114_49</vt:lpwstr>
      </vt:variant>
      <vt:variant>
        <vt:i4>3538974</vt:i4>
      </vt:variant>
      <vt:variant>
        <vt:i4>9</vt:i4>
      </vt:variant>
      <vt:variant>
        <vt:i4>0</vt:i4>
      </vt:variant>
      <vt:variant>
        <vt:i4>5</vt:i4>
      </vt:variant>
      <vt:variant>
        <vt:lpwstr/>
      </vt:variant>
      <vt:variant>
        <vt:lpwstr>p114_37</vt:lpwstr>
      </vt:variant>
      <vt:variant>
        <vt:i4>3604510</vt:i4>
      </vt:variant>
      <vt:variant>
        <vt:i4>6</vt:i4>
      </vt:variant>
      <vt:variant>
        <vt:i4>0</vt:i4>
      </vt:variant>
      <vt:variant>
        <vt:i4>5</vt:i4>
      </vt:variant>
      <vt:variant>
        <vt:lpwstr/>
      </vt:variant>
      <vt:variant>
        <vt:lpwstr>p114_25</vt:lpwstr>
      </vt:variant>
      <vt:variant>
        <vt:i4>3407902</vt:i4>
      </vt:variant>
      <vt:variant>
        <vt:i4>3</vt:i4>
      </vt:variant>
      <vt:variant>
        <vt:i4>0</vt:i4>
      </vt:variant>
      <vt:variant>
        <vt:i4>5</vt:i4>
      </vt:variant>
      <vt:variant>
        <vt:lpwstr/>
      </vt:variant>
      <vt:variant>
        <vt:lpwstr>p114_17</vt:lpwstr>
      </vt:variant>
      <vt:variant>
        <vt:i4>3604510</vt:i4>
      </vt:variant>
      <vt:variant>
        <vt:i4>0</vt:i4>
      </vt:variant>
      <vt:variant>
        <vt:i4>0</vt:i4>
      </vt:variant>
      <vt:variant>
        <vt:i4>5</vt:i4>
      </vt:variant>
      <vt:variant>
        <vt:lpwstr/>
      </vt:variant>
      <vt:variant>
        <vt:lpwstr>p114_2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Event Capture Document</dc:title>
  <dc:subject>Event Capture</dc:subject>
  <dc:creator/>
  <cp:lastModifiedBy/>
  <cp:revision>1</cp:revision>
  <dcterms:created xsi:type="dcterms:W3CDTF">2016-09-21T15:33:00Z</dcterms:created>
  <dcterms:modified xsi:type="dcterms:W3CDTF">2016-10-06T00:51:00Z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0x0101007AB24DA3130BCC4FAA61B828FF6A40ED</vt:lpwstr>
  </property>
  <property fmtid="{D5CDD505-2E9C-101B-9397-08002B2CF9AE}" pid="3" name="Document Author">
    <vt:lpwstr>SMS-SYRACUSE\melissa.duquette</vt:lpwstr>
  </property>
  <property fmtid="{D5CDD505-2E9C-101B-9397-08002B2CF9AE}" pid="4" name="Document Sensitivity">
    <vt:lpwstr>1</vt:lpwstr>
  </property>
  <property fmtid="{D5CDD505-2E9C-101B-9397-08002B2CF9AE}" pid="5" name="ThirdParty">
    <vt:lpwstr/>
  </property>
  <property fmtid="{D5CDD505-2E9C-101B-9397-08002B2CF9AE}" pid="6" name="OCI Restriction">
    <vt:bool>false</vt:bool>
  </property>
  <property fmtid="{D5CDD505-2E9C-101B-9397-08002B2CF9AE}" pid="7" name="OCI Additional Info">
    <vt:lpwstr/>
  </property>
  <property fmtid="{D5CDD505-2E9C-101B-9397-08002B2CF9AE}" pid="8" name="Allow Header Overwrite">
    <vt:bool>true</vt:bool>
  </property>
  <property fmtid="{D5CDD505-2E9C-101B-9397-08002B2CF9AE}" pid="9" name="Allow Footer Overwrite">
    <vt:bool>true</vt:bool>
  </property>
  <property fmtid="{D5CDD505-2E9C-101B-9397-08002B2CF9AE}" pid="10" name="Multiple Selected">
    <vt:lpwstr>-1</vt:lpwstr>
  </property>
  <property fmtid="{D5CDD505-2E9C-101B-9397-08002B2CF9AE}" pid="11" name="SIPLongWording">
    <vt:lpwstr/>
  </property>
  <property fmtid="{D5CDD505-2E9C-101B-9397-08002B2CF9AE}" pid="12" name="checkedProgramsCount">
    <vt:i4>0</vt:i4>
  </property>
  <property fmtid="{D5CDD505-2E9C-101B-9397-08002B2CF9AE}" pid="13" name="ExpCountry">
    <vt:lpwstr/>
  </property>
</Properties>
</file>