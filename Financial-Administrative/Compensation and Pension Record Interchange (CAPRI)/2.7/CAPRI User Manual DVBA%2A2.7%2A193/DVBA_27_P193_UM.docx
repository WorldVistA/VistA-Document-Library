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3DA09" w14:textId="06FAD1A2" w:rsidR="00360390" w:rsidRDefault="00360390" w:rsidP="00360390">
      <w:pPr>
        <w:pStyle w:val="PreviewTOCTitle"/>
      </w:pPr>
      <w:bookmarkStart w:id="0" w:name="_Toc508873505"/>
      <w:bookmarkStart w:id="1" w:name="_Toc508874917"/>
      <w:bookmarkStart w:id="2" w:name="_Toc392045224"/>
      <w:bookmarkStart w:id="3" w:name="_Toc392051213"/>
      <w:bookmarkStart w:id="4" w:name="_Toc392580742"/>
    </w:p>
    <w:p w14:paraId="39CD77DA" w14:textId="15135DFB" w:rsidR="00360390" w:rsidRDefault="00360390" w:rsidP="00360390">
      <w:pPr>
        <w:pStyle w:val="Title"/>
        <w:rPr>
          <w:rStyle w:val="Strong"/>
          <w:b/>
          <w:bCs/>
        </w:rPr>
      </w:pPr>
      <w:r w:rsidRPr="00360390">
        <w:rPr>
          <w:rStyle w:val="Strong"/>
          <w:b/>
          <w:bCs/>
        </w:rPr>
        <w:t>Compensation and Pension Record Interchange (CAPRI) Version DBVA*2.7*193</w:t>
      </w:r>
    </w:p>
    <w:p w14:paraId="2309329D" w14:textId="77777777" w:rsidR="00360390" w:rsidRDefault="00360390" w:rsidP="00360390">
      <w:pPr>
        <w:pStyle w:val="BodyText"/>
      </w:pPr>
    </w:p>
    <w:p w14:paraId="32E76F01" w14:textId="3C22629E" w:rsidR="00360390" w:rsidRDefault="00360390" w:rsidP="00360390">
      <w:pPr>
        <w:pStyle w:val="Title"/>
        <w:rPr>
          <w:rStyle w:val="Strong"/>
          <w:b/>
          <w:bCs/>
        </w:rPr>
      </w:pPr>
      <w:r w:rsidRPr="00360390">
        <w:rPr>
          <w:rStyle w:val="Strong"/>
          <w:b/>
          <w:bCs/>
        </w:rPr>
        <w:t>GUI User Manual</w:t>
      </w:r>
    </w:p>
    <w:p w14:paraId="2957B361" w14:textId="2022EAF5" w:rsidR="00360390" w:rsidRDefault="00360390" w:rsidP="00360390">
      <w:pPr>
        <w:pStyle w:val="BodyText"/>
        <w:jc w:val="center"/>
      </w:pPr>
      <w:r>
        <w:rPr>
          <w:noProof/>
        </w:rPr>
        <w:drawing>
          <wp:inline distT="0" distB="0" distL="0" distR="0" wp14:anchorId="6B07CDA4" wp14:editId="2568F2C8">
            <wp:extent cx="2462530" cy="2396490"/>
            <wp:effectExtent l="0" t="0" r="0" b="3810"/>
            <wp:docPr id="29" name="Picture 29"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2530" cy="2396490"/>
                    </a:xfrm>
                    <a:prstGeom prst="rect">
                      <a:avLst/>
                    </a:prstGeom>
                    <a:noFill/>
                    <a:ln>
                      <a:noFill/>
                    </a:ln>
                  </pic:spPr>
                </pic:pic>
              </a:graphicData>
            </a:graphic>
          </wp:inline>
        </w:drawing>
      </w:r>
    </w:p>
    <w:p w14:paraId="19AC1AFE" w14:textId="77777777" w:rsidR="00360390" w:rsidRDefault="00360390" w:rsidP="00360390">
      <w:pPr>
        <w:pStyle w:val="BodyText"/>
        <w:jc w:val="center"/>
      </w:pPr>
    </w:p>
    <w:p w14:paraId="11A1C14F" w14:textId="3D913790" w:rsidR="00360390" w:rsidRDefault="00821559" w:rsidP="00360390">
      <w:pPr>
        <w:jc w:val="center"/>
        <w:rPr>
          <w:rFonts w:ascii="Arial" w:hAnsi="Arial" w:cs="Arial"/>
          <w:b/>
          <w:sz w:val="28"/>
          <w:szCs w:val="28"/>
        </w:rPr>
      </w:pPr>
      <w:r>
        <w:rPr>
          <w:rFonts w:ascii="Arial" w:hAnsi="Arial" w:cs="Arial"/>
          <w:b/>
          <w:sz w:val="28"/>
          <w:szCs w:val="28"/>
        </w:rPr>
        <w:t>September</w:t>
      </w:r>
      <w:r w:rsidR="00360390">
        <w:rPr>
          <w:rFonts w:ascii="Arial" w:hAnsi="Arial" w:cs="Arial"/>
          <w:b/>
          <w:sz w:val="28"/>
          <w:szCs w:val="28"/>
        </w:rPr>
        <w:t xml:space="preserve"> 2018</w:t>
      </w:r>
    </w:p>
    <w:p w14:paraId="0581BA10" w14:textId="77777777" w:rsidR="00360390" w:rsidRDefault="00360390" w:rsidP="00360390">
      <w:pPr>
        <w:jc w:val="center"/>
        <w:rPr>
          <w:rFonts w:ascii="Arial" w:hAnsi="Arial" w:cs="Arial"/>
          <w:b/>
          <w:sz w:val="28"/>
          <w:szCs w:val="28"/>
        </w:rPr>
      </w:pPr>
    </w:p>
    <w:p w14:paraId="5CCB9A6E" w14:textId="77777777" w:rsidR="00360390" w:rsidRPr="00FB1F10" w:rsidRDefault="00360390" w:rsidP="00360390">
      <w:pPr>
        <w:jc w:val="center"/>
        <w:rPr>
          <w:rFonts w:ascii="Arial" w:hAnsi="Arial" w:cs="Arial"/>
          <w:sz w:val="28"/>
          <w:szCs w:val="32"/>
        </w:rPr>
      </w:pPr>
      <w:r w:rsidRPr="00FB1F10">
        <w:rPr>
          <w:rFonts w:ascii="Arial" w:hAnsi="Arial" w:cs="Arial"/>
          <w:b/>
          <w:sz w:val="28"/>
          <w:szCs w:val="32"/>
        </w:rPr>
        <w:t>Department of Veterans Affairs</w:t>
      </w:r>
    </w:p>
    <w:p w14:paraId="09F044A8" w14:textId="77777777" w:rsidR="00360390" w:rsidRDefault="00360390" w:rsidP="00360390">
      <w:pPr>
        <w:jc w:val="center"/>
        <w:rPr>
          <w:rFonts w:ascii="Arial" w:hAnsi="Arial" w:cs="Arial"/>
          <w:b/>
          <w:sz w:val="28"/>
          <w:szCs w:val="28"/>
        </w:rPr>
      </w:pPr>
    </w:p>
    <w:p w14:paraId="556BF678" w14:textId="77777777" w:rsidR="00F036E9" w:rsidRDefault="00360390" w:rsidP="00360390">
      <w:pPr>
        <w:pStyle w:val="BodyText"/>
        <w:jc w:val="center"/>
        <w:rPr>
          <w:rFonts w:ascii="Arial" w:hAnsi="Arial" w:cs="Arial"/>
          <w:b/>
          <w:sz w:val="28"/>
          <w:szCs w:val="28"/>
        </w:rPr>
        <w:sectPr w:rsidR="00F036E9" w:rsidSect="00561B9E">
          <w:footerReference w:type="default" r:id="rId14"/>
          <w:pgSz w:w="12240" w:h="15840" w:code="1"/>
          <w:pgMar w:top="1350" w:right="1260" w:bottom="1350" w:left="1350" w:header="720" w:footer="720" w:gutter="0"/>
          <w:pgNumType w:fmt="lowerRoman" w:start="1"/>
          <w:cols w:space="720"/>
          <w:titlePg/>
          <w:docGrid w:linePitch="360"/>
        </w:sectPr>
      </w:pPr>
      <w:r>
        <w:rPr>
          <w:rFonts w:ascii="Arial" w:hAnsi="Arial" w:cs="Arial"/>
          <w:b/>
          <w:sz w:val="28"/>
          <w:szCs w:val="28"/>
        </w:rPr>
        <w:t>Office of Information and Technology (OIT)</w:t>
      </w:r>
    </w:p>
    <w:bookmarkEnd w:id="0"/>
    <w:bookmarkEnd w:id="1"/>
    <w:bookmarkEnd w:id="2"/>
    <w:bookmarkEnd w:id="3"/>
    <w:bookmarkEnd w:id="4"/>
    <w:p w14:paraId="1FC16A8D" w14:textId="69F02C61" w:rsidR="002A770C" w:rsidRPr="002A770C" w:rsidRDefault="002A770C" w:rsidP="002A770C">
      <w:pPr>
        <w:spacing w:before="0" w:after="0"/>
        <w:jc w:val="center"/>
        <w:rPr>
          <w:b/>
          <w:sz w:val="28"/>
          <w:szCs w:val="28"/>
        </w:rPr>
      </w:pPr>
      <w:r>
        <w:rPr>
          <w:b/>
          <w:sz w:val="28"/>
          <w:szCs w:val="28"/>
        </w:rPr>
        <w:lastRenderedPageBreak/>
        <w:t>Revision History</w:t>
      </w:r>
    </w:p>
    <w:p w14:paraId="567E8D92" w14:textId="6BC17074" w:rsidR="002A770C" w:rsidRDefault="002A770C">
      <w:pPr>
        <w:spacing w:before="0" w:after="0"/>
      </w:pPr>
    </w:p>
    <w:tbl>
      <w:tblPr>
        <w:tblStyle w:val="TableGrid"/>
        <w:tblW w:w="9985" w:type="dxa"/>
        <w:tblLayout w:type="fixed"/>
        <w:tblCellMar>
          <w:top w:w="29" w:type="dxa"/>
          <w:left w:w="115" w:type="dxa"/>
          <w:bottom w:w="29" w:type="dxa"/>
          <w:right w:w="115" w:type="dxa"/>
        </w:tblCellMar>
        <w:tblLook w:val="04A0" w:firstRow="1" w:lastRow="0" w:firstColumn="1" w:lastColumn="0" w:noHBand="0" w:noVBand="1"/>
      </w:tblPr>
      <w:tblGrid>
        <w:gridCol w:w="1615"/>
        <w:gridCol w:w="1080"/>
        <w:gridCol w:w="3690"/>
        <w:gridCol w:w="1800"/>
        <w:gridCol w:w="1800"/>
      </w:tblGrid>
      <w:tr w:rsidR="00335BF6" w14:paraId="17CBC1DC" w14:textId="77777777" w:rsidTr="00FB70DE">
        <w:trPr>
          <w:trHeight w:val="618"/>
          <w:tblHeader/>
        </w:trPr>
        <w:tc>
          <w:tcPr>
            <w:tcW w:w="1615" w:type="dxa"/>
            <w:shd w:val="pct25" w:color="auto" w:fill="auto"/>
            <w:vAlign w:val="center"/>
          </w:tcPr>
          <w:p w14:paraId="3EFD3529" w14:textId="6E6BBF6E" w:rsidR="00335BF6" w:rsidRPr="00ED3A18" w:rsidRDefault="00335BF6" w:rsidP="00335BF6">
            <w:pPr>
              <w:spacing w:before="0" w:after="0"/>
              <w:rPr>
                <w:sz w:val="20"/>
                <w:szCs w:val="20"/>
              </w:rPr>
            </w:pPr>
            <w:r w:rsidRPr="00ED3A18">
              <w:rPr>
                <w:rFonts w:ascii="Arial" w:hAnsi="Arial" w:cs="Arial"/>
                <w:b/>
                <w:sz w:val="20"/>
                <w:szCs w:val="20"/>
              </w:rPr>
              <w:t>Date</w:t>
            </w:r>
          </w:p>
        </w:tc>
        <w:tc>
          <w:tcPr>
            <w:tcW w:w="1080" w:type="dxa"/>
            <w:shd w:val="pct25" w:color="auto" w:fill="auto"/>
            <w:vAlign w:val="center"/>
          </w:tcPr>
          <w:p w14:paraId="12ED3758" w14:textId="369BDEDD" w:rsidR="00335BF6" w:rsidRPr="00ED3A18" w:rsidRDefault="00335BF6" w:rsidP="00335BF6">
            <w:pPr>
              <w:spacing w:before="0" w:after="0"/>
              <w:rPr>
                <w:sz w:val="20"/>
                <w:szCs w:val="20"/>
              </w:rPr>
            </w:pPr>
            <w:r w:rsidRPr="00ED3A18">
              <w:rPr>
                <w:rFonts w:ascii="Arial" w:hAnsi="Arial" w:cs="Arial"/>
                <w:b/>
                <w:sz w:val="20"/>
                <w:szCs w:val="20"/>
              </w:rPr>
              <w:t>Revision</w:t>
            </w:r>
          </w:p>
        </w:tc>
        <w:tc>
          <w:tcPr>
            <w:tcW w:w="3690" w:type="dxa"/>
            <w:shd w:val="pct25" w:color="auto" w:fill="auto"/>
            <w:vAlign w:val="center"/>
          </w:tcPr>
          <w:p w14:paraId="3170EF74" w14:textId="14C1A086" w:rsidR="00335BF6" w:rsidRPr="00ED3A18" w:rsidRDefault="00335BF6" w:rsidP="00335BF6">
            <w:pPr>
              <w:spacing w:before="0" w:after="0"/>
              <w:rPr>
                <w:sz w:val="20"/>
                <w:szCs w:val="20"/>
              </w:rPr>
            </w:pPr>
            <w:r w:rsidRPr="00ED3A18">
              <w:rPr>
                <w:rFonts w:ascii="Arial" w:hAnsi="Arial" w:cs="Arial"/>
                <w:b/>
                <w:sz w:val="20"/>
                <w:szCs w:val="20"/>
              </w:rPr>
              <w:t>Description (Patch # if Applicable)</w:t>
            </w:r>
          </w:p>
        </w:tc>
        <w:tc>
          <w:tcPr>
            <w:tcW w:w="1800" w:type="dxa"/>
            <w:shd w:val="pct25" w:color="auto" w:fill="auto"/>
            <w:vAlign w:val="center"/>
          </w:tcPr>
          <w:p w14:paraId="549F0FBA" w14:textId="6337FF28" w:rsidR="00335BF6" w:rsidRPr="00ED3A18" w:rsidRDefault="00335BF6" w:rsidP="00335BF6">
            <w:pPr>
              <w:spacing w:before="0" w:after="0"/>
              <w:rPr>
                <w:sz w:val="20"/>
                <w:szCs w:val="20"/>
              </w:rPr>
            </w:pPr>
            <w:r w:rsidRPr="00ED3A18">
              <w:rPr>
                <w:rFonts w:ascii="Arial" w:hAnsi="Arial" w:cs="Arial"/>
                <w:b/>
                <w:sz w:val="20"/>
                <w:szCs w:val="20"/>
              </w:rPr>
              <w:t>Project Manager</w:t>
            </w:r>
          </w:p>
        </w:tc>
        <w:tc>
          <w:tcPr>
            <w:tcW w:w="1800" w:type="dxa"/>
            <w:shd w:val="pct25" w:color="auto" w:fill="auto"/>
            <w:vAlign w:val="center"/>
          </w:tcPr>
          <w:p w14:paraId="752B438F" w14:textId="7644907F" w:rsidR="00335BF6" w:rsidRPr="00ED3A18" w:rsidRDefault="00335BF6" w:rsidP="00335BF6">
            <w:pPr>
              <w:spacing w:before="0" w:after="0"/>
              <w:rPr>
                <w:sz w:val="20"/>
                <w:szCs w:val="20"/>
              </w:rPr>
            </w:pPr>
            <w:r w:rsidRPr="00ED3A18">
              <w:rPr>
                <w:rFonts w:ascii="Arial" w:hAnsi="Arial" w:cs="Arial"/>
                <w:b/>
                <w:sz w:val="20"/>
                <w:szCs w:val="20"/>
              </w:rPr>
              <w:t>Technical Writer</w:t>
            </w:r>
          </w:p>
        </w:tc>
      </w:tr>
      <w:tr w:rsidR="00FB70DE" w14:paraId="6F80AE67" w14:textId="77777777" w:rsidTr="00FB70DE">
        <w:tc>
          <w:tcPr>
            <w:tcW w:w="1615" w:type="dxa"/>
          </w:tcPr>
          <w:p w14:paraId="7A56D0AB" w14:textId="6AA242AF" w:rsidR="00FB70DE" w:rsidRDefault="00FB70DE" w:rsidP="00FB70DE">
            <w:pPr>
              <w:spacing w:before="0" w:after="0"/>
              <w:rPr>
                <w:rFonts w:ascii="Arial" w:hAnsi="Arial" w:cs="Arial"/>
                <w:sz w:val="18"/>
                <w:szCs w:val="18"/>
              </w:rPr>
            </w:pPr>
            <w:r>
              <w:rPr>
                <w:rFonts w:ascii="Arial" w:hAnsi="Arial" w:cs="Arial"/>
                <w:sz w:val="18"/>
                <w:szCs w:val="18"/>
              </w:rPr>
              <w:t>September 2018</w:t>
            </w:r>
          </w:p>
        </w:tc>
        <w:tc>
          <w:tcPr>
            <w:tcW w:w="1080" w:type="dxa"/>
          </w:tcPr>
          <w:p w14:paraId="6F901712" w14:textId="2B63B118" w:rsidR="00FB70DE" w:rsidRPr="00ED3A18" w:rsidRDefault="00FB70DE" w:rsidP="00FB70DE">
            <w:pPr>
              <w:spacing w:before="0" w:after="0"/>
              <w:rPr>
                <w:rFonts w:ascii="Arial" w:hAnsi="Arial" w:cs="Arial"/>
                <w:sz w:val="18"/>
                <w:szCs w:val="18"/>
              </w:rPr>
            </w:pPr>
            <w:r>
              <w:rPr>
                <w:rFonts w:ascii="Arial" w:hAnsi="Arial" w:cs="Arial"/>
                <w:sz w:val="18"/>
                <w:szCs w:val="18"/>
              </w:rPr>
              <w:t>8.27</w:t>
            </w:r>
          </w:p>
        </w:tc>
        <w:tc>
          <w:tcPr>
            <w:tcW w:w="3690" w:type="dxa"/>
          </w:tcPr>
          <w:p w14:paraId="23D7E5FF" w14:textId="31A208DA" w:rsidR="00FB70DE" w:rsidRDefault="00FB70DE" w:rsidP="00FB70DE">
            <w:pPr>
              <w:keepNext/>
              <w:keepLines/>
              <w:spacing w:before="0" w:after="0"/>
              <w:rPr>
                <w:rFonts w:ascii="Arial" w:hAnsi="Arial" w:cs="Arial"/>
                <w:sz w:val="18"/>
                <w:szCs w:val="18"/>
              </w:rPr>
            </w:pPr>
            <w:r>
              <w:rPr>
                <w:rFonts w:ascii="Arial" w:hAnsi="Arial" w:cs="Arial"/>
                <w:sz w:val="18"/>
                <w:szCs w:val="18"/>
              </w:rPr>
              <w:t xml:space="preserve">Section 2.13.2, removed </w:t>
            </w:r>
            <w:r w:rsidR="00757F55">
              <w:rPr>
                <w:rFonts w:ascii="Arial" w:hAnsi="Arial" w:cs="Arial"/>
                <w:sz w:val="18"/>
                <w:szCs w:val="18"/>
              </w:rPr>
              <w:t>a</w:t>
            </w:r>
            <w:r w:rsidR="00757F55">
              <w:rPr>
                <w:rFonts w:ascii="Arial" w:hAnsi="Arial" w:cs="Arial"/>
                <w:sz w:val="18"/>
                <w:szCs w:val="18"/>
                <w:vertAlign w:val="superscript"/>
              </w:rPr>
              <w:t xml:space="preserve"> </w:t>
            </w:r>
            <w:r>
              <w:rPr>
                <w:rFonts w:ascii="Arial" w:hAnsi="Arial" w:cs="Arial"/>
                <w:sz w:val="18"/>
                <w:szCs w:val="18"/>
              </w:rPr>
              <w:t>Note</w:t>
            </w:r>
            <w:r w:rsidR="00757F55">
              <w:rPr>
                <w:rFonts w:ascii="Arial" w:hAnsi="Arial" w:cs="Arial"/>
                <w:sz w:val="18"/>
                <w:szCs w:val="18"/>
              </w:rPr>
              <w:t xml:space="preserve"> (</w:t>
            </w:r>
            <w:r w:rsidR="00757F55">
              <w:rPr>
                <w:rFonts w:ascii="Arial" w:hAnsi="Arial" w:cs="Arial"/>
                <w:sz w:val="18"/>
                <w:szCs w:val="18"/>
              </w:rPr>
              <w:t>‘The JLV button is viewable only from CAPRI…</w:t>
            </w:r>
            <w:bookmarkStart w:id="5" w:name="_GoBack"/>
            <w:bookmarkEnd w:id="5"/>
            <w:r w:rsidR="00757F55">
              <w:rPr>
                <w:rFonts w:ascii="Arial" w:hAnsi="Arial" w:cs="Arial"/>
                <w:sz w:val="18"/>
                <w:szCs w:val="18"/>
              </w:rPr>
              <w:t>’</w:t>
            </w:r>
            <w:r w:rsidR="00757F55">
              <w:rPr>
                <w:rFonts w:ascii="Arial" w:hAnsi="Arial" w:cs="Arial"/>
                <w:sz w:val="18"/>
                <w:szCs w:val="18"/>
              </w:rPr>
              <w:t xml:space="preserve">), </w:t>
            </w:r>
            <w:r w:rsidR="00391E12">
              <w:rPr>
                <w:rFonts w:ascii="Arial" w:hAnsi="Arial" w:cs="Arial"/>
                <w:sz w:val="18"/>
                <w:szCs w:val="18"/>
              </w:rPr>
              <w:t>in this section</w:t>
            </w:r>
          </w:p>
          <w:p w14:paraId="05D1FD90" w14:textId="3EB6A117" w:rsidR="00FB70DE" w:rsidRDefault="000B2A05" w:rsidP="000B2A05">
            <w:pPr>
              <w:keepNext/>
              <w:keepLines/>
              <w:spacing w:before="0" w:after="0"/>
              <w:rPr>
                <w:rFonts w:ascii="Arial" w:hAnsi="Arial" w:cs="Arial"/>
                <w:sz w:val="18"/>
                <w:szCs w:val="18"/>
              </w:rPr>
            </w:pPr>
            <w:r>
              <w:rPr>
                <w:rFonts w:ascii="Arial" w:hAnsi="Arial" w:cs="Arial"/>
                <w:sz w:val="18"/>
                <w:szCs w:val="18"/>
              </w:rPr>
              <w:t>Section 2.13.3, removed this section from the document</w:t>
            </w:r>
          </w:p>
        </w:tc>
        <w:tc>
          <w:tcPr>
            <w:tcW w:w="1800" w:type="dxa"/>
          </w:tcPr>
          <w:p w14:paraId="63F91FB4" w14:textId="7C0C8065" w:rsidR="00FB70DE" w:rsidRPr="00ED3A18" w:rsidRDefault="00FB70DE" w:rsidP="00FB70DE">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6742248A" w14:textId="06A69E1A" w:rsidR="00FB70DE" w:rsidRPr="00ED3A18" w:rsidRDefault="00FB70DE" w:rsidP="00FB70DE">
            <w:pPr>
              <w:spacing w:before="0" w:after="0"/>
              <w:rPr>
                <w:rFonts w:ascii="Arial" w:hAnsi="Arial" w:cs="Arial"/>
                <w:sz w:val="18"/>
                <w:szCs w:val="18"/>
              </w:rPr>
            </w:pPr>
            <w:r w:rsidRPr="00ED3A18">
              <w:rPr>
                <w:rFonts w:ascii="Arial" w:hAnsi="Arial" w:cs="Arial"/>
                <w:sz w:val="18"/>
                <w:szCs w:val="18"/>
              </w:rPr>
              <w:t>C. Bernier</w:t>
            </w:r>
          </w:p>
        </w:tc>
      </w:tr>
      <w:tr w:rsidR="00FB70DE" w14:paraId="581013F0" w14:textId="77777777" w:rsidTr="00FB70DE">
        <w:tc>
          <w:tcPr>
            <w:tcW w:w="1615" w:type="dxa"/>
          </w:tcPr>
          <w:p w14:paraId="1198A9A4" w14:textId="55434F1E" w:rsidR="00FB70DE" w:rsidRPr="00ED3A18" w:rsidRDefault="00FB70DE" w:rsidP="00FB70DE">
            <w:pPr>
              <w:spacing w:before="0" w:after="0"/>
              <w:rPr>
                <w:rFonts w:ascii="Arial" w:hAnsi="Arial" w:cs="Arial"/>
                <w:sz w:val="18"/>
                <w:szCs w:val="18"/>
              </w:rPr>
            </w:pPr>
            <w:r>
              <w:rPr>
                <w:rFonts w:ascii="Arial" w:hAnsi="Arial" w:cs="Arial"/>
                <w:sz w:val="18"/>
                <w:szCs w:val="18"/>
              </w:rPr>
              <w:t>August</w:t>
            </w:r>
            <w:r w:rsidRPr="00ED3A18">
              <w:rPr>
                <w:rFonts w:ascii="Arial" w:hAnsi="Arial" w:cs="Arial"/>
                <w:sz w:val="18"/>
                <w:szCs w:val="18"/>
              </w:rPr>
              <w:t xml:space="preserve"> 2018</w:t>
            </w:r>
          </w:p>
        </w:tc>
        <w:tc>
          <w:tcPr>
            <w:tcW w:w="1080" w:type="dxa"/>
          </w:tcPr>
          <w:p w14:paraId="28B0C083" w14:textId="1A68B2BD" w:rsidR="00FB70DE" w:rsidRPr="00ED3A18" w:rsidRDefault="00FB70DE" w:rsidP="00FB70DE">
            <w:pPr>
              <w:spacing w:before="0" w:after="0"/>
              <w:rPr>
                <w:rFonts w:ascii="Arial" w:hAnsi="Arial" w:cs="Arial"/>
                <w:sz w:val="18"/>
                <w:szCs w:val="18"/>
              </w:rPr>
            </w:pPr>
            <w:r w:rsidRPr="00ED3A18">
              <w:rPr>
                <w:rFonts w:ascii="Arial" w:hAnsi="Arial" w:cs="Arial"/>
                <w:sz w:val="18"/>
                <w:szCs w:val="18"/>
              </w:rPr>
              <w:t>8.26</w:t>
            </w:r>
          </w:p>
        </w:tc>
        <w:tc>
          <w:tcPr>
            <w:tcW w:w="3690" w:type="dxa"/>
          </w:tcPr>
          <w:p w14:paraId="377D41B7" w14:textId="34955E06" w:rsidR="00FB70DE" w:rsidRDefault="00FB70DE" w:rsidP="00FB70DE">
            <w:pPr>
              <w:keepNext/>
              <w:keepLines/>
              <w:spacing w:before="0" w:after="0"/>
              <w:rPr>
                <w:rFonts w:ascii="Arial" w:hAnsi="Arial" w:cs="Arial"/>
                <w:sz w:val="18"/>
                <w:szCs w:val="18"/>
              </w:rPr>
            </w:pPr>
            <w:r>
              <w:rPr>
                <w:rFonts w:ascii="Arial" w:hAnsi="Arial" w:cs="Arial"/>
                <w:sz w:val="18"/>
                <w:szCs w:val="18"/>
              </w:rPr>
              <w:t>Section 2.13.2, added Note with link to the JLV Training Materials.</w:t>
            </w:r>
          </w:p>
          <w:p w14:paraId="62F1EEF9" w14:textId="0489DA02" w:rsidR="00FB70DE" w:rsidRDefault="00FB70DE" w:rsidP="00FB70DE">
            <w:pPr>
              <w:keepNext/>
              <w:keepLines/>
              <w:spacing w:before="0" w:after="0"/>
              <w:rPr>
                <w:rFonts w:ascii="Arial" w:hAnsi="Arial" w:cs="Arial"/>
                <w:sz w:val="18"/>
                <w:szCs w:val="18"/>
              </w:rPr>
            </w:pPr>
            <w:r>
              <w:rPr>
                <w:rFonts w:ascii="Arial" w:hAnsi="Arial" w:cs="Arial"/>
                <w:sz w:val="18"/>
                <w:szCs w:val="18"/>
              </w:rPr>
              <w:t xml:space="preserve">Section 2.2.4, updated C&amp;P Exam screen capture (Figure 2-58) to show new position of ‘Add An </w:t>
            </w:r>
            <w:proofErr w:type="gramStart"/>
            <w:r>
              <w:rPr>
                <w:rFonts w:ascii="Arial" w:hAnsi="Arial" w:cs="Arial"/>
                <w:sz w:val="18"/>
                <w:szCs w:val="18"/>
              </w:rPr>
              <w:t>insufficient</w:t>
            </w:r>
            <w:proofErr w:type="gramEnd"/>
            <w:r>
              <w:rPr>
                <w:rFonts w:ascii="Arial" w:hAnsi="Arial" w:cs="Arial"/>
                <w:sz w:val="18"/>
                <w:szCs w:val="18"/>
              </w:rPr>
              <w:t xml:space="preserve"> Exam Request’ and ‘Close Window’ buttons.</w:t>
            </w:r>
          </w:p>
          <w:p w14:paraId="668AB080" w14:textId="7A45CDB7" w:rsidR="00FB70DE" w:rsidRDefault="00FB70DE" w:rsidP="00FB70DE">
            <w:pPr>
              <w:keepNext/>
              <w:keepLines/>
              <w:spacing w:before="0" w:after="0"/>
              <w:rPr>
                <w:rFonts w:ascii="Arial" w:hAnsi="Arial" w:cs="Arial"/>
                <w:sz w:val="18"/>
                <w:szCs w:val="18"/>
              </w:rPr>
            </w:pPr>
            <w:r>
              <w:rPr>
                <w:rFonts w:ascii="Arial" w:hAnsi="Arial" w:cs="Arial"/>
                <w:sz w:val="18"/>
                <w:szCs w:val="18"/>
              </w:rPr>
              <w:t>Updated date on Title page and in footers to September 2018.</w:t>
            </w:r>
          </w:p>
          <w:p w14:paraId="161767FD" w14:textId="2B57E8CC" w:rsidR="00FB70DE" w:rsidRPr="00ED3A18" w:rsidRDefault="00FB70DE" w:rsidP="00FB70DE">
            <w:pPr>
              <w:keepNext/>
              <w:keepLines/>
              <w:spacing w:before="0" w:after="0"/>
              <w:rPr>
                <w:rFonts w:ascii="Arial" w:hAnsi="Arial" w:cs="Arial"/>
                <w:sz w:val="18"/>
                <w:szCs w:val="18"/>
              </w:rPr>
            </w:pPr>
            <w:r>
              <w:rPr>
                <w:rFonts w:ascii="Arial" w:hAnsi="Arial" w:cs="Arial"/>
                <w:sz w:val="18"/>
                <w:szCs w:val="18"/>
              </w:rPr>
              <w:t>Updates per Patch 193.12</w:t>
            </w:r>
            <w:r w:rsidRPr="00ED3A18">
              <w:rPr>
                <w:rFonts w:ascii="Arial" w:hAnsi="Arial" w:cs="Arial"/>
                <w:sz w:val="18"/>
                <w:szCs w:val="18"/>
              </w:rPr>
              <w:t xml:space="preserve"> JLV revisions to Section 2.13.2 Joint Legacy Viewer Tab. This includes a new screen capture</w:t>
            </w:r>
            <w:r>
              <w:rPr>
                <w:rFonts w:ascii="Arial" w:hAnsi="Arial" w:cs="Arial"/>
                <w:sz w:val="18"/>
                <w:szCs w:val="18"/>
              </w:rPr>
              <w:t xml:space="preserve"> of the JLV Launching</w:t>
            </w:r>
            <w:r w:rsidRPr="00ED3A18">
              <w:rPr>
                <w:rFonts w:ascii="Arial" w:hAnsi="Arial" w:cs="Arial"/>
                <w:sz w:val="18"/>
                <w:szCs w:val="18"/>
              </w:rPr>
              <w:t xml:space="preserve"> Button.</w:t>
            </w:r>
          </w:p>
          <w:p w14:paraId="1FD62374" w14:textId="713424F3" w:rsidR="00FB70DE" w:rsidRPr="00ED3A18" w:rsidRDefault="00FB70DE" w:rsidP="00FB70DE">
            <w:pPr>
              <w:keepNext/>
              <w:keepLines/>
              <w:spacing w:before="0" w:after="0"/>
              <w:rPr>
                <w:rFonts w:ascii="Arial" w:hAnsi="Arial" w:cs="Arial"/>
                <w:sz w:val="18"/>
                <w:szCs w:val="18"/>
              </w:rPr>
            </w:pPr>
            <w:r w:rsidRPr="00ED3A18">
              <w:rPr>
                <w:rFonts w:ascii="Arial" w:hAnsi="Arial" w:cs="Arial"/>
                <w:sz w:val="18"/>
                <w:szCs w:val="18"/>
              </w:rPr>
              <w:t>Changed reference to DVBA*2.7*193.11 to DVBA*2.7*193.12 in Note under 2.13.3 VistAWeb Tab</w:t>
            </w:r>
          </w:p>
        </w:tc>
        <w:tc>
          <w:tcPr>
            <w:tcW w:w="1800" w:type="dxa"/>
          </w:tcPr>
          <w:p w14:paraId="751AE604" w14:textId="62DAD224" w:rsidR="00FB70DE" w:rsidRPr="00ED3A18" w:rsidRDefault="00FB70DE" w:rsidP="00FB70DE">
            <w:pPr>
              <w:spacing w:before="0" w:after="0"/>
              <w:rPr>
                <w:rFonts w:ascii="Arial" w:hAnsi="Arial" w:cs="Arial"/>
                <w:sz w:val="18"/>
                <w:szCs w:val="18"/>
              </w:rPr>
            </w:pPr>
            <w:r w:rsidRPr="00ED3A18">
              <w:rPr>
                <w:rFonts w:ascii="Arial" w:hAnsi="Arial" w:cs="Arial"/>
                <w:sz w:val="18"/>
                <w:szCs w:val="18"/>
              </w:rPr>
              <w:t>Ricky Stephens</w:t>
            </w:r>
          </w:p>
        </w:tc>
        <w:tc>
          <w:tcPr>
            <w:tcW w:w="1800" w:type="dxa"/>
          </w:tcPr>
          <w:p w14:paraId="23F70F3B" w14:textId="7FBCAAB5" w:rsidR="00FB70DE" w:rsidRPr="00ED3A18" w:rsidRDefault="00FB70DE" w:rsidP="00FB70DE">
            <w:pPr>
              <w:spacing w:before="0" w:after="0"/>
              <w:rPr>
                <w:rFonts w:ascii="Arial" w:hAnsi="Arial" w:cs="Arial"/>
                <w:sz w:val="18"/>
                <w:szCs w:val="18"/>
              </w:rPr>
            </w:pPr>
            <w:r w:rsidRPr="00ED3A18">
              <w:rPr>
                <w:rFonts w:ascii="Arial" w:hAnsi="Arial" w:cs="Arial"/>
                <w:sz w:val="18"/>
                <w:szCs w:val="18"/>
              </w:rPr>
              <w:t>C. Bernier</w:t>
            </w:r>
          </w:p>
        </w:tc>
      </w:tr>
      <w:tr w:rsidR="00FB70DE" w14:paraId="3799D592" w14:textId="77777777" w:rsidTr="00FB70DE">
        <w:tc>
          <w:tcPr>
            <w:tcW w:w="1615" w:type="dxa"/>
          </w:tcPr>
          <w:p w14:paraId="7ED8C09A" w14:textId="78058D77" w:rsidR="00FB70DE" w:rsidRDefault="00FB70DE" w:rsidP="00FB70DE">
            <w:pPr>
              <w:spacing w:before="0" w:after="0"/>
            </w:pPr>
            <w:r>
              <w:rPr>
                <w:rFonts w:ascii="Arial" w:hAnsi="Arial" w:cs="Arial"/>
                <w:sz w:val="18"/>
                <w:szCs w:val="18"/>
              </w:rPr>
              <w:t>May 2018</w:t>
            </w:r>
          </w:p>
        </w:tc>
        <w:tc>
          <w:tcPr>
            <w:tcW w:w="1080" w:type="dxa"/>
          </w:tcPr>
          <w:p w14:paraId="5C61D02D" w14:textId="4AC84E19" w:rsidR="00FB70DE" w:rsidRDefault="00FB70DE" w:rsidP="00FB70DE">
            <w:pPr>
              <w:spacing w:before="0" w:after="0"/>
            </w:pPr>
            <w:r>
              <w:rPr>
                <w:rFonts w:ascii="Arial" w:hAnsi="Arial" w:cs="Arial"/>
                <w:sz w:val="18"/>
                <w:szCs w:val="18"/>
              </w:rPr>
              <w:t>8.25</w:t>
            </w:r>
          </w:p>
        </w:tc>
        <w:tc>
          <w:tcPr>
            <w:tcW w:w="3690" w:type="dxa"/>
          </w:tcPr>
          <w:p w14:paraId="0DAEF4C0" w14:textId="77777777" w:rsidR="00FB70DE" w:rsidRDefault="00FB70DE" w:rsidP="00FB70DE">
            <w:pPr>
              <w:keepNext/>
              <w:keepLines/>
              <w:spacing w:before="0" w:after="0"/>
              <w:rPr>
                <w:rFonts w:ascii="Arial" w:hAnsi="Arial" w:cs="Arial"/>
                <w:sz w:val="18"/>
                <w:szCs w:val="18"/>
              </w:rPr>
            </w:pPr>
            <w:r>
              <w:rPr>
                <w:rFonts w:ascii="Arial" w:hAnsi="Arial" w:cs="Arial"/>
                <w:sz w:val="18"/>
                <w:szCs w:val="18"/>
              </w:rPr>
              <w:t xml:space="preserve">DoD Records Tab has been disabled. Removed all references to DoD from the </w:t>
            </w:r>
            <w:proofErr w:type="gramStart"/>
            <w:r>
              <w:rPr>
                <w:rFonts w:ascii="Arial" w:hAnsi="Arial" w:cs="Arial"/>
                <w:sz w:val="18"/>
                <w:szCs w:val="18"/>
              </w:rPr>
              <w:t>document .</w:t>
            </w:r>
            <w:proofErr w:type="gramEnd"/>
          </w:p>
          <w:p w14:paraId="0BF034FB" w14:textId="77777777" w:rsidR="00FB70DE" w:rsidRDefault="00FB70DE" w:rsidP="00FB70DE">
            <w:pPr>
              <w:keepNext/>
              <w:keepLines/>
              <w:spacing w:before="0" w:after="0"/>
              <w:rPr>
                <w:rFonts w:ascii="Arial" w:hAnsi="Arial" w:cs="Arial"/>
                <w:sz w:val="18"/>
                <w:szCs w:val="18"/>
              </w:rPr>
            </w:pPr>
            <w:r>
              <w:rPr>
                <w:rFonts w:ascii="Arial" w:hAnsi="Arial" w:cs="Arial"/>
                <w:sz w:val="18"/>
                <w:szCs w:val="18"/>
              </w:rPr>
              <w:t>Section 1.2.3, 2.2.3, 2.12.10, 2.13.2.</w:t>
            </w:r>
          </w:p>
          <w:p w14:paraId="2F7C2E7B" w14:textId="192D42C0" w:rsidR="00FB70DE" w:rsidRDefault="00FB70DE" w:rsidP="00FB70DE">
            <w:pPr>
              <w:spacing w:before="0" w:after="0"/>
            </w:pPr>
            <w:r>
              <w:rPr>
                <w:rFonts w:ascii="Arial" w:hAnsi="Arial" w:cs="Arial"/>
                <w:sz w:val="18"/>
                <w:szCs w:val="18"/>
              </w:rPr>
              <w:t>Added, and then removed documentation for the Re-Route functionality</w:t>
            </w:r>
          </w:p>
        </w:tc>
        <w:tc>
          <w:tcPr>
            <w:tcW w:w="1800" w:type="dxa"/>
          </w:tcPr>
          <w:p w14:paraId="4A10003F" w14:textId="786670C0" w:rsidR="00FB70DE" w:rsidRDefault="00FB70DE" w:rsidP="00FB70DE">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62E64960" w14:textId="0D006E03" w:rsidR="00FB70DE" w:rsidRDefault="00FB70DE" w:rsidP="00FB70DE">
            <w:pPr>
              <w:spacing w:before="0" w:after="0"/>
            </w:pPr>
            <w:r>
              <w:rPr>
                <w:rFonts w:ascii="Arial" w:hAnsi="Arial" w:cs="Arial"/>
                <w:sz w:val="18"/>
                <w:szCs w:val="18"/>
              </w:rPr>
              <w:t>C. Bernier</w:t>
            </w:r>
          </w:p>
        </w:tc>
      </w:tr>
      <w:tr w:rsidR="00FB70DE" w14:paraId="67C98C1F" w14:textId="77777777" w:rsidTr="00FB70DE">
        <w:tc>
          <w:tcPr>
            <w:tcW w:w="1615" w:type="dxa"/>
          </w:tcPr>
          <w:p w14:paraId="23A318E2" w14:textId="64893118" w:rsidR="00FB70DE" w:rsidRDefault="00FB70DE" w:rsidP="00FB70DE">
            <w:pPr>
              <w:spacing w:before="0" w:after="0"/>
            </w:pPr>
            <w:r w:rsidRPr="00A20312">
              <w:rPr>
                <w:rFonts w:ascii="Arial" w:hAnsi="Arial" w:cs="Arial"/>
                <w:sz w:val="18"/>
                <w:szCs w:val="18"/>
              </w:rPr>
              <w:t>April 2018</w:t>
            </w:r>
          </w:p>
        </w:tc>
        <w:tc>
          <w:tcPr>
            <w:tcW w:w="1080" w:type="dxa"/>
          </w:tcPr>
          <w:p w14:paraId="42FE5D95" w14:textId="7E2D54E9" w:rsidR="00FB70DE" w:rsidRDefault="00FB70DE" w:rsidP="00FB70DE">
            <w:pPr>
              <w:spacing w:before="0" w:after="0"/>
            </w:pPr>
            <w:r w:rsidRPr="00A20312">
              <w:rPr>
                <w:rFonts w:ascii="Arial" w:hAnsi="Arial" w:cs="Arial"/>
                <w:sz w:val="18"/>
                <w:szCs w:val="18"/>
              </w:rPr>
              <w:t>8.24</w:t>
            </w:r>
          </w:p>
        </w:tc>
        <w:tc>
          <w:tcPr>
            <w:tcW w:w="3690" w:type="dxa"/>
          </w:tcPr>
          <w:p w14:paraId="2C1F5DC4" w14:textId="77777777" w:rsidR="00FB70DE" w:rsidRDefault="00FB70DE" w:rsidP="00FB70DE">
            <w:pPr>
              <w:keepNext/>
              <w:keepLines/>
              <w:spacing w:before="0" w:after="0"/>
              <w:rPr>
                <w:rFonts w:ascii="Arial" w:hAnsi="Arial" w:cs="Arial"/>
                <w:sz w:val="18"/>
                <w:szCs w:val="18"/>
              </w:rPr>
            </w:pPr>
            <w:r w:rsidRPr="00AE4446">
              <w:rPr>
                <w:rFonts w:ascii="Arial" w:hAnsi="Arial" w:cs="Arial"/>
                <w:sz w:val="18"/>
                <w:szCs w:val="18"/>
              </w:rPr>
              <w:t>Joint Legacy Viewer (JLV) function added to Section 2.13 based on 193.10 GUI update.</w:t>
            </w:r>
          </w:p>
          <w:p w14:paraId="4A5CEA11" w14:textId="77777777" w:rsidR="00FB70DE" w:rsidRPr="00A20312" w:rsidRDefault="00FB70DE" w:rsidP="00FB70DE">
            <w:pPr>
              <w:keepNext/>
              <w:keepLines/>
              <w:spacing w:before="0" w:after="0"/>
              <w:rPr>
                <w:rFonts w:ascii="Arial" w:hAnsi="Arial" w:cs="Arial"/>
                <w:sz w:val="18"/>
                <w:szCs w:val="18"/>
              </w:rPr>
            </w:pPr>
          </w:p>
          <w:p w14:paraId="335901E9" w14:textId="698C5B0D" w:rsidR="00FB70DE" w:rsidRDefault="00FB70DE" w:rsidP="00FB70DE">
            <w:pPr>
              <w:spacing w:before="0" w:after="0"/>
            </w:pPr>
            <w:r w:rsidRPr="00A20312">
              <w:rPr>
                <w:rFonts w:ascii="Arial" w:hAnsi="Arial" w:cs="Arial"/>
                <w:sz w:val="18"/>
                <w:szCs w:val="18"/>
              </w:rPr>
              <w:t>Formatted content to comply with OIT documentation standards.</w:t>
            </w:r>
          </w:p>
        </w:tc>
        <w:tc>
          <w:tcPr>
            <w:tcW w:w="1800" w:type="dxa"/>
          </w:tcPr>
          <w:p w14:paraId="78AB06E2" w14:textId="488DE980" w:rsidR="00FB70DE" w:rsidRDefault="00FB70DE" w:rsidP="00FB70DE">
            <w:pPr>
              <w:spacing w:before="0" w:after="0"/>
            </w:pPr>
            <w:r w:rsidRPr="00A20312">
              <w:rPr>
                <w:rFonts w:ascii="Arial" w:hAnsi="Arial" w:cs="Arial"/>
                <w:sz w:val="18"/>
                <w:szCs w:val="18"/>
              </w:rPr>
              <w:t>Ricky Stephen</w:t>
            </w:r>
            <w:r>
              <w:rPr>
                <w:rFonts w:ascii="Arial" w:hAnsi="Arial" w:cs="Arial"/>
                <w:sz w:val="18"/>
                <w:szCs w:val="18"/>
              </w:rPr>
              <w:t>s</w:t>
            </w:r>
          </w:p>
        </w:tc>
        <w:tc>
          <w:tcPr>
            <w:tcW w:w="1800" w:type="dxa"/>
          </w:tcPr>
          <w:p w14:paraId="5433F1A1" w14:textId="07439CEF" w:rsidR="00FB70DE" w:rsidRDefault="00FB70DE" w:rsidP="00FB70DE">
            <w:pPr>
              <w:spacing w:before="0" w:after="0"/>
            </w:pPr>
            <w:r w:rsidRPr="00A20312">
              <w:rPr>
                <w:rFonts w:ascii="Arial" w:hAnsi="Arial" w:cs="Arial"/>
                <w:sz w:val="18"/>
                <w:szCs w:val="18"/>
              </w:rPr>
              <w:t>Gerry Renna</w:t>
            </w:r>
          </w:p>
        </w:tc>
      </w:tr>
      <w:tr w:rsidR="00FB70DE" w14:paraId="10498956" w14:textId="77777777" w:rsidTr="00FB70DE">
        <w:tc>
          <w:tcPr>
            <w:tcW w:w="1615" w:type="dxa"/>
          </w:tcPr>
          <w:p w14:paraId="3A116AE9" w14:textId="47E83099" w:rsidR="00FB70DE" w:rsidRDefault="00FB70DE" w:rsidP="00FB70DE">
            <w:pPr>
              <w:spacing w:before="0" w:after="0"/>
            </w:pPr>
            <w:r w:rsidRPr="00A20312">
              <w:rPr>
                <w:rFonts w:ascii="Arial" w:hAnsi="Arial" w:cs="Arial"/>
                <w:sz w:val="18"/>
                <w:szCs w:val="18"/>
              </w:rPr>
              <w:t>October 2015</w:t>
            </w:r>
          </w:p>
        </w:tc>
        <w:tc>
          <w:tcPr>
            <w:tcW w:w="1080" w:type="dxa"/>
          </w:tcPr>
          <w:p w14:paraId="493F4AD4" w14:textId="319D4B21" w:rsidR="00FB70DE" w:rsidRDefault="00FB70DE" w:rsidP="00FB70DE">
            <w:pPr>
              <w:spacing w:before="0" w:after="0"/>
            </w:pPr>
            <w:r w:rsidRPr="00A20312">
              <w:rPr>
                <w:rFonts w:ascii="Arial" w:hAnsi="Arial" w:cs="Arial"/>
                <w:sz w:val="18"/>
                <w:szCs w:val="18"/>
              </w:rPr>
              <w:t>8.18</w:t>
            </w:r>
          </w:p>
        </w:tc>
        <w:tc>
          <w:tcPr>
            <w:tcW w:w="3690" w:type="dxa"/>
          </w:tcPr>
          <w:p w14:paraId="7A57F9E4"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1C1A95EB"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section 2.2.1</w:t>
            </w:r>
            <w:r w:rsidRPr="00A20312">
              <w:rPr>
                <w:rFonts w:ascii="Arial" w:hAnsi="Arial" w:cs="Arial"/>
                <w:sz w:val="18"/>
                <w:szCs w:val="18"/>
              </w:rPr>
              <w:tab/>
              <w:t>View/Edit Selected Request - updated screen shot (2.2-1)</w:t>
            </w:r>
          </w:p>
          <w:p w14:paraId="42F6160A"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Updated section 2.2.1 with informing user of new sort feature: The user </w:t>
            </w:r>
            <w:proofErr w:type="gramStart"/>
            <w:r w:rsidRPr="00A20312">
              <w:rPr>
                <w:rFonts w:ascii="Arial" w:hAnsi="Arial" w:cs="Arial"/>
                <w:sz w:val="18"/>
                <w:szCs w:val="18"/>
              </w:rPr>
              <w:t>has the ability to</w:t>
            </w:r>
            <w:proofErr w:type="gramEnd"/>
            <w:r w:rsidRPr="00A20312">
              <w:rPr>
                <w:rFonts w:ascii="Arial" w:hAnsi="Arial" w:cs="Arial"/>
                <w:sz w:val="18"/>
                <w:szCs w:val="18"/>
              </w:rPr>
              <w:t xml:space="preserve"> sort the Date Requested/Date Completed by ascending or descending order.</w:t>
            </w:r>
            <w:r>
              <w:rPr>
                <w:rFonts w:ascii="Arial" w:hAnsi="Arial" w:cs="Arial"/>
                <w:sz w:val="18"/>
                <w:szCs w:val="18"/>
              </w:rPr>
              <w:t xml:space="preserve"> </w:t>
            </w:r>
            <w:r w:rsidRPr="00A20312">
              <w:rPr>
                <w:rFonts w:ascii="Arial" w:hAnsi="Arial" w:cs="Arial"/>
                <w:sz w:val="18"/>
                <w:szCs w:val="18"/>
              </w:rPr>
              <w:t>Ascending (oldest to newest) is the default</w:t>
            </w:r>
          </w:p>
          <w:p w14:paraId="75B843EA"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section 2.2.4</w:t>
            </w:r>
            <w:r w:rsidRPr="00A20312">
              <w:rPr>
                <w:rFonts w:ascii="Arial" w:hAnsi="Arial" w:cs="Arial"/>
                <w:sz w:val="18"/>
                <w:szCs w:val="18"/>
              </w:rPr>
              <w:tab/>
              <w:t>Insufficient Exam Request – updated screen shot (2.2-24), added steps 5-6 (instruction for insufficient exam reasons and comments).</w:t>
            </w:r>
            <w:r>
              <w:rPr>
                <w:rFonts w:ascii="Arial" w:hAnsi="Arial" w:cs="Arial"/>
                <w:sz w:val="18"/>
                <w:szCs w:val="18"/>
              </w:rPr>
              <w:t xml:space="preserve"> </w:t>
            </w:r>
            <w:r w:rsidRPr="00A20312">
              <w:rPr>
                <w:rFonts w:ascii="Arial" w:hAnsi="Arial" w:cs="Arial"/>
                <w:sz w:val="18"/>
                <w:szCs w:val="18"/>
              </w:rPr>
              <w:t>Added screen shot (2.2.-27).</w:t>
            </w:r>
          </w:p>
          <w:p w14:paraId="1C268D38" w14:textId="39125062" w:rsidR="00FB70DE" w:rsidRDefault="00FB70DE" w:rsidP="00FB70DE">
            <w:pPr>
              <w:spacing w:before="0" w:after="0"/>
            </w:pPr>
            <w:r w:rsidRPr="00A20312">
              <w:rPr>
                <w:rFonts w:ascii="Arial" w:hAnsi="Arial" w:cs="Arial"/>
                <w:sz w:val="18"/>
                <w:szCs w:val="18"/>
              </w:rPr>
              <w:t>Updated section 2.2.4 Insufficient Exam Request – updated screen shot (2.2.-28)</w:t>
            </w:r>
          </w:p>
        </w:tc>
        <w:tc>
          <w:tcPr>
            <w:tcW w:w="1800" w:type="dxa"/>
          </w:tcPr>
          <w:p w14:paraId="0E046DE5" w14:textId="0EA29A7E" w:rsidR="00FB70DE" w:rsidRDefault="00FB70DE" w:rsidP="00FB70DE">
            <w:pPr>
              <w:spacing w:before="0" w:after="0"/>
            </w:pPr>
            <w:r w:rsidRPr="00A20312">
              <w:rPr>
                <w:rFonts w:ascii="Arial" w:hAnsi="Arial" w:cs="Arial"/>
                <w:sz w:val="18"/>
                <w:szCs w:val="18"/>
              </w:rPr>
              <w:t>Ricky Stephens</w:t>
            </w:r>
          </w:p>
        </w:tc>
        <w:tc>
          <w:tcPr>
            <w:tcW w:w="1800" w:type="dxa"/>
          </w:tcPr>
          <w:p w14:paraId="5AF8A7C8" w14:textId="0F0D93EA"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5A132212" w14:textId="77777777" w:rsidTr="00FB70DE">
        <w:tc>
          <w:tcPr>
            <w:tcW w:w="1615" w:type="dxa"/>
          </w:tcPr>
          <w:p w14:paraId="70266E5F" w14:textId="16F03E12" w:rsidR="00FB70DE" w:rsidRDefault="00FB70DE" w:rsidP="00FB70DE">
            <w:pPr>
              <w:spacing w:before="0" w:after="0"/>
            </w:pPr>
            <w:r w:rsidRPr="00A20312">
              <w:rPr>
                <w:rFonts w:ascii="Arial" w:hAnsi="Arial" w:cs="Arial"/>
                <w:sz w:val="18"/>
                <w:szCs w:val="18"/>
              </w:rPr>
              <w:lastRenderedPageBreak/>
              <w:t>July 2015</w:t>
            </w:r>
          </w:p>
        </w:tc>
        <w:tc>
          <w:tcPr>
            <w:tcW w:w="1080" w:type="dxa"/>
          </w:tcPr>
          <w:p w14:paraId="0D653351" w14:textId="1989E5A6" w:rsidR="00FB70DE" w:rsidRDefault="00FB70DE" w:rsidP="00FB70DE">
            <w:pPr>
              <w:spacing w:before="0" w:after="0"/>
            </w:pPr>
            <w:r w:rsidRPr="00A20312">
              <w:rPr>
                <w:rFonts w:ascii="Arial" w:hAnsi="Arial" w:cs="Arial"/>
                <w:sz w:val="18"/>
                <w:szCs w:val="18"/>
              </w:rPr>
              <w:t>8.17</w:t>
            </w:r>
          </w:p>
        </w:tc>
        <w:tc>
          <w:tcPr>
            <w:tcW w:w="3690" w:type="dxa"/>
          </w:tcPr>
          <w:p w14:paraId="5A3BD21E"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PATCH DVBA*2.7*192 enhancements added</w:t>
            </w:r>
          </w:p>
          <w:p w14:paraId="43F8A74F"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section 2.2.3 - Add a New Request</w:t>
            </w:r>
          </w:p>
          <w:p w14:paraId="35375672"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screen shots for figures 2.2-19 and 2.2-22</w:t>
            </w:r>
          </w:p>
          <w:p w14:paraId="26FC179A"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Updated section 2.5 CAPRI Reports </w:t>
            </w:r>
          </w:p>
          <w:p w14:paraId="30222DA9"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Insufficient Exam report – Removed “Summary” functionality and added Claim Type, Special Consideration(s), and Priority of Exam </w:t>
            </w:r>
          </w:p>
          <w:p w14:paraId="2A3E8782"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Pending C&amp;P Exams report – added Claim Type and Special Consideration(s)</w:t>
            </w:r>
          </w:p>
          <w:p w14:paraId="3BE15B45"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Exam Request by Date Range report - added Claim Type and Special Consideration(s)</w:t>
            </w:r>
          </w:p>
          <w:p w14:paraId="4F774620"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Request Status by Date Range report - added Claim Type and Special Consideration(s)</w:t>
            </w:r>
          </w:p>
          <w:p w14:paraId="2DCA0E38"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sections 2.5.1.1 AMIS 290 and 2.5.1.2 AMIS 290 by Division to inform user these reports are no longer available in CAPRI and reference to new URL.</w:t>
            </w:r>
          </w:p>
          <w:p w14:paraId="3B9056F5"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Transmit to VVA section 2.12.5 to include “retransmit” functionality</w:t>
            </w:r>
          </w:p>
          <w:p w14:paraId="2B64BBF6"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screen shot (2.12-29) section 2.12.9.5 CAPRI Contract Referral (CCR) pending under review exams via DAS – Alerts Screen</w:t>
            </w:r>
          </w:p>
          <w:p w14:paraId="528BA6BB" w14:textId="77777777" w:rsidR="00FB70DE" w:rsidRDefault="00FB70DE" w:rsidP="00FB70DE">
            <w:pPr>
              <w:keepNext/>
              <w:keepLines/>
              <w:spacing w:before="0" w:after="0"/>
              <w:rPr>
                <w:rFonts w:ascii="Arial" w:hAnsi="Arial" w:cs="Arial"/>
                <w:sz w:val="18"/>
                <w:szCs w:val="18"/>
              </w:rPr>
            </w:pPr>
            <w:r w:rsidRPr="00A20312">
              <w:rPr>
                <w:rFonts w:ascii="Arial" w:hAnsi="Arial" w:cs="Arial"/>
                <w:sz w:val="18"/>
                <w:szCs w:val="18"/>
              </w:rPr>
              <w:t>Updated screen shot (2.12-30) section 2.12.9.6 CAPRI Contract Referral (CCR) – Retrieve exam results with status of</w:t>
            </w:r>
            <w:r>
              <w:rPr>
                <w:rFonts w:ascii="Arial" w:hAnsi="Arial" w:cs="Arial"/>
                <w:sz w:val="18"/>
                <w:szCs w:val="18"/>
              </w:rPr>
              <w:t xml:space="preserve"> </w:t>
            </w:r>
            <w:r w:rsidRPr="00A20312">
              <w:rPr>
                <w:rFonts w:ascii="Arial" w:hAnsi="Arial" w:cs="Arial"/>
                <w:sz w:val="18"/>
                <w:szCs w:val="18"/>
              </w:rPr>
              <w:t>pending under review from DAS</w:t>
            </w:r>
            <w:r>
              <w:rPr>
                <w:rFonts w:ascii="Arial" w:hAnsi="Arial" w:cs="Arial"/>
                <w:sz w:val="18"/>
                <w:szCs w:val="18"/>
              </w:rPr>
              <w:t>.</w:t>
            </w:r>
          </w:p>
          <w:p w14:paraId="7E6E6730" w14:textId="77777777" w:rsidR="00FB70DE" w:rsidRDefault="00FB70DE" w:rsidP="00FB70DE">
            <w:pPr>
              <w:spacing w:before="0" w:after="0"/>
            </w:pPr>
          </w:p>
        </w:tc>
        <w:tc>
          <w:tcPr>
            <w:tcW w:w="1800" w:type="dxa"/>
          </w:tcPr>
          <w:p w14:paraId="6C79A88D" w14:textId="52883005" w:rsidR="00FB70DE" w:rsidRDefault="00FB70DE" w:rsidP="00FB70DE">
            <w:pPr>
              <w:spacing w:before="0" w:after="0"/>
            </w:pPr>
            <w:r w:rsidRPr="00A20312">
              <w:rPr>
                <w:rFonts w:ascii="Arial" w:hAnsi="Arial" w:cs="Arial"/>
                <w:sz w:val="18"/>
                <w:szCs w:val="18"/>
              </w:rPr>
              <w:t>Ricky Stephens</w:t>
            </w:r>
          </w:p>
        </w:tc>
        <w:tc>
          <w:tcPr>
            <w:tcW w:w="1800" w:type="dxa"/>
          </w:tcPr>
          <w:p w14:paraId="4DA712B9"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Kristina</w:t>
            </w:r>
          </w:p>
          <w:p w14:paraId="12441CD7" w14:textId="1D86140F" w:rsidR="00FB70DE" w:rsidRDefault="00FB70DE" w:rsidP="00FB70DE">
            <w:pPr>
              <w:spacing w:before="0" w:after="0"/>
            </w:pPr>
            <w:proofErr w:type="spellStart"/>
            <w:r w:rsidRPr="00A20312">
              <w:rPr>
                <w:rFonts w:ascii="Arial" w:hAnsi="Arial" w:cs="Arial"/>
                <w:sz w:val="18"/>
                <w:szCs w:val="18"/>
              </w:rPr>
              <w:t>DeLaCruz</w:t>
            </w:r>
            <w:proofErr w:type="spellEnd"/>
          </w:p>
        </w:tc>
      </w:tr>
      <w:tr w:rsidR="00FB70DE" w14:paraId="469B7B6C" w14:textId="77777777" w:rsidTr="00FB70DE">
        <w:tc>
          <w:tcPr>
            <w:tcW w:w="1615" w:type="dxa"/>
          </w:tcPr>
          <w:p w14:paraId="2B0EEEB2" w14:textId="619DB2AC" w:rsidR="00FB70DE" w:rsidRDefault="00FB70DE" w:rsidP="00FB70DE">
            <w:pPr>
              <w:spacing w:before="0" w:after="0"/>
            </w:pPr>
            <w:r w:rsidRPr="00A20312">
              <w:rPr>
                <w:rFonts w:ascii="Arial" w:hAnsi="Arial" w:cs="Arial"/>
                <w:sz w:val="18"/>
                <w:szCs w:val="18"/>
              </w:rPr>
              <w:lastRenderedPageBreak/>
              <w:t>4/23/15</w:t>
            </w:r>
          </w:p>
        </w:tc>
        <w:tc>
          <w:tcPr>
            <w:tcW w:w="1080" w:type="dxa"/>
          </w:tcPr>
          <w:p w14:paraId="76E7FA8D" w14:textId="79DC6E10" w:rsidR="00FB70DE" w:rsidRDefault="00FB70DE" w:rsidP="00FB70DE">
            <w:pPr>
              <w:spacing w:before="0" w:after="0"/>
            </w:pPr>
            <w:r w:rsidRPr="00A20312">
              <w:rPr>
                <w:rFonts w:ascii="Arial" w:hAnsi="Arial" w:cs="Arial"/>
                <w:sz w:val="18"/>
                <w:szCs w:val="18"/>
              </w:rPr>
              <w:t>8.16</w:t>
            </w:r>
          </w:p>
        </w:tc>
        <w:tc>
          <w:tcPr>
            <w:tcW w:w="3690" w:type="dxa"/>
          </w:tcPr>
          <w:p w14:paraId="1877462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PATCH DVBA*2.7*190 enhancements added</w:t>
            </w:r>
          </w:p>
          <w:p w14:paraId="32CA7CF7"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Section 2.2 C&amp;P Exam Requests – updated screens shots to reflect new Electronic Claim Folder Available? Field.</w:t>
            </w:r>
            <w:r>
              <w:rPr>
                <w:rFonts w:ascii="Arial" w:hAnsi="Arial" w:cs="Arial"/>
                <w:sz w:val="18"/>
                <w:szCs w:val="18"/>
              </w:rPr>
              <w:t xml:space="preserve"> </w:t>
            </w:r>
            <w:r w:rsidRPr="00A20312">
              <w:rPr>
                <w:rFonts w:ascii="Arial" w:hAnsi="Arial" w:cs="Arial"/>
                <w:sz w:val="18"/>
                <w:szCs w:val="18"/>
              </w:rPr>
              <w:t>Updated screen shots for address verification screen to show addition of Cell Phone and Email fields</w:t>
            </w:r>
          </w:p>
          <w:p w14:paraId="1D28D7D0"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Section 2.2.2 – Cancel an Exam Request – Added the following: ***NOTE***</w:t>
            </w:r>
            <w:r>
              <w:rPr>
                <w:rFonts w:ascii="Arial" w:hAnsi="Arial" w:cs="Arial"/>
                <w:sz w:val="18"/>
                <w:szCs w:val="18"/>
              </w:rPr>
              <w:t xml:space="preserve"> </w:t>
            </w:r>
            <w:r w:rsidRPr="00A20312">
              <w:rPr>
                <w:rFonts w:ascii="Arial" w:hAnsi="Arial" w:cs="Arial"/>
                <w:sz w:val="18"/>
                <w:szCs w:val="18"/>
              </w:rPr>
              <w:t>If a user is logged in to a local VistA system, Cancel by MAS, is enabled.</w:t>
            </w:r>
            <w:r>
              <w:rPr>
                <w:rFonts w:ascii="Arial" w:hAnsi="Arial" w:cs="Arial"/>
                <w:sz w:val="18"/>
                <w:szCs w:val="18"/>
              </w:rPr>
              <w:t xml:space="preserve"> </w:t>
            </w:r>
            <w:r w:rsidRPr="00A20312">
              <w:rPr>
                <w:rFonts w:ascii="Arial" w:hAnsi="Arial" w:cs="Arial"/>
                <w:sz w:val="18"/>
                <w:szCs w:val="18"/>
              </w:rPr>
              <w:t xml:space="preserve">If user is a remote user (CLAIMS system), Cancel </w:t>
            </w:r>
            <w:proofErr w:type="gramStart"/>
            <w:r w:rsidRPr="00A20312">
              <w:rPr>
                <w:rFonts w:ascii="Arial" w:hAnsi="Arial" w:cs="Arial"/>
                <w:sz w:val="18"/>
                <w:szCs w:val="18"/>
              </w:rPr>
              <w:t>By</w:t>
            </w:r>
            <w:proofErr w:type="gramEnd"/>
            <w:r w:rsidRPr="00A20312">
              <w:rPr>
                <w:rFonts w:ascii="Arial" w:hAnsi="Arial" w:cs="Arial"/>
                <w:sz w:val="18"/>
                <w:szCs w:val="18"/>
              </w:rPr>
              <w:t xml:space="preserve"> Regional Office is enabled.</w:t>
            </w:r>
          </w:p>
          <w:p w14:paraId="42EC165C"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2.2.4.1</w:t>
            </w:r>
            <w:r w:rsidRPr="00A20312">
              <w:rPr>
                <w:rFonts w:ascii="Arial" w:hAnsi="Arial" w:cs="Arial"/>
                <w:sz w:val="18"/>
                <w:szCs w:val="18"/>
              </w:rPr>
              <w:tab/>
              <w:t>Re-Print Final C&amp;P Results – removed reference to report has not been printed yet as reports can now be printed regardless if they have been printed by RO</w:t>
            </w:r>
          </w:p>
          <w:p w14:paraId="7622B26B"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Section 2.5.1.4 - Pending C&amp;P Exams report – added Cell number and email </w:t>
            </w:r>
          </w:p>
          <w:p w14:paraId="2C239B66"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Section 2.7.4 –Clinical Documents tab – Added the following to this section: All tabs within the Clinical Documents tab allow the ability to right click and search the results with “Find” within the display window on the right side.</w:t>
            </w:r>
          </w:p>
          <w:p w14:paraId="6D0D5A8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Added section 2.14.9 – New Option “Manage Exam Cancellation Reasons”</w:t>
            </w:r>
          </w:p>
          <w:p w14:paraId="3C83F5E6" w14:textId="34565837" w:rsidR="00FB70DE" w:rsidRDefault="00FB70DE" w:rsidP="00FB70DE">
            <w:pPr>
              <w:spacing w:before="0" w:after="0"/>
            </w:pPr>
            <w:r w:rsidRPr="00A20312">
              <w:rPr>
                <w:rFonts w:ascii="Arial" w:hAnsi="Arial" w:cs="Arial"/>
                <w:sz w:val="18"/>
                <w:szCs w:val="18"/>
              </w:rPr>
              <w:t>Added section 2.14.10 – New Option “Manage Exam Insufficient Reasons”</w:t>
            </w:r>
          </w:p>
        </w:tc>
        <w:tc>
          <w:tcPr>
            <w:tcW w:w="1800" w:type="dxa"/>
          </w:tcPr>
          <w:p w14:paraId="2D7D4A01" w14:textId="6F82FCEF" w:rsidR="00FB70DE" w:rsidRDefault="00FB70DE" w:rsidP="00FB70DE">
            <w:pPr>
              <w:spacing w:before="0" w:after="0"/>
            </w:pPr>
            <w:r w:rsidRPr="00A20312">
              <w:rPr>
                <w:rFonts w:ascii="Arial" w:hAnsi="Arial" w:cs="Arial"/>
                <w:sz w:val="18"/>
                <w:szCs w:val="18"/>
              </w:rPr>
              <w:t>Ricky Stephens</w:t>
            </w:r>
          </w:p>
        </w:tc>
        <w:tc>
          <w:tcPr>
            <w:tcW w:w="1800" w:type="dxa"/>
          </w:tcPr>
          <w:p w14:paraId="3A8CCCD9" w14:textId="0F2E5D8E"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7EDC2474" w14:textId="77777777" w:rsidTr="00FB70DE">
        <w:tc>
          <w:tcPr>
            <w:tcW w:w="1615" w:type="dxa"/>
          </w:tcPr>
          <w:p w14:paraId="55DAA8DD" w14:textId="00C7C677" w:rsidR="00FB70DE" w:rsidRDefault="00FB70DE" w:rsidP="00FB70DE">
            <w:pPr>
              <w:spacing w:before="0" w:after="0"/>
            </w:pPr>
            <w:r w:rsidRPr="00A20312">
              <w:rPr>
                <w:rFonts w:ascii="Arial" w:hAnsi="Arial" w:cs="Arial"/>
                <w:sz w:val="18"/>
                <w:szCs w:val="18"/>
              </w:rPr>
              <w:t>2/26/15</w:t>
            </w:r>
          </w:p>
        </w:tc>
        <w:tc>
          <w:tcPr>
            <w:tcW w:w="1080" w:type="dxa"/>
          </w:tcPr>
          <w:p w14:paraId="408CFCD4" w14:textId="0B156759" w:rsidR="00FB70DE" w:rsidRDefault="00FB70DE" w:rsidP="00FB70DE">
            <w:pPr>
              <w:spacing w:before="0" w:after="0"/>
            </w:pPr>
            <w:r w:rsidRPr="00A20312">
              <w:rPr>
                <w:rFonts w:ascii="Arial" w:hAnsi="Arial" w:cs="Arial"/>
                <w:sz w:val="18"/>
                <w:szCs w:val="18"/>
              </w:rPr>
              <w:t>8.15</w:t>
            </w:r>
          </w:p>
        </w:tc>
        <w:tc>
          <w:tcPr>
            <w:tcW w:w="3690" w:type="dxa"/>
          </w:tcPr>
          <w:p w14:paraId="4F2A89F0"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 xml:space="preserve">PATCH DVBA*2.7*189 enhancements added </w:t>
            </w:r>
          </w:p>
          <w:p w14:paraId="2DFAA1E7"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Section 2.5.1.8 - Request Status by Date Range Report – added Cancellation Comments and Cancellation Reasons as fields displayed on the report</w:t>
            </w:r>
          </w:p>
          <w:p w14:paraId="0321F7AF"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Section 2.2 C&amp;P Exam Requests – updated screens shots to reflect new Claim Type, Special Consideration(s), and Insufficient fields.</w:t>
            </w:r>
            <w:r>
              <w:rPr>
                <w:rFonts w:ascii="Arial" w:eastAsia="Batang" w:hAnsi="Arial" w:cs="Arial"/>
                <w:sz w:val="18"/>
                <w:szCs w:val="18"/>
              </w:rPr>
              <w:t xml:space="preserve"> </w:t>
            </w:r>
          </w:p>
          <w:p w14:paraId="4927A31B"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information that “Insufficient” field will default to “YES” and it is not editable by user</w:t>
            </w:r>
          </w:p>
          <w:p w14:paraId="10A914F0"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Section 2.2.4 Insufficient Exam Request – added “Note” that if exam to be marked insufficient is no longer active in the AMIE exam file that all active exams will be listed for selection</w:t>
            </w:r>
          </w:p>
          <w:p w14:paraId="7BCC22FC" w14:textId="4194E24D" w:rsidR="00FB70DE" w:rsidRDefault="00FB70DE" w:rsidP="00FB70DE">
            <w:pPr>
              <w:spacing w:before="0" w:after="0"/>
            </w:pPr>
            <w:r w:rsidRPr="00A20312">
              <w:rPr>
                <w:rFonts w:ascii="Arial" w:eastAsia="Batang" w:hAnsi="Arial" w:cs="Arial"/>
                <w:sz w:val="18"/>
                <w:szCs w:val="18"/>
              </w:rPr>
              <w:t xml:space="preserve">Section 2.2.4 Insufficient Exam Request – added </w:t>
            </w:r>
            <w:r w:rsidRPr="00A20312">
              <w:rPr>
                <w:rFonts w:ascii="Arial" w:hAnsi="Arial" w:cs="Arial"/>
                <w:sz w:val="18"/>
                <w:szCs w:val="18"/>
              </w:rPr>
              <w:t>**Note: The request status can be either “RELEASED TO RO, NOT PRINTED” or “COMPLETED, PRINTED BY RO” to mark insufficient.</w:t>
            </w:r>
            <w:r>
              <w:rPr>
                <w:rFonts w:ascii="Arial" w:hAnsi="Arial" w:cs="Arial"/>
                <w:sz w:val="18"/>
                <w:szCs w:val="18"/>
              </w:rPr>
              <w:t xml:space="preserve"> </w:t>
            </w:r>
          </w:p>
        </w:tc>
        <w:tc>
          <w:tcPr>
            <w:tcW w:w="1800" w:type="dxa"/>
          </w:tcPr>
          <w:p w14:paraId="616712CF" w14:textId="07BA76C6" w:rsidR="00FB70DE" w:rsidRDefault="00FB70DE" w:rsidP="00FB70DE">
            <w:pPr>
              <w:spacing w:before="0" w:after="0"/>
            </w:pPr>
            <w:r w:rsidRPr="00A20312">
              <w:rPr>
                <w:rFonts w:ascii="Arial" w:hAnsi="Arial" w:cs="Arial"/>
                <w:sz w:val="18"/>
                <w:szCs w:val="18"/>
              </w:rPr>
              <w:t>Ricky Stephens</w:t>
            </w:r>
          </w:p>
        </w:tc>
        <w:tc>
          <w:tcPr>
            <w:tcW w:w="1800" w:type="dxa"/>
          </w:tcPr>
          <w:p w14:paraId="4A497361" w14:textId="176B3265"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1203A3B7" w14:textId="77777777" w:rsidTr="00FB70DE">
        <w:tc>
          <w:tcPr>
            <w:tcW w:w="1615" w:type="dxa"/>
          </w:tcPr>
          <w:p w14:paraId="5E6F7CA3" w14:textId="06790378" w:rsidR="00FB70DE" w:rsidRDefault="00FB70DE" w:rsidP="00FB70DE">
            <w:pPr>
              <w:spacing w:before="0" w:after="0"/>
            </w:pPr>
            <w:r w:rsidRPr="00A20312">
              <w:rPr>
                <w:rFonts w:ascii="Arial" w:hAnsi="Arial" w:cs="Arial"/>
                <w:sz w:val="18"/>
                <w:szCs w:val="18"/>
              </w:rPr>
              <w:lastRenderedPageBreak/>
              <w:t>12/22/14</w:t>
            </w:r>
          </w:p>
        </w:tc>
        <w:tc>
          <w:tcPr>
            <w:tcW w:w="1080" w:type="dxa"/>
          </w:tcPr>
          <w:p w14:paraId="760D54D9" w14:textId="6B86BD9A" w:rsidR="00FB70DE" w:rsidRDefault="00FB70DE" w:rsidP="00FB70DE">
            <w:pPr>
              <w:spacing w:before="0" w:after="0"/>
            </w:pPr>
            <w:r w:rsidRPr="00A20312">
              <w:rPr>
                <w:rFonts w:ascii="Arial" w:hAnsi="Arial" w:cs="Arial"/>
                <w:sz w:val="18"/>
                <w:szCs w:val="18"/>
              </w:rPr>
              <w:t>8.14</w:t>
            </w:r>
          </w:p>
        </w:tc>
        <w:tc>
          <w:tcPr>
            <w:tcW w:w="3690" w:type="dxa"/>
          </w:tcPr>
          <w:p w14:paraId="2B24A0D4"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with HPS changes</w:t>
            </w:r>
          </w:p>
          <w:p w14:paraId="373A9D70"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Page 116, 2.8.3.8: Change</w:t>
            </w:r>
            <w:r w:rsidRPr="00A20312">
              <w:rPr>
                <w:rFonts w:ascii="Arial" w:hAnsi="Arial" w:cs="Arial"/>
                <w:sz w:val="18"/>
                <w:szCs w:val="18"/>
              </w:rPr>
              <w:tab/>
              <w:t>“retransmit the failed DBQ(s) one time. (Figure 2.8-13).”</w:t>
            </w:r>
            <w:r>
              <w:rPr>
                <w:rFonts w:ascii="Arial" w:hAnsi="Arial" w:cs="Arial"/>
                <w:sz w:val="18"/>
                <w:szCs w:val="18"/>
              </w:rPr>
              <w:t xml:space="preserve"> </w:t>
            </w:r>
            <w:r w:rsidRPr="00A20312">
              <w:rPr>
                <w:rFonts w:ascii="Arial" w:hAnsi="Arial" w:cs="Arial"/>
                <w:sz w:val="18"/>
                <w:szCs w:val="18"/>
              </w:rPr>
              <w:t>to “retransmit the failed DBQ(s) one time. (Figure 2.8-11).”</w:t>
            </w:r>
          </w:p>
          <w:p w14:paraId="5EB6A2E9"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Page 120, 2.9.1.1: The figure does not have a figure number, and the comment “button to paste the comments into the exam as shown in (Figure 2.9-1)”, does not refer to figure 2.9-1, it refers to the figure that is not numbered.</w:t>
            </w:r>
          </w:p>
          <w:p w14:paraId="787D0EA7" w14:textId="1F949A97" w:rsidR="00FB70DE" w:rsidRDefault="00FB70DE" w:rsidP="00FB70DE">
            <w:pPr>
              <w:spacing w:before="0" w:after="0"/>
            </w:pPr>
            <w:r w:rsidRPr="00A20312">
              <w:rPr>
                <w:rFonts w:ascii="Arial" w:hAnsi="Arial" w:cs="Arial"/>
                <w:sz w:val="18"/>
                <w:szCs w:val="18"/>
              </w:rPr>
              <w:t>Page 177, 2.13.2: The figure number needs to be added to the statement “This is a simulation of a VistAWeb page shown in ().”</w:t>
            </w:r>
          </w:p>
        </w:tc>
        <w:tc>
          <w:tcPr>
            <w:tcW w:w="1800" w:type="dxa"/>
          </w:tcPr>
          <w:p w14:paraId="70A80664" w14:textId="22FB5372" w:rsidR="00FB70DE" w:rsidRDefault="00FB70DE" w:rsidP="00FB70DE">
            <w:pPr>
              <w:spacing w:before="0" w:after="0"/>
            </w:pPr>
            <w:r w:rsidRPr="00A20312">
              <w:rPr>
                <w:rFonts w:ascii="Arial" w:hAnsi="Arial" w:cs="Arial"/>
                <w:sz w:val="18"/>
                <w:szCs w:val="18"/>
              </w:rPr>
              <w:t>Ricky Stephens</w:t>
            </w:r>
          </w:p>
        </w:tc>
        <w:tc>
          <w:tcPr>
            <w:tcW w:w="1800" w:type="dxa"/>
          </w:tcPr>
          <w:p w14:paraId="790A0F8E" w14:textId="1EBD05EC" w:rsidR="00FB70DE" w:rsidRDefault="00FB70DE" w:rsidP="00FB70DE">
            <w:pPr>
              <w:spacing w:before="0" w:after="0"/>
            </w:pPr>
            <w:r w:rsidRPr="00A20312">
              <w:rPr>
                <w:rFonts w:ascii="Arial" w:hAnsi="Arial" w:cs="Arial"/>
                <w:sz w:val="18"/>
                <w:szCs w:val="18"/>
              </w:rPr>
              <w:t>Rebecca Ames</w:t>
            </w:r>
          </w:p>
        </w:tc>
      </w:tr>
      <w:tr w:rsidR="00FB70DE" w14:paraId="2C55794F" w14:textId="77777777" w:rsidTr="00FB70DE">
        <w:tc>
          <w:tcPr>
            <w:tcW w:w="1615" w:type="dxa"/>
          </w:tcPr>
          <w:p w14:paraId="30AC50F7" w14:textId="5498E97A" w:rsidR="00FB70DE" w:rsidRDefault="00FB70DE" w:rsidP="00FB70DE">
            <w:pPr>
              <w:spacing w:before="0" w:after="0"/>
            </w:pPr>
            <w:r w:rsidRPr="00A20312">
              <w:rPr>
                <w:rFonts w:ascii="Arial" w:hAnsi="Arial" w:cs="Arial"/>
                <w:sz w:val="18"/>
                <w:szCs w:val="18"/>
              </w:rPr>
              <w:t>12/17/14</w:t>
            </w:r>
          </w:p>
        </w:tc>
        <w:tc>
          <w:tcPr>
            <w:tcW w:w="1080" w:type="dxa"/>
          </w:tcPr>
          <w:p w14:paraId="5DAAD105" w14:textId="0941D6C0" w:rsidR="00FB70DE" w:rsidRDefault="00FB70DE" w:rsidP="00FB70DE">
            <w:pPr>
              <w:spacing w:before="0" w:after="0"/>
            </w:pPr>
            <w:r w:rsidRPr="00A20312">
              <w:rPr>
                <w:rFonts w:ascii="Arial" w:hAnsi="Arial" w:cs="Arial"/>
                <w:sz w:val="18"/>
                <w:szCs w:val="18"/>
              </w:rPr>
              <w:t>8.13</w:t>
            </w:r>
          </w:p>
        </w:tc>
        <w:tc>
          <w:tcPr>
            <w:tcW w:w="3690" w:type="dxa"/>
          </w:tcPr>
          <w:p w14:paraId="3DD826AB"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 xml:space="preserve">Added the following statement to CCR section 2.12.9 </w:t>
            </w:r>
          </w:p>
          <w:p w14:paraId="28503A5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CAPRI CONTRACT REFERRAL (CCR)</w:t>
            </w:r>
          </w:p>
          <w:p w14:paraId="28DA5194"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****NOTE:</w:t>
            </w:r>
            <w:r>
              <w:rPr>
                <w:rFonts w:ascii="Arial" w:hAnsi="Arial" w:cs="Arial"/>
                <w:sz w:val="18"/>
                <w:szCs w:val="18"/>
              </w:rPr>
              <w:t xml:space="preserve"> </w:t>
            </w:r>
            <w:r w:rsidRPr="00A20312">
              <w:rPr>
                <w:rFonts w:ascii="Arial" w:hAnsi="Arial" w:cs="Arial"/>
                <w:sz w:val="18"/>
                <w:szCs w:val="18"/>
              </w:rPr>
              <w:t>C &amp; P Users must complete training on use of CCR prior to implementing the application functionality.</w:t>
            </w:r>
            <w:r>
              <w:rPr>
                <w:rFonts w:ascii="Arial" w:hAnsi="Arial" w:cs="Arial"/>
                <w:sz w:val="18"/>
                <w:szCs w:val="18"/>
              </w:rPr>
              <w:t xml:space="preserve"> </w:t>
            </w:r>
            <w:r w:rsidRPr="00A20312">
              <w:rPr>
                <w:rFonts w:ascii="Arial" w:hAnsi="Arial" w:cs="Arial"/>
                <w:sz w:val="18"/>
                <w:szCs w:val="18"/>
              </w:rPr>
              <w:t>Once trained, the DEM Program Office will authorize the keys be provided to allow for functionality.</w:t>
            </w:r>
          </w:p>
          <w:p w14:paraId="5A7862EC" w14:textId="77777777" w:rsidR="00FB70DE" w:rsidRPr="00A20312" w:rsidRDefault="00FB70DE" w:rsidP="00FB70DE">
            <w:pPr>
              <w:keepNext/>
              <w:keepLines/>
              <w:spacing w:before="0" w:after="0"/>
              <w:rPr>
                <w:rFonts w:ascii="Arial" w:hAnsi="Arial" w:cs="Arial"/>
                <w:sz w:val="18"/>
                <w:szCs w:val="18"/>
              </w:rPr>
            </w:pPr>
          </w:p>
          <w:p w14:paraId="5777CE80"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DEM Program Office POC:</w:t>
            </w:r>
          </w:p>
          <w:p w14:paraId="2A39EB61"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Paul </w:t>
            </w:r>
            <w:proofErr w:type="spellStart"/>
            <w:r w:rsidRPr="00A20312">
              <w:rPr>
                <w:rFonts w:ascii="Arial" w:hAnsi="Arial" w:cs="Arial"/>
                <w:sz w:val="18"/>
                <w:szCs w:val="18"/>
              </w:rPr>
              <w:t>Alcocer</w:t>
            </w:r>
            <w:proofErr w:type="spellEnd"/>
            <w:r w:rsidRPr="00A20312">
              <w:rPr>
                <w:rFonts w:ascii="Arial" w:hAnsi="Arial" w:cs="Arial"/>
                <w:sz w:val="18"/>
                <w:szCs w:val="18"/>
              </w:rPr>
              <w:t xml:space="preserve">: </w:t>
            </w:r>
            <w:hyperlink r:id="rId15" w:history="1">
              <w:r w:rsidRPr="00A20312">
                <w:rPr>
                  <w:rStyle w:val="Hyperlink"/>
                  <w:rFonts w:ascii="Arial" w:hAnsi="Arial" w:cs="Arial"/>
                  <w:sz w:val="18"/>
                  <w:szCs w:val="18"/>
                </w:rPr>
                <w:t>Paul.alcocer@va.gov</w:t>
              </w:r>
            </w:hyperlink>
          </w:p>
          <w:p w14:paraId="0B07AAC7"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Chuck Sener: </w:t>
            </w:r>
            <w:hyperlink r:id="rId16" w:history="1">
              <w:r w:rsidRPr="00A20312">
                <w:rPr>
                  <w:rStyle w:val="Hyperlink"/>
                  <w:rFonts w:ascii="Arial" w:hAnsi="Arial" w:cs="Arial"/>
                  <w:sz w:val="18"/>
                  <w:szCs w:val="18"/>
                </w:rPr>
                <w:t>Charles.sener@va.gov</w:t>
              </w:r>
            </w:hyperlink>
          </w:p>
          <w:p w14:paraId="7D219CFB" w14:textId="402F5328" w:rsidR="00FB70DE" w:rsidRDefault="00FB70DE" w:rsidP="00FB70DE">
            <w:pPr>
              <w:spacing w:before="0" w:after="0"/>
            </w:pPr>
            <w:r w:rsidRPr="00A20312">
              <w:rPr>
                <w:rFonts w:ascii="Arial" w:hAnsi="Arial" w:cs="Arial"/>
                <w:sz w:val="18"/>
                <w:szCs w:val="18"/>
              </w:rPr>
              <w:t xml:space="preserve">Sandra Struck: </w:t>
            </w:r>
            <w:hyperlink r:id="rId17" w:history="1">
              <w:r w:rsidRPr="00A20312">
                <w:rPr>
                  <w:rStyle w:val="Hyperlink"/>
                  <w:rFonts w:ascii="Arial" w:hAnsi="Arial" w:cs="Arial"/>
                  <w:sz w:val="18"/>
                  <w:szCs w:val="18"/>
                </w:rPr>
                <w:t>Sandra.struck@va.gov</w:t>
              </w:r>
            </w:hyperlink>
          </w:p>
        </w:tc>
        <w:tc>
          <w:tcPr>
            <w:tcW w:w="1800" w:type="dxa"/>
          </w:tcPr>
          <w:p w14:paraId="0D90462B" w14:textId="72960E94" w:rsidR="00FB70DE" w:rsidRDefault="00FB70DE" w:rsidP="00FB70DE">
            <w:pPr>
              <w:spacing w:before="0" w:after="0"/>
            </w:pPr>
            <w:r w:rsidRPr="00A20312">
              <w:rPr>
                <w:rFonts w:ascii="Arial" w:hAnsi="Arial" w:cs="Arial"/>
                <w:sz w:val="18"/>
                <w:szCs w:val="18"/>
              </w:rPr>
              <w:t>Ricky Step</w:t>
            </w:r>
            <w:r>
              <w:rPr>
                <w:rFonts w:ascii="Arial" w:hAnsi="Arial" w:cs="Arial"/>
                <w:sz w:val="18"/>
                <w:szCs w:val="18"/>
              </w:rPr>
              <w:t>h</w:t>
            </w:r>
            <w:r w:rsidRPr="00A20312">
              <w:rPr>
                <w:rFonts w:ascii="Arial" w:hAnsi="Arial" w:cs="Arial"/>
                <w:sz w:val="18"/>
                <w:szCs w:val="18"/>
              </w:rPr>
              <w:t>ens</w:t>
            </w:r>
          </w:p>
        </w:tc>
        <w:tc>
          <w:tcPr>
            <w:tcW w:w="1800" w:type="dxa"/>
          </w:tcPr>
          <w:p w14:paraId="72E09232" w14:textId="01BA36EF"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2D516032" w14:textId="77777777" w:rsidTr="00FB70DE">
        <w:tc>
          <w:tcPr>
            <w:tcW w:w="1615" w:type="dxa"/>
          </w:tcPr>
          <w:p w14:paraId="661B89F6" w14:textId="5FDA2957" w:rsidR="00FB70DE" w:rsidRDefault="00FB70DE" w:rsidP="00FB70DE">
            <w:pPr>
              <w:spacing w:before="0" w:after="0"/>
            </w:pPr>
            <w:r w:rsidRPr="00A20312">
              <w:rPr>
                <w:rFonts w:ascii="Arial" w:hAnsi="Arial" w:cs="Arial"/>
                <w:sz w:val="18"/>
                <w:szCs w:val="18"/>
              </w:rPr>
              <w:t>8/13/2014</w:t>
            </w:r>
          </w:p>
        </w:tc>
        <w:tc>
          <w:tcPr>
            <w:tcW w:w="1080" w:type="dxa"/>
          </w:tcPr>
          <w:p w14:paraId="4988A065" w14:textId="4F70E97D" w:rsidR="00FB70DE" w:rsidRDefault="00FB70DE" w:rsidP="00FB70DE">
            <w:pPr>
              <w:spacing w:before="0" w:after="0"/>
            </w:pPr>
            <w:r w:rsidRPr="00A20312">
              <w:rPr>
                <w:rFonts w:ascii="Arial" w:hAnsi="Arial" w:cs="Arial"/>
                <w:sz w:val="18"/>
                <w:szCs w:val="18"/>
              </w:rPr>
              <w:t>8.12</w:t>
            </w:r>
          </w:p>
        </w:tc>
        <w:tc>
          <w:tcPr>
            <w:tcW w:w="3690" w:type="dxa"/>
          </w:tcPr>
          <w:p w14:paraId="39BA4D0F"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Get Docs from VVA – removed reference to DVBA CAPRI DENYVBADOCS as this will no longer be valid with patch DVBA*2.7*187</w:t>
            </w:r>
          </w:p>
          <w:p w14:paraId="3B2AFA76"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Added users “MUST” have DVBA CAPRI GETVBADOCS to utilize Get Docs from VVA option</w:t>
            </w:r>
          </w:p>
          <w:p w14:paraId="7AD75BAD"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 xml:space="preserve">Added new </w:t>
            </w:r>
            <w:proofErr w:type="spellStart"/>
            <w:r w:rsidRPr="00A20312">
              <w:rPr>
                <w:rFonts w:ascii="Arial" w:eastAsia="Batang" w:hAnsi="Arial" w:cs="Arial"/>
                <w:sz w:val="18"/>
                <w:szCs w:val="18"/>
              </w:rPr>
              <w:t>FILE|Get</w:t>
            </w:r>
            <w:proofErr w:type="spellEnd"/>
            <w:r w:rsidRPr="00A20312">
              <w:rPr>
                <w:rFonts w:ascii="Arial" w:eastAsia="Batang" w:hAnsi="Arial" w:cs="Arial"/>
                <w:sz w:val="18"/>
                <w:szCs w:val="18"/>
              </w:rPr>
              <w:t xml:space="preserve"> Docs </w:t>
            </w:r>
            <w:proofErr w:type="gramStart"/>
            <w:r w:rsidRPr="00A20312">
              <w:rPr>
                <w:rFonts w:ascii="Arial" w:eastAsia="Batang" w:hAnsi="Arial" w:cs="Arial"/>
                <w:sz w:val="18"/>
                <w:szCs w:val="18"/>
              </w:rPr>
              <w:t>From</w:t>
            </w:r>
            <w:proofErr w:type="gramEnd"/>
            <w:r w:rsidRPr="00A20312">
              <w:rPr>
                <w:rFonts w:ascii="Arial" w:eastAsia="Batang" w:hAnsi="Arial" w:cs="Arial"/>
                <w:sz w:val="18"/>
                <w:szCs w:val="18"/>
              </w:rPr>
              <w:t xml:space="preserve"> DAS functionality</w:t>
            </w:r>
          </w:p>
          <w:p w14:paraId="32E501BF" w14:textId="77777777" w:rsidR="00FB70DE" w:rsidRPr="00A20312" w:rsidRDefault="00FB70DE" w:rsidP="00FB70DE">
            <w:pPr>
              <w:keepNext/>
              <w:keepLines/>
              <w:spacing w:before="0" w:after="0"/>
              <w:rPr>
                <w:rFonts w:ascii="Arial" w:hAnsi="Arial" w:cs="Arial"/>
                <w:sz w:val="18"/>
                <w:szCs w:val="18"/>
              </w:rPr>
            </w:pPr>
            <w:r w:rsidRPr="00A20312">
              <w:rPr>
                <w:rFonts w:ascii="Arial" w:eastAsia="Batang" w:hAnsi="Arial" w:cs="Arial"/>
                <w:sz w:val="18"/>
                <w:szCs w:val="18"/>
              </w:rPr>
              <w:t xml:space="preserve">Added </w:t>
            </w:r>
            <w:r w:rsidRPr="00A20312">
              <w:rPr>
                <w:rFonts w:ascii="Arial" w:hAnsi="Arial" w:cs="Arial"/>
                <w:sz w:val="18"/>
                <w:szCs w:val="18"/>
              </w:rPr>
              <w:t>“You have # vendor results pending review” information to CAPRI Alerts section</w:t>
            </w:r>
          </w:p>
          <w:p w14:paraId="1680C6A5"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Added description for transmission failure to VLER DAS information and screen shot</w:t>
            </w:r>
          </w:p>
          <w:p w14:paraId="197E3077" w14:textId="65515BA4" w:rsidR="00FB70DE" w:rsidRDefault="00FB70DE" w:rsidP="00FB70DE">
            <w:pPr>
              <w:spacing w:before="0" w:after="0"/>
            </w:pPr>
            <w:r w:rsidRPr="00A20312">
              <w:rPr>
                <w:rFonts w:ascii="Arial" w:eastAsia="Batang" w:hAnsi="Arial" w:cs="Arial"/>
                <w:sz w:val="18"/>
                <w:szCs w:val="18"/>
              </w:rPr>
              <w:t>CCR Functionality - Added DAS enabled vendor information and functionality to section 2.12.9</w:t>
            </w:r>
          </w:p>
        </w:tc>
        <w:tc>
          <w:tcPr>
            <w:tcW w:w="1800" w:type="dxa"/>
          </w:tcPr>
          <w:p w14:paraId="1915FCAE" w14:textId="7D358927" w:rsidR="00FB70DE" w:rsidRDefault="00FB70DE" w:rsidP="00FB70DE">
            <w:pPr>
              <w:spacing w:before="0" w:after="0"/>
            </w:pPr>
            <w:r w:rsidRPr="00A20312">
              <w:rPr>
                <w:rFonts w:ascii="Arial" w:hAnsi="Arial" w:cs="Arial"/>
                <w:sz w:val="18"/>
                <w:szCs w:val="18"/>
              </w:rPr>
              <w:t>Ricky Stephens</w:t>
            </w:r>
          </w:p>
        </w:tc>
        <w:tc>
          <w:tcPr>
            <w:tcW w:w="1800" w:type="dxa"/>
          </w:tcPr>
          <w:p w14:paraId="7B8B6291" w14:textId="09DB9090"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3CA9FF6E" w14:textId="77777777" w:rsidTr="00FB70DE">
        <w:tc>
          <w:tcPr>
            <w:tcW w:w="1615" w:type="dxa"/>
          </w:tcPr>
          <w:p w14:paraId="25E41A09" w14:textId="47458D4C" w:rsidR="00FB70DE" w:rsidRDefault="00FB70DE" w:rsidP="00FB70DE">
            <w:pPr>
              <w:spacing w:before="0" w:after="0"/>
            </w:pPr>
            <w:r w:rsidRPr="00A20312">
              <w:rPr>
                <w:rFonts w:ascii="Arial" w:hAnsi="Arial" w:cs="Arial"/>
                <w:sz w:val="18"/>
                <w:szCs w:val="18"/>
              </w:rPr>
              <w:t>5/15/2014</w:t>
            </w:r>
          </w:p>
        </w:tc>
        <w:tc>
          <w:tcPr>
            <w:tcW w:w="1080" w:type="dxa"/>
          </w:tcPr>
          <w:p w14:paraId="3AC783C4" w14:textId="524A8429" w:rsidR="00FB70DE" w:rsidRDefault="00FB70DE" w:rsidP="00FB70DE">
            <w:pPr>
              <w:spacing w:before="0" w:after="0"/>
            </w:pPr>
            <w:r w:rsidRPr="00A20312">
              <w:rPr>
                <w:rFonts w:ascii="Arial" w:hAnsi="Arial" w:cs="Arial"/>
                <w:sz w:val="18"/>
                <w:szCs w:val="18"/>
              </w:rPr>
              <w:t>8.11</w:t>
            </w:r>
          </w:p>
        </w:tc>
        <w:tc>
          <w:tcPr>
            <w:tcW w:w="3690" w:type="dxa"/>
          </w:tcPr>
          <w:p w14:paraId="0FBCF3C9"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CAPRI Equivalents for AMIE II Function section with accurate CAPRI Function </w:t>
            </w:r>
          </w:p>
          <w:p w14:paraId="5EE12628"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Admission Inquiry by Date</w:t>
            </w:r>
          </w:p>
          <w:p w14:paraId="1316CE66" w14:textId="7E81B8F3" w:rsidR="00FB70DE" w:rsidRDefault="00FB70DE" w:rsidP="00FB70DE">
            <w:pPr>
              <w:spacing w:before="0" w:after="0"/>
            </w:pPr>
            <w:r w:rsidRPr="00A20312">
              <w:rPr>
                <w:rFonts w:ascii="Arial" w:eastAsia="Batang" w:hAnsi="Arial" w:cs="Arial"/>
                <w:sz w:val="18"/>
                <w:szCs w:val="18"/>
              </w:rPr>
              <w:t>Print New Notices of Discharge</w:t>
            </w:r>
          </w:p>
        </w:tc>
        <w:tc>
          <w:tcPr>
            <w:tcW w:w="1800" w:type="dxa"/>
          </w:tcPr>
          <w:p w14:paraId="6CF8CA83" w14:textId="51A13C1C" w:rsidR="00FB70DE" w:rsidRDefault="00FB70DE" w:rsidP="00FB70DE">
            <w:pPr>
              <w:spacing w:before="0" w:after="0"/>
            </w:pPr>
            <w:r w:rsidRPr="00A20312">
              <w:rPr>
                <w:rFonts w:ascii="Arial" w:hAnsi="Arial" w:cs="Arial"/>
                <w:sz w:val="18"/>
                <w:szCs w:val="18"/>
              </w:rPr>
              <w:t xml:space="preserve">Ricky Stephens </w:t>
            </w:r>
          </w:p>
        </w:tc>
        <w:tc>
          <w:tcPr>
            <w:tcW w:w="1800" w:type="dxa"/>
          </w:tcPr>
          <w:p w14:paraId="1F7DEAEB" w14:textId="318BE580"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5DB29FBE" w14:textId="77777777" w:rsidTr="00FB70DE">
        <w:tc>
          <w:tcPr>
            <w:tcW w:w="1615" w:type="dxa"/>
          </w:tcPr>
          <w:p w14:paraId="60B8F26E" w14:textId="5EF0257B" w:rsidR="00FB70DE" w:rsidRDefault="00FB70DE" w:rsidP="00FB70DE">
            <w:pPr>
              <w:spacing w:before="0" w:after="0"/>
            </w:pPr>
            <w:r w:rsidRPr="00A20312">
              <w:rPr>
                <w:rFonts w:ascii="Arial" w:hAnsi="Arial" w:cs="Arial"/>
                <w:sz w:val="18"/>
                <w:szCs w:val="18"/>
              </w:rPr>
              <w:t>5/1/2014</w:t>
            </w:r>
          </w:p>
        </w:tc>
        <w:tc>
          <w:tcPr>
            <w:tcW w:w="1080" w:type="dxa"/>
          </w:tcPr>
          <w:p w14:paraId="32394D23" w14:textId="3DDAD28D" w:rsidR="00FB70DE" w:rsidRDefault="00FB70DE" w:rsidP="00FB70DE">
            <w:pPr>
              <w:spacing w:before="0" w:after="0"/>
            </w:pPr>
            <w:r w:rsidRPr="00A20312">
              <w:rPr>
                <w:rFonts w:ascii="Arial" w:hAnsi="Arial" w:cs="Arial"/>
                <w:sz w:val="18"/>
                <w:szCs w:val="18"/>
              </w:rPr>
              <w:t>8.10</w:t>
            </w:r>
          </w:p>
        </w:tc>
        <w:tc>
          <w:tcPr>
            <w:tcW w:w="3690" w:type="dxa"/>
          </w:tcPr>
          <w:p w14:paraId="5B511620" w14:textId="0ECC3029" w:rsidR="00FB70DE" w:rsidRDefault="00FB70DE" w:rsidP="00FB70DE">
            <w:pPr>
              <w:spacing w:before="0" w:after="0"/>
            </w:pPr>
            <w:r w:rsidRPr="00A20312">
              <w:rPr>
                <w:rFonts w:ascii="Arial" w:eastAsia="Batang" w:hAnsi="Arial" w:cs="Arial"/>
                <w:sz w:val="18"/>
                <w:szCs w:val="18"/>
              </w:rPr>
              <w:t xml:space="preserve">Remedy Ticket </w:t>
            </w:r>
            <w:r w:rsidRPr="00A20312">
              <w:rPr>
                <w:rFonts w:ascii="Arial" w:hAnsi="Arial" w:cs="Arial"/>
                <w:sz w:val="18"/>
                <w:szCs w:val="18"/>
              </w:rPr>
              <w:t>INC000000994792 – changed security key from Key Edit Exam List Parameter (MAS) to the correct key of DVBA CAPRI EXAM LIST EDIT</w:t>
            </w:r>
          </w:p>
        </w:tc>
        <w:tc>
          <w:tcPr>
            <w:tcW w:w="1800" w:type="dxa"/>
          </w:tcPr>
          <w:p w14:paraId="50CA9E5E" w14:textId="4A604C91" w:rsidR="00FB70DE" w:rsidRDefault="00FB70DE" w:rsidP="00FB70DE">
            <w:pPr>
              <w:spacing w:before="0" w:after="0"/>
            </w:pPr>
            <w:r w:rsidRPr="00A20312">
              <w:rPr>
                <w:rFonts w:ascii="Arial" w:hAnsi="Arial" w:cs="Arial"/>
                <w:sz w:val="18"/>
                <w:szCs w:val="18"/>
              </w:rPr>
              <w:t>Ricky Stephens</w:t>
            </w:r>
          </w:p>
        </w:tc>
        <w:tc>
          <w:tcPr>
            <w:tcW w:w="1800" w:type="dxa"/>
          </w:tcPr>
          <w:p w14:paraId="082A66B3" w14:textId="6B662EF0"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7C19F002" w14:textId="77777777" w:rsidTr="00FB70DE">
        <w:tc>
          <w:tcPr>
            <w:tcW w:w="1615" w:type="dxa"/>
          </w:tcPr>
          <w:p w14:paraId="28A71723" w14:textId="4A23AC57" w:rsidR="00FB70DE" w:rsidRDefault="00FB70DE" w:rsidP="00FB70DE">
            <w:pPr>
              <w:spacing w:before="0" w:after="0"/>
            </w:pPr>
            <w:r w:rsidRPr="00A20312">
              <w:rPr>
                <w:rFonts w:ascii="Arial" w:hAnsi="Arial" w:cs="Arial"/>
                <w:sz w:val="18"/>
                <w:szCs w:val="18"/>
              </w:rPr>
              <w:lastRenderedPageBreak/>
              <w:t>3/31/14</w:t>
            </w:r>
          </w:p>
        </w:tc>
        <w:tc>
          <w:tcPr>
            <w:tcW w:w="1080" w:type="dxa"/>
          </w:tcPr>
          <w:p w14:paraId="2D2F6EC3" w14:textId="559768E2" w:rsidR="00FB70DE" w:rsidRDefault="00FB70DE" w:rsidP="00FB70DE">
            <w:pPr>
              <w:spacing w:before="0" w:after="0"/>
            </w:pPr>
            <w:r w:rsidRPr="00A20312">
              <w:rPr>
                <w:rFonts w:ascii="Arial" w:hAnsi="Arial" w:cs="Arial"/>
                <w:sz w:val="18"/>
                <w:szCs w:val="18"/>
              </w:rPr>
              <w:t>8.9</w:t>
            </w:r>
          </w:p>
        </w:tc>
        <w:tc>
          <w:tcPr>
            <w:tcW w:w="3690" w:type="dxa"/>
          </w:tcPr>
          <w:p w14:paraId="2C9F99CB" w14:textId="77777777" w:rsidR="00FB70DE" w:rsidRPr="00A20312" w:rsidRDefault="00FB70DE" w:rsidP="00FB70DE">
            <w:pPr>
              <w:keepNext/>
              <w:keepLines/>
              <w:spacing w:before="0" w:after="0"/>
              <w:rPr>
                <w:rFonts w:ascii="Arial" w:eastAsia="Calibri" w:hAnsi="Arial" w:cs="Arial"/>
                <w:sz w:val="18"/>
                <w:szCs w:val="18"/>
              </w:rPr>
            </w:pPr>
            <w:r w:rsidRPr="00A20312">
              <w:rPr>
                <w:rFonts w:ascii="Arial" w:eastAsia="Batang" w:hAnsi="Arial" w:cs="Arial"/>
                <w:sz w:val="18"/>
                <w:szCs w:val="18"/>
              </w:rPr>
              <w:t>Section 1.3 VHA CAPRI Training, Videos, and Documentation.</w:t>
            </w:r>
            <w:r>
              <w:rPr>
                <w:rFonts w:ascii="Arial" w:eastAsia="Batang" w:hAnsi="Arial" w:cs="Arial"/>
                <w:sz w:val="18"/>
                <w:szCs w:val="18"/>
              </w:rPr>
              <w:t xml:space="preserve"> </w:t>
            </w:r>
            <w:r w:rsidRPr="00A20312">
              <w:rPr>
                <w:rFonts w:ascii="Arial" w:eastAsia="Batang" w:hAnsi="Arial" w:cs="Arial"/>
                <w:sz w:val="18"/>
                <w:szCs w:val="18"/>
              </w:rPr>
              <w:t xml:space="preserve">Updated </w:t>
            </w:r>
            <w:proofErr w:type="spellStart"/>
            <w:r w:rsidRPr="00A20312">
              <w:rPr>
                <w:rFonts w:ascii="Arial" w:eastAsia="Batang" w:hAnsi="Arial" w:cs="Arial"/>
                <w:sz w:val="18"/>
                <w:szCs w:val="18"/>
              </w:rPr>
              <w:t>link.</w:t>
            </w:r>
            <w:hyperlink r:id="rId18" w:history="1">
              <w:r w:rsidRPr="005048D6">
                <w:rPr>
                  <w:rStyle w:val="Hyperlink"/>
                  <w:rFonts w:ascii="Arial" w:eastAsia="Batang" w:hAnsi="Arial" w:cs="Arial"/>
                  <w:sz w:val="18"/>
                  <w:szCs w:val="18"/>
                </w:rPr>
                <w:t>New</w:t>
              </w:r>
              <w:proofErr w:type="spellEnd"/>
              <w:r w:rsidRPr="005048D6">
                <w:rPr>
                  <w:rStyle w:val="Hyperlink"/>
                  <w:rFonts w:ascii="Arial" w:eastAsia="Batang" w:hAnsi="Arial" w:cs="Arial"/>
                  <w:sz w:val="18"/>
                  <w:szCs w:val="18"/>
                </w:rPr>
                <w:t xml:space="preserve"> Link</w:t>
              </w:r>
            </w:hyperlink>
            <w:r w:rsidRPr="00A20312">
              <w:rPr>
                <w:rFonts w:ascii="Arial" w:eastAsia="Batang" w:hAnsi="Arial" w:cs="Arial"/>
                <w:sz w:val="18"/>
                <w:szCs w:val="18"/>
              </w:rPr>
              <w:t xml:space="preserve">: </w:t>
            </w:r>
          </w:p>
          <w:p w14:paraId="01DBC59C"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1-1</w:t>
            </w:r>
          </w:p>
          <w:p w14:paraId="6738A260"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1-6</w:t>
            </w:r>
          </w:p>
          <w:p w14:paraId="02BA1945"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Image of figure 2-24, corrected image</w:t>
            </w:r>
          </w:p>
          <w:p w14:paraId="38680EC2"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2-176</w:t>
            </w:r>
          </w:p>
          <w:p w14:paraId="0B0B0625"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 xml:space="preserve">Updated screen shot figure 2-204 </w:t>
            </w:r>
          </w:p>
          <w:p w14:paraId="40F75F81"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2-208 to Windows 7</w:t>
            </w:r>
          </w:p>
          <w:p w14:paraId="6D17BC31" w14:textId="77777777" w:rsidR="00FB70DE" w:rsidRPr="00A20312" w:rsidRDefault="00FB70DE" w:rsidP="00FB70DE">
            <w:pPr>
              <w:keepNext/>
              <w:keepLines/>
              <w:spacing w:before="0" w:after="0"/>
              <w:rPr>
                <w:rFonts w:ascii="Arial" w:eastAsia="Batang" w:hAnsi="Arial" w:cs="Arial"/>
                <w:sz w:val="18"/>
                <w:szCs w:val="18"/>
              </w:rPr>
            </w:pPr>
            <w:r w:rsidRPr="00A20312">
              <w:rPr>
                <w:rFonts w:ascii="Arial" w:eastAsia="Batang" w:hAnsi="Arial" w:cs="Arial"/>
                <w:sz w:val="18"/>
                <w:szCs w:val="18"/>
              </w:rPr>
              <w:t>Updated screen shot figure 2-209 to Windows 7</w:t>
            </w:r>
          </w:p>
          <w:p w14:paraId="0FB8E88A" w14:textId="429B85F5" w:rsidR="00FB70DE" w:rsidRDefault="00FB70DE" w:rsidP="00FB70DE">
            <w:pPr>
              <w:spacing w:before="0" w:after="0"/>
            </w:pPr>
            <w:r w:rsidRPr="00A20312">
              <w:rPr>
                <w:rFonts w:ascii="Arial" w:eastAsia="Batang" w:hAnsi="Arial" w:cs="Arial"/>
                <w:sz w:val="18"/>
                <w:szCs w:val="18"/>
              </w:rPr>
              <w:t>Updated screen shot figure 2-214</w:t>
            </w:r>
          </w:p>
        </w:tc>
        <w:tc>
          <w:tcPr>
            <w:tcW w:w="1800" w:type="dxa"/>
          </w:tcPr>
          <w:p w14:paraId="43BDA45D" w14:textId="636EE00B" w:rsidR="00FB70DE" w:rsidRDefault="00FB70DE" w:rsidP="00FB70DE">
            <w:pPr>
              <w:spacing w:before="0" w:after="0"/>
            </w:pPr>
            <w:r w:rsidRPr="00A20312">
              <w:rPr>
                <w:rFonts w:ascii="Arial" w:hAnsi="Arial" w:cs="Arial"/>
                <w:sz w:val="18"/>
                <w:szCs w:val="18"/>
              </w:rPr>
              <w:t>Ricky Stephens</w:t>
            </w:r>
          </w:p>
        </w:tc>
        <w:tc>
          <w:tcPr>
            <w:tcW w:w="1800" w:type="dxa"/>
          </w:tcPr>
          <w:p w14:paraId="2F95F03F"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Kristina</w:t>
            </w:r>
          </w:p>
          <w:p w14:paraId="5D576065" w14:textId="262E6A18" w:rsidR="00FB70DE" w:rsidRDefault="00FB70DE" w:rsidP="00FB70DE">
            <w:pPr>
              <w:spacing w:before="0" w:after="0"/>
            </w:pPr>
            <w:proofErr w:type="spellStart"/>
            <w:r w:rsidRPr="00A20312">
              <w:rPr>
                <w:rFonts w:ascii="Arial" w:hAnsi="Arial" w:cs="Arial"/>
                <w:sz w:val="18"/>
                <w:szCs w:val="18"/>
              </w:rPr>
              <w:t>DeLaCruz</w:t>
            </w:r>
            <w:proofErr w:type="spellEnd"/>
          </w:p>
        </w:tc>
      </w:tr>
      <w:tr w:rsidR="00FB70DE" w14:paraId="4E87C84B" w14:textId="77777777" w:rsidTr="00FB70DE">
        <w:tc>
          <w:tcPr>
            <w:tcW w:w="1615" w:type="dxa"/>
          </w:tcPr>
          <w:p w14:paraId="0A197D75" w14:textId="5DA8DFF3" w:rsidR="00FB70DE" w:rsidRDefault="00FB70DE" w:rsidP="00FB70DE">
            <w:pPr>
              <w:spacing w:before="0" w:after="0"/>
            </w:pPr>
            <w:r w:rsidRPr="00A20312">
              <w:rPr>
                <w:rFonts w:ascii="Arial" w:hAnsi="Arial" w:cs="Arial"/>
                <w:sz w:val="18"/>
                <w:szCs w:val="18"/>
              </w:rPr>
              <w:t>09/11/2013</w:t>
            </w:r>
          </w:p>
        </w:tc>
        <w:tc>
          <w:tcPr>
            <w:tcW w:w="1080" w:type="dxa"/>
          </w:tcPr>
          <w:p w14:paraId="0EEEA761" w14:textId="32A46730" w:rsidR="00FB70DE" w:rsidRDefault="00FB70DE" w:rsidP="00FB70DE">
            <w:pPr>
              <w:spacing w:before="0" w:after="0"/>
            </w:pPr>
            <w:r w:rsidRPr="00A20312">
              <w:rPr>
                <w:rFonts w:ascii="Arial" w:hAnsi="Arial" w:cs="Arial"/>
                <w:sz w:val="18"/>
                <w:szCs w:val="18"/>
              </w:rPr>
              <w:t>8.8</w:t>
            </w:r>
          </w:p>
        </w:tc>
        <w:tc>
          <w:tcPr>
            <w:tcW w:w="3690" w:type="dxa"/>
          </w:tcPr>
          <w:p w14:paraId="7497FEB7" w14:textId="68176437" w:rsidR="00FB70DE" w:rsidRDefault="00FB70DE" w:rsidP="00FB70DE">
            <w:pPr>
              <w:spacing w:before="0" w:after="0"/>
            </w:pPr>
            <w:r w:rsidRPr="00A20312">
              <w:rPr>
                <w:rFonts w:ascii="Arial" w:hAnsi="Arial" w:cs="Arial"/>
                <w:sz w:val="18"/>
                <w:szCs w:val="18"/>
              </w:rPr>
              <w:t xml:space="preserve">Updated all instances of DVBA*2.7*185 to DVBA*2.7*186. </w:t>
            </w:r>
          </w:p>
        </w:tc>
        <w:tc>
          <w:tcPr>
            <w:tcW w:w="1800" w:type="dxa"/>
          </w:tcPr>
          <w:p w14:paraId="0613A174" w14:textId="646C92A1" w:rsidR="00FB70DE" w:rsidRDefault="00FB70DE" w:rsidP="00FB70DE">
            <w:pPr>
              <w:spacing w:before="0" w:after="0"/>
            </w:pPr>
            <w:r w:rsidRPr="00A20312">
              <w:rPr>
                <w:rFonts w:ascii="Arial" w:hAnsi="Arial" w:cs="Arial"/>
                <w:sz w:val="18"/>
                <w:szCs w:val="18"/>
              </w:rPr>
              <w:t>Ricky Stephens</w:t>
            </w:r>
          </w:p>
        </w:tc>
        <w:tc>
          <w:tcPr>
            <w:tcW w:w="1800" w:type="dxa"/>
          </w:tcPr>
          <w:p w14:paraId="3A259311" w14:textId="344225F9"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16A203E9" w14:textId="77777777" w:rsidTr="00FB70DE">
        <w:tc>
          <w:tcPr>
            <w:tcW w:w="1615" w:type="dxa"/>
          </w:tcPr>
          <w:p w14:paraId="4A1BCC46" w14:textId="68B7821E" w:rsidR="00FB70DE" w:rsidRDefault="00FB70DE" w:rsidP="00FB70DE">
            <w:pPr>
              <w:spacing w:before="0" w:after="0"/>
            </w:pPr>
            <w:r w:rsidRPr="00A20312">
              <w:rPr>
                <w:rFonts w:ascii="Arial" w:hAnsi="Arial" w:cs="Arial"/>
                <w:sz w:val="18"/>
                <w:szCs w:val="18"/>
              </w:rPr>
              <w:t>7/30/2013</w:t>
            </w:r>
          </w:p>
        </w:tc>
        <w:tc>
          <w:tcPr>
            <w:tcW w:w="1080" w:type="dxa"/>
          </w:tcPr>
          <w:p w14:paraId="277869E8" w14:textId="6307AFBC" w:rsidR="00FB70DE" w:rsidRDefault="00FB70DE" w:rsidP="00FB70DE">
            <w:pPr>
              <w:spacing w:before="0" w:after="0"/>
            </w:pPr>
            <w:r w:rsidRPr="00A20312">
              <w:rPr>
                <w:rFonts w:ascii="Arial" w:hAnsi="Arial" w:cs="Arial"/>
                <w:sz w:val="18"/>
                <w:szCs w:val="18"/>
              </w:rPr>
              <w:t>8.7</w:t>
            </w:r>
          </w:p>
        </w:tc>
        <w:tc>
          <w:tcPr>
            <w:tcW w:w="3690" w:type="dxa"/>
          </w:tcPr>
          <w:p w14:paraId="51839FE7" w14:textId="38ED9C49" w:rsidR="00FB70DE" w:rsidRDefault="00FB70DE" w:rsidP="00FB70DE">
            <w:pPr>
              <w:spacing w:before="0" w:after="0"/>
            </w:pPr>
            <w:r w:rsidRPr="00A20312">
              <w:rPr>
                <w:rFonts w:ascii="Arial" w:hAnsi="Arial" w:cs="Arial"/>
                <w:sz w:val="18"/>
                <w:szCs w:val="18"/>
              </w:rPr>
              <w:t xml:space="preserve">Added CAPRI Contract Referral (CCR) information to section as </w:t>
            </w:r>
            <w:r w:rsidRPr="00A20312">
              <w:rPr>
                <w:rFonts w:ascii="Arial" w:hAnsi="Arial" w:cs="Arial"/>
                <w:sz w:val="18"/>
                <w:szCs w:val="18"/>
              </w:rPr>
              <w:fldChar w:fldCharType="begin"/>
            </w:r>
            <w:r w:rsidRPr="00A20312">
              <w:rPr>
                <w:rFonts w:ascii="Arial" w:hAnsi="Arial" w:cs="Arial"/>
                <w:sz w:val="18"/>
                <w:szCs w:val="18"/>
              </w:rPr>
              <w:instrText xml:space="preserve"> REF _Ref362953745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2.12.9</w:t>
            </w:r>
            <w:r w:rsidRPr="00A20312">
              <w:rPr>
                <w:rFonts w:ascii="Arial" w:hAnsi="Arial" w:cs="Arial"/>
                <w:sz w:val="18"/>
                <w:szCs w:val="18"/>
              </w:rPr>
              <w:fldChar w:fldCharType="end"/>
            </w:r>
          </w:p>
        </w:tc>
        <w:tc>
          <w:tcPr>
            <w:tcW w:w="1800" w:type="dxa"/>
          </w:tcPr>
          <w:p w14:paraId="419A4AB8" w14:textId="0E915FF5" w:rsidR="00FB70DE" w:rsidRDefault="00FB70DE" w:rsidP="00FB70DE">
            <w:pPr>
              <w:spacing w:before="0" w:after="0"/>
            </w:pPr>
            <w:r w:rsidRPr="00A20312">
              <w:rPr>
                <w:rFonts w:ascii="Arial" w:hAnsi="Arial" w:cs="Arial"/>
                <w:sz w:val="18"/>
                <w:szCs w:val="18"/>
              </w:rPr>
              <w:t>Ricky Stephens</w:t>
            </w:r>
          </w:p>
        </w:tc>
        <w:tc>
          <w:tcPr>
            <w:tcW w:w="1800" w:type="dxa"/>
          </w:tcPr>
          <w:p w14:paraId="57313A9A" w14:textId="7A1AFFC2"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025A9B60" w14:textId="77777777" w:rsidTr="00FB70DE">
        <w:tc>
          <w:tcPr>
            <w:tcW w:w="1615" w:type="dxa"/>
          </w:tcPr>
          <w:p w14:paraId="607CAC94" w14:textId="78D2B9CC" w:rsidR="00FB70DE" w:rsidRDefault="00FB70DE" w:rsidP="00FB70DE">
            <w:pPr>
              <w:spacing w:before="0" w:after="0"/>
            </w:pPr>
            <w:r w:rsidRPr="00A20312">
              <w:rPr>
                <w:rFonts w:ascii="Arial" w:hAnsi="Arial" w:cs="Arial"/>
                <w:sz w:val="18"/>
                <w:szCs w:val="18"/>
              </w:rPr>
              <w:t>7/30/2013</w:t>
            </w:r>
          </w:p>
        </w:tc>
        <w:tc>
          <w:tcPr>
            <w:tcW w:w="1080" w:type="dxa"/>
          </w:tcPr>
          <w:p w14:paraId="29F586AE" w14:textId="472EBEEB" w:rsidR="00FB70DE" w:rsidRDefault="00FB70DE" w:rsidP="00FB70DE">
            <w:pPr>
              <w:spacing w:before="0" w:after="0"/>
            </w:pPr>
            <w:r w:rsidRPr="00A20312">
              <w:rPr>
                <w:rFonts w:ascii="Arial" w:hAnsi="Arial" w:cs="Arial"/>
                <w:sz w:val="18"/>
                <w:szCs w:val="18"/>
              </w:rPr>
              <w:t>8.6</w:t>
            </w:r>
          </w:p>
        </w:tc>
        <w:tc>
          <w:tcPr>
            <w:tcW w:w="3690" w:type="dxa"/>
          </w:tcPr>
          <w:p w14:paraId="4B3C7DAD" w14:textId="675F284B" w:rsidR="00FB70DE" w:rsidRDefault="00FB70DE" w:rsidP="00FB70DE">
            <w:pPr>
              <w:spacing w:before="0" w:after="0"/>
            </w:pPr>
            <w:r w:rsidRPr="00A20312">
              <w:rPr>
                <w:rFonts w:ascii="Arial" w:hAnsi="Arial" w:cs="Arial"/>
                <w:sz w:val="18"/>
                <w:szCs w:val="18"/>
              </w:rPr>
              <w:t xml:space="preserve">Added reference to new security key DVBA CAPRI DENY_GETVBADOCS to section </w:t>
            </w:r>
            <w:r w:rsidRPr="00A20312">
              <w:rPr>
                <w:rFonts w:ascii="Arial" w:hAnsi="Arial" w:cs="Arial"/>
                <w:sz w:val="18"/>
                <w:szCs w:val="18"/>
              </w:rPr>
              <w:fldChar w:fldCharType="begin"/>
            </w:r>
            <w:r w:rsidRPr="00A20312">
              <w:rPr>
                <w:rFonts w:ascii="Arial" w:hAnsi="Arial" w:cs="Arial"/>
                <w:sz w:val="18"/>
                <w:szCs w:val="18"/>
              </w:rPr>
              <w:instrText xml:space="preserve"> REF _Ref362951436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2.12.6</w:t>
            </w:r>
            <w:r w:rsidRPr="00A20312">
              <w:rPr>
                <w:rFonts w:ascii="Arial" w:hAnsi="Arial" w:cs="Arial"/>
                <w:sz w:val="18"/>
                <w:szCs w:val="18"/>
              </w:rPr>
              <w:fldChar w:fldCharType="end"/>
            </w:r>
          </w:p>
        </w:tc>
        <w:tc>
          <w:tcPr>
            <w:tcW w:w="1800" w:type="dxa"/>
          </w:tcPr>
          <w:p w14:paraId="6AAE4617" w14:textId="4899A6CD" w:rsidR="00FB70DE" w:rsidRDefault="00FB70DE" w:rsidP="00FB70DE">
            <w:pPr>
              <w:spacing w:before="0" w:after="0"/>
            </w:pPr>
            <w:r w:rsidRPr="00A20312">
              <w:rPr>
                <w:rFonts w:ascii="Arial" w:hAnsi="Arial" w:cs="Arial"/>
                <w:sz w:val="18"/>
                <w:szCs w:val="18"/>
              </w:rPr>
              <w:t>Ricky Stephens</w:t>
            </w:r>
          </w:p>
        </w:tc>
        <w:tc>
          <w:tcPr>
            <w:tcW w:w="1800" w:type="dxa"/>
          </w:tcPr>
          <w:p w14:paraId="3AC3BDF1" w14:textId="49A0F358"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4B07D5E9" w14:textId="77777777" w:rsidTr="00FB70DE">
        <w:tc>
          <w:tcPr>
            <w:tcW w:w="1615" w:type="dxa"/>
          </w:tcPr>
          <w:p w14:paraId="690756AA" w14:textId="3EA44DE3" w:rsidR="00FB70DE" w:rsidRDefault="00FB70DE" w:rsidP="00FB70DE">
            <w:pPr>
              <w:spacing w:before="0" w:after="0"/>
            </w:pPr>
            <w:r w:rsidRPr="00A20312">
              <w:rPr>
                <w:rFonts w:ascii="Arial" w:hAnsi="Arial" w:cs="Arial"/>
                <w:sz w:val="18"/>
                <w:szCs w:val="18"/>
              </w:rPr>
              <w:t>7/30/2013</w:t>
            </w:r>
          </w:p>
        </w:tc>
        <w:tc>
          <w:tcPr>
            <w:tcW w:w="1080" w:type="dxa"/>
          </w:tcPr>
          <w:p w14:paraId="599498B7" w14:textId="404CCBEA" w:rsidR="00FB70DE" w:rsidRDefault="00FB70DE" w:rsidP="00FB70DE">
            <w:pPr>
              <w:spacing w:before="0" w:after="0"/>
            </w:pPr>
            <w:r w:rsidRPr="00A20312">
              <w:rPr>
                <w:rFonts w:ascii="Arial" w:hAnsi="Arial" w:cs="Arial"/>
                <w:sz w:val="18"/>
                <w:szCs w:val="18"/>
              </w:rPr>
              <w:t>8.5</w:t>
            </w:r>
          </w:p>
        </w:tc>
        <w:tc>
          <w:tcPr>
            <w:tcW w:w="3690" w:type="dxa"/>
          </w:tcPr>
          <w:p w14:paraId="34B396F9" w14:textId="5D37B0AA" w:rsidR="00FB70DE" w:rsidRDefault="00FB70DE" w:rsidP="00FB70DE">
            <w:pPr>
              <w:spacing w:before="0" w:after="0"/>
            </w:pPr>
            <w:r w:rsidRPr="00A20312">
              <w:rPr>
                <w:rFonts w:ascii="Arial" w:hAnsi="Arial" w:cs="Arial"/>
                <w:sz w:val="18"/>
                <w:szCs w:val="18"/>
              </w:rPr>
              <w:t xml:space="preserve">Added section </w:t>
            </w:r>
            <w:r w:rsidRPr="00A20312">
              <w:rPr>
                <w:rFonts w:ascii="Arial" w:hAnsi="Arial" w:cs="Arial"/>
                <w:sz w:val="18"/>
                <w:szCs w:val="18"/>
              </w:rPr>
              <w:fldChar w:fldCharType="begin"/>
            </w:r>
            <w:r w:rsidRPr="00A20312">
              <w:rPr>
                <w:rFonts w:ascii="Arial" w:hAnsi="Arial" w:cs="Arial"/>
                <w:sz w:val="18"/>
                <w:szCs w:val="18"/>
              </w:rPr>
              <w:instrText xml:space="preserve"> REF _Ref362948606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2.8.3.9</w:t>
            </w:r>
            <w:r w:rsidRPr="00A20312">
              <w:rPr>
                <w:rFonts w:ascii="Arial" w:hAnsi="Arial" w:cs="Arial"/>
                <w:sz w:val="18"/>
                <w:szCs w:val="18"/>
              </w:rPr>
              <w:fldChar w:fldCharType="end"/>
            </w:r>
            <w:r w:rsidRPr="00A20312">
              <w:rPr>
                <w:rFonts w:ascii="Arial" w:hAnsi="Arial" w:cs="Arial"/>
                <w:sz w:val="18"/>
                <w:szCs w:val="18"/>
              </w:rPr>
              <w:t xml:space="preserve"> “Completing </w:t>
            </w:r>
            <w:proofErr w:type="gramStart"/>
            <w:r w:rsidRPr="00A20312">
              <w:rPr>
                <w:rFonts w:ascii="Arial" w:hAnsi="Arial" w:cs="Arial"/>
                <w:sz w:val="18"/>
                <w:szCs w:val="18"/>
              </w:rPr>
              <w:t>NON C</w:t>
            </w:r>
            <w:proofErr w:type="gramEnd"/>
            <w:r w:rsidRPr="00A20312">
              <w:rPr>
                <w:rFonts w:ascii="Arial" w:hAnsi="Arial" w:cs="Arial"/>
                <w:sz w:val="18"/>
                <w:szCs w:val="18"/>
              </w:rPr>
              <w:t>&amp;P Exams”</w:t>
            </w:r>
          </w:p>
        </w:tc>
        <w:tc>
          <w:tcPr>
            <w:tcW w:w="1800" w:type="dxa"/>
          </w:tcPr>
          <w:p w14:paraId="68B396E9" w14:textId="3C814FBC" w:rsidR="00FB70DE" w:rsidRDefault="00FB70DE" w:rsidP="00FB70DE">
            <w:pPr>
              <w:spacing w:before="0" w:after="0"/>
            </w:pPr>
            <w:r w:rsidRPr="00A20312">
              <w:rPr>
                <w:rFonts w:ascii="Arial" w:hAnsi="Arial" w:cs="Arial"/>
                <w:sz w:val="18"/>
                <w:szCs w:val="18"/>
              </w:rPr>
              <w:t>Ricky Stephens</w:t>
            </w:r>
          </w:p>
        </w:tc>
        <w:tc>
          <w:tcPr>
            <w:tcW w:w="1800" w:type="dxa"/>
          </w:tcPr>
          <w:p w14:paraId="4CB15B49" w14:textId="47DCC14E"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7F437B1F" w14:textId="77777777" w:rsidTr="00FB70DE">
        <w:tc>
          <w:tcPr>
            <w:tcW w:w="1615" w:type="dxa"/>
          </w:tcPr>
          <w:p w14:paraId="06A6360C" w14:textId="7AF09749" w:rsidR="00FB70DE" w:rsidRDefault="00FB70DE" w:rsidP="00FB70DE">
            <w:pPr>
              <w:spacing w:before="0" w:after="0"/>
            </w:pPr>
            <w:r w:rsidRPr="00A20312">
              <w:rPr>
                <w:rFonts w:ascii="Arial" w:hAnsi="Arial" w:cs="Arial"/>
                <w:sz w:val="18"/>
                <w:szCs w:val="18"/>
              </w:rPr>
              <w:t>7/30/13</w:t>
            </w:r>
          </w:p>
        </w:tc>
        <w:tc>
          <w:tcPr>
            <w:tcW w:w="1080" w:type="dxa"/>
          </w:tcPr>
          <w:p w14:paraId="31741B24" w14:textId="7AE8D66F" w:rsidR="00FB70DE" w:rsidRDefault="00FB70DE" w:rsidP="00FB70DE">
            <w:pPr>
              <w:spacing w:before="0" w:after="0"/>
            </w:pPr>
            <w:r w:rsidRPr="00A20312">
              <w:rPr>
                <w:rFonts w:ascii="Arial" w:hAnsi="Arial" w:cs="Arial"/>
                <w:sz w:val="18"/>
                <w:szCs w:val="18"/>
              </w:rPr>
              <w:t>8.4</w:t>
            </w:r>
          </w:p>
        </w:tc>
        <w:tc>
          <w:tcPr>
            <w:tcW w:w="3690" w:type="dxa"/>
          </w:tcPr>
          <w:p w14:paraId="4E41F112" w14:textId="51775789" w:rsidR="00FB70DE" w:rsidRDefault="00FB70DE" w:rsidP="00FB70DE">
            <w:pPr>
              <w:spacing w:before="0" w:after="0"/>
            </w:pPr>
            <w:r w:rsidRPr="00A20312">
              <w:rPr>
                <w:rFonts w:ascii="Arial" w:hAnsi="Arial" w:cs="Arial"/>
                <w:sz w:val="18"/>
                <w:szCs w:val="18"/>
              </w:rPr>
              <w:t xml:space="preserve">Updated screen shot in section </w:t>
            </w:r>
            <w:r w:rsidRPr="00A20312">
              <w:rPr>
                <w:rFonts w:ascii="Arial" w:hAnsi="Arial" w:cs="Arial"/>
                <w:sz w:val="18"/>
                <w:szCs w:val="18"/>
              </w:rPr>
              <w:fldChar w:fldCharType="begin"/>
            </w:r>
            <w:r w:rsidRPr="00A20312">
              <w:rPr>
                <w:rFonts w:ascii="Arial" w:hAnsi="Arial" w:cs="Arial"/>
                <w:sz w:val="18"/>
                <w:szCs w:val="18"/>
              </w:rPr>
              <w:instrText xml:space="preserve"> REF _Ref362948663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2.8.3.7</w:t>
            </w:r>
            <w:r w:rsidRPr="00A20312">
              <w:rPr>
                <w:rFonts w:ascii="Arial" w:hAnsi="Arial" w:cs="Arial"/>
                <w:sz w:val="18"/>
                <w:szCs w:val="18"/>
              </w:rPr>
              <w:fldChar w:fldCharType="end"/>
            </w:r>
            <w:r w:rsidRPr="00A20312">
              <w:rPr>
                <w:rFonts w:ascii="Arial" w:hAnsi="Arial" w:cs="Arial"/>
                <w:sz w:val="18"/>
                <w:szCs w:val="18"/>
              </w:rPr>
              <w:t xml:space="preserve"> to show new question “Is this report a C&amp;P evaluation in response to a request (2507) submitted by the VBA?” which has been added to the “Signature Validation” screen.</w:t>
            </w:r>
          </w:p>
        </w:tc>
        <w:tc>
          <w:tcPr>
            <w:tcW w:w="1800" w:type="dxa"/>
          </w:tcPr>
          <w:p w14:paraId="52CA13D5" w14:textId="6A65FC4E" w:rsidR="00FB70DE" w:rsidRDefault="00FB70DE" w:rsidP="00FB70DE">
            <w:pPr>
              <w:spacing w:before="0" w:after="0"/>
            </w:pPr>
            <w:r w:rsidRPr="00A20312">
              <w:rPr>
                <w:rFonts w:ascii="Arial" w:hAnsi="Arial" w:cs="Arial"/>
                <w:sz w:val="18"/>
                <w:szCs w:val="18"/>
              </w:rPr>
              <w:t>Ricky Stephens</w:t>
            </w:r>
          </w:p>
        </w:tc>
        <w:tc>
          <w:tcPr>
            <w:tcW w:w="1800" w:type="dxa"/>
          </w:tcPr>
          <w:p w14:paraId="658D3EDC"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Kristina</w:t>
            </w:r>
          </w:p>
          <w:p w14:paraId="2D67B97B" w14:textId="76B167CB" w:rsidR="00FB70DE" w:rsidRDefault="00FB70DE" w:rsidP="00FB70DE">
            <w:pPr>
              <w:spacing w:before="0" w:after="0"/>
            </w:pPr>
            <w:proofErr w:type="spellStart"/>
            <w:r w:rsidRPr="00A20312">
              <w:rPr>
                <w:rFonts w:ascii="Arial" w:hAnsi="Arial" w:cs="Arial"/>
                <w:sz w:val="18"/>
                <w:szCs w:val="18"/>
              </w:rPr>
              <w:t>DeLaCruz</w:t>
            </w:r>
            <w:proofErr w:type="spellEnd"/>
          </w:p>
        </w:tc>
      </w:tr>
      <w:tr w:rsidR="00FB70DE" w14:paraId="18AED421" w14:textId="77777777" w:rsidTr="00FB70DE">
        <w:tc>
          <w:tcPr>
            <w:tcW w:w="1615" w:type="dxa"/>
          </w:tcPr>
          <w:p w14:paraId="5AD7537D" w14:textId="0EE7C9D7" w:rsidR="00FB70DE" w:rsidRDefault="00FB70DE" w:rsidP="00FB70DE">
            <w:pPr>
              <w:spacing w:before="0" w:after="0"/>
            </w:pPr>
            <w:r w:rsidRPr="00A20312">
              <w:rPr>
                <w:rFonts w:ascii="Arial" w:hAnsi="Arial" w:cs="Arial"/>
                <w:sz w:val="18"/>
                <w:szCs w:val="18"/>
              </w:rPr>
              <w:t>07/29/2013</w:t>
            </w:r>
          </w:p>
        </w:tc>
        <w:tc>
          <w:tcPr>
            <w:tcW w:w="1080" w:type="dxa"/>
          </w:tcPr>
          <w:p w14:paraId="11AACCBD" w14:textId="6D36F094" w:rsidR="00FB70DE" w:rsidRDefault="00FB70DE" w:rsidP="00FB70DE">
            <w:pPr>
              <w:spacing w:before="0" w:after="0"/>
            </w:pPr>
            <w:r w:rsidRPr="00A20312">
              <w:rPr>
                <w:rFonts w:ascii="Arial" w:hAnsi="Arial" w:cs="Arial"/>
                <w:sz w:val="18"/>
                <w:szCs w:val="18"/>
              </w:rPr>
              <w:t>8.3</w:t>
            </w:r>
          </w:p>
        </w:tc>
        <w:tc>
          <w:tcPr>
            <w:tcW w:w="3690" w:type="dxa"/>
          </w:tcPr>
          <w:p w14:paraId="607D1878" w14:textId="6FB855CC" w:rsidR="00FB70DE" w:rsidRDefault="00FB70DE" w:rsidP="00FB70DE">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_Ref362951485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2.5</w:t>
            </w:r>
            <w:r w:rsidRPr="00A20312">
              <w:rPr>
                <w:rFonts w:ascii="Arial" w:hAnsi="Arial" w:cs="Arial"/>
                <w:sz w:val="18"/>
                <w:szCs w:val="18"/>
              </w:rPr>
              <w:fldChar w:fldCharType="end"/>
            </w:r>
            <w:r w:rsidRPr="00A20312">
              <w:rPr>
                <w:rFonts w:ascii="Arial" w:hAnsi="Arial" w:cs="Arial"/>
                <w:sz w:val="18"/>
                <w:szCs w:val="18"/>
              </w:rPr>
              <w:t xml:space="preserve"> CAPRI Reports – (Non-patient-specific) showing updated/new export feature of “CSV Comma Delimited Export.”</w:t>
            </w:r>
          </w:p>
        </w:tc>
        <w:tc>
          <w:tcPr>
            <w:tcW w:w="1800" w:type="dxa"/>
          </w:tcPr>
          <w:p w14:paraId="3A209B12" w14:textId="0DC07304" w:rsidR="00FB70DE" w:rsidRDefault="00FB70DE" w:rsidP="00FB70DE">
            <w:pPr>
              <w:spacing w:before="0" w:after="0"/>
            </w:pPr>
            <w:r w:rsidRPr="00A20312">
              <w:rPr>
                <w:rFonts w:ascii="Arial" w:hAnsi="Arial" w:cs="Arial"/>
                <w:sz w:val="18"/>
                <w:szCs w:val="18"/>
              </w:rPr>
              <w:t>Ricky Stephens</w:t>
            </w:r>
          </w:p>
        </w:tc>
        <w:tc>
          <w:tcPr>
            <w:tcW w:w="1800" w:type="dxa"/>
          </w:tcPr>
          <w:p w14:paraId="0FE9D576" w14:textId="2B091654"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627BBE70" w14:textId="77777777" w:rsidTr="00FB70DE">
        <w:tc>
          <w:tcPr>
            <w:tcW w:w="1615" w:type="dxa"/>
          </w:tcPr>
          <w:p w14:paraId="060CBBAD" w14:textId="16AA5EFF" w:rsidR="00FB70DE" w:rsidRDefault="00FB70DE" w:rsidP="00FB70DE">
            <w:pPr>
              <w:spacing w:before="0" w:after="0"/>
            </w:pPr>
            <w:r w:rsidRPr="00A20312">
              <w:rPr>
                <w:rFonts w:ascii="Arial" w:hAnsi="Arial" w:cs="Arial"/>
                <w:sz w:val="18"/>
                <w:szCs w:val="18"/>
              </w:rPr>
              <w:t>06/21/2013</w:t>
            </w:r>
          </w:p>
        </w:tc>
        <w:tc>
          <w:tcPr>
            <w:tcW w:w="1080" w:type="dxa"/>
          </w:tcPr>
          <w:p w14:paraId="31888C7A" w14:textId="210B253F" w:rsidR="00FB70DE" w:rsidRDefault="00FB70DE" w:rsidP="00FB70DE">
            <w:pPr>
              <w:spacing w:before="0" w:after="0"/>
            </w:pPr>
            <w:r w:rsidRPr="00A20312">
              <w:rPr>
                <w:rFonts w:ascii="Arial" w:hAnsi="Arial" w:cs="Arial"/>
                <w:sz w:val="18"/>
                <w:szCs w:val="18"/>
              </w:rPr>
              <w:t>8.2</w:t>
            </w:r>
          </w:p>
        </w:tc>
        <w:tc>
          <w:tcPr>
            <w:tcW w:w="3690" w:type="dxa"/>
          </w:tcPr>
          <w:p w14:paraId="5E81F9BD" w14:textId="43A095BD" w:rsidR="00FB70DE" w:rsidRDefault="00FB70DE" w:rsidP="00FB70DE">
            <w:pPr>
              <w:spacing w:before="0" w:after="0"/>
            </w:pPr>
            <w:r w:rsidRPr="00A20312">
              <w:rPr>
                <w:rFonts w:ascii="Arial" w:hAnsi="Arial" w:cs="Arial"/>
                <w:sz w:val="18"/>
                <w:szCs w:val="18"/>
              </w:rPr>
              <w:t xml:space="preserve">Updated various screen shots in Section </w:t>
            </w:r>
            <w:r w:rsidRPr="00A20312">
              <w:rPr>
                <w:rFonts w:ascii="Arial" w:hAnsi="Arial" w:cs="Arial"/>
                <w:sz w:val="18"/>
                <w:szCs w:val="18"/>
              </w:rPr>
              <w:fldChar w:fldCharType="begin"/>
            </w:r>
            <w:r w:rsidRPr="00A20312">
              <w:rPr>
                <w:rFonts w:ascii="Arial" w:hAnsi="Arial" w:cs="Arial"/>
                <w:sz w:val="18"/>
                <w:szCs w:val="18"/>
              </w:rPr>
              <w:instrText xml:space="preserve"> REF _Ref362951500 \r \h  \* MERGEFORMAT </w:instrText>
            </w:r>
            <w:r w:rsidRPr="00A20312">
              <w:rPr>
                <w:rFonts w:ascii="Arial" w:hAnsi="Arial" w:cs="Arial"/>
                <w:sz w:val="18"/>
                <w:szCs w:val="18"/>
              </w:rPr>
            </w:r>
            <w:r w:rsidRPr="00A20312">
              <w:rPr>
                <w:rFonts w:ascii="Arial" w:hAnsi="Arial" w:cs="Arial"/>
                <w:sz w:val="18"/>
                <w:szCs w:val="18"/>
              </w:rPr>
              <w:fldChar w:fldCharType="separate"/>
            </w:r>
            <w:r>
              <w:rPr>
                <w:rFonts w:ascii="Arial" w:hAnsi="Arial" w:cs="Arial"/>
                <w:sz w:val="18"/>
                <w:szCs w:val="18"/>
              </w:rPr>
              <w:t>2.2</w:t>
            </w:r>
            <w:r w:rsidRPr="00A20312">
              <w:rPr>
                <w:rFonts w:ascii="Arial" w:hAnsi="Arial" w:cs="Arial"/>
                <w:sz w:val="18"/>
                <w:szCs w:val="18"/>
              </w:rPr>
              <w:fldChar w:fldCharType="end"/>
            </w:r>
            <w:r w:rsidRPr="00A20312">
              <w:rPr>
                <w:rFonts w:ascii="Arial" w:hAnsi="Arial" w:cs="Arial"/>
                <w:sz w:val="18"/>
                <w:szCs w:val="18"/>
              </w:rPr>
              <w:t>to bring them up to date with current screens in CAPRI</w:t>
            </w:r>
          </w:p>
        </w:tc>
        <w:tc>
          <w:tcPr>
            <w:tcW w:w="1800" w:type="dxa"/>
          </w:tcPr>
          <w:p w14:paraId="3B56A432" w14:textId="029D41D0" w:rsidR="00FB70DE" w:rsidRDefault="00FB70DE" w:rsidP="00FB70DE">
            <w:pPr>
              <w:spacing w:before="0" w:after="0"/>
            </w:pPr>
            <w:r w:rsidRPr="00A20312">
              <w:rPr>
                <w:rFonts w:ascii="Arial" w:hAnsi="Arial" w:cs="Arial"/>
                <w:sz w:val="18"/>
                <w:szCs w:val="18"/>
              </w:rPr>
              <w:t>Ricky Stephens</w:t>
            </w:r>
          </w:p>
        </w:tc>
        <w:tc>
          <w:tcPr>
            <w:tcW w:w="1800" w:type="dxa"/>
          </w:tcPr>
          <w:p w14:paraId="05E5F885" w14:textId="65F28D58"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6A5AA6A5" w14:textId="77777777" w:rsidTr="00FB70DE">
        <w:tc>
          <w:tcPr>
            <w:tcW w:w="1615" w:type="dxa"/>
          </w:tcPr>
          <w:p w14:paraId="4045AA66" w14:textId="25255F6F" w:rsidR="00FB70DE" w:rsidRDefault="00FB70DE" w:rsidP="00FB70DE">
            <w:pPr>
              <w:spacing w:before="0" w:after="0"/>
            </w:pPr>
            <w:r w:rsidRPr="00A20312">
              <w:rPr>
                <w:rFonts w:ascii="Arial" w:hAnsi="Arial" w:cs="Arial"/>
                <w:sz w:val="18"/>
                <w:szCs w:val="18"/>
              </w:rPr>
              <w:t>03/25/2013</w:t>
            </w:r>
          </w:p>
        </w:tc>
        <w:tc>
          <w:tcPr>
            <w:tcW w:w="1080" w:type="dxa"/>
          </w:tcPr>
          <w:p w14:paraId="4BA6F17B" w14:textId="25CAF679" w:rsidR="00FB70DE" w:rsidRDefault="00FB70DE" w:rsidP="00FB70DE">
            <w:pPr>
              <w:spacing w:before="0" w:after="0"/>
            </w:pPr>
            <w:r w:rsidRPr="00A20312">
              <w:rPr>
                <w:rFonts w:ascii="Arial" w:hAnsi="Arial" w:cs="Arial"/>
                <w:sz w:val="18"/>
                <w:szCs w:val="18"/>
              </w:rPr>
              <w:t>8.1</w:t>
            </w:r>
          </w:p>
        </w:tc>
        <w:tc>
          <w:tcPr>
            <w:tcW w:w="3690" w:type="dxa"/>
          </w:tcPr>
          <w:p w14:paraId="5E8AE123" w14:textId="765E4EEE" w:rsidR="00FB70DE" w:rsidRDefault="00FB70DE" w:rsidP="00FB70DE">
            <w:pPr>
              <w:spacing w:before="0" w:after="0"/>
            </w:pPr>
            <w:r w:rsidRPr="00A20312">
              <w:rPr>
                <w:rFonts w:ascii="Arial" w:hAnsi="Arial" w:cs="Arial"/>
                <w:sz w:val="18"/>
                <w:szCs w:val="18"/>
              </w:rPr>
              <w:t xml:space="preserve">Updated new CLAIMS server FQDN from CLAIMS.FORUM.VA.GOV “to” CLAIMS.MED.VA.GOV as indicated by Michael </w:t>
            </w:r>
            <w:proofErr w:type="spellStart"/>
            <w:r w:rsidRPr="00A20312">
              <w:rPr>
                <w:rFonts w:ascii="Arial" w:hAnsi="Arial" w:cs="Arial"/>
                <w:sz w:val="18"/>
                <w:szCs w:val="18"/>
              </w:rPr>
              <w:t>Shickle</w:t>
            </w:r>
            <w:proofErr w:type="spellEnd"/>
            <w:r w:rsidRPr="00A20312">
              <w:rPr>
                <w:rFonts w:ascii="Arial" w:hAnsi="Arial" w:cs="Arial"/>
                <w:sz w:val="18"/>
                <w:szCs w:val="18"/>
              </w:rPr>
              <w:t xml:space="preserve"> 03/25/2013</w:t>
            </w:r>
          </w:p>
        </w:tc>
        <w:tc>
          <w:tcPr>
            <w:tcW w:w="1800" w:type="dxa"/>
          </w:tcPr>
          <w:p w14:paraId="10EBD34F" w14:textId="1B06EB89" w:rsidR="00FB70DE" w:rsidRDefault="00FB70DE" w:rsidP="00FB70DE">
            <w:pPr>
              <w:spacing w:before="0" w:after="0"/>
            </w:pPr>
            <w:r w:rsidRPr="00A20312">
              <w:rPr>
                <w:rFonts w:ascii="Arial" w:hAnsi="Arial" w:cs="Arial"/>
                <w:sz w:val="18"/>
                <w:szCs w:val="18"/>
              </w:rPr>
              <w:t>Ricky Stephens</w:t>
            </w:r>
          </w:p>
        </w:tc>
        <w:tc>
          <w:tcPr>
            <w:tcW w:w="1800" w:type="dxa"/>
          </w:tcPr>
          <w:p w14:paraId="42163E23" w14:textId="7386AFF9" w:rsidR="00FB70DE" w:rsidRDefault="00FB70DE" w:rsidP="00FB70DE">
            <w:pPr>
              <w:spacing w:before="0" w:after="0"/>
            </w:pPr>
            <w:r w:rsidRPr="00A20312">
              <w:rPr>
                <w:rFonts w:ascii="Arial" w:hAnsi="Arial" w:cs="Arial"/>
                <w:sz w:val="18"/>
                <w:szCs w:val="18"/>
              </w:rPr>
              <w:t xml:space="preserve">Kristina </w:t>
            </w:r>
            <w:proofErr w:type="spellStart"/>
            <w:r w:rsidRPr="00A20312">
              <w:rPr>
                <w:rFonts w:ascii="Arial" w:hAnsi="Arial" w:cs="Arial"/>
                <w:sz w:val="18"/>
                <w:szCs w:val="18"/>
              </w:rPr>
              <w:t>DeLaCruz</w:t>
            </w:r>
            <w:proofErr w:type="spellEnd"/>
          </w:p>
        </w:tc>
      </w:tr>
      <w:tr w:rsidR="00FB70DE" w14:paraId="2409D4AB" w14:textId="77777777" w:rsidTr="00FB70DE">
        <w:tc>
          <w:tcPr>
            <w:tcW w:w="1615" w:type="dxa"/>
          </w:tcPr>
          <w:p w14:paraId="32B7F14B" w14:textId="1119CF0F" w:rsidR="00FB70DE" w:rsidRDefault="00FB70DE" w:rsidP="00FB70DE">
            <w:pPr>
              <w:spacing w:before="0" w:after="0"/>
            </w:pPr>
            <w:r w:rsidRPr="00A20312">
              <w:rPr>
                <w:rFonts w:ascii="Arial" w:hAnsi="Arial" w:cs="Arial"/>
                <w:sz w:val="18"/>
                <w:szCs w:val="18"/>
              </w:rPr>
              <w:t>03/15/2013</w:t>
            </w:r>
          </w:p>
        </w:tc>
        <w:tc>
          <w:tcPr>
            <w:tcW w:w="1080" w:type="dxa"/>
          </w:tcPr>
          <w:p w14:paraId="55B08C8E" w14:textId="26291FA2" w:rsidR="00FB70DE" w:rsidRDefault="00FB70DE" w:rsidP="00FB70DE">
            <w:pPr>
              <w:spacing w:before="0" w:after="0"/>
            </w:pPr>
            <w:r w:rsidRPr="00A20312">
              <w:rPr>
                <w:rFonts w:ascii="Arial" w:hAnsi="Arial" w:cs="Arial"/>
                <w:sz w:val="18"/>
                <w:szCs w:val="18"/>
              </w:rPr>
              <w:t>8.0</w:t>
            </w:r>
          </w:p>
        </w:tc>
        <w:tc>
          <w:tcPr>
            <w:tcW w:w="3690" w:type="dxa"/>
          </w:tcPr>
          <w:p w14:paraId="12AF51A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UM for patch 184</w:t>
            </w:r>
          </w:p>
          <w:p w14:paraId="6ADB8E2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Add New Request section updated – Includes IDES priority of exam</w:t>
            </w:r>
          </w:p>
          <w:p w14:paraId="03E8D03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Starting a New CPWM Exam section updated – now includes Step 6 regarding automatically transmitting to Virtual VA</w:t>
            </w:r>
          </w:p>
          <w:p w14:paraId="1587F532"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Added section 2.12.6 – Get Docs from Virtual VA – From the File Menu</w:t>
            </w:r>
          </w:p>
          <w:p w14:paraId="710D1A45" w14:textId="1BD62947" w:rsidR="00FB70DE" w:rsidRDefault="00FB70DE" w:rsidP="00FB70DE">
            <w:pPr>
              <w:spacing w:before="0" w:after="0"/>
            </w:pPr>
            <w:r w:rsidRPr="00A20312">
              <w:rPr>
                <w:rFonts w:ascii="Arial" w:hAnsi="Arial" w:cs="Arial"/>
                <w:sz w:val="18"/>
                <w:szCs w:val="18"/>
              </w:rPr>
              <w:t>Updated CAPRI Reports – AMIS 290 section and screen shots to show IDES instead of DCS, DFD, which have been replaced by IDES.</w:t>
            </w:r>
          </w:p>
        </w:tc>
        <w:tc>
          <w:tcPr>
            <w:tcW w:w="1800" w:type="dxa"/>
          </w:tcPr>
          <w:p w14:paraId="1EB5BE7B" w14:textId="01FA3F6B" w:rsidR="00FB70DE" w:rsidRDefault="00FB70DE" w:rsidP="00FB70DE">
            <w:pPr>
              <w:spacing w:before="0" w:after="0"/>
            </w:pPr>
            <w:r w:rsidRPr="00A20312">
              <w:rPr>
                <w:rFonts w:ascii="Arial" w:hAnsi="Arial" w:cs="Arial"/>
                <w:sz w:val="18"/>
                <w:szCs w:val="18"/>
              </w:rPr>
              <w:t>Ricky Stephens</w:t>
            </w:r>
          </w:p>
        </w:tc>
        <w:tc>
          <w:tcPr>
            <w:tcW w:w="1800" w:type="dxa"/>
          </w:tcPr>
          <w:p w14:paraId="3D594070" w14:textId="785FAF4E" w:rsidR="00FB70DE" w:rsidRDefault="00FB70DE" w:rsidP="00FB70DE">
            <w:pPr>
              <w:spacing w:before="0" w:after="0"/>
            </w:pPr>
            <w:r w:rsidRPr="00A20312">
              <w:rPr>
                <w:rFonts w:ascii="Arial" w:hAnsi="Arial" w:cs="Arial"/>
                <w:sz w:val="18"/>
                <w:szCs w:val="18"/>
              </w:rPr>
              <w:t>Kristina Delacruz</w:t>
            </w:r>
          </w:p>
        </w:tc>
      </w:tr>
      <w:tr w:rsidR="00FB70DE" w14:paraId="0AFBFAEF" w14:textId="77777777" w:rsidTr="00FB70DE">
        <w:tc>
          <w:tcPr>
            <w:tcW w:w="1615" w:type="dxa"/>
          </w:tcPr>
          <w:p w14:paraId="28305EA4" w14:textId="09D52F77" w:rsidR="00FB70DE" w:rsidRDefault="00FB70DE" w:rsidP="00FB70DE">
            <w:pPr>
              <w:spacing w:before="0" w:after="0"/>
            </w:pPr>
            <w:r w:rsidRPr="00A20312">
              <w:rPr>
                <w:rFonts w:ascii="Arial" w:hAnsi="Arial" w:cs="Arial"/>
                <w:sz w:val="18"/>
                <w:szCs w:val="18"/>
              </w:rPr>
              <w:t>9/11/2012</w:t>
            </w:r>
          </w:p>
        </w:tc>
        <w:tc>
          <w:tcPr>
            <w:tcW w:w="1080" w:type="dxa"/>
          </w:tcPr>
          <w:p w14:paraId="62AB8E18" w14:textId="528A9077" w:rsidR="00FB70DE" w:rsidRDefault="00FB70DE" w:rsidP="00FB70DE">
            <w:pPr>
              <w:spacing w:before="0" w:after="0"/>
            </w:pPr>
            <w:r w:rsidRPr="00A20312">
              <w:rPr>
                <w:rFonts w:ascii="Arial" w:hAnsi="Arial" w:cs="Arial"/>
                <w:sz w:val="18"/>
                <w:szCs w:val="18"/>
              </w:rPr>
              <w:t>7.12</w:t>
            </w:r>
          </w:p>
        </w:tc>
        <w:tc>
          <w:tcPr>
            <w:tcW w:w="3690" w:type="dxa"/>
          </w:tcPr>
          <w:p w14:paraId="6A772AB9" w14:textId="28D513D4" w:rsidR="00FB70DE" w:rsidRDefault="00FB70DE" w:rsidP="00FB70DE">
            <w:pPr>
              <w:spacing w:before="0" w:after="0"/>
            </w:pPr>
            <w:r w:rsidRPr="00A20312">
              <w:rPr>
                <w:rFonts w:ascii="Arial" w:hAnsi="Arial" w:cs="Arial"/>
                <w:sz w:val="18"/>
                <w:szCs w:val="18"/>
              </w:rPr>
              <w:t>Final Review</w:t>
            </w:r>
          </w:p>
        </w:tc>
        <w:tc>
          <w:tcPr>
            <w:tcW w:w="1800" w:type="dxa"/>
          </w:tcPr>
          <w:p w14:paraId="11666364"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Ricky</w:t>
            </w:r>
          </w:p>
          <w:p w14:paraId="78AEECA5" w14:textId="1FFFAFB9" w:rsidR="00FB70DE" w:rsidRDefault="00FB70DE" w:rsidP="00FB70DE">
            <w:pPr>
              <w:spacing w:before="0" w:after="0"/>
            </w:pPr>
            <w:r w:rsidRPr="00A20312">
              <w:rPr>
                <w:rFonts w:ascii="Arial" w:hAnsi="Arial" w:cs="Arial"/>
                <w:sz w:val="18"/>
                <w:szCs w:val="18"/>
              </w:rPr>
              <w:t>Stephens</w:t>
            </w:r>
          </w:p>
        </w:tc>
        <w:tc>
          <w:tcPr>
            <w:tcW w:w="1800" w:type="dxa"/>
          </w:tcPr>
          <w:p w14:paraId="2F050F1F"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Sherry Green</w:t>
            </w:r>
          </w:p>
          <w:p w14:paraId="7021D39A"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Gina Johnson</w:t>
            </w:r>
          </w:p>
          <w:p w14:paraId="69B9764B" w14:textId="5CBFB5C0" w:rsidR="00FB70DE" w:rsidRDefault="00FB70DE" w:rsidP="00FB70DE">
            <w:pPr>
              <w:spacing w:before="0" w:after="0"/>
            </w:pPr>
            <w:r w:rsidRPr="00A20312">
              <w:rPr>
                <w:rFonts w:ascii="Arial" w:hAnsi="Arial" w:cs="Arial"/>
                <w:sz w:val="18"/>
                <w:szCs w:val="18"/>
              </w:rPr>
              <w:t>Kristina Delacruz</w:t>
            </w:r>
          </w:p>
        </w:tc>
      </w:tr>
      <w:tr w:rsidR="00FB70DE" w14:paraId="55A27363" w14:textId="77777777" w:rsidTr="00FB70DE">
        <w:tc>
          <w:tcPr>
            <w:tcW w:w="1615" w:type="dxa"/>
          </w:tcPr>
          <w:p w14:paraId="7FD65493" w14:textId="41AC7BDD" w:rsidR="00FB70DE" w:rsidRDefault="00FB70DE" w:rsidP="00FB70DE">
            <w:pPr>
              <w:spacing w:before="0" w:after="0"/>
            </w:pPr>
            <w:r w:rsidRPr="00A20312">
              <w:rPr>
                <w:rFonts w:ascii="Arial" w:hAnsi="Arial" w:cs="Arial"/>
                <w:sz w:val="18"/>
                <w:szCs w:val="18"/>
              </w:rPr>
              <w:t>9/10/2012</w:t>
            </w:r>
          </w:p>
        </w:tc>
        <w:tc>
          <w:tcPr>
            <w:tcW w:w="1080" w:type="dxa"/>
          </w:tcPr>
          <w:p w14:paraId="5C777C9E" w14:textId="1118A375" w:rsidR="00FB70DE" w:rsidRDefault="00FB70DE" w:rsidP="00FB70DE">
            <w:pPr>
              <w:spacing w:before="0" w:after="0"/>
            </w:pPr>
            <w:r w:rsidRPr="00A20312">
              <w:rPr>
                <w:rFonts w:ascii="Arial" w:hAnsi="Arial" w:cs="Arial"/>
                <w:sz w:val="18"/>
                <w:szCs w:val="18"/>
              </w:rPr>
              <w:t>7.11</w:t>
            </w:r>
          </w:p>
        </w:tc>
        <w:tc>
          <w:tcPr>
            <w:tcW w:w="3690" w:type="dxa"/>
          </w:tcPr>
          <w:p w14:paraId="6EF4A4EB" w14:textId="79436EA1" w:rsidR="00FB70DE" w:rsidRDefault="00FB70DE" w:rsidP="00FB70DE">
            <w:pPr>
              <w:spacing w:before="0" w:after="0"/>
            </w:pPr>
            <w:r w:rsidRPr="00A20312">
              <w:rPr>
                <w:rFonts w:ascii="Arial" w:hAnsi="Arial" w:cs="Arial"/>
                <w:sz w:val="18"/>
                <w:szCs w:val="18"/>
              </w:rPr>
              <w:t>CAPRI Development Team Peer Review</w:t>
            </w:r>
          </w:p>
        </w:tc>
        <w:tc>
          <w:tcPr>
            <w:tcW w:w="1800" w:type="dxa"/>
          </w:tcPr>
          <w:p w14:paraId="3A67BE50" w14:textId="2AF8205C" w:rsidR="00FB70DE" w:rsidRDefault="00FB70DE" w:rsidP="00FB70DE">
            <w:pPr>
              <w:spacing w:before="0" w:after="0"/>
            </w:pPr>
            <w:r w:rsidRPr="00A20312">
              <w:rPr>
                <w:rFonts w:ascii="Arial" w:hAnsi="Arial" w:cs="Arial"/>
                <w:sz w:val="18"/>
                <w:szCs w:val="18"/>
              </w:rPr>
              <w:t>Ricky Stephens</w:t>
            </w:r>
          </w:p>
        </w:tc>
        <w:tc>
          <w:tcPr>
            <w:tcW w:w="1800" w:type="dxa"/>
          </w:tcPr>
          <w:p w14:paraId="38FCCF1E" w14:textId="0BFE254B" w:rsidR="00FB70DE" w:rsidRDefault="00FB70DE" w:rsidP="00FB70DE">
            <w:pPr>
              <w:spacing w:before="0" w:after="0"/>
            </w:pPr>
            <w:r w:rsidRPr="00A20312">
              <w:rPr>
                <w:rFonts w:ascii="Arial" w:hAnsi="Arial" w:cs="Arial"/>
                <w:sz w:val="18"/>
                <w:szCs w:val="18"/>
              </w:rPr>
              <w:t>Susan Koch</w:t>
            </w:r>
          </w:p>
        </w:tc>
      </w:tr>
      <w:tr w:rsidR="00FB70DE" w14:paraId="0E154B82" w14:textId="77777777" w:rsidTr="00FB70DE">
        <w:tc>
          <w:tcPr>
            <w:tcW w:w="1615" w:type="dxa"/>
          </w:tcPr>
          <w:p w14:paraId="54316D5D" w14:textId="2FE966BE" w:rsidR="00FB70DE" w:rsidRDefault="00FB70DE" w:rsidP="00FB70DE">
            <w:pPr>
              <w:spacing w:before="0" w:after="0"/>
            </w:pPr>
            <w:r w:rsidRPr="00A20312">
              <w:rPr>
                <w:rFonts w:ascii="Arial" w:hAnsi="Arial" w:cs="Arial"/>
                <w:sz w:val="18"/>
                <w:szCs w:val="18"/>
              </w:rPr>
              <w:lastRenderedPageBreak/>
              <w:t>9/8/2012</w:t>
            </w:r>
          </w:p>
        </w:tc>
        <w:tc>
          <w:tcPr>
            <w:tcW w:w="1080" w:type="dxa"/>
          </w:tcPr>
          <w:p w14:paraId="073D5ECE" w14:textId="28175F37" w:rsidR="00FB70DE" w:rsidRDefault="00FB70DE" w:rsidP="00FB70DE">
            <w:pPr>
              <w:spacing w:before="0" w:after="0"/>
            </w:pPr>
            <w:r w:rsidRPr="00A20312">
              <w:rPr>
                <w:rFonts w:ascii="Arial" w:hAnsi="Arial" w:cs="Arial"/>
                <w:sz w:val="18"/>
                <w:szCs w:val="18"/>
              </w:rPr>
              <w:t>7.10</w:t>
            </w:r>
          </w:p>
        </w:tc>
        <w:tc>
          <w:tcPr>
            <w:tcW w:w="3690" w:type="dxa"/>
          </w:tcPr>
          <w:p w14:paraId="586ACC64" w14:textId="23AC92CE" w:rsidR="00FB70DE" w:rsidRDefault="00FB70DE" w:rsidP="00FB70DE">
            <w:pPr>
              <w:spacing w:before="0" w:after="0"/>
            </w:pPr>
            <w:r w:rsidRPr="00A20312">
              <w:rPr>
                <w:rFonts w:ascii="Arial" w:hAnsi="Arial" w:cs="Arial"/>
                <w:sz w:val="18"/>
                <w:szCs w:val="18"/>
              </w:rPr>
              <w:t xml:space="preserve">Updated </w:t>
            </w:r>
            <w:proofErr w:type="spellStart"/>
            <w:r w:rsidRPr="00A20312">
              <w:rPr>
                <w:rFonts w:ascii="Arial" w:hAnsi="Arial" w:cs="Arial"/>
                <w:sz w:val="18"/>
                <w:szCs w:val="18"/>
              </w:rPr>
              <w:t>Voc</w:t>
            </w:r>
            <w:proofErr w:type="spellEnd"/>
            <w:r w:rsidRPr="00A20312">
              <w:rPr>
                <w:rFonts w:ascii="Arial" w:hAnsi="Arial" w:cs="Arial"/>
                <w:sz w:val="18"/>
                <w:szCs w:val="18"/>
              </w:rPr>
              <w:t xml:space="preserve"> Rehab; and Report Builder, and section, Moved Transmit to Virtual VA – On the File</w:t>
            </w:r>
            <w:r>
              <w:rPr>
                <w:rFonts w:ascii="Arial" w:hAnsi="Arial" w:cs="Arial"/>
                <w:sz w:val="18"/>
                <w:szCs w:val="18"/>
              </w:rPr>
              <w:t xml:space="preserve"> </w:t>
            </w:r>
          </w:p>
        </w:tc>
        <w:tc>
          <w:tcPr>
            <w:tcW w:w="1800" w:type="dxa"/>
          </w:tcPr>
          <w:p w14:paraId="14300414" w14:textId="2E88A9CD" w:rsidR="00FB70DE" w:rsidRDefault="00FB70DE" w:rsidP="00FB70DE">
            <w:pPr>
              <w:spacing w:before="0" w:after="0"/>
            </w:pPr>
            <w:r w:rsidRPr="00A20312">
              <w:rPr>
                <w:rFonts w:ascii="Arial" w:hAnsi="Arial" w:cs="Arial"/>
                <w:sz w:val="18"/>
                <w:szCs w:val="18"/>
              </w:rPr>
              <w:t>Ricky Stephens</w:t>
            </w:r>
          </w:p>
        </w:tc>
        <w:tc>
          <w:tcPr>
            <w:tcW w:w="1800" w:type="dxa"/>
          </w:tcPr>
          <w:p w14:paraId="11192E63" w14:textId="4BE6E375" w:rsidR="00FB70DE" w:rsidRDefault="00FB70DE" w:rsidP="00FB70DE">
            <w:pPr>
              <w:spacing w:before="0" w:after="0"/>
            </w:pPr>
            <w:r w:rsidRPr="00A20312">
              <w:rPr>
                <w:rFonts w:ascii="Arial" w:hAnsi="Arial" w:cs="Arial"/>
                <w:sz w:val="18"/>
                <w:szCs w:val="18"/>
              </w:rPr>
              <w:t>Susan Koch</w:t>
            </w:r>
          </w:p>
        </w:tc>
      </w:tr>
      <w:tr w:rsidR="00FB70DE" w14:paraId="277A4D0A" w14:textId="77777777" w:rsidTr="00FB70DE">
        <w:tc>
          <w:tcPr>
            <w:tcW w:w="1615" w:type="dxa"/>
          </w:tcPr>
          <w:p w14:paraId="61FE6EE6" w14:textId="73B0CC01" w:rsidR="00FB70DE" w:rsidRDefault="00FB70DE" w:rsidP="00FB70DE">
            <w:pPr>
              <w:spacing w:before="0" w:after="0"/>
            </w:pPr>
            <w:r w:rsidRPr="00A20312">
              <w:rPr>
                <w:rFonts w:ascii="Arial" w:hAnsi="Arial" w:cs="Arial"/>
                <w:sz w:val="18"/>
                <w:szCs w:val="18"/>
              </w:rPr>
              <w:t>9/05/2012</w:t>
            </w:r>
          </w:p>
        </w:tc>
        <w:tc>
          <w:tcPr>
            <w:tcW w:w="1080" w:type="dxa"/>
          </w:tcPr>
          <w:p w14:paraId="78F161FD" w14:textId="608F2DA9" w:rsidR="00FB70DE" w:rsidRDefault="00FB70DE" w:rsidP="00FB70DE">
            <w:pPr>
              <w:spacing w:before="0" w:after="0"/>
            </w:pPr>
            <w:r w:rsidRPr="00A20312">
              <w:rPr>
                <w:rFonts w:ascii="Arial" w:hAnsi="Arial" w:cs="Arial"/>
                <w:sz w:val="18"/>
                <w:szCs w:val="18"/>
              </w:rPr>
              <w:t>7.9</w:t>
            </w:r>
          </w:p>
        </w:tc>
        <w:tc>
          <w:tcPr>
            <w:tcW w:w="3690" w:type="dxa"/>
          </w:tcPr>
          <w:p w14:paraId="5F493173" w14:textId="6FD78A6D" w:rsidR="00FB70DE" w:rsidRDefault="00FB70DE" w:rsidP="00FB70DE">
            <w:pPr>
              <w:spacing w:before="0" w:after="0"/>
            </w:pPr>
            <w:r w:rsidRPr="00A20312">
              <w:rPr>
                <w:rFonts w:ascii="Arial" w:hAnsi="Arial" w:cs="Arial"/>
                <w:sz w:val="18"/>
                <w:szCs w:val="18"/>
              </w:rPr>
              <w:t xml:space="preserve">Updated Sections 2.13.4 – Restricted Patient List (New section title is Validate the Patient Restricted List) with new functionality using MVI. Moved section and figure from Section 2.13.5 – Check Remote Connections to Section 1.5.4 – </w:t>
            </w:r>
            <w:proofErr w:type="gramStart"/>
            <w:r w:rsidRPr="00A20312">
              <w:rPr>
                <w:rFonts w:ascii="Arial" w:hAnsi="Arial" w:cs="Arial"/>
                <w:sz w:val="18"/>
                <w:szCs w:val="18"/>
              </w:rPr>
              <w:t>CR(</w:t>
            </w:r>
            <w:proofErr w:type="gramEnd"/>
            <w:r w:rsidRPr="00A20312">
              <w:rPr>
                <w:rFonts w:ascii="Arial" w:hAnsi="Arial" w:cs="Arial"/>
                <w:sz w:val="18"/>
                <w:szCs w:val="18"/>
              </w:rPr>
              <w:t>CQ #). Replaced VMI Enterprise search screen, Figure 2-29.</w:t>
            </w:r>
          </w:p>
        </w:tc>
        <w:tc>
          <w:tcPr>
            <w:tcW w:w="1800" w:type="dxa"/>
          </w:tcPr>
          <w:p w14:paraId="15FB0370" w14:textId="3AE6763A" w:rsidR="00FB70DE" w:rsidRDefault="00FB70DE" w:rsidP="00FB70DE">
            <w:pPr>
              <w:spacing w:before="0" w:after="0"/>
            </w:pPr>
            <w:r w:rsidRPr="00A20312">
              <w:rPr>
                <w:rFonts w:ascii="Arial" w:hAnsi="Arial" w:cs="Arial"/>
                <w:sz w:val="18"/>
                <w:szCs w:val="18"/>
              </w:rPr>
              <w:t>Ricky Stephens</w:t>
            </w:r>
          </w:p>
        </w:tc>
        <w:tc>
          <w:tcPr>
            <w:tcW w:w="1800" w:type="dxa"/>
          </w:tcPr>
          <w:p w14:paraId="59BFA06D" w14:textId="36526803" w:rsidR="00FB70DE" w:rsidRDefault="00FB70DE" w:rsidP="00FB70DE">
            <w:pPr>
              <w:spacing w:before="0" w:after="0"/>
            </w:pPr>
            <w:r w:rsidRPr="00A20312">
              <w:rPr>
                <w:rFonts w:ascii="Arial" w:hAnsi="Arial" w:cs="Arial"/>
                <w:sz w:val="18"/>
                <w:szCs w:val="18"/>
              </w:rPr>
              <w:t>Susan Koch</w:t>
            </w:r>
          </w:p>
        </w:tc>
      </w:tr>
      <w:tr w:rsidR="00FB70DE" w14:paraId="09EAA51D" w14:textId="77777777" w:rsidTr="00FB70DE">
        <w:tc>
          <w:tcPr>
            <w:tcW w:w="1615" w:type="dxa"/>
          </w:tcPr>
          <w:p w14:paraId="19EA5180" w14:textId="126D05DF" w:rsidR="00FB70DE" w:rsidRDefault="00FB70DE" w:rsidP="00FB70DE">
            <w:pPr>
              <w:spacing w:before="0" w:after="0"/>
            </w:pPr>
            <w:r w:rsidRPr="00A20312">
              <w:rPr>
                <w:rFonts w:ascii="Arial" w:hAnsi="Arial" w:cs="Arial"/>
                <w:sz w:val="18"/>
                <w:szCs w:val="18"/>
              </w:rPr>
              <w:t xml:space="preserve">9/04/2012 </w:t>
            </w:r>
          </w:p>
        </w:tc>
        <w:tc>
          <w:tcPr>
            <w:tcW w:w="1080" w:type="dxa"/>
          </w:tcPr>
          <w:p w14:paraId="4D455F4F" w14:textId="7B86FA20" w:rsidR="00FB70DE" w:rsidRDefault="00FB70DE" w:rsidP="00FB70DE">
            <w:pPr>
              <w:spacing w:before="0" w:after="0"/>
            </w:pPr>
            <w:r w:rsidRPr="00A20312">
              <w:rPr>
                <w:rFonts w:ascii="Arial" w:hAnsi="Arial" w:cs="Arial"/>
                <w:sz w:val="18"/>
                <w:szCs w:val="18"/>
              </w:rPr>
              <w:t>7.8</w:t>
            </w:r>
          </w:p>
        </w:tc>
        <w:tc>
          <w:tcPr>
            <w:tcW w:w="3690" w:type="dxa"/>
          </w:tcPr>
          <w:p w14:paraId="7966424C" w14:textId="04368DB9" w:rsidR="00FB70DE" w:rsidRDefault="00FB70DE" w:rsidP="00FB70DE">
            <w:pPr>
              <w:spacing w:before="0" w:after="0"/>
            </w:pPr>
            <w:r w:rsidRPr="00A20312">
              <w:rPr>
                <w:rFonts w:ascii="Arial" w:hAnsi="Arial" w:cs="Arial"/>
                <w:sz w:val="18"/>
                <w:szCs w:val="18"/>
              </w:rPr>
              <w:t>Updated Sections 2.2.5 – Enterprise Search Function (New section title is Enterprise Patient/Veteran Search Function) with new functionality using MVI.</w:t>
            </w:r>
          </w:p>
        </w:tc>
        <w:tc>
          <w:tcPr>
            <w:tcW w:w="1800" w:type="dxa"/>
          </w:tcPr>
          <w:p w14:paraId="630A4D53" w14:textId="3BE79B7E" w:rsidR="00FB70DE" w:rsidRDefault="00FB70DE" w:rsidP="00FB70DE">
            <w:pPr>
              <w:spacing w:before="0" w:after="0"/>
            </w:pPr>
            <w:r w:rsidRPr="00A20312">
              <w:rPr>
                <w:rFonts w:ascii="Arial" w:hAnsi="Arial" w:cs="Arial"/>
                <w:sz w:val="18"/>
                <w:szCs w:val="18"/>
              </w:rPr>
              <w:t>Ricky Stephens</w:t>
            </w:r>
          </w:p>
        </w:tc>
        <w:tc>
          <w:tcPr>
            <w:tcW w:w="1800" w:type="dxa"/>
          </w:tcPr>
          <w:p w14:paraId="1D4562C3" w14:textId="3F450DD6" w:rsidR="00FB70DE" w:rsidRDefault="00FB70DE" w:rsidP="00FB70DE">
            <w:pPr>
              <w:spacing w:before="0" w:after="0"/>
            </w:pPr>
            <w:r w:rsidRPr="00A20312">
              <w:rPr>
                <w:rFonts w:ascii="Arial" w:hAnsi="Arial" w:cs="Arial"/>
                <w:sz w:val="18"/>
                <w:szCs w:val="18"/>
              </w:rPr>
              <w:t>Susan Koch</w:t>
            </w:r>
          </w:p>
        </w:tc>
      </w:tr>
      <w:tr w:rsidR="00FB70DE" w14:paraId="1F4175A4" w14:textId="77777777" w:rsidTr="00FB70DE">
        <w:tc>
          <w:tcPr>
            <w:tcW w:w="1615" w:type="dxa"/>
          </w:tcPr>
          <w:p w14:paraId="09CD0DF3" w14:textId="57309525" w:rsidR="00FB70DE" w:rsidRDefault="00FB70DE" w:rsidP="00FB70DE">
            <w:pPr>
              <w:spacing w:before="0" w:after="0"/>
            </w:pPr>
            <w:r w:rsidRPr="00A20312">
              <w:rPr>
                <w:rFonts w:ascii="Arial" w:hAnsi="Arial" w:cs="Arial"/>
                <w:sz w:val="18"/>
                <w:szCs w:val="18"/>
              </w:rPr>
              <w:t>8/27/2012</w:t>
            </w:r>
          </w:p>
        </w:tc>
        <w:tc>
          <w:tcPr>
            <w:tcW w:w="1080" w:type="dxa"/>
          </w:tcPr>
          <w:p w14:paraId="1A9CD089" w14:textId="7DD69470" w:rsidR="00FB70DE" w:rsidRDefault="00FB70DE" w:rsidP="00FB70DE">
            <w:pPr>
              <w:spacing w:before="0" w:after="0"/>
            </w:pPr>
            <w:r w:rsidRPr="00A20312">
              <w:rPr>
                <w:rFonts w:ascii="Arial" w:hAnsi="Arial" w:cs="Arial"/>
                <w:sz w:val="18"/>
                <w:szCs w:val="18"/>
              </w:rPr>
              <w:t>7.7</w:t>
            </w:r>
          </w:p>
        </w:tc>
        <w:tc>
          <w:tcPr>
            <w:tcW w:w="3690" w:type="dxa"/>
          </w:tcPr>
          <w:p w14:paraId="0CF8E686" w14:textId="2C099163" w:rsidR="00FB70DE" w:rsidRDefault="00FB70DE" w:rsidP="00FB70DE">
            <w:pPr>
              <w:spacing w:before="0" w:after="0"/>
            </w:pPr>
            <w:r w:rsidRPr="00A20312">
              <w:rPr>
                <w:rFonts w:ascii="Arial" w:hAnsi="Arial" w:cs="Arial"/>
                <w:sz w:val="18"/>
                <w:szCs w:val="18"/>
              </w:rPr>
              <w:t>Completed New Section 1.5.6 - CAPRI Help – Online Feature.</w:t>
            </w:r>
          </w:p>
        </w:tc>
        <w:tc>
          <w:tcPr>
            <w:tcW w:w="1800" w:type="dxa"/>
          </w:tcPr>
          <w:p w14:paraId="43B0527C" w14:textId="061B50D2" w:rsidR="00FB70DE" w:rsidRDefault="00FB70DE" w:rsidP="00FB70DE">
            <w:pPr>
              <w:spacing w:before="0" w:after="0"/>
            </w:pPr>
            <w:r w:rsidRPr="00A20312">
              <w:rPr>
                <w:rFonts w:ascii="Arial" w:hAnsi="Arial" w:cs="Arial"/>
                <w:sz w:val="18"/>
                <w:szCs w:val="18"/>
              </w:rPr>
              <w:t>Ricky Stephens</w:t>
            </w:r>
          </w:p>
        </w:tc>
        <w:tc>
          <w:tcPr>
            <w:tcW w:w="1800" w:type="dxa"/>
          </w:tcPr>
          <w:p w14:paraId="5E59348A" w14:textId="60F83133" w:rsidR="00FB70DE" w:rsidRDefault="00FB70DE" w:rsidP="00FB70DE">
            <w:pPr>
              <w:spacing w:before="0" w:after="0"/>
            </w:pPr>
            <w:r w:rsidRPr="00A20312">
              <w:rPr>
                <w:rFonts w:ascii="Arial" w:hAnsi="Arial" w:cs="Arial"/>
                <w:sz w:val="18"/>
                <w:szCs w:val="18"/>
              </w:rPr>
              <w:t>Susan Koch</w:t>
            </w:r>
          </w:p>
        </w:tc>
      </w:tr>
      <w:tr w:rsidR="00FB70DE" w14:paraId="6AC2B77C" w14:textId="77777777" w:rsidTr="00FB70DE">
        <w:tc>
          <w:tcPr>
            <w:tcW w:w="1615" w:type="dxa"/>
          </w:tcPr>
          <w:p w14:paraId="2D4AD073" w14:textId="2C84521D" w:rsidR="00FB70DE" w:rsidRDefault="00FB70DE" w:rsidP="00FB70DE">
            <w:pPr>
              <w:spacing w:before="0" w:after="0"/>
            </w:pPr>
            <w:r w:rsidRPr="00A20312">
              <w:rPr>
                <w:rFonts w:ascii="Arial" w:hAnsi="Arial" w:cs="Arial"/>
                <w:sz w:val="18"/>
                <w:szCs w:val="18"/>
              </w:rPr>
              <w:t>8/17/2012</w:t>
            </w:r>
          </w:p>
        </w:tc>
        <w:tc>
          <w:tcPr>
            <w:tcW w:w="1080" w:type="dxa"/>
          </w:tcPr>
          <w:p w14:paraId="2A2B8446" w14:textId="6B4EDB2E" w:rsidR="00FB70DE" w:rsidRDefault="00FB70DE" w:rsidP="00FB70DE">
            <w:pPr>
              <w:spacing w:before="0" w:after="0"/>
            </w:pPr>
            <w:r w:rsidRPr="00A20312">
              <w:rPr>
                <w:rFonts w:ascii="Arial" w:hAnsi="Arial" w:cs="Arial"/>
                <w:sz w:val="18"/>
                <w:szCs w:val="18"/>
              </w:rPr>
              <w:t>7.6</w:t>
            </w:r>
          </w:p>
        </w:tc>
        <w:tc>
          <w:tcPr>
            <w:tcW w:w="3690" w:type="dxa"/>
          </w:tcPr>
          <w:p w14:paraId="627E499E" w14:textId="4B3B59D6" w:rsidR="00FB70DE" w:rsidRDefault="00FB70DE" w:rsidP="00FB70DE">
            <w:pPr>
              <w:spacing w:before="0" w:after="0"/>
            </w:pPr>
            <w:r w:rsidRPr="00A20312">
              <w:rPr>
                <w:rFonts w:ascii="Arial" w:hAnsi="Arial" w:cs="Arial"/>
                <w:sz w:val="18"/>
                <w:szCs w:val="18"/>
              </w:rPr>
              <w:t>Completed all updates for Patch 181. Added New A) Section 2.1 - CAPRI Interface Between Virtual VA Web Service and B) Pushed all remaining figures and sections in Section 2.0 to the succeeding number.</w:t>
            </w:r>
          </w:p>
        </w:tc>
        <w:tc>
          <w:tcPr>
            <w:tcW w:w="1800" w:type="dxa"/>
          </w:tcPr>
          <w:p w14:paraId="21DB2A96" w14:textId="3EF256C3" w:rsidR="00FB70DE" w:rsidRDefault="00FB70DE" w:rsidP="00FB70DE">
            <w:pPr>
              <w:spacing w:before="0" w:after="0"/>
            </w:pPr>
            <w:r w:rsidRPr="00A20312">
              <w:rPr>
                <w:rFonts w:ascii="Arial" w:hAnsi="Arial" w:cs="Arial"/>
                <w:sz w:val="18"/>
                <w:szCs w:val="18"/>
              </w:rPr>
              <w:t>Ricky Stephens</w:t>
            </w:r>
          </w:p>
        </w:tc>
        <w:tc>
          <w:tcPr>
            <w:tcW w:w="1800" w:type="dxa"/>
          </w:tcPr>
          <w:p w14:paraId="6FFD7D74" w14:textId="71F73F84" w:rsidR="00FB70DE" w:rsidRDefault="00FB70DE" w:rsidP="00FB70DE">
            <w:pPr>
              <w:spacing w:before="0" w:after="0"/>
            </w:pPr>
            <w:r w:rsidRPr="00A20312">
              <w:rPr>
                <w:rFonts w:ascii="Arial" w:hAnsi="Arial" w:cs="Arial"/>
                <w:sz w:val="18"/>
                <w:szCs w:val="18"/>
              </w:rPr>
              <w:t>Susan Koch</w:t>
            </w:r>
          </w:p>
        </w:tc>
      </w:tr>
      <w:tr w:rsidR="00FB70DE" w14:paraId="4B1A00B9" w14:textId="77777777" w:rsidTr="00FB70DE">
        <w:tc>
          <w:tcPr>
            <w:tcW w:w="1615" w:type="dxa"/>
          </w:tcPr>
          <w:p w14:paraId="4B060310" w14:textId="354CB280" w:rsidR="00FB70DE" w:rsidRDefault="00FB70DE" w:rsidP="00FB70DE">
            <w:pPr>
              <w:spacing w:before="0" w:after="0"/>
            </w:pPr>
            <w:r w:rsidRPr="00A20312">
              <w:rPr>
                <w:rFonts w:ascii="Arial" w:hAnsi="Arial" w:cs="Arial"/>
                <w:sz w:val="18"/>
                <w:szCs w:val="18"/>
              </w:rPr>
              <w:t>8/13/2012</w:t>
            </w:r>
          </w:p>
        </w:tc>
        <w:tc>
          <w:tcPr>
            <w:tcW w:w="1080" w:type="dxa"/>
          </w:tcPr>
          <w:p w14:paraId="40B04FAF" w14:textId="5A68A29A" w:rsidR="00FB70DE" w:rsidRDefault="00FB70DE" w:rsidP="00FB70DE">
            <w:pPr>
              <w:spacing w:before="0" w:after="0"/>
            </w:pPr>
            <w:r w:rsidRPr="00A20312">
              <w:rPr>
                <w:rFonts w:ascii="Arial" w:hAnsi="Arial" w:cs="Arial"/>
                <w:sz w:val="18"/>
                <w:szCs w:val="18"/>
              </w:rPr>
              <w:t>7.5</w:t>
            </w:r>
          </w:p>
        </w:tc>
        <w:tc>
          <w:tcPr>
            <w:tcW w:w="3690" w:type="dxa"/>
          </w:tcPr>
          <w:p w14:paraId="46EDC25E" w14:textId="7B32E06F" w:rsidR="00FB70DE" w:rsidRDefault="00FB70DE" w:rsidP="00FB70DE">
            <w:pPr>
              <w:spacing w:before="0" w:after="0"/>
            </w:pPr>
            <w:r w:rsidRPr="00A20312">
              <w:rPr>
                <w:rFonts w:ascii="Arial" w:hAnsi="Arial" w:cs="Arial"/>
                <w:sz w:val="18"/>
                <w:szCs w:val="18"/>
              </w:rPr>
              <w:t>Update section 2.8 – Vocational Rehab screenshots and text</w:t>
            </w:r>
          </w:p>
        </w:tc>
        <w:tc>
          <w:tcPr>
            <w:tcW w:w="1800" w:type="dxa"/>
          </w:tcPr>
          <w:p w14:paraId="2A46692A" w14:textId="69D8F124" w:rsidR="00FB70DE" w:rsidRDefault="00FB70DE" w:rsidP="00FB70DE">
            <w:pPr>
              <w:spacing w:before="0" w:after="0"/>
            </w:pPr>
            <w:r w:rsidRPr="00A20312">
              <w:rPr>
                <w:rFonts w:ascii="Arial" w:hAnsi="Arial" w:cs="Arial"/>
                <w:sz w:val="18"/>
                <w:szCs w:val="18"/>
              </w:rPr>
              <w:t>Ricky Stephens</w:t>
            </w:r>
          </w:p>
        </w:tc>
        <w:tc>
          <w:tcPr>
            <w:tcW w:w="1800" w:type="dxa"/>
          </w:tcPr>
          <w:p w14:paraId="6A3D4201" w14:textId="42A7E4CB" w:rsidR="00FB70DE" w:rsidRDefault="00FB70DE" w:rsidP="00FB70DE">
            <w:pPr>
              <w:spacing w:before="0" w:after="0"/>
            </w:pPr>
            <w:r w:rsidRPr="00A20312">
              <w:rPr>
                <w:rFonts w:ascii="Arial" w:hAnsi="Arial" w:cs="Arial"/>
                <w:sz w:val="18"/>
                <w:szCs w:val="18"/>
              </w:rPr>
              <w:t>Susan Koch</w:t>
            </w:r>
          </w:p>
        </w:tc>
      </w:tr>
      <w:tr w:rsidR="00FB70DE" w14:paraId="5DB804C3" w14:textId="77777777" w:rsidTr="00FB70DE">
        <w:tc>
          <w:tcPr>
            <w:tcW w:w="1615" w:type="dxa"/>
          </w:tcPr>
          <w:p w14:paraId="3F9A8350" w14:textId="3E011D1B" w:rsidR="00FB70DE" w:rsidRDefault="00FB70DE" w:rsidP="00FB70DE">
            <w:pPr>
              <w:spacing w:before="0" w:after="0"/>
            </w:pPr>
            <w:r w:rsidRPr="00A20312">
              <w:rPr>
                <w:rFonts w:ascii="Arial" w:hAnsi="Arial" w:cs="Arial"/>
                <w:sz w:val="18"/>
                <w:szCs w:val="18"/>
              </w:rPr>
              <w:t>7/31/2012</w:t>
            </w:r>
          </w:p>
        </w:tc>
        <w:tc>
          <w:tcPr>
            <w:tcW w:w="1080" w:type="dxa"/>
          </w:tcPr>
          <w:p w14:paraId="25AC6031" w14:textId="4BC67B16" w:rsidR="00FB70DE" w:rsidRDefault="00FB70DE" w:rsidP="00FB70DE">
            <w:pPr>
              <w:spacing w:before="0" w:after="0"/>
            </w:pPr>
            <w:r w:rsidRPr="00A20312">
              <w:rPr>
                <w:rFonts w:ascii="Arial" w:hAnsi="Arial" w:cs="Arial"/>
                <w:sz w:val="18"/>
                <w:szCs w:val="18"/>
              </w:rPr>
              <w:t>7.4</w:t>
            </w:r>
          </w:p>
        </w:tc>
        <w:tc>
          <w:tcPr>
            <w:tcW w:w="3690" w:type="dxa"/>
          </w:tcPr>
          <w:p w14:paraId="60F30041" w14:textId="186CD283" w:rsidR="00FB70DE" w:rsidRDefault="00FB70DE" w:rsidP="00FB70DE">
            <w:pPr>
              <w:spacing w:before="0" w:after="0"/>
            </w:pPr>
            <w:r w:rsidRPr="00A20312">
              <w:rPr>
                <w:rFonts w:ascii="Arial" w:hAnsi="Arial" w:cs="Arial"/>
                <w:sz w:val="18"/>
                <w:szCs w:val="18"/>
              </w:rPr>
              <w:t>Added new section 2.8 – Vocational Rehabilitation (Patch 181 enhancement). Original 2.8 pushed to 2.9 etc.… plus all the figure numbers/references reworked beyond section 2.8.</w:t>
            </w:r>
          </w:p>
        </w:tc>
        <w:tc>
          <w:tcPr>
            <w:tcW w:w="1800" w:type="dxa"/>
          </w:tcPr>
          <w:p w14:paraId="655DB040" w14:textId="21D4A510" w:rsidR="00FB70DE" w:rsidRDefault="00FB70DE" w:rsidP="00FB70DE">
            <w:pPr>
              <w:spacing w:before="0" w:after="0"/>
            </w:pPr>
            <w:r w:rsidRPr="00A20312">
              <w:rPr>
                <w:rFonts w:ascii="Arial" w:hAnsi="Arial" w:cs="Arial"/>
                <w:sz w:val="18"/>
                <w:szCs w:val="18"/>
              </w:rPr>
              <w:t>Ricky Stephens</w:t>
            </w:r>
          </w:p>
        </w:tc>
        <w:tc>
          <w:tcPr>
            <w:tcW w:w="1800" w:type="dxa"/>
          </w:tcPr>
          <w:p w14:paraId="563F8401" w14:textId="75CD1680" w:rsidR="00FB70DE" w:rsidRDefault="00FB70DE" w:rsidP="00FB70DE">
            <w:pPr>
              <w:spacing w:before="0" w:after="0"/>
            </w:pPr>
            <w:r w:rsidRPr="00A20312">
              <w:rPr>
                <w:rFonts w:ascii="Arial" w:hAnsi="Arial" w:cs="Arial"/>
                <w:sz w:val="18"/>
                <w:szCs w:val="18"/>
              </w:rPr>
              <w:t>Susan Koch</w:t>
            </w:r>
          </w:p>
        </w:tc>
      </w:tr>
      <w:tr w:rsidR="00FB70DE" w14:paraId="5FC0639B" w14:textId="77777777" w:rsidTr="00FB70DE">
        <w:tc>
          <w:tcPr>
            <w:tcW w:w="1615" w:type="dxa"/>
          </w:tcPr>
          <w:p w14:paraId="779B83FA" w14:textId="57E51579" w:rsidR="00FB70DE" w:rsidRDefault="00FB70DE" w:rsidP="00FB70DE">
            <w:pPr>
              <w:spacing w:before="0" w:after="0"/>
            </w:pPr>
            <w:r w:rsidRPr="00A20312">
              <w:rPr>
                <w:rFonts w:ascii="Arial" w:hAnsi="Arial" w:cs="Arial"/>
                <w:sz w:val="18"/>
                <w:szCs w:val="18"/>
              </w:rPr>
              <w:t>7/18/2012</w:t>
            </w:r>
          </w:p>
        </w:tc>
        <w:tc>
          <w:tcPr>
            <w:tcW w:w="1080" w:type="dxa"/>
          </w:tcPr>
          <w:p w14:paraId="2423178A" w14:textId="0A75AF3B" w:rsidR="00FB70DE" w:rsidRDefault="00FB70DE" w:rsidP="00FB70DE">
            <w:pPr>
              <w:spacing w:before="0" w:after="0"/>
            </w:pPr>
            <w:r w:rsidRPr="00A20312">
              <w:rPr>
                <w:rFonts w:ascii="Arial" w:hAnsi="Arial" w:cs="Arial"/>
                <w:sz w:val="18"/>
                <w:szCs w:val="18"/>
              </w:rPr>
              <w:t>7.3</w:t>
            </w:r>
          </w:p>
        </w:tc>
        <w:tc>
          <w:tcPr>
            <w:tcW w:w="3690" w:type="dxa"/>
          </w:tcPr>
          <w:p w14:paraId="714ADD93" w14:textId="5FD02FF7" w:rsidR="00FB70DE" w:rsidRDefault="00FB70DE" w:rsidP="00FB70DE">
            <w:pPr>
              <w:spacing w:before="0" w:after="0"/>
            </w:pPr>
            <w:r w:rsidRPr="00A20312">
              <w:rPr>
                <w:rFonts w:ascii="Arial" w:hAnsi="Arial" w:cs="Arial"/>
                <w:sz w:val="18"/>
                <w:szCs w:val="18"/>
              </w:rPr>
              <w:t>Reviewed/Corrected PII in screenshot figures.</w:t>
            </w:r>
          </w:p>
        </w:tc>
        <w:tc>
          <w:tcPr>
            <w:tcW w:w="1800" w:type="dxa"/>
          </w:tcPr>
          <w:p w14:paraId="60234570" w14:textId="50CD0626" w:rsidR="00FB70DE" w:rsidRDefault="00FB70DE" w:rsidP="00FB70DE">
            <w:pPr>
              <w:spacing w:before="0" w:after="0"/>
            </w:pPr>
            <w:r w:rsidRPr="00A20312">
              <w:rPr>
                <w:rFonts w:ascii="Arial" w:hAnsi="Arial" w:cs="Arial"/>
                <w:sz w:val="18"/>
                <w:szCs w:val="18"/>
              </w:rPr>
              <w:t>Ricky Stephens</w:t>
            </w:r>
          </w:p>
        </w:tc>
        <w:tc>
          <w:tcPr>
            <w:tcW w:w="1800" w:type="dxa"/>
          </w:tcPr>
          <w:p w14:paraId="442BCF66" w14:textId="6471BD77" w:rsidR="00FB70DE" w:rsidRDefault="00FB70DE" w:rsidP="00FB70DE">
            <w:pPr>
              <w:spacing w:before="0" w:after="0"/>
            </w:pPr>
            <w:r w:rsidRPr="00A20312">
              <w:rPr>
                <w:rFonts w:ascii="Arial" w:hAnsi="Arial" w:cs="Arial"/>
                <w:sz w:val="18"/>
                <w:szCs w:val="18"/>
              </w:rPr>
              <w:t>Susan Koch</w:t>
            </w:r>
          </w:p>
        </w:tc>
      </w:tr>
      <w:tr w:rsidR="00FB70DE" w14:paraId="6333D7DF" w14:textId="77777777" w:rsidTr="00FB70DE">
        <w:tc>
          <w:tcPr>
            <w:tcW w:w="1615" w:type="dxa"/>
          </w:tcPr>
          <w:p w14:paraId="72BA0C32" w14:textId="7A7E5A04" w:rsidR="00FB70DE" w:rsidRDefault="00FB70DE" w:rsidP="00FB70DE">
            <w:pPr>
              <w:spacing w:before="0" w:after="0"/>
            </w:pPr>
            <w:r w:rsidRPr="00A20312">
              <w:rPr>
                <w:rFonts w:ascii="Arial" w:hAnsi="Arial" w:cs="Arial"/>
                <w:sz w:val="18"/>
                <w:szCs w:val="18"/>
              </w:rPr>
              <w:t>5/29/2012</w:t>
            </w:r>
          </w:p>
        </w:tc>
        <w:tc>
          <w:tcPr>
            <w:tcW w:w="1080" w:type="dxa"/>
          </w:tcPr>
          <w:p w14:paraId="6672C0AA" w14:textId="5C5038D9" w:rsidR="00FB70DE" w:rsidRDefault="00FB70DE" w:rsidP="00FB70DE">
            <w:pPr>
              <w:spacing w:before="0" w:after="0"/>
            </w:pPr>
            <w:r w:rsidRPr="00A20312">
              <w:rPr>
                <w:rFonts w:ascii="Arial" w:hAnsi="Arial" w:cs="Arial"/>
                <w:sz w:val="18"/>
                <w:szCs w:val="18"/>
              </w:rPr>
              <w:t>7.2</w:t>
            </w:r>
          </w:p>
        </w:tc>
        <w:tc>
          <w:tcPr>
            <w:tcW w:w="3690" w:type="dxa"/>
          </w:tcPr>
          <w:p w14:paraId="5B56262D" w14:textId="0CA1BE2B" w:rsidR="00FB70DE" w:rsidRDefault="00FB70DE" w:rsidP="00FB70DE">
            <w:pPr>
              <w:spacing w:before="0" w:after="0"/>
            </w:pPr>
            <w:r w:rsidRPr="00A20312">
              <w:rPr>
                <w:rFonts w:ascii="Arial" w:hAnsi="Arial" w:cs="Arial"/>
                <w:sz w:val="18"/>
                <w:szCs w:val="18"/>
              </w:rPr>
              <w:t xml:space="preserve">Corrected / Reworked numbering under 2.5.1 per Michael </w:t>
            </w:r>
            <w:proofErr w:type="spellStart"/>
            <w:r w:rsidRPr="00A20312">
              <w:rPr>
                <w:rFonts w:ascii="Arial" w:hAnsi="Arial" w:cs="Arial"/>
                <w:sz w:val="18"/>
                <w:szCs w:val="18"/>
              </w:rPr>
              <w:t>Reisz</w:t>
            </w:r>
            <w:proofErr w:type="spellEnd"/>
            <w:r w:rsidRPr="00A20312">
              <w:rPr>
                <w:rFonts w:ascii="Arial" w:hAnsi="Arial" w:cs="Arial"/>
                <w:sz w:val="18"/>
                <w:szCs w:val="18"/>
              </w:rPr>
              <w:t>.</w:t>
            </w:r>
          </w:p>
        </w:tc>
        <w:tc>
          <w:tcPr>
            <w:tcW w:w="1800" w:type="dxa"/>
          </w:tcPr>
          <w:p w14:paraId="1303862F" w14:textId="3409293A" w:rsidR="00FB70DE" w:rsidRDefault="00FB70DE" w:rsidP="00FB70DE">
            <w:pPr>
              <w:spacing w:before="0" w:after="0"/>
            </w:pPr>
            <w:r w:rsidRPr="00A20312">
              <w:rPr>
                <w:rFonts w:ascii="Arial" w:hAnsi="Arial" w:cs="Arial"/>
                <w:sz w:val="18"/>
                <w:szCs w:val="18"/>
              </w:rPr>
              <w:t>Ricky Stephens</w:t>
            </w:r>
          </w:p>
        </w:tc>
        <w:tc>
          <w:tcPr>
            <w:tcW w:w="1800" w:type="dxa"/>
          </w:tcPr>
          <w:p w14:paraId="093F79E4" w14:textId="5E7F52FC" w:rsidR="00FB70DE" w:rsidRDefault="00FB70DE" w:rsidP="00FB70DE">
            <w:pPr>
              <w:spacing w:before="0" w:after="0"/>
            </w:pPr>
            <w:r w:rsidRPr="00A20312">
              <w:rPr>
                <w:rFonts w:ascii="Arial" w:hAnsi="Arial" w:cs="Arial"/>
                <w:sz w:val="18"/>
                <w:szCs w:val="18"/>
              </w:rPr>
              <w:t>Susan Koch</w:t>
            </w:r>
          </w:p>
        </w:tc>
      </w:tr>
      <w:tr w:rsidR="00FB70DE" w14:paraId="29503E2D" w14:textId="77777777" w:rsidTr="00FB70DE">
        <w:tc>
          <w:tcPr>
            <w:tcW w:w="1615" w:type="dxa"/>
          </w:tcPr>
          <w:p w14:paraId="56ED811E" w14:textId="559F813C" w:rsidR="00FB70DE" w:rsidRDefault="00FB70DE" w:rsidP="00FB70DE">
            <w:pPr>
              <w:spacing w:before="0" w:after="0"/>
            </w:pPr>
            <w:r w:rsidRPr="00A20312">
              <w:rPr>
                <w:rFonts w:ascii="Arial" w:hAnsi="Arial" w:cs="Arial"/>
                <w:sz w:val="18"/>
                <w:szCs w:val="18"/>
              </w:rPr>
              <w:t>5/18/2012</w:t>
            </w:r>
          </w:p>
        </w:tc>
        <w:tc>
          <w:tcPr>
            <w:tcW w:w="1080" w:type="dxa"/>
          </w:tcPr>
          <w:p w14:paraId="707F4672" w14:textId="632DC604" w:rsidR="00FB70DE" w:rsidRDefault="00FB70DE" w:rsidP="00FB70DE">
            <w:pPr>
              <w:spacing w:before="0" w:after="0"/>
            </w:pPr>
            <w:r w:rsidRPr="00A20312">
              <w:rPr>
                <w:rFonts w:ascii="Arial" w:hAnsi="Arial" w:cs="Arial"/>
                <w:sz w:val="18"/>
                <w:szCs w:val="18"/>
              </w:rPr>
              <w:t>7.1</w:t>
            </w:r>
          </w:p>
        </w:tc>
        <w:tc>
          <w:tcPr>
            <w:tcW w:w="3690" w:type="dxa"/>
          </w:tcPr>
          <w:p w14:paraId="5DBE687E" w14:textId="6E1284E1" w:rsidR="00FB70DE" w:rsidRDefault="00FB70DE" w:rsidP="00FB70DE">
            <w:pPr>
              <w:spacing w:before="0" w:after="0"/>
            </w:pPr>
            <w:r w:rsidRPr="00A20312">
              <w:rPr>
                <w:rFonts w:ascii="Arial" w:hAnsi="Arial" w:cs="Arial"/>
                <w:sz w:val="18"/>
                <w:szCs w:val="18"/>
              </w:rPr>
              <w:t xml:space="preserve">Corrected/Reworked entire Section 2.3. Removed duplicate Figure 2-65; resulting in all following Figure numbers plus reference links adjusted through the end of the document per Michael </w:t>
            </w:r>
            <w:proofErr w:type="spellStart"/>
            <w:r w:rsidRPr="00A20312">
              <w:rPr>
                <w:rFonts w:ascii="Arial" w:hAnsi="Arial" w:cs="Arial"/>
                <w:sz w:val="18"/>
                <w:szCs w:val="18"/>
              </w:rPr>
              <w:t>Reisz</w:t>
            </w:r>
            <w:proofErr w:type="spellEnd"/>
            <w:r w:rsidRPr="00A20312">
              <w:rPr>
                <w:rFonts w:ascii="Arial" w:hAnsi="Arial" w:cs="Arial"/>
                <w:sz w:val="18"/>
                <w:szCs w:val="18"/>
              </w:rPr>
              <w:t xml:space="preserve">. </w:t>
            </w:r>
          </w:p>
        </w:tc>
        <w:tc>
          <w:tcPr>
            <w:tcW w:w="1800" w:type="dxa"/>
          </w:tcPr>
          <w:p w14:paraId="6CBB84F5" w14:textId="5780AE7D" w:rsidR="00FB70DE" w:rsidRDefault="00FB70DE" w:rsidP="00FB70DE">
            <w:pPr>
              <w:spacing w:before="0" w:after="0"/>
            </w:pPr>
            <w:r w:rsidRPr="00A20312">
              <w:rPr>
                <w:rFonts w:ascii="Arial" w:hAnsi="Arial" w:cs="Arial"/>
                <w:sz w:val="18"/>
                <w:szCs w:val="18"/>
              </w:rPr>
              <w:t>Ricky Stephens</w:t>
            </w:r>
          </w:p>
        </w:tc>
        <w:tc>
          <w:tcPr>
            <w:tcW w:w="1800" w:type="dxa"/>
          </w:tcPr>
          <w:p w14:paraId="70E8AD60" w14:textId="7EB2C9E6" w:rsidR="00FB70DE" w:rsidRDefault="00FB70DE" w:rsidP="00FB70DE">
            <w:pPr>
              <w:spacing w:before="0" w:after="0"/>
            </w:pPr>
            <w:r w:rsidRPr="00A20312">
              <w:rPr>
                <w:rFonts w:ascii="Arial" w:hAnsi="Arial" w:cs="Arial"/>
                <w:sz w:val="18"/>
                <w:szCs w:val="18"/>
              </w:rPr>
              <w:t>Susan Koch</w:t>
            </w:r>
          </w:p>
        </w:tc>
      </w:tr>
      <w:tr w:rsidR="00FB70DE" w14:paraId="4A886D6E" w14:textId="77777777" w:rsidTr="00FB70DE">
        <w:tc>
          <w:tcPr>
            <w:tcW w:w="1615" w:type="dxa"/>
          </w:tcPr>
          <w:p w14:paraId="066E1965" w14:textId="2BF86A40" w:rsidR="00FB70DE" w:rsidRDefault="00FB70DE" w:rsidP="00FB70DE">
            <w:pPr>
              <w:spacing w:before="0" w:after="0"/>
            </w:pPr>
            <w:r w:rsidRPr="00A20312">
              <w:rPr>
                <w:rFonts w:ascii="Arial" w:hAnsi="Arial" w:cs="Arial"/>
                <w:sz w:val="18"/>
                <w:szCs w:val="18"/>
              </w:rPr>
              <w:t>4/25/2012</w:t>
            </w:r>
          </w:p>
        </w:tc>
        <w:tc>
          <w:tcPr>
            <w:tcW w:w="1080" w:type="dxa"/>
          </w:tcPr>
          <w:p w14:paraId="48D0F163" w14:textId="7410F017" w:rsidR="00FB70DE" w:rsidRDefault="00FB70DE" w:rsidP="00FB70DE">
            <w:pPr>
              <w:spacing w:before="0" w:after="0"/>
            </w:pPr>
            <w:r w:rsidRPr="00A20312">
              <w:rPr>
                <w:rFonts w:ascii="Arial" w:hAnsi="Arial" w:cs="Arial"/>
                <w:sz w:val="18"/>
                <w:szCs w:val="18"/>
              </w:rPr>
              <w:t>7.0</w:t>
            </w:r>
          </w:p>
        </w:tc>
        <w:tc>
          <w:tcPr>
            <w:tcW w:w="3690" w:type="dxa"/>
          </w:tcPr>
          <w:p w14:paraId="12C93790" w14:textId="48D79033" w:rsidR="00FB70DE" w:rsidRDefault="00FB70DE" w:rsidP="00FB70DE">
            <w:pPr>
              <w:spacing w:before="0" w:after="0"/>
            </w:pPr>
            <w:r w:rsidRPr="00A20312">
              <w:rPr>
                <w:rFonts w:ascii="Arial" w:hAnsi="Arial" w:cs="Arial"/>
                <w:sz w:val="18"/>
                <w:szCs w:val="18"/>
              </w:rPr>
              <w:t>Included in version for Patch 179 update, corrected line per CR 294.</w:t>
            </w:r>
          </w:p>
        </w:tc>
        <w:tc>
          <w:tcPr>
            <w:tcW w:w="1800" w:type="dxa"/>
          </w:tcPr>
          <w:p w14:paraId="4C65458F" w14:textId="10C3D975" w:rsidR="00FB70DE" w:rsidRDefault="00FB70DE" w:rsidP="00FB70DE">
            <w:pPr>
              <w:spacing w:before="0" w:after="0"/>
            </w:pPr>
            <w:r w:rsidRPr="00A20312">
              <w:rPr>
                <w:rFonts w:ascii="Arial" w:hAnsi="Arial" w:cs="Arial"/>
                <w:sz w:val="18"/>
                <w:szCs w:val="18"/>
              </w:rPr>
              <w:t>Ricky Stephens</w:t>
            </w:r>
          </w:p>
        </w:tc>
        <w:tc>
          <w:tcPr>
            <w:tcW w:w="1800" w:type="dxa"/>
          </w:tcPr>
          <w:p w14:paraId="642A6C45" w14:textId="447A2AAE" w:rsidR="00FB70DE" w:rsidRDefault="00FB70DE" w:rsidP="00FB70DE">
            <w:pPr>
              <w:spacing w:before="0" w:after="0"/>
            </w:pPr>
            <w:r w:rsidRPr="00A20312">
              <w:rPr>
                <w:rFonts w:ascii="Arial" w:hAnsi="Arial" w:cs="Arial"/>
                <w:sz w:val="18"/>
                <w:szCs w:val="18"/>
              </w:rPr>
              <w:t>Susan Koch</w:t>
            </w:r>
          </w:p>
        </w:tc>
      </w:tr>
      <w:tr w:rsidR="00FB70DE" w14:paraId="1DBB6BFC" w14:textId="77777777" w:rsidTr="00FB70DE">
        <w:tc>
          <w:tcPr>
            <w:tcW w:w="1615" w:type="dxa"/>
          </w:tcPr>
          <w:p w14:paraId="6EDAF10C" w14:textId="1DC43280" w:rsidR="00FB70DE" w:rsidRDefault="00FB70DE" w:rsidP="00FB70DE">
            <w:pPr>
              <w:spacing w:before="0" w:after="0"/>
            </w:pPr>
            <w:r w:rsidRPr="00A20312">
              <w:rPr>
                <w:rFonts w:ascii="Arial" w:hAnsi="Arial" w:cs="Arial"/>
                <w:sz w:val="18"/>
                <w:szCs w:val="18"/>
              </w:rPr>
              <w:t>4/13/2012</w:t>
            </w:r>
          </w:p>
        </w:tc>
        <w:tc>
          <w:tcPr>
            <w:tcW w:w="1080" w:type="dxa"/>
          </w:tcPr>
          <w:p w14:paraId="605E3C43" w14:textId="0AD21173" w:rsidR="00FB70DE" w:rsidRDefault="00FB70DE" w:rsidP="00FB70DE">
            <w:pPr>
              <w:spacing w:before="0" w:after="0"/>
            </w:pPr>
            <w:r w:rsidRPr="00A20312">
              <w:rPr>
                <w:rFonts w:ascii="Arial" w:hAnsi="Arial" w:cs="Arial"/>
                <w:sz w:val="18"/>
                <w:szCs w:val="18"/>
              </w:rPr>
              <w:t>7.0</w:t>
            </w:r>
          </w:p>
        </w:tc>
        <w:tc>
          <w:tcPr>
            <w:tcW w:w="3690" w:type="dxa"/>
          </w:tcPr>
          <w:p w14:paraId="1A3ACD8E" w14:textId="37F41E0D" w:rsidR="00FB70DE" w:rsidRDefault="00FB70DE" w:rsidP="00FB70DE">
            <w:pPr>
              <w:spacing w:before="0" w:after="0"/>
            </w:pPr>
            <w:r w:rsidRPr="00A20312">
              <w:rPr>
                <w:rFonts w:ascii="Arial" w:hAnsi="Arial" w:cs="Arial"/>
                <w:sz w:val="18"/>
                <w:szCs w:val="18"/>
              </w:rPr>
              <w:t>Added Information regarding CAPRI Non-Patient Report, description and Figure 2-70 and 2-71 for DVBA 2.7, Patch 179 upgrade per Kristine Delacruz. Entire document reformatted and section headings renumbered.</w:t>
            </w:r>
          </w:p>
        </w:tc>
        <w:tc>
          <w:tcPr>
            <w:tcW w:w="1800" w:type="dxa"/>
          </w:tcPr>
          <w:p w14:paraId="5CEC73B0" w14:textId="2B31B82F" w:rsidR="00FB70DE" w:rsidRDefault="00FB70DE" w:rsidP="00FB70DE">
            <w:pPr>
              <w:spacing w:before="0" w:after="0"/>
            </w:pPr>
            <w:r w:rsidRPr="00A20312">
              <w:rPr>
                <w:rFonts w:ascii="Arial" w:hAnsi="Arial" w:cs="Arial"/>
                <w:sz w:val="18"/>
                <w:szCs w:val="18"/>
              </w:rPr>
              <w:t>Ricky Stephens</w:t>
            </w:r>
          </w:p>
        </w:tc>
        <w:tc>
          <w:tcPr>
            <w:tcW w:w="1800" w:type="dxa"/>
          </w:tcPr>
          <w:p w14:paraId="761EFC21" w14:textId="2D73A649" w:rsidR="00FB70DE" w:rsidRDefault="00FB70DE" w:rsidP="00FB70DE">
            <w:pPr>
              <w:spacing w:before="0" w:after="0"/>
            </w:pPr>
            <w:r w:rsidRPr="00A20312">
              <w:rPr>
                <w:rFonts w:ascii="Arial" w:hAnsi="Arial" w:cs="Arial"/>
                <w:sz w:val="18"/>
                <w:szCs w:val="18"/>
              </w:rPr>
              <w:t>Susan Koch</w:t>
            </w:r>
          </w:p>
        </w:tc>
      </w:tr>
      <w:tr w:rsidR="00FB70DE" w14:paraId="306CC580" w14:textId="77777777" w:rsidTr="00FB70DE">
        <w:tc>
          <w:tcPr>
            <w:tcW w:w="1615" w:type="dxa"/>
          </w:tcPr>
          <w:p w14:paraId="3A2A6EE6" w14:textId="48BF15BC" w:rsidR="00FB70DE" w:rsidRDefault="00FB70DE" w:rsidP="00FB70DE">
            <w:pPr>
              <w:spacing w:before="0" w:after="0"/>
            </w:pPr>
            <w:r w:rsidRPr="00A20312">
              <w:rPr>
                <w:rFonts w:ascii="Arial" w:hAnsi="Arial" w:cs="Arial"/>
                <w:sz w:val="18"/>
                <w:szCs w:val="18"/>
              </w:rPr>
              <w:t>6/29/2011</w:t>
            </w:r>
          </w:p>
        </w:tc>
        <w:tc>
          <w:tcPr>
            <w:tcW w:w="1080" w:type="dxa"/>
          </w:tcPr>
          <w:p w14:paraId="08ED4AEB" w14:textId="65B1B79E" w:rsidR="00FB70DE" w:rsidRDefault="00FB70DE" w:rsidP="00FB70DE">
            <w:pPr>
              <w:spacing w:before="0" w:after="0"/>
            </w:pPr>
            <w:r w:rsidRPr="00A20312">
              <w:rPr>
                <w:rFonts w:ascii="Arial" w:hAnsi="Arial" w:cs="Arial"/>
                <w:sz w:val="18"/>
                <w:szCs w:val="18"/>
              </w:rPr>
              <w:t>6.0</w:t>
            </w:r>
          </w:p>
        </w:tc>
        <w:tc>
          <w:tcPr>
            <w:tcW w:w="3690" w:type="dxa"/>
          </w:tcPr>
          <w:p w14:paraId="125FD94A" w14:textId="6DDE1EEF" w:rsidR="00FB70DE" w:rsidRDefault="00FB70DE" w:rsidP="00FB70DE">
            <w:pPr>
              <w:spacing w:before="0" w:after="0"/>
            </w:pPr>
            <w:r w:rsidRPr="00A20312">
              <w:rPr>
                <w:rFonts w:ascii="Arial" w:hAnsi="Arial" w:cs="Arial"/>
                <w:sz w:val="18"/>
                <w:szCs w:val="18"/>
              </w:rPr>
              <w:t>Updated VistA Terminal section to include new replacement telnet window with Attachmate Reflections Secure Shell Application functionality</w:t>
            </w:r>
          </w:p>
        </w:tc>
        <w:tc>
          <w:tcPr>
            <w:tcW w:w="1800" w:type="dxa"/>
          </w:tcPr>
          <w:p w14:paraId="021F9D0A" w14:textId="7D559E4C" w:rsidR="00FB70DE" w:rsidRDefault="00FB70DE" w:rsidP="00FB70DE">
            <w:pPr>
              <w:spacing w:before="0" w:after="0"/>
            </w:pPr>
            <w:r w:rsidRPr="00A20312">
              <w:rPr>
                <w:rFonts w:ascii="Arial" w:hAnsi="Arial" w:cs="Arial"/>
                <w:sz w:val="18"/>
                <w:szCs w:val="18"/>
              </w:rPr>
              <w:t>Zachary Fain</w:t>
            </w:r>
          </w:p>
        </w:tc>
        <w:tc>
          <w:tcPr>
            <w:tcW w:w="1800" w:type="dxa"/>
          </w:tcPr>
          <w:p w14:paraId="11D8421B" w14:textId="58A6C3F7" w:rsidR="00FB70DE" w:rsidRDefault="00FB70DE" w:rsidP="00FB70DE">
            <w:pPr>
              <w:spacing w:before="0" w:after="0"/>
            </w:pPr>
            <w:proofErr w:type="spellStart"/>
            <w:r w:rsidRPr="00A20312">
              <w:rPr>
                <w:rFonts w:ascii="Arial" w:hAnsi="Arial" w:cs="Arial"/>
                <w:sz w:val="18"/>
                <w:szCs w:val="18"/>
              </w:rPr>
              <w:t>Tavia</w:t>
            </w:r>
            <w:proofErr w:type="spellEnd"/>
            <w:r w:rsidRPr="00A20312">
              <w:rPr>
                <w:rFonts w:ascii="Arial" w:hAnsi="Arial" w:cs="Arial"/>
                <w:sz w:val="18"/>
                <w:szCs w:val="18"/>
              </w:rPr>
              <w:t xml:space="preserve"> Leonard</w:t>
            </w:r>
          </w:p>
        </w:tc>
      </w:tr>
      <w:tr w:rsidR="00FB70DE" w14:paraId="5CC205D4" w14:textId="77777777" w:rsidTr="00FB70DE">
        <w:tc>
          <w:tcPr>
            <w:tcW w:w="1615" w:type="dxa"/>
          </w:tcPr>
          <w:p w14:paraId="57E1991D" w14:textId="10B8CC66" w:rsidR="00FB70DE" w:rsidRDefault="00FB70DE" w:rsidP="00FB70DE">
            <w:pPr>
              <w:spacing w:before="0" w:after="0"/>
            </w:pPr>
            <w:r w:rsidRPr="00A20312">
              <w:rPr>
                <w:rFonts w:ascii="Arial" w:hAnsi="Arial" w:cs="Arial"/>
                <w:sz w:val="18"/>
                <w:szCs w:val="18"/>
              </w:rPr>
              <w:t>3/10/2011</w:t>
            </w:r>
          </w:p>
        </w:tc>
        <w:tc>
          <w:tcPr>
            <w:tcW w:w="1080" w:type="dxa"/>
          </w:tcPr>
          <w:p w14:paraId="04BBD0AB" w14:textId="1C862D96" w:rsidR="00FB70DE" w:rsidRDefault="00FB70DE" w:rsidP="00FB70DE">
            <w:pPr>
              <w:spacing w:before="0" w:after="0"/>
            </w:pPr>
            <w:r w:rsidRPr="00A20312">
              <w:rPr>
                <w:rFonts w:ascii="Arial" w:hAnsi="Arial" w:cs="Arial"/>
                <w:sz w:val="18"/>
                <w:szCs w:val="18"/>
              </w:rPr>
              <w:t>5.0</w:t>
            </w:r>
          </w:p>
        </w:tc>
        <w:tc>
          <w:tcPr>
            <w:tcW w:w="3690" w:type="dxa"/>
          </w:tcPr>
          <w:p w14:paraId="3440EF83" w14:textId="628FA6BC" w:rsidR="00FB70DE" w:rsidRDefault="00FB70DE" w:rsidP="00FB70DE">
            <w:pPr>
              <w:spacing w:before="0" w:after="0"/>
            </w:pPr>
            <w:r w:rsidRPr="00A20312">
              <w:rPr>
                <w:rFonts w:ascii="Arial" w:hAnsi="Arial" w:cs="Arial"/>
                <w:sz w:val="18"/>
                <w:szCs w:val="18"/>
              </w:rPr>
              <w:t>Updated to include modifications made by patch DVBA*2.7*149</w:t>
            </w:r>
          </w:p>
        </w:tc>
        <w:tc>
          <w:tcPr>
            <w:tcW w:w="1800" w:type="dxa"/>
          </w:tcPr>
          <w:p w14:paraId="3A3141B1" w14:textId="3BFC72EF" w:rsidR="00FB70DE" w:rsidRDefault="00FB70DE" w:rsidP="00FB70DE">
            <w:pPr>
              <w:spacing w:before="0" w:after="0"/>
            </w:pPr>
            <w:r w:rsidRPr="00A20312">
              <w:rPr>
                <w:rFonts w:ascii="Arial" w:hAnsi="Arial" w:cs="Arial"/>
                <w:sz w:val="18"/>
                <w:szCs w:val="18"/>
              </w:rPr>
              <w:t>Zachary Fain</w:t>
            </w:r>
          </w:p>
        </w:tc>
        <w:tc>
          <w:tcPr>
            <w:tcW w:w="1800" w:type="dxa"/>
          </w:tcPr>
          <w:p w14:paraId="0EB1F99F" w14:textId="5ED1FF3B" w:rsidR="00FB70DE" w:rsidRDefault="00FB70DE" w:rsidP="00FB70DE">
            <w:pPr>
              <w:spacing w:before="0" w:after="0"/>
            </w:pPr>
            <w:r w:rsidRPr="00A20312">
              <w:rPr>
                <w:rFonts w:ascii="Arial" w:hAnsi="Arial" w:cs="Arial"/>
                <w:sz w:val="18"/>
                <w:szCs w:val="18"/>
              </w:rPr>
              <w:t>Chris Males</w:t>
            </w:r>
          </w:p>
        </w:tc>
      </w:tr>
      <w:tr w:rsidR="00FB70DE" w14:paraId="09C74DFA" w14:textId="77777777" w:rsidTr="00FB70DE">
        <w:tc>
          <w:tcPr>
            <w:tcW w:w="1615" w:type="dxa"/>
          </w:tcPr>
          <w:p w14:paraId="1A667148" w14:textId="3939746B" w:rsidR="00FB70DE" w:rsidRDefault="00FB70DE" w:rsidP="00FB70DE">
            <w:pPr>
              <w:spacing w:before="0" w:after="0"/>
            </w:pPr>
            <w:r w:rsidRPr="00A20312">
              <w:rPr>
                <w:rFonts w:ascii="Arial" w:hAnsi="Arial" w:cs="Arial"/>
                <w:sz w:val="18"/>
                <w:szCs w:val="18"/>
              </w:rPr>
              <w:lastRenderedPageBreak/>
              <w:t>11/07/2009</w:t>
            </w:r>
          </w:p>
        </w:tc>
        <w:tc>
          <w:tcPr>
            <w:tcW w:w="1080" w:type="dxa"/>
          </w:tcPr>
          <w:p w14:paraId="671493C5" w14:textId="6C33FB9E" w:rsidR="00FB70DE" w:rsidRDefault="00FB70DE" w:rsidP="00FB70DE">
            <w:pPr>
              <w:spacing w:before="0" w:after="0"/>
            </w:pPr>
            <w:r w:rsidRPr="00A20312">
              <w:rPr>
                <w:rFonts w:ascii="Arial" w:hAnsi="Arial" w:cs="Arial"/>
                <w:sz w:val="18"/>
                <w:szCs w:val="18"/>
              </w:rPr>
              <w:t>4.0</w:t>
            </w:r>
          </w:p>
        </w:tc>
        <w:tc>
          <w:tcPr>
            <w:tcW w:w="3690" w:type="dxa"/>
          </w:tcPr>
          <w:p w14:paraId="2148D8EE"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Updated to include modifications made by patch DVBA*2.7*143:</w:t>
            </w:r>
          </w:p>
          <w:p w14:paraId="02B6F81C"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 xml:space="preserve">New Screenshots to replace those showing 143 </w:t>
            </w:r>
            <w:proofErr w:type="gramStart"/>
            <w:r w:rsidRPr="00A20312">
              <w:rPr>
                <w:rFonts w:ascii="Arial" w:hAnsi="Arial" w:cs="Arial"/>
                <w:sz w:val="18"/>
                <w:szCs w:val="18"/>
              </w:rPr>
              <w:t>designation</w:t>
            </w:r>
            <w:proofErr w:type="gramEnd"/>
          </w:p>
          <w:p w14:paraId="4058EEE3" w14:textId="77777777" w:rsidR="00FB70DE" w:rsidRPr="00A20312" w:rsidRDefault="00FB70DE" w:rsidP="00FB70DE">
            <w:pPr>
              <w:keepNext/>
              <w:keepLines/>
              <w:spacing w:before="0" w:after="0"/>
              <w:rPr>
                <w:rFonts w:ascii="Arial" w:hAnsi="Arial" w:cs="Arial"/>
                <w:sz w:val="18"/>
                <w:szCs w:val="18"/>
              </w:rPr>
            </w:pPr>
            <w:r w:rsidRPr="00A20312">
              <w:rPr>
                <w:rFonts w:ascii="Arial" w:hAnsi="Arial" w:cs="Arial"/>
                <w:sz w:val="18"/>
                <w:szCs w:val="18"/>
              </w:rPr>
              <w:t>Enter New Patient section, Admin tab</w:t>
            </w:r>
            <w:r>
              <w:rPr>
                <w:rFonts w:ascii="Arial" w:hAnsi="Arial" w:cs="Arial"/>
                <w:sz w:val="18"/>
                <w:szCs w:val="18"/>
              </w:rPr>
              <w:t xml:space="preserve"> </w:t>
            </w:r>
            <w:r w:rsidRPr="00A20312">
              <w:rPr>
                <w:rFonts w:ascii="Arial" w:hAnsi="Arial" w:cs="Arial"/>
                <w:sz w:val="18"/>
                <w:szCs w:val="18"/>
              </w:rPr>
              <w:t>and Address Verification tab updated for US and Non-US addresses</w:t>
            </w:r>
          </w:p>
          <w:p w14:paraId="1B75EAC0" w14:textId="2ED15475" w:rsidR="00FB70DE" w:rsidRDefault="00FB70DE" w:rsidP="00FB70DE">
            <w:pPr>
              <w:spacing w:before="0" w:after="0"/>
            </w:pPr>
            <w:r w:rsidRPr="00A20312">
              <w:rPr>
                <w:rFonts w:ascii="Arial" w:hAnsi="Arial" w:cs="Arial"/>
                <w:sz w:val="18"/>
                <w:szCs w:val="18"/>
              </w:rPr>
              <w:t>Updated Add New Patient section to reflect updated Primary Eligibility and Patient Type drop-down menus due to VA/DoD Disability Evaluation System (DES) changes</w:t>
            </w:r>
          </w:p>
        </w:tc>
        <w:tc>
          <w:tcPr>
            <w:tcW w:w="1800" w:type="dxa"/>
          </w:tcPr>
          <w:p w14:paraId="15BB76BC" w14:textId="2FA1DCC1" w:rsidR="00FB70DE" w:rsidRDefault="00FB70DE" w:rsidP="00FB70DE">
            <w:pPr>
              <w:spacing w:before="0" w:after="0"/>
            </w:pPr>
            <w:r w:rsidRPr="00A20312">
              <w:rPr>
                <w:rFonts w:ascii="Arial" w:hAnsi="Arial" w:cs="Arial"/>
                <w:sz w:val="18"/>
                <w:szCs w:val="18"/>
              </w:rPr>
              <w:t xml:space="preserve">Oleg </w:t>
            </w:r>
            <w:proofErr w:type="spellStart"/>
            <w:r w:rsidRPr="00A20312">
              <w:rPr>
                <w:rFonts w:ascii="Arial" w:hAnsi="Arial" w:cs="Arial"/>
                <w:sz w:val="18"/>
                <w:szCs w:val="18"/>
              </w:rPr>
              <w:t>Vinogradov</w:t>
            </w:r>
            <w:proofErr w:type="spellEnd"/>
          </w:p>
        </w:tc>
        <w:tc>
          <w:tcPr>
            <w:tcW w:w="1800" w:type="dxa"/>
          </w:tcPr>
          <w:p w14:paraId="53C6B980" w14:textId="6F9EA031" w:rsidR="00FB70DE" w:rsidRDefault="00FB70DE" w:rsidP="00FB70DE">
            <w:pPr>
              <w:spacing w:before="0" w:after="0"/>
            </w:pPr>
            <w:r w:rsidRPr="00A20312">
              <w:rPr>
                <w:rFonts w:ascii="Arial" w:hAnsi="Arial" w:cs="Arial"/>
                <w:sz w:val="18"/>
                <w:szCs w:val="18"/>
              </w:rPr>
              <w:t xml:space="preserve">Jill </w:t>
            </w:r>
            <w:proofErr w:type="spellStart"/>
            <w:r w:rsidRPr="00A20312">
              <w:rPr>
                <w:rFonts w:ascii="Arial" w:hAnsi="Arial" w:cs="Arial"/>
                <w:sz w:val="18"/>
                <w:szCs w:val="18"/>
              </w:rPr>
              <w:t>Headen</w:t>
            </w:r>
            <w:proofErr w:type="spellEnd"/>
            <w:r w:rsidRPr="00A20312">
              <w:rPr>
                <w:rFonts w:ascii="Arial" w:hAnsi="Arial" w:cs="Arial"/>
                <w:sz w:val="18"/>
                <w:szCs w:val="18"/>
              </w:rPr>
              <w:t xml:space="preserve"> </w:t>
            </w:r>
          </w:p>
        </w:tc>
      </w:tr>
      <w:tr w:rsidR="00FB70DE" w14:paraId="70505807" w14:textId="77777777" w:rsidTr="00FB70DE">
        <w:tc>
          <w:tcPr>
            <w:tcW w:w="1615" w:type="dxa"/>
          </w:tcPr>
          <w:p w14:paraId="3E072791" w14:textId="33746DF7" w:rsidR="00FB70DE" w:rsidRDefault="00FB70DE" w:rsidP="00FB70DE">
            <w:pPr>
              <w:spacing w:before="0" w:after="0"/>
            </w:pPr>
            <w:r w:rsidRPr="00A20312">
              <w:rPr>
                <w:rFonts w:ascii="Arial" w:hAnsi="Arial" w:cs="Arial"/>
                <w:sz w:val="18"/>
                <w:szCs w:val="18"/>
              </w:rPr>
              <w:t>3/24/2009</w:t>
            </w:r>
          </w:p>
        </w:tc>
        <w:tc>
          <w:tcPr>
            <w:tcW w:w="1080" w:type="dxa"/>
          </w:tcPr>
          <w:p w14:paraId="3385C4E9" w14:textId="14AB6171" w:rsidR="00FB70DE" w:rsidRDefault="00FB70DE" w:rsidP="00FB70DE">
            <w:pPr>
              <w:spacing w:before="0" w:after="0"/>
            </w:pPr>
            <w:r w:rsidRPr="00A20312">
              <w:rPr>
                <w:rFonts w:ascii="Arial" w:hAnsi="Arial" w:cs="Arial"/>
                <w:sz w:val="18"/>
                <w:szCs w:val="18"/>
              </w:rPr>
              <w:t>4.0</w:t>
            </w:r>
          </w:p>
        </w:tc>
        <w:tc>
          <w:tcPr>
            <w:tcW w:w="3690" w:type="dxa"/>
          </w:tcPr>
          <w:p w14:paraId="2DDFF351" w14:textId="0DC5F52F" w:rsidR="00FB70DE" w:rsidRDefault="00FB70DE" w:rsidP="00FB70DE">
            <w:pPr>
              <w:spacing w:before="0" w:after="0"/>
            </w:pPr>
            <w:r w:rsidRPr="00A20312">
              <w:rPr>
                <w:rFonts w:ascii="Arial" w:hAnsi="Arial" w:cs="Arial"/>
                <w:sz w:val="18"/>
                <w:szCs w:val="18"/>
              </w:rPr>
              <w:t>Updated to include modifications made by patch DVBA*2.7*143</w:t>
            </w:r>
          </w:p>
        </w:tc>
        <w:tc>
          <w:tcPr>
            <w:tcW w:w="1800" w:type="dxa"/>
          </w:tcPr>
          <w:p w14:paraId="038627A5" w14:textId="7E5BCA56" w:rsidR="00FB70DE" w:rsidRDefault="00FB70DE" w:rsidP="00FB70DE">
            <w:pPr>
              <w:spacing w:before="0" w:after="0"/>
            </w:pPr>
            <w:r w:rsidRPr="00A20312">
              <w:rPr>
                <w:rFonts w:ascii="Arial" w:hAnsi="Arial" w:cs="Arial"/>
                <w:sz w:val="18"/>
                <w:szCs w:val="18"/>
              </w:rPr>
              <w:t xml:space="preserve">Oleg </w:t>
            </w:r>
            <w:proofErr w:type="spellStart"/>
            <w:r w:rsidRPr="00A20312">
              <w:rPr>
                <w:rFonts w:ascii="Arial" w:hAnsi="Arial" w:cs="Arial"/>
                <w:sz w:val="18"/>
                <w:szCs w:val="18"/>
              </w:rPr>
              <w:t>Vinogradov</w:t>
            </w:r>
            <w:proofErr w:type="spellEnd"/>
          </w:p>
        </w:tc>
        <w:tc>
          <w:tcPr>
            <w:tcW w:w="1800" w:type="dxa"/>
          </w:tcPr>
          <w:p w14:paraId="4CABA7C7" w14:textId="226E4346" w:rsidR="00FB70DE" w:rsidRDefault="00FB70DE" w:rsidP="00FB70DE">
            <w:pPr>
              <w:spacing w:before="0" w:after="0"/>
            </w:pPr>
            <w:r w:rsidRPr="00A20312">
              <w:rPr>
                <w:rFonts w:ascii="Arial" w:hAnsi="Arial" w:cs="Arial"/>
                <w:sz w:val="18"/>
                <w:szCs w:val="18"/>
              </w:rPr>
              <w:t xml:space="preserve">Jill </w:t>
            </w:r>
            <w:proofErr w:type="spellStart"/>
            <w:r w:rsidRPr="00A20312">
              <w:rPr>
                <w:rFonts w:ascii="Arial" w:hAnsi="Arial" w:cs="Arial"/>
                <w:sz w:val="18"/>
                <w:szCs w:val="18"/>
              </w:rPr>
              <w:t>Headen</w:t>
            </w:r>
            <w:proofErr w:type="spellEnd"/>
            <w:r w:rsidRPr="00A20312">
              <w:rPr>
                <w:rFonts w:ascii="Arial" w:hAnsi="Arial" w:cs="Arial"/>
                <w:sz w:val="18"/>
                <w:szCs w:val="18"/>
              </w:rPr>
              <w:t xml:space="preserve"> </w:t>
            </w:r>
          </w:p>
        </w:tc>
      </w:tr>
      <w:tr w:rsidR="00FB70DE" w14:paraId="195BDB29" w14:textId="77777777" w:rsidTr="00FB70DE">
        <w:tc>
          <w:tcPr>
            <w:tcW w:w="1615" w:type="dxa"/>
          </w:tcPr>
          <w:p w14:paraId="554E0378" w14:textId="7B179BFC" w:rsidR="00FB70DE" w:rsidRDefault="00FB70DE" w:rsidP="00FB70DE">
            <w:pPr>
              <w:spacing w:before="0" w:after="0"/>
            </w:pPr>
            <w:r w:rsidRPr="00A20312">
              <w:rPr>
                <w:rFonts w:ascii="Arial" w:hAnsi="Arial" w:cs="Arial"/>
                <w:sz w:val="18"/>
                <w:szCs w:val="18"/>
              </w:rPr>
              <w:t>10/01/2008</w:t>
            </w:r>
          </w:p>
        </w:tc>
        <w:tc>
          <w:tcPr>
            <w:tcW w:w="1080" w:type="dxa"/>
          </w:tcPr>
          <w:p w14:paraId="2CE80769" w14:textId="53C7FE4B" w:rsidR="00FB70DE" w:rsidRDefault="00FB70DE" w:rsidP="00FB70DE">
            <w:pPr>
              <w:spacing w:before="0" w:after="0"/>
            </w:pPr>
            <w:r w:rsidRPr="00A20312">
              <w:rPr>
                <w:rFonts w:ascii="Arial" w:hAnsi="Arial" w:cs="Arial"/>
                <w:sz w:val="18"/>
                <w:szCs w:val="18"/>
              </w:rPr>
              <w:t>3.0</w:t>
            </w:r>
          </w:p>
        </w:tc>
        <w:tc>
          <w:tcPr>
            <w:tcW w:w="3690" w:type="dxa"/>
          </w:tcPr>
          <w:p w14:paraId="5C710170" w14:textId="3A7364E1" w:rsidR="00FB70DE" w:rsidRDefault="00FB70DE" w:rsidP="00FB70DE">
            <w:pPr>
              <w:spacing w:before="0" w:after="0"/>
            </w:pPr>
            <w:r w:rsidRPr="00A20312">
              <w:rPr>
                <w:rFonts w:ascii="Arial" w:hAnsi="Arial" w:cs="Arial"/>
                <w:sz w:val="18"/>
                <w:szCs w:val="18"/>
              </w:rPr>
              <w:t>Updated to include modifications made by patch DVBA*2.7*123</w:t>
            </w:r>
          </w:p>
        </w:tc>
        <w:tc>
          <w:tcPr>
            <w:tcW w:w="1800" w:type="dxa"/>
          </w:tcPr>
          <w:p w14:paraId="76510BA9" w14:textId="77F1D936" w:rsidR="00FB70DE" w:rsidRDefault="00FB70DE" w:rsidP="00FB70DE">
            <w:pPr>
              <w:spacing w:before="0" w:after="0"/>
            </w:pPr>
            <w:r w:rsidRPr="00A20312">
              <w:rPr>
                <w:rFonts w:ascii="Arial" w:hAnsi="Arial" w:cs="Arial"/>
                <w:sz w:val="18"/>
                <w:szCs w:val="18"/>
              </w:rPr>
              <w:t>Zachary Fain</w:t>
            </w:r>
          </w:p>
        </w:tc>
        <w:tc>
          <w:tcPr>
            <w:tcW w:w="1800" w:type="dxa"/>
          </w:tcPr>
          <w:p w14:paraId="1E395AC4" w14:textId="1426E5C7" w:rsidR="00FB70DE" w:rsidRDefault="00FB70DE" w:rsidP="00FB70DE">
            <w:pPr>
              <w:spacing w:before="0" w:after="0"/>
            </w:pPr>
            <w:r w:rsidRPr="00A20312">
              <w:rPr>
                <w:rFonts w:ascii="Arial" w:hAnsi="Arial" w:cs="Arial"/>
                <w:sz w:val="18"/>
                <w:szCs w:val="18"/>
              </w:rPr>
              <w:t xml:space="preserve">Jill </w:t>
            </w:r>
            <w:proofErr w:type="spellStart"/>
            <w:r w:rsidRPr="00A20312">
              <w:rPr>
                <w:rFonts w:ascii="Arial" w:hAnsi="Arial" w:cs="Arial"/>
                <w:sz w:val="18"/>
                <w:szCs w:val="18"/>
              </w:rPr>
              <w:t>Headen</w:t>
            </w:r>
            <w:proofErr w:type="spellEnd"/>
            <w:r w:rsidRPr="00A20312">
              <w:rPr>
                <w:rFonts w:ascii="Arial" w:hAnsi="Arial" w:cs="Arial"/>
                <w:sz w:val="18"/>
                <w:szCs w:val="18"/>
              </w:rPr>
              <w:t xml:space="preserve"> </w:t>
            </w:r>
          </w:p>
        </w:tc>
      </w:tr>
      <w:tr w:rsidR="00FB70DE" w14:paraId="4B9A1BC7" w14:textId="77777777" w:rsidTr="00FB70DE">
        <w:tc>
          <w:tcPr>
            <w:tcW w:w="1615" w:type="dxa"/>
          </w:tcPr>
          <w:p w14:paraId="73F37215" w14:textId="3349D232" w:rsidR="00FB70DE" w:rsidRDefault="00FB70DE" w:rsidP="00FB70DE">
            <w:pPr>
              <w:spacing w:before="0" w:after="0"/>
            </w:pPr>
            <w:r w:rsidRPr="00A20312">
              <w:rPr>
                <w:rFonts w:ascii="Arial" w:hAnsi="Arial" w:cs="Arial"/>
                <w:sz w:val="18"/>
                <w:szCs w:val="18"/>
              </w:rPr>
              <w:t>7/30/2007</w:t>
            </w:r>
          </w:p>
        </w:tc>
        <w:tc>
          <w:tcPr>
            <w:tcW w:w="1080" w:type="dxa"/>
          </w:tcPr>
          <w:p w14:paraId="5D6C86B0" w14:textId="321185E8" w:rsidR="00FB70DE" w:rsidRDefault="00FB70DE" w:rsidP="00FB70DE">
            <w:pPr>
              <w:spacing w:before="0" w:after="0"/>
            </w:pPr>
            <w:r w:rsidRPr="00A20312">
              <w:rPr>
                <w:rFonts w:ascii="Arial" w:hAnsi="Arial" w:cs="Arial"/>
                <w:sz w:val="18"/>
                <w:szCs w:val="18"/>
              </w:rPr>
              <w:t>2.1</w:t>
            </w:r>
          </w:p>
        </w:tc>
        <w:tc>
          <w:tcPr>
            <w:tcW w:w="3690" w:type="dxa"/>
          </w:tcPr>
          <w:p w14:paraId="2777FFE8" w14:textId="654AE288" w:rsidR="00FB70DE" w:rsidRDefault="00FB70DE" w:rsidP="00FB70DE">
            <w:pPr>
              <w:spacing w:before="0" w:after="0"/>
            </w:pPr>
            <w:r w:rsidRPr="00A20312">
              <w:rPr>
                <w:rFonts w:ascii="Arial" w:hAnsi="Arial" w:cs="Arial"/>
                <w:sz w:val="18"/>
                <w:szCs w:val="18"/>
              </w:rPr>
              <w:t>Moved sections: Health Summaries Tab and Clinical Documents Tab</w:t>
            </w:r>
          </w:p>
        </w:tc>
        <w:tc>
          <w:tcPr>
            <w:tcW w:w="1800" w:type="dxa"/>
          </w:tcPr>
          <w:p w14:paraId="41A12552" w14:textId="04E15FAA" w:rsidR="00FB70DE" w:rsidRDefault="00FB70DE" w:rsidP="00FB70DE">
            <w:pPr>
              <w:spacing w:before="0" w:after="0"/>
            </w:pPr>
            <w:r w:rsidRPr="00A20312">
              <w:rPr>
                <w:rFonts w:ascii="Arial" w:hAnsi="Arial" w:cs="Arial"/>
                <w:sz w:val="18"/>
                <w:szCs w:val="18"/>
              </w:rPr>
              <w:t>Zachary Fain</w:t>
            </w:r>
          </w:p>
        </w:tc>
        <w:tc>
          <w:tcPr>
            <w:tcW w:w="1800" w:type="dxa"/>
          </w:tcPr>
          <w:p w14:paraId="5E21A3E9" w14:textId="551FB195" w:rsidR="00FB70DE" w:rsidRDefault="00FB70DE" w:rsidP="00FB70DE">
            <w:pPr>
              <w:spacing w:before="0" w:after="0"/>
            </w:pPr>
            <w:r w:rsidRPr="00A20312">
              <w:rPr>
                <w:rFonts w:ascii="Arial" w:hAnsi="Arial" w:cs="Arial"/>
                <w:sz w:val="18"/>
                <w:szCs w:val="18"/>
              </w:rPr>
              <w:t>Berry Anderson</w:t>
            </w:r>
          </w:p>
        </w:tc>
      </w:tr>
      <w:tr w:rsidR="00FB70DE" w14:paraId="598CD9ED" w14:textId="77777777" w:rsidTr="00FB70DE">
        <w:tc>
          <w:tcPr>
            <w:tcW w:w="1615" w:type="dxa"/>
          </w:tcPr>
          <w:p w14:paraId="72287DFA" w14:textId="3BEC7D24" w:rsidR="00FB70DE" w:rsidRDefault="00FB70DE" w:rsidP="00FB70DE">
            <w:pPr>
              <w:spacing w:before="0" w:after="0"/>
            </w:pPr>
            <w:r w:rsidRPr="00A20312">
              <w:rPr>
                <w:rFonts w:ascii="Arial" w:hAnsi="Arial" w:cs="Arial"/>
                <w:sz w:val="18"/>
                <w:szCs w:val="18"/>
              </w:rPr>
              <w:t>12/29/2006</w:t>
            </w:r>
          </w:p>
        </w:tc>
        <w:tc>
          <w:tcPr>
            <w:tcW w:w="1080" w:type="dxa"/>
          </w:tcPr>
          <w:p w14:paraId="1675D41D" w14:textId="7A89AA03" w:rsidR="00FB70DE" w:rsidRDefault="00FB70DE" w:rsidP="00FB70DE">
            <w:pPr>
              <w:spacing w:before="0" w:after="0"/>
            </w:pPr>
            <w:r w:rsidRPr="00A20312">
              <w:rPr>
                <w:rFonts w:ascii="Arial" w:hAnsi="Arial" w:cs="Arial"/>
                <w:sz w:val="18"/>
                <w:szCs w:val="18"/>
              </w:rPr>
              <w:t>2.0</w:t>
            </w:r>
          </w:p>
        </w:tc>
        <w:tc>
          <w:tcPr>
            <w:tcW w:w="3690" w:type="dxa"/>
          </w:tcPr>
          <w:p w14:paraId="41570C6A" w14:textId="0E4C306D" w:rsidR="00FB70DE" w:rsidRDefault="00FB70DE" w:rsidP="00FB70DE">
            <w:pPr>
              <w:spacing w:before="0" w:after="0"/>
            </w:pPr>
            <w:r w:rsidRPr="00A20312">
              <w:rPr>
                <w:rFonts w:ascii="Arial" w:hAnsi="Arial" w:cs="Arial"/>
                <w:sz w:val="18"/>
                <w:szCs w:val="18"/>
              </w:rPr>
              <w:t>Manual updated to include changes made by patch DVBA *2.7*105</w:t>
            </w:r>
          </w:p>
        </w:tc>
        <w:tc>
          <w:tcPr>
            <w:tcW w:w="1800" w:type="dxa"/>
          </w:tcPr>
          <w:p w14:paraId="43841AF8" w14:textId="1BEA787A" w:rsidR="00FB70DE" w:rsidRDefault="00FB70DE" w:rsidP="00FB70DE">
            <w:pPr>
              <w:spacing w:before="0" w:after="0"/>
            </w:pPr>
            <w:r w:rsidRPr="00A20312">
              <w:rPr>
                <w:rFonts w:ascii="Arial" w:hAnsi="Arial" w:cs="Arial"/>
                <w:sz w:val="18"/>
                <w:szCs w:val="18"/>
              </w:rPr>
              <w:t>Zachary Fain</w:t>
            </w:r>
          </w:p>
        </w:tc>
        <w:tc>
          <w:tcPr>
            <w:tcW w:w="1800" w:type="dxa"/>
          </w:tcPr>
          <w:p w14:paraId="3E0B7B7A" w14:textId="0D1CA09D" w:rsidR="00FB70DE" w:rsidRDefault="00FB70DE" w:rsidP="00FB70DE">
            <w:pPr>
              <w:spacing w:before="0" w:after="0"/>
            </w:pPr>
            <w:r w:rsidRPr="00A20312">
              <w:rPr>
                <w:rFonts w:ascii="Arial" w:hAnsi="Arial" w:cs="Arial"/>
                <w:sz w:val="18"/>
                <w:szCs w:val="18"/>
              </w:rPr>
              <w:t>Berry Anderson</w:t>
            </w:r>
          </w:p>
        </w:tc>
      </w:tr>
    </w:tbl>
    <w:p w14:paraId="128F7EF7" w14:textId="7AA9AECC" w:rsidR="003F51CD" w:rsidRDefault="003F51CD" w:rsidP="00335BF6">
      <w:pPr>
        <w:pStyle w:val="BodyText"/>
        <w:keepNext/>
        <w:spacing w:before="0" w:after="0"/>
        <w:jc w:val="center"/>
        <w:rPr>
          <w:b/>
        </w:rPr>
      </w:pPr>
    </w:p>
    <w:p w14:paraId="6B458DF3" w14:textId="29913798" w:rsidR="00223E83" w:rsidRDefault="003F51CD">
      <w:pPr>
        <w:spacing w:before="0" w:after="0"/>
      </w:pPr>
      <w:r>
        <w:rPr>
          <w:b/>
        </w:rPr>
        <w:br w:type="page"/>
      </w:r>
    </w:p>
    <w:p w14:paraId="5C3CD55A" w14:textId="77777777" w:rsidR="00D86AF8" w:rsidRDefault="00D86AF8" w:rsidP="00376F92">
      <w:pPr>
        <w:pStyle w:val="PreviewTOCTitle"/>
      </w:pPr>
      <w:bookmarkStart w:id="6" w:name="_Toc508873506"/>
      <w:bookmarkStart w:id="7" w:name="_Toc508874918"/>
      <w:r w:rsidRPr="004A224E">
        <w:lastRenderedPageBreak/>
        <w:t>Table of Contents</w:t>
      </w:r>
      <w:bookmarkEnd w:id="6"/>
      <w:bookmarkEnd w:id="7"/>
    </w:p>
    <w:p w14:paraId="02DD4839" w14:textId="2E9CAB1B" w:rsidR="00C26A8A" w:rsidRDefault="00D43083">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24336265" w:history="1">
        <w:r w:rsidR="00C26A8A" w:rsidRPr="002308B7">
          <w:rPr>
            <w:rStyle w:val="Hyperlink"/>
            <w:noProof/>
          </w:rPr>
          <w:t>1.</w:t>
        </w:r>
        <w:r w:rsidR="00C26A8A">
          <w:rPr>
            <w:rFonts w:asciiTheme="minorHAnsi" w:eastAsiaTheme="minorEastAsia" w:hAnsiTheme="minorHAnsi" w:cstheme="minorBidi"/>
            <w:b w:val="0"/>
            <w:noProof/>
            <w:color w:val="auto"/>
            <w:sz w:val="22"/>
            <w:szCs w:val="22"/>
          </w:rPr>
          <w:tab/>
        </w:r>
        <w:r w:rsidR="00C26A8A" w:rsidRPr="002308B7">
          <w:rPr>
            <w:rStyle w:val="Hyperlink"/>
            <w:noProof/>
          </w:rPr>
          <w:t>Introduction</w:t>
        </w:r>
        <w:r w:rsidR="00C26A8A">
          <w:rPr>
            <w:noProof/>
            <w:webHidden/>
          </w:rPr>
          <w:tab/>
        </w:r>
        <w:r w:rsidR="00C26A8A">
          <w:rPr>
            <w:noProof/>
            <w:webHidden/>
          </w:rPr>
          <w:fldChar w:fldCharType="begin"/>
        </w:r>
        <w:r w:rsidR="00C26A8A">
          <w:rPr>
            <w:noProof/>
            <w:webHidden/>
          </w:rPr>
          <w:instrText xml:space="preserve"> PAGEREF _Toc524336265 \h </w:instrText>
        </w:r>
        <w:r w:rsidR="00C26A8A">
          <w:rPr>
            <w:noProof/>
            <w:webHidden/>
          </w:rPr>
        </w:r>
        <w:r w:rsidR="00C26A8A">
          <w:rPr>
            <w:noProof/>
            <w:webHidden/>
          </w:rPr>
          <w:fldChar w:fldCharType="separate"/>
        </w:r>
        <w:r w:rsidR="00C26A8A">
          <w:rPr>
            <w:noProof/>
            <w:webHidden/>
          </w:rPr>
          <w:t>1</w:t>
        </w:r>
        <w:r w:rsidR="00C26A8A">
          <w:rPr>
            <w:noProof/>
            <w:webHidden/>
          </w:rPr>
          <w:fldChar w:fldCharType="end"/>
        </w:r>
      </w:hyperlink>
    </w:p>
    <w:p w14:paraId="7E2865A8" w14:textId="11A324CA" w:rsidR="00C26A8A" w:rsidRDefault="00DF5DEB">
      <w:pPr>
        <w:pStyle w:val="TOC2"/>
        <w:rPr>
          <w:rFonts w:asciiTheme="minorHAnsi" w:eastAsiaTheme="minorEastAsia" w:hAnsiTheme="minorHAnsi" w:cstheme="minorBidi"/>
          <w:b w:val="0"/>
          <w:noProof/>
          <w:color w:val="auto"/>
          <w:sz w:val="22"/>
          <w:szCs w:val="22"/>
        </w:rPr>
      </w:pPr>
      <w:hyperlink w:anchor="_Toc524336266" w:history="1">
        <w:r w:rsidR="00C26A8A" w:rsidRPr="002308B7">
          <w:rPr>
            <w:rStyle w:val="Hyperlink"/>
            <w:noProof/>
          </w:rPr>
          <w:t>1.1.</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Definition</w:t>
        </w:r>
        <w:r w:rsidR="00C26A8A">
          <w:rPr>
            <w:noProof/>
            <w:webHidden/>
          </w:rPr>
          <w:tab/>
        </w:r>
        <w:r w:rsidR="00C26A8A">
          <w:rPr>
            <w:noProof/>
            <w:webHidden/>
          </w:rPr>
          <w:fldChar w:fldCharType="begin"/>
        </w:r>
        <w:r w:rsidR="00C26A8A">
          <w:rPr>
            <w:noProof/>
            <w:webHidden/>
          </w:rPr>
          <w:instrText xml:space="preserve"> PAGEREF _Toc524336266 \h </w:instrText>
        </w:r>
        <w:r w:rsidR="00C26A8A">
          <w:rPr>
            <w:noProof/>
            <w:webHidden/>
          </w:rPr>
        </w:r>
        <w:r w:rsidR="00C26A8A">
          <w:rPr>
            <w:noProof/>
            <w:webHidden/>
          </w:rPr>
          <w:fldChar w:fldCharType="separate"/>
        </w:r>
        <w:r w:rsidR="00C26A8A">
          <w:rPr>
            <w:noProof/>
            <w:webHidden/>
          </w:rPr>
          <w:t>1</w:t>
        </w:r>
        <w:r w:rsidR="00C26A8A">
          <w:rPr>
            <w:noProof/>
            <w:webHidden/>
          </w:rPr>
          <w:fldChar w:fldCharType="end"/>
        </w:r>
      </w:hyperlink>
    </w:p>
    <w:p w14:paraId="6ED0CBA7" w14:textId="3F314F0F" w:rsidR="00C26A8A" w:rsidRDefault="00DF5DEB">
      <w:pPr>
        <w:pStyle w:val="TOC2"/>
        <w:rPr>
          <w:rFonts w:asciiTheme="minorHAnsi" w:eastAsiaTheme="minorEastAsia" w:hAnsiTheme="minorHAnsi" w:cstheme="minorBidi"/>
          <w:b w:val="0"/>
          <w:noProof/>
          <w:color w:val="auto"/>
          <w:sz w:val="22"/>
          <w:szCs w:val="22"/>
        </w:rPr>
      </w:pPr>
      <w:hyperlink w:anchor="_Toc524336267" w:history="1">
        <w:r w:rsidR="00C26A8A" w:rsidRPr="002308B7">
          <w:rPr>
            <w:rStyle w:val="Hyperlink"/>
            <w:noProof/>
          </w:rPr>
          <w:t>1.2.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Application Features</w:t>
        </w:r>
        <w:r w:rsidR="00C26A8A">
          <w:rPr>
            <w:noProof/>
            <w:webHidden/>
          </w:rPr>
          <w:tab/>
        </w:r>
        <w:r w:rsidR="00C26A8A">
          <w:rPr>
            <w:noProof/>
            <w:webHidden/>
          </w:rPr>
          <w:fldChar w:fldCharType="begin"/>
        </w:r>
        <w:r w:rsidR="00C26A8A">
          <w:rPr>
            <w:noProof/>
            <w:webHidden/>
          </w:rPr>
          <w:instrText xml:space="preserve"> PAGEREF _Toc524336267 \h </w:instrText>
        </w:r>
        <w:r w:rsidR="00C26A8A">
          <w:rPr>
            <w:noProof/>
            <w:webHidden/>
          </w:rPr>
        </w:r>
        <w:r w:rsidR="00C26A8A">
          <w:rPr>
            <w:noProof/>
            <w:webHidden/>
          </w:rPr>
          <w:fldChar w:fldCharType="separate"/>
        </w:r>
        <w:r w:rsidR="00C26A8A">
          <w:rPr>
            <w:noProof/>
            <w:webHidden/>
          </w:rPr>
          <w:t>1</w:t>
        </w:r>
        <w:r w:rsidR="00C26A8A">
          <w:rPr>
            <w:noProof/>
            <w:webHidden/>
          </w:rPr>
          <w:fldChar w:fldCharType="end"/>
        </w:r>
      </w:hyperlink>
    </w:p>
    <w:p w14:paraId="5B21AC8B" w14:textId="61FC5EFB" w:rsidR="00C26A8A" w:rsidRDefault="00DF5DEB">
      <w:pPr>
        <w:pStyle w:val="TOC3"/>
        <w:rPr>
          <w:rFonts w:asciiTheme="minorHAnsi" w:eastAsiaTheme="minorEastAsia" w:hAnsiTheme="minorHAnsi" w:cstheme="minorBidi"/>
          <w:noProof/>
          <w:color w:val="auto"/>
          <w:sz w:val="22"/>
          <w:szCs w:val="22"/>
        </w:rPr>
      </w:pPr>
      <w:hyperlink w:anchor="_Toc524336268" w:history="1">
        <w:r w:rsidR="00C26A8A" w:rsidRPr="002308B7">
          <w:rPr>
            <w:rStyle w:val="Hyperlink"/>
            <w:noProof/>
          </w:rPr>
          <w:t>1.2.1.</w:t>
        </w:r>
        <w:r w:rsidR="00C26A8A">
          <w:rPr>
            <w:rFonts w:asciiTheme="minorHAnsi" w:eastAsiaTheme="minorEastAsia" w:hAnsiTheme="minorHAnsi" w:cstheme="minorBidi"/>
            <w:noProof/>
            <w:color w:val="auto"/>
            <w:sz w:val="22"/>
            <w:szCs w:val="22"/>
          </w:rPr>
          <w:tab/>
        </w:r>
        <w:r w:rsidR="00C26A8A" w:rsidRPr="002308B7">
          <w:rPr>
            <w:rStyle w:val="Hyperlink"/>
            <w:noProof/>
          </w:rPr>
          <w:t>Demographics</w:t>
        </w:r>
        <w:r w:rsidR="00C26A8A">
          <w:rPr>
            <w:noProof/>
            <w:webHidden/>
          </w:rPr>
          <w:tab/>
        </w:r>
        <w:r w:rsidR="00C26A8A">
          <w:rPr>
            <w:noProof/>
            <w:webHidden/>
          </w:rPr>
          <w:fldChar w:fldCharType="begin"/>
        </w:r>
        <w:r w:rsidR="00C26A8A">
          <w:rPr>
            <w:noProof/>
            <w:webHidden/>
          </w:rPr>
          <w:instrText xml:space="preserve"> PAGEREF _Toc524336268 \h </w:instrText>
        </w:r>
        <w:r w:rsidR="00C26A8A">
          <w:rPr>
            <w:noProof/>
            <w:webHidden/>
          </w:rPr>
        </w:r>
        <w:r w:rsidR="00C26A8A">
          <w:rPr>
            <w:noProof/>
            <w:webHidden/>
          </w:rPr>
          <w:fldChar w:fldCharType="separate"/>
        </w:r>
        <w:r w:rsidR="00C26A8A">
          <w:rPr>
            <w:noProof/>
            <w:webHidden/>
          </w:rPr>
          <w:t>1</w:t>
        </w:r>
        <w:r w:rsidR="00C26A8A">
          <w:rPr>
            <w:noProof/>
            <w:webHidden/>
          </w:rPr>
          <w:fldChar w:fldCharType="end"/>
        </w:r>
      </w:hyperlink>
    </w:p>
    <w:p w14:paraId="35E53979" w14:textId="46324551" w:rsidR="00C26A8A" w:rsidRDefault="00DF5DEB">
      <w:pPr>
        <w:pStyle w:val="TOC3"/>
        <w:rPr>
          <w:rFonts w:asciiTheme="minorHAnsi" w:eastAsiaTheme="minorEastAsia" w:hAnsiTheme="minorHAnsi" w:cstheme="minorBidi"/>
          <w:noProof/>
          <w:color w:val="auto"/>
          <w:sz w:val="22"/>
          <w:szCs w:val="22"/>
        </w:rPr>
      </w:pPr>
      <w:hyperlink w:anchor="_Toc524336269" w:history="1">
        <w:r w:rsidR="00C26A8A" w:rsidRPr="002308B7">
          <w:rPr>
            <w:rStyle w:val="Hyperlink"/>
            <w:noProof/>
          </w:rPr>
          <w:t>1.2.2.</w:t>
        </w:r>
        <w:r w:rsidR="00C26A8A">
          <w:rPr>
            <w:rFonts w:asciiTheme="minorHAnsi" w:eastAsiaTheme="minorEastAsia" w:hAnsiTheme="minorHAnsi" w:cstheme="minorBidi"/>
            <w:noProof/>
            <w:color w:val="auto"/>
            <w:sz w:val="22"/>
            <w:szCs w:val="22"/>
          </w:rPr>
          <w:tab/>
        </w:r>
        <w:r w:rsidR="00C26A8A" w:rsidRPr="002308B7">
          <w:rPr>
            <w:rStyle w:val="Hyperlink"/>
            <w:noProof/>
          </w:rPr>
          <w:t>C&amp;P Examination Functionality</w:t>
        </w:r>
        <w:r w:rsidR="00C26A8A">
          <w:rPr>
            <w:noProof/>
            <w:webHidden/>
          </w:rPr>
          <w:tab/>
        </w:r>
        <w:r w:rsidR="00C26A8A">
          <w:rPr>
            <w:noProof/>
            <w:webHidden/>
          </w:rPr>
          <w:fldChar w:fldCharType="begin"/>
        </w:r>
        <w:r w:rsidR="00C26A8A">
          <w:rPr>
            <w:noProof/>
            <w:webHidden/>
          </w:rPr>
          <w:instrText xml:space="preserve"> PAGEREF _Toc524336269 \h </w:instrText>
        </w:r>
        <w:r w:rsidR="00C26A8A">
          <w:rPr>
            <w:noProof/>
            <w:webHidden/>
          </w:rPr>
        </w:r>
        <w:r w:rsidR="00C26A8A">
          <w:rPr>
            <w:noProof/>
            <w:webHidden/>
          </w:rPr>
          <w:fldChar w:fldCharType="separate"/>
        </w:r>
        <w:r w:rsidR="00C26A8A">
          <w:rPr>
            <w:noProof/>
            <w:webHidden/>
          </w:rPr>
          <w:t>2</w:t>
        </w:r>
        <w:r w:rsidR="00C26A8A">
          <w:rPr>
            <w:noProof/>
            <w:webHidden/>
          </w:rPr>
          <w:fldChar w:fldCharType="end"/>
        </w:r>
      </w:hyperlink>
    </w:p>
    <w:p w14:paraId="35DA9CCB" w14:textId="0A20895F" w:rsidR="00C26A8A" w:rsidRDefault="00DF5DEB">
      <w:pPr>
        <w:pStyle w:val="TOC3"/>
        <w:rPr>
          <w:rFonts w:asciiTheme="minorHAnsi" w:eastAsiaTheme="minorEastAsia" w:hAnsiTheme="minorHAnsi" w:cstheme="minorBidi"/>
          <w:noProof/>
          <w:color w:val="auto"/>
          <w:sz w:val="22"/>
          <w:szCs w:val="22"/>
        </w:rPr>
      </w:pPr>
      <w:hyperlink w:anchor="_Toc524336270" w:history="1">
        <w:r w:rsidR="00C26A8A" w:rsidRPr="002308B7">
          <w:rPr>
            <w:rStyle w:val="Hyperlink"/>
            <w:noProof/>
          </w:rPr>
          <w:t>1.2.3.</w:t>
        </w:r>
        <w:r w:rsidR="00C26A8A">
          <w:rPr>
            <w:rFonts w:asciiTheme="minorHAnsi" w:eastAsiaTheme="minorEastAsia" w:hAnsiTheme="minorHAnsi" w:cstheme="minorBidi"/>
            <w:noProof/>
            <w:color w:val="auto"/>
            <w:sz w:val="22"/>
            <w:szCs w:val="22"/>
          </w:rPr>
          <w:tab/>
        </w:r>
        <w:r w:rsidR="00C26A8A" w:rsidRPr="002308B7">
          <w:rPr>
            <w:rStyle w:val="Hyperlink"/>
            <w:noProof/>
          </w:rPr>
          <w:t>Patient Records Navigation</w:t>
        </w:r>
        <w:r w:rsidR="00C26A8A">
          <w:rPr>
            <w:noProof/>
            <w:webHidden/>
          </w:rPr>
          <w:tab/>
        </w:r>
        <w:r w:rsidR="00C26A8A">
          <w:rPr>
            <w:noProof/>
            <w:webHidden/>
          </w:rPr>
          <w:fldChar w:fldCharType="begin"/>
        </w:r>
        <w:r w:rsidR="00C26A8A">
          <w:rPr>
            <w:noProof/>
            <w:webHidden/>
          </w:rPr>
          <w:instrText xml:space="preserve"> PAGEREF _Toc524336270 \h </w:instrText>
        </w:r>
        <w:r w:rsidR="00C26A8A">
          <w:rPr>
            <w:noProof/>
            <w:webHidden/>
          </w:rPr>
        </w:r>
        <w:r w:rsidR="00C26A8A">
          <w:rPr>
            <w:noProof/>
            <w:webHidden/>
          </w:rPr>
          <w:fldChar w:fldCharType="separate"/>
        </w:r>
        <w:r w:rsidR="00C26A8A">
          <w:rPr>
            <w:noProof/>
            <w:webHidden/>
          </w:rPr>
          <w:t>2</w:t>
        </w:r>
        <w:r w:rsidR="00C26A8A">
          <w:rPr>
            <w:noProof/>
            <w:webHidden/>
          </w:rPr>
          <w:fldChar w:fldCharType="end"/>
        </w:r>
      </w:hyperlink>
    </w:p>
    <w:p w14:paraId="1EBDD650" w14:textId="58341214" w:rsidR="00C26A8A" w:rsidRDefault="00DF5DEB">
      <w:pPr>
        <w:pStyle w:val="TOC3"/>
        <w:rPr>
          <w:rFonts w:asciiTheme="minorHAnsi" w:eastAsiaTheme="minorEastAsia" w:hAnsiTheme="minorHAnsi" w:cstheme="minorBidi"/>
          <w:noProof/>
          <w:color w:val="auto"/>
          <w:sz w:val="22"/>
          <w:szCs w:val="22"/>
        </w:rPr>
      </w:pPr>
      <w:hyperlink w:anchor="_Toc524336271" w:history="1">
        <w:r w:rsidR="00C26A8A" w:rsidRPr="002308B7">
          <w:rPr>
            <w:rStyle w:val="Hyperlink"/>
            <w:noProof/>
          </w:rPr>
          <w:t>1.2.4.</w:t>
        </w:r>
        <w:r w:rsidR="00C26A8A">
          <w:rPr>
            <w:rFonts w:asciiTheme="minorHAnsi" w:eastAsiaTheme="minorEastAsia" w:hAnsiTheme="minorHAnsi" w:cstheme="minorBidi"/>
            <w:noProof/>
            <w:color w:val="auto"/>
            <w:sz w:val="22"/>
            <w:szCs w:val="22"/>
          </w:rPr>
          <w:tab/>
        </w:r>
        <w:r w:rsidR="00C26A8A" w:rsidRPr="002308B7">
          <w:rPr>
            <w:rStyle w:val="Hyperlink"/>
            <w:noProof/>
          </w:rPr>
          <w:t>Reports</w:t>
        </w:r>
        <w:r w:rsidR="00C26A8A">
          <w:rPr>
            <w:noProof/>
            <w:webHidden/>
          </w:rPr>
          <w:tab/>
        </w:r>
        <w:r w:rsidR="00C26A8A">
          <w:rPr>
            <w:noProof/>
            <w:webHidden/>
          </w:rPr>
          <w:fldChar w:fldCharType="begin"/>
        </w:r>
        <w:r w:rsidR="00C26A8A">
          <w:rPr>
            <w:noProof/>
            <w:webHidden/>
          </w:rPr>
          <w:instrText xml:space="preserve"> PAGEREF _Toc524336271 \h </w:instrText>
        </w:r>
        <w:r w:rsidR="00C26A8A">
          <w:rPr>
            <w:noProof/>
            <w:webHidden/>
          </w:rPr>
        </w:r>
        <w:r w:rsidR="00C26A8A">
          <w:rPr>
            <w:noProof/>
            <w:webHidden/>
          </w:rPr>
          <w:fldChar w:fldCharType="separate"/>
        </w:r>
        <w:r w:rsidR="00C26A8A">
          <w:rPr>
            <w:noProof/>
            <w:webHidden/>
          </w:rPr>
          <w:t>2</w:t>
        </w:r>
        <w:r w:rsidR="00C26A8A">
          <w:rPr>
            <w:noProof/>
            <w:webHidden/>
          </w:rPr>
          <w:fldChar w:fldCharType="end"/>
        </w:r>
      </w:hyperlink>
    </w:p>
    <w:p w14:paraId="73D3883C" w14:textId="6C711242" w:rsidR="00C26A8A" w:rsidRDefault="00DF5DEB">
      <w:pPr>
        <w:pStyle w:val="TOC3"/>
        <w:rPr>
          <w:rFonts w:asciiTheme="minorHAnsi" w:eastAsiaTheme="minorEastAsia" w:hAnsiTheme="minorHAnsi" w:cstheme="minorBidi"/>
          <w:noProof/>
          <w:color w:val="auto"/>
          <w:sz w:val="22"/>
          <w:szCs w:val="22"/>
        </w:rPr>
      </w:pPr>
      <w:hyperlink w:anchor="_Toc524336272" w:history="1">
        <w:r w:rsidR="00C26A8A" w:rsidRPr="002308B7">
          <w:rPr>
            <w:rStyle w:val="Hyperlink"/>
            <w:noProof/>
          </w:rPr>
          <w:t>1.2.5.</w:t>
        </w:r>
        <w:r w:rsidR="00C26A8A">
          <w:rPr>
            <w:rFonts w:asciiTheme="minorHAnsi" w:eastAsiaTheme="minorEastAsia" w:hAnsiTheme="minorHAnsi" w:cstheme="minorBidi"/>
            <w:noProof/>
            <w:color w:val="auto"/>
            <w:sz w:val="22"/>
            <w:szCs w:val="22"/>
          </w:rPr>
          <w:tab/>
        </w:r>
        <w:r w:rsidR="00C26A8A" w:rsidRPr="002308B7">
          <w:rPr>
            <w:rStyle w:val="Hyperlink"/>
            <w:noProof/>
          </w:rPr>
          <w:t>C&amp;P Exam Entry</w:t>
        </w:r>
        <w:r w:rsidR="00C26A8A">
          <w:rPr>
            <w:noProof/>
            <w:webHidden/>
          </w:rPr>
          <w:tab/>
        </w:r>
        <w:r w:rsidR="00C26A8A">
          <w:rPr>
            <w:noProof/>
            <w:webHidden/>
          </w:rPr>
          <w:fldChar w:fldCharType="begin"/>
        </w:r>
        <w:r w:rsidR="00C26A8A">
          <w:rPr>
            <w:noProof/>
            <w:webHidden/>
          </w:rPr>
          <w:instrText xml:space="preserve"> PAGEREF _Toc524336272 \h </w:instrText>
        </w:r>
        <w:r w:rsidR="00C26A8A">
          <w:rPr>
            <w:noProof/>
            <w:webHidden/>
          </w:rPr>
        </w:r>
        <w:r w:rsidR="00C26A8A">
          <w:rPr>
            <w:noProof/>
            <w:webHidden/>
          </w:rPr>
          <w:fldChar w:fldCharType="separate"/>
        </w:r>
        <w:r w:rsidR="00C26A8A">
          <w:rPr>
            <w:noProof/>
            <w:webHidden/>
          </w:rPr>
          <w:t>3</w:t>
        </w:r>
        <w:r w:rsidR="00C26A8A">
          <w:rPr>
            <w:noProof/>
            <w:webHidden/>
          </w:rPr>
          <w:fldChar w:fldCharType="end"/>
        </w:r>
      </w:hyperlink>
    </w:p>
    <w:p w14:paraId="151E6973" w14:textId="6670D3A4" w:rsidR="00C26A8A" w:rsidRDefault="00DF5DEB">
      <w:pPr>
        <w:pStyle w:val="TOC2"/>
        <w:rPr>
          <w:rFonts w:asciiTheme="minorHAnsi" w:eastAsiaTheme="minorEastAsia" w:hAnsiTheme="minorHAnsi" w:cstheme="minorBidi"/>
          <w:b w:val="0"/>
          <w:noProof/>
          <w:color w:val="auto"/>
          <w:sz w:val="22"/>
          <w:szCs w:val="22"/>
        </w:rPr>
      </w:pPr>
      <w:hyperlink w:anchor="_Toc524336273" w:history="1">
        <w:r w:rsidR="00C26A8A" w:rsidRPr="002308B7">
          <w:rPr>
            <w:rStyle w:val="Hyperlink"/>
            <w:noProof/>
          </w:rPr>
          <w:t>1.3.</w:t>
        </w:r>
        <w:r w:rsidR="00C26A8A">
          <w:rPr>
            <w:rFonts w:asciiTheme="minorHAnsi" w:eastAsiaTheme="minorEastAsia" w:hAnsiTheme="minorHAnsi" w:cstheme="minorBidi"/>
            <w:b w:val="0"/>
            <w:noProof/>
            <w:color w:val="auto"/>
            <w:sz w:val="22"/>
            <w:szCs w:val="22"/>
          </w:rPr>
          <w:tab/>
        </w:r>
        <w:r w:rsidR="00C26A8A" w:rsidRPr="002308B7">
          <w:rPr>
            <w:rStyle w:val="Hyperlink"/>
            <w:noProof/>
          </w:rPr>
          <w:t>Additional Information</w:t>
        </w:r>
        <w:r w:rsidR="00C26A8A">
          <w:rPr>
            <w:noProof/>
            <w:webHidden/>
          </w:rPr>
          <w:tab/>
        </w:r>
        <w:r w:rsidR="00C26A8A">
          <w:rPr>
            <w:noProof/>
            <w:webHidden/>
          </w:rPr>
          <w:fldChar w:fldCharType="begin"/>
        </w:r>
        <w:r w:rsidR="00C26A8A">
          <w:rPr>
            <w:noProof/>
            <w:webHidden/>
          </w:rPr>
          <w:instrText xml:space="preserve"> PAGEREF _Toc524336273 \h </w:instrText>
        </w:r>
        <w:r w:rsidR="00C26A8A">
          <w:rPr>
            <w:noProof/>
            <w:webHidden/>
          </w:rPr>
        </w:r>
        <w:r w:rsidR="00C26A8A">
          <w:rPr>
            <w:noProof/>
            <w:webHidden/>
          </w:rPr>
          <w:fldChar w:fldCharType="separate"/>
        </w:r>
        <w:r w:rsidR="00C26A8A">
          <w:rPr>
            <w:noProof/>
            <w:webHidden/>
          </w:rPr>
          <w:t>3</w:t>
        </w:r>
        <w:r w:rsidR="00C26A8A">
          <w:rPr>
            <w:noProof/>
            <w:webHidden/>
          </w:rPr>
          <w:fldChar w:fldCharType="end"/>
        </w:r>
      </w:hyperlink>
    </w:p>
    <w:p w14:paraId="4AC019CC" w14:textId="0DB9DFA9" w:rsidR="00C26A8A" w:rsidRDefault="00DF5DEB">
      <w:pPr>
        <w:pStyle w:val="TOC3"/>
        <w:rPr>
          <w:rFonts w:asciiTheme="minorHAnsi" w:eastAsiaTheme="minorEastAsia" w:hAnsiTheme="minorHAnsi" w:cstheme="minorBidi"/>
          <w:noProof/>
          <w:color w:val="auto"/>
          <w:sz w:val="22"/>
          <w:szCs w:val="22"/>
        </w:rPr>
      </w:pPr>
      <w:hyperlink w:anchor="_Toc524336274" w:history="1">
        <w:r w:rsidR="00C26A8A" w:rsidRPr="002308B7">
          <w:rPr>
            <w:rStyle w:val="Hyperlink"/>
            <w:noProof/>
          </w:rPr>
          <w:t>1.3.1.</w:t>
        </w:r>
        <w:r w:rsidR="00C26A8A">
          <w:rPr>
            <w:rFonts w:asciiTheme="minorHAnsi" w:eastAsiaTheme="minorEastAsia" w:hAnsiTheme="minorHAnsi" w:cstheme="minorBidi"/>
            <w:noProof/>
            <w:color w:val="auto"/>
            <w:sz w:val="22"/>
            <w:szCs w:val="22"/>
          </w:rPr>
          <w:tab/>
        </w:r>
        <w:r w:rsidR="00C26A8A" w:rsidRPr="002308B7">
          <w:rPr>
            <w:rStyle w:val="Hyperlink"/>
            <w:noProof/>
          </w:rPr>
          <w:t>Email Address</w:t>
        </w:r>
        <w:r w:rsidR="00C26A8A">
          <w:rPr>
            <w:noProof/>
            <w:webHidden/>
          </w:rPr>
          <w:tab/>
        </w:r>
        <w:r w:rsidR="00C26A8A">
          <w:rPr>
            <w:noProof/>
            <w:webHidden/>
          </w:rPr>
          <w:fldChar w:fldCharType="begin"/>
        </w:r>
        <w:r w:rsidR="00C26A8A">
          <w:rPr>
            <w:noProof/>
            <w:webHidden/>
          </w:rPr>
          <w:instrText xml:space="preserve"> PAGEREF _Toc524336274 \h </w:instrText>
        </w:r>
        <w:r w:rsidR="00C26A8A">
          <w:rPr>
            <w:noProof/>
            <w:webHidden/>
          </w:rPr>
        </w:r>
        <w:r w:rsidR="00C26A8A">
          <w:rPr>
            <w:noProof/>
            <w:webHidden/>
          </w:rPr>
          <w:fldChar w:fldCharType="separate"/>
        </w:r>
        <w:r w:rsidR="00C26A8A">
          <w:rPr>
            <w:noProof/>
            <w:webHidden/>
          </w:rPr>
          <w:t>3</w:t>
        </w:r>
        <w:r w:rsidR="00C26A8A">
          <w:rPr>
            <w:noProof/>
            <w:webHidden/>
          </w:rPr>
          <w:fldChar w:fldCharType="end"/>
        </w:r>
      </w:hyperlink>
    </w:p>
    <w:p w14:paraId="46AA89B7" w14:textId="67153B26" w:rsidR="00C26A8A" w:rsidRDefault="00DF5DEB">
      <w:pPr>
        <w:pStyle w:val="TOC3"/>
        <w:rPr>
          <w:rFonts w:asciiTheme="minorHAnsi" w:eastAsiaTheme="minorEastAsia" w:hAnsiTheme="minorHAnsi" w:cstheme="minorBidi"/>
          <w:noProof/>
          <w:color w:val="auto"/>
          <w:sz w:val="22"/>
          <w:szCs w:val="22"/>
        </w:rPr>
      </w:pPr>
      <w:hyperlink w:anchor="_Toc524336275" w:history="1">
        <w:r w:rsidR="00C26A8A" w:rsidRPr="002308B7">
          <w:rPr>
            <w:rStyle w:val="Hyperlink"/>
            <w:noProof/>
          </w:rPr>
          <w:t>1.3.2.</w:t>
        </w:r>
        <w:r w:rsidR="00C26A8A">
          <w:rPr>
            <w:rFonts w:asciiTheme="minorHAnsi" w:eastAsiaTheme="minorEastAsia" w:hAnsiTheme="minorHAnsi" w:cstheme="minorBidi"/>
            <w:noProof/>
            <w:color w:val="auto"/>
            <w:sz w:val="22"/>
            <w:szCs w:val="22"/>
          </w:rPr>
          <w:tab/>
        </w:r>
        <w:r w:rsidR="00C26A8A" w:rsidRPr="002308B7">
          <w:rPr>
            <w:rStyle w:val="Hyperlink"/>
            <w:noProof/>
          </w:rPr>
          <w:t>Installation</w:t>
        </w:r>
        <w:r w:rsidR="00C26A8A">
          <w:rPr>
            <w:noProof/>
            <w:webHidden/>
          </w:rPr>
          <w:tab/>
        </w:r>
        <w:r w:rsidR="00C26A8A">
          <w:rPr>
            <w:noProof/>
            <w:webHidden/>
          </w:rPr>
          <w:fldChar w:fldCharType="begin"/>
        </w:r>
        <w:r w:rsidR="00C26A8A">
          <w:rPr>
            <w:noProof/>
            <w:webHidden/>
          </w:rPr>
          <w:instrText xml:space="preserve"> PAGEREF _Toc524336275 \h </w:instrText>
        </w:r>
        <w:r w:rsidR="00C26A8A">
          <w:rPr>
            <w:noProof/>
            <w:webHidden/>
          </w:rPr>
        </w:r>
        <w:r w:rsidR="00C26A8A">
          <w:rPr>
            <w:noProof/>
            <w:webHidden/>
          </w:rPr>
          <w:fldChar w:fldCharType="separate"/>
        </w:r>
        <w:r w:rsidR="00C26A8A">
          <w:rPr>
            <w:noProof/>
            <w:webHidden/>
          </w:rPr>
          <w:t>3</w:t>
        </w:r>
        <w:r w:rsidR="00C26A8A">
          <w:rPr>
            <w:noProof/>
            <w:webHidden/>
          </w:rPr>
          <w:fldChar w:fldCharType="end"/>
        </w:r>
      </w:hyperlink>
    </w:p>
    <w:p w14:paraId="17720CD2" w14:textId="55214BE8" w:rsidR="00C26A8A" w:rsidRDefault="00DF5DEB">
      <w:pPr>
        <w:pStyle w:val="TOC2"/>
        <w:rPr>
          <w:rFonts w:asciiTheme="minorHAnsi" w:eastAsiaTheme="minorEastAsia" w:hAnsiTheme="minorHAnsi" w:cstheme="minorBidi"/>
          <w:b w:val="0"/>
          <w:noProof/>
          <w:color w:val="auto"/>
          <w:sz w:val="22"/>
          <w:szCs w:val="22"/>
        </w:rPr>
      </w:pPr>
      <w:hyperlink w:anchor="_Toc524336276" w:history="1">
        <w:r w:rsidR="00C26A8A" w:rsidRPr="002308B7">
          <w:rPr>
            <w:rStyle w:val="Hyperlink"/>
            <w:noProof/>
          </w:rPr>
          <w:t>1.4.</w:t>
        </w:r>
        <w:r w:rsidR="00C26A8A">
          <w:rPr>
            <w:rFonts w:asciiTheme="minorHAnsi" w:eastAsiaTheme="minorEastAsia" w:hAnsiTheme="minorHAnsi" w:cstheme="minorBidi"/>
            <w:b w:val="0"/>
            <w:noProof/>
            <w:color w:val="auto"/>
            <w:sz w:val="22"/>
            <w:szCs w:val="22"/>
          </w:rPr>
          <w:tab/>
        </w:r>
        <w:r w:rsidR="00C26A8A" w:rsidRPr="002308B7">
          <w:rPr>
            <w:rStyle w:val="Hyperlink"/>
            <w:noProof/>
          </w:rPr>
          <w:t>Add/Remove Medical Centers</w:t>
        </w:r>
        <w:r w:rsidR="00C26A8A">
          <w:rPr>
            <w:noProof/>
            <w:webHidden/>
          </w:rPr>
          <w:tab/>
        </w:r>
        <w:r w:rsidR="00C26A8A">
          <w:rPr>
            <w:noProof/>
            <w:webHidden/>
          </w:rPr>
          <w:fldChar w:fldCharType="begin"/>
        </w:r>
        <w:r w:rsidR="00C26A8A">
          <w:rPr>
            <w:noProof/>
            <w:webHidden/>
          </w:rPr>
          <w:instrText xml:space="preserve"> PAGEREF _Toc524336276 \h </w:instrText>
        </w:r>
        <w:r w:rsidR="00C26A8A">
          <w:rPr>
            <w:noProof/>
            <w:webHidden/>
          </w:rPr>
        </w:r>
        <w:r w:rsidR="00C26A8A">
          <w:rPr>
            <w:noProof/>
            <w:webHidden/>
          </w:rPr>
          <w:fldChar w:fldCharType="separate"/>
        </w:r>
        <w:r w:rsidR="00C26A8A">
          <w:rPr>
            <w:noProof/>
            <w:webHidden/>
          </w:rPr>
          <w:t>4</w:t>
        </w:r>
        <w:r w:rsidR="00C26A8A">
          <w:rPr>
            <w:noProof/>
            <w:webHidden/>
          </w:rPr>
          <w:fldChar w:fldCharType="end"/>
        </w:r>
      </w:hyperlink>
    </w:p>
    <w:p w14:paraId="0D6297E1" w14:textId="0C193EC7" w:rsidR="00C26A8A" w:rsidRDefault="00DF5DEB">
      <w:pPr>
        <w:pStyle w:val="TOC2"/>
        <w:rPr>
          <w:rFonts w:asciiTheme="minorHAnsi" w:eastAsiaTheme="minorEastAsia" w:hAnsiTheme="minorHAnsi" w:cstheme="minorBidi"/>
          <w:b w:val="0"/>
          <w:noProof/>
          <w:color w:val="auto"/>
          <w:sz w:val="22"/>
          <w:szCs w:val="22"/>
        </w:rPr>
      </w:pPr>
      <w:hyperlink w:anchor="_Toc524336277" w:history="1">
        <w:r w:rsidR="00C26A8A" w:rsidRPr="002308B7">
          <w:rPr>
            <w:rStyle w:val="Hyperlink"/>
            <w:noProof/>
          </w:rPr>
          <w:t>1.5.</w:t>
        </w:r>
        <w:r w:rsidR="00C26A8A">
          <w:rPr>
            <w:rFonts w:asciiTheme="minorHAnsi" w:eastAsiaTheme="minorEastAsia" w:hAnsiTheme="minorHAnsi" w:cstheme="minorBidi"/>
            <w:b w:val="0"/>
            <w:noProof/>
            <w:color w:val="auto"/>
            <w:sz w:val="22"/>
            <w:szCs w:val="22"/>
          </w:rPr>
          <w:tab/>
        </w:r>
        <w:r w:rsidR="00C26A8A" w:rsidRPr="002308B7">
          <w:rPr>
            <w:rStyle w:val="Hyperlink"/>
            <w:noProof/>
          </w:rPr>
          <w:t>Logging On</w:t>
        </w:r>
        <w:r w:rsidR="00C26A8A">
          <w:rPr>
            <w:noProof/>
            <w:webHidden/>
          </w:rPr>
          <w:tab/>
        </w:r>
        <w:r w:rsidR="00C26A8A">
          <w:rPr>
            <w:noProof/>
            <w:webHidden/>
          </w:rPr>
          <w:fldChar w:fldCharType="begin"/>
        </w:r>
        <w:r w:rsidR="00C26A8A">
          <w:rPr>
            <w:noProof/>
            <w:webHidden/>
          </w:rPr>
          <w:instrText xml:space="preserve"> PAGEREF _Toc524336277 \h </w:instrText>
        </w:r>
        <w:r w:rsidR="00C26A8A">
          <w:rPr>
            <w:noProof/>
            <w:webHidden/>
          </w:rPr>
        </w:r>
        <w:r w:rsidR="00C26A8A">
          <w:rPr>
            <w:noProof/>
            <w:webHidden/>
          </w:rPr>
          <w:fldChar w:fldCharType="separate"/>
        </w:r>
        <w:r w:rsidR="00C26A8A">
          <w:rPr>
            <w:noProof/>
            <w:webHidden/>
          </w:rPr>
          <w:t>4</w:t>
        </w:r>
        <w:r w:rsidR="00C26A8A">
          <w:rPr>
            <w:noProof/>
            <w:webHidden/>
          </w:rPr>
          <w:fldChar w:fldCharType="end"/>
        </w:r>
      </w:hyperlink>
    </w:p>
    <w:p w14:paraId="1A694013" w14:textId="444266DC" w:rsidR="00C26A8A" w:rsidRDefault="00DF5DEB">
      <w:pPr>
        <w:pStyle w:val="TOC3"/>
        <w:rPr>
          <w:rFonts w:asciiTheme="minorHAnsi" w:eastAsiaTheme="minorEastAsia" w:hAnsiTheme="minorHAnsi" w:cstheme="minorBidi"/>
          <w:noProof/>
          <w:color w:val="auto"/>
          <w:sz w:val="22"/>
          <w:szCs w:val="22"/>
        </w:rPr>
      </w:pPr>
      <w:hyperlink w:anchor="_Toc524336278" w:history="1">
        <w:r w:rsidR="00C26A8A" w:rsidRPr="002308B7">
          <w:rPr>
            <w:rStyle w:val="Hyperlink"/>
            <w:noProof/>
          </w:rPr>
          <w:t>1.5.1.</w:t>
        </w:r>
        <w:r w:rsidR="00C26A8A">
          <w:rPr>
            <w:rFonts w:asciiTheme="minorHAnsi" w:eastAsiaTheme="minorEastAsia" w:hAnsiTheme="minorHAnsi" w:cstheme="minorBidi"/>
            <w:noProof/>
            <w:color w:val="auto"/>
            <w:sz w:val="22"/>
            <w:szCs w:val="22"/>
          </w:rPr>
          <w:tab/>
        </w:r>
        <w:r w:rsidR="00C26A8A" w:rsidRPr="002308B7">
          <w:rPr>
            <w:rStyle w:val="Hyperlink"/>
            <w:noProof/>
          </w:rPr>
          <w:t>Non-CAPRI Remote Users</w:t>
        </w:r>
        <w:r w:rsidR="00C26A8A">
          <w:rPr>
            <w:noProof/>
            <w:webHidden/>
          </w:rPr>
          <w:tab/>
        </w:r>
        <w:r w:rsidR="00C26A8A">
          <w:rPr>
            <w:noProof/>
            <w:webHidden/>
          </w:rPr>
          <w:fldChar w:fldCharType="begin"/>
        </w:r>
        <w:r w:rsidR="00C26A8A">
          <w:rPr>
            <w:noProof/>
            <w:webHidden/>
          </w:rPr>
          <w:instrText xml:space="preserve"> PAGEREF _Toc524336278 \h </w:instrText>
        </w:r>
        <w:r w:rsidR="00C26A8A">
          <w:rPr>
            <w:noProof/>
            <w:webHidden/>
          </w:rPr>
        </w:r>
        <w:r w:rsidR="00C26A8A">
          <w:rPr>
            <w:noProof/>
            <w:webHidden/>
          </w:rPr>
          <w:fldChar w:fldCharType="separate"/>
        </w:r>
        <w:r w:rsidR="00C26A8A">
          <w:rPr>
            <w:noProof/>
            <w:webHidden/>
          </w:rPr>
          <w:t>4</w:t>
        </w:r>
        <w:r w:rsidR="00C26A8A">
          <w:rPr>
            <w:noProof/>
            <w:webHidden/>
          </w:rPr>
          <w:fldChar w:fldCharType="end"/>
        </w:r>
      </w:hyperlink>
    </w:p>
    <w:p w14:paraId="52CBC842" w14:textId="0DE38131" w:rsidR="00C26A8A" w:rsidRDefault="00DF5DEB">
      <w:pPr>
        <w:pStyle w:val="TOC3"/>
        <w:rPr>
          <w:rFonts w:asciiTheme="minorHAnsi" w:eastAsiaTheme="minorEastAsia" w:hAnsiTheme="minorHAnsi" w:cstheme="minorBidi"/>
          <w:noProof/>
          <w:color w:val="auto"/>
          <w:sz w:val="22"/>
          <w:szCs w:val="22"/>
        </w:rPr>
      </w:pPr>
      <w:hyperlink w:anchor="_Toc524336279" w:history="1">
        <w:r w:rsidR="00C26A8A" w:rsidRPr="002308B7">
          <w:rPr>
            <w:rStyle w:val="Hyperlink"/>
            <w:noProof/>
          </w:rPr>
          <w:t>1.5.2.</w:t>
        </w:r>
        <w:r w:rsidR="00C26A8A">
          <w:rPr>
            <w:rFonts w:asciiTheme="minorHAnsi" w:eastAsiaTheme="minorEastAsia" w:hAnsiTheme="minorHAnsi" w:cstheme="minorBidi"/>
            <w:noProof/>
            <w:color w:val="auto"/>
            <w:sz w:val="22"/>
            <w:szCs w:val="22"/>
          </w:rPr>
          <w:tab/>
        </w:r>
        <w:r w:rsidR="00C26A8A" w:rsidRPr="002308B7">
          <w:rPr>
            <w:rStyle w:val="Hyperlink"/>
            <w:noProof/>
          </w:rPr>
          <w:t>Regional Office (RO) CAPRI Remote Users</w:t>
        </w:r>
        <w:r w:rsidR="00C26A8A">
          <w:rPr>
            <w:noProof/>
            <w:webHidden/>
          </w:rPr>
          <w:tab/>
        </w:r>
        <w:r w:rsidR="00C26A8A">
          <w:rPr>
            <w:noProof/>
            <w:webHidden/>
          </w:rPr>
          <w:fldChar w:fldCharType="begin"/>
        </w:r>
        <w:r w:rsidR="00C26A8A">
          <w:rPr>
            <w:noProof/>
            <w:webHidden/>
          </w:rPr>
          <w:instrText xml:space="preserve"> PAGEREF _Toc524336279 \h </w:instrText>
        </w:r>
        <w:r w:rsidR="00C26A8A">
          <w:rPr>
            <w:noProof/>
            <w:webHidden/>
          </w:rPr>
        </w:r>
        <w:r w:rsidR="00C26A8A">
          <w:rPr>
            <w:noProof/>
            <w:webHidden/>
          </w:rPr>
          <w:fldChar w:fldCharType="separate"/>
        </w:r>
        <w:r w:rsidR="00C26A8A">
          <w:rPr>
            <w:noProof/>
            <w:webHidden/>
          </w:rPr>
          <w:t>6</w:t>
        </w:r>
        <w:r w:rsidR="00C26A8A">
          <w:rPr>
            <w:noProof/>
            <w:webHidden/>
          </w:rPr>
          <w:fldChar w:fldCharType="end"/>
        </w:r>
      </w:hyperlink>
    </w:p>
    <w:p w14:paraId="6ECE5E05" w14:textId="0BC5A31E" w:rsidR="00C26A8A" w:rsidRDefault="00DF5DEB">
      <w:pPr>
        <w:pStyle w:val="TOC3"/>
        <w:rPr>
          <w:rFonts w:asciiTheme="minorHAnsi" w:eastAsiaTheme="minorEastAsia" w:hAnsiTheme="minorHAnsi" w:cstheme="minorBidi"/>
          <w:noProof/>
          <w:color w:val="auto"/>
          <w:sz w:val="22"/>
          <w:szCs w:val="22"/>
        </w:rPr>
      </w:pPr>
      <w:hyperlink w:anchor="_Toc524336280" w:history="1">
        <w:r w:rsidR="00C26A8A" w:rsidRPr="002308B7">
          <w:rPr>
            <w:rStyle w:val="Hyperlink"/>
            <w:noProof/>
          </w:rPr>
          <w:t>1.5.3.</w:t>
        </w:r>
        <w:r w:rsidR="00C26A8A">
          <w:rPr>
            <w:rFonts w:asciiTheme="minorHAnsi" w:eastAsiaTheme="minorEastAsia" w:hAnsiTheme="minorHAnsi" w:cstheme="minorBidi"/>
            <w:noProof/>
            <w:color w:val="auto"/>
            <w:sz w:val="22"/>
            <w:szCs w:val="22"/>
          </w:rPr>
          <w:tab/>
        </w:r>
        <w:r w:rsidR="00C26A8A" w:rsidRPr="002308B7">
          <w:rPr>
            <w:rStyle w:val="Hyperlink"/>
            <w:noProof/>
          </w:rPr>
          <w:t>Terminal Server Users</w:t>
        </w:r>
        <w:r w:rsidR="00C26A8A">
          <w:rPr>
            <w:noProof/>
            <w:webHidden/>
          </w:rPr>
          <w:tab/>
        </w:r>
        <w:r w:rsidR="00C26A8A">
          <w:rPr>
            <w:noProof/>
            <w:webHidden/>
          </w:rPr>
          <w:fldChar w:fldCharType="begin"/>
        </w:r>
        <w:r w:rsidR="00C26A8A">
          <w:rPr>
            <w:noProof/>
            <w:webHidden/>
          </w:rPr>
          <w:instrText xml:space="preserve"> PAGEREF _Toc524336280 \h </w:instrText>
        </w:r>
        <w:r w:rsidR="00C26A8A">
          <w:rPr>
            <w:noProof/>
            <w:webHidden/>
          </w:rPr>
        </w:r>
        <w:r w:rsidR="00C26A8A">
          <w:rPr>
            <w:noProof/>
            <w:webHidden/>
          </w:rPr>
          <w:fldChar w:fldCharType="separate"/>
        </w:r>
        <w:r w:rsidR="00C26A8A">
          <w:rPr>
            <w:noProof/>
            <w:webHidden/>
          </w:rPr>
          <w:t>9</w:t>
        </w:r>
        <w:r w:rsidR="00C26A8A">
          <w:rPr>
            <w:noProof/>
            <w:webHidden/>
          </w:rPr>
          <w:fldChar w:fldCharType="end"/>
        </w:r>
      </w:hyperlink>
    </w:p>
    <w:p w14:paraId="7DF9E20B" w14:textId="2745AD0A" w:rsidR="00C26A8A" w:rsidRDefault="00DF5DEB">
      <w:pPr>
        <w:pStyle w:val="TOC3"/>
        <w:rPr>
          <w:rFonts w:asciiTheme="minorHAnsi" w:eastAsiaTheme="minorEastAsia" w:hAnsiTheme="minorHAnsi" w:cstheme="minorBidi"/>
          <w:noProof/>
          <w:color w:val="auto"/>
          <w:sz w:val="22"/>
          <w:szCs w:val="22"/>
        </w:rPr>
      </w:pPr>
      <w:hyperlink w:anchor="_Toc524336281" w:history="1">
        <w:r w:rsidR="00C26A8A" w:rsidRPr="002308B7">
          <w:rPr>
            <w:rStyle w:val="Hyperlink"/>
            <w:noProof/>
          </w:rPr>
          <w:t>1.5.4.</w:t>
        </w:r>
        <w:r w:rsidR="00C26A8A">
          <w:rPr>
            <w:rFonts w:asciiTheme="minorHAnsi" w:eastAsiaTheme="minorEastAsia" w:hAnsiTheme="minorHAnsi" w:cstheme="minorBidi"/>
            <w:noProof/>
            <w:color w:val="auto"/>
            <w:sz w:val="22"/>
            <w:szCs w:val="22"/>
          </w:rPr>
          <w:tab/>
        </w:r>
        <w:r w:rsidR="00C26A8A" w:rsidRPr="002308B7">
          <w:rPr>
            <w:rStyle w:val="Hyperlink"/>
            <w:noProof/>
          </w:rPr>
          <w:t>CAPRI News</w:t>
        </w:r>
        <w:r w:rsidR="00C26A8A">
          <w:rPr>
            <w:noProof/>
            <w:webHidden/>
          </w:rPr>
          <w:tab/>
        </w:r>
        <w:r w:rsidR="00C26A8A">
          <w:rPr>
            <w:noProof/>
            <w:webHidden/>
          </w:rPr>
          <w:fldChar w:fldCharType="begin"/>
        </w:r>
        <w:r w:rsidR="00C26A8A">
          <w:rPr>
            <w:noProof/>
            <w:webHidden/>
          </w:rPr>
          <w:instrText xml:space="preserve"> PAGEREF _Toc524336281 \h </w:instrText>
        </w:r>
        <w:r w:rsidR="00C26A8A">
          <w:rPr>
            <w:noProof/>
            <w:webHidden/>
          </w:rPr>
        </w:r>
        <w:r w:rsidR="00C26A8A">
          <w:rPr>
            <w:noProof/>
            <w:webHidden/>
          </w:rPr>
          <w:fldChar w:fldCharType="separate"/>
        </w:r>
        <w:r w:rsidR="00C26A8A">
          <w:rPr>
            <w:noProof/>
            <w:webHidden/>
          </w:rPr>
          <w:t>10</w:t>
        </w:r>
        <w:r w:rsidR="00C26A8A">
          <w:rPr>
            <w:noProof/>
            <w:webHidden/>
          </w:rPr>
          <w:fldChar w:fldCharType="end"/>
        </w:r>
      </w:hyperlink>
    </w:p>
    <w:p w14:paraId="7661C67D" w14:textId="6B845962" w:rsidR="00C26A8A" w:rsidRDefault="00DF5DEB">
      <w:pPr>
        <w:pStyle w:val="TOC3"/>
        <w:rPr>
          <w:rFonts w:asciiTheme="minorHAnsi" w:eastAsiaTheme="minorEastAsia" w:hAnsiTheme="minorHAnsi" w:cstheme="minorBidi"/>
          <w:noProof/>
          <w:color w:val="auto"/>
          <w:sz w:val="22"/>
          <w:szCs w:val="22"/>
        </w:rPr>
      </w:pPr>
      <w:hyperlink w:anchor="_Toc524336282" w:history="1">
        <w:r w:rsidR="00C26A8A" w:rsidRPr="002308B7">
          <w:rPr>
            <w:rStyle w:val="Hyperlink"/>
            <w:noProof/>
          </w:rPr>
          <w:t>1.5.5.</w:t>
        </w:r>
        <w:r w:rsidR="00C26A8A">
          <w:rPr>
            <w:rFonts w:asciiTheme="minorHAnsi" w:eastAsiaTheme="minorEastAsia" w:hAnsiTheme="minorHAnsi" w:cstheme="minorBidi"/>
            <w:noProof/>
            <w:color w:val="auto"/>
            <w:sz w:val="22"/>
            <w:szCs w:val="22"/>
          </w:rPr>
          <w:tab/>
        </w:r>
        <w:r w:rsidR="00C26A8A" w:rsidRPr="002308B7">
          <w:rPr>
            <w:rStyle w:val="Hyperlink"/>
            <w:noProof/>
          </w:rPr>
          <w:t>CAPRI Alerts</w:t>
        </w:r>
        <w:r w:rsidR="00C26A8A">
          <w:rPr>
            <w:noProof/>
            <w:webHidden/>
          </w:rPr>
          <w:tab/>
        </w:r>
        <w:r w:rsidR="00C26A8A">
          <w:rPr>
            <w:noProof/>
            <w:webHidden/>
          </w:rPr>
          <w:fldChar w:fldCharType="begin"/>
        </w:r>
        <w:r w:rsidR="00C26A8A">
          <w:rPr>
            <w:noProof/>
            <w:webHidden/>
          </w:rPr>
          <w:instrText xml:space="preserve"> PAGEREF _Toc524336282 \h </w:instrText>
        </w:r>
        <w:r w:rsidR="00C26A8A">
          <w:rPr>
            <w:noProof/>
            <w:webHidden/>
          </w:rPr>
        </w:r>
        <w:r w:rsidR="00C26A8A">
          <w:rPr>
            <w:noProof/>
            <w:webHidden/>
          </w:rPr>
          <w:fldChar w:fldCharType="separate"/>
        </w:r>
        <w:r w:rsidR="00C26A8A">
          <w:rPr>
            <w:noProof/>
            <w:webHidden/>
          </w:rPr>
          <w:t>10</w:t>
        </w:r>
        <w:r w:rsidR="00C26A8A">
          <w:rPr>
            <w:noProof/>
            <w:webHidden/>
          </w:rPr>
          <w:fldChar w:fldCharType="end"/>
        </w:r>
      </w:hyperlink>
    </w:p>
    <w:p w14:paraId="2008AB6A" w14:textId="5A7EC7A0" w:rsidR="00C26A8A" w:rsidRDefault="00DF5DEB">
      <w:pPr>
        <w:pStyle w:val="TOC3"/>
        <w:rPr>
          <w:rFonts w:asciiTheme="minorHAnsi" w:eastAsiaTheme="minorEastAsia" w:hAnsiTheme="minorHAnsi" w:cstheme="minorBidi"/>
          <w:noProof/>
          <w:color w:val="auto"/>
          <w:sz w:val="22"/>
          <w:szCs w:val="22"/>
        </w:rPr>
      </w:pPr>
      <w:hyperlink w:anchor="_Toc524336283" w:history="1">
        <w:r w:rsidR="00C26A8A" w:rsidRPr="002308B7">
          <w:rPr>
            <w:rStyle w:val="Hyperlink"/>
            <w:noProof/>
          </w:rPr>
          <w:t>1.5.6.</w:t>
        </w:r>
        <w:r w:rsidR="00C26A8A">
          <w:rPr>
            <w:rFonts w:asciiTheme="minorHAnsi" w:eastAsiaTheme="minorEastAsia" w:hAnsiTheme="minorHAnsi" w:cstheme="minorBidi"/>
            <w:noProof/>
            <w:color w:val="auto"/>
            <w:sz w:val="22"/>
            <w:szCs w:val="22"/>
          </w:rPr>
          <w:tab/>
        </w:r>
        <w:r w:rsidR="00C26A8A" w:rsidRPr="002308B7">
          <w:rPr>
            <w:rStyle w:val="Hyperlink"/>
            <w:noProof/>
          </w:rPr>
          <w:t>CAPRI Help – Online Feature</w:t>
        </w:r>
        <w:r w:rsidR="00C26A8A">
          <w:rPr>
            <w:noProof/>
            <w:webHidden/>
          </w:rPr>
          <w:tab/>
        </w:r>
        <w:r w:rsidR="00C26A8A">
          <w:rPr>
            <w:noProof/>
            <w:webHidden/>
          </w:rPr>
          <w:fldChar w:fldCharType="begin"/>
        </w:r>
        <w:r w:rsidR="00C26A8A">
          <w:rPr>
            <w:noProof/>
            <w:webHidden/>
          </w:rPr>
          <w:instrText xml:space="preserve"> PAGEREF _Toc524336283 \h </w:instrText>
        </w:r>
        <w:r w:rsidR="00C26A8A">
          <w:rPr>
            <w:noProof/>
            <w:webHidden/>
          </w:rPr>
        </w:r>
        <w:r w:rsidR="00C26A8A">
          <w:rPr>
            <w:noProof/>
            <w:webHidden/>
          </w:rPr>
          <w:fldChar w:fldCharType="separate"/>
        </w:r>
        <w:r w:rsidR="00C26A8A">
          <w:rPr>
            <w:noProof/>
            <w:webHidden/>
          </w:rPr>
          <w:t>13</w:t>
        </w:r>
        <w:r w:rsidR="00C26A8A">
          <w:rPr>
            <w:noProof/>
            <w:webHidden/>
          </w:rPr>
          <w:fldChar w:fldCharType="end"/>
        </w:r>
      </w:hyperlink>
    </w:p>
    <w:p w14:paraId="07A4BAAF" w14:textId="242AC33F" w:rsidR="00C26A8A" w:rsidRDefault="00DF5DEB">
      <w:pPr>
        <w:pStyle w:val="TOC1"/>
        <w:rPr>
          <w:rFonts w:asciiTheme="minorHAnsi" w:eastAsiaTheme="minorEastAsia" w:hAnsiTheme="minorHAnsi" w:cstheme="minorBidi"/>
          <w:b w:val="0"/>
          <w:noProof/>
          <w:color w:val="auto"/>
          <w:sz w:val="22"/>
          <w:szCs w:val="22"/>
        </w:rPr>
      </w:pPr>
      <w:hyperlink w:anchor="_Toc524336284" w:history="1">
        <w:r w:rsidR="00C26A8A" w:rsidRPr="002308B7">
          <w:rPr>
            <w:rStyle w:val="Hyperlink"/>
            <w:noProof/>
          </w:rPr>
          <w:t>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 Using the Software</w:t>
        </w:r>
        <w:r w:rsidR="00C26A8A">
          <w:rPr>
            <w:noProof/>
            <w:webHidden/>
          </w:rPr>
          <w:tab/>
        </w:r>
        <w:r w:rsidR="00C26A8A">
          <w:rPr>
            <w:noProof/>
            <w:webHidden/>
          </w:rPr>
          <w:fldChar w:fldCharType="begin"/>
        </w:r>
        <w:r w:rsidR="00C26A8A">
          <w:rPr>
            <w:noProof/>
            <w:webHidden/>
          </w:rPr>
          <w:instrText xml:space="preserve"> PAGEREF _Toc524336284 \h </w:instrText>
        </w:r>
        <w:r w:rsidR="00C26A8A">
          <w:rPr>
            <w:noProof/>
            <w:webHidden/>
          </w:rPr>
        </w:r>
        <w:r w:rsidR="00C26A8A">
          <w:rPr>
            <w:noProof/>
            <w:webHidden/>
          </w:rPr>
          <w:fldChar w:fldCharType="separate"/>
        </w:r>
        <w:r w:rsidR="00C26A8A">
          <w:rPr>
            <w:noProof/>
            <w:webHidden/>
          </w:rPr>
          <w:t>15</w:t>
        </w:r>
        <w:r w:rsidR="00C26A8A">
          <w:rPr>
            <w:noProof/>
            <w:webHidden/>
          </w:rPr>
          <w:fldChar w:fldCharType="end"/>
        </w:r>
      </w:hyperlink>
    </w:p>
    <w:p w14:paraId="559A6F64" w14:textId="43B112D5" w:rsidR="00C26A8A" w:rsidRDefault="00DF5DEB">
      <w:pPr>
        <w:pStyle w:val="TOC2"/>
        <w:rPr>
          <w:rFonts w:asciiTheme="minorHAnsi" w:eastAsiaTheme="minorEastAsia" w:hAnsiTheme="minorHAnsi" w:cstheme="minorBidi"/>
          <w:b w:val="0"/>
          <w:noProof/>
          <w:color w:val="auto"/>
          <w:sz w:val="22"/>
          <w:szCs w:val="22"/>
        </w:rPr>
      </w:pPr>
      <w:hyperlink w:anchor="_Toc524336285" w:history="1">
        <w:r w:rsidR="00C26A8A" w:rsidRPr="002308B7">
          <w:rPr>
            <w:rStyle w:val="Hyperlink"/>
            <w:noProof/>
          </w:rPr>
          <w:t>2.1.</w:t>
        </w:r>
        <w:r w:rsidR="00C26A8A">
          <w:rPr>
            <w:rFonts w:asciiTheme="minorHAnsi" w:eastAsiaTheme="minorEastAsia" w:hAnsiTheme="minorHAnsi" w:cstheme="minorBidi"/>
            <w:b w:val="0"/>
            <w:noProof/>
            <w:color w:val="auto"/>
            <w:sz w:val="22"/>
            <w:szCs w:val="22"/>
          </w:rPr>
          <w:tab/>
        </w:r>
        <w:r w:rsidR="00C26A8A" w:rsidRPr="002308B7">
          <w:rPr>
            <w:rStyle w:val="Hyperlink"/>
            <w:noProof/>
          </w:rPr>
          <w:t>Patient Selector Screen or Patient Entry / Selection</w:t>
        </w:r>
        <w:r w:rsidR="00C26A8A">
          <w:rPr>
            <w:noProof/>
            <w:webHidden/>
          </w:rPr>
          <w:tab/>
        </w:r>
        <w:r w:rsidR="00C26A8A">
          <w:rPr>
            <w:noProof/>
            <w:webHidden/>
          </w:rPr>
          <w:fldChar w:fldCharType="begin"/>
        </w:r>
        <w:r w:rsidR="00C26A8A">
          <w:rPr>
            <w:noProof/>
            <w:webHidden/>
          </w:rPr>
          <w:instrText xml:space="preserve"> PAGEREF _Toc524336285 \h </w:instrText>
        </w:r>
        <w:r w:rsidR="00C26A8A">
          <w:rPr>
            <w:noProof/>
            <w:webHidden/>
          </w:rPr>
        </w:r>
        <w:r w:rsidR="00C26A8A">
          <w:rPr>
            <w:noProof/>
            <w:webHidden/>
          </w:rPr>
          <w:fldChar w:fldCharType="separate"/>
        </w:r>
        <w:r w:rsidR="00C26A8A">
          <w:rPr>
            <w:noProof/>
            <w:webHidden/>
          </w:rPr>
          <w:t>15</w:t>
        </w:r>
        <w:r w:rsidR="00C26A8A">
          <w:rPr>
            <w:noProof/>
            <w:webHidden/>
          </w:rPr>
          <w:fldChar w:fldCharType="end"/>
        </w:r>
      </w:hyperlink>
    </w:p>
    <w:p w14:paraId="20B0226D" w14:textId="19CE9050" w:rsidR="00C26A8A" w:rsidRDefault="00DF5DEB">
      <w:pPr>
        <w:pStyle w:val="TOC3"/>
        <w:rPr>
          <w:rFonts w:asciiTheme="minorHAnsi" w:eastAsiaTheme="minorEastAsia" w:hAnsiTheme="minorHAnsi" w:cstheme="minorBidi"/>
          <w:noProof/>
          <w:color w:val="auto"/>
          <w:sz w:val="22"/>
          <w:szCs w:val="22"/>
        </w:rPr>
      </w:pPr>
      <w:hyperlink w:anchor="_Toc524336286" w:history="1">
        <w:r w:rsidR="00C26A8A" w:rsidRPr="002308B7">
          <w:rPr>
            <w:rStyle w:val="Hyperlink"/>
            <w:noProof/>
          </w:rPr>
          <w:t>2.1.1.</w:t>
        </w:r>
        <w:r w:rsidR="00C26A8A">
          <w:rPr>
            <w:rFonts w:asciiTheme="minorHAnsi" w:eastAsiaTheme="minorEastAsia" w:hAnsiTheme="minorHAnsi" w:cstheme="minorBidi"/>
            <w:noProof/>
            <w:color w:val="auto"/>
            <w:sz w:val="22"/>
            <w:szCs w:val="22"/>
          </w:rPr>
          <w:tab/>
        </w:r>
        <w:r w:rsidR="00C26A8A" w:rsidRPr="002308B7">
          <w:rPr>
            <w:rStyle w:val="Hyperlink"/>
            <w:noProof/>
          </w:rPr>
          <w:t>Selecting a Patient / Veteran</w:t>
        </w:r>
        <w:r w:rsidR="00C26A8A">
          <w:rPr>
            <w:noProof/>
            <w:webHidden/>
          </w:rPr>
          <w:tab/>
        </w:r>
        <w:r w:rsidR="00C26A8A">
          <w:rPr>
            <w:noProof/>
            <w:webHidden/>
          </w:rPr>
          <w:fldChar w:fldCharType="begin"/>
        </w:r>
        <w:r w:rsidR="00C26A8A">
          <w:rPr>
            <w:noProof/>
            <w:webHidden/>
          </w:rPr>
          <w:instrText xml:space="preserve"> PAGEREF _Toc524336286 \h </w:instrText>
        </w:r>
        <w:r w:rsidR="00C26A8A">
          <w:rPr>
            <w:noProof/>
            <w:webHidden/>
          </w:rPr>
        </w:r>
        <w:r w:rsidR="00C26A8A">
          <w:rPr>
            <w:noProof/>
            <w:webHidden/>
          </w:rPr>
          <w:fldChar w:fldCharType="separate"/>
        </w:r>
        <w:r w:rsidR="00C26A8A">
          <w:rPr>
            <w:noProof/>
            <w:webHidden/>
          </w:rPr>
          <w:t>15</w:t>
        </w:r>
        <w:r w:rsidR="00C26A8A">
          <w:rPr>
            <w:noProof/>
            <w:webHidden/>
          </w:rPr>
          <w:fldChar w:fldCharType="end"/>
        </w:r>
      </w:hyperlink>
    </w:p>
    <w:p w14:paraId="202573EF" w14:textId="620E6A01" w:rsidR="00C26A8A" w:rsidRDefault="00DF5DEB">
      <w:pPr>
        <w:pStyle w:val="TOC3"/>
        <w:rPr>
          <w:rFonts w:asciiTheme="minorHAnsi" w:eastAsiaTheme="minorEastAsia" w:hAnsiTheme="minorHAnsi" w:cstheme="minorBidi"/>
          <w:noProof/>
          <w:color w:val="auto"/>
          <w:sz w:val="22"/>
          <w:szCs w:val="22"/>
        </w:rPr>
      </w:pPr>
      <w:hyperlink w:anchor="_Toc524336287" w:history="1">
        <w:r w:rsidR="00C26A8A" w:rsidRPr="002308B7">
          <w:rPr>
            <w:rStyle w:val="Hyperlink"/>
            <w:noProof/>
          </w:rPr>
          <w:t>2.1.2.</w:t>
        </w:r>
        <w:r w:rsidR="00C26A8A">
          <w:rPr>
            <w:rFonts w:asciiTheme="minorHAnsi" w:eastAsiaTheme="minorEastAsia" w:hAnsiTheme="minorHAnsi" w:cstheme="minorBidi"/>
            <w:noProof/>
            <w:color w:val="auto"/>
            <w:sz w:val="22"/>
            <w:szCs w:val="22"/>
          </w:rPr>
          <w:tab/>
        </w:r>
        <w:r w:rsidR="00C26A8A" w:rsidRPr="002308B7">
          <w:rPr>
            <w:rStyle w:val="Hyperlink"/>
            <w:noProof/>
          </w:rPr>
          <w:t>Sensitive Records</w:t>
        </w:r>
        <w:r w:rsidR="00C26A8A">
          <w:rPr>
            <w:noProof/>
            <w:webHidden/>
          </w:rPr>
          <w:tab/>
        </w:r>
        <w:r w:rsidR="00C26A8A">
          <w:rPr>
            <w:noProof/>
            <w:webHidden/>
          </w:rPr>
          <w:fldChar w:fldCharType="begin"/>
        </w:r>
        <w:r w:rsidR="00C26A8A">
          <w:rPr>
            <w:noProof/>
            <w:webHidden/>
          </w:rPr>
          <w:instrText xml:space="preserve"> PAGEREF _Toc524336287 \h </w:instrText>
        </w:r>
        <w:r w:rsidR="00C26A8A">
          <w:rPr>
            <w:noProof/>
            <w:webHidden/>
          </w:rPr>
        </w:r>
        <w:r w:rsidR="00C26A8A">
          <w:rPr>
            <w:noProof/>
            <w:webHidden/>
          </w:rPr>
          <w:fldChar w:fldCharType="separate"/>
        </w:r>
        <w:r w:rsidR="00C26A8A">
          <w:rPr>
            <w:noProof/>
            <w:webHidden/>
          </w:rPr>
          <w:t>17</w:t>
        </w:r>
        <w:r w:rsidR="00C26A8A">
          <w:rPr>
            <w:noProof/>
            <w:webHidden/>
          </w:rPr>
          <w:fldChar w:fldCharType="end"/>
        </w:r>
      </w:hyperlink>
    </w:p>
    <w:p w14:paraId="57DD647A" w14:textId="7749E8B0" w:rsidR="00C26A8A" w:rsidRDefault="00DF5DEB">
      <w:pPr>
        <w:pStyle w:val="TOC3"/>
        <w:rPr>
          <w:rFonts w:asciiTheme="minorHAnsi" w:eastAsiaTheme="minorEastAsia" w:hAnsiTheme="minorHAnsi" w:cstheme="minorBidi"/>
          <w:noProof/>
          <w:color w:val="auto"/>
          <w:sz w:val="22"/>
          <w:szCs w:val="22"/>
        </w:rPr>
      </w:pPr>
      <w:hyperlink w:anchor="_Toc524336288" w:history="1">
        <w:r w:rsidR="00C26A8A" w:rsidRPr="002308B7">
          <w:rPr>
            <w:rStyle w:val="Hyperlink"/>
            <w:noProof/>
          </w:rPr>
          <w:t>2.1.3.</w:t>
        </w:r>
        <w:r w:rsidR="00C26A8A">
          <w:rPr>
            <w:rFonts w:asciiTheme="minorHAnsi" w:eastAsiaTheme="minorEastAsia" w:hAnsiTheme="minorHAnsi" w:cstheme="minorBidi"/>
            <w:noProof/>
            <w:color w:val="auto"/>
            <w:sz w:val="22"/>
            <w:szCs w:val="22"/>
          </w:rPr>
          <w:tab/>
        </w:r>
        <w:r w:rsidR="00C26A8A" w:rsidRPr="002308B7">
          <w:rPr>
            <w:rStyle w:val="Hyperlink"/>
            <w:noProof/>
          </w:rPr>
          <w:t>Entering a New Patient / Veteran</w:t>
        </w:r>
        <w:r w:rsidR="00C26A8A">
          <w:rPr>
            <w:noProof/>
            <w:webHidden/>
          </w:rPr>
          <w:tab/>
        </w:r>
        <w:r w:rsidR="00C26A8A">
          <w:rPr>
            <w:noProof/>
            <w:webHidden/>
          </w:rPr>
          <w:fldChar w:fldCharType="begin"/>
        </w:r>
        <w:r w:rsidR="00C26A8A">
          <w:rPr>
            <w:noProof/>
            <w:webHidden/>
          </w:rPr>
          <w:instrText xml:space="preserve"> PAGEREF _Toc524336288 \h </w:instrText>
        </w:r>
        <w:r w:rsidR="00C26A8A">
          <w:rPr>
            <w:noProof/>
            <w:webHidden/>
          </w:rPr>
        </w:r>
        <w:r w:rsidR="00C26A8A">
          <w:rPr>
            <w:noProof/>
            <w:webHidden/>
          </w:rPr>
          <w:fldChar w:fldCharType="separate"/>
        </w:r>
        <w:r w:rsidR="00C26A8A">
          <w:rPr>
            <w:noProof/>
            <w:webHidden/>
          </w:rPr>
          <w:t>18</w:t>
        </w:r>
        <w:r w:rsidR="00C26A8A">
          <w:rPr>
            <w:noProof/>
            <w:webHidden/>
          </w:rPr>
          <w:fldChar w:fldCharType="end"/>
        </w:r>
      </w:hyperlink>
    </w:p>
    <w:p w14:paraId="63646F30" w14:textId="5DDF0FD7" w:rsidR="00C26A8A" w:rsidRDefault="00DF5DEB">
      <w:pPr>
        <w:pStyle w:val="TOC3"/>
        <w:rPr>
          <w:rFonts w:asciiTheme="minorHAnsi" w:eastAsiaTheme="minorEastAsia" w:hAnsiTheme="minorHAnsi" w:cstheme="minorBidi"/>
          <w:noProof/>
          <w:color w:val="auto"/>
          <w:sz w:val="22"/>
          <w:szCs w:val="22"/>
        </w:rPr>
      </w:pPr>
      <w:hyperlink w:anchor="_Toc524336289" w:history="1">
        <w:r w:rsidR="00C26A8A" w:rsidRPr="002308B7">
          <w:rPr>
            <w:rStyle w:val="Hyperlink"/>
            <w:noProof/>
          </w:rPr>
          <w:t>2.1.4.</w:t>
        </w:r>
        <w:r w:rsidR="00C26A8A">
          <w:rPr>
            <w:rFonts w:asciiTheme="minorHAnsi" w:eastAsiaTheme="minorEastAsia" w:hAnsiTheme="minorHAnsi" w:cstheme="minorBidi"/>
            <w:noProof/>
            <w:color w:val="auto"/>
            <w:sz w:val="22"/>
            <w:szCs w:val="22"/>
          </w:rPr>
          <w:tab/>
        </w:r>
        <w:r w:rsidR="00C26A8A" w:rsidRPr="002308B7">
          <w:rPr>
            <w:rStyle w:val="Hyperlink"/>
            <w:noProof/>
          </w:rPr>
          <w:t>Other Facilities Visited by a Veteran</w:t>
        </w:r>
        <w:r w:rsidR="00C26A8A">
          <w:rPr>
            <w:noProof/>
            <w:webHidden/>
          </w:rPr>
          <w:tab/>
        </w:r>
        <w:r w:rsidR="00C26A8A">
          <w:rPr>
            <w:noProof/>
            <w:webHidden/>
          </w:rPr>
          <w:fldChar w:fldCharType="begin"/>
        </w:r>
        <w:r w:rsidR="00C26A8A">
          <w:rPr>
            <w:noProof/>
            <w:webHidden/>
          </w:rPr>
          <w:instrText xml:space="preserve"> PAGEREF _Toc524336289 \h </w:instrText>
        </w:r>
        <w:r w:rsidR="00C26A8A">
          <w:rPr>
            <w:noProof/>
            <w:webHidden/>
          </w:rPr>
        </w:r>
        <w:r w:rsidR="00C26A8A">
          <w:rPr>
            <w:noProof/>
            <w:webHidden/>
          </w:rPr>
          <w:fldChar w:fldCharType="separate"/>
        </w:r>
        <w:r w:rsidR="00C26A8A">
          <w:rPr>
            <w:noProof/>
            <w:webHidden/>
          </w:rPr>
          <w:t>25</w:t>
        </w:r>
        <w:r w:rsidR="00C26A8A">
          <w:rPr>
            <w:noProof/>
            <w:webHidden/>
          </w:rPr>
          <w:fldChar w:fldCharType="end"/>
        </w:r>
      </w:hyperlink>
    </w:p>
    <w:p w14:paraId="1F0A8099" w14:textId="136A7C4E" w:rsidR="00C26A8A" w:rsidRDefault="00DF5DEB">
      <w:pPr>
        <w:pStyle w:val="TOC3"/>
        <w:rPr>
          <w:rFonts w:asciiTheme="minorHAnsi" w:eastAsiaTheme="minorEastAsia" w:hAnsiTheme="minorHAnsi" w:cstheme="minorBidi"/>
          <w:noProof/>
          <w:color w:val="auto"/>
          <w:sz w:val="22"/>
          <w:szCs w:val="22"/>
        </w:rPr>
      </w:pPr>
      <w:hyperlink w:anchor="_Toc524336290" w:history="1">
        <w:r w:rsidR="00C26A8A" w:rsidRPr="002308B7">
          <w:rPr>
            <w:rStyle w:val="Hyperlink"/>
            <w:noProof/>
          </w:rPr>
          <w:t>2.1.5.</w:t>
        </w:r>
        <w:r w:rsidR="00C26A8A">
          <w:rPr>
            <w:rFonts w:asciiTheme="minorHAnsi" w:eastAsiaTheme="minorEastAsia" w:hAnsiTheme="minorHAnsi" w:cstheme="minorBidi"/>
            <w:noProof/>
            <w:color w:val="auto"/>
            <w:sz w:val="22"/>
            <w:szCs w:val="22"/>
          </w:rPr>
          <w:tab/>
        </w:r>
        <w:r w:rsidR="00C26A8A" w:rsidRPr="002308B7">
          <w:rPr>
            <w:rStyle w:val="Hyperlink"/>
            <w:noProof/>
          </w:rPr>
          <w:t>Enterprise Patient/Veteran Search Function</w:t>
        </w:r>
        <w:r w:rsidR="00C26A8A">
          <w:rPr>
            <w:noProof/>
            <w:webHidden/>
          </w:rPr>
          <w:tab/>
        </w:r>
        <w:r w:rsidR="00C26A8A">
          <w:rPr>
            <w:noProof/>
            <w:webHidden/>
          </w:rPr>
          <w:fldChar w:fldCharType="begin"/>
        </w:r>
        <w:r w:rsidR="00C26A8A">
          <w:rPr>
            <w:noProof/>
            <w:webHidden/>
          </w:rPr>
          <w:instrText xml:space="preserve"> PAGEREF _Toc524336290 \h </w:instrText>
        </w:r>
        <w:r w:rsidR="00C26A8A">
          <w:rPr>
            <w:noProof/>
            <w:webHidden/>
          </w:rPr>
        </w:r>
        <w:r w:rsidR="00C26A8A">
          <w:rPr>
            <w:noProof/>
            <w:webHidden/>
          </w:rPr>
          <w:fldChar w:fldCharType="separate"/>
        </w:r>
        <w:r w:rsidR="00C26A8A">
          <w:rPr>
            <w:noProof/>
            <w:webHidden/>
          </w:rPr>
          <w:t>27</w:t>
        </w:r>
        <w:r w:rsidR="00C26A8A">
          <w:rPr>
            <w:noProof/>
            <w:webHidden/>
          </w:rPr>
          <w:fldChar w:fldCharType="end"/>
        </w:r>
      </w:hyperlink>
    </w:p>
    <w:p w14:paraId="70F4203B" w14:textId="12301C9B" w:rsidR="00C26A8A" w:rsidRDefault="00DF5DEB">
      <w:pPr>
        <w:pStyle w:val="TOC2"/>
        <w:rPr>
          <w:rFonts w:asciiTheme="minorHAnsi" w:eastAsiaTheme="minorEastAsia" w:hAnsiTheme="minorHAnsi" w:cstheme="minorBidi"/>
          <w:b w:val="0"/>
          <w:noProof/>
          <w:color w:val="auto"/>
          <w:sz w:val="22"/>
          <w:szCs w:val="22"/>
        </w:rPr>
      </w:pPr>
      <w:hyperlink w:anchor="_Toc524336291" w:history="1">
        <w:r w:rsidR="00C26A8A" w:rsidRPr="002308B7">
          <w:rPr>
            <w:rStyle w:val="Hyperlink"/>
            <w:noProof/>
          </w:rPr>
          <w:t>2.2.</w:t>
        </w:r>
        <w:r w:rsidR="00C26A8A">
          <w:rPr>
            <w:rFonts w:asciiTheme="minorHAnsi" w:eastAsiaTheme="minorEastAsia" w:hAnsiTheme="minorHAnsi" w:cstheme="minorBidi"/>
            <w:b w:val="0"/>
            <w:noProof/>
            <w:color w:val="auto"/>
            <w:sz w:val="22"/>
            <w:szCs w:val="22"/>
          </w:rPr>
          <w:tab/>
        </w:r>
        <w:r w:rsidR="00C26A8A" w:rsidRPr="002308B7">
          <w:rPr>
            <w:rStyle w:val="Hyperlink"/>
            <w:noProof/>
          </w:rPr>
          <w:t>C&amp;P Exam Requests</w:t>
        </w:r>
        <w:r w:rsidR="00C26A8A">
          <w:rPr>
            <w:noProof/>
            <w:webHidden/>
          </w:rPr>
          <w:tab/>
        </w:r>
        <w:r w:rsidR="00C26A8A">
          <w:rPr>
            <w:noProof/>
            <w:webHidden/>
          </w:rPr>
          <w:fldChar w:fldCharType="begin"/>
        </w:r>
        <w:r w:rsidR="00C26A8A">
          <w:rPr>
            <w:noProof/>
            <w:webHidden/>
          </w:rPr>
          <w:instrText xml:space="preserve"> PAGEREF _Toc524336291 \h </w:instrText>
        </w:r>
        <w:r w:rsidR="00C26A8A">
          <w:rPr>
            <w:noProof/>
            <w:webHidden/>
          </w:rPr>
        </w:r>
        <w:r w:rsidR="00C26A8A">
          <w:rPr>
            <w:noProof/>
            <w:webHidden/>
          </w:rPr>
          <w:fldChar w:fldCharType="separate"/>
        </w:r>
        <w:r w:rsidR="00C26A8A">
          <w:rPr>
            <w:noProof/>
            <w:webHidden/>
          </w:rPr>
          <w:t>34</w:t>
        </w:r>
        <w:r w:rsidR="00C26A8A">
          <w:rPr>
            <w:noProof/>
            <w:webHidden/>
          </w:rPr>
          <w:fldChar w:fldCharType="end"/>
        </w:r>
      </w:hyperlink>
    </w:p>
    <w:p w14:paraId="60856F8B" w14:textId="2C7A8C69" w:rsidR="00C26A8A" w:rsidRDefault="00DF5DEB">
      <w:pPr>
        <w:pStyle w:val="TOC3"/>
        <w:rPr>
          <w:rFonts w:asciiTheme="minorHAnsi" w:eastAsiaTheme="minorEastAsia" w:hAnsiTheme="minorHAnsi" w:cstheme="minorBidi"/>
          <w:noProof/>
          <w:color w:val="auto"/>
          <w:sz w:val="22"/>
          <w:szCs w:val="22"/>
        </w:rPr>
      </w:pPr>
      <w:hyperlink w:anchor="_Toc524336292" w:history="1">
        <w:r w:rsidR="00C26A8A" w:rsidRPr="002308B7">
          <w:rPr>
            <w:rStyle w:val="Hyperlink"/>
            <w:noProof/>
          </w:rPr>
          <w:t>2.2.1.</w:t>
        </w:r>
        <w:r w:rsidR="00C26A8A">
          <w:rPr>
            <w:rFonts w:asciiTheme="minorHAnsi" w:eastAsiaTheme="minorEastAsia" w:hAnsiTheme="minorHAnsi" w:cstheme="minorBidi"/>
            <w:noProof/>
            <w:color w:val="auto"/>
            <w:sz w:val="22"/>
            <w:szCs w:val="22"/>
          </w:rPr>
          <w:tab/>
        </w:r>
        <w:r w:rsidR="00C26A8A" w:rsidRPr="002308B7">
          <w:rPr>
            <w:rStyle w:val="Hyperlink"/>
            <w:noProof/>
          </w:rPr>
          <w:t>View/Edit Selected Request</w:t>
        </w:r>
        <w:r w:rsidR="00C26A8A">
          <w:rPr>
            <w:noProof/>
            <w:webHidden/>
          </w:rPr>
          <w:tab/>
        </w:r>
        <w:r w:rsidR="00C26A8A">
          <w:rPr>
            <w:noProof/>
            <w:webHidden/>
          </w:rPr>
          <w:fldChar w:fldCharType="begin"/>
        </w:r>
        <w:r w:rsidR="00C26A8A">
          <w:rPr>
            <w:noProof/>
            <w:webHidden/>
          </w:rPr>
          <w:instrText xml:space="preserve"> PAGEREF _Toc524336292 \h </w:instrText>
        </w:r>
        <w:r w:rsidR="00C26A8A">
          <w:rPr>
            <w:noProof/>
            <w:webHidden/>
          </w:rPr>
        </w:r>
        <w:r w:rsidR="00C26A8A">
          <w:rPr>
            <w:noProof/>
            <w:webHidden/>
          </w:rPr>
          <w:fldChar w:fldCharType="separate"/>
        </w:r>
        <w:r w:rsidR="00C26A8A">
          <w:rPr>
            <w:noProof/>
            <w:webHidden/>
          </w:rPr>
          <w:t>34</w:t>
        </w:r>
        <w:r w:rsidR="00C26A8A">
          <w:rPr>
            <w:noProof/>
            <w:webHidden/>
          </w:rPr>
          <w:fldChar w:fldCharType="end"/>
        </w:r>
      </w:hyperlink>
    </w:p>
    <w:p w14:paraId="7A1507ED" w14:textId="19425377" w:rsidR="00C26A8A" w:rsidRDefault="00DF5DEB">
      <w:pPr>
        <w:pStyle w:val="TOC3"/>
        <w:rPr>
          <w:rFonts w:asciiTheme="minorHAnsi" w:eastAsiaTheme="minorEastAsia" w:hAnsiTheme="minorHAnsi" w:cstheme="minorBidi"/>
          <w:noProof/>
          <w:color w:val="auto"/>
          <w:sz w:val="22"/>
          <w:szCs w:val="22"/>
        </w:rPr>
      </w:pPr>
      <w:hyperlink w:anchor="_Toc524336293" w:history="1">
        <w:r w:rsidR="00C26A8A" w:rsidRPr="002308B7">
          <w:rPr>
            <w:rStyle w:val="Hyperlink"/>
            <w:noProof/>
          </w:rPr>
          <w:t>2.2.2.</w:t>
        </w:r>
        <w:r w:rsidR="00C26A8A">
          <w:rPr>
            <w:rFonts w:asciiTheme="minorHAnsi" w:eastAsiaTheme="minorEastAsia" w:hAnsiTheme="minorHAnsi" w:cstheme="minorBidi"/>
            <w:noProof/>
            <w:color w:val="auto"/>
            <w:sz w:val="22"/>
            <w:szCs w:val="22"/>
          </w:rPr>
          <w:tab/>
        </w:r>
        <w:r w:rsidR="00C26A8A" w:rsidRPr="002308B7">
          <w:rPr>
            <w:rStyle w:val="Hyperlink"/>
            <w:noProof/>
          </w:rPr>
          <w:t>Cancel an Exam Request</w:t>
        </w:r>
        <w:r w:rsidR="00C26A8A">
          <w:rPr>
            <w:noProof/>
            <w:webHidden/>
          </w:rPr>
          <w:tab/>
        </w:r>
        <w:r w:rsidR="00C26A8A">
          <w:rPr>
            <w:noProof/>
            <w:webHidden/>
          </w:rPr>
          <w:fldChar w:fldCharType="begin"/>
        </w:r>
        <w:r w:rsidR="00C26A8A">
          <w:rPr>
            <w:noProof/>
            <w:webHidden/>
          </w:rPr>
          <w:instrText xml:space="preserve"> PAGEREF _Toc524336293 \h </w:instrText>
        </w:r>
        <w:r w:rsidR="00C26A8A">
          <w:rPr>
            <w:noProof/>
            <w:webHidden/>
          </w:rPr>
        </w:r>
        <w:r w:rsidR="00C26A8A">
          <w:rPr>
            <w:noProof/>
            <w:webHidden/>
          </w:rPr>
          <w:fldChar w:fldCharType="separate"/>
        </w:r>
        <w:r w:rsidR="00C26A8A">
          <w:rPr>
            <w:noProof/>
            <w:webHidden/>
          </w:rPr>
          <w:t>38</w:t>
        </w:r>
        <w:r w:rsidR="00C26A8A">
          <w:rPr>
            <w:noProof/>
            <w:webHidden/>
          </w:rPr>
          <w:fldChar w:fldCharType="end"/>
        </w:r>
      </w:hyperlink>
    </w:p>
    <w:p w14:paraId="13DE0689" w14:textId="2121D945" w:rsidR="00C26A8A" w:rsidRDefault="00DF5DEB">
      <w:pPr>
        <w:pStyle w:val="TOC3"/>
        <w:rPr>
          <w:rFonts w:asciiTheme="minorHAnsi" w:eastAsiaTheme="minorEastAsia" w:hAnsiTheme="minorHAnsi" w:cstheme="minorBidi"/>
          <w:noProof/>
          <w:color w:val="auto"/>
          <w:sz w:val="22"/>
          <w:szCs w:val="22"/>
        </w:rPr>
      </w:pPr>
      <w:hyperlink w:anchor="_Toc524336294" w:history="1">
        <w:r w:rsidR="00C26A8A" w:rsidRPr="002308B7">
          <w:rPr>
            <w:rStyle w:val="Hyperlink"/>
            <w:noProof/>
          </w:rPr>
          <w:t>2.2.3.</w:t>
        </w:r>
        <w:r w:rsidR="00C26A8A">
          <w:rPr>
            <w:rFonts w:asciiTheme="minorHAnsi" w:eastAsiaTheme="minorEastAsia" w:hAnsiTheme="minorHAnsi" w:cstheme="minorBidi"/>
            <w:noProof/>
            <w:color w:val="auto"/>
            <w:sz w:val="22"/>
            <w:szCs w:val="22"/>
          </w:rPr>
          <w:tab/>
        </w:r>
        <w:r w:rsidR="00C26A8A" w:rsidRPr="002308B7">
          <w:rPr>
            <w:rStyle w:val="Hyperlink"/>
            <w:noProof/>
          </w:rPr>
          <w:t>Add a New Request</w:t>
        </w:r>
        <w:r w:rsidR="00C26A8A">
          <w:rPr>
            <w:noProof/>
            <w:webHidden/>
          </w:rPr>
          <w:tab/>
        </w:r>
        <w:r w:rsidR="00C26A8A">
          <w:rPr>
            <w:noProof/>
            <w:webHidden/>
          </w:rPr>
          <w:fldChar w:fldCharType="begin"/>
        </w:r>
        <w:r w:rsidR="00C26A8A">
          <w:rPr>
            <w:noProof/>
            <w:webHidden/>
          </w:rPr>
          <w:instrText xml:space="preserve"> PAGEREF _Toc524336294 \h </w:instrText>
        </w:r>
        <w:r w:rsidR="00C26A8A">
          <w:rPr>
            <w:noProof/>
            <w:webHidden/>
          </w:rPr>
        </w:r>
        <w:r w:rsidR="00C26A8A">
          <w:rPr>
            <w:noProof/>
            <w:webHidden/>
          </w:rPr>
          <w:fldChar w:fldCharType="separate"/>
        </w:r>
        <w:r w:rsidR="00C26A8A">
          <w:rPr>
            <w:noProof/>
            <w:webHidden/>
          </w:rPr>
          <w:t>42</w:t>
        </w:r>
        <w:r w:rsidR="00C26A8A">
          <w:rPr>
            <w:noProof/>
            <w:webHidden/>
          </w:rPr>
          <w:fldChar w:fldCharType="end"/>
        </w:r>
      </w:hyperlink>
    </w:p>
    <w:p w14:paraId="47AD7DED" w14:textId="68C0E24C" w:rsidR="00C26A8A" w:rsidRDefault="00DF5DEB">
      <w:pPr>
        <w:pStyle w:val="TOC3"/>
        <w:rPr>
          <w:rFonts w:asciiTheme="minorHAnsi" w:eastAsiaTheme="minorEastAsia" w:hAnsiTheme="minorHAnsi" w:cstheme="minorBidi"/>
          <w:noProof/>
          <w:color w:val="auto"/>
          <w:sz w:val="22"/>
          <w:szCs w:val="22"/>
        </w:rPr>
      </w:pPr>
      <w:hyperlink w:anchor="_Toc524336295" w:history="1">
        <w:r w:rsidR="00C26A8A" w:rsidRPr="002308B7">
          <w:rPr>
            <w:rStyle w:val="Hyperlink"/>
            <w:noProof/>
          </w:rPr>
          <w:t>2.2.4.</w:t>
        </w:r>
        <w:r w:rsidR="00C26A8A">
          <w:rPr>
            <w:rFonts w:asciiTheme="minorHAnsi" w:eastAsiaTheme="minorEastAsia" w:hAnsiTheme="minorHAnsi" w:cstheme="minorBidi"/>
            <w:noProof/>
            <w:color w:val="auto"/>
            <w:sz w:val="22"/>
            <w:szCs w:val="22"/>
          </w:rPr>
          <w:tab/>
        </w:r>
        <w:r w:rsidR="00C26A8A" w:rsidRPr="002308B7">
          <w:rPr>
            <w:rStyle w:val="Hyperlink"/>
            <w:noProof/>
          </w:rPr>
          <w:t>Insufficient Exam Request</w:t>
        </w:r>
        <w:r w:rsidR="00C26A8A">
          <w:rPr>
            <w:noProof/>
            <w:webHidden/>
          </w:rPr>
          <w:tab/>
        </w:r>
        <w:r w:rsidR="00C26A8A">
          <w:rPr>
            <w:noProof/>
            <w:webHidden/>
          </w:rPr>
          <w:fldChar w:fldCharType="begin"/>
        </w:r>
        <w:r w:rsidR="00C26A8A">
          <w:rPr>
            <w:noProof/>
            <w:webHidden/>
          </w:rPr>
          <w:instrText xml:space="preserve"> PAGEREF _Toc524336295 \h </w:instrText>
        </w:r>
        <w:r w:rsidR="00C26A8A">
          <w:rPr>
            <w:noProof/>
            <w:webHidden/>
          </w:rPr>
        </w:r>
        <w:r w:rsidR="00C26A8A">
          <w:rPr>
            <w:noProof/>
            <w:webHidden/>
          </w:rPr>
          <w:fldChar w:fldCharType="separate"/>
        </w:r>
        <w:r w:rsidR="00C26A8A">
          <w:rPr>
            <w:noProof/>
            <w:webHidden/>
          </w:rPr>
          <w:t>50</w:t>
        </w:r>
        <w:r w:rsidR="00C26A8A">
          <w:rPr>
            <w:noProof/>
            <w:webHidden/>
          </w:rPr>
          <w:fldChar w:fldCharType="end"/>
        </w:r>
      </w:hyperlink>
    </w:p>
    <w:p w14:paraId="65C4C3DD" w14:textId="7458272D" w:rsidR="00C26A8A" w:rsidRDefault="00DF5DEB">
      <w:pPr>
        <w:pStyle w:val="TOC3"/>
        <w:rPr>
          <w:rFonts w:asciiTheme="minorHAnsi" w:eastAsiaTheme="minorEastAsia" w:hAnsiTheme="minorHAnsi" w:cstheme="minorBidi"/>
          <w:noProof/>
          <w:color w:val="auto"/>
          <w:sz w:val="22"/>
          <w:szCs w:val="22"/>
        </w:rPr>
      </w:pPr>
      <w:hyperlink w:anchor="_Toc524336296" w:history="1">
        <w:r w:rsidR="00C26A8A" w:rsidRPr="002308B7">
          <w:rPr>
            <w:rStyle w:val="Hyperlink"/>
            <w:noProof/>
          </w:rPr>
          <w:t>2.2.5.</w:t>
        </w:r>
        <w:r w:rsidR="00C26A8A">
          <w:rPr>
            <w:rFonts w:asciiTheme="minorHAnsi" w:eastAsiaTheme="minorEastAsia" w:hAnsiTheme="minorHAnsi" w:cstheme="minorBidi"/>
            <w:noProof/>
            <w:color w:val="auto"/>
            <w:sz w:val="22"/>
            <w:szCs w:val="22"/>
          </w:rPr>
          <w:tab/>
        </w:r>
        <w:r w:rsidR="00C26A8A" w:rsidRPr="002308B7">
          <w:rPr>
            <w:rStyle w:val="Hyperlink"/>
            <w:noProof/>
          </w:rPr>
          <w:t>Re-Print Final C&amp;P Results</w:t>
        </w:r>
        <w:r w:rsidR="00C26A8A">
          <w:rPr>
            <w:noProof/>
            <w:webHidden/>
          </w:rPr>
          <w:tab/>
        </w:r>
        <w:r w:rsidR="00C26A8A">
          <w:rPr>
            <w:noProof/>
            <w:webHidden/>
          </w:rPr>
          <w:fldChar w:fldCharType="begin"/>
        </w:r>
        <w:r w:rsidR="00C26A8A">
          <w:rPr>
            <w:noProof/>
            <w:webHidden/>
          </w:rPr>
          <w:instrText xml:space="preserve"> PAGEREF _Toc524336296 \h </w:instrText>
        </w:r>
        <w:r w:rsidR="00C26A8A">
          <w:rPr>
            <w:noProof/>
            <w:webHidden/>
          </w:rPr>
        </w:r>
        <w:r w:rsidR="00C26A8A">
          <w:rPr>
            <w:noProof/>
            <w:webHidden/>
          </w:rPr>
          <w:fldChar w:fldCharType="separate"/>
        </w:r>
        <w:r w:rsidR="00C26A8A">
          <w:rPr>
            <w:noProof/>
            <w:webHidden/>
          </w:rPr>
          <w:t>54</w:t>
        </w:r>
        <w:r w:rsidR="00C26A8A">
          <w:rPr>
            <w:noProof/>
            <w:webHidden/>
          </w:rPr>
          <w:fldChar w:fldCharType="end"/>
        </w:r>
      </w:hyperlink>
    </w:p>
    <w:p w14:paraId="489ADC29" w14:textId="24067764" w:rsidR="00C26A8A" w:rsidRDefault="00DF5DEB">
      <w:pPr>
        <w:pStyle w:val="TOC3"/>
        <w:rPr>
          <w:rFonts w:asciiTheme="minorHAnsi" w:eastAsiaTheme="minorEastAsia" w:hAnsiTheme="minorHAnsi" w:cstheme="minorBidi"/>
          <w:noProof/>
          <w:color w:val="auto"/>
          <w:sz w:val="22"/>
          <w:szCs w:val="22"/>
        </w:rPr>
      </w:pPr>
      <w:hyperlink w:anchor="_Toc524336297" w:history="1">
        <w:r w:rsidR="00C26A8A" w:rsidRPr="002308B7">
          <w:rPr>
            <w:rStyle w:val="Hyperlink"/>
            <w:noProof/>
          </w:rPr>
          <w:t>2.2.6.</w:t>
        </w:r>
        <w:r w:rsidR="00C26A8A">
          <w:rPr>
            <w:rFonts w:asciiTheme="minorHAnsi" w:eastAsiaTheme="minorEastAsia" w:hAnsiTheme="minorHAnsi" w:cstheme="minorBidi"/>
            <w:noProof/>
            <w:color w:val="auto"/>
            <w:sz w:val="22"/>
            <w:szCs w:val="22"/>
          </w:rPr>
          <w:tab/>
        </w:r>
        <w:r w:rsidR="00C26A8A" w:rsidRPr="002308B7">
          <w:rPr>
            <w:rStyle w:val="Hyperlink"/>
            <w:noProof/>
          </w:rPr>
          <w:t>Status Inquiry</w:t>
        </w:r>
        <w:r w:rsidR="00C26A8A">
          <w:rPr>
            <w:noProof/>
            <w:webHidden/>
          </w:rPr>
          <w:tab/>
        </w:r>
        <w:r w:rsidR="00C26A8A">
          <w:rPr>
            <w:noProof/>
            <w:webHidden/>
          </w:rPr>
          <w:fldChar w:fldCharType="begin"/>
        </w:r>
        <w:r w:rsidR="00C26A8A">
          <w:rPr>
            <w:noProof/>
            <w:webHidden/>
          </w:rPr>
          <w:instrText xml:space="preserve"> PAGEREF _Toc524336297 \h </w:instrText>
        </w:r>
        <w:r w:rsidR="00C26A8A">
          <w:rPr>
            <w:noProof/>
            <w:webHidden/>
          </w:rPr>
        </w:r>
        <w:r w:rsidR="00C26A8A">
          <w:rPr>
            <w:noProof/>
            <w:webHidden/>
          </w:rPr>
          <w:fldChar w:fldCharType="separate"/>
        </w:r>
        <w:r w:rsidR="00C26A8A">
          <w:rPr>
            <w:noProof/>
            <w:webHidden/>
          </w:rPr>
          <w:t>56</w:t>
        </w:r>
        <w:r w:rsidR="00C26A8A">
          <w:rPr>
            <w:noProof/>
            <w:webHidden/>
          </w:rPr>
          <w:fldChar w:fldCharType="end"/>
        </w:r>
      </w:hyperlink>
    </w:p>
    <w:p w14:paraId="77FCF9CB" w14:textId="16856B05" w:rsidR="00C26A8A" w:rsidRDefault="00DF5DEB">
      <w:pPr>
        <w:pStyle w:val="TOC2"/>
        <w:rPr>
          <w:rFonts w:asciiTheme="minorHAnsi" w:eastAsiaTheme="minorEastAsia" w:hAnsiTheme="minorHAnsi" w:cstheme="minorBidi"/>
          <w:b w:val="0"/>
          <w:noProof/>
          <w:color w:val="auto"/>
          <w:sz w:val="22"/>
          <w:szCs w:val="22"/>
        </w:rPr>
      </w:pPr>
      <w:hyperlink w:anchor="_Toc524336298" w:history="1">
        <w:r w:rsidR="00C26A8A" w:rsidRPr="002308B7">
          <w:rPr>
            <w:rStyle w:val="Hyperlink"/>
            <w:noProof/>
          </w:rPr>
          <w:t>2.3.</w:t>
        </w:r>
        <w:r w:rsidR="00C26A8A">
          <w:rPr>
            <w:rFonts w:asciiTheme="minorHAnsi" w:eastAsiaTheme="minorEastAsia" w:hAnsiTheme="minorHAnsi" w:cstheme="minorBidi"/>
            <w:b w:val="0"/>
            <w:noProof/>
            <w:color w:val="auto"/>
            <w:sz w:val="22"/>
            <w:szCs w:val="22"/>
          </w:rPr>
          <w:tab/>
        </w:r>
        <w:r w:rsidR="00C26A8A" w:rsidRPr="002308B7">
          <w:rPr>
            <w:rStyle w:val="Hyperlink"/>
            <w:noProof/>
          </w:rPr>
          <w:t>7131 Request</w:t>
        </w:r>
        <w:r w:rsidR="00C26A8A">
          <w:rPr>
            <w:noProof/>
            <w:webHidden/>
          </w:rPr>
          <w:tab/>
        </w:r>
        <w:r w:rsidR="00C26A8A">
          <w:rPr>
            <w:noProof/>
            <w:webHidden/>
          </w:rPr>
          <w:fldChar w:fldCharType="begin"/>
        </w:r>
        <w:r w:rsidR="00C26A8A">
          <w:rPr>
            <w:noProof/>
            <w:webHidden/>
          </w:rPr>
          <w:instrText xml:space="preserve"> PAGEREF _Toc524336298 \h </w:instrText>
        </w:r>
        <w:r w:rsidR="00C26A8A">
          <w:rPr>
            <w:noProof/>
            <w:webHidden/>
          </w:rPr>
        </w:r>
        <w:r w:rsidR="00C26A8A">
          <w:rPr>
            <w:noProof/>
            <w:webHidden/>
          </w:rPr>
          <w:fldChar w:fldCharType="separate"/>
        </w:r>
        <w:r w:rsidR="00C26A8A">
          <w:rPr>
            <w:noProof/>
            <w:webHidden/>
          </w:rPr>
          <w:t>57</w:t>
        </w:r>
        <w:r w:rsidR="00C26A8A">
          <w:rPr>
            <w:noProof/>
            <w:webHidden/>
          </w:rPr>
          <w:fldChar w:fldCharType="end"/>
        </w:r>
      </w:hyperlink>
    </w:p>
    <w:p w14:paraId="3F07C5F9" w14:textId="3EA173DA" w:rsidR="00C26A8A" w:rsidRDefault="00DF5DEB">
      <w:pPr>
        <w:pStyle w:val="TOC3"/>
        <w:rPr>
          <w:rFonts w:asciiTheme="minorHAnsi" w:eastAsiaTheme="minorEastAsia" w:hAnsiTheme="minorHAnsi" w:cstheme="minorBidi"/>
          <w:noProof/>
          <w:color w:val="auto"/>
          <w:sz w:val="22"/>
          <w:szCs w:val="22"/>
        </w:rPr>
      </w:pPr>
      <w:hyperlink w:anchor="_Toc524336299" w:history="1">
        <w:r w:rsidR="00C26A8A" w:rsidRPr="002308B7">
          <w:rPr>
            <w:rStyle w:val="Hyperlink"/>
            <w:noProof/>
          </w:rPr>
          <w:t>2.3.1.</w:t>
        </w:r>
        <w:r w:rsidR="00C26A8A">
          <w:rPr>
            <w:rFonts w:asciiTheme="minorHAnsi" w:eastAsiaTheme="minorEastAsia" w:hAnsiTheme="minorHAnsi" w:cstheme="minorBidi"/>
            <w:noProof/>
            <w:color w:val="auto"/>
            <w:sz w:val="22"/>
            <w:szCs w:val="22"/>
          </w:rPr>
          <w:tab/>
        </w:r>
        <w:r w:rsidR="00C26A8A" w:rsidRPr="002308B7">
          <w:rPr>
            <w:rStyle w:val="Hyperlink"/>
            <w:noProof/>
          </w:rPr>
          <w:t>Add a New 7131 Request</w:t>
        </w:r>
        <w:r w:rsidR="00C26A8A">
          <w:rPr>
            <w:noProof/>
            <w:webHidden/>
          </w:rPr>
          <w:tab/>
        </w:r>
        <w:r w:rsidR="00C26A8A">
          <w:rPr>
            <w:noProof/>
            <w:webHidden/>
          </w:rPr>
          <w:fldChar w:fldCharType="begin"/>
        </w:r>
        <w:r w:rsidR="00C26A8A">
          <w:rPr>
            <w:noProof/>
            <w:webHidden/>
          </w:rPr>
          <w:instrText xml:space="preserve"> PAGEREF _Toc524336299 \h </w:instrText>
        </w:r>
        <w:r w:rsidR="00C26A8A">
          <w:rPr>
            <w:noProof/>
            <w:webHidden/>
          </w:rPr>
        </w:r>
        <w:r w:rsidR="00C26A8A">
          <w:rPr>
            <w:noProof/>
            <w:webHidden/>
          </w:rPr>
          <w:fldChar w:fldCharType="separate"/>
        </w:r>
        <w:r w:rsidR="00C26A8A">
          <w:rPr>
            <w:noProof/>
            <w:webHidden/>
          </w:rPr>
          <w:t>58</w:t>
        </w:r>
        <w:r w:rsidR="00C26A8A">
          <w:rPr>
            <w:noProof/>
            <w:webHidden/>
          </w:rPr>
          <w:fldChar w:fldCharType="end"/>
        </w:r>
      </w:hyperlink>
    </w:p>
    <w:p w14:paraId="2842CA95" w14:textId="283A2174" w:rsidR="00C26A8A" w:rsidRDefault="00DF5DEB">
      <w:pPr>
        <w:pStyle w:val="TOC3"/>
        <w:rPr>
          <w:rFonts w:asciiTheme="minorHAnsi" w:eastAsiaTheme="minorEastAsia" w:hAnsiTheme="minorHAnsi" w:cstheme="minorBidi"/>
          <w:noProof/>
          <w:color w:val="auto"/>
          <w:sz w:val="22"/>
          <w:szCs w:val="22"/>
        </w:rPr>
      </w:pPr>
      <w:hyperlink w:anchor="_Toc524336300" w:history="1">
        <w:r w:rsidR="00C26A8A" w:rsidRPr="002308B7">
          <w:rPr>
            <w:rStyle w:val="Hyperlink"/>
            <w:noProof/>
          </w:rPr>
          <w:t>2.3.2.</w:t>
        </w:r>
        <w:r w:rsidR="00C26A8A">
          <w:rPr>
            <w:rFonts w:asciiTheme="minorHAnsi" w:eastAsiaTheme="minorEastAsia" w:hAnsiTheme="minorHAnsi" w:cstheme="minorBidi"/>
            <w:noProof/>
            <w:color w:val="auto"/>
            <w:sz w:val="22"/>
            <w:szCs w:val="22"/>
          </w:rPr>
          <w:tab/>
        </w:r>
        <w:r w:rsidR="00C26A8A" w:rsidRPr="002308B7">
          <w:rPr>
            <w:rStyle w:val="Hyperlink"/>
            <w:noProof/>
          </w:rPr>
          <w:t>7131 Request Status Inquiry</w:t>
        </w:r>
        <w:r w:rsidR="00C26A8A">
          <w:rPr>
            <w:noProof/>
            <w:webHidden/>
          </w:rPr>
          <w:tab/>
        </w:r>
        <w:r w:rsidR="00C26A8A">
          <w:rPr>
            <w:noProof/>
            <w:webHidden/>
          </w:rPr>
          <w:fldChar w:fldCharType="begin"/>
        </w:r>
        <w:r w:rsidR="00C26A8A">
          <w:rPr>
            <w:noProof/>
            <w:webHidden/>
          </w:rPr>
          <w:instrText xml:space="preserve"> PAGEREF _Toc524336300 \h </w:instrText>
        </w:r>
        <w:r w:rsidR="00C26A8A">
          <w:rPr>
            <w:noProof/>
            <w:webHidden/>
          </w:rPr>
        </w:r>
        <w:r w:rsidR="00C26A8A">
          <w:rPr>
            <w:noProof/>
            <w:webHidden/>
          </w:rPr>
          <w:fldChar w:fldCharType="separate"/>
        </w:r>
        <w:r w:rsidR="00C26A8A">
          <w:rPr>
            <w:noProof/>
            <w:webHidden/>
          </w:rPr>
          <w:t>60</w:t>
        </w:r>
        <w:r w:rsidR="00C26A8A">
          <w:rPr>
            <w:noProof/>
            <w:webHidden/>
          </w:rPr>
          <w:fldChar w:fldCharType="end"/>
        </w:r>
      </w:hyperlink>
    </w:p>
    <w:p w14:paraId="256289E7" w14:textId="0D8708B7" w:rsidR="00C26A8A" w:rsidRDefault="00DF5DEB">
      <w:pPr>
        <w:pStyle w:val="TOC3"/>
        <w:rPr>
          <w:rFonts w:asciiTheme="minorHAnsi" w:eastAsiaTheme="minorEastAsia" w:hAnsiTheme="minorHAnsi" w:cstheme="minorBidi"/>
          <w:noProof/>
          <w:color w:val="auto"/>
          <w:sz w:val="22"/>
          <w:szCs w:val="22"/>
        </w:rPr>
      </w:pPr>
      <w:hyperlink w:anchor="_Toc524336301" w:history="1">
        <w:r w:rsidR="00C26A8A" w:rsidRPr="002308B7">
          <w:rPr>
            <w:rStyle w:val="Hyperlink"/>
            <w:noProof/>
          </w:rPr>
          <w:t>2.3.3.</w:t>
        </w:r>
        <w:r w:rsidR="00C26A8A">
          <w:rPr>
            <w:rFonts w:asciiTheme="minorHAnsi" w:eastAsiaTheme="minorEastAsia" w:hAnsiTheme="minorHAnsi" w:cstheme="minorBidi"/>
            <w:noProof/>
            <w:color w:val="auto"/>
            <w:sz w:val="22"/>
            <w:szCs w:val="22"/>
          </w:rPr>
          <w:tab/>
        </w:r>
        <w:r w:rsidR="00C26A8A" w:rsidRPr="002308B7">
          <w:rPr>
            <w:rStyle w:val="Hyperlink"/>
            <w:noProof/>
          </w:rPr>
          <w:t>View/Edit Selected 7131 Request</w:t>
        </w:r>
        <w:r w:rsidR="00C26A8A">
          <w:rPr>
            <w:noProof/>
            <w:webHidden/>
          </w:rPr>
          <w:tab/>
        </w:r>
        <w:r w:rsidR="00C26A8A">
          <w:rPr>
            <w:noProof/>
            <w:webHidden/>
          </w:rPr>
          <w:fldChar w:fldCharType="begin"/>
        </w:r>
        <w:r w:rsidR="00C26A8A">
          <w:rPr>
            <w:noProof/>
            <w:webHidden/>
          </w:rPr>
          <w:instrText xml:space="preserve"> PAGEREF _Toc524336301 \h </w:instrText>
        </w:r>
        <w:r w:rsidR="00C26A8A">
          <w:rPr>
            <w:noProof/>
            <w:webHidden/>
          </w:rPr>
        </w:r>
        <w:r w:rsidR="00C26A8A">
          <w:rPr>
            <w:noProof/>
            <w:webHidden/>
          </w:rPr>
          <w:fldChar w:fldCharType="separate"/>
        </w:r>
        <w:r w:rsidR="00C26A8A">
          <w:rPr>
            <w:noProof/>
            <w:webHidden/>
          </w:rPr>
          <w:t>62</w:t>
        </w:r>
        <w:r w:rsidR="00C26A8A">
          <w:rPr>
            <w:noProof/>
            <w:webHidden/>
          </w:rPr>
          <w:fldChar w:fldCharType="end"/>
        </w:r>
      </w:hyperlink>
    </w:p>
    <w:p w14:paraId="5051193E" w14:textId="28670ABA" w:rsidR="00C26A8A" w:rsidRDefault="00DF5DEB">
      <w:pPr>
        <w:pStyle w:val="TOC2"/>
        <w:rPr>
          <w:rFonts w:asciiTheme="minorHAnsi" w:eastAsiaTheme="minorEastAsia" w:hAnsiTheme="minorHAnsi" w:cstheme="minorBidi"/>
          <w:b w:val="0"/>
          <w:noProof/>
          <w:color w:val="auto"/>
          <w:sz w:val="22"/>
          <w:szCs w:val="22"/>
        </w:rPr>
      </w:pPr>
      <w:hyperlink w:anchor="_Toc524336302" w:history="1">
        <w:r w:rsidR="00C26A8A" w:rsidRPr="002308B7">
          <w:rPr>
            <w:rStyle w:val="Hyperlink"/>
            <w:noProof/>
          </w:rPr>
          <w:t>2.4.</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Reports (Patient-Specific)</w:t>
        </w:r>
        <w:r w:rsidR="00C26A8A">
          <w:rPr>
            <w:noProof/>
            <w:webHidden/>
          </w:rPr>
          <w:tab/>
        </w:r>
        <w:r w:rsidR="00C26A8A">
          <w:rPr>
            <w:noProof/>
            <w:webHidden/>
          </w:rPr>
          <w:fldChar w:fldCharType="begin"/>
        </w:r>
        <w:r w:rsidR="00C26A8A">
          <w:rPr>
            <w:noProof/>
            <w:webHidden/>
          </w:rPr>
          <w:instrText xml:space="preserve"> PAGEREF _Toc524336302 \h </w:instrText>
        </w:r>
        <w:r w:rsidR="00C26A8A">
          <w:rPr>
            <w:noProof/>
            <w:webHidden/>
          </w:rPr>
        </w:r>
        <w:r w:rsidR="00C26A8A">
          <w:rPr>
            <w:noProof/>
            <w:webHidden/>
          </w:rPr>
          <w:fldChar w:fldCharType="separate"/>
        </w:r>
        <w:r w:rsidR="00C26A8A">
          <w:rPr>
            <w:noProof/>
            <w:webHidden/>
          </w:rPr>
          <w:t>62</w:t>
        </w:r>
        <w:r w:rsidR="00C26A8A">
          <w:rPr>
            <w:noProof/>
            <w:webHidden/>
          </w:rPr>
          <w:fldChar w:fldCharType="end"/>
        </w:r>
      </w:hyperlink>
    </w:p>
    <w:p w14:paraId="52422D73" w14:textId="18B27F70" w:rsidR="00C26A8A" w:rsidRDefault="00DF5DEB">
      <w:pPr>
        <w:pStyle w:val="TOC3"/>
        <w:rPr>
          <w:rFonts w:asciiTheme="minorHAnsi" w:eastAsiaTheme="minorEastAsia" w:hAnsiTheme="minorHAnsi" w:cstheme="minorBidi"/>
          <w:noProof/>
          <w:color w:val="auto"/>
          <w:sz w:val="22"/>
          <w:szCs w:val="22"/>
        </w:rPr>
      </w:pPr>
      <w:hyperlink w:anchor="_Toc524336303" w:history="1">
        <w:r w:rsidR="00C26A8A" w:rsidRPr="002308B7">
          <w:rPr>
            <w:rStyle w:val="Hyperlink"/>
            <w:noProof/>
          </w:rPr>
          <w:t>2.4.1.</w:t>
        </w:r>
        <w:r w:rsidR="00C26A8A">
          <w:rPr>
            <w:rFonts w:asciiTheme="minorHAnsi" w:eastAsiaTheme="minorEastAsia" w:hAnsiTheme="minorHAnsi" w:cstheme="minorBidi"/>
            <w:noProof/>
            <w:color w:val="auto"/>
            <w:sz w:val="22"/>
            <w:szCs w:val="22"/>
          </w:rPr>
          <w:tab/>
        </w:r>
        <w:r w:rsidR="00C26A8A" w:rsidRPr="002308B7">
          <w:rPr>
            <w:rStyle w:val="Hyperlink"/>
            <w:noProof/>
          </w:rPr>
          <w:t>Patient Inquiry</w:t>
        </w:r>
        <w:r w:rsidR="00C26A8A">
          <w:rPr>
            <w:noProof/>
            <w:webHidden/>
          </w:rPr>
          <w:tab/>
        </w:r>
        <w:r w:rsidR="00C26A8A">
          <w:rPr>
            <w:noProof/>
            <w:webHidden/>
          </w:rPr>
          <w:fldChar w:fldCharType="begin"/>
        </w:r>
        <w:r w:rsidR="00C26A8A">
          <w:rPr>
            <w:noProof/>
            <w:webHidden/>
          </w:rPr>
          <w:instrText xml:space="preserve"> PAGEREF _Toc524336303 \h </w:instrText>
        </w:r>
        <w:r w:rsidR="00C26A8A">
          <w:rPr>
            <w:noProof/>
            <w:webHidden/>
          </w:rPr>
        </w:r>
        <w:r w:rsidR="00C26A8A">
          <w:rPr>
            <w:noProof/>
            <w:webHidden/>
          </w:rPr>
          <w:fldChar w:fldCharType="separate"/>
        </w:r>
        <w:r w:rsidR="00C26A8A">
          <w:rPr>
            <w:noProof/>
            <w:webHidden/>
          </w:rPr>
          <w:t>62</w:t>
        </w:r>
        <w:r w:rsidR="00C26A8A">
          <w:rPr>
            <w:noProof/>
            <w:webHidden/>
          </w:rPr>
          <w:fldChar w:fldCharType="end"/>
        </w:r>
      </w:hyperlink>
    </w:p>
    <w:p w14:paraId="4FD66B05" w14:textId="3C4C6432" w:rsidR="00C26A8A" w:rsidRDefault="00DF5DEB">
      <w:pPr>
        <w:pStyle w:val="TOC3"/>
        <w:rPr>
          <w:rFonts w:asciiTheme="minorHAnsi" w:eastAsiaTheme="minorEastAsia" w:hAnsiTheme="minorHAnsi" w:cstheme="minorBidi"/>
          <w:noProof/>
          <w:color w:val="auto"/>
          <w:sz w:val="22"/>
          <w:szCs w:val="22"/>
        </w:rPr>
      </w:pPr>
      <w:hyperlink w:anchor="_Toc524336304" w:history="1">
        <w:r w:rsidR="00C26A8A" w:rsidRPr="002308B7">
          <w:rPr>
            <w:rStyle w:val="Hyperlink"/>
            <w:noProof/>
          </w:rPr>
          <w:t>2.4.2.</w:t>
        </w:r>
        <w:r w:rsidR="00C26A8A">
          <w:rPr>
            <w:rFonts w:asciiTheme="minorHAnsi" w:eastAsiaTheme="minorEastAsia" w:hAnsiTheme="minorHAnsi" w:cstheme="minorBidi"/>
            <w:noProof/>
            <w:color w:val="auto"/>
            <w:sz w:val="22"/>
            <w:szCs w:val="22"/>
          </w:rPr>
          <w:tab/>
        </w:r>
        <w:r w:rsidR="00C26A8A" w:rsidRPr="002308B7">
          <w:rPr>
            <w:rStyle w:val="Hyperlink"/>
            <w:noProof/>
          </w:rPr>
          <w:t>Detailed Inpatient Inquiry</w:t>
        </w:r>
        <w:r w:rsidR="00C26A8A">
          <w:rPr>
            <w:noProof/>
            <w:webHidden/>
          </w:rPr>
          <w:tab/>
        </w:r>
        <w:r w:rsidR="00C26A8A">
          <w:rPr>
            <w:noProof/>
            <w:webHidden/>
          </w:rPr>
          <w:fldChar w:fldCharType="begin"/>
        </w:r>
        <w:r w:rsidR="00C26A8A">
          <w:rPr>
            <w:noProof/>
            <w:webHidden/>
          </w:rPr>
          <w:instrText xml:space="preserve"> PAGEREF _Toc524336304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6FD47B46" w14:textId="4539C023" w:rsidR="00C26A8A" w:rsidRDefault="00DF5DEB">
      <w:pPr>
        <w:pStyle w:val="TOC3"/>
        <w:rPr>
          <w:rFonts w:asciiTheme="minorHAnsi" w:eastAsiaTheme="minorEastAsia" w:hAnsiTheme="minorHAnsi" w:cstheme="minorBidi"/>
          <w:noProof/>
          <w:color w:val="auto"/>
          <w:sz w:val="22"/>
          <w:szCs w:val="22"/>
        </w:rPr>
      </w:pPr>
      <w:hyperlink w:anchor="_Toc524336305" w:history="1">
        <w:r w:rsidR="00C26A8A" w:rsidRPr="002308B7">
          <w:rPr>
            <w:rStyle w:val="Hyperlink"/>
            <w:noProof/>
          </w:rPr>
          <w:t>2.4.3.</w:t>
        </w:r>
        <w:r w:rsidR="00C26A8A">
          <w:rPr>
            <w:rFonts w:asciiTheme="minorHAnsi" w:eastAsiaTheme="minorEastAsia" w:hAnsiTheme="minorHAnsi" w:cstheme="minorBidi"/>
            <w:noProof/>
            <w:color w:val="auto"/>
            <w:sz w:val="22"/>
            <w:szCs w:val="22"/>
          </w:rPr>
          <w:tab/>
        </w:r>
        <w:r w:rsidR="00C26A8A" w:rsidRPr="002308B7">
          <w:rPr>
            <w:rStyle w:val="Hyperlink"/>
            <w:noProof/>
          </w:rPr>
          <w:t>C&amp;P Exam Detail</w:t>
        </w:r>
        <w:r w:rsidR="00C26A8A">
          <w:rPr>
            <w:noProof/>
            <w:webHidden/>
          </w:rPr>
          <w:tab/>
        </w:r>
        <w:r w:rsidR="00C26A8A">
          <w:rPr>
            <w:noProof/>
            <w:webHidden/>
          </w:rPr>
          <w:fldChar w:fldCharType="begin"/>
        </w:r>
        <w:r w:rsidR="00C26A8A">
          <w:rPr>
            <w:noProof/>
            <w:webHidden/>
          </w:rPr>
          <w:instrText xml:space="preserve"> PAGEREF _Toc524336305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458A322D" w14:textId="3143DF66" w:rsidR="00C26A8A" w:rsidRDefault="00DF5DEB">
      <w:pPr>
        <w:pStyle w:val="TOC3"/>
        <w:rPr>
          <w:rFonts w:asciiTheme="minorHAnsi" w:eastAsiaTheme="minorEastAsia" w:hAnsiTheme="minorHAnsi" w:cstheme="minorBidi"/>
          <w:noProof/>
          <w:color w:val="auto"/>
          <w:sz w:val="22"/>
          <w:szCs w:val="22"/>
        </w:rPr>
      </w:pPr>
      <w:hyperlink w:anchor="_Toc524336306" w:history="1">
        <w:r w:rsidR="00C26A8A" w:rsidRPr="002308B7">
          <w:rPr>
            <w:rStyle w:val="Hyperlink"/>
            <w:noProof/>
          </w:rPr>
          <w:t>2.4.4.</w:t>
        </w:r>
        <w:r w:rsidR="00C26A8A">
          <w:rPr>
            <w:rFonts w:asciiTheme="minorHAnsi" w:eastAsiaTheme="minorEastAsia" w:hAnsiTheme="minorHAnsi" w:cstheme="minorBidi"/>
            <w:noProof/>
            <w:color w:val="auto"/>
            <w:sz w:val="22"/>
            <w:szCs w:val="22"/>
          </w:rPr>
          <w:tab/>
        </w:r>
        <w:r w:rsidR="00C26A8A" w:rsidRPr="002308B7">
          <w:rPr>
            <w:rStyle w:val="Hyperlink"/>
            <w:noProof/>
          </w:rPr>
          <w:t>7131 Detail</w:t>
        </w:r>
        <w:r w:rsidR="00C26A8A">
          <w:rPr>
            <w:noProof/>
            <w:webHidden/>
          </w:rPr>
          <w:tab/>
        </w:r>
        <w:r w:rsidR="00C26A8A">
          <w:rPr>
            <w:noProof/>
            <w:webHidden/>
          </w:rPr>
          <w:fldChar w:fldCharType="begin"/>
        </w:r>
        <w:r w:rsidR="00C26A8A">
          <w:rPr>
            <w:noProof/>
            <w:webHidden/>
          </w:rPr>
          <w:instrText xml:space="preserve"> PAGEREF _Toc524336306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61B3CB07" w14:textId="34BA8236" w:rsidR="00C26A8A" w:rsidRDefault="00DF5DEB">
      <w:pPr>
        <w:pStyle w:val="TOC3"/>
        <w:rPr>
          <w:rFonts w:asciiTheme="minorHAnsi" w:eastAsiaTheme="minorEastAsia" w:hAnsiTheme="minorHAnsi" w:cstheme="minorBidi"/>
          <w:noProof/>
          <w:color w:val="auto"/>
          <w:sz w:val="22"/>
          <w:szCs w:val="22"/>
        </w:rPr>
      </w:pPr>
      <w:hyperlink w:anchor="_Toc524336307" w:history="1">
        <w:r w:rsidR="00C26A8A" w:rsidRPr="002308B7">
          <w:rPr>
            <w:rStyle w:val="Hyperlink"/>
            <w:noProof/>
          </w:rPr>
          <w:t>2.4.5.</w:t>
        </w:r>
        <w:r w:rsidR="00C26A8A">
          <w:rPr>
            <w:rFonts w:asciiTheme="minorHAnsi" w:eastAsiaTheme="minorEastAsia" w:hAnsiTheme="minorHAnsi" w:cstheme="minorBidi"/>
            <w:noProof/>
            <w:color w:val="auto"/>
            <w:sz w:val="22"/>
            <w:szCs w:val="22"/>
          </w:rPr>
          <w:tab/>
        </w:r>
        <w:r w:rsidR="00C26A8A" w:rsidRPr="002308B7">
          <w:rPr>
            <w:rStyle w:val="Hyperlink"/>
            <w:noProof/>
          </w:rPr>
          <w:t>Additional Treating Facilities</w:t>
        </w:r>
        <w:r w:rsidR="00C26A8A">
          <w:rPr>
            <w:noProof/>
            <w:webHidden/>
          </w:rPr>
          <w:tab/>
        </w:r>
        <w:r w:rsidR="00C26A8A">
          <w:rPr>
            <w:noProof/>
            <w:webHidden/>
          </w:rPr>
          <w:fldChar w:fldCharType="begin"/>
        </w:r>
        <w:r w:rsidR="00C26A8A">
          <w:rPr>
            <w:noProof/>
            <w:webHidden/>
          </w:rPr>
          <w:instrText xml:space="preserve"> PAGEREF _Toc524336307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4980ADD9" w14:textId="2C6DF8D6" w:rsidR="00C26A8A" w:rsidRDefault="00DF5DEB">
      <w:pPr>
        <w:pStyle w:val="TOC3"/>
        <w:rPr>
          <w:rFonts w:asciiTheme="minorHAnsi" w:eastAsiaTheme="minorEastAsia" w:hAnsiTheme="minorHAnsi" w:cstheme="minorBidi"/>
          <w:noProof/>
          <w:color w:val="auto"/>
          <w:sz w:val="22"/>
          <w:szCs w:val="22"/>
        </w:rPr>
      </w:pPr>
      <w:hyperlink w:anchor="_Toc524336308" w:history="1">
        <w:r w:rsidR="00C26A8A" w:rsidRPr="002308B7">
          <w:rPr>
            <w:rStyle w:val="Hyperlink"/>
            <w:noProof/>
          </w:rPr>
          <w:t>2.4.6.</w:t>
        </w:r>
        <w:r w:rsidR="00C26A8A">
          <w:rPr>
            <w:rFonts w:asciiTheme="minorHAnsi" w:eastAsiaTheme="minorEastAsia" w:hAnsiTheme="minorHAnsi" w:cstheme="minorBidi"/>
            <w:noProof/>
            <w:color w:val="auto"/>
            <w:sz w:val="22"/>
            <w:szCs w:val="22"/>
          </w:rPr>
          <w:tab/>
        </w:r>
        <w:r w:rsidR="00C26A8A" w:rsidRPr="002308B7">
          <w:rPr>
            <w:rStyle w:val="Hyperlink"/>
            <w:noProof/>
          </w:rPr>
          <w:t>View Registration Data</w:t>
        </w:r>
        <w:r w:rsidR="00C26A8A">
          <w:rPr>
            <w:noProof/>
            <w:webHidden/>
          </w:rPr>
          <w:tab/>
        </w:r>
        <w:r w:rsidR="00C26A8A">
          <w:rPr>
            <w:noProof/>
            <w:webHidden/>
          </w:rPr>
          <w:fldChar w:fldCharType="begin"/>
        </w:r>
        <w:r w:rsidR="00C26A8A">
          <w:rPr>
            <w:noProof/>
            <w:webHidden/>
          </w:rPr>
          <w:instrText xml:space="preserve"> PAGEREF _Toc524336308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689A43A8" w14:textId="1ED91DA6" w:rsidR="00C26A8A" w:rsidRDefault="00DF5DEB">
      <w:pPr>
        <w:pStyle w:val="TOC3"/>
        <w:rPr>
          <w:rFonts w:asciiTheme="minorHAnsi" w:eastAsiaTheme="minorEastAsia" w:hAnsiTheme="minorHAnsi" w:cstheme="minorBidi"/>
          <w:noProof/>
          <w:color w:val="auto"/>
          <w:sz w:val="22"/>
          <w:szCs w:val="22"/>
        </w:rPr>
      </w:pPr>
      <w:hyperlink w:anchor="_Toc524336309" w:history="1">
        <w:r w:rsidR="00C26A8A" w:rsidRPr="002308B7">
          <w:rPr>
            <w:rStyle w:val="Hyperlink"/>
            <w:noProof/>
          </w:rPr>
          <w:t>2.4.7.</w:t>
        </w:r>
        <w:r w:rsidR="00C26A8A">
          <w:rPr>
            <w:rFonts w:asciiTheme="minorHAnsi" w:eastAsiaTheme="minorEastAsia" w:hAnsiTheme="minorHAnsi" w:cstheme="minorBidi"/>
            <w:noProof/>
            <w:color w:val="auto"/>
            <w:sz w:val="22"/>
            <w:szCs w:val="22"/>
          </w:rPr>
          <w:tab/>
        </w:r>
        <w:r w:rsidR="00C26A8A" w:rsidRPr="002308B7">
          <w:rPr>
            <w:rStyle w:val="Hyperlink"/>
            <w:noProof/>
          </w:rPr>
          <w:t>Patient Profile Medical Administration Service (MAS) (Full)</w:t>
        </w:r>
        <w:r w:rsidR="00C26A8A">
          <w:rPr>
            <w:noProof/>
            <w:webHidden/>
          </w:rPr>
          <w:tab/>
        </w:r>
        <w:r w:rsidR="00C26A8A">
          <w:rPr>
            <w:noProof/>
            <w:webHidden/>
          </w:rPr>
          <w:fldChar w:fldCharType="begin"/>
        </w:r>
        <w:r w:rsidR="00C26A8A">
          <w:rPr>
            <w:noProof/>
            <w:webHidden/>
          </w:rPr>
          <w:instrText xml:space="preserve"> PAGEREF _Toc524336309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01227E78" w14:textId="22924AB6" w:rsidR="00C26A8A" w:rsidRDefault="00DF5DEB">
      <w:pPr>
        <w:pStyle w:val="TOC3"/>
        <w:rPr>
          <w:rFonts w:asciiTheme="minorHAnsi" w:eastAsiaTheme="minorEastAsia" w:hAnsiTheme="minorHAnsi" w:cstheme="minorBidi"/>
          <w:noProof/>
          <w:color w:val="auto"/>
          <w:sz w:val="22"/>
          <w:szCs w:val="22"/>
        </w:rPr>
      </w:pPr>
      <w:hyperlink w:anchor="_Toc524336310" w:history="1">
        <w:r w:rsidR="00C26A8A" w:rsidRPr="002308B7">
          <w:rPr>
            <w:rStyle w:val="Hyperlink"/>
            <w:noProof/>
          </w:rPr>
          <w:t>2.4.8.</w:t>
        </w:r>
        <w:r w:rsidR="00C26A8A">
          <w:rPr>
            <w:rFonts w:asciiTheme="minorHAnsi" w:eastAsiaTheme="minorEastAsia" w:hAnsiTheme="minorHAnsi" w:cstheme="minorBidi"/>
            <w:noProof/>
            <w:color w:val="auto"/>
            <w:sz w:val="22"/>
            <w:szCs w:val="22"/>
          </w:rPr>
          <w:tab/>
        </w:r>
        <w:r w:rsidR="00C26A8A" w:rsidRPr="002308B7">
          <w:rPr>
            <w:rStyle w:val="Hyperlink"/>
            <w:noProof/>
          </w:rPr>
          <w:t>Surgery Report</w:t>
        </w:r>
        <w:r w:rsidR="00C26A8A">
          <w:rPr>
            <w:noProof/>
            <w:webHidden/>
          </w:rPr>
          <w:tab/>
        </w:r>
        <w:r w:rsidR="00C26A8A">
          <w:rPr>
            <w:noProof/>
            <w:webHidden/>
          </w:rPr>
          <w:fldChar w:fldCharType="begin"/>
        </w:r>
        <w:r w:rsidR="00C26A8A">
          <w:rPr>
            <w:noProof/>
            <w:webHidden/>
          </w:rPr>
          <w:instrText xml:space="preserve"> PAGEREF _Toc524336310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235A6D6E" w14:textId="3C57EB27" w:rsidR="00C26A8A" w:rsidRDefault="00DF5DEB">
      <w:pPr>
        <w:pStyle w:val="TOC3"/>
        <w:rPr>
          <w:rFonts w:asciiTheme="minorHAnsi" w:eastAsiaTheme="minorEastAsia" w:hAnsiTheme="minorHAnsi" w:cstheme="minorBidi"/>
          <w:noProof/>
          <w:color w:val="auto"/>
          <w:sz w:val="22"/>
          <w:szCs w:val="22"/>
        </w:rPr>
      </w:pPr>
      <w:hyperlink w:anchor="_Toc524336311" w:history="1">
        <w:r w:rsidR="00C26A8A" w:rsidRPr="002308B7">
          <w:rPr>
            <w:rStyle w:val="Hyperlink"/>
            <w:noProof/>
          </w:rPr>
          <w:t>2.4.9.</w:t>
        </w:r>
        <w:r w:rsidR="00C26A8A">
          <w:rPr>
            <w:rFonts w:asciiTheme="minorHAnsi" w:eastAsiaTheme="minorEastAsia" w:hAnsiTheme="minorHAnsi" w:cstheme="minorBidi"/>
            <w:noProof/>
            <w:color w:val="auto"/>
            <w:sz w:val="22"/>
            <w:szCs w:val="22"/>
          </w:rPr>
          <w:tab/>
        </w:r>
        <w:r w:rsidR="00C26A8A" w:rsidRPr="002308B7">
          <w:rPr>
            <w:rStyle w:val="Hyperlink"/>
            <w:noProof/>
          </w:rPr>
          <w:t>Other Patient-Specific Reports</w:t>
        </w:r>
        <w:r w:rsidR="00C26A8A">
          <w:rPr>
            <w:noProof/>
            <w:webHidden/>
          </w:rPr>
          <w:tab/>
        </w:r>
        <w:r w:rsidR="00C26A8A">
          <w:rPr>
            <w:noProof/>
            <w:webHidden/>
          </w:rPr>
          <w:fldChar w:fldCharType="begin"/>
        </w:r>
        <w:r w:rsidR="00C26A8A">
          <w:rPr>
            <w:noProof/>
            <w:webHidden/>
          </w:rPr>
          <w:instrText xml:space="preserve"> PAGEREF _Toc524336311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5F24D267" w14:textId="16B5CA3E" w:rsidR="00C26A8A" w:rsidRDefault="00DF5DEB">
      <w:pPr>
        <w:pStyle w:val="TOC3"/>
        <w:rPr>
          <w:rFonts w:asciiTheme="minorHAnsi" w:eastAsiaTheme="minorEastAsia" w:hAnsiTheme="minorHAnsi" w:cstheme="minorBidi"/>
          <w:noProof/>
          <w:color w:val="auto"/>
          <w:sz w:val="22"/>
          <w:szCs w:val="22"/>
        </w:rPr>
      </w:pPr>
      <w:hyperlink w:anchor="_Toc524336312" w:history="1">
        <w:r w:rsidR="00C26A8A" w:rsidRPr="002308B7">
          <w:rPr>
            <w:rStyle w:val="Hyperlink"/>
            <w:noProof/>
          </w:rPr>
          <w:t>2.4.10.</w:t>
        </w:r>
        <w:r w:rsidR="00C26A8A">
          <w:rPr>
            <w:rFonts w:asciiTheme="minorHAnsi" w:eastAsiaTheme="minorEastAsia" w:hAnsiTheme="minorHAnsi" w:cstheme="minorBidi"/>
            <w:noProof/>
            <w:color w:val="auto"/>
            <w:sz w:val="22"/>
            <w:szCs w:val="22"/>
          </w:rPr>
          <w:tab/>
        </w:r>
        <w:r w:rsidR="00C26A8A" w:rsidRPr="002308B7">
          <w:rPr>
            <w:rStyle w:val="Hyperlink"/>
            <w:noProof/>
          </w:rPr>
          <w:t>Reprint a 21-Day Certificate</w:t>
        </w:r>
        <w:r w:rsidR="00C26A8A">
          <w:rPr>
            <w:noProof/>
            <w:webHidden/>
          </w:rPr>
          <w:tab/>
        </w:r>
        <w:r w:rsidR="00C26A8A">
          <w:rPr>
            <w:noProof/>
            <w:webHidden/>
          </w:rPr>
          <w:fldChar w:fldCharType="begin"/>
        </w:r>
        <w:r w:rsidR="00C26A8A">
          <w:rPr>
            <w:noProof/>
            <w:webHidden/>
          </w:rPr>
          <w:instrText xml:space="preserve"> PAGEREF _Toc524336312 \h </w:instrText>
        </w:r>
        <w:r w:rsidR="00C26A8A">
          <w:rPr>
            <w:noProof/>
            <w:webHidden/>
          </w:rPr>
        </w:r>
        <w:r w:rsidR="00C26A8A">
          <w:rPr>
            <w:noProof/>
            <w:webHidden/>
          </w:rPr>
          <w:fldChar w:fldCharType="separate"/>
        </w:r>
        <w:r w:rsidR="00C26A8A">
          <w:rPr>
            <w:noProof/>
            <w:webHidden/>
          </w:rPr>
          <w:t>63</w:t>
        </w:r>
        <w:r w:rsidR="00C26A8A">
          <w:rPr>
            <w:noProof/>
            <w:webHidden/>
          </w:rPr>
          <w:fldChar w:fldCharType="end"/>
        </w:r>
      </w:hyperlink>
    </w:p>
    <w:p w14:paraId="22A89CAA" w14:textId="4229A87A" w:rsidR="00C26A8A" w:rsidRDefault="00DF5DEB">
      <w:pPr>
        <w:pStyle w:val="TOC3"/>
        <w:rPr>
          <w:rFonts w:asciiTheme="minorHAnsi" w:eastAsiaTheme="minorEastAsia" w:hAnsiTheme="minorHAnsi" w:cstheme="minorBidi"/>
          <w:noProof/>
          <w:color w:val="auto"/>
          <w:sz w:val="22"/>
          <w:szCs w:val="22"/>
        </w:rPr>
      </w:pPr>
      <w:hyperlink w:anchor="_Toc524336313" w:history="1">
        <w:r w:rsidR="00C26A8A" w:rsidRPr="002308B7">
          <w:rPr>
            <w:rStyle w:val="Hyperlink"/>
            <w:noProof/>
          </w:rPr>
          <w:t>2.4.11.</w:t>
        </w:r>
        <w:r w:rsidR="00C26A8A">
          <w:rPr>
            <w:rFonts w:asciiTheme="minorHAnsi" w:eastAsiaTheme="minorEastAsia" w:hAnsiTheme="minorHAnsi" w:cstheme="minorBidi"/>
            <w:noProof/>
            <w:color w:val="auto"/>
            <w:sz w:val="22"/>
            <w:szCs w:val="22"/>
          </w:rPr>
          <w:tab/>
        </w:r>
        <w:r w:rsidR="00C26A8A" w:rsidRPr="002308B7">
          <w:rPr>
            <w:rStyle w:val="Hyperlink"/>
            <w:noProof/>
          </w:rPr>
          <w:t>Reprint a Notice of Discharge</w:t>
        </w:r>
        <w:r w:rsidR="00C26A8A">
          <w:rPr>
            <w:noProof/>
            <w:webHidden/>
          </w:rPr>
          <w:tab/>
        </w:r>
        <w:r w:rsidR="00C26A8A">
          <w:rPr>
            <w:noProof/>
            <w:webHidden/>
          </w:rPr>
          <w:fldChar w:fldCharType="begin"/>
        </w:r>
        <w:r w:rsidR="00C26A8A">
          <w:rPr>
            <w:noProof/>
            <w:webHidden/>
          </w:rPr>
          <w:instrText xml:space="preserve"> PAGEREF _Toc524336313 \h </w:instrText>
        </w:r>
        <w:r w:rsidR="00C26A8A">
          <w:rPr>
            <w:noProof/>
            <w:webHidden/>
          </w:rPr>
        </w:r>
        <w:r w:rsidR="00C26A8A">
          <w:rPr>
            <w:noProof/>
            <w:webHidden/>
          </w:rPr>
          <w:fldChar w:fldCharType="separate"/>
        </w:r>
        <w:r w:rsidR="00C26A8A">
          <w:rPr>
            <w:noProof/>
            <w:webHidden/>
          </w:rPr>
          <w:t>64</w:t>
        </w:r>
        <w:r w:rsidR="00C26A8A">
          <w:rPr>
            <w:noProof/>
            <w:webHidden/>
          </w:rPr>
          <w:fldChar w:fldCharType="end"/>
        </w:r>
      </w:hyperlink>
    </w:p>
    <w:p w14:paraId="398EDC75" w14:textId="4BE7763D" w:rsidR="00C26A8A" w:rsidRDefault="00DF5DEB">
      <w:pPr>
        <w:pStyle w:val="TOC2"/>
        <w:rPr>
          <w:rFonts w:asciiTheme="minorHAnsi" w:eastAsiaTheme="minorEastAsia" w:hAnsiTheme="minorHAnsi" w:cstheme="minorBidi"/>
          <w:b w:val="0"/>
          <w:noProof/>
          <w:color w:val="auto"/>
          <w:sz w:val="22"/>
          <w:szCs w:val="22"/>
        </w:rPr>
      </w:pPr>
      <w:hyperlink w:anchor="_Toc524336314" w:history="1">
        <w:r w:rsidR="00C26A8A" w:rsidRPr="002308B7">
          <w:rPr>
            <w:rStyle w:val="Hyperlink"/>
            <w:noProof/>
          </w:rPr>
          <w:t>2.5.</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Reports (Non-Patient-Specific)</w:t>
        </w:r>
        <w:r w:rsidR="00C26A8A">
          <w:rPr>
            <w:noProof/>
            <w:webHidden/>
          </w:rPr>
          <w:tab/>
        </w:r>
        <w:r w:rsidR="00C26A8A">
          <w:rPr>
            <w:noProof/>
            <w:webHidden/>
          </w:rPr>
          <w:fldChar w:fldCharType="begin"/>
        </w:r>
        <w:r w:rsidR="00C26A8A">
          <w:rPr>
            <w:noProof/>
            <w:webHidden/>
          </w:rPr>
          <w:instrText xml:space="preserve"> PAGEREF _Toc524336314 \h </w:instrText>
        </w:r>
        <w:r w:rsidR="00C26A8A">
          <w:rPr>
            <w:noProof/>
            <w:webHidden/>
          </w:rPr>
        </w:r>
        <w:r w:rsidR="00C26A8A">
          <w:rPr>
            <w:noProof/>
            <w:webHidden/>
          </w:rPr>
          <w:fldChar w:fldCharType="separate"/>
        </w:r>
        <w:r w:rsidR="00C26A8A">
          <w:rPr>
            <w:noProof/>
            <w:webHidden/>
          </w:rPr>
          <w:t>64</w:t>
        </w:r>
        <w:r w:rsidR="00C26A8A">
          <w:rPr>
            <w:noProof/>
            <w:webHidden/>
          </w:rPr>
          <w:fldChar w:fldCharType="end"/>
        </w:r>
      </w:hyperlink>
    </w:p>
    <w:p w14:paraId="38AC3EE9" w14:textId="480E1054" w:rsidR="00C26A8A" w:rsidRDefault="00DF5DEB">
      <w:pPr>
        <w:pStyle w:val="TOC3"/>
        <w:rPr>
          <w:rFonts w:asciiTheme="minorHAnsi" w:eastAsiaTheme="minorEastAsia" w:hAnsiTheme="minorHAnsi" w:cstheme="minorBidi"/>
          <w:noProof/>
          <w:color w:val="auto"/>
          <w:sz w:val="22"/>
          <w:szCs w:val="22"/>
        </w:rPr>
      </w:pPr>
      <w:hyperlink w:anchor="_Toc524336315" w:history="1">
        <w:r w:rsidR="00C26A8A" w:rsidRPr="002308B7">
          <w:rPr>
            <w:rStyle w:val="Hyperlink"/>
            <w:noProof/>
          </w:rPr>
          <w:t>2.5.1.</w:t>
        </w:r>
        <w:r w:rsidR="00C26A8A">
          <w:rPr>
            <w:rFonts w:asciiTheme="minorHAnsi" w:eastAsiaTheme="minorEastAsia" w:hAnsiTheme="minorHAnsi" w:cstheme="minorBidi"/>
            <w:noProof/>
            <w:color w:val="auto"/>
            <w:sz w:val="22"/>
            <w:szCs w:val="22"/>
          </w:rPr>
          <w:tab/>
        </w:r>
        <w:r w:rsidR="00C26A8A" w:rsidRPr="002308B7">
          <w:rPr>
            <w:rStyle w:val="Hyperlink"/>
            <w:noProof/>
          </w:rPr>
          <w:t>C&amp;P Exams Reports</w:t>
        </w:r>
        <w:r w:rsidR="00C26A8A">
          <w:rPr>
            <w:noProof/>
            <w:webHidden/>
          </w:rPr>
          <w:tab/>
        </w:r>
        <w:r w:rsidR="00C26A8A">
          <w:rPr>
            <w:noProof/>
            <w:webHidden/>
          </w:rPr>
          <w:fldChar w:fldCharType="begin"/>
        </w:r>
        <w:r w:rsidR="00C26A8A">
          <w:rPr>
            <w:noProof/>
            <w:webHidden/>
          </w:rPr>
          <w:instrText xml:space="preserve"> PAGEREF _Toc524336315 \h </w:instrText>
        </w:r>
        <w:r w:rsidR="00C26A8A">
          <w:rPr>
            <w:noProof/>
            <w:webHidden/>
          </w:rPr>
        </w:r>
        <w:r w:rsidR="00C26A8A">
          <w:rPr>
            <w:noProof/>
            <w:webHidden/>
          </w:rPr>
          <w:fldChar w:fldCharType="separate"/>
        </w:r>
        <w:r w:rsidR="00C26A8A">
          <w:rPr>
            <w:noProof/>
            <w:webHidden/>
          </w:rPr>
          <w:t>64</w:t>
        </w:r>
        <w:r w:rsidR="00C26A8A">
          <w:rPr>
            <w:noProof/>
            <w:webHidden/>
          </w:rPr>
          <w:fldChar w:fldCharType="end"/>
        </w:r>
      </w:hyperlink>
    </w:p>
    <w:p w14:paraId="42F63248" w14:textId="196E690A" w:rsidR="00C26A8A" w:rsidRDefault="00DF5DEB">
      <w:pPr>
        <w:pStyle w:val="TOC3"/>
        <w:rPr>
          <w:rFonts w:asciiTheme="minorHAnsi" w:eastAsiaTheme="minorEastAsia" w:hAnsiTheme="minorHAnsi" w:cstheme="minorBidi"/>
          <w:noProof/>
          <w:color w:val="auto"/>
          <w:sz w:val="22"/>
          <w:szCs w:val="22"/>
        </w:rPr>
      </w:pPr>
      <w:hyperlink w:anchor="_Toc524336316" w:history="1">
        <w:r w:rsidR="00C26A8A" w:rsidRPr="002308B7">
          <w:rPr>
            <w:rStyle w:val="Hyperlink"/>
            <w:noProof/>
          </w:rPr>
          <w:t>2.5.2.</w:t>
        </w:r>
        <w:r w:rsidR="00C26A8A">
          <w:rPr>
            <w:rFonts w:asciiTheme="minorHAnsi" w:eastAsiaTheme="minorEastAsia" w:hAnsiTheme="minorHAnsi" w:cstheme="minorBidi"/>
            <w:noProof/>
            <w:color w:val="auto"/>
            <w:sz w:val="22"/>
            <w:szCs w:val="22"/>
          </w:rPr>
          <w:tab/>
        </w:r>
        <w:r w:rsidR="00C26A8A" w:rsidRPr="002308B7">
          <w:rPr>
            <w:rStyle w:val="Hyperlink"/>
            <w:noProof/>
          </w:rPr>
          <w:t>Request for Information Reports</w:t>
        </w:r>
        <w:r w:rsidR="00C26A8A">
          <w:rPr>
            <w:noProof/>
            <w:webHidden/>
          </w:rPr>
          <w:tab/>
        </w:r>
        <w:r w:rsidR="00C26A8A">
          <w:rPr>
            <w:noProof/>
            <w:webHidden/>
          </w:rPr>
          <w:fldChar w:fldCharType="begin"/>
        </w:r>
        <w:r w:rsidR="00C26A8A">
          <w:rPr>
            <w:noProof/>
            <w:webHidden/>
          </w:rPr>
          <w:instrText xml:space="preserve"> PAGEREF _Toc524336316 \h </w:instrText>
        </w:r>
        <w:r w:rsidR="00C26A8A">
          <w:rPr>
            <w:noProof/>
            <w:webHidden/>
          </w:rPr>
        </w:r>
        <w:r w:rsidR="00C26A8A">
          <w:rPr>
            <w:noProof/>
            <w:webHidden/>
          </w:rPr>
          <w:fldChar w:fldCharType="separate"/>
        </w:r>
        <w:r w:rsidR="00C26A8A">
          <w:rPr>
            <w:noProof/>
            <w:webHidden/>
          </w:rPr>
          <w:t>76</w:t>
        </w:r>
        <w:r w:rsidR="00C26A8A">
          <w:rPr>
            <w:noProof/>
            <w:webHidden/>
          </w:rPr>
          <w:fldChar w:fldCharType="end"/>
        </w:r>
      </w:hyperlink>
    </w:p>
    <w:p w14:paraId="79F3D27D" w14:textId="75F10867" w:rsidR="00C26A8A" w:rsidRDefault="00DF5DEB">
      <w:pPr>
        <w:pStyle w:val="TOC3"/>
        <w:rPr>
          <w:rFonts w:asciiTheme="minorHAnsi" w:eastAsiaTheme="minorEastAsia" w:hAnsiTheme="minorHAnsi" w:cstheme="minorBidi"/>
          <w:noProof/>
          <w:color w:val="auto"/>
          <w:sz w:val="22"/>
          <w:szCs w:val="22"/>
        </w:rPr>
      </w:pPr>
      <w:hyperlink w:anchor="_Toc524336317" w:history="1">
        <w:r w:rsidR="00C26A8A" w:rsidRPr="002308B7">
          <w:rPr>
            <w:rStyle w:val="Hyperlink"/>
            <w:noProof/>
          </w:rPr>
          <w:t>2.5.3.</w:t>
        </w:r>
        <w:r w:rsidR="00C26A8A">
          <w:rPr>
            <w:rFonts w:asciiTheme="minorHAnsi" w:eastAsiaTheme="minorEastAsia" w:hAnsiTheme="minorHAnsi" w:cstheme="minorBidi"/>
            <w:noProof/>
            <w:color w:val="auto"/>
            <w:sz w:val="22"/>
            <w:szCs w:val="22"/>
          </w:rPr>
          <w:tab/>
        </w:r>
        <w:r w:rsidR="00C26A8A" w:rsidRPr="002308B7">
          <w:rPr>
            <w:rStyle w:val="Hyperlink"/>
            <w:noProof/>
          </w:rPr>
          <w:t>VHA Reports</w:t>
        </w:r>
        <w:r w:rsidR="00C26A8A">
          <w:rPr>
            <w:noProof/>
            <w:webHidden/>
          </w:rPr>
          <w:tab/>
        </w:r>
        <w:r w:rsidR="00C26A8A">
          <w:rPr>
            <w:noProof/>
            <w:webHidden/>
          </w:rPr>
          <w:fldChar w:fldCharType="begin"/>
        </w:r>
        <w:r w:rsidR="00C26A8A">
          <w:rPr>
            <w:noProof/>
            <w:webHidden/>
          </w:rPr>
          <w:instrText xml:space="preserve"> PAGEREF _Toc524336317 \h </w:instrText>
        </w:r>
        <w:r w:rsidR="00C26A8A">
          <w:rPr>
            <w:noProof/>
            <w:webHidden/>
          </w:rPr>
        </w:r>
        <w:r w:rsidR="00C26A8A">
          <w:rPr>
            <w:noProof/>
            <w:webHidden/>
          </w:rPr>
          <w:fldChar w:fldCharType="separate"/>
        </w:r>
        <w:r w:rsidR="00C26A8A">
          <w:rPr>
            <w:noProof/>
            <w:webHidden/>
          </w:rPr>
          <w:t>77</w:t>
        </w:r>
        <w:r w:rsidR="00C26A8A">
          <w:rPr>
            <w:noProof/>
            <w:webHidden/>
          </w:rPr>
          <w:fldChar w:fldCharType="end"/>
        </w:r>
      </w:hyperlink>
    </w:p>
    <w:p w14:paraId="19DEF98D" w14:textId="14FFF61C" w:rsidR="00C26A8A" w:rsidRDefault="00DF5DEB">
      <w:pPr>
        <w:pStyle w:val="TOC3"/>
        <w:rPr>
          <w:rFonts w:asciiTheme="minorHAnsi" w:eastAsiaTheme="minorEastAsia" w:hAnsiTheme="minorHAnsi" w:cstheme="minorBidi"/>
          <w:noProof/>
          <w:color w:val="auto"/>
          <w:sz w:val="22"/>
          <w:szCs w:val="22"/>
        </w:rPr>
      </w:pPr>
      <w:hyperlink w:anchor="_Toc524336318" w:history="1">
        <w:r w:rsidR="00C26A8A" w:rsidRPr="002308B7">
          <w:rPr>
            <w:rStyle w:val="Hyperlink"/>
            <w:noProof/>
          </w:rPr>
          <w:t>2.5.4.</w:t>
        </w:r>
        <w:r w:rsidR="00C26A8A">
          <w:rPr>
            <w:rFonts w:asciiTheme="minorHAnsi" w:eastAsiaTheme="minorEastAsia" w:hAnsiTheme="minorHAnsi" w:cstheme="minorBidi"/>
            <w:noProof/>
            <w:color w:val="auto"/>
            <w:sz w:val="22"/>
            <w:szCs w:val="22"/>
          </w:rPr>
          <w:tab/>
        </w:r>
        <w:r w:rsidR="00C26A8A" w:rsidRPr="002308B7">
          <w:rPr>
            <w:rStyle w:val="Hyperlink"/>
            <w:noProof/>
          </w:rPr>
          <w:t>VR&amp;E Reports</w:t>
        </w:r>
        <w:r w:rsidR="00C26A8A">
          <w:rPr>
            <w:noProof/>
            <w:webHidden/>
          </w:rPr>
          <w:tab/>
        </w:r>
        <w:r w:rsidR="00C26A8A">
          <w:rPr>
            <w:noProof/>
            <w:webHidden/>
          </w:rPr>
          <w:fldChar w:fldCharType="begin"/>
        </w:r>
        <w:r w:rsidR="00C26A8A">
          <w:rPr>
            <w:noProof/>
            <w:webHidden/>
          </w:rPr>
          <w:instrText xml:space="preserve"> PAGEREF _Toc524336318 \h </w:instrText>
        </w:r>
        <w:r w:rsidR="00C26A8A">
          <w:rPr>
            <w:noProof/>
            <w:webHidden/>
          </w:rPr>
        </w:r>
        <w:r w:rsidR="00C26A8A">
          <w:rPr>
            <w:noProof/>
            <w:webHidden/>
          </w:rPr>
          <w:fldChar w:fldCharType="separate"/>
        </w:r>
        <w:r w:rsidR="00C26A8A">
          <w:rPr>
            <w:noProof/>
            <w:webHidden/>
          </w:rPr>
          <w:t>78</w:t>
        </w:r>
        <w:r w:rsidR="00C26A8A">
          <w:rPr>
            <w:noProof/>
            <w:webHidden/>
          </w:rPr>
          <w:fldChar w:fldCharType="end"/>
        </w:r>
      </w:hyperlink>
    </w:p>
    <w:p w14:paraId="1A185EAE" w14:textId="40CA68AD" w:rsidR="00C26A8A" w:rsidRDefault="00DF5DEB">
      <w:pPr>
        <w:pStyle w:val="TOC3"/>
        <w:rPr>
          <w:rFonts w:asciiTheme="minorHAnsi" w:eastAsiaTheme="minorEastAsia" w:hAnsiTheme="minorHAnsi" w:cstheme="minorBidi"/>
          <w:noProof/>
          <w:color w:val="auto"/>
          <w:sz w:val="22"/>
          <w:szCs w:val="22"/>
        </w:rPr>
      </w:pPr>
      <w:hyperlink w:anchor="_Toc524336319" w:history="1">
        <w:r w:rsidR="00C26A8A" w:rsidRPr="002308B7">
          <w:rPr>
            <w:rStyle w:val="Hyperlink"/>
            <w:noProof/>
          </w:rPr>
          <w:t>2.5.5.</w:t>
        </w:r>
        <w:r w:rsidR="00C26A8A">
          <w:rPr>
            <w:rFonts w:asciiTheme="minorHAnsi" w:eastAsiaTheme="minorEastAsia" w:hAnsiTheme="minorHAnsi" w:cstheme="minorBidi"/>
            <w:noProof/>
            <w:color w:val="auto"/>
            <w:sz w:val="22"/>
            <w:szCs w:val="22"/>
          </w:rPr>
          <w:tab/>
        </w:r>
        <w:r w:rsidR="00C26A8A" w:rsidRPr="002308B7">
          <w:rPr>
            <w:rStyle w:val="Hyperlink"/>
            <w:noProof/>
          </w:rPr>
          <w:t>Other Reports</w:t>
        </w:r>
        <w:r w:rsidR="00C26A8A">
          <w:rPr>
            <w:noProof/>
            <w:webHidden/>
          </w:rPr>
          <w:tab/>
        </w:r>
        <w:r w:rsidR="00C26A8A">
          <w:rPr>
            <w:noProof/>
            <w:webHidden/>
          </w:rPr>
          <w:fldChar w:fldCharType="begin"/>
        </w:r>
        <w:r w:rsidR="00C26A8A">
          <w:rPr>
            <w:noProof/>
            <w:webHidden/>
          </w:rPr>
          <w:instrText xml:space="preserve"> PAGEREF _Toc524336319 \h </w:instrText>
        </w:r>
        <w:r w:rsidR="00C26A8A">
          <w:rPr>
            <w:noProof/>
            <w:webHidden/>
          </w:rPr>
        </w:r>
        <w:r w:rsidR="00C26A8A">
          <w:rPr>
            <w:noProof/>
            <w:webHidden/>
          </w:rPr>
          <w:fldChar w:fldCharType="separate"/>
        </w:r>
        <w:r w:rsidR="00C26A8A">
          <w:rPr>
            <w:noProof/>
            <w:webHidden/>
          </w:rPr>
          <w:t>82</w:t>
        </w:r>
        <w:r w:rsidR="00C26A8A">
          <w:rPr>
            <w:noProof/>
            <w:webHidden/>
          </w:rPr>
          <w:fldChar w:fldCharType="end"/>
        </w:r>
      </w:hyperlink>
    </w:p>
    <w:p w14:paraId="33F5057D" w14:textId="421A9023" w:rsidR="00C26A8A" w:rsidRDefault="00DF5DEB">
      <w:pPr>
        <w:pStyle w:val="TOC2"/>
        <w:rPr>
          <w:rFonts w:asciiTheme="minorHAnsi" w:eastAsiaTheme="minorEastAsia" w:hAnsiTheme="minorHAnsi" w:cstheme="minorBidi"/>
          <w:b w:val="0"/>
          <w:noProof/>
          <w:color w:val="auto"/>
          <w:sz w:val="22"/>
          <w:szCs w:val="22"/>
        </w:rPr>
      </w:pPr>
      <w:hyperlink w:anchor="_Toc524336320" w:history="1">
        <w:r w:rsidR="00C26A8A" w:rsidRPr="002308B7">
          <w:rPr>
            <w:rStyle w:val="Hyperlink"/>
            <w:noProof/>
          </w:rPr>
          <w:t>2.6.</w:t>
        </w:r>
        <w:r w:rsidR="00C26A8A">
          <w:rPr>
            <w:rFonts w:asciiTheme="minorHAnsi" w:eastAsiaTheme="minorEastAsia" w:hAnsiTheme="minorHAnsi" w:cstheme="minorBidi"/>
            <w:b w:val="0"/>
            <w:noProof/>
            <w:color w:val="auto"/>
            <w:sz w:val="22"/>
            <w:szCs w:val="22"/>
          </w:rPr>
          <w:tab/>
        </w:r>
        <w:r w:rsidR="00C26A8A" w:rsidRPr="002308B7">
          <w:rPr>
            <w:rStyle w:val="Hyperlink"/>
            <w:noProof/>
          </w:rPr>
          <w:t>Admin Tab</w:t>
        </w:r>
        <w:r w:rsidR="00C26A8A">
          <w:rPr>
            <w:noProof/>
            <w:webHidden/>
          </w:rPr>
          <w:tab/>
        </w:r>
        <w:r w:rsidR="00C26A8A">
          <w:rPr>
            <w:noProof/>
            <w:webHidden/>
          </w:rPr>
          <w:fldChar w:fldCharType="begin"/>
        </w:r>
        <w:r w:rsidR="00C26A8A">
          <w:rPr>
            <w:noProof/>
            <w:webHidden/>
          </w:rPr>
          <w:instrText xml:space="preserve"> PAGEREF _Toc524336320 \h </w:instrText>
        </w:r>
        <w:r w:rsidR="00C26A8A">
          <w:rPr>
            <w:noProof/>
            <w:webHidden/>
          </w:rPr>
        </w:r>
        <w:r w:rsidR="00C26A8A">
          <w:rPr>
            <w:noProof/>
            <w:webHidden/>
          </w:rPr>
          <w:fldChar w:fldCharType="separate"/>
        </w:r>
        <w:r w:rsidR="00C26A8A">
          <w:rPr>
            <w:noProof/>
            <w:webHidden/>
          </w:rPr>
          <w:t>83</w:t>
        </w:r>
        <w:r w:rsidR="00C26A8A">
          <w:rPr>
            <w:noProof/>
            <w:webHidden/>
          </w:rPr>
          <w:fldChar w:fldCharType="end"/>
        </w:r>
      </w:hyperlink>
    </w:p>
    <w:p w14:paraId="59E062CD" w14:textId="06CDA081" w:rsidR="00C26A8A" w:rsidRDefault="00DF5DEB">
      <w:pPr>
        <w:pStyle w:val="TOC3"/>
        <w:rPr>
          <w:rFonts w:asciiTheme="minorHAnsi" w:eastAsiaTheme="minorEastAsia" w:hAnsiTheme="minorHAnsi" w:cstheme="minorBidi"/>
          <w:noProof/>
          <w:color w:val="auto"/>
          <w:sz w:val="22"/>
          <w:szCs w:val="22"/>
        </w:rPr>
      </w:pPr>
      <w:hyperlink w:anchor="_Toc524336321" w:history="1">
        <w:r w:rsidR="00C26A8A" w:rsidRPr="002308B7">
          <w:rPr>
            <w:rStyle w:val="Hyperlink"/>
            <w:noProof/>
          </w:rPr>
          <w:t>2.6.1.</w:t>
        </w:r>
        <w:r w:rsidR="00C26A8A">
          <w:rPr>
            <w:rFonts w:asciiTheme="minorHAnsi" w:eastAsiaTheme="minorEastAsia" w:hAnsiTheme="minorHAnsi" w:cstheme="minorBidi"/>
            <w:noProof/>
            <w:color w:val="auto"/>
            <w:sz w:val="22"/>
            <w:szCs w:val="22"/>
          </w:rPr>
          <w:tab/>
        </w:r>
        <w:r w:rsidR="00C26A8A" w:rsidRPr="002308B7">
          <w:rPr>
            <w:rStyle w:val="Hyperlink"/>
            <w:noProof/>
          </w:rPr>
          <w:t>Address Tab</w:t>
        </w:r>
        <w:r w:rsidR="00C26A8A">
          <w:rPr>
            <w:noProof/>
            <w:webHidden/>
          </w:rPr>
          <w:tab/>
        </w:r>
        <w:r w:rsidR="00C26A8A">
          <w:rPr>
            <w:noProof/>
            <w:webHidden/>
          </w:rPr>
          <w:fldChar w:fldCharType="begin"/>
        </w:r>
        <w:r w:rsidR="00C26A8A">
          <w:rPr>
            <w:noProof/>
            <w:webHidden/>
          </w:rPr>
          <w:instrText xml:space="preserve"> PAGEREF _Toc524336321 \h </w:instrText>
        </w:r>
        <w:r w:rsidR="00C26A8A">
          <w:rPr>
            <w:noProof/>
            <w:webHidden/>
          </w:rPr>
        </w:r>
        <w:r w:rsidR="00C26A8A">
          <w:rPr>
            <w:noProof/>
            <w:webHidden/>
          </w:rPr>
          <w:fldChar w:fldCharType="separate"/>
        </w:r>
        <w:r w:rsidR="00C26A8A">
          <w:rPr>
            <w:noProof/>
            <w:webHidden/>
          </w:rPr>
          <w:t>83</w:t>
        </w:r>
        <w:r w:rsidR="00C26A8A">
          <w:rPr>
            <w:noProof/>
            <w:webHidden/>
          </w:rPr>
          <w:fldChar w:fldCharType="end"/>
        </w:r>
      </w:hyperlink>
    </w:p>
    <w:p w14:paraId="103B3CE0" w14:textId="08B326F2" w:rsidR="00C26A8A" w:rsidRDefault="00DF5DEB">
      <w:pPr>
        <w:pStyle w:val="TOC3"/>
        <w:rPr>
          <w:rFonts w:asciiTheme="minorHAnsi" w:eastAsiaTheme="minorEastAsia" w:hAnsiTheme="minorHAnsi" w:cstheme="minorBidi"/>
          <w:noProof/>
          <w:color w:val="auto"/>
          <w:sz w:val="22"/>
          <w:szCs w:val="22"/>
        </w:rPr>
      </w:pPr>
      <w:hyperlink w:anchor="_Toc524336322" w:history="1">
        <w:r w:rsidR="00C26A8A" w:rsidRPr="002308B7">
          <w:rPr>
            <w:rStyle w:val="Hyperlink"/>
            <w:noProof/>
          </w:rPr>
          <w:t>2.6.2.</w:t>
        </w:r>
        <w:r w:rsidR="00C26A8A">
          <w:rPr>
            <w:rFonts w:asciiTheme="minorHAnsi" w:eastAsiaTheme="minorEastAsia" w:hAnsiTheme="minorHAnsi" w:cstheme="minorBidi"/>
            <w:noProof/>
            <w:color w:val="auto"/>
            <w:sz w:val="22"/>
            <w:szCs w:val="22"/>
          </w:rPr>
          <w:tab/>
        </w:r>
        <w:r w:rsidR="00C26A8A" w:rsidRPr="002308B7">
          <w:rPr>
            <w:rStyle w:val="Hyperlink"/>
            <w:noProof/>
          </w:rPr>
          <w:t>Appointments Tab</w:t>
        </w:r>
        <w:r w:rsidR="00C26A8A">
          <w:rPr>
            <w:noProof/>
            <w:webHidden/>
          </w:rPr>
          <w:tab/>
        </w:r>
        <w:r w:rsidR="00C26A8A">
          <w:rPr>
            <w:noProof/>
            <w:webHidden/>
          </w:rPr>
          <w:fldChar w:fldCharType="begin"/>
        </w:r>
        <w:r w:rsidR="00C26A8A">
          <w:rPr>
            <w:noProof/>
            <w:webHidden/>
          </w:rPr>
          <w:instrText xml:space="preserve"> PAGEREF _Toc524336322 \h </w:instrText>
        </w:r>
        <w:r w:rsidR="00C26A8A">
          <w:rPr>
            <w:noProof/>
            <w:webHidden/>
          </w:rPr>
        </w:r>
        <w:r w:rsidR="00C26A8A">
          <w:rPr>
            <w:noProof/>
            <w:webHidden/>
          </w:rPr>
          <w:fldChar w:fldCharType="separate"/>
        </w:r>
        <w:r w:rsidR="00C26A8A">
          <w:rPr>
            <w:noProof/>
            <w:webHidden/>
          </w:rPr>
          <w:t>84</w:t>
        </w:r>
        <w:r w:rsidR="00C26A8A">
          <w:rPr>
            <w:noProof/>
            <w:webHidden/>
          </w:rPr>
          <w:fldChar w:fldCharType="end"/>
        </w:r>
      </w:hyperlink>
    </w:p>
    <w:p w14:paraId="4B9B0E27" w14:textId="6F97432A" w:rsidR="00C26A8A" w:rsidRDefault="00DF5DEB">
      <w:pPr>
        <w:pStyle w:val="TOC2"/>
        <w:rPr>
          <w:rFonts w:asciiTheme="minorHAnsi" w:eastAsiaTheme="minorEastAsia" w:hAnsiTheme="minorHAnsi" w:cstheme="minorBidi"/>
          <w:b w:val="0"/>
          <w:noProof/>
          <w:color w:val="auto"/>
          <w:sz w:val="22"/>
          <w:szCs w:val="22"/>
        </w:rPr>
      </w:pPr>
      <w:hyperlink w:anchor="_Toc524336323" w:history="1">
        <w:r w:rsidR="00C26A8A" w:rsidRPr="002308B7">
          <w:rPr>
            <w:rStyle w:val="Hyperlink"/>
            <w:noProof/>
          </w:rPr>
          <w:t>2.7.</w:t>
        </w:r>
        <w:r w:rsidR="00C26A8A">
          <w:rPr>
            <w:rFonts w:asciiTheme="minorHAnsi" w:eastAsiaTheme="minorEastAsia" w:hAnsiTheme="minorHAnsi" w:cstheme="minorBidi"/>
            <w:b w:val="0"/>
            <w:noProof/>
            <w:color w:val="auto"/>
            <w:sz w:val="22"/>
            <w:szCs w:val="22"/>
          </w:rPr>
          <w:tab/>
        </w:r>
        <w:r w:rsidR="00C26A8A" w:rsidRPr="002308B7">
          <w:rPr>
            <w:rStyle w:val="Hyperlink"/>
            <w:noProof/>
          </w:rPr>
          <w:t>Health Summaries Tab</w:t>
        </w:r>
        <w:r w:rsidR="00C26A8A">
          <w:rPr>
            <w:noProof/>
            <w:webHidden/>
          </w:rPr>
          <w:tab/>
        </w:r>
        <w:r w:rsidR="00C26A8A">
          <w:rPr>
            <w:noProof/>
            <w:webHidden/>
          </w:rPr>
          <w:fldChar w:fldCharType="begin"/>
        </w:r>
        <w:r w:rsidR="00C26A8A">
          <w:rPr>
            <w:noProof/>
            <w:webHidden/>
          </w:rPr>
          <w:instrText xml:space="preserve"> PAGEREF _Toc524336323 \h </w:instrText>
        </w:r>
        <w:r w:rsidR="00C26A8A">
          <w:rPr>
            <w:noProof/>
            <w:webHidden/>
          </w:rPr>
        </w:r>
        <w:r w:rsidR="00C26A8A">
          <w:rPr>
            <w:noProof/>
            <w:webHidden/>
          </w:rPr>
          <w:fldChar w:fldCharType="separate"/>
        </w:r>
        <w:r w:rsidR="00C26A8A">
          <w:rPr>
            <w:noProof/>
            <w:webHidden/>
          </w:rPr>
          <w:t>85</w:t>
        </w:r>
        <w:r w:rsidR="00C26A8A">
          <w:rPr>
            <w:noProof/>
            <w:webHidden/>
          </w:rPr>
          <w:fldChar w:fldCharType="end"/>
        </w:r>
      </w:hyperlink>
    </w:p>
    <w:p w14:paraId="167AD187" w14:textId="469AF329" w:rsidR="00C26A8A" w:rsidRDefault="00DF5DEB">
      <w:pPr>
        <w:pStyle w:val="TOC3"/>
        <w:rPr>
          <w:rFonts w:asciiTheme="minorHAnsi" w:eastAsiaTheme="minorEastAsia" w:hAnsiTheme="minorHAnsi" w:cstheme="minorBidi"/>
          <w:noProof/>
          <w:color w:val="auto"/>
          <w:sz w:val="22"/>
          <w:szCs w:val="22"/>
        </w:rPr>
      </w:pPr>
      <w:hyperlink w:anchor="_Toc524336324" w:history="1">
        <w:r w:rsidR="00C26A8A" w:rsidRPr="002308B7">
          <w:rPr>
            <w:rStyle w:val="Hyperlink"/>
            <w:noProof/>
          </w:rPr>
          <w:t>2.7.1.</w:t>
        </w:r>
        <w:r w:rsidR="00C26A8A">
          <w:rPr>
            <w:rFonts w:asciiTheme="minorHAnsi" w:eastAsiaTheme="minorEastAsia" w:hAnsiTheme="minorHAnsi" w:cstheme="minorBidi"/>
            <w:noProof/>
            <w:color w:val="auto"/>
            <w:sz w:val="22"/>
            <w:szCs w:val="22"/>
          </w:rPr>
          <w:tab/>
        </w:r>
        <w:r w:rsidR="00C26A8A" w:rsidRPr="002308B7">
          <w:rPr>
            <w:rStyle w:val="Hyperlink"/>
            <w:noProof/>
          </w:rPr>
          <w:t>Programmed Summaries</w:t>
        </w:r>
        <w:r w:rsidR="00C26A8A">
          <w:rPr>
            <w:noProof/>
            <w:webHidden/>
          </w:rPr>
          <w:tab/>
        </w:r>
        <w:r w:rsidR="00C26A8A">
          <w:rPr>
            <w:noProof/>
            <w:webHidden/>
          </w:rPr>
          <w:fldChar w:fldCharType="begin"/>
        </w:r>
        <w:r w:rsidR="00C26A8A">
          <w:rPr>
            <w:noProof/>
            <w:webHidden/>
          </w:rPr>
          <w:instrText xml:space="preserve"> PAGEREF _Toc524336324 \h </w:instrText>
        </w:r>
        <w:r w:rsidR="00C26A8A">
          <w:rPr>
            <w:noProof/>
            <w:webHidden/>
          </w:rPr>
        </w:r>
        <w:r w:rsidR="00C26A8A">
          <w:rPr>
            <w:noProof/>
            <w:webHidden/>
          </w:rPr>
          <w:fldChar w:fldCharType="separate"/>
        </w:r>
        <w:r w:rsidR="00C26A8A">
          <w:rPr>
            <w:noProof/>
            <w:webHidden/>
          </w:rPr>
          <w:t>86</w:t>
        </w:r>
        <w:r w:rsidR="00C26A8A">
          <w:rPr>
            <w:noProof/>
            <w:webHidden/>
          </w:rPr>
          <w:fldChar w:fldCharType="end"/>
        </w:r>
      </w:hyperlink>
    </w:p>
    <w:p w14:paraId="00C4D5FA" w14:textId="2C7298CA" w:rsidR="00C26A8A" w:rsidRDefault="00DF5DEB">
      <w:pPr>
        <w:pStyle w:val="TOC3"/>
        <w:rPr>
          <w:rFonts w:asciiTheme="minorHAnsi" w:eastAsiaTheme="minorEastAsia" w:hAnsiTheme="minorHAnsi" w:cstheme="minorBidi"/>
          <w:noProof/>
          <w:color w:val="auto"/>
          <w:sz w:val="22"/>
          <w:szCs w:val="22"/>
        </w:rPr>
      </w:pPr>
      <w:hyperlink w:anchor="_Toc524336325" w:history="1">
        <w:r w:rsidR="00C26A8A" w:rsidRPr="002308B7">
          <w:rPr>
            <w:rStyle w:val="Hyperlink"/>
            <w:noProof/>
          </w:rPr>
          <w:t>2.7.2.</w:t>
        </w:r>
        <w:r w:rsidR="00C26A8A">
          <w:rPr>
            <w:rFonts w:asciiTheme="minorHAnsi" w:eastAsiaTheme="minorEastAsia" w:hAnsiTheme="minorHAnsi" w:cstheme="minorBidi"/>
            <w:noProof/>
            <w:color w:val="auto"/>
            <w:sz w:val="22"/>
            <w:szCs w:val="22"/>
          </w:rPr>
          <w:tab/>
        </w:r>
        <w:r w:rsidR="00C26A8A" w:rsidRPr="002308B7">
          <w:rPr>
            <w:rStyle w:val="Hyperlink"/>
            <w:noProof/>
          </w:rPr>
          <w:t>Ad Hoc Report</w:t>
        </w:r>
        <w:r w:rsidR="00C26A8A">
          <w:rPr>
            <w:noProof/>
            <w:webHidden/>
          </w:rPr>
          <w:tab/>
        </w:r>
        <w:r w:rsidR="00C26A8A">
          <w:rPr>
            <w:noProof/>
            <w:webHidden/>
          </w:rPr>
          <w:fldChar w:fldCharType="begin"/>
        </w:r>
        <w:r w:rsidR="00C26A8A">
          <w:rPr>
            <w:noProof/>
            <w:webHidden/>
          </w:rPr>
          <w:instrText xml:space="preserve"> PAGEREF _Toc524336325 \h </w:instrText>
        </w:r>
        <w:r w:rsidR="00C26A8A">
          <w:rPr>
            <w:noProof/>
            <w:webHidden/>
          </w:rPr>
        </w:r>
        <w:r w:rsidR="00C26A8A">
          <w:rPr>
            <w:noProof/>
            <w:webHidden/>
          </w:rPr>
          <w:fldChar w:fldCharType="separate"/>
        </w:r>
        <w:r w:rsidR="00C26A8A">
          <w:rPr>
            <w:noProof/>
            <w:webHidden/>
          </w:rPr>
          <w:t>88</w:t>
        </w:r>
        <w:r w:rsidR="00C26A8A">
          <w:rPr>
            <w:noProof/>
            <w:webHidden/>
          </w:rPr>
          <w:fldChar w:fldCharType="end"/>
        </w:r>
      </w:hyperlink>
    </w:p>
    <w:p w14:paraId="1A519890" w14:textId="61F4AF77" w:rsidR="00C26A8A" w:rsidRDefault="00DF5DEB">
      <w:pPr>
        <w:pStyle w:val="TOC3"/>
        <w:rPr>
          <w:rFonts w:asciiTheme="minorHAnsi" w:eastAsiaTheme="minorEastAsia" w:hAnsiTheme="minorHAnsi" w:cstheme="minorBidi"/>
          <w:noProof/>
          <w:color w:val="auto"/>
          <w:sz w:val="22"/>
          <w:szCs w:val="22"/>
        </w:rPr>
      </w:pPr>
      <w:hyperlink w:anchor="_Toc524336326" w:history="1">
        <w:r w:rsidR="00C26A8A" w:rsidRPr="002308B7">
          <w:rPr>
            <w:rStyle w:val="Hyperlink"/>
            <w:noProof/>
          </w:rPr>
          <w:t>2.7.3.</w:t>
        </w:r>
        <w:r w:rsidR="00C26A8A">
          <w:rPr>
            <w:rFonts w:asciiTheme="minorHAnsi" w:eastAsiaTheme="minorEastAsia" w:hAnsiTheme="minorHAnsi" w:cstheme="minorBidi"/>
            <w:noProof/>
            <w:color w:val="auto"/>
            <w:sz w:val="22"/>
            <w:szCs w:val="22"/>
          </w:rPr>
          <w:tab/>
        </w:r>
        <w:r w:rsidR="00C26A8A" w:rsidRPr="002308B7">
          <w:rPr>
            <w:rStyle w:val="Hyperlink"/>
            <w:noProof/>
          </w:rPr>
          <w:t>Remote Data View</w:t>
        </w:r>
        <w:r w:rsidR="00C26A8A">
          <w:rPr>
            <w:noProof/>
            <w:webHidden/>
          </w:rPr>
          <w:tab/>
        </w:r>
        <w:r w:rsidR="00C26A8A">
          <w:rPr>
            <w:noProof/>
            <w:webHidden/>
          </w:rPr>
          <w:fldChar w:fldCharType="begin"/>
        </w:r>
        <w:r w:rsidR="00C26A8A">
          <w:rPr>
            <w:noProof/>
            <w:webHidden/>
          </w:rPr>
          <w:instrText xml:space="preserve"> PAGEREF _Toc524336326 \h </w:instrText>
        </w:r>
        <w:r w:rsidR="00C26A8A">
          <w:rPr>
            <w:noProof/>
            <w:webHidden/>
          </w:rPr>
        </w:r>
        <w:r w:rsidR="00C26A8A">
          <w:rPr>
            <w:noProof/>
            <w:webHidden/>
          </w:rPr>
          <w:fldChar w:fldCharType="separate"/>
        </w:r>
        <w:r w:rsidR="00C26A8A">
          <w:rPr>
            <w:noProof/>
            <w:webHidden/>
          </w:rPr>
          <w:t>91</w:t>
        </w:r>
        <w:r w:rsidR="00C26A8A">
          <w:rPr>
            <w:noProof/>
            <w:webHidden/>
          </w:rPr>
          <w:fldChar w:fldCharType="end"/>
        </w:r>
      </w:hyperlink>
    </w:p>
    <w:p w14:paraId="47567D64" w14:textId="43764785" w:rsidR="00C26A8A" w:rsidRDefault="00DF5DEB">
      <w:pPr>
        <w:pStyle w:val="TOC3"/>
        <w:rPr>
          <w:rFonts w:asciiTheme="minorHAnsi" w:eastAsiaTheme="minorEastAsia" w:hAnsiTheme="minorHAnsi" w:cstheme="minorBidi"/>
          <w:noProof/>
          <w:color w:val="auto"/>
          <w:sz w:val="22"/>
          <w:szCs w:val="22"/>
        </w:rPr>
      </w:pPr>
      <w:hyperlink w:anchor="_Toc524336327" w:history="1">
        <w:r w:rsidR="00C26A8A" w:rsidRPr="002308B7">
          <w:rPr>
            <w:rStyle w:val="Hyperlink"/>
            <w:noProof/>
          </w:rPr>
          <w:t>2.7.4.</w:t>
        </w:r>
        <w:r w:rsidR="00C26A8A">
          <w:rPr>
            <w:rFonts w:asciiTheme="minorHAnsi" w:eastAsiaTheme="minorEastAsia" w:hAnsiTheme="minorHAnsi" w:cstheme="minorBidi"/>
            <w:noProof/>
            <w:color w:val="auto"/>
            <w:sz w:val="22"/>
            <w:szCs w:val="22"/>
          </w:rPr>
          <w:tab/>
        </w:r>
        <w:r w:rsidR="00C26A8A" w:rsidRPr="002308B7">
          <w:rPr>
            <w:rStyle w:val="Hyperlink"/>
            <w:noProof/>
          </w:rPr>
          <w:t>Clinical Documents Tab</w:t>
        </w:r>
        <w:r w:rsidR="00C26A8A">
          <w:rPr>
            <w:noProof/>
            <w:webHidden/>
          </w:rPr>
          <w:tab/>
        </w:r>
        <w:r w:rsidR="00C26A8A">
          <w:rPr>
            <w:noProof/>
            <w:webHidden/>
          </w:rPr>
          <w:fldChar w:fldCharType="begin"/>
        </w:r>
        <w:r w:rsidR="00C26A8A">
          <w:rPr>
            <w:noProof/>
            <w:webHidden/>
          </w:rPr>
          <w:instrText xml:space="preserve"> PAGEREF _Toc524336327 \h </w:instrText>
        </w:r>
        <w:r w:rsidR="00C26A8A">
          <w:rPr>
            <w:noProof/>
            <w:webHidden/>
          </w:rPr>
        </w:r>
        <w:r w:rsidR="00C26A8A">
          <w:rPr>
            <w:noProof/>
            <w:webHidden/>
          </w:rPr>
          <w:fldChar w:fldCharType="separate"/>
        </w:r>
        <w:r w:rsidR="00C26A8A">
          <w:rPr>
            <w:noProof/>
            <w:webHidden/>
          </w:rPr>
          <w:t>94</w:t>
        </w:r>
        <w:r w:rsidR="00C26A8A">
          <w:rPr>
            <w:noProof/>
            <w:webHidden/>
          </w:rPr>
          <w:fldChar w:fldCharType="end"/>
        </w:r>
      </w:hyperlink>
    </w:p>
    <w:p w14:paraId="5C1549B1" w14:textId="118B04BE" w:rsidR="00C26A8A" w:rsidRDefault="00DF5DEB">
      <w:pPr>
        <w:pStyle w:val="TOC3"/>
        <w:rPr>
          <w:rFonts w:asciiTheme="minorHAnsi" w:eastAsiaTheme="minorEastAsia" w:hAnsiTheme="minorHAnsi" w:cstheme="minorBidi"/>
          <w:noProof/>
          <w:color w:val="auto"/>
          <w:sz w:val="22"/>
          <w:szCs w:val="22"/>
        </w:rPr>
      </w:pPr>
      <w:hyperlink w:anchor="_Toc524336328" w:history="1">
        <w:r w:rsidR="00C26A8A" w:rsidRPr="002308B7">
          <w:rPr>
            <w:rStyle w:val="Hyperlink"/>
            <w:noProof/>
          </w:rPr>
          <w:t>2.7.5.</w:t>
        </w:r>
        <w:r w:rsidR="00C26A8A">
          <w:rPr>
            <w:rFonts w:asciiTheme="minorHAnsi" w:eastAsiaTheme="minorEastAsia" w:hAnsiTheme="minorHAnsi" w:cstheme="minorBidi"/>
            <w:noProof/>
            <w:color w:val="auto"/>
            <w:sz w:val="22"/>
            <w:szCs w:val="22"/>
          </w:rPr>
          <w:tab/>
        </w:r>
        <w:r w:rsidR="00C26A8A" w:rsidRPr="002308B7">
          <w:rPr>
            <w:rStyle w:val="Hyperlink"/>
            <w:noProof/>
          </w:rPr>
          <w:t>Current View</w:t>
        </w:r>
        <w:r w:rsidR="00C26A8A">
          <w:rPr>
            <w:noProof/>
            <w:webHidden/>
          </w:rPr>
          <w:tab/>
        </w:r>
        <w:r w:rsidR="00C26A8A">
          <w:rPr>
            <w:noProof/>
            <w:webHidden/>
          </w:rPr>
          <w:fldChar w:fldCharType="begin"/>
        </w:r>
        <w:r w:rsidR="00C26A8A">
          <w:rPr>
            <w:noProof/>
            <w:webHidden/>
          </w:rPr>
          <w:instrText xml:space="preserve"> PAGEREF _Toc524336328 \h </w:instrText>
        </w:r>
        <w:r w:rsidR="00C26A8A">
          <w:rPr>
            <w:noProof/>
            <w:webHidden/>
          </w:rPr>
        </w:r>
        <w:r w:rsidR="00C26A8A">
          <w:rPr>
            <w:noProof/>
            <w:webHidden/>
          </w:rPr>
          <w:fldChar w:fldCharType="separate"/>
        </w:r>
        <w:r w:rsidR="00C26A8A">
          <w:rPr>
            <w:noProof/>
            <w:webHidden/>
          </w:rPr>
          <w:t>96</w:t>
        </w:r>
        <w:r w:rsidR="00C26A8A">
          <w:rPr>
            <w:noProof/>
            <w:webHidden/>
          </w:rPr>
          <w:fldChar w:fldCharType="end"/>
        </w:r>
      </w:hyperlink>
    </w:p>
    <w:p w14:paraId="37B90416" w14:textId="6477BC4B" w:rsidR="00C26A8A" w:rsidRDefault="00DF5DEB">
      <w:pPr>
        <w:pStyle w:val="TOC3"/>
        <w:rPr>
          <w:rFonts w:asciiTheme="minorHAnsi" w:eastAsiaTheme="minorEastAsia" w:hAnsiTheme="minorHAnsi" w:cstheme="minorBidi"/>
          <w:noProof/>
          <w:color w:val="auto"/>
          <w:sz w:val="22"/>
          <w:szCs w:val="22"/>
        </w:rPr>
      </w:pPr>
      <w:hyperlink w:anchor="_Toc524336329" w:history="1">
        <w:r w:rsidR="00C26A8A" w:rsidRPr="002308B7">
          <w:rPr>
            <w:rStyle w:val="Hyperlink"/>
            <w:noProof/>
          </w:rPr>
          <w:t>2.7.6.</w:t>
        </w:r>
        <w:r w:rsidR="00C26A8A">
          <w:rPr>
            <w:rFonts w:asciiTheme="minorHAnsi" w:eastAsiaTheme="minorEastAsia" w:hAnsiTheme="minorHAnsi" w:cstheme="minorBidi"/>
            <w:noProof/>
            <w:color w:val="auto"/>
            <w:sz w:val="22"/>
            <w:szCs w:val="22"/>
          </w:rPr>
          <w:tab/>
        </w:r>
        <w:r w:rsidR="00C26A8A" w:rsidRPr="002308B7">
          <w:rPr>
            <w:rStyle w:val="Hyperlink"/>
            <w:noProof/>
          </w:rPr>
          <w:t>Report Builder</w:t>
        </w:r>
        <w:r w:rsidR="00C26A8A">
          <w:rPr>
            <w:noProof/>
            <w:webHidden/>
          </w:rPr>
          <w:tab/>
        </w:r>
        <w:r w:rsidR="00C26A8A">
          <w:rPr>
            <w:noProof/>
            <w:webHidden/>
          </w:rPr>
          <w:fldChar w:fldCharType="begin"/>
        </w:r>
        <w:r w:rsidR="00C26A8A">
          <w:rPr>
            <w:noProof/>
            <w:webHidden/>
          </w:rPr>
          <w:instrText xml:space="preserve"> PAGEREF _Toc524336329 \h </w:instrText>
        </w:r>
        <w:r w:rsidR="00C26A8A">
          <w:rPr>
            <w:noProof/>
            <w:webHidden/>
          </w:rPr>
        </w:r>
        <w:r w:rsidR="00C26A8A">
          <w:rPr>
            <w:noProof/>
            <w:webHidden/>
          </w:rPr>
          <w:fldChar w:fldCharType="separate"/>
        </w:r>
        <w:r w:rsidR="00C26A8A">
          <w:rPr>
            <w:noProof/>
            <w:webHidden/>
          </w:rPr>
          <w:t>97</w:t>
        </w:r>
        <w:r w:rsidR="00C26A8A">
          <w:rPr>
            <w:noProof/>
            <w:webHidden/>
          </w:rPr>
          <w:fldChar w:fldCharType="end"/>
        </w:r>
      </w:hyperlink>
    </w:p>
    <w:p w14:paraId="4FDE9256" w14:textId="18112656" w:rsidR="00C26A8A" w:rsidRDefault="00DF5DEB">
      <w:pPr>
        <w:pStyle w:val="TOC3"/>
        <w:rPr>
          <w:rFonts w:asciiTheme="minorHAnsi" w:eastAsiaTheme="minorEastAsia" w:hAnsiTheme="minorHAnsi" w:cstheme="minorBidi"/>
          <w:noProof/>
          <w:color w:val="auto"/>
          <w:sz w:val="22"/>
          <w:szCs w:val="22"/>
        </w:rPr>
      </w:pPr>
      <w:hyperlink w:anchor="_Toc524336330" w:history="1">
        <w:r w:rsidR="00C26A8A" w:rsidRPr="002308B7">
          <w:rPr>
            <w:rStyle w:val="Hyperlink"/>
            <w:noProof/>
          </w:rPr>
          <w:t>2.7.7.</w:t>
        </w:r>
        <w:r w:rsidR="00C26A8A">
          <w:rPr>
            <w:rFonts w:asciiTheme="minorHAnsi" w:eastAsiaTheme="minorEastAsia" w:hAnsiTheme="minorHAnsi" w:cstheme="minorBidi"/>
            <w:noProof/>
            <w:color w:val="auto"/>
            <w:sz w:val="22"/>
            <w:szCs w:val="22"/>
          </w:rPr>
          <w:tab/>
        </w:r>
        <w:r w:rsidR="00C26A8A" w:rsidRPr="002308B7">
          <w:rPr>
            <w:rStyle w:val="Hyperlink"/>
            <w:noProof/>
          </w:rPr>
          <w:t>Notes Tab</w:t>
        </w:r>
        <w:r w:rsidR="00C26A8A">
          <w:rPr>
            <w:noProof/>
            <w:webHidden/>
          </w:rPr>
          <w:tab/>
        </w:r>
        <w:r w:rsidR="00C26A8A">
          <w:rPr>
            <w:noProof/>
            <w:webHidden/>
          </w:rPr>
          <w:fldChar w:fldCharType="begin"/>
        </w:r>
        <w:r w:rsidR="00C26A8A">
          <w:rPr>
            <w:noProof/>
            <w:webHidden/>
          </w:rPr>
          <w:instrText xml:space="preserve"> PAGEREF _Toc524336330 \h </w:instrText>
        </w:r>
        <w:r w:rsidR="00C26A8A">
          <w:rPr>
            <w:noProof/>
            <w:webHidden/>
          </w:rPr>
        </w:r>
        <w:r w:rsidR="00C26A8A">
          <w:rPr>
            <w:noProof/>
            <w:webHidden/>
          </w:rPr>
          <w:fldChar w:fldCharType="separate"/>
        </w:r>
        <w:r w:rsidR="00C26A8A">
          <w:rPr>
            <w:noProof/>
            <w:webHidden/>
          </w:rPr>
          <w:t>99</w:t>
        </w:r>
        <w:r w:rsidR="00C26A8A">
          <w:rPr>
            <w:noProof/>
            <w:webHidden/>
          </w:rPr>
          <w:fldChar w:fldCharType="end"/>
        </w:r>
      </w:hyperlink>
    </w:p>
    <w:p w14:paraId="28A0DEFC" w14:textId="68FDAE12" w:rsidR="00C26A8A" w:rsidRDefault="00DF5DEB">
      <w:pPr>
        <w:pStyle w:val="TOC3"/>
        <w:rPr>
          <w:rFonts w:asciiTheme="minorHAnsi" w:eastAsiaTheme="minorEastAsia" w:hAnsiTheme="minorHAnsi" w:cstheme="minorBidi"/>
          <w:noProof/>
          <w:color w:val="auto"/>
          <w:sz w:val="22"/>
          <w:szCs w:val="22"/>
        </w:rPr>
      </w:pPr>
      <w:hyperlink w:anchor="_Toc524336331" w:history="1">
        <w:r w:rsidR="00C26A8A" w:rsidRPr="002308B7">
          <w:rPr>
            <w:rStyle w:val="Hyperlink"/>
            <w:noProof/>
          </w:rPr>
          <w:t>2.7.8.</w:t>
        </w:r>
        <w:r w:rsidR="00C26A8A">
          <w:rPr>
            <w:rFonts w:asciiTheme="minorHAnsi" w:eastAsiaTheme="minorEastAsia" w:hAnsiTheme="minorHAnsi" w:cstheme="minorBidi"/>
            <w:noProof/>
            <w:color w:val="auto"/>
            <w:sz w:val="22"/>
            <w:szCs w:val="22"/>
          </w:rPr>
          <w:tab/>
        </w:r>
        <w:r w:rsidR="00C26A8A" w:rsidRPr="002308B7">
          <w:rPr>
            <w:rStyle w:val="Hyperlink"/>
            <w:noProof/>
          </w:rPr>
          <w:t>Discharge Summaries Tab</w:t>
        </w:r>
        <w:r w:rsidR="00C26A8A">
          <w:rPr>
            <w:noProof/>
            <w:webHidden/>
          </w:rPr>
          <w:tab/>
        </w:r>
        <w:r w:rsidR="00C26A8A">
          <w:rPr>
            <w:noProof/>
            <w:webHidden/>
          </w:rPr>
          <w:fldChar w:fldCharType="begin"/>
        </w:r>
        <w:r w:rsidR="00C26A8A">
          <w:rPr>
            <w:noProof/>
            <w:webHidden/>
          </w:rPr>
          <w:instrText xml:space="preserve"> PAGEREF _Toc524336331 \h </w:instrText>
        </w:r>
        <w:r w:rsidR="00C26A8A">
          <w:rPr>
            <w:noProof/>
            <w:webHidden/>
          </w:rPr>
        </w:r>
        <w:r w:rsidR="00C26A8A">
          <w:rPr>
            <w:noProof/>
            <w:webHidden/>
          </w:rPr>
          <w:fldChar w:fldCharType="separate"/>
        </w:r>
        <w:r w:rsidR="00C26A8A">
          <w:rPr>
            <w:noProof/>
            <w:webHidden/>
          </w:rPr>
          <w:t>100</w:t>
        </w:r>
        <w:r w:rsidR="00C26A8A">
          <w:rPr>
            <w:noProof/>
            <w:webHidden/>
          </w:rPr>
          <w:fldChar w:fldCharType="end"/>
        </w:r>
      </w:hyperlink>
    </w:p>
    <w:p w14:paraId="3E97390C" w14:textId="4B60211E" w:rsidR="00C26A8A" w:rsidRDefault="00DF5DEB">
      <w:pPr>
        <w:pStyle w:val="TOC3"/>
        <w:rPr>
          <w:rFonts w:asciiTheme="minorHAnsi" w:eastAsiaTheme="minorEastAsia" w:hAnsiTheme="minorHAnsi" w:cstheme="minorBidi"/>
          <w:noProof/>
          <w:color w:val="auto"/>
          <w:sz w:val="22"/>
          <w:szCs w:val="22"/>
        </w:rPr>
      </w:pPr>
      <w:hyperlink w:anchor="_Toc524336332" w:history="1">
        <w:r w:rsidR="00C26A8A" w:rsidRPr="002308B7">
          <w:rPr>
            <w:rStyle w:val="Hyperlink"/>
            <w:noProof/>
          </w:rPr>
          <w:t>2.7.9.</w:t>
        </w:r>
        <w:r w:rsidR="00C26A8A">
          <w:rPr>
            <w:rFonts w:asciiTheme="minorHAnsi" w:eastAsiaTheme="minorEastAsia" w:hAnsiTheme="minorHAnsi" w:cstheme="minorBidi"/>
            <w:noProof/>
            <w:color w:val="auto"/>
            <w:sz w:val="22"/>
            <w:szCs w:val="22"/>
          </w:rPr>
          <w:tab/>
        </w:r>
        <w:r w:rsidR="00C26A8A" w:rsidRPr="002308B7">
          <w:rPr>
            <w:rStyle w:val="Hyperlink"/>
            <w:noProof/>
          </w:rPr>
          <w:t>Consults Tab</w:t>
        </w:r>
        <w:r w:rsidR="00C26A8A">
          <w:rPr>
            <w:noProof/>
            <w:webHidden/>
          </w:rPr>
          <w:tab/>
        </w:r>
        <w:r w:rsidR="00C26A8A">
          <w:rPr>
            <w:noProof/>
            <w:webHidden/>
          </w:rPr>
          <w:fldChar w:fldCharType="begin"/>
        </w:r>
        <w:r w:rsidR="00C26A8A">
          <w:rPr>
            <w:noProof/>
            <w:webHidden/>
          </w:rPr>
          <w:instrText xml:space="preserve"> PAGEREF _Toc524336332 \h </w:instrText>
        </w:r>
        <w:r w:rsidR="00C26A8A">
          <w:rPr>
            <w:noProof/>
            <w:webHidden/>
          </w:rPr>
        </w:r>
        <w:r w:rsidR="00C26A8A">
          <w:rPr>
            <w:noProof/>
            <w:webHidden/>
          </w:rPr>
          <w:fldChar w:fldCharType="separate"/>
        </w:r>
        <w:r w:rsidR="00C26A8A">
          <w:rPr>
            <w:noProof/>
            <w:webHidden/>
          </w:rPr>
          <w:t>101</w:t>
        </w:r>
        <w:r w:rsidR="00C26A8A">
          <w:rPr>
            <w:noProof/>
            <w:webHidden/>
          </w:rPr>
          <w:fldChar w:fldCharType="end"/>
        </w:r>
      </w:hyperlink>
    </w:p>
    <w:p w14:paraId="4A74507C" w14:textId="7287EC61" w:rsidR="00C26A8A" w:rsidRDefault="00DF5DEB">
      <w:pPr>
        <w:pStyle w:val="TOC3"/>
        <w:rPr>
          <w:rFonts w:asciiTheme="minorHAnsi" w:eastAsiaTheme="minorEastAsia" w:hAnsiTheme="minorHAnsi" w:cstheme="minorBidi"/>
          <w:noProof/>
          <w:color w:val="auto"/>
          <w:sz w:val="22"/>
          <w:szCs w:val="22"/>
        </w:rPr>
      </w:pPr>
      <w:hyperlink w:anchor="_Toc524336333" w:history="1">
        <w:r w:rsidR="00C26A8A" w:rsidRPr="002308B7">
          <w:rPr>
            <w:rStyle w:val="Hyperlink"/>
            <w:noProof/>
          </w:rPr>
          <w:t>2.7.10.</w:t>
        </w:r>
        <w:r w:rsidR="00C26A8A">
          <w:rPr>
            <w:rFonts w:asciiTheme="minorHAnsi" w:eastAsiaTheme="minorEastAsia" w:hAnsiTheme="minorHAnsi" w:cstheme="minorBidi"/>
            <w:noProof/>
            <w:color w:val="auto"/>
            <w:sz w:val="22"/>
            <w:szCs w:val="22"/>
          </w:rPr>
          <w:tab/>
        </w:r>
        <w:r w:rsidR="00C26A8A" w:rsidRPr="002308B7">
          <w:rPr>
            <w:rStyle w:val="Hyperlink"/>
            <w:noProof/>
          </w:rPr>
          <w:t>Vitals Tab</w:t>
        </w:r>
        <w:r w:rsidR="00C26A8A">
          <w:rPr>
            <w:noProof/>
            <w:webHidden/>
          </w:rPr>
          <w:tab/>
        </w:r>
        <w:r w:rsidR="00C26A8A">
          <w:rPr>
            <w:noProof/>
            <w:webHidden/>
          </w:rPr>
          <w:fldChar w:fldCharType="begin"/>
        </w:r>
        <w:r w:rsidR="00C26A8A">
          <w:rPr>
            <w:noProof/>
            <w:webHidden/>
          </w:rPr>
          <w:instrText xml:space="preserve"> PAGEREF _Toc524336333 \h </w:instrText>
        </w:r>
        <w:r w:rsidR="00C26A8A">
          <w:rPr>
            <w:noProof/>
            <w:webHidden/>
          </w:rPr>
        </w:r>
        <w:r w:rsidR="00C26A8A">
          <w:rPr>
            <w:noProof/>
            <w:webHidden/>
          </w:rPr>
          <w:fldChar w:fldCharType="separate"/>
        </w:r>
        <w:r w:rsidR="00C26A8A">
          <w:rPr>
            <w:noProof/>
            <w:webHidden/>
          </w:rPr>
          <w:t>102</w:t>
        </w:r>
        <w:r w:rsidR="00C26A8A">
          <w:rPr>
            <w:noProof/>
            <w:webHidden/>
          </w:rPr>
          <w:fldChar w:fldCharType="end"/>
        </w:r>
      </w:hyperlink>
    </w:p>
    <w:p w14:paraId="6B4077B1" w14:textId="3E6424F3" w:rsidR="00C26A8A" w:rsidRDefault="00DF5DEB">
      <w:pPr>
        <w:pStyle w:val="TOC3"/>
        <w:rPr>
          <w:rFonts w:asciiTheme="minorHAnsi" w:eastAsiaTheme="minorEastAsia" w:hAnsiTheme="minorHAnsi" w:cstheme="minorBidi"/>
          <w:noProof/>
          <w:color w:val="auto"/>
          <w:sz w:val="22"/>
          <w:szCs w:val="22"/>
        </w:rPr>
      </w:pPr>
      <w:hyperlink w:anchor="_Toc524336334" w:history="1">
        <w:r w:rsidR="00C26A8A" w:rsidRPr="002308B7">
          <w:rPr>
            <w:rStyle w:val="Hyperlink"/>
            <w:noProof/>
          </w:rPr>
          <w:t>2.7.11.</w:t>
        </w:r>
        <w:r w:rsidR="00C26A8A">
          <w:rPr>
            <w:rFonts w:asciiTheme="minorHAnsi" w:eastAsiaTheme="minorEastAsia" w:hAnsiTheme="minorHAnsi" w:cstheme="minorBidi"/>
            <w:noProof/>
            <w:color w:val="auto"/>
            <w:sz w:val="22"/>
            <w:szCs w:val="22"/>
          </w:rPr>
          <w:tab/>
        </w:r>
        <w:r w:rsidR="00C26A8A" w:rsidRPr="002308B7">
          <w:rPr>
            <w:rStyle w:val="Hyperlink"/>
            <w:noProof/>
          </w:rPr>
          <w:t>Medications Tab</w:t>
        </w:r>
        <w:r w:rsidR="00C26A8A">
          <w:rPr>
            <w:noProof/>
            <w:webHidden/>
          </w:rPr>
          <w:tab/>
        </w:r>
        <w:r w:rsidR="00C26A8A">
          <w:rPr>
            <w:noProof/>
            <w:webHidden/>
          </w:rPr>
          <w:fldChar w:fldCharType="begin"/>
        </w:r>
        <w:r w:rsidR="00C26A8A">
          <w:rPr>
            <w:noProof/>
            <w:webHidden/>
          </w:rPr>
          <w:instrText xml:space="preserve"> PAGEREF _Toc524336334 \h </w:instrText>
        </w:r>
        <w:r w:rsidR="00C26A8A">
          <w:rPr>
            <w:noProof/>
            <w:webHidden/>
          </w:rPr>
        </w:r>
        <w:r w:rsidR="00C26A8A">
          <w:rPr>
            <w:noProof/>
            <w:webHidden/>
          </w:rPr>
          <w:fldChar w:fldCharType="separate"/>
        </w:r>
        <w:r w:rsidR="00C26A8A">
          <w:rPr>
            <w:noProof/>
            <w:webHidden/>
          </w:rPr>
          <w:t>104</w:t>
        </w:r>
        <w:r w:rsidR="00C26A8A">
          <w:rPr>
            <w:noProof/>
            <w:webHidden/>
          </w:rPr>
          <w:fldChar w:fldCharType="end"/>
        </w:r>
      </w:hyperlink>
    </w:p>
    <w:p w14:paraId="233CA88E" w14:textId="56FBF7F3" w:rsidR="00C26A8A" w:rsidRDefault="00DF5DEB">
      <w:pPr>
        <w:pStyle w:val="TOC3"/>
        <w:rPr>
          <w:rFonts w:asciiTheme="minorHAnsi" w:eastAsiaTheme="minorEastAsia" w:hAnsiTheme="minorHAnsi" w:cstheme="minorBidi"/>
          <w:noProof/>
          <w:color w:val="auto"/>
          <w:sz w:val="22"/>
          <w:szCs w:val="22"/>
        </w:rPr>
      </w:pPr>
      <w:hyperlink w:anchor="_Toc524336335" w:history="1">
        <w:r w:rsidR="00C26A8A" w:rsidRPr="002308B7">
          <w:rPr>
            <w:rStyle w:val="Hyperlink"/>
            <w:noProof/>
          </w:rPr>
          <w:t>2.7.12.</w:t>
        </w:r>
        <w:r w:rsidR="00C26A8A">
          <w:rPr>
            <w:rFonts w:asciiTheme="minorHAnsi" w:eastAsiaTheme="minorEastAsia" w:hAnsiTheme="minorHAnsi" w:cstheme="minorBidi"/>
            <w:noProof/>
            <w:color w:val="auto"/>
            <w:sz w:val="22"/>
            <w:szCs w:val="22"/>
          </w:rPr>
          <w:tab/>
        </w:r>
        <w:r w:rsidR="00C26A8A" w:rsidRPr="002308B7">
          <w:rPr>
            <w:rStyle w:val="Hyperlink"/>
            <w:noProof/>
          </w:rPr>
          <w:t>Laboratory Tab</w:t>
        </w:r>
        <w:r w:rsidR="00C26A8A">
          <w:rPr>
            <w:noProof/>
            <w:webHidden/>
          </w:rPr>
          <w:tab/>
        </w:r>
        <w:r w:rsidR="00C26A8A">
          <w:rPr>
            <w:noProof/>
            <w:webHidden/>
          </w:rPr>
          <w:fldChar w:fldCharType="begin"/>
        </w:r>
        <w:r w:rsidR="00C26A8A">
          <w:rPr>
            <w:noProof/>
            <w:webHidden/>
          </w:rPr>
          <w:instrText xml:space="preserve"> PAGEREF _Toc524336335 \h </w:instrText>
        </w:r>
        <w:r w:rsidR="00C26A8A">
          <w:rPr>
            <w:noProof/>
            <w:webHidden/>
          </w:rPr>
        </w:r>
        <w:r w:rsidR="00C26A8A">
          <w:rPr>
            <w:noProof/>
            <w:webHidden/>
          </w:rPr>
          <w:fldChar w:fldCharType="separate"/>
        </w:r>
        <w:r w:rsidR="00C26A8A">
          <w:rPr>
            <w:noProof/>
            <w:webHidden/>
          </w:rPr>
          <w:t>105</w:t>
        </w:r>
        <w:r w:rsidR="00C26A8A">
          <w:rPr>
            <w:noProof/>
            <w:webHidden/>
          </w:rPr>
          <w:fldChar w:fldCharType="end"/>
        </w:r>
      </w:hyperlink>
    </w:p>
    <w:p w14:paraId="691B0EC0" w14:textId="06FF1E58" w:rsidR="00C26A8A" w:rsidRDefault="00DF5DEB">
      <w:pPr>
        <w:pStyle w:val="TOC3"/>
        <w:rPr>
          <w:rFonts w:asciiTheme="minorHAnsi" w:eastAsiaTheme="minorEastAsia" w:hAnsiTheme="minorHAnsi" w:cstheme="minorBidi"/>
          <w:noProof/>
          <w:color w:val="auto"/>
          <w:sz w:val="22"/>
          <w:szCs w:val="22"/>
        </w:rPr>
      </w:pPr>
      <w:hyperlink w:anchor="_Toc524336336" w:history="1">
        <w:r w:rsidR="00C26A8A" w:rsidRPr="002308B7">
          <w:rPr>
            <w:rStyle w:val="Hyperlink"/>
            <w:noProof/>
          </w:rPr>
          <w:t>2.7.13.</w:t>
        </w:r>
        <w:r w:rsidR="00C26A8A">
          <w:rPr>
            <w:rFonts w:asciiTheme="minorHAnsi" w:eastAsiaTheme="minorEastAsia" w:hAnsiTheme="minorHAnsi" w:cstheme="minorBidi"/>
            <w:noProof/>
            <w:color w:val="auto"/>
            <w:sz w:val="22"/>
            <w:szCs w:val="22"/>
          </w:rPr>
          <w:tab/>
        </w:r>
        <w:r w:rsidR="00C26A8A" w:rsidRPr="002308B7">
          <w:rPr>
            <w:rStyle w:val="Hyperlink"/>
            <w:noProof/>
          </w:rPr>
          <w:t>Imaging Tab</w:t>
        </w:r>
        <w:r w:rsidR="00C26A8A">
          <w:rPr>
            <w:noProof/>
            <w:webHidden/>
          </w:rPr>
          <w:tab/>
        </w:r>
        <w:r w:rsidR="00C26A8A">
          <w:rPr>
            <w:noProof/>
            <w:webHidden/>
          </w:rPr>
          <w:fldChar w:fldCharType="begin"/>
        </w:r>
        <w:r w:rsidR="00C26A8A">
          <w:rPr>
            <w:noProof/>
            <w:webHidden/>
          </w:rPr>
          <w:instrText xml:space="preserve"> PAGEREF _Toc524336336 \h </w:instrText>
        </w:r>
        <w:r w:rsidR="00C26A8A">
          <w:rPr>
            <w:noProof/>
            <w:webHidden/>
          </w:rPr>
        </w:r>
        <w:r w:rsidR="00C26A8A">
          <w:rPr>
            <w:noProof/>
            <w:webHidden/>
          </w:rPr>
          <w:fldChar w:fldCharType="separate"/>
        </w:r>
        <w:r w:rsidR="00C26A8A">
          <w:rPr>
            <w:noProof/>
            <w:webHidden/>
          </w:rPr>
          <w:t>106</w:t>
        </w:r>
        <w:r w:rsidR="00C26A8A">
          <w:rPr>
            <w:noProof/>
            <w:webHidden/>
          </w:rPr>
          <w:fldChar w:fldCharType="end"/>
        </w:r>
      </w:hyperlink>
    </w:p>
    <w:p w14:paraId="4E11BA4F" w14:textId="7909D007" w:rsidR="00C26A8A" w:rsidRDefault="00DF5DEB">
      <w:pPr>
        <w:pStyle w:val="TOC3"/>
        <w:rPr>
          <w:rFonts w:asciiTheme="minorHAnsi" w:eastAsiaTheme="minorEastAsia" w:hAnsiTheme="minorHAnsi" w:cstheme="minorBidi"/>
          <w:noProof/>
          <w:color w:val="auto"/>
          <w:sz w:val="22"/>
          <w:szCs w:val="22"/>
        </w:rPr>
      </w:pPr>
      <w:hyperlink w:anchor="_Toc524336337" w:history="1">
        <w:r w:rsidR="00C26A8A" w:rsidRPr="002308B7">
          <w:rPr>
            <w:rStyle w:val="Hyperlink"/>
            <w:noProof/>
          </w:rPr>
          <w:t>2.7.14.</w:t>
        </w:r>
        <w:r w:rsidR="00C26A8A">
          <w:rPr>
            <w:rFonts w:asciiTheme="minorHAnsi" w:eastAsiaTheme="minorEastAsia" w:hAnsiTheme="minorHAnsi" w:cstheme="minorBidi"/>
            <w:noProof/>
            <w:color w:val="auto"/>
            <w:sz w:val="22"/>
            <w:szCs w:val="22"/>
          </w:rPr>
          <w:tab/>
        </w:r>
        <w:r w:rsidR="00C26A8A" w:rsidRPr="002308B7">
          <w:rPr>
            <w:rStyle w:val="Hyperlink"/>
            <w:noProof/>
          </w:rPr>
          <w:t>Diet Tab</w:t>
        </w:r>
        <w:r w:rsidR="00C26A8A">
          <w:rPr>
            <w:noProof/>
            <w:webHidden/>
          </w:rPr>
          <w:tab/>
        </w:r>
        <w:r w:rsidR="00C26A8A">
          <w:rPr>
            <w:noProof/>
            <w:webHidden/>
          </w:rPr>
          <w:fldChar w:fldCharType="begin"/>
        </w:r>
        <w:r w:rsidR="00C26A8A">
          <w:rPr>
            <w:noProof/>
            <w:webHidden/>
          </w:rPr>
          <w:instrText xml:space="preserve"> PAGEREF _Toc524336337 \h </w:instrText>
        </w:r>
        <w:r w:rsidR="00C26A8A">
          <w:rPr>
            <w:noProof/>
            <w:webHidden/>
          </w:rPr>
        </w:r>
        <w:r w:rsidR="00C26A8A">
          <w:rPr>
            <w:noProof/>
            <w:webHidden/>
          </w:rPr>
          <w:fldChar w:fldCharType="separate"/>
        </w:r>
        <w:r w:rsidR="00C26A8A">
          <w:rPr>
            <w:noProof/>
            <w:webHidden/>
          </w:rPr>
          <w:t>107</w:t>
        </w:r>
        <w:r w:rsidR="00C26A8A">
          <w:rPr>
            <w:noProof/>
            <w:webHidden/>
          </w:rPr>
          <w:fldChar w:fldCharType="end"/>
        </w:r>
      </w:hyperlink>
    </w:p>
    <w:p w14:paraId="19254B62" w14:textId="4EBEF1B1" w:rsidR="00C26A8A" w:rsidRDefault="00DF5DEB">
      <w:pPr>
        <w:pStyle w:val="TOC3"/>
        <w:rPr>
          <w:rFonts w:asciiTheme="minorHAnsi" w:eastAsiaTheme="minorEastAsia" w:hAnsiTheme="minorHAnsi" w:cstheme="minorBidi"/>
          <w:noProof/>
          <w:color w:val="auto"/>
          <w:sz w:val="22"/>
          <w:szCs w:val="22"/>
        </w:rPr>
      </w:pPr>
      <w:hyperlink w:anchor="_Toc524336338" w:history="1">
        <w:r w:rsidR="00C26A8A" w:rsidRPr="002308B7">
          <w:rPr>
            <w:rStyle w:val="Hyperlink"/>
            <w:noProof/>
          </w:rPr>
          <w:t>2.7.15.</w:t>
        </w:r>
        <w:r w:rsidR="00C26A8A">
          <w:rPr>
            <w:rFonts w:asciiTheme="minorHAnsi" w:eastAsiaTheme="minorEastAsia" w:hAnsiTheme="minorHAnsi" w:cstheme="minorBidi"/>
            <w:noProof/>
            <w:color w:val="auto"/>
            <w:sz w:val="22"/>
            <w:szCs w:val="22"/>
          </w:rPr>
          <w:tab/>
        </w:r>
        <w:r w:rsidR="00C26A8A" w:rsidRPr="002308B7">
          <w:rPr>
            <w:rStyle w:val="Hyperlink"/>
            <w:noProof/>
          </w:rPr>
          <w:t>Nutritional Assessment Tab</w:t>
        </w:r>
        <w:r w:rsidR="00C26A8A">
          <w:rPr>
            <w:noProof/>
            <w:webHidden/>
          </w:rPr>
          <w:tab/>
        </w:r>
        <w:r w:rsidR="00C26A8A">
          <w:rPr>
            <w:noProof/>
            <w:webHidden/>
          </w:rPr>
          <w:fldChar w:fldCharType="begin"/>
        </w:r>
        <w:r w:rsidR="00C26A8A">
          <w:rPr>
            <w:noProof/>
            <w:webHidden/>
          </w:rPr>
          <w:instrText xml:space="preserve"> PAGEREF _Toc524336338 \h </w:instrText>
        </w:r>
        <w:r w:rsidR="00C26A8A">
          <w:rPr>
            <w:noProof/>
            <w:webHidden/>
          </w:rPr>
        </w:r>
        <w:r w:rsidR="00C26A8A">
          <w:rPr>
            <w:noProof/>
            <w:webHidden/>
          </w:rPr>
          <w:fldChar w:fldCharType="separate"/>
        </w:r>
        <w:r w:rsidR="00C26A8A">
          <w:rPr>
            <w:noProof/>
            <w:webHidden/>
          </w:rPr>
          <w:t>108</w:t>
        </w:r>
        <w:r w:rsidR="00C26A8A">
          <w:rPr>
            <w:noProof/>
            <w:webHidden/>
          </w:rPr>
          <w:fldChar w:fldCharType="end"/>
        </w:r>
      </w:hyperlink>
    </w:p>
    <w:p w14:paraId="46C9AA8B" w14:textId="616A665A" w:rsidR="00C26A8A" w:rsidRDefault="00DF5DEB">
      <w:pPr>
        <w:pStyle w:val="TOC3"/>
        <w:rPr>
          <w:rFonts w:asciiTheme="minorHAnsi" w:eastAsiaTheme="minorEastAsia" w:hAnsiTheme="minorHAnsi" w:cstheme="minorBidi"/>
          <w:noProof/>
          <w:color w:val="auto"/>
          <w:sz w:val="22"/>
          <w:szCs w:val="22"/>
        </w:rPr>
      </w:pPr>
      <w:hyperlink w:anchor="_Toc524336339" w:history="1">
        <w:r w:rsidR="00C26A8A" w:rsidRPr="002308B7">
          <w:rPr>
            <w:rStyle w:val="Hyperlink"/>
            <w:noProof/>
          </w:rPr>
          <w:t>2.7.16.</w:t>
        </w:r>
        <w:r w:rsidR="00C26A8A">
          <w:rPr>
            <w:rFonts w:asciiTheme="minorHAnsi" w:eastAsiaTheme="minorEastAsia" w:hAnsiTheme="minorHAnsi" w:cstheme="minorBidi"/>
            <w:noProof/>
            <w:color w:val="auto"/>
            <w:sz w:val="22"/>
            <w:szCs w:val="22"/>
          </w:rPr>
          <w:tab/>
        </w:r>
        <w:r w:rsidR="00C26A8A" w:rsidRPr="002308B7">
          <w:rPr>
            <w:rStyle w:val="Hyperlink"/>
            <w:noProof/>
          </w:rPr>
          <w:t>Order Summary Tab</w:t>
        </w:r>
        <w:r w:rsidR="00C26A8A">
          <w:rPr>
            <w:noProof/>
            <w:webHidden/>
          </w:rPr>
          <w:tab/>
        </w:r>
        <w:r w:rsidR="00C26A8A">
          <w:rPr>
            <w:noProof/>
            <w:webHidden/>
          </w:rPr>
          <w:fldChar w:fldCharType="begin"/>
        </w:r>
        <w:r w:rsidR="00C26A8A">
          <w:rPr>
            <w:noProof/>
            <w:webHidden/>
          </w:rPr>
          <w:instrText xml:space="preserve"> PAGEREF _Toc524336339 \h </w:instrText>
        </w:r>
        <w:r w:rsidR="00C26A8A">
          <w:rPr>
            <w:noProof/>
            <w:webHidden/>
          </w:rPr>
        </w:r>
        <w:r w:rsidR="00C26A8A">
          <w:rPr>
            <w:noProof/>
            <w:webHidden/>
          </w:rPr>
          <w:fldChar w:fldCharType="separate"/>
        </w:r>
        <w:r w:rsidR="00C26A8A">
          <w:rPr>
            <w:noProof/>
            <w:webHidden/>
          </w:rPr>
          <w:t>108</w:t>
        </w:r>
        <w:r w:rsidR="00C26A8A">
          <w:rPr>
            <w:noProof/>
            <w:webHidden/>
          </w:rPr>
          <w:fldChar w:fldCharType="end"/>
        </w:r>
      </w:hyperlink>
    </w:p>
    <w:p w14:paraId="41A07C53" w14:textId="582CCE50" w:rsidR="00C26A8A" w:rsidRDefault="00DF5DEB">
      <w:pPr>
        <w:pStyle w:val="TOC3"/>
        <w:rPr>
          <w:rFonts w:asciiTheme="minorHAnsi" w:eastAsiaTheme="minorEastAsia" w:hAnsiTheme="minorHAnsi" w:cstheme="minorBidi"/>
          <w:noProof/>
          <w:color w:val="auto"/>
          <w:sz w:val="22"/>
          <w:szCs w:val="22"/>
        </w:rPr>
      </w:pPr>
      <w:hyperlink w:anchor="_Toc524336340" w:history="1">
        <w:r w:rsidR="00C26A8A" w:rsidRPr="002308B7">
          <w:rPr>
            <w:rStyle w:val="Hyperlink"/>
            <w:noProof/>
          </w:rPr>
          <w:t>2.7.17.</w:t>
        </w:r>
        <w:r w:rsidR="00C26A8A">
          <w:rPr>
            <w:rFonts w:asciiTheme="minorHAnsi" w:eastAsiaTheme="minorEastAsia" w:hAnsiTheme="minorHAnsi" w:cstheme="minorBidi"/>
            <w:noProof/>
            <w:color w:val="auto"/>
            <w:sz w:val="22"/>
            <w:szCs w:val="22"/>
          </w:rPr>
          <w:tab/>
        </w:r>
        <w:r w:rsidR="00C26A8A" w:rsidRPr="002308B7">
          <w:rPr>
            <w:rStyle w:val="Hyperlink"/>
            <w:noProof/>
          </w:rPr>
          <w:t>Procedures Tab</w:t>
        </w:r>
        <w:r w:rsidR="00C26A8A">
          <w:rPr>
            <w:noProof/>
            <w:webHidden/>
          </w:rPr>
          <w:tab/>
        </w:r>
        <w:r w:rsidR="00C26A8A">
          <w:rPr>
            <w:noProof/>
            <w:webHidden/>
          </w:rPr>
          <w:fldChar w:fldCharType="begin"/>
        </w:r>
        <w:r w:rsidR="00C26A8A">
          <w:rPr>
            <w:noProof/>
            <w:webHidden/>
          </w:rPr>
          <w:instrText xml:space="preserve"> PAGEREF _Toc524336340 \h </w:instrText>
        </w:r>
        <w:r w:rsidR="00C26A8A">
          <w:rPr>
            <w:noProof/>
            <w:webHidden/>
          </w:rPr>
        </w:r>
        <w:r w:rsidR="00C26A8A">
          <w:rPr>
            <w:noProof/>
            <w:webHidden/>
          </w:rPr>
          <w:fldChar w:fldCharType="separate"/>
        </w:r>
        <w:r w:rsidR="00C26A8A">
          <w:rPr>
            <w:noProof/>
            <w:webHidden/>
          </w:rPr>
          <w:t>109</w:t>
        </w:r>
        <w:r w:rsidR="00C26A8A">
          <w:rPr>
            <w:noProof/>
            <w:webHidden/>
          </w:rPr>
          <w:fldChar w:fldCharType="end"/>
        </w:r>
      </w:hyperlink>
    </w:p>
    <w:p w14:paraId="44CE5039" w14:textId="531BDB6F" w:rsidR="00C26A8A" w:rsidRDefault="00DF5DEB">
      <w:pPr>
        <w:pStyle w:val="TOC3"/>
        <w:rPr>
          <w:rFonts w:asciiTheme="minorHAnsi" w:eastAsiaTheme="minorEastAsia" w:hAnsiTheme="minorHAnsi" w:cstheme="minorBidi"/>
          <w:noProof/>
          <w:color w:val="auto"/>
          <w:sz w:val="22"/>
          <w:szCs w:val="22"/>
        </w:rPr>
      </w:pPr>
      <w:hyperlink w:anchor="_Toc524336341" w:history="1">
        <w:r w:rsidR="00C26A8A" w:rsidRPr="002308B7">
          <w:rPr>
            <w:rStyle w:val="Hyperlink"/>
            <w:noProof/>
          </w:rPr>
          <w:t>2.7.18.</w:t>
        </w:r>
        <w:r w:rsidR="00C26A8A">
          <w:rPr>
            <w:rFonts w:asciiTheme="minorHAnsi" w:eastAsiaTheme="minorEastAsia" w:hAnsiTheme="minorHAnsi" w:cstheme="minorBidi"/>
            <w:noProof/>
            <w:color w:val="auto"/>
            <w:sz w:val="22"/>
            <w:szCs w:val="22"/>
          </w:rPr>
          <w:tab/>
        </w:r>
        <w:r w:rsidR="00C26A8A" w:rsidRPr="002308B7">
          <w:rPr>
            <w:rStyle w:val="Hyperlink"/>
            <w:noProof/>
          </w:rPr>
          <w:t>Problem List Tab</w:t>
        </w:r>
        <w:r w:rsidR="00C26A8A">
          <w:rPr>
            <w:noProof/>
            <w:webHidden/>
          </w:rPr>
          <w:tab/>
        </w:r>
        <w:r w:rsidR="00C26A8A">
          <w:rPr>
            <w:noProof/>
            <w:webHidden/>
          </w:rPr>
          <w:fldChar w:fldCharType="begin"/>
        </w:r>
        <w:r w:rsidR="00C26A8A">
          <w:rPr>
            <w:noProof/>
            <w:webHidden/>
          </w:rPr>
          <w:instrText xml:space="preserve"> PAGEREF _Toc524336341 \h </w:instrText>
        </w:r>
        <w:r w:rsidR="00C26A8A">
          <w:rPr>
            <w:noProof/>
            <w:webHidden/>
          </w:rPr>
        </w:r>
        <w:r w:rsidR="00C26A8A">
          <w:rPr>
            <w:noProof/>
            <w:webHidden/>
          </w:rPr>
          <w:fldChar w:fldCharType="separate"/>
        </w:r>
        <w:r w:rsidR="00C26A8A">
          <w:rPr>
            <w:noProof/>
            <w:webHidden/>
          </w:rPr>
          <w:t>110</w:t>
        </w:r>
        <w:r w:rsidR="00C26A8A">
          <w:rPr>
            <w:noProof/>
            <w:webHidden/>
          </w:rPr>
          <w:fldChar w:fldCharType="end"/>
        </w:r>
      </w:hyperlink>
    </w:p>
    <w:p w14:paraId="39E86CE7" w14:textId="10124F3C" w:rsidR="00C26A8A" w:rsidRDefault="00DF5DEB">
      <w:pPr>
        <w:pStyle w:val="TOC2"/>
        <w:rPr>
          <w:rFonts w:asciiTheme="minorHAnsi" w:eastAsiaTheme="minorEastAsia" w:hAnsiTheme="minorHAnsi" w:cstheme="minorBidi"/>
          <w:b w:val="0"/>
          <w:noProof/>
          <w:color w:val="auto"/>
          <w:sz w:val="22"/>
          <w:szCs w:val="22"/>
        </w:rPr>
      </w:pPr>
      <w:hyperlink w:anchor="_Toc524336342" w:history="1">
        <w:r w:rsidR="00C26A8A" w:rsidRPr="002308B7">
          <w:rPr>
            <w:rStyle w:val="Hyperlink"/>
            <w:noProof/>
          </w:rPr>
          <w:t>2.8.</w:t>
        </w:r>
        <w:r w:rsidR="00C26A8A">
          <w:rPr>
            <w:rFonts w:asciiTheme="minorHAnsi" w:eastAsiaTheme="minorEastAsia" w:hAnsiTheme="minorHAnsi" w:cstheme="minorBidi"/>
            <w:b w:val="0"/>
            <w:noProof/>
            <w:color w:val="auto"/>
            <w:sz w:val="22"/>
            <w:szCs w:val="22"/>
          </w:rPr>
          <w:tab/>
        </w:r>
        <w:r w:rsidR="00C26A8A" w:rsidRPr="002308B7">
          <w:rPr>
            <w:rStyle w:val="Hyperlink"/>
            <w:noProof/>
          </w:rPr>
          <w:t>Compensation and Pension Worksheet Module (CPWM)</w:t>
        </w:r>
        <w:r w:rsidR="00C26A8A">
          <w:rPr>
            <w:noProof/>
            <w:webHidden/>
          </w:rPr>
          <w:tab/>
        </w:r>
        <w:r w:rsidR="00C26A8A">
          <w:rPr>
            <w:noProof/>
            <w:webHidden/>
          </w:rPr>
          <w:fldChar w:fldCharType="begin"/>
        </w:r>
        <w:r w:rsidR="00C26A8A">
          <w:rPr>
            <w:noProof/>
            <w:webHidden/>
          </w:rPr>
          <w:instrText xml:space="preserve"> PAGEREF _Toc524336342 \h </w:instrText>
        </w:r>
        <w:r w:rsidR="00C26A8A">
          <w:rPr>
            <w:noProof/>
            <w:webHidden/>
          </w:rPr>
        </w:r>
        <w:r w:rsidR="00C26A8A">
          <w:rPr>
            <w:noProof/>
            <w:webHidden/>
          </w:rPr>
          <w:fldChar w:fldCharType="separate"/>
        </w:r>
        <w:r w:rsidR="00C26A8A">
          <w:rPr>
            <w:noProof/>
            <w:webHidden/>
          </w:rPr>
          <w:t>111</w:t>
        </w:r>
        <w:r w:rsidR="00C26A8A">
          <w:rPr>
            <w:noProof/>
            <w:webHidden/>
          </w:rPr>
          <w:fldChar w:fldCharType="end"/>
        </w:r>
      </w:hyperlink>
    </w:p>
    <w:p w14:paraId="24A6BDB9" w14:textId="1B3E5658" w:rsidR="00C26A8A" w:rsidRDefault="00DF5DEB">
      <w:pPr>
        <w:pStyle w:val="TOC3"/>
        <w:rPr>
          <w:rFonts w:asciiTheme="minorHAnsi" w:eastAsiaTheme="minorEastAsia" w:hAnsiTheme="minorHAnsi" w:cstheme="minorBidi"/>
          <w:noProof/>
          <w:color w:val="auto"/>
          <w:sz w:val="22"/>
          <w:szCs w:val="22"/>
        </w:rPr>
      </w:pPr>
      <w:hyperlink w:anchor="_Toc524336343" w:history="1">
        <w:r w:rsidR="00C26A8A" w:rsidRPr="002308B7">
          <w:rPr>
            <w:rStyle w:val="Hyperlink"/>
            <w:noProof/>
          </w:rPr>
          <w:t>2.8.1.</w:t>
        </w:r>
        <w:r w:rsidR="00C26A8A">
          <w:rPr>
            <w:rFonts w:asciiTheme="minorHAnsi" w:eastAsiaTheme="minorEastAsia" w:hAnsiTheme="minorHAnsi" w:cstheme="minorBidi"/>
            <w:noProof/>
            <w:color w:val="auto"/>
            <w:sz w:val="22"/>
            <w:szCs w:val="22"/>
          </w:rPr>
          <w:tab/>
        </w:r>
        <w:r w:rsidR="00C26A8A" w:rsidRPr="002308B7">
          <w:rPr>
            <w:rStyle w:val="Hyperlink"/>
            <w:noProof/>
          </w:rPr>
          <w:t>Overview</w:t>
        </w:r>
        <w:r w:rsidR="00C26A8A">
          <w:rPr>
            <w:noProof/>
            <w:webHidden/>
          </w:rPr>
          <w:tab/>
        </w:r>
        <w:r w:rsidR="00C26A8A">
          <w:rPr>
            <w:noProof/>
            <w:webHidden/>
          </w:rPr>
          <w:fldChar w:fldCharType="begin"/>
        </w:r>
        <w:r w:rsidR="00C26A8A">
          <w:rPr>
            <w:noProof/>
            <w:webHidden/>
          </w:rPr>
          <w:instrText xml:space="preserve"> PAGEREF _Toc524336343 \h </w:instrText>
        </w:r>
        <w:r w:rsidR="00C26A8A">
          <w:rPr>
            <w:noProof/>
            <w:webHidden/>
          </w:rPr>
        </w:r>
        <w:r w:rsidR="00C26A8A">
          <w:rPr>
            <w:noProof/>
            <w:webHidden/>
          </w:rPr>
          <w:fldChar w:fldCharType="separate"/>
        </w:r>
        <w:r w:rsidR="00C26A8A">
          <w:rPr>
            <w:noProof/>
            <w:webHidden/>
          </w:rPr>
          <w:t>111</w:t>
        </w:r>
        <w:r w:rsidR="00C26A8A">
          <w:rPr>
            <w:noProof/>
            <w:webHidden/>
          </w:rPr>
          <w:fldChar w:fldCharType="end"/>
        </w:r>
      </w:hyperlink>
    </w:p>
    <w:p w14:paraId="2BC939F3" w14:textId="78277EC1" w:rsidR="00C26A8A" w:rsidRDefault="00DF5DEB">
      <w:pPr>
        <w:pStyle w:val="TOC3"/>
        <w:rPr>
          <w:rFonts w:asciiTheme="minorHAnsi" w:eastAsiaTheme="minorEastAsia" w:hAnsiTheme="minorHAnsi" w:cstheme="minorBidi"/>
          <w:noProof/>
          <w:color w:val="auto"/>
          <w:sz w:val="22"/>
          <w:szCs w:val="22"/>
        </w:rPr>
      </w:pPr>
      <w:hyperlink w:anchor="_Toc524336344" w:history="1">
        <w:r w:rsidR="00C26A8A" w:rsidRPr="002308B7">
          <w:rPr>
            <w:rStyle w:val="Hyperlink"/>
            <w:noProof/>
          </w:rPr>
          <w:t>2.8.2.</w:t>
        </w:r>
        <w:r w:rsidR="00C26A8A">
          <w:rPr>
            <w:rFonts w:asciiTheme="minorHAnsi" w:eastAsiaTheme="minorEastAsia" w:hAnsiTheme="minorHAnsi" w:cstheme="minorBidi"/>
            <w:noProof/>
            <w:color w:val="auto"/>
            <w:sz w:val="22"/>
            <w:szCs w:val="22"/>
          </w:rPr>
          <w:tab/>
        </w:r>
        <w:r w:rsidR="00C26A8A" w:rsidRPr="002308B7">
          <w:rPr>
            <w:rStyle w:val="Hyperlink"/>
            <w:noProof/>
          </w:rPr>
          <w:t>User Setup</w:t>
        </w:r>
        <w:r w:rsidR="00C26A8A">
          <w:rPr>
            <w:noProof/>
            <w:webHidden/>
          </w:rPr>
          <w:tab/>
        </w:r>
        <w:r w:rsidR="00C26A8A">
          <w:rPr>
            <w:noProof/>
            <w:webHidden/>
          </w:rPr>
          <w:fldChar w:fldCharType="begin"/>
        </w:r>
        <w:r w:rsidR="00C26A8A">
          <w:rPr>
            <w:noProof/>
            <w:webHidden/>
          </w:rPr>
          <w:instrText xml:space="preserve"> PAGEREF _Toc524336344 \h </w:instrText>
        </w:r>
        <w:r w:rsidR="00C26A8A">
          <w:rPr>
            <w:noProof/>
            <w:webHidden/>
          </w:rPr>
        </w:r>
        <w:r w:rsidR="00C26A8A">
          <w:rPr>
            <w:noProof/>
            <w:webHidden/>
          </w:rPr>
          <w:fldChar w:fldCharType="separate"/>
        </w:r>
        <w:r w:rsidR="00C26A8A">
          <w:rPr>
            <w:noProof/>
            <w:webHidden/>
          </w:rPr>
          <w:t>112</w:t>
        </w:r>
        <w:r w:rsidR="00C26A8A">
          <w:rPr>
            <w:noProof/>
            <w:webHidden/>
          </w:rPr>
          <w:fldChar w:fldCharType="end"/>
        </w:r>
      </w:hyperlink>
    </w:p>
    <w:p w14:paraId="61C0EDA7" w14:textId="48637C82" w:rsidR="00C26A8A" w:rsidRDefault="00DF5DEB">
      <w:pPr>
        <w:pStyle w:val="TOC3"/>
        <w:rPr>
          <w:rFonts w:asciiTheme="minorHAnsi" w:eastAsiaTheme="minorEastAsia" w:hAnsiTheme="minorHAnsi" w:cstheme="minorBidi"/>
          <w:noProof/>
          <w:color w:val="auto"/>
          <w:sz w:val="22"/>
          <w:szCs w:val="22"/>
        </w:rPr>
      </w:pPr>
      <w:hyperlink w:anchor="_Toc524336345" w:history="1">
        <w:r w:rsidR="00C26A8A" w:rsidRPr="002308B7">
          <w:rPr>
            <w:rStyle w:val="Hyperlink"/>
            <w:noProof/>
          </w:rPr>
          <w:t>2.8.3.</w:t>
        </w:r>
        <w:r w:rsidR="00C26A8A">
          <w:rPr>
            <w:rFonts w:asciiTheme="minorHAnsi" w:eastAsiaTheme="minorEastAsia" w:hAnsiTheme="minorHAnsi" w:cstheme="minorBidi"/>
            <w:noProof/>
            <w:color w:val="auto"/>
            <w:sz w:val="22"/>
            <w:szCs w:val="22"/>
          </w:rPr>
          <w:tab/>
        </w:r>
        <w:r w:rsidR="00C26A8A" w:rsidRPr="002308B7">
          <w:rPr>
            <w:rStyle w:val="Hyperlink"/>
            <w:noProof/>
          </w:rPr>
          <w:t>C&amp;P Worksheet Tab Functionalities</w:t>
        </w:r>
        <w:r w:rsidR="00C26A8A">
          <w:rPr>
            <w:noProof/>
            <w:webHidden/>
          </w:rPr>
          <w:tab/>
        </w:r>
        <w:r w:rsidR="00C26A8A">
          <w:rPr>
            <w:noProof/>
            <w:webHidden/>
          </w:rPr>
          <w:fldChar w:fldCharType="begin"/>
        </w:r>
        <w:r w:rsidR="00C26A8A">
          <w:rPr>
            <w:noProof/>
            <w:webHidden/>
          </w:rPr>
          <w:instrText xml:space="preserve"> PAGEREF _Toc524336345 \h </w:instrText>
        </w:r>
        <w:r w:rsidR="00C26A8A">
          <w:rPr>
            <w:noProof/>
            <w:webHidden/>
          </w:rPr>
        </w:r>
        <w:r w:rsidR="00C26A8A">
          <w:rPr>
            <w:noProof/>
            <w:webHidden/>
          </w:rPr>
          <w:fldChar w:fldCharType="separate"/>
        </w:r>
        <w:r w:rsidR="00C26A8A">
          <w:rPr>
            <w:noProof/>
            <w:webHidden/>
          </w:rPr>
          <w:t>114</w:t>
        </w:r>
        <w:r w:rsidR="00C26A8A">
          <w:rPr>
            <w:noProof/>
            <w:webHidden/>
          </w:rPr>
          <w:fldChar w:fldCharType="end"/>
        </w:r>
      </w:hyperlink>
    </w:p>
    <w:p w14:paraId="4169F95B" w14:textId="3B9B7DFE" w:rsidR="00C26A8A" w:rsidRDefault="00DF5DEB">
      <w:pPr>
        <w:pStyle w:val="TOC2"/>
        <w:rPr>
          <w:rFonts w:asciiTheme="minorHAnsi" w:eastAsiaTheme="minorEastAsia" w:hAnsiTheme="minorHAnsi" w:cstheme="minorBidi"/>
          <w:b w:val="0"/>
          <w:noProof/>
          <w:color w:val="auto"/>
          <w:sz w:val="22"/>
          <w:szCs w:val="22"/>
        </w:rPr>
      </w:pPr>
      <w:hyperlink w:anchor="_Toc524336346" w:history="1">
        <w:r w:rsidR="00C26A8A" w:rsidRPr="002308B7">
          <w:rPr>
            <w:rStyle w:val="Hyperlink"/>
            <w:noProof/>
          </w:rPr>
          <w:t>2.9.</w:t>
        </w:r>
        <w:r w:rsidR="00C26A8A">
          <w:rPr>
            <w:rFonts w:asciiTheme="minorHAnsi" w:eastAsiaTheme="minorEastAsia" w:hAnsiTheme="minorHAnsi" w:cstheme="minorBidi"/>
            <w:b w:val="0"/>
            <w:noProof/>
            <w:color w:val="auto"/>
            <w:sz w:val="22"/>
            <w:szCs w:val="22"/>
          </w:rPr>
          <w:tab/>
        </w:r>
        <w:r w:rsidR="00C26A8A" w:rsidRPr="002308B7">
          <w:rPr>
            <w:rStyle w:val="Hyperlink"/>
            <w:noProof/>
          </w:rPr>
          <w:t>CPWM Worksheet Functionality</w:t>
        </w:r>
        <w:r w:rsidR="00C26A8A">
          <w:rPr>
            <w:noProof/>
            <w:webHidden/>
          </w:rPr>
          <w:tab/>
        </w:r>
        <w:r w:rsidR="00C26A8A">
          <w:rPr>
            <w:noProof/>
            <w:webHidden/>
          </w:rPr>
          <w:fldChar w:fldCharType="begin"/>
        </w:r>
        <w:r w:rsidR="00C26A8A">
          <w:rPr>
            <w:noProof/>
            <w:webHidden/>
          </w:rPr>
          <w:instrText xml:space="preserve"> PAGEREF _Toc524336346 \h </w:instrText>
        </w:r>
        <w:r w:rsidR="00C26A8A">
          <w:rPr>
            <w:noProof/>
            <w:webHidden/>
          </w:rPr>
        </w:r>
        <w:r w:rsidR="00C26A8A">
          <w:rPr>
            <w:noProof/>
            <w:webHidden/>
          </w:rPr>
          <w:fldChar w:fldCharType="separate"/>
        </w:r>
        <w:r w:rsidR="00C26A8A">
          <w:rPr>
            <w:noProof/>
            <w:webHidden/>
          </w:rPr>
          <w:t>122</w:t>
        </w:r>
        <w:r w:rsidR="00C26A8A">
          <w:rPr>
            <w:noProof/>
            <w:webHidden/>
          </w:rPr>
          <w:fldChar w:fldCharType="end"/>
        </w:r>
      </w:hyperlink>
    </w:p>
    <w:p w14:paraId="19900229" w14:textId="1711AF7D" w:rsidR="00C26A8A" w:rsidRDefault="00DF5DEB">
      <w:pPr>
        <w:pStyle w:val="TOC3"/>
        <w:rPr>
          <w:rFonts w:asciiTheme="minorHAnsi" w:eastAsiaTheme="minorEastAsia" w:hAnsiTheme="minorHAnsi" w:cstheme="minorBidi"/>
          <w:noProof/>
          <w:color w:val="auto"/>
          <w:sz w:val="22"/>
          <w:szCs w:val="22"/>
        </w:rPr>
      </w:pPr>
      <w:hyperlink w:anchor="_Toc524336347" w:history="1">
        <w:r w:rsidR="00C26A8A" w:rsidRPr="002308B7">
          <w:rPr>
            <w:rStyle w:val="Hyperlink"/>
            <w:noProof/>
          </w:rPr>
          <w:t>2.9.1.</w:t>
        </w:r>
        <w:r w:rsidR="00C26A8A">
          <w:rPr>
            <w:rFonts w:asciiTheme="minorHAnsi" w:eastAsiaTheme="minorEastAsia" w:hAnsiTheme="minorHAnsi" w:cstheme="minorBidi"/>
            <w:noProof/>
            <w:color w:val="auto"/>
            <w:sz w:val="22"/>
            <w:szCs w:val="22"/>
          </w:rPr>
          <w:tab/>
        </w:r>
        <w:r w:rsidR="00C26A8A" w:rsidRPr="002308B7">
          <w:rPr>
            <w:rStyle w:val="Hyperlink"/>
            <w:noProof/>
          </w:rPr>
          <w:t>Data Entry Functionality</w:t>
        </w:r>
        <w:r w:rsidR="00C26A8A">
          <w:rPr>
            <w:noProof/>
            <w:webHidden/>
          </w:rPr>
          <w:tab/>
        </w:r>
        <w:r w:rsidR="00C26A8A">
          <w:rPr>
            <w:noProof/>
            <w:webHidden/>
          </w:rPr>
          <w:fldChar w:fldCharType="begin"/>
        </w:r>
        <w:r w:rsidR="00C26A8A">
          <w:rPr>
            <w:noProof/>
            <w:webHidden/>
          </w:rPr>
          <w:instrText xml:space="preserve"> PAGEREF _Toc524336347 \h </w:instrText>
        </w:r>
        <w:r w:rsidR="00C26A8A">
          <w:rPr>
            <w:noProof/>
            <w:webHidden/>
          </w:rPr>
        </w:r>
        <w:r w:rsidR="00C26A8A">
          <w:rPr>
            <w:noProof/>
            <w:webHidden/>
          </w:rPr>
          <w:fldChar w:fldCharType="separate"/>
        </w:r>
        <w:r w:rsidR="00C26A8A">
          <w:rPr>
            <w:noProof/>
            <w:webHidden/>
          </w:rPr>
          <w:t>123</w:t>
        </w:r>
        <w:r w:rsidR="00C26A8A">
          <w:rPr>
            <w:noProof/>
            <w:webHidden/>
          </w:rPr>
          <w:fldChar w:fldCharType="end"/>
        </w:r>
      </w:hyperlink>
    </w:p>
    <w:p w14:paraId="44AF9A2A" w14:textId="34DC6F54" w:rsidR="00C26A8A" w:rsidRDefault="00DF5DEB">
      <w:pPr>
        <w:pStyle w:val="TOC3"/>
        <w:rPr>
          <w:rFonts w:asciiTheme="minorHAnsi" w:eastAsiaTheme="minorEastAsia" w:hAnsiTheme="minorHAnsi" w:cstheme="minorBidi"/>
          <w:noProof/>
          <w:color w:val="auto"/>
          <w:sz w:val="22"/>
          <w:szCs w:val="22"/>
        </w:rPr>
      </w:pPr>
      <w:hyperlink w:anchor="_Toc524336348" w:history="1">
        <w:r w:rsidR="00C26A8A" w:rsidRPr="002308B7">
          <w:rPr>
            <w:rStyle w:val="Hyperlink"/>
            <w:noProof/>
          </w:rPr>
          <w:t>2.9.2.</w:t>
        </w:r>
        <w:r w:rsidR="00C26A8A">
          <w:rPr>
            <w:rFonts w:asciiTheme="minorHAnsi" w:eastAsiaTheme="minorEastAsia" w:hAnsiTheme="minorHAnsi" w:cstheme="minorBidi"/>
            <w:noProof/>
            <w:color w:val="auto"/>
            <w:sz w:val="22"/>
            <w:szCs w:val="22"/>
          </w:rPr>
          <w:tab/>
        </w:r>
        <w:r w:rsidR="00C26A8A" w:rsidRPr="002308B7">
          <w:rPr>
            <w:rStyle w:val="Hyperlink"/>
            <w:noProof/>
          </w:rPr>
          <w:t>Options Button Functionality Details</w:t>
        </w:r>
        <w:r w:rsidR="00C26A8A">
          <w:rPr>
            <w:noProof/>
            <w:webHidden/>
          </w:rPr>
          <w:tab/>
        </w:r>
        <w:r w:rsidR="00C26A8A">
          <w:rPr>
            <w:noProof/>
            <w:webHidden/>
          </w:rPr>
          <w:fldChar w:fldCharType="begin"/>
        </w:r>
        <w:r w:rsidR="00C26A8A">
          <w:rPr>
            <w:noProof/>
            <w:webHidden/>
          </w:rPr>
          <w:instrText xml:space="preserve"> PAGEREF _Toc524336348 \h </w:instrText>
        </w:r>
        <w:r w:rsidR="00C26A8A">
          <w:rPr>
            <w:noProof/>
            <w:webHidden/>
          </w:rPr>
        </w:r>
        <w:r w:rsidR="00C26A8A">
          <w:rPr>
            <w:noProof/>
            <w:webHidden/>
          </w:rPr>
          <w:fldChar w:fldCharType="separate"/>
        </w:r>
        <w:r w:rsidR="00C26A8A">
          <w:rPr>
            <w:noProof/>
            <w:webHidden/>
          </w:rPr>
          <w:t>126</w:t>
        </w:r>
        <w:r w:rsidR="00C26A8A">
          <w:rPr>
            <w:noProof/>
            <w:webHidden/>
          </w:rPr>
          <w:fldChar w:fldCharType="end"/>
        </w:r>
      </w:hyperlink>
    </w:p>
    <w:p w14:paraId="1FBA0ABC" w14:textId="143623B3" w:rsidR="00C26A8A" w:rsidRDefault="00DF5DEB">
      <w:pPr>
        <w:pStyle w:val="TOC3"/>
        <w:rPr>
          <w:rFonts w:asciiTheme="minorHAnsi" w:eastAsiaTheme="minorEastAsia" w:hAnsiTheme="minorHAnsi" w:cstheme="minorBidi"/>
          <w:noProof/>
          <w:color w:val="auto"/>
          <w:sz w:val="22"/>
          <w:szCs w:val="22"/>
        </w:rPr>
      </w:pPr>
      <w:hyperlink w:anchor="_Toc524336349" w:history="1">
        <w:r w:rsidR="00C26A8A" w:rsidRPr="002308B7">
          <w:rPr>
            <w:rStyle w:val="Hyperlink"/>
            <w:noProof/>
          </w:rPr>
          <w:t>2.9.3.</w:t>
        </w:r>
        <w:r w:rsidR="00C26A8A">
          <w:rPr>
            <w:rFonts w:asciiTheme="minorHAnsi" w:eastAsiaTheme="minorEastAsia" w:hAnsiTheme="minorHAnsi" w:cstheme="minorBidi"/>
            <w:noProof/>
            <w:color w:val="auto"/>
            <w:sz w:val="22"/>
            <w:szCs w:val="22"/>
          </w:rPr>
          <w:tab/>
        </w:r>
        <w:r w:rsidR="00C26A8A" w:rsidRPr="002308B7">
          <w:rPr>
            <w:rStyle w:val="Hyperlink"/>
            <w:noProof/>
          </w:rPr>
          <w:t>Saving Template Data</w:t>
        </w:r>
        <w:r w:rsidR="00C26A8A">
          <w:rPr>
            <w:noProof/>
            <w:webHidden/>
          </w:rPr>
          <w:tab/>
        </w:r>
        <w:r w:rsidR="00C26A8A">
          <w:rPr>
            <w:noProof/>
            <w:webHidden/>
          </w:rPr>
          <w:fldChar w:fldCharType="begin"/>
        </w:r>
        <w:r w:rsidR="00C26A8A">
          <w:rPr>
            <w:noProof/>
            <w:webHidden/>
          </w:rPr>
          <w:instrText xml:space="preserve"> PAGEREF _Toc524336349 \h </w:instrText>
        </w:r>
        <w:r w:rsidR="00C26A8A">
          <w:rPr>
            <w:noProof/>
            <w:webHidden/>
          </w:rPr>
        </w:r>
        <w:r w:rsidR="00C26A8A">
          <w:rPr>
            <w:noProof/>
            <w:webHidden/>
          </w:rPr>
          <w:fldChar w:fldCharType="separate"/>
        </w:r>
        <w:r w:rsidR="00C26A8A">
          <w:rPr>
            <w:noProof/>
            <w:webHidden/>
          </w:rPr>
          <w:t>129</w:t>
        </w:r>
        <w:r w:rsidR="00C26A8A">
          <w:rPr>
            <w:noProof/>
            <w:webHidden/>
          </w:rPr>
          <w:fldChar w:fldCharType="end"/>
        </w:r>
      </w:hyperlink>
    </w:p>
    <w:p w14:paraId="3F3AA118" w14:textId="5B83A5BE" w:rsidR="00C26A8A" w:rsidRDefault="00DF5DEB">
      <w:pPr>
        <w:pStyle w:val="TOC3"/>
        <w:rPr>
          <w:rFonts w:asciiTheme="minorHAnsi" w:eastAsiaTheme="minorEastAsia" w:hAnsiTheme="minorHAnsi" w:cstheme="minorBidi"/>
          <w:noProof/>
          <w:color w:val="auto"/>
          <w:sz w:val="22"/>
          <w:szCs w:val="22"/>
        </w:rPr>
      </w:pPr>
      <w:hyperlink w:anchor="_Toc524336350" w:history="1">
        <w:r w:rsidR="00C26A8A" w:rsidRPr="002308B7">
          <w:rPr>
            <w:rStyle w:val="Hyperlink"/>
            <w:noProof/>
          </w:rPr>
          <w:t>2.9.4.</w:t>
        </w:r>
        <w:r w:rsidR="00C26A8A">
          <w:rPr>
            <w:rFonts w:asciiTheme="minorHAnsi" w:eastAsiaTheme="minorEastAsia" w:hAnsiTheme="minorHAnsi" w:cstheme="minorBidi"/>
            <w:noProof/>
            <w:color w:val="auto"/>
            <w:sz w:val="22"/>
            <w:szCs w:val="22"/>
          </w:rPr>
          <w:tab/>
        </w:r>
        <w:r w:rsidR="00C26A8A" w:rsidRPr="002308B7">
          <w:rPr>
            <w:rStyle w:val="Hyperlink"/>
            <w:noProof/>
          </w:rPr>
          <w:t>Reviewer Security Key Functionality</w:t>
        </w:r>
        <w:r w:rsidR="00C26A8A">
          <w:rPr>
            <w:noProof/>
            <w:webHidden/>
          </w:rPr>
          <w:tab/>
        </w:r>
        <w:r w:rsidR="00C26A8A">
          <w:rPr>
            <w:noProof/>
            <w:webHidden/>
          </w:rPr>
          <w:fldChar w:fldCharType="begin"/>
        </w:r>
        <w:r w:rsidR="00C26A8A">
          <w:rPr>
            <w:noProof/>
            <w:webHidden/>
          </w:rPr>
          <w:instrText xml:space="preserve"> PAGEREF _Toc524336350 \h </w:instrText>
        </w:r>
        <w:r w:rsidR="00C26A8A">
          <w:rPr>
            <w:noProof/>
            <w:webHidden/>
          </w:rPr>
        </w:r>
        <w:r w:rsidR="00C26A8A">
          <w:rPr>
            <w:noProof/>
            <w:webHidden/>
          </w:rPr>
          <w:fldChar w:fldCharType="separate"/>
        </w:r>
        <w:r w:rsidR="00C26A8A">
          <w:rPr>
            <w:noProof/>
            <w:webHidden/>
          </w:rPr>
          <w:t>130</w:t>
        </w:r>
        <w:r w:rsidR="00C26A8A">
          <w:rPr>
            <w:noProof/>
            <w:webHidden/>
          </w:rPr>
          <w:fldChar w:fldCharType="end"/>
        </w:r>
      </w:hyperlink>
    </w:p>
    <w:p w14:paraId="4742E48B" w14:textId="3EBDA19E" w:rsidR="00C26A8A" w:rsidRDefault="00DF5DEB">
      <w:pPr>
        <w:pStyle w:val="TOC2"/>
        <w:rPr>
          <w:rFonts w:asciiTheme="minorHAnsi" w:eastAsiaTheme="minorEastAsia" w:hAnsiTheme="minorHAnsi" w:cstheme="minorBidi"/>
          <w:b w:val="0"/>
          <w:noProof/>
          <w:color w:val="auto"/>
          <w:sz w:val="22"/>
          <w:szCs w:val="22"/>
        </w:rPr>
      </w:pPr>
      <w:hyperlink w:anchor="_Toc524336351" w:history="1">
        <w:r w:rsidR="00C26A8A" w:rsidRPr="002308B7">
          <w:rPr>
            <w:rStyle w:val="Hyperlink"/>
            <w:noProof/>
          </w:rPr>
          <w:t>2.10.</w:t>
        </w:r>
        <w:r w:rsidR="00C26A8A">
          <w:rPr>
            <w:rFonts w:asciiTheme="minorHAnsi" w:eastAsiaTheme="minorEastAsia" w:hAnsiTheme="minorHAnsi" w:cstheme="minorBidi"/>
            <w:b w:val="0"/>
            <w:noProof/>
            <w:color w:val="auto"/>
            <w:sz w:val="22"/>
            <w:szCs w:val="22"/>
          </w:rPr>
          <w:tab/>
        </w:r>
        <w:r w:rsidR="00C26A8A" w:rsidRPr="002308B7">
          <w:rPr>
            <w:rStyle w:val="Hyperlink"/>
            <w:noProof/>
          </w:rPr>
          <w:t>CPWM Exam Management Functions</w:t>
        </w:r>
        <w:r w:rsidR="00C26A8A">
          <w:rPr>
            <w:noProof/>
            <w:webHidden/>
          </w:rPr>
          <w:tab/>
        </w:r>
        <w:r w:rsidR="00C26A8A">
          <w:rPr>
            <w:noProof/>
            <w:webHidden/>
          </w:rPr>
          <w:fldChar w:fldCharType="begin"/>
        </w:r>
        <w:r w:rsidR="00C26A8A">
          <w:rPr>
            <w:noProof/>
            <w:webHidden/>
          </w:rPr>
          <w:instrText xml:space="preserve"> PAGEREF _Toc524336351 \h </w:instrText>
        </w:r>
        <w:r w:rsidR="00C26A8A">
          <w:rPr>
            <w:noProof/>
            <w:webHidden/>
          </w:rPr>
        </w:r>
        <w:r w:rsidR="00C26A8A">
          <w:rPr>
            <w:noProof/>
            <w:webHidden/>
          </w:rPr>
          <w:fldChar w:fldCharType="separate"/>
        </w:r>
        <w:r w:rsidR="00C26A8A">
          <w:rPr>
            <w:noProof/>
            <w:webHidden/>
          </w:rPr>
          <w:t>134</w:t>
        </w:r>
        <w:r w:rsidR="00C26A8A">
          <w:rPr>
            <w:noProof/>
            <w:webHidden/>
          </w:rPr>
          <w:fldChar w:fldCharType="end"/>
        </w:r>
      </w:hyperlink>
    </w:p>
    <w:p w14:paraId="6C4685A1" w14:textId="018A537E" w:rsidR="00C26A8A" w:rsidRDefault="00DF5DEB">
      <w:pPr>
        <w:pStyle w:val="TOC3"/>
        <w:rPr>
          <w:rFonts w:asciiTheme="minorHAnsi" w:eastAsiaTheme="minorEastAsia" w:hAnsiTheme="minorHAnsi" w:cstheme="minorBidi"/>
          <w:noProof/>
          <w:color w:val="auto"/>
          <w:sz w:val="22"/>
          <w:szCs w:val="22"/>
        </w:rPr>
      </w:pPr>
      <w:hyperlink w:anchor="_Toc524336352" w:history="1">
        <w:r w:rsidR="00C26A8A" w:rsidRPr="002308B7">
          <w:rPr>
            <w:rStyle w:val="Hyperlink"/>
            <w:noProof/>
          </w:rPr>
          <w:t>2.10.1.</w:t>
        </w:r>
        <w:r w:rsidR="00C26A8A">
          <w:rPr>
            <w:rFonts w:asciiTheme="minorHAnsi" w:eastAsiaTheme="minorEastAsia" w:hAnsiTheme="minorHAnsi" w:cstheme="minorBidi"/>
            <w:noProof/>
            <w:color w:val="auto"/>
            <w:sz w:val="22"/>
            <w:szCs w:val="22"/>
          </w:rPr>
          <w:tab/>
        </w:r>
        <w:r w:rsidR="00C26A8A" w:rsidRPr="002308B7">
          <w:rPr>
            <w:rStyle w:val="Hyperlink"/>
            <w:noProof/>
          </w:rPr>
          <w:t>Unsigned C&amp;P Worksheets</w:t>
        </w:r>
        <w:r w:rsidR="00C26A8A">
          <w:rPr>
            <w:noProof/>
            <w:webHidden/>
          </w:rPr>
          <w:tab/>
        </w:r>
        <w:r w:rsidR="00C26A8A">
          <w:rPr>
            <w:noProof/>
            <w:webHidden/>
          </w:rPr>
          <w:fldChar w:fldCharType="begin"/>
        </w:r>
        <w:r w:rsidR="00C26A8A">
          <w:rPr>
            <w:noProof/>
            <w:webHidden/>
          </w:rPr>
          <w:instrText xml:space="preserve"> PAGEREF _Toc524336352 \h </w:instrText>
        </w:r>
        <w:r w:rsidR="00C26A8A">
          <w:rPr>
            <w:noProof/>
            <w:webHidden/>
          </w:rPr>
        </w:r>
        <w:r w:rsidR="00C26A8A">
          <w:rPr>
            <w:noProof/>
            <w:webHidden/>
          </w:rPr>
          <w:fldChar w:fldCharType="separate"/>
        </w:r>
        <w:r w:rsidR="00C26A8A">
          <w:rPr>
            <w:noProof/>
            <w:webHidden/>
          </w:rPr>
          <w:t>134</w:t>
        </w:r>
        <w:r w:rsidR="00C26A8A">
          <w:rPr>
            <w:noProof/>
            <w:webHidden/>
          </w:rPr>
          <w:fldChar w:fldCharType="end"/>
        </w:r>
      </w:hyperlink>
    </w:p>
    <w:p w14:paraId="68816939" w14:textId="3B235F95" w:rsidR="00C26A8A" w:rsidRDefault="00DF5DEB">
      <w:pPr>
        <w:pStyle w:val="TOC3"/>
        <w:rPr>
          <w:rFonts w:asciiTheme="minorHAnsi" w:eastAsiaTheme="minorEastAsia" w:hAnsiTheme="minorHAnsi" w:cstheme="minorBidi"/>
          <w:noProof/>
          <w:color w:val="auto"/>
          <w:sz w:val="22"/>
          <w:szCs w:val="22"/>
        </w:rPr>
      </w:pPr>
      <w:hyperlink w:anchor="_Toc524336353" w:history="1">
        <w:r w:rsidR="00C26A8A" w:rsidRPr="002308B7">
          <w:rPr>
            <w:rStyle w:val="Hyperlink"/>
            <w:noProof/>
          </w:rPr>
          <w:t>2.10.2.</w:t>
        </w:r>
        <w:r w:rsidR="00C26A8A">
          <w:rPr>
            <w:rFonts w:asciiTheme="minorHAnsi" w:eastAsiaTheme="minorEastAsia" w:hAnsiTheme="minorHAnsi" w:cstheme="minorBidi"/>
            <w:noProof/>
            <w:color w:val="auto"/>
            <w:sz w:val="22"/>
            <w:szCs w:val="22"/>
          </w:rPr>
          <w:tab/>
        </w:r>
        <w:r w:rsidR="00C26A8A" w:rsidRPr="002308B7">
          <w:rPr>
            <w:rStyle w:val="Hyperlink"/>
            <w:noProof/>
          </w:rPr>
          <w:t>Unsigned Templates</w:t>
        </w:r>
        <w:r w:rsidR="00C26A8A">
          <w:rPr>
            <w:noProof/>
            <w:webHidden/>
          </w:rPr>
          <w:tab/>
        </w:r>
        <w:r w:rsidR="00C26A8A">
          <w:rPr>
            <w:noProof/>
            <w:webHidden/>
          </w:rPr>
          <w:fldChar w:fldCharType="begin"/>
        </w:r>
        <w:r w:rsidR="00C26A8A">
          <w:rPr>
            <w:noProof/>
            <w:webHidden/>
          </w:rPr>
          <w:instrText xml:space="preserve"> PAGEREF _Toc524336353 \h </w:instrText>
        </w:r>
        <w:r w:rsidR="00C26A8A">
          <w:rPr>
            <w:noProof/>
            <w:webHidden/>
          </w:rPr>
        </w:r>
        <w:r w:rsidR="00C26A8A">
          <w:rPr>
            <w:noProof/>
            <w:webHidden/>
          </w:rPr>
          <w:fldChar w:fldCharType="separate"/>
        </w:r>
        <w:r w:rsidR="00C26A8A">
          <w:rPr>
            <w:noProof/>
            <w:webHidden/>
          </w:rPr>
          <w:t>134</w:t>
        </w:r>
        <w:r w:rsidR="00C26A8A">
          <w:rPr>
            <w:noProof/>
            <w:webHidden/>
          </w:rPr>
          <w:fldChar w:fldCharType="end"/>
        </w:r>
      </w:hyperlink>
    </w:p>
    <w:p w14:paraId="47AE93BC" w14:textId="482DE9AB" w:rsidR="00C26A8A" w:rsidRDefault="00DF5DEB">
      <w:pPr>
        <w:pStyle w:val="TOC3"/>
        <w:rPr>
          <w:rFonts w:asciiTheme="minorHAnsi" w:eastAsiaTheme="minorEastAsia" w:hAnsiTheme="minorHAnsi" w:cstheme="minorBidi"/>
          <w:noProof/>
          <w:color w:val="auto"/>
          <w:sz w:val="22"/>
          <w:szCs w:val="22"/>
        </w:rPr>
      </w:pPr>
      <w:hyperlink w:anchor="_Toc524336354" w:history="1">
        <w:r w:rsidR="00C26A8A" w:rsidRPr="002308B7">
          <w:rPr>
            <w:rStyle w:val="Hyperlink"/>
            <w:noProof/>
          </w:rPr>
          <w:t>2.10.3.</w:t>
        </w:r>
        <w:r w:rsidR="00C26A8A">
          <w:rPr>
            <w:rFonts w:asciiTheme="minorHAnsi" w:eastAsiaTheme="minorEastAsia" w:hAnsiTheme="minorHAnsi" w:cstheme="minorBidi"/>
            <w:noProof/>
            <w:color w:val="auto"/>
            <w:sz w:val="22"/>
            <w:szCs w:val="22"/>
          </w:rPr>
          <w:tab/>
        </w:r>
        <w:r w:rsidR="00C26A8A" w:rsidRPr="002308B7">
          <w:rPr>
            <w:rStyle w:val="Hyperlink"/>
            <w:noProof/>
          </w:rPr>
          <w:t>Uncosigned C&amp;P Worksheets</w:t>
        </w:r>
        <w:r w:rsidR="00C26A8A">
          <w:rPr>
            <w:noProof/>
            <w:webHidden/>
          </w:rPr>
          <w:tab/>
        </w:r>
        <w:r w:rsidR="00C26A8A">
          <w:rPr>
            <w:noProof/>
            <w:webHidden/>
          </w:rPr>
          <w:fldChar w:fldCharType="begin"/>
        </w:r>
        <w:r w:rsidR="00C26A8A">
          <w:rPr>
            <w:noProof/>
            <w:webHidden/>
          </w:rPr>
          <w:instrText xml:space="preserve"> PAGEREF _Toc524336354 \h </w:instrText>
        </w:r>
        <w:r w:rsidR="00C26A8A">
          <w:rPr>
            <w:noProof/>
            <w:webHidden/>
          </w:rPr>
        </w:r>
        <w:r w:rsidR="00C26A8A">
          <w:rPr>
            <w:noProof/>
            <w:webHidden/>
          </w:rPr>
          <w:fldChar w:fldCharType="separate"/>
        </w:r>
        <w:r w:rsidR="00C26A8A">
          <w:rPr>
            <w:noProof/>
            <w:webHidden/>
          </w:rPr>
          <w:t>136</w:t>
        </w:r>
        <w:r w:rsidR="00C26A8A">
          <w:rPr>
            <w:noProof/>
            <w:webHidden/>
          </w:rPr>
          <w:fldChar w:fldCharType="end"/>
        </w:r>
      </w:hyperlink>
    </w:p>
    <w:p w14:paraId="0F667FF2" w14:textId="265014E7" w:rsidR="00C26A8A" w:rsidRDefault="00DF5DEB">
      <w:pPr>
        <w:pStyle w:val="TOC3"/>
        <w:rPr>
          <w:rFonts w:asciiTheme="minorHAnsi" w:eastAsiaTheme="minorEastAsia" w:hAnsiTheme="minorHAnsi" w:cstheme="minorBidi"/>
          <w:noProof/>
          <w:color w:val="auto"/>
          <w:sz w:val="22"/>
          <w:szCs w:val="22"/>
        </w:rPr>
      </w:pPr>
      <w:hyperlink w:anchor="_Toc524336355" w:history="1">
        <w:r w:rsidR="00C26A8A" w:rsidRPr="002308B7">
          <w:rPr>
            <w:rStyle w:val="Hyperlink"/>
            <w:noProof/>
          </w:rPr>
          <w:t>2.10.4.</w:t>
        </w:r>
        <w:r w:rsidR="00C26A8A">
          <w:rPr>
            <w:rFonts w:asciiTheme="minorHAnsi" w:eastAsiaTheme="minorEastAsia" w:hAnsiTheme="minorHAnsi" w:cstheme="minorBidi"/>
            <w:noProof/>
            <w:color w:val="auto"/>
            <w:sz w:val="22"/>
            <w:szCs w:val="22"/>
          </w:rPr>
          <w:tab/>
        </w:r>
        <w:r w:rsidR="00C26A8A" w:rsidRPr="002308B7">
          <w:rPr>
            <w:rStyle w:val="Hyperlink"/>
            <w:noProof/>
          </w:rPr>
          <w:t>CPRS C&amp;P Cosignature Transfer Utility</w:t>
        </w:r>
        <w:r w:rsidR="00C26A8A">
          <w:rPr>
            <w:noProof/>
            <w:webHidden/>
          </w:rPr>
          <w:tab/>
        </w:r>
        <w:r w:rsidR="00C26A8A">
          <w:rPr>
            <w:noProof/>
            <w:webHidden/>
          </w:rPr>
          <w:fldChar w:fldCharType="begin"/>
        </w:r>
        <w:r w:rsidR="00C26A8A">
          <w:rPr>
            <w:noProof/>
            <w:webHidden/>
          </w:rPr>
          <w:instrText xml:space="preserve"> PAGEREF _Toc524336355 \h </w:instrText>
        </w:r>
        <w:r w:rsidR="00C26A8A">
          <w:rPr>
            <w:noProof/>
            <w:webHidden/>
          </w:rPr>
        </w:r>
        <w:r w:rsidR="00C26A8A">
          <w:rPr>
            <w:noProof/>
            <w:webHidden/>
          </w:rPr>
          <w:fldChar w:fldCharType="separate"/>
        </w:r>
        <w:r w:rsidR="00C26A8A">
          <w:rPr>
            <w:noProof/>
            <w:webHidden/>
          </w:rPr>
          <w:t>136</w:t>
        </w:r>
        <w:r w:rsidR="00C26A8A">
          <w:rPr>
            <w:noProof/>
            <w:webHidden/>
          </w:rPr>
          <w:fldChar w:fldCharType="end"/>
        </w:r>
      </w:hyperlink>
    </w:p>
    <w:p w14:paraId="6A4728EC" w14:textId="3DB0F271" w:rsidR="00C26A8A" w:rsidRDefault="00DF5DEB">
      <w:pPr>
        <w:pStyle w:val="TOC3"/>
        <w:rPr>
          <w:rFonts w:asciiTheme="minorHAnsi" w:eastAsiaTheme="minorEastAsia" w:hAnsiTheme="minorHAnsi" w:cstheme="minorBidi"/>
          <w:noProof/>
          <w:color w:val="auto"/>
          <w:sz w:val="22"/>
          <w:szCs w:val="22"/>
        </w:rPr>
      </w:pPr>
      <w:hyperlink w:anchor="_Toc524336356" w:history="1">
        <w:r w:rsidR="00C26A8A" w:rsidRPr="002308B7">
          <w:rPr>
            <w:rStyle w:val="Hyperlink"/>
            <w:noProof/>
          </w:rPr>
          <w:t>2.10.5.</w:t>
        </w:r>
        <w:r w:rsidR="00C26A8A">
          <w:rPr>
            <w:rFonts w:asciiTheme="minorHAnsi" w:eastAsiaTheme="minorEastAsia" w:hAnsiTheme="minorHAnsi" w:cstheme="minorBidi"/>
            <w:noProof/>
            <w:color w:val="auto"/>
            <w:sz w:val="22"/>
            <w:szCs w:val="22"/>
          </w:rPr>
          <w:tab/>
        </w:r>
        <w:r w:rsidR="00C26A8A" w:rsidRPr="002308B7">
          <w:rPr>
            <w:rStyle w:val="Hyperlink"/>
            <w:noProof/>
          </w:rPr>
          <w:t>Manage C&amp;P Exam Request Report Management</w:t>
        </w:r>
        <w:r w:rsidR="00C26A8A">
          <w:rPr>
            <w:noProof/>
            <w:webHidden/>
          </w:rPr>
          <w:tab/>
        </w:r>
        <w:r w:rsidR="00C26A8A">
          <w:rPr>
            <w:noProof/>
            <w:webHidden/>
          </w:rPr>
          <w:fldChar w:fldCharType="begin"/>
        </w:r>
        <w:r w:rsidR="00C26A8A">
          <w:rPr>
            <w:noProof/>
            <w:webHidden/>
          </w:rPr>
          <w:instrText xml:space="preserve"> PAGEREF _Toc524336356 \h </w:instrText>
        </w:r>
        <w:r w:rsidR="00C26A8A">
          <w:rPr>
            <w:noProof/>
            <w:webHidden/>
          </w:rPr>
        </w:r>
        <w:r w:rsidR="00C26A8A">
          <w:rPr>
            <w:noProof/>
            <w:webHidden/>
          </w:rPr>
          <w:fldChar w:fldCharType="separate"/>
        </w:r>
        <w:r w:rsidR="00C26A8A">
          <w:rPr>
            <w:noProof/>
            <w:webHidden/>
          </w:rPr>
          <w:t>137</w:t>
        </w:r>
        <w:r w:rsidR="00C26A8A">
          <w:rPr>
            <w:noProof/>
            <w:webHidden/>
          </w:rPr>
          <w:fldChar w:fldCharType="end"/>
        </w:r>
      </w:hyperlink>
    </w:p>
    <w:p w14:paraId="46F9E6E9" w14:textId="43B2CD0D" w:rsidR="00C26A8A" w:rsidRDefault="00DF5DEB">
      <w:pPr>
        <w:pStyle w:val="TOC2"/>
        <w:rPr>
          <w:rFonts w:asciiTheme="minorHAnsi" w:eastAsiaTheme="minorEastAsia" w:hAnsiTheme="minorHAnsi" w:cstheme="minorBidi"/>
          <w:b w:val="0"/>
          <w:noProof/>
          <w:color w:val="auto"/>
          <w:sz w:val="22"/>
          <w:szCs w:val="22"/>
        </w:rPr>
      </w:pPr>
      <w:hyperlink w:anchor="_Toc524336357" w:history="1">
        <w:r w:rsidR="00C26A8A" w:rsidRPr="002308B7">
          <w:rPr>
            <w:rStyle w:val="Hyperlink"/>
            <w:noProof/>
          </w:rPr>
          <w:t>2.11.</w:t>
        </w:r>
        <w:r w:rsidR="00C26A8A">
          <w:rPr>
            <w:rFonts w:asciiTheme="minorHAnsi" w:eastAsiaTheme="minorEastAsia" w:hAnsiTheme="minorHAnsi" w:cstheme="minorBidi"/>
            <w:b w:val="0"/>
            <w:noProof/>
            <w:color w:val="auto"/>
            <w:sz w:val="22"/>
            <w:szCs w:val="22"/>
          </w:rPr>
          <w:tab/>
        </w:r>
        <w:r w:rsidR="00C26A8A" w:rsidRPr="002308B7">
          <w:rPr>
            <w:rStyle w:val="Hyperlink"/>
            <w:noProof/>
          </w:rPr>
          <w:t>Vocational Rehabilitation Tab</w:t>
        </w:r>
        <w:r w:rsidR="00C26A8A">
          <w:rPr>
            <w:noProof/>
            <w:webHidden/>
          </w:rPr>
          <w:tab/>
        </w:r>
        <w:r w:rsidR="00C26A8A">
          <w:rPr>
            <w:noProof/>
            <w:webHidden/>
          </w:rPr>
          <w:fldChar w:fldCharType="begin"/>
        </w:r>
        <w:r w:rsidR="00C26A8A">
          <w:rPr>
            <w:noProof/>
            <w:webHidden/>
          </w:rPr>
          <w:instrText xml:space="preserve"> PAGEREF _Toc524336357 \h </w:instrText>
        </w:r>
        <w:r w:rsidR="00C26A8A">
          <w:rPr>
            <w:noProof/>
            <w:webHidden/>
          </w:rPr>
        </w:r>
        <w:r w:rsidR="00C26A8A">
          <w:rPr>
            <w:noProof/>
            <w:webHidden/>
          </w:rPr>
          <w:fldChar w:fldCharType="separate"/>
        </w:r>
        <w:r w:rsidR="00C26A8A">
          <w:rPr>
            <w:noProof/>
            <w:webHidden/>
          </w:rPr>
          <w:t>141</w:t>
        </w:r>
        <w:r w:rsidR="00C26A8A">
          <w:rPr>
            <w:noProof/>
            <w:webHidden/>
          </w:rPr>
          <w:fldChar w:fldCharType="end"/>
        </w:r>
      </w:hyperlink>
    </w:p>
    <w:p w14:paraId="7C1C582D" w14:textId="5BCCA80A" w:rsidR="00C26A8A" w:rsidRDefault="00DF5DEB">
      <w:pPr>
        <w:pStyle w:val="TOC3"/>
        <w:rPr>
          <w:rFonts w:asciiTheme="minorHAnsi" w:eastAsiaTheme="minorEastAsia" w:hAnsiTheme="minorHAnsi" w:cstheme="minorBidi"/>
          <w:noProof/>
          <w:color w:val="auto"/>
          <w:sz w:val="22"/>
          <w:szCs w:val="22"/>
        </w:rPr>
      </w:pPr>
      <w:hyperlink w:anchor="_Toc524336358" w:history="1">
        <w:r w:rsidR="00C26A8A" w:rsidRPr="002308B7">
          <w:rPr>
            <w:rStyle w:val="Hyperlink"/>
            <w:noProof/>
          </w:rPr>
          <w:t>2.11.1.</w:t>
        </w:r>
        <w:r w:rsidR="00C26A8A">
          <w:rPr>
            <w:rFonts w:asciiTheme="minorHAnsi" w:eastAsiaTheme="minorEastAsia" w:hAnsiTheme="minorHAnsi" w:cstheme="minorBidi"/>
            <w:noProof/>
            <w:color w:val="auto"/>
            <w:sz w:val="22"/>
            <w:szCs w:val="22"/>
          </w:rPr>
          <w:tab/>
        </w:r>
        <w:r w:rsidR="00C26A8A" w:rsidRPr="002308B7">
          <w:rPr>
            <w:rStyle w:val="Hyperlink"/>
            <w:noProof/>
          </w:rPr>
          <w:t>Overview</w:t>
        </w:r>
        <w:r w:rsidR="00C26A8A">
          <w:rPr>
            <w:noProof/>
            <w:webHidden/>
          </w:rPr>
          <w:tab/>
        </w:r>
        <w:r w:rsidR="00C26A8A">
          <w:rPr>
            <w:noProof/>
            <w:webHidden/>
          </w:rPr>
          <w:fldChar w:fldCharType="begin"/>
        </w:r>
        <w:r w:rsidR="00C26A8A">
          <w:rPr>
            <w:noProof/>
            <w:webHidden/>
          </w:rPr>
          <w:instrText xml:space="preserve"> PAGEREF _Toc524336358 \h </w:instrText>
        </w:r>
        <w:r w:rsidR="00C26A8A">
          <w:rPr>
            <w:noProof/>
            <w:webHidden/>
          </w:rPr>
        </w:r>
        <w:r w:rsidR="00C26A8A">
          <w:rPr>
            <w:noProof/>
            <w:webHidden/>
          </w:rPr>
          <w:fldChar w:fldCharType="separate"/>
        </w:r>
        <w:r w:rsidR="00C26A8A">
          <w:rPr>
            <w:noProof/>
            <w:webHidden/>
          </w:rPr>
          <w:t>141</w:t>
        </w:r>
        <w:r w:rsidR="00C26A8A">
          <w:rPr>
            <w:noProof/>
            <w:webHidden/>
          </w:rPr>
          <w:fldChar w:fldCharType="end"/>
        </w:r>
      </w:hyperlink>
    </w:p>
    <w:p w14:paraId="666FA6E3" w14:textId="15E31913" w:rsidR="00C26A8A" w:rsidRDefault="00DF5DEB">
      <w:pPr>
        <w:pStyle w:val="TOC3"/>
        <w:rPr>
          <w:rFonts w:asciiTheme="minorHAnsi" w:eastAsiaTheme="minorEastAsia" w:hAnsiTheme="minorHAnsi" w:cstheme="minorBidi"/>
          <w:noProof/>
          <w:color w:val="auto"/>
          <w:sz w:val="22"/>
          <w:szCs w:val="22"/>
        </w:rPr>
      </w:pPr>
      <w:hyperlink w:anchor="_Toc524336359" w:history="1">
        <w:r w:rsidR="00C26A8A" w:rsidRPr="002308B7">
          <w:rPr>
            <w:rStyle w:val="Hyperlink"/>
            <w:noProof/>
          </w:rPr>
          <w:t>2.11.2.</w:t>
        </w:r>
        <w:r w:rsidR="00C26A8A">
          <w:rPr>
            <w:rFonts w:asciiTheme="minorHAnsi" w:eastAsiaTheme="minorEastAsia" w:hAnsiTheme="minorHAnsi" w:cstheme="minorBidi"/>
            <w:noProof/>
            <w:color w:val="auto"/>
            <w:sz w:val="22"/>
            <w:szCs w:val="22"/>
          </w:rPr>
          <w:tab/>
        </w:r>
        <w:r w:rsidR="00C26A8A" w:rsidRPr="002308B7">
          <w:rPr>
            <w:rStyle w:val="Hyperlink"/>
            <w:noProof/>
          </w:rPr>
          <w:t>User Setup</w:t>
        </w:r>
        <w:r w:rsidR="00C26A8A">
          <w:rPr>
            <w:noProof/>
            <w:webHidden/>
          </w:rPr>
          <w:tab/>
        </w:r>
        <w:r w:rsidR="00C26A8A">
          <w:rPr>
            <w:noProof/>
            <w:webHidden/>
          </w:rPr>
          <w:fldChar w:fldCharType="begin"/>
        </w:r>
        <w:r w:rsidR="00C26A8A">
          <w:rPr>
            <w:noProof/>
            <w:webHidden/>
          </w:rPr>
          <w:instrText xml:space="preserve"> PAGEREF _Toc524336359 \h </w:instrText>
        </w:r>
        <w:r w:rsidR="00C26A8A">
          <w:rPr>
            <w:noProof/>
            <w:webHidden/>
          </w:rPr>
        </w:r>
        <w:r w:rsidR="00C26A8A">
          <w:rPr>
            <w:noProof/>
            <w:webHidden/>
          </w:rPr>
          <w:fldChar w:fldCharType="separate"/>
        </w:r>
        <w:r w:rsidR="00C26A8A">
          <w:rPr>
            <w:noProof/>
            <w:webHidden/>
          </w:rPr>
          <w:t>142</w:t>
        </w:r>
        <w:r w:rsidR="00C26A8A">
          <w:rPr>
            <w:noProof/>
            <w:webHidden/>
          </w:rPr>
          <w:fldChar w:fldCharType="end"/>
        </w:r>
      </w:hyperlink>
    </w:p>
    <w:p w14:paraId="64624C12" w14:textId="55BB15E3" w:rsidR="00C26A8A" w:rsidRDefault="00DF5DEB">
      <w:pPr>
        <w:pStyle w:val="TOC3"/>
        <w:rPr>
          <w:rFonts w:asciiTheme="minorHAnsi" w:eastAsiaTheme="minorEastAsia" w:hAnsiTheme="minorHAnsi" w:cstheme="minorBidi"/>
          <w:noProof/>
          <w:color w:val="auto"/>
          <w:sz w:val="22"/>
          <w:szCs w:val="22"/>
        </w:rPr>
      </w:pPr>
      <w:hyperlink w:anchor="_Toc524336360" w:history="1">
        <w:r w:rsidR="00C26A8A" w:rsidRPr="002308B7">
          <w:rPr>
            <w:rStyle w:val="Hyperlink"/>
            <w:noProof/>
          </w:rPr>
          <w:t>2.11.3.</w:t>
        </w:r>
        <w:r w:rsidR="00C26A8A">
          <w:rPr>
            <w:rFonts w:asciiTheme="minorHAnsi" w:eastAsiaTheme="minorEastAsia" w:hAnsiTheme="minorHAnsi" w:cstheme="minorBidi"/>
            <w:noProof/>
            <w:color w:val="auto"/>
            <w:sz w:val="22"/>
            <w:szCs w:val="22"/>
          </w:rPr>
          <w:tab/>
        </w:r>
        <w:r w:rsidR="00C26A8A" w:rsidRPr="002308B7">
          <w:rPr>
            <w:rStyle w:val="Hyperlink"/>
            <w:noProof/>
          </w:rPr>
          <w:t>VocRehab Tab Functionality</w:t>
        </w:r>
        <w:r w:rsidR="00C26A8A">
          <w:rPr>
            <w:noProof/>
            <w:webHidden/>
          </w:rPr>
          <w:tab/>
        </w:r>
        <w:r w:rsidR="00C26A8A">
          <w:rPr>
            <w:noProof/>
            <w:webHidden/>
          </w:rPr>
          <w:fldChar w:fldCharType="begin"/>
        </w:r>
        <w:r w:rsidR="00C26A8A">
          <w:rPr>
            <w:noProof/>
            <w:webHidden/>
          </w:rPr>
          <w:instrText xml:space="preserve"> PAGEREF _Toc524336360 \h </w:instrText>
        </w:r>
        <w:r w:rsidR="00C26A8A">
          <w:rPr>
            <w:noProof/>
            <w:webHidden/>
          </w:rPr>
        </w:r>
        <w:r w:rsidR="00C26A8A">
          <w:rPr>
            <w:noProof/>
            <w:webHidden/>
          </w:rPr>
          <w:fldChar w:fldCharType="separate"/>
        </w:r>
        <w:r w:rsidR="00C26A8A">
          <w:rPr>
            <w:noProof/>
            <w:webHidden/>
          </w:rPr>
          <w:t>142</w:t>
        </w:r>
        <w:r w:rsidR="00C26A8A">
          <w:rPr>
            <w:noProof/>
            <w:webHidden/>
          </w:rPr>
          <w:fldChar w:fldCharType="end"/>
        </w:r>
      </w:hyperlink>
    </w:p>
    <w:p w14:paraId="2A0D472D" w14:textId="6CDAB909" w:rsidR="00C26A8A" w:rsidRDefault="00DF5DEB">
      <w:pPr>
        <w:pStyle w:val="TOC2"/>
        <w:rPr>
          <w:rFonts w:asciiTheme="minorHAnsi" w:eastAsiaTheme="minorEastAsia" w:hAnsiTheme="minorHAnsi" w:cstheme="minorBidi"/>
          <w:b w:val="0"/>
          <w:noProof/>
          <w:color w:val="auto"/>
          <w:sz w:val="22"/>
          <w:szCs w:val="22"/>
        </w:rPr>
      </w:pPr>
      <w:hyperlink w:anchor="_Toc524336361" w:history="1">
        <w:r w:rsidR="00C26A8A" w:rsidRPr="002308B7">
          <w:rPr>
            <w:rStyle w:val="Hyperlink"/>
            <w:noProof/>
          </w:rPr>
          <w:t>2.12.</w:t>
        </w:r>
        <w:r w:rsidR="00C26A8A">
          <w:rPr>
            <w:rFonts w:asciiTheme="minorHAnsi" w:eastAsiaTheme="minorEastAsia" w:hAnsiTheme="minorHAnsi" w:cstheme="minorBidi"/>
            <w:b w:val="0"/>
            <w:noProof/>
            <w:color w:val="auto"/>
            <w:sz w:val="22"/>
            <w:szCs w:val="22"/>
          </w:rPr>
          <w:tab/>
        </w:r>
        <w:r w:rsidR="00C26A8A" w:rsidRPr="002308B7">
          <w:rPr>
            <w:rStyle w:val="Hyperlink"/>
            <w:noProof/>
          </w:rPr>
          <w:t>Additional CAPRI Functionality</w:t>
        </w:r>
        <w:r w:rsidR="00C26A8A">
          <w:rPr>
            <w:noProof/>
            <w:webHidden/>
          </w:rPr>
          <w:tab/>
        </w:r>
        <w:r w:rsidR="00C26A8A">
          <w:rPr>
            <w:noProof/>
            <w:webHidden/>
          </w:rPr>
          <w:fldChar w:fldCharType="begin"/>
        </w:r>
        <w:r w:rsidR="00C26A8A">
          <w:rPr>
            <w:noProof/>
            <w:webHidden/>
          </w:rPr>
          <w:instrText xml:space="preserve"> PAGEREF _Toc524336361 \h </w:instrText>
        </w:r>
        <w:r w:rsidR="00C26A8A">
          <w:rPr>
            <w:noProof/>
            <w:webHidden/>
          </w:rPr>
        </w:r>
        <w:r w:rsidR="00C26A8A">
          <w:rPr>
            <w:noProof/>
            <w:webHidden/>
          </w:rPr>
          <w:fldChar w:fldCharType="separate"/>
        </w:r>
        <w:r w:rsidR="00C26A8A">
          <w:rPr>
            <w:noProof/>
            <w:webHidden/>
          </w:rPr>
          <w:t>150</w:t>
        </w:r>
        <w:r w:rsidR="00C26A8A">
          <w:rPr>
            <w:noProof/>
            <w:webHidden/>
          </w:rPr>
          <w:fldChar w:fldCharType="end"/>
        </w:r>
      </w:hyperlink>
    </w:p>
    <w:p w14:paraId="5A704DC2" w14:textId="02D3FC3E" w:rsidR="00C26A8A" w:rsidRDefault="00DF5DEB">
      <w:pPr>
        <w:pStyle w:val="TOC3"/>
        <w:rPr>
          <w:rFonts w:asciiTheme="minorHAnsi" w:eastAsiaTheme="minorEastAsia" w:hAnsiTheme="minorHAnsi" w:cstheme="minorBidi"/>
          <w:noProof/>
          <w:color w:val="auto"/>
          <w:sz w:val="22"/>
          <w:szCs w:val="22"/>
        </w:rPr>
      </w:pPr>
      <w:hyperlink w:anchor="_Toc524336362" w:history="1">
        <w:r w:rsidR="00C26A8A" w:rsidRPr="002308B7">
          <w:rPr>
            <w:rStyle w:val="Hyperlink"/>
            <w:noProof/>
          </w:rPr>
          <w:t>2.12.1.</w:t>
        </w:r>
        <w:r w:rsidR="00C26A8A">
          <w:rPr>
            <w:rFonts w:asciiTheme="minorHAnsi" w:eastAsiaTheme="minorEastAsia" w:hAnsiTheme="minorHAnsi" w:cstheme="minorBidi"/>
            <w:noProof/>
            <w:color w:val="auto"/>
            <w:sz w:val="22"/>
            <w:szCs w:val="22"/>
          </w:rPr>
          <w:tab/>
        </w:r>
        <w:r w:rsidR="00C26A8A" w:rsidRPr="002308B7">
          <w:rPr>
            <w:rStyle w:val="Hyperlink"/>
            <w:noProof/>
          </w:rPr>
          <w:t>CAPRI Remote Functionality</w:t>
        </w:r>
        <w:r w:rsidR="00C26A8A">
          <w:rPr>
            <w:noProof/>
            <w:webHidden/>
          </w:rPr>
          <w:tab/>
        </w:r>
        <w:r w:rsidR="00C26A8A">
          <w:rPr>
            <w:noProof/>
            <w:webHidden/>
          </w:rPr>
          <w:fldChar w:fldCharType="begin"/>
        </w:r>
        <w:r w:rsidR="00C26A8A">
          <w:rPr>
            <w:noProof/>
            <w:webHidden/>
          </w:rPr>
          <w:instrText xml:space="preserve"> PAGEREF _Toc524336362 \h </w:instrText>
        </w:r>
        <w:r w:rsidR="00C26A8A">
          <w:rPr>
            <w:noProof/>
            <w:webHidden/>
          </w:rPr>
        </w:r>
        <w:r w:rsidR="00C26A8A">
          <w:rPr>
            <w:noProof/>
            <w:webHidden/>
          </w:rPr>
          <w:fldChar w:fldCharType="separate"/>
        </w:r>
        <w:r w:rsidR="00C26A8A">
          <w:rPr>
            <w:noProof/>
            <w:webHidden/>
          </w:rPr>
          <w:t>150</w:t>
        </w:r>
        <w:r w:rsidR="00C26A8A">
          <w:rPr>
            <w:noProof/>
            <w:webHidden/>
          </w:rPr>
          <w:fldChar w:fldCharType="end"/>
        </w:r>
      </w:hyperlink>
    </w:p>
    <w:p w14:paraId="2163DF19" w14:textId="1DCDABE9" w:rsidR="00C26A8A" w:rsidRDefault="00DF5DEB">
      <w:pPr>
        <w:pStyle w:val="TOC3"/>
        <w:rPr>
          <w:rFonts w:asciiTheme="minorHAnsi" w:eastAsiaTheme="minorEastAsia" w:hAnsiTheme="minorHAnsi" w:cstheme="minorBidi"/>
          <w:noProof/>
          <w:color w:val="auto"/>
          <w:sz w:val="22"/>
          <w:szCs w:val="22"/>
        </w:rPr>
      </w:pPr>
      <w:hyperlink w:anchor="_Toc524336363" w:history="1">
        <w:r w:rsidR="00C26A8A" w:rsidRPr="002308B7">
          <w:rPr>
            <w:rStyle w:val="Hyperlink"/>
            <w:noProof/>
          </w:rPr>
          <w:t>2.12.2.</w:t>
        </w:r>
        <w:r w:rsidR="00C26A8A">
          <w:rPr>
            <w:rFonts w:asciiTheme="minorHAnsi" w:eastAsiaTheme="minorEastAsia" w:hAnsiTheme="minorHAnsi" w:cstheme="minorBidi"/>
            <w:noProof/>
            <w:color w:val="auto"/>
            <w:sz w:val="22"/>
            <w:szCs w:val="22"/>
          </w:rPr>
          <w:tab/>
        </w:r>
        <w:r w:rsidR="00C26A8A" w:rsidRPr="002308B7">
          <w:rPr>
            <w:rStyle w:val="Hyperlink"/>
            <w:noProof/>
          </w:rPr>
          <w:t>VistA Terminal</w:t>
        </w:r>
        <w:r w:rsidR="00C26A8A">
          <w:rPr>
            <w:noProof/>
            <w:webHidden/>
          </w:rPr>
          <w:tab/>
        </w:r>
        <w:r w:rsidR="00C26A8A">
          <w:rPr>
            <w:noProof/>
            <w:webHidden/>
          </w:rPr>
          <w:fldChar w:fldCharType="begin"/>
        </w:r>
        <w:r w:rsidR="00C26A8A">
          <w:rPr>
            <w:noProof/>
            <w:webHidden/>
          </w:rPr>
          <w:instrText xml:space="preserve"> PAGEREF _Toc524336363 \h </w:instrText>
        </w:r>
        <w:r w:rsidR="00C26A8A">
          <w:rPr>
            <w:noProof/>
            <w:webHidden/>
          </w:rPr>
        </w:r>
        <w:r w:rsidR="00C26A8A">
          <w:rPr>
            <w:noProof/>
            <w:webHidden/>
          </w:rPr>
          <w:fldChar w:fldCharType="separate"/>
        </w:r>
        <w:r w:rsidR="00C26A8A">
          <w:rPr>
            <w:noProof/>
            <w:webHidden/>
          </w:rPr>
          <w:t>150</w:t>
        </w:r>
        <w:r w:rsidR="00C26A8A">
          <w:rPr>
            <w:noProof/>
            <w:webHidden/>
          </w:rPr>
          <w:fldChar w:fldCharType="end"/>
        </w:r>
      </w:hyperlink>
    </w:p>
    <w:p w14:paraId="0F7290D6" w14:textId="620AA8A3" w:rsidR="00C26A8A" w:rsidRDefault="00DF5DEB">
      <w:pPr>
        <w:pStyle w:val="TOC3"/>
        <w:rPr>
          <w:rFonts w:asciiTheme="minorHAnsi" w:eastAsiaTheme="minorEastAsia" w:hAnsiTheme="minorHAnsi" w:cstheme="minorBidi"/>
          <w:noProof/>
          <w:color w:val="auto"/>
          <w:sz w:val="22"/>
          <w:szCs w:val="22"/>
        </w:rPr>
      </w:pPr>
      <w:hyperlink w:anchor="_Toc524336364" w:history="1">
        <w:r w:rsidR="00C26A8A" w:rsidRPr="002308B7">
          <w:rPr>
            <w:rStyle w:val="Hyperlink"/>
            <w:noProof/>
          </w:rPr>
          <w:t>2.12.3.</w:t>
        </w:r>
        <w:r w:rsidR="00C26A8A">
          <w:rPr>
            <w:rFonts w:asciiTheme="minorHAnsi" w:eastAsiaTheme="minorEastAsia" w:hAnsiTheme="minorHAnsi" w:cstheme="minorBidi"/>
            <w:noProof/>
            <w:color w:val="auto"/>
            <w:sz w:val="22"/>
            <w:szCs w:val="22"/>
          </w:rPr>
          <w:tab/>
        </w:r>
        <w:r w:rsidR="00C26A8A" w:rsidRPr="002308B7">
          <w:rPr>
            <w:rStyle w:val="Hyperlink"/>
            <w:noProof/>
          </w:rPr>
          <w:t>Switch Sites – On the File Menu</w:t>
        </w:r>
        <w:r w:rsidR="00C26A8A">
          <w:rPr>
            <w:noProof/>
            <w:webHidden/>
          </w:rPr>
          <w:tab/>
        </w:r>
        <w:r w:rsidR="00C26A8A">
          <w:rPr>
            <w:noProof/>
            <w:webHidden/>
          </w:rPr>
          <w:fldChar w:fldCharType="begin"/>
        </w:r>
        <w:r w:rsidR="00C26A8A">
          <w:rPr>
            <w:noProof/>
            <w:webHidden/>
          </w:rPr>
          <w:instrText xml:space="preserve"> PAGEREF _Toc524336364 \h </w:instrText>
        </w:r>
        <w:r w:rsidR="00C26A8A">
          <w:rPr>
            <w:noProof/>
            <w:webHidden/>
          </w:rPr>
        </w:r>
        <w:r w:rsidR="00C26A8A">
          <w:rPr>
            <w:noProof/>
            <w:webHidden/>
          </w:rPr>
          <w:fldChar w:fldCharType="separate"/>
        </w:r>
        <w:r w:rsidR="00C26A8A">
          <w:rPr>
            <w:noProof/>
            <w:webHidden/>
          </w:rPr>
          <w:t>151</w:t>
        </w:r>
        <w:r w:rsidR="00C26A8A">
          <w:rPr>
            <w:noProof/>
            <w:webHidden/>
          </w:rPr>
          <w:fldChar w:fldCharType="end"/>
        </w:r>
      </w:hyperlink>
    </w:p>
    <w:p w14:paraId="392B118C" w14:textId="0C34A53E" w:rsidR="00C26A8A" w:rsidRDefault="00DF5DEB">
      <w:pPr>
        <w:pStyle w:val="TOC3"/>
        <w:rPr>
          <w:rFonts w:asciiTheme="minorHAnsi" w:eastAsiaTheme="minorEastAsia" w:hAnsiTheme="minorHAnsi" w:cstheme="minorBidi"/>
          <w:noProof/>
          <w:color w:val="auto"/>
          <w:sz w:val="22"/>
          <w:szCs w:val="22"/>
        </w:rPr>
      </w:pPr>
      <w:hyperlink w:anchor="_Toc524336365" w:history="1">
        <w:r w:rsidR="00C26A8A" w:rsidRPr="002308B7">
          <w:rPr>
            <w:rStyle w:val="Hyperlink"/>
            <w:noProof/>
          </w:rPr>
          <w:t>2.12.4.</w:t>
        </w:r>
        <w:r w:rsidR="00C26A8A">
          <w:rPr>
            <w:rFonts w:asciiTheme="minorHAnsi" w:eastAsiaTheme="minorEastAsia" w:hAnsiTheme="minorHAnsi" w:cstheme="minorBidi"/>
            <w:noProof/>
            <w:color w:val="auto"/>
            <w:sz w:val="22"/>
            <w:szCs w:val="22"/>
          </w:rPr>
          <w:tab/>
        </w:r>
        <w:r w:rsidR="00C26A8A" w:rsidRPr="002308B7">
          <w:rPr>
            <w:rStyle w:val="Hyperlink"/>
            <w:noProof/>
          </w:rPr>
          <w:t>Check Remote Connections</w:t>
        </w:r>
        <w:r w:rsidR="00C26A8A">
          <w:rPr>
            <w:noProof/>
            <w:webHidden/>
          </w:rPr>
          <w:tab/>
        </w:r>
        <w:r w:rsidR="00C26A8A">
          <w:rPr>
            <w:noProof/>
            <w:webHidden/>
          </w:rPr>
          <w:fldChar w:fldCharType="begin"/>
        </w:r>
        <w:r w:rsidR="00C26A8A">
          <w:rPr>
            <w:noProof/>
            <w:webHidden/>
          </w:rPr>
          <w:instrText xml:space="preserve"> PAGEREF _Toc524336365 \h </w:instrText>
        </w:r>
        <w:r w:rsidR="00C26A8A">
          <w:rPr>
            <w:noProof/>
            <w:webHidden/>
          </w:rPr>
        </w:r>
        <w:r w:rsidR="00C26A8A">
          <w:rPr>
            <w:noProof/>
            <w:webHidden/>
          </w:rPr>
          <w:fldChar w:fldCharType="separate"/>
        </w:r>
        <w:r w:rsidR="00C26A8A">
          <w:rPr>
            <w:noProof/>
            <w:webHidden/>
          </w:rPr>
          <w:t>151</w:t>
        </w:r>
        <w:r w:rsidR="00C26A8A">
          <w:rPr>
            <w:noProof/>
            <w:webHidden/>
          </w:rPr>
          <w:fldChar w:fldCharType="end"/>
        </w:r>
      </w:hyperlink>
    </w:p>
    <w:p w14:paraId="444CFD5A" w14:textId="6A235DBD" w:rsidR="00C26A8A" w:rsidRDefault="00DF5DEB">
      <w:pPr>
        <w:pStyle w:val="TOC3"/>
        <w:rPr>
          <w:rFonts w:asciiTheme="minorHAnsi" w:eastAsiaTheme="minorEastAsia" w:hAnsiTheme="minorHAnsi" w:cstheme="minorBidi"/>
          <w:noProof/>
          <w:color w:val="auto"/>
          <w:sz w:val="22"/>
          <w:szCs w:val="22"/>
        </w:rPr>
      </w:pPr>
      <w:hyperlink w:anchor="_Toc524336366" w:history="1">
        <w:r w:rsidR="00C26A8A" w:rsidRPr="002308B7">
          <w:rPr>
            <w:rStyle w:val="Hyperlink"/>
            <w:noProof/>
          </w:rPr>
          <w:t>2.12.5.</w:t>
        </w:r>
        <w:r w:rsidR="00C26A8A">
          <w:rPr>
            <w:rFonts w:asciiTheme="minorHAnsi" w:eastAsiaTheme="minorEastAsia" w:hAnsiTheme="minorHAnsi" w:cstheme="minorBidi"/>
            <w:noProof/>
            <w:color w:val="auto"/>
            <w:sz w:val="22"/>
            <w:szCs w:val="22"/>
          </w:rPr>
          <w:tab/>
        </w:r>
        <w:r w:rsidR="00C26A8A" w:rsidRPr="002308B7">
          <w:rPr>
            <w:rStyle w:val="Hyperlink"/>
            <w:noProof/>
          </w:rPr>
          <w:t>Transmit to Virtual VA – On the File Menu</w:t>
        </w:r>
        <w:r w:rsidR="00C26A8A">
          <w:rPr>
            <w:noProof/>
            <w:webHidden/>
          </w:rPr>
          <w:tab/>
        </w:r>
        <w:r w:rsidR="00C26A8A">
          <w:rPr>
            <w:noProof/>
            <w:webHidden/>
          </w:rPr>
          <w:fldChar w:fldCharType="begin"/>
        </w:r>
        <w:r w:rsidR="00C26A8A">
          <w:rPr>
            <w:noProof/>
            <w:webHidden/>
          </w:rPr>
          <w:instrText xml:space="preserve"> PAGEREF _Toc524336366 \h </w:instrText>
        </w:r>
        <w:r w:rsidR="00C26A8A">
          <w:rPr>
            <w:noProof/>
            <w:webHidden/>
          </w:rPr>
        </w:r>
        <w:r w:rsidR="00C26A8A">
          <w:rPr>
            <w:noProof/>
            <w:webHidden/>
          </w:rPr>
          <w:fldChar w:fldCharType="separate"/>
        </w:r>
        <w:r w:rsidR="00C26A8A">
          <w:rPr>
            <w:noProof/>
            <w:webHidden/>
          </w:rPr>
          <w:t>152</w:t>
        </w:r>
        <w:r w:rsidR="00C26A8A">
          <w:rPr>
            <w:noProof/>
            <w:webHidden/>
          </w:rPr>
          <w:fldChar w:fldCharType="end"/>
        </w:r>
      </w:hyperlink>
    </w:p>
    <w:p w14:paraId="58A04933" w14:textId="7822BBCE" w:rsidR="00C26A8A" w:rsidRDefault="00DF5DEB">
      <w:pPr>
        <w:pStyle w:val="TOC3"/>
        <w:rPr>
          <w:rFonts w:asciiTheme="minorHAnsi" w:eastAsiaTheme="minorEastAsia" w:hAnsiTheme="minorHAnsi" w:cstheme="minorBidi"/>
          <w:noProof/>
          <w:color w:val="auto"/>
          <w:sz w:val="22"/>
          <w:szCs w:val="22"/>
        </w:rPr>
      </w:pPr>
      <w:hyperlink w:anchor="_Toc524336367" w:history="1">
        <w:r w:rsidR="00C26A8A" w:rsidRPr="002308B7">
          <w:rPr>
            <w:rStyle w:val="Hyperlink"/>
            <w:noProof/>
          </w:rPr>
          <w:t>2.12.6.</w:t>
        </w:r>
        <w:r w:rsidR="00C26A8A">
          <w:rPr>
            <w:rFonts w:asciiTheme="minorHAnsi" w:eastAsiaTheme="minorEastAsia" w:hAnsiTheme="minorHAnsi" w:cstheme="minorBidi"/>
            <w:noProof/>
            <w:color w:val="auto"/>
            <w:sz w:val="22"/>
            <w:szCs w:val="22"/>
          </w:rPr>
          <w:tab/>
        </w:r>
        <w:r w:rsidR="00C26A8A" w:rsidRPr="002308B7">
          <w:rPr>
            <w:rStyle w:val="Hyperlink"/>
            <w:noProof/>
          </w:rPr>
          <w:t>Get Docs from Virtual VA - On the File Menu</w:t>
        </w:r>
        <w:r w:rsidR="00C26A8A">
          <w:rPr>
            <w:noProof/>
            <w:webHidden/>
          </w:rPr>
          <w:tab/>
        </w:r>
        <w:r w:rsidR="00C26A8A">
          <w:rPr>
            <w:noProof/>
            <w:webHidden/>
          </w:rPr>
          <w:fldChar w:fldCharType="begin"/>
        </w:r>
        <w:r w:rsidR="00C26A8A">
          <w:rPr>
            <w:noProof/>
            <w:webHidden/>
          </w:rPr>
          <w:instrText xml:space="preserve"> PAGEREF _Toc524336367 \h </w:instrText>
        </w:r>
        <w:r w:rsidR="00C26A8A">
          <w:rPr>
            <w:noProof/>
            <w:webHidden/>
          </w:rPr>
        </w:r>
        <w:r w:rsidR="00C26A8A">
          <w:rPr>
            <w:noProof/>
            <w:webHidden/>
          </w:rPr>
          <w:fldChar w:fldCharType="separate"/>
        </w:r>
        <w:r w:rsidR="00C26A8A">
          <w:rPr>
            <w:noProof/>
            <w:webHidden/>
          </w:rPr>
          <w:t>156</w:t>
        </w:r>
        <w:r w:rsidR="00C26A8A">
          <w:rPr>
            <w:noProof/>
            <w:webHidden/>
          </w:rPr>
          <w:fldChar w:fldCharType="end"/>
        </w:r>
      </w:hyperlink>
    </w:p>
    <w:p w14:paraId="18250BC3" w14:textId="32F92F94" w:rsidR="00C26A8A" w:rsidRDefault="00DF5DEB">
      <w:pPr>
        <w:pStyle w:val="TOC3"/>
        <w:rPr>
          <w:rFonts w:asciiTheme="minorHAnsi" w:eastAsiaTheme="minorEastAsia" w:hAnsiTheme="minorHAnsi" w:cstheme="minorBidi"/>
          <w:noProof/>
          <w:color w:val="auto"/>
          <w:sz w:val="22"/>
          <w:szCs w:val="22"/>
        </w:rPr>
      </w:pPr>
      <w:hyperlink w:anchor="_Toc524336368" w:history="1">
        <w:r w:rsidR="00C26A8A" w:rsidRPr="002308B7">
          <w:rPr>
            <w:rStyle w:val="Hyperlink"/>
            <w:noProof/>
          </w:rPr>
          <w:t>2.12.7.</w:t>
        </w:r>
        <w:r w:rsidR="00C26A8A">
          <w:rPr>
            <w:rFonts w:asciiTheme="minorHAnsi" w:eastAsiaTheme="minorEastAsia" w:hAnsiTheme="minorHAnsi" w:cstheme="minorBidi"/>
            <w:noProof/>
            <w:color w:val="auto"/>
            <w:sz w:val="22"/>
            <w:szCs w:val="22"/>
          </w:rPr>
          <w:tab/>
        </w:r>
        <w:r w:rsidR="00C26A8A" w:rsidRPr="002308B7">
          <w:rPr>
            <w:rStyle w:val="Hyperlink"/>
            <w:noProof/>
          </w:rPr>
          <w:t>Get Docs from DAS - On the File Menu</w:t>
        </w:r>
        <w:r w:rsidR="00C26A8A">
          <w:rPr>
            <w:noProof/>
            <w:webHidden/>
          </w:rPr>
          <w:tab/>
        </w:r>
        <w:r w:rsidR="00C26A8A">
          <w:rPr>
            <w:noProof/>
            <w:webHidden/>
          </w:rPr>
          <w:fldChar w:fldCharType="begin"/>
        </w:r>
        <w:r w:rsidR="00C26A8A">
          <w:rPr>
            <w:noProof/>
            <w:webHidden/>
          </w:rPr>
          <w:instrText xml:space="preserve"> PAGEREF _Toc524336368 \h </w:instrText>
        </w:r>
        <w:r w:rsidR="00C26A8A">
          <w:rPr>
            <w:noProof/>
            <w:webHidden/>
          </w:rPr>
        </w:r>
        <w:r w:rsidR="00C26A8A">
          <w:rPr>
            <w:noProof/>
            <w:webHidden/>
          </w:rPr>
          <w:fldChar w:fldCharType="separate"/>
        </w:r>
        <w:r w:rsidR="00C26A8A">
          <w:rPr>
            <w:noProof/>
            <w:webHidden/>
          </w:rPr>
          <w:t>157</w:t>
        </w:r>
        <w:r w:rsidR="00C26A8A">
          <w:rPr>
            <w:noProof/>
            <w:webHidden/>
          </w:rPr>
          <w:fldChar w:fldCharType="end"/>
        </w:r>
      </w:hyperlink>
    </w:p>
    <w:p w14:paraId="6040F056" w14:textId="09B50986" w:rsidR="00C26A8A" w:rsidRDefault="00DF5DEB">
      <w:pPr>
        <w:pStyle w:val="TOC3"/>
        <w:rPr>
          <w:rFonts w:asciiTheme="minorHAnsi" w:eastAsiaTheme="minorEastAsia" w:hAnsiTheme="minorHAnsi" w:cstheme="minorBidi"/>
          <w:noProof/>
          <w:color w:val="auto"/>
          <w:sz w:val="22"/>
          <w:szCs w:val="22"/>
        </w:rPr>
      </w:pPr>
      <w:hyperlink w:anchor="_Toc524336369" w:history="1">
        <w:r w:rsidR="00C26A8A" w:rsidRPr="002308B7">
          <w:rPr>
            <w:rStyle w:val="Hyperlink"/>
            <w:noProof/>
          </w:rPr>
          <w:t>2.12.8.</w:t>
        </w:r>
        <w:r w:rsidR="00C26A8A">
          <w:rPr>
            <w:rFonts w:asciiTheme="minorHAnsi" w:eastAsiaTheme="minorEastAsia" w:hAnsiTheme="minorHAnsi" w:cstheme="minorBidi"/>
            <w:noProof/>
            <w:color w:val="auto"/>
            <w:sz w:val="22"/>
            <w:szCs w:val="22"/>
          </w:rPr>
          <w:tab/>
        </w:r>
        <w:r w:rsidR="00C26A8A" w:rsidRPr="002308B7">
          <w:rPr>
            <w:rStyle w:val="Hyperlink"/>
            <w:noProof/>
          </w:rPr>
          <w:t>Validate the Patient Restricted List</w:t>
        </w:r>
        <w:r w:rsidR="00C26A8A">
          <w:rPr>
            <w:noProof/>
            <w:webHidden/>
          </w:rPr>
          <w:tab/>
        </w:r>
        <w:r w:rsidR="00C26A8A">
          <w:rPr>
            <w:noProof/>
            <w:webHidden/>
          </w:rPr>
          <w:fldChar w:fldCharType="begin"/>
        </w:r>
        <w:r w:rsidR="00C26A8A">
          <w:rPr>
            <w:noProof/>
            <w:webHidden/>
          </w:rPr>
          <w:instrText xml:space="preserve"> PAGEREF _Toc524336369 \h </w:instrText>
        </w:r>
        <w:r w:rsidR="00C26A8A">
          <w:rPr>
            <w:noProof/>
            <w:webHidden/>
          </w:rPr>
        </w:r>
        <w:r w:rsidR="00C26A8A">
          <w:rPr>
            <w:noProof/>
            <w:webHidden/>
          </w:rPr>
          <w:fldChar w:fldCharType="separate"/>
        </w:r>
        <w:r w:rsidR="00C26A8A">
          <w:rPr>
            <w:noProof/>
            <w:webHidden/>
          </w:rPr>
          <w:t>159</w:t>
        </w:r>
        <w:r w:rsidR="00C26A8A">
          <w:rPr>
            <w:noProof/>
            <w:webHidden/>
          </w:rPr>
          <w:fldChar w:fldCharType="end"/>
        </w:r>
      </w:hyperlink>
    </w:p>
    <w:p w14:paraId="3650EB6F" w14:textId="46FB2DE2" w:rsidR="00C26A8A" w:rsidRDefault="00DF5DEB">
      <w:pPr>
        <w:pStyle w:val="TOC3"/>
        <w:rPr>
          <w:rFonts w:asciiTheme="minorHAnsi" w:eastAsiaTheme="minorEastAsia" w:hAnsiTheme="minorHAnsi" w:cstheme="minorBidi"/>
          <w:noProof/>
          <w:color w:val="auto"/>
          <w:sz w:val="22"/>
          <w:szCs w:val="22"/>
        </w:rPr>
      </w:pPr>
      <w:hyperlink w:anchor="_Toc524336370" w:history="1">
        <w:r w:rsidR="00C26A8A" w:rsidRPr="002308B7">
          <w:rPr>
            <w:rStyle w:val="Hyperlink"/>
            <w:noProof/>
          </w:rPr>
          <w:t>2.12.9.</w:t>
        </w:r>
        <w:r w:rsidR="00C26A8A">
          <w:rPr>
            <w:rFonts w:asciiTheme="minorHAnsi" w:eastAsiaTheme="minorEastAsia" w:hAnsiTheme="minorHAnsi" w:cstheme="minorBidi"/>
            <w:noProof/>
            <w:color w:val="auto"/>
            <w:sz w:val="22"/>
            <w:szCs w:val="22"/>
          </w:rPr>
          <w:tab/>
        </w:r>
        <w:r w:rsidR="00C26A8A" w:rsidRPr="002308B7">
          <w:rPr>
            <w:rStyle w:val="Hyperlink"/>
            <w:noProof/>
          </w:rPr>
          <w:t>CAPRI Contract Referral (CCR) – On the Tools Menu</w:t>
        </w:r>
        <w:r w:rsidR="00C26A8A">
          <w:rPr>
            <w:noProof/>
            <w:webHidden/>
          </w:rPr>
          <w:tab/>
        </w:r>
        <w:r w:rsidR="00C26A8A">
          <w:rPr>
            <w:noProof/>
            <w:webHidden/>
          </w:rPr>
          <w:fldChar w:fldCharType="begin"/>
        </w:r>
        <w:r w:rsidR="00C26A8A">
          <w:rPr>
            <w:noProof/>
            <w:webHidden/>
          </w:rPr>
          <w:instrText xml:space="preserve"> PAGEREF _Toc524336370 \h </w:instrText>
        </w:r>
        <w:r w:rsidR="00C26A8A">
          <w:rPr>
            <w:noProof/>
            <w:webHidden/>
          </w:rPr>
        </w:r>
        <w:r w:rsidR="00C26A8A">
          <w:rPr>
            <w:noProof/>
            <w:webHidden/>
          </w:rPr>
          <w:fldChar w:fldCharType="separate"/>
        </w:r>
        <w:r w:rsidR="00C26A8A">
          <w:rPr>
            <w:noProof/>
            <w:webHidden/>
          </w:rPr>
          <w:t>169</w:t>
        </w:r>
        <w:r w:rsidR="00C26A8A">
          <w:rPr>
            <w:noProof/>
            <w:webHidden/>
          </w:rPr>
          <w:fldChar w:fldCharType="end"/>
        </w:r>
      </w:hyperlink>
    </w:p>
    <w:p w14:paraId="5964D325" w14:textId="44BBA10D" w:rsidR="00C26A8A" w:rsidRDefault="00DF5DEB">
      <w:pPr>
        <w:pStyle w:val="TOC3"/>
        <w:rPr>
          <w:rFonts w:asciiTheme="minorHAnsi" w:eastAsiaTheme="minorEastAsia" w:hAnsiTheme="minorHAnsi" w:cstheme="minorBidi"/>
          <w:noProof/>
          <w:color w:val="auto"/>
          <w:sz w:val="22"/>
          <w:szCs w:val="22"/>
        </w:rPr>
      </w:pPr>
      <w:hyperlink w:anchor="_Toc524336371" w:history="1">
        <w:r w:rsidR="00C26A8A" w:rsidRPr="002308B7">
          <w:rPr>
            <w:rStyle w:val="Hyperlink"/>
            <w:noProof/>
          </w:rPr>
          <w:t>2.12.10.</w:t>
        </w:r>
        <w:r w:rsidR="00C26A8A">
          <w:rPr>
            <w:rFonts w:asciiTheme="minorHAnsi" w:eastAsiaTheme="minorEastAsia" w:hAnsiTheme="minorHAnsi" w:cstheme="minorBidi"/>
            <w:noProof/>
            <w:color w:val="auto"/>
            <w:sz w:val="22"/>
            <w:szCs w:val="22"/>
          </w:rPr>
          <w:tab/>
        </w:r>
        <w:r w:rsidR="00C26A8A" w:rsidRPr="002308B7">
          <w:rPr>
            <w:rStyle w:val="Hyperlink"/>
            <w:noProof/>
          </w:rPr>
          <w:t>Edit Remote User Site Access</w:t>
        </w:r>
        <w:r w:rsidR="00C26A8A">
          <w:rPr>
            <w:noProof/>
            <w:webHidden/>
          </w:rPr>
          <w:tab/>
        </w:r>
        <w:r w:rsidR="00C26A8A">
          <w:rPr>
            <w:noProof/>
            <w:webHidden/>
          </w:rPr>
          <w:fldChar w:fldCharType="begin"/>
        </w:r>
        <w:r w:rsidR="00C26A8A">
          <w:rPr>
            <w:noProof/>
            <w:webHidden/>
          </w:rPr>
          <w:instrText xml:space="preserve"> PAGEREF _Toc524336371 \h </w:instrText>
        </w:r>
        <w:r w:rsidR="00C26A8A">
          <w:rPr>
            <w:noProof/>
            <w:webHidden/>
          </w:rPr>
        </w:r>
        <w:r w:rsidR="00C26A8A">
          <w:rPr>
            <w:noProof/>
            <w:webHidden/>
          </w:rPr>
          <w:fldChar w:fldCharType="separate"/>
        </w:r>
        <w:r w:rsidR="00C26A8A">
          <w:rPr>
            <w:noProof/>
            <w:webHidden/>
          </w:rPr>
          <w:t>176</w:t>
        </w:r>
        <w:r w:rsidR="00C26A8A">
          <w:rPr>
            <w:noProof/>
            <w:webHidden/>
          </w:rPr>
          <w:fldChar w:fldCharType="end"/>
        </w:r>
      </w:hyperlink>
    </w:p>
    <w:p w14:paraId="0C0519C5" w14:textId="654B8F75" w:rsidR="00C26A8A" w:rsidRDefault="00DF5DEB">
      <w:pPr>
        <w:pStyle w:val="TOC3"/>
        <w:rPr>
          <w:rFonts w:asciiTheme="minorHAnsi" w:eastAsiaTheme="minorEastAsia" w:hAnsiTheme="minorHAnsi" w:cstheme="minorBidi"/>
          <w:noProof/>
          <w:color w:val="auto"/>
          <w:sz w:val="22"/>
          <w:szCs w:val="22"/>
        </w:rPr>
      </w:pPr>
      <w:hyperlink w:anchor="_Toc524336372" w:history="1">
        <w:r w:rsidR="00C26A8A" w:rsidRPr="002308B7">
          <w:rPr>
            <w:rStyle w:val="Hyperlink"/>
            <w:noProof/>
          </w:rPr>
          <w:t>2.12.11.</w:t>
        </w:r>
        <w:r w:rsidR="00C26A8A">
          <w:rPr>
            <w:rFonts w:asciiTheme="minorHAnsi" w:eastAsiaTheme="minorEastAsia" w:hAnsiTheme="minorHAnsi" w:cstheme="minorBidi"/>
            <w:noProof/>
            <w:color w:val="auto"/>
            <w:sz w:val="22"/>
            <w:szCs w:val="22"/>
          </w:rPr>
          <w:tab/>
        </w:r>
        <w:r w:rsidR="00C26A8A" w:rsidRPr="002308B7">
          <w:rPr>
            <w:rStyle w:val="Hyperlink"/>
            <w:noProof/>
          </w:rPr>
          <w:t>Consolidated Remote Reports</w:t>
        </w:r>
        <w:r w:rsidR="00C26A8A">
          <w:rPr>
            <w:noProof/>
            <w:webHidden/>
          </w:rPr>
          <w:tab/>
        </w:r>
        <w:r w:rsidR="00C26A8A">
          <w:rPr>
            <w:noProof/>
            <w:webHidden/>
          </w:rPr>
          <w:fldChar w:fldCharType="begin"/>
        </w:r>
        <w:r w:rsidR="00C26A8A">
          <w:rPr>
            <w:noProof/>
            <w:webHidden/>
          </w:rPr>
          <w:instrText xml:space="preserve"> PAGEREF _Toc524336372 \h </w:instrText>
        </w:r>
        <w:r w:rsidR="00C26A8A">
          <w:rPr>
            <w:noProof/>
            <w:webHidden/>
          </w:rPr>
        </w:r>
        <w:r w:rsidR="00C26A8A">
          <w:rPr>
            <w:noProof/>
            <w:webHidden/>
          </w:rPr>
          <w:fldChar w:fldCharType="separate"/>
        </w:r>
        <w:r w:rsidR="00C26A8A">
          <w:rPr>
            <w:noProof/>
            <w:webHidden/>
          </w:rPr>
          <w:t>178</w:t>
        </w:r>
        <w:r w:rsidR="00C26A8A">
          <w:rPr>
            <w:noProof/>
            <w:webHidden/>
          </w:rPr>
          <w:fldChar w:fldCharType="end"/>
        </w:r>
      </w:hyperlink>
    </w:p>
    <w:p w14:paraId="3ABA608D" w14:textId="23769F27" w:rsidR="00C26A8A" w:rsidRDefault="00DF5DEB">
      <w:pPr>
        <w:pStyle w:val="TOC3"/>
        <w:rPr>
          <w:rFonts w:asciiTheme="minorHAnsi" w:eastAsiaTheme="minorEastAsia" w:hAnsiTheme="minorHAnsi" w:cstheme="minorBidi"/>
          <w:noProof/>
          <w:color w:val="auto"/>
          <w:sz w:val="22"/>
          <w:szCs w:val="22"/>
        </w:rPr>
      </w:pPr>
      <w:hyperlink w:anchor="_Toc524336373" w:history="1">
        <w:r w:rsidR="00C26A8A" w:rsidRPr="002308B7">
          <w:rPr>
            <w:rStyle w:val="Hyperlink"/>
            <w:noProof/>
          </w:rPr>
          <w:t>2.12.12.</w:t>
        </w:r>
        <w:r w:rsidR="00C26A8A">
          <w:rPr>
            <w:rFonts w:asciiTheme="minorHAnsi" w:eastAsiaTheme="minorEastAsia" w:hAnsiTheme="minorHAnsi" w:cstheme="minorBidi"/>
            <w:noProof/>
            <w:color w:val="auto"/>
            <w:sz w:val="22"/>
            <w:szCs w:val="22"/>
          </w:rPr>
          <w:tab/>
        </w:r>
        <w:r w:rsidR="00C26A8A" w:rsidRPr="002308B7">
          <w:rPr>
            <w:rStyle w:val="Hyperlink"/>
            <w:noProof/>
          </w:rPr>
          <w:t>Audit Trail Download Utility</w:t>
        </w:r>
        <w:r w:rsidR="00C26A8A">
          <w:rPr>
            <w:noProof/>
            <w:webHidden/>
          </w:rPr>
          <w:tab/>
        </w:r>
        <w:r w:rsidR="00C26A8A">
          <w:rPr>
            <w:noProof/>
            <w:webHidden/>
          </w:rPr>
          <w:fldChar w:fldCharType="begin"/>
        </w:r>
        <w:r w:rsidR="00C26A8A">
          <w:rPr>
            <w:noProof/>
            <w:webHidden/>
          </w:rPr>
          <w:instrText xml:space="preserve"> PAGEREF _Toc524336373 \h </w:instrText>
        </w:r>
        <w:r w:rsidR="00C26A8A">
          <w:rPr>
            <w:noProof/>
            <w:webHidden/>
          </w:rPr>
        </w:r>
        <w:r w:rsidR="00C26A8A">
          <w:rPr>
            <w:noProof/>
            <w:webHidden/>
          </w:rPr>
          <w:fldChar w:fldCharType="separate"/>
        </w:r>
        <w:r w:rsidR="00C26A8A">
          <w:rPr>
            <w:noProof/>
            <w:webHidden/>
          </w:rPr>
          <w:t>178</w:t>
        </w:r>
        <w:r w:rsidR="00C26A8A">
          <w:rPr>
            <w:noProof/>
            <w:webHidden/>
          </w:rPr>
          <w:fldChar w:fldCharType="end"/>
        </w:r>
      </w:hyperlink>
    </w:p>
    <w:p w14:paraId="1B16CDBA" w14:textId="5A2BEB22" w:rsidR="00C26A8A" w:rsidRDefault="00DF5DEB">
      <w:pPr>
        <w:pStyle w:val="TOC2"/>
        <w:rPr>
          <w:rFonts w:asciiTheme="minorHAnsi" w:eastAsiaTheme="minorEastAsia" w:hAnsiTheme="minorHAnsi" w:cstheme="minorBidi"/>
          <w:b w:val="0"/>
          <w:noProof/>
          <w:color w:val="auto"/>
          <w:sz w:val="22"/>
          <w:szCs w:val="22"/>
        </w:rPr>
      </w:pPr>
      <w:hyperlink w:anchor="_Toc524336374" w:history="1">
        <w:r w:rsidR="00C26A8A" w:rsidRPr="002308B7">
          <w:rPr>
            <w:rStyle w:val="Hyperlink"/>
            <w:noProof/>
          </w:rPr>
          <w:t>2.13.</w:t>
        </w:r>
        <w:r w:rsidR="00C26A8A">
          <w:rPr>
            <w:rFonts w:asciiTheme="minorHAnsi" w:eastAsiaTheme="minorEastAsia" w:hAnsiTheme="minorHAnsi" w:cstheme="minorBidi"/>
            <w:b w:val="0"/>
            <w:noProof/>
            <w:color w:val="auto"/>
            <w:sz w:val="22"/>
            <w:szCs w:val="22"/>
          </w:rPr>
          <w:tab/>
        </w:r>
        <w:r w:rsidR="00C26A8A" w:rsidRPr="002308B7">
          <w:rPr>
            <w:rStyle w:val="Hyperlink"/>
            <w:noProof/>
          </w:rPr>
          <w:t>Miscellaneous CAPRI Functionality</w:t>
        </w:r>
        <w:r w:rsidR="00C26A8A">
          <w:rPr>
            <w:noProof/>
            <w:webHidden/>
          </w:rPr>
          <w:tab/>
        </w:r>
        <w:r w:rsidR="00C26A8A">
          <w:rPr>
            <w:noProof/>
            <w:webHidden/>
          </w:rPr>
          <w:fldChar w:fldCharType="begin"/>
        </w:r>
        <w:r w:rsidR="00C26A8A">
          <w:rPr>
            <w:noProof/>
            <w:webHidden/>
          </w:rPr>
          <w:instrText xml:space="preserve"> PAGEREF _Toc524336374 \h </w:instrText>
        </w:r>
        <w:r w:rsidR="00C26A8A">
          <w:rPr>
            <w:noProof/>
            <w:webHidden/>
          </w:rPr>
        </w:r>
        <w:r w:rsidR="00C26A8A">
          <w:rPr>
            <w:noProof/>
            <w:webHidden/>
          </w:rPr>
          <w:fldChar w:fldCharType="separate"/>
        </w:r>
        <w:r w:rsidR="00C26A8A">
          <w:rPr>
            <w:noProof/>
            <w:webHidden/>
          </w:rPr>
          <w:t>179</w:t>
        </w:r>
        <w:r w:rsidR="00C26A8A">
          <w:rPr>
            <w:noProof/>
            <w:webHidden/>
          </w:rPr>
          <w:fldChar w:fldCharType="end"/>
        </w:r>
      </w:hyperlink>
    </w:p>
    <w:p w14:paraId="54DF1D81" w14:textId="45185395" w:rsidR="00C26A8A" w:rsidRDefault="00DF5DEB">
      <w:pPr>
        <w:pStyle w:val="TOC3"/>
        <w:rPr>
          <w:rFonts w:asciiTheme="minorHAnsi" w:eastAsiaTheme="minorEastAsia" w:hAnsiTheme="minorHAnsi" w:cstheme="minorBidi"/>
          <w:noProof/>
          <w:color w:val="auto"/>
          <w:sz w:val="22"/>
          <w:szCs w:val="22"/>
        </w:rPr>
      </w:pPr>
      <w:hyperlink w:anchor="_Toc524336375" w:history="1">
        <w:r w:rsidR="00C26A8A" w:rsidRPr="002308B7">
          <w:rPr>
            <w:rStyle w:val="Hyperlink"/>
            <w:noProof/>
          </w:rPr>
          <w:t>2.13.1.</w:t>
        </w:r>
        <w:r w:rsidR="00C26A8A">
          <w:rPr>
            <w:rFonts w:asciiTheme="minorHAnsi" w:eastAsiaTheme="minorEastAsia" w:hAnsiTheme="minorHAnsi" w:cstheme="minorBidi"/>
            <w:noProof/>
            <w:color w:val="auto"/>
            <w:sz w:val="22"/>
            <w:szCs w:val="22"/>
          </w:rPr>
          <w:tab/>
        </w:r>
        <w:r w:rsidR="00C26A8A" w:rsidRPr="002308B7">
          <w:rPr>
            <w:rStyle w:val="Hyperlink"/>
            <w:noProof/>
          </w:rPr>
          <w:t>Edit Exam List Parameters</w:t>
        </w:r>
        <w:r w:rsidR="00C26A8A">
          <w:rPr>
            <w:noProof/>
            <w:webHidden/>
          </w:rPr>
          <w:tab/>
        </w:r>
        <w:r w:rsidR="00C26A8A">
          <w:rPr>
            <w:noProof/>
            <w:webHidden/>
          </w:rPr>
          <w:fldChar w:fldCharType="begin"/>
        </w:r>
        <w:r w:rsidR="00C26A8A">
          <w:rPr>
            <w:noProof/>
            <w:webHidden/>
          </w:rPr>
          <w:instrText xml:space="preserve"> PAGEREF _Toc524336375 \h </w:instrText>
        </w:r>
        <w:r w:rsidR="00C26A8A">
          <w:rPr>
            <w:noProof/>
            <w:webHidden/>
          </w:rPr>
        </w:r>
        <w:r w:rsidR="00C26A8A">
          <w:rPr>
            <w:noProof/>
            <w:webHidden/>
          </w:rPr>
          <w:fldChar w:fldCharType="separate"/>
        </w:r>
        <w:r w:rsidR="00C26A8A">
          <w:rPr>
            <w:noProof/>
            <w:webHidden/>
          </w:rPr>
          <w:t>179</w:t>
        </w:r>
        <w:r w:rsidR="00C26A8A">
          <w:rPr>
            <w:noProof/>
            <w:webHidden/>
          </w:rPr>
          <w:fldChar w:fldCharType="end"/>
        </w:r>
      </w:hyperlink>
    </w:p>
    <w:p w14:paraId="0E7BBBE7" w14:textId="1860603D" w:rsidR="00C26A8A" w:rsidRDefault="00DF5DEB">
      <w:pPr>
        <w:pStyle w:val="TOC3"/>
        <w:rPr>
          <w:rFonts w:asciiTheme="minorHAnsi" w:eastAsiaTheme="minorEastAsia" w:hAnsiTheme="minorHAnsi" w:cstheme="minorBidi"/>
          <w:noProof/>
          <w:color w:val="auto"/>
          <w:sz w:val="22"/>
          <w:szCs w:val="22"/>
        </w:rPr>
      </w:pPr>
      <w:hyperlink w:anchor="_Toc524336376" w:history="1">
        <w:r w:rsidR="00C26A8A" w:rsidRPr="002308B7">
          <w:rPr>
            <w:rStyle w:val="Hyperlink"/>
            <w:noProof/>
          </w:rPr>
          <w:t>2.13.2.</w:t>
        </w:r>
        <w:r w:rsidR="00C26A8A">
          <w:rPr>
            <w:rFonts w:asciiTheme="minorHAnsi" w:eastAsiaTheme="minorEastAsia" w:hAnsiTheme="minorHAnsi" w:cstheme="minorBidi"/>
            <w:noProof/>
            <w:color w:val="auto"/>
            <w:sz w:val="22"/>
            <w:szCs w:val="22"/>
          </w:rPr>
          <w:tab/>
        </w:r>
        <w:r w:rsidR="00C26A8A" w:rsidRPr="002308B7">
          <w:rPr>
            <w:rStyle w:val="Hyperlink"/>
            <w:noProof/>
          </w:rPr>
          <w:t>Joint Legacy Viewer (JLV) Tab</w:t>
        </w:r>
        <w:r w:rsidR="00C26A8A">
          <w:rPr>
            <w:noProof/>
            <w:webHidden/>
          </w:rPr>
          <w:tab/>
        </w:r>
        <w:r w:rsidR="00C26A8A">
          <w:rPr>
            <w:noProof/>
            <w:webHidden/>
          </w:rPr>
          <w:fldChar w:fldCharType="begin"/>
        </w:r>
        <w:r w:rsidR="00C26A8A">
          <w:rPr>
            <w:noProof/>
            <w:webHidden/>
          </w:rPr>
          <w:instrText xml:space="preserve"> PAGEREF _Toc524336376 \h </w:instrText>
        </w:r>
        <w:r w:rsidR="00C26A8A">
          <w:rPr>
            <w:noProof/>
            <w:webHidden/>
          </w:rPr>
        </w:r>
        <w:r w:rsidR="00C26A8A">
          <w:rPr>
            <w:noProof/>
            <w:webHidden/>
          </w:rPr>
          <w:fldChar w:fldCharType="separate"/>
        </w:r>
        <w:r w:rsidR="00C26A8A">
          <w:rPr>
            <w:noProof/>
            <w:webHidden/>
          </w:rPr>
          <w:t>181</w:t>
        </w:r>
        <w:r w:rsidR="00C26A8A">
          <w:rPr>
            <w:noProof/>
            <w:webHidden/>
          </w:rPr>
          <w:fldChar w:fldCharType="end"/>
        </w:r>
      </w:hyperlink>
    </w:p>
    <w:p w14:paraId="3BE43ED2" w14:textId="3535AB48" w:rsidR="00C26A8A" w:rsidRDefault="00DF5DEB">
      <w:pPr>
        <w:pStyle w:val="TOC2"/>
        <w:rPr>
          <w:rFonts w:asciiTheme="minorHAnsi" w:eastAsiaTheme="minorEastAsia" w:hAnsiTheme="minorHAnsi" w:cstheme="minorBidi"/>
          <w:b w:val="0"/>
          <w:noProof/>
          <w:color w:val="auto"/>
          <w:sz w:val="22"/>
          <w:szCs w:val="22"/>
        </w:rPr>
      </w:pPr>
      <w:hyperlink w:anchor="_Toc524336377" w:history="1">
        <w:r w:rsidR="00C26A8A" w:rsidRPr="002308B7">
          <w:rPr>
            <w:rStyle w:val="Hyperlink"/>
            <w:noProof/>
          </w:rPr>
          <w:t>2.14.</w:t>
        </w:r>
        <w:r w:rsidR="00C26A8A">
          <w:rPr>
            <w:rFonts w:asciiTheme="minorHAnsi" w:eastAsiaTheme="minorEastAsia" w:hAnsiTheme="minorHAnsi" w:cstheme="minorBidi"/>
            <w:b w:val="0"/>
            <w:noProof/>
            <w:color w:val="auto"/>
            <w:sz w:val="22"/>
            <w:szCs w:val="22"/>
          </w:rPr>
          <w:tab/>
        </w:r>
        <w:r w:rsidR="00C26A8A" w:rsidRPr="002308B7">
          <w:rPr>
            <w:rStyle w:val="Hyperlink"/>
            <w:noProof/>
          </w:rPr>
          <w:t>Set Up Options</w:t>
        </w:r>
        <w:r w:rsidR="00C26A8A">
          <w:rPr>
            <w:noProof/>
            <w:webHidden/>
          </w:rPr>
          <w:tab/>
        </w:r>
        <w:r w:rsidR="00C26A8A">
          <w:rPr>
            <w:noProof/>
            <w:webHidden/>
          </w:rPr>
          <w:fldChar w:fldCharType="begin"/>
        </w:r>
        <w:r w:rsidR="00C26A8A">
          <w:rPr>
            <w:noProof/>
            <w:webHidden/>
          </w:rPr>
          <w:instrText xml:space="preserve"> PAGEREF _Toc524336377 \h </w:instrText>
        </w:r>
        <w:r w:rsidR="00C26A8A">
          <w:rPr>
            <w:noProof/>
            <w:webHidden/>
          </w:rPr>
        </w:r>
        <w:r w:rsidR="00C26A8A">
          <w:rPr>
            <w:noProof/>
            <w:webHidden/>
          </w:rPr>
          <w:fldChar w:fldCharType="separate"/>
        </w:r>
        <w:r w:rsidR="00C26A8A">
          <w:rPr>
            <w:noProof/>
            <w:webHidden/>
          </w:rPr>
          <w:t>183</w:t>
        </w:r>
        <w:r w:rsidR="00C26A8A">
          <w:rPr>
            <w:noProof/>
            <w:webHidden/>
          </w:rPr>
          <w:fldChar w:fldCharType="end"/>
        </w:r>
      </w:hyperlink>
    </w:p>
    <w:p w14:paraId="3E4AD714" w14:textId="2F11EC86" w:rsidR="00C26A8A" w:rsidRDefault="00DF5DEB">
      <w:pPr>
        <w:pStyle w:val="TOC3"/>
        <w:rPr>
          <w:rFonts w:asciiTheme="minorHAnsi" w:eastAsiaTheme="minorEastAsia" w:hAnsiTheme="minorHAnsi" w:cstheme="minorBidi"/>
          <w:noProof/>
          <w:color w:val="auto"/>
          <w:sz w:val="22"/>
          <w:szCs w:val="22"/>
        </w:rPr>
      </w:pPr>
      <w:hyperlink w:anchor="_Toc524336378" w:history="1">
        <w:r w:rsidR="00C26A8A" w:rsidRPr="002308B7">
          <w:rPr>
            <w:rStyle w:val="Hyperlink"/>
            <w:noProof/>
          </w:rPr>
          <w:t>2.14.1.</w:t>
        </w:r>
        <w:r w:rsidR="00C26A8A">
          <w:rPr>
            <w:rFonts w:asciiTheme="minorHAnsi" w:eastAsiaTheme="minorEastAsia" w:hAnsiTheme="minorHAnsi" w:cstheme="minorBidi"/>
            <w:noProof/>
            <w:color w:val="auto"/>
            <w:sz w:val="22"/>
            <w:szCs w:val="22"/>
          </w:rPr>
          <w:tab/>
        </w:r>
        <w:r w:rsidR="00C26A8A" w:rsidRPr="002308B7">
          <w:rPr>
            <w:rStyle w:val="Hyperlink"/>
            <w:noProof/>
          </w:rPr>
          <w:t>Printer Set Up</w:t>
        </w:r>
        <w:r w:rsidR="00C26A8A">
          <w:rPr>
            <w:noProof/>
            <w:webHidden/>
          </w:rPr>
          <w:tab/>
        </w:r>
        <w:r w:rsidR="00C26A8A">
          <w:rPr>
            <w:noProof/>
            <w:webHidden/>
          </w:rPr>
          <w:fldChar w:fldCharType="begin"/>
        </w:r>
        <w:r w:rsidR="00C26A8A">
          <w:rPr>
            <w:noProof/>
            <w:webHidden/>
          </w:rPr>
          <w:instrText xml:space="preserve"> PAGEREF _Toc524336378 \h </w:instrText>
        </w:r>
        <w:r w:rsidR="00C26A8A">
          <w:rPr>
            <w:noProof/>
            <w:webHidden/>
          </w:rPr>
        </w:r>
        <w:r w:rsidR="00C26A8A">
          <w:rPr>
            <w:noProof/>
            <w:webHidden/>
          </w:rPr>
          <w:fldChar w:fldCharType="separate"/>
        </w:r>
        <w:r w:rsidR="00C26A8A">
          <w:rPr>
            <w:noProof/>
            <w:webHidden/>
          </w:rPr>
          <w:t>183</w:t>
        </w:r>
        <w:r w:rsidR="00C26A8A">
          <w:rPr>
            <w:noProof/>
            <w:webHidden/>
          </w:rPr>
          <w:fldChar w:fldCharType="end"/>
        </w:r>
      </w:hyperlink>
    </w:p>
    <w:p w14:paraId="5829FD78" w14:textId="575A3D20" w:rsidR="00C26A8A" w:rsidRDefault="00DF5DEB">
      <w:pPr>
        <w:pStyle w:val="TOC3"/>
        <w:rPr>
          <w:rFonts w:asciiTheme="minorHAnsi" w:eastAsiaTheme="minorEastAsia" w:hAnsiTheme="minorHAnsi" w:cstheme="minorBidi"/>
          <w:noProof/>
          <w:color w:val="auto"/>
          <w:sz w:val="22"/>
          <w:szCs w:val="22"/>
        </w:rPr>
      </w:pPr>
      <w:hyperlink w:anchor="_Toc524336379" w:history="1">
        <w:r w:rsidR="00C26A8A" w:rsidRPr="002308B7">
          <w:rPr>
            <w:rStyle w:val="Hyperlink"/>
            <w:noProof/>
          </w:rPr>
          <w:t>2.14.2.</w:t>
        </w:r>
        <w:r w:rsidR="00C26A8A">
          <w:rPr>
            <w:rFonts w:asciiTheme="minorHAnsi" w:eastAsiaTheme="minorEastAsia" w:hAnsiTheme="minorHAnsi" w:cstheme="minorBidi"/>
            <w:noProof/>
            <w:color w:val="auto"/>
            <w:sz w:val="22"/>
            <w:szCs w:val="22"/>
          </w:rPr>
          <w:tab/>
        </w:r>
        <w:r w:rsidR="00C26A8A" w:rsidRPr="002308B7">
          <w:rPr>
            <w:rStyle w:val="Hyperlink"/>
            <w:noProof/>
          </w:rPr>
          <w:t>Display Properties</w:t>
        </w:r>
        <w:r w:rsidR="00C26A8A">
          <w:rPr>
            <w:noProof/>
            <w:webHidden/>
          </w:rPr>
          <w:tab/>
        </w:r>
        <w:r w:rsidR="00C26A8A">
          <w:rPr>
            <w:noProof/>
            <w:webHidden/>
          </w:rPr>
          <w:fldChar w:fldCharType="begin"/>
        </w:r>
        <w:r w:rsidR="00C26A8A">
          <w:rPr>
            <w:noProof/>
            <w:webHidden/>
          </w:rPr>
          <w:instrText xml:space="preserve"> PAGEREF _Toc524336379 \h </w:instrText>
        </w:r>
        <w:r w:rsidR="00C26A8A">
          <w:rPr>
            <w:noProof/>
            <w:webHidden/>
          </w:rPr>
        </w:r>
        <w:r w:rsidR="00C26A8A">
          <w:rPr>
            <w:noProof/>
            <w:webHidden/>
          </w:rPr>
          <w:fldChar w:fldCharType="separate"/>
        </w:r>
        <w:r w:rsidR="00C26A8A">
          <w:rPr>
            <w:noProof/>
            <w:webHidden/>
          </w:rPr>
          <w:t>185</w:t>
        </w:r>
        <w:r w:rsidR="00C26A8A">
          <w:rPr>
            <w:noProof/>
            <w:webHidden/>
          </w:rPr>
          <w:fldChar w:fldCharType="end"/>
        </w:r>
      </w:hyperlink>
    </w:p>
    <w:p w14:paraId="5DEDD150" w14:textId="5FF18DFE" w:rsidR="00C26A8A" w:rsidRDefault="00DF5DEB">
      <w:pPr>
        <w:pStyle w:val="TOC3"/>
        <w:rPr>
          <w:rFonts w:asciiTheme="minorHAnsi" w:eastAsiaTheme="minorEastAsia" w:hAnsiTheme="minorHAnsi" w:cstheme="minorBidi"/>
          <w:noProof/>
          <w:color w:val="auto"/>
          <w:sz w:val="22"/>
          <w:szCs w:val="22"/>
        </w:rPr>
      </w:pPr>
      <w:hyperlink w:anchor="_Toc524336380" w:history="1">
        <w:r w:rsidR="00C26A8A" w:rsidRPr="002308B7">
          <w:rPr>
            <w:rStyle w:val="Hyperlink"/>
            <w:noProof/>
          </w:rPr>
          <w:t>2.14.3.</w:t>
        </w:r>
        <w:r w:rsidR="00C26A8A">
          <w:rPr>
            <w:rFonts w:asciiTheme="minorHAnsi" w:eastAsiaTheme="minorEastAsia" w:hAnsiTheme="minorHAnsi" w:cstheme="minorBidi"/>
            <w:noProof/>
            <w:color w:val="auto"/>
            <w:sz w:val="22"/>
            <w:szCs w:val="22"/>
          </w:rPr>
          <w:tab/>
        </w:r>
        <w:r w:rsidR="00C26A8A" w:rsidRPr="002308B7">
          <w:rPr>
            <w:rStyle w:val="Hyperlink"/>
            <w:noProof/>
          </w:rPr>
          <w:t>Properties</w:t>
        </w:r>
        <w:r w:rsidR="00C26A8A">
          <w:rPr>
            <w:noProof/>
            <w:webHidden/>
          </w:rPr>
          <w:tab/>
        </w:r>
        <w:r w:rsidR="00C26A8A">
          <w:rPr>
            <w:noProof/>
            <w:webHidden/>
          </w:rPr>
          <w:fldChar w:fldCharType="begin"/>
        </w:r>
        <w:r w:rsidR="00C26A8A">
          <w:rPr>
            <w:noProof/>
            <w:webHidden/>
          </w:rPr>
          <w:instrText xml:space="preserve"> PAGEREF _Toc524336380 \h </w:instrText>
        </w:r>
        <w:r w:rsidR="00C26A8A">
          <w:rPr>
            <w:noProof/>
            <w:webHidden/>
          </w:rPr>
        </w:r>
        <w:r w:rsidR="00C26A8A">
          <w:rPr>
            <w:noProof/>
            <w:webHidden/>
          </w:rPr>
          <w:fldChar w:fldCharType="separate"/>
        </w:r>
        <w:r w:rsidR="00C26A8A">
          <w:rPr>
            <w:noProof/>
            <w:webHidden/>
          </w:rPr>
          <w:t>185</w:t>
        </w:r>
        <w:r w:rsidR="00C26A8A">
          <w:rPr>
            <w:noProof/>
            <w:webHidden/>
          </w:rPr>
          <w:fldChar w:fldCharType="end"/>
        </w:r>
      </w:hyperlink>
    </w:p>
    <w:p w14:paraId="0783D969" w14:textId="6BA6A15E" w:rsidR="00C26A8A" w:rsidRDefault="00DF5DEB">
      <w:pPr>
        <w:pStyle w:val="TOC3"/>
        <w:rPr>
          <w:rFonts w:asciiTheme="minorHAnsi" w:eastAsiaTheme="minorEastAsia" w:hAnsiTheme="minorHAnsi" w:cstheme="minorBidi"/>
          <w:noProof/>
          <w:color w:val="auto"/>
          <w:sz w:val="22"/>
          <w:szCs w:val="22"/>
        </w:rPr>
      </w:pPr>
      <w:hyperlink w:anchor="_Toc524336381" w:history="1">
        <w:r w:rsidR="00C26A8A" w:rsidRPr="002308B7">
          <w:rPr>
            <w:rStyle w:val="Hyperlink"/>
            <w:noProof/>
          </w:rPr>
          <w:t>2.14.4.</w:t>
        </w:r>
        <w:r w:rsidR="00C26A8A">
          <w:rPr>
            <w:rFonts w:asciiTheme="minorHAnsi" w:eastAsiaTheme="minorEastAsia" w:hAnsiTheme="minorHAnsi" w:cstheme="minorBidi"/>
            <w:noProof/>
            <w:color w:val="auto"/>
            <w:sz w:val="22"/>
            <w:szCs w:val="22"/>
          </w:rPr>
          <w:tab/>
        </w:r>
        <w:r w:rsidR="00C26A8A" w:rsidRPr="002308B7">
          <w:rPr>
            <w:rStyle w:val="Hyperlink"/>
            <w:noProof/>
          </w:rPr>
          <w:t>Change Forwarding Address</w:t>
        </w:r>
        <w:r w:rsidR="00C26A8A">
          <w:rPr>
            <w:noProof/>
            <w:webHidden/>
          </w:rPr>
          <w:tab/>
        </w:r>
        <w:r w:rsidR="00C26A8A">
          <w:rPr>
            <w:noProof/>
            <w:webHidden/>
          </w:rPr>
          <w:fldChar w:fldCharType="begin"/>
        </w:r>
        <w:r w:rsidR="00C26A8A">
          <w:rPr>
            <w:noProof/>
            <w:webHidden/>
          </w:rPr>
          <w:instrText xml:space="preserve"> PAGEREF _Toc524336381 \h </w:instrText>
        </w:r>
        <w:r w:rsidR="00C26A8A">
          <w:rPr>
            <w:noProof/>
            <w:webHidden/>
          </w:rPr>
        </w:r>
        <w:r w:rsidR="00C26A8A">
          <w:rPr>
            <w:noProof/>
            <w:webHidden/>
          </w:rPr>
          <w:fldChar w:fldCharType="separate"/>
        </w:r>
        <w:r w:rsidR="00C26A8A">
          <w:rPr>
            <w:noProof/>
            <w:webHidden/>
          </w:rPr>
          <w:t>188</w:t>
        </w:r>
        <w:r w:rsidR="00C26A8A">
          <w:rPr>
            <w:noProof/>
            <w:webHidden/>
          </w:rPr>
          <w:fldChar w:fldCharType="end"/>
        </w:r>
      </w:hyperlink>
    </w:p>
    <w:p w14:paraId="68384179" w14:textId="0D24E0C5" w:rsidR="00C26A8A" w:rsidRDefault="00DF5DEB">
      <w:pPr>
        <w:pStyle w:val="TOC3"/>
        <w:rPr>
          <w:rFonts w:asciiTheme="minorHAnsi" w:eastAsiaTheme="minorEastAsia" w:hAnsiTheme="minorHAnsi" w:cstheme="minorBidi"/>
          <w:noProof/>
          <w:color w:val="auto"/>
          <w:sz w:val="22"/>
          <w:szCs w:val="22"/>
        </w:rPr>
      </w:pPr>
      <w:hyperlink w:anchor="_Toc524336382" w:history="1">
        <w:r w:rsidR="00C26A8A" w:rsidRPr="002308B7">
          <w:rPr>
            <w:rStyle w:val="Hyperlink"/>
            <w:noProof/>
          </w:rPr>
          <w:t>2.14.5.</w:t>
        </w:r>
        <w:r w:rsidR="00C26A8A">
          <w:rPr>
            <w:rFonts w:asciiTheme="minorHAnsi" w:eastAsiaTheme="minorEastAsia" w:hAnsiTheme="minorHAnsi" w:cstheme="minorBidi"/>
            <w:noProof/>
            <w:color w:val="auto"/>
            <w:sz w:val="22"/>
            <w:szCs w:val="22"/>
          </w:rPr>
          <w:tab/>
        </w:r>
        <w:r w:rsidR="00C26A8A" w:rsidRPr="002308B7">
          <w:rPr>
            <w:rStyle w:val="Hyperlink"/>
            <w:noProof/>
          </w:rPr>
          <w:t>Forwarding Email Address</w:t>
        </w:r>
        <w:r w:rsidR="00C26A8A">
          <w:rPr>
            <w:noProof/>
            <w:webHidden/>
          </w:rPr>
          <w:tab/>
        </w:r>
        <w:r w:rsidR="00C26A8A">
          <w:rPr>
            <w:noProof/>
            <w:webHidden/>
          </w:rPr>
          <w:fldChar w:fldCharType="begin"/>
        </w:r>
        <w:r w:rsidR="00C26A8A">
          <w:rPr>
            <w:noProof/>
            <w:webHidden/>
          </w:rPr>
          <w:instrText xml:space="preserve"> PAGEREF _Toc524336382 \h </w:instrText>
        </w:r>
        <w:r w:rsidR="00C26A8A">
          <w:rPr>
            <w:noProof/>
            <w:webHidden/>
          </w:rPr>
        </w:r>
        <w:r w:rsidR="00C26A8A">
          <w:rPr>
            <w:noProof/>
            <w:webHidden/>
          </w:rPr>
          <w:fldChar w:fldCharType="separate"/>
        </w:r>
        <w:r w:rsidR="00C26A8A">
          <w:rPr>
            <w:noProof/>
            <w:webHidden/>
          </w:rPr>
          <w:t>189</w:t>
        </w:r>
        <w:r w:rsidR="00C26A8A">
          <w:rPr>
            <w:noProof/>
            <w:webHidden/>
          </w:rPr>
          <w:fldChar w:fldCharType="end"/>
        </w:r>
      </w:hyperlink>
    </w:p>
    <w:p w14:paraId="51349EDD" w14:textId="72A2D64E" w:rsidR="00C26A8A" w:rsidRDefault="00DF5DEB">
      <w:pPr>
        <w:pStyle w:val="TOC3"/>
        <w:rPr>
          <w:rFonts w:asciiTheme="minorHAnsi" w:eastAsiaTheme="minorEastAsia" w:hAnsiTheme="minorHAnsi" w:cstheme="minorBidi"/>
          <w:noProof/>
          <w:color w:val="auto"/>
          <w:sz w:val="22"/>
          <w:szCs w:val="22"/>
        </w:rPr>
      </w:pPr>
      <w:hyperlink w:anchor="_Toc524336383" w:history="1">
        <w:r w:rsidR="00C26A8A" w:rsidRPr="002308B7">
          <w:rPr>
            <w:rStyle w:val="Hyperlink"/>
            <w:noProof/>
          </w:rPr>
          <w:t>2.14.6.</w:t>
        </w:r>
        <w:r w:rsidR="00C26A8A">
          <w:rPr>
            <w:rFonts w:asciiTheme="minorHAnsi" w:eastAsiaTheme="minorEastAsia" w:hAnsiTheme="minorHAnsi" w:cstheme="minorBidi"/>
            <w:noProof/>
            <w:color w:val="auto"/>
            <w:sz w:val="22"/>
            <w:szCs w:val="22"/>
          </w:rPr>
          <w:tab/>
        </w:r>
        <w:r w:rsidR="00C26A8A" w:rsidRPr="002308B7">
          <w:rPr>
            <w:rStyle w:val="Hyperlink"/>
            <w:noProof/>
          </w:rPr>
          <w:t>Help Menu</w:t>
        </w:r>
        <w:r w:rsidR="00C26A8A">
          <w:rPr>
            <w:noProof/>
            <w:webHidden/>
          </w:rPr>
          <w:tab/>
        </w:r>
        <w:r w:rsidR="00C26A8A">
          <w:rPr>
            <w:noProof/>
            <w:webHidden/>
          </w:rPr>
          <w:fldChar w:fldCharType="begin"/>
        </w:r>
        <w:r w:rsidR="00C26A8A">
          <w:rPr>
            <w:noProof/>
            <w:webHidden/>
          </w:rPr>
          <w:instrText xml:space="preserve"> PAGEREF _Toc524336383 \h </w:instrText>
        </w:r>
        <w:r w:rsidR="00C26A8A">
          <w:rPr>
            <w:noProof/>
            <w:webHidden/>
          </w:rPr>
        </w:r>
        <w:r w:rsidR="00C26A8A">
          <w:rPr>
            <w:noProof/>
            <w:webHidden/>
          </w:rPr>
          <w:fldChar w:fldCharType="separate"/>
        </w:r>
        <w:r w:rsidR="00C26A8A">
          <w:rPr>
            <w:noProof/>
            <w:webHidden/>
          </w:rPr>
          <w:t>190</w:t>
        </w:r>
        <w:r w:rsidR="00C26A8A">
          <w:rPr>
            <w:noProof/>
            <w:webHidden/>
          </w:rPr>
          <w:fldChar w:fldCharType="end"/>
        </w:r>
      </w:hyperlink>
    </w:p>
    <w:p w14:paraId="6ABF714E" w14:textId="720C4A67" w:rsidR="00C26A8A" w:rsidRDefault="00DF5DEB">
      <w:pPr>
        <w:pStyle w:val="TOC3"/>
        <w:rPr>
          <w:rFonts w:asciiTheme="minorHAnsi" w:eastAsiaTheme="minorEastAsia" w:hAnsiTheme="minorHAnsi" w:cstheme="minorBidi"/>
          <w:noProof/>
          <w:color w:val="auto"/>
          <w:sz w:val="22"/>
          <w:szCs w:val="22"/>
        </w:rPr>
      </w:pPr>
      <w:hyperlink w:anchor="_Toc524336384" w:history="1">
        <w:r w:rsidR="00C26A8A" w:rsidRPr="002308B7">
          <w:rPr>
            <w:rStyle w:val="Hyperlink"/>
            <w:noProof/>
          </w:rPr>
          <w:t>2.14.7.</w:t>
        </w:r>
        <w:r w:rsidR="00C26A8A">
          <w:rPr>
            <w:rFonts w:asciiTheme="minorHAnsi" w:eastAsiaTheme="minorEastAsia" w:hAnsiTheme="minorHAnsi" w:cstheme="minorBidi"/>
            <w:noProof/>
            <w:color w:val="auto"/>
            <w:sz w:val="22"/>
            <w:szCs w:val="22"/>
          </w:rPr>
          <w:tab/>
        </w:r>
        <w:r w:rsidR="00C26A8A" w:rsidRPr="002308B7">
          <w:rPr>
            <w:rStyle w:val="Hyperlink"/>
            <w:noProof/>
          </w:rPr>
          <w:t>About</w:t>
        </w:r>
        <w:r w:rsidR="00C26A8A">
          <w:rPr>
            <w:noProof/>
            <w:webHidden/>
          </w:rPr>
          <w:tab/>
        </w:r>
        <w:r w:rsidR="00C26A8A">
          <w:rPr>
            <w:noProof/>
            <w:webHidden/>
          </w:rPr>
          <w:fldChar w:fldCharType="begin"/>
        </w:r>
        <w:r w:rsidR="00C26A8A">
          <w:rPr>
            <w:noProof/>
            <w:webHidden/>
          </w:rPr>
          <w:instrText xml:space="preserve"> PAGEREF _Toc524336384 \h </w:instrText>
        </w:r>
        <w:r w:rsidR="00C26A8A">
          <w:rPr>
            <w:noProof/>
            <w:webHidden/>
          </w:rPr>
        </w:r>
        <w:r w:rsidR="00C26A8A">
          <w:rPr>
            <w:noProof/>
            <w:webHidden/>
          </w:rPr>
          <w:fldChar w:fldCharType="separate"/>
        </w:r>
        <w:r w:rsidR="00C26A8A">
          <w:rPr>
            <w:noProof/>
            <w:webHidden/>
          </w:rPr>
          <w:t>190</w:t>
        </w:r>
        <w:r w:rsidR="00C26A8A">
          <w:rPr>
            <w:noProof/>
            <w:webHidden/>
          </w:rPr>
          <w:fldChar w:fldCharType="end"/>
        </w:r>
      </w:hyperlink>
    </w:p>
    <w:p w14:paraId="4D6AA230" w14:textId="0BB0E481" w:rsidR="00C26A8A" w:rsidRDefault="00DF5DEB">
      <w:pPr>
        <w:pStyle w:val="TOC3"/>
        <w:rPr>
          <w:rFonts w:asciiTheme="minorHAnsi" w:eastAsiaTheme="minorEastAsia" w:hAnsiTheme="minorHAnsi" w:cstheme="minorBidi"/>
          <w:noProof/>
          <w:color w:val="auto"/>
          <w:sz w:val="22"/>
          <w:szCs w:val="22"/>
        </w:rPr>
      </w:pPr>
      <w:hyperlink w:anchor="_Toc524336385" w:history="1">
        <w:r w:rsidR="00C26A8A" w:rsidRPr="002308B7">
          <w:rPr>
            <w:rStyle w:val="Hyperlink"/>
            <w:noProof/>
          </w:rPr>
          <w:t>2.14.8.</w:t>
        </w:r>
        <w:r w:rsidR="00C26A8A">
          <w:rPr>
            <w:rFonts w:asciiTheme="minorHAnsi" w:eastAsiaTheme="minorEastAsia" w:hAnsiTheme="minorHAnsi" w:cstheme="minorBidi"/>
            <w:noProof/>
            <w:color w:val="auto"/>
            <w:sz w:val="22"/>
            <w:szCs w:val="22"/>
          </w:rPr>
          <w:tab/>
        </w:r>
        <w:r w:rsidR="00C26A8A" w:rsidRPr="002308B7">
          <w:rPr>
            <w:rStyle w:val="Hyperlink"/>
            <w:noProof/>
          </w:rPr>
          <w:t>Training Website</w:t>
        </w:r>
        <w:r w:rsidR="00C26A8A">
          <w:rPr>
            <w:noProof/>
            <w:webHidden/>
          </w:rPr>
          <w:tab/>
        </w:r>
        <w:r w:rsidR="00C26A8A">
          <w:rPr>
            <w:noProof/>
            <w:webHidden/>
          </w:rPr>
          <w:fldChar w:fldCharType="begin"/>
        </w:r>
        <w:r w:rsidR="00C26A8A">
          <w:rPr>
            <w:noProof/>
            <w:webHidden/>
          </w:rPr>
          <w:instrText xml:space="preserve"> PAGEREF _Toc524336385 \h </w:instrText>
        </w:r>
        <w:r w:rsidR="00C26A8A">
          <w:rPr>
            <w:noProof/>
            <w:webHidden/>
          </w:rPr>
        </w:r>
        <w:r w:rsidR="00C26A8A">
          <w:rPr>
            <w:noProof/>
            <w:webHidden/>
          </w:rPr>
          <w:fldChar w:fldCharType="separate"/>
        </w:r>
        <w:r w:rsidR="00C26A8A">
          <w:rPr>
            <w:noProof/>
            <w:webHidden/>
          </w:rPr>
          <w:t>191</w:t>
        </w:r>
        <w:r w:rsidR="00C26A8A">
          <w:rPr>
            <w:noProof/>
            <w:webHidden/>
          </w:rPr>
          <w:fldChar w:fldCharType="end"/>
        </w:r>
      </w:hyperlink>
    </w:p>
    <w:p w14:paraId="0EDCF803" w14:textId="611C446D" w:rsidR="00C26A8A" w:rsidRDefault="00DF5DEB">
      <w:pPr>
        <w:pStyle w:val="TOC3"/>
        <w:rPr>
          <w:rFonts w:asciiTheme="minorHAnsi" w:eastAsiaTheme="minorEastAsia" w:hAnsiTheme="minorHAnsi" w:cstheme="minorBidi"/>
          <w:noProof/>
          <w:color w:val="auto"/>
          <w:sz w:val="22"/>
          <w:szCs w:val="22"/>
        </w:rPr>
      </w:pPr>
      <w:hyperlink w:anchor="_Toc524336386" w:history="1">
        <w:r w:rsidR="00C26A8A" w:rsidRPr="002308B7">
          <w:rPr>
            <w:rStyle w:val="Hyperlink"/>
            <w:noProof/>
          </w:rPr>
          <w:t>2.14.9.</w:t>
        </w:r>
        <w:r w:rsidR="00C26A8A">
          <w:rPr>
            <w:rFonts w:asciiTheme="minorHAnsi" w:eastAsiaTheme="minorEastAsia" w:hAnsiTheme="minorHAnsi" w:cstheme="minorBidi"/>
            <w:noProof/>
            <w:color w:val="auto"/>
            <w:sz w:val="22"/>
            <w:szCs w:val="22"/>
          </w:rPr>
          <w:tab/>
        </w:r>
        <w:r w:rsidR="00C26A8A" w:rsidRPr="002308B7">
          <w:rPr>
            <w:rStyle w:val="Hyperlink"/>
            <w:noProof/>
          </w:rPr>
          <w:t>Manage Exam Cancellation Reasons</w:t>
        </w:r>
        <w:r w:rsidR="00C26A8A">
          <w:rPr>
            <w:noProof/>
            <w:webHidden/>
          </w:rPr>
          <w:tab/>
        </w:r>
        <w:r w:rsidR="00C26A8A">
          <w:rPr>
            <w:noProof/>
            <w:webHidden/>
          </w:rPr>
          <w:fldChar w:fldCharType="begin"/>
        </w:r>
        <w:r w:rsidR="00C26A8A">
          <w:rPr>
            <w:noProof/>
            <w:webHidden/>
          </w:rPr>
          <w:instrText xml:space="preserve"> PAGEREF _Toc524336386 \h </w:instrText>
        </w:r>
        <w:r w:rsidR="00C26A8A">
          <w:rPr>
            <w:noProof/>
            <w:webHidden/>
          </w:rPr>
        </w:r>
        <w:r w:rsidR="00C26A8A">
          <w:rPr>
            <w:noProof/>
            <w:webHidden/>
          </w:rPr>
          <w:fldChar w:fldCharType="separate"/>
        </w:r>
        <w:r w:rsidR="00C26A8A">
          <w:rPr>
            <w:noProof/>
            <w:webHidden/>
          </w:rPr>
          <w:t>191</w:t>
        </w:r>
        <w:r w:rsidR="00C26A8A">
          <w:rPr>
            <w:noProof/>
            <w:webHidden/>
          </w:rPr>
          <w:fldChar w:fldCharType="end"/>
        </w:r>
      </w:hyperlink>
    </w:p>
    <w:p w14:paraId="4E234622" w14:textId="77FCE23D" w:rsidR="00C26A8A" w:rsidRDefault="00DF5DEB">
      <w:pPr>
        <w:pStyle w:val="TOC3"/>
        <w:rPr>
          <w:rFonts w:asciiTheme="minorHAnsi" w:eastAsiaTheme="minorEastAsia" w:hAnsiTheme="minorHAnsi" w:cstheme="minorBidi"/>
          <w:noProof/>
          <w:color w:val="auto"/>
          <w:sz w:val="22"/>
          <w:szCs w:val="22"/>
        </w:rPr>
      </w:pPr>
      <w:hyperlink w:anchor="_Toc524336387" w:history="1">
        <w:r w:rsidR="00C26A8A" w:rsidRPr="002308B7">
          <w:rPr>
            <w:rStyle w:val="Hyperlink"/>
            <w:noProof/>
          </w:rPr>
          <w:t>2.14.10.</w:t>
        </w:r>
        <w:r w:rsidR="00C26A8A">
          <w:rPr>
            <w:rFonts w:asciiTheme="minorHAnsi" w:eastAsiaTheme="minorEastAsia" w:hAnsiTheme="minorHAnsi" w:cstheme="minorBidi"/>
            <w:noProof/>
            <w:color w:val="auto"/>
            <w:sz w:val="22"/>
            <w:szCs w:val="22"/>
          </w:rPr>
          <w:tab/>
        </w:r>
        <w:r w:rsidR="00C26A8A" w:rsidRPr="002308B7">
          <w:rPr>
            <w:rStyle w:val="Hyperlink"/>
            <w:noProof/>
          </w:rPr>
          <w:t>Manage Exam Insufficient Reasons</w:t>
        </w:r>
        <w:r w:rsidR="00C26A8A">
          <w:rPr>
            <w:noProof/>
            <w:webHidden/>
          </w:rPr>
          <w:tab/>
        </w:r>
        <w:r w:rsidR="00C26A8A">
          <w:rPr>
            <w:noProof/>
            <w:webHidden/>
          </w:rPr>
          <w:fldChar w:fldCharType="begin"/>
        </w:r>
        <w:r w:rsidR="00C26A8A">
          <w:rPr>
            <w:noProof/>
            <w:webHidden/>
          </w:rPr>
          <w:instrText xml:space="preserve"> PAGEREF _Toc524336387 \h </w:instrText>
        </w:r>
        <w:r w:rsidR="00C26A8A">
          <w:rPr>
            <w:noProof/>
            <w:webHidden/>
          </w:rPr>
        </w:r>
        <w:r w:rsidR="00C26A8A">
          <w:rPr>
            <w:noProof/>
            <w:webHidden/>
          </w:rPr>
          <w:fldChar w:fldCharType="separate"/>
        </w:r>
        <w:r w:rsidR="00C26A8A">
          <w:rPr>
            <w:noProof/>
            <w:webHidden/>
          </w:rPr>
          <w:t>194</w:t>
        </w:r>
        <w:r w:rsidR="00C26A8A">
          <w:rPr>
            <w:noProof/>
            <w:webHidden/>
          </w:rPr>
          <w:fldChar w:fldCharType="end"/>
        </w:r>
      </w:hyperlink>
    </w:p>
    <w:p w14:paraId="3A466549" w14:textId="6C9869CE" w:rsidR="00C26A8A" w:rsidRDefault="00DF5DEB">
      <w:pPr>
        <w:pStyle w:val="TOC3"/>
        <w:rPr>
          <w:rFonts w:asciiTheme="minorHAnsi" w:eastAsiaTheme="minorEastAsia" w:hAnsiTheme="minorHAnsi" w:cstheme="minorBidi"/>
          <w:noProof/>
          <w:color w:val="auto"/>
          <w:sz w:val="22"/>
          <w:szCs w:val="22"/>
        </w:rPr>
      </w:pPr>
      <w:hyperlink w:anchor="_Toc524336388" w:history="1">
        <w:r w:rsidR="00C26A8A" w:rsidRPr="002308B7">
          <w:rPr>
            <w:rStyle w:val="Hyperlink"/>
            <w:noProof/>
          </w:rPr>
          <w:t>2.14.11.</w:t>
        </w:r>
        <w:r w:rsidR="00C26A8A">
          <w:rPr>
            <w:rFonts w:asciiTheme="minorHAnsi" w:eastAsiaTheme="minorEastAsia" w:hAnsiTheme="minorHAnsi" w:cstheme="minorBidi"/>
            <w:noProof/>
            <w:color w:val="auto"/>
            <w:sz w:val="22"/>
            <w:szCs w:val="22"/>
          </w:rPr>
          <w:tab/>
        </w:r>
        <w:r w:rsidR="00C26A8A" w:rsidRPr="002308B7">
          <w:rPr>
            <w:rStyle w:val="Hyperlink"/>
            <w:noProof/>
          </w:rPr>
          <w:t>Manage Routing Reasons</w:t>
        </w:r>
        <w:r w:rsidR="00C26A8A">
          <w:rPr>
            <w:noProof/>
            <w:webHidden/>
          </w:rPr>
          <w:tab/>
        </w:r>
        <w:r w:rsidR="00C26A8A">
          <w:rPr>
            <w:noProof/>
            <w:webHidden/>
          </w:rPr>
          <w:fldChar w:fldCharType="begin"/>
        </w:r>
        <w:r w:rsidR="00C26A8A">
          <w:rPr>
            <w:noProof/>
            <w:webHidden/>
          </w:rPr>
          <w:instrText xml:space="preserve"> PAGEREF _Toc524336388 \h </w:instrText>
        </w:r>
        <w:r w:rsidR="00C26A8A">
          <w:rPr>
            <w:noProof/>
            <w:webHidden/>
          </w:rPr>
        </w:r>
        <w:r w:rsidR="00C26A8A">
          <w:rPr>
            <w:noProof/>
            <w:webHidden/>
          </w:rPr>
          <w:fldChar w:fldCharType="separate"/>
        </w:r>
        <w:r w:rsidR="00C26A8A">
          <w:rPr>
            <w:noProof/>
            <w:webHidden/>
          </w:rPr>
          <w:t>197</w:t>
        </w:r>
        <w:r w:rsidR="00C26A8A">
          <w:rPr>
            <w:noProof/>
            <w:webHidden/>
          </w:rPr>
          <w:fldChar w:fldCharType="end"/>
        </w:r>
      </w:hyperlink>
    </w:p>
    <w:p w14:paraId="39A880AE" w14:textId="2802F066" w:rsidR="00C26A8A" w:rsidRDefault="00DF5DEB">
      <w:pPr>
        <w:pStyle w:val="TOC1"/>
        <w:rPr>
          <w:rFonts w:asciiTheme="minorHAnsi" w:eastAsiaTheme="minorEastAsia" w:hAnsiTheme="minorHAnsi" w:cstheme="minorBidi"/>
          <w:b w:val="0"/>
          <w:noProof/>
          <w:color w:val="auto"/>
          <w:sz w:val="22"/>
          <w:szCs w:val="22"/>
        </w:rPr>
      </w:pPr>
      <w:hyperlink w:anchor="_Toc524336389" w:history="1">
        <w:r w:rsidR="00C26A8A" w:rsidRPr="002308B7">
          <w:rPr>
            <w:rStyle w:val="Hyperlink"/>
            <w:noProof/>
          </w:rPr>
          <w:t>3.</w:t>
        </w:r>
        <w:r w:rsidR="00C26A8A">
          <w:rPr>
            <w:rFonts w:asciiTheme="minorHAnsi" w:eastAsiaTheme="minorEastAsia" w:hAnsiTheme="minorHAnsi" w:cstheme="minorBidi"/>
            <w:b w:val="0"/>
            <w:noProof/>
            <w:color w:val="auto"/>
            <w:sz w:val="22"/>
            <w:szCs w:val="22"/>
          </w:rPr>
          <w:tab/>
        </w:r>
        <w:r w:rsidR="00C26A8A" w:rsidRPr="002308B7">
          <w:rPr>
            <w:rStyle w:val="Hyperlink"/>
            <w:noProof/>
          </w:rPr>
          <w:t>Troubleshooting and Error Messages</w:t>
        </w:r>
        <w:r w:rsidR="00C26A8A">
          <w:rPr>
            <w:noProof/>
            <w:webHidden/>
          </w:rPr>
          <w:tab/>
        </w:r>
        <w:r w:rsidR="00C26A8A">
          <w:rPr>
            <w:noProof/>
            <w:webHidden/>
          </w:rPr>
          <w:fldChar w:fldCharType="begin"/>
        </w:r>
        <w:r w:rsidR="00C26A8A">
          <w:rPr>
            <w:noProof/>
            <w:webHidden/>
          </w:rPr>
          <w:instrText xml:space="preserve"> PAGEREF _Toc524336389 \h </w:instrText>
        </w:r>
        <w:r w:rsidR="00C26A8A">
          <w:rPr>
            <w:noProof/>
            <w:webHidden/>
          </w:rPr>
        </w:r>
        <w:r w:rsidR="00C26A8A">
          <w:rPr>
            <w:noProof/>
            <w:webHidden/>
          </w:rPr>
          <w:fldChar w:fldCharType="separate"/>
        </w:r>
        <w:r w:rsidR="00C26A8A">
          <w:rPr>
            <w:noProof/>
            <w:webHidden/>
          </w:rPr>
          <w:t>198</w:t>
        </w:r>
        <w:r w:rsidR="00C26A8A">
          <w:rPr>
            <w:noProof/>
            <w:webHidden/>
          </w:rPr>
          <w:fldChar w:fldCharType="end"/>
        </w:r>
      </w:hyperlink>
    </w:p>
    <w:p w14:paraId="105D60EA" w14:textId="16B966F4" w:rsidR="00C26A8A" w:rsidRDefault="00DF5DEB">
      <w:pPr>
        <w:pStyle w:val="TOC2"/>
        <w:rPr>
          <w:rFonts w:asciiTheme="minorHAnsi" w:eastAsiaTheme="minorEastAsia" w:hAnsiTheme="minorHAnsi" w:cstheme="minorBidi"/>
          <w:b w:val="0"/>
          <w:noProof/>
          <w:color w:val="auto"/>
          <w:sz w:val="22"/>
          <w:szCs w:val="22"/>
        </w:rPr>
      </w:pPr>
      <w:hyperlink w:anchor="_Toc524336390" w:history="1">
        <w:r w:rsidR="00C26A8A" w:rsidRPr="002308B7">
          <w:rPr>
            <w:rStyle w:val="Hyperlink"/>
            <w:noProof/>
          </w:rPr>
          <w:t>3.1.</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Not Installed in VistA</w:t>
        </w:r>
        <w:r w:rsidR="00C26A8A">
          <w:rPr>
            <w:noProof/>
            <w:webHidden/>
          </w:rPr>
          <w:tab/>
        </w:r>
        <w:r w:rsidR="00C26A8A">
          <w:rPr>
            <w:noProof/>
            <w:webHidden/>
          </w:rPr>
          <w:fldChar w:fldCharType="begin"/>
        </w:r>
        <w:r w:rsidR="00C26A8A">
          <w:rPr>
            <w:noProof/>
            <w:webHidden/>
          </w:rPr>
          <w:instrText xml:space="preserve"> PAGEREF _Toc524336390 \h </w:instrText>
        </w:r>
        <w:r w:rsidR="00C26A8A">
          <w:rPr>
            <w:noProof/>
            <w:webHidden/>
          </w:rPr>
        </w:r>
        <w:r w:rsidR="00C26A8A">
          <w:rPr>
            <w:noProof/>
            <w:webHidden/>
          </w:rPr>
          <w:fldChar w:fldCharType="separate"/>
        </w:r>
        <w:r w:rsidR="00C26A8A">
          <w:rPr>
            <w:noProof/>
            <w:webHidden/>
          </w:rPr>
          <w:t>198</w:t>
        </w:r>
        <w:r w:rsidR="00C26A8A">
          <w:rPr>
            <w:noProof/>
            <w:webHidden/>
          </w:rPr>
          <w:fldChar w:fldCharType="end"/>
        </w:r>
      </w:hyperlink>
    </w:p>
    <w:p w14:paraId="695BB258" w14:textId="39BA3FCE" w:rsidR="00C26A8A" w:rsidRDefault="00DF5DEB">
      <w:pPr>
        <w:pStyle w:val="TOC2"/>
        <w:rPr>
          <w:rFonts w:asciiTheme="minorHAnsi" w:eastAsiaTheme="minorEastAsia" w:hAnsiTheme="minorHAnsi" w:cstheme="minorBidi"/>
          <w:b w:val="0"/>
          <w:noProof/>
          <w:color w:val="auto"/>
          <w:sz w:val="22"/>
          <w:szCs w:val="22"/>
        </w:rPr>
      </w:pPr>
      <w:hyperlink w:anchor="_Toc524336391" w:history="1">
        <w:r w:rsidR="00C26A8A" w:rsidRPr="002308B7">
          <w:rPr>
            <w:rStyle w:val="Hyperlink"/>
            <w:noProof/>
          </w:rPr>
          <w:t>3.2.</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GUI Option Not Assigned to User in VistA</w:t>
        </w:r>
        <w:r w:rsidR="00C26A8A">
          <w:rPr>
            <w:noProof/>
            <w:webHidden/>
          </w:rPr>
          <w:tab/>
        </w:r>
        <w:r w:rsidR="00C26A8A">
          <w:rPr>
            <w:noProof/>
            <w:webHidden/>
          </w:rPr>
          <w:fldChar w:fldCharType="begin"/>
        </w:r>
        <w:r w:rsidR="00C26A8A">
          <w:rPr>
            <w:noProof/>
            <w:webHidden/>
          </w:rPr>
          <w:instrText xml:space="preserve"> PAGEREF _Toc524336391 \h </w:instrText>
        </w:r>
        <w:r w:rsidR="00C26A8A">
          <w:rPr>
            <w:noProof/>
            <w:webHidden/>
          </w:rPr>
        </w:r>
        <w:r w:rsidR="00C26A8A">
          <w:rPr>
            <w:noProof/>
            <w:webHidden/>
          </w:rPr>
          <w:fldChar w:fldCharType="separate"/>
        </w:r>
        <w:r w:rsidR="00C26A8A">
          <w:rPr>
            <w:noProof/>
            <w:webHidden/>
          </w:rPr>
          <w:t>198</w:t>
        </w:r>
        <w:r w:rsidR="00C26A8A">
          <w:rPr>
            <w:noProof/>
            <w:webHidden/>
          </w:rPr>
          <w:fldChar w:fldCharType="end"/>
        </w:r>
      </w:hyperlink>
    </w:p>
    <w:p w14:paraId="7DD5C2CA" w14:textId="31E5D097" w:rsidR="00C26A8A" w:rsidRDefault="00DF5DEB">
      <w:pPr>
        <w:pStyle w:val="TOC2"/>
        <w:rPr>
          <w:rFonts w:asciiTheme="minorHAnsi" w:eastAsiaTheme="minorEastAsia" w:hAnsiTheme="minorHAnsi" w:cstheme="minorBidi"/>
          <w:b w:val="0"/>
          <w:noProof/>
          <w:color w:val="auto"/>
          <w:sz w:val="22"/>
          <w:szCs w:val="22"/>
        </w:rPr>
      </w:pPr>
      <w:hyperlink w:anchor="_Toc524336392" w:history="1">
        <w:r w:rsidR="00C26A8A" w:rsidRPr="002308B7">
          <w:rPr>
            <w:rStyle w:val="Hyperlink"/>
            <w:noProof/>
          </w:rPr>
          <w:t>3.3.</w:t>
        </w:r>
        <w:r w:rsidR="00C26A8A">
          <w:rPr>
            <w:rFonts w:asciiTheme="minorHAnsi" w:eastAsiaTheme="minorEastAsia" w:hAnsiTheme="minorHAnsi" w:cstheme="minorBidi"/>
            <w:b w:val="0"/>
            <w:noProof/>
            <w:color w:val="auto"/>
            <w:sz w:val="22"/>
            <w:szCs w:val="22"/>
          </w:rPr>
          <w:tab/>
        </w:r>
        <w:r w:rsidR="00C26A8A" w:rsidRPr="002308B7">
          <w:rPr>
            <w:rStyle w:val="Hyperlink"/>
            <w:noProof/>
          </w:rPr>
          <w:t>VistA Server Down</w:t>
        </w:r>
        <w:r w:rsidR="00C26A8A">
          <w:rPr>
            <w:noProof/>
            <w:webHidden/>
          </w:rPr>
          <w:tab/>
        </w:r>
        <w:r w:rsidR="00C26A8A">
          <w:rPr>
            <w:noProof/>
            <w:webHidden/>
          </w:rPr>
          <w:fldChar w:fldCharType="begin"/>
        </w:r>
        <w:r w:rsidR="00C26A8A">
          <w:rPr>
            <w:noProof/>
            <w:webHidden/>
          </w:rPr>
          <w:instrText xml:space="preserve"> PAGEREF _Toc524336392 \h </w:instrText>
        </w:r>
        <w:r w:rsidR="00C26A8A">
          <w:rPr>
            <w:noProof/>
            <w:webHidden/>
          </w:rPr>
        </w:r>
        <w:r w:rsidR="00C26A8A">
          <w:rPr>
            <w:noProof/>
            <w:webHidden/>
          </w:rPr>
          <w:fldChar w:fldCharType="separate"/>
        </w:r>
        <w:r w:rsidR="00C26A8A">
          <w:rPr>
            <w:noProof/>
            <w:webHidden/>
          </w:rPr>
          <w:t>198</w:t>
        </w:r>
        <w:r w:rsidR="00C26A8A">
          <w:rPr>
            <w:noProof/>
            <w:webHidden/>
          </w:rPr>
          <w:fldChar w:fldCharType="end"/>
        </w:r>
      </w:hyperlink>
    </w:p>
    <w:p w14:paraId="0C9EC402" w14:textId="3AB440EA" w:rsidR="00C26A8A" w:rsidRDefault="00DF5DEB">
      <w:pPr>
        <w:pStyle w:val="TOC2"/>
        <w:rPr>
          <w:rFonts w:asciiTheme="minorHAnsi" w:eastAsiaTheme="minorEastAsia" w:hAnsiTheme="minorHAnsi" w:cstheme="minorBidi"/>
          <w:b w:val="0"/>
          <w:noProof/>
          <w:color w:val="auto"/>
          <w:sz w:val="22"/>
          <w:szCs w:val="22"/>
        </w:rPr>
      </w:pPr>
      <w:hyperlink w:anchor="_Toc524336393" w:history="1">
        <w:r w:rsidR="00C26A8A" w:rsidRPr="002308B7">
          <w:rPr>
            <w:rStyle w:val="Hyperlink"/>
            <w:noProof/>
          </w:rPr>
          <w:t>3.4.</w:t>
        </w:r>
        <w:r w:rsidR="00C26A8A">
          <w:rPr>
            <w:rFonts w:asciiTheme="minorHAnsi" w:eastAsiaTheme="minorEastAsia" w:hAnsiTheme="minorHAnsi" w:cstheme="minorBidi"/>
            <w:b w:val="0"/>
            <w:noProof/>
            <w:color w:val="auto"/>
            <w:sz w:val="22"/>
            <w:szCs w:val="22"/>
          </w:rPr>
          <w:tab/>
        </w:r>
        <w:r w:rsidR="00C26A8A" w:rsidRPr="002308B7">
          <w:rPr>
            <w:rStyle w:val="Hyperlink"/>
            <w:noProof/>
          </w:rPr>
          <w:t>VistA Limits Ability to See Patient Records</w:t>
        </w:r>
        <w:r w:rsidR="00C26A8A">
          <w:rPr>
            <w:noProof/>
            <w:webHidden/>
          </w:rPr>
          <w:tab/>
        </w:r>
        <w:r w:rsidR="00C26A8A">
          <w:rPr>
            <w:noProof/>
            <w:webHidden/>
          </w:rPr>
          <w:fldChar w:fldCharType="begin"/>
        </w:r>
        <w:r w:rsidR="00C26A8A">
          <w:rPr>
            <w:noProof/>
            <w:webHidden/>
          </w:rPr>
          <w:instrText xml:space="preserve"> PAGEREF _Toc524336393 \h </w:instrText>
        </w:r>
        <w:r w:rsidR="00C26A8A">
          <w:rPr>
            <w:noProof/>
            <w:webHidden/>
          </w:rPr>
        </w:r>
        <w:r w:rsidR="00C26A8A">
          <w:rPr>
            <w:noProof/>
            <w:webHidden/>
          </w:rPr>
          <w:fldChar w:fldCharType="separate"/>
        </w:r>
        <w:r w:rsidR="00C26A8A">
          <w:rPr>
            <w:noProof/>
            <w:webHidden/>
          </w:rPr>
          <w:t>199</w:t>
        </w:r>
        <w:r w:rsidR="00C26A8A">
          <w:rPr>
            <w:noProof/>
            <w:webHidden/>
          </w:rPr>
          <w:fldChar w:fldCharType="end"/>
        </w:r>
      </w:hyperlink>
    </w:p>
    <w:p w14:paraId="41D247AF" w14:textId="4E1D2ABF" w:rsidR="00C26A8A" w:rsidRDefault="00DF5DEB">
      <w:pPr>
        <w:pStyle w:val="TOC2"/>
        <w:rPr>
          <w:rFonts w:asciiTheme="minorHAnsi" w:eastAsiaTheme="minorEastAsia" w:hAnsiTheme="minorHAnsi" w:cstheme="minorBidi"/>
          <w:b w:val="0"/>
          <w:noProof/>
          <w:color w:val="auto"/>
          <w:sz w:val="22"/>
          <w:szCs w:val="22"/>
        </w:rPr>
      </w:pPr>
      <w:hyperlink w:anchor="_Toc524336394" w:history="1">
        <w:r w:rsidR="00C26A8A" w:rsidRPr="002308B7">
          <w:rPr>
            <w:rStyle w:val="Hyperlink"/>
            <w:noProof/>
          </w:rPr>
          <w:t>3.5.</w:t>
        </w:r>
        <w:r w:rsidR="00C26A8A">
          <w:rPr>
            <w:rFonts w:asciiTheme="minorHAnsi" w:eastAsiaTheme="minorEastAsia" w:hAnsiTheme="minorHAnsi" w:cstheme="minorBidi"/>
            <w:b w:val="0"/>
            <w:noProof/>
            <w:color w:val="auto"/>
            <w:sz w:val="22"/>
            <w:szCs w:val="22"/>
          </w:rPr>
          <w:tab/>
        </w:r>
        <w:r w:rsidR="00C26A8A" w:rsidRPr="002308B7">
          <w:rPr>
            <w:rStyle w:val="Hyperlink"/>
            <w:noProof/>
          </w:rPr>
          <w:t>Network Problems</w:t>
        </w:r>
        <w:r w:rsidR="00C26A8A">
          <w:rPr>
            <w:noProof/>
            <w:webHidden/>
          </w:rPr>
          <w:tab/>
        </w:r>
        <w:r w:rsidR="00C26A8A">
          <w:rPr>
            <w:noProof/>
            <w:webHidden/>
          </w:rPr>
          <w:fldChar w:fldCharType="begin"/>
        </w:r>
        <w:r w:rsidR="00C26A8A">
          <w:rPr>
            <w:noProof/>
            <w:webHidden/>
          </w:rPr>
          <w:instrText xml:space="preserve"> PAGEREF _Toc524336394 \h </w:instrText>
        </w:r>
        <w:r w:rsidR="00C26A8A">
          <w:rPr>
            <w:noProof/>
            <w:webHidden/>
          </w:rPr>
        </w:r>
        <w:r w:rsidR="00C26A8A">
          <w:rPr>
            <w:noProof/>
            <w:webHidden/>
          </w:rPr>
          <w:fldChar w:fldCharType="separate"/>
        </w:r>
        <w:r w:rsidR="00C26A8A">
          <w:rPr>
            <w:noProof/>
            <w:webHidden/>
          </w:rPr>
          <w:t>199</w:t>
        </w:r>
        <w:r w:rsidR="00C26A8A">
          <w:rPr>
            <w:noProof/>
            <w:webHidden/>
          </w:rPr>
          <w:fldChar w:fldCharType="end"/>
        </w:r>
      </w:hyperlink>
    </w:p>
    <w:p w14:paraId="3B14DEF0" w14:textId="4396F8B2" w:rsidR="00C26A8A" w:rsidRDefault="00DF5DEB">
      <w:pPr>
        <w:pStyle w:val="TOC2"/>
        <w:rPr>
          <w:rFonts w:asciiTheme="minorHAnsi" w:eastAsiaTheme="minorEastAsia" w:hAnsiTheme="minorHAnsi" w:cstheme="minorBidi"/>
          <w:b w:val="0"/>
          <w:noProof/>
          <w:color w:val="auto"/>
          <w:sz w:val="22"/>
          <w:szCs w:val="22"/>
        </w:rPr>
      </w:pPr>
      <w:hyperlink w:anchor="_Toc524336395" w:history="1">
        <w:r w:rsidR="00C26A8A" w:rsidRPr="002308B7">
          <w:rPr>
            <w:rStyle w:val="Hyperlink"/>
            <w:noProof/>
          </w:rPr>
          <w:t>3.6.</w:t>
        </w:r>
        <w:r w:rsidR="00C26A8A">
          <w:rPr>
            <w:rFonts w:asciiTheme="minorHAnsi" w:eastAsiaTheme="minorEastAsia" w:hAnsiTheme="minorHAnsi" w:cstheme="minorBidi"/>
            <w:b w:val="0"/>
            <w:noProof/>
            <w:color w:val="auto"/>
            <w:sz w:val="22"/>
            <w:szCs w:val="22"/>
          </w:rPr>
          <w:tab/>
        </w:r>
        <w:r w:rsidR="00C26A8A" w:rsidRPr="002308B7">
          <w:rPr>
            <w:rStyle w:val="Hyperlink"/>
            <w:noProof/>
          </w:rPr>
          <w:t>Institution File in VistA has Been Locally Modified</w:t>
        </w:r>
        <w:r w:rsidR="00C26A8A">
          <w:rPr>
            <w:noProof/>
            <w:webHidden/>
          </w:rPr>
          <w:tab/>
        </w:r>
        <w:r w:rsidR="00C26A8A">
          <w:rPr>
            <w:noProof/>
            <w:webHidden/>
          </w:rPr>
          <w:fldChar w:fldCharType="begin"/>
        </w:r>
        <w:r w:rsidR="00C26A8A">
          <w:rPr>
            <w:noProof/>
            <w:webHidden/>
          </w:rPr>
          <w:instrText xml:space="preserve"> PAGEREF _Toc524336395 \h </w:instrText>
        </w:r>
        <w:r w:rsidR="00C26A8A">
          <w:rPr>
            <w:noProof/>
            <w:webHidden/>
          </w:rPr>
        </w:r>
        <w:r w:rsidR="00C26A8A">
          <w:rPr>
            <w:noProof/>
            <w:webHidden/>
          </w:rPr>
          <w:fldChar w:fldCharType="separate"/>
        </w:r>
        <w:r w:rsidR="00C26A8A">
          <w:rPr>
            <w:noProof/>
            <w:webHidden/>
          </w:rPr>
          <w:t>200</w:t>
        </w:r>
        <w:r w:rsidR="00C26A8A">
          <w:rPr>
            <w:noProof/>
            <w:webHidden/>
          </w:rPr>
          <w:fldChar w:fldCharType="end"/>
        </w:r>
      </w:hyperlink>
    </w:p>
    <w:p w14:paraId="2AB97947" w14:textId="0680789F" w:rsidR="00C26A8A" w:rsidRDefault="00DF5DEB">
      <w:pPr>
        <w:pStyle w:val="TOC2"/>
        <w:rPr>
          <w:rFonts w:asciiTheme="minorHAnsi" w:eastAsiaTheme="minorEastAsia" w:hAnsiTheme="minorHAnsi" w:cstheme="minorBidi"/>
          <w:b w:val="0"/>
          <w:noProof/>
          <w:color w:val="auto"/>
          <w:sz w:val="22"/>
          <w:szCs w:val="22"/>
        </w:rPr>
      </w:pPr>
      <w:hyperlink w:anchor="_Toc524336396" w:history="1">
        <w:r w:rsidR="00C26A8A" w:rsidRPr="002308B7">
          <w:rPr>
            <w:rStyle w:val="Hyperlink"/>
            <w:noProof/>
          </w:rPr>
          <w:t>3.7.</w:t>
        </w:r>
        <w:r w:rsidR="00C26A8A">
          <w:rPr>
            <w:rFonts w:asciiTheme="minorHAnsi" w:eastAsiaTheme="minorEastAsia" w:hAnsiTheme="minorHAnsi" w:cstheme="minorBidi"/>
            <w:b w:val="0"/>
            <w:noProof/>
            <w:color w:val="auto"/>
            <w:sz w:val="22"/>
            <w:szCs w:val="22"/>
          </w:rPr>
          <w:tab/>
        </w:r>
        <w:r w:rsidR="00C26A8A" w:rsidRPr="002308B7">
          <w:rPr>
            <w:rStyle w:val="Hyperlink"/>
            <w:noProof/>
          </w:rPr>
          <w:t>Too Many Invalid Attempts at Access Code / Verify Code</w:t>
        </w:r>
        <w:r w:rsidR="00C26A8A">
          <w:rPr>
            <w:noProof/>
            <w:webHidden/>
          </w:rPr>
          <w:tab/>
        </w:r>
        <w:r w:rsidR="00C26A8A">
          <w:rPr>
            <w:noProof/>
            <w:webHidden/>
          </w:rPr>
          <w:fldChar w:fldCharType="begin"/>
        </w:r>
        <w:r w:rsidR="00C26A8A">
          <w:rPr>
            <w:noProof/>
            <w:webHidden/>
          </w:rPr>
          <w:instrText xml:space="preserve"> PAGEREF _Toc524336396 \h </w:instrText>
        </w:r>
        <w:r w:rsidR="00C26A8A">
          <w:rPr>
            <w:noProof/>
            <w:webHidden/>
          </w:rPr>
        </w:r>
        <w:r w:rsidR="00C26A8A">
          <w:rPr>
            <w:noProof/>
            <w:webHidden/>
          </w:rPr>
          <w:fldChar w:fldCharType="separate"/>
        </w:r>
        <w:r w:rsidR="00C26A8A">
          <w:rPr>
            <w:noProof/>
            <w:webHidden/>
          </w:rPr>
          <w:t>200</w:t>
        </w:r>
        <w:r w:rsidR="00C26A8A">
          <w:rPr>
            <w:noProof/>
            <w:webHidden/>
          </w:rPr>
          <w:fldChar w:fldCharType="end"/>
        </w:r>
      </w:hyperlink>
    </w:p>
    <w:p w14:paraId="286E5556" w14:textId="5D89430E" w:rsidR="00C26A8A" w:rsidRDefault="00DF5DEB">
      <w:pPr>
        <w:pStyle w:val="TOC2"/>
        <w:rPr>
          <w:rFonts w:asciiTheme="minorHAnsi" w:eastAsiaTheme="minorEastAsia" w:hAnsiTheme="minorHAnsi" w:cstheme="minorBidi"/>
          <w:b w:val="0"/>
          <w:noProof/>
          <w:color w:val="auto"/>
          <w:sz w:val="22"/>
          <w:szCs w:val="22"/>
        </w:rPr>
      </w:pPr>
      <w:hyperlink w:anchor="_Toc524336397" w:history="1">
        <w:r w:rsidR="00C26A8A" w:rsidRPr="002308B7">
          <w:rPr>
            <w:rStyle w:val="Hyperlink"/>
            <w:noProof/>
          </w:rPr>
          <w:t>3.8.</w:t>
        </w:r>
        <w:r w:rsidR="00C26A8A">
          <w:rPr>
            <w:rFonts w:asciiTheme="minorHAnsi" w:eastAsiaTheme="minorEastAsia" w:hAnsiTheme="minorHAnsi" w:cstheme="minorBidi"/>
            <w:b w:val="0"/>
            <w:noProof/>
            <w:color w:val="auto"/>
            <w:sz w:val="22"/>
            <w:szCs w:val="22"/>
          </w:rPr>
          <w:tab/>
        </w:r>
        <w:r w:rsidR="00C26A8A" w:rsidRPr="002308B7">
          <w:rPr>
            <w:rStyle w:val="Hyperlink"/>
            <w:noProof/>
          </w:rPr>
          <w:t>Multiple Sign-Ons</w:t>
        </w:r>
        <w:r w:rsidR="00C26A8A">
          <w:rPr>
            <w:noProof/>
            <w:webHidden/>
          </w:rPr>
          <w:tab/>
        </w:r>
        <w:r w:rsidR="00C26A8A">
          <w:rPr>
            <w:noProof/>
            <w:webHidden/>
          </w:rPr>
          <w:fldChar w:fldCharType="begin"/>
        </w:r>
        <w:r w:rsidR="00C26A8A">
          <w:rPr>
            <w:noProof/>
            <w:webHidden/>
          </w:rPr>
          <w:instrText xml:space="preserve"> PAGEREF _Toc524336397 \h </w:instrText>
        </w:r>
        <w:r w:rsidR="00C26A8A">
          <w:rPr>
            <w:noProof/>
            <w:webHidden/>
          </w:rPr>
        </w:r>
        <w:r w:rsidR="00C26A8A">
          <w:rPr>
            <w:noProof/>
            <w:webHidden/>
          </w:rPr>
          <w:fldChar w:fldCharType="separate"/>
        </w:r>
        <w:r w:rsidR="00C26A8A">
          <w:rPr>
            <w:noProof/>
            <w:webHidden/>
          </w:rPr>
          <w:t>200</w:t>
        </w:r>
        <w:r w:rsidR="00C26A8A">
          <w:rPr>
            <w:noProof/>
            <w:webHidden/>
          </w:rPr>
          <w:fldChar w:fldCharType="end"/>
        </w:r>
      </w:hyperlink>
    </w:p>
    <w:p w14:paraId="2BCC9517" w14:textId="5A91C952" w:rsidR="00C26A8A" w:rsidRDefault="00DF5DEB">
      <w:pPr>
        <w:pStyle w:val="TOC2"/>
        <w:rPr>
          <w:rFonts w:asciiTheme="minorHAnsi" w:eastAsiaTheme="minorEastAsia" w:hAnsiTheme="minorHAnsi" w:cstheme="minorBidi"/>
          <w:b w:val="0"/>
          <w:noProof/>
          <w:color w:val="auto"/>
          <w:sz w:val="22"/>
          <w:szCs w:val="22"/>
        </w:rPr>
      </w:pPr>
      <w:hyperlink w:anchor="_Toc524336398" w:history="1">
        <w:r w:rsidR="00C26A8A" w:rsidRPr="002308B7">
          <w:rPr>
            <w:rStyle w:val="Hyperlink"/>
            <w:noProof/>
          </w:rPr>
          <w:t>3.9.</w:t>
        </w:r>
        <w:r w:rsidR="00C26A8A">
          <w:rPr>
            <w:rFonts w:asciiTheme="minorHAnsi" w:eastAsiaTheme="minorEastAsia" w:hAnsiTheme="minorHAnsi" w:cstheme="minorBidi"/>
            <w:b w:val="0"/>
            <w:noProof/>
            <w:color w:val="auto"/>
            <w:sz w:val="22"/>
            <w:szCs w:val="22"/>
          </w:rPr>
          <w:tab/>
        </w:r>
        <w:r w:rsidR="00C26A8A" w:rsidRPr="002308B7">
          <w:rPr>
            <w:rStyle w:val="Hyperlink"/>
            <w:noProof/>
          </w:rPr>
          <w:t>General Error Message</w:t>
        </w:r>
        <w:r w:rsidR="00C26A8A">
          <w:rPr>
            <w:noProof/>
            <w:webHidden/>
          </w:rPr>
          <w:tab/>
        </w:r>
        <w:r w:rsidR="00C26A8A">
          <w:rPr>
            <w:noProof/>
            <w:webHidden/>
          </w:rPr>
          <w:fldChar w:fldCharType="begin"/>
        </w:r>
        <w:r w:rsidR="00C26A8A">
          <w:rPr>
            <w:noProof/>
            <w:webHidden/>
          </w:rPr>
          <w:instrText xml:space="preserve"> PAGEREF _Toc524336398 \h </w:instrText>
        </w:r>
        <w:r w:rsidR="00C26A8A">
          <w:rPr>
            <w:noProof/>
            <w:webHidden/>
          </w:rPr>
        </w:r>
        <w:r w:rsidR="00C26A8A">
          <w:rPr>
            <w:noProof/>
            <w:webHidden/>
          </w:rPr>
          <w:fldChar w:fldCharType="separate"/>
        </w:r>
        <w:r w:rsidR="00C26A8A">
          <w:rPr>
            <w:noProof/>
            <w:webHidden/>
          </w:rPr>
          <w:t>201</w:t>
        </w:r>
        <w:r w:rsidR="00C26A8A">
          <w:rPr>
            <w:noProof/>
            <w:webHidden/>
          </w:rPr>
          <w:fldChar w:fldCharType="end"/>
        </w:r>
      </w:hyperlink>
    </w:p>
    <w:p w14:paraId="62806CD1" w14:textId="689918C1" w:rsidR="00C26A8A" w:rsidRDefault="00DF5DEB">
      <w:pPr>
        <w:pStyle w:val="TOC2"/>
        <w:rPr>
          <w:rFonts w:asciiTheme="minorHAnsi" w:eastAsiaTheme="minorEastAsia" w:hAnsiTheme="minorHAnsi" w:cstheme="minorBidi"/>
          <w:b w:val="0"/>
          <w:noProof/>
          <w:color w:val="auto"/>
          <w:sz w:val="22"/>
          <w:szCs w:val="22"/>
        </w:rPr>
      </w:pPr>
      <w:hyperlink w:anchor="_Toc524336399" w:history="1">
        <w:r w:rsidR="00C26A8A" w:rsidRPr="002308B7">
          <w:rPr>
            <w:rStyle w:val="Hyperlink"/>
            <w:noProof/>
            <w:lang w:eastAsia="ko-KR"/>
          </w:rPr>
          <w:t>3.10.</w:t>
        </w:r>
        <w:r w:rsidR="00C26A8A">
          <w:rPr>
            <w:rFonts w:asciiTheme="minorHAnsi" w:eastAsiaTheme="minorEastAsia" w:hAnsiTheme="minorHAnsi" w:cstheme="minorBidi"/>
            <w:b w:val="0"/>
            <w:noProof/>
            <w:color w:val="auto"/>
            <w:sz w:val="22"/>
            <w:szCs w:val="22"/>
          </w:rPr>
          <w:tab/>
        </w:r>
        <w:r w:rsidR="00C26A8A" w:rsidRPr="002308B7">
          <w:rPr>
            <w:rStyle w:val="Hyperlink"/>
            <w:noProof/>
          </w:rPr>
          <w:t>Error Message displayed for GUI version of CAPRI</w:t>
        </w:r>
        <w:r w:rsidR="00C26A8A">
          <w:rPr>
            <w:noProof/>
            <w:webHidden/>
          </w:rPr>
          <w:tab/>
        </w:r>
        <w:r w:rsidR="00C26A8A">
          <w:rPr>
            <w:noProof/>
            <w:webHidden/>
          </w:rPr>
          <w:fldChar w:fldCharType="begin"/>
        </w:r>
        <w:r w:rsidR="00C26A8A">
          <w:rPr>
            <w:noProof/>
            <w:webHidden/>
          </w:rPr>
          <w:instrText xml:space="preserve"> PAGEREF _Toc524336399 \h </w:instrText>
        </w:r>
        <w:r w:rsidR="00C26A8A">
          <w:rPr>
            <w:noProof/>
            <w:webHidden/>
          </w:rPr>
        </w:r>
        <w:r w:rsidR="00C26A8A">
          <w:rPr>
            <w:noProof/>
            <w:webHidden/>
          </w:rPr>
          <w:fldChar w:fldCharType="separate"/>
        </w:r>
        <w:r w:rsidR="00C26A8A">
          <w:rPr>
            <w:noProof/>
            <w:webHidden/>
          </w:rPr>
          <w:t>201</w:t>
        </w:r>
        <w:r w:rsidR="00C26A8A">
          <w:rPr>
            <w:noProof/>
            <w:webHidden/>
          </w:rPr>
          <w:fldChar w:fldCharType="end"/>
        </w:r>
      </w:hyperlink>
    </w:p>
    <w:p w14:paraId="73DB897B" w14:textId="4D61B915" w:rsidR="00C26A8A" w:rsidRDefault="00DF5DEB">
      <w:pPr>
        <w:pStyle w:val="TOC1"/>
        <w:rPr>
          <w:rFonts w:asciiTheme="minorHAnsi" w:eastAsiaTheme="minorEastAsia" w:hAnsiTheme="minorHAnsi" w:cstheme="minorBidi"/>
          <w:b w:val="0"/>
          <w:noProof/>
          <w:color w:val="auto"/>
          <w:sz w:val="22"/>
          <w:szCs w:val="22"/>
        </w:rPr>
      </w:pPr>
      <w:hyperlink w:anchor="_Toc524336400" w:history="1">
        <w:r w:rsidR="00C26A8A" w:rsidRPr="002308B7">
          <w:rPr>
            <w:rStyle w:val="Hyperlink"/>
            <w:noProof/>
          </w:rPr>
          <w:t>4.</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Equivalents for AMIE II Functions</w:t>
        </w:r>
        <w:r w:rsidR="00C26A8A">
          <w:rPr>
            <w:noProof/>
            <w:webHidden/>
          </w:rPr>
          <w:tab/>
        </w:r>
        <w:r w:rsidR="00C26A8A">
          <w:rPr>
            <w:noProof/>
            <w:webHidden/>
          </w:rPr>
          <w:fldChar w:fldCharType="begin"/>
        </w:r>
        <w:r w:rsidR="00C26A8A">
          <w:rPr>
            <w:noProof/>
            <w:webHidden/>
          </w:rPr>
          <w:instrText xml:space="preserve"> PAGEREF _Toc524336400 \h </w:instrText>
        </w:r>
        <w:r w:rsidR="00C26A8A">
          <w:rPr>
            <w:noProof/>
            <w:webHidden/>
          </w:rPr>
        </w:r>
        <w:r w:rsidR="00C26A8A">
          <w:rPr>
            <w:noProof/>
            <w:webHidden/>
          </w:rPr>
          <w:fldChar w:fldCharType="separate"/>
        </w:r>
        <w:r w:rsidR="00C26A8A">
          <w:rPr>
            <w:noProof/>
            <w:webHidden/>
          </w:rPr>
          <w:t>203</w:t>
        </w:r>
        <w:r w:rsidR="00C26A8A">
          <w:rPr>
            <w:noProof/>
            <w:webHidden/>
          </w:rPr>
          <w:fldChar w:fldCharType="end"/>
        </w:r>
      </w:hyperlink>
    </w:p>
    <w:p w14:paraId="483621AE" w14:textId="10E0557A" w:rsidR="00C26A8A" w:rsidRDefault="00DF5DEB">
      <w:pPr>
        <w:pStyle w:val="TOC1"/>
        <w:rPr>
          <w:rFonts w:asciiTheme="minorHAnsi" w:eastAsiaTheme="minorEastAsia" w:hAnsiTheme="minorHAnsi" w:cstheme="minorBidi"/>
          <w:b w:val="0"/>
          <w:noProof/>
          <w:color w:val="auto"/>
          <w:sz w:val="22"/>
          <w:szCs w:val="22"/>
        </w:rPr>
      </w:pPr>
      <w:hyperlink w:anchor="_Toc524336401" w:history="1">
        <w:r w:rsidR="00C26A8A" w:rsidRPr="002308B7">
          <w:rPr>
            <w:rStyle w:val="Hyperlink"/>
            <w:noProof/>
          </w:rPr>
          <w:t>5.</w:t>
        </w:r>
        <w:r w:rsidR="00C26A8A">
          <w:rPr>
            <w:rFonts w:asciiTheme="minorHAnsi" w:eastAsiaTheme="minorEastAsia" w:hAnsiTheme="minorHAnsi" w:cstheme="minorBidi"/>
            <w:b w:val="0"/>
            <w:noProof/>
            <w:color w:val="auto"/>
            <w:sz w:val="22"/>
            <w:szCs w:val="22"/>
          </w:rPr>
          <w:tab/>
        </w:r>
        <w:r w:rsidR="00C26A8A" w:rsidRPr="002308B7">
          <w:rPr>
            <w:rStyle w:val="Hyperlink"/>
            <w:noProof/>
          </w:rPr>
          <w:t>CAPRI Locations for Medical Evidence</w:t>
        </w:r>
        <w:r w:rsidR="00C26A8A">
          <w:rPr>
            <w:noProof/>
            <w:webHidden/>
          </w:rPr>
          <w:tab/>
        </w:r>
        <w:r w:rsidR="00C26A8A">
          <w:rPr>
            <w:noProof/>
            <w:webHidden/>
          </w:rPr>
          <w:fldChar w:fldCharType="begin"/>
        </w:r>
        <w:r w:rsidR="00C26A8A">
          <w:rPr>
            <w:noProof/>
            <w:webHidden/>
          </w:rPr>
          <w:instrText xml:space="preserve"> PAGEREF _Toc524336401 \h </w:instrText>
        </w:r>
        <w:r w:rsidR="00C26A8A">
          <w:rPr>
            <w:noProof/>
            <w:webHidden/>
          </w:rPr>
        </w:r>
        <w:r w:rsidR="00C26A8A">
          <w:rPr>
            <w:noProof/>
            <w:webHidden/>
          </w:rPr>
          <w:fldChar w:fldCharType="separate"/>
        </w:r>
        <w:r w:rsidR="00C26A8A">
          <w:rPr>
            <w:noProof/>
            <w:webHidden/>
          </w:rPr>
          <w:t>205</w:t>
        </w:r>
        <w:r w:rsidR="00C26A8A">
          <w:rPr>
            <w:noProof/>
            <w:webHidden/>
          </w:rPr>
          <w:fldChar w:fldCharType="end"/>
        </w:r>
      </w:hyperlink>
    </w:p>
    <w:p w14:paraId="5FB6DC90" w14:textId="799C3751" w:rsidR="00C26A8A" w:rsidRDefault="00DF5DEB">
      <w:pPr>
        <w:pStyle w:val="TOC1"/>
        <w:rPr>
          <w:rFonts w:asciiTheme="minorHAnsi" w:eastAsiaTheme="minorEastAsia" w:hAnsiTheme="minorHAnsi" w:cstheme="minorBidi"/>
          <w:b w:val="0"/>
          <w:noProof/>
          <w:color w:val="auto"/>
          <w:sz w:val="22"/>
          <w:szCs w:val="22"/>
        </w:rPr>
      </w:pPr>
      <w:hyperlink w:anchor="_Toc524336402" w:history="1">
        <w:r w:rsidR="00C26A8A" w:rsidRPr="002308B7">
          <w:rPr>
            <w:rStyle w:val="Hyperlink"/>
            <w:noProof/>
          </w:rPr>
          <w:t>6.</w:t>
        </w:r>
        <w:r w:rsidR="00C26A8A">
          <w:rPr>
            <w:rFonts w:asciiTheme="minorHAnsi" w:eastAsiaTheme="minorEastAsia" w:hAnsiTheme="minorHAnsi" w:cstheme="minorBidi"/>
            <w:b w:val="0"/>
            <w:noProof/>
            <w:color w:val="auto"/>
            <w:sz w:val="22"/>
            <w:szCs w:val="22"/>
          </w:rPr>
          <w:tab/>
        </w:r>
        <w:r w:rsidR="00C26A8A" w:rsidRPr="002308B7">
          <w:rPr>
            <w:rStyle w:val="Hyperlink"/>
            <w:noProof/>
          </w:rPr>
          <w:t>Glossary</w:t>
        </w:r>
        <w:r w:rsidR="00C26A8A">
          <w:rPr>
            <w:noProof/>
            <w:webHidden/>
          </w:rPr>
          <w:tab/>
        </w:r>
        <w:r w:rsidR="00C26A8A">
          <w:rPr>
            <w:noProof/>
            <w:webHidden/>
          </w:rPr>
          <w:fldChar w:fldCharType="begin"/>
        </w:r>
        <w:r w:rsidR="00C26A8A">
          <w:rPr>
            <w:noProof/>
            <w:webHidden/>
          </w:rPr>
          <w:instrText xml:space="preserve"> PAGEREF _Toc524336402 \h </w:instrText>
        </w:r>
        <w:r w:rsidR="00C26A8A">
          <w:rPr>
            <w:noProof/>
            <w:webHidden/>
          </w:rPr>
        </w:r>
        <w:r w:rsidR="00C26A8A">
          <w:rPr>
            <w:noProof/>
            <w:webHidden/>
          </w:rPr>
          <w:fldChar w:fldCharType="separate"/>
        </w:r>
        <w:r w:rsidR="00C26A8A">
          <w:rPr>
            <w:noProof/>
            <w:webHidden/>
          </w:rPr>
          <w:t>211</w:t>
        </w:r>
        <w:r w:rsidR="00C26A8A">
          <w:rPr>
            <w:noProof/>
            <w:webHidden/>
          </w:rPr>
          <w:fldChar w:fldCharType="end"/>
        </w:r>
      </w:hyperlink>
    </w:p>
    <w:p w14:paraId="6C6603F1" w14:textId="42BA5F0D" w:rsidR="00223E83" w:rsidRDefault="00D43083" w:rsidP="005F7F65">
      <w:r>
        <w:fldChar w:fldCharType="end"/>
      </w:r>
    </w:p>
    <w:p w14:paraId="1F93B047" w14:textId="176785D0" w:rsidR="00D22D9F" w:rsidRPr="005F7F65" w:rsidRDefault="00D22D9F" w:rsidP="005F7F65">
      <w:pPr>
        <w:jc w:val="center"/>
        <w:rPr>
          <w:szCs w:val="28"/>
        </w:rPr>
      </w:pPr>
      <w:r w:rsidRPr="005F7F65">
        <w:rPr>
          <w:rFonts w:ascii="Arial" w:hAnsi="Arial" w:cs="Arial"/>
          <w:b/>
          <w:sz w:val="28"/>
          <w:szCs w:val="28"/>
        </w:rPr>
        <w:t>List of Figures</w:t>
      </w:r>
    </w:p>
    <w:p w14:paraId="770F3294" w14:textId="40F4FF8A" w:rsidR="00FB371C"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b w:val="0"/>
          <w:sz w:val="22"/>
          <w:szCs w:val="22"/>
        </w:rPr>
        <w:fldChar w:fldCharType="begin"/>
      </w:r>
      <w:r w:rsidRPr="00C403E1">
        <w:rPr>
          <w:rFonts w:cs="Arial"/>
          <w:b w:val="0"/>
          <w:sz w:val="22"/>
          <w:szCs w:val="22"/>
        </w:rPr>
        <w:instrText xml:space="preserve"> TOC \h \z \c "Figure" </w:instrText>
      </w:r>
      <w:r w:rsidRPr="00C403E1">
        <w:rPr>
          <w:rFonts w:cs="Arial"/>
          <w:b w:val="0"/>
          <w:sz w:val="22"/>
          <w:szCs w:val="22"/>
        </w:rPr>
        <w:fldChar w:fldCharType="separate"/>
      </w:r>
      <w:hyperlink w:anchor="_Toc524356416" w:history="1">
        <w:r w:rsidR="00FB371C" w:rsidRPr="00CA5562">
          <w:rPr>
            <w:rStyle w:val="Hyperlink"/>
            <w:noProof/>
          </w:rPr>
          <w:t>Figure 1</w:t>
        </w:r>
        <w:r w:rsidR="00FB371C" w:rsidRPr="00CA5562">
          <w:rPr>
            <w:rStyle w:val="Hyperlink"/>
            <w:noProof/>
          </w:rPr>
          <w:noBreakHyphen/>
          <w:t>1. CAPRI Desktop Shortcut Properties.</w:t>
        </w:r>
        <w:r w:rsidR="00FB371C">
          <w:rPr>
            <w:noProof/>
            <w:webHidden/>
          </w:rPr>
          <w:tab/>
        </w:r>
        <w:r w:rsidR="00FB371C">
          <w:rPr>
            <w:noProof/>
            <w:webHidden/>
          </w:rPr>
          <w:fldChar w:fldCharType="begin"/>
        </w:r>
        <w:r w:rsidR="00FB371C">
          <w:rPr>
            <w:noProof/>
            <w:webHidden/>
          </w:rPr>
          <w:instrText xml:space="preserve"> PAGEREF _Toc524356416 \h </w:instrText>
        </w:r>
        <w:r w:rsidR="00FB371C">
          <w:rPr>
            <w:noProof/>
            <w:webHidden/>
          </w:rPr>
        </w:r>
        <w:r w:rsidR="00FB371C">
          <w:rPr>
            <w:noProof/>
            <w:webHidden/>
          </w:rPr>
          <w:fldChar w:fldCharType="separate"/>
        </w:r>
        <w:r w:rsidR="00FB371C">
          <w:rPr>
            <w:noProof/>
            <w:webHidden/>
          </w:rPr>
          <w:t>4</w:t>
        </w:r>
        <w:r w:rsidR="00FB371C">
          <w:rPr>
            <w:noProof/>
            <w:webHidden/>
          </w:rPr>
          <w:fldChar w:fldCharType="end"/>
        </w:r>
      </w:hyperlink>
    </w:p>
    <w:p w14:paraId="1D145FD6" w14:textId="09F0151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7" w:history="1">
        <w:r w:rsidRPr="00CA5562">
          <w:rPr>
            <w:rStyle w:val="Hyperlink"/>
            <w:noProof/>
          </w:rPr>
          <w:t>Figure 1</w:t>
        </w:r>
        <w:r w:rsidRPr="00CA5562">
          <w:rPr>
            <w:rStyle w:val="Hyperlink"/>
            <w:noProof/>
          </w:rPr>
          <w:noBreakHyphen/>
          <w:t>2. Network Connect Dropdown Selection.</w:t>
        </w:r>
        <w:r>
          <w:rPr>
            <w:noProof/>
            <w:webHidden/>
          </w:rPr>
          <w:tab/>
        </w:r>
        <w:r>
          <w:rPr>
            <w:noProof/>
            <w:webHidden/>
          </w:rPr>
          <w:fldChar w:fldCharType="begin"/>
        </w:r>
        <w:r>
          <w:rPr>
            <w:noProof/>
            <w:webHidden/>
          </w:rPr>
          <w:instrText xml:space="preserve"> PAGEREF _Toc524356417 \h </w:instrText>
        </w:r>
        <w:r>
          <w:rPr>
            <w:noProof/>
            <w:webHidden/>
          </w:rPr>
        </w:r>
        <w:r>
          <w:rPr>
            <w:noProof/>
            <w:webHidden/>
          </w:rPr>
          <w:fldChar w:fldCharType="separate"/>
        </w:r>
        <w:r>
          <w:rPr>
            <w:noProof/>
            <w:webHidden/>
          </w:rPr>
          <w:t>5</w:t>
        </w:r>
        <w:r>
          <w:rPr>
            <w:noProof/>
            <w:webHidden/>
          </w:rPr>
          <w:fldChar w:fldCharType="end"/>
        </w:r>
      </w:hyperlink>
    </w:p>
    <w:p w14:paraId="31AD6930" w14:textId="4919BAC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8" w:history="1">
        <w:r w:rsidRPr="00CA5562">
          <w:rPr>
            <w:rStyle w:val="Hyperlink"/>
            <w:noProof/>
          </w:rPr>
          <w:t>Figure 1</w:t>
        </w:r>
        <w:r w:rsidRPr="00CA5562">
          <w:rPr>
            <w:rStyle w:val="Hyperlink"/>
            <w:noProof/>
          </w:rPr>
          <w:noBreakHyphen/>
          <w:t>3. Network Connect Selection.</w:t>
        </w:r>
        <w:r>
          <w:rPr>
            <w:noProof/>
            <w:webHidden/>
          </w:rPr>
          <w:tab/>
        </w:r>
        <w:r>
          <w:rPr>
            <w:noProof/>
            <w:webHidden/>
          </w:rPr>
          <w:fldChar w:fldCharType="begin"/>
        </w:r>
        <w:r>
          <w:rPr>
            <w:noProof/>
            <w:webHidden/>
          </w:rPr>
          <w:instrText xml:space="preserve"> PAGEREF _Toc524356418 \h </w:instrText>
        </w:r>
        <w:r>
          <w:rPr>
            <w:noProof/>
            <w:webHidden/>
          </w:rPr>
        </w:r>
        <w:r>
          <w:rPr>
            <w:noProof/>
            <w:webHidden/>
          </w:rPr>
          <w:fldChar w:fldCharType="separate"/>
        </w:r>
        <w:r>
          <w:rPr>
            <w:noProof/>
            <w:webHidden/>
          </w:rPr>
          <w:t>5</w:t>
        </w:r>
        <w:r>
          <w:rPr>
            <w:noProof/>
            <w:webHidden/>
          </w:rPr>
          <w:fldChar w:fldCharType="end"/>
        </w:r>
      </w:hyperlink>
    </w:p>
    <w:p w14:paraId="64A9251C" w14:textId="2DB4ADD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19" w:history="1">
        <w:r w:rsidRPr="00CA5562">
          <w:rPr>
            <w:rStyle w:val="Hyperlink"/>
            <w:noProof/>
          </w:rPr>
          <w:t>Figure 1</w:t>
        </w:r>
        <w:r w:rsidRPr="00CA5562">
          <w:rPr>
            <w:rStyle w:val="Hyperlink"/>
            <w:noProof/>
          </w:rPr>
          <w:noBreakHyphen/>
          <w:t>4. VistA Sign-on Dialog Window.</w:t>
        </w:r>
        <w:r>
          <w:rPr>
            <w:noProof/>
            <w:webHidden/>
          </w:rPr>
          <w:tab/>
        </w:r>
        <w:r>
          <w:rPr>
            <w:noProof/>
            <w:webHidden/>
          </w:rPr>
          <w:fldChar w:fldCharType="begin"/>
        </w:r>
        <w:r>
          <w:rPr>
            <w:noProof/>
            <w:webHidden/>
          </w:rPr>
          <w:instrText xml:space="preserve"> PAGEREF _Toc524356419 \h </w:instrText>
        </w:r>
        <w:r>
          <w:rPr>
            <w:noProof/>
            <w:webHidden/>
          </w:rPr>
        </w:r>
        <w:r>
          <w:rPr>
            <w:noProof/>
            <w:webHidden/>
          </w:rPr>
          <w:fldChar w:fldCharType="separate"/>
        </w:r>
        <w:r>
          <w:rPr>
            <w:noProof/>
            <w:webHidden/>
          </w:rPr>
          <w:t>5</w:t>
        </w:r>
        <w:r>
          <w:rPr>
            <w:noProof/>
            <w:webHidden/>
          </w:rPr>
          <w:fldChar w:fldCharType="end"/>
        </w:r>
      </w:hyperlink>
    </w:p>
    <w:p w14:paraId="480198BC" w14:textId="2398883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0" w:history="1">
        <w:r w:rsidRPr="00CA5562">
          <w:rPr>
            <w:rStyle w:val="Hyperlink"/>
            <w:noProof/>
          </w:rPr>
          <w:t>Figure 1</w:t>
        </w:r>
        <w:r w:rsidRPr="00CA5562">
          <w:rPr>
            <w:rStyle w:val="Hyperlink"/>
            <w:noProof/>
          </w:rPr>
          <w:noBreakHyphen/>
          <w:t>5. VistA Sign-on Dialog Window.</w:t>
        </w:r>
        <w:r>
          <w:rPr>
            <w:noProof/>
            <w:webHidden/>
          </w:rPr>
          <w:tab/>
        </w:r>
        <w:r>
          <w:rPr>
            <w:noProof/>
            <w:webHidden/>
          </w:rPr>
          <w:fldChar w:fldCharType="begin"/>
        </w:r>
        <w:r>
          <w:rPr>
            <w:noProof/>
            <w:webHidden/>
          </w:rPr>
          <w:instrText xml:space="preserve"> PAGEREF _Toc524356420 \h </w:instrText>
        </w:r>
        <w:r>
          <w:rPr>
            <w:noProof/>
            <w:webHidden/>
          </w:rPr>
        </w:r>
        <w:r>
          <w:rPr>
            <w:noProof/>
            <w:webHidden/>
          </w:rPr>
          <w:fldChar w:fldCharType="separate"/>
        </w:r>
        <w:r>
          <w:rPr>
            <w:noProof/>
            <w:webHidden/>
          </w:rPr>
          <w:t>6</w:t>
        </w:r>
        <w:r>
          <w:rPr>
            <w:noProof/>
            <w:webHidden/>
          </w:rPr>
          <w:fldChar w:fldCharType="end"/>
        </w:r>
      </w:hyperlink>
    </w:p>
    <w:p w14:paraId="004D3DEA" w14:textId="4C00112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1" w:history="1">
        <w:r w:rsidRPr="00CA5562">
          <w:rPr>
            <w:rStyle w:val="Hyperlink"/>
            <w:noProof/>
          </w:rPr>
          <w:t>Figure 1</w:t>
        </w:r>
        <w:r w:rsidRPr="00CA5562">
          <w:rPr>
            <w:rStyle w:val="Hyperlink"/>
            <w:noProof/>
          </w:rPr>
          <w:noBreakHyphen/>
          <w:t>6. Change Verify Code Option.</w:t>
        </w:r>
        <w:r>
          <w:rPr>
            <w:noProof/>
            <w:webHidden/>
          </w:rPr>
          <w:tab/>
        </w:r>
        <w:r>
          <w:rPr>
            <w:noProof/>
            <w:webHidden/>
          </w:rPr>
          <w:fldChar w:fldCharType="begin"/>
        </w:r>
        <w:r>
          <w:rPr>
            <w:noProof/>
            <w:webHidden/>
          </w:rPr>
          <w:instrText xml:space="preserve"> PAGEREF _Toc524356421 \h </w:instrText>
        </w:r>
        <w:r>
          <w:rPr>
            <w:noProof/>
            <w:webHidden/>
          </w:rPr>
        </w:r>
        <w:r>
          <w:rPr>
            <w:noProof/>
            <w:webHidden/>
          </w:rPr>
          <w:fldChar w:fldCharType="separate"/>
        </w:r>
        <w:r>
          <w:rPr>
            <w:noProof/>
            <w:webHidden/>
          </w:rPr>
          <w:t>7</w:t>
        </w:r>
        <w:r>
          <w:rPr>
            <w:noProof/>
            <w:webHidden/>
          </w:rPr>
          <w:fldChar w:fldCharType="end"/>
        </w:r>
      </w:hyperlink>
    </w:p>
    <w:p w14:paraId="2E4CF6C7" w14:textId="211E584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2" w:history="1">
        <w:r w:rsidRPr="00CA5562">
          <w:rPr>
            <w:rStyle w:val="Hyperlink"/>
            <w:noProof/>
          </w:rPr>
          <w:t>Figure 1</w:t>
        </w:r>
        <w:r w:rsidRPr="00CA5562">
          <w:rPr>
            <w:rStyle w:val="Hyperlink"/>
            <w:noProof/>
          </w:rPr>
          <w:noBreakHyphen/>
          <w:t>7. Enter New Verify Code.</w:t>
        </w:r>
        <w:r>
          <w:rPr>
            <w:noProof/>
            <w:webHidden/>
          </w:rPr>
          <w:tab/>
        </w:r>
        <w:r>
          <w:rPr>
            <w:noProof/>
            <w:webHidden/>
          </w:rPr>
          <w:fldChar w:fldCharType="begin"/>
        </w:r>
        <w:r>
          <w:rPr>
            <w:noProof/>
            <w:webHidden/>
          </w:rPr>
          <w:instrText xml:space="preserve"> PAGEREF _Toc524356422 \h </w:instrText>
        </w:r>
        <w:r>
          <w:rPr>
            <w:noProof/>
            <w:webHidden/>
          </w:rPr>
        </w:r>
        <w:r>
          <w:rPr>
            <w:noProof/>
            <w:webHidden/>
          </w:rPr>
          <w:fldChar w:fldCharType="separate"/>
        </w:r>
        <w:r>
          <w:rPr>
            <w:noProof/>
            <w:webHidden/>
          </w:rPr>
          <w:t>7</w:t>
        </w:r>
        <w:r>
          <w:rPr>
            <w:noProof/>
            <w:webHidden/>
          </w:rPr>
          <w:fldChar w:fldCharType="end"/>
        </w:r>
      </w:hyperlink>
    </w:p>
    <w:p w14:paraId="59A3EFAF" w14:textId="001BE53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3" w:history="1">
        <w:r w:rsidRPr="00CA5562">
          <w:rPr>
            <w:rStyle w:val="Hyperlink"/>
            <w:noProof/>
          </w:rPr>
          <w:t>Figure 1</w:t>
        </w:r>
        <w:r w:rsidRPr="00CA5562">
          <w:rPr>
            <w:rStyle w:val="Hyperlink"/>
            <w:noProof/>
          </w:rPr>
          <w:noBreakHyphen/>
          <w:t>8. Remote User Authorized Connection List.</w:t>
        </w:r>
        <w:r>
          <w:rPr>
            <w:noProof/>
            <w:webHidden/>
          </w:rPr>
          <w:tab/>
        </w:r>
        <w:r>
          <w:rPr>
            <w:noProof/>
            <w:webHidden/>
          </w:rPr>
          <w:fldChar w:fldCharType="begin"/>
        </w:r>
        <w:r>
          <w:rPr>
            <w:noProof/>
            <w:webHidden/>
          </w:rPr>
          <w:instrText xml:space="preserve"> PAGEREF _Toc524356423 \h </w:instrText>
        </w:r>
        <w:r>
          <w:rPr>
            <w:noProof/>
            <w:webHidden/>
          </w:rPr>
        </w:r>
        <w:r>
          <w:rPr>
            <w:noProof/>
            <w:webHidden/>
          </w:rPr>
          <w:fldChar w:fldCharType="separate"/>
        </w:r>
        <w:r>
          <w:rPr>
            <w:noProof/>
            <w:webHidden/>
          </w:rPr>
          <w:t>8</w:t>
        </w:r>
        <w:r>
          <w:rPr>
            <w:noProof/>
            <w:webHidden/>
          </w:rPr>
          <w:fldChar w:fldCharType="end"/>
        </w:r>
      </w:hyperlink>
    </w:p>
    <w:p w14:paraId="012EE811" w14:textId="03F636D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4" w:history="1">
        <w:r w:rsidRPr="00CA5562">
          <w:rPr>
            <w:rStyle w:val="Hyperlink"/>
            <w:noProof/>
          </w:rPr>
          <w:t>Figure 1</w:t>
        </w:r>
        <w:r w:rsidRPr="00CA5562">
          <w:rPr>
            <w:rStyle w:val="Hyperlink"/>
            <w:noProof/>
          </w:rPr>
          <w:noBreakHyphen/>
          <w:t>9. Patient Selector Screen.</w:t>
        </w:r>
        <w:r>
          <w:rPr>
            <w:noProof/>
            <w:webHidden/>
          </w:rPr>
          <w:tab/>
        </w:r>
        <w:r>
          <w:rPr>
            <w:noProof/>
            <w:webHidden/>
          </w:rPr>
          <w:fldChar w:fldCharType="begin"/>
        </w:r>
        <w:r>
          <w:rPr>
            <w:noProof/>
            <w:webHidden/>
          </w:rPr>
          <w:instrText xml:space="preserve"> PAGEREF _Toc524356424 \h </w:instrText>
        </w:r>
        <w:r>
          <w:rPr>
            <w:noProof/>
            <w:webHidden/>
          </w:rPr>
        </w:r>
        <w:r>
          <w:rPr>
            <w:noProof/>
            <w:webHidden/>
          </w:rPr>
          <w:fldChar w:fldCharType="separate"/>
        </w:r>
        <w:r>
          <w:rPr>
            <w:noProof/>
            <w:webHidden/>
          </w:rPr>
          <w:t>9</w:t>
        </w:r>
        <w:r>
          <w:rPr>
            <w:noProof/>
            <w:webHidden/>
          </w:rPr>
          <w:fldChar w:fldCharType="end"/>
        </w:r>
      </w:hyperlink>
    </w:p>
    <w:p w14:paraId="7F897F55" w14:textId="7B7E769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5" w:history="1">
        <w:r w:rsidRPr="00CA5562">
          <w:rPr>
            <w:rStyle w:val="Hyperlink"/>
            <w:noProof/>
          </w:rPr>
          <w:t>Figure 1</w:t>
        </w:r>
        <w:r w:rsidRPr="00CA5562">
          <w:rPr>
            <w:rStyle w:val="Hyperlink"/>
            <w:noProof/>
          </w:rPr>
          <w:noBreakHyphen/>
          <w:t>10. CAPRI User Alerts.</w:t>
        </w:r>
        <w:r>
          <w:rPr>
            <w:noProof/>
            <w:webHidden/>
          </w:rPr>
          <w:tab/>
        </w:r>
        <w:r>
          <w:rPr>
            <w:noProof/>
            <w:webHidden/>
          </w:rPr>
          <w:fldChar w:fldCharType="begin"/>
        </w:r>
        <w:r>
          <w:rPr>
            <w:noProof/>
            <w:webHidden/>
          </w:rPr>
          <w:instrText xml:space="preserve"> PAGEREF _Toc524356425 \h </w:instrText>
        </w:r>
        <w:r>
          <w:rPr>
            <w:noProof/>
            <w:webHidden/>
          </w:rPr>
        </w:r>
        <w:r>
          <w:rPr>
            <w:noProof/>
            <w:webHidden/>
          </w:rPr>
          <w:fldChar w:fldCharType="separate"/>
        </w:r>
        <w:r>
          <w:rPr>
            <w:noProof/>
            <w:webHidden/>
          </w:rPr>
          <w:t>10</w:t>
        </w:r>
        <w:r>
          <w:rPr>
            <w:noProof/>
            <w:webHidden/>
          </w:rPr>
          <w:fldChar w:fldCharType="end"/>
        </w:r>
      </w:hyperlink>
    </w:p>
    <w:p w14:paraId="58E6D1B2" w14:textId="116B908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6" w:history="1">
        <w:r w:rsidRPr="00CA5562">
          <w:rPr>
            <w:rStyle w:val="Hyperlink"/>
            <w:noProof/>
          </w:rPr>
          <w:t>Figure 1</w:t>
        </w:r>
        <w:r w:rsidRPr="00CA5562">
          <w:rPr>
            <w:rStyle w:val="Hyperlink"/>
            <w:noProof/>
          </w:rPr>
          <w:noBreakHyphen/>
          <w:t>11. CAPRI Unresolved Alerts Screen.</w:t>
        </w:r>
        <w:r>
          <w:rPr>
            <w:noProof/>
            <w:webHidden/>
          </w:rPr>
          <w:tab/>
        </w:r>
        <w:r>
          <w:rPr>
            <w:noProof/>
            <w:webHidden/>
          </w:rPr>
          <w:fldChar w:fldCharType="begin"/>
        </w:r>
        <w:r>
          <w:rPr>
            <w:noProof/>
            <w:webHidden/>
          </w:rPr>
          <w:instrText xml:space="preserve"> PAGEREF _Toc524356426 \h </w:instrText>
        </w:r>
        <w:r>
          <w:rPr>
            <w:noProof/>
            <w:webHidden/>
          </w:rPr>
        </w:r>
        <w:r>
          <w:rPr>
            <w:noProof/>
            <w:webHidden/>
          </w:rPr>
          <w:fldChar w:fldCharType="separate"/>
        </w:r>
        <w:r>
          <w:rPr>
            <w:noProof/>
            <w:webHidden/>
          </w:rPr>
          <w:t>11</w:t>
        </w:r>
        <w:r>
          <w:rPr>
            <w:noProof/>
            <w:webHidden/>
          </w:rPr>
          <w:fldChar w:fldCharType="end"/>
        </w:r>
      </w:hyperlink>
    </w:p>
    <w:p w14:paraId="2A077BBF" w14:textId="3279FB1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7" w:history="1">
        <w:r w:rsidRPr="00CA5562">
          <w:rPr>
            <w:rStyle w:val="Hyperlink"/>
            <w:noProof/>
          </w:rPr>
          <w:t>Figure 1</w:t>
        </w:r>
        <w:r w:rsidRPr="00CA5562">
          <w:rPr>
            <w:rStyle w:val="Hyperlink"/>
            <w:noProof/>
          </w:rPr>
          <w:noBreakHyphen/>
          <w:t>12. Pending Under Review Alert.</w:t>
        </w:r>
        <w:r>
          <w:rPr>
            <w:noProof/>
            <w:webHidden/>
          </w:rPr>
          <w:tab/>
        </w:r>
        <w:r>
          <w:rPr>
            <w:noProof/>
            <w:webHidden/>
          </w:rPr>
          <w:fldChar w:fldCharType="begin"/>
        </w:r>
        <w:r>
          <w:rPr>
            <w:noProof/>
            <w:webHidden/>
          </w:rPr>
          <w:instrText xml:space="preserve"> PAGEREF _Toc524356427 \h </w:instrText>
        </w:r>
        <w:r>
          <w:rPr>
            <w:noProof/>
            <w:webHidden/>
          </w:rPr>
        </w:r>
        <w:r>
          <w:rPr>
            <w:noProof/>
            <w:webHidden/>
          </w:rPr>
          <w:fldChar w:fldCharType="separate"/>
        </w:r>
        <w:r>
          <w:rPr>
            <w:noProof/>
            <w:webHidden/>
          </w:rPr>
          <w:t>12</w:t>
        </w:r>
        <w:r>
          <w:rPr>
            <w:noProof/>
            <w:webHidden/>
          </w:rPr>
          <w:fldChar w:fldCharType="end"/>
        </w:r>
      </w:hyperlink>
    </w:p>
    <w:p w14:paraId="7C231F4E" w14:textId="7FD0ECD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8" w:history="1">
        <w:r w:rsidRPr="00CA5562">
          <w:rPr>
            <w:rStyle w:val="Hyperlink"/>
            <w:noProof/>
          </w:rPr>
          <w:t>Figure 1</w:t>
        </w:r>
        <w:r w:rsidRPr="00CA5562">
          <w:rPr>
            <w:rStyle w:val="Hyperlink"/>
            <w:noProof/>
          </w:rPr>
          <w:noBreakHyphen/>
          <w:t>13. CAPRI Contract Referral (CCR) Screen.</w:t>
        </w:r>
        <w:r>
          <w:rPr>
            <w:noProof/>
            <w:webHidden/>
          </w:rPr>
          <w:tab/>
        </w:r>
        <w:r>
          <w:rPr>
            <w:noProof/>
            <w:webHidden/>
          </w:rPr>
          <w:fldChar w:fldCharType="begin"/>
        </w:r>
        <w:r>
          <w:rPr>
            <w:noProof/>
            <w:webHidden/>
          </w:rPr>
          <w:instrText xml:space="preserve"> PAGEREF _Toc524356428 \h </w:instrText>
        </w:r>
        <w:r>
          <w:rPr>
            <w:noProof/>
            <w:webHidden/>
          </w:rPr>
        </w:r>
        <w:r>
          <w:rPr>
            <w:noProof/>
            <w:webHidden/>
          </w:rPr>
          <w:fldChar w:fldCharType="separate"/>
        </w:r>
        <w:r>
          <w:rPr>
            <w:noProof/>
            <w:webHidden/>
          </w:rPr>
          <w:t>12</w:t>
        </w:r>
        <w:r>
          <w:rPr>
            <w:noProof/>
            <w:webHidden/>
          </w:rPr>
          <w:fldChar w:fldCharType="end"/>
        </w:r>
      </w:hyperlink>
    </w:p>
    <w:p w14:paraId="6A74FA21" w14:textId="6F6F632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29" w:history="1">
        <w:r w:rsidRPr="00CA5562">
          <w:rPr>
            <w:rStyle w:val="Hyperlink"/>
            <w:noProof/>
          </w:rPr>
          <w:t>Figure 1</w:t>
        </w:r>
        <w:r w:rsidRPr="00CA5562">
          <w:rPr>
            <w:rStyle w:val="Hyperlink"/>
            <w:noProof/>
          </w:rPr>
          <w:noBreakHyphen/>
          <w:t>14. CAPRI Help Tool.</w:t>
        </w:r>
        <w:r>
          <w:rPr>
            <w:noProof/>
            <w:webHidden/>
          </w:rPr>
          <w:tab/>
        </w:r>
        <w:r>
          <w:rPr>
            <w:noProof/>
            <w:webHidden/>
          </w:rPr>
          <w:fldChar w:fldCharType="begin"/>
        </w:r>
        <w:r>
          <w:rPr>
            <w:noProof/>
            <w:webHidden/>
          </w:rPr>
          <w:instrText xml:space="preserve"> PAGEREF _Toc524356429 \h </w:instrText>
        </w:r>
        <w:r>
          <w:rPr>
            <w:noProof/>
            <w:webHidden/>
          </w:rPr>
        </w:r>
        <w:r>
          <w:rPr>
            <w:noProof/>
            <w:webHidden/>
          </w:rPr>
          <w:fldChar w:fldCharType="separate"/>
        </w:r>
        <w:r>
          <w:rPr>
            <w:noProof/>
            <w:webHidden/>
          </w:rPr>
          <w:t>13</w:t>
        </w:r>
        <w:r>
          <w:rPr>
            <w:noProof/>
            <w:webHidden/>
          </w:rPr>
          <w:fldChar w:fldCharType="end"/>
        </w:r>
      </w:hyperlink>
    </w:p>
    <w:p w14:paraId="24ACBB80" w14:textId="1D08B10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0" w:history="1">
        <w:r w:rsidRPr="00CA5562">
          <w:rPr>
            <w:rStyle w:val="Hyperlink"/>
            <w:noProof/>
          </w:rPr>
          <w:t>Figure 1</w:t>
        </w:r>
        <w:r w:rsidRPr="00CA5562">
          <w:rPr>
            <w:rStyle w:val="Hyperlink"/>
            <w:noProof/>
          </w:rPr>
          <w:noBreakHyphen/>
          <w:t>15. Navigating CAPRI Help Menu.</w:t>
        </w:r>
        <w:r>
          <w:rPr>
            <w:noProof/>
            <w:webHidden/>
          </w:rPr>
          <w:tab/>
        </w:r>
        <w:r>
          <w:rPr>
            <w:noProof/>
            <w:webHidden/>
          </w:rPr>
          <w:fldChar w:fldCharType="begin"/>
        </w:r>
        <w:r>
          <w:rPr>
            <w:noProof/>
            <w:webHidden/>
          </w:rPr>
          <w:instrText xml:space="preserve"> PAGEREF _Toc524356430 \h </w:instrText>
        </w:r>
        <w:r>
          <w:rPr>
            <w:noProof/>
            <w:webHidden/>
          </w:rPr>
        </w:r>
        <w:r>
          <w:rPr>
            <w:noProof/>
            <w:webHidden/>
          </w:rPr>
          <w:fldChar w:fldCharType="separate"/>
        </w:r>
        <w:r>
          <w:rPr>
            <w:noProof/>
            <w:webHidden/>
          </w:rPr>
          <w:t>14</w:t>
        </w:r>
        <w:r>
          <w:rPr>
            <w:noProof/>
            <w:webHidden/>
          </w:rPr>
          <w:fldChar w:fldCharType="end"/>
        </w:r>
      </w:hyperlink>
    </w:p>
    <w:p w14:paraId="11A1EC7A" w14:textId="22514FC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1" w:history="1">
        <w:r w:rsidRPr="00CA5562">
          <w:rPr>
            <w:rStyle w:val="Hyperlink"/>
            <w:noProof/>
          </w:rPr>
          <w:t>Figure 2</w:t>
        </w:r>
        <w:r w:rsidRPr="00CA5562">
          <w:rPr>
            <w:rStyle w:val="Hyperlink"/>
            <w:noProof/>
          </w:rPr>
          <w:noBreakHyphen/>
          <w:t>1. Selecting Patient from the Patient Selector Screen.</w:t>
        </w:r>
        <w:r>
          <w:rPr>
            <w:noProof/>
            <w:webHidden/>
          </w:rPr>
          <w:tab/>
        </w:r>
        <w:r>
          <w:rPr>
            <w:noProof/>
            <w:webHidden/>
          </w:rPr>
          <w:fldChar w:fldCharType="begin"/>
        </w:r>
        <w:r>
          <w:rPr>
            <w:noProof/>
            <w:webHidden/>
          </w:rPr>
          <w:instrText xml:space="preserve"> PAGEREF _Toc524356431 \h </w:instrText>
        </w:r>
        <w:r>
          <w:rPr>
            <w:noProof/>
            <w:webHidden/>
          </w:rPr>
        </w:r>
        <w:r>
          <w:rPr>
            <w:noProof/>
            <w:webHidden/>
          </w:rPr>
          <w:fldChar w:fldCharType="separate"/>
        </w:r>
        <w:r>
          <w:rPr>
            <w:noProof/>
            <w:webHidden/>
          </w:rPr>
          <w:t>16</w:t>
        </w:r>
        <w:r>
          <w:rPr>
            <w:noProof/>
            <w:webHidden/>
          </w:rPr>
          <w:fldChar w:fldCharType="end"/>
        </w:r>
      </w:hyperlink>
    </w:p>
    <w:p w14:paraId="0BF9C908" w14:textId="18A3363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2" w:history="1">
        <w:r w:rsidRPr="00CA5562">
          <w:rPr>
            <w:rStyle w:val="Hyperlink"/>
            <w:noProof/>
          </w:rPr>
          <w:t>Figure 2</w:t>
        </w:r>
        <w:r w:rsidRPr="00CA5562">
          <w:rPr>
            <w:rStyle w:val="Hyperlink"/>
            <w:noProof/>
          </w:rPr>
          <w:noBreakHyphen/>
          <w:t>2. CAPRI Patient Record View.</w:t>
        </w:r>
        <w:r>
          <w:rPr>
            <w:noProof/>
            <w:webHidden/>
          </w:rPr>
          <w:tab/>
        </w:r>
        <w:r>
          <w:rPr>
            <w:noProof/>
            <w:webHidden/>
          </w:rPr>
          <w:fldChar w:fldCharType="begin"/>
        </w:r>
        <w:r>
          <w:rPr>
            <w:noProof/>
            <w:webHidden/>
          </w:rPr>
          <w:instrText xml:space="preserve"> PAGEREF _Toc524356432 \h </w:instrText>
        </w:r>
        <w:r>
          <w:rPr>
            <w:noProof/>
            <w:webHidden/>
          </w:rPr>
        </w:r>
        <w:r>
          <w:rPr>
            <w:noProof/>
            <w:webHidden/>
          </w:rPr>
          <w:fldChar w:fldCharType="separate"/>
        </w:r>
        <w:r>
          <w:rPr>
            <w:noProof/>
            <w:webHidden/>
          </w:rPr>
          <w:t>16</w:t>
        </w:r>
        <w:r>
          <w:rPr>
            <w:noProof/>
            <w:webHidden/>
          </w:rPr>
          <w:fldChar w:fldCharType="end"/>
        </w:r>
      </w:hyperlink>
    </w:p>
    <w:p w14:paraId="08A2010A" w14:textId="5B13295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3" w:history="1">
        <w:r w:rsidRPr="00CA5562">
          <w:rPr>
            <w:rStyle w:val="Hyperlink"/>
            <w:noProof/>
          </w:rPr>
          <w:t>Figure 2</w:t>
        </w:r>
        <w:r w:rsidRPr="00CA5562">
          <w:rPr>
            <w:rStyle w:val="Hyperlink"/>
            <w:noProof/>
          </w:rPr>
          <w:noBreakHyphen/>
          <w:t>3. Select Patient Option.</w:t>
        </w:r>
        <w:r>
          <w:rPr>
            <w:noProof/>
            <w:webHidden/>
          </w:rPr>
          <w:tab/>
        </w:r>
        <w:r>
          <w:rPr>
            <w:noProof/>
            <w:webHidden/>
          </w:rPr>
          <w:fldChar w:fldCharType="begin"/>
        </w:r>
        <w:r>
          <w:rPr>
            <w:noProof/>
            <w:webHidden/>
          </w:rPr>
          <w:instrText xml:space="preserve"> PAGEREF _Toc524356433 \h </w:instrText>
        </w:r>
        <w:r>
          <w:rPr>
            <w:noProof/>
            <w:webHidden/>
          </w:rPr>
        </w:r>
        <w:r>
          <w:rPr>
            <w:noProof/>
            <w:webHidden/>
          </w:rPr>
          <w:fldChar w:fldCharType="separate"/>
        </w:r>
        <w:r>
          <w:rPr>
            <w:noProof/>
            <w:webHidden/>
          </w:rPr>
          <w:t>16</w:t>
        </w:r>
        <w:r>
          <w:rPr>
            <w:noProof/>
            <w:webHidden/>
          </w:rPr>
          <w:fldChar w:fldCharType="end"/>
        </w:r>
      </w:hyperlink>
    </w:p>
    <w:p w14:paraId="4A0E9AE6" w14:textId="688F886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4" w:history="1">
        <w:r w:rsidRPr="00CA5562">
          <w:rPr>
            <w:rStyle w:val="Hyperlink"/>
            <w:noProof/>
          </w:rPr>
          <w:t>Figure 2</w:t>
        </w:r>
        <w:r w:rsidRPr="00CA5562">
          <w:rPr>
            <w:rStyle w:val="Hyperlink"/>
            <w:noProof/>
          </w:rPr>
          <w:noBreakHyphen/>
          <w:t>4. Deceased Patient Notification.</w:t>
        </w:r>
        <w:r>
          <w:rPr>
            <w:noProof/>
            <w:webHidden/>
          </w:rPr>
          <w:tab/>
        </w:r>
        <w:r>
          <w:rPr>
            <w:noProof/>
            <w:webHidden/>
          </w:rPr>
          <w:fldChar w:fldCharType="begin"/>
        </w:r>
        <w:r>
          <w:rPr>
            <w:noProof/>
            <w:webHidden/>
          </w:rPr>
          <w:instrText xml:space="preserve"> PAGEREF _Toc524356434 \h </w:instrText>
        </w:r>
        <w:r>
          <w:rPr>
            <w:noProof/>
            <w:webHidden/>
          </w:rPr>
        </w:r>
        <w:r>
          <w:rPr>
            <w:noProof/>
            <w:webHidden/>
          </w:rPr>
          <w:fldChar w:fldCharType="separate"/>
        </w:r>
        <w:r>
          <w:rPr>
            <w:noProof/>
            <w:webHidden/>
          </w:rPr>
          <w:t>17</w:t>
        </w:r>
        <w:r>
          <w:rPr>
            <w:noProof/>
            <w:webHidden/>
          </w:rPr>
          <w:fldChar w:fldCharType="end"/>
        </w:r>
      </w:hyperlink>
    </w:p>
    <w:p w14:paraId="2D594139" w14:textId="5CC58C7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5" w:history="1">
        <w:r w:rsidRPr="00CA5562">
          <w:rPr>
            <w:rStyle w:val="Hyperlink"/>
            <w:noProof/>
          </w:rPr>
          <w:t>Figure 2</w:t>
        </w:r>
        <w:r w:rsidRPr="00CA5562">
          <w:rPr>
            <w:rStyle w:val="Hyperlink"/>
            <w:noProof/>
          </w:rPr>
          <w:noBreakHyphen/>
          <w:t>5. Deceased Patient Information Dialog Window.</w:t>
        </w:r>
        <w:r>
          <w:rPr>
            <w:noProof/>
            <w:webHidden/>
          </w:rPr>
          <w:tab/>
        </w:r>
        <w:r>
          <w:rPr>
            <w:noProof/>
            <w:webHidden/>
          </w:rPr>
          <w:fldChar w:fldCharType="begin"/>
        </w:r>
        <w:r>
          <w:rPr>
            <w:noProof/>
            <w:webHidden/>
          </w:rPr>
          <w:instrText xml:space="preserve"> PAGEREF _Toc524356435 \h </w:instrText>
        </w:r>
        <w:r>
          <w:rPr>
            <w:noProof/>
            <w:webHidden/>
          </w:rPr>
        </w:r>
        <w:r>
          <w:rPr>
            <w:noProof/>
            <w:webHidden/>
          </w:rPr>
          <w:fldChar w:fldCharType="separate"/>
        </w:r>
        <w:r>
          <w:rPr>
            <w:noProof/>
            <w:webHidden/>
          </w:rPr>
          <w:t>17</w:t>
        </w:r>
        <w:r>
          <w:rPr>
            <w:noProof/>
            <w:webHidden/>
          </w:rPr>
          <w:fldChar w:fldCharType="end"/>
        </w:r>
      </w:hyperlink>
    </w:p>
    <w:p w14:paraId="5427EF1D" w14:textId="1C507D1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6" w:history="1">
        <w:r w:rsidRPr="00CA5562">
          <w:rPr>
            <w:rStyle w:val="Hyperlink"/>
            <w:noProof/>
          </w:rPr>
          <w:t>Figure 2</w:t>
        </w:r>
        <w:r w:rsidRPr="00CA5562">
          <w:rPr>
            <w:rStyle w:val="Hyperlink"/>
            <w:noProof/>
          </w:rPr>
          <w:noBreakHyphen/>
          <w:t>6. Sensitive Record Alert.</w:t>
        </w:r>
        <w:r>
          <w:rPr>
            <w:noProof/>
            <w:webHidden/>
          </w:rPr>
          <w:tab/>
        </w:r>
        <w:r>
          <w:rPr>
            <w:noProof/>
            <w:webHidden/>
          </w:rPr>
          <w:fldChar w:fldCharType="begin"/>
        </w:r>
        <w:r>
          <w:rPr>
            <w:noProof/>
            <w:webHidden/>
          </w:rPr>
          <w:instrText xml:space="preserve"> PAGEREF _Toc524356436 \h </w:instrText>
        </w:r>
        <w:r>
          <w:rPr>
            <w:noProof/>
            <w:webHidden/>
          </w:rPr>
        </w:r>
        <w:r>
          <w:rPr>
            <w:noProof/>
            <w:webHidden/>
          </w:rPr>
          <w:fldChar w:fldCharType="separate"/>
        </w:r>
        <w:r>
          <w:rPr>
            <w:noProof/>
            <w:webHidden/>
          </w:rPr>
          <w:t>18</w:t>
        </w:r>
        <w:r>
          <w:rPr>
            <w:noProof/>
            <w:webHidden/>
          </w:rPr>
          <w:fldChar w:fldCharType="end"/>
        </w:r>
      </w:hyperlink>
    </w:p>
    <w:p w14:paraId="1B0D0959" w14:textId="06805E0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7" w:history="1">
        <w:r w:rsidRPr="00CA5562">
          <w:rPr>
            <w:rStyle w:val="Hyperlink"/>
            <w:noProof/>
          </w:rPr>
          <w:t>Figure 2</w:t>
        </w:r>
        <w:r w:rsidRPr="00CA5562">
          <w:rPr>
            <w:rStyle w:val="Hyperlink"/>
            <w:noProof/>
          </w:rPr>
          <w:noBreakHyphen/>
          <w:t>7. Sensitive Record Warning.</w:t>
        </w:r>
        <w:r>
          <w:rPr>
            <w:noProof/>
            <w:webHidden/>
          </w:rPr>
          <w:tab/>
        </w:r>
        <w:r>
          <w:rPr>
            <w:noProof/>
            <w:webHidden/>
          </w:rPr>
          <w:fldChar w:fldCharType="begin"/>
        </w:r>
        <w:r>
          <w:rPr>
            <w:noProof/>
            <w:webHidden/>
          </w:rPr>
          <w:instrText xml:space="preserve"> PAGEREF _Toc524356437 \h </w:instrText>
        </w:r>
        <w:r>
          <w:rPr>
            <w:noProof/>
            <w:webHidden/>
          </w:rPr>
        </w:r>
        <w:r>
          <w:rPr>
            <w:noProof/>
            <w:webHidden/>
          </w:rPr>
          <w:fldChar w:fldCharType="separate"/>
        </w:r>
        <w:r>
          <w:rPr>
            <w:noProof/>
            <w:webHidden/>
          </w:rPr>
          <w:t>18</w:t>
        </w:r>
        <w:r>
          <w:rPr>
            <w:noProof/>
            <w:webHidden/>
          </w:rPr>
          <w:fldChar w:fldCharType="end"/>
        </w:r>
      </w:hyperlink>
    </w:p>
    <w:p w14:paraId="5E2C5EB1" w14:textId="315D60E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8" w:history="1">
        <w:r w:rsidRPr="00CA5562">
          <w:rPr>
            <w:rStyle w:val="Hyperlink"/>
            <w:noProof/>
          </w:rPr>
          <w:t>Figure 2</w:t>
        </w:r>
        <w:r w:rsidRPr="00CA5562">
          <w:rPr>
            <w:rStyle w:val="Hyperlink"/>
            <w:noProof/>
          </w:rPr>
          <w:noBreakHyphen/>
          <w:t>8. Enter New Patient from Patient Selector Screen.</w:t>
        </w:r>
        <w:r>
          <w:rPr>
            <w:noProof/>
            <w:webHidden/>
          </w:rPr>
          <w:tab/>
        </w:r>
        <w:r>
          <w:rPr>
            <w:noProof/>
            <w:webHidden/>
          </w:rPr>
          <w:fldChar w:fldCharType="begin"/>
        </w:r>
        <w:r>
          <w:rPr>
            <w:noProof/>
            <w:webHidden/>
          </w:rPr>
          <w:instrText xml:space="preserve"> PAGEREF _Toc524356438 \h </w:instrText>
        </w:r>
        <w:r>
          <w:rPr>
            <w:noProof/>
            <w:webHidden/>
          </w:rPr>
        </w:r>
        <w:r>
          <w:rPr>
            <w:noProof/>
            <w:webHidden/>
          </w:rPr>
          <w:fldChar w:fldCharType="separate"/>
        </w:r>
        <w:r>
          <w:rPr>
            <w:noProof/>
            <w:webHidden/>
          </w:rPr>
          <w:t>19</w:t>
        </w:r>
        <w:r>
          <w:rPr>
            <w:noProof/>
            <w:webHidden/>
          </w:rPr>
          <w:fldChar w:fldCharType="end"/>
        </w:r>
      </w:hyperlink>
    </w:p>
    <w:p w14:paraId="67399174" w14:textId="6F3F6AF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39" w:history="1">
        <w:r w:rsidRPr="00CA5562">
          <w:rPr>
            <w:rStyle w:val="Hyperlink"/>
            <w:noProof/>
          </w:rPr>
          <w:t>Figure 2</w:t>
        </w:r>
        <w:r w:rsidRPr="00CA5562">
          <w:rPr>
            <w:rStyle w:val="Hyperlink"/>
            <w:noProof/>
          </w:rPr>
          <w:noBreakHyphen/>
          <w:t>9. Verify Veteran SSN.</w:t>
        </w:r>
        <w:r>
          <w:rPr>
            <w:noProof/>
            <w:webHidden/>
          </w:rPr>
          <w:tab/>
        </w:r>
        <w:r>
          <w:rPr>
            <w:noProof/>
            <w:webHidden/>
          </w:rPr>
          <w:fldChar w:fldCharType="begin"/>
        </w:r>
        <w:r>
          <w:rPr>
            <w:noProof/>
            <w:webHidden/>
          </w:rPr>
          <w:instrText xml:space="preserve"> PAGEREF _Toc524356439 \h </w:instrText>
        </w:r>
        <w:r>
          <w:rPr>
            <w:noProof/>
            <w:webHidden/>
          </w:rPr>
        </w:r>
        <w:r>
          <w:rPr>
            <w:noProof/>
            <w:webHidden/>
          </w:rPr>
          <w:fldChar w:fldCharType="separate"/>
        </w:r>
        <w:r>
          <w:rPr>
            <w:noProof/>
            <w:webHidden/>
          </w:rPr>
          <w:t>19</w:t>
        </w:r>
        <w:r>
          <w:rPr>
            <w:noProof/>
            <w:webHidden/>
          </w:rPr>
          <w:fldChar w:fldCharType="end"/>
        </w:r>
      </w:hyperlink>
    </w:p>
    <w:p w14:paraId="268DF139" w14:textId="6A9DBBD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0" w:history="1">
        <w:r w:rsidRPr="00CA5562">
          <w:rPr>
            <w:rStyle w:val="Hyperlink"/>
            <w:noProof/>
          </w:rPr>
          <w:t>Figure 2</w:t>
        </w:r>
        <w:r w:rsidRPr="00CA5562">
          <w:rPr>
            <w:rStyle w:val="Hyperlink"/>
            <w:noProof/>
          </w:rPr>
          <w:noBreakHyphen/>
          <w:t>10. Enter New Patient Screen.</w:t>
        </w:r>
        <w:r>
          <w:rPr>
            <w:noProof/>
            <w:webHidden/>
          </w:rPr>
          <w:tab/>
        </w:r>
        <w:r>
          <w:rPr>
            <w:noProof/>
            <w:webHidden/>
          </w:rPr>
          <w:fldChar w:fldCharType="begin"/>
        </w:r>
        <w:r>
          <w:rPr>
            <w:noProof/>
            <w:webHidden/>
          </w:rPr>
          <w:instrText xml:space="preserve"> PAGEREF _Toc524356440 \h </w:instrText>
        </w:r>
        <w:r>
          <w:rPr>
            <w:noProof/>
            <w:webHidden/>
          </w:rPr>
        </w:r>
        <w:r>
          <w:rPr>
            <w:noProof/>
            <w:webHidden/>
          </w:rPr>
          <w:fldChar w:fldCharType="separate"/>
        </w:r>
        <w:r>
          <w:rPr>
            <w:noProof/>
            <w:webHidden/>
          </w:rPr>
          <w:t>20</w:t>
        </w:r>
        <w:r>
          <w:rPr>
            <w:noProof/>
            <w:webHidden/>
          </w:rPr>
          <w:fldChar w:fldCharType="end"/>
        </w:r>
      </w:hyperlink>
    </w:p>
    <w:p w14:paraId="2E6BE8A2" w14:textId="081F30A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1" w:history="1">
        <w:r w:rsidRPr="00CA5562">
          <w:rPr>
            <w:rStyle w:val="Hyperlink"/>
            <w:noProof/>
          </w:rPr>
          <w:t>Figure 2</w:t>
        </w:r>
        <w:r w:rsidRPr="00CA5562">
          <w:rPr>
            <w:rStyle w:val="Hyperlink"/>
            <w:noProof/>
          </w:rPr>
          <w:noBreakHyphen/>
          <w:t>11. Patient File Match.</w:t>
        </w:r>
        <w:r>
          <w:rPr>
            <w:noProof/>
            <w:webHidden/>
          </w:rPr>
          <w:tab/>
        </w:r>
        <w:r>
          <w:rPr>
            <w:noProof/>
            <w:webHidden/>
          </w:rPr>
          <w:fldChar w:fldCharType="begin"/>
        </w:r>
        <w:r>
          <w:rPr>
            <w:noProof/>
            <w:webHidden/>
          </w:rPr>
          <w:instrText xml:space="preserve"> PAGEREF _Toc524356441 \h </w:instrText>
        </w:r>
        <w:r>
          <w:rPr>
            <w:noProof/>
            <w:webHidden/>
          </w:rPr>
        </w:r>
        <w:r>
          <w:rPr>
            <w:noProof/>
            <w:webHidden/>
          </w:rPr>
          <w:fldChar w:fldCharType="separate"/>
        </w:r>
        <w:r>
          <w:rPr>
            <w:noProof/>
            <w:webHidden/>
          </w:rPr>
          <w:t>20</w:t>
        </w:r>
        <w:r>
          <w:rPr>
            <w:noProof/>
            <w:webHidden/>
          </w:rPr>
          <w:fldChar w:fldCharType="end"/>
        </w:r>
      </w:hyperlink>
    </w:p>
    <w:p w14:paraId="7CC848EB" w14:textId="780B19B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2" w:history="1">
        <w:r w:rsidRPr="00CA5562">
          <w:rPr>
            <w:rStyle w:val="Hyperlink"/>
            <w:noProof/>
          </w:rPr>
          <w:t>Figure 2</w:t>
        </w:r>
        <w:r w:rsidRPr="00CA5562">
          <w:rPr>
            <w:rStyle w:val="Hyperlink"/>
            <w:noProof/>
          </w:rPr>
          <w:noBreakHyphen/>
          <w:t>12. Sensitive Patient File Match.</w:t>
        </w:r>
        <w:r>
          <w:rPr>
            <w:noProof/>
            <w:webHidden/>
          </w:rPr>
          <w:tab/>
        </w:r>
        <w:r>
          <w:rPr>
            <w:noProof/>
            <w:webHidden/>
          </w:rPr>
          <w:fldChar w:fldCharType="begin"/>
        </w:r>
        <w:r>
          <w:rPr>
            <w:noProof/>
            <w:webHidden/>
          </w:rPr>
          <w:instrText xml:space="preserve"> PAGEREF _Toc524356442 \h </w:instrText>
        </w:r>
        <w:r>
          <w:rPr>
            <w:noProof/>
            <w:webHidden/>
          </w:rPr>
        </w:r>
        <w:r>
          <w:rPr>
            <w:noProof/>
            <w:webHidden/>
          </w:rPr>
          <w:fldChar w:fldCharType="separate"/>
        </w:r>
        <w:r>
          <w:rPr>
            <w:noProof/>
            <w:webHidden/>
          </w:rPr>
          <w:t>21</w:t>
        </w:r>
        <w:r>
          <w:rPr>
            <w:noProof/>
            <w:webHidden/>
          </w:rPr>
          <w:fldChar w:fldCharType="end"/>
        </w:r>
      </w:hyperlink>
    </w:p>
    <w:p w14:paraId="2AA256CF" w14:textId="3C8A668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3" w:history="1">
        <w:r w:rsidRPr="00CA5562">
          <w:rPr>
            <w:rStyle w:val="Hyperlink"/>
            <w:noProof/>
          </w:rPr>
          <w:t>Figure 2</w:t>
        </w:r>
        <w:r w:rsidRPr="00CA5562">
          <w:rPr>
            <w:rStyle w:val="Hyperlink"/>
            <w:noProof/>
          </w:rPr>
          <w:noBreakHyphen/>
          <w:t>13. Enter new Patient into VistA Patient File.</w:t>
        </w:r>
        <w:r>
          <w:rPr>
            <w:noProof/>
            <w:webHidden/>
          </w:rPr>
          <w:tab/>
        </w:r>
        <w:r>
          <w:rPr>
            <w:noProof/>
            <w:webHidden/>
          </w:rPr>
          <w:fldChar w:fldCharType="begin"/>
        </w:r>
        <w:r>
          <w:rPr>
            <w:noProof/>
            <w:webHidden/>
          </w:rPr>
          <w:instrText xml:space="preserve"> PAGEREF _Toc524356443 \h </w:instrText>
        </w:r>
        <w:r>
          <w:rPr>
            <w:noProof/>
            <w:webHidden/>
          </w:rPr>
        </w:r>
        <w:r>
          <w:rPr>
            <w:noProof/>
            <w:webHidden/>
          </w:rPr>
          <w:fldChar w:fldCharType="separate"/>
        </w:r>
        <w:r>
          <w:rPr>
            <w:noProof/>
            <w:webHidden/>
          </w:rPr>
          <w:t>21</w:t>
        </w:r>
        <w:r>
          <w:rPr>
            <w:noProof/>
            <w:webHidden/>
          </w:rPr>
          <w:fldChar w:fldCharType="end"/>
        </w:r>
      </w:hyperlink>
    </w:p>
    <w:p w14:paraId="30E90B5B" w14:textId="20DFF39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4" w:history="1">
        <w:r w:rsidRPr="00CA5562">
          <w:rPr>
            <w:rStyle w:val="Hyperlink"/>
            <w:noProof/>
          </w:rPr>
          <w:t>Figure 2</w:t>
        </w:r>
        <w:r w:rsidRPr="00CA5562">
          <w:rPr>
            <w:rStyle w:val="Hyperlink"/>
            <w:noProof/>
          </w:rPr>
          <w:noBreakHyphen/>
          <w:t>14. New Patient Type Selection.</w:t>
        </w:r>
        <w:r>
          <w:rPr>
            <w:noProof/>
            <w:webHidden/>
          </w:rPr>
          <w:tab/>
        </w:r>
        <w:r>
          <w:rPr>
            <w:noProof/>
            <w:webHidden/>
          </w:rPr>
          <w:fldChar w:fldCharType="begin"/>
        </w:r>
        <w:r>
          <w:rPr>
            <w:noProof/>
            <w:webHidden/>
          </w:rPr>
          <w:instrText xml:space="preserve"> PAGEREF _Toc524356444 \h </w:instrText>
        </w:r>
        <w:r>
          <w:rPr>
            <w:noProof/>
            <w:webHidden/>
          </w:rPr>
        </w:r>
        <w:r>
          <w:rPr>
            <w:noProof/>
            <w:webHidden/>
          </w:rPr>
          <w:fldChar w:fldCharType="separate"/>
        </w:r>
        <w:r>
          <w:rPr>
            <w:noProof/>
            <w:webHidden/>
          </w:rPr>
          <w:t>22</w:t>
        </w:r>
        <w:r>
          <w:rPr>
            <w:noProof/>
            <w:webHidden/>
          </w:rPr>
          <w:fldChar w:fldCharType="end"/>
        </w:r>
      </w:hyperlink>
    </w:p>
    <w:p w14:paraId="776578D3" w14:textId="162E414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5" w:history="1">
        <w:r w:rsidRPr="00CA5562">
          <w:rPr>
            <w:rStyle w:val="Hyperlink"/>
            <w:noProof/>
          </w:rPr>
          <w:t>Figure 2</w:t>
        </w:r>
        <w:r w:rsidRPr="00CA5562">
          <w:rPr>
            <w:rStyle w:val="Hyperlink"/>
            <w:noProof/>
          </w:rPr>
          <w:noBreakHyphen/>
          <w:t>15. New Patient Primary Eligibility.</w:t>
        </w:r>
        <w:r>
          <w:rPr>
            <w:noProof/>
            <w:webHidden/>
          </w:rPr>
          <w:tab/>
        </w:r>
        <w:r>
          <w:rPr>
            <w:noProof/>
            <w:webHidden/>
          </w:rPr>
          <w:fldChar w:fldCharType="begin"/>
        </w:r>
        <w:r>
          <w:rPr>
            <w:noProof/>
            <w:webHidden/>
          </w:rPr>
          <w:instrText xml:space="preserve"> PAGEREF _Toc524356445 \h </w:instrText>
        </w:r>
        <w:r>
          <w:rPr>
            <w:noProof/>
            <w:webHidden/>
          </w:rPr>
        </w:r>
        <w:r>
          <w:rPr>
            <w:noProof/>
            <w:webHidden/>
          </w:rPr>
          <w:fldChar w:fldCharType="separate"/>
        </w:r>
        <w:r>
          <w:rPr>
            <w:noProof/>
            <w:webHidden/>
          </w:rPr>
          <w:t>22</w:t>
        </w:r>
        <w:r>
          <w:rPr>
            <w:noProof/>
            <w:webHidden/>
          </w:rPr>
          <w:fldChar w:fldCharType="end"/>
        </w:r>
      </w:hyperlink>
    </w:p>
    <w:p w14:paraId="0AD91D88" w14:textId="52E5C7E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6" w:history="1">
        <w:r w:rsidRPr="00CA5562">
          <w:rPr>
            <w:rStyle w:val="Hyperlink"/>
            <w:noProof/>
          </w:rPr>
          <w:t>Figure 2</w:t>
        </w:r>
        <w:r w:rsidRPr="00CA5562">
          <w:rPr>
            <w:rStyle w:val="Hyperlink"/>
            <w:noProof/>
          </w:rPr>
          <w:noBreakHyphen/>
          <w:t>16. New Patient Claim Folder Location List.</w:t>
        </w:r>
        <w:r>
          <w:rPr>
            <w:noProof/>
            <w:webHidden/>
          </w:rPr>
          <w:tab/>
        </w:r>
        <w:r>
          <w:rPr>
            <w:noProof/>
            <w:webHidden/>
          </w:rPr>
          <w:fldChar w:fldCharType="begin"/>
        </w:r>
        <w:r>
          <w:rPr>
            <w:noProof/>
            <w:webHidden/>
          </w:rPr>
          <w:instrText xml:space="preserve"> PAGEREF _Toc524356446 \h </w:instrText>
        </w:r>
        <w:r>
          <w:rPr>
            <w:noProof/>
            <w:webHidden/>
          </w:rPr>
        </w:r>
        <w:r>
          <w:rPr>
            <w:noProof/>
            <w:webHidden/>
          </w:rPr>
          <w:fldChar w:fldCharType="separate"/>
        </w:r>
        <w:r>
          <w:rPr>
            <w:noProof/>
            <w:webHidden/>
          </w:rPr>
          <w:t>23</w:t>
        </w:r>
        <w:r>
          <w:rPr>
            <w:noProof/>
            <w:webHidden/>
          </w:rPr>
          <w:fldChar w:fldCharType="end"/>
        </w:r>
      </w:hyperlink>
    </w:p>
    <w:p w14:paraId="464EAD04" w14:textId="4B5EFED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7" w:history="1">
        <w:r w:rsidRPr="00CA5562">
          <w:rPr>
            <w:rStyle w:val="Hyperlink"/>
            <w:noProof/>
          </w:rPr>
          <w:t>Figure 2</w:t>
        </w:r>
        <w:r w:rsidRPr="00CA5562">
          <w:rPr>
            <w:rStyle w:val="Hyperlink"/>
            <w:noProof/>
          </w:rPr>
          <w:noBreakHyphen/>
          <w:t>17. New Patient Location Record.</w:t>
        </w:r>
        <w:r>
          <w:rPr>
            <w:noProof/>
            <w:webHidden/>
          </w:rPr>
          <w:tab/>
        </w:r>
        <w:r>
          <w:rPr>
            <w:noProof/>
            <w:webHidden/>
          </w:rPr>
          <w:fldChar w:fldCharType="begin"/>
        </w:r>
        <w:r>
          <w:rPr>
            <w:noProof/>
            <w:webHidden/>
          </w:rPr>
          <w:instrText xml:space="preserve"> PAGEREF _Toc524356447 \h </w:instrText>
        </w:r>
        <w:r>
          <w:rPr>
            <w:noProof/>
            <w:webHidden/>
          </w:rPr>
        </w:r>
        <w:r>
          <w:rPr>
            <w:noProof/>
            <w:webHidden/>
          </w:rPr>
          <w:fldChar w:fldCharType="separate"/>
        </w:r>
        <w:r>
          <w:rPr>
            <w:noProof/>
            <w:webHidden/>
          </w:rPr>
          <w:t>24</w:t>
        </w:r>
        <w:r>
          <w:rPr>
            <w:noProof/>
            <w:webHidden/>
          </w:rPr>
          <w:fldChar w:fldCharType="end"/>
        </w:r>
      </w:hyperlink>
    </w:p>
    <w:p w14:paraId="53505EA6" w14:textId="6911994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8" w:history="1">
        <w:r w:rsidRPr="00CA5562">
          <w:rPr>
            <w:rStyle w:val="Hyperlink"/>
            <w:noProof/>
          </w:rPr>
          <w:t>Figure 2</w:t>
        </w:r>
        <w:r w:rsidRPr="00CA5562">
          <w:rPr>
            <w:rStyle w:val="Hyperlink"/>
            <w:noProof/>
          </w:rPr>
          <w:noBreakHyphen/>
          <w:t>18. New Patient Location</w:t>
        </w:r>
        <w:r>
          <w:rPr>
            <w:noProof/>
            <w:webHidden/>
          </w:rPr>
          <w:tab/>
        </w:r>
        <w:r>
          <w:rPr>
            <w:noProof/>
            <w:webHidden/>
          </w:rPr>
          <w:fldChar w:fldCharType="begin"/>
        </w:r>
        <w:r>
          <w:rPr>
            <w:noProof/>
            <w:webHidden/>
          </w:rPr>
          <w:instrText xml:space="preserve"> PAGEREF _Toc524356448 \h </w:instrText>
        </w:r>
        <w:r>
          <w:rPr>
            <w:noProof/>
            <w:webHidden/>
          </w:rPr>
        </w:r>
        <w:r>
          <w:rPr>
            <w:noProof/>
            <w:webHidden/>
          </w:rPr>
          <w:fldChar w:fldCharType="separate"/>
        </w:r>
        <w:r>
          <w:rPr>
            <w:noProof/>
            <w:webHidden/>
          </w:rPr>
          <w:t>24</w:t>
        </w:r>
        <w:r>
          <w:rPr>
            <w:noProof/>
            <w:webHidden/>
          </w:rPr>
          <w:fldChar w:fldCharType="end"/>
        </w:r>
      </w:hyperlink>
    </w:p>
    <w:p w14:paraId="4D4BEB3C" w14:textId="37B7B4D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49" w:history="1">
        <w:r w:rsidRPr="00CA5562">
          <w:rPr>
            <w:rStyle w:val="Hyperlink"/>
            <w:noProof/>
          </w:rPr>
          <w:t>Figure 2</w:t>
        </w:r>
        <w:r w:rsidRPr="00CA5562">
          <w:rPr>
            <w:rStyle w:val="Hyperlink"/>
            <w:noProof/>
          </w:rPr>
          <w:noBreakHyphen/>
          <w:t>19. Other Facilities Visited by Vet.</w:t>
        </w:r>
        <w:r>
          <w:rPr>
            <w:noProof/>
            <w:webHidden/>
          </w:rPr>
          <w:tab/>
        </w:r>
        <w:r>
          <w:rPr>
            <w:noProof/>
            <w:webHidden/>
          </w:rPr>
          <w:fldChar w:fldCharType="begin"/>
        </w:r>
        <w:r>
          <w:rPr>
            <w:noProof/>
            <w:webHidden/>
          </w:rPr>
          <w:instrText xml:space="preserve"> PAGEREF _Toc524356449 \h </w:instrText>
        </w:r>
        <w:r>
          <w:rPr>
            <w:noProof/>
            <w:webHidden/>
          </w:rPr>
        </w:r>
        <w:r>
          <w:rPr>
            <w:noProof/>
            <w:webHidden/>
          </w:rPr>
          <w:fldChar w:fldCharType="separate"/>
        </w:r>
        <w:r>
          <w:rPr>
            <w:noProof/>
            <w:webHidden/>
          </w:rPr>
          <w:t>25</w:t>
        </w:r>
        <w:r>
          <w:rPr>
            <w:noProof/>
            <w:webHidden/>
          </w:rPr>
          <w:fldChar w:fldCharType="end"/>
        </w:r>
      </w:hyperlink>
    </w:p>
    <w:p w14:paraId="748C29F8" w14:textId="488596A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0" w:history="1">
        <w:r w:rsidRPr="00CA5562">
          <w:rPr>
            <w:rStyle w:val="Hyperlink"/>
            <w:noProof/>
          </w:rPr>
          <w:t>Figure 2</w:t>
        </w:r>
        <w:r w:rsidRPr="00CA5562">
          <w:rPr>
            <w:rStyle w:val="Hyperlink"/>
            <w:noProof/>
          </w:rPr>
          <w:noBreakHyphen/>
          <w:t>20. Other Facilities Visited Selection.</w:t>
        </w:r>
        <w:r>
          <w:rPr>
            <w:noProof/>
            <w:webHidden/>
          </w:rPr>
          <w:tab/>
        </w:r>
        <w:r>
          <w:rPr>
            <w:noProof/>
            <w:webHidden/>
          </w:rPr>
          <w:fldChar w:fldCharType="begin"/>
        </w:r>
        <w:r>
          <w:rPr>
            <w:noProof/>
            <w:webHidden/>
          </w:rPr>
          <w:instrText xml:space="preserve"> PAGEREF _Toc524356450 \h </w:instrText>
        </w:r>
        <w:r>
          <w:rPr>
            <w:noProof/>
            <w:webHidden/>
          </w:rPr>
        </w:r>
        <w:r>
          <w:rPr>
            <w:noProof/>
            <w:webHidden/>
          </w:rPr>
          <w:fldChar w:fldCharType="separate"/>
        </w:r>
        <w:r>
          <w:rPr>
            <w:noProof/>
            <w:webHidden/>
          </w:rPr>
          <w:t>26</w:t>
        </w:r>
        <w:r>
          <w:rPr>
            <w:noProof/>
            <w:webHidden/>
          </w:rPr>
          <w:fldChar w:fldCharType="end"/>
        </w:r>
      </w:hyperlink>
    </w:p>
    <w:p w14:paraId="403312BE" w14:textId="4A84B41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1" w:history="1">
        <w:r w:rsidRPr="00CA5562">
          <w:rPr>
            <w:rStyle w:val="Hyperlink"/>
            <w:noProof/>
          </w:rPr>
          <w:t>Figure 2</w:t>
        </w:r>
        <w:r w:rsidRPr="00CA5562">
          <w:rPr>
            <w:rStyle w:val="Hyperlink"/>
            <w:noProof/>
          </w:rPr>
          <w:noBreakHyphen/>
          <w:t>21. Remote Sites Visited List.</w:t>
        </w:r>
        <w:r>
          <w:rPr>
            <w:noProof/>
            <w:webHidden/>
          </w:rPr>
          <w:tab/>
        </w:r>
        <w:r>
          <w:rPr>
            <w:noProof/>
            <w:webHidden/>
          </w:rPr>
          <w:fldChar w:fldCharType="begin"/>
        </w:r>
        <w:r>
          <w:rPr>
            <w:noProof/>
            <w:webHidden/>
          </w:rPr>
          <w:instrText xml:space="preserve"> PAGEREF _Toc524356451 \h </w:instrText>
        </w:r>
        <w:r>
          <w:rPr>
            <w:noProof/>
            <w:webHidden/>
          </w:rPr>
        </w:r>
        <w:r>
          <w:rPr>
            <w:noProof/>
            <w:webHidden/>
          </w:rPr>
          <w:fldChar w:fldCharType="separate"/>
        </w:r>
        <w:r>
          <w:rPr>
            <w:noProof/>
            <w:webHidden/>
          </w:rPr>
          <w:t>26</w:t>
        </w:r>
        <w:r>
          <w:rPr>
            <w:noProof/>
            <w:webHidden/>
          </w:rPr>
          <w:fldChar w:fldCharType="end"/>
        </w:r>
      </w:hyperlink>
    </w:p>
    <w:p w14:paraId="0262E269" w14:textId="5215856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2" w:history="1">
        <w:r w:rsidRPr="00CA5562">
          <w:rPr>
            <w:rStyle w:val="Hyperlink"/>
            <w:noProof/>
          </w:rPr>
          <w:t>Figure 2</w:t>
        </w:r>
        <w:r w:rsidRPr="00CA5562">
          <w:rPr>
            <w:rStyle w:val="Hyperlink"/>
            <w:noProof/>
          </w:rPr>
          <w:noBreakHyphen/>
          <w:t>22. Insufficient Access Alert Window.</w:t>
        </w:r>
        <w:r>
          <w:rPr>
            <w:noProof/>
            <w:webHidden/>
          </w:rPr>
          <w:tab/>
        </w:r>
        <w:r>
          <w:rPr>
            <w:noProof/>
            <w:webHidden/>
          </w:rPr>
          <w:fldChar w:fldCharType="begin"/>
        </w:r>
        <w:r>
          <w:rPr>
            <w:noProof/>
            <w:webHidden/>
          </w:rPr>
          <w:instrText xml:space="preserve"> PAGEREF _Toc524356452 \h </w:instrText>
        </w:r>
        <w:r>
          <w:rPr>
            <w:noProof/>
            <w:webHidden/>
          </w:rPr>
        </w:r>
        <w:r>
          <w:rPr>
            <w:noProof/>
            <w:webHidden/>
          </w:rPr>
          <w:fldChar w:fldCharType="separate"/>
        </w:r>
        <w:r>
          <w:rPr>
            <w:noProof/>
            <w:webHidden/>
          </w:rPr>
          <w:t>27</w:t>
        </w:r>
        <w:r>
          <w:rPr>
            <w:noProof/>
            <w:webHidden/>
          </w:rPr>
          <w:fldChar w:fldCharType="end"/>
        </w:r>
      </w:hyperlink>
    </w:p>
    <w:p w14:paraId="26949264" w14:textId="3CB3A41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3" w:history="1">
        <w:r w:rsidRPr="00CA5562">
          <w:rPr>
            <w:rStyle w:val="Hyperlink"/>
            <w:noProof/>
          </w:rPr>
          <w:t>Figure 2</w:t>
        </w:r>
        <w:r w:rsidRPr="00CA5562">
          <w:rPr>
            <w:rStyle w:val="Hyperlink"/>
            <w:noProof/>
          </w:rPr>
          <w:noBreakHyphen/>
          <w:t>23. Enterprise Search Selection.</w:t>
        </w:r>
        <w:r>
          <w:rPr>
            <w:noProof/>
            <w:webHidden/>
          </w:rPr>
          <w:tab/>
        </w:r>
        <w:r>
          <w:rPr>
            <w:noProof/>
            <w:webHidden/>
          </w:rPr>
          <w:fldChar w:fldCharType="begin"/>
        </w:r>
        <w:r>
          <w:rPr>
            <w:noProof/>
            <w:webHidden/>
          </w:rPr>
          <w:instrText xml:space="preserve"> PAGEREF _Toc524356453 \h </w:instrText>
        </w:r>
        <w:r>
          <w:rPr>
            <w:noProof/>
            <w:webHidden/>
          </w:rPr>
        </w:r>
        <w:r>
          <w:rPr>
            <w:noProof/>
            <w:webHidden/>
          </w:rPr>
          <w:fldChar w:fldCharType="separate"/>
        </w:r>
        <w:r>
          <w:rPr>
            <w:noProof/>
            <w:webHidden/>
          </w:rPr>
          <w:t>27</w:t>
        </w:r>
        <w:r>
          <w:rPr>
            <w:noProof/>
            <w:webHidden/>
          </w:rPr>
          <w:fldChar w:fldCharType="end"/>
        </w:r>
      </w:hyperlink>
    </w:p>
    <w:p w14:paraId="2CC0BB4E" w14:textId="1718DA1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4" w:history="1">
        <w:r w:rsidRPr="00CA5562">
          <w:rPr>
            <w:rStyle w:val="Hyperlink"/>
            <w:noProof/>
          </w:rPr>
          <w:t>Figure 2</w:t>
        </w:r>
        <w:r w:rsidRPr="00CA5562">
          <w:rPr>
            <w:rStyle w:val="Hyperlink"/>
            <w:noProof/>
          </w:rPr>
          <w:noBreakHyphen/>
          <w:t>24. Enterprise Search from Tools Menu Selection.</w:t>
        </w:r>
        <w:r>
          <w:rPr>
            <w:noProof/>
            <w:webHidden/>
          </w:rPr>
          <w:tab/>
        </w:r>
        <w:r>
          <w:rPr>
            <w:noProof/>
            <w:webHidden/>
          </w:rPr>
          <w:fldChar w:fldCharType="begin"/>
        </w:r>
        <w:r>
          <w:rPr>
            <w:noProof/>
            <w:webHidden/>
          </w:rPr>
          <w:instrText xml:space="preserve"> PAGEREF _Toc524356454 \h </w:instrText>
        </w:r>
        <w:r>
          <w:rPr>
            <w:noProof/>
            <w:webHidden/>
          </w:rPr>
        </w:r>
        <w:r>
          <w:rPr>
            <w:noProof/>
            <w:webHidden/>
          </w:rPr>
          <w:fldChar w:fldCharType="separate"/>
        </w:r>
        <w:r>
          <w:rPr>
            <w:noProof/>
            <w:webHidden/>
          </w:rPr>
          <w:t>28</w:t>
        </w:r>
        <w:r>
          <w:rPr>
            <w:noProof/>
            <w:webHidden/>
          </w:rPr>
          <w:fldChar w:fldCharType="end"/>
        </w:r>
      </w:hyperlink>
    </w:p>
    <w:p w14:paraId="78DE79EC" w14:textId="2BD94C0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5" w:history="1">
        <w:r w:rsidRPr="00CA5562">
          <w:rPr>
            <w:rStyle w:val="Hyperlink"/>
            <w:noProof/>
          </w:rPr>
          <w:t>Figure 2</w:t>
        </w:r>
        <w:r w:rsidRPr="00CA5562">
          <w:rPr>
            <w:rStyle w:val="Hyperlink"/>
            <w:noProof/>
          </w:rPr>
          <w:noBreakHyphen/>
          <w:t>25. Enterprise Search Dialog Window.</w:t>
        </w:r>
        <w:r>
          <w:rPr>
            <w:noProof/>
            <w:webHidden/>
          </w:rPr>
          <w:tab/>
        </w:r>
        <w:r>
          <w:rPr>
            <w:noProof/>
            <w:webHidden/>
          </w:rPr>
          <w:fldChar w:fldCharType="begin"/>
        </w:r>
        <w:r>
          <w:rPr>
            <w:noProof/>
            <w:webHidden/>
          </w:rPr>
          <w:instrText xml:space="preserve"> PAGEREF _Toc524356455 \h </w:instrText>
        </w:r>
        <w:r>
          <w:rPr>
            <w:noProof/>
            <w:webHidden/>
          </w:rPr>
        </w:r>
        <w:r>
          <w:rPr>
            <w:noProof/>
            <w:webHidden/>
          </w:rPr>
          <w:fldChar w:fldCharType="separate"/>
        </w:r>
        <w:r>
          <w:rPr>
            <w:noProof/>
            <w:webHidden/>
          </w:rPr>
          <w:t>29</w:t>
        </w:r>
        <w:r>
          <w:rPr>
            <w:noProof/>
            <w:webHidden/>
          </w:rPr>
          <w:fldChar w:fldCharType="end"/>
        </w:r>
      </w:hyperlink>
    </w:p>
    <w:p w14:paraId="09F843BB" w14:textId="7FFFD2A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6" w:history="1">
        <w:r w:rsidRPr="00CA5562">
          <w:rPr>
            <w:rStyle w:val="Hyperlink"/>
            <w:noProof/>
          </w:rPr>
          <w:t>Figure 2</w:t>
        </w:r>
        <w:r w:rsidRPr="00CA5562">
          <w:rPr>
            <w:rStyle w:val="Hyperlink"/>
            <w:noProof/>
          </w:rPr>
          <w:noBreakHyphen/>
          <w:t>26. Legacy Search Help Button.</w:t>
        </w:r>
        <w:r>
          <w:rPr>
            <w:noProof/>
            <w:webHidden/>
          </w:rPr>
          <w:tab/>
        </w:r>
        <w:r>
          <w:rPr>
            <w:noProof/>
            <w:webHidden/>
          </w:rPr>
          <w:fldChar w:fldCharType="begin"/>
        </w:r>
        <w:r>
          <w:rPr>
            <w:noProof/>
            <w:webHidden/>
          </w:rPr>
          <w:instrText xml:space="preserve"> PAGEREF _Toc524356456 \h </w:instrText>
        </w:r>
        <w:r>
          <w:rPr>
            <w:noProof/>
            <w:webHidden/>
          </w:rPr>
        </w:r>
        <w:r>
          <w:rPr>
            <w:noProof/>
            <w:webHidden/>
          </w:rPr>
          <w:fldChar w:fldCharType="separate"/>
        </w:r>
        <w:r>
          <w:rPr>
            <w:noProof/>
            <w:webHidden/>
          </w:rPr>
          <w:t>30</w:t>
        </w:r>
        <w:r>
          <w:rPr>
            <w:noProof/>
            <w:webHidden/>
          </w:rPr>
          <w:fldChar w:fldCharType="end"/>
        </w:r>
      </w:hyperlink>
    </w:p>
    <w:p w14:paraId="144B0D1E" w14:textId="1F209F1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7" w:history="1">
        <w:r w:rsidRPr="00CA5562">
          <w:rPr>
            <w:rStyle w:val="Hyperlink"/>
            <w:noProof/>
          </w:rPr>
          <w:t>Figure 2</w:t>
        </w:r>
        <w:r w:rsidRPr="00CA5562">
          <w:rPr>
            <w:rStyle w:val="Hyperlink"/>
            <w:noProof/>
          </w:rPr>
          <w:noBreakHyphen/>
          <w:t>27. Legacy Search Help Instructions Dialog Window.</w:t>
        </w:r>
        <w:r>
          <w:rPr>
            <w:noProof/>
            <w:webHidden/>
          </w:rPr>
          <w:tab/>
        </w:r>
        <w:r>
          <w:rPr>
            <w:noProof/>
            <w:webHidden/>
          </w:rPr>
          <w:fldChar w:fldCharType="begin"/>
        </w:r>
        <w:r>
          <w:rPr>
            <w:noProof/>
            <w:webHidden/>
          </w:rPr>
          <w:instrText xml:space="preserve"> PAGEREF _Toc524356457 \h </w:instrText>
        </w:r>
        <w:r>
          <w:rPr>
            <w:noProof/>
            <w:webHidden/>
          </w:rPr>
        </w:r>
        <w:r>
          <w:rPr>
            <w:noProof/>
            <w:webHidden/>
          </w:rPr>
          <w:fldChar w:fldCharType="separate"/>
        </w:r>
        <w:r>
          <w:rPr>
            <w:noProof/>
            <w:webHidden/>
          </w:rPr>
          <w:t>31</w:t>
        </w:r>
        <w:r>
          <w:rPr>
            <w:noProof/>
            <w:webHidden/>
          </w:rPr>
          <w:fldChar w:fldCharType="end"/>
        </w:r>
      </w:hyperlink>
    </w:p>
    <w:p w14:paraId="1E42E382" w14:textId="2E16B4D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8" w:history="1">
        <w:r w:rsidRPr="00CA5562">
          <w:rPr>
            <w:rStyle w:val="Hyperlink"/>
            <w:noProof/>
          </w:rPr>
          <w:t>Figure 2</w:t>
        </w:r>
        <w:r w:rsidRPr="00CA5562">
          <w:rPr>
            <w:rStyle w:val="Hyperlink"/>
            <w:noProof/>
          </w:rPr>
          <w:noBreakHyphen/>
          <w:t>28. Single Site Run Search Selection.</w:t>
        </w:r>
        <w:r>
          <w:rPr>
            <w:noProof/>
            <w:webHidden/>
          </w:rPr>
          <w:tab/>
        </w:r>
        <w:r>
          <w:rPr>
            <w:noProof/>
            <w:webHidden/>
          </w:rPr>
          <w:fldChar w:fldCharType="begin"/>
        </w:r>
        <w:r>
          <w:rPr>
            <w:noProof/>
            <w:webHidden/>
          </w:rPr>
          <w:instrText xml:space="preserve"> PAGEREF _Toc524356458 \h </w:instrText>
        </w:r>
        <w:r>
          <w:rPr>
            <w:noProof/>
            <w:webHidden/>
          </w:rPr>
        </w:r>
        <w:r>
          <w:rPr>
            <w:noProof/>
            <w:webHidden/>
          </w:rPr>
          <w:fldChar w:fldCharType="separate"/>
        </w:r>
        <w:r>
          <w:rPr>
            <w:noProof/>
            <w:webHidden/>
          </w:rPr>
          <w:t>31</w:t>
        </w:r>
        <w:r>
          <w:rPr>
            <w:noProof/>
            <w:webHidden/>
          </w:rPr>
          <w:fldChar w:fldCharType="end"/>
        </w:r>
      </w:hyperlink>
    </w:p>
    <w:p w14:paraId="071EC121" w14:textId="5ED4C57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59" w:history="1">
        <w:r w:rsidRPr="00CA5562">
          <w:rPr>
            <w:rStyle w:val="Hyperlink"/>
            <w:noProof/>
          </w:rPr>
          <w:t>Figure 2</w:t>
        </w:r>
        <w:r w:rsidRPr="00CA5562">
          <w:rPr>
            <w:rStyle w:val="Hyperlink"/>
            <w:noProof/>
          </w:rPr>
          <w:noBreakHyphen/>
          <w:t>29. All Site Run Search Selection.</w:t>
        </w:r>
        <w:r>
          <w:rPr>
            <w:noProof/>
            <w:webHidden/>
          </w:rPr>
          <w:tab/>
        </w:r>
        <w:r>
          <w:rPr>
            <w:noProof/>
            <w:webHidden/>
          </w:rPr>
          <w:fldChar w:fldCharType="begin"/>
        </w:r>
        <w:r>
          <w:rPr>
            <w:noProof/>
            <w:webHidden/>
          </w:rPr>
          <w:instrText xml:space="preserve"> PAGEREF _Toc524356459 \h </w:instrText>
        </w:r>
        <w:r>
          <w:rPr>
            <w:noProof/>
            <w:webHidden/>
          </w:rPr>
        </w:r>
        <w:r>
          <w:rPr>
            <w:noProof/>
            <w:webHidden/>
          </w:rPr>
          <w:fldChar w:fldCharType="separate"/>
        </w:r>
        <w:r>
          <w:rPr>
            <w:noProof/>
            <w:webHidden/>
          </w:rPr>
          <w:t>32</w:t>
        </w:r>
        <w:r>
          <w:rPr>
            <w:noProof/>
            <w:webHidden/>
          </w:rPr>
          <w:fldChar w:fldCharType="end"/>
        </w:r>
      </w:hyperlink>
    </w:p>
    <w:p w14:paraId="41E3CCBB" w14:textId="5FFBC8B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0" w:history="1">
        <w:r w:rsidRPr="00CA5562">
          <w:rPr>
            <w:rStyle w:val="Hyperlink"/>
            <w:noProof/>
          </w:rPr>
          <w:t>Figure 2</w:t>
        </w:r>
        <w:r w:rsidRPr="00CA5562">
          <w:rPr>
            <w:rStyle w:val="Hyperlink"/>
            <w:noProof/>
          </w:rPr>
          <w:noBreakHyphen/>
          <w:t>30. Multiple Site Search Selection.</w:t>
        </w:r>
        <w:r>
          <w:rPr>
            <w:noProof/>
            <w:webHidden/>
          </w:rPr>
          <w:tab/>
        </w:r>
        <w:r>
          <w:rPr>
            <w:noProof/>
            <w:webHidden/>
          </w:rPr>
          <w:fldChar w:fldCharType="begin"/>
        </w:r>
        <w:r>
          <w:rPr>
            <w:noProof/>
            <w:webHidden/>
          </w:rPr>
          <w:instrText xml:space="preserve"> PAGEREF _Toc524356460 \h </w:instrText>
        </w:r>
        <w:r>
          <w:rPr>
            <w:noProof/>
            <w:webHidden/>
          </w:rPr>
        </w:r>
        <w:r>
          <w:rPr>
            <w:noProof/>
            <w:webHidden/>
          </w:rPr>
          <w:fldChar w:fldCharType="separate"/>
        </w:r>
        <w:r>
          <w:rPr>
            <w:noProof/>
            <w:webHidden/>
          </w:rPr>
          <w:t>32</w:t>
        </w:r>
        <w:r>
          <w:rPr>
            <w:noProof/>
            <w:webHidden/>
          </w:rPr>
          <w:fldChar w:fldCharType="end"/>
        </w:r>
      </w:hyperlink>
    </w:p>
    <w:p w14:paraId="5B31EF2F" w14:textId="6901178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1" w:history="1">
        <w:r w:rsidRPr="00CA5562">
          <w:rPr>
            <w:rStyle w:val="Hyperlink"/>
            <w:noProof/>
          </w:rPr>
          <w:t>Figure 2</w:t>
        </w:r>
        <w:r w:rsidRPr="00CA5562">
          <w:rPr>
            <w:rStyle w:val="Hyperlink"/>
            <w:noProof/>
          </w:rPr>
          <w:noBreakHyphen/>
          <w:t>31. Group Site Search Selection.</w:t>
        </w:r>
        <w:r>
          <w:rPr>
            <w:noProof/>
            <w:webHidden/>
          </w:rPr>
          <w:tab/>
        </w:r>
        <w:r>
          <w:rPr>
            <w:noProof/>
            <w:webHidden/>
          </w:rPr>
          <w:fldChar w:fldCharType="begin"/>
        </w:r>
        <w:r>
          <w:rPr>
            <w:noProof/>
            <w:webHidden/>
          </w:rPr>
          <w:instrText xml:space="preserve"> PAGEREF _Toc524356461 \h </w:instrText>
        </w:r>
        <w:r>
          <w:rPr>
            <w:noProof/>
            <w:webHidden/>
          </w:rPr>
        </w:r>
        <w:r>
          <w:rPr>
            <w:noProof/>
            <w:webHidden/>
          </w:rPr>
          <w:fldChar w:fldCharType="separate"/>
        </w:r>
        <w:r>
          <w:rPr>
            <w:noProof/>
            <w:webHidden/>
          </w:rPr>
          <w:t>33</w:t>
        </w:r>
        <w:r>
          <w:rPr>
            <w:noProof/>
            <w:webHidden/>
          </w:rPr>
          <w:fldChar w:fldCharType="end"/>
        </w:r>
      </w:hyperlink>
    </w:p>
    <w:p w14:paraId="25B1C255" w14:textId="6B2175E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2" w:history="1">
        <w:r w:rsidRPr="00CA5562">
          <w:rPr>
            <w:rStyle w:val="Hyperlink"/>
            <w:noProof/>
          </w:rPr>
          <w:t>Figure 2</w:t>
        </w:r>
        <w:r w:rsidRPr="00CA5562">
          <w:rPr>
            <w:rStyle w:val="Hyperlink"/>
            <w:noProof/>
          </w:rPr>
          <w:noBreakHyphen/>
          <w:t>32. Site Search Results.</w:t>
        </w:r>
        <w:r>
          <w:rPr>
            <w:noProof/>
            <w:webHidden/>
          </w:rPr>
          <w:tab/>
        </w:r>
        <w:r>
          <w:rPr>
            <w:noProof/>
            <w:webHidden/>
          </w:rPr>
          <w:fldChar w:fldCharType="begin"/>
        </w:r>
        <w:r>
          <w:rPr>
            <w:noProof/>
            <w:webHidden/>
          </w:rPr>
          <w:instrText xml:space="preserve"> PAGEREF _Toc524356462 \h </w:instrText>
        </w:r>
        <w:r>
          <w:rPr>
            <w:noProof/>
            <w:webHidden/>
          </w:rPr>
        </w:r>
        <w:r>
          <w:rPr>
            <w:noProof/>
            <w:webHidden/>
          </w:rPr>
          <w:fldChar w:fldCharType="separate"/>
        </w:r>
        <w:r>
          <w:rPr>
            <w:noProof/>
            <w:webHidden/>
          </w:rPr>
          <w:t>33</w:t>
        </w:r>
        <w:r>
          <w:rPr>
            <w:noProof/>
            <w:webHidden/>
          </w:rPr>
          <w:fldChar w:fldCharType="end"/>
        </w:r>
      </w:hyperlink>
    </w:p>
    <w:p w14:paraId="2F78EBB4" w14:textId="53794F5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3" w:history="1">
        <w:r w:rsidRPr="00CA5562">
          <w:rPr>
            <w:rStyle w:val="Hyperlink"/>
            <w:noProof/>
          </w:rPr>
          <w:t>Figure 2</w:t>
        </w:r>
        <w:r w:rsidRPr="00CA5562">
          <w:rPr>
            <w:rStyle w:val="Hyperlink"/>
            <w:noProof/>
          </w:rPr>
          <w:noBreakHyphen/>
          <w:t>33. Failed Connection Search Result.</w:t>
        </w:r>
        <w:r>
          <w:rPr>
            <w:noProof/>
            <w:webHidden/>
          </w:rPr>
          <w:tab/>
        </w:r>
        <w:r>
          <w:rPr>
            <w:noProof/>
            <w:webHidden/>
          </w:rPr>
          <w:fldChar w:fldCharType="begin"/>
        </w:r>
        <w:r>
          <w:rPr>
            <w:noProof/>
            <w:webHidden/>
          </w:rPr>
          <w:instrText xml:space="preserve"> PAGEREF _Toc524356463 \h </w:instrText>
        </w:r>
        <w:r>
          <w:rPr>
            <w:noProof/>
            <w:webHidden/>
          </w:rPr>
        </w:r>
        <w:r>
          <w:rPr>
            <w:noProof/>
            <w:webHidden/>
          </w:rPr>
          <w:fldChar w:fldCharType="separate"/>
        </w:r>
        <w:r>
          <w:rPr>
            <w:noProof/>
            <w:webHidden/>
          </w:rPr>
          <w:t>34</w:t>
        </w:r>
        <w:r>
          <w:rPr>
            <w:noProof/>
            <w:webHidden/>
          </w:rPr>
          <w:fldChar w:fldCharType="end"/>
        </w:r>
      </w:hyperlink>
    </w:p>
    <w:p w14:paraId="4CF73467" w14:textId="0F43251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4" w:history="1">
        <w:r w:rsidRPr="00CA5562">
          <w:rPr>
            <w:rStyle w:val="Hyperlink"/>
            <w:noProof/>
          </w:rPr>
          <w:t>Figure 2</w:t>
        </w:r>
        <w:r w:rsidRPr="00CA5562">
          <w:rPr>
            <w:rStyle w:val="Hyperlink"/>
            <w:noProof/>
          </w:rPr>
          <w:noBreakHyphen/>
          <w:t>34. View/Edit Selected Request.</w:t>
        </w:r>
        <w:r>
          <w:rPr>
            <w:noProof/>
            <w:webHidden/>
          </w:rPr>
          <w:tab/>
        </w:r>
        <w:r>
          <w:rPr>
            <w:noProof/>
            <w:webHidden/>
          </w:rPr>
          <w:fldChar w:fldCharType="begin"/>
        </w:r>
        <w:r>
          <w:rPr>
            <w:noProof/>
            <w:webHidden/>
          </w:rPr>
          <w:instrText xml:space="preserve"> PAGEREF _Toc524356464 \h </w:instrText>
        </w:r>
        <w:r>
          <w:rPr>
            <w:noProof/>
            <w:webHidden/>
          </w:rPr>
        </w:r>
        <w:r>
          <w:rPr>
            <w:noProof/>
            <w:webHidden/>
          </w:rPr>
          <w:fldChar w:fldCharType="separate"/>
        </w:r>
        <w:r>
          <w:rPr>
            <w:noProof/>
            <w:webHidden/>
          </w:rPr>
          <w:t>35</w:t>
        </w:r>
        <w:r>
          <w:rPr>
            <w:noProof/>
            <w:webHidden/>
          </w:rPr>
          <w:fldChar w:fldCharType="end"/>
        </w:r>
      </w:hyperlink>
    </w:p>
    <w:p w14:paraId="42A22F5B" w14:textId="3BD47B3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5" w:history="1">
        <w:r w:rsidRPr="00CA5562">
          <w:rPr>
            <w:rStyle w:val="Hyperlink"/>
            <w:noProof/>
          </w:rPr>
          <w:t>Figure 2</w:t>
        </w:r>
        <w:r w:rsidRPr="00CA5562">
          <w:rPr>
            <w:rStyle w:val="Hyperlink"/>
            <w:noProof/>
          </w:rPr>
          <w:noBreakHyphen/>
          <w:t>35. C&amp;P Exam Selection Results Screen.</w:t>
        </w:r>
        <w:r>
          <w:rPr>
            <w:noProof/>
            <w:webHidden/>
          </w:rPr>
          <w:tab/>
        </w:r>
        <w:r>
          <w:rPr>
            <w:noProof/>
            <w:webHidden/>
          </w:rPr>
          <w:fldChar w:fldCharType="begin"/>
        </w:r>
        <w:r>
          <w:rPr>
            <w:noProof/>
            <w:webHidden/>
          </w:rPr>
          <w:instrText xml:space="preserve"> PAGEREF _Toc524356465 \h </w:instrText>
        </w:r>
        <w:r>
          <w:rPr>
            <w:noProof/>
            <w:webHidden/>
          </w:rPr>
        </w:r>
        <w:r>
          <w:rPr>
            <w:noProof/>
            <w:webHidden/>
          </w:rPr>
          <w:fldChar w:fldCharType="separate"/>
        </w:r>
        <w:r>
          <w:rPr>
            <w:noProof/>
            <w:webHidden/>
          </w:rPr>
          <w:t>36</w:t>
        </w:r>
        <w:r>
          <w:rPr>
            <w:noProof/>
            <w:webHidden/>
          </w:rPr>
          <w:fldChar w:fldCharType="end"/>
        </w:r>
      </w:hyperlink>
    </w:p>
    <w:p w14:paraId="62FF8B07" w14:textId="30C719E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6" w:history="1">
        <w:r w:rsidRPr="00CA5562">
          <w:rPr>
            <w:rStyle w:val="Hyperlink"/>
            <w:noProof/>
          </w:rPr>
          <w:t>Figure 2</w:t>
        </w:r>
        <w:r w:rsidRPr="00CA5562">
          <w:rPr>
            <w:rStyle w:val="Hyperlink"/>
            <w:noProof/>
          </w:rPr>
          <w:noBreakHyphen/>
          <w:t>36. View Selected Exam Selection.</w:t>
        </w:r>
        <w:r>
          <w:rPr>
            <w:noProof/>
            <w:webHidden/>
          </w:rPr>
          <w:tab/>
        </w:r>
        <w:r>
          <w:rPr>
            <w:noProof/>
            <w:webHidden/>
          </w:rPr>
          <w:fldChar w:fldCharType="begin"/>
        </w:r>
        <w:r>
          <w:rPr>
            <w:noProof/>
            <w:webHidden/>
          </w:rPr>
          <w:instrText xml:space="preserve"> PAGEREF _Toc524356466 \h </w:instrText>
        </w:r>
        <w:r>
          <w:rPr>
            <w:noProof/>
            <w:webHidden/>
          </w:rPr>
        </w:r>
        <w:r>
          <w:rPr>
            <w:noProof/>
            <w:webHidden/>
          </w:rPr>
          <w:fldChar w:fldCharType="separate"/>
        </w:r>
        <w:r>
          <w:rPr>
            <w:noProof/>
            <w:webHidden/>
          </w:rPr>
          <w:t>37</w:t>
        </w:r>
        <w:r>
          <w:rPr>
            <w:noProof/>
            <w:webHidden/>
          </w:rPr>
          <w:fldChar w:fldCharType="end"/>
        </w:r>
      </w:hyperlink>
    </w:p>
    <w:p w14:paraId="008564A3" w14:textId="32D9AB8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7" w:history="1">
        <w:r w:rsidRPr="00CA5562">
          <w:rPr>
            <w:rStyle w:val="Hyperlink"/>
            <w:noProof/>
          </w:rPr>
          <w:t>Figure 2</w:t>
        </w:r>
        <w:r w:rsidRPr="00CA5562">
          <w:rPr>
            <w:rStyle w:val="Hyperlink"/>
            <w:noProof/>
          </w:rPr>
          <w:noBreakHyphen/>
          <w:t>37. Add Exam List.</w:t>
        </w:r>
        <w:r>
          <w:rPr>
            <w:noProof/>
            <w:webHidden/>
          </w:rPr>
          <w:tab/>
        </w:r>
        <w:r>
          <w:rPr>
            <w:noProof/>
            <w:webHidden/>
          </w:rPr>
          <w:fldChar w:fldCharType="begin"/>
        </w:r>
        <w:r>
          <w:rPr>
            <w:noProof/>
            <w:webHidden/>
          </w:rPr>
          <w:instrText xml:space="preserve"> PAGEREF _Toc524356467 \h </w:instrText>
        </w:r>
        <w:r>
          <w:rPr>
            <w:noProof/>
            <w:webHidden/>
          </w:rPr>
        </w:r>
        <w:r>
          <w:rPr>
            <w:noProof/>
            <w:webHidden/>
          </w:rPr>
          <w:fldChar w:fldCharType="separate"/>
        </w:r>
        <w:r>
          <w:rPr>
            <w:noProof/>
            <w:webHidden/>
          </w:rPr>
          <w:t>37</w:t>
        </w:r>
        <w:r>
          <w:rPr>
            <w:noProof/>
            <w:webHidden/>
          </w:rPr>
          <w:fldChar w:fldCharType="end"/>
        </w:r>
      </w:hyperlink>
    </w:p>
    <w:p w14:paraId="18727392" w14:textId="7182C58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8" w:history="1">
        <w:r w:rsidRPr="00CA5562">
          <w:rPr>
            <w:rStyle w:val="Hyperlink"/>
            <w:noProof/>
          </w:rPr>
          <w:t>Figure 2</w:t>
        </w:r>
        <w:r w:rsidRPr="00CA5562">
          <w:rPr>
            <w:rStyle w:val="Hyperlink"/>
            <w:noProof/>
          </w:rPr>
          <w:noBreakHyphen/>
          <w:t>38. Add Exam List – Scroll View.</w:t>
        </w:r>
        <w:r>
          <w:rPr>
            <w:noProof/>
            <w:webHidden/>
          </w:rPr>
          <w:tab/>
        </w:r>
        <w:r>
          <w:rPr>
            <w:noProof/>
            <w:webHidden/>
          </w:rPr>
          <w:fldChar w:fldCharType="begin"/>
        </w:r>
        <w:r>
          <w:rPr>
            <w:noProof/>
            <w:webHidden/>
          </w:rPr>
          <w:instrText xml:space="preserve"> PAGEREF _Toc524356468 \h </w:instrText>
        </w:r>
        <w:r>
          <w:rPr>
            <w:noProof/>
            <w:webHidden/>
          </w:rPr>
        </w:r>
        <w:r>
          <w:rPr>
            <w:noProof/>
            <w:webHidden/>
          </w:rPr>
          <w:fldChar w:fldCharType="separate"/>
        </w:r>
        <w:r>
          <w:rPr>
            <w:noProof/>
            <w:webHidden/>
          </w:rPr>
          <w:t>37</w:t>
        </w:r>
        <w:r>
          <w:rPr>
            <w:noProof/>
            <w:webHidden/>
          </w:rPr>
          <w:fldChar w:fldCharType="end"/>
        </w:r>
      </w:hyperlink>
    </w:p>
    <w:p w14:paraId="79C85DE9" w14:textId="00F1CE8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69" w:history="1">
        <w:r w:rsidRPr="00CA5562">
          <w:rPr>
            <w:rStyle w:val="Hyperlink"/>
            <w:noProof/>
          </w:rPr>
          <w:t>Figure 2</w:t>
        </w:r>
        <w:r w:rsidRPr="00CA5562">
          <w:rPr>
            <w:rStyle w:val="Hyperlink"/>
            <w:noProof/>
          </w:rPr>
          <w:noBreakHyphen/>
          <w:t>39. View C&amp;P Exam Screen.</w:t>
        </w:r>
        <w:r>
          <w:rPr>
            <w:noProof/>
            <w:webHidden/>
          </w:rPr>
          <w:tab/>
        </w:r>
        <w:r>
          <w:rPr>
            <w:noProof/>
            <w:webHidden/>
          </w:rPr>
          <w:fldChar w:fldCharType="begin"/>
        </w:r>
        <w:r>
          <w:rPr>
            <w:noProof/>
            <w:webHidden/>
          </w:rPr>
          <w:instrText xml:space="preserve"> PAGEREF _Toc524356469 \h </w:instrText>
        </w:r>
        <w:r>
          <w:rPr>
            <w:noProof/>
            <w:webHidden/>
          </w:rPr>
        </w:r>
        <w:r>
          <w:rPr>
            <w:noProof/>
            <w:webHidden/>
          </w:rPr>
          <w:fldChar w:fldCharType="separate"/>
        </w:r>
        <w:r>
          <w:rPr>
            <w:noProof/>
            <w:webHidden/>
          </w:rPr>
          <w:t>38</w:t>
        </w:r>
        <w:r>
          <w:rPr>
            <w:noProof/>
            <w:webHidden/>
          </w:rPr>
          <w:fldChar w:fldCharType="end"/>
        </w:r>
      </w:hyperlink>
    </w:p>
    <w:p w14:paraId="16C7AFFE" w14:textId="3B33FA3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0" w:history="1">
        <w:r w:rsidRPr="00CA5562">
          <w:rPr>
            <w:rStyle w:val="Hyperlink"/>
            <w:noProof/>
          </w:rPr>
          <w:t>Figure 2</w:t>
        </w:r>
        <w:r w:rsidRPr="00CA5562">
          <w:rPr>
            <w:rStyle w:val="Hyperlink"/>
            <w:noProof/>
          </w:rPr>
          <w:noBreakHyphen/>
          <w:t>40. Cancel All Exams Selection.</w:t>
        </w:r>
        <w:r>
          <w:rPr>
            <w:noProof/>
            <w:webHidden/>
          </w:rPr>
          <w:tab/>
        </w:r>
        <w:r>
          <w:rPr>
            <w:noProof/>
            <w:webHidden/>
          </w:rPr>
          <w:fldChar w:fldCharType="begin"/>
        </w:r>
        <w:r>
          <w:rPr>
            <w:noProof/>
            <w:webHidden/>
          </w:rPr>
          <w:instrText xml:space="preserve"> PAGEREF _Toc524356470 \h </w:instrText>
        </w:r>
        <w:r>
          <w:rPr>
            <w:noProof/>
            <w:webHidden/>
          </w:rPr>
        </w:r>
        <w:r>
          <w:rPr>
            <w:noProof/>
            <w:webHidden/>
          </w:rPr>
          <w:fldChar w:fldCharType="separate"/>
        </w:r>
        <w:r>
          <w:rPr>
            <w:noProof/>
            <w:webHidden/>
          </w:rPr>
          <w:t>39</w:t>
        </w:r>
        <w:r>
          <w:rPr>
            <w:noProof/>
            <w:webHidden/>
          </w:rPr>
          <w:fldChar w:fldCharType="end"/>
        </w:r>
      </w:hyperlink>
    </w:p>
    <w:p w14:paraId="05B75435" w14:textId="5B01B26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1" w:history="1">
        <w:r w:rsidRPr="00CA5562">
          <w:rPr>
            <w:rStyle w:val="Hyperlink"/>
            <w:noProof/>
          </w:rPr>
          <w:t>Figure 2</w:t>
        </w:r>
        <w:r w:rsidRPr="00CA5562">
          <w:rPr>
            <w:rStyle w:val="Hyperlink"/>
            <w:noProof/>
          </w:rPr>
          <w:noBreakHyphen/>
          <w:t>41. Cancel All Exams Alert.</w:t>
        </w:r>
        <w:r>
          <w:rPr>
            <w:noProof/>
            <w:webHidden/>
          </w:rPr>
          <w:tab/>
        </w:r>
        <w:r>
          <w:rPr>
            <w:noProof/>
            <w:webHidden/>
          </w:rPr>
          <w:fldChar w:fldCharType="begin"/>
        </w:r>
        <w:r>
          <w:rPr>
            <w:noProof/>
            <w:webHidden/>
          </w:rPr>
          <w:instrText xml:space="preserve"> PAGEREF _Toc524356471 \h </w:instrText>
        </w:r>
        <w:r>
          <w:rPr>
            <w:noProof/>
            <w:webHidden/>
          </w:rPr>
        </w:r>
        <w:r>
          <w:rPr>
            <w:noProof/>
            <w:webHidden/>
          </w:rPr>
          <w:fldChar w:fldCharType="separate"/>
        </w:r>
        <w:r>
          <w:rPr>
            <w:noProof/>
            <w:webHidden/>
          </w:rPr>
          <w:t>40</w:t>
        </w:r>
        <w:r>
          <w:rPr>
            <w:noProof/>
            <w:webHidden/>
          </w:rPr>
          <w:fldChar w:fldCharType="end"/>
        </w:r>
      </w:hyperlink>
    </w:p>
    <w:p w14:paraId="652619D1" w14:textId="4129CA1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2" w:history="1">
        <w:r w:rsidRPr="00CA5562">
          <w:rPr>
            <w:rStyle w:val="Hyperlink"/>
            <w:noProof/>
          </w:rPr>
          <w:t>Figure 2</w:t>
        </w:r>
        <w:r w:rsidRPr="00CA5562">
          <w:rPr>
            <w:rStyle w:val="Hyperlink"/>
            <w:noProof/>
          </w:rPr>
          <w:noBreakHyphen/>
          <w:t>42. Cancel Single Exam.</w:t>
        </w:r>
        <w:r>
          <w:rPr>
            <w:noProof/>
            <w:webHidden/>
          </w:rPr>
          <w:tab/>
        </w:r>
        <w:r>
          <w:rPr>
            <w:noProof/>
            <w:webHidden/>
          </w:rPr>
          <w:fldChar w:fldCharType="begin"/>
        </w:r>
        <w:r>
          <w:rPr>
            <w:noProof/>
            <w:webHidden/>
          </w:rPr>
          <w:instrText xml:space="preserve"> PAGEREF _Toc524356472 \h </w:instrText>
        </w:r>
        <w:r>
          <w:rPr>
            <w:noProof/>
            <w:webHidden/>
          </w:rPr>
        </w:r>
        <w:r>
          <w:rPr>
            <w:noProof/>
            <w:webHidden/>
          </w:rPr>
          <w:fldChar w:fldCharType="separate"/>
        </w:r>
        <w:r>
          <w:rPr>
            <w:noProof/>
            <w:webHidden/>
          </w:rPr>
          <w:t>40</w:t>
        </w:r>
        <w:r>
          <w:rPr>
            <w:noProof/>
            <w:webHidden/>
          </w:rPr>
          <w:fldChar w:fldCharType="end"/>
        </w:r>
      </w:hyperlink>
    </w:p>
    <w:p w14:paraId="01B95958" w14:textId="45B08A5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3" w:history="1">
        <w:r w:rsidRPr="00CA5562">
          <w:rPr>
            <w:rStyle w:val="Hyperlink"/>
            <w:noProof/>
          </w:rPr>
          <w:t>Figure 2</w:t>
        </w:r>
        <w:r w:rsidRPr="00CA5562">
          <w:rPr>
            <w:rStyle w:val="Hyperlink"/>
            <w:noProof/>
          </w:rPr>
          <w:noBreakHyphen/>
          <w:t>43. C&amp;P Exam Details Screen.</w:t>
        </w:r>
        <w:r>
          <w:rPr>
            <w:noProof/>
            <w:webHidden/>
          </w:rPr>
          <w:tab/>
        </w:r>
        <w:r>
          <w:rPr>
            <w:noProof/>
            <w:webHidden/>
          </w:rPr>
          <w:fldChar w:fldCharType="begin"/>
        </w:r>
        <w:r>
          <w:rPr>
            <w:noProof/>
            <w:webHidden/>
          </w:rPr>
          <w:instrText xml:space="preserve"> PAGEREF _Toc524356473 \h </w:instrText>
        </w:r>
        <w:r>
          <w:rPr>
            <w:noProof/>
            <w:webHidden/>
          </w:rPr>
        </w:r>
        <w:r>
          <w:rPr>
            <w:noProof/>
            <w:webHidden/>
          </w:rPr>
          <w:fldChar w:fldCharType="separate"/>
        </w:r>
        <w:r>
          <w:rPr>
            <w:noProof/>
            <w:webHidden/>
          </w:rPr>
          <w:t>40</w:t>
        </w:r>
        <w:r>
          <w:rPr>
            <w:noProof/>
            <w:webHidden/>
          </w:rPr>
          <w:fldChar w:fldCharType="end"/>
        </w:r>
      </w:hyperlink>
    </w:p>
    <w:p w14:paraId="3EA54675" w14:textId="2E36C6F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4" w:history="1">
        <w:r w:rsidRPr="00CA5562">
          <w:rPr>
            <w:rStyle w:val="Hyperlink"/>
            <w:noProof/>
          </w:rPr>
          <w:t>Figure 2</w:t>
        </w:r>
        <w:r w:rsidRPr="00CA5562">
          <w:rPr>
            <w:rStyle w:val="Hyperlink"/>
            <w:noProof/>
          </w:rPr>
          <w:noBreakHyphen/>
          <w:t>44. Cancel Exam Reason Screen.</w:t>
        </w:r>
        <w:r>
          <w:rPr>
            <w:noProof/>
            <w:webHidden/>
          </w:rPr>
          <w:tab/>
        </w:r>
        <w:r>
          <w:rPr>
            <w:noProof/>
            <w:webHidden/>
          </w:rPr>
          <w:fldChar w:fldCharType="begin"/>
        </w:r>
        <w:r>
          <w:rPr>
            <w:noProof/>
            <w:webHidden/>
          </w:rPr>
          <w:instrText xml:space="preserve"> PAGEREF _Toc524356474 \h </w:instrText>
        </w:r>
        <w:r>
          <w:rPr>
            <w:noProof/>
            <w:webHidden/>
          </w:rPr>
        </w:r>
        <w:r>
          <w:rPr>
            <w:noProof/>
            <w:webHidden/>
          </w:rPr>
          <w:fldChar w:fldCharType="separate"/>
        </w:r>
        <w:r>
          <w:rPr>
            <w:noProof/>
            <w:webHidden/>
          </w:rPr>
          <w:t>41</w:t>
        </w:r>
        <w:r>
          <w:rPr>
            <w:noProof/>
            <w:webHidden/>
          </w:rPr>
          <w:fldChar w:fldCharType="end"/>
        </w:r>
      </w:hyperlink>
    </w:p>
    <w:p w14:paraId="658CC6E7" w14:textId="239A371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5" w:history="1">
        <w:r w:rsidRPr="00CA5562">
          <w:rPr>
            <w:rStyle w:val="Hyperlink"/>
            <w:noProof/>
          </w:rPr>
          <w:t>Figure 2</w:t>
        </w:r>
        <w:r w:rsidRPr="00CA5562">
          <w:rPr>
            <w:rStyle w:val="Hyperlink"/>
            <w:noProof/>
          </w:rPr>
          <w:noBreakHyphen/>
          <w:t>45. Cancel Exam Confirmation Alert.</w:t>
        </w:r>
        <w:r>
          <w:rPr>
            <w:noProof/>
            <w:webHidden/>
          </w:rPr>
          <w:tab/>
        </w:r>
        <w:r>
          <w:rPr>
            <w:noProof/>
            <w:webHidden/>
          </w:rPr>
          <w:fldChar w:fldCharType="begin"/>
        </w:r>
        <w:r>
          <w:rPr>
            <w:noProof/>
            <w:webHidden/>
          </w:rPr>
          <w:instrText xml:space="preserve"> PAGEREF _Toc524356475 \h </w:instrText>
        </w:r>
        <w:r>
          <w:rPr>
            <w:noProof/>
            <w:webHidden/>
          </w:rPr>
        </w:r>
        <w:r>
          <w:rPr>
            <w:noProof/>
            <w:webHidden/>
          </w:rPr>
          <w:fldChar w:fldCharType="separate"/>
        </w:r>
        <w:r>
          <w:rPr>
            <w:noProof/>
            <w:webHidden/>
          </w:rPr>
          <w:t>41</w:t>
        </w:r>
        <w:r>
          <w:rPr>
            <w:noProof/>
            <w:webHidden/>
          </w:rPr>
          <w:fldChar w:fldCharType="end"/>
        </w:r>
      </w:hyperlink>
    </w:p>
    <w:p w14:paraId="64B778F0" w14:textId="20A576F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6" w:history="1">
        <w:r w:rsidRPr="00CA5562">
          <w:rPr>
            <w:rStyle w:val="Hyperlink"/>
            <w:noProof/>
          </w:rPr>
          <w:t>Figure 2</w:t>
        </w:r>
        <w:r w:rsidRPr="00CA5562">
          <w:rPr>
            <w:rStyle w:val="Hyperlink"/>
            <w:noProof/>
          </w:rPr>
          <w:noBreakHyphen/>
          <w:t>46. Cancel Exam Comments.</w:t>
        </w:r>
        <w:r>
          <w:rPr>
            <w:noProof/>
            <w:webHidden/>
          </w:rPr>
          <w:tab/>
        </w:r>
        <w:r>
          <w:rPr>
            <w:noProof/>
            <w:webHidden/>
          </w:rPr>
          <w:fldChar w:fldCharType="begin"/>
        </w:r>
        <w:r>
          <w:rPr>
            <w:noProof/>
            <w:webHidden/>
          </w:rPr>
          <w:instrText xml:space="preserve"> PAGEREF _Toc524356476 \h </w:instrText>
        </w:r>
        <w:r>
          <w:rPr>
            <w:noProof/>
            <w:webHidden/>
          </w:rPr>
        </w:r>
        <w:r>
          <w:rPr>
            <w:noProof/>
            <w:webHidden/>
          </w:rPr>
          <w:fldChar w:fldCharType="separate"/>
        </w:r>
        <w:r>
          <w:rPr>
            <w:noProof/>
            <w:webHidden/>
          </w:rPr>
          <w:t>42</w:t>
        </w:r>
        <w:r>
          <w:rPr>
            <w:noProof/>
            <w:webHidden/>
          </w:rPr>
          <w:fldChar w:fldCharType="end"/>
        </w:r>
      </w:hyperlink>
    </w:p>
    <w:p w14:paraId="6DA7740A" w14:textId="30C1A24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7" w:history="1">
        <w:r w:rsidRPr="00CA5562">
          <w:rPr>
            <w:rStyle w:val="Hyperlink"/>
            <w:noProof/>
          </w:rPr>
          <w:t>Figure 2</w:t>
        </w:r>
        <w:r w:rsidRPr="00CA5562">
          <w:rPr>
            <w:rStyle w:val="Hyperlink"/>
            <w:noProof/>
          </w:rPr>
          <w:noBreakHyphen/>
          <w:t>47. Confirm Canceled Exam.</w:t>
        </w:r>
        <w:r>
          <w:rPr>
            <w:noProof/>
            <w:webHidden/>
          </w:rPr>
          <w:tab/>
        </w:r>
        <w:r>
          <w:rPr>
            <w:noProof/>
            <w:webHidden/>
          </w:rPr>
          <w:fldChar w:fldCharType="begin"/>
        </w:r>
        <w:r>
          <w:rPr>
            <w:noProof/>
            <w:webHidden/>
          </w:rPr>
          <w:instrText xml:space="preserve"> PAGEREF _Toc524356477 \h </w:instrText>
        </w:r>
        <w:r>
          <w:rPr>
            <w:noProof/>
            <w:webHidden/>
          </w:rPr>
        </w:r>
        <w:r>
          <w:rPr>
            <w:noProof/>
            <w:webHidden/>
          </w:rPr>
          <w:fldChar w:fldCharType="separate"/>
        </w:r>
        <w:r>
          <w:rPr>
            <w:noProof/>
            <w:webHidden/>
          </w:rPr>
          <w:t>42</w:t>
        </w:r>
        <w:r>
          <w:rPr>
            <w:noProof/>
            <w:webHidden/>
          </w:rPr>
          <w:fldChar w:fldCharType="end"/>
        </w:r>
      </w:hyperlink>
    </w:p>
    <w:p w14:paraId="4C1B9034" w14:textId="22447B5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8" w:history="1">
        <w:r w:rsidRPr="00CA5562">
          <w:rPr>
            <w:rStyle w:val="Hyperlink"/>
            <w:noProof/>
          </w:rPr>
          <w:t>Figure 2</w:t>
        </w:r>
        <w:r w:rsidRPr="00CA5562">
          <w:rPr>
            <w:rStyle w:val="Hyperlink"/>
            <w:noProof/>
          </w:rPr>
          <w:noBreakHyphen/>
          <w:t>48. Address Verification Screen.</w:t>
        </w:r>
        <w:r>
          <w:rPr>
            <w:noProof/>
            <w:webHidden/>
          </w:rPr>
          <w:tab/>
        </w:r>
        <w:r>
          <w:rPr>
            <w:noProof/>
            <w:webHidden/>
          </w:rPr>
          <w:fldChar w:fldCharType="begin"/>
        </w:r>
        <w:r>
          <w:rPr>
            <w:noProof/>
            <w:webHidden/>
          </w:rPr>
          <w:instrText xml:space="preserve"> PAGEREF _Toc524356478 \h </w:instrText>
        </w:r>
        <w:r>
          <w:rPr>
            <w:noProof/>
            <w:webHidden/>
          </w:rPr>
        </w:r>
        <w:r>
          <w:rPr>
            <w:noProof/>
            <w:webHidden/>
          </w:rPr>
          <w:fldChar w:fldCharType="separate"/>
        </w:r>
        <w:r>
          <w:rPr>
            <w:noProof/>
            <w:webHidden/>
          </w:rPr>
          <w:t>43</w:t>
        </w:r>
        <w:r>
          <w:rPr>
            <w:noProof/>
            <w:webHidden/>
          </w:rPr>
          <w:fldChar w:fldCharType="end"/>
        </w:r>
      </w:hyperlink>
    </w:p>
    <w:p w14:paraId="5877FC5F" w14:textId="3D347B5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79" w:history="1">
        <w:r w:rsidRPr="00CA5562">
          <w:rPr>
            <w:rStyle w:val="Hyperlink"/>
            <w:noProof/>
          </w:rPr>
          <w:t>Figure 2</w:t>
        </w:r>
        <w:r w:rsidRPr="00CA5562">
          <w:rPr>
            <w:rStyle w:val="Hyperlink"/>
            <w:noProof/>
          </w:rPr>
          <w:noBreakHyphen/>
          <w:t>49. Address Verification Screen—Save Address.</w:t>
        </w:r>
        <w:r>
          <w:rPr>
            <w:noProof/>
            <w:webHidden/>
          </w:rPr>
          <w:tab/>
        </w:r>
        <w:r>
          <w:rPr>
            <w:noProof/>
            <w:webHidden/>
          </w:rPr>
          <w:fldChar w:fldCharType="begin"/>
        </w:r>
        <w:r>
          <w:rPr>
            <w:noProof/>
            <w:webHidden/>
          </w:rPr>
          <w:instrText xml:space="preserve"> PAGEREF _Toc524356479 \h </w:instrText>
        </w:r>
        <w:r>
          <w:rPr>
            <w:noProof/>
            <w:webHidden/>
          </w:rPr>
        </w:r>
        <w:r>
          <w:rPr>
            <w:noProof/>
            <w:webHidden/>
          </w:rPr>
          <w:fldChar w:fldCharType="separate"/>
        </w:r>
        <w:r>
          <w:rPr>
            <w:noProof/>
            <w:webHidden/>
          </w:rPr>
          <w:t>44</w:t>
        </w:r>
        <w:r>
          <w:rPr>
            <w:noProof/>
            <w:webHidden/>
          </w:rPr>
          <w:fldChar w:fldCharType="end"/>
        </w:r>
      </w:hyperlink>
    </w:p>
    <w:p w14:paraId="0E19AE6B" w14:textId="4DB3300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0" w:history="1">
        <w:r w:rsidRPr="00CA5562">
          <w:rPr>
            <w:rStyle w:val="Hyperlink"/>
            <w:noProof/>
          </w:rPr>
          <w:t>Figure 2</w:t>
        </w:r>
        <w:r w:rsidRPr="00CA5562">
          <w:rPr>
            <w:rStyle w:val="Hyperlink"/>
            <w:noProof/>
          </w:rPr>
          <w:noBreakHyphen/>
          <w:t>50. Add New C&amp;P Exam Screen.</w:t>
        </w:r>
        <w:r>
          <w:rPr>
            <w:noProof/>
            <w:webHidden/>
          </w:rPr>
          <w:tab/>
        </w:r>
        <w:r>
          <w:rPr>
            <w:noProof/>
            <w:webHidden/>
          </w:rPr>
          <w:fldChar w:fldCharType="begin"/>
        </w:r>
        <w:r>
          <w:rPr>
            <w:noProof/>
            <w:webHidden/>
          </w:rPr>
          <w:instrText xml:space="preserve"> PAGEREF _Toc524356480 \h </w:instrText>
        </w:r>
        <w:r>
          <w:rPr>
            <w:noProof/>
            <w:webHidden/>
          </w:rPr>
        </w:r>
        <w:r>
          <w:rPr>
            <w:noProof/>
            <w:webHidden/>
          </w:rPr>
          <w:fldChar w:fldCharType="separate"/>
        </w:r>
        <w:r>
          <w:rPr>
            <w:noProof/>
            <w:webHidden/>
          </w:rPr>
          <w:t>45</w:t>
        </w:r>
        <w:r>
          <w:rPr>
            <w:noProof/>
            <w:webHidden/>
          </w:rPr>
          <w:fldChar w:fldCharType="end"/>
        </w:r>
      </w:hyperlink>
    </w:p>
    <w:p w14:paraId="0A44F38D" w14:textId="1E07FD4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1" w:history="1">
        <w:r w:rsidRPr="00CA5562">
          <w:rPr>
            <w:rStyle w:val="Hyperlink"/>
            <w:noProof/>
          </w:rPr>
          <w:t>Figure 2</w:t>
        </w:r>
        <w:r w:rsidRPr="00CA5562">
          <w:rPr>
            <w:rStyle w:val="Hyperlink"/>
            <w:noProof/>
          </w:rPr>
          <w:noBreakHyphen/>
          <w:t>51. Delete Exam Date Alert.</w:t>
        </w:r>
        <w:r>
          <w:rPr>
            <w:noProof/>
            <w:webHidden/>
          </w:rPr>
          <w:tab/>
        </w:r>
        <w:r>
          <w:rPr>
            <w:noProof/>
            <w:webHidden/>
          </w:rPr>
          <w:fldChar w:fldCharType="begin"/>
        </w:r>
        <w:r>
          <w:rPr>
            <w:noProof/>
            <w:webHidden/>
          </w:rPr>
          <w:instrText xml:space="preserve"> PAGEREF _Toc524356481 \h </w:instrText>
        </w:r>
        <w:r>
          <w:rPr>
            <w:noProof/>
            <w:webHidden/>
          </w:rPr>
        </w:r>
        <w:r>
          <w:rPr>
            <w:noProof/>
            <w:webHidden/>
          </w:rPr>
          <w:fldChar w:fldCharType="separate"/>
        </w:r>
        <w:r>
          <w:rPr>
            <w:noProof/>
            <w:webHidden/>
          </w:rPr>
          <w:t>46</w:t>
        </w:r>
        <w:r>
          <w:rPr>
            <w:noProof/>
            <w:webHidden/>
          </w:rPr>
          <w:fldChar w:fldCharType="end"/>
        </w:r>
      </w:hyperlink>
    </w:p>
    <w:p w14:paraId="12400FF0" w14:textId="3655567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2" w:history="1">
        <w:r w:rsidRPr="00CA5562">
          <w:rPr>
            <w:rStyle w:val="Hyperlink"/>
            <w:noProof/>
          </w:rPr>
          <w:t>Figure 2</w:t>
        </w:r>
        <w:r w:rsidRPr="00CA5562">
          <w:rPr>
            <w:rStyle w:val="Hyperlink"/>
            <w:noProof/>
          </w:rPr>
          <w:noBreakHyphen/>
          <w:t>52. Exam Request Template—Info Tab.</w:t>
        </w:r>
        <w:r>
          <w:rPr>
            <w:noProof/>
            <w:webHidden/>
          </w:rPr>
          <w:tab/>
        </w:r>
        <w:r>
          <w:rPr>
            <w:noProof/>
            <w:webHidden/>
          </w:rPr>
          <w:fldChar w:fldCharType="begin"/>
        </w:r>
        <w:r>
          <w:rPr>
            <w:noProof/>
            <w:webHidden/>
          </w:rPr>
          <w:instrText xml:space="preserve"> PAGEREF _Toc524356482 \h </w:instrText>
        </w:r>
        <w:r>
          <w:rPr>
            <w:noProof/>
            <w:webHidden/>
          </w:rPr>
        </w:r>
        <w:r>
          <w:rPr>
            <w:noProof/>
            <w:webHidden/>
          </w:rPr>
          <w:fldChar w:fldCharType="separate"/>
        </w:r>
        <w:r>
          <w:rPr>
            <w:noProof/>
            <w:webHidden/>
          </w:rPr>
          <w:t>47</w:t>
        </w:r>
        <w:r>
          <w:rPr>
            <w:noProof/>
            <w:webHidden/>
          </w:rPr>
          <w:fldChar w:fldCharType="end"/>
        </w:r>
      </w:hyperlink>
    </w:p>
    <w:p w14:paraId="3EB02801" w14:textId="085075C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3" w:history="1">
        <w:r w:rsidRPr="00CA5562">
          <w:rPr>
            <w:rStyle w:val="Hyperlink"/>
            <w:noProof/>
          </w:rPr>
          <w:t>Figure 2</w:t>
        </w:r>
        <w:r w:rsidRPr="00CA5562">
          <w:rPr>
            <w:rStyle w:val="Hyperlink"/>
            <w:noProof/>
          </w:rPr>
          <w:noBreakHyphen/>
          <w:t>53. Exam Request Template—SC/Increased Eval Tab.</w:t>
        </w:r>
        <w:r>
          <w:rPr>
            <w:noProof/>
            <w:webHidden/>
          </w:rPr>
          <w:tab/>
        </w:r>
        <w:r>
          <w:rPr>
            <w:noProof/>
            <w:webHidden/>
          </w:rPr>
          <w:fldChar w:fldCharType="begin"/>
        </w:r>
        <w:r>
          <w:rPr>
            <w:noProof/>
            <w:webHidden/>
          </w:rPr>
          <w:instrText xml:space="preserve"> PAGEREF _Toc524356483 \h </w:instrText>
        </w:r>
        <w:r>
          <w:rPr>
            <w:noProof/>
            <w:webHidden/>
          </w:rPr>
        </w:r>
        <w:r>
          <w:rPr>
            <w:noProof/>
            <w:webHidden/>
          </w:rPr>
          <w:fldChar w:fldCharType="separate"/>
        </w:r>
        <w:r>
          <w:rPr>
            <w:noProof/>
            <w:webHidden/>
          </w:rPr>
          <w:t>48</w:t>
        </w:r>
        <w:r>
          <w:rPr>
            <w:noProof/>
            <w:webHidden/>
          </w:rPr>
          <w:fldChar w:fldCharType="end"/>
        </w:r>
      </w:hyperlink>
    </w:p>
    <w:p w14:paraId="06FB8296" w14:textId="7FA06CA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4" w:history="1">
        <w:r w:rsidRPr="00CA5562">
          <w:rPr>
            <w:rStyle w:val="Hyperlink"/>
            <w:noProof/>
          </w:rPr>
          <w:t>Figure 2</w:t>
        </w:r>
        <w:r w:rsidRPr="00CA5562">
          <w:rPr>
            <w:rStyle w:val="Hyperlink"/>
            <w:noProof/>
          </w:rPr>
          <w:noBreakHyphen/>
          <w:t>54. Exam Request Template—Pension Tab.</w:t>
        </w:r>
        <w:r>
          <w:rPr>
            <w:noProof/>
            <w:webHidden/>
          </w:rPr>
          <w:tab/>
        </w:r>
        <w:r>
          <w:rPr>
            <w:noProof/>
            <w:webHidden/>
          </w:rPr>
          <w:fldChar w:fldCharType="begin"/>
        </w:r>
        <w:r>
          <w:rPr>
            <w:noProof/>
            <w:webHidden/>
          </w:rPr>
          <w:instrText xml:space="preserve"> PAGEREF _Toc524356484 \h </w:instrText>
        </w:r>
        <w:r>
          <w:rPr>
            <w:noProof/>
            <w:webHidden/>
          </w:rPr>
        </w:r>
        <w:r>
          <w:rPr>
            <w:noProof/>
            <w:webHidden/>
          </w:rPr>
          <w:fldChar w:fldCharType="separate"/>
        </w:r>
        <w:r>
          <w:rPr>
            <w:noProof/>
            <w:webHidden/>
          </w:rPr>
          <w:t>48</w:t>
        </w:r>
        <w:r>
          <w:rPr>
            <w:noProof/>
            <w:webHidden/>
          </w:rPr>
          <w:fldChar w:fldCharType="end"/>
        </w:r>
      </w:hyperlink>
    </w:p>
    <w:p w14:paraId="79CD6E42" w14:textId="3B18123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5" w:history="1">
        <w:r w:rsidRPr="00CA5562">
          <w:rPr>
            <w:rStyle w:val="Hyperlink"/>
            <w:noProof/>
          </w:rPr>
          <w:t>Figure 2</w:t>
        </w:r>
        <w:r w:rsidRPr="00CA5562">
          <w:rPr>
            <w:rStyle w:val="Hyperlink"/>
            <w:noProof/>
          </w:rPr>
          <w:noBreakHyphen/>
          <w:t>55. Exam Request Template—Medical Opinion Tab.</w:t>
        </w:r>
        <w:r>
          <w:rPr>
            <w:noProof/>
            <w:webHidden/>
          </w:rPr>
          <w:tab/>
        </w:r>
        <w:r>
          <w:rPr>
            <w:noProof/>
            <w:webHidden/>
          </w:rPr>
          <w:fldChar w:fldCharType="begin"/>
        </w:r>
        <w:r>
          <w:rPr>
            <w:noProof/>
            <w:webHidden/>
          </w:rPr>
          <w:instrText xml:space="preserve"> PAGEREF _Toc524356485 \h </w:instrText>
        </w:r>
        <w:r>
          <w:rPr>
            <w:noProof/>
            <w:webHidden/>
          </w:rPr>
        </w:r>
        <w:r>
          <w:rPr>
            <w:noProof/>
            <w:webHidden/>
          </w:rPr>
          <w:fldChar w:fldCharType="separate"/>
        </w:r>
        <w:r>
          <w:rPr>
            <w:noProof/>
            <w:webHidden/>
          </w:rPr>
          <w:t>49</w:t>
        </w:r>
        <w:r>
          <w:rPr>
            <w:noProof/>
            <w:webHidden/>
          </w:rPr>
          <w:fldChar w:fldCharType="end"/>
        </w:r>
      </w:hyperlink>
    </w:p>
    <w:p w14:paraId="590BDBE7" w14:textId="70E5276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6" w:history="1">
        <w:r w:rsidRPr="00CA5562">
          <w:rPr>
            <w:rStyle w:val="Hyperlink"/>
            <w:noProof/>
          </w:rPr>
          <w:t>Figure 2</w:t>
        </w:r>
        <w:r w:rsidRPr="00CA5562">
          <w:rPr>
            <w:rStyle w:val="Hyperlink"/>
            <w:noProof/>
          </w:rPr>
          <w:noBreakHyphen/>
          <w:t>56. Exam Request Template—Contact Info Tab.</w:t>
        </w:r>
        <w:r>
          <w:rPr>
            <w:noProof/>
            <w:webHidden/>
          </w:rPr>
          <w:tab/>
        </w:r>
        <w:r>
          <w:rPr>
            <w:noProof/>
            <w:webHidden/>
          </w:rPr>
          <w:fldChar w:fldCharType="begin"/>
        </w:r>
        <w:r>
          <w:rPr>
            <w:noProof/>
            <w:webHidden/>
          </w:rPr>
          <w:instrText xml:space="preserve"> PAGEREF _Toc524356486 \h </w:instrText>
        </w:r>
        <w:r>
          <w:rPr>
            <w:noProof/>
            <w:webHidden/>
          </w:rPr>
        </w:r>
        <w:r>
          <w:rPr>
            <w:noProof/>
            <w:webHidden/>
          </w:rPr>
          <w:fldChar w:fldCharType="separate"/>
        </w:r>
        <w:r>
          <w:rPr>
            <w:noProof/>
            <w:webHidden/>
          </w:rPr>
          <w:t>50</w:t>
        </w:r>
        <w:r>
          <w:rPr>
            <w:noProof/>
            <w:webHidden/>
          </w:rPr>
          <w:fldChar w:fldCharType="end"/>
        </w:r>
      </w:hyperlink>
    </w:p>
    <w:p w14:paraId="3700058F" w14:textId="0D9F84E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7" w:history="1">
        <w:r w:rsidRPr="00CA5562">
          <w:rPr>
            <w:rStyle w:val="Hyperlink"/>
            <w:noProof/>
          </w:rPr>
          <w:t>Figure 2</w:t>
        </w:r>
        <w:r w:rsidRPr="00CA5562">
          <w:rPr>
            <w:rStyle w:val="Hyperlink"/>
            <w:noProof/>
          </w:rPr>
          <w:noBreakHyphen/>
          <w:t>57. C&amp;P Exam Requests.</w:t>
        </w:r>
        <w:r>
          <w:rPr>
            <w:noProof/>
            <w:webHidden/>
          </w:rPr>
          <w:tab/>
        </w:r>
        <w:r>
          <w:rPr>
            <w:noProof/>
            <w:webHidden/>
          </w:rPr>
          <w:fldChar w:fldCharType="begin"/>
        </w:r>
        <w:r>
          <w:rPr>
            <w:noProof/>
            <w:webHidden/>
          </w:rPr>
          <w:instrText xml:space="preserve"> PAGEREF _Toc524356487 \h </w:instrText>
        </w:r>
        <w:r>
          <w:rPr>
            <w:noProof/>
            <w:webHidden/>
          </w:rPr>
        </w:r>
        <w:r>
          <w:rPr>
            <w:noProof/>
            <w:webHidden/>
          </w:rPr>
          <w:fldChar w:fldCharType="separate"/>
        </w:r>
        <w:r>
          <w:rPr>
            <w:noProof/>
            <w:webHidden/>
          </w:rPr>
          <w:t>51</w:t>
        </w:r>
        <w:r>
          <w:rPr>
            <w:noProof/>
            <w:webHidden/>
          </w:rPr>
          <w:fldChar w:fldCharType="end"/>
        </w:r>
      </w:hyperlink>
    </w:p>
    <w:p w14:paraId="16E21438" w14:textId="220868E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8" w:history="1">
        <w:r w:rsidRPr="00CA5562">
          <w:rPr>
            <w:rStyle w:val="Hyperlink"/>
            <w:noProof/>
          </w:rPr>
          <w:t>Figure 2</w:t>
        </w:r>
        <w:r w:rsidRPr="00CA5562">
          <w:rPr>
            <w:rStyle w:val="Hyperlink"/>
            <w:noProof/>
          </w:rPr>
          <w:noBreakHyphen/>
          <w:t>58. View C&amp;P Exam—Insufficient Exam View.</w:t>
        </w:r>
        <w:r>
          <w:rPr>
            <w:noProof/>
            <w:webHidden/>
          </w:rPr>
          <w:tab/>
        </w:r>
        <w:r>
          <w:rPr>
            <w:noProof/>
            <w:webHidden/>
          </w:rPr>
          <w:fldChar w:fldCharType="begin"/>
        </w:r>
        <w:r>
          <w:rPr>
            <w:noProof/>
            <w:webHidden/>
          </w:rPr>
          <w:instrText xml:space="preserve"> PAGEREF _Toc524356488 \h </w:instrText>
        </w:r>
        <w:r>
          <w:rPr>
            <w:noProof/>
            <w:webHidden/>
          </w:rPr>
        </w:r>
        <w:r>
          <w:rPr>
            <w:noProof/>
            <w:webHidden/>
          </w:rPr>
          <w:fldChar w:fldCharType="separate"/>
        </w:r>
        <w:r>
          <w:rPr>
            <w:noProof/>
            <w:webHidden/>
          </w:rPr>
          <w:t>52</w:t>
        </w:r>
        <w:r>
          <w:rPr>
            <w:noProof/>
            <w:webHidden/>
          </w:rPr>
          <w:fldChar w:fldCharType="end"/>
        </w:r>
      </w:hyperlink>
    </w:p>
    <w:p w14:paraId="7A2E76F1" w14:textId="09660EF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89" w:history="1">
        <w:r w:rsidRPr="00CA5562">
          <w:rPr>
            <w:rStyle w:val="Hyperlink"/>
            <w:noProof/>
          </w:rPr>
          <w:t>Figure 2</w:t>
        </w:r>
        <w:r w:rsidRPr="00CA5562">
          <w:rPr>
            <w:rStyle w:val="Hyperlink"/>
            <w:noProof/>
          </w:rPr>
          <w:noBreakHyphen/>
          <w:t>59. View C&amp;P Exam—Completed Exams.</w:t>
        </w:r>
        <w:r>
          <w:rPr>
            <w:noProof/>
            <w:webHidden/>
          </w:rPr>
          <w:tab/>
        </w:r>
        <w:r>
          <w:rPr>
            <w:noProof/>
            <w:webHidden/>
          </w:rPr>
          <w:fldChar w:fldCharType="begin"/>
        </w:r>
        <w:r>
          <w:rPr>
            <w:noProof/>
            <w:webHidden/>
          </w:rPr>
          <w:instrText xml:space="preserve"> PAGEREF _Toc524356489 \h </w:instrText>
        </w:r>
        <w:r>
          <w:rPr>
            <w:noProof/>
            <w:webHidden/>
          </w:rPr>
        </w:r>
        <w:r>
          <w:rPr>
            <w:noProof/>
            <w:webHidden/>
          </w:rPr>
          <w:fldChar w:fldCharType="separate"/>
        </w:r>
        <w:r>
          <w:rPr>
            <w:noProof/>
            <w:webHidden/>
          </w:rPr>
          <w:t>52</w:t>
        </w:r>
        <w:r>
          <w:rPr>
            <w:noProof/>
            <w:webHidden/>
          </w:rPr>
          <w:fldChar w:fldCharType="end"/>
        </w:r>
      </w:hyperlink>
    </w:p>
    <w:p w14:paraId="6395EA25" w14:textId="6DB5251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0" w:history="1">
        <w:r w:rsidRPr="00CA5562">
          <w:rPr>
            <w:rStyle w:val="Hyperlink"/>
            <w:noProof/>
          </w:rPr>
          <w:t>Figure 2</w:t>
        </w:r>
        <w:r w:rsidRPr="00CA5562">
          <w:rPr>
            <w:rStyle w:val="Hyperlink"/>
            <w:noProof/>
          </w:rPr>
          <w:noBreakHyphen/>
          <w:t>60. Add New Insufficient C&amp;P Exam Screen.</w:t>
        </w:r>
        <w:r>
          <w:rPr>
            <w:noProof/>
            <w:webHidden/>
          </w:rPr>
          <w:tab/>
        </w:r>
        <w:r>
          <w:rPr>
            <w:noProof/>
            <w:webHidden/>
          </w:rPr>
          <w:fldChar w:fldCharType="begin"/>
        </w:r>
        <w:r>
          <w:rPr>
            <w:noProof/>
            <w:webHidden/>
          </w:rPr>
          <w:instrText xml:space="preserve"> PAGEREF _Toc524356490 \h </w:instrText>
        </w:r>
        <w:r>
          <w:rPr>
            <w:noProof/>
            <w:webHidden/>
          </w:rPr>
        </w:r>
        <w:r>
          <w:rPr>
            <w:noProof/>
            <w:webHidden/>
          </w:rPr>
          <w:fldChar w:fldCharType="separate"/>
        </w:r>
        <w:r>
          <w:rPr>
            <w:noProof/>
            <w:webHidden/>
          </w:rPr>
          <w:t>53</w:t>
        </w:r>
        <w:r>
          <w:rPr>
            <w:noProof/>
            <w:webHidden/>
          </w:rPr>
          <w:fldChar w:fldCharType="end"/>
        </w:r>
      </w:hyperlink>
    </w:p>
    <w:p w14:paraId="09446B2E" w14:textId="337867B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1" w:history="1">
        <w:r w:rsidRPr="00CA5562">
          <w:rPr>
            <w:rStyle w:val="Hyperlink"/>
            <w:noProof/>
          </w:rPr>
          <w:t>Figure 2</w:t>
        </w:r>
        <w:r w:rsidRPr="00CA5562">
          <w:rPr>
            <w:rStyle w:val="Hyperlink"/>
            <w:noProof/>
          </w:rPr>
          <w:noBreakHyphen/>
          <w:t>61. Add New Insufficient C&amp;P Exam Screen—Select Reason.</w:t>
        </w:r>
        <w:r>
          <w:rPr>
            <w:noProof/>
            <w:webHidden/>
          </w:rPr>
          <w:tab/>
        </w:r>
        <w:r>
          <w:rPr>
            <w:noProof/>
            <w:webHidden/>
          </w:rPr>
          <w:fldChar w:fldCharType="begin"/>
        </w:r>
        <w:r>
          <w:rPr>
            <w:noProof/>
            <w:webHidden/>
          </w:rPr>
          <w:instrText xml:space="preserve"> PAGEREF _Toc524356491 \h </w:instrText>
        </w:r>
        <w:r>
          <w:rPr>
            <w:noProof/>
            <w:webHidden/>
          </w:rPr>
        </w:r>
        <w:r>
          <w:rPr>
            <w:noProof/>
            <w:webHidden/>
          </w:rPr>
          <w:fldChar w:fldCharType="separate"/>
        </w:r>
        <w:r>
          <w:rPr>
            <w:noProof/>
            <w:webHidden/>
          </w:rPr>
          <w:t>54</w:t>
        </w:r>
        <w:r>
          <w:rPr>
            <w:noProof/>
            <w:webHidden/>
          </w:rPr>
          <w:fldChar w:fldCharType="end"/>
        </w:r>
      </w:hyperlink>
    </w:p>
    <w:p w14:paraId="20D0801B" w14:textId="730DEB3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2" w:history="1">
        <w:r w:rsidRPr="00CA5562">
          <w:rPr>
            <w:rStyle w:val="Hyperlink"/>
            <w:noProof/>
          </w:rPr>
          <w:t>Figure 2</w:t>
        </w:r>
        <w:r w:rsidRPr="00CA5562">
          <w:rPr>
            <w:rStyle w:val="Hyperlink"/>
            <w:noProof/>
          </w:rPr>
          <w:noBreakHyphen/>
          <w:t>62. View C&amp;P Exams View—Reprint Final C&amp;P Results.</w:t>
        </w:r>
        <w:r>
          <w:rPr>
            <w:noProof/>
            <w:webHidden/>
          </w:rPr>
          <w:tab/>
        </w:r>
        <w:r>
          <w:rPr>
            <w:noProof/>
            <w:webHidden/>
          </w:rPr>
          <w:fldChar w:fldCharType="begin"/>
        </w:r>
        <w:r>
          <w:rPr>
            <w:noProof/>
            <w:webHidden/>
          </w:rPr>
          <w:instrText xml:space="preserve"> PAGEREF _Toc524356492 \h </w:instrText>
        </w:r>
        <w:r>
          <w:rPr>
            <w:noProof/>
            <w:webHidden/>
          </w:rPr>
        </w:r>
        <w:r>
          <w:rPr>
            <w:noProof/>
            <w:webHidden/>
          </w:rPr>
          <w:fldChar w:fldCharType="separate"/>
        </w:r>
        <w:r>
          <w:rPr>
            <w:noProof/>
            <w:webHidden/>
          </w:rPr>
          <w:t>55</w:t>
        </w:r>
        <w:r>
          <w:rPr>
            <w:noProof/>
            <w:webHidden/>
          </w:rPr>
          <w:fldChar w:fldCharType="end"/>
        </w:r>
      </w:hyperlink>
    </w:p>
    <w:p w14:paraId="79CF4EB7" w14:textId="3EA099F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3" w:history="1">
        <w:r w:rsidRPr="00CA5562">
          <w:rPr>
            <w:rStyle w:val="Hyperlink"/>
            <w:noProof/>
          </w:rPr>
          <w:t>Figure 2</w:t>
        </w:r>
        <w:r w:rsidRPr="00CA5562">
          <w:rPr>
            <w:rStyle w:val="Hyperlink"/>
            <w:noProof/>
          </w:rPr>
          <w:noBreakHyphen/>
          <w:t>63. Compensation and Pension Exam Report.</w:t>
        </w:r>
        <w:r>
          <w:rPr>
            <w:noProof/>
            <w:webHidden/>
          </w:rPr>
          <w:tab/>
        </w:r>
        <w:r>
          <w:rPr>
            <w:noProof/>
            <w:webHidden/>
          </w:rPr>
          <w:fldChar w:fldCharType="begin"/>
        </w:r>
        <w:r>
          <w:rPr>
            <w:noProof/>
            <w:webHidden/>
          </w:rPr>
          <w:instrText xml:space="preserve"> PAGEREF _Toc524356493 \h </w:instrText>
        </w:r>
        <w:r>
          <w:rPr>
            <w:noProof/>
            <w:webHidden/>
          </w:rPr>
        </w:r>
        <w:r>
          <w:rPr>
            <w:noProof/>
            <w:webHidden/>
          </w:rPr>
          <w:fldChar w:fldCharType="separate"/>
        </w:r>
        <w:r>
          <w:rPr>
            <w:noProof/>
            <w:webHidden/>
          </w:rPr>
          <w:t>56</w:t>
        </w:r>
        <w:r>
          <w:rPr>
            <w:noProof/>
            <w:webHidden/>
          </w:rPr>
          <w:fldChar w:fldCharType="end"/>
        </w:r>
      </w:hyperlink>
    </w:p>
    <w:p w14:paraId="210BCA8D" w14:textId="42E971D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4" w:history="1">
        <w:r w:rsidRPr="00CA5562">
          <w:rPr>
            <w:rStyle w:val="Hyperlink"/>
            <w:noProof/>
          </w:rPr>
          <w:t>Figure 2</w:t>
        </w:r>
        <w:r w:rsidRPr="00CA5562">
          <w:rPr>
            <w:rStyle w:val="Hyperlink"/>
            <w:noProof/>
          </w:rPr>
          <w:noBreakHyphen/>
          <w:t>64. 7131 Status Inquiry Report.</w:t>
        </w:r>
        <w:r>
          <w:rPr>
            <w:noProof/>
            <w:webHidden/>
          </w:rPr>
          <w:tab/>
        </w:r>
        <w:r>
          <w:rPr>
            <w:noProof/>
            <w:webHidden/>
          </w:rPr>
          <w:fldChar w:fldCharType="begin"/>
        </w:r>
        <w:r>
          <w:rPr>
            <w:noProof/>
            <w:webHidden/>
          </w:rPr>
          <w:instrText xml:space="preserve"> PAGEREF _Toc524356494 \h </w:instrText>
        </w:r>
        <w:r>
          <w:rPr>
            <w:noProof/>
            <w:webHidden/>
          </w:rPr>
        </w:r>
        <w:r>
          <w:rPr>
            <w:noProof/>
            <w:webHidden/>
          </w:rPr>
          <w:fldChar w:fldCharType="separate"/>
        </w:r>
        <w:r>
          <w:rPr>
            <w:noProof/>
            <w:webHidden/>
          </w:rPr>
          <w:t>61</w:t>
        </w:r>
        <w:r>
          <w:rPr>
            <w:noProof/>
            <w:webHidden/>
          </w:rPr>
          <w:fldChar w:fldCharType="end"/>
        </w:r>
      </w:hyperlink>
    </w:p>
    <w:p w14:paraId="5C6657AA" w14:textId="1DCCBC4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5" w:history="1">
        <w:r w:rsidRPr="00CA5562">
          <w:rPr>
            <w:rStyle w:val="Hyperlink"/>
            <w:noProof/>
          </w:rPr>
          <w:t>Figure 2</w:t>
        </w:r>
        <w:r w:rsidRPr="00CA5562">
          <w:rPr>
            <w:rStyle w:val="Hyperlink"/>
            <w:noProof/>
          </w:rPr>
          <w:noBreakHyphen/>
          <w:t>65. AMIS 290 Report Request—Alert Prompt.</w:t>
        </w:r>
        <w:r>
          <w:rPr>
            <w:noProof/>
            <w:webHidden/>
          </w:rPr>
          <w:tab/>
        </w:r>
        <w:r>
          <w:rPr>
            <w:noProof/>
            <w:webHidden/>
          </w:rPr>
          <w:fldChar w:fldCharType="begin"/>
        </w:r>
        <w:r>
          <w:rPr>
            <w:noProof/>
            <w:webHidden/>
          </w:rPr>
          <w:instrText xml:space="preserve"> PAGEREF _Toc524356495 \h </w:instrText>
        </w:r>
        <w:r>
          <w:rPr>
            <w:noProof/>
            <w:webHidden/>
          </w:rPr>
        </w:r>
        <w:r>
          <w:rPr>
            <w:noProof/>
            <w:webHidden/>
          </w:rPr>
          <w:fldChar w:fldCharType="separate"/>
        </w:r>
        <w:r>
          <w:rPr>
            <w:noProof/>
            <w:webHidden/>
          </w:rPr>
          <w:t>64</w:t>
        </w:r>
        <w:r>
          <w:rPr>
            <w:noProof/>
            <w:webHidden/>
          </w:rPr>
          <w:fldChar w:fldCharType="end"/>
        </w:r>
      </w:hyperlink>
    </w:p>
    <w:p w14:paraId="5D3E09CB" w14:textId="03207FD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6" w:history="1">
        <w:r w:rsidRPr="00CA5562">
          <w:rPr>
            <w:rStyle w:val="Hyperlink"/>
            <w:noProof/>
          </w:rPr>
          <w:t>Figure 2</w:t>
        </w:r>
        <w:r w:rsidRPr="00CA5562">
          <w:rPr>
            <w:rStyle w:val="Hyperlink"/>
            <w:noProof/>
          </w:rPr>
          <w:noBreakHyphen/>
          <w:t>66. AMIS 290 Report Request—Location Information.</w:t>
        </w:r>
        <w:r>
          <w:rPr>
            <w:noProof/>
            <w:webHidden/>
          </w:rPr>
          <w:tab/>
        </w:r>
        <w:r>
          <w:rPr>
            <w:noProof/>
            <w:webHidden/>
          </w:rPr>
          <w:fldChar w:fldCharType="begin"/>
        </w:r>
        <w:r>
          <w:rPr>
            <w:noProof/>
            <w:webHidden/>
          </w:rPr>
          <w:instrText xml:space="preserve"> PAGEREF _Toc524356496 \h </w:instrText>
        </w:r>
        <w:r>
          <w:rPr>
            <w:noProof/>
            <w:webHidden/>
          </w:rPr>
        </w:r>
        <w:r>
          <w:rPr>
            <w:noProof/>
            <w:webHidden/>
          </w:rPr>
          <w:fldChar w:fldCharType="separate"/>
        </w:r>
        <w:r>
          <w:rPr>
            <w:noProof/>
            <w:webHidden/>
          </w:rPr>
          <w:t>65</w:t>
        </w:r>
        <w:r>
          <w:rPr>
            <w:noProof/>
            <w:webHidden/>
          </w:rPr>
          <w:fldChar w:fldCharType="end"/>
        </w:r>
      </w:hyperlink>
    </w:p>
    <w:p w14:paraId="300AA64F" w14:textId="7416097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7" w:history="1">
        <w:r w:rsidRPr="00CA5562">
          <w:rPr>
            <w:rStyle w:val="Hyperlink"/>
            <w:noProof/>
          </w:rPr>
          <w:t>Figure 2</w:t>
        </w:r>
        <w:r w:rsidRPr="00CA5562">
          <w:rPr>
            <w:rStyle w:val="Hyperlink"/>
            <w:noProof/>
          </w:rPr>
          <w:noBreakHyphen/>
          <w:t>67 CAPRI Reports—Request Status by Date Range</w:t>
        </w:r>
        <w:r>
          <w:rPr>
            <w:noProof/>
            <w:webHidden/>
          </w:rPr>
          <w:tab/>
        </w:r>
        <w:r>
          <w:rPr>
            <w:noProof/>
            <w:webHidden/>
          </w:rPr>
          <w:fldChar w:fldCharType="begin"/>
        </w:r>
        <w:r>
          <w:rPr>
            <w:noProof/>
            <w:webHidden/>
          </w:rPr>
          <w:instrText xml:space="preserve"> PAGEREF _Toc524356497 \h </w:instrText>
        </w:r>
        <w:r>
          <w:rPr>
            <w:noProof/>
            <w:webHidden/>
          </w:rPr>
        </w:r>
        <w:r>
          <w:rPr>
            <w:noProof/>
            <w:webHidden/>
          </w:rPr>
          <w:fldChar w:fldCharType="separate"/>
        </w:r>
        <w:r>
          <w:rPr>
            <w:noProof/>
            <w:webHidden/>
          </w:rPr>
          <w:t>67</w:t>
        </w:r>
        <w:r>
          <w:rPr>
            <w:noProof/>
            <w:webHidden/>
          </w:rPr>
          <w:fldChar w:fldCharType="end"/>
        </w:r>
      </w:hyperlink>
    </w:p>
    <w:p w14:paraId="239AFE51" w14:textId="3B33FA2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8" w:history="1">
        <w:r w:rsidRPr="00CA5562">
          <w:rPr>
            <w:rStyle w:val="Hyperlink"/>
            <w:noProof/>
          </w:rPr>
          <w:t>Figure 2</w:t>
        </w:r>
        <w:r w:rsidRPr="00CA5562">
          <w:rPr>
            <w:rStyle w:val="Hyperlink"/>
            <w:noProof/>
          </w:rPr>
          <w:noBreakHyphen/>
          <w:t>68. Admission Report for SC Veterans Screen.</w:t>
        </w:r>
        <w:r>
          <w:rPr>
            <w:noProof/>
            <w:webHidden/>
          </w:rPr>
          <w:tab/>
        </w:r>
        <w:r>
          <w:rPr>
            <w:noProof/>
            <w:webHidden/>
          </w:rPr>
          <w:fldChar w:fldCharType="begin"/>
        </w:r>
        <w:r>
          <w:rPr>
            <w:noProof/>
            <w:webHidden/>
          </w:rPr>
          <w:instrText xml:space="preserve"> PAGEREF _Toc524356498 \h </w:instrText>
        </w:r>
        <w:r>
          <w:rPr>
            <w:noProof/>
            <w:webHidden/>
          </w:rPr>
        </w:r>
        <w:r>
          <w:rPr>
            <w:noProof/>
            <w:webHidden/>
          </w:rPr>
          <w:fldChar w:fldCharType="separate"/>
        </w:r>
        <w:r>
          <w:rPr>
            <w:noProof/>
            <w:webHidden/>
          </w:rPr>
          <w:t>68</w:t>
        </w:r>
        <w:r>
          <w:rPr>
            <w:noProof/>
            <w:webHidden/>
          </w:rPr>
          <w:fldChar w:fldCharType="end"/>
        </w:r>
      </w:hyperlink>
    </w:p>
    <w:p w14:paraId="0C1B2632" w14:textId="1EFB876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499" w:history="1">
        <w:r w:rsidRPr="00CA5562">
          <w:rPr>
            <w:rStyle w:val="Hyperlink"/>
            <w:noProof/>
          </w:rPr>
          <w:t>Figure 2</w:t>
        </w:r>
        <w:r w:rsidRPr="00CA5562">
          <w:rPr>
            <w:rStyle w:val="Hyperlink"/>
            <w:noProof/>
          </w:rPr>
          <w:noBreakHyphen/>
          <w:t>69. Admission Inquiry by Date Screen.</w:t>
        </w:r>
        <w:r>
          <w:rPr>
            <w:noProof/>
            <w:webHidden/>
          </w:rPr>
          <w:tab/>
        </w:r>
        <w:r>
          <w:rPr>
            <w:noProof/>
            <w:webHidden/>
          </w:rPr>
          <w:fldChar w:fldCharType="begin"/>
        </w:r>
        <w:r>
          <w:rPr>
            <w:noProof/>
            <w:webHidden/>
          </w:rPr>
          <w:instrText xml:space="preserve"> PAGEREF _Toc524356499 \h </w:instrText>
        </w:r>
        <w:r>
          <w:rPr>
            <w:noProof/>
            <w:webHidden/>
          </w:rPr>
        </w:r>
        <w:r>
          <w:rPr>
            <w:noProof/>
            <w:webHidden/>
          </w:rPr>
          <w:fldChar w:fldCharType="separate"/>
        </w:r>
        <w:r>
          <w:rPr>
            <w:noProof/>
            <w:webHidden/>
          </w:rPr>
          <w:t>69</w:t>
        </w:r>
        <w:r>
          <w:rPr>
            <w:noProof/>
            <w:webHidden/>
          </w:rPr>
          <w:fldChar w:fldCharType="end"/>
        </w:r>
      </w:hyperlink>
    </w:p>
    <w:p w14:paraId="08950B8F" w14:textId="221562D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0" w:history="1">
        <w:r w:rsidRPr="00CA5562">
          <w:rPr>
            <w:rStyle w:val="Hyperlink"/>
            <w:noProof/>
          </w:rPr>
          <w:t>Figure 2</w:t>
        </w:r>
        <w:r w:rsidRPr="00CA5562">
          <w:rPr>
            <w:rStyle w:val="Hyperlink"/>
            <w:noProof/>
          </w:rPr>
          <w:noBreakHyphen/>
          <w:t>70. Special Report for A&amp;A and Pension.</w:t>
        </w:r>
        <w:r>
          <w:rPr>
            <w:noProof/>
            <w:webHidden/>
          </w:rPr>
          <w:tab/>
        </w:r>
        <w:r>
          <w:rPr>
            <w:noProof/>
            <w:webHidden/>
          </w:rPr>
          <w:fldChar w:fldCharType="begin"/>
        </w:r>
        <w:r>
          <w:rPr>
            <w:noProof/>
            <w:webHidden/>
          </w:rPr>
          <w:instrText xml:space="preserve"> PAGEREF _Toc524356500 \h </w:instrText>
        </w:r>
        <w:r>
          <w:rPr>
            <w:noProof/>
            <w:webHidden/>
          </w:rPr>
        </w:r>
        <w:r>
          <w:rPr>
            <w:noProof/>
            <w:webHidden/>
          </w:rPr>
          <w:fldChar w:fldCharType="separate"/>
        </w:r>
        <w:r>
          <w:rPr>
            <w:noProof/>
            <w:webHidden/>
          </w:rPr>
          <w:t>70</w:t>
        </w:r>
        <w:r>
          <w:rPr>
            <w:noProof/>
            <w:webHidden/>
          </w:rPr>
          <w:fldChar w:fldCharType="end"/>
        </w:r>
      </w:hyperlink>
    </w:p>
    <w:p w14:paraId="58E913B0" w14:textId="2B6CC0B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1" w:history="1">
        <w:r w:rsidRPr="00CA5562">
          <w:rPr>
            <w:rStyle w:val="Hyperlink"/>
            <w:noProof/>
          </w:rPr>
          <w:t>Figure 2</w:t>
        </w:r>
        <w:r w:rsidRPr="00CA5562">
          <w:rPr>
            <w:rStyle w:val="Hyperlink"/>
            <w:noProof/>
          </w:rPr>
          <w:noBreakHyphen/>
          <w:t>71. Produced Special A&amp;A/Pension Report.</w:t>
        </w:r>
        <w:r>
          <w:rPr>
            <w:noProof/>
            <w:webHidden/>
          </w:rPr>
          <w:tab/>
        </w:r>
        <w:r>
          <w:rPr>
            <w:noProof/>
            <w:webHidden/>
          </w:rPr>
          <w:fldChar w:fldCharType="begin"/>
        </w:r>
        <w:r>
          <w:rPr>
            <w:noProof/>
            <w:webHidden/>
          </w:rPr>
          <w:instrText xml:space="preserve"> PAGEREF _Toc524356501 \h </w:instrText>
        </w:r>
        <w:r>
          <w:rPr>
            <w:noProof/>
            <w:webHidden/>
          </w:rPr>
        </w:r>
        <w:r>
          <w:rPr>
            <w:noProof/>
            <w:webHidden/>
          </w:rPr>
          <w:fldChar w:fldCharType="separate"/>
        </w:r>
        <w:r>
          <w:rPr>
            <w:noProof/>
            <w:webHidden/>
          </w:rPr>
          <w:t>71</w:t>
        </w:r>
        <w:r>
          <w:rPr>
            <w:noProof/>
            <w:webHidden/>
          </w:rPr>
          <w:fldChar w:fldCharType="end"/>
        </w:r>
      </w:hyperlink>
    </w:p>
    <w:p w14:paraId="00A51D42" w14:textId="61265B9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2" w:history="1">
        <w:r w:rsidRPr="00CA5562">
          <w:rPr>
            <w:rStyle w:val="Hyperlink"/>
            <w:noProof/>
          </w:rPr>
          <w:t>Figure 2</w:t>
        </w:r>
        <w:r w:rsidRPr="00CA5562">
          <w:rPr>
            <w:rStyle w:val="Hyperlink"/>
            <w:noProof/>
          </w:rPr>
          <w:noBreakHyphen/>
          <w:t>72. Re-Admission Report Query Screen.</w:t>
        </w:r>
        <w:r>
          <w:rPr>
            <w:noProof/>
            <w:webHidden/>
          </w:rPr>
          <w:tab/>
        </w:r>
        <w:r>
          <w:rPr>
            <w:noProof/>
            <w:webHidden/>
          </w:rPr>
          <w:fldChar w:fldCharType="begin"/>
        </w:r>
        <w:r>
          <w:rPr>
            <w:noProof/>
            <w:webHidden/>
          </w:rPr>
          <w:instrText xml:space="preserve"> PAGEREF _Toc524356502 \h </w:instrText>
        </w:r>
        <w:r>
          <w:rPr>
            <w:noProof/>
            <w:webHidden/>
          </w:rPr>
        </w:r>
        <w:r>
          <w:rPr>
            <w:noProof/>
            <w:webHidden/>
          </w:rPr>
          <w:fldChar w:fldCharType="separate"/>
        </w:r>
        <w:r>
          <w:rPr>
            <w:noProof/>
            <w:webHidden/>
          </w:rPr>
          <w:t>71</w:t>
        </w:r>
        <w:r>
          <w:rPr>
            <w:noProof/>
            <w:webHidden/>
          </w:rPr>
          <w:fldChar w:fldCharType="end"/>
        </w:r>
      </w:hyperlink>
    </w:p>
    <w:p w14:paraId="59602A0B" w14:textId="4D64AC4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3" w:history="1">
        <w:r w:rsidRPr="00CA5562">
          <w:rPr>
            <w:rStyle w:val="Hyperlink"/>
            <w:noProof/>
          </w:rPr>
          <w:t>Figure 2</w:t>
        </w:r>
        <w:r w:rsidRPr="00CA5562">
          <w:rPr>
            <w:rStyle w:val="Hyperlink"/>
            <w:noProof/>
          </w:rPr>
          <w:noBreakHyphen/>
          <w:t>73. Discharge Report Query Screen.</w:t>
        </w:r>
        <w:r>
          <w:rPr>
            <w:noProof/>
            <w:webHidden/>
          </w:rPr>
          <w:tab/>
        </w:r>
        <w:r>
          <w:rPr>
            <w:noProof/>
            <w:webHidden/>
          </w:rPr>
          <w:fldChar w:fldCharType="begin"/>
        </w:r>
        <w:r>
          <w:rPr>
            <w:noProof/>
            <w:webHidden/>
          </w:rPr>
          <w:instrText xml:space="preserve"> PAGEREF _Toc524356503 \h </w:instrText>
        </w:r>
        <w:r>
          <w:rPr>
            <w:noProof/>
            <w:webHidden/>
          </w:rPr>
        </w:r>
        <w:r>
          <w:rPr>
            <w:noProof/>
            <w:webHidden/>
          </w:rPr>
          <w:fldChar w:fldCharType="separate"/>
        </w:r>
        <w:r>
          <w:rPr>
            <w:noProof/>
            <w:webHidden/>
          </w:rPr>
          <w:t>72</w:t>
        </w:r>
        <w:r>
          <w:rPr>
            <w:noProof/>
            <w:webHidden/>
          </w:rPr>
          <w:fldChar w:fldCharType="end"/>
        </w:r>
      </w:hyperlink>
    </w:p>
    <w:p w14:paraId="5939C342" w14:textId="66DFE0F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4" w:history="1">
        <w:r w:rsidRPr="00CA5562">
          <w:rPr>
            <w:rStyle w:val="Hyperlink"/>
            <w:noProof/>
          </w:rPr>
          <w:t>Figure 2</w:t>
        </w:r>
        <w:r w:rsidRPr="00CA5562">
          <w:rPr>
            <w:rStyle w:val="Hyperlink"/>
            <w:noProof/>
          </w:rPr>
          <w:noBreakHyphen/>
          <w:t>74. Incompetent Veteran Report Query Screen.</w:t>
        </w:r>
        <w:r>
          <w:rPr>
            <w:noProof/>
            <w:webHidden/>
          </w:rPr>
          <w:tab/>
        </w:r>
        <w:r>
          <w:rPr>
            <w:noProof/>
            <w:webHidden/>
          </w:rPr>
          <w:fldChar w:fldCharType="begin"/>
        </w:r>
        <w:r>
          <w:rPr>
            <w:noProof/>
            <w:webHidden/>
          </w:rPr>
          <w:instrText xml:space="preserve"> PAGEREF _Toc524356504 \h </w:instrText>
        </w:r>
        <w:r>
          <w:rPr>
            <w:noProof/>
            <w:webHidden/>
          </w:rPr>
        </w:r>
        <w:r>
          <w:rPr>
            <w:noProof/>
            <w:webHidden/>
          </w:rPr>
          <w:fldChar w:fldCharType="separate"/>
        </w:r>
        <w:r>
          <w:rPr>
            <w:noProof/>
            <w:webHidden/>
          </w:rPr>
          <w:t>73</w:t>
        </w:r>
        <w:r>
          <w:rPr>
            <w:noProof/>
            <w:webHidden/>
          </w:rPr>
          <w:fldChar w:fldCharType="end"/>
        </w:r>
      </w:hyperlink>
    </w:p>
    <w:p w14:paraId="1804A96C" w14:textId="461B841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5" w:history="1">
        <w:r w:rsidRPr="00CA5562">
          <w:rPr>
            <w:rStyle w:val="Hyperlink"/>
            <w:noProof/>
          </w:rPr>
          <w:t>Figure 2</w:t>
        </w:r>
        <w:r w:rsidRPr="00CA5562">
          <w:rPr>
            <w:rStyle w:val="Hyperlink"/>
            <w:noProof/>
          </w:rPr>
          <w:noBreakHyphen/>
          <w:t>75. Admissions/Discharges Report Query Screen.</w:t>
        </w:r>
        <w:r>
          <w:rPr>
            <w:noProof/>
            <w:webHidden/>
          </w:rPr>
          <w:tab/>
        </w:r>
        <w:r>
          <w:rPr>
            <w:noProof/>
            <w:webHidden/>
          </w:rPr>
          <w:fldChar w:fldCharType="begin"/>
        </w:r>
        <w:r>
          <w:rPr>
            <w:noProof/>
            <w:webHidden/>
          </w:rPr>
          <w:instrText xml:space="preserve"> PAGEREF _Toc524356505 \h </w:instrText>
        </w:r>
        <w:r>
          <w:rPr>
            <w:noProof/>
            <w:webHidden/>
          </w:rPr>
        </w:r>
        <w:r>
          <w:rPr>
            <w:noProof/>
            <w:webHidden/>
          </w:rPr>
          <w:fldChar w:fldCharType="separate"/>
        </w:r>
        <w:r>
          <w:rPr>
            <w:noProof/>
            <w:webHidden/>
          </w:rPr>
          <w:t>74</w:t>
        </w:r>
        <w:r>
          <w:rPr>
            <w:noProof/>
            <w:webHidden/>
          </w:rPr>
          <w:fldChar w:fldCharType="end"/>
        </w:r>
      </w:hyperlink>
    </w:p>
    <w:p w14:paraId="05E46409" w14:textId="0FCC334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6" w:history="1">
        <w:r w:rsidRPr="00CA5562">
          <w:rPr>
            <w:rStyle w:val="Hyperlink"/>
            <w:noProof/>
          </w:rPr>
          <w:t>Figure 2</w:t>
        </w:r>
        <w:r w:rsidRPr="00CA5562">
          <w:rPr>
            <w:rStyle w:val="Hyperlink"/>
            <w:noProof/>
          </w:rPr>
          <w:noBreakHyphen/>
          <w:t>76. CNH Roster Query Screen.</w:t>
        </w:r>
        <w:r>
          <w:rPr>
            <w:noProof/>
            <w:webHidden/>
          </w:rPr>
          <w:tab/>
        </w:r>
        <w:r>
          <w:rPr>
            <w:noProof/>
            <w:webHidden/>
          </w:rPr>
          <w:fldChar w:fldCharType="begin"/>
        </w:r>
        <w:r>
          <w:rPr>
            <w:noProof/>
            <w:webHidden/>
          </w:rPr>
          <w:instrText xml:space="preserve"> PAGEREF _Toc524356506 \h </w:instrText>
        </w:r>
        <w:r>
          <w:rPr>
            <w:noProof/>
            <w:webHidden/>
          </w:rPr>
        </w:r>
        <w:r>
          <w:rPr>
            <w:noProof/>
            <w:webHidden/>
          </w:rPr>
          <w:fldChar w:fldCharType="separate"/>
        </w:r>
        <w:r>
          <w:rPr>
            <w:noProof/>
            <w:webHidden/>
          </w:rPr>
          <w:t>74</w:t>
        </w:r>
        <w:r>
          <w:rPr>
            <w:noProof/>
            <w:webHidden/>
          </w:rPr>
          <w:fldChar w:fldCharType="end"/>
        </w:r>
      </w:hyperlink>
    </w:p>
    <w:p w14:paraId="25DE71E8" w14:textId="674D94C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7" w:history="1">
        <w:r w:rsidRPr="00CA5562">
          <w:rPr>
            <w:rStyle w:val="Hyperlink"/>
            <w:noProof/>
          </w:rPr>
          <w:t>Figure 2</w:t>
        </w:r>
        <w:r w:rsidRPr="00CA5562">
          <w:rPr>
            <w:rStyle w:val="Hyperlink"/>
            <w:noProof/>
          </w:rPr>
          <w:noBreakHyphen/>
          <w:t>77. CNH Stays Query Screen.</w:t>
        </w:r>
        <w:r>
          <w:rPr>
            <w:noProof/>
            <w:webHidden/>
          </w:rPr>
          <w:tab/>
        </w:r>
        <w:r>
          <w:rPr>
            <w:noProof/>
            <w:webHidden/>
          </w:rPr>
          <w:fldChar w:fldCharType="begin"/>
        </w:r>
        <w:r>
          <w:rPr>
            <w:noProof/>
            <w:webHidden/>
          </w:rPr>
          <w:instrText xml:space="preserve"> PAGEREF _Toc524356507 \h </w:instrText>
        </w:r>
        <w:r>
          <w:rPr>
            <w:noProof/>
            <w:webHidden/>
          </w:rPr>
        </w:r>
        <w:r>
          <w:rPr>
            <w:noProof/>
            <w:webHidden/>
          </w:rPr>
          <w:fldChar w:fldCharType="separate"/>
        </w:r>
        <w:r>
          <w:rPr>
            <w:noProof/>
            <w:webHidden/>
          </w:rPr>
          <w:t>75</w:t>
        </w:r>
        <w:r>
          <w:rPr>
            <w:noProof/>
            <w:webHidden/>
          </w:rPr>
          <w:fldChar w:fldCharType="end"/>
        </w:r>
      </w:hyperlink>
    </w:p>
    <w:p w14:paraId="61C49371" w14:textId="0CB6D24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8" w:history="1">
        <w:r w:rsidRPr="00CA5562">
          <w:rPr>
            <w:rStyle w:val="Hyperlink"/>
            <w:noProof/>
          </w:rPr>
          <w:t>Figure 2</w:t>
        </w:r>
        <w:r w:rsidRPr="00CA5562">
          <w:rPr>
            <w:rStyle w:val="Hyperlink"/>
            <w:noProof/>
          </w:rPr>
          <w:noBreakHyphen/>
          <w:t>78. Display Episode Patient Selector.</w:t>
        </w:r>
        <w:r>
          <w:rPr>
            <w:noProof/>
            <w:webHidden/>
          </w:rPr>
          <w:tab/>
        </w:r>
        <w:r>
          <w:rPr>
            <w:noProof/>
            <w:webHidden/>
          </w:rPr>
          <w:fldChar w:fldCharType="begin"/>
        </w:r>
        <w:r>
          <w:rPr>
            <w:noProof/>
            <w:webHidden/>
          </w:rPr>
          <w:instrText xml:space="preserve"> PAGEREF _Toc524356508 \h </w:instrText>
        </w:r>
        <w:r>
          <w:rPr>
            <w:noProof/>
            <w:webHidden/>
          </w:rPr>
        </w:r>
        <w:r>
          <w:rPr>
            <w:noProof/>
            <w:webHidden/>
          </w:rPr>
          <w:fldChar w:fldCharType="separate"/>
        </w:r>
        <w:r>
          <w:rPr>
            <w:noProof/>
            <w:webHidden/>
          </w:rPr>
          <w:t>76</w:t>
        </w:r>
        <w:r>
          <w:rPr>
            <w:noProof/>
            <w:webHidden/>
          </w:rPr>
          <w:fldChar w:fldCharType="end"/>
        </w:r>
      </w:hyperlink>
    </w:p>
    <w:p w14:paraId="4D593ECD" w14:textId="11BE5E0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09" w:history="1">
        <w:r w:rsidRPr="00CA5562">
          <w:rPr>
            <w:rStyle w:val="Hyperlink"/>
            <w:noProof/>
          </w:rPr>
          <w:t>Figure 2</w:t>
        </w:r>
        <w:r w:rsidRPr="00CA5562">
          <w:rPr>
            <w:rStyle w:val="Hyperlink"/>
            <w:noProof/>
          </w:rPr>
          <w:noBreakHyphen/>
          <w:t>79. Episode of Care Selection.</w:t>
        </w:r>
        <w:r>
          <w:rPr>
            <w:noProof/>
            <w:webHidden/>
          </w:rPr>
          <w:tab/>
        </w:r>
        <w:r>
          <w:rPr>
            <w:noProof/>
            <w:webHidden/>
          </w:rPr>
          <w:fldChar w:fldCharType="begin"/>
        </w:r>
        <w:r>
          <w:rPr>
            <w:noProof/>
            <w:webHidden/>
          </w:rPr>
          <w:instrText xml:space="preserve"> PAGEREF _Toc524356509 \h </w:instrText>
        </w:r>
        <w:r>
          <w:rPr>
            <w:noProof/>
            <w:webHidden/>
          </w:rPr>
        </w:r>
        <w:r>
          <w:rPr>
            <w:noProof/>
            <w:webHidden/>
          </w:rPr>
          <w:fldChar w:fldCharType="separate"/>
        </w:r>
        <w:r>
          <w:rPr>
            <w:noProof/>
            <w:webHidden/>
          </w:rPr>
          <w:t>76</w:t>
        </w:r>
        <w:r>
          <w:rPr>
            <w:noProof/>
            <w:webHidden/>
          </w:rPr>
          <w:fldChar w:fldCharType="end"/>
        </w:r>
      </w:hyperlink>
    </w:p>
    <w:p w14:paraId="73CB15C3" w14:textId="75B867B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0" w:history="1">
        <w:r w:rsidRPr="00CA5562">
          <w:rPr>
            <w:rStyle w:val="Hyperlink"/>
            <w:noProof/>
          </w:rPr>
          <w:t>Figure 2</w:t>
        </w:r>
        <w:r w:rsidRPr="00CA5562">
          <w:rPr>
            <w:rStyle w:val="Hyperlink"/>
            <w:noProof/>
          </w:rPr>
          <w:noBreakHyphen/>
          <w:t>80. Vocational Rehab and Employment Report Setup.</w:t>
        </w:r>
        <w:r>
          <w:rPr>
            <w:noProof/>
            <w:webHidden/>
          </w:rPr>
          <w:tab/>
        </w:r>
        <w:r>
          <w:rPr>
            <w:noProof/>
            <w:webHidden/>
          </w:rPr>
          <w:fldChar w:fldCharType="begin"/>
        </w:r>
        <w:r>
          <w:rPr>
            <w:noProof/>
            <w:webHidden/>
          </w:rPr>
          <w:instrText xml:space="preserve"> PAGEREF _Toc524356510 \h </w:instrText>
        </w:r>
        <w:r>
          <w:rPr>
            <w:noProof/>
            <w:webHidden/>
          </w:rPr>
        </w:r>
        <w:r>
          <w:rPr>
            <w:noProof/>
            <w:webHidden/>
          </w:rPr>
          <w:fldChar w:fldCharType="separate"/>
        </w:r>
        <w:r>
          <w:rPr>
            <w:noProof/>
            <w:webHidden/>
          </w:rPr>
          <w:t>79</w:t>
        </w:r>
        <w:r>
          <w:rPr>
            <w:noProof/>
            <w:webHidden/>
          </w:rPr>
          <w:fldChar w:fldCharType="end"/>
        </w:r>
      </w:hyperlink>
    </w:p>
    <w:p w14:paraId="510ECB21" w14:textId="27E0073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1" w:history="1">
        <w:r w:rsidRPr="00CA5562">
          <w:rPr>
            <w:rStyle w:val="Hyperlink"/>
            <w:noProof/>
          </w:rPr>
          <w:t>Figure 2</w:t>
        </w:r>
        <w:r w:rsidRPr="00CA5562">
          <w:rPr>
            <w:rStyle w:val="Hyperlink"/>
            <w:noProof/>
          </w:rPr>
          <w:noBreakHyphen/>
          <w:t>81. Vocational Rehab and Employment Report Results.</w:t>
        </w:r>
        <w:r>
          <w:rPr>
            <w:noProof/>
            <w:webHidden/>
          </w:rPr>
          <w:tab/>
        </w:r>
        <w:r>
          <w:rPr>
            <w:noProof/>
            <w:webHidden/>
          </w:rPr>
          <w:fldChar w:fldCharType="begin"/>
        </w:r>
        <w:r>
          <w:rPr>
            <w:noProof/>
            <w:webHidden/>
          </w:rPr>
          <w:instrText xml:space="preserve"> PAGEREF _Toc524356511 \h </w:instrText>
        </w:r>
        <w:r>
          <w:rPr>
            <w:noProof/>
            <w:webHidden/>
          </w:rPr>
        </w:r>
        <w:r>
          <w:rPr>
            <w:noProof/>
            <w:webHidden/>
          </w:rPr>
          <w:fldChar w:fldCharType="separate"/>
        </w:r>
        <w:r>
          <w:rPr>
            <w:noProof/>
            <w:webHidden/>
          </w:rPr>
          <w:t>81</w:t>
        </w:r>
        <w:r>
          <w:rPr>
            <w:noProof/>
            <w:webHidden/>
          </w:rPr>
          <w:fldChar w:fldCharType="end"/>
        </w:r>
      </w:hyperlink>
    </w:p>
    <w:p w14:paraId="3F93A367" w14:textId="30F2362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2" w:history="1">
        <w:r w:rsidRPr="00CA5562">
          <w:rPr>
            <w:rStyle w:val="Hyperlink"/>
            <w:noProof/>
          </w:rPr>
          <w:t>Figure 2</w:t>
        </w:r>
        <w:r w:rsidRPr="00CA5562">
          <w:rPr>
            <w:rStyle w:val="Hyperlink"/>
            <w:noProof/>
          </w:rPr>
          <w:noBreakHyphen/>
          <w:t>82. Save Delimited Report.</w:t>
        </w:r>
        <w:r>
          <w:rPr>
            <w:noProof/>
            <w:webHidden/>
          </w:rPr>
          <w:tab/>
        </w:r>
        <w:r>
          <w:rPr>
            <w:noProof/>
            <w:webHidden/>
          </w:rPr>
          <w:fldChar w:fldCharType="begin"/>
        </w:r>
        <w:r>
          <w:rPr>
            <w:noProof/>
            <w:webHidden/>
          </w:rPr>
          <w:instrText xml:space="preserve"> PAGEREF _Toc524356512 \h </w:instrText>
        </w:r>
        <w:r>
          <w:rPr>
            <w:noProof/>
            <w:webHidden/>
          </w:rPr>
        </w:r>
        <w:r>
          <w:rPr>
            <w:noProof/>
            <w:webHidden/>
          </w:rPr>
          <w:fldChar w:fldCharType="separate"/>
        </w:r>
        <w:r>
          <w:rPr>
            <w:noProof/>
            <w:webHidden/>
          </w:rPr>
          <w:t>81</w:t>
        </w:r>
        <w:r>
          <w:rPr>
            <w:noProof/>
            <w:webHidden/>
          </w:rPr>
          <w:fldChar w:fldCharType="end"/>
        </w:r>
      </w:hyperlink>
    </w:p>
    <w:p w14:paraId="1DF08E45" w14:textId="5974CAA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3" w:history="1">
        <w:r w:rsidRPr="00CA5562">
          <w:rPr>
            <w:rStyle w:val="Hyperlink"/>
            <w:noProof/>
          </w:rPr>
          <w:t>Figure 2</w:t>
        </w:r>
        <w:r w:rsidRPr="00CA5562">
          <w:rPr>
            <w:rStyle w:val="Hyperlink"/>
            <w:noProof/>
          </w:rPr>
          <w:noBreakHyphen/>
          <w:t>83. Exported Delimited Report.</w:t>
        </w:r>
        <w:r>
          <w:rPr>
            <w:noProof/>
            <w:webHidden/>
          </w:rPr>
          <w:tab/>
        </w:r>
        <w:r>
          <w:rPr>
            <w:noProof/>
            <w:webHidden/>
          </w:rPr>
          <w:fldChar w:fldCharType="begin"/>
        </w:r>
        <w:r>
          <w:rPr>
            <w:noProof/>
            <w:webHidden/>
          </w:rPr>
          <w:instrText xml:space="preserve"> PAGEREF _Toc524356513 \h </w:instrText>
        </w:r>
        <w:r>
          <w:rPr>
            <w:noProof/>
            <w:webHidden/>
          </w:rPr>
        </w:r>
        <w:r>
          <w:rPr>
            <w:noProof/>
            <w:webHidden/>
          </w:rPr>
          <w:fldChar w:fldCharType="separate"/>
        </w:r>
        <w:r>
          <w:rPr>
            <w:noProof/>
            <w:webHidden/>
          </w:rPr>
          <w:t>82</w:t>
        </w:r>
        <w:r>
          <w:rPr>
            <w:noProof/>
            <w:webHidden/>
          </w:rPr>
          <w:fldChar w:fldCharType="end"/>
        </w:r>
      </w:hyperlink>
    </w:p>
    <w:p w14:paraId="308EBD77" w14:textId="4A5F17D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4" w:history="1">
        <w:r w:rsidRPr="00CA5562">
          <w:rPr>
            <w:rStyle w:val="Hyperlink"/>
            <w:noProof/>
          </w:rPr>
          <w:t>Figure 2</w:t>
        </w:r>
        <w:r w:rsidRPr="00CA5562">
          <w:rPr>
            <w:rStyle w:val="Hyperlink"/>
            <w:noProof/>
          </w:rPr>
          <w:noBreakHyphen/>
          <w:t>84. CAPRI Admin Tab View—Address View.</w:t>
        </w:r>
        <w:r>
          <w:rPr>
            <w:noProof/>
            <w:webHidden/>
          </w:rPr>
          <w:tab/>
        </w:r>
        <w:r>
          <w:rPr>
            <w:noProof/>
            <w:webHidden/>
          </w:rPr>
          <w:fldChar w:fldCharType="begin"/>
        </w:r>
        <w:r>
          <w:rPr>
            <w:noProof/>
            <w:webHidden/>
          </w:rPr>
          <w:instrText xml:space="preserve"> PAGEREF _Toc524356514 \h </w:instrText>
        </w:r>
        <w:r>
          <w:rPr>
            <w:noProof/>
            <w:webHidden/>
          </w:rPr>
        </w:r>
        <w:r>
          <w:rPr>
            <w:noProof/>
            <w:webHidden/>
          </w:rPr>
          <w:fldChar w:fldCharType="separate"/>
        </w:r>
        <w:r>
          <w:rPr>
            <w:noProof/>
            <w:webHidden/>
          </w:rPr>
          <w:t>84</w:t>
        </w:r>
        <w:r>
          <w:rPr>
            <w:noProof/>
            <w:webHidden/>
          </w:rPr>
          <w:fldChar w:fldCharType="end"/>
        </w:r>
      </w:hyperlink>
    </w:p>
    <w:p w14:paraId="6F07543F" w14:textId="6A093AD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5" w:history="1">
        <w:r w:rsidRPr="00CA5562">
          <w:rPr>
            <w:rStyle w:val="Hyperlink"/>
            <w:noProof/>
          </w:rPr>
          <w:t>Figure 2</w:t>
        </w:r>
        <w:r w:rsidRPr="00CA5562">
          <w:rPr>
            <w:rStyle w:val="Hyperlink"/>
            <w:noProof/>
          </w:rPr>
          <w:noBreakHyphen/>
          <w:t>85. CAPRI Admin Tab View—Appointments.</w:t>
        </w:r>
        <w:r>
          <w:rPr>
            <w:noProof/>
            <w:webHidden/>
          </w:rPr>
          <w:tab/>
        </w:r>
        <w:r>
          <w:rPr>
            <w:noProof/>
            <w:webHidden/>
          </w:rPr>
          <w:fldChar w:fldCharType="begin"/>
        </w:r>
        <w:r>
          <w:rPr>
            <w:noProof/>
            <w:webHidden/>
          </w:rPr>
          <w:instrText xml:space="preserve"> PAGEREF _Toc524356515 \h </w:instrText>
        </w:r>
        <w:r>
          <w:rPr>
            <w:noProof/>
            <w:webHidden/>
          </w:rPr>
        </w:r>
        <w:r>
          <w:rPr>
            <w:noProof/>
            <w:webHidden/>
          </w:rPr>
          <w:fldChar w:fldCharType="separate"/>
        </w:r>
        <w:r>
          <w:rPr>
            <w:noProof/>
            <w:webHidden/>
          </w:rPr>
          <w:t>85</w:t>
        </w:r>
        <w:r>
          <w:rPr>
            <w:noProof/>
            <w:webHidden/>
          </w:rPr>
          <w:fldChar w:fldCharType="end"/>
        </w:r>
      </w:hyperlink>
    </w:p>
    <w:p w14:paraId="0737E2CF" w14:textId="532AC00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6" w:history="1">
        <w:r w:rsidRPr="00CA5562">
          <w:rPr>
            <w:rStyle w:val="Hyperlink"/>
            <w:noProof/>
          </w:rPr>
          <w:t>Figure 2</w:t>
        </w:r>
        <w:r w:rsidRPr="00CA5562">
          <w:rPr>
            <w:rStyle w:val="Hyperlink"/>
            <w:noProof/>
          </w:rPr>
          <w:noBreakHyphen/>
          <w:t>86. Health Summaries View.</w:t>
        </w:r>
        <w:r>
          <w:rPr>
            <w:noProof/>
            <w:webHidden/>
          </w:rPr>
          <w:tab/>
        </w:r>
        <w:r>
          <w:rPr>
            <w:noProof/>
            <w:webHidden/>
          </w:rPr>
          <w:fldChar w:fldCharType="begin"/>
        </w:r>
        <w:r>
          <w:rPr>
            <w:noProof/>
            <w:webHidden/>
          </w:rPr>
          <w:instrText xml:space="preserve"> PAGEREF _Toc524356516 \h </w:instrText>
        </w:r>
        <w:r>
          <w:rPr>
            <w:noProof/>
            <w:webHidden/>
          </w:rPr>
        </w:r>
        <w:r>
          <w:rPr>
            <w:noProof/>
            <w:webHidden/>
          </w:rPr>
          <w:fldChar w:fldCharType="separate"/>
        </w:r>
        <w:r>
          <w:rPr>
            <w:noProof/>
            <w:webHidden/>
          </w:rPr>
          <w:t>86</w:t>
        </w:r>
        <w:r>
          <w:rPr>
            <w:noProof/>
            <w:webHidden/>
          </w:rPr>
          <w:fldChar w:fldCharType="end"/>
        </w:r>
      </w:hyperlink>
    </w:p>
    <w:p w14:paraId="0604E4A9" w14:textId="1DDA84D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7" w:history="1">
        <w:r w:rsidRPr="00CA5562">
          <w:rPr>
            <w:rStyle w:val="Hyperlink"/>
            <w:noProof/>
          </w:rPr>
          <w:t>Figure 2</w:t>
        </w:r>
        <w:r w:rsidRPr="00CA5562">
          <w:rPr>
            <w:rStyle w:val="Hyperlink"/>
            <w:noProof/>
          </w:rPr>
          <w:noBreakHyphen/>
          <w:t>87. Health Summaries View—Component Selection.</w:t>
        </w:r>
        <w:r>
          <w:rPr>
            <w:noProof/>
            <w:webHidden/>
          </w:rPr>
          <w:tab/>
        </w:r>
        <w:r>
          <w:rPr>
            <w:noProof/>
            <w:webHidden/>
          </w:rPr>
          <w:fldChar w:fldCharType="begin"/>
        </w:r>
        <w:r>
          <w:rPr>
            <w:noProof/>
            <w:webHidden/>
          </w:rPr>
          <w:instrText xml:space="preserve"> PAGEREF _Toc524356517 \h </w:instrText>
        </w:r>
        <w:r>
          <w:rPr>
            <w:noProof/>
            <w:webHidden/>
          </w:rPr>
        </w:r>
        <w:r>
          <w:rPr>
            <w:noProof/>
            <w:webHidden/>
          </w:rPr>
          <w:fldChar w:fldCharType="separate"/>
        </w:r>
        <w:r>
          <w:rPr>
            <w:noProof/>
            <w:webHidden/>
          </w:rPr>
          <w:t>87</w:t>
        </w:r>
        <w:r>
          <w:rPr>
            <w:noProof/>
            <w:webHidden/>
          </w:rPr>
          <w:fldChar w:fldCharType="end"/>
        </w:r>
      </w:hyperlink>
    </w:p>
    <w:p w14:paraId="04C4E97C" w14:textId="04DF016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8" w:history="1">
        <w:r w:rsidRPr="00CA5562">
          <w:rPr>
            <w:rStyle w:val="Hyperlink"/>
            <w:noProof/>
          </w:rPr>
          <w:t>Figure 2</w:t>
        </w:r>
        <w:r w:rsidRPr="00CA5562">
          <w:rPr>
            <w:rStyle w:val="Hyperlink"/>
            <w:noProof/>
          </w:rPr>
          <w:noBreakHyphen/>
          <w:t>88. Health Summaries View—Adhoc Report Selection.</w:t>
        </w:r>
        <w:r>
          <w:rPr>
            <w:noProof/>
            <w:webHidden/>
          </w:rPr>
          <w:tab/>
        </w:r>
        <w:r>
          <w:rPr>
            <w:noProof/>
            <w:webHidden/>
          </w:rPr>
          <w:fldChar w:fldCharType="begin"/>
        </w:r>
        <w:r>
          <w:rPr>
            <w:noProof/>
            <w:webHidden/>
          </w:rPr>
          <w:instrText xml:space="preserve"> PAGEREF _Toc524356518 \h </w:instrText>
        </w:r>
        <w:r>
          <w:rPr>
            <w:noProof/>
            <w:webHidden/>
          </w:rPr>
        </w:r>
        <w:r>
          <w:rPr>
            <w:noProof/>
            <w:webHidden/>
          </w:rPr>
          <w:fldChar w:fldCharType="separate"/>
        </w:r>
        <w:r>
          <w:rPr>
            <w:noProof/>
            <w:webHidden/>
          </w:rPr>
          <w:t>88</w:t>
        </w:r>
        <w:r>
          <w:rPr>
            <w:noProof/>
            <w:webHidden/>
          </w:rPr>
          <w:fldChar w:fldCharType="end"/>
        </w:r>
      </w:hyperlink>
    </w:p>
    <w:p w14:paraId="113DF578" w14:textId="228DCE7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19" w:history="1">
        <w:r w:rsidRPr="00CA5562">
          <w:rPr>
            <w:rStyle w:val="Hyperlink"/>
            <w:noProof/>
          </w:rPr>
          <w:t>Figure 2</w:t>
        </w:r>
        <w:r w:rsidRPr="00CA5562">
          <w:rPr>
            <w:rStyle w:val="Hyperlink"/>
            <w:noProof/>
          </w:rPr>
          <w:noBreakHyphen/>
          <w:t>89. Adhoc Health Summary View.</w:t>
        </w:r>
        <w:r>
          <w:rPr>
            <w:noProof/>
            <w:webHidden/>
          </w:rPr>
          <w:tab/>
        </w:r>
        <w:r>
          <w:rPr>
            <w:noProof/>
            <w:webHidden/>
          </w:rPr>
          <w:fldChar w:fldCharType="begin"/>
        </w:r>
        <w:r>
          <w:rPr>
            <w:noProof/>
            <w:webHidden/>
          </w:rPr>
          <w:instrText xml:space="preserve"> PAGEREF _Toc524356519 \h </w:instrText>
        </w:r>
        <w:r>
          <w:rPr>
            <w:noProof/>
            <w:webHidden/>
          </w:rPr>
        </w:r>
        <w:r>
          <w:rPr>
            <w:noProof/>
            <w:webHidden/>
          </w:rPr>
          <w:fldChar w:fldCharType="separate"/>
        </w:r>
        <w:r>
          <w:rPr>
            <w:noProof/>
            <w:webHidden/>
          </w:rPr>
          <w:t>89</w:t>
        </w:r>
        <w:r>
          <w:rPr>
            <w:noProof/>
            <w:webHidden/>
          </w:rPr>
          <w:fldChar w:fldCharType="end"/>
        </w:r>
      </w:hyperlink>
    </w:p>
    <w:p w14:paraId="10FEB1A5" w14:textId="6A166C9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0" w:history="1">
        <w:r w:rsidRPr="00CA5562">
          <w:rPr>
            <w:rStyle w:val="Hyperlink"/>
            <w:noProof/>
          </w:rPr>
          <w:t>Figure 2</w:t>
        </w:r>
        <w:r w:rsidRPr="00CA5562">
          <w:rPr>
            <w:rStyle w:val="Hyperlink"/>
            <w:noProof/>
          </w:rPr>
          <w:noBreakHyphen/>
          <w:t>90. Adhoc Health Summary—Component Selection.</w:t>
        </w:r>
        <w:r>
          <w:rPr>
            <w:noProof/>
            <w:webHidden/>
          </w:rPr>
          <w:tab/>
        </w:r>
        <w:r>
          <w:rPr>
            <w:noProof/>
            <w:webHidden/>
          </w:rPr>
          <w:fldChar w:fldCharType="begin"/>
        </w:r>
        <w:r>
          <w:rPr>
            <w:noProof/>
            <w:webHidden/>
          </w:rPr>
          <w:instrText xml:space="preserve"> PAGEREF _Toc524356520 \h </w:instrText>
        </w:r>
        <w:r>
          <w:rPr>
            <w:noProof/>
            <w:webHidden/>
          </w:rPr>
        </w:r>
        <w:r>
          <w:rPr>
            <w:noProof/>
            <w:webHidden/>
          </w:rPr>
          <w:fldChar w:fldCharType="separate"/>
        </w:r>
        <w:r>
          <w:rPr>
            <w:noProof/>
            <w:webHidden/>
          </w:rPr>
          <w:t>90</w:t>
        </w:r>
        <w:r>
          <w:rPr>
            <w:noProof/>
            <w:webHidden/>
          </w:rPr>
          <w:fldChar w:fldCharType="end"/>
        </w:r>
      </w:hyperlink>
    </w:p>
    <w:p w14:paraId="15F1D17F" w14:textId="23FAB45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1" w:history="1">
        <w:r w:rsidRPr="00CA5562">
          <w:rPr>
            <w:rStyle w:val="Hyperlink"/>
            <w:noProof/>
          </w:rPr>
          <w:t>Figure 2</w:t>
        </w:r>
        <w:r w:rsidRPr="00CA5562">
          <w:rPr>
            <w:rStyle w:val="Hyperlink"/>
            <w:noProof/>
          </w:rPr>
          <w:noBreakHyphen/>
          <w:t>91. Adhoc Health Summary Generated Report.</w:t>
        </w:r>
        <w:r>
          <w:rPr>
            <w:noProof/>
            <w:webHidden/>
          </w:rPr>
          <w:tab/>
        </w:r>
        <w:r>
          <w:rPr>
            <w:noProof/>
            <w:webHidden/>
          </w:rPr>
          <w:fldChar w:fldCharType="begin"/>
        </w:r>
        <w:r>
          <w:rPr>
            <w:noProof/>
            <w:webHidden/>
          </w:rPr>
          <w:instrText xml:space="preserve"> PAGEREF _Toc524356521 \h </w:instrText>
        </w:r>
        <w:r>
          <w:rPr>
            <w:noProof/>
            <w:webHidden/>
          </w:rPr>
        </w:r>
        <w:r>
          <w:rPr>
            <w:noProof/>
            <w:webHidden/>
          </w:rPr>
          <w:fldChar w:fldCharType="separate"/>
        </w:r>
        <w:r>
          <w:rPr>
            <w:noProof/>
            <w:webHidden/>
          </w:rPr>
          <w:t>91</w:t>
        </w:r>
        <w:r>
          <w:rPr>
            <w:noProof/>
            <w:webHidden/>
          </w:rPr>
          <w:fldChar w:fldCharType="end"/>
        </w:r>
      </w:hyperlink>
    </w:p>
    <w:p w14:paraId="78FEC4B5" w14:textId="0220D9E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2" w:history="1">
        <w:r w:rsidRPr="00CA5562">
          <w:rPr>
            <w:rStyle w:val="Hyperlink"/>
            <w:noProof/>
          </w:rPr>
          <w:t>Figure 2</w:t>
        </w:r>
        <w:r w:rsidRPr="00CA5562">
          <w:rPr>
            <w:rStyle w:val="Hyperlink"/>
            <w:noProof/>
          </w:rPr>
          <w:noBreakHyphen/>
          <w:t>92. Remote Data View.</w:t>
        </w:r>
        <w:r>
          <w:rPr>
            <w:noProof/>
            <w:webHidden/>
          </w:rPr>
          <w:tab/>
        </w:r>
        <w:r>
          <w:rPr>
            <w:noProof/>
            <w:webHidden/>
          </w:rPr>
          <w:fldChar w:fldCharType="begin"/>
        </w:r>
        <w:r>
          <w:rPr>
            <w:noProof/>
            <w:webHidden/>
          </w:rPr>
          <w:instrText xml:space="preserve"> PAGEREF _Toc524356522 \h </w:instrText>
        </w:r>
        <w:r>
          <w:rPr>
            <w:noProof/>
            <w:webHidden/>
          </w:rPr>
        </w:r>
        <w:r>
          <w:rPr>
            <w:noProof/>
            <w:webHidden/>
          </w:rPr>
          <w:fldChar w:fldCharType="separate"/>
        </w:r>
        <w:r>
          <w:rPr>
            <w:noProof/>
            <w:webHidden/>
          </w:rPr>
          <w:t>92</w:t>
        </w:r>
        <w:r>
          <w:rPr>
            <w:noProof/>
            <w:webHidden/>
          </w:rPr>
          <w:fldChar w:fldCharType="end"/>
        </w:r>
      </w:hyperlink>
    </w:p>
    <w:p w14:paraId="60CD5035" w14:textId="554CD59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3" w:history="1">
        <w:r w:rsidRPr="00CA5562">
          <w:rPr>
            <w:rStyle w:val="Hyperlink"/>
            <w:noProof/>
          </w:rPr>
          <w:t>Figure 2</w:t>
        </w:r>
        <w:r w:rsidRPr="00CA5562">
          <w:rPr>
            <w:rStyle w:val="Hyperlink"/>
            <w:noProof/>
          </w:rPr>
          <w:noBreakHyphen/>
          <w:t>93. Health Summary Types.</w:t>
        </w:r>
        <w:r>
          <w:rPr>
            <w:noProof/>
            <w:webHidden/>
          </w:rPr>
          <w:tab/>
        </w:r>
        <w:r>
          <w:rPr>
            <w:noProof/>
            <w:webHidden/>
          </w:rPr>
          <w:fldChar w:fldCharType="begin"/>
        </w:r>
        <w:r>
          <w:rPr>
            <w:noProof/>
            <w:webHidden/>
          </w:rPr>
          <w:instrText xml:space="preserve"> PAGEREF _Toc524356523 \h </w:instrText>
        </w:r>
        <w:r>
          <w:rPr>
            <w:noProof/>
            <w:webHidden/>
          </w:rPr>
        </w:r>
        <w:r>
          <w:rPr>
            <w:noProof/>
            <w:webHidden/>
          </w:rPr>
          <w:fldChar w:fldCharType="separate"/>
        </w:r>
        <w:r>
          <w:rPr>
            <w:noProof/>
            <w:webHidden/>
          </w:rPr>
          <w:t>92</w:t>
        </w:r>
        <w:r>
          <w:rPr>
            <w:noProof/>
            <w:webHidden/>
          </w:rPr>
          <w:fldChar w:fldCharType="end"/>
        </w:r>
      </w:hyperlink>
    </w:p>
    <w:p w14:paraId="3F8AF638" w14:textId="113F80E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4" w:history="1">
        <w:r w:rsidRPr="00CA5562">
          <w:rPr>
            <w:rStyle w:val="Hyperlink"/>
            <w:noProof/>
          </w:rPr>
          <w:t>Figure 2</w:t>
        </w:r>
        <w:r w:rsidRPr="00CA5562">
          <w:rPr>
            <w:rStyle w:val="Hyperlink"/>
            <w:noProof/>
          </w:rPr>
          <w:noBreakHyphen/>
          <w:t>94. Health Summary Remote Data Alert.</w:t>
        </w:r>
        <w:r>
          <w:rPr>
            <w:noProof/>
            <w:webHidden/>
          </w:rPr>
          <w:tab/>
        </w:r>
        <w:r>
          <w:rPr>
            <w:noProof/>
            <w:webHidden/>
          </w:rPr>
          <w:fldChar w:fldCharType="begin"/>
        </w:r>
        <w:r>
          <w:rPr>
            <w:noProof/>
            <w:webHidden/>
          </w:rPr>
          <w:instrText xml:space="preserve"> PAGEREF _Toc524356524 \h </w:instrText>
        </w:r>
        <w:r>
          <w:rPr>
            <w:noProof/>
            <w:webHidden/>
          </w:rPr>
        </w:r>
        <w:r>
          <w:rPr>
            <w:noProof/>
            <w:webHidden/>
          </w:rPr>
          <w:fldChar w:fldCharType="separate"/>
        </w:r>
        <w:r>
          <w:rPr>
            <w:noProof/>
            <w:webHidden/>
          </w:rPr>
          <w:t>93</w:t>
        </w:r>
        <w:r>
          <w:rPr>
            <w:noProof/>
            <w:webHidden/>
          </w:rPr>
          <w:fldChar w:fldCharType="end"/>
        </w:r>
      </w:hyperlink>
    </w:p>
    <w:p w14:paraId="51148A93" w14:textId="689899D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5" w:history="1">
        <w:r w:rsidRPr="00CA5562">
          <w:rPr>
            <w:rStyle w:val="Hyperlink"/>
            <w:noProof/>
          </w:rPr>
          <w:t>Figure 2</w:t>
        </w:r>
        <w:r w:rsidRPr="00CA5562">
          <w:rPr>
            <w:rStyle w:val="Hyperlink"/>
            <w:noProof/>
          </w:rPr>
          <w:noBreakHyphen/>
          <w:t>95. Other Facilities Visited Button.</w:t>
        </w:r>
        <w:r>
          <w:rPr>
            <w:noProof/>
            <w:webHidden/>
          </w:rPr>
          <w:tab/>
        </w:r>
        <w:r>
          <w:rPr>
            <w:noProof/>
            <w:webHidden/>
          </w:rPr>
          <w:fldChar w:fldCharType="begin"/>
        </w:r>
        <w:r>
          <w:rPr>
            <w:noProof/>
            <w:webHidden/>
          </w:rPr>
          <w:instrText xml:space="preserve"> PAGEREF _Toc524356525 \h </w:instrText>
        </w:r>
        <w:r>
          <w:rPr>
            <w:noProof/>
            <w:webHidden/>
          </w:rPr>
        </w:r>
        <w:r>
          <w:rPr>
            <w:noProof/>
            <w:webHidden/>
          </w:rPr>
          <w:fldChar w:fldCharType="separate"/>
        </w:r>
        <w:r>
          <w:rPr>
            <w:noProof/>
            <w:webHidden/>
          </w:rPr>
          <w:t>93</w:t>
        </w:r>
        <w:r>
          <w:rPr>
            <w:noProof/>
            <w:webHidden/>
          </w:rPr>
          <w:fldChar w:fldCharType="end"/>
        </w:r>
      </w:hyperlink>
    </w:p>
    <w:p w14:paraId="1C150724" w14:textId="2551868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6" w:history="1">
        <w:r w:rsidRPr="00CA5562">
          <w:rPr>
            <w:rStyle w:val="Hyperlink"/>
            <w:noProof/>
          </w:rPr>
          <w:t>Figure 2</w:t>
        </w:r>
        <w:r w:rsidRPr="00CA5562">
          <w:rPr>
            <w:rStyle w:val="Hyperlink"/>
            <w:noProof/>
          </w:rPr>
          <w:noBreakHyphen/>
          <w:t>96. Remote Sites Selection Window.</w:t>
        </w:r>
        <w:r>
          <w:rPr>
            <w:noProof/>
            <w:webHidden/>
          </w:rPr>
          <w:tab/>
        </w:r>
        <w:r>
          <w:rPr>
            <w:noProof/>
            <w:webHidden/>
          </w:rPr>
          <w:fldChar w:fldCharType="begin"/>
        </w:r>
        <w:r>
          <w:rPr>
            <w:noProof/>
            <w:webHidden/>
          </w:rPr>
          <w:instrText xml:space="preserve"> PAGEREF _Toc524356526 \h </w:instrText>
        </w:r>
        <w:r>
          <w:rPr>
            <w:noProof/>
            <w:webHidden/>
          </w:rPr>
        </w:r>
        <w:r>
          <w:rPr>
            <w:noProof/>
            <w:webHidden/>
          </w:rPr>
          <w:fldChar w:fldCharType="separate"/>
        </w:r>
        <w:r>
          <w:rPr>
            <w:noProof/>
            <w:webHidden/>
          </w:rPr>
          <w:t>94</w:t>
        </w:r>
        <w:r>
          <w:rPr>
            <w:noProof/>
            <w:webHidden/>
          </w:rPr>
          <w:fldChar w:fldCharType="end"/>
        </w:r>
      </w:hyperlink>
    </w:p>
    <w:p w14:paraId="6DBFAC78" w14:textId="12B5560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7" w:history="1">
        <w:r w:rsidRPr="00CA5562">
          <w:rPr>
            <w:rStyle w:val="Hyperlink"/>
            <w:noProof/>
          </w:rPr>
          <w:t>Figure 2</w:t>
        </w:r>
        <w:r w:rsidRPr="00CA5562">
          <w:rPr>
            <w:rStyle w:val="Hyperlink"/>
            <w:noProof/>
          </w:rPr>
          <w:noBreakHyphen/>
          <w:t>97. Clinical Documents Tab—Item View.</w:t>
        </w:r>
        <w:r>
          <w:rPr>
            <w:noProof/>
            <w:webHidden/>
          </w:rPr>
          <w:tab/>
        </w:r>
        <w:r>
          <w:rPr>
            <w:noProof/>
            <w:webHidden/>
          </w:rPr>
          <w:fldChar w:fldCharType="begin"/>
        </w:r>
        <w:r>
          <w:rPr>
            <w:noProof/>
            <w:webHidden/>
          </w:rPr>
          <w:instrText xml:space="preserve"> PAGEREF _Toc524356527 \h </w:instrText>
        </w:r>
        <w:r>
          <w:rPr>
            <w:noProof/>
            <w:webHidden/>
          </w:rPr>
        </w:r>
        <w:r>
          <w:rPr>
            <w:noProof/>
            <w:webHidden/>
          </w:rPr>
          <w:fldChar w:fldCharType="separate"/>
        </w:r>
        <w:r>
          <w:rPr>
            <w:noProof/>
            <w:webHidden/>
          </w:rPr>
          <w:t>96</w:t>
        </w:r>
        <w:r>
          <w:rPr>
            <w:noProof/>
            <w:webHidden/>
          </w:rPr>
          <w:fldChar w:fldCharType="end"/>
        </w:r>
      </w:hyperlink>
    </w:p>
    <w:p w14:paraId="6D4860DE" w14:textId="3949C70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8" w:history="1">
        <w:r w:rsidRPr="00CA5562">
          <w:rPr>
            <w:rStyle w:val="Hyperlink"/>
            <w:noProof/>
          </w:rPr>
          <w:t>Figure 2</w:t>
        </w:r>
        <w:r w:rsidRPr="00CA5562">
          <w:rPr>
            <w:rStyle w:val="Hyperlink"/>
            <w:noProof/>
          </w:rPr>
          <w:noBreakHyphen/>
          <w:t>98. Searched Documents View.</w:t>
        </w:r>
        <w:r>
          <w:rPr>
            <w:noProof/>
            <w:webHidden/>
          </w:rPr>
          <w:tab/>
        </w:r>
        <w:r>
          <w:rPr>
            <w:noProof/>
            <w:webHidden/>
          </w:rPr>
          <w:fldChar w:fldCharType="begin"/>
        </w:r>
        <w:r>
          <w:rPr>
            <w:noProof/>
            <w:webHidden/>
          </w:rPr>
          <w:instrText xml:space="preserve"> PAGEREF _Toc524356528 \h </w:instrText>
        </w:r>
        <w:r>
          <w:rPr>
            <w:noProof/>
            <w:webHidden/>
          </w:rPr>
        </w:r>
        <w:r>
          <w:rPr>
            <w:noProof/>
            <w:webHidden/>
          </w:rPr>
          <w:fldChar w:fldCharType="separate"/>
        </w:r>
        <w:r>
          <w:rPr>
            <w:noProof/>
            <w:webHidden/>
          </w:rPr>
          <w:t>97</w:t>
        </w:r>
        <w:r>
          <w:rPr>
            <w:noProof/>
            <w:webHidden/>
          </w:rPr>
          <w:fldChar w:fldCharType="end"/>
        </w:r>
      </w:hyperlink>
    </w:p>
    <w:p w14:paraId="0CB9066F" w14:textId="293531D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29" w:history="1">
        <w:r w:rsidRPr="00CA5562">
          <w:rPr>
            <w:rStyle w:val="Hyperlink"/>
            <w:noProof/>
          </w:rPr>
          <w:t>Figure 2</w:t>
        </w:r>
        <w:r w:rsidRPr="00CA5562">
          <w:rPr>
            <w:rStyle w:val="Hyperlink"/>
            <w:noProof/>
          </w:rPr>
          <w:noBreakHyphen/>
          <w:t>99. Searched Documents—Search by Date.</w:t>
        </w:r>
        <w:r>
          <w:rPr>
            <w:noProof/>
            <w:webHidden/>
          </w:rPr>
          <w:tab/>
        </w:r>
        <w:r>
          <w:rPr>
            <w:noProof/>
            <w:webHidden/>
          </w:rPr>
          <w:fldChar w:fldCharType="begin"/>
        </w:r>
        <w:r>
          <w:rPr>
            <w:noProof/>
            <w:webHidden/>
          </w:rPr>
          <w:instrText xml:space="preserve"> PAGEREF _Toc524356529 \h </w:instrText>
        </w:r>
        <w:r>
          <w:rPr>
            <w:noProof/>
            <w:webHidden/>
          </w:rPr>
        </w:r>
        <w:r>
          <w:rPr>
            <w:noProof/>
            <w:webHidden/>
          </w:rPr>
          <w:fldChar w:fldCharType="separate"/>
        </w:r>
        <w:r>
          <w:rPr>
            <w:noProof/>
            <w:webHidden/>
          </w:rPr>
          <w:t>97</w:t>
        </w:r>
        <w:r>
          <w:rPr>
            <w:noProof/>
            <w:webHidden/>
          </w:rPr>
          <w:fldChar w:fldCharType="end"/>
        </w:r>
      </w:hyperlink>
    </w:p>
    <w:p w14:paraId="31388573" w14:textId="231EA7F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0" w:history="1">
        <w:r w:rsidRPr="00CA5562">
          <w:rPr>
            <w:rStyle w:val="Hyperlink"/>
            <w:noProof/>
          </w:rPr>
          <w:t>Figure 2</w:t>
        </w:r>
        <w:r w:rsidRPr="00CA5562">
          <w:rPr>
            <w:rStyle w:val="Hyperlink"/>
            <w:noProof/>
          </w:rPr>
          <w:noBreakHyphen/>
          <w:t>100. Searched Documents—Search by Number of Documents.</w:t>
        </w:r>
        <w:r>
          <w:rPr>
            <w:noProof/>
            <w:webHidden/>
          </w:rPr>
          <w:tab/>
        </w:r>
        <w:r>
          <w:rPr>
            <w:noProof/>
            <w:webHidden/>
          </w:rPr>
          <w:fldChar w:fldCharType="begin"/>
        </w:r>
        <w:r>
          <w:rPr>
            <w:noProof/>
            <w:webHidden/>
          </w:rPr>
          <w:instrText xml:space="preserve"> PAGEREF _Toc524356530 \h </w:instrText>
        </w:r>
        <w:r>
          <w:rPr>
            <w:noProof/>
            <w:webHidden/>
          </w:rPr>
        </w:r>
        <w:r>
          <w:rPr>
            <w:noProof/>
            <w:webHidden/>
          </w:rPr>
          <w:fldChar w:fldCharType="separate"/>
        </w:r>
        <w:r>
          <w:rPr>
            <w:noProof/>
            <w:webHidden/>
          </w:rPr>
          <w:t>97</w:t>
        </w:r>
        <w:r>
          <w:rPr>
            <w:noProof/>
            <w:webHidden/>
          </w:rPr>
          <w:fldChar w:fldCharType="end"/>
        </w:r>
      </w:hyperlink>
    </w:p>
    <w:p w14:paraId="60645E4C" w14:textId="1922898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1" w:history="1">
        <w:r w:rsidRPr="00CA5562">
          <w:rPr>
            <w:rStyle w:val="Hyperlink"/>
            <w:noProof/>
          </w:rPr>
          <w:t>Figure 2</w:t>
        </w:r>
        <w:r w:rsidRPr="00CA5562">
          <w:rPr>
            <w:rStyle w:val="Hyperlink"/>
            <w:noProof/>
          </w:rPr>
          <w:noBreakHyphen/>
          <w:t>101. Searched Documents—Search by All Documents.</w:t>
        </w:r>
        <w:r>
          <w:rPr>
            <w:noProof/>
            <w:webHidden/>
          </w:rPr>
          <w:tab/>
        </w:r>
        <w:r>
          <w:rPr>
            <w:noProof/>
            <w:webHidden/>
          </w:rPr>
          <w:fldChar w:fldCharType="begin"/>
        </w:r>
        <w:r>
          <w:rPr>
            <w:noProof/>
            <w:webHidden/>
          </w:rPr>
          <w:instrText xml:space="preserve"> PAGEREF _Toc524356531 \h </w:instrText>
        </w:r>
        <w:r>
          <w:rPr>
            <w:noProof/>
            <w:webHidden/>
          </w:rPr>
        </w:r>
        <w:r>
          <w:rPr>
            <w:noProof/>
            <w:webHidden/>
          </w:rPr>
          <w:fldChar w:fldCharType="separate"/>
        </w:r>
        <w:r>
          <w:rPr>
            <w:noProof/>
            <w:webHidden/>
          </w:rPr>
          <w:t>97</w:t>
        </w:r>
        <w:r>
          <w:rPr>
            <w:noProof/>
            <w:webHidden/>
          </w:rPr>
          <w:fldChar w:fldCharType="end"/>
        </w:r>
      </w:hyperlink>
    </w:p>
    <w:p w14:paraId="05827B6E" w14:textId="796FE7F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2" w:history="1">
        <w:r w:rsidRPr="00CA5562">
          <w:rPr>
            <w:rStyle w:val="Hyperlink"/>
            <w:noProof/>
          </w:rPr>
          <w:t>Figure 2</w:t>
        </w:r>
        <w:r w:rsidRPr="00CA5562">
          <w:rPr>
            <w:rStyle w:val="Hyperlink"/>
            <w:noProof/>
          </w:rPr>
          <w:noBreakHyphen/>
          <w:t>102. Report Builder Screen.</w:t>
        </w:r>
        <w:r>
          <w:rPr>
            <w:noProof/>
            <w:webHidden/>
          </w:rPr>
          <w:tab/>
        </w:r>
        <w:r>
          <w:rPr>
            <w:noProof/>
            <w:webHidden/>
          </w:rPr>
          <w:fldChar w:fldCharType="begin"/>
        </w:r>
        <w:r>
          <w:rPr>
            <w:noProof/>
            <w:webHidden/>
          </w:rPr>
          <w:instrText xml:space="preserve"> PAGEREF _Toc524356532 \h </w:instrText>
        </w:r>
        <w:r>
          <w:rPr>
            <w:noProof/>
            <w:webHidden/>
          </w:rPr>
        </w:r>
        <w:r>
          <w:rPr>
            <w:noProof/>
            <w:webHidden/>
          </w:rPr>
          <w:fldChar w:fldCharType="separate"/>
        </w:r>
        <w:r>
          <w:rPr>
            <w:noProof/>
            <w:webHidden/>
          </w:rPr>
          <w:t>98</w:t>
        </w:r>
        <w:r>
          <w:rPr>
            <w:noProof/>
            <w:webHidden/>
          </w:rPr>
          <w:fldChar w:fldCharType="end"/>
        </w:r>
      </w:hyperlink>
    </w:p>
    <w:p w14:paraId="79C5DB10" w14:textId="0A01B5B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3" w:history="1">
        <w:r w:rsidRPr="00CA5562">
          <w:rPr>
            <w:rStyle w:val="Hyperlink"/>
            <w:noProof/>
          </w:rPr>
          <w:t>Figure 2</w:t>
        </w:r>
        <w:r w:rsidRPr="00CA5562">
          <w:rPr>
            <w:rStyle w:val="Hyperlink"/>
            <w:noProof/>
          </w:rPr>
          <w:noBreakHyphen/>
          <w:t>103. Report Builder Results.</w:t>
        </w:r>
        <w:r>
          <w:rPr>
            <w:noProof/>
            <w:webHidden/>
          </w:rPr>
          <w:tab/>
        </w:r>
        <w:r>
          <w:rPr>
            <w:noProof/>
            <w:webHidden/>
          </w:rPr>
          <w:fldChar w:fldCharType="begin"/>
        </w:r>
        <w:r>
          <w:rPr>
            <w:noProof/>
            <w:webHidden/>
          </w:rPr>
          <w:instrText xml:space="preserve"> PAGEREF _Toc524356533 \h </w:instrText>
        </w:r>
        <w:r>
          <w:rPr>
            <w:noProof/>
            <w:webHidden/>
          </w:rPr>
        </w:r>
        <w:r>
          <w:rPr>
            <w:noProof/>
            <w:webHidden/>
          </w:rPr>
          <w:fldChar w:fldCharType="separate"/>
        </w:r>
        <w:r>
          <w:rPr>
            <w:noProof/>
            <w:webHidden/>
          </w:rPr>
          <w:t>99</w:t>
        </w:r>
        <w:r>
          <w:rPr>
            <w:noProof/>
            <w:webHidden/>
          </w:rPr>
          <w:fldChar w:fldCharType="end"/>
        </w:r>
      </w:hyperlink>
    </w:p>
    <w:p w14:paraId="3671E62E" w14:textId="2FBBA82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4" w:history="1">
        <w:r w:rsidRPr="00CA5562">
          <w:rPr>
            <w:rStyle w:val="Hyperlink"/>
            <w:noProof/>
          </w:rPr>
          <w:t>Figure 2</w:t>
        </w:r>
        <w:r w:rsidRPr="00CA5562">
          <w:rPr>
            <w:rStyle w:val="Hyperlink"/>
            <w:noProof/>
          </w:rPr>
          <w:noBreakHyphen/>
          <w:t>104. Clinical Documents—Notes Tab.</w:t>
        </w:r>
        <w:r>
          <w:rPr>
            <w:noProof/>
            <w:webHidden/>
          </w:rPr>
          <w:tab/>
        </w:r>
        <w:r>
          <w:rPr>
            <w:noProof/>
            <w:webHidden/>
          </w:rPr>
          <w:fldChar w:fldCharType="begin"/>
        </w:r>
        <w:r>
          <w:rPr>
            <w:noProof/>
            <w:webHidden/>
          </w:rPr>
          <w:instrText xml:space="preserve"> PAGEREF _Toc524356534 \h </w:instrText>
        </w:r>
        <w:r>
          <w:rPr>
            <w:noProof/>
            <w:webHidden/>
          </w:rPr>
        </w:r>
        <w:r>
          <w:rPr>
            <w:noProof/>
            <w:webHidden/>
          </w:rPr>
          <w:fldChar w:fldCharType="separate"/>
        </w:r>
        <w:r>
          <w:rPr>
            <w:noProof/>
            <w:webHidden/>
          </w:rPr>
          <w:t>100</w:t>
        </w:r>
        <w:r>
          <w:rPr>
            <w:noProof/>
            <w:webHidden/>
          </w:rPr>
          <w:fldChar w:fldCharType="end"/>
        </w:r>
      </w:hyperlink>
    </w:p>
    <w:p w14:paraId="4A9845CE" w14:textId="2297437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5" w:history="1">
        <w:r w:rsidRPr="00CA5562">
          <w:rPr>
            <w:rStyle w:val="Hyperlink"/>
            <w:noProof/>
          </w:rPr>
          <w:t>Figure 2</w:t>
        </w:r>
        <w:r w:rsidRPr="00CA5562">
          <w:rPr>
            <w:rStyle w:val="Hyperlink"/>
            <w:noProof/>
          </w:rPr>
          <w:noBreakHyphen/>
          <w:t>105. Notes Tab Descending List.</w:t>
        </w:r>
        <w:r>
          <w:rPr>
            <w:noProof/>
            <w:webHidden/>
          </w:rPr>
          <w:tab/>
        </w:r>
        <w:r>
          <w:rPr>
            <w:noProof/>
            <w:webHidden/>
          </w:rPr>
          <w:fldChar w:fldCharType="begin"/>
        </w:r>
        <w:r>
          <w:rPr>
            <w:noProof/>
            <w:webHidden/>
          </w:rPr>
          <w:instrText xml:space="preserve"> PAGEREF _Toc524356535 \h </w:instrText>
        </w:r>
        <w:r>
          <w:rPr>
            <w:noProof/>
            <w:webHidden/>
          </w:rPr>
        </w:r>
        <w:r>
          <w:rPr>
            <w:noProof/>
            <w:webHidden/>
          </w:rPr>
          <w:fldChar w:fldCharType="separate"/>
        </w:r>
        <w:r>
          <w:rPr>
            <w:noProof/>
            <w:webHidden/>
          </w:rPr>
          <w:t>100</w:t>
        </w:r>
        <w:r>
          <w:rPr>
            <w:noProof/>
            <w:webHidden/>
          </w:rPr>
          <w:fldChar w:fldCharType="end"/>
        </w:r>
      </w:hyperlink>
    </w:p>
    <w:p w14:paraId="4EBADA89" w14:textId="41E98D1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6" w:history="1">
        <w:r w:rsidRPr="00CA5562">
          <w:rPr>
            <w:rStyle w:val="Hyperlink"/>
            <w:noProof/>
          </w:rPr>
          <w:t>Figure 2</w:t>
        </w:r>
        <w:r w:rsidRPr="00CA5562">
          <w:rPr>
            <w:rStyle w:val="Hyperlink"/>
            <w:noProof/>
          </w:rPr>
          <w:noBreakHyphen/>
          <w:t>106. Notes Tab—Divisions List.</w:t>
        </w:r>
        <w:r>
          <w:rPr>
            <w:noProof/>
            <w:webHidden/>
          </w:rPr>
          <w:tab/>
        </w:r>
        <w:r>
          <w:rPr>
            <w:noProof/>
            <w:webHidden/>
          </w:rPr>
          <w:fldChar w:fldCharType="begin"/>
        </w:r>
        <w:r>
          <w:rPr>
            <w:noProof/>
            <w:webHidden/>
          </w:rPr>
          <w:instrText xml:space="preserve"> PAGEREF _Toc524356536 \h </w:instrText>
        </w:r>
        <w:r>
          <w:rPr>
            <w:noProof/>
            <w:webHidden/>
          </w:rPr>
        </w:r>
        <w:r>
          <w:rPr>
            <w:noProof/>
            <w:webHidden/>
          </w:rPr>
          <w:fldChar w:fldCharType="separate"/>
        </w:r>
        <w:r>
          <w:rPr>
            <w:noProof/>
            <w:webHidden/>
          </w:rPr>
          <w:t>100</w:t>
        </w:r>
        <w:r>
          <w:rPr>
            <w:noProof/>
            <w:webHidden/>
          </w:rPr>
          <w:fldChar w:fldCharType="end"/>
        </w:r>
      </w:hyperlink>
    </w:p>
    <w:p w14:paraId="715E866B" w14:textId="36EE227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7" w:history="1">
        <w:r w:rsidRPr="00CA5562">
          <w:rPr>
            <w:rStyle w:val="Hyperlink"/>
            <w:noProof/>
          </w:rPr>
          <w:t>Figure 2</w:t>
        </w:r>
        <w:r w:rsidRPr="00CA5562">
          <w:rPr>
            <w:rStyle w:val="Hyperlink"/>
            <w:noProof/>
          </w:rPr>
          <w:noBreakHyphen/>
          <w:t>107. Clinical Documents—Discharge Summaries Tab.</w:t>
        </w:r>
        <w:r>
          <w:rPr>
            <w:noProof/>
            <w:webHidden/>
          </w:rPr>
          <w:tab/>
        </w:r>
        <w:r>
          <w:rPr>
            <w:noProof/>
            <w:webHidden/>
          </w:rPr>
          <w:fldChar w:fldCharType="begin"/>
        </w:r>
        <w:r>
          <w:rPr>
            <w:noProof/>
            <w:webHidden/>
          </w:rPr>
          <w:instrText xml:space="preserve"> PAGEREF _Toc524356537 \h </w:instrText>
        </w:r>
        <w:r>
          <w:rPr>
            <w:noProof/>
            <w:webHidden/>
          </w:rPr>
        </w:r>
        <w:r>
          <w:rPr>
            <w:noProof/>
            <w:webHidden/>
          </w:rPr>
          <w:fldChar w:fldCharType="separate"/>
        </w:r>
        <w:r>
          <w:rPr>
            <w:noProof/>
            <w:webHidden/>
          </w:rPr>
          <w:t>101</w:t>
        </w:r>
        <w:r>
          <w:rPr>
            <w:noProof/>
            <w:webHidden/>
          </w:rPr>
          <w:fldChar w:fldCharType="end"/>
        </w:r>
      </w:hyperlink>
    </w:p>
    <w:p w14:paraId="5257B01B" w14:textId="3CEF8FC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8" w:history="1">
        <w:r w:rsidRPr="00CA5562">
          <w:rPr>
            <w:rStyle w:val="Hyperlink"/>
            <w:noProof/>
          </w:rPr>
          <w:t>Figure 2</w:t>
        </w:r>
        <w:r w:rsidRPr="00CA5562">
          <w:rPr>
            <w:rStyle w:val="Hyperlink"/>
            <w:noProof/>
          </w:rPr>
          <w:noBreakHyphen/>
          <w:t>108. Clinical Documents—Consults Tab.</w:t>
        </w:r>
        <w:r>
          <w:rPr>
            <w:noProof/>
            <w:webHidden/>
          </w:rPr>
          <w:tab/>
        </w:r>
        <w:r>
          <w:rPr>
            <w:noProof/>
            <w:webHidden/>
          </w:rPr>
          <w:fldChar w:fldCharType="begin"/>
        </w:r>
        <w:r>
          <w:rPr>
            <w:noProof/>
            <w:webHidden/>
          </w:rPr>
          <w:instrText xml:space="preserve"> PAGEREF _Toc524356538 \h </w:instrText>
        </w:r>
        <w:r>
          <w:rPr>
            <w:noProof/>
            <w:webHidden/>
          </w:rPr>
        </w:r>
        <w:r>
          <w:rPr>
            <w:noProof/>
            <w:webHidden/>
          </w:rPr>
          <w:fldChar w:fldCharType="separate"/>
        </w:r>
        <w:r>
          <w:rPr>
            <w:noProof/>
            <w:webHidden/>
          </w:rPr>
          <w:t>102</w:t>
        </w:r>
        <w:r>
          <w:rPr>
            <w:noProof/>
            <w:webHidden/>
          </w:rPr>
          <w:fldChar w:fldCharType="end"/>
        </w:r>
      </w:hyperlink>
    </w:p>
    <w:p w14:paraId="090BD1C1" w14:textId="5B22C75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39" w:history="1">
        <w:r w:rsidRPr="00CA5562">
          <w:rPr>
            <w:rStyle w:val="Hyperlink"/>
            <w:noProof/>
          </w:rPr>
          <w:t>Figure 2</w:t>
        </w:r>
        <w:r w:rsidRPr="00CA5562">
          <w:rPr>
            <w:rStyle w:val="Hyperlink"/>
            <w:noProof/>
          </w:rPr>
          <w:noBreakHyphen/>
          <w:t>109. Clinical Documents—Vitals Tab.</w:t>
        </w:r>
        <w:r>
          <w:rPr>
            <w:noProof/>
            <w:webHidden/>
          </w:rPr>
          <w:tab/>
        </w:r>
        <w:r>
          <w:rPr>
            <w:noProof/>
            <w:webHidden/>
          </w:rPr>
          <w:fldChar w:fldCharType="begin"/>
        </w:r>
        <w:r>
          <w:rPr>
            <w:noProof/>
            <w:webHidden/>
          </w:rPr>
          <w:instrText xml:space="preserve"> PAGEREF _Toc524356539 \h </w:instrText>
        </w:r>
        <w:r>
          <w:rPr>
            <w:noProof/>
            <w:webHidden/>
          </w:rPr>
        </w:r>
        <w:r>
          <w:rPr>
            <w:noProof/>
            <w:webHidden/>
          </w:rPr>
          <w:fldChar w:fldCharType="separate"/>
        </w:r>
        <w:r>
          <w:rPr>
            <w:noProof/>
            <w:webHidden/>
          </w:rPr>
          <w:t>103</w:t>
        </w:r>
        <w:r>
          <w:rPr>
            <w:noProof/>
            <w:webHidden/>
          </w:rPr>
          <w:fldChar w:fldCharType="end"/>
        </w:r>
      </w:hyperlink>
    </w:p>
    <w:p w14:paraId="257A99B4" w14:textId="3CA3B93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0" w:history="1">
        <w:r w:rsidRPr="00CA5562">
          <w:rPr>
            <w:rStyle w:val="Hyperlink"/>
            <w:noProof/>
          </w:rPr>
          <w:t>Figure 2</w:t>
        </w:r>
        <w:r w:rsidRPr="00CA5562">
          <w:rPr>
            <w:rStyle w:val="Hyperlink"/>
            <w:noProof/>
          </w:rPr>
          <w:noBreakHyphen/>
          <w:t>110. Vitals Graph Report.</w:t>
        </w:r>
        <w:r>
          <w:rPr>
            <w:noProof/>
            <w:webHidden/>
          </w:rPr>
          <w:tab/>
        </w:r>
        <w:r>
          <w:rPr>
            <w:noProof/>
            <w:webHidden/>
          </w:rPr>
          <w:fldChar w:fldCharType="begin"/>
        </w:r>
        <w:r>
          <w:rPr>
            <w:noProof/>
            <w:webHidden/>
          </w:rPr>
          <w:instrText xml:space="preserve"> PAGEREF _Toc524356540 \h </w:instrText>
        </w:r>
        <w:r>
          <w:rPr>
            <w:noProof/>
            <w:webHidden/>
          </w:rPr>
        </w:r>
        <w:r>
          <w:rPr>
            <w:noProof/>
            <w:webHidden/>
          </w:rPr>
          <w:fldChar w:fldCharType="separate"/>
        </w:r>
        <w:r>
          <w:rPr>
            <w:noProof/>
            <w:webHidden/>
          </w:rPr>
          <w:t>104</w:t>
        </w:r>
        <w:r>
          <w:rPr>
            <w:noProof/>
            <w:webHidden/>
          </w:rPr>
          <w:fldChar w:fldCharType="end"/>
        </w:r>
      </w:hyperlink>
    </w:p>
    <w:p w14:paraId="6B6757E5" w14:textId="649AFAF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1" w:history="1">
        <w:r w:rsidRPr="00CA5562">
          <w:rPr>
            <w:rStyle w:val="Hyperlink"/>
            <w:noProof/>
          </w:rPr>
          <w:t>Figure 2</w:t>
        </w:r>
        <w:r w:rsidRPr="00CA5562">
          <w:rPr>
            <w:rStyle w:val="Hyperlink"/>
            <w:noProof/>
          </w:rPr>
          <w:noBreakHyphen/>
          <w:t>111. Clinical Documents—Meds Tab.</w:t>
        </w:r>
        <w:r>
          <w:rPr>
            <w:noProof/>
            <w:webHidden/>
          </w:rPr>
          <w:tab/>
        </w:r>
        <w:r>
          <w:rPr>
            <w:noProof/>
            <w:webHidden/>
          </w:rPr>
          <w:fldChar w:fldCharType="begin"/>
        </w:r>
        <w:r>
          <w:rPr>
            <w:noProof/>
            <w:webHidden/>
          </w:rPr>
          <w:instrText xml:space="preserve"> PAGEREF _Toc524356541 \h </w:instrText>
        </w:r>
        <w:r>
          <w:rPr>
            <w:noProof/>
            <w:webHidden/>
          </w:rPr>
        </w:r>
        <w:r>
          <w:rPr>
            <w:noProof/>
            <w:webHidden/>
          </w:rPr>
          <w:fldChar w:fldCharType="separate"/>
        </w:r>
        <w:r>
          <w:rPr>
            <w:noProof/>
            <w:webHidden/>
          </w:rPr>
          <w:t>105</w:t>
        </w:r>
        <w:r>
          <w:rPr>
            <w:noProof/>
            <w:webHidden/>
          </w:rPr>
          <w:fldChar w:fldCharType="end"/>
        </w:r>
      </w:hyperlink>
    </w:p>
    <w:p w14:paraId="76A3CD4C" w14:textId="4E53F4D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2" w:history="1">
        <w:r w:rsidRPr="00CA5562">
          <w:rPr>
            <w:rStyle w:val="Hyperlink"/>
            <w:noProof/>
          </w:rPr>
          <w:t>Figure 2</w:t>
        </w:r>
        <w:r w:rsidRPr="00CA5562">
          <w:rPr>
            <w:rStyle w:val="Hyperlink"/>
            <w:noProof/>
          </w:rPr>
          <w:noBreakHyphen/>
          <w:t>112. Clinical Documents—Labs Tab.</w:t>
        </w:r>
        <w:r>
          <w:rPr>
            <w:noProof/>
            <w:webHidden/>
          </w:rPr>
          <w:tab/>
        </w:r>
        <w:r>
          <w:rPr>
            <w:noProof/>
            <w:webHidden/>
          </w:rPr>
          <w:fldChar w:fldCharType="begin"/>
        </w:r>
        <w:r>
          <w:rPr>
            <w:noProof/>
            <w:webHidden/>
          </w:rPr>
          <w:instrText xml:space="preserve"> PAGEREF _Toc524356542 \h </w:instrText>
        </w:r>
        <w:r>
          <w:rPr>
            <w:noProof/>
            <w:webHidden/>
          </w:rPr>
        </w:r>
        <w:r>
          <w:rPr>
            <w:noProof/>
            <w:webHidden/>
          </w:rPr>
          <w:fldChar w:fldCharType="separate"/>
        </w:r>
        <w:r>
          <w:rPr>
            <w:noProof/>
            <w:webHidden/>
          </w:rPr>
          <w:t>105</w:t>
        </w:r>
        <w:r>
          <w:rPr>
            <w:noProof/>
            <w:webHidden/>
          </w:rPr>
          <w:fldChar w:fldCharType="end"/>
        </w:r>
      </w:hyperlink>
    </w:p>
    <w:p w14:paraId="0507C60A" w14:textId="149D820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3" w:history="1">
        <w:r w:rsidRPr="00CA5562">
          <w:rPr>
            <w:rStyle w:val="Hyperlink"/>
            <w:noProof/>
          </w:rPr>
          <w:t>Figure 2</w:t>
        </w:r>
        <w:r w:rsidRPr="00CA5562">
          <w:rPr>
            <w:rStyle w:val="Hyperlink"/>
            <w:noProof/>
          </w:rPr>
          <w:noBreakHyphen/>
          <w:t>113. Lab Graph Report.</w:t>
        </w:r>
        <w:r>
          <w:rPr>
            <w:noProof/>
            <w:webHidden/>
          </w:rPr>
          <w:tab/>
        </w:r>
        <w:r>
          <w:rPr>
            <w:noProof/>
            <w:webHidden/>
          </w:rPr>
          <w:fldChar w:fldCharType="begin"/>
        </w:r>
        <w:r>
          <w:rPr>
            <w:noProof/>
            <w:webHidden/>
          </w:rPr>
          <w:instrText xml:space="preserve"> PAGEREF _Toc524356543 \h </w:instrText>
        </w:r>
        <w:r>
          <w:rPr>
            <w:noProof/>
            <w:webHidden/>
          </w:rPr>
        </w:r>
        <w:r>
          <w:rPr>
            <w:noProof/>
            <w:webHidden/>
          </w:rPr>
          <w:fldChar w:fldCharType="separate"/>
        </w:r>
        <w:r>
          <w:rPr>
            <w:noProof/>
            <w:webHidden/>
          </w:rPr>
          <w:t>106</w:t>
        </w:r>
        <w:r>
          <w:rPr>
            <w:noProof/>
            <w:webHidden/>
          </w:rPr>
          <w:fldChar w:fldCharType="end"/>
        </w:r>
      </w:hyperlink>
    </w:p>
    <w:p w14:paraId="164510A1" w14:textId="6F76D26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4" w:history="1">
        <w:r w:rsidRPr="00CA5562">
          <w:rPr>
            <w:rStyle w:val="Hyperlink"/>
            <w:noProof/>
          </w:rPr>
          <w:t>Figure 2</w:t>
        </w:r>
        <w:r w:rsidRPr="00CA5562">
          <w:rPr>
            <w:rStyle w:val="Hyperlink"/>
            <w:noProof/>
          </w:rPr>
          <w:noBreakHyphen/>
          <w:t>114. Clinical Documents—Imaging Tab.</w:t>
        </w:r>
        <w:r>
          <w:rPr>
            <w:noProof/>
            <w:webHidden/>
          </w:rPr>
          <w:tab/>
        </w:r>
        <w:r>
          <w:rPr>
            <w:noProof/>
            <w:webHidden/>
          </w:rPr>
          <w:fldChar w:fldCharType="begin"/>
        </w:r>
        <w:r>
          <w:rPr>
            <w:noProof/>
            <w:webHidden/>
          </w:rPr>
          <w:instrText xml:space="preserve"> PAGEREF _Toc524356544 \h </w:instrText>
        </w:r>
        <w:r>
          <w:rPr>
            <w:noProof/>
            <w:webHidden/>
          </w:rPr>
        </w:r>
        <w:r>
          <w:rPr>
            <w:noProof/>
            <w:webHidden/>
          </w:rPr>
          <w:fldChar w:fldCharType="separate"/>
        </w:r>
        <w:r>
          <w:rPr>
            <w:noProof/>
            <w:webHidden/>
          </w:rPr>
          <w:t>107</w:t>
        </w:r>
        <w:r>
          <w:rPr>
            <w:noProof/>
            <w:webHidden/>
          </w:rPr>
          <w:fldChar w:fldCharType="end"/>
        </w:r>
      </w:hyperlink>
    </w:p>
    <w:p w14:paraId="729B9D4B" w14:textId="0E81A44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5" w:history="1">
        <w:r w:rsidRPr="00CA5562">
          <w:rPr>
            <w:rStyle w:val="Hyperlink"/>
            <w:noProof/>
          </w:rPr>
          <w:t>Figure 2</w:t>
        </w:r>
        <w:r w:rsidRPr="00CA5562">
          <w:rPr>
            <w:rStyle w:val="Hyperlink"/>
            <w:noProof/>
          </w:rPr>
          <w:noBreakHyphen/>
          <w:t>115. Clinical Documents—Diet Tab.</w:t>
        </w:r>
        <w:r>
          <w:rPr>
            <w:noProof/>
            <w:webHidden/>
          </w:rPr>
          <w:tab/>
        </w:r>
        <w:r>
          <w:rPr>
            <w:noProof/>
            <w:webHidden/>
          </w:rPr>
          <w:fldChar w:fldCharType="begin"/>
        </w:r>
        <w:r>
          <w:rPr>
            <w:noProof/>
            <w:webHidden/>
          </w:rPr>
          <w:instrText xml:space="preserve"> PAGEREF _Toc524356545 \h </w:instrText>
        </w:r>
        <w:r>
          <w:rPr>
            <w:noProof/>
            <w:webHidden/>
          </w:rPr>
        </w:r>
        <w:r>
          <w:rPr>
            <w:noProof/>
            <w:webHidden/>
          </w:rPr>
          <w:fldChar w:fldCharType="separate"/>
        </w:r>
        <w:r>
          <w:rPr>
            <w:noProof/>
            <w:webHidden/>
          </w:rPr>
          <w:t>107</w:t>
        </w:r>
        <w:r>
          <w:rPr>
            <w:noProof/>
            <w:webHidden/>
          </w:rPr>
          <w:fldChar w:fldCharType="end"/>
        </w:r>
      </w:hyperlink>
    </w:p>
    <w:p w14:paraId="56EE37E9" w14:textId="250ACC2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6" w:history="1">
        <w:r w:rsidRPr="00CA5562">
          <w:rPr>
            <w:rStyle w:val="Hyperlink"/>
            <w:noProof/>
          </w:rPr>
          <w:t>Figure 2</w:t>
        </w:r>
        <w:r w:rsidRPr="00CA5562">
          <w:rPr>
            <w:rStyle w:val="Hyperlink"/>
            <w:noProof/>
          </w:rPr>
          <w:noBreakHyphen/>
          <w:t>116. Clinical Documents—Nutritional Assessment Tab.</w:t>
        </w:r>
        <w:r>
          <w:rPr>
            <w:noProof/>
            <w:webHidden/>
          </w:rPr>
          <w:tab/>
        </w:r>
        <w:r>
          <w:rPr>
            <w:noProof/>
            <w:webHidden/>
          </w:rPr>
          <w:fldChar w:fldCharType="begin"/>
        </w:r>
        <w:r>
          <w:rPr>
            <w:noProof/>
            <w:webHidden/>
          </w:rPr>
          <w:instrText xml:space="preserve"> PAGEREF _Toc524356546 \h </w:instrText>
        </w:r>
        <w:r>
          <w:rPr>
            <w:noProof/>
            <w:webHidden/>
          </w:rPr>
        </w:r>
        <w:r>
          <w:rPr>
            <w:noProof/>
            <w:webHidden/>
          </w:rPr>
          <w:fldChar w:fldCharType="separate"/>
        </w:r>
        <w:r>
          <w:rPr>
            <w:noProof/>
            <w:webHidden/>
          </w:rPr>
          <w:t>108</w:t>
        </w:r>
        <w:r>
          <w:rPr>
            <w:noProof/>
            <w:webHidden/>
          </w:rPr>
          <w:fldChar w:fldCharType="end"/>
        </w:r>
      </w:hyperlink>
    </w:p>
    <w:p w14:paraId="0BE3D49E" w14:textId="14038D9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7" w:history="1">
        <w:r w:rsidRPr="00CA5562">
          <w:rPr>
            <w:rStyle w:val="Hyperlink"/>
            <w:noProof/>
          </w:rPr>
          <w:t>Figure 2</w:t>
        </w:r>
        <w:r w:rsidRPr="00CA5562">
          <w:rPr>
            <w:rStyle w:val="Hyperlink"/>
            <w:noProof/>
          </w:rPr>
          <w:noBreakHyphen/>
          <w:t>117. Clinical Documents—Order Summary Tab.</w:t>
        </w:r>
        <w:r>
          <w:rPr>
            <w:noProof/>
            <w:webHidden/>
          </w:rPr>
          <w:tab/>
        </w:r>
        <w:r>
          <w:rPr>
            <w:noProof/>
            <w:webHidden/>
          </w:rPr>
          <w:fldChar w:fldCharType="begin"/>
        </w:r>
        <w:r>
          <w:rPr>
            <w:noProof/>
            <w:webHidden/>
          </w:rPr>
          <w:instrText xml:space="preserve"> PAGEREF _Toc524356547 \h </w:instrText>
        </w:r>
        <w:r>
          <w:rPr>
            <w:noProof/>
            <w:webHidden/>
          </w:rPr>
        </w:r>
        <w:r>
          <w:rPr>
            <w:noProof/>
            <w:webHidden/>
          </w:rPr>
          <w:fldChar w:fldCharType="separate"/>
        </w:r>
        <w:r>
          <w:rPr>
            <w:noProof/>
            <w:webHidden/>
          </w:rPr>
          <w:t>109</w:t>
        </w:r>
        <w:r>
          <w:rPr>
            <w:noProof/>
            <w:webHidden/>
          </w:rPr>
          <w:fldChar w:fldCharType="end"/>
        </w:r>
      </w:hyperlink>
    </w:p>
    <w:p w14:paraId="3E606540" w14:textId="62E6831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8" w:history="1">
        <w:r w:rsidRPr="00CA5562">
          <w:rPr>
            <w:rStyle w:val="Hyperlink"/>
            <w:noProof/>
          </w:rPr>
          <w:t>Figure 2</w:t>
        </w:r>
        <w:r w:rsidRPr="00CA5562">
          <w:rPr>
            <w:rStyle w:val="Hyperlink"/>
            <w:noProof/>
          </w:rPr>
          <w:noBreakHyphen/>
          <w:t>118. Clinical Documents—Procedures Tab.</w:t>
        </w:r>
        <w:r>
          <w:rPr>
            <w:noProof/>
            <w:webHidden/>
          </w:rPr>
          <w:tab/>
        </w:r>
        <w:r>
          <w:rPr>
            <w:noProof/>
            <w:webHidden/>
          </w:rPr>
          <w:fldChar w:fldCharType="begin"/>
        </w:r>
        <w:r>
          <w:rPr>
            <w:noProof/>
            <w:webHidden/>
          </w:rPr>
          <w:instrText xml:space="preserve"> PAGEREF _Toc524356548 \h </w:instrText>
        </w:r>
        <w:r>
          <w:rPr>
            <w:noProof/>
            <w:webHidden/>
          </w:rPr>
        </w:r>
        <w:r>
          <w:rPr>
            <w:noProof/>
            <w:webHidden/>
          </w:rPr>
          <w:fldChar w:fldCharType="separate"/>
        </w:r>
        <w:r>
          <w:rPr>
            <w:noProof/>
            <w:webHidden/>
          </w:rPr>
          <w:t>109</w:t>
        </w:r>
        <w:r>
          <w:rPr>
            <w:noProof/>
            <w:webHidden/>
          </w:rPr>
          <w:fldChar w:fldCharType="end"/>
        </w:r>
      </w:hyperlink>
    </w:p>
    <w:p w14:paraId="13191667" w14:textId="1BF8BA7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49" w:history="1">
        <w:r w:rsidRPr="00CA5562">
          <w:rPr>
            <w:rStyle w:val="Hyperlink"/>
            <w:noProof/>
          </w:rPr>
          <w:t>Figure 2</w:t>
        </w:r>
        <w:r w:rsidRPr="00CA5562">
          <w:rPr>
            <w:rStyle w:val="Hyperlink"/>
            <w:noProof/>
          </w:rPr>
          <w:noBreakHyphen/>
          <w:t>119. Clinical Documents—Problem List tab.</w:t>
        </w:r>
        <w:r>
          <w:rPr>
            <w:noProof/>
            <w:webHidden/>
          </w:rPr>
          <w:tab/>
        </w:r>
        <w:r>
          <w:rPr>
            <w:noProof/>
            <w:webHidden/>
          </w:rPr>
          <w:fldChar w:fldCharType="begin"/>
        </w:r>
        <w:r>
          <w:rPr>
            <w:noProof/>
            <w:webHidden/>
          </w:rPr>
          <w:instrText xml:space="preserve"> PAGEREF _Toc524356549 \h </w:instrText>
        </w:r>
        <w:r>
          <w:rPr>
            <w:noProof/>
            <w:webHidden/>
          </w:rPr>
        </w:r>
        <w:r>
          <w:rPr>
            <w:noProof/>
            <w:webHidden/>
          </w:rPr>
          <w:fldChar w:fldCharType="separate"/>
        </w:r>
        <w:r>
          <w:rPr>
            <w:noProof/>
            <w:webHidden/>
          </w:rPr>
          <w:t>111</w:t>
        </w:r>
        <w:r>
          <w:rPr>
            <w:noProof/>
            <w:webHidden/>
          </w:rPr>
          <w:fldChar w:fldCharType="end"/>
        </w:r>
      </w:hyperlink>
    </w:p>
    <w:p w14:paraId="447D3234" w14:textId="46B6B5A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0" w:history="1">
        <w:r w:rsidRPr="00CA5562">
          <w:rPr>
            <w:rStyle w:val="Hyperlink"/>
            <w:noProof/>
          </w:rPr>
          <w:t>Figure 2</w:t>
        </w:r>
        <w:r w:rsidRPr="00CA5562">
          <w:rPr>
            <w:rStyle w:val="Hyperlink"/>
            <w:noProof/>
          </w:rPr>
          <w:noBreakHyphen/>
          <w:t>120. C&amp;P Worksheets Tab.</w:t>
        </w:r>
        <w:r>
          <w:rPr>
            <w:noProof/>
            <w:webHidden/>
          </w:rPr>
          <w:tab/>
        </w:r>
        <w:r>
          <w:rPr>
            <w:noProof/>
            <w:webHidden/>
          </w:rPr>
          <w:fldChar w:fldCharType="begin"/>
        </w:r>
        <w:r>
          <w:rPr>
            <w:noProof/>
            <w:webHidden/>
          </w:rPr>
          <w:instrText xml:space="preserve"> PAGEREF _Toc524356550 \h </w:instrText>
        </w:r>
        <w:r>
          <w:rPr>
            <w:noProof/>
            <w:webHidden/>
          </w:rPr>
        </w:r>
        <w:r>
          <w:rPr>
            <w:noProof/>
            <w:webHidden/>
          </w:rPr>
          <w:fldChar w:fldCharType="separate"/>
        </w:r>
        <w:r>
          <w:rPr>
            <w:noProof/>
            <w:webHidden/>
          </w:rPr>
          <w:t>112</w:t>
        </w:r>
        <w:r>
          <w:rPr>
            <w:noProof/>
            <w:webHidden/>
          </w:rPr>
          <w:fldChar w:fldCharType="end"/>
        </w:r>
      </w:hyperlink>
    </w:p>
    <w:p w14:paraId="11FBC4FE" w14:textId="7394AC4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1" w:history="1">
        <w:r w:rsidRPr="00CA5562">
          <w:rPr>
            <w:rStyle w:val="Hyperlink"/>
            <w:noProof/>
          </w:rPr>
          <w:t>Figure 2</w:t>
        </w:r>
        <w:r w:rsidRPr="00CA5562">
          <w:rPr>
            <w:rStyle w:val="Hyperlink"/>
            <w:noProof/>
          </w:rPr>
          <w:noBreakHyphen/>
          <w:t>121. CPWM—Send for Review Disabled.</w:t>
        </w:r>
        <w:r>
          <w:rPr>
            <w:noProof/>
            <w:webHidden/>
          </w:rPr>
          <w:tab/>
        </w:r>
        <w:r>
          <w:rPr>
            <w:noProof/>
            <w:webHidden/>
          </w:rPr>
          <w:fldChar w:fldCharType="begin"/>
        </w:r>
        <w:r>
          <w:rPr>
            <w:noProof/>
            <w:webHidden/>
          </w:rPr>
          <w:instrText xml:space="preserve"> PAGEREF _Toc524356551 \h </w:instrText>
        </w:r>
        <w:r>
          <w:rPr>
            <w:noProof/>
            <w:webHidden/>
          </w:rPr>
        </w:r>
        <w:r>
          <w:rPr>
            <w:noProof/>
            <w:webHidden/>
          </w:rPr>
          <w:fldChar w:fldCharType="separate"/>
        </w:r>
        <w:r>
          <w:rPr>
            <w:noProof/>
            <w:webHidden/>
          </w:rPr>
          <w:t>113</w:t>
        </w:r>
        <w:r>
          <w:rPr>
            <w:noProof/>
            <w:webHidden/>
          </w:rPr>
          <w:fldChar w:fldCharType="end"/>
        </w:r>
      </w:hyperlink>
    </w:p>
    <w:p w14:paraId="02C0FE6C" w14:textId="194351D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2" w:history="1">
        <w:r w:rsidRPr="00CA5562">
          <w:rPr>
            <w:rStyle w:val="Hyperlink"/>
            <w:noProof/>
          </w:rPr>
          <w:t>Figure 2</w:t>
        </w:r>
        <w:r w:rsidRPr="00CA5562">
          <w:rPr>
            <w:rStyle w:val="Hyperlink"/>
            <w:noProof/>
          </w:rPr>
          <w:noBreakHyphen/>
          <w:t>122. CPWM—Send for Review Enabled.</w:t>
        </w:r>
        <w:r>
          <w:rPr>
            <w:noProof/>
            <w:webHidden/>
          </w:rPr>
          <w:tab/>
        </w:r>
        <w:r>
          <w:rPr>
            <w:noProof/>
            <w:webHidden/>
          </w:rPr>
          <w:fldChar w:fldCharType="begin"/>
        </w:r>
        <w:r>
          <w:rPr>
            <w:noProof/>
            <w:webHidden/>
          </w:rPr>
          <w:instrText xml:space="preserve"> PAGEREF _Toc524356552 \h </w:instrText>
        </w:r>
        <w:r>
          <w:rPr>
            <w:noProof/>
            <w:webHidden/>
          </w:rPr>
        </w:r>
        <w:r>
          <w:rPr>
            <w:noProof/>
            <w:webHidden/>
          </w:rPr>
          <w:fldChar w:fldCharType="separate"/>
        </w:r>
        <w:r>
          <w:rPr>
            <w:noProof/>
            <w:webHidden/>
          </w:rPr>
          <w:t>113</w:t>
        </w:r>
        <w:r>
          <w:rPr>
            <w:noProof/>
            <w:webHidden/>
          </w:rPr>
          <w:fldChar w:fldCharType="end"/>
        </w:r>
      </w:hyperlink>
    </w:p>
    <w:p w14:paraId="40ED26E9" w14:textId="0DB4D54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3" w:history="1">
        <w:r w:rsidRPr="00CA5562">
          <w:rPr>
            <w:rStyle w:val="Hyperlink"/>
            <w:noProof/>
          </w:rPr>
          <w:t>Figure 2</w:t>
        </w:r>
        <w:r w:rsidRPr="00CA5562">
          <w:rPr>
            <w:rStyle w:val="Hyperlink"/>
            <w:noProof/>
          </w:rPr>
          <w:noBreakHyphen/>
          <w:t>123. CPWM—Done Disabled.</w:t>
        </w:r>
        <w:r>
          <w:rPr>
            <w:noProof/>
            <w:webHidden/>
          </w:rPr>
          <w:tab/>
        </w:r>
        <w:r>
          <w:rPr>
            <w:noProof/>
            <w:webHidden/>
          </w:rPr>
          <w:fldChar w:fldCharType="begin"/>
        </w:r>
        <w:r>
          <w:rPr>
            <w:noProof/>
            <w:webHidden/>
          </w:rPr>
          <w:instrText xml:space="preserve"> PAGEREF _Toc524356553 \h </w:instrText>
        </w:r>
        <w:r>
          <w:rPr>
            <w:noProof/>
            <w:webHidden/>
          </w:rPr>
        </w:r>
        <w:r>
          <w:rPr>
            <w:noProof/>
            <w:webHidden/>
          </w:rPr>
          <w:fldChar w:fldCharType="separate"/>
        </w:r>
        <w:r>
          <w:rPr>
            <w:noProof/>
            <w:webHidden/>
          </w:rPr>
          <w:t>114</w:t>
        </w:r>
        <w:r>
          <w:rPr>
            <w:noProof/>
            <w:webHidden/>
          </w:rPr>
          <w:fldChar w:fldCharType="end"/>
        </w:r>
      </w:hyperlink>
    </w:p>
    <w:p w14:paraId="64FAA2E5" w14:textId="4AF96D1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4" w:history="1">
        <w:r w:rsidRPr="00CA5562">
          <w:rPr>
            <w:rStyle w:val="Hyperlink"/>
            <w:noProof/>
          </w:rPr>
          <w:t>Figure 2</w:t>
        </w:r>
        <w:r w:rsidRPr="00CA5562">
          <w:rPr>
            <w:rStyle w:val="Hyperlink"/>
            <w:noProof/>
          </w:rPr>
          <w:noBreakHyphen/>
          <w:t>124. New Template Button.</w:t>
        </w:r>
        <w:r>
          <w:rPr>
            <w:noProof/>
            <w:webHidden/>
          </w:rPr>
          <w:tab/>
        </w:r>
        <w:r>
          <w:rPr>
            <w:noProof/>
            <w:webHidden/>
          </w:rPr>
          <w:fldChar w:fldCharType="begin"/>
        </w:r>
        <w:r>
          <w:rPr>
            <w:noProof/>
            <w:webHidden/>
          </w:rPr>
          <w:instrText xml:space="preserve"> PAGEREF _Toc524356554 \h </w:instrText>
        </w:r>
        <w:r>
          <w:rPr>
            <w:noProof/>
            <w:webHidden/>
          </w:rPr>
        </w:r>
        <w:r>
          <w:rPr>
            <w:noProof/>
            <w:webHidden/>
          </w:rPr>
          <w:fldChar w:fldCharType="separate"/>
        </w:r>
        <w:r>
          <w:rPr>
            <w:noProof/>
            <w:webHidden/>
          </w:rPr>
          <w:t>115</w:t>
        </w:r>
        <w:r>
          <w:rPr>
            <w:noProof/>
            <w:webHidden/>
          </w:rPr>
          <w:fldChar w:fldCharType="end"/>
        </w:r>
      </w:hyperlink>
    </w:p>
    <w:p w14:paraId="7E480B65" w14:textId="4B36F1C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5" w:history="1">
        <w:r w:rsidRPr="00CA5562">
          <w:rPr>
            <w:rStyle w:val="Hyperlink"/>
            <w:noProof/>
          </w:rPr>
          <w:t>Figure 2</w:t>
        </w:r>
        <w:r w:rsidRPr="00CA5562">
          <w:rPr>
            <w:rStyle w:val="Hyperlink"/>
            <w:noProof/>
          </w:rPr>
          <w:noBreakHyphen/>
          <w:t>125. Browse Template Screen.</w:t>
        </w:r>
        <w:r>
          <w:rPr>
            <w:noProof/>
            <w:webHidden/>
          </w:rPr>
          <w:tab/>
        </w:r>
        <w:r>
          <w:rPr>
            <w:noProof/>
            <w:webHidden/>
          </w:rPr>
          <w:fldChar w:fldCharType="begin"/>
        </w:r>
        <w:r>
          <w:rPr>
            <w:noProof/>
            <w:webHidden/>
          </w:rPr>
          <w:instrText xml:space="preserve"> PAGEREF _Toc524356555 \h </w:instrText>
        </w:r>
        <w:r>
          <w:rPr>
            <w:noProof/>
            <w:webHidden/>
          </w:rPr>
        </w:r>
        <w:r>
          <w:rPr>
            <w:noProof/>
            <w:webHidden/>
          </w:rPr>
          <w:fldChar w:fldCharType="separate"/>
        </w:r>
        <w:r>
          <w:rPr>
            <w:noProof/>
            <w:webHidden/>
          </w:rPr>
          <w:t>115</w:t>
        </w:r>
        <w:r>
          <w:rPr>
            <w:noProof/>
            <w:webHidden/>
          </w:rPr>
          <w:fldChar w:fldCharType="end"/>
        </w:r>
      </w:hyperlink>
    </w:p>
    <w:p w14:paraId="2CEA2A96" w14:textId="2594467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6" w:history="1">
        <w:r w:rsidRPr="00CA5562">
          <w:rPr>
            <w:rStyle w:val="Hyperlink"/>
            <w:noProof/>
          </w:rPr>
          <w:t>Figure 2</w:t>
        </w:r>
        <w:r w:rsidRPr="00CA5562">
          <w:rPr>
            <w:rStyle w:val="Hyperlink"/>
            <w:noProof/>
          </w:rPr>
          <w:noBreakHyphen/>
          <w:t>126. Merged Form Screen.</w:t>
        </w:r>
        <w:r>
          <w:rPr>
            <w:noProof/>
            <w:webHidden/>
          </w:rPr>
          <w:tab/>
        </w:r>
        <w:r>
          <w:rPr>
            <w:noProof/>
            <w:webHidden/>
          </w:rPr>
          <w:fldChar w:fldCharType="begin"/>
        </w:r>
        <w:r>
          <w:rPr>
            <w:noProof/>
            <w:webHidden/>
          </w:rPr>
          <w:instrText xml:space="preserve"> PAGEREF _Toc524356556 \h </w:instrText>
        </w:r>
        <w:r>
          <w:rPr>
            <w:noProof/>
            <w:webHidden/>
          </w:rPr>
        </w:r>
        <w:r>
          <w:rPr>
            <w:noProof/>
            <w:webHidden/>
          </w:rPr>
          <w:fldChar w:fldCharType="separate"/>
        </w:r>
        <w:r>
          <w:rPr>
            <w:noProof/>
            <w:webHidden/>
          </w:rPr>
          <w:t>116</w:t>
        </w:r>
        <w:r>
          <w:rPr>
            <w:noProof/>
            <w:webHidden/>
          </w:rPr>
          <w:fldChar w:fldCharType="end"/>
        </w:r>
      </w:hyperlink>
    </w:p>
    <w:p w14:paraId="2E7090F0" w14:textId="461F1FA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7" w:history="1">
        <w:r w:rsidRPr="00CA5562">
          <w:rPr>
            <w:rStyle w:val="Hyperlink"/>
            <w:noProof/>
          </w:rPr>
          <w:t>Figure 2</w:t>
        </w:r>
        <w:r w:rsidRPr="00CA5562">
          <w:rPr>
            <w:rStyle w:val="Hyperlink"/>
            <w:noProof/>
          </w:rPr>
          <w:noBreakHyphen/>
          <w:t>127. Signature Validation Screen.</w:t>
        </w:r>
        <w:r>
          <w:rPr>
            <w:noProof/>
            <w:webHidden/>
          </w:rPr>
          <w:tab/>
        </w:r>
        <w:r>
          <w:rPr>
            <w:noProof/>
            <w:webHidden/>
          </w:rPr>
          <w:fldChar w:fldCharType="begin"/>
        </w:r>
        <w:r>
          <w:rPr>
            <w:noProof/>
            <w:webHidden/>
          </w:rPr>
          <w:instrText xml:space="preserve"> PAGEREF _Toc524356557 \h </w:instrText>
        </w:r>
        <w:r>
          <w:rPr>
            <w:noProof/>
            <w:webHidden/>
          </w:rPr>
        </w:r>
        <w:r>
          <w:rPr>
            <w:noProof/>
            <w:webHidden/>
          </w:rPr>
          <w:fldChar w:fldCharType="separate"/>
        </w:r>
        <w:r>
          <w:rPr>
            <w:noProof/>
            <w:webHidden/>
          </w:rPr>
          <w:t>118</w:t>
        </w:r>
        <w:r>
          <w:rPr>
            <w:noProof/>
            <w:webHidden/>
          </w:rPr>
          <w:fldChar w:fldCharType="end"/>
        </w:r>
      </w:hyperlink>
    </w:p>
    <w:p w14:paraId="2F7515DD" w14:textId="65C0E7A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8" w:history="1">
        <w:r w:rsidRPr="00CA5562">
          <w:rPr>
            <w:rStyle w:val="Hyperlink"/>
            <w:noProof/>
          </w:rPr>
          <w:t>Figure 2</w:t>
        </w:r>
        <w:r w:rsidRPr="00CA5562">
          <w:rPr>
            <w:rStyle w:val="Hyperlink"/>
            <w:noProof/>
          </w:rPr>
          <w:noBreakHyphen/>
          <w:t>128. Invalid Electronic Signature Alert.</w:t>
        </w:r>
        <w:r>
          <w:rPr>
            <w:noProof/>
            <w:webHidden/>
          </w:rPr>
          <w:tab/>
        </w:r>
        <w:r>
          <w:rPr>
            <w:noProof/>
            <w:webHidden/>
          </w:rPr>
          <w:fldChar w:fldCharType="begin"/>
        </w:r>
        <w:r>
          <w:rPr>
            <w:noProof/>
            <w:webHidden/>
          </w:rPr>
          <w:instrText xml:space="preserve"> PAGEREF _Toc524356558 \h </w:instrText>
        </w:r>
        <w:r>
          <w:rPr>
            <w:noProof/>
            <w:webHidden/>
          </w:rPr>
        </w:r>
        <w:r>
          <w:rPr>
            <w:noProof/>
            <w:webHidden/>
          </w:rPr>
          <w:fldChar w:fldCharType="separate"/>
        </w:r>
        <w:r>
          <w:rPr>
            <w:noProof/>
            <w:webHidden/>
          </w:rPr>
          <w:t>119</w:t>
        </w:r>
        <w:r>
          <w:rPr>
            <w:noProof/>
            <w:webHidden/>
          </w:rPr>
          <w:fldChar w:fldCharType="end"/>
        </w:r>
      </w:hyperlink>
    </w:p>
    <w:p w14:paraId="39D48E7C" w14:textId="6D6D7AA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59" w:history="1">
        <w:r w:rsidRPr="00CA5562">
          <w:rPr>
            <w:rStyle w:val="Hyperlink"/>
            <w:noProof/>
          </w:rPr>
          <w:t>Figure 2</w:t>
        </w:r>
        <w:r w:rsidRPr="00CA5562">
          <w:rPr>
            <w:rStyle w:val="Hyperlink"/>
            <w:noProof/>
          </w:rPr>
          <w:noBreakHyphen/>
          <w:t>129. Virtual VA Transmission Status.</w:t>
        </w:r>
        <w:r>
          <w:rPr>
            <w:noProof/>
            <w:webHidden/>
          </w:rPr>
          <w:tab/>
        </w:r>
        <w:r>
          <w:rPr>
            <w:noProof/>
            <w:webHidden/>
          </w:rPr>
          <w:fldChar w:fldCharType="begin"/>
        </w:r>
        <w:r>
          <w:rPr>
            <w:noProof/>
            <w:webHidden/>
          </w:rPr>
          <w:instrText xml:space="preserve"> PAGEREF _Toc524356559 \h </w:instrText>
        </w:r>
        <w:r>
          <w:rPr>
            <w:noProof/>
            <w:webHidden/>
          </w:rPr>
        </w:r>
        <w:r>
          <w:rPr>
            <w:noProof/>
            <w:webHidden/>
          </w:rPr>
          <w:fldChar w:fldCharType="separate"/>
        </w:r>
        <w:r>
          <w:rPr>
            <w:noProof/>
            <w:webHidden/>
          </w:rPr>
          <w:t>120</w:t>
        </w:r>
        <w:r>
          <w:rPr>
            <w:noProof/>
            <w:webHidden/>
          </w:rPr>
          <w:fldChar w:fldCharType="end"/>
        </w:r>
      </w:hyperlink>
    </w:p>
    <w:p w14:paraId="2A6B04AA" w14:textId="5D3588D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0" w:history="1">
        <w:r w:rsidRPr="00CA5562">
          <w:rPr>
            <w:rStyle w:val="Hyperlink"/>
            <w:noProof/>
          </w:rPr>
          <w:t>Figure 2</w:t>
        </w:r>
        <w:r w:rsidRPr="00CA5562">
          <w:rPr>
            <w:rStyle w:val="Hyperlink"/>
            <w:noProof/>
          </w:rPr>
          <w:noBreakHyphen/>
          <w:t>130. Signature Validation—Non C&amp;P Exam Selection.</w:t>
        </w:r>
        <w:r>
          <w:rPr>
            <w:noProof/>
            <w:webHidden/>
          </w:rPr>
          <w:tab/>
        </w:r>
        <w:r>
          <w:rPr>
            <w:noProof/>
            <w:webHidden/>
          </w:rPr>
          <w:fldChar w:fldCharType="begin"/>
        </w:r>
        <w:r>
          <w:rPr>
            <w:noProof/>
            <w:webHidden/>
          </w:rPr>
          <w:instrText xml:space="preserve"> PAGEREF _Toc524356560 \h </w:instrText>
        </w:r>
        <w:r>
          <w:rPr>
            <w:noProof/>
            <w:webHidden/>
          </w:rPr>
        </w:r>
        <w:r>
          <w:rPr>
            <w:noProof/>
            <w:webHidden/>
          </w:rPr>
          <w:fldChar w:fldCharType="separate"/>
        </w:r>
        <w:r>
          <w:rPr>
            <w:noProof/>
            <w:webHidden/>
          </w:rPr>
          <w:t>121</w:t>
        </w:r>
        <w:r>
          <w:rPr>
            <w:noProof/>
            <w:webHidden/>
          </w:rPr>
          <w:fldChar w:fldCharType="end"/>
        </w:r>
      </w:hyperlink>
    </w:p>
    <w:p w14:paraId="669EAA86" w14:textId="75A0985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1" w:history="1">
        <w:r w:rsidRPr="00CA5562">
          <w:rPr>
            <w:rStyle w:val="Hyperlink"/>
            <w:noProof/>
          </w:rPr>
          <w:t>Figure 2</w:t>
        </w:r>
        <w:r w:rsidRPr="00CA5562">
          <w:rPr>
            <w:rStyle w:val="Hyperlink"/>
            <w:noProof/>
          </w:rPr>
          <w:noBreakHyphen/>
          <w:t>131. Signature Validation—Final Signature Selection.</w:t>
        </w:r>
        <w:r>
          <w:rPr>
            <w:noProof/>
            <w:webHidden/>
          </w:rPr>
          <w:tab/>
        </w:r>
        <w:r>
          <w:rPr>
            <w:noProof/>
            <w:webHidden/>
          </w:rPr>
          <w:fldChar w:fldCharType="begin"/>
        </w:r>
        <w:r>
          <w:rPr>
            <w:noProof/>
            <w:webHidden/>
          </w:rPr>
          <w:instrText xml:space="preserve"> PAGEREF _Toc524356561 \h </w:instrText>
        </w:r>
        <w:r>
          <w:rPr>
            <w:noProof/>
            <w:webHidden/>
          </w:rPr>
        </w:r>
        <w:r>
          <w:rPr>
            <w:noProof/>
            <w:webHidden/>
          </w:rPr>
          <w:fldChar w:fldCharType="separate"/>
        </w:r>
        <w:r>
          <w:rPr>
            <w:noProof/>
            <w:webHidden/>
          </w:rPr>
          <w:t>122</w:t>
        </w:r>
        <w:r>
          <w:rPr>
            <w:noProof/>
            <w:webHidden/>
          </w:rPr>
          <w:fldChar w:fldCharType="end"/>
        </w:r>
      </w:hyperlink>
    </w:p>
    <w:p w14:paraId="7000BC6E" w14:textId="79F7894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2" w:history="1">
        <w:r w:rsidRPr="00CA5562">
          <w:rPr>
            <w:rStyle w:val="Hyperlink"/>
            <w:noProof/>
          </w:rPr>
          <w:t>Figure 2</w:t>
        </w:r>
        <w:r w:rsidRPr="00CA5562">
          <w:rPr>
            <w:rStyle w:val="Hyperlink"/>
            <w:noProof/>
          </w:rPr>
          <w:noBreakHyphen/>
          <w:t>132. CPWM—Free Text Data Entry.</w:t>
        </w:r>
        <w:r>
          <w:rPr>
            <w:noProof/>
            <w:webHidden/>
          </w:rPr>
          <w:tab/>
        </w:r>
        <w:r>
          <w:rPr>
            <w:noProof/>
            <w:webHidden/>
          </w:rPr>
          <w:fldChar w:fldCharType="begin"/>
        </w:r>
        <w:r>
          <w:rPr>
            <w:noProof/>
            <w:webHidden/>
          </w:rPr>
          <w:instrText xml:space="preserve"> PAGEREF _Toc524356562 \h </w:instrText>
        </w:r>
        <w:r>
          <w:rPr>
            <w:noProof/>
            <w:webHidden/>
          </w:rPr>
        </w:r>
        <w:r>
          <w:rPr>
            <w:noProof/>
            <w:webHidden/>
          </w:rPr>
          <w:fldChar w:fldCharType="separate"/>
        </w:r>
        <w:r>
          <w:rPr>
            <w:noProof/>
            <w:webHidden/>
          </w:rPr>
          <w:t>123</w:t>
        </w:r>
        <w:r>
          <w:rPr>
            <w:noProof/>
            <w:webHidden/>
          </w:rPr>
          <w:fldChar w:fldCharType="end"/>
        </w:r>
      </w:hyperlink>
    </w:p>
    <w:p w14:paraId="6749BB6C" w14:textId="0564301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3" w:history="1">
        <w:r w:rsidRPr="00CA5562">
          <w:rPr>
            <w:rStyle w:val="Hyperlink"/>
            <w:noProof/>
          </w:rPr>
          <w:t>Figure 2</w:t>
        </w:r>
        <w:r w:rsidRPr="00CA5562">
          <w:rPr>
            <w:rStyle w:val="Hyperlink"/>
            <w:noProof/>
          </w:rPr>
          <w:noBreakHyphen/>
          <w:t>133. Load Exam Request Comments.</w:t>
        </w:r>
        <w:r>
          <w:rPr>
            <w:noProof/>
            <w:webHidden/>
          </w:rPr>
          <w:tab/>
        </w:r>
        <w:r>
          <w:rPr>
            <w:noProof/>
            <w:webHidden/>
          </w:rPr>
          <w:fldChar w:fldCharType="begin"/>
        </w:r>
        <w:r>
          <w:rPr>
            <w:noProof/>
            <w:webHidden/>
          </w:rPr>
          <w:instrText xml:space="preserve"> PAGEREF _Toc524356563 \h </w:instrText>
        </w:r>
        <w:r>
          <w:rPr>
            <w:noProof/>
            <w:webHidden/>
          </w:rPr>
        </w:r>
        <w:r>
          <w:rPr>
            <w:noProof/>
            <w:webHidden/>
          </w:rPr>
          <w:fldChar w:fldCharType="separate"/>
        </w:r>
        <w:r>
          <w:rPr>
            <w:noProof/>
            <w:webHidden/>
          </w:rPr>
          <w:t>124</w:t>
        </w:r>
        <w:r>
          <w:rPr>
            <w:noProof/>
            <w:webHidden/>
          </w:rPr>
          <w:fldChar w:fldCharType="end"/>
        </w:r>
      </w:hyperlink>
    </w:p>
    <w:p w14:paraId="12A81AFE" w14:textId="3740D9D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4" w:history="1">
        <w:r w:rsidRPr="00CA5562">
          <w:rPr>
            <w:rStyle w:val="Hyperlink"/>
            <w:noProof/>
          </w:rPr>
          <w:t>Figure 2</w:t>
        </w:r>
        <w:r w:rsidRPr="00CA5562">
          <w:rPr>
            <w:rStyle w:val="Hyperlink"/>
            <w:noProof/>
          </w:rPr>
          <w:noBreakHyphen/>
          <w:t>134. Spell Check Screen.</w:t>
        </w:r>
        <w:r>
          <w:rPr>
            <w:noProof/>
            <w:webHidden/>
          </w:rPr>
          <w:tab/>
        </w:r>
        <w:r>
          <w:rPr>
            <w:noProof/>
            <w:webHidden/>
          </w:rPr>
          <w:fldChar w:fldCharType="begin"/>
        </w:r>
        <w:r>
          <w:rPr>
            <w:noProof/>
            <w:webHidden/>
          </w:rPr>
          <w:instrText xml:space="preserve"> PAGEREF _Toc524356564 \h </w:instrText>
        </w:r>
        <w:r>
          <w:rPr>
            <w:noProof/>
            <w:webHidden/>
          </w:rPr>
        </w:r>
        <w:r>
          <w:rPr>
            <w:noProof/>
            <w:webHidden/>
          </w:rPr>
          <w:fldChar w:fldCharType="separate"/>
        </w:r>
        <w:r>
          <w:rPr>
            <w:noProof/>
            <w:webHidden/>
          </w:rPr>
          <w:t>125</w:t>
        </w:r>
        <w:r>
          <w:rPr>
            <w:noProof/>
            <w:webHidden/>
          </w:rPr>
          <w:fldChar w:fldCharType="end"/>
        </w:r>
      </w:hyperlink>
    </w:p>
    <w:p w14:paraId="5620464F" w14:textId="4FB0520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5" w:history="1">
        <w:r w:rsidRPr="00CA5562">
          <w:rPr>
            <w:rStyle w:val="Hyperlink"/>
            <w:noProof/>
          </w:rPr>
          <w:t>Figure 2</w:t>
        </w:r>
        <w:r w:rsidRPr="00CA5562">
          <w:rPr>
            <w:rStyle w:val="Hyperlink"/>
            <w:noProof/>
          </w:rPr>
          <w:noBreakHyphen/>
          <w:t>135. Button Colors Template.</w:t>
        </w:r>
        <w:r>
          <w:rPr>
            <w:noProof/>
            <w:webHidden/>
          </w:rPr>
          <w:tab/>
        </w:r>
        <w:r>
          <w:rPr>
            <w:noProof/>
            <w:webHidden/>
          </w:rPr>
          <w:fldChar w:fldCharType="begin"/>
        </w:r>
        <w:r>
          <w:rPr>
            <w:noProof/>
            <w:webHidden/>
          </w:rPr>
          <w:instrText xml:space="preserve"> PAGEREF _Toc524356565 \h </w:instrText>
        </w:r>
        <w:r>
          <w:rPr>
            <w:noProof/>
            <w:webHidden/>
          </w:rPr>
        </w:r>
        <w:r>
          <w:rPr>
            <w:noProof/>
            <w:webHidden/>
          </w:rPr>
          <w:fldChar w:fldCharType="separate"/>
        </w:r>
        <w:r>
          <w:rPr>
            <w:noProof/>
            <w:webHidden/>
          </w:rPr>
          <w:t>126</w:t>
        </w:r>
        <w:r>
          <w:rPr>
            <w:noProof/>
            <w:webHidden/>
          </w:rPr>
          <w:fldChar w:fldCharType="end"/>
        </w:r>
      </w:hyperlink>
    </w:p>
    <w:p w14:paraId="2F361BD8" w14:textId="1FB4139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6" w:history="1">
        <w:r w:rsidRPr="00CA5562">
          <w:rPr>
            <w:rStyle w:val="Hyperlink"/>
            <w:noProof/>
          </w:rPr>
          <w:t>Figure 2</w:t>
        </w:r>
        <w:r w:rsidRPr="00CA5562">
          <w:rPr>
            <w:rStyle w:val="Hyperlink"/>
            <w:noProof/>
          </w:rPr>
          <w:noBreakHyphen/>
          <w:t>136. Options Selection Template.</w:t>
        </w:r>
        <w:r>
          <w:rPr>
            <w:noProof/>
            <w:webHidden/>
          </w:rPr>
          <w:tab/>
        </w:r>
        <w:r>
          <w:rPr>
            <w:noProof/>
            <w:webHidden/>
          </w:rPr>
          <w:fldChar w:fldCharType="begin"/>
        </w:r>
        <w:r>
          <w:rPr>
            <w:noProof/>
            <w:webHidden/>
          </w:rPr>
          <w:instrText xml:space="preserve"> PAGEREF _Toc524356566 \h </w:instrText>
        </w:r>
        <w:r>
          <w:rPr>
            <w:noProof/>
            <w:webHidden/>
          </w:rPr>
        </w:r>
        <w:r>
          <w:rPr>
            <w:noProof/>
            <w:webHidden/>
          </w:rPr>
          <w:fldChar w:fldCharType="separate"/>
        </w:r>
        <w:r>
          <w:rPr>
            <w:noProof/>
            <w:webHidden/>
          </w:rPr>
          <w:t>126</w:t>
        </w:r>
        <w:r>
          <w:rPr>
            <w:noProof/>
            <w:webHidden/>
          </w:rPr>
          <w:fldChar w:fldCharType="end"/>
        </w:r>
      </w:hyperlink>
    </w:p>
    <w:p w14:paraId="49D6EA76" w14:textId="487B00F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7" w:history="1">
        <w:r w:rsidRPr="00CA5562">
          <w:rPr>
            <w:rStyle w:val="Hyperlink"/>
            <w:noProof/>
          </w:rPr>
          <w:t>Figure 2</w:t>
        </w:r>
        <w:r w:rsidRPr="00CA5562">
          <w:rPr>
            <w:rStyle w:val="Hyperlink"/>
            <w:noProof/>
          </w:rPr>
          <w:noBreakHyphen/>
          <w:t>137. Manage Templates Screen.</w:t>
        </w:r>
        <w:r>
          <w:rPr>
            <w:noProof/>
            <w:webHidden/>
          </w:rPr>
          <w:tab/>
        </w:r>
        <w:r>
          <w:rPr>
            <w:noProof/>
            <w:webHidden/>
          </w:rPr>
          <w:fldChar w:fldCharType="begin"/>
        </w:r>
        <w:r>
          <w:rPr>
            <w:noProof/>
            <w:webHidden/>
          </w:rPr>
          <w:instrText xml:space="preserve"> PAGEREF _Toc524356567 \h </w:instrText>
        </w:r>
        <w:r>
          <w:rPr>
            <w:noProof/>
            <w:webHidden/>
          </w:rPr>
        </w:r>
        <w:r>
          <w:rPr>
            <w:noProof/>
            <w:webHidden/>
          </w:rPr>
          <w:fldChar w:fldCharType="separate"/>
        </w:r>
        <w:r>
          <w:rPr>
            <w:noProof/>
            <w:webHidden/>
          </w:rPr>
          <w:t>127</w:t>
        </w:r>
        <w:r>
          <w:rPr>
            <w:noProof/>
            <w:webHidden/>
          </w:rPr>
          <w:fldChar w:fldCharType="end"/>
        </w:r>
      </w:hyperlink>
    </w:p>
    <w:p w14:paraId="54ED8529" w14:textId="1D5B49C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8" w:history="1">
        <w:r w:rsidRPr="00CA5562">
          <w:rPr>
            <w:rStyle w:val="Hyperlink"/>
            <w:noProof/>
          </w:rPr>
          <w:t>Figure 2</w:t>
        </w:r>
        <w:r w:rsidRPr="00CA5562">
          <w:rPr>
            <w:rStyle w:val="Hyperlink"/>
            <w:noProof/>
          </w:rPr>
          <w:noBreakHyphen/>
          <w:t>138. Change Exam Order Template Screen.</w:t>
        </w:r>
        <w:r>
          <w:rPr>
            <w:noProof/>
            <w:webHidden/>
          </w:rPr>
          <w:tab/>
        </w:r>
        <w:r>
          <w:rPr>
            <w:noProof/>
            <w:webHidden/>
          </w:rPr>
          <w:fldChar w:fldCharType="begin"/>
        </w:r>
        <w:r>
          <w:rPr>
            <w:noProof/>
            <w:webHidden/>
          </w:rPr>
          <w:instrText xml:space="preserve"> PAGEREF _Toc524356568 \h </w:instrText>
        </w:r>
        <w:r>
          <w:rPr>
            <w:noProof/>
            <w:webHidden/>
          </w:rPr>
        </w:r>
        <w:r>
          <w:rPr>
            <w:noProof/>
            <w:webHidden/>
          </w:rPr>
          <w:fldChar w:fldCharType="separate"/>
        </w:r>
        <w:r>
          <w:rPr>
            <w:noProof/>
            <w:webHidden/>
          </w:rPr>
          <w:t>127</w:t>
        </w:r>
        <w:r>
          <w:rPr>
            <w:noProof/>
            <w:webHidden/>
          </w:rPr>
          <w:fldChar w:fldCharType="end"/>
        </w:r>
      </w:hyperlink>
    </w:p>
    <w:p w14:paraId="371A5CFF" w14:textId="7413632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69" w:history="1">
        <w:r w:rsidRPr="00CA5562">
          <w:rPr>
            <w:rStyle w:val="Hyperlink"/>
            <w:noProof/>
          </w:rPr>
          <w:t>Figure 2</w:t>
        </w:r>
        <w:r w:rsidRPr="00CA5562">
          <w:rPr>
            <w:rStyle w:val="Hyperlink"/>
            <w:noProof/>
          </w:rPr>
          <w:noBreakHyphen/>
          <w:t>139. Restore Previous Version Template Screen.</w:t>
        </w:r>
        <w:r>
          <w:rPr>
            <w:noProof/>
            <w:webHidden/>
          </w:rPr>
          <w:tab/>
        </w:r>
        <w:r>
          <w:rPr>
            <w:noProof/>
            <w:webHidden/>
          </w:rPr>
          <w:fldChar w:fldCharType="begin"/>
        </w:r>
        <w:r>
          <w:rPr>
            <w:noProof/>
            <w:webHidden/>
          </w:rPr>
          <w:instrText xml:space="preserve"> PAGEREF _Toc524356569 \h </w:instrText>
        </w:r>
        <w:r>
          <w:rPr>
            <w:noProof/>
            <w:webHidden/>
          </w:rPr>
        </w:r>
        <w:r>
          <w:rPr>
            <w:noProof/>
            <w:webHidden/>
          </w:rPr>
          <w:fldChar w:fldCharType="separate"/>
        </w:r>
        <w:r>
          <w:rPr>
            <w:noProof/>
            <w:webHidden/>
          </w:rPr>
          <w:t>128</w:t>
        </w:r>
        <w:r>
          <w:rPr>
            <w:noProof/>
            <w:webHidden/>
          </w:rPr>
          <w:fldChar w:fldCharType="end"/>
        </w:r>
      </w:hyperlink>
    </w:p>
    <w:p w14:paraId="096E7A15" w14:textId="4F15203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0" w:history="1">
        <w:r w:rsidRPr="00CA5562">
          <w:rPr>
            <w:rStyle w:val="Hyperlink"/>
            <w:noProof/>
          </w:rPr>
          <w:t>Figure 2</w:t>
        </w:r>
        <w:r w:rsidRPr="00CA5562">
          <w:rPr>
            <w:rStyle w:val="Hyperlink"/>
            <w:noProof/>
          </w:rPr>
          <w:noBreakHyphen/>
          <w:t>140. Review Events Screen.</w:t>
        </w:r>
        <w:r>
          <w:rPr>
            <w:noProof/>
            <w:webHidden/>
          </w:rPr>
          <w:tab/>
        </w:r>
        <w:r>
          <w:rPr>
            <w:noProof/>
            <w:webHidden/>
          </w:rPr>
          <w:fldChar w:fldCharType="begin"/>
        </w:r>
        <w:r>
          <w:rPr>
            <w:noProof/>
            <w:webHidden/>
          </w:rPr>
          <w:instrText xml:space="preserve"> PAGEREF _Toc524356570 \h </w:instrText>
        </w:r>
        <w:r>
          <w:rPr>
            <w:noProof/>
            <w:webHidden/>
          </w:rPr>
        </w:r>
        <w:r>
          <w:rPr>
            <w:noProof/>
            <w:webHidden/>
          </w:rPr>
          <w:fldChar w:fldCharType="separate"/>
        </w:r>
        <w:r>
          <w:rPr>
            <w:noProof/>
            <w:webHidden/>
          </w:rPr>
          <w:t>129</w:t>
        </w:r>
        <w:r>
          <w:rPr>
            <w:noProof/>
            <w:webHidden/>
          </w:rPr>
          <w:fldChar w:fldCharType="end"/>
        </w:r>
      </w:hyperlink>
    </w:p>
    <w:p w14:paraId="6E4E2A21" w14:textId="38DB241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1" w:history="1">
        <w:r w:rsidRPr="00CA5562">
          <w:rPr>
            <w:rStyle w:val="Hyperlink"/>
            <w:noProof/>
          </w:rPr>
          <w:t>Figure 2</w:t>
        </w:r>
        <w:r w:rsidRPr="00CA5562">
          <w:rPr>
            <w:rStyle w:val="Hyperlink"/>
            <w:noProof/>
          </w:rPr>
          <w:noBreakHyphen/>
          <w:t>141. Template Info Box View.</w:t>
        </w:r>
        <w:r>
          <w:rPr>
            <w:noProof/>
            <w:webHidden/>
          </w:rPr>
          <w:tab/>
        </w:r>
        <w:r>
          <w:rPr>
            <w:noProof/>
            <w:webHidden/>
          </w:rPr>
          <w:fldChar w:fldCharType="begin"/>
        </w:r>
        <w:r>
          <w:rPr>
            <w:noProof/>
            <w:webHidden/>
          </w:rPr>
          <w:instrText xml:space="preserve"> PAGEREF _Toc524356571 \h </w:instrText>
        </w:r>
        <w:r>
          <w:rPr>
            <w:noProof/>
            <w:webHidden/>
          </w:rPr>
        </w:r>
        <w:r>
          <w:rPr>
            <w:noProof/>
            <w:webHidden/>
          </w:rPr>
          <w:fldChar w:fldCharType="separate"/>
        </w:r>
        <w:r>
          <w:rPr>
            <w:noProof/>
            <w:webHidden/>
          </w:rPr>
          <w:t>129</w:t>
        </w:r>
        <w:r>
          <w:rPr>
            <w:noProof/>
            <w:webHidden/>
          </w:rPr>
          <w:fldChar w:fldCharType="end"/>
        </w:r>
      </w:hyperlink>
    </w:p>
    <w:p w14:paraId="47B31E29" w14:textId="0FE5BD5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2" w:history="1">
        <w:r w:rsidRPr="00CA5562">
          <w:rPr>
            <w:rStyle w:val="Hyperlink"/>
            <w:noProof/>
          </w:rPr>
          <w:t>Figure 2</w:t>
        </w:r>
        <w:r w:rsidRPr="00CA5562">
          <w:rPr>
            <w:rStyle w:val="Hyperlink"/>
            <w:noProof/>
          </w:rPr>
          <w:noBreakHyphen/>
          <w:t>142. Manual Save Template View.</w:t>
        </w:r>
        <w:r>
          <w:rPr>
            <w:noProof/>
            <w:webHidden/>
          </w:rPr>
          <w:tab/>
        </w:r>
        <w:r>
          <w:rPr>
            <w:noProof/>
            <w:webHidden/>
          </w:rPr>
          <w:fldChar w:fldCharType="begin"/>
        </w:r>
        <w:r>
          <w:rPr>
            <w:noProof/>
            <w:webHidden/>
          </w:rPr>
          <w:instrText xml:space="preserve"> PAGEREF _Toc524356572 \h </w:instrText>
        </w:r>
        <w:r>
          <w:rPr>
            <w:noProof/>
            <w:webHidden/>
          </w:rPr>
        </w:r>
        <w:r>
          <w:rPr>
            <w:noProof/>
            <w:webHidden/>
          </w:rPr>
          <w:fldChar w:fldCharType="separate"/>
        </w:r>
        <w:r>
          <w:rPr>
            <w:noProof/>
            <w:webHidden/>
          </w:rPr>
          <w:t>130</w:t>
        </w:r>
        <w:r>
          <w:rPr>
            <w:noProof/>
            <w:webHidden/>
          </w:rPr>
          <w:fldChar w:fldCharType="end"/>
        </w:r>
      </w:hyperlink>
    </w:p>
    <w:p w14:paraId="3D98F392" w14:textId="56678DD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3" w:history="1">
        <w:r w:rsidRPr="00CA5562">
          <w:rPr>
            <w:rStyle w:val="Hyperlink"/>
            <w:noProof/>
          </w:rPr>
          <w:t>Figure 2</w:t>
        </w:r>
        <w:r w:rsidRPr="00CA5562">
          <w:rPr>
            <w:rStyle w:val="Hyperlink"/>
            <w:noProof/>
          </w:rPr>
          <w:noBreakHyphen/>
          <w:t>143. Save Worksheet Prompt.</w:t>
        </w:r>
        <w:r>
          <w:rPr>
            <w:noProof/>
            <w:webHidden/>
          </w:rPr>
          <w:tab/>
        </w:r>
        <w:r>
          <w:rPr>
            <w:noProof/>
            <w:webHidden/>
          </w:rPr>
          <w:fldChar w:fldCharType="begin"/>
        </w:r>
        <w:r>
          <w:rPr>
            <w:noProof/>
            <w:webHidden/>
          </w:rPr>
          <w:instrText xml:space="preserve"> PAGEREF _Toc524356573 \h </w:instrText>
        </w:r>
        <w:r>
          <w:rPr>
            <w:noProof/>
            <w:webHidden/>
          </w:rPr>
        </w:r>
        <w:r>
          <w:rPr>
            <w:noProof/>
            <w:webHidden/>
          </w:rPr>
          <w:fldChar w:fldCharType="separate"/>
        </w:r>
        <w:r>
          <w:rPr>
            <w:noProof/>
            <w:webHidden/>
          </w:rPr>
          <w:t>130</w:t>
        </w:r>
        <w:r>
          <w:rPr>
            <w:noProof/>
            <w:webHidden/>
          </w:rPr>
          <w:fldChar w:fldCharType="end"/>
        </w:r>
      </w:hyperlink>
    </w:p>
    <w:p w14:paraId="2FC4F85D" w14:textId="66DE56B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4" w:history="1">
        <w:r w:rsidRPr="00CA5562">
          <w:rPr>
            <w:rStyle w:val="Hyperlink"/>
            <w:noProof/>
          </w:rPr>
          <w:t>Figure 2</w:t>
        </w:r>
        <w:r w:rsidRPr="00CA5562">
          <w:rPr>
            <w:rStyle w:val="Hyperlink"/>
            <w:noProof/>
          </w:rPr>
          <w:noBreakHyphen/>
          <w:t>144. Reviewer Security Privileges View.</w:t>
        </w:r>
        <w:r>
          <w:rPr>
            <w:noProof/>
            <w:webHidden/>
          </w:rPr>
          <w:tab/>
        </w:r>
        <w:r>
          <w:rPr>
            <w:noProof/>
            <w:webHidden/>
          </w:rPr>
          <w:fldChar w:fldCharType="begin"/>
        </w:r>
        <w:r>
          <w:rPr>
            <w:noProof/>
            <w:webHidden/>
          </w:rPr>
          <w:instrText xml:space="preserve"> PAGEREF _Toc524356574 \h </w:instrText>
        </w:r>
        <w:r>
          <w:rPr>
            <w:noProof/>
            <w:webHidden/>
          </w:rPr>
        </w:r>
        <w:r>
          <w:rPr>
            <w:noProof/>
            <w:webHidden/>
          </w:rPr>
          <w:fldChar w:fldCharType="separate"/>
        </w:r>
        <w:r>
          <w:rPr>
            <w:noProof/>
            <w:webHidden/>
          </w:rPr>
          <w:t>130</w:t>
        </w:r>
        <w:r>
          <w:rPr>
            <w:noProof/>
            <w:webHidden/>
          </w:rPr>
          <w:fldChar w:fldCharType="end"/>
        </w:r>
      </w:hyperlink>
    </w:p>
    <w:p w14:paraId="3278D6D6" w14:textId="2D0BC84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5" w:history="1">
        <w:r w:rsidRPr="00CA5562">
          <w:rPr>
            <w:rStyle w:val="Hyperlink"/>
            <w:noProof/>
          </w:rPr>
          <w:t>Figure 2</w:t>
        </w:r>
        <w:r w:rsidRPr="00CA5562">
          <w:rPr>
            <w:rStyle w:val="Hyperlink"/>
            <w:noProof/>
          </w:rPr>
          <w:noBreakHyphen/>
          <w:t>145. Reviewer Sign Document Prompt.</w:t>
        </w:r>
        <w:r>
          <w:rPr>
            <w:noProof/>
            <w:webHidden/>
          </w:rPr>
          <w:tab/>
        </w:r>
        <w:r>
          <w:rPr>
            <w:noProof/>
            <w:webHidden/>
          </w:rPr>
          <w:fldChar w:fldCharType="begin"/>
        </w:r>
        <w:r>
          <w:rPr>
            <w:noProof/>
            <w:webHidden/>
          </w:rPr>
          <w:instrText xml:space="preserve"> PAGEREF _Toc524356575 \h </w:instrText>
        </w:r>
        <w:r>
          <w:rPr>
            <w:noProof/>
            <w:webHidden/>
          </w:rPr>
        </w:r>
        <w:r>
          <w:rPr>
            <w:noProof/>
            <w:webHidden/>
          </w:rPr>
          <w:fldChar w:fldCharType="separate"/>
        </w:r>
        <w:r>
          <w:rPr>
            <w:noProof/>
            <w:webHidden/>
          </w:rPr>
          <w:t>131</w:t>
        </w:r>
        <w:r>
          <w:rPr>
            <w:noProof/>
            <w:webHidden/>
          </w:rPr>
          <w:fldChar w:fldCharType="end"/>
        </w:r>
      </w:hyperlink>
    </w:p>
    <w:p w14:paraId="60D69B6B" w14:textId="7D29975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6" w:history="1">
        <w:r w:rsidRPr="00CA5562">
          <w:rPr>
            <w:rStyle w:val="Hyperlink"/>
            <w:noProof/>
          </w:rPr>
          <w:t>Figure 2</w:t>
        </w:r>
        <w:r w:rsidRPr="00CA5562">
          <w:rPr>
            <w:rStyle w:val="Hyperlink"/>
            <w:noProof/>
          </w:rPr>
          <w:noBreakHyphen/>
          <w:t>146. Send CPWM for Review.</w:t>
        </w:r>
        <w:r>
          <w:rPr>
            <w:noProof/>
            <w:webHidden/>
          </w:rPr>
          <w:tab/>
        </w:r>
        <w:r>
          <w:rPr>
            <w:noProof/>
            <w:webHidden/>
          </w:rPr>
          <w:fldChar w:fldCharType="begin"/>
        </w:r>
        <w:r>
          <w:rPr>
            <w:noProof/>
            <w:webHidden/>
          </w:rPr>
          <w:instrText xml:space="preserve"> PAGEREF _Toc524356576 \h </w:instrText>
        </w:r>
        <w:r>
          <w:rPr>
            <w:noProof/>
            <w:webHidden/>
          </w:rPr>
        </w:r>
        <w:r>
          <w:rPr>
            <w:noProof/>
            <w:webHidden/>
          </w:rPr>
          <w:fldChar w:fldCharType="separate"/>
        </w:r>
        <w:r>
          <w:rPr>
            <w:noProof/>
            <w:webHidden/>
          </w:rPr>
          <w:t>131</w:t>
        </w:r>
        <w:r>
          <w:rPr>
            <w:noProof/>
            <w:webHidden/>
          </w:rPr>
          <w:fldChar w:fldCharType="end"/>
        </w:r>
      </w:hyperlink>
    </w:p>
    <w:p w14:paraId="2415433F" w14:textId="1447D25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7" w:history="1">
        <w:r w:rsidRPr="00CA5562">
          <w:rPr>
            <w:rStyle w:val="Hyperlink"/>
            <w:noProof/>
          </w:rPr>
          <w:t>Figure 2</w:t>
        </w:r>
        <w:r w:rsidRPr="00CA5562">
          <w:rPr>
            <w:rStyle w:val="Hyperlink"/>
            <w:noProof/>
          </w:rPr>
          <w:noBreakHyphen/>
          <w:t>147. Send Reviewer a Message View,</w:t>
        </w:r>
        <w:r>
          <w:rPr>
            <w:noProof/>
            <w:webHidden/>
          </w:rPr>
          <w:tab/>
        </w:r>
        <w:r>
          <w:rPr>
            <w:noProof/>
            <w:webHidden/>
          </w:rPr>
          <w:fldChar w:fldCharType="begin"/>
        </w:r>
        <w:r>
          <w:rPr>
            <w:noProof/>
            <w:webHidden/>
          </w:rPr>
          <w:instrText xml:space="preserve"> PAGEREF _Toc524356577 \h </w:instrText>
        </w:r>
        <w:r>
          <w:rPr>
            <w:noProof/>
            <w:webHidden/>
          </w:rPr>
        </w:r>
        <w:r>
          <w:rPr>
            <w:noProof/>
            <w:webHidden/>
          </w:rPr>
          <w:fldChar w:fldCharType="separate"/>
        </w:r>
        <w:r>
          <w:rPr>
            <w:noProof/>
            <w:webHidden/>
          </w:rPr>
          <w:t>132</w:t>
        </w:r>
        <w:r>
          <w:rPr>
            <w:noProof/>
            <w:webHidden/>
          </w:rPr>
          <w:fldChar w:fldCharType="end"/>
        </w:r>
      </w:hyperlink>
    </w:p>
    <w:p w14:paraId="5EC18686" w14:textId="45261FA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8" w:history="1">
        <w:r w:rsidRPr="00CA5562">
          <w:rPr>
            <w:rStyle w:val="Hyperlink"/>
            <w:noProof/>
          </w:rPr>
          <w:t>Figure 2</w:t>
        </w:r>
        <w:r w:rsidRPr="00CA5562">
          <w:rPr>
            <w:rStyle w:val="Hyperlink"/>
            <w:noProof/>
          </w:rPr>
          <w:noBreakHyphen/>
          <w:t>148. C&amp;P Worksheet—Review Pending View.</w:t>
        </w:r>
        <w:r>
          <w:rPr>
            <w:noProof/>
            <w:webHidden/>
          </w:rPr>
          <w:tab/>
        </w:r>
        <w:r>
          <w:rPr>
            <w:noProof/>
            <w:webHidden/>
          </w:rPr>
          <w:fldChar w:fldCharType="begin"/>
        </w:r>
        <w:r>
          <w:rPr>
            <w:noProof/>
            <w:webHidden/>
          </w:rPr>
          <w:instrText xml:space="preserve"> PAGEREF _Toc524356578 \h </w:instrText>
        </w:r>
        <w:r>
          <w:rPr>
            <w:noProof/>
            <w:webHidden/>
          </w:rPr>
        </w:r>
        <w:r>
          <w:rPr>
            <w:noProof/>
            <w:webHidden/>
          </w:rPr>
          <w:fldChar w:fldCharType="separate"/>
        </w:r>
        <w:r>
          <w:rPr>
            <w:noProof/>
            <w:webHidden/>
          </w:rPr>
          <w:t>132</w:t>
        </w:r>
        <w:r>
          <w:rPr>
            <w:noProof/>
            <w:webHidden/>
          </w:rPr>
          <w:fldChar w:fldCharType="end"/>
        </w:r>
      </w:hyperlink>
    </w:p>
    <w:p w14:paraId="4152BD30" w14:textId="4E11978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79" w:history="1">
        <w:r w:rsidRPr="00CA5562">
          <w:rPr>
            <w:rStyle w:val="Hyperlink"/>
            <w:noProof/>
          </w:rPr>
          <w:t>Figure 2</w:t>
        </w:r>
        <w:r w:rsidRPr="00CA5562">
          <w:rPr>
            <w:rStyle w:val="Hyperlink"/>
            <w:noProof/>
          </w:rPr>
          <w:noBreakHyphen/>
          <w:t>149. Signature Validation View—Expected Cosigner Selection.</w:t>
        </w:r>
        <w:r>
          <w:rPr>
            <w:noProof/>
            <w:webHidden/>
          </w:rPr>
          <w:tab/>
        </w:r>
        <w:r>
          <w:rPr>
            <w:noProof/>
            <w:webHidden/>
          </w:rPr>
          <w:fldChar w:fldCharType="begin"/>
        </w:r>
        <w:r>
          <w:rPr>
            <w:noProof/>
            <w:webHidden/>
          </w:rPr>
          <w:instrText xml:space="preserve"> PAGEREF _Toc524356579 \h </w:instrText>
        </w:r>
        <w:r>
          <w:rPr>
            <w:noProof/>
            <w:webHidden/>
          </w:rPr>
        </w:r>
        <w:r>
          <w:rPr>
            <w:noProof/>
            <w:webHidden/>
          </w:rPr>
          <w:fldChar w:fldCharType="separate"/>
        </w:r>
        <w:r>
          <w:rPr>
            <w:noProof/>
            <w:webHidden/>
          </w:rPr>
          <w:t>133</w:t>
        </w:r>
        <w:r>
          <w:rPr>
            <w:noProof/>
            <w:webHidden/>
          </w:rPr>
          <w:fldChar w:fldCharType="end"/>
        </w:r>
      </w:hyperlink>
    </w:p>
    <w:p w14:paraId="1E30B39B" w14:textId="2BF32D7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0" w:history="1">
        <w:r w:rsidRPr="00CA5562">
          <w:rPr>
            <w:rStyle w:val="Hyperlink"/>
            <w:noProof/>
          </w:rPr>
          <w:t>Figure 2</w:t>
        </w:r>
        <w:r w:rsidRPr="00CA5562">
          <w:rPr>
            <w:rStyle w:val="Hyperlink"/>
            <w:noProof/>
          </w:rPr>
          <w:noBreakHyphen/>
          <w:t>150. Confirm Cosigner Prompt.</w:t>
        </w:r>
        <w:r>
          <w:rPr>
            <w:noProof/>
            <w:webHidden/>
          </w:rPr>
          <w:tab/>
        </w:r>
        <w:r>
          <w:rPr>
            <w:noProof/>
            <w:webHidden/>
          </w:rPr>
          <w:fldChar w:fldCharType="begin"/>
        </w:r>
        <w:r>
          <w:rPr>
            <w:noProof/>
            <w:webHidden/>
          </w:rPr>
          <w:instrText xml:space="preserve"> PAGEREF _Toc524356580 \h </w:instrText>
        </w:r>
        <w:r>
          <w:rPr>
            <w:noProof/>
            <w:webHidden/>
          </w:rPr>
        </w:r>
        <w:r>
          <w:rPr>
            <w:noProof/>
            <w:webHidden/>
          </w:rPr>
          <w:fldChar w:fldCharType="separate"/>
        </w:r>
        <w:r>
          <w:rPr>
            <w:noProof/>
            <w:webHidden/>
          </w:rPr>
          <w:t>133</w:t>
        </w:r>
        <w:r>
          <w:rPr>
            <w:noProof/>
            <w:webHidden/>
          </w:rPr>
          <w:fldChar w:fldCharType="end"/>
        </w:r>
      </w:hyperlink>
    </w:p>
    <w:p w14:paraId="4D66FAA1" w14:textId="4476991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1" w:history="1">
        <w:r w:rsidRPr="00CA5562">
          <w:rPr>
            <w:rStyle w:val="Hyperlink"/>
            <w:noProof/>
          </w:rPr>
          <w:t>Figure 2</w:t>
        </w:r>
        <w:r w:rsidRPr="00CA5562">
          <w:rPr>
            <w:rStyle w:val="Hyperlink"/>
            <w:noProof/>
          </w:rPr>
          <w:noBreakHyphen/>
          <w:t>151. CAPRI Tools Menu—My Unsigned Worksheets Selection.</w:t>
        </w:r>
        <w:r>
          <w:rPr>
            <w:noProof/>
            <w:webHidden/>
          </w:rPr>
          <w:tab/>
        </w:r>
        <w:r>
          <w:rPr>
            <w:noProof/>
            <w:webHidden/>
          </w:rPr>
          <w:fldChar w:fldCharType="begin"/>
        </w:r>
        <w:r>
          <w:rPr>
            <w:noProof/>
            <w:webHidden/>
          </w:rPr>
          <w:instrText xml:space="preserve"> PAGEREF _Toc524356581 \h </w:instrText>
        </w:r>
        <w:r>
          <w:rPr>
            <w:noProof/>
            <w:webHidden/>
          </w:rPr>
        </w:r>
        <w:r>
          <w:rPr>
            <w:noProof/>
            <w:webHidden/>
          </w:rPr>
          <w:fldChar w:fldCharType="separate"/>
        </w:r>
        <w:r>
          <w:rPr>
            <w:noProof/>
            <w:webHidden/>
          </w:rPr>
          <w:t>134</w:t>
        </w:r>
        <w:r>
          <w:rPr>
            <w:noProof/>
            <w:webHidden/>
          </w:rPr>
          <w:fldChar w:fldCharType="end"/>
        </w:r>
      </w:hyperlink>
    </w:p>
    <w:p w14:paraId="02A9CA9C" w14:textId="2247F66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2" w:history="1">
        <w:r w:rsidRPr="00CA5562">
          <w:rPr>
            <w:rStyle w:val="Hyperlink"/>
            <w:noProof/>
          </w:rPr>
          <w:t>Figure 2</w:t>
        </w:r>
        <w:r w:rsidRPr="00CA5562">
          <w:rPr>
            <w:rStyle w:val="Hyperlink"/>
            <w:noProof/>
          </w:rPr>
          <w:noBreakHyphen/>
          <w:t>152. Unsigned Worksheets View.</w:t>
        </w:r>
        <w:r>
          <w:rPr>
            <w:noProof/>
            <w:webHidden/>
          </w:rPr>
          <w:tab/>
        </w:r>
        <w:r>
          <w:rPr>
            <w:noProof/>
            <w:webHidden/>
          </w:rPr>
          <w:fldChar w:fldCharType="begin"/>
        </w:r>
        <w:r>
          <w:rPr>
            <w:noProof/>
            <w:webHidden/>
          </w:rPr>
          <w:instrText xml:space="preserve"> PAGEREF _Toc524356582 \h </w:instrText>
        </w:r>
        <w:r>
          <w:rPr>
            <w:noProof/>
            <w:webHidden/>
          </w:rPr>
        </w:r>
        <w:r>
          <w:rPr>
            <w:noProof/>
            <w:webHidden/>
          </w:rPr>
          <w:fldChar w:fldCharType="separate"/>
        </w:r>
        <w:r>
          <w:rPr>
            <w:noProof/>
            <w:webHidden/>
          </w:rPr>
          <w:t>134</w:t>
        </w:r>
        <w:r>
          <w:rPr>
            <w:noProof/>
            <w:webHidden/>
          </w:rPr>
          <w:fldChar w:fldCharType="end"/>
        </w:r>
      </w:hyperlink>
    </w:p>
    <w:p w14:paraId="46CE6729" w14:textId="44B860A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3" w:history="1">
        <w:r w:rsidRPr="00CA5562">
          <w:rPr>
            <w:rStyle w:val="Hyperlink"/>
            <w:noProof/>
          </w:rPr>
          <w:t>Figure 2</w:t>
        </w:r>
        <w:r w:rsidRPr="00CA5562">
          <w:rPr>
            <w:rStyle w:val="Hyperlink"/>
            <w:noProof/>
          </w:rPr>
          <w:noBreakHyphen/>
          <w:t>153. Unsigned Templates—Review Pending Selection.</w:t>
        </w:r>
        <w:r>
          <w:rPr>
            <w:noProof/>
            <w:webHidden/>
          </w:rPr>
          <w:tab/>
        </w:r>
        <w:r>
          <w:rPr>
            <w:noProof/>
            <w:webHidden/>
          </w:rPr>
          <w:fldChar w:fldCharType="begin"/>
        </w:r>
        <w:r>
          <w:rPr>
            <w:noProof/>
            <w:webHidden/>
          </w:rPr>
          <w:instrText xml:space="preserve"> PAGEREF _Toc524356583 \h </w:instrText>
        </w:r>
        <w:r>
          <w:rPr>
            <w:noProof/>
            <w:webHidden/>
          </w:rPr>
        </w:r>
        <w:r>
          <w:rPr>
            <w:noProof/>
            <w:webHidden/>
          </w:rPr>
          <w:fldChar w:fldCharType="separate"/>
        </w:r>
        <w:r>
          <w:rPr>
            <w:noProof/>
            <w:webHidden/>
          </w:rPr>
          <w:t>135</w:t>
        </w:r>
        <w:r>
          <w:rPr>
            <w:noProof/>
            <w:webHidden/>
          </w:rPr>
          <w:fldChar w:fldCharType="end"/>
        </w:r>
      </w:hyperlink>
    </w:p>
    <w:p w14:paraId="77587B57" w14:textId="1946F61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4" w:history="1">
        <w:r w:rsidRPr="00CA5562">
          <w:rPr>
            <w:rStyle w:val="Hyperlink"/>
            <w:noProof/>
          </w:rPr>
          <w:t>Figure 2</w:t>
        </w:r>
        <w:r w:rsidRPr="00CA5562">
          <w:rPr>
            <w:rStyle w:val="Hyperlink"/>
            <w:noProof/>
          </w:rPr>
          <w:noBreakHyphen/>
          <w:t>154. CAPRI Tools Menu—My Uncosigned CPRS Documents Selection.</w:t>
        </w:r>
        <w:r>
          <w:rPr>
            <w:noProof/>
            <w:webHidden/>
          </w:rPr>
          <w:tab/>
        </w:r>
        <w:r>
          <w:rPr>
            <w:noProof/>
            <w:webHidden/>
          </w:rPr>
          <w:fldChar w:fldCharType="begin"/>
        </w:r>
        <w:r>
          <w:rPr>
            <w:noProof/>
            <w:webHidden/>
          </w:rPr>
          <w:instrText xml:space="preserve"> PAGEREF _Toc524356584 \h </w:instrText>
        </w:r>
        <w:r>
          <w:rPr>
            <w:noProof/>
            <w:webHidden/>
          </w:rPr>
        </w:r>
        <w:r>
          <w:rPr>
            <w:noProof/>
            <w:webHidden/>
          </w:rPr>
          <w:fldChar w:fldCharType="separate"/>
        </w:r>
        <w:r>
          <w:rPr>
            <w:noProof/>
            <w:webHidden/>
          </w:rPr>
          <w:t>136</w:t>
        </w:r>
        <w:r>
          <w:rPr>
            <w:noProof/>
            <w:webHidden/>
          </w:rPr>
          <w:fldChar w:fldCharType="end"/>
        </w:r>
      </w:hyperlink>
    </w:p>
    <w:p w14:paraId="1880BB95" w14:textId="1B494F6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5" w:history="1">
        <w:r w:rsidRPr="00CA5562">
          <w:rPr>
            <w:rStyle w:val="Hyperlink"/>
            <w:noProof/>
          </w:rPr>
          <w:t>Figure 2</w:t>
        </w:r>
        <w:r w:rsidRPr="00CA5562">
          <w:rPr>
            <w:rStyle w:val="Hyperlink"/>
            <w:noProof/>
          </w:rPr>
          <w:noBreakHyphen/>
          <w:t>155. Tools Menu—CPRS C&amp;P Cosignature Transfer Utility Selection.</w:t>
        </w:r>
        <w:r>
          <w:rPr>
            <w:noProof/>
            <w:webHidden/>
          </w:rPr>
          <w:tab/>
        </w:r>
        <w:r>
          <w:rPr>
            <w:noProof/>
            <w:webHidden/>
          </w:rPr>
          <w:fldChar w:fldCharType="begin"/>
        </w:r>
        <w:r>
          <w:rPr>
            <w:noProof/>
            <w:webHidden/>
          </w:rPr>
          <w:instrText xml:space="preserve"> PAGEREF _Toc524356585 \h </w:instrText>
        </w:r>
        <w:r>
          <w:rPr>
            <w:noProof/>
            <w:webHidden/>
          </w:rPr>
        </w:r>
        <w:r>
          <w:rPr>
            <w:noProof/>
            <w:webHidden/>
          </w:rPr>
          <w:fldChar w:fldCharType="separate"/>
        </w:r>
        <w:r>
          <w:rPr>
            <w:noProof/>
            <w:webHidden/>
          </w:rPr>
          <w:t>136</w:t>
        </w:r>
        <w:r>
          <w:rPr>
            <w:noProof/>
            <w:webHidden/>
          </w:rPr>
          <w:fldChar w:fldCharType="end"/>
        </w:r>
      </w:hyperlink>
    </w:p>
    <w:p w14:paraId="1DA90A17" w14:textId="072EF27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6" w:history="1">
        <w:r w:rsidRPr="00CA5562">
          <w:rPr>
            <w:rStyle w:val="Hyperlink"/>
            <w:noProof/>
          </w:rPr>
          <w:t>Figure 2</w:t>
        </w:r>
        <w:r w:rsidRPr="00CA5562">
          <w:rPr>
            <w:rStyle w:val="Hyperlink"/>
            <w:noProof/>
          </w:rPr>
          <w:noBreakHyphen/>
          <w:t>156. Uncosigned Template Utility List.</w:t>
        </w:r>
        <w:r>
          <w:rPr>
            <w:noProof/>
            <w:webHidden/>
          </w:rPr>
          <w:tab/>
        </w:r>
        <w:r>
          <w:rPr>
            <w:noProof/>
            <w:webHidden/>
          </w:rPr>
          <w:fldChar w:fldCharType="begin"/>
        </w:r>
        <w:r>
          <w:rPr>
            <w:noProof/>
            <w:webHidden/>
          </w:rPr>
          <w:instrText xml:space="preserve"> PAGEREF _Toc524356586 \h </w:instrText>
        </w:r>
        <w:r>
          <w:rPr>
            <w:noProof/>
            <w:webHidden/>
          </w:rPr>
        </w:r>
        <w:r>
          <w:rPr>
            <w:noProof/>
            <w:webHidden/>
          </w:rPr>
          <w:fldChar w:fldCharType="separate"/>
        </w:r>
        <w:r>
          <w:rPr>
            <w:noProof/>
            <w:webHidden/>
          </w:rPr>
          <w:t>137</w:t>
        </w:r>
        <w:r>
          <w:rPr>
            <w:noProof/>
            <w:webHidden/>
          </w:rPr>
          <w:fldChar w:fldCharType="end"/>
        </w:r>
      </w:hyperlink>
    </w:p>
    <w:p w14:paraId="78F4C85A" w14:textId="3EBDC5B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7" w:history="1">
        <w:r w:rsidRPr="00CA5562">
          <w:rPr>
            <w:rStyle w:val="Hyperlink"/>
            <w:noProof/>
          </w:rPr>
          <w:t>Figure 2</w:t>
        </w:r>
        <w:r w:rsidRPr="00CA5562">
          <w:rPr>
            <w:rStyle w:val="Hyperlink"/>
            <w:noProof/>
          </w:rPr>
          <w:noBreakHyphen/>
          <w:t>157. Mark as Complete But Don’t Transfer Button.</w:t>
        </w:r>
        <w:r>
          <w:rPr>
            <w:noProof/>
            <w:webHidden/>
          </w:rPr>
          <w:tab/>
        </w:r>
        <w:r>
          <w:rPr>
            <w:noProof/>
            <w:webHidden/>
          </w:rPr>
          <w:fldChar w:fldCharType="begin"/>
        </w:r>
        <w:r>
          <w:rPr>
            <w:noProof/>
            <w:webHidden/>
          </w:rPr>
          <w:instrText xml:space="preserve"> PAGEREF _Toc524356587 \h </w:instrText>
        </w:r>
        <w:r>
          <w:rPr>
            <w:noProof/>
            <w:webHidden/>
          </w:rPr>
        </w:r>
        <w:r>
          <w:rPr>
            <w:noProof/>
            <w:webHidden/>
          </w:rPr>
          <w:fldChar w:fldCharType="separate"/>
        </w:r>
        <w:r>
          <w:rPr>
            <w:noProof/>
            <w:webHidden/>
          </w:rPr>
          <w:t>137</w:t>
        </w:r>
        <w:r>
          <w:rPr>
            <w:noProof/>
            <w:webHidden/>
          </w:rPr>
          <w:fldChar w:fldCharType="end"/>
        </w:r>
      </w:hyperlink>
    </w:p>
    <w:p w14:paraId="61B72725" w14:textId="0F73B50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8" w:history="1">
        <w:r w:rsidRPr="00CA5562">
          <w:rPr>
            <w:rStyle w:val="Hyperlink"/>
            <w:noProof/>
          </w:rPr>
          <w:t>Figure 2</w:t>
        </w:r>
        <w:r w:rsidRPr="00CA5562">
          <w:rPr>
            <w:rStyle w:val="Hyperlink"/>
            <w:noProof/>
          </w:rPr>
          <w:noBreakHyphen/>
          <w:t>158. Reopen Released Exam Prompt.</w:t>
        </w:r>
        <w:r>
          <w:rPr>
            <w:noProof/>
            <w:webHidden/>
          </w:rPr>
          <w:tab/>
        </w:r>
        <w:r>
          <w:rPr>
            <w:noProof/>
            <w:webHidden/>
          </w:rPr>
          <w:fldChar w:fldCharType="begin"/>
        </w:r>
        <w:r>
          <w:rPr>
            <w:noProof/>
            <w:webHidden/>
          </w:rPr>
          <w:instrText xml:space="preserve"> PAGEREF _Toc524356588 \h </w:instrText>
        </w:r>
        <w:r>
          <w:rPr>
            <w:noProof/>
            <w:webHidden/>
          </w:rPr>
        </w:r>
        <w:r>
          <w:rPr>
            <w:noProof/>
            <w:webHidden/>
          </w:rPr>
          <w:fldChar w:fldCharType="separate"/>
        </w:r>
        <w:r>
          <w:rPr>
            <w:noProof/>
            <w:webHidden/>
          </w:rPr>
          <w:t>138</w:t>
        </w:r>
        <w:r>
          <w:rPr>
            <w:noProof/>
            <w:webHidden/>
          </w:rPr>
          <w:fldChar w:fldCharType="end"/>
        </w:r>
      </w:hyperlink>
    </w:p>
    <w:p w14:paraId="4A65996C" w14:textId="46A3386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89" w:history="1">
        <w:r w:rsidRPr="00CA5562">
          <w:rPr>
            <w:rStyle w:val="Hyperlink"/>
            <w:noProof/>
          </w:rPr>
          <w:t>Figure 2</w:t>
        </w:r>
        <w:r w:rsidRPr="00CA5562">
          <w:rPr>
            <w:rStyle w:val="Hyperlink"/>
            <w:noProof/>
          </w:rPr>
          <w:noBreakHyphen/>
          <w:t>159. Manage C&amp;P Exam Request View.</w:t>
        </w:r>
        <w:r>
          <w:rPr>
            <w:noProof/>
            <w:webHidden/>
          </w:rPr>
          <w:tab/>
        </w:r>
        <w:r>
          <w:rPr>
            <w:noProof/>
            <w:webHidden/>
          </w:rPr>
          <w:fldChar w:fldCharType="begin"/>
        </w:r>
        <w:r>
          <w:rPr>
            <w:noProof/>
            <w:webHidden/>
          </w:rPr>
          <w:instrText xml:space="preserve"> PAGEREF _Toc524356589 \h </w:instrText>
        </w:r>
        <w:r>
          <w:rPr>
            <w:noProof/>
            <w:webHidden/>
          </w:rPr>
        </w:r>
        <w:r>
          <w:rPr>
            <w:noProof/>
            <w:webHidden/>
          </w:rPr>
          <w:fldChar w:fldCharType="separate"/>
        </w:r>
        <w:r>
          <w:rPr>
            <w:noProof/>
            <w:webHidden/>
          </w:rPr>
          <w:t>138</w:t>
        </w:r>
        <w:r>
          <w:rPr>
            <w:noProof/>
            <w:webHidden/>
          </w:rPr>
          <w:fldChar w:fldCharType="end"/>
        </w:r>
      </w:hyperlink>
    </w:p>
    <w:p w14:paraId="36BB9C0D" w14:textId="5D4F0E3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0" w:history="1">
        <w:r w:rsidRPr="00CA5562">
          <w:rPr>
            <w:rStyle w:val="Hyperlink"/>
            <w:noProof/>
          </w:rPr>
          <w:t>Figure 2</w:t>
        </w:r>
        <w:r w:rsidRPr="00CA5562">
          <w:rPr>
            <w:rStyle w:val="Hyperlink"/>
            <w:noProof/>
          </w:rPr>
          <w:noBreakHyphen/>
          <w:t>160. Manage C&amp;P Exam Request Selection.</w:t>
        </w:r>
        <w:r>
          <w:rPr>
            <w:noProof/>
            <w:webHidden/>
          </w:rPr>
          <w:tab/>
        </w:r>
        <w:r>
          <w:rPr>
            <w:noProof/>
            <w:webHidden/>
          </w:rPr>
          <w:fldChar w:fldCharType="begin"/>
        </w:r>
        <w:r>
          <w:rPr>
            <w:noProof/>
            <w:webHidden/>
          </w:rPr>
          <w:instrText xml:space="preserve"> PAGEREF _Toc524356590 \h </w:instrText>
        </w:r>
        <w:r>
          <w:rPr>
            <w:noProof/>
            <w:webHidden/>
          </w:rPr>
        </w:r>
        <w:r>
          <w:rPr>
            <w:noProof/>
            <w:webHidden/>
          </w:rPr>
          <w:fldChar w:fldCharType="separate"/>
        </w:r>
        <w:r>
          <w:rPr>
            <w:noProof/>
            <w:webHidden/>
          </w:rPr>
          <w:t>139</w:t>
        </w:r>
        <w:r>
          <w:rPr>
            <w:noProof/>
            <w:webHidden/>
          </w:rPr>
          <w:fldChar w:fldCharType="end"/>
        </w:r>
      </w:hyperlink>
    </w:p>
    <w:p w14:paraId="565E7411" w14:textId="42E0607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1" w:history="1">
        <w:r w:rsidRPr="00CA5562">
          <w:rPr>
            <w:rStyle w:val="Hyperlink"/>
            <w:noProof/>
          </w:rPr>
          <w:t>Figure 2</w:t>
        </w:r>
        <w:r w:rsidRPr="00CA5562">
          <w:rPr>
            <w:rStyle w:val="Hyperlink"/>
            <w:noProof/>
          </w:rPr>
          <w:noBreakHyphen/>
          <w:t>161. Edit Released Exam Option.</w:t>
        </w:r>
        <w:r>
          <w:rPr>
            <w:noProof/>
            <w:webHidden/>
          </w:rPr>
          <w:tab/>
        </w:r>
        <w:r>
          <w:rPr>
            <w:noProof/>
            <w:webHidden/>
          </w:rPr>
          <w:fldChar w:fldCharType="begin"/>
        </w:r>
        <w:r>
          <w:rPr>
            <w:noProof/>
            <w:webHidden/>
          </w:rPr>
          <w:instrText xml:space="preserve"> PAGEREF _Toc524356591 \h </w:instrText>
        </w:r>
        <w:r>
          <w:rPr>
            <w:noProof/>
            <w:webHidden/>
          </w:rPr>
        </w:r>
        <w:r>
          <w:rPr>
            <w:noProof/>
            <w:webHidden/>
          </w:rPr>
          <w:fldChar w:fldCharType="separate"/>
        </w:r>
        <w:r>
          <w:rPr>
            <w:noProof/>
            <w:webHidden/>
          </w:rPr>
          <w:t>140</w:t>
        </w:r>
        <w:r>
          <w:rPr>
            <w:noProof/>
            <w:webHidden/>
          </w:rPr>
          <w:fldChar w:fldCharType="end"/>
        </w:r>
      </w:hyperlink>
    </w:p>
    <w:p w14:paraId="009785C0" w14:textId="7BB6697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2" w:history="1">
        <w:r w:rsidRPr="00CA5562">
          <w:rPr>
            <w:rStyle w:val="Hyperlink"/>
            <w:noProof/>
          </w:rPr>
          <w:t>Figure 2</w:t>
        </w:r>
        <w:r w:rsidRPr="00CA5562">
          <w:rPr>
            <w:rStyle w:val="Hyperlink"/>
            <w:noProof/>
          </w:rPr>
          <w:noBreakHyphen/>
          <w:t>162. CAPRI Tools Menu.</w:t>
        </w:r>
        <w:r>
          <w:rPr>
            <w:noProof/>
            <w:webHidden/>
          </w:rPr>
          <w:tab/>
        </w:r>
        <w:r>
          <w:rPr>
            <w:noProof/>
            <w:webHidden/>
          </w:rPr>
          <w:fldChar w:fldCharType="begin"/>
        </w:r>
        <w:r>
          <w:rPr>
            <w:noProof/>
            <w:webHidden/>
          </w:rPr>
          <w:instrText xml:space="preserve"> PAGEREF _Toc524356592 \h </w:instrText>
        </w:r>
        <w:r>
          <w:rPr>
            <w:noProof/>
            <w:webHidden/>
          </w:rPr>
        </w:r>
        <w:r>
          <w:rPr>
            <w:noProof/>
            <w:webHidden/>
          </w:rPr>
          <w:fldChar w:fldCharType="separate"/>
        </w:r>
        <w:r>
          <w:rPr>
            <w:noProof/>
            <w:webHidden/>
          </w:rPr>
          <w:t>140</w:t>
        </w:r>
        <w:r>
          <w:rPr>
            <w:noProof/>
            <w:webHidden/>
          </w:rPr>
          <w:fldChar w:fldCharType="end"/>
        </w:r>
      </w:hyperlink>
    </w:p>
    <w:p w14:paraId="4FF2B47F" w14:textId="3B514C0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3" w:history="1">
        <w:r w:rsidRPr="00CA5562">
          <w:rPr>
            <w:rStyle w:val="Hyperlink"/>
            <w:noProof/>
          </w:rPr>
          <w:t>Figure 2</w:t>
        </w:r>
        <w:r w:rsidRPr="00CA5562">
          <w:rPr>
            <w:rStyle w:val="Hyperlink"/>
            <w:noProof/>
          </w:rPr>
          <w:noBreakHyphen/>
          <w:t>163. CAPRI Tools Menu—External Applications Option.</w:t>
        </w:r>
        <w:r>
          <w:rPr>
            <w:noProof/>
            <w:webHidden/>
          </w:rPr>
          <w:tab/>
        </w:r>
        <w:r>
          <w:rPr>
            <w:noProof/>
            <w:webHidden/>
          </w:rPr>
          <w:fldChar w:fldCharType="begin"/>
        </w:r>
        <w:r>
          <w:rPr>
            <w:noProof/>
            <w:webHidden/>
          </w:rPr>
          <w:instrText xml:space="preserve"> PAGEREF _Toc524356593 \h </w:instrText>
        </w:r>
        <w:r>
          <w:rPr>
            <w:noProof/>
            <w:webHidden/>
          </w:rPr>
        </w:r>
        <w:r>
          <w:rPr>
            <w:noProof/>
            <w:webHidden/>
          </w:rPr>
          <w:fldChar w:fldCharType="separate"/>
        </w:r>
        <w:r>
          <w:rPr>
            <w:noProof/>
            <w:webHidden/>
          </w:rPr>
          <w:t>141</w:t>
        </w:r>
        <w:r>
          <w:rPr>
            <w:noProof/>
            <w:webHidden/>
          </w:rPr>
          <w:fldChar w:fldCharType="end"/>
        </w:r>
      </w:hyperlink>
    </w:p>
    <w:p w14:paraId="2D034A40" w14:textId="006A648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4" w:history="1">
        <w:r w:rsidRPr="00CA5562">
          <w:rPr>
            <w:rStyle w:val="Hyperlink"/>
            <w:noProof/>
          </w:rPr>
          <w:t>Figure 2</w:t>
        </w:r>
        <w:r w:rsidRPr="00CA5562">
          <w:rPr>
            <w:rStyle w:val="Hyperlink"/>
            <w:noProof/>
          </w:rPr>
          <w:noBreakHyphen/>
          <w:t>164. VocRehab Tab View.</w:t>
        </w:r>
        <w:r>
          <w:rPr>
            <w:noProof/>
            <w:webHidden/>
          </w:rPr>
          <w:tab/>
        </w:r>
        <w:r>
          <w:rPr>
            <w:noProof/>
            <w:webHidden/>
          </w:rPr>
          <w:fldChar w:fldCharType="begin"/>
        </w:r>
        <w:r>
          <w:rPr>
            <w:noProof/>
            <w:webHidden/>
          </w:rPr>
          <w:instrText xml:space="preserve"> PAGEREF _Toc524356594 \h </w:instrText>
        </w:r>
        <w:r>
          <w:rPr>
            <w:noProof/>
            <w:webHidden/>
          </w:rPr>
        </w:r>
        <w:r>
          <w:rPr>
            <w:noProof/>
            <w:webHidden/>
          </w:rPr>
          <w:fldChar w:fldCharType="separate"/>
        </w:r>
        <w:r>
          <w:rPr>
            <w:noProof/>
            <w:webHidden/>
          </w:rPr>
          <w:t>143</w:t>
        </w:r>
        <w:r>
          <w:rPr>
            <w:noProof/>
            <w:webHidden/>
          </w:rPr>
          <w:fldChar w:fldCharType="end"/>
        </w:r>
      </w:hyperlink>
    </w:p>
    <w:p w14:paraId="72443D95" w14:textId="3F8A3F2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5" w:history="1">
        <w:r w:rsidRPr="00CA5562">
          <w:rPr>
            <w:rStyle w:val="Hyperlink"/>
            <w:noProof/>
          </w:rPr>
          <w:t>Figure 2</w:t>
        </w:r>
        <w:r w:rsidRPr="00CA5562">
          <w:rPr>
            <w:rStyle w:val="Hyperlink"/>
            <w:noProof/>
          </w:rPr>
          <w:noBreakHyphen/>
          <w:t>165. VocRehab Add New Medical Services Request.</w:t>
        </w:r>
        <w:r>
          <w:rPr>
            <w:noProof/>
            <w:webHidden/>
          </w:rPr>
          <w:tab/>
        </w:r>
        <w:r>
          <w:rPr>
            <w:noProof/>
            <w:webHidden/>
          </w:rPr>
          <w:fldChar w:fldCharType="begin"/>
        </w:r>
        <w:r>
          <w:rPr>
            <w:noProof/>
            <w:webHidden/>
          </w:rPr>
          <w:instrText xml:space="preserve"> PAGEREF _Toc524356595 \h </w:instrText>
        </w:r>
        <w:r>
          <w:rPr>
            <w:noProof/>
            <w:webHidden/>
          </w:rPr>
        </w:r>
        <w:r>
          <w:rPr>
            <w:noProof/>
            <w:webHidden/>
          </w:rPr>
          <w:fldChar w:fldCharType="separate"/>
        </w:r>
        <w:r>
          <w:rPr>
            <w:noProof/>
            <w:webHidden/>
          </w:rPr>
          <w:t>145</w:t>
        </w:r>
        <w:r>
          <w:rPr>
            <w:noProof/>
            <w:webHidden/>
          </w:rPr>
          <w:fldChar w:fldCharType="end"/>
        </w:r>
      </w:hyperlink>
    </w:p>
    <w:p w14:paraId="3EFB7025" w14:textId="49F3E57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6" w:history="1">
        <w:r w:rsidRPr="00CA5562">
          <w:rPr>
            <w:rStyle w:val="Hyperlink"/>
            <w:noProof/>
          </w:rPr>
          <w:t>Figure 2</w:t>
        </w:r>
        <w:r w:rsidRPr="00CA5562">
          <w:rPr>
            <w:rStyle w:val="Hyperlink"/>
            <w:noProof/>
          </w:rPr>
          <w:noBreakHyphen/>
          <w:t>166. VocRehab Edit Medical Services Request.</w:t>
        </w:r>
        <w:r>
          <w:rPr>
            <w:noProof/>
            <w:webHidden/>
          </w:rPr>
          <w:tab/>
        </w:r>
        <w:r>
          <w:rPr>
            <w:noProof/>
            <w:webHidden/>
          </w:rPr>
          <w:fldChar w:fldCharType="begin"/>
        </w:r>
        <w:r>
          <w:rPr>
            <w:noProof/>
            <w:webHidden/>
          </w:rPr>
          <w:instrText xml:space="preserve"> PAGEREF _Toc524356596 \h </w:instrText>
        </w:r>
        <w:r>
          <w:rPr>
            <w:noProof/>
            <w:webHidden/>
          </w:rPr>
        </w:r>
        <w:r>
          <w:rPr>
            <w:noProof/>
            <w:webHidden/>
          </w:rPr>
          <w:fldChar w:fldCharType="separate"/>
        </w:r>
        <w:r>
          <w:rPr>
            <w:noProof/>
            <w:webHidden/>
          </w:rPr>
          <w:t>146</w:t>
        </w:r>
        <w:r>
          <w:rPr>
            <w:noProof/>
            <w:webHidden/>
          </w:rPr>
          <w:fldChar w:fldCharType="end"/>
        </w:r>
      </w:hyperlink>
    </w:p>
    <w:p w14:paraId="4F0A0E63" w14:textId="70EC529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7" w:history="1">
        <w:r w:rsidRPr="00CA5562">
          <w:rPr>
            <w:rStyle w:val="Hyperlink"/>
            <w:noProof/>
          </w:rPr>
          <w:t>Figure 2</w:t>
        </w:r>
        <w:r w:rsidRPr="00CA5562">
          <w:rPr>
            <w:rStyle w:val="Hyperlink"/>
            <w:noProof/>
          </w:rPr>
          <w:noBreakHyphen/>
          <w:t>167. VocRehab Medical Services Point of Contact View.</w:t>
        </w:r>
        <w:r>
          <w:rPr>
            <w:noProof/>
            <w:webHidden/>
          </w:rPr>
          <w:tab/>
        </w:r>
        <w:r>
          <w:rPr>
            <w:noProof/>
            <w:webHidden/>
          </w:rPr>
          <w:fldChar w:fldCharType="begin"/>
        </w:r>
        <w:r>
          <w:rPr>
            <w:noProof/>
            <w:webHidden/>
          </w:rPr>
          <w:instrText xml:space="preserve"> PAGEREF _Toc524356597 \h </w:instrText>
        </w:r>
        <w:r>
          <w:rPr>
            <w:noProof/>
            <w:webHidden/>
          </w:rPr>
        </w:r>
        <w:r>
          <w:rPr>
            <w:noProof/>
            <w:webHidden/>
          </w:rPr>
          <w:fldChar w:fldCharType="separate"/>
        </w:r>
        <w:r>
          <w:rPr>
            <w:noProof/>
            <w:webHidden/>
          </w:rPr>
          <w:t>147</w:t>
        </w:r>
        <w:r>
          <w:rPr>
            <w:noProof/>
            <w:webHidden/>
          </w:rPr>
          <w:fldChar w:fldCharType="end"/>
        </w:r>
      </w:hyperlink>
    </w:p>
    <w:p w14:paraId="4FD6C8BA" w14:textId="52F2448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8" w:history="1">
        <w:r w:rsidRPr="00CA5562">
          <w:rPr>
            <w:rStyle w:val="Hyperlink"/>
            <w:noProof/>
          </w:rPr>
          <w:t>Figure 2</w:t>
        </w:r>
        <w:r w:rsidRPr="00CA5562">
          <w:rPr>
            <w:rStyle w:val="Hyperlink"/>
            <w:noProof/>
          </w:rPr>
          <w:noBreakHyphen/>
          <w:t>168. VocRehab Medical Services Assign Consults View.</w:t>
        </w:r>
        <w:r>
          <w:rPr>
            <w:noProof/>
            <w:webHidden/>
          </w:rPr>
          <w:tab/>
        </w:r>
        <w:r>
          <w:rPr>
            <w:noProof/>
            <w:webHidden/>
          </w:rPr>
          <w:fldChar w:fldCharType="begin"/>
        </w:r>
        <w:r>
          <w:rPr>
            <w:noProof/>
            <w:webHidden/>
          </w:rPr>
          <w:instrText xml:space="preserve"> PAGEREF _Toc524356598 \h </w:instrText>
        </w:r>
        <w:r>
          <w:rPr>
            <w:noProof/>
            <w:webHidden/>
          </w:rPr>
        </w:r>
        <w:r>
          <w:rPr>
            <w:noProof/>
            <w:webHidden/>
          </w:rPr>
          <w:fldChar w:fldCharType="separate"/>
        </w:r>
        <w:r>
          <w:rPr>
            <w:noProof/>
            <w:webHidden/>
          </w:rPr>
          <w:t>147</w:t>
        </w:r>
        <w:r>
          <w:rPr>
            <w:noProof/>
            <w:webHidden/>
          </w:rPr>
          <w:fldChar w:fldCharType="end"/>
        </w:r>
      </w:hyperlink>
    </w:p>
    <w:p w14:paraId="7DDF5C76" w14:textId="0DDEBED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599" w:history="1">
        <w:r w:rsidRPr="00CA5562">
          <w:rPr>
            <w:rStyle w:val="Hyperlink"/>
            <w:noProof/>
          </w:rPr>
          <w:t>Figure 2</w:t>
        </w:r>
        <w:r w:rsidRPr="00CA5562">
          <w:rPr>
            <w:rStyle w:val="Hyperlink"/>
            <w:noProof/>
          </w:rPr>
          <w:noBreakHyphen/>
          <w:t>169. VocRehab Medical Services Cancellation Request.</w:t>
        </w:r>
        <w:r>
          <w:rPr>
            <w:noProof/>
            <w:webHidden/>
          </w:rPr>
          <w:tab/>
        </w:r>
        <w:r>
          <w:rPr>
            <w:noProof/>
            <w:webHidden/>
          </w:rPr>
          <w:fldChar w:fldCharType="begin"/>
        </w:r>
        <w:r>
          <w:rPr>
            <w:noProof/>
            <w:webHidden/>
          </w:rPr>
          <w:instrText xml:space="preserve"> PAGEREF _Toc524356599 \h </w:instrText>
        </w:r>
        <w:r>
          <w:rPr>
            <w:noProof/>
            <w:webHidden/>
          </w:rPr>
        </w:r>
        <w:r>
          <w:rPr>
            <w:noProof/>
            <w:webHidden/>
          </w:rPr>
          <w:fldChar w:fldCharType="separate"/>
        </w:r>
        <w:r>
          <w:rPr>
            <w:noProof/>
            <w:webHidden/>
          </w:rPr>
          <w:t>148</w:t>
        </w:r>
        <w:r>
          <w:rPr>
            <w:noProof/>
            <w:webHidden/>
          </w:rPr>
          <w:fldChar w:fldCharType="end"/>
        </w:r>
      </w:hyperlink>
    </w:p>
    <w:p w14:paraId="7CEB1359" w14:textId="3D80899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0" w:history="1">
        <w:r w:rsidRPr="00CA5562">
          <w:rPr>
            <w:rStyle w:val="Hyperlink"/>
            <w:noProof/>
          </w:rPr>
          <w:t>Figure 2</w:t>
        </w:r>
        <w:r w:rsidRPr="00CA5562">
          <w:rPr>
            <w:rStyle w:val="Hyperlink"/>
            <w:noProof/>
          </w:rPr>
          <w:noBreakHyphen/>
          <w:t>170. VocRehab Notification Message.</w:t>
        </w:r>
        <w:r>
          <w:rPr>
            <w:noProof/>
            <w:webHidden/>
          </w:rPr>
          <w:tab/>
        </w:r>
        <w:r>
          <w:rPr>
            <w:noProof/>
            <w:webHidden/>
          </w:rPr>
          <w:fldChar w:fldCharType="begin"/>
        </w:r>
        <w:r>
          <w:rPr>
            <w:noProof/>
            <w:webHidden/>
          </w:rPr>
          <w:instrText xml:space="preserve"> PAGEREF _Toc524356600 \h </w:instrText>
        </w:r>
        <w:r>
          <w:rPr>
            <w:noProof/>
            <w:webHidden/>
          </w:rPr>
        </w:r>
        <w:r>
          <w:rPr>
            <w:noProof/>
            <w:webHidden/>
          </w:rPr>
          <w:fldChar w:fldCharType="separate"/>
        </w:r>
        <w:r>
          <w:rPr>
            <w:noProof/>
            <w:webHidden/>
          </w:rPr>
          <w:t>149</w:t>
        </w:r>
        <w:r>
          <w:rPr>
            <w:noProof/>
            <w:webHidden/>
          </w:rPr>
          <w:fldChar w:fldCharType="end"/>
        </w:r>
      </w:hyperlink>
    </w:p>
    <w:p w14:paraId="61524088" w14:textId="528988D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1" w:history="1">
        <w:r w:rsidRPr="00CA5562">
          <w:rPr>
            <w:rStyle w:val="Hyperlink"/>
            <w:noProof/>
          </w:rPr>
          <w:t>Figure 2</w:t>
        </w:r>
        <w:r w:rsidRPr="00CA5562">
          <w:rPr>
            <w:rStyle w:val="Hyperlink"/>
            <w:noProof/>
          </w:rPr>
          <w:noBreakHyphen/>
          <w:t>171. VocRehab Aged Notification Message.</w:t>
        </w:r>
        <w:r>
          <w:rPr>
            <w:noProof/>
            <w:webHidden/>
          </w:rPr>
          <w:tab/>
        </w:r>
        <w:r>
          <w:rPr>
            <w:noProof/>
            <w:webHidden/>
          </w:rPr>
          <w:fldChar w:fldCharType="begin"/>
        </w:r>
        <w:r>
          <w:rPr>
            <w:noProof/>
            <w:webHidden/>
          </w:rPr>
          <w:instrText xml:space="preserve"> PAGEREF _Toc524356601 \h </w:instrText>
        </w:r>
        <w:r>
          <w:rPr>
            <w:noProof/>
            <w:webHidden/>
          </w:rPr>
        </w:r>
        <w:r>
          <w:rPr>
            <w:noProof/>
            <w:webHidden/>
          </w:rPr>
          <w:fldChar w:fldCharType="separate"/>
        </w:r>
        <w:r>
          <w:rPr>
            <w:noProof/>
            <w:webHidden/>
          </w:rPr>
          <w:t>150</w:t>
        </w:r>
        <w:r>
          <w:rPr>
            <w:noProof/>
            <w:webHidden/>
          </w:rPr>
          <w:fldChar w:fldCharType="end"/>
        </w:r>
      </w:hyperlink>
    </w:p>
    <w:p w14:paraId="2B827D58" w14:textId="09CF405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2" w:history="1">
        <w:r w:rsidRPr="00CA5562">
          <w:rPr>
            <w:rStyle w:val="Hyperlink"/>
            <w:noProof/>
          </w:rPr>
          <w:t>Figure 2</w:t>
        </w:r>
        <w:r w:rsidRPr="00CA5562">
          <w:rPr>
            <w:rStyle w:val="Hyperlink"/>
            <w:noProof/>
          </w:rPr>
          <w:noBreakHyphen/>
          <w:t>172. CAPRI File Menu—Switch Sites Selection.</w:t>
        </w:r>
        <w:r>
          <w:rPr>
            <w:noProof/>
            <w:webHidden/>
          </w:rPr>
          <w:tab/>
        </w:r>
        <w:r>
          <w:rPr>
            <w:noProof/>
            <w:webHidden/>
          </w:rPr>
          <w:fldChar w:fldCharType="begin"/>
        </w:r>
        <w:r>
          <w:rPr>
            <w:noProof/>
            <w:webHidden/>
          </w:rPr>
          <w:instrText xml:space="preserve"> PAGEREF _Toc524356602 \h </w:instrText>
        </w:r>
        <w:r>
          <w:rPr>
            <w:noProof/>
            <w:webHidden/>
          </w:rPr>
        </w:r>
        <w:r>
          <w:rPr>
            <w:noProof/>
            <w:webHidden/>
          </w:rPr>
          <w:fldChar w:fldCharType="separate"/>
        </w:r>
        <w:r>
          <w:rPr>
            <w:noProof/>
            <w:webHidden/>
          </w:rPr>
          <w:t>151</w:t>
        </w:r>
        <w:r>
          <w:rPr>
            <w:noProof/>
            <w:webHidden/>
          </w:rPr>
          <w:fldChar w:fldCharType="end"/>
        </w:r>
      </w:hyperlink>
    </w:p>
    <w:p w14:paraId="480F6DF0" w14:textId="163AE2A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3" w:history="1">
        <w:r w:rsidRPr="00CA5562">
          <w:rPr>
            <w:rStyle w:val="Hyperlink"/>
            <w:noProof/>
          </w:rPr>
          <w:t>Figure 2</w:t>
        </w:r>
        <w:r w:rsidRPr="00CA5562">
          <w:rPr>
            <w:rStyle w:val="Hyperlink"/>
            <w:noProof/>
          </w:rPr>
          <w:noBreakHyphen/>
          <w:t>173. Validate Remote Connections View.</w:t>
        </w:r>
        <w:r>
          <w:rPr>
            <w:noProof/>
            <w:webHidden/>
          </w:rPr>
          <w:tab/>
        </w:r>
        <w:r>
          <w:rPr>
            <w:noProof/>
            <w:webHidden/>
          </w:rPr>
          <w:fldChar w:fldCharType="begin"/>
        </w:r>
        <w:r>
          <w:rPr>
            <w:noProof/>
            <w:webHidden/>
          </w:rPr>
          <w:instrText xml:space="preserve"> PAGEREF _Toc524356603 \h </w:instrText>
        </w:r>
        <w:r>
          <w:rPr>
            <w:noProof/>
            <w:webHidden/>
          </w:rPr>
        </w:r>
        <w:r>
          <w:rPr>
            <w:noProof/>
            <w:webHidden/>
          </w:rPr>
          <w:fldChar w:fldCharType="separate"/>
        </w:r>
        <w:r>
          <w:rPr>
            <w:noProof/>
            <w:webHidden/>
          </w:rPr>
          <w:t>152</w:t>
        </w:r>
        <w:r>
          <w:rPr>
            <w:noProof/>
            <w:webHidden/>
          </w:rPr>
          <w:fldChar w:fldCharType="end"/>
        </w:r>
      </w:hyperlink>
    </w:p>
    <w:p w14:paraId="12F96948" w14:textId="65919E6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4" w:history="1">
        <w:r w:rsidRPr="00CA5562">
          <w:rPr>
            <w:rStyle w:val="Hyperlink"/>
            <w:noProof/>
          </w:rPr>
          <w:t>Figure 2</w:t>
        </w:r>
        <w:r w:rsidRPr="00CA5562">
          <w:rPr>
            <w:rStyle w:val="Hyperlink"/>
            <w:noProof/>
          </w:rPr>
          <w:noBreakHyphen/>
          <w:t>174. CAPRI File Menu—Transmit to Virtual VA Selection.</w:t>
        </w:r>
        <w:r>
          <w:rPr>
            <w:noProof/>
            <w:webHidden/>
          </w:rPr>
          <w:tab/>
        </w:r>
        <w:r>
          <w:rPr>
            <w:noProof/>
            <w:webHidden/>
          </w:rPr>
          <w:fldChar w:fldCharType="begin"/>
        </w:r>
        <w:r>
          <w:rPr>
            <w:noProof/>
            <w:webHidden/>
          </w:rPr>
          <w:instrText xml:space="preserve"> PAGEREF _Toc524356604 \h </w:instrText>
        </w:r>
        <w:r>
          <w:rPr>
            <w:noProof/>
            <w:webHidden/>
          </w:rPr>
        </w:r>
        <w:r>
          <w:rPr>
            <w:noProof/>
            <w:webHidden/>
          </w:rPr>
          <w:fldChar w:fldCharType="separate"/>
        </w:r>
        <w:r>
          <w:rPr>
            <w:noProof/>
            <w:webHidden/>
          </w:rPr>
          <w:t>153</w:t>
        </w:r>
        <w:r>
          <w:rPr>
            <w:noProof/>
            <w:webHidden/>
          </w:rPr>
          <w:fldChar w:fldCharType="end"/>
        </w:r>
      </w:hyperlink>
    </w:p>
    <w:p w14:paraId="0548A183" w14:textId="1CD99C3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5" w:history="1">
        <w:r w:rsidRPr="00CA5562">
          <w:rPr>
            <w:rStyle w:val="Hyperlink"/>
            <w:noProof/>
          </w:rPr>
          <w:t>Figure 2</w:t>
        </w:r>
        <w:r w:rsidRPr="00CA5562">
          <w:rPr>
            <w:rStyle w:val="Hyperlink"/>
            <w:noProof/>
          </w:rPr>
          <w:noBreakHyphen/>
          <w:t>175. Transmit to Virtual VA Prompt.</w:t>
        </w:r>
        <w:r>
          <w:rPr>
            <w:noProof/>
            <w:webHidden/>
          </w:rPr>
          <w:tab/>
        </w:r>
        <w:r>
          <w:rPr>
            <w:noProof/>
            <w:webHidden/>
          </w:rPr>
          <w:fldChar w:fldCharType="begin"/>
        </w:r>
        <w:r>
          <w:rPr>
            <w:noProof/>
            <w:webHidden/>
          </w:rPr>
          <w:instrText xml:space="preserve"> PAGEREF _Toc524356605 \h </w:instrText>
        </w:r>
        <w:r>
          <w:rPr>
            <w:noProof/>
            <w:webHidden/>
          </w:rPr>
        </w:r>
        <w:r>
          <w:rPr>
            <w:noProof/>
            <w:webHidden/>
          </w:rPr>
          <w:fldChar w:fldCharType="separate"/>
        </w:r>
        <w:r>
          <w:rPr>
            <w:noProof/>
            <w:webHidden/>
          </w:rPr>
          <w:t>154</w:t>
        </w:r>
        <w:r>
          <w:rPr>
            <w:noProof/>
            <w:webHidden/>
          </w:rPr>
          <w:fldChar w:fldCharType="end"/>
        </w:r>
      </w:hyperlink>
    </w:p>
    <w:p w14:paraId="4E68D476" w14:textId="3F17A73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6" w:history="1">
        <w:r w:rsidRPr="00CA5562">
          <w:rPr>
            <w:rStyle w:val="Hyperlink"/>
            <w:noProof/>
          </w:rPr>
          <w:t>Figure 2</w:t>
        </w:r>
        <w:r w:rsidRPr="00CA5562">
          <w:rPr>
            <w:rStyle w:val="Hyperlink"/>
            <w:noProof/>
          </w:rPr>
          <w:noBreakHyphen/>
          <w:t>176. Virtual VA Transmission</w:t>
        </w:r>
        <w:r>
          <w:rPr>
            <w:noProof/>
            <w:webHidden/>
          </w:rPr>
          <w:tab/>
        </w:r>
        <w:r>
          <w:rPr>
            <w:noProof/>
            <w:webHidden/>
          </w:rPr>
          <w:fldChar w:fldCharType="begin"/>
        </w:r>
        <w:r>
          <w:rPr>
            <w:noProof/>
            <w:webHidden/>
          </w:rPr>
          <w:instrText xml:space="preserve"> PAGEREF _Toc524356606 \h </w:instrText>
        </w:r>
        <w:r>
          <w:rPr>
            <w:noProof/>
            <w:webHidden/>
          </w:rPr>
        </w:r>
        <w:r>
          <w:rPr>
            <w:noProof/>
            <w:webHidden/>
          </w:rPr>
          <w:fldChar w:fldCharType="separate"/>
        </w:r>
        <w:r>
          <w:rPr>
            <w:noProof/>
            <w:webHidden/>
          </w:rPr>
          <w:t>154</w:t>
        </w:r>
        <w:r>
          <w:rPr>
            <w:noProof/>
            <w:webHidden/>
          </w:rPr>
          <w:fldChar w:fldCharType="end"/>
        </w:r>
      </w:hyperlink>
    </w:p>
    <w:p w14:paraId="26ABA3B6" w14:textId="6C965A5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7" w:history="1">
        <w:r w:rsidRPr="00CA5562">
          <w:rPr>
            <w:rStyle w:val="Hyperlink"/>
            <w:noProof/>
          </w:rPr>
          <w:t>Figure 2</w:t>
        </w:r>
        <w:r w:rsidRPr="00CA5562">
          <w:rPr>
            <w:rStyle w:val="Hyperlink"/>
            <w:noProof/>
          </w:rPr>
          <w:noBreakHyphen/>
          <w:t>177. Virtual VA Transmission—Retransmit Option.</w:t>
        </w:r>
        <w:r>
          <w:rPr>
            <w:noProof/>
            <w:webHidden/>
          </w:rPr>
          <w:tab/>
        </w:r>
        <w:r>
          <w:rPr>
            <w:noProof/>
            <w:webHidden/>
          </w:rPr>
          <w:fldChar w:fldCharType="begin"/>
        </w:r>
        <w:r>
          <w:rPr>
            <w:noProof/>
            <w:webHidden/>
          </w:rPr>
          <w:instrText xml:space="preserve"> PAGEREF _Toc524356607 \h </w:instrText>
        </w:r>
        <w:r>
          <w:rPr>
            <w:noProof/>
            <w:webHidden/>
          </w:rPr>
        </w:r>
        <w:r>
          <w:rPr>
            <w:noProof/>
            <w:webHidden/>
          </w:rPr>
          <w:fldChar w:fldCharType="separate"/>
        </w:r>
        <w:r>
          <w:rPr>
            <w:noProof/>
            <w:webHidden/>
          </w:rPr>
          <w:t>155</w:t>
        </w:r>
        <w:r>
          <w:rPr>
            <w:noProof/>
            <w:webHidden/>
          </w:rPr>
          <w:fldChar w:fldCharType="end"/>
        </w:r>
      </w:hyperlink>
    </w:p>
    <w:p w14:paraId="21B445BA" w14:textId="5C852FF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8" w:history="1">
        <w:r w:rsidRPr="00CA5562">
          <w:rPr>
            <w:rStyle w:val="Hyperlink"/>
            <w:noProof/>
          </w:rPr>
          <w:t>Figure 2</w:t>
        </w:r>
        <w:r w:rsidRPr="00CA5562">
          <w:rPr>
            <w:rStyle w:val="Hyperlink"/>
            <w:noProof/>
          </w:rPr>
          <w:noBreakHyphen/>
          <w:t>178. Virtual VA Transmission—Failed Transmission Error.</w:t>
        </w:r>
        <w:r>
          <w:rPr>
            <w:noProof/>
            <w:webHidden/>
          </w:rPr>
          <w:tab/>
        </w:r>
        <w:r>
          <w:rPr>
            <w:noProof/>
            <w:webHidden/>
          </w:rPr>
          <w:fldChar w:fldCharType="begin"/>
        </w:r>
        <w:r>
          <w:rPr>
            <w:noProof/>
            <w:webHidden/>
          </w:rPr>
          <w:instrText xml:space="preserve"> PAGEREF _Toc524356608 \h </w:instrText>
        </w:r>
        <w:r>
          <w:rPr>
            <w:noProof/>
            <w:webHidden/>
          </w:rPr>
        </w:r>
        <w:r>
          <w:rPr>
            <w:noProof/>
            <w:webHidden/>
          </w:rPr>
          <w:fldChar w:fldCharType="separate"/>
        </w:r>
        <w:r>
          <w:rPr>
            <w:noProof/>
            <w:webHidden/>
          </w:rPr>
          <w:t>156</w:t>
        </w:r>
        <w:r>
          <w:rPr>
            <w:noProof/>
            <w:webHidden/>
          </w:rPr>
          <w:fldChar w:fldCharType="end"/>
        </w:r>
      </w:hyperlink>
    </w:p>
    <w:p w14:paraId="1BE3A46C" w14:textId="6F9945A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09" w:history="1">
        <w:r w:rsidRPr="00CA5562">
          <w:rPr>
            <w:rStyle w:val="Hyperlink"/>
            <w:noProof/>
          </w:rPr>
          <w:t>Figure 2</w:t>
        </w:r>
        <w:r w:rsidRPr="00CA5562">
          <w:rPr>
            <w:rStyle w:val="Hyperlink"/>
            <w:noProof/>
          </w:rPr>
          <w:noBreakHyphen/>
          <w:t>179. Virtual VA Transmission File Size Error Prompt.</w:t>
        </w:r>
        <w:r>
          <w:rPr>
            <w:noProof/>
            <w:webHidden/>
          </w:rPr>
          <w:tab/>
        </w:r>
        <w:r>
          <w:rPr>
            <w:noProof/>
            <w:webHidden/>
          </w:rPr>
          <w:fldChar w:fldCharType="begin"/>
        </w:r>
        <w:r>
          <w:rPr>
            <w:noProof/>
            <w:webHidden/>
          </w:rPr>
          <w:instrText xml:space="preserve"> PAGEREF _Toc524356609 \h </w:instrText>
        </w:r>
        <w:r>
          <w:rPr>
            <w:noProof/>
            <w:webHidden/>
          </w:rPr>
        </w:r>
        <w:r>
          <w:rPr>
            <w:noProof/>
            <w:webHidden/>
          </w:rPr>
          <w:fldChar w:fldCharType="separate"/>
        </w:r>
        <w:r>
          <w:rPr>
            <w:noProof/>
            <w:webHidden/>
          </w:rPr>
          <w:t>156</w:t>
        </w:r>
        <w:r>
          <w:rPr>
            <w:noProof/>
            <w:webHidden/>
          </w:rPr>
          <w:fldChar w:fldCharType="end"/>
        </w:r>
      </w:hyperlink>
    </w:p>
    <w:p w14:paraId="07279163" w14:textId="592B80E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0" w:history="1">
        <w:r w:rsidRPr="00CA5562">
          <w:rPr>
            <w:rStyle w:val="Hyperlink"/>
            <w:noProof/>
          </w:rPr>
          <w:t>Figure 2</w:t>
        </w:r>
        <w:r w:rsidRPr="00CA5562">
          <w:rPr>
            <w:rStyle w:val="Hyperlink"/>
            <w:noProof/>
          </w:rPr>
          <w:noBreakHyphen/>
          <w:t>180. CAPRI File Menu—Get Docs from Virtual VA Selection.</w:t>
        </w:r>
        <w:r>
          <w:rPr>
            <w:noProof/>
            <w:webHidden/>
          </w:rPr>
          <w:tab/>
        </w:r>
        <w:r>
          <w:rPr>
            <w:noProof/>
            <w:webHidden/>
          </w:rPr>
          <w:fldChar w:fldCharType="begin"/>
        </w:r>
        <w:r>
          <w:rPr>
            <w:noProof/>
            <w:webHidden/>
          </w:rPr>
          <w:instrText xml:space="preserve"> PAGEREF _Toc524356610 \h </w:instrText>
        </w:r>
        <w:r>
          <w:rPr>
            <w:noProof/>
            <w:webHidden/>
          </w:rPr>
        </w:r>
        <w:r>
          <w:rPr>
            <w:noProof/>
            <w:webHidden/>
          </w:rPr>
          <w:fldChar w:fldCharType="separate"/>
        </w:r>
        <w:r>
          <w:rPr>
            <w:noProof/>
            <w:webHidden/>
          </w:rPr>
          <w:t>157</w:t>
        </w:r>
        <w:r>
          <w:rPr>
            <w:noProof/>
            <w:webHidden/>
          </w:rPr>
          <w:fldChar w:fldCharType="end"/>
        </w:r>
      </w:hyperlink>
    </w:p>
    <w:p w14:paraId="140147C1" w14:textId="3DAE964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1" w:history="1">
        <w:r w:rsidRPr="00CA5562">
          <w:rPr>
            <w:rStyle w:val="Hyperlink"/>
            <w:noProof/>
          </w:rPr>
          <w:t>Figure 2</w:t>
        </w:r>
        <w:r w:rsidRPr="00CA5562">
          <w:rPr>
            <w:rStyle w:val="Hyperlink"/>
            <w:noProof/>
          </w:rPr>
          <w:noBreakHyphen/>
          <w:t>181. Retrieve Documents from Virtual VA Screen.</w:t>
        </w:r>
        <w:r>
          <w:rPr>
            <w:noProof/>
            <w:webHidden/>
          </w:rPr>
          <w:tab/>
        </w:r>
        <w:r>
          <w:rPr>
            <w:noProof/>
            <w:webHidden/>
          </w:rPr>
          <w:fldChar w:fldCharType="begin"/>
        </w:r>
        <w:r>
          <w:rPr>
            <w:noProof/>
            <w:webHidden/>
          </w:rPr>
          <w:instrText xml:space="preserve"> PAGEREF _Toc524356611 \h </w:instrText>
        </w:r>
        <w:r>
          <w:rPr>
            <w:noProof/>
            <w:webHidden/>
          </w:rPr>
        </w:r>
        <w:r>
          <w:rPr>
            <w:noProof/>
            <w:webHidden/>
          </w:rPr>
          <w:fldChar w:fldCharType="separate"/>
        </w:r>
        <w:r>
          <w:rPr>
            <w:noProof/>
            <w:webHidden/>
          </w:rPr>
          <w:t>157</w:t>
        </w:r>
        <w:r>
          <w:rPr>
            <w:noProof/>
            <w:webHidden/>
          </w:rPr>
          <w:fldChar w:fldCharType="end"/>
        </w:r>
      </w:hyperlink>
    </w:p>
    <w:p w14:paraId="102A60DA" w14:textId="1C6D59D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2" w:history="1">
        <w:r w:rsidRPr="00CA5562">
          <w:rPr>
            <w:rStyle w:val="Hyperlink"/>
            <w:noProof/>
          </w:rPr>
          <w:t>Figure 2</w:t>
        </w:r>
        <w:r w:rsidRPr="00CA5562">
          <w:rPr>
            <w:rStyle w:val="Hyperlink"/>
            <w:noProof/>
          </w:rPr>
          <w:noBreakHyphen/>
          <w:t>182. CAPRI File Menu—Get Docs from DAS Selection.</w:t>
        </w:r>
        <w:r>
          <w:rPr>
            <w:noProof/>
            <w:webHidden/>
          </w:rPr>
          <w:tab/>
        </w:r>
        <w:r>
          <w:rPr>
            <w:noProof/>
            <w:webHidden/>
          </w:rPr>
          <w:fldChar w:fldCharType="begin"/>
        </w:r>
        <w:r>
          <w:rPr>
            <w:noProof/>
            <w:webHidden/>
          </w:rPr>
          <w:instrText xml:space="preserve"> PAGEREF _Toc524356612 \h </w:instrText>
        </w:r>
        <w:r>
          <w:rPr>
            <w:noProof/>
            <w:webHidden/>
          </w:rPr>
        </w:r>
        <w:r>
          <w:rPr>
            <w:noProof/>
            <w:webHidden/>
          </w:rPr>
          <w:fldChar w:fldCharType="separate"/>
        </w:r>
        <w:r>
          <w:rPr>
            <w:noProof/>
            <w:webHidden/>
          </w:rPr>
          <w:t>158</w:t>
        </w:r>
        <w:r>
          <w:rPr>
            <w:noProof/>
            <w:webHidden/>
          </w:rPr>
          <w:fldChar w:fldCharType="end"/>
        </w:r>
      </w:hyperlink>
    </w:p>
    <w:p w14:paraId="44D24557" w14:textId="4A02BA3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3" w:history="1">
        <w:r w:rsidRPr="00CA5562">
          <w:rPr>
            <w:rStyle w:val="Hyperlink"/>
            <w:noProof/>
          </w:rPr>
          <w:t>Figure 2</w:t>
        </w:r>
        <w:r w:rsidRPr="00CA5562">
          <w:rPr>
            <w:rStyle w:val="Hyperlink"/>
            <w:noProof/>
          </w:rPr>
          <w:noBreakHyphen/>
          <w:t>183. Retrieve Exam from DAS View.</w:t>
        </w:r>
        <w:r>
          <w:rPr>
            <w:noProof/>
            <w:webHidden/>
          </w:rPr>
          <w:tab/>
        </w:r>
        <w:r>
          <w:rPr>
            <w:noProof/>
            <w:webHidden/>
          </w:rPr>
          <w:fldChar w:fldCharType="begin"/>
        </w:r>
        <w:r>
          <w:rPr>
            <w:noProof/>
            <w:webHidden/>
          </w:rPr>
          <w:instrText xml:space="preserve"> PAGEREF _Toc524356613 \h </w:instrText>
        </w:r>
        <w:r>
          <w:rPr>
            <w:noProof/>
            <w:webHidden/>
          </w:rPr>
        </w:r>
        <w:r>
          <w:rPr>
            <w:noProof/>
            <w:webHidden/>
          </w:rPr>
          <w:fldChar w:fldCharType="separate"/>
        </w:r>
        <w:r>
          <w:rPr>
            <w:noProof/>
            <w:webHidden/>
          </w:rPr>
          <w:t>159</w:t>
        </w:r>
        <w:r>
          <w:rPr>
            <w:noProof/>
            <w:webHidden/>
          </w:rPr>
          <w:fldChar w:fldCharType="end"/>
        </w:r>
      </w:hyperlink>
    </w:p>
    <w:p w14:paraId="51BAF2A5" w14:textId="214D976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4" w:history="1">
        <w:r w:rsidRPr="00CA5562">
          <w:rPr>
            <w:rStyle w:val="Hyperlink"/>
            <w:noProof/>
          </w:rPr>
          <w:t>Figure 2</w:t>
        </w:r>
        <w:r w:rsidRPr="00CA5562">
          <w:rPr>
            <w:rStyle w:val="Hyperlink"/>
            <w:noProof/>
          </w:rPr>
          <w:noBreakHyphen/>
          <w:t>184. Retrieve Documents from DAS View.</w:t>
        </w:r>
        <w:r>
          <w:rPr>
            <w:noProof/>
            <w:webHidden/>
          </w:rPr>
          <w:tab/>
        </w:r>
        <w:r>
          <w:rPr>
            <w:noProof/>
            <w:webHidden/>
          </w:rPr>
          <w:fldChar w:fldCharType="begin"/>
        </w:r>
        <w:r>
          <w:rPr>
            <w:noProof/>
            <w:webHidden/>
          </w:rPr>
          <w:instrText xml:space="preserve"> PAGEREF _Toc524356614 \h </w:instrText>
        </w:r>
        <w:r>
          <w:rPr>
            <w:noProof/>
            <w:webHidden/>
          </w:rPr>
        </w:r>
        <w:r>
          <w:rPr>
            <w:noProof/>
            <w:webHidden/>
          </w:rPr>
          <w:fldChar w:fldCharType="separate"/>
        </w:r>
        <w:r>
          <w:rPr>
            <w:noProof/>
            <w:webHidden/>
          </w:rPr>
          <w:t>159</w:t>
        </w:r>
        <w:r>
          <w:rPr>
            <w:noProof/>
            <w:webHidden/>
          </w:rPr>
          <w:fldChar w:fldCharType="end"/>
        </w:r>
      </w:hyperlink>
    </w:p>
    <w:p w14:paraId="0BFB8E31" w14:textId="01AD0B7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5" w:history="1">
        <w:r w:rsidRPr="00CA5562">
          <w:rPr>
            <w:rStyle w:val="Hyperlink"/>
            <w:noProof/>
          </w:rPr>
          <w:t>Figure 2</w:t>
        </w:r>
        <w:r w:rsidRPr="00CA5562">
          <w:rPr>
            <w:rStyle w:val="Hyperlink"/>
            <w:noProof/>
          </w:rPr>
          <w:noBreakHyphen/>
          <w:t>185. CAPRI Tolls Menu—HIS Search Selection.</w:t>
        </w:r>
        <w:r>
          <w:rPr>
            <w:noProof/>
            <w:webHidden/>
          </w:rPr>
          <w:tab/>
        </w:r>
        <w:r>
          <w:rPr>
            <w:noProof/>
            <w:webHidden/>
          </w:rPr>
          <w:fldChar w:fldCharType="begin"/>
        </w:r>
        <w:r>
          <w:rPr>
            <w:noProof/>
            <w:webHidden/>
          </w:rPr>
          <w:instrText xml:space="preserve"> PAGEREF _Toc524356615 \h </w:instrText>
        </w:r>
        <w:r>
          <w:rPr>
            <w:noProof/>
            <w:webHidden/>
          </w:rPr>
        </w:r>
        <w:r>
          <w:rPr>
            <w:noProof/>
            <w:webHidden/>
          </w:rPr>
          <w:fldChar w:fldCharType="separate"/>
        </w:r>
        <w:r>
          <w:rPr>
            <w:noProof/>
            <w:webHidden/>
          </w:rPr>
          <w:t>160</w:t>
        </w:r>
        <w:r>
          <w:rPr>
            <w:noProof/>
            <w:webHidden/>
          </w:rPr>
          <w:fldChar w:fldCharType="end"/>
        </w:r>
      </w:hyperlink>
    </w:p>
    <w:p w14:paraId="4C8AB701" w14:textId="27A87EA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6" w:history="1">
        <w:r w:rsidRPr="00CA5562">
          <w:rPr>
            <w:rStyle w:val="Hyperlink"/>
            <w:noProof/>
          </w:rPr>
          <w:t>Figure 2</w:t>
        </w:r>
        <w:r w:rsidRPr="00CA5562">
          <w:rPr>
            <w:rStyle w:val="Hyperlink"/>
            <w:noProof/>
          </w:rPr>
          <w:noBreakHyphen/>
          <w:t>186. HIA Search View.</w:t>
        </w:r>
        <w:r>
          <w:rPr>
            <w:noProof/>
            <w:webHidden/>
          </w:rPr>
          <w:tab/>
        </w:r>
        <w:r>
          <w:rPr>
            <w:noProof/>
            <w:webHidden/>
          </w:rPr>
          <w:fldChar w:fldCharType="begin"/>
        </w:r>
        <w:r>
          <w:rPr>
            <w:noProof/>
            <w:webHidden/>
          </w:rPr>
          <w:instrText xml:space="preserve"> PAGEREF _Toc524356616 \h </w:instrText>
        </w:r>
        <w:r>
          <w:rPr>
            <w:noProof/>
            <w:webHidden/>
          </w:rPr>
        </w:r>
        <w:r>
          <w:rPr>
            <w:noProof/>
            <w:webHidden/>
          </w:rPr>
          <w:fldChar w:fldCharType="separate"/>
        </w:r>
        <w:r>
          <w:rPr>
            <w:noProof/>
            <w:webHidden/>
          </w:rPr>
          <w:t>161</w:t>
        </w:r>
        <w:r>
          <w:rPr>
            <w:noProof/>
            <w:webHidden/>
          </w:rPr>
          <w:fldChar w:fldCharType="end"/>
        </w:r>
      </w:hyperlink>
    </w:p>
    <w:p w14:paraId="009B8CF7" w14:textId="6C4AF9E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7" w:history="1">
        <w:r w:rsidRPr="00CA5562">
          <w:rPr>
            <w:rStyle w:val="Hyperlink"/>
            <w:noProof/>
          </w:rPr>
          <w:t>Figure 2</w:t>
        </w:r>
        <w:r w:rsidRPr="00CA5562">
          <w:rPr>
            <w:rStyle w:val="Hyperlink"/>
            <w:noProof/>
          </w:rPr>
          <w:noBreakHyphen/>
          <w:t>187. HIA Search—File Selection.</w:t>
        </w:r>
        <w:r>
          <w:rPr>
            <w:noProof/>
            <w:webHidden/>
          </w:rPr>
          <w:tab/>
        </w:r>
        <w:r>
          <w:rPr>
            <w:noProof/>
            <w:webHidden/>
          </w:rPr>
          <w:fldChar w:fldCharType="begin"/>
        </w:r>
        <w:r>
          <w:rPr>
            <w:noProof/>
            <w:webHidden/>
          </w:rPr>
          <w:instrText xml:space="preserve"> PAGEREF _Toc524356617 \h </w:instrText>
        </w:r>
        <w:r>
          <w:rPr>
            <w:noProof/>
            <w:webHidden/>
          </w:rPr>
        </w:r>
        <w:r>
          <w:rPr>
            <w:noProof/>
            <w:webHidden/>
          </w:rPr>
          <w:fldChar w:fldCharType="separate"/>
        </w:r>
        <w:r>
          <w:rPr>
            <w:noProof/>
            <w:webHidden/>
          </w:rPr>
          <w:t>162</w:t>
        </w:r>
        <w:r>
          <w:rPr>
            <w:noProof/>
            <w:webHidden/>
          </w:rPr>
          <w:fldChar w:fldCharType="end"/>
        </w:r>
      </w:hyperlink>
    </w:p>
    <w:p w14:paraId="6A7B8CE9" w14:textId="245CC15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8" w:history="1">
        <w:r w:rsidRPr="00CA5562">
          <w:rPr>
            <w:rStyle w:val="Hyperlink"/>
            <w:noProof/>
          </w:rPr>
          <w:t>Figure 2</w:t>
        </w:r>
        <w:r w:rsidRPr="00CA5562">
          <w:rPr>
            <w:rStyle w:val="Hyperlink"/>
            <w:noProof/>
          </w:rPr>
          <w:noBreakHyphen/>
          <w:t>188. HIA Search—Cancel to Close.</w:t>
        </w:r>
        <w:r>
          <w:rPr>
            <w:noProof/>
            <w:webHidden/>
          </w:rPr>
          <w:tab/>
        </w:r>
        <w:r>
          <w:rPr>
            <w:noProof/>
            <w:webHidden/>
          </w:rPr>
          <w:fldChar w:fldCharType="begin"/>
        </w:r>
        <w:r>
          <w:rPr>
            <w:noProof/>
            <w:webHidden/>
          </w:rPr>
          <w:instrText xml:space="preserve"> PAGEREF _Toc524356618 \h </w:instrText>
        </w:r>
        <w:r>
          <w:rPr>
            <w:noProof/>
            <w:webHidden/>
          </w:rPr>
        </w:r>
        <w:r>
          <w:rPr>
            <w:noProof/>
            <w:webHidden/>
          </w:rPr>
          <w:fldChar w:fldCharType="separate"/>
        </w:r>
        <w:r>
          <w:rPr>
            <w:noProof/>
            <w:webHidden/>
          </w:rPr>
          <w:t>163</w:t>
        </w:r>
        <w:r>
          <w:rPr>
            <w:noProof/>
            <w:webHidden/>
          </w:rPr>
          <w:fldChar w:fldCharType="end"/>
        </w:r>
      </w:hyperlink>
    </w:p>
    <w:p w14:paraId="20D9B4CB" w14:textId="625CA3C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19" w:history="1">
        <w:r w:rsidRPr="00CA5562">
          <w:rPr>
            <w:rStyle w:val="Hyperlink"/>
            <w:noProof/>
          </w:rPr>
          <w:t>Figure 2</w:t>
        </w:r>
        <w:r w:rsidRPr="00CA5562">
          <w:rPr>
            <w:rStyle w:val="Hyperlink"/>
            <w:noProof/>
          </w:rPr>
          <w:noBreakHyphen/>
          <w:t>189. HIA Search Results.</w:t>
        </w:r>
        <w:r>
          <w:rPr>
            <w:noProof/>
            <w:webHidden/>
          </w:rPr>
          <w:tab/>
        </w:r>
        <w:r>
          <w:rPr>
            <w:noProof/>
            <w:webHidden/>
          </w:rPr>
          <w:fldChar w:fldCharType="begin"/>
        </w:r>
        <w:r>
          <w:rPr>
            <w:noProof/>
            <w:webHidden/>
          </w:rPr>
          <w:instrText xml:space="preserve"> PAGEREF _Toc524356619 \h </w:instrText>
        </w:r>
        <w:r>
          <w:rPr>
            <w:noProof/>
            <w:webHidden/>
          </w:rPr>
        </w:r>
        <w:r>
          <w:rPr>
            <w:noProof/>
            <w:webHidden/>
          </w:rPr>
          <w:fldChar w:fldCharType="separate"/>
        </w:r>
        <w:r>
          <w:rPr>
            <w:noProof/>
            <w:webHidden/>
          </w:rPr>
          <w:t>164</w:t>
        </w:r>
        <w:r>
          <w:rPr>
            <w:noProof/>
            <w:webHidden/>
          </w:rPr>
          <w:fldChar w:fldCharType="end"/>
        </w:r>
      </w:hyperlink>
    </w:p>
    <w:p w14:paraId="5AF98F22" w14:textId="7EC1254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0" w:history="1">
        <w:r w:rsidRPr="00CA5562">
          <w:rPr>
            <w:rStyle w:val="Hyperlink"/>
            <w:noProof/>
          </w:rPr>
          <w:t>Figure 2</w:t>
        </w:r>
        <w:r w:rsidRPr="00CA5562">
          <w:rPr>
            <w:rStyle w:val="Hyperlink"/>
            <w:noProof/>
          </w:rPr>
          <w:noBreakHyphen/>
          <w:t>190. HIA Search File Menu—Print Selection.</w:t>
        </w:r>
        <w:r>
          <w:rPr>
            <w:noProof/>
            <w:webHidden/>
          </w:rPr>
          <w:tab/>
        </w:r>
        <w:r>
          <w:rPr>
            <w:noProof/>
            <w:webHidden/>
          </w:rPr>
          <w:fldChar w:fldCharType="begin"/>
        </w:r>
        <w:r>
          <w:rPr>
            <w:noProof/>
            <w:webHidden/>
          </w:rPr>
          <w:instrText xml:space="preserve"> PAGEREF _Toc524356620 \h </w:instrText>
        </w:r>
        <w:r>
          <w:rPr>
            <w:noProof/>
            <w:webHidden/>
          </w:rPr>
        </w:r>
        <w:r>
          <w:rPr>
            <w:noProof/>
            <w:webHidden/>
          </w:rPr>
          <w:fldChar w:fldCharType="separate"/>
        </w:r>
        <w:r>
          <w:rPr>
            <w:noProof/>
            <w:webHidden/>
          </w:rPr>
          <w:t>165</w:t>
        </w:r>
        <w:r>
          <w:rPr>
            <w:noProof/>
            <w:webHidden/>
          </w:rPr>
          <w:fldChar w:fldCharType="end"/>
        </w:r>
      </w:hyperlink>
    </w:p>
    <w:p w14:paraId="32F4FED1" w14:textId="3501EE0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1" w:history="1">
        <w:r w:rsidRPr="00CA5562">
          <w:rPr>
            <w:rStyle w:val="Hyperlink"/>
            <w:noProof/>
          </w:rPr>
          <w:t>Figure 2</w:t>
        </w:r>
        <w:r w:rsidRPr="00CA5562">
          <w:rPr>
            <w:rStyle w:val="Hyperlink"/>
            <w:noProof/>
          </w:rPr>
          <w:noBreakHyphen/>
          <w:t>191. Print Dialog Window.</w:t>
        </w:r>
        <w:r>
          <w:rPr>
            <w:noProof/>
            <w:webHidden/>
          </w:rPr>
          <w:tab/>
        </w:r>
        <w:r>
          <w:rPr>
            <w:noProof/>
            <w:webHidden/>
          </w:rPr>
          <w:fldChar w:fldCharType="begin"/>
        </w:r>
        <w:r>
          <w:rPr>
            <w:noProof/>
            <w:webHidden/>
          </w:rPr>
          <w:instrText xml:space="preserve"> PAGEREF _Toc524356621 \h </w:instrText>
        </w:r>
        <w:r>
          <w:rPr>
            <w:noProof/>
            <w:webHidden/>
          </w:rPr>
        </w:r>
        <w:r>
          <w:rPr>
            <w:noProof/>
            <w:webHidden/>
          </w:rPr>
          <w:fldChar w:fldCharType="separate"/>
        </w:r>
        <w:r>
          <w:rPr>
            <w:noProof/>
            <w:webHidden/>
          </w:rPr>
          <w:t>166</w:t>
        </w:r>
        <w:r>
          <w:rPr>
            <w:noProof/>
            <w:webHidden/>
          </w:rPr>
          <w:fldChar w:fldCharType="end"/>
        </w:r>
      </w:hyperlink>
    </w:p>
    <w:p w14:paraId="7BE06E3D" w14:textId="6E6FA1B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2" w:history="1">
        <w:r w:rsidRPr="00CA5562">
          <w:rPr>
            <w:rStyle w:val="Hyperlink"/>
            <w:noProof/>
          </w:rPr>
          <w:t>Figure 2</w:t>
        </w:r>
        <w:r w:rsidRPr="00CA5562">
          <w:rPr>
            <w:rStyle w:val="Hyperlink"/>
            <w:noProof/>
          </w:rPr>
          <w:noBreakHyphen/>
          <w:t>192. HIA Search Print Results.</w:t>
        </w:r>
        <w:r>
          <w:rPr>
            <w:noProof/>
            <w:webHidden/>
          </w:rPr>
          <w:tab/>
        </w:r>
        <w:r>
          <w:rPr>
            <w:noProof/>
            <w:webHidden/>
          </w:rPr>
          <w:fldChar w:fldCharType="begin"/>
        </w:r>
        <w:r>
          <w:rPr>
            <w:noProof/>
            <w:webHidden/>
          </w:rPr>
          <w:instrText xml:space="preserve"> PAGEREF _Toc524356622 \h </w:instrText>
        </w:r>
        <w:r>
          <w:rPr>
            <w:noProof/>
            <w:webHidden/>
          </w:rPr>
        </w:r>
        <w:r>
          <w:rPr>
            <w:noProof/>
            <w:webHidden/>
          </w:rPr>
          <w:fldChar w:fldCharType="separate"/>
        </w:r>
        <w:r>
          <w:rPr>
            <w:noProof/>
            <w:webHidden/>
          </w:rPr>
          <w:t>166</w:t>
        </w:r>
        <w:r>
          <w:rPr>
            <w:noProof/>
            <w:webHidden/>
          </w:rPr>
          <w:fldChar w:fldCharType="end"/>
        </w:r>
      </w:hyperlink>
    </w:p>
    <w:p w14:paraId="6BF223F3" w14:textId="15CC6B9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3" w:history="1">
        <w:r w:rsidRPr="00CA5562">
          <w:rPr>
            <w:rStyle w:val="Hyperlink"/>
            <w:noProof/>
          </w:rPr>
          <w:t>Figure 2</w:t>
        </w:r>
        <w:r w:rsidRPr="00CA5562">
          <w:rPr>
            <w:rStyle w:val="Hyperlink"/>
            <w:noProof/>
          </w:rPr>
          <w:noBreakHyphen/>
          <w:t>193. HIA Search Process Menu—HIA Export Result.</w:t>
        </w:r>
        <w:r>
          <w:rPr>
            <w:noProof/>
            <w:webHidden/>
          </w:rPr>
          <w:tab/>
        </w:r>
        <w:r>
          <w:rPr>
            <w:noProof/>
            <w:webHidden/>
          </w:rPr>
          <w:fldChar w:fldCharType="begin"/>
        </w:r>
        <w:r>
          <w:rPr>
            <w:noProof/>
            <w:webHidden/>
          </w:rPr>
          <w:instrText xml:space="preserve"> PAGEREF _Toc524356623 \h </w:instrText>
        </w:r>
        <w:r>
          <w:rPr>
            <w:noProof/>
            <w:webHidden/>
          </w:rPr>
        </w:r>
        <w:r>
          <w:rPr>
            <w:noProof/>
            <w:webHidden/>
          </w:rPr>
          <w:fldChar w:fldCharType="separate"/>
        </w:r>
        <w:r>
          <w:rPr>
            <w:noProof/>
            <w:webHidden/>
          </w:rPr>
          <w:t>167</w:t>
        </w:r>
        <w:r>
          <w:rPr>
            <w:noProof/>
            <w:webHidden/>
          </w:rPr>
          <w:fldChar w:fldCharType="end"/>
        </w:r>
      </w:hyperlink>
    </w:p>
    <w:p w14:paraId="435A22FA" w14:textId="7B9FFC1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4" w:history="1">
        <w:r w:rsidRPr="00CA5562">
          <w:rPr>
            <w:rStyle w:val="Hyperlink"/>
            <w:noProof/>
          </w:rPr>
          <w:t>Figure 2</w:t>
        </w:r>
        <w:r w:rsidRPr="00CA5562">
          <w:rPr>
            <w:rStyle w:val="Hyperlink"/>
            <w:noProof/>
          </w:rPr>
          <w:noBreakHyphen/>
          <w:t>194. HIA Search Export File Save.</w:t>
        </w:r>
        <w:r>
          <w:rPr>
            <w:noProof/>
            <w:webHidden/>
          </w:rPr>
          <w:tab/>
        </w:r>
        <w:r>
          <w:rPr>
            <w:noProof/>
            <w:webHidden/>
          </w:rPr>
          <w:fldChar w:fldCharType="begin"/>
        </w:r>
        <w:r>
          <w:rPr>
            <w:noProof/>
            <w:webHidden/>
          </w:rPr>
          <w:instrText xml:space="preserve"> PAGEREF _Toc524356624 \h </w:instrText>
        </w:r>
        <w:r>
          <w:rPr>
            <w:noProof/>
            <w:webHidden/>
          </w:rPr>
        </w:r>
        <w:r>
          <w:rPr>
            <w:noProof/>
            <w:webHidden/>
          </w:rPr>
          <w:fldChar w:fldCharType="separate"/>
        </w:r>
        <w:r>
          <w:rPr>
            <w:noProof/>
            <w:webHidden/>
          </w:rPr>
          <w:t>168</w:t>
        </w:r>
        <w:r>
          <w:rPr>
            <w:noProof/>
            <w:webHidden/>
          </w:rPr>
          <w:fldChar w:fldCharType="end"/>
        </w:r>
      </w:hyperlink>
    </w:p>
    <w:p w14:paraId="73FCBAD7" w14:textId="6306F468"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5" w:history="1">
        <w:r w:rsidRPr="00CA5562">
          <w:rPr>
            <w:rStyle w:val="Hyperlink"/>
            <w:noProof/>
          </w:rPr>
          <w:t>Figure 2</w:t>
        </w:r>
        <w:r w:rsidRPr="00CA5562">
          <w:rPr>
            <w:rStyle w:val="Hyperlink"/>
            <w:noProof/>
          </w:rPr>
          <w:noBreakHyphen/>
          <w:t>195. HIA Search File Save Results.</w:t>
        </w:r>
        <w:r>
          <w:rPr>
            <w:noProof/>
            <w:webHidden/>
          </w:rPr>
          <w:tab/>
        </w:r>
        <w:r>
          <w:rPr>
            <w:noProof/>
            <w:webHidden/>
          </w:rPr>
          <w:fldChar w:fldCharType="begin"/>
        </w:r>
        <w:r>
          <w:rPr>
            <w:noProof/>
            <w:webHidden/>
          </w:rPr>
          <w:instrText xml:space="preserve"> PAGEREF _Toc524356625 \h </w:instrText>
        </w:r>
        <w:r>
          <w:rPr>
            <w:noProof/>
            <w:webHidden/>
          </w:rPr>
        </w:r>
        <w:r>
          <w:rPr>
            <w:noProof/>
            <w:webHidden/>
          </w:rPr>
          <w:fldChar w:fldCharType="separate"/>
        </w:r>
        <w:r>
          <w:rPr>
            <w:noProof/>
            <w:webHidden/>
          </w:rPr>
          <w:t>169</w:t>
        </w:r>
        <w:r>
          <w:rPr>
            <w:noProof/>
            <w:webHidden/>
          </w:rPr>
          <w:fldChar w:fldCharType="end"/>
        </w:r>
      </w:hyperlink>
    </w:p>
    <w:p w14:paraId="4198CB22" w14:textId="2FEA341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6" w:history="1">
        <w:r w:rsidRPr="00CA5562">
          <w:rPr>
            <w:rStyle w:val="Hyperlink"/>
            <w:noProof/>
          </w:rPr>
          <w:t>Figure 2</w:t>
        </w:r>
        <w:r w:rsidRPr="00CA5562">
          <w:rPr>
            <w:rStyle w:val="Hyperlink"/>
            <w:noProof/>
          </w:rPr>
          <w:noBreakHyphen/>
          <w:t>196. CAPRI Tolls Menu—CAPRI Contract Referral (CCR) Selection,</w:t>
        </w:r>
        <w:r>
          <w:rPr>
            <w:noProof/>
            <w:webHidden/>
          </w:rPr>
          <w:tab/>
        </w:r>
        <w:r>
          <w:rPr>
            <w:noProof/>
            <w:webHidden/>
          </w:rPr>
          <w:fldChar w:fldCharType="begin"/>
        </w:r>
        <w:r>
          <w:rPr>
            <w:noProof/>
            <w:webHidden/>
          </w:rPr>
          <w:instrText xml:space="preserve"> PAGEREF _Toc524356626 \h </w:instrText>
        </w:r>
        <w:r>
          <w:rPr>
            <w:noProof/>
            <w:webHidden/>
          </w:rPr>
        </w:r>
        <w:r>
          <w:rPr>
            <w:noProof/>
            <w:webHidden/>
          </w:rPr>
          <w:fldChar w:fldCharType="separate"/>
        </w:r>
        <w:r>
          <w:rPr>
            <w:noProof/>
            <w:webHidden/>
          </w:rPr>
          <w:t>170</w:t>
        </w:r>
        <w:r>
          <w:rPr>
            <w:noProof/>
            <w:webHidden/>
          </w:rPr>
          <w:fldChar w:fldCharType="end"/>
        </w:r>
      </w:hyperlink>
    </w:p>
    <w:p w14:paraId="1DB5A91A" w14:textId="2084BB9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7" w:history="1">
        <w:r w:rsidRPr="00CA5562">
          <w:rPr>
            <w:rStyle w:val="Hyperlink"/>
            <w:noProof/>
          </w:rPr>
          <w:t>Figure 2</w:t>
        </w:r>
        <w:r w:rsidRPr="00CA5562">
          <w:rPr>
            <w:rStyle w:val="Hyperlink"/>
            <w:noProof/>
          </w:rPr>
          <w:noBreakHyphen/>
          <w:t>197. CCR Admin Tools Menu.</w:t>
        </w:r>
        <w:r>
          <w:rPr>
            <w:noProof/>
            <w:webHidden/>
          </w:rPr>
          <w:tab/>
        </w:r>
        <w:r>
          <w:rPr>
            <w:noProof/>
            <w:webHidden/>
          </w:rPr>
          <w:fldChar w:fldCharType="begin"/>
        </w:r>
        <w:r>
          <w:rPr>
            <w:noProof/>
            <w:webHidden/>
          </w:rPr>
          <w:instrText xml:space="preserve"> PAGEREF _Toc524356627 \h </w:instrText>
        </w:r>
        <w:r>
          <w:rPr>
            <w:noProof/>
            <w:webHidden/>
          </w:rPr>
        </w:r>
        <w:r>
          <w:rPr>
            <w:noProof/>
            <w:webHidden/>
          </w:rPr>
          <w:fldChar w:fldCharType="separate"/>
        </w:r>
        <w:r>
          <w:rPr>
            <w:noProof/>
            <w:webHidden/>
          </w:rPr>
          <w:t>171</w:t>
        </w:r>
        <w:r>
          <w:rPr>
            <w:noProof/>
            <w:webHidden/>
          </w:rPr>
          <w:fldChar w:fldCharType="end"/>
        </w:r>
      </w:hyperlink>
    </w:p>
    <w:p w14:paraId="5D250470" w14:textId="55830B4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8" w:history="1">
        <w:r w:rsidRPr="00CA5562">
          <w:rPr>
            <w:rStyle w:val="Hyperlink"/>
            <w:noProof/>
          </w:rPr>
          <w:t>Figure 2</w:t>
        </w:r>
        <w:r w:rsidRPr="00CA5562">
          <w:rPr>
            <w:rStyle w:val="Hyperlink"/>
            <w:noProof/>
          </w:rPr>
          <w:noBreakHyphen/>
          <w:t>198. CAPRI Help—CCR View.</w:t>
        </w:r>
        <w:r>
          <w:rPr>
            <w:noProof/>
            <w:webHidden/>
          </w:rPr>
          <w:tab/>
        </w:r>
        <w:r>
          <w:rPr>
            <w:noProof/>
            <w:webHidden/>
          </w:rPr>
          <w:fldChar w:fldCharType="begin"/>
        </w:r>
        <w:r>
          <w:rPr>
            <w:noProof/>
            <w:webHidden/>
          </w:rPr>
          <w:instrText xml:space="preserve"> PAGEREF _Toc524356628 \h </w:instrText>
        </w:r>
        <w:r>
          <w:rPr>
            <w:noProof/>
            <w:webHidden/>
          </w:rPr>
        </w:r>
        <w:r>
          <w:rPr>
            <w:noProof/>
            <w:webHidden/>
          </w:rPr>
          <w:fldChar w:fldCharType="separate"/>
        </w:r>
        <w:r>
          <w:rPr>
            <w:noProof/>
            <w:webHidden/>
          </w:rPr>
          <w:t>171</w:t>
        </w:r>
        <w:r>
          <w:rPr>
            <w:noProof/>
            <w:webHidden/>
          </w:rPr>
          <w:fldChar w:fldCharType="end"/>
        </w:r>
      </w:hyperlink>
    </w:p>
    <w:p w14:paraId="70282D27" w14:textId="17767A6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29" w:history="1">
        <w:r w:rsidRPr="00CA5562">
          <w:rPr>
            <w:rStyle w:val="Hyperlink"/>
            <w:noProof/>
          </w:rPr>
          <w:t>Figure 2</w:t>
        </w:r>
        <w:r w:rsidRPr="00CA5562">
          <w:rPr>
            <w:rStyle w:val="Hyperlink"/>
            <w:noProof/>
          </w:rPr>
          <w:noBreakHyphen/>
          <w:t>199. CAPRI Help—Overview of CCR.</w:t>
        </w:r>
        <w:r>
          <w:rPr>
            <w:noProof/>
            <w:webHidden/>
          </w:rPr>
          <w:tab/>
        </w:r>
        <w:r>
          <w:rPr>
            <w:noProof/>
            <w:webHidden/>
          </w:rPr>
          <w:fldChar w:fldCharType="begin"/>
        </w:r>
        <w:r>
          <w:rPr>
            <w:noProof/>
            <w:webHidden/>
          </w:rPr>
          <w:instrText xml:space="preserve"> PAGEREF _Toc524356629 \h </w:instrText>
        </w:r>
        <w:r>
          <w:rPr>
            <w:noProof/>
            <w:webHidden/>
          </w:rPr>
        </w:r>
        <w:r>
          <w:rPr>
            <w:noProof/>
            <w:webHidden/>
          </w:rPr>
          <w:fldChar w:fldCharType="separate"/>
        </w:r>
        <w:r>
          <w:rPr>
            <w:noProof/>
            <w:webHidden/>
          </w:rPr>
          <w:t>172</w:t>
        </w:r>
        <w:r>
          <w:rPr>
            <w:noProof/>
            <w:webHidden/>
          </w:rPr>
          <w:fldChar w:fldCharType="end"/>
        </w:r>
      </w:hyperlink>
    </w:p>
    <w:p w14:paraId="505923A8" w14:textId="7515DEA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0" w:history="1">
        <w:r w:rsidRPr="00CA5562">
          <w:rPr>
            <w:rStyle w:val="Hyperlink"/>
            <w:noProof/>
          </w:rPr>
          <w:t>Figure 2</w:t>
        </w:r>
        <w:r w:rsidRPr="00CA5562">
          <w:rPr>
            <w:rStyle w:val="Hyperlink"/>
            <w:noProof/>
          </w:rPr>
          <w:noBreakHyphen/>
          <w:t>200.CAPRI Alerts View—Resolve Exam Alert.</w:t>
        </w:r>
        <w:r>
          <w:rPr>
            <w:noProof/>
            <w:webHidden/>
          </w:rPr>
          <w:tab/>
        </w:r>
        <w:r>
          <w:rPr>
            <w:noProof/>
            <w:webHidden/>
          </w:rPr>
          <w:fldChar w:fldCharType="begin"/>
        </w:r>
        <w:r>
          <w:rPr>
            <w:noProof/>
            <w:webHidden/>
          </w:rPr>
          <w:instrText xml:space="preserve"> PAGEREF _Toc524356630 \h </w:instrText>
        </w:r>
        <w:r>
          <w:rPr>
            <w:noProof/>
            <w:webHidden/>
          </w:rPr>
        </w:r>
        <w:r>
          <w:rPr>
            <w:noProof/>
            <w:webHidden/>
          </w:rPr>
          <w:fldChar w:fldCharType="separate"/>
        </w:r>
        <w:r>
          <w:rPr>
            <w:noProof/>
            <w:webHidden/>
          </w:rPr>
          <w:t>173</w:t>
        </w:r>
        <w:r>
          <w:rPr>
            <w:noProof/>
            <w:webHidden/>
          </w:rPr>
          <w:fldChar w:fldCharType="end"/>
        </w:r>
      </w:hyperlink>
    </w:p>
    <w:p w14:paraId="06B9D2DB" w14:textId="3EC8B833"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1" w:history="1">
        <w:r w:rsidRPr="00CA5562">
          <w:rPr>
            <w:rStyle w:val="Hyperlink"/>
            <w:noProof/>
          </w:rPr>
          <w:t>Figure 2</w:t>
        </w:r>
        <w:r w:rsidRPr="00CA5562">
          <w:rPr>
            <w:rStyle w:val="Hyperlink"/>
            <w:noProof/>
          </w:rPr>
          <w:noBreakHyphen/>
          <w:t>201. Retrieve Pending Under Review Exam Result.</w:t>
        </w:r>
        <w:r>
          <w:rPr>
            <w:noProof/>
            <w:webHidden/>
          </w:rPr>
          <w:tab/>
        </w:r>
        <w:r>
          <w:rPr>
            <w:noProof/>
            <w:webHidden/>
          </w:rPr>
          <w:fldChar w:fldCharType="begin"/>
        </w:r>
        <w:r>
          <w:rPr>
            <w:noProof/>
            <w:webHidden/>
          </w:rPr>
          <w:instrText xml:space="preserve"> PAGEREF _Toc524356631 \h </w:instrText>
        </w:r>
        <w:r>
          <w:rPr>
            <w:noProof/>
            <w:webHidden/>
          </w:rPr>
        </w:r>
        <w:r>
          <w:rPr>
            <w:noProof/>
            <w:webHidden/>
          </w:rPr>
          <w:fldChar w:fldCharType="separate"/>
        </w:r>
        <w:r>
          <w:rPr>
            <w:noProof/>
            <w:webHidden/>
          </w:rPr>
          <w:t>174</w:t>
        </w:r>
        <w:r>
          <w:rPr>
            <w:noProof/>
            <w:webHidden/>
          </w:rPr>
          <w:fldChar w:fldCharType="end"/>
        </w:r>
      </w:hyperlink>
    </w:p>
    <w:p w14:paraId="21DAC179" w14:textId="3883D3C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2" w:history="1">
        <w:r w:rsidRPr="00CA5562">
          <w:rPr>
            <w:rStyle w:val="Hyperlink"/>
            <w:noProof/>
          </w:rPr>
          <w:t>Figure 2</w:t>
        </w:r>
        <w:r w:rsidRPr="00CA5562">
          <w:rPr>
            <w:rStyle w:val="Hyperlink"/>
            <w:noProof/>
          </w:rPr>
          <w:noBreakHyphen/>
          <w:t>202. Pending Under Review Exam Results Screen.</w:t>
        </w:r>
        <w:r>
          <w:rPr>
            <w:noProof/>
            <w:webHidden/>
          </w:rPr>
          <w:tab/>
        </w:r>
        <w:r>
          <w:rPr>
            <w:noProof/>
            <w:webHidden/>
          </w:rPr>
          <w:fldChar w:fldCharType="begin"/>
        </w:r>
        <w:r>
          <w:rPr>
            <w:noProof/>
            <w:webHidden/>
          </w:rPr>
          <w:instrText xml:space="preserve"> PAGEREF _Toc524356632 \h </w:instrText>
        </w:r>
        <w:r>
          <w:rPr>
            <w:noProof/>
            <w:webHidden/>
          </w:rPr>
        </w:r>
        <w:r>
          <w:rPr>
            <w:noProof/>
            <w:webHidden/>
          </w:rPr>
          <w:fldChar w:fldCharType="separate"/>
        </w:r>
        <w:r>
          <w:rPr>
            <w:noProof/>
            <w:webHidden/>
          </w:rPr>
          <w:t>175</w:t>
        </w:r>
        <w:r>
          <w:rPr>
            <w:noProof/>
            <w:webHidden/>
          </w:rPr>
          <w:fldChar w:fldCharType="end"/>
        </w:r>
      </w:hyperlink>
    </w:p>
    <w:p w14:paraId="603D1559" w14:textId="7219D81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3" w:history="1">
        <w:r w:rsidRPr="00CA5562">
          <w:rPr>
            <w:rStyle w:val="Hyperlink"/>
            <w:noProof/>
          </w:rPr>
          <w:t>Figure 2</w:t>
        </w:r>
        <w:r w:rsidRPr="00CA5562">
          <w:rPr>
            <w:rStyle w:val="Hyperlink"/>
            <w:noProof/>
          </w:rPr>
          <w:noBreakHyphen/>
          <w:t>203. Retrieve Documents from DAS View.</w:t>
        </w:r>
        <w:r>
          <w:rPr>
            <w:noProof/>
            <w:webHidden/>
          </w:rPr>
          <w:tab/>
        </w:r>
        <w:r>
          <w:rPr>
            <w:noProof/>
            <w:webHidden/>
          </w:rPr>
          <w:fldChar w:fldCharType="begin"/>
        </w:r>
        <w:r>
          <w:rPr>
            <w:noProof/>
            <w:webHidden/>
          </w:rPr>
          <w:instrText xml:space="preserve"> PAGEREF _Toc524356633 \h </w:instrText>
        </w:r>
        <w:r>
          <w:rPr>
            <w:noProof/>
            <w:webHidden/>
          </w:rPr>
        </w:r>
        <w:r>
          <w:rPr>
            <w:noProof/>
            <w:webHidden/>
          </w:rPr>
          <w:fldChar w:fldCharType="separate"/>
        </w:r>
        <w:r>
          <w:rPr>
            <w:noProof/>
            <w:webHidden/>
          </w:rPr>
          <w:t>175</w:t>
        </w:r>
        <w:r>
          <w:rPr>
            <w:noProof/>
            <w:webHidden/>
          </w:rPr>
          <w:fldChar w:fldCharType="end"/>
        </w:r>
      </w:hyperlink>
    </w:p>
    <w:p w14:paraId="2268E1BB" w14:textId="26AB741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4" w:history="1">
        <w:r w:rsidRPr="00CA5562">
          <w:rPr>
            <w:rStyle w:val="Hyperlink"/>
            <w:noProof/>
          </w:rPr>
          <w:t>Figure 2</w:t>
        </w:r>
        <w:r w:rsidRPr="00CA5562">
          <w:rPr>
            <w:rStyle w:val="Hyperlink"/>
            <w:noProof/>
          </w:rPr>
          <w:noBreakHyphen/>
          <w:t>204. Retrieve Document from DAS Results.</w:t>
        </w:r>
        <w:r>
          <w:rPr>
            <w:noProof/>
            <w:webHidden/>
          </w:rPr>
          <w:tab/>
        </w:r>
        <w:r>
          <w:rPr>
            <w:noProof/>
            <w:webHidden/>
          </w:rPr>
          <w:fldChar w:fldCharType="begin"/>
        </w:r>
        <w:r>
          <w:rPr>
            <w:noProof/>
            <w:webHidden/>
          </w:rPr>
          <w:instrText xml:space="preserve"> PAGEREF _Toc524356634 \h </w:instrText>
        </w:r>
        <w:r>
          <w:rPr>
            <w:noProof/>
            <w:webHidden/>
          </w:rPr>
        </w:r>
        <w:r>
          <w:rPr>
            <w:noProof/>
            <w:webHidden/>
          </w:rPr>
          <w:fldChar w:fldCharType="separate"/>
        </w:r>
        <w:r>
          <w:rPr>
            <w:noProof/>
            <w:webHidden/>
          </w:rPr>
          <w:t>176</w:t>
        </w:r>
        <w:r>
          <w:rPr>
            <w:noProof/>
            <w:webHidden/>
          </w:rPr>
          <w:fldChar w:fldCharType="end"/>
        </w:r>
      </w:hyperlink>
    </w:p>
    <w:p w14:paraId="2CA89A14" w14:textId="078DD4D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5" w:history="1">
        <w:r w:rsidRPr="00CA5562">
          <w:rPr>
            <w:rStyle w:val="Hyperlink"/>
            <w:noProof/>
          </w:rPr>
          <w:t>Figure 2</w:t>
        </w:r>
        <w:r w:rsidRPr="00CA5562">
          <w:rPr>
            <w:rStyle w:val="Hyperlink"/>
            <w:noProof/>
          </w:rPr>
          <w:noBreakHyphen/>
          <w:t>205. Remote User Sites Editor.</w:t>
        </w:r>
        <w:r>
          <w:rPr>
            <w:noProof/>
            <w:webHidden/>
          </w:rPr>
          <w:tab/>
        </w:r>
        <w:r>
          <w:rPr>
            <w:noProof/>
            <w:webHidden/>
          </w:rPr>
          <w:fldChar w:fldCharType="begin"/>
        </w:r>
        <w:r>
          <w:rPr>
            <w:noProof/>
            <w:webHidden/>
          </w:rPr>
          <w:instrText xml:space="preserve"> PAGEREF _Toc524356635 \h </w:instrText>
        </w:r>
        <w:r>
          <w:rPr>
            <w:noProof/>
            <w:webHidden/>
          </w:rPr>
        </w:r>
        <w:r>
          <w:rPr>
            <w:noProof/>
            <w:webHidden/>
          </w:rPr>
          <w:fldChar w:fldCharType="separate"/>
        </w:r>
        <w:r>
          <w:rPr>
            <w:noProof/>
            <w:webHidden/>
          </w:rPr>
          <w:t>177</w:t>
        </w:r>
        <w:r>
          <w:rPr>
            <w:noProof/>
            <w:webHidden/>
          </w:rPr>
          <w:fldChar w:fldCharType="end"/>
        </w:r>
      </w:hyperlink>
    </w:p>
    <w:p w14:paraId="5B2BAE42" w14:textId="43B8BCD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6" w:history="1">
        <w:r w:rsidRPr="00CA5562">
          <w:rPr>
            <w:rStyle w:val="Hyperlink"/>
            <w:noProof/>
          </w:rPr>
          <w:t>Figure 2</w:t>
        </w:r>
        <w:r w:rsidRPr="00CA5562">
          <w:rPr>
            <w:rStyle w:val="Hyperlink"/>
            <w:noProof/>
          </w:rPr>
          <w:noBreakHyphen/>
          <w:t>206. Consolidated Remote Reports Screen.</w:t>
        </w:r>
        <w:r>
          <w:rPr>
            <w:noProof/>
            <w:webHidden/>
          </w:rPr>
          <w:tab/>
        </w:r>
        <w:r>
          <w:rPr>
            <w:noProof/>
            <w:webHidden/>
          </w:rPr>
          <w:fldChar w:fldCharType="begin"/>
        </w:r>
        <w:r>
          <w:rPr>
            <w:noProof/>
            <w:webHidden/>
          </w:rPr>
          <w:instrText xml:space="preserve"> PAGEREF _Toc524356636 \h </w:instrText>
        </w:r>
        <w:r>
          <w:rPr>
            <w:noProof/>
            <w:webHidden/>
          </w:rPr>
        </w:r>
        <w:r>
          <w:rPr>
            <w:noProof/>
            <w:webHidden/>
          </w:rPr>
          <w:fldChar w:fldCharType="separate"/>
        </w:r>
        <w:r>
          <w:rPr>
            <w:noProof/>
            <w:webHidden/>
          </w:rPr>
          <w:t>178</w:t>
        </w:r>
        <w:r>
          <w:rPr>
            <w:noProof/>
            <w:webHidden/>
          </w:rPr>
          <w:fldChar w:fldCharType="end"/>
        </w:r>
      </w:hyperlink>
    </w:p>
    <w:p w14:paraId="35C8EE46" w14:textId="7371FCB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7" w:history="1">
        <w:r w:rsidRPr="00CA5562">
          <w:rPr>
            <w:rStyle w:val="Hyperlink"/>
            <w:noProof/>
          </w:rPr>
          <w:t>Figure 2</w:t>
        </w:r>
        <w:r w:rsidRPr="00CA5562">
          <w:rPr>
            <w:rStyle w:val="Hyperlink"/>
            <w:noProof/>
          </w:rPr>
          <w:noBreakHyphen/>
          <w:t>207. CAPRI Audit Trail View.</w:t>
        </w:r>
        <w:r>
          <w:rPr>
            <w:noProof/>
            <w:webHidden/>
          </w:rPr>
          <w:tab/>
        </w:r>
        <w:r>
          <w:rPr>
            <w:noProof/>
            <w:webHidden/>
          </w:rPr>
          <w:fldChar w:fldCharType="begin"/>
        </w:r>
        <w:r>
          <w:rPr>
            <w:noProof/>
            <w:webHidden/>
          </w:rPr>
          <w:instrText xml:space="preserve"> PAGEREF _Toc524356637 \h </w:instrText>
        </w:r>
        <w:r>
          <w:rPr>
            <w:noProof/>
            <w:webHidden/>
          </w:rPr>
        </w:r>
        <w:r>
          <w:rPr>
            <w:noProof/>
            <w:webHidden/>
          </w:rPr>
          <w:fldChar w:fldCharType="separate"/>
        </w:r>
        <w:r>
          <w:rPr>
            <w:noProof/>
            <w:webHidden/>
          </w:rPr>
          <w:t>179</w:t>
        </w:r>
        <w:r>
          <w:rPr>
            <w:noProof/>
            <w:webHidden/>
          </w:rPr>
          <w:fldChar w:fldCharType="end"/>
        </w:r>
      </w:hyperlink>
    </w:p>
    <w:p w14:paraId="7869B42A" w14:textId="6F961A91"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8" w:history="1">
        <w:r w:rsidRPr="00CA5562">
          <w:rPr>
            <w:rStyle w:val="Hyperlink"/>
            <w:noProof/>
          </w:rPr>
          <w:t>Figure 2</w:t>
        </w:r>
        <w:r w:rsidRPr="00CA5562">
          <w:rPr>
            <w:rStyle w:val="Hyperlink"/>
            <w:noProof/>
          </w:rPr>
          <w:noBreakHyphen/>
          <w:t>208. CAPRI Tools Menu—Edit Exam List Parameters.</w:t>
        </w:r>
        <w:r>
          <w:rPr>
            <w:noProof/>
            <w:webHidden/>
          </w:rPr>
          <w:tab/>
        </w:r>
        <w:r>
          <w:rPr>
            <w:noProof/>
            <w:webHidden/>
          </w:rPr>
          <w:fldChar w:fldCharType="begin"/>
        </w:r>
        <w:r>
          <w:rPr>
            <w:noProof/>
            <w:webHidden/>
          </w:rPr>
          <w:instrText xml:space="preserve"> PAGEREF _Toc524356638 \h </w:instrText>
        </w:r>
        <w:r>
          <w:rPr>
            <w:noProof/>
            <w:webHidden/>
          </w:rPr>
        </w:r>
        <w:r>
          <w:rPr>
            <w:noProof/>
            <w:webHidden/>
          </w:rPr>
          <w:fldChar w:fldCharType="separate"/>
        </w:r>
        <w:r>
          <w:rPr>
            <w:noProof/>
            <w:webHidden/>
          </w:rPr>
          <w:t>179</w:t>
        </w:r>
        <w:r>
          <w:rPr>
            <w:noProof/>
            <w:webHidden/>
          </w:rPr>
          <w:fldChar w:fldCharType="end"/>
        </w:r>
      </w:hyperlink>
    </w:p>
    <w:p w14:paraId="0A31AD11" w14:textId="02661A8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39" w:history="1">
        <w:r w:rsidRPr="00CA5562">
          <w:rPr>
            <w:rStyle w:val="Hyperlink"/>
            <w:noProof/>
          </w:rPr>
          <w:t>Figure 2</w:t>
        </w:r>
        <w:r w:rsidRPr="00CA5562">
          <w:rPr>
            <w:rStyle w:val="Hyperlink"/>
            <w:noProof/>
          </w:rPr>
          <w:noBreakHyphen/>
          <w:t>209. Edit Exam List Parameters Screen.</w:t>
        </w:r>
        <w:r>
          <w:rPr>
            <w:noProof/>
            <w:webHidden/>
          </w:rPr>
          <w:tab/>
        </w:r>
        <w:r>
          <w:rPr>
            <w:noProof/>
            <w:webHidden/>
          </w:rPr>
          <w:fldChar w:fldCharType="begin"/>
        </w:r>
        <w:r>
          <w:rPr>
            <w:noProof/>
            <w:webHidden/>
          </w:rPr>
          <w:instrText xml:space="preserve"> PAGEREF _Toc524356639 \h </w:instrText>
        </w:r>
        <w:r>
          <w:rPr>
            <w:noProof/>
            <w:webHidden/>
          </w:rPr>
        </w:r>
        <w:r>
          <w:rPr>
            <w:noProof/>
            <w:webHidden/>
          </w:rPr>
          <w:fldChar w:fldCharType="separate"/>
        </w:r>
        <w:r>
          <w:rPr>
            <w:noProof/>
            <w:webHidden/>
          </w:rPr>
          <w:t>180</w:t>
        </w:r>
        <w:r>
          <w:rPr>
            <w:noProof/>
            <w:webHidden/>
          </w:rPr>
          <w:fldChar w:fldCharType="end"/>
        </w:r>
      </w:hyperlink>
    </w:p>
    <w:p w14:paraId="2EC917C1" w14:textId="03365C3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0" w:history="1">
        <w:r w:rsidRPr="00CA5562">
          <w:rPr>
            <w:rStyle w:val="Hyperlink"/>
            <w:noProof/>
          </w:rPr>
          <w:t>Figure 2</w:t>
        </w:r>
        <w:r w:rsidRPr="00CA5562">
          <w:rPr>
            <w:rStyle w:val="Hyperlink"/>
            <w:noProof/>
          </w:rPr>
          <w:noBreakHyphen/>
          <w:t>210. Edit Exam List Parameters Dialog Window.</w:t>
        </w:r>
        <w:r>
          <w:rPr>
            <w:noProof/>
            <w:webHidden/>
          </w:rPr>
          <w:tab/>
        </w:r>
        <w:r>
          <w:rPr>
            <w:noProof/>
            <w:webHidden/>
          </w:rPr>
          <w:fldChar w:fldCharType="begin"/>
        </w:r>
        <w:r>
          <w:rPr>
            <w:noProof/>
            <w:webHidden/>
          </w:rPr>
          <w:instrText xml:space="preserve"> PAGEREF _Toc524356640 \h </w:instrText>
        </w:r>
        <w:r>
          <w:rPr>
            <w:noProof/>
            <w:webHidden/>
          </w:rPr>
        </w:r>
        <w:r>
          <w:rPr>
            <w:noProof/>
            <w:webHidden/>
          </w:rPr>
          <w:fldChar w:fldCharType="separate"/>
        </w:r>
        <w:r>
          <w:rPr>
            <w:noProof/>
            <w:webHidden/>
          </w:rPr>
          <w:t>181</w:t>
        </w:r>
        <w:r>
          <w:rPr>
            <w:noProof/>
            <w:webHidden/>
          </w:rPr>
          <w:fldChar w:fldCharType="end"/>
        </w:r>
      </w:hyperlink>
    </w:p>
    <w:p w14:paraId="73A111E4" w14:textId="3521FAE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1" w:history="1">
        <w:r w:rsidRPr="00CA5562">
          <w:rPr>
            <w:rStyle w:val="Hyperlink"/>
            <w:noProof/>
          </w:rPr>
          <w:t>Figure 2</w:t>
        </w:r>
        <w:r w:rsidRPr="00CA5562">
          <w:rPr>
            <w:rStyle w:val="Hyperlink"/>
            <w:noProof/>
          </w:rPr>
          <w:noBreakHyphen/>
          <w:t>211. Joint Legacy Viewer (JLV) launching button</w:t>
        </w:r>
        <w:r>
          <w:rPr>
            <w:noProof/>
            <w:webHidden/>
          </w:rPr>
          <w:tab/>
        </w:r>
        <w:r>
          <w:rPr>
            <w:noProof/>
            <w:webHidden/>
          </w:rPr>
          <w:fldChar w:fldCharType="begin"/>
        </w:r>
        <w:r>
          <w:rPr>
            <w:noProof/>
            <w:webHidden/>
          </w:rPr>
          <w:instrText xml:space="preserve"> PAGEREF _Toc524356641 \h </w:instrText>
        </w:r>
        <w:r>
          <w:rPr>
            <w:noProof/>
            <w:webHidden/>
          </w:rPr>
        </w:r>
        <w:r>
          <w:rPr>
            <w:noProof/>
            <w:webHidden/>
          </w:rPr>
          <w:fldChar w:fldCharType="separate"/>
        </w:r>
        <w:r>
          <w:rPr>
            <w:noProof/>
            <w:webHidden/>
          </w:rPr>
          <w:t>1</w:t>
        </w:r>
        <w:r>
          <w:rPr>
            <w:noProof/>
            <w:webHidden/>
          </w:rPr>
          <w:t>8</w:t>
        </w:r>
        <w:r>
          <w:rPr>
            <w:noProof/>
            <w:webHidden/>
          </w:rPr>
          <w:t>2</w:t>
        </w:r>
        <w:r>
          <w:rPr>
            <w:noProof/>
            <w:webHidden/>
          </w:rPr>
          <w:fldChar w:fldCharType="end"/>
        </w:r>
      </w:hyperlink>
    </w:p>
    <w:p w14:paraId="05383C50" w14:textId="12B3D9A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2" w:history="1">
        <w:r w:rsidRPr="00CA5562">
          <w:rPr>
            <w:rStyle w:val="Hyperlink"/>
            <w:noProof/>
          </w:rPr>
          <w:t>igure 2</w:t>
        </w:r>
        <w:r w:rsidRPr="00CA5562">
          <w:rPr>
            <w:rStyle w:val="Hyperlink"/>
            <w:noProof/>
          </w:rPr>
          <w:noBreakHyphen/>
          <w:t>213. CAPRI File Menu—Printer Setup Selection.</w:t>
        </w:r>
        <w:r>
          <w:rPr>
            <w:noProof/>
            <w:webHidden/>
          </w:rPr>
          <w:tab/>
        </w:r>
        <w:r>
          <w:rPr>
            <w:noProof/>
            <w:webHidden/>
          </w:rPr>
          <w:fldChar w:fldCharType="begin"/>
        </w:r>
        <w:r>
          <w:rPr>
            <w:noProof/>
            <w:webHidden/>
          </w:rPr>
          <w:instrText xml:space="preserve"> PAGEREF _Toc524356642 \h </w:instrText>
        </w:r>
        <w:r>
          <w:rPr>
            <w:noProof/>
            <w:webHidden/>
          </w:rPr>
        </w:r>
        <w:r>
          <w:rPr>
            <w:noProof/>
            <w:webHidden/>
          </w:rPr>
          <w:fldChar w:fldCharType="separate"/>
        </w:r>
        <w:r>
          <w:rPr>
            <w:noProof/>
            <w:webHidden/>
          </w:rPr>
          <w:t>183</w:t>
        </w:r>
        <w:r>
          <w:rPr>
            <w:noProof/>
            <w:webHidden/>
          </w:rPr>
          <w:fldChar w:fldCharType="end"/>
        </w:r>
      </w:hyperlink>
    </w:p>
    <w:p w14:paraId="596E6C81" w14:textId="4ECAC88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3" w:history="1">
        <w:r w:rsidRPr="00CA5562">
          <w:rPr>
            <w:rStyle w:val="Hyperlink"/>
            <w:noProof/>
          </w:rPr>
          <w:t>Figure 2</w:t>
        </w:r>
        <w:r w:rsidRPr="00CA5562">
          <w:rPr>
            <w:rStyle w:val="Hyperlink"/>
            <w:noProof/>
          </w:rPr>
          <w:noBreakHyphen/>
          <w:t>215. CAPRI File Menu—Properties Selection.</w:t>
        </w:r>
        <w:r>
          <w:rPr>
            <w:noProof/>
            <w:webHidden/>
          </w:rPr>
          <w:tab/>
        </w:r>
        <w:r>
          <w:rPr>
            <w:noProof/>
            <w:webHidden/>
          </w:rPr>
          <w:fldChar w:fldCharType="begin"/>
        </w:r>
        <w:r>
          <w:rPr>
            <w:noProof/>
            <w:webHidden/>
          </w:rPr>
          <w:instrText xml:space="preserve"> PAGEREF _Toc524356643 \h </w:instrText>
        </w:r>
        <w:r>
          <w:rPr>
            <w:noProof/>
            <w:webHidden/>
          </w:rPr>
        </w:r>
        <w:r>
          <w:rPr>
            <w:noProof/>
            <w:webHidden/>
          </w:rPr>
          <w:fldChar w:fldCharType="separate"/>
        </w:r>
        <w:r>
          <w:rPr>
            <w:noProof/>
            <w:webHidden/>
          </w:rPr>
          <w:t>184</w:t>
        </w:r>
        <w:r>
          <w:rPr>
            <w:noProof/>
            <w:webHidden/>
          </w:rPr>
          <w:fldChar w:fldCharType="end"/>
        </w:r>
      </w:hyperlink>
    </w:p>
    <w:p w14:paraId="7C45677A" w14:textId="0528DC1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4" w:history="1">
        <w:r w:rsidRPr="00CA5562">
          <w:rPr>
            <w:rStyle w:val="Hyperlink"/>
            <w:noProof/>
          </w:rPr>
          <w:t>Figure 2</w:t>
        </w:r>
        <w:r w:rsidRPr="00CA5562">
          <w:rPr>
            <w:rStyle w:val="Hyperlink"/>
            <w:noProof/>
          </w:rPr>
          <w:noBreakHyphen/>
          <w:t>216. CAPRI Properties Dialog Window.</w:t>
        </w:r>
        <w:r>
          <w:rPr>
            <w:noProof/>
            <w:webHidden/>
          </w:rPr>
          <w:tab/>
        </w:r>
        <w:r>
          <w:rPr>
            <w:noProof/>
            <w:webHidden/>
          </w:rPr>
          <w:fldChar w:fldCharType="begin"/>
        </w:r>
        <w:r>
          <w:rPr>
            <w:noProof/>
            <w:webHidden/>
          </w:rPr>
          <w:instrText xml:space="preserve"> PAGEREF _Toc524356644 \h </w:instrText>
        </w:r>
        <w:r>
          <w:rPr>
            <w:noProof/>
            <w:webHidden/>
          </w:rPr>
        </w:r>
        <w:r>
          <w:rPr>
            <w:noProof/>
            <w:webHidden/>
          </w:rPr>
          <w:fldChar w:fldCharType="separate"/>
        </w:r>
        <w:r>
          <w:rPr>
            <w:noProof/>
            <w:webHidden/>
          </w:rPr>
          <w:t>184</w:t>
        </w:r>
        <w:r>
          <w:rPr>
            <w:noProof/>
            <w:webHidden/>
          </w:rPr>
          <w:fldChar w:fldCharType="end"/>
        </w:r>
      </w:hyperlink>
    </w:p>
    <w:p w14:paraId="0D9FB2A0" w14:textId="5EA464E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5" w:history="1">
        <w:r w:rsidRPr="00CA5562">
          <w:rPr>
            <w:rStyle w:val="Hyperlink"/>
            <w:noProof/>
          </w:rPr>
          <w:t>Figure 2</w:t>
        </w:r>
        <w:r w:rsidRPr="00CA5562">
          <w:rPr>
            <w:rStyle w:val="Hyperlink"/>
            <w:noProof/>
          </w:rPr>
          <w:noBreakHyphen/>
          <w:t>217. Desktop Display Settings.</w:t>
        </w:r>
        <w:r>
          <w:rPr>
            <w:noProof/>
            <w:webHidden/>
          </w:rPr>
          <w:tab/>
        </w:r>
        <w:r>
          <w:rPr>
            <w:noProof/>
            <w:webHidden/>
          </w:rPr>
          <w:fldChar w:fldCharType="begin"/>
        </w:r>
        <w:r>
          <w:rPr>
            <w:noProof/>
            <w:webHidden/>
          </w:rPr>
          <w:instrText xml:space="preserve"> PAGEREF _Toc524356645 \h </w:instrText>
        </w:r>
        <w:r>
          <w:rPr>
            <w:noProof/>
            <w:webHidden/>
          </w:rPr>
        </w:r>
        <w:r>
          <w:rPr>
            <w:noProof/>
            <w:webHidden/>
          </w:rPr>
          <w:fldChar w:fldCharType="separate"/>
        </w:r>
        <w:r>
          <w:rPr>
            <w:noProof/>
            <w:webHidden/>
          </w:rPr>
          <w:t>186</w:t>
        </w:r>
        <w:r>
          <w:rPr>
            <w:noProof/>
            <w:webHidden/>
          </w:rPr>
          <w:fldChar w:fldCharType="end"/>
        </w:r>
      </w:hyperlink>
    </w:p>
    <w:p w14:paraId="42946EFB" w14:textId="3E085B7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6" w:history="1">
        <w:r w:rsidRPr="00CA5562">
          <w:rPr>
            <w:rStyle w:val="Hyperlink"/>
            <w:noProof/>
          </w:rPr>
          <w:t>Figure 2</w:t>
        </w:r>
        <w:r w:rsidRPr="00CA5562">
          <w:rPr>
            <w:rStyle w:val="Hyperlink"/>
            <w:noProof/>
          </w:rPr>
          <w:noBreakHyphen/>
          <w:t>218. Windows Ease of Access View.</w:t>
        </w:r>
        <w:r>
          <w:rPr>
            <w:noProof/>
            <w:webHidden/>
          </w:rPr>
          <w:tab/>
        </w:r>
        <w:r>
          <w:rPr>
            <w:noProof/>
            <w:webHidden/>
          </w:rPr>
          <w:fldChar w:fldCharType="begin"/>
        </w:r>
        <w:r>
          <w:rPr>
            <w:noProof/>
            <w:webHidden/>
          </w:rPr>
          <w:instrText xml:space="preserve"> PAGEREF _Toc524356646 \h </w:instrText>
        </w:r>
        <w:r>
          <w:rPr>
            <w:noProof/>
            <w:webHidden/>
          </w:rPr>
        </w:r>
        <w:r>
          <w:rPr>
            <w:noProof/>
            <w:webHidden/>
          </w:rPr>
          <w:fldChar w:fldCharType="separate"/>
        </w:r>
        <w:r>
          <w:rPr>
            <w:noProof/>
            <w:webHidden/>
          </w:rPr>
          <w:t>187</w:t>
        </w:r>
        <w:r>
          <w:rPr>
            <w:noProof/>
            <w:webHidden/>
          </w:rPr>
          <w:fldChar w:fldCharType="end"/>
        </w:r>
      </w:hyperlink>
    </w:p>
    <w:p w14:paraId="53725844" w14:textId="201224FA"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7" w:history="1">
        <w:r w:rsidRPr="00CA5562">
          <w:rPr>
            <w:rStyle w:val="Hyperlink"/>
            <w:noProof/>
          </w:rPr>
          <w:t>Figure 2</w:t>
        </w:r>
        <w:r w:rsidRPr="00CA5562">
          <w:rPr>
            <w:rStyle w:val="Hyperlink"/>
            <w:noProof/>
          </w:rPr>
          <w:noBreakHyphen/>
          <w:t>220. CAPRI Tools Menu—Change Forwarding Address Selection.</w:t>
        </w:r>
        <w:r>
          <w:rPr>
            <w:noProof/>
            <w:webHidden/>
          </w:rPr>
          <w:tab/>
        </w:r>
        <w:r>
          <w:rPr>
            <w:noProof/>
            <w:webHidden/>
          </w:rPr>
          <w:fldChar w:fldCharType="begin"/>
        </w:r>
        <w:r>
          <w:rPr>
            <w:noProof/>
            <w:webHidden/>
          </w:rPr>
          <w:instrText xml:space="preserve"> PAGEREF _Toc524356647 \h </w:instrText>
        </w:r>
        <w:r>
          <w:rPr>
            <w:noProof/>
            <w:webHidden/>
          </w:rPr>
        </w:r>
        <w:r>
          <w:rPr>
            <w:noProof/>
            <w:webHidden/>
          </w:rPr>
          <w:fldChar w:fldCharType="separate"/>
        </w:r>
        <w:r>
          <w:rPr>
            <w:noProof/>
            <w:webHidden/>
          </w:rPr>
          <w:t>188</w:t>
        </w:r>
        <w:r>
          <w:rPr>
            <w:noProof/>
            <w:webHidden/>
          </w:rPr>
          <w:fldChar w:fldCharType="end"/>
        </w:r>
      </w:hyperlink>
    </w:p>
    <w:p w14:paraId="64B114AC" w14:textId="7929A37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8" w:history="1">
        <w:r w:rsidRPr="00CA5562">
          <w:rPr>
            <w:rStyle w:val="Hyperlink"/>
            <w:noProof/>
          </w:rPr>
          <w:t>Figure 2</w:t>
        </w:r>
        <w:r w:rsidRPr="00CA5562">
          <w:rPr>
            <w:rStyle w:val="Hyperlink"/>
            <w:noProof/>
          </w:rPr>
          <w:noBreakHyphen/>
          <w:t>221. Email Forwarding Address Dialog Window.</w:t>
        </w:r>
        <w:r>
          <w:rPr>
            <w:noProof/>
            <w:webHidden/>
          </w:rPr>
          <w:tab/>
        </w:r>
        <w:r>
          <w:rPr>
            <w:noProof/>
            <w:webHidden/>
          </w:rPr>
          <w:fldChar w:fldCharType="begin"/>
        </w:r>
        <w:r>
          <w:rPr>
            <w:noProof/>
            <w:webHidden/>
          </w:rPr>
          <w:instrText xml:space="preserve"> PAGEREF _Toc524356648 \h </w:instrText>
        </w:r>
        <w:r>
          <w:rPr>
            <w:noProof/>
            <w:webHidden/>
          </w:rPr>
        </w:r>
        <w:r>
          <w:rPr>
            <w:noProof/>
            <w:webHidden/>
          </w:rPr>
          <w:fldChar w:fldCharType="separate"/>
        </w:r>
        <w:r>
          <w:rPr>
            <w:noProof/>
            <w:webHidden/>
          </w:rPr>
          <w:t>189</w:t>
        </w:r>
        <w:r>
          <w:rPr>
            <w:noProof/>
            <w:webHidden/>
          </w:rPr>
          <w:fldChar w:fldCharType="end"/>
        </w:r>
      </w:hyperlink>
    </w:p>
    <w:p w14:paraId="787300DE" w14:textId="31D6CD4E"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49" w:history="1">
        <w:r w:rsidRPr="00CA5562">
          <w:rPr>
            <w:rStyle w:val="Hyperlink"/>
            <w:noProof/>
          </w:rPr>
          <w:t>Figure 2</w:t>
        </w:r>
        <w:r w:rsidRPr="00CA5562">
          <w:rPr>
            <w:rStyle w:val="Hyperlink"/>
            <w:noProof/>
          </w:rPr>
          <w:noBreakHyphen/>
          <w:t>222. CAPRI Help Menu.</w:t>
        </w:r>
        <w:r>
          <w:rPr>
            <w:noProof/>
            <w:webHidden/>
          </w:rPr>
          <w:tab/>
        </w:r>
        <w:r>
          <w:rPr>
            <w:noProof/>
            <w:webHidden/>
          </w:rPr>
          <w:fldChar w:fldCharType="begin"/>
        </w:r>
        <w:r>
          <w:rPr>
            <w:noProof/>
            <w:webHidden/>
          </w:rPr>
          <w:instrText xml:space="preserve"> PAGEREF _Toc524356649 \h </w:instrText>
        </w:r>
        <w:r>
          <w:rPr>
            <w:noProof/>
            <w:webHidden/>
          </w:rPr>
        </w:r>
        <w:r>
          <w:rPr>
            <w:noProof/>
            <w:webHidden/>
          </w:rPr>
          <w:fldChar w:fldCharType="separate"/>
        </w:r>
        <w:r>
          <w:rPr>
            <w:noProof/>
            <w:webHidden/>
          </w:rPr>
          <w:t>189</w:t>
        </w:r>
        <w:r>
          <w:rPr>
            <w:noProof/>
            <w:webHidden/>
          </w:rPr>
          <w:fldChar w:fldCharType="end"/>
        </w:r>
      </w:hyperlink>
    </w:p>
    <w:p w14:paraId="6EF5448C" w14:textId="4B8739C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0" w:history="1">
        <w:r w:rsidRPr="00CA5562">
          <w:rPr>
            <w:rStyle w:val="Hyperlink"/>
            <w:noProof/>
          </w:rPr>
          <w:t>Figure 2</w:t>
        </w:r>
        <w:r w:rsidRPr="00CA5562">
          <w:rPr>
            <w:rStyle w:val="Hyperlink"/>
            <w:noProof/>
          </w:rPr>
          <w:noBreakHyphen/>
          <w:t>223. About CAPRI View.</w:t>
        </w:r>
        <w:r>
          <w:rPr>
            <w:noProof/>
            <w:webHidden/>
          </w:rPr>
          <w:tab/>
        </w:r>
        <w:r>
          <w:rPr>
            <w:noProof/>
            <w:webHidden/>
          </w:rPr>
          <w:fldChar w:fldCharType="begin"/>
        </w:r>
        <w:r>
          <w:rPr>
            <w:noProof/>
            <w:webHidden/>
          </w:rPr>
          <w:instrText xml:space="preserve"> PAGEREF _Toc524356650 \h </w:instrText>
        </w:r>
        <w:r>
          <w:rPr>
            <w:noProof/>
            <w:webHidden/>
          </w:rPr>
        </w:r>
        <w:r>
          <w:rPr>
            <w:noProof/>
            <w:webHidden/>
          </w:rPr>
          <w:fldChar w:fldCharType="separate"/>
        </w:r>
        <w:r>
          <w:rPr>
            <w:noProof/>
            <w:webHidden/>
          </w:rPr>
          <w:t>190</w:t>
        </w:r>
        <w:r>
          <w:rPr>
            <w:noProof/>
            <w:webHidden/>
          </w:rPr>
          <w:fldChar w:fldCharType="end"/>
        </w:r>
      </w:hyperlink>
    </w:p>
    <w:p w14:paraId="5253B175" w14:textId="09F47E5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1" w:history="1">
        <w:r w:rsidRPr="00CA5562">
          <w:rPr>
            <w:rStyle w:val="Hyperlink"/>
            <w:noProof/>
          </w:rPr>
          <w:t>Figure 2</w:t>
        </w:r>
        <w:r w:rsidRPr="00CA5562">
          <w:rPr>
            <w:rStyle w:val="Hyperlink"/>
            <w:noProof/>
          </w:rPr>
          <w:noBreakHyphen/>
          <w:t>224, CAPRI Help Menu—Manage Exam Cancellation Reasons Selection.</w:t>
        </w:r>
        <w:r>
          <w:rPr>
            <w:noProof/>
            <w:webHidden/>
          </w:rPr>
          <w:tab/>
        </w:r>
        <w:r>
          <w:rPr>
            <w:noProof/>
            <w:webHidden/>
          </w:rPr>
          <w:fldChar w:fldCharType="begin"/>
        </w:r>
        <w:r>
          <w:rPr>
            <w:noProof/>
            <w:webHidden/>
          </w:rPr>
          <w:instrText xml:space="preserve"> PAGEREF _Toc524356651 \h </w:instrText>
        </w:r>
        <w:r>
          <w:rPr>
            <w:noProof/>
            <w:webHidden/>
          </w:rPr>
        </w:r>
        <w:r>
          <w:rPr>
            <w:noProof/>
            <w:webHidden/>
          </w:rPr>
          <w:fldChar w:fldCharType="separate"/>
        </w:r>
        <w:r>
          <w:rPr>
            <w:noProof/>
            <w:webHidden/>
          </w:rPr>
          <w:t>190</w:t>
        </w:r>
        <w:r>
          <w:rPr>
            <w:noProof/>
            <w:webHidden/>
          </w:rPr>
          <w:fldChar w:fldCharType="end"/>
        </w:r>
      </w:hyperlink>
    </w:p>
    <w:p w14:paraId="6FCBC66B" w14:textId="3DA59A7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2" w:history="1">
        <w:r w:rsidRPr="00CA5562">
          <w:rPr>
            <w:rStyle w:val="Hyperlink"/>
            <w:noProof/>
          </w:rPr>
          <w:t>Figure 2</w:t>
        </w:r>
        <w:r w:rsidRPr="00CA5562">
          <w:rPr>
            <w:rStyle w:val="Hyperlink"/>
            <w:noProof/>
          </w:rPr>
          <w:noBreakHyphen/>
          <w:t>225. Manage Exam Cancellation Screen.</w:t>
        </w:r>
        <w:r>
          <w:rPr>
            <w:noProof/>
            <w:webHidden/>
          </w:rPr>
          <w:tab/>
        </w:r>
        <w:r>
          <w:rPr>
            <w:noProof/>
            <w:webHidden/>
          </w:rPr>
          <w:fldChar w:fldCharType="begin"/>
        </w:r>
        <w:r>
          <w:rPr>
            <w:noProof/>
            <w:webHidden/>
          </w:rPr>
          <w:instrText xml:space="preserve"> PAGEREF _Toc524356652 \h </w:instrText>
        </w:r>
        <w:r>
          <w:rPr>
            <w:noProof/>
            <w:webHidden/>
          </w:rPr>
        </w:r>
        <w:r>
          <w:rPr>
            <w:noProof/>
            <w:webHidden/>
          </w:rPr>
          <w:fldChar w:fldCharType="separate"/>
        </w:r>
        <w:r>
          <w:rPr>
            <w:noProof/>
            <w:webHidden/>
          </w:rPr>
          <w:t>191</w:t>
        </w:r>
        <w:r>
          <w:rPr>
            <w:noProof/>
            <w:webHidden/>
          </w:rPr>
          <w:fldChar w:fldCharType="end"/>
        </w:r>
      </w:hyperlink>
    </w:p>
    <w:p w14:paraId="7787ECCE" w14:textId="595814F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3" w:history="1">
        <w:r w:rsidRPr="00CA5562">
          <w:rPr>
            <w:rStyle w:val="Hyperlink"/>
            <w:noProof/>
          </w:rPr>
          <w:t>Figure 2</w:t>
        </w:r>
        <w:r w:rsidRPr="00CA5562">
          <w:rPr>
            <w:rStyle w:val="Hyperlink"/>
            <w:noProof/>
          </w:rPr>
          <w:noBreakHyphen/>
          <w:t>226. Exam Cancellation Screen—Active Selection.</w:t>
        </w:r>
        <w:r>
          <w:rPr>
            <w:noProof/>
            <w:webHidden/>
          </w:rPr>
          <w:tab/>
        </w:r>
        <w:r>
          <w:rPr>
            <w:noProof/>
            <w:webHidden/>
          </w:rPr>
          <w:fldChar w:fldCharType="begin"/>
        </w:r>
        <w:r>
          <w:rPr>
            <w:noProof/>
            <w:webHidden/>
          </w:rPr>
          <w:instrText xml:space="preserve"> PAGEREF _Toc524356653 \h </w:instrText>
        </w:r>
        <w:r>
          <w:rPr>
            <w:noProof/>
            <w:webHidden/>
          </w:rPr>
        </w:r>
        <w:r>
          <w:rPr>
            <w:noProof/>
            <w:webHidden/>
          </w:rPr>
          <w:fldChar w:fldCharType="separate"/>
        </w:r>
        <w:r>
          <w:rPr>
            <w:noProof/>
            <w:webHidden/>
          </w:rPr>
          <w:t>191</w:t>
        </w:r>
        <w:r>
          <w:rPr>
            <w:noProof/>
            <w:webHidden/>
          </w:rPr>
          <w:fldChar w:fldCharType="end"/>
        </w:r>
      </w:hyperlink>
    </w:p>
    <w:p w14:paraId="34949771" w14:textId="7527773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4" w:history="1">
        <w:r w:rsidRPr="00CA5562">
          <w:rPr>
            <w:rStyle w:val="Hyperlink"/>
            <w:noProof/>
          </w:rPr>
          <w:t>Figure 2</w:t>
        </w:r>
        <w:r w:rsidRPr="00CA5562">
          <w:rPr>
            <w:rStyle w:val="Hyperlink"/>
            <w:noProof/>
          </w:rPr>
          <w:noBreakHyphen/>
          <w:t>227. Exam Cancellation Screen—Inactive Selection</w:t>
        </w:r>
        <w:r>
          <w:rPr>
            <w:noProof/>
            <w:webHidden/>
          </w:rPr>
          <w:tab/>
        </w:r>
        <w:r>
          <w:rPr>
            <w:noProof/>
            <w:webHidden/>
          </w:rPr>
          <w:fldChar w:fldCharType="begin"/>
        </w:r>
        <w:r>
          <w:rPr>
            <w:noProof/>
            <w:webHidden/>
          </w:rPr>
          <w:instrText xml:space="preserve"> PAGEREF _Toc524356654 \h </w:instrText>
        </w:r>
        <w:r>
          <w:rPr>
            <w:noProof/>
            <w:webHidden/>
          </w:rPr>
        </w:r>
        <w:r>
          <w:rPr>
            <w:noProof/>
            <w:webHidden/>
          </w:rPr>
          <w:fldChar w:fldCharType="separate"/>
        </w:r>
        <w:r>
          <w:rPr>
            <w:noProof/>
            <w:webHidden/>
          </w:rPr>
          <w:t>192</w:t>
        </w:r>
        <w:r>
          <w:rPr>
            <w:noProof/>
            <w:webHidden/>
          </w:rPr>
          <w:fldChar w:fldCharType="end"/>
        </w:r>
      </w:hyperlink>
    </w:p>
    <w:p w14:paraId="4382A696" w14:textId="416A65D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5" w:history="1">
        <w:r w:rsidRPr="00CA5562">
          <w:rPr>
            <w:rStyle w:val="Hyperlink"/>
            <w:noProof/>
          </w:rPr>
          <w:t>Figure 2</w:t>
        </w:r>
        <w:r w:rsidRPr="00CA5562">
          <w:rPr>
            <w:rStyle w:val="Hyperlink"/>
            <w:noProof/>
          </w:rPr>
          <w:noBreakHyphen/>
          <w:t>228. Exam Cancellation Screen—Add New Cancellation Reason.</w:t>
        </w:r>
        <w:r>
          <w:rPr>
            <w:noProof/>
            <w:webHidden/>
          </w:rPr>
          <w:tab/>
        </w:r>
        <w:r>
          <w:rPr>
            <w:noProof/>
            <w:webHidden/>
          </w:rPr>
          <w:fldChar w:fldCharType="begin"/>
        </w:r>
        <w:r>
          <w:rPr>
            <w:noProof/>
            <w:webHidden/>
          </w:rPr>
          <w:instrText xml:space="preserve"> PAGEREF _Toc524356655 \h </w:instrText>
        </w:r>
        <w:r>
          <w:rPr>
            <w:noProof/>
            <w:webHidden/>
          </w:rPr>
        </w:r>
        <w:r>
          <w:rPr>
            <w:noProof/>
            <w:webHidden/>
          </w:rPr>
          <w:fldChar w:fldCharType="separate"/>
        </w:r>
        <w:r>
          <w:rPr>
            <w:noProof/>
            <w:webHidden/>
          </w:rPr>
          <w:t>192</w:t>
        </w:r>
        <w:r>
          <w:rPr>
            <w:noProof/>
            <w:webHidden/>
          </w:rPr>
          <w:fldChar w:fldCharType="end"/>
        </w:r>
      </w:hyperlink>
    </w:p>
    <w:p w14:paraId="063DAED9" w14:textId="6D29780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6" w:history="1">
        <w:r w:rsidRPr="00CA5562">
          <w:rPr>
            <w:rStyle w:val="Hyperlink"/>
            <w:noProof/>
          </w:rPr>
          <w:t>Figure 2</w:t>
        </w:r>
        <w:r w:rsidRPr="00CA5562">
          <w:rPr>
            <w:rStyle w:val="Hyperlink"/>
            <w:noProof/>
          </w:rPr>
          <w:noBreakHyphen/>
          <w:t>229. Exam Cancellation Screen—Cancellation Reason.</w:t>
        </w:r>
        <w:r>
          <w:rPr>
            <w:noProof/>
            <w:webHidden/>
          </w:rPr>
          <w:tab/>
        </w:r>
        <w:r>
          <w:rPr>
            <w:noProof/>
            <w:webHidden/>
          </w:rPr>
          <w:fldChar w:fldCharType="begin"/>
        </w:r>
        <w:r>
          <w:rPr>
            <w:noProof/>
            <w:webHidden/>
          </w:rPr>
          <w:instrText xml:space="preserve"> PAGEREF _Toc524356656 \h </w:instrText>
        </w:r>
        <w:r>
          <w:rPr>
            <w:noProof/>
            <w:webHidden/>
          </w:rPr>
        </w:r>
        <w:r>
          <w:rPr>
            <w:noProof/>
            <w:webHidden/>
          </w:rPr>
          <w:fldChar w:fldCharType="separate"/>
        </w:r>
        <w:r>
          <w:rPr>
            <w:noProof/>
            <w:webHidden/>
          </w:rPr>
          <w:t>193</w:t>
        </w:r>
        <w:r>
          <w:rPr>
            <w:noProof/>
            <w:webHidden/>
          </w:rPr>
          <w:fldChar w:fldCharType="end"/>
        </w:r>
      </w:hyperlink>
    </w:p>
    <w:p w14:paraId="076972F5" w14:textId="196CE1F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7" w:history="1">
        <w:r w:rsidRPr="00CA5562">
          <w:rPr>
            <w:rStyle w:val="Hyperlink"/>
            <w:noProof/>
          </w:rPr>
          <w:t>Figure 2</w:t>
        </w:r>
        <w:r w:rsidRPr="00CA5562">
          <w:rPr>
            <w:rStyle w:val="Hyperlink"/>
            <w:noProof/>
          </w:rPr>
          <w:noBreakHyphen/>
          <w:t>230. CAPRI Help Menu—Manage Exam Insufficient Reasons Selection</w:t>
        </w:r>
        <w:r>
          <w:rPr>
            <w:noProof/>
            <w:webHidden/>
          </w:rPr>
          <w:tab/>
        </w:r>
        <w:r>
          <w:rPr>
            <w:noProof/>
            <w:webHidden/>
          </w:rPr>
          <w:fldChar w:fldCharType="begin"/>
        </w:r>
        <w:r>
          <w:rPr>
            <w:noProof/>
            <w:webHidden/>
          </w:rPr>
          <w:instrText xml:space="preserve"> PAGEREF _Toc524356657 \h </w:instrText>
        </w:r>
        <w:r>
          <w:rPr>
            <w:noProof/>
            <w:webHidden/>
          </w:rPr>
        </w:r>
        <w:r>
          <w:rPr>
            <w:noProof/>
            <w:webHidden/>
          </w:rPr>
          <w:fldChar w:fldCharType="separate"/>
        </w:r>
        <w:r>
          <w:rPr>
            <w:noProof/>
            <w:webHidden/>
          </w:rPr>
          <w:t>193</w:t>
        </w:r>
        <w:r>
          <w:rPr>
            <w:noProof/>
            <w:webHidden/>
          </w:rPr>
          <w:fldChar w:fldCharType="end"/>
        </w:r>
      </w:hyperlink>
    </w:p>
    <w:p w14:paraId="736BD65A" w14:textId="1B02ECD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8" w:history="1">
        <w:r w:rsidRPr="00CA5562">
          <w:rPr>
            <w:rStyle w:val="Hyperlink"/>
            <w:noProof/>
          </w:rPr>
          <w:t>Figure 2</w:t>
        </w:r>
        <w:r w:rsidRPr="00CA5562">
          <w:rPr>
            <w:rStyle w:val="Hyperlink"/>
            <w:noProof/>
          </w:rPr>
          <w:noBreakHyphen/>
          <w:t>231. Manage Exam Insufficient Reasons.</w:t>
        </w:r>
        <w:r>
          <w:rPr>
            <w:noProof/>
            <w:webHidden/>
          </w:rPr>
          <w:tab/>
        </w:r>
        <w:r>
          <w:rPr>
            <w:noProof/>
            <w:webHidden/>
          </w:rPr>
          <w:fldChar w:fldCharType="begin"/>
        </w:r>
        <w:r>
          <w:rPr>
            <w:noProof/>
            <w:webHidden/>
          </w:rPr>
          <w:instrText xml:space="preserve"> PAGEREF _Toc524356658 \h </w:instrText>
        </w:r>
        <w:r>
          <w:rPr>
            <w:noProof/>
            <w:webHidden/>
          </w:rPr>
        </w:r>
        <w:r>
          <w:rPr>
            <w:noProof/>
            <w:webHidden/>
          </w:rPr>
          <w:fldChar w:fldCharType="separate"/>
        </w:r>
        <w:r>
          <w:rPr>
            <w:noProof/>
            <w:webHidden/>
          </w:rPr>
          <w:t>194</w:t>
        </w:r>
        <w:r>
          <w:rPr>
            <w:noProof/>
            <w:webHidden/>
          </w:rPr>
          <w:fldChar w:fldCharType="end"/>
        </w:r>
      </w:hyperlink>
    </w:p>
    <w:p w14:paraId="0B0B2120" w14:textId="23CA55AB"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59" w:history="1">
        <w:r w:rsidRPr="00CA5562">
          <w:rPr>
            <w:rStyle w:val="Hyperlink"/>
            <w:noProof/>
          </w:rPr>
          <w:t>Figure 2</w:t>
        </w:r>
        <w:r w:rsidRPr="00CA5562">
          <w:rPr>
            <w:rStyle w:val="Hyperlink"/>
            <w:noProof/>
          </w:rPr>
          <w:noBreakHyphen/>
          <w:t>232. Exam Insufficient Reasons—Active Selection.</w:t>
        </w:r>
        <w:r>
          <w:rPr>
            <w:noProof/>
            <w:webHidden/>
          </w:rPr>
          <w:tab/>
        </w:r>
        <w:r>
          <w:rPr>
            <w:noProof/>
            <w:webHidden/>
          </w:rPr>
          <w:fldChar w:fldCharType="begin"/>
        </w:r>
        <w:r>
          <w:rPr>
            <w:noProof/>
            <w:webHidden/>
          </w:rPr>
          <w:instrText xml:space="preserve"> PAGEREF _Toc524356659 \h </w:instrText>
        </w:r>
        <w:r>
          <w:rPr>
            <w:noProof/>
            <w:webHidden/>
          </w:rPr>
        </w:r>
        <w:r>
          <w:rPr>
            <w:noProof/>
            <w:webHidden/>
          </w:rPr>
          <w:fldChar w:fldCharType="separate"/>
        </w:r>
        <w:r>
          <w:rPr>
            <w:noProof/>
            <w:webHidden/>
          </w:rPr>
          <w:t>194</w:t>
        </w:r>
        <w:r>
          <w:rPr>
            <w:noProof/>
            <w:webHidden/>
          </w:rPr>
          <w:fldChar w:fldCharType="end"/>
        </w:r>
      </w:hyperlink>
    </w:p>
    <w:p w14:paraId="450287CA" w14:textId="0F5703B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0" w:history="1">
        <w:r w:rsidRPr="00CA5562">
          <w:rPr>
            <w:rStyle w:val="Hyperlink"/>
            <w:noProof/>
          </w:rPr>
          <w:t>Figure 2</w:t>
        </w:r>
        <w:r w:rsidRPr="00CA5562">
          <w:rPr>
            <w:rStyle w:val="Hyperlink"/>
            <w:noProof/>
          </w:rPr>
          <w:noBreakHyphen/>
          <w:t>233. Exam Insufficient Reasons—Inactive Selection</w:t>
        </w:r>
        <w:r>
          <w:rPr>
            <w:noProof/>
            <w:webHidden/>
          </w:rPr>
          <w:tab/>
        </w:r>
        <w:r>
          <w:rPr>
            <w:noProof/>
            <w:webHidden/>
          </w:rPr>
          <w:fldChar w:fldCharType="begin"/>
        </w:r>
        <w:r>
          <w:rPr>
            <w:noProof/>
            <w:webHidden/>
          </w:rPr>
          <w:instrText xml:space="preserve"> PAGEREF _Toc524356660 \h </w:instrText>
        </w:r>
        <w:r>
          <w:rPr>
            <w:noProof/>
            <w:webHidden/>
          </w:rPr>
        </w:r>
        <w:r>
          <w:rPr>
            <w:noProof/>
            <w:webHidden/>
          </w:rPr>
          <w:fldChar w:fldCharType="separate"/>
        </w:r>
        <w:r>
          <w:rPr>
            <w:noProof/>
            <w:webHidden/>
          </w:rPr>
          <w:t>195</w:t>
        </w:r>
        <w:r>
          <w:rPr>
            <w:noProof/>
            <w:webHidden/>
          </w:rPr>
          <w:fldChar w:fldCharType="end"/>
        </w:r>
      </w:hyperlink>
    </w:p>
    <w:p w14:paraId="0D202EF2" w14:textId="3C5D5A1C"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1" w:history="1">
        <w:r w:rsidRPr="00CA5562">
          <w:rPr>
            <w:rStyle w:val="Hyperlink"/>
            <w:noProof/>
          </w:rPr>
          <w:t>Figure 2</w:t>
        </w:r>
        <w:r w:rsidRPr="00CA5562">
          <w:rPr>
            <w:rStyle w:val="Hyperlink"/>
            <w:noProof/>
          </w:rPr>
          <w:noBreakHyphen/>
          <w:t>234. Exam Insufficient Reasons—Add New Insufficient Reason.</w:t>
        </w:r>
        <w:r>
          <w:rPr>
            <w:noProof/>
            <w:webHidden/>
          </w:rPr>
          <w:tab/>
        </w:r>
        <w:r>
          <w:rPr>
            <w:noProof/>
            <w:webHidden/>
          </w:rPr>
          <w:fldChar w:fldCharType="begin"/>
        </w:r>
        <w:r>
          <w:rPr>
            <w:noProof/>
            <w:webHidden/>
          </w:rPr>
          <w:instrText xml:space="preserve"> PAGEREF _Toc524356661 \h </w:instrText>
        </w:r>
        <w:r>
          <w:rPr>
            <w:noProof/>
            <w:webHidden/>
          </w:rPr>
        </w:r>
        <w:r>
          <w:rPr>
            <w:noProof/>
            <w:webHidden/>
          </w:rPr>
          <w:fldChar w:fldCharType="separate"/>
        </w:r>
        <w:r>
          <w:rPr>
            <w:noProof/>
            <w:webHidden/>
          </w:rPr>
          <w:t>195</w:t>
        </w:r>
        <w:r>
          <w:rPr>
            <w:noProof/>
            <w:webHidden/>
          </w:rPr>
          <w:fldChar w:fldCharType="end"/>
        </w:r>
      </w:hyperlink>
    </w:p>
    <w:p w14:paraId="26B5B63C" w14:textId="379101D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2" w:history="1">
        <w:r w:rsidRPr="00CA5562">
          <w:rPr>
            <w:rStyle w:val="Hyperlink"/>
            <w:noProof/>
          </w:rPr>
          <w:t>Figure 2</w:t>
        </w:r>
        <w:r w:rsidRPr="00CA5562">
          <w:rPr>
            <w:rStyle w:val="Hyperlink"/>
            <w:noProof/>
          </w:rPr>
          <w:noBreakHyphen/>
          <w:t>235. Exam Insufficient Reasons—Insufficient Reason Field.</w:t>
        </w:r>
        <w:r>
          <w:rPr>
            <w:noProof/>
            <w:webHidden/>
          </w:rPr>
          <w:tab/>
        </w:r>
        <w:r>
          <w:rPr>
            <w:noProof/>
            <w:webHidden/>
          </w:rPr>
          <w:fldChar w:fldCharType="begin"/>
        </w:r>
        <w:r>
          <w:rPr>
            <w:noProof/>
            <w:webHidden/>
          </w:rPr>
          <w:instrText xml:space="preserve"> PAGEREF _Toc524356662 \h </w:instrText>
        </w:r>
        <w:r>
          <w:rPr>
            <w:noProof/>
            <w:webHidden/>
          </w:rPr>
        </w:r>
        <w:r>
          <w:rPr>
            <w:noProof/>
            <w:webHidden/>
          </w:rPr>
          <w:fldChar w:fldCharType="separate"/>
        </w:r>
        <w:r>
          <w:rPr>
            <w:noProof/>
            <w:webHidden/>
          </w:rPr>
          <w:t>195</w:t>
        </w:r>
        <w:r>
          <w:rPr>
            <w:noProof/>
            <w:webHidden/>
          </w:rPr>
          <w:fldChar w:fldCharType="end"/>
        </w:r>
      </w:hyperlink>
    </w:p>
    <w:p w14:paraId="241CD7BE" w14:textId="6732682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3" w:history="1">
        <w:r w:rsidRPr="00CA5562">
          <w:rPr>
            <w:rStyle w:val="Hyperlink"/>
            <w:noProof/>
          </w:rPr>
          <w:t>Figure 2</w:t>
        </w:r>
        <w:r w:rsidRPr="00CA5562">
          <w:rPr>
            <w:rStyle w:val="Hyperlink"/>
            <w:noProof/>
          </w:rPr>
          <w:noBreakHyphen/>
          <w:t>236. CAPRI Help Menu—Manage Routing Reasons Selection.</w:t>
        </w:r>
        <w:r>
          <w:rPr>
            <w:noProof/>
            <w:webHidden/>
          </w:rPr>
          <w:tab/>
        </w:r>
        <w:r>
          <w:rPr>
            <w:noProof/>
            <w:webHidden/>
          </w:rPr>
          <w:fldChar w:fldCharType="begin"/>
        </w:r>
        <w:r>
          <w:rPr>
            <w:noProof/>
            <w:webHidden/>
          </w:rPr>
          <w:instrText xml:space="preserve"> PAGEREF _Toc524356663 \h </w:instrText>
        </w:r>
        <w:r>
          <w:rPr>
            <w:noProof/>
            <w:webHidden/>
          </w:rPr>
        </w:r>
        <w:r>
          <w:rPr>
            <w:noProof/>
            <w:webHidden/>
          </w:rPr>
          <w:fldChar w:fldCharType="separate"/>
        </w:r>
        <w:r>
          <w:rPr>
            <w:noProof/>
            <w:webHidden/>
          </w:rPr>
          <w:t>196</w:t>
        </w:r>
        <w:r>
          <w:rPr>
            <w:noProof/>
            <w:webHidden/>
          </w:rPr>
          <w:fldChar w:fldCharType="end"/>
        </w:r>
      </w:hyperlink>
    </w:p>
    <w:p w14:paraId="018D537E" w14:textId="37DA255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4" w:history="1">
        <w:r w:rsidRPr="00CA5562">
          <w:rPr>
            <w:rStyle w:val="Hyperlink"/>
            <w:noProof/>
          </w:rPr>
          <w:t>Figure 3</w:t>
        </w:r>
        <w:r w:rsidRPr="00CA5562">
          <w:rPr>
            <w:rStyle w:val="Hyperlink"/>
            <w:noProof/>
          </w:rPr>
          <w:noBreakHyphen/>
          <w:t>1. CAPRI Not Loaded on Server Alert.</w:t>
        </w:r>
        <w:r>
          <w:rPr>
            <w:noProof/>
            <w:webHidden/>
          </w:rPr>
          <w:tab/>
        </w:r>
        <w:r>
          <w:rPr>
            <w:noProof/>
            <w:webHidden/>
          </w:rPr>
          <w:fldChar w:fldCharType="begin"/>
        </w:r>
        <w:r>
          <w:rPr>
            <w:noProof/>
            <w:webHidden/>
          </w:rPr>
          <w:instrText xml:space="preserve"> PAGEREF _Toc524356664 \h </w:instrText>
        </w:r>
        <w:r>
          <w:rPr>
            <w:noProof/>
            <w:webHidden/>
          </w:rPr>
        </w:r>
        <w:r>
          <w:rPr>
            <w:noProof/>
            <w:webHidden/>
          </w:rPr>
          <w:fldChar w:fldCharType="separate"/>
        </w:r>
        <w:r>
          <w:rPr>
            <w:noProof/>
            <w:webHidden/>
          </w:rPr>
          <w:t>197</w:t>
        </w:r>
        <w:r>
          <w:rPr>
            <w:noProof/>
            <w:webHidden/>
          </w:rPr>
          <w:fldChar w:fldCharType="end"/>
        </w:r>
      </w:hyperlink>
    </w:p>
    <w:p w14:paraId="25C8B67B" w14:textId="6F25A546"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5" w:history="1">
        <w:r w:rsidRPr="00CA5562">
          <w:rPr>
            <w:rStyle w:val="Hyperlink"/>
            <w:noProof/>
          </w:rPr>
          <w:t>Figure 3</w:t>
        </w:r>
        <w:r w:rsidRPr="00CA5562">
          <w:rPr>
            <w:rStyle w:val="Hyperlink"/>
            <w:noProof/>
          </w:rPr>
          <w:noBreakHyphen/>
          <w:t>2. CAPRI User Access Alert.</w:t>
        </w:r>
        <w:r>
          <w:rPr>
            <w:noProof/>
            <w:webHidden/>
          </w:rPr>
          <w:tab/>
        </w:r>
        <w:r>
          <w:rPr>
            <w:noProof/>
            <w:webHidden/>
          </w:rPr>
          <w:fldChar w:fldCharType="begin"/>
        </w:r>
        <w:r>
          <w:rPr>
            <w:noProof/>
            <w:webHidden/>
          </w:rPr>
          <w:instrText xml:space="preserve"> PAGEREF _Toc524356665 \h </w:instrText>
        </w:r>
        <w:r>
          <w:rPr>
            <w:noProof/>
            <w:webHidden/>
          </w:rPr>
        </w:r>
        <w:r>
          <w:rPr>
            <w:noProof/>
            <w:webHidden/>
          </w:rPr>
          <w:fldChar w:fldCharType="separate"/>
        </w:r>
        <w:r>
          <w:rPr>
            <w:noProof/>
            <w:webHidden/>
          </w:rPr>
          <w:t>197</w:t>
        </w:r>
        <w:r>
          <w:rPr>
            <w:noProof/>
            <w:webHidden/>
          </w:rPr>
          <w:fldChar w:fldCharType="end"/>
        </w:r>
      </w:hyperlink>
    </w:p>
    <w:p w14:paraId="200D5EE2" w14:textId="17BF0E89"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6" w:history="1">
        <w:r w:rsidRPr="00CA5562">
          <w:rPr>
            <w:rStyle w:val="Hyperlink"/>
            <w:noProof/>
          </w:rPr>
          <w:t>Figure 3</w:t>
        </w:r>
        <w:r w:rsidRPr="00CA5562">
          <w:rPr>
            <w:rStyle w:val="Hyperlink"/>
            <w:noProof/>
          </w:rPr>
          <w:noBreakHyphen/>
          <w:t>3. VistA Server Unavailable Alert.</w:t>
        </w:r>
        <w:r>
          <w:rPr>
            <w:noProof/>
            <w:webHidden/>
          </w:rPr>
          <w:tab/>
        </w:r>
        <w:r>
          <w:rPr>
            <w:noProof/>
            <w:webHidden/>
          </w:rPr>
          <w:fldChar w:fldCharType="begin"/>
        </w:r>
        <w:r>
          <w:rPr>
            <w:noProof/>
            <w:webHidden/>
          </w:rPr>
          <w:instrText xml:space="preserve"> PAGEREF _Toc524356666 \h </w:instrText>
        </w:r>
        <w:r>
          <w:rPr>
            <w:noProof/>
            <w:webHidden/>
          </w:rPr>
        </w:r>
        <w:r>
          <w:rPr>
            <w:noProof/>
            <w:webHidden/>
          </w:rPr>
          <w:fldChar w:fldCharType="separate"/>
        </w:r>
        <w:r>
          <w:rPr>
            <w:noProof/>
            <w:webHidden/>
          </w:rPr>
          <w:t>198</w:t>
        </w:r>
        <w:r>
          <w:rPr>
            <w:noProof/>
            <w:webHidden/>
          </w:rPr>
          <w:fldChar w:fldCharType="end"/>
        </w:r>
      </w:hyperlink>
    </w:p>
    <w:p w14:paraId="3BFDCD0B" w14:textId="6E9A674D"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7" w:history="1">
        <w:r w:rsidRPr="00CA5562">
          <w:rPr>
            <w:rStyle w:val="Hyperlink"/>
            <w:noProof/>
          </w:rPr>
          <w:t>Figure 3</w:t>
        </w:r>
        <w:r w:rsidRPr="00CA5562">
          <w:rPr>
            <w:rStyle w:val="Hyperlink"/>
            <w:noProof/>
          </w:rPr>
          <w:noBreakHyphen/>
          <w:t>4. User Permission Restricted to View Alert.</w:t>
        </w:r>
        <w:r>
          <w:rPr>
            <w:noProof/>
            <w:webHidden/>
          </w:rPr>
          <w:tab/>
        </w:r>
        <w:r>
          <w:rPr>
            <w:noProof/>
            <w:webHidden/>
          </w:rPr>
          <w:fldChar w:fldCharType="begin"/>
        </w:r>
        <w:r>
          <w:rPr>
            <w:noProof/>
            <w:webHidden/>
          </w:rPr>
          <w:instrText xml:space="preserve"> PAGEREF _Toc524356667 \h </w:instrText>
        </w:r>
        <w:r>
          <w:rPr>
            <w:noProof/>
            <w:webHidden/>
          </w:rPr>
        </w:r>
        <w:r>
          <w:rPr>
            <w:noProof/>
            <w:webHidden/>
          </w:rPr>
          <w:fldChar w:fldCharType="separate"/>
        </w:r>
        <w:r>
          <w:rPr>
            <w:noProof/>
            <w:webHidden/>
          </w:rPr>
          <w:t>198</w:t>
        </w:r>
        <w:r>
          <w:rPr>
            <w:noProof/>
            <w:webHidden/>
          </w:rPr>
          <w:fldChar w:fldCharType="end"/>
        </w:r>
      </w:hyperlink>
    </w:p>
    <w:p w14:paraId="12B00564" w14:textId="265A9C37"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8" w:history="1">
        <w:r w:rsidRPr="00CA5562">
          <w:rPr>
            <w:rStyle w:val="Hyperlink"/>
            <w:noProof/>
          </w:rPr>
          <w:t>Figure 3</w:t>
        </w:r>
        <w:r w:rsidRPr="00CA5562">
          <w:rPr>
            <w:rStyle w:val="Hyperlink"/>
            <w:noProof/>
          </w:rPr>
          <w:noBreakHyphen/>
          <w:t>5. Connection to Medical Facility Unavailable Alert.</w:t>
        </w:r>
        <w:r>
          <w:rPr>
            <w:noProof/>
            <w:webHidden/>
          </w:rPr>
          <w:tab/>
        </w:r>
        <w:r>
          <w:rPr>
            <w:noProof/>
            <w:webHidden/>
          </w:rPr>
          <w:fldChar w:fldCharType="begin"/>
        </w:r>
        <w:r>
          <w:rPr>
            <w:noProof/>
            <w:webHidden/>
          </w:rPr>
          <w:instrText xml:space="preserve"> PAGEREF _Toc524356668 \h </w:instrText>
        </w:r>
        <w:r>
          <w:rPr>
            <w:noProof/>
            <w:webHidden/>
          </w:rPr>
        </w:r>
        <w:r>
          <w:rPr>
            <w:noProof/>
            <w:webHidden/>
          </w:rPr>
          <w:fldChar w:fldCharType="separate"/>
        </w:r>
        <w:r>
          <w:rPr>
            <w:noProof/>
            <w:webHidden/>
          </w:rPr>
          <w:t>199</w:t>
        </w:r>
        <w:r>
          <w:rPr>
            <w:noProof/>
            <w:webHidden/>
          </w:rPr>
          <w:fldChar w:fldCharType="end"/>
        </w:r>
      </w:hyperlink>
    </w:p>
    <w:p w14:paraId="05CB75CB" w14:textId="2D182942"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69" w:history="1">
        <w:r w:rsidRPr="00CA5562">
          <w:rPr>
            <w:rStyle w:val="Hyperlink"/>
            <w:noProof/>
          </w:rPr>
          <w:t>Figure 3</w:t>
        </w:r>
        <w:r w:rsidRPr="00CA5562">
          <w:rPr>
            <w:rStyle w:val="Hyperlink"/>
            <w:noProof/>
          </w:rPr>
          <w:noBreakHyphen/>
          <w:t>6. Incorrect Regional Office List Alert.</w:t>
        </w:r>
        <w:r>
          <w:rPr>
            <w:noProof/>
            <w:webHidden/>
          </w:rPr>
          <w:tab/>
        </w:r>
        <w:r>
          <w:rPr>
            <w:noProof/>
            <w:webHidden/>
          </w:rPr>
          <w:fldChar w:fldCharType="begin"/>
        </w:r>
        <w:r>
          <w:rPr>
            <w:noProof/>
            <w:webHidden/>
          </w:rPr>
          <w:instrText xml:space="preserve"> PAGEREF _Toc524356669 \h </w:instrText>
        </w:r>
        <w:r>
          <w:rPr>
            <w:noProof/>
            <w:webHidden/>
          </w:rPr>
        </w:r>
        <w:r>
          <w:rPr>
            <w:noProof/>
            <w:webHidden/>
          </w:rPr>
          <w:fldChar w:fldCharType="separate"/>
        </w:r>
        <w:r>
          <w:rPr>
            <w:noProof/>
            <w:webHidden/>
          </w:rPr>
          <w:t>199</w:t>
        </w:r>
        <w:r>
          <w:rPr>
            <w:noProof/>
            <w:webHidden/>
          </w:rPr>
          <w:fldChar w:fldCharType="end"/>
        </w:r>
      </w:hyperlink>
    </w:p>
    <w:p w14:paraId="6972A384" w14:textId="439469C5"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0" w:history="1">
        <w:r w:rsidRPr="00CA5562">
          <w:rPr>
            <w:rStyle w:val="Hyperlink"/>
            <w:noProof/>
          </w:rPr>
          <w:t>Figure 3</w:t>
        </w:r>
        <w:r w:rsidRPr="00CA5562">
          <w:rPr>
            <w:rStyle w:val="Hyperlink"/>
            <w:noProof/>
          </w:rPr>
          <w:noBreakHyphen/>
          <w:t>7. Multiple Invalid Login Attempts Alert.</w:t>
        </w:r>
        <w:r>
          <w:rPr>
            <w:noProof/>
            <w:webHidden/>
          </w:rPr>
          <w:tab/>
        </w:r>
        <w:r>
          <w:rPr>
            <w:noProof/>
            <w:webHidden/>
          </w:rPr>
          <w:fldChar w:fldCharType="begin"/>
        </w:r>
        <w:r>
          <w:rPr>
            <w:noProof/>
            <w:webHidden/>
          </w:rPr>
          <w:instrText xml:space="preserve"> PAGEREF _Toc524356670 \h </w:instrText>
        </w:r>
        <w:r>
          <w:rPr>
            <w:noProof/>
            <w:webHidden/>
          </w:rPr>
        </w:r>
        <w:r>
          <w:rPr>
            <w:noProof/>
            <w:webHidden/>
          </w:rPr>
          <w:fldChar w:fldCharType="separate"/>
        </w:r>
        <w:r>
          <w:rPr>
            <w:noProof/>
            <w:webHidden/>
          </w:rPr>
          <w:t>199</w:t>
        </w:r>
        <w:r>
          <w:rPr>
            <w:noProof/>
            <w:webHidden/>
          </w:rPr>
          <w:fldChar w:fldCharType="end"/>
        </w:r>
      </w:hyperlink>
    </w:p>
    <w:p w14:paraId="6DF7F6B0" w14:textId="250D120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1" w:history="1">
        <w:r w:rsidRPr="00CA5562">
          <w:rPr>
            <w:rStyle w:val="Hyperlink"/>
            <w:noProof/>
          </w:rPr>
          <w:t>Figure 3</w:t>
        </w:r>
        <w:r w:rsidRPr="00CA5562">
          <w:rPr>
            <w:rStyle w:val="Hyperlink"/>
            <w:noProof/>
          </w:rPr>
          <w:noBreakHyphen/>
          <w:t>8. Multiple Sign-on Alert.</w:t>
        </w:r>
        <w:r>
          <w:rPr>
            <w:noProof/>
            <w:webHidden/>
          </w:rPr>
          <w:tab/>
        </w:r>
        <w:r>
          <w:rPr>
            <w:noProof/>
            <w:webHidden/>
          </w:rPr>
          <w:fldChar w:fldCharType="begin"/>
        </w:r>
        <w:r>
          <w:rPr>
            <w:noProof/>
            <w:webHidden/>
          </w:rPr>
          <w:instrText xml:space="preserve"> PAGEREF _Toc524356671 \h </w:instrText>
        </w:r>
        <w:r>
          <w:rPr>
            <w:noProof/>
            <w:webHidden/>
          </w:rPr>
        </w:r>
        <w:r>
          <w:rPr>
            <w:noProof/>
            <w:webHidden/>
          </w:rPr>
          <w:fldChar w:fldCharType="separate"/>
        </w:r>
        <w:r>
          <w:rPr>
            <w:noProof/>
            <w:webHidden/>
          </w:rPr>
          <w:t>200</w:t>
        </w:r>
        <w:r>
          <w:rPr>
            <w:noProof/>
            <w:webHidden/>
          </w:rPr>
          <w:fldChar w:fldCharType="end"/>
        </w:r>
      </w:hyperlink>
    </w:p>
    <w:p w14:paraId="5CBFA1D1" w14:textId="1643A04F"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2" w:history="1">
        <w:r w:rsidRPr="00CA5562">
          <w:rPr>
            <w:rStyle w:val="Hyperlink"/>
            <w:noProof/>
          </w:rPr>
          <w:t>Figure 3</w:t>
        </w:r>
        <w:r w:rsidRPr="00CA5562">
          <w:rPr>
            <w:rStyle w:val="Hyperlink"/>
            <w:noProof/>
          </w:rPr>
          <w:noBreakHyphen/>
          <w:t>9. CAPRI Login Error Message.</w:t>
        </w:r>
        <w:r>
          <w:rPr>
            <w:noProof/>
            <w:webHidden/>
          </w:rPr>
          <w:tab/>
        </w:r>
        <w:r>
          <w:rPr>
            <w:noProof/>
            <w:webHidden/>
          </w:rPr>
          <w:fldChar w:fldCharType="begin"/>
        </w:r>
        <w:r>
          <w:rPr>
            <w:noProof/>
            <w:webHidden/>
          </w:rPr>
          <w:instrText xml:space="preserve"> PAGEREF _Toc524356672 \h </w:instrText>
        </w:r>
        <w:r>
          <w:rPr>
            <w:noProof/>
            <w:webHidden/>
          </w:rPr>
        </w:r>
        <w:r>
          <w:rPr>
            <w:noProof/>
            <w:webHidden/>
          </w:rPr>
          <w:fldChar w:fldCharType="separate"/>
        </w:r>
        <w:r>
          <w:rPr>
            <w:noProof/>
            <w:webHidden/>
          </w:rPr>
          <w:t>200</w:t>
        </w:r>
        <w:r>
          <w:rPr>
            <w:noProof/>
            <w:webHidden/>
          </w:rPr>
          <w:fldChar w:fldCharType="end"/>
        </w:r>
      </w:hyperlink>
    </w:p>
    <w:p w14:paraId="3EAFADB6" w14:textId="6F18AA30"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3" w:history="1">
        <w:r w:rsidRPr="00CA5562">
          <w:rPr>
            <w:rStyle w:val="Hyperlink"/>
            <w:noProof/>
          </w:rPr>
          <w:t>Figure 3</w:t>
        </w:r>
        <w:r w:rsidRPr="00CA5562">
          <w:rPr>
            <w:rStyle w:val="Hyperlink"/>
            <w:noProof/>
          </w:rPr>
          <w:noBreakHyphen/>
          <w:t>10. Incompatible CAPRI GUI Version Alert.</w:t>
        </w:r>
        <w:r>
          <w:rPr>
            <w:noProof/>
            <w:webHidden/>
          </w:rPr>
          <w:tab/>
        </w:r>
        <w:r>
          <w:rPr>
            <w:noProof/>
            <w:webHidden/>
          </w:rPr>
          <w:fldChar w:fldCharType="begin"/>
        </w:r>
        <w:r>
          <w:rPr>
            <w:noProof/>
            <w:webHidden/>
          </w:rPr>
          <w:instrText xml:space="preserve"> PAGEREF _Toc524356673 \h </w:instrText>
        </w:r>
        <w:r>
          <w:rPr>
            <w:noProof/>
            <w:webHidden/>
          </w:rPr>
        </w:r>
        <w:r>
          <w:rPr>
            <w:noProof/>
            <w:webHidden/>
          </w:rPr>
          <w:fldChar w:fldCharType="separate"/>
        </w:r>
        <w:r>
          <w:rPr>
            <w:noProof/>
            <w:webHidden/>
          </w:rPr>
          <w:t>201</w:t>
        </w:r>
        <w:r>
          <w:rPr>
            <w:noProof/>
            <w:webHidden/>
          </w:rPr>
          <w:fldChar w:fldCharType="end"/>
        </w:r>
      </w:hyperlink>
    </w:p>
    <w:p w14:paraId="74A7F056" w14:textId="497FD014" w:rsidR="00FB371C" w:rsidRDefault="00FB371C">
      <w:pPr>
        <w:pStyle w:val="TableofFigures"/>
        <w:tabs>
          <w:tab w:val="right" w:leader="dot" w:pos="9620"/>
        </w:tabs>
        <w:rPr>
          <w:rFonts w:asciiTheme="minorHAnsi" w:eastAsiaTheme="minorEastAsia" w:hAnsiTheme="minorHAnsi" w:cstheme="minorBidi"/>
          <w:b w:val="0"/>
          <w:noProof/>
          <w:color w:val="auto"/>
          <w:sz w:val="22"/>
          <w:szCs w:val="22"/>
        </w:rPr>
      </w:pPr>
      <w:hyperlink w:anchor="_Toc524356674" w:history="1">
        <w:r w:rsidRPr="00CA5562">
          <w:rPr>
            <w:rStyle w:val="Hyperlink"/>
            <w:noProof/>
          </w:rPr>
          <w:t>Figure 3</w:t>
        </w:r>
        <w:r w:rsidRPr="00CA5562">
          <w:rPr>
            <w:rStyle w:val="Hyperlink"/>
            <w:noProof/>
          </w:rPr>
          <w:noBreakHyphen/>
          <w:t>11. Incompatible CAPRI GUI Version Second Alert.</w:t>
        </w:r>
        <w:r>
          <w:rPr>
            <w:noProof/>
            <w:webHidden/>
          </w:rPr>
          <w:tab/>
        </w:r>
        <w:r>
          <w:rPr>
            <w:noProof/>
            <w:webHidden/>
          </w:rPr>
          <w:fldChar w:fldCharType="begin"/>
        </w:r>
        <w:r>
          <w:rPr>
            <w:noProof/>
            <w:webHidden/>
          </w:rPr>
          <w:instrText xml:space="preserve"> PAGEREF _Toc524356674 \h </w:instrText>
        </w:r>
        <w:r>
          <w:rPr>
            <w:noProof/>
            <w:webHidden/>
          </w:rPr>
        </w:r>
        <w:r>
          <w:rPr>
            <w:noProof/>
            <w:webHidden/>
          </w:rPr>
          <w:fldChar w:fldCharType="separate"/>
        </w:r>
        <w:r>
          <w:rPr>
            <w:noProof/>
            <w:webHidden/>
          </w:rPr>
          <w:t>201</w:t>
        </w:r>
        <w:r>
          <w:rPr>
            <w:noProof/>
            <w:webHidden/>
          </w:rPr>
          <w:fldChar w:fldCharType="end"/>
        </w:r>
      </w:hyperlink>
    </w:p>
    <w:p w14:paraId="4AE6E838" w14:textId="12E85B9C"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0E40B1A7" w14:textId="675C12AF" w:rsidR="00D22D9F" w:rsidRPr="00C403E1" w:rsidRDefault="00D22D9F" w:rsidP="005F7F65">
      <w:pPr>
        <w:jc w:val="center"/>
        <w:rPr>
          <w:rFonts w:ascii="Arial" w:hAnsi="Arial" w:cs="Arial"/>
          <w:sz w:val="22"/>
          <w:szCs w:val="22"/>
        </w:rPr>
      </w:pPr>
      <w:r w:rsidRPr="00C403E1">
        <w:rPr>
          <w:rFonts w:ascii="Arial" w:hAnsi="Arial" w:cs="Arial"/>
          <w:b/>
          <w:sz w:val="22"/>
          <w:szCs w:val="22"/>
        </w:rPr>
        <w:t>List of Tables</w:t>
      </w:r>
    </w:p>
    <w:p w14:paraId="542D73CD" w14:textId="6F1B2647" w:rsidR="00BC411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sz w:val="22"/>
          <w:szCs w:val="22"/>
        </w:rPr>
        <w:fldChar w:fldCharType="begin"/>
      </w:r>
      <w:r w:rsidRPr="00C403E1">
        <w:rPr>
          <w:rFonts w:cs="Arial"/>
          <w:sz w:val="22"/>
          <w:szCs w:val="22"/>
        </w:rPr>
        <w:instrText xml:space="preserve"> TOC \h \z \c "Table" </w:instrText>
      </w:r>
      <w:r w:rsidRPr="00C403E1">
        <w:rPr>
          <w:rFonts w:cs="Arial"/>
          <w:sz w:val="22"/>
          <w:szCs w:val="22"/>
        </w:rPr>
        <w:fldChar w:fldCharType="separate"/>
      </w:r>
      <w:hyperlink w:anchor="_Toc521960159" w:history="1">
        <w:r w:rsidR="00BC4118" w:rsidRPr="008020E0">
          <w:rPr>
            <w:rStyle w:val="Hyperlink"/>
            <w:noProof/>
          </w:rPr>
          <w:t>Table 5</w:t>
        </w:r>
        <w:r w:rsidR="00BC4118" w:rsidRPr="008020E0">
          <w:rPr>
            <w:rStyle w:val="Hyperlink"/>
            <w:noProof/>
          </w:rPr>
          <w:noBreakHyphen/>
          <w:t>1. Musculoskeletal (DC 5000, 5100, 5200, 5300) Location Table.</w:t>
        </w:r>
        <w:r w:rsidR="00BC4118">
          <w:rPr>
            <w:noProof/>
            <w:webHidden/>
          </w:rPr>
          <w:tab/>
        </w:r>
        <w:r w:rsidR="00BC4118">
          <w:rPr>
            <w:noProof/>
            <w:webHidden/>
          </w:rPr>
          <w:fldChar w:fldCharType="begin"/>
        </w:r>
        <w:r w:rsidR="00BC4118">
          <w:rPr>
            <w:noProof/>
            <w:webHidden/>
          </w:rPr>
          <w:instrText xml:space="preserve"> PAGEREF _Toc521960159 \h </w:instrText>
        </w:r>
        <w:r w:rsidR="00BC4118">
          <w:rPr>
            <w:noProof/>
            <w:webHidden/>
          </w:rPr>
        </w:r>
        <w:r w:rsidR="00BC4118">
          <w:rPr>
            <w:noProof/>
            <w:webHidden/>
          </w:rPr>
          <w:fldChar w:fldCharType="separate"/>
        </w:r>
        <w:r w:rsidR="00BC4118">
          <w:rPr>
            <w:noProof/>
            <w:webHidden/>
          </w:rPr>
          <w:t>205</w:t>
        </w:r>
        <w:r w:rsidR="00BC4118">
          <w:rPr>
            <w:noProof/>
            <w:webHidden/>
          </w:rPr>
          <w:fldChar w:fldCharType="end"/>
        </w:r>
      </w:hyperlink>
    </w:p>
    <w:p w14:paraId="6EC0551D" w14:textId="78514948"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0" w:history="1">
        <w:r w:rsidR="00BC4118" w:rsidRPr="008020E0">
          <w:rPr>
            <w:rStyle w:val="Hyperlink"/>
            <w:noProof/>
          </w:rPr>
          <w:t>Table 5</w:t>
        </w:r>
        <w:r w:rsidR="00BC4118" w:rsidRPr="008020E0">
          <w:rPr>
            <w:rStyle w:val="Hyperlink"/>
            <w:noProof/>
          </w:rPr>
          <w:noBreakHyphen/>
          <w:t>2. Eye (DC 6000) Location Table.</w:t>
        </w:r>
        <w:r w:rsidR="00BC4118">
          <w:rPr>
            <w:noProof/>
            <w:webHidden/>
          </w:rPr>
          <w:tab/>
        </w:r>
        <w:r w:rsidR="00BC4118">
          <w:rPr>
            <w:noProof/>
            <w:webHidden/>
          </w:rPr>
          <w:fldChar w:fldCharType="begin"/>
        </w:r>
        <w:r w:rsidR="00BC4118">
          <w:rPr>
            <w:noProof/>
            <w:webHidden/>
          </w:rPr>
          <w:instrText xml:space="preserve"> PAGEREF _Toc521960160 \h </w:instrText>
        </w:r>
        <w:r w:rsidR="00BC4118">
          <w:rPr>
            <w:noProof/>
            <w:webHidden/>
          </w:rPr>
        </w:r>
        <w:r w:rsidR="00BC4118">
          <w:rPr>
            <w:noProof/>
            <w:webHidden/>
          </w:rPr>
          <w:fldChar w:fldCharType="separate"/>
        </w:r>
        <w:r w:rsidR="00BC4118">
          <w:rPr>
            <w:noProof/>
            <w:webHidden/>
          </w:rPr>
          <w:t>205</w:t>
        </w:r>
        <w:r w:rsidR="00BC4118">
          <w:rPr>
            <w:noProof/>
            <w:webHidden/>
          </w:rPr>
          <w:fldChar w:fldCharType="end"/>
        </w:r>
      </w:hyperlink>
    </w:p>
    <w:p w14:paraId="638E2AFA" w14:textId="2EE75C4D"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1" w:history="1">
        <w:r w:rsidR="00BC4118" w:rsidRPr="008020E0">
          <w:rPr>
            <w:rStyle w:val="Hyperlink"/>
            <w:noProof/>
          </w:rPr>
          <w:t>Table 5</w:t>
        </w:r>
        <w:r w:rsidR="00BC4118" w:rsidRPr="008020E0">
          <w:rPr>
            <w:rStyle w:val="Hyperlink"/>
            <w:noProof/>
          </w:rPr>
          <w:noBreakHyphen/>
          <w:t>3. Ear and Other Sense Organs (DC 6100, 6200) Location Table.</w:t>
        </w:r>
        <w:r w:rsidR="00BC4118">
          <w:rPr>
            <w:noProof/>
            <w:webHidden/>
          </w:rPr>
          <w:tab/>
        </w:r>
        <w:r w:rsidR="00BC4118">
          <w:rPr>
            <w:noProof/>
            <w:webHidden/>
          </w:rPr>
          <w:fldChar w:fldCharType="begin"/>
        </w:r>
        <w:r w:rsidR="00BC4118">
          <w:rPr>
            <w:noProof/>
            <w:webHidden/>
          </w:rPr>
          <w:instrText xml:space="preserve"> PAGEREF _Toc521960161 \h </w:instrText>
        </w:r>
        <w:r w:rsidR="00BC4118">
          <w:rPr>
            <w:noProof/>
            <w:webHidden/>
          </w:rPr>
        </w:r>
        <w:r w:rsidR="00BC4118">
          <w:rPr>
            <w:noProof/>
            <w:webHidden/>
          </w:rPr>
          <w:fldChar w:fldCharType="separate"/>
        </w:r>
        <w:r w:rsidR="00BC4118">
          <w:rPr>
            <w:noProof/>
            <w:webHidden/>
          </w:rPr>
          <w:t>205</w:t>
        </w:r>
        <w:r w:rsidR="00BC4118">
          <w:rPr>
            <w:noProof/>
            <w:webHidden/>
          </w:rPr>
          <w:fldChar w:fldCharType="end"/>
        </w:r>
      </w:hyperlink>
    </w:p>
    <w:p w14:paraId="601392F5" w14:textId="3765F595"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2" w:history="1">
        <w:r w:rsidR="00BC4118" w:rsidRPr="008020E0">
          <w:rPr>
            <w:rStyle w:val="Hyperlink"/>
            <w:noProof/>
          </w:rPr>
          <w:t>Table 5</w:t>
        </w:r>
        <w:r w:rsidR="00BC4118" w:rsidRPr="008020E0">
          <w:rPr>
            <w:rStyle w:val="Hyperlink"/>
            <w:noProof/>
          </w:rPr>
          <w:noBreakHyphen/>
          <w:t>4. Infectious Diseases, Immune Disorders and Nutritional Deficiencies (DC 6300) Location Table.</w:t>
        </w:r>
        <w:r w:rsidR="00BC4118">
          <w:rPr>
            <w:noProof/>
            <w:webHidden/>
          </w:rPr>
          <w:tab/>
        </w:r>
        <w:r w:rsidR="00BC4118">
          <w:rPr>
            <w:noProof/>
            <w:webHidden/>
          </w:rPr>
          <w:fldChar w:fldCharType="begin"/>
        </w:r>
        <w:r w:rsidR="00BC4118">
          <w:rPr>
            <w:noProof/>
            <w:webHidden/>
          </w:rPr>
          <w:instrText xml:space="preserve"> PAGEREF _Toc521960162 \h </w:instrText>
        </w:r>
        <w:r w:rsidR="00BC4118">
          <w:rPr>
            <w:noProof/>
            <w:webHidden/>
          </w:rPr>
        </w:r>
        <w:r w:rsidR="00BC4118">
          <w:rPr>
            <w:noProof/>
            <w:webHidden/>
          </w:rPr>
          <w:fldChar w:fldCharType="separate"/>
        </w:r>
        <w:r w:rsidR="00BC4118">
          <w:rPr>
            <w:noProof/>
            <w:webHidden/>
          </w:rPr>
          <w:t>206</w:t>
        </w:r>
        <w:r w:rsidR="00BC4118">
          <w:rPr>
            <w:noProof/>
            <w:webHidden/>
          </w:rPr>
          <w:fldChar w:fldCharType="end"/>
        </w:r>
      </w:hyperlink>
    </w:p>
    <w:p w14:paraId="69F9AE8C" w14:textId="61E3196C"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3" w:history="1">
        <w:r w:rsidR="00BC4118" w:rsidRPr="008020E0">
          <w:rPr>
            <w:rStyle w:val="Hyperlink"/>
            <w:noProof/>
          </w:rPr>
          <w:t>Table 5</w:t>
        </w:r>
        <w:r w:rsidR="00BC4118" w:rsidRPr="008020E0">
          <w:rPr>
            <w:rStyle w:val="Hyperlink"/>
            <w:noProof/>
          </w:rPr>
          <w:noBreakHyphen/>
          <w:t>5. Respiratory System (DC 6500, 6600, 6700, 6800) Location Table.</w:t>
        </w:r>
        <w:r w:rsidR="00BC4118">
          <w:rPr>
            <w:noProof/>
            <w:webHidden/>
          </w:rPr>
          <w:tab/>
        </w:r>
        <w:r w:rsidR="00BC4118">
          <w:rPr>
            <w:noProof/>
            <w:webHidden/>
          </w:rPr>
          <w:fldChar w:fldCharType="begin"/>
        </w:r>
        <w:r w:rsidR="00BC4118">
          <w:rPr>
            <w:noProof/>
            <w:webHidden/>
          </w:rPr>
          <w:instrText xml:space="preserve"> PAGEREF _Toc521960163 \h </w:instrText>
        </w:r>
        <w:r w:rsidR="00BC4118">
          <w:rPr>
            <w:noProof/>
            <w:webHidden/>
          </w:rPr>
        </w:r>
        <w:r w:rsidR="00BC4118">
          <w:rPr>
            <w:noProof/>
            <w:webHidden/>
          </w:rPr>
          <w:fldChar w:fldCharType="separate"/>
        </w:r>
        <w:r w:rsidR="00BC4118">
          <w:rPr>
            <w:noProof/>
            <w:webHidden/>
          </w:rPr>
          <w:t>206</w:t>
        </w:r>
        <w:r w:rsidR="00BC4118">
          <w:rPr>
            <w:noProof/>
            <w:webHidden/>
          </w:rPr>
          <w:fldChar w:fldCharType="end"/>
        </w:r>
      </w:hyperlink>
    </w:p>
    <w:p w14:paraId="2AAA2021" w14:textId="407B85B9"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4" w:history="1">
        <w:r w:rsidR="00BC4118" w:rsidRPr="008020E0">
          <w:rPr>
            <w:rStyle w:val="Hyperlink"/>
            <w:noProof/>
          </w:rPr>
          <w:t>Table 5</w:t>
        </w:r>
        <w:r w:rsidR="00BC4118" w:rsidRPr="008020E0">
          <w:rPr>
            <w:rStyle w:val="Hyperlink"/>
            <w:noProof/>
          </w:rPr>
          <w:noBreakHyphen/>
          <w:t>6. Cardiovascular System (DC 7000, 7100) Location Table.</w:t>
        </w:r>
        <w:r w:rsidR="00BC4118">
          <w:rPr>
            <w:noProof/>
            <w:webHidden/>
          </w:rPr>
          <w:tab/>
        </w:r>
        <w:r w:rsidR="00BC4118">
          <w:rPr>
            <w:noProof/>
            <w:webHidden/>
          </w:rPr>
          <w:fldChar w:fldCharType="begin"/>
        </w:r>
        <w:r w:rsidR="00BC4118">
          <w:rPr>
            <w:noProof/>
            <w:webHidden/>
          </w:rPr>
          <w:instrText xml:space="preserve"> PAGEREF _Toc521960164 \h </w:instrText>
        </w:r>
        <w:r w:rsidR="00BC4118">
          <w:rPr>
            <w:noProof/>
            <w:webHidden/>
          </w:rPr>
        </w:r>
        <w:r w:rsidR="00BC4118">
          <w:rPr>
            <w:noProof/>
            <w:webHidden/>
          </w:rPr>
          <w:fldChar w:fldCharType="separate"/>
        </w:r>
        <w:r w:rsidR="00BC4118">
          <w:rPr>
            <w:noProof/>
            <w:webHidden/>
          </w:rPr>
          <w:t>206</w:t>
        </w:r>
        <w:r w:rsidR="00BC4118">
          <w:rPr>
            <w:noProof/>
            <w:webHidden/>
          </w:rPr>
          <w:fldChar w:fldCharType="end"/>
        </w:r>
      </w:hyperlink>
    </w:p>
    <w:p w14:paraId="5B9F61B6" w14:textId="25296CAB"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5" w:history="1">
        <w:r w:rsidR="00BC4118" w:rsidRPr="008020E0">
          <w:rPr>
            <w:rStyle w:val="Hyperlink"/>
            <w:noProof/>
          </w:rPr>
          <w:t>Table 5</w:t>
        </w:r>
        <w:r w:rsidR="00BC4118" w:rsidRPr="008020E0">
          <w:rPr>
            <w:rStyle w:val="Hyperlink"/>
            <w:noProof/>
          </w:rPr>
          <w:noBreakHyphen/>
          <w:t>7. Digestive (DC 7200, 7300) Location Table.</w:t>
        </w:r>
        <w:r w:rsidR="00BC4118">
          <w:rPr>
            <w:noProof/>
            <w:webHidden/>
          </w:rPr>
          <w:tab/>
        </w:r>
        <w:r w:rsidR="00BC4118">
          <w:rPr>
            <w:noProof/>
            <w:webHidden/>
          </w:rPr>
          <w:fldChar w:fldCharType="begin"/>
        </w:r>
        <w:r w:rsidR="00BC4118">
          <w:rPr>
            <w:noProof/>
            <w:webHidden/>
          </w:rPr>
          <w:instrText xml:space="preserve"> PAGEREF _Toc521960165 \h </w:instrText>
        </w:r>
        <w:r w:rsidR="00BC4118">
          <w:rPr>
            <w:noProof/>
            <w:webHidden/>
          </w:rPr>
        </w:r>
        <w:r w:rsidR="00BC4118">
          <w:rPr>
            <w:noProof/>
            <w:webHidden/>
          </w:rPr>
          <w:fldChar w:fldCharType="separate"/>
        </w:r>
        <w:r w:rsidR="00BC4118">
          <w:rPr>
            <w:noProof/>
            <w:webHidden/>
          </w:rPr>
          <w:t>207</w:t>
        </w:r>
        <w:r w:rsidR="00BC4118">
          <w:rPr>
            <w:noProof/>
            <w:webHidden/>
          </w:rPr>
          <w:fldChar w:fldCharType="end"/>
        </w:r>
      </w:hyperlink>
    </w:p>
    <w:p w14:paraId="0C746726" w14:textId="2A95A500"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6" w:history="1">
        <w:r w:rsidR="00BC4118" w:rsidRPr="008020E0">
          <w:rPr>
            <w:rStyle w:val="Hyperlink"/>
            <w:noProof/>
          </w:rPr>
          <w:t>Table 5</w:t>
        </w:r>
        <w:r w:rsidR="00BC4118" w:rsidRPr="008020E0">
          <w:rPr>
            <w:rStyle w:val="Hyperlink"/>
            <w:noProof/>
          </w:rPr>
          <w:noBreakHyphen/>
          <w:t>8. Genitourinary System (DC 7500) Location Table.</w:t>
        </w:r>
        <w:r w:rsidR="00BC4118">
          <w:rPr>
            <w:noProof/>
            <w:webHidden/>
          </w:rPr>
          <w:tab/>
        </w:r>
        <w:r w:rsidR="00BC4118">
          <w:rPr>
            <w:noProof/>
            <w:webHidden/>
          </w:rPr>
          <w:fldChar w:fldCharType="begin"/>
        </w:r>
        <w:r w:rsidR="00BC4118">
          <w:rPr>
            <w:noProof/>
            <w:webHidden/>
          </w:rPr>
          <w:instrText xml:space="preserve"> PAGEREF _Toc521960166 \h </w:instrText>
        </w:r>
        <w:r w:rsidR="00BC4118">
          <w:rPr>
            <w:noProof/>
            <w:webHidden/>
          </w:rPr>
        </w:r>
        <w:r w:rsidR="00BC4118">
          <w:rPr>
            <w:noProof/>
            <w:webHidden/>
          </w:rPr>
          <w:fldChar w:fldCharType="separate"/>
        </w:r>
        <w:r w:rsidR="00BC4118">
          <w:rPr>
            <w:noProof/>
            <w:webHidden/>
          </w:rPr>
          <w:t>207</w:t>
        </w:r>
        <w:r w:rsidR="00BC4118">
          <w:rPr>
            <w:noProof/>
            <w:webHidden/>
          </w:rPr>
          <w:fldChar w:fldCharType="end"/>
        </w:r>
      </w:hyperlink>
    </w:p>
    <w:p w14:paraId="68A5E316" w14:textId="329B1EF5"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7" w:history="1">
        <w:r w:rsidR="00BC4118" w:rsidRPr="008020E0">
          <w:rPr>
            <w:rStyle w:val="Hyperlink"/>
            <w:noProof/>
          </w:rPr>
          <w:t>Table 5</w:t>
        </w:r>
        <w:r w:rsidR="00BC4118" w:rsidRPr="008020E0">
          <w:rPr>
            <w:rStyle w:val="Hyperlink"/>
            <w:noProof/>
          </w:rPr>
          <w:noBreakHyphen/>
          <w:t>9. Gynecological Conditions and Disorders of the Breast (DC 7600) Location Table.</w:t>
        </w:r>
        <w:r w:rsidR="00BC4118">
          <w:rPr>
            <w:noProof/>
            <w:webHidden/>
          </w:rPr>
          <w:tab/>
        </w:r>
        <w:r w:rsidR="00BC4118">
          <w:rPr>
            <w:noProof/>
            <w:webHidden/>
          </w:rPr>
          <w:fldChar w:fldCharType="begin"/>
        </w:r>
        <w:r w:rsidR="00BC4118">
          <w:rPr>
            <w:noProof/>
            <w:webHidden/>
          </w:rPr>
          <w:instrText xml:space="preserve"> PAGEREF _Toc521960167 \h </w:instrText>
        </w:r>
        <w:r w:rsidR="00BC4118">
          <w:rPr>
            <w:noProof/>
            <w:webHidden/>
          </w:rPr>
        </w:r>
        <w:r w:rsidR="00BC4118">
          <w:rPr>
            <w:noProof/>
            <w:webHidden/>
          </w:rPr>
          <w:fldChar w:fldCharType="separate"/>
        </w:r>
        <w:r w:rsidR="00BC4118">
          <w:rPr>
            <w:noProof/>
            <w:webHidden/>
          </w:rPr>
          <w:t>208</w:t>
        </w:r>
        <w:r w:rsidR="00BC4118">
          <w:rPr>
            <w:noProof/>
            <w:webHidden/>
          </w:rPr>
          <w:fldChar w:fldCharType="end"/>
        </w:r>
      </w:hyperlink>
    </w:p>
    <w:p w14:paraId="3F05AB5E" w14:textId="4B96B5FA"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8" w:history="1">
        <w:r w:rsidR="00BC4118" w:rsidRPr="008020E0">
          <w:rPr>
            <w:rStyle w:val="Hyperlink"/>
            <w:noProof/>
          </w:rPr>
          <w:t>Table 5</w:t>
        </w:r>
        <w:r w:rsidR="00BC4118" w:rsidRPr="008020E0">
          <w:rPr>
            <w:rStyle w:val="Hyperlink"/>
            <w:noProof/>
          </w:rPr>
          <w:noBreakHyphen/>
          <w:t>10. Hemic and Lymphatic Systems (DC 7700) Location Table.</w:t>
        </w:r>
        <w:r w:rsidR="00BC4118">
          <w:rPr>
            <w:noProof/>
            <w:webHidden/>
          </w:rPr>
          <w:tab/>
        </w:r>
        <w:r w:rsidR="00BC4118">
          <w:rPr>
            <w:noProof/>
            <w:webHidden/>
          </w:rPr>
          <w:fldChar w:fldCharType="begin"/>
        </w:r>
        <w:r w:rsidR="00BC4118">
          <w:rPr>
            <w:noProof/>
            <w:webHidden/>
          </w:rPr>
          <w:instrText xml:space="preserve"> PAGEREF _Toc521960168 \h </w:instrText>
        </w:r>
        <w:r w:rsidR="00BC4118">
          <w:rPr>
            <w:noProof/>
            <w:webHidden/>
          </w:rPr>
        </w:r>
        <w:r w:rsidR="00BC4118">
          <w:rPr>
            <w:noProof/>
            <w:webHidden/>
          </w:rPr>
          <w:fldChar w:fldCharType="separate"/>
        </w:r>
        <w:r w:rsidR="00BC4118">
          <w:rPr>
            <w:noProof/>
            <w:webHidden/>
          </w:rPr>
          <w:t>208</w:t>
        </w:r>
        <w:r w:rsidR="00BC4118">
          <w:rPr>
            <w:noProof/>
            <w:webHidden/>
          </w:rPr>
          <w:fldChar w:fldCharType="end"/>
        </w:r>
      </w:hyperlink>
    </w:p>
    <w:p w14:paraId="578C0FF6" w14:textId="4DFA6C8A"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9" w:history="1">
        <w:r w:rsidR="00BC4118" w:rsidRPr="008020E0">
          <w:rPr>
            <w:rStyle w:val="Hyperlink"/>
            <w:noProof/>
          </w:rPr>
          <w:t>Table 5</w:t>
        </w:r>
        <w:r w:rsidR="00BC4118" w:rsidRPr="008020E0">
          <w:rPr>
            <w:rStyle w:val="Hyperlink"/>
            <w:noProof/>
          </w:rPr>
          <w:noBreakHyphen/>
          <w:t>11. Skin (DC 7800) Location Table.</w:t>
        </w:r>
        <w:r w:rsidR="00BC4118">
          <w:rPr>
            <w:noProof/>
            <w:webHidden/>
          </w:rPr>
          <w:tab/>
        </w:r>
        <w:r w:rsidR="00BC4118">
          <w:rPr>
            <w:noProof/>
            <w:webHidden/>
          </w:rPr>
          <w:fldChar w:fldCharType="begin"/>
        </w:r>
        <w:r w:rsidR="00BC4118">
          <w:rPr>
            <w:noProof/>
            <w:webHidden/>
          </w:rPr>
          <w:instrText xml:space="preserve"> PAGEREF _Toc521960169 \h </w:instrText>
        </w:r>
        <w:r w:rsidR="00BC4118">
          <w:rPr>
            <w:noProof/>
            <w:webHidden/>
          </w:rPr>
        </w:r>
        <w:r w:rsidR="00BC4118">
          <w:rPr>
            <w:noProof/>
            <w:webHidden/>
          </w:rPr>
          <w:fldChar w:fldCharType="separate"/>
        </w:r>
        <w:r w:rsidR="00BC4118">
          <w:rPr>
            <w:noProof/>
            <w:webHidden/>
          </w:rPr>
          <w:t>208</w:t>
        </w:r>
        <w:r w:rsidR="00BC4118">
          <w:rPr>
            <w:noProof/>
            <w:webHidden/>
          </w:rPr>
          <w:fldChar w:fldCharType="end"/>
        </w:r>
      </w:hyperlink>
    </w:p>
    <w:p w14:paraId="334D2FE7" w14:textId="485B3C8E"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0" w:history="1">
        <w:r w:rsidR="00BC4118" w:rsidRPr="008020E0">
          <w:rPr>
            <w:rStyle w:val="Hyperlink"/>
            <w:noProof/>
          </w:rPr>
          <w:t>Table 5</w:t>
        </w:r>
        <w:r w:rsidR="00BC4118" w:rsidRPr="008020E0">
          <w:rPr>
            <w:rStyle w:val="Hyperlink"/>
            <w:noProof/>
          </w:rPr>
          <w:noBreakHyphen/>
          <w:t>12. Endocrine System (DC 7900) Location Table.</w:t>
        </w:r>
        <w:r w:rsidR="00BC4118">
          <w:rPr>
            <w:noProof/>
            <w:webHidden/>
          </w:rPr>
          <w:tab/>
        </w:r>
        <w:r w:rsidR="00BC4118">
          <w:rPr>
            <w:noProof/>
            <w:webHidden/>
          </w:rPr>
          <w:fldChar w:fldCharType="begin"/>
        </w:r>
        <w:r w:rsidR="00BC4118">
          <w:rPr>
            <w:noProof/>
            <w:webHidden/>
          </w:rPr>
          <w:instrText xml:space="preserve"> PAGEREF _Toc521960170 \h </w:instrText>
        </w:r>
        <w:r w:rsidR="00BC4118">
          <w:rPr>
            <w:noProof/>
            <w:webHidden/>
          </w:rPr>
        </w:r>
        <w:r w:rsidR="00BC4118">
          <w:rPr>
            <w:noProof/>
            <w:webHidden/>
          </w:rPr>
          <w:fldChar w:fldCharType="separate"/>
        </w:r>
        <w:r w:rsidR="00BC4118">
          <w:rPr>
            <w:noProof/>
            <w:webHidden/>
          </w:rPr>
          <w:t>209</w:t>
        </w:r>
        <w:r w:rsidR="00BC4118">
          <w:rPr>
            <w:noProof/>
            <w:webHidden/>
          </w:rPr>
          <w:fldChar w:fldCharType="end"/>
        </w:r>
      </w:hyperlink>
    </w:p>
    <w:p w14:paraId="33337B19" w14:textId="5251EB3B"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1" w:history="1">
        <w:r w:rsidR="00BC4118" w:rsidRPr="008020E0">
          <w:rPr>
            <w:rStyle w:val="Hyperlink"/>
            <w:noProof/>
          </w:rPr>
          <w:t>Table 5</w:t>
        </w:r>
        <w:r w:rsidR="00BC4118" w:rsidRPr="008020E0">
          <w:rPr>
            <w:rStyle w:val="Hyperlink"/>
            <w:noProof/>
          </w:rPr>
          <w:noBreakHyphen/>
          <w:t>13. Neurological Conditions and Convulsive Disorders (DC 8000-8900) Location Table.</w:t>
        </w:r>
        <w:r w:rsidR="00BC4118">
          <w:rPr>
            <w:noProof/>
            <w:webHidden/>
          </w:rPr>
          <w:tab/>
        </w:r>
        <w:r w:rsidR="00BC4118">
          <w:rPr>
            <w:noProof/>
            <w:webHidden/>
          </w:rPr>
          <w:fldChar w:fldCharType="begin"/>
        </w:r>
        <w:r w:rsidR="00BC4118">
          <w:rPr>
            <w:noProof/>
            <w:webHidden/>
          </w:rPr>
          <w:instrText xml:space="preserve"> PAGEREF _Toc521960171 \h </w:instrText>
        </w:r>
        <w:r w:rsidR="00BC4118">
          <w:rPr>
            <w:noProof/>
            <w:webHidden/>
          </w:rPr>
        </w:r>
        <w:r w:rsidR="00BC4118">
          <w:rPr>
            <w:noProof/>
            <w:webHidden/>
          </w:rPr>
          <w:fldChar w:fldCharType="separate"/>
        </w:r>
        <w:r w:rsidR="00BC4118">
          <w:rPr>
            <w:noProof/>
            <w:webHidden/>
          </w:rPr>
          <w:t>209</w:t>
        </w:r>
        <w:r w:rsidR="00BC4118">
          <w:rPr>
            <w:noProof/>
            <w:webHidden/>
          </w:rPr>
          <w:fldChar w:fldCharType="end"/>
        </w:r>
      </w:hyperlink>
    </w:p>
    <w:p w14:paraId="5906412D" w14:textId="1CDF4039"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2" w:history="1">
        <w:r w:rsidR="00BC4118" w:rsidRPr="008020E0">
          <w:rPr>
            <w:rStyle w:val="Hyperlink"/>
            <w:noProof/>
          </w:rPr>
          <w:t>Table 5</w:t>
        </w:r>
        <w:r w:rsidR="00BC4118" w:rsidRPr="008020E0">
          <w:rPr>
            <w:rStyle w:val="Hyperlink"/>
            <w:noProof/>
          </w:rPr>
          <w:noBreakHyphen/>
          <w:t>14. Mental Disorders (DC 9200-9500) Location Table.</w:t>
        </w:r>
        <w:r w:rsidR="00BC4118">
          <w:rPr>
            <w:noProof/>
            <w:webHidden/>
          </w:rPr>
          <w:tab/>
        </w:r>
        <w:r w:rsidR="00BC4118">
          <w:rPr>
            <w:noProof/>
            <w:webHidden/>
          </w:rPr>
          <w:fldChar w:fldCharType="begin"/>
        </w:r>
        <w:r w:rsidR="00BC4118">
          <w:rPr>
            <w:noProof/>
            <w:webHidden/>
          </w:rPr>
          <w:instrText xml:space="preserve"> PAGEREF _Toc521960172 \h </w:instrText>
        </w:r>
        <w:r w:rsidR="00BC4118">
          <w:rPr>
            <w:noProof/>
            <w:webHidden/>
          </w:rPr>
        </w:r>
        <w:r w:rsidR="00BC4118">
          <w:rPr>
            <w:noProof/>
            <w:webHidden/>
          </w:rPr>
          <w:fldChar w:fldCharType="separate"/>
        </w:r>
        <w:r w:rsidR="00BC4118">
          <w:rPr>
            <w:noProof/>
            <w:webHidden/>
          </w:rPr>
          <w:t>209</w:t>
        </w:r>
        <w:r w:rsidR="00BC4118">
          <w:rPr>
            <w:noProof/>
            <w:webHidden/>
          </w:rPr>
          <w:fldChar w:fldCharType="end"/>
        </w:r>
      </w:hyperlink>
    </w:p>
    <w:p w14:paraId="5FFF460B" w14:textId="106EE84D" w:rsidR="00BC4118" w:rsidRDefault="00DF5DEB">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3" w:history="1">
        <w:r w:rsidR="00BC4118" w:rsidRPr="008020E0">
          <w:rPr>
            <w:rStyle w:val="Hyperlink"/>
            <w:noProof/>
          </w:rPr>
          <w:t>Table 5</w:t>
        </w:r>
        <w:r w:rsidR="00BC4118" w:rsidRPr="008020E0">
          <w:rPr>
            <w:rStyle w:val="Hyperlink"/>
            <w:noProof/>
          </w:rPr>
          <w:noBreakHyphen/>
          <w:t>15. Dental and Oral Conditions (DC 9900) Location Table.</w:t>
        </w:r>
        <w:r w:rsidR="00BC4118">
          <w:rPr>
            <w:noProof/>
            <w:webHidden/>
          </w:rPr>
          <w:tab/>
        </w:r>
        <w:r w:rsidR="00BC4118">
          <w:rPr>
            <w:noProof/>
            <w:webHidden/>
          </w:rPr>
          <w:fldChar w:fldCharType="begin"/>
        </w:r>
        <w:r w:rsidR="00BC4118">
          <w:rPr>
            <w:noProof/>
            <w:webHidden/>
          </w:rPr>
          <w:instrText xml:space="preserve"> PAGEREF _Toc521960173 \h </w:instrText>
        </w:r>
        <w:r w:rsidR="00BC4118">
          <w:rPr>
            <w:noProof/>
            <w:webHidden/>
          </w:rPr>
        </w:r>
        <w:r w:rsidR="00BC4118">
          <w:rPr>
            <w:noProof/>
            <w:webHidden/>
          </w:rPr>
          <w:fldChar w:fldCharType="separate"/>
        </w:r>
        <w:r w:rsidR="00BC4118">
          <w:rPr>
            <w:noProof/>
            <w:webHidden/>
          </w:rPr>
          <w:t>210</w:t>
        </w:r>
        <w:r w:rsidR="00BC4118">
          <w:rPr>
            <w:noProof/>
            <w:webHidden/>
          </w:rPr>
          <w:fldChar w:fldCharType="end"/>
        </w:r>
      </w:hyperlink>
    </w:p>
    <w:p w14:paraId="1ECADBB9" w14:textId="2C0197E8"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5C3CD55B" w14:textId="77777777" w:rsidR="00D86AF8" w:rsidRPr="00B83B3E" w:rsidRDefault="00D86AF8" w:rsidP="000E4070">
      <w:pPr>
        <w:pStyle w:val="TOC1"/>
        <w:rPr>
          <w:rFonts w:ascii="Times New Roman" w:hAnsi="Times New Roman"/>
        </w:rPr>
      </w:pPr>
    </w:p>
    <w:p w14:paraId="5C3CD635" w14:textId="069FD9CB" w:rsidR="002C3FDF" w:rsidRPr="00B83B3E" w:rsidRDefault="002C3FDF">
      <w:pPr>
        <w:rPr>
          <w:b/>
        </w:rPr>
        <w:sectPr w:rsidR="002C3FDF" w:rsidRPr="00B83B3E" w:rsidSect="00561B9E">
          <w:footerReference w:type="first" r:id="rId19"/>
          <w:pgSz w:w="12240" w:h="15840" w:code="1"/>
          <w:pgMar w:top="1350" w:right="1260" w:bottom="1350" w:left="1350" w:header="720" w:footer="720" w:gutter="0"/>
          <w:pgNumType w:fmt="lowerRoman" w:start="1"/>
          <w:cols w:space="720"/>
          <w:titlePg/>
          <w:docGrid w:linePitch="360"/>
        </w:sectPr>
      </w:pPr>
    </w:p>
    <w:p w14:paraId="5C3CD636" w14:textId="77777777" w:rsidR="008A33A7" w:rsidRPr="00A561AD" w:rsidRDefault="00D86AF8" w:rsidP="00A561AD">
      <w:pPr>
        <w:pStyle w:val="Heading1"/>
      </w:pPr>
      <w:bookmarkStart w:id="8" w:name="_Toc150075102"/>
      <w:bookmarkStart w:id="9" w:name="_Toc150075171"/>
      <w:bookmarkStart w:id="10" w:name="_Toc150075232"/>
      <w:bookmarkStart w:id="11" w:name="_Toc225225817"/>
      <w:bookmarkStart w:id="12" w:name="_Toc278187778"/>
      <w:bookmarkStart w:id="13" w:name="_Ref321850414"/>
      <w:bookmarkStart w:id="14" w:name="_Toc508873507"/>
      <w:bookmarkStart w:id="15" w:name="_Toc508874919"/>
      <w:bookmarkStart w:id="16" w:name="_Toc508875773"/>
      <w:bookmarkStart w:id="17" w:name="_Toc524336265"/>
      <w:r w:rsidRPr="00A561AD">
        <w:lastRenderedPageBreak/>
        <w:t>Introduction</w:t>
      </w:r>
      <w:bookmarkStart w:id="18" w:name="_Toc146086563"/>
      <w:bookmarkStart w:id="19" w:name="_Toc150075103"/>
      <w:bookmarkStart w:id="20" w:name="_Toc150075172"/>
      <w:bookmarkStart w:id="21" w:name="_Toc150075233"/>
      <w:bookmarkStart w:id="22" w:name="_Toc278187779"/>
      <w:bookmarkEnd w:id="8"/>
      <w:bookmarkEnd w:id="9"/>
      <w:bookmarkEnd w:id="10"/>
      <w:bookmarkEnd w:id="11"/>
      <w:bookmarkEnd w:id="12"/>
      <w:bookmarkEnd w:id="13"/>
      <w:bookmarkEnd w:id="14"/>
      <w:bookmarkEnd w:id="15"/>
      <w:bookmarkEnd w:id="16"/>
      <w:bookmarkEnd w:id="17"/>
    </w:p>
    <w:p w14:paraId="5C3CD637" w14:textId="77777777" w:rsidR="00D86AF8" w:rsidRPr="00B83B3E" w:rsidRDefault="006B7071" w:rsidP="00A561AD">
      <w:pPr>
        <w:pStyle w:val="Heading2"/>
      </w:pPr>
      <w:bookmarkStart w:id="23" w:name="_Toc508873508"/>
      <w:bookmarkStart w:id="24" w:name="_Toc508874920"/>
      <w:bookmarkStart w:id="25" w:name="_Toc508875774"/>
      <w:bookmarkStart w:id="26" w:name="_Toc524336266"/>
      <w:r w:rsidRPr="00B83B3E">
        <w:t>CAPRI</w:t>
      </w:r>
      <w:r w:rsidR="00D86AF8" w:rsidRPr="00B83B3E">
        <w:t xml:space="preserve"> Definition</w:t>
      </w:r>
      <w:bookmarkEnd w:id="18"/>
      <w:bookmarkEnd w:id="19"/>
      <w:bookmarkEnd w:id="20"/>
      <w:bookmarkEnd w:id="21"/>
      <w:bookmarkEnd w:id="22"/>
      <w:bookmarkEnd w:id="23"/>
      <w:bookmarkEnd w:id="24"/>
      <w:bookmarkEnd w:id="25"/>
      <w:bookmarkEnd w:id="26"/>
    </w:p>
    <w:p w14:paraId="5C3CD638" w14:textId="5C92D444" w:rsidR="00416819" w:rsidRPr="00B83B3E" w:rsidRDefault="00D86AF8" w:rsidP="005250E0">
      <w:pPr>
        <w:pStyle w:val="BodyText"/>
      </w:pPr>
      <w:r w:rsidRPr="00B83B3E">
        <w:t>The Compensation and Pension Record Interchange (</w:t>
      </w:r>
      <w:r w:rsidR="006B7071" w:rsidRPr="00B83B3E">
        <w:t>CAPRI</w:t>
      </w:r>
      <w:r w:rsidRPr="00B83B3E">
        <w:t>) project is an information technology initiative to improve service to disabled veterans by pr</w:t>
      </w:r>
      <w:r w:rsidR="00762EDD" w:rsidRPr="00B83B3E">
        <w:t>omoting efficient communication</w:t>
      </w:r>
      <w:r w:rsidRPr="00B83B3E">
        <w:t xml:space="preserve"> between the Veterans Health Administration (VHA) and Veterans Benefits Administration (VBA). Online access to medical data enhances the timeliness of the benefits determination.</w:t>
      </w:r>
      <w:r w:rsidR="00EE0CF4">
        <w:t xml:space="preserve"> </w:t>
      </w:r>
      <w:r w:rsidRPr="00B83B3E">
        <w:t>Previous attempts to automate this process were hindered by the "roll and scroll" nature of the VHA computer interface of the Automated Medical Information Exchange (AMIE) II.</w:t>
      </w:r>
      <w:r w:rsidR="00EE0CF4">
        <w:t xml:space="preserve"> </w:t>
      </w:r>
      <w:r w:rsidRPr="00B83B3E">
        <w:t xml:space="preserve">The </w:t>
      </w:r>
      <w:r w:rsidR="006B7071" w:rsidRPr="00B83B3E">
        <w:t>CAPRI</w:t>
      </w:r>
      <w:r w:rsidRPr="00B83B3E">
        <w:t xml:space="preserve"> software acts as a bridge between the VBA and VHA information systems.</w:t>
      </w:r>
      <w:r w:rsidR="00EE0CF4">
        <w:t xml:space="preserve"> </w:t>
      </w:r>
      <w:r w:rsidRPr="00B83B3E">
        <w:t>It offers VBA Rating Veteran Service Representatives and Decision Review Officers help in building the rating decision documentation through online access to medical data.</w:t>
      </w:r>
      <w:r w:rsidR="00EE0CF4">
        <w:t xml:space="preserve"> </w:t>
      </w:r>
      <w:r w:rsidRPr="00B83B3E">
        <w:t>It</w:t>
      </w:r>
      <w:r w:rsidR="002A22D1" w:rsidRPr="00B83B3E">
        <w:t xml:space="preserve"> also</w:t>
      </w:r>
      <w:r w:rsidRPr="00B83B3E">
        <w:t xml:space="preserve"> offers VHA Compensation and Pension (C&amp;P) staff an easy, standardized way of recording C&amp;P Examination reports.</w:t>
      </w:r>
    </w:p>
    <w:p w14:paraId="5C3CD639" w14:textId="7E3C74A5" w:rsidR="00D86AF8" w:rsidRPr="00B83B3E" w:rsidRDefault="006B7071" w:rsidP="005250E0">
      <w:pPr>
        <w:pStyle w:val="BodyText"/>
      </w:pPr>
      <w:r w:rsidRPr="00B83B3E">
        <w:t>CAPRI</w:t>
      </w:r>
      <w:r w:rsidR="002A22D1" w:rsidRPr="00B83B3E">
        <w:t xml:space="preserve"> provides</w:t>
      </w:r>
      <w:r w:rsidR="00D86AF8" w:rsidRPr="00B83B3E">
        <w:t xml:space="preserve"> VBA employees </w:t>
      </w:r>
      <w:r w:rsidR="002A22D1" w:rsidRPr="00B83B3E">
        <w:t xml:space="preserve">with </w:t>
      </w:r>
      <w:r w:rsidR="00D86AF8" w:rsidRPr="00B83B3E">
        <w:t xml:space="preserve">a standardized, user-friendly method to rapidly access veterans' electronic medical records throughout the </w:t>
      </w:r>
      <w:r w:rsidR="00CC2261" w:rsidRPr="00B83B3E">
        <w:t xml:space="preserve">Department of Veterans Affairs </w:t>
      </w:r>
      <w:r w:rsidR="00D86AF8" w:rsidRPr="00B83B3E">
        <w:t>(VA).</w:t>
      </w:r>
      <w:r w:rsidR="00EE0CF4">
        <w:t xml:space="preserve"> </w:t>
      </w:r>
      <w:r w:rsidRPr="00B83B3E">
        <w:t>CAPRI</w:t>
      </w:r>
      <w:r w:rsidR="00D86AF8" w:rsidRPr="00B83B3E">
        <w:t xml:space="preserve"> delivers leading edge "point and click" technology to the users' desktop</w:t>
      </w:r>
      <w:r w:rsidR="002017A0" w:rsidRPr="00B83B3E">
        <w:t>s</w:t>
      </w:r>
      <w:r w:rsidR="00D86AF8" w:rsidRPr="00B83B3E">
        <w:t>.</w:t>
      </w:r>
      <w:r w:rsidR="00EE0CF4">
        <w:t xml:space="preserve"> </w:t>
      </w:r>
      <w:r w:rsidR="00D86AF8" w:rsidRPr="00B83B3E">
        <w:t xml:space="preserve">In addition, the learning curve for </w:t>
      </w:r>
      <w:r w:rsidRPr="00B83B3E">
        <w:t>CAPRI</w:t>
      </w:r>
      <w:r w:rsidR="00D86AF8" w:rsidRPr="00B83B3E">
        <w:t xml:space="preserve"> is significantly less than</w:t>
      </w:r>
      <w:r w:rsidR="00762EDD" w:rsidRPr="00B83B3E">
        <w:t xml:space="preserve"> that</w:t>
      </w:r>
      <w:r w:rsidR="00D86AF8" w:rsidRPr="00B83B3E">
        <w:t xml:space="preserve"> for character-based systems.</w:t>
      </w:r>
      <w:r w:rsidR="00EE0CF4">
        <w:t xml:space="preserve"> </w:t>
      </w:r>
      <w:r w:rsidRPr="00B83B3E">
        <w:t>CAPRI</w:t>
      </w:r>
      <w:r w:rsidR="00D86AF8" w:rsidRPr="00B83B3E">
        <w:t xml:space="preserve"> builds upon existing VHA information security approaches</w:t>
      </w:r>
      <w:r w:rsidR="00CC2261" w:rsidRPr="00B83B3E">
        <w:t xml:space="preserve"> and uses</w:t>
      </w:r>
      <w:r w:rsidR="00D86AF8" w:rsidRPr="00B83B3E">
        <w:t xml:space="preserve"> established mechanisms to ensure only authorized access to medical data</w:t>
      </w:r>
      <w:r w:rsidR="00CC2261" w:rsidRPr="00B83B3E">
        <w:t>.</w:t>
      </w:r>
      <w:r w:rsidR="00EE0CF4">
        <w:t xml:space="preserve"> </w:t>
      </w:r>
      <w:r w:rsidRPr="00B83B3E">
        <w:t>CAPRI</w:t>
      </w:r>
      <w:r w:rsidR="00D86AF8" w:rsidRPr="00B83B3E">
        <w:t xml:space="preserve"> adds a level of security by allowing VBA users to read but not alter electronic medical record information.</w:t>
      </w:r>
      <w:r w:rsidR="00EE0CF4">
        <w:t xml:space="preserve"> </w:t>
      </w:r>
      <w:r w:rsidRPr="00B83B3E">
        <w:t>CAPRI</w:t>
      </w:r>
      <w:r w:rsidR="00D86AF8" w:rsidRPr="00B83B3E">
        <w:t xml:space="preserve"> also provides innovative improvements for medical centers by integrating highly detailed </w:t>
      </w:r>
      <w:r w:rsidR="00CC2261" w:rsidRPr="00B83B3E">
        <w:t xml:space="preserve">C&amp;P </w:t>
      </w:r>
      <w:r w:rsidR="00D86AF8" w:rsidRPr="00B83B3E">
        <w:t>Rating examination results into the veterans' medical records.</w:t>
      </w:r>
      <w:r w:rsidR="00EE0CF4">
        <w:t xml:space="preserve"> </w:t>
      </w:r>
      <w:r w:rsidR="00D86AF8" w:rsidRPr="00B83B3E">
        <w:t>Previously, these reports were not retained online in medical center computer systems but were archived onto paper.</w:t>
      </w:r>
      <w:r w:rsidR="00EE0CF4">
        <w:t xml:space="preserve"> </w:t>
      </w:r>
      <w:r w:rsidR="00D86AF8" w:rsidRPr="00B83B3E">
        <w:t>This procedure precluded the sharing of clinically useful data.</w:t>
      </w:r>
    </w:p>
    <w:p w14:paraId="5C3CD63A" w14:textId="5C8982AB" w:rsidR="00D86AF8" w:rsidRPr="00B83B3E" w:rsidRDefault="00D86AF8" w:rsidP="005250E0">
      <w:pPr>
        <w:pStyle w:val="BodyText"/>
      </w:pPr>
      <w:r w:rsidRPr="00B83B3E">
        <w:t xml:space="preserve">Initially developed specifically for VBA, the utility of </w:t>
      </w:r>
      <w:r w:rsidR="006B7071" w:rsidRPr="00B83B3E">
        <w:t>CAPRI</w:t>
      </w:r>
      <w:r w:rsidRPr="00B83B3E">
        <w:t xml:space="preserve"> has been expanded to other user groups that include VHA, Office of the Medical Inspector, Office of Information (OI), Research, </w:t>
      </w:r>
      <w:r w:rsidR="002017A0" w:rsidRPr="00B83B3E">
        <w:t xml:space="preserve">and </w:t>
      </w:r>
      <w:r w:rsidRPr="00B83B3E">
        <w:t>Vete</w:t>
      </w:r>
      <w:r w:rsidR="002017A0" w:rsidRPr="00B83B3E">
        <w:t>ran Service Officers</w:t>
      </w:r>
      <w:r w:rsidRPr="00B83B3E">
        <w:t>.</w:t>
      </w:r>
      <w:r w:rsidR="00EE0CF4">
        <w:t xml:space="preserve"> </w:t>
      </w:r>
      <w:r w:rsidRPr="00B83B3E">
        <w:t xml:space="preserve">Recently, most of the newest features of </w:t>
      </w:r>
      <w:r w:rsidR="006B7071" w:rsidRPr="00B83B3E">
        <w:t>CAPRI</w:t>
      </w:r>
      <w:r w:rsidRPr="00B83B3E">
        <w:t xml:space="preserve"> are specifically targeted at adding features to be used by VHA C&amp;P providers and staff.</w:t>
      </w:r>
    </w:p>
    <w:p w14:paraId="5C3CD63B" w14:textId="77777777" w:rsidR="00D86AF8" w:rsidRPr="00B83B3E" w:rsidRDefault="006B7071" w:rsidP="00A561AD">
      <w:pPr>
        <w:pStyle w:val="Heading2"/>
      </w:pPr>
      <w:bookmarkStart w:id="27" w:name="_Toc146086564"/>
      <w:bookmarkStart w:id="28" w:name="_Toc150075104"/>
      <w:bookmarkStart w:id="29" w:name="_Toc150075173"/>
      <w:bookmarkStart w:id="30" w:name="_Toc150075234"/>
      <w:bookmarkStart w:id="31" w:name="_Toc278187780"/>
      <w:bookmarkStart w:id="32" w:name="_Toc508873509"/>
      <w:bookmarkStart w:id="33" w:name="_Toc508874921"/>
      <w:bookmarkStart w:id="34" w:name="_Toc508875775"/>
      <w:bookmarkStart w:id="35" w:name="_Toc524336267"/>
      <w:r w:rsidRPr="00B83B3E">
        <w:t>CAPRI</w:t>
      </w:r>
      <w:r w:rsidR="00D86AF8" w:rsidRPr="00B83B3E">
        <w:t xml:space="preserve"> Application Features</w:t>
      </w:r>
      <w:bookmarkEnd w:id="27"/>
      <w:bookmarkEnd w:id="28"/>
      <w:bookmarkEnd w:id="29"/>
      <w:bookmarkEnd w:id="30"/>
      <w:bookmarkEnd w:id="31"/>
      <w:bookmarkEnd w:id="32"/>
      <w:bookmarkEnd w:id="33"/>
      <w:bookmarkEnd w:id="34"/>
      <w:bookmarkEnd w:id="35"/>
    </w:p>
    <w:p w14:paraId="5C3CD63C" w14:textId="77777777" w:rsidR="00D86AF8" w:rsidRPr="00B83B3E" w:rsidRDefault="00D86AF8" w:rsidP="00CE6B0E">
      <w:pPr>
        <w:pStyle w:val="BodyText5Numbers"/>
      </w:pPr>
      <w:r w:rsidRPr="00B83B3E">
        <w:t>User friendliness</w:t>
      </w:r>
    </w:p>
    <w:p w14:paraId="5C3CD63D" w14:textId="77777777" w:rsidR="00D86AF8" w:rsidRPr="00B83B3E" w:rsidRDefault="00D86AF8" w:rsidP="00CE6B0E">
      <w:pPr>
        <w:pStyle w:val="BodyText5Numbers"/>
      </w:pPr>
      <w:r w:rsidRPr="00B83B3E">
        <w:t xml:space="preserve">Point </w:t>
      </w:r>
      <w:r w:rsidR="00004594" w:rsidRPr="00B83B3E">
        <w:t>and</w:t>
      </w:r>
      <w:r w:rsidRPr="00B83B3E">
        <w:t xml:space="preserve"> click environment</w:t>
      </w:r>
    </w:p>
    <w:p w14:paraId="5C3CD63E" w14:textId="77777777" w:rsidR="00D86AF8" w:rsidRPr="00B83B3E" w:rsidRDefault="00D86AF8" w:rsidP="00CE6B0E">
      <w:pPr>
        <w:pStyle w:val="BodyText5Numbers"/>
      </w:pPr>
      <w:r w:rsidRPr="00B83B3E">
        <w:t>No commands or prompts to memorize</w:t>
      </w:r>
    </w:p>
    <w:p w14:paraId="5C3CD63F" w14:textId="77777777" w:rsidR="00D86AF8" w:rsidRPr="00B83B3E" w:rsidRDefault="00D86AF8" w:rsidP="00CE6B0E">
      <w:pPr>
        <w:pStyle w:val="BodyText5Numbers"/>
      </w:pPr>
      <w:r w:rsidRPr="00B83B3E">
        <w:t>Facilitat</w:t>
      </w:r>
      <w:r w:rsidR="002A22D1" w:rsidRPr="00B83B3E">
        <w:t>ion of</w:t>
      </w:r>
      <w:r w:rsidRPr="00B83B3E">
        <w:t xml:space="preserve"> copy </w:t>
      </w:r>
      <w:r w:rsidR="00004594" w:rsidRPr="00B83B3E">
        <w:t xml:space="preserve">and </w:t>
      </w:r>
      <w:r w:rsidRPr="00B83B3E">
        <w:t>paste functionality</w:t>
      </w:r>
    </w:p>
    <w:p w14:paraId="5C3CD640" w14:textId="77777777" w:rsidR="00D86AF8" w:rsidRPr="00B83B3E" w:rsidRDefault="00D86AF8" w:rsidP="00CE6B0E">
      <w:pPr>
        <w:pStyle w:val="BodyText5Numbers"/>
      </w:pPr>
      <w:r w:rsidRPr="00B83B3E">
        <w:t xml:space="preserve">Consistent appearance and functionality </w:t>
      </w:r>
      <w:r w:rsidR="002A22D1" w:rsidRPr="00B83B3E">
        <w:t>among sites</w:t>
      </w:r>
    </w:p>
    <w:p w14:paraId="5C3CD641" w14:textId="77777777" w:rsidR="00E410DB" w:rsidRPr="00B83B3E" w:rsidRDefault="0024383C" w:rsidP="00CE6B0E">
      <w:pPr>
        <w:pStyle w:val="BodyText5Numbers"/>
      </w:pPr>
      <w:r w:rsidRPr="00B83B3E">
        <w:t>Online help tool</w:t>
      </w:r>
    </w:p>
    <w:p w14:paraId="5C3CD642" w14:textId="77777777" w:rsidR="00D86AF8" w:rsidRPr="00B83B3E" w:rsidRDefault="00D86AF8" w:rsidP="00A561AD">
      <w:pPr>
        <w:pStyle w:val="Heading3"/>
      </w:pPr>
      <w:bookmarkStart w:id="36" w:name="_Toc508873510"/>
      <w:bookmarkStart w:id="37" w:name="_Toc508874922"/>
      <w:bookmarkStart w:id="38" w:name="_Toc508875776"/>
      <w:bookmarkStart w:id="39" w:name="_Toc524336268"/>
      <w:r w:rsidRPr="00B83B3E">
        <w:t>Demographics</w:t>
      </w:r>
      <w:bookmarkEnd w:id="36"/>
      <w:bookmarkEnd w:id="37"/>
      <w:bookmarkEnd w:id="38"/>
      <w:bookmarkEnd w:id="39"/>
    </w:p>
    <w:p w14:paraId="5C3CD643" w14:textId="77777777" w:rsidR="00D86AF8" w:rsidRPr="00B83B3E" w:rsidRDefault="00D86AF8" w:rsidP="00CE6B0E">
      <w:pPr>
        <w:pStyle w:val="BodyText5Numbers"/>
      </w:pPr>
      <w:r w:rsidRPr="00B83B3E">
        <w:t>Load new patients into the Veterans Information Systems Technology Architecture (VistA) system</w:t>
      </w:r>
    </w:p>
    <w:p w14:paraId="5C3CD644" w14:textId="77777777" w:rsidR="00D86AF8" w:rsidRPr="00B83B3E" w:rsidRDefault="00D86AF8" w:rsidP="00CE6B0E">
      <w:pPr>
        <w:pStyle w:val="BodyText5Numbers"/>
      </w:pPr>
      <w:r w:rsidRPr="00B83B3E">
        <w:t>View patient demographics</w:t>
      </w:r>
    </w:p>
    <w:p w14:paraId="5C3CD645" w14:textId="77777777" w:rsidR="00D86AF8" w:rsidRPr="00B83B3E" w:rsidRDefault="00D86AF8" w:rsidP="00CE6B0E">
      <w:pPr>
        <w:pStyle w:val="BodyText5Numbers"/>
      </w:pPr>
      <w:r w:rsidRPr="00B83B3E">
        <w:lastRenderedPageBreak/>
        <w:t>Report patient address changes to VHA</w:t>
      </w:r>
    </w:p>
    <w:p w14:paraId="5C3CD646" w14:textId="77777777" w:rsidR="00D86AF8" w:rsidRPr="00B83B3E" w:rsidRDefault="00D86AF8" w:rsidP="00CE6B0E">
      <w:pPr>
        <w:pStyle w:val="BodyText5Numbers"/>
      </w:pPr>
      <w:r w:rsidRPr="00B83B3E">
        <w:t>View patient temporary address</w:t>
      </w:r>
    </w:p>
    <w:p w14:paraId="5C3CD647" w14:textId="77777777" w:rsidR="00D86AF8" w:rsidRPr="00B83B3E" w:rsidRDefault="00D86AF8" w:rsidP="00A561AD">
      <w:pPr>
        <w:pStyle w:val="Heading3"/>
      </w:pPr>
      <w:bookmarkStart w:id="40" w:name="_Toc508873511"/>
      <w:bookmarkStart w:id="41" w:name="_Toc508874923"/>
      <w:bookmarkStart w:id="42" w:name="_Toc508875777"/>
      <w:bookmarkStart w:id="43" w:name="_Toc524336269"/>
      <w:r w:rsidRPr="00B83B3E">
        <w:t>C&amp;P Examination Functionality</w:t>
      </w:r>
      <w:bookmarkEnd w:id="40"/>
      <w:bookmarkEnd w:id="41"/>
      <w:bookmarkEnd w:id="42"/>
      <w:bookmarkEnd w:id="43"/>
    </w:p>
    <w:p w14:paraId="5C3CD648" w14:textId="77777777" w:rsidR="00D86AF8" w:rsidRPr="00B83B3E" w:rsidRDefault="00D86AF8" w:rsidP="00CE6B0E">
      <w:pPr>
        <w:pStyle w:val="BodyText5Numbers"/>
      </w:pPr>
      <w:r w:rsidRPr="00B83B3E">
        <w:t>Add new C&amp;P exam request</w:t>
      </w:r>
    </w:p>
    <w:p w14:paraId="5C3CD649" w14:textId="77777777" w:rsidR="00D86AF8" w:rsidRPr="00B83B3E" w:rsidRDefault="00D86AF8" w:rsidP="00CE6B0E">
      <w:pPr>
        <w:pStyle w:val="BodyText5Numbers"/>
      </w:pPr>
      <w:r w:rsidRPr="00B83B3E">
        <w:t>Edit unreleased C&amp;P exam request</w:t>
      </w:r>
    </w:p>
    <w:p w14:paraId="5C3CD64A" w14:textId="77777777" w:rsidR="00D86AF8" w:rsidRPr="00B83B3E" w:rsidRDefault="00D86AF8" w:rsidP="00CE6B0E">
      <w:pPr>
        <w:pStyle w:val="BodyText5Numbers"/>
      </w:pPr>
      <w:r w:rsidRPr="00B83B3E">
        <w:t>Add exams to C&amp;P exam requests</w:t>
      </w:r>
    </w:p>
    <w:p w14:paraId="5C3CD64B" w14:textId="77777777" w:rsidR="00D86AF8" w:rsidRPr="00B83B3E" w:rsidRDefault="00D86AF8" w:rsidP="00CE6B0E">
      <w:pPr>
        <w:pStyle w:val="BodyText5Numbers"/>
      </w:pPr>
      <w:r w:rsidRPr="00B83B3E">
        <w:t>Cancel C&amp;P exam requests</w:t>
      </w:r>
    </w:p>
    <w:p w14:paraId="5C3CD64C" w14:textId="77777777" w:rsidR="00D86AF8" w:rsidRPr="00B83B3E" w:rsidRDefault="00D86AF8" w:rsidP="00CE6B0E">
      <w:pPr>
        <w:pStyle w:val="BodyText5Numbers"/>
      </w:pPr>
      <w:r w:rsidRPr="00B83B3E">
        <w:t>Create an insufficient exam request</w:t>
      </w:r>
    </w:p>
    <w:p w14:paraId="5C3CD64D" w14:textId="77777777" w:rsidR="00D86AF8" w:rsidRPr="00B83B3E" w:rsidRDefault="003C64A1" w:rsidP="00CE6B0E">
      <w:pPr>
        <w:pStyle w:val="BodyText5Numbers"/>
      </w:pPr>
      <w:r w:rsidRPr="00B83B3E">
        <w:t>Track i</w:t>
      </w:r>
      <w:r w:rsidR="00D86AF8" w:rsidRPr="00B83B3E">
        <w:t>ndivid</w:t>
      </w:r>
      <w:r w:rsidRPr="00B83B3E">
        <w:t>ual and cumulative pending exams</w:t>
      </w:r>
    </w:p>
    <w:p w14:paraId="5C3CD64E" w14:textId="77777777" w:rsidR="00D86AF8" w:rsidRPr="00B83B3E" w:rsidRDefault="00D86AF8" w:rsidP="00CE6B0E">
      <w:pPr>
        <w:pStyle w:val="BodyText5Numbers"/>
      </w:pPr>
      <w:r w:rsidRPr="00B83B3E">
        <w:t>Request Veterans Affairs Form (VAF) 7131 information</w:t>
      </w:r>
    </w:p>
    <w:p w14:paraId="5C3CD64F" w14:textId="77777777" w:rsidR="00D86AF8" w:rsidRPr="00B83B3E" w:rsidRDefault="003C64A1" w:rsidP="00CE6B0E">
      <w:pPr>
        <w:pStyle w:val="BodyText5Numbers"/>
      </w:pPr>
      <w:r w:rsidRPr="00B83B3E">
        <w:t xml:space="preserve">Create </w:t>
      </w:r>
      <w:r w:rsidR="00D86AF8" w:rsidRPr="00B83B3E">
        <w:t>VA Regional Office reports</w:t>
      </w:r>
    </w:p>
    <w:p w14:paraId="5C3CD650" w14:textId="77777777" w:rsidR="001768A4" w:rsidRPr="00B83B3E" w:rsidRDefault="001768A4" w:rsidP="00CE6B0E">
      <w:pPr>
        <w:pStyle w:val="BodyText5Numbers"/>
      </w:pPr>
      <w:r w:rsidRPr="00B83B3E">
        <w:t>Create Automated Management Information System (AMIS) 290 report</w:t>
      </w:r>
      <w:r w:rsidR="002A22D1" w:rsidRPr="00B83B3E">
        <w:t>s</w:t>
      </w:r>
    </w:p>
    <w:p w14:paraId="5C3CD651" w14:textId="77777777" w:rsidR="00D86AF8" w:rsidRPr="00B83B3E" w:rsidRDefault="003C64A1" w:rsidP="00CE6B0E">
      <w:pPr>
        <w:pStyle w:val="BodyText5Numbers"/>
      </w:pPr>
      <w:r w:rsidRPr="00B83B3E">
        <w:t>Create i</w:t>
      </w:r>
      <w:r w:rsidR="00D86AF8" w:rsidRPr="00B83B3E">
        <w:t>nsufficient exam report</w:t>
      </w:r>
    </w:p>
    <w:p w14:paraId="5C3CD652" w14:textId="77777777" w:rsidR="00D86AF8" w:rsidRPr="00B83B3E" w:rsidRDefault="003C64A1" w:rsidP="00CE6B0E">
      <w:pPr>
        <w:pStyle w:val="BodyText5Numbers"/>
      </w:pPr>
      <w:r w:rsidRPr="00B83B3E">
        <w:t>Send A</w:t>
      </w:r>
      <w:r w:rsidR="00D86AF8" w:rsidRPr="00B83B3E">
        <w:t>utomatic Mailman bulletins to AMIE mail groups</w:t>
      </w:r>
    </w:p>
    <w:p w14:paraId="5C3CD653" w14:textId="77777777" w:rsidR="00D86AF8" w:rsidRPr="00B83B3E" w:rsidRDefault="00D86AF8" w:rsidP="00A561AD">
      <w:pPr>
        <w:pStyle w:val="Heading3"/>
      </w:pPr>
      <w:bookmarkStart w:id="44" w:name="_Toc508873512"/>
      <w:bookmarkStart w:id="45" w:name="_Toc508874924"/>
      <w:bookmarkStart w:id="46" w:name="_Toc508875778"/>
      <w:bookmarkStart w:id="47" w:name="_Toc524336270"/>
      <w:r w:rsidRPr="00B83B3E">
        <w:t>Patient Records Navigation</w:t>
      </w:r>
      <w:bookmarkEnd w:id="44"/>
      <w:bookmarkEnd w:id="45"/>
      <w:bookmarkEnd w:id="46"/>
      <w:bookmarkEnd w:id="47"/>
    </w:p>
    <w:p w14:paraId="5C3CD654" w14:textId="77777777" w:rsidR="00D86AF8" w:rsidRPr="00B83B3E" w:rsidRDefault="00D86AF8" w:rsidP="00CE6B0E">
      <w:pPr>
        <w:pStyle w:val="BodyText5Numbers"/>
      </w:pPr>
      <w:r w:rsidRPr="00B83B3E">
        <w:t>View health summaries</w:t>
      </w:r>
    </w:p>
    <w:p w14:paraId="5C3CD655" w14:textId="77777777" w:rsidR="00D86AF8" w:rsidRPr="00B83B3E" w:rsidRDefault="00D86AF8" w:rsidP="00CE6B0E">
      <w:pPr>
        <w:pStyle w:val="BodyText5Numbers"/>
      </w:pPr>
      <w:r w:rsidRPr="00B83B3E">
        <w:t>View appointment lists</w:t>
      </w:r>
    </w:p>
    <w:p w14:paraId="5C3CD656" w14:textId="77777777" w:rsidR="00D86AF8" w:rsidRPr="00B83B3E" w:rsidRDefault="00D86AF8" w:rsidP="00CE6B0E">
      <w:pPr>
        <w:pStyle w:val="BodyText5Numbers"/>
      </w:pPr>
      <w:r w:rsidRPr="00B83B3E">
        <w:t>View progress notes</w:t>
      </w:r>
    </w:p>
    <w:p w14:paraId="5C3CD657" w14:textId="77777777" w:rsidR="00D86AF8" w:rsidRPr="00B83B3E" w:rsidRDefault="00D86AF8" w:rsidP="00CE6B0E">
      <w:pPr>
        <w:pStyle w:val="BodyText5Numbers"/>
      </w:pPr>
      <w:r w:rsidRPr="00B83B3E">
        <w:t>View discharge summaries</w:t>
      </w:r>
    </w:p>
    <w:p w14:paraId="5C3CD658" w14:textId="77777777" w:rsidR="00D86AF8" w:rsidRPr="00B83B3E" w:rsidRDefault="00D86AF8" w:rsidP="00CE6B0E">
      <w:pPr>
        <w:pStyle w:val="BodyText5Numbers"/>
      </w:pPr>
      <w:r w:rsidRPr="00B83B3E">
        <w:t>View consult</w:t>
      </w:r>
      <w:r w:rsidR="002A22D1" w:rsidRPr="00B83B3E">
        <w:t>ation</w:t>
      </w:r>
      <w:r w:rsidRPr="00B83B3E">
        <w:t xml:space="preserve"> requests and results</w:t>
      </w:r>
    </w:p>
    <w:p w14:paraId="5C3CD659" w14:textId="77777777" w:rsidR="00D86AF8" w:rsidRPr="00B83B3E" w:rsidRDefault="00D86AF8" w:rsidP="00CE6B0E">
      <w:pPr>
        <w:pStyle w:val="BodyText5Numbers"/>
      </w:pPr>
      <w:r w:rsidRPr="00B83B3E">
        <w:t>View cumulative vitals</w:t>
      </w:r>
    </w:p>
    <w:p w14:paraId="5C3CD65A" w14:textId="77777777" w:rsidR="00D86AF8" w:rsidRPr="00B83B3E" w:rsidRDefault="00D86AF8" w:rsidP="00CE6B0E">
      <w:pPr>
        <w:pStyle w:val="BodyText5Numbers"/>
      </w:pPr>
      <w:r w:rsidRPr="00B83B3E">
        <w:t>View active medications</w:t>
      </w:r>
    </w:p>
    <w:p w14:paraId="5C3CD65B" w14:textId="77777777" w:rsidR="00D86AF8" w:rsidRPr="00B83B3E" w:rsidRDefault="00D86AF8" w:rsidP="00CE6B0E">
      <w:pPr>
        <w:pStyle w:val="BodyText5Numbers"/>
      </w:pPr>
      <w:r w:rsidRPr="00B83B3E">
        <w:t>View lab reports</w:t>
      </w:r>
    </w:p>
    <w:p w14:paraId="5C3CD65C" w14:textId="77777777" w:rsidR="00D86AF8" w:rsidRPr="00B83B3E" w:rsidRDefault="00D86AF8" w:rsidP="00CE6B0E">
      <w:pPr>
        <w:pStyle w:val="BodyText5Numbers"/>
      </w:pPr>
      <w:r w:rsidRPr="00B83B3E">
        <w:t>View imaging</w:t>
      </w:r>
    </w:p>
    <w:p w14:paraId="5C3CD65D" w14:textId="77777777" w:rsidR="00D86AF8" w:rsidRPr="00B83B3E" w:rsidRDefault="00D86AF8" w:rsidP="00CE6B0E">
      <w:pPr>
        <w:pStyle w:val="BodyText5Numbers"/>
      </w:pPr>
      <w:r w:rsidRPr="00B83B3E">
        <w:t>View procedures</w:t>
      </w:r>
    </w:p>
    <w:p w14:paraId="5C3CD65F" w14:textId="77777777" w:rsidR="00D86AF8" w:rsidRPr="00B83B3E" w:rsidRDefault="00D86AF8" w:rsidP="00A561AD">
      <w:pPr>
        <w:pStyle w:val="Heading3"/>
      </w:pPr>
      <w:bookmarkStart w:id="48" w:name="_Toc508873513"/>
      <w:bookmarkStart w:id="49" w:name="_Toc508874925"/>
      <w:bookmarkStart w:id="50" w:name="_Toc508875779"/>
      <w:bookmarkStart w:id="51" w:name="_Toc524336271"/>
      <w:r w:rsidRPr="00B83B3E">
        <w:t>Reports</w:t>
      </w:r>
      <w:bookmarkEnd w:id="48"/>
      <w:bookmarkEnd w:id="49"/>
      <w:bookmarkEnd w:id="50"/>
      <w:bookmarkEnd w:id="51"/>
    </w:p>
    <w:p w14:paraId="5C3CD660" w14:textId="77777777" w:rsidR="00D86AF8" w:rsidRPr="00B83B3E" w:rsidRDefault="00D86AF8" w:rsidP="00CE6B0E">
      <w:pPr>
        <w:pStyle w:val="BodyText5Numbers"/>
      </w:pPr>
      <w:r w:rsidRPr="00B83B3E">
        <w:t>All existing AMIE reports for VBA are available</w:t>
      </w:r>
    </w:p>
    <w:p w14:paraId="5C3CD661" w14:textId="77777777" w:rsidR="00D86AF8" w:rsidRPr="00B83B3E" w:rsidRDefault="00D86AF8" w:rsidP="00CE6B0E">
      <w:pPr>
        <w:pStyle w:val="BodyText5Numbers"/>
      </w:pPr>
      <w:r w:rsidRPr="00B83B3E">
        <w:t>Custom C&amp;P template tracking reports for VHA</w:t>
      </w:r>
      <w:r w:rsidR="00241622" w:rsidRPr="00B83B3E">
        <w:t xml:space="preserve"> are available</w:t>
      </w:r>
    </w:p>
    <w:p w14:paraId="5C3CD662" w14:textId="77777777" w:rsidR="00D86AF8" w:rsidRPr="00B83B3E" w:rsidRDefault="00D86AF8" w:rsidP="00CE6B0E">
      <w:pPr>
        <w:pStyle w:val="BodyText5Numbers"/>
      </w:pPr>
      <w:r w:rsidRPr="00B83B3E">
        <w:t>Other C&amp;P activity reports not available in AMIE</w:t>
      </w:r>
    </w:p>
    <w:p w14:paraId="5C3CD663" w14:textId="77777777" w:rsidR="002C710C" w:rsidRPr="00B83B3E" w:rsidRDefault="002C710C" w:rsidP="002C710C">
      <w:pPr>
        <w:pStyle w:val="BodyText5Numbers"/>
      </w:pPr>
      <w:r w:rsidRPr="00B83B3E">
        <w:t>Generates a report for 8861 Request for Medical Services, Chapter 31</w:t>
      </w:r>
    </w:p>
    <w:p w14:paraId="5C3CD664" w14:textId="77777777" w:rsidR="00D86AF8" w:rsidRPr="00B83B3E" w:rsidRDefault="00D86AF8" w:rsidP="00A561AD">
      <w:pPr>
        <w:pStyle w:val="Heading3"/>
      </w:pPr>
      <w:bookmarkStart w:id="52" w:name="_Toc508873514"/>
      <w:bookmarkStart w:id="53" w:name="_Toc508874926"/>
      <w:bookmarkStart w:id="54" w:name="_Toc508875780"/>
      <w:bookmarkStart w:id="55" w:name="_Toc524336272"/>
      <w:r w:rsidRPr="00B83B3E">
        <w:lastRenderedPageBreak/>
        <w:t>C&amp;P Exam Entry</w:t>
      </w:r>
      <w:bookmarkEnd w:id="52"/>
      <w:bookmarkEnd w:id="53"/>
      <w:bookmarkEnd w:id="54"/>
      <w:bookmarkEnd w:id="55"/>
    </w:p>
    <w:p w14:paraId="5C3CD665" w14:textId="77777777" w:rsidR="00D86AF8" w:rsidRPr="00B83B3E" w:rsidRDefault="00D86AF8" w:rsidP="00CE6B0E">
      <w:pPr>
        <w:pStyle w:val="BodyText5Numbers"/>
      </w:pPr>
      <w:r w:rsidRPr="00B83B3E">
        <w:t>All standard AMIE worksheets are available in template form</w:t>
      </w:r>
    </w:p>
    <w:p w14:paraId="5C3CD666" w14:textId="77777777" w:rsidR="00D86AF8" w:rsidRPr="00B83B3E" w:rsidRDefault="00D86AF8" w:rsidP="00CE6B0E">
      <w:pPr>
        <w:pStyle w:val="BodyText5Numbers"/>
      </w:pPr>
      <w:r w:rsidRPr="00B83B3E">
        <w:t>Automatic sending of completed exam requests</w:t>
      </w:r>
    </w:p>
    <w:p w14:paraId="5C3CD667" w14:textId="77777777" w:rsidR="00D86AF8" w:rsidRPr="00B83B3E" w:rsidRDefault="00D86AF8" w:rsidP="00CE6B0E">
      <w:pPr>
        <w:pStyle w:val="BodyText5Numbers"/>
      </w:pPr>
      <w:r w:rsidRPr="00B83B3E">
        <w:t>Ability to save template work in progress and finish later</w:t>
      </w:r>
    </w:p>
    <w:p w14:paraId="5C3CD668" w14:textId="08422C2F" w:rsidR="00D86AF8" w:rsidRPr="00B83B3E" w:rsidRDefault="00D86AF8" w:rsidP="00CE6B0E">
      <w:pPr>
        <w:pStyle w:val="BodyText5Numbers"/>
      </w:pPr>
      <w:r w:rsidRPr="00B83B3E">
        <w:t xml:space="preserve">Ability for site to review exams before releasing it to </w:t>
      </w:r>
      <w:r w:rsidR="0043714D">
        <w:t>VBA</w:t>
      </w:r>
    </w:p>
    <w:p w14:paraId="5C3CD669" w14:textId="77777777" w:rsidR="00D86AF8" w:rsidRPr="00B83B3E" w:rsidRDefault="00D86AF8" w:rsidP="00CE6B0E">
      <w:pPr>
        <w:pStyle w:val="BodyText5Numbers"/>
      </w:pPr>
      <w:r w:rsidRPr="00B83B3E">
        <w:t>Multiple templates can be merged into a single exam</w:t>
      </w:r>
    </w:p>
    <w:p w14:paraId="5C3CD66A" w14:textId="77777777" w:rsidR="00D86AF8" w:rsidRPr="00B83B3E" w:rsidRDefault="00D86AF8" w:rsidP="00A561AD">
      <w:pPr>
        <w:pStyle w:val="Heading2"/>
      </w:pPr>
      <w:bookmarkStart w:id="56" w:name="_Toc146086565"/>
      <w:bookmarkStart w:id="57" w:name="_Toc150075105"/>
      <w:bookmarkStart w:id="58" w:name="_Toc150075174"/>
      <w:bookmarkStart w:id="59" w:name="_Toc150075235"/>
      <w:bookmarkStart w:id="60" w:name="_Toc278187781"/>
      <w:bookmarkStart w:id="61" w:name="_Toc508873515"/>
      <w:bookmarkStart w:id="62" w:name="_Toc508874927"/>
      <w:bookmarkStart w:id="63" w:name="_Toc508875781"/>
      <w:bookmarkStart w:id="64" w:name="_Toc524336273"/>
      <w:r w:rsidRPr="00B83B3E">
        <w:t>Additional Information</w:t>
      </w:r>
      <w:bookmarkEnd w:id="56"/>
      <w:bookmarkEnd w:id="57"/>
      <w:bookmarkEnd w:id="58"/>
      <w:bookmarkEnd w:id="59"/>
      <w:bookmarkEnd w:id="60"/>
      <w:bookmarkEnd w:id="61"/>
      <w:bookmarkEnd w:id="62"/>
      <w:bookmarkEnd w:id="63"/>
      <w:bookmarkEnd w:id="64"/>
    </w:p>
    <w:p w14:paraId="5C3CD66B" w14:textId="77777777" w:rsidR="00D86AF8" w:rsidRPr="00B83B3E" w:rsidRDefault="00D86AF8" w:rsidP="005F7F65">
      <w:r w:rsidRPr="00B83B3E">
        <w:t>Additional information and downloads are available on the VA Intranet.</w:t>
      </w:r>
    </w:p>
    <w:p w14:paraId="5C3CD66C" w14:textId="5D5704E5" w:rsidR="00D86AF8" w:rsidRPr="00B83B3E" w:rsidRDefault="00DF5DEB" w:rsidP="005250E0">
      <w:pPr>
        <w:pStyle w:val="ListBullet2"/>
      </w:pPr>
      <w:hyperlink r:id="rId20" w:history="1">
        <w:r w:rsidR="006B7071" w:rsidRPr="005B1A59">
          <w:rPr>
            <w:rStyle w:val="Hyperlink"/>
          </w:rPr>
          <w:t>CAPRI</w:t>
        </w:r>
        <w:r w:rsidR="008B4BBF" w:rsidRPr="005B1A59">
          <w:rPr>
            <w:rStyle w:val="Hyperlink"/>
          </w:rPr>
          <w:t xml:space="preserve"> Documentation</w:t>
        </w:r>
      </w:hyperlink>
      <w:r w:rsidR="008B4BBF" w:rsidRPr="00B83B3E">
        <w:t>:</w:t>
      </w:r>
      <w:r w:rsidR="00EE0CF4">
        <w:t xml:space="preserve"> </w:t>
      </w:r>
    </w:p>
    <w:p w14:paraId="5C3CD66D" w14:textId="7FCFFC74" w:rsidR="00AF442A" w:rsidRPr="00B83B3E" w:rsidRDefault="00DF5DEB" w:rsidP="00AF442A">
      <w:pPr>
        <w:pStyle w:val="ListBullet"/>
        <w:ind w:left="540" w:hanging="180"/>
      </w:pPr>
      <w:hyperlink r:id="rId21" w:history="1">
        <w:r w:rsidR="00AF1E4C" w:rsidRPr="005B1A59">
          <w:rPr>
            <w:rStyle w:val="Hyperlink"/>
          </w:rPr>
          <w:t>Office of Disability and Medical Assessment (DMA)</w:t>
        </w:r>
        <w:r w:rsidR="008B4BBF" w:rsidRPr="005B1A59">
          <w:rPr>
            <w:rStyle w:val="Hyperlink"/>
          </w:rPr>
          <w:t>:</w:t>
        </w:r>
      </w:hyperlink>
      <w:r w:rsidR="00EE0CF4">
        <w:t xml:space="preserve"> </w:t>
      </w:r>
    </w:p>
    <w:p w14:paraId="5C3CD670" w14:textId="61988844" w:rsidR="00D86AF8" w:rsidRPr="00B83B3E" w:rsidRDefault="00DF5DEB" w:rsidP="005250E0">
      <w:pPr>
        <w:pStyle w:val="ListBullet2"/>
      </w:pPr>
      <w:hyperlink r:id="rId22" w:history="1">
        <w:r w:rsidR="00D86AF8" w:rsidRPr="005B1A59">
          <w:rPr>
            <w:rStyle w:val="Hyperlink"/>
          </w:rPr>
          <w:t xml:space="preserve">VHA </w:t>
        </w:r>
        <w:r w:rsidR="006B7071" w:rsidRPr="005B1A59">
          <w:rPr>
            <w:rStyle w:val="Hyperlink"/>
          </w:rPr>
          <w:t>CAPRI</w:t>
        </w:r>
        <w:r w:rsidR="00D86AF8" w:rsidRPr="005B1A59">
          <w:rPr>
            <w:rStyle w:val="Hyperlink"/>
          </w:rPr>
          <w:t xml:space="preserve"> Training, Videos, and Documentation</w:t>
        </w:r>
      </w:hyperlink>
      <w:r w:rsidR="00D86AF8" w:rsidRPr="00B83B3E">
        <w:t>:</w:t>
      </w:r>
      <w:r w:rsidR="00EE0CF4">
        <w:t xml:space="preserve"> </w:t>
      </w:r>
    </w:p>
    <w:p w14:paraId="5C3CD671" w14:textId="77777777" w:rsidR="00D86AF8" w:rsidRPr="00B83B3E" w:rsidRDefault="00956670" w:rsidP="00A561AD">
      <w:pPr>
        <w:pStyle w:val="Heading3"/>
      </w:pPr>
      <w:bookmarkStart w:id="65" w:name="_Toc146086566"/>
      <w:bookmarkStart w:id="66" w:name="_Toc150075106"/>
      <w:bookmarkStart w:id="67" w:name="_Toc150075175"/>
      <w:bookmarkStart w:id="68" w:name="_Toc150075236"/>
      <w:bookmarkStart w:id="69" w:name="_Toc278187782"/>
      <w:bookmarkStart w:id="70" w:name="_Toc508873516"/>
      <w:bookmarkStart w:id="71" w:name="_Toc508874928"/>
      <w:bookmarkStart w:id="72" w:name="_Toc508875782"/>
      <w:bookmarkStart w:id="73" w:name="_Toc524336274"/>
      <w:r w:rsidRPr="00B83B3E">
        <w:t>Email</w:t>
      </w:r>
      <w:r w:rsidR="00D86AF8" w:rsidRPr="00B83B3E">
        <w:t xml:space="preserve"> Address</w:t>
      </w:r>
      <w:bookmarkEnd w:id="65"/>
      <w:bookmarkEnd w:id="66"/>
      <w:bookmarkEnd w:id="67"/>
      <w:bookmarkEnd w:id="68"/>
      <w:bookmarkEnd w:id="69"/>
      <w:bookmarkEnd w:id="70"/>
      <w:bookmarkEnd w:id="71"/>
      <w:bookmarkEnd w:id="72"/>
      <w:bookmarkEnd w:id="73"/>
    </w:p>
    <w:p w14:paraId="5C3CD672" w14:textId="6152442F" w:rsidR="00D86AF8" w:rsidRPr="00B83B3E" w:rsidRDefault="00A327B7" w:rsidP="007A7D0D">
      <w:pPr>
        <w:pStyle w:val="BodyText"/>
        <w:rPr>
          <w:color w:val="000000"/>
        </w:rPr>
      </w:pPr>
      <w:r w:rsidRPr="00B83B3E">
        <w:t xml:space="preserve">User </w:t>
      </w:r>
      <w:r w:rsidR="00D86AF8" w:rsidRPr="00B83B3E">
        <w:t xml:space="preserve">support questions </w:t>
      </w:r>
      <w:r w:rsidRPr="00B83B3E">
        <w:t xml:space="preserve">should be addressed to </w:t>
      </w:r>
      <w:r w:rsidR="00D86AF8" w:rsidRPr="00B83B3E">
        <w:t>local IT support staff</w:t>
      </w:r>
      <w:r w:rsidR="00093F0A" w:rsidRPr="00B83B3E">
        <w:t xml:space="preserve">, </w:t>
      </w:r>
      <w:r w:rsidR="00D86AF8" w:rsidRPr="00B83B3E">
        <w:t>Information Resources Management (IRM)</w:t>
      </w:r>
      <w:r w:rsidR="00093F0A" w:rsidRPr="00B83B3E">
        <w:t>,</w:t>
      </w:r>
      <w:r w:rsidR="00D86AF8" w:rsidRPr="00B83B3E">
        <w:t xml:space="preserve"> or</w:t>
      </w:r>
      <w:r w:rsidR="00D256C8" w:rsidRPr="00B83B3E">
        <w:t xml:space="preserve"> one of</w:t>
      </w:r>
      <w:r w:rsidR="00D86AF8" w:rsidRPr="00B83B3E">
        <w:t xml:space="preserve"> the</w:t>
      </w:r>
      <w:r w:rsidR="00D256C8" w:rsidRPr="00B83B3E">
        <w:t xml:space="preserve"> National Service Desks</w:t>
      </w:r>
      <w:r w:rsidR="00D86AF8" w:rsidRPr="00B83B3E">
        <w:t>.</w:t>
      </w:r>
      <w:r w:rsidR="00EE0CF4">
        <w:t xml:space="preserve"> </w:t>
      </w:r>
      <w:r w:rsidR="00DD17C4">
        <w:t>A ServiceNow</w:t>
      </w:r>
      <w:r w:rsidR="007C1ECE" w:rsidRPr="00B83B3E">
        <w:t xml:space="preserve"> ticket may be submitted for CAPRI related issues to the </w:t>
      </w:r>
      <w:r w:rsidR="007C1ECE" w:rsidRPr="00B83B3E">
        <w:rPr>
          <w:color w:val="000000"/>
        </w:rPr>
        <w:t>National Service Desk at 1-888-596-4357.</w:t>
      </w:r>
    </w:p>
    <w:p w14:paraId="5C3CD673" w14:textId="77777777" w:rsidR="00D86AF8" w:rsidRPr="00B83B3E" w:rsidRDefault="00D86AF8" w:rsidP="007A7D0D">
      <w:pPr>
        <w:pStyle w:val="BodyText"/>
      </w:pPr>
      <w:r w:rsidRPr="00B83B3E">
        <w:t xml:space="preserve">If </w:t>
      </w:r>
      <w:r w:rsidR="00914F6F" w:rsidRPr="00B83B3E">
        <w:t xml:space="preserve">the </w:t>
      </w:r>
      <w:r w:rsidR="00213B8B" w:rsidRPr="00B83B3E">
        <w:t>user has</w:t>
      </w:r>
      <w:r w:rsidRPr="00B83B3E">
        <w:t xml:space="preserve"> a need to contact the </w:t>
      </w:r>
      <w:r w:rsidR="006B7071" w:rsidRPr="00B83B3E">
        <w:t>CAPRI</w:t>
      </w:r>
      <w:r w:rsidR="00F61C05" w:rsidRPr="00B83B3E">
        <w:t xml:space="preserve"> development team directly, they</w:t>
      </w:r>
      <w:r w:rsidRPr="00B83B3E">
        <w:t xml:space="preserve"> can be reached at the Outlook mail group</w:t>
      </w:r>
      <w:r w:rsidR="00F61C05" w:rsidRPr="00B83B3E">
        <w:t>:</w:t>
      </w:r>
      <w:r w:rsidRPr="00B83B3E">
        <w:t xml:space="preserve"> </w:t>
      </w:r>
      <w:hyperlink r:id="rId23" w:history="1">
        <w:r w:rsidRPr="00B83B3E">
          <w:rPr>
            <w:rStyle w:val="Hyperlink"/>
            <w:u w:val="none"/>
          </w:rPr>
          <w:t xml:space="preserve">VHA OI SDD </w:t>
        </w:r>
        <w:r w:rsidR="006B7071" w:rsidRPr="00B83B3E">
          <w:rPr>
            <w:rStyle w:val="Hyperlink"/>
            <w:u w:val="none"/>
          </w:rPr>
          <w:t>CAPRI</w:t>
        </w:r>
      </w:hyperlink>
    </w:p>
    <w:p w14:paraId="5C3CD674" w14:textId="77777777" w:rsidR="00D86AF8" w:rsidRDefault="00D86AF8" w:rsidP="00A561AD">
      <w:pPr>
        <w:pStyle w:val="Heading3"/>
      </w:pPr>
      <w:bookmarkStart w:id="74" w:name="_Toc146086569"/>
      <w:bookmarkStart w:id="75" w:name="_Toc150075107"/>
      <w:bookmarkStart w:id="76" w:name="_Toc150075176"/>
      <w:bookmarkStart w:id="77" w:name="_Toc150075237"/>
      <w:bookmarkStart w:id="78" w:name="_Toc278187783"/>
      <w:bookmarkStart w:id="79" w:name="_Toc508873517"/>
      <w:bookmarkStart w:id="80" w:name="_Toc508874929"/>
      <w:bookmarkStart w:id="81" w:name="_Toc508875783"/>
      <w:bookmarkStart w:id="82" w:name="_Toc524336275"/>
      <w:r w:rsidRPr="00B83B3E">
        <w:t>Installation</w:t>
      </w:r>
      <w:bookmarkEnd w:id="74"/>
      <w:bookmarkEnd w:id="75"/>
      <w:bookmarkEnd w:id="76"/>
      <w:bookmarkEnd w:id="77"/>
      <w:bookmarkEnd w:id="78"/>
      <w:bookmarkEnd w:id="79"/>
      <w:bookmarkEnd w:id="80"/>
      <w:bookmarkEnd w:id="81"/>
      <w:bookmarkEnd w:id="82"/>
    </w:p>
    <w:p w14:paraId="75EC2496" w14:textId="30149FD2" w:rsidR="004F4D03" w:rsidRPr="00B408B2" w:rsidRDefault="004F4D03" w:rsidP="00055547">
      <w:pPr>
        <w:pStyle w:val="Note"/>
      </w:pPr>
      <w:r w:rsidRPr="005F7F65">
        <w:rPr>
          <w:b/>
        </w:rPr>
        <w:t>NOTE:</w:t>
      </w:r>
      <w:r w:rsidR="00EE0CF4">
        <w:t xml:space="preserve"> </w:t>
      </w:r>
      <w:r w:rsidRPr="00B408B2">
        <w:t>It is important that all users at your site remain on the same version.</w:t>
      </w:r>
    </w:p>
    <w:p w14:paraId="5C3CD676" w14:textId="25732CA0" w:rsidR="00D86AF8" w:rsidRPr="00B83B3E" w:rsidRDefault="00D86AF8" w:rsidP="007A7D0D">
      <w:pPr>
        <w:pStyle w:val="BodyText"/>
      </w:pPr>
      <w:r w:rsidRPr="00B83B3E">
        <w:t xml:space="preserve">For </w:t>
      </w:r>
      <w:r w:rsidR="001768A4" w:rsidRPr="00B83B3E">
        <w:t xml:space="preserve">the </w:t>
      </w:r>
      <w:r w:rsidR="00787190" w:rsidRPr="00B83B3E">
        <w:t>VBA, the new version</w:t>
      </w:r>
      <w:r w:rsidRPr="00B83B3E">
        <w:t xml:space="preserve"> run</w:t>
      </w:r>
      <w:r w:rsidR="00787190" w:rsidRPr="00B83B3E">
        <w:t>s</w:t>
      </w:r>
      <w:r w:rsidRPr="00B83B3E">
        <w:t xml:space="preserve"> when </w:t>
      </w:r>
      <w:r w:rsidR="00914F6F" w:rsidRPr="00B83B3E">
        <w:t xml:space="preserve">the user </w:t>
      </w:r>
      <w:r w:rsidRPr="00B83B3E">
        <w:t>start</w:t>
      </w:r>
      <w:r w:rsidR="00A327B7" w:rsidRPr="00B83B3E">
        <w:t>s</w:t>
      </w:r>
      <w:r w:rsidRPr="00B83B3E">
        <w:t xml:space="preserve"> the application from </w:t>
      </w:r>
      <w:r w:rsidRPr="00B83B3E">
        <w:rPr>
          <w:b/>
        </w:rPr>
        <w:t>Start/</w:t>
      </w:r>
      <w:proofErr w:type="spellStart"/>
      <w:r w:rsidRPr="00B83B3E">
        <w:rPr>
          <w:b/>
        </w:rPr>
        <w:t>Vbapps</w:t>
      </w:r>
      <w:proofErr w:type="spellEnd"/>
      <w:r w:rsidRPr="00B83B3E">
        <w:rPr>
          <w:b/>
        </w:rPr>
        <w:t>/</w:t>
      </w:r>
      <w:r w:rsidR="006B7071" w:rsidRPr="00B83B3E">
        <w:rPr>
          <w:b/>
        </w:rPr>
        <w:t>CAPRI</w:t>
      </w:r>
      <w:r w:rsidRPr="00B83B3E">
        <w:rPr>
          <w:b/>
        </w:rPr>
        <w:t>/</w:t>
      </w:r>
      <w:r w:rsidR="006B7071" w:rsidRPr="00B83B3E">
        <w:rPr>
          <w:b/>
        </w:rPr>
        <w:t>CAPRI</w:t>
      </w:r>
      <w:r w:rsidRPr="00B83B3E">
        <w:t>.</w:t>
      </w:r>
      <w:r w:rsidR="00EE0CF4">
        <w:t xml:space="preserve"> </w:t>
      </w:r>
      <w:r w:rsidR="00914F6F" w:rsidRPr="00B83B3E">
        <w:t xml:space="preserve">The user </w:t>
      </w:r>
      <w:r w:rsidRPr="00B83B3E">
        <w:t>can make new Windows desktop shortcuts after starting the new version.</w:t>
      </w:r>
    </w:p>
    <w:p w14:paraId="5C3CD677" w14:textId="6FE6FE76" w:rsidR="00D86AF8" w:rsidRPr="00B83B3E" w:rsidRDefault="00D86AF8" w:rsidP="007A7D0D">
      <w:pPr>
        <w:pStyle w:val="BodyText"/>
      </w:pPr>
      <w:r w:rsidRPr="00B83B3E">
        <w:t xml:space="preserve">For the VHA, </w:t>
      </w:r>
      <w:r w:rsidR="00A327B7" w:rsidRPr="00B83B3E">
        <w:t>the</w:t>
      </w:r>
      <w:r w:rsidRPr="00B83B3E">
        <w:t xml:space="preserve"> IRM department install</w:t>
      </w:r>
      <w:r w:rsidR="00FD7EC1" w:rsidRPr="00B83B3E">
        <w:t>s</w:t>
      </w:r>
      <w:r w:rsidRPr="00B83B3E">
        <w:t xml:space="preserve"> the </w:t>
      </w:r>
      <w:r w:rsidR="006B7071" w:rsidRPr="00B83B3E">
        <w:t>CAPRI</w:t>
      </w:r>
      <w:r w:rsidRPr="00B83B3E">
        <w:t xml:space="preserve"> desktop icon.</w:t>
      </w:r>
      <w:r w:rsidR="00EE0CF4">
        <w:t xml:space="preserve"> </w:t>
      </w:r>
      <w:r w:rsidRPr="00B83B3E">
        <w:t xml:space="preserve">Please check with them on the specifics of starting </w:t>
      </w:r>
      <w:r w:rsidR="006B7071" w:rsidRPr="00B83B3E">
        <w:t>CAPRI</w:t>
      </w:r>
      <w:r w:rsidRPr="00B83B3E">
        <w:t>.</w:t>
      </w:r>
      <w:r w:rsidR="00EE0CF4">
        <w:t xml:space="preserve"> </w:t>
      </w:r>
      <w:r w:rsidRPr="00B83B3E">
        <w:t xml:space="preserve">Normally, </w:t>
      </w:r>
      <w:r w:rsidR="00914F6F" w:rsidRPr="00B83B3E">
        <w:t xml:space="preserve">the user </w:t>
      </w:r>
      <w:r w:rsidRPr="00B83B3E">
        <w:t xml:space="preserve">should find the </w:t>
      </w:r>
      <w:r w:rsidR="006B7071" w:rsidRPr="00B83B3E">
        <w:t>CAPRI</w:t>
      </w:r>
      <w:r w:rsidRPr="00B83B3E">
        <w:t xml:space="preserve"> shortcut in the same place </w:t>
      </w:r>
      <w:r w:rsidR="00914F6F" w:rsidRPr="00B83B3E">
        <w:t xml:space="preserve">the user </w:t>
      </w:r>
      <w:r w:rsidRPr="00B83B3E">
        <w:t>would find</w:t>
      </w:r>
      <w:r w:rsidR="00093F0A" w:rsidRPr="00B83B3E">
        <w:t xml:space="preserve"> the Computerized Patient Record System</w:t>
      </w:r>
      <w:r w:rsidRPr="00B83B3E">
        <w:t xml:space="preserve"> </w:t>
      </w:r>
      <w:r w:rsidR="00093F0A" w:rsidRPr="00B83B3E">
        <w:t>(</w:t>
      </w:r>
      <w:r w:rsidRPr="00B83B3E">
        <w:t>CPRS</w:t>
      </w:r>
      <w:r w:rsidR="00093F0A" w:rsidRPr="00B83B3E">
        <w:t>)</w:t>
      </w:r>
      <w:r w:rsidRPr="00B83B3E">
        <w:t xml:space="preserve">. </w:t>
      </w:r>
    </w:p>
    <w:p w14:paraId="5C3CD678" w14:textId="77777777" w:rsidR="00D86AF8" w:rsidRPr="00B83B3E" w:rsidRDefault="00D86AF8" w:rsidP="007A7D0D">
      <w:pPr>
        <w:pStyle w:val="BodyText"/>
      </w:pPr>
      <w:r w:rsidRPr="00B83B3E">
        <w:rPr>
          <w:b/>
        </w:rPr>
        <w:t>L</w:t>
      </w:r>
      <w:r w:rsidR="002A22D1" w:rsidRPr="00B83B3E">
        <w:rPr>
          <w:b/>
        </w:rPr>
        <w:t>ocal Vista Connection</w:t>
      </w:r>
      <w:r w:rsidRPr="00B83B3E">
        <w:rPr>
          <w:b/>
        </w:rPr>
        <w:t xml:space="preserve">: </w:t>
      </w:r>
      <w:r w:rsidRPr="00B83B3E">
        <w:t xml:space="preserve">The </w:t>
      </w:r>
      <w:r w:rsidR="006B7071" w:rsidRPr="00B83B3E">
        <w:t>CAPRI</w:t>
      </w:r>
      <w:r w:rsidRPr="00B83B3E">
        <w:t xml:space="preserve"> shortcut can be set to connect to a specific VistA system. </w:t>
      </w:r>
      <w:r w:rsidR="006B7071" w:rsidRPr="00B83B3E">
        <w:t>CAPRI</w:t>
      </w:r>
      <w:r w:rsidRPr="00B83B3E">
        <w:t xml:space="preserve"> accept</w:t>
      </w:r>
      <w:r w:rsidR="00FD7EC1" w:rsidRPr="00B83B3E">
        <w:t>s</w:t>
      </w:r>
      <w:r w:rsidRPr="00B83B3E">
        <w:t xml:space="preserve"> the command line parameters </w:t>
      </w:r>
      <w:r w:rsidRPr="00B83B3E">
        <w:rPr>
          <w:b/>
        </w:rPr>
        <w:t>s=</w:t>
      </w:r>
      <w:proofErr w:type="spellStart"/>
      <w:r w:rsidRPr="00B83B3E">
        <w:rPr>
          <w:b/>
        </w:rPr>
        <w:t>servername</w:t>
      </w:r>
      <w:proofErr w:type="spellEnd"/>
      <w:r w:rsidRPr="00B83B3E">
        <w:rPr>
          <w:b/>
        </w:rPr>
        <w:t xml:space="preserve"> </w:t>
      </w:r>
      <w:r w:rsidRPr="00B83B3E">
        <w:t xml:space="preserve">and </w:t>
      </w:r>
      <w:r w:rsidRPr="00B83B3E">
        <w:rPr>
          <w:b/>
        </w:rPr>
        <w:t>p=</w:t>
      </w:r>
      <w:proofErr w:type="spellStart"/>
      <w:r w:rsidRPr="00B83B3E">
        <w:rPr>
          <w:b/>
        </w:rPr>
        <w:t>portname</w:t>
      </w:r>
      <w:proofErr w:type="spellEnd"/>
      <w:r w:rsidR="005E19ED" w:rsidRPr="00B83B3E">
        <w:t>, just like CPRS.</w:t>
      </w:r>
    </w:p>
    <w:p w14:paraId="5C3CD679" w14:textId="27C56F0A" w:rsidR="001C3A44" w:rsidRPr="00B83B3E" w:rsidRDefault="005C2F49" w:rsidP="00CE6B0E">
      <w:pPr>
        <w:pStyle w:val="BodyText"/>
      </w:pPr>
      <w:r w:rsidRPr="00B83B3E">
        <w:rPr>
          <w:b/>
        </w:rPr>
        <w:t>CAPRI REMOTE</w:t>
      </w:r>
      <w:r w:rsidRPr="00B83B3E">
        <w:t>: CAPRI Remote users access CAPRI through the Claims system, which runs on the VHA Forum hardware.</w:t>
      </w:r>
      <w:r w:rsidR="00EE0CF4">
        <w:t xml:space="preserve"> </w:t>
      </w:r>
      <w:r w:rsidRPr="00B83B3E">
        <w:t xml:space="preserve">The server for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Pr="00B83B3E">
        <w:t xml:space="preserve"> (</w:t>
      </w:r>
      <w:r w:rsidR="00416A78" w:rsidRPr="00B83B3E">
        <w:fldChar w:fldCharType="begin"/>
      </w:r>
      <w:r w:rsidR="00416A78" w:rsidRPr="00B83B3E">
        <w:instrText xml:space="preserve"> REF _Ref406762582 \h </w:instrText>
      </w:r>
      <w:r w:rsidR="00B83B3E">
        <w:instrText xml:space="preserve"> \* MERGEFORMAT </w:instrText>
      </w:r>
      <w:r w:rsidR="00416A78" w:rsidRPr="00B83B3E">
        <w:fldChar w:fldCharType="separate"/>
      </w:r>
      <w:r w:rsidR="00291D99" w:rsidRPr="00B83B3E">
        <w:t xml:space="preserve">Figure </w:t>
      </w:r>
      <w:r w:rsidR="00291D99">
        <w:rPr>
          <w:noProof/>
        </w:rPr>
        <w:t>1</w:t>
      </w:r>
      <w:r w:rsidR="00291D99">
        <w:rPr>
          <w:noProof/>
        </w:rPr>
        <w:noBreakHyphen/>
        <w:t>1</w:t>
      </w:r>
      <w:r w:rsidR="00416A78" w:rsidRPr="00B83B3E">
        <w:fldChar w:fldCharType="end"/>
      </w:r>
      <w:r w:rsidRPr="00B83B3E">
        <w:t>).</w:t>
      </w:r>
      <w:r w:rsidR="00EE0CF4">
        <w:t xml:space="preserve"> </w:t>
      </w:r>
      <w:r w:rsidRPr="00B83B3E">
        <w:t xml:space="preserve">See the </w:t>
      </w:r>
      <w:r w:rsidR="003663AB" w:rsidRPr="00B83B3E">
        <w:rPr>
          <w:b/>
          <w:u w:val="single"/>
        </w:rPr>
        <w:fldChar w:fldCharType="begin"/>
      </w:r>
      <w:r w:rsidR="003663AB" w:rsidRPr="00B83B3E">
        <w:rPr>
          <w:b/>
          <w:u w:val="single"/>
        </w:rPr>
        <w:instrText xml:space="preserve"> REF _Ref335042272 \h </w:instrText>
      </w:r>
      <w:r w:rsidR="00AF442A" w:rsidRPr="00B83B3E">
        <w:rPr>
          <w:b/>
          <w:u w:val="single"/>
        </w:rPr>
        <w:instrText xml:space="preserve"> \* MERGEFORMAT </w:instrText>
      </w:r>
      <w:r w:rsidR="003663AB" w:rsidRPr="00B83B3E">
        <w:rPr>
          <w:b/>
          <w:u w:val="single"/>
        </w:rPr>
      </w:r>
      <w:r w:rsidR="003663AB" w:rsidRPr="00B83B3E">
        <w:rPr>
          <w:b/>
          <w:u w:val="single"/>
        </w:rPr>
        <w:fldChar w:fldCharType="separate"/>
      </w:r>
      <w:r w:rsidR="00291D99" w:rsidRPr="00291D99">
        <w:rPr>
          <w:b/>
          <w:u w:val="single"/>
        </w:rPr>
        <w:t xml:space="preserve"> CAPRI Remote </w:t>
      </w:r>
      <w:r w:rsidR="00291D99" w:rsidRPr="00B83B3E">
        <w:t>Functionality</w:t>
      </w:r>
      <w:r w:rsidR="003663AB" w:rsidRPr="00B83B3E">
        <w:rPr>
          <w:b/>
          <w:u w:val="single"/>
        </w:rPr>
        <w:fldChar w:fldCharType="end"/>
      </w:r>
      <w:r w:rsidRPr="00B83B3E">
        <w:t xml:space="preserve"> section in this user manual for more details.</w:t>
      </w:r>
      <w:r w:rsidR="00AF1E4C" w:rsidRPr="00B83B3E">
        <w:t xml:space="preserve"> </w:t>
      </w:r>
    </w:p>
    <w:p w14:paraId="5C3CD67A" w14:textId="77777777" w:rsidR="001C3A44" w:rsidRPr="00B83B3E" w:rsidRDefault="001C3A44" w:rsidP="00CE6B0E">
      <w:pPr>
        <w:pStyle w:val="BodyText"/>
      </w:pPr>
    </w:p>
    <w:p w14:paraId="5C3CD67B" w14:textId="77777777" w:rsidR="00DC12E5" w:rsidRPr="00B83B3E" w:rsidRDefault="00323BF1" w:rsidP="008272F4">
      <w:pPr>
        <w:pStyle w:val="BodyText"/>
      </w:pPr>
      <w:r w:rsidRPr="00B83B3E">
        <w:rPr>
          <w:noProof/>
        </w:rPr>
        <w:lastRenderedPageBreak/>
        <w:drawing>
          <wp:inline distT="0" distB="0" distL="0" distR="0" wp14:anchorId="5C3CE0DF" wp14:editId="25933BF2">
            <wp:extent cx="2971800" cy="4257675"/>
            <wp:effectExtent l="19050" t="19050" r="19050" b="28575"/>
            <wp:docPr id="2" name="Picture 2" descr="Display of the CAPRI desktop shortcut in the Windows dia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2971800" cy="4257675"/>
                    </a:xfrm>
                    <a:prstGeom prst="rect">
                      <a:avLst/>
                    </a:prstGeom>
                    <a:noFill/>
                    <a:ln w="6350">
                      <a:solidFill>
                        <a:schemeClr val="tx1"/>
                      </a:solidFill>
                      <a:miter lim="800000"/>
                      <a:headEnd/>
                      <a:tailEnd/>
                    </a:ln>
                  </pic:spPr>
                </pic:pic>
              </a:graphicData>
            </a:graphic>
          </wp:inline>
        </w:drawing>
      </w:r>
    </w:p>
    <w:p w14:paraId="5C3CD67C" w14:textId="0515DAEE" w:rsidR="0010515B" w:rsidRPr="00B83B3E" w:rsidRDefault="0010515B" w:rsidP="00B52F9B">
      <w:pPr>
        <w:pStyle w:val="Caption"/>
        <w:rPr>
          <w:rFonts w:cs="Times New Roman"/>
        </w:rPr>
      </w:pPr>
      <w:bookmarkStart w:id="83" w:name="_Toc326149538"/>
      <w:bookmarkStart w:id="84" w:name="_Toc278548123"/>
      <w:bookmarkStart w:id="85" w:name="_Ref225234434"/>
      <w:bookmarkStart w:id="86" w:name="_Ref406762582"/>
      <w:bookmarkStart w:id="87" w:name="_Toc5243564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w:t>
      </w:r>
      <w:r w:rsidR="008D502E">
        <w:rPr>
          <w:rFonts w:cs="Times New Roman"/>
        </w:rPr>
        <w:fldChar w:fldCharType="end"/>
      </w:r>
      <w:bookmarkEnd w:id="83"/>
      <w:bookmarkEnd w:id="84"/>
      <w:bookmarkEnd w:id="85"/>
      <w:bookmarkEnd w:id="86"/>
      <w:r w:rsidR="00CB7507">
        <w:rPr>
          <w:rFonts w:cs="Times New Roman"/>
        </w:rPr>
        <w:t xml:space="preserve">. CAPRI Desktop </w:t>
      </w:r>
      <w:r w:rsidR="009F3F21">
        <w:rPr>
          <w:rFonts w:cs="Times New Roman"/>
        </w:rPr>
        <w:t>Shortcut Properties</w:t>
      </w:r>
      <w:r w:rsidR="00CB7507">
        <w:rPr>
          <w:rFonts w:cs="Times New Roman"/>
        </w:rPr>
        <w:t>.</w:t>
      </w:r>
      <w:bookmarkEnd w:id="87"/>
    </w:p>
    <w:p w14:paraId="5C3CD67D" w14:textId="77777777" w:rsidR="00D86AF8" w:rsidRPr="00B83B3E" w:rsidRDefault="00D86AF8" w:rsidP="00A561AD">
      <w:pPr>
        <w:pStyle w:val="Heading2"/>
      </w:pPr>
      <w:bookmarkStart w:id="88" w:name="_Toc146086570"/>
      <w:bookmarkStart w:id="89" w:name="_Toc150075108"/>
      <w:bookmarkStart w:id="90" w:name="_Toc150075177"/>
      <w:bookmarkStart w:id="91" w:name="_Toc150075238"/>
      <w:bookmarkStart w:id="92" w:name="_Toc278187784"/>
      <w:bookmarkStart w:id="93" w:name="_Toc508873518"/>
      <w:bookmarkStart w:id="94" w:name="_Toc508874930"/>
      <w:bookmarkStart w:id="95" w:name="_Toc508875784"/>
      <w:bookmarkStart w:id="96" w:name="_Toc524336276"/>
      <w:r w:rsidRPr="00B83B3E">
        <w:t>Add/Remove Medical Centers</w:t>
      </w:r>
      <w:bookmarkEnd w:id="88"/>
      <w:bookmarkEnd w:id="89"/>
      <w:bookmarkEnd w:id="90"/>
      <w:bookmarkEnd w:id="91"/>
      <w:bookmarkEnd w:id="92"/>
      <w:bookmarkEnd w:id="93"/>
      <w:bookmarkEnd w:id="94"/>
      <w:bookmarkEnd w:id="95"/>
      <w:bookmarkEnd w:id="96"/>
    </w:p>
    <w:p w14:paraId="5C3CD67E" w14:textId="76529DD9" w:rsidR="00D86AF8" w:rsidRPr="00B83B3E" w:rsidRDefault="00D86AF8" w:rsidP="009C1C04">
      <w:pPr>
        <w:pStyle w:val="BodyText"/>
      </w:pPr>
      <w:r w:rsidRPr="00B83B3E">
        <w:t xml:space="preserve">Local IRM staff can set up a list of available VHA servers that the user may need to connect to on a regular basis. Please contact IRM if </w:t>
      </w:r>
      <w:r w:rsidR="00914F6F" w:rsidRPr="00B83B3E">
        <w:t xml:space="preserve">the </w:t>
      </w:r>
      <w:r w:rsidR="00213B8B" w:rsidRPr="00B83B3E">
        <w:t>user needs</w:t>
      </w:r>
      <w:r w:rsidRPr="00B83B3E">
        <w:t xml:space="preserve"> a facility added or removed.</w:t>
      </w:r>
      <w:r w:rsidR="00EE0CF4">
        <w:t xml:space="preserve"> </w:t>
      </w:r>
      <w:r w:rsidRPr="00B83B3E">
        <w:t>IRM staff can add multiple VistA connection configuratio</w:t>
      </w:r>
      <w:r w:rsidR="00871256" w:rsidRPr="00B83B3E">
        <w:t xml:space="preserve">ns to </w:t>
      </w:r>
      <w:r w:rsidR="006B7071" w:rsidRPr="00B83B3E">
        <w:t>CAPRI</w:t>
      </w:r>
      <w:r w:rsidR="00871256" w:rsidRPr="00B83B3E">
        <w:t xml:space="preserve"> using the standard </w:t>
      </w:r>
      <w:r w:rsidR="00871256" w:rsidRPr="00B83B3E">
        <w:rPr>
          <w:b/>
        </w:rPr>
        <w:t>serverlist.exe</w:t>
      </w:r>
      <w:r w:rsidRPr="00B83B3E">
        <w:t xml:space="preserve"> utility provided with the </w:t>
      </w:r>
      <w:r w:rsidR="005C2F49" w:rsidRPr="00B83B3E">
        <w:t>Remote Procedure Call (</w:t>
      </w:r>
      <w:r w:rsidRPr="00B83B3E">
        <w:t>RPC</w:t>
      </w:r>
      <w:r w:rsidR="005C2F49" w:rsidRPr="00B83B3E">
        <w:t>)</w:t>
      </w:r>
      <w:r w:rsidRPr="00B83B3E">
        <w:t xml:space="preserve"> Broker.</w:t>
      </w:r>
      <w:r w:rsidR="00EE0CF4">
        <w:t xml:space="preserve"> </w:t>
      </w:r>
      <w:r w:rsidRPr="00B83B3E">
        <w:t>IRM should refer to the RPC Broker documentation for specifics on how to use serverlist.ex</w:t>
      </w:r>
      <w:r w:rsidR="00BC0BF1" w:rsidRPr="00B83B3E">
        <w:t>e.</w:t>
      </w:r>
    </w:p>
    <w:p w14:paraId="5C3CD67F" w14:textId="45665238" w:rsidR="00D86AF8" w:rsidRPr="00B83B3E" w:rsidRDefault="00D86AF8" w:rsidP="009C1C04">
      <w:pPr>
        <w:pStyle w:val="BodyText"/>
      </w:pPr>
      <w:r w:rsidRPr="00B83B3E">
        <w:t xml:space="preserve">If using command line parameters to direct the </w:t>
      </w:r>
      <w:r w:rsidR="006B7071" w:rsidRPr="00B83B3E">
        <w:t>CAPRI</w:t>
      </w:r>
      <w:r w:rsidRPr="00B83B3E">
        <w:t xml:space="preserve"> shortcut to a specific server and port, the settings from serverlist.exe </w:t>
      </w:r>
      <w:r w:rsidR="00762EDD" w:rsidRPr="00B83B3E">
        <w:t>are</w:t>
      </w:r>
      <w:r w:rsidR="00871256" w:rsidRPr="00B83B3E">
        <w:t xml:space="preserve"> ignored.</w:t>
      </w:r>
      <w:r w:rsidR="00EE0CF4">
        <w:t xml:space="preserve"> </w:t>
      </w:r>
      <w:r w:rsidR="00871256" w:rsidRPr="00B83B3E">
        <w:t xml:space="preserve">The example in </w:t>
      </w:r>
      <w:r w:rsidR="00871256" w:rsidRPr="00B83B3E">
        <w:rPr>
          <w:b/>
        </w:rPr>
        <w:t>Step 2</w:t>
      </w:r>
      <w:r w:rsidRPr="00B83B3E">
        <w:t xml:space="preserve"> below refers to a system that has been set up with serverlist.exe and has no server or port information in its shortcut.</w:t>
      </w:r>
    </w:p>
    <w:p w14:paraId="5C3CD680" w14:textId="77777777" w:rsidR="00D86AF8" w:rsidRPr="00B83B3E" w:rsidRDefault="00D86AF8" w:rsidP="00A561AD">
      <w:pPr>
        <w:pStyle w:val="Heading2"/>
      </w:pPr>
      <w:bookmarkStart w:id="97" w:name="_Toc146086571"/>
      <w:bookmarkStart w:id="98" w:name="_Toc150075109"/>
      <w:bookmarkStart w:id="99" w:name="_Toc150075178"/>
      <w:bookmarkStart w:id="100" w:name="_Toc150075239"/>
      <w:bookmarkStart w:id="101" w:name="_Toc278187785"/>
      <w:bookmarkStart w:id="102" w:name="_Toc508873519"/>
      <w:bookmarkStart w:id="103" w:name="_Toc508874931"/>
      <w:bookmarkStart w:id="104" w:name="_Toc508875785"/>
      <w:bookmarkStart w:id="105" w:name="_Toc524336277"/>
      <w:r w:rsidRPr="00B83B3E">
        <w:t>Logging On</w:t>
      </w:r>
      <w:bookmarkEnd w:id="97"/>
      <w:bookmarkEnd w:id="98"/>
      <w:bookmarkEnd w:id="99"/>
      <w:bookmarkEnd w:id="100"/>
      <w:bookmarkEnd w:id="101"/>
      <w:bookmarkEnd w:id="102"/>
      <w:bookmarkEnd w:id="103"/>
      <w:bookmarkEnd w:id="104"/>
      <w:bookmarkEnd w:id="105"/>
    </w:p>
    <w:p w14:paraId="5C3CD681" w14:textId="77777777" w:rsidR="00D86AF8" w:rsidRPr="00B83B3E" w:rsidRDefault="00D86AF8" w:rsidP="00A561AD">
      <w:pPr>
        <w:pStyle w:val="Heading3"/>
      </w:pPr>
      <w:bookmarkStart w:id="106" w:name="_Toc278187786"/>
      <w:bookmarkStart w:id="107" w:name="_Toc508873520"/>
      <w:bookmarkStart w:id="108" w:name="_Toc508874932"/>
      <w:bookmarkStart w:id="109" w:name="_Toc508875786"/>
      <w:bookmarkStart w:id="110" w:name="_Toc524336278"/>
      <w:r w:rsidRPr="00B83B3E">
        <w:t>Non</w:t>
      </w:r>
      <w:r w:rsidR="00C146D5" w:rsidRPr="00B83B3E">
        <w:t>-</w:t>
      </w:r>
      <w:r w:rsidR="006B7071" w:rsidRPr="00B83B3E">
        <w:t xml:space="preserve">CAPRI Remote </w:t>
      </w:r>
      <w:r w:rsidRPr="00B83B3E">
        <w:t>Users</w:t>
      </w:r>
      <w:bookmarkEnd w:id="106"/>
      <w:bookmarkEnd w:id="107"/>
      <w:bookmarkEnd w:id="108"/>
      <w:bookmarkEnd w:id="109"/>
      <w:bookmarkEnd w:id="110"/>
    </w:p>
    <w:p w14:paraId="5C3CD682" w14:textId="77777777" w:rsidR="00D86AF8" w:rsidRPr="00B83B3E" w:rsidRDefault="00196B97" w:rsidP="00BC0BF1">
      <w:pPr>
        <w:pStyle w:val="BodyText"/>
        <w:tabs>
          <w:tab w:val="left" w:pos="0"/>
        </w:tabs>
      </w:pPr>
      <w:r w:rsidRPr="00B83B3E">
        <w:rPr>
          <w:b/>
        </w:rPr>
        <w:t>Step 1</w:t>
      </w:r>
      <w:r w:rsidR="00A04BB0" w:rsidRPr="00B83B3E">
        <w:t xml:space="preserve"> </w:t>
      </w:r>
      <w:r w:rsidR="001768A4" w:rsidRPr="00B83B3E">
        <w:t>–</w:t>
      </w:r>
      <w:r w:rsidR="00027211" w:rsidRPr="00B83B3E">
        <w:t xml:space="preserve"> </w:t>
      </w:r>
      <w:r w:rsidR="001F5E02" w:rsidRPr="00B83B3E">
        <w:t xml:space="preserve">The user starts by double-clicking </w:t>
      </w:r>
      <w:r w:rsidR="00D86AF8" w:rsidRPr="00B83B3E">
        <w:t xml:space="preserve">the </w:t>
      </w:r>
      <w:r w:rsidR="006B7071" w:rsidRPr="00B83B3E">
        <w:t>CAPRI</w:t>
      </w:r>
      <w:r w:rsidR="00D86AF8" w:rsidRPr="00B83B3E">
        <w:t xml:space="preserve"> icon.</w:t>
      </w:r>
    </w:p>
    <w:p w14:paraId="5C3CD683" w14:textId="7B23D7C7" w:rsidR="00D86AF8" w:rsidRPr="00B83B3E" w:rsidRDefault="00D86AF8" w:rsidP="00CE6B0E">
      <w:pPr>
        <w:pStyle w:val="BodyText"/>
      </w:pPr>
      <w:r w:rsidRPr="00B83B3E">
        <w:rPr>
          <w:b/>
        </w:rPr>
        <w:t>Step 2</w:t>
      </w:r>
      <w:r w:rsidRPr="00B83B3E">
        <w:t xml:space="preserve"> </w:t>
      </w:r>
      <w:r w:rsidR="001768A4" w:rsidRPr="00B83B3E">
        <w:t>–</w:t>
      </w:r>
      <w:r w:rsidR="00027211" w:rsidRPr="00B83B3E">
        <w:t xml:space="preserve"> </w:t>
      </w:r>
      <w:r w:rsidR="00212F4A" w:rsidRPr="00B83B3E">
        <w:rPr>
          <w:b/>
        </w:rPr>
        <w:t>OPTIONAL</w:t>
      </w:r>
      <w:r w:rsidRPr="00B83B3E">
        <w:t xml:space="preserve"> </w:t>
      </w:r>
      <w:r w:rsidR="001768A4" w:rsidRPr="00B83B3E">
        <w:t>–</w:t>
      </w:r>
      <w:r w:rsidRPr="00B83B3E">
        <w:t xml:space="preserve"> If the workstation has been configured with serverlist.exe by IRM</w:t>
      </w:r>
      <w:r w:rsidR="00871256" w:rsidRPr="00B83B3E">
        <w:t>,</w:t>
      </w:r>
      <w:r w:rsidRPr="00B83B3E">
        <w:t xml:space="preserve"> and if there is no server and port information in the </w:t>
      </w:r>
      <w:r w:rsidR="006B7071" w:rsidRPr="00B83B3E">
        <w:t>CAPRI</w:t>
      </w:r>
      <w:r w:rsidRPr="00B83B3E">
        <w:t xml:space="preserve"> shortcut, a window appear</w:t>
      </w:r>
      <w:r w:rsidR="00FD7EC1" w:rsidRPr="00B83B3E">
        <w:t>s</w:t>
      </w:r>
      <w:r w:rsidRPr="00B83B3E">
        <w:t xml:space="preserve"> asking the user to select an initial server and port (</w:t>
      </w:r>
      <w:r w:rsidR="007B1BF5" w:rsidRPr="00B83B3E">
        <w:fldChar w:fldCharType="begin"/>
      </w:r>
      <w:r w:rsidR="007B1BF5" w:rsidRPr="00B83B3E">
        <w:instrText xml:space="preserve"> REF _Ref225234449 \h  \* MERGEFORMAT </w:instrText>
      </w:r>
      <w:r w:rsidR="007B1BF5" w:rsidRPr="00B83B3E">
        <w:fldChar w:fldCharType="separate"/>
      </w:r>
      <w:r w:rsidR="00291D99" w:rsidRPr="00B83B3E">
        <w:t xml:space="preserve">Figure </w:t>
      </w:r>
      <w:r w:rsidR="00291D99">
        <w:rPr>
          <w:noProof/>
        </w:rPr>
        <w:t>1</w:t>
      </w:r>
      <w:r w:rsidR="00291D99">
        <w:rPr>
          <w:noProof/>
        </w:rPr>
        <w:noBreakHyphen/>
        <w:t>2</w:t>
      </w:r>
      <w:r w:rsidR="007B1BF5" w:rsidRPr="00B83B3E">
        <w:fldChar w:fldCharType="end"/>
      </w:r>
      <w:r w:rsidRPr="00B83B3E">
        <w:t>).</w:t>
      </w:r>
      <w:r w:rsidR="00EE0CF4">
        <w:t xml:space="preserve"> </w:t>
      </w:r>
      <w:r w:rsidR="006B7071" w:rsidRPr="00B83B3E">
        <w:t>Selecting</w:t>
      </w:r>
      <w:r w:rsidRPr="00B83B3E">
        <w:t xml:space="preserve"> the down arrow in</w:t>
      </w:r>
      <w:r w:rsidR="00871256" w:rsidRPr="00B83B3E">
        <w:t xml:space="preserve"> the</w:t>
      </w:r>
      <w:r w:rsidR="00AA6A97" w:rsidRPr="00B83B3E">
        <w:t xml:space="preserve"> upper right corner displays </w:t>
      </w:r>
      <w:r w:rsidRPr="00B83B3E">
        <w:t xml:space="preserve">all the VHA sites </w:t>
      </w:r>
      <w:r w:rsidR="00914F6F" w:rsidRPr="00B83B3E">
        <w:t xml:space="preserve">the user </w:t>
      </w:r>
      <w:r w:rsidRPr="00B83B3E">
        <w:t>can access.</w:t>
      </w:r>
      <w:r w:rsidR="00EE0CF4">
        <w:t xml:space="preserve"> </w:t>
      </w:r>
      <w:r w:rsidRPr="00B83B3E">
        <w:t>A scroll bar appear</w:t>
      </w:r>
      <w:r w:rsidR="00250001" w:rsidRPr="00B83B3E">
        <w:t>s</w:t>
      </w:r>
      <w:r w:rsidRPr="00B83B3E">
        <w:t xml:space="preserve"> if the list is too long to </w:t>
      </w:r>
      <w:r w:rsidRPr="00B83B3E">
        <w:lastRenderedPageBreak/>
        <w:t xml:space="preserve">be displayed. If </w:t>
      </w:r>
      <w:r w:rsidR="00914F6F" w:rsidRPr="00B83B3E">
        <w:t xml:space="preserve">the user </w:t>
      </w:r>
      <w:r w:rsidR="00AA6A97" w:rsidRPr="00B83B3E">
        <w:t xml:space="preserve">has </w:t>
      </w:r>
      <w:r w:rsidRPr="00B83B3E">
        <w:t>access to</w:t>
      </w:r>
      <w:r w:rsidR="00AA6A97" w:rsidRPr="00B83B3E">
        <w:t xml:space="preserve"> only</w:t>
      </w:r>
      <w:r w:rsidRPr="00B83B3E">
        <w:t xml:space="preserve"> one VHA facility, </w:t>
      </w:r>
      <w:r w:rsidR="00914F6F" w:rsidRPr="00B83B3E">
        <w:t>the</w:t>
      </w:r>
      <w:r w:rsidR="00AA6A97" w:rsidRPr="00B83B3E">
        <w:t>n</w:t>
      </w:r>
      <w:r w:rsidR="00914F6F" w:rsidRPr="00B83B3E">
        <w:t xml:space="preserve"> </w:t>
      </w:r>
      <w:r w:rsidRPr="00B83B3E">
        <w:t xml:space="preserve">the VistA sign on screen in </w:t>
      </w:r>
      <w:r w:rsidR="00196B97" w:rsidRPr="00B83B3E">
        <w:rPr>
          <w:b/>
        </w:rPr>
        <w:t>Step 5</w:t>
      </w:r>
      <w:r w:rsidRPr="00B83B3E">
        <w:t xml:space="preserve"> (</w:t>
      </w:r>
      <w:r w:rsidR="007B1BF5" w:rsidRPr="00B83B3E">
        <w:fldChar w:fldCharType="begin"/>
      </w:r>
      <w:r w:rsidR="007B1BF5" w:rsidRPr="00B83B3E">
        <w:instrText xml:space="preserve"> REF _Ref225234468 \h  \* MERGEFORMAT </w:instrText>
      </w:r>
      <w:r w:rsidR="007B1BF5" w:rsidRPr="00B83B3E">
        <w:fldChar w:fldCharType="separate"/>
      </w:r>
      <w:r w:rsidR="00291D99" w:rsidRPr="00B83B3E">
        <w:t xml:space="preserve">Figure </w:t>
      </w:r>
      <w:r w:rsidR="00291D99">
        <w:rPr>
          <w:noProof/>
        </w:rPr>
        <w:t>1</w:t>
      </w:r>
      <w:r w:rsidR="00291D99">
        <w:rPr>
          <w:noProof/>
        </w:rPr>
        <w:noBreakHyphen/>
        <w:t>4</w:t>
      </w:r>
      <w:r w:rsidR="007B1BF5" w:rsidRPr="00B83B3E">
        <w:fldChar w:fldCharType="end"/>
      </w:r>
      <w:r w:rsidRPr="00B83B3E">
        <w:t>)</w:t>
      </w:r>
      <w:r w:rsidR="00AA6A97" w:rsidRPr="00B83B3E">
        <w:t xml:space="preserve"> is displayed immediately</w:t>
      </w:r>
      <w:r w:rsidRPr="00B83B3E">
        <w:t>.</w:t>
      </w:r>
    </w:p>
    <w:p w14:paraId="5C3CD684" w14:textId="4E42CD10" w:rsidR="00D86AF8" w:rsidRPr="00B83B3E" w:rsidRDefault="00196B97" w:rsidP="00CE6B0E">
      <w:pPr>
        <w:pStyle w:val="BodyText"/>
      </w:pPr>
      <w:r w:rsidRPr="00B83B3E">
        <w:rPr>
          <w:b/>
        </w:rPr>
        <w:t>Step 3</w:t>
      </w:r>
      <w:r w:rsidR="00D86AF8" w:rsidRPr="00B83B3E">
        <w:t xml:space="preserve"> </w:t>
      </w:r>
      <w:r w:rsidR="001768A4" w:rsidRPr="00B83B3E">
        <w:t>–</w:t>
      </w:r>
      <w:r w:rsidR="00027211" w:rsidRPr="00B83B3E">
        <w:t xml:space="preserve"> </w:t>
      </w:r>
      <w:r w:rsidR="00212F4A" w:rsidRPr="00B83B3E">
        <w:rPr>
          <w:b/>
        </w:rPr>
        <w:t>OPTIONAL</w:t>
      </w:r>
      <w:r w:rsidR="00D86AF8" w:rsidRPr="00B83B3E">
        <w:t xml:space="preserve"> </w:t>
      </w:r>
      <w:r w:rsidR="001768A4" w:rsidRPr="00B83B3E">
        <w:t>–</w:t>
      </w:r>
      <w:r w:rsidRPr="00B83B3E">
        <w:t xml:space="preserve"> </w:t>
      </w:r>
      <w:r w:rsidR="00213B8B" w:rsidRPr="00B83B3E">
        <w:t>The user scrolls</w:t>
      </w:r>
      <w:r w:rsidR="00D86AF8" w:rsidRPr="00B83B3E">
        <w:t xml:space="preserve"> to the name of the </w:t>
      </w:r>
      <w:r w:rsidR="00367550" w:rsidRPr="00B83B3E">
        <w:t xml:space="preserve">desired </w:t>
      </w:r>
      <w:r w:rsidR="00D86AF8" w:rsidRPr="00B83B3E">
        <w:t>VHA facility, if it is not already visible, and click</w:t>
      </w:r>
      <w:r w:rsidR="00213B8B" w:rsidRPr="00B83B3E">
        <w:t>s</w:t>
      </w:r>
      <w:r w:rsidR="00D86AF8" w:rsidRPr="00B83B3E">
        <w:t xml:space="preserve"> it to select it (</w:t>
      </w:r>
      <w:r w:rsidR="00416A78" w:rsidRPr="00B83B3E">
        <w:fldChar w:fldCharType="begin"/>
      </w:r>
      <w:r w:rsidR="00416A78" w:rsidRPr="00B83B3E">
        <w:instrText xml:space="preserve"> REF _Ref406762612 \h </w:instrText>
      </w:r>
      <w:r w:rsidR="00B83B3E">
        <w:instrText xml:space="preserve"> \* MERGEFORMAT </w:instrText>
      </w:r>
      <w:r w:rsidR="00416A78" w:rsidRPr="00B83B3E">
        <w:fldChar w:fldCharType="separate"/>
      </w:r>
      <w:r w:rsidR="00291D99" w:rsidRPr="00B83B3E">
        <w:t xml:space="preserve">Figure </w:t>
      </w:r>
      <w:r w:rsidR="00291D99">
        <w:rPr>
          <w:noProof/>
        </w:rPr>
        <w:t>1</w:t>
      </w:r>
      <w:r w:rsidR="00291D99">
        <w:rPr>
          <w:noProof/>
        </w:rPr>
        <w:noBreakHyphen/>
        <w:t>2</w:t>
      </w:r>
      <w:r w:rsidR="00416A78" w:rsidRPr="00B83B3E">
        <w:fldChar w:fldCharType="end"/>
      </w:r>
      <w:r w:rsidR="00D86AF8" w:rsidRPr="00B83B3E">
        <w:t>).</w:t>
      </w:r>
    </w:p>
    <w:p w14:paraId="5C3CD685" w14:textId="77777777" w:rsidR="00D86AF8" w:rsidRPr="00B83B3E" w:rsidRDefault="00323BF1" w:rsidP="005F7F65">
      <w:r w:rsidRPr="005A1E5D">
        <w:rPr>
          <w:noProof/>
        </w:rP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5"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7B8091EC" w:rsidR="0010515B" w:rsidRPr="00B83B3E" w:rsidRDefault="0010515B" w:rsidP="00B52F9B">
      <w:pPr>
        <w:pStyle w:val="Caption"/>
        <w:rPr>
          <w:rFonts w:cs="Times New Roman"/>
        </w:rPr>
      </w:pPr>
      <w:bookmarkStart w:id="111" w:name="_Toc326149539"/>
      <w:bookmarkStart w:id="112" w:name="_Toc278548124"/>
      <w:bookmarkStart w:id="113" w:name="_Ref225234449"/>
      <w:bookmarkStart w:id="114" w:name="_Ref406762612"/>
      <w:bookmarkStart w:id="115" w:name="_Toc5243564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w:t>
      </w:r>
      <w:r w:rsidR="008D502E">
        <w:rPr>
          <w:rFonts w:cs="Times New Roman"/>
        </w:rPr>
        <w:fldChar w:fldCharType="end"/>
      </w:r>
      <w:bookmarkEnd w:id="111"/>
      <w:bookmarkEnd w:id="112"/>
      <w:bookmarkEnd w:id="113"/>
      <w:bookmarkEnd w:id="114"/>
      <w:r w:rsidR="00CB7507">
        <w:rPr>
          <w:rFonts w:cs="Times New Roman"/>
        </w:rPr>
        <w:t>. Network Connect Dropdown Selection.</w:t>
      </w:r>
      <w:bookmarkEnd w:id="115"/>
    </w:p>
    <w:p w14:paraId="5C3CD687" w14:textId="6804054A" w:rsidR="00D86AF8" w:rsidRPr="005A1E5D" w:rsidRDefault="00196B97" w:rsidP="00400B72">
      <w:pPr>
        <w:pStyle w:val="Body3PicCaption"/>
      </w:pPr>
      <w:r w:rsidRPr="005F7F65">
        <w:rPr>
          <w:b/>
        </w:rPr>
        <w:t>Step 4</w:t>
      </w:r>
      <w:r w:rsidR="00D86AF8" w:rsidRPr="005F7F65">
        <w:rPr>
          <w:b/>
        </w:rPr>
        <w:t xml:space="preserve"> </w:t>
      </w:r>
      <w:r w:rsidR="001768A4" w:rsidRPr="005F7F65">
        <w:rPr>
          <w:b/>
        </w:rPr>
        <w:t>–</w:t>
      </w:r>
      <w:r w:rsidR="00FD719D" w:rsidRPr="005F7F65">
        <w:rPr>
          <w:b/>
        </w:rPr>
        <w:t xml:space="preserve"> </w:t>
      </w:r>
      <w:r w:rsidR="00212F4A" w:rsidRPr="005F7F65">
        <w:rPr>
          <w:b/>
        </w:rPr>
        <w:t>OPTIONAL</w:t>
      </w:r>
      <w:r w:rsidR="00D86AF8" w:rsidRPr="005A1E5D">
        <w:t xml:space="preserve"> </w:t>
      </w:r>
      <w:r w:rsidR="001768A4" w:rsidRPr="005A1E5D">
        <w:t>–</w:t>
      </w:r>
      <w:r w:rsidRPr="005A1E5D">
        <w:t xml:space="preserve"> </w:t>
      </w:r>
      <w:r w:rsidR="00213B8B" w:rsidRPr="005A1E5D">
        <w:t>The user clicks</w:t>
      </w:r>
      <w:r w:rsidR="00D86AF8" w:rsidRPr="005A1E5D">
        <w:t xml:space="preserve"> </w:t>
      </w:r>
      <w:r w:rsidR="00D86AF8" w:rsidRPr="005A1E5D">
        <w:rPr>
          <w:u w:val="single"/>
        </w:rPr>
        <w:t>O</w:t>
      </w:r>
      <w:r w:rsidR="00D86AF8" w:rsidRPr="005A1E5D">
        <w:t>K (</w:t>
      </w:r>
      <w:r w:rsidR="00416A78" w:rsidRPr="004519C9">
        <w:fldChar w:fldCharType="begin"/>
      </w:r>
      <w:r w:rsidR="00416A78" w:rsidRPr="005A1E5D">
        <w:instrText xml:space="preserve"> REF _Ref406762629 \h </w:instrText>
      </w:r>
      <w:r w:rsidR="00B83B3E" w:rsidRPr="005A1E5D">
        <w:instrText xml:space="preserve"> \* MERGEFORMAT </w:instrText>
      </w:r>
      <w:r w:rsidR="00416A78" w:rsidRPr="004519C9">
        <w:fldChar w:fldCharType="separate"/>
      </w:r>
      <w:r w:rsidR="00291D99" w:rsidRPr="00B83B3E">
        <w:t xml:space="preserve">Figure </w:t>
      </w:r>
      <w:r w:rsidR="00291D99">
        <w:t>1</w:t>
      </w:r>
      <w:r w:rsidR="00291D99">
        <w:noBreakHyphen/>
        <w:t>3</w:t>
      </w:r>
      <w:r w:rsidR="00416A78" w:rsidRPr="004519C9">
        <w:fldChar w:fldCharType="end"/>
      </w:r>
      <w:r w:rsidR="00D86AF8" w:rsidRPr="005A1E5D">
        <w:t>).</w:t>
      </w:r>
    </w:p>
    <w:p w14:paraId="5C3CD688" w14:textId="77777777" w:rsidR="006B4FA2" w:rsidRPr="00B83B3E" w:rsidRDefault="00323BF1" w:rsidP="005F7F65">
      <w:r w:rsidRPr="005F7F65">
        <w:rPr>
          <w:noProof/>
        </w:rPr>
        <w:drawing>
          <wp:inline distT="0" distB="0" distL="0" distR="0" wp14:anchorId="5C3CE0E3" wp14:editId="0E3AD127">
            <wp:extent cx="2446020" cy="1287780"/>
            <wp:effectExtent l="0" t="0" r="0" b="7620"/>
            <wp:docPr id="103" name="Picture 24" descr="Display of a selected remote network with option to choose the Ok, Cancel or Help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a:stretch>
                      <a:fillRect/>
                    </a:stretch>
                  </pic:blipFill>
                  <pic:spPr bwMode="auto">
                    <a:xfrm>
                      <a:off x="0" y="0"/>
                      <a:ext cx="2446020" cy="1287780"/>
                    </a:xfrm>
                    <a:prstGeom prst="rect">
                      <a:avLst/>
                    </a:prstGeom>
                    <a:noFill/>
                  </pic:spPr>
                </pic:pic>
              </a:graphicData>
            </a:graphic>
          </wp:inline>
        </w:drawing>
      </w:r>
    </w:p>
    <w:p w14:paraId="518A71F2" w14:textId="5E5BCB61" w:rsidR="00B52F9B" w:rsidRDefault="0010515B" w:rsidP="00B52F9B">
      <w:pPr>
        <w:pStyle w:val="Caption"/>
        <w:rPr>
          <w:rFonts w:cs="Times New Roman"/>
        </w:rPr>
      </w:pPr>
      <w:bookmarkStart w:id="116" w:name="_Toc326149540"/>
      <w:bookmarkStart w:id="117" w:name="_Toc278548125"/>
      <w:bookmarkStart w:id="118" w:name="_Ref225234458"/>
      <w:bookmarkStart w:id="119" w:name="_Ref406762629"/>
      <w:bookmarkStart w:id="120" w:name="_Toc5243564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w:t>
      </w:r>
      <w:r w:rsidR="008D502E">
        <w:rPr>
          <w:rFonts w:cs="Times New Roman"/>
        </w:rPr>
        <w:fldChar w:fldCharType="end"/>
      </w:r>
      <w:bookmarkEnd w:id="116"/>
      <w:bookmarkEnd w:id="117"/>
      <w:bookmarkEnd w:id="118"/>
      <w:bookmarkEnd w:id="119"/>
      <w:r w:rsidR="00CB7507">
        <w:rPr>
          <w:rFonts w:cs="Times New Roman"/>
        </w:rPr>
        <w:t>. Network Connect Selection.</w:t>
      </w:r>
      <w:bookmarkEnd w:id="120"/>
    </w:p>
    <w:p w14:paraId="1FBC4FAD" w14:textId="5FF012F4" w:rsidR="00B52F9B" w:rsidRDefault="00196B97" w:rsidP="005F7F65">
      <w:pPr>
        <w:pStyle w:val="Body3PicCaption"/>
      </w:pPr>
      <w:r w:rsidRPr="005F7F65">
        <w:rPr>
          <w:b/>
        </w:rPr>
        <w:t>Step 5</w:t>
      </w:r>
      <w:r w:rsidR="00D86AF8" w:rsidRPr="005F7F65">
        <w:rPr>
          <w:b/>
        </w:rPr>
        <w:t xml:space="preserve"> </w:t>
      </w:r>
      <w:r w:rsidR="001768A4" w:rsidRPr="00B83B3E">
        <w:t>–</w:t>
      </w:r>
      <w:r w:rsidR="00FD719D" w:rsidRPr="00B83B3E">
        <w:t xml:space="preserve"> </w:t>
      </w:r>
      <w:r w:rsidR="00787190" w:rsidRPr="00B83B3E">
        <w:t xml:space="preserve">The user enters a </w:t>
      </w:r>
      <w:r w:rsidR="00D86AF8" w:rsidRPr="00B83B3E">
        <w:t>VistA Access Code, press</w:t>
      </w:r>
      <w:r w:rsidR="00787190" w:rsidRPr="00B83B3E">
        <w:t>es</w:t>
      </w:r>
      <w:r w:rsidR="00D86AF8" w:rsidRPr="00B83B3E">
        <w:t xml:space="preserve"> the Tab key, </w:t>
      </w:r>
      <w:r w:rsidR="003B3645" w:rsidRPr="00B83B3E">
        <w:t xml:space="preserve">and </w:t>
      </w:r>
      <w:r w:rsidR="00D86AF8" w:rsidRPr="00B83B3E">
        <w:t xml:space="preserve">then </w:t>
      </w:r>
      <w:r w:rsidR="003B3645" w:rsidRPr="00B83B3E">
        <w:t>enter</w:t>
      </w:r>
      <w:r w:rsidR="00787190" w:rsidRPr="00B83B3E">
        <w:t>s</w:t>
      </w:r>
      <w:r w:rsidR="00D86AF8" w:rsidRPr="00B83B3E">
        <w:t xml:space="preserve"> </w:t>
      </w:r>
      <w:r w:rsidR="00787190" w:rsidRPr="00B83B3E">
        <w:t>the</w:t>
      </w:r>
      <w:r w:rsidR="00D86AF8" w:rsidRPr="00B83B3E">
        <w:t xml:space="preserve"> Verify Code</w:t>
      </w:r>
      <w:r w:rsidR="003B3645" w:rsidRPr="00B83B3E">
        <w:t xml:space="preserve">. </w:t>
      </w:r>
      <w:r w:rsidR="00787190" w:rsidRPr="00B83B3E">
        <w:t>The user then p</w:t>
      </w:r>
      <w:r w:rsidR="00D86AF8" w:rsidRPr="00B83B3E">
        <w:t>ress</w:t>
      </w:r>
      <w:r w:rsidR="00787190" w:rsidRPr="00B83B3E">
        <w:t>es</w:t>
      </w:r>
      <w:r w:rsidR="00D86AF8" w:rsidRPr="00B83B3E">
        <w:t xml:space="preserve"> Enter or click</w:t>
      </w:r>
      <w:r w:rsidR="00787190" w:rsidRPr="00B83B3E">
        <w:t>s</w:t>
      </w:r>
      <w:r w:rsidR="00D86AF8" w:rsidRPr="00B83B3E">
        <w:t xml:space="preserve"> </w:t>
      </w:r>
      <w:r w:rsidR="00D86AF8" w:rsidRPr="00B83B3E">
        <w:rPr>
          <w:u w:val="single"/>
        </w:rPr>
        <w:t>O</w:t>
      </w:r>
      <w:r w:rsidR="00D86AF8" w:rsidRPr="00B83B3E">
        <w:t>K (</w:t>
      </w:r>
      <w:r w:rsidR="00416A78" w:rsidRPr="00B83B3E">
        <w:fldChar w:fldCharType="begin"/>
      </w:r>
      <w:r w:rsidR="00416A78" w:rsidRPr="00B83B3E">
        <w:instrText xml:space="preserve"> REF _Ref406762643 \h </w:instrText>
      </w:r>
      <w:r w:rsidR="00B52F9B" w:rsidRPr="00B83B3E">
        <w:instrText xml:space="preserve"> \* MERGEFORMAT </w:instrText>
      </w:r>
      <w:r w:rsidR="00416A78" w:rsidRPr="00B83B3E">
        <w:fldChar w:fldCharType="separate"/>
      </w:r>
      <w:r w:rsidR="00291D99" w:rsidRPr="00B83B3E">
        <w:t xml:space="preserve">Figure </w:t>
      </w:r>
      <w:r w:rsidR="00291D99">
        <w:t>1</w:t>
      </w:r>
      <w:r w:rsidR="00291D99">
        <w:noBreakHyphen/>
        <w:t>4</w:t>
      </w:r>
      <w:r w:rsidR="00416A78" w:rsidRPr="00B83B3E">
        <w:fldChar w:fldCharType="end"/>
      </w:r>
      <w:r w:rsidR="00D86AF8" w:rsidRPr="00B83B3E">
        <w:t>).</w:t>
      </w:r>
      <w:r w:rsidR="00EE0CF4">
        <w:t xml:space="preserve"> </w:t>
      </w:r>
      <w:r w:rsidR="00D86AF8" w:rsidRPr="00B83B3E">
        <w:t>This take</w:t>
      </w:r>
      <w:r w:rsidR="00787190" w:rsidRPr="00B83B3E">
        <w:t>s</w:t>
      </w:r>
      <w:r w:rsidR="00D86AF8" w:rsidRPr="00B83B3E">
        <w:t xml:space="preserve"> </w:t>
      </w:r>
      <w:r w:rsidR="00914F6F" w:rsidRPr="00B83B3E">
        <w:t xml:space="preserve">the user </w:t>
      </w:r>
      <w:r w:rsidR="00D86AF8" w:rsidRPr="00B83B3E">
        <w:t xml:space="preserve">to the Patient Selector </w:t>
      </w:r>
      <w:r w:rsidR="00C71274" w:rsidRPr="00B83B3E">
        <w:t>s</w:t>
      </w:r>
      <w:r w:rsidR="00D86AF8" w:rsidRPr="00B83B3E">
        <w:t>creen described in the</w:t>
      </w:r>
      <w:r w:rsidR="00BC2045" w:rsidRPr="00B83B3E">
        <w:t xml:space="preserve"> </w:t>
      </w:r>
      <w:r w:rsidR="007B1BF5" w:rsidRPr="00B83B3E">
        <w:fldChar w:fldCharType="begin"/>
      </w:r>
      <w:r w:rsidR="007B1BF5" w:rsidRPr="00B83B3E">
        <w:instrText xml:space="preserve"> REF _Ref334720886 \h  \* MERGEFORMAT </w:instrText>
      </w:r>
      <w:r w:rsidR="007B1BF5" w:rsidRPr="00B83B3E">
        <w:fldChar w:fldCharType="separate"/>
      </w:r>
      <w:r w:rsidR="00291D99" w:rsidRPr="00A561AD">
        <w:t>CAPRI – Using</w:t>
      </w:r>
      <w:r w:rsidR="00291D99" w:rsidRPr="00223E83">
        <w:t xml:space="preserve"> the Software</w:t>
      </w:r>
      <w:r w:rsidR="007B1BF5" w:rsidRPr="00B83B3E">
        <w:fldChar w:fldCharType="end"/>
      </w:r>
      <w:r w:rsidR="00D86AF8" w:rsidRPr="00B83B3E">
        <w:t xml:space="preserve"> section.</w:t>
      </w:r>
    </w:p>
    <w:p w14:paraId="6DE3E899" w14:textId="553FCEAF" w:rsidR="004F4D03" w:rsidRPr="00731294" w:rsidRDefault="004F4D03" w:rsidP="00055547">
      <w:pPr>
        <w:pStyle w:val="Note"/>
      </w:pPr>
      <w:r w:rsidRPr="005F7F65">
        <w:rPr>
          <w:b/>
        </w:rPr>
        <w:t>N</w:t>
      </w:r>
      <w:r>
        <w:rPr>
          <w:b/>
        </w:rPr>
        <w:t>OTE</w:t>
      </w:r>
      <w:r w:rsidRPr="005F7F65">
        <w:rPr>
          <w:b/>
        </w:rPr>
        <w:t>:</w:t>
      </w:r>
      <w:r w:rsidR="00EE0CF4">
        <w:rPr>
          <w:b/>
        </w:rPr>
        <w:t xml:space="preserve"> </w:t>
      </w:r>
      <w:r w:rsidRPr="00731294">
        <w:t>New users without access</w:t>
      </w:r>
      <w:r w:rsidRPr="005F7F65">
        <w:t xml:space="preserve"> </w:t>
      </w:r>
      <w:r w:rsidRPr="00731294">
        <w:t xml:space="preserve">codes should contact local IRM staff to get one. </w:t>
      </w:r>
    </w:p>
    <w:p w14:paraId="5C3CD68C" w14:textId="63E32D5A" w:rsidR="00776721" w:rsidRPr="00B83B3E" w:rsidRDefault="00323BF1" w:rsidP="005F7F65">
      <w:pPr>
        <w:spacing w:before="0" w:after="0"/>
      </w:pPr>
      <w:r w:rsidRPr="005A1E5D">
        <w:rPr>
          <w:noProof/>
        </w:rPr>
        <w:drawing>
          <wp:inline distT="0" distB="0" distL="0" distR="0" wp14:anchorId="5C3CE0E5" wp14:editId="7411FF30">
            <wp:extent cx="4517132" cy="2512612"/>
            <wp:effectExtent l="0" t="0" r="0" b="2540"/>
            <wp:docPr id="60" name="Picture 25" descr="Display of the VistA sign-on dialog window, showing the AcessC ode and Verify Code entr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516828" cy="2512443"/>
                    </a:xfrm>
                    <a:prstGeom prst="rect">
                      <a:avLst/>
                    </a:prstGeom>
                    <a:noFill/>
                  </pic:spPr>
                </pic:pic>
              </a:graphicData>
            </a:graphic>
          </wp:inline>
        </w:drawing>
      </w:r>
    </w:p>
    <w:p w14:paraId="5C3CD68D" w14:textId="27F3A02B" w:rsidR="0010515B" w:rsidRDefault="0010515B" w:rsidP="005F7F65">
      <w:pPr>
        <w:pStyle w:val="Caption"/>
        <w:spacing w:after="0"/>
        <w:rPr>
          <w:rFonts w:cs="Times New Roman"/>
        </w:rPr>
      </w:pPr>
      <w:bookmarkStart w:id="121" w:name="_Toc326149541"/>
      <w:bookmarkStart w:id="122" w:name="_Toc278548126"/>
      <w:bookmarkStart w:id="123" w:name="_Ref225234468"/>
      <w:bookmarkStart w:id="124" w:name="_Ref406762643"/>
      <w:bookmarkStart w:id="125" w:name="_Toc5243564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w:t>
      </w:r>
      <w:r w:rsidR="008D502E">
        <w:rPr>
          <w:rFonts w:cs="Times New Roman"/>
        </w:rPr>
        <w:fldChar w:fldCharType="end"/>
      </w:r>
      <w:bookmarkEnd w:id="121"/>
      <w:bookmarkEnd w:id="122"/>
      <w:bookmarkEnd w:id="123"/>
      <w:bookmarkEnd w:id="124"/>
      <w:r w:rsidR="004C20EF">
        <w:rPr>
          <w:rFonts w:cs="Times New Roman"/>
        </w:rPr>
        <w:t>. VistA Sign-on Dialog Window.</w:t>
      </w:r>
      <w:bookmarkEnd w:id="125"/>
    </w:p>
    <w:p w14:paraId="5C3CD68E" w14:textId="27351329" w:rsidR="00D86AF8" w:rsidRPr="00B83B3E" w:rsidRDefault="00BC0BF1" w:rsidP="00A561AD">
      <w:pPr>
        <w:pStyle w:val="Heading3"/>
      </w:pPr>
      <w:bookmarkStart w:id="126" w:name="_Toc508953844"/>
      <w:bookmarkStart w:id="127" w:name="_Toc508954053"/>
      <w:bookmarkStart w:id="128" w:name="_Toc508954808"/>
      <w:bookmarkStart w:id="129" w:name="_Toc508955053"/>
      <w:bookmarkStart w:id="130" w:name="_Toc508955476"/>
      <w:bookmarkStart w:id="131" w:name="_Toc508955638"/>
      <w:bookmarkStart w:id="132" w:name="_Toc508955800"/>
      <w:bookmarkStart w:id="133" w:name="_Toc508956275"/>
      <w:bookmarkStart w:id="134" w:name="_Toc508957031"/>
      <w:bookmarkStart w:id="135" w:name="_Toc508958937"/>
      <w:bookmarkStart w:id="136" w:name="_Toc508968597"/>
      <w:bookmarkStart w:id="137" w:name="_Toc508973628"/>
      <w:bookmarkEnd w:id="126"/>
      <w:bookmarkEnd w:id="127"/>
      <w:bookmarkEnd w:id="128"/>
      <w:bookmarkEnd w:id="129"/>
      <w:bookmarkEnd w:id="130"/>
      <w:bookmarkEnd w:id="131"/>
      <w:bookmarkEnd w:id="132"/>
      <w:bookmarkEnd w:id="133"/>
      <w:bookmarkEnd w:id="134"/>
      <w:bookmarkEnd w:id="135"/>
      <w:bookmarkEnd w:id="136"/>
      <w:bookmarkEnd w:id="137"/>
      <w:r w:rsidRPr="00B83B3E">
        <w:br w:type="page"/>
      </w:r>
      <w:bookmarkStart w:id="138" w:name="_Toc179779010"/>
      <w:bookmarkStart w:id="139" w:name="_Toc278187787"/>
      <w:bookmarkStart w:id="140" w:name="_Ref334720937"/>
      <w:bookmarkStart w:id="141" w:name="_Toc508873521"/>
      <w:bookmarkStart w:id="142" w:name="_Toc508874933"/>
      <w:bookmarkStart w:id="143" w:name="_Toc508875787"/>
      <w:bookmarkStart w:id="144" w:name="_Toc524336279"/>
      <w:bookmarkStart w:id="145" w:name="_Toc179779011"/>
      <w:bookmarkStart w:id="146" w:name="_Toc150075110"/>
      <w:bookmarkStart w:id="147" w:name="_Toc150075179"/>
      <w:bookmarkStart w:id="148" w:name="_Toc150075240"/>
      <w:r w:rsidR="00D86AF8" w:rsidRPr="00B83B3E">
        <w:lastRenderedPageBreak/>
        <w:t>R</w:t>
      </w:r>
      <w:r w:rsidR="00702ED1" w:rsidRPr="00B83B3E">
        <w:t xml:space="preserve">egional </w:t>
      </w:r>
      <w:r w:rsidR="00D86AF8" w:rsidRPr="00B83B3E">
        <w:t>O</w:t>
      </w:r>
      <w:r w:rsidR="00702ED1" w:rsidRPr="00B83B3E">
        <w:t>ffice (RO)</w:t>
      </w:r>
      <w:r w:rsidR="00D86AF8" w:rsidRPr="00B83B3E">
        <w:t xml:space="preserve"> </w:t>
      </w:r>
      <w:r w:rsidR="006B7071" w:rsidRPr="00B83B3E">
        <w:t xml:space="preserve">CAPRI Remote </w:t>
      </w:r>
      <w:r w:rsidR="00D86AF8" w:rsidRPr="00B83B3E">
        <w:t>Users</w:t>
      </w:r>
      <w:bookmarkEnd w:id="138"/>
      <w:bookmarkEnd w:id="139"/>
      <w:bookmarkEnd w:id="140"/>
      <w:bookmarkEnd w:id="141"/>
      <w:bookmarkEnd w:id="142"/>
      <w:bookmarkEnd w:id="143"/>
      <w:bookmarkEnd w:id="144"/>
    </w:p>
    <w:p w14:paraId="031A8BCC" w14:textId="03A81E28" w:rsidR="00B52F9B" w:rsidRPr="00B83B3E" w:rsidRDefault="00D86AF8" w:rsidP="00400B72">
      <w:pPr>
        <w:pStyle w:val="Body3PicCaption"/>
      </w:pPr>
      <w:r w:rsidRPr="00B83B3E">
        <w:t xml:space="preserve">Most VBA users </w:t>
      </w:r>
      <w:r w:rsidR="00213B8B" w:rsidRPr="00B83B3E">
        <w:t>are</w:t>
      </w:r>
      <w:r w:rsidRPr="00B83B3E">
        <w:t xml:space="preserve"> </w:t>
      </w:r>
      <w:r w:rsidR="006B7071" w:rsidRPr="00B83B3E">
        <w:t xml:space="preserve">CAPRI Remote </w:t>
      </w:r>
      <w:r w:rsidRPr="00B83B3E">
        <w:t>users.</w:t>
      </w:r>
      <w:r w:rsidR="00EE0CF4">
        <w:t xml:space="preserve"> </w:t>
      </w:r>
      <w:r w:rsidR="006B7071" w:rsidRPr="00B83B3E">
        <w:t xml:space="preserve">CAPRI Remote </w:t>
      </w:r>
      <w:r w:rsidRPr="00B83B3E">
        <w:t xml:space="preserve">users need only one </w:t>
      </w:r>
      <w:r w:rsidR="008D5348" w:rsidRPr="00B83B3E">
        <w:t>A</w:t>
      </w:r>
      <w:r w:rsidRPr="00B83B3E">
        <w:t>ccess</w:t>
      </w:r>
      <w:r w:rsidR="008D5348" w:rsidRPr="00B83B3E">
        <w:t xml:space="preserve"> Code</w:t>
      </w:r>
      <w:r w:rsidRPr="00B83B3E">
        <w:t xml:space="preserve"> and </w:t>
      </w:r>
      <w:r w:rsidR="00946045" w:rsidRPr="00B83B3E">
        <w:t xml:space="preserve">one </w:t>
      </w:r>
      <w:r w:rsidR="008D5348" w:rsidRPr="00B83B3E">
        <w:t>V</w:t>
      </w:r>
      <w:r w:rsidRPr="00B83B3E">
        <w:t xml:space="preserve">erify </w:t>
      </w:r>
      <w:r w:rsidR="008D5348" w:rsidRPr="00B83B3E">
        <w:t>C</w:t>
      </w:r>
      <w:r w:rsidRPr="00B83B3E">
        <w:t xml:space="preserve">ode to connect to authorized </w:t>
      </w:r>
      <w:r w:rsidR="00E74350" w:rsidRPr="00B83B3E">
        <w:t>VA Medical Center (</w:t>
      </w:r>
      <w:r w:rsidRPr="00B83B3E">
        <w:t>VAMC</w:t>
      </w:r>
      <w:r w:rsidR="00E74350" w:rsidRPr="00B83B3E">
        <w:t>)</w:t>
      </w:r>
      <w:r w:rsidR="004B0500" w:rsidRPr="00B83B3E">
        <w:t xml:space="preserve"> sites</w:t>
      </w:r>
    </w:p>
    <w:p w14:paraId="1E27166E" w14:textId="77777777" w:rsidR="00B52F9B" w:rsidRPr="00B83B3E" w:rsidRDefault="00196B97" w:rsidP="001C720C">
      <w:pPr>
        <w:pStyle w:val="Body3PicCaption"/>
      </w:pPr>
      <w:r w:rsidRPr="005F7F65">
        <w:rPr>
          <w:b/>
        </w:rPr>
        <w:t>Step 1</w:t>
      </w:r>
      <w:r w:rsidR="00D86AF8" w:rsidRPr="005F7F65">
        <w:rPr>
          <w:b/>
        </w:rPr>
        <w:t xml:space="preserve"> </w:t>
      </w:r>
      <w:r w:rsidR="001768A4" w:rsidRPr="005F7F65">
        <w:rPr>
          <w:b/>
        </w:rPr>
        <w:t>–</w:t>
      </w:r>
      <w:r w:rsidR="00BC0BF1" w:rsidRPr="00B83B3E">
        <w:t xml:space="preserve"> </w:t>
      </w:r>
      <w:r w:rsidR="00D86AF8" w:rsidRPr="00B83B3E">
        <w:t>From the Start/VBAPPS/</w:t>
      </w:r>
      <w:r w:rsidR="006B7071" w:rsidRPr="00B83B3E">
        <w:t>CAPRI</w:t>
      </w:r>
      <w:r w:rsidR="00D86AF8" w:rsidRPr="00B83B3E">
        <w:t xml:space="preserve"> Remote/</w:t>
      </w:r>
      <w:r w:rsidR="006B7071" w:rsidRPr="00B83B3E">
        <w:t>CAPRI</w:t>
      </w:r>
      <w:r w:rsidR="00D86AF8" w:rsidRPr="00B83B3E">
        <w:t xml:space="preserve"> Remote menu, </w:t>
      </w:r>
      <w:r w:rsidR="00AA6A97" w:rsidRPr="00B83B3E">
        <w:t xml:space="preserve">the user </w:t>
      </w:r>
      <w:r w:rsidR="00D86AF8" w:rsidRPr="00B83B3E">
        <w:t>click</w:t>
      </w:r>
      <w:r w:rsidR="00AA6A97" w:rsidRPr="00B83B3E">
        <w:t>s</w:t>
      </w:r>
      <w:r w:rsidR="00D86AF8" w:rsidRPr="00B83B3E">
        <w:t xml:space="preserve"> the </w:t>
      </w:r>
      <w:r w:rsidR="006B7071" w:rsidRPr="00B83B3E">
        <w:t>CAPRI</w:t>
      </w:r>
      <w:r w:rsidR="00653806" w:rsidRPr="00B83B3E">
        <w:t xml:space="preserve"> icon.</w:t>
      </w:r>
    </w:p>
    <w:p w14:paraId="2EC115EC" w14:textId="13C0150D" w:rsidR="00B52F9B" w:rsidRDefault="00196B97" w:rsidP="00F47CD9">
      <w:pPr>
        <w:pStyle w:val="Body3PicCaption"/>
      </w:pPr>
      <w:r w:rsidRPr="005F7F65">
        <w:rPr>
          <w:b/>
        </w:rPr>
        <w:t>Step 2</w:t>
      </w:r>
      <w:r w:rsidR="00D86AF8" w:rsidRPr="005F7F65">
        <w:rPr>
          <w:b/>
        </w:rPr>
        <w:t xml:space="preserve"> </w:t>
      </w:r>
      <w:r w:rsidR="001768A4" w:rsidRPr="005F7F65">
        <w:rPr>
          <w:b/>
        </w:rPr>
        <w:t>–</w:t>
      </w:r>
      <w:r w:rsidR="00AA6A97" w:rsidRPr="00B83B3E">
        <w:t>After entering the</w:t>
      </w:r>
      <w:r w:rsidR="00D86AF8" w:rsidRPr="00B83B3E">
        <w:t xml:space="preserve"> </w:t>
      </w:r>
      <w:r w:rsidR="00E74350" w:rsidRPr="00B83B3E">
        <w:t>VistA</w:t>
      </w:r>
      <w:r w:rsidR="00D86AF8" w:rsidRPr="00B83B3E">
        <w:t xml:space="preserve"> Access Code,</w:t>
      </w:r>
      <w:r w:rsidR="00AA6A97" w:rsidRPr="00B83B3E">
        <w:t xml:space="preserve"> the user</w:t>
      </w:r>
      <w:r w:rsidR="00D86AF8" w:rsidRPr="00B83B3E">
        <w:t xml:space="preserve"> press</w:t>
      </w:r>
      <w:r w:rsidR="00AA6A97" w:rsidRPr="00B83B3E">
        <w:t>es</w:t>
      </w:r>
      <w:r w:rsidR="00D86AF8" w:rsidRPr="00B83B3E">
        <w:t xml:space="preserve"> the Tab key</w:t>
      </w:r>
      <w:r w:rsidR="00AA6A97" w:rsidRPr="00B83B3E">
        <w:t xml:space="preserve"> to go to the next field and enters the</w:t>
      </w:r>
      <w:r w:rsidR="00D86AF8" w:rsidRPr="00B83B3E">
        <w:t xml:space="preserve"> Verify Code</w:t>
      </w:r>
      <w:r w:rsidR="003B3645" w:rsidRPr="00B83B3E">
        <w:t>.</w:t>
      </w:r>
      <w:r w:rsidR="00EE0CF4">
        <w:t xml:space="preserve"> </w:t>
      </w:r>
      <w:r w:rsidR="00250001" w:rsidRPr="00B83B3E">
        <w:t>Then</w:t>
      </w:r>
      <w:r w:rsidR="00AA6A97" w:rsidRPr="00B83B3E">
        <w:t xml:space="preserve"> the user presses</w:t>
      </w:r>
      <w:r w:rsidR="003B3645" w:rsidRPr="00B83B3E">
        <w:t xml:space="preserve"> Enter or click</w:t>
      </w:r>
      <w:r w:rsidR="00AA6A97" w:rsidRPr="00B83B3E">
        <w:t>s</w:t>
      </w:r>
      <w:r w:rsidR="003B3645" w:rsidRPr="00B83B3E">
        <w:t xml:space="preserve"> </w:t>
      </w:r>
      <w:r w:rsidR="003B3645" w:rsidRPr="00B83B3E">
        <w:rPr>
          <w:u w:val="single"/>
        </w:rPr>
        <w:t>O</w:t>
      </w:r>
      <w:r w:rsidR="003B3645" w:rsidRPr="00B83B3E">
        <w:t>K</w:t>
      </w:r>
      <w:r w:rsidR="00D86AF8" w:rsidRPr="00B83B3E">
        <w:t xml:space="preserve"> (</w:t>
      </w:r>
      <w:r w:rsidR="00416A78" w:rsidRPr="00B83B3E">
        <w:fldChar w:fldCharType="begin"/>
      </w:r>
      <w:r w:rsidR="00416A78" w:rsidRPr="00B83B3E">
        <w:instrText xml:space="preserve"> REF _Ref406762672 \h </w:instrText>
      </w:r>
      <w:r w:rsidR="00B83B3E">
        <w:instrText xml:space="preserve"> \* MERGEFORMAT </w:instrText>
      </w:r>
      <w:r w:rsidR="00416A78" w:rsidRPr="00B83B3E">
        <w:fldChar w:fldCharType="separate"/>
      </w:r>
      <w:r w:rsidR="00291D99" w:rsidRPr="00B83B3E">
        <w:t xml:space="preserve">Figure </w:t>
      </w:r>
      <w:r w:rsidR="00291D99">
        <w:t>1</w:t>
      </w:r>
      <w:r w:rsidR="00291D99">
        <w:noBreakHyphen/>
        <w:t>5</w:t>
      </w:r>
      <w:r w:rsidR="00416A78" w:rsidRPr="00B83B3E">
        <w:fldChar w:fldCharType="end"/>
      </w:r>
      <w:r w:rsidR="00975A18" w:rsidRPr="00B83B3E">
        <w:t>).</w:t>
      </w:r>
    </w:p>
    <w:p w14:paraId="0BBDAA9D" w14:textId="77777777" w:rsidR="00731294" w:rsidRPr="00B83B3E" w:rsidRDefault="00731294" w:rsidP="00F47CD9">
      <w:pPr>
        <w:pStyle w:val="Body3PicCaption"/>
      </w:pPr>
    </w:p>
    <w:p w14:paraId="5C3CD692" w14:textId="40EF2CCB" w:rsidR="00605E4A" w:rsidRPr="00B83B3E" w:rsidRDefault="001B1426" w:rsidP="00055547">
      <w:pPr>
        <w:pStyle w:val="Note"/>
      </w:pPr>
      <w:r w:rsidRPr="005F2253">
        <w:rPr>
          <w:b/>
        </w:rPr>
        <w:t>N</w:t>
      </w:r>
      <w:r w:rsidR="004F4D03" w:rsidRPr="005F2253">
        <w:rPr>
          <w:b/>
        </w:rPr>
        <w:t>OTE</w:t>
      </w:r>
      <w:r w:rsidR="00D86AF8" w:rsidRPr="005F2253">
        <w:rPr>
          <w:b/>
        </w:rPr>
        <w:t>:</w:t>
      </w:r>
      <w:r w:rsidR="00D86AF8" w:rsidRPr="00731294">
        <w:t xml:space="preserve"> </w:t>
      </w:r>
      <w:r w:rsidR="00212F4A" w:rsidRPr="00731294">
        <w:t>New users without access codes should contact local IRM staff to get one.</w:t>
      </w:r>
      <w:r w:rsidR="00EE0CF4">
        <w:t xml:space="preserve"> </w:t>
      </w:r>
      <w:r w:rsidR="00AA6A97" w:rsidRPr="00731294">
        <w:t>The</w:t>
      </w:r>
      <w:r w:rsidR="00212F4A" w:rsidRPr="00731294">
        <w:t xml:space="preserve"> </w:t>
      </w:r>
      <w:r w:rsidR="00B52F9B" w:rsidRPr="00731294">
        <w:t xml:space="preserve">first time the </w:t>
      </w:r>
      <w:r w:rsidR="00AA6A97" w:rsidRPr="00731294">
        <w:t>user logs into</w:t>
      </w:r>
      <w:r w:rsidR="00D86AF8" w:rsidRPr="00731294">
        <w:t xml:space="preserve"> a </w:t>
      </w:r>
      <w:r w:rsidR="00E74350" w:rsidRPr="00731294">
        <w:t>VistA</w:t>
      </w:r>
      <w:r w:rsidR="00D86AF8" w:rsidRPr="00731294">
        <w:t xml:space="preserve"> application, only </w:t>
      </w:r>
      <w:r w:rsidR="00AA6A97" w:rsidRPr="00731294">
        <w:t xml:space="preserve">the </w:t>
      </w:r>
      <w:r w:rsidR="008D5348" w:rsidRPr="00731294">
        <w:t>A</w:t>
      </w:r>
      <w:r w:rsidR="00D86AF8" w:rsidRPr="00731294">
        <w:t xml:space="preserve">ccess </w:t>
      </w:r>
      <w:r w:rsidR="008D5348" w:rsidRPr="00731294">
        <w:t>C</w:t>
      </w:r>
      <w:r w:rsidR="00D86AF8" w:rsidRPr="00731294">
        <w:t>ode</w:t>
      </w:r>
      <w:r w:rsidR="00AA6A97" w:rsidRPr="00731294">
        <w:t xml:space="preserve"> should be entered</w:t>
      </w:r>
      <w:r w:rsidR="00D86AF8" w:rsidRPr="00731294">
        <w:t>.</w:t>
      </w:r>
      <w:r w:rsidR="00EE0CF4">
        <w:t xml:space="preserve"> </w:t>
      </w:r>
      <w:r w:rsidR="006B7071" w:rsidRPr="00731294">
        <w:t>CAPRI</w:t>
      </w:r>
      <w:r w:rsidR="00D86AF8" w:rsidRPr="00731294">
        <w:t xml:space="preserve"> then prompt </w:t>
      </w:r>
      <w:r w:rsidR="00914F6F" w:rsidRPr="00731294">
        <w:t xml:space="preserve">the user </w:t>
      </w:r>
      <w:r w:rsidR="00D86AF8" w:rsidRPr="00731294">
        <w:t xml:space="preserve">to create a </w:t>
      </w:r>
      <w:r w:rsidR="008D5348" w:rsidRPr="00731294">
        <w:t>V</w:t>
      </w:r>
      <w:r w:rsidR="00D86AF8" w:rsidRPr="00731294">
        <w:t xml:space="preserve">erify </w:t>
      </w:r>
      <w:r w:rsidR="008D5348" w:rsidRPr="00731294">
        <w:t>C</w:t>
      </w:r>
      <w:r w:rsidR="00D86AF8" w:rsidRPr="00731294">
        <w:t>ode.</w:t>
      </w:r>
      <w:r w:rsidR="00EE0CF4">
        <w:t xml:space="preserve"> </w:t>
      </w:r>
      <w:r w:rsidR="00D86AF8" w:rsidRPr="00731294">
        <w:t xml:space="preserve">Most users should have a valid </w:t>
      </w:r>
      <w:r w:rsidR="008D5348" w:rsidRPr="00731294">
        <w:t>A</w:t>
      </w:r>
      <w:r w:rsidR="00D86AF8" w:rsidRPr="00731294">
        <w:t>ccess</w:t>
      </w:r>
      <w:r w:rsidR="008D5348" w:rsidRPr="00731294">
        <w:t xml:space="preserve"> and V</w:t>
      </w:r>
      <w:r w:rsidR="00D86AF8" w:rsidRPr="00731294">
        <w:t xml:space="preserve">erify </w:t>
      </w:r>
      <w:r w:rsidR="008D5348" w:rsidRPr="00731294">
        <w:t>C</w:t>
      </w:r>
      <w:r w:rsidR="00D86AF8" w:rsidRPr="00731294">
        <w:t xml:space="preserve">ode combination by the time they use </w:t>
      </w:r>
      <w:r w:rsidR="006B7071" w:rsidRPr="00731294">
        <w:t>CAPRI</w:t>
      </w:r>
      <w:r w:rsidR="00D86AF8" w:rsidRPr="00B83B3E">
        <w:t>.</w:t>
      </w:r>
    </w:p>
    <w:p w14:paraId="118D538F" w14:textId="77777777" w:rsidR="00D15932" w:rsidRDefault="00D15932" w:rsidP="00D15932"/>
    <w:p w14:paraId="5C3CD693" w14:textId="77777777" w:rsidR="00BD2D9A" w:rsidRPr="00B83B3E" w:rsidRDefault="00323BF1" w:rsidP="00D15932">
      <w:r w:rsidRPr="00D15932">
        <w:rPr>
          <w:noProof/>
        </w:rPr>
        <w:drawing>
          <wp:inline distT="0" distB="0" distL="0" distR="0" wp14:anchorId="5C3CE0E7" wp14:editId="235F821B">
            <wp:extent cx="4290060" cy="3352800"/>
            <wp:effectExtent l="0" t="0" r="0" b="0"/>
            <wp:docPr id="50" name="Picture 76" descr="VistA sign-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4290060" cy="3352800"/>
                    </a:xfrm>
                    <a:prstGeom prst="rect">
                      <a:avLst/>
                    </a:prstGeom>
                    <a:noFill/>
                  </pic:spPr>
                </pic:pic>
              </a:graphicData>
            </a:graphic>
          </wp:inline>
        </w:drawing>
      </w:r>
    </w:p>
    <w:p w14:paraId="5C3CD694" w14:textId="11503C41" w:rsidR="0010515B" w:rsidRDefault="0010515B" w:rsidP="00B52F9B">
      <w:pPr>
        <w:pStyle w:val="Caption"/>
        <w:rPr>
          <w:rFonts w:cs="Times New Roman"/>
        </w:rPr>
      </w:pPr>
      <w:bookmarkStart w:id="149" w:name="_Toc326149542"/>
      <w:bookmarkStart w:id="150" w:name="_Toc278548127"/>
      <w:bookmarkStart w:id="151" w:name="_Ref225234526"/>
      <w:bookmarkStart w:id="152" w:name="_Ref406762672"/>
      <w:bookmarkStart w:id="153" w:name="_Toc5243564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w:t>
      </w:r>
      <w:r w:rsidR="008D502E">
        <w:rPr>
          <w:rFonts w:cs="Times New Roman"/>
        </w:rPr>
        <w:fldChar w:fldCharType="end"/>
      </w:r>
      <w:bookmarkEnd w:id="149"/>
      <w:bookmarkEnd w:id="150"/>
      <w:bookmarkEnd w:id="151"/>
      <w:bookmarkEnd w:id="152"/>
      <w:r w:rsidR="00744BE6">
        <w:rPr>
          <w:rFonts w:cs="Times New Roman"/>
        </w:rPr>
        <w:t>. VistA Sign-on Dialog Window.</w:t>
      </w:r>
      <w:bookmarkEnd w:id="153"/>
    </w:p>
    <w:p w14:paraId="2F7234AE" w14:textId="77777777" w:rsidR="00D15932" w:rsidRPr="00D15932" w:rsidRDefault="00D15932" w:rsidP="00D15932">
      <w:pPr>
        <w:pStyle w:val="BodyText"/>
      </w:pPr>
    </w:p>
    <w:p w14:paraId="5C3CD695" w14:textId="4B7870FB" w:rsidR="00416A78" w:rsidRPr="00B83B3E" w:rsidRDefault="00212F4A" w:rsidP="00400B72">
      <w:pPr>
        <w:pStyle w:val="Body3PicCaption"/>
      </w:pPr>
      <w:r w:rsidRPr="005F7F65">
        <w:rPr>
          <w:b/>
        </w:rPr>
        <w:lastRenderedPageBreak/>
        <w:t>OPTIONAL</w:t>
      </w:r>
      <w:r w:rsidR="00D86AF8" w:rsidRPr="005F7F65">
        <w:rPr>
          <w:b/>
        </w:rPr>
        <w:t xml:space="preserve"> </w:t>
      </w:r>
      <w:r w:rsidR="001768A4" w:rsidRPr="005F7F65">
        <w:rPr>
          <w:b/>
        </w:rPr>
        <w:t>–</w:t>
      </w:r>
      <w:r w:rsidR="00D86AF8" w:rsidRPr="00B83B3E">
        <w:t xml:space="preserve"> </w:t>
      </w:r>
      <w:r w:rsidR="00796D38" w:rsidRPr="00B83B3E">
        <w:t xml:space="preserve">To </w:t>
      </w:r>
      <w:r w:rsidR="00D86AF8" w:rsidRPr="00B83B3E">
        <w:t xml:space="preserve">change </w:t>
      </w:r>
      <w:r w:rsidR="00367550" w:rsidRPr="00B83B3E">
        <w:t>the</w:t>
      </w:r>
      <w:r w:rsidR="00D86AF8" w:rsidRPr="00B83B3E">
        <w:t xml:space="preserve"> </w:t>
      </w:r>
      <w:r w:rsidR="008D5348" w:rsidRPr="00B83B3E">
        <w:t>V</w:t>
      </w:r>
      <w:r w:rsidR="00D86AF8" w:rsidRPr="00B83B3E">
        <w:t xml:space="preserve">erify </w:t>
      </w:r>
      <w:r w:rsidR="008D5348" w:rsidRPr="00B83B3E">
        <w:t>C</w:t>
      </w:r>
      <w:r w:rsidR="00D86AF8" w:rsidRPr="00B83B3E">
        <w:t xml:space="preserve">ode, </w:t>
      </w:r>
      <w:r w:rsidR="00367550" w:rsidRPr="00B83B3E">
        <w:t xml:space="preserve">the user </w:t>
      </w:r>
      <w:r w:rsidR="00D86AF8" w:rsidRPr="00B83B3E">
        <w:t>select</w:t>
      </w:r>
      <w:r w:rsidR="00367550" w:rsidRPr="00B83B3E">
        <w:t>s</w:t>
      </w:r>
      <w:r w:rsidR="00D86AF8" w:rsidRPr="00B83B3E">
        <w:t xml:space="preserve"> the </w:t>
      </w:r>
      <w:r w:rsidR="008D5348" w:rsidRPr="00B83B3E">
        <w:t>Change Verify Code</w:t>
      </w:r>
      <w:r w:rsidR="00D86AF8" w:rsidRPr="00B83B3E">
        <w:t xml:space="preserve"> </w:t>
      </w:r>
      <w:r w:rsidR="009123CF" w:rsidRPr="00B83B3E">
        <w:t>checkbox on the sign-o</w:t>
      </w:r>
      <w:r w:rsidR="00D86AF8" w:rsidRPr="00B83B3E">
        <w:t>n dialog</w:t>
      </w:r>
      <w:r w:rsidRPr="00B83B3E">
        <w:t xml:space="preserve"> before clicking </w:t>
      </w:r>
      <w:r w:rsidRPr="00B83B3E">
        <w:rPr>
          <w:u w:val="single"/>
        </w:rPr>
        <w:t>O</w:t>
      </w:r>
      <w:r w:rsidRPr="00B83B3E">
        <w:t>K</w:t>
      </w:r>
      <w:r w:rsidR="00D86AF8" w:rsidRPr="00B83B3E">
        <w:t>.</w:t>
      </w:r>
      <w:r w:rsidR="00EE0CF4">
        <w:t xml:space="preserve"> </w:t>
      </w:r>
      <w:r w:rsidR="00914F6F" w:rsidRPr="00B83B3E">
        <w:t xml:space="preserve">The user </w:t>
      </w:r>
      <w:r w:rsidR="00251DB3" w:rsidRPr="00B83B3E">
        <w:t xml:space="preserve">is then </w:t>
      </w:r>
      <w:r w:rsidR="00D86AF8" w:rsidRPr="00B83B3E">
        <w:t xml:space="preserve">prompted to create a new </w:t>
      </w:r>
      <w:r w:rsidR="008D5348" w:rsidRPr="00B83B3E">
        <w:t>V</w:t>
      </w:r>
      <w:r w:rsidR="00D86AF8" w:rsidRPr="00B83B3E">
        <w:t xml:space="preserve">erify </w:t>
      </w:r>
      <w:r w:rsidR="008D5348" w:rsidRPr="00B83B3E">
        <w:t>C</w:t>
      </w:r>
      <w:r w:rsidR="00D86AF8" w:rsidRPr="00B83B3E">
        <w:t>ode</w:t>
      </w:r>
      <w:r w:rsidR="00367550" w:rsidRPr="00B83B3E">
        <w:t xml:space="preserve"> as shown in</w:t>
      </w:r>
      <w:r w:rsidR="00D86AF8" w:rsidRPr="00B83B3E">
        <w:t xml:space="preserve"> </w:t>
      </w:r>
      <w:r w:rsidR="00367550" w:rsidRPr="00B83B3E">
        <w:t xml:space="preserve">the </w:t>
      </w:r>
      <w:r w:rsidR="00D86AF8" w:rsidRPr="00B83B3E">
        <w:t xml:space="preserve">steps in </w:t>
      </w:r>
      <w:r w:rsidR="00416A78" w:rsidRPr="00B83B3E">
        <w:t>(</w:t>
      </w:r>
      <w:r w:rsidR="00416A78" w:rsidRPr="00B83B3E">
        <w:fldChar w:fldCharType="begin"/>
      </w:r>
      <w:r w:rsidR="00416A78" w:rsidRPr="00B83B3E">
        <w:instrText xml:space="preserve"> REF _Ref406762698 \h </w:instrText>
      </w:r>
      <w:r w:rsidR="00B83B3E">
        <w:instrText xml:space="preserve"> \* MERGEFORMAT </w:instrText>
      </w:r>
      <w:r w:rsidR="00416A78" w:rsidRPr="00B83B3E">
        <w:fldChar w:fldCharType="separate"/>
      </w:r>
      <w:r w:rsidR="00291D99" w:rsidRPr="00B83B3E">
        <w:t xml:space="preserve">Figure </w:t>
      </w:r>
      <w:r w:rsidR="00291D99">
        <w:t>1</w:t>
      </w:r>
      <w:r w:rsidR="00291D99">
        <w:noBreakHyphen/>
        <w:t>6</w:t>
      </w:r>
      <w:r w:rsidR="00416A78" w:rsidRPr="00B83B3E">
        <w:fldChar w:fldCharType="end"/>
      </w:r>
      <w:r w:rsidR="00416A78" w:rsidRPr="00B83B3E">
        <w:t>)</w:t>
      </w:r>
    </w:p>
    <w:p w14:paraId="5C3CD696" w14:textId="77777777" w:rsidR="00D86AF8" w:rsidRPr="00B83B3E" w:rsidRDefault="00416A78" w:rsidP="001C720C">
      <w:pPr>
        <w:pStyle w:val="Body3PicCaption"/>
      </w:pPr>
      <w:r w:rsidRPr="00B83B3E">
        <w:t>.</w:t>
      </w:r>
    </w:p>
    <w:p w14:paraId="5C3CD697" w14:textId="77777777" w:rsidR="00BD2D9A" w:rsidRPr="00B83B3E" w:rsidRDefault="00323BF1" w:rsidP="001C720C">
      <w:pPr>
        <w:pStyle w:val="Body3PicCaption"/>
      </w:pPr>
      <w:r w:rsidRPr="00B83B3E">
        <w:drawing>
          <wp:inline distT="0" distB="0" distL="0" distR="0" wp14:anchorId="5C3CE0E9" wp14:editId="244EFEB1">
            <wp:extent cx="4114800" cy="3095625"/>
            <wp:effectExtent l="0" t="0" r="0" b="9525"/>
            <wp:docPr id="7" name="Picture 7" descr="Display of the VistA sign-on dialog window with a red box surrounding the Change Verify Code checkbox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3C5D075B" w:rsidR="0010515B" w:rsidRPr="00B83B3E" w:rsidRDefault="0010515B" w:rsidP="00B52F9B">
      <w:pPr>
        <w:pStyle w:val="Caption"/>
        <w:rPr>
          <w:rFonts w:cs="Times New Roman"/>
        </w:rPr>
      </w:pPr>
      <w:bookmarkStart w:id="154" w:name="_Toc326149543"/>
      <w:bookmarkStart w:id="155" w:name="_Toc278548128"/>
      <w:bookmarkStart w:id="156" w:name="_Ref225234539"/>
      <w:bookmarkStart w:id="157" w:name="_Ref406762698"/>
      <w:bookmarkStart w:id="158" w:name="_Toc5243564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w:t>
      </w:r>
      <w:r w:rsidR="008D502E">
        <w:rPr>
          <w:rFonts w:cs="Times New Roman"/>
        </w:rPr>
        <w:fldChar w:fldCharType="end"/>
      </w:r>
      <w:bookmarkEnd w:id="154"/>
      <w:bookmarkEnd w:id="155"/>
      <w:bookmarkEnd w:id="156"/>
      <w:bookmarkEnd w:id="157"/>
      <w:r w:rsidR="00C01379">
        <w:rPr>
          <w:rFonts w:cs="Times New Roman"/>
        </w:rPr>
        <w:t>. Change Verify Code Option.</w:t>
      </w:r>
      <w:bookmarkEnd w:id="158"/>
    </w:p>
    <w:p w14:paraId="5C3CD699" w14:textId="77777777" w:rsidR="00416A78" w:rsidRPr="00B83B3E" w:rsidRDefault="00416A78" w:rsidP="00400B72">
      <w:pPr>
        <w:pStyle w:val="Body3PicCaption"/>
      </w:pPr>
    </w:p>
    <w:p w14:paraId="5C3CD69A" w14:textId="298C8317" w:rsidR="00574CD5" w:rsidRPr="00B83B3E" w:rsidRDefault="00D86AF8" w:rsidP="001C720C">
      <w:pPr>
        <w:pStyle w:val="Body3PicCaption"/>
      </w:pPr>
      <w:r w:rsidRPr="00B83B3E">
        <w:t xml:space="preserve">After </w:t>
      </w:r>
      <w:r w:rsidR="006B7071" w:rsidRPr="00B83B3E">
        <w:t>selecting</w:t>
      </w:r>
      <w:r w:rsidRPr="00B83B3E">
        <w:t xml:space="preserve"> </w:t>
      </w:r>
      <w:r w:rsidRPr="00B83B3E">
        <w:rPr>
          <w:u w:val="single"/>
        </w:rPr>
        <w:t>O</w:t>
      </w:r>
      <w:r w:rsidRPr="00B83B3E">
        <w:t xml:space="preserve">K, </w:t>
      </w:r>
      <w:r w:rsidR="00914F6F" w:rsidRPr="00B83B3E">
        <w:t xml:space="preserve">the user </w:t>
      </w:r>
      <w:r w:rsidR="00254AD3" w:rsidRPr="00B83B3E">
        <w:t>is</w:t>
      </w:r>
      <w:r w:rsidRPr="00B83B3E">
        <w:t xml:space="preserve"> prompted to enter and confirm a </w:t>
      </w:r>
      <w:r w:rsidR="005E19ED" w:rsidRPr="00B83B3E">
        <w:t>N</w:t>
      </w:r>
      <w:r w:rsidRPr="00B83B3E">
        <w:t xml:space="preserve">ew </w:t>
      </w:r>
      <w:r w:rsidR="004E6FD7" w:rsidRPr="00B83B3E">
        <w:t>V</w:t>
      </w:r>
      <w:r w:rsidRPr="00B83B3E">
        <w:t xml:space="preserve">erify </w:t>
      </w:r>
      <w:r w:rsidR="004E6FD7" w:rsidRPr="00B83B3E">
        <w:t>C</w:t>
      </w:r>
      <w:r w:rsidR="00A70198" w:rsidRPr="00B83B3E">
        <w:t>ode</w:t>
      </w:r>
      <w:r w:rsidR="00686241" w:rsidRPr="00B83B3E">
        <w:t xml:space="preserve"> (</w:t>
      </w:r>
      <w:r w:rsidR="00416A78" w:rsidRPr="00B83B3E">
        <w:fldChar w:fldCharType="begin"/>
      </w:r>
      <w:r w:rsidR="00416A78" w:rsidRPr="00B83B3E">
        <w:instrText xml:space="preserve"> REF _Ref406762725 \h </w:instrText>
      </w:r>
      <w:r w:rsidR="00B83B3E">
        <w:instrText xml:space="preserve"> \* MERGEFORMAT </w:instrText>
      </w:r>
      <w:r w:rsidR="00416A78" w:rsidRPr="00B83B3E">
        <w:fldChar w:fldCharType="separate"/>
      </w:r>
      <w:r w:rsidR="00291D99" w:rsidRPr="00B83B3E">
        <w:t xml:space="preserve">Figure </w:t>
      </w:r>
      <w:r w:rsidR="00291D99">
        <w:t>1</w:t>
      </w:r>
      <w:r w:rsidR="00291D99">
        <w:noBreakHyphen/>
        <w:t>7</w:t>
      </w:r>
      <w:r w:rsidR="00416A78" w:rsidRPr="00B83B3E">
        <w:fldChar w:fldCharType="end"/>
      </w:r>
      <w:r w:rsidR="00686241" w:rsidRPr="00B83B3E">
        <w:t>)</w:t>
      </w:r>
      <w:r w:rsidR="00A70198" w:rsidRPr="00B83B3E">
        <w:t>.</w:t>
      </w:r>
    </w:p>
    <w:p w14:paraId="5C3CD69B" w14:textId="77777777" w:rsidR="00D6622A" w:rsidRPr="00B83B3E" w:rsidRDefault="00323BF1" w:rsidP="00F47CD9">
      <w:pPr>
        <w:pStyle w:val="Body3PicCaption"/>
      </w:pPr>
      <w:r w:rsidRPr="00B83B3E">
        <w:drawing>
          <wp:inline distT="0" distB="0" distL="0" distR="0" wp14:anchorId="5C3CE0EB" wp14:editId="0DEA9A36">
            <wp:extent cx="3533775" cy="1447800"/>
            <wp:effectExtent l="19050" t="19050" r="28575" b="19050"/>
            <wp:docPr id="8" name="Picture 32" descr="Display of the Change VistA Verify Cod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08B6EB17" w:rsidR="0010515B" w:rsidRPr="00B83B3E" w:rsidRDefault="0010515B" w:rsidP="00B52F9B">
      <w:pPr>
        <w:pStyle w:val="Caption"/>
        <w:rPr>
          <w:rFonts w:cs="Times New Roman"/>
        </w:rPr>
      </w:pPr>
      <w:bookmarkStart w:id="159" w:name="_Toc326149544"/>
      <w:bookmarkStart w:id="160" w:name="_Toc278548129"/>
      <w:bookmarkStart w:id="161" w:name="_Ref334720735"/>
      <w:bookmarkStart w:id="162" w:name="_Ref406762725"/>
      <w:bookmarkStart w:id="163" w:name="_Toc5243564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w:t>
      </w:r>
      <w:r w:rsidR="008D502E">
        <w:rPr>
          <w:rFonts w:cs="Times New Roman"/>
        </w:rPr>
        <w:fldChar w:fldCharType="end"/>
      </w:r>
      <w:bookmarkEnd w:id="159"/>
      <w:bookmarkEnd w:id="160"/>
      <w:bookmarkEnd w:id="161"/>
      <w:bookmarkEnd w:id="162"/>
      <w:r w:rsidR="00991693">
        <w:rPr>
          <w:rFonts w:cs="Times New Roman"/>
        </w:rPr>
        <w:t>. Enter New Verify Code.</w:t>
      </w:r>
      <w:bookmarkEnd w:id="163"/>
    </w:p>
    <w:p w14:paraId="5C3CD69E" w14:textId="461C365C" w:rsidR="00416A78" w:rsidRPr="00B83B3E" w:rsidRDefault="00196B97" w:rsidP="00400B72">
      <w:pPr>
        <w:pStyle w:val="Body3PicCaption"/>
      </w:pPr>
      <w:r w:rsidRPr="005F7F65">
        <w:rPr>
          <w:b/>
        </w:rPr>
        <w:t>Step 3</w:t>
      </w:r>
      <w:r w:rsidR="00D86AF8" w:rsidRPr="005F7F65">
        <w:rPr>
          <w:b/>
        </w:rPr>
        <w:t xml:space="preserve"> </w:t>
      </w:r>
      <w:r w:rsidR="001768A4" w:rsidRPr="005F7F65">
        <w:rPr>
          <w:b/>
        </w:rPr>
        <w:t>–</w:t>
      </w:r>
      <w:r w:rsidR="00AE13E2" w:rsidRPr="00B83B3E">
        <w:t xml:space="preserve"> </w:t>
      </w:r>
      <w:r w:rsidR="00D86AF8" w:rsidRPr="00B83B3E">
        <w:t xml:space="preserve">The </w:t>
      </w:r>
      <w:r w:rsidR="006B7071" w:rsidRPr="00B83B3E">
        <w:t>CAPRI</w:t>
      </w:r>
      <w:r w:rsidR="00D86AF8" w:rsidRPr="00B83B3E">
        <w:t xml:space="preserve"> </w:t>
      </w:r>
      <w:r w:rsidR="00D86AF8" w:rsidRPr="00B83B3E">
        <w:rPr>
          <w:rStyle w:val="BodyTextChar"/>
        </w:rPr>
        <w:t>Remote site selection screen (</w:t>
      </w:r>
      <w:r w:rsidR="007B1BF5" w:rsidRPr="00B83B3E">
        <w:fldChar w:fldCharType="begin"/>
      </w:r>
      <w:r w:rsidR="007B1BF5" w:rsidRPr="00B83B3E">
        <w:instrText xml:space="preserve"> REF _Ref225234557 \h  \* MERGEFORMAT </w:instrText>
      </w:r>
      <w:r w:rsidR="007B1BF5" w:rsidRPr="00B83B3E">
        <w:fldChar w:fldCharType="separate"/>
      </w:r>
      <w:r w:rsidR="00291D99" w:rsidRPr="00291D99">
        <w:rPr>
          <w:rStyle w:val="BodyTextChar"/>
        </w:rPr>
        <w:t>Figure 1</w:t>
      </w:r>
      <w:r w:rsidR="00291D99" w:rsidRPr="00291D99">
        <w:rPr>
          <w:rStyle w:val="BodyTextChar"/>
        </w:rPr>
        <w:noBreakHyphen/>
        <w:t>8</w:t>
      </w:r>
      <w:r w:rsidR="007B1BF5" w:rsidRPr="00B83B3E">
        <w:fldChar w:fldCharType="end"/>
      </w:r>
      <w:r w:rsidR="00D86AF8" w:rsidRPr="00B83B3E">
        <w:rPr>
          <w:rStyle w:val="BodyTextChar"/>
        </w:rPr>
        <w:t>) displays the user’s authorized VHA facilities.</w:t>
      </w:r>
      <w:r w:rsidR="00EE0CF4">
        <w:rPr>
          <w:rStyle w:val="BodyTextChar"/>
        </w:rPr>
        <w:t xml:space="preserve"> </w:t>
      </w:r>
      <w:r w:rsidR="00D86AF8" w:rsidRPr="00B83B3E">
        <w:rPr>
          <w:rStyle w:val="BodyTextChar"/>
        </w:rPr>
        <w:t xml:space="preserve">If shown, the vertical scrollbar </w:t>
      </w:r>
      <w:r w:rsidR="00367550" w:rsidRPr="00B83B3E">
        <w:rPr>
          <w:rStyle w:val="BodyTextChar"/>
        </w:rPr>
        <w:t xml:space="preserve">is used </w:t>
      </w:r>
      <w:r w:rsidR="00D86AF8" w:rsidRPr="00B83B3E">
        <w:rPr>
          <w:rStyle w:val="BodyTextChar"/>
        </w:rPr>
        <w:t>to scroll through all authorized sites.</w:t>
      </w:r>
      <w:r w:rsidR="00EE0CF4">
        <w:rPr>
          <w:rStyle w:val="BodyTextChar"/>
        </w:rPr>
        <w:t xml:space="preserve"> </w:t>
      </w:r>
      <w:r w:rsidR="00367550" w:rsidRPr="00B83B3E">
        <w:rPr>
          <w:rStyle w:val="BodyTextChar"/>
        </w:rPr>
        <w:t>The user selects</w:t>
      </w:r>
      <w:r w:rsidR="00D86AF8" w:rsidRPr="00B83B3E">
        <w:rPr>
          <w:rStyle w:val="BodyTextChar"/>
        </w:rPr>
        <w:t xml:space="preserve"> a site </w:t>
      </w:r>
      <w:r w:rsidR="00367550" w:rsidRPr="00B83B3E">
        <w:rPr>
          <w:rStyle w:val="BodyTextChar"/>
        </w:rPr>
        <w:t>and</w:t>
      </w:r>
      <w:r w:rsidR="00D86AF8" w:rsidRPr="00B83B3E">
        <w:rPr>
          <w:rStyle w:val="BodyTextChar"/>
        </w:rPr>
        <w:t xml:space="preserve"> then </w:t>
      </w:r>
      <w:r w:rsidR="00367550" w:rsidRPr="00B83B3E">
        <w:rPr>
          <w:rStyle w:val="BodyTextChar"/>
        </w:rPr>
        <w:t xml:space="preserve">either </w:t>
      </w:r>
      <w:r w:rsidR="00D86AF8" w:rsidRPr="00B83B3E">
        <w:rPr>
          <w:rStyle w:val="BodyTextChar"/>
        </w:rPr>
        <w:t>double-click</w:t>
      </w:r>
      <w:r w:rsidR="00367550" w:rsidRPr="00B83B3E">
        <w:rPr>
          <w:rStyle w:val="BodyTextChar"/>
        </w:rPr>
        <w:t>s</w:t>
      </w:r>
      <w:r w:rsidR="00D86AF8" w:rsidRPr="00B83B3E">
        <w:rPr>
          <w:rStyle w:val="BodyTextChar"/>
        </w:rPr>
        <w:t xml:space="preserve"> the site</w:t>
      </w:r>
      <w:r w:rsidR="00212F4A" w:rsidRPr="00B83B3E">
        <w:rPr>
          <w:rStyle w:val="BodyTextChar"/>
        </w:rPr>
        <w:t>’s name</w:t>
      </w:r>
      <w:r w:rsidR="00D86AF8" w:rsidRPr="00B83B3E">
        <w:rPr>
          <w:rStyle w:val="BodyTextChar"/>
        </w:rPr>
        <w:t xml:space="preserve"> or click</w:t>
      </w:r>
      <w:r w:rsidR="00367550" w:rsidRPr="00B83B3E">
        <w:rPr>
          <w:rStyle w:val="BodyTextChar"/>
        </w:rPr>
        <w:t>s</w:t>
      </w:r>
      <w:r w:rsidR="00D86AF8" w:rsidRPr="00B83B3E">
        <w:rPr>
          <w:rStyle w:val="BodyTextChar"/>
        </w:rPr>
        <w:t xml:space="preserve"> OK to access that site.</w:t>
      </w:r>
      <w:r w:rsidR="00EE0CF4">
        <w:rPr>
          <w:rStyle w:val="BodyTextChar"/>
        </w:rPr>
        <w:t xml:space="preserve"> </w:t>
      </w:r>
      <w:r w:rsidR="0083110B" w:rsidRPr="00B83B3E">
        <w:rPr>
          <w:rStyle w:val="BodyTextChar"/>
        </w:rPr>
        <w:t>CAPRI has been modified to include the cit</w:t>
      </w:r>
      <w:r w:rsidR="0083110B" w:rsidRPr="00B83B3E">
        <w:t>y and state where each facility is located.</w:t>
      </w:r>
      <w:r w:rsidR="00EE0CF4">
        <w:t xml:space="preserve"> </w:t>
      </w:r>
      <w:r w:rsidR="0083110B" w:rsidRPr="00B83B3E">
        <w:t xml:space="preserve">In addition, </w:t>
      </w:r>
      <w:r w:rsidR="0083110B" w:rsidRPr="00B83B3E">
        <w:lastRenderedPageBreak/>
        <w:t xml:space="preserve">the list may now </w:t>
      </w:r>
      <w:r w:rsidR="0091313E" w:rsidRPr="00B83B3E">
        <w:t>be sorted by State.</w:t>
      </w:r>
      <w:r w:rsidR="00EE0CF4">
        <w:t xml:space="preserve"> </w:t>
      </w:r>
      <w:r w:rsidR="00574CD5" w:rsidRPr="00B83B3E">
        <w:t>(</w:t>
      </w:r>
      <w:r w:rsidR="00416A78" w:rsidRPr="00B83B3E">
        <w:fldChar w:fldCharType="begin"/>
      </w:r>
      <w:r w:rsidR="00416A78" w:rsidRPr="00B83B3E">
        <w:instrText xml:space="preserve"> REF _Ref406762743 \h </w:instrText>
      </w:r>
      <w:r w:rsidR="00B83B3E">
        <w:instrText xml:space="preserve"> \* MERGEFORMAT </w:instrText>
      </w:r>
      <w:r w:rsidR="00416A78" w:rsidRPr="00B83B3E">
        <w:fldChar w:fldCharType="separate"/>
      </w:r>
      <w:r w:rsidR="00291D99" w:rsidRPr="00B83B3E">
        <w:t xml:space="preserve">Figure </w:t>
      </w:r>
      <w:r w:rsidR="00291D99">
        <w:t>1</w:t>
      </w:r>
      <w:r w:rsidR="00291D99">
        <w:noBreakHyphen/>
        <w:t>8</w:t>
      </w:r>
      <w:r w:rsidR="00416A78" w:rsidRPr="00B83B3E">
        <w:fldChar w:fldCharType="end"/>
      </w:r>
      <w:r w:rsidR="00574CD5" w:rsidRPr="00B83B3E">
        <w:t>)</w:t>
      </w:r>
      <w:r w:rsidR="0093736A" w:rsidRPr="00B83B3E">
        <w:t xml:space="preserve"> </w:t>
      </w:r>
      <w:r w:rsidR="0091313E" w:rsidRPr="00B83B3E">
        <w:t>shows DEV/FEX Test System in Troy, New York as the selected VHA facility.</w:t>
      </w:r>
    </w:p>
    <w:p w14:paraId="5C3CD69F" w14:textId="77777777" w:rsidR="00D86AF8" w:rsidRPr="00B83B3E" w:rsidRDefault="00323BF1" w:rsidP="00400B72">
      <w:pPr>
        <w:pStyle w:val="Body3PicCaption"/>
      </w:pPr>
      <w:r w:rsidRPr="00B83B3E">
        <w:drawing>
          <wp:inline distT="0" distB="0" distL="0" distR="0" wp14:anchorId="5C3CE0ED" wp14:editId="1FA8E0A6">
            <wp:extent cx="2857500" cy="4543425"/>
            <wp:effectExtent l="19050" t="19050" r="19050" b="28575"/>
            <wp:docPr id="9" name="Picture 47" descr="Dialog window displaying the list of the user authorized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6204C56E" w:rsidR="00B52F9B" w:rsidRPr="00B83B3E" w:rsidRDefault="0010515B" w:rsidP="00B52F9B">
      <w:pPr>
        <w:pStyle w:val="Caption"/>
        <w:rPr>
          <w:rFonts w:cs="Times New Roman"/>
        </w:rPr>
      </w:pPr>
      <w:bookmarkStart w:id="164" w:name="_Toc326149545"/>
      <w:bookmarkStart w:id="165" w:name="_Toc278548130"/>
      <w:bookmarkStart w:id="166" w:name="_Ref225234557"/>
      <w:bookmarkStart w:id="167" w:name="_Ref406762743"/>
      <w:bookmarkStart w:id="168" w:name="_Toc5243564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w:t>
      </w:r>
      <w:r w:rsidR="008D502E">
        <w:rPr>
          <w:rFonts w:cs="Times New Roman"/>
        </w:rPr>
        <w:fldChar w:fldCharType="end"/>
      </w:r>
      <w:bookmarkEnd w:id="164"/>
      <w:bookmarkEnd w:id="165"/>
      <w:bookmarkEnd w:id="166"/>
      <w:bookmarkEnd w:id="167"/>
      <w:r w:rsidR="00227164">
        <w:rPr>
          <w:rFonts w:cs="Times New Roman"/>
        </w:rPr>
        <w:t>. Remote User Authorized Connection List.</w:t>
      </w:r>
      <w:bookmarkEnd w:id="168"/>
    </w:p>
    <w:p w14:paraId="5C3CD6A1" w14:textId="123C960A" w:rsidR="004E6FD7" w:rsidRPr="00B83B3E" w:rsidRDefault="004E6FD7" w:rsidP="005F7F65">
      <w:pPr>
        <w:pStyle w:val="Body3PicCaption"/>
      </w:pPr>
      <w:r w:rsidRPr="00B83B3E">
        <w:t xml:space="preserve">After </w:t>
      </w:r>
      <w:r w:rsidR="006B7071" w:rsidRPr="00B83B3E">
        <w:t>CAPRI</w:t>
      </w:r>
      <w:r w:rsidRPr="00B83B3E">
        <w:t xml:space="preserve"> loads the VHA facility, the user </w:t>
      </w:r>
      <w:r w:rsidR="00254AD3" w:rsidRPr="00B83B3E">
        <w:t>is</w:t>
      </w:r>
      <w:r w:rsidRPr="00B83B3E">
        <w:t xml:space="preserve"> prompted with the Patient Selector screen</w:t>
      </w:r>
      <w:r w:rsidR="00A627BE" w:rsidRPr="00B83B3E">
        <w:t xml:space="preserve"> (</w:t>
      </w:r>
      <w:r w:rsidR="00416A78" w:rsidRPr="00B83B3E">
        <w:fldChar w:fldCharType="begin"/>
      </w:r>
      <w:r w:rsidR="00416A78" w:rsidRPr="00B83B3E">
        <w:instrText xml:space="preserve"> REF _Ref406762760 \h </w:instrText>
      </w:r>
      <w:r w:rsidR="00B52F9B" w:rsidRPr="00B83B3E">
        <w:instrText xml:space="preserve"> \* MERGEFORMAT </w:instrText>
      </w:r>
      <w:r w:rsidR="00416A78" w:rsidRPr="00B83B3E">
        <w:fldChar w:fldCharType="separate"/>
      </w:r>
      <w:r w:rsidR="00291D99" w:rsidRPr="00B83B3E">
        <w:t xml:space="preserve">Figure </w:t>
      </w:r>
      <w:r w:rsidR="00291D99">
        <w:t>1</w:t>
      </w:r>
      <w:r w:rsidR="00291D99">
        <w:noBreakHyphen/>
        <w:t>9</w:t>
      </w:r>
      <w:r w:rsidR="00416A78" w:rsidRPr="00B83B3E">
        <w:fldChar w:fldCharType="end"/>
      </w:r>
      <w:r w:rsidR="007B1BF5" w:rsidRPr="00B83B3E">
        <w:fldChar w:fldCharType="begin"/>
      </w:r>
      <w:r w:rsidR="007B1BF5" w:rsidRPr="00B83B3E">
        <w:instrText xml:space="preserve"> REF _Ref334948080 \h  \* MERGEFORMAT </w:instrText>
      </w:r>
      <w:r w:rsidR="007B1BF5" w:rsidRPr="00B83B3E">
        <w:fldChar w:fldCharType="separate"/>
      </w:r>
      <w:r w:rsidR="00291D99" w:rsidRPr="00B83B3E">
        <w:t xml:space="preserve">Figure </w:t>
      </w:r>
      <w:r w:rsidR="00291D99">
        <w:t>1</w:t>
      </w:r>
      <w:r w:rsidR="00291D99">
        <w:noBreakHyphen/>
        <w:t>9</w:t>
      </w:r>
      <w:r w:rsidR="007B1BF5" w:rsidRPr="00B83B3E">
        <w:fldChar w:fldCharType="end"/>
      </w:r>
      <w:r w:rsidR="00A627BE" w:rsidRPr="00B83B3E">
        <w:t>)</w:t>
      </w:r>
      <w:r w:rsidRPr="00B83B3E">
        <w:t>.</w:t>
      </w:r>
      <w:r w:rsidR="00EE0CF4">
        <w:t xml:space="preserve"> </w:t>
      </w:r>
      <w:r w:rsidRPr="00B83B3E">
        <w:t xml:space="preserve">Instructions for use of the Patient Selector screen are found in the </w:t>
      </w:r>
      <w:r w:rsidR="007B1BF5" w:rsidRPr="00B83B3E">
        <w:fldChar w:fldCharType="begin"/>
      </w:r>
      <w:r w:rsidR="007B1BF5" w:rsidRPr="00B83B3E">
        <w:instrText xml:space="preserve"> REF _Ref334720900 \h  \* MERGEFORMAT </w:instrText>
      </w:r>
      <w:r w:rsidR="007B1BF5" w:rsidRPr="00B83B3E">
        <w:fldChar w:fldCharType="separate"/>
      </w:r>
      <w:r w:rsidR="00291D99" w:rsidRPr="00A561AD">
        <w:t>CAPRI – Using</w:t>
      </w:r>
      <w:r w:rsidR="00291D99" w:rsidRPr="00223E83">
        <w:t xml:space="preserve"> the Software</w:t>
      </w:r>
      <w:r w:rsidR="007B1BF5" w:rsidRPr="00B83B3E">
        <w:fldChar w:fldCharType="end"/>
      </w:r>
      <w:r w:rsidR="00686241" w:rsidRPr="00B83B3E">
        <w:t xml:space="preserve"> </w:t>
      </w:r>
      <w:r w:rsidR="00BC0BF1" w:rsidRPr="00B83B3E">
        <w:t>section of this document.</w:t>
      </w:r>
    </w:p>
    <w:p w14:paraId="5C3CD6A2" w14:textId="77777777" w:rsidR="00D86AF8" w:rsidRPr="00B83B3E" w:rsidRDefault="00323BF1">
      <w:pPr>
        <w:pStyle w:val="Body3PicCaption"/>
      </w:pPr>
      <w:r w:rsidRPr="00B83B3E">
        <w:lastRenderedPageBreak/>
        <w:drawing>
          <wp:inline distT="0" distB="0" distL="0" distR="0" wp14:anchorId="5C3CE0EF" wp14:editId="74C1D100">
            <wp:extent cx="5076825" cy="3429000"/>
            <wp:effectExtent l="19050" t="19050" r="28575" b="19050"/>
            <wp:docPr id="10" name="Picture 10" descr="CAPRI Patient Sel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434BAA0C" w:rsidR="0010515B" w:rsidRPr="00B83B3E" w:rsidRDefault="0010515B" w:rsidP="00B52F9B">
      <w:pPr>
        <w:pStyle w:val="Caption"/>
        <w:rPr>
          <w:rFonts w:cs="Times New Roman"/>
        </w:rPr>
      </w:pPr>
      <w:bookmarkStart w:id="169" w:name="_Toc326149546"/>
      <w:bookmarkStart w:id="170" w:name="_Toc278548131"/>
      <w:bookmarkStart w:id="171" w:name="_Ref225234588"/>
      <w:bookmarkStart w:id="172" w:name="_Ref334948080"/>
      <w:bookmarkStart w:id="173" w:name="_Ref406762760"/>
      <w:bookmarkStart w:id="174" w:name="_Toc5243564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w:t>
      </w:r>
      <w:r w:rsidR="008D502E">
        <w:rPr>
          <w:rFonts w:cs="Times New Roman"/>
        </w:rPr>
        <w:fldChar w:fldCharType="end"/>
      </w:r>
      <w:bookmarkEnd w:id="169"/>
      <w:bookmarkEnd w:id="170"/>
      <w:bookmarkEnd w:id="171"/>
      <w:bookmarkEnd w:id="172"/>
      <w:bookmarkEnd w:id="173"/>
      <w:r w:rsidR="00771051">
        <w:rPr>
          <w:rFonts w:cs="Times New Roman"/>
        </w:rPr>
        <w:t>. Patient Selector Screen.</w:t>
      </w:r>
      <w:bookmarkEnd w:id="174"/>
    </w:p>
    <w:p w14:paraId="5C3CD6A4" w14:textId="77777777" w:rsidR="00D86AF8" w:rsidRPr="00B83B3E" w:rsidRDefault="00D86AF8" w:rsidP="00A561AD">
      <w:pPr>
        <w:pStyle w:val="Heading3"/>
      </w:pPr>
      <w:bookmarkStart w:id="175" w:name="_Toc278187788"/>
      <w:bookmarkStart w:id="176" w:name="_Toc508873522"/>
      <w:bookmarkStart w:id="177" w:name="_Toc508874934"/>
      <w:bookmarkStart w:id="178" w:name="_Toc508875788"/>
      <w:bookmarkStart w:id="179" w:name="_Toc524336280"/>
      <w:r w:rsidRPr="00B83B3E">
        <w:t>Terminal Server Users</w:t>
      </w:r>
      <w:bookmarkEnd w:id="145"/>
      <w:bookmarkEnd w:id="175"/>
      <w:bookmarkEnd w:id="176"/>
      <w:bookmarkEnd w:id="177"/>
      <w:bookmarkEnd w:id="178"/>
      <w:bookmarkEnd w:id="179"/>
    </w:p>
    <w:p w14:paraId="5C3CD6A5" w14:textId="77777777" w:rsidR="00D86AF8" w:rsidRPr="00B83B3E" w:rsidRDefault="00196B97" w:rsidP="00113C7E">
      <w:pPr>
        <w:pStyle w:val="BodyText"/>
      </w:pPr>
      <w:r w:rsidRPr="00B83B3E">
        <w:rPr>
          <w:b/>
        </w:rPr>
        <w:t>Step 1</w:t>
      </w:r>
      <w:r w:rsidR="00D86AF8" w:rsidRPr="00B83B3E">
        <w:t xml:space="preserve"> </w:t>
      </w:r>
      <w:r w:rsidR="001768A4" w:rsidRPr="00B83B3E">
        <w:t>–</w:t>
      </w:r>
      <w:r w:rsidR="00D86AF8" w:rsidRPr="00B83B3E">
        <w:t xml:space="preserve"> From the Hines term</w:t>
      </w:r>
      <w:r w:rsidR="004E6FD7" w:rsidRPr="00B83B3E">
        <w:t xml:space="preserve">inal server application, </w:t>
      </w:r>
      <w:r w:rsidR="00367550" w:rsidRPr="00B83B3E">
        <w:t xml:space="preserve">the user </w:t>
      </w:r>
      <w:r w:rsidR="004E6FD7" w:rsidRPr="00B83B3E">
        <w:t>double-</w:t>
      </w:r>
      <w:r w:rsidR="00D86AF8" w:rsidRPr="00B83B3E">
        <w:t>click</w:t>
      </w:r>
      <w:r w:rsidR="00367550" w:rsidRPr="00B83B3E">
        <w:t>s</w:t>
      </w:r>
      <w:r w:rsidR="00D86AF8" w:rsidRPr="00B83B3E">
        <w:t xml:space="preserve"> the </w:t>
      </w:r>
      <w:r w:rsidR="006B7071" w:rsidRPr="00B83B3E">
        <w:rPr>
          <w:b/>
        </w:rPr>
        <w:t>CAPRI</w:t>
      </w:r>
      <w:r w:rsidR="009C1C04" w:rsidRPr="00B83B3E">
        <w:t xml:space="preserve"> icon.</w:t>
      </w:r>
    </w:p>
    <w:p w14:paraId="5C3CD6A6" w14:textId="77777777" w:rsidR="00D86AF8" w:rsidRDefault="00196B97" w:rsidP="00113C7E">
      <w:pPr>
        <w:pStyle w:val="BodyText"/>
      </w:pPr>
      <w:r w:rsidRPr="00B83B3E">
        <w:rPr>
          <w:b/>
        </w:rPr>
        <w:t>Step 2</w:t>
      </w:r>
      <w:r w:rsidR="0093736A" w:rsidRPr="00B83B3E">
        <w:t xml:space="preserve"> –</w:t>
      </w:r>
      <w:r w:rsidR="00C21844" w:rsidRPr="00B83B3E">
        <w:t xml:space="preserve"> Follow</w:t>
      </w:r>
      <w:r w:rsidR="00686241" w:rsidRPr="00B83B3E">
        <w:t xml:space="preserve"> the directions in the </w:t>
      </w:r>
      <w:r w:rsidR="007B1BF5" w:rsidRPr="00B83B3E">
        <w:fldChar w:fldCharType="begin"/>
      </w:r>
      <w:r w:rsidR="007B1BF5" w:rsidRPr="00B83B3E">
        <w:instrText xml:space="preserve"> REF _Ref334720937 \h  \* MERGEFORMAT </w:instrText>
      </w:r>
      <w:r w:rsidR="007B1BF5" w:rsidRPr="00B83B3E">
        <w:fldChar w:fldCharType="separate"/>
      </w:r>
      <w:r w:rsidR="00291D99" w:rsidRPr="00B83B3E">
        <w:t>Regional Office (RO) CAPRI Remote Users</w:t>
      </w:r>
      <w:r w:rsidR="007B1BF5" w:rsidRPr="00B83B3E">
        <w:fldChar w:fldCharType="end"/>
      </w:r>
      <w:r w:rsidR="00686241" w:rsidRPr="00B83B3E">
        <w:t xml:space="preserve"> section</w:t>
      </w:r>
      <w:r w:rsidR="00C21844" w:rsidRPr="00B83B3E">
        <w:t xml:space="preserve"> </w:t>
      </w:r>
      <w:r w:rsidR="00686241" w:rsidRPr="00B83B3E">
        <w:t xml:space="preserve">for </w:t>
      </w:r>
      <w:r w:rsidR="0093736A" w:rsidRPr="00B83B3E">
        <w:rPr>
          <w:b/>
        </w:rPr>
        <w:t>Steps 2</w:t>
      </w:r>
      <w:r w:rsidR="0093736A" w:rsidRPr="00B83B3E">
        <w:t xml:space="preserve"> </w:t>
      </w:r>
      <w:r w:rsidR="00C21844" w:rsidRPr="00B83B3E">
        <w:t xml:space="preserve">and </w:t>
      </w:r>
      <w:r w:rsidR="00401048" w:rsidRPr="00B83B3E">
        <w:rPr>
          <w:b/>
        </w:rPr>
        <w:t>3</w:t>
      </w:r>
      <w:r w:rsidR="00C21844" w:rsidRPr="00B83B3E">
        <w:t>.</w:t>
      </w:r>
    </w:p>
    <w:p w14:paraId="5C3CD6A7" w14:textId="0BBEBB57" w:rsidR="00D86AF8" w:rsidRPr="00B83B3E" w:rsidRDefault="006B7071" w:rsidP="00A561AD">
      <w:pPr>
        <w:pStyle w:val="Heading3"/>
      </w:pPr>
      <w:bookmarkStart w:id="180" w:name="_Toc508953847"/>
      <w:bookmarkStart w:id="181" w:name="_Toc508954056"/>
      <w:bookmarkStart w:id="182" w:name="_Toc508954811"/>
      <w:bookmarkStart w:id="183" w:name="_Toc508955056"/>
      <w:bookmarkStart w:id="184" w:name="_Toc508955479"/>
      <w:bookmarkStart w:id="185" w:name="_Toc508955641"/>
      <w:bookmarkStart w:id="186" w:name="_Toc508955803"/>
      <w:bookmarkStart w:id="187" w:name="_Toc508956278"/>
      <w:bookmarkStart w:id="188" w:name="_Toc508957034"/>
      <w:bookmarkStart w:id="189" w:name="_Toc508958940"/>
      <w:bookmarkStart w:id="190" w:name="_Toc508968600"/>
      <w:bookmarkStart w:id="191" w:name="_Toc508973631"/>
      <w:bookmarkStart w:id="192" w:name="_Toc278187789"/>
      <w:bookmarkStart w:id="193" w:name="_Toc508873523"/>
      <w:bookmarkStart w:id="194" w:name="_Toc508874935"/>
      <w:bookmarkStart w:id="195" w:name="_Toc508875789"/>
      <w:bookmarkStart w:id="196" w:name="_Toc524336281"/>
      <w:bookmarkEnd w:id="180"/>
      <w:bookmarkEnd w:id="181"/>
      <w:bookmarkEnd w:id="182"/>
      <w:bookmarkEnd w:id="183"/>
      <w:bookmarkEnd w:id="184"/>
      <w:bookmarkEnd w:id="185"/>
      <w:bookmarkEnd w:id="186"/>
      <w:bookmarkEnd w:id="187"/>
      <w:bookmarkEnd w:id="188"/>
      <w:bookmarkEnd w:id="189"/>
      <w:bookmarkEnd w:id="190"/>
      <w:bookmarkEnd w:id="191"/>
      <w:r w:rsidRPr="00B83B3E">
        <w:lastRenderedPageBreak/>
        <w:t>CAPRI</w:t>
      </w:r>
      <w:r w:rsidR="00D86AF8" w:rsidRPr="00B83B3E">
        <w:t xml:space="preserve"> News</w:t>
      </w:r>
      <w:bookmarkEnd w:id="146"/>
      <w:bookmarkEnd w:id="147"/>
      <w:bookmarkEnd w:id="148"/>
      <w:bookmarkEnd w:id="192"/>
      <w:bookmarkEnd w:id="193"/>
      <w:bookmarkEnd w:id="194"/>
      <w:bookmarkEnd w:id="195"/>
      <w:bookmarkEnd w:id="196"/>
    </w:p>
    <w:p w14:paraId="5C3CD6A8" w14:textId="04150E94" w:rsidR="00D86AF8" w:rsidRPr="00B83B3E" w:rsidRDefault="004D5163" w:rsidP="00400B72">
      <w:pPr>
        <w:pStyle w:val="Body3PicCaption"/>
      </w:pPr>
      <w:r w:rsidRPr="00B83B3E">
        <w:t>Before logging on</w:t>
      </w:r>
      <w:r w:rsidR="00D86AF8" w:rsidRPr="00B83B3E">
        <w:t xml:space="preserve">to </w:t>
      </w:r>
      <w:r w:rsidR="006B7071" w:rsidRPr="00B83B3E">
        <w:t>CAPRI</w:t>
      </w:r>
      <w:r w:rsidR="00D86AF8" w:rsidRPr="00B83B3E">
        <w:t xml:space="preserve">, </w:t>
      </w:r>
      <w:r w:rsidRPr="00B83B3E">
        <w:t xml:space="preserve">CAPRI </w:t>
      </w:r>
      <w:r w:rsidR="00D86AF8" w:rsidRPr="00B83B3E">
        <w:t>News</w:t>
      </w:r>
      <w:r w:rsidR="00A627BE" w:rsidRPr="00B83B3E">
        <w:t xml:space="preserve"> (</w:t>
      </w:r>
      <w:r w:rsidR="00416A78" w:rsidRPr="00B83B3E">
        <w:fldChar w:fldCharType="begin"/>
      </w:r>
      <w:r w:rsidR="00416A78" w:rsidRPr="00B83B3E">
        <w:instrText xml:space="preserve"> REF _Ref406762784 \h </w:instrText>
      </w:r>
      <w:r w:rsidR="00B83B3E">
        <w:instrText xml:space="preserve"> \* MERGEFORMAT </w:instrText>
      </w:r>
      <w:r w:rsidR="00416A78" w:rsidRPr="00B83B3E">
        <w:fldChar w:fldCharType="separate"/>
      </w:r>
      <w:r w:rsidR="00291D99" w:rsidRPr="00B83B3E">
        <w:t xml:space="preserve">Figure </w:t>
      </w:r>
      <w:r w:rsidR="00291D99">
        <w:t>1</w:t>
      </w:r>
      <w:r w:rsidR="00291D99">
        <w:noBreakHyphen/>
        <w:t>10</w:t>
      </w:r>
      <w:r w:rsidR="00416A78" w:rsidRPr="00B83B3E">
        <w:fldChar w:fldCharType="end"/>
      </w:r>
      <w:r w:rsidR="00A627BE" w:rsidRPr="00B83B3E">
        <w:t>)</w:t>
      </w:r>
      <w:r w:rsidR="00D86AF8" w:rsidRPr="00B83B3E">
        <w:t xml:space="preserve"> alerts are displayed if new items exist.</w:t>
      </w:r>
      <w:r w:rsidR="00EE0CF4">
        <w:t xml:space="preserve"> </w:t>
      </w:r>
      <w:r w:rsidR="00367550" w:rsidRPr="00B83B3E">
        <w:t xml:space="preserve">The user can </w:t>
      </w:r>
      <w:r w:rsidR="006B7071" w:rsidRPr="00B83B3E">
        <w:t xml:space="preserve">select </w:t>
      </w:r>
      <w:r w:rsidR="00D86AF8" w:rsidRPr="00B83B3E">
        <w:t>the News</w:t>
      </w:r>
      <w:r w:rsidR="00BC6CDC" w:rsidRPr="00B83B3E">
        <w:t xml:space="preserve"> item to view the contents.</w:t>
      </w:r>
    </w:p>
    <w:p w14:paraId="5C3CD6A9" w14:textId="77777777" w:rsidR="00D86AF8" w:rsidRPr="00B83B3E" w:rsidRDefault="00367550" w:rsidP="001C720C">
      <w:pPr>
        <w:pStyle w:val="Body3PicCaption"/>
      </w:pPr>
      <w:r w:rsidRPr="00B83B3E">
        <w:t xml:space="preserve">The user </w:t>
      </w:r>
      <w:r w:rsidR="00E74350" w:rsidRPr="00B83B3E">
        <w:t>can select</w:t>
      </w:r>
      <w:r w:rsidR="00D86AF8" w:rsidRPr="00B83B3E">
        <w:t xml:space="preserve"> Clear </w:t>
      </w:r>
      <w:r w:rsidR="00D86AF8" w:rsidRPr="00B83B3E">
        <w:rPr>
          <w:u w:val="single"/>
        </w:rPr>
        <w:t>A</w:t>
      </w:r>
      <w:r w:rsidR="00D86AF8" w:rsidRPr="00B83B3E">
        <w:t xml:space="preserve">ll </w:t>
      </w:r>
      <w:r w:rsidRPr="00B83B3E">
        <w:t>t</w:t>
      </w:r>
      <w:r w:rsidR="00796D38" w:rsidRPr="00B83B3E">
        <w:t xml:space="preserve">o </w:t>
      </w:r>
      <w:r w:rsidR="00D86AF8" w:rsidRPr="00B83B3E">
        <w:t>remove all News items.</w:t>
      </w:r>
    </w:p>
    <w:p w14:paraId="5C3CD6AA" w14:textId="77777777" w:rsidR="00D86AF8" w:rsidRPr="00B83B3E" w:rsidRDefault="00367550" w:rsidP="00F47CD9">
      <w:pPr>
        <w:pStyle w:val="Body3PicCaption"/>
      </w:pPr>
      <w:r w:rsidRPr="00B83B3E">
        <w:t xml:space="preserve">The user can </w:t>
      </w:r>
      <w:r w:rsidR="006B7071" w:rsidRPr="00B83B3E">
        <w:t xml:space="preserve">select </w:t>
      </w:r>
      <w:r w:rsidR="00D86AF8" w:rsidRPr="00B83B3E">
        <w:rPr>
          <w:u w:val="single"/>
        </w:rPr>
        <w:t>C</w:t>
      </w:r>
      <w:r w:rsidR="00D86AF8" w:rsidRPr="00B83B3E">
        <w:t xml:space="preserve">lose to continue working with </w:t>
      </w:r>
      <w:r w:rsidR="006B7071" w:rsidRPr="00B83B3E">
        <w:t>CAPRI</w:t>
      </w:r>
      <w:r w:rsidRPr="00B83B3E">
        <w:t>.</w:t>
      </w:r>
    </w:p>
    <w:p w14:paraId="5C3CD6AB" w14:textId="77777777" w:rsidR="00D86AF8" w:rsidRPr="00B83B3E" w:rsidRDefault="00323BF1" w:rsidP="00F47CD9">
      <w:pPr>
        <w:pStyle w:val="Body3PicCaption"/>
      </w:pPr>
      <w:r w:rsidRPr="00B83B3E">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3"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3787955C" w:rsidR="004D0D11" w:rsidRPr="00B83B3E" w:rsidRDefault="0010515B" w:rsidP="00B52F9B">
      <w:pPr>
        <w:pStyle w:val="Caption"/>
        <w:rPr>
          <w:rFonts w:cs="Times New Roman"/>
        </w:rPr>
      </w:pPr>
      <w:bookmarkStart w:id="197" w:name="_Toc326149547"/>
      <w:bookmarkStart w:id="198" w:name="_Toc278548132"/>
      <w:bookmarkStart w:id="199" w:name="_Ref334948206"/>
      <w:bookmarkStart w:id="200" w:name="_Ref406762784"/>
      <w:bookmarkStart w:id="201" w:name="_Toc5243564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w:t>
      </w:r>
      <w:r w:rsidR="008D502E">
        <w:rPr>
          <w:rFonts w:cs="Times New Roman"/>
        </w:rPr>
        <w:fldChar w:fldCharType="end"/>
      </w:r>
      <w:bookmarkStart w:id="202" w:name="_Toc150075111"/>
      <w:bookmarkStart w:id="203" w:name="_Toc150075180"/>
      <w:bookmarkStart w:id="204" w:name="_Toc150075241"/>
      <w:bookmarkEnd w:id="197"/>
      <w:bookmarkEnd w:id="198"/>
      <w:bookmarkEnd w:id="199"/>
      <w:bookmarkEnd w:id="200"/>
      <w:r w:rsidR="00771051">
        <w:rPr>
          <w:rFonts w:cs="Times New Roman"/>
        </w:rPr>
        <w:t>. CAPRI User Alerts.</w:t>
      </w:r>
      <w:bookmarkEnd w:id="201"/>
    </w:p>
    <w:p w14:paraId="5C3CD6AD" w14:textId="30EA9A01" w:rsidR="00D86AF8" w:rsidRPr="00B83B3E" w:rsidRDefault="006B7071" w:rsidP="00A561AD">
      <w:pPr>
        <w:pStyle w:val="Heading3"/>
      </w:pPr>
      <w:bookmarkStart w:id="205" w:name="_Toc278187790"/>
      <w:bookmarkStart w:id="206" w:name="_Toc508873524"/>
      <w:bookmarkStart w:id="207" w:name="_Toc508874936"/>
      <w:bookmarkStart w:id="208" w:name="_Toc508875790"/>
      <w:bookmarkStart w:id="209" w:name="_Toc524336282"/>
      <w:r w:rsidRPr="00B83B3E">
        <w:t>CAPRI</w:t>
      </w:r>
      <w:r w:rsidR="00D86AF8" w:rsidRPr="00B83B3E">
        <w:t xml:space="preserve"> Al</w:t>
      </w:r>
      <w:bookmarkEnd w:id="202"/>
      <w:bookmarkEnd w:id="203"/>
      <w:bookmarkEnd w:id="204"/>
      <w:r w:rsidR="00D86AF8" w:rsidRPr="00B83B3E">
        <w:t>erts</w:t>
      </w:r>
      <w:bookmarkEnd w:id="205"/>
      <w:bookmarkEnd w:id="206"/>
      <w:bookmarkEnd w:id="207"/>
      <w:bookmarkEnd w:id="208"/>
      <w:bookmarkEnd w:id="209"/>
    </w:p>
    <w:p w14:paraId="5C3CD6AE" w14:textId="73902763" w:rsidR="002628E2" w:rsidRPr="00B83B3E" w:rsidRDefault="002628E2" w:rsidP="00CE6B0E">
      <w:pPr>
        <w:pStyle w:val="BodyText"/>
      </w:pPr>
      <w:r w:rsidRPr="00B83B3E">
        <w:t xml:space="preserve">When users of the </w:t>
      </w:r>
      <w:r w:rsidR="006B7071" w:rsidRPr="00B83B3E">
        <w:t>CAPRI</w:t>
      </w:r>
      <w:r w:rsidRPr="00B83B3E">
        <w:t xml:space="preserve"> C&amp;</w:t>
      </w:r>
      <w:r w:rsidR="004D0D11" w:rsidRPr="00B83B3E">
        <w:t>P Template functionality log in</w:t>
      </w:r>
      <w:r w:rsidRPr="00B83B3E">
        <w:t xml:space="preserve">to </w:t>
      </w:r>
      <w:r w:rsidR="006B7071" w:rsidRPr="00B83B3E">
        <w:t>CAPRI</w:t>
      </w:r>
      <w:r w:rsidRPr="00B83B3E">
        <w:t xml:space="preserve">, </w:t>
      </w:r>
      <w:r w:rsidR="004D0D11" w:rsidRPr="00B83B3E">
        <w:t>any existing</w:t>
      </w:r>
      <w:r w:rsidRPr="00B83B3E">
        <w:t xml:space="preserve"> </w:t>
      </w:r>
      <w:r w:rsidR="006B7071" w:rsidRPr="00B83B3E">
        <w:t>CAPRI</w:t>
      </w:r>
      <w:r w:rsidRPr="00B83B3E">
        <w:t xml:space="preserve"> Template Alerts are displayed</w:t>
      </w:r>
      <w:r w:rsidR="00A627BE" w:rsidRPr="00B83B3E">
        <w:t xml:space="preserve"> (</w:t>
      </w:r>
      <w:r w:rsidR="00416A78" w:rsidRPr="00B83B3E">
        <w:fldChar w:fldCharType="begin"/>
      </w:r>
      <w:r w:rsidR="00416A78" w:rsidRPr="00B83B3E">
        <w:instrText xml:space="preserve"> REF _Ref406762800 \h </w:instrText>
      </w:r>
      <w:r w:rsidR="00B83B3E">
        <w:instrText xml:space="preserve"> \* MERGEFORMAT </w:instrText>
      </w:r>
      <w:r w:rsidR="00416A78" w:rsidRPr="00B83B3E">
        <w:fldChar w:fldCharType="separate"/>
      </w:r>
      <w:r w:rsidR="00291D99" w:rsidRPr="00B83B3E">
        <w:t xml:space="preserve">Figure </w:t>
      </w:r>
      <w:r w:rsidR="00291D99">
        <w:rPr>
          <w:noProof/>
        </w:rPr>
        <w:t>1</w:t>
      </w:r>
      <w:r w:rsidR="00291D99">
        <w:rPr>
          <w:noProof/>
        </w:rPr>
        <w:noBreakHyphen/>
        <w:t>11</w:t>
      </w:r>
      <w:r w:rsidR="00416A78" w:rsidRPr="00B83B3E">
        <w:fldChar w:fldCharType="end"/>
      </w:r>
      <w:r w:rsidR="004D5163" w:rsidRPr="00B83B3E">
        <w:t>)</w:t>
      </w:r>
      <w:r w:rsidRPr="00B83B3E">
        <w:t>.</w:t>
      </w:r>
    </w:p>
    <w:p w14:paraId="5C3CD6AF" w14:textId="6DC45953" w:rsidR="009C230D" w:rsidRPr="00B83B3E" w:rsidRDefault="001D3174" w:rsidP="00CE6B0E">
      <w:pPr>
        <w:pStyle w:val="BodyText"/>
        <w:rPr>
          <w:bCs/>
        </w:rPr>
      </w:pPr>
      <w:r w:rsidRPr="00B83B3E">
        <w:t>CAPRI automatically checks pending Compensation and Pension Worksheet Module (CPWM) Template statuses.</w:t>
      </w:r>
      <w:r w:rsidR="00EE0CF4">
        <w:t xml:space="preserve"> </w:t>
      </w:r>
      <w:r w:rsidRPr="00B83B3E">
        <w:t>Pending templates in the user’s queue are displayed on the alert screen.</w:t>
      </w:r>
      <w:r w:rsidR="00EE0CF4">
        <w:rPr>
          <w:bCs/>
        </w:rPr>
        <w:t xml:space="preserve"> </w:t>
      </w:r>
      <w:r w:rsidRPr="00B83B3E">
        <w:rPr>
          <w:bCs/>
        </w:rPr>
        <w:t>The C&amp;P Alert screen displays alerts according to template status.</w:t>
      </w:r>
      <w:r w:rsidR="00EE0CF4">
        <w:rPr>
          <w:bCs/>
        </w:rPr>
        <w:t xml:space="preserve"> </w:t>
      </w:r>
      <w:r w:rsidRPr="00B83B3E">
        <w:rPr>
          <w:bCs/>
        </w:rPr>
        <w:t xml:space="preserve">Alerts for template statuses </w:t>
      </w:r>
      <w:r w:rsidR="005613EC" w:rsidRPr="00B83B3E">
        <w:rPr>
          <w:bCs/>
        </w:rPr>
        <w:t>are</w:t>
      </w:r>
      <w:r w:rsidRPr="00B83B3E">
        <w:rPr>
          <w:bCs/>
        </w:rPr>
        <w:t xml:space="preserve">: </w:t>
      </w:r>
      <w:r w:rsidRPr="00B83B3E">
        <w:rPr>
          <w:b/>
          <w:bCs/>
        </w:rPr>
        <w:t>draft</w:t>
      </w:r>
      <w:r w:rsidRPr="00B83B3E">
        <w:rPr>
          <w:bCs/>
        </w:rPr>
        <w:t xml:space="preserve">, </w:t>
      </w:r>
      <w:r w:rsidRPr="00B83B3E">
        <w:rPr>
          <w:b/>
          <w:bCs/>
        </w:rPr>
        <w:t>awaiting signature</w:t>
      </w:r>
      <w:r w:rsidRPr="00B83B3E">
        <w:rPr>
          <w:bCs/>
        </w:rPr>
        <w:t xml:space="preserve">, </w:t>
      </w:r>
      <w:r w:rsidRPr="00B83B3E">
        <w:rPr>
          <w:b/>
          <w:bCs/>
        </w:rPr>
        <w:t>sent back from reviewer</w:t>
      </w:r>
      <w:r w:rsidRPr="00B83B3E">
        <w:rPr>
          <w:bCs/>
        </w:rPr>
        <w:t xml:space="preserve">, </w:t>
      </w:r>
      <w:r w:rsidRPr="00B83B3E">
        <w:rPr>
          <w:b/>
          <w:bCs/>
        </w:rPr>
        <w:t>requiring review</w:t>
      </w:r>
      <w:r w:rsidRPr="00B83B3E">
        <w:rPr>
          <w:bCs/>
        </w:rPr>
        <w:t xml:space="preserve">, </w:t>
      </w:r>
      <w:r w:rsidRPr="00B83B3E">
        <w:rPr>
          <w:b/>
          <w:bCs/>
        </w:rPr>
        <w:t>CPRS documents to cosign</w:t>
      </w:r>
      <w:r w:rsidRPr="00B83B3E">
        <w:rPr>
          <w:bCs/>
        </w:rPr>
        <w:t xml:space="preserve">, and </w:t>
      </w:r>
      <w:r w:rsidRPr="00B83B3E">
        <w:rPr>
          <w:b/>
          <w:bCs/>
        </w:rPr>
        <w:t>cosigned documents ready to transfer to AMIE</w:t>
      </w:r>
      <w:r w:rsidRPr="00B83B3E">
        <w:rPr>
          <w:bCs/>
        </w:rPr>
        <w:t>.</w:t>
      </w:r>
    </w:p>
    <w:p w14:paraId="5C3CD6B0" w14:textId="415C1955" w:rsidR="009C230D" w:rsidRPr="00B83B3E" w:rsidRDefault="001D3174" w:rsidP="005A5233">
      <w:pPr>
        <w:pStyle w:val="BodyText"/>
      </w:pPr>
      <w:r w:rsidRPr="00B83B3E">
        <w:t xml:space="preserve">The user clicks the </w:t>
      </w:r>
      <w:r w:rsidRPr="00B83B3E">
        <w:rPr>
          <w:b/>
        </w:rPr>
        <w:t>Resolve This Alert</w:t>
      </w:r>
      <w:r w:rsidRPr="00B83B3E">
        <w:t xml:space="preserve"> button to be taken to the section of CAPRI where the alert can be resolved.</w:t>
      </w:r>
      <w:r w:rsidR="00EE0CF4">
        <w:t xml:space="preserve"> </w:t>
      </w:r>
      <w:r w:rsidRPr="00B83B3E">
        <w:t>For example, if the use</w:t>
      </w:r>
      <w:r w:rsidR="00392BDD" w:rsidRPr="00B83B3E">
        <w:t>r has unsigned templates, then they are</w:t>
      </w:r>
      <w:r w:rsidRPr="00B83B3E">
        <w:t xml:space="preserve"> taken to the </w:t>
      </w:r>
      <w:r w:rsidRPr="00B83B3E">
        <w:rPr>
          <w:b/>
        </w:rPr>
        <w:t>Unsigned Templates</w:t>
      </w:r>
      <w:r w:rsidRPr="00B83B3E">
        <w:t xml:space="preserve"> window.</w:t>
      </w:r>
    </w:p>
    <w:p w14:paraId="5C3CD6B1" w14:textId="77777777" w:rsidR="009C230D" w:rsidRPr="00B83B3E" w:rsidRDefault="009C230D" w:rsidP="005A5233">
      <w:pPr>
        <w:pStyle w:val="BodyText"/>
      </w:pPr>
    </w:p>
    <w:p w14:paraId="5C3CD6B2" w14:textId="77777777" w:rsidR="001D3174" w:rsidRPr="00B83B3E" w:rsidRDefault="001D3174" w:rsidP="00400B72">
      <w:pPr>
        <w:pStyle w:val="Body3PicCaption"/>
      </w:pPr>
      <w:r w:rsidRPr="00B83B3E">
        <w:lastRenderedPageBreak/>
        <w:t>The user may select Continue to bypass the alerts and go to the Patient Selector screen.</w:t>
      </w:r>
    </w:p>
    <w:p w14:paraId="5C3CD6B4" w14:textId="1B24F623" w:rsidR="00D86AF8" w:rsidRPr="00B83B3E" w:rsidRDefault="00323BF1" w:rsidP="001C720C">
      <w:pPr>
        <w:pStyle w:val="Body3PicCaption"/>
      </w:pPr>
      <w:bookmarkStart w:id="210" w:name="_Toc132533297"/>
      <w:bookmarkStart w:id="211" w:name="_Toc134496260"/>
      <w:bookmarkEnd w:id="210"/>
      <w:bookmarkEnd w:id="211"/>
      <w:r w:rsidRPr="00B83B3E">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4"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500F8391" w:rsidR="0010515B" w:rsidRPr="00B83B3E" w:rsidRDefault="0010515B" w:rsidP="00B52F9B">
      <w:pPr>
        <w:pStyle w:val="Caption"/>
        <w:rPr>
          <w:rFonts w:cs="Times New Roman"/>
        </w:rPr>
      </w:pPr>
      <w:bookmarkStart w:id="212" w:name="_Toc326149548"/>
      <w:bookmarkStart w:id="213" w:name="_Toc278548133"/>
      <w:bookmarkStart w:id="214" w:name="_Ref334948297"/>
      <w:bookmarkStart w:id="215" w:name="_Ref406762800"/>
      <w:bookmarkStart w:id="216" w:name="_Toc5243564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w:t>
      </w:r>
      <w:r w:rsidR="008D502E">
        <w:rPr>
          <w:rFonts w:cs="Times New Roman"/>
        </w:rPr>
        <w:fldChar w:fldCharType="end"/>
      </w:r>
      <w:bookmarkEnd w:id="212"/>
      <w:bookmarkEnd w:id="213"/>
      <w:bookmarkEnd w:id="214"/>
      <w:bookmarkEnd w:id="215"/>
      <w:r w:rsidR="00616A95">
        <w:rPr>
          <w:rFonts w:cs="Times New Roman"/>
        </w:rPr>
        <w:t xml:space="preserve">. CAPRI </w:t>
      </w:r>
      <w:r w:rsidR="009429C1">
        <w:rPr>
          <w:rFonts w:cs="Times New Roman"/>
        </w:rPr>
        <w:t>Unresolved Alerts Screen.</w:t>
      </w:r>
      <w:bookmarkEnd w:id="216"/>
    </w:p>
    <w:p w14:paraId="5C3CD6B8" w14:textId="68BF283A" w:rsidR="009565AE" w:rsidRDefault="008438B0" w:rsidP="008438B0">
      <w:pPr>
        <w:pStyle w:val="BodyText"/>
        <w:rPr>
          <w:b/>
        </w:rPr>
      </w:pPr>
      <w:r w:rsidRPr="00B83B3E">
        <w:t xml:space="preserve">When CAPRI users that have access to </w:t>
      </w:r>
      <w:r w:rsidRPr="00B83B3E">
        <w:rPr>
          <w:b/>
        </w:rPr>
        <w:t>CAPRI Contract Referral (CCR)</w:t>
      </w:r>
      <w:r w:rsidRPr="00B83B3E">
        <w:t xml:space="preserve"> log into CAPRI, any exam results from a vendor that are in a status of pending review will display in the alerts screen</w:t>
      </w:r>
      <w:r w:rsidR="009C4716" w:rsidRPr="00B83B3E">
        <w:t xml:space="preserve"> as “</w:t>
      </w:r>
      <w:r w:rsidR="00256A29" w:rsidRPr="00B83B3E">
        <w:rPr>
          <w:b/>
        </w:rPr>
        <w:t>You have # vendor exam requests</w:t>
      </w:r>
      <w:r w:rsidR="009C4716" w:rsidRPr="00B83B3E">
        <w:rPr>
          <w:b/>
        </w:rPr>
        <w:t xml:space="preserve"> pending review</w:t>
      </w:r>
      <w:r w:rsidR="00254BBF" w:rsidRPr="00B83B3E">
        <w:rPr>
          <w:b/>
        </w:rPr>
        <w:t>.”</w:t>
      </w:r>
    </w:p>
    <w:p w14:paraId="12555649" w14:textId="77777777" w:rsidR="00B413BE" w:rsidRPr="00B83B3E" w:rsidRDefault="00B413BE" w:rsidP="008438B0">
      <w:pPr>
        <w:pStyle w:val="BodyText"/>
        <w:rPr>
          <w:b/>
        </w:rPr>
      </w:pPr>
    </w:p>
    <w:p w14:paraId="5C3CD6B9" w14:textId="679D0D4E" w:rsidR="009565AE" w:rsidRPr="00B83B3E" w:rsidRDefault="009947A5" w:rsidP="00055547">
      <w:pPr>
        <w:pStyle w:val="Note"/>
      </w:pPr>
      <w:r w:rsidRPr="005F2253">
        <w:rPr>
          <w:b/>
        </w:rPr>
        <w:t>NOTE</w:t>
      </w:r>
      <w:r w:rsidR="009565AE" w:rsidRPr="005F2253">
        <w:rPr>
          <w:b/>
        </w:rPr>
        <w:t>:</w:t>
      </w:r>
      <w:r w:rsidR="009565AE" w:rsidRPr="00B83B3E">
        <w:t xml:space="preserve"> </w:t>
      </w:r>
      <w:r w:rsidR="004F4D03">
        <w:t>P</w:t>
      </w:r>
      <w:r w:rsidR="004F4D03" w:rsidRPr="00B83B3E">
        <w:t xml:space="preserve">ending </w:t>
      </w:r>
      <w:r w:rsidR="009565AE" w:rsidRPr="00B83B3E">
        <w:t>under review exams will only be displayed for vendors that utilize DAS for sending and receiving exams results.</w:t>
      </w:r>
    </w:p>
    <w:p w14:paraId="1980F621" w14:textId="77777777" w:rsidR="00B52F9B" w:rsidRPr="00B83B3E" w:rsidRDefault="00B52F9B" w:rsidP="00B52F9B">
      <w:pPr>
        <w:pStyle w:val="BodyText"/>
      </w:pPr>
    </w:p>
    <w:p w14:paraId="5C3CD6BB" w14:textId="74C7BEA8" w:rsidR="008438B0" w:rsidRPr="00B83B3E" w:rsidRDefault="008438B0" w:rsidP="00B52F9B">
      <w:pPr>
        <w:pStyle w:val="BodyText"/>
      </w:pPr>
      <w:r w:rsidRPr="00B83B3E">
        <w:t xml:space="preserve">The user may select </w:t>
      </w:r>
      <w:r w:rsidRPr="00B83B3E">
        <w:rPr>
          <w:b/>
        </w:rPr>
        <w:t>Continue</w:t>
      </w:r>
      <w:r w:rsidRPr="00B83B3E">
        <w:t xml:space="preserve"> to bypass the alerts and go to the </w:t>
      </w:r>
      <w:r w:rsidRPr="00B83B3E">
        <w:rPr>
          <w:b/>
        </w:rPr>
        <w:t>Patient Selector</w:t>
      </w:r>
      <w:r w:rsidRPr="00B83B3E">
        <w:t xml:space="preserve"> screen and access CCR menu </w:t>
      </w:r>
      <w:r w:rsidR="009C4716" w:rsidRPr="00B83B3E">
        <w:t xml:space="preserve">to perform CCR tasks needed to review, approve, or </w:t>
      </w:r>
      <w:r w:rsidR="00AA1C51" w:rsidRPr="00B83B3E">
        <w:t xml:space="preserve">mark the exam insufficient </w:t>
      </w:r>
      <w:r w:rsidR="009E2681" w:rsidRPr="00B83B3E">
        <w:t>from the Vendor</w:t>
      </w:r>
      <w:r w:rsidR="009F3F21">
        <w:t xml:space="preserve"> </w:t>
      </w:r>
      <w:r w:rsidR="009E2681" w:rsidRPr="00B83B3E">
        <w:t>(</w:t>
      </w:r>
      <w:r w:rsidR="00F342C6" w:rsidRPr="00B83B3E">
        <w:fldChar w:fldCharType="begin"/>
      </w:r>
      <w:r w:rsidR="00F342C6" w:rsidRPr="00B83B3E">
        <w:instrText xml:space="preserve"> REF _Ref406671216 \h </w:instrText>
      </w:r>
      <w:r w:rsidR="00B83B3E">
        <w:instrText xml:space="preserve"> \* MERGEFORMAT </w:instrText>
      </w:r>
      <w:r w:rsidR="00F342C6" w:rsidRPr="00B83B3E">
        <w:fldChar w:fldCharType="separate"/>
      </w:r>
      <w:r w:rsidR="00291D99" w:rsidRPr="00B83B3E">
        <w:t xml:space="preserve">Figure </w:t>
      </w:r>
      <w:r w:rsidR="00291D99">
        <w:rPr>
          <w:noProof/>
        </w:rPr>
        <w:t>1</w:t>
      </w:r>
      <w:r w:rsidR="00291D99">
        <w:rPr>
          <w:noProof/>
        </w:rPr>
        <w:noBreakHyphen/>
        <w:t>12</w:t>
      </w:r>
      <w:r w:rsidR="00F342C6" w:rsidRPr="00B83B3E">
        <w:fldChar w:fldCharType="end"/>
      </w:r>
      <w:r w:rsidR="009E2681" w:rsidRPr="00B83B3E">
        <w:t>)</w:t>
      </w:r>
      <w:r w:rsidR="009F3F21">
        <w:t>.</w:t>
      </w:r>
    </w:p>
    <w:p w14:paraId="5C3CD6BC" w14:textId="77777777" w:rsidR="009C230D" w:rsidRPr="00B83B3E" w:rsidRDefault="009C230D" w:rsidP="008D361D"/>
    <w:p w14:paraId="5C3CD6BD" w14:textId="77777777" w:rsidR="009C230D" w:rsidRPr="00B83B3E" w:rsidRDefault="00323BF1" w:rsidP="008D361D">
      <w:r w:rsidRPr="00B83B3E">
        <w:rPr>
          <w:noProof/>
        </w:rPr>
        <w:lastRenderedPageBreak/>
        <w:drawing>
          <wp:inline distT="0" distB="0" distL="0" distR="0" wp14:anchorId="5C3CE0F5" wp14:editId="72AEBD98">
            <wp:extent cx="5934075" cy="3057525"/>
            <wp:effectExtent l="0" t="0" r="9525" b="9525"/>
            <wp:docPr id="13" name="Picture 17" descr="Unresolved alerts screen with a red box surrounding pend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55E90F0A" w:rsidR="00AB11D2" w:rsidRPr="00B83B3E" w:rsidRDefault="00AB11D2" w:rsidP="00B52F9B">
      <w:pPr>
        <w:pStyle w:val="Caption"/>
        <w:rPr>
          <w:rFonts w:cs="Times New Roman"/>
        </w:rPr>
      </w:pPr>
      <w:bookmarkStart w:id="217" w:name="_Ref406671216"/>
      <w:bookmarkStart w:id="218" w:name="_Toc5243564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w:t>
      </w:r>
      <w:r w:rsidR="008D502E">
        <w:rPr>
          <w:rFonts w:cs="Times New Roman"/>
        </w:rPr>
        <w:fldChar w:fldCharType="end"/>
      </w:r>
      <w:bookmarkEnd w:id="217"/>
      <w:r w:rsidR="00B413BE">
        <w:rPr>
          <w:rFonts w:cs="Times New Roman"/>
        </w:rPr>
        <w:t>. Pending Under Review Alert.</w:t>
      </w:r>
      <w:bookmarkEnd w:id="218"/>
    </w:p>
    <w:p w14:paraId="5C3CD6C0" w14:textId="359F2D7A" w:rsidR="002A4D12" w:rsidRDefault="002A4D12" w:rsidP="002A4D12">
      <w:pPr>
        <w:pStyle w:val="BodyText"/>
      </w:pPr>
      <w:r w:rsidRPr="00B83B3E">
        <w:t xml:space="preserve">The user clicks the </w:t>
      </w:r>
      <w:r w:rsidRPr="00B83B3E">
        <w:rPr>
          <w:b/>
        </w:rPr>
        <w:t>Resolve This Alert</w:t>
      </w:r>
      <w:r w:rsidRPr="00B83B3E">
        <w:t xml:space="preserve"> button to be taken to the </w:t>
      </w:r>
      <w:r w:rsidRPr="00B83B3E">
        <w:rPr>
          <w:b/>
        </w:rPr>
        <w:t xml:space="preserve">Manifests Pending Under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w:t>
      </w:r>
      <w:r w:rsidR="009C4716" w:rsidRPr="00B83B3E">
        <w:t>ed</w:t>
      </w:r>
      <w:r w:rsidR="00AA1C51" w:rsidRPr="00B83B3E">
        <w:t xml:space="preserve"> to review, approve, or mark the exam insufficient</w:t>
      </w:r>
      <w:r w:rsidR="00254BBF" w:rsidRPr="00B83B3E">
        <w:t xml:space="preserve"> from the Vendor (</w:t>
      </w:r>
      <w:r w:rsidR="00F342C6" w:rsidRPr="00B83B3E">
        <w:fldChar w:fldCharType="begin"/>
      </w:r>
      <w:r w:rsidR="00F342C6" w:rsidRPr="00B83B3E">
        <w:instrText xml:space="preserve"> REF _Ref406671279 \h </w:instrText>
      </w:r>
      <w:r w:rsidR="00B83B3E">
        <w:instrText xml:space="preserve"> \* MERGEFORMAT </w:instrText>
      </w:r>
      <w:r w:rsidR="00F342C6" w:rsidRPr="00B83B3E">
        <w:fldChar w:fldCharType="separate"/>
      </w:r>
      <w:r w:rsidR="00291D99" w:rsidRPr="00B83B3E">
        <w:t xml:space="preserve">Figure </w:t>
      </w:r>
      <w:r w:rsidR="00291D99">
        <w:rPr>
          <w:noProof/>
        </w:rPr>
        <w:t>1</w:t>
      </w:r>
      <w:r w:rsidR="00291D99">
        <w:rPr>
          <w:noProof/>
        </w:rPr>
        <w:noBreakHyphen/>
        <w:t>13</w:t>
      </w:r>
      <w:r w:rsidR="00F342C6" w:rsidRPr="00B83B3E">
        <w:fldChar w:fldCharType="end"/>
      </w:r>
      <w:r w:rsidR="00254BBF" w:rsidRPr="00B83B3E">
        <w:t>).</w:t>
      </w:r>
    </w:p>
    <w:p w14:paraId="743BC94A" w14:textId="77777777" w:rsidR="004F4D03" w:rsidRPr="00B83B3E" w:rsidRDefault="004F4D03" w:rsidP="002A4D12">
      <w:pPr>
        <w:pStyle w:val="BodyText"/>
      </w:pPr>
    </w:p>
    <w:p w14:paraId="5C3CD6C2" w14:textId="77777777" w:rsidR="008438B0" w:rsidRPr="00B83B3E" w:rsidRDefault="00323BF1" w:rsidP="008D361D">
      <w:r w:rsidRPr="00B83B3E">
        <w:rPr>
          <w:noProof/>
        </w:rPr>
        <w:drawing>
          <wp:inline distT="0" distB="0" distL="0" distR="0" wp14:anchorId="5C3CE0F7" wp14:editId="5813F6FB">
            <wp:extent cx="5934075" cy="3067050"/>
            <wp:effectExtent l="0" t="0" r="9525" b="0"/>
            <wp:docPr id="14" name="Picture 11" descr="Display of the CAPRI Contract Referral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D27E90A" w:rsidR="00AB11D2" w:rsidRPr="00B83B3E" w:rsidRDefault="00AB11D2" w:rsidP="00B52F9B">
      <w:pPr>
        <w:pStyle w:val="Caption"/>
        <w:rPr>
          <w:rFonts w:cs="Times New Roman"/>
        </w:rPr>
      </w:pPr>
      <w:bookmarkStart w:id="219" w:name="_Ref406671279"/>
      <w:bookmarkStart w:id="220" w:name="_Toc5243564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w:t>
      </w:r>
      <w:r w:rsidR="008D502E">
        <w:rPr>
          <w:rFonts w:cs="Times New Roman"/>
        </w:rPr>
        <w:fldChar w:fldCharType="end"/>
      </w:r>
      <w:bookmarkEnd w:id="219"/>
      <w:r w:rsidR="00AA5BA7">
        <w:rPr>
          <w:rFonts w:cs="Times New Roman"/>
        </w:rPr>
        <w:t>. CAPRI Contract Referral (CCR) Screen.</w:t>
      </w:r>
      <w:bookmarkEnd w:id="220"/>
    </w:p>
    <w:p w14:paraId="5C3CD6C4" w14:textId="77777777" w:rsidR="00254BBF" w:rsidRPr="00B83B3E" w:rsidRDefault="00254BBF" w:rsidP="008D361D"/>
    <w:p w14:paraId="5C3CD6C5" w14:textId="77777777" w:rsidR="00586CEB" w:rsidRPr="00B83B3E" w:rsidRDefault="009545E3" w:rsidP="00A561AD">
      <w:pPr>
        <w:pStyle w:val="Heading3"/>
      </w:pPr>
      <w:bookmarkStart w:id="221" w:name="_CAPRI_–_Use"/>
      <w:bookmarkStart w:id="222" w:name="_Toc508873525"/>
      <w:bookmarkStart w:id="223" w:name="_Toc508874937"/>
      <w:bookmarkStart w:id="224" w:name="_Toc508875791"/>
      <w:bookmarkStart w:id="225" w:name="_Toc524336283"/>
      <w:bookmarkStart w:id="226" w:name="_Toc150075113"/>
      <w:bookmarkStart w:id="227" w:name="_Toc150075182"/>
      <w:bookmarkStart w:id="228" w:name="_Toc150075243"/>
      <w:bookmarkStart w:id="229" w:name="_Toc278187791"/>
      <w:bookmarkEnd w:id="221"/>
      <w:r w:rsidRPr="00B83B3E">
        <w:lastRenderedPageBreak/>
        <w:t xml:space="preserve">CAPRI </w:t>
      </w:r>
      <w:r w:rsidR="00586CEB" w:rsidRPr="00B83B3E">
        <w:t xml:space="preserve">Help </w:t>
      </w:r>
      <w:r w:rsidRPr="00B83B3E">
        <w:t xml:space="preserve">– Online </w:t>
      </w:r>
      <w:r w:rsidR="00586CEB" w:rsidRPr="00B83B3E">
        <w:t>Feature</w:t>
      </w:r>
      <w:bookmarkEnd w:id="222"/>
      <w:bookmarkEnd w:id="223"/>
      <w:bookmarkEnd w:id="224"/>
      <w:bookmarkEnd w:id="225"/>
    </w:p>
    <w:p w14:paraId="5C3CD6C6" w14:textId="6D89D9EB" w:rsidR="00207E09" w:rsidRPr="00B83B3E" w:rsidRDefault="00207E09" w:rsidP="00F576D2">
      <w:pPr>
        <w:keepNext/>
      </w:pPr>
      <w:r w:rsidRPr="00B83B3E">
        <w:t>The CAPRI application contains an Online Help tool</w:t>
      </w:r>
      <w:r w:rsidR="00F576D2" w:rsidRPr="00B83B3E">
        <w:t xml:space="preserve"> (</w:t>
      </w:r>
      <w:r w:rsidR="00F342C6" w:rsidRPr="00B83B3E">
        <w:fldChar w:fldCharType="begin"/>
      </w:r>
      <w:r w:rsidR="00F342C6" w:rsidRPr="00B83B3E">
        <w:instrText xml:space="preserve"> REF _Ref406671291 \h </w:instrText>
      </w:r>
      <w:r w:rsidR="00B83B3E">
        <w:instrText xml:space="preserve"> \* MERGEFORMAT </w:instrText>
      </w:r>
      <w:r w:rsidR="00F342C6" w:rsidRPr="00B83B3E">
        <w:fldChar w:fldCharType="separate"/>
      </w:r>
      <w:r w:rsidR="00291D99" w:rsidRPr="00B83B3E">
        <w:t xml:space="preserve">Figure </w:t>
      </w:r>
      <w:r w:rsidR="00291D99">
        <w:rPr>
          <w:noProof/>
        </w:rPr>
        <w:t>1</w:t>
      </w:r>
      <w:r w:rsidR="00291D99">
        <w:rPr>
          <w:noProof/>
        </w:rPr>
        <w:noBreakHyphen/>
        <w:t>14</w:t>
      </w:r>
      <w:r w:rsidR="00F342C6" w:rsidRPr="00B83B3E">
        <w:fldChar w:fldCharType="end"/>
      </w:r>
      <w:r w:rsidR="00F576D2" w:rsidRPr="00B83B3E">
        <w:t>)</w:t>
      </w:r>
      <w:r w:rsidR="00254BBF" w:rsidRPr="00B83B3E">
        <w:t>.</w:t>
      </w:r>
    </w:p>
    <w:p w14:paraId="5C3CD6C7" w14:textId="77777777" w:rsidR="00207E09" w:rsidRPr="00B83B3E" w:rsidRDefault="00323BF1" w:rsidP="00400B72">
      <w:pPr>
        <w:pStyle w:val="Body3PicCaption"/>
      </w:pPr>
      <w:r w:rsidRPr="00B83B3E">
        <w:drawing>
          <wp:inline distT="0" distB="0" distL="0" distR="0" wp14:anchorId="5C3CE0F9" wp14:editId="6A4B01EF">
            <wp:extent cx="5114925" cy="3393440"/>
            <wp:effectExtent l="0" t="0" r="9525" b="0"/>
            <wp:docPr id="41" name="Picture 102" descr="Display of the CAPRI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srcRect/>
                    <a:stretch>
                      <a:fillRect/>
                    </a:stretch>
                  </pic:blipFill>
                  <pic:spPr bwMode="auto">
                    <a:xfrm>
                      <a:off x="0" y="0"/>
                      <a:ext cx="5114925" cy="3393440"/>
                    </a:xfrm>
                    <a:prstGeom prst="rect">
                      <a:avLst/>
                    </a:prstGeom>
                    <a:noFill/>
                  </pic:spPr>
                </pic:pic>
              </a:graphicData>
            </a:graphic>
          </wp:inline>
        </w:drawing>
      </w:r>
    </w:p>
    <w:p w14:paraId="5C3CD6C8" w14:textId="48D9C900" w:rsidR="00061209" w:rsidRPr="00B83B3E" w:rsidRDefault="00061209" w:rsidP="00B52F9B">
      <w:pPr>
        <w:pStyle w:val="Caption"/>
        <w:rPr>
          <w:rFonts w:cs="Times New Roman"/>
        </w:rPr>
      </w:pPr>
      <w:bookmarkStart w:id="230" w:name="_Ref406671291"/>
      <w:bookmarkStart w:id="231" w:name="_Toc5243564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w:t>
      </w:r>
      <w:r w:rsidR="008D502E">
        <w:rPr>
          <w:rFonts w:cs="Times New Roman"/>
        </w:rPr>
        <w:fldChar w:fldCharType="end"/>
      </w:r>
      <w:bookmarkEnd w:id="230"/>
      <w:r w:rsidR="00AA5BA7">
        <w:rPr>
          <w:rFonts w:cs="Times New Roman"/>
        </w:rPr>
        <w:t xml:space="preserve">. </w:t>
      </w:r>
      <w:r w:rsidR="00094A6E">
        <w:rPr>
          <w:rFonts w:cs="Times New Roman"/>
        </w:rPr>
        <w:t>CAPRI Help Tool.</w:t>
      </w:r>
      <w:bookmarkEnd w:id="231"/>
    </w:p>
    <w:p w14:paraId="5C3CD6C9" w14:textId="77777777" w:rsidR="00F342C6" w:rsidRPr="00B83B3E" w:rsidRDefault="00F342C6" w:rsidP="005A5233">
      <w:pPr>
        <w:pStyle w:val="BodyText"/>
      </w:pPr>
    </w:p>
    <w:p w14:paraId="765D7A13" w14:textId="41603695" w:rsidR="00B52F9B" w:rsidRPr="00B83B3E" w:rsidRDefault="0089675A" w:rsidP="00B52F9B">
      <w:pPr>
        <w:pStyle w:val="BodyText"/>
      </w:pPr>
      <w:r w:rsidRPr="00B83B3E">
        <w:t xml:space="preserve">The </w:t>
      </w:r>
      <w:r w:rsidR="009545E3" w:rsidRPr="00B83B3E">
        <w:t xml:space="preserve">Online Help </w:t>
      </w:r>
      <w:r w:rsidRPr="00B83B3E">
        <w:t>utilizes a split screen popup window</w:t>
      </w:r>
      <w:r w:rsidR="009545E3" w:rsidRPr="00B83B3E">
        <w:t xml:space="preserve"> as shown in </w:t>
      </w:r>
      <w:r w:rsidR="0081172C" w:rsidRPr="00B83B3E">
        <w:t>(</w:t>
      </w:r>
      <w:r w:rsidR="00F342C6" w:rsidRPr="00B83B3E">
        <w:fldChar w:fldCharType="begin"/>
      </w:r>
      <w:r w:rsidR="00F342C6" w:rsidRPr="00B83B3E">
        <w:instrText xml:space="preserve"> REF _Ref333820757 \h </w:instrText>
      </w:r>
      <w:r w:rsidR="00B83B3E">
        <w:instrText xml:space="preserve"> \* MERGEFORMAT </w:instrText>
      </w:r>
      <w:r w:rsidR="00F342C6" w:rsidRPr="00B83B3E">
        <w:fldChar w:fldCharType="separate"/>
      </w:r>
      <w:r w:rsidR="00291D99" w:rsidRPr="00B83B3E">
        <w:t xml:space="preserve">Figure </w:t>
      </w:r>
      <w:r w:rsidR="00291D99">
        <w:rPr>
          <w:noProof/>
        </w:rPr>
        <w:t>1</w:t>
      </w:r>
      <w:r w:rsidR="00291D99">
        <w:rPr>
          <w:noProof/>
        </w:rPr>
        <w:noBreakHyphen/>
        <w:t>15</w:t>
      </w:r>
      <w:r w:rsidR="00F342C6" w:rsidRPr="00B83B3E">
        <w:fldChar w:fldCharType="end"/>
      </w:r>
      <w:r w:rsidR="0081172C" w:rsidRPr="00B83B3E">
        <w:t>)</w:t>
      </w:r>
      <w:r w:rsidRPr="00B83B3E">
        <w:t>.</w:t>
      </w:r>
      <w:r w:rsidR="00EE0CF4">
        <w:t xml:space="preserve"> </w:t>
      </w:r>
      <w:r w:rsidRPr="00B83B3E">
        <w:t xml:space="preserve">The left side of the window </w:t>
      </w:r>
      <w:r w:rsidR="009545E3" w:rsidRPr="00B83B3E">
        <w:t>displays</w:t>
      </w:r>
      <w:r w:rsidRPr="00B83B3E">
        <w:t xml:space="preserve"> the Table of </w:t>
      </w:r>
      <w:r w:rsidR="00C068C6" w:rsidRPr="00B83B3E">
        <w:t>Contents;</w:t>
      </w:r>
      <w:r w:rsidRPr="00B83B3E">
        <w:t xml:space="preserve"> the right side </w:t>
      </w:r>
      <w:r w:rsidR="009545E3" w:rsidRPr="00B83B3E">
        <w:t>displays</w:t>
      </w:r>
      <w:r w:rsidRPr="00B83B3E">
        <w:t xml:space="preserve"> </w:t>
      </w:r>
      <w:r w:rsidR="009545E3" w:rsidRPr="00B83B3E">
        <w:t>a detailed description</w:t>
      </w:r>
      <w:r w:rsidR="00F576D2" w:rsidRPr="00B83B3E">
        <w:t>.</w:t>
      </w:r>
    </w:p>
    <w:p w14:paraId="5C3CD6CB" w14:textId="5457EE8D" w:rsidR="0089675A" w:rsidRPr="00B83B3E" w:rsidRDefault="0089675A" w:rsidP="00B52F9B">
      <w:pPr>
        <w:pStyle w:val="BodyText"/>
      </w:pPr>
      <w:r w:rsidRPr="00B83B3E">
        <w:t>After logging into CAPRI</w:t>
      </w:r>
      <w:r w:rsidR="001F457A" w:rsidRPr="00B83B3E">
        <w:t>,</w:t>
      </w:r>
      <w:r w:rsidRPr="00B83B3E">
        <w:t xml:space="preserve"> the Online Help feature is available by </w:t>
      </w:r>
      <w:r w:rsidR="00F576D2" w:rsidRPr="00B83B3E">
        <w:t xml:space="preserve">clicking the </w:t>
      </w:r>
      <w:r w:rsidRPr="00B83B3E">
        <w:rPr>
          <w:b/>
        </w:rPr>
        <w:t>F1</w:t>
      </w:r>
      <w:r w:rsidR="00F576D2" w:rsidRPr="00B83B3E">
        <w:t xml:space="preserve"> key</w:t>
      </w:r>
      <w:r w:rsidRPr="00B83B3E">
        <w:t>.</w:t>
      </w:r>
      <w:r w:rsidR="00572D3D" w:rsidRPr="00B83B3E">
        <w:t xml:space="preserve"> </w:t>
      </w:r>
      <w:r w:rsidR="00652210" w:rsidRPr="00B83B3E">
        <w:t xml:space="preserve">The </w:t>
      </w:r>
      <w:r w:rsidR="00652210" w:rsidRPr="00B83B3E">
        <w:rPr>
          <w:b/>
        </w:rPr>
        <w:t>F1</w:t>
      </w:r>
      <w:r w:rsidR="00652210" w:rsidRPr="00B83B3E">
        <w:t xml:space="preserve"> key</w:t>
      </w:r>
      <w:r w:rsidR="00572D3D" w:rsidRPr="00B83B3E">
        <w:t xml:space="preserve"> bring</w:t>
      </w:r>
      <w:r w:rsidR="00B35AB4" w:rsidRPr="00B83B3E">
        <w:t>s</w:t>
      </w:r>
      <w:r w:rsidR="00572D3D" w:rsidRPr="00B83B3E">
        <w:t xml:space="preserve"> up context sensitive help.</w:t>
      </w:r>
      <w:r w:rsidR="00EE0CF4">
        <w:t xml:space="preserve"> </w:t>
      </w:r>
      <w:r w:rsidR="00572D3D" w:rsidRPr="00B83B3E">
        <w:t>Alternately, the help system can be accessed vi</w:t>
      </w:r>
      <w:r w:rsidR="004D0B8C" w:rsidRPr="00B83B3E">
        <w:t xml:space="preserve">a the help menu with menu item </w:t>
      </w:r>
      <w:r w:rsidR="00572D3D" w:rsidRPr="00B83B3E">
        <w:rPr>
          <w:b/>
        </w:rPr>
        <w:t>CAPRI Help F1</w:t>
      </w:r>
      <w:r w:rsidR="00572D3D" w:rsidRPr="00B83B3E">
        <w:t>.</w:t>
      </w:r>
    </w:p>
    <w:p w14:paraId="5C3CD6CC" w14:textId="72D80E04" w:rsidR="00F576D2" w:rsidRPr="00B83B3E" w:rsidRDefault="00F576D2" w:rsidP="00F576D2">
      <w:pPr>
        <w:keepNext/>
      </w:pPr>
      <w:r w:rsidRPr="00B83B3E">
        <w:lastRenderedPageBreak/>
        <w:t xml:space="preserve">This Online Help window can be minimized, enlarged to fit the </w:t>
      </w:r>
      <w:r w:rsidR="00F432AE" w:rsidRPr="00B83B3E">
        <w:t>screen,</w:t>
      </w:r>
      <w:r w:rsidRPr="00B83B3E">
        <w:t xml:space="preserve"> or closed by using the </w:t>
      </w:r>
      <w:r w:rsidR="00814223" w:rsidRPr="00B83B3E">
        <w:t xml:space="preserve">three </w:t>
      </w:r>
      <w:r w:rsidRPr="00B83B3E">
        <w:t>upper right menu icons.</w:t>
      </w:r>
    </w:p>
    <w:p w14:paraId="5C3CD6CD" w14:textId="77777777" w:rsidR="00F342C6" w:rsidRPr="00B83B3E" w:rsidRDefault="00F342C6" w:rsidP="00F576D2">
      <w:pPr>
        <w:keepNext/>
      </w:pPr>
    </w:p>
    <w:p w14:paraId="5C3CD6CE" w14:textId="77777777" w:rsidR="0089675A" w:rsidRPr="00B83B3E" w:rsidRDefault="00323BF1" w:rsidP="00400B72">
      <w:pPr>
        <w:pStyle w:val="Body3PicCaption"/>
      </w:pPr>
      <w:r w:rsidRPr="00B83B3E">
        <w:drawing>
          <wp:inline distT="0" distB="0" distL="0" distR="0" wp14:anchorId="5C3CE0FB" wp14:editId="599AEE4C">
            <wp:extent cx="4819650" cy="3656965"/>
            <wp:effectExtent l="0" t="0" r="0" b="635"/>
            <wp:docPr id="287" name="Picture 98" descr="Display of CAPRI Help tool, showing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srcRect/>
                    <a:stretch>
                      <a:fillRect/>
                    </a:stretch>
                  </pic:blipFill>
                  <pic:spPr bwMode="auto">
                    <a:xfrm>
                      <a:off x="0" y="0"/>
                      <a:ext cx="4819650" cy="3656965"/>
                    </a:xfrm>
                    <a:prstGeom prst="rect">
                      <a:avLst/>
                    </a:prstGeom>
                    <a:noFill/>
                  </pic:spPr>
                </pic:pic>
              </a:graphicData>
            </a:graphic>
          </wp:inline>
        </w:drawing>
      </w:r>
    </w:p>
    <w:p w14:paraId="5C3CD6CF" w14:textId="7A55CA24" w:rsidR="0089675A" w:rsidRPr="00B83B3E" w:rsidRDefault="009827D3" w:rsidP="00B52F9B">
      <w:pPr>
        <w:pStyle w:val="Caption"/>
        <w:rPr>
          <w:rFonts w:cs="Times New Roman"/>
        </w:rPr>
      </w:pPr>
      <w:bookmarkStart w:id="232" w:name="_Ref333820757"/>
      <w:bookmarkStart w:id="233" w:name="_Toc5243564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w:t>
      </w:r>
      <w:r w:rsidR="008D502E">
        <w:rPr>
          <w:rFonts w:cs="Times New Roman"/>
        </w:rPr>
        <w:fldChar w:fldCharType="end"/>
      </w:r>
      <w:bookmarkEnd w:id="232"/>
      <w:r w:rsidR="00DE56AC">
        <w:rPr>
          <w:rFonts w:cs="Times New Roman"/>
        </w:rPr>
        <w:t>. Navigating CAPRI Help Menu.</w:t>
      </w:r>
      <w:bookmarkEnd w:id="233"/>
    </w:p>
    <w:p w14:paraId="5C3CD6D0" w14:textId="77777777" w:rsidR="00992AA0" w:rsidRPr="00B83B3E" w:rsidRDefault="00992AA0" w:rsidP="00992AA0"/>
    <w:p w14:paraId="5C3CD6D1" w14:textId="77777777" w:rsidR="00992AA0" w:rsidRPr="00B83B3E" w:rsidRDefault="00992AA0" w:rsidP="00992AA0">
      <w:pPr>
        <w:sectPr w:rsidR="00992AA0" w:rsidRPr="00B83B3E" w:rsidSect="00561B9E">
          <w:headerReference w:type="even" r:id="rId39"/>
          <w:headerReference w:type="first" r:id="rId40"/>
          <w:footerReference w:type="first" r:id="rId41"/>
          <w:pgSz w:w="12240" w:h="15840" w:code="1"/>
          <w:pgMar w:top="1440" w:right="1440" w:bottom="1440" w:left="1440" w:header="720" w:footer="720" w:gutter="0"/>
          <w:pgNumType w:start="1"/>
          <w:cols w:space="720"/>
          <w:titlePg/>
          <w:docGrid w:linePitch="360"/>
        </w:sectPr>
      </w:pPr>
    </w:p>
    <w:p w14:paraId="5C3CD6D2" w14:textId="77777777" w:rsidR="00E119FA" w:rsidRPr="00223E83" w:rsidRDefault="006B7071" w:rsidP="00A561AD">
      <w:pPr>
        <w:pStyle w:val="Heading1"/>
      </w:pPr>
      <w:bookmarkStart w:id="234" w:name="_Ref334720886"/>
      <w:bookmarkStart w:id="235" w:name="_Ref334720900"/>
      <w:bookmarkStart w:id="236" w:name="_Toc508873526"/>
      <w:bookmarkStart w:id="237" w:name="_Toc508874938"/>
      <w:bookmarkStart w:id="238" w:name="_Toc508875792"/>
      <w:bookmarkStart w:id="239" w:name="_Toc524336284"/>
      <w:r w:rsidRPr="00A561AD">
        <w:lastRenderedPageBreak/>
        <w:t>CAPRI</w:t>
      </w:r>
      <w:r w:rsidR="00D86AF8" w:rsidRPr="00A561AD">
        <w:t xml:space="preserve"> </w:t>
      </w:r>
      <w:r w:rsidR="001768A4" w:rsidRPr="00A561AD">
        <w:t>–</w:t>
      </w:r>
      <w:r w:rsidR="00196B97" w:rsidRPr="00A561AD">
        <w:t xml:space="preserve"> </w:t>
      </w:r>
      <w:r w:rsidR="00F22946" w:rsidRPr="00A561AD">
        <w:t>Using</w:t>
      </w:r>
      <w:r w:rsidR="00D86AF8" w:rsidRPr="00223E83">
        <w:t xml:space="preserve"> the Software</w:t>
      </w:r>
      <w:bookmarkStart w:id="240" w:name="_Patient_Selector_Screen"/>
      <w:bookmarkStart w:id="241" w:name="_Toc150075114"/>
      <w:bookmarkStart w:id="242" w:name="_Toc150075183"/>
      <w:bookmarkStart w:id="243" w:name="_Toc150075244"/>
      <w:bookmarkStart w:id="244" w:name="_Toc278187792"/>
      <w:bookmarkEnd w:id="226"/>
      <w:bookmarkEnd w:id="227"/>
      <w:bookmarkEnd w:id="228"/>
      <w:bookmarkEnd w:id="229"/>
      <w:bookmarkEnd w:id="234"/>
      <w:bookmarkEnd w:id="235"/>
      <w:bookmarkEnd w:id="236"/>
      <w:bookmarkEnd w:id="237"/>
      <w:bookmarkEnd w:id="238"/>
      <w:bookmarkEnd w:id="239"/>
      <w:bookmarkEnd w:id="240"/>
    </w:p>
    <w:p w14:paraId="5C3CD6D3" w14:textId="669A94ED" w:rsidR="00D86AF8" w:rsidRPr="00B83B3E" w:rsidRDefault="00D86AF8" w:rsidP="005F7F65">
      <w:pPr>
        <w:pStyle w:val="Heading2"/>
      </w:pPr>
      <w:bookmarkStart w:id="245" w:name="_Toc508873527"/>
      <w:bookmarkStart w:id="246" w:name="_Toc508874939"/>
      <w:bookmarkStart w:id="247" w:name="_Toc508875793"/>
      <w:bookmarkStart w:id="248" w:name="_Toc524336285"/>
      <w:r w:rsidRPr="00B83B3E">
        <w:t>Patient Selector Screen or Patient Entry / Selection</w:t>
      </w:r>
      <w:bookmarkEnd w:id="241"/>
      <w:bookmarkEnd w:id="242"/>
      <w:bookmarkEnd w:id="243"/>
      <w:bookmarkEnd w:id="244"/>
      <w:bookmarkEnd w:id="245"/>
      <w:bookmarkEnd w:id="246"/>
      <w:bookmarkEnd w:id="247"/>
      <w:bookmarkEnd w:id="248"/>
    </w:p>
    <w:p w14:paraId="5C3CD6D4" w14:textId="57B61783" w:rsidR="00D86AF8" w:rsidRPr="00B83B3E" w:rsidRDefault="00D86AF8" w:rsidP="00400B72">
      <w:pPr>
        <w:pStyle w:val="Body3PicCaption"/>
      </w:pPr>
      <w:r w:rsidRPr="00B83B3E">
        <w:rPr>
          <w:rStyle w:val="NoteChar"/>
          <w:b/>
          <w:i/>
        </w:rPr>
        <w:t>Security Note:</w:t>
      </w:r>
      <w:r w:rsidR="00EE0CF4">
        <w:rPr>
          <w:rStyle w:val="NoteChar"/>
          <w:b/>
          <w:i/>
        </w:rPr>
        <w:t xml:space="preserve"> </w:t>
      </w:r>
      <w:r w:rsidRPr="00B83B3E">
        <w:rPr>
          <w:rStyle w:val="NoteChar"/>
          <w:i/>
        </w:rPr>
        <w:t xml:space="preserve">The </w:t>
      </w:r>
      <w:r w:rsidR="006B7071" w:rsidRPr="00B83B3E">
        <w:rPr>
          <w:rStyle w:val="NoteChar"/>
          <w:i/>
        </w:rPr>
        <w:t>CAPRI</w:t>
      </w:r>
      <w:r w:rsidRPr="00B83B3E">
        <w:rPr>
          <w:rStyle w:val="NoteChar"/>
          <w:i/>
        </w:rPr>
        <w:t xml:space="preserve"> application </w:t>
      </w:r>
      <w:r w:rsidR="00954DCE" w:rsidRPr="00B83B3E">
        <w:rPr>
          <w:rStyle w:val="NoteChar"/>
          <w:i/>
        </w:rPr>
        <w:t>does</w:t>
      </w:r>
      <w:r w:rsidRPr="00B83B3E">
        <w:rPr>
          <w:rStyle w:val="NoteChar"/>
          <w:i/>
        </w:rPr>
        <w:t xml:space="preserve"> not allow </w:t>
      </w:r>
      <w:r w:rsidR="00914F6F" w:rsidRPr="00B83B3E">
        <w:rPr>
          <w:rStyle w:val="NoteChar"/>
          <w:i/>
        </w:rPr>
        <w:t>user</w:t>
      </w:r>
      <w:r w:rsidR="004D0D11" w:rsidRPr="00B83B3E">
        <w:rPr>
          <w:rStyle w:val="NoteChar"/>
          <w:i/>
        </w:rPr>
        <w:t>s</w:t>
      </w:r>
      <w:r w:rsidR="00914F6F" w:rsidRPr="00B83B3E">
        <w:rPr>
          <w:rStyle w:val="NoteChar"/>
          <w:i/>
        </w:rPr>
        <w:t xml:space="preserve"> </w:t>
      </w:r>
      <w:r w:rsidRPr="00B83B3E">
        <w:rPr>
          <w:rStyle w:val="NoteChar"/>
          <w:i/>
        </w:rPr>
        <w:t xml:space="preserve">to view </w:t>
      </w:r>
      <w:r w:rsidR="004D0D11" w:rsidRPr="00B83B3E">
        <w:rPr>
          <w:rStyle w:val="NoteChar"/>
          <w:i/>
        </w:rPr>
        <w:t>their</w:t>
      </w:r>
      <w:r w:rsidRPr="00B83B3E">
        <w:rPr>
          <w:rStyle w:val="NoteChar"/>
          <w:i/>
        </w:rPr>
        <w:t xml:space="preserve"> own personal patient records. If </w:t>
      </w:r>
      <w:r w:rsidR="004D0D11" w:rsidRPr="00B83B3E">
        <w:rPr>
          <w:rStyle w:val="NoteChar"/>
          <w:i/>
        </w:rPr>
        <w:t>a</w:t>
      </w:r>
      <w:r w:rsidR="00914F6F" w:rsidRPr="00B83B3E">
        <w:rPr>
          <w:rStyle w:val="NoteChar"/>
          <w:i/>
        </w:rPr>
        <w:t xml:space="preserve"> user </w:t>
      </w:r>
      <w:r w:rsidRPr="00B83B3E">
        <w:rPr>
          <w:rStyle w:val="NoteChar"/>
          <w:i/>
        </w:rPr>
        <w:t>attempt</w:t>
      </w:r>
      <w:r w:rsidR="004D0D11" w:rsidRPr="00B83B3E">
        <w:rPr>
          <w:rStyle w:val="NoteChar"/>
          <w:i/>
        </w:rPr>
        <w:t>s</w:t>
      </w:r>
      <w:r w:rsidRPr="00B83B3E">
        <w:rPr>
          <w:rStyle w:val="NoteChar"/>
          <w:i/>
        </w:rPr>
        <w:t xml:space="preserve"> to do so, </w:t>
      </w:r>
      <w:r w:rsidR="006B7071" w:rsidRPr="00B83B3E">
        <w:rPr>
          <w:rStyle w:val="NoteChar"/>
          <w:i/>
        </w:rPr>
        <w:t>CAPRI</w:t>
      </w:r>
      <w:r w:rsidRPr="00B83B3E">
        <w:rPr>
          <w:rStyle w:val="NoteChar"/>
          <w:i/>
        </w:rPr>
        <w:t xml:space="preserve"> prevent</w:t>
      </w:r>
      <w:r w:rsidR="00954DCE" w:rsidRPr="00B83B3E">
        <w:rPr>
          <w:rStyle w:val="NoteChar"/>
          <w:i/>
        </w:rPr>
        <w:t>s</w:t>
      </w:r>
      <w:r w:rsidRPr="00B83B3E">
        <w:rPr>
          <w:rStyle w:val="NoteChar"/>
          <w:i/>
        </w:rPr>
        <w:t xml:space="preserve"> access and alert</w:t>
      </w:r>
      <w:r w:rsidR="00954DCE" w:rsidRPr="00B83B3E">
        <w:rPr>
          <w:rStyle w:val="NoteChar"/>
          <w:i/>
        </w:rPr>
        <w:t>s</w:t>
      </w:r>
      <w:r w:rsidRPr="00B83B3E">
        <w:rPr>
          <w:rStyle w:val="NoteChar"/>
          <w:i/>
        </w:rPr>
        <w:t xml:space="preserve"> the Security Administrator at the </w:t>
      </w:r>
      <w:r w:rsidR="004D0D11" w:rsidRPr="00B83B3E">
        <w:rPr>
          <w:rStyle w:val="NoteChar"/>
          <w:i/>
        </w:rPr>
        <w:t>VHA facility</w:t>
      </w:r>
      <w:r w:rsidR="00096ABD" w:rsidRPr="00B83B3E">
        <w:rPr>
          <w:rStyle w:val="NoteChar"/>
          <w:i/>
        </w:rPr>
        <w:t xml:space="preserve"> who </w:t>
      </w:r>
      <w:r w:rsidRPr="00B83B3E">
        <w:rPr>
          <w:rStyle w:val="NoteChar"/>
          <w:i/>
        </w:rPr>
        <w:t>take</w:t>
      </w:r>
      <w:r w:rsidR="00096ABD" w:rsidRPr="00B83B3E">
        <w:rPr>
          <w:rStyle w:val="NoteChar"/>
          <w:i/>
        </w:rPr>
        <w:t>s</w:t>
      </w:r>
      <w:r w:rsidRPr="00B83B3E">
        <w:rPr>
          <w:rStyle w:val="NoteChar"/>
          <w:i/>
        </w:rPr>
        <w:t xml:space="preserve"> established security violation actions.</w:t>
      </w:r>
      <w:r w:rsidR="00EE0CF4">
        <w:rPr>
          <w:rStyle w:val="NoteChar"/>
          <w:i/>
        </w:rPr>
        <w:t xml:space="preserve"> </w:t>
      </w:r>
      <w:r w:rsidRPr="00B83B3E">
        <w:rPr>
          <w:rStyle w:val="NoteChar"/>
          <w:i/>
        </w:rPr>
        <w:t xml:space="preserve">In addition, when selecting a patient </w:t>
      </w:r>
      <w:r w:rsidR="00954DCE" w:rsidRPr="00B83B3E">
        <w:rPr>
          <w:rStyle w:val="NoteChar"/>
          <w:i/>
        </w:rPr>
        <w:t>who</w:t>
      </w:r>
      <w:r w:rsidRPr="00B83B3E">
        <w:rPr>
          <w:rStyle w:val="NoteChar"/>
          <w:i/>
        </w:rPr>
        <w:t xml:space="preserve"> is a VA employee, </w:t>
      </w:r>
      <w:r w:rsidR="006B7071" w:rsidRPr="00B83B3E">
        <w:rPr>
          <w:rStyle w:val="NoteChar"/>
          <w:i/>
        </w:rPr>
        <w:t>CAPRI</w:t>
      </w:r>
      <w:r w:rsidRPr="00B83B3E">
        <w:rPr>
          <w:rStyle w:val="NoteChar"/>
          <w:i/>
        </w:rPr>
        <w:t xml:space="preserve"> allow</w:t>
      </w:r>
      <w:r w:rsidR="00954DCE" w:rsidRPr="00B83B3E">
        <w:rPr>
          <w:rStyle w:val="NoteChar"/>
          <w:i/>
        </w:rPr>
        <w:t>s</w:t>
      </w:r>
      <w:r w:rsidRPr="00B83B3E">
        <w:rPr>
          <w:rStyle w:val="NoteChar"/>
          <w:i/>
        </w:rPr>
        <w:t xml:space="preserve"> </w:t>
      </w:r>
      <w:r w:rsidR="00914F6F" w:rsidRPr="00B83B3E">
        <w:rPr>
          <w:rStyle w:val="NoteChar"/>
          <w:i/>
        </w:rPr>
        <w:t xml:space="preserve">the user </w:t>
      </w:r>
      <w:r w:rsidRPr="00B83B3E">
        <w:rPr>
          <w:rStyle w:val="NoteChar"/>
          <w:i/>
        </w:rPr>
        <w:t xml:space="preserve">to do so </w:t>
      </w:r>
      <w:r w:rsidR="00954DCE" w:rsidRPr="00B83B3E">
        <w:rPr>
          <w:rStyle w:val="NoteChar"/>
          <w:i/>
        </w:rPr>
        <w:t xml:space="preserve">only </w:t>
      </w:r>
      <w:r w:rsidRPr="00B83B3E">
        <w:rPr>
          <w:rStyle w:val="NoteChar"/>
          <w:i/>
        </w:rPr>
        <w:t xml:space="preserve">after </w:t>
      </w:r>
      <w:r w:rsidR="00914F6F" w:rsidRPr="00B83B3E">
        <w:rPr>
          <w:rStyle w:val="NoteChar"/>
          <w:i/>
        </w:rPr>
        <w:t xml:space="preserve">the user </w:t>
      </w:r>
      <w:r w:rsidRPr="00B83B3E">
        <w:rPr>
          <w:rStyle w:val="NoteChar"/>
          <w:i/>
        </w:rPr>
        <w:t>agree</w:t>
      </w:r>
      <w:r w:rsidR="004D0D11" w:rsidRPr="00B83B3E">
        <w:rPr>
          <w:rStyle w:val="NoteChar"/>
          <w:i/>
        </w:rPr>
        <w:t>s</w:t>
      </w:r>
      <w:r w:rsidRPr="00B83B3E">
        <w:rPr>
          <w:rStyle w:val="NoteChar"/>
          <w:i/>
        </w:rPr>
        <w:t xml:space="preserve"> to Privacy Act Terms via a dialog box.</w:t>
      </w:r>
      <w:r w:rsidR="00EE0CF4">
        <w:rPr>
          <w:rStyle w:val="NoteChar"/>
          <w:i/>
        </w:rPr>
        <w:t xml:space="preserve"> </w:t>
      </w:r>
      <w:r w:rsidRPr="00B83B3E">
        <w:rPr>
          <w:rStyle w:val="NoteChar"/>
          <w:i/>
        </w:rPr>
        <w:t xml:space="preserve">An alert </w:t>
      </w:r>
      <w:r w:rsidR="00254AD3" w:rsidRPr="00B83B3E">
        <w:rPr>
          <w:rStyle w:val="NoteChar"/>
          <w:i/>
        </w:rPr>
        <w:t>is</w:t>
      </w:r>
      <w:r w:rsidRPr="00B83B3E">
        <w:rPr>
          <w:rStyle w:val="NoteChar"/>
          <w:i/>
        </w:rPr>
        <w:t xml:space="preserve"> sent to the Security Administrator who </w:t>
      </w:r>
      <w:r w:rsidR="00096ABD" w:rsidRPr="00B83B3E">
        <w:rPr>
          <w:rStyle w:val="NoteChar"/>
          <w:i/>
        </w:rPr>
        <w:t>then</w:t>
      </w:r>
      <w:r w:rsidRPr="00B83B3E">
        <w:rPr>
          <w:rStyle w:val="NoteChar"/>
          <w:i/>
        </w:rPr>
        <w:t xml:space="preserve"> inquire</w:t>
      </w:r>
      <w:r w:rsidR="00096ABD" w:rsidRPr="00B83B3E">
        <w:rPr>
          <w:rStyle w:val="NoteChar"/>
          <w:i/>
        </w:rPr>
        <w:t>s</w:t>
      </w:r>
      <w:r w:rsidRPr="00B83B3E">
        <w:rPr>
          <w:rStyle w:val="NoteChar"/>
          <w:i/>
        </w:rPr>
        <w:t xml:space="preserve"> about </w:t>
      </w:r>
      <w:r w:rsidR="004D0D11" w:rsidRPr="00B83B3E">
        <w:rPr>
          <w:rStyle w:val="NoteChar"/>
          <w:i/>
        </w:rPr>
        <w:t xml:space="preserve">the user’s </w:t>
      </w:r>
      <w:r w:rsidRPr="00B83B3E">
        <w:rPr>
          <w:rStyle w:val="NoteChar"/>
          <w:i/>
        </w:rPr>
        <w:t>business reasons for accessing those records</w:t>
      </w:r>
      <w:r w:rsidRPr="00B83B3E">
        <w:t>.</w:t>
      </w:r>
    </w:p>
    <w:p w14:paraId="5C3CD6D5" w14:textId="44E16840" w:rsidR="00D86AF8" w:rsidRPr="00B83B3E" w:rsidRDefault="00D86AF8" w:rsidP="00A561AD">
      <w:pPr>
        <w:pStyle w:val="Heading3"/>
      </w:pPr>
      <w:bookmarkStart w:id="249" w:name="_Toc150075115"/>
      <w:bookmarkStart w:id="250" w:name="_Toc150075184"/>
      <w:bookmarkStart w:id="251" w:name="_Toc150075245"/>
      <w:bookmarkStart w:id="252" w:name="_Toc278187793"/>
      <w:bookmarkStart w:id="253" w:name="_Toc508873528"/>
      <w:bookmarkStart w:id="254" w:name="_Toc508874940"/>
      <w:bookmarkStart w:id="255" w:name="_Toc508875794"/>
      <w:bookmarkStart w:id="256" w:name="_Toc524336286"/>
      <w:r w:rsidRPr="00B83B3E">
        <w:t>Selecting a Patient / Veteran</w:t>
      </w:r>
      <w:bookmarkEnd w:id="249"/>
      <w:bookmarkEnd w:id="250"/>
      <w:bookmarkEnd w:id="251"/>
      <w:bookmarkEnd w:id="252"/>
      <w:bookmarkEnd w:id="253"/>
      <w:bookmarkEnd w:id="254"/>
      <w:bookmarkEnd w:id="255"/>
      <w:bookmarkEnd w:id="256"/>
    </w:p>
    <w:p w14:paraId="5C3CD6D6" w14:textId="04C53C87" w:rsidR="00D86AF8" w:rsidRPr="00B83B3E" w:rsidRDefault="00D86AF8" w:rsidP="00971A42">
      <w:pPr>
        <w:pStyle w:val="BodyText"/>
      </w:pPr>
      <w:r w:rsidRPr="00B83B3E">
        <w:t xml:space="preserve">The Patient Selector </w:t>
      </w:r>
      <w:r w:rsidR="005613EC" w:rsidRPr="00B83B3E">
        <w:t>s</w:t>
      </w:r>
      <w:r w:rsidRPr="00B83B3E">
        <w:t xml:space="preserve">creen allows </w:t>
      </w:r>
      <w:r w:rsidR="00914F6F" w:rsidRPr="00B83B3E">
        <w:t xml:space="preserve">the user </w:t>
      </w:r>
      <w:r w:rsidRPr="00B83B3E">
        <w:t>to s</w:t>
      </w:r>
      <w:r w:rsidR="0089685D" w:rsidRPr="00B83B3E">
        <w:t>earch the VistA</w:t>
      </w:r>
      <w:r w:rsidRPr="00B83B3E">
        <w:t xml:space="preserve"> database for patients </w:t>
      </w:r>
      <w:r w:rsidR="00954DCE" w:rsidRPr="00B83B3E">
        <w:t>who</w:t>
      </w:r>
      <w:r w:rsidRPr="00B83B3E">
        <w:t xml:space="preserve"> have records.</w:t>
      </w:r>
      <w:r w:rsidR="00EE0CF4">
        <w:t xml:space="preserve"> </w:t>
      </w:r>
      <w:r w:rsidRPr="00B83B3E">
        <w:t xml:space="preserve">Patients can be </w:t>
      </w:r>
      <w:r w:rsidR="00954DCE" w:rsidRPr="00B83B3E">
        <w:t>located</w:t>
      </w:r>
      <w:r w:rsidR="00C230D3" w:rsidRPr="00B83B3E">
        <w:t xml:space="preserve"> using a Social Security N</w:t>
      </w:r>
      <w:r w:rsidRPr="00B83B3E">
        <w:t>umber</w:t>
      </w:r>
      <w:r w:rsidR="0089685D" w:rsidRPr="00B83B3E">
        <w:t xml:space="preserve"> (SSN)</w:t>
      </w:r>
      <w:r w:rsidRPr="00B83B3E">
        <w:t xml:space="preserve">, the last name initial plus the last four digits of </w:t>
      </w:r>
      <w:r w:rsidR="0089685D" w:rsidRPr="00B83B3E">
        <w:t>the SSN, o</w:t>
      </w:r>
      <w:r w:rsidRPr="00B83B3E">
        <w:t>r by typing in the veteran’s last name and first name.</w:t>
      </w:r>
      <w:r w:rsidR="00EE0CF4">
        <w:t xml:space="preserve"> </w:t>
      </w:r>
      <w:r w:rsidRPr="00B83B3E">
        <w:t>Current users of AMIE II will recognize that these are the same search meth</w:t>
      </w:r>
      <w:r w:rsidR="0089685D" w:rsidRPr="00B83B3E">
        <w:t>ods for that application</w:t>
      </w:r>
      <w:r w:rsidR="005613EC" w:rsidRPr="00B83B3E">
        <w:t>.</w:t>
      </w:r>
    </w:p>
    <w:p w14:paraId="5BC59C1C" w14:textId="78FDD8B6" w:rsidR="00B52F9B" w:rsidRPr="00B83B3E" w:rsidRDefault="00213B8B" w:rsidP="00B52F9B">
      <w:pPr>
        <w:pStyle w:val="BodyText"/>
      </w:pPr>
      <w:r w:rsidRPr="00B83B3E">
        <w:t>If the user is looking for existing VHA medical records and the patient selection search yields no results, then there are no existing VHA medical records for that patient at the facility that was accessed.</w:t>
      </w:r>
      <w:r w:rsidR="00EE0CF4">
        <w:t xml:space="preserve"> </w:t>
      </w:r>
      <w:r w:rsidR="00640890" w:rsidRPr="00B83B3E">
        <w:t>Verify</w:t>
      </w:r>
      <w:r w:rsidR="00D86AF8" w:rsidRPr="00B83B3E">
        <w:t xml:space="preserve"> that </w:t>
      </w:r>
      <w:r w:rsidR="00914F6F" w:rsidRPr="00B83B3E">
        <w:t xml:space="preserve">the user </w:t>
      </w:r>
      <w:r w:rsidR="00D86AF8" w:rsidRPr="00B83B3E">
        <w:t xml:space="preserve">typed in the </w:t>
      </w:r>
      <w:r w:rsidR="0089685D" w:rsidRPr="00B83B3E">
        <w:t>SSN</w:t>
      </w:r>
      <w:r w:rsidR="00D86AF8" w:rsidRPr="00B83B3E">
        <w:t xml:space="preserve"> correctly and </w:t>
      </w:r>
      <w:r w:rsidR="00377734" w:rsidRPr="00B83B3E">
        <w:t xml:space="preserve">that the user is </w:t>
      </w:r>
      <w:r w:rsidR="00D86AF8" w:rsidRPr="00B83B3E">
        <w:t>logged into the correct VHA facility.</w:t>
      </w:r>
    </w:p>
    <w:p w14:paraId="5C3CD6D8" w14:textId="2AEC20E4" w:rsidR="00D86AF8" w:rsidRPr="00B83B3E" w:rsidRDefault="005F2253" w:rsidP="00055547">
      <w:pPr>
        <w:pStyle w:val="Note"/>
      </w:pPr>
      <w:r>
        <w:rPr>
          <w:b/>
        </w:rPr>
        <w:t>NOTE</w:t>
      </w:r>
      <w:r w:rsidR="004D0D11" w:rsidRPr="005F7F65">
        <w:rPr>
          <w:b/>
        </w:rPr>
        <w:t>:</w:t>
      </w:r>
      <w:r w:rsidR="004D0D11" w:rsidRPr="00B83B3E">
        <w:t xml:space="preserve"> </w:t>
      </w:r>
      <w:r w:rsidR="00D86AF8" w:rsidRPr="00B83B3E">
        <w:t xml:space="preserve">To avoid displaying sensitive information regarding our patients and staff, the examples in this manual contain </w:t>
      </w:r>
      <w:r w:rsidR="0089685D" w:rsidRPr="00B83B3E">
        <w:t>contrived names</w:t>
      </w:r>
      <w:r w:rsidR="00D86AF8" w:rsidRPr="00B83B3E">
        <w:t xml:space="preserve"> instead of rea</w:t>
      </w:r>
      <w:r w:rsidR="007C4040" w:rsidRPr="00B83B3E">
        <w:t>l names.</w:t>
      </w:r>
      <w:r w:rsidR="00EE0CF4">
        <w:t xml:space="preserve"> </w:t>
      </w:r>
      <w:r w:rsidR="003748D0" w:rsidRPr="00B83B3E">
        <w:t>P</w:t>
      </w:r>
      <w:r w:rsidR="007C4040" w:rsidRPr="00B83B3E">
        <w:t xml:space="preserve">atients and staff </w:t>
      </w:r>
      <w:r w:rsidR="003748D0" w:rsidRPr="00B83B3E">
        <w:t>are</w:t>
      </w:r>
      <w:r w:rsidR="007C4040" w:rsidRPr="00B83B3E">
        <w:t xml:space="preserve"> referred</w:t>
      </w:r>
      <w:r w:rsidR="004D0D11" w:rsidRPr="00B83B3E">
        <w:t xml:space="preserve"> to as CPRIPATIENT, ONE; PROVIDER, ONE;</w:t>
      </w:r>
      <w:r w:rsidR="007C4040" w:rsidRPr="00B83B3E">
        <w:t xml:space="preserve"> or USER, ONE.</w:t>
      </w:r>
      <w:r w:rsidR="00EE0CF4">
        <w:t xml:space="preserve"> </w:t>
      </w:r>
      <w:r w:rsidR="00D86AF8" w:rsidRPr="00B83B3E">
        <w:t>Likewise</w:t>
      </w:r>
      <w:r w:rsidR="007C4040" w:rsidRPr="00B83B3E">
        <w:t>,</w:t>
      </w:r>
      <w:r w:rsidR="00D86AF8" w:rsidRPr="00B83B3E">
        <w:t xml:space="preserve"> real SSNs, real addresses</w:t>
      </w:r>
      <w:r w:rsidR="007C4040" w:rsidRPr="00B83B3E">
        <w:t>,</w:t>
      </w:r>
      <w:r w:rsidR="00D86AF8" w:rsidRPr="00B83B3E">
        <w:t xml:space="preserve"> and other personal identifiers are not used.</w:t>
      </w:r>
    </w:p>
    <w:p w14:paraId="5C3CD6D9" w14:textId="5C9308E5" w:rsidR="00D86AF8" w:rsidRPr="00B83B3E" w:rsidRDefault="00196B97" w:rsidP="00E22944">
      <w:pPr>
        <w:pStyle w:val="BodyText"/>
      </w:pPr>
      <w:r w:rsidRPr="00B83B3E">
        <w:rPr>
          <w:b/>
        </w:rPr>
        <w:t>Step 1</w:t>
      </w:r>
      <w:r w:rsidR="00D86AF8" w:rsidRPr="00B83B3E">
        <w:t xml:space="preserve"> </w:t>
      </w:r>
      <w:r w:rsidR="001768A4" w:rsidRPr="00B83B3E">
        <w:t>–</w:t>
      </w:r>
      <w:r w:rsidRPr="00B83B3E">
        <w:rPr>
          <w:b/>
        </w:rPr>
        <w:t xml:space="preserve"> </w:t>
      </w:r>
      <w:r w:rsidR="00377734" w:rsidRPr="00B83B3E">
        <w:t>To begin the search, the user clicks</w:t>
      </w:r>
      <w:r w:rsidR="00D86AF8" w:rsidRPr="00B83B3E">
        <w:t xml:space="preserve"> </w:t>
      </w:r>
      <w:r w:rsidR="00D86AF8" w:rsidRPr="00B83B3E">
        <w:rPr>
          <w:b/>
        </w:rPr>
        <w:t>File/Select Patient</w:t>
      </w:r>
      <w:r w:rsidR="00D86AF8" w:rsidRPr="00B83B3E">
        <w:t xml:space="preserve"> and enter</w:t>
      </w:r>
      <w:r w:rsidR="00377734" w:rsidRPr="00B83B3E">
        <w:t>s</w:t>
      </w:r>
      <w:r w:rsidR="00D86AF8" w:rsidRPr="00B83B3E">
        <w:t xml:space="preserve"> the veteran</w:t>
      </w:r>
      <w:r w:rsidR="00954DCE" w:rsidRPr="00B83B3E">
        <w:t>’s</w:t>
      </w:r>
      <w:r w:rsidR="00D86AF8" w:rsidRPr="00B83B3E">
        <w:t xml:space="preserve"> information (</w:t>
      </w:r>
      <w:r w:rsidR="00E05A76" w:rsidRPr="00B83B3E">
        <w:fldChar w:fldCharType="begin"/>
      </w:r>
      <w:r w:rsidR="00E05A76" w:rsidRPr="00B83B3E">
        <w:instrText xml:space="preserve"> REF _Ref406762930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w:t>
      </w:r>
      <w:r w:rsidR="00E05A76" w:rsidRPr="00B83B3E">
        <w:fldChar w:fldCharType="end"/>
      </w:r>
      <w:r w:rsidR="00D86AF8" w:rsidRPr="00B83B3E">
        <w:t>).</w:t>
      </w:r>
      <w:r w:rsidR="00EE0CF4">
        <w:t xml:space="preserve"> </w:t>
      </w:r>
      <w:r w:rsidR="00D86AF8" w:rsidRPr="00B83B3E">
        <w:t>For example, if the user want</w:t>
      </w:r>
      <w:r w:rsidR="00640890" w:rsidRPr="00B83B3E">
        <w:t>s</w:t>
      </w:r>
      <w:r w:rsidR="00D86AF8" w:rsidRPr="00B83B3E">
        <w:t xml:space="preserve"> to view the records of CPRIPATIENT, TWO (SSN: 666080315), the</w:t>
      </w:r>
      <w:r w:rsidR="004D0D11" w:rsidRPr="00B83B3E">
        <w:t>n the</w:t>
      </w:r>
      <w:r w:rsidR="00D86AF8" w:rsidRPr="00B83B3E">
        <w:t xml:space="preserve"> following would be the valid search methods:</w:t>
      </w:r>
    </w:p>
    <w:p w14:paraId="5C3CD6DA" w14:textId="77777777" w:rsidR="00D86AF8" w:rsidRPr="00B83B3E" w:rsidRDefault="00D86AF8" w:rsidP="00E22944">
      <w:pPr>
        <w:pStyle w:val="BodyText5Numbers"/>
      </w:pPr>
      <w:r w:rsidRPr="00B83B3E">
        <w:t>S</w:t>
      </w:r>
      <w:r w:rsidR="00C0139C" w:rsidRPr="00B83B3E">
        <w:t>SN</w:t>
      </w:r>
      <w:r w:rsidR="007C4040" w:rsidRPr="00B83B3E">
        <w:t xml:space="preserve"> (preferred method)</w:t>
      </w:r>
      <w:r w:rsidRPr="00B83B3E">
        <w:t xml:space="preserve">: </w:t>
      </w:r>
      <w:r w:rsidR="0089685D" w:rsidRPr="00B83B3E">
        <w:t xml:space="preserve">the user </w:t>
      </w:r>
      <w:r w:rsidR="007C4040" w:rsidRPr="00B83B3E">
        <w:t>enter</w:t>
      </w:r>
      <w:r w:rsidR="0089685D" w:rsidRPr="00B83B3E">
        <w:t>s</w:t>
      </w:r>
      <w:r w:rsidRPr="00B83B3E">
        <w:t xml:space="preserve"> 666080315 and click</w:t>
      </w:r>
      <w:r w:rsidR="0089685D" w:rsidRPr="00B83B3E">
        <w:t>s</w:t>
      </w:r>
      <w:r w:rsidRPr="00B83B3E">
        <w:t xml:space="preserve"> Select</w:t>
      </w:r>
    </w:p>
    <w:p w14:paraId="5C3CD6DB" w14:textId="77777777" w:rsidR="00D86AF8" w:rsidRPr="00B83B3E" w:rsidRDefault="00377734" w:rsidP="00E22944">
      <w:pPr>
        <w:pStyle w:val="BodyText5Numbers"/>
      </w:pPr>
      <w:r w:rsidRPr="00B83B3E">
        <w:t>L</w:t>
      </w:r>
      <w:r w:rsidR="00D86AF8" w:rsidRPr="00B83B3E">
        <w:t xml:space="preserve">ast name initial and last four of SSN: </w:t>
      </w:r>
      <w:r w:rsidR="0089685D" w:rsidRPr="00B83B3E">
        <w:t xml:space="preserve">the user </w:t>
      </w:r>
      <w:r w:rsidR="007C4040" w:rsidRPr="00B83B3E">
        <w:t>enter</w:t>
      </w:r>
      <w:r w:rsidR="0089685D" w:rsidRPr="00B83B3E">
        <w:t>s</w:t>
      </w:r>
      <w:r w:rsidR="00D86AF8" w:rsidRPr="00B83B3E">
        <w:t xml:space="preserve"> C0315 and </w:t>
      </w:r>
      <w:r w:rsidR="00640890" w:rsidRPr="00B83B3E">
        <w:t>click</w:t>
      </w:r>
      <w:r w:rsidR="0089685D" w:rsidRPr="00B83B3E">
        <w:t>s</w:t>
      </w:r>
      <w:r w:rsidR="00640890" w:rsidRPr="00B83B3E">
        <w:t xml:space="preserve"> Select</w:t>
      </w:r>
    </w:p>
    <w:p w14:paraId="5C3CD6DC" w14:textId="77777777" w:rsidR="001B1426" w:rsidRPr="00B83B3E" w:rsidRDefault="00377734" w:rsidP="00E22944">
      <w:pPr>
        <w:pStyle w:val="BodyText5Numbers"/>
      </w:pPr>
      <w:r w:rsidRPr="00B83B3E">
        <w:t>N</w:t>
      </w:r>
      <w:r w:rsidR="00D86AF8" w:rsidRPr="00B83B3E">
        <w:t xml:space="preserve">ame: </w:t>
      </w:r>
      <w:r w:rsidR="0089685D" w:rsidRPr="00B83B3E">
        <w:t xml:space="preserve">the user </w:t>
      </w:r>
      <w:r w:rsidR="007C4040" w:rsidRPr="00B83B3E">
        <w:t>enter</w:t>
      </w:r>
      <w:r w:rsidR="0089685D" w:rsidRPr="00B83B3E">
        <w:t>s</w:t>
      </w:r>
      <w:r w:rsidR="00C0139C" w:rsidRPr="00B83B3E">
        <w:t xml:space="preserve"> CPRIPATIENT</w:t>
      </w:r>
      <w:r w:rsidR="00BD43CF" w:rsidRPr="00B83B3E">
        <w:t>, TWO</w:t>
      </w:r>
      <w:r w:rsidR="00D86AF8" w:rsidRPr="00B83B3E">
        <w:t xml:space="preserve"> and </w:t>
      </w:r>
      <w:r w:rsidR="00640890" w:rsidRPr="00B83B3E">
        <w:t>click</w:t>
      </w:r>
      <w:r w:rsidR="0089685D" w:rsidRPr="00B83B3E">
        <w:t>s</w:t>
      </w:r>
      <w:r w:rsidR="00640890" w:rsidRPr="00B83B3E">
        <w:t xml:space="preserve"> Select</w:t>
      </w:r>
    </w:p>
    <w:p w14:paraId="5C3CD6DD" w14:textId="551085FB" w:rsidR="00D86AF8" w:rsidRPr="00B83B3E" w:rsidRDefault="005F2253" w:rsidP="00055547">
      <w:pPr>
        <w:pStyle w:val="Note"/>
      </w:pPr>
      <w:r>
        <w:rPr>
          <w:rStyle w:val="NoteChar"/>
          <w:b/>
        </w:rPr>
        <w:t>NOTE</w:t>
      </w:r>
      <w:r w:rsidR="007C4040" w:rsidRPr="005F7F65">
        <w:rPr>
          <w:rStyle w:val="NoteChar"/>
          <w:b/>
        </w:rPr>
        <w:t>:</w:t>
      </w:r>
      <w:r w:rsidR="007C4040" w:rsidRPr="005F7F65">
        <w:rPr>
          <w:rStyle w:val="NoteChar"/>
        </w:rPr>
        <w:t xml:space="preserve"> </w:t>
      </w:r>
      <w:r w:rsidR="00971A42" w:rsidRPr="005F7F65">
        <w:rPr>
          <w:rStyle w:val="NoteChar"/>
        </w:rPr>
        <w:t>T</w:t>
      </w:r>
      <w:r w:rsidR="007C4040" w:rsidRPr="005F7F65">
        <w:rPr>
          <w:rStyle w:val="NoteChar"/>
        </w:rPr>
        <w:t xml:space="preserve">here </w:t>
      </w:r>
      <w:r w:rsidR="00E879F6">
        <w:rPr>
          <w:rStyle w:val="NoteChar"/>
        </w:rPr>
        <w:t>are</w:t>
      </w:r>
      <w:r w:rsidR="007C4040" w:rsidRPr="005F7F65">
        <w:rPr>
          <w:rStyle w:val="NoteChar"/>
        </w:rPr>
        <w:t xml:space="preserve"> NO space</w:t>
      </w:r>
      <w:r w:rsidR="005613EC" w:rsidRPr="005F7F65">
        <w:rPr>
          <w:rStyle w:val="NoteChar"/>
        </w:rPr>
        <w:t>s</w:t>
      </w:r>
      <w:r w:rsidR="007C4040" w:rsidRPr="005F7F65">
        <w:rPr>
          <w:rStyle w:val="NoteChar"/>
        </w:rPr>
        <w:t xml:space="preserve"> between the comma and the </w:t>
      </w:r>
      <w:r w:rsidR="00C0139C" w:rsidRPr="005F7F65">
        <w:rPr>
          <w:rStyle w:val="NoteChar"/>
        </w:rPr>
        <w:t>first</w:t>
      </w:r>
      <w:r w:rsidR="007C4040" w:rsidRPr="005F7F65">
        <w:rPr>
          <w:rStyle w:val="NoteChar"/>
        </w:rPr>
        <w:t xml:space="preserve"> name</w:t>
      </w:r>
      <w:r w:rsidR="007C4040" w:rsidRPr="00B83B3E">
        <w:t>.</w:t>
      </w:r>
    </w:p>
    <w:p w14:paraId="5C3CD6DE" w14:textId="0CA8B92C" w:rsidR="004A7809" w:rsidRPr="00B83B3E" w:rsidRDefault="004A7809" w:rsidP="00BA0A86">
      <w:pPr>
        <w:pStyle w:val="BodyText"/>
      </w:pPr>
      <w:r w:rsidRPr="00B83B3E">
        <w:rPr>
          <w:b/>
        </w:rPr>
        <w:t>Step 2</w:t>
      </w:r>
      <w:r w:rsidRPr="00B83B3E">
        <w:t xml:space="preserve"> –</w:t>
      </w:r>
      <w:r w:rsidRPr="00B83B3E">
        <w:rPr>
          <w:b/>
        </w:rPr>
        <w:t xml:space="preserve"> </w:t>
      </w:r>
      <w:r w:rsidRPr="00B83B3E">
        <w:t>CAPRI displays a list of possible matches (</w:t>
      </w:r>
      <w:r w:rsidR="00E05A76" w:rsidRPr="00B83B3E">
        <w:fldChar w:fldCharType="begin"/>
      </w:r>
      <w:r w:rsidR="00E05A76" w:rsidRPr="00B83B3E">
        <w:instrText xml:space="preserve"> REF _Ref406762944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w:t>
      </w:r>
      <w:r w:rsidR="00E05A76" w:rsidRPr="00B83B3E">
        <w:fldChar w:fldCharType="end"/>
      </w:r>
      <w:r w:rsidRPr="00B83B3E">
        <w:t>).</w:t>
      </w:r>
      <w:r w:rsidR="00EE0CF4">
        <w:t xml:space="preserve"> </w:t>
      </w:r>
      <w:r w:rsidRPr="00B83B3E">
        <w:t>The user can click once on the patient’s name to display more information to help verify that the user has selected the correct veteran.</w:t>
      </w:r>
      <w:r w:rsidR="00EE0CF4">
        <w:t xml:space="preserve"> </w:t>
      </w:r>
      <w:r w:rsidRPr="00B83B3E">
        <w:t xml:space="preserve">This additional information includes the patient’s full name, SSN, </w:t>
      </w:r>
      <w:r w:rsidR="005613EC" w:rsidRPr="00B83B3E">
        <w:t>c</w:t>
      </w:r>
      <w:r w:rsidRPr="00B83B3E">
        <w:t>laim number, gender, age, and date of birth</w:t>
      </w:r>
      <w:r w:rsidR="006C3CD3" w:rsidRPr="00B83B3E">
        <w:t xml:space="preserve"> (DOB)</w:t>
      </w:r>
      <w:r w:rsidRPr="00B83B3E">
        <w:t>.</w:t>
      </w:r>
      <w:r w:rsidR="00EE0CF4">
        <w:t xml:space="preserve"> </w:t>
      </w:r>
      <w:r w:rsidRPr="00B83B3E">
        <w:t>If there is only one match, this information is displayed automatically.</w:t>
      </w:r>
      <w:r w:rsidR="00EE0CF4">
        <w:t xml:space="preserve"> </w:t>
      </w:r>
      <w:r w:rsidRPr="00B83B3E">
        <w:t xml:space="preserve">After choosing the correct veteran, the user clicks the </w:t>
      </w:r>
      <w:r w:rsidRPr="00B83B3E">
        <w:rPr>
          <w:b/>
        </w:rPr>
        <w:t>Select</w:t>
      </w:r>
      <w:r w:rsidRPr="00B83B3E">
        <w:t xml:space="preserve"> button.</w:t>
      </w:r>
    </w:p>
    <w:p w14:paraId="5C3CD6DF" w14:textId="55BB8743" w:rsidR="004A7809" w:rsidRPr="00B83B3E" w:rsidRDefault="004A7809" w:rsidP="00BA0A86">
      <w:pPr>
        <w:pStyle w:val="BodyText"/>
      </w:pPr>
      <w:r w:rsidRPr="00B83B3E">
        <w:rPr>
          <w:b/>
        </w:rPr>
        <w:t>Step 3</w:t>
      </w:r>
      <w:r w:rsidRPr="00B83B3E">
        <w:t xml:space="preserve"> –</w:t>
      </w:r>
      <w:r w:rsidRPr="00B83B3E">
        <w:rPr>
          <w:b/>
        </w:rPr>
        <w:t xml:space="preserve"> </w:t>
      </w:r>
      <w:r w:rsidRPr="00B83B3E">
        <w:t xml:space="preserve">After the user clicks </w:t>
      </w:r>
      <w:r w:rsidRPr="00B83B3E">
        <w:rPr>
          <w:b/>
        </w:rPr>
        <w:t>Select</w:t>
      </w:r>
      <w:r w:rsidRPr="00B83B3E">
        <w:t xml:space="preserve">, CAPRI builds </w:t>
      </w:r>
      <w:proofErr w:type="gramStart"/>
      <w:r w:rsidRPr="00B83B3E">
        <w:t>all of</w:t>
      </w:r>
      <w:proofErr w:type="gramEnd"/>
      <w:r w:rsidRPr="00B83B3E">
        <w:t xml:space="preserve"> the background information on the selected veteran and automatically opens the C&amp;P Exam </w:t>
      </w:r>
      <w:r w:rsidR="00E33B2F" w:rsidRPr="00B83B3E">
        <w:t>t</w:t>
      </w:r>
      <w:r w:rsidRPr="00B83B3E">
        <w:t>ab.</w:t>
      </w:r>
      <w:r w:rsidR="00EE0CF4">
        <w:t xml:space="preserve"> </w:t>
      </w:r>
      <w:r w:rsidRPr="00B83B3E">
        <w:t>From this starting point the user can request a C&amp;P exam for the selected veteran or select any of the other tabs to navigate existing patient records.</w:t>
      </w:r>
    </w:p>
    <w:p w14:paraId="5C3CD6E0" w14:textId="77777777" w:rsidR="00D86AF8" w:rsidRPr="00B83B3E" w:rsidRDefault="00323BF1" w:rsidP="00400B72">
      <w:pPr>
        <w:pStyle w:val="Body3PicCaption"/>
      </w:pPr>
      <w:r w:rsidRPr="00B83B3E">
        <w:lastRenderedPageBreak/>
        <w:drawing>
          <wp:inline distT="0" distB="0" distL="0" distR="0" wp14:anchorId="5C3CE0FD" wp14:editId="159DFFE2">
            <wp:extent cx="4267200" cy="2865120"/>
            <wp:effectExtent l="0" t="0" r="0" b="0"/>
            <wp:docPr id="286" name="Picture 22" descr="Display of the patent selector screen showing selection from a list of reco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4267200" cy="2865120"/>
                    </a:xfrm>
                    <a:prstGeom prst="rect">
                      <a:avLst/>
                    </a:prstGeom>
                    <a:noFill/>
                  </pic:spPr>
                </pic:pic>
              </a:graphicData>
            </a:graphic>
          </wp:inline>
        </w:drawing>
      </w:r>
    </w:p>
    <w:p w14:paraId="5C3CD6E2" w14:textId="3655FA20" w:rsidR="00E05A76" w:rsidRPr="00B83B3E" w:rsidRDefault="0010515B" w:rsidP="00B52F9B">
      <w:pPr>
        <w:pStyle w:val="Caption"/>
        <w:rPr>
          <w:rFonts w:cs="Times New Roman"/>
        </w:rPr>
      </w:pPr>
      <w:bookmarkStart w:id="257" w:name="_Toc326149549"/>
      <w:bookmarkStart w:id="258" w:name="_Toc278548134"/>
      <w:bookmarkStart w:id="259" w:name="_Ref225235021"/>
      <w:bookmarkStart w:id="260" w:name="_Ref332954416"/>
      <w:bookmarkStart w:id="261" w:name="_Ref332960006"/>
      <w:bookmarkStart w:id="262" w:name="_Ref406762930"/>
      <w:bookmarkStart w:id="263" w:name="_Ref406762944"/>
      <w:bookmarkStart w:id="264" w:name="_Toc5243564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w:t>
      </w:r>
      <w:r w:rsidR="008D502E">
        <w:rPr>
          <w:rFonts w:cs="Times New Roman"/>
        </w:rPr>
        <w:fldChar w:fldCharType="end"/>
      </w:r>
      <w:bookmarkEnd w:id="257"/>
      <w:bookmarkEnd w:id="258"/>
      <w:bookmarkEnd w:id="259"/>
      <w:bookmarkEnd w:id="260"/>
      <w:bookmarkEnd w:id="261"/>
      <w:bookmarkEnd w:id="262"/>
      <w:bookmarkEnd w:id="263"/>
      <w:r w:rsidR="00E879F6">
        <w:rPr>
          <w:rFonts w:cs="Times New Roman"/>
        </w:rPr>
        <w:t>. Selecting Patient from the Patient Selector Screen.</w:t>
      </w:r>
      <w:bookmarkEnd w:id="264"/>
    </w:p>
    <w:p w14:paraId="5C3CD6E3" w14:textId="3E3503ED" w:rsidR="00D86AF8" w:rsidRPr="00B83B3E" w:rsidRDefault="00E119FA" w:rsidP="001C720C">
      <w:pPr>
        <w:pStyle w:val="Body3PicCaption"/>
      </w:pPr>
      <w:r w:rsidRPr="00B83B3E">
        <w:t>(</w:t>
      </w:r>
      <w:r w:rsidR="00E05A76" w:rsidRPr="00B83B3E">
        <w:fldChar w:fldCharType="begin"/>
      </w:r>
      <w:r w:rsidR="00E05A76" w:rsidRPr="00B83B3E">
        <w:instrText xml:space="preserve"> REF _Ref406763111 \h </w:instrText>
      </w:r>
      <w:r w:rsidR="00B83B3E">
        <w:instrText xml:space="preserve"> \* MERGEFORMAT </w:instrText>
      </w:r>
      <w:r w:rsidR="00E05A76" w:rsidRPr="00B83B3E">
        <w:fldChar w:fldCharType="separate"/>
      </w:r>
      <w:r w:rsidR="00291D99" w:rsidRPr="00B83B3E">
        <w:t xml:space="preserve">Figure </w:t>
      </w:r>
      <w:r w:rsidR="00291D99">
        <w:t>2</w:t>
      </w:r>
      <w:r w:rsidR="00291D99">
        <w:noBreakHyphen/>
        <w:t>2</w:t>
      </w:r>
      <w:r w:rsidR="00E05A76" w:rsidRPr="00B83B3E">
        <w:fldChar w:fldCharType="end"/>
      </w:r>
      <w:r w:rsidRPr="00B83B3E">
        <w:t>)</w:t>
      </w:r>
      <w:r w:rsidR="002C710C" w:rsidRPr="00B83B3E">
        <w:t xml:space="preserve"> is the result screen </w:t>
      </w:r>
      <w:r w:rsidR="008F4233" w:rsidRPr="00B83B3E">
        <w:t>after selecting a patient.</w:t>
      </w:r>
    </w:p>
    <w:p w14:paraId="5C3CD6E4" w14:textId="77777777" w:rsidR="0089685D" w:rsidRPr="00B83B3E" w:rsidRDefault="00323BF1" w:rsidP="00F47CD9">
      <w:pPr>
        <w:pStyle w:val="Body3PicCaption"/>
      </w:pPr>
      <w:r w:rsidRPr="00B83B3E">
        <w:drawing>
          <wp:inline distT="0" distB="0" distL="0" distR="0" wp14:anchorId="5C3CE0FF" wp14:editId="510FEED0">
            <wp:extent cx="5573864" cy="1518187"/>
            <wp:effectExtent l="0" t="0" r="0" b="6350"/>
            <wp:docPr id="285" name="Picture 19" descr="View of the patient record in the CAPRI application. The default view is at the C&am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574957" cy="1518485"/>
                    </a:xfrm>
                    <a:prstGeom prst="rect">
                      <a:avLst/>
                    </a:prstGeom>
                    <a:noFill/>
                  </pic:spPr>
                </pic:pic>
              </a:graphicData>
            </a:graphic>
          </wp:inline>
        </w:drawing>
      </w:r>
    </w:p>
    <w:p w14:paraId="5DC3CB8E" w14:textId="7AD80D97" w:rsidR="00916B3C" w:rsidRPr="00B83B3E" w:rsidRDefault="0089685D" w:rsidP="00916B3C">
      <w:pPr>
        <w:pStyle w:val="Caption"/>
        <w:rPr>
          <w:rFonts w:cs="Times New Roman"/>
        </w:rPr>
      </w:pPr>
      <w:bookmarkStart w:id="265" w:name="_Toc326149550"/>
      <w:bookmarkStart w:id="266" w:name="_Toc278548135"/>
      <w:bookmarkStart w:id="267" w:name="_Ref335043807"/>
      <w:bookmarkStart w:id="268" w:name="_Ref406763111"/>
      <w:bookmarkStart w:id="269" w:name="_Toc5243564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w:t>
      </w:r>
      <w:r w:rsidR="008D502E">
        <w:rPr>
          <w:rFonts w:cs="Times New Roman"/>
        </w:rPr>
        <w:fldChar w:fldCharType="end"/>
      </w:r>
      <w:bookmarkEnd w:id="265"/>
      <w:bookmarkEnd w:id="266"/>
      <w:bookmarkEnd w:id="267"/>
      <w:bookmarkEnd w:id="268"/>
      <w:r w:rsidR="00E879F6">
        <w:rPr>
          <w:rFonts w:cs="Times New Roman"/>
        </w:rPr>
        <w:t>. CAPRI Patient Record View.</w:t>
      </w:r>
      <w:bookmarkEnd w:id="269"/>
    </w:p>
    <w:p w14:paraId="7502A6DB" w14:textId="77777777" w:rsidR="00916B3C" w:rsidRPr="00B83B3E" w:rsidRDefault="00916B3C" w:rsidP="00916B3C">
      <w:pPr>
        <w:pStyle w:val="Caption"/>
        <w:rPr>
          <w:rFonts w:cs="Times New Roman"/>
        </w:rPr>
      </w:pPr>
    </w:p>
    <w:p w14:paraId="5C3CD6E7" w14:textId="12E46D4C" w:rsidR="002C710C" w:rsidRPr="00B83B3E" w:rsidRDefault="002C710C" w:rsidP="00916B3C">
      <w:pPr>
        <w:pStyle w:val="Caption"/>
        <w:rPr>
          <w:rFonts w:cs="Times New Roman"/>
          <w:b w:val="0"/>
        </w:rPr>
      </w:pPr>
      <w:r w:rsidRPr="00B83B3E">
        <w:rPr>
          <w:rFonts w:cs="Times New Roman"/>
        </w:rPr>
        <w:t>Step 4 –</w:t>
      </w:r>
      <w:r w:rsidRPr="00B83B3E">
        <w:rPr>
          <w:rFonts w:cs="Times New Roman"/>
          <w:b w:val="0"/>
        </w:rPr>
        <w:t xml:space="preserve"> To select another patient, the user selects File/Select Patient </w:t>
      </w:r>
      <w:r w:rsidR="006D5717" w:rsidRPr="00B83B3E">
        <w:rPr>
          <w:rFonts w:cs="Times New Roman"/>
          <w:b w:val="0"/>
        </w:rPr>
        <w:t>(</w:t>
      </w:r>
      <w:r w:rsidR="00E05A76" w:rsidRPr="00B83B3E">
        <w:rPr>
          <w:rFonts w:cs="Times New Roman"/>
          <w:b w:val="0"/>
        </w:rPr>
        <w:fldChar w:fldCharType="begin"/>
      </w:r>
      <w:r w:rsidR="00E05A76" w:rsidRPr="00B83B3E">
        <w:rPr>
          <w:rFonts w:cs="Times New Roman"/>
          <w:b w:val="0"/>
        </w:rPr>
        <w:instrText xml:space="preserve"> REF _Ref335044018 \h </w:instrText>
      </w:r>
      <w:r w:rsidR="00916B3C" w:rsidRPr="00B83B3E">
        <w:rPr>
          <w:rFonts w:cs="Times New Roman"/>
          <w:b w:val="0"/>
        </w:rPr>
        <w:instrText xml:space="preserve"> \* MERGEFORMAT </w:instrText>
      </w:r>
      <w:r w:rsidR="00E05A76" w:rsidRPr="00B83B3E">
        <w:rPr>
          <w:rFonts w:cs="Times New Roman"/>
          <w:b w:val="0"/>
        </w:rPr>
      </w:r>
      <w:r w:rsidR="00E05A76" w:rsidRPr="00B83B3E">
        <w:rPr>
          <w:rFonts w:cs="Times New Roman"/>
          <w:b w:val="0"/>
        </w:rPr>
        <w:fldChar w:fldCharType="separate"/>
      </w:r>
      <w:r w:rsidR="00291D99" w:rsidRPr="00291D99">
        <w:rPr>
          <w:rFonts w:cs="Times New Roman"/>
          <w:b w:val="0"/>
        </w:rPr>
        <w:t>Figure 2</w:t>
      </w:r>
      <w:r w:rsidR="00291D99" w:rsidRPr="00291D99">
        <w:rPr>
          <w:rFonts w:cs="Times New Roman"/>
          <w:b w:val="0"/>
        </w:rPr>
        <w:noBreakHyphen/>
        <w:t>3</w:t>
      </w:r>
      <w:r w:rsidR="00E05A76" w:rsidRPr="00B83B3E">
        <w:rPr>
          <w:rFonts w:cs="Times New Roman"/>
          <w:b w:val="0"/>
        </w:rPr>
        <w:fldChar w:fldCharType="end"/>
      </w:r>
      <w:r w:rsidR="006D5717" w:rsidRPr="00B83B3E">
        <w:rPr>
          <w:rFonts w:cs="Times New Roman"/>
          <w:b w:val="0"/>
        </w:rPr>
        <w:t xml:space="preserve">) </w:t>
      </w:r>
      <w:r w:rsidRPr="00B83B3E">
        <w:rPr>
          <w:rFonts w:cs="Times New Roman"/>
          <w:b w:val="0"/>
        </w:rPr>
        <w:t>and returns to Step 1</w:t>
      </w:r>
      <w:r w:rsidR="006D5717" w:rsidRPr="00B83B3E">
        <w:rPr>
          <w:rFonts w:cs="Times New Roman"/>
          <w:b w:val="0"/>
        </w:rPr>
        <w:t xml:space="preserve"> of this section</w:t>
      </w:r>
      <w:r w:rsidRPr="00B83B3E">
        <w:rPr>
          <w:rFonts w:cs="Times New Roman"/>
          <w:b w:val="0"/>
        </w:rPr>
        <w:t>.</w:t>
      </w:r>
    </w:p>
    <w:p w14:paraId="5C3CD6E8" w14:textId="1C24680A" w:rsidR="002C710C" w:rsidRPr="00B448D1" w:rsidRDefault="00B448D1" w:rsidP="00B448D1">
      <w:r>
        <w:rPr>
          <w:noProof/>
        </w:rPr>
        <w:drawing>
          <wp:inline distT="0" distB="0" distL="0" distR="0" wp14:anchorId="17652CED" wp14:editId="46CB1B21">
            <wp:extent cx="4492625" cy="1876425"/>
            <wp:effectExtent l="0" t="0" r="3175" b="9525"/>
            <wp:docPr id="39" name="Picture 39" descr="Select patient option shown from the CAPRI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1\AppData\Local\Temp\1\SNAGHTML17f7690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p>
    <w:p w14:paraId="5C3CD6E9" w14:textId="4212548B" w:rsidR="006D5717" w:rsidRPr="00B83B3E" w:rsidRDefault="006D5717" w:rsidP="00B52F9B">
      <w:pPr>
        <w:pStyle w:val="Caption"/>
        <w:rPr>
          <w:rFonts w:cs="Times New Roman"/>
        </w:rPr>
      </w:pPr>
      <w:bookmarkStart w:id="270" w:name="_Ref335044018"/>
      <w:bookmarkStart w:id="271" w:name="_Toc5243564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w:t>
      </w:r>
      <w:r w:rsidR="008D502E">
        <w:rPr>
          <w:rFonts w:cs="Times New Roman"/>
        </w:rPr>
        <w:fldChar w:fldCharType="end"/>
      </w:r>
      <w:bookmarkEnd w:id="270"/>
      <w:r w:rsidR="00113337">
        <w:rPr>
          <w:rFonts w:cs="Times New Roman"/>
        </w:rPr>
        <w:t>. Select Patient Option.</w:t>
      </w:r>
      <w:bookmarkEnd w:id="271"/>
    </w:p>
    <w:p w14:paraId="46A49D71" w14:textId="549BC8D3" w:rsidR="00916B3C" w:rsidRPr="00B83B3E" w:rsidRDefault="00916B3C" w:rsidP="00916B3C"/>
    <w:p w14:paraId="5C3CD6EA" w14:textId="5771A35C" w:rsidR="00D86AF8" w:rsidRPr="00B83B3E" w:rsidRDefault="00B13F8B" w:rsidP="00055547">
      <w:pPr>
        <w:pStyle w:val="Note"/>
      </w:pPr>
      <w:r w:rsidRPr="005F7F65">
        <w:rPr>
          <w:b/>
        </w:rPr>
        <w:lastRenderedPageBreak/>
        <w:t>NOTE:</w:t>
      </w:r>
      <w:r w:rsidR="00D86AF8" w:rsidRPr="00B83B3E">
        <w:t xml:space="preserve"> </w:t>
      </w:r>
      <w:r w:rsidR="006B7071" w:rsidRPr="00B83B3E">
        <w:t>CAPRI</w:t>
      </w:r>
      <w:r w:rsidR="00D86AF8" w:rsidRPr="00B83B3E">
        <w:t xml:space="preserve"> notif</w:t>
      </w:r>
      <w:r w:rsidR="002B60F0" w:rsidRPr="00B83B3E">
        <w:t>ies</w:t>
      </w:r>
      <w:r w:rsidR="00D86AF8" w:rsidRPr="00B83B3E">
        <w:t xml:space="preserve"> </w:t>
      </w:r>
      <w:r w:rsidR="00914F6F" w:rsidRPr="00B83B3E">
        <w:t xml:space="preserve">the user </w:t>
      </w:r>
      <w:r w:rsidR="00D86AF8" w:rsidRPr="00B83B3E">
        <w:t>if the patient is deceased and allow</w:t>
      </w:r>
      <w:r w:rsidR="002B60F0" w:rsidRPr="00B83B3E">
        <w:t>s</w:t>
      </w:r>
      <w:r w:rsidR="00D86AF8" w:rsidRPr="00B83B3E">
        <w:t xml:space="preserve"> </w:t>
      </w:r>
      <w:r w:rsidR="00914F6F" w:rsidRPr="00B83B3E">
        <w:t xml:space="preserve">the user </w:t>
      </w:r>
      <w:r w:rsidR="00D86AF8" w:rsidRPr="00B83B3E">
        <w:t xml:space="preserve">to </w:t>
      </w:r>
      <w:r w:rsidR="00D20264" w:rsidRPr="00B83B3E">
        <w:t>C</w:t>
      </w:r>
      <w:r w:rsidR="00D86AF8" w:rsidRPr="00B83B3E">
        <w:t xml:space="preserve">ontinue or </w:t>
      </w:r>
      <w:r w:rsidR="00D20264" w:rsidRPr="00B83B3E">
        <w:t>C</w:t>
      </w:r>
      <w:r w:rsidR="00D86AF8" w:rsidRPr="00B83B3E">
        <w:t>ancel.</w:t>
      </w:r>
      <w:r w:rsidR="00EE0CF4">
        <w:t xml:space="preserve"> </w:t>
      </w:r>
      <w:r w:rsidR="00213B8B" w:rsidRPr="00B83B3E">
        <w:t>When the user searches using the Patient Selector screen, a message indicate</w:t>
      </w:r>
      <w:r w:rsidR="000F34A3" w:rsidRPr="00B83B3E">
        <w:t>s</w:t>
      </w:r>
      <w:r w:rsidR="00213B8B" w:rsidRPr="00B83B3E">
        <w:t xml:space="preserve"> if the patient is deceased (</w:t>
      </w:r>
      <w:r w:rsidR="00E05A76" w:rsidRPr="00B83B3E">
        <w:fldChar w:fldCharType="begin"/>
      </w:r>
      <w:r w:rsidR="00E05A76" w:rsidRPr="00B83B3E">
        <w:instrText xml:space="preserve"> REF _Ref406763222 \h </w:instrText>
      </w:r>
      <w:r w:rsidR="00916B3C" w:rsidRPr="00B83B3E">
        <w:instrText xml:space="preserve"> \* MERGEFORMAT </w:instrText>
      </w:r>
      <w:r w:rsidR="00E05A76" w:rsidRPr="00B83B3E">
        <w:fldChar w:fldCharType="separate"/>
      </w:r>
      <w:r w:rsidR="00291D99" w:rsidRPr="00B83B3E">
        <w:t xml:space="preserve">Figure </w:t>
      </w:r>
      <w:r w:rsidR="00291D99">
        <w:t>2</w:t>
      </w:r>
      <w:r w:rsidR="00291D99">
        <w:noBreakHyphen/>
        <w:t>4</w:t>
      </w:r>
      <w:r w:rsidR="00E05A76" w:rsidRPr="00B83B3E">
        <w:fldChar w:fldCharType="end"/>
      </w:r>
      <w:r w:rsidR="00213B8B" w:rsidRPr="00B83B3E">
        <w:t>).</w:t>
      </w:r>
    </w:p>
    <w:p w14:paraId="5C3CD6EB" w14:textId="77777777" w:rsidR="00E05A76" w:rsidRPr="00B83B3E" w:rsidRDefault="00E05A76">
      <w:pPr>
        <w:pStyle w:val="Body3PicCaption"/>
      </w:pPr>
    </w:p>
    <w:p w14:paraId="5C3CD6EC" w14:textId="77777777" w:rsidR="00D6622A" w:rsidRPr="00B83B3E" w:rsidRDefault="00323BF1">
      <w:pPr>
        <w:pStyle w:val="Body3PicCaption"/>
      </w:pPr>
      <w:r w:rsidRPr="00B83B3E">
        <w:drawing>
          <wp:inline distT="0" distB="0" distL="0" distR="0" wp14:anchorId="5C3CE103" wp14:editId="2CF01A73">
            <wp:extent cx="4267200" cy="2790825"/>
            <wp:effectExtent l="19050" t="19050" r="19050" b="28575"/>
            <wp:docPr id="20" name="Picture 33" descr="Display of the Patient Selector screen with the deceased patient alert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225C7FE7" w:rsidR="0010515B" w:rsidRPr="00B83B3E" w:rsidRDefault="0010515B" w:rsidP="00B52F9B">
      <w:pPr>
        <w:pStyle w:val="Caption"/>
        <w:rPr>
          <w:rFonts w:cs="Times New Roman"/>
        </w:rPr>
      </w:pPr>
      <w:bookmarkStart w:id="272" w:name="_Toc326149551"/>
      <w:bookmarkStart w:id="273" w:name="_Toc278548136"/>
      <w:bookmarkStart w:id="274" w:name="_Ref225235182"/>
      <w:bookmarkStart w:id="275" w:name="_Ref332954460"/>
      <w:bookmarkStart w:id="276" w:name="_Ref335043808"/>
      <w:bookmarkStart w:id="277" w:name="_Ref406763222"/>
      <w:bookmarkStart w:id="278" w:name="_Toc5243564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w:t>
      </w:r>
      <w:r w:rsidR="008D502E">
        <w:rPr>
          <w:rFonts w:cs="Times New Roman"/>
        </w:rPr>
        <w:fldChar w:fldCharType="end"/>
      </w:r>
      <w:bookmarkEnd w:id="272"/>
      <w:bookmarkEnd w:id="273"/>
      <w:bookmarkEnd w:id="274"/>
      <w:bookmarkEnd w:id="275"/>
      <w:bookmarkEnd w:id="276"/>
      <w:bookmarkEnd w:id="277"/>
      <w:r w:rsidR="00BF078F">
        <w:rPr>
          <w:rFonts w:cs="Times New Roman"/>
        </w:rPr>
        <w:t>. Deceased Patient Notification.</w:t>
      </w:r>
      <w:bookmarkEnd w:id="278"/>
    </w:p>
    <w:p w14:paraId="73435AE7" w14:textId="697C45BB" w:rsidR="00916B3C" w:rsidRPr="00B83B3E" w:rsidRDefault="00916B3C" w:rsidP="00916B3C"/>
    <w:p w14:paraId="5C3CD6F0" w14:textId="69CE86FF" w:rsidR="00E05A76" w:rsidRPr="00B83B3E" w:rsidRDefault="00916B3C" w:rsidP="00916B3C">
      <w:r w:rsidRPr="00B83B3E">
        <w:t>I</w:t>
      </w:r>
      <w:r w:rsidR="00D20264" w:rsidRPr="00B83B3E">
        <w:t xml:space="preserve">f </w:t>
      </w:r>
      <w:r w:rsidR="00914F6F" w:rsidRPr="00B83B3E">
        <w:t xml:space="preserve">the user </w:t>
      </w:r>
      <w:r w:rsidR="00D20264" w:rsidRPr="00B83B3E">
        <w:t>click</w:t>
      </w:r>
      <w:r w:rsidR="005E307B" w:rsidRPr="00B83B3E">
        <w:t>s</w:t>
      </w:r>
      <w:r w:rsidR="00D20264" w:rsidRPr="00B83B3E">
        <w:t xml:space="preserve"> </w:t>
      </w:r>
      <w:r w:rsidR="00D20264" w:rsidRPr="00B83B3E">
        <w:rPr>
          <w:b/>
          <w:u w:val="single"/>
        </w:rPr>
        <w:t>S</w:t>
      </w:r>
      <w:r w:rsidR="00D20264" w:rsidRPr="00B83B3E">
        <w:rPr>
          <w:b/>
        </w:rPr>
        <w:t>elect</w:t>
      </w:r>
      <w:r w:rsidR="00D86AF8" w:rsidRPr="00B83B3E">
        <w:t>, the following dialog box appear</w:t>
      </w:r>
      <w:r w:rsidR="00D20264" w:rsidRPr="00B83B3E">
        <w:t>s</w:t>
      </w:r>
      <w:r w:rsidR="00D86AF8" w:rsidRPr="00B83B3E">
        <w:t xml:space="preserve"> (</w:t>
      </w:r>
      <w:r w:rsidR="00E05A76" w:rsidRPr="00B83B3E">
        <w:fldChar w:fldCharType="begin"/>
      </w:r>
      <w:r w:rsidR="00E05A76" w:rsidRPr="00B83B3E">
        <w:instrText xml:space="preserve"> REF _Ref406763247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5</w:t>
      </w:r>
      <w:r w:rsidR="00E05A76" w:rsidRPr="00B83B3E">
        <w:fldChar w:fldCharType="end"/>
      </w:r>
      <w:r w:rsidR="00D86AF8" w:rsidRPr="00B83B3E">
        <w:t>) with the p</w:t>
      </w:r>
      <w:r w:rsidR="00D20264" w:rsidRPr="00B83B3E">
        <w:t>atient’s date and time of death.</w:t>
      </w:r>
    </w:p>
    <w:p w14:paraId="5C3CD6F1" w14:textId="77777777" w:rsidR="004A7809" w:rsidRPr="00B83B3E" w:rsidRDefault="004A7809" w:rsidP="00400B72">
      <w:pPr>
        <w:pStyle w:val="Body3PicCaption"/>
      </w:pPr>
      <w:r w:rsidRPr="00B83B3E">
        <w:t xml:space="preserve">The user selects </w:t>
      </w:r>
      <w:r w:rsidRPr="00B83B3E">
        <w:rPr>
          <w:u w:val="single"/>
        </w:rPr>
        <w:t>Y</w:t>
      </w:r>
      <w:r w:rsidRPr="00B83B3E">
        <w:t xml:space="preserve">es to continue or </w:t>
      </w:r>
      <w:r w:rsidRPr="00B83B3E">
        <w:rPr>
          <w:u w:val="single"/>
        </w:rPr>
        <w:t>N</w:t>
      </w:r>
      <w:r w:rsidRPr="00B83B3E">
        <w:t>o to cancel.</w:t>
      </w:r>
    </w:p>
    <w:p w14:paraId="5C3CD6F2" w14:textId="77777777" w:rsidR="00D86AF8" w:rsidRPr="00B83B3E" w:rsidRDefault="00323BF1" w:rsidP="00542A2D">
      <w:r w:rsidRPr="00542A2D">
        <w:rPr>
          <w:noProof/>
        </w:rPr>
        <w:drawing>
          <wp:inline distT="0" distB="0" distL="0" distR="0" wp14:anchorId="5C3CE105" wp14:editId="420FA1AD">
            <wp:extent cx="2200275" cy="1143000"/>
            <wp:effectExtent l="19050" t="19050" r="28575" b="19050"/>
            <wp:docPr id="21" name="Picture 15" descr="Display of the deceased patient information showing time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3DA3DF89" w:rsidR="0010515B" w:rsidRDefault="0010515B" w:rsidP="00B52F9B">
      <w:pPr>
        <w:pStyle w:val="Caption"/>
        <w:rPr>
          <w:rFonts w:cs="Times New Roman"/>
        </w:rPr>
      </w:pPr>
      <w:bookmarkStart w:id="279" w:name="_Toc326149552"/>
      <w:bookmarkStart w:id="280" w:name="_Toc278548137"/>
      <w:bookmarkStart w:id="281" w:name="_Ref225235065"/>
      <w:bookmarkStart w:id="282" w:name="_Ref332954476"/>
      <w:bookmarkStart w:id="283" w:name="_Ref406763247"/>
      <w:bookmarkStart w:id="284" w:name="_Toc5243564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w:t>
      </w:r>
      <w:r w:rsidR="008D502E">
        <w:rPr>
          <w:rFonts w:cs="Times New Roman"/>
        </w:rPr>
        <w:fldChar w:fldCharType="end"/>
      </w:r>
      <w:bookmarkEnd w:id="279"/>
      <w:bookmarkEnd w:id="280"/>
      <w:bookmarkEnd w:id="281"/>
      <w:bookmarkEnd w:id="282"/>
      <w:bookmarkEnd w:id="283"/>
      <w:r w:rsidR="00221CD2">
        <w:rPr>
          <w:rFonts w:cs="Times New Roman"/>
        </w:rPr>
        <w:t>. Deceased Patient Information Dialog Window.</w:t>
      </w:r>
      <w:bookmarkEnd w:id="284"/>
    </w:p>
    <w:p w14:paraId="4B89D441" w14:textId="77777777" w:rsidR="00542A2D" w:rsidRPr="00542A2D" w:rsidRDefault="00542A2D" w:rsidP="00542A2D">
      <w:pPr>
        <w:pStyle w:val="BodyText"/>
      </w:pPr>
    </w:p>
    <w:p w14:paraId="5C3CD6F4" w14:textId="77777777" w:rsidR="008A4DA7" w:rsidRPr="00B83B3E" w:rsidRDefault="008A4DA7" w:rsidP="00A561AD">
      <w:pPr>
        <w:pStyle w:val="Heading3"/>
      </w:pPr>
      <w:bookmarkStart w:id="285" w:name="_Toc278187794"/>
      <w:bookmarkStart w:id="286" w:name="_Toc508873529"/>
      <w:bookmarkStart w:id="287" w:name="_Toc508874941"/>
      <w:bookmarkStart w:id="288" w:name="_Toc508875795"/>
      <w:bookmarkStart w:id="289" w:name="_Toc524336287"/>
      <w:bookmarkStart w:id="290" w:name="_Toc150075116"/>
      <w:bookmarkStart w:id="291" w:name="_Toc150075185"/>
      <w:bookmarkStart w:id="292" w:name="_Toc150075246"/>
      <w:r w:rsidRPr="00B83B3E">
        <w:t>Sensitive Records</w:t>
      </w:r>
      <w:bookmarkEnd w:id="285"/>
      <w:bookmarkEnd w:id="286"/>
      <w:bookmarkEnd w:id="287"/>
      <w:bookmarkEnd w:id="288"/>
      <w:bookmarkEnd w:id="289"/>
    </w:p>
    <w:p w14:paraId="5C3CD6F5" w14:textId="14DBF31D" w:rsidR="00656B19" w:rsidRPr="00542A2D" w:rsidRDefault="00656B19" w:rsidP="00542A2D">
      <w:r w:rsidRPr="00542A2D">
        <w:t xml:space="preserve">A user’s own </w:t>
      </w:r>
      <w:r w:rsidR="00CA430A" w:rsidRPr="00542A2D">
        <w:t>record</w:t>
      </w:r>
      <w:r w:rsidRPr="00542A2D">
        <w:t xml:space="preserve"> and the records of the user’s colleagues are designated as sensitive records</w:t>
      </w:r>
      <w:r w:rsidR="00D25FCB" w:rsidRPr="00542A2D">
        <w:t>.</w:t>
      </w:r>
      <w:r w:rsidRPr="00542A2D">
        <w:t xml:space="preserve"> </w:t>
      </w:r>
      <w:r w:rsidR="00D25FCB" w:rsidRPr="00542A2D">
        <w:t>T</w:t>
      </w:r>
      <w:r w:rsidR="00495398" w:rsidRPr="00542A2D">
        <w:t xml:space="preserve">he user may not access them </w:t>
      </w:r>
      <w:r w:rsidRPr="00542A2D">
        <w:t>without justification.</w:t>
      </w:r>
      <w:r w:rsidR="00EE0CF4">
        <w:t xml:space="preserve"> </w:t>
      </w:r>
      <w:r w:rsidRPr="00542A2D">
        <w:t xml:space="preserve">If a user clicks the name of patient whose record is sensitive, the words Sensitive Record </w:t>
      </w:r>
      <w:r w:rsidR="006F7D3F" w:rsidRPr="00542A2D">
        <w:t>(</w:t>
      </w:r>
      <w:r w:rsidR="00E05A76" w:rsidRPr="00542A2D">
        <w:fldChar w:fldCharType="begin"/>
      </w:r>
      <w:r w:rsidR="00E05A76" w:rsidRPr="00542A2D">
        <w:instrText xml:space="preserve"> REF _Ref406763295 \h </w:instrText>
      </w:r>
      <w:r w:rsidR="00B83B3E" w:rsidRPr="00542A2D">
        <w:instrText xml:space="preserve"> \* MERGEFORMAT </w:instrText>
      </w:r>
      <w:r w:rsidR="00E05A76" w:rsidRPr="00542A2D">
        <w:fldChar w:fldCharType="separate"/>
      </w:r>
      <w:r w:rsidR="00291D99" w:rsidRPr="00B83B3E">
        <w:t xml:space="preserve">Figure </w:t>
      </w:r>
      <w:r w:rsidR="00291D99">
        <w:t>2</w:t>
      </w:r>
      <w:r w:rsidR="00291D99">
        <w:noBreakHyphen/>
        <w:t>6</w:t>
      </w:r>
      <w:r w:rsidR="00E05A76" w:rsidRPr="00542A2D">
        <w:fldChar w:fldCharType="end"/>
      </w:r>
      <w:r w:rsidR="006F7D3F" w:rsidRPr="00542A2D">
        <w:t xml:space="preserve">) </w:t>
      </w:r>
      <w:r w:rsidRPr="00542A2D">
        <w:t xml:space="preserve">are displayed in place of the </w:t>
      </w:r>
      <w:r w:rsidR="00D80144" w:rsidRPr="00542A2D">
        <w:t>patient’s personal information.</w:t>
      </w:r>
    </w:p>
    <w:p w14:paraId="5C3CD6F7" w14:textId="77777777" w:rsidR="00C56C47" w:rsidRPr="00B83B3E" w:rsidRDefault="00323BF1" w:rsidP="00F47CD9">
      <w:pPr>
        <w:pStyle w:val="Body3PicCaption"/>
      </w:pPr>
      <w:r w:rsidRPr="00B83B3E">
        <w:lastRenderedPageBreak/>
        <w:drawing>
          <wp:inline distT="0" distB="0" distL="0" distR="0" wp14:anchorId="5C3CE107" wp14:editId="5AF0C538">
            <wp:extent cx="4524375" cy="3038475"/>
            <wp:effectExtent l="19050" t="19050" r="28575" b="28575"/>
            <wp:docPr id="22" name="Picture 4" descr="Display of the Patient Selector screen showing the Sensitive Record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4B6C2BC5" w:rsidR="00CB2ED0" w:rsidRPr="00B83B3E" w:rsidRDefault="0010515B" w:rsidP="00B52F9B">
      <w:pPr>
        <w:pStyle w:val="Caption"/>
        <w:rPr>
          <w:rFonts w:cs="Times New Roman"/>
        </w:rPr>
      </w:pPr>
      <w:bookmarkStart w:id="293" w:name="_Toc326149553"/>
      <w:bookmarkStart w:id="294" w:name="_Toc278548138"/>
      <w:bookmarkStart w:id="295" w:name="_Ref335064729"/>
      <w:bookmarkStart w:id="296" w:name="_Ref406763295"/>
      <w:bookmarkStart w:id="297" w:name="_Toc5243564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w:t>
      </w:r>
      <w:r w:rsidR="008D502E">
        <w:rPr>
          <w:rFonts w:cs="Times New Roman"/>
        </w:rPr>
        <w:fldChar w:fldCharType="end"/>
      </w:r>
      <w:bookmarkEnd w:id="293"/>
      <w:bookmarkEnd w:id="294"/>
      <w:bookmarkEnd w:id="295"/>
      <w:bookmarkEnd w:id="296"/>
      <w:r w:rsidR="00221CD2">
        <w:rPr>
          <w:rFonts w:cs="Times New Roman"/>
        </w:rPr>
        <w:t>. Sensitive Record Alert.</w:t>
      </w:r>
      <w:bookmarkEnd w:id="297"/>
    </w:p>
    <w:p w14:paraId="5C3CD6F9" w14:textId="77777777" w:rsidR="00E05A76" w:rsidRPr="00B83B3E" w:rsidRDefault="00E05A76" w:rsidP="00F3014E">
      <w:pPr>
        <w:pStyle w:val="BodyText"/>
      </w:pPr>
    </w:p>
    <w:p w14:paraId="1023B514" w14:textId="7CE48940" w:rsidR="00346B25" w:rsidRPr="00B83B3E" w:rsidRDefault="00656B19" w:rsidP="001C720C">
      <w:pPr>
        <w:pStyle w:val="Body3PicCaption"/>
      </w:pPr>
      <w:r w:rsidRPr="00B83B3E">
        <w:t xml:space="preserve">If the user </w:t>
      </w:r>
      <w:r w:rsidR="00C679B7" w:rsidRPr="00B83B3E">
        <w:t>attempts to open this record,</w:t>
      </w:r>
      <w:r w:rsidRPr="00B83B3E">
        <w:t xml:space="preserve"> a warning message is displayed</w:t>
      </w:r>
      <w:r w:rsidR="00BA0A86" w:rsidRPr="00B83B3E">
        <w:t xml:space="preserve"> (</w:t>
      </w:r>
      <w:r w:rsidR="00E05A76" w:rsidRPr="00B83B3E">
        <w:fldChar w:fldCharType="begin"/>
      </w:r>
      <w:r w:rsidR="00E05A76" w:rsidRPr="00B83B3E">
        <w:instrText xml:space="preserve"> REF _Ref406763309 \h </w:instrText>
      </w:r>
      <w:r w:rsidR="00B83B3E">
        <w:instrText xml:space="preserve"> \* MERGEFORMAT </w:instrText>
      </w:r>
      <w:r w:rsidR="00E05A76" w:rsidRPr="00B83B3E">
        <w:fldChar w:fldCharType="separate"/>
      </w:r>
      <w:r w:rsidR="00291D99" w:rsidRPr="00B83B3E">
        <w:t xml:space="preserve">Figure </w:t>
      </w:r>
      <w:r w:rsidR="00291D99">
        <w:t>2</w:t>
      </w:r>
      <w:r w:rsidR="00291D99">
        <w:noBreakHyphen/>
        <w:t>7</w:t>
      </w:r>
      <w:r w:rsidR="00E05A76" w:rsidRPr="00B83B3E">
        <w:fldChar w:fldCharType="end"/>
      </w:r>
      <w:r w:rsidR="00BA0A86" w:rsidRPr="00B83B3E">
        <w:t>).</w:t>
      </w:r>
    </w:p>
    <w:p w14:paraId="5C3CD6FC" w14:textId="59D01F3B" w:rsidR="004A7809" w:rsidRPr="00B83B3E" w:rsidRDefault="004A7809" w:rsidP="00F47CD9">
      <w:pPr>
        <w:pStyle w:val="Body3PicCaption"/>
      </w:pPr>
      <w:r w:rsidRPr="00B83B3E">
        <w:t>If the user does not have justification for viewing this record, then the user should select No on this message box</w:t>
      </w:r>
    </w:p>
    <w:p w14:paraId="5C3CD6FD" w14:textId="77777777" w:rsidR="00656B19" w:rsidRPr="00B83B3E" w:rsidRDefault="00323BF1" w:rsidP="00F47CD9">
      <w:pPr>
        <w:pStyle w:val="Body3PicCaption"/>
      </w:pPr>
      <w:r w:rsidRPr="00B83B3E">
        <w:drawing>
          <wp:inline distT="0" distB="0" distL="0" distR="0" wp14:anchorId="5C3CE109" wp14:editId="5AC15865">
            <wp:extent cx="3629025" cy="2009775"/>
            <wp:effectExtent l="19050" t="19050" r="28575" b="28575"/>
            <wp:docPr id="23" name="Picture 1" descr="Display of the sensitive record alert dialog window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B83B3E">
        <w:t xml:space="preserve"> </w:t>
      </w:r>
    </w:p>
    <w:p w14:paraId="5C3CD6FE" w14:textId="5F86F619" w:rsidR="0010515B" w:rsidRDefault="0010515B" w:rsidP="00B52F9B">
      <w:pPr>
        <w:pStyle w:val="Caption"/>
        <w:rPr>
          <w:rFonts w:cs="Times New Roman"/>
        </w:rPr>
      </w:pPr>
      <w:bookmarkStart w:id="298" w:name="_Toc326149554"/>
      <w:bookmarkStart w:id="299" w:name="_Toc278548139"/>
      <w:bookmarkStart w:id="300" w:name="_Ref334948863"/>
      <w:bookmarkStart w:id="301" w:name="_Ref406763309"/>
      <w:bookmarkStart w:id="302" w:name="_Toc5243564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w:t>
      </w:r>
      <w:r w:rsidR="008D502E">
        <w:rPr>
          <w:rFonts w:cs="Times New Roman"/>
        </w:rPr>
        <w:fldChar w:fldCharType="end"/>
      </w:r>
      <w:bookmarkEnd w:id="298"/>
      <w:bookmarkEnd w:id="299"/>
      <w:bookmarkEnd w:id="300"/>
      <w:bookmarkEnd w:id="301"/>
      <w:r w:rsidR="00153D65">
        <w:rPr>
          <w:rFonts w:cs="Times New Roman"/>
        </w:rPr>
        <w:t>. Sensitive Record Warning.</w:t>
      </w:r>
      <w:bookmarkEnd w:id="302"/>
    </w:p>
    <w:p w14:paraId="3B3CB501" w14:textId="77777777" w:rsidR="00BA5CF5" w:rsidRPr="00BA5CF5" w:rsidRDefault="00BA5CF5" w:rsidP="00C46F89">
      <w:pPr>
        <w:pStyle w:val="BodyText"/>
      </w:pPr>
    </w:p>
    <w:p w14:paraId="5C3CD6FF" w14:textId="49D226C0" w:rsidR="00D86AF8" w:rsidRDefault="00D86AF8" w:rsidP="00A561AD">
      <w:pPr>
        <w:pStyle w:val="Heading3"/>
      </w:pPr>
      <w:bookmarkStart w:id="303" w:name="_Toc278187795"/>
      <w:bookmarkStart w:id="304" w:name="_Toc508873530"/>
      <w:bookmarkStart w:id="305" w:name="_Toc508874942"/>
      <w:bookmarkStart w:id="306" w:name="_Toc508875796"/>
      <w:bookmarkStart w:id="307" w:name="_Toc524336288"/>
      <w:r w:rsidRPr="00B83B3E">
        <w:t xml:space="preserve">Entering a </w:t>
      </w:r>
      <w:r w:rsidR="007B2351" w:rsidRPr="00B83B3E">
        <w:t>N</w:t>
      </w:r>
      <w:r w:rsidRPr="00B83B3E">
        <w:t>ew Patient / Veteran</w:t>
      </w:r>
      <w:bookmarkEnd w:id="290"/>
      <w:bookmarkEnd w:id="291"/>
      <w:bookmarkEnd w:id="292"/>
      <w:bookmarkEnd w:id="303"/>
      <w:bookmarkEnd w:id="304"/>
      <w:bookmarkEnd w:id="305"/>
      <w:bookmarkEnd w:id="306"/>
      <w:bookmarkEnd w:id="307"/>
    </w:p>
    <w:p w14:paraId="5C3CD700" w14:textId="60139592" w:rsidR="00D86AF8" w:rsidRPr="00B83B3E" w:rsidRDefault="00D82A38" w:rsidP="00055547">
      <w:pPr>
        <w:pStyle w:val="Note"/>
      </w:pPr>
      <w:r w:rsidRPr="00D82A38">
        <w:rPr>
          <w:b/>
        </w:rPr>
        <w:t>NOTE:</w:t>
      </w:r>
      <w:r w:rsidR="00EE0CF4">
        <w:t xml:space="preserve"> </w:t>
      </w:r>
      <w:r w:rsidR="00D86AF8" w:rsidRPr="00B83B3E">
        <w:rPr>
          <w:iCs/>
        </w:rPr>
        <w:t xml:space="preserve">VBA users should </w:t>
      </w:r>
      <w:r w:rsidR="00D86AF8" w:rsidRPr="00B83B3E">
        <w:t xml:space="preserve">only establish a new patient within the </w:t>
      </w:r>
      <w:r w:rsidR="00E74350" w:rsidRPr="00B83B3E">
        <w:t>VistA</w:t>
      </w:r>
      <w:r w:rsidR="00D86AF8" w:rsidRPr="00B83B3E">
        <w:t xml:space="preserve"> system if it is necessary to request a C&amp;P examination for a veteran </w:t>
      </w:r>
      <w:r w:rsidR="007B2351" w:rsidRPr="00B83B3E">
        <w:t>who</w:t>
      </w:r>
      <w:r w:rsidR="00D86AF8" w:rsidRPr="00B83B3E">
        <w:t xml:space="preserve"> is not a current patient within the medical facility’s database.</w:t>
      </w:r>
      <w:r w:rsidR="00EE0CF4">
        <w:t xml:space="preserve"> </w:t>
      </w:r>
      <w:r w:rsidR="00213B8B" w:rsidRPr="00B83B3E">
        <w:t xml:space="preserve">If the patient NAME and SSN search using </w:t>
      </w:r>
      <w:r w:rsidR="006B7071" w:rsidRPr="00B83B3E">
        <w:t>CAPRI</w:t>
      </w:r>
      <w:r w:rsidR="00213B8B" w:rsidRPr="00B83B3E">
        <w:t xml:space="preserve">’s Patient Selector function yields no results, i.e., “Match not found,” then the </w:t>
      </w:r>
      <w:r w:rsidR="00946045" w:rsidRPr="00B83B3E">
        <w:t>user must</w:t>
      </w:r>
      <w:r w:rsidR="00213B8B" w:rsidRPr="00B83B3E">
        <w:t xml:space="preserve"> establish the veteran as a new patient.</w:t>
      </w:r>
    </w:p>
    <w:p w14:paraId="5C3CD701" w14:textId="4D82522E" w:rsidR="00D86AF8" w:rsidRPr="00B83B3E" w:rsidRDefault="00D86AF8" w:rsidP="00F47CD9">
      <w:pPr>
        <w:pStyle w:val="Body3PicCaption"/>
      </w:pPr>
      <w:r w:rsidRPr="005F7F65">
        <w:rPr>
          <w:b/>
        </w:rPr>
        <w:lastRenderedPageBreak/>
        <w:t xml:space="preserve">Step 1 </w:t>
      </w:r>
      <w:r w:rsidR="001768A4" w:rsidRPr="005F7F65">
        <w:rPr>
          <w:b/>
        </w:rPr>
        <w:t>–</w:t>
      </w:r>
      <w:r w:rsidR="00196B97" w:rsidRPr="00B83B3E">
        <w:t xml:space="preserve"> </w:t>
      </w:r>
      <w:r w:rsidR="00D070C8" w:rsidRPr="00B83B3E">
        <w:t xml:space="preserve">The user selects the </w:t>
      </w:r>
      <w:r w:rsidRPr="00B83B3E">
        <w:rPr>
          <w:u w:val="single"/>
        </w:rPr>
        <w:t>E</w:t>
      </w:r>
      <w:r w:rsidRPr="00B83B3E">
        <w:t xml:space="preserve">nter New Pt. button at the bottom of the Patient Selector </w:t>
      </w:r>
      <w:r w:rsidR="006C3CD3" w:rsidRPr="00B83B3E">
        <w:t>s</w:t>
      </w:r>
      <w:r w:rsidRPr="00B83B3E">
        <w:t>creen</w:t>
      </w:r>
      <w:r w:rsidR="00D070C8" w:rsidRPr="00B83B3E">
        <w:t xml:space="preserve"> </w:t>
      </w:r>
      <w:r w:rsidRPr="00B83B3E">
        <w:t>(</w:t>
      </w:r>
      <w:r w:rsidR="00E05A76" w:rsidRPr="00B83B3E">
        <w:fldChar w:fldCharType="begin"/>
      </w:r>
      <w:r w:rsidR="00E05A76" w:rsidRPr="00B83B3E">
        <w:instrText xml:space="preserve"> REF _Ref406763323 \h </w:instrText>
      </w:r>
      <w:r w:rsidR="00B83B3E">
        <w:instrText xml:space="preserve"> \* MERGEFORMAT </w:instrText>
      </w:r>
      <w:r w:rsidR="00E05A76" w:rsidRPr="00B83B3E">
        <w:fldChar w:fldCharType="separate"/>
      </w:r>
      <w:r w:rsidR="00291D99" w:rsidRPr="00B83B3E">
        <w:t xml:space="preserve">Figure </w:t>
      </w:r>
      <w:r w:rsidR="00291D99">
        <w:t>2</w:t>
      </w:r>
      <w:r w:rsidR="00291D99">
        <w:noBreakHyphen/>
        <w:t>8</w:t>
      </w:r>
      <w:r w:rsidR="00E05A76" w:rsidRPr="00B83B3E">
        <w:fldChar w:fldCharType="end"/>
      </w:r>
      <w:r w:rsidRPr="00B83B3E">
        <w:t>).</w:t>
      </w:r>
    </w:p>
    <w:p w14:paraId="4AB53BD1" w14:textId="0AFAF02D" w:rsidR="00BE049E" w:rsidRDefault="00BE049E" w:rsidP="00F47CD9">
      <w:pPr>
        <w:pStyle w:val="Body3PicCaption"/>
      </w:pPr>
      <w:r>
        <w:drawing>
          <wp:inline distT="0" distB="0" distL="0" distR="0" wp14:anchorId="57DCB65A" wp14:editId="4C044A32">
            <wp:extent cx="4219048" cy="2780953"/>
            <wp:effectExtent l="19050" t="19050" r="10160" b="19685"/>
            <wp:docPr id="35" name="Picture 35" descr="Enter new patient selection from the Patient Selecto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19048" cy="2780953"/>
                    </a:xfrm>
                    <a:prstGeom prst="rect">
                      <a:avLst/>
                    </a:prstGeom>
                    <a:ln w="6350">
                      <a:solidFill>
                        <a:schemeClr val="tx1"/>
                      </a:solidFill>
                    </a:ln>
                  </pic:spPr>
                </pic:pic>
              </a:graphicData>
            </a:graphic>
          </wp:inline>
        </w:drawing>
      </w:r>
    </w:p>
    <w:p w14:paraId="5C3CD704" w14:textId="2CAFB818" w:rsidR="005E307B" w:rsidRDefault="005E307B" w:rsidP="00B52F9B">
      <w:pPr>
        <w:pStyle w:val="Caption"/>
        <w:rPr>
          <w:rFonts w:cs="Times New Roman"/>
        </w:rPr>
      </w:pPr>
      <w:bookmarkStart w:id="308" w:name="_Toc326149555"/>
      <w:bookmarkStart w:id="309" w:name="_Toc278548140"/>
      <w:bookmarkStart w:id="310" w:name="_Ref225318391"/>
      <w:bookmarkStart w:id="311" w:name="_Ref332960040"/>
      <w:bookmarkStart w:id="312" w:name="_Ref334721726"/>
      <w:bookmarkStart w:id="313" w:name="_Ref406763323"/>
      <w:bookmarkStart w:id="314" w:name="_Toc5243564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w:t>
      </w:r>
      <w:r w:rsidR="008D502E">
        <w:rPr>
          <w:rFonts w:cs="Times New Roman"/>
        </w:rPr>
        <w:fldChar w:fldCharType="end"/>
      </w:r>
      <w:bookmarkEnd w:id="308"/>
      <w:bookmarkEnd w:id="309"/>
      <w:bookmarkEnd w:id="310"/>
      <w:bookmarkEnd w:id="311"/>
      <w:bookmarkEnd w:id="312"/>
      <w:bookmarkEnd w:id="313"/>
      <w:r w:rsidR="00D72FAF">
        <w:rPr>
          <w:rFonts w:cs="Times New Roman"/>
        </w:rPr>
        <w:t>. Enter New Patient</w:t>
      </w:r>
      <w:r w:rsidR="008879DC">
        <w:rPr>
          <w:rFonts w:cs="Times New Roman"/>
        </w:rPr>
        <w:t xml:space="preserve"> from Patient Selector Screen</w:t>
      </w:r>
      <w:r w:rsidR="00D72FAF">
        <w:rPr>
          <w:rFonts w:cs="Times New Roman"/>
        </w:rPr>
        <w:t>.</w:t>
      </w:r>
      <w:bookmarkEnd w:id="314"/>
    </w:p>
    <w:p w14:paraId="5C3CD706" w14:textId="1E1F4941" w:rsidR="00D86AF8" w:rsidRPr="00B83B3E" w:rsidRDefault="00D86AF8" w:rsidP="001C720C">
      <w:pPr>
        <w:pStyle w:val="Body3PicCaption"/>
      </w:pPr>
      <w:r w:rsidRPr="005F7F65">
        <w:rPr>
          <w:b/>
        </w:rPr>
        <w:t xml:space="preserve">Step 2 </w:t>
      </w:r>
      <w:r w:rsidR="001768A4" w:rsidRPr="005F7F65">
        <w:rPr>
          <w:b/>
        </w:rPr>
        <w:t>–</w:t>
      </w:r>
      <w:r w:rsidR="00196B97" w:rsidRPr="00B83B3E">
        <w:t xml:space="preserve"> </w:t>
      </w:r>
      <w:r w:rsidR="007A4BBA" w:rsidRPr="00B83B3E">
        <w:t xml:space="preserve">User enters </w:t>
      </w:r>
      <w:r w:rsidRPr="00B83B3E">
        <w:t xml:space="preserve">the veteran’s </w:t>
      </w:r>
      <w:r w:rsidR="0089685D" w:rsidRPr="00B83B3E">
        <w:t>SSN</w:t>
      </w:r>
      <w:r w:rsidRPr="00B83B3E">
        <w:t xml:space="preserve"> in the space provided</w:t>
      </w:r>
      <w:r w:rsidR="007B2351" w:rsidRPr="00B83B3E">
        <w:t>,</w:t>
      </w:r>
      <w:r w:rsidRPr="00B83B3E">
        <w:t xml:space="preserve"> </w:t>
      </w:r>
      <w:r w:rsidR="007B2351" w:rsidRPr="00B83B3E">
        <w:t>and then</w:t>
      </w:r>
      <w:r w:rsidRPr="00B83B3E">
        <w:t xml:space="preserve"> click</w:t>
      </w:r>
      <w:r w:rsidR="007A4BBA" w:rsidRPr="00B83B3E">
        <w:t>s</w:t>
      </w:r>
      <w:r w:rsidR="007B2351" w:rsidRPr="00B83B3E">
        <w:t xml:space="preserve"> </w:t>
      </w:r>
      <w:r w:rsidRPr="00B83B3E">
        <w:rPr>
          <w:u w:val="single"/>
        </w:rPr>
        <w:t>V</w:t>
      </w:r>
      <w:r w:rsidRPr="00B83B3E">
        <w:t xml:space="preserve">erify SSN is Not in Use </w:t>
      </w:r>
      <w:r w:rsidR="0079120F" w:rsidRPr="00B83B3E">
        <w:t xml:space="preserve">button </w:t>
      </w:r>
      <w:r w:rsidRPr="00B83B3E">
        <w:t>(</w:t>
      </w:r>
      <w:r w:rsidR="007B1BF5" w:rsidRPr="00B83B3E">
        <w:fldChar w:fldCharType="begin"/>
      </w:r>
      <w:r w:rsidR="007B1BF5" w:rsidRPr="00B83B3E">
        <w:instrText xml:space="preserve"> REF _Ref332960050 \h  \* MERGEFORMAT </w:instrText>
      </w:r>
      <w:r w:rsidR="007B1BF5" w:rsidRPr="00B83B3E">
        <w:fldChar w:fldCharType="separate"/>
      </w:r>
      <w:r w:rsidR="00291D99" w:rsidRPr="00B83B3E">
        <w:t xml:space="preserve">Figure </w:t>
      </w:r>
      <w:r w:rsidR="00291D99">
        <w:t>2</w:t>
      </w:r>
      <w:r w:rsidR="00291D99">
        <w:noBreakHyphen/>
        <w:t>9</w:t>
      </w:r>
      <w:r w:rsidR="007B1BF5" w:rsidRPr="00B83B3E">
        <w:fldChar w:fldCharType="end"/>
      </w:r>
      <w:r w:rsidR="00D80144" w:rsidRPr="00B83B3E">
        <w:t>).</w:t>
      </w:r>
    </w:p>
    <w:p w14:paraId="5C3CD707" w14:textId="77777777" w:rsidR="00E05A76" w:rsidRPr="00B83B3E" w:rsidRDefault="00E05A76" w:rsidP="00F47CD9">
      <w:pPr>
        <w:pStyle w:val="Body3PicCaption"/>
      </w:pPr>
    </w:p>
    <w:p w14:paraId="5C3CD708" w14:textId="77777777" w:rsidR="00D6622A" w:rsidRPr="00B83B3E" w:rsidRDefault="00323BF1" w:rsidP="00F47CD9">
      <w:pPr>
        <w:pStyle w:val="Body3PicCaption"/>
      </w:pPr>
      <w:r w:rsidRPr="00B83B3E">
        <w:drawing>
          <wp:inline distT="0" distB="0" distL="0" distR="0" wp14:anchorId="5C3CE10D" wp14:editId="10B56D6C">
            <wp:extent cx="4276725" cy="1285875"/>
            <wp:effectExtent l="0" t="0" r="9525" b="9525"/>
            <wp:docPr id="25" name="Picture 35" descr="Display of the window showing text entry field for Veteran social security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725A175A" w:rsidR="00D644D1" w:rsidRPr="00B83B3E" w:rsidRDefault="00D644D1" w:rsidP="00B52F9B">
      <w:pPr>
        <w:pStyle w:val="Caption"/>
        <w:rPr>
          <w:rFonts w:cs="Times New Roman"/>
        </w:rPr>
      </w:pPr>
      <w:bookmarkStart w:id="315" w:name="_Toc326149556"/>
      <w:bookmarkStart w:id="316" w:name="_Toc278548141"/>
      <w:bookmarkStart w:id="317" w:name="_Ref225318407"/>
      <w:bookmarkStart w:id="318" w:name="_Ref332960050"/>
      <w:bookmarkStart w:id="319" w:name="_Ref334721710"/>
      <w:bookmarkStart w:id="320" w:name="_Ref406763341"/>
      <w:bookmarkStart w:id="321" w:name="_Toc5243564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w:t>
      </w:r>
      <w:r w:rsidR="008D502E">
        <w:rPr>
          <w:rFonts w:cs="Times New Roman"/>
        </w:rPr>
        <w:fldChar w:fldCharType="end"/>
      </w:r>
      <w:bookmarkEnd w:id="315"/>
      <w:bookmarkEnd w:id="316"/>
      <w:bookmarkEnd w:id="317"/>
      <w:bookmarkEnd w:id="318"/>
      <w:bookmarkEnd w:id="319"/>
      <w:bookmarkEnd w:id="320"/>
      <w:r w:rsidR="003D37F5">
        <w:rPr>
          <w:rFonts w:cs="Times New Roman"/>
        </w:rPr>
        <w:t>. Verify Veteran SSN.</w:t>
      </w:r>
      <w:bookmarkEnd w:id="321"/>
    </w:p>
    <w:p w14:paraId="098F47B9" w14:textId="3B5D7F86" w:rsidR="00837FAC" w:rsidRPr="00B83B3E" w:rsidRDefault="00837FAC" w:rsidP="00837FAC"/>
    <w:p w14:paraId="3A275490" w14:textId="7CF147D8" w:rsidR="00837FAC" w:rsidRPr="00B83B3E" w:rsidRDefault="00196B97" w:rsidP="00837FAC">
      <w:r w:rsidRPr="00B83B3E">
        <w:rPr>
          <w:b/>
        </w:rPr>
        <w:t>Step 3</w:t>
      </w:r>
      <w:r w:rsidR="00D86AF8" w:rsidRPr="00B83B3E">
        <w:t xml:space="preserve"> </w:t>
      </w:r>
      <w:r w:rsidR="001768A4" w:rsidRPr="00B83B3E">
        <w:t>–</w:t>
      </w:r>
      <w:r w:rsidRPr="00B83B3E">
        <w:rPr>
          <w:b/>
        </w:rPr>
        <w:t xml:space="preserve"> </w:t>
      </w:r>
      <w:r w:rsidR="00D86AF8" w:rsidRPr="00B83B3E">
        <w:t xml:space="preserve">If the </w:t>
      </w:r>
      <w:r w:rsidR="0089685D" w:rsidRPr="00B83B3E">
        <w:t>SSN</w:t>
      </w:r>
      <w:r w:rsidR="00D86AF8" w:rsidRPr="00B83B3E">
        <w:t xml:space="preserve"> </w:t>
      </w:r>
      <w:r w:rsidR="007B2351" w:rsidRPr="00B83B3E">
        <w:t>is</w:t>
      </w:r>
      <w:r w:rsidR="00D86AF8" w:rsidRPr="00B83B3E">
        <w:t xml:space="preserve"> not </w:t>
      </w:r>
      <w:r w:rsidR="007B2351" w:rsidRPr="00B83B3E">
        <w:t>associated with</w:t>
      </w:r>
      <w:r w:rsidR="00D86AF8" w:rsidRPr="00B83B3E">
        <w:t xml:space="preserve"> an established patient record, </w:t>
      </w:r>
      <w:r w:rsidR="006B7071" w:rsidRPr="00B83B3E">
        <w:t>CAPRI</w:t>
      </w:r>
      <w:r w:rsidR="00D86AF8" w:rsidRPr="00B83B3E">
        <w:t xml:space="preserve"> open</w:t>
      </w:r>
      <w:r w:rsidR="007B2351" w:rsidRPr="00B83B3E">
        <w:t>s</w:t>
      </w:r>
      <w:r w:rsidR="00D86AF8" w:rsidRPr="00B83B3E">
        <w:t xml:space="preserve"> the </w:t>
      </w:r>
      <w:r w:rsidR="00D86AF8" w:rsidRPr="00B83B3E">
        <w:rPr>
          <w:b/>
        </w:rPr>
        <w:t>Enter New Patient</w:t>
      </w:r>
      <w:r w:rsidR="00D86AF8" w:rsidRPr="00B83B3E">
        <w:t xml:space="preserve"> template (</w:t>
      </w:r>
      <w:r w:rsidR="00E05A76" w:rsidRPr="00B83B3E">
        <w:fldChar w:fldCharType="begin"/>
      </w:r>
      <w:r w:rsidR="00E05A76" w:rsidRPr="00B83B3E">
        <w:instrText xml:space="preserve"> REF _Ref332960059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10</w:t>
      </w:r>
      <w:r w:rsidR="00E05A76" w:rsidRPr="00B83B3E">
        <w:fldChar w:fldCharType="end"/>
      </w:r>
      <w:r w:rsidR="00D86AF8" w:rsidRPr="00B83B3E">
        <w:t>).</w:t>
      </w:r>
    </w:p>
    <w:p w14:paraId="5C3CD70C" w14:textId="11E3ECC3" w:rsidR="00C55763" w:rsidRPr="00B83B3E" w:rsidRDefault="00C55763" w:rsidP="00837FAC">
      <w:r w:rsidRPr="00B83B3E">
        <w:t xml:space="preserve">When the user </w:t>
      </w:r>
      <w:r w:rsidR="0079120F" w:rsidRPr="00B83B3E">
        <w:t>selects the</w:t>
      </w:r>
      <w:r w:rsidRPr="00B83B3E">
        <w:t xml:space="preserve"> </w:t>
      </w:r>
      <w:r w:rsidRPr="00B83B3E">
        <w:rPr>
          <w:b/>
        </w:rPr>
        <w:t>Click to Continue</w:t>
      </w:r>
      <w:r w:rsidR="0079120F" w:rsidRPr="00B83B3E">
        <w:rPr>
          <w:b/>
        </w:rPr>
        <w:t xml:space="preserve"> </w:t>
      </w:r>
      <w:r w:rsidR="0079120F" w:rsidRPr="00B83B3E">
        <w:t>button</w:t>
      </w:r>
      <w:r w:rsidRPr="00B83B3E">
        <w:t xml:space="preserve">, a query is run to find any existing patient with the following information </w:t>
      </w:r>
      <w:proofErr w:type="gramStart"/>
      <w:r w:rsidRPr="00B83B3E">
        <w:t>similar to</w:t>
      </w:r>
      <w:proofErr w:type="gramEnd"/>
      <w:r w:rsidRPr="00B83B3E">
        <w:t xml:space="preserve"> the new patient:</w:t>
      </w:r>
    </w:p>
    <w:p w14:paraId="5C3CD70D" w14:textId="77777777" w:rsidR="00C55763" w:rsidRPr="00B83B3E" w:rsidRDefault="00C55763" w:rsidP="0079120F">
      <w:pPr>
        <w:pStyle w:val="BodyText5Numbers"/>
      </w:pPr>
      <w:r w:rsidRPr="00B83B3E">
        <w:t xml:space="preserve">First </w:t>
      </w:r>
      <w:r w:rsidR="00195265" w:rsidRPr="00B83B3E">
        <w:t>two</w:t>
      </w:r>
      <w:r w:rsidRPr="00B83B3E">
        <w:t xml:space="preserve"> letters of the First and Last name are the same</w:t>
      </w:r>
    </w:p>
    <w:p w14:paraId="5C3CD70E" w14:textId="77777777" w:rsidR="00C55763" w:rsidRPr="00B83B3E" w:rsidRDefault="00C55763" w:rsidP="0079120F">
      <w:pPr>
        <w:pStyle w:val="BodyText5Numbers"/>
      </w:pPr>
      <w:r w:rsidRPr="00B83B3E">
        <w:t xml:space="preserve">Same last </w:t>
      </w:r>
      <w:r w:rsidR="00195265" w:rsidRPr="00B83B3E">
        <w:t>four</w:t>
      </w:r>
      <w:r w:rsidRPr="00B83B3E">
        <w:t xml:space="preserve"> of the SSN</w:t>
      </w:r>
    </w:p>
    <w:p w14:paraId="5B62F7A4" w14:textId="77777777" w:rsidR="00837FAC" w:rsidRPr="00B83B3E" w:rsidRDefault="00C55763" w:rsidP="0079120F">
      <w:pPr>
        <w:pStyle w:val="BodyText5Numbers"/>
      </w:pPr>
      <w:r w:rsidRPr="00B83B3E">
        <w:t>Same Year and Month of the Birthdate</w:t>
      </w:r>
    </w:p>
    <w:p w14:paraId="5C3CD710" w14:textId="7EC3464F" w:rsidR="00C55763" w:rsidRPr="00B83B3E" w:rsidRDefault="00C55763" w:rsidP="0079120F">
      <w:pPr>
        <w:pStyle w:val="BodyText5Numbers"/>
      </w:pPr>
      <w:r w:rsidRPr="00B83B3E">
        <w:t>Same Year and Day of the Birthdate</w:t>
      </w:r>
    </w:p>
    <w:p w14:paraId="5C3CD711" w14:textId="77777777" w:rsidR="00E65AC2" w:rsidRPr="00B83B3E" w:rsidRDefault="00323BF1" w:rsidP="00A00139">
      <w:pPr>
        <w:pStyle w:val="BodyText"/>
      </w:pPr>
      <w:r w:rsidRPr="00B83B3E">
        <w:rPr>
          <w:noProof/>
        </w:rPr>
        <w:lastRenderedPageBreak/>
        <w:drawing>
          <wp:inline distT="0" distB="0" distL="0" distR="0" wp14:anchorId="5C3CE10F" wp14:editId="42F7FD00">
            <wp:extent cx="4200525" cy="3231173"/>
            <wp:effectExtent l="0" t="0" r="0" b="7620"/>
            <wp:docPr id="284" name="Picture 8" descr="Display of the enter new patient screen that is presented to the user when the SSN is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4200525" cy="3231173"/>
                    </a:xfrm>
                    <a:prstGeom prst="rect">
                      <a:avLst/>
                    </a:prstGeom>
                    <a:noFill/>
                  </pic:spPr>
                </pic:pic>
              </a:graphicData>
            </a:graphic>
          </wp:inline>
        </w:drawing>
      </w:r>
      <w:bookmarkStart w:id="322" w:name="_Toc326149557"/>
      <w:bookmarkStart w:id="323" w:name="_Toc278548142"/>
      <w:bookmarkStart w:id="324" w:name="_Ref225235256"/>
    </w:p>
    <w:p w14:paraId="5C3CD713" w14:textId="6FF22A83" w:rsidR="00E05A76" w:rsidRPr="00B83B3E" w:rsidRDefault="00D644D1" w:rsidP="00837FAC">
      <w:pPr>
        <w:pStyle w:val="Caption"/>
        <w:rPr>
          <w:rFonts w:cs="Times New Roman"/>
        </w:rPr>
      </w:pPr>
      <w:bookmarkStart w:id="325" w:name="_Ref332960059"/>
      <w:bookmarkStart w:id="326" w:name="_Toc5243564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w:t>
      </w:r>
      <w:r w:rsidR="008D502E">
        <w:rPr>
          <w:rFonts w:cs="Times New Roman"/>
        </w:rPr>
        <w:fldChar w:fldCharType="end"/>
      </w:r>
      <w:bookmarkEnd w:id="322"/>
      <w:bookmarkEnd w:id="323"/>
      <w:bookmarkEnd w:id="324"/>
      <w:bookmarkEnd w:id="325"/>
      <w:r w:rsidR="00926214">
        <w:rPr>
          <w:rFonts w:cs="Times New Roman"/>
        </w:rPr>
        <w:t>. Enter New Patient Screen.</w:t>
      </w:r>
      <w:bookmarkEnd w:id="326"/>
    </w:p>
    <w:p w14:paraId="17C04A69" w14:textId="77777777" w:rsidR="00837FAC" w:rsidRPr="00B83B3E" w:rsidRDefault="00837FAC" w:rsidP="00837FAC"/>
    <w:p w14:paraId="5C3CD714" w14:textId="696BE8EC" w:rsidR="00D86AF8" w:rsidRPr="00B83B3E" w:rsidRDefault="00A21E85" w:rsidP="00837FAC">
      <w:r w:rsidRPr="00B83B3E">
        <w:t xml:space="preserve">The query results are displayed so that the user </w:t>
      </w:r>
      <w:r w:rsidR="00D35779" w:rsidRPr="00B83B3E">
        <w:t>can</w:t>
      </w:r>
      <w:r w:rsidRPr="00B83B3E">
        <w:t xml:space="preserve"> manually verify that the new patient does not exist</w:t>
      </w:r>
      <w:r w:rsidR="00D35779" w:rsidRPr="00B83B3E">
        <w:t xml:space="preserve"> in the system</w:t>
      </w:r>
      <w:r w:rsidRPr="00B83B3E">
        <w:t xml:space="preserve">. The </w:t>
      </w:r>
      <w:r w:rsidRPr="00B83B3E">
        <w:rPr>
          <w:b/>
        </w:rPr>
        <w:t xml:space="preserve">name, gender, </w:t>
      </w:r>
      <w:r w:rsidR="006C3CD3" w:rsidRPr="00B83B3E">
        <w:rPr>
          <w:b/>
        </w:rPr>
        <w:t>DOB</w:t>
      </w:r>
      <w:r w:rsidRPr="00B83B3E">
        <w:t xml:space="preserve">, and </w:t>
      </w:r>
      <w:r w:rsidR="0089685D" w:rsidRPr="00B83B3E">
        <w:rPr>
          <w:b/>
        </w:rPr>
        <w:t>SSN</w:t>
      </w:r>
      <w:r w:rsidR="00213B8B" w:rsidRPr="00B83B3E">
        <w:rPr>
          <w:b/>
        </w:rPr>
        <w:t xml:space="preserve"> </w:t>
      </w:r>
      <w:r w:rsidR="00213B8B" w:rsidRPr="00B83B3E">
        <w:t>of</w:t>
      </w:r>
      <w:r w:rsidRPr="00B83B3E">
        <w:t xml:space="preserve"> the potential </w:t>
      </w:r>
      <w:r w:rsidR="00213B8B" w:rsidRPr="00B83B3E">
        <w:t>matches are</w:t>
      </w:r>
      <w:r w:rsidR="00195265" w:rsidRPr="00B83B3E">
        <w:t xml:space="preserve"> displayed, as shown in </w:t>
      </w:r>
      <w:r w:rsidR="00E119FA" w:rsidRPr="00B83B3E">
        <w:t>(</w:t>
      </w:r>
      <w:r w:rsidR="007B1BF5" w:rsidRPr="00B83B3E">
        <w:fldChar w:fldCharType="begin"/>
      </w:r>
      <w:r w:rsidR="007B1BF5" w:rsidRPr="00B83B3E">
        <w:instrText xml:space="preserve"> REF _Ref332960072 \h  \* MERGEFORMAT </w:instrText>
      </w:r>
      <w:r w:rsidR="007B1BF5" w:rsidRPr="00B83B3E">
        <w:fldChar w:fldCharType="separate"/>
      </w:r>
      <w:r w:rsidR="00291D99" w:rsidRPr="00B83B3E">
        <w:t xml:space="preserve">Figure </w:t>
      </w:r>
      <w:r w:rsidR="00291D99">
        <w:t>2</w:t>
      </w:r>
      <w:r w:rsidR="00291D99">
        <w:noBreakHyphen/>
        <w:t>11</w:t>
      </w:r>
      <w:r w:rsidR="007B1BF5" w:rsidRPr="00B83B3E">
        <w:fldChar w:fldCharType="end"/>
      </w:r>
      <w:r w:rsidR="00E119FA" w:rsidRPr="00B83B3E">
        <w:t>)</w:t>
      </w:r>
      <w:r w:rsidRPr="00B83B3E">
        <w:t>.</w:t>
      </w:r>
    </w:p>
    <w:p w14:paraId="5C3CD715" w14:textId="77777777" w:rsidR="00E05A76" w:rsidRPr="00B83B3E" w:rsidRDefault="00E05A76" w:rsidP="00400B72">
      <w:pPr>
        <w:pStyle w:val="Body3PicCaption"/>
      </w:pPr>
    </w:p>
    <w:p w14:paraId="5C3CD716" w14:textId="77777777" w:rsidR="00D86AF8" w:rsidRPr="00B83B3E" w:rsidRDefault="00323BF1" w:rsidP="001C720C">
      <w:pPr>
        <w:pStyle w:val="Body3PicCaption"/>
      </w:pPr>
      <w:r w:rsidRPr="00B83B3E">
        <w:drawing>
          <wp:inline distT="0" distB="0" distL="0" distR="0" wp14:anchorId="5C3CE111" wp14:editId="5E18E21D">
            <wp:extent cx="3749040" cy="2179320"/>
            <wp:effectExtent l="0" t="0" r="3810" b="0"/>
            <wp:docPr id="283" name="Picture 35" descr="Display of potential matches that are presented to the user when entering a new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3749040" cy="2179320"/>
                    </a:xfrm>
                    <a:prstGeom prst="rect">
                      <a:avLst/>
                    </a:prstGeom>
                    <a:noFill/>
                  </pic:spPr>
                </pic:pic>
              </a:graphicData>
            </a:graphic>
          </wp:inline>
        </w:drawing>
      </w:r>
    </w:p>
    <w:p w14:paraId="5C3CD717" w14:textId="20F6BBF4" w:rsidR="00D644D1" w:rsidRPr="00B83B3E" w:rsidRDefault="00D644D1" w:rsidP="00B52F9B">
      <w:pPr>
        <w:pStyle w:val="Caption"/>
        <w:rPr>
          <w:rFonts w:cs="Times New Roman"/>
        </w:rPr>
      </w:pPr>
      <w:bookmarkStart w:id="327" w:name="_Toc326149558"/>
      <w:bookmarkStart w:id="328" w:name="_Toc278548143"/>
      <w:bookmarkStart w:id="329" w:name="_Ref225235298"/>
      <w:bookmarkStart w:id="330" w:name="_Ref332960072"/>
      <w:bookmarkStart w:id="331" w:name="_Ref406763373"/>
      <w:bookmarkStart w:id="332" w:name="_Toc5243564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w:t>
      </w:r>
      <w:r w:rsidR="008D502E">
        <w:rPr>
          <w:rFonts w:cs="Times New Roman"/>
        </w:rPr>
        <w:fldChar w:fldCharType="end"/>
      </w:r>
      <w:bookmarkEnd w:id="327"/>
      <w:bookmarkEnd w:id="328"/>
      <w:bookmarkEnd w:id="329"/>
      <w:bookmarkEnd w:id="330"/>
      <w:bookmarkEnd w:id="331"/>
      <w:r w:rsidR="00926214">
        <w:rPr>
          <w:rFonts w:cs="Times New Roman"/>
        </w:rPr>
        <w:t>. Patient File Match.</w:t>
      </w:r>
      <w:bookmarkEnd w:id="332"/>
    </w:p>
    <w:p w14:paraId="38C035E2" w14:textId="6C2A1E0A" w:rsidR="00837FAC" w:rsidRPr="00B83B3E" w:rsidRDefault="00837FAC" w:rsidP="00837FAC"/>
    <w:p w14:paraId="5C3CD718" w14:textId="3035E982" w:rsidR="00A931B3" w:rsidRPr="00B83B3E" w:rsidRDefault="00A931B3" w:rsidP="00837FAC">
      <w:r w:rsidRPr="00B83B3E">
        <w:t xml:space="preserve">If a sensitive record is returned as a potential match for the new patient, then the </w:t>
      </w:r>
      <w:r w:rsidRPr="00B83B3E">
        <w:rPr>
          <w:b/>
        </w:rPr>
        <w:t>DOB</w:t>
      </w:r>
      <w:r w:rsidRPr="00B83B3E">
        <w:t xml:space="preserve"> and </w:t>
      </w:r>
      <w:r w:rsidRPr="00B83B3E">
        <w:rPr>
          <w:b/>
        </w:rPr>
        <w:t>SSN</w:t>
      </w:r>
      <w:r w:rsidRPr="00B83B3E">
        <w:t xml:space="preserve"> fields are replaced with the word </w:t>
      </w:r>
      <w:r w:rsidRPr="00B83B3E">
        <w:rPr>
          <w:b/>
        </w:rPr>
        <w:t>*SENSITIVE*</w:t>
      </w:r>
      <w:r w:rsidR="00BE1AD6" w:rsidRPr="00B83B3E">
        <w:rPr>
          <w:b/>
        </w:rPr>
        <w:t xml:space="preserve"> (</w:t>
      </w:r>
      <w:r w:rsidR="00E05A76" w:rsidRPr="00B83B3E">
        <w:fldChar w:fldCharType="begin"/>
      </w:r>
      <w:r w:rsidR="00E05A76" w:rsidRPr="00B83B3E">
        <w:rPr>
          <w:b/>
        </w:rPr>
        <w:instrText xml:space="preserve"> REF _Ref406763403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12</w:t>
      </w:r>
      <w:r w:rsidR="00E05A76" w:rsidRPr="00B83B3E">
        <w:fldChar w:fldCharType="end"/>
      </w:r>
      <w:r w:rsidR="00BE1AD6" w:rsidRPr="00B83B3E">
        <w:rPr>
          <w:b/>
        </w:rPr>
        <w:t>)</w:t>
      </w:r>
      <w:r w:rsidR="00DF22C6" w:rsidRPr="00B83B3E">
        <w:t>.</w:t>
      </w:r>
    </w:p>
    <w:p w14:paraId="5C3CD719" w14:textId="77777777" w:rsidR="00CA430A" w:rsidRPr="00B83B3E" w:rsidRDefault="00CA430A" w:rsidP="00400B72">
      <w:pPr>
        <w:pStyle w:val="Body3PicCaption"/>
      </w:pPr>
      <w:r w:rsidRPr="00B83B3E">
        <w:lastRenderedPageBreak/>
        <w:t>The user has the option to Ca</w:t>
      </w:r>
      <w:r w:rsidRPr="00B83B3E">
        <w:rPr>
          <w:u w:val="single"/>
        </w:rPr>
        <w:t>n</w:t>
      </w:r>
      <w:r w:rsidRPr="00B83B3E">
        <w:t xml:space="preserve">cel New Patient Entry or </w:t>
      </w:r>
      <w:r w:rsidRPr="00B83B3E">
        <w:rPr>
          <w:u w:val="single"/>
        </w:rPr>
        <w:t>C</w:t>
      </w:r>
      <w:r w:rsidRPr="00B83B3E">
        <w:t>ontinue With Patient Entry.</w:t>
      </w:r>
    </w:p>
    <w:p w14:paraId="5C3CD71A" w14:textId="77777777" w:rsidR="00E05A76" w:rsidRPr="00B83B3E" w:rsidRDefault="00E05A76" w:rsidP="001C720C">
      <w:pPr>
        <w:pStyle w:val="Body3PicCaption"/>
      </w:pPr>
    </w:p>
    <w:p w14:paraId="5C3CD71B" w14:textId="77777777" w:rsidR="00A931B3" w:rsidRPr="00B83B3E" w:rsidRDefault="00323BF1" w:rsidP="00F47CD9">
      <w:pPr>
        <w:pStyle w:val="Body3PicCaption"/>
      </w:pPr>
      <w:r w:rsidRPr="00B83B3E">
        <w:drawing>
          <wp:inline distT="0" distB="0" distL="0" distR="0" wp14:anchorId="5C3CE113" wp14:editId="0A5341C0">
            <wp:extent cx="3741420" cy="2217420"/>
            <wp:effectExtent l="0" t="0" r="0" b="0"/>
            <wp:docPr id="282" name="Picture 34" descr="Display that is presented to the user when a sensitive record matches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3741420" cy="2217420"/>
                    </a:xfrm>
                    <a:prstGeom prst="rect">
                      <a:avLst/>
                    </a:prstGeom>
                    <a:noFill/>
                  </pic:spPr>
                </pic:pic>
              </a:graphicData>
            </a:graphic>
          </wp:inline>
        </w:drawing>
      </w:r>
    </w:p>
    <w:p w14:paraId="5C3CD71C" w14:textId="752B72AC" w:rsidR="00A931B3" w:rsidRPr="00B83B3E" w:rsidRDefault="00A931B3" w:rsidP="00B52F9B">
      <w:pPr>
        <w:pStyle w:val="Caption"/>
        <w:rPr>
          <w:rFonts w:cs="Times New Roman"/>
        </w:rPr>
      </w:pPr>
      <w:bookmarkStart w:id="333" w:name="_Toc326149559"/>
      <w:bookmarkStart w:id="334" w:name="_Toc278548144"/>
      <w:bookmarkStart w:id="335" w:name="_Ref334949357"/>
      <w:bookmarkStart w:id="336" w:name="_Ref406763403"/>
      <w:bookmarkStart w:id="337" w:name="_Toc5243564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w:t>
      </w:r>
      <w:r w:rsidR="008D502E">
        <w:rPr>
          <w:rFonts w:cs="Times New Roman"/>
        </w:rPr>
        <w:fldChar w:fldCharType="end"/>
      </w:r>
      <w:bookmarkEnd w:id="333"/>
      <w:bookmarkEnd w:id="334"/>
      <w:bookmarkEnd w:id="335"/>
      <w:bookmarkEnd w:id="336"/>
      <w:r w:rsidR="001A7E91">
        <w:rPr>
          <w:rFonts w:cs="Times New Roman"/>
        </w:rPr>
        <w:t>. Sensitive Patient File Match.</w:t>
      </w:r>
      <w:bookmarkEnd w:id="337"/>
    </w:p>
    <w:p w14:paraId="5C3CD71D" w14:textId="77777777" w:rsidR="00E05A76" w:rsidRPr="00BE5601" w:rsidRDefault="00E05A76" w:rsidP="00BE5601"/>
    <w:p w14:paraId="5C3CD71E" w14:textId="2FBD41E9" w:rsidR="00D86AF8" w:rsidRPr="00B83B3E" w:rsidRDefault="00196B97" w:rsidP="00710847">
      <w:pPr>
        <w:pStyle w:val="BodyText"/>
      </w:pPr>
      <w:r w:rsidRPr="00B83B3E">
        <w:rPr>
          <w:b/>
        </w:rPr>
        <w:t>Step 4</w:t>
      </w:r>
      <w:r w:rsidR="00D86AF8" w:rsidRPr="00B83B3E">
        <w:t xml:space="preserve"> </w:t>
      </w:r>
      <w:r w:rsidR="001768A4" w:rsidRPr="00B83B3E">
        <w:t>–</w:t>
      </w:r>
      <w:r w:rsidR="00D86AF8" w:rsidRPr="00B83B3E">
        <w:t xml:space="preserve"> </w:t>
      </w:r>
      <w:r w:rsidR="00B74139" w:rsidRPr="00B83B3E">
        <w:t>When</w:t>
      </w:r>
      <w:r w:rsidR="00D86AF8" w:rsidRPr="00B83B3E">
        <w:t xml:space="preserve"> </w:t>
      </w:r>
      <w:r w:rsidR="00D86AF8" w:rsidRPr="00B83B3E">
        <w:rPr>
          <w:b/>
          <w:u w:val="single"/>
        </w:rPr>
        <w:t>C</w:t>
      </w:r>
      <w:r w:rsidR="00D86AF8" w:rsidRPr="00B83B3E">
        <w:rPr>
          <w:b/>
        </w:rPr>
        <w:t xml:space="preserve">ontinue </w:t>
      </w:r>
      <w:proofErr w:type="gramStart"/>
      <w:r w:rsidR="00DF22C6" w:rsidRPr="00B83B3E">
        <w:rPr>
          <w:b/>
        </w:rPr>
        <w:t>With</w:t>
      </w:r>
      <w:proofErr w:type="gramEnd"/>
      <w:r w:rsidR="00DF22C6" w:rsidRPr="00B83B3E">
        <w:rPr>
          <w:b/>
        </w:rPr>
        <w:t xml:space="preserve"> Patient Entry</w:t>
      </w:r>
      <w:r w:rsidR="00DF22C6" w:rsidRPr="00B83B3E">
        <w:t xml:space="preserve"> </w:t>
      </w:r>
      <w:r w:rsidR="00D86AF8" w:rsidRPr="00B83B3E">
        <w:t xml:space="preserve">is selected, the remainder of the required fields </w:t>
      </w:r>
      <w:r w:rsidR="006465B6" w:rsidRPr="00B83B3E">
        <w:t>are displayed</w:t>
      </w:r>
      <w:r w:rsidR="00D86AF8" w:rsidRPr="00B83B3E">
        <w:t xml:space="preserve"> (</w:t>
      </w:r>
      <w:r w:rsidR="00E05A76" w:rsidRPr="00B83B3E">
        <w:fldChar w:fldCharType="begin"/>
      </w:r>
      <w:r w:rsidR="00E05A76" w:rsidRPr="00B83B3E">
        <w:instrText xml:space="preserve"> REF _Ref406763418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13</w:t>
      </w:r>
      <w:r w:rsidR="00E05A76" w:rsidRPr="00B83B3E">
        <w:fldChar w:fldCharType="end"/>
      </w:r>
      <w:r w:rsidR="00D86AF8" w:rsidRPr="00B83B3E">
        <w:t xml:space="preserve">) and a stub record </w:t>
      </w:r>
      <w:r w:rsidR="00434229" w:rsidRPr="00B83B3E">
        <w:t>is</w:t>
      </w:r>
      <w:r w:rsidR="00D86AF8" w:rsidRPr="00B83B3E">
        <w:t xml:space="preserve"> created within the VistA system.</w:t>
      </w:r>
      <w:r w:rsidR="00EE0CF4">
        <w:t xml:space="preserve"> </w:t>
      </w:r>
      <w:r w:rsidR="006B7071" w:rsidRPr="00B83B3E">
        <w:t>Selecting</w:t>
      </w:r>
      <w:r w:rsidR="00434229" w:rsidRPr="00B83B3E">
        <w:t xml:space="preserve"> </w:t>
      </w:r>
      <w:r w:rsidR="00434229" w:rsidRPr="00B83B3E">
        <w:rPr>
          <w:b/>
          <w:u w:val="single"/>
        </w:rPr>
        <w:t>C</w:t>
      </w:r>
      <w:r w:rsidR="00D86AF8" w:rsidRPr="00B83B3E">
        <w:rPr>
          <w:b/>
        </w:rPr>
        <w:t xml:space="preserve">ancel </w:t>
      </w:r>
      <w:r w:rsidR="00D86AF8" w:rsidRPr="00B83B3E">
        <w:t>at this point leave</w:t>
      </w:r>
      <w:r w:rsidR="00434229" w:rsidRPr="00B83B3E">
        <w:t>s</w:t>
      </w:r>
      <w:r w:rsidR="00D86AF8" w:rsidRPr="00B83B3E">
        <w:t xml:space="preserve"> an incomplete record.</w:t>
      </w:r>
    </w:p>
    <w:p w14:paraId="5C3CD71F" w14:textId="77777777" w:rsidR="00E05A76" w:rsidRPr="00B83B3E" w:rsidRDefault="00E05A76" w:rsidP="00710847">
      <w:pPr>
        <w:pStyle w:val="BodyText"/>
      </w:pPr>
    </w:p>
    <w:p w14:paraId="5C3CD720" w14:textId="77777777" w:rsidR="006A659E" w:rsidRPr="00B83B3E" w:rsidRDefault="00323BF1" w:rsidP="00400B72">
      <w:pPr>
        <w:pStyle w:val="Body3PicCaption"/>
      </w:pPr>
      <w:r w:rsidRPr="00B83B3E">
        <w:drawing>
          <wp:inline distT="0" distB="0" distL="0" distR="0" wp14:anchorId="5C3CE115" wp14:editId="178DA26D">
            <wp:extent cx="3933825" cy="3018790"/>
            <wp:effectExtent l="0" t="0" r="9525" b="0"/>
            <wp:docPr id="36" name="Picture 36" descr="Display of the continuation screen to add new patient info into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3933825" cy="3018790"/>
                    </a:xfrm>
                    <a:prstGeom prst="rect">
                      <a:avLst/>
                    </a:prstGeom>
                    <a:noFill/>
                  </pic:spPr>
                </pic:pic>
              </a:graphicData>
            </a:graphic>
          </wp:inline>
        </w:drawing>
      </w:r>
    </w:p>
    <w:p w14:paraId="5C3CD721" w14:textId="5688EE18" w:rsidR="00D644D1" w:rsidRPr="00B83B3E" w:rsidRDefault="00D644D1" w:rsidP="00B52F9B">
      <w:pPr>
        <w:pStyle w:val="Caption"/>
        <w:rPr>
          <w:rFonts w:cs="Times New Roman"/>
        </w:rPr>
      </w:pPr>
      <w:bookmarkStart w:id="338" w:name="_Toc326149560"/>
      <w:bookmarkStart w:id="339" w:name="_Toc278548145"/>
      <w:bookmarkStart w:id="340" w:name="_Ref225235348"/>
      <w:bookmarkStart w:id="341" w:name="_Ref332960088"/>
      <w:bookmarkStart w:id="342" w:name="_Ref332960179"/>
      <w:bookmarkStart w:id="343" w:name="_Ref334949715"/>
      <w:bookmarkStart w:id="344" w:name="_Ref406763418"/>
      <w:bookmarkStart w:id="345" w:name="_Ref406763525"/>
      <w:bookmarkStart w:id="346" w:name="_Toc5243564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w:t>
      </w:r>
      <w:r w:rsidR="008D502E">
        <w:rPr>
          <w:rFonts w:cs="Times New Roman"/>
        </w:rPr>
        <w:fldChar w:fldCharType="end"/>
      </w:r>
      <w:bookmarkEnd w:id="338"/>
      <w:bookmarkEnd w:id="339"/>
      <w:bookmarkEnd w:id="340"/>
      <w:bookmarkEnd w:id="341"/>
      <w:bookmarkEnd w:id="342"/>
      <w:bookmarkEnd w:id="343"/>
      <w:bookmarkEnd w:id="344"/>
      <w:bookmarkEnd w:id="345"/>
      <w:r w:rsidR="00FE4B5D">
        <w:rPr>
          <w:rFonts w:cs="Times New Roman"/>
        </w:rPr>
        <w:t xml:space="preserve">. </w:t>
      </w:r>
      <w:r w:rsidR="000110EA">
        <w:rPr>
          <w:rFonts w:cs="Times New Roman"/>
        </w:rPr>
        <w:t>Enter new Patient into VistA Patient File.</w:t>
      </w:r>
      <w:bookmarkEnd w:id="346"/>
    </w:p>
    <w:p w14:paraId="60B0F6A0" w14:textId="0987C180" w:rsidR="00837FAC" w:rsidRPr="00B83B3E" w:rsidRDefault="00837FAC" w:rsidP="00837FAC"/>
    <w:p w14:paraId="5C3CD722" w14:textId="08A52E7D" w:rsidR="00D86AF8" w:rsidRPr="00B83B3E" w:rsidRDefault="00D86AF8" w:rsidP="00837FAC">
      <w:r w:rsidRPr="00B83B3E">
        <w:t xml:space="preserve">If incorrect </w:t>
      </w:r>
      <w:r w:rsidR="00DF22C6" w:rsidRPr="00B83B3E">
        <w:rPr>
          <w:b/>
        </w:rPr>
        <w:t xml:space="preserve">LAST </w:t>
      </w:r>
      <w:r w:rsidRPr="00B83B3E">
        <w:rPr>
          <w:b/>
        </w:rPr>
        <w:t>Service Entry</w:t>
      </w:r>
      <w:r w:rsidRPr="00B83B3E">
        <w:t xml:space="preserve"> or </w:t>
      </w:r>
      <w:r w:rsidR="00DF22C6" w:rsidRPr="00B83B3E">
        <w:rPr>
          <w:b/>
        </w:rPr>
        <w:t xml:space="preserve">LAST </w:t>
      </w:r>
      <w:r w:rsidRPr="00B83B3E">
        <w:rPr>
          <w:b/>
        </w:rPr>
        <w:t>Separation Dates</w:t>
      </w:r>
      <w:r w:rsidR="00434229" w:rsidRPr="00B83B3E">
        <w:t xml:space="preserve"> </w:t>
      </w:r>
      <w:r w:rsidR="00D7011B" w:rsidRPr="00B83B3E">
        <w:t>are</w:t>
      </w:r>
      <w:r w:rsidR="00434229" w:rsidRPr="00B83B3E">
        <w:t xml:space="preserve"> entered</w:t>
      </w:r>
      <w:r w:rsidRPr="00B83B3E">
        <w:t xml:space="preserve">, </w:t>
      </w:r>
      <w:r w:rsidR="00B74139" w:rsidRPr="00B83B3E">
        <w:t>the user selects</w:t>
      </w:r>
      <w:r w:rsidRPr="00B83B3E">
        <w:t xml:space="preserve"> the </w:t>
      </w:r>
      <w:r w:rsidRPr="00B83B3E">
        <w:rPr>
          <w:b/>
        </w:rPr>
        <w:t>Clear</w:t>
      </w:r>
      <w:r w:rsidR="00DF22C6" w:rsidRPr="00B83B3E">
        <w:rPr>
          <w:b/>
        </w:rPr>
        <w:t xml:space="preserve"> Date</w:t>
      </w:r>
      <w:r w:rsidRPr="00B83B3E">
        <w:t xml:space="preserve"> button to </w:t>
      </w:r>
      <w:r w:rsidR="00434229" w:rsidRPr="00B83B3E">
        <w:t>remove</w:t>
      </w:r>
      <w:r w:rsidRPr="00B83B3E">
        <w:t xml:space="preserve"> the incorrect data</w:t>
      </w:r>
      <w:r w:rsidR="00B74139" w:rsidRPr="00B83B3E">
        <w:t xml:space="preserve"> from the field</w:t>
      </w:r>
      <w:r w:rsidR="00434229" w:rsidRPr="00B83B3E">
        <w:t xml:space="preserve"> and then enter</w:t>
      </w:r>
      <w:r w:rsidR="00B74139" w:rsidRPr="00B83B3E">
        <w:t>s</w:t>
      </w:r>
      <w:r w:rsidR="00434229" w:rsidRPr="00B83B3E">
        <w:t xml:space="preserve"> the correct date</w:t>
      </w:r>
      <w:r w:rsidRPr="00B83B3E">
        <w:t>.</w:t>
      </w:r>
      <w:r w:rsidR="00EE0CF4">
        <w:t xml:space="preserve"> </w:t>
      </w:r>
      <w:r w:rsidRPr="00B83B3E">
        <w:t>There are several f</w:t>
      </w:r>
      <w:r w:rsidR="00434229" w:rsidRPr="00B83B3E">
        <w:t>ields on the template with drop-</w:t>
      </w:r>
      <w:r w:rsidRPr="00B83B3E">
        <w:t>down arrows</w:t>
      </w:r>
      <w:r w:rsidR="00D7011B" w:rsidRPr="00B83B3E">
        <w:t>.</w:t>
      </w:r>
      <w:r w:rsidR="00EE0CF4">
        <w:t xml:space="preserve"> </w:t>
      </w:r>
      <w:r w:rsidR="00D7011B" w:rsidRPr="00B83B3E">
        <w:t xml:space="preserve">Selecting an arrow displays a </w:t>
      </w:r>
      <w:r w:rsidR="00D7011B" w:rsidRPr="00B83B3E">
        <w:lastRenderedPageBreak/>
        <w:t>menu</w:t>
      </w:r>
      <w:r w:rsidRPr="00B83B3E">
        <w:t xml:space="preserve"> </w:t>
      </w:r>
      <w:r w:rsidR="00D7011B" w:rsidRPr="00B83B3E">
        <w:t>that</w:t>
      </w:r>
      <w:r w:rsidRPr="00B83B3E">
        <w:t xml:space="preserve"> show</w:t>
      </w:r>
      <w:r w:rsidR="00D7011B" w:rsidRPr="00B83B3E">
        <w:t>s</w:t>
      </w:r>
      <w:r w:rsidRPr="00B83B3E">
        <w:t xml:space="preserve"> the only valid </w:t>
      </w:r>
      <w:r w:rsidR="00434229" w:rsidRPr="00B83B3E">
        <w:t>choices for each</w:t>
      </w:r>
      <w:r w:rsidRPr="00B83B3E">
        <w:t xml:space="preserve"> </w:t>
      </w:r>
      <w:proofErr w:type="gramStart"/>
      <w:r w:rsidRPr="00B83B3E">
        <w:t>particular field</w:t>
      </w:r>
      <w:proofErr w:type="gramEnd"/>
      <w:r w:rsidRPr="00B83B3E">
        <w:t>.</w:t>
      </w:r>
      <w:r w:rsidR="00EE0CF4">
        <w:t xml:space="preserve"> </w:t>
      </w:r>
      <w:r w:rsidRPr="00B83B3E">
        <w:t xml:space="preserve">For example, the </w:t>
      </w:r>
      <w:proofErr w:type="gramStart"/>
      <w:r w:rsidRPr="00B83B3E">
        <w:t>drop down</w:t>
      </w:r>
      <w:proofErr w:type="gramEnd"/>
      <w:r w:rsidRPr="00B83B3E">
        <w:t xml:space="preserve"> arrow for the field </w:t>
      </w:r>
      <w:r w:rsidRPr="00B83B3E">
        <w:rPr>
          <w:b/>
        </w:rPr>
        <w:t xml:space="preserve">Patient </w:t>
      </w:r>
      <w:r w:rsidR="009F3F21" w:rsidRPr="00B83B3E">
        <w:rPr>
          <w:b/>
        </w:rPr>
        <w:t>Type</w:t>
      </w:r>
      <w:r w:rsidRPr="00B83B3E">
        <w:t xml:space="preserve"> shows </w:t>
      </w:r>
      <w:r w:rsidR="00C55763" w:rsidRPr="00B83B3E">
        <w:t xml:space="preserve">the following valid selections in </w:t>
      </w:r>
      <w:r w:rsidR="009E2681" w:rsidRPr="00B83B3E">
        <w:t>(</w:t>
      </w:r>
      <w:r w:rsidR="007B1BF5" w:rsidRPr="00B83B3E">
        <w:fldChar w:fldCharType="begin"/>
      </w:r>
      <w:r w:rsidR="007B1BF5" w:rsidRPr="00B83B3E">
        <w:instrText xml:space="preserve"> REF _Ref332960100 \h  \* MERGEFORMAT </w:instrText>
      </w:r>
      <w:r w:rsidR="007B1BF5" w:rsidRPr="00B83B3E">
        <w:fldChar w:fldCharType="separate"/>
      </w:r>
      <w:r w:rsidR="00291D99" w:rsidRPr="00B83B3E">
        <w:t xml:space="preserve">Figure </w:t>
      </w:r>
      <w:r w:rsidR="00291D99">
        <w:t>2</w:t>
      </w:r>
      <w:r w:rsidR="00291D99">
        <w:noBreakHyphen/>
        <w:t>14</w:t>
      </w:r>
      <w:r w:rsidR="007B1BF5" w:rsidRPr="00B83B3E">
        <w:fldChar w:fldCharType="end"/>
      </w:r>
      <w:r w:rsidR="009E2681" w:rsidRPr="00B83B3E">
        <w:t>)</w:t>
      </w:r>
      <w:r w:rsidR="00C55763" w:rsidRPr="00B83B3E">
        <w:t>.</w:t>
      </w:r>
    </w:p>
    <w:p w14:paraId="5C3CD723" w14:textId="77777777" w:rsidR="00E05A76" w:rsidRPr="00B83B3E" w:rsidRDefault="00E05A76" w:rsidP="00400B72">
      <w:pPr>
        <w:pStyle w:val="Body3PicCaption"/>
      </w:pPr>
    </w:p>
    <w:p w14:paraId="5C3CD724" w14:textId="77777777" w:rsidR="00361097" w:rsidRPr="00B83B3E" w:rsidRDefault="00323BF1" w:rsidP="001C720C">
      <w:pPr>
        <w:pStyle w:val="Body3PicCaption"/>
      </w:pPr>
      <w:r w:rsidRPr="00B83B3E">
        <w:drawing>
          <wp:inline distT="0" distB="0" distL="0" distR="0" wp14:anchorId="5C3CE117" wp14:editId="13D13EA2">
            <wp:extent cx="5372100" cy="1390650"/>
            <wp:effectExtent l="19050" t="19050" r="19050" b="19050"/>
            <wp:docPr id="30" name="Picture 26" descr="A dropdown display of the Patent Type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37487467" w:rsidR="00D644D1" w:rsidRPr="00B83B3E" w:rsidRDefault="00D644D1" w:rsidP="00B52F9B">
      <w:pPr>
        <w:pStyle w:val="Caption"/>
        <w:rPr>
          <w:rFonts w:cs="Times New Roman"/>
        </w:rPr>
      </w:pPr>
      <w:bookmarkStart w:id="347" w:name="_Toc326149561"/>
      <w:bookmarkStart w:id="348" w:name="_Toc278548146"/>
      <w:bookmarkStart w:id="349" w:name="_Ref225235336"/>
      <w:bookmarkStart w:id="350" w:name="_Ref332960100"/>
      <w:bookmarkStart w:id="351" w:name="_Ref406763439"/>
      <w:bookmarkStart w:id="352" w:name="_Toc5243564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w:t>
      </w:r>
      <w:r w:rsidR="008D502E">
        <w:rPr>
          <w:rFonts w:cs="Times New Roman"/>
        </w:rPr>
        <w:fldChar w:fldCharType="end"/>
      </w:r>
      <w:bookmarkEnd w:id="347"/>
      <w:bookmarkEnd w:id="348"/>
      <w:bookmarkEnd w:id="349"/>
      <w:bookmarkEnd w:id="350"/>
      <w:bookmarkEnd w:id="351"/>
      <w:r w:rsidR="00396E4E">
        <w:rPr>
          <w:rFonts w:cs="Times New Roman"/>
        </w:rPr>
        <w:t>. New Patient Type Selection.</w:t>
      </w:r>
      <w:bookmarkEnd w:id="352"/>
    </w:p>
    <w:p w14:paraId="180120A4" w14:textId="0DD6B390" w:rsidR="00837FAC" w:rsidRPr="00B83B3E" w:rsidRDefault="00837FAC" w:rsidP="00837FAC"/>
    <w:p w14:paraId="5C3CD729" w14:textId="77777777" w:rsidR="00837793" w:rsidRPr="00B83B3E" w:rsidRDefault="00323BF1" w:rsidP="00400B72">
      <w:pPr>
        <w:pStyle w:val="Body3PicCaption"/>
      </w:pPr>
      <w:r w:rsidRPr="00B83B3E">
        <w:drawing>
          <wp:inline distT="0" distB="0" distL="0" distR="0" wp14:anchorId="5C3CE119" wp14:editId="3E8E3805">
            <wp:extent cx="5810250" cy="1733550"/>
            <wp:effectExtent l="19050" t="19050" r="19050" b="19050"/>
            <wp:docPr id="31" name="Picture 27" descr="A dropdown display of the Primary Eligibility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41C6C6B3" w:rsidR="00837793" w:rsidRDefault="00837793" w:rsidP="00B52F9B">
      <w:pPr>
        <w:pStyle w:val="Caption"/>
        <w:rPr>
          <w:rFonts w:cs="Times New Roman"/>
        </w:rPr>
      </w:pPr>
      <w:bookmarkStart w:id="353" w:name="_Toc326149562"/>
      <w:bookmarkStart w:id="354" w:name="_Toc278548147"/>
      <w:bookmarkStart w:id="355" w:name="_Ref326155771"/>
      <w:bookmarkStart w:id="356" w:name="_Ref332960124"/>
      <w:bookmarkStart w:id="357" w:name="_Ref334949513"/>
      <w:bookmarkStart w:id="358" w:name="_Ref406763449"/>
      <w:bookmarkStart w:id="359" w:name="_Toc5243564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w:t>
      </w:r>
      <w:r w:rsidR="008D502E">
        <w:rPr>
          <w:rFonts w:cs="Times New Roman"/>
        </w:rPr>
        <w:fldChar w:fldCharType="end"/>
      </w:r>
      <w:bookmarkEnd w:id="353"/>
      <w:bookmarkEnd w:id="354"/>
      <w:bookmarkEnd w:id="355"/>
      <w:bookmarkEnd w:id="356"/>
      <w:bookmarkEnd w:id="357"/>
      <w:bookmarkEnd w:id="358"/>
      <w:r w:rsidR="002D7FF3">
        <w:rPr>
          <w:rFonts w:cs="Times New Roman"/>
        </w:rPr>
        <w:t>. New Patient Primary Eligibility.</w:t>
      </w:r>
      <w:bookmarkEnd w:id="359"/>
    </w:p>
    <w:p w14:paraId="3C44D004" w14:textId="77777777" w:rsidR="00D82A38" w:rsidRPr="00D82A38" w:rsidRDefault="00D82A38" w:rsidP="00D82A38">
      <w:pPr>
        <w:pStyle w:val="BodyText"/>
      </w:pPr>
    </w:p>
    <w:p w14:paraId="5C3CD72B" w14:textId="5C78E243" w:rsidR="00D86AF8" w:rsidRPr="00B83B3E" w:rsidRDefault="00D86AF8" w:rsidP="00A00139">
      <w:pPr>
        <w:pStyle w:val="BodyText"/>
        <w:keepNext/>
      </w:pPr>
      <w:r w:rsidRPr="00B83B3E">
        <w:lastRenderedPageBreak/>
        <w:t xml:space="preserve">The selection list for the </w:t>
      </w:r>
      <w:r w:rsidRPr="00B83B3E">
        <w:rPr>
          <w:b/>
        </w:rPr>
        <w:t>Claim Folder Location</w:t>
      </w:r>
      <w:r w:rsidR="00434229" w:rsidRPr="00B83B3E">
        <w:t xml:space="preserve"> </w:t>
      </w:r>
      <w:r w:rsidR="00D25FCB" w:rsidRPr="00B83B3E">
        <w:t>(</w:t>
      </w:r>
      <w:r w:rsidR="00E05A76" w:rsidRPr="00B83B3E">
        <w:fldChar w:fldCharType="begin"/>
      </w:r>
      <w:r w:rsidR="00E05A76" w:rsidRPr="00B83B3E">
        <w:instrText xml:space="preserve"> REF _Ref406763460 \h </w:instrText>
      </w:r>
      <w:r w:rsidR="00B83B3E">
        <w:instrText xml:space="preserve"> \* MERGEFORMAT </w:instrText>
      </w:r>
      <w:r w:rsidR="00E05A76" w:rsidRPr="00B83B3E">
        <w:fldChar w:fldCharType="separate"/>
      </w:r>
      <w:r w:rsidR="00291D99" w:rsidRPr="00B83B3E">
        <w:t xml:space="preserve">Figure </w:t>
      </w:r>
      <w:r w:rsidR="00291D99">
        <w:rPr>
          <w:noProof/>
        </w:rPr>
        <w:t>2</w:t>
      </w:r>
      <w:r w:rsidR="00291D99">
        <w:rPr>
          <w:noProof/>
        </w:rPr>
        <w:noBreakHyphen/>
        <w:t>16</w:t>
      </w:r>
      <w:r w:rsidR="00E05A76" w:rsidRPr="00B83B3E">
        <w:fldChar w:fldCharType="end"/>
      </w:r>
      <w:r w:rsidR="00D25FCB" w:rsidRPr="00B83B3E">
        <w:t>)</w:t>
      </w:r>
      <w:r w:rsidR="00DF22C6" w:rsidRPr="00B83B3E">
        <w:t xml:space="preserve"> </w:t>
      </w:r>
      <w:r w:rsidR="00434229" w:rsidRPr="00B83B3E">
        <w:t>requires</w:t>
      </w:r>
      <w:r w:rsidRPr="00B83B3E">
        <w:t xml:space="preserve"> </w:t>
      </w:r>
      <w:r w:rsidR="00914F6F" w:rsidRPr="00B83B3E">
        <w:t xml:space="preserve">the user </w:t>
      </w:r>
      <w:r w:rsidRPr="00B83B3E">
        <w:t xml:space="preserve">to select the appropriate entry and then click </w:t>
      </w:r>
      <w:r w:rsidRPr="00B83B3E">
        <w:rPr>
          <w:b/>
          <w:u w:val="single"/>
        </w:rPr>
        <w:t>O</w:t>
      </w:r>
      <w:r w:rsidRPr="00B83B3E">
        <w:rPr>
          <w:b/>
        </w:rPr>
        <w:t>K</w:t>
      </w:r>
      <w:r w:rsidR="00AD261C" w:rsidRPr="00B83B3E">
        <w:t>.</w:t>
      </w:r>
    </w:p>
    <w:p w14:paraId="5C3CD72C" w14:textId="77777777" w:rsidR="00361097" w:rsidRPr="00B83B3E" w:rsidRDefault="00323BF1" w:rsidP="00400B72">
      <w:pPr>
        <w:pStyle w:val="Body3PicCaption"/>
      </w:pPr>
      <w:r w:rsidRPr="00B83B3E">
        <w:drawing>
          <wp:inline distT="0" distB="0" distL="0" distR="0" wp14:anchorId="5C3CE11B" wp14:editId="7199D20B">
            <wp:extent cx="3724275" cy="2733675"/>
            <wp:effectExtent l="19050" t="19050" r="28575" b="28575"/>
            <wp:docPr id="32" name="Picture 28" descr="Display of the claim folder site list for selecting the location of the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0CAFE473" w:rsidR="00D644D1" w:rsidRPr="00B83B3E" w:rsidRDefault="00D644D1" w:rsidP="00B52F9B">
      <w:pPr>
        <w:pStyle w:val="Caption"/>
        <w:rPr>
          <w:rFonts w:cs="Times New Roman"/>
        </w:rPr>
      </w:pPr>
      <w:bookmarkStart w:id="360" w:name="_Toc326149563"/>
      <w:bookmarkStart w:id="361" w:name="_Toc278548148"/>
      <w:bookmarkStart w:id="362" w:name="_Ref225235934"/>
      <w:bookmarkStart w:id="363" w:name="_Ref326158672"/>
      <w:bookmarkStart w:id="364" w:name="_Ref332960136"/>
      <w:bookmarkStart w:id="365" w:name="_Ref334683142"/>
      <w:bookmarkStart w:id="366" w:name="_Ref335044085"/>
      <w:bookmarkStart w:id="367" w:name="_Ref335044088"/>
      <w:bookmarkStart w:id="368" w:name="_Ref406763460"/>
      <w:bookmarkStart w:id="369" w:name="_Toc5243564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w:t>
      </w:r>
      <w:r w:rsidR="008D502E">
        <w:rPr>
          <w:rFonts w:cs="Times New Roman"/>
        </w:rPr>
        <w:fldChar w:fldCharType="end"/>
      </w:r>
      <w:bookmarkEnd w:id="360"/>
      <w:bookmarkEnd w:id="361"/>
      <w:bookmarkEnd w:id="362"/>
      <w:bookmarkEnd w:id="363"/>
      <w:bookmarkEnd w:id="364"/>
      <w:bookmarkEnd w:id="365"/>
      <w:bookmarkEnd w:id="366"/>
      <w:bookmarkEnd w:id="367"/>
      <w:bookmarkEnd w:id="368"/>
      <w:r w:rsidR="00AD254C">
        <w:rPr>
          <w:rFonts w:cs="Times New Roman"/>
        </w:rPr>
        <w:t>. New Patient Claim Folder Location List.</w:t>
      </w:r>
      <w:bookmarkEnd w:id="369"/>
    </w:p>
    <w:p w14:paraId="64AD7B35" w14:textId="6F541EE7" w:rsidR="00C627DB" w:rsidRPr="00B83B3E" w:rsidRDefault="00C627DB" w:rsidP="00C627DB"/>
    <w:p w14:paraId="093270F1" w14:textId="4E4DE4D1" w:rsidR="00C627DB" w:rsidRPr="00B83B3E" w:rsidRDefault="00942751" w:rsidP="00C627DB">
      <w:r w:rsidRPr="00B83B3E">
        <w:t xml:space="preserve">The </w:t>
      </w:r>
      <w:r w:rsidRPr="00B83B3E">
        <w:rPr>
          <w:b/>
        </w:rPr>
        <w:t>Country</w:t>
      </w:r>
      <w:r w:rsidRPr="00B83B3E">
        <w:t xml:space="preserve"> field </w:t>
      </w:r>
      <w:r w:rsidR="00361097" w:rsidRPr="00B83B3E">
        <w:t>contains</w:t>
      </w:r>
      <w:r w:rsidRPr="00B83B3E">
        <w:t xml:space="preserve"> a dropdown list of all available countries</w:t>
      </w:r>
      <w:r w:rsidR="00361097" w:rsidRPr="00B83B3E">
        <w:t>, and</w:t>
      </w:r>
      <w:r w:rsidRPr="00B83B3E">
        <w:t xml:space="preserve"> defaults to </w:t>
      </w:r>
      <w:r w:rsidRPr="00B83B3E">
        <w:rPr>
          <w:b/>
        </w:rPr>
        <w:t>UNITED STATES</w:t>
      </w:r>
      <w:r w:rsidRPr="00B83B3E">
        <w:t>.</w:t>
      </w:r>
      <w:r w:rsidR="00EE0CF4">
        <w:t xml:space="preserve"> </w:t>
      </w:r>
      <w:r w:rsidRPr="00B83B3E">
        <w:t>Th</w:t>
      </w:r>
      <w:r w:rsidR="00361097" w:rsidRPr="00B83B3E">
        <w:t>is</w:t>
      </w:r>
      <w:r w:rsidRPr="00B83B3E">
        <w:t xml:space="preserve"> field controls the display of the </w:t>
      </w:r>
      <w:r w:rsidRPr="00B83B3E">
        <w:rPr>
          <w:b/>
        </w:rPr>
        <w:t>ZIP+4, County, State, Province</w:t>
      </w:r>
      <w:r w:rsidRPr="00B83B3E">
        <w:t xml:space="preserve">, and </w:t>
      </w:r>
      <w:r w:rsidRPr="00B83B3E">
        <w:rPr>
          <w:b/>
        </w:rPr>
        <w:t>Postal Code</w:t>
      </w:r>
      <w:r w:rsidRPr="00B83B3E">
        <w:t xml:space="preserve"> fields.</w:t>
      </w:r>
      <w:r w:rsidR="00EE0CF4">
        <w:t xml:space="preserve"> </w:t>
      </w:r>
      <w:r w:rsidR="00EB08EF" w:rsidRPr="00B83B3E">
        <w:t>When</w:t>
      </w:r>
      <w:r w:rsidR="0079120F" w:rsidRPr="00B83B3E">
        <w:t xml:space="preserve"> the selected country is </w:t>
      </w:r>
      <w:r w:rsidR="00EB08EF" w:rsidRPr="00B83B3E">
        <w:rPr>
          <w:b/>
        </w:rPr>
        <w:t>UNITED STATES</w:t>
      </w:r>
      <w:r w:rsidRPr="00B83B3E">
        <w:t xml:space="preserve">, CAPRI displays the </w:t>
      </w:r>
      <w:r w:rsidRPr="00B83B3E">
        <w:rPr>
          <w:b/>
        </w:rPr>
        <w:t>ZIP+4, County,</w:t>
      </w:r>
      <w:r w:rsidRPr="00B83B3E">
        <w:t xml:space="preserve"> and </w:t>
      </w:r>
      <w:r w:rsidRPr="00B83B3E">
        <w:rPr>
          <w:b/>
        </w:rPr>
        <w:t>State</w:t>
      </w:r>
      <w:r w:rsidRPr="00B83B3E">
        <w:t xml:space="preserve"> fields </w:t>
      </w:r>
      <w:r w:rsidR="00DF22C6" w:rsidRPr="00B83B3E">
        <w:t xml:space="preserve">but </w:t>
      </w:r>
      <w:r w:rsidRPr="00B83B3E">
        <w:t xml:space="preserve">hides the </w:t>
      </w:r>
      <w:r w:rsidRPr="00B83B3E">
        <w:rPr>
          <w:b/>
        </w:rPr>
        <w:t>Province</w:t>
      </w:r>
      <w:r w:rsidRPr="00B83B3E">
        <w:t xml:space="preserve"> and </w:t>
      </w:r>
      <w:r w:rsidRPr="00B83B3E">
        <w:rPr>
          <w:b/>
        </w:rPr>
        <w:t>Postal Code</w:t>
      </w:r>
      <w:r w:rsidRPr="00B83B3E">
        <w:t xml:space="preserve"> fields</w:t>
      </w:r>
      <w:r w:rsidR="00DF22C6" w:rsidRPr="00B83B3E">
        <w:t xml:space="preserve"> </w:t>
      </w:r>
      <w:r w:rsidR="000E10C9" w:rsidRPr="00B83B3E">
        <w:t>(</w:t>
      </w:r>
      <w:r w:rsidR="00E557D6" w:rsidRPr="00B83B3E">
        <w:fldChar w:fldCharType="begin"/>
      </w:r>
      <w:r w:rsidR="00E557D6" w:rsidRPr="00B83B3E">
        <w:instrText xml:space="preserve"> REF _Ref406763480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17</w:t>
      </w:r>
      <w:r w:rsidR="00E557D6" w:rsidRPr="00B83B3E">
        <w:fldChar w:fldCharType="end"/>
      </w:r>
      <w:r w:rsidR="000E10C9" w:rsidRPr="00B83B3E">
        <w:t>)</w:t>
      </w:r>
    </w:p>
    <w:p w14:paraId="5C3CD730" w14:textId="2075BAFD" w:rsidR="000958B8" w:rsidRPr="00B83B3E" w:rsidRDefault="000958B8" w:rsidP="00C627DB">
      <w:r w:rsidRPr="00B83B3E">
        <w:t xml:space="preserve">After selecting </w:t>
      </w:r>
      <w:r w:rsidRPr="00B83B3E">
        <w:rPr>
          <w:b/>
        </w:rPr>
        <w:t>UNITED STATES</w:t>
      </w:r>
      <w:r w:rsidRPr="00B83B3E">
        <w:t xml:space="preserve"> in the </w:t>
      </w:r>
      <w:r w:rsidRPr="00B83B3E">
        <w:rPr>
          <w:b/>
        </w:rPr>
        <w:t>Country</w:t>
      </w:r>
      <w:r w:rsidRPr="00B83B3E">
        <w:t xml:space="preserve"> field, a user ent</w:t>
      </w:r>
      <w:r w:rsidR="00D80144" w:rsidRPr="00B83B3E">
        <w:t xml:space="preserve">ering a valid </w:t>
      </w:r>
      <w:r w:rsidR="00D80144" w:rsidRPr="00B83B3E">
        <w:rPr>
          <w:b/>
        </w:rPr>
        <w:t>ZIP code</w:t>
      </w:r>
      <w:r w:rsidR="00D80144" w:rsidRPr="00B83B3E">
        <w:t xml:space="preserve"> into the </w:t>
      </w:r>
      <w:r w:rsidR="00EB08EF" w:rsidRPr="00B83B3E">
        <w:rPr>
          <w:b/>
        </w:rPr>
        <w:t>Zip+4</w:t>
      </w:r>
      <w:r w:rsidR="00EB08EF" w:rsidRPr="00B83B3E">
        <w:t xml:space="preserve"> field causes CAPRI to </w:t>
      </w:r>
      <w:r w:rsidRPr="00B83B3E">
        <w:t xml:space="preserve">populate the </w:t>
      </w:r>
      <w:r w:rsidRPr="00B83B3E">
        <w:rPr>
          <w:b/>
        </w:rPr>
        <w:t>City, County</w:t>
      </w:r>
      <w:r w:rsidRPr="00B83B3E">
        <w:t xml:space="preserve">, and </w:t>
      </w:r>
      <w:r w:rsidRPr="00B83B3E">
        <w:rPr>
          <w:b/>
        </w:rPr>
        <w:t>State</w:t>
      </w:r>
      <w:r w:rsidRPr="00B83B3E">
        <w:t xml:space="preserve"> fields</w:t>
      </w:r>
      <w:r w:rsidR="00D80144" w:rsidRPr="00B83B3E">
        <w:t xml:space="preserve"> with predetermined, </w:t>
      </w:r>
      <w:proofErr w:type="spellStart"/>
      <w:r w:rsidR="00D80144" w:rsidRPr="00B83B3E">
        <w:t>uneditable</w:t>
      </w:r>
      <w:proofErr w:type="spellEnd"/>
      <w:r w:rsidR="00D80144" w:rsidRPr="00B83B3E">
        <w:t xml:space="preserve"> values.</w:t>
      </w:r>
      <w:r w:rsidR="00EE0CF4">
        <w:t xml:space="preserve"> </w:t>
      </w:r>
      <w:r w:rsidRPr="00B83B3E">
        <w:t xml:space="preserve">The </w:t>
      </w:r>
      <w:r w:rsidRPr="00B83B3E">
        <w:rPr>
          <w:b/>
        </w:rPr>
        <w:t>City, County</w:t>
      </w:r>
      <w:r w:rsidRPr="00B83B3E">
        <w:t xml:space="preserve">, and </w:t>
      </w:r>
      <w:r w:rsidRPr="00B83B3E">
        <w:rPr>
          <w:b/>
        </w:rPr>
        <w:t>State</w:t>
      </w:r>
      <w:r w:rsidRPr="00B83B3E">
        <w:t xml:space="preserve"> fie</w:t>
      </w:r>
      <w:r w:rsidR="00D80144" w:rsidRPr="00B83B3E">
        <w:t xml:space="preserve">ld values may only be edited by a user who possesses the </w:t>
      </w:r>
      <w:r w:rsidRPr="00B83B3E">
        <w:rPr>
          <w:b/>
        </w:rPr>
        <w:t>EAS GMT COUNTY EDIT</w:t>
      </w:r>
      <w:r w:rsidRPr="00B83B3E">
        <w:t xml:space="preserve"> security key.</w:t>
      </w:r>
    </w:p>
    <w:p w14:paraId="2F7A9AC9" w14:textId="77777777" w:rsidR="00C627DB" w:rsidRPr="00B83B3E" w:rsidRDefault="00C627DB" w:rsidP="00C627DB"/>
    <w:p w14:paraId="5C3CD732" w14:textId="77777777" w:rsidR="00942751" w:rsidRPr="00B83B3E" w:rsidRDefault="00323BF1" w:rsidP="009F72A2">
      <w:r w:rsidRPr="009F72A2">
        <w:rPr>
          <w:noProof/>
        </w:rPr>
        <w:lastRenderedPageBreak/>
        <w:drawing>
          <wp:inline distT="0" distB="0" distL="0" distR="0" wp14:anchorId="5C3CE11D" wp14:editId="636E0AEA">
            <wp:extent cx="5686425" cy="2686050"/>
            <wp:effectExtent l="19050" t="19050" r="28575" b="19050"/>
            <wp:docPr id="33" name="Picture 29" descr="Display of the New Patent location record par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55F54129" w:rsidR="00D644D1" w:rsidRPr="00B83B3E" w:rsidRDefault="00D644D1" w:rsidP="00B52F9B">
      <w:pPr>
        <w:pStyle w:val="Caption"/>
        <w:rPr>
          <w:rFonts w:cs="Times New Roman"/>
        </w:rPr>
      </w:pPr>
      <w:bookmarkStart w:id="370" w:name="_Toc326149564"/>
      <w:bookmarkStart w:id="371" w:name="_Toc278548149"/>
      <w:bookmarkStart w:id="372" w:name="_Ref225235946"/>
      <w:bookmarkStart w:id="373" w:name="_Ref326156032"/>
      <w:bookmarkStart w:id="374" w:name="_Ref332960145"/>
      <w:bookmarkStart w:id="375" w:name="_Ref406763480"/>
      <w:bookmarkStart w:id="376" w:name="_Toc5243564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w:t>
      </w:r>
      <w:r w:rsidR="008D502E">
        <w:rPr>
          <w:rFonts w:cs="Times New Roman"/>
        </w:rPr>
        <w:fldChar w:fldCharType="end"/>
      </w:r>
      <w:bookmarkEnd w:id="370"/>
      <w:bookmarkEnd w:id="371"/>
      <w:bookmarkEnd w:id="372"/>
      <w:bookmarkEnd w:id="373"/>
      <w:bookmarkEnd w:id="374"/>
      <w:bookmarkEnd w:id="375"/>
      <w:r w:rsidR="00C947F0">
        <w:rPr>
          <w:rFonts w:cs="Times New Roman"/>
        </w:rPr>
        <w:t>. New Patient Location Record.</w:t>
      </w:r>
      <w:bookmarkEnd w:id="376"/>
    </w:p>
    <w:p w14:paraId="5407FBBB" w14:textId="1BCDB5CE" w:rsidR="0021146A" w:rsidRPr="00B83B3E" w:rsidRDefault="0021146A" w:rsidP="0021146A">
      <w:r w:rsidRPr="00B83B3E">
        <w:t>W</w:t>
      </w:r>
      <w:r w:rsidR="00942751" w:rsidRPr="00B83B3E">
        <w:t>hen the selecte</w:t>
      </w:r>
      <w:r w:rsidR="00AD1103" w:rsidRPr="00B83B3E">
        <w:t xml:space="preserve">d Country is other than </w:t>
      </w:r>
      <w:r w:rsidR="00942751" w:rsidRPr="00B83B3E">
        <w:rPr>
          <w:b/>
        </w:rPr>
        <w:t>UNITED STATES</w:t>
      </w:r>
      <w:r w:rsidR="00942751" w:rsidRPr="00B83B3E">
        <w:t xml:space="preserve">, CAPRI displays the </w:t>
      </w:r>
      <w:r w:rsidR="00F432AE" w:rsidRPr="00B83B3E">
        <w:rPr>
          <w:b/>
        </w:rPr>
        <w:t>Province,</w:t>
      </w:r>
      <w:r w:rsidR="00942751" w:rsidRPr="00B83B3E">
        <w:t xml:space="preserve"> and </w:t>
      </w:r>
      <w:r w:rsidR="00942751" w:rsidRPr="00B83B3E">
        <w:rPr>
          <w:b/>
        </w:rPr>
        <w:t>Postal Code</w:t>
      </w:r>
      <w:r w:rsidR="00942751" w:rsidRPr="00B83B3E">
        <w:t xml:space="preserve"> fields and hides the </w:t>
      </w:r>
      <w:r w:rsidR="00942751" w:rsidRPr="00B83B3E">
        <w:rPr>
          <w:b/>
        </w:rPr>
        <w:t>ZIP+4, County</w:t>
      </w:r>
      <w:r w:rsidR="00942751" w:rsidRPr="00B83B3E">
        <w:t xml:space="preserve">, and </w:t>
      </w:r>
      <w:r w:rsidR="00942751" w:rsidRPr="00B83B3E">
        <w:rPr>
          <w:b/>
        </w:rPr>
        <w:t xml:space="preserve">State </w:t>
      </w:r>
      <w:r w:rsidR="00942751" w:rsidRPr="00B83B3E">
        <w:t>fields</w:t>
      </w:r>
      <w:r w:rsidR="00DF22C6" w:rsidRPr="00B83B3E">
        <w:t xml:space="preserve"> </w:t>
      </w:r>
      <w:r w:rsidR="000E10C9" w:rsidRPr="00B83B3E">
        <w:t>(</w:t>
      </w:r>
      <w:r w:rsidR="00E557D6" w:rsidRPr="00B83B3E">
        <w:fldChar w:fldCharType="begin"/>
      </w:r>
      <w:r w:rsidR="00E557D6" w:rsidRPr="00B83B3E">
        <w:instrText xml:space="preserve"> REF _Ref406763496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18</w:t>
      </w:r>
      <w:r w:rsidR="00E557D6" w:rsidRPr="00B83B3E">
        <w:fldChar w:fldCharType="end"/>
      </w:r>
      <w:r w:rsidR="000E10C9" w:rsidRPr="00B83B3E">
        <w:t>)</w:t>
      </w:r>
      <w:r w:rsidR="00942751" w:rsidRPr="00B83B3E">
        <w:t>.</w:t>
      </w:r>
    </w:p>
    <w:p w14:paraId="5C3CD736" w14:textId="67109306" w:rsidR="00E557D6" w:rsidRPr="00B83B3E" w:rsidRDefault="0083305D" w:rsidP="0021146A">
      <w:r w:rsidRPr="00B83B3E">
        <w:rPr>
          <w:b/>
        </w:rPr>
        <w:t>Step 5</w:t>
      </w:r>
      <w:r w:rsidRPr="00B83B3E">
        <w:t xml:space="preserve"> – The user selects </w:t>
      </w:r>
      <w:r w:rsidRPr="00B83B3E">
        <w:rPr>
          <w:b/>
          <w:u w:val="single"/>
        </w:rPr>
        <w:t>A</w:t>
      </w:r>
      <w:r w:rsidRPr="00B83B3E">
        <w:rPr>
          <w:b/>
        </w:rPr>
        <w:t>dd Patient</w:t>
      </w:r>
      <w:r w:rsidRPr="00B83B3E">
        <w:t xml:space="preserve"> to establish the new patient or </w:t>
      </w:r>
      <w:r w:rsidRPr="00B83B3E">
        <w:rPr>
          <w:b/>
          <w:u w:val="single"/>
        </w:rPr>
        <w:t>C</w:t>
      </w:r>
      <w:r w:rsidRPr="00B83B3E">
        <w:rPr>
          <w:b/>
        </w:rPr>
        <w:t>ancel</w:t>
      </w:r>
      <w:r w:rsidRPr="00B83B3E">
        <w:t xml:space="preserve"> if the user no longer wishes to add the patient shown in </w:t>
      </w:r>
      <w:r w:rsidR="009E2681" w:rsidRPr="00B83B3E">
        <w:t>(</w:t>
      </w:r>
      <w:r w:rsidR="007B1BF5" w:rsidRPr="00B83B3E">
        <w:fldChar w:fldCharType="begin"/>
      </w:r>
      <w:r w:rsidR="007B1BF5" w:rsidRPr="00B83B3E">
        <w:instrText xml:space="preserve"> REF _Ref332960179 \h  \* MERGEFORMAT </w:instrText>
      </w:r>
      <w:r w:rsidR="007B1BF5" w:rsidRPr="00B83B3E">
        <w:fldChar w:fldCharType="separate"/>
      </w:r>
      <w:r w:rsidR="00291D99" w:rsidRPr="00B83B3E">
        <w:t xml:space="preserve">Figure </w:t>
      </w:r>
      <w:r w:rsidR="00291D99">
        <w:t>2</w:t>
      </w:r>
      <w:r w:rsidR="00291D99">
        <w:noBreakHyphen/>
        <w:t>13</w:t>
      </w:r>
      <w:r w:rsidR="007B1BF5" w:rsidRPr="00B83B3E">
        <w:fldChar w:fldCharType="end"/>
      </w:r>
      <w:r w:rsidR="009E2681" w:rsidRPr="00B83B3E">
        <w:t>)</w:t>
      </w:r>
      <w:r w:rsidRPr="00B83B3E">
        <w:t xml:space="preserve"> and </w:t>
      </w:r>
      <w:r w:rsidR="009E2681" w:rsidRPr="00B83B3E">
        <w:t>(</w:t>
      </w:r>
      <w:r w:rsidR="00E557D6" w:rsidRPr="00B83B3E">
        <w:fldChar w:fldCharType="begin"/>
      </w:r>
      <w:r w:rsidR="00E557D6" w:rsidRPr="00B83B3E">
        <w:instrText xml:space="preserve"> REF _Ref406763505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18</w:t>
      </w:r>
      <w:r w:rsidR="00E557D6" w:rsidRPr="00B83B3E">
        <w:fldChar w:fldCharType="end"/>
      </w:r>
      <w:r w:rsidR="009E2681" w:rsidRPr="00B83B3E">
        <w:t>)</w:t>
      </w:r>
      <w:r w:rsidRPr="00B83B3E">
        <w:t>.</w:t>
      </w:r>
    </w:p>
    <w:p w14:paraId="5C3CD737" w14:textId="77777777" w:rsidR="00DE5463" w:rsidRPr="00B83B3E" w:rsidRDefault="00323BF1" w:rsidP="00400B72">
      <w:pPr>
        <w:pStyle w:val="Body3PicCaption"/>
      </w:pPr>
      <w:r w:rsidRPr="00B83B3E">
        <w:drawing>
          <wp:inline distT="0" distB="0" distL="0" distR="0" wp14:anchorId="5C3CE11F" wp14:editId="2FAC38D9">
            <wp:extent cx="5686425" cy="2657475"/>
            <wp:effectExtent l="19050" t="19050" r="28575" b="28575"/>
            <wp:docPr id="34" name="Picture 30" descr="Display of the new patient entry fields, showing the Province and Postal Code for non-US countr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7A23B560" w:rsidR="00942751" w:rsidRPr="00B83B3E" w:rsidRDefault="00942751" w:rsidP="00B52F9B">
      <w:pPr>
        <w:pStyle w:val="Caption"/>
        <w:rPr>
          <w:rFonts w:cs="Times New Roman"/>
        </w:rPr>
      </w:pPr>
      <w:bookmarkStart w:id="377" w:name="_Toc326149565"/>
      <w:bookmarkStart w:id="378" w:name="_Toc278548150"/>
      <w:bookmarkStart w:id="379" w:name="_Ref321994552"/>
      <w:bookmarkStart w:id="380" w:name="_Ref321994554"/>
      <w:bookmarkStart w:id="381" w:name="_Ref321994718"/>
      <w:bookmarkStart w:id="382" w:name="_Ref326156116"/>
      <w:bookmarkStart w:id="383" w:name="_Ref326156680"/>
      <w:bookmarkStart w:id="384" w:name="_Ref332960160"/>
      <w:bookmarkStart w:id="385" w:name="_Ref332960172"/>
      <w:bookmarkStart w:id="386" w:name="_Ref406763496"/>
      <w:bookmarkStart w:id="387" w:name="_Ref406763505"/>
      <w:bookmarkStart w:id="388" w:name="_Ref406763536"/>
      <w:bookmarkStart w:id="389" w:name="_Toc5243564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w:t>
      </w:r>
      <w:r w:rsidR="008D502E">
        <w:rPr>
          <w:rFonts w:cs="Times New Roman"/>
        </w:rPr>
        <w:fldChar w:fldCharType="end"/>
      </w:r>
      <w:bookmarkEnd w:id="377"/>
      <w:bookmarkEnd w:id="378"/>
      <w:bookmarkEnd w:id="379"/>
      <w:bookmarkEnd w:id="380"/>
      <w:bookmarkEnd w:id="381"/>
      <w:bookmarkEnd w:id="382"/>
      <w:bookmarkEnd w:id="383"/>
      <w:bookmarkEnd w:id="384"/>
      <w:bookmarkEnd w:id="385"/>
      <w:bookmarkEnd w:id="386"/>
      <w:bookmarkEnd w:id="387"/>
      <w:bookmarkEnd w:id="388"/>
      <w:r w:rsidR="00B3288D">
        <w:rPr>
          <w:rFonts w:cs="Times New Roman"/>
        </w:rPr>
        <w:t>. New Patient Location</w:t>
      </w:r>
      <w:bookmarkEnd w:id="389"/>
      <w:r w:rsidR="00B3288D">
        <w:rPr>
          <w:rFonts w:cs="Times New Roman"/>
        </w:rPr>
        <w:t xml:space="preserve"> </w:t>
      </w:r>
    </w:p>
    <w:p w14:paraId="5C3CD73A" w14:textId="77777777" w:rsidR="00D86AF8" w:rsidRPr="00B83B3E" w:rsidRDefault="00D86AF8" w:rsidP="00400B72">
      <w:pPr>
        <w:pStyle w:val="Body3PicCaption"/>
      </w:pPr>
      <w:r w:rsidRPr="00B83B3E">
        <w:t>Notes on adding new patients:</w:t>
      </w:r>
      <w:r w:rsidR="008F4233" w:rsidRPr="00B83B3E">
        <w:t xml:space="preserve"> </w:t>
      </w:r>
    </w:p>
    <w:p w14:paraId="5C3CD73B" w14:textId="77777777" w:rsidR="00D86AF8" w:rsidRPr="004519C9" w:rsidRDefault="006B7071" w:rsidP="005F7F65">
      <w:pPr>
        <w:pStyle w:val="ListParagraph"/>
        <w:numPr>
          <w:ilvl w:val="0"/>
          <w:numId w:val="61"/>
        </w:numPr>
      </w:pPr>
      <w:r w:rsidRPr="005F7F65">
        <w:rPr>
          <w:rFonts w:ascii="Times New Roman" w:hAnsi="Times New Roman" w:cs="Times New Roman"/>
        </w:rPr>
        <w:t>CAPRI</w:t>
      </w:r>
      <w:r w:rsidR="00D86AF8" w:rsidRPr="005F7F65">
        <w:rPr>
          <w:rFonts w:ascii="Times New Roman" w:hAnsi="Times New Roman" w:cs="Times New Roman"/>
        </w:rPr>
        <w:t xml:space="preserve"> automatically uses all capital letters in all fields; </w:t>
      </w:r>
      <w:r w:rsidR="00914F6F" w:rsidRPr="005F7F65">
        <w:rPr>
          <w:rFonts w:ascii="Times New Roman" w:hAnsi="Times New Roman" w:cs="Times New Roman"/>
        </w:rPr>
        <w:t>user</w:t>
      </w:r>
      <w:r w:rsidR="00D644D1" w:rsidRPr="005F7F65">
        <w:rPr>
          <w:rFonts w:ascii="Times New Roman" w:hAnsi="Times New Roman" w:cs="Times New Roman"/>
        </w:rPr>
        <w:t>s</w:t>
      </w:r>
      <w:r w:rsidR="00914F6F" w:rsidRPr="005F7F65">
        <w:rPr>
          <w:rFonts w:ascii="Times New Roman" w:hAnsi="Times New Roman" w:cs="Times New Roman"/>
        </w:rPr>
        <w:t xml:space="preserve"> </w:t>
      </w:r>
      <w:r w:rsidR="00D86AF8" w:rsidRPr="005F7F65">
        <w:rPr>
          <w:rFonts w:ascii="Times New Roman" w:hAnsi="Times New Roman" w:cs="Times New Roman"/>
        </w:rPr>
        <w:t>do not have to capitalize individual letters</w:t>
      </w:r>
    </w:p>
    <w:p w14:paraId="5C3CD73C" w14:textId="77777777" w:rsidR="00D86AF8" w:rsidRPr="004519C9" w:rsidRDefault="00D86AF8" w:rsidP="005F7F65">
      <w:pPr>
        <w:pStyle w:val="ListParagraph"/>
        <w:numPr>
          <w:ilvl w:val="0"/>
          <w:numId w:val="61"/>
        </w:numPr>
      </w:pPr>
      <w:r w:rsidRPr="005F7F65">
        <w:rPr>
          <w:rFonts w:ascii="Times New Roman" w:hAnsi="Times New Roman" w:cs="Times New Roman"/>
        </w:rPr>
        <w:t>Do not use punctuation marks, special characters, or spaces in any of the name fields</w:t>
      </w:r>
    </w:p>
    <w:p w14:paraId="5C3CD73D" w14:textId="77777777" w:rsidR="00D86AF8" w:rsidRPr="004519C9" w:rsidRDefault="00D86AF8" w:rsidP="005F7F65">
      <w:pPr>
        <w:pStyle w:val="ListParagraph"/>
        <w:numPr>
          <w:ilvl w:val="0"/>
          <w:numId w:val="61"/>
        </w:numPr>
      </w:pPr>
      <w:r w:rsidRPr="005F7F65">
        <w:rPr>
          <w:rFonts w:ascii="Times New Roman" w:hAnsi="Times New Roman" w:cs="Times New Roman"/>
        </w:rPr>
        <w:t>Do not use punctuation marks in any of the address fields</w:t>
      </w:r>
    </w:p>
    <w:p w14:paraId="5C3CD73E" w14:textId="77777777" w:rsidR="00D86AF8" w:rsidRPr="004519C9" w:rsidRDefault="00AD261C" w:rsidP="005F7F65">
      <w:pPr>
        <w:pStyle w:val="ListParagraph"/>
        <w:numPr>
          <w:ilvl w:val="0"/>
          <w:numId w:val="61"/>
        </w:numPr>
      </w:pPr>
      <w:r w:rsidRPr="005F7F65">
        <w:rPr>
          <w:rFonts w:ascii="Times New Roman" w:hAnsi="Times New Roman" w:cs="Times New Roman"/>
        </w:rPr>
        <w:lastRenderedPageBreak/>
        <w:t xml:space="preserve">Use a hyphen between the area code and number, e.g. 555-555-5555; </w:t>
      </w:r>
      <w:r w:rsidR="00D86AF8" w:rsidRPr="005F7F65">
        <w:rPr>
          <w:rFonts w:ascii="Times New Roman" w:hAnsi="Times New Roman" w:cs="Times New Roman"/>
        </w:rPr>
        <w:t xml:space="preserve">Do not </w:t>
      </w:r>
      <w:r w:rsidRPr="005F7F65">
        <w:rPr>
          <w:rFonts w:ascii="Times New Roman" w:hAnsi="Times New Roman" w:cs="Times New Roman"/>
        </w:rPr>
        <w:t>put</w:t>
      </w:r>
      <w:r w:rsidR="00D86AF8" w:rsidRPr="005F7F65">
        <w:rPr>
          <w:rFonts w:ascii="Times New Roman" w:hAnsi="Times New Roman" w:cs="Times New Roman"/>
        </w:rPr>
        <w:t xml:space="preserve"> parentheses </w:t>
      </w:r>
      <w:r w:rsidRPr="005F7F65">
        <w:rPr>
          <w:rFonts w:ascii="Times New Roman" w:hAnsi="Times New Roman" w:cs="Times New Roman"/>
        </w:rPr>
        <w:t>around</w:t>
      </w:r>
      <w:r w:rsidR="00D86AF8" w:rsidRPr="005F7F65">
        <w:rPr>
          <w:rFonts w:ascii="Times New Roman" w:hAnsi="Times New Roman" w:cs="Times New Roman"/>
        </w:rPr>
        <w:t xml:space="preserve"> the area code of a phone number</w:t>
      </w:r>
    </w:p>
    <w:p w14:paraId="5C3CD73F" w14:textId="388D53A3" w:rsidR="00D86AF8" w:rsidRPr="00B83B3E" w:rsidRDefault="00196B97" w:rsidP="0017423A">
      <w:pPr>
        <w:pStyle w:val="BodyText"/>
      </w:pPr>
      <w:r w:rsidRPr="00B83B3E">
        <w:rPr>
          <w:b/>
        </w:rPr>
        <w:t>Step 6</w:t>
      </w:r>
      <w:r w:rsidR="00D86AF8" w:rsidRPr="00B83B3E">
        <w:t xml:space="preserve"> </w:t>
      </w:r>
      <w:r w:rsidR="001768A4" w:rsidRPr="00B83B3E">
        <w:t>–</w:t>
      </w:r>
      <w:r w:rsidR="00D86AF8" w:rsidRPr="00B83B3E">
        <w:t xml:space="preserve"> </w:t>
      </w:r>
      <w:r w:rsidR="00434229" w:rsidRPr="00B83B3E">
        <w:t>After</w:t>
      </w:r>
      <w:r w:rsidR="00D86AF8" w:rsidRPr="00B83B3E">
        <w:t xml:space="preserve"> </w:t>
      </w:r>
      <w:r w:rsidR="00914F6F" w:rsidRPr="00B83B3E">
        <w:t xml:space="preserve">the user </w:t>
      </w:r>
      <w:r w:rsidR="00D86AF8" w:rsidRPr="00B83B3E">
        <w:t>ha</w:t>
      </w:r>
      <w:r w:rsidR="003073CD" w:rsidRPr="00B83B3E">
        <w:t>s</w:t>
      </w:r>
      <w:r w:rsidR="00D86AF8" w:rsidRPr="00B83B3E">
        <w:t xml:space="preserve"> completed the </w:t>
      </w:r>
      <w:r w:rsidR="00D86AF8" w:rsidRPr="00B83B3E">
        <w:rPr>
          <w:b/>
        </w:rPr>
        <w:t>Enter New Patient</w:t>
      </w:r>
      <w:r w:rsidR="00D86AF8" w:rsidRPr="00B83B3E">
        <w:t xml:space="preserve"> template and clicked the </w:t>
      </w:r>
      <w:r w:rsidR="00D86AF8" w:rsidRPr="00B83B3E">
        <w:rPr>
          <w:b/>
        </w:rPr>
        <w:t>Add Patient</w:t>
      </w:r>
      <w:r w:rsidR="00D86AF8" w:rsidRPr="00B83B3E">
        <w:t xml:space="preserve"> b</w:t>
      </w:r>
      <w:r w:rsidR="0083305D" w:rsidRPr="00B83B3E">
        <w:t>utton shown in</w:t>
      </w:r>
      <w:r w:rsidR="009E2681" w:rsidRPr="00B83B3E">
        <w:t xml:space="preserve"> (</w:t>
      </w:r>
      <w:r w:rsidR="0083305D" w:rsidRPr="00B83B3E">
        <w:t xml:space="preserve"> </w:t>
      </w:r>
      <w:r w:rsidR="00E557D6" w:rsidRPr="00B83B3E">
        <w:fldChar w:fldCharType="begin"/>
      </w:r>
      <w:r w:rsidR="00E557D6" w:rsidRPr="00B83B3E">
        <w:instrText xml:space="preserve"> REF _Ref406763525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13</w:t>
      </w:r>
      <w:r w:rsidR="00E557D6" w:rsidRPr="00B83B3E">
        <w:fldChar w:fldCharType="end"/>
      </w:r>
      <w:r w:rsidR="009E2681" w:rsidRPr="00B83B3E">
        <w:t>)</w:t>
      </w:r>
      <w:r w:rsidR="0083305D" w:rsidRPr="00B83B3E">
        <w:t xml:space="preserve"> and </w:t>
      </w:r>
      <w:r w:rsidR="009E2681" w:rsidRPr="00B83B3E">
        <w:t>(</w:t>
      </w:r>
      <w:r w:rsidR="00E557D6" w:rsidRPr="00B83B3E">
        <w:fldChar w:fldCharType="begin"/>
      </w:r>
      <w:r w:rsidR="00E557D6" w:rsidRPr="00B83B3E">
        <w:instrText xml:space="preserve"> REF _Ref406763536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18</w:t>
      </w:r>
      <w:r w:rsidR="00E557D6" w:rsidRPr="00B83B3E">
        <w:fldChar w:fldCharType="end"/>
      </w:r>
      <w:r w:rsidR="00E557D6" w:rsidRPr="00B83B3E">
        <w:t>)</w:t>
      </w:r>
      <w:r w:rsidR="00570928" w:rsidRPr="00B83B3E">
        <w:t xml:space="preserve">, </w:t>
      </w:r>
      <w:r w:rsidR="0083305D" w:rsidRPr="00B83B3E">
        <w:t>C</w:t>
      </w:r>
      <w:r w:rsidR="006B7071" w:rsidRPr="00B83B3E">
        <w:t>APRI</w:t>
      </w:r>
      <w:r w:rsidR="00D86AF8" w:rsidRPr="00B83B3E">
        <w:t xml:space="preserve"> build</w:t>
      </w:r>
      <w:r w:rsidR="00434229" w:rsidRPr="00B83B3E">
        <w:t>s</w:t>
      </w:r>
      <w:r w:rsidR="00D86AF8" w:rsidRPr="00B83B3E">
        <w:t xml:space="preserve"> a new patient record for the veteran and automatically open</w:t>
      </w:r>
      <w:r w:rsidR="00434229" w:rsidRPr="00B83B3E">
        <w:t>s</w:t>
      </w:r>
      <w:r w:rsidR="00D86AF8" w:rsidRPr="00B83B3E">
        <w:t xml:space="preserve"> that record </w:t>
      </w:r>
      <w:r w:rsidR="00BD10AF" w:rsidRPr="00B83B3E">
        <w:t>i</w:t>
      </w:r>
      <w:r w:rsidR="00434229" w:rsidRPr="00B83B3E">
        <w:t>n</w:t>
      </w:r>
      <w:r w:rsidR="00D86AF8" w:rsidRPr="00B83B3E">
        <w:t xml:space="preserve"> the </w:t>
      </w:r>
      <w:r w:rsidR="00D86AF8" w:rsidRPr="00B83B3E">
        <w:rPr>
          <w:b/>
        </w:rPr>
        <w:t>C&amp;P Exams</w:t>
      </w:r>
      <w:r w:rsidR="00D86AF8" w:rsidRPr="00B83B3E">
        <w:t xml:space="preserve"> tab.</w:t>
      </w:r>
    </w:p>
    <w:p w14:paraId="5C3CD740" w14:textId="77777777" w:rsidR="00D86AF8" w:rsidRPr="00B83B3E" w:rsidRDefault="00196B97" w:rsidP="0017423A">
      <w:pPr>
        <w:pStyle w:val="BodyText"/>
      </w:pPr>
      <w:r w:rsidRPr="00B83B3E">
        <w:rPr>
          <w:b/>
        </w:rPr>
        <w:t>Step 7</w:t>
      </w:r>
      <w:r w:rsidR="00D86AF8" w:rsidRPr="00B83B3E">
        <w:t xml:space="preserve"> </w:t>
      </w:r>
      <w:r w:rsidR="001768A4" w:rsidRPr="00B83B3E">
        <w:t>–</w:t>
      </w:r>
      <w:r w:rsidR="00D86AF8" w:rsidRPr="00B83B3E">
        <w:t xml:space="preserve"> The new patient is established in VistA and </w:t>
      </w:r>
      <w:r w:rsidR="00914F6F" w:rsidRPr="00B83B3E">
        <w:t xml:space="preserve">the </w:t>
      </w:r>
      <w:r w:rsidR="00AF3059" w:rsidRPr="00B83B3E">
        <w:t>user may now</w:t>
      </w:r>
      <w:r w:rsidR="00D86AF8" w:rsidRPr="00B83B3E">
        <w:t xml:space="preserve"> request a C&amp;P Examination</w:t>
      </w:r>
      <w:r w:rsidR="00CA720D" w:rsidRPr="00B83B3E">
        <w:t xml:space="preserve"> for that patient</w:t>
      </w:r>
      <w:r w:rsidR="00D86AF8" w:rsidRPr="00B83B3E">
        <w:t>.</w:t>
      </w:r>
    </w:p>
    <w:p w14:paraId="5C3CD741" w14:textId="77777777" w:rsidR="00D86AF8" w:rsidRPr="00B83B3E" w:rsidRDefault="00D86AF8" w:rsidP="00A561AD">
      <w:pPr>
        <w:pStyle w:val="Heading3"/>
      </w:pPr>
      <w:bookmarkStart w:id="390" w:name="_Toc179779057"/>
      <w:bookmarkStart w:id="391" w:name="_Toc278187796"/>
      <w:bookmarkStart w:id="392" w:name="_Toc508873531"/>
      <w:bookmarkStart w:id="393" w:name="_Toc508874943"/>
      <w:bookmarkStart w:id="394" w:name="_Toc508875797"/>
      <w:bookmarkStart w:id="395" w:name="_Toc524336289"/>
      <w:r w:rsidRPr="00B83B3E">
        <w:t xml:space="preserve">Other </w:t>
      </w:r>
      <w:r w:rsidR="0050318F" w:rsidRPr="00B83B3E">
        <w:t>F</w:t>
      </w:r>
      <w:r w:rsidRPr="00B83B3E">
        <w:t xml:space="preserve">acilities </w:t>
      </w:r>
      <w:r w:rsidR="0050318F" w:rsidRPr="00B83B3E">
        <w:t>V</w:t>
      </w:r>
      <w:r w:rsidRPr="00B83B3E">
        <w:t xml:space="preserve">isited by a </w:t>
      </w:r>
      <w:r w:rsidR="0050318F" w:rsidRPr="00B83B3E">
        <w:t>V</w:t>
      </w:r>
      <w:r w:rsidRPr="00B83B3E">
        <w:t>eteran</w:t>
      </w:r>
      <w:bookmarkEnd w:id="390"/>
      <w:bookmarkEnd w:id="391"/>
      <w:bookmarkEnd w:id="392"/>
      <w:bookmarkEnd w:id="393"/>
      <w:bookmarkEnd w:id="394"/>
      <w:bookmarkEnd w:id="395"/>
    </w:p>
    <w:p w14:paraId="5C3CD742" w14:textId="4D7F4D9A" w:rsidR="00D86AF8" w:rsidRDefault="00D86AF8" w:rsidP="004956C9">
      <w:pPr>
        <w:pStyle w:val="BodyText"/>
      </w:pPr>
      <w:r w:rsidRPr="00B83B3E">
        <w:t xml:space="preserve">A </w:t>
      </w:r>
      <w:r w:rsidR="006B7071" w:rsidRPr="00B83B3E">
        <w:t xml:space="preserve">CAPRI </w:t>
      </w:r>
      <w:r w:rsidR="00B671A5" w:rsidRPr="00B83B3E">
        <w:t>r</w:t>
      </w:r>
      <w:r w:rsidR="006B7071" w:rsidRPr="00B83B3E">
        <w:t xml:space="preserve">emote </w:t>
      </w:r>
      <w:r w:rsidRPr="00B83B3E">
        <w:t>user can switch to other VAMC sites and view the patient’s record even if the user normally does not have access to those VAMC sites.</w:t>
      </w:r>
      <w:r w:rsidR="00EE0CF4">
        <w:t xml:space="preserve"> </w:t>
      </w:r>
      <w:r w:rsidRPr="00B83B3E">
        <w:t xml:space="preserve">The </w:t>
      </w:r>
      <w:r w:rsidRPr="00B83B3E">
        <w:rPr>
          <w:b/>
        </w:rPr>
        <w:t xml:space="preserve">Other Facilities Visited by Vet </w:t>
      </w:r>
      <w:r w:rsidR="00683B8B" w:rsidRPr="00B83B3E">
        <w:t>button</w:t>
      </w:r>
      <w:r w:rsidRPr="00B83B3E">
        <w:t xml:space="preserve"> allows a user to identify all VAMCs where a patient </w:t>
      </w:r>
      <w:r w:rsidRPr="00B83B3E">
        <w:rPr>
          <w:i/>
          <w:iCs/>
        </w:rPr>
        <w:t>may have</w:t>
      </w:r>
      <w:r w:rsidRPr="00B83B3E">
        <w:t xml:space="preserve"> visited, </w:t>
      </w:r>
      <w:proofErr w:type="gramStart"/>
      <w:r w:rsidRPr="00B83B3E">
        <w:t>and also</w:t>
      </w:r>
      <w:proofErr w:type="gramEnd"/>
      <w:r w:rsidRPr="00B83B3E">
        <w:t xml:space="preserve"> identifies the last time the patient </w:t>
      </w:r>
      <w:r w:rsidRPr="00B83B3E">
        <w:rPr>
          <w:i/>
          <w:iCs/>
        </w:rPr>
        <w:t>may have</w:t>
      </w:r>
      <w:r w:rsidRPr="00B83B3E">
        <w:t xml:space="preserve"> received treatment at that VAMC site.</w:t>
      </w:r>
      <w:r w:rsidR="00EE0CF4">
        <w:t xml:space="preserve"> </w:t>
      </w:r>
      <w:r w:rsidR="00683B8B" w:rsidRPr="00B83B3E">
        <w:t>T</w:t>
      </w:r>
      <w:r w:rsidR="00213B8B" w:rsidRPr="00B83B3E">
        <w:t xml:space="preserve">he </w:t>
      </w:r>
      <w:r w:rsidR="00213B8B" w:rsidRPr="00B83B3E">
        <w:rPr>
          <w:b/>
        </w:rPr>
        <w:t>Other Facilities Visited by Vet</w:t>
      </w:r>
      <w:r w:rsidR="00213B8B" w:rsidRPr="00B83B3E">
        <w:t xml:space="preserve"> </w:t>
      </w:r>
      <w:r w:rsidR="00683B8B" w:rsidRPr="00B83B3E">
        <w:t>button on the Patient Selector screen</w:t>
      </w:r>
      <w:r w:rsidR="00946045" w:rsidRPr="00B83B3E">
        <w:t xml:space="preserve"> is</w:t>
      </w:r>
      <w:r w:rsidR="00213B8B" w:rsidRPr="00B83B3E">
        <w:t xml:space="preserve"> grayed out and disabled when there is no electronic record that the patient </w:t>
      </w:r>
      <w:r w:rsidR="0017423A" w:rsidRPr="00B83B3E">
        <w:t>has visited another VAMC site</w:t>
      </w:r>
      <w:r w:rsidR="000E10C9" w:rsidRPr="00B83B3E">
        <w:t xml:space="preserve"> (</w:t>
      </w:r>
      <w:r w:rsidR="00E557D6" w:rsidRPr="00B83B3E">
        <w:fldChar w:fldCharType="begin"/>
      </w:r>
      <w:r w:rsidR="00E557D6" w:rsidRPr="00B83B3E">
        <w:instrText xml:space="preserve"> REF _Ref406763557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19</w:t>
      </w:r>
      <w:r w:rsidR="00E557D6" w:rsidRPr="00B83B3E">
        <w:fldChar w:fldCharType="end"/>
      </w:r>
      <w:r w:rsidR="000E10C9" w:rsidRPr="00B83B3E">
        <w:t>)</w:t>
      </w:r>
      <w:r w:rsidR="0017423A" w:rsidRPr="00B83B3E">
        <w:t>.</w:t>
      </w:r>
    </w:p>
    <w:p w14:paraId="5C3CD743" w14:textId="327BA2BA" w:rsidR="00C16CDA" w:rsidRPr="00B83B3E" w:rsidRDefault="0076087F" w:rsidP="0076087F">
      <w:pPr>
        <w:pStyle w:val="BodyText"/>
      </w:pPr>
      <w:r>
        <w:rPr>
          <w:noProof/>
        </w:rPr>
        <w:drawing>
          <wp:inline distT="0" distB="0" distL="0" distR="0" wp14:anchorId="73C61902" wp14:editId="00879EE6">
            <wp:extent cx="3895238" cy="2628572"/>
            <wp:effectExtent l="19050" t="19050" r="10160" b="19685"/>
            <wp:docPr id="1" name="Picture 1" descr="Display of the Patient Selector dialog window with a red elipse and arrow pointing to the Other Facilities Visited by V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5238" cy="2628572"/>
                    </a:xfrm>
                    <a:prstGeom prst="rect">
                      <a:avLst/>
                    </a:prstGeom>
                    <a:ln w="6350">
                      <a:solidFill>
                        <a:schemeClr val="tx1"/>
                      </a:solidFill>
                    </a:ln>
                  </pic:spPr>
                </pic:pic>
              </a:graphicData>
            </a:graphic>
          </wp:inline>
        </w:drawing>
      </w:r>
    </w:p>
    <w:p w14:paraId="5C3CD744" w14:textId="714BED86" w:rsidR="00AF3059" w:rsidRPr="00B83B3E" w:rsidRDefault="00AF3059" w:rsidP="00B52F9B">
      <w:pPr>
        <w:pStyle w:val="Caption"/>
        <w:rPr>
          <w:rFonts w:cs="Times New Roman"/>
        </w:rPr>
      </w:pPr>
      <w:bookmarkStart w:id="396" w:name="_Toc326149566"/>
      <w:bookmarkStart w:id="397" w:name="_Toc278548151"/>
      <w:bookmarkStart w:id="398" w:name="_Ref225565617"/>
      <w:bookmarkStart w:id="399" w:name="_Ref326156324"/>
      <w:bookmarkStart w:id="400" w:name="_Ref326156745"/>
      <w:bookmarkStart w:id="401" w:name="_Ref332960200"/>
      <w:bookmarkStart w:id="402" w:name="_Ref332960259"/>
      <w:bookmarkStart w:id="403" w:name="_Ref334681617"/>
      <w:bookmarkStart w:id="404" w:name="_Ref334950057"/>
      <w:bookmarkStart w:id="405" w:name="_Ref406763557"/>
      <w:bookmarkStart w:id="406" w:name="_Ref406763623"/>
      <w:bookmarkStart w:id="407" w:name="_Toc5243564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w:t>
      </w:r>
      <w:r w:rsidR="008D502E">
        <w:rPr>
          <w:rFonts w:cs="Times New Roman"/>
        </w:rPr>
        <w:fldChar w:fldCharType="end"/>
      </w:r>
      <w:bookmarkEnd w:id="396"/>
      <w:bookmarkEnd w:id="397"/>
      <w:bookmarkEnd w:id="398"/>
      <w:bookmarkEnd w:id="399"/>
      <w:bookmarkEnd w:id="400"/>
      <w:bookmarkEnd w:id="401"/>
      <w:bookmarkEnd w:id="402"/>
      <w:bookmarkEnd w:id="403"/>
      <w:bookmarkEnd w:id="404"/>
      <w:bookmarkEnd w:id="405"/>
      <w:bookmarkEnd w:id="406"/>
      <w:r w:rsidR="0076087F">
        <w:rPr>
          <w:rFonts w:cs="Times New Roman"/>
        </w:rPr>
        <w:t>. Other Facilities Visited by Vet.</w:t>
      </w:r>
      <w:bookmarkEnd w:id="407"/>
    </w:p>
    <w:p w14:paraId="1973DE44" w14:textId="2D5E1E8E" w:rsidR="0021146A" w:rsidRPr="00B83B3E" w:rsidRDefault="0021146A" w:rsidP="0021146A"/>
    <w:p w14:paraId="5C3CD747" w14:textId="7972DFA4" w:rsidR="00E557D6" w:rsidRPr="00B83B3E" w:rsidRDefault="00D86AF8" w:rsidP="0021146A">
      <w:r w:rsidRPr="00B83B3E">
        <w:t>Wh</w:t>
      </w:r>
      <w:r w:rsidR="007D3F9E" w:rsidRPr="00B83B3E">
        <w:t>en</w:t>
      </w:r>
      <w:r w:rsidRPr="00B83B3E">
        <w:t xml:space="preserve"> </w:t>
      </w:r>
      <w:r w:rsidR="0030634E" w:rsidRPr="00B83B3E">
        <w:t>a veteran’s patient record is displayed</w:t>
      </w:r>
      <w:r w:rsidRPr="00B83B3E">
        <w:t xml:space="preserve">, the </w:t>
      </w:r>
      <w:r w:rsidRPr="00B83B3E">
        <w:rPr>
          <w:b/>
        </w:rPr>
        <w:t>Other Facilities Visited</w:t>
      </w:r>
      <w:r w:rsidRPr="00B83B3E">
        <w:t xml:space="preserve"> </w:t>
      </w:r>
      <w:r w:rsidR="00683B8B" w:rsidRPr="00B83B3E">
        <w:t>button</w:t>
      </w:r>
      <w:r w:rsidRPr="00B83B3E">
        <w:t xml:space="preserve"> </w:t>
      </w:r>
      <w:proofErr w:type="gramStart"/>
      <w:r w:rsidRPr="00B83B3E">
        <w:t>is located in</w:t>
      </w:r>
      <w:proofErr w:type="gramEnd"/>
      <w:r w:rsidRPr="00B83B3E">
        <w:t xml:space="preserve"> the upper left corner (</w:t>
      </w:r>
      <w:r w:rsidR="007B1BF5" w:rsidRPr="00B83B3E">
        <w:fldChar w:fldCharType="begin"/>
      </w:r>
      <w:r w:rsidR="007B1BF5" w:rsidRPr="00B83B3E">
        <w:instrText xml:space="preserve"> REF _Ref332960215 \h  \* MERGEFORMAT </w:instrText>
      </w:r>
      <w:r w:rsidR="007B1BF5" w:rsidRPr="00B83B3E">
        <w:fldChar w:fldCharType="separate"/>
      </w:r>
      <w:r w:rsidR="00291D99" w:rsidRPr="00B83B3E">
        <w:t xml:space="preserve">Figure </w:t>
      </w:r>
      <w:r w:rsidR="00291D99">
        <w:t>2</w:t>
      </w:r>
      <w:r w:rsidR="00291D99">
        <w:noBreakHyphen/>
        <w:t>20</w:t>
      </w:r>
      <w:r w:rsidR="007B1BF5" w:rsidRPr="00B83B3E">
        <w:fldChar w:fldCharType="end"/>
      </w:r>
      <w:r w:rsidR="002B39B8" w:rsidRPr="00B83B3E">
        <w:t>).</w:t>
      </w:r>
    </w:p>
    <w:p w14:paraId="03BF9A6C" w14:textId="0FFE822E" w:rsidR="0021146A" w:rsidRPr="00B83B3E" w:rsidRDefault="003B7AEA" w:rsidP="0021146A">
      <w:r>
        <w:rPr>
          <w:noProof/>
        </w:rPr>
        <w:lastRenderedPageBreak/>
        <w:drawing>
          <wp:inline distT="0" distB="0" distL="0" distR="0" wp14:anchorId="6040F6FF" wp14:editId="04AB2D86">
            <wp:extent cx="4218305" cy="3027680"/>
            <wp:effectExtent l="19050" t="19050" r="10795" b="20320"/>
            <wp:docPr id="73" name="Picture 73" descr="Display of the CAPRI patient record GUI with a red elipse surrounding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1\AppData\Local\Temp\1\SNAGHTML117364c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8305" cy="3027680"/>
                    </a:xfrm>
                    <a:prstGeom prst="rect">
                      <a:avLst/>
                    </a:prstGeom>
                    <a:noFill/>
                    <a:ln w="6350">
                      <a:solidFill>
                        <a:schemeClr val="tx1"/>
                      </a:solidFill>
                    </a:ln>
                  </pic:spPr>
                </pic:pic>
              </a:graphicData>
            </a:graphic>
          </wp:inline>
        </w:drawing>
      </w:r>
    </w:p>
    <w:p w14:paraId="5C3CD749" w14:textId="258193F9" w:rsidR="00AF3059" w:rsidRPr="00B83B3E" w:rsidRDefault="00AF3059" w:rsidP="00B52F9B">
      <w:pPr>
        <w:pStyle w:val="Caption"/>
        <w:rPr>
          <w:rFonts w:cs="Times New Roman"/>
        </w:rPr>
      </w:pPr>
      <w:bookmarkStart w:id="408" w:name="_Toc326149567"/>
      <w:bookmarkStart w:id="409" w:name="_Toc278548152"/>
      <w:bookmarkStart w:id="410" w:name="_Ref225236392"/>
      <w:bookmarkStart w:id="411" w:name="_Ref326156307"/>
      <w:bookmarkStart w:id="412" w:name="_Ref326156719"/>
      <w:bookmarkStart w:id="413" w:name="_Ref332960215"/>
      <w:bookmarkStart w:id="414" w:name="_Ref332960266"/>
      <w:bookmarkStart w:id="415" w:name="_Ref406763606"/>
      <w:bookmarkStart w:id="416" w:name="_Ref406763638"/>
      <w:bookmarkStart w:id="417" w:name="_Toc5243564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w:t>
      </w:r>
      <w:r w:rsidR="008D502E">
        <w:rPr>
          <w:rFonts w:cs="Times New Roman"/>
        </w:rPr>
        <w:fldChar w:fldCharType="end"/>
      </w:r>
      <w:bookmarkEnd w:id="408"/>
      <w:bookmarkEnd w:id="409"/>
      <w:bookmarkEnd w:id="410"/>
      <w:bookmarkEnd w:id="411"/>
      <w:bookmarkEnd w:id="412"/>
      <w:bookmarkEnd w:id="413"/>
      <w:bookmarkEnd w:id="414"/>
      <w:bookmarkEnd w:id="415"/>
      <w:bookmarkEnd w:id="416"/>
      <w:r w:rsidR="003B7AEA">
        <w:rPr>
          <w:rFonts w:cs="Times New Roman"/>
        </w:rPr>
        <w:t>. Other Facilities Visited Selection.</w:t>
      </w:r>
      <w:bookmarkEnd w:id="417"/>
      <w:r w:rsidR="00F028B7">
        <w:rPr>
          <w:rFonts w:cs="Times New Roman"/>
        </w:rPr>
        <w:t xml:space="preserve"> </w:t>
      </w:r>
    </w:p>
    <w:p w14:paraId="5C3CD74A" w14:textId="77777777" w:rsidR="00E557D6" w:rsidRPr="00B83B3E" w:rsidRDefault="00E557D6" w:rsidP="00E557D6"/>
    <w:p w14:paraId="5C3CD74B" w14:textId="170F7DB7" w:rsidR="00D86AF8" w:rsidRDefault="00D86AF8" w:rsidP="004956C9">
      <w:pPr>
        <w:pStyle w:val="BodyText"/>
      </w:pPr>
      <w:r w:rsidRPr="00B83B3E">
        <w:t xml:space="preserve">After selecting the </w:t>
      </w:r>
      <w:r w:rsidRPr="00B83B3E">
        <w:rPr>
          <w:b/>
        </w:rPr>
        <w:t>Other Facilities Visited by Vet</w:t>
      </w:r>
      <w:r w:rsidRPr="00B83B3E">
        <w:t xml:space="preserve"> </w:t>
      </w:r>
      <w:r w:rsidR="00683B8B" w:rsidRPr="00B83B3E">
        <w:t>button</w:t>
      </w:r>
      <w:r w:rsidR="000E10C9" w:rsidRPr="00B83B3E">
        <w:t xml:space="preserve"> from the </w:t>
      </w:r>
      <w:r w:rsidR="000E10C9" w:rsidRPr="00B83B3E">
        <w:rPr>
          <w:b/>
        </w:rPr>
        <w:t>Patient Selector</w:t>
      </w:r>
      <w:r w:rsidR="000E10C9" w:rsidRPr="00B83B3E">
        <w:t xml:space="preserve"> screen </w:t>
      </w:r>
      <w:r w:rsidR="000B5A57" w:rsidRPr="00B83B3E">
        <w:t>(</w:t>
      </w:r>
      <w:r w:rsidR="00E557D6" w:rsidRPr="00B83B3E">
        <w:fldChar w:fldCharType="begin"/>
      </w:r>
      <w:r w:rsidR="00E557D6" w:rsidRPr="00B83B3E">
        <w:instrText xml:space="preserve"> REF _Ref406763623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19</w:t>
      </w:r>
      <w:r w:rsidR="00E557D6" w:rsidRPr="00B83B3E">
        <w:fldChar w:fldCharType="end"/>
      </w:r>
      <w:r w:rsidR="000B5A57" w:rsidRPr="00B83B3E">
        <w:t>)</w:t>
      </w:r>
      <w:r w:rsidR="00E557D6" w:rsidRPr="00B83B3E">
        <w:t>,</w:t>
      </w:r>
      <w:r w:rsidR="00F60629" w:rsidRPr="00B83B3E">
        <w:t xml:space="preserve"> </w:t>
      </w:r>
      <w:r w:rsidRPr="00B83B3E">
        <w:t xml:space="preserve">or </w:t>
      </w:r>
      <w:r w:rsidR="000E10C9" w:rsidRPr="00B83B3E">
        <w:t xml:space="preserve">the </w:t>
      </w:r>
      <w:r w:rsidR="000E10C9" w:rsidRPr="00B83B3E">
        <w:rPr>
          <w:b/>
        </w:rPr>
        <w:t>Other Facilities Visited</w:t>
      </w:r>
      <w:r w:rsidR="000E10C9" w:rsidRPr="00B83B3E">
        <w:t xml:space="preserve"> </w:t>
      </w:r>
      <w:r w:rsidR="00C36E15" w:rsidRPr="00B83B3E">
        <w:t xml:space="preserve">button </w:t>
      </w:r>
      <w:r w:rsidRPr="00B83B3E">
        <w:t>while viewing a named veteran’s records</w:t>
      </w:r>
      <w:r w:rsidR="000B5A57" w:rsidRPr="00B83B3E">
        <w:t xml:space="preserve"> (</w:t>
      </w:r>
      <w:r w:rsidR="00E557D6" w:rsidRPr="00B83B3E">
        <w:fldChar w:fldCharType="begin"/>
      </w:r>
      <w:r w:rsidR="00E557D6" w:rsidRPr="00B83B3E">
        <w:instrText xml:space="preserve"> REF _Ref406763638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20</w:t>
      </w:r>
      <w:r w:rsidR="00E557D6" w:rsidRPr="00B83B3E">
        <w:fldChar w:fldCharType="end"/>
      </w:r>
      <w:r w:rsidR="00E557D6" w:rsidRPr="00B83B3E">
        <w:t>)</w:t>
      </w:r>
      <w:r w:rsidRPr="00B83B3E">
        <w:t xml:space="preserve">, the user is presented with a list of VAMCs where the veteran </w:t>
      </w:r>
      <w:r w:rsidRPr="00B83B3E">
        <w:rPr>
          <w:i/>
          <w:iCs/>
        </w:rPr>
        <w:t>may have</w:t>
      </w:r>
      <w:r w:rsidRPr="00B83B3E">
        <w:t xml:space="preserve"> visited (</w:t>
      </w:r>
      <w:r w:rsidR="00E557D6" w:rsidRPr="00B83B3E">
        <w:fldChar w:fldCharType="begin"/>
      </w:r>
      <w:r w:rsidR="00E557D6" w:rsidRPr="00B83B3E">
        <w:instrText xml:space="preserve"> REF _Ref406763656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21</w:t>
      </w:r>
      <w:r w:rsidR="00E557D6" w:rsidRPr="00B83B3E">
        <w:fldChar w:fldCharType="end"/>
      </w:r>
      <w:r w:rsidRPr="00B83B3E">
        <w:t>).</w:t>
      </w:r>
      <w:r w:rsidR="00EE0CF4">
        <w:t xml:space="preserve"> </w:t>
      </w:r>
      <w:r w:rsidR="00683B8B" w:rsidRPr="00B83B3E">
        <w:t>The user selects</w:t>
      </w:r>
      <w:r w:rsidRPr="00B83B3E">
        <w:t xml:space="preserve"> a VAMC, and then select</w:t>
      </w:r>
      <w:r w:rsidR="00683B8B" w:rsidRPr="00B83B3E">
        <w:t>s</w:t>
      </w:r>
      <w:r w:rsidRPr="00B83B3E">
        <w:t xml:space="preserve"> </w:t>
      </w:r>
      <w:r w:rsidRPr="00B83B3E">
        <w:rPr>
          <w:b/>
          <w:u w:val="single"/>
        </w:rPr>
        <w:t>S</w:t>
      </w:r>
      <w:r w:rsidRPr="00B83B3E">
        <w:rPr>
          <w:b/>
        </w:rPr>
        <w:t>witch to This Facility</w:t>
      </w:r>
      <w:r w:rsidR="007D3F9E" w:rsidRPr="00B83B3E">
        <w:t>.</w:t>
      </w:r>
    </w:p>
    <w:p w14:paraId="338F5F79" w14:textId="77777777" w:rsidR="00EE33FC" w:rsidRPr="00B83B3E" w:rsidRDefault="00EE33FC" w:rsidP="004956C9">
      <w:pPr>
        <w:pStyle w:val="BodyText"/>
      </w:pPr>
    </w:p>
    <w:p w14:paraId="5C3CD74C" w14:textId="77777777" w:rsidR="007B4DFA" w:rsidRPr="00B83B3E" w:rsidRDefault="00323BF1" w:rsidP="00400B72">
      <w:pPr>
        <w:pStyle w:val="Body3PicCaption"/>
      </w:pPr>
      <w:r w:rsidRPr="00B83B3E">
        <w:drawing>
          <wp:inline distT="0" distB="0" distL="0" distR="0" wp14:anchorId="5C3CE125" wp14:editId="756CA24F">
            <wp:extent cx="4181475" cy="2943225"/>
            <wp:effectExtent l="0" t="0" r="9525" b="9525"/>
            <wp:docPr id="37" name="Picture 43" descr="Display of the remote sites list that the patient may have visited; a result of selecting the Other Sit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6DC68969" w:rsidR="00AF3059" w:rsidRPr="00B83B3E" w:rsidRDefault="00AF3059" w:rsidP="00B52F9B">
      <w:pPr>
        <w:pStyle w:val="Caption"/>
        <w:rPr>
          <w:rFonts w:cs="Times New Roman"/>
        </w:rPr>
      </w:pPr>
      <w:bookmarkStart w:id="418" w:name="_Toc326149568"/>
      <w:bookmarkStart w:id="419" w:name="_Toc278548153"/>
      <w:bookmarkStart w:id="420" w:name="_Ref225236493"/>
      <w:bookmarkStart w:id="421" w:name="_Ref332960274"/>
      <w:bookmarkStart w:id="422" w:name="_Ref406763656"/>
      <w:bookmarkStart w:id="423" w:name="_Toc5243564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w:t>
      </w:r>
      <w:r w:rsidR="008D502E">
        <w:rPr>
          <w:rFonts w:cs="Times New Roman"/>
        </w:rPr>
        <w:fldChar w:fldCharType="end"/>
      </w:r>
      <w:bookmarkEnd w:id="418"/>
      <w:bookmarkEnd w:id="419"/>
      <w:bookmarkEnd w:id="420"/>
      <w:bookmarkEnd w:id="421"/>
      <w:bookmarkEnd w:id="422"/>
      <w:r w:rsidR="00CA115C">
        <w:rPr>
          <w:rFonts w:cs="Times New Roman"/>
        </w:rPr>
        <w:t>. Remote Sites Visited List.</w:t>
      </w:r>
      <w:bookmarkEnd w:id="423"/>
    </w:p>
    <w:p w14:paraId="2E35BE10" w14:textId="77777777" w:rsidR="0021146A" w:rsidRPr="00B83B3E" w:rsidRDefault="0021146A" w:rsidP="0021146A"/>
    <w:p w14:paraId="5C3CD74F" w14:textId="40D1083C" w:rsidR="00D86AF8" w:rsidRPr="00B83B3E" w:rsidRDefault="007D3F9E" w:rsidP="0021146A">
      <w:r w:rsidRPr="00B83B3E">
        <w:lastRenderedPageBreak/>
        <w:t>After switching</w:t>
      </w:r>
      <w:r w:rsidR="00D86AF8" w:rsidRPr="00B83B3E">
        <w:t xml:space="preserve"> to the other site, the user has full ability to navigate the veteran’s patient records using </w:t>
      </w:r>
      <w:r w:rsidR="006B7071" w:rsidRPr="00B83B3E">
        <w:t>CAPRI</w:t>
      </w:r>
      <w:r w:rsidR="004A55D7" w:rsidRPr="00B83B3E">
        <w:t>.</w:t>
      </w:r>
    </w:p>
    <w:p w14:paraId="5C3CD750" w14:textId="3E3DA93B" w:rsidR="00D86AF8" w:rsidRPr="00B83B3E" w:rsidRDefault="00213B8B" w:rsidP="00400B72">
      <w:pPr>
        <w:pStyle w:val="Body3PicCaption"/>
      </w:pPr>
      <w:r w:rsidRPr="00B83B3E">
        <w:t xml:space="preserve">Unless the user has direct access to the switched site, the </w:t>
      </w:r>
      <w:r w:rsidR="004A55D7" w:rsidRPr="00B83B3E">
        <w:t>f</w:t>
      </w:r>
      <w:r w:rsidRPr="00B83B3E">
        <w:t>ile menu</w:t>
      </w:r>
      <w:r w:rsidR="001D3174" w:rsidRPr="00B83B3E">
        <w:t xml:space="preserve"> can</w:t>
      </w:r>
      <w:r w:rsidR="007D62BF" w:rsidRPr="00B83B3E">
        <w:t>not be used</w:t>
      </w:r>
      <w:r w:rsidRPr="00B83B3E">
        <w:t xml:space="preserve"> to search for other patient records at the switched site.</w:t>
      </w:r>
      <w:r w:rsidR="00EE0CF4">
        <w:t xml:space="preserve"> </w:t>
      </w:r>
      <w:r w:rsidRPr="00B83B3E">
        <w:t xml:space="preserve">Instead, the </w:t>
      </w:r>
      <w:r w:rsidR="00AF1FFD" w:rsidRPr="00B83B3E">
        <w:t>user receives</w:t>
      </w:r>
      <w:r w:rsidRPr="00B83B3E">
        <w:t xml:space="preserve"> the message in </w:t>
      </w:r>
      <w:r w:rsidR="009E2681" w:rsidRPr="00B83B3E">
        <w:t>(</w:t>
      </w:r>
      <w:r w:rsidR="00E557D6" w:rsidRPr="00B83B3E">
        <w:fldChar w:fldCharType="begin"/>
      </w:r>
      <w:r w:rsidR="00E557D6" w:rsidRPr="00B83B3E">
        <w:instrText xml:space="preserve"> REF _Ref406763682 \h </w:instrText>
      </w:r>
      <w:r w:rsidR="00B83B3E">
        <w:instrText xml:space="preserve"> \* MERGEFORMAT </w:instrText>
      </w:r>
      <w:r w:rsidR="00E557D6" w:rsidRPr="00B83B3E">
        <w:fldChar w:fldCharType="separate"/>
      </w:r>
      <w:r w:rsidR="00291D99" w:rsidRPr="00B83B3E">
        <w:t xml:space="preserve">Figure </w:t>
      </w:r>
      <w:r w:rsidR="00291D99">
        <w:t>2</w:t>
      </w:r>
      <w:r w:rsidR="00291D99">
        <w:noBreakHyphen/>
        <w:t>22</w:t>
      </w:r>
      <w:r w:rsidR="00E557D6" w:rsidRPr="00B83B3E">
        <w:fldChar w:fldCharType="end"/>
      </w:r>
      <w:r w:rsidR="009E2681" w:rsidRPr="00B83B3E">
        <w:t>)</w:t>
      </w:r>
      <w:r w:rsidR="00F22946" w:rsidRPr="00B83B3E">
        <w:t>.</w:t>
      </w:r>
    </w:p>
    <w:p w14:paraId="5C3CD751" w14:textId="77777777" w:rsidR="00E557D6" w:rsidRPr="00B83B3E" w:rsidRDefault="00E557D6" w:rsidP="001C720C">
      <w:pPr>
        <w:pStyle w:val="Body3PicCaption"/>
      </w:pPr>
    </w:p>
    <w:p w14:paraId="5C3CD752" w14:textId="77777777" w:rsidR="00D86AF8" w:rsidRPr="00B83B3E" w:rsidRDefault="00323BF1" w:rsidP="00F47CD9">
      <w:pPr>
        <w:pStyle w:val="Body3PicCaption"/>
      </w:pPr>
      <w:r w:rsidRPr="00B83B3E">
        <w:drawing>
          <wp:inline distT="0" distB="0" distL="0" distR="0" wp14:anchorId="5C3CE127" wp14:editId="31884522">
            <wp:extent cx="3705225" cy="1038225"/>
            <wp:effectExtent l="19050" t="19050" r="28575" b="28575"/>
            <wp:docPr id="38" name="Picture 27" descr="Display show to the user when they do not have sufficient access to select a site from the remote si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3E561324" w:rsidR="00AF3059" w:rsidRPr="00B83B3E" w:rsidRDefault="00AF3059" w:rsidP="00B52F9B">
      <w:pPr>
        <w:pStyle w:val="Caption"/>
        <w:rPr>
          <w:rFonts w:cs="Times New Roman"/>
        </w:rPr>
      </w:pPr>
      <w:bookmarkStart w:id="424" w:name="_Toc326149569"/>
      <w:bookmarkStart w:id="425" w:name="_Toc278548154"/>
      <w:bookmarkStart w:id="426" w:name="_Ref225236548"/>
      <w:bookmarkStart w:id="427" w:name="_Ref406763682"/>
      <w:bookmarkStart w:id="428" w:name="_Toc5243564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22</w:t>
      </w:r>
      <w:r w:rsidR="008D502E">
        <w:rPr>
          <w:rFonts w:cs="Times New Roman"/>
        </w:rPr>
        <w:fldChar w:fldCharType="end"/>
      </w:r>
      <w:bookmarkEnd w:id="424"/>
      <w:bookmarkEnd w:id="425"/>
      <w:bookmarkEnd w:id="426"/>
      <w:bookmarkEnd w:id="427"/>
      <w:r w:rsidR="00E0674F">
        <w:rPr>
          <w:rFonts w:cs="Times New Roman"/>
        </w:rPr>
        <w:t>. Insufficient Access Alert Window.</w:t>
      </w:r>
      <w:bookmarkEnd w:id="428"/>
    </w:p>
    <w:p w14:paraId="5C3CD754" w14:textId="77777777" w:rsidR="00D86AF8" w:rsidRPr="00B83B3E" w:rsidRDefault="00B51DDA" w:rsidP="00A561AD">
      <w:pPr>
        <w:pStyle w:val="Heading3"/>
      </w:pPr>
      <w:bookmarkStart w:id="429" w:name="_Toc278187797"/>
      <w:bookmarkStart w:id="430" w:name="_Toc508873532"/>
      <w:bookmarkStart w:id="431" w:name="_Toc508874944"/>
      <w:bookmarkStart w:id="432" w:name="_Toc508875798"/>
      <w:bookmarkStart w:id="433" w:name="_Toc524336290"/>
      <w:r w:rsidRPr="00B83B3E">
        <w:t xml:space="preserve">Enterprise </w:t>
      </w:r>
      <w:r w:rsidR="00E32A25" w:rsidRPr="00B83B3E">
        <w:t xml:space="preserve">Patient/Veteran </w:t>
      </w:r>
      <w:r w:rsidRPr="00B83B3E">
        <w:t xml:space="preserve">Search </w:t>
      </w:r>
      <w:r w:rsidR="00D86AF8" w:rsidRPr="00B83B3E">
        <w:t>Function</w:t>
      </w:r>
      <w:bookmarkEnd w:id="429"/>
      <w:bookmarkEnd w:id="430"/>
      <w:bookmarkEnd w:id="431"/>
      <w:bookmarkEnd w:id="432"/>
      <w:bookmarkEnd w:id="433"/>
    </w:p>
    <w:p w14:paraId="5C3CD755" w14:textId="167C6935" w:rsidR="00315B29" w:rsidRPr="00B83B3E" w:rsidRDefault="00315B29" w:rsidP="00315B29">
      <w:r w:rsidRPr="00B83B3E">
        <w:t xml:space="preserve">The Enterprise Search Function uses Master Veteran Index (MVI) as the search database to retrieve a list of sites where patient records exists. This feature allows the user to enter </w:t>
      </w:r>
      <w:r w:rsidR="0099593C" w:rsidRPr="00B83B3E">
        <w:t>t</w:t>
      </w:r>
      <w:r w:rsidRPr="00B83B3E">
        <w:t>rai</w:t>
      </w:r>
      <w:r w:rsidR="009E2681" w:rsidRPr="00B83B3E">
        <w:t xml:space="preserve">ts of a patient (see </w:t>
      </w:r>
      <w:r w:rsidR="00E557D6" w:rsidRPr="00B83B3E">
        <w:fldChar w:fldCharType="begin"/>
      </w:r>
      <w:r w:rsidR="00E557D6" w:rsidRPr="00B83B3E">
        <w:instrText xml:space="preserve"> REF _Ref406671620 \h </w:instrText>
      </w:r>
      <w:r w:rsidR="00B83B3E">
        <w:instrText xml:space="preserve"> \* MERGEFORMAT </w:instrText>
      </w:r>
      <w:r w:rsidR="00E557D6" w:rsidRPr="00B83B3E">
        <w:fldChar w:fldCharType="separate"/>
      </w:r>
      <w:r w:rsidR="00291D99" w:rsidRPr="00E0674F">
        <w:t xml:space="preserve">Figure </w:t>
      </w:r>
      <w:r w:rsidR="00291D99">
        <w:rPr>
          <w:noProof/>
        </w:rPr>
        <w:t>2</w:t>
      </w:r>
      <w:r w:rsidR="00291D99">
        <w:rPr>
          <w:noProof/>
        </w:rPr>
        <w:noBreakHyphen/>
        <w:t>23</w:t>
      </w:r>
      <w:r w:rsidR="00E557D6" w:rsidRPr="00B83B3E">
        <w:fldChar w:fldCharType="end"/>
      </w:r>
      <w:r w:rsidRPr="00B83B3E">
        <w:t xml:space="preserve"> to see if a match exists. This functionality is available from </w:t>
      </w:r>
      <w:r w:rsidR="0099593C" w:rsidRPr="00B83B3E">
        <w:t>the</w:t>
      </w:r>
      <w:r w:rsidRPr="00B83B3E">
        <w:t xml:space="preserve"> </w:t>
      </w:r>
      <w:r w:rsidRPr="00B83B3E">
        <w:rPr>
          <w:b/>
        </w:rPr>
        <w:t>Tools</w:t>
      </w:r>
      <w:r w:rsidRPr="00B83B3E">
        <w:t xml:space="preserve"> menu.</w:t>
      </w:r>
      <w:r w:rsidR="0099593C" w:rsidRPr="00B83B3E">
        <w:t xml:space="preserve"> </w:t>
      </w:r>
    </w:p>
    <w:p w14:paraId="5C3CD756" w14:textId="77777777" w:rsidR="004D4B2A" w:rsidRDefault="004D4B2A" w:rsidP="00EE33FC">
      <w:pPr>
        <w:pStyle w:val="Heading4"/>
        <w:rPr>
          <w:noProof/>
        </w:rPr>
      </w:pPr>
      <w:bookmarkStart w:id="434" w:name="_Toc508873533"/>
      <w:r w:rsidRPr="00B83B3E">
        <w:rPr>
          <w:noProof/>
        </w:rPr>
        <w:t>Search Function</w:t>
      </w:r>
      <w:bookmarkEnd w:id="434"/>
    </w:p>
    <w:p w14:paraId="340488A6" w14:textId="0E406562" w:rsidR="00E0674F" w:rsidRDefault="00450DBF" w:rsidP="00E0674F">
      <w:r w:rsidRPr="00E0674F">
        <w:t>The following screenshot (</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291D99" w:rsidRPr="00E0674F">
        <w:t xml:space="preserve">Figure </w:t>
      </w:r>
      <w:r w:rsidR="00291D99">
        <w:t>2</w:t>
      </w:r>
      <w:r w:rsidR="00291D99">
        <w:noBreakHyphen/>
        <w:t>23</w:t>
      </w:r>
      <w:r w:rsidR="00A2767E" w:rsidRPr="00E0674F">
        <w:fldChar w:fldCharType="end"/>
      </w:r>
      <w:r w:rsidRPr="00E0674F">
        <w:t>) is from the Patient Selector screen</w:t>
      </w:r>
      <w:r w:rsidR="00A67382" w:rsidRPr="00E0674F">
        <w:t xml:space="preserve">, </w:t>
      </w:r>
      <w:r w:rsidR="00E119FA" w:rsidRPr="00E0674F">
        <w:t>(</w:t>
      </w:r>
      <w:r w:rsidR="007B1BF5" w:rsidRPr="00E0674F">
        <w:fldChar w:fldCharType="begin"/>
      </w:r>
      <w:r w:rsidR="007B1BF5" w:rsidRPr="00E0674F">
        <w:instrText xml:space="preserve"> REF _Ref334681617 \h  \* MERGEFORMAT </w:instrText>
      </w:r>
      <w:r w:rsidR="007B1BF5" w:rsidRPr="00E0674F">
        <w:fldChar w:fldCharType="separate"/>
      </w:r>
      <w:r w:rsidR="00291D99" w:rsidRPr="00B83B3E">
        <w:t xml:space="preserve">Figure </w:t>
      </w:r>
      <w:r w:rsidR="00291D99">
        <w:t>2</w:t>
      </w:r>
      <w:r w:rsidR="00291D99">
        <w:noBreakHyphen/>
        <w:t>19</w:t>
      </w:r>
      <w:r w:rsidR="007B1BF5" w:rsidRPr="00E0674F">
        <w:fldChar w:fldCharType="end"/>
      </w:r>
      <w:r w:rsidR="00E119FA" w:rsidRPr="00E0674F">
        <w:t>)</w:t>
      </w:r>
      <w:r w:rsidRPr="00E0674F">
        <w:t>.</w:t>
      </w:r>
      <w:r w:rsidR="00A2767E" w:rsidRPr="00E0674F">
        <w:t xml:space="preserve"> </w:t>
      </w:r>
      <w:r w:rsidR="00F60629" w:rsidRPr="00E0674F">
        <w:t>To initiate a</w:t>
      </w:r>
      <w:r w:rsidRPr="00E0674F">
        <w:t xml:space="preserve"> search, click either the Enterprise Search button </w:t>
      </w:r>
      <w:r w:rsidR="00771911" w:rsidRPr="00E0674F">
        <w:t>(</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291D99" w:rsidRPr="00E0674F">
        <w:t xml:space="preserve">Figure </w:t>
      </w:r>
      <w:r w:rsidR="00291D99">
        <w:t>2</w:t>
      </w:r>
      <w:r w:rsidR="00291D99">
        <w:noBreakHyphen/>
        <w:t>23</w:t>
      </w:r>
      <w:r w:rsidR="00A2767E" w:rsidRPr="00E0674F">
        <w:fldChar w:fldCharType="end"/>
      </w:r>
      <w:r w:rsidR="00771911" w:rsidRPr="00E0674F">
        <w:t xml:space="preserve">) </w:t>
      </w:r>
      <w:r w:rsidRPr="00E0674F">
        <w:t>or select Enterprise Search for a Patient from the Tool</w:t>
      </w:r>
      <w:r w:rsidR="00A90D91" w:rsidRPr="00E0674F">
        <w:t>s</w:t>
      </w:r>
      <w:r w:rsidRPr="00E0674F">
        <w:t xml:space="preserve"> </w:t>
      </w:r>
      <w:r w:rsidR="00771911" w:rsidRPr="00E0674F">
        <w:t>menu (</w:t>
      </w:r>
      <w:r w:rsidR="00E557D6" w:rsidRPr="00E0674F">
        <w:fldChar w:fldCharType="begin"/>
      </w:r>
      <w:r w:rsidR="00E557D6" w:rsidRPr="00E0674F">
        <w:instrText xml:space="preserve"> REF _Ref406687640 \h </w:instrText>
      </w:r>
      <w:r w:rsidR="00B83B3E" w:rsidRPr="00E0674F">
        <w:instrText xml:space="preserve"> \* MERGEFORMAT </w:instrText>
      </w:r>
      <w:r w:rsidR="00E557D6" w:rsidRPr="00E0674F">
        <w:fldChar w:fldCharType="separate"/>
      </w:r>
      <w:r w:rsidR="00291D99" w:rsidRPr="00B83B3E">
        <w:t xml:space="preserve">Figure </w:t>
      </w:r>
      <w:r w:rsidR="00291D99">
        <w:t>2</w:t>
      </w:r>
      <w:r w:rsidR="00291D99">
        <w:noBreakHyphen/>
        <w:t>24</w:t>
      </w:r>
      <w:r w:rsidR="00E557D6" w:rsidRPr="00E0674F">
        <w:fldChar w:fldCharType="end"/>
      </w:r>
      <w:bookmarkStart w:id="435" w:name="_Ref334950297"/>
      <w:r w:rsidR="009F3F21">
        <w:t>)</w:t>
      </w:r>
      <w:r w:rsidR="009F3F21" w:rsidRPr="00E0674F">
        <w:t xml:space="preserve">. </w:t>
      </w:r>
    </w:p>
    <w:p w14:paraId="17C79788" w14:textId="77777777" w:rsidR="00E0674F" w:rsidRDefault="00E0674F" w:rsidP="00E0674F"/>
    <w:p w14:paraId="69EFF920" w14:textId="4A5297AC" w:rsidR="00E0674F" w:rsidRDefault="00E0674F" w:rsidP="00E0674F">
      <w:r>
        <w:rPr>
          <w:noProof/>
        </w:rPr>
        <w:drawing>
          <wp:inline distT="0" distB="0" distL="0" distR="0" wp14:anchorId="5D916F8F" wp14:editId="6651255F">
            <wp:extent cx="3844654" cy="1000664"/>
            <wp:effectExtent l="19050" t="19050" r="22860" b="28575"/>
            <wp:docPr id="88" name="Picture 88" descr="Display of the patient selector screen with a red elipse surrounding the Enterpris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9148" cy="1001834"/>
                    </a:xfrm>
                    <a:prstGeom prst="rect">
                      <a:avLst/>
                    </a:prstGeom>
                    <a:ln w="6350">
                      <a:solidFill>
                        <a:schemeClr val="tx1"/>
                      </a:solidFill>
                    </a:ln>
                  </pic:spPr>
                </pic:pic>
              </a:graphicData>
            </a:graphic>
          </wp:inline>
        </w:drawing>
      </w:r>
    </w:p>
    <w:p w14:paraId="5C3CD759" w14:textId="04C33163" w:rsidR="00502ADA" w:rsidRPr="00E0674F" w:rsidRDefault="00502ADA" w:rsidP="00E0674F">
      <w:pPr>
        <w:pStyle w:val="Caption"/>
      </w:pPr>
      <w:bookmarkStart w:id="436" w:name="_Ref406671620"/>
      <w:bookmarkStart w:id="437" w:name="_Toc524356453"/>
      <w:r w:rsidRPr="00E0674F">
        <w:t xml:space="preserve">Figure </w:t>
      </w:r>
      <w:fldSimple w:instr=" STYLEREF 1 \s ">
        <w:r w:rsidR="008D502E">
          <w:rPr>
            <w:noProof/>
          </w:rPr>
          <w:t>2</w:t>
        </w:r>
      </w:fldSimple>
      <w:r w:rsidR="008D502E">
        <w:noBreakHyphen/>
      </w:r>
      <w:fldSimple w:instr=" SEQ Figure \* ARABIC \s 1 ">
        <w:r w:rsidR="008D502E">
          <w:rPr>
            <w:noProof/>
          </w:rPr>
          <w:t>23</w:t>
        </w:r>
      </w:fldSimple>
      <w:bookmarkEnd w:id="436"/>
      <w:r w:rsidR="00E0674F">
        <w:t>. Enterprise Search Selection.</w:t>
      </w:r>
      <w:bookmarkEnd w:id="437"/>
    </w:p>
    <w:bookmarkEnd w:id="435"/>
    <w:p w14:paraId="5C3CD75A" w14:textId="77777777" w:rsidR="00502ADA" w:rsidRPr="00E0674F" w:rsidRDefault="00502ADA" w:rsidP="00E0674F"/>
    <w:p w14:paraId="5C3CD75B" w14:textId="54881F8C" w:rsidR="003C3797" w:rsidRPr="00B83B3E" w:rsidRDefault="00EB76EE" w:rsidP="003C3797">
      <w:pPr>
        <w:rPr>
          <w:noProof/>
        </w:rPr>
      </w:pPr>
      <w:r>
        <w:rPr>
          <w:noProof/>
        </w:rPr>
        <w:lastRenderedPageBreak/>
        <w:drawing>
          <wp:inline distT="0" distB="0" distL="0" distR="0" wp14:anchorId="443F7DBE" wp14:editId="2DDA53CE">
            <wp:extent cx="2914286" cy="3352381"/>
            <wp:effectExtent l="19050" t="19050" r="19685" b="19685"/>
            <wp:docPr id="90" name="Picture 90" descr="Display of the main CAPRI toolbar with a red elipse surrounding the Enterprise Search for a Patient in the Tools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14286" cy="3352381"/>
                    </a:xfrm>
                    <a:prstGeom prst="rect">
                      <a:avLst/>
                    </a:prstGeom>
                    <a:ln w="6350">
                      <a:solidFill>
                        <a:schemeClr val="tx1"/>
                      </a:solidFill>
                    </a:ln>
                  </pic:spPr>
                </pic:pic>
              </a:graphicData>
            </a:graphic>
          </wp:inline>
        </w:drawing>
      </w:r>
    </w:p>
    <w:p w14:paraId="5C3CD75C" w14:textId="60D47438" w:rsidR="00502ADA" w:rsidRPr="00B83B3E" w:rsidRDefault="00502ADA" w:rsidP="00B52F9B">
      <w:pPr>
        <w:pStyle w:val="Caption"/>
        <w:rPr>
          <w:rFonts w:cs="Times New Roman"/>
        </w:rPr>
      </w:pPr>
      <w:bookmarkStart w:id="438" w:name="_Ref406687640"/>
      <w:bookmarkStart w:id="439" w:name="_Toc5243564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24</w:t>
      </w:r>
      <w:r w:rsidR="008D502E">
        <w:rPr>
          <w:rFonts w:cs="Times New Roman"/>
        </w:rPr>
        <w:fldChar w:fldCharType="end"/>
      </w:r>
      <w:bookmarkEnd w:id="438"/>
      <w:r w:rsidR="00745F6D">
        <w:rPr>
          <w:rFonts w:cs="Times New Roman"/>
        </w:rPr>
        <w:t>. Enterprise Search from Tools Menu Selection.</w:t>
      </w:r>
      <w:bookmarkEnd w:id="439"/>
    </w:p>
    <w:p w14:paraId="270BC81E" w14:textId="12C51091" w:rsidR="00EA16FC" w:rsidRPr="00B83B3E" w:rsidRDefault="00EA16FC" w:rsidP="00EA16FC"/>
    <w:p w14:paraId="5C3CD75E" w14:textId="26B7DE3B" w:rsidR="00F25954" w:rsidRPr="00B83B3E" w:rsidRDefault="00F25954" w:rsidP="00EA16FC">
      <w:r w:rsidRPr="00B83B3E">
        <w:t xml:space="preserve">The </w:t>
      </w:r>
      <w:r w:rsidRPr="00B83B3E">
        <w:rPr>
          <w:b/>
        </w:rPr>
        <w:t>Enterprise Search</w:t>
      </w:r>
      <w:r w:rsidRPr="00B83B3E">
        <w:t xml:space="preserve"> input form (</w:t>
      </w:r>
      <w:r w:rsidR="00E557D6" w:rsidRPr="00B83B3E">
        <w:fldChar w:fldCharType="begin"/>
      </w:r>
      <w:r w:rsidR="00E557D6" w:rsidRPr="00B83B3E">
        <w:instrText xml:space="preserve"> REF _Ref334950368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25</w:t>
      </w:r>
      <w:r w:rsidR="00E557D6" w:rsidRPr="00B83B3E">
        <w:fldChar w:fldCharType="end"/>
      </w:r>
      <w:r w:rsidRPr="00B83B3E">
        <w:t xml:space="preserve">) allows the </w:t>
      </w:r>
      <w:r w:rsidR="00040556" w:rsidRPr="00B83B3E">
        <w:t xml:space="preserve">traits </w:t>
      </w:r>
      <w:r w:rsidRPr="00B83B3E">
        <w:t>of a patient to be entered.</w:t>
      </w:r>
      <w:r w:rsidR="00EE0CF4">
        <w:t xml:space="preserve"> </w:t>
      </w:r>
      <w:r w:rsidRPr="00B83B3E">
        <w:t xml:space="preserve">The </w:t>
      </w:r>
      <w:r w:rsidRPr="00B83B3E">
        <w:rPr>
          <w:b/>
        </w:rPr>
        <w:t>Person Traits</w:t>
      </w:r>
      <w:r w:rsidRPr="00B83B3E">
        <w:t xml:space="preserve"> are as follows:</w:t>
      </w:r>
    </w:p>
    <w:p w14:paraId="5C3CD75F" w14:textId="77777777" w:rsidR="00F25954" w:rsidRPr="00B83B3E" w:rsidRDefault="00F25954" w:rsidP="00AD1103">
      <w:pPr>
        <w:pStyle w:val="BodyText5Numbers"/>
      </w:pPr>
      <w:r w:rsidRPr="00B83B3E">
        <w:t>First Name (Required)</w:t>
      </w:r>
    </w:p>
    <w:p w14:paraId="5C3CD760" w14:textId="77777777" w:rsidR="00F25954" w:rsidRPr="00B83B3E" w:rsidRDefault="00F25954" w:rsidP="00AD1103">
      <w:pPr>
        <w:pStyle w:val="BodyText5Numbers"/>
      </w:pPr>
      <w:r w:rsidRPr="00B83B3E">
        <w:t>Middle Name (Optional)</w:t>
      </w:r>
    </w:p>
    <w:p w14:paraId="5C3CD761" w14:textId="77777777" w:rsidR="00F25954" w:rsidRPr="00B83B3E" w:rsidRDefault="00F25954" w:rsidP="00AD1103">
      <w:pPr>
        <w:pStyle w:val="BodyText5Numbers"/>
      </w:pPr>
      <w:r w:rsidRPr="00B83B3E">
        <w:t>Last Name (Required)</w:t>
      </w:r>
    </w:p>
    <w:p w14:paraId="5C3CD762" w14:textId="77777777" w:rsidR="00F25954" w:rsidRPr="00B83B3E" w:rsidRDefault="00F25954" w:rsidP="00AD1103">
      <w:pPr>
        <w:pStyle w:val="BodyText5Numbers"/>
      </w:pPr>
      <w:r w:rsidRPr="00B83B3E">
        <w:t>Social Security Number (Required)</w:t>
      </w:r>
    </w:p>
    <w:p w14:paraId="5C3CD763" w14:textId="77777777" w:rsidR="00F25954" w:rsidRPr="00B83B3E" w:rsidRDefault="00F25954" w:rsidP="00AD1103">
      <w:pPr>
        <w:pStyle w:val="BodyText5Numbers"/>
      </w:pPr>
      <w:r w:rsidRPr="00B83B3E">
        <w:t>Date of Birth (Required)</w:t>
      </w:r>
    </w:p>
    <w:p w14:paraId="6E678E3B" w14:textId="046D7C1B" w:rsidR="00EA16FC" w:rsidRPr="00B83B3E" w:rsidRDefault="00EA16FC" w:rsidP="00400B72">
      <w:pPr>
        <w:pStyle w:val="Body3PicCaption"/>
      </w:pPr>
    </w:p>
    <w:p w14:paraId="5C3CD764" w14:textId="117E4D36" w:rsidR="00F25954" w:rsidRPr="00B83B3E" w:rsidRDefault="00F25954" w:rsidP="001C720C">
      <w:pPr>
        <w:pStyle w:val="Body3PicCaption"/>
      </w:pPr>
      <w:r w:rsidRPr="00B83B3E">
        <w:t xml:space="preserve">The results from the </w:t>
      </w:r>
      <w:r w:rsidR="008D7788" w:rsidRPr="00B83B3E">
        <w:t>Person Search</w:t>
      </w:r>
      <w:r w:rsidRPr="00B83B3E">
        <w:t xml:space="preserve"> display</w:t>
      </w:r>
      <w:r w:rsidR="008D7788" w:rsidRPr="00B83B3E">
        <w:t>s</w:t>
      </w:r>
      <w:r w:rsidRPr="00B83B3E">
        <w:t xml:space="preserve"> in </w:t>
      </w:r>
      <w:r w:rsidR="006D69DF" w:rsidRPr="00B83B3E">
        <w:t>the Search Result</w:t>
      </w:r>
      <w:r w:rsidRPr="00B83B3E">
        <w:t xml:space="preserve"> memo box on the Enterprise Search form </w:t>
      </w:r>
      <w:r w:rsidR="007A4209" w:rsidRPr="00B83B3E">
        <w:t>are</w:t>
      </w:r>
      <w:r w:rsidRPr="00B83B3E">
        <w:t xml:space="preserve"> processed depending on the results as follows:</w:t>
      </w:r>
    </w:p>
    <w:p w14:paraId="3564C4B1" w14:textId="77777777" w:rsidR="00EA16FC" w:rsidRPr="00B83B3E" w:rsidRDefault="00EA16FC" w:rsidP="00EA16FC">
      <w:pPr>
        <w:pStyle w:val="BodyText5Numbers"/>
        <w:numPr>
          <w:ilvl w:val="0"/>
          <w:numId w:val="0"/>
        </w:numPr>
        <w:ind w:left="547"/>
      </w:pPr>
    </w:p>
    <w:p w14:paraId="5C3CD765" w14:textId="77777777" w:rsidR="00F25954" w:rsidRPr="00B83B3E" w:rsidRDefault="00F25954" w:rsidP="0002701D">
      <w:pPr>
        <w:pStyle w:val="BodyText5Numbers"/>
      </w:pPr>
      <w:r w:rsidRPr="00B83B3E">
        <w:t xml:space="preserve">One exact match –The patient’s person traits and the treating facilities with station number </w:t>
      </w:r>
      <w:r w:rsidR="008D7788" w:rsidRPr="00B83B3E">
        <w:t>is</w:t>
      </w:r>
      <w:r w:rsidRPr="00B83B3E">
        <w:t xml:space="preserve"> displayed.</w:t>
      </w:r>
      <w:r w:rsidR="00BF4AE9" w:rsidRPr="00B83B3E">
        <w:t xml:space="preserve"> Double click on that treating facility to display patient information from that facility</w:t>
      </w:r>
      <w:r w:rsidR="00B008C7" w:rsidRPr="00B83B3E">
        <w:t xml:space="preserve"> </w:t>
      </w:r>
    </w:p>
    <w:p w14:paraId="5C3CD766" w14:textId="77777777" w:rsidR="00F25954" w:rsidRPr="00B83B3E" w:rsidRDefault="00F25954" w:rsidP="0002701D">
      <w:pPr>
        <w:pStyle w:val="BodyText5Numbers"/>
      </w:pPr>
      <w:r w:rsidRPr="00B83B3E">
        <w:t xml:space="preserve">No match – </w:t>
      </w:r>
      <w:r w:rsidR="00210D74" w:rsidRPr="00B83B3E">
        <w:t xml:space="preserve">If no match is found a </w:t>
      </w:r>
      <w:r w:rsidRPr="00B83B3E">
        <w:t>“No match found</w:t>
      </w:r>
      <w:r w:rsidR="008D7788" w:rsidRPr="00B83B3E">
        <w:t xml:space="preserve"> for entered person traits” is</w:t>
      </w:r>
      <w:r w:rsidRPr="00B83B3E">
        <w:t xml:space="preserve"> be displayed</w:t>
      </w:r>
      <w:r w:rsidR="00B008C7" w:rsidRPr="00B83B3E">
        <w:t xml:space="preserve"> </w:t>
      </w:r>
    </w:p>
    <w:p w14:paraId="5C3CD767" w14:textId="227CE9FF" w:rsidR="00BF4AE9" w:rsidRPr="00B83B3E" w:rsidRDefault="00F25954" w:rsidP="0002701D">
      <w:pPr>
        <w:pStyle w:val="BodyText5Numbers"/>
      </w:pPr>
      <w:r w:rsidRPr="00B83B3E">
        <w:t xml:space="preserve">Multiple matches – The patient’s person traits </w:t>
      </w:r>
      <w:r w:rsidR="007A4209" w:rsidRPr="00B83B3E">
        <w:t>are</w:t>
      </w:r>
      <w:r w:rsidRPr="00B83B3E">
        <w:t xml:space="preserve"> displayed and the user </w:t>
      </w:r>
      <w:proofErr w:type="gramStart"/>
      <w:r w:rsidR="007A4209" w:rsidRPr="00B83B3E">
        <w:t>is</w:t>
      </w:r>
      <w:r w:rsidRPr="00B83B3E">
        <w:t xml:space="preserve"> allowed to</w:t>
      </w:r>
      <w:proofErr w:type="gramEnd"/>
      <w:r w:rsidRPr="00B83B3E">
        <w:t xml:space="preserve"> select the desired record.</w:t>
      </w:r>
      <w:r w:rsidR="00EE0CF4">
        <w:t xml:space="preserve"> </w:t>
      </w:r>
      <w:r w:rsidRPr="00B83B3E">
        <w:t xml:space="preserve">The treating facilities with station number </w:t>
      </w:r>
      <w:r w:rsidR="008D7788" w:rsidRPr="00B83B3E">
        <w:t>displays</w:t>
      </w:r>
      <w:r w:rsidRPr="00B83B3E">
        <w:t xml:space="preserve"> for the </w:t>
      </w:r>
      <w:r w:rsidRPr="00B83B3E">
        <w:lastRenderedPageBreak/>
        <w:t>selected patient.</w:t>
      </w:r>
      <w:r w:rsidR="00EE0CF4">
        <w:t xml:space="preserve"> </w:t>
      </w:r>
      <w:r w:rsidR="00BF4AE9" w:rsidRPr="00B83B3E">
        <w:t>Double click on a selected treating facility to display patient information for that specific treating facility.</w:t>
      </w:r>
    </w:p>
    <w:p w14:paraId="323E6E1F" w14:textId="77777777" w:rsidR="007A0A77" w:rsidRPr="00B83B3E" w:rsidRDefault="007A0A77" w:rsidP="007A0A77">
      <w:pPr>
        <w:pStyle w:val="BodyText5Numbers"/>
        <w:numPr>
          <w:ilvl w:val="0"/>
          <w:numId w:val="0"/>
        </w:numPr>
        <w:ind w:left="547"/>
      </w:pPr>
    </w:p>
    <w:p w14:paraId="5C3CD768" w14:textId="77777777" w:rsidR="00E1318D" w:rsidRPr="00B83B3E" w:rsidRDefault="00323BF1" w:rsidP="0002701D">
      <w:pPr>
        <w:pStyle w:val="BodyText"/>
        <w:rPr>
          <w:noProof/>
        </w:rPr>
      </w:pPr>
      <w:r w:rsidRPr="00B83B3E">
        <w:rPr>
          <w:noProof/>
        </w:rPr>
        <w:drawing>
          <wp:inline distT="0" distB="0" distL="0" distR="0" wp14:anchorId="5C3CE12D" wp14:editId="6C6563F6">
            <wp:extent cx="3819525" cy="4198620"/>
            <wp:effectExtent l="0" t="0" r="9525" b="0"/>
            <wp:docPr id="280" name="Picture 155" descr="Display of the Enterprise Search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6" cstate="print"/>
                    <a:srcRect/>
                    <a:stretch>
                      <a:fillRect/>
                    </a:stretch>
                  </pic:blipFill>
                  <pic:spPr bwMode="auto">
                    <a:xfrm>
                      <a:off x="0" y="0"/>
                      <a:ext cx="3819525" cy="4198620"/>
                    </a:xfrm>
                    <a:prstGeom prst="rect">
                      <a:avLst/>
                    </a:prstGeom>
                    <a:noFill/>
                  </pic:spPr>
                </pic:pic>
              </a:graphicData>
            </a:graphic>
          </wp:inline>
        </w:drawing>
      </w:r>
    </w:p>
    <w:p w14:paraId="5C3CD769" w14:textId="639207E9" w:rsidR="00E1318D" w:rsidRPr="00B83B3E" w:rsidRDefault="00A67382" w:rsidP="00B52F9B">
      <w:pPr>
        <w:pStyle w:val="Caption"/>
        <w:rPr>
          <w:rFonts w:cs="Times New Roman"/>
        </w:rPr>
      </w:pPr>
      <w:bookmarkStart w:id="440" w:name="_Ref334950368"/>
      <w:bookmarkStart w:id="441" w:name="_Toc5243564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25</w:t>
      </w:r>
      <w:r w:rsidR="008D502E">
        <w:rPr>
          <w:rFonts w:cs="Times New Roman"/>
        </w:rPr>
        <w:fldChar w:fldCharType="end"/>
      </w:r>
      <w:bookmarkEnd w:id="440"/>
      <w:r w:rsidR="008F2484">
        <w:rPr>
          <w:rFonts w:cs="Times New Roman"/>
        </w:rPr>
        <w:t>. Enterprise Search Dialog Window.</w:t>
      </w:r>
      <w:bookmarkEnd w:id="441"/>
    </w:p>
    <w:p w14:paraId="5C3CD76A" w14:textId="33690366" w:rsidR="004D4B2A" w:rsidRPr="00B83B3E" w:rsidRDefault="00035341" w:rsidP="00EE33FC">
      <w:pPr>
        <w:pStyle w:val="Heading4"/>
        <w:rPr>
          <w:noProof/>
        </w:rPr>
      </w:pPr>
      <w:bookmarkStart w:id="442" w:name="_Toc508873534"/>
      <w:r w:rsidRPr="00B83B3E">
        <w:rPr>
          <w:noProof/>
        </w:rPr>
        <w:t>“</w:t>
      </w:r>
      <w:r w:rsidR="004D4B2A" w:rsidRPr="00B83B3E">
        <w:rPr>
          <w:noProof/>
        </w:rPr>
        <w:t>Legacy</w:t>
      </w:r>
      <w:r w:rsidRPr="00B83B3E">
        <w:rPr>
          <w:noProof/>
        </w:rPr>
        <w:t>” Enterprise</w:t>
      </w:r>
      <w:r w:rsidR="004D4B2A" w:rsidRPr="00B83B3E">
        <w:rPr>
          <w:noProof/>
        </w:rPr>
        <w:t xml:space="preserve"> Search</w:t>
      </w:r>
      <w:r w:rsidR="00EE0CF4">
        <w:rPr>
          <w:noProof/>
        </w:rPr>
        <w:t xml:space="preserve"> </w:t>
      </w:r>
      <w:r w:rsidR="00502450" w:rsidRPr="00B83B3E">
        <w:rPr>
          <w:noProof/>
        </w:rPr>
        <w:t>Functionality</w:t>
      </w:r>
      <w:bookmarkEnd w:id="442"/>
    </w:p>
    <w:p w14:paraId="4F24CDED" w14:textId="42F2B9CE" w:rsidR="007A0A77" w:rsidRPr="00B83B3E" w:rsidRDefault="00A10759" w:rsidP="007A0A77">
      <w:r w:rsidRPr="00B83B3E">
        <w:t xml:space="preserve">The “Legacy” </w:t>
      </w:r>
      <w:r w:rsidRPr="00B83B3E">
        <w:rPr>
          <w:b/>
        </w:rPr>
        <w:t>Enterprise Search</w:t>
      </w:r>
      <w:r w:rsidRPr="00B83B3E">
        <w:t xml:space="preserve"> </w:t>
      </w:r>
      <w:r w:rsidR="00502450" w:rsidRPr="00B83B3E">
        <w:t xml:space="preserve">button </w:t>
      </w:r>
      <w:r w:rsidRPr="00B83B3E">
        <w:t>can be used t</w:t>
      </w:r>
      <w:r w:rsidR="00F25954" w:rsidRPr="00B83B3E">
        <w:t xml:space="preserve">o search all VAMC VistA systems </w:t>
      </w:r>
      <w:r w:rsidRPr="00B83B3E">
        <w:t>to see where a patient has</w:t>
      </w:r>
      <w:r w:rsidR="00502450" w:rsidRPr="00B83B3E">
        <w:t xml:space="preserve"> </w:t>
      </w:r>
      <w:r w:rsidRPr="00B83B3E">
        <w:t>presented for care.</w:t>
      </w:r>
      <w:r w:rsidR="00EE0CF4">
        <w:t xml:space="preserve"> </w:t>
      </w:r>
      <w:r w:rsidRPr="00B83B3E">
        <w:t xml:space="preserve">This function allows the user to enter a combination of patient name and SSN to search through selected VAMC systems to </w:t>
      </w:r>
      <w:r w:rsidR="00F25954" w:rsidRPr="00B83B3E">
        <w:t>see if a patient match exists.</w:t>
      </w:r>
      <w:r w:rsidR="00315B29" w:rsidRPr="00B83B3E">
        <w:t xml:space="preserve"> To initiate a “Legacy” Enterprise search, click the </w:t>
      </w:r>
      <w:r w:rsidR="00502450" w:rsidRPr="00B83B3E">
        <w:rPr>
          <w:b/>
        </w:rPr>
        <w:t>Legacy Search</w:t>
      </w:r>
      <w:r w:rsidR="00315B29" w:rsidRPr="00B83B3E">
        <w:t xml:space="preserve"> </w:t>
      </w:r>
      <w:r w:rsidR="00315B29" w:rsidRPr="00B83B3E">
        <w:rPr>
          <w:b/>
        </w:rPr>
        <w:t>button</w:t>
      </w:r>
      <w:r w:rsidR="00315B29" w:rsidRPr="00B83B3E">
        <w:t>.</w:t>
      </w:r>
      <w:bookmarkStart w:id="443" w:name="_Toc150075117"/>
      <w:bookmarkStart w:id="444" w:name="_Toc150075186"/>
      <w:bookmarkStart w:id="445" w:name="_Toc150075247"/>
      <w:bookmarkStart w:id="446" w:name="_Toc173553107"/>
    </w:p>
    <w:p w14:paraId="7AFB5B67" w14:textId="1035DC92" w:rsidR="00EF7647" w:rsidRDefault="00DD0739" w:rsidP="007A0A77">
      <w:r w:rsidRPr="00B83B3E">
        <w:t>The following</w:t>
      </w:r>
      <w:r w:rsidR="009E2681" w:rsidRPr="00B83B3E">
        <w:t xml:space="preserve"> (</w:t>
      </w:r>
      <w:r w:rsidR="00E557D6" w:rsidRPr="00B83B3E">
        <w:fldChar w:fldCharType="begin"/>
      </w:r>
      <w:r w:rsidR="00E557D6" w:rsidRPr="00B83B3E">
        <w:instrText xml:space="preserve"> REF _Ref406763811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26</w:t>
      </w:r>
      <w:r w:rsidR="00E557D6" w:rsidRPr="00B83B3E">
        <w:fldChar w:fldCharType="end"/>
      </w:r>
      <w:r w:rsidR="009E2681" w:rsidRPr="00B83B3E">
        <w:t>)</w:t>
      </w:r>
      <w:r w:rsidR="0002701D" w:rsidRPr="00B83B3E">
        <w:t xml:space="preserve"> </w:t>
      </w:r>
      <w:r w:rsidRPr="00B83B3E">
        <w:t xml:space="preserve">is still available from the </w:t>
      </w:r>
      <w:r w:rsidRPr="00B83B3E">
        <w:rPr>
          <w:b/>
        </w:rPr>
        <w:t>Legacy Search</w:t>
      </w:r>
      <w:r w:rsidRPr="00B83B3E">
        <w:t xml:space="preserve"> </w:t>
      </w:r>
      <w:r w:rsidRPr="00B83B3E">
        <w:rPr>
          <w:b/>
        </w:rPr>
        <w:t>button</w:t>
      </w:r>
      <w:r w:rsidRPr="00B83B3E">
        <w:t>.</w:t>
      </w:r>
    </w:p>
    <w:p w14:paraId="5C3CD76C" w14:textId="17EE8118" w:rsidR="00645C60" w:rsidRPr="00B83B3E" w:rsidRDefault="001D3174" w:rsidP="007A0A77">
      <w:r w:rsidRPr="00B83B3E">
        <w:rPr>
          <w:b/>
        </w:rPr>
        <w:t>Step 1</w:t>
      </w:r>
      <w:r w:rsidRPr="00B83B3E">
        <w:t xml:space="preserve"> </w:t>
      </w:r>
      <w:r w:rsidRPr="00B83B3E">
        <w:rPr>
          <w:b/>
        </w:rPr>
        <w:t xml:space="preserve">– </w:t>
      </w:r>
      <w:r w:rsidRPr="00B83B3E">
        <w:t xml:space="preserve">Next to the </w:t>
      </w:r>
      <w:r w:rsidRPr="00B83B3E">
        <w:rPr>
          <w:b/>
        </w:rPr>
        <w:t>Search For:</w:t>
      </w:r>
      <w:r w:rsidR="00B37C7E" w:rsidRPr="00B83B3E">
        <w:t xml:space="preserve"> field</w:t>
      </w:r>
      <w:r w:rsidRPr="00B83B3E">
        <w:t>, the user may click the “</w:t>
      </w:r>
      <w:r w:rsidRPr="00B83B3E">
        <w:rPr>
          <w:b/>
        </w:rPr>
        <w:t>?</w:t>
      </w:r>
      <w:r w:rsidRPr="00B83B3E">
        <w:t xml:space="preserve">” button to receive instructions for entering specified search </w:t>
      </w:r>
      <w:r w:rsidR="00645C60" w:rsidRPr="00B83B3E">
        <w:t>p</w:t>
      </w:r>
      <w:r w:rsidRPr="00B83B3E">
        <w:t>arameters.</w:t>
      </w:r>
      <w:r w:rsidR="00DD0739" w:rsidRPr="00B83B3E">
        <w:t xml:space="preserve"> </w:t>
      </w:r>
    </w:p>
    <w:p w14:paraId="5C3CD76D" w14:textId="77777777" w:rsidR="00E557D6" w:rsidRPr="00B83B3E" w:rsidRDefault="00E557D6" w:rsidP="00400B72">
      <w:pPr>
        <w:pStyle w:val="Body3PicCaption"/>
      </w:pPr>
    </w:p>
    <w:p w14:paraId="5C3CD76E" w14:textId="04B1DD57" w:rsidR="00ED7EEE" w:rsidRPr="00B83B3E" w:rsidRDefault="00FA3FE0" w:rsidP="001C720C">
      <w:pPr>
        <w:pStyle w:val="Body3PicCaption"/>
      </w:pPr>
      <w:r>
        <w:drawing>
          <wp:inline distT="0" distB="0" distL="0" distR="0" wp14:anchorId="0028CAB4" wp14:editId="20965518">
            <wp:extent cx="5209524" cy="3019048"/>
            <wp:effectExtent l="19050" t="19050" r="10795" b="10160"/>
            <wp:docPr id="288" name="Picture 288" descr="Display of the Patient Search dialog window with a red elipse surrounding the &quot;?&quot; next to the Search Fo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09524" cy="3019048"/>
                    </a:xfrm>
                    <a:prstGeom prst="rect">
                      <a:avLst/>
                    </a:prstGeom>
                    <a:ln w="6350">
                      <a:solidFill>
                        <a:schemeClr val="tx1"/>
                      </a:solidFill>
                    </a:ln>
                  </pic:spPr>
                </pic:pic>
              </a:graphicData>
            </a:graphic>
          </wp:inline>
        </w:drawing>
      </w:r>
    </w:p>
    <w:p w14:paraId="5C3CD76F" w14:textId="25A701A5" w:rsidR="00AF3059" w:rsidRPr="00B83B3E" w:rsidRDefault="00AF3059" w:rsidP="00B52F9B">
      <w:pPr>
        <w:pStyle w:val="Caption"/>
        <w:rPr>
          <w:rFonts w:cs="Times New Roman"/>
        </w:rPr>
      </w:pPr>
      <w:bookmarkStart w:id="447" w:name="_Toc326149571"/>
      <w:bookmarkStart w:id="448" w:name="_Toc278548156"/>
      <w:bookmarkStart w:id="449" w:name="_Ref225236588"/>
      <w:bookmarkStart w:id="450" w:name="_Ref334512324"/>
      <w:bookmarkStart w:id="451" w:name="_Ref334681631"/>
      <w:bookmarkStart w:id="452" w:name="_Ref334681668"/>
      <w:bookmarkStart w:id="453" w:name="_Ref334681760"/>
      <w:bookmarkStart w:id="454" w:name="_Ref334681778"/>
      <w:bookmarkStart w:id="455" w:name="_Ref406763811"/>
      <w:bookmarkStart w:id="456" w:name="_Toc5243564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26</w:t>
      </w:r>
      <w:r w:rsidR="008D502E">
        <w:rPr>
          <w:rFonts w:cs="Times New Roman"/>
        </w:rPr>
        <w:fldChar w:fldCharType="end"/>
      </w:r>
      <w:bookmarkEnd w:id="447"/>
      <w:bookmarkEnd w:id="448"/>
      <w:bookmarkEnd w:id="449"/>
      <w:bookmarkEnd w:id="450"/>
      <w:bookmarkEnd w:id="451"/>
      <w:bookmarkEnd w:id="452"/>
      <w:bookmarkEnd w:id="453"/>
      <w:bookmarkEnd w:id="454"/>
      <w:bookmarkEnd w:id="455"/>
      <w:r w:rsidR="00FA3FE0">
        <w:rPr>
          <w:rFonts w:cs="Times New Roman"/>
        </w:rPr>
        <w:t>. Legacy Search</w:t>
      </w:r>
      <w:r w:rsidR="003D0C35">
        <w:rPr>
          <w:rFonts w:cs="Times New Roman"/>
        </w:rPr>
        <w:t xml:space="preserve"> Help Button</w:t>
      </w:r>
      <w:r w:rsidR="009F3F21">
        <w:rPr>
          <w:rFonts w:cs="Times New Roman"/>
        </w:rPr>
        <w:t>.</w:t>
      </w:r>
      <w:bookmarkEnd w:id="456"/>
    </w:p>
    <w:p w14:paraId="301B2CC8" w14:textId="77777777" w:rsidR="007A0A77" w:rsidRPr="00B83B3E" w:rsidRDefault="007A0A77" w:rsidP="007A0A77"/>
    <w:p w14:paraId="5C3CD771" w14:textId="4D6C879F" w:rsidR="005055F6" w:rsidRPr="00B83B3E" w:rsidRDefault="00EF7647" w:rsidP="00055547">
      <w:pPr>
        <w:pStyle w:val="Note"/>
      </w:pPr>
      <w:r w:rsidRPr="00EF7647">
        <w:rPr>
          <w:b/>
        </w:rPr>
        <w:t>NOTE:</w:t>
      </w:r>
      <w:r>
        <w:t xml:space="preserve"> </w:t>
      </w:r>
      <w:r w:rsidR="00FA3FE0">
        <w:t>The</w:t>
      </w:r>
      <w:r w:rsidR="005055F6" w:rsidRPr="00B83B3E">
        <w:t xml:space="preserve"> search string should be the same text VistA or CAPRI would normally use for searching the patient file</w:t>
      </w:r>
      <w:r w:rsidR="008F005D" w:rsidRPr="00B83B3E">
        <w:t>.</w:t>
      </w:r>
    </w:p>
    <w:p w14:paraId="5C3CD772" w14:textId="77777777" w:rsidR="005055F6" w:rsidRPr="00B83B3E" w:rsidRDefault="005055F6" w:rsidP="00400B72">
      <w:pPr>
        <w:pStyle w:val="Body3PicCaption"/>
      </w:pPr>
      <w:r w:rsidRPr="00B83B3E">
        <w:t>Examples:</w:t>
      </w:r>
    </w:p>
    <w:p w14:paraId="5C3CD773" w14:textId="77777777" w:rsidR="005055F6" w:rsidRPr="00B83B3E" w:rsidRDefault="005055F6" w:rsidP="0002701D">
      <w:pPr>
        <w:pStyle w:val="BodyText5Numbers"/>
      </w:pPr>
      <w:r w:rsidRPr="00B83B3E">
        <w:t>Enter an SSN without the dashes: 123456789 instead of 123-45-6789</w:t>
      </w:r>
    </w:p>
    <w:p w14:paraId="5C3CD774" w14:textId="77777777" w:rsidR="005055F6" w:rsidRPr="00B83B3E" w:rsidRDefault="005055F6" w:rsidP="0002701D">
      <w:pPr>
        <w:pStyle w:val="BodyText5Numbers"/>
      </w:pPr>
      <w:r w:rsidRPr="00B83B3E">
        <w:t>Enter last name + comma + first name with no spaces: “</w:t>
      </w:r>
      <w:proofErr w:type="gramStart"/>
      <w:r w:rsidRPr="00B83B3E">
        <w:t>DOE</w:t>
      </w:r>
      <w:r w:rsidR="008F005D" w:rsidRPr="00B83B3E">
        <w:t>,</w:t>
      </w:r>
      <w:r w:rsidR="00BD43CF" w:rsidRPr="00B83B3E">
        <w:t>JOHN</w:t>
      </w:r>
      <w:proofErr w:type="gramEnd"/>
      <w:r w:rsidRPr="00B83B3E">
        <w:t>” instead of “DOE, JOHN”</w:t>
      </w:r>
    </w:p>
    <w:p w14:paraId="5C3CD775" w14:textId="77777777" w:rsidR="005055F6" w:rsidRDefault="005055F6" w:rsidP="0002701D">
      <w:pPr>
        <w:pStyle w:val="BodyText5Numbers"/>
      </w:pPr>
      <w:r w:rsidRPr="00B83B3E">
        <w:t>Enter first letter of last name + last 4 digits of SSN: A1234</w:t>
      </w:r>
    </w:p>
    <w:p w14:paraId="3189365A" w14:textId="77777777" w:rsidR="007465DC" w:rsidRPr="00B83B3E" w:rsidRDefault="007465DC" w:rsidP="007465DC">
      <w:pPr>
        <w:pStyle w:val="BodyText5Numbers"/>
        <w:numPr>
          <w:ilvl w:val="0"/>
          <w:numId w:val="0"/>
        </w:numPr>
        <w:ind w:left="547"/>
      </w:pPr>
    </w:p>
    <w:p w14:paraId="5C3CD776" w14:textId="5737CB09" w:rsidR="005055F6" w:rsidRPr="00B83B3E" w:rsidRDefault="007465DC" w:rsidP="00055547">
      <w:pPr>
        <w:pStyle w:val="Note"/>
      </w:pPr>
      <w:r>
        <w:rPr>
          <w:b/>
        </w:rPr>
        <w:t>NOTE:</w:t>
      </w:r>
      <w:r w:rsidR="0017423A" w:rsidRPr="00B83B3E">
        <w:t xml:space="preserve"> </w:t>
      </w:r>
      <w:r w:rsidR="005055F6" w:rsidRPr="00B83B3E">
        <w:t>There is a limit of 50 items returned per search, per site.</w:t>
      </w:r>
    </w:p>
    <w:p w14:paraId="5C3CD777" w14:textId="77777777" w:rsidR="00E557D6" w:rsidRPr="00B83B3E" w:rsidRDefault="00E557D6" w:rsidP="001C720C">
      <w:pPr>
        <w:pStyle w:val="Body3PicCaption"/>
      </w:pPr>
    </w:p>
    <w:p w14:paraId="5C3CD778" w14:textId="77777777" w:rsidR="00D86AF8" w:rsidRPr="00B83B3E" w:rsidRDefault="00323BF1" w:rsidP="00F47CD9">
      <w:pPr>
        <w:pStyle w:val="Body3PicCaption"/>
      </w:pPr>
      <w:r w:rsidRPr="00B83B3E">
        <w:drawing>
          <wp:inline distT="0" distB="0" distL="0" distR="0" wp14:anchorId="5C3CE131" wp14:editId="36BBA49E">
            <wp:extent cx="3505200" cy="1828800"/>
            <wp:effectExtent l="19050" t="19050" r="19050" b="19050"/>
            <wp:docPr id="279" name="Picture 77" descr="Dialog window that contains instructions for conducting a legacy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3505200" cy="1828800"/>
                    </a:xfrm>
                    <a:prstGeom prst="rect">
                      <a:avLst/>
                    </a:prstGeom>
                    <a:noFill/>
                    <a:ln w="6350">
                      <a:solidFill>
                        <a:schemeClr val="tx1"/>
                      </a:solidFill>
                    </a:ln>
                  </pic:spPr>
                </pic:pic>
              </a:graphicData>
            </a:graphic>
          </wp:inline>
        </w:drawing>
      </w:r>
    </w:p>
    <w:p w14:paraId="5C3CD779" w14:textId="430A5103" w:rsidR="00AF3059" w:rsidRPr="00B83B3E" w:rsidRDefault="00AF3059" w:rsidP="00B52F9B">
      <w:pPr>
        <w:pStyle w:val="Caption"/>
        <w:rPr>
          <w:rFonts w:cs="Times New Roman"/>
        </w:rPr>
      </w:pPr>
      <w:bookmarkStart w:id="457" w:name="_Toc326149572"/>
      <w:bookmarkStart w:id="458" w:name="_Toc278548157"/>
      <w:bookmarkStart w:id="459" w:name="_Ref225321205"/>
      <w:bookmarkStart w:id="460" w:name="_Ref326157239"/>
      <w:bookmarkStart w:id="461" w:name="_Toc5243564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27</w:t>
      </w:r>
      <w:r w:rsidR="008D502E">
        <w:rPr>
          <w:rFonts w:cs="Times New Roman"/>
        </w:rPr>
        <w:fldChar w:fldCharType="end"/>
      </w:r>
      <w:bookmarkEnd w:id="457"/>
      <w:bookmarkEnd w:id="458"/>
      <w:bookmarkEnd w:id="459"/>
      <w:bookmarkEnd w:id="460"/>
      <w:r w:rsidR="003D0C35">
        <w:rPr>
          <w:rFonts w:cs="Times New Roman"/>
        </w:rPr>
        <w:t>. Legacy Search Help Instructions Dialog Window.</w:t>
      </w:r>
      <w:bookmarkEnd w:id="461"/>
    </w:p>
    <w:p w14:paraId="5C3CD77B" w14:textId="49510157" w:rsidR="002E3FEF" w:rsidRDefault="002E3FEF" w:rsidP="007A0A77">
      <w:r w:rsidRPr="00B83B3E">
        <w:rPr>
          <w:b/>
        </w:rPr>
        <w:t>Step 2</w:t>
      </w:r>
      <w:r w:rsidRPr="00B83B3E">
        <w:t xml:space="preserve"> </w:t>
      </w:r>
      <w:r w:rsidR="009F3F21" w:rsidRPr="00B83B3E">
        <w:t>–</w:t>
      </w:r>
      <w:r w:rsidR="009F3F21" w:rsidRPr="00B83B3E">
        <w:rPr>
          <w:b/>
        </w:rPr>
        <w:t xml:space="preserve"> </w:t>
      </w:r>
      <w:r w:rsidR="009F3F21" w:rsidRPr="00B83B3E">
        <w:t>Single</w:t>
      </w:r>
      <w:r w:rsidR="001F09E2" w:rsidRPr="00B83B3E">
        <w:t xml:space="preserve"> site, all sites, multiple sites, or a group of site searches can be done from the screens shown in </w:t>
      </w:r>
      <w:r w:rsidR="009E2681" w:rsidRPr="00B83B3E">
        <w:t>(</w:t>
      </w:r>
      <w:r w:rsidR="00E557D6" w:rsidRPr="00B83B3E">
        <w:fldChar w:fldCharType="begin"/>
      </w:r>
      <w:r w:rsidR="00E557D6" w:rsidRPr="00B83B3E">
        <w:instrText xml:space="preserve"> REF _Ref406763850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28</w:t>
      </w:r>
      <w:r w:rsidR="00E557D6" w:rsidRPr="00B83B3E">
        <w:fldChar w:fldCharType="end"/>
      </w:r>
      <w:r w:rsidR="009E2681" w:rsidRPr="00B83B3E">
        <w:t>)</w:t>
      </w:r>
      <w:r w:rsidR="001F09E2" w:rsidRPr="00B83B3E">
        <w:t>,</w:t>
      </w:r>
      <w:r w:rsidR="009F3F21">
        <w:t xml:space="preserve"> </w:t>
      </w:r>
      <w:r w:rsidR="009E2681" w:rsidRPr="00B83B3E">
        <w:t>(</w:t>
      </w:r>
      <w:r w:rsidR="007B1BF5" w:rsidRPr="00B83B3E">
        <w:fldChar w:fldCharType="begin"/>
      </w:r>
      <w:r w:rsidR="007B1BF5" w:rsidRPr="00B83B3E">
        <w:instrText xml:space="preserve"> REF _Ref334950880 \h  \* MERGEFORMAT </w:instrText>
      </w:r>
      <w:r w:rsidR="007B1BF5" w:rsidRPr="00B83B3E">
        <w:fldChar w:fldCharType="separate"/>
      </w:r>
      <w:r w:rsidR="00291D99" w:rsidRPr="00B83B3E">
        <w:t xml:space="preserve">Figure </w:t>
      </w:r>
      <w:r w:rsidR="00291D99">
        <w:t>2</w:t>
      </w:r>
      <w:r w:rsidR="00291D99">
        <w:noBreakHyphen/>
        <w:t>29</w:t>
      </w:r>
      <w:r w:rsidR="007B1BF5" w:rsidRPr="00B83B3E">
        <w:fldChar w:fldCharType="end"/>
      </w:r>
      <w:r w:rsidR="009E2681" w:rsidRPr="00B83B3E">
        <w:t>)</w:t>
      </w:r>
      <w:r w:rsidR="001F09E2" w:rsidRPr="00B83B3E">
        <w:t>,</w:t>
      </w:r>
      <w:r w:rsidR="009F3F21">
        <w:t xml:space="preserve"> </w:t>
      </w:r>
      <w:r w:rsidR="009E2681" w:rsidRPr="00B83B3E">
        <w:t>(</w:t>
      </w:r>
      <w:r w:rsidR="00E557D6" w:rsidRPr="00B83B3E">
        <w:fldChar w:fldCharType="begin"/>
      </w:r>
      <w:r w:rsidR="00E557D6" w:rsidRPr="00B83B3E">
        <w:instrText xml:space="preserve"> REF _Ref406763867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30</w:t>
      </w:r>
      <w:r w:rsidR="00E557D6" w:rsidRPr="00B83B3E">
        <w:fldChar w:fldCharType="end"/>
      </w:r>
      <w:r w:rsidR="009E2681" w:rsidRPr="00B83B3E">
        <w:t>)</w:t>
      </w:r>
      <w:r w:rsidR="001F09E2" w:rsidRPr="00B83B3E">
        <w:t xml:space="preserve"> and </w:t>
      </w:r>
      <w:r w:rsidR="009E2681" w:rsidRPr="00B83B3E">
        <w:t>(</w:t>
      </w:r>
      <w:r w:rsidR="007B1BF5" w:rsidRPr="00B83B3E">
        <w:fldChar w:fldCharType="begin"/>
      </w:r>
      <w:r w:rsidR="007B1BF5" w:rsidRPr="00B83B3E">
        <w:instrText xml:space="preserve"> REF _Ref334952315 \h  \* MERGEFORMAT </w:instrText>
      </w:r>
      <w:r w:rsidR="007B1BF5" w:rsidRPr="00B83B3E">
        <w:fldChar w:fldCharType="separate"/>
      </w:r>
      <w:r w:rsidR="00291D99" w:rsidRPr="00B83B3E">
        <w:t xml:space="preserve">Figure </w:t>
      </w:r>
      <w:r w:rsidR="00291D99">
        <w:t>2</w:t>
      </w:r>
      <w:r w:rsidR="00291D99">
        <w:noBreakHyphen/>
        <w:t>31</w:t>
      </w:r>
      <w:r w:rsidR="007B1BF5" w:rsidRPr="00B83B3E">
        <w:fldChar w:fldCharType="end"/>
      </w:r>
      <w:r w:rsidR="009E2681" w:rsidRPr="00B83B3E">
        <w:t>)</w:t>
      </w:r>
      <w:r w:rsidR="009F3F21">
        <w:t>,</w:t>
      </w:r>
      <w:r w:rsidR="001F09E2" w:rsidRPr="00B83B3E">
        <w:t xml:space="preserve"> respectively.</w:t>
      </w:r>
    </w:p>
    <w:p w14:paraId="5C3CD77C" w14:textId="77777777" w:rsidR="003C6C8E" w:rsidRPr="00B83B3E" w:rsidRDefault="003C6C8E" w:rsidP="000F1B13">
      <w:pPr>
        <w:pStyle w:val="Heading5"/>
        <w:rPr>
          <w:rFonts w:ascii="Times New Roman" w:hAnsi="Times New Roman"/>
        </w:rPr>
      </w:pPr>
      <w:r w:rsidRPr="00B83B3E">
        <w:rPr>
          <w:rFonts w:ascii="Times New Roman" w:hAnsi="Times New Roman"/>
        </w:rPr>
        <w:t xml:space="preserve">Searching </w:t>
      </w:r>
      <w:r w:rsidR="00891B93" w:rsidRPr="00B83B3E">
        <w:rPr>
          <w:rFonts w:ascii="Times New Roman" w:hAnsi="Times New Roman"/>
        </w:rPr>
        <w:t>O</w:t>
      </w:r>
      <w:r w:rsidRPr="00B83B3E">
        <w:rPr>
          <w:rFonts w:ascii="Times New Roman" w:hAnsi="Times New Roman"/>
        </w:rPr>
        <w:t>ne</w:t>
      </w:r>
      <w:r w:rsidR="000F1B13" w:rsidRPr="00B83B3E">
        <w:rPr>
          <w:rFonts w:ascii="Times New Roman" w:hAnsi="Times New Roman"/>
        </w:rPr>
        <w:t xml:space="preserve"> (Single)</w:t>
      </w:r>
      <w:r w:rsidRPr="00B83B3E">
        <w:rPr>
          <w:rFonts w:ascii="Times New Roman" w:hAnsi="Times New Roman"/>
        </w:rPr>
        <w:t xml:space="preserve"> </w:t>
      </w:r>
      <w:r w:rsidR="00891B93" w:rsidRPr="00B83B3E">
        <w:rPr>
          <w:rFonts w:ascii="Times New Roman" w:hAnsi="Times New Roman"/>
        </w:rPr>
        <w:t>S</w:t>
      </w:r>
      <w:r w:rsidRPr="00B83B3E">
        <w:rPr>
          <w:rFonts w:ascii="Times New Roman" w:hAnsi="Times New Roman"/>
        </w:rPr>
        <w:t>ite</w:t>
      </w:r>
    </w:p>
    <w:p w14:paraId="5C3CD77D" w14:textId="420F37C7" w:rsidR="002F5349" w:rsidRPr="00B83B3E" w:rsidRDefault="002E3FEF" w:rsidP="007A0A77">
      <w:r w:rsidRPr="00B83B3E">
        <w:rPr>
          <w:bCs/>
        </w:rPr>
        <w:t>Single Site</w:t>
      </w:r>
      <w:r w:rsidRPr="00B83B3E">
        <w:t>: After entering patient search data, the user selects one site and then clicks</w:t>
      </w:r>
      <w:r w:rsidR="002F5349" w:rsidRPr="00B83B3E">
        <w:t xml:space="preserve"> the</w:t>
      </w:r>
      <w:r w:rsidRPr="00B83B3E">
        <w:t xml:space="preserve"> </w:t>
      </w:r>
      <w:r w:rsidRPr="00B83B3E">
        <w:rPr>
          <w:b/>
          <w:u w:val="single"/>
        </w:rPr>
        <w:t>R</w:t>
      </w:r>
      <w:r w:rsidRPr="00B83B3E">
        <w:rPr>
          <w:b/>
        </w:rPr>
        <w:t>un</w:t>
      </w:r>
      <w:r w:rsidRPr="00B83B3E">
        <w:t xml:space="preserve"> </w:t>
      </w:r>
      <w:r w:rsidRPr="00B83B3E">
        <w:rPr>
          <w:b/>
        </w:rPr>
        <w:t>Selected</w:t>
      </w:r>
      <w:r w:rsidR="002F5349" w:rsidRPr="00B83B3E">
        <w:rPr>
          <w:b/>
        </w:rPr>
        <w:t xml:space="preserve"> </w:t>
      </w:r>
      <w:r w:rsidR="002F5349" w:rsidRPr="00B83B3E">
        <w:t>button.</w:t>
      </w:r>
    </w:p>
    <w:p w14:paraId="0B057EED" w14:textId="0ABF9C08" w:rsidR="003D0C35" w:rsidRDefault="003D0C35" w:rsidP="00400B72">
      <w:pPr>
        <w:pStyle w:val="Body3PicCaption"/>
      </w:pPr>
      <w:r>
        <w:drawing>
          <wp:inline distT="0" distB="0" distL="0" distR="0" wp14:anchorId="73D19C6B" wp14:editId="580DB2C0">
            <wp:extent cx="4895238" cy="2857143"/>
            <wp:effectExtent l="19050" t="19050" r="19685" b="19685"/>
            <wp:docPr id="291" name="Picture 291" descr="Display of the Patient Search dialog window with a red elipse surrounding the Run Selec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5238" cy="2857143"/>
                    </a:xfrm>
                    <a:prstGeom prst="rect">
                      <a:avLst/>
                    </a:prstGeom>
                    <a:ln w="6350">
                      <a:solidFill>
                        <a:schemeClr val="tx1"/>
                      </a:solidFill>
                    </a:ln>
                  </pic:spPr>
                </pic:pic>
              </a:graphicData>
            </a:graphic>
          </wp:inline>
        </w:drawing>
      </w:r>
    </w:p>
    <w:p w14:paraId="5C3CD77F" w14:textId="4C98AB3F" w:rsidR="00AF3059" w:rsidRPr="00B83B3E" w:rsidRDefault="00AF3059" w:rsidP="00B52F9B">
      <w:pPr>
        <w:pStyle w:val="Caption"/>
        <w:rPr>
          <w:rFonts w:cs="Times New Roman"/>
        </w:rPr>
      </w:pPr>
      <w:bookmarkStart w:id="462" w:name="_Toc326149573"/>
      <w:bookmarkStart w:id="463" w:name="_Toc278548158"/>
      <w:bookmarkStart w:id="464" w:name="_Ref326157432"/>
      <w:bookmarkStart w:id="465" w:name="_Ref334950687"/>
      <w:bookmarkStart w:id="466" w:name="_Ref406763850"/>
      <w:bookmarkStart w:id="467" w:name="_Toc5243564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28</w:t>
      </w:r>
      <w:r w:rsidR="008D502E">
        <w:rPr>
          <w:rFonts w:cs="Times New Roman"/>
        </w:rPr>
        <w:fldChar w:fldCharType="end"/>
      </w:r>
      <w:bookmarkEnd w:id="462"/>
      <w:bookmarkEnd w:id="463"/>
      <w:bookmarkEnd w:id="464"/>
      <w:bookmarkEnd w:id="465"/>
      <w:bookmarkEnd w:id="466"/>
      <w:r w:rsidR="00D02B92">
        <w:rPr>
          <w:rFonts w:cs="Times New Roman"/>
        </w:rPr>
        <w:t xml:space="preserve">. </w:t>
      </w:r>
      <w:r w:rsidR="00DE587E">
        <w:rPr>
          <w:rFonts w:cs="Times New Roman"/>
        </w:rPr>
        <w:t xml:space="preserve">Single Site </w:t>
      </w:r>
      <w:r w:rsidR="00D02B92">
        <w:rPr>
          <w:rFonts w:cs="Times New Roman"/>
        </w:rPr>
        <w:t>Run Search Selection.</w:t>
      </w:r>
      <w:bookmarkEnd w:id="467"/>
    </w:p>
    <w:p w14:paraId="5C3CD780" w14:textId="77777777" w:rsidR="000F1B13" w:rsidRPr="00B83B3E" w:rsidRDefault="002E3FEF" w:rsidP="000F1B13">
      <w:pPr>
        <w:pStyle w:val="Heading5"/>
        <w:rPr>
          <w:rFonts w:ascii="Times New Roman" w:hAnsi="Times New Roman"/>
        </w:rPr>
      </w:pPr>
      <w:r w:rsidRPr="00B83B3E">
        <w:rPr>
          <w:rFonts w:ascii="Times New Roman" w:hAnsi="Times New Roman"/>
        </w:rPr>
        <w:t xml:space="preserve">Searching </w:t>
      </w:r>
      <w:r w:rsidR="000F1B13" w:rsidRPr="00B83B3E">
        <w:rPr>
          <w:rFonts w:ascii="Times New Roman" w:hAnsi="Times New Roman"/>
        </w:rPr>
        <w:t>A</w:t>
      </w:r>
      <w:r w:rsidRPr="00B83B3E">
        <w:rPr>
          <w:rFonts w:ascii="Times New Roman" w:hAnsi="Times New Roman"/>
        </w:rPr>
        <w:t xml:space="preserve">ll </w:t>
      </w:r>
      <w:r w:rsidR="000F1B13" w:rsidRPr="00B83B3E">
        <w:rPr>
          <w:rFonts w:ascii="Times New Roman" w:hAnsi="Times New Roman"/>
        </w:rPr>
        <w:t>S</w:t>
      </w:r>
      <w:r w:rsidRPr="00B83B3E">
        <w:rPr>
          <w:rFonts w:ascii="Times New Roman" w:hAnsi="Times New Roman"/>
        </w:rPr>
        <w:t xml:space="preserve">ites in </w:t>
      </w:r>
      <w:r w:rsidR="000F1B13" w:rsidRPr="00B83B3E">
        <w:rPr>
          <w:rFonts w:ascii="Times New Roman" w:hAnsi="Times New Roman"/>
        </w:rPr>
        <w:t>L</w:t>
      </w:r>
      <w:r w:rsidRPr="00B83B3E">
        <w:rPr>
          <w:rFonts w:ascii="Times New Roman" w:hAnsi="Times New Roman"/>
        </w:rPr>
        <w:t>ist</w:t>
      </w:r>
    </w:p>
    <w:p w14:paraId="4F6BBCB0" w14:textId="0A0C8932" w:rsidR="00C33AEF" w:rsidRDefault="002E3FEF" w:rsidP="00C33AEF">
      <w:r w:rsidRPr="00B83B3E">
        <w:t xml:space="preserve">After entering patient search data, the user clicks the </w:t>
      </w:r>
      <w:r w:rsidRPr="00B83B3E">
        <w:rPr>
          <w:b/>
        </w:rPr>
        <w:t xml:space="preserve">Select All </w:t>
      </w:r>
      <w:r w:rsidRPr="00B83B3E">
        <w:t xml:space="preserve">button, and then clicks </w:t>
      </w:r>
      <w:r w:rsidRPr="00B83B3E">
        <w:rPr>
          <w:b/>
          <w:u w:val="single"/>
        </w:rPr>
        <w:t>R</w:t>
      </w:r>
      <w:r w:rsidRPr="00B83B3E">
        <w:rPr>
          <w:b/>
        </w:rPr>
        <w:t>un Selected</w:t>
      </w:r>
      <w:r w:rsidRPr="00B83B3E">
        <w:t xml:space="preserve"> </w:t>
      </w:r>
      <w:r w:rsidR="00C33AEF" w:rsidRPr="00B83B3E">
        <w:t>Button</w:t>
      </w:r>
      <w:r w:rsidR="00DE587E">
        <w:t>.</w:t>
      </w:r>
    </w:p>
    <w:p w14:paraId="69C37280" w14:textId="77777777" w:rsidR="00DE587E" w:rsidRDefault="00DE587E" w:rsidP="00C33AEF"/>
    <w:p w14:paraId="7B7A82A9" w14:textId="1139FFD1" w:rsidR="00DE587E" w:rsidRDefault="00422881" w:rsidP="00C33AEF">
      <w:r>
        <w:rPr>
          <w:noProof/>
        </w:rPr>
        <w:lastRenderedPageBreak/>
        <w:drawing>
          <wp:inline distT="0" distB="0" distL="0" distR="0" wp14:anchorId="04FD21F5" wp14:editId="6AE85B80">
            <wp:extent cx="4304762" cy="2523810"/>
            <wp:effectExtent l="19050" t="19050" r="19685" b="10160"/>
            <wp:docPr id="306" name="Picture 306" descr="Display of the Patient Search dialog window with a red elipse surrounding the Select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04762" cy="2523810"/>
                    </a:xfrm>
                    <a:prstGeom prst="rect">
                      <a:avLst/>
                    </a:prstGeom>
                    <a:ln w="6350">
                      <a:solidFill>
                        <a:schemeClr val="tx1"/>
                      </a:solidFill>
                    </a:ln>
                  </pic:spPr>
                </pic:pic>
              </a:graphicData>
            </a:graphic>
          </wp:inline>
        </w:drawing>
      </w:r>
    </w:p>
    <w:p w14:paraId="5C3CD784" w14:textId="09A6BEA4" w:rsidR="00AF3059" w:rsidRPr="00B83B3E" w:rsidRDefault="00AF3059" w:rsidP="00B52F9B">
      <w:pPr>
        <w:pStyle w:val="Caption"/>
        <w:rPr>
          <w:rFonts w:cs="Times New Roman"/>
        </w:rPr>
      </w:pPr>
      <w:bookmarkStart w:id="468" w:name="_Toc326149574"/>
      <w:bookmarkStart w:id="469" w:name="_Toc278548159"/>
      <w:bookmarkStart w:id="470" w:name="_Ref225318463"/>
      <w:bookmarkStart w:id="471" w:name="_Ref334950880"/>
      <w:bookmarkStart w:id="472" w:name="_Ref406763859"/>
      <w:bookmarkStart w:id="473" w:name="_Ref406763892"/>
      <w:bookmarkStart w:id="474" w:name="_Toc5243564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29</w:t>
      </w:r>
      <w:r w:rsidR="008D502E">
        <w:rPr>
          <w:rFonts w:cs="Times New Roman"/>
        </w:rPr>
        <w:fldChar w:fldCharType="end"/>
      </w:r>
      <w:bookmarkEnd w:id="468"/>
      <w:bookmarkEnd w:id="469"/>
      <w:bookmarkEnd w:id="470"/>
      <w:bookmarkEnd w:id="471"/>
      <w:bookmarkEnd w:id="472"/>
      <w:bookmarkEnd w:id="473"/>
      <w:r w:rsidR="00DE587E">
        <w:rPr>
          <w:rFonts w:cs="Times New Roman"/>
        </w:rPr>
        <w:t xml:space="preserve">. </w:t>
      </w:r>
      <w:r w:rsidR="00422881">
        <w:rPr>
          <w:rFonts w:cs="Times New Roman"/>
        </w:rPr>
        <w:t xml:space="preserve">All </w:t>
      </w:r>
      <w:r w:rsidR="00DE587E">
        <w:rPr>
          <w:rFonts w:cs="Times New Roman"/>
        </w:rPr>
        <w:t>Site Run Search Selection.</w:t>
      </w:r>
      <w:bookmarkEnd w:id="474"/>
    </w:p>
    <w:p w14:paraId="5C3CD785" w14:textId="77777777" w:rsidR="002E3FEF" w:rsidRPr="00B83B3E" w:rsidRDefault="002E3FEF" w:rsidP="007707C5">
      <w:pPr>
        <w:pStyle w:val="Heading5"/>
      </w:pPr>
      <w:r w:rsidRPr="00AB4370">
        <w:t>Searching</w:t>
      </w:r>
      <w:r w:rsidRPr="00B83B3E">
        <w:t xml:space="preserve"> </w:t>
      </w:r>
      <w:r w:rsidR="000F1B13" w:rsidRPr="00B83B3E">
        <w:t>M</w:t>
      </w:r>
      <w:r w:rsidRPr="00B83B3E">
        <w:t xml:space="preserve">ultiple </w:t>
      </w:r>
      <w:r w:rsidR="000F1B13" w:rsidRPr="00B83B3E">
        <w:t>S</w:t>
      </w:r>
      <w:r w:rsidRPr="00B83B3E">
        <w:t>ites</w:t>
      </w:r>
    </w:p>
    <w:p w14:paraId="5C3CD786" w14:textId="3F339208" w:rsidR="00D86AF8" w:rsidRPr="00B83B3E" w:rsidRDefault="00D86AF8" w:rsidP="00C33AEF">
      <w:r w:rsidRPr="00B83B3E">
        <w:t xml:space="preserve">After entering patient search data, </w:t>
      </w:r>
      <w:r w:rsidR="00213B8B" w:rsidRPr="00B83B3E">
        <w:t>the user selects</w:t>
      </w:r>
      <w:r w:rsidRPr="00B83B3E">
        <w:t xml:space="preserve"> one site with </w:t>
      </w:r>
      <w:r w:rsidR="00213B8B" w:rsidRPr="00B83B3E">
        <w:t>the first</w:t>
      </w:r>
      <w:r w:rsidR="00371383" w:rsidRPr="00B83B3E">
        <w:t xml:space="preserve"> mouse-click and then</w:t>
      </w:r>
      <w:r w:rsidR="00213B8B" w:rsidRPr="00B83B3E">
        <w:t xml:space="preserve"> </w:t>
      </w:r>
      <w:r w:rsidRPr="00B83B3E">
        <w:t>hold</w:t>
      </w:r>
      <w:r w:rsidR="00213B8B" w:rsidRPr="00B83B3E">
        <w:t>s the</w:t>
      </w:r>
      <w:r w:rsidRPr="00B83B3E">
        <w:t xml:space="preserve"> </w:t>
      </w:r>
      <w:r w:rsidR="009E75F5" w:rsidRPr="00B83B3E">
        <w:t>C</w:t>
      </w:r>
      <w:r w:rsidR="00213B8B" w:rsidRPr="00B83B3E">
        <w:t>ontrol</w:t>
      </w:r>
      <w:r w:rsidRPr="00B83B3E">
        <w:t xml:space="preserve"> key on</w:t>
      </w:r>
      <w:r w:rsidR="00213B8B" w:rsidRPr="00B83B3E">
        <w:t xml:space="preserve"> the</w:t>
      </w:r>
      <w:r w:rsidRPr="00B83B3E">
        <w:t xml:space="preserve"> keyboard</w:t>
      </w:r>
      <w:r w:rsidR="00213B8B" w:rsidRPr="00B83B3E">
        <w:t xml:space="preserve"> while </w:t>
      </w:r>
      <w:r w:rsidR="006B7071" w:rsidRPr="00B83B3E">
        <w:t>selecting</w:t>
      </w:r>
      <w:r w:rsidR="00213B8B" w:rsidRPr="00B83B3E">
        <w:t xml:space="preserve"> the names </w:t>
      </w:r>
      <w:r w:rsidR="007642D0" w:rsidRPr="00B83B3E">
        <w:t xml:space="preserve">of </w:t>
      </w:r>
      <w:r w:rsidR="00213B8B" w:rsidRPr="00B83B3E">
        <w:t>other sites.</w:t>
      </w:r>
      <w:r w:rsidR="00EE0CF4">
        <w:t xml:space="preserve"> </w:t>
      </w:r>
      <w:r w:rsidR="00213B8B" w:rsidRPr="00B83B3E">
        <w:t xml:space="preserve">After choosing all desired sites, the user clicks </w:t>
      </w:r>
      <w:r w:rsidRPr="00B83B3E">
        <w:rPr>
          <w:b/>
          <w:u w:val="single"/>
        </w:rPr>
        <w:t>R</w:t>
      </w:r>
      <w:r w:rsidRPr="00B83B3E">
        <w:rPr>
          <w:b/>
        </w:rPr>
        <w:t>un Selected</w:t>
      </w:r>
      <w:r w:rsidR="00F55449" w:rsidRPr="00B83B3E">
        <w:t xml:space="preserve"> (</w:t>
      </w:r>
      <w:r w:rsidR="00E557D6" w:rsidRPr="00B83B3E">
        <w:fldChar w:fldCharType="begin"/>
      </w:r>
      <w:r w:rsidR="00E557D6" w:rsidRPr="00B83B3E">
        <w:instrText xml:space="preserve"> REF _Ref406763902 \h </w:instrText>
      </w:r>
      <w:r w:rsidR="00B83B3E">
        <w:instrText xml:space="preserve"> \* MERGEFORMAT </w:instrText>
      </w:r>
      <w:r w:rsidR="00E557D6" w:rsidRPr="00B83B3E">
        <w:fldChar w:fldCharType="separate"/>
      </w:r>
      <w:r w:rsidR="00291D99" w:rsidRPr="00B83B3E">
        <w:t xml:space="preserve">Figure </w:t>
      </w:r>
      <w:r w:rsidR="00291D99">
        <w:rPr>
          <w:noProof/>
        </w:rPr>
        <w:t>2</w:t>
      </w:r>
      <w:r w:rsidR="00291D99">
        <w:rPr>
          <w:noProof/>
        </w:rPr>
        <w:noBreakHyphen/>
        <w:t>30</w:t>
      </w:r>
      <w:r w:rsidR="00E557D6" w:rsidRPr="00B83B3E">
        <w:fldChar w:fldCharType="end"/>
      </w:r>
      <w:r w:rsidRPr="00B83B3E">
        <w:t>)</w:t>
      </w:r>
      <w:r w:rsidR="00D71291" w:rsidRPr="00B83B3E">
        <w:t>.</w:t>
      </w:r>
    </w:p>
    <w:p w14:paraId="5C3CD787" w14:textId="77777777" w:rsidR="00E557D6" w:rsidRPr="00B83B3E" w:rsidRDefault="00E557D6" w:rsidP="00400B72">
      <w:pPr>
        <w:pStyle w:val="Body3PicCaption"/>
      </w:pPr>
    </w:p>
    <w:p w14:paraId="5C3CD788" w14:textId="77777777" w:rsidR="00DE4418" w:rsidRPr="00B83B3E" w:rsidRDefault="00323BF1" w:rsidP="001C720C">
      <w:pPr>
        <w:pStyle w:val="Body3PicCaption"/>
      </w:pPr>
      <w:r w:rsidRPr="00B83B3E">
        <w:drawing>
          <wp:inline distT="0" distB="0" distL="0" distR="0" wp14:anchorId="5C3CE137" wp14:editId="5C6E4586">
            <wp:extent cx="4476750" cy="2628900"/>
            <wp:effectExtent l="0" t="0" r="0" b="0"/>
            <wp:docPr id="46" name="Picture 59" descr="Display of the Patient Search dialog window showing multiple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57BB3A32" w:rsidR="00AF3059" w:rsidRPr="00B83B3E" w:rsidRDefault="00AF3059" w:rsidP="00B52F9B">
      <w:pPr>
        <w:pStyle w:val="Caption"/>
        <w:rPr>
          <w:rFonts w:cs="Times New Roman"/>
        </w:rPr>
      </w:pPr>
      <w:bookmarkStart w:id="475" w:name="_Toc326149575"/>
      <w:bookmarkStart w:id="476" w:name="_Toc278548160"/>
      <w:bookmarkStart w:id="477" w:name="_Ref225318472"/>
      <w:bookmarkStart w:id="478" w:name="_Ref335065229"/>
      <w:bookmarkStart w:id="479" w:name="_Ref406763867"/>
      <w:bookmarkStart w:id="480" w:name="_Ref406763902"/>
      <w:bookmarkStart w:id="481" w:name="_Toc5243564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30</w:t>
      </w:r>
      <w:r w:rsidR="008D502E">
        <w:rPr>
          <w:rFonts w:cs="Times New Roman"/>
        </w:rPr>
        <w:fldChar w:fldCharType="end"/>
      </w:r>
      <w:bookmarkEnd w:id="475"/>
      <w:bookmarkEnd w:id="476"/>
      <w:bookmarkEnd w:id="477"/>
      <w:bookmarkEnd w:id="478"/>
      <w:bookmarkEnd w:id="479"/>
      <w:bookmarkEnd w:id="480"/>
      <w:r w:rsidR="0055170E">
        <w:rPr>
          <w:rFonts w:cs="Times New Roman"/>
        </w:rPr>
        <w:t>. Multiple Site Search Selection.</w:t>
      </w:r>
      <w:bookmarkEnd w:id="481"/>
    </w:p>
    <w:p w14:paraId="5C3CD78A" w14:textId="77777777" w:rsidR="00C6097E" w:rsidRPr="00B83B3E" w:rsidRDefault="00D86AF8" w:rsidP="0055170E">
      <w:pPr>
        <w:pStyle w:val="Heading5"/>
      </w:pPr>
      <w:r w:rsidRPr="00B83B3E">
        <w:t xml:space="preserve">Searching a </w:t>
      </w:r>
      <w:r w:rsidR="00C6097E" w:rsidRPr="00B83B3E">
        <w:t>G</w:t>
      </w:r>
      <w:r w:rsidRPr="00B83B3E">
        <w:t xml:space="preserve">roup of </w:t>
      </w:r>
      <w:r w:rsidR="00C6097E" w:rsidRPr="00B83B3E">
        <w:t>S</w:t>
      </w:r>
      <w:r w:rsidRPr="00B83B3E">
        <w:t xml:space="preserve">ites in the </w:t>
      </w:r>
      <w:r w:rsidR="00C6097E" w:rsidRPr="00B83B3E">
        <w:t>L</w:t>
      </w:r>
      <w:r w:rsidRPr="00B83B3E">
        <w:t>ist</w:t>
      </w:r>
    </w:p>
    <w:p w14:paraId="5C3CD78B" w14:textId="2564AE49" w:rsidR="00D86AF8" w:rsidRPr="00B83B3E" w:rsidRDefault="00D86AF8" w:rsidP="00C33AEF">
      <w:r w:rsidRPr="00B83B3E">
        <w:t>After entering patient search data,</w:t>
      </w:r>
      <w:r w:rsidR="006370C9" w:rsidRPr="00B83B3E">
        <w:t xml:space="preserve"> the user</w:t>
      </w:r>
      <w:r w:rsidRPr="00B83B3E">
        <w:t xml:space="preserve"> select</w:t>
      </w:r>
      <w:r w:rsidR="006370C9" w:rsidRPr="00B83B3E">
        <w:t>s</w:t>
      </w:r>
      <w:r w:rsidRPr="00B83B3E">
        <w:t xml:space="preserve"> one site, </w:t>
      </w:r>
      <w:r w:rsidR="000F5B38" w:rsidRPr="00B83B3E">
        <w:t>hold</w:t>
      </w:r>
      <w:r w:rsidR="00213B8B" w:rsidRPr="00B83B3E">
        <w:t>s</w:t>
      </w:r>
      <w:r w:rsidR="006370C9" w:rsidRPr="00B83B3E">
        <w:t xml:space="preserve"> the</w:t>
      </w:r>
      <w:r w:rsidR="000F5B38" w:rsidRPr="00B83B3E">
        <w:t xml:space="preserve"> </w:t>
      </w:r>
      <w:r w:rsidR="003C6C8E" w:rsidRPr="00B83B3E">
        <w:t>S</w:t>
      </w:r>
      <w:r w:rsidR="000F5B38" w:rsidRPr="00B83B3E">
        <w:t>hift</w:t>
      </w:r>
      <w:r w:rsidRPr="00B83B3E">
        <w:t xml:space="preserve"> key </w:t>
      </w:r>
      <w:r w:rsidR="006370C9" w:rsidRPr="00B83B3E">
        <w:t xml:space="preserve">on the </w:t>
      </w:r>
      <w:r w:rsidRPr="00B83B3E">
        <w:t>keyboard</w:t>
      </w:r>
      <w:r w:rsidR="00213B8B" w:rsidRPr="00B83B3E">
        <w:t>,</w:t>
      </w:r>
      <w:r w:rsidR="006370C9" w:rsidRPr="00B83B3E">
        <w:t xml:space="preserve"> and</w:t>
      </w:r>
      <w:r w:rsidRPr="00B83B3E">
        <w:t xml:space="preserve"> click</w:t>
      </w:r>
      <w:r w:rsidR="006370C9" w:rsidRPr="00B83B3E">
        <w:t>s</w:t>
      </w:r>
      <w:r w:rsidRPr="00B83B3E">
        <w:t xml:space="preserve"> </w:t>
      </w:r>
      <w:r w:rsidR="000F5B38" w:rsidRPr="00B83B3E">
        <w:t xml:space="preserve">the </w:t>
      </w:r>
      <w:r w:rsidRPr="00B83B3E">
        <w:t xml:space="preserve">last site in </w:t>
      </w:r>
      <w:r w:rsidR="000F5B38" w:rsidRPr="00B83B3E">
        <w:t>the</w:t>
      </w:r>
      <w:r w:rsidRPr="00B83B3E">
        <w:t xml:space="preserve"> grouping search</w:t>
      </w:r>
      <w:r w:rsidR="00C71032" w:rsidRPr="00B83B3E">
        <w:t>.</w:t>
      </w:r>
      <w:r w:rsidR="00EE0CF4">
        <w:t xml:space="preserve"> </w:t>
      </w:r>
      <w:r w:rsidR="00C71032" w:rsidRPr="00B83B3E">
        <w:t>Then</w:t>
      </w:r>
      <w:r w:rsidRPr="00B83B3E">
        <w:t>,</w:t>
      </w:r>
      <w:r w:rsidR="00C71032" w:rsidRPr="00B83B3E">
        <w:t xml:space="preserve"> the user</w:t>
      </w:r>
      <w:r w:rsidRPr="00B83B3E">
        <w:t xml:space="preserve"> click</w:t>
      </w:r>
      <w:r w:rsidR="006370C9" w:rsidRPr="00B83B3E">
        <w:t xml:space="preserve">s </w:t>
      </w:r>
      <w:r w:rsidRPr="00B83B3E">
        <w:rPr>
          <w:b/>
          <w:u w:val="single"/>
        </w:rPr>
        <w:t>R</w:t>
      </w:r>
      <w:r w:rsidRPr="00B83B3E">
        <w:rPr>
          <w:b/>
        </w:rPr>
        <w:t>un Selected</w:t>
      </w:r>
      <w:r w:rsidRPr="00B83B3E">
        <w:t xml:space="preserve"> (</w:t>
      </w:r>
      <w:r w:rsidR="007B1BF5" w:rsidRPr="00B83B3E">
        <w:fldChar w:fldCharType="begin"/>
      </w:r>
      <w:r w:rsidR="007B1BF5" w:rsidRPr="00B83B3E">
        <w:instrText xml:space="preserve"> REF _Ref225318479 \h  \* MERGEFORMAT </w:instrText>
      </w:r>
      <w:r w:rsidR="007B1BF5" w:rsidRPr="00B83B3E">
        <w:fldChar w:fldCharType="separate"/>
      </w:r>
      <w:r w:rsidR="00291D99" w:rsidRPr="00B83B3E">
        <w:t xml:space="preserve">Figure </w:t>
      </w:r>
      <w:r w:rsidR="00291D99">
        <w:t>2</w:t>
      </w:r>
      <w:r w:rsidR="00291D99">
        <w:noBreakHyphen/>
        <w:t>31</w:t>
      </w:r>
      <w:r w:rsidR="007B1BF5" w:rsidRPr="00B83B3E">
        <w:fldChar w:fldCharType="end"/>
      </w:r>
      <w:r w:rsidRPr="00B83B3E">
        <w:t>)</w:t>
      </w:r>
      <w:r w:rsidR="00D71291" w:rsidRPr="00B83B3E">
        <w:t>.</w:t>
      </w:r>
    </w:p>
    <w:p w14:paraId="5C3CD78D" w14:textId="77777777" w:rsidR="00F46EA7" w:rsidRPr="00B83B3E" w:rsidRDefault="00323BF1" w:rsidP="001C720C">
      <w:pPr>
        <w:pStyle w:val="Body3PicCaption"/>
      </w:pPr>
      <w:r w:rsidRPr="00B83B3E">
        <w:lastRenderedPageBreak/>
        <w:drawing>
          <wp:inline distT="0" distB="0" distL="0" distR="0" wp14:anchorId="5C3CE139" wp14:editId="75BBD9BF">
            <wp:extent cx="4600575" cy="2686050"/>
            <wp:effectExtent l="0" t="0" r="9525" b="0"/>
            <wp:docPr id="47" name="Picture 62" descr="Display of the Patient Search dialog window showing group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32D70ED1" w:rsidR="00AF3059" w:rsidRPr="00B83B3E" w:rsidRDefault="00AF3059" w:rsidP="00B52F9B">
      <w:pPr>
        <w:pStyle w:val="Caption"/>
        <w:rPr>
          <w:rFonts w:cs="Times New Roman"/>
        </w:rPr>
      </w:pPr>
      <w:bookmarkStart w:id="482" w:name="_Toc326149576"/>
      <w:bookmarkStart w:id="483" w:name="_Toc278548161"/>
      <w:bookmarkStart w:id="484" w:name="_Ref225318479"/>
      <w:bookmarkStart w:id="485" w:name="_Ref334952315"/>
      <w:bookmarkStart w:id="486" w:name="_Ref406763879"/>
      <w:bookmarkStart w:id="487" w:name="_Ref406763926"/>
      <w:bookmarkStart w:id="488" w:name="_Toc5243564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31</w:t>
      </w:r>
      <w:r w:rsidR="008D502E">
        <w:rPr>
          <w:rFonts w:cs="Times New Roman"/>
        </w:rPr>
        <w:fldChar w:fldCharType="end"/>
      </w:r>
      <w:bookmarkEnd w:id="482"/>
      <w:bookmarkEnd w:id="483"/>
      <w:bookmarkEnd w:id="484"/>
      <w:bookmarkEnd w:id="485"/>
      <w:bookmarkEnd w:id="486"/>
      <w:bookmarkEnd w:id="487"/>
      <w:r w:rsidR="00FA21BC">
        <w:rPr>
          <w:rFonts w:cs="Times New Roman"/>
        </w:rPr>
        <w:t xml:space="preserve">. Group Site Search </w:t>
      </w:r>
      <w:r w:rsidR="009F3F21">
        <w:rPr>
          <w:rFonts w:cs="Times New Roman"/>
        </w:rPr>
        <w:t>Selection</w:t>
      </w:r>
      <w:r w:rsidR="00FA21BC">
        <w:rPr>
          <w:rFonts w:cs="Times New Roman"/>
        </w:rPr>
        <w:t>.</w:t>
      </w:r>
      <w:bookmarkEnd w:id="488"/>
    </w:p>
    <w:p w14:paraId="67A34A31" w14:textId="77777777" w:rsidR="00C33AEF" w:rsidRPr="00B83B3E" w:rsidRDefault="00C33AEF" w:rsidP="00C33AEF"/>
    <w:p w14:paraId="5C3CD790" w14:textId="7977C68B" w:rsidR="00D86AF8" w:rsidRPr="00B83B3E" w:rsidRDefault="00196B97" w:rsidP="00C33AEF">
      <w:r w:rsidRPr="00B83B3E">
        <w:rPr>
          <w:b/>
        </w:rPr>
        <w:t>Step 3</w:t>
      </w:r>
      <w:r w:rsidR="00D86AF8" w:rsidRPr="00B83B3E">
        <w:t xml:space="preserve"> </w:t>
      </w:r>
      <w:r w:rsidR="001768A4" w:rsidRPr="00B83B3E">
        <w:t>–</w:t>
      </w:r>
      <w:r w:rsidRPr="00B83B3E">
        <w:rPr>
          <w:b/>
        </w:rPr>
        <w:t xml:space="preserve"> </w:t>
      </w:r>
      <w:r w:rsidR="00D86AF8" w:rsidRPr="00B83B3E">
        <w:t>Potential Matches received after running a selected search parameter are shown in</w:t>
      </w:r>
      <w:r w:rsidR="00D56954" w:rsidRPr="00B83B3E">
        <w:t xml:space="preserve"> (</w:t>
      </w:r>
      <w:r w:rsidR="00FB4AF4" w:rsidRPr="00B83B3E">
        <w:fldChar w:fldCharType="begin"/>
      </w:r>
      <w:r w:rsidR="00FB4AF4" w:rsidRPr="00B83B3E">
        <w:instrText xml:space="preserve"> REF _Ref406763943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32</w:t>
      </w:r>
      <w:r w:rsidR="00FB4AF4" w:rsidRPr="00B83B3E">
        <w:fldChar w:fldCharType="end"/>
      </w:r>
      <w:r w:rsidR="00D56954" w:rsidRPr="00B83B3E">
        <w:t>)</w:t>
      </w:r>
      <w:r w:rsidR="00995FF5" w:rsidRPr="00B83B3E">
        <w:t>.</w:t>
      </w:r>
      <w:r w:rsidR="00EE0CF4">
        <w:t xml:space="preserve"> </w:t>
      </w:r>
      <w:r w:rsidR="00995FF5" w:rsidRPr="00B83B3E">
        <w:t>The user can</w:t>
      </w:r>
      <w:r w:rsidR="00D86AF8" w:rsidRPr="00B83B3E">
        <w:t xml:space="preserve"> move th</w:t>
      </w:r>
      <w:r w:rsidR="007642D0" w:rsidRPr="00B83B3E">
        <w:t xml:space="preserve">e vertical scroll bar </w:t>
      </w:r>
      <w:r w:rsidR="001011CC" w:rsidRPr="00B83B3E">
        <w:t>to see the complete list.</w:t>
      </w:r>
    </w:p>
    <w:p w14:paraId="5C3CD791" w14:textId="77777777" w:rsidR="00FB4AF4" w:rsidRPr="00222BE2" w:rsidRDefault="00FB4AF4" w:rsidP="00222BE2"/>
    <w:p w14:paraId="5C3CD792" w14:textId="77777777" w:rsidR="00F46EA7" w:rsidRPr="00B83B3E" w:rsidRDefault="00323BF1" w:rsidP="00222BE2">
      <w:r w:rsidRPr="00222BE2">
        <w:rPr>
          <w:noProof/>
        </w:rPr>
        <w:drawing>
          <wp:inline distT="0" distB="0" distL="0" distR="0" wp14:anchorId="5C3CE13B" wp14:editId="35D3E3B0">
            <wp:extent cx="4305300" cy="2505075"/>
            <wp:effectExtent l="0" t="0" r="0" b="9525"/>
            <wp:docPr id="48" name="Picture 27" descr="Display of the Patient Search dialog window showing multiple sit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7CDEE5B9" w:rsidR="00A9455C" w:rsidRDefault="00AF3059" w:rsidP="00B52F9B">
      <w:pPr>
        <w:pStyle w:val="Caption"/>
        <w:rPr>
          <w:rFonts w:cs="Times New Roman"/>
        </w:rPr>
      </w:pPr>
      <w:bookmarkStart w:id="489" w:name="_Toc326149577"/>
      <w:bookmarkStart w:id="490" w:name="_Toc278548162"/>
      <w:bookmarkStart w:id="491" w:name="_Ref225318491"/>
      <w:bookmarkStart w:id="492" w:name="_Ref406763943"/>
      <w:bookmarkStart w:id="493" w:name="_Toc5243564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32</w:t>
      </w:r>
      <w:r w:rsidR="008D502E">
        <w:rPr>
          <w:rFonts w:cs="Times New Roman"/>
        </w:rPr>
        <w:fldChar w:fldCharType="end"/>
      </w:r>
      <w:bookmarkEnd w:id="489"/>
      <w:bookmarkEnd w:id="490"/>
      <w:bookmarkEnd w:id="491"/>
      <w:bookmarkEnd w:id="492"/>
      <w:r w:rsidR="00342490">
        <w:rPr>
          <w:rFonts w:cs="Times New Roman"/>
        </w:rPr>
        <w:t>. Site Search Results.</w:t>
      </w:r>
      <w:bookmarkEnd w:id="493"/>
    </w:p>
    <w:p w14:paraId="5C3CD794" w14:textId="4D075D16" w:rsidR="00D86AF8" w:rsidRPr="00222BE2" w:rsidRDefault="00D86AF8" w:rsidP="00222BE2">
      <w:r w:rsidRPr="00222BE2">
        <w:t xml:space="preserve">If </w:t>
      </w:r>
      <w:r w:rsidR="006B7071" w:rsidRPr="00222BE2">
        <w:t>CAPRI</w:t>
      </w:r>
      <w:r w:rsidR="00995FF5" w:rsidRPr="00222BE2">
        <w:t xml:space="preserve"> is </w:t>
      </w:r>
      <w:r w:rsidRPr="00222BE2">
        <w:t>unable to connect to a selected site</w:t>
      </w:r>
      <w:r w:rsidR="00D71291" w:rsidRPr="00222BE2">
        <w:t xml:space="preserve"> that information is reported</w:t>
      </w:r>
      <w:r w:rsidRPr="00222BE2">
        <w:t xml:space="preserve"> (</w:t>
      </w:r>
      <w:r w:rsidR="00FB4AF4" w:rsidRPr="00222BE2">
        <w:fldChar w:fldCharType="begin"/>
      </w:r>
      <w:r w:rsidR="00FB4AF4" w:rsidRPr="00222BE2">
        <w:instrText xml:space="preserve"> REF _Ref406763961 \h </w:instrText>
      </w:r>
      <w:r w:rsidR="00B83B3E" w:rsidRPr="00222BE2">
        <w:instrText xml:space="preserve"> \* MERGEFORMAT </w:instrText>
      </w:r>
      <w:r w:rsidR="00FB4AF4" w:rsidRPr="00222BE2">
        <w:fldChar w:fldCharType="separate"/>
      </w:r>
      <w:r w:rsidR="00291D99" w:rsidRPr="00B83B3E">
        <w:t xml:space="preserve">Figure </w:t>
      </w:r>
      <w:r w:rsidR="00291D99">
        <w:t>2</w:t>
      </w:r>
      <w:r w:rsidR="00291D99">
        <w:noBreakHyphen/>
        <w:t>33</w:t>
      </w:r>
      <w:r w:rsidR="00FB4AF4" w:rsidRPr="00222BE2">
        <w:fldChar w:fldCharType="end"/>
      </w:r>
      <w:r w:rsidRPr="00222BE2">
        <w:t>)</w:t>
      </w:r>
      <w:r w:rsidR="00D71291" w:rsidRPr="00222BE2">
        <w:t>.</w:t>
      </w:r>
    </w:p>
    <w:p w14:paraId="5C3CD795" w14:textId="40D7B7A7" w:rsidR="00FB4AF4" w:rsidRPr="00222BE2" w:rsidRDefault="00536352" w:rsidP="00222BE2">
      <w:r>
        <w:rPr>
          <w:noProof/>
        </w:rPr>
        <w:lastRenderedPageBreak/>
        <w:drawing>
          <wp:inline distT="0" distB="0" distL="0" distR="0" wp14:anchorId="2EAD5DFB" wp14:editId="4090DD47">
            <wp:extent cx="4238096" cy="2447619"/>
            <wp:effectExtent l="19050" t="19050" r="10160" b="10160"/>
            <wp:docPr id="307" name="Picture 307" descr="Display of the Patient Search dialog window showing multiple site search results, along with a red elipse surrounding the failed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38096" cy="2447619"/>
                    </a:xfrm>
                    <a:prstGeom prst="rect">
                      <a:avLst/>
                    </a:prstGeom>
                    <a:ln w="6350">
                      <a:solidFill>
                        <a:schemeClr val="tx1"/>
                      </a:solidFill>
                    </a:ln>
                  </pic:spPr>
                </pic:pic>
              </a:graphicData>
            </a:graphic>
          </wp:inline>
        </w:drawing>
      </w:r>
    </w:p>
    <w:p w14:paraId="5C3CD797" w14:textId="5ACC6A45" w:rsidR="00971E14" w:rsidRPr="00B83B3E" w:rsidRDefault="00AF3059" w:rsidP="00B52F9B">
      <w:pPr>
        <w:pStyle w:val="Caption"/>
        <w:rPr>
          <w:rFonts w:cs="Times New Roman"/>
        </w:rPr>
      </w:pPr>
      <w:bookmarkStart w:id="494" w:name="_Toc326149578"/>
      <w:bookmarkStart w:id="495" w:name="_Toc278548163"/>
      <w:bookmarkStart w:id="496" w:name="_Ref225318500"/>
      <w:bookmarkStart w:id="497" w:name="_Ref333174640"/>
      <w:bookmarkStart w:id="498" w:name="_Ref406763961"/>
      <w:bookmarkStart w:id="499" w:name="_Toc5243564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33</w:t>
      </w:r>
      <w:r w:rsidR="008D502E">
        <w:rPr>
          <w:rFonts w:cs="Times New Roman"/>
        </w:rPr>
        <w:fldChar w:fldCharType="end"/>
      </w:r>
      <w:bookmarkStart w:id="500" w:name="_Toc278187798"/>
      <w:bookmarkEnd w:id="494"/>
      <w:bookmarkEnd w:id="495"/>
      <w:bookmarkEnd w:id="496"/>
      <w:bookmarkEnd w:id="497"/>
      <w:bookmarkEnd w:id="498"/>
      <w:r w:rsidR="00536352">
        <w:rPr>
          <w:rFonts w:cs="Times New Roman"/>
        </w:rPr>
        <w:t>. Failed Connection Search Result.</w:t>
      </w:r>
      <w:bookmarkEnd w:id="499"/>
    </w:p>
    <w:p w14:paraId="5C3CD798" w14:textId="1814CB55" w:rsidR="00D86AF8" w:rsidRPr="00B83B3E" w:rsidRDefault="00D86AF8" w:rsidP="00A561AD">
      <w:pPr>
        <w:pStyle w:val="Heading2"/>
      </w:pPr>
      <w:bookmarkStart w:id="501" w:name="_Ref362951500"/>
      <w:bookmarkStart w:id="502" w:name="_Toc508873535"/>
      <w:bookmarkStart w:id="503" w:name="_Toc508874945"/>
      <w:bookmarkStart w:id="504" w:name="_Toc508875799"/>
      <w:bookmarkStart w:id="505" w:name="_Toc524336291"/>
      <w:r w:rsidRPr="00B83B3E">
        <w:t>C&amp;P Exam Requests</w:t>
      </w:r>
      <w:bookmarkEnd w:id="443"/>
      <w:bookmarkEnd w:id="444"/>
      <w:bookmarkEnd w:id="445"/>
      <w:bookmarkEnd w:id="446"/>
      <w:bookmarkEnd w:id="500"/>
      <w:bookmarkEnd w:id="501"/>
      <w:bookmarkEnd w:id="502"/>
      <w:bookmarkEnd w:id="503"/>
      <w:bookmarkEnd w:id="504"/>
      <w:bookmarkEnd w:id="505"/>
    </w:p>
    <w:p w14:paraId="5C3CD799" w14:textId="24A29FEA" w:rsidR="00D86AF8" w:rsidRPr="00B83B3E" w:rsidRDefault="006118ED" w:rsidP="006118ED">
      <w:r w:rsidRPr="00B83B3E">
        <w:rPr>
          <w:lang w:eastAsia="ko-KR"/>
        </w:rPr>
        <w:t>T</w:t>
      </w:r>
      <w:r w:rsidR="00D86AF8" w:rsidRPr="00B83B3E">
        <w:t xml:space="preserve">he C&amp;P Exam </w:t>
      </w:r>
      <w:r w:rsidR="00995FF5" w:rsidRPr="00B83B3E">
        <w:t>tab (</w:t>
      </w:r>
      <w:r w:rsidR="007B1BF5" w:rsidRPr="00B83B3E">
        <w:fldChar w:fldCharType="begin"/>
      </w:r>
      <w:r w:rsidR="007B1BF5" w:rsidRPr="00B83B3E">
        <w:instrText xml:space="preserve"> REF _Ref333174600 \h  \* MERGEFORMAT </w:instrText>
      </w:r>
      <w:r w:rsidR="007B1BF5" w:rsidRPr="00B83B3E">
        <w:fldChar w:fldCharType="separate"/>
      </w:r>
      <w:r w:rsidR="00291D99" w:rsidRPr="00B83B3E">
        <w:t xml:space="preserve">Figure </w:t>
      </w:r>
      <w:r w:rsidR="00291D99">
        <w:t>2</w:t>
      </w:r>
      <w:r w:rsidR="00291D99">
        <w:noBreakHyphen/>
        <w:t>34</w:t>
      </w:r>
      <w:r w:rsidR="007B1BF5" w:rsidRPr="00B83B3E">
        <w:fldChar w:fldCharType="end"/>
      </w:r>
      <w:r w:rsidR="00D86AF8" w:rsidRPr="00B83B3E">
        <w:t>) includes functions such as:</w:t>
      </w:r>
    </w:p>
    <w:p w14:paraId="5C3CD79A" w14:textId="77777777" w:rsidR="00D86AF8" w:rsidRPr="00B83B3E" w:rsidRDefault="00D86AF8" w:rsidP="0002701D">
      <w:pPr>
        <w:pStyle w:val="BodyText5Numbers"/>
      </w:pPr>
      <w:r w:rsidRPr="00B83B3E">
        <w:t>Requesting C&amp;P examinations</w:t>
      </w:r>
    </w:p>
    <w:p w14:paraId="5C3CD79B" w14:textId="77777777" w:rsidR="00D86AF8" w:rsidRPr="00B83B3E" w:rsidRDefault="00D86AF8" w:rsidP="0002701D">
      <w:pPr>
        <w:pStyle w:val="BodyText5Numbers"/>
      </w:pPr>
      <w:r w:rsidRPr="00B83B3E">
        <w:t>Viewing/editing requests</w:t>
      </w:r>
    </w:p>
    <w:p w14:paraId="5C3CD79C" w14:textId="77777777" w:rsidR="00D86AF8" w:rsidRPr="00B83B3E" w:rsidRDefault="00D86AF8" w:rsidP="0002701D">
      <w:pPr>
        <w:pStyle w:val="BodyText5Numbers"/>
      </w:pPr>
      <w:r w:rsidRPr="00B83B3E">
        <w:t>Canceling requests</w:t>
      </w:r>
    </w:p>
    <w:p w14:paraId="5C3CD79D" w14:textId="77777777" w:rsidR="00D86AF8" w:rsidRPr="00B83B3E" w:rsidRDefault="00D86AF8" w:rsidP="0002701D">
      <w:pPr>
        <w:pStyle w:val="BodyText5Numbers"/>
      </w:pPr>
      <w:r w:rsidRPr="00B83B3E">
        <w:t>Adding an exam to a pending request</w:t>
      </w:r>
    </w:p>
    <w:p w14:paraId="5C3CD79E" w14:textId="77777777" w:rsidR="00D86AF8" w:rsidRPr="00B83B3E" w:rsidRDefault="00112915" w:rsidP="0002701D">
      <w:pPr>
        <w:pStyle w:val="BodyText5Numbers"/>
      </w:pPr>
      <w:r w:rsidRPr="00B83B3E">
        <w:t>Creating s</w:t>
      </w:r>
      <w:r w:rsidR="00D86AF8" w:rsidRPr="00B83B3E">
        <w:t>tatus inquiry reports</w:t>
      </w:r>
    </w:p>
    <w:p w14:paraId="5C3CD79F" w14:textId="77777777" w:rsidR="00D86AF8" w:rsidRPr="00B83B3E" w:rsidRDefault="00D86AF8" w:rsidP="0002701D">
      <w:pPr>
        <w:pStyle w:val="BodyText5Numbers"/>
      </w:pPr>
      <w:r w:rsidRPr="00B83B3E">
        <w:t>Viewing completed requests</w:t>
      </w:r>
    </w:p>
    <w:p w14:paraId="5C3CD7A0" w14:textId="77777777" w:rsidR="00D86AF8" w:rsidRPr="00B83B3E" w:rsidRDefault="00D86AF8" w:rsidP="0017423A">
      <w:pPr>
        <w:pStyle w:val="ListBullet2"/>
      </w:pPr>
      <w:r w:rsidRPr="00B83B3E">
        <w:t>Tracking the progress of the request for claims management purposes</w:t>
      </w:r>
    </w:p>
    <w:p w14:paraId="5C3CD7A1" w14:textId="77777777" w:rsidR="00D86AF8" w:rsidRPr="00B83B3E" w:rsidRDefault="00E50078" w:rsidP="0017423A">
      <w:pPr>
        <w:pStyle w:val="ListBullet2"/>
      </w:pPr>
      <w:r w:rsidRPr="00B83B3E">
        <w:t>Requesting an Insufficient Exam</w:t>
      </w:r>
    </w:p>
    <w:p w14:paraId="5C3CD7A2" w14:textId="77777777" w:rsidR="00D86AF8" w:rsidRPr="00B83B3E" w:rsidRDefault="00D86AF8" w:rsidP="0017423A">
      <w:pPr>
        <w:pStyle w:val="ListBullet2"/>
      </w:pPr>
      <w:r w:rsidRPr="00B83B3E">
        <w:t>Printing results for individual patients</w:t>
      </w:r>
    </w:p>
    <w:p w14:paraId="5C3CD7A3" w14:textId="03123DF8" w:rsidR="00D86AF8" w:rsidRPr="00B83B3E" w:rsidRDefault="00D86AF8" w:rsidP="00507C16">
      <w:pPr>
        <w:pStyle w:val="BodyText"/>
      </w:pPr>
      <w:r w:rsidRPr="00B83B3E">
        <w:t>Pending requests are shown with a date</w:t>
      </w:r>
      <w:r w:rsidR="007642D0" w:rsidRPr="00B83B3E">
        <w:t xml:space="preserve"> only</w:t>
      </w:r>
      <w:r w:rsidRPr="00B83B3E">
        <w:t xml:space="preserve"> in the left column</w:t>
      </w:r>
      <w:r w:rsidR="00971E14" w:rsidRPr="00B83B3E">
        <w:t>.</w:t>
      </w:r>
      <w:r w:rsidR="00EE0CF4">
        <w:t xml:space="preserve"> </w:t>
      </w:r>
      <w:r w:rsidR="007642D0" w:rsidRPr="00B83B3E">
        <w:t>C</w:t>
      </w:r>
      <w:r w:rsidRPr="00B83B3E">
        <w:t>ompleted requests have a completion date in the right column.</w:t>
      </w:r>
      <w:r w:rsidR="00EE0CF4">
        <w:t xml:space="preserve"> </w:t>
      </w:r>
      <w:r w:rsidRPr="00B83B3E">
        <w:t xml:space="preserve">When </w:t>
      </w:r>
      <w:r w:rsidR="006370C9" w:rsidRPr="00B83B3E">
        <w:t>the user</w:t>
      </w:r>
      <w:r w:rsidRPr="00B83B3E">
        <w:t xml:space="preserve"> first access</w:t>
      </w:r>
      <w:r w:rsidR="006370C9" w:rsidRPr="00B83B3E">
        <w:t>es</w:t>
      </w:r>
      <w:r w:rsidRPr="00B83B3E">
        <w:t xml:space="preserve"> this screen, none of the examinations are selected, and only the </w:t>
      </w:r>
      <w:r w:rsidRPr="00B83B3E">
        <w:rPr>
          <w:b/>
        </w:rPr>
        <w:t>Add a New Request</w:t>
      </w:r>
      <w:r w:rsidRPr="00B83B3E">
        <w:t xml:space="preserve"> button is enabled.</w:t>
      </w:r>
      <w:r w:rsidR="00EE0CF4">
        <w:t xml:space="preserve"> </w:t>
      </w:r>
      <w:r w:rsidR="006370C9" w:rsidRPr="00B83B3E">
        <w:t>After</w:t>
      </w:r>
      <w:r w:rsidRPr="00B83B3E">
        <w:t xml:space="preserve"> </w:t>
      </w:r>
      <w:r w:rsidR="006370C9" w:rsidRPr="00B83B3E">
        <w:t xml:space="preserve">the user </w:t>
      </w:r>
      <w:r w:rsidRPr="00B83B3E">
        <w:t>select</w:t>
      </w:r>
      <w:r w:rsidR="006370C9" w:rsidRPr="00B83B3E">
        <w:t>s</w:t>
      </w:r>
      <w:r w:rsidRPr="00B83B3E">
        <w:t xml:space="preserve"> an examination, the </w:t>
      </w:r>
      <w:r w:rsidRPr="00B83B3E">
        <w:rPr>
          <w:b/>
        </w:rPr>
        <w:t>Re</w:t>
      </w:r>
      <w:r w:rsidR="00C146D5" w:rsidRPr="00B83B3E">
        <w:rPr>
          <w:b/>
        </w:rPr>
        <w:t>-</w:t>
      </w:r>
      <w:r w:rsidRPr="00B83B3E">
        <w:rPr>
          <w:b/>
        </w:rPr>
        <w:t>Print Final C&amp;P Results</w:t>
      </w:r>
      <w:r w:rsidRPr="00B83B3E">
        <w:t xml:space="preserve">, </w:t>
      </w:r>
      <w:r w:rsidRPr="00B83B3E">
        <w:rPr>
          <w:b/>
        </w:rPr>
        <w:t>Status Inquiry</w:t>
      </w:r>
      <w:r w:rsidRPr="00B83B3E">
        <w:t xml:space="preserve">, and </w:t>
      </w:r>
      <w:r w:rsidRPr="00B83B3E">
        <w:rPr>
          <w:b/>
        </w:rPr>
        <w:t>View/Edit Selected Request</w:t>
      </w:r>
      <w:r w:rsidR="007642D0" w:rsidRPr="00B83B3E">
        <w:t xml:space="preserve"> buttons</w:t>
      </w:r>
      <w:r w:rsidR="00D954A9" w:rsidRPr="00B83B3E">
        <w:t xml:space="preserve"> are enabled.</w:t>
      </w:r>
    </w:p>
    <w:p w14:paraId="5C3CD7A4" w14:textId="77777777" w:rsidR="00195265" w:rsidRPr="00B83B3E" w:rsidRDefault="00195265" w:rsidP="00A561AD">
      <w:pPr>
        <w:pStyle w:val="Heading3"/>
      </w:pPr>
      <w:bookmarkStart w:id="506" w:name="_Toc179779064"/>
      <w:bookmarkStart w:id="507" w:name="_Toc278187799"/>
      <w:bookmarkStart w:id="508" w:name="_Toc508873536"/>
      <w:bookmarkStart w:id="509" w:name="_Toc508874946"/>
      <w:bookmarkStart w:id="510" w:name="_Toc508875800"/>
      <w:bookmarkStart w:id="511" w:name="_Toc524336292"/>
      <w:r w:rsidRPr="00B83B3E">
        <w:t>View/Edit Selected Request</w:t>
      </w:r>
      <w:bookmarkEnd w:id="506"/>
      <w:bookmarkEnd w:id="507"/>
      <w:bookmarkEnd w:id="508"/>
      <w:bookmarkEnd w:id="509"/>
      <w:bookmarkEnd w:id="510"/>
      <w:bookmarkEnd w:id="511"/>
    </w:p>
    <w:p w14:paraId="5C3CD7A5" w14:textId="1121F5CE" w:rsidR="00195265" w:rsidRPr="00B83B3E" w:rsidRDefault="00195265" w:rsidP="00507C16">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C&amp;P Exams</w:t>
      </w:r>
      <w:r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34</w:t>
      </w:r>
      <w:r w:rsidR="00FB4AF4" w:rsidRPr="00B83B3E">
        <w:fldChar w:fldCharType="end"/>
      </w:r>
      <w:r w:rsidRPr="00B83B3E">
        <w:t>)</w:t>
      </w:r>
      <w:r w:rsidR="00D71291" w:rsidRPr="00B83B3E">
        <w:t>.</w:t>
      </w:r>
      <w:r w:rsidR="00EE0CF4">
        <w:t xml:space="preserve"> </w:t>
      </w:r>
      <w:r w:rsidRPr="00B83B3E">
        <w:t>If there are no examination requests, the window is blank.</w:t>
      </w:r>
      <w:r w:rsidR="00EE0CF4">
        <w:t xml:space="preserve"> </w:t>
      </w:r>
      <w:r w:rsidRPr="00B83B3E">
        <w:t>If the veteran already has examination requests on file, the window show</w:t>
      </w:r>
      <w:r w:rsidR="008D7788" w:rsidRPr="00B83B3E">
        <w:t>s</w:t>
      </w:r>
      <w:r w:rsidRPr="00B83B3E">
        <w:t xml:space="preserve"> the dates requested.</w:t>
      </w:r>
      <w:r w:rsidR="00EE0CF4">
        <w:t xml:space="preserve"> </w:t>
      </w:r>
      <w:r w:rsidR="006A0C91" w:rsidRPr="00B83B3E">
        <w:t xml:space="preserve">The user </w:t>
      </w:r>
      <w:proofErr w:type="gramStart"/>
      <w:r w:rsidR="006A0C91" w:rsidRPr="00B83B3E">
        <w:t>has the ability to</w:t>
      </w:r>
      <w:proofErr w:type="gramEnd"/>
      <w:r w:rsidR="006A0C91" w:rsidRPr="00B83B3E">
        <w:t xml:space="preserve"> sort the Date Requested/Date Completed by ascending or descending order.</w:t>
      </w:r>
      <w:r w:rsidR="00EE0CF4">
        <w:t xml:space="preserve"> </w:t>
      </w:r>
      <w:r w:rsidR="006A0C91" w:rsidRPr="00B83B3E">
        <w:t>Ascending (oldest to newest) is the default.</w:t>
      </w:r>
    </w:p>
    <w:p w14:paraId="5C3CD7A6" w14:textId="77777777" w:rsidR="00195265" w:rsidRDefault="00195265" w:rsidP="00507C16">
      <w:pPr>
        <w:pStyle w:val="BodyText"/>
      </w:pPr>
      <w:r w:rsidRPr="00B83B3E">
        <w:rPr>
          <w:b/>
        </w:rPr>
        <w:lastRenderedPageBreak/>
        <w:t>Step 2</w:t>
      </w:r>
      <w:r w:rsidRPr="00B83B3E">
        <w:t xml:space="preserve"> –</w:t>
      </w:r>
      <w:r w:rsidRPr="00B83B3E">
        <w:rPr>
          <w:b/>
        </w:rPr>
        <w:t xml:space="preserve"> </w:t>
      </w:r>
      <w:r w:rsidRPr="00B83B3E">
        <w:t xml:space="preserve">The user selects the examination request date and clicks the </w:t>
      </w:r>
      <w:r w:rsidRPr="00B83B3E">
        <w:rPr>
          <w:b/>
        </w:rPr>
        <w:t>View/Edit Selected Re</w:t>
      </w:r>
      <w:r w:rsidRPr="00B83B3E">
        <w:rPr>
          <w:b/>
          <w:u w:val="single"/>
        </w:rPr>
        <w:t>q</w:t>
      </w:r>
      <w:r w:rsidRPr="00B83B3E">
        <w:rPr>
          <w:b/>
        </w:rPr>
        <w:t>uest</w:t>
      </w:r>
      <w:r w:rsidRPr="00B83B3E">
        <w:t xml:space="preserve"> button.</w:t>
      </w:r>
    </w:p>
    <w:p w14:paraId="25BD14DC" w14:textId="515DE6E3" w:rsidR="009C3612" w:rsidRPr="00B83B3E" w:rsidRDefault="009C3612" w:rsidP="00507C16">
      <w:pPr>
        <w:pStyle w:val="BodyText"/>
      </w:pPr>
      <w:r>
        <w:rPr>
          <w:noProof/>
        </w:rPr>
        <w:drawing>
          <wp:inline distT="0" distB="0" distL="0" distR="0" wp14:anchorId="1A6F7440" wp14:editId="6FE8E450">
            <wp:extent cx="5914286" cy="3923810"/>
            <wp:effectExtent l="19050" t="19050" r="10795" b="19685"/>
            <wp:docPr id="310" name="Picture 310" descr="Display of the C&amp;P screen with a red elipse surrounding the View/Edit Selected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14286" cy="3923810"/>
                    </a:xfrm>
                    <a:prstGeom prst="rect">
                      <a:avLst/>
                    </a:prstGeom>
                    <a:ln w="6350">
                      <a:solidFill>
                        <a:schemeClr val="tx1"/>
                      </a:solidFill>
                    </a:ln>
                  </pic:spPr>
                </pic:pic>
              </a:graphicData>
            </a:graphic>
          </wp:inline>
        </w:drawing>
      </w:r>
    </w:p>
    <w:p w14:paraId="5C3CD7A8" w14:textId="24478C49" w:rsidR="00AF3059" w:rsidRDefault="003F096E" w:rsidP="00B52F9B">
      <w:pPr>
        <w:pStyle w:val="Caption"/>
        <w:rPr>
          <w:rFonts w:cs="Times New Roman"/>
        </w:rPr>
      </w:pPr>
      <w:bookmarkStart w:id="512" w:name="_Ref333174600"/>
      <w:bookmarkStart w:id="513" w:name="_Toc5243564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34</w:t>
      </w:r>
      <w:r w:rsidR="008D502E">
        <w:rPr>
          <w:rFonts w:cs="Times New Roman"/>
        </w:rPr>
        <w:fldChar w:fldCharType="end"/>
      </w:r>
      <w:bookmarkEnd w:id="512"/>
      <w:r w:rsidR="009C3612">
        <w:rPr>
          <w:rFonts w:cs="Times New Roman"/>
        </w:rPr>
        <w:t>. View/Edit Selected Request.</w:t>
      </w:r>
      <w:bookmarkEnd w:id="513"/>
    </w:p>
    <w:p w14:paraId="530C5D5E" w14:textId="77777777" w:rsidR="00C223B8" w:rsidRPr="00C223B8" w:rsidRDefault="00C223B8" w:rsidP="00C223B8">
      <w:pPr>
        <w:pStyle w:val="BodyText"/>
      </w:pPr>
    </w:p>
    <w:p w14:paraId="5C3CD7AA" w14:textId="09127BCC" w:rsidR="00D86AF8" w:rsidRPr="00B83B3E" w:rsidRDefault="00196B97" w:rsidP="00AB2054">
      <w:pPr>
        <w:spacing w:after="0"/>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w:t>
      </w:r>
      <w:r w:rsidR="00D86AF8" w:rsidRPr="00B83B3E">
        <w:t xml:space="preserve"> screen </w:t>
      </w:r>
      <w:r w:rsidR="00254AD3" w:rsidRPr="00B83B3E">
        <w:t>opens</w:t>
      </w:r>
      <w:r w:rsidR="00D86AF8" w:rsidRPr="00B83B3E">
        <w:t xml:space="preserve">, showing </w:t>
      </w:r>
      <w:proofErr w:type="gramStart"/>
      <w:r w:rsidR="00D86AF8" w:rsidRPr="00B83B3E">
        <w:t>all of</w:t>
      </w:r>
      <w:proofErr w:type="gramEnd"/>
      <w:r w:rsidR="00D86AF8" w:rsidRPr="00B83B3E">
        <w:t xml:space="preserve"> the entries from the original request, as well the examination status (</w:t>
      </w:r>
      <w:r w:rsidR="00FB4AF4" w:rsidRPr="00B83B3E">
        <w:fldChar w:fldCharType="begin"/>
      </w:r>
      <w:r w:rsidR="00FB4AF4" w:rsidRPr="00B83B3E">
        <w:instrText xml:space="preserve"> REF _Ref406764045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35</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scroll down to see additional information from the original request.</w:t>
      </w:r>
      <w:r w:rsidR="00EE0CF4">
        <w:t xml:space="preserve"> </w:t>
      </w:r>
      <w:r w:rsidR="00D86AF8" w:rsidRPr="00B83B3E">
        <w:t xml:space="preserve">The exam in this request cannot be edited </w:t>
      </w:r>
      <w:r w:rsidR="007642D0" w:rsidRPr="00B83B3E">
        <w:t>because</w:t>
      </w:r>
      <w:r w:rsidR="00D86AF8" w:rsidRPr="00B83B3E">
        <w:t xml:space="preserve"> it</w:t>
      </w:r>
      <w:r w:rsidR="007642D0" w:rsidRPr="00B83B3E">
        <w:t xml:space="preserve"> is already complete</w:t>
      </w:r>
      <w:r w:rsidR="00D86AF8" w:rsidRPr="00B83B3E">
        <w:t>, but the original request may be viewed.</w:t>
      </w:r>
    </w:p>
    <w:p w14:paraId="6BDE11C4" w14:textId="77777777" w:rsidR="00AB2054" w:rsidRPr="00B83B3E" w:rsidRDefault="00AB2054" w:rsidP="00AB2054">
      <w:pPr>
        <w:spacing w:after="0"/>
      </w:pPr>
    </w:p>
    <w:p w14:paraId="39D827B8" w14:textId="6CD59982" w:rsidR="00AB2054" w:rsidRPr="00B83B3E" w:rsidRDefault="00AB2054" w:rsidP="00AB2054">
      <w:pPr>
        <w:spacing w:after="0"/>
      </w:pPr>
      <w:r w:rsidRPr="00B83B3E">
        <w:rPr>
          <w:noProof/>
        </w:rPr>
        <w:lastRenderedPageBreak/>
        <w:drawing>
          <wp:inline distT="0" distB="0" distL="0" distR="0" wp14:anchorId="596EFE12" wp14:editId="4A60FCE1">
            <wp:extent cx="5076825" cy="5981700"/>
            <wp:effectExtent l="19050" t="19050" r="28575" b="19050"/>
            <wp:docPr id="55" name="Picture 55" descr="Display of the Patient record C&amp;P Exam selection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l="1251" r="3540" b="1722"/>
                    <a:stretch/>
                  </pic:blipFill>
                  <pic:spPr bwMode="auto">
                    <a:xfrm>
                      <a:off x="0" y="0"/>
                      <a:ext cx="5076825" cy="59817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AD" w14:textId="4AA066DD" w:rsidR="00AF3059" w:rsidRPr="00B83B3E" w:rsidRDefault="00AF3059" w:rsidP="00B52F9B">
      <w:pPr>
        <w:pStyle w:val="Caption"/>
        <w:rPr>
          <w:rFonts w:cs="Times New Roman"/>
        </w:rPr>
      </w:pPr>
      <w:bookmarkStart w:id="514" w:name="_Toc326149580"/>
      <w:bookmarkStart w:id="515" w:name="_Toc278548165"/>
      <w:bookmarkStart w:id="516" w:name="_Ref225237913"/>
      <w:bookmarkStart w:id="517" w:name="_Ref321996355"/>
      <w:bookmarkStart w:id="518" w:name="_Ref406764045"/>
      <w:bookmarkStart w:id="519" w:name="_Ref406764206"/>
      <w:bookmarkStart w:id="520" w:name="_Toc5243564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35</w:t>
      </w:r>
      <w:r w:rsidR="008D502E">
        <w:rPr>
          <w:rFonts w:cs="Times New Roman"/>
        </w:rPr>
        <w:fldChar w:fldCharType="end"/>
      </w:r>
      <w:bookmarkEnd w:id="514"/>
      <w:bookmarkEnd w:id="515"/>
      <w:bookmarkEnd w:id="516"/>
      <w:bookmarkEnd w:id="517"/>
      <w:bookmarkEnd w:id="518"/>
      <w:bookmarkEnd w:id="519"/>
      <w:r w:rsidR="00FD2199">
        <w:rPr>
          <w:rFonts w:cs="Times New Roman"/>
        </w:rPr>
        <w:t>. C&amp;P Exam Selection Results Screen.</w:t>
      </w:r>
      <w:bookmarkEnd w:id="520"/>
    </w:p>
    <w:p w14:paraId="36D72E5A" w14:textId="77777777" w:rsidR="00AB2054" w:rsidRPr="00B83B3E" w:rsidRDefault="00AB2054" w:rsidP="00AB2054"/>
    <w:p w14:paraId="5C3CD7B0" w14:textId="117D83B8" w:rsidR="00FB4AF4" w:rsidRDefault="00196B97" w:rsidP="00AB2054">
      <w:r w:rsidRPr="00B83B3E">
        <w:rPr>
          <w:b/>
        </w:rPr>
        <w:t>Step 4</w:t>
      </w:r>
      <w:r w:rsidR="00D86AF8" w:rsidRPr="00B83B3E">
        <w:t xml:space="preserve"> </w:t>
      </w:r>
      <w:r w:rsidR="001768A4" w:rsidRPr="00B83B3E">
        <w:t>–</w:t>
      </w:r>
      <w:r w:rsidR="00D86AF8" w:rsidRPr="00B83B3E">
        <w:t xml:space="preserve"> If </w:t>
      </w:r>
      <w:r w:rsidR="006370C9" w:rsidRPr="00B83B3E">
        <w:t>the user</w:t>
      </w:r>
      <w:r w:rsidR="00D86AF8" w:rsidRPr="00B83B3E">
        <w:t xml:space="preserve"> want</w:t>
      </w:r>
      <w:r w:rsidR="006370C9" w:rsidRPr="00B83B3E">
        <w:t>s</w:t>
      </w:r>
      <w:r w:rsidR="00D86AF8" w:rsidRPr="00B83B3E">
        <w:t xml:space="preserve"> to edit a request that is still pending and has not yet been scheduled, </w:t>
      </w:r>
      <w:r w:rsidR="006370C9" w:rsidRPr="00B83B3E">
        <w:t>it can be done</w:t>
      </w:r>
      <w:r w:rsidR="00D86AF8" w:rsidRPr="00B83B3E">
        <w:t xml:space="preserve"> on </w:t>
      </w:r>
      <w:r w:rsidR="007642D0" w:rsidRPr="00B83B3E">
        <w:t xml:space="preserve">the </w:t>
      </w:r>
      <w:r w:rsidR="007642D0" w:rsidRPr="00B83B3E">
        <w:rPr>
          <w:b/>
        </w:rPr>
        <w:t>View C&amp;P Exam</w:t>
      </w:r>
      <w:r w:rsidR="003E73ED" w:rsidRPr="00B83B3E">
        <w:t xml:space="preserve"> screen shown in </w:t>
      </w:r>
      <w:r w:rsidR="00D56954" w:rsidRPr="00B83B3E">
        <w:t>(</w:t>
      </w:r>
      <w:r w:rsidR="007B1BF5" w:rsidRPr="00B83B3E">
        <w:fldChar w:fldCharType="begin"/>
      </w:r>
      <w:r w:rsidR="007B1BF5" w:rsidRPr="00B83B3E">
        <w:instrText xml:space="preserve"> REF _Ref225237913 \h  \* MERGEFORMAT </w:instrText>
      </w:r>
      <w:r w:rsidR="007B1BF5" w:rsidRPr="00B83B3E">
        <w:fldChar w:fldCharType="separate"/>
      </w:r>
      <w:r w:rsidR="00291D99" w:rsidRPr="00B83B3E">
        <w:t xml:space="preserve">Figure </w:t>
      </w:r>
      <w:r w:rsidR="00291D99">
        <w:t>2</w:t>
      </w:r>
      <w:r w:rsidR="00291D99">
        <w:noBreakHyphen/>
        <w:t>35</w:t>
      </w:r>
      <w:r w:rsidR="007B1BF5" w:rsidRPr="00B83B3E">
        <w:fldChar w:fldCharType="end"/>
      </w:r>
      <w:r w:rsidR="00D56954" w:rsidRPr="00B83B3E">
        <w:t>)</w:t>
      </w:r>
      <w:r w:rsidR="00F55449" w:rsidRPr="00B83B3E">
        <w:t>.</w:t>
      </w:r>
      <w:r w:rsidR="00EE0CF4">
        <w:t xml:space="preserve"> </w:t>
      </w:r>
      <w:r w:rsidR="007642D0" w:rsidRPr="00B83B3E">
        <w:t>Otherwise</w:t>
      </w:r>
      <w:r w:rsidR="00D86AF8" w:rsidRPr="00B83B3E">
        <w:t xml:space="preserve">, skip to </w:t>
      </w:r>
      <w:r w:rsidRPr="00B83B3E">
        <w:rPr>
          <w:b/>
        </w:rPr>
        <w:t>Step 8</w:t>
      </w:r>
      <w:r w:rsidR="00D86AF8" w:rsidRPr="00B83B3E">
        <w:t>.</w:t>
      </w:r>
      <w:r w:rsidR="00EE0CF4">
        <w:t xml:space="preserve"> </w:t>
      </w:r>
      <w:r w:rsidR="006370C9" w:rsidRPr="00B83B3E">
        <w:t>The user can</w:t>
      </w:r>
      <w:r w:rsidR="00D86AF8" w:rsidRPr="00B83B3E">
        <w:t xml:space="preserve"> edit </w:t>
      </w:r>
      <w:r w:rsidR="00D86AF8" w:rsidRPr="00B83B3E">
        <w:rPr>
          <w:b/>
        </w:rPr>
        <w:t xml:space="preserve">Claim Folder </w:t>
      </w:r>
      <w:proofErr w:type="gramStart"/>
      <w:r w:rsidR="00D86AF8" w:rsidRPr="00B83B3E">
        <w:rPr>
          <w:b/>
        </w:rPr>
        <w:t>Required</w:t>
      </w:r>
      <w:r w:rsidR="00971E14" w:rsidRPr="00B83B3E">
        <w:rPr>
          <w:b/>
        </w:rPr>
        <w:t>?</w:t>
      </w:r>
      <w:r w:rsidR="00D86AF8" w:rsidRPr="00B83B3E">
        <w:rPr>
          <w:b/>
        </w:rPr>
        <w:t>,</w:t>
      </w:r>
      <w:proofErr w:type="gramEnd"/>
      <w:r w:rsidR="00D86AF8" w:rsidRPr="00B83B3E">
        <w:t xml:space="preserve"> </w:t>
      </w:r>
      <w:r w:rsidR="00D86AF8" w:rsidRPr="00B83B3E">
        <w:rPr>
          <w:b/>
        </w:rPr>
        <w:t>Priority of Exam(s)</w:t>
      </w:r>
      <w:r w:rsidR="00D86AF8" w:rsidRPr="00B83B3E">
        <w:t xml:space="preserve">, </w:t>
      </w:r>
      <w:r w:rsidR="00D86AF8" w:rsidRPr="00B83B3E">
        <w:rPr>
          <w:b/>
        </w:rPr>
        <w:t>Comments</w:t>
      </w:r>
      <w:r w:rsidR="00D86AF8" w:rsidRPr="00B83B3E">
        <w:t xml:space="preserve">, and </w:t>
      </w:r>
      <w:r w:rsidR="00D86AF8" w:rsidRPr="00B83B3E">
        <w:rPr>
          <w:b/>
        </w:rPr>
        <w:t>Other Disabilities</w:t>
      </w:r>
      <w:r w:rsidR="00D86AF8" w:rsidRPr="00B83B3E">
        <w:t xml:space="preserve"> by typing directly into those fields.</w:t>
      </w:r>
      <w:r w:rsidR="00EE0CF4">
        <w:t xml:space="preserve"> </w:t>
      </w:r>
      <w:r w:rsidR="006370C9" w:rsidRPr="00B83B3E">
        <w:t>T</w:t>
      </w:r>
      <w:r w:rsidR="00D86AF8" w:rsidRPr="00B83B3E">
        <w:t xml:space="preserve">o add another examination, </w:t>
      </w:r>
      <w:r w:rsidR="006370C9" w:rsidRPr="00B83B3E">
        <w:t xml:space="preserve">the user </w:t>
      </w:r>
      <w:r w:rsidR="00D86AF8" w:rsidRPr="00B83B3E">
        <w:t>click</w:t>
      </w:r>
      <w:r w:rsidR="006370C9" w:rsidRPr="00B83B3E">
        <w:t>s</w:t>
      </w:r>
      <w:r w:rsidR="00A32921" w:rsidRPr="00B83B3E">
        <w:t xml:space="preserve"> the </w:t>
      </w:r>
      <w:r w:rsidR="00A32921" w:rsidRPr="00B83B3E">
        <w:rPr>
          <w:b/>
          <w:u w:val="single"/>
        </w:rPr>
        <w:t>A</w:t>
      </w:r>
      <w:r w:rsidR="00A32921" w:rsidRPr="00B83B3E">
        <w:rPr>
          <w:b/>
        </w:rPr>
        <w:t>dd Exam to Request</w:t>
      </w:r>
      <w:r w:rsidR="003E73ED" w:rsidRPr="00B83B3E">
        <w:t xml:space="preserve"> button shown in </w:t>
      </w:r>
      <w:r w:rsidR="00D56954" w:rsidRPr="00B83B3E">
        <w:t>(</w:t>
      </w:r>
      <w:r w:rsidR="00FB4AF4" w:rsidRPr="00B83B3E">
        <w:fldChar w:fldCharType="begin"/>
      </w:r>
      <w:r w:rsidR="00FB4AF4" w:rsidRPr="00B83B3E">
        <w:instrText xml:space="preserve"> REF _Ref406764056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36</w:t>
      </w:r>
      <w:r w:rsidR="00FB4AF4" w:rsidRPr="00B83B3E">
        <w:fldChar w:fldCharType="end"/>
      </w:r>
      <w:r w:rsidR="00D56954" w:rsidRPr="00B83B3E">
        <w:t>)</w:t>
      </w:r>
      <w:r w:rsidR="00D86AF8" w:rsidRPr="00B83B3E">
        <w:t>.</w:t>
      </w:r>
    </w:p>
    <w:p w14:paraId="50FA76E5" w14:textId="73BC521F" w:rsidR="00F15841" w:rsidRDefault="00F15841">
      <w:pPr>
        <w:spacing w:before="0" w:after="0"/>
      </w:pPr>
      <w:r>
        <w:br w:type="page"/>
      </w:r>
    </w:p>
    <w:p w14:paraId="7200897E" w14:textId="6CC07F99" w:rsidR="00FD2199" w:rsidRPr="00B83B3E" w:rsidRDefault="00FD2199" w:rsidP="00AB2054">
      <w:r>
        <w:rPr>
          <w:noProof/>
        </w:rPr>
        <w:lastRenderedPageBreak/>
        <w:drawing>
          <wp:inline distT="0" distB="0" distL="0" distR="0" wp14:anchorId="76D401D2" wp14:editId="1F8B4252">
            <wp:extent cx="5429250" cy="287314"/>
            <wp:effectExtent l="19050" t="19050" r="19050" b="17780"/>
            <wp:docPr id="322" name="Picture 322" descr="Display of the bottom row of buttons on the C&amp;P exam results screen with a red elipse surrounding View Selecte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1\AppData\Local\Temp\1\SNAGHTML122824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287314"/>
                    </a:xfrm>
                    <a:prstGeom prst="rect">
                      <a:avLst/>
                    </a:prstGeom>
                    <a:noFill/>
                    <a:ln w="6350">
                      <a:solidFill>
                        <a:schemeClr val="tx1"/>
                      </a:solidFill>
                    </a:ln>
                  </pic:spPr>
                </pic:pic>
              </a:graphicData>
            </a:graphic>
          </wp:inline>
        </w:drawing>
      </w:r>
    </w:p>
    <w:p w14:paraId="5C3CD7B2" w14:textId="52A04F02" w:rsidR="00AF3059" w:rsidRPr="00B83B3E" w:rsidRDefault="00AF3059" w:rsidP="00B52F9B">
      <w:pPr>
        <w:pStyle w:val="Caption"/>
        <w:rPr>
          <w:rFonts w:cs="Times New Roman"/>
        </w:rPr>
      </w:pPr>
      <w:bookmarkStart w:id="521" w:name="_Toc326149581"/>
      <w:bookmarkStart w:id="522" w:name="_Toc278548166"/>
      <w:bookmarkStart w:id="523" w:name="_Ref225238760"/>
      <w:bookmarkStart w:id="524" w:name="_Ref406764056"/>
      <w:bookmarkStart w:id="525" w:name="_Toc5243564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36</w:t>
      </w:r>
      <w:r w:rsidR="008D502E">
        <w:rPr>
          <w:rFonts w:cs="Times New Roman"/>
        </w:rPr>
        <w:fldChar w:fldCharType="end"/>
      </w:r>
      <w:bookmarkEnd w:id="521"/>
      <w:bookmarkEnd w:id="522"/>
      <w:bookmarkEnd w:id="523"/>
      <w:bookmarkEnd w:id="524"/>
      <w:r w:rsidR="002568FA">
        <w:rPr>
          <w:rFonts w:cs="Times New Roman"/>
        </w:rPr>
        <w:t>. View Selected Exam Selection.</w:t>
      </w:r>
      <w:bookmarkEnd w:id="525"/>
    </w:p>
    <w:p w14:paraId="495A0949" w14:textId="77777777" w:rsidR="00AB2054" w:rsidRPr="00B83B3E" w:rsidRDefault="00AB2054" w:rsidP="00AB2054"/>
    <w:p w14:paraId="5C3CD7B5" w14:textId="0914EA80" w:rsidR="00F46EA7" w:rsidRPr="00B83B3E" w:rsidRDefault="00196B97" w:rsidP="00AB2054">
      <w:r w:rsidRPr="00B83B3E">
        <w:rPr>
          <w:b/>
        </w:rPr>
        <w:t>Step 5</w:t>
      </w:r>
      <w:r w:rsidR="00D86AF8" w:rsidRPr="00B83B3E">
        <w:t xml:space="preserve"> </w:t>
      </w:r>
      <w:r w:rsidR="001768A4" w:rsidRPr="00B83B3E">
        <w:t>–</w:t>
      </w:r>
      <w:r w:rsidR="00D86AF8" w:rsidRPr="00B83B3E">
        <w:t xml:space="preserve"> </w:t>
      </w:r>
      <w:r w:rsidR="00213B8B" w:rsidRPr="00B83B3E">
        <w:t>If the</w:t>
      </w:r>
      <w:r w:rsidR="00A32921" w:rsidRPr="00B83B3E">
        <w:t xml:space="preserve"> </w:t>
      </w:r>
      <w:r w:rsidR="00A32921" w:rsidRPr="00B83B3E">
        <w:rPr>
          <w:b/>
          <w:u w:val="single"/>
        </w:rPr>
        <w:t>A</w:t>
      </w:r>
      <w:r w:rsidR="00A32921" w:rsidRPr="00B83B3E">
        <w:rPr>
          <w:b/>
        </w:rPr>
        <w:t>dd Exam to Request</w:t>
      </w:r>
      <w:r w:rsidR="00D86AF8" w:rsidRPr="00B83B3E">
        <w:t xml:space="preserve"> button</w:t>
      </w:r>
      <w:r w:rsidR="006370C9" w:rsidRPr="00B83B3E">
        <w:t xml:space="preserve"> is clicked</w:t>
      </w:r>
      <w:r w:rsidR="00D86AF8" w:rsidRPr="00B83B3E">
        <w:t>, the exam listing field open</w:t>
      </w:r>
      <w:r w:rsidR="006370C9" w:rsidRPr="00B83B3E">
        <w:t>s allowing the user</w:t>
      </w:r>
      <w:r w:rsidR="00D86AF8" w:rsidRPr="00B83B3E">
        <w:t xml:space="preserve"> to </w:t>
      </w:r>
      <w:proofErr w:type="gramStart"/>
      <w:r w:rsidR="00D86AF8" w:rsidRPr="00B83B3E">
        <w:t>make a selection</w:t>
      </w:r>
      <w:proofErr w:type="gramEnd"/>
      <w:r w:rsidR="00D86AF8" w:rsidRPr="00B83B3E">
        <w:t xml:space="preserve"> (</w:t>
      </w:r>
      <w:r w:rsidR="00FB4AF4" w:rsidRPr="00B83B3E">
        <w:fldChar w:fldCharType="begin"/>
      </w:r>
      <w:r w:rsidR="00FB4AF4" w:rsidRPr="00B83B3E">
        <w:instrText xml:space="preserve"> REF _Ref406764085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37</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w:t>
      </w:r>
      <w:r w:rsidR="006E7503" w:rsidRPr="00B83B3E">
        <w:t xml:space="preserve">roll down the list, or use the </w:t>
      </w:r>
      <w:r w:rsidR="006E7503" w:rsidRPr="00B83B3E">
        <w:rPr>
          <w:b/>
        </w:rPr>
        <w:t>Find by Body Syste</w:t>
      </w:r>
      <w:r w:rsidR="006E7503" w:rsidRPr="00B83B3E">
        <w:rPr>
          <w:b/>
          <w:u w:val="single"/>
        </w:rPr>
        <w:t>m</w:t>
      </w:r>
      <w:r w:rsidR="00D86AF8" w:rsidRPr="00B83B3E">
        <w:rPr>
          <w:b/>
        </w:rPr>
        <w:t xml:space="preserve"> </w:t>
      </w:r>
      <w:r w:rsidR="002B39B8" w:rsidRPr="00B83B3E">
        <w:t>button.</w:t>
      </w:r>
      <w:r w:rsidR="00097118" w:rsidRPr="00B83B3E">
        <w:t xml:space="preserve"> In the </w:t>
      </w:r>
      <w:r w:rsidR="00097118" w:rsidRPr="00B83B3E">
        <w:rPr>
          <w:b/>
        </w:rPr>
        <w:t>Find by Body Syste</w:t>
      </w:r>
      <w:r w:rsidR="00097118" w:rsidRPr="00B83B3E">
        <w:rPr>
          <w:b/>
          <w:u w:val="single"/>
        </w:rPr>
        <w:t>m</w:t>
      </w:r>
      <w:r w:rsidR="00097118" w:rsidRPr="00B83B3E">
        <w:t xml:space="preserve"> view (</w:t>
      </w:r>
      <w:r w:rsidR="007B1BF5" w:rsidRPr="00B83B3E">
        <w:fldChar w:fldCharType="begin"/>
      </w:r>
      <w:r w:rsidR="007B1BF5" w:rsidRPr="00B83B3E">
        <w:instrText xml:space="preserve"> REF _Ref334953002 \h  \* MERGEFORMAT </w:instrText>
      </w:r>
      <w:r w:rsidR="007B1BF5" w:rsidRPr="00B83B3E">
        <w:fldChar w:fldCharType="separate"/>
      </w:r>
      <w:r w:rsidR="00291D99" w:rsidRPr="00B83B3E">
        <w:t xml:space="preserve">Figure </w:t>
      </w:r>
      <w:r w:rsidR="00291D99">
        <w:t>2</w:t>
      </w:r>
      <w:r w:rsidR="00291D99">
        <w:noBreakHyphen/>
        <w:t>37</w:t>
      </w:r>
      <w:r w:rsidR="007B1BF5" w:rsidRPr="00B83B3E">
        <w:fldChar w:fldCharType="end"/>
      </w:r>
      <w:r w:rsidR="00097118" w:rsidRPr="00B83B3E">
        <w:t>), the user scrolls down the body systems until the correct one is found, then single-click the “</w:t>
      </w:r>
      <w:r w:rsidR="00097118" w:rsidRPr="00B83B3E">
        <w:rPr>
          <w:b/>
        </w:rPr>
        <w:t>+</w:t>
      </w:r>
      <w:r w:rsidR="00097118" w:rsidRPr="00B83B3E">
        <w:t>” box in front of the body system name, or the user can double-click the body system name to open a list of all pertinent examinations.</w:t>
      </w:r>
      <w:r w:rsidR="00EE0CF4">
        <w:t xml:space="preserve"> </w:t>
      </w:r>
      <w:r w:rsidR="00097118" w:rsidRPr="00B83B3E">
        <w:t>The user double-clicks the desired examination to add it.</w:t>
      </w:r>
      <w:r w:rsidR="00EE0CF4">
        <w:t xml:space="preserve"> </w:t>
      </w:r>
      <w:r w:rsidR="00097118" w:rsidRPr="00B83B3E">
        <w:t>The view reverts to the scroll list view, and that examination is checked.</w:t>
      </w:r>
    </w:p>
    <w:p w14:paraId="5C3CD7B6" w14:textId="77777777" w:rsidR="008C745A" w:rsidRPr="00B83B3E" w:rsidRDefault="00323BF1" w:rsidP="00400B72">
      <w:pPr>
        <w:pStyle w:val="Body3PicCaption"/>
      </w:pPr>
      <w:r w:rsidRPr="00B83B3E">
        <w:drawing>
          <wp:inline distT="0" distB="0" distL="0" distR="0" wp14:anchorId="5C3CE145" wp14:editId="26CFD8B8">
            <wp:extent cx="5343525" cy="1981200"/>
            <wp:effectExtent l="19050" t="19050" r="28575" b="19050"/>
            <wp:docPr id="53" name="Picture 53" descr="Display of the exam list when selecting the Ad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srcRect/>
                    <a:stretch>
                      <a:fillRect/>
                    </a:stretch>
                  </pic:blipFill>
                  <pic:spPr bwMode="auto">
                    <a:xfrm>
                      <a:off x="0" y="0"/>
                      <a:ext cx="5343525" cy="1981200"/>
                    </a:xfrm>
                    <a:prstGeom prst="rect">
                      <a:avLst/>
                    </a:prstGeom>
                    <a:noFill/>
                    <a:ln w="6350">
                      <a:solidFill>
                        <a:schemeClr val="tx1"/>
                      </a:solidFill>
                      <a:miter lim="800000"/>
                      <a:headEnd/>
                      <a:tailEnd/>
                    </a:ln>
                  </pic:spPr>
                </pic:pic>
              </a:graphicData>
            </a:graphic>
          </wp:inline>
        </w:drawing>
      </w:r>
    </w:p>
    <w:p w14:paraId="5C3CD7B8" w14:textId="3CC20BB4" w:rsidR="00FB4AF4" w:rsidRPr="00B83B3E" w:rsidRDefault="00AF3059" w:rsidP="00AB2054">
      <w:pPr>
        <w:pStyle w:val="Caption"/>
        <w:rPr>
          <w:rFonts w:cs="Times New Roman"/>
        </w:rPr>
      </w:pPr>
      <w:bookmarkStart w:id="526" w:name="_Toc326149582"/>
      <w:bookmarkStart w:id="527" w:name="_Toc278548167"/>
      <w:bookmarkStart w:id="528" w:name="_Ref225238572"/>
      <w:bookmarkStart w:id="529" w:name="_Ref334953002"/>
      <w:bookmarkStart w:id="530" w:name="_Ref406764085"/>
      <w:bookmarkStart w:id="531" w:name="_Ref406764114"/>
      <w:bookmarkStart w:id="532" w:name="_Ref406764149"/>
      <w:bookmarkStart w:id="533" w:name="_Toc5243564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37</w:t>
      </w:r>
      <w:r w:rsidR="008D502E">
        <w:rPr>
          <w:rFonts w:cs="Times New Roman"/>
        </w:rPr>
        <w:fldChar w:fldCharType="end"/>
      </w:r>
      <w:bookmarkEnd w:id="526"/>
      <w:bookmarkEnd w:id="527"/>
      <w:bookmarkEnd w:id="528"/>
      <w:bookmarkEnd w:id="529"/>
      <w:bookmarkEnd w:id="530"/>
      <w:bookmarkEnd w:id="531"/>
      <w:bookmarkEnd w:id="532"/>
      <w:r w:rsidR="00684FB8">
        <w:rPr>
          <w:rFonts w:cs="Times New Roman"/>
        </w:rPr>
        <w:t>. Add Exam List.</w:t>
      </w:r>
      <w:bookmarkEnd w:id="533"/>
    </w:p>
    <w:p w14:paraId="3CB78346" w14:textId="77777777" w:rsidR="00AB2054" w:rsidRPr="00B83B3E" w:rsidRDefault="00AB2054" w:rsidP="00AB2054"/>
    <w:p w14:paraId="5C3CD7BA" w14:textId="5A9E9018" w:rsidR="00D86AF8" w:rsidRPr="00B83B3E" w:rsidRDefault="00196B97" w:rsidP="00AB2054">
      <w:r w:rsidRPr="00B83B3E">
        <w:rPr>
          <w:b/>
        </w:rPr>
        <w:t>Step 6</w:t>
      </w:r>
      <w:r w:rsidR="00D86AF8" w:rsidRPr="00B83B3E">
        <w:t xml:space="preserve"> </w:t>
      </w:r>
      <w:r w:rsidR="001768A4" w:rsidRPr="00B83B3E">
        <w:t>–</w:t>
      </w:r>
      <w:r w:rsidR="00D86AF8" w:rsidRPr="00B83B3E">
        <w:t xml:space="preserve"> In the scroll list view (</w:t>
      </w:r>
      <w:r w:rsidR="00FB4AF4" w:rsidRPr="00B83B3E">
        <w:fldChar w:fldCharType="begin"/>
      </w:r>
      <w:r w:rsidR="00FB4AF4" w:rsidRPr="00B83B3E">
        <w:instrText xml:space="preserve"> REF _Ref406764134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38</w:t>
      </w:r>
      <w:r w:rsidR="00FB4AF4" w:rsidRPr="00B83B3E">
        <w:fldChar w:fldCharType="end"/>
      </w:r>
      <w:r w:rsidR="00E3673B" w:rsidRPr="00B83B3E">
        <w:t>)</w:t>
      </w:r>
      <w:r w:rsidR="00D86AF8" w:rsidRPr="00B83B3E">
        <w:t xml:space="preserve">, </w:t>
      </w:r>
      <w:r w:rsidR="006370C9" w:rsidRPr="00B83B3E">
        <w:t xml:space="preserve">the user </w:t>
      </w:r>
      <w:r w:rsidR="00D86AF8" w:rsidRPr="00B83B3E">
        <w:t>click</w:t>
      </w:r>
      <w:r w:rsidR="006370C9" w:rsidRPr="00B83B3E">
        <w:t>s</w:t>
      </w:r>
      <w:r w:rsidR="00D86AF8" w:rsidRPr="00B83B3E">
        <w:t xml:space="preserve"> the checkbox next to </w:t>
      </w:r>
      <w:r w:rsidR="00095AED" w:rsidRPr="00B83B3E">
        <w:t xml:space="preserve">any of </w:t>
      </w:r>
      <w:r w:rsidR="00D86AF8" w:rsidRPr="00B83B3E">
        <w:t>th</w:t>
      </w:r>
      <w:r w:rsidR="00097118" w:rsidRPr="00B83B3E">
        <w:t>e desired examination.</w:t>
      </w:r>
    </w:p>
    <w:p w14:paraId="5C3CD7BB" w14:textId="77777777" w:rsidR="008C745A" w:rsidRPr="00B83B3E" w:rsidRDefault="00323BF1" w:rsidP="00400B72">
      <w:pPr>
        <w:pStyle w:val="Body3PicCaption"/>
      </w:pPr>
      <w:r w:rsidRPr="00B83B3E">
        <w:drawing>
          <wp:inline distT="0" distB="0" distL="0" distR="0" wp14:anchorId="5C3CE147" wp14:editId="0ADF1B70">
            <wp:extent cx="5343525" cy="2066925"/>
            <wp:effectExtent l="19050" t="19050" r="28575" b="28575"/>
            <wp:docPr id="54" name="Picture 54" descr="Display of the exam list in scro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srcRect/>
                    <a:stretch>
                      <a:fillRect/>
                    </a:stretch>
                  </pic:blipFill>
                  <pic:spPr bwMode="auto">
                    <a:xfrm>
                      <a:off x="0" y="0"/>
                      <a:ext cx="5343525" cy="2066925"/>
                    </a:xfrm>
                    <a:prstGeom prst="rect">
                      <a:avLst/>
                    </a:prstGeom>
                    <a:noFill/>
                    <a:ln w="6350">
                      <a:solidFill>
                        <a:schemeClr val="tx1"/>
                      </a:solidFill>
                      <a:miter lim="800000"/>
                      <a:headEnd/>
                      <a:tailEnd/>
                    </a:ln>
                  </pic:spPr>
                </pic:pic>
              </a:graphicData>
            </a:graphic>
          </wp:inline>
        </w:drawing>
      </w:r>
    </w:p>
    <w:p w14:paraId="5C3CD7BC" w14:textId="24996CF6" w:rsidR="00AF3059" w:rsidRPr="00B83B3E" w:rsidRDefault="00AF3059" w:rsidP="00B52F9B">
      <w:pPr>
        <w:pStyle w:val="Caption"/>
        <w:rPr>
          <w:rFonts w:cs="Times New Roman"/>
        </w:rPr>
      </w:pPr>
      <w:bookmarkStart w:id="534" w:name="_Toc326149583"/>
      <w:bookmarkStart w:id="535" w:name="_Toc278548168"/>
      <w:bookmarkStart w:id="536" w:name="_Ref225239224"/>
      <w:bookmarkStart w:id="537" w:name="_Ref321996642"/>
      <w:bookmarkStart w:id="538" w:name="_Ref334952910"/>
      <w:bookmarkStart w:id="539" w:name="_Ref406764134"/>
      <w:bookmarkStart w:id="540" w:name="_Toc5243564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38</w:t>
      </w:r>
      <w:r w:rsidR="008D502E">
        <w:rPr>
          <w:rFonts w:cs="Times New Roman"/>
        </w:rPr>
        <w:fldChar w:fldCharType="end"/>
      </w:r>
      <w:bookmarkEnd w:id="534"/>
      <w:bookmarkEnd w:id="535"/>
      <w:bookmarkEnd w:id="536"/>
      <w:bookmarkEnd w:id="537"/>
      <w:bookmarkEnd w:id="538"/>
      <w:bookmarkEnd w:id="539"/>
      <w:r w:rsidR="00684FB8">
        <w:rPr>
          <w:rFonts w:cs="Times New Roman"/>
        </w:rPr>
        <w:t>. Add Exam List – Scroll View.</w:t>
      </w:r>
      <w:bookmarkEnd w:id="540"/>
    </w:p>
    <w:p w14:paraId="5C3CD7BD" w14:textId="77777777" w:rsidR="00FB4AF4" w:rsidRPr="00B83B3E" w:rsidRDefault="00FB4AF4" w:rsidP="00FB4AF4"/>
    <w:p w14:paraId="5C3CD7BE" w14:textId="078A6E31" w:rsidR="00D86AF8" w:rsidRPr="00B83B3E" w:rsidRDefault="00196B97" w:rsidP="00B51127">
      <w:pPr>
        <w:pStyle w:val="BodyText"/>
      </w:pPr>
      <w:r w:rsidRPr="00B83B3E">
        <w:rPr>
          <w:b/>
        </w:rPr>
        <w:t>Step 7</w:t>
      </w:r>
      <w:r w:rsidR="00414EF1" w:rsidRPr="00B83B3E">
        <w:t xml:space="preserve"> </w:t>
      </w:r>
      <w:r w:rsidR="001768A4" w:rsidRPr="00B83B3E">
        <w:t>–</w:t>
      </w:r>
      <w:r w:rsidRPr="00B83B3E">
        <w:rPr>
          <w:b/>
        </w:rPr>
        <w:t xml:space="preserve"> </w:t>
      </w:r>
      <w:r w:rsidR="00414EF1" w:rsidRPr="00B83B3E">
        <w:t xml:space="preserve">The user </w:t>
      </w:r>
      <w:r w:rsidR="00CA720D" w:rsidRPr="00B83B3E">
        <w:t>selects</w:t>
      </w:r>
      <w:r w:rsidR="00414EF1" w:rsidRPr="00B83B3E">
        <w:t xml:space="preserve"> </w:t>
      </w:r>
      <w:r w:rsidR="00414EF1" w:rsidRPr="00B83B3E">
        <w:rPr>
          <w:b/>
          <w:u w:val="single"/>
        </w:rPr>
        <w:t>A</w:t>
      </w:r>
      <w:r w:rsidR="00414EF1" w:rsidRPr="00B83B3E">
        <w:rPr>
          <w:b/>
        </w:rPr>
        <w:t>dd Selected Exams</w:t>
      </w:r>
      <w:r w:rsidR="00414EF1" w:rsidRPr="00B83B3E">
        <w:t xml:space="preserve"> or </w:t>
      </w:r>
      <w:r w:rsidR="00D86AF8" w:rsidRPr="00B83B3E">
        <w:rPr>
          <w:b/>
        </w:rPr>
        <w:t>Ca</w:t>
      </w:r>
      <w:r w:rsidR="00D86AF8" w:rsidRPr="00B83B3E">
        <w:rPr>
          <w:b/>
          <w:u w:val="single"/>
        </w:rPr>
        <w:t>n</w:t>
      </w:r>
      <w:r w:rsidR="00D86AF8" w:rsidRPr="00B83B3E">
        <w:rPr>
          <w:b/>
        </w:rPr>
        <w:t>cel Add</w:t>
      </w:r>
      <w:r w:rsidR="00414EF1" w:rsidRPr="00B83B3E">
        <w:rPr>
          <w:b/>
        </w:rPr>
        <w:t xml:space="preserve"> Exams</w:t>
      </w:r>
      <w:r w:rsidR="00D86AF8" w:rsidRPr="00B83B3E">
        <w:t xml:space="preserve"> as appropriate (</w:t>
      </w:r>
      <w:r w:rsidR="00FB4AF4" w:rsidRPr="00B83B3E">
        <w:fldChar w:fldCharType="begin"/>
      </w:r>
      <w:r w:rsidR="00FB4AF4" w:rsidRPr="00B83B3E">
        <w:instrText xml:space="preserve"> REF _Ref406764149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37</w:t>
      </w:r>
      <w:r w:rsidR="00FB4AF4" w:rsidRPr="00B83B3E">
        <w:fldChar w:fldCharType="end"/>
      </w:r>
      <w:r w:rsidR="003B6476">
        <w:t>)</w:t>
      </w:r>
    </w:p>
    <w:p w14:paraId="5C3CD7BF" w14:textId="174BCA3C" w:rsidR="00D86AF8" w:rsidRPr="00B83B3E" w:rsidRDefault="00196B97" w:rsidP="00B51127">
      <w:pPr>
        <w:pStyle w:val="BodyText"/>
      </w:pPr>
      <w:r w:rsidRPr="00B83B3E">
        <w:rPr>
          <w:b/>
        </w:rPr>
        <w:lastRenderedPageBreak/>
        <w:t>Step 8</w:t>
      </w:r>
      <w:r w:rsidR="00D86AF8" w:rsidRPr="00B83B3E">
        <w:t xml:space="preserve"> </w:t>
      </w:r>
      <w:r w:rsidR="001768A4" w:rsidRPr="00B83B3E">
        <w:t>–</w:t>
      </w:r>
      <w:r w:rsidRPr="00B83B3E">
        <w:rPr>
          <w:b/>
        </w:rPr>
        <w:t xml:space="preserve"> </w:t>
      </w:r>
      <w:r w:rsidR="006370C9" w:rsidRPr="00B83B3E">
        <w:t>The user</w:t>
      </w:r>
      <w:r w:rsidR="00414EF1" w:rsidRPr="00B83B3E">
        <w:t xml:space="preserve"> can </w:t>
      </w:r>
      <w:r w:rsidR="00CA720D" w:rsidRPr="00B83B3E">
        <w:t>select</w:t>
      </w:r>
      <w:r w:rsidR="00414EF1" w:rsidRPr="00B83B3E">
        <w:t xml:space="preserve"> </w:t>
      </w:r>
      <w:r w:rsidR="00414EF1" w:rsidRPr="00B83B3E">
        <w:rPr>
          <w:b/>
        </w:rPr>
        <w:t>Close Window</w:t>
      </w:r>
      <w:r w:rsidR="00D86AF8" w:rsidRPr="00B83B3E">
        <w:t xml:space="preserve"> </w:t>
      </w:r>
      <w:r w:rsidR="00CA720D" w:rsidRPr="00B83B3E">
        <w:t>to close this screen</w:t>
      </w:r>
      <w:r w:rsidR="00414EF1" w:rsidRPr="00B83B3E">
        <w:t xml:space="preserve"> or </w:t>
      </w:r>
      <w:r w:rsidR="00D86AF8" w:rsidRPr="00B83B3E">
        <w:rPr>
          <w:b/>
        </w:rPr>
        <w:t>A</w:t>
      </w:r>
      <w:r w:rsidR="00414EF1" w:rsidRPr="00B83B3E">
        <w:rPr>
          <w:b/>
        </w:rPr>
        <w:t xml:space="preserve">dd </w:t>
      </w:r>
      <w:proofErr w:type="gramStart"/>
      <w:r w:rsidR="00414EF1" w:rsidRPr="00B83B3E">
        <w:rPr>
          <w:b/>
        </w:rPr>
        <w:t>An</w:t>
      </w:r>
      <w:proofErr w:type="gramEnd"/>
      <w:r w:rsidR="00414EF1" w:rsidRPr="00B83B3E">
        <w:rPr>
          <w:b/>
        </w:rPr>
        <w:t xml:space="preserve"> Insufficient Exam Request</w:t>
      </w:r>
      <w:r w:rsidR="00D86AF8" w:rsidRPr="00B83B3E">
        <w:t xml:space="preserve"> if this examination was</w:t>
      </w:r>
      <w:r w:rsidR="00F53337">
        <w:t xml:space="preserve"> completed but is insufficient</w:t>
      </w:r>
      <w:r w:rsidR="00D86AF8" w:rsidRPr="00B83B3E">
        <w:t>.</w:t>
      </w:r>
      <w:r w:rsidR="00EE0CF4">
        <w:t xml:space="preserve"> </w:t>
      </w:r>
      <w:r w:rsidR="00D86AF8" w:rsidRPr="00B83B3E">
        <w:t>See</w:t>
      </w:r>
      <w:r w:rsidR="008D5181" w:rsidRPr="00B83B3E">
        <w:t xml:space="preserve"> the</w:t>
      </w:r>
      <w:r w:rsidR="00D86AF8" w:rsidRPr="00B83B3E">
        <w:t xml:space="preserve"> </w:t>
      </w:r>
      <w:r w:rsidR="007B1BF5" w:rsidRPr="00B83B3E">
        <w:fldChar w:fldCharType="begin"/>
      </w:r>
      <w:r w:rsidR="007B1BF5" w:rsidRPr="00B83B3E">
        <w:instrText xml:space="preserve"> REF _Ref326220589 \h  \* MERGEFORMAT </w:instrText>
      </w:r>
      <w:r w:rsidR="007B1BF5" w:rsidRPr="00B83B3E">
        <w:fldChar w:fldCharType="separate"/>
      </w:r>
      <w:r w:rsidR="00291D99" w:rsidRPr="00B83B3E">
        <w:t>Add a New Request</w:t>
      </w:r>
      <w:r w:rsidR="007B1BF5" w:rsidRPr="00B83B3E">
        <w:fldChar w:fldCharType="end"/>
      </w:r>
      <w:r w:rsidR="00095AED" w:rsidRPr="00B83B3E">
        <w:t xml:space="preserve"> </w:t>
      </w:r>
      <w:r w:rsidR="008D5181" w:rsidRPr="00B83B3E">
        <w:t xml:space="preserve">section </w:t>
      </w:r>
      <w:r w:rsidR="00D86AF8" w:rsidRPr="00B83B3E">
        <w:t>for additional information.</w:t>
      </w:r>
    </w:p>
    <w:p w14:paraId="5C3CD7C0" w14:textId="77777777" w:rsidR="00D86AF8" w:rsidRPr="00B83B3E" w:rsidRDefault="00D86AF8" w:rsidP="00A561AD">
      <w:pPr>
        <w:pStyle w:val="Heading3"/>
      </w:pPr>
      <w:bookmarkStart w:id="541" w:name="_Toc179779065"/>
      <w:bookmarkStart w:id="542" w:name="_Toc278187800"/>
      <w:bookmarkStart w:id="543" w:name="_Toc508873537"/>
      <w:bookmarkStart w:id="544" w:name="_Toc508874947"/>
      <w:bookmarkStart w:id="545" w:name="_Toc508875801"/>
      <w:bookmarkStart w:id="546" w:name="_Toc524336293"/>
      <w:r w:rsidRPr="00B83B3E">
        <w:t>Cancel an Exam Request</w:t>
      </w:r>
      <w:bookmarkEnd w:id="541"/>
      <w:bookmarkEnd w:id="542"/>
      <w:bookmarkEnd w:id="543"/>
      <w:bookmarkEnd w:id="544"/>
      <w:bookmarkEnd w:id="545"/>
      <w:bookmarkEnd w:id="546"/>
    </w:p>
    <w:p w14:paraId="5C3CD7C1" w14:textId="15A9B16B" w:rsidR="00D86AF8" w:rsidRPr="00B83B3E" w:rsidRDefault="00196B97" w:rsidP="00113C7E">
      <w:pPr>
        <w:pStyle w:val="BodyText"/>
      </w:pPr>
      <w:r w:rsidRPr="00B83B3E">
        <w:rPr>
          <w:b/>
        </w:rPr>
        <w:t>Step 1</w:t>
      </w:r>
      <w:r w:rsidR="006370C9" w:rsidRPr="00B83B3E">
        <w:t xml:space="preserve"> </w:t>
      </w:r>
      <w:r w:rsidR="001768A4" w:rsidRPr="00B83B3E">
        <w:t>–</w:t>
      </w:r>
      <w:r w:rsidRPr="00B83B3E">
        <w:rPr>
          <w:b/>
        </w:rPr>
        <w:t xml:space="preserve"> </w:t>
      </w:r>
      <w:r w:rsidR="006370C9" w:rsidRPr="00B83B3E">
        <w:t xml:space="preserve">After logging </w:t>
      </w:r>
      <w:r w:rsidR="00D86AF8" w:rsidRPr="00B83B3E">
        <w:t xml:space="preserve">into </w:t>
      </w:r>
      <w:r w:rsidR="006B7071" w:rsidRPr="00B83B3E">
        <w:t>CAPRI</w:t>
      </w:r>
      <w:r w:rsidR="00D86AF8" w:rsidRPr="00B83B3E">
        <w:t>,</w:t>
      </w:r>
      <w:r w:rsidR="006370C9" w:rsidRPr="00B83B3E">
        <w:t xml:space="preserve"> the user</w:t>
      </w:r>
      <w:r w:rsidR="00D86AF8" w:rsidRPr="00B83B3E">
        <w:t xml:space="preserve"> look</w:t>
      </w:r>
      <w:r w:rsidR="006370C9" w:rsidRPr="00B83B3E">
        <w:t>s</w:t>
      </w:r>
      <w:r w:rsidR="007642D0" w:rsidRPr="00B83B3E">
        <w:t xml:space="preserve"> up the veteran using the </w:t>
      </w:r>
      <w:r w:rsidR="007642D0" w:rsidRPr="00B83B3E">
        <w:rPr>
          <w:b/>
        </w:rPr>
        <w:t>Patient S</w:t>
      </w:r>
      <w:r w:rsidR="00D86AF8" w:rsidRPr="00B83B3E">
        <w:rPr>
          <w:b/>
        </w:rPr>
        <w:t>elector</w:t>
      </w:r>
      <w:r w:rsidR="00D86AF8" w:rsidRPr="00B83B3E">
        <w:t>, and move</w:t>
      </w:r>
      <w:r w:rsidR="006370C9"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34</w:t>
      </w:r>
      <w:r w:rsidR="00FB4AF4" w:rsidRPr="00B83B3E">
        <w:fldChar w:fldCharType="end"/>
      </w:r>
      <w:r w:rsidR="00BB65D4" w:rsidRPr="00B83B3E">
        <w:t>)</w:t>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C2" w14:textId="15DA5C26" w:rsidR="00D86AF8" w:rsidRPr="00B83B3E" w:rsidRDefault="00196B97" w:rsidP="00113C7E">
      <w:pPr>
        <w:pStyle w:val="BodyText"/>
      </w:pPr>
      <w:r w:rsidRPr="00B83B3E">
        <w:rPr>
          <w:b/>
        </w:rPr>
        <w:t>Step 2</w:t>
      </w:r>
      <w:r w:rsidR="00D86AF8" w:rsidRPr="00B83B3E">
        <w:t xml:space="preserve"> </w:t>
      </w:r>
      <w:r w:rsidR="001768A4" w:rsidRPr="00B83B3E">
        <w:t>–</w:t>
      </w:r>
      <w:r w:rsidRPr="00B83B3E">
        <w:rPr>
          <w:b/>
        </w:rPr>
        <w:t xml:space="preserve"> </w:t>
      </w:r>
      <w:r w:rsidR="006370C9" w:rsidRPr="00B83B3E">
        <w:t>The user selects</w:t>
      </w:r>
      <w:r w:rsidR="00414EF1" w:rsidRPr="00B83B3E">
        <w:t xml:space="preserve"> the examination request date</w:t>
      </w:r>
      <w:r w:rsidR="00D86AF8" w:rsidRPr="00B83B3E">
        <w:t xml:space="preserve"> and click</w:t>
      </w:r>
      <w:r w:rsidR="006370C9" w:rsidRPr="00B83B3E">
        <w:t>s</w:t>
      </w:r>
      <w:r w:rsidR="00414EF1" w:rsidRPr="00B83B3E">
        <w:t xml:space="preserve"> the </w:t>
      </w:r>
      <w:r w:rsidR="00D86AF8" w:rsidRPr="00B83B3E">
        <w:rPr>
          <w:b/>
        </w:rPr>
        <w:t>View/Edit Selected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34</w:t>
      </w:r>
      <w:r w:rsidR="00FB4AF4" w:rsidRPr="00B83B3E">
        <w:fldChar w:fldCharType="end"/>
      </w:r>
      <w:r w:rsidR="00D86AF8" w:rsidRPr="00B83B3E">
        <w:t>).</w:t>
      </w:r>
    </w:p>
    <w:p w14:paraId="5C3CD7C3" w14:textId="15100254" w:rsidR="00D86AF8" w:rsidRDefault="00196B97" w:rsidP="00E3673B">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 Exam</w:t>
      </w:r>
      <w:r w:rsidR="00D86AF8" w:rsidRPr="00B83B3E">
        <w:t xml:space="preserve"> screen </w:t>
      </w:r>
      <w:r w:rsidR="00254AD3" w:rsidRPr="00B83B3E">
        <w:t>opens</w:t>
      </w:r>
      <w:r w:rsidR="00D86AF8" w:rsidRPr="00B83B3E">
        <w:t xml:space="preserve">, showing </w:t>
      </w:r>
      <w:proofErr w:type="gramStart"/>
      <w:r w:rsidR="00D86AF8" w:rsidRPr="00B83B3E">
        <w:t>all of</w:t>
      </w:r>
      <w:proofErr w:type="gramEnd"/>
      <w:r w:rsidR="00D86AF8" w:rsidRPr="00B83B3E">
        <w:t xml:space="preserve"> the entries from the original request and the examination status (</w:t>
      </w:r>
      <w:r w:rsidR="00FB4AF4" w:rsidRPr="00B83B3E">
        <w:fldChar w:fldCharType="begin"/>
      </w:r>
      <w:r w:rsidR="00FB4AF4" w:rsidRPr="00B83B3E">
        <w:instrText xml:space="preserve"> REF _Ref406764268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39</w:t>
      </w:r>
      <w:r w:rsidR="00FB4AF4" w:rsidRPr="00B83B3E">
        <w:fldChar w:fldCharType="end"/>
      </w:r>
      <w:r w:rsidR="00D86AF8" w:rsidRPr="00B83B3E">
        <w:t>).</w:t>
      </w:r>
      <w:r w:rsidR="00EE0CF4">
        <w:t xml:space="preserve"> </w:t>
      </w:r>
      <w:r w:rsidR="006370C9" w:rsidRPr="00B83B3E">
        <w:t>The user</w:t>
      </w:r>
      <w:r w:rsidR="00D86AF8" w:rsidRPr="00B83B3E">
        <w:t xml:space="preserve"> can scroll down to see additional informat</w:t>
      </w:r>
      <w:r w:rsidR="00AC66A4" w:rsidRPr="00B83B3E">
        <w:t>ion from the original request.</w:t>
      </w:r>
    </w:p>
    <w:p w14:paraId="5C3CD7C4" w14:textId="448903C4" w:rsidR="005C0EB0" w:rsidRPr="00B83B3E" w:rsidRDefault="000906B6" w:rsidP="00684FB8">
      <w:r w:rsidRPr="00684FB8">
        <w:rPr>
          <w:noProof/>
        </w:rPr>
        <w:drawing>
          <wp:inline distT="0" distB="0" distL="0" distR="0" wp14:anchorId="42F73873" wp14:editId="2EF9FFF1">
            <wp:extent cx="4114800" cy="4795593"/>
            <wp:effectExtent l="19050" t="19050" r="19050" b="24130"/>
            <wp:docPr id="66" name="Picture 66" descr="Display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1386" r="3695" b="4356"/>
                    <a:stretch/>
                  </pic:blipFill>
                  <pic:spPr bwMode="auto">
                    <a:xfrm>
                      <a:off x="0" y="0"/>
                      <a:ext cx="4114054" cy="47947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C5" w14:textId="1277EC04" w:rsidR="00AF3059" w:rsidRPr="00B83B3E" w:rsidRDefault="00AF3059" w:rsidP="00B52F9B">
      <w:pPr>
        <w:pStyle w:val="Caption"/>
        <w:rPr>
          <w:rFonts w:cs="Times New Roman"/>
        </w:rPr>
      </w:pPr>
      <w:bookmarkStart w:id="547" w:name="_Toc326149584"/>
      <w:bookmarkStart w:id="548" w:name="_Toc278548169"/>
      <w:bookmarkStart w:id="549" w:name="_Ref225237896"/>
      <w:bookmarkStart w:id="550" w:name="_Ref406764268"/>
      <w:bookmarkStart w:id="551" w:name="_Toc5243564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39</w:t>
      </w:r>
      <w:r w:rsidR="008D502E">
        <w:rPr>
          <w:rFonts w:cs="Times New Roman"/>
        </w:rPr>
        <w:fldChar w:fldCharType="end"/>
      </w:r>
      <w:bookmarkEnd w:id="547"/>
      <w:bookmarkEnd w:id="548"/>
      <w:bookmarkEnd w:id="549"/>
      <w:bookmarkEnd w:id="550"/>
      <w:r w:rsidR="00475F9A">
        <w:rPr>
          <w:rFonts w:cs="Times New Roman"/>
        </w:rPr>
        <w:t>. View C&amp;P Exam Screen.</w:t>
      </w:r>
      <w:bookmarkEnd w:id="551"/>
    </w:p>
    <w:p w14:paraId="6F67C8C9" w14:textId="77777777" w:rsidR="00AB2054" w:rsidRPr="00B83B3E" w:rsidRDefault="00AB2054" w:rsidP="00AB2054"/>
    <w:p w14:paraId="5C3CD7C6" w14:textId="105D5541" w:rsidR="00D86AF8" w:rsidRDefault="00196B97" w:rsidP="00AB2054">
      <w:r w:rsidRPr="00B83B3E">
        <w:rPr>
          <w:b/>
        </w:rPr>
        <w:lastRenderedPageBreak/>
        <w:t>Step 4</w:t>
      </w:r>
      <w:r w:rsidR="00D86AF8" w:rsidRPr="00B83B3E">
        <w:t xml:space="preserve"> </w:t>
      </w:r>
      <w:r w:rsidR="001768A4" w:rsidRPr="00B83B3E">
        <w:t>–</w:t>
      </w:r>
      <w:r w:rsidR="00D86AF8" w:rsidRPr="00B83B3E">
        <w:t xml:space="preserve"> </w:t>
      </w:r>
      <w:r w:rsidR="006370C9" w:rsidRPr="00B83B3E">
        <w:t xml:space="preserve">To </w:t>
      </w:r>
      <w:r w:rsidR="007642D0" w:rsidRPr="00B83B3E">
        <w:t>c</w:t>
      </w:r>
      <w:r w:rsidR="00D86AF8" w:rsidRPr="00B83B3E">
        <w:t xml:space="preserve">ancel </w:t>
      </w:r>
      <w:r w:rsidR="007642D0" w:rsidRPr="00B83B3E">
        <w:t>all</w:t>
      </w:r>
      <w:r w:rsidR="006370C9" w:rsidRPr="00B83B3E">
        <w:t xml:space="preserve"> </w:t>
      </w:r>
      <w:r w:rsidR="007642D0" w:rsidRPr="00B83B3E">
        <w:t>e</w:t>
      </w:r>
      <w:r w:rsidR="006370C9" w:rsidRPr="00B83B3E">
        <w:t>xams, the user</w:t>
      </w:r>
      <w:r w:rsidR="00D86AF8" w:rsidRPr="00B83B3E">
        <w:t xml:space="preserve"> scroll</w:t>
      </w:r>
      <w:r w:rsidR="006370C9" w:rsidRPr="00B83B3E">
        <w:t>s</w:t>
      </w:r>
      <w:r w:rsidR="00D86AF8" w:rsidRPr="00B83B3E">
        <w:t xml:space="preserve"> down to the </w:t>
      </w:r>
      <w:r w:rsidR="00D86AF8" w:rsidRPr="00B83B3E">
        <w:rPr>
          <w:b/>
        </w:rPr>
        <w:t>Exams Requested</w:t>
      </w:r>
      <w:r w:rsidR="00D86AF8" w:rsidRPr="00B83B3E">
        <w:t xml:space="preserve"> section and click</w:t>
      </w:r>
      <w:r w:rsidR="006370C9" w:rsidRPr="00B83B3E">
        <w:t>s</w:t>
      </w:r>
      <w:r w:rsidR="00D86AF8" w:rsidRPr="00B83B3E">
        <w:t xml:space="preserve"> </w:t>
      </w:r>
      <w:r w:rsidR="007642D0" w:rsidRPr="00B83B3E">
        <w:t xml:space="preserve">the </w:t>
      </w:r>
      <w:r w:rsidR="007642D0" w:rsidRPr="00B83B3E">
        <w:rPr>
          <w:b/>
        </w:rPr>
        <w:t>Cancel ALL Exams</w:t>
      </w:r>
      <w:r w:rsidR="00D86AF8" w:rsidRPr="00B83B3E">
        <w:t xml:space="preserve"> button (</w:t>
      </w:r>
      <w:r w:rsidR="00FB4AF4" w:rsidRPr="00B83B3E">
        <w:fldChar w:fldCharType="begin"/>
      </w:r>
      <w:r w:rsidR="00FB4AF4" w:rsidRPr="00B83B3E">
        <w:instrText xml:space="preserve"> REF _Ref406764284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40</w:t>
      </w:r>
      <w:r w:rsidR="00FB4AF4" w:rsidRPr="00B83B3E">
        <w:fldChar w:fldCharType="end"/>
      </w:r>
      <w:r w:rsidR="00D86AF8" w:rsidRPr="00B83B3E">
        <w:t>).</w:t>
      </w:r>
      <w:r w:rsidR="00EE0CF4">
        <w:t xml:space="preserve"> </w:t>
      </w:r>
      <w:r w:rsidR="006370C9" w:rsidRPr="00B83B3E">
        <w:t>T</w:t>
      </w:r>
      <w:r w:rsidR="00D86AF8" w:rsidRPr="00B83B3E">
        <w:t xml:space="preserve">o cancel selected exams, skip to </w:t>
      </w:r>
      <w:r w:rsidRPr="00B83B3E">
        <w:rPr>
          <w:b/>
        </w:rPr>
        <w:t>Step 6</w:t>
      </w:r>
      <w:r w:rsidR="00D86AF8" w:rsidRPr="00B83B3E">
        <w:t>.</w:t>
      </w:r>
    </w:p>
    <w:p w14:paraId="26FD98E0" w14:textId="77777777" w:rsidR="00CF7AB7" w:rsidRDefault="00CF7AB7" w:rsidP="00AB2054"/>
    <w:p w14:paraId="6DDA6577" w14:textId="30F454BB" w:rsidR="00E06C77" w:rsidRPr="00B83B3E" w:rsidRDefault="00E06C77" w:rsidP="00F47CD9">
      <w:pPr>
        <w:pStyle w:val="Body3PicCaption"/>
      </w:pPr>
      <w:r>
        <w:drawing>
          <wp:inline distT="0" distB="0" distL="0" distR="0" wp14:anchorId="78B7FD39" wp14:editId="6B5B50BF">
            <wp:extent cx="4667250" cy="5276850"/>
            <wp:effectExtent l="19050" t="19050" r="19050" b="19050"/>
            <wp:docPr id="323" name="Picture 323" descr="Display of the View C&amp;P Exam screen with a red elipse surrounding the cancel all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1236442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7250" cy="5276850"/>
                    </a:xfrm>
                    <a:prstGeom prst="rect">
                      <a:avLst/>
                    </a:prstGeom>
                    <a:noFill/>
                    <a:ln w="6350">
                      <a:solidFill>
                        <a:schemeClr val="tx1"/>
                      </a:solidFill>
                    </a:ln>
                  </pic:spPr>
                </pic:pic>
              </a:graphicData>
            </a:graphic>
          </wp:inline>
        </w:drawing>
      </w:r>
    </w:p>
    <w:p w14:paraId="5C3CD7C9" w14:textId="552A2283" w:rsidR="00A32921" w:rsidRPr="00B83B3E" w:rsidRDefault="00A32921" w:rsidP="00B52F9B">
      <w:pPr>
        <w:pStyle w:val="Caption"/>
        <w:rPr>
          <w:rFonts w:cs="Times New Roman"/>
        </w:rPr>
      </w:pPr>
      <w:bookmarkStart w:id="552" w:name="_Toc326149585"/>
      <w:bookmarkStart w:id="553" w:name="_Toc278548170"/>
      <w:bookmarkStart w:id="554" w:name="_Ref225237887"/>
      <w:bookmarkStart w:id="555" w:name="_Ref406764284"/>
      <w:bookmarkStart w:id="556" w:name="_Toc5243564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40</w:t>
      </w:r>
      <w:r w:rsidR="008D502E">
        <w:rPr>
          <w:rFonts w:cs="Times New Roman"/>
        </w:rPr>
        <w:fldChar w:fldCharType="end"/>
      </w:r>
      <w:bookmarkEnd w:id="552"/>
      <w:bookmarkEnd w:id="553"/>
      <w:bookmarkEnd w:id="554"/>
      <w:bookmarkEnd w:id="555"/>
      <w:r w:rsidR="00E06C77">
        <w:rPr>
          <w:rFonts w:cs="Times New Roman"/>
        </w:rPr>
        <w:t>. Cancel All Exams Selection.</w:t>
      </w:r>
      <w:bookmarkEnd w:id="556"/>
    </w:p>
    <w:p w14:paraId="0E8BB9F6" w14:textId="77777777" w:rsidR="00AB2054" w:rsidRPr="00B83B3E" w:rsidRDefault="00AB2054" w:rsidP="00AB2054"/>
    <w:p w14:paraId="5C3CD7CB" w14:textId="74FA3786" w:rsidR="00D86AF8" w:rsidRPr="00B83B3E" w:rsidRDefault="00196B97" w:rsidP="00AB2054">
      <w:r w:rsidRPr="00B83B3E">
        <w:rPr>
          <w:b/>
        </w:rPr>
        <w:t>Step 5</w:t>
      </w:r>
      <w:r w:rsidR="00D86AF8" w:rsidRPr="00B83B3E">
        <w:t xml:space="preserve"> </w:t>
      </w:r>
      <w:r w:rsidR="001768A4" w:rsidRPr="00B83B3E">
        <w:t>–</w:t>
      </w:r>
      <w:r w:rsidR="00D86AF8" w:rsidRPr="00B83B3E">
        <w:t xml:space="preserve"> </w:t>
      </w:r>
      <w:r w:rsidR="006B7071" w:rsidRPr="00B83B3E">
        <w:t>CAPRI</w:t>
      </w:r>
      <w:r w:rsidR="00D86AF8" w:rsidRPr="00B83B3E">
        <w:t xml:space="preserve"> </w:t>
      </w:r>
      <w:r w:rsidR="00254AD3" w:rsidRPr="00B83B3E">
        <w:t>opens</w:t>
      </w:r>
      <w:r w:rsidR="00D86AF8" w:rsidRPr="00B83B3E">
        <w:t xml:space="preserve"> a dialog box for </w:t>
      </w:r>
      <w:r w:rsidR="006370C9" w:rsidRPr="00B83B3E">
        <w:t>the user</w:t>
      </w:r>
      <w:r w:rsidR="00D86AF8" w:rsidRPr="00B83B3E">
        <w:t xml:space="preserve"> to confirm </w:t>
      </w:r>
      <w:r w:rsidR="006370C9" w:rsidRPr="00B83B3E">
        <w:t>the</w:t>
      </w:r>
      <w:r w:rsidR="00D86AF8" w:rsidRPr="00B83B3E">
        <w:t xml:space="preserve"> selection (</w:t>
      </w:r>
      <w:r w:rsidR="00FB4AF4" w:rsidRPr="00B83B3E">
        <w:fldChar w:fldCharType="begin"/>
      </w:r>
      <w:r w:rsidR="00FB4AF4" w:rsidRPr="00B83B3E">
        <w:instrText xml:space="preserve"> REF _Ref406764308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41</w:t>
      </w:r>
      <w:r w:rsidR="00FB4AF4" w:rsidRPr="00B83B3E">
        <w:fldChar w:fldCharType="end"/>
      </w:r>
      <w:r w:rsidR="00D86AF8" w:rsidRPr="00B83B3E">
        <w:t>).</w:t>
      </w:r>
      <w:r w:rsidR="00EE0CF4">
        <w:t xml:space="preserve"> </w:t>
      </w:r>
      <w:r w:rsidR="006370C9" w:rsidRPr="00B83B3E">
        <w:t>The user c</w:t>
      </w:r>
      <w:r w:rsidR="00D86AF8" w:rsidRPr="00B83B3E">
        <w:t>lick</w:t>
      </w:r>
      <w:r w:rsidR="006370C9" w:rsidRPr="00B83B3E">
        <w:t>s</w:t>
      </w:r>
      <w:r w:rsidR="00414EF1" w:rsidRPr="00B83B3E">
        <w:t xml:space="preserve"> </w:t>
      </w:r>
      <w:r w:rsidR="00414EF1" w:rsidRPr="00B83B3E">
        <w:rPr>
          <w:b/>
          <w:u w:val="single"/>
        </w:rPr>
        <w:t>Y</w:t>
      </w:r>
      <w:r w:rsidR="00414EF1" w:rsidRPr="00B83B3E">
        <w:rPr>
          <w:b/>
        </w:rPr>
        <w:t>es</w:t>
      </w:r>
      <w:r w:rsidR="00D86AF8" w:rsidRPr="00B83B3E">
        <w:t xml:space="preserve"> to cancel the </w:t>
      </w:r>
      <w:r w:rsidR="00414EF1" w:rsidRPr="00B83B3E">
        <w:t xml:space="preserve">exams or </w:t>
      </w:r>
      <w:r w:rsidR="006370C9" w:rsidRPr="00B83B3E">
        <w:rPr>
          <w:b/>
          <w:u w:val="single"/>
        </w:rPr>
        <w:t>N</w:t>
      </w:r>
      <w:r w:rsidR="006370C9" w:rsidRPr="00B83B3E">
        <w:rPr>
          <w:b/>
        </w:rPr>
        <w:t>o</w:t>
      </w:r>
      <w:r w:rsidR="00D86AF8" w:rsidRPr="00B83B3E">
        <w:t xml:space="preserve"> if </w:t>
      </w:r>
      <w:r w:rsidR="006370C9" w:rsidRPr="00B83B3E">
        <w:t>the user</w:t>
      </w:r>
      <w:r w:rsidR="00D86AF8" w:rsidRPr="00B83B3E">
        <w:t xml:space="preserve"> still want</w:t>
      </w:r>
      <w:r w:rsidR="006370C9" w:rsidRPr="00B83B3E">
        <w:t>s</w:t>
      </w:r>
      <w:r w:rsidR="00D86AF8" w:rsidRPr="00B83B3E">
        <w:t xml:space="preserve"> the exams to be completed.</w:t>
      </w:r>
    </w:p>
    <w:p w14:paraId="5C3CD7CD" w14:textId="77777777" w:rsidR="00D86AF8" w:rsidRPr="00B83B3E" w:rsidRDefault="00323BF1" w:rsidP="001C720C">
      <w:pPr>
        <w:pStyle w:val="Body3PicCaption"/>
      </w:pPr>
      <w:r w:rsidRPr="00B83B3E">
        <w:lastRenderedPageBreak/>
        <w:drawing>
          <wp:inline distT="0" distB="0" distL="0" distR="0" wp14:anchorId="5C3CE14D" wp14:editId="164F57FD">
            <wp:extent cx="2352675" cy="923925"/>
            <wp:effectExtent l="19050" t="19050" r="28575" b="28575"/>
            <wp:docPr id="57" name="Picture 44" descr="Cancel all exams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219A0D28" w:rsidR="00414EF1" w:rsidRPr="00B83B3E" w:rsidRDefault="00414EF1" w:rsidP="00B52F9B">
      <w:pPr>
        <w:pStyle w:val="Caption"/>
        <w:rPr>
          <w:rFonts w:cs="Times New Roman"/>
        </w:rPr>
      </w:pPr>
      <w:bookmarkStart w:id="557" w:name="_Toc326149586"/>
      <w:bookmarkStart w:id="558" w:name="_Toc278548171"/>
      <w:bookmarkStart w:id="559" w:name="_Ref225239920"/>
      <w:bookmarkStart w:id="560" w:name="_Ref406764308"/>
      <w:bookmarkStart w:id="561" w:name="_Toc5243564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41</w:t>
      </w:r>
      <w:r w:rsidR="008D502E">
        <w:rPr>
          <w:rFonts w:cs="Times New Roman"/>
        </w:rPr>
        <w:fldChar w:fldCharType="end"/>
      </w:r>
      <w:bookmarkEnd w:id="557"/>
      <w:bookmarkEnd w:id="558"/>
      <w:bookmarkEnd w:id="559"/>
      <w:bookmarkEnd w:id="560"/>
      <w:r w:rsidR="00A9563A">
        <w:rPr>
          <w:rFonts w:cs="Times New Roman"/>
        </w:rPr>
        <w:t>. Cancel All Exams Alert.</w:t>
      </w:r>
      <w:bookmarkEnd w:id="561"/>
    </w:p>
    <w:p w14:paraId="5C3CD7D0" w14:textId="415203D6" w:rsidR="00FB4AF4" w:rsidRPr="00B83B3E" w:rsidRDefault="00196B97" w:rsidP="00187BA7">
      <w:r w:rsidRPr="00B83B3E">
        <w:rPr>
          <w:b/>
        </w:rPr>
        <w:t>Step 6</w:t>
      </w:r>
      <w:r w:rsidR="00D86AF8" w:rsidRPr="00B83B3E">
        <w:t xml:space="preserve"> </w:t>
      </w:r>
      <w:r w:rsidR="001768A4" w:rsidRPr="00B83B3E">
        <w:t>–</w:t>
      </w:r>
      <w:r w:rsidR="00D86AF8" w:rsidRPr="00B83B3E">
        <w:t xml:space="preserve"> </w:t>
      </w:r>
      <w:r w:rsidR="005B73B9" w:rsidRPr="00B83B3E">
        <w:t>To</w:t>
      </w:r>
      <w:r w:rsidR="00D86AF8" w:rsidRPr="00B83B3E">
        <w:t xml:space="preserve"> cancel selected exams, </w:t>
      </w:r>
      <w:r w:rsidR="005B73B9" w:rsidRPr="00B83B3E">
        <w:t xml:space="preserve">the user </w:t>
      </w:r>
      <w:r w:rsidR="00D86AF8" w:rsidRPr="00B83B3E">
        <w:t>scroll</w:t>
      </w:r>
      <w:r w:rsidR="005B73B9" w:rsidRPr="00B83B3E">
        <w:t>s</w:t>
      </w:r>
      <w:r w:rsidR="00D86AF8" w:rsidRPr="00B83B3E">
        <w:t xml:space="preserve"> down to the </w:t>
      </w:r>
      <w:r w:rsidR="00D86AF8" w:rsidRPr="00B83B3E">
        <w:rPr>
          <w:b/>
        </w:rPr>
        <w:t>Exams</w:t>
      </w:r>
      <w:r w:rsidR="005B73B9" w:rsidRPr="00B83B3E">
        <w:rPr>
          <w:b/>
        </w:rPr>
        <w:t xml:space="preserve"> Requested</w:t>
      </w:r>
      <w:r w:rsidR="005B73B9" w:rsidRPr="00B83B3E">
        <w:t xml:space="preserve"> section (</w:t>
      </w:r>
      <w:r w:rsidR="00FB4AF4" w:rsidRPr="00B83B3E">
        <w:fldChar w:fldCharType="begin"/>
      </w:r>
      <w:r w:rsidR="00FB4AF4" w:rsidRPr="00B83B3E">
        <w:instrText xml:space="preserve"> REF _Ref406764335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42</w:t>
      </w:r>
      <w:r w:rsidR="00FB4AF4" w:rsidRPr="00B83B3E">
        <w:fldChar w:fldCharType="end"/>
      </w:r>
      <w:r w:rsidR="005B73B9" w:rsidRPr="00B83B3E">
        <w:t>), clicks</w:t>
      </w:r>
      <w:r w:rsidR="00D86AF8" w:rsidRPr="00B83B3E">
        <w:t xml:space="preserve"> the exam to </w:t>
      </w:r>
      <w:r w:rsidR="005B73B9" w:rsidRPr="00B83B3E">
        <w:t xml:space="preserve">be </w:t>
      </w:r>
      <w:r w:rsidR="00D86AF8" w:rsidRPr="00B83B3E">
        <w:t>cancel</w:t>
      </w:r>
      <w:r w:rsidR="005B73B9" w:rsidRPr="00B83B3E">
        <w:t>ed</w:t>
      </w:r>
      <w:r w:rsidR="00D86AF8" w:rsidRPr="00B83B3E">
        <w:t xml:space="preserve">, </w:t>
      </w:r>
      <w:r w:rsidR="005B73B9" w:rsidRPr="00B83B3E">
        <w:t>and</w:t>
      </w:r>
      <w:r w:rsidR="00D86AF8" w:rsidRPr="00B83B3E">
        <w:t xml:space="preserve"> </w:t>
      </w:r>
      <w:r w:rsidR="007C2439" w:rsidRPr="00B83B3E">
        <w:t xml:space="preserve">then </w:t>
      </w:r>
      <w:r w:rsidR="00D86AF8" w:rsidRPr="00B83B3E">
        <w:t>click</w:t>
      </w:r>
      <w:r w:rsidR="005B73B9" w:rsidRPr="00B83B3E">
        <w:t>s</w:t>
      </w:r>
      <w:r w:rsidR="00414EF1" w:rsidRPr="00B83B3E">
        <w:t xml:space="preserve"> the </w:t>
      </w:r>
      <w:r w:rsidR="00414EF1" w:rsidRPr="00B83B3E">
        <w:rPr>
          <w:b/>
          <w:u w:val="single"/>
        </w:rPr>
        <w:t>V</w:t>
      </w:r>
      <w:r w:rsidR="00414EF1" w:rsidRPr="00B83B3E">
        <w:rPr>
          <w:b/>
        </w:rPr>
        <w:t>iew Selected Exam</w:t>
      </w:r>
      <w:r w:rsidR="00D86AF8" w:rsidRPr="00B83B3E">
        <w:t xml:space="preserve"> button.</w:t>
      </w:r>
    </w:p>
    <w:p w14:paraId="5C3CD7D1" w14:textId="77777777" w:rsidR="00DF62D7" w:rsidRPr="00B83B3E" w:rsidRDefault="00323BF1" w:rsidP="00400B72">
      <w:pPr>
        <w:pStyle w:val="Body3PicCaption"/>
      </w:pPr>
      <w:r w:rsidRPr="00B83B3E">
        <w:drawing>
          <wp:inline distT="0" distB="0" distL="0" distR="0" wp14:anchorId="5C3CE14F" wp14:editId="456932B9">
            <wp:extent cx="4572000" cy="1962150"/>
            <wp:effectExtent l="19050" t="19050" r="19050" b="19050"/>
            <wp:docPr id="58" name="Picture 30" descr="Display of cancelling a single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341A2650" w:rsidR="00414EF1" w:rsidRPr="00B83B3E" w:rsidRDefault="00414EF1" w:rsidP="00B52F9B">
      <w:pPr>
        <w:pStyle w:val="Caption"/>
        <w:rPr>
          <w:rFonts w:cs="Times New Roman"/>
        </w:rPr>
      </w:pPr>
      <w:bookmarkStart w:id="562" w:name="_Toc326149587"/>
      <w:bookmarkStart w:id="563" w:name="_Toc278548172"/>
      <w:bookmarkStart w:id="564" w:name="_Ref225239939"/>
      <w:bookmarkStart w:id="565" w:name="_Ref406764335"/>
      <w:bookmarkStart w:id="566" w:name="_Toc5243564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42</w:t>
      </w:r>
      <w:r w:rsidR="008D502E">
        <w:rPr>
          <w:rFonts w:cs="Times New Roman"/>
        </w:rPr>
        <w:fldChar w:fldCharType="end"/>
      </w:r>
      <w:bookmarkEnd w:id="562"/>
      <w:bookmarkEnd w:id="563"/>
      <w:bookmarkEnd w:id="564"/>
      <w:bookmarkEnd w:id="565"/>
      <w:r w:rsidR="00982949">
        <w:rPr>
          <w:rFonts w:cs="Times New Roman"/>
        </w:rPr>
        <w:t>. Cancel Single Exam.</w:t>
      </w:r>
      <w:bookmarkEnd w:id="566"/>
    </w:p>
    <w:p w14:paraId="5C3CD7D4" w14:textId="77305167" w:rsidR="00D86AF8" w:rsidRPr="00B83B3E" w:rsidRDefault="00196B97" w:rsidP="00187BA7">
      <w:r w:rsidRPr="00B83B3E">
        <w:rPr>
          <w:b/>
        </w:rPr>
        <w:t>Step 7</w:t>
      </w:r>
      <w:r w:rsidR="00D86AF8" w:rsidRPr="00B83B3E">
        <w:t xml:space="preserve"> </w:t>
      </w:r>
      <w:r w:rsidR="001768A4" w:rsidRPr="00B83B3E">
        <w:t>–</w:t>
      </w:r>
      <w:r w:rsidR="00D86AF8" w:rsidRPr="00B83B3E">
        <w:t xml:space="preserve"> The </w:t>
      </w:r>
      <w:r w:rsidR="00D86AF8" w:rsidRPr="00B83B3E">
        <w:rPr>
          <w:b/>
        </w:rPr>
        <w:t>C&amp;P Exam Details</w:t>
      </w:r>
      <w:r w:rsidR="00D86AF8" w:rsidRPr="00B83B3E">
        <w:t xml:space="preserve"> screen </w:t>
      </w:r>
      <w:r w:rsidR="00254AD3" w:rsidRPr="00B83B3E">
        <w:t>opens</w:t>
      </w:r>
      <w:r w:rsidR="00D86AF8" w:rsidRPr="00B83B3E">
        <w:t xml:space="preserve"> (</w:t>
      </w:r>
      <w:r w:rsidR="00FB4AF4" w:rsidRPr="00B83B3E">
        <w:fldChar w:fldCharType="begin"/>
      </w:r>
      <w:r w:rsidR="00FB4AF4" w:rsidRPr="00B83B3E">
        <w:instrText xml:space="preserve"> REF _Ref406764351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43</w:t>
      </w:r>
      <w:r w:rsidR="00FB4AF4" w:rsidRPr="00B83B3E">
        <w:fldChar w:fldCharType="end"/>
      </w:r>
      <w:r w:rsidR="00D86AF8" w:rsidRPr="00B83B3E">
        <w:t>).</w:t>
      </w:r>
      <w:r w:rsidR="00EE0CF4">
        <w:t xml:space="preserve"> </w:t>
      </w:r>
      <w:r w:rsidR="005B73B9" w:rsidRPr="00B83B3E">
        <w:t>The user can r</w:t>
      </w:r>
      <w:r w:rsidR="00D86AF8" w:rsidRPr="00B83B3E">
        <w:t>eview the exam request to ensure that the correct exam</w:t>
      </w:r>
      <w:r w:rsidR="005B73B9" w:rsidRPr="00B83B3E">
        <w:t xml:space="preserve"> is selected before </w:t>
      </w:r>
      <w:r w:rsidR="007642D0" w:rsidRPr="00B83B3E">
        <w:t>clicking</w:t>
      </w:r>
      <w:r w:rsidR="00414EF1" w:rsidRPr="00B83B3E">
        <w:t xml:space="preserve"> the </w:t>
      </w:r>
      <w:r w:rsidR="00414EF1" w:rsidRPr="00B83B3E">
        <w:rPr>
          <w:b/>
        </w:rPr>
        <w:t>Ca</w:t>
      </w:r>
      <w:r w:rsidR="00414EF1" w:rsidRPr="00B83B3E">
        <w:rPr>
          <w:b/>
          <w:u w:val="single"/>
        </w:rPr>
        <w:t>n</w:t>
      </w:r>
      <w:r w:rsidR="00414EF1" w:rsidRPr="00B83B3E">
        <w:rPr>
          <w:b/>
        </w:rPr>
        <w:t>cel this Exam</w:t>
      </w:r>
      <w:r w:rsidR="00D86AF8" w:rsidRPr="00B83B3E">
        <w:t xml:space="preserve"> button.</w:t>
      </w:r>
    </w:p>
    <w:p w14:paraId="5C3CD7D6" w14:textId="77777777" w:rsidR="00DF62D7" w:rsidRPr="00B83B3E" w:rsidRDefault="00323BF1" w:rsidP="003C3E0D">
      <w:r w:rsidRPr="003C3E0D">
        <w:rPr>
          <w:noProof/>
        </w:rPr>
        <w:drawing>
          <wp:inline distT="0" distB="0" distL="0" distR="0" wp14:anchorId="5C3CE151" wp14:editId="11593037">
            <wp:extent cx="4600575" cy="3038475"/>
            <wp:effectExtent l="19050" t="19050" r="28575" b="28575"/>
            <wp:docPr id="59" name="Picture 31" descr="Display of the C&amp;P exam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61F97F17" w:rsidR="00414EF1" w:rsidRPr="00B83B3E" w:rsidRDefault="00414EF1" w:rsidP="00B52F9B">
      <w:pPr>
        <w:pStyle w:val="Caption"/>
        <w:rPr>
          <w:rFonts w:cs="Times New Roman"/>
        </w:rPr>
      </w:pPr>
      <w:bookmarkStart w:id="567" w:name="_Toc326149588"/>
      <w:bookmarkStart w:id="568" w:name="_Toc278548173"/>
      <w:bookmarkStart w:id="569" w:name="_Ref225239954"/>
      <w:bookmarkStart w:id="570" w:name="_Ref406764351"/>
      <w:bookmarkStart w:id="571" w:name="_Toc5243564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43</w:t>
      </w:r>
      <w:r w:rsidR="008D502E">
        <w:rPr>
          <w:rFonts w:cs="Times New Roman"/>
        </w:rPr>
        <w:fldChar w:fldCharType="end"/>
      </w:r>
      <w:bookmarkEnd w:id="567"/>
      <w:bookmarkEnd w:id="568"/>
      <w:bookmarkEnd w:id="569"/>
      <w:bookmarkEnd w:id="570"/>
      <w:r w:rsidR="00E91635">
        <w:rPr>
          <w:rFonts w:cs="Times New Roman"/>
        </w:rPr>
        <w:t>. C&amp;P Exam Details Screen.</w:t>
      </w:r>
      <w:bookmarkEnd w:id="571"/>
    </w:p>
    <w:p w14:paraId="491BF044" w14:textId="352B5B64" w:rsidR="005A4950" w:rsidRDefault="00196B97" w:rsidP="00B11FC3">
      <w:r w:rsidRPr="00B83B3E">
        <w:rPr>
          <w:b/>
        </w:rPr>
        <w:t>Step 8</w:t>
      </w:r>
      <w:r w:rsidR="00D86AF8" w:rsidRPr="00B83B3E">
        <w:t xml:space="preserve"> </w:t>
      </w:r>
      <w:r w:rsidR="001768A4" w:rsidRPr="00B83B3E">
        <w:t>–</w:t>
      </w:r>
      <w:r w:rsidR="00D86AF8" w:rsidRPr="00B83B3E">
        <w:t xml:space="preserve"> A box </w:t>
      </w:r>
      <w:r w:rsidR="00254AD3" w:rsidRPr="00B83B3E">
        <w:t>opens</w:t>
      </w:r>
      <w:r w:rsidR="00D86AF8" w:rsidRPr="00B83B3E">
        <w:t xml:space="preserve"> for </w:t>
      </w:r>
      <w:r w:rsidR="005B73B9" w:rsidRPr="00B83B3E">
        <w:t>the user</w:t>
      </w:r>
      <w:r w:rsidR="00D86AF8" w:rsidRPr="00B83B3E">
        <w:t xml:space="preserve"> to select the cancellation reason from the su</w:t>
      </w:r>
      <w:r w:rsidR="005B73B9" w:rsidRPr="00B83B3E">
        <w:t>pplied list (</w:t>
      </w:r>
      <w:r w:rsidR="00FB4AF4" w:rsidRPr="00B83B3E">
        <w:fldChar w:fldCharType="begin"/>
      </w:r>
      <w:r w:rsidR="00FB4AF4" w:rsidRPr="00B83B3E">
        <w:instrText xml:space="preserve"> REF _Ref406764368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44</w:t>
      </w:r>
      <w:r w:rsidR="00FB4AF4" w:rsidRPr="00B83B3E">
        <w:fldChar w:fldCharType="end"/>
      </w:r>
      <w:r w:rsidR="005B73B9" w:rsidRPr="00B83B3E">
        <w:t>).</w:t>
      </w:r>
      <w:r w:rsidR="00EE0CF4">
        <w:t xml:space="preserve"> </w:t>
      </w:r>
      <w:r w:rsidR="005B73B9" w:rsidRPr="00B83B3E">
        <w:t xml:space="preserve">The </w:t>
      </w:r>
      <w:r w:rsidR="005B73B9" w:rsidRPr="00B83B3E">
        <w:rPr>
          <w:b/>
          <w:u w:val="single"/>
        </w:rPr>
        <w:t>O</w:t>
      </w:r>
      <w:r w:rsidR="005B73B9" w:rsidRPr="00B83B3E">
        <w:rPr>
          <w:b/>
        </w:rPr>
        <w:t>K</w:t>
      </w:r>
      <w:r w:rsidR="00D86AF8" w:rsidRPr="00B83B3E">
        <w:t xml:space="preserve"> button is </w:t>
      </w:r>
      <w:r w:rsidR="00CA720D" w:rsidRPr="00B83B3E">
        <w:t>dis</w:t>
      </w:r>
      <w:r w:rsidR="006C0AB1" w:rsidRPr="00B83B3E">
        <w:t>a</w:t>
      </w:r>
      <w:r w:rsidR="00CA720D" w:rsidRPr="00B83B3E">
        <w:t>bled</w:t>
      </w:r>
      <w:r w:rsidR="00D86AF8" w:rsidRPr="00B83B3E">
        <w:t xml:space="preserve"> until </w:t>
      </w:r>
      <w:r w:rsidR="005B73B9" w:rsidRPr="00B83B3E">
        <w:t>a</w:t>
      </w:r>
      <w:r w:rsidR="00D86AF8" w:rsidRPr="00B83B3E">
        <w:t xml:space="preserve"> reason</w:t>
      </w:r>
      <w:r w:rsidR="005B73B9" w:rsidRPr="00B83B3E">
        <w:t xml:space="preserve"> is selected</w:t>
      </w:r>
      <w:r w:rsidR="00D86AF8" w:rsidRPr="00B83B3E">
        <w:t>.</w:t>
      </w:r>
      <w:r w:rsidR="00EE0CF4">
        <w:t xml:space="preserve"> </w:t>
      </w:r>
      <w:r w:rsidR="005B73B9" w:rsidRPr="00B83B3E">
        <w:t xml:space="preserve">After selecting the appropriate </w:t>
      </w:r>
      <w:r w:rsidR="005B73B9" w:rsidRPr="00B83B3E">
        <w:lastRenderedPageBreak/>
        <w:t xml:space="preserve">reason, the user clicks </w:t>
      </w:r>
      <w:r w:rsidR="00D86AF8" w:rsidRPr="00B83B3E">
        <w:rPr>
          <w:b/>
          <w:u w:val="single"/>
        </w:rPr>
        <w:t>O</w:t>
      </w:r>
      <w:r w:rsidR="00D86AF8" w:rsidRPr="00B83B3E">
        <w:rPr>
          <w:b/>
        </w:rPr>
        <w:t>K</w:t>
      </w:r>
      <w:r w:rsidR="005B73B9" w:rsidRPr="00B83B3E">
        <w:t xml:space="preserve"> to cancel the selected exam</w:t>
      </w:r>
      <w:r w:rsidR="007642D0" w:rsidRPr="00B83B3E">
        <w:t>.</w:t>
      </w:r>
      <w:r w:rsidR="00EE0CF4">
        <w:t xml:space="preserve"> </w:t>
      </w:r>
      <w:r w:rsidR="007642D0" w:rsidRPr="00B83B3E">
        <w:t xml:space="preserve">If the user no longer wishes to cancel the exam, then the user </w:t>
      </w:r>
      <w:r w:rsidR="00CA720D" w:rsidRPr="00B83B3E">
        <w:t>selects</w:t>
      </w:r>
      <w:r w:rsidR="00D86AF8" w:rsidRPr="00B83B3E">
        <w:t xml:space="preserve"> </w:t>
      </w:r>
      <w:r w:rsidR="005B73B9" w:rsidRPr="00B83B3E">
        <w:rPr>
          <w:b/>
          <w:u w:val="single"/>
        </w:rPr>
        <w:t>A</w:t>
      </w:r>
      <w:r w:rsidR="005B73B9" w:rsidRPr="00B83B3E">
        <w:rPr>
          <w:b/>
        </w:rPr>
        <w:t>bort and DO NOT</w:t>
      </w:r>
      <w:r w:rsidR="005B73B9" w:rsidRPr="00B83B3E">
        <w:t xml:space="preserve"> </w:t>
      </w:r>
      <w:r w:rsidR="005B73B9" w:rsidRPr="00B83B3E">
        <w:rPr>
          <w:b/>
        </w:rPr>
        <w:t>CANCEL</w:t>
      </w:r>
      <w:r w:rsidR="008662A1" w:rsidRPr="00B83B3E">
        <w:rPr>
          <w:b/>
        </w:rPr>
        <w:t>!</w:t>
      </w:r>
      <w:r w:rsidR="00F34D19" w:rsidRPr="00B83B3E">
        <w:rPr>
          <w:b/>
        </w:rPr>
        <w:t xml:space="preserve"> </w:t>
      </w:r>
      <w:r w:rsidR="00284D05" w:rsidRPr="00B83B3E">
        <w:t>t</w:t>
      </w:r>
      <w:r w:rsidR="00D86AF8" w:rsidRPr="00B83B3E">
        <w:t>o keep the exam.</w:t>
      </w:r>
    </w:p>
    <w:p w14:paraId="53EDE27D" w14:textId="77777777" w:rsidR="00E91635" w:rsidRDefault="00E91635" w:rsidP="00B11FC3"/>
    <w:p w14:paraId="4FDD3572" w14:textId="3C727131" w:rsidR="005A4950" w:rsidRPr="00B83B3E" w:rsidRDefault="005A4950" w:rsidP="00055547">
      <w:pPr>
        <w:pStyle w:val="Note"/>
      </w:pPr>
      <w:r w:rsidRPr="005F7F65">
        <w:rPr>
          <w:b/>
        </w:rPr>
        <w:t xml:space="preserve">NOTE </w:t>
      </w:r>
      <w:r w:rsidRPr="00B83B3E">
        <w:t>If a user is logged in to a local VistA system, Cancel by MAS, is enabled.</w:t>
      </w:r>
      <w:r w:rsidR="00EE0CF4">
        <w:t xml:space="preserve"> </w:t>
      </w:r>
      <w:r w:rsidRPr="00B83B3E">
        <w:t xml:space="preserve">If user is a remote user (CLAIMS system), Cancel </w:t>
      </w:r>
      <w:proofErr w:type="gramStart"/>
      <w:r w:rsidRPr="00B83B3E">
        <w:t>By</w:t>
      </w:r>
      <w:proofErr w:type="gramEnd"/>
      <w:r w:rsidRPr="00B83B3E">
        <w:t xml:space="preserve"> Regional Office is enabled.</w:t>
      </w:r>
    </w:p>
    <w:p w14:paraId="04BF596B" w14:textId="77777777" w:rsidR="00982949" w:rsidRDefault="00982949" w:rsidP="00B11FC3">
      <w:pPr>
        <w:pStyle w:val="BodyText2"/>
        <w:ind w:left="0" w:firstLine="0"/>
        <w:rPr>
          <w:noProof/>
        </w:rPr>
      </w:pPr>
    </w:p>
    <w:p w14:paraId="5C3CD7DB" w14:textId="47A4A32C" w:rsidR="00DF62D7" w:rsidRPr="00B83B3E" w:rsidRDefault="00163FF6" w:rsidP="00B11FC3">
      <w:pPr>
        <w:pStyle w:val="BodyText2"/>
        <w:ind w:left="0" w:firstLine="0"/>
      </w:pPr>
      <w:r w:rsidRPr="00B83B3E">
        <w:rPr>
          <w:noProof/>
        </w:rPr>
        <w:drawing>
          <wp:inline distT="0" distB="0" distL="0" distR="0" wp14:anchorId="68D6D370" wp14:editId="18AD0D95">
            <wp:extent cx="4954772" cy="2668728"/>
            <wp:effectExtent l="19050" t="19050" r="17780" b="17780"/>
            <wp:docPr id="117" name="Picture 117" descr="Dsiplay of the cancel exam list of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w="6350">
                      <a:solidFill>
                        <a:schemeClr val="tx1"/>
                      </a:solidFill>
                    </a:ln>
                  </pic:spPr>
                </pic:pic>
              </a:graphicData>
            </a:graphic>
          </wp:inline>
        </w:drawing>
      </w:r>
    </w:p>
    <w:p w14:paraId="5C3CD7DC" w14:textId="02BE24E8" w:rsidR="00414EF1" w:rsidRDefault="00414EF1" w:rsidP="00B52F9B">
      <w:pPr>
        <w:pStyle w:val="Caption"/>
        <w:rPr>
          <w:rFonts w:cs="Times New Roman"/>
        </w:rPr>
      </w:pPr>
      <w:bookmarkStart w:id="572" w:name="_Toc326149589"/>
      <w:bookmarkStart w:id="573" w:name="_Toc278548174"/>
      <w:bookmarkStart w:id="574" w:name="_Ref225239979"/>
      <w:bookmarkStart w:id="575" w:name="_Ref406764368"/>
      <w:bookmarkStart w:id="576" w:name="_Toc5243564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44</w:t>
      </w:r>
      <w:r w:rsidR="008D502E">
        <w:rPr>
          <w:rFonts w:cs="Times New Roman"/>
        </w:rPr>
        <w:fldChar w:fldCharType="end"/>
      </w:r>
      <w:bookmarkEnd w:id="572"/>
      <w:bookmarkEnd w:id="573"/>
      <w:bookmarkEnd w:id="574"/>
      <w:bookmarkEnd w:id="575"/>
      <w:r w:rsidR="00E91635">
        <w:rPr>
          <w:rFonts w:cs="Times New Roman"/>
        </w:rPr>
        <w:t>. Cancel Exam Reason Screen.</w:t>
      </w:r>
      <w:bookmarkEnd w:id="576"/>
    </w:p>
    <w:p w14:paraId="138AAE4C" w14:textId="77777777" w:rsidR="00982949" w:rsidRPr="00982949" w:rsidRDefault="00982949" w:rsidP="00982949">
      <w:pPr>
        <w:pStyle w:val="BodyText"/>
      </w:pPr>
    </w:p>
    <w:p w14:paraId="5C3CD7DF" w14:textId="64B1F2E3" w:rsidR="00FB4AF4" w:rsidRPr="00B83B3E" w:rsidRDefault="00196B97" w:rsidP="00B11FC3">
      <w:r w:rsidRPr="00B83B3E">
        <w:rPr>
          <w:b/>
        </w:rPr>
        <w:t>Step 9</w:t>
      </w:r>
      <w:r w:rsidR="00D86AF8" w:rsidRPr="00B83B3E">
        <w:t xml:space="preserve"> </w:t>
      </w:r>
      <w:r w:rsidR="001768A4" w:rsidRPr="00B83B3E">
        <w:t>–</w:t>
      </w:r>
      <w:r w:rsidR="00D86AF8" w:rsidRPr="00B83B3E">
        <w:t xml:space="preserve"> </w:t>
      </w:r>
      <w:r w:rsidR="008662A1" w:rsidRPr="00B83B3E">
        <w:t xml:space="preserve">If </w:t>
      </w:r>
      <w:r w:rsidR="008662A1" w:rsidRPr="00B83B3E">
        <w:rPr>
          <w:b/>
          <w:u w:val="single"/>
        </w:rPr>
        <w:t>O</w:t>
      </w:r>
      <w:r w:rsidR="008662A1" w:rsidRPr="00B83B3E">
        <w:rPr>
          <w:b/>
        </w:rPr>
        <w:t>K</w:t>
      </w:r>
      <w:r w:rsidR="008662A1" w:rsidRPr="00B83B3E">
        <w:t xml:space="preserve"> was selected to cancel the exam request, </w:t>
      </w:r>
      <w:r w:rsidR="006B7071" w:rsidRPr="00B83B3E">
        <w:t>CAPRI</w:t>
      </w:r>
      <w:r w:rsidR="00D86AF8" w:rsidRPr="00B83B3E">
        <w:t xml:space="preserve"> display</w:t>
      </w:r>
      <w:r w:rsidR="005B73B9" w:rsidRPr="00B83B3E">
        <w:t>s</w:t>
      </w:r>
      <w:r w:rsidR="00D86AF8" w:rsidRPr="00B83B3E">
        <w:t xml:space="preserve"> a confirmation box (</w:t>
      </w:r>
      <w:r w:rsidR="00FB4AF4" w:rsidRPr="00B83B3E">
        <w:fldChar w:fldCharType="begin"/>
      </w:r>
      <w:r w:rsidR="00FB4AF4" w:rsidRPr="00B83B3E">
        <w:instrText xml:space="preserve"> REF _Ref406764388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45</w:t>
      </w:r>
      <w:r w:rsidR="00FB4AF4" w:rsidRPr="00B83B3E">
        <w:fldChar w:fldCharType="end"/>
      </w:r>
      <w:r w:rsidR="003B6476">
        <w:t>)</w:t>
      </w:r>
      <w:r w:rsidR="00D86AF8" w:rsidRPr="00B83B3E">
        <w:t>.</w:t>
      </w:r>
      <w:r w:rsidR="00EE0CF4">
        <w:t xml:space="preserve"> </w:t>
      </w:r>
      <w:r w:rsidR="005B73B9" w:rsidRPr="00B83B3E">
        <w:t xml:space="preserve">The user can click </w:t>
      </w:r>
      <w:r w:rsidR="005B73B9" w:rsidRPr="00B83B3E">
        <w:rPr>
          <w:b/>
          <w:u w:val="single"/>
        </w:rPr>
        <w:t>Y</w:t>
      </w:r>
      <w:r w:rsidR="005B73B9" w:rsidRPr="00B83B3E">
        <w:rPr>
          <w:b/>
        </w:rPr>
        <w:t>es</w:t>
      </w:r>
      <w:r w:rsidR="00D86AF8" w:rsidRPr="00B83B3E">
        <w:t xml:space="preserve"> to cancel the exam </w:t>
      </w:r>
      <w:r w:rsidR="005B73B9" w:rsidRPr="00B83B3E">
        <w:t xml:space="preserve">or </w:t>
      </w:r>
      <w:r w:rsidR="005B73B9" w:rsidRPr="00B83B3E">
        <w:rPr>
          <w:b/>
          <w:u w:val="single"/>
        </w:rPr>
        <w:t>N</w:t>
      </w:r>
      <w:r w:rsidR="005B73B9" w:rsidRPr="00B83B3E">
        <w:rPr>
          <w:b/>
        </w:rPr>
        <w:t>o</w:t>
      </w:r>
      <w:r w:rsidR="00D86AF8" w:rsidRPr="00B83B3E">
        <w:t xml:space="preserve"> to keep the exam.</w:t>
      </w:r>
    </w:p>
    <w:p w14:paraId="5C3CD7E0" w14:textId="77777777" w:rsidR="00D86AF8" w:rsidRPr="00B83B3E" w:rsidRDefault="00323BF1" w:rsidP="00400B72">
      <w:pPr>
        <w:pStyle w:val="Body3PicCaption"/>
      </w:pPr>
      <w:r w:rsidRPr="00B83B3E">
        <w:drawing>
          <wp:inline distT="0" distB="0" distL="0" distR="0" wp14:anchorId="5C3CE155" wp14:editId="6D47F110">
            <wp:extent cx="2381250" cy="933450"/>
            <wp:effectExtent l="19050" t="19050" r="19050" b="19050"/>
            <wp:docPr id="61" name="Picture 48" descr="Display of the cancel exam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3E2A3700" w:rsidR="00414EF1" w:rsidRPr="00B83B3E" w:rsidRDefault="00414EF1" w:rsidP="00B52F9B">
      <w:pPr>
        <w:pStyle w:val="Caption"/>
        <w:rPr>
          <w:rFonts w:cs="Times New Roman"/>
        </w:rPr>
      </w:pPr>
      <w:bookmarkStart w:id="577" w:name="_Toc326149590"/>
      <w:bookmarkStart w:id="578" w:name="_Toc278548175"/>
      <w:bookmarkStart w:id="579" w:name="_Ref225240794"/>
      <w:bookmarkStart w:id="580" w:name="_Ref406764388"/>
      <w:bookmarkStart w:id="581" w:name="_Toc5243564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45</w:t>
      </w:r>
      <w:r w:rsidR="008D502E">
        <w:rPr>
          <w:rFonts w:cs="Times New Roman"/>
        </w:rPr>
        <w:fldChar w:fldCharType="end"/>
      </w:r>
      <w:bookmarkEnd w:id="577"/>
      <w:bookmarkEnd w:id="578"/>
      <w:bookmarkEnd w:id="579"/>
      <w:bookmarkEnd w:id="580"/>
      <w:r w:rsidR="00D55A21">
        <w:rPr>
          <w:rFonts w:cs="Times New Roman"/>
        </w:rPr>
        <w:t>. Cancel Exam Confirmation Alert.</w:t>
      </w:r>
      <w:bookmarkEnd w:id="581"/>
    </w:p>
    <w:p w14:paraId="6A0929AD" w14:textId="77777777" w:rsidR="00B11FC3" w:rsidRPr="00B83B3E" w:rsidRDefault="00B11FC3" w:rsidP="00B11FC3"/>
    <w:p w14:paraId="5C3CD7E2" w14:textId="5F64F791" w:rsidR="00D86AF8" w:rsidRPr="00B83B3E" w:rsidRDefault="00196B97" w:rsidP="00B11FC3">
      <w:r w:rsidRPr="00B83B3E">
        <w:rPr>
          <w:b/>
        </w:rPr>
        <w:t>Step 10</w:t>
      </w:r>
      <w:r w:rsidR="00D86AF8" w:rsidRPr="00B83B3E">
        <w:t xml:space="preserve"> </w:t>
      </w:r>
      <w:r w:rsidR="001768A4" w:rsidRPr="00B83B3E">
        <w:t>–</w:t>
      </w:r>
      <w:r w:rsidR="00D86AF8" w:rsidRPr="00B83B3E">
        <w:t xml:space="preserve"> </w:t>
      </w:r>
      <w:r w:rsidR="00213B8B" w:rsidRPr="00B83B3E">
        <w:t xml:space="preserve">If </w:t>
      </w:r>
      <w:r w:rsidR="00213B8B" w:rsidRPr="00B83B3E">
        <w:rPr>
          <w:b/>
          <w:u w:val="single"/>
        </w:rPr>
        <w:t>Y</w:t>
      </w:r>
      <w:r w:rsidR="00213B8B" w:rsidRPr="00B83B3E">
        <w:rPr>
          <w:b/>
        </w:rPr>
        <w:t>es</w:t>
      </w:r>
      <w:r w:rsidR="00D86AF8" w:rsidRPr="00B83B3E">
        <w:t xml:space="preserve"> </w:t>
      </w:r>
      <w:r w:rsidR="005B73B9" w:rsidRPr="00B83B3E">
        <w:t xml:space="preserve">is </w:t>
      </w:r>
      <w:r w:rsidR="00BD43CF" w:rsidRPr="00B83B3E">
        <w:t>selected;</w:t>
      </w:r>
      <w:r w:rsidR="008662A1" w:rsidRPr="00B83B3E">
        <w:t xml:space="preserve"> </w:t>
      </w:r>
      <w:r w:rsidR="006B7071" w:rsidRPr="00B83B3E">
        <w:t>CAPRI</w:t>
      </w:r>
      <w:r w:rsidR="00D86AF8" w:rsidRPr="00B83B3E">
        <w:t xml:space="preserve"> open</w:t>
      </w:r>
      <w:r w:rsidR="005B73B9" w:rsidRPr="00B83B3E">
        <w:t>s</w:t>
      </w:r>
      <w:r w:rsidR="00D86AF8" w:rsidRPr="00B83B3E">
        <w:t xml:space="preserve"> another box for </w:t>
      </w:r>
      <w:r w:rsidR="005B73B9" w:rsidRPr="00B83B3E">
        <w:t>the user</w:t>
      </w:r>
      <w:r w:rsidR="00D86AF8" w:rsidRPr="00B83B3E">
        <w:t xml:space="preserve"> to enter comments that </w:t>
      </w:r>
      <w:r w:rsidR="00213B8B" w:rsidRPr="00B83B3E">
        <w:t>are</w:t>
      </w:r>
      <w:r w:rsidR="00D86AF8" w:rsidRPr="00B83B3E">
        <w:t xml:space="preserve"> sent with the cancellation message to VHA (</w:t>
      </w:r>
      <w:r w:rsidR="00FB4AF4" w:rsidRPr="00B83B3E">
        <w:fldChar w:fldCharType="begin"/>
      </w:r>
      <w:r w:rsidR="00FB4AF4" w:rsidRPr="00B83B3E">
        <w:instrText xml:space="preserve"> REF _Ref406764410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46</w:t>
      </w:r>
      <w:r w:rsidR="00FB4AF4" w:rsidRPr="00B83B3E">
        <w:fldChar w:fldCharType="end"/>
      </w:r>
      <w:r w:rsidR="00D86AF8" w:rsidRPr="00B83B3E">
        <w:t>).</w:t>
      </w:r>
      <w:r w:rsidR="00EE0CF4">
        <w:t xml:space="preserve"> </w:t>
      </w:r>
      <w:r w:rsidR="005B73B9" w:rsidRPr="00B83B3E">
        <w:t>After entering</w:t>
      </w:r>
      <w:r w:rsidR="00D86AF8" w:rsidRPr="00B83B3E">
        <w:t xml:space="preserve"> comments</w:t>
      </w:r>
      <w:r w:rsidR="005B73B9" w:rsidRPr="00B83B3E">
        <w:t xml:space="preserve">, the user clicks </w:t>
      </w:r>
      <w:r w:rsidR="00D86AF8" w:rsidRPr="00B83B3E">
        <w:rPr>
          <w:b/>
          <w:u w:val="single"/>
        </w:rPr>
        <w:t>D</w:t>
      </w:r>
      <w:r w:rsidR="00D86AF8" w:rsidRPr="00B83B3E">
        <w:rPr>
          <w:b/>
        </w:rPr>
        <w:t>one</w:t>
      </w:r>
      <w:r w:rsidR="00D86AF8" w:rsidRPr="00B83B3E">
        <w:t>.</w:t>
      </w:r>
    </w:p>
    <w:p w14:paraId="5C3CD7E4" w14:textId="77777777" w:rsidR="00DF62D7" w:rsidRPr="00B83B3E" w:rsidRDefault="00323BF1" w:rsidP="001C720C">
      <w:pPr>
        <w:pStyle w:val="Body3PicCaption"/>
      </w:pPr>
      <w:r w:rsidRPr="00B83B3E">
        <w:lastRenderedPageBreak/>
        <w:drawing>
          <wp:inline distT="0" distB="0" distL="0" distR="0" wp14:anchorId="5C3CE157" wp14:editId="3F4D78F6">
            <wp:extent cx="3971925" cy="2667000"/>
            <wp:effectExtent l="19050" t="19050" r="28575" b="19050"/>
            <wp:docPr id="62" name="Picture 33" descr="Display of the comments window that is open when the user confirms to cancel a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7" cstate="print"/>
                    <a:srcRect t="1755"/>
                    <a:stretch/>
                  </pic:blipFill>
                  <pic:spPr bwMode="auto">
                    <a:xfrm>
                      <a:off x="0" y="0"/>
                      <a:ext cx="3971925" cy="26670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3CD7E5" w14:textId="3B7F0C63" w:rsidR="00414EF1" w:rsidRPr="00B83B3E" w:rsidRDefault="00414EF1" w:rsidP="00B52F9B">
      <w:pPr>
        <w:pStyle w:val="Caption"/>
        <w:rPr>
          <w:rFonts w:cs="Times New Roman"/>
        </w:rPr>
      </w:pPr>
      <w:bookmarkStart w:id="582" w:name="_Toc326149591"/>
      <w:bookmarkStart w:id="583" w:name="_Toc278548176"/>
      <w:bookmarkStart w:id="584" w:name="_Ref225240785"/>
      <w:bookmarkStart w:id="585" w:name="_Ref406764410"/>
      <w:bookmarkStart w:id="586" w:name="_Toc5243564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46</w:t>
      </w:r>
      <w:r w:rsidR="008D502E">
        <w:rPr>
          <w:rFonts w:cs="Times New Roman"/>
        </w:rPr>
        <w:fldChar w:fldCharType="end"/>
      </w:r>
      <w:bookmarkEnd w:id="582"/>
      <w:bookmarkEnd w:id="583"/>
      <w:bookmarkEnd w:id="584"/>
      <w:bookmarkEnd w:id="585"/>
      <w:r w:rsidR="00D46F00">
        <w:rPr>
          <w:rFonts w:cs="Times New Roman"/>
        </w:rPr>
        <w:t>. Cancel Exam Comments.</w:t>
      </w:r>
      <w:bookmarkEnd w:id="586"/>
    </w:p>
    <w:p w14:paraId="5C3CD7E6" w14:textId="77777777" w:rsidR="00FB4AF4" w:rsidRPr="00B83B3E" w:rsidRDefault="00FB4AF4" w:rsidP="00FB4AF4"/>
    <w:p w14:paraId="5C3CD7E7" w14:textId="6C9180D6" w:rsidR="00D86AF8" w:rsidRPr="00B83B3E" w:rsidRDefault="00196B97" w:rsidP="00400B72">
      <w:pPr>
        <w:pStyle w:val="Body3PicCaption"/>
      </w:pPr>
      <w:r w:rsidRPr="00B83B3E">
        <w:t>Step 11</w:t>
      </w:r>
      <w:r w:rsidR="00D86AF8" w:rsidRPr="00B83B3E">
        <w:t xml:space="preserve"> </w:t>
      </w:r>
      <w:r w:rsidR="001768A4" w:rsidRPr="00B83B3E">
        <w:t>–</w:t>
      </w:r>
      <w:r w:rsidR="00D86AF8" w:rsidRPr="00B83B3E">
        <w:t xml:space="preserve"> The C&amp;P Exams tab now show</w:t>
      </w:r>
      <w:r w:rsidR="006B7071" w:rsidRPr="00B83B3E">
        <w:t>s</w:t>
      </w:r>
      <w:r w:rsidR="00D86AF8" w:rsidRPr="00B83B3E">
        <w:t xml:space="preserve"> the canceled exam (</w:t>
      </w:r>
      <w:r w:rsidR="00FB4AF4" w:rsidRPr="00B83B3E">
        <w:fldChar w:fldCharType="begin"/>
      </w:r>
      <w:r w:rsidR="00FB4AF4" w:rsidRPr="00B83B3E">
        <w:instrText xml:space="preserve"> REF _Ref406764428 \h </w:instrText>
      </w:r>
      <w:r w:rsidR="00B83B3E">
        <w:instrText xml:space="preserve"> \* MERGEFORMAT </w:instrText>
      </w:r>
      <w:r w:rsidR="00FB4AF4" w:rsidRPr="00B83B3E">
        <w:fldChar w:fldCharType="separate"/>
      </w:r>
      <w:r w:rsidR="00291D99" w:rsidRPr="00B83B3E">
        <w:t xml:space="preserve">Figure </w:t>
      </w:r>
      <w:r w:rsidR="00291D99">
        <w:t>2</w:t>
      </w:r>
      <w:r w:rsidR="00291D99">
        <w:noBreakHyphen/>
        <w:t>47</w:t>
      </w:r>
      <w:r w:rsidR="00FB4AF4" w:rsidRPr="00B83B3E">
        <w:fldChar w:fldCharType="end"/>
      </w:r>
      <w:r w:rsidR="00D86AF8" w:rsidRPr="00B83B3E">
        <w:t>).</w:t>
      </w:r>
    </w:p>
    <w:p w14:paraId="5C3CD7E8" w14:textId="1D0A23B2" w:rsidR="00FB4AF4" w:rsidRPr="00B83B3E" w:rsidRDefault="00B62BE7" w:rsidP="001C720C">
      <w:pPr>
        <w:pStyle w:val="Body3PicCaption"/>
      </w:pPr>
      <w:r>
        <w:drawing>
          <wp:inline distT="0" distB="0" distL="0" distR="0" wp14:anchorId="29082BD2" wp14:editId="022C3A8A">
            <wp:extent cx="3971429" cy="2333333"/>
            <wp:effectExtent l="19050" t="19050" r="10160" b="10160"/>
            <wp:docPr id="324" name="Picture 324" descr="Display of the C&amp;P exam window showing the canceled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429" cy="2333333"/>
                    </a:xfrm>
                    <a:prstGeom prst="rect">
                      <a:avLst/>
                    </a:prstGeom>
                    <a:ln w="6350">
                      <a:solidFill>
                        <a:schemeClr val="tx1"/>
                      </a:solidFill>
                    </a:ln>
                  </pic:spPr>
                </pic:pic>
              </a:graphicData>
            </a:graphic>
          </wp:inline>
        </w:drawing>
      </w:r>
    </w:p>
    <w:p w14:paraId="5C3CD7EA" w14:textId="1C2EFBC0" w:rsidR="00A2064C" w:rsidRDefault="00A2064C" w:rsidP="00B52F9B">
      <w:pPr>
        <w:pStyle w:val="Caption"/>
        <w:rPr>
          <w:rFonts w:cs="Times New Roman"/>
        </w:rPr>
      </w:pPr>
      <w:bookmarkStart w:id="587" w:name="_Toc326149592"/>
      <w:bookmarkStart w:id="588" w:name="_Toc278548177"/>
      <w:bookmarkStart w:id="589" w:name="_Ref225240778"/>
      <w:bookmarkStart w:id="590" w:name="_Ref406764428"/>
      <w:bookmarkStart w:id="591" w:name="_Toc5243564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47</w:t>
      </w:r>
      <w:r w:rsidR="008D502E">
        <w:rPr>
          <w:rFonts w:cs="Times New Roman"/>
        </w:rPr>
        <w:fldChar w:fldCharType="end"/>
      </w:r>
      <w:bookmarkEnd w:id="587"/>
      <w:bookmarkEnd w:id="588"/>
      <w:bookmarkEnd w:id="589"/>
      <w:bookmarkEnd w:id="590"/>
      <w:r w:rsidR="008418B8">
        <w:rPr>
          <w:rFonts w:cs="Times New Roman"/>
        </w:rPr>
        <w:t>. Confirm Canceled Exam.</w:t>
      </w:r>
      <w:bookmarkEnd w:id="591"/>
    </w:p>
    <w:p w14:paraId="5C3CD7EB" w14:textId="6922AE58" w:rsidR="00D86AF8" w:rsidRPr="00B83B3E" w:rsidRDefault="00D86AF8" w:rsidP="00A561AD">
      <w:pPr>
        <w:pStyle w:val="Heading3"/>
      </w:pPr>
      <w:bookmarkStart w:id="592" w:name="_Toc179779066"/>
      <w:bookmarkStart w:id="593" w:name="_Toc278187801"/>
      <w:bookmarkStart w:id="594" w:name="_Ref322022333"/>
      <w:bookmarkStart w:id="595" w:name="_Ref322022365"/>
      <w:bookmarkStart w:id="596" w:name="_Ref326220460"/>
      <w:bookmarkStart w:id="597" w:name="_Ref326220522"/>
      <w:bookmarkStart w:id="598" w:name="_Ref326220589"/>
      <w:bookmarkStart w:id="599" w:name="_Ref359574493"/>
      <w:bookmarkStart w:id="600" w:name="_Toc508873538"/>
      <w:bookmarkStart w:id="601" w:name="_Toc508874948"/>
      <w:bookmarkStart w:id="602" w:name="_Toc508875802"/>
      <w:bookmarkStart w:id="603" w:name="_Toc524336294"/>
      <w:r w:rsidRPr="00B83B3E">
        <w:t>Add a New Request</w:t>
      </w:r>
      <w:bookmarkEnd w:id="592"/>
      <w:bookmarkEnd w:id="593"/>
      <w:bookmarkEnd w:id="594"/>
      <w:bookmarkEnd w:id="595"/>
      <w:bookmarkEnd w:id="596"/>
      <w:bookmarkEnd w:id="597"/>
      <w:bookmarkEnd w:id="598"/>
      <w:bookmarkEnd w:id="599"/>
      <w:bookmarkEnd w:id="600"/>
      <w:bookmarkEnd w:id="601"/>
      <w:bookmarkEnd w:id="602"/>
      <w:bookmarkEnd w:id="603"/>
    </w:p>
    <w:p w14:paraId="5C3CD7EC" w14:textId="33BCEE15" w:rsidR="00D86AF8" w:rsidRPr="00B83B3E" w:rsidRDefault="00196B97" w:rsidP="00C44137">
      <w:r w:rsidRPr="00B83B3E">
        <w:rPr>
          <w:b/>
        </w:rPr>
        <w:t>Step 1</w:t>
      </w:r>
      <w:r w:rsidR="00D86AF8" w:rsidRPr="00B83B3E">
        <w:t xml:space="preserve"> </w:t>
      </w:r>
      <w:r w:rsidR="001768A4" w:rsidRPr="00B83B3E">
        <w:t>–</w:t>
      </w:r>
      <w:r w:rsidRPr="00B83B3E">
        <w:rPr>
          <w:b/>
        </w:rPr>
        <w:t xml:space="preserve"> </w:t>
      </w:r>
      <w:r w:rsidR="008662A1" w:rsidRPr="00B83B3E">
        <w:t>The user logs</w:t>
      </w:r>
      <w:r w:rsidR="00D86AF8" w:rsidRPr="00B83B3E">
        <w:t xml:space="preserve"> into </w:t>
      </w:r>
      <w:r w:rsidR="006B7071" w:rsidRPr="00B83B3E">
        <w:t>CAPRI</w:t>
      </w:r>
      <w:r w:rsidR="00D86AF8" w:rsidRPr="00B83B3E">
        <w:t>, look</w:t>
      </w:r>
      <w:r w:rsidR="008662A1" w:rsidRPr="00B83B3E">
        <w:t>s</w:t>
      </w:r>
      <w:r w:rsidR="00D86AF8" w:rsidRPr="00B83B3E">
        <w:t xml:space="preserve"> up the veteran using the </w:t>
      </w:r>
      <w:r w:rsidR="004A3626" w:rsidRPr="00B83B3E">
        <w:rPr>
          <w:b/>
        </w:rPr>
        <w:t>P</w:t>
      </w:r>
      <w:r w:rsidR="00D86AF8" w:rsidRPr="00B83B3E">
        <w:rPr>
          <w:b/>
        </w:rPr>
        <w:t xml:space="preserve">atient </w:t>
      </w:r>
      <w:r w:rsidR="004A3626" w:rsidRPr="00B83B3E">
        <w:rPr>
          <w:b/>
        </w:rPr>
        <w:t>S</w:t>
      </w:r>
      <w:r w:rsidR="00D86AF8" w:rsidRPr="00B83B3E">
        <w:rPr>
          <w:b/>
        </w:rPr>
        <w:t>elector</w:t>
      </w:r>
      <w:r w:rsidR="00D86AF8" w:rsidRPr="00B83B3E">
        <w:t>, and move</w:t>
      </w:r>
      <w:r w:rsidR="008662A1"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34</w:t>
      </w:r>
      <w:r w:rsidR="00FB4AF4"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ED" w14:textId="77777777" w:rsidR="00D86AF8" w:rsidRPr="00B83B3E" w:rsidRDefault="00196B97" w:rsidP="00C44137">
      <w:r w:rsidRPr="00B83B3E">
        <w:rPr>
          <w:b/>
        </w:rPr>
        <w:t>Step 2</w:t>
      </w:r>
      <w:r w:rsidR="00D86AF8" w:rsidRPr="00B83B3E">
        <w:t xml:space="preserve"> </w:t>
      </w:r>
      <w:r w:rsidR="001768A4" w:rsidRPr="00B83B3E">
        <w:t>–</w:t>
      </w:r>
      <w:r w:rsidR="00D86AF8" w:rsidRPr="00B83B3E">
        <w:t xml:space="preserve"> If previous examination requests exist, </w:t>
      </w:r>
      <w:r w:rsidR="008662A1" w:rsidRPr="00B83B3E">
        <w:t>the user</w:t>
      </w:r>
      <w:r w:rsidR="00D86AF8" w:rsidRPr="00B83B3E">
        <w:t xml:space="preserve"> view</w:t>
      </w:r>
      <w:r w:rsidR="008662A1" w:rsidRPr="00B83B3E">
        <w:t>s</w:t>
      </w:r>
      <w:r w:rsidR="00D86AF8" w:rsidRPr="00B83B3E">
        <w:t xml:space="preserve"> those requests as described in </w:t>
      </w:r>
      <w:r w:rsidR="00D86AF8" w:rsidRPr="00B83B3E">
        <w:rPr>
          <w:b/>
        </w:rPr>
        <w:t xml:space="preserve">View/Edit Selected Request </w:t>
      </w:r>
      <w:r w:rsidR="00D86AF8" w:rsidRPr="00B83B3E">
        <w:t xml:space="preserve">to ensure that </w:t>
      </w:r>
      <w:r w:rsidR="000F2B70" w:rsidRPr="00B83B3E">
        <w:t>the user</w:t>
      </w:r>
      <w:r w:rsidR="00D86AF8" w:rsidRPr="00B83B3E">
        <w:t xml:space="preserve"> </w:t>
      </w:r>
      <w:r w:rsidR="000F2B70" w:rsidRPr="00B83B3E">
        <w:t>is</w:t>
      </w:r>
      <w:r w:rsidR="00D86AF8" w:rsidRPr="00B83B3E">
        <w:t xml:space="preserve"> not about to enter a duplicate request for an examination.</w:t>
      </w:r>
    </w:p>
    <w:p w14:paraId="5C3CD7EE" w14:textId="47EAD807" w:rsidR="00D86AF8" w:rsidRPr="00B83B3E" w:rsidRDefault="00196B97" w:rsidP="00C44137">
      <w:r w:rsidRPr="00B83B3E">
        <w:rPr>
          <w:b/>
        </w:rPr>
        <w:t>Step 3</w:t>
      </w:r>
      <w:r w:rsidR="00D86AF8" w:rsidRPr="00B83B3E">
        <w:t xml:space="preserve"> </w:t>
      </w:r>
      <w:r w:rsidR="001768A4" w:rsidRPr="00B83B3E">
        <w:t>–</w:t>
      </w:r>
      <w:r w:rsidRPr="00B83B3E">
        <w:rPr>
          <w:b/>
        </w:rPr>
        <w:t xml:space="preserve"> </w:t>
      </w:r>
      <w:r w:rsidR="000F2B70" w:rsidRPr="00B83B3E">
        <w:t xml:space="preserve">After ensuring that the exam </w:t>
      </w:r>
      <w:r w:rsidR="00D86AF8" w:rsidRPr="00B83B3E">
        <w:t>about to</w:t>
      </w:r>
      <w:r w:rsidR="000F2B70" w:rsidRPr="00B83B3E">
        <w:t xml:space="preserve"> be</w:t>
      </w:r>
      <w:r w:rsidR="00D86AF8" w:rsidRPr="00B83B3E">
        <w:t xml:space="preserve"> request</w:t>
      </w:r>
      <w:r w:rsidR="000F2B70" w:rsidRPr="00B83B3E">
        <w:t>ed</w:t>
      </w:r>
      <w:r w:rsidR="00D86AF8" w:rsidRPr="00B83B3E">
        <w:t xml:space="preserve"> is not already pending, </w:t>
      </w:r>
      <w:r w:rsidR="000F2B70" w:rsidRPr="00B83B3E">
        <w:t xml:space="preserve">the user </w:t>
      </w:r>
      <w:r w:rsidR="00D86AF8" w:rsidRPr="00B83B3E">
        <w:t>click</w:t>
      </w:r>
      <w:r w:rsidR="000F2B70" w:rsidRPr="00B83B3E">
        <w:t xml:space="preserve">s the </w:t>
      </w:r>
      <w:r w:rsidR="000F2B70" w:rsidRPr="00B83B3E">
        <w:rPr>
          <w:b/>
        </w:rPr>
        <w:t>Add a New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34</w:t>
      </w:r>
      <w:r w:rsidR="00FB4AF4" w:rsidRPr="00B83B3E">
        <w:fldChar w:fldCharType="end"/>
      </w:r>
      <w:r w:rsidR="00D86AF8" w:rsidRPr="00B83B3E">
        <w:t>).</w:t>
      </w:r>
    </w:p>
    <w:p w14:paraId="5C3CD7EF" w14:textId="10A75F51" w:rsidR="000551AA" w:rsidRPr="00B83B3E" w:rsidRDefault="00196B97" w:rsidP="00C44137">
      <w:r w:rsidRPr="00B83B3E">
        <w:rPr>
          <w:b/>
        </w:rPr>
        <w:lastRenderedPageBreak/>
        <w:t>Step 4</w:t>
      </w:r>
      <w:r w:rsidR="00D86AF8" w:rsidRPr="00B83B3E">
        <w:t xml:space="preserve"> </w:t>
      </w:r>
      <w:r w:rsidR="001768A4" w:rsidRPr="00B83B3E">
        <w:t>–</w:t>
      </w:r>
      <w:r w:rsidRPr="00B83B3E">
        <w:rPr>
          <w:b/>
        </w:rPr>
        <w:t xml:space="preserve"> </w:t>
      </w:r>
      <w:r w:rsidR="006B7071" w:rsidRPr="00B83B3E">
        <w:t>CAPRI</w:t>
      </w:r>
      <w:r w:rsidR="000551AA" w:rsidRPr="00B83B3E">
        <w:t xml:space="preserve"> prompts the user</w:t>
      </w:r>
      <w:r w:rsidR="00D86AF8" w:rsidRPr="00B83B3E">
        <w:t xml:space="preserve"> to check the latest address of record in the </w:t>
      </w:r>
      <w:r w:rsidR="00E74350" w:rsidRPr="00B83B3E">
        <w:t>VistA</w:t>
      </w:r>
      <w:r w:rsidR="00D86AF8" w:rsidRPr="00B83B3E">
        <w:t xml:space="preserve"> system (</w:t>
      </w:r>
      <w:r w:rsidR="00FB4AF4" w:rsidRPr="00B83B3E">
        <w:fldChar w:fldCharType="begin"/>
      </w:r>
      <w:r w:rsidR="00FB4AF4" w:rsidRPr="00B83B3E">
        <w:instrText xml:space="preserve"> REF _Ref406764518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48</w:t>
      </w:r>
      <w:r w:rsidR="00FB4AF4" w:rsidRPr="00B83B3E">
        <w:fldChar w:fldCharType="end"/>
      </w:r>
      <w:r w:rsidR="00D86AF8" w:rsidRPr="00B83B3E">
        <w:t>).</w:t>
      </w:r>
      <w:r w:rsidR="00EE0CF4">
        <w:t xml:space="preserve"> </w:t>
      </w:r>
      <w:r w:rsidR="00D86AF8" w:rsidRPr="00B83B3E">
        <w:t xml:space="preserve">If the veteran has a new address, </w:t>
      </w:r>
      <w:r w:rsidR="000551AA" w:rsidRPr="00B83B3E">
        <w:t xml:space="preserve">the user </w:t>
      </w:r>
      <w:r w:rsidR="00D86AF8" w:rsidRPr="00B83B3E">
        <w:t>click</w:t>
      </w:r>
      <w:r w:rsidR="000551AA" w:rsidRPr="00B83B3E">
        <w:t xml:space="preserve">s </w:t>
      </w:r>
      <w:r w:rsidR="000A13D4" w:rsidRPr="00B83B3E">
        <w:t xml:space="preserve">the </w:t>
      </w:r>
      <w:r w:rsidR="000A13D4" w:rsidRPr="00B83B3E">
        <w:rPr>
          <w:b/>
          <w:u w:val="single"/>
        </w:rPr>
        <w:t>E</w:t>
      </w:r>
      <w:r w:rsidR="000A13D4" w:rsidRPr="00B83B3E">
        <w:rPr>
          <w:b/>
        </w:rPr>
        <w:t>dit Address Now</w:t>
      </w:r>
      <w:r w:rsidR="00D86AF8" w:rsidRPr="00B83B3E">
        <w:t xml:space="preserve"> button.</w:t>
      </w:r>
      <w:r w:rsidR="00EE0CF4">
        <w:t xml:space="preserve"> </w:t>
      </w:r>
      <w:r w:rsidR="00D86AF8" w:rsidRPr="00B83B3E">
        <w:t xml:space="preserve">If </w:t>
      </w:r>
      <w:r w:rsidR="000551AA" w:rsidRPr="00B83B3E">
        <w:t>the user is</w:t>
      </w:r>
      <w:r w:rsidR="00D86AF8" w:rsidRPr="00B83B3E">
        <w:t xml:space="preserve"> not sure if the </w:t>
      </w:r>
      <w:r w:rsidR="000551AA" w:rsidRPr="00B83B3E">
        <w:t xml:space="preserve">new </w:t>
      </w:r>
      <w:r w:rsidR="00D86AF8" w:rsidRPr="00B83B3E">
        <w:t xml:space="preserve">address is more current than the one shown by </w:t>
      </w:r>
      <w:r w:rsidR="006B7071" w:rsidRPr="00B83B3E">
        <w:t>CAPRI</w:t>
      </w:r>
      <w:r w:rsidR="00D86AF8" w:rsidRPr="00B83B3E">
        <w:t xml:space="preserve">, </w:t>
      </w:r>
      <w:r w:rsidR="000551AA" w:rsidRPr="00B83B3E">
        <w:t xml:space="preserve">then the Permanent Address is not updated and instead </w:t>
      </w:r>
      <w:r w:rsidR="00D86AF8" w:rsidRPr="00B83B3E">
        <w:t>this fact</w:t>
      </w:r>
      <w:r w:rsidR="000551AA" w:rsidRPr="00B83B3E">
        <w:t xml:space="preserve"> is noted</w:t>
      </w:r>
      <w:r w:rsidR="00D86AF8" w:rsidRPr="00B83B3E">
        <w:t xml:space="preserve"> and the </w:t>
      </w:r>
      <w:r w:rsidR="000551AA" w:rsidRPr="00B83B3E">
        <w:t xml:space="preserve">new </w:t>
      </w:r>
      <w:r w:rsidR="00D86AF8" w:rsidRPr="00B83B3E">
        <w:t xml:space="preserve">address </w:t>
      </w:r>
      <w:r w:rsidR="000551AA" w:rsidRPr="00B83B3E">
        <w:t xml:space="preserve">is included </w:t>
      </w:r>
      <w:r w:rsidR="00D86AF8" w:rsidRPr="00B83B3E">
        <w:t>in the general comments area of the exam</w:t>
      </w:r>
      <w:r w:rsidR="00B51127" w:rsidRPr="00B83B3E">
        <w:t xml:space="preserve"> request.</w:t>
      </w:r>
    </w:p>
    <w:p w14:paraId="5C3CD7F0" w14:textId="2A43508C" w:rsidR="000A13D4" w:rsidRPr="00B83B3E" w:rsidRDefault="00D86AF8" w:rsidP="00C44137">
      <w:r w:rsidRPr="00B83B3E">
        <w:t xml:space="preserve">If the </w:t>
      </w:r>
      <w:r w:rsidRPr="00B83B3E">
        <w:rPr>
          <w:b/>
        </w:rPr>
        <w:t>Permanent Address</w:t>
      </w:r>
      <w:r w:rsidR="00C237BB" w:rsidRPr="00B83B3E">
        <w:rPr>
          <w:b/>
        </w:rPr>
        <w:t>:</w:t>
      </w:r>
      <w:r w:rsidRPr="00B83B3E">
        <w:t xml:space="preserve"> shown by </w:t>
      </w:r>
      <w:r w:rsidR="006B7071" w:rsidRPr="00B83B3E">
        <w:t>CAPRI</w:t>
      </w:r>
      <w:r w:rsidRPr="00B83B3E">
        <w:t xml:space="preserve"> is current, </w:t>
      </w:r>
      <w:r w:rsidR="000551AA" w:rsidRPr="00B83B3E">
        <w:t xml:space="preserve">the user </w:t>
      </w:r>
      <w:r w:rsidRPr="00B83B3E">
        <w:t>click</w:t>
      </w:r>
      <w:r w:rsidR="000551AA" w:rsidRPr="00B83B3E">
        <w:t>s</w:t>
      </w:r>
      <w:r w:rsidRPr="00B83B3E">
        <w:t xml:space="preserve"> </w:t>
      </w:r>
      <w:r w:rsidRPr="00B83B3E">
        <w:rPr>
          <w:b/>
          <w:u w:val="single"/>
        </w:rPr>
        <w:t>O</w:t>
      </w:r>
      <w:r w:rsidRPr="00B83B3E">
        <w:rPr>
          <w:b/>
        </w:rPr>
        <w:t>K</w:t>
      </w:r>
      <w:r w:rsidRPr="00B83B3E">
        <w:t>.</w:t>
      </w:r>
      <w:r w:rsidR="00EE0CF4">
        <w:t xml:space="preserve"> </w:t>
      </w:r>
      <w:r w:rsidRPr="00B83B3E">
        <w:rPr>
          <w:bCs/>
        </w:rPr>
        <w:t xml:space="preserve">If </w:t>
      </w:r>
      <w:r w:rsidR="00995FF5" w:rsidRPr="00B83B3E">
        <w:rPr>
          <w:bCs/>
        </w:rPr>
        <w:t>the user enters</w:t>
      </w:r>
      <w:r w:rsidRPr="00B83B3E">
        <w:rPr>
          <w:bCs/>
        </w:rPr>
        <w:t xml:space="preserve"> a change to the </w:t>
      </w:r>
      <w:r w:rsidRPr="00B83B3E">
        <w:rPr>
          <w:b/>
          <w:bCs/>
        </w:rPr>
        <w:t>Permanent Address</w:t>
      </w:r>
      <w:r w:rsidR="00C237BB" w:rsidRPr="00B83B3E">
        <w:rPr>
          <w:bCs/>
        </w:rPr>
        <w:t>:</w:t>
      </w:r>
      <w:r w:rsidRPr="00B83B3E">
        <w:rPr>
          <w:bCs/>
        </w:rPr>
        <w:t xml:space="preserve"> information</w:t>
      </w:r>
      <w:r w:rsidRPr="00B83B3E">
        <w:t xml:space="preserve">, it </w:t>
      </w:r>
      <w:r w:rsidR="007A4209" w:rsidRPr="00B83B3E">
        <w:t>does</w:t>
      </w:r>
      <w:r w:rsidRPr="00B83B3E">
        <w:t xml:space="preserve"> not update the address information directly in the </w:t>
      </w:r>
      <w:r w:rsidR="000958B8" w:rsidRPr="00B83B3E">
        <w:t>VistA</w:t>
      </w:r>
      <w:r w:rsidR="00931350" w:rsidRPr="00B83B3E">
        <w:t xml:space="preserve"> </w:t>
      </w:r>
      <w:r w:rsidR="002B0FD9" w:rsidRPr="00B83B3E">
        <w:t xml:space="preserve">Registration </w:t>
      </w:r>
      <w:r w:rsidR="00931350" w:rsidRPr="00B83B3E">
        <w:t>database; instead this information is appended as text to the examination request, where it can be further edited if necessary</w:t>
      </w:r>
      <w:r w:rsidR="00B51127" w:rsidRPr="00B83B3E">
        <w:t>.</w:t>
      </w:r>
    </w:p>
    <w:p w14:paraId="5C3CD7F1" w14:textId="2A6E1F7B" w:rsidR="00D86AF8" w:rsidRPr="00B83B3E" w:rsidRDefault="00877B63" w:rsidP="00055547">
      <w:pPr>
        <w:pStyle w:val="Note"/>
      </w:pPr>
      <w:r w:rsidRPr="00877B63">
        <w:rPr>
          <w:b/>
        </w:rPr>
        <w:t>NOTE:</w:t>
      </w:r>
      <w:r w:rsidR="00D86AF8" w:rsidRPr="00B83B3E">
        <w:t xml:space="preserve"> VBA users cannot edit the Temporary Address information in </w:t>
      </w:r>
      <w:r w:rsidR="00FB4AF4" w:rsidRPr="00B83B3E">
        <w:t>(</w:t>
      </w:r>
      <w:r w:rsidR="007B1BF5" w:rsidRPr="00B83B3E">
        <w:fldChar w:fldCharType="begin"/>
      </w:r>
      <w:r w:rsidR="007B1BF5" w:rsidRPr="00B83B3E">
        <w:instrText xml:space="preserve"> REF _Ref225241093 \h  \* MERGEFORMAT </w:instrText>
      </w:r>
      <w:r w:rsidR="007B1BF5" w:rsidRPr="00B83B3E">
        <w:fldChar w:fldCharType="separate"/>
      </w:r>
      <w:r w:rsidR="00291D99" w:rsidRPr="00B83B3E">
        <w:t xml:space="preserve">Figure </w:t>
      </w:r>
      <w:r w:rsidR="00291D99">
        <w:t>2</w:t>
      </w:r>
      <w:r w:rsidR="00291D99">
        <w:noBreakHyphen/>
        <w:t>48</w:t>
      </w:r>
      <w:r w:rsidR="007B1BF5" w:rsidRPr="00B83B3E">
        <w:fldChar w:fldCharType="end"/>
      </w:r>
      <w:r w:rsidR="00FB4AF4" w:rsidRPr="00B83B3E">
        <w:t>)</w:t>
      </w:r>
      <w:r w:rsidR="000D17C3" w:rsidRPr="00B83B3E">
        <w:t>.</w:t>
      </w:r>
    </w:p>
    <w:p w14:paraId="04FEDC46" w14:textId="77777777" w:rsidR="00D3138F" w:rsidRDefault="00D3138F" w:rsidP="00F47CD9">
      <w:pPr>
        <w:pStyle w:val="Body3PicCaption"/>
      </w:pPr>
    </w:p>
    <w:p w14:paraId="61431D0C" w14:textId="5DDD9EF5" w:rsidR="00D3138F" w:rsidRDefault="00D3138F" w:rsidP="00F47CD9">
      <w:pPr>
        <w:pStyle w:val="Body3PicCaption"/>
      </w:pPr>
      <w:r>
        <w:drawing>
          <wp:inline distT="0" distB="0" distL="0" distR="0" wp14:anchorId="1B7E777A" wp14:editId="148EEC7D">
            <wp:extent cx="4067175" cy="2952750"/>
            <wp:effectExtent l="19050" t="19050" r="28575" b="19050"/>
            <wp:docPr id="325" name="Picture 325" descr="Display of the Adress Verification screen with a red elipse surrounding the Edit Address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1\AppData\Local\Temp\1\SNAGHTML12a8963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67175" cy="2952750"/>
                    </a:xfrm>
                    <a:prstGeom prst="rect">
                      <a:avLst/>
                    </a:prstGeom>
                    <a:noFill/>
                    <a:ln w="3175">
                      <a:solidFill>
                        <a:schemeClr val="tx1"/>
                      </a:solidFill>
                    </a:ln>
                  </pic:spPr>
                </pic:pic>
              </a:graphicData>
            </a:graphic>
          </wp:inline>
        </w:drawing>
      </w:r>
    </w:p>
    <w:p w14:paraId="5C3CD7F4" w14:textId="59EDC4E3" w:rsidR="00A2064C" w:rsidRPr="00B83B3E" w:rsidRDefault="00A2064C" w:rsidP="00B52F9B">
      <w:pPr>
        <w:pStyle w:val="Caption"/>
        <w:rPr>
          <w:rFonts w:cs="Times New Roman"/>
        </w:rPr>
      </w:pPr>
      <w:bookmarkStart w:id="604" w:name="_Toc326149593"/>
      <w:bookmarkStart w:id="605" w:name="_Toc278548178"/>
      <w:bookmarkStart w:id="606" w:name="_Ref225241093"/>
      <w:bookmarkStart w:id="607" w:name="_Ref322099077"/>
      <w:bookmarkStart w:id="608" w:name="_Ref406764518"/>
      <w:bookmarkStart w:id="609" w:name="_Ref406764576"/>
      <w:bookmarkStart w:id="610" w:name="_Toc5243564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48</w:t>
      </w:r>
      <w:r w:rsidR="008D502E">
        <w:rPr>
          <w:rFonts w:cs="Times New Roman"/>
        </w:rPr>
        <w:fldChar w:fldCharType="end"/>
      </w:r>
      <w:bookmarkEnd w:id="604"/>
      <w:bookmarkEnd w:id="605"/>
      <w:bookmarkEnd w:id="606"/>
      <w:bookmarkEnd w:id="607"/>
      <w:bookmarkEnd w:id="608"/>
      <w:bookmarkEnd w:id="609"/>
      <w:r w:rsidR="00C51B96">
        <w:rPr>
          <w:rFonts w:cs="Times New Roman"/>
        </w:rPr>
        <w:t>. Address Verification Screen.</w:t>
      </w:r>
      <w:bookmarkEnd w:id="610"/>
    </w:p>
    <w:p w14:paraId="574A4267" w14:textId="77777777" w:rsidR="006C5667" w:rsidRPr="00B83B3E" w:rsidRDefault="006C5667" w:rsidP="006C5667"/>
    <w:p w14:paraId="5C3CD7F5" w14:textId="09051255" w:rsidR="00EE34D2" w:rsidRDefault="00196B97" w:rsidP="006C5667">
      <w:r w:rsidRPr="00B83B3E">
        <w:rPr>
          <w:b/>
        </w:rPr>
        <w:t>Step 5</w:t>
      </w:r>
      <w:r w:rsidR="00D86AF8" w:rsidRPr="00B83B3E">
        <w:t xml:space="preserve"> </w:t>
      </w:r>
      <w:r w:rsidR="001768A4" w:rsidRPr="00B83B3E">
        <w:t>–</w:t>
      </w:r>
      <w:r w:rsidRPr="00B83B3E">
        <w:rPr>
          <w:b/>
        </w:rPr>
        <w:t xml:space="preserve"> </w:t>
      </w:r>
      <w:r w:rsidR="00D86AF8" w:rsidRPr="00B83B3E">
        <w:t xml:space="preserve">If </w:t>
      </w:r>
      <w:r w:rsidR="00680127" w:rsidRPr="00B83B3E">
        <w:t>the user</w:t>
      </w:r>
      <w:r w:rsidR="00D86AF8" w:rsidRPr="00B83B3E">
        <w:t xml:space="preserve"> select</w:t>
      </w:r>
      <w:r w:rsidR="00680127" w:rsidRPr="00B83B3E">
        <w:t>s</w:t>
      </w:r>
      <w:r w:rsidR="008662A1" w:rsidRPr="00B83B3E">
        <w:t xml:space="preserve"> the </w:t>
      </w:r>
      <w:r w:rsidR="008662A1" w:rsidRPr="00B83B3E">
        <w:rPr>
          <w:b/>
          <w:u w:val="single"/>
        </w:rPr>
        <w:t>E</w:t>
      </w:r>
      <w:r w:rsidR="008662A1" w:rsidRPr="00B83B3E">
        <w:rPr>
          <w:b/>
        </w:rPr>
        <w:t>dit Address Now</w:t>
      </w:r>
      <w:r w:rsidR="00D86AF8" w:rsidRPr="00B83B3E">
        <w:t xml:space="preserve"> button, </w:t>
      </w:r>
      <w:r w:rsidR="00CA720D" w:rsidRPr="00B83B3E">
        <w:t xml:space="preserve">then the </w:t>
      </w:r>
      <w:r w:rsidR="006C0AB1" w:rsidRPr="00B83B3E">
        <w:t>address</w:t>
      </w:r>
      <w:r w:rsidR="00CA720D" w:rsidRPr="00B83B3E">
        <w:t xml:space="preserve"> can be edited.</w:t>
      </w:r>
      <w:r w:rsidR="00EE0CF4">
        <w:t xml:space="preserve"> </w:t>
      </w:r>
      <w:r w:rsidR="00CA720D" w:rsidRPr="00B83B3E">
        <w:t>The user</w:t>
      </w:r>
      <w:r w:rsidR="00680127" w:rsidRPr="00B83B3E">
        <w:t xml:space="preserve"> has</w:t>
      </w:r>
      <w:r w:rsidR="00D86AF8" w:rsidRPr="00B83B3E">
        <w:t xml:space="preserve"> the option of either saving or </w:t>
      </w:r>
      <w:r w:rsidR="00680127" w:rsidRPr="00B83B3E">
        <w:t xml:space="preserve">not </w:t>
      </w:r>
      <w:r w:rsidR="00D86AF8" w:rsidRPr="00B83B3E">
        <w:t xml:space="preserve">saving the address changes to the </w:t>
      </w:r>
      <w:r w:rsidR="00D86AF8" w:rsidRPr="00B83B3E">
        <w:rPr>
          <w:b/>
        </w:rPr>
        <w:t>C&amp;P Exam</w:t>
      </w:r>
      <w:r w:rsidR="00D86AF8" w:rsidRPr="00B83B3E">
        <w:t xml:space="preserve"> request (</w:t>
      </w:r>
      <w:r w:rsidR="007B1BF5" w:rsidRPr="00B83B3E">
        <w:fldChar w:fldCharType="begin"/>
      </w:r>
      <w:r w:rsidR="007B1BF5" w:rsidRPr="00B83B3E">
        <w:instrText xml:space="preserve"> REF _Ref225318596 \h  \* MERGEFORMAT </w:instrText>
      </w:r>
      <w:r w:rsidR="007B1BF5" w:rsidRPr="00B83B3E">
        <w:fldChar w:fldCharType="separate"/>
      </w:r>
      <w:r w:rsidR="00291D99" w:rsidRPr="00B83B3E">
        <w:t xml:space="preserve">Figure </w:t>
      </w:r>
      <w:r w:rsidR="00291D99">
        <w:t>2</w:t>
      </w:r>
      <w:r w:rsidR="00291D99">
        <w:noBreakHyphen/>
        <w:t>49</w:t>
      </w:r>
      <w:r w:rsidR="007B1BF5" w:rsidRPr="00B83B3E">
        <w:fldChar w:fldCharType="end"/>
      </w:r>
      <w:r w:rsidR="00234D3F" w:rsidRPr="00B83B3E">
        <w:t>).</w:t>
      </w:r>
    </w:p>
    <w:p w14:paraId="742CC1B7" w14:textId="77777777" w:rsidR="00F27D6F" w:rsidRDefault="00F27D6F" w:rsidP="006C5667"/>
    <w:p w14:paraId="0B21028B" w14:textId="2F607B96" w:rsidR="00F27D6F" w:rsidRPr="00B83B3E" w:rsidRDefault="00F27D6F" w:rsidP="006C5667">
      <w:r>
        <w:rPr>
          <w:noProof/>
        </w:rPr>
        <w:lastRenderedPageBreak/>
        <w:drawing>
          <wp:inline distT="0" distB="0" distL="0" distR="0" wp14:anchorId="237205F5" wp14:editId="50C2DC6B">
            <wp:extent cx="4057143" cy="3076191"/>
            <wp:effectExtent l="19050" t="19050" r="19685" b="10160"/>
            <wp:docPr id="326" name="Picture 326" descr="Display of the address verification window with a red elipse surrounding the Save Changes With C&amp;P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57143" cy="3076191"/>
                    </a:xfrm>
                    <a:prstGeom prst="rect">
                      <a:avLst/>
                    </a:prstGeom>
                    <a:ln w="6350">
                      <a:solidFill>
                        <a:schemeClr val="tx1"/>
                      </a:solidFill>
                    </a:ln>
                  </pic:spPr>
                </pic:pic>
              </a:graphicData>
            </a:graphic>
          </wp:inline>
        </w:drawing>
      </w:r>
    </w:p>
    <w:p w14:paraId="5C3CD7F8" w14:textId="75018DA5" w:rsidR="00EE34D2" w:rsidRPr="00B83B3E" w:rsidRDefault="00EE34D2" w:rsidP="00B52F9B">
      <w:pPr>
        <w:pStyle w:val="Caption"/>
        <w:rPr>
          <w:rFonts w:cs="Times New Roman"/>
        </w:rPr>
      </w:pPr>
      <w:bookmarkStart w:id="611" w:name="_Toc326149594"/>
      <w:bookmarkStart w:id="612" w:name="_Toc278548179"/>
      <w:bookmarkStart w:id="613" w:name="_Ref225318596"/>
      <w:bookmarkStart w:id="614" w:name="_Ref406764563"/>
      <w:bookmarkStart w:id="615" w:name="_Ref406764586"/>
      <w:bookmarkStart w:id="616" w:name="_Toc5243564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49</w:t>
      </w:r>
      <w:r w:rsidR="008D502E">
        <w:rPr>
          <w:rFonts w:cs="Times New Roman"/>
        </w:rPr>
        <w:fldChar w:fldCharType="end"/>
      </w:r>
      <w:bookmarkEnd w:id="611"/>
      <w:bookmarkEnd w:id="612"/>
      <w:bookmarkEnd w:id="613"/>
      <w:bookmarkEnd w:id="614"/>
      <w:bookmarkEnd w:id="615"/>
      <w:r w:rsidR="00F27D6F">
        <w:rPr>
          <w:rFonts w:cs="Times New Roman"/>
        </w:rPr>
        <w:t>. Address Verification Screen</w:t>
      </w:r>
      <w:r w:rsidR="00F27D6F">
        <w:t>—</w:t>
      </w:r>
      <w:r w:rsidR="00F27D6F">
        <w:rPr>
          <w:rFonts w:cs="Times New Roman"/>
        </w:rPr>
        <w:t>Save Address.</w:t>
      </w:r>
      <w:bookmarkEnd w:id="616"/>
    </w:p>
    <w:p w14:paraId="5C3CD7F9" w14:textId="77777777" w:rsidR="00FB4AF4" w:rsidRPr="00B83B3E" w:rsidRDefault="00FB4AF4" w:rsidP="00FB4AF4"/>
    <w:p w14:paraId="5C3CD7FA" w14:textId="0B62DE5D" w:rsidR="00D86AF8" w:rsidRPr="00B83B3E" w:rsidRDefault="00D86AF8" w:rsidP="00B51127">
      <w:pPr>
        <w:pStyle w:val="BodyText"/>
      </w:pPr>
      <w:r w:rsidRPr="00B83B3E">
        <w:t xml:space="preserve">After </w:t>
      </w:r>
      <w:r w:rsidR="00680127" w:rsidRPr="00B83B3E">
        <w:t xml:space="preserve">the user selects </w:t>
      </w:r>
      <w:r w:rsidR="008662A1" w:rsidRPr="00B83B3E">
        <w:rPr>
          <w:b/>
          <w:u w:val="single"/>
        </w:rPr>
        <w:t>O</w:t>
      </w:r>
      <w:r w:rsidR="008662A1" w:rsidRPr="00B83B3E">
        <w:rPr>
          <w:b/>
        </w:rPr>
        <w:t>K</w:t>
      </w:r>
      <w:r w:rsidRPr="00B83B3E">
        <w:t xml:space="preserve"> from </w:t>
      </w:r>
      <w:r w:rsidR="00D56954" w:rsidRPr="00B83B3E">
        <w:t>(</w:t>
      </w:r>
      <w:r w:rsidR="00FB4AF4" w:rsidRPr="00B83B3E">
        <w:fldChar w:fldCharType="begin"/>
      </w:r>
      <w:r w:rsidR="00FB4AF4" w:rsidRPr="00B83B3E">
        <w:instrText xml:space="preserve"> REF _Ref406764576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48</w:t>
      </w:r>
      <w:r w:rsidR="00FB4AF4" w:rsidRPr="00B83B3E">
        <w:fldChar w:fldCharType="end"/>
      </w:r>
      <w:r w:rsidR="00D56954" w:rsidRPr="00B83B3E">
        <w:t>)</w:t>
      </w:r>
      <w:r w:rsidR="00680127" w:rsidRPr="00B83B3E">
        <w:t>,</w:t>
      </w:r>
      <w:r w:rsidRPr="00B83B3E">
        <w:t xml:space="preserve"> </w:t>
      </w:r>
      <w:r w:rsidR="00680127" w:rsidRPr="00B83B3E">
        <w:t xml:space="preserve">or </w:t>
      </w:r>
      <w:r w:rsidR="008662A1" w:rsidRPr="00B83B3E">
        <w:t xml:space="preserve">either the </w:t>
      </w:r>
      <w:r w:rsidR="008662A1" w:rsidRPr="00B83B3E">
        <w:rPr>
          <w:b/>
          <w:u w:val="single"/>
        </w:rPr>
        <w:t>D</w:t>
      </w:r>
      <w:r w:rsidR="008662A1" w:rsidRPr="00B83B3E">
        <w:rPr>
          <w:b/>
        </w:rPr>
        <w:t>on’t Save</w:t>
      </w:r>
      <w:r w:rsidR="008662A1" w:rsidRPr="00B83B3E">
        <w:t xml:space="preserve"> button or the </w:t>
      </w:r>
      <w:r w:rsidR="008662A1" w:rsidRPr="00B83B3E">
        <w:rPr>
          <w:b/>
          <w:u w:val="single"/>
        </w:rPr>
        <w:t>S</w:t>
      </w:r>
      <w:r w:rsidR="008662A1" w:rsidRPr="00B83B3E">
        <w:rPr>
          <w:b/>
        </w:rPr>
        <w:t>ave Changes With C&amp;P Request</w:t>
      </w:r>
      <w:r w:rsidRPr="00B83B3E">
        <w:t xml:space="preserve"> button from </w:t>
      </w:r>
      <w:r w:rsidR="00D56954" w:rsidRPr="00B83B3E">
        <w:t>(</w:t>
      </w:r>
      <w:r w:rsidR="00FB4AF4" w:rsidRPr="00B83B3E">
        <w:fldChar w:fldCharType="begin"/>
      </w:r>
      <w:r w:rsidR="00FB4AF4" w:rsidRPr="00B83B3E">
        <w:instrText xml:space="preserve"> REF _Ref406764586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49</w:t>
      </w:r>
      <w:r w:rsidR="00FB4AF4" w:rsidRPr="00B83B3E">
        <w:fldChar w:fldCharType="end"/>
      </w:r>
      <w:r w:rsidR="00D56954" w:rsidRPr="00B83B3E">
        <w:t>)</w:t>
      </w:r>
      <w:r w:rsidRPr="00B83B3E">
        <w:t xml:space="preserve">, </w:t>
      </w:r>
      <w:r w:rsidR="008662A1" w:rsidRPr="00B83B3E">
        <w:t xml:space="preserve">an </w:t>
      </w:r>
      <w:r w:rsidR="008662A1" w:rsidRPr="00B83B3E">
        <w:rPr>
          <w:b/>
        </w:rPr>
        <w:t>Add a New C&amp;P Exam</w:t>
      </w:r>
      <w:r w:rsidRPr="00B83B3E">
        <w:t xml:space="preserve"> dialog box opens (</w:t>
      </w:r>
      <w:r w:rsidR="00FB4AF4" w:rsidRPr="00B83B3E">
        <w:fldChar w:fldCharType="begin"/>
      </w:r>
      <w:r w:rsidR="00FB4AF4" w:rsidRPr="00B83B3E">
        <w:instrText xml:space="preserve"> REF _Ref406764603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50</w:t>
      </w:r>
      <w:r w:rsidR="00FB4AF4" w:rsidRPr="00B83B3E">
        <w:fldChar w:fldCharType="end"/>
      </w:r>
    </w:p>
    <w:p w14:paraId="5C3CD7FB" w14:textId="1E6529EC" w:rsidR="00E40E33" w:rsidRPr="00B83B3E" w:rsidRDefault="00E40E33" w:rsidP="0001151E">
      <w:pPr>
        <w:pStyle w:val="BodyText"/>
      </w:pPr>
      <w:r w:rsidRPr="00B83B3E">
        <w:t xml:space="preserve">As shown in </w:t>
      </w:r>
      <w:r w:rsidR="00D56954" w:rsidRPr="00B83B3E">
        <w:t>(</w:t>
      </w:r>
      <w:r w:rsidR="00FB4AF4" w:rsidRPr="00B83B3E">
        <w:fldChar w:fldCharType="begin"/>
      </w:r>
      <w:r w:rsidR="00FB4AF4" w:rsidRPr="00B83B3E">
        <w:instrText xml:space="preserve"> REF _Ref406764623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50</w:t>
      </w:r>
      <w:r w:rsidR="00FB4AF4" w:rsidRPr="00B83B3E">
        <w:fldChar w:fldCharType="end"/>
      </w:r>
      <w:r w:rsidR="00D56954" w:rsidRPr="00B83B3E">
        <w:t>)</w:t>
      </w:r>
      <w:r w:rsidRPr="00B83B3E">
        <w:t>, certain VHA facilities have added new examination list functionality.</w:t>
      </w:r>
      <w:r w:rsidR="00EE0CF4">
        <w:t xml:space="preserve"> </w:t>
      </w:r>
      <w:r w:rsidRPr="00B83B3E">
        <w:t>For these facilities only, supported exams are shown in black, and exams shown in red may not be supported by the selected facility.</w:t>
      </w:r>
      <w:r w:rsidR="00EE0CF4">
        <w:t xml:space="preserve"> </w:t>
      </w:r>
      <w:r w:rsidRPr="00B83B3E">
        <w:rPr>
          <w:b/>
          <w:iCs/>
        </w:rPr>
        <w:t>Routing Location Information</w:t>
      </w:r>
      <w:r w:rsidRPr="00B83B3E">
        <w:t xml:space="preserve"> and </w:t>
      </w:r>
      <w:r w:rsidRPr="00B83B3E">
        <w:rPr>
          <w:b/>
          <w:iCs/>
        </w:rPr>
        <w:t>Information about this Exam List</w:t>
      </w:r>
      <w:r w:rsidRPr="00B83B3E">
        <w:rPr>
          <w:b/>
        </w:rPr>
        <w:t xml:space="preserve"> </w:t>
      </w:r>
      <w:r w:rsidRPr="00B83B3E">
        <w:t>status messages have been added to the template.</w:t>
      </w:r>
      <w:r w:rsidR="00EE0CF4">
        <w:t xml:space="preserve"> </w:t>
      </w:r>
      <w:r w:rsidRPr="00B83B3E">
        <w:t>Pop-up messages may appear during exam selection, depending on how the exam list has been set up by the C&amp;P clinic or MAS.</w:t>
      </w:r>
      <w:r w:rsidR="00EE0CF4">
        <w:t xml:space="preserve"> </w:t>
      </w:r>
      <w:r w:rsidRPr="00B83B3E">
        <w:t>To examiner uses the Tab key or the mouse to navigate among the fields.</w:t>
      </w:r>
      <w:r w:rsidR="00EE0CF4">
        <w:t xml:space="preserve"> </w:t>
      </w:r>
      <w:r w:rsidRPr="00B83B3E">
        <w:t xml:space="preserve">Several fields have drop down arrows which show the valid selections for that </w:t>
      </w:r>
      <w:proofErr w:type="gramStart"/>
      <w:r w:rsidRPr="00B83B3E">
        <w:t>particular field</w:t>
      </w:r>
      <w:proofErr w:type="gramEnd"/>
      <w:r w:rsidRPr="00B83B3E">
        <w:t>.</w:t>
      </w:r>
      <w:r w:rsidR="00EE0CF4">
        <w:t xml:space="preserve"> </w:t>
      </w:r>
      <w:proofErr w:type="gramStart"/>
      <w:r w:rsidRPr="00B83B3E">
        <w:t>All of</w:t>
      </w:r>
      <w:proofErr w:type="gramEnd"/>
      <w:r w:rsidRPr="00B83B3E">
        <w:t xml:space="preserve"> the fields except for </w:t>
      </w:r>
      <w:r w:rsidRPr="00B83B3E">
        <w:rPr>
          <w:b/>
        </w:rPr>
        <w:t>Other Disabilities</w:t>
      </w:r>
      <w:r w:rsidRPr="00B83B3E">
        <w:t xml:space="preserve"> require an entry.</w:t>
      </w:r>
      <w:r w:rsidR="00EE0CF4">
        <w:t xml:space="preserve"> </w:t>
      </w:r>
      <w:r w:rsidRPr="00B83B3E">
        <w:t xml:space="preserve">The </w:t>
      </w:r>
      <w:r w:rsidRPr="00B83B3E">
        <w:rPr>
          <w:b/>
        </w:rPr>
        <w:t>Other Disabilities</w:t>
      </w:r>
      <w:r w:rsidRPr="00B83B3E">
        <w:t xml:space="preserve"> fields are not use</w:t>
      </w:r>
      <w:r w:rsidR="00B51127" w:rsidRPr="00B83B3E">
        <w:t>d by all VBA Regional Offices.</w:t>
      </w:r>
    </w:p>
    <w:p w14:paraId="5C3CD7FC" w14:textId="4486677A" w:rsidR="00E40E33" w:rsidRPr="000266E5" w:rsidRDefault="00E40E33" w:rsidP="00055547">
      <w:pPr>
        <w:pStyle w:val="Note"/>
      </w:pPr>
      <w:r w:rsidRPr="000266E5">
        <w:rPr>
          <w:b/>
        </w:rPr>
        <w:t>Note</w:t>
      </w:r>
      <w:r w:rsidR="0094055F" w:rsidRPr="000266E5">
        <w:rPr>
          <w:b/>
        </w:rPr>
        <w:t xml:space="preserve"> 1</w:t>
      </w:r>
      <w:r w:rsidRPr="000266E5">
        <w:rPr>
          <w:b/>
        </w:rPr>
        <w:t>:</w:t>
      </w:r>
      <w:r w:rsidR="00EE0CF4">
        <w:t xml:space="preserve"> </w:t>
      </w:r>
      <w:r w:rsidRPr="000266E5">
        <w:t xml:space="preserve">If the user did not use the Other Disabilities fields with the AMIE software, then they </w:t>
      </w:r>
      <w:r w:rsidR="008D7788" w:rsidRPr="000266E5">
        <w:t xml:space="preserve">are </w:t>
      </w:r>
      <w:r w:rsidRPr="000266E5">
        <w:t>not used with CAPRI.</w:t>
      </w:r>
    </w:p>
    <w:p w14:paraId="5C3CD7FD" w14:textId="727C4C88" w:rsidR="00E40E33" w:rsidRPr="000266E5" w:rsidRDefault="0094055F" w:rsidP="00055547">
      <w:pPr>
        <w:pStyle w:val="Note"/>
      </w:pPr>
      <w:r w:rsidRPr="000266E5">
        <w:rPr>
          <w:b/>
        </w:rPr>
        <w:t>Note 2</w:t>
      </w:r>
      <w:r w:rsidR="00E40E33" w:rsidRPr="000266E5">
        <w:rPr>
          <w:b/>
        </w:rPr>
        <w:t>:</w:t>
      </w:r>
      <w:r w:rsidR="00EE0CF4">
        <w:t xml:space="preserve"> </w:t>
      </w:r>
      <w:r w:rsidR="00E40E33" w:rsidRPr="000266E5">
        <w:t>CAPRI include</w:t>
      </w:r>
      <w:r w:rsidR="00F40DAD" w:rsidRPr="000266E5">
        <w:t xml:space="preserve">s the following </w:t>
      </w:r>
      <w:r w:rsidR="00783A8A" w:rsidRPr="000266E5">
        <w:t>Claim Types from the</w:t>
      </w:r>
      <w:r w:rsidR="0001151E" w:rsidRPr="000266E5">
        <w:t xml:space="preserve"> dropdown list:</w:t>
      </w:r>
    </w:p>
    <w:p w14:paraId="500C1619"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BDD</w:t>
      </w:r>
    </w:p>
    <w:p w14:paraId="17EFBCFC"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IDES</w:t>
      </w:r>
    </w:p>
    <w:p w14:paraId="6331D05C"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INCREASE ONLY</w:t>
      </w:r>
    </w:p>
    <w:p w14:paraId="091337D6"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ORIGINAL</w:t>
      </w:r>
    </w:p>
    <w:p w14:paraId="4151BB20"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QUICK START</w:t>
      </w:r>
    </w:p>
    <w:p w14:paraId="77847ECF" w14:textId="77777777" w:rsidR="00783A8A" w:rsidRPr="00B83B3E"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B83B3E">
        <w:rPr>
          <w:rFonts w:eastAsia="Calibri"/>
          <w:b/>
        </w:rPr>
        <w:t>SUPPLEMENTAL</w:t>
      </w:r>
    </w:p>
    <w:p w14:paraId="5C3CD80B" w14:textId="3CF01A1A" w:rsidR="00EE34D2" w:rsidRPr="00B83B3E" w:rsidRDefault="00163DF0" w:rsidP="0041306C">
      <w:pPr>
        <w:pStyle w:val="BodyText"/>
      </w:pPr>
      <w:r w:rsidRPr="00B83B3E">
        <w:rPr>
          <w:noProof/>
        </w:rPr>
        <w:lastRenderedPageBreak/>
        <w:drawing>
          <wp:inline distT="0" distB="0" distL="0" distR="0" wp14:anchorId="41F7300F" wp14:editId="6DE10234">
            <wp:extent cx="5238750" cy="4752975"/>
            <wp:effectExtent l="19050" t="19050" r="19050" b="28575"/>
            <wp:docPr id="177" name="Picture 177" descr="Display of the add new C&am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a:extLst>
                        <a:ext uri="{28A0092B-C50C-407E-A947-70E740481C1C}">
                          <a14:useLocalDpi xmlns:a14="http://schemas.microsoft.com/office/drawing/2010/main" val="0"/>
                        </a:ext>
                      </a:extLst>
                    </a:blip>
                    <a:srcRect l="1243" t="1383" r="1172"/>
                    <a:stretch/>
                  </pic:blipFill>
                  <pic:spPr bwMode="auto">
                    <a:xfrm>
                      <a:off x="0" y="0"/>
                      <a:ext cx="5244748" cy="47584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80C" w14:textId="4176A876" w:rsidR="00FE6DD4" w:rsidRPr="00B83B3E" w:rsidRDefault="00EE34D2" w:rsidP="00B52F9B">
      <w:pPr>
        <w:pStyle w:val="Caption"/>
        <w:rPr>
          <w:rFonts w:cs="Times New Roman"/>
        </w:rPr>
      </w:pPr>
      <w:bookmarkStart w:id="617" w:name="_Toc326149595"/>
      <w:bookmarkStart w:id="618" w:name="_Toc278548180"/>
      <w:bookmarkStart w:id="619" w:name="_Ref225318586"/>
      <w:bookmarkStart w:id="620" w:name="_Ref406764603"/>
      <w:bookmarkStart w:id="621" w:name="_Ref406764623"/>
      <w:bookmarkStart w:id="622" w:name="_Ref406764675"/>
      <w:bookmarkStart w:id="623" w:name="_Ref406764942"/>
      <w:bookmarkStart w:id="624" w:name="_Toc5243564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50</w:t>
      </w:r>
      <w:r w:rsidR="008D502E">
        <w:rPr>
          <w:rFonts w:cs="Times New Roman"/>
        </w:rPr>
        <w:fldChar w:fldCharType="end"/>
      </w:r>
      <w:bookmarkEnd w:id="617"/>
      <w:bookmarkEnd w:id="618"/>
      <w:bookmarkEnd w:id="619"/>
      <w:bookmarkEnd w:id="620"/>
      <w:bookmarkEnd w:id="621"/>
      <w:bookmarkEnd w:id="622"/>
      <w:bookmarkEnd w:id="623"/>
      <w:r w:rsidR="00295CD7">
        <w:rPr>
          <w:rFonts w:cs="Times New Roman"/>
        </w:rPr>
        <w:t>. Add New C&amp;P Exam Screen.</w:t>
      </w:r>
      <w:bookmarkEnd w:id="624"/>
    </w:p>
    <w:p w14:paraId="0BFD144D" w14:textId="77777777" w:rsidR="006C5667" w:rsidRPr="00B83B3E" w:rsidRDefault="006C5667" w:rsidP="006C5667">
      <w:pPr>
        <w:rPr>
          <w:b/>
        </w:rPr>
      </w:pPr>
    </w:p>
    <w:p w14:paraId="5C3CD80D" w14:textId="0CAD772E" w:rsidR="00645C60" w:rsidRPr="00B83B3E" w:rsidRDefault="00D73EDC" w:rsidP="00055547">
      <w:pPr>
        <w:pStyle w:val="Note"/>
        <w:rPr>
          <w:rStyle w:val="NoteChar"/>
          <w:b/>
          <w:i/>
        </w:rPr>
      </w:pPr>
      <w:r w:rsidRPr="000266E5">
        <w:rPr>
          <w:rFonts w:cs="Arial"/>
          <w:b/>
        </w:rPr>
        <w:t>Note</w:t>
      </w:r>
      <w:r w:rsidR="0094055F" w:rsidRPr="000266E5">
        <w:rPr>
          <w:rFonts w:cs="Arial"/>
          <w:b/>
        </w:rPr>
        <w:t xml:space="preserve"> </w:t>
      </w:r>
      <w:r w:rsidRPr="000266E5">
        <w:rPr>
          <w:rFonts w:cs="Arial"/>
          <w:b/>
        </w:rPr>
        <w:t>3:</w:t>
      </w:r>
      <w:r w:rsidRPr="00B83B3E">
        <w:t xml:space="preserve"> </w:t>
      </w:r>
      <w:r w:rsidRPr="00B83B3E">
        <w:rPr>
          <w:rStyle w:val="NoteChar"/>
        </w:rPr>
        <w:t xml:space="preserve">CAPRI has been modified to </w:t>
      </w:r>
      <w:r w:rsidR="00E820A8" w:rsidRPr="00B83B3E">
        <w:rPr>
          <w:rStyle w:val="NoteChar"/>
        </w:rPr>
        <w:t xml:space="preserve">default to </w:t>
      </w:r>
      <w:r w:rsidRPr="00B83B3E">
        <w:rPr>
          <w:rStyle w:val="NoteChar"/>
        </w:rPr>
        <w:t>the Last Rating Exam Date</w:t>
      </w:r>
      <w:r w:rsidR="0001151E" w:rsidRPr="00B83B3E">
        <w:rPr>
          <w:rStyle w:val="NoteChar"/>
        </w:rPr>
        <w:t xml:space="preserve"> field with </w:t>
      </w:r>
      <w:r w:rsidRPr="00B83B3E">
        <w:rPr>
          <w:rStyle w:val="NoteChar"/>
        </w:rPr>
        <w:t>N/A</w:t>
      </w:r>
      <w:r w:rsidR="0001151E" w:rsidRPr="00B83B3E">
        <w:rPr>
          <w:rStyle w:val="NoteChar"/>
        </w:rPr>
        <w:t>.</w:t>
      </w:r>
      <w:r w:rsidR="00EE0CF4">
        <w:rPr>
          <w:rStyle w:val="NoteChar"/>
        </w:rPr>
        <w:t xml:space="preserve"> </w:t>
      </w:r>
      <w:r w:rsidRPr="00B83B3E">
        <w:rPr>
          <w:rStyle w:val="NoteChar"/>
        </w:rPr>
        <w:t>If the user</w:t>
      </w:r>
      <w:r w:rsidR="0001151E" w:rsidRPr="00B83B3E">
        <w:rPr>
          <w:rStyle w:val="NoteChar"/>
        </w:rPr>
        <w:t xml:space="preserve"> chooses a date and decides to delete it they must click anywhere</w:t>
      </w:r>
      <w:r w:rsidR="00625194" w:rsidRPr="00B83B3E">
        <w:rPr>
          <w:rStyle w:val="NoteChar"/>
        </w:rPr>
        <w:t xml:space="preserve"> </w:t>
      </w:r>
      <w:r w:rsidR="0001151E" w:rsidRPr="00B83B3E">
        <w:rPr>
          <w:rStyle w:val="NoteChar"/>
        </w:rPr>
        <w:t>in the field and click the Delete</w:t>
      </w:r>
      <w:r w:rsidRPr="00B83B3E">
        <w:rPr>
          <w:rStyle w:val="NoteChar"/>
        </w:rPr>
        <w:t xml:space="preserve"> key</w:t>
      </w:r>
      <w:r w:rsidR="0001151E" w:rsidRPr="00B83B3E">
        <w:rPr>
          <w:rStyle w:val="NoteChar"/>
        </w:rPr>
        <w:t xml:space="preserve"> on the keyboard </w:t>
      </w:r>
      <w:r w:rsidRPr="00B83B3E">
        <w:rPr>
          <w:rStyle w:val="NoteChar"/>
        </w:rPr>
        <w:t xml:space="preserve">and they </w:t>
      </w:r>
      <w:r w:rsidR="008D7788" w:rsidRPr="00B83B3E">
        <w:rPr>
          <w:rStyle w:val="NoteChar"/>
        </w:rPr>
        <w:t>are</w:t>
      </w:r>
      <w:r w:rsidRPr="00B83B3E">
        <w:rPr>
          <w:rStyle w:val="NoteChar"/>
        </w:rPr>
        <w:t xml:space="preserve"> prompted with the following message shown in </w:t>
      </w:r>
      <w:r w:rsidR="00D56954" w:rsidRPr="00B83B3E">
        <w:rPr>
          <w:rStyle w:val="NoteChar"/>
        </w:rPr>
        <w:t>(</w:t>
      </w:r>
      <w:r w:rsidR="00FB4AF4" w:rsidRPr="00B83B3E">
        <w:fldChar w:fldCharType="begin"/>
      </w:r>
      <w:r w:rsidR="00FB4AF4" w:rsidRPr="00B83B3E">
        <w:rPr>
          <w:rStyle w:val="NoteChar"/>
        </w:rPr>
        <w:instrText xml:space="preserve"> REF _Ref406764645 \h </w:instrText>
      </w:r>
      <w:r w:rsidR="006C5667" w:rsidRPr="00B83B3E">
        <w:instrText xml:space="preserve"> \* MERGEFORMAT </w:instrText>
      </w:r>
      <w:r w:rsidR="00FB4AF4" w:rsidRPr="00B83B3E">
        <w:fldChar w:fldCharType="separate"/>
      </w:r>
      <w:r w:rsidR="00291D99" w:rsidRPr="00B83B3E">
        <w:t xml:space="preserve">Figure </w:t>
      </w:r>
      <w:r w:rsidR="00291D99">
        <w:t>2</w:t>
      </w:r>
      <w:r w:rsidR="00291D99">
        <w:noBreakHyphen/>
        <w:t>51</w:t>
      </w:r>
      <w:r w:rsidR="00FB4AF4" w:rsidRPr="00B83B3E">
        <w:fldChar w:fldCharType="end"/>
      </w:r>
      <w:r w:rsidR="00D56954" w:rsidRPr="00B83B3E">
        <w:t>)</w:t>
      </w:r>
      <w:r w:rsidR="00067C61" w:rsidRPr="00B83B3E">
        <w:rPr>
          <w:rStyle w:val="NoteChar"/>
        </w:rPr>
        <w:t xml:space="preserve"> and the field</w:t>
      </w:r>
      <w:r w:rsidRPr="00B83B3E">
        <w:rPr>
          <w:rStyle w:val="NoteChar"/>
        </w:rPr>
        <w:t xml:space="preserve"> then</w:t>
      </w:r>
      <w:r w:rsidR="00EE0CF4">
        <w:rPr>
          <w:rStyle w:val="NoteChar"/>
        </w:rPr>
        <w:t xml:space="preserve"> </w:t>
      </w:r>
      <w:r w:rsidR="00067C61" w:rsidRPr="00B83B3E">
        <w:rPr>
          <w:rStyle w:val="NoteChar"/>
        </w:rPr>
        <w:t>is</w:t>
      </w:r>
      <w:r w:rsidRPr="00B83B3E">
        <w:rPr>
          <w:rStyle w:val="NoteChar"/>
        </w:rPr>
        <w:t xml:space="preserve"> changed back to N/A if the</w:t>
      </w:r>
      <w:r w:rsidR="00625194" w:rsidRPr="00B83B3E">
        <w:rPr>
          <w:rStyle w:val="NoteChar"/>
        </w:rPr>
        <w:t xml:space="preserve">y choose </w:t>
      </w:r>
      <w:r w:rsidR="0001151E" w:rsidRPr="00B83B3E">
        <w:rPr>
          <w:rStyle w:val="NoteChar"/>
          <w:u w:val="single"/>
        </w:rPr>
        <w:t>Y</w:t>
      </w:r>
      <w:r w:rsidR="0001151E" w:rsidRPr="00B83B3E">
        <w:rPr>
          <w:rStyle w:val="NoteChar"/>
        </w:rPr>
        <w:t xml:space="preserve">es </w:t>
      </w:r>
      <w:r w:rsidR="00625194" w:rsidRPr="00B83B3E">
        <w:rPr>
          <w:rStyle w:val="NoteChar"/>
        </w:rPr>
        <w:t>to the message.</w:t>
      </w:r>
      <w:r w:rsidR="00EE0CF4">
        <w:rPr>
          <w:rStyle w:val="NoteChar"/>
        </w:rPr>
        <w:t xml:space="preserve"> </w:t>
      </w:r>
      <w:r w:rsidR="0001151E" w:rsidRPr="00B83B3E">
        <w:rPr>
          <w:rStyle w:val="NoteChar"/>
        </w:rPr>
        <w:t xml:space="preserve">If they choose </w:t>
      </w:r>
      <w:r w:rsidR="0001151E" w:rsidRPr="00B83B3E">
        <w:rPr>
          <w:rStyle w:val="NoteChar"/>
          <w:u w:val="single"/>
        </w:rPr>
        <w:t>N</w:t>
      </w:r>
      <w:r w:rsidR="0001151E" w:rsidRPr="00B83B3E">
        <w:rPr>
          <w:rStyle w:val="NoteChar"/>
        </w:rPr>
        <w:t>o</w:t>
      </w:r>
      <w:r w:rsidRPr="00B83B3E">
        <w:rPr>
          <w:rStyle w:val="NoteChar"/>
        </w:rPr>
        <w:t xml:space="preserve"> it remain</w:t>
      </w:r>
      <w:r w:rsidR="008D7788" w:rsidRPr="00B83B3E">
        <w:rPr>
          <w:rStyle w:val="NoteChar"/>
        </w:rPr>
        <w:t>s</w:t>
      </w:r>
      <w:r w:rsidRPr="00B83B3E">
        <w:rPr>
          <w:rStyle w:val="NoteChar"/>
        </w:rPr>
        <w:t xml:space="preserve"> with the previously chosen date</w:t>
      </w:r>
      <w:r w:rsidRPr="00B83B3E">
        <w:rPr>
          <w:rStyle w:val="NoteChar"/>
          <w:b/>
          <w:i/>
        </w:rPr>
        <w:t>.</w:t>
      </w:r>
    </w:p>
    <w:p w14:paraId="5C3CD80F" w14:textId="6226291E" w:rsidR="001835D0" w:rsidRPr="00B83B3E" w:rsidRDefault="00163DF0" w:rsidP="006C5667">
      <w:pPr>
        <w:pStyle w:val="BodyText2"/>
        <w:ind w:left="0" w:firstLine="0"/>
      </w:pPr>
      <w:r w:rsidRPr="00B83B3E">
        <w:rPr>
          <w:noProof/>
        </w:rPr>
        <w:lastRenderedPageBreak/>
        <w:drawing>
          <wp:inline distT="0" distB="0" distL="0" distR="0" wp14:anchorId="421079A9" wp14:editId="3759B6B4">
            <wp:extent cx="4909751" cy="5066270"/>
            <wp:effectExtent l="19050" t="19050" r="24765" b="20320"/>
            <wp:docPr id="189" name="Picture 189" descr="Display o the view C&amp;P exam screen with the delete exam date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w="6350">
                      <a:solidFill>
                        <a:schemeClr val="tx1"/>
                      </a:solidFill>
                    </a:ln>
                  </pic:spPr>
                </pic:pic>
              </a:graphicData>
            </a:graphic>
          </wp:inline>
        </w:drawing>
      </w:r>
    </w:p>
    <w:p w14:paraId="5C3CD810" w14:textId="7CEA735A" w:rsidR="001835D0" w:rsidRPr="00B83B3E" w:rsidRDefault="00D73EDC" w:rsidP="00B52F9B">
      <w:pPr>
        <w:pStyle w:val="Caption"/>
        <w:rPr>
          <w:rFonts w:cs="Times New Roman"/>
        </w:rPr>
      </w:pPr>
      <w:bookmarkStart w:id="625" w:name="_Toc326149596"/>
      <w:bookmarkStart w:id="626" w:name="_Ref282168351"/>
      <w:bookmarkStart w:id="627" w:name="_Ref406764645"/>
      <w:bookmarkStart w:id="628" w:name="_Toc5243564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51</w:t>
      </w:r>
      <w:r w:rsidR="008D502E">
        <w:rPr>
          <w:rFonts w:cs="Times New Roman"/>
        </w:rPr>
        <w:fldChar w:fldCharType="end"/>
      </w:r>
      <w:bookmarkEnd w:id="625"/>
      <w:bookmarkEnd w:id="626"/>
      <w:bookmarkEnd w:id="627"/>
      <w:r w:rsidR="00091F0D">
        <w:rPr>
          <w:rFonts w:cs="Times New Roman"/>
        </w:rPr>
        <w:t>. Delete Exam Date Alert.</w:t>
      </w:r>
      <w:bookmarkEnd w:id="628"/>
    </w:p>
    <w:p w14:paraId="5C3CD811" w14:textId="77777777" w:rsidR="00FB4AF4" w:rsidRPr="00B83B3E" w:rsidRDefault="00FB4AF4" w:rsidP="00FB4AF4"/>
    <w:p w14:paraId="5C3CD812" w14:textId="1EA276A6" w:rsidR="00D86AF8" w:rsidRPr="00B83B3E" w:rsidRDefault="00680127" w:rsidP="00B51127">
      <w:pPr>
        <w:pStyle w:val="BodyText"/>
      </w:pPr>
      <w:r w:rsidRPr="00B83B3E">
        <w:t>The user</w:t>
      </w:r>
      <w:r w:rsidR="00D86AF8" w:rsidRPr="00B83B3E">
        <w:t xml:space="preserve"> can select as many </w:t>
      </w:r>
      <w:r w:rsidR="00D86AF8" w:rsidRPr="00B83B3E">
        <w:rPr>
          <w:b/>
        </w:rPr>
        <w:t>Exams to Complete</w:t>
      </w:r>
      <w:r w:rsidR="00D86AF8" w:rsidRPr="00B83B3E">
        <w:t xml:space="preserve"> as required by the veteran’s claim.</w:t>
      </w:r>
      <w:r w:rsidR="00EE0CF4">
        <w:t xml:space="preserve"> </w:t>
      </w:r>
      <w:r w:rsidRPr="00B83B3E">
        <w:t>The user must</w:t>
      </w:r>
      <w:r w:rsidR="00D86AF8" w:rsidRPr="00B83B3E">
        <w:t xml:space="preserve"> remember to justify </w:t>
      </w:r>
      <w:r w:rsidRPr="00B83B3E">
        <w:t>the</w:t>
      </w:r>
      <w:r w:rsidR="00D86AF8" w:rsidRPr="00B83B3E">
        <w:t xml:space="preserve"> request by entering comments that explain </w:t>
      </w:r>
      <w:r w:rsidRPr="00B83B3E">
        <w:t>the</w:t>
      </w:r>
      <w:r w:rsidR="008662A1" w:rsidRPr="00B83B3E">
        <w:t xml:space="preserve"> choice of exams.</w:t>
      </w:r>
      <w:r w:rsidR="00EE0CF4">
        <w:t xml:space="preserve"> </w:t>
      </w:r>
      <w:r w:rsidR="008662A1" w:rsidRPr="00B83B3E">
        <w:t xml:space="preserve">The </w:t>
      </w:r>
      <w:r w:rsidR="008662A1" w:rsidRPr="00B83B3E">
        <w:rPr>
          <w:b/>
        </w:rPr>
        <w:t>Exams to Complete</w:t>
      </w:r>
      <w:r w:rsidR="00D86AF8" w:rsidRPr="00B83B3E">
        <w:t xml:space="preserve"> section works the same way as described in </w:t>
      </w:r>
      <w:r w:rsidR="00761E18" w:rsidRPr="00B83B3E">
        <w:rPr>
          <w:b/>
        </w:rPr>
        <w:t>S</w:t>
      </w:r>
      <w:r w:rsidR="00D86AF8" w:rsidRPr="00B83B3E">
        <w:rPr>
          <w:b/>
        </w:rPr>
        <w:t>tep</w:t>
      </w:r>
      <w:r w:rsidR="00761E18" w:rsidRPr="00B83B3E">
        <w:rPr>
          <w:b/>
        </w:rPr>
        <w:t xml:space="preserve"> 5</w:t>
      </w:r>
      <w:r w:rsidR="00761E18" w:rsidRPr="00B83B3E">
        <w:t xml:space="preserve"> and </w:t>
      </w:r>
      <w:r w:rsidR="00761E18" w:rsidRPr="00B83B3E">
        <w:rPr>
          <w:b/>
        </w:rPr>
        <w:t>Step 6</w:t>
      </w:r>
      <w:r w:rsidR="00761E18" w:rsidRPr="00B83B3E">
        <w:t xml:space="preserve"> of</w:t>
      </w:r>
      <w:r w:rsidR="008662A1" w:rsidRPr="00B83B3E">
        <w:t xml:space="preserve"> the</w:t>
      </w:r>
      <w:r w:rsidR="00D86AF8" w:rsidRPr="00B83B3E">
        <w:t xml:space="preserve"> </w:t>
      </w:r>
      <w:r w:rsidR="00D86AF8" w:rsidRPr="00B83B3E">
        <w:rPr>
          <w:b/>
        </w:rPr>
        <w:t>View/Edit Selected Request</w:t>
      </w:r>
      <w:r w:rsidR="008662A1" w:rsidRPr="00B83B3E">
        <w:t xml:space="preserve"> section.</w:t>
      </w:r>
    </w:p>
    <w:p w14:paraId="5C3CD813" w14:textId="036E3E3F" w:rsidR="00D86AF8" w:rsidRPr="00B83B3E" w:rsidRDefault="00196B97" w:rsidP="00B51127">
      <w:pPr>
        <w:pStyle w:val="BodyText"/>
      </w:pPr>
      <w:r w:rsidRPr="00B83B3E">
        <w:rPr>
          <w:b/>
        </w:rPr>
        <w:t>Step 6</w:t>
      </w:r>
      <w:r w:rsidR="00D86AF8" w:rsidRPr="00B83B3E">
        <w:t xml:space="preserve"> </w:t>
      </w:r>
      <w:r w:rsidR="001768A4" w:rsidRPr="00B83B3E">
        <w:t>–</w:t>
      </w:r>
      <w:r w:rsidRPr="00B83B3E">
        <w:rPr>
          <w:b/>
        </w:rPr>
        <w:t xml:space="preserve"> </w:t>
      </w:r>
      <w:r w:rsidR="00680127" w:rsidRPr="00B83B3E">
        <w:t>The user enters comments into the</w:t>
      </w:r>
      <w:r w:rsidR="00D86AF8" w:rsidRPr="00B83B3E">
        <w:t xml:space="preserve"> </w:t>
      </w:r>
      <w:r w:rsidR="00D86AF8" w:rsidRPr="00B83B3E">
        <w:rPr>
          <w:b/>
        </w:rPr>
        <w:t>Comments</w:t>
      </w:r>
      <w:r w:rsidR="00D86AF8" w:rsidRPr="00B83B3E">
        <w:t xml:space="preserve"> field with information </w:t>
      </w:r>
      <w:r w:rsidR="006F79EA" w:rsidRPr="00B83B3E">
        <w:t>for</w:t>
      </w:r>
      <w:r w:rsidR="00D86AF8" w:rsidRPr="00B83B3E">
        <w:t xml:space="preserve"> the C&amp;P physician concerning the veteran’s disabilities </w:t>
      </w:r>
      <w:r w:rsidR="00995FF5" w:rsidRPr="00B83B3E">
        <w:t>along with the reason for the user’s</w:t>
      </w:r>
      <w:r w:rsidR="00D86AF8" w:rsidRPr="00B83B3E">
        <w:t xml:space="preserve"> selection of examinations (</w:t>
      </w:r>
      <w:r w:rsidR="00FB4AF4" w:rsidRPr="00B83B3E">
        <w:fldChar w:fldCharType="begin"/>
      </w:r>
      <w:r w:rsidR="00FB4AF4" w:rsidRPr="00B83B3E">
        <w:instrText xml:space="preserve"> REF _Ref406764675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50</w:t>
      </w:r>
      <w:r w:rsidR="00FB4AF4" w:rsidRPr="00B83B3E">
        <w:fldChar w:fldCharType="end"/>
      </w:r>
      <w:r w:rsidR="00D86AF8" w:rsidRPr="00B83B3E">
        <w:t>)</w:t>
      </w:r>
      <w:r w:rsidR="00680127" w:rsidRPr="00B83B3E">
        <w:t>.</w:t>
      </w:r>
      <w:r w:rsidR="00EE0CF4">
        <w:t xml:space="preserve"> </w:t>
      </w:r>
      <w:r w:rsidR="00680127" w:rsidRPr="00B83B3E">
        <w:t>The Comments area is Windows-</w:t>
      </w:r>
      <w:r w:rsidR="00D86AF8" w:rsidRPr="00B83B3E">
        <w:t>compatible and supports copy and paste command</w:t>
      </w:r>
      <w:r w:rsidR="00680127" w:rsidRPr="00B83B3E">
        <w:t>s.</w:t>
      </w:r>
      <w:r w:rsidR="00EE0CF4">
        <w:t xml:space="preserve"> </w:t>
      </w:r>
      <w:r w:rsidR="00680127" w:rsidRPr="00B83B3E">
        <w:t>The user carries out co</w:t>
      </w:r>
      <w:r w:rsidR="00D86AF8" w:rsidRPr="00B83B3E">
        <w:t xml:space="preserve">py and paste commands by </w:t>
      </w:r>
      <w:r w:rsidR="00680127" w:rsidRPr="00B83B3E">
        <w:t xml:space="preserve">either </w:t>
      </w:r>
      <w:r w:rsidR="006B7071" w:rsidRPr="00B83B3E">
        <w:t>selecting</w:t>
      </w:r>
      <w:r w:rsidR="00D86AF8" w:rsidRPr="00B83B3E">
        <w:t xml:space="preserve"> </w:t>
      </w:r>
      <w:r w:rsidR="00D86AF8" w:rsidRPr="00B83B3E">
        <w:rPr>
          <w:b/>
        </w:rPr>
        <w:t>Edit</w:t>
      </w:r>
      <w:r w:rsidR="00680127" w:rsidRPr="00B83B3E">
        <w:t>,</w:t>
      </w:r>
      <w:r w:rsidR="00D86AF8" w:rsidRPr="00B83B3E">
        <w:t xml:space="preserve"> located in the gray bar at the top of the screen</w:t>
      </w:r>
      <w:r w:rsidR="00680127" w:rsidRPr="00B83B3E">
        <w:t>,</w:t>
      </w:r>
      <w:r w:rsidR="00D86AF8" w:rsidRPr="00B83B3E">
        <w:t xml:space="preserve"> or by </w:t>
      </w:r>
      <w:r w:rsidR="00680127" w:rsidRPr="00B83B3E">
        <w:t>right-</w:t>
      </w:r>
      <w:r w:rsidR="00D86AF8" w:rsidRPr="00B83B3E">
        <w:t>clicking in the comments area.</w:t>
      </w:r>
      <w:r w:rsidR="00EE0CF4">
        <w:t xml:space="preserve"> </w:t>
      </w:r>
      <w:r w:rsidR="00D86AF8" w:rsidRPr="00B83B3E">
        <w:t xml:space="preserve">The copy and paste features </w:t>
      </w:r>
      <w:r w:rsidR="00254AD3" w:rsidRPr="00B83B3E">
        <w:t>is</w:t>
      </w:r>
      <w:r w:rsidR="00D86AF8" w:rsidRPr="00B83B3E">
        <w:t xml:space="preserve"> of benefit for lengthy V</w:t>
      </w:r>
      <w:r w:rsidR="00DE67E6" w:rsidRPr="00B83B3E">
        <w:t>B</w:t>
      </w:r>
      <w:r w:rsidR="00D86AF8" w:rsidRPr="00B83B3E">
        <w:t xml:space="preserve">A Remand instructions for C&amp;P examinations </w:t>
      </w:r>
      <w:proofErr w:type="gramStart"/>
      <w:r w:rsidR="00D86AF8" w:rsidRPr="00B83B3E">
        <w:t>and also</w:t>
      </w:r>
      <w:proofErr w:type="gramEnd"/>
      <w:r w:rsidR="00D86AF8" w:rsidRPr="00B83B3E">
        <w:t xml:space="preserve"> for those </w:t>
      </w:r>
      <w:r w:rsidR="00DE67E6" w:rsidRPr="00B83B3E">
        <w:t>Ratings Veterans Services Representatives (RSVRs)</w:t>
      </w:r>
      <w:r w:rsidR="00D86AF8" w:rsidRPr="00B83B3E">
        <w:t xml:space="preserve"> and </w:t>
      </w:r>
      <w:r w:rsidR="00DE67E6" w:rsidRPr="00B83B3E">
        <w:t>Data Request Outputs (</w:t>
      </w:r>
      <w:r w:rsidR="00D86AF8" w:rsidRPr="00B83B3E">
        <w:t>DRO</w:t>
      </w:r>
      <w:r w:rsidR="00DE67E6" w:rsidRPr="00B83B3E">
        <w:t>s)</w:t>
      </w:r>
      <w:r w:rsidR="00D86AF8" w:rsidRPr="00B83B3E">
        <w:t xml:space="preserve"> that keep a </w:t>
      </w:r>
      <w:r w:rsidR="00213B8B" w:rsidRPr="00B83B3E">
        <w:t>card file</w:t>
      </w:r>
      <w:r w:rsidR="00D86AF8" w:rsidRPr="00B83B3E">
        <w:t xml:space="preserve"> or other electronic system of exam paragraphs with standardized sentences that are used on a frequent basis.</w:t>
      </w:r>
      <w:r w:rsidR="00EE0CF4">
        <w:t xml:space="preserve"> </w:t>
      </w:r>
      <w:r w:rsidR="00D86AF8" w:rsidRPr="00B83B3E">
        <w:t xml:space="preserve">Additionally, the C&amp;P medical opinion request template can be pasted into the </w:t>
      </w:r>
      <w:r w:rsidR="00D86AF8" w:rsidRPr="00B83B3E">
        <w:rPr>
          <w:b/>
        </w:rPr>
        <w:t>Comments</w:t>
      </w:r>
      <w:r w:rsidR="00D86AF8" w:rsidRPr="00B83B3E">
        <w:t xml:space="preserve"> section.</w:t>
      </w:r>
      <w:r w:rsidR="00EE0CF4">
        <w:t xml:space="preserve"> </w:t>
      </w:r>
    </w:p>
    <w:p w14:paraId="5C3CD814" w14:textId="20B5CD99" w:rsidR="00D86AF8" w:rsidRPr="00B83B3E" w:rsidRDefault="003C34DC" w:rsidP="00E456CE">
      <w:pPr>
        <w:pStyle w:val="BodyText"/>
      </w:pPr>
      <w:r w:rsidRPr="00B83B3E">
        <w:lastRenderedPageBreak/>
        <w:t xml:space="preserve">The </w:t>
      </w:r>
      <w:r w:rsidRPr="00B83B3E">
        <w:rPr>
          <w:b/>
        </w:rPr>
        <w:t>Exam Request Template</w:t>
      </w:r>
      <w:r w:rsidR="00D86AF8" w:rsidRPr="00B83B3E">
        <w:t xml:space="preserve"> button was added to automate some of these paragraphs.</w:t>
      </w:r>
      <w:r w:rsidR="00EE0CF4">
        <w:t xml:space="preserve"> </w:t>
      </w:r>
      <w:r w:rsidR="00D86AF8" w:rsidRPr="00B83B3E">
        <w:t>It opens another screen (</w:t>
      </w:r>
      <w:r w:rsidR="00FB4AF4" w:rsidRPr="00B83B3E">
        <w:fldChar w:fldCharType="begin"/>
      </w:r>
      <w:r w:rsidR="00FB4AF4" w:rsidRPr="00B83B3E">
        <w:instrText xml:space="preserve"> REF _Ref406764688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52</w:t>
      </w:r>
      <w:r w:rsidR="00FB4AF4" w:rsidRPr="00B83B3E">
        <w:fldChar w:fldCharType="end"/>
      </w:r>
      <w:r w:rsidR="006B7071" w:rsidRPr="00B83B3E">
        <w:t>) which is an optional feature</w:t>
      </w:r>
      <w:r w:rsidR="00D86AF8" w:rsidRPr="00B83B3E">
        <w:t xml:space="preserve"> that allows </w:t>
      </w:r>
      <w:r w:rsidR="00680127" w:rsidRPr="00B83B3E">
        <w:t>the user</w:t>
      </w:r>
      <w:r w:rsidR="00D86AF8" w:rsidRPr="00B83B3E">
        <w:t xml:space="preserve"> to make selections that use standard language and appear on the examina</w:t>
      </w:r>
      <w:r w:rsidRPr="00B83B3E">
        <w:t>tion request.</w:t>
      </w:r>
      <w:r w:rsidR="00EE0CF4">
        <w:t xml:space="preserve"> </w:t>
      </w:r>
      <w:r w:rsidRPr="00B83B3E">
        <w:t xml:space="preserve">It has tabs for </w:t>
      </w:r>
      <w:r w:rsidRPr="00B83B3E">
        <w:rPr>
          <w:b/>
        </w:rPr>
        <w:t>Info</w:t>
      </w:r>
      <w:r w:rsidRPr="00B83B3E">
        <w:t xml:space="preserve">, </w:t>
      </w:r>
      <w:r w:rsidRPr="00B83B3E">
        <w:rPr>
          <w:b/>
        </w:rPr>
        <w:t xml:space="preserve">SC/Increased </w:t>
      </w:r>
      <w:proofErr w:type="spellStart"/>
      <w:r w:rsidRPr="00B83B3E">
        <w:rPr>
          <w:b/>
        </w:rPr>
        <w:t>Eval</w:t>
      </w:r>
      <w:proofErr w:type="spellEnd"/>
      <w:r w:rsidRPr="00B83B3E">
        <w:t xml:space="preserve">, </w:t>
      </w:r>
      <w:r w:rsidRPr="00B83B3E">
        <w:rPr>
          <w:b/>
        </w:rPr>
        <w:t>Pension</w:t>
      </w:r>
      <w:r w:rsidRPr="00B83B3E">
        <w:t xml:space="preserve">, </w:t>
      </w:r>
      <w:r w:rsidRPr="00B83B3E">
        <w:rPr>
          <w:b/>
        </w:rPr>
        <w:t>Medical Opinion</w:t>
      </w:r>
      <w:r w:rsidRPr="00B83B3E">
        <w:t xml:space="preserve">, and </w:t>
      </w:r>
      <w:r w:rsidRPr="00B83B3E">
        <w:rPr>
          <w:b/>
        </w:rPr>
        <w:t>Contact Info</w:t>
      </w:r>
      <w:r w:rsidR="00D86AF8" w:rsidRPr="00B83B3E">
        <w:t>.</w:t>
      </w:r>
      <w:r w:rsidR="00EE0CF4">
        <w:t xml:space="preserve"> </w:t>
      </w:r>
      <w:r w:rsidR="00D86AF8" w:rsidRPr="00B83B3E">
        <w:t>Use of these templates is optional.</w:t>
      </w:r>
    </w:p>
    <w:p w14:paraId="5C3CD815" w14:textId="097FF674" w:rsidR="00D86AF8" w:rsidRPr="00B83B3E" w:rsidRDefault="003C34DC" w:rsidP="00400B72">
      <w:pPr>
        <w:pStyle w:val="Body3PicCaption"/>
      </w:pPr>
      <w:r w:rsidRPr="00B83B3E">
        <w:t>The Info</w:t>
      </w:r>
      <w:r w:rsidR="00D86AF8" w:rsidRPr="00B83B3E">
        <w:t xml:space="preserve"> tab has general information for the examiner (</w:t>
      </w:r>
      <w:r w:rsidR="00F12630" w:rsidRPr="00B83B3E">
        <w:fldChar w:fldCharType="begin"/>
      </w:r>
      <w:r w:rsidR="00F12630" w:rsidRPr="00B83B3E">
        <w:instrText xml:space="preserve"> REF _Ref406764980 \h </w:instrText>
      </w:r>
      <w:r w:rsidR="00B83B3E">
        <w:instrText xml:space="preserve"> \* MERGEFORMAT </w:instrText>
      </w:r>
      <w:r w:rsidR="00F12630" w:rsidRPr="00B83B3E">
        <w:fldChar w:fldCharType="separate"/>
      </w:r>
      <w:r w:rsidR="00291D99" w:rsidRPr="00B83B3E">
        <w:t xml:space="preserve">Figure </w:t>
      </w:r>
      <w:r w:rsidR="00291D99">
        <w:t>2</w:t>
      </w:r>
      <w:r w:rsidR="00291D99">
        <w:noBreakHyphen/>
        <w:t>52</w:t>
      </w:r>
      <w:r w:rsidR="00F12630" w:rsidRPr="00B83B3E">
        <w:fldChar w:fldCharType="end"/>
      </w:r>
      <w:r w:rsidR="00D86AF8" w:rsidRPr="00B83B3E">
        <w:t>).</w:t>
      </w:r>
    </w:p>
    <w:p w14:paraId="5C3CD816" w14:textId="77777777" w:rsidR="00FB4AF4" w:rsidRPr="00B83B3E" w:rsidRDefault="00FB4AF4" w:rsidP="001C720C">
      <w:pPr>
        <w:pStyle w:val="Body3PicCaption"/>
      </w:pPr>
    </w:p>
    <w:p w14:paraId="5C3CD817" w14:textId="6E698EA0" w:rsidR="00D86AF8" w:rsidRPr="00B83B3E" w:rsidRDefault="00A81E25" w:rsidP="00F47CD9">
      <w:pPr>
        <w:pStyle w:val="Body3PicCaption"/>
      </w:pPr>
      <w:r w:rsidRPr="00B83B3E">
        <w:drawing>
          <wp:inline distT="0" distB="0" distL="0" distR="0" wp14:anchorId="4EDEA056" wp14:editId="333BDB63">
            <wp:extent cx="4209535" cy="3061931"/>
            <wp:effectExtent l="19050" t="19050" r="19685" b="24765"/>
            <wp:docPr id="191" name="Picture 191" descr="Display of the Exam Request Templat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w="6350">
                      <a:solidFill>
                        <a:schemeClr val="tx1"/>
                      </a:solidFill>
                    </a:ln>
                  </pic:spPr>
                </pic:pic>
              </a:graphicData>
            </a:graphic>
          </wp:inline>
        </w:drawing>
      </w:r>
    </w:p>
    <w:p w14:paraId="5C3CD818" w14:textId="1710AF1A" w:rsidR="00D3322C" w:rsidRPr="00B83B3E" w:rsidRDefault="00D3322C" w:rsidP="00B52F9B">
      <w:pPr>
        <w:pStyle w:val="Caption"/>
        <w:rPr>
          <w:rFonts w:cs="Times New Roman"/>
        </w:rPr>
      </w:pPr>
      <w:bookmarkStart w:id="629" w:name="_Toc326149597"/>
      <w:bookmarkStart w:id="630" w:name="_Toc278548181"/>
      <w:bookmarkStart w:id="631" w:name="_Ref225318652"/>
      <w:bookmarkStart w:id="632" w:name="_Ref406764688"/>
      <w:bookmarkStart w:id="633" w:name="_Ref406764980"/>
      <w:bookmarkStart w:id="634" w:name="_Toc5243564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52</w:t>
      </w:r>
      <w:r w:rsidR="008D502E">
        <w:rPr>
          <w:rFonts w:cs="Times New Roman"/>
        </w:rPr>
        <w:fldChar w:fldCharType="end"/>
      </w:r>
      <w:bookmarkEnd w:id="629"/>
      <w:bookmarkEnd w:id="630"/>
      <w:bookmarkEnd w:id="631"/>
      <w:bookmarkEnd w:id="632"/>
      <w:bookmarkEnd w:id="633"/>
      <w:r w:rsidR="00C40180">
        <w:rPr>
          <w:rFonts w:cs="Times New Roman"/>
        </w:rPr>
        <w:t>. Exam Request Template</w:t>
      </w:r>
      <w:r w:rsidR="00B84799">
        <w:t>—</w:t>
      </w:r>
      <w:r w:rsidR="00C40180">
        <w:rPr>
          <w:rFonts w:cs="Times New Roman"/>
        </w:rPr>
        <w:t xml:space="preserve">Info </w:t>
      </w:r>
      <w:r w:rsidR="00B84799">
        <w:rPr>
          <w:rFonts w:cs="Times New Roman"/>
        </w:rPr>
        <w:t>Tab</w:t>
      </w:r>
      <w:r w:rsidR="00C40180">
        <w:rPr>
          <w:rFonts w:cs="Times New Roman"/>
        </w:rPr>
        <w:t>.</w:t>
      </w:r>
      <w:bookmarkEnd w:id="634"/>
    </w:p>
    <w:p w14:paraId="0226512C" w14:textId="77777777" w:rsidR="00F36F48" w:rsidRPr="00B83B3E" w:rsidRDefault="00F36F48" w:rsidP="00F36F48"/>
    <w:p w14:paraId="5C3CD81A" w14:textId="20196848" w:rsidR="00FB4AF4" w:rsidRPr="00B83B3E" w:rsidRDefault="003C34DC" w:rsidP="00F36F48">
      <w:r w:rsidRPr="00B83B3E">
        <w:t xml:space="preserve">The </w:t>
      </w:r>
      <w:r w:rsidRPr="00B83B3E">
        <w:rPr>
          <w:b/>
        </w:rPr>
        <w:t xml:space="preserve">SC/Increased </w:t>
      </w:r>
      <w:proofErr w:type="spellStart"/>
      <w:r w:rsidRPr="00B83B3E">
        <w:rPr>
          <w:b/>
        </w:rPr>
        <w:t>Eval</w:t>
      </w:r>
      <w:proofErr w:type="spellEnd"/>
      <w:r w:rsidR="00D86AF8" w:rsidRPr="00B83B3E">
        <w:t xml:space="preserve"> tab allows </w:t>
      </w:r>
      <w:r w:rsidR="00680127" w:rsidRPr="00B83B3E">
        <w:t>the user</w:t>
      </w:r>
      <w:r w:rsidR="00D86AF8" w:rsidRPr="00B83B3E">
        <w:t xml:space="preserve"> to specify a Power of Attorney, indicate the conditions </w:t>
      </w:r>
      <w:r w:rsidR="00820FD6" w:rsidRPr="00B83B3E">
        <w:t>for which</w:t>
      </w:r>
      <w:r w:rsidR="00D86AF8" w:rsidRPr="00B83B3E">
        <w:t xml:space="preserve"> the veteran is claiming service connection, and indicate </w:t>
      </w:r>
      <w:r w:rsidR="00820FD6" w:rsidRPr="00B83B3E">
        <w:t>the</w:t>
      </w:r>
      <w:r w:rsidR="00D86AF8" w:rsidRPr="00B83B3E">
        <w:t xml:space="preserve"> service connected conditions </w:t>
      </w:r>
      <w:r w:rsidR="00820FD6" w:rsidRPr="00B83B3E">
        <w:t xml:space="preserve">for which </w:t>
      </w:r>
      <w:r w:rsidR="00D86AF8" w:rsidRPr="00B83B3E">
        <w:t>the veteran is claiming an increase</w:t>
      </w:r>
      <w:r w:rsidRPr="00B83B3E">
        <w:t>d evaluation</w:t>
      </w:r>
      <w:r w:rsidR="00820FD6" w:rsidRPr="00B83B3E">
        <w:t>.</w:t>
      </w:r>
      <w:r w:rsidR="00EE0CF4">
        <w:t xml:space="preserve"> </w:t>
      </w:r>
      <w:r w:rsidR="00820FD6" w:rsidRPr="00B83B3E">
        <w:t>S</w:t>
      </w:r>
      <w:r w:rsidR="006B7071" w:rsidRPr="00B83B3E">
        <w:t>electing</w:t>
      </w:r>
      <w:r w:rsidRPr="00B83B3E">
        <w:t xml:space="preserve"> the </w:t>
      </w:r>
      <w:r w:rsidRPr="00B83B3E">
        <w:rPr>
          <w:b/>
        </w:rPr>
        <w:t>Add New</w:t>
      </w:r>
      <w:r w:rsidR="00D86AF8" w:rsidRPr="00B83B3E">
        <w:t xml:space="preserve"> button opens the </w:t>
      </w:r>
      <w:r w:rsidR="00820FD6" w:rsidRPr="00B83B3E">
        <w:t xml:space="preserve">bottom </w:t>
      </w:r>
      <w:r w:rsidR="00820FD6" w:rsidRPr="00B83B3E">
        <w:rPr>
          <w:b/>
        </w:rPr>
        <w:t>Medical Condition</w:t>
      </w:r>
      <w:r w:rsidR="00820FD6" w:rsidRPr="00B83B3E">
        <w:t xml:space="preserve"> fields</w:t>
      </w:r>
      <w:r w:rsidR="00F55449" w:rsidRPr="00B83B3E">
        <w:t xml:space="preserve"> (</w:t>
      </w:r>
      <w:r w:rsidR="00FB4AF4" w:rsidRPr="00B83B3E">
        <w:fldChar w:fldCharType="begin"/>
      </w:r>
      <w:r w:rsidR="00FB4AF4" w:rsidRPr="00B83B3E">
        <w:instrText xml:space="preserve"> REF _Ref406764715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53</w:t>
      </w:r>
      <w:r w:rsidR="00FB4AF4" w:rsidRPr="00B83B3E">
        <w:fldChar w:fldCharType="end"/>
      </w:r>
      <w:r w:rsidR="00CB101F" w:rsidRPr="00B83B3E">
        <w:t>)</w:t>
      </w:r>
      <w:r w:rsidR="005B1EAC" w:rsidRPr="00B83B3E">
        <w:t>.</w:t>
      </w:r>
    </w:p>
    <w:p w14:paraId="4B98ACE5" w14:textId="4265176F" w:rsidR="00F36F48" w:rsidRPr="00B83B3E" w:rsidRDefault="00D86AF8" w:rsidP="00055547">
      <w:pPr>
        <w:pStyle w:val="Note"/>
      </w:pPr>
      <w:r w:rsidRPr="00C40180">
        <w:rPr>
          <w:b/>
        </w:rPr>
        <w:t>N</w:t>
      </w:r>
      <w:r w:rsidR="003C34DC" w:rsidRPr="00C40180">
        <w:rPr>
          <w:b/>
        </w:rPr>
        <w:t>ote</w:t>
      </w:r>
      <w:r w:rsidR="0094055F" w:rsidRPr="00C40180">
        <w:rPr>
          <w:b/>
        </w:rPr>
        <w:t xml:space="preserve"> 4</w:t>
      </w:r>
      <w:r w:rsidRPr="00C40180">
        <w:rPr>
          <w:b/>
        </w:rPr>
        <w:t>:</w:t>
      </w:r>
      <w:r w:rsidRPr="00B83B3E">
        <w:t xml:space="preserve"> When a medical opinion is required for a claim of serv</w:t>
      </w:r>
      <w:r w:rsidR="003C34DC" w:rsidRPr="00B83B3E">
        <w:t xml:space="preserve">ice connection, DO NOT use the </w:t>
      </w:r>
      <w:r w:rsidRPr="00B83B3E">
        <w:t>Veteran claims service connection for</w:t>
      </w:r>
      <w:r w:rsidR="0067466F" w:rsidRPr="00B83B3E">
        <w:t>:</w:t>
      </w:r>
      <w:r w:rsidRPr="00B83B3E">
        <w:t xml:space="preserve"> selection</w:t>
      </w:r>
      <w:r w:rsidR="0067466F" w:rsidRPr="00B83B3E">
        <w:t>. I</w:t>
      </w:r>
      <w:r w:rsidRPr="00B83B3E">
        <w:t>nstead</w:t>
      </w:r>
      <w:r w:rsidR="0067466F" w:rsidRPr="00B83B3E">
        <w:t>,</w:t>
      </w:r>
      <w:r w:rsidRPr="00B83B3E">
        <w:t xml:space="preserve"> refer to the VBA M21-1, MR for guidance as to what is required.</w:t>
      </w:r>
    </w:p>
    <w:p w14:paraId="5C3CD81D" w14:textId="3B2DAFF3" w:rsidR="00CA4C85" w:rsidRPr="00B83B3E" w:rsidRDefault="00323BF1" w:rsidP="00F36F48">
      <w:r w:rsidRPr="00B83B3E">
        <w:rPr>
          <w:noProof/>
        </w:rPr>
        <w:lastRenderedPageBreak/>
        <w:drawing>
          <wp:inline distT="0" distB="0" distL="0" distR="0" wp14:anchorId="5C3CE165" wp14:editId="7E9E4ABF">
            <wp:extent cx="4086225" cy="3000375"/>
            <wp:effectExtent l="0" t="0" r="9525" b="9525"/>
            <wp:docPr id="69" name="Picture 38" descr="Display of the Exam Request Template SC/Increased Ev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1B244857" w:rsidR="00D3322C" w:rsidRPr="00B83B3E" w:rsidRDefault="00D3322C" w:rsidP="00B52F9B">
      <w:pPr>
        <w:pStyle w:val="Caption"/>
        <w:rPr>
          <w:rFonts w:cs="Times New Roman"/>
        </w:rPr>
      </w:pPr>
      <w:bookmarkStart w:id="635" w:name="_Toc326149598"/>
      <w:bookmarkStart w:id="636" w:name="_Toc278548182"/>
      <w:bookmarkStart w:id="637" w:name="_Ref225318674"/>
      <w:bookmarkStart w:id="638" w:name="_Ref406764715"/>
      <w:bookmarkStart w:id="639" w:name="_Toc5243564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53</w:t>
      </w:r>
      <w:r w:rsidR="008D502E">
        <w:rPr>
          <w:rFonts w:cs="Times New Roman"/>
        </w:rPr>
        <w:fldChar w:fldCharType="end"/>
      </w:r>
      <w:bookmarkEnd w:id="635"/>
      <w:bookmarkEnd w:id="636"/>
      <w:bookmarkEnd w:id="637"/>
      <w:bookmarkEnd w:id="638"/>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—SC/Increased </w:t>
      </w:r>
      <w:proofErr w:type="spellStart"/>
      <w:r w:rsidR="00C0790E">
        <w:t>Eval</w:t>
      </w:r>
      <w:proofErr w:type="spellEnd"/>
      <w:r w:rsidR="00C0790E">
        <w:rPr>
          <w:rFonts w:cs="Times New Roman"/>
        </w:rPr>
        <w:t xml:space="preserve"> Tab.</w:t>
      </w:r>
      <w:bookmarkEnd w:id="639"/>
    </w:p>
    <w:p w14:paraId="08920125" w14:textId="77777777" w:rsidR="00F36F48" w:rsidRPr="00B83B3E" w:rsidRDefault="00F36F48" w:rsidP="00400B72">
      <w:pPr>
        <w:pStyle w:val="Body3PicCaption"/>
      </w:pPr>
    </w:p>
    <w:p w14:paraId="5C3CD821" w14:textId="6C7EBB6F" w:rsidR="00FB4AF4" w:rsidRPr="00B83B3E" w:rsidRDefault="0067466F" w:rsidP="001C720C">
      <w:pPr>
        <w:pStyle w:val="Body3PicCaption"/>
      </w:pPr>
      <w:r w:rsidRPr="00B83B3E">
        <w:t>On t</w:t>
      </w:r>
      <w:r w:rsidR="003C34DC" w:rsidRPr="00B83B3E">
        <w:t>he Pension</w:t>
      </w:r>
      <w:r w:rsidR="00D86AF8" w:rsidRPr="00B83B3E">
        <w:t xml:space="preserve"> tab</w:t>
      </w:r>
      <w:r w:rsidRPr="00B83B3E">
        <w:t>, the user indicates</w:t>
      </w:r>
      <w:r w:rsidR="00D86AF8" w:rsidRPr="00B83B3E">
        <w:t xml:space="preserve"> what medical conditions must be evaluated for a determination of pension entitlement (</w:t>
      </w:r>
      <w:r w:rsidR="007B1BF5" w:rsidRPr="00B83B3E">
        <w:fldChar w:fldCharType="begin"/>
      </w:r>
      <w:r w:rsidR="007B1BF5" w:rsidRPr="00B83B3E">
        <w:instrText xml:space="preserve"> REF _Ref225318682 \h  \* MERGEFORMAT </w:instrText>
      </w:r>
      <w:r w:rsidR="007B1BF5" w:rsidRPr="00B83B3E">
        <w:fldChar w:fldCharType="separate"/>
      </w:r>
      <w:r w:rsidR="00291D99" w:rsidRPr="00B83B3E">
        <w:t xml:space="preserve">Figure </w:t>
      </w:r>
      <w:r w:rsidR="00291D99">
        <w:t>2</w:t>
      </w:r>
      <w:r w:rsidR="00291D99">
        <w:noBreakHyphen/>
        <w:t>54</w:t>
      </w:r>
      <w:r w:rsidR="007B1BF5" w:rsidRPr="00B83B3E">
        <w:fldChar w:fldCharType="end"/>
      </w:r>
      <w:r w:rsidR="00D86AF8" w:rsidRPr="00B83B3E">
        <w:t>).</w:t>
      </w:r>
    </w:p>
    <w:p w14:paraId="68CC2A68" w14:textId="77777777" w:rsidR="00F36F48" w:rsidRPr="00B83B3E" w:rsidRDefault="00F36F48" w:rsidP="00F47CD9">
      <w:pPr>
        <w:pStyle w:val="Body3PicCaption"/>
      </w:pPr>
    </w:p>
    <w:p w14:paraId="5C3CD822" w14:textId="77777777" w:rsidR="00CA4C85" w:rsidRPr="00B83B3E" w:rsidRDefault="00323BF1" w:rsidP="00F47CD9">
      <w:pPr>
        <w:pStyle w:val="Body3PicCaption"/>
      </w:pPr>
      <w:r w:rsidRPr="00B83B3E">
        <w:drawing>
          <wp:inline distT="0" distB="0" distL="0" distR="0" wp14:anchorId="5C3CE167" wp14:editId="23460209">
            <wp:extent cx="4095750" cy="3000375"/>
            <wp:effectExtent l="0" t="0" r="0" b="9525"/>
            <wp:docPr id="70" name="Picture 39" descr="Display of the Exam Request Template Pens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462E1C53" w:rsidR="00D3322C" w:rsidRPr="00B83B3E" w:rsidRDefault="00D3322C" w:rsidP="00B52F9B">
      <w:pPr>
        <w:pStyle w:val="Caption"/>
        <w:rPr>
          <w:rFonts w:cs="Times New Roman"/>
        </w:rPr>
      </w:pPr>
      <w:bookmarkStart w:id="640" w:name="_Toc326149599"/>
      <w:bookmarkStart w:id="641" w:name="_Toc278548183"/>
      <w:bookmarkStart w:id="642" w:name="_Ref225318682"/>
      <w:bookmarkStart w:id="643" w:name="_Ref406764741"/>
      <w:bookmarkStart w:id="644" w:name="_Toc5243564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54</w:t>
      </w:r>
      <w:r w:rsidR="008D502E">
        <w:rPr>
          <w:rFonts w:cs="Times New Roman"/>
        </w:rPr>
        <w:fldChar w:fldCharType="end"/>
      </w:r>
      <w:bookmarkEnd w:id="640"/>
      <w:bookmarkEnd w:id="641"/>
      <w:bookmarkEnd w:id="642"/>
      <w:bookmarkEnd w:id="643"/>
      <w:r w:rsidR="00C0790E">
        <w:rPr>
          <w:rFonts w:cs="Times New Roman"/>
        </w:rPr>
        <w:t>.</w:t>
      </w:r>
      <w:r w:rsidR="00C0790E" w:rsidRPr="00C0790E">
        <w:rPr>
          <w:rFonts w:cs="Times New Roman"/>
        </w:rPr>
        <w:t xml:space="preserve"> </w:t>
      </w:r>
      <w:r w:rsidR="00C0790E">
        <w:rPr>
          <w:rFonts w:cs="Times New Roman"/>
        </w:rPr>
        <w:t>Exam Request Template</w:t>
      </w:r>
      <w:r w:rsidR="00C0790E">
        <w:t>—</w:t>
      </w:r>
      <w:r w:rsidR="00C0790E">
        <w:rPr>
          <w:rFonts w:cs="Times New Roman"/>
        </w:rPr>
        <w:t>Pension Tab.</w:t>
      </w:r>
      <w:bookmarkEnd w:id="644"/>
    </w:p>
    <w:p w14:paraId="1DEB3203" w14:textId="77777777" w:rsidR="00F36F48" w:rsidRPr="00B83B3E" w:rsidRDefault="00F36F48" w:rsidP="00F36F48"/>
    <w:p w14:paraId="5C3CD825" w14:textId="7D9CE205" w:rsidR="00D86AF8" w:rsidRPr="00B83B3E" w:rsidRDefault="00D86AF8" w:rsidP="00F36F48">
      <w:r w:rsidRPr="00B83B3E">
        <w:lastRenderedPageBreak/>
        <w:t>Th</w:t>
      </w:r>
      <w:r w:rsidR="003C34DC" w:rsidRPr="00B83B3E">
        <w:t xml:space="preserve">e </w:t>
      </w:r>
      <w:r w:rsidR="003C34DC" w:rsidRPr="00B83B3E">
        <w:rPr>
          <w:b/>
        </w:rPr>
        <w:t>Medical Opinion</w:t>
      </w:r>
      <w:r w:rsidRPr="00B83B3E">
        <w:t xml:space="preserve"> tab allows </w:t>
      </w:r>
      <w:r w:rsidR="00680127" w:rsidRPr="00B83B3E">
        <w:t>the user</w:t>
      </w:r>
      <w:r w:rsidRPr="00B83B3E">
        <w:t xml:space="preserve"> to indicate that an opinion is needed (</w:t>
      </w:r>
      <w:r w:rsidR="00FB4AF4" w:rsidRPr="00B83B3E">
        <w:fldChar w:fldCharType="begin"/>
      </w:r>
      <w:r w:rsidR="00FB4AF4" w:rsidRPr="00B83B3E">
        <w:instrText xml:space="preserve"> REF _Ref406764769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55</w:t>
      </w:r>
      <w:r w:rsidR="00FB4AF4" w:rsidRPr="00B83B3E">
        <w:fldChar w:fldCharType="end"/>
      </w:r>
      <w:r w:rsidR="00E74B4E" w:rsidRPr="00B83B3E">
        <w:t>)</w:t>
      </w:r>
      <w:r w:rsidR="005B1EAC" w:rsidRPr="00B83B3E">
        <w:t>.</w:t>
      </w:r>
      <w:r w:rsidR="00EE0CF4">
        <w:t xml:space="preserve"> </w:t>
      </w:r>
      <w:r w:rsidR="00680127" w:rsidRPr="00B83B3E">
        <w:t>The user</w:t>
      </w:r>
      <w:r w:rsidR="00495398" w:rsidRPr="00B83B3E">
        <w:t xml:space="preserve"> can copy and </w:t>
      </w:r>
      <w:r w:rsidRPr="00B83B3E">
        <w:t>paste</w:t>
      </w:r>
      <w:r w:rsidR="00495398" w:rsidRPr="00B83B3E">
        <w:t xml:space="preserve"> text</w:t>
      </w:r>
      <w:r w:rsidRPr="00B83B3E">
        <w:t xml:space="preserve"> into this box by pointing to it and clicking the right mouse button.</w:t>
      </w:r>
    </w:p>
    <w:p w14:paraId="5C3CD826" w14:textId="77777777" w:rsidR="00FB4AF4" w:rsidRPr="00B83B3E" w:rsidRDefault="00FB4AF4" w:rsidP="00400B72">
      <w:pPr>
        <w:pStyle w:val="Body3PicCaption"/>
      </w:pPr>
    </w:p>
    <w:p w14:paraId="5C3CD827" w14:textId="017EA990" w:rsidR="00D86AF8" w:rsidRPr="00B83B3E" w:rsidRDefault="00A81E25" w:rsidP="001C720C">
      <w:pPr>
        <w:pStyle w:val="Body3PicCaption"/>
      </w:pPr>
      <w:r w:rsidRPr="00B83B3E">
        <w:drawing>
          <wp:inline distT="0" distB="0" distL="0" distR="0" wp14:anchorId="5F0C3198" wp14:editId="111F6B65">
            <wp:extent cx="4009325" cy="2891481"/>
            <wp:effectExtent l="0" t="0" r="0" b="4445"/>
            <wp:docPr id="192" name="Picture 192" descr="Display of the Exam Request Template Medical Opin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3320CA3E" w:rsidR="00D3322C" w:rsidRPr="00B83B3E" w:rsidRDefault="00D3322C" w:rsidP="00B52F9B">
      <w:pPr>
        <w:pStyle w:val="Caption"/>
        <w:rPr>
          <w:rFonts w:cs="Times New Roman"/>
        </w:rPr>
      </w:pPr>
      <w:bookmarkStart w:id="645" w:name="_Toc326149600"/>
      <w:bookmarkStart w:id="646" w:name="_Toc278548184"/>
      <w:bookmarkStart w:id="647" w:name="_Ref225318691"/>
      <w:bookmarkStart w:id="648" w:name="_Ref406764769"/>
      <w:bookmarkStart w:id="649" w:name="_Toc5243564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55</w:t>
      </w:r>
      <w:r w:rsidR="008D502E">
        <w:rPr>
          <w:rFonts w:cs="Times New Roman"/>
        </w:rPr>
        <w:fldChar w:fldCharType="end"/>
      </w:r>
      <w:bookmarkEnd w:id="645"/>
      <w:bookmarkEnd w:id="646"/>
      <w:bookmarkEnd w:id="647"/>
      <w:bookmarkEnd w:id="648"/>
      <w:r w:rsidR="00C0790E">
        <w:rPr>
          <w:rFonts w:cs="Times New Roman"/>
        </w:rPr>
        <w:t>.</w:t>
      </w:r>
      <w:r w:rsidR="00C0790E" w:rsidRPr="00C0790E">
        <w:rPr>
          <w:rFonts w:cs="Times New Roman"/>
        </w:rPr>
        <w:t xml:space="preserve"> </w:t>
      </w:r>
      <w:r w:rsidR="00C0790E">
        <w:rPr>
          <w:rFonts w:cs="Times New Roman"/>
        </w:rPr>
        <w:t>Exam Request Template</w:t>
      </w:r>
      <w:r w:rsidR="00C0790E">
        <w:t>—Medical Opinion</w:t>
      </w:r>
      <w:r w:rsidR="00C0790E">
        <w:rPr>
          <w:rFonts w:cs="Times New Roman"/>
        </w:rPr>
        <w:t xml:space="preserve"> Tab.</w:t>
      </w:r>
      <w:bookmarkEnd w:id="649"/>
    </w:p>
    <w:p w14:paraId="13C4BABC" w14:textId="77777777" w:rsidR="00F36F48" w:rsidRPr="00B83B3E" w:rsidRDefault="00F36F48" w:rsidP="00F36F48"/>
    <w:p w14:paraId="5C3CD829" w14:textId="092F539A" w:rsidR="00D86AF8" w:rsidRPr="00B83B3E" w:rsidRDefault="00F36F48" w:rsidP="00F36F48">
      <w:r w:rsidRPr="00B83B3E">
        <w:t>T</w:t>
      </w:r>
      <w:r w:rsidR="003C34DC" w:rsidRPr="00B83B3E">
        <w:t xml:space="preserve">he </w:t>
      </w:r>
      <w:r w:rsidR="003C34DC" w:rsidRPr="00B83B3E">
        <w:rPr>
          <w:b/>
        </w:rPr>
        <w:t>Contact Info</w:t>
      </w:r>
      <w:r w:rsidR="00D86AF8" w:rsidRPr="00B83B3E">
        <w:t xml:space="preserve"> tab gives </w:t>
      </w:r>
      <w:r w:rsidR="00680127" w:rsidRPr="00B83B3E">
        <w:t>the user</w:t>
      </w:r>
      <w:r w:rsidR="00D86AF8" w:rsidRPr="00B83B3E">
        <w:t xml:space="preserve"> a pre-formatted area to indicate a station contact if the examiner has any questions about the request (</w:t>
      </w:r>
      <w:r w:rsidR="00FB4AF4" w:rsidRPr="00B83B3E">
        <w:fldChar w:fldCharType="begin"/>
      </w:r>
      <w:r w:rsidR="00FB4AF4" w:rsidRPr="00B83B3E">
        <w:instrText xml:space="preserve"> REF _Ref406764792 \h </w:instrText>
      </w:r>
      <w:r w:rsidR="00B83B3E">
        <w:instrText xml:space="preserve"> \* MERGEFORMAT </w:instrText>
      </w:r>
      <w:r w:rsidR="00FB4AF4" w:rsidRPr="00B83B3E">
        <w:fldChar w:fldCharType="separate"/>
      </w:r>
      <w:r w:rsidR="00291D99" w:rsidRPr="00B83B3E">
        <w:t xml:space="preserve">Figure </w:t>
      </w:r>
      <w:r w:rsidR="00291D99">
        <w:rPr>
          <w:noProof/>
        </w:rPr>
        <w:t>2</w:t>
      </w:r>
      <w:r w:rsidR="00291D99">
        <w:rPr>
          <w:noProof/>
        </w:rPr>
        <w:noBreakHyphen/>
        <w:t>56</w:t>
      </w:r>
      <w:r w:rsidR="00FB4AF4" w:rsidRPr="00B83B3E">
        <w:fldChar w:fldCharType="end"/>
      </w:r>
      <w:r w:rsidR="00E74B4E" w:rsidRPr="00B83B3E">
        <w:t>)</w:t>
      </w:r>
      <w:r w:rsidR="005B1EAC" w:rsidRPr="00B83B3E">
        <w:t>.</w:t>
      </w:r>
      <w:r w:rsidR="00EE0CF4">
        <w:t xml:space="preserve"> </w:t>
      </w:r>
      <w:r w:rsidR="006B7071" w:rsidRPr="00B83B3E">
        <w:t>CAPRI</w:t>
      </w:r>
      <w:r w:rsidR="00D86AF8" w:rsidRPr="00B83B3E">
        <w:t xml:space="preserve"> remember</w:t>
      </w:r>
      <w:r w:rsidR="00213B8B" w:rsidRPr="00B83B3E">
        <w:t>s</w:t>
      </w:r>
      <w:r w:rsidR="00D86AF8" w:rsidRPr="00B83B3E">
        <w:t xml:space="preserve"> this info</w:t>
      </w:r>
      <w:r w:rsidR="00213B8B" w:rsidRPr="00B83B3E">
        <w:t>rmation</w:t>
      </w:r>
      <w:r w:rsidR="00D86AF8" w:rsidRPr="00B83B3E">
        <w:t xml:space="preserve"> and automatically populate</w:t>
      </w:r>
      <w:r w:rsidR="00213B8B" w:rsidRPr="00B83B3E">
        <w:t>s</w:t>
      </w:r>
      <w:r w:rsidR="00D86AF8" w:rsidRPr="00B83B3E">
        <w:t xml:space="preserve"> these fields the next time this template</w:t>
      </w:r>
      <w:r w:rsidR="00680127" w:rsidRPr="00B83B3E">
        <w:t xml:space="preserve"> is used.</w:t>
      </w:r>
    </w:p>
    <w:p w14:paraId="5C3CD82B" w14:textId="77777777" w:rsidR="00E40E33" w:rsidRPr="00B83B3E" w:rsidRDefault="00E40E33" w:rsidP="00400B72">
      <w:pPr>
        <w:pStyle w:val="Body3PicCaption"/>
      </w:pPr>
      <w:r w:rsidRPr="00B83B3E">
        <w:lastRenderedPageBreak/>
        <w:t>The user clicks Done when finished to enter all of the applicable templates.</w:t>
      </w:r>
    </w:p>
    <w:p w14:paraId="5C3CD82C" w14:textId="77777777" w:rsidR="00FB4AF4" w:rsidRPr="00B83B3E" w:rsidRDefault="00FB4AF4" w:rsidP="001C720C">
      <w:pPr>
        <w:pStyle w:val="Body3PicCaption"/>
      </w:pPr>
    </w:p>
    <w:p w14:paraId="5C3CD82D" w14:textId="77777777" w:rsidR="00CA4C85" w:rsidRPr="00B83B3E" w:rsidRDefault="00323BF1" w:rsidP="00F47CD9">
      <w:pPr>
        <w:pStyle w:val="Body3PicCaption"/>
      </w:pPr>
      <w:r w:rsidRPr="00B83B3E">
        <w:drawing>
          <wp:inline distT="0" distB="0" distL="0" distR="0" wp14:anchorId="5C3CE16B" wp14:editId="2E7BA8EA">
            <wp:extent cx="3695700" cy="2705100"/>
            <wp:effectExtent l="0" t="0" r="0" b="0"/>
            <wp:docPr id="72" name="Picture 40" descr="Display of the Exam Request Template contact info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4C1F30D8" w:rsidR="00D3322C" w:rsidRPr="00B83B3E" w:rsidRDefault="00D3322C" w:rsidP="00B52F9B">
      <w:pPr>
        <w:pStyle w:val="Caption"/>
        <w:rPr>
          <w:rFonts w:cs="Times New Roman"/>
        </w:rPr>
      </w:pPr>
      <w:bookmarkStart w:id="650" w:name="_Toc326149601"/>
      <w:bookmarkStart w:id="651" w:name="_Toc278548185"/>
      <w:bookmarkStart w:id="652" w:name="_Ref225318729"/>
      <w:bookmarkStart w:id="653" w:name="_Ref406764792"/>
      <w:bookmarkStart w:id="654" w:name="_Toc5243564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56</w:t>
      </w:r>
      <w:r w:rsidR="008D502E">
        <w:rPr>
          <w:rFonts w:cs="Times New Roman"/>
        </w:rPr>
        <w:fldChar w:fldCharType="end"/>
      </w:r>
      <w:bookmarkEnd w:id="650"/>
      <w:bookmarkEnd w:id="651"/>
      <w:bookmarkEnd w:id="652"/>
      <w:bookmarkEnd w:id="653"/>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—Contact </w:t>
      </w:r>
      <w:r w:rsidR="00C0790E">
        <w:rPr>
          <w:rFonts w:cs="Times New Roman"/>
        </w:rPr>
        <w:t>Info Tab.</w:t>
      </w:r>
      <w:bookmarkEnd w:id="654"/>
    </w:p>
    <w:p w14:paraId="5C3CD82F" w14:textId="77777777" w:rsidR="00FB4AF4" w:rsidRPr="00B83B3E" w:rsidRDefault="00FB4AF4" w:rsidP="00FB4AF4"/>
    <w:p w14:paraId="5C3CD830" w14:textId="5CE6F672" w:rsidR="00D86AF8" w:rsidRPr="00B83B3E" w:rsidRDefault="00196B97" w:rsidP="00B51127">
      <w:pPr>
        <w:pStyle w:val="BodyText"/>
      </w:pPr>
      <w:r w:rsidRPr="00B83B3E">
        <w:rPr>
          <w:b/>
        </w:rPr>
        <w:t>Step 7</w:t>
      </w:r>
      <w:r w:rsidR="00D86AF8" w:rsidRPr="00B83B3E">
        <w:t xml:space="preserve"> </w:t>
      </w:r>
      <w:r w:rsidR="001768A4" w:rsidRPr="00B83B3E">
        <w:t>–</w:t>
      </w:r>
      <w:r w:rsidRPr="00B83B3E">
        <w:rPr>
          <w:b/>
        </w:rPr>
        <w:t xml:space="preserve"> </w:t>
      </w:r>
      <w:r w:rsidR="00680127" w:rsidRPr="00B83B3E">
        <w:t>The user r</w:t>
      </w:r>
      <w:r w:rsidR="00D86AF8" w:rsidRPr="00B83B3E">
        <w:t>eview</w:t>
      </w:r>
      <w:r w:rsidR="00680127" w:rsidRPr="00B83B3E">
        <w:t>s</w:t>
      </w:r>
      <w:r w:rsidR="00D86AF8" w:rsidRPr="00B83B3E">
        <w:t xml:space="preserve"> the request to ensure all the correct information has been entered.</w:t>
      </w:r>
      <w:r w:rsidR="00EE0CF4">
        <w:t xml:space="preserve"> </w:t>
      </w:r>
      <w:r w:rsidR="00680127" w:rsidRPr="00B83B3E">
        <w:t>After making</w:t>
      </w:r>
      <w:r w:rsidR="00D86AF8" w:rsidRPr="00B83B3E">
        <w:t xml:space="preserve"> sure that no additional information is required, </w:t>
      </w:r>
      <w:r w:rsidR="00680127" w:rsidRPr="00B83B3E">
        <w:t xml:space="preserve">the user </w:t>
      </w:r>
      <w:r w:rsidR="00D86AF8" w:rsidRPr="00B83B3E">
        <w:t>click</w:t>
      </w:r>
      <w:r w:rsidR="00680127" w:rsidRPr="00B83B3E">
        <w:t>s</w:t>
      </w:r>
      <w:r w:rsidR="003C34DC" w:rsidRPr="00B83B3E">
        <w:t xml:space="preserve"> </w:t>
      </w:r>
      <w:r w:rsidR="003C34DC" w:rsidRPr="00B83B3E">
        <w:rPr>
          <w:b/>
        </w:rPr>
        <w:t>Send Exam Request</w:t>
      </w:r>
      <w:r w:rsidR="00680127" w:rsidRPr="00B83B3E">
        <w:t>. The user may also</w:t>
      </w:r>
      <w:r w:rsidR="003C34DC" w:rsidRPr="00B83B3E">
        <w:t xml:space="preserve"> click </w:t>
      </w:r>
      <w:r w:rsidR="003C34DC" w:rsidRPr="00B83B3E">
        <w:rPr>
          <w:b/>
        </w:rPr>
        <w:t>Cancel Request</w:t>
      </w:r>
      <w:r w:rsidR="00D86AF8" w:rsidRPr="00B83B3E">
        <w:t>, if appropriate</w:t>
      </w:r>
      <w:r w:rsidR="00F55449" w:rsidRPr="00B83B3E">
        <w:t>, and a</w:t>
      </w:r>
      <w:r w:rsidR="00D86AF8" w:rsidRPr="00B83B3E">
        <w:t>nswer the confirmation dialog box that appears.</w:t>
      </w:r>
    </w:p>
    <w:p w14:paraId="5C3CD831" w14:textId="77777777" w:rsidR="00D86AF8" w:rsidRPr="00B83B3E" w:rsidRDefault="00196B97" w:rsidP="00B51127">
      <w:pPr>
        <w:pStyle w:val="BodyText"/>
      </w:pPr>
      <w:r w:rsidRPr="00B83B3E">
        <w:rPr>
          <w:b/>
        </w:rPr>
        <w:t>Step 8</w:t>
      </w:r>
      <w:r w:rsidR="00D86AF8" w:rsidRPr="00B83B3E">
        <w:t xml:space="preserve"> </w:t>
      </w:r>
      <w:r w:rsidR="001768A4" w:rsidRPr="00B83B3E">
        <w:t>–</w:t>
      </w:r>
      <w:r w:rsidR="00D86AF8" w:rsidRPr="00B83B3E">
        <w:t xml:space="preserve"> </w:t>
      </w:r>
      <w:r w:rsidR="00680127" w:rsidRPr="00B83B3E">
        <w:t>The</w:t>
      </w:r>
      <w:r w:rsidR="00D86AF8" w:rsidRPr="00B83B3E">
        <w:t xml:space="preserve"> request </w:t>
      </w:r>
      <w:r w:rsidR="00680127" w:rsidRPr="00B83B3E">
        <w:t>is</w:t>
      </w:r>
      <w:r w:rsidR="00D86AF8" w:rsidRPr="00B83B3E">
        <w:t xml:space="preserve"> transmitted to the VHA facility and </w:t>
      </w:r>
      <w:r w:rsidR="006B7071" w:rsidRPr="00B83B3E">
        <w:t>CAPRI</w:t>
      </w:r>
      <w:r w:rsidR="00D86AF8" w:rsidRPr="00B83B3E">
        <w:t xml:space="preserve"> show</w:t>
      </w:r>
      <w:r w:rsidR="00680127" w:rsidRPr="00B83B3E">
        <w:t>s</w:t>
      </w:r>
      <w:r w:rsidR="00D86AF8" w:rsidRPr="00B83B3E">
        <w:t xml:space="preserve"> that </w:t>
      </w:r>
      <w:r w:rsidR="00680127" w:rsidRPr="00B83B3E">
        <w:t>the</w:t>
      </w:r>
      <w:r w:rsidR="00D86AF8" w:rsidRPr="00B83B3E">
        <w:t xml:space="preserve"> request is pending.</w:t>
      </w:r>
    </w:p>
    <w:p w14:paraId="5C3CD832" w14:textId="343E68B5" w:rsidR="00D86AF8" w:rsidRPr="00B83B3E" w:rsidRDefault="00196B97" w:rsidP="00B51127">
      <w:pPr>
        <w:pStyle w:val="BodyText"/>
      </w:pPr>
      <w:r w:rsidRPr="00B83B3E">
        <w:rPr>
          <w:b/>
        </w:rPr>
        <w:t>Step 9</w:t>
      </w:r>
      <w:r w:rsidR="00D86AF8" w:rsidRPr="00B83B3E">
        <w:t xml:space="preserve"> </w:t>
      </w:r>
      <w:r w:rsidR="001768A4" w:rsidRPr="00B83B3E">
        <w:t>–</w:t>
      </w:r>
      <w:r w:rsidRPr="00B83B3E">
        <w:rPr>
          <w:b/>
        </w:rPr>
        <w:t xml:space="preserve"> </w:t>
      </w:r>
      <w:r w:rsidR="00680127" w:rsidRPr="00B83B3E">
        <w:t>To</w:t>
      </w:r>
      <w:r w:rsidR="00D86AF8" w:rsidRPr="00B83B3E">
        <w:t xml:space="preserve"> place proof of</w:t>
      </w:r>
      <w:r w:rsidR="00680127" w:rsidRPr="00B83B3E">
        <w:t xml:space="preserve"> the</w:t>
      </w:r>
      <w:r w:rsidR="00D86AF8" w:rsidRPr="00B83B3E">
        <w:t xml:space="preserve"> exam request in the claim file for record</w:t>
      </w:r>
      <w:r w:rsidR="000D22F9" w:rsidRPr="00B83B3E">
        <w:t xml:space="preserve"> </w:t>
      </w:r>
      <w:r w:rsidR="00D86AF8" w:rsidRPr="00B83B3E">
        <w:t xml:space="preserve">keeping purposes, </w:t>
      </w:r>
      <w:r w:rsidR="00680127" w:rsidRPr="00B83B3E">
        <w:t>the user</w:t>
      </w:r>
      <w:r w:rsidR="00D86AF8" w:rsidRPr="00B83B3E">
        <w:t xml:space="preserve"> </w:t>
      </w:r>
      <w:r w:rsidR="00680127" w:rsidRPr="00B83B3E">
        <w:t>selects</w:t>
      </w:r>
      <w:r w:rsidR="00D86AF8" w:rsidRPr="00B83B3E">
        <w:t xml:space="preserve"> the Status Inquiry option and print</w:t>
      </w:r>
      <w:r w:rsidR="00680127" w:rsidRPr="00B83B3E">
        <w:t>s</w:t>
      </w:r>
      <w:r w:rsidR="00D86AF8" w:rsidRPr="00B83B3E">
        <w:t xml:space="preserve"> the Inquiry screen.</w:t>
      </w:r>
    </w:p>
    <w:p w14:paraId="397AC15E" w14:textId="77777777" w:rsidR="00F214BC" w:rsidRPr="00B83B3E" w:rsidRDefault="00F214BC" w:rsidP="00B51127">
      <w:pPr>
        <w:pStyle w:val="BodyText"/>
      </w:pPr>
    </w:p>
    <w:p w14:paraId="5C3CD833" w14:textId="77777777" w:rsidR="00D86AF8" w:rsidRPr="00B83B3E" w:rsidRDefault="00D86AF8" w:rsidP="00A561AD">
      <w:pPr>
        <w:pStyle w:val="Heading3"/>
      </w:pPr>
      <w:bookmarkStart w:id="655" w:name="_Toc179779067"/>
      <w:bookmarkStart w:id="656" w:name="_Toc278187802"/>
      <w:bookmarkStart w:id="657" w:name="_Toc508873539"/>
      <w:bookmarkStart w:id="658" w:name="_Toc508874949"/>
      <w:bookmarkStart w:id="659" w:name="_Toc508875803"/>
      <w:bookmarkStart w:id="660" w:name="_Toc524336295"/>
      <w:r w:rsidRPr="00B83B3E">
        <w:t>Insufficient Exam Request</w:t>
      </w:r>
      <w:bookmarkEnd w:id="655"/>
      <w:bookmarkEnd w:id="656"/>
      <w:bookmarkEnd w:id="657"/>
      <w:bookmarkEnd w:id="658"/>
      <w:bookmarkEnd w:id="659"/>
      <w:bookmarkEnd w:id="660"/>
    </w:p>
    <w:p w14:paraId="12F400F6" w14:textId="77777777" w:rsidR="00F36F48" w:rsidRPr="00B83B3E" w:rsidRDefault="00D86AF8" w:rsidP="00F36F48">
      <w:pPr>
        <w:pStyle w:val="BodyText"/>
      </w:pPr>
      <w:r w:rsidRPr="00B83B3E">
        <w:t>This option is used if a completed examination is not sufficient, and the RO has followed local procedures to attempt to make the examination sufficient for rating purposes.</w:t>
      </w:r>
    </w:p>
    <w:p w14:paraId="5C3CD836" w14:textId="6A708979" w:rsidR="00F12630" w:rsidRPr="00B83B3E" w:rsidRDefault="00196B97" w:rsidP="00F36F48">
      <w:pPr>
        <w:pStyle w:val="BodyText"/>
      </w:pPr>
      <w:r w:rsidRPr="00B83B3E">
        <w:rPr>
          <w:b/>
        </w:rPr>
        <w:t>Step 1</w:t>
      </w:r>
      <w:r w:rsidR="00D86AF8" w:rsidRPr="00B83B3E">
        <w:t xml:space="preserve"> </w:t>
      </w:r>
      <w:r w:rsidR="00F55449" w:rsidRPr="00B83B3E">
        <w:t>–</w:t>
      </w:r>
      <w:r w:rsidR="00D86AF8" w:rsidRPr="00B83B3E">
        <w:t xml:space="preserve"> </w:t>
      </w:r>
      <w:r w:rsidR="00F55449" w:rsidRPr="00B83B3E">
        <w:t>The user logs</w:t>
      </w:r>
      <w:r w:rsidR="00D86AF8" w:rsidRPr="00B83B3E">
        <w:t xml:space="preserve"> into </w:t>
      </w:r>
      <w:r w:rsidR="006B7071" w:rsidRPr="00B83B3E">
        <w:t>CAPRI</w:t>
      </w:r>
      <w:r w:rsidR="00D86AF8" w:rsidRPr="00B83B3E">
        <w:t>, look</w:t>
      </w:r>
      <w:r w:rsidR="00F55449" w:rsidRPr="00B83B3E">
        <w:t xml:space="preserve">s up the veteran using the </w:t>
      </w:r>
      <w:r w:rsidR="00F55449" w:rsidRPr="00B83B3E">
        <w:rPr>
          <w:b/>
        </w:rPr>
        <w:t>Patient S</w:t>
      </w:r>
      <w:r w:rsidR="00D86AF8" w:rsidRPr="00B83B3E">
        <w:rPr>
          <w:b/>
        </w:rPr>
        <w:t>elector</w:t>
      </w:r>
      <w:r w:rsidR="00D86AF8" w:rsidRPr="00B83B3E">
        <w:t>, and move</w:t>
      </w:r>
      <w:r w:rsidR="00F55449"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_Ref406764836 \h </w:instrText>
      </w:r>
      <w:r w:rsidR="00B83B3E">
        <w:instrText xml:space="preserve"> \* MERGEFORMAT </w:instrText>
      </w:r>
      <w:r w:rsidR="00F12630" w:rsidRPr="00B83B3E">
        <w:fldChar w:fldCharType="separate"/>
      </w:r>
      <w:r w:rsidR="00F53337" w:rsidRPr="00B83B3E">
        <w:t xml:space="preserve">Figure </w:t>
      </w:r>
      <w:r w:rsidR="00F53337">
        <w:rPr>
          <w:noProof/>
        </w:rPr>
        <w:t>2</w:t>
      </w:r>
      <w:r w:rsidR="00F53337">
        <w:rPr>
          <w:noProof/>
        </w:rPr>
        <w:noBreakHyphen/>
        <w:t>57</w:t>
      </w:r>
      <w:r w:rsidR="00F12630" w:rsidRPr="00B83B3E">
        <w:fldChar w:fldCharType="end"/>
      </w:r>
      <w:r w:rsidR="00E74B4E" w:rsidRPr="00B83B3E">
        <w:t>)</w:t>
      </w:r>
      <w:r w:rsidR="005B1EAC" w:rsidRPr="00B83B3E">
        <w:t>.</w:t>
      </w:r>
      <w:r w:rsidR="00EE0CF4">
        <w:t xml:space="preserve"> </w:t>
      </w:r>
      <w:r w:rsidR="005B1EAC" w:rsidRPr="00B83B3E">
        <w:t>When t</w:t>
      </w:r>
      <w:r w:rsidR="00D86AF8" w:rsidRPr="00B83B3E">
        <w:t>he veteran already has examination requests on file, the window show</w:t>
      </w:r>
      <w:r w:rsidR="006B746F" w:rsidRPr="00B83B3E">
        <w:t>s</w:t>
      </w:r>
      <w:r w:rsidR="00D86AF8" w:rsidRPr="00B83B3E">
        <w:t xml:space="preserve"> the dates requested and completed.</w:t>
      </w:r>
    </w:p>
    <w:p w14:paraId="4E691239" w14:textId="77777777" w:rsidR="00F36F48" w:rsidRPr="00B83B3E" w:rsidRDefault="00F36F48" w:rsidP="00F36F48">
      <w:pPr>
        <w:pStyle w:val="BodyText"/>
      </w:pPr>
    </w:p>
    <w:p w14:paraId="5C3CD837" w14:textId="1D426758" w:rsidR="00CA4C85" w:rsidRPr="00B83B3E" w:rsidRDefault="006A0C91" w:rsidP="00400B72">
      <w:pPr>
        <w:pStyle w:val="Body3PicCaption"/>
      </w:pPr>
      <w:r w:rsidRPr="00B83B3E">
        <w:lastRenderedPageBreak/>
        <w:drawing>
          <wp:inline distT="0" distB="0" distL="0" distR="0" wp14:anchorId="7476C526" wp14:editId="3D952812">
            <wp:extent cx="5939790" cy="3344545"/>
            <wp:effectExtent l="19050" t="19050" r="22860" b="27305"/>
            <wp:docPr id="226" name="Picture 226" descr="Display of the C&amp;P exam requests list showing exam dates request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w="6350">
                      <a:solidFill>
                        <a:schemeClr val="tx1"/>
                      </a:solidFill>
                    </a:ln>
                  </pic:spPr>
                </pic:pic>
              </a:graphicData>
            </a:graphic>
          </wp:inline>
        </w:drawing>
      </w:r>
    </w:p>
    <w:p w14:paraId="5C3CD838" w14:textId="2573A11A" w:rsidR="00D3322C" w:rsidRPr="00B83B3E" w:rsidRDefault="00D3322C" w:rsidP="00B52F9B">
      <w:pPr>
        <w:pStyle w:val="Caption"/>
        <w:rPr>
          <w:rFonts w:cs="Times New Roman"/>
        </w:rPr>
      </w:pPr>
      <w:bookmarkStart w:id="661" w:name="_Toc326149602"/>
      <w:bookmarkStart w:id="662" w:name="_Toc278548186"/>
      <w:bookmarkStart w:id="663" w:name="_Ref225318739"/>
      <w:bookmarkStart w:id="664" w:name="_Ref334963531"/>
      <w:bookmarkStart w:id="665" w:name="_Ref334963602"/>
      <w:bookmarkStart w:id="666" w:name="_Ref406764836"/>
      <w:bookmarkStart w:id="667" w:name="_Ref406765121"/>
      <w:bookmarkStart w:id="668" w:name="_Ref406765201"/>
      <w:bookmarkStart w:id="669" w:name="_Toc5243564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57</w:t>
      </w:r>
      <w:r w:rsidR="008D502E">
        <w:rPr>
          <w:rFonts w:cs="Times New Roman"/>
        </w:rPr>
        <w:fldChar w:fldCharType="end"/>
      </w:r>
      <w:bookmarkEnd w:id="661"/>
      <w:bookmarkEnd w:id="662"/>
      <w:bookmarkEnd w:id="663"/>
      <w:bookmarkEnd w:id="664"/>
      <w:bookmarkEnd w:id="665"/>
      <w:bookmarkEnd w:id="666"/>
      <w:bookmarkEnd w:id="667"/>
      <w:bookmarkEnd w:id="668"/>
      <w:r w:rsidR="00655552">
        <w:rPr>
          <w:rFonts w:cs="Times New Roman"/>
        </w:rPr>
        <w:t>. C&amp;P Exam Requests.</w:t>
      </w:r>
      <w:bookmarkEnd w:id="669"/>
    </w:p>
    <w:p w14:paraId="07035E85" w14:textId="77777777" w:rsidR="00F36F48" w:rsidRPr="00B83B3E" w:rsidRDefault="00F36F48" w:rsidP="00F36F48"/>
    <w:p w14:paraId="485826E4" w14:textId="53CAF1E0" w:rsidR="00420ECA" w:rsidRDefault="00196B97" w:rsidP="00F36F48">
      <w:r w:rsidRPr="00B83B3E">
        <w:rPr>
          <w:b/>
        </w:rPr>
        <w:t>Step 2</w:t>
      </w:r>
      <w:r w:rsidR="00D86AF8" w:rsidRPr="00B83B3E">
        <w:t xml:space="preserve"> </w:t>
      </w:r>
      <w:r w:rsidR="001768A4" w:rsidRPr="00B83B3E">
        <w:t>–</w:t>
      </w:r>
      <w:r w:rsidRPr="00B83B3E">
        <w:rPr>
          <w:b/>
        </w:rPr>
        <w:t xml:space="preserve"> </w:t>
      </w:r>
      <w:r w:rsidR="008A75B5" w:rsidRPr="00B83B3E">
        <w:t>The user selects</w:t>
      </w:r>
      <w:r w:rsidR="00D86AF8" w:rsidRPr="00B83B3E">
        <w:t xml:space="preserve"> the previous examination that was insufficient, and</w:t>
      </w:r>
      <w:r w:rsidR="008A75B5" w:rsidRPr="00B83B3E">
        <w:t xml:space="preserve"> then</w:t>
      </w:r>
      <w:r w:rsidR="00D86AF8" w:rsidRPr="00B83B3E">
        <w:t xml:space="preserve"> click</w:t>
      </w:r>
      <w:r w:rsidR="008A75B5" w:rsidRPr="00B83B3E">
        <w:t>s</w:t>
      </w:r>
      <w:r w:rsidR="00D86AF8" w:rsidRPr="00B83B3E">
        <w:t xml:space="preserve"> </w:t>
      </w:r>
      <w:r w:rsidR="00D86AF8" w:rsidRPr="00B83B3E">
        <w:rPr>
          <w:b/>
        </w:rPr>
        <w:t>View/Edit Selected Request</w:t>
      </w:r>
      <w:r w:rsidR="00D86AF8" w:rsidRPr="00B83B3E">
        <w:t>.</w:t>
      </w:r>
      <w:r w:rsidR="00EE0CF4">
        <w:t xml:space="preserve"> </w:t>
      </w:r>
      <w:r w:rsidR="00D86AF8" w:rsidRPr="00B83B3E">
        <w:t xml:space="preserve">This opens the </w:t>
      </w:r>
      <w:r w:rsidR="00D86AF8" w:rsidRPr="00B83B3E">
        <w:rPr>
          <w:b/>
        </w:rPr>
        <w:t>View C&amp;P Exam</w:t>
      </w:r>
      <w:r w:rsidR="009359BE">
        <w:t xml:space="preserve"> screen</w:t>
      </w:r>
      <w:r w:rsidR="00D86AF8" w:rsidRPr="00B83B3E">
        <w:t>.</w:t>
      </w:r>
    </w:p>
    <w:p w14:paraId="558FE52A" w14:textId="77777777" w:rsidR="00420ECA" w:rsidRDefault="00420ECA" w:rsidP="00F36F48"/>
    <w:p w14:paraId="5C3CD839" w14:textId="71D2BD13" w:rsidR="00340163" w:rsidRPr="00055547" w:rsidRDefault="00420ECA" w:rsidP="00055547">
      <w:pPr>
        <w:pStyle w:val="Note"/>
      </w:pPr>
      <w:r w:rsidRPr="00420ECA">
        <w:rPr>
          <w:b/>
        </w:rPr>
        <w:t>NOTE:</w:t>
      </w:r>
      <w:r>
        <w:t xml:space="preserve"> </w:t>
      </w:r>
      <w:r w:rsidR="00C73BDB" w:rsidRPr="00055547">
        <w:t>The request status can be either “RELEASED TO RO, NOT PRINTED” or “COMPLETED, PRINTED BY RO” to mark insufficient.</w:t>
      </w:r>
    </w:p>
    <w:p w14:paraId="3DACEBBD" w14:textId="5637846E" w:rsidR="007D5584" w:rsidRDefault="007D5584" w:rsidP="00400B72">
      <w:pPr>
        <w:pStyle w:val="Body3PicCaption"/>
      </w:pPr>
    </w:p>
    <w:p w14:paraId="2AE0659A" w14:textId="06C18C89" w:rsidR="008650B0" w:rsidRDefault="008650B0" w:rsidP="00400B72">
      <w:pPr>
        <w:pStyle w:val="Body3PicCaption"/>
      </w:pPr>
      <w:r>
        <w:drawing>
          <wp:inline distT="0" distB="0" distL="0" distR="0" wp14:anchorId="4A390A5B" wp14:editId="1D6D4498">
            <wp:extent cx="4647619" cy="4657143"/>
            <wp:effectExtent l="0" t="0" r="635" b="0"/>
            <wp:docPr id="43" name="Picture 43" descr="C&amp;P Exam—Insufficient Ex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C&amp;P Exam screen.png"/>
                    <pic:cNvPicPr/>
                  </pic:nvPicPr>
                  <pic:blipFill>
                    <a:blip r:embed="rId99">
                      <a:extLst>
                        <a:ext uri="{28A0092B-C50C-407E-A947-70E740481C1C}">
                          <a14:useLocalDpi xmlns:a14="http://schemas.microsoft.com/office/drawing/2010/main" val="0"/>
                        </a:ext>
                      </a:extLst>
                    </a:blip>
                    <a:stretch>
                      <a:fillRect/>
                    </a:stretch>
                  </pic:blipFill>
                  <pic:spPr>
                    <a:xfrm>
                      <a:off x="0" y="0"/>
                      <a:ext cx="4647619" cy="4657143"/>
                    </a:xfrm>
                    <a:prstGeom prst="rect">
                      <a:avLst/>
                    </a:prstGeom>
                  </pic:spPr>
                </pic:pic>
              </a:graphicData>
            </a:graphic>
          </wp:inline>
        </w:drawing>
      </w:r>
    </w:p>
    <w:p w14:paraId="5C3CD83C" w14:textId="03D08811" w:rsidR="00945A1E" w:rsidRPr="00B83B3E" w:rsidRDefault="00945A1E" w:rsidP="00B52F9B">
      <w:pPr>
        <w:pStyle w:val="Caption"/>
        <w:rPr>
          <w:rFonts w:cs="Times New Roman"/>
        </w:rPr>
      </w:pPr>
      <w:bookmarkStart w:id="670" w:name="_Toc326149603"/>
      <w:bookmarkStart w:id="671" w:name="_Toc278548187"/>
      <w:bookmarkStart w:id="672" w:name="_Ref225318747"/>
      <w:bookmarkStart w:id="673" w:name="_Ref406764853"/>
      <w:bookmarkStart w:id="674" w:name="_Ref406764893"/>
      <w:bookmarkStart w:id="675" w:name="_Toc5243564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58</w:t>
      </w:r>
      <w:r w:rsidR="008D502E">
        <w:rPr>
          <w:rFonts w:cs="Times New Roman"/>
        </w:rPr>
        <w:fldChar w:fldCharType="end"/>
      </w:r>
      <w:bookmarkEnd w:id="670"/>
      <w:bookmarkEnd w:id="671"/>
      <w:bookmarkEnd w:id="672"/>
      <w:bookmarkEnd w:id="673"/>
      <w:bookmarkEnd w:id="674"/>
      <w:r w:rsidR="00420ECA">
        <w:rPr>
          <w:rFonts w:cs="Times New Roman"/>
        </w:rPr>
        <w:t xml:space="preserve">. View C&amp;P </w:t>
      </w:r>
      <w:r w:rsidR="000D1DEE">
        <w:rPr>
          <w:rFonts w:cs="Times New Roman"/>
        </w:rPr>
        <w:t>Exam</w:t>
      </w:r>
      <w:r w:rsidR="000D1DEE">
        <w:t>—</w:t>
      </w:r>
      <w:r w:rsidR="00420ECA">
        <w:rPr>
          <w:rFonts w:cs="Times New Roman"/>
        </w:rPr>
        <w:t>Insufficient Exam View.</w:t>
      </w:r>
      <w:bookmarkEnd w:id="675"/>
    </w:p>
    <w:p w14:paraId="5C3CD83D" w14:textId="4F9F4FB8" w:rsidR="00D86AF8" w:rsidRPr="00B83B3E" w:rsidRDefault="0023684A" w:rsidP="00400B72">
      <w:pPr>
        <w:pStyle w:val="Body3PicCaption"/>
      </w:pPr>
      <w:r w:rsidRPr="00B83B3E">
        <w:t>(</w:t>
      </w:r>
      <w:r w:rsidR="00F12630" w:rsidRPr="00B83B3E">
        <w:fldChar w:fldCharType="begin"/>
      </w:r>
      <w:r w:rsidR="00F12630" w:rsidRPr="00B83B3E">
        <w:instrText xml:space="preserve"> REF _Ref406764866 \h </w:instrText>
      </w:r>
      <w:r w:rsidR="00B83B3E">
        <w:instrText xml:space="preserve"> \* MERGEFORMAT </w:instrText>
      </w:r>
      <w:r w:rsidR="00F12630" w:rsidRPr="00B83B3E">
        <w:fldChar w:fldCharType="separate"/>
      </w:r>
      <w:r w:rsidR="00291D99" w:rsidRPr="00B83B3E">
        <w:t xml:space="preserve">Figure </w:t>
      </w:r>
      <w:r w:rsidR="00291D99">
        <w:t>2</w:t>
      </w:r>
      <w:r w:rsidR="00291D99">
        <w:noBreakHyphen/>
        <w:t>59</w:t>
      </w:r>
      <w:r w:rsidR="00F12630" w:rsidRPr="00B83B3E">
        <w:fldChar w:fldCharType="end"/>
      </w:r>
      <w:r w:rsidRPr="00B83B3E">
        <w:t>)</w:t>
      </w:r>
      <w:r w:rsidR="00495398" w:rsidRPr="00B83B3E">
        <w:t xml:space="preserve"> </w:t>
      </w:r>
      <w:r w:rsidR="00D86AF8" w:rsidRPr="00B83B3E">
        <w:t>shows the previously requested</w:t>
      </w:r>
      <w:r w:rsidR="000A13D4" w:rsidRPr="00B83B3E">
        <w:t xml:space="preserve"> exams</w:t>
      </w:r>
      <w:r w:rsidR="00D86AF8" w:rsidRPr="00B83B3E">
        <w:t xml:space="preserve">, and that </w:t>
      </w:r>
      <w:r w:rsidR="000A13D4" w:rsidRPr="00B83B3E">
        <w:t>their status is complete.</w:t>
      </w:r>
    </w:p>
    <w:p w14:paraId="5C3CD83E" w14:textId="77777777" w:rsidR="0023684A" w:rsidRPr="00B83B3E" w:rsidRDefault="0023684A" w:rsidP="001C720C">
      <w:pPr>
        <w:pStyle w:val="Body3PicCaption"/>
      </w:pPr>
    </w:p>
    <w:p w14:paraId="5C3CD83F" w14:textId="56B00E1B" w:rsidR="00D86AF8" w:rsidRPr="00B83B3E" w:rsidRDefault="006C5C9B" w:rsidP="00F47CD9">
      <w:pPr>
        <w:pStyle w:val="Body3PicCaption"/>
      </w:pPr>
      <w:r w:rsidRPr="00B83B3E">
        <w:drawing>
          <wp:inline distT="0" distB="0" distL="0" distR="0" wp14:anchorId="3D178F82" wp14:editId="4CD663C7">
            <wp:extent cx="5931535" cy="1878330"/>
            <wp:effectExtent l="19050" t="19050" r="12065" b="26670"/>
            <wp:docPr id="107" name="Picture 107" descr="Display of the completed exams section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w="6350">
                      <a:solidFill>
                        <a:schemeClr val="tx1"/>
                      </a:solidFill>
                    </a:ln>
                  </pic:spPr>
                </pic:pic>
              </a:graphicData>
            </a:graphic>
          </wp:inline>
        </w:drawing>
      </w:r>
    </w:p>
    <w:p w14:paraId="5C3CD840" w14:textId="4616E19A" w:rsidR="00945A1E" w:rsidRPr="00B83B3E" w:rsidRDefault="00945A1E" w:rsidP="00B52F9B">
      <w:pPr>
        <w:pStyle w:val="Caption"/>
        <w:rPr>
          <w:rFonts w:cs="Times New Roman"/>
        </w:rPr>
      </w:pPr>
      <w:bookmarkStart w:id="676" w:name="_Toc326149604"/>
      <w:bookmarkStart w:id="677" w:name="_Toc278548188"/>
      <w:bookmarkStart w:id="678" w:name="_Ref225318756"/>
      <w:bookmarkStart w:id="679" w:name="_Ref406764866"/>
      <w:bookmarkStart w:id="680" w:name="_Toc5243564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59</w:t>
      </w:r>
      <w:r w:rsidR="008D502E">
        <w:rPr>
          <w:rFonts w:cs="Times New Roman"/>
        </w:rPr>
        <w:fldChar w:fldCharType="end"/>
      </w:r>
      <w:bookmarkEnd w:id="676"/>
      <w:bookmarkEnd w:id="677"/>
      <w:bookmarkEnd w:id="678"/>
      <w:bookmarkEnd w:id="679"/>
      <w:r w:rsidR="000D1DEE">
        <w:rPr>
          <w:rFonts w:cs="Times New Roman"/>
        </w:rPr>
        <w:t>. View C&amp;P Exam</w:t>
      </w:r>
      <w:r w:rsidR="000D1DEE">
        <w:t>—</w:t>
      </w:r>
      <w:r w:rsidR="000D1DEE">
        <w:rPr>
          <w:rFonts w:cs="Times New Roman"/>
        </w:rPr>
        <w:t>Completed Exams.</w:t>
      </w:r>
      <w:bookmarkEnd w:id="680"/>
    </w:p>
    <w:p w14:paraId="5C3CD841" w14:textId="77777777" w:rsidR="00F12630" w:rsidRPr="00B83B3E" w:rsidRDefault="00F12630" w:rsidP="00F12630"/>
    <w:p w14:paraId="34ED19A2" w14:textId="77777777" w:rsidR="00C73BDB" w:rsidRPr="00B83B3E" w:rsidRDefault="00C73BDB" w:rsidP="00F12630"/>
    <w:p w14:paraId="5C3CD842" w14:textId="0C463120" w:rsidR="00F12630" w:rsidRPr="00B83B3E" w:rsidRDefault="00196B97" w:rsidP="00F12630">
      <w:pPr>
        <w:pStyle w:val="BodyText"/>
      </w:pPr>
      <w:r w:rsidRPr="00B83B3E">
        <w:rPr>
          <w:b/>
        </w:rPr>
        <w:t>Step 3</w:t>
      </w:r>
      <w:r w:rsidR="00D86AF8" w:rsidRPr="00B83B3E">
        <w:t xml:space="preserve"> </w:t>
      </w:r>
      <w:r w:rsidR="001768A4" w:rsidRPr="00B83B3E">
        <w:t>–</w:t>
      </w:r>
      <w:r w:rsidRPr="00B83B3E">
        <w:rPr>
          <w:b/>
        </w:rPr>
        <w:t xml:space="preserve"> </w:t>
      </w:r>
      <w:r w:rsidR="00680127" w:rsidRPr="00B83B3E">
        <w:t>The user verifies</w:t>
      </w:r>
      <w:r w:rsidR="00D86AF8" w:rsidRPr="00B83B3E">
        <w:t xml:space="preserve"> that</w:t>
      </w:r>
      <w:r w:rsidR="00680127" w:rsidRPr="00B83B3E">
        <w:t xml:space="preserve"> the</w:t>
      </w:r>
      <w:r w:rsidR="00D86AF8" w:rsidRPr="00B83B3E">
        <w:t xml:space="preserve"> correct request</w:t>
      </w:r>
      <w:r w:rsidR="00680127" w:rsidRPr="00B83B3E">
        <w:t xml:space="preserve"> was selected</w:t>
      </w:r>
      <w:r w:rsidR="00D86AF8" w:rsidRPr="00B83B3E">
        <w:t xml:space="preserve">, </w:t>
      </w:r>
      <w:r w:rsidR="00213B8B" w:rsidRPr="00B83B3E">
        <w:t>and then</w:t>
      </w:r>
      <w:r w:rsidR="00D86AF8" w:rsidRPr="00B83B3E">
        <w:t xml:space="preserve"> click</w:t>
      </w:r>
      <w:r w:rsidR="00680127" w:rsidRPr="00B83B3E">
        <w:t>s</w:t>
      </w:r>
      <w:r w:rsidR="00A417CF" w:rsidRPr="00B83B3E">
        <w:t xml:space="preserve"> the </w:t>
      </w:r>
      <w:r w:rsidR="00D86AF8" w:rsidRPr="00B83B3E">
        <w:rPr>
          <w:b/>
          <w:u w:val="single"/>
        </w:rPr>
        <w:t>A</w:t>
      </w:r>
      <w:r w:rsidR="00D86AF8" w:rsidRPr="00B83B3E">
        <w:rPr>
          <w:b/>
        </w:rPr>
        <w:t xml:space="preserve">dd </w:t>
      </w:r>
      <w:proofErr w:type="gramStart"/>
      <w:r w:rsidR="00D86AF8" w:rsidRPr="00B83B3E">
        <w:rPr>
          <w:b/>
        </w:rPr>
        <w:t>An</w:t>
      </w:r>
      <w:proofErr w:type="gramEnd"/>
      <w:r w:rsidR="00D86AF8" w:rsidRPr="00B83B3E">
        <w:rPr>
          <w:b/>
        </w:rPr>
        <w:t xml:space="preserve"> Insufficient Exa</w:t>
      </w:r>
      <w:r w:rsidR="00A417CF" w:rsidRPr="00B83B3E">
        <w:rPr>
          <w:b/>
        </w:rPr>
        <w:t>m Request</w:t>
      </w:r>
      <w:r w:rsidR="00D86AF8" w:rsidRPr="00B83B3E">
        <w:t xml:space="preserve"> button (</w:t>
      </w:r>
      <w:r w:rsidR="00F12630" w:rsidRPr="00B83B3E">
        <w:fldChar w:fldCharType="begin"/>
      </w:r>
      <w:r w:rsidR="00F12630" w:rsidRPr="00B83B3E">
        <w:instrText xml:space="preserve"> REF _Ref406764893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58</w:t>
      </w:r>
      <w:r w:rsidR="00F12630" w:rsidRPr="00B83B3E">
        <w:fldChar w:fldCharType="end"/>
      </w:r>
      <w:r w:rsidR="00D86AF8" w:rsidRPr="00B83B3E">
        <w:t>).</w:t>
      </w:r>
    </w:p>
    <w:p w14:paraId="133C3865" w14:textId="2F8EF7CE" w:rsidR="009152B6" w:rsidRDefault="00196B97" w:rsidP="00F12630">
      <w:pPr>
        <w:pStyle w:val="BodyText"/>
      </w:pPr>
      <w:r w:rsidRPr="00B83B3E">
        <w:rPr>
          <w:b/>
        </w:rPr>
        <w:t>Step 4</w:t>
      </w:r>
      <w:r w:rsidR="00D86AF8" w:rsidRPr="00B83B3E">
        <w:t xml:space="preserve"> </w:t>
      </w:r>
      <w:r w:rsidR="001768A4" w:rsidRPr="00B83B3E">
        <w:t>–</w:t>
      </w:r>
      <w:r w:rsidR="00D86AF8" w:rsidRPr="00B83B3E">
        <w:t xml:space="preserve"> The </w:t>
      </w:r>
      <w:r w:rsidR="00D86AF8" w:rsidRPr="00B83B3E">
        <w:rPr>
          <w:b/>
        </w:rPr>
        <w:t xml:space="preserve">Add New </w:t>
      </w:r>
      <w:r w:rsidR="009152B6" w:rsidRPr="00B83B3E">
        <w:rPr>
          <w:b/>
        </w:rPr>
        <w:t xml:space="preserve">Insufficient </w:t>
      </w:r>
      <w:r w:rsidR="00D86AF8" w:rsidRPr="00B83B3E">
        <w:rPr>
          <w:b/>
        </w:rPr>
        <w:t xml:space="preserve">C&amp;P Exam </w:t>
      </w:r>
      <w:r w:rsidR="00D86AF8" w:rsidRPr="00B83B3E">
        <w:t>screen opens</w:t>
      </w:r>
      <w:r w:rsidR="009152B6" w:rsidRPr="00B83B3E">
        <w:t xml:space="preserve"> and defaults the </w:t>
      </w:r>
      <w:r w:rsidR="009152B6" w:rsidRPr="00B83B3E">
        <w:rPr>
          <w:b/>
        </w:rPr>
        <w:t>Insufficient</w:t>
      </w:r>
      <w:r w:rsidR="009152B6" w:rsidRPr="00B83B3E">
        <w:t xml:space="preserve"> field to “YES</w:t>
      </w:r>
      <w:r w:rsidR="00F432AE" w:rsidRPr="00B83B3E">
        <w:t>,”</w:t>
      </w:r>
      <w:r w:rsidR="009152B6" w:rsidRPr="00B83B3E">
        <w:t xml:space="preserve"> which is not editable by the user.</w:t>
      </w:r>
      <w:r w:rsidR="00EE0CF4">
        <w:t xml:space="preserve"> </w:t>
      </w:r>
      <w:r w:rsidR="00D86AF8" w:rsidRPr="00B83B3E">
        <w:t>(</w:t>
      </w:r>
      <w:r w:rsidR="00F12630" w:rsidRPr="00B83B3E">
        <w:fldChar w:fldCharType="begin"/>
      </w:r>
      <w:r w:rsidR="00F12630" w:rsidRPr="00B83B3E">
        <w:instrText xml:space="preserve"> REF _Ref406764942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50</w:t>
      </w:r>
      <w:r w:rsidR="00F12630" w:rsidRPr="00B83B3E">
        <w:fldChar w:fldCharType="end"/>
      </w:r>
      <w:r w:rsidR="00680127" w:rsidRPr="00B83B3E">
        <w:t>).</w:t>
      </w:r>
      <w:r w:rsidR="00EE0CF4">
        <w:t xml:space="preserve"> </w:t>
      </w:r>
      <w:r w:rsidR="00680127" w:rsidRPr="00B83B3E">
        <w:t>The user c</w:t>
      </w:r>
      <w:r w:rsidR="00D86AF8" w:rsidRPr="00B83B3E">
        <w:t>omplete</w:t>
      </w:r>
      <w:r w:rsidR="00680127" w:rsidRPr="00B83B3E">
        <w:t>s</w:t>
      </w:r>
      <w:r w:rsidR="00D86AF8" w:rsidRPr="00B83B3E">
        <w:t xml:space="preserve"> this screen as directed in </w:t>
      </w:r>
      <w:r w:rsidR="004F7AC7" w:rsidRPr="00B83B3E">
        <w:t>Section</w:t>
      </w:r>
      <w:r w:rsidR="00B40899" w:rsidRPr="00B83B3E">
        <w:t xml:space="preserve"> </w:t>
      </w:r>
      <w:r w:rsidR="00B40899" w:rsidRPr="00B83B3E">
        <w:fldChar w:fldCharType="begin"/>
      </w:r>
      <w:r w:rsidR="00B40899" w:rsidRPr="00B83B3E">
        <w:instrText xml:space="preserve"> REF _Ref359574493 \r \h </w:instrText>
      </w:r>
      <w:r w:rsidR="00B83B3E">
        <w:instrText xml:space="preserve"> \* MERGEFORMAT </w:instrText>
      </w:r>
      <w:r w:rsidR="00B40899" w:rsidRPr="00B83B3E">
        <w:fldChar w:fldCharType="separate"/>
      </w:r>
      <w:r w:rsidR="00291D99">
        <w:t>2.2.3</w:t>
      </w:r>
      <w:r w:rsidR="00B40899" w:rsidRPr="00B83B3E">
        <w:fldChar w:fldCharType="end"/>
      </w:r>
      <w:r w:rsidR="004F7AC7" w:rsidRPr="00B83B3E">
        <w:t>,</w:t>
      </w:r>
      <w:r w:rsidR="00D86AF8" w:rsidRPr="00B83B3E">
        <w:t xml:space="preserve"> </w:t>
      </w:r>
      <w:r w:rsidR="0028020A" w:rsidRPr="00B83B3E">
        <w:rPr>
          <w:b/>
        </w:rPr>
        <w:t xml:space="preserve">Add </w:t>
      </w:r>
      <w:r w:rsidR="007135F9" w:rsidRPr="00B83B3E">
        <w:rPr>
          <w:b/>
        </w:rPr>
        <w:t>a New Request</w:t>
      </w:r>
      <w:r w:rsidR="00D86AF8" w:rsidRPr="00B83B3E">
        <w:t>.</w:t>
      </w:r>
      <w:r w:rsidR="00EE0CF4">
        <w:t xml:space="preserve"> </w:t>
      </w:r>
      <w:r w:rsidR="00D86AF8" w:rsidRPr="00B83B3E">
        <w:t xml:space="preserve">The only difference is that the list of available examinations </w:t>
      </w:r>
      <w:r w:rsidR="00254AD3" w:rsidRPr="00B83B3E">
        <w:t>is</w:t>
      </w:r>
      <w:r w:rsidR="00D86AF8" w:rsidRPr="00B83B3E">
        <w:t xml:space="preserve"> limited to tho</w:t>
      </w:r>
      <w:r w:rsidR="004946C3" w:rsidRPr="00B83B3E">
        <w:t>s</w:t>
      </w:r>
      <w:r w:rsidR="00D86AF8" w:rsidRPr="00B83B3E">
        <w:t>e completed in the previous, insufficient examination (</w:t>
      </w:r>
      <w:r w:rsidR="00F12630" w:rsidRPr="00B83B3E">
        <w:fldChar w:fldCharType="begin"/>
      </w:r>
      <w:r w:rsidR="00F12630" w:rsidRPr="00B83B3E">
        <w:instrText xml:space="preserve"> REF _Ref406765034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60</w:t>
      </w:r>
      <w:r w:rsidR="00F12630" w:rsidRPr="00B83B3E">
        <w:fldChar w:fldCharType="end"/>
      </w:r>
      <w:r w:rsidR="00D86AF8" w:rsidRPr="00B83B3E">
        <w:t>).</w:t>
      </w:r>
      <w:r w:rsidR="00EE0CF4">
        <w:t xml:space="preserve"> </w:t>
      </w:r>
      <w:r w:rsidR="00D86AF8" w:rsidRPr="00B83B3E">
        <w:t xml:space="preserve">These choices only appear after </w:t>
      </w:r>
      <w:r w:rsidR="00CB4D5E" w:rsidRPr="00B83B3E">
        <w:t>the user</w:t>
      </w:r>
      <w:r w:rsidR="00D86AF8" w:rsidRPr="00B83B3E">
        <w:t xml:space="preserve"> enter</w:t>
      </w:r>
      <w:r w:rsidR="00CB4D5E" w:rsidRPr="00B83B3E">
        <w:t>s</w:t>
      </w:r>
      <w:r w:rsidR="00D86AF8" w:rsidRPr="00B83B3E">
        <w:t xml:space="preserve"> the </w:t>
      </w:r>
      <w:r w:rsidR="00D86AF8" w:rsidRPr="00B83B3E">
        <w:rPr>
          <w:b/>
        </w:rPr>
        <w:t>Routing Location</w:t>
      </w:r>
      <w:r w:rsidR="00D86AF8" w:rsidRPr="00B83B3E">
        <w:t>.</w:t>
      </w:r>
    </w:p>
    <w:p w14:paraId="26219AC8" w14:textId="77777777" w:rsidR="00646726" w:rsidRPr="00B83B3E" w:rsidRDefault="00646726" w:rsidP="00F12630">
      <w:pPr>
        <w:pStyle w:val="BodyText"/>
      </w:pPr>
    </w:p>
    <w:p w14:paraId="5C3CD843" w14:textId="0CBD2125" w:rsidR="00F12630" w:rsidRPr="00B83B3E" w:rsidRDefault="005E4ACD" w:rsidP="00055547">
      <w:pPr>
        <w:pStyle w:val="Note"/>
      </w:pPr>
      <w:r w:rsidRPr="005F7F65">
        <w:rPr>
          <w:b/>
        </w:rPr>
        <w:t>NOTE:</w:t>
      </w:r>
      <w:r>
        <w:t xml:space="preserve"> </w:t>
      </w:r>
      <w:r w:rsidR="009152B6" w:rsidRPr="00B83B3E">
        <w:t xml:space="preserve">If for some reason the exam that was previously completed is no longer active in the AMIE Exam file, the entire list of exams that are active will be displayed to the user. </w:t>
      </w:r>
    </w:p>
    <w:p w14:paraId="19DB4674" w14:textId="77777777" w:rsidR="000D1DEE" w:rsidRDefault="000D1DEE" w:rsidP="00400B72">
      <w:pPr>
        <w:pStyle w:val="Body3PicCaption"/>
      </w:pPr>
    </w:p>
    <w:p w14:paraId="5C3CD844" w14:textId="3B1A13ED" w:rsidR="00D86AF8" w:rsidRPr="00B83B3E" w:rsidRDefault="006C5C9B" w:rsidP="00400B72">
      <w:pPr>
        <w:pStyle w:val="Body3PicCaption"/>
      </w:pPr>
      <w:r w:rsidRPr="00B83B3E">
        <w:drawing>
          <wp:inline distT="0" distB="0" distL="0" distR="0" wp14:anchorId="66B8ADE4" wp14:editId="0D4A9737">
            <wp:extent cx="3904735" cy="4381034"/>
            <wp:effectExtent l="0" t="0" r="635" b="635"/>
            <wp:docPr id="110" name="Picture 110" descr="Display of hte add new insufficiant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172357B1" w:rsidR="00945A1E" w:rsidRPr="00B83B3E" w:rsidRDefault="00945A1E" w:rsidP="00B52F9B">
      <w:pPr>
        <w:pStyle w:val="Caption"/>
        <w:rPr>
          <w:rFonts w:cs="Times New Roman"/>
        </w:rPr>
      </w:pPr>
      <w:bookmarkStart w:id="681" w:name="_Toc326149605"/>
      <w:bookmarkStart w:id="682" w:name="_Toc278548189"/>
      <w:bookmarkStart w:id="683" w:name="_Ref225318818"/>
      <w:bookmarkStart w:id="684" w:name="_Ref406765034"/>
      <w:bookmarkStart w:id="685" w:name="_Toc5243564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60</w:t>
      </w:r>
      <w:r w:rsidR="008D502E">
        <w:rPr>
          <w:rFonts w:cs="Times New Roman"/>
        </w:rPr>
        <w:fldChar w:fldCharType="end"/>
      </w:r>
      <w:bookmarkEnd w:id="681"/>
      <w:bookmarkEnd w:id="682"/>
      <w:bookmarkEnd w:id="683"/>
      <w:bookmarkEnd w:id="684"/>
      <w:r w:rsidR="00087026">
        <w:rPr>
          <w:rFonts w:cs="Times New Roman"/>
        </w:rPr>
        <w:t>. Add New Insufficient C&amp;P Exam Screen.</w:t>
      </w:r>
      <w:bookmarkEnd w:id="685"/>
    </w:p>
    <w:p w14:paraId="2DD0B0E2" w14:textId="77777777" w:rsidR="006F267D" w:rsidRPr="00B83B3E" w:rsidRDefault="006F267D" w:rsidP="006F267D"/>
    <w:p w14:paraId="213E7CA3" w14:textId="358E3DE0" w:rsidR="006F267D" w:rsidRPr="00B83B3E" w:rsidRDefault="006F267D" w:rsidP="006F267D">
      <w:r w:rsidRPr="00B83B3E">
        <w:rPr>
          <w:b/>
        </w:rPr>
        <w:t xml:space="preserve">Step 5 – </w:t>
      </w:r>
      <w:r w:rsidRPr="00B83B3E">
        <w:t>The user chooses the exam(s) to mark insufficient and clicks the “</w:t>
      </w:r>
      <w:r w:rsidRPr="00B83B3E">
        <w:rPr>
          <w:b/>
        </w:rPr>
        <w:t>Send Exam Request</w:t>
      </w:r>
      <w:r w:rsidRPr="00B83B3E">
        <w:t>” button.</w:t>
      </w:r>
    </w:p>
    <w:p w14:paraId="6BC06971" w14:textId="283CDDA5" w:rsidR="008963B5" w:rsidRPr="00B83B3E" w:rsidRDefault="006F267D" w:rsidP="006F267D">
      <w:r w:rsidRPr="00B83B3E">
        <w:rPr>
          <w:b/>
        </w:rPr>
        <w:lastRenderedPageBreak/>
        <w:t>Step 6</w:t>
      </w:r>
      <w:r w:rsidRPr="00B83B3E">
        <w:t xml:space="preserve"> – The user then chooses an “</w:t>
      </w:r>
      <w:r w:rsidRPr="00B83B3E">
        <w:rPr>
          <w:b/>
        </w:rPr>
        <w:t>Insufficient Reason</w:t>
      </w:r>
      <w:r w:rsidRPr="00B83B3E">
        <w:t>” from the “</w:t>
      </w:r>
      <w:r w:rsidRPr="00B83B3E">
        <w:rPr>
          <w:b/>
        </w:rPr>
        <w:t>Select an insufficiency reason and click “OK”</w:t>
      </w:r>
      <w:r w:rsidRPr="00B83B3E">
        <w:t xml:space="preserve"> section and enters any comments in the “</w:t>
      </w:r>
      <w:r w:rsidRPr="00B83B3E">
        <w:rPr>
          <w:b/>
        </w:rPr>
        <w:t>Insufficiency Comments</w:t>
      </w:r>
      <w:r w:rsidRPr="00B83B3E">
        <w:t>” window and clicks “</w:t>
      </w:r>
      <w:r w:rsidRPr="00B83B3E">
        <w:rPr>
          <w:b/>
        </w:rPr>
        <w:t>OK</w:t>
      </w:r>
      <w:r w:rsidR="008963B5" w:rsidRPr="00B83B3E">
        <w:t>” and click “</w:t>
      </w:r>
      <w:r w:rsidR="008963B5" w:rsidRPr="00B83B3E">
        <w:rPr>
          <w:b/>
        </w:rPr>
        <w:t>YES</w:t>
      </w:r>
      <w:r w:rsidR="008963B5" w:rsidRPr="00B83B3E">
        <w:t>” to “</w:t>
      </w:r>
      <w:r w:rsidR="008963B5" w:rsidRPr="00B83B3E">
        <w:rPr>
          <w:b/>
        </w:rPr>
        <w:t>Are you sure you want to send this new 2507 request</w:t>
      </w:r>
      <w:r w:rsidR="00513B46">
        <w:t>?”</w:t>
      </w:r>
    </w:p>
    <w:p w14:paraId="6970194A" w14:textId="0A5B3E37" w:rsidR="006F267D" w:rsidRPr="00B83B3E" w:rsidRDefault="008963B5" w:rsidP="006F267D">
      <w:r w:rsidRPr="00B83B3E">
        <w:t>If the user decides not to mark insufficient they can choose the “</w:t>
      </w:r>
      <w:r w:rsidRPr="00B83B3E">
        <w:rPr>
          <w:b/>
        </w:rPr>
        <w:t>Abort and DO NOT MARK INSUFFICIENT</w:t>
      </w:r>
      <w:r w:rsidRPr="00B83B3E">
        <w:t>” button.</w:t>
      </w:r>
    </w:p>
    <w:p w14:paraId="5D2C67D4" w14:textId="59B95A2B" w:rsidR="006F267D" w:rsidRPr="00B83B3E" w:rsidRDefault="006F267D" w:rsidP="006F267D">
      <w:r w:rsidRPr="00B83B3E">
        <w:rPr>
          <w:noProof/>
        </w:rPr>
        <w:drawing>
          <wp:inline distT="0" distB="0" distL="0" distR="0" wp14:anchorId="75BA5A9A" wp14:editId="0A2613E6">
            <wp:extent cx="4669427" cy="4217773"/>
            <wp:effectExtent l="0" t="0" r="0" b="0"/>
            <wp:docPr id="278" name="Picture 278" descr="Display of the Add New Insufficient C&amp;P Exam window with a red boxes surrounding the procedures and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39F24EAB" w:rsidR="006F267D" w:rsidRPr="00B83B3E" w:rsidRDefault="006F267D" w:rsidP="005F7F65">
      <w:pPr>
        <w:pStyle w:val="Caption"/>
      </w:pPr>
      <w:bookmarkStart w:id="686" w:name="_Toc524356491"/>
      <w:r w:rsidRPr="00B83B3E">
        <w:t xml:space="preserve">Figure </w:t>
      </w:r>
      <w:fldSimple w:instr=" STYLEREF 1 \s ">
        <w:r w:rsidR="008D502E">
          <w:rPr>
            <w:noProof/>
          </w:rPr>
          <w:t>2</w:t>
        </w:r>
      </w:fldSimple>
      <w:r w:rsidR="008D502E">
        <w:noBreakHyphen/>
      </w:r>
      <w:fldSimple w:instr=" SEQ Figure \* ARABIC \s 1 ">
        <w:r w:rsidR="008D502E">
          <w:rPr>
            <w:noProof/>
          </w:rPr>
          <w:t>61</w:t>
        </w:r>
      </w:fldSimple>
      <w:r w:rsidR="00087026">
        <w:rPr>
          <w:noProof/>
        </w:rPr>
        <w:t xml:space="preserve">. </w:t>
      </w:r>
      <w:r w:rsidR="00087026">
        <w:rPr>
          <w:rFonts w:cs="Times New Roman"/>
        </w:rPr>
        <w:t>Add New Insufficient C&amp;P Exam Screen</w:t>
      </w:r>
      <w:r w:rsidR="00087026">
        <w:t>—</w:t>
      </w:r>
      <w:r w:rsidR="00087026">
        <w:rPr>
          <w:rFonts w:cs="Times New Roman"/>
        </w:rPr>
        <w:t>Select Reason.</w:t>
      </w:r>
      <w:bookmarkEnd w:id="686"/>
    </w:p>
    <w:p w14:paraId="5C4301F1" w14:textId="77777777" w:rsidR="005E4ACD" w:rsidRPr="005E4ACD" w:rsidRDefault="005E4ACD" w:rsidP="00715505"/>
    <w:p w14:paraId="0C312C4F" w14:textId="0AADBFC0" w:rsidR="00357D03" w:rsidRPr="00B83B3E" w:rsidRDefault="00357D03" w:rsidP="00A561AD">
      <w:pPr>
        <w:pStyle w:val="Heading3"/>
      </w:pPr>
      <w:bookmarkStart w:id="687" w:name="_Toc508873543"/>
      <w:bookmarkStart w:id="688" w:name="_Toc508874972"/>
      <w:bookmarkStart w:id="689" w:name="_Toc508875826"/>
      <w:bookmarkStart w:id="690" w:name="_Toc524336296"/>
      <w:r w:rsidRPr="00B83B3E">
        <w:t>Re-Print Final C&amp;P Results</w:t>
      </w:r>
      <w:bookmarkEnd w:id="687"/>
      <w:bookmarkEnd w:id="688"/>
      <w:bookmarkEnd w:id="689"/>
      <w:bookmarkEnd w:id="690"/>
    </w:p>
    <w:p w14:paraId="5C3CD847" w14:textId="7E2DC16A" w:rsidR="00D86AF8" w:rsidRDefault="00D86AF8" w:rsidP="00113C7E">
      <w:pPr>
        <w:pStyle w:val="BodyText"/>
      </w:pPr>
      <w:r w:rsidRPr="00B83B3E">
        <w:t>This option is used to display final C&amp;P examination results.</w:t>
      </w:r>
      <w:r w:rsidR="00EE0CF4">
        <w:t xml:space="preserve"> </w:t>
      </w:r>
      <w:r w:rsidR="00F4779E" w:rsidRPr="00B83B3E">
        <w:t xml:space="preserve">The user </w:t>
      </w:r>
      <w:r w:rsidRPr="00B83B3E">
        <w:t xml:space="preserve">can print the results, if needed, by using </w:t>
      </w:r>
      <w:r w:rsidRPr="00B83B3E">
        <w:rPr>
          <w:b/>
        </w:rPr>
        <w:t>File/Print</w:t>
      </w:r>
      <w:r w:rsidRPr="00B83B3E">
        <w:t xml:space="preserve"> </w:t>
      </w:r>
      <w:r w:rsidR="000F5B38" w:rsidRPr="00B83B3E">
        <w:t>after</w:t>
      </w:r>
      <w:r w:rsidRPr="00B83B3E">
        <w:t xml:space="preserve"> the results are displayed.</w:t>
      </w:r>
      <w:r w:rsidR="00EE0CF4">
        <w:t xml:space="preserve"> </w:t>
      </w:r>
    </w:p>
    <w:p w14:paraId="7CE796FE" w14:textId="24C0E952" w:rsidR="00603B47" w:rsidRPr="00B83B3E" w:rsidRDefault="00603B47" w:rsidP="00603B47">
      <w:pPr>
        <w:pStyle w:val="BodyText"/>
        <w:rPr>
          <w:b/>
        </w:rPr>
      </w:pPr>
      <w:r w:rsidRPr="00B83B3E">
        <w:rPr>
          <w:b/>
        </w:rPr>
        <w:t>Step 1</w:t>
      </w:r>
      <w:r w:rsidRPr="00B83B3E">
        <w:t xml:space="preserve"> –</w:t>
      </w:r>
      <w:r w:rsidRPr="00B83B3E">
        <w:rPr>
          <w:b/>
        </w:rPr>
        <w:t xml:space="preserve"> </w:t>
      </w:r>
      <w:r w:rsidRPr="00B83B3E">
        <w:t>The user logs into CAPRI, looks up the veteran using the Patient Selector, and moves to the C&amp;P Exams tab.</w:t>
      </w:r>
      <w:r>
        <w:t xml:space="preserve"> </w:t>
      </w:r>
      <w:r w:rsidRPr="00B83B3E">
        <w:t>If there are no examination requests, the window is blank.</w:t>
      </w:r>
      <w:r>
        <w:t xml:space="preserve"> </w:t>
      </w:r>
      <w:r w:rsidRPr="00B83B3E">
        <w:t xml:space="preserve">If the veteran already has examination requests on file, the window shows the dates requested, as in the example in </w:t>
      </w:r>
      <w:r w:rsidR="008C383E">
        <w:t>(</w:t>
      </w:r>
      <w:r w:rsidR="000D40A9">
        <w:fldChar w:fldCharType="begin"/>
      </w:r>
      <w:r w:rsidR="000D40A9">
        <w:instrText xml:space="preserve"> REF _Ref514101990 \h </w:instrText>
      </w:r>
      <w:r w:rsidR="000D40A9">
        <w:fldChar w:fldCharType="separate"/>
      </w:r>
      <w:r w:rsidR="000D40A9">
        <w:t xml:space="preserve">Figure </w:t>
      </w:r>
      <w:r w:rsidR="000D40A9">
        <w:rPr>
          <w:noProof/>
        </w:rPr>
        <w:t>2</w:t>
      </w:r>
      <w:r w:rsidR="000D40A9">
        <w:noBreakHyphen/>
      </w:r>
      <w:r w:rsidR="000D40A9">
        <w:rPr>
          <w:noProof/>
        </w:rPr>
        <w:t>62</w:t>
      </w:r>
      <w:r w:rsidR="000D40A9">
        <w:fldChar w:fldCharType="end"/>
      </w:r>
      <w:r w:rsidR="008C383E">
        <w:t>)</w:t>
      </w:r>
      <w:r>
        <w:t xml:space="preserve"> below</w:t>
      </w:r>
    </w:p>
    <w:p w14:paraId="78D0C586" w14:textId="2AC5B228" w:rsidR="00E33A00" w:rsidRPr="00180E33" w:rsidRDefault="005B1EAC" w:rsidP="00180E33">
      <w:r w:rsidRPr="005F7F65">
        <w:rPr>
          <w:b/>
        </w:rPr>
        <w:t>Step 2</w:t>
      </w:r>
      <w:r w:rsidRPr="00B83B3E">
        <w:t xml:space="preserve"> – The user selects the examination results and clicks the Re-Print </w:t>
      </w:r>
      <w:r w:rsidRPr="00B83B3E">
        <w:rPr>
          <w:u w:val="single"/>
        </w:rPr>
        <w:t>F</w:t>
      </w:r>
      <w:r w:rsidRPr="00B83B3E">
        <w:t>inal C&amp;P Results button.</w:t>
      </w:r>
    </w:p>
    <w:p w14:paraId="5C3CD84A" w14:textId="6DE3843D" w:rsidR="00F12630" w:rsidRPr="00B83B3E" w:rsidRDefault="00BB58B8" w:rsidP="00180E33">
      <w:r>
        <w:rPr>
          <w:noProof/>
        </w:rPr>
        <w:lastRenderedPageBreak/>
        <w:drawing>
          <wp:inline distT="0" distB="0" distL="0" distR="0" wp14:anchorId="4A98FFEE" wp14:editId="548FDD67">
            <wp:extent cx="5686425" cy="3232380"/>
            <wp:effectExtent l="19050" t="19050" r="9525" b="25400"/>
            <wp:docPr id="40" name="Picture 40" descr="C&amp;P Exam tab displaying a highlighted, completed exam.  The Re-Print Final C&amp;P Results button is located in the bottom left-hand corner of the screen surround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84ff48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3232380"/>
                    </a:xfrm>
                    <a:prstGeom prst="rect">
                      <a:avLst/>
                    </a:prstGeom>
                    <a:noFill/>
                    <a:ln w="6350">
                      <a:solidFill>
                        <a:schemeClr val="tx1"/>
                      </a:solidFill>
                    </a:ln>
                  </pic:spPr>
                </pic:pic>
              </a:graphicData>
            </a:graphic>
          </wp:inline>
        </w:drawing>
      </w:r>
    </w:p>
    <w:p w14:paraId="5C3CD84C" w14:textId="0858F0B8" w:rsidR="00945A1E" w:rsidRPr="00B83B3E" w:rsidRDefault="00603B47" w:rsidP="00B52F9B">
      <w:pPr>
        <w:pStyle w:val="Caption"/>
        <w:rPr>
          <w:rFonts w:cs="Times New Roman"/>
        </w:rPr>
      </w:pPr>
      <w:bookmarkStart w:id="691" w:name="_Ref514101990"/>
      <w:bookmarkStart w:id="692" w:name="_Toc524356492"/>
      <w:r>
        <w:t xml:space="preserve">Figure </w:t>
      </w:r>
      <w:fldSimple w:instr=" STYLEREF 1 \s ">
        <w:r w:rsidR="008D502E">
          <w:rPr>
            <w:noProof/>
          </w:rPr>
          <w:t>2</w:t>
        </w:r>
      </w:fldSimple>
      <w:r w:rsidR="008D502E">
        <w:noBreakHyphen/>
      </w:r>
      <w:fldSimple w:instr=" SEQ Figure \* ARABIC \s 1 ">
        <w:r w:rsidR="008D502E">
          <w:rPr>
            <w:noProof/>
          </w:rPr>
          <w:t>62</w:t>
        </w:r>
      </w:fldSimple>
      <w:bookmarkEnd w:id="691"/>
      <w:r w:rsidR="00180E33">
        <w:rPr>
          <w:rFonts w:cs="Times New Roman"/>
        </w:rPr>
        <w:t>. View C&amp;P Exams View</w:t>
      </w:r>
      <w:r w:rsidR="00180E33">
        <w:t>—Reprint Final C&amp;P Results.</w:t>
      </w:r>
      <w:bookmarkEnd w:id="692"/>
    </w:p>
    <w:p w14:paraId="22502D58" w14:textId="77777777" w:rsidR="00F36F48" w:rsidRPr="00B83B3E" w:rsidRDefault="00F36F48" w:rsidP="00F36F48"/>
    <w:p w14:paraId="5C3CD84E" w14:textId="7D1A06E6" w:rsidR="00D86AF8" w:rsidRPr="00B83B3E" w:rsidRDefault="00196B97" w:rsidP="00F36F48">
      <w:r w:rsidRPr="00B83B3E">
        <w:rPr>
          <w:b/>
        </w:rPr>
        <w:t>Step 3</w:t>
      </w:r>
      <w:r w:rsidR="00D86AF8" w:rsidRPr="00B83B3E">
        <w:t xml:space="preserve"> </w:t>
      </w:r>
      <w:r w:rsidR="001768A4" w:rsidRPr="00B83B3E">
        <w:t>–</w:t>
      </w:r>
      <w:r w:rsidR="00D86AF8" w:rsidRPr="00B83B3E">
        <w:t xml:space="preserve"> </w:t>
      </w:r>
      <w:r w:rsidR="006B7071" w:rsidRPr="00B83B3E">
        <w:t>CAPRI</w:t>
      </w:r>
      <w:r w:rsidR="00D86AF8" w:rsidRPr="00B83B3E">
        <w:t xml:space="preserve"> display</w:t>
      </w:r>
      <w:r w:rsidR="00226358" w:rsidRPr="00B83B3E">
        <w:t xml:space="preserve">s a dialog box asking: </w:t>
      </w:r>
      <w:r w:rsidR="00226358" w:rsidRPr="00B83B3E">
        <w:rPr>
          <w:b/>
        </w:rPr>
        <w:t xml:space="preserve">Do you want </w:t>
      </w:r>
      <w:r w:rsidR="004946C3" w:rsidRPr="00B83B3E">
        <w:rPr>
          <w:b/>
        </w:rPr>
        <w:t xml:space="preserve">just </w:t>
      </w:r>
      <w:r w:rsidR="00226358" w:rsidRPr="00B83B3E">
        <w:rPr>
          <w:b/>
        </w:rPr>
        <w:t>the lab/x</w:t>
      </w:r>
      <w:r w:rsidR="00C146D5" w:rsidRPr="00B83B3E">
        <w:t>-</w:t>
      </w:r>
      <w:r w:rsidR="00226358" w:rsidRPr="00B83B3E">
        <w:rPr>
          <w:b/>
        </w:rPr>
        <w:t>ray results?</w:t>
      </w:r>
      <w:r w:rsidR="00226358" w:rsidRPr="00B83B3E">
        <w:t xml:space="preserve"> </w:t>
      </w:r>
      <w:r w:rsidR="00D86AF8" w:rsidRPr="00B83B3E">
        <w:t>(</w:t>
      </w:r>
      <w:r w:rsidR="000D40A9">
        <w:fldChar w:fldCharType="begin"/>
      </w:r>
      <w:r w:rsidR="000D40A9">
        <w:instrText xml:space="preserve"> REF _Ref514102057 \h </w:instrText>
      </w:r>
      <w:r w:rsidR="000D40A9">
        <w:fldChar w:fldCharType="separate"/>
      </w:r>
      <w:r w:rsidR="000D40A9" w:rsidRPr="00B83B3E">
        <w:t xml:space="preserve">Figure </w:t>
      </w:r>
      <w:r w:rsidR="000D40A9">
        <w:rPr>
          <w:noProof/>
        </w:rPr>
        <w:t>2</w:t>
      </w:r>
      <w:r w:rsidR="000D40A9">
        <w:noBreakHyphen/>
      </w:r>
      <w:r w:rsidR="000D40A9">
        <w:rPr>
          <w:noProof/>
        </w:rPr>
        <w:t>63</w:t>
      </w:r>
      <w:r w:rsidR="000D40A9">
        <w:t>. Compensation and Pension Exam Report.</w:t>
      </w:r>
      <w:r w:rsidR="000D40A9">
        <w:fldChar w:fldCharType="end"/>
      </w:r>
      <w:r w:rsidR="00E74B4E" w:rsidRPr="00B83B3E">
        <w:t>)</w:t>
      </w:r>
      <w:r w:rsidR="00EE0CF4">
        <w:t xml:space="preserve"> </w:t>
      </w:r>
      <w:r w:rsidR="00226358" w:rsidRPr="00B83B3E">
        <w:t xml:space="preserve">The user clicks </w:t>
      </w:r>
      <w:r w:rsidR="00226358" w:rsidRPr="00B83B3E">
        <w:rPr>
          <w:b/>
        </w:rPr>
        <w:t>Yes</w:t>
      </w:r>
      <w:r w:rsidR="00226358" w:rsidRPr="00B83B3E">
        <w:t xml:space="preserve"> for lab and x-ray results only, or </w:t>
      </w:r>
      <w:r w:rsidR="00226358" w:rsidRPr="00B83B3E">
        <w:rPr>
          <w:b/>
        </w:rPr>
        <w:t>No</w:t>
      </w:r>
      <w:r w:rsidR="00226358" w:rsidRPr="00B83B3E">
        <w:t xml:space="preserve"> for </w:t>
      </w:r>
      <w:r w:rsidR="00D86AF8" w:rsidRPr="00B83B3E">
        <w:t>the full examination results.</w:t>
      </w:r>
    </w:p>
    <w:p w14:paraId="5C3CD84F" w14:textId="77777777" w:rsidR="00F12630" w:rsidRPr="00B83B3E" w:rsidRDefault="00F12630" w:rsidP="00400B72">
      <w:pPr>
        <w:pStyle w:val="Body3PicCaption"/>
      </w:pPr>
    </w:p>
    <w:p w14:paraId="5C3CD850" w14:textId="77777777" w:rsidR="00D86AF8" w:rsidRPr="00B83B3E" w:rsidRDefault="00323BF1" w:rsidP="001C720C">
      <w:pPr>
        <w:pStyle w:val="Body3PicCaption"/>
      </w:pPr>
      <w:r w:rsidRPr="00B83B3E">
        <w:drawing>
          <wp:inline distT="0" distB="0" distL="0" distR="0" wp14:anchorId="5C3CE177" wp14:editId="7A0354E8">
            <wp:extent cx="1971675" cy="942975"/>
            <wp:effectExtent l="19050" t="19050" r="28575" b="28575"/>
            <wp:docPr id="78" name="Picture 64" descr="Display of the Re-Print Final C&amp;P Result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1ECF1AB9" w:rsidR="00945A1E" w:rsidRPr="00B83B3E" w:rsidRDefault="00945A1E" w:rsidP="00B52F9B">
      <w:pPr>
        <w:pStyle w:val="Caption"/>
        <w:rPr>
          <w:rFonts w:cs="Times New Roman"/>
        </w:rPr>
      </w:pPr>
      <w:bookmarkStart w:id="693" w:name="_Toc326149607"/>
      <w:bookmarkStart w:id="694" w:name="_Toc278548191"/>
      <w:bookmarkStart w:id="695" w:name="_Ref225318843"/>
      <w:bookmarkStart w:id="696" w:name="_Ref406765085"/>
      <w:r w:rsidRPr="00B83B3E">
        <w:rPr>
          <w:rFonts w:cs="Times New Roman"/>
        </w:rPr>
        <w:t xml:space="preserve">Figure </w:t>
      </w:r>
      <w:bookmarkEnd w:id="693"/>
      <w:bookmarkEnd w:id="694"/>
      <w:bookmarkEnd w:id="695"/>
      <w:bookmarkEnd w:id="696"/>
      <w:r w:rsidR="00CE4F48">
        <w:rPr>
          <w:rFonts w:cs="Times New Roman"/>
        </w:rPr>
        <w:t>63</w:t>
      </w:r>
      <w:r w:rsidR="0015564F">
        <w:rPr>
          <w:rFonts w:cs="Times New Roman"/>
        </w:rPr>
        <w:t>. Re-Print Final C&amp;P Results Prompt.</w:t>
      </w:r>
    </w:p>
    <w:p w14:paraId="4B63E363" w14:textId="77777777" w:rsidR="00F36F48" w:rsidRPr="00B83B3E" w:rsidRDefault="00F36F48" w:rsidP="00F36F48"/>
    <w:p w14:paraId="5C3CD853" w14:textId="3CEDBA33" w:rsidR="00F12630" w:rsidRPr="00B83B3E" w:rsidRDefault="00196B97" w:rsidP="00F36F48">
      <w:r w:rsidRPr="00B83B3E">
        <w:rPr>
          <w:b/>
        </w:rPr>
        <w:t xml:space="preserve">Step </w:t>
      </w:r>
      <w:r w:rsidR="00C8044E" w:rsidRPr="00B83B3E">
        <w:rPr>
          <w:b/>
        </w:rPr>
        <w:t>4</w:t>
      </w:r>
      <w:r w:rsidR="00C8044E" w:rsidRPr="00B83B3E">
        <w:t xml:space="preserve"> </w:t>
      </w:r>
      <w:r w:rsidR="001768A4" w:rsidRPr="00B83B3E">
        <w:t>–</w:t>
      </w:r>
      <w:r w:rsidR="00D86AF8" w:rsidRPr="00B83B3E">
        <w:t xml:space="preserve"> The </w:t>
      </w:r>
      <w:r w:rsidR="00D86AF8" w:rsidRPr="00B83B3E">
        <w:rPr>
          <w:b/>
        </w:rPr>
        <w:t>Compensation and Pension Exam Report</w:t>
      </w:r>
      <w:r w:rsidR="00D86AF8" w:rsidRPr="00B83B3E">
        <w:t xml:space="preserve"> screen open</w:t>
      </w:r>
      <w:r w:rsidR="00226358" w:rsidRPr="00B83B3E">
        <w:t>s</w:t>
      </w:r>
      <w:r w:rsidR="00D86AF8" w:rsidRPr="00B83B3E">
        <w:t xml:space="preserve"> under the </w:t>
      </w:r>
      <w:r w:rsidR="00D86AF8" w:rsidRPr="00B83B3E">
        <w:rPr>
          <w:b/>
        </w:rPr>
        <w:t>Reports</w:t>
      </w:r>
      <w:r w:rsidR="00D86AF8" w:rsidRPr="00B83B3E">
        <w:t xml:space="preserve"> tab (</w:t>
      </w:r>
      <w:r w:rsidR="00F12630" w:rsidRPr="00B83B3E">
        <w:fldChar w:fldCharType="begin"/>
      </w:r>
      <w:r w:rsidR="00F12630" w:rsidRPr="00B83B3E">
        <w:instrText xml:space="preserve"> REF _Ref406765101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91</w:t>
      </w:r>
      <w:r w:rsidR="00F12630" w:rsidRPr="00B83B3E">
        <w:fldChar w:fldCharType="end"/>
      </w:r>
      <w:r w:rsidR="00D86AF8" w:rsidRPr="00B83B3E">
        <w:t>).</w:t>
      </w:r>
      <w:r w:rsidR="00EE0CF4">
        <w:t xml:space="preserve"> </w:t>
      </w:r>
      <w:r w:rsidR="00226358" w:rsidRPr="00B83B3E">
        <w:t>The user</w:t>
      </w:r>
      <w:r w:rsidR="00D86AF8" w:rsidRPr="00B83B3E">
        <w:t xml:space="preserve"> can scroll down for more results from the selected examination.</w:t>
      </w:r>
    </w:p>
    <w:p w14:paraId="5C3CD854" w14:textId="5469204E" w:rsidR="00D86AF8" w:rsidRPr="0072016C" w:rsidRDefault="0072016C" w:rsidP="0072016C">
      <w:r>
        <w:rPr>
          <w:noProof/>
        </w:rPr>
        <w:lastRenderedPageBreak/>
        <w:drawing>
          <wp:inline distT="0" distB="0" distL="0" distR="0" wp14:anchorId="6009449F" wp14:editId="2D819FEB">
            <wp:extent cx="5342858" cy="3104762"/>
            <wp:effectExtent l="19050" t="19050" r="10795" b="19685"/>
            <wp:docPr id="42" name="Picture 42" descr="Display of the Compensation and Pension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2858" cy="3104762"/>
                    </a:xfrm>
                    <a:prstGeom prst="rect">
                      <a:avLst/>
                    </a:prstGeom>
                    <a:ln w="6350">
                      <a:solidFill>
                        <a:schemeClr val="tx1"/>
                      </a:solidFill>
                    </a:ln>
                  </pic:spPr>
                </pic:pic>
              </a:graphicData>
            </a:graphic>
          </wp:inline>
        </w:drawing>
      </w:r>
    </w:p>
    <w:p w14:paraId="5C3CD855" w14:textId="3C58AAB7" w:rsidR="00D94358" w:rsidRPr="00B83B3E" w:rsidRDefault="00D94358" w:rsidP="00B52F9B">
      <w:pPr>
        <w:pStyle w:val="Caption"/>
        <w:rPr>
          <w:rFonts w:cs="Times New Roman"/>
        </w:rPr>
      </w:pPr>
      <w:bookmarkStart w:id="697" w:name="_Toc326149608"/>
      <w:bookmarkStart w:id="698" w:name="_Toc278548192"/>
      <w:bookmarkStart w:id="699" w:name="_Ref225318869"/>
      <w:bookmarkStart w:id="700" w:name="_Ref406765101"/>
      <w:bookmarkStart w:id="701" w:name="_Ref514102057"/>
      <w:bookmarkStart w:id="702" w:name="_Toc5243564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63</w:t>
      </w:r>
      <w:r w:rsidR="008D502E">
        <w:rPr>
          <w:rFonts w:cs="Times New Roman"/>
        </w:rPr>
        <w:fldChar w:fldCharType="end"/>
      </w:r>
      <w:bookmarkEnd w:id="697"/>
      <w:bookmarkEnd w:id="698"/>
      <w:bookmarkEnd w:id="699"/>
      <w:bookmarkEnd w:id="700"/>
      <w:r w:rsidR="0072016C">
        <w:rPr>
          <w:rFonts w:cs="Times New Roman"/>
        </w:rPr>
        <w:t>. Compensation and Pension Exam Report.</w:t>
      </w:r>
      <w:bookmarkEnd w:id="701"/>
      <w:bookmarkEnd w:id="702"/>
    </w:p>
    <w:p w14:paraId="5C3CD856" w14:textId="77777777" w:rsidR="00F12630" w:rsidRPr="00B83B3E" w:rsidRDefault="00F12630" w:rsidP="00F12630"/>
    <w:p w14:paraId="5C3CD857" w14:textId="77777777" w:rsidR="00D86AF8" w:rsidRPr="00B83B3E" w:rsidRDefault="00196B97" w:rsidP="00B51127">
      <w:pPr>
        <w:pStyle w:val="BodyText"/>
      </w:pPr>
      <w:r w:rsidRPr="00B83B3E">
        <w:rPr>
          <w:b/>
        </w:rPr>
        <w:t xml:space="preserve">Step </w:t>
      </w:r>
      <w:r w:rsidR="00C8044E" w:rsidRPr="00B83B3E">
        <w:rPr>
          <w:b/>
        </w:rPr>
        <w:t>5</w:t>
      </w:r>
      <w:r w:rsidR="00C8044E" w:rsidRPr="00B83B3E">
        <w:t xml:space="preserve"> </w:t>
      </w:r>
      <w:r w:rsidR="001768A4" w:rsidRPr="00B83B3E">
        <w:t>–</w:t>
      </w:r>
      <w:r w:rsidR="00D86AF8" w:rsidRPr="00B83B3E">
        <w:t xml:space="preserve"> </w:t>
      </w:r>
      <w:r w:rsidR="00226358" w:rsidRPr="00B83B3E">
        <w:t>T</w:t>
      </w:r>
      <w:r w:rsidR="00D86AF8" w:rsidRPr="00B83B3E">
        <w:t xml:space="preserve">o view the results of another final examination request, </w:t>
      </w:r>
      <w:r w:rsidR="00226358"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Step 2</w:t>
      </w:r>
      <w:r w:rsidR="00D86AF8" w:rsidRPr="00B83B3E">
        <w:t xml:space="preserve"> </w:t>
      </w:r>
      <w:r w:rsidR="00F111D5" w:rsidRPr="00B83B3E">
        <w:t>of</w:t>
      </w:r>
      <w:r w:rsidR="008912D3" w:rsidRPr="00B83B3E">
        <w:t xml:space="preserve"> this section</w:t>
      </w:r>
      <w:r w:rsidR="00D86AF8" w:rsidRPr="00B83B3E">
        <w:t>.</w:t>
      </w:r>
    </w:p>
    <w:p w14:paraId="5C3CD858" w14:textId="77777777" w:rsidR="00D86AF8" w:rsidRPr="00B83B3E" w:rsidRDefault="00D86AF8" w:rsidP="00A561AD">
      <w:pPr>
        <w:pStyle w:val="Heading3"/>
      </w:pPr>
      <w:bookmarkStart w:id="703" w:name="_Toc179779069"/>
      <w:bookmarkStart w:id="704" w:name="_Toc278187804"/>
      <w:bookmarkStart w:id="705" w:name="_Toc508873544"/>
      <w:bookmarkStart w:id="706" w:name="_Toc508874973"/>
      <w:bookmarkStart w:id="707" w:name="_Toc508875827"/>
      <w:bookmarkStart w:id="708" w:name="_Toc524336297"/>
      <w:r w:rsidRPr="00B83B3E">
        <w:t>Status Inquiry</w:t>
      </w:r>
      <w:bookmarkEnd w:id="703"/>
      <w:bookmarkEnd w:id="704"/>
      <w:bookmarkEnd w:id="705"/>
      <w:bookmarkEnd w:id="706"/>
      <w:bookmarkEnd w:id="707"/>
      <w:bookmarkEnd w:id="708"/>
    </w:p>
    <w:p w14:paraId="5C3CD859" w14:textId="77777777" w:rsidR="00D86AF8" w:rsidRPr="00B83B3E" w:rsidRDefault="00DE1957" w:rsidP="008912D3">
      <w:pPr>
        <w:pStyle w:val="BodyText"/>
      </w:pPr>
      <w:r w:rsidRPr="00B83B3E">
        <w:t>T</w:t>
      </w:r>
      <w:r w:rsidR="00D86AF8" w:rsidRPr="00B83B3E">
        <w:t>his option</w:t>
      </w:r>
      <w:r w:rsidRPr="00B83B3E">
        <w:t xml:space="preserve"> is used</w:t>
      </w:r>
      <w:r w:rsidR="00D86AF8" w:rsidRPr="00B83B3E">
        <w:t xml:space="preserve"> to check the status of any exam request shown on the </w:t>
      </w:r>
      <w:r w:rsidR="00D86AF8" w:rsidRPr="00B83B3E">
        <w:rPr>
          <w:b/>
        </w:rPr>
        <w:t>C&amp;P Exam</w:t>
      </w:r>
      <w:r w:rsidR="00D86AF8" w:rsidRPr="00B83B3E">
        <w:t xml:space="preserve"> tab screen.</w:t>
      </w:r>
    </w:p>
    <w:p w14:paraId="5C3CD85A" w14:textId="78AF43E7" w:rsidR="00D86AF8" w:rsidRPr="00B83B3E" w:rsidRDefault="00196B97" w:rsidP="008912D3">
      <w:pPr>
        <w:pStyle w:val="BodyText"/>
      </w:pPr>
      <w:r w:rsidRPr="00B83B3E">
        <w:rPr>
          <w:b/>
        </w:rPr>
        <w:t>Step 1</w:t>
      </w:r>
      <w:r w:rsidR="00D86AF8" w:rsidRPr="00B83B3E">
        <w:t xml:space="preserve"> </w:t>
      </w:r>
      <w:r w:rsidR="001768A4" w:rsidRPr="00B83B3E">
        <w:t>–</w:t>
      </w:r>
      <w:r w:rsidRPr="00B83B3E">
        <w:rPr>
          <w:b/>
        </w:rPr>
        <w:t xml:space="preserve"> </w:t>
      </w:r>
      <w:r w:rsidR="00DE1957" w:rsidRPr="00B83B3E">
        <w:t>The user logs</w:t>
      </w:r>
      <w:r w:rsidR="00D86AF8" w:rsidRPr="00B83B3E">
        <w:t xml:space="preserve"> into </w:t>
      </w:r>
      <w:r w:rsidR="006B7071" w:rsidRPr="00B83B3E">
        <w:t>CAPRI</w:t>
      </w:r>
      <w:r w:rsidR="00D86AF8" w:rsidRPr="00B83B3E">
        <w:t>, look</w:t>
      </w:r>
      <w:r w:rsidR="00DE1957" w:rsidRPr="00B83B3E">
        <w:t>s</w:t>
      </w:r>
      <w:r w:rsidR="00D86AF8" w:rsidRPr="00B83B3E">
        <w:t xml:space="preserve"> up the veteran using the </w:t>
      </w:r>
      <w:r w:rsidR="006157F6" w:rsidRPr="00B83B3E">
        <w:rPr>
          <w:b/>
        </w:rPr>
        <w:t>Patient Selector</w:t>
      </w:r>
      <w:r w:rsidR="00D86AF8" w:rsidRPr="00B83B3E">
        <w:t>, and move</w:t>
      </w:r>
      <w:r w:rsidR="00DE1957"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_Ref406765121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57</w:t>
      </w:r>
      <w:r w:rsidR="00F12630"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 xml:space="preserve">If the veteran already has examination requests on file, the </w:t>
      </w:r>
      <w:r w:rsidR="006B746F" w:rsidRPr="00B83B3E">
        <w:t xml:space="preserve">window </w:t>
      </w:r>
      <w:r w:rsidR="00D86AF8" w:rsidRPr="00B83B3E">
        <w:t>show</w:t>
      </w:r>
      <w:r w:rsidR="006B746F" w:rsidRPr="00B83B3E">
        <w:t>s</w:t>
      </w:r>
      <w:r w:rsidR="00D86AF8" w:rsidRPr="00B83B3E">
        <w:t xml:space="preserve"> the dates requested, as in the example below.</w:t>
      </w:r>
    </w:p>
    <w:p w14:paraId="726B0598" w14:textId="20BF432B" w:rsidR="00F36F48" w:rsidRPr="00B83B3E" w:rsidRDefault="00196B97" w:rsidP="00F36F48">
      <w:pPr>
        <w:pStyle w:val="BodyText"/>
      </w:pPr>
      <w:r w:rsidRPr="00B83B3E">
        <w:rPr>
          <w:b/>
        </w:rPr>
        <w:t>Step 2</w:t>
      </w:r>
      <w:r w:rsidR="00213B8B" w:rsidRPr="00B83B3E">
        <w:t xml:space="preserve"> </w:t>
      </w:r>
      <w:r w:rsidR="001768A4" w:rsidRPr="00B83B3E">
        <w:t>–</w:t>
      </w:r>
      <w:r w:rsidRPr="00B83B3E">
        <w:rPr>
          <w:b/>
        </w:rPr>
        <w:t xml:space="preserve"> </w:t>
      </w:r>
      <w:r w:rsidR="00213B8B" w:rsidRPr="00B83B3E">
        <w:t xml:space="preserve">To check an exam’s status, the user selects the exam request </w:t>
      </w:r>
      <w:r w:rsidR="00617641" w:rsidRPr="00B83B3E">
        <w:t xml:space="preserve">for which they would like to check the status </w:t>
      </w:r>
      <w:r w:rsidR="00213B8B" w:rsidRPr="00B83B3E">
        <w:t>and</w:t>
      </w:r>
      <w:r w:rsidR="00617641" w:rsidRPr="00B83B3E">
        <w:t xml:space="preserve"> then</w:t>
      </w:r>
      <w:r w:rsidR="00213B8B" w:rsidRPr="00B83B3E">
        <w:t xml:space="preserve"> clicks the </w:t>
      </w:r>
      <w:r w:rsidR="00213B8B" w:rsidRPr="00B83B3E">
        <w:rPr>
          <w:b/>
        </w:rPr>
        <w:t>Status Inquiry</w:t>
      </w:r>
      <w:r w:rsidR="00213B8B" w:rsidRPr="00B83B3E">
        <w:t xml:space="preserve"> button</w:t>
      </w:r>
      <w:r w:rsidR="0028791A" w:rsidRPr="00B83B3E">
        <w:t xml:space="preserve"> (</w:t>
      </w:r>
      <w:r w:rsidR="00F12630" w:rsidRPr="00B83B3E">
        <w:fldChar w:fldCharType="begin"/>
      </w:r>
      <w:r w:rsidR="00F12630" w:rsidRPr="00B83B3E">
        <w:instrText xml:space="preserve"> REF _Ref406765201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57</w:t>
      </w:r>
      <w:r w:rsidR="00F12630" w:rsidRPr="00B83B3E">
        <w:fldChar w:fldCharType="end"/>
      </w:r>
      <w:r w:rsidR="0028791A" w:rsidRPr="00B83B3E">
        <w:t>)</w:t>
      </w:r>
      <w:r w:rsidR="00213B8B" w:rsidRPr="00B83B3E">
        <w:t>.</w:t>
      </w:r>
    </w:p>
    <w:p w14:paraId="5FAAB4CA" w14:textId="2F96DB6D" w:rsidR="00F36F48" w:rsidRPr="00B83B3E" w:rsidRDefault="00196B97" w:rsidP="00F36F48">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Compensation and Pension Exam Inquiry</w:t>
      </w:r>
      <w:r w:rsidR="00D86AF8" w:rsidRPr="00B83B3E">
        <w:t xml:space="preserve"> screen </w:t>
      </w:r>
      <w:r w:rsidR="00254AD3" w:rsidRPr="00B83B3E">
        <w:t>opens</w:t>
      </w:r>
      <w:r w:rsidR="00D86AF8" w:rsidRPr="00B83B3E">
        <w:t xml:space="preserve"> under the </w:t>
      </w:r>
      <w:r w:rsidR="00D86AF8" w:rsidRPr="00B83B3E">
        <w:rPr>
          <w:b/>
        </w:rPr>
        <w:t>Reports</w:t>
      </w:r>
      <w:r w:rsidR="00D86AF8" w:rsidRPr="00B83B3E">
        <w:t xml:space="preserve"> tab.</w:t>
      </w:r>
      <w:r w:rsidR="00EE0CF4">
        <w:t xml:space="preserve"> </w:t>
      </w:r>
      <w:r w:rsidR="00D573BD" w:rsidRPr="00B83B3E">
        <w:t>The user</w:t>
      </w:r>
      <w:r w:rsidR="00D86AF8" w:rsidRPr="00B83B3E">
        <w:t xml:space="preserve"> can scroll down for more information about the selected examination</w:t>
      </w:r>
      <w:r w:rsidR="00B31F74" w:rsidRPr="00B83B3E">
        <w:t xml:space="preserve"> (</w:t>
      </w:r>
      <w:r w:rsidR="00F12630" w:rsidRPr="00B83B3E">
        <w:fldChar w:fldCharType="begin"/>
      </w:r>
      <w:r w:rsidR="00F12630" w:rsidRPr="00B83B3E">
        <w:instrText xml:space="preserve"> REF _Ref406765189 \h </w:instrText>
      </w:r>
      <w:r w:rsidR="00B83B3E">
        <w:instrText xml:space="preserve"> \* MERGEFORMAT </w:instrText>
      </w:r>
      <w:r w:rsidR="00F12630" w:rsidRPr="00B83B3E">
        <w:fldChar w:fldCharType="separate"/>
      </w:r>
      <w:r w:rsidR="00291D99" w:rsidRPr="00B83B3E">
        <w:t xml:space="preserve">Figure </w:t>
      </w:r>
      <w:r w:rsidR="00291D99">
        <w:rPr>
          <w:noProof/>
        </w:rPr>
        <w:t>2</w:t>
      </w:r>
      <w:r w:rsidR="00291D99">
        <w:rPr>
          <w:noProof/>
        </w:rPr>
        <w:noBreakHyphen/>
        <w:t>92</w:t>
      </w:r>
      <w:r w:rsidR="00F12630" w:rsidRPr="00B83B3E">
        <w:fldChar w:fldCharType="end"/>
      </w:r>
      <w:r w:rsidR="00B31F74" w:rsidRPr="00B83B3E">
        <w:t>)</w:t>
      </w:r>
      <w:r w:rsidR="00D86AF8" w:rsidRPr="00B83B3E">
        <w:t>.</w:t>
      </w:r>
      <w:bookmarkStart w:id="709" w:name="_Ref225318909"/>
    </w:p>
    <w:p w14:paraId="5C3CD85E" w14:textId="32E68D90" w:rsidR="00DC770F" w:rsidRPr="00B83B3E" w:rsidRDefault="00323BF1" w:rsidP="00F36F48">
      <w:pPr>
        <w:pStyle w:val="BodyText"/>
      </w:pPr>
      <w:r w:rsidRPr="00B83B3E">
        <w:rPr>
          <w:noProof/>
        </w:rPr>
        <w:lastRenderedPageBreak/>
        <w:drawing>
          <wp:inline distT="0" distB="0" distL="0" distR="0" wp14:anchorId="5C3CE17A" wp14:editId="6D559398">
            <wp:extent cx="5076825" cy="2952750"/>
            <wp:effectExtent l="19050" t="19050" r="28575" b="19050"/>
            <wp:docPr id="80" name="Picture 46" descr="Display of the Compensation and Pension exam inquiry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582ADC70" w:rsidR="00D94358" w:rsidRPr="00B83B3E" w:rsidRDefault="00D94358" w:rsidP="00B52F9B">
      <w:pPr>
        <w:pStyle w:val="Caption"/>
        <w:rPr>
          <w:rFonts w:cs="Times New Roman"/>
        </w:rPr>
      </w:pPr>
      <w:bookmarkStart w:id="710" w:name="_Toc326149609"/>
      <w:bookmarkStart w:id="711" w:name="_Toc278548193"/>
      <w:bookmarkStart w:id="712" w:name="_Ref278807884"/>
      <w:bookmarkStart w:id="713" w:name="_Ref325352327"/>
      <w:bookmarkStart w:id="714" w:name="_Ref40676518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09"/>
      <w:bookmarkEnd w:id="710"/>
      <w:bookmarkEnd w:id="711"/>
      <w:bookmarkEnd w:id="712"/>
      <w:bookmarkEnd w:id="713"/>
      <w:bookmarkEnd w:id="714"/>
      <w:r w:rsidR="00D24CDE">
        <w:rPr>
          <w:rFonts w:cs="Times New Roman"/>
        </w:rPr>
        <w:t>92</w:t>
      </w:r>
      <w:r w:rsidR="00DE194E">
        <w:rPr>
          <w:rFonts w:cs="Times New Roman"/>
        </w:rPr>
        <w:t xml:space="preserve">. Compensation and Pension </w:t>
      </w:r>
      <w:r w:rsidR="00E23A39">
        <w:rPr>
          <w:rFonts w:cs="Times New Roman"/>
        </w:rPr>
        <w:t>Exam Inquiry</w:t>
      </w:r>
      <w:r w:rsidR="00DE194E">
        <w:rPr>
          <w:rFonts w:cs="Times New Roman"/>
        </w:rPr>
        <w:t>.</w:t>
      </w:r>
    </w:p>
    <w:p w14:paraId="5C3CD860" w14:textId="77777777" w:rsidR="00F12630" w:rsidRPr="00B83B3E" w:rsidRDefault="00F12630" w:rsidP="00F12630"/>
    <w:p w14:paraId="5C3CD861" w14:textId="77777777" w:rsidR="00D86AF8" w:rsidRPr="00B83B3E" w:rsidRDefault="00196B97" w:rsidP="00B51127">
      <w:pPr>
        <w:pStyle w:val="BodyText"/>
      </w:pPr>
      <w:r w:rsidRPr="00B83B3E">
        <w:rPr>
          <w:b/>
        </w:rPr>
        <w:t>Step 4</w:t>
      </w:r>
      <w:r w:rsidR="00D86AF8" w:rsidRPr="00B83B3E">
        <w:t xml:space="preserve"> </w:t>
      </w:r>
      <w:r w:rsidR="001768A4" w:rsidRPr="00B83B3E">
        <w:t>–</w:t>
      </w:r>
      <w:r w:rsidR="00D86AF8" w:rsidRPr="00B83B3E">
        <w:t xml:space="preserve"> </w:t>
      </w:r>
      <w:r w:rsidR="00D573BD" w:rsidRPr="00B83B3E">
        <w:t>T</w:t>
      </w:r>
      <w:r w:rsidR="00D86AF8" w:rsidRPr="00B83B3E">
        <w:t xml:space="preserve">o check the status of another exam request, </w:t>
      </w:r>
      <w:r w:rsidR="00D573BD"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 xml:space="preserve">Step </w:t>
      </w:r>
      <w:r w:rsidR="00D92FE2" w:rsidRPr="00B83B3E">
        <w:rPr>
          <w:b/>
        </w:rPr>
        <w:t>2</w:t>
      </w:r>
      <w:r w:rsidR="0028791A" w:rsidRPr="00B83B3E">
        <w:t xml:space="preserve"> of this section</w:t>
      </w:r>
      <w:r w:rsidR="00D86AF8" w:rsidRPr="00B83B3E">
        <w:t>.</w:t>
      </w:r>
    </w:p>
    <w:p w14:paraId="5C3CD862" w14:textId="77777777" w:rsidR="00D86AF8" w:rsidRPr="00B83B3E" w:rsidRDefault="00D86AF8" w:rsidP="00A561AD">
      <w:pPr>
        <w:pStyle w:val="Heading2"/>
      </w:pPr>
      <w:bookmarkStart w:id="715" w:name="_Toc179779070"/>
      <w:bookmarkStart w:id="716" w:name="_Toc278187805"/>
      <w:bookmarkStart w:id="717" w:name="_Toc508873545"/>
      <w:bookmarkStart w:id="718" w:name="_Toc508874974"/>
      <w:bookmarkStart w:id="719" w:name="_Toc508875828"/>
      <w:bookmarkStart w:id="720" w:name="_Toc524336298"/>
      <w:r w:rsidRPr="00B83B3E">
        <w:t>7131 Request</w:t>
      </w:r>
      <w:bookmarkEnd w:id="715"/>
      <w:bookmarkEnd w:id="716"/>
      <w:bookmarkEnd w:id="717"/>
      <w:bookmarkEnd w:id="718"/>
      <w:bookmarkEnd w:id="719"/>
      <w:bookmarkEnd w:id="720"/>
    </w:p>
    <w:p w14:paraId="5C3CD863" w14:textId="77777777" w:rsidR="00D86AF8" w:rsidRPr="00B83B3E" w:rsidRDefault="00D86AF8" w:rsidP="00B51127">
      <w:pPr>
        <w:pStyle w:val="BodyText"/>
        <w:rPr>
          <w:b/>
        </w:rPr>
      </w:pPr>
      <w:r w:rsidRPr="00B83B3E">
        <w:t>The 7131 Request tab</w:t>
      </w:r>
      <w:r w:rsidRPr="00B83B3E">
        <w:rPr>
          <w:b/>
        </w:rPr>
        <w:t xml:space="preserve"> </w:t>
      </w:r>
      <w:r w:rsidRPr="00B83B3E">
        <w:t>includes functions such as:</w:t>
      </w:r>
    </w:p>
    <w:p w14:paraId="5C3CD864" w14:textId="117DB521" w:rsidR="00D86AF8" w:rsidRPr="00B83B3E" w:rsidRDefault="00D86AF8" w:rsidP="005250E0">
      <w:pPr>
        <w:pStyle w:val="ListBullet2"/>
      </w:pPr>
      <w:r w:rsidRPr="00FF1FDB">
        <w:t>Adding new requests for 21-Day Certificates, Notices of Discharg</w:t>
      </w:r>
      <w:r w:rsidR="005110D1" w:rsidRPr="00FF1FDB">
        <w:t xml:space="preserve">e, </w:t>
      </w:r>
      <w:r w:rsidR="009F3F21" w:rsidRPr="00FF1FDB">
        <w:t>etc.</w:t>
      </w:r>
      <w:r w:rsidR="005110D1" w:rsidRPr="00B83B3E">
        <w:t>…</w:t>
      </w:r>
    </w:p>
    <w:p w14:paraId="5C3CD865" w14:textId="77777777" w:rsidR="00D86AF8" w:rsidRPr="00B83B3E" w:rsidRDefault="00D86AF8" w:rsidP="005250E0">
      <w:pPr>
        <w:pStyle w:val="ListBullet2"/>
      </w:pPr>
      <w:r w:rsidRPr="00B83B3E">
        <w:t>Status inquiries and reports</w:t>
      </w:r>
    </w:p>
    <w:p w14:paraId="5C3CD866" w14:textId="77777777" w:rsidR="00D86AF8" w:rsidRPr="00B83B3E" w:rsidRDefault="00D86AF8" w:rsidP="005250E0">
      <w:pPr>
        <w:pStyle w:val="ListBullet2"/>
      </w:pPr>
      <w:r w:rsidRPr="00B83B3E">
        <w:t>Viewing and editing pending requests</w:t>
      </w:r>
    </w:p>
    <w:p w14:paraId="5C3CD867" w14:textId="6B31A799" w:rsidR="00D86AF8" w:rsidRPr="00B83B3E" w:rsidRDefault="002E0153" w:rsidP="002E0153">
      <w:pPr>
        <w:pStyle w:val="Note"/>
      </w:pPr>
      <w:r w:rsidRPr="002E0153">
        <w:rPr>
          <w:b/>
        </w:rPr>
        <w:t>NOTE:</w:t>
      </w:r>
      <w:r w:rsidR="00D86AF8" w:rsidRPr="00B83B3E">
        <w:t xml:space="preserve"> 7131 requests are reserved for information that cannot be obtained directly through </w:t>
      </w:r>
      <w:r w:rsidR="006B7071" w:rsidRPr="00B83B3E">
        <w:t>CAPRI</w:t>
      </w:r>
      <w:r w:rsidR="00D86AF8" w:rsidRPr="00B83B3E">
        <w:t>, such as older records and retired records that may not e</w:t>
      </w:r>
      <w:r w:rsidR="00BE6E9C" w:rsidRPr="00B83B3E">
        <w:t>xist in the electronic database</w:t>
      </w:r>
      <w:r w:rsidR="00D86AF8" w:rsidRPr="00B83B3E">
        <w:t xml:space="preserve"> or other records in VHA’s CPRS that are unavailable in </w:t>
      </w:r>
      <w:r w:rsidR="006B7071" w:rsidRPr="00B83B3E">
        <w:t>CAPRI</w:t>
      </w:r>
      <w:r w:rsidR="00D86AF8" w:rsidRPr="00B83B3E">
        <w:t>.</w:t>
      </w:r>
      <w:r w:rsidR="00EE0CF4">
        <w:t xml:space="preserve"> </w:t>
      </w:r>
      <w:r w:rsidR="00D86AF8" w:rsidRPr="00B83B3E">
        <w:t xml:space="preserve">For example, scanned records in CPRS may not be available in </w:t>
      </w:r>
      <w:r w:rsidR="006B7071" w:rsidRPr="00B83B3E">
        <w:t>CAPRI</w:t>
      </w:r>
      <w:r w:rsidR="00B51127" w:rsidRPr="00B83B3E">
        <w:t>.</w:t>
      </w:r>
    </w:p>
    <w:p w14:paraId="46CB2E32" w14:textId="351FB079" w:rsidR="00F36F48" w:rsidRPr="00B83B3E" w:rsidRDefault="00D86AF8" w:rsidP="00F36F48">
      <w:pPr>
        <w:pStyle w:val="BodyText"/>
      </w:pPr>
      <w:r w:rsidRPr="00B83B3E">
        <w:t>Pending requests are shown in the left column and completed requests are shown in the right column of the screen.</w:t>
      </w:r>
      <w:r w:rsidR="00EE0CF4">
        <w:t xml:space="preserve"> </w:t>
      </w:r>
      <w:r w:rsidRPr="00B83B3E">
        <w:t xml:space="preserve">In the </w:t>
      </w:r>
      <w:r w:rsidR="00D346D4" w:rsidRPr="00B83B3E">
        <w:t xml:space="preserve">following </w:t>
      </w:r>
      <w:r w:rsidRPr="00B83B3E">
        <w:t>example (</w:t>
      </w:r>
      <w:r w:rsidR="007B1BF5" w:rsidRPr="00B83B3E">
        <w:fldChar w:fldCharType="begin"/>
      </w:r>
      <w:r w:rsidR="007B1BF5" w:rsidRPr="00B83B3E">
        <w:instrText xml:space="preserve"> REF _Ref332960805 \h  \* MERGEFORMAT </w:instrText>
      </w:r>
      <w:r w:rsidR="007B1BF5" w:rsidRPr="00B83B3E">
        <w:fldChar w:fldCharType="separate"/>
      </w:r>
      <w:r w:rsidR="00291D99" w:rsidRPr="00B83B3E">
        <w:t xml:space="preserve">Figure </w:t>
      </w:r>
      <w:r w:rsidR="00291D99">
        <w:t>2</w:t>
      </w:r>
      <w:r w:rsidR="00291D99">
        <w:noBreakHyphen/>
        <w:t>93</w:t>
      </w:r>
      <w:r w:rsidR="007B1BF5" w:rsidRPr="00B83B3E">
        <w:fldChar w:fldCharType="end"/>
      </w:r>
      <w:r w:rsidRPr="00B83B3E">
        <w:t>), the request is still pending for an Admission Report, and there are no completed requests.</w:t>
      </w:r>
      <w:r w:rsidR="00EE0CF4">
        <w:t xml:space="preserve"> </w:t>
      </w:r>
      <w:r w:rsidRPr="00B83B3E">
        <w:t xml:space="preserve">When the tab is first opened, all pending and completed requests </w:t>
      </w:r>
      <w:r w:rsidR="00DE1957" w:rsidRPr="00B83B3E">
        <w:t>are</w:t>
      </w:r>
      <w:r w:rsidRPr="00B83B3E">
        <w:t xml:space="preserve"> shown, but none </w:t>
      </w:r>
      <w:r w:rsidR="00254AD3" w:rsidRPr="00B83B3E">
        <w:t>is</w:t>
      </w:r>
      <w:r w:rsidR="00DE1957" w:rsidRPr="00B83B3E">
        <w:t xml:space="preserve"> selected.</w:t>
      </w:r>
      <w:r w:rsidR="00EE0CF4">
        <w:t xml:space="preserve"> </w:t>
      </w:r>
      <w:r w:rsidR="00DE1957" w:rsidRPr="00B83B3E">
        <w:t xml:space="preserve">The </w:t>
      </w:r>
      <w:r w:rsidR="00DE1957" w:rsidRPr="00B83B3E">
        <w:rPr>
          <w:b/>
        </w:rPr>
        <w:t>Status Inquiry</w:t>
      </w:r>
      <w:r w:rsidR="00DE1957" w:rsidRPr="00B83B3E">
        <w:t xml:space="preserve"> and </w:t>
      </w:r>
      <w:r w:rsidR="00DE1957" w:rsidRPr="00B83B3E">
        <w:rPr>
          <w:b/>
        </w:rPr>
        <w:t>View/Edit Selected Request</w:t>
      </w:r>
      <w:r w:rsidRPr="00B83B3E">
        <w:rPr>
          <w:b/>
        </w:rPr>
        <w:t xml:space="preserve"> </w:t>
      </w:r>
      <w:r w:rsidRPr="00B83B3E">
        <w:t>buttons are not available until a request is selected.</w:t>
      </w:r>
    </w:p>
    <w:p w14:paraId="5C3CD86A" w14:textId="778019CC" w:rsidR="00F12630" w:rsidRPr="00B83B3E" w:rsidRDefault="00D56954" w:rsidP="00F36F48">
      <w:pPr>
        <w:pStyle w:val="BodyText"/>
      </w:pPr>
      <w:r w:rsidRPr="00B83B3E">
        <w:t>(</w:t>
      </w:r>
      <w:r w:rsidR="00AD10CC" w:rsidRPr="00B83B3E">
        <w:fldChar w:fldCharType="begin"/>
      </w:r>
      <w:r w:rsidR="00AD10CC" w:rsidRPr="00B83B3E">
        <w:instrText xml:space="preserve"> REF _Ref406765231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93</w:t>
      </w:r>
      <w:r w:rsidR="00AD10CC" w:rsidRPr="00B83B3E">
        <w:fldChar w:fldCharType="end"/>
      </w:r>
      <w:r w:rsidRPr="00B83B3E">
        <w:t>)</w:t>
      </w:r>
      <w:r w:rsidR="00121D8D" w:rsidRPr="00B83B3E">
        <w:t xml:space="preserve"> </w:t>
      </w:r>
      <w:r w:rsidR="00056E5C" w:rsidRPr="00B83B3E">
        <w:t xml:space="preserve">shows what an open 7131 </w:t>
      </w:r>
      <w:proofErr w:type="gramStart"/>
      <w:r w:rsidR="00056E5C" w:rsidRPr="00B83B3E">
        <w:t>request</w:t>
      </w:r>
      <w:proofErr w:type="gramEnd"/>
      <w:r w:rsidR="00056E5C" w:rsidRPr="00B83B3E">
        <w:t xml:space="preserve"> for an outpatient treatment record looks like.</w:t>
      </w:r>
      <w:r w:rsidR="00EE0CF4">
        <w:t xml:space="preserve"> </w:t>
      </w:r>
      <w:r w:rsidR="00056E5C" w:rsidRPr="00B83B3E">
        <w:t xml:space="preserve">The </w:t>
      </w:r>
      <w:r w:rsidR="00056E5C" w:rsidRPr="00B83B3E">
        <w:rPr>
          <w:b/>
        </w:rPr>
        <w:t>Date of Event</w:t>
      </w:r>
      <w:r w:rsidR="00BB1B6C" w:rsidRPr="00B83B3E">
        <w:rPr>
          <w:b/>
        </w:rPr>
        <w:t>/Date Request Completed</w:t>
      </w:r>
      <w:r w:rsidR="00056E5C" w:rsidRPr="00B83B3E">
        <w:t xml:space="preserve"> displays </w:t>
      </w:r>
      <w:r w:rsidR="00976E34" w:rsidRPr="00B83B3E">
        <w:rPr>
          <w:b/>
        </w:rPr>
        <w:t>Out Patient (</w:t>
      </w:r>
      <w:r w:rsidR="00056E5C" w:rsidRPr="00B83B3E">
        <w:rPr>
          <w:b/>
        </w:rPr>
        <w:t>O/P</w:t>
      </w:r>
      <w:r w:rsidR="00976E34" w:rsidRPr="00B83B3E">
        <w:rPr>
          <w:b/>
        </w:rPr>
        <w:t>)</w:t>
      </w:r>
      <w:r w:rsidR="00124230" w:rsidRPr="00B83B3E">
        <w:rPr>
          <w:b/>
        </w:rPr>
        <w:t xml:space="preserve"> </w:t>
      </w:r>
      <w:r w:rsidR="00056E5C" w:rsidRPr="00B83B3E">
        <w:rPr>
          <w:b/>
        </w:rPr>
        <w:t>Activity</w:t>
      </w:r>
      <w:r w:rsidR="00056E5C" w:rsidRPr="00B83B3E">
        <w:t xml:space="preserve"> when the 7131 request is not for an </w:t>
      </w:r>
      <w:r w:rsidR="00056E5C" w:rsidRPr="00B83B3E">
        <w:rPr>
          <w:b/>
        </w:rPr>
        <w:t>Admission Rep</w:t>
      </w:r>
      <w:r w:rsidR="00BB1B6C" w:rsidRPr="00B83B3E">
        <w:rPr>
          <w:b/>
        </w:rPr>
        <w:t>ort</w:t>
      </w:r>
      <w:r w:rsidR="00BB1B6C" w:rsidRPr="00B83B3E">
        <w:t>.</w:t>
      </w:r>
    </w:p>
    <w:p w14:paraId="5C3CD86B" w14:textId="77777777" w:rsidR="00A931B3" w:rsidRPr="00B83B3E" w:rsidRDefault="00323BF1" w:rsidP="00400B72">
      <w:pPr>
        <w:pStyle w:val="Body3PicCaption"/>
      </w:pPr>
      <w:r w:rsidRPr="00B83B3E">
        <w:lastRenderedPageBreak/>
        <w:drawing>
          <wp:inline distT="0" distB="0" distL="0" distR="0" wp14:anchorId="5C3CE17C" wp14:editId="332712DB">
            <wp:extent cx="4457700" cy="2809875"/>
            <wp:effectExtent l="19050" t="19050" r="19050" b="28575"/>
            <wp:docPr id="81" name="Picture 47" descr="Display of the 7131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50B91BB2" w:rsidR="0058022E" w:rsidRPr="00B83B3E" w:rsidRDefault="0054693F" w:rsidP="00B52F9B">
      <w:pPr>
        <w:pStyle w:val="Caption"/>
        <w:rPr>
          <w:rFonts w:cs="Times New Roman"/>
        </w:rPr>
      </w:pPr>
      <w:bookmarkStart w:id="721" w:name="_Toc326149610"/>
      <w:bookmarkStart w:id="722" w:name="_Ref332960805"/>
      <w:bookmarkStart w:id="723" w:name="_Ref332960939"/>
      <w:bookmarkStart w:id="724" w:name="_Ref332960966"/>
      <w:bookmarkStart w:id="725" w:name="_Ref406765231"/>
      <w:bookmarkStart w:id="726" w:name="_Ref40676526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21"/>
      <w:bookmarkEnd w:id="722"/>
      <w:bookmarkEnd w:id="723"/>
      <w:bookmarkEnd w:id="724"/>
      <w:bookmarkEnd w:id="725"/>
      <w:bookmarkEnd w:id="726"/>
      <w:r w:rsidR="00D24CDE">
        <w:rPr>
          <w:rFonts w:cs="Times New Roman"/>
        </w:rPr>
        <w:t>93</w:t>
      </w:r>
      <w:r w:rsidR="00C84925">
        <w:rPr>
          <w:rFonts w:cs="Times New Roman"/>
        </w:rPr>
        <w:t xml:space="preserve">. </w:t>
      </w:r>
      <w:r w:rsidR="00613104">
        <w:rPr>
          <w:rFonts w:cs="Times New Roman"/>
        </w:rPr>
        <w:t>7131 Request Screen View.</w:t>
      </w:r>
    </w:p>
    <w:p w14:paraId="5C3CD86D" w14:textId="77777777" w:rsidR="006248DB" w:rsidRPr="00B83B3E" w:rsidRDefault="006248DB" w:rsidP="00A561AD">
      <w:pPr>
        <w:pStyle w:val="Heading3"/>
      </w:pPr>
      <w:bookmarkStart w:id="727" w:name="_Ref325367863"/>
      <w:bookmarkStart w:id="728" w:name="_Ref325367864"/>
      <w:bookmarkStart w:id="729" w:name="_Ref325367865"/>
      <w:bookmarkStart w:id="730" w:name="_Ref325367866"/>
      <w:bookmarkStart w:id="731" w:name="_Ref325367867"/>
      <w:bookmarkStart w:id="732" w:name="_Ref325367868"/>
      <w:bookmarkStart w:id="733" w:name="_Ref325367869"/>
      <w:bookmarkStart w:id="734" w:name="_Ref325367870"/>
      <w:bookmarkStart w:id="735" w:name="_Ref325367871"/>
      <w:bookmarkStart w:id="736" w:name="_Ref325367872"/>
      <w:bookmarkStart w:id="737" w:name="_Ref325367889"/>
      <w:bookmarkStart w:id="738" w:name="_Ref325367909"/>
      <w:bookmarkStart w:id="739" w:name="_Toc508873546"/>
      <w:bookmarkStart w:id="740" w:name="_Toc508874975"/>
      <w:bookmarkStart w:id="741" w:name="_Toc508875829"/>
      <w:bookmarkStart w:id="742" w:name="_Toc524336299"/>
      <w:r w:rsidRPr="00B83B3E">
        <w:t xml:space="preserve">Add a New </w:t>
      </w:r>
      <w:r w:rsidR="007A31C8" w:rsidRPr="00B83B3E">
        <w:t xml:space="preserve">7131 </w:t>
      </w:r>
      <w:r w:rsidRPr="00B83B3E">
        <w:t>Request</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5C3CD86E" w14:textId="2DBFD71F" w:rsidR="006248DB" w:rsidRPr="00B83B3E" w:rsidRDefault="00F36F48" w:rsidP="00F36F48">
      <w:r w:rsidRPr="00B83B3E">
        <w:rPr>
          <w:lang w:eastAsia="ko-KR"/>
        </w:rPr>
        <w:t>7</w:t>
      </w:r>
      <w:r w:rsidR="006248DB" w:rsidRPr="00B83B3E">
        <w:t>131 requests can be made for reports including:</w:t>
      </w:r>
    </w:p>
    <w:p w14:paraId="5C3CD86F" w14:textId="77777777" w:rsidR="006248DB" w:rsidRPr="00B83B3E" w:rsidRDefault="006248DB" w:rsidP="00BB1B6C">
      <w:pPr>
        <w:pStyle w:val="BodyText5Numbers"/>
      </w:pPr>
      <w:r w:rsidRPr="00B83B3E">
        <w:t>Patient records which may be retired after a long period of facility inactivity</w:t>
      </w:r>
    </w:p>
    <w:p w14:paraId="5C3CD870" w14:textId="77777777" w:rsidR="006248DB" w:rsidRPr="00B83B3E" w:rsidRDefault="006248DB" w:rsidP="00BB1B6C">
      <w:pPr>
        <w:pStyle w:val="BodyText5Numbers"/>
      </w:pPr>
      <w:r w:rsidRPr="00B83B3E">
        <w:t>Patient records which only exist on paper</w:t>
      </w:r>
    </w:p>
    <w:p w14:paraId="5C3CD871" w14:textId="77777777" w:rsidR="006248DB" w:rsidRPr="00B83B3E" w:rsidRDefault="006248DB" w:rsidP="00BB1B6C">
      <w:pPr>
        <w:pStyle w:val="BodyText5Numbers"/>
      </w:pPr>
      <w:r w:rsidRPr="00B83B3E">
        <w:t>VAF 21-2680 Aid and Attendance examinations that have been completed by the veteran’s health care provider</w:t>
      </w:r>
    </w:p>
    <w:p w14:paraId="5C3CD872" w14:textId="77777777" w:rsidR="006248DB" w:rsidRPr="00B83B3E" w:rsidRDefault="006248DB" w:rsidP="00BB1B6C">
      <w:pPr>
        <w:pStyle w:val="BodyText5Numbers"/>
      </w:pPr>
      <w:r w:rsidRPr="00B83B3E">
        <w:t>Competency reports</w:t>
      </w:r>
    </w:p>
    <w:p w14:paraId="5C3CD873" w14:textId="77777777" w:rsidR="006248DB" w:rsidRPr="00B83B3E" w:rsidRDefault="006248DB" w:rsidP="00BB1B6C">
      <w:pPr>
        <w:pStyle w:val="BodyText5Numbers"/>
      </w:pPr>
      <w:r w:rsidRPr="00B83B3E">
        <w:t>Asset information</w:t>
      </w:r>
    </w:p>
    <w:p w14:paraId="5C3CD874" w14:textId="77777777" w:rsidR="006248DB" w:rsidRPr="00B83B3E" w:rsidRDefault="006248DB" w:rsidP="00BB1B6C">
      <w:pPr>
        <w:pStyle w:val="BodyText5Numbers"/>
      </w:pPr>
      <w:r w:rsidRPr="00B83B3E">
        <w:t>21-day certificates</w:t>
      </w:r>
    </w:p>
    <w:p w14:paraId="5C3CD875" w14:textId="77777777" w:rsidR="006248DB" w:rsidRPr="00B83B3E" w:rsidRDefault="006248DB" w:rsidP="00BB1B6C">
      <w:pPr>
        <w:pStyle w:val="BodyText5Numbers"/>
      </w:pPr>
      <w:r w:rsidRPr="00B83B3E">
        <w:t>Records based upon hospital admissions such as discharge notices and discharge summaries</w:t>
      </w:r>
    </w:p>
    <w:p w14:paraId="5C3CD876" w14:textId="77777777" w:rsidR="006248DB" w:rsidRPr="00B83B3E" w:rsidRDefault="007A31C8" w:rsidP="00400B72">
      <w:pPr>
        <w:pStyle w:val="Body3PicCaption"/>
      </w:pPr>
      <w:r w:rsidRPr="00B83B3E">
        <w:t>To add a new 7131 request, do the following</w:t>
      </w:r>
      <w:r w:rsidR="00B12373" w:rsidRPr="00B83B3E">
        <w:t>:</w:t>
      </w:r>
    </w:p>
    <w:p w14:paraId="5C3CD877" w14:textId="77777777" w:rsidR="00B12373" w:rsidRPr="00B83B3E" w:rsidRDefault="00B12373" w:rsidP="00B51127">
      <w:pPr>
        <w:pStyle w:val="BodyText"/>
      </w:pPr>
      <w:r w:rsidRPr="00B83B3E">
        <w:rPr>
          <w:b/>
        </w:rPr>
        <w:t>Step 1</w:t>
      </w:r>
      <w:r w:rsidRPr="00B83B3E">
        <w:t xml:space="preserve"> </w:t>
      </w:r>
      <w:r w:rsidR="00A06C2E" w:rsidRPr="00B83B3E">
        <w:t>–</w:t>
      </w:r>
      <w:r w:rsidRPr="00B83B3E">
        <w:t xml:space="preserve"> The user logs into CAPRI, selects a patient, and clicks the </w:t>
      </w:r>
      <w:r w:rsidRPr="00B83B3E">
        <w:rPr>
          <w:b/>
        </w:rPr>
        <w:t>7131 Request</w:t>
      </w:r>
      <w:r w:rsidRPr="00B83B3E">
        <w:t xml:space="preserve"> tab.</w:t>
      </w:r>
    </w:p>
    <w:p w14:paraId="5C3CD878" w14:textId="09E804EC" w:rsidR="00B12373" w:rsidRPr="00B83B3E" w:rsidRDefault="00B12373" w:rsidP="00113C7E">
      <w:pPr>
        <w:pStyle w:val="BodyText"/>
      </w:pPr>
      <w:r w:rsidRPr="00B83B3E">
        <w:rPr>
          <w:b/>
        </w:rPr>
        <w:t xml:space="preserve">Step 2 </w:t>
      </w:r>
      <w:r w:rsidR="00A06C2E" w:rsidRPr="00B83B3E">
        <w:t>–</w:t>
      </w:r>
      <w:r w:rsidRPr="00B83B3E">
        <w:t xml:space="preserve"> The user clicks the </w:t>
      </w:r>
      <w:r w:rsidRPr="00B83B3E">
        <w:rPr>
          <w:b/>
          <w:bCs/>
        </w:rPr>
        <w:t>Add a New Request</w:t>
      </w:r>
      <w:r w:rsidRPr="00B83B3E">
        <w:t xml:space="preserve"> button (</w:t>
      </w:r>
      <w:r w:rsidR="00AD10CC" w:rsidRPr="00B83B3E">
        <w:fldChar w:fldCharType="begin"/>
      </w:r>
      <w:r w:rsidR="00AD10CC" w:rsidRPr="00B83B3E">
        <w:instrText xml:space="preserve"> REF _Ref406765260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93</w:t>
      </w:r>
      <w:r w:rsidR="00AD10CC" w:rsidRPr="00B83B3E">
        <w:fldChar w:fldCharType="end"/>
      </w:r>
      <w:r w:rsidRPr="00B83B3E">
        <w:t>).</w:t>
      </w:r>
    </w:p>
    <w:p w14:paraId="537C3BDD" w14:textId="7F427290" w:rsidR="00F36F48" w:rsidRPr="00B83B3E" w:rsidRDefault="00B12373" w:rsidP="00F36F48">
      <w:pPr>
        <w:pStyle w:val="BodyText"/>
      </w:pPr>
      <w:r w:rsidRPr="00B83B3E">
        <w:rPr>
          <w:b/>
        </w:rPr>
        <w:t>Step 3</w:t>
      </w:r>
      <w:r w:rsidRPr="00B83B3E">
        <w:t xml:space="preserve"> –</w:t>
      </w:r>
      <w:r w:rsidRPr="00B83B3E">
        <w:rPr>
          <w:b/>
        </w:rPr>
        <w:t xml:space="preserve"> </w:t>
      </w:r>
      <w:r w:rsidRPr="00B83B3E">
        <w:t xml:space="preserve">The user selects either </w:t>
      </w:r>
      <w:r w:rsidRPr="00B83B3E">
        <w:rPr>
          <w:b/>
          <w:iCs/>
        </w:rPr>
        <w:t>Outpatient/Activity</w:t>
      </w:r>
      <w:r w:rsidRPr="00B83B3E">
        <w:t xml:space="preserve"> (</w:t>
      </w:r>
      <w:r w:rsidR="00AD10CC" w:rsidRPr="00B83B3E">
        <w:fldChar w:fldCharType="begin"/>
      </w:r>
      <w:r w:rsidR="00AD10CC" w:rsidRPr="00B83B3E">
        <w:instrText xml:space="preserve"> REF _Ref406765279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94</w:t>
      </w:r>
      <w:r w:rsidR="00AD10CC" w:rsidRPr="00B83B3E">
        <w:fldChar w:fldCharType="end"/>
      </w:r>
      <w:r w:rsidR="00482043" w:rsidRPr="00B83B3E">
        <w:t xml:space="preserve">) </w:t>
      </w:r>
      <w:r w:rsidRPr="00B83B3E">
        <w:t xml:space="preserve">or </w:t>
      </w:r>
      <w:r w:rsidRPr="00B83B3E">
        <w:rPr>
          <w:b/>
          <w:iCs/>
        </w:rPr>
        <w:t>Admission</w:t>
      </w:r>
      <w:r w:rsidRPr="00B83B3E">
        <w:t xml:space="preserve"> (</w:t>
      </w:r>
      <w:r w:rsidR="00AD10CC" w:rsidRPr="00B83B3E">
        <w:fldChar w:fldCharType="begin"/>
      </w:r>
      <w:r w:rsidR="00AD10CC" w:rsidRPr="00B83B3E">
        <w:instrText xml:space="preserve"> REF _Ref406765290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95</w:t>
      </w:r>
      <w:r w:rsidR="00AD10CC" w:rsidRPr="00B83B3E">
        <w:fldChar w:fldCharType="end"/>
      </w:r>
      <w:r w:rsidR="00282771" w:rsidRPr="00B83B3E">
        <w:t xml:space="preserve">) </w:t>
      </w:r>
      <w:r w:rsidRPr="00B83B3E">
        <w:t>depending on which one most closely relates to the request.</w:t>
      </w:r>
      <w:r w:rsidR="00EE0CF4">
        <w:t xml:space="preserve"> </w:t>
      </w:r>
      <w:r w:rsidRPr="00B83B3E">
        <w:t xml:space="preserve">If no admission is listed under the </w:t>
      </w:r>
      <w:r w:rsidRPr="00B83B3E">
        <w:rPr>
          <w:b/>
          <w:iCs/>
        </w:rPr>
        <w:t>Select Admission Date</w:t>
      </w:r>
      <w:r w:rsidRPr="00B83B3E">
        <w:t xml:space="preserve"> (</w:t>
      </w:r>
      <w:r w:rsidR="00AD10CC" w:rsidRPr="00B83B3E">
        <w:fldChar w:fldCharType="begin"/>
      </w:r>
      <w:r w:rsidR="00AD10CC" w:rsidRPr="00B83B3E">
        <w:instrText xml:space="preserve"> REF _Ref406765303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95</w:t>
      </w:r>
      <w:r w:rsidR="00AD10CC" w:rsidRPr="00B83B3E">
        <w:fldChar w:fldCharType="end"/>
      </w:r>
      <w:r w:rsidR="00121D8D" w:rsidRPr="00B83B3E">
        <w:t xml:space="preserve">) </w:t>
      </w:r>
      <w:r w:rsidRPr="00B83B3E">
        <w:t>then an electronic 713</w:t>
      </w:r>
      <w:r w:rsidR="002E18C9" w:rsidRPr="00B83B3E">
        <w:t>1 Request cannot be submitted.</w:t>
      </w:r>
    </w:p>
    <w:p w14:paraId="5C3CD87A" w14:textId="20E0F58F" w:rsidR="00B12373" w:rsidRPr="00B83B3E" w:rsidRDefault="008B3FB2" w:rsidP="008B3FB2">
      <w:pPr>
        <w:pStyle w:val="Note"/>
      </w:pPr>
      <w:r w:rsidRPr="008B3FB2">
        <w:rPr>
          <w:b/>
        </w:rPr>
        <w:t>NOTE:</w:t>
      </w:r>
      <w:r w:rsidR="00B12373" w:rsidRPr="00B83B3E">
        <w:t xml:space="preserve"> Notice of Discharge, Hospital Summary, Certificate (21-Day), and Admission Report are NOT available if the user selects Outpatient/Activity.</w:t>
      </w:r>
      <w:r w:rsidR="00EE0CF4">
        <w:t xml:space="preserve"> </w:t>
      </w:r>
      <w:r w:rsidR="00B12373" w:rsidRPr="00B83B3E">
        <w:t>These options are only available if Admission is selected.</w:t>
      </w:r>
    </w:p>
    <w:p w14:paraId="5C3CD87C" w14:textId="77777777" w:rsidR="001C70B8" w:rsidRPr="00B83B3E" w:rsidRDefault="00323BF1" w:rsidP="00400B72">
      <w:pPr>
        <w:pStyle w:val="Body3PicCaption"/>
      </w:pPr>
      <w:r w:rsidRPr="00B83B3E">
        <w:lastRenderedPageBreak/>
        <w:drawing>
          <wp:inline distT="0" distB="0" distL="0" distR="0" wp14:anchorId="5C3CE17E" wp14:editId="67E133A9">
            <wp:extent cx="4095750" cy="3228975"/>
            <wp:effectExtent l="19050" t="19050" r="19050" b="28575"/>
            <wp:docPr id="82" name="Picture 76" descr="Display of a New 7131 Request screen with a red elipse surrounding the Outpatient/Activ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1ADE3422" w:rsidR="0058022E" w:rsidRPr="00B83B3E" w:rsidRDefault="0054693F" w:rsidP="00B52F9B">
      <w:pPr>
        <w:pStyle w:val="Caption"/>
        <w:rPr>
          <w:rFonts w:cs="Times New Roman"/>
        </w:rPr>
      </w:pPr>
      <w:bookmarkStart w:id="743" w:name="_Toc326149611"/>
      <w:bookmarkStart w:id="744" w:name="_Ref332960975"/>
      <w:bookmarkStart w:id="745" w:name="_Ref333176432"/>
      <w:bookmarkStart w:id="746" w:name="_Ref40676527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43"/>
      <w:bookmarkEnd w:id="744"/>
      <w:bookmarkEnd w:id="745"/>
      <w:bookmarkEnd w:id="746"/>
      <w:r w:rsidR="00BC7500">
        <w:rPr>
          <w:rFonts w:cs="Times New Roman"/>
        </w:rPr>
        <w:t>94</w:t>
      </w:r>
      <w:r w:rsidR="00992759">
        <w:rPr>
          <w:rFonts w:cs="Times New Roman"/>
        </w:rPr>
        <w:t>. New 7131 Request</w:t>
      </w:r>
      <w:r w:rsidR="00992759">
        <w:t>—</w:t>
      </w:r>
      <w:r w:rsidR="00992759">
        <w:rPr>
          <w:rFonts w:cs="Times New Roman"/>
        </w:rPr>
        <w:t>Outpatient/Activity Option.</w:t>
      </w:r>
    </w:p>
    <w:p w14:paraId="5C3CD87E" w14:textId="77777777" w:rsidR="00AD10CC" w:rsidRPr="00B83B3E" w:rsidRDefault="00AD10CC" w:rsidP="00AD10CC"/>
    <w:p w14:paraId="5C3CD87F" w14:textId="77777777" w:rsidR="001C70B8" w:rsidRPr="00B83B3E" w:rsidRDefault="00323BF1" w:rsidP="00400B72">
      <w:pPr>
        <w:pStyle w:val="Body3PicCaption"/>
      </w:pPr>
      <w:r w:rsidRPr="00B83B3E">
        <w:drawing>
          <wp:inline distT="0" distB="0" distL="0" distR="0" wp14:anchorId="5C3CE180" wp14:editId="6755EF66">
            <wp:extent cx="4095750" cy="3333750"/>
            <wp:effectExtent l="19050" t="19050" r="19050" b="19050"/>
            <wp:docPr id="83" name="Picture 77" descr="Display of a New 7131 Request screen with a red elipse surrounding the Admiss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0574E23A" w:rsidR="001C70B8" w:rsidRPr="00B83B3E" w:rsidRDefault="0054693F" w:rsidP="00B52F9B">
      <w:pPr>
        <w:pStyle w:val="Caption"/>
        <w:rPr>
          <w:rFonts w:cs="Times New Roman"/>
        </w:rPr>
      </w:pPr>
      <w:bookmarkStart w:id="747" w:name="_Toc326149612"/>
      <w:bookmarkStart w:id="748" w:name="_Ref332961012"/>
      <w:bookmarkStart w:id="749" w:name="_Ref332961022"/>
      <w:bookmarkStart w:id="750" w:name="_Ref406765290"/>
      <w:bookmarkStart w:id="751" w:name="_Ref406765303"/>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47"/>
      <w:bookmarkEnd w:id="748"/>
      <w:bookmarkEnd w:id="749"/>
      <w:bookmarkEnd w:id="750"/>
      <w:bookmarkEnd w:id="751"/>
      <w:r w:rsidR="00BC7500">
        <w:rPr>
          <w:rFonts w:cs="Times New Roman"/>
        </w:rPr>
        <w:t>95</w:t>
      </w:r>
      <w:r w:rsidR="002469A7">
        <w:rPr>
          <w:rFonts w:cs="Times New Roman"/>
        </w:rPr>
        <w:t>. New 7131 Request</w:t>
      </w:r>
      <w:r w:rsidR="002469A7">
        <w:t>—</w:t>
      </w:r>
      <w:r w:rsidR="002469A7">
        <w:rPr>
          <w:rFonts w:cs="Times New Roman"/>
        </w:rPr>
        <w:t>Admission Option</w:t>
      </w:r>
    </w:p>
    <w:p w14:paraId="5C3CD881" w14:textId="77777777" w:rsidR="00AD10CC" w:rsidRPr="00B83B3E" w:rsidRDefault="00AD10CC" w:rsidP="00AD10CC"/>
    <w:p w14:paraId="5C3CD882" w14:textId="77777777" w:rsidR="001C70B8" w:rsidRPr="00B83B3E" w:rsidRDefault="001C70B8" w:rsidP="00113C7E">
      <w:pPr>
        <w:pStyle w:val="BodyText"/>
      </w:pPr>
      <w:r w:rsidRPr="00B83B3E">
        <w:rPr>
          <w:b/>
          <w:bCs/>
        </w:rPr>
        <w:t>Step 4</w:t>
      </w:r>
      <w:r w:rsidRPr="00B83B3E">
        <w:t xml:space="preserve"> –</w:t>
      </w:r>
      <w:r w:rsidRPr="00B83B3E">
        <w:rPr>
          <w:b/>
          <w:bCs/>
        </w:rPr>
        <w:t xml:space="preserve"> </w:t>
      </w:r>
      <w:r w:rsidRPr="00B83B3E">
        <w:t>The user checks the items to request</w:t>
      </w:r>
      <w:r w:rsidR="006B746F" w:rsidRPr="00B83B3E">
        <w:t xml:space="preserve"> i.e.</w:t>
      </w:r>
      <w:r w:rsidR="004A1462" w:rsidRPr="00B83B3E">
        <w:t xml:space="preserve"> </w:t>
      </w:r>
      <w:r w:rsidRPr="00B83B3E">
        <w:rPr>
          <w:b/>
        </w:rPr>
        <w:t>Pt</w:t>
      </w:r>
      <w:r w:rsidR="004A1462" w:rsidRPr="00B83B3E">
        <w:rPr>
          <w:b/>
        </w:rPr>
        <w:t>.</w:t>
      </w:r>
      <w:r w:rsidRPr="00B83B3E">
        <w:rPr>
          <w:b/>
        </w:rPr>
        <w:t xml:space="preserve"> Name</w:t>
      </w:r>
      <w:r w:rsidRPr="00B83B3E">
        <w:t xml:space="preserve">, </w:t>
      </w:r>
      <w:r w:rsidRPr="00B83B3E">
        <w:rPr>
          <w:b/>
        </w:rPr>
        <w:t>Requested By</w:t>
      </w:r>
      <w:r w:rsidRPr="00B83B3E">
        <w:t xml:space="preserve">, </w:t>
      </w:r>
      <w:r w:rsidRPr="00B83B3E">
        <w:rPr>
          <w:b/>
        </w:rPr>
        <w:t>Request Date</w:t>
      </w:r>
      <w:r w:rsidRPr="00B83B3E">
        <w:t xml:space="preserve">, </w:t>
      </w:r>
      <w:r w:rsidRPr="00B83B3E">
        <w:rPr>
          <w:b/>
        </w:rPr>
        <w:t>Date Last Status Changed, RO</w:t>
      </w:r>
      <w:r w:rsidRPr="00B83B3E">
        <w:t xml:space="preserve">, and </w:t>
      </w:r>
      <w:r w:rsidRPr="00B83B3E">
        <w:rPr>
          <w:b/>
        </w:rPr>
        <w:t>Admission Date</w:t>
      </w:r>
      <w:r w:rsidRPr="00B83B3E">
        <w:t>.</w:t>
      </w:r>
    </w:p>
    <w:p w14:paraId="5C3CD883" w14:textId="3CE3E7FB" w:rsidR="001C70B8" w:rsidRPr="00B83B3E" w:rsidRDefault="001C70B8" w:rsidP="00113C7E">
      <w:pPr>
        <w:pStyle w:val="BodyText"/>
      </w:pPr>
      <w:r w:rsidRPr="00B83B3E">
        <w:rPr>
          <w:b/>
          <w:bCs/>
        </w:rPr>
        <w:lastRenderedPageBreak/>
        <w:t>Step 5</w:t>
      </w:r>
      <w:r w:rsidRPr="00B83B3E">
        <w:t xml:space="preserve"> –</w:t>
      </w:r>
      <w:r w:rsidRPr="00B83B3E">
        <w:rPr>
          <w:b/>
          <w:bCs/>
        </w:rPr>
        <w:t xml:space="preserve"> </w:t>
      </w:r>
      <w:r w:rsidRPr="00B83B3E">
        <w:t xml:space="preserve">The user enters </w:t>
      </w:r>
      <w:r w:rsidR="006A1EAF" w:rsidRPr="00B83B3E">
        <w:t xml:space="preserve">detail information </w:t>
      </w:r>
      <w:r w:rsidRPr="00B83B3E">
        <w:t xml:space="preserve">concerning the request </w:t>
      </w:r>
      <w:r w:rsidR="009775FC" w:rsidRPr="00B83B3E">
        <w:t xml:space="preserve">in the </w:t>
      </w:r>
      <w:r w:rsidR="009775FC" w:rsidRPr="00B83B3E">
        <w:rPr>
          <w:b/>
        </w:rPr>
        <w:t>Comments</w:t>
      </w:r>
      <w:r w:rsidR="009775FC" w:rsidRPr="00B83B3E">
        <w:t xml:space="preserve"> area </w:t>
      </w:r>
      <w:r w:rsidRPr="00B83B3E">
        <w:t>(</w:t>
      </w:r>
      <w:r w:rsidR="00AD10CC" w:rsidRPr="00B83B3E">
        <w:fldChar w:fldCharType="begin"/>
      </w:r>
      <w:r w:rsidR="00AD10CC" w:rsidRPr="00B83B3E">
        <w:instrText xml:space="preserve"> REF _Ref406765321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96</w:t>
      </w:r>
      <w:r w:rsidR="00AD10CC" w:rsidRPr="00B83B3E">
        <w:fldChar w:fldCharType="end"/>
      </w:r>
      <w:r w:rsidR="008D36E6" w:rsidRPr="00B83B3E">
        <w:t>).</w:t>
      </w:r>
      <w:r w:rsidR="00EE0CF4">
        <w:t xml:space="preserve"> </w:t>
      </w:r>
      <w:r w:rsidRPr="00B83B3E">
        <w:t>A Release of Information Clerk at VHA must search old records</w:t>
      </w:r>
      <w:r w:rsidR="001B449E" w:rsidRPr="00B83B3E">
        <w:t xml:space="preserve"> for the user’s request and</w:t>
      </w:r>
      <w:r w:rsidRPr="00B83B3E">
        <w:t xml:space="preserve"> appreciate</w:t>
      </w:r>
      <w:r w:rsidR="001B449E" w:rsidRPr="00B83B3E">
        <w:t>s</w:t>
      </w:r>
      <w:r w:rsidRPr="00B83B3E">
        <w:t xml:space="preserve"> any help the user can give by being specific about the request.</w:t>
      </w:r>
    </w:p>
    <w:p w14:paraId="5C3CD884" w14:textId="6018B96C" w:rsidR="001C70B8" w:rsidRPr="00B83B3E" w:rsidRDefault="001C70B8" w:rsidP="00113C7E">
      <w:pPr>
        <w:pStyle w:val="BodyText"/>
      </w:pPr>
      <w:r w:rsidRPr="00B83B3E">
        <w:rPr>
          <w:b/>
          <w:bCs/>
        </w:rPr>
        <w:t>Step 6</w:t>
      </w:r>
      <w:r w:rsidRPr="00B83B3E">
        <w:t xml:space="preserve"> –</w:t>
      </w:r>
      <w:r w:rsidRPr="00B83B3E">
        <w:rPr>
          <w:b/>
          <w:bCs/>
        </w:rPr>
        <w:t xml:space="preserve"> </w:t>
      </w:r>
      <w:r w:rsidRPr="00B83B3E">
        <w:t xml:space="preserve">The user clicks </w:t>
      </w:r>
      <w:r w:rsidRPr="00B83B3E">
        <w:rPr>
          <w:b/>
          <w:bCs/>
        </w:rPr>
        <w:t>Send 7131 Request</w:t>
      </w:r>
      <w:r w:rsidRPr="00B83B3E">
        <w:t xml:space="preserve"> and the request is transmitted. Or, the user can click </w:t>
      </w:r>
      <w:r w:rsidRPr="00B83B3E">
        <w:rPr>
          <w:b/>
          <w:bCs/>
        </w:rPr>
        <w:t>Cancel Request</w:t>
      </w:r>
      <w:r w:rsidRPr="00B83B3E">
        <w:t xml:space="preserve"> (</w:t>
      </w:r>
      <w:r w:rsidR="00AD10CC" w:rsidRPr="00B83B3E">
        <w:fldChar w:fldCharType="begin"/>
      </w:r>
      <w:r w:rsidR="00AD10CC" w:rsidRPr="00B83B3E">
        <w:instrText xml:space="preserve"> REF _Ref406765339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96</w:t>
      </w:r>
      <w:r w:rsidR="00AD10CC" w:rsidRPr="00B83B3E">
        <w:fldChar w:fldCharType="end"/>
      </w:r>
      <w:r w:rsidRPr="00B83B3E">
        <w:t>).</w:t>
      </w:r>
      <w:r w:rsidR="00EE0CF4">
        <w:t xml:space="preserve"> </w:t>
      </w:r>
      <w:r w:rsidRPr="00B83B3E">
        <w:t>CAPRI opens a dialog box asking the user to confirm the choice.</w:t>
      </w:r>
    </w:p>
    <w:p w14:paraId="5C3CD885" w14:textId="7C5E9F76" w:rsidR="00C8044E" w:rsidRDefault="00C8044E" w:rsidP="00113C7E">
      <w:pPr>
        <w:pStyle w:val="BodyText"/>
      </w:pPr>
      <w:r w:rsidRPr="00B83B3E">
        <w:rPr>
          <w:b/>
          <w:bCs/>
        </w:rPr>
        <w:t>Step 7</w:t>
      </w:r>
      <w:r w:rsidRPr="00B83B3E">
        <w:t xml:space="preserve"> – To inquire about the status of a 7131 request or to generate a report for proof of a request to be placed in the claims file, the user selects the </w:t>
      </w:r>
      <w:r w:rsidRPr="00B83B3E">
        <w:rPr>
          <w:b/>
          <w:bCs/>
        </w:rPr>
        <w:t>Status Inquiry</w:t>
      </w:r>
      <w:r w:rsidRPr="00B83B3E">
        <w:t xml:space="preserve"> option </w:t>
      </w:r>
      <w:r w:rsidR="00124230" w:rsidRPr="00B83B3E">
        <w:t>shown in the next section in</w:t>
      </w:r>
      <w:r w:rsidR="00D56954" w:rsidRPr="00B83B3E">
        <w:t xml:space="preserve"> (</w:t>
      </w:r>
      <w:r w:rsidR="00AD10CC" w:rsidRPr="00B83B3E">
        <w:fldChar w:fldCharType="begin"/>
      </w:r>
      <w:r w:rsidR="00AD10CC" w:rsidRPr="00B83B3E">
        <w:instrText xml:space="preserve"> REF _Ref406765350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97</w:t>
      </w:r>
      <w:r w:rsidR="00AD10CC" w:rsidRPr="00B83B3E">
        <w:fldChar w:fldCharType="end"/>
      </w:r>
      <w:r w:rsidR="00D56954" w:rsidRPr="00B83B3E">
        <w:t>)</w:t>
      </w:r>
      <w:r w:rsidRPr="00B83B3E">
        <w:t>.</w:t>
      </w:r>
    </w:p>
    <w:p w14:paraId="5007D31E" w14:textId="5ACDDE14" w:rsidR="00E7175A" w:rsidRPr="00B83B3E" w:rsidRDefault="005A4D28" w:rsidP="00113C7E">
      <w:pPr>
        <w:pStyle w:val="BodyText"/>
      </w:pPr>
      <w:r>
        <w:rPr>
          <w:noProof/>
        </w:rPr>
        <w:drawing>
          <wp:inline distT="0" distB="0" distL="0" distR="0" wp14:anchorId="26CD7B96" wp14:editId="76671BC1">
            <wp:extent cx="4257143" cy="3447619"/>
            <wp:effectExtent l="19050" t="19050" r="10160" b="19685"/>
            <wp:docPr id="45" name="Picture 45" descr="Display of the New 7131 Request screen with a red box surrounding the Send 7131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57143" cy="3447619"/>
                    </a:xfrm>
                    <a:prstGeom prst="rect">
                      <a:avLst/>
                    </a:prstGeom>
                    <a:ln w="6350">
                      <a:solidFill>
                        <a:schemeClr val="tx1"/>
                      </a:solidFill>
                    </a:ln>
                  </pic:spPr>
                </pic:pic>
              </a:graphicData>
            </a:graphic>
          </wp:inline>
        </w:drawing>
      </w:r>
    </w:p>
    <w:p w14:paraId="5C3CD887" w14:textId="07C087DC" w:rsidR="0058022E" w:rsidRDefault="0054693F" w:rsidP="00B52F9B">
      <w:pPr>
        <w:pStyle w:val="Caption"/>
        <w:rPr>
          <w:rFonts w:cs="Times New Roman"/>
        </w:rPr>
      </w:pPr>
      <w:bookmarkStart w:id="752" w:name="_Toc326149613"/>
      <w:bookmarkStart w:id="753" w:name="_Ref332961102"/>
      <w:bookmarkStart w:id="754" w:name="_Ref332961110"/>
      <w:bookmarkStart w:id="755" w:name="_Ref406765321"/>
      <w:bookmarkStart w:id="756" w:name="_Ref40676533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52"/>
      <w:bookmarkEnd w:id="753"/>
      <w:bookmarkEnd w:id="754"/>
      <w:bookmarkEnd w:id="755"/>
      <w:bookmarkEnd w:id="756"/>
      <w:r w:rsidR="00BC7500">
        <w:rPr>
          <w:rFonts w:cs="Times New Roman"/>
        </w:rPr>
        <w:t>96</w:t>
      </w:r>
      <w:r w:rsidR="005A4D28">
        <w:rPr>
          <w:rFonts w:cs="Times New Roman"/>
        </w:rPr>
        <w:t>. Send 7131 Request.</w:t>
      </w:r>
    </w:p>
    <w:p w14:paraId="0C1EE262" w14:textId="77777777" w:rsidR="00E7175A" w:rsidRPr="00E7175A" w:rsidRDefault="00E7175A" w:rsidP="00E7175A">
      <w:pPr>
        <w:pStyle w:val="BodyText"/>
      </w:pPr>
    </w:p>
    <w:p w14:paraId="5C3CD888" w14:textId="77777777" w:rsidR="000E057A" w:rsidRPr="00B83B3E" w:rsidRDefault="000E057A" w:rsidP="00A561AD">
      <w:pPr>
        <w:pStyle w:val="Heading3"/>
      </w:pPr>
      <w:bookmarkStart w:id="757" w:name="_Toc323112643"/>
      <w:bookmarkStart w:id="758" w:name="_Toc508873547"/>
      <w:bookmarkStart w:id="759" w:name="_Toc508874976"/>
      <w:bookmarkStart w:id="760" w:name="_Toc508875830"/>
      <w:bookmarkStart w:id="761" w:name="_Toc524336300"/>
      <w:r w:rsidRPr="00B83B3E">
        <w:t>7131 Request Status Inquiry</w:t>
      </w:r>
      <w:bookmarkEnd w:id="757"/>
      <w:bookmarkEnd w:id="758"/>
      <w:bookmarkEnd w:id="759"/>
      <w:bookmarkEnd w:id="760"/>
      <w:bookmarkEnd w:id="761"/>
    </w:p>
    <w:p w14:paraId="030F09CF" w14:textId="03E0F7AD" w:rsidR="00F36F48" w:rsidRPr="00E7175A" w:rsidRDefault="000E057A" w:rsidP="00E7175A">
      <w:r w:rsidRPr="00E7175A">
        <w:rPr>
          <w:b/>
        </w:rPr>
        <w:t xml:space="preserve">Step 1 </w:t>
      </w:r>
      <w:r w:rsidR="008D36E6" w:rsidRPr="00E7175A">
        <w:rPr>
          <w:b/>
        </w:rPr>
        <w:t>–</w:t>
      </w:r>
      <w:r w:rsidRPr="00E7175A">
        <w:t xml:space="preserve"> The user logs into CAPRI, selects a patient, and clicks the 7131 Request tab.</w:t>
      </w:r>
      <w:r w:rsidR="00EE0CF4">
        <w:t xml:space="preserve"> </w:t>
      </w:r>
      <w:r w:rsidR="0030371E" w:rsidRPr="00E7175A">
        <w:t>The 7131 R</w:t>
      </w:r>
      <w:r w:rsidRPr="00E7175A">
        <w:t>equest</w:t>
      </w:r>
      <w:r w:rsidR="0030371E" w:rsidRPr="00E7175A">
        <w:t>s</w:t>
      </w:r>
      <w:r w:rsidR="00586B64">
        <w:t xml:space="preserve"> </w:t>
      </w:r>
      <w:r w:rsidRPr="00E7175A">
        <w:t>screen displays any pending or completed 7131 requests (</w:t>
      </w:r>
      <w:r w:rsidR="00AD10CC" w:rsidRPr="00E7175A">
        <w:fldChar w:fldCharType="begin"/>
      </w:r>
      <w:r w:rsidR="00AD10CC" w:rsidRPr="00E7175A">
        <w:instrText xml:space="preserve"> REF _Ref406765367 \h </w:instrText>
      </w:r>
      <w:r w:rsidR="00B83B3E" w:rsidRPr="00E7175A">
        <w:instrText xml:space="preserve"> \* MERGEFORMAT </w:instrText>
      </w:r>
      <w:r w:rsidR="00AD10CC" w:rsidRPr="00E7175A">
        <w:fldChar w:fldCharType="separate"/>
      </w:r>
      <w:r w:rsidR="00291D99" w:rsidRPr="00B83B3E">
        <w:t xml:space="preserve">Figure </w:t>
      </w:r>
      <w:r w:rsidR="00291D99">
        <w:t>2</w:t>
      </w:r>
      <w:r w:rsidR="00291D99">
        <w:noBreakHyphen/>
        <w:t>97</w:t>
      </w:r>
      <w:r w:rsidR="00AD10CC" w:rsidRPr="00E7175A">
        <w:fldChar w:fldCharType="end"/>
      </w:r>
      <w:r w:rsidRPr="00E7175A">
        <w:t>).</w:t>
      </w:r>
    </w:p>
    <w:p w14:paraId="5C3CD88A" w14:textId="72F80B4F" w:rsidR="000E057A" w:rsidRPr="00E7175A" w:rsidRDefault="000E057A" w:rsidP="00E7175A">
      <w:r w:rsidRPr="00E7175A">
        <w:rPr>
          <w:b/>
        </w:rPr>
        <w:t xml:space="preserve">Step 2 </w:t>
      </w:r>
      <w:r w:rsidR="008D36E6" w:rsidRPr="00E7175A">
        <w:rPr>
          <w:b/>
        </w:rPr>
        <w:t>–</w:t>
      </w:r>
      <w:r w:rsidRPr="00E7175A">
        <w:t xml:space="preserve"> The user selects the 7131 request which they would like to run the inquiry and clicks the Status Inquiry button.</w:t>
      </w:r>
    </w:p>
    <w:p w14:paraId="5C3CD88B" w14:textId="09632867" w:rsidR="000E057A" w:rsidRPr="00B83B3E" w:rsidRDefault="00EB29C4" w:rsidP="00E7175A">
      <w:r>
        <w:rPr>
          <w:noProof/>
        </w:rPr>
        <w:lastRenderedPageBreak/>
        <w:drawing>
          <wp:inline distT="0" distB="0" distL="0" distR="0" wp14:anchorId="695E9234" wp14:editId="29C2363D">
            <wp:extent cx="4266667" cy="2990476"/>
            <wp:effectExtent l="19050" t="19050" r="19685" b="19685"/>
            <wp:docPr id="49" name="Picture 49" descr="Display of the 7131 Request screen with a red box surrounding the Status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266667" cy="2990476"/>
                    </a:xfrm>
                    <a:prstGeom prst="rect">
                      <a:avLst/>
                    </a:prstGeom>
                    <a:ln w="6350">
                      <a:solidFill>
                        <a:schemeClr val="tx1"/>
                      </a:solidFill>
                    </a:ln>
                  </pic:spPr>
                </pic:pic>
              </a:graphicData>
            </a:graphic>
          </wp:inline>
        </w:drawing>
      </w:r>
    </w:p>
    <w:p w14:paraId="5C3CD88C" w14:textId="784A5A7F" w:rsidR="00D346D4" w:rsidRPr="00B83B3E" w:rsidRDefault="0054693F" w:rsidP="00B52F9B">
      <w:pPr>
        <w:pStyle w:val="Caption"/>
        <w:rPr>
          <w:rFonts w:cs="Times New Roman"/>
        </w:rPr>
      </w:pPr>
      <w:bookmarkStart w:id="762" w:name="_Toc326149614"/>
      <w:bookmarkStart w:id="763" w:name="_Ref332961118"/>
      <w:bookmarkStart w:id="764" w:name="_Ref332961151"/>
      <w:bookmarkStart w:id="765" w:name="_Ref332962015"/>
      <w:bookmarkStart w:id="766" w:name="_Ref332962024"/>
      <w:bookmarkStart w:id="767" w:name="_Ref406765350"/>
      <w:bookmarkStart w:id="768" w:name="_Ref406765367"/>
      <w:bookmarkStart w:id="769" w:name="_Ref406765402"/>
      <w:bookmarkStart w:id="770" w:name="_Ref40676541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62"/>
      <w:bookmarkEnd w:id="763"/>
      <w:bookmarkEnd w:id="764"/>
      <w:bookmarkEnd w:id="765"/>
      <w:bookmarkEnd w:id="766"/>
      <w:bookmarkEnd w:id="767"/>
      <w:bookmarkEnd w:id="768"/>
      <w:bookmarkEnd w:id="769"/>
      <w:bookmarkEnd w:id="770"/>
      <w:r w:rsidR="00CC2428">
        <w:rPr>
          <w:rFonts w:cs="Times New Roman"/>
        </w:rPr>
        <w:t>97</w:t>
      </w:r>
      <w:r w:rsidR="00E7175A">
        <w:rPr>
          <w:rFonts w:cs="Times New Roman"/>
        </w:rPr>
        <w:t xml:space="preserve">. </w:t>
      </w:r>
      <w:r w:rsidR="0092388D">
        <w:rPr>
          <w:rFonts w:cs="Times New Roman"/>
        </w:rPr>
        <w:t xml:space="preserve">7131 Request </w:t>
      </w:r>
      <w:r w:rsidR="00F54CF2">
        <w:rPr>
          <w:rFonts w:cs="Times New Roman"/>
        </w:rPr>
        <w:t>Status Inquiry.</w:t>
      </w:r>
    </w:p>
    <w:p w14:paraId="0EE8274E" w14:textId="7E064687" w:rsidR="00320A22" w:rsidRPr="00B83B3E" w:rsidRDefault="000E057A" w:rsidP="00320A22">
      <w:r w:rsidRPr="00B83B3E">
        <w:rPr>
          <w:b/>
          <w:bCs/>
        </w:rPr>
        <w:t>Step 3</w:t>
      </w:r>
      <w:r w:rsidRPr="00B83B3E">
        <w:t xml:space="preserve"> – The following report opens under the </w:t>
      </w:r>
      <w:r w:rsidRPr="00B83B3E">
        <w:rPr>
          <w:b/>
          <w:bCs/>
        </w:rPr>
        <w:t>Reports</w:t>
      </w:r>
      <w:r w:rsidRPr="00B83B3E">
        <w:t xml:space="preserve"> tab (</w:t>
      </w:r>
      <w:r w:rsidR="008C383E">
        <w:fldChar w:fldCharType="begin"/>
      </w:r>
      <w:r w:rsidR="008C383E">
        <w:instrText xml:space="preserve"> REF _Ref514875228 \h </w:instrText>
      </w:r>
      <w:r w:rsidR="008C383E">
        <w:fldChar w:fldCharType="separate"/>
      </w:r>
      <w:r w:rsidR="008C383E" w:rsidRPr="00B83B3E">
        <w:t xml:space="preserve">Figure </w:t>
      </w:r>
      <w:r w:rsidR="008C383E">
        <w:rPr>
          <w:noProof/>
        </w:rPr>
        <w:t>2</w:t>
      </w:r>
      <w:r w:rsidR="008C383E">
        <w:noBreakHyphen/>
      </w:r>
      <w:r w:rsidR="008C383E">
        <w:rPr>
          <w:noProof/>
        </w:rPr>
        <w:t>64</w:t>
      </w:r>
      <w:r w:rsidR="008C383E">
        <w:fldChar w:fldCharType="end"/>
      </w:r>
      <w:r w:rsidRPr="00B83B3E">
        <w:t>).</w:t>
      </w:r>
      <w:r w:rsidR="00EE0CF4">
        <w:t xml:space="preserve"> </w:t>
      </w:r>
      <w:r w:rsidRPr="00B83B3E">
        <w:t xml:space="preserve">To check the status of another 7131 request, the user must go back to the </w:t>
      </w:r>
      <w:r w:rsidRPr="00B83B3E">
        <w:rPr>
          <w:b/>
          <w:bCs/>
        </w:rPr>
        <w:t>7131 Request</w:t>
      </w:r>
      <w:r w:rsidRPr="00B83B3E">
        <w:t xml:space="preserve"> tab and start from </w:t>
      </w:r>
      <w:r w:rsidRPr="00B83B3E">
        <w:rPr>
          <w:b/>
          <w:bCs/>
        </w:rPr>
        <w:t xml:space="preserve">Step </w:t>
      </w:r>
      <w:r w:rsidR="008108A9" w:rsidRPr="00B83B3E">
        <w:rPr>
          <w:b/>
          <w:bCs/>
        </w:rPr>
        <w:t>2</w:t>
      </w:r>
      <w:r w:rsidR="00C90647" w:rsidRPr="00B83B3E">
        <w:rPr>
          <w:bCs/>
        </w:rPr>
        <w:t xml:space="preserve"> of this section</w:t>
      </w:r>
      <w:r w:rsidRPr="00B83B3E">
        <w:t>.</w:t>
      </w:r>
    </w:p>
    <w:p w14:paraId="5C3CD88E" w14:textId="7B388D3C" w:rsidR="000E057A" w:rsidRPr="00B83B3E" w:rsidRDefault="00320A22" w:rsidP="00320A22">
      <w:r w:rsidRPr="00B83B3E">
        <w:rPr>
          <w:b/>
          <w:bCs/>
        </w:rPr>
        <w:t>S</w:t>
      </w:r>
      <w:r w:rsidR="000E057A" w:rsidRPr="00B83B3E">
        <w:rPr>
          <w:b/>
          <w:bCs/>
        </w:rPr>
        <w:t>tep 4</w:t>
      </w:r>
      <w:r w:rsidR="000E057A" w:rsidRPr="00B83B3E">
        <w:t xml:space="preserve"> –</w:t>
      </w:r>
      <w:r w:rsidR="000E057A" w:rsidRPr="00B83B3E">
        <w:rPr>
          <w:b/>
          <w:bCs/>
        </w:rPr>
        <w:t xml:space="preserve"> </w:t>
      </w:r>
      <w:r w:rsidR="000E057A" w:rsidRPr="00B83B3E">
        <w:t xml:space="preserve">The user can print the report for the claim folder by choosing </w:t>
      </w:r>
      <w:r w:rsidR="000E057A" w:rsidRPr="00B83B3E">
        <w:rPr>
          <w:b/>
          <w:bCs/>
        </w:rPr>
        <w:t>Print</w:t>
      </w:r>
      <w:r w:rsidR="000E057A" w:rsidRPr="00B83B3E">
        <w:t xml:space="preserve"> from </w:t>
      </w:r>
      <w:r w:rsidR="000E057A" w:rsidRPr="00B83B3E">
        <w:rPr>
          <w:b/>
          <w:bCs/>
        </w:rPr>
        <w:t xml:space="preserve">File </w:t>
      </w:r>
      <w:r w:rsidR="00C02E50" w:rsidRPr="00B83B3E">
        <w:rPr>
          <w:bCs/>
        </w:rPr>
        <w:t>on the main</w:t>
      </w:r>
      <w:r w:rsidR="00C02E50" w:rsidRPr="00B83B3E">
        <w:rPr>
          <w:b/>
          <w:bCs/>
        </w:rPr>
        <w:t xml:space="preserve"> </w:t>
      </w:r>
      <w:r w:rsidR="000E057A" w:rsidRPr="00B83B3E">
        <w:t>menu.</w:t>
      </w:r>
    </w:p>
    <w:p w14:paraId="5C3CD890" w14:textId="77777777" w:rsidR="000E057A" w:rsidRPr="00B83B3E" w:rsidRDefault="00323BF1" w:rsidP="00586B64">
      <w:r w:rsidRPr="00586B64">
        <w:rPr>
          <w:noProof/>
        </w:rPr>
        <w:drawing>
          <wp:inline distT="0" distB="0" distL="0" distR="0" wp14:anchorId="5C3CE186" wp14:editId="263DDAF8">
            <wp:extent cx="4286250" cy="3161772"/>
            <wp:effectExtent l="0" t="0" r="0" b="635"/>
            <wp:docPr id="86" name="Picture 86" descr="Results of the 7131 status inqury, displayed in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srcRect/>
                    <a:stretch>
                      <a:fillRect/>
                    </a:stretch>
                  </pic:blipFill>
                  <pic:spPr bwMode="auto">
                    <a:xfrm>
                      <a:off x="0" y="0"/>
                      <a:ext cx="4286819" cy="3162192"/>
                    </a:xfrm>
                    <a:prstGeom prst="rect">
                      <a:avLst/>
                    </a:prstGeom>
                    <a:noFill/>
                    <a:ln w="9525">
                      <a:noFill/>
                      <a:miter lim="800000"/>
                      <a:headEnd/>
                      <a:tailEnd/>
                    </a:ln>
                  </pic:spPr>
                </pic:pic>
              </a:graphicData>
            </a:graphic>
          </wp:inline>
        </w:drawing>
      </w:r>
    </w:p>
    <w:p w14:paraId="5C3CD891" w14:textId="242D1CEC" w:rsidR="00075A60" w:rsidRDefault="0054693F" w:rsidP="00B52F9B">
      <w:pPr>
        <w:pStyle w:val="Caption"/>
        <w:rPr>
          <w:rFonts w:cs="Times New Roman"/>
        </w:rPr>
      </w:pPr>
      <w:bookmarkStart w:id="771" w:name="_Toc326149615"/>
      <w:bookmarkStart w:id="772" w:name="_Ref332961993"/>
      <w:bookmarkStart w:id="773" w:name="_Ref406765387"/>
      <w:bookmarkStart w:id="774" w:name="_Ref514875228"/>
      <w:bookmarkStart w:id="775" w:name="_Toc5243564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64</w:t>
      </w:r>
      <w:r w:rsidR="008D502E">
        <w:rPr>
          <w:rFonts w:cs="Times New Roman"/>
        </w:rPr>
        <w:fldChar w:fldCharType="end"/>
      </w:r>
      <w:bookmarkEnd w:id="771"/>
      <w:bookmarkEnd w:id="772"/>
      <w:bookmarkEnd w:id="773"/>
      <w:bookmarkEnd w:id="774"/>
      <w:r w:rsidR="00D432FC">
        <w:rPr>
          <w:rFonts w:cs="Times New Roman"/>
        </w:rPr>
        <w:t>. 7131 Status Inquiry Report.</w:t>
      </w:r>
      <w:bookmarkEnd w:id="775"/>
    </w:p>
    <w:p w14:paraId="7A14B398" w14:textId="77777777" w:rsidR="00586B64" w:rsidRPr="00586B64" w:rsidRDefault="00586B64" w:rsidP="00586B64">
      <w:pPr>
        <w:pStyle w:val="BodyText"/>
      </w:pPr>
    </w:p>
    <w:p w14:paraId="5C3CD892" w14:textId="77777777" w:rsidR="000E057A" w:rsidRPr="00B83B3E" w:rsidRDefault="000E057A" w:rsidP="00A561AD">
      <w:pPr>
        <w:pStyle w:val="Heading3"/>
      </w:pPr>
      <w:bookmarkStart w:id="776" w:name="_Toc508873548"/>
      <w:bookmarkStart w:id="777" w:name="_Toc508874977"/>
      <w:bookmarkStart w:id="778" w:name="_Toc508875831"/>
      <w:bookmarkStart w:id="779" w:name="_Toc524336301"/>
      <w:r w:rsidRPr="00B83B3E">
        <w:lastRenderedPageBreak/>
        <w:t>View/Edit Selected 7131 Request</w:t>
      </w:r>
      <w:bookmarkEnd w:id="776"/>
      <w:bookmarkEnd w:id="777"/>
      <w:bookmarkEnd w:id="778"/>
      <w:bookmarkEnd w:id="779"/>
    </w:p>
    <w:p w14:paraId="5C3CD893" w14:textId="4D4E5F6E" w:rsidR="000E057A" w:rsidRPr="00B83B3E" w:rsidRDefault="000E057A" w:rsidP="0071719D">
      <w:pPr>
        <w:rPr>
          <w:rFonts w:eastAsia="Calibri"/>
        </w:rPr>
      </w:pPr>
      <w:r w:rsidRPr="00B83B3E">
        <w:rPr>
          <w:b/>
        </w:rPr>
        <w:t>Step 1</w:t>
      </w:r>
      <w:r w:rsidRPr="00B83B3E">
        <w:t xml:space="preserve"> –</w:t>
      </w:r>
      <w:r w:rsidR="008D36E6" w:rsidRPr="00B83B3E">
        <w:t xml:space="preserve"> </w:t>
      </w:r>
      <w:r w:rsidRPr="00B83B3E">
        <w:t xml:space="preserve">The user logs into CAPRI, selects a patient, and clicks the </w:t>
      </w:r>
      <w:r w:rsidRPr="00B83B3E">
        <w:rPr>
          <w:b/>
        </w:rPr>
        <w:t>7131 Request</w:t>
      </w:r>
      <w:r w:rsidR="0058022E" w:rsidRPr="00B83B3E">
        <w:t xml:space="preserve"> tab.</w:t>
      </w:r>
      <w:r w:rsidR="00EE0CF4">
        <w:t xml:space="preserve"> </w:t>
      </w:r>
      <w:r w:rsidRPr="00B83B3E">
        <w:t xml:space="preserve">The </w:t>
      </w:r>
      <w:r w:rsidRPr="00B83B3E">
        <w:rPr>
          <w:b/>
        </w:rPr>
        <w:t>7131</w:t>
      </w:r>
      <w:r w:rsidR="00E55F28" w:rsidRPr="00B83B3E">
        <w:rPr>
          <w:b/>
        </w:rPr>
        <w:t xml:space="preserve"> R</w:t>
      </w:r>
      <w:r w:rsidRPr="00B83B3E">
        <w:rPr>
          <w:b/>
        </w:rPr>
        <w:t>equest</w:t>
      </w:r>
      <w:r w:rsidR="00E55F28" w:rsidRPr="00B83B3E">
        <w:rPr>
          <w:b/>
        </w:rPr>
        <w:t>:</w:t>
      </w:r>
      <w:r w:rsidRPr="00B83B3E">
        <w:t xml:space="preserve"> screen displays any pending or completed 7131 requests (</w:t>
      </w:r>
      <w:r w:rsidR="00AD10CC" w:rsidRPr="00B83B3E">
        <w:fldChar w:fldCharType="begin"/>
      </w:r>
      <w:r w:rsidR="00AD10CC" w:rsidRPr="00B83B3E">
        <w:instrText xml:space="preserve"> REF _Ref406765402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97</w:t>
      </w:r>
      <w:r w:rsidR="00AD10CC" w:rsidRPr="00B83B3E">
        <w:fldChar w:fldCharType="end"/>
      </w:r>
      <w:r w:rsidRPr="00B83B3E">
        <w:t>).</w:t>
      </w:r>
    </w:p>
    <w:p w14:paraId="04E1BD07" w14:textId="2D00221D" w:rsidR="0071719D" w:rsidRPr="00B83B3E" w:rsidRDefault="000E057A" w:rsidP="0071719D">
      <w:pPr>
        <w:pStyle w:val="BodyText"/>
      </w:pPr>
      <w:r w:rsidRPr="00B83B3E">
        <w:rPr>
          <w:b/>
        </w:rPr>
        <w:t>Step 2</w:t>
      </w:r>
      <w:r w:rsidRPr="00B83B3E">
        <w:t xml:space="preserve"> –</w:t>
      </w:r>
      <w:r w:rsidR="008D36E6" w:rsidRPr="00B83B3E">
        <w:t xml:space="preserve"> </w:t>
      </w:r>
      <w:r w:rsidRPr="00B83B3E">
        <w:t xml:space="preserve">To check the status, the user selects the </w:t>
      </w:r>
      <w:r w:rsidRPr="00B83B3E">
        <w:rPr>
          <w:b/>
        </w:rPr>
        <w:t>7131 Request</w:t>
      </w:r>
      <w:r w:rsidRPr="00B83B3E">
        <w:t xml:space="preserve"> and clicks the </w:t>
      </w:r>
      <w:r w:rsidRPr="00B83B3E">
        <w:rPr>
          <w:b/>
        </w:rPr>
        <w:t>View/Edit Selected Request</w:t>
      </w:r>
      <w:r w:rsidRPr="00B83B3E">
        <w:t xml:space="preserve"> button (</w:t>
      </w:r>
      <w:r w:rsidR="00AD10CC" w:rsidRPr="00B83B3E">
        <w:fldChar w:fldCharType="begin"/>
      </w:r>
      <w:r w:rsidR="00AD10CC" w:rsidRPr="00B83B3E">
        <w:instrText xml:space="preserve"> REF _Ref406765410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97</w:t>
      </w:r>
      <w:r w:rsidR="00AD10CC" w:rsidRPr="00B83B3E">
        <w:fldChar w:fldCharType="end"/>
      </w:r>
      <w:r w:rsidRPr="00B83B3E">
        <w:t>).</w:t>
      </w:r>
    </w:p>
    <w:p w14:paraId="4CE174D4" w14:textId="3D345821" w:rsidR="0071719D" w:rsidRPr="00B83B3E" w:rsidRDefault="000E057A" w:rsidP="0071719D">
      <w:pPr>
        <w:pStyle w:val="BodyText"/>
      </w:pPr>
      <w:r w:rsidRPr="00B83B3E">
        <w:rPr>
          <w:b/>
        </w:rPr>
        <w:t>Step 3</w:t>
      </w:r>
      <w:r w:rsidR="00961B43" w:rsidRPr="00B83B3E">
        <w:t xml:space="preserve"> –</w:t>
      </w:r>
      <w:r w:rsidR="008D36E6" w:rsidRPr="00B83B3E">
        <w:t xml:space="preserve"> </w:t>
      </w:r>
      <w:r w:rsidRPr="00B83B3E">
        <w:t>The screen shown in</w:t>
      </w:r>
      <w:r w:rsidR="00D56954" w:rsidRPr="00B83B3E">
        <w:t xml:space="preserve"> (</w:t>
      </w:r>
      <w:r w:rsidR="00AD10CC" w:rsidRPr="00B83B3E">
        <w:fldChar w:fldCharType="begin"/>
      </w:r>
      <w:r w:rsidR="00AD10CC" w:rsidRPr="00B83B3E">
        <w:instrText xml:space="preserve"> REF _Ref406765440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99</w:t>
      </w:r>
      <w:r w:rsidR="00AD10CC" w:rsidRPr="00B83B3E">
        <w:fldChar w:fldCharType="end"/>
      </w:r>
      <w:r w:rsidR="00D56954" w:rsidRPr="00B83B3E">
        <w:t>)</w:t>
      </w:r>
      <w:r w:rsidRPr="00B83B3E">
        <w:t xml:space="preserve"> displays all of the informati</w:t>
      </w:r>
      <w:r w:rsidR="0058022E" w:rsidRPr="00B83B3E">
        <w:t xml:space="preserve">on entered in the 7131 </w:t>
      </w:r>
      <w:proofErr w:type="gramStart"/>
      <w:r w:rsidR="0058022E" w:rsidRPr="00B83B3E">
        <w:t>request</w:t>
      </w:r>
      <w:proofErr w:type="gramEnd"/>
      <w:r w:rsidR="0058022E" w:rsidRPr="00B83B3E">
        <w:t>.</w:t>
      </w:r>
      <w:r w:rsidR="00EE0CF4">
        <w:t xml:space="preserve"> </w:t>
      </w:r>
      <w:r w:rsidRPr="00B83B3E">
        <w:t xml:space="preserve">The user clicks the </w:t>
      </w:r>
      <w:r w:rsidRPr="00B83B3E">
        <w:rPr>
          <w:b/>
        </w:rPr>
        <w:t>Close Window</w:t>
      </w:r>
      <w:r w:rsidRPr="00B83B3E">
        <w:t xml:space="preserve"> button when finished viewing the request. </w:t>
      </w:r>
    </w:p>
    <w:p w14:paraId="5C3CD897" w14:textId="61CBC8C5" w:rsidR="000E057A" w:rsidRPr="00B83B3E" w:rsidRDefault="000E057A" w:rsidP="0071719D">
      <w:pPr>
        <w:pStyle w:val="BodyText"/>
      </w:pPr>
      <w:r w:rsidRPr="00B83B3E">
        <w:rPr>
          <w:b/>
        </w:rPr>
        <w:t>Step 4</w:t>
      </w:r>
      <w:r w:rsidR="00961B43" w:rsidRPr="00B83B3E">
        <w:t xml:space="preserve"> </w:t>
      </w:r>
      <w:r w:rsidR="008D36E6" w:rsidRPr="00B83B3E">
        <w:t xml:space="preserve">– </w:t>
      </w:r>
      <w:r w:rsidRPr="00B83B3E">
        <w:t xml:space="preserve">To edit the 7131 </w:t>
      </w:r>
      <w:proofErr w:type="gramStart"/>
      <w:r w:rsidRPr="00B83B3E">
        <w:t>request</w:t>
      </w:r>
      <w:proofErr w:type="gramEnd"/>
      <w:r w:rsidRPr="00B83B3E">
        <w:t xml:space="preserve">, the user can do so on this screen at this time if the </w:t>
      </w:r>
      <w:r w:rsidR="0058022E" w:rsidRPr="00B83B3E">
        <w:t>request has not been finalized.</w:t>
      </w:r>
      <w:r w:rsidR="00EE0CF4">
        <w:t xml:space="preserve"> </w:t>
      </w:r>
      <w:r w:rsidRPr="00B83B3E">
        <w:t>The fields available for editing are the documents requested (</w:t>
      </w:r>
      <w:r w:rsidRPr="00B83B3E">
        <w:rPr>
          <w:b/>
        </w:rPr>
        <w:t>Notice of Discharge, Hospital Summary, Competency</w:t>
      </w:r>
      <w:r w:rsidRPr="00B83B3E">
        <w:t xml:space="preserve"> </w:t>
      </w:r>
      <w:r w:rsidR="00027977" w:rsidRPr="00B83B3E">
        <w:rPr>
          <w:b/>
        </w:rPr>
        <w:t>R</w:t>
      </w:r>
      <w:r w:rsidRPr="00B83B3E">
        <w:rPr>
          <w:b/>
        </w:rPr>
        <w:t>eport</w:t>
      </w:r>
      <w:r w:rsidRPr="00B83B3E">
        <w:t xml:space="preserve">, etc.), the </w:t>
      </w:r>
      <w:r w:rsidRPr="00B83B3E">
        <w:rPr>
          <w:b/>
        </w:rPr>
        <w:t xml:space="preserve">Outpatient Treatment Report </w:t>
      </w:r>
      <w:r w:rsidR="00027977" w:rsidRPr="00B83B3E">
        <w:rPr>
          <w:b/>
        </w:rPr>
        <w:t>(</w:t>
      </w:r>
      <w:r w:rsidRPr="00B83B3E">
        <w:rPr>
          <w:b/>
        </w:rPr>
        <w:t>Date Range</w:t>
      </w:r>
      <w:r w:rsidR="00027977" w:rsidRPr="00B83B3E">
        <w:rPr>
          <w:b/>
        </w:rPr>
        <w:t>)</w:t>
      </w:r>
      <w:r w:rsidRPr="00B83B3E">
        <w:t xml:space="preserve">, the </w:t>
      </w:r>
      <w:r w:rsidRPr="00B83B3E">
        <w:rPr>
          <w:b/>
        </w:rPr>
        <w:t>Routi</w:t>
      </w:r>
      <w:r w:rsidR="0058022E" w:rsidRPr="00B83B3E">
        <w:rPr>
          <w:b/>
        </w:rPr>
        <w:t>ng Location</w:t>
      </w:r>
      <w:r w:rsidR="0058022E" w:rsidRPr="00B83B3E">
        <w:t xml:space="preserve">, and the </w:t>
      </w:r>
      <w:proofErr w:type="gramStart"/>
      <w:r w:rsidR="0058022E" w:rsidRPr="00B83B3E">
        <w:rPr>
          <w:b/>
        </w:rPr>
        <w:t>Comments</w:t>
      </w:r>
      <w:r w:rsidR="00027977" w:rsidRPr="00B83B3E">
        <w:rPr>
          <w:b/>
        </w:rPr>
        <w:t>:</w:t>
      </w:r>
      <w:r w:rsidR="0058022E" w:rsidRPr="00B83B3E">
        <w:t>.</w:t>
      </w:r>
      <w:proofErr w:type="gramEnd"/>
      <w:r w:rsidR="00EE0CF4">
        <w:t xml:space="preserve"> </w:t>
      </w:r>
      <w:r w:rsidRPr="00B83B3E">
        <w:t xml:space="preserve">When the edits are complete, the user clicks </w:t>
      </w:r>
      <w:r w:rsidRPr="00B83B3E">
        <w:rPr>
          <w:b/>
        </w:rPr>
        <w:t>Close Window</w:t>
      </w:r>
      <w:r w:rsidRPr="00B83B3E">
        <w:t xml:space="preserve"> to save the changes (</w:t>
      </w:r>
      <w:r w:rsidR="00AD10CC" w:rsidRPr="00B83B3E">
        <w:fldChar w:fldCharType="begin"/>
      </w:r>
      <w:r w:rsidR="00AD10CC" w:rsidRPr="00B83B3E">
        <w:instrText xml:space="preserve"> REF _Ref406765469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99</w:t>
      </w:r>
      <w:r w:rsidR="00AD10CC" w:rsidRPr="00B83B3E">
        <w:fldChar w:fldCharType="end"/>
      </w:r>
      <w:r w:rsidRPr="00B83B3E">
        <w:t>).</w:t>
      </w:r>
    </w:p>
    <w:p w14:paraId="5C3CD899" w14:textId="77777777" w:rsidR="000E057A" w:rsidRPr="00B83B3E" w:rsidRDefault="00323BF1" w:rsidP="001C720C">
      <w:pPr>
        <w:pStyle w:val="Body3PicCaption"/>
      </w:pPr>
      <w:r w:rsidRPr="00B83B3E">
        <w:drawing>
          <wp:inline distT="0" distB="0" distL="0" distR="0" wp14:anchorId="5C3CE188" wp14:editId="4AC59CCC">
            <wp:extent cx="3667125" cy="4030432"/>
            <wp:effectExtent l="0" t="0" r="0" b="8255"/>
            <wp:docPr id="87" name="Picture 87" descr="Display of the 7131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srcRect/>
                    <a:stretch>
                      <a:fillRect/>
                    </a:stretch>
                  </pic:blipFill>
                  <pic:spPr bwMode="auto">
                    <a:xfrm>
                      <a:off x="0" y="0"/>
                      <a:ext cx="3667125" cy="4030432"/>
                    </a:xfrm>
                    <a:prstGeom prst="rect">
                      <a:avLst/>
                    </a:prstGeom>
                    <a:noFill/>
                    <a:ln w="9525">
                      <a:noFill/>
                      <a:miter lim="800000"/>
                      <a:headEnd/>
                      <a:tailEnd/>
                    </a:ln>
                  </pic:spPr>
                </pic:pic>
              </a:graphicData>
            </a:graphic>
          </wp:inline>
        </w:drawing>
      </w:r>
    </w:p>
    <w:p w14:paraId="5C3CD89A" w14:textId="4FC380C9" w:rsidR="001C70B8" w:rsidRDefault="0054693F" w:rsidP="00B52F9B">
      <w:pPr>
        <w:pStyle w:val="Caption"/>
        <w:rPr>
          <w:rFonts w:cs="Times New Roman"/>
        </w:rPr>
      </w:pPr>
      <w:bookmarkStart w:id="780" w:name="_Toc326149616"/>
      <w:bookmarkStart w:id="781" w:name="_Ref332962088"/>
      <w:bookmarkStart w:id="782" w:name="_Ref332962097"/>
      <w:bookmarkStart w:id="783" w:name="_Ref406765440"/>
      <w:bookmarkStart w:id="784" w:name="_Ref40676546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603B47">
        <w:rPr>
          <w:rFonts w:cs="Times New Roman"/>
          <w:noProof/>
        </w:rPr>
        <w:t>2</w:t>
      </w:r>
      <w:r w:rsidR="00603B47">
        <w:rPr>
          <w:rFonts w:cs="Times New Roman"/>
        </w:rPr>
        <w:fldChar w:fldCharType="end"/>
      </w:r>
      <w:r w:rsidR="00603B47">
        <w:rPr>
          <w:rFonts w:cs="Times New Roman"/>
        </w:rPr>
        <w:noBreakHyphen/>
      </w:r>
      <w:bookmarkEnd w:id="780"/>
      <w:bookmarkEnd w:id="781"/>
      <w:bookmarkEnd w:id="782"/>
      <w:bookmarkEnd w:id="783"/>
      <w:bookmarkEnd w:id="784"/>
      <w:r w:rsidR="00C27241">
        <w:rPr>
          <w:rFonts w:cs="Times New Roman"/>
        </w:rPr>
        <w:t>99</w:t>
      </w:r>
      <w:r w:rsidR="00313617">
        <w:rPr>
          <w:rFonts w:cs="Times New Roman"/>
        </w:rPr>
        <w:t>. 7131 Request View.</w:t>
      </w:r>
    </w:p>
    <w:p w14:paraId="5C3CD89B" w14:textId="77777777" w:rsidR="00D86AF8" w:rsidRPr="00B83B3E" w:rsidRDefault="006B7071" w:rsidP="00A561AD">
      <w:pPr>
        <w:pStyle w:val="Heading2"/>
      </w:pPr>
      <w:bookmarkStart w:id="785" w:name="_Toc278187810"/>
      <w:bookmarkStart w:id="786" w:name="_Toc508873549"/>
      <w:bookmarkStart w:id="787" w:name="_Toc508874978"/>
      <w:bookmarkStart w:id="788" w:name="_Toc508875832"/>
      <w:bookmarkStart w:id="789" w:name="_Toc524336302"/>
      <w:r w:rsidRPr="00B83B3E">
        <w:t>CAPRI</w:t>
      </w:r>
      <w:r w:rsidR="00242292" w:rsidRPr="00B83B3E">
        <w:t xml:space="preserve"> Reports (Patient</w:t>
      </w:r>
      <w:r w:rsidR="00C146D5" w:rsidRPr="00B83B3E">
        <w:t>-</w:t>
      </w:r>
      <w:r w:rsidR="00242292" w:rsidRPr="00B83B3E">
        <w:t>S</w:t>
      </w:r>
      <w:r w:rsidR="00D86AF8" w:rsidRPr="00B83B3E">
        <w:t>pecific)</w:t>
      </w:r>
      <w:bookmarkEnd w:id="785"/>
      <w:bookmarkEnd w:id="786"/>
      <w:bookmarkEnd w:id="787"/>
      <w:bookmarkEnd w:id="788"/>
      <w:bookmarkEnd w:id="789"/>
    </w:p>
    <w:p w14:paraId="5C3CD89C" w14:textId="77777777" w:rsidR="00D86AF8" w:rsidRPr="00B83B3E" w:rsidRDefault="00D86AF8" w:rsidP="00961B43">
      <w:pPr>
        <w:pStyle w:val="BodyText"/>
      </w:pPr>
      <w:r w:rsidRPr="00B83B3E">
        <w:t xml:space="preserve">The </w:t>
      </w:r>
      <w:r w:rsidRPr="00B83B3E">
        <w:rPr>
          <w:b/>
        </w:rPr>
        <w:t>Reports</w:t>
      </w:r>
      <w:r w:rsidRPr="00B83B3E">
        <w:t xml:space="preserve"> tab allows </w:t>
      </w:r>
      <w:r w:rsidR="00646FDC" w:rsidRPr="00B83B3E">
        <w:t>the user</w:t>
      </w:r>
      <w:r w:rsidRPr="00B83B3E">
        <w:t xml:space="preserve"> to make various patient inquiries, review registration and profile data, and request surgery reports for the selected veteran.</w:t>
      </w:r>
    </w:p>
    <w:p w14:paraId="5C3CD89D" w14:textId="77777777" w:rsidR="00BB650D" w:rsidRPr="00B83B3E" w:rsidRDefault="00D86AF8" w:rsidP="00A561AD">
      <w:pPr>
        <w:pStyle w:val="Heading3"/>
      </w:pPr>
      <w:bookmarkStart w:id="790" w:name="_Toc146086637"/>
      <w:bookmarkStart w:id="791" w:name="_Toc278187811"/>
      <w:bookmarkStart w:id="792" w:name="_Toc508873550"/>
      <w:bookmarkStart w:id="793" w:name="_Toc508874979"/>
      <w:bookmarkStart w:id="794" w:name="_Toc508875833"/>
      <w:bookmarkStart w:id="795" w:name="_Toc524336303"/>
      <w:r w:rsidRPr="00B83B3E">
        <w:t>Patient Inquiry</w:t>
      </w:r>
      <w:bookmarkEnd w:id="790"/>
      <w:bookmarkEnd w:id="791"/>
      <w:bookmarkEnd w:id="792"/>
      <w:bookmarkEnd w:id="793"/>
      <w:bookmarkEnd w:id="794"/>
      <w:bookmarkEnd w:id="795"/>
    </w:p>
    <w:p w14:paraId="5C3CD89E" w14:textId="77777777" w:rsidR="00D86AF8" w:rsidRPr="00B83B3E" w:rsidRDefault="00D86AF8" w:rsidP="00596373">
      <w:pPr>
        <w:pStyle w:val="BodyText"/>
      </w:pPr>
      <w:r w:rsidRPr="00B83B3E">
        <w:t>This report provides demographic, eligibility, and treatment information about the selected patient.</w:t>
      </w:r>
    </w:p>
    <w:p w14:paraId="5C3CD89F" w14:textId="77777777" w:rsidR="00BB650D" w:rsidRPr="00B83B3E" w:rsidRDefault="00D86AF8" w:rsidP="00A561AD">
      <w:pPr>
        <w:pStyle w:val="Heading3"/>
      </w:pPr>
      <w:bookmarkStart w:id="796" w:name="_Toc278187812"/>
      <w:bookmarkStart w:id="797" w:name="_Toc508873551"/>
      <w:bookmarkStart w:id="798" w:name="_Toc508874980"/>
      <w:bookmarkStart w:id="799" w:name="_Toc508875834"/>
      <w:bookmarkStart w:id="800" w:name="_Toc524336304"/>
      <w:r w:rsidRPr="00B83B3E">
        <w:lastRenderedPageBreak/>
        <w:t>Detailed Inpatient Inquiry</w:t>
      </w:r>
      <w:bookmarkEnd w:id="796"/>
      <w:bookmarkEnd w:id="797"/>
      <w:bookmarkEnd w:id="798"/>
      <w:bookmarkEnd w:id="799"/>
      <w:bookmarkEnd w:id="800"/>
    </w:p>
    <w:p w14:paraId="5C3CD8A0" w14:textId="3CEEF753" w:rsidR="00D86AF8" w:rsidRPr="00B83B3E" w:rsidRDefault="00D86AF8" w:rsidP="00596373">
      <w:pPr>
        <w:pStyle w:val="BodyText"/>
      </w:pPr>
      <w:r w:rsidRPr="00B83B3E">
        <w:t xml:space="preserve">This report lists </w:t>
      </w:r>
      <w:proofErr w:type="gramStart"/>
      <w:r w:rsidRPr="00B83B3E">
        <w:t>all of</w:t>
      </w:r>
      <w:proofErr w:type="gramEnd"/>
      <w:r w:rsidRPr="00B83B3E">
        <w:t xml:space="preserve"> the patient’s inpatient admissions, with the date, time, and ward.</w:t>
      </w:r>
      <w:r w:rsidR="00EE0CF4">
        <w:t xml:space="preserve"> </w:t>
      </w:r>
      <w:r w:rsidR="00646FDC" w:rsidRPr="00B83B3E">
        <w:t>The user</w:t>
      </w:r>
      <w:r w:rsidRPr="00B83B3E">
        <w:t xml:space="preserve"> can select an admission and click </w:t>
      </w:r>
      <w:r w:rsidRPr="00B83B3E">
        <w:rPr>
          <w:b/>
        </w:rPr>
        <w:t>OK</w:t>
      </w:r>
      <w:r w:rsidRPr="00B83B3E">
        <w:t xml:space="preserve"> to get detailed information about that admission.</w:t>
      </w:r>
      <w:r w:rsidR="00EE0CF4">
        <w:t xml:space="preserve"> </w:t>
      </w:r>
      <w:r w:rsidRPr="00B83B3E">
        <w:t xml:space="preserve">This includes admission and discharge dates, transfers between wards, care providers, and diagnosis. </w:t>
      </w:r>
    </w:p>
    <w:p w14:paraId="5C3CD8A1" w14:textId="77777777" w:rsidR="00BB650D" w:rsidRPr="00B83B3E" w:rsidRDefault="00D86AF8" w:rsidP="00A561AD">
      <w:pPr>
        <w:pStyle w:val="Heading3"/>
      </w:pPr>
      <w:bookmarkStart w:id="801" w:name="_Toc278187813"/>
      <w:bookmarkStart w:id="802" w:name="_Toc508873552"/>
      <w:bookmarkStart w:id="803" w:name="_Toc508874981"/>
      <w:bookmarkStart w:id="804" w:name="_Toc508875835"/>
      <w:bookmarkStart w:id="805" w:name="_Toc524336305"/>
      <w:r w:rsidRPr="00B83B3E">
        <w:t>C&amp;P Exam Detail</w:t>
      </w:r>
      <w:bookmarkEnd w:id="801"/>
      <w:bookmarkEnd w:id="802"/>
      <w:bookmarkEnd w:id="803"/>
      <w:bookmarkEnd w:id="804"/>
      <w:bookmarkEnd w:id="805"/>
    </w:p>
    <w:p w14:paraId="5C3CD8A2" w14:textId="3EEBD033" w:rsidR="00D86AF8" w:rsidRPr="00B83B3E" w:rsidRDefault="00D86AF8" w:rsidP="00596373">
      <w:pPr>
        <w:pStyle w:val="BodyText"/>
      </w:pPr>
      <w:r w:rsidRPr="00B83B3E">
        <w:t xml:space="preserve">This report was moved to the </w:t>
      </w:r>
      <w:r w:rsidRPr="00B83B3E">
        <w:rPr>
          <w:b/>
        </w:rPr>
        <w:t>C&amp;P Exams</w:t>
      </w:r>
      <w:r w:rsidRPr="00B83B3E">
        <w:t xml:space="preserve"> tab.</w:t>
      </w:r>
      <w:r w:rsidR="00EE0CF4">
        <w:t xml:space="preserve"> </w:t>
      </w:r>
      <w:r w:rsidRPr="00B83B3E">
        <w:t>If attempt</w:t>
      </w:r>
      <w:r w:rsidR="00646FDC" w:rsidRPr="00B83B3E">
        <w:t>ing</w:t>
      </w:r>
      <w:r w:rsidRPr="00B83B3E">
        <w:t xml:space="preserve"> to use this report, </w:t>
      </w:r>
      <w:r w:rsidR="00646FDC" w:rsidRPr="00B83B3E">
        <w:t xml:space="preserve">the user </w:t>
      </w:r>
      <w:r w:rsidR="00254AD3" w:rsidRPr="00B83B3E">
        <w:t>is</w:t>
      </w:r>
      <w:r w:rsidR="00646FDC" w:rsidRPr="00B83B3E">
        <w:t xml:space="preserve"> directed </w:t>
      </w:r>
      <w:r w:rsidRPr="00B83B3E">
        <w:t>to that tab.</w:t>
      </w:r>
    </w:p>
    <w:p w14:paraId="5C3CD8A3" w14:textId="77777777" w:rsidR="00BB650D" w:rsidRPr="00B83B3E" w:rsidRDefault="00D86AF8" w:rsidP="00A561AD">
      <w:pPr>
        <w:pStyle w:val="Heading3"/>
      </w:pPr>
      <w:bookmarkStart w:id="806" w:name="_Toc146086632"/>
      <w:bookmarkStart w:id="807" w:name="_Toc278187814"/>
      <w:bookmarkStart w:id="808" w:name="_Toc508873553"/>
      <w:bookmarkStart w:id="809" w:name="_Toc508874982"/>
      <w:bookmarkStart w:id="810" w:name="_Toc508875836"/>
      <w:bookmarkStart w:id="811" w:name="_Toc524336306"/>
      <w:r w:rsidRPr="00B83B3E">
        <w:t>7131 Detail</w:t>
      </w:r>
      <w:bookmarkEnd w:id="806"/>
      <w:bookmarkEnd w:id="807"/>
      <w:bookmarkEnd w:id="808"/>
      <w:bookmarkEnd w:id="809"/>
      <w:bookmarkEnd w:id="810"/>
      <w:bookmarkEnd w:id="811"/>
    </w:p>
    <w:p w14:paraId="5C3CD8A4" w14:textId="2AC92B67" w:rsidR="00D86AF8" w:rsidRPr="00B83B3E" w:rsidRDefault="00D86AF8" w:rsidP="00596373">
      <w:pPr>
        <w:pStyle w:val="BodyText"/>
      </w:pPr>
      <w:r w:rsidRPr="00B83B3E">
        <w:t xml:space="preserve">This report was moved to the </w:t>
      </w:r>
      <w:r w:rsidRPr="00B83B3E">
        <w:rPr>
          <w:b/>
        </w:rPr>
        <w:t>7131 Request</w:t>
      </w:r>
      <w:r w:rsidRPr="00B83B3E">
        <w:t xml:space="preserve"> tab.</w:t>
      </w:r>
      <w:r w:rsidR="00EE0CF4">
        <w:t xml:space="preserve"> </w:t>
      </w:r>
      <w:r w:rsidR="00646FDC" w:rsidRPr="00B83B3E">
        <w:t xml:space="preserve">If attempting to use this report, the user </w:t>
      </w:r>
      <w:r w:rsidR="00254AD3" w:rsidRPr="00B83B3E">
        <w:t>is</w:t>
      </w:r>
      <w:r w:rsidR="00646FDC" w:rsidRPr="00B83B3E">
        <w:t xml:space="preserve"> directed to that tab.</w:t>
      </w:r>
    </w:p>
    <w:p w14:paraId="5C3CD8A5" w14:textId="77777777" w:rsidR="00BB650D" w:rsidRPr="00B83B3E" w:rsidRDefault="00D86AF8" w:rsidP="00A561AD">
      <w:pPr>
        <w:pStyle w:val="Heading3"/>
      </w:pPr>
      <w:bookmarkStart w:id="812" w:name="_Toc146086633"/>
      <w:bookmarkStart w:id="813" w:name="_Toc278187815"/>
      <w:bookmarkStart w:id="814" w:name="_Toc508873554"/>
      <w:bookmarkStart w:id="815" w:name="_Toc508874983"/>
      <w:bookmarkStart w:id="816" w:name="_Toc508875837"/>
      <w:bookmarkStart w:id="817" w:name="_Toc524336307"/>
      <w:r w:rsidRPr="00B83B3E">
        <w:t>Additional Treating Facilities</w:t>
      </w:r>
      <w:bookmarkEnd w:id="812"/>
      <w:bookmarkEnd w:id="813"/>
      <w:bookmarkEnd w:id="814"/>
      <w:bookmarkEnd w:id="815"/>
      <w:bookmarkEnd w:id="816"/>
      <w:bookmarkEnd w:id="817"/>
    </w:p>
    <w:p w14:paraId="5C3CD8A6" w14:textId="77777777" w:rsidR="00D86AF8" w:rsidRPr="00B83B3E" w:rsidRDefault="00D86AF8" w:rsidP="00596373">
      <w:pPr>
        <w:pStyle w:val="BodyText"/>
      </w:pPr>
      <w:r w:rsidRPr="00B83B3E">
        <w:t>This report show</w:t>
      </w:r>
      <w:r w:rsidR="002F2937" w:rsidRPr="00B83B3E">
        <w:t>s</w:t>
      </w:r>
      <w:r w:rsidRPr="00B83B3E">
        <w:t xml:space="preserve"> if the patient was treated at any VHA facilities other than the one </w:t>
      </w:r>
      <w:r w:rsidR="00646FDC" w:rsidRPr="00B83B3E">
        <w:t>currently connected to by the user</w:t>
      </w:r>
      <w:r w:rsidRPr="00B83B3E">
        <w:t>.</w:t>
      </w:r>
    </w:p>
    <w:p w14:paraId="5C3CD8A7" w14:textId="77777777" w:rsidR="00BB650D" w:rsidRPr="00B83B3E" w:rsidRDefault="00D86AF8" w:rsidP="00A561AD">
      <w:pPr>
        <w:pStyle w:val="Heading3"/>
      </w:pPr>
      <w:bookmarkStart w:id="818" w:name="_Toc278187816"/>
      <w:bookmarkStart w:id="819" w:name="_Toc508873555"/>
      <w:bookmarkStart w:id="820" w:name="_Toc508874984"/>
      <w:bookmarkStart w:id="821" w:name="_Toc508875838"/>
      <w:bookmarkStart w:id="822" w:name="_Toc524336308"/>
      <w:bookmarkStart w:id="823" w:name="_Toc146086635"/>
      <w:r w:rsidRPr="00B83B3E">
        <w:t>View Registration Data</w:t>
      </w:r>
      <w:bookmarkEnd w:id="818"/>
      <w:bookmarkEnd w:id="819"/>
      <w:bookmarkEnd w:id="820"/>
      <w:bookmarkEnd w:id="821"/>
      <w:bookmarkEnd w:id="822"/>
    </w:p>
    <w:p w14:paraId="5C3CD8A8" w14:textId="77777777" w:rsidR="00D86AF8" w:rsidRPr="00B83B3E" w:rsidRDefault="00D86AF8" w:rsidP="00596373">
      <w:pPr>
        <w:pStyle w:val="BodyText"/>
      </w:pPr>
      <w:r w:rsidRPr="00B83B3E">
        <w:t>This report provides full demographic data, including military information, for the selected patient.</w:t>
      </w:r>
    </w:p>
    <w:p w14:paraId="5C3CD8A9" w14:textId="77777777" w:rsidR="00BB650D" w:rsidRPr="00B83B3E" w:rsidRDefault="00D86AF8" w:rsidP="00A561AD">
      <w:pPr>
        <w:pStyle w:val="Heading3"/>
      </w:pPr>
      <w:bookmarkStart w:id="824" w:name="_Toc146086636"/>
      <w:bookmarkStart w:id="825" w:name="_Toc278187817"/>
      <w:bookmarkStart w:id="826" w:name="_Toc508873556"/>
      <w:bookmarkStart w:id="827" w:name="_Toc508874985"/>
      <w:bookmarkStart w:id="828" w:name="_Toc508875839"/>
      <w:bookmarkStart w:id="829" w:name="_Toc524336309"/>
      <w:bookmarkEnd w:id="823"/>
      <w:r w:rsidRPr="00B83B3E">
        <w:t>Patient Profile M</w:t>
      </w:r>
      <w:r w:rsidR="00702ED1" w:rsidRPr="00B83B3E">
        <w:t xml:space="preserve">edical </w:t>
      </w:r>
      <w:r w:rsidRPr="00B83B3E">
        <w:t>A</w:t>
      </w:r>
      <w:r w:rsidR="00702ED1" w:rsidRPr="00B83B3E">
        <w:t xml:space="preserve">dministration </w:t>
      </w:r>
      <w:r w:rsidRPr="00B83B3E">
        <w:t>S</w:t>
      </w:r>
      <w:r w:rsidR="00702ED1" w:rsidRPr="00B83B3E">
        <w:t>ervice</w:t>
      </w:r>
      <w:r w:rsidRPr="00B83B3E">
        <w:t xml:space="preserve"> </w:t>
      </w:r>
      <w:r w:rsidR="00702ED1" w:rsidRPr="00B83B3E">
        <w:t xml:space="preserve">(MAS) </w:t>
      </w:r>
      <w:r w:rsidRPr="00B83B3E">
        <w:t>(Full</w:t>
      </w:r>
      <w:bookmarkEnd w:id="824"/>
      <w:r w:rsidRPr="00B83B3E">
        <w:t>)</w:t>
      </w:r>
      <w:bookmarkEnd w:id="825"/>
      <w:bookmarkEnd w:id="826"/>
      <w:bookmarkEnd w:id="827"/>
      <w:bookmarkEnd w:id="828"/>
      <w:bookmarkEnd w:id="829"/>
    </w:p>
    <w:p w14:paraId="5C3CD8AA" w14:textId="54B1EE04" w:rsidR="00D86AF8" w:rsidRPr="00B83B3E" w:rsidRDefault="00D86AF8" w:rsidP="00596373">
      <w:pPr>
        <w:pStyle w:val="BodyText"/>
      </w:pPr>
      <w:r w:rsidRPr="00B83B3E">
        <w:t xml:space="preserve">The following screen is the default </w:t>
      </w:r>
      <w:r w:rsidR="001768A4" w:rsidRPr="00B83B3E">
        <w:t>–</w:t>
      </w:r>
      <w:r w:rsidRPr="00B83B3E">
        <w:t xml:space="preserve"> it specifies all dates, appointments, enrollments, team information, edits, dispositions, and the means test.</w:t>
      </w:r>
      <w:r w:rsidR="00EE0CF4">
        <w:t xml:space="preserve"> </w:t>
      </w:r>
      <w:r w:rsidR="00646FDC" w:rsidRPr="00B83B3E">
        <w:t>The user</w:t>
      </w:r>
      <w:r w:rsidRPr="00B83B3E">
        <w:t xml:space="preserve"> can change the generated report to exclude </w:t>
      </w:r>
      <w:proofErr w:type="gramStart"/>
      <w:r w:rsidRPr="00B83B3E">
        <w:t>particular types</w:t>
      </w:r>
      <w:proofErr w:type="gramEnd"/>
      <w:r w:rsidRPr="00B83B3E">
        <w:t xml:space="preserve"> of information by </w:t>
      </w:r>
      <w:r w:rsidR="006B7071" w:rsidRPr="00B83B3E">
        <w:t>selecting</w:t>
      </w:r>
      <w:r w:rsidRPr="00B83B3E">
        <w:t xml:space="preserve"> </w:t>
      </w:r>
      <w:r w:rsidRPr="00B83B3E">
        <w:rPr>
          <w:b/>
        </w:rPr>
        <w:t>No</w:t>
      </w:r>
      <w:r w:rsidRPr="00B83B3E">
        <w:t xml:space="preserve"> for that particular type.</w:t>
      </w:r>
    </w:p>
    <w:p w14:paraId="5C3CD8AB" w14:textId="77777777" w:rsidR="00BB650D" w:rsidRPr="00B83B3E" w:rsidRDefault="00D86AF8" w:rsidP="00A561AD">
      <w:pPr>
        <w:pStyle w:val="Heading3"/>
      </w:pPr>
      <w:bookmarkStart w:id="830" w:name="_Toc146086638"/>
      <w:bookmarkStart w:id="831" w:name="_Toc278187818"/>
      <w:bookmarkStart w:id="832" w:name="_Toc508873557"/>
      <w:bookmarkStart w:id="833" w:name="_Toc508874986"/>
      <w:bookmarkStart w:id="834" w:name="_Toc508875840"/>
      <w:bookmarkStart w:id="835" w:name="_Toc524336310"/>
      <w:r w:rsidRPr="00B83B3E">
        <w:t>Surgery Report</w:t>
      </w:r>
      <w:bookmarkEnd w:id="830"/>
      <w:bookmarkEnd w:id="831"/>
      <w:bookmarkEnd w:id="832"/>
      <w:bookmarkEnd w:id="833"/>
      <w:bookmarkEnd w:id="834"/>
      <w:bookmarkEnd w:id="835"/>
    </w:p>
    <w:p w14:paraId="5C3CD8AC" w14:textId="5D68400E" w:rsidR="00D86AF8" w:rsidRPr="00B83B3E" w:rsidRDefault="00D86AF8" w:rsidP="00596373">
      <w:pPr>
        <w:pStyle w:val="BodyText"/>
      </w:pPr>
      <w:r w:rsidRPr="00B83B3E">
        <w:t>This option generate</w:t>
      </w:r>
      <w:r w:rsidR="002F2937" w:rsidRPr="00B83B3E">
        <w:t>s</w:t>
      </w:r>
      <w:r w:rsidRPr="00B83B3E">
        <w:t xml:space="preserve"> a list of all available surgery reports for the selected patient.</w:t>
      </w:r>
      <w:r w:rsidR="00EE0CF4">
        <w:t xml:space="preserve"> </w:t>
      </w:r>
      <w:r w:rsidRPr="00B83B3E">
        <w:t xml:space="preserve">If </w:t>
      </w:r>
      <w:r w:rsidR="00646FDC" w:rsidRPr="00B83B3E">
        <w:t>the user</w:t>
      </w:r>
      <w:r w:rsidRPr="00B83B3E">
        <w:t xml:space="preserve"> select</w:t>
      </w:r>
      <w:r w:rsidR="00646FDC" w:rsidRPr="00B83B3E">
        <w:t>s</w:t>
      </w:r>
      <w:r w:rsidRPr="00B83B3E">
        <w:t xml:space="preserve"> a procedure from the list, the </w:t>
      </w:r>
      <w:r w:rsidRPr="00B83B3E">
        <w:rPr>
          <w:b/>
        </w:rPr>
        <w:t>OK</w:t>
      </w:r>
      <w:r w:rsidRPr="00B83B3E">
        <w:t xml:space="preserve"> button is enabled. </w:t>
      </w:r>
    </w:p>
    <w:p w14:paraId="5C3CD8AD" w14:textId="77777777" w:rsidR="00BB650D" w:rsidRPr="00B83B3E" w:rsidRDefault="00242292" w:rsidP="00A561AD">
      <w:pPr>
        <w:pStyle w:val="Heading3"/>
      </w:pPr>
      <w:bookmarkStart w:id="836" w:name="_Toc278187819"/>
      <w:bookmarkStart w:id="837" w:name="_Toc508873558"/>
      <w:bookmarkStart w:id="838" w:name="_Toc508874987"/>
      <w:bookmarkStart w:id="839" w:name="_Toc508875841"/>
      <w:bookmarkStart w:id="840" w:name="_Toc524336311"/>
      <w:r w:rsidRPr="00B83B3E">
        <w:t>Other Patient</w:t>
      </w:r>
      <w:r w:rsidR="00C146D5" w:rsidRPr="00B83B3E">
        <w:t>-</w:t>
      </w:r>
      <w:r w:rsidR="00D86AF8" w:rsidRPr="00B83B3E">
        <w:t>Specific Reports</w:t>
      </w:r>
      <w:bookmarkEnd w:id="836"/>
      <w:bookmarkEnd w:id="837"/>
      <w:bookmarkEnd w:id="838"/>
      <w:bookmarkEnd w:id="839"/>
      <w:bookmarkEnd w:id="840"/>
    </w:p>
    <w:p w14:paraId="5C3CD8AE" w14:textId="62A53DDC" w:rsidR="00D86AF8" w:rsidRPr="00B83B3E" w:rsidRDefault="00D86AF8" w:rsidP="00596373">
      <w:pPr>
        <w:pStyle w:val="BodyText"/>
      </w:pPr>
      <w:r w:rsidRPr="00B83B3E">
        <w:t>As noted below in the non-</w:t>
      </w:r>
      <w:r w:rsidR="00551930" w:rsidRPr="00B83B3E">
        <w:t>patient-specific</w:t>
      </w:r>
      <w:r w:rsidRPr="00B83B3E">
        <w:t xml:space="preserve"> reports section, if a veteran is selected prior to choosing Reports from the File menu, two of the reports</w:t>
      </w:r>
      <w:r w:rsidR="00F42529" w:rsidRPr="00B83B3E">
        <w:t xml:space="preserve"> have additional options.</w:t>
      </w:r>
      <w:r w:rsidR="00EE0CF4">
        <w:t xml:space="preserve"> </w:t>
      </w:r>
      <w:r w:rsidR="00F42529" w:rsidRPr="00B83B3E">
        <w:t xml:space="preserve">The </w:t>
      </w:r>
      <w:r w:rsidR="00866D28" w:rsidRPr="00B83B3E">
        <w:rPr>
          <w:b/>
        </w:rPr>
        <w:t>Reprint a 21-</w:t>
      </w:r>
      <w:r w:rsidR="00F42529" w:rsidRPr="00B83B3E">
        <w:rPr>
          <w:b/>
        </w:rPr>
        <w:t>Day</w:t>
      </w:r>
      <w:r w:rsidR="00F42529" w:rsidRPr="00B83B3E">
        <w:t xml:space="preserve"> </w:t>
      </w:r>
      <w:r w:rsidR="00F42529" w:rsidRPr="00B83B3E">
        <w:rPr>
          <w:b/>
        </w:rPr>
        <w:t>Certificate</w:t>
      </w:r>
      <w:r w:rsidR="00F42529" w:rsidRPr="00B83B3E">
        <w:t xml:space="preserve"> and the </w:t>
      </w:r>
      <w:r w:rsidR="00F42529" w:rsidRPr="00B83B3E">
        <w:rPr>
          <w:b/>
        </w:rPr>
        <w:t>Reprint a Notice of Discharge</w:t>
      </w:r>
      <w:r w:rsidRPr="00B83B3E">
        <w:t xml:space="preserve"> reports allow </w:t>
      </w:r>
      <w:r w:rsidR="00646FDC" w:rsidRPr="00B83B3E">
        <w:t>the user</w:t>
      </w:r>
      <w:r w:rsidRPr="00B83B3E">
        <w:t xml:space="preserve"> to choose either for a date or for the patient selected.</w:t>
      </w:r>
      <w:r w:rsidR="00EE0CF4">
        <w:t xml:space="preserve"> </w:t>
      </w:r>
      <w:r w:rsidR="002F2937" w:rsidRPr="00B83B3E">
        <w:t>R</w:t>
      </w:r>
      <w:r w:rsidRPr="00B83B3E">
        <w:t>efer to the next section for details on the oth</w:t>
      </w:r>
      <w:r w:rsidR="00862D51" w:rsidRPr="00B83B3E">
        <w:t xml:space="preserve">er reports accessed from the </w:t>
      </w:r>
      <w:r w:rsidR="00862D51" w:rsidRPr="00B83B3E">
        <w:rPr>
          <w:b/>
        </w:rPr>
        <w:t>Reports</w:t>
      </w:r>
      <w:r w:rsidR="00862D51" w:rsidRPr="00B83B3E">
        <w:t xml:space="preserve"> option under the </w:t>
      </w:r>
      <w:r w:rsidR="00862D51" w:rsidRPr="00B83B3E">
        <w:rPr>
          <w:b/>
        </w:rPr>
        <w:t>File</w:t>
      </w:r>
      <w:r w:rsidR="00862D51" w:rsidRPr="00B83B3E">
        <w:t xml:space="preserve"> menu</w:t>
      </w:r>
      <w:r w:rsidRPr="00B83B3E">
        <w:t>.</w:t>
      </w:r>
    </w:p>
    <w:p w14:paraId="5C3CD8AF" w14:textId="77777777" w:rsidR="00BB650D" w:rsidRPr="00B83B3E" w:rsidRDefault="00D86AF8" w:rsidP="00A561AD">
      <w:pPr>
        <w:pStyle w:val="Heading3"/>
      </w:pPr>
      <w:bookmarkStart w:id="841" w:name="_Toc179779060"/>
      <w:bookmarkStart w:id="842" w:name="_Toc278187820"/>
      <w:bookmarkStart w:id="843" w:name="_Toc508873559"/>
      <w:bookmarkStart w:id="844" w:name="_Toc508874988"/>
      <w:bookmarkStart w:id="845" w:name="_Toc508875842"/>
      <w:bookmarkStart w:id="846" w:name="_Toc524336312"/>
      <w:r w:rsidRPr="00B83B3E">
        <w:t>Reprint a 21</w:t>
      </w:r>
      <w:r w:rsidR="00C146D5" w:rsidRPr="00B83B3E">
        <w:t>-</w:t>
      </w:r>
      <w:r w:rsidRPr="00B83B3E">
        <w:t>Day Certificate</w:t>
      </w:r>
      <w:bookmarkEnd w:id="841"/>
      <w:bookmarkEnd w:id="842"/>
      <w:bookmarkEnd w:id="843"/>
      <w:bookmarkEnd w:id="844"/>
      <w:bookmarkEnd w:id="845"/>
      <w:bookmarkEnd w:id="846"/>
    </w:p>
    <w:p w14:paraId="5C3CD8B0" w14:textId="689B9DBD" w:rsidR="00D86AF8" w:rsidRPr="00B83B3E" w:rsidRDefault="00D86AF8" w:rsidP="00596373">
      <w:pPr>
        <w:pStyle w:val="BodyText"/>
      </w:pPr>
      <w:r w:rsidRPr="00B83B3E">
        <w:t xml:space="preserve">This option is used to reprint a 21-Day Certificate for a </w:t>
      </w:r>
      <w:proofErr w:type="gramStart"/>
      <w:r w:rsidRPr="00B83B3E">
        <w:t>particular patient</w:t>
      </w:r>
      <w:proofErr w:type="gramEnd"/>
      <w:r w:rsidRPr="00B83B3E">
        <w:t>.</w:t>
      </w:r>
      <w:r w:rsidR="00EE0CF4">
        <w:t xml:space="preserve"> </w:t>
      </w:r>
      <w:r w:rsidR="00862D51" w:rsidRPr="00B83B3E">
        <w:t>After selecting a patient, the user accesses</w:t>
      </w:r>
      <w:r w:rsidRPr="00B83B3E">
        <w:t xml:space="preserve"> </w:t>
      </w:r>
      <w:r w:rsidR="00862D51" w:rsidRPr="00B83B3E">
        <w:t>Reports under the File menu.</w:t>
      </w:r>
      <w:r w:rsidR="00EE0CF4">
        <w:t xml:space="preserve"> </w:t>
      </w:r>
      <w:r w:rsidR="00862D51" w:rsidRPr="00B83B3E">
        <w:t>T</w:t>
      </w:r>
      <w:r w:rsidRPr="00B83B3E">
        <w:t xml:space="preserve">he </w:t>
      </w:r>
      <w:r w:rsidR="00862D51" w:rsidRPr="00B83B3E">
        <w:t xml:space="preserve">resulting </w:t>
      </w:r>
      <w:r w:rsidRPr="00B83B3E">
        <w:t>report dialog box includes that patient as a selection option.</w:t>
      </w:r>
      <w:r w:rsidR="00EE0CF4">
        <w:t xml:space="preserve"> </w:t>
      </w:r>
      <w:r w:rsidRPr="00B83B3E">
        <w:t xml:space="preserve">If </w:t>
      </w:r>
      <w:r w:rsidR="00646FDC" w:rsidRPr="00B83B3E">
        <w:t>the user</w:t>
      </w:r>
      <w:r w:rsidRPr="00B83B3E">
        <w:t xml:space="preserve"> </w:t>
      </w:r>
      <w:r w:rsidR="00862D51" w:rsidRPr="00B83B3E">
        <w:t>does</w:t>
      </w:r>
      <w:r w:rsidRPr="00B83B3E">
        <w:t xml:space="preserve"> not have a patient selected, the dialog box </w:t>
      </w:r>
      <w:r w:rsidR="00862D51" w:rsidRPr="00B83B3E">
        <w:t>does</w:t>
      </w:r>
      <w:r w:rsidRPr="00B83B3E">
        <w:t xml:space="preserve"> not include this as an option.</w:t>
      </w:r>
      <w:r w:rsidR="00EE0CF4">
        <w:t xml:space="preserve"> </w:t>
      </w:r>
      <w:r w:rsidRPr="00B83B3E">
        <w:t xml:space="preserve">The certificate produced is </w:t>
      </w:r>
      <w:proofErr w:type="gramStart"/>
      <w:r w:rsidRPr="00B83B3E">
        <w:t>exactly the same</w:t>
      </w:r>
      <w:proofErr w:type="gramEnd"/>
      <w:r w:rsidRPr="00B83B3E">
        <w:t xml:space="preserve"> as the original certificate.</w:t>
      </w:r>
      <w:r w:rsidR="00EE0CF4">
        <w:t xml:space="preserve"> </w:t>
      </w:r>
      <w:r w:rsidRPr="00B83B3E">
        <w:t xml:space="preserve">ROC 119, which appears at the bottom of each certificate, stands for VA Form 119 </w:t>
      </w:r>
      <w:r w:rsidR="001768A4" w:rsidRPr="00B83B3E">
        <w:t>–</w:t>
      </w:r>
      <w:r w:rsidRPr="00B83B3E">
        <w:t xml:space="preserve"> Report of Contact.</w:t>
      </w:r>
    </w:p>
    <w:p w14:paraId="5C3CD8B1" w14:textId="77777777" w:rsidR="00BB650D" w:rsidRPr="00B83B3E" w:rsidRDefault="00D86AF8" w:rsidP="00A561AD">
      <w:pPr>
        <w:pStyle w:val="Heading3"/>
      </w:pPr>
      <w:bookmarkStart w:id="847" w:name="_Toc179779061"/>
      <w:bookmarkStart w:id="848" w:name="_Toc278187821"/>
      <w:bookmarkStart w:id="849" w:name="_Toc508873560"/>
      <w:bookmarkStart w:id="850" w:name="_Toc508874989"/>
      <w:bookmarkStart w:id="851" w:name="_Toc508875843"/>
      <w:bookmarkStart w:id="852" w:name="_Toc524336313"/>
      <w:r w:rsidRPr="00B83B3E">
        <w:lastRenderedPageBreak/>
        <w:t>Reprint a Notice of Discharge</w:t>
      </w:r>
      <w:bookmarkEnd w:id="847"/>
      <w:bookmarkEnd w:id="848"/>
      <w:bookmarkEnd w:id="849"/>
      <w:bookmarkEnd w:id="850"/>
      <w:bookmarkEnd w:id="851"/>
      <w:bookmarkEnd w:id="852"/>
    </w:p>
    <w:p w14:paraId="5C3CD8B2" w14:textId="268386D5" w:rsidR="00D86AF8" w:rsidRPr="00B83B3E" w:rsidRDefault="00862D51" w:rsidP="00596373">
      <w:pPr>
        <w:pStyle w:val="BodyText"/>
      </w:pPr>
      <w:r w:rsidRPr="00B83B3E">
        <w:t>I</w:t>
      </w:r>
      <w:r w:rsidR="00D86AF8" w:rsidRPr="00B83B3E">
        <w:t>t may be</w:t>
      </w:r>
      <w:r w:rsidRPr="00B83B3E">
        <w:t xml:space="preserve"> occasionally</w:t>
      </w:r>
      <w:r w:rsidR="00D86AF8" w:rsidRPr="00B83B3E">
        <w:t xml:space="preserve"> necessary to reprint a Notice of Discharge </w:t>
      </w:r>
      <w:r w:rsidRPr="00B83B3E">
        <w:t>for a patient.</w:t>
      </w:r>
      <w:r w:rsidR="00EE0CF4">
        <w:t xml:space="preserve"> </w:t>
      </w:r>
      <w:r w:rsidRPr="00B83B3E">
        <w:t xml:space="preserve">After selecting a patient, the user accesses </w:t>
      </w:r>
      <w:r w:rsidRPr="00B83B3E">
        <w:rPr>
          <w:b/>
        </w:rPr>
        <w:t>Reports</w:t>
      </w:r>
      <w:r w:rsidRPr="00B83B3E">
        <w:t xml:space="preserve"> under the </w:t>
      </w:r>
      <w:r w:rsidRPr="00B83B3E">
        <w:rPr>
          <w:b/>
        </w:rPr>
        <w:t>File</w:t>
      </w:r>
      <w:r w:rsidRPr="00B83B3E">
        <w:t xml:space="preserve"> menu.</w:t>
      </w:r>
      <w:r w:rsidR="00EE0CF4">
        <w:t xml:space="preserve"> </w:t>
      </w:r>
      <w:r w:rsidRPr="00B83B3E">
        <w:t>The resulting report dialog box includes that patient as a selection option.</w:t>
      </w:r>
      <w:r w:rsidR="00EE0CF4">
        <w:t xml:space="preserve"> </w:t>
      </w:r>
      <w:r w:rsidR="00D86AF8" w:rsidRPr="00B83B3E">
        <w:t xml:space="preserve">If </w:t>
      </w:r>
      <w:r w:rsidR="00646FDC" w:rsidRPr="00B83B3E">
        <w:t>the user</w:t>
      </w:r>
      <w:r w:rsidR="00D86AF8" w:rsidRPr="00B83B3E">
        <w:t xml:space="preserve"> did not have a patient selected, the dialog box would not include this as an option.</w:t>
      </w:r>
      <w:r w:rsidR="00EE0CF4">
        <w:t xml:space="preserve"> </w:t>
      </w:r>
      <w:r w:rsidR="00D86AF8" w:rsidRPr="00B83B3E">
        <w:t xml:space="preserve">If the admission associated with the 7131 was deleted and notification already sent, a message </w:t>
      </w:r>
      <w:r w:rsidR="00254AD3" w:rsidRPr="00B83B3E">
        <w:t>is</w:t>
      </w:r>
      <w:r w:rsidR="00D86AF8" w:rsidRPr="00B83B3E">
        <w:t xml:space="preserve"> displayed.</w:t>
      </w:r>
      <w:r w:rsidR="00EE0CF4">
        <w:t xml:space="preserve"> </w:t>
      </w:r>
      <w:r w:rsidR="00D86AF8" w:rsidRPr="00B83B3E">
        <w:t>The message include</w:t>
      </w:r>
      <w:r w:rsidR="00213B8B" w:rsidRPr="00B83B3E">
        <w:t>s</w:t>
      </w:r>
      <w:r w:rsidR="00D86AF8" w:rsidRPr="00B83B3E">
        <w:t xml:space="preserve"> the patient</w:t>
      </w:r>
      <w:r w:rsidR="001768A4" w:rsidRPr="00B83B3E">
        <w:t>’</w:t>
      </w:r>
      <w:r w:rsidR="00D86AF8" w:rsidRPr="00B83B3E">
        <w:t xml:space="preserve">s name, </w:t>
      </w:r>
      <w:r w:rsidR="0089685D" w:rsidRPr="00B83B3E">
        <w:t>SSN</w:t>
      </w:r>
      <w:r w:rsidR="00213B8B" w:rsidRPr="00B83B3E">
        <w:t xml:space="preserve">, date and </w:t>
      </w:r>
      <w:r w:rsidR="00D86AF8" w:rsidRPr="00B83B3E">
        <w:t>time of admission, notice that the admission has been deleted, and a recommendation to contact the medical center.</w:t>
      </w:r>
    </w:p>
    <w:p w14:paraId="5C3CD8B3" w14:textId="77777777" w:rsidR="00D86AF8" w:rsidRPr="00B83B3E" w:rsidRDefault="006B7071" w:rsidP="00A561AD">
      <w:pPr>
        <w:pStyle w:val="Heading2"/>
      </w:pPr>
      <w:bookmarkStart w:id="853" w:name="_Toc150075133"/>
      <w:bookmarkStart w:id="854" w:name="_Toc150075202"/>
      <w:bookmarkStart w:id="855" w:name="_Toc150075263"/>
      <w:bookmarkStart w:id="856" w:name="_Toc278187822"/>
      <w:bookmarkStart w:id="857" w:name="_Ref362951485"/>
      <w:bookmarkStart w:id="858" w:name="_Toc508873561"/>
      <w:bookmarkStart w:id="859" w:name="_Toc508874990"/>
      <w:bookmarkStart w:id="860" w:name="_Toc508875844"/>
      <w:bookmarkStart w:id="861" w:name="_Toc524336314"/>
      <w:r w:rsidRPr="00B83B3E">
        <w:t>CAPRI</w:t>
      </w:r>
      <w:r w:rsidR="00D86AF8" w:rsidRPr="00B83B3E">
        <w:t xml:space="preserve"> Report</w:t>
      </w:r>
      <w:bookmarkEnd w:id="853"/>
      <w:bookmarkEnd w:id="854"/>
      <w:bookmarkEnd w:id="855"/>
      <w:r w:rsidR="00AE288C" w:rsidRPr="00B83B3E">
        <w:t>s (N</w:t>
      </w:r>
      <w:r w:rsidR="00D86AF8" w:rsidRPr="00B83B3E">
        <w:t>on</w:t>
      </w:r>
      <w:r w:rsidR="00C146D5" w:rsidRPr="00B83B3E">
        <w:t>-</w:t>
      </w:r>
      <w:r w:rsidR="00AE288C" w:rsidRPr="00B83B3E">
        <w:t>P</w:t>
      </w:r>
      <w:r w:rsidR="00551930" w:rsidRPr="00B83B3E">
        <w:t>atient</w:t>
      </w:r>
      <w:r w:rsidR="00C146D5" w:rsidRPr="00B83B3E">
        <w:t>-</w:t>
      </w:r>
      <w:r w:rsidR="00AE288C" w:rsidRPr="00B83B3E">
        <w:t>S</w:t>
      </w:r>
      <w:r w:rsidR="00551930" w:rsidRPr="00B83B3E">
        <w:t>pecific</w:t>
      </w:r>
      <w:r w:rsidR="00D86AF8" w:rsidRPr="00B83B3E">
        <w:t>)</w:t>
      </w:r>
      <w:bookmarkEnd w:id="856"/>
      <w:bookmarkEnd w:id="857"/>
      <w:bookmarkEnd w:id="858"/>
      <w:bookmarkEnd w:id="859"/>
      <w:bookmarkEnd w:id="860"/>
      <w:bookmarkEnd w:id="861"/>
    </w:p>
    <w:p w14:paraId="5C3CD8B4" w14:textId="77777777" w:rsidR="00D86AF8" w:rsidRPr="00B83B3E" w:rsidRDefault="00D86AF8" w:rsidP="00596373">
      <w:pPr>
        <w:pStyle w:val="BodyText"/>
      </w:pPr>
      <w:r w:rsidRPr="00B83B3E">
        <w:t xml:space="preserve">The </w:t>
      </w:r>
      <w:r w:rsidR="00252065" w:rsidRPr="00B83B3E">
        <w:t>Non</w:t>
      </w:r>
      <w:r w:rsidRPr="00B83B3E">
        <w:t>-</w:t>
      </w:r>
      <w:r w:rsidR="00252065" w:rsidRPr="00B83B3E">
        <w:t>Patient</w:t>
      </w:r>
      <w:r w:rsidRPr="00B83B3E">
        <w:t>-</w:t>
      </w:r>
      <w:r w:rsidR="00252065" w:rsidRPr="00B83B3E">
        <w:t xml:space="preserve">Specific </w:t>
      </w:r>
      <w:r w:rsidR="006B7071" w:rsidRPr="00B83B3E">
        <w:t>CAPRI</w:t>
      </w:r>
      <w:r w:rsidRPr="00B83B3E">
        <w:t xml:space="preserve"> R</w:t>
      </w:r>
      <w:r w:rsidR="00F42529" w:rsidRPr="00B83B3E">
        <w:t xml:space="preserve">eports are accessed </w:t>
      </w:r>
      <w:r w:rsidR="00862D51" w:rsidRPr="00B83B3E">
        <w:t xml:space="preserve">by selecting </w:t>
      </w:r>
      <w:r w:rsidRPr="00B83B3E">
        <w:rPr>
          <w:b/>
        </w:rPr>
        <w:t>Reports</w:t>
      </w:r>
      <w:r w:rsidR="00862D51" w:rsidRPr="00B83B3E">
        <w:t xml:space="preserve"> under </w:t>
      </w:r>
      <w:r w:rsidR="003A094A" w:rsidRPr="00B83B3E">
        <w:rPr>
          <w:b/>
          <w:bCs/>
        </w:rPr>
        <w:t xml:space="preserve">File </w:t>
      </w:r>
      <w:r w:rsidR="003A094A" w:rsidRPr="00B83B3E">
        <w:rPr>
          <w:bCs/>
        </w:rPr>
        <w:t>on the main menu.</w:t>
      </w:r>
    </w:p>
    <w:p w14:paraId="5C3CD8B5" w14:textId="77777777" w:rsidR="00D86AF8" w:rsidRPr="00B83B3E" w:rsidRDefault="00D86AF8" w:rsidP="00A561AD">
      <w:pPr>
        <w:pStyle w:val="Heading3"/>
      </w:pPr>
      <w:bookmarkStart w:id="862" w:name="_Toc150075134"/>
      <w:bookmarkStart w:id="863" w:name="_Toc150075203"/>
      <w:bookmarkStart w:id="864" w:name="_Toc150075264"/>
      <w:bookmarkStart w:id="865" w:name="_Toc278187823"/>
      <w:bookmarkStart w:id="866" w:name="_Toc508873562"/>
      <w:bookmarkStart w:id="867" w:name="_Toc508874991"/>
      <w:bookmarkStart w:id="868" w:name="_Toc508875845"/>
      <w:bookmarkStart w:id="869" w:name="_Toc524336315"/>
      <w:r w:rsidRPr="00B83B3E">
        <w:t>C&amp;P Exams Reports</w:t>
      </w:r>
      <w:bookmarkEnd w:id="862"/>
      <w:bookmarkEnd w:id="863"/>
      <w:bookmarkEnd w:id="864"/>
      <w:bookmarkEnd w:id="865"/>
      <w:bookmarkEnd w:id="866"/>
      <w:bookmarkEnd w:id="867"/>
      <w:bookmarkEnd w:id="868"/>
      <w:bookmarkEnd w:id="869"/>
    </w:p>
    <w:p w14:paraId="5C3CD8B6" w14:textId="77777777" w:rsidR="00D86AF8" w:rsidRPr="00B83B3E" w:rsidRDefault="00D86AF8" w:rsidP="00EE33FC">
      <w:pPr>
        <w:pStyle w:val="Heading4"/>
      </w:pPr>
      <w:bookmarkStart w:id="870" w:name="_Toc146086589"/>
      <w:bookmarkStart w:id="871" w:name="_Toc508873563"/>
      <w:r w:rsidRPr="00B83B3E">
        <w:t>AMIS 290</w:t>
      </w:r>
      <w:bookmarkEnd w:id="870"/>
      <w:bookmarkEnd w:id="871"/>
    </w:p>
    <w:p w14:paraId="1C83621B" w14:textId="704A82B4" w:rsidR="00104095" w:rsidRPr="00B83B3E" w:rsidRDefault="00104095" w:rsidP="00104095">
      <w:pPr>
        <w:pStyle w:val="BodyText"/>
      </w:pPr>
      <w:r w:rsidRPr="00B83B3E">
        <w:t>The AMIS 290 is no longer ava</w:t>
      </w:r>
      <w:r w:rsidR="005048D6">
        <w:t>ilable in CAPRI.</w:t>
      </w:r>
      <w:r w:rsidR="00EE0CF4">
        <w:t xml:space="preserve"> </w:t>
      </w:r>
      <w:r w:rsidR="005048D6">
        <w:t xml:space="preserve">Please go to </w:t>
      </w:r>
      <w:hyperlink r:id="rId114" w:history="1">
        <w:r w:rsidR="005048D6" w:rsidRPr="005048D6">
          <w:rPr>
            <w:rStyle w:val="Hyperlink"/>
          </w:rPr>
          <w:t>DMA Reports</w:t>
        </w:r>
      </w:hyperlink>
      <w:r w:rsidR="005048D6">
        <w:t xml:space="preserve">. </w:t>
      </w:r>
    </w:p>
    <w:p w14:paraId="4ECFFF56" w14:textId="77777777" w:rsidR="00104095" w:rsidRPr="00B83B3E" w:rsidRDefault="00104095" w:rsidP="00104095"/>
    <w:p w14:paraId="5C3CD8C7" w14:textId="61CBD64B" w:rsidR="00F40DAD" w:rsidRPr="00B83B3E" w:rsidRDefault="00104095" w:rsidP="00313617">
      <w:r w:rsidRPr="00313617">
        <w:rPr>
          <w:noProof/>
        </w:rPr>
        <w:drawing>
          <wp:inline distT="0" distB="0" distL="0" distR="0" wp14:anchorId="35DDD825" wp14:editId="41F7EFC0">
            <wp:extent cx="5934075" cy="3095625"/>
            <wp:effectExtent l="19050" t="19050" r="28575" b="28575"/>
            <wp:docPr id="194" name="Picture 194" descr="CAPRI Reports view with an alert displaying location of the AMIS 290 report; no longer available in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w="6350">
                      <a:solidFill>
                        <a:schemeClr val="tx1"/>
                      </a:solidFill>
                    </a:ln>
                  </pic:spPr>
                </pic:pic>
              </a:graphicData>
            </a:graphic>
          </wp:inline>
        </w:drawing>
      </w:r>
    </w:p>
    <w:p w14:paraId="5C3CD8C8" w14:textId="6D350588" w:rsidR="00573D81" w:rsidRPr="00B83B3E" w:rsidRDefault="0054693F" w:rsidP="00B52F9B">
      <w:pPr>
        <w:pStyle w:val="Caption"/>
        <w:rPr>
          <w:rFonts w:cs="Times New Roman"/>
          <w:sz w:val="24"/>
          <w:szCs w:val="24"/>
        </w:rPr>
      </w:pPr>
      <w:bookmarkStart w:id="872" w:name="_Toc326149617"/>
      <w:bookmarkStart w:id="873" w:name="_Ref332962145"/>
      <w:bookmarkStart w:id="874" w:name="_Ref334967533"/>
      <w:bookmarkStart w:id="875" w:name="_Ref406765508"/>
      <w:bookmarkStart w:id="876" w:name="_Toc5243564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65</w:t>
      </w:r>
      <w:r w:rsidR="008D502E">
        <w:rPr>
          <w:rFonts w:cs="Times New Roman"/>
        </w:rPr>
        <w:fldChar w:fldCharType="end"/>
      </w:r>
      <w:bookmarkEnd w:id="872"/>
      <w:bookmarkEnd w:id="873"/>
      <w:bookmarkEnd w:id="874"/>
      <w:bookmarkEnd w:id="875"/>
      <w:r w:rsidR="00313617">
        <w:rPr>
          <w:rFonts w:cs="Times New Roman"/>
        </w:rPr>
        <w:t>. AMIS 290 Report Request</w:t>
      </w:r>
      <w:r w:rsidR="00313617">
        <w:t>—</w:t>
      </w:r>
      <w:r w:rsidR="0086781D">
        <w:t>Alert Prompt.</w:t>
      </w:r>
      <w:bookmarkEnd w:id="876"/>
    </w:p>
    <w:p w14:paraId="5C3CD8C9" w14:textId="37673706" w:rsidR="00D86AF8" w:rsidRPr="00B83B3E" w:rsidRDefault="00D86AF8" w:rsidP="00400B72">
      <w:pPr>
        <w:pStyle w:val="Body3PicCaption"/>
      </w:pPr>
    </w:p>
    <w:p w14:paraId="5C3CD8D9" w14:textId="38FC56AA" w:rsidR="00BB650D" w:rsidRPr="00B83B3E" w:rsidRDefault="00D86AF8" w:rsidP="00EE33FC">
      <w:pPr>
        <w:pStyle w:val="Heading4"/>
      </w:pPr>
      <w:bookmarkStart w:id="877" w:name="_Toc146086590"/>
      <w:bookmarkStart w:id="878" w:name="_Toc508873564"/>
      <w:r w:rsidRPr="00B83B3E">
        <w:t>AMIS 290 by Division</w:t>
      </w:r>
      <w:bookmarkEnd w:id="877"/>
      <w:bookmarkEnd w:id="878"/>
    </w:p>
    <w:p w14:paraId="5C3CD8DA" w14:textId="107572DA" w:rsidR="00D86AF8" w:rsidRPr="00B83B3E" w:rsidRDefault="00104095" w:rsidP="00C370E6">
      <w:pPr>
        <w:pStyle w:val="BodyText"/>
      </w:pPr>
      <w:r w:rsidRPr="00B83B3E">
        <w:t>The AMIS 290 by Division is no longer ava</w:t>
      </w:r>
      <w:r w:rsidR="007174B9">
        <w:t>ilable in CAPRI.</w:t>
      </w:r>
      <w:r w:rsidR="00EE0CF4">
        <w:t xml:space="preserve"> </w:t>
      </w:r>
      <w:r w:rsidR="007174B9">
        <w:t xml:space="preserve">Please go to Please go to </w:t>
      </w:r>
      <w:hyperlink r:id="rId116" w:history="1">
        <w:r w:rsidR="007174B9" w:rsidRPr="005048D6">
          <w:rPr>
            <w:rStyle w:val="Hyperlink"/>
          </w:rPr>
          <w:t>DMA Reports</w:t>
        </w:r>
      </w:hyperlink>
      <w:r w:rsidR="007174B9">
        <w:t xml:space="preserve">. </w:t>
      </w:r>
    </w:p>
    <w:p w14:paraId="753F53C5" w14:textId="77777777" w:rsidR="00104095" w:rsidRPr="00B83B3E" w:rsidRDefault="00104095" w:rsidP="00C370E6">
      <w:pPr>
        <w:pStyle w:val="BodyText"/>
      </w:pPr>
    </w:p>
    <w:p w14:paraId="2124ED81" w14:textId="13531452" w:rsidR="00104095" w:rsidRPr="00B83B3E" w:rsidRDefault="00104095" w:rsidP="00C370E6">
      <w:pPr>
        <w:pStyle w:val="BodyText"/>
      </w:pPr>
      <w:r w:rsidRPr="00B83B3E">
        <w:rPr>
          <w:noProof/>
        </w:rPr>
        <w:lastRenderedPageBreak/>
        <w:drawing>
          <wp:inline distT="0" distB="0" distL="0" distR="0" wp14:anchorId="48BAD05E" wp14:editId="60410405">
            <wp:extent cx="5943600" cy="1819275"/>
            <wp:effectExtent l="0" t="0" r="0" b="9525"/>
            <wp:docPr id="193" name="Picture 193" descr="CAPRI Reports view with a red box surrounding the new location for the AMIS 290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4D3E293E" w:rsidR="00104095" w:rsidRPr="00B83B3E" w:rsidRDefault="00104095" w:rsidP="00104095">
      <w:pPr>
        <w:pStyle w:val="Caption"/>
        <w:rPr>
          <w:rFonts w:cs="Times New Roman"/>
        </w:rPr>
      </w:pPr>
      <w:bookmarkStart w:id="879" w:name="_Toc326149618"/>
      <w:bookmarkStart w:id="880" w:name="_Ref332962170"/>
      <w:bookmarkStart w:id="881" w:name="_Ref406765524"/>
      <w:bookmarkStart w:id="882" w:name="_Toc5243564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66</w:t>
      </w:r>
      <w:r w:rsidR="008D502E">
        <w:rPr>
          <w:rFonts w:cs="Times New Roman"/>
        </w:rPr>
        <w:fldChar w:fldCharType="end"/>
      </w:r>
      <w:bookmarkEnd w:id="879"/>
      <w:bookmarkEnd w:id="880"/>
      <w:bookmarkEnd w:id="881"/>
      <w:r w:rsidR="0086781D">
        <w:rPr>
          <w:rFonts w:cs="Times New Roman"/>
        </w:rPr>
        <w:t>. AMIS 290 Report Request</w:t>
      </w:r>
      <w:r w:rsidR="0086781D">
        <w:t>—Location Information.</w:t>
      </w:r>
      <w:bookmarkEnd w:id="882"/>
    </w:p>
    <w:p w14:paraId="60E36762" w14:textId="77777777" w:rsidR="00104095" w:rsidRPr="00B83B3E" w:rsidRDefault="00104095" w:rsidP="00C370E6">
      <w:pPr>
        <w:pStyle w:val="BodyText"/>
      </w:pPr>
    </w:p>
    <w:p w14:paraId="5C3CD8DB" w14:textId="77777777" w:rsidR="00BB650D" w:rsidRPr="00B83B3E" w:rsidRDefault="00D86AF8" w:rsidP="00EE33FC">
      <w:pPr>
        <w:pStyle w:val="Heading4"/>
      </w:pPr>
      <w:bookmarkStart w:id="883" w:name="_Toc508873565"/>
      <w:r w:rsidRPr="00B83B3E">
        <w:t>Insufficient Exam Report</w:t>
      </w:r>
      <w:bookmarkEnd w:id="883"/>
    </w:p>
    <w:p w14:paraId="5C3CD8DC" w14:textId="652189B9" w:rsidR="005F5416" w:rsidRPr="00B83B3E" w:rsidRDefault="00D86AF8" w:rsidP="00C370E6">
      <w:pPr>
        <w:pStyle w:val="BodyText"/>
      </w:pPr>
      <w:r w:rsidRPr="00B83B3E">
        <w:t xml:space="preserve">The </w:t>
      </w:r>
      <w:r w:rsidRPr="00B83B3E">
        <w:rPr>
          <w:b/>
        </w:rPr>
        <w:t>Insufficient Exam Report</w:t>
      </w:r>
      <w:r w:rsidRPr="00B83B3E">
        <w:t xml:space="preserve"> option prints a report of 2507 requests entered with a</w:t>
      </w:r>
      <w:r w:rsidR="00F22D6B" w:rsidRPr="00B83B3E">
        <w:t>n</w:t>
      </w:r>
      <w:r w:rsidRPr="00B83B3E">
        <w:t xml:space="preserve"> </w:t>
      </w:r>
      <w:r w:rsidR="00F22D6B" w:rsidRPr="00B83B3E">
        <w:rPr>
          <w:b/>
        </w:rPr>
        <w:t xml:space="preserve">insufficient exam reason </w:t>
      </w:r>
      <w:r w:rsidR="00F22D6B" w:rsidRPr="00B83B3E">
        <w:t xml:space="preserve">and date reported to MAS </w:t>
      </w:r>
      <w:r w:rsidRPr="00B83B3E">
        <w:t>for a specified date range.</w:t>
      </w:r>
      <w:r w:rsidR="00EE0CF4">
        <w:t xml:space="preserve"> </w:t>
      </w:r>
    </w:p>
    <w:p w14:paraId="5C3CD8DE" w14:textId="39457723" w:rsidR="00D86AF8" w:rsidRPr="00B83B3E" w:rsidRDefault="00D86AF8" w:rsidP="00C370E6">
      <w:pPr>
        <w:pStyle w:val="BodyText"/>
      </w:pPr>
      <w:r w:rsidRPr="00B83B3E">
        <w:t xml:space="preserve">Other information provided includes exam type, patient name, </w:t>
      </w:r>
      <w:r w:rsidR="0089685D" w:rsidRPr="00B83B3E">
        <w:t>SSN</w:t>
      </w:r>
      <w:r w:rsidR="00F22D6B" w:rsidRPr="00B83B3E">
        <w:t xml:space="preserve">, </w:t>
      </w:r>
      <w:r w:rsidRPr="00B83B3E">
        <w:t>claim number</w:t>
      </w:r>
      <w:r w:rsidR="00F22D6B" w:rsidRPr="00B83B3E">
        <w:t>, claim type, special consideration(s), and priority of exam</w:t>
      </w:r>
      <w:r w:rsidRPr="00B83B3E">
        <w:t>.</w:t>
      </w:r>
      <w:r w:rsidR="00EE0CF4">
        <w:t xml:space="preserve"> </w:t>
      </w:r>
      <w:r w:rsidRPr="00B83B3E">
        <w:t>Provider and exam date on this report is the provider and date from the originally completed 2507.</w:t>
      </w:r>
      <w:r w:rsidR="00EE0CF4">
        <w:t xml:space="preserve"> </w:t>
      </w:r>
      <w:r w:rsidRPr="00B83B3E">
        <w:t xml:space="preserve">The exam date </w:t>
      </w:r>
      <w:r w:rsidR="001B449E" w:rsidRPr="00B83B3E">
        <w:t>is</w:t>
      </w:r>
      <w:r w:rsidRPr="00B83B3E">
        <w:t xml:space="preserve"> not included if the original 2507 has been purged.</w:t>
      </w:r>
      <w:r w:rsidR="00EE0CF4">
        <w:t xml:space="preserve"> </w:t>
      </w:r>
      <w:r w:rsidRPr="00B83B3E">
        <w:t>The length of the veteran</w:t>
      </w:r>
      <w:r w:rsidR="001768A4" w:rsidRPr="00B83B3E">
        <w:t>’</w:t>
      </w:r>
      <w:r w:rsidRPr="00B83B3E">
        <w:t>s name and the provider are limited to 15 characters</w:t>
      </w:r>
      <w:r w:rsidR="00866D28" w:rsidRPr="00B83B3E">
        <w:t xml:space="preserve"> each</w:t>
      </w:r>
      <w:r w:rsidRPr="00B83B3E">
        <w:t>.</w:t>
      </w:r>
      <w:r w:rsidR="00EE0CF4">
        <w:t xml:space="preserve"> </w:t>
      </w:r>
      <w:r w:rsidRPr="00B83B3E">
        <w:t>If either f</w:t>
      </w:r>
      <w:r w:rsidR="00A431C1" w:rsidRPr="00B83B3E">
        <w:t>ield has been truncated, it</w:t>
      </w:r>
      <w:r w:rsidRPr="00B83B3E">
        <w:t xml:space="preserve"> appear</w:t>
      </w:r>
      <w:r w:rsidR="00A431C1" w:rsidRPr="00B83B3E">
        <w:t>s</w:t>
      </w:r>
      <w:r w:rsidRPr="00B83B3E">
        <w:t xml:space="preserve"> with two asterisks (**).</w:t>
      </w:r>
      <w:r w:rsidR="00EE0CF4">
        <w:t xml:space="preserve"> </w:t>
      </w:r>
    </w:p>
    <w:p w14:paraId="5C3CD8E0" w14:textId="77777777" w:rsidR="00D86AF8" w:rsidRPr="00B83B3E" w:rsidRDefault="00D86AF8" w:rsidP="00EE33FC">
      <w:pPr>
        <w:pStyle w:val="Heading4"/>
      </w:pPr>
      <w:bookmarkStart w:id="884" w:name="_Toc146086591"/>
      <w:bookmarkStart w:id="885" w:name="_Toc508873566"/>
      <w:r w:rsidRPr="00B83B3E">
        <w:t>Pending C&amp;P Exams</w:t>
      </w:r>
      <w:bookmarkEnd w:id="884"/>
      <w:bookmarkEnd w:id="885"/>
    </w:p>
    <w:p w14:paraId="5C3CD8E1" w14:textId="2B25AF30" w:rsidR="00D86AF8" w:rsidRPr="00B83B3E" w:rsidRDefault="00D86AF8" w:rsidP="00C370E6">
      <w:pPr>
        <w:pStyle w:val="BodyText"/>
      </w:pPr>
      <w:r w:rsidRPr="00B83B3E">
        <w:t>This option print</w:t>
      </w:r>
      <w:r w:rsidR="00A431C1" w:rsidRPr="00B83B3E">
        <w:t>s</w:t>
      </w:r>
      <w:r w:rsidRPr="00B83B3E">
        <w:t xml:space="preserve"> out all pending C&amp;P requests.</w:t>
      </w:r>
      <w:r w:rsidR="00EE0CF4">
        <w:t xml:space="preserve"> </w:t>
      </w:r>
      <w:r w:rsidR="00646FDC" w:rsidRPr="00B83B3E">
        <w:t>The user</w:t>
      </w:r>
      <w:r w:rsidRPr="00B83B3E">
        <w:t xml:space="preserve"> may sort the reports by request status, routing location, veteran name, or age of the request. </w:t>
      </w:r>
    </w:p>
    <w:p w14:paraId="5C3CD8E2" w14:textId="7681A038" w:rsidR="00D86AF8" w:rsidRPr="00B83B3E" w:rsidRDefault="00D86AF8" w:rsidP="00C370E6">
      <w:pPr>
        <w:pStyle w:val="BodyText"/>
      </w:pPr>
      <w:r w:rsidRPr="00B83B3E">
        <w:t>When sorting by status, the report can be tailored to identify NEW, PENDING, TRANSCRIBED,</w:t>
      </w:r>
      <w:r w:rsidR="000D22F9" w:rsidRPr="00B83B3E">
        <w:t xml:space="preserve"> </w:t>
      </w:r>
      <w:r w:rsidR="00223FD7">
        <w:t>NEW, PENDING ACCEPTANCE</w:t>
      </w:r>
      <w:r w:rsidR="000D22F9" w:rsidRPr="00B83B3E">
        <w:t>,</w:t>
      </w:r>
      <w:r w:rsidRPr="00B83B3E">
        <w:t xml:space="preserve"> or ALL pending C&amp;P exams.</w:t>
      </w:r>
      <w:r w:rsidR="00EE0CF4">
        <w:t xml:space="preserve"> </w:t>
      </w:r>
      <w:r w:rsidRPr="00B83B3E">
        <w:t>Sorting by TRANSCRIBED may be useful for identifying ready to rate claims that have been completed but not released to the RO.</w:t>
      </w:r>
      <w:r w:rsidR="00EE0CF4">
        <w:t xml:space="preserve"> </w:t>
      </w:r>
      <w:r w:rsidRPr="00B83B3E">
        <w:t>Common delays for not releasing transcribed results include waiting for a physician’s signature and/or waiting for additional required tests or studies.</w:t>
      </w:r>
      <w:r w:rsidR="00EE0CF4">
        <w:t xml:space="preserve"> </w:t>
      </w:r>
      <w:r w:rsidRPr="00B83B3E">
        <w:t>An inquiry to the VAMC C&amp;P clinic can clarify reasons as to why TRANSCRIBED results have not been released if an excessive number of days have elapsed since the date of the C&amp;P exam request</w:t>
      </w:r>
      <w:r w:rsidR="00EE0CF4">
        <w:t xml:space="preserve"> </w:t>
      </w:r>
    </w:p>
    <w:p w14:paraId="5C3CD8E3" w14:textId="0E3A7BBA" w:rsidR="00D86AF8" w:rsidRPr="00B83B3E" w:rsidRDefault="00D86AF8" w:rsidP="00C370E6">
      <w:pPr>
        <w:pStyle w:val="BodyText"/>
      </w:pPr>
      <w:r w:rsidRPr="00B83B3E">
        <w:t xml:space="preserve">Each report </w:t>
      </w:r>
      <w:r w:rsidR="00106F8B" w:rsidRPr="00B83B3E">
        <w:t>displays</w:t>
      </w:r>
      <w:r w:rsidRPr="00B83B3E">
        <w:t xml:space="preserve"> the following information, if applicable: veteran name, </w:t>
      </w:r>
      <w:r w:rsidR="0089685D" w:rsidRPr="00B83B3E">
        <w:t>SSN</w:t>
      </w:r>
      <w:r w:rsidRPr="00B83B3E">
        <w:t xml:space="preserve">, </w:t>
      </w:r>
      <w:r w:rsidR="004D61B6" w:rsidRPr="00B83B3E">
        <w:t>Cell number, Email, C</w:t>
      </w:r>
      <w:r w:rsidRPr="00B83B3E">
        <w:t>laim number, request date, elapsed days,</w:t>
      </w:r>
      <w:r w:rsidR="0064226A" w:rsidRPr="00B83B3E">
        <w:t xml:space="preserve"> claim type, special considerations, </w:t>
      </w:r>
      <w:r w:rsidRPr="00B83B3E">
        <w:t>exam</w:t>
      </w:r>
      <w:r w:rsidR="004D61B6" w:rsidRPr="00B83B3E">
        <w:t>(</w:t>
      </w:r>
      <w:r w:rsidRPr="00B83B3E">
        <w:t>s</w:t>
      </w:r>
      <w:r w:rsidR="004D61B6" w:rsidRPr="00B83B3E">
        <w:t>)</w:t>
      </w:r>
      <w:r w:rsidRPr="00B83B3E">
        <w:t xml:space="preserve"> requested, and requester name and location. The total number of exams pending </w:t>
      </w:r>
      <w:r w:rsidR="00A431C1" w:rsidRPr="00B83B3E">
        <w:t xml:space="preserve">is also </w:t>
      </w:r>
      <w:r w:rsidRPr="00B83B3E">
        <w:t>provided.</w:t>
      </w:r>
    </w:p>
    <w:p w14:paraId="5C3CD8E4" w14:textId="77777777" w:rsidR="00D86AF8" w:rsidRPr="00B83B3E" w:rsidRDefault="00D86AF8" w:rsidP="00EE33FC">
      <w:pPr>
        <w:pStyle w:val="Heading4"/>
      </w:pPr>
      <w:bookmarkStart w:id="886" w:name="_Toc146086592"/>
      <w:bookmarkStart w:id="887" w:name="_Toc508873567"/>
      <w:r w:rsidRPr="00B83B3E">
        <w:t>C&amp;P Exams Checklist</w:t>
      </w:r>
      <w:bookmarkEnd w:id="886"/>
      <w:bookmarkEnd w:id="887"/>
    </w:p>
    <w:p w14:paraId="5C3CD8E5" w14:textId="5B4F1510" w:rsidR="00D86AF8" w:rsidRPr="00B83B3E" w:rsidRDefault="00D86AF8" w:rsidP="00173B5B">
      <w:r w:rsidRPr="00B83B3E">
        <w:t xml:space="preserve">The </w:t>
      </w:r>
      <w:r w:rsidRPr="00B83B3E">
        <w:rPr>
          <w:b/>
        </w:rPr>
        <w:t>Exam Check List for RO</w:t>
      </w:r>
      <w:r w:rsidRPr="00B83B3E">
        <w:t xml:space="preserve"> option is used to print a checklist used by regional office personnel to select compensation and pension examinations for veterans.</w:t>
      </w:r>
      <w:r w:rsidR="00EE0CF4">
        <w:t xml:space="preserve"> </w:t>
      </w:r>
      <w:r w:rsidRPr="00B83B3E">
        <w:t>The request worksheet lists the body systems and the exam worksheet names.</w:t>
      </w:r>
      <w:r w:rsidR="00EE0CF4">
        <w:t xml:space="preserve"> </w:t>
      </w:r>
      <w:r w:rsidRPr="00B83B3E">
        <w:t>It also contains a section</w:t>
      </w:r>
      <w:r w:rsidR="002E368B" w:rsidRPr="00B83B3E">
        <w:t xml:space="preserve"> for remarks</w:t>
      </w:r>
      <w:r w:rsidRPr="00B83B3E">
        <w:t>.</w:t>
      </w:r>
      <w:r w:rsidR="00EE0CF4">
        <w:t xml:space="preserve"> </w:t>
      </w:r>
      <w:r w:rsidRPr="00B83B3E">
        <w:t>The top portion of the work sheet allows the requester to ent</w:t>
      </w:r>
      <w:r w:rsidR="002E368B" w:rsidRPr="00B83B3E">
        <w:t>er veteran-specific information</w:t>
      </w:r>
      <w:r w:rsidRPr="00B83B3E">
        <w:t xml:space="preserve"> including:</w:t>
      </w:r>
    </w:p>
    <w:p w14:paraId="5C3CD8E6" w14:textId="77777777" w:rsidR="00D86AF8" w:rsidRPr="00B83B3E" w:rsidRDefault="00D86AF8" w:rsidP="00715CAE">
      <w:pPr>
        <w:pStyle w:val="BodyText5Numbers"/>
      </w:pPr>
      <w:r w:rsidRPr="00B83B3E">
        <w:t>Veteran</w:t>
      </w:r>
      <w:r w:rsidR="001768A4" w:rsidRPr="00B83B3E">
        <w:t>’</w:t>
      </w:r>
      <w:r w:rsidRPr="00B83B3E">
        <w:t xml:space="preserve">s name, </w:t>
      </w:r>
      <w:r w:rsidR="0089685D" w:rsidRPr="00B83B3E">
        <w:t>SSN</w:t>
      </w:r>
      <w:r w:rsidRPr="00B83B3E">
        <w:t xml:space="preserve">, and </w:t>
      </w:r>
      <w:r w:rsidR="00866D28" w:rsidRPr="00B83B3E">
        <w:t>Claim Number (</w:t>
      </w:r>
      <w:r w:rsidRPr="00B83B3E">
        <w:t>C-Number</w:t>
      </w:r>
      <w:r w:rsidR="00866D28" w:rsidRPr="00B83B3E">
        <w:t>)</w:t>
      </w:r>
    </w:p>
    <w:p w14:paraId="5C3CD8E7" w14:textId="77777777" w:rsidR="00D86AF8" w:rsidRPr="00B83B3E" w:rsidRDefault="00D86AF8" w:rsidP="00715CAE">
      <w:pPr>
        <w:pStyle w:val="BodyText5Numbers"/>
      </w:pPr>
      <w:r w:rsidRPr="00B83B3E">
        <w:lastRenderedPageBreak/>
        <w:t>VAMC where the exam is to be performed</w:t>
      </w:r>
    </w:p>
    <w:p w14:paraId="5C3CD8E8" w14:textId="77777777" w:rsidR="00D86AF8" w:rsidRPr="00B83B3E" w:rsidRDefault="00D86AF8" w:rsidP="00715CAE">
      <w:pPr>
        <w:pStyle w:val="BodyText5Numbers"/>
      </w:pPr>
      <w:r w:rsidRPr="00B83B3E">
        <w:t>Veteran</w:t>
      </w:r>
      <w:r w:rsidR="001768A4" w:rsidRPr="00B83B3E">
        <w:t>’</w:t>
      </w:r>
      <w:r w:rsidRPr="00B83B3E">
        <w:t>s day and night telephone numbers</w:t>
      </w:r>
    </w:p>
    <w:p w14:paraId="5C3CD8E9" w14:textId="77777777" w:rsidR="00D86AF8" w:rsidRPr="00B83B3E" w:rsidRDefault="00D86AF8" w:rsidP="00715CAE">
      <w:pPr>
        <w:pStyle w:val="BodyText5Numbers"/>
      </w:pPr>
      <w:r w:rsidRPr="00B83B3E">
        <w:t>Power of Attorney</w:t>
      </w:r>
    </w:p>
    <w:p w14:paraId="5C3CD8EA" w14:textId="77777777" w:rsidR="00D86AF8" w:rsidRPr="00B83B3E" w:rsidRDefault="00D86AF8" w:rsidP="00715CAE">
      <w:pPr>
        <w:pStyle w:val="BodyText5Numbers"/>
      </w:pPr>
      <w:r w:rsidRPr="00B83B3E">
        <w:t>Date the exam was ordered and by whom</w:t>
      </w:r>
    </w:p>
    <w:p w14:paraId="5C3CD8EB" w14:textId="77777777" w:rsidR="00D86AF8" w:rsidRPr="00B83B3E" w:rsidRDefault="00D86AF8" w:rsidP="00715CAE">
      <w:pPr>
        <w:pStyle w:val="BodyText5Numbers"/>
      </w:pPr>
      <w:r w:rsidRPr="00B83B3E">
        <w:t>Insufficient exam date</w:t>
      </w:r>
    </w:p>
    <w:p w14:paraId="5C3CD8EC" w14:textId="77777777" w:rsidR="00D86AF8" w:rsidRPr="00B83B3E" w:rsidRDefault="00D86AF8" w:rsidP="00EE33FC">
      <w:pPr>
        <w:pStyle w:val="Heading4"/>
      </w:pPr>
      <w:bookmarkStart w:id="888" w:name="_Toc146086593"/>
      <w:bookmarkStart w:id="889" w:name="_Toc508873568"/>
      <w:r w:rsidRPr="00B83B3E">
        <w:t>Re</w:t>
      </w:r>
      <w:r w:rsidR="00C146D5" w:rsidRPr="00B83B3E">
        <w:t>-</w:t>
      </w:r>
      <w:r w:rsidRPr="00B83B3E">
        <w:t>Print C&amp;P Final Report(s)</w:t>
      </w:r>
      <w:bookmarkEnd w:id="888"/>
      <w:bookmarkEnd w:id="889"/>
    </w:p>
    <w:p w14:paraId="5C3CD8ED" w14:textId="364526D6" w:rsidR="00D86AF8" w:rsidRPr="00B83B3E" w:rsidRDefault="00D86AF8" w:rsidP="00C370E6">
      <w:pPr>
        <w:pStyle w:val="BodyText"/>
      </w:pPr>
      <w:r w:rsidRPr="00B83B3E">
        <w:t xml:space="preserve">This option </w:t>
      </w:r>
      <w:r w:rsidR="0099385A" w:rsidRPr="00B83B3E">
        <w:t>allows</w:t>
      </w:r>
      <w:r w:rsidRPr="00B83B3E">
        <w:t xml:space="preserve"> the reprinting of final</w:t>
      </w:r>
      <w:r w:rsidR="00267041" w:rsidRPr="00B83B3E">
        <w:t xml:space="preserve"> 2507 exams with the status of </w:t>
      </w:r>
      <w:r w:rsidR="00267041" w:rsidRPr="00B83B3E">
        <w:rPr>
          <w:b/>
        </w:rPr>
        <w:t>Completed, printed by RO</w:t>
      </w:r>
      <w:r w:rsidRPr="00B83B3E">
        <w:t>.</w:t>
      </w:r>
      <w:r w:rsidR="00EE0CF4">
        <w:t xml:space="preserve"> </w:t>
      </w:r>
      <w:r w:rsidRPr="00B83B3E">
        <w:t xml:space="preserve">The reports </w:t>
      </w:r>
      <w:r w:rsidR="00267041" w:rsidRPr="00B83B3E">
        <w:t>are</w:t>
      </w:r>
      <w:r w:rsidRPr="00B83B3E">
        <w:t xml:space="preserve"> sorted by the last two digits of the claim number.</w:t>
      </w:r>
      <w:r w:rsidR="00EE0CF4">
        <w:t xml:space="preserve"> </w:t>
      </w:r>
      <w:r w:rsidR="00646FDC" w:rsidRPr="00B83B3E">
        <w:t>The user</w:t>
      </w:r>
      <w:r w:rsidRPr="00B83B3E">
        <w:t xml:space="preserve"> must enter the date the report was previously printed.</w:t>
      </w:r>
      <w:r w:rsidR="00EE0CF4">
        <w:t xml:space="preserve"> </w:t>
      </w:r>
      <w:r w:rsidRPr="00B83B3E">
        <w:t>Reprinting a request is not allowed unless the person reques</w:t>
      </w:r>
      <w:r w:rsidR="002E368B" w:rsidRPr="00B83B3E">
        <w:t>ting the reprint has a division</w:t>
      </w:r>
      <w:r w:rsidRPr="00B83B3E">
        <w:t xml:space="preserve"> which matches the station number of the requesting regional office.</w:t>
      </w:r>
      <w:r w:rsidR="00EE0CF4">
        <w:t xml:space="preserve"> </w:t>
      </w:r>
      <w:r w:rsidRPr="00B83B3E">
        <w:t>The exam mu</w:t>
      </w:r>
      <w:r w:rsidR="00267041" w:rsidRPr="00B83B3E">
        <w:t xml:space="preserve">st have the status </w:t>
      </w:r>
      <w:r w:rsidR="00267041" w:rsidRPr="00B83B3E">
        <w:rPr>
          <w:b/>
        </w:rPr>
        <w:t>Completed, printed by RO</w:t>
      </w:r>
      <w:r w:rsidR="00267041" w:rsidRPr="00B83B3E">
        <w:t xml:space="preserve"> or </w:t>
      </w:r>
      <w:r w:rsidR="00267041" w:rsidRPr="00B83B3E">
        <w:rPr>
          <w:b/>
        </w:rPr>
        <w:t>Released to RO, not printed</w:t>
      </w:r>
      <w:r w:rsidRPr="00B83B3E">
        <w:t>.</w:t>
      </w:r>
      <w:r w:rsidR="00EE0CF4">
        <w:t xml:space="preserve"> </w:t>
      </w:r>
      <w:r w:rsidRPr="00B83B3E">
        <w:t>The package is designed to print any lab/radiology results designated for C&amp;P.</w:t>
      </w:r>
      <w:r w:rsidR="00EE0CF4">
        <w:t xml:space="preserve"> </w:t>
      </w:r>
      <w:r w:rsidR="00A431C1" w:rsidRPr="00B83B3E">
        <w:t xml:space="preserve">When printing, the system </w:t>
      </w:r>
      <w:r w:rsidRPr="00B83B3E">
        <w:t>examine</w:t>
      </w:r>
      <w:r w:rsidR="00A431C1" w:rsidRPr="00B83B3E">
        <w:t>s</w:t>
      </w:r>
      <w:r w:rsidRPr="00B83B3E">
        <w:t xml:space="preserve"> all lab/radiology results for 120 days before the release date.</w:t>
      </w:r>
      <w:r w:rsidR="00EE0CF4">
        <w:t xml:space="preserve"> </w:t>
      </w:r>
      <w:r w:rsidRPr="00B83B3E">
        <w:t>The output include</w:t>
      </w:r>
      <w:r w:rsidR="00A431C1" w:rsidRPr="00B83B3E">
        <w:t>s</w:t>
      </w:r>
      <w:r w:rsidRPr="00B83B3E">
        <w:t xml:space="preserve"> a summary portion</w:t>
      </w:r>
      <w:r w:rsidR="00267041" w:rsidRPr="00B83B3E">
        <w:t xml:space="preserve"> that</w:t>
      </w:r>
      <w:r w:rsidRPr="00B83B3E">
        <w:t xml:space="preserve"> includes patient name, </w:t>
      </w:r>
      <w:r w:rsidR="0089685D" w:rsidRPr="00B83B3E">
        <w:t>SSN</w:t>
      </w:r>
      <w:r w:rsidRPr="00B83B3E">
        <w:t>, claim number, and request date.</w:t>
      </w:r>
      <w:r w:rsidR="00EE0CF4">
        <w:t xml:space="preserve"> </w:t>
      </w:r>
      <w:r w:rsidRPr="00B83B3E">
        <w:t xml:space="preserve">The total number of requests to be printed </w:t>
      </w:r>
      <w:r w:rsidR="00A431C1" w:rsidRPr="00B83B3E">
        <w:t>is also</w:t>
      </w:r>
      <w:r w:rsidRPr="00B83B3E">
        <w:t xml:space="preserve"> provided.</w:t>
      </w:r>
    </w:p>
    <w:p w14:paraId="5C3CD8EE" w14:textId="77777777" w:rsidR="00D86AF8" w:rsidRPr="00B83B3E" w:rsidRDefault="00D86AF8" w:rsidP="00EE33FC">
      <w:pPr>
        <w:pStyle w:val="Heading4"/>
      </w:pPr>
      <w:bookmarkStart w:id="890" w:name="_Toc146086594"/>
      <w:bookmarkStart w:id="891" w:name="_Toc508873569"/>
      <w:r w:rsidRPr="00B83B3E">
        <w:t xml:space="preserve">Exam Requests </w:t>
      </w:r>
      <w:r w:rsidR="00267041" w:rsidRPr="00B83B3E">
        <w:t>by</w:t>
      </w:r>
      <w:r w:rsidRPr="00B83B3E">
        <w:t xml:space="preserve"> Date Range</w:t>
      </w:r>
      <w:bookmarkEnd w:id="890"/>
      <w:bookmarkEnd w:id="891"/>
    </w:p>
    <w:p w14:paraId="5C3CD8EF" w14:textId="2C74107D" w:rsidR="00D86AF8" w:rsidRPr="00B83B3E" w:rsidRDefault="00D86AF8" w:rsidP="00C370E6">
      <w:pPr>
        <w:pStyle w:val="BodyText"/>
      </w:pPr>
      <w:r w:rsidRPr="00B83B3E">
        <w:t>This report generate</w:t>
      </w:r>
      <w:r w:rsidR="002E368B" w:rsidRPr="00B83B3E">
        <w:t>s</w:t>
      </w:r>
      <w:r w:rsidRPr="00B83B3E">
        <w:t xml:space="preserve"> a simple list of all exam requests entered within the </w:t>
      </w:r>
      <w:r w:rsidR="002E368B" w:rsidRPr="00B83B3E">
        <w:t xml:space="preserve">specified </w:t>
      </w:r>
      <w:r w:rsidRPr="00B83B3E">
        <w:t xml:space="preserve">date range. The report </w:t>
      </w:r>
      <w:r w:rsidR="00254AD3" w:rsidRPr="00B83B3E">
        <w:t>is</w:t>
      </w:r>
      <w:r w:rsidRPr="00B83B3E">
        <w:t xml:space="preserve"> sorted by date of entry. The following fields </w:t>
      </w:r>
      <w:r w:rsidR="00267041" w:rsidRPr="00B83B3E">
        <w:t>are</w:t>
      </w:r>
      <w:r w:rsidRPr="00B83B3E">
        <w:t xml:space="preserv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Date Released, Date Printed</w:t>
      </w:r>
      <w:r w:rsidR="00BC7D23" w:rsidRPr="00B83B3E">
        <w:t xml:space="preserve">, </w:t>
      </w:r>
      <w:r w:rsidRPr="00B83B3E">
        <w:rPr>
          <w:b/>
        </w:rPr>
        <w:t>Status</w:t>
      </w:r>
      <w:r w:rsidR="00BC7D23" w:rsidRPr="00B83B3E">
        <w:rPr>
          <w:b/>
        </w:rPr>
        <w:t>, Claim Type, and Special Consideration(s)</w:t>
      </w:r>
      <w:r w:rsidRPr="00B83B3E">
        <w:t>. The report was created</w:t>
      </w:r>
      <w:r w:rsidR="002E368B" w:rsidRPr="00B83B3E">
        <w:t xml:space="preserve"> primarily</w:t>
      </w:r>
      <w:r w:rsidRPr="00B83B3E">
        <w:t xml:space="preserve"> to assist VHA in tracking exams that may have been requested but not released.</w:t>
      </w:r>
    </w:p>
    <w:p w14:paraId="5C3CD8F0" w14:textId="77777777" w:rsidR="00D86AF8" w:rsidRPr="00B83B3E" w:rsidRDefault="00267041" w:rsidP="00400B72">
      <w:pPr>
        <w:pStyle w:val="Body3PicCaption"/>
      </w:pPr>
      <w:r w:rsidRPr="00B83B3E">
        <w:t xml:space="preserve">C&amp;P exam Status comprises </w:t>
      </w:r>
      <w:r w:rsidR="00D86AF8" w:rsidRPr="00B83B3E">
        <w:t xml:space="preserve">the following </w:t>
      </w:r>
      <w:r w:rsidR="002E368B" w:rsidRPr="00B83B3E">
        <w:t xml:space="preserve">exam request </w:t>
      </w:r>
      <w:r w:rsidR="00D86AF8" w:rsidRPr="00B83B3E">
        <w:t xml:space="preserve">categories: </w:t>
      </w:r>
    </w:p>
    <w:p w14:paraId="5C3CD8F1" w14:textId="77777777" w:rsidR="00D86AF8" w:rsidRPr="00B83B3E" w:rsidRDefault="00267041" w:rsidP="00C370E6">
      <w:pPr>
        <w:pStyle w:val="ListBullet2"/>
      </w:pPr>
      <w:r w:rsidRPr="00B83B3E">
        <w:rPr>
          <w:b/>
        </w:rPr>
        <w:t>New</w:t>
      </w:r>
      <w:r w:rsidRPr="00B83B3E">
        <w:t xml:space="preserve"> </w:t>
      </w:r>
      <w:r w:rsidR="00BB650D" w:rsidRPr="00B83B3E">
        <w:t>exam requests from VBA</w:t>
      </w:r>
    </w:p>
    <w:p w14:paraId="5C3CD8F2" w14:textId="77777777" w:rsidR="00D86AF8" w:rsidRDefault="00267041" w:rsidP="00C370E6">
      <w:pPr>
        <w:pStyle w:val="ListBullet2"/>
      </w:pPr>
      <w:r w:rsidRPr="00B83B3E">
        <w:rPr>
          <w:b/>
        </w:rPr>
        <w:t xml:space="preserve">Pending, </w:t>
      </w:r>
      <w:proofErr w:type="gramStart"/>
      <w:r w:rsidRPr="00B83B3E">
        <w:rPr>
          <w:b/>
        </w:rPr>
        <w:t>Reported</w:t>
      </w:r>
      <w:proofErr w:type="gramEnd"/>
      <w:r w:rsidR="00D86AF8" w:rsidRPr="00B83B3E">
        <w:t xml:space="preserve"> ex</w:t>
      </w:r>
      <w:r w:rsidR="00BB650D" w:rsidRPr="00B83B3E">
        <w:t>am requests acknowledged by VHA</w:t>
      </w:r>
    </w:p>
    <w:p w14:paraId="5C3CD8F3" w14:textId="77777777" w:rsidR="00D86AF8" w:rsidRPr="00B83B3E" w:rsidRDefault="00267041" w:rsidP="00C370E6">
      <w:pPr>
        <w:pStyle w:val="ListBullet2"/>
      </w:pPr>
      <w:r w:rsidRPr="00B83B3E">
        <w:t>Canceled by MAS</w:t>
      </w:r>
    </w:p>
    <w:p w14:paraId="5C3CD8F4" w14:textId="77777777" w:rsidR="00D86AF8" w:rsidRPr="00B83B3E" w:rsidRDefault="00267041" w:rsidP="00C370E6">
      <w:pPr>
        <w:pStyle w:val="ListBullet2"/>
      </w:pPr>
      <w:r w:rsidRPr="00B83B3E">
        <w:t>Canceled by RO</w:t>
      </w:r>
    </w:p>
    <w:p w14:paraId="5C3CD8F5" w14:textId="77777777" w:rsidR="00D86AF8" w:rsidRPr="00B83B3E" w:rsidRDefault="00267041" w:rsidP="00C370E6">
      <w:pPr>
        <w:pStyle w:val="ListBullet2"/>
      </w:pPr>
      <w:r w:rsidRPr="00B83B3E">
        <w:t>Released to RO, Not Printed</w:t>
      </w:r>
    </w:p>
    <w:p w14:paraId="5C3CD8F6" w14:textId="77777777" w:rsidR="003E4F2F" w:rsidRPr="00B83B3E" w:rsidRDefault="00267041" w:rsidP="00C370E6">
      <w:pPr>
        <w:pStyle w:val="ListBullet2"/>
      </w:pPr>
      <w:r w:rsidRPr="00B83B3E">
        <w:t>Completed, Printed by RO</w:t>
      </w:r>
    </w:p>
    <w:p w14:paraId="5C3CD8F7" w14:textId="77777777" w:rsidR="003E4F2F" w:rsidRPr="00B83B3E" w:rsidRDefault="003E4F2F" w:rsidP="00EE33FC">
      <w:pPr>
        <w:pStyle w:val="Heading4"/>
      </w:pPr>
      <w:bookmarkStart w:id="892" w:name="_Toc508873570"/>
      <w:bookmarkStart w:id="893" w:name="_Toc150075135"/>
      <w:bookmarkStart w:id="894" w:name="_Toc150075204"/>
      <w:bookmarkStart w:id="895" w:name="_Toc150075265"/>
      <w:bookmarkStart w:id="896" w:name="_Toc278187824"/>
      <w:r w:rsidRPr="00B83B3E">
        <w:t>Request Status by Date Range</w:t>
      </w:r>
      <w:bookmarkEnd w:id="892"/>
    </w:p>
    <w:p w14:paraId="5C3CD8F8" w14:textId="35C3D6F3" w:rsidR="00F15644" w:rsidRDefault="003E4F2F" w:rsidP="0081613F">
      <w:pPr>
        <w:pStyle w:val="BodyText"/>
        <w:keepNext/>
      </w:pPr>
      <w:r w:rsidRPr="00B83B3E">
        <w:t>Th</w:t>
      </w:r>
      <w:r w:rsidR="00A32CF8" w:rsidRPr="00B83B3E">
        <w:t>e</w:t>
      </w:r>
      <w:r w:rsidRPr="00B83B3E">
        <w:t xml:space="preserve"> report</w:t>
      </w:r>
      <w:r w:rsidR="00A32CF8" w:rsidRPr="00B83B3E">
        <w:t xml:space="preserve"> in </w:t>
      </w:r>
      <w:r w:rsidR="00D56954" w:rsidRPr="00B83B3E">
        <w:t>(</w:t>
      </w:r>
      <w:r w:rsidR="008C383E">
        <w:fldChar w:fldCharType="begin"/>
      </w:r>
      <w:r w:rsidR="008C383E">
        <w:instrText xml:space="preserve"> REF _Ref514875372 \h </w:instrText>
      </w:r>
      <w:r w:rsidR="008C383E">
        <w:fldChar w:fldCharType="separate"/>
      </w:r>
      <w:r w:rsidR="008C383E">
        <w:t xml:space="preserve">Figure </w:t>
      </w:r>
      <w:r w:rsidR="008C383E">
        <w:rPr>
          <w:noProof/>
        </w:rPr>
        <w:t>2</w:t>
      </w:r>
      <w:r w:rsidR="008C383E">
        <w:noBreakHyphen/>
      </w:r>
      <w:r w:rsidR="008C383E">
        <w:rPr>
          <w:noProof/>
        </w:rPr>
        <w:t>67</w:t>
      </w:r>
      <w:r w:rsidR="008C383E">
        <w:fldChar w:fldCharType="end"/>
      </w:r>
      <w:r w:rsidR="0081613F">
        <w:t xml:space="preserve">) </w:t>
      </w:r>
      <w:r w:rsidRPr="00B83B3E">
        <w:t>generates</w:t>
      </w:r>
      <w:r w:rsidR="006E0956" w:rsidRPr="00B83B3E">
        <w:t xml:space="preserve"> a simple list of </w:t>
      </w:r>
      <w:r w:rsidRPr="00B83B3E">
        <w:t xml:space="preserve">exam requests </w:t>
      </w:r>
      <w:r w:rsidR="00A32CF8" w:rsidRPr="00B83B3E">
        <w:t xml:space="preserve">by </w:t>
      </w:r>
      <w:r w:rsidR="006E0956" w:rsidRPr="00B83B3E">
        <w:t xml:space="preserve">Request Status </w:t>
      </w:r>
      <w:r w:rsidRPr="00B83B3E">
        <w:t xml:space="preserve">entered within </w:t>
      </w:r>
      <w:r w:rsidR="006E0956" w:rsidRPr="00B83B3E">
        <w:t>the specified date range</w:t>
      </w:r>
      <w:r w:rsidR="00F15644" w:rsidRPr="00B83B3E">
        <w:t>.</w:t>
      </w:r>
      <w:r w:rsidR="00EE0CF4">
        <w:t xml:space="preserve"> </w:t>
      </w:r>
      <w:r w:rsidR="00F15644" w:rsidRPr="00B83B3E">
        <w:t xml:space="preserve">In addition, the statuses </w:t>
      </w:r>
      <w:r w:rsidR="00C56453" w:rsidRPr="00B83B3E">
        <w:t xml:space="preserve">of </w:t>
      </w:r>
      <w:r w:rsidR="00C56453" w:rsidRPr="00B83B3E">
        <w:rPr>
          <w:b/>
        </w:rPr>
        <w:t>New</w:t>
      </w:r>
      <w:r w:rsidR="00967407" w:rsidRPr="00B83B3E">
        <w:t>;</w:t>
      </w:r>
      <w:r w:rsidR="00967407" w:rsidRPr="00B83B3E">
        <w:rPr>
          <w:b/>
        </w:rPr>
        <w:t xml:space="preserve"> Pending, </w:t>
      </w:r>
      <w:proofErr w:type="gramStart"/>
      <w:r w:rsidR="00967407" w:rsidRPr="00B83B3E">
        <w:rPr>
          <w:b/>
        </w:rPr>
        <w:t>Reported</w:t>
      </w:r>
      <w:proofErr w:type="gramEnd"/>
      <w:r w:rsidR="00967407" w:rsidRPr="00B83B3E">
        <w:t>; and</w:t>
      </w:r>
      <w:r w:rsidR="00967407" w:rsidRPr="00B83B3E">
        <w:rPr>
          <w:b/>
        </w:rPr>
        <w:t xml:space="preserve"> Released to RO, Not Printed</w:t>
      </w:r>
      <w:r w:rsidR="00F15644" w:rsidRPr="00B83B3E">
        <w:t xml:space="preserve"> may be run for </w:t>
      </w:r>
      <w:r w:rsidR="00363081" w:rsidRPr="00B83B3E">
        <w:t xml:space="preserve">a blank date range by choosing </w:t>
      </w:r>
      <w:r w:rsidR="00F15644" w:rsidRPr="00B83B3E">
        <w:rPr>
          <w:b/>
        </w:rPr>
        <w:t>Yes</w:t>
      </w:r>
      <w:r w:rsidR="00363081" w:rsidRPr="00B83B3E">
        <w:t xml:space="preserve"> to </w:t>
      </w:r>
      <w:r w:rsidR="00F15644" w:rsidRPr="00B83B3E">
        <w:rPr>
          <w:b/>
        </w:rPr>
        <w:t>Blank Date Range</w:t>
      </w:r>
      <w:r w:rsidR="006E0956" w:rsidRPr="00B83B3E">
        <w:t>.</w:t>
      </w:r>
      <w:r w:rsidR="00EE0CF4">
        <w:t xml:space="preserve"> </w:t>
      </w:r>
      <w:r w:rsidRPr="00B83B3E">
        <w:t xml:space="preserve">The following fields are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w:t>
      </w:r>
      <w:r w:rsidR="006E0956" w:rsidRPr="00B83B3E">
        <w:rPr>
          <w:b/>
        </w:rPr>
        <w:t>ate Released</w:t>
      </w:r>
      <w:r w:rsidR="006E0956" w:rsidRPr="00B83B3E">
        <w:t xml:space="preserve">, </w:t>
      </w:r>
      <w:r w:rsidR="006E0956" w:rsidRPr="00B83B3E">
        <w:rPr>
          <w:b/>
        </w:rPr>
        <w:lastRenderedPageBreak/>
        <w:t>Date Printed</w:t>
      </w:r>
      <w:r w:rsidR="006E0956" w:rsidRPr="00B83B3E">
        <w:t xml:space="preserve">, </w:t>
      </w:r>
      <w:r w:rsidRPr="00B83B3E">
        <w:rPr>
          <w:b/>
        </w:rPr>
        <w:t>Status</w:t>
      </w:r>
      <w:r w:rsidR="006E0956" w:rsidRPr="00B83B3E">
        <w:t xml:space="preserve">, </w:t>
      </w:r>
      <w:r w:rsidR="006E0956" w:rsidRPr="00B83B3E">
        <w:rPr>
          <w:b/>
        </w:rPr>
        <w:t>Date Cancelled</w:t>
      </w:r>
      <w:r w:rsidR="006E0956" w:rsidRPr="00B83B3E">
        <w:t xml:space="preserve">, </w:t>
      </w:r>
      <w:r w:rsidR="006E0956" w:rsidRPr="00B83B3E">
        <w:rPr>
          <w:b/>
        </w:rPr>
        <w:t xml:space="preserve">VBA Requesting </w:t>
      </w:r>
      <w:r w:rsidR="00363081" w:rsidRPr="00B83B3E">
        <w:rPr>
          <w:b/>
        </w:rPr>
        <w:t>S</w:t>
      </w:r>
      <w:r w:rsidR="006E0956" w:rsidRPr="00B83B3E">
        <w:rPr>
          <w:b/>
        </w:rPr>
        <w:t>tation</w:t>
      </w:r>
      <w:r w:rsidR="00E15B07" w:rsidRPr="00B83B3E">
        <w:rPr>
          <w:b/>
        </w:rPr>
        <w:t xml:space="preserve">, </w:t>
      </w:r>
      <w:r w:rsidR="00BC7D23" w:rsidRPr="00B83B3E">
        <w:rPr>
          <w:b/>
        </w:rPr>
        <w:t xml:space="preserve">Claim Type, Special Consideration(s), </w:t>
      </w:r>
      <w:r w:rsidR="00E15B07" w:rsidRPr="00B83B3E">
        <w:rPr>
          <w:b/>
        </w:rPr>
        <w:t xml:space="preserve">Cancellation </w:t>
      </w:r>
      <w:r w:rsidR="00BC7D23" w:rsidRPr="00B83B3E">
        <w:rPr>
          <w:b/>
        </w:rPr>
        <w:t>Reason, and Cancellation Comments</w:t>
      </w:r>
      <w:r w:rsidR="00363081" w:rsidRPr="00B83B3E">
        <w:t>.</w:t>
      </w:r>
    </w:p>
    <w:p w14:paraId="2C75B8FC" w14:textId="7980F08E" w:rsidR="00437C46" w:rsidRDefault="004516AA" w:rsidP="0081613F">
      <w:pPr>
        <w:pStyle w:val="BodyText"/>
        <w:keepNext/>
      </w:pPr>
      <w:r>
        <w:t>When viewing the report in CSV format, the Cancellation Reason and Cancellation Comments fields are truncated to 40 characters displayed by an asterisk (*) in front of the comments.</w:t>
      </w:r>
    </w:p>
    <w:p w14:paraId="5C3CD8F9" w14:textId="6451AD64" w:rsidR="003E4F2F" w:rsidRPr="00B83B3E" w:rsidRDefault="00A2590D" w:rsidP="00437C46">
      <w:pPr>
        <w:pStyle w:val="BodyText"/>
        <w:keepNext/>
      </w:pPr>
      <w:r w:rsidRPr="00B83B3E">
        <w:t>The report is sorted by the date of the last request status change.</w:t>
      </w:r>
      <w:r w:rsidR="00EE0CF4">
        <w:t xml:space="preserve"> </w:t>
      </w:r>
      <w:r w:rsidRPr="00B83B3E">
        <w:t>When a blank d</w:t>
      </w:r>
      <w:r w:rsidR="00F15644" w:rsidRPr="00B83B3E">
        <w:t xml:space="preserve">ate range is used for </w:t>
      </w:r>
      <w:r w:rsidR="00F15644" w:rsidRPr="00B83B3E">
        <w:rPr>
          <w:b/>
        </w:rPr>
        <w:t>New</w:t>
      </w:r>
      <w:r w:rsidR="00F15644" w:rsidRPr="00B83B3E">
        <w:t xml:space="preserve">; </w:t>
      </w:r>
      <w:r w:rsidR="00F15644" w:rsidRPr="00B83B3E">
        <w:rPr>
          <w:b/>
        </w:rPr>
        <w:t xml:space="preserve">Pending, </w:t>
      </w:r>
      <w:proofErr w:type="gramStart"/>
      <w:r w:rsidR="00F15644" w:rsidRPr="00B83B3E">
        <w:rPr>
          <w:b/>
        </w:rPr>
        <w:t>Reported</w:t>
      </w:r>
      <w:proofErr w:type="gramEnd"/>
      <w:r w:rsidR="00F15644" w:rsidRPr="00B83B3E">
        <w:rPr>
          <w:b/>
        </w:rPr>
        <w:t>;</w:t>
      </w:r>
      <w:r w:rsidR="00F15644" w:rsidRPr="00B83B3E">
        <w:t xml:space="preserve"> or </w:t>
      </w:r>
      <w:r w:rsidR="00F15644" w:rsidRPr="00B83B3E">
        <w:rPr>
          <w:b/>
        </w:rPr>
        <w:t>Released to RO</w:t>
      </w:r>
      <w:r w:rsidR="00363081" w:rsidRPr="00B83B3E">
        <w:t xml:space="preserve"> the report is sorted by request date</w:t>
      </w:r>
      <w:r w:rsidRPr="00B83B3E">
        <w:t>.</w:t>
      </w:r>
      <w:r w:rsidR="00EE0CF4">
        <w:t xml:space="preserve"> </w:t>
      </w:r>
      <w:r w:rsidR="003E4F2F" w:rsidRPr="00B83B3E">
        <w:t xml:space="preserve">The report was created </w:t>
      </w:r>
      <w:r w:rsidR="006E0956" w:rsidRPr="00B83B3E">
        <w:t>primarily to assist VB</w:t>
      </w:r>
      <w:r w:rsidR="003E4F2F" w:rsidRPr="00B83B3E">
        <w:t xml:space="preserve">A </w:t>
      </w:r>
      <w:r w:rsidR="00967407" w:rsidRPr="00B83B3E">
        <w:t>to better track exam requests as they are processed</w:t>
      </w:r>
      <w:r w:rsidR="003E4F2F" w:rsidRPr="00B83B3E">
        <w:t>.</w:t>
      </w:r>
    </w:p>
    <w:p w14:paraId="5C3CD8FA" w14:textId="77777777" w:rsidR="003E4F2F" w:rsidRPr="00B83B3E" w:rsidRDefault="006E0956" w:rsidP="00400B72">
      <w:pPr>
        <w:pStyle w:val="Body3PicCaption"/>
      </w:pPr>
      <w:r w:rsidRPr="00B83B3E">
        <w:t xml:space="preserve">Request </w:t>
      </w:r>
      <w:r w:rsidR="003E4F2F" w:rsidRPr="00B83B3E">
        <w:t>Status</w:t>
      </w:r>
      <w:r w:rsidRPr="00B83B3E">
        <w:t xml:space="preserve"> by Date Range</w:t>
      </w:r>
      <w:r w:rsidR="003E4F2F" w:rsidRPr="00B83B3E">
        <w:t xml:space="preserve"> </w:t>
      </w:r>
      <w:r w:rsidR="00DA5530" w:rsidRPr="00B83B3E">
        <w:t>allows</w:t>
      </w:r>
      <w:r w:rsidR="003E4F2F" w:rsidRPr="00B83B3E">
        <w:t xml:space="preserve"> the following </w:t>
      </w:r>
      <w:r w:rsidRPr="00B83B3E">
        <w:t>status filters</w:t>
      </w:r>
      <w:r w:rsidR="00C8044E" w:rsidRPr="00B83B3E">
        <w:t>:</w:t>
      </w:r>
    </w:p>
    <w:p w14:paraId="5C3CD8FB" w14:textId="77777777" w:rsidR="003E4F2F" w:rsidRPr="00B83B3E" w:rsidRDefault="006E0956" w:rsidP="00363081">
      <w:pPr>
        <w:pStyle w:val="BodyText5Numbers"/>
      </w:pPr>
      <w:r w:rsidRPr="00B83B3E">
        <w:t>All Statuses</w:t>
      </w:r>
    </w:p>
    <w:p w14:paraId="5C3CD8FC" w14:textId="77777777" w:rsidR="003E4F2F" w:rsidRPr="00B83B3E" w:rsidRDefault="006E0956" w:rsidP="00363081">
      <w:pPr>
        <w:pStyle w:val="BodyText5Numbers"/>
      </w:pPr>
      <w:r w:rsidRPr="00B83B3E">
        <w:t>New</w:t>
      </w:r>
    </w:p>
    <w:p w14:paraId="5C3CD8FD" w14:textId="77777777" w:rsidR="006E0956" w:rsidRPr="00B83B3E" w:rsidRDefault="006E0956" w:rsidP="00363081">
      <w:pPr>
        <w:pStyle w:val="BodyText5Numbers"/>
      </w:pPr>
      <w:r w:rsidRPr="00B83B3E">
        <w:t>Pending, Reported</w:t>
      </w:r>
    </w:p>
    <w:p w14:paraId="5C3CD8FE" w14:textId="77777777" w:rsidR="003E4F2F" w:rsidRPr="00B83B3E" w:rsidRDefault="003E4F2F" w:rsidP="00363081">
      <w:pPr>
        <w:pStyle w:val="BodyText5Numbers"/>
      </w:pPr>
      <w:r w:rsidRPr="00B83B3E">
        <w:t>Canceled by MAS</w:t>
      </w:r>
    </w:p>
    <w:p w14:paraId="5C3CD8FF" w14:textId="77777777" w:rsidR="003E4F2F" w:rsidRPr="00B83B3E" w:rsidRDefault="003E4F2F" w:rsidP="00363081">
      <w:pPr>
        <w:pStyle w:val="BodyText5Numbers"/>
      </w:pPr>
      <w:r w:rsidRPr="00B83B3E">
        <w:t>Canceled by RO</w:t>
      </w:r>
    </w:p>
    <w:p w14:paraId="5C3CD900" w14:textId="77777777" w:rsidR="003E4F2F" w:rsidRPr="00B83B3E" w:rsidRDefault="003E4F2F" w:rsidP="00363081">
      <w:pPr>
        <w:pStyle w:val="BodyText5Numbers"/>
      </w:pPr>
      <w:r w:rsidRPr="00B83B3E">
        <w:t>Released to RO, Not Printed</w:t>
      </w:r>
    </w:p>
    <w:p w14:paraId="5C3CD901" w14:textId="77777777" w:rsidR="003E4F2F" w:rsidRPr="00B83B3E" w:rsidRDefault="003E4F2F" w:rsidP="00363081">
      <w:pPr>
        <w:pStyle w:val="BodyText5Numbers"/>
      </w:pPr>
      <w:r w:rsidRPr="00B83B3E">
        <w:t>Completed, Printed by RO</w:t>
      </w:r>
    </w:p>
    <w:p w14:paraId="0E3D57E0" w14:textId="1F7B4145" w:rsidR="007554E5" w:rsidRPr="00B83B3E" w:rsidRDefault="000E2B9E" w:rsidP="00400B72">
      <w:pPr>
        <w:pStyle w:val="Body3PicCaption"/>
      </w:pPr>
      <w:r>
        <w:drawing>
          <wp:inline distT="0" distB="0" distL="0" distR="0" wp14:anchorId="7FB25225" wp14:editId="5B835E8D">
            <wp:extent cx="2423160" cy="2834640"/>
            <wp:effectExtent l="0" t="0" r="0" b="3810"/>
            <wp:docPr id="28" name="Picture 28" descr="CAPRI Reports—Request Status by Date R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23160" cy="2834640"/>
                    </a:xfrm>
                    <a:prstGeom prst="rect">
                      <a:avLst/>
                    </a:prstGeom>
                    <a:noFill/>
                    <a:ln>
                      <a:noFill/>
                    </a:ln>
                  </pic:spPr>
                </pic:pic>
              </a:graphicData>
            </a:graphic>
          </wp:inline>
        </w:drawing>
      </w:r>
    </w:p>
    <w:p w14:paraId="24FB4990" w14:textId="0DF272DB" w:rsidR="008D502E" w:rsidRDefault="008D502E" w:rsidP="008D502E">
      <w:pPr>
        <w:pStyle w:val="Caption"/>
      </w:pPr>
      <w:bookmarkStart w:id="897" w:name="_Ref514875372"/>
      <w:bookmarkStart w:id="898" w:name="_Ref514168468"/>
      <w:bookmarkStart w:id="899" w:name="_Toc524356497"/>
      <w:r>
        <w:t xml:space="preserve">Figure </w:t>
      </w:r>
      <w:fldSimple w:instr=" STYLEREF 1 \s ">
        <w:r>
          <w:rPr>
            <w:noProof/>
          </w:rPr>
          <w:t>2</w:t>
        </w:r>
      </w:fldSimple>
      <w:r>
        <w:noBreakHyphen/>
      </w:r>
      <w:fldSimple w:instr=" SEQ Figure \* ARABIC \s 1 ">
        <w:r>
          <w:rPr>
            <w:noProof/>
          </w:rPr>
          <w:t>67</w:t>
        </w:r>
      </w:fldSimple>
      <w:bookmarkEnd w:id="897"/>
      <w:r>
        <w:t xml:space="preserve"> </w:t>
      </w:r>
      <w:r w:rsidRPr="008D502E">
        <w:t>CAPRI Reports—Request Status by Date Range</w:t>
      </w:r>
      <w:bookmarkEnd w:id="898"/>
      <w:bookmarkEnd w:id="899"/>
    </w:p>
    <w:p w14:paraId="5C3CD905" w14:textId="02390C61" w:rsidR="00D86AF8" w:rsidRPr="00B83B3E" w:rsidRDefault="00D86AF8" w:rsidP="008D502E">
      <w:pPr>
        <w:pStyle w:val="Caption"/>
      </w:pPr>
      <w:bookmarkStart w:id="900" w:name="_Toc508873571"/>
      <w:bookmarkStart w:id="901" w:name="_Toc508874992"/>
      <w:bookmarkStart w:id="902" w:name="_Toc508875846"/>
      <w:r w:rsidRPr="00B83B3E">
        <w:t>Hospital Adjustment Reports</w:t>
      </w:r>
      <w:bookmarkEnd w:id="893"/>
      <w:bookmarkEnd w:id="894"/>
      <w:bookmarkEnd w:id="895"/>
      <w:bookmarkEnd w:id="896"/>
      <w:bookmarkEnd w:id="900"/>
      <w:bookmarkEnd w:id="901"/>
      <w:bookmarkEnd w:id="902"/>
    </w:p>
    <w:p w14:paraId="5C3CD906" w14:textId="24790D1F" w:rsidR="00A646C9" w:rsidRDefault="002C29EB" w:rsidP="00C370E6">
      <w:pPr>
        <w:pStyle w:val="BodyText"/>
      </w:pPr>
      <w:r w:rsidRPr="00B83B3E">
        <w:t>CAPRI has been modified to allow downloading of Hospital Adjustment Reports data in addition to viewing on screen or printing</w:t>
      </w:r>
      <w:r w:rsidR="00AA6836" w:rsidRPr="00B83B3E">
        <w:t xml:space="preserve">, </w:t>
      </w:r>
      <w:proofErr w:type="gramStart"/>
      <w:r w:rsidR="00AA6836" w:rsidRPr="00B83B3E">
        <w:t>with the exception of</w:t>
      </w:r>
      <w:proofErr w:type="gramEnd"/>
      <w:r w:rsidR="00AA6836" w:rsidRPr="00B83B3E">
        <w:t xml:space="preserve"> the Display Episode of Care report</w:t>
      </w:r>
      <w:r w:rsidRPr="00B83B3E">
        <w:t>.</w:t>
      </w:r>
      <w:r w:rsidR="00EE0CF4">
        <w:t xml:space="preserve"> </w:t>
      </w:r>
      <w:r w:rsidRPr="00B83B3E">
        <w:t xml:space="preserve">The data can be downloaded from these reports </w:t>
      </w:r>
      <w:r w:rsidR="00FC3849" w:rsidRPr="00B83B3E">
        <w:t xml:space="preserve">in text delimited or comma separated value file formats </w:t>
      </w:r>
      <w:r w:rsidRPr="00B83B3E">
        <w:t>so that further analysis can be performed on the data such as searching and sorting; where these capabilities are provided by external applications capable of accepting the data (e.g.: Microsoft Access</w:t>
      </w:r>
      <w:r w:rsidR="00FC3849" w:rsidRPr="00B83B3E">
        <w:t>®</w:t>
      </w:r>
      <w:r w:rsidRPr="00B83B3E">
        <w:t xml:space="preserve"> or Microsoft Excel</w:t>
      </w:r>
      <w:r w:rsidR="00FC3849" w:rsidRPr="00B83B3E">
        <w:t>®).</w:t>
      </w:r>
    </w:p>
    <w:p w14:paraId="57575EFF" w14:textId="39AB8001" w:rsidR="0087297D" w:rsidRPr="00B83B3E" w:rsidRDefault="0087297D" w:rsidP="00055547">
      <w:pPr>
        <w:pStyle w:val="Note"/>
      </w:pPr>
      <w:r>
        <w:rPr>
          <w:b/>
        </w:rPr>
        <w:lastRenderedPageBreak/>
        <w:t>NOTE:</w:t>
      </w:r>
      <w:r w:rsidRPr="00B83B3E">
        <w:t xml:space="preserve"> When using Microsoft Excel® to import delimited .txt files downloaded from CAPRI, care must be taken to set the data type of the SSN column in the spreadsheet to “Text” while importing.</w:t>
      </w:r>
      <w:r w:rsidR="00EE0CF4">
        <w:t xml:space="preserve"> </w:t>
      </w:r>
      <w:r w:rsidRPr="00B83B3E">
        <w:t>If the default data type of “general” is used for an SSN field, all the leading zeroes in SSNs will be truncated and the resultant SSN data will not contain 9 digits. (Ex.: 000-00-XXXX will be truncated to XXXX).</w:t>
      </w:r>
    </w:p>
    <w:p w14:paraId="5C3CD909" w14:textId="77777777" w:rsidR="00A646C9" w:rsidRPr="00B83B3E" w:rsidRDefault="00D86AF8" w:rsidP="00EE33FC">
      <w:pPr>
        <w:pStyle w:val="Heading4"/>
      </w:pPr>
      <w:bookmarkStart w:id="903" w:name="_Toc146086596"/>
      <w:bookmarkStart w:id="904" w:name="_Toc508873572"/>
      <w:r w:rsidRPr="00B83B3E">
        <w:t>Admission Report for SC Veterans</w:t>
      </w:r>
      <w:bookmarkEnd w:id="903"/>
      <w:bookmarkEnd w:id="904"/>
    </w:p>
    <w:p w14:paraId="5C3CD90A" w14:textId="2AE37168" w:rsidR="00D86AF8" w:rsidRPr="00B83B3E" w:rsidRDefault="00D86AF8" w:rsidP="00113C7E">
      <w:pPr>
        <w:pStyle w:val="BodyText"/>
      </w:pPr>
      <w:r w:rsidRPr="00B83B3E">
        <w:t>This option report</w:t>
      </w:r>
      <w:r w:rsidR="002E368B" w:rsidRPr="00B83B3E">
        <w:t>s</w:t>
      </w:r>
      <w:r w:rsidRPr="00B83B3E">
        <w:t xml:space="preserve"> all service-connected admissions to the facility </w:t>
      </w:r>
      <w:r w:rsidR="00646FDC" w:rsidRPr="00B83B3E">
        <w:t>the user is</w:t>
      </w:r>
      <w:r w:rsidRPr="00B83B3E">
        <w:t xml:space="preserve"> connecting to for any given date range. Each time the report is processed and contains data, the date is captured and stored.</w:t>
      </w:r>
      <w:r w:rsidR="00EE0CF4">
        <w:t xml:space="preserve"> </w:t>
      </w:r>
      <w:r w:rsidRPr="00B83B3E">
        <w:t xml:space="preserve">It </w:t>
      </w:r>
      <w:r w:rsidR="002E368B" w:rsidRPr="00B83B3E">
        <w:t>is then</w:t>
      </w:r>
      <w:r w:rsidRPr="00B83B3E">
        <w:t xml:space="preserve"> displayed as the </w:t>
      </w:r>
      <w:r w:rsidR="00DA16C1" w:rsidRPr="00B83B3E">
        <w:t>\</w:t>
      </w:r>
      <w:r w:rsidRPr="00B83B3E">
        <w:t>last run date for the next processing session.</w:t>
      </w:r>
      <w:r w:rsidR="00EE0CF4">
        <w:t xml:space="preserve"> </w:t>
      </w:r>
      <w:r w:rsidRPr="00B83B3E">
        <w:t xml:space="preserve">Information, which may be provided for each patient found, includes claim number, claim folder location, </w:t>
      </w:r>
      <w:r w:rsidR="0089685D" w:rsidRPr="00B83B3E">
        <w:t>SSN</w:t>
      </w:r>
      <w:r w:rsidRPr="00B83B3E">
        <w:t xml:space="preserve">, admission date, admitting diagnosis, discharge date, bed service, whether the patient is receiving </w:t>
      </w:r>
      <w:r w:rsidR="00866D28" w:rsidRPr="00B83B3E">
        <w:t>Aid and Attendance (</w:t>
      </w:r>
      <w:r w:rsidRPr="00B83B3E">
        <w:t>A&amp;A</w:t>
      </w:r>
      <w:r w:rsidR="00866D28" w:rsidRPr="00B83B3E">
        <w:t>)</w:t>
      </w:r>
      <w:r w:rsidRPr="00B83B3E">
        <w:t xml:space="preserve"> or pension, and eligibility data. Depending on the date range selected, this report could be quite </w:t>
      </w:r>
      <w:proofErr w:type="gramStart"/>
      <w:r w:rsidRPr="00B83B3E">
        <w:t>lengthy.</w:t>
      </w:r>
      <w:r w:rsidR="008C383E">
        <w:t>(</w:t>
      </w:r>
      <w:proofErr w:type="gramEnd"/>
      <w:r w:rsidR="008C383E">
        <w:fldChar w:fldCharType="begin"/>
      </w:r>
      <w:r w:rsidR="008C383E">
        <w:instrText xml:space="preserve"> REF _Ref514875470 \h </w:instrText>
      </w:r>
      <w:r w:rsidR="008C383E">
        <w:fldChar w:fldCharType="separate"/>
      </w:r>
      <w:r w:rsidR="008C383E" w:rsidRPr="00B83B3E">
        <w:t xml:space="preserve">Figure </w:t>
      </w:r>
      <w:r w:rsidR="008C383E">
        <w:rPr>
          <w:noProof/>
        </w:rPr>
        <w:t>2</w:t>
      </w:r>
      <w:r w:rsidR="008C383E">
        <w:noBreakHyphen/>
      </w:r>
      <w:r w:rsidR="008C383E">
        <w:rPr>
          <w:noProof/>
        </w:rPr>
        <w:t>68</w:t>
      </w:r>
      <w:r w:rsidR="008C383E">
        <w:fldChar w:fldCharType="end"/>
      </w:r>
      <w:r w:rsidR="004D1E0C" w:rsidRPr="00B83B3E">
        <w:t>)</w:t>
      </w:r>
      <w:r w:rsidR="003E47B7" w:rsidRPr="00B83B3E">
        <w:t xml:space="preserve"> </w:t>
      </w:r>
      <w:r w:rsidR="00024902" w:rsidRPr="00B83B3E">
        <w:t>shows the filter criteria for an Admission Report for SC Veterans.</w:t>
      </w:r>
    </w:p>
    <w:p w14:paraId="5C3CD90B" w14:textId="2B359709" w:rsidR="00024902" w:rsidRPr="00B83B3E" w:rsidRDefault="00B17043" w:rsidP="00B61C65">
      <w:pPr>
        <w:rPr>
          <w:noProof/>
        </w:rPr>
      </w:pPr>
      <w:r w:rsidRPr="007B5405">
        <w:rPr>
          <w:noProof/>
        </w:rPr>
        <w:drawing>
          <wp:inline distT="0" distB="0" distL="0" distR="0" wp14:anchorId="41EFF42F" wp14:editId="32B82EFB">
            <wp:extent cx="2457450" cy="2924175"/>
            <wp:effectExtent l="19050" t="19050" r="19050" b="28575"/>
            <wp:docPr id="52" name="Picture 52" descr="Screen displays the filter criteria for an Admission Report for SC Veterans" title="Fig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cstate="print"/>
                    <a:srcRect/>
                    <a:stretch>
                      <a:fillRect/>
                    </a:stretch>
                  </pic:blipFill>
                  <pic:spPr bwMode="auto">
                    <a:xfrm>
                      <a:off x="0" y="0"/>
                      <a:ext cx="2457450" cy="2924175"/>
                    </a:xfrm>
                    <a:prstGeom prst="rect">
                      <a:avLst/>
                    </a:prstGeom>
                    <a:noFill/>
                    <a:ln w="6350">
                      <a:solidFill>
                        <a:schemeClr val="tx1"/>
                      </a:solidFill>
                      <a:miter lim="800000"/>
                      <a:headEnd/>
                      <a:tailEnd/>
                    </a:ln>
                  </pic:spPr>
                </pic:pic>
              </a:graphicData>
            </a:graphic>
          </wp:inline>
        </w:drawing>
      </w:r>
    </w:p>
    <w:p w14:paraId="5C3CD90D" w14:textId="6A1540CB" w:rsidR="00024902" w:rsidRPr="00B83B3E" w:rsidRDefault="0054693F" w:rsidP="00B52F9B">
      <w:pPr>
        <w:pStyle w:val="Caption"/>
        <w:rPr>
          <w:rFonts w:cs="Times New Roman"/>
        </w:rPr>
      </w:pPr>
      <w:bookmarkStart w:id="905" w:name="_Toc326149620"/>
      <w:bookmarkStart w:id="906" w:name="_Ref332962271"/>
      <w:bookmarkStart w:id="907" w:name="_Ref514875470"/>
      <w:bookmarkStart w:id="908" w:name="_Ref514875531"/>
      <w:bookmarkStart w:id="909" w:name="_Toc5243564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68</w:t>
      </w:r>
      <w:r w:rsidR="008D502E">
        <w:rPr>
          <w:rFonts w:cs="Times New Roman"/>
        </w:rPr>
        <w:fldChar w:fldCharType="end"/>
      </w:r>
      <w:bookmarkEnd w:id="905"/>
      <w:bookmarkEnd w:id="906"/>
      <w:bookmarkEnd w:id="907"/>
      <w:bookmarkEnd w:id="908"/>
      <w:r w:rsidR="00C56350">
        <w:rPr>
          <w:rFonts w:cs="Times New Roman"/>
        </w:rPr>
        <w:t xml:space="preserve">. Admission Report </w:t>
      </w:r>
      <w:r w:rsidR="009F3F21">
        <w:rPr>
          <w:rFonts w:cs="Times New Roman"/>
        </w:rPr>
        <w:t>for</w:t>
      </w:r>
      <w:r w:rsidR="00C56350">
        <w:rPr>
          <w:rFonts w:cs="Times New Roman"/>
        </w:rPr>
        <w:t xml:space="preserve"> SC Veterans Screen.</w:t>
      </w:r>
      <w:bookmarkEnd w:id="909"/>
    </w:p>
    <w:p w14:paraId="5C3CD90E" w14:textId="77777777" w:rsidR="00A646C9" w:rsidRPr="00B83B3E" w:rsidRDefault="00D86AF8" w:rsidP="00EE33FC">
      <w:pPr>
        <w:pStyle w:val="Heading4"/>
      </w:pPr>
      <w:bookmarkStart w:id="910" w:name="_Toc146086597"/>
      <w:bookmarkStart w:id="911" w:name="_Toc508873573"/>
      <w:r w:rsidRPr="00B83B3E">
        <w:t xml:space="preserve">Admission Inquiry </w:t>
      </w:r>
      <w:r w:rsidR="00267041" w:rsidRPr="00B83B3E">
        <w:t>by</w:t>
      </w:r>
      <w:r w:rsidRPr="00B83B3E">
        <w:t xml:space="preserve"> Date</w:t>
      </w:r>
      <w:bookmarkEnd w:id="910"/>
      <w:bookmarkEnd w:id="911"/>
    </w:p>
    <w:p w14:paraId="5C3CD90F" w14:textId="3FF18BE1" w:rsidR="00A646C9" w:rsidRPr="00B83B3E" w:rsidRDefault="00D86AF8" w:rsidP="00C370E6">
      <w:pPr>
        <w:pStyle w:val="BodyText"/>
      </w:pPr>
      <w:r w:rsidRPr="00B83B3E">
        <w:t>This create</w:t>
      </w:r>
      <w:r w:rsidR="002E368B" w:rsidRPr="00B83B3E">
        <w:t>s</w:t>
      </w:r>
      <w:r w:rsidRPr="00B83B3E">
        <w:t xml:space="preserve"> a report that matches the data generated by the AMIE option of the same name</w:t>
      </w:r>
      <w:r w:rsidR="002E6659" w:rsidRPr="00B83B3E">
        <w:t>. I</w:t>
      </w:r>
      <w:r w:rsidRPr="00B83B3E">
        <w:t xml:space="preserve">t is a cumulative report </w:t>
      </w:r>
      <w:r w:rsidR="002E368B" w:rsidRPr="00B83B3E">
        <w:t>containing</w:t>
      </w:r>
      <w:r w:rsidRPr="00B83B3E">
        <w:t xml:space="preserve"> all admissions for a given date range.</w:t>
      </w:r>
      <w:r w:rsidR="00EE0CF4">
        <w:t xml:space="preserve"> </w:t>
      </w:r>
      <w:r w:rsidRPr="00B83B3E">
        <w:t xml:space="preserve">The report is designed primarily </w:t>
      </w:r>
      <w:r w:rsidR="002E368B" w:rsidRPr="00B83B3E">
        <w:t>as</w:t>
      </w:r>
      <w:r w:rsidRPr="00B83B3E">
        <w:t xml:space="preserve"> an auditing tool for the RO.</w:t>
      </w:r>
      <w:r w:rsidR="00EE0CF4">
        <w:t xml:space="preserve"> </w:t>
      </w:r>
      <w:r w:rsidRPr="00B83B3E">
        <w:t xml:space="preserve">Information which may be provided for each patient includes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p>
    <w:p w14:paraId="5C3CD910" w14:textId="77777777" w:rsidR="00A646C9" w:rsidRPr="00B83B3E" w:rsidRDefault="00196B97" w:rsidP="00DA16C1">
      <w:pPr>
        <w:pStyle w:val="BodyText"/>
      </w:pPr>
      <w:r w:rsidRPr="00B83B3E">
        <w:rPr>
          <w:b/>
        </w:rPr>
        <w:t>Step 1</w:t>
      </w:r>
      <w:r w:rsidR="002E6659" w:rsidRPr="00B83B3E">
        <w:t xml:space="preserve"> </w:t>
      </w:r>
      <w:r w:rsidR="001768A4" w:rsidRPr="00B83B3E">
        <w:t>–</w:t>
      </w:r>
      <w:r w:rsidR="002E6659" w:rsidRPr="00B83B3E">
        <w:t xml:space="preserve"> The user enters</w:t>
      </w:r>
      <w:r w:rsidR="00D86AF8" w:rsidRPr="00B83B3E">
        <w:t xml:space="preserve"> a date range using </w:t>
      </w:r>
      <w:r w:rsidR="004C5252" w:rsidRPr="00B83B3E">
        <w:t xml:space="preserve">Start </w:t>
      </w:r>
      <w:r w:rsidR="00607D35" w:rsidRPr="00B83B3E">
        <w:t>D</w:t>
      </w:r>
      <w:r w:rsidR="002E6659" w:rsidRPr="00B83B3E">
        <w:t xml:space="preserve">ate </w:t>
      </w:r>
      <w:r w:rsidR="00D86AF8" w:rsidRPr="00B83B3E">
        <w:t xml:space="preserve">and </w:t>
      </w:r>
      <w:r w:rsidR="004C5252" w:rsidRPr="00B83B3E">
        <w:t xml:space="preserve">Stop </w:t>
      </w:r>
      <w:r w:rsidR="00607D35" w:rsidRPr="00B83B3E">
        <w:t>D</w:t>
      </w:r>
      <w:r w:rsidR="00D86AF8" w:rsidRPr="00B83B3E">
        <w:t>ate.</w:t>
      </w:r>
    </w:p>
    <w:p w14:paraId="5C3CD911" w14:textId="77777777" w:rsidR="00A646C9" w:rsidRPr="00B83B3E" w:rsidRDefault="00196B97" w:rsidP="00DA16C1">
      <w:pPr>
        <w:pStyle w:val="BodyText"/>
      </w:pPr>
      <w:r w:rsidRPr="00B83B3E">
        <w:rPr>
          <w:b/>
        </w:rPr>
        <w:t>Step 2</w:t>
      </w:r>
      <w:r w:rsidR="002E6659" w:rsidRPr="00B83B3E">
        <w:t xml:space="preserve"> </w:t>
      </w:r>
      <w:r w:rsidR="001768A4" w:rsidRPr="00B83B3E">
        <w:t>–</w:t>
      </w:r>
      <w:r w:rsidR="002E6659" w:rsidRPr="00B83B3E">
        <w:t xml:space="preserve"> A</w:t>
      </w:r>
      <w:r w:rsidR="00D86AF8" w:rsidRPr="00B83B3E">
        <w:t xml:space="preserve"> specific regional office</w:t>
      </w:r>
      <w:r w:rsidR="002E6659" w:rsidRPr="00B83B3E">
        <w:t xml:space="preserve"> is selected.</w:t>
      </w:r>
    </w:p>
    <w:p w14:paraId="5C3CD912" w14:textId="37855532" w:rsidR="00A646C9" w:rsidRPr="00B83B3E" w:rsidRDefault="00196B97" w:rsidP="00DA16C1">
      <w:pPr>
        <w:pStyle w:val="BodyText"/>
      </w:pPr>
      <w:r w:rsidRPr="00B83B3E">
        <w:rPr>
          <w:b/>
        </w:rPr>
        <w:t>Step 3</w:t>
      </w:r>
      <w:r w:rsidR="002E6659" w:rsidRPr="00B83B3E">
        <w:t xml:space="preserve"> </w:t>
      </w:r>
      <w:r w:rsidR="001768A4" w:rsidRPr="00B83B3E">
        <w:t>–</w:t>
      </w:r>
      <w:r w:rsidR="002E6659" w:rsidRPr="00B83B3E">
        <w:t xml:space="preserve"> The user clicks </w:t>
      </w:r>
      <w:r w:rsidR="002E6659" w:rsidRPr="00B83B3E">
        <w:rPr>
          <w:b/>
          <w:u w:val="single"/>
        </w:rPr>
        <w:t>O</w:t>
      </w:r>
      <w:r w:rsidR="002E6659" w:rsidRPr="00B83B3E">
        <w:rPr>
          <w:b/>
        </w:rPr>
        <w:t>K</w:t>
      </w:r>
    </w:p>
    <w:p w14:paraId="3C454ABE" w14:textId="77777777" w:rsidR="00173B5B" w:rsidRPr="00B83B3E" w:rsidRDefault="00173B5B" w:rsidP="00173B5B">
      <w:pPr>
        <w:pStyle w:val="BodyText"/>
      </w:pPr>
    </w:p>
    <w:p w14:paraId="5C3CD914" w14:textId="798F584E" w:rsidR="00D86AF8" w:rsidRPr="00B83B3E" w:rsidRDefault="00D86AF8" w:rsidP="00173B5B">
      <w:pPr>
        <w:pStyle w:val="BodyText"/>
      </w:pPr>
      <w:r w:rsidRPr="00B83B3E">
        <w:t xml:space="preserve">The </w:t>
      </w:r>
      <w:r w:rsidR="002E368B" w:rsidRPr="00B83B3E">
        <w:rPr>
          <w:b/>
        </w:rPr>
        <w:t xml:space="preserve">Admission Inquiry </w:t>
      </w:r>
      <w:proofErr w:type="gramStart"/>
      <w:r w:rsidR="002E368B" w:rsidRPr="00B83B3E">
        <w:rPr>
          <w:b/>
        </w:rPr>
        <w:t>By</w:t>
      </w:r>
      <w:proofErr w:type="gramEnd"/>
      <w:r w:rsidR="002E368B" w:rsidRPr="00B83B3E">
        <w:rPr>
          <w:b/>
        </w:rPr>
        <w:t xml:space="preserve"> Date</w:t>
      </w:r>
      <w:r w:rsidRPr="00B83B3E">
        <w:rPr>
          <w:b/>
        </w:rPr>
        <w:t xml:space="preserve"> </w:t>
      </w:r>
      <w:r w:rsidRPr="00B83B3E">
        <w:t xml:space="preserve">informational </w:t>
      </w:r>
      <w:r w:rsidR="002E368B" w:rsidRPr="00B83B3E">
        <w:t xml:space="preserve">info </w:t>
      </w:r>
      <w:r w:rsidRPr="00B83B3E">
        <w:t xml:space="preserve">box </w:t>
      </w:r>
      <w:r w:rsidR="00B31F74" w:rsidRPr="00B83B3E">
        <w:t>(</w:t>
      </w:r>
      <w:r w:rsidR="008C383E">
        <w:fldChar w:fldCharType="begin"/>
      </w:r>
      <w:r w:rsidR="008C383E">
        <w:instrText xml:space="preserve"> REF _Ref514875558 \h </w:instrText>
      </w:r>
      <w:r w:rsidR="008C383E">
        <w:fldChar w:fldCharType="separate"/>
      </w:r>
      <w:r w:rsidR="008C383E" w:rsidRPr="00B83B3E">
        <w:t xml:space="preserve">Figure </w:t>
      </w:r>
      <w:r w:rsidR="008C383E">
        <w:rPr>
          <w:noProof/>
        </w:rPr>
        <w:t>2</w:t>
      </w:r>
      <w:r w:rsidR="008C383E">
        <w:noBreakHyphen/>
      </w:r>
      <w:r w:rsidR="008C383E">
        <w:rPr>
          <w:noProof/>
        </w:rPr>
        <w:t>69</w:t>
      </w:r>
      <w:r w:rsidR="008C383E">
        <w:fldChar w:fldCharType="end"/>
      </w:r>
      <w:r w:rsidR="008C383E">
        <w:t>)</w:t>
      </w:r>
      <w:r w:rsidR="00B31F74" w:rsidRPr="00B83B3E">
        <w:t xml:space="preserve"> </w:t>
      </w:r>
      <w:r w:rsidR="00106F8B" w:rsidRPr="00B83B3E">
        <w:t>displays</w:t>
      </w:r>
      <w:r w:rsidRPr="00B83B3E">
        <w:t xml:space="preserve"> the last report that was generated either using </w:t>
      </w:r>
      <w:r w:rsidR="006B7071" w:rsidRPr="00B83B3E">
        <w:t>CAPRI</w:t>
      </w:r>
      <w:r w:rsidRPr="00B83B3E">
        <w:t xml:space="preserve"> or the corresponding option in AMIE roll and scroll.</w:t>
      </w:r>
      <w:r w:rsidR="00EE0CF4">
        <w:t xml:space="preserve"> </w:t>
      </w:r>
      <w:r w:rsidRPr="00B83B3E">
        <w:t>This can be used as a reminder when ru</w:t>
      </w:r>
      <w:r w:rsidR="00173B5B" w:rsidRPr="00B83B3E">
        <w:t>nning a new report of this type.</w:t>
      </w:r>
    </w:p>
    <w:p w14:paraId="0C2D9BF3" w14:textId="67134971" w:rsidR="00C56350" w:rsidRDefault="00C56350" w:rsidP="00400B72">
      <w:pPr>
        <w:pStyle w:val="Body3PicCaption"/>
      </w:pPr>
      <w:r w:rsidRPr="00B83B3E">
        <w:drawing>
          <wp:inline distT="0" distB="0" distL="0" distR="0" wp14:anchorId="69F56BC9" wp14:editId="0946E17F">
            <wp:extent cx="2638425" cy="3200400"/>
            <wp:effectExtent l="19050" t="19050" r="28575" b="19050"/>
            <wp:docPr id="56" name="Picture 56" descr="Displays the last report that was generated either using CAPRI or the corresponding option in AMIE roll and scroll" title="Fig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srcRect/>
                    <a:stretch>
                      <a:fillRect/>
                    </a:stretch>
                  </pic:blipFill>
                  <pic:spPr bwMode="auto">
                    <a:xfrm>
                      <a:off x="0" y="0"/>
                      <a:ext cx="2638425" cy="3200400"/>
                    </a:xfrm>
                    <a:prstGeom prst="rect">
                      <a:avLst/>
                    </a:prstGeom>
                    <a:noFill/>
                    <a:ln w="6350">
                      <a:solidFill>
                        <a:schemeClr val="tx1"/>
                      </a:solidFill>
                      <a:miter lim="800000"/>
                      <a:headEnd/>
                      <a:tailEnd/>
                    </a:ln>
                  </pic:spPr>
                </pic:pic>
              </a:graphicData>
            </a:graphic>
          </wp:inline>
        </w:drawing>
      </w:r>
    </w:p>
    <w:p w14:paraId="5C3CD916" w14:textId="527703F7" w:rsidR="0010515B" w:rsidRPr="00B83B3E" w:rsidRDefault="0054693F" w:rsidP="00C56350">
      <w:pPr>
        <w:pStyle w:val="Caption"/>
      </w:pPr>
      <w:bookmarkStart w:id="912" w:name="_Toc326149621"/>
      <w:bookmarkStart w:id="913" w:name="_Ref332962316"/>
      <w:bookmarkStart w:id="914" w:name="_Ref406765645"/>
      <w:bookmarkStart w:id="915" w:name="_Ref514875558"/>
      <w:bookmarkStart w:id="916" w:name="_Toc524356499"/>
      <w:r w:rsidRPr="00B83B3E">
        <w:t xml:space="preserve">Figure </w:t>
      </w:r>
      <w:fldSimple w:instr=" STYLEREF 1 \s ">
        <w:r w:rsidR="008D502E">
          <w:rPr>
            <w:noProof/>
          </w:rPr>
          <w:t>2</w:t>
        </w:r>
      </w:fldSimple>
      <w:r w:rsidR="008D502E">
        <w:noBreakHyphen/>
      </w:r>
      <w:fldSimple w:instr=" SEQ Figure \* ARABIC \s 1 ">
        <w:r w:rsidR="008D502E">
          <w:rPr>
            <w:noProof/>
          </w:rPr>
          <w:t>69</w:t>
        </w:r>
      </w:fldSimple>
      <w:bookmarkEnd w:id="912"/>
      <w:bookmarkEnd w:id="913"/>
      <w:bookmarkEnd w:id="914"/>
      <w:bookmarkEnd w:id="915"/>
      <w:r w:rsidR="00C56350">
        <w:t>. Admission Inquiry by Date Screen.</w:t>
      </w:r>
      <w:bookmarkEnd w:id="916"/>
    </w:p>
    <w:p w14:paraId="5C3CD917" w14:textId="77777777" w:rsidR="00D86AF8" w:rsidRPr="00B83B3E" w:rsidRDefault="00D86AF8" w:rsidP="00EE33FC">
      <w:pPr>
        <w:pStyle w:val="Heading4"/>
      </w:pPr>
      <w:bookmarkStart w:id="917" w:name="_Toc146086598"/>
      <w:bookmarkStart w:id="918" w:name="_Toc508873574"/>
      <w:r w:rsidRPr="00B83B3E">
        <w:t>Special Report for A&amp;A/Pension</w:t>
      </w:r>
      <w:bookmarkEnd w:id="917"/>
      <w:bookmarkEnd w:id="918"/>
    </w:p>
    <w:p w14:paraId="5C3CD918" w14:textId="02C0E07F" w:rsidR="00D86AF8" w:rsidRPr="00B83B3E" w:rsidRDefault="00D86AF8" w:rsidP="00C370E6">
      <w:pPr>
        <w:pStyle w:val="BodyText"/>
      </w:pPr>
      <w:r w:rsidRPr="00B83B3E">
        <w:t>This report option provides information on veterans receiving either pension or A&amp;A.</w:t>
      </w:r>
      <w:r w:rsidR="00EE0CF4">
        <w:t xml:space="preserve"> </w:t>
      </w:r>
      <w:r w:rsidRPr="00B83B3E">
        <w:t>The selectable patient movement types are limited to any active discharge types at the medical facility.</w:t>
      </w:r>
      <w:r w:rsidR="00EE0CF4">
        <w:t xml:space="preserve"> </w:t>
      </w:r>
      <w:r w:rsidRPr="00B83B3E">
        <w:t xml:space="preserve">Some of the data elements include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r w:rsidR="009C6D69" w:rsidRPr="00B83B3E">
        <w:t xml:space="preserve">CAPRI has been modified to display the date range selected to produce the report in the report output at the top of the report. </w:t>
      </w:r>
    </w:p>
    <w:p w14:paraId="5C3CD919" w14:textId="4135875E" w:rsidR="00D86AF8" w:rsidRPr="00B83B3E" w:rsidRDefault="002E6659" w:rsidP="00C370E6">
      <w:pPr>
        <w:pStyle w:val="BodyText"/>
      </w:pPr>
      <w:r w:rsidRPr="00B83B3E">
        <w:t>The user selects o</w:t>
      </w:r>
      <w:r w:rsidR="00D86AF8" w:rsidRPr="00B83B3E">
        <w:t>ne or more of the special report types by checking the box next to the report name.</w:t>
      </w:r>
      <w:r w:rsidR="00EE0CF4">
        <w:t xml:space="preserve"> </w:t>
      </w:r>
      <w:r w:rsidR="00D86AF8" w:rsidRPr="00B83B3E">
        <w:t>Some of the choices are pre-selected to AMIE default settings, but may be unchecked to remove them from the final report.</w:t>
      </w:r>
      <w:r w:rsidR="00EE0CF4">
        <w:t xml:space="preserve"> </w:t>
      </w:r>
      <w:r w:rsidR="00D86AF8" w:rsidRPr="00B83B3E">
        <w:t xml:space="preserve">Date range is the same in other </w:t>
      </w:r>
      <w:r w:rsidR="006B7071" w:rsidRPr="00B83B3E">
        <w:t>CAPRI</w:t>
      </w:r>
      <w:r w:rsidR="00D86AF8" w:rsidRPr="00B83B3E">
        <w:t xml:space="preserve"> report options.</w:t>
      </w:r>
      <w:r w:rsidR="00EE0CF4">
        <w:t xml:space="preserve"> </w:t>
      </w:r>
      <w:r w:rsidR="00D86AF8" w:rsidRPr="00B83B3E">
        <w:t xml:space="preserve">The report can be run for all regional offices or </w:t>
      </w:r>
      <w:r w:rsidR="002E368B" w:rsidRPr="00B83B3E">
        <w:t xml:space="preserve">for </w:t>
      </w:r>
      <w:r w:rsidR="00D86AF8" w:rsidRPr="00B83B3E">
        <w:t>a specific one.</w:t>
      </w:r>
      <w:r w:rsidR="00EE0CF4">
        <w:t xml:space="preserve"> </w:t>
      </w:r>
      <w:r w:rsidR="00D86AF8" w:rsidRPr="00B83B3E">
        <w:t>The default is for all offices.</w:t>
      </w:r>
      <w:r w:rsidR="00EE0CF4">
        <w:t xml:space="preserve"> </w:t>
      </w:r>
      <w:r w:rsidR="000F5B38" w:rsidRPr="00B83B3E">
        <w:t>After</w:t>
      </w:r>
      <w:r w:rsidR="00D86AF8" w:rsidRPr="00B83B3E">
        <w:t xml:space="preserve"> all selections are made, </w:t>
      </w:r>
      <w:r w:rsidRPr="00B83B3E">
        <w:t xml:space="preserve">the user </w:t>
      </w:r>
      <w:r w:rsidR="002E368B" w:rsidRPr="00B83B3E">
        <w:t xml:space="preserve">selects </w:t>
      </w:r>
      <w:r w:rsidRPr="00B83B3E">
        <w:rPr>
          <w:b/>
        </w:rPr>
        <w:t>R</w:t>
      </w:r>
      <w:r w:rsidR="00D86AF8" w:rsidRPr="00B83B3E">
        <w:rPr>
          <w:b/>
        </w:rPr>
        <w:t xml:space="preserve">un </w:t>
      </w:r>
      <w:r w:rsidRPr="00B83B3E">
        <w:rPr>
          <w:b/>
        </w:rPr>
        <w:t>R</w:t>
      </w:r>
      <w:r w:rsidR="00D86AF8" w:rsidRPr="00B83B3E">
        <w:rPr>
          <w:b/>
        </w:rPr>
        <w:t>eport</w:t>
      </w:r>
      <w:r w:rsidR="00D86AF8" w:rsidRPr="00B83B3E">
        <w:t>.</w:t>
      </w:r>
    </w:p>
    <w:p w14:paraId="5C3CD91B" w14:textId="6B0BC58D" w:rsidR="00D86AF8" w:rsidRPr="00B83B3E" w:rsidRDefault="004D1E0C" w:rsidP="00400B72">
      <w:pPr>
        <w:pStyle w:val="Body3PicCaption"/>
      </w:pPr>
      <w:r w:rsidRPr="00B83B3E">
        <w:t>(</w:t>
      </w:r>
      <w:r w:rsidR="00AD10CC" w:rsidRPr="00B83B3E">
        <w:fldChar w:fldCharType="begin"/>
      </w:r>
      <w:r w:rsidR="00AD10CC" w:rsidRPr="00B83B3E">
        <w:instrText xml:space="preserve"> REF _Ref406765671 \h </w:instrText>
      </w:r>
      <w:r w:rsidR="00B83B3E">
        <w:instrText xml:space="preserve"> \* MERGEFORMAT </w:instrText>
      </w:r>
      <w:r w:rsidR="00AD10CC" w:rsidRPr="00B83B3E">
        <w:fldChar w:fldCharType="separate"/>
      </w:r>
      <w:r w:rsidR="00291D99" w:rsidRPr="00B83B3E">
        <w:t xml:space="preserve">Figure </w:t>
      </w:r>
      <w:r w:rsidR="00291D99">
        <w:t>2</w:t>
      </w:r>
      <w:r w:rsidR="00291D99">
        <w:noBreakHyphen/>
        <w:t>105</w:t>
      </w:r>
      <w:r w:rsidR="00AD10CC" w:rsidRPr="00B83B3E">
        <w:fldChar w:fldCharType="end"/>
      </w:r>
      <w:r w:rsidRPr="00B83B3E">
        <w:t>)</w:t>
      </w:r>
      <w:r w:rsidR="003E47B7" w:rsidRPr="00B83B3E">
        <w:t xml:space="preserve"> </w:t>
      </w:r>
      <w:r w:rsidR="009C6D69" w:rsidRPr="00B83B3E">
        <w:t>shows the report filtering criteria.</w:t>
      </w:r>
    </w:p>
    <w:p w14:paraId="59836A4C" w14:textId="77777777" w:rsidR="000F64BC" w:rsidRDefault="000F64BC" w:rsidP="00B61C65"/>
    <w:p w14:paraId="6C1D27EA" w14:textId="71688C1B" w:rsidR="00C94051" w:rsidRPr="00C94051" w:rsidRDefault="00C94051" w:rsidP="00B61C65">
      <w:r w:rsidRPr="00B83B3E">
        <w:rPr>
          <w:noProof/>
        </w:rPr>
        <w:lastRenderedPageBreak/>
        <w:drawing>
          <wp:inline distT="0" distB="0" distL="0" distR="0" wp14:anchorId="52D3E05E" wp14:editId="25535A08">
            <wp:extent cx="3067050" cy="3629025"/>
            <wp:effectExtent l="0" t="0" r="0" b="9525"/>
            <wp:docPr id="63" name="Picture 63" descr="Displays the Special Report filtering criteria for A&amp;A/Pension" title="Fig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4D756AA6" w:rsidR="0010515B" w:rsidRPr="00B83B3E" w:rsidRDefault="0054693F" w:rsidP="00B52F9B">
      <w:pPr>
        <w:pStyle w:val="Caption"/>
        <w:rPr>
          <w:rFonts w:cs="Times New Roman"/>
        </w:rPr>
      </w:pPr>
      <w:bookmarkStart w:id="919" w:name="_Toc326149622"/>
      <w:bookmarkStart w:id="920" w:name="_Ref332962339"/>
      <w:bookmarkStart w:id="921" w:name="_Ref406765671"/>
      <w:bookmarkStart w:id="922" w:name="_Toc5243565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70</w:t>
      </w:r>
      <w:r w:rsidR="008D502E">
        <w:rPr>
          <w:rFonts w:cs="Times New Roman"/>
        </w:rPr>
        <w:fldChar w:fldCharType="end"/>
      </w:r>
      <w:bookmarkEnd w:id="919"/>
      <w:bookmarkEnd w:id="920"/>
      <w:bookmarkEnd w:id="921"/>
      <w:r w:rsidR="00C94051">
        <w:rPr>
          <w:rFonts w:cs="Times New Roman"/>
        </w:rPr>
        <w:t>. Special Report for A&amp;A and Pension.</w:t>
      </w:r>
      <w:bookmarkEnd w:id="922"/>
    </w:p>
    <w:p w14:paraId="5C3CD91E" w14:textId="77777777" w:rsidR="00AD10CC" w:rsidRPr="00B83B3E" w:rsidRDefault="00AD10CC" w:rsidP="00AD10CC"/>
    <w:p w14:paraId="5C3CD91F" w14:textId="3C4651BB" w:rsidR="009C6D69" w:rsidRDefault="004D1E0C" w:rsidP="00B61C65">
      <w:r w:rsidRPr="00B83B3E">
        <w:t>(</w:t>
      </w:r>
      <w:r w:rsidR="00AD10CC" w:rsidRPr="00B83B3E">
        <w:fldChar w:fldCharType="begin"/>
      </w:r>
      <w:r w:rsidR="00AD10CC" w:rsidRPr="00B83B3E">
        <w:instrText xml:space="preserve"> REF _Ref406765684 \h </w:instrText>
      </w:r>
      <w:r w:rsidR="00B83B3E">
        <w:instrText xml:space="preserve"> \* MERGEFORMAT </w:instrText>
      </w:r>
      <w:r w:rsidR="00AD10CC" w:rsidRPr="00B83B3E">
        <w:fldChar w:fldCharType="separate"/>
      </w:r>
      <w:r w:rsidR="00291D99" w:rsidRPr="00B83B3E">
        <w:t xml:space="preserve">Figure </w:t>
      </w:r>
      <w:r w:rsidR="00291D99">
        <w:t>2</w:t>
      </w:r>
      <w:r w:rsidR="00291D99">
        <w:noBreakHyphen/>
        <w:t>106</w:t>
      </w:r>
      <w:r w:rsidR="00AD10CC" w:rsidRPr="00B83B3E">
        <w:fldChar w:fldCharType="end"/>
      </w:r>
      <w:r w:rsidRPr="00B83B3E">
        <w:t>)</w:t>
      </w:r>
      <w:r w:rsidR="003E47B7" w:rsidRPr="00B83B3E">
        <w:t xml:space="preserve"> </w:t>
      </w:r>
      <w:r w:rsidR="009C6D69" w:rsidRPr="00B83B3E">
        <w:t>shows the report produced with the date range included at the top of the report.</w:t>
      </w:r>
    </w:p>
    <w:p w14:paraId="41FBA2E4" w14:textId="77777777" w:rsidR="00A53479" w:rsidRDefault="00A53479" w:rsidP="00B61C65"/>
    <w:p w14:paraId="33917ABB" w14:textId="5A3E4E06" w:rsidR="00A53479" w:rsidRPr="00B83B3E" w:rsidRDefault="00A53479" w:rsidP="00B61C65">
      <w:r w:rsidRPr="00B83B3E">
        <w:rPr>
          <w:noProof/>
        </w:rPr>
        <w:drawing>
          <wp:inline distT="0" distB="0" distL="0" distR="0" wp14:anchorId="23441C64" wp14:editId="0701E480">
            <wp:extent cx="5372100" cy="3524250"/>
            <wp:effectExtent l="0" t="0" r="0" b="0"/>
            <wp:docPr id="281" name="Picture 68" descr="Displays the Special Report produced with the date range included at the top of the report" title="Fig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61D7C970" w:rsidR="00F318F8" w:rsidRPr="00B83B3E" w:rsidRDefault="0054693F" w:rsidP="00B52F9B">
      <w:pPr>
        <w:pStyle w:val="Caption"/>
        <w:rPr>
          <w:rFonts w:cs="Times New Roman"/>
        </w:rPr>
      </w:pPr>
      <w:bookmarkStart w:id="923" w:name="_Toc326149623"/>
      <w:bookmarkStart w:id="924" w:name="_Toc278548205"/>
      <w:bookmarkStart w:id="925" w:name="_Ref278547614"/>
      <w:bookmarkStart w:id="926" w:name="_Ref322024176"/>
      <w:bookmarkStart w:id="927" w:name="_Ref325354666"/>
      <w:bookmarkStart w:id="928" w:name="_Ref325354681"/>
      <w:bookmarkStart w:id="929" w:name="_Ref332962358"/>
      <w:bookmarkStart w:id="930" w:name="_Ref334969088"/>
      <w:bookmarkStart w:id="931" w:name="_Ref406765684"/>
      <w:bookmarkStart w:id="932" w:name="_Toc524356501"/>
      <w:r w:rsidRPr="00B83B3E">
        <w:rPr>
          <w:rFonts w:cs="Times New Roman"/>
        </w:rPr>
        <w:lastRenderedPageBreak/>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71</w:t>
      </w:r>
      <w:r w:rsidR="008D502E">
        <w:rPr>
          <w:rFonts w:cs="Times New Roman"/>
        </w:rPr>
        <w:fldChar w:fldCharType="end"/>
      </w:r>
      <w:bookmarkEnd w:id="923"/>
      <w:bookmarkEnd w:id="924"/>
      <w:bookmarkEnd w:id="925"/>
      <w:bookmarkEnd w:id="926"/>
      <w:bookmarkEnd w:id="927"/>
      <w:bookmarkEnd w:id="928"/>
      <w:bookmarkEnd w:id="929"/>
      <w:bookmarkEnd w:id="930"/>
      <w:bookmarkEnd w:id="931"/>
      <w:r w:rsidR="00A53479">
        <w:rPr>
          <w:rFonts w:cs="Times New Roman"/>
        </w:rPr>
        <w:t>. Produced Special A&amp;A/Pension Report.</w:t>
      </w:r>
      <w:bookmarkEnd w:id="932"/>
    </w:p>
    <w:p w14:paraId="5C3CD922" w14:textId="77777777" w:rsidR="00D86AF8" w:rsidRPr="00B83B3E" w:rsidRDefault="00D86AF8" w:rsidP="00EE33FC">
      <w:pPr>
        <w:pStyle w:val="Heading4"/>
      </w:pPr>
      <w:bookmarkStart w:id="933" w:name="_Toc146086599"/>
      <w:bookmarkStart w:id="934" w:name="_Toc508873575"/>
      <w:r w:rsidRPr="00B83B3E">
        <w:t>Re</w:t>
      </w:r>
      <w:r w:rsidR="00C146D5" w:rsidRPr="00B83B3E">
        <w:t>-</w:t>
      </w:r>
      <w:r w:rsidRPr="00B83B3E">
        <w:t>Admission Report</w:t>
      </w:r>
      <w:bookmarkEnd w:id="933"/>
      <w:bookmarkEnd w:id="934"/>
      <w:r w:rsidRPr="00B83B3E">
        <w:t xml:space="preserve"> </w:t>
      </w:r>
    </w:p>
    <w:p w14:paraId="5C3CD923" w14:textId="77777777" w:rsidR="004F113F" w:rsidRPr="00B83B3E" w:rsidRDefault="00D86AF8" w:rsidP="00C370E6">
      <w:pPr>
        <w:pStyle w:val="BodyText"/>
      </w:pPr>
      <w:r w:rsidRPr="00B83B3E">
        <w:t xml:space="preserve">This report </w:t>
      </w:r>
      <w:r w:rsidR="00FE2156" w:rsidRPr="00B83B3E">
        <w:t>compile</w:t>
      </w:r>
      <w:r w:rsidR="002E368B" w:rsidRPr="00B83B3E">
        <w:t>s</w:t>
      </w:r>
      <w:r w:rsidR="00FE2156" w:rsidRPr="00B83B3E">
        <w:t xml:space="preserve"> information pertaining to</w:t>
      </w:r>
      <w:r w:rsidRPr="00B83B3E">
        <w:t xml:space="preserve"> any veteran receiving pension or aid and attendance who </w:t>
      </w:r>
      <w:r w:rsidR="00FE2156" w:rsidRPr="00B83B3E">
        <w:t>has</w:t>
      </w:r>
      <w:r w:rsidRPr="00B83B3E">
        <w:t xml:space="preserve"> been readmitted to a facility within 185 days of </w:t>
      </w:r>
      <w:r w:rsidR="00607D35" w:rsidRPr="00B83B3E">
        <w:t>his or her last discharge date.</w:t>
      </w:r>
    </w:p>
    <w:p w14:paraId="5C3CD924" w14:textId="4B4B34AA" w:rsidR="00FE2156" w:rsidRPr="00B83B3E" w:rsidRDefault="00D86AF8" w:rsidP="000F64BC">
      <w:pPr>
        <w:pStyle w:val="BodyText"/>
      </w:pPr>
      <w:r w:rsidRPr="00B83B3E">
        <w:t>The following criteria must be met for the p</w:t>
      </w:r>
      <w:r w:rsidR="00FE2156" w:rsidRPr="00B83B3E">
        <w:t>atient to appear on this report:</w:t>
      </w:r>
    </w:p>
    <w:p w14:paraId="5C3CD925" w14:textId="77777777" w:rsidR="00FE2156" w:rsidRPr="00B83B3E" w:rsidRDefault="00D86AF8" w:rsidP="004C5252">
      <w:pPr>
        <w:pStyle w:val="BodyText5Numbers"/>
      </w:pPr>
      <w:r w:rsidRPr="00B83B3E">
        <w:t xml:space="preserve">If the patient is in receipt of pension and Hospital is selected: readmitted within 185 days of last discharge and </w:t>
      </w:r>
      <w:r w:rsidR="00C370E6" w:rsidRPr="00B83B3E">
        <w:t>has a length of stay &gt; 89 days.</w:t>
      </w:r>
    </w:p>
    <w:p w14:paraId="5C3CD926" w14:textId="77777777" w:rsidR="00FE2156" w:rsidRPr="00B83B3E" w:rsidRDefault="00D86AF8" w:rsidP="004C5252">
      <w:pPr>
        <w:pStyle w:val="BodyText5Numbers"/>
      </w:pPr>
      <w:r w:rsidRPr="00B83B3E">
        <w:t>If the patient is in receipt</w:t>
      </w:r>
      <w:r w:rsidR="00FE7E78" w:rsidRPr="00B83B3E">
        <w:t xml:space="preserve"> of pension and </w:t>
      </w:r>
      <w:r w:rsidRPr="00B83B3E">
        <w:t>Domiciliary</w:t>
      </w:r>
      <w:r w:rsidR="00FE7E78" w:rsidRPr="00B83B3E">
        <w:t xml:space="preserve"> (DOM</w:t>
      </w:r>
      <w:r w:rsidRPr="00B83B3E">
        <w:t xml:space="preserve">) is selected: readmitted within 185 days of last discharge and </w:t>
      </w:r>
      <w:r w:rsidR="00C370E6" w:rsidRPr="00B83B3E">
        <w:t>has a length of stay &gt; 59 days.</w:t>
      </w:r>
    </w:p>
    <w:p w14:paraId="5C3CD927" w14:textId="77777777" w:rsidR="00FE2156" w:rsidRPr="00B83B3E" w:rsidRDefault="00D86AF8" w:rsidP="004C5252">
      <w:pPr>
        <w:pStyle w:val="BodyText5Numbers"/>
      </w:pPr>
      <w:r w:rsidRPr="00B83B3E">
        <w:t>If the patient is in receipt of aid and attendance and either Hospital or Dom is selected: readmitted within 185 days of last discharge, has a current length of stay greater than 29 days, an</w:t>
      </w:r>
      <w:r w:rsidR="00C370E6" w:rsidRPr="00B83B3E">
        <w:t>d last discharge was IRREGULAR.</w:t>
      </w:r>
    </w:p>
    <w:p w14:paraId="5C3CD928" w14:textId="65949D28" w:rsidR="00D86AF8" w:rsidRDefault="00D86AF8" w:rsidP="00113C7E">
      <w:pPr>
        <w:pStyle w:val="BodyText"/>
      </w:pPr>
      <w:r w:rsidRPr="00B83B3E">
        <w:t>Information provided may include veteran</w:t>
      </w:r>
      <w:r w:rsidR="001768A4" w:rsidRPr="00B83B3E">
        <w:t>’</w:t>
      </w:r>
      <w:r w:rsidRPr="00B83B3E">
        <w:t xml:space="preserve">s claim number, claim folder location, eligibility, </w:t>
      </w:r>
      <w:r w:rsidR="0089685D" w:rsidRPr="00B83B3E">
        <w:t>SSN</w:t>
      </w:r>
      <w:r w:rsidRPr="00B83B3E">
        <w:t xml:space="preserve">, and </w:t>
      </w:r>
      <w:proofErr w:type="gramStart"/>
      <w:r w:rsidRPr="00B83B3E">
        <w:t>whether or not</w:t>
      </w:r>
      <w:proofErr w:type="gramEnd"/>
      <w:r w:rsidRPr="00B83B3E">
        <w:t xml:space="preserve"> in receipt of pension and/or aid and attendance. Admission data includes admission date, admission diagnosis, discharge date, discharge type, and bed service.</w:t>
      </w:r>
      <w:r w:rsidR="00EE0CF4">
        <w:t xml:space="preserve"> </w:t>
      </w:r>
      <w:r w:rsidR="004D1E0C" w:rsidRPr="00B83B3E">
        <w:t>(</w:t>
      </w:r>
      <w:r w:rsidR="00AD10CC" w:rsidRPr="00B83B3E">
        <w:fldChar w:fldCharType="begin"/>
      </w:r>
      <w:r w:rsidR="00AD10CC" w:rsidRPr="00B83B3E">
        <w:instrText xml:space="preserve"> REF _Ref406765703 \h </w:instrText>
      </w:r>
      <w:r w:rsidR="00B83B3E">
        <w:instrText xml:space="preserve"> \* MERGEFORMAT </w:instrText>
      </w:r>
      <w:r w:rsidR="00AD10CC" w:rsidRPr="00B83B3E">
        <w:fldChar w:fldCharType="separate"/>
      </w:r>
      <w:r w:rsidR="00291D99" w:rsidRPr="000B7E43">
        <w:t>Figure</w:t>
      </w:r>
      <w:r w:rsidR="00291D99" w:rsidRPr="00B83B3E">
        <w:t xml:space="preserve"> </w:t>
      </w:r>
      <w:r w:rsidR="00291D99">
        <w:rPr>
          <w:noProof/>
        </w:rPr>
        <w:t>2</w:t>
      </w:r>
      <w:r w:rsidR="00291D99">
        <w:rPr>
          <w:noProof/>
        </w:rPr>
        <w:noBreakHyphen/>
        <w:t>107</w:t>
      </w:r>
      <w:r w:rsidR="00AD10CC" w:rsidRPr="00B83B3E">
        <w:fldChar w:fldCharType="end"/>
      </w:r>
      <w:r w:rsidR="004D1E0C" w:rsidRPr="00B83B3E">
        <w:t>)</w:t>
      </w:r>
      <w:r w:rsidR="00ED0CCE" w:rsidRPr="00B83B3E">
        <w:t xml:space="preserve"> </w:t>
      </w:r>
      <w:r w:rsidR="00024902" w:rsidRPr="00B83B3E">
        <w:t>shows the filter criteria for a Re-Admission Report.</w:t>
      </w:r>
    </w:p>
    <w:p w14:paraId="580FC829" w14:textId="6B78E24E" w:rsidR="000B7E43" w:rsidRDefault="000B7E43" w:rsidP="00113C7E">
      <w:pPr>
        <w:pStyle w:val="BodyText"/>
      </w:pPr>
      <w:r w:rsidRPr="00B83B3E">
        <w:rPr>
          <w:noProof/>
        </w:rPr>
        <w:drawing>
          <wp:inline distT="0" distB="0" distL="0" distR="0" wp14:anchorId="178EB842" wp14:editId="3D2C2369">
            <wp:extent cx="2258265" cy="2790701"/>
            <wp:effectExtent l="19050" t="19050" r="27940" b="10160"/>
            <wp:docPr id="67" name="Picture 67" descr="Displays the filter criteria for a Re-Admission Report" title="Fig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cstate="print"/>
                    <a:srcRect/>
                    <a:stretch>
                      <a:fillRect/>
                    </a:stretch>
                  </pic:blipFill>
                  <pic:spPr bwMode="auto">
                    <a:xfrm>
                      <a:off x="0" y="0"/>
                      <a:ext cx="2266009" cy="2800271"/>
                    </a:xfrm>
                    <a:prstGeom prst="rect">
                      <a:avLst/>
                    </a:prstGeom>
                    <a:noFill/>
                    <a:ln w="6350">
                      <a:solidFill>
                        <a:schemeClr val="tx1"/>
                      </a:solidFill>
                      <a:miter lim="800000"/>
                      <a:headEnd/>
                      <a:tailEnd/>
                    </a:ln>
                  </pic:spPr>
                </pic:pic>
              </a:graphicData>
            </a:graphic>
          </wp:inline>
        </w:drawing>
      </w:r>
    </w:p>
    <w:p w14:paraId="5C3CD92B" w14:textId="029DA72C" w:rsidR="00024902" w:rsidRPr="00B83B3E" w:rsidRDefault="0054693F" w:rsidP="000B7E43">
      <w:pPr>
        <w:pStyle w:val="Caption"/>
      </w:pPr>
      <w:bookmarkStart w:id="935" w:name="_Toc326149624"/>
      <w:bookmarkStart w:id="936" w:name="_Ref279742755"/>
      <w:bookmarkStart w:id="937" w:name="_Ref406765703"/>
      <w:bookmarkStart w:id="938" w:name="_Toc524356502"/>
      <w:r w:rsidRPr="000B7E43">
        <w:t>Figure</w:t>
      </w:r>
      <w:r w:rsidRPr="00B83B3E">
        <w:t xml:space="preserve"> </w:t>
      </w:r>
      <w:fldSimple w:instr=" STYLEREF 1 \s ">
        <w:r w:rsidR="008D502E">
          <w:rPr>
            <w:noProof/>
          </w:rPr>
          <w:t>2</w:t>
        </w:r>
      </w:fldSimple>
      <w:r w:rsidR="008D502E">
        <w:noBreakHyphen/>
      </w:r>
      <w:fldSimple w:instr=" SEQ Figure \* ARABIC \s 1 ">
        <w:r w:rsidR="008D502E">
          <w:rPr>
            <w:noProof/>
          </w:rPr>
          <w:t>72</w:t>
        </w:r>
      </w:fldSimple>
      <w:bookmarkEnd w:id="935"/>
      <w:bookmarkEnd w:id="936"/>
      <w:bookmarkEnd w:id="937"/>
      <w:r w:rsidR="000B7E43">
        <w:t>. Re-Admission Report Query Screen.</w:t>
      </w:r>
      <w:bookmarkEnd w:id="938"/>
    </w:p>
    <w:p w14:paraId="5C3CD92C" w14:textId="77777777" w:rsidR="00A646C9" w:rsidRPr="00B83B3E" w:rsidRDefault="00D86AF8" w:rsidP="00EE33FC">
      <w:pPr>
        <w:pStyle w:val="Heading4"/>
      </w:pPr>
      <w:bookmarkStart w:id="939" w:name="_Toc146086600"/>
      <w:bookmarkStart w:id="940" w:name="_Toc508873576"/>
      <w:r w:rsidRPr="00B83B3E">
        <w:t>Discharge Report</w:t>
      </w:r>
      <w:bookmarkEnd w:id="939"/>
      <w:bookmarkEnd w:id="940"/>
    </w:p>
    <w:p w14:paraId="5C3CD92D" w14:textId="568411A9" w:rsidR="00A646C9" w:rsidRDefault="008F24D2" w:rsidP="000F64BC">
      <w:r w:rsidRPr="00B83B3E">
        <w:t>This option</w:t>
      </w:r>
      <w:r w:rsidR="00D86AF8" w:rsidRPr="00B83B3E">
        <w:t xml:space="preserve"> report</w:t>
      </w:r>
      <w:r w:rsidRPr="00B83B3E">
        <w:t>s</w:t>
      </w:r>
      <w:r w:rsidR="00D86AF8" w:rsidRPr="00B83B3E">
        <w:t xml:space="preserve"> service connected, A&amp;A, pension, or all discharges for the facility </w:t>
      </w:r>
      <w:r w:rsidR="00646FDC" w:rsidRPr="00B83B3E">
        <w:t>the user is</w:t>
      </w:r>
      <w:r w:rsidR="00D86AF8" w:rsidRPr="00B83B3E">
        <w:t xml:space="preserve"> connected to for any given date range.</w:t>
      </w:r>
      <w:r w:rsidR="00EE0CF4">
        <w:t xml:space="preserve"> </w:t>
      </w:r>
      <w:r w:rsidR="00D86AF8" w:rsidRPr="00B83B3E">
        <w:t>Each time the report is processed and contains data, the date is captured and stored.</w:t>
      </w:r>
      <w:r w:rsidR="00EE0CF4">
        <w:t xml:space="preserve"> </w:t>
      </w:r>
      <w:r w:rsidR="00D86AF8" w:rsidRPr="00B83B3E">
        <w:t>It</w:t>
      </w:r>
      <w:r w:rsidR="002E368B" w:rsidRPr="00B83B3E">
        <w:t xml:space="preserve"> then </w:t>
      </w:r>
      <w:r w:rsidRPr="00B83B3E">
        <w:t xml:space="preserve">is </w:t>
      </w:r>
      <w:r w:rsidR="002E368B" w:rsidRPr="00B83B3E">
        <w:t xml:space="preserve">displayed as the </w:t>
      </w:r>
      <w:r w:rsidR="00D86AF8" w:rsidRPr="00B83B3E">
        <w:rPr>
          <w:b/>
        </w:rPr>
        <w:t>last run date</w:t>
      </w:r>
      <w:r w:rsidR="00D86AF8" w:rsidRPr="00B83B3E">
        <w:t xml:space="preserve"> for the next processing session.</w:t>
      </w:r>
      <w:r w:rsidR="00EE0CF4">
        <w:t xml:space="preserve"> </w:t>
      </w:r>
      <w:r w:rsidR="00D86AF8" w:rsidRPr="00B83B3E">
        <w:t xml:space="preserve">Information </w:t>
      </w:r>
      <w:r w:rsidR="00866D28" w:rsidRPr="00B83B3E">
        <w:t xml:space="preserve">provided </w:t>
      </w:r>
      <w:r w:rsidR="00D86AF8" w:rsidRPr="00B83B3E">
        <w:t xml:space="preserve">for each patient </w:t>
      </w:r>
      <w:r w:rsidR="00866D28" w:rsidRPr="00B83B3E">
        <w:t>record returned may include</w:t>
      </w:r>
      <w:r w:rsidR="00D86AF8" w:rsidRPr="00B83B3E">
        <w:t xml:space="preserve"> claim number, claim folder location, </w:t>
      </w:r>
      <w:r w:rsidR="0089685D" w:rsidRPr="00B83B3E">
        <w:t>SSN</w:t>
      </w:r>
      <w:r w:rsidR="00D86AF8" w:rsidRPr="00B83B3E">
        <w:t xml:space="preserve">, discharge date, type of discharge, </w:t>
      </w:r>
      <w:r w:rsidR="00BD43CF" w:rsidRPr="00B83B3E">
        <w:t>and length</w:t>
      </w:r>
      <w:r w:rsidR="00D86AF8" w:rsidRPr="00B83B3E">
        <w:t xml:space="preserve"> of stay, bed service, in receipt of A&amp;A or pension, and eligibility data.</w:t>
      </w:r>
      <w:r w:rsidR="00EE0CF4">
        <w:t xml:space="preserve"> </w:t>
      </w:r>
      <w:r w:rsidR="00D86AF8" w:rsidRPr="00B83B3E">
        <w:t>Depending on the date range and number of discharge types selected, the report could be quite lengthy.</w:t>
      </w:r>
      <w:r w:rsidR="00EE0CF4">
        <w:t xml:space="preserve"> </w:t>
      </w:r>
      <w:r w:rsidR="004D1E0C" w:rsidRPr="00B83B3E">
        <w:t>(</w:t>
      </w:r>
      <w:r w:rsidR="00AD10CC" w:rsidRPr="00B83B3E">
        <w:fldChar w:fldCharType="begin"/>
      </w:r>
      <w:r w:rsidR="00AD10CC" w:rsidRPr="00B83B3E">
        <w:instrText xml:space="preserve"> REF _Ref406765721 \h </w:instrText>
      </w:r>
      <w:r w:rsidR="00B83B3E">
        <w:instrText xml:space="preserve"> \* MERGEFORMAT </w:instrText>
      </w:r>
      <w:r w:rsidR="00AD10CC" w:rsidRPr="00B83B3E">
        <w:fldChar w:fldCharType="separate"/>
      </w:r>
      <w:r w:rsidR="00DA77F2" w:rsidRPr="00B83B3E">
        <w:t xml:space="preserve">Figure </w:t>
      </w:r>
      <w:r w:rsidR="00DA77F2">
        <w:rPr>
          <w:noProof/>
        </w:rPr>
        <w:t>2</w:t>
      </w:r>
      <w:r w:rsidR="00DA77F2">
        <w:rPr>
          <w:noProof/>
        </w:rPr>
        <w:noBreakHyphen/>
        <w:t>73</w:t>
      </w:r>
      <w:r w:rsidR="00AD10CC" w:rsidRPr="00B83B3E">
        <w:fldChar w:fldCharType="end"/>
      </w:r>
      <w:r w:rsidR="004D1E0C" w:rsidRPr="00B83B3E">
        <w:t>)</w:t>
      </w:r>
      <w:r w:rsidR="003E47B7" w:rsidRPr="00B83B3E">
        <w:t xml:space="preserve"> </w:t>
      </w:r>
      <w:r w:rsidR="00024902" w:rsidRPr="00B83B3E">
        <w:t xml:space="preserve">shows the filter criteria for a </w:t>
      </w:r>
      <w:r w:rsidR="00024902" w:rsidRPr="00B83B3E">
        <w:rPr>
          <w:b/>
        </w:rPr>
        <w:t>Discharge Report</w:t>
      </w:r>
      <w:r w:rsidR="00024902" w:rsidRPr="00B83B3E">
        <w:t>.</w:t>
      </w:r>
    </w:p>
    <w:p w14:paraId="5631C369" w14:textId="5B01DB57" w:rsidR="000B7E43" w:rsidRPr="00B83B3E" w:rsidRDefault="000B7E43" w:rsidP="000F64BC">
      <w:r w:rsidRPr="00B83B3E">
        <w:rPr>
          <w:noProof/>
        </w:rPr>
        <w:lastRenderedPageBreak/>
        <w:drawing>
          <wp:inline distT="0" distB="0" distL="0" distR="0" wp14:anchorId="71488C84" wp14:editId="058C76F8">
            <wp:extent cx="2200966" cy="2778826"/>
            <wp:effectExtent l="19050" t="19050" r="27940" b="21590"/>
            <wp:docPr id="68" name="Picture 68" descr="Displays the Discharge Report" title="Fig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srcRect/>
                    <a:stretch>
                      <a:fillRect/>
                    </a:stretch>
                  </pic:blipFill>
                  <pic:spPr bwMode="auto">
                    <a:xfrm>
                      <a:off x="0" y="0"/>
                      <a:ext cx="2209743" cy="2789907"/>
                    </a:xfrm>
                    <a:prstGeom prst="rect">
                      <a:avLst/>
                    </a:prstGeom>
                    <a:noFill/>
                    <a:ln w="6350">
                      <a:solidFill>
                        <a:schemeClr val="tx1"/>
                      </a:solidFill>
                      <a:miter lim="800000"/>
                      <a:headEnd/>
                      <a:tailEnd/>
                    </a:ln>
                  </pic:spPr>
                </pic:pic>
              </a:graphicData>
            </a:graphic>
          </wp:inline>
        </w:drawing>
      </w:r>
    </w:p>
    <w:p w14:paraId="5C3CD930" w14:textId="27130699" w:rsidR="00024902" w:rsidRDefault="0054693F" w:rsidP="000B7E43">
      <w:pPr>
        <w:pStyle w:val="Caption"/>
        <w:rPr>
          <w:rFonts w:cs="Times New Roman"/>
        </w:rPr>
      </w:pPr>
      <w:bookmarkStart w:id="941" w:name="_Toc326149625"/>
      <w:bookmarkStart w:id="942" w:name="_Ref279742934"/>
      <w:bookmarkStart w:id="943" w:name="_Ref332962425"/>
      <w:bookmarkStart w:id="944" w:name="_Ref406765721"/>
      <w:bookmarkStart w:id="945" w:name="_Toc5243565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73</w:t>
      </w:r>
      <w:r w:rsidR="008D502E">
        <w:rPr>
          <w:rFonts w:cs="Times New Roman"/>
        </w:rPr>
        <w:fldChar w:fldCharType="end"/>
      </w:r>
      <w:bookmarkEnd w:id="941"/>
      <w:bookmarkEnd w:id="942"/>
      <w:bookmarkEnd w:id="943"/>
      <w:bookmarkEnd w:id="944"/>
      <w:r w:rsidR="000B7E43">
        <w:rPr>
          <w:rFonts w:cs="Times New Roman"/>
        </w:rPr>
        <w:t>. Discharge Report Query Screen.</w:t>
      </w:r>
      <w:bookmarkEnd w:id="945"/>
    </w:p>
    <w:p w14:paraId="78BCC0F6" w14:textId="77777777" w:rsidR="000656C0" w:rsidRPr="000656C0" w:rsidRDefault="000656C0" w:rsidP="000656C0">
      <w:pPr>
        <w:pStyle w:val="BodyText"/>
      </w:pPr>
    </w:p>
    <w:p w14:paraId="5C3CD931" w14:textId="77777777" w:rsidR="00D86AF8" w:rsidRPr="00B83B3E" w:rsidRDefault="00D86AF8" w:rsidP="00EE33FC">
      <w:pPr>
        <w:pStyle w:val="Heading4"/>
      </w:pPr>
      <w:bookmarkStart w:id="946" w:name="_Toc146086601"/>
      <w:bookmarkStart w:id="947" w:name="_Toc508873577"/>
      <w:r w:rsidRPr="00B83B3E">
        <w:t>Incompetent Veterans Report</w:t>
      </w:r>
      <w:bookmarkEnd w:id="946"/>
      <w:bookmarkEnd w:id="947"/>
    </w:p>
    <w:p w14:paraId="5C3CD932" w14:textId="31924F83" w:rsidR="004F113F" w:rsidRPr="00B83B3E" w:rsidRDefault="00D86AF8" w:rsidP="00C370E6">
      <w:pPr>
        <w:pStyle w:val="BodyText"/>
      </w:pPr>
      <w:r w:rsidRPr="00B83B3E">
        <w:t>This option report</w:t>
      </w:r>
      <w:r w:rsidR="002E368B" w:rsidRPr="00B83B3E">
        <w:t>s</w:t>
      </w:r>
      <w:r w:rsidRPr="00B83B3E">
        <w:t xml:space="preserve"> all veterans who have been ruled incompetent by Civil or VA authorities.</w:t>
      </w:r>
      <w:r w:rsidR="00EE0CF4">
        <w:t xml:space="preserve"> </w:t>
      </w:r>
      <w:r w:rsidRPr="00B83B3E">
        <w:t>For this report to run correctly, either the DATE RULED INCOMPETENT (VA) or DATE RULED INCOMPETENT (CIVIL) fields must have been edited by VHA personnel (OR) the RATED INCOMPETENT field in the PATIENT file must contain</w:t>
      </w:r>
      <w:r w:rsidR="00607D35" w:rsidRPr="00B83B3E">
        <w:t xml:space="preserve"> a YES value.</w:t>
      </w:r>
    </w:p>
    <w:p w14:paraId="5C3CD933" w14:textId="6D12F52F" w:rsidR="00D86AF8" w:rsidRPr="00B83B3E" w:rsidRDefault="00D86AF8" w:rsidP="00113C7E">
      <w:pPr>
        <w:pStyle w:val="BodyText"/>
      </w:pPr>
      <w:r w:rsidRPr="00B83B3E">
        <w:t>Each time the report is processed and contains data, the date is captured and stored.</w:t>
      </w:r>
      <w:r w:rsidR="00EE0CF4">
        <w:t xml:space="preserve"> </w:t>
      </w:r>
      <w:r w:rsidR="002E5812" w:rsidRPr="00B83B3E">
        <w:t>It</w:t>
      </w:r>
      <w:r w:rsidR="00E50078" w:rsidRPr="00B83B3E">
        <w:t xml:space="preserve"> then </w:t>
      </w:r>
      <w:r w:rsidR="002E5812" w:rsidRPr="00B83B3E">
        <w:t>is</w:t>
      </w:r>
      <w:r w:rsidR="00E50078" w:rsidRPr="00B83B3E">
        <w:t xml:space="preserve"> displayed as the </w:t>
      </w:r>
      <w:r w:rsidR="00E50078" w:rsidRPr="00B83B3E">
        <w:rPr>
          <w:b/>
        </w:rPr>
        <w:t>last run date</w:t>
      </w:r>
      <w:r w:rsidRPr="00B83B3E">
        <w:t xml:space="preserve"> for the next processing session.</w:t>
      </w:r>
      <w:r w:rsidR="00EE0CF4">
        <w:t xml:space="preserve"> </w:t>
      </w:r>
      <w:r w:rsidRPr="00B83B3E">
        <w:t xml:space="preserve">Information provided for each </w:t>
      </w:r>
      <w:r w:rsidR="00866D28" w:rsidRPr="00B83B3E">
        <w:t>record returned may</w:t>
      </w:r>
      <w:r w:rsidRPr="00B83B3E">
        <w:t xml:space="preserve"> include claim number, claim folder location, </w:t>
      </w:r>
      <w:r w:rsidR="0089685D" w:rsidRPr="00B83B3E">
        <w:t>SSN</w:t>
      </w:r>
      <w:r w:rsidRPr="00B83B3E">
        <w:t>, discharge date, type of discharge, length of stay, bed service, eligibility data, and date ruled incompetent.</w:t>
      </w:r>
      <w:r w:rsidR="00EE0CF4">
        <w:t xml:space="preserve"> </w:t>
      </w:r>
      <w:r w:rsidRPr="00B83B3E">
        <w:t>Depending on the date range selected, the report could be quite lengthy.</w:t>
      </w:r>
      <w:r w:rsidR="00EE0CF4">
        <w:t xml:space="preserve"> </w:t>
      </w:r>
      <w:r w:rsidR="004D1E0C" w:rsidRPr="00B83B3E">
        <w:t>(</w:t>
      </w:r>
      <w:r w:rsidR="00AD10CC" w:rsidRPr="00B83B3E">
        <w:fldChar w:fldCharType="begin"/>
      </w:r>
      <w:r w:rsidR="00AD10CC" w:rsidRPr="00B83B3E">
        <w:instrText xml:space="preserve"> REF _Ref406765737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109</w:t>
      </w:r>
      <w:r w:rsidR="00AD10CC" w:rsidRPr="00B83B3E">
        <w:fldChar w:fldCharType="end"/>
      </w:r>
      <w:r w:rsidR="004D1E0C" w:rsidRPr="00B83B3E">
        <w:t>)</w:t>
      </w:r>
      <w:r w:rsidR="003E47B7" w:rsidRPr="00B83B3E">
        <w:t xml:space="preserve"> </w:t>
      </w:r>
      <w:r w:rsidR="00024902" w:rsidRPr="00B83B3E">
        <w:t>shows the filter criteria for an Incompetent Veterans Report.</w:t>
      </w:r>
    </w:p>
    <w:p w14:paraId="5C3CD934" w14:textId="682FB30F" w:rsidR="00024902" w:rsidRPr="00B83B3E" w:rsidRDefault="000B7E43" w:rsidP="00400B72">
      <w:pPr>
        <w:pStyle w:val="Body3PicCaption"/>
      </w:pPr>
      <w:r w:rsidRPr="00B83B3E">
        <w:lastRenderedPageBreak/>
        <w:drawing>
          <wp:inline distT="0" distB="0" distL="0" distR="0" wp14:anchorId="08F53BCA" wp14:editId="75EDD615">
            <wp:extent cx="2228850" cy="2771775"/>
            <wp:effectExtent l="19050" t="19050" r="19050" b="28575"/>
            <wp:docPr id="74" name="Picture 74" descr="Displays the Incompetent Veterans Report" title="Fig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cstate="print"/>
                    <a:srcRect/>
                    <a:stretch>
                      <a:fillRect/>
                    </a:stretch>
                  </pic:blipFill>
                  <pic:spPr bwMode="auto">
                    <a:xfrm>
                      <a:off x="0" y="0"/>
                      <a:ext cx="2228850" cy="2771775"/>
                    </a:xfrm>
                    <a:prstGeom prst="rect">
                      <a:avLst/>
                    </a:prstGeom>
                    <a:noFill/>
                    <a:ln w="6350">
                      <a:solidFill>
                        <a:schemeClr val="tx1"/>
                      </a:solidFill>
                      <a:miter lim="800000"/>
                      <a:headEnd/>
                      <a:tailEnd/>
                    </a:ln>
                  </pic:spPr>
                </pic:pic>
              </a:graphicData>
            </a:graphic>
          </wp:inline>
        </w:drawing>
      </w:r>
    </w:p>
    <w:p w14:paraId="5C3CD936" w14:textId="0E06E009" w:rsidR="00024902" w:rsidRPr="00B83B3E" w:rsidRDefault="00942481" w:rsidP="000B7E43">
      <w:pPr>
        <w:pStyle w:val="Caption"/>
      </w:pPr>
      <w:bookmarkStart w:id="948" w:name="_Toc326149626"/>
      <w:bookmarkStart w:id="949" w:name="_Ref279743157"/>
      <w:bookmarkStart w:id="950" w:name="_Ref332962461"/>
      <w:bookmarkStart w:id="951" w:name="_Ref406765737"/>
      <w:bookmarkStart w:id="952" w:name="_Toc524356504"/>
      <w:r w:rsidRPr="00B83B3E">
        <w:t xml:space="preserve">Figure </w:t>
      </w:r>
      <w:fldSimple w:instr=" STYLEREF 1 \s ">
        <w:r w:rsidR="008D502E">
          <w:rPr>
            <w:noProof/>
          </w:rPr>
          <w:t>2</w:t>
        </w:r>
      </w:fldSimple>
      <w:r w:rsidR="008D502E">
        <w:noBreakHyphen/>
      </w:r>
      <w:fldSimple w:instr=" SEQ Figure \* ARABIC \s 1 ">
        <w:r w:rsidR="008D502E">
          <w:rPr>
            <w:noProof/>
          </w:rPr>
          <w:t>74</w:t>
        </w:r>
      </w:fldSimple>
      <w:bookmarkEnd w:id="948"/>
      <w:bookmarkEnd w:id="949"/>
      <w:bookmarkEnd w:id="950"/>
      <w:bookmarkEnd w:id="951"/>
      <w:r w:rsidR="000B7E43">
        <w:t>. Incompetent Veteran Report Query Screen.</w:t>
      </w:r>
      <w:bookmarkEnd w:id="952"/>
    </w:p>
    <w:p w14:paraId="5C3CD937" w14:textId="77777777" w:rsidR="00A646C9" w:rsidRPr="00B83B3E" w:rsidRDefault="00872C29" w:rsidP="00EE33FC">
      <w:pPr>
        <w:pStyle w:val="Heading4"/>
      </w:pPr>
      <w:bookmarkStart w:id="953" w:name="_Toc508873578"/>
      <w:r w:rsidRPr="00B83B3E">
        <w:t xml:space="preserve">Fee Basis Community Nursing Home </w:t>
      </w:r>
      <w:r w:rsidR="00884607" w:rsidRPr="00B83B3E">
        <w:t xml:space="preserve">(FBCNH) </w:t>
      </w:r>
      <w:r w:rsidRPr="00B83B3E">
        <w:t>Reports</w:t>
      </w:r>
      <w:bookmarkEnd w:id="953"/>
    </w:p>
    <w:p w14:paraId="5C3CD938" w14:textId="59050571" w:rsidR="00A646C9" w:rsidRPr="00B83B3E" w:rsidRDefault="006C0C67" w:rsidP="004C5252">
      <w:pPr>
        <w:pStyle w:val="BodyText"/>
      </w:pPr>
      <w:r w:rsidRPr="00B83B3E">
        <w:t xml:space="preserve">The </w:t>
      </w:r>
      <w:r w:rsidR="00277558" w:rsidRPr="00B83B3E">
        <w:rPr>
          <w:rStyle w:val="BodyTextChar"/>
        </w:rPr>
        <w:t>VA</w:t>
      </w:r>
      <w:r w:rsidRPr="00B83B3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B83B3E">
        <w:rPr>
          <w:rStyle w:val="BodyTextChar"/>
        </w:rPr>
        <w:t>e timely and efficient manner.</w:t>
      </w:r>
      <w:r w:rsidR="00EE0CF4">
        <w:rPr>
          <w:rStyle w:val="BodyTextChar"/>
        </w:rPr>
        <w:t xml:space="preserve"> </w:t>
      </w:r>
      <w:r w:rsidRPr="00B83B3E">
        <w:rPr>
          <w:rStyle w:val="BodyTextChar"/>
        </w:rPr>
        <w:t>VBA is required by law to reduce certain C&amp;P benefits for veterans receiving hospital and/or domiciliary care furnished at VA expense; this includes patients receiving elective FBCNH care at VA expense.</w:t>
      </w:r>
      <w:r w:rsidR="00EE0CF4">
        <w:rPr>
          <w:rStyle w:val="BodyTextChar"/>
        </w:rPr>
        <w:t xml:space="preserve"> </w:t>
      </w:r>
      <w:r w:rsidRPr="00B83B3E">
        <w:rPr>
          <w:rStyle w:val="BodyTextChar"/>
        </w:rPr>
        <w:t>Elective FBCNH Reports are not currently available in CAPRI, and must be obtained from AMIE as a seconda</w:t>
      </w:r>
      <w:r w:rsidR="00ED0CCE" w:rsidRPr="00B83B3E">
        <w:rPr>
          <w:rStyle w:val="BodyTextChar"/>
        </w:rPr>
        <w:t>ry option to VBA RO personnel.</w:t>
      </w:r>
      <w:r w:rsidR="00EE0CF4">
        <w:rPr>
          <w:rStyle w:val="BodyTextChar"/>
        </w:rPr>
        <w:t xml:space="preserve"> </w:t>
      </w:r>
      <w:r w:rsidRPr="00B83B3E">
        <w:rPr>
          <w:rStyle w:val="BodyTextChar"/>
        </w:rPr>
        <w:t>For VBA RO personnel to have all relevant hospital reports in one package the CAPRI reports H</w:t>
      </w:r>
      <w:r w:rsidR="00884607" w:rsidRPr="00B83B3E">
        <w:rPr>
          <w:rStyle w:val="BodyTextChar"/>
        </w:rPr>
        <w:t>OSPITAL ADJUSTMENT section has been</w:t>
      </w:r>
      <w:r w:rsidRPr="00B83B3E">
        <w:rPr>
          <w:rStyle w:val="BodyTextChar"/>
        </w:rPr>
        <w:t xml:space="preserve"> modi</w:t>
      </w:r>
      <w:r w:rsidR="00550B0A" w:rsidRPr="00B83B3E">
        <w:rPr>
          <w:rStyle w:val="BodyTextChar"/>
        </w:rPr>
        <w:t>fied</w:t>
      </w:r>
      <w:r w:rsidR="00550B0A" w:rsidRPr="00B83B3E">
        <w:t xml:space="preserve"> to add the following </w:t>
      </w:r>
      <w:r w:rsidRPr="00B83B3E">
        <w:t>FBCNH reports as available selections</w:t>
      </w:r>
      <w:r w:rsidR="00262BAC" w:rsidRPr="00B83B3E">
        <w:t>:</w:t>
      </w:r>
    </w:p>
    <w:p w14:paraId="5C3CD939" w14:textId="77777777" w:rsidR="00A646C9" w:rsidRPr="00B83B3E" w:rsidRDefault="006C0C67" w:rsidP="002D5B3F">
      <w:pPr>
        <w:pStyle w:val="BodyText5Numbers"/>
      </w:pPr>
      <w:r w:rsidRPr="00B83B3E">
        <w:t>Report of</w:t>
      </w:r>
      <w:r w:rsidR="00884607" w:rsidRPr="00B83B3E">
        <w:t xml:space="preserve"> Admissions/Discharges for CNH</w:t>
      </w:r>
    </w:p>
    <w:p w14:paraId="5C3CD93A" w14:textId="77777777" w:rsidR="00A646C9" w:rsidRPr="00B83B3E" w:rsidRDefault="00550B0A" w:rsidP="002D5B3F">
      <w:pPr>
        <w:pStyle w:val="BodyText5Numbers"/>
      </w:pPr>
      <w:r w:rsidRPr="00B83B3E">
        <w:t>FBCNH Roster Print</w:t>
      </w:r>
    </w:p>
    <w:p w14:paraId="5C3CD93B" w14:textId="77777777" w:rsidR="00A646C9" w:rsidRPr="00B83B3E" w:rsidRDefault="006C0C67" w:rsidP="002D5B3F">
      <w:pPr>
        <w:pStyle w:val="BodyText5Numbers"/>
      </w:pPr>
      <w:r w:rsidRPr="00B83B3E">
        <w:t>CNH</w:t>
      </w:r>
      <w:r w:rsidR="00884607" w:rsidRPr="00B83B3E">
        <w:t xml:space="preserve"> Stays </w:t>
      </w:r>
      <w:proofErr w:type="gramStart"/>
      <w:r w:rsidR="00884607" w:rsidRPr="00B83B3E">
        <w:t>in Excess of</w:t>
      </w:r>
      <w:proofErr w:type="gramEnd"/>
      <w:r w:rsidR="00884607" w:rsidRPr="00B83B3E">
        <w:t xml:space="preserve"> 90 Days</w:t>
      </w:r>
    </w:p>
    <w:p w14:paraId="5C3CD93C" w14:textId="77777777" w:rsidR="00A646C9" w:rsidRPr="00B83B3E" w:rsidRDefault="006C0C67" w:rsidP="002D5B3F">
      <w:pPr>
        <w:pStyle w:val="BodyText5Numbers"/>
      </w:pPr>
      <w:r w:rsidRPr="00B83B3E">
        <w:t xml:space="preserve">Display Episode </w:t>
      </w:r>
      <w:r w:rsidR="00C370E6" w:rsidRPr="00B83B3E">
        <w:t>of Care</w:t>
      </w:r>
    </w:p>
    <w:p w14:paraId="5C3CD93D" w14:textId="77777777" w:rsidR="00A646C9" w:rsidRPr="00B83B3E" w:rsidRDefault="00884607" w:rsidP="00C370E6">
      <w:pPr>
        <w:pStyle w:val="BodyText"/>
      </w:pPr>
      <w:r w:rsidRPr="00B83B3E">
        <w:t xml:space="preserve">This enhancement </w:t>
      </w:r>
      <w:r w:rsidR="006C0C67" w:rsidRPr="00B83B3E">
        <w:t>provide</w:t>
      </w:r>
      <w:r w:rsidRPr="00B83B3E">
        <w:t>s</w:t>
      </w:r>
      <w:r w:rsidR="006C0C67" w:rsidRPr="00B83B3E">
        <w:t xml:space="preserve"> </w:t>
      </w:r>
      <w:proofErr w:type="gramStart"/>
      <w:r w:rsidR="006C0C67" w:rsidRPr="00B83B3E">
        <w:t>a number of</w:t>
      </w:r>
      <w:proofErr w:type="gramEnd"/>
      <w:r w:rsidR="006C0C67" w:rsidRPr="00B83B3E">
        <w:t xml:space="preserve">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B83B3E">
        <w:t>livery of services to Veterans.</w:t>
      </w:r>
    </w:p>
    <w:p w14:paraId="5C3CD93E" w14:textId="77777777" w:rsidR="00A646C9" w:rsidRPr="00B83B3E" w:rsidRDefault="00884607" w:rsidP="00EE33FC">
      <w:pPr>
        <w:pStyle w:val="Heading4"/>
      </w:pPr>
      <w:bookmarkStart w:id="954" w:name="_Toc508873579"/>
      <w:r w:rsidRPr="00B83B3E">
        <w:t>Report of Admissions/Discharges for CNH</w:t>
      </w:r>
      <w:bookmarkEnd w:id="954"/>
    </w:p>
    <w:p w14:paraId="5C3CD93F" w14:textId="409433AE" w:rsidR="00024902" w:rsidRPr="00B83B3E" w:rsidRDefault="00550B0A" w:rsidP="00113C7E">
      <w:pPr>
        <w:pStyle w:val="BodyText"/>
      </w:pPr>
      <w:r w:rsidRPr="00B83B3E">
        <w:t xml:space="preserve">This report and its data </w:t>
      </w:r>
      <w:r w:rsidR="003775A4" w:rsidRPr="00B83B3E">
        <w:t>are</w:t>
      </w:r>
      <w:r w:rsidRPr="00B83B3E">
        <w:t xml:space="preserve"> identical to “CNH ADMISSIONS AND DISCHARGES” report that is produced within the Fee Basis application that is used to report admissions to and discharges from a Contract Nursing Home within a specified date range.</w:t>
      </w:r>
      <w:r w:rsidR="00EE0CF4">
        <w:t xml:space="preserve"> </w:t>
      </w:r>
      <w:r w:rsidR="004D1E0C" w:rsidRPr="00B83B3E">
        <w:t>(</w:t>
      </w:r>
      <w:r w:rsidR="00AD10CC" w:rsidRPr="00B83B3E">
        <w:fldChar w:fldCharType="begin"/>
      </w:r>
      <w:r w:rsidR="00AD10CC" w:rsidRPr="00B83B3E">
        <w:instrText xml:space="preserve"> REF _Ref406765783 \h </w:instrText>
      </w:r>
      <w:r w:rsidR="00B83B3E">
        <w:instrText xml:space="preserve"> \* MERGEFORMAT </w:instrText>
      </w:r>
      <w:r w:rsidR="00AD10CC" w:rsidRPr="00B83B3E">
        <w:fldChar w:fldCharType="separate"/>
      </w:r>
      <w:r w:rsidR="00BC4118" w:rsidRPr="00B83B3E">
        <w:t xml:space="preserve">Figure </w:t>
      </w:r>
      <w:r w:rsidR="00BC4118">
        <w:rPr>
          <w:noProof/>
        </w:rPr>
        <w:t>2</w:t>
      </w:r>
      <w:r w:rsidR="00BC4118">
        <w:rPr>
          <w:noProof/>
        </w:rPr>
        <w:noBreakHyphen/>
        <w:t>75</w:t>
      </w:r>
      <w:r w:rsidR="00AD10CC" w:rsidRPr="00B83B3E">
        <w:fldChar w:fldCharType="end"/>
      </w:r>
      <w:r w:rsidR="004D1E0C" w:rsidRPr="00B83B3E">
        <w:t>)</w:t>
      </w:r>
      <w:r w:rsidR="003E47B7" w:rsidRPr="00B83B3E">
        <w:t xml:space="preserve"> </w:t>
      </w:r>
      <w:r w:rsidR="00857494" w:rsidRPr="00B83B3E">
        <w:t>shows the filter criteria for a</w:t>
      </w:r>
      <w:r w:rsidR="00024902" w:rsidRPr="00B83B3E">
        <w:t xml:space="preserve"> Report of Admissions/Discharges for CNH.</w:t>
      </w:r>
    </w:p>
    <w:p w14:paraId="5C3CD941" w14:textId="77777777" w:rsidR="00070E01" w:rsidRPr="00B83B3E" w:rsidRDefault="00323BF1" w:rsidP="00B61C65">
      <w:r w:rsidRPr="000B7E43">
        <w:rPr>
          <w:noProof/>
        </w:rPr>
        <w:lastRenderedPageBreak/>
        <w:drawing>
          <wp:inline distT="0" distB="0" distL="0" distR="0" wp14:anchorId="5C3CE19E" wp14:editId="0E83BF66">
            <wp:extent cx="2590800" cy="3457575"/>
            <wp:effectExtent l="19050" t="19050" r="19050" b="28575"/>
            <wp:docPr id="98" name="Picture 98" descr="Admissions/Discharges for CN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cstate="print"/>
                    <a:srcRect/>
                    <a:stretch>
                      <a:fillRect/>
                    </a:stretch>
                  </pic:blipFill>
                  <pic:spPr bwMode="auto">
                    <a:xfrm>
                      <a:off x="0" y="0"/>
                      <a:ext cx="2590800" cy="3457575"/>
                    </a:xfrm>
                    <a:prstGeom prst="rect">
                      <a:avLst/>
                    </a:prstGeom>
                    <a:noFill/>
                    <a:ln w="6350">
                      <a:solidFill>
                        <a:schemeClr val="tx1"/>
                      </a:solidFill>
                      <a:miter lim="800000"/>
                      <a:headEnd/>
                      <a:tailEnd/>
                    </a:ln>
                  </pic:spPr>
                </pic:pic>
              </a:graphicData>
            </a:graphic>
          </wp:inline>
        </w:drawing>
      </w:r>
    </w:p>
    <w:p w14:paraId="5C3CD942" w14:textId="23035487" w:rsidR="00857494" w:rsidRPr="00B83B3E" w:rsidRDefault="00857494" w:rsidP="00B52F9B">
      <w:pPr>
        <w:pStyle w:val="Caption"/>
        <w:rPr>
          <w:rFonts w:cs="Times New Roman"/>
        </w:rPr>
      </w:pPr>
      <w:bookmarkStart w:id="955" w:name="_Toc326149627"/>
      <w:bookmarkStart w:id="956" w:name="_Ref279743399"/>
      <w:bookmarkStart w:id="957" w:name="_Ref332962522"/>
      <w:bookmarkStart w:id="958" w:name="_Ref406765783"/>
      <w:bookmarkStart w:id="959" w:name="_Toc5243565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75</w:t>
      </w:r>
      <w:r w:rsidR="008D502E">
        <w:rPr>
          <w:rFonts w:cs="Times New Roman"/>
        </w:rPr>
        <w:fldChar w:fldCharType="end"/>
      </w:r>
      <w:bookmarkEnd w:id="955"/>
      <w:bookmarkEnd w:id="956"/>
      <w:bookmarkEnd w:id="957"/>
      <w:bookmarkEnd w:id="958"/>
      <w:r w:rsidR="00CC730C">
        <w:rPr>
          <w:rFonts w:cs="Times New Roman"/>
        </w:rPr>
        <w:t>. Admissions/Discharges Report Query Screen.</w:t>
      </w:r>
      <w:bookmarkEnd w:id="959"/>
    </w:p>
    <w:p w14:paraId="5C3CD943" w14:textId="77777777" w:rsidR="00A646C9" w:rsidRPr="00B83B3E" w:rsidRDefault="00550B0A" w:rsidP="00EE33FC">
      <w:pPr>
        <w:pStyle w:val="Heading4"/>
      </w:pPr>
      <w:bookmarkStart w:id="960" w:name="_Toc508873580"/>
      <w:r w:rsidRPr="00B83B3E">
        <w:t>FBCNH Roster Print</w:t>
      </w:r>
      <w:bookmarkEnd w:id="960"/>
    </w:p>
    <w:p w14:paraId="5C3CD944" w14:textId="7C68102A" w:rsidR="00A646C9" w:rsidRPr="00B83B3E" w:rsidRDefault="00550B0A" w:rsidP="00113C7E">
      <w:pPr>
        <w:pStyle w:val="BodyText"/>
      </w:pPr>
      <w:r w:rsidRPr="00B83B3E">
        <w:t xml:space="preserve">This report and its data </w:t>
      </w:r>
      <w:r w:rsidR="003775A4" w:rsidRPr="00B83B3E">
        <w:t>are</w:t>
      </w:r>
      <w:r w:rsidRPr="00B83B3E">
        <w:t xml:space="preserve"> identical </w:t>
      </w:r>
      <w:r w:rsidR="002D5B3F" w:rsidRPr="00B83B3E">
        <w:t>to the Nursing Home Roster</w:t>
      </w:r>
      <w:r w:rsidRPr="00B83B3E">
        <w:t xml:space="preserve"> that is produced within the Fee Basis application that is used to print a list of Community Nursing Homes and currently admitted Fee Basis veteran patients.</w:t>
      </w:r>
      <w:r w:rsidR="00EE0CF4">
        <w:t xml:space="preserve"> </w:t>
      </w:r>
      <w:r w:rsidR="004D1E0C" w:rsidRPr="00B83B3E">
        <w:t>(</w:t>
      </w:r>
      <w:r w:rsidR="00AD10CC" w:rsidRPr="00B83B3E">
        <w:fldChar w:fldCharType="begin"/>
      </w:r>
      <w:r w:rsidR="00AD10CC" w:rsidRPr="00B83B3E">
        <w:instrText xml:space="preserve"> REF _Ref406765805 \h </w:instrText>
      </w:r>
      <w:r w:rsidR="00B83B3E">
        <w:instrText xml:space="preserve"> \* MERGEFORMAT </w:instrText>
      </w:r>
      <w:r w:rsidR="00AD10CC" w:rsidRPr="00B83B3E">
        <w:fldChar w:fldCharType="separate"/>
      </w:r>
      <w:r w:rsidR="00291D99" w:rsidRPr="00B83B3E">
        <w:t xml:space="preserve">Figure </w:t>
      </w:r>
      <w:r w:rsidR="00291D99">
        <w:rPr>
          <w:noProof/>
        </w:rPr>
        <w:t>2</w:t>
      </w:r>
      <w:r w:rsidR="00291D99">
        <w:rPr>
          <w:noProof/>
        </w:rPr>
        <w:noBreakHyphen/>
        <w:t>111</w:t>
      </w:r>
      <w:r w:rsidR="00AD10CC" w:rsidRPr="00B83B3E">
        <w:fldChar w:fldCharType="end"/>
      </w:r>
      <w:r w:rsidR="004D1E0C" w:rsidRPr="00B83B3E">
        <w:t>)</w:t>
      </w:r>
      <w:r w:rsidR="003E47B7" w:rsidRPr="00B83B3E">
        <w:t xml:space="preserve"> </w:t>
      </w:r>
      <w:r w:rsidR="00857494" w:rsidRPr="00B83B3E">
        <w:t xml:space="preserve">shows the filter criteria for </w:t>
      </w:r>
      <w:r w:rsidR="00D510FB" w:rsidRPr="00B83B3E">
        <w:t>the CNH Roster Print.</w:t>
      </w:r>
    </w:p>
    <w:p w14:paraId="5C3CD946" w14:textId="77777777" w:rsidR="00070E01" w:rsidRPr="00B83B3E" w:rsidRDefault="00323BF1" w:rsidP="001C720C">
      <w:pPr>
        <w:pStyle w:val="Body3PicCaption"/>
      </w:pPr>
      <w:r w:rsidRPr="00B83B3E">
        <w:drawing>
          <wp:inline distT="0" distB="0" distL="0" distR="0" wp14:anchorId="5C3CE1A0" wp14:editId="3DF77DB4">
            <wp:extent cx="2466975" cy="3009900"/>
            <wp:effectExtent l="19050" t="19050" r="28575" b="19050"/>
            <wp:docPr id="99" name="Picture 99" descr="FBCNH Roster Pri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srcRect/>
                    <a:stretch>
                      <a:fillRect/>
                    </a:stretch>
                  </pic:blipFill>
                  <pic:spPr bwMode="auto">
                    <a:xfrm>
                      <a:off x="0" y="0"/>
                      <a:ext cx="2466975" cy="3009900"/>
                    </a:xfrm>
                    <a:prstGeom prst="rect">
                      <a:avLst/>
                    </a:prstGeom>
                    <a:noFill/>
                    <a:ln w="6350">
                      <a:solidFill>
                        <a:schemeClr val="tx1"/>
                      </a:solidFill>
                      <a:miter lim="800000"/>
                      <a:headEnd/>
                      <a:tailEnd/>
                    </a:ln>
                  </pic:spPr>
                </pic:pic>
              </a:graphicData>
            </a:graphic>
          </wp:inline>
        </w:drawing>
      </w:r>
    </w:p>
    <w:p w14:paraId="5C3CD947" w14:textId="0E6AFF97" w:rsidR="00857494" w:rsidRDefault="00BA0DE1" w:rsidP="00B52F9B">
      <w:pPr>
        <w:pStyle w:val="Caption"/>
        <w:rPr>
          <w:rFonts w:cs="Times New Roman"/>
        </w:rPr>
      </w:pPr>
      <w:bookmarkStart w:id="961" w:name="_Toc326149628"/>
      <w:bookmarkStart w:id="962" w:name="_Ref279743548"/>
      <w:bookmarkStart w:id="963" w:name="_Ref332962538"/>
      <w:bookmarkStart w:id="964" w:name="_Ref406765805"/>
      <w:bookmarkStart w:id="965" w:name="_Toc5243565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76</w:t>
      </w:r>
      <w:r w:rsidR="008D502E">
        <w:rPr>
          <w:rFonts w:cs="Times New Roman"/>
        </w:rPr>
        <w:fldChar w:fldCharType="end"/>
      </w:r>
      <w:bookmarkEnd w:id="961"/>
      <w:bookmarkEnd w:id="962"/>
      <w:bookmarkEnd w:id="963"/>
      <w:bookmarkEnd w:id="964"/>
      <w:r w:rsidR="00427B27">
        <w:rPr>
          <w:rFonts w:cs="Times New Roman"/>
        </w:rPr>
        <w:t>. CNH Roster Query Screen.</w:t>
      </w:r>
      <w:bookmarkEnd w:id="965"/>
    </w:p>
    <w:p w14:paraId="05F609E7" w14:textId="77777777" w:rsidR="00056DB8" w:rsidRPr="00056DB8" w:rsidRDefault="00056DB8" w:rsidP="00056DB8">
      <w:pPr>
        <w:pStyle w:val="BodyText"/>
      </w:pPr>
    </w:p>
    <w:p w14:paraId="5C3CD948" w14:textId="77777777" w:rsidR="00A646C9" w:rsidRPr="00B83B3E" w:rsidRDefault="00550B0A" w:rsidP="00EE33FC">
      <w:pPr>
        <w:pStyle w:val="Heading4"/>
      </w:pPr>
      <w:bookmarkStart w:id="966" w:name="_Toc508873581"/>
      <w:r w:rsidRPr="00B83B3E">
        <w:lastRenderedPageBreak/>
        <w:t xml:space="preserve">CNH Stays </w:t>
      </w:r>
      <w:proofErr w:type="gramStart"/>
      <w:r w:rsidRPr="00B83B3E">
        <w:t>in Excess of</w:t>
      </w:r>
      <w:proofErr w:type="gramEnd"/>
      <w:r w:rsidRPr="00B83B3E">
        <w:t xml:space="preserve"> 90 Days</w:t>
      </w:r>
      <w:bookmarkEnd w:id="966"/>
    </w:p>
    <w:p w14:paraId="6ED5ED50" w14:textId="77777777" w:rsidR="000F64BC" w:rsidRPr="00B83B3E" w:rsidRDefault="000F64BC" w:rsidP="000F64BC"/>
    <w:p w14:paraId="5C3CD949" w14:textId="41345F44" w:rsidR="00A646C9" w:rsidRPr="00B83B3E" w:rsidRDefault="00872C29" w:rsidP="000F64BC">
      <w:r w:rsidRPr="00B83B3E">
        <w:t xml:space="preserve">This report and its data </w:t>
      </w:r>
      <w:r w:rsidR="003775A4" w:rsidRPr="00B83B3E">
        <w:t>is</w:t>
      </w:r>
      <w:r w:rsidRPr="00B83B3E">
        <w:t xml:space="preserve"> identical to “ACTIVE CNH STAYS </w:t>
      </w:r>
      <w:proofErr w:type="gramStart"/>
      <w:r w:rsidRPr="00B83B3E">
        <w:t>IN EXCESS OF</w:t>
      </w:r>
      <w:proofErr w:type="gramEnd"/>
      <w:r w:rsidRPr="00B83B3E">
        <w:t xml:space="preserve"> 90 DAYS” report that is produced within the Fee Basis application that lists all ACTIVE CNH stays for a patient that meets or exceeds 90 days as of the effective date entered.</w:t>
      </w:r>
      <w:r w:rsidR="00EE0CF4">
        <w:t xml:space="preserve"> </w:t>
      </w:r>
      <w:r w:rsidR="004D1E0C" w:rsidRPr="00B83B3E">
        <w:t>(</w:t>
      </w:r>
      <w:r w:rsidR="007D2A7C" w:rsidRPr="00B83B3E">
        <w:fldChar w:fldCharType="begin"/>
      </w:r>
      <w:r w:rsidR="007D2A7C" w:rsidRPr="00B83B3E">
        <w:instrText xml:space="preserve"> REF _Ref406765829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112</w:t>
      </w:r>
      <w:r w:rsidR="007D2A7C" w:rsidRPr="00B83B3E">
        <w:fldChar w:fldCharType="end"/>
      </w:r>
      <w:r w:rsidR="004D1E0C" w:rsidRPr="00B83B3E">
        <w:t>)</w:t>
      </w:r>
      <w:r w:rsidR="003E47B7" w:rsidRPr="00B83B3E">
        <w:t xml:space="preserve"> </w:t>
      </w:r>
      <w:r w:rsidR="00857494" w:rsidRPr="00B83B3E">
        <w:t xml:space="preserve">shows the filter criteria for a CNH Stays </w:t>
      </w:r>
      <w:proofErr w:type="gramStart"/>
      <w:r w:rsidR="00857494" w:rsidRPr="00B83B3E">
        <w:t>in Excess of</w:t>
      </w:r>
      <w:proofErr w:type="gramEnd"/>
      <w:r w:rsidR="00857494" w:rsidRPr="00B83B3E">
        <w:t xml:space="preserve"> 90 Days report.</w:t>
      </w:r>
    </w:p>
    <w:p w14:paraId="5C3CD94B" w14:textId="77777777" w:rsidR="00070E01" w:rsidRPr="00B83B3E" w:rsidRDefault="00323BF1" w:rsidP="00400B72">
      <w:pPr>
        <w:pStyle w:val="Body3PicCaption"/>
      </w:pPr>
      <w:r w:rsidRPr="00B83B3E">
        <w:drawing>
          <wp:inline distT="0" distB="0" distL="0" distR="0" wp14:anchorId="5C3CE1A2" wp14:editId="693808B4">
            <wp:extent cx="2362200" cy="3200400"/>
            <wp:effectExtent l="19050" t="19050" r="19050" b="19050"/>
            <wp:docPr id="100" name="Picture 100" descr="CNH Stays in Excess of 90 Day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srcRect/>
                    <a:stretch>
                      <a:fillRect/>
                    </a:stretch>
                  </pic:blipFill>
                  <pic:spPr bwMode="auto">
                    <a:xfrm>
                      <a:off x="0" y="0"/>
                      <a:ext cx="2362200" cy="3200400"/>
                    </a:xfrm>
                    <a:prstGeom prst="rect">
                      <a:avLst/>
                    </a:prstGeom>
                    <a:noFill/>
                    <a:ln w="6350">
                      <a:solidFill>
                        <a:schemeClr val="tx1"/>
                      </a:solidFill>
                      <a:miter lim="800000"/>
                      <a:headEnd/>
                      <a:tailEnd/>
                    </a:ln>
                  </pic:spPr>
                </pic:pic>
              </a:graphicData>
            </a:graphic>
          </wp:inline>
        </w:drawing>
      </w:r>
    </w:p>
    <w:p w14:paraId="5C3CD94C" w14:textId="003221D0" w:rsidR="00857494" w:rsidRDefault="00BA0DE1" w:rsidP="00B52F9B">
      <w:pPr>
        <w:pStyle w:val="Caption"/>
        <w:rPr>
          <w:rFonts w:cs="Times New Roman"/>
        </w:rPr>
      </w:pPr>
      <w:bookmarkStart w:id="967" w:name="_Toc326149629"/>
      <w:bookmarkStart w:id="968" w:name="_Ref325361693"/>
      <w:bookmarkStart w:id="969" w:name="_Ref332962556"/>
      <w:bookmarkStart w:id="970" w:name="_Ref334974124"/>
      <w:bookmarkStart w:id="971" w:name="_Ref406765829"/>
      <w:bookmarkStart w:id="972" w:name="_Toc5243565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77</w:t>
      </w:r>
      <w:r w:rsidR="008D502E">
        <w:rPr>
          <w:rFonts w:cs="Times New Roman"/>
        </w:rPr>
        <w:fldChar w:fldCharType="end"/>
      </w:r>
      <w:bookmarkEnd w:id="967"/>
      <w:bookmarkEnd w:id="968"/>
      <w:bookmarkEnd w:id="969"/>
      <w:bookmarkEnd w:id="970"/>
      <w:bookmarkEnd w:id="971"/>
      <w:r w:rsidR="00427B27">
        <w:rPr>
          <w:rFonts w:cs="Times New Roman"/>
        </w:rPr>
        <w:t>. CNH Stays Query Screen.</w:t>
      </w:r>
      <w:bookmarkEnd w:id="972"/>
    </w:p>
    <w:p w14:paraId="4AE69A24" w14:textId="77777777" w:rsidR="00056DB8" w:rsidRPr="00056DB8" w:rsidRDefault="00056DB8" w:rsidP="00056DB8">
      <w:pPr>
        <w:pStyle w:val="BodyText"/>
        <w:rPr>
          <w:rFonts w:eastAsia="Arial Unicode MS"/>
        </w:rPr>
      </w:pPr>
    </w:p>
    <w:p w14:paraId="5C3CD94D" w14:textId="09FC172D" w:rsidR="00A646C9" w:rsidRPr="00B83B3E" w:rsidRDefault="00550B0A" w:rsidP="00EE33FC">
      <w:pPr>
        <w:pStyle w:val="Heading4"/>
      </w:pPr>
      <w:bookmarkStart w:id="973" w:name="_Toc508873582"/>
      <w:r w:rsidRPr="00B83B3E">
        <w:t>Display Episode of Care</w:t>
      </w:r>
      <w:bookmarkEnd w:id="973"/>
      <w:r w:rsidR="000F64BC" w:rsidRPr="00B83B3E">
        <w:t xml:space="preserve"> </w:t>
      </w:r>
    </w:p>
    <w:p w14:paraId="5096259A" w14:textId="77777777" w:rsidR="000F64BC" w:rsidRPr="00B83B3E" w:rsidRDefault="000F64BC" w:rsidP="000F64BC"/>
    <w:p w14:paraId="5C3CD94E" w14:textId="19919271" w:rsidR="00A646C9" w:rsidRPr="00B83B3E" w:rsidRDefault="00550B0A" w:rsidP="000F64BC">
      <w:r w:rsidRPr="00B83B3E">
        <w:t>This report and its</w:t>
      </w:r>
      <w:r w:rsidR="00F97E10" w:rsidRPr="00B83B3E">
        <w:t xml:space="preserve"> data </w:t>
      </w:r>
      <w:r w:rsidR="003775A4" w:rsidRPr="00B83B3E">
        <w:t>is</w:t>
      </w:r>
      <w:r w:rsidR="00F97E10" w:rsidRPr="00B83B3E">
        <w:t xml:space="preserve"> identical to the Display Episode of Care</w:t>
      </w:r>
      <w:r w:rsidRPr="00B83B3E">
        <w:t xml:space="preserve"> that is produced within the Fee Basis application that displays all admission, transfer, and discharge movements for one specified episode of care in a Community Nursing Home for the selected patient.</w:t>
      </w:r>
      <w:r w:rsidR="00EE0CF4">
        <w:t xml:space="preserve"> </w:t>
      </w:r>
      <w:r w:rsidR="004D1E0C" w:rsidRPr="00B83B3E">
        <w:t>(</w:t>
      </w:r>
      <w:r w:rsidR="007D2A7C" w:rsidRPr="00B83B3E">
        <w:fldChar w:fldCharType="begin"/>
      </w:r>
      <w:r w:rsidR="007D2A7C" w:rsidRPr="00B83B3E">
        <w:instrText xml:space="preserve"> REF _Ref406765844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113</w:t>
      </w:r>
      <w:r w:rsidR="007D2A7C" w:rsidRPr="00B83B3E">
        <w:fldChar w:fldCharType="end"/>
      </w:r>
      <w:r w:rsidR="004D1E0C" w:rsidRPr="00B83B3E">
        <w:t>)</w:t>
      </w:r>
      <w:r w:rsidR="00A130C1" w:rsidRPr="00B83B3E">
        <w:t xml:space="preserve"> </w:t>
      </w:r>
      <w:r w:rsidR="00ED0CCE" w:rsidRPr="00B83B3E">
        <w:t xml:space="preserve">and </w:t>
      </w:r>
      <w:r w:rsidR="004D1E0C" w:rsidRPr="00B83B3E">
        <w:t>(</w:t>
      </w:r>
      <w:r w:rsidR="007D2A7C" w:rsidRPr="00B83B3E">
        <w:fldChar w:fldCharType="begin"/>
      </w:r>
      <w:r w:rsidR="007D2A7C" w:rsidRPr="00B83B3E">
        <w:instrText xml:space="preserve"> REF _Ref406765859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114</w:t>
      </w:r>
      <w:r w:rsidR="007D2A7C" w:rsidRPr="00B83B3E">
        <w:fldChar w:fldCharType="end"/>
      </w:r>
      <w:r w:rsidR="004D1E0C" w:rsidRPr="00B83B3E">
        <w:t>)</w:t>
      </w:r>
      <w:r w:rsidR="00ED0CCE" w:rsidRPr="00B83B3E">
        <w:t xml:space="preserve"> </w:t>
      </w:r>
      <w:r w:rsidR="00857494" w:rsidRPr="00B83B3E">
        <w:t>show the selection criteria for accessing a Display Episode of Care report.</w:t>
      </w:r>
    </w:p>
    <w:p w14:paraId="5C3CD950" w14:textId="77777777" w:rsidR="00857494" w:rsidRPr="00B83B3E" w:rsidRDefault="00323BF1" w:rsidP="00400B72">
      <w:pPr>
        <w:pStyle w:val="Body3PicCaption"/>
      </w:pPr>
      <w:r w:rsidRPr="00B83B3E">
        <w:lastRenderedPageBreak/>
        <w:drawing>
          <wp:inline distT="0" distB="0" distL="0" distR="0" wp14:anchorId="5C3CE1A4" wp14:editId="06AC02AB">
            <wp:extent cx="4362450" cy="3019425"/>
            <wp:effectExtent l="0" t="0" r="0" b="9525"/>
            <wp:docPr id="101" name="Picture 61" descr="Select Patient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365BAFE9" w:rsidR="00857494" w:rsidRPr="00B83B3E" w:rsidRDefault="00BA0DE1" w:rsidP="00B52F9B">
      <w:pPr>
        <w:pStyle w:val="Caption"/>
        <w:rPr>
          <w:rFonts w:cs="Times New Roman"/>
        </w:rPr>
      </w:pPr>
      <w:bookmarkStart w:id="974" w:name="_Toc326149630"/>
      <w:bookmarkStart w:id="975" w:name="_Ref325361784"/>
      <w:bookmarkStart w:id="976" w:name="_Ref332962584"/>
      <w:bookmarkStart w:id="977" w:name="_Ref406765844"/>
      <w:bookmarkStart w:id="978" w:name="_Toc5243565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78</w:t>
      </w:r>
      <w:r w:rsidR="008D502E">
        <w:rPr>
          <w:rFonts w:cs="Times New Roman"/>
        </w:rPr>
        <w:fldChar w:fldCharType="end"/>
      </w:r>
      <w:bookmarkEnd w:id="974"/>
      <w:bookmarkEnd w:id="975"/>
      <w:bookmarkEnd w:id="976"/>
      <w:bookmarkEnd w:id="977"/>
      <w:r w:rsidR="00427B27">
        <w:rPr>
          <w:rFonts w:cs="Times New Roman"/>
        </w:rPr>
        <w:t>. Display Episode Patient Selector.</w:t>
      </w:r>
      <w:bookmarkEnd w:id="978"/>
    </w:p>
    <w:p w14:paraId="5C3CD952" w14:textId="77777777" w:rsidR="00857494" w:rsidRPr="00B83B3E" w:rsidRDefault="00323BF1" w:rsidP="00400B72">
      <w:pPr>
        <w:pStyle w:val="Body3PicCaption"/>
      </w:pPr>
      <w:r w:rsidRPr="00B83B3E">
        <w:drawing>
          <wp:inline distT="0" distB="0" distL="0" distR="0" wp14:anchorId="5C3CE1A6" wp14:editId="4F7B5096">
            <wp:extent cx="2743200" cy="2419350"/>
            <wp:effectExtent l="0" t="0" r="0" b="0"/>
            <wp:docPr id="102" name="Picture 65" descr="Selection criteria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53F7AAE2" w:rsidR="00857494" w:rsidRPr="00B83B3E" w:rsidRDefault="00BA0DE1" w:rsidP="00B52F9B">
      <w:pPr>
        <w:pStyle w:val="Caption"/>
        <w:rPr>
          <w:rFonts w:cs="Times New Roman"/>
        </w:rPr>
      </w:pPr>
      <w:bookmarkStart w:id="979" w:name="_Toc326149631"/>
      <w:bookmarkStart w:id="980" w:name="_Ref279744327"/>
      <w:bookmarkStart w:id="981" w:name="_Ref332962597"/>
      <w:bookmarkStart w:id="982" w:name="_Ref406765859"/>
      <w:bookmarkStart w:id="983" w:name="_Toc5243565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79</w:t>
      </w:r>
      <w:r w:rsidR="008D502E">
        <w:rPr>
          <w:rFonts w:cs="Times New Roman"/>
        </w:rPr>
        <w:fldChar w:fldCharType="end"/>
      </w:r>
      <w:bookmarkEnd w:id="979"/>
      <w:bookmarkEnd w:id="980"/>
      <w:bookmarkEnd w:id="981"/>
      <w:bookmarkEnd w:id="982"/>
      <w:r w:rsidR="00427B27">
        <w:rPr>
          <w:rFonts w:cs="Times New Roman"/>
        </w:rPr>
        <w:t>. Episode of Care Selection.</w:t>
      </w:r>
      <w:bookmarkEnd w:id="983"/>
      <w:r w:rsidR="00B4569F">
        <w:rPr>
          <w:rFonts w:cs="Times New Roman"/>
        </w:rPr>
        <w:t xml:space="preserve"> </w:t>
      </w:r>
    </w:p>
    <w:p w14:paraId="5C3CD954" w14:textId="77777777" w:rsidR="00D86AF8" w:rsidRPr="00B83B3E" w:rsidRDefault="00D86AF8" w:rsidP="00A561AD">
      <w:pPr>
        <w:pStyle w:val="Heading3"/>
      </w:pPr>
      <w:bookmarkStart w:id="984" w:name="_Toc150075136"/>
      <w:bookmarkStart w:id="985" w:name="_Toc150075205"/>
      <w:bookmarkStart w:id="986" w:name="_Toc150075266"/>
      <w:bookmarkStart w:id="987" w:name="_Toc278187825"/>
      <w:bookmarkStart w:id="988" w:name="_Toc508873583"/>
      <w:bookmarkStart w:id="989" w:name="_Toc508874993"/>
      <w:bookmarkStart w:id="990" w:name="_Toc508875847"/>
      <w:bookmarkStart w:id="991" w:name="_Toc524336316"/>
      <w:r w:rsidRPr="00B83B3E">
        <w:t>Request for Information Reports</w:t>
      </w:r>
      <w:bookmarkEnd w:id="984"/>
      <w:bookmarkEnd w:id="985"/>
      <w:bookmarkEnd w:id="986"/>
      <w:bookmarkEnd w:id="987"/>
      <w:bookmarkEnd w:id="988"/>
      <w:bookmarkEnd w:id="989"/>
      <w:bookmarkEnd w:id="990"/>
      <w:bookmarkEnd w:id="991"/>
    </w:p>
    <w:p w14:paraId="5C3CD955" w14:textId="77777777" w:rsidR="00D86AF8" w:rsidRPr="00B83B3E" w:rsidRDefault="00D86AF8" w:rsidP="00EE33FC">
      <w:pPr>
        <w:pStyle w:val="Heading4"/>
      </w:pPr>
      <w:bookmarkStart w:id="992" w:name="_Toc146086603"/>
      <w:bookmarkStart w:id="993" w:name="_Toc508873584"/>
      <w:r w:rsidRPr="00B83B3E">
        <w:t>Pending Form 7131 Requests</w:t>
      </w:r>
      <w:bookmarkEnd w:id="992"/>
      <w:bookmarkEnd w:id="993"/>
    </w:p>
    <w:p w14:paraId="5C3CD956" w14:textId="28A2529D" w:rsidR="004F113F" w:rsidRPr="00B83B3E" w:rsidRDefault="00D86AF8" w:rsidP="00C370E6">
      <w:pPr>
        <w:pStyle w:val="BodyText"/>
      </w:pPr>
      <w:r w:rsidRPr="00B83B3E">
        <w:t xml:space="preserve">This report </w:t>
      </w:r>
      <w:r w:rsidR="00106F8B" w:rsidRPr="00B83B3E">
        <w:t>displays</w:t>
      </w:r>
      <w:r w:rsidRPr="00B83B3E">
        <w:t xml:space="preserve"> all requests that are not finalized. It lists only the items pending for each patient request.</w:t>
      </w:r>
      <w:r w:rsidR="00EE0CF4">
        <w:t xml:space="preserve"> </w:t>
      </w:r>
      <w:r w:rsidRPr="00B83B3E">
        <w:t xml:space="preserve">The </w:t>
      </w:r>
      <w:r w:rsidR="002E368B" w:rsidRPr="00B83B3E">
        <w:t xml:space="preserve">number of </w:t>
      </w:r>
      <w:r w:rsidRPr="00B83B3E">
        <w:t>elapsed days (total work days passed since the request was logged) is displayed which may be useful in keeping track of outstanding requests.</w:t>
      </w:r>
      <w:r w:rsidR="00EE0CF4">
        <w:t xml:space="preserve"> </w:t>
      </w:r>
      <w:r w:rsidR="00646FDC" w:rsidRPr="00B83B3E">
        <w:t>The user</w:t>
      </w:r>
      <w:r w:rsidRPr="00B83B3E">
        <w:t xml:space="preserve"> may choose to sort the report by regional office number and division.</w:t>
      </w:r>
      <w:r w:rsidR="00EE0CF4">
        <w:t xml:space="preserve"> </w:t>
      </w:r>
      <w:r w:rsidRPr="00B83B3E">
        <w:t xml:space="preserve">If </w:t>
      </w:r>
      <w:r w:rsidR="00646FDC" w:rsidRPr="00B83B3E">
        <w:t>the user</w:t>
      </w:r>
      <w:r w:rsidRPr="00B83B3E">
        <w:t xml:space="preserve"> choose</w:t>
      </w:r>
      <w:r w:rsidR="00646FDC" w:rsidRPr="00B83B3E">
        <w:t>s</w:t>
      </w:r>
      <w:r w:rsidRPr="00B83B3E">
        <w:t xml:space="preserve"> to report for a specific division, any 7131 that has that division responsible for any portion of the request </w:t>
      </w:r>
      <w:r w:rsidR="00254AD3" w:rsidRPr="00B83B3E">
        <w:t>is</w:t>
      </w:r>
      <w:r w:rsidRPr="00B83B3E">
        <w:t xml:space="preserve"> included. </w:t>
      </w:r>
    </w:p>
    <w:p w14:paraId="5C3CD957" w14:textId="527C0B69" w:rsidR="00E50078" w:rsidRPr="00B83B3E" w:rsidRDefault="00D86AF8" w:rsidP="00C370E6">
      <w:pPr>
        <w:pStyle w:val="BodyText"/>
      </w:pPr>
      <w:r w:rsidRPr="00B83B3E">
        <w:t>Requests may appear on this report with no items listed as pending.</w:t>
      </w:r>
      <w:r w:rsidR="00EE0CF4">
        <w:t xml:space="preserve"> </w:t>
      </w:r>
      <w:r w:rsidRPr="00B83B3E">
        <w:t>These are requests where the final item(s) have been completed but the request itself has not yet been finalized by the system.</w:t>
      </w:r>
      <w:r w:rsidR="00EE0CF4">
        <w:t xml:space="preserve"> </w:t>
      </w:r>
      <w:r w:rsidRPr="00B83B3E">
        <w:lastRenderedPageBreak/>
        <w:t>This should be a rare occurrence.</w:t>
      </w:r>
      <w:r w:rsidR="00EE0CF4">
        <w:t xml:space="preserve"> </w:t>
      </w:r>
      <w:r w:rsidRPr="00B83B3E">
        <w:t xml:space="preserve">If this does occur, </w:t>
      </w:r>
      <w:r w:rsidR="002E368B" w:rsidRPr="00B83B3E">
        <w:t xml:space="preserve">the user should </w:t>
      </w:r>
      <w:r w:rsidRPr="00B83B3E">
        <w:t xml:space="preserve">wait 24 hours to see if the auto-finalization program remedies the situation. </w:t>
      </w:r>
    </w:p>
    <w:p w14:paraId="5C3CD958" w14:textId="62ED3E54" w:rsidR="00D86AF8" w:rsidRPr="00B83B3E" w:rsidRDefault="00D86AF8" w:rsidP="00C370E6">
      <w:pPr>
        <w:pStyle w:val="BodyText"/>
      </w:pPr>
      <w:r w:rsidRPr="00B83B3E">
        <w:t xml:space="preserve">If the auto-finalization program did not run, </w:t>
      </w:r>
      <w:r w:rsidR="00646FDC" w:rsidRPr="00B83B3E">
        <w:t>the user</w:t>
      </w:r>
      <w:r w:rsidRPr="00B83B3E">
        <w:t xml:space="preserve"> may use the Request for 7131 Information options to edit the request.</w:t>
      </w:r>
      <w:r w:rsidR="00EE0CF4">
        <w:t xml:space="preserve"> </w:t>
      </w:r>
      <w:r w:rsidRPr="00B83B3E">
        <w:t xml:space="preserve">The IRM Service of the medical center </w:t>
      </w:r>
      <w:r w:rsidR="00646FDC" w:rsidRPr="00B83B3E">
        <w:t>the user</w:t>
      </w:r>
      <w:r w:rsidRPr="00B83B3E">
        <w:t xml:space="preserve"> </w:t>
      </w:r>
      <w:r w:rsidR="00646FDC" w:rsidRPr="00B83B3E">
        <w:t>is</w:t>
      </w:r>
      <w:r w:rsidRPr="00B83B3E">
        <w:t xml:space="preserve"> connecting to should be notified if it appears that the auto-finalization program is not set to run.</w:t>
      </w:r>
      <w:r w:rsidR="00EE0CF4">
        <w:t xml:space="preserve"> </w:t>
      </w:r>
      <w:r w:rsidR="004F113F" w:rsidRPr="00B83B3E">
        <w:t>Because</w:t>
      </w:r>
      <w:r w:rsidRPr="00B83B3E">
        <w:t xml:space="preserve"> the pending report may serve many divisions</w:t>
      </w:r>
      <w:r w:rsidR="004F113F" w:rsidRPr="00B83B3E">
        <w:t xml:space="preserve"> or remote sites, the division</w:t>
      </w:r>
      <w:r w:rsidRPr="00B83B3E">
        <w:t xml:space="preserve"> responsible fo</w:t>
      </w:r>
      <w:r w:rsidR="004F113F" w:rsidRPr="00B83B3E">
        <w:t>r the completion of the request</w:t>
      </w:r>
      <w:r w:rsidRPr="00B83B3E">
        <w:t xml:space="preserve"> is displayed at the top of each printed record.</w:t>
      </w:r>
    </w:p>
    <w:p w14:paraId="5C3CD959" w14:textId="77777777" w:rsidR="00D86AF8" w:rsidRPr="00B83B3E" w:rsidRDefault="00866D28" w:rsidP="00EE33FC">
      <w:pPr>
        <w:pStyle w:val="Heading4"/>
      </w:pPr>
      <w:bookmarkStart w:id="994" w:name="_Toc146086604"/>
      <w:bookmarkStart w:id="995" w:name="_Toc508873585"/>
      <w:r w:rsidRPr="00B83B3E">
        <w:t>21-</w:t>
      </w:r>
      <w:r w:rsidR="00D86AF8" w:rsidRPr="00B83B3E">
        <w:t>Day Certificate Printing</w:t>
      </w:r>
      <w:bookmarkEnd w:id="994"/>
      <w:bookmarkEnd w:id="995"/>
    </w:p>
    <w:p w14:paraId="5C3CD95A" w14:textId="42428637" w:rsidR="00E50078" w:rsidRPr="00B83B3E" w:rsidRDefault="00646FDC" w:rsidP="00C370E6">
      <w:pPr>
        <w:pStyle w:val="BodyText"/>
      </w:pPr>
      <w:r w:rsidRPr="00B83B3E">
        <w:t>T</w:t>
      </w:r>
      <w:r w:rsidR="00D86AF8" w:rsidRPr="00B83B3E">
        <w:t xml:space="preserve">his option </w:t>
      </w:r>
      <w:r w:rsidRPr="00B83B3E">
        <w:t xml:space="preserve">is used </w:t>
      </w:r>
      <w:r w:rsidR="00D86AF8" w:rsidRPr="00B83B3E">
        <w:t>to print 21-Day Certificates that were previously requested.</w:t>
      </w:r>
      <w:r w:rsidR="00EE0CF4">
        <w:t xml:space="preserve"> </w:t>
      </w:r>
      <w:r w:rsidR="00D86AF8" w:rsidRPr="00B83B3E">
        <w:t>They must have been completed and released by VHA before they can be printed. ROC 119, which appears at the bottom of each cert</w:t>
      </w:r>
      <w:r w:rsidR="00866D28" w:rsidRPr="00B83B3E">
        <w:t>ificate, stands for VA Form 119</w:t>
      </w:r>
      <w:r w:rsidR="00D86AF8" w:rsidRPr="00B83B3E">
        <w:t>.</w:t>
      </w:r>
      <w:r w:rsidR="00EE0CF4">
        <w:t xml:space="preserve"> </w:t>
      </w:r>
      <w:r w:rsidR="00D86AF8" w:rsidRPr="00B83B3E">
        <w:t xml:space="preserve">If the length of stay for the selected episode of care is 21 days or greater, a certificate </w:t>
      </w:r>
      <w:r w:rsidR="00254AD3" w:rsidRPr="00B83B3E">
        <w:t>is</w:t>
      </w:r>
      <w:r w:rsidR="00D86AF8" w:rsidRPr="00B83B3E">
        <w:t xml:space="preserve"> generated </w:t>
      </w:r>
      <w:r w:rsidR="00C370E6" w:rsidRPr="00B83B3E">
        <w:t>regardless of the request date.</w:t>
      </w:r>
    </w:p>
    <w:p w14:paraId="5C3CD95B" w14:textId="6A9C9581" w:rsidR="00D86AF8" w:rsidRPr="00B83B3E" w:rsidRDefault="00D86AF8" w:rsidP="00C370E6">
      <w:pPr>
        <w:pStyle w:val="BodyText"/>
      </w:pPr>
      <w:r w:rsidRPr="00B83B3E">
        <w:t>It should also be noted that upon generati</w:t>
      </w:r>
      <w:r w:rsidR="003775A4" w:rsidRPr="00B83B3E">
        <w:t xml:space="preserve">on of a certificate, the system </w:t>
      </w:r>
      <w:r w:rsidRPr="00B83B3E">
        <w:t>automatically modif</w:t>
      </w:r>
      <w:r w:rsidR="003775A4" w:rsidRPr="00B83B3E">
        <w:t>ies</w:t>
      </w:r>
      <w:r w:rsidRPr="00B83B3E">
        <w:t xml:space="preserve"> the existing 7131 </w:t>
      </w:r>
      <w:proofErr w:type="gramStart"/>
      <w:r w:rsidRPr="00B83B3E">
        <w:t>request</w:t>
      </w:r>
      <w:proofErr w:type="gramEnd"/>
      <w:r w:rsidRPr="00B83B3E">
        <w:t xml:space="preserve"> for the veteran to show requests for a Notice of Discharge and Hospital Summary.</w:t>
      </w:r>
      <w:r w:rsidR="00EE0CF4">
        <w:t xml:space="preserve"> </w:t>
      </w:r>
      <w:r w:rsidRPr="00B83B3E">
        <w:t xml:space="preserve">This </w:t>
      </w:r>
      <w:r w:rsidR="00254AD3" w:rsidRPr="00B83B3E">
        <w:t>is</w:t>
      </w:r>
      <w:r w:rsidRPr="00B83B3E">
        <w:t xml:space="preserve"> done ONLY if they are not already requested, or were requested and previously completed.</w:t>
      </w:r>
      <w:r w:rsidR="00EE0CF4">
        <w:t xml:space="preserve"> </w:t>
      </w:r>
      <w:r w:rsidRPr="00B83B3E">
        <w:t xml:space="preserve">If there </w:t>
      </w:r>
      <w:r w:rsidR="00C370E6" w:rsidRPr="00B83B3E">
        <w:t>is</w:t>
      </w:r>
      <w:r w:rsidRPr="00B83B3E">
        <w:t xml:space="preserve"> no new 21-Day Certificates to print, </w:t>
      </w:r>
      <w:r w:rsidR="006B7071" w:rsidRPr="00B83B3E">
        <w:t>CAPRI</w:t>
      </w:r>
      <w:r w:rsidRPr="00B83B3E">
        <w:t xml:space="preserve"> </w:t>
      </w:r>
      <w:r w:rsidR="00106F8B" w:rsidRPr="00B83B3E">
        <w:t>displays</w:t>
      </w:r>
      <w:r w:rsidRPr="00B83B3E">
        <w:t xml:space="preserve"> a message.</w:t>
      </w:r>
      <w:r w:rsidR="00EE0CF4">
        <w:t xml:space="preserve"> </w:t>
      </w:r>
      <w:r w:rsidRPr="00B83B3E">
        <w:t>The only prompt is for device selection.</w:t>
      </w:r>
    </w:p>
    <w:p w14:paraId="5C3CD95C" w14:textId="77777777" w:rsidR="00D86AF8" w:rsidRPr="00B83B3E" w:rsidRDefault="00D86AF8" w:rsidP="00EE33FC">
      <w:pPr>
        <w:pStyle w:val="Heading4"/>
      </w:pPr>
      <w:bookmarkStart w:id="996" w:name="_Toc146086605"/>
      <w:bookmarkStart w:id="997" w:name="_Toc508873586"/>
      <w:r w:rsidRPr="00B83B3E">
        <w:t>Reprint a 21</w:t>
      </w:r>
      <w:r w:rsidR="00C146D5" w:rsidRPr="00B83B3E">
        <w:t>-</w:t>
      </w:r>
      <w:r w:rsidRPr="00B83B3E">
        <w:t>Day Certificate</w:t>
      </w:r>
      <w:bookmarkEnd w:id="996"/>
      <w:bookmarkEnd w:id="997"/>
    </w:p>
    <w:p w14:paraId="5C3CD95D" w14:textId="75314EA6" w:rsidR="00D86AF8" w:rsidRPr="00B83B3E" w:rsidRDefault="00D86AF8" w:rsidP="00C370E6">
      <w:pPr>
        <w:pStyle w:val="BodyText"/>
      </w:pPr>
      <w:r w:rsidRPr="00B83B3E">
        <w:t>This option is used to reprint all 21-Day Certificates b</w:t>
      </w:r>
      <w:r w:rsidR="00213B8B" w:rsidRPr="00B83B3E">
        <w:t xml:space="preserve">y the original processing date </w:t>
      </w:r>
      <w:r w:rsidRPr="00B83B3E">
        <w:t xml:space="preserve">or an individual certificate if a patient’s </w:t>
      </w:r>
      <w:r w:rsidR="006B7071" w:rsidRPr="00B83B3E">
        <w:t>CAPRI</w:t>
      </w:r>
      <w:r w:rsidRPr="00B83B3E">
        <w:t xml:space="preserve"> record has been previously selected.</w:t>
      </w:r>
      <w:r w:rsidR="00EE0CF4">
        <w:t xml:space="preserve"> </w:t>
      </w:r>
      <w:r w:rsidR="00646FDC" w:rsidRPr="00B83B3E">
        <w:t>The user</w:t>
      </w:r>
      <w:r w:rsidRPr="00B83B3E">
        <w:t xml:space="preserve"> must know the date the certificate was originally printed to reprint by date.</w:t>
      </w:r>
      <w:r w:rsidR="00EE0CF4">
        <w:t xml:space="preserve"> </w:t>
      </w:r>
      <w:r w:rsidRPr="00B83B3E">
        <w:t xml:space="preserve">The certificate produced is the same as the original certificate. ROC 119, which appears at the bottom of each certificate, stands for VA Form 119 </w:t>
      </w:r>
      <w:r w:rsidR="001768A4" w:rsidRPr="00B83B3E">
        <w:t>–</w:t>
      </w:r>
      <w:r w:rsidRPr="00B83B3E">
        <w:t xml:space="preserve"> Report of Contact.</w:t>
      </w:r>
    </w:p>
    <w:p w14:paraId="5C3CD95E" w14:textId="77777777" w:rsidR="00D86AF8" w:rsidRPr="00B83B3E" w:rsidRDefault="00D86AF8" w:rsidP="00EE33FC">
      <w:pPr>
        <w:pStyle w:val="Heading4"/>
      </w:pPr>
      <w:bookmarkStart w:id="998" w:name="_Toc146086606"/>
      <w:bookmarkStart w:id="999" w:name="_Toc508873587"/>
      <w:r w:rsidRPr="00B83B3E">
        <w:t>Reprint a Notice of Discharg</w:t>
      </w:r>
      <w:bookmarkEnd w:id="998"/>
      <w:r w:rsidRPr="00B83B3E">
        <w:t>e</w:t>
      </w:r>
      <w:bookmarkEnd w:id="999"/>
    </w:p>
    <w:p w14:paraId="5C3CD95F" w14:textId="32D8FD3F" w:rsidR="00D86AF8" w:rsidRPr="00B83B3E" w:rsidRDefault="00D86AF8" w:rsidP="00C370E6">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t xml:space="preserve">, </w:t>
      </w:r>
      <w:r w:rsidRPr="00B83B3E">
        <w:rPr>
          <w:b/>
          <w:iCs/>
        </w:rPr>
        <w:t>Notice of Discharge</w:t>
      </w:r>
      <w:r w:rsidRPr="00B83B3E">
        <w:t>.</w:t>
      </w:r>
      <w:r w:rsidR="00EE0CF4">
        <w:t xml:space="preserve"> </w:t>
      </w:r>
      <w:r w:rsidRPr="00B83B3E">
        <w:t>From time to time, it may be necessary to reprint a Notice of Discharge for a patient.</w:t>
      </w:r>
      <w:r w:rsidR="00EE0CF4">
        <w:t xml:space="preserve"> </w:t>
      </w:r>
      <w:r w:rsidRPr="00B83B3E">
        <w:t xml:space="preserve">This option allows </w:t>
      </w:r>
      <w:r w:rsidR="00646FDC" w:rsidRPr="00B83B3E">
        <w:t>the user</w:t>
      </w:r>
      <w:r w:rsidRPr="00B83B3E">
        <w:t xml:space="preserve"> to reprint notices for all veterans for a selected processing date.</w:t>
      </w:r>
      <w:r w:rsidR="00EE0CF4">
        <w:t xml:space="preserve"> </w:t>
      </w:r>
      <w:r w:rsidRPr="00B83B3E">
        <w:t xml:space="preserve">If the admission associated with the 7131 was deleted and notification already sent, a message </w:t>
      </w:r>
      <w:r w:rsidR="00254AD3" w:rsidRPr="00B83B3E">
        <w:t>is</w:t>
      </w:r>
      <w:r w:rsidRPr="00B83B3E">
        <w:t xml:space="preserve"> displayed.</w:t>
      </w:r>
      <w:r w:rsidR="00EE0CF4">
        <w:t xml:space="preserve"> </w:t>
      </w:r>
      <w:r w:rsidRPr="00B83B3E">
        <w:t>The message include</w:t>
      </w:r>
      <w:r w:rsidR="00213B8B" w:rsidRPr="00B83B3E">
        <w:t>s</w:t>
      </w:r>
      <w:r w:rsidRPr="00B83B3E">
        <w:t xml:space="preserve"> the patient</w:t>
      </w:r>
      <w:r w:rsidR="001768A4" w:rsidRPr="00B83B3E">
        <w:t>’</w:t>
      </w:r>
      <w:r w:rsidRPr="00B83B3E">
        <w:t xml:space="preserve">s name, </w:t>
      </w:r>
      <w:r w:rsidR="0089685D" w:rsidRPr="00B83B3E">
        <w:t>SSN</w:t>
      </w:r>
      <w:r w:rsidR="00213B8B" w:rsidRPr="00B83B3E">
        <w:t xml:space="preserve">, date and </w:t>
      </w:r>
      <w:r w:rsidRPr="00B83B3E">
        <w:t>time of admission, notice that the admission has been deleted, and a recommendation to contact the medical center.</w:t>
      </w:r>
    </w:p>
    <w:p w14:paraId="5C3CD960" w14:textId="77777777" w:rsidR="00D86AF8" w:rsidRPr="00B83B3E" w:rsidRDefault="00D86AF8" w:rsidP="00A561AD">
      <w:pPr>
        <w:pStyle w:val="Heading3"/>
      </w:pPr>
      <w:bookmarkStart w:id="1000" w:name="_Toc150075137"/>
      <w:bookmarkStart w:id="1001" w:name="_Toc150075206"/>
      <w:bookmarkStart w:id="1002" w:name="_Toc150075267"/>
      <w:bookmarkStart w:id="1003" w:name="_Toc278187826"/>
      <w:bookmarkStart w:id="1004" w:name="_Toc508873588"/>
      <w:bookmarkStart w:id="1005" w:name="_Toc508874994"/>
      <w:bookmarkStart w:id="1006" w:name="_Toc508875848"/>
      <w:bookmarkStart w:id="1007" w:name="_Toc524336317"/>
      <w:r w:rsidRPr="00B83B3E">
        <w:t>VHA Reports</w:t>
      </w:r>
      <w:bookmarkEnd w:id="1000"/>
      <w:bookmarkEnd w:id="1001"/>
      <w:bookmarkEnd w:id="1002"/>
      <w:bookmarkEnd w:id="1003"/>
      <w:bookmarkEnd w:id="1004"/>
      <w:bookmarkEnd w:id="1005"/>
      <w:bookmarkEnd w:id="1006"/>
      <w:bookmarkEnd w:id="1007"/>
    </w:p>
    <w:p w14:paraId="5C3CD961" w14:textId="77777777" w:rsidR="00D86AF8" w:rsidRPr="00B83B3E" w:rsidRDefault="00D86AF8" w:rsidP="00EE33FC">
      <w:pPr>
        <w:pStyle w:val="Heading4"/>
      </w:pPr>
      <w:bookmarkStart w:id="1008" w:name="_Toc146086608"/>
      <w:bookmarkStart w:id="1009" w:name="_Toc508873589"/>
      <w:r w:rsidRPr="00B83B3E">
        <w:t>Template Activity</w:t>
      </w:r>
      <w:bookmarkEnd w:id="1008"/>
      <w:bookmarkEnd w:id="1009"/>
    </w:p>
    <w:p w14:paraId="5C3CD962" w14:textId="40762A72" w:rsidR="00D86AF8" w:rsidRPr="00B83B3E" w:rsidRDefault="00D86AF8" w:rsidP="00C370E6">
      <w:pPr>
        <w:pStyle w:val="BodyText"/>
      </w:pPr>
      <w:r w:rsidRPr="00B83B3E">
        <w:t xml:space="preserve">This report is specific to </w:t>
      </w:r>
      <w:r w:rsidR="006B7071" w:rsidRPr="00B83B3E">
        <w:t>CAPRI</w:t>
      </w:r>
      <w:r w:rsidRPr="00B83B3E">
        <w:t xml:space="preserve"> and does not exist within roll and scroll AMIE.</w:t>
      </w:r>
      <w:r w:rsidR="00EE0CF4">
        <w:t xml:space="preserve"> </w:t>
      </w:r>
      <w:r w:rsidRPr="00B83B3E">
        <w:t xml:space="preserve">The primary intent is to assist VHA staff in tracking their site’s examination template use within </w:t>
      </w:r>
      <w:r w:rsidR="006B7071" w:rsidRPr="00B83B3E">
        <w:t>CAPRI</w:t>
      </w:r>
      <w:r w:rsidRPr="00B83B3E">
        <w:t>.</w:t>
      </w:r>
      <w:r w:rsidR="00EE0CF4">
        <w:t xml:space="preserve"> </w:t>
      </w:r>
      <w:r w:rsidRPr="00B83B3E">
        <w:t xml:space="preserve">The report corresponds to the C&amp;P Worksheets </w:t>
      </w:r>
      <w:r w:rsidR="00551930" w:rsidRPr="00B83B3E">
        <w:t>t</w:t>
      </w:r>
      <w:r w:rsidRPr="00B83B3E">
        <w:t xml:space="preserve">ab within </w:t>
      </w:r>
      <w:r w:rsidR="006B7071" w:rsidRPr="00B83B3E">
        <w:t>CAPRI</w:t>
      </w:r>
      <w:r w:rsidRPr="00B83B3E">
        <w:t>, which VBA staff may or may not be able to see.</w:t>
      </w:r>
      <w:r w:rsidR="00EE0CF4">
        <w:t xml:space="preserve"> </w:t>
      </w:r>
      <w:r w:rsidRPr="00B83B3E">
        <w:t xml:space="preserve">This tab is locked with a </w:t>
      </w:r>
      <w:r w:rsidR="000B7C2C" w:rsidRPr="00B83B3E">
        <w:t>Security Key</w:t>
      </w:r>
      <w:r w:rsidRPr="00B83B3E">
        <w:t xml:space="preserve"> not normally provided to VBA.</w:t>
      </w:r>
    </w:p>
    <w:p w14:paraId="5C3CD963" w14:textId="751EF1CC" w:rsidR="00D37788" w:rsidRPr="00B83B3E" w:rsidRDefault="006378D6" w:rsidP="00B61C65">
      <w:pPr>
        <w:pStyle w:val="Note"/>
      </w:pPr>
      <w:r w:rsidRPr="00B61C65">
        <w:rPr>
          <w:b/>
        </w:rPr>
        <w:t>NOTE:</w:t>
      </w:r>
      <w:r>
        <w:t xml:space="preserve"> </w:t>
      </w:r>
      <w:r w:rsidR="00D37788" w:rsidRPr="00B83B3E">
        <w:t>Sort by and Show criteria are “not” available in CSV Comma Delimited Export as Excel allows the ability to sort.</w:t>
      </w:r>
    </w:p>
    <w:p w14:paraId="5C3CD964" w14:textId="77777777" w:rsidR="00254FE8" w:rsidRPr="00B83B3E" w:rsidRDefault="00254FE8" w:rsidP="00C93311">
      <w:pPr>
        <w:pStyle w:val="Heading3"/>
      </w:pPr>
      <w:bookmarkStart w:id="1010" w:name="_Toc333177943"/>
      <w:bookmarkStart w:id="1011" w:name="_Toc150075138"/>
      <w:bookmarkStart w:id="1012" w:name="_Toc150075207"/>
      <w:bookmarkStart w:id="1013" w:name="_Toc150075268"/>
      <w:bookmarkStart w:id="1014" w:name="_Toc278187827"/>
      <w:r w:rsidRPr="00B83B3E">
        <w:lastRenderedPageBreak/>
        <w:tab/>
      </w:r>
      <w:bookmarkStart w:id="1015" w:name="_Toc508873590"/>
      <w:bookmarkStart w:id="1016" w:name="_Toc508874995"/>
      <w:bookmarkStart w:id="1017" w:name="_Toc508875849"/>
      <w:bookmarkStart w:id="1018" w:name="_Toc524336318"/>
      <w:r w:rsidRPr="005F7F65">
        <w:t>VR&amp;E Reports</w:t>
      </w:r>
      <w:bookmarkEnd w:id="1010"/>
      <w:bookmarkEnd w:id="1015"/>
      <w:bookmarkEnd w:id="1016"/>
      <w:bookmarkEnd w:id="1017"/>
      <w:bookmarkEnd w:id="1018"/>
    </w:p>
    <w:p w14:paraId="5C3CD965" w14:textId="77777777" w:rsidR="00254FE8" w:rsidRPr="00B83B3E" w:rsidRDefault="00254FE8" w:rsidP="00EE33FC">
      <w:pPr>
        <w:pStyle w:val="Heading4"/>
      </w:pPr>
      <w:bookmarkStart w:id="1019" w:name="_Toc508873591"/>
      <w:r w:rsidRPr="00B83B3E">
        <w:t>VR&amp;E Status</w:t>
      </w:r>
      <w:bookmarkEnd w:id="1019"/>
    </w:p>
    <w:p w14:paraId="5C3CD966" w14:textId="164A9B83" w:rsidR="00254FE8" w:rsidRPr="00B83B3E" w:rsidRDefault="00254FE8" w:rsidP="00254FE8">
      <w:pPr>
        <w:pStyle w:val="BodyText"/>
      </w:pPr>
      <w:r w:rsidRPr="00B83B3E">
        <w:t xml:space="preserve">This option is utilized by Vocational Rehab and Employment (VR&amp;E) staff and VHA Coordinator staff. The VR&amp;E </w:t>
      </w:r>
      <w:r w:rsidRPr="00B83B3E">
        <w:rPr>
          <w:b/>
        </w:rPr>
        <w:t xml:space="preserve">Status </w:t>
      </w:r>
      <w:r w:rsidRPr="00B83B3E">
        <w:t>generates a report</w:t>
      </w:r>
      <w:r w:rsidR="00420434" w:rsidRPr="00B83B3E">
        <w:t xml:space="preserve"> (</w:t>
      </w:r>
      <w:r w:rsidR="007D2A7C" w:rsidRPr="00B83B3E">
        <w:fldChar w:fldCharType="begin"/>
      </w:r>
      <w:r w:rsidR="007D2A7C" w:rsidRPr="00B83B3E">
        <w:instrText xml:space="preserve"> REF _Ref334971420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115</w:t>
      </w:r>
      <w:r w:rsidR="007D2A7C" w:rsidRPr="00B83B3E">
        <w:fldChar w:fldCharType="end"/>
      </w:r>
      <w:r w:rsidR="00420434" w:rsidRPr="00B83B3E">
        <w:t>)</w:t>
      </w:r>
      <w:r w:rsidRPr="00B83B3E">
        <w:t xml:space="preserve"> for 8861 Request for Medical Services, Chapter 31.</w:t>
      </w:r>
      <w:r w:rsidR="00EE0CF4">
        <w:t xml:space="preserve"> </w:t>
      </w:r>
      <w:r w:rsidRPr="00B83B3E">
        <w:t>It provides a list of Medical Services Requests determined by the selection criteria entere</w:t>
      </w:r>
      <w:r w:rsidR="00420434" w:rsidRPr="00B83B3E">
        <w:t xml:space="preserve">d by the user and is sorted by </w:t>
      </w:r>
      <w:r w:rsidR="00420434" w:rsidRPr="00B83B3E">
        <w:rPr>
          <w:b/>
        </w:rPr>
        <w:t>Status</w:t>
      </w:r>
      <w:r w:rsidRPr="00B83B3E">
        <w:t xml:space="preserve"> (New, Pending, Cancelled, and Complete) and then by Vetera</w:t>
      </w:r>
      <w:r w:rsidR="00420434" w:rsidRPr="00B83B3E">
        <w:t>n’s Last</w:t>
      </w:r>
      <w:r w:rsidRPr="00B83B3E">
        <w:t xml:space="preserve"> Name.</w:t>
      </w:r>
    </w:p>
    <w:p w14:paraId="5C3CD967" w14:textId="58000C43" w:rsidR="00254FE8" w:rsidRPr="00B83B3E" w:rsidRDefault="00254FE8" w:rsidP="0073131D">
      <w:pPr>
        <w:pStyle w:val="BodyText"/>
        <w:spacing w:after="0"/>
      </w:pPr>
      <w:r w:rsidRPr="00B83B3E">
        <w:t>The VR&amp;E Status allows the following filters:</w:t>
      </w:r>
    </w:p>
    <w:p w14:paraId="5C3CD968" w14:textId="621EBE2A" w:rsidR="00254FE8" w:rsidRPr="00B83B3E" w:rsidRDefault="00254FE8" w:rsidP="0073131D">
      <w:pPr>
        <w:pStyle w:val="BodyText"/>
        <w:spacing w:after="0"/>
      </w:pPr>
      <w:r w:rsidRPr="00B83B3E">
        <w:rPr>
          <w:b/>
          <w:bCs/>
        </w:rPr>
        <w:t>Start Date (Oldest):</w:t>
      </w:r>
      <w:r w:rsidR="00EE0CF4">
        <w:rPr>
          <w:b/>
          <w:bCs/>
        </w:rPr>
        <w:t xml:space="preserve"> </w:t>
      </w:r>
      <w:r w:rsidRPr="00B83B3E">
        <w:t>This is the start date for the report.</w:t>
      </w:r>
      <w:r w:rsidR="00EE0CF4">
        <w:t xml:space="preserve"> </w:t>
      </w:r>
      <w:r w:rsidRPr="00B83B3E">
        <w:t xml:space="preserve">There is a </w:t>
      </w:r>
      <w:proofErr w:type="gramStart"/>
      <w:r w:rsidRPr="00B83B3E">
        <w:t>30 month</w:t>
      </w:r>
      <w:proofErr w:type="gramEnd"/>
      <w:r w:rsidRPr="00B83B3E">
        <w:t xml:space="preserve"> history cap so dates prior to 30 months cannot be selected.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0073131D" w:rsidRPr="00B83B3E">
        <w:t xml:space="preserve"> field</w:t>
      </w:r>
    </w:p>
    <w:p w14:paraId="5C3CD969" w14:textId="4BAD8A98" w:rsidR="00254FE8" w:rsidRPr="00B83B3E" w:rsidRDefault="00254FE8" w:rsidP="00254FE8">
      <w:pPr>
        <w:pStyle w:val="BodyText"/>
      </w:pPr>
      <w:r w:rsidRPr="00B83B3E">
        <w:rPr>
          <w:b/>
          <w:bCs/>
        </w:rPr>
        <w:t>Stop Date (Newest):</w:t>
      </w:r>
      <w:r w:rsidR="00EE0CF4">
        <w:rPr>
          <w:b/>
          <w:bCs/>
        </w:rPr>
        <w:t xml:space="preserve"> </w:t>
      </w:r>
      <w:r w:rsidRPr="00B83B3E">
        <w:t>This is the end date for the report.</w:t>
      </w:r>
      <w:r w:rsidR="00EE0CF4">
        <w:t xml:space="preserve"> </w:t>
      </w:r>
      <w:r w:rsidRPr="00B83B3E">
        <w:t>No future dates are allowed.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Pr="00B83B3E">
        <w:t xml:space="preserve"> field.</w:t>
      </w:r>
    </w:p>
    <w:p w14:paraId="5C3CD96A" w14:textId="4257591F" w:rsidR="00254FE8" w:rsidRPr="00B83B3E" w:rsidRDefault="00254FE8" w:rsidP="00254FE8">
      <w:pPr>
        <w:pStyle w:val="BodyText"/>
      </w:pPr>
      <w:r w:rsidRPr="00B83B3E">
        <w:rPr>
          <w:b/>
          <w:bCs/>
        </w:rPr>
        <w:t>Regional Office:</w:t>
      </w:r>
      <w:r w:rsidR="00EE0CF4">
        <w:rPr>
          <w:b/>
          <w:bCs/>
        </w:rPr>
        <w:t xml:space="preserve"> </w:t>
      </w:r>
      <w:r w:rsidRPr="00B83B3E">
        <w:t xml:space="preserve">Select a particular </w:t>
      </w:r>
      <w:r w:rsidRPr="00B83B3E">
        <w:rPr>
          <w:b/>
        </w:rPr>
        <w:t>Regional Office</w:t>
      </w:r>
      <w:r w:rsidRPr="00B83B3E">
        <w:t xml:space="preserve"> </w:t>
      </w:r>
      <w:r w:rsidR="006A21E5" w:rsidRPr="00B83B3E">
        <w:t xml:space="preserve">or click </w:t>
      </w:r>
      <w:r w:rsidRPr="00B83B3E">
        <w:rPr>
          <w:b/>
        </w:rPr>
        <w:t>All R.O.’s</w:t>
      </w:r>
      <w:r w:rsidRPr="00B83B3E">
        <w:t xml:space="preserve"> for All Regional offices to be displayed.</w:t>
      </w:r>
    </w:p>
    <w:p w14:paraId="5C3CD96B" w14:textId="00D81A6B" w:rsidR="00254FE8" w:rsidRPr="00B83B3E" w:rsidRDefault="00254FE8" w:rsidP="00254FE8">
      <w:pPr>
        <w:pStyle w:val="BodyText"/>
      </w:pPr>
      <w:r w:rsidRPr="00B83B3E">
        <w:rPr>
          <w:b/>
          <w:bCs/>
        </w:rPr>
        <w:t>Status:</w:t>
      </w:r>
      <w:r w:rsidR="00EE0CF4">
        <w:t xml:space="preserve"> </w:t>
      </w:r>
      <w:r w:rsidRPr="00B83B3E">
        <w:t xml:space="preserve">Choose New, Pending, Cancelled, Complete, or </w:t>
      </w:r>
      <w:r w:rsidRPr="00B83B3E">
        <w:rPr>
          <w:b/>
          <w:bCs/>
        </w:rPr>
        <w:t>ALL</w:t>
      </w:r>
      <w:r w:rsidRPr="00B83B3E">
        <w:t xml:space="preserve"> (default status)</w:t>
      </w:r>
      <w:r w:rsidR="00B008C7" w:rsidRPr="00B83B3E">
        <w:t>.</w:t>
      </w:r>
    </w:p>
    <w:p w14:paraId="5C3CD96C" w14:textId="0262EA53" w:rsidR="00254FE8" w:rsidRPr="00B83B3E" w:rsidRDefault="00254FE8" w:rsidP="0073131D">
      <w:pPr>
        <w:pStyle w:val="BodyText"/>
      </w:pPr>
      <w:r w:rsidRPr="00B83B3E">
        <w:rPr>
          <w:b/>
          <w:bCs/>
        </w:rPr>
        <w:t>Report By:</w:t>
      </w:r>
      <w:r w:rsidR="00EE0CF4">
        <w:rPr>
          <w:b/>
          <w:bCs/>
        </w:rPr>
        <w:t xml:space="preserve"> </w:t>
      </w:r>
      <w:r w:rsidRPr="00B83B3E">
        <w:t xml:space="preserve">There are several selections for the </w:t>
      </w:r>
      <w:r w:rsidRPr="00B83B3E">
        <w:rPr>
          <w:b/>
        </w:rPr>
        <w:t>Report By</w:t>
      </w:r>
      <w:r w:rsidRPr="00B83B3E">
        <w:t xml:space="preserve"> field.</w:t>
      </w:r>
      <w:r w:rsidR="00EE0CF4">
        <w:t xml:space="preserve"> </w:t>
      </w:r>
      <w:r w:rsidRPr="00B83B3E">
        <w:t>These options are created dynamically based upon the current date.</w:t>
      </w:r>
      <w:r w:rsidR="00EE0CF4">
        <w:t xml:space="preserve"> </w:t>
      </w:r>
      <w:r w:rsidRPr="00B83B3E">
        <w:t>The description below shows how the options are created based on a starting year of 2012.</w:t>
      </w:r>
      <w:r w:rsidR="00EE0CF4">
        <w:t xml:space="preserve"> </w:t>
      </w:r>
      <w:r w:rsidRPr="00B83B3E">
        <w:t xml:space="preserve">Some options may not be displayed if they </w:t>
      </w:r>
      <w:r w:rsidRPr="00B83B3E">
        <w:rPr>
          <w:b/>
        </w:rPr>
        <w:t xml:space="preserve">exceed the </w:t>
      </w:r>
      <w:proofErr w:type="gramStart"/>
      <w:r w:rsidRPr="00B83B3E">
        <w:rPr>
          <w:b/>
        </w:rPr>
        <w:t>30 month</w:t>
      </w:r>
      <w:proofErr w:type="gramEnd"/>
      <w:r w:rsidRPr="00B83B3E">
        <w:t xml:space="preserve"> historical cap.</w:t>
      </w:r>
    </w:p>
    <w:p w14:paraId="5C3CD96D" w14:textId="77777777" w:rsidR="00254FE8" w:rsidRPr="00B83B3E" w:rsidRDefault="00254FE8" w:rsidP="00254FE8">
      <w:pPr>
        <w:pStyle w:val="BodyText5Numbers"/>
      </w:pPr>
      <w:r w:rsidRPr="00B83B3E">
        <w:t>Date Range – allows user to select a specified date range</w:t>
      </w:r>
    </w:p>
    <w:p w14:paraId="5C3CD96E" w14:textId="77777777" w:rsidR="00254FE8" w:rsidRPr="00B83B3E" w:rsidRDefault="00254FE8" w:rsidP="00254FE8">
      <w:pPr>
        <w:pStyle w:val="BodyText5Numbers"/>
      </w:pPr>
      <w:r w:rsidRPr="00B83B3E">
        <w:t>Fiscal Year 2012 (10/1/2011 – Today)</w:t>
      </w:r>
    </w:p>
    <w:p w14:paraId="5C3CD96F" w14:textId="77777777" w:rsidR="00254FE8" w:rsidRPr="00B83B3E" w:rsidRDefault="00254FE8" w:rsidP="00254FE8">
      <w:pPr>
        <w:pStyle w:val="BodyText5Numbers"/>
      </w:pPr>
      <w:r w:rsidRPr="00B83B3E">
        <w:t>Fiscal Year 2011 (10/1/2010 – 9/30/2011)</w:t>
      </w:r>
    </w:p>
    <w:p w14:paraId="5C3CD970" w14:textId="77777777" w:rsidR="00254FE8" w:rsidRPr="00B83B3E" w:rsidRDefault="00254FE8" w:rsidP="00254FE8">
      <w:pPr>
        <w:pStyle w:val="BodyText5Numbers"/>
      </w:pPr>
      <w:r w:rsidRPr="00B83B3E">
        <w:t>All Fiscal Years (Includes FY 2010, FY 2011, and FY 2012 – Today)</w:t>
      </w:r>
    </w:p>
    <w:p w14:paraId="5C3CD971" w14:textId="77777777" w:rsidR="00254FE8" w:rsidRPr="00B83B3E" w:rsidRDefault="00254FE8" w:rsidP="00254FE8">
      <w:pPr>
        <w:pStyle w:val="BodyText5Numbers"/>
      </w:pPr>
      <w:r w:rsidRPr="00B83B3E">
        <w:t>Calendar Year 2012 (1/1/2012 – Today)</w:t>
      </w:r>
    </w:p>
    <w:p w14:paraId="5C3CD972" w14:textId="77777777" w:rsidR="00254FE8" w:rsidRPr="00B83B3E" w:rsidRDefault="00254FE8" w:rsidP="00254FE8">
      <w:pPr>
        <w:pStyle w:val="BodyText5Numbers"/>
      </w:pPr>
      <w:r w:rsidRPr="00B83B3E">
        <w:t>Calendar Year 2011 (1/1/2011 – 12/31/2011)</w:t>
      </w:r>
    </w:p>
    <w:p w14:paraId="5C3CD973" w14:textId="77777777" w:rsidR="00254FE8" w:rsidRPr="00B83B3E" w:rsidRDefault="00254FE8" w:rsidP="00254FE8">
      <w:pPr>
        <w:pStyle w:val="BodyText5Numbers"/>
      </w:pPr>
      <w:r w:rsidRPr="00B83B3E">
        <w:t>All Calendar Years (Includes Calendar Years 2010, 2011, and 2012 - Today)</w:t>
      </w:r>
      <w:r w:rsidR="00B008C7" w:rsidRPr="00B83B3E">
        <w:t>.</w:t>
      </w:r>
    </w:p>
    <w:p w14:paraId="5C3CD974" w14:textId="293AF64E" w:rsidR="00254FE8" w:rsidRPr="00B83B3E" w:rsidRDefault="00254FE8" w:rsidP="007B1C4F">
      <w:pPr>
        <w:pStyle w:val="BodyText5Numbers"/>
        <w:numPr>
          <w:ilvl w:val="0"/>
          <w:numId w:val="0"/>
        </w:numPr>
        <w:rPr>
          <w:b/>
        </w:rPr>
      </w:pPr>
      <w:r w:rsidRPr="00B83B3E">
        <w:rPr>
          <w:b/>
        </w:rPr>
        <w:t>Report Format</w:t>
      </w:r>
      <w:r w:rsidRPr="00B83B3E">
        <w:t>:</w:t>
      </w:r>
      <w:r w:rsidR="00EE0CF4">
        <w:t xml:space="preserve"> </w:t>
      </w:r>
      <w:r w:rsidRPr="00B83B3E">
        <w:t xml:space="preserve">There are two types of report formats to choose </w:t>
      </w:r>
      <w:proofErr w:type="gramStart"/>
      <w:r w:rsidRPr="00B83B3E">
        <w:t>from:.</w:t>
      </w:r>
      <w:proofErr w:type="gramEnd"/>
    </w:p>
    <w:p w14:paraId="5C3CD975" w14:textId="056EDA09" w:rsidR="00254FE8" w:rsidRPr="00B83B3E" w:rsidRDefault="00254FE8" w:rsidP="00254FE8">
      <w:pPr>
        <w:pStyle w:val="BodyText5Numbers"/>
      </w:pPr>
      <w:r w:rsidRPr="00B83B3E">
        <w:rPr>
          <w:b/>
          <w:bCs/>
        </w:rPr>
        <w:t>Plain Text (default):</w:t>
      </w:r>
      <w:r w:rsidR="00EE0CF4">
        <w:rPr>
          <w:b/>
          <w:bCs/>
        </w:rPr>
        <w:t xml:space="preserve"> </w:t>
      </w:r>
      <w:r w:rsidRPr="00B83B3E">
        <w:t xml:space="preserve">The report is displayed on the screen and can be printed from the </w:t>
      </w:r>
      <w:r w:rsidRPr="00B83B3E">
        <w:rPr>
          <w:b/>
        </w:rPr>
        <w:t>File</w:t>
      </w:r>
      <w:r w:rsidRPr="00B83B3E">
        <w:t xml:space="preserve"> menu</w:t>
      </w:r>
      <w:r w:rsidR="00B008C7" w:rsidRPr="00B83B3E">
        <w:t xml:space="preserve"> </w:t>
      </w:r>
    </w:p>
    <w:p w14:paraId="5C3CD976" w14:textId="07A17553" w:rsidR="00254FE8" w:rsidRPr="00B83B3E" w:rsidRDefault="00254FE8" w:rsidP="00254FE8">
      <w:pPr>
        <w:pStyle w:val="BodyText5Numbers"/>
      </w:pPr>
      <w:r w:rsidRPr="00B83B3E">
        <w:rPr>
          <w:b/>
          <w:bCs/>
        </w:rPr>
        <w:t>Delimited Export Data:</w:t>
      </w:r>
      <w:r w:rsidR="00EE0CF4">
        <w:rPr>
          <w:b/>
          <w:bCs/>
        </w:rPr>
        <w:t xml:space="preserve"> </w:t>
      </w:r>
      <w:r w:rsidRPr="00B83B3E">
        <w:t xml:space="preserve">This selection displays a </w:t>
      </w:r>
      <w:r w:rsidRPr="00B83B3E">
        <w:rPr>
          <w:b/>
        </w:rPr>
        <w:t>Save</w:t>
      </w:r>
      <w:r w:rsidRPr="00B83B3E">
        <w:t xml:space="preserve"> dialog box and allows the user to specify the name and destination for the exported report.</w:t>
      </w:r>
      <w:r w:rsidR="00EE0CF4">
        <w:t xml:space="preserve"> </w:t>
      </w:r>
      <w:r w:rsidRPr="00B83B3E">
        <w:t xml:space="preserve">The default report name </w:t>
      </w:r>
      <w:r w:rsidR="003775A4" w:rsidRPr="00B83B3E">
        <w:t>is</w:t>
      </w:r>
      <w:r w:rsidRPr="00B83B3E">
        <w:t xml:space="preserve"> in the format:</w:t>
      </w:r>
      <w:r w:rsidR="00EE0CF4">
        <w:t xml:space="preserve"> </w:t>
      </w:r>
      <w:r w:rsidRPr="00B83B3E">
        <w:t xml:space="preserve">Form8861StatusRpt_YYYYMMDD_yyyymmdd.txt where YYYYMMDD is the start date and </w:t>
      </w:r>
      <w:proofErr w:type="spellStart"/>
      <w:r w:rsidRPr="00B83B3E">
        <w:t>yyyymmdd</w:t>
      </w:r>
      <w:proofErr w:type="spellEnd"/>
      <w:r w:rsidRPr="00B83B3E">
        <w:t xml:space="preserve"> is the stop date.</w:t>
      </w:r>
    </w:p>
    <w:p w14:paraId="5C3CD977" w14:textId="77777777" w:rsidR="00254FE8" w:rsidRPr="00B83B3E" w:rsidRDefault="00323BF1" w:rsidP="00400B72">
      <w:pPr>
        <w:pStyle w:val="Body3PicCaption"/>
      </w:pPr>
      <w:r w:rsidRPr="00B83B3E">
        <w:lastRenderedPageBreak/>
        <w:drawing>
          <wp:inline distT="0" distB="0" distL="0" distR="0" wp14:anchorId="5C3CE1A8" wp14:editId="35441F5A">
            <wp:extent cx="4602480" cy="4823460"/>
            <wp:effectExtent l="0" t="0" r="7620" b="0"/>
            <wp:docPr id="277" name="Picture 129" descr="VR &amp; E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srcRect/>
                    <a:stretch>
                      <a:fillRect/>
                    </a:stretch>
                  </pic:blipFill>
                  <pic:spPr bwMode="auto">
                    <a:xfrm>
                      <a:off x="0" y="0"/>
                      <a:ext cx="4602480" cy="4823460"/>
                    </a:xfrm>
                    <a:prstGeom prst="rect">
                      <a:avLst/>
                    </a:prstGeom>
                    <a:noFill/>
                  </pic:spPr>
                </pic:pic>
              </a:graphicData>
            </a:graphic>
          </wp:inline>
        </w:drawing>
      </w:r>
    </w:p>
    <w:p w14:paraId="5C3CD978" w14:textId="66AD84B3" w:rsidR="00FE6E6E" w:rsidRPr="00B83B3E" w:rsidRDefault="00FE6E6E" w:rsidP="00B52F9B">
      <w:pPr>
        <w:pStyle w:val="Caption"/>
        <w:rPr>
          <w:rFonts w:cs="Times New Roman"/>
        </w:rPr>
      </w:pPr>
      <w:bookmarkStart w:id="1020" w:name="_Ref334971420"/>
      <w:bookmarkStart w:id="1021" w:name="_Toc5243565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80</w:t>
      </w:r>
      <w:r w:rsidR="008D502E">
        <w:rPr>
          <w:rFonts w:cs="Times New Roman"/>
        </w:rPr>
        <w:fldChar w:fldCharType="end"/>
      </w:r>
      <w:bookmarkEnd w:id="1020"/>
      <w:r w:rsidR="00CB589A">
        <w:rPr>
          <w:rFonts w:cs="Times New Roman"/>
        </w:rPr>
        <w:t xml:space="preserve">. </w:t>
      </w:r>
      <w:r w:rsidR="00CB589A" w:rsidRPr="00B83B3E">
        <w:t xml:space="preserve">Vocational Rehab and Employment </w:t>
      </w:r>
      <w:r w:rsidR="00CB589A">
        <w:t>Report Setup.</w:t>
      </w:r>
      <w:bookmarkEnd w:id="1021"/>
    </w:p>
    <w:p w14:paraId="5C3CD979" w14:textId="77777777" w:rsidR="007D2A7C" w:rsidRPr="00B83B3E" w:rsidRDefault="007D2A7C" w:rsidP="006A21E5">
      <w:pPr>
        <w:pStyle w:val="BodyText"/>
      </w:pPr>
    </w:p>
    <w:p w14:paraId="5C3CD97A" w14:textId="2BB5599E" w:rsidR="00254FE8" w:rsidRPr="00B83B3E" w:rsidRDefault="00254FE8" w:rsidP="006A21E5">
      <w:pPr>
        <w:pStyle w:val="BodyText"/>
      </w:pPr>
      <w:r w:rsidRPr="00B83B3E">
        <w:t>Th</w:t>
      </w:r>
      <w:r w:rsidR="00FE6E6E" w:rsidRPr="00B83B3E">
        <w:t>e</w:t>
      </w:r>
      <w:r w:rsidRPr="00B83B3E">
        <w:t xml:space="preserve"> screen </w:t>
      </w:r>
      <w:r w:rsidR="00FE6E6E" w:rsidRPr="00B83B3E">
        <w:t xml:space="preserve">in </w:t>
      </w:r>
      <w:r w:rsidR="004D1E0C"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116</w:t>
      </w:r>
      <w:r w:rsidR="007D2A7C" w:rsidRPr="00B83B3E">
        <w:fldChar w:fldCharType="end"/>
      </w:r>
      <w:r w:rsidR="004D1E0C" w:rsidRPr="00B83B3E">
        <w:t>)</w:t>
      </w:r>
      <w:r w:rsidR="00420434" w:rsidRPr="00B83B3E">
        <w:t xml:space="preserve"> </w:t>
      </w:r>
      <w:r w:rsidRPr="00B83B3E">
        <w:t>display</w:t>
      </w:r>
      <w:r w:rsidR="00CF709D" w:rsidRPr="00B83B3E">
        <w:t>s</w:t>
      </w:r>
      <w:r w:rsidRPr="00B83B3E">
        <w:t xml:space="preserve"> the results from the user selections from the </w:t>
      </w:r>
      <w:r w:rsidRPr="00B83B3E">
        <w:rPr>
          <w:b/>
        </w:rPr>
        <w:t>Vocational Rehab Report Setup</w:t>
      </w:r>
      <w:r w:rsidR="00FE6E6E" w:rsidRPr="00B83B3E">
        <w:t xml:space="preserve"> </w:t>
      </w:r>
      <w:r w:rsidRPr="00B83B3E">
        <w:t>window.</w:t>
      </w:r>
      <w:r w:rsidR="00EE0CF4">
        <w:t xml:space="preserve"> </w:t>
      </w:r>
    </w:p>
    <w:p w14:paraId="57410666" w14:textId="77777777" w:rsidR="007B1C4F" w:rsidRPr="00B83B3E" w:rsidRDefault="00254FE8" w:rsidP="007B1C4F">
      <w:pPr>
        <w:pStyle w:val="BodyText"/>
        <w:spacing w:after="0"/>
      </w:pPr>
      <w:r w:rsidRPr="00B83B3E">
        <w:t>The report display</w:t>
      </w:r>
      <w:r w:rsidR="00CF709D" w:rsidRPr="00B83B3E">
        <w:t>s</w:t>
      </w:r>
      <w:r w:rsidRPr="00B83B3E">
        <w:t xml:space="preserve"> the following:</w:t>
      </w:r>
    </w:p>
    <w:p w14:paraId="5C3CD97C" w14:textId="749F6964" w:rsidR="00254FE8" w:rsidRPr="00B83B3E" w:rsidRDefault="00254FE8" w:rsidP="007B1C4F">
      <w:pPr>
        <w:pStyle w:val="BodyText"/>
      </w:pPr>
      <w:r w:rsidRPr="00B83B3E">
        <w:t>Header Information:</w:t>
      </w:r>
    </w:p>
    <w:p w14:paraId="5C3CD97D" w14:textId="7C019E69" w:rsidR="00254FE8" w:rsidRPr="00B83B3E" w:rsidRDefault="00254FE8" w:rsidP="00FE6E6E">
      <w:pPr>
        <w:pStyle w:val="BodyText5Numbers"/>
      </w:pPr>
      <w:r w:rsidRPr="00B83B3E">
        <w:rPr>
          <w:b/>
          <w:bCs/>
        </w:rPr>
        <w:t>Report Name Header:</w:t>
      </w:r>
      <w:r w:rsidR="00EE0CF4">
        <w:rPr>
          <w:b/>
          <w:bCs/>
        </w:rPr>
        <w:t xml:space="preserve"> </w:t>
      </w:r>
      <w:r w:rsidRPr="00B83B3E">
        <w:t>The name of the report is listed here -8861 Request for Medical Services, Chapter 31 Status report</w:t>
      </w:r>
      <w:r w:rsidR="008232C5" w:rsidRPr="00B83B3E">
        <w:t xml:space="preserve"> </w:t>
      </w:r>
    </w:p>
    <w:p w14:paraId="5C3CD97E" w14:textId="27CDF3FB" w:rsidR="00254FE8" w:rsidRPr="00B83B3E" w:rsidRDefault="00254FE8" w:rsidP="00FE6E6E">
      <w:pPr>
        <w:pStyle w:val="BodyText5Numbers"/>
      </w:pPr>
      <w:r w:rsidRPr="00B83B3E">
        <w:rPr>
          <w:b/>
          <w:bCs/>
        </w:rPr>
        <w:t xml:space="preserve">Date Range: </w:t>
      </w:r>
      <w:r w:rsidRPr="00B83B3E">
        <w:t>The date range selected from the Report Setup screen</w:t>
      </w:r>
      <w:r w:rsidR="00EE0CF4">
        <w:t xml:space="preserve"> </w:t>
      </w:r>
    </w:p>
    <w:p w14:paraId="5C3CD97F" w14:textId="77777777" w:rsidR="00254FE8" w:rsidRPr="00B83B3E" w:rsidRDefault="00254FE8" w:rsidP="00FE6E6E">
      <w:pPr>
        <w:pStyle w:val="BodyText5Numbers"/>
      </w:pPr>
      <w:r w:rsidRPr="00B83B3E">
        <w:rPr>
          <w:b/>
          <w:bCs/>
        </w:rPr>
        <w:t xml:space="preserve">Regional Office: </w:t>
      </w:r>
      <w:r w:rsidRPr="00B83B3E">
        <w:t>The name of the Regional Office selected from the Report Setup screen</w:t>
      </w:r>
      <w:r w:rsidR="008232C5" w:rsidRPr="00B83B3E">
        <w:t xml:space="preserve"> </w:t>
      </w:r>
    </w:p>
    <w:p w14:paraId="5C3CD980" w14:textId="77777777" w:rsidR="00254FE8" w:rsidRPr="00B83B3E" w:rsidRDefault="00254FE8" w:rsidP="00FE6E6E">
      <w:pPr>
        <w:pStyle w:val="BodyText5Numbers"/>
      </w:pPr>
      <w:r w:rsidRPr="00B83B3E">
        <w:rPr>
          <w:b/>
          <w:bCs/>
        </w:rPr>
        <w:t xml:space="preserve">Request Status: </w:t>
      </w:r>
      <w:r w:rsidRPr="00B83B3E">
        <w:t>The status of the 8861 selected from the Report Setup screen</w:t>
      </w:r>
      <w:r w:rsidR="00B008C7" w:rsidRPr="00B83B3E">
        <w:t>.</w:t>
      </w:r>
      <w:r w:rsidR="008232C5" w:rsidRPr="00B83B3E">
        <w:t xml:space="preserve"> </w:t>
      </w:r>
    </w:p>
    <w:p w14:paraId="5C3CD981" w14:textId="54FCBEC5" w:rsidR="00254FE8" w:rsidRPr="00B83B3E" w:rsidRDefault="007B1C4F" w:rsidP="007B1C4F">
      <w:pPr>
        <w:pStyle w:val="BodyText5Numbers"/>
        <w:numPr>
          <w:ilvl w:val="0"/>
          <w:numId w:val="0"/>
        </w:numPr>
        <w:ind w:left="547" w:hanging="360"/>
      </w:pPr>
      <w:r w:rsidRPr="00B83B3E">
        <w:t>T</w:t>
      </w:r>
      <w:r w:rsidR="00D47FA8" w:rsidRPr="00B83B3E">
        <w:t xml:space="preserve">he report </w:t>
      </w:r>
      <w:r w:rsidR="00254FE8" w:rsidRPr="00B83B3E">
        <w:t>display</w:t>
      </w:r>
      <w:r w:rsidR="00D47FA8" w:rsidRPr="00B83B3E">
        <w:t>s</w:t>
      </w:r>
      <w:r w:rsidR="00254FE8" w:rsidRPr="00B83B3E">
        <w:t xml:space="preserve"> the following columns:</w:t>
      </w:r>
    </w:p>
    <w:p w14:paraId="5C3CD982" w14:textId="77777777" w:rsidR="00254FE8" w:rsidRPr="00B83B3E" w:rsidRDefault="00254FE8" w:rsidP="00FE6E6E">
      <w:pPr>
        <w:pStyle w:val="BodyText5Numbers"/>
      </w:pPr>
      <w:r w:rsidRPr="00B83B3E">
        <w:rPr>
          <w:b/>
          <w:bCs/>
        </w:rPr>
        <w:t xml:space="preserve">Date Received: </w:t>
      </w:r>
      <w:r w:rsidRPr="00B83B3E">
        <w:t>The date the request was submitted</w:t>
      </w:r>
      <w:r w:rsidR="008232C5" w:rsidRPr="00B83B3E">
        <w:t xml:space="preserve"> </w:t>
      </w:r>
    </w:p>
    <w:p w14:paraId="5C3CD983" w14:textId="77777777" w:rsidR="00254FE8" w:rsidRPr="00B83B3E" w:rsidRDefault="00254FE8" w:rsidP="00FE6E6E">
      <w:pPr>
        <w:pStyle w:val="BodyText5Numbers"/>
      </w:pPr>
      <w:r w:rsidRPr="00B83B3E">
        <w:rPr>
          <w:b/>
          <w:bCs/>
        </w:rPr>
        <w:t>Status:</w:t>
      </w:r>
      <w:r w:rsidRPr="00B83B3E">
        <w:t xml:space="preserve"> The status of the 8861 request-New, Pending, Cancelled, Completed</w:t>
      </w:r>
      <w:r w:rsidR="008232C5" w:rsidRPr="00B83B3E">
        <w:t xml:space="preserve"> </w:t>
      </w:r>
    </w:p>
    <w:p w14:paraId="5C3CD984" w14:textId="77777777" w:rsidR="00254FE8" w:rsidRPr="00B83B3E" w:rsidRDefault="00254FE8" w:rsidP="00FE6E6E">
      <w:pPr>
        <w:pStyle w:val="BodyText5Numbers"/>
      </w:pPr>
      <w:r w:rsidRPr="00B83B3E">
        <w:rPr>
          <w:b/>
          <w:bCs/>
        </w:rPr>
        <w:lastRenderedPageBreak/>
        <w:t xml:space="preserve">Patient Name: </w:t>
      </w:r>
      <w:r w:rsidRPr="00B83B3E">
        <w:t>The name of the veteran</w:t>
      </w:r>
      <w:r w:rsidR="008232C5" w:rsidRPr="00B83B3E">
        <w:t xml:space="preserve"> </w:t>
      </w:r>
    </w:p>
    <w:p w14:paraId="5C3CD985" w14:textId="77777777" w:rsidR="00254FE8" w:rsidRPr="00B83B3E" w:rsidRDefault="00254FE8" w:rsidP="00FE6E6E">
      <w:pPr>
        <w:pStyle w:val="BodyText5Numbers"/>
      </w:pPr>
      <w:r w:rsidRPr="00B83B3E">
        <w:rPr>
          <w:b/>
          <w:bCs/>
        </w:rPr>
        <w:t xml:space="preserve">SSN: </w:t>
      </w:r>
      <w:r w:rsidRPr="00B83B3E">
        <w:t>The last 4 digits of the social security number</w:t>
      </w:r>
      <w:r w:rsidR="008232C5" w:rsidRPr="00B83B3E">
        <w:t xml:space="preserve"> </w:t>
      </w:r>
    </w:p>
    <w:p w14:paraId="5C3CD986" w14:textId="77777777" w:rsidR="00254FE8" w:rsidRPr="00B83B3E" w:rsidRDefault="00254FE8" w:rsidP="00FE6E6E">
      <w:pPr>
        <w:pStyle w:val="BodyText5Numbers"/>
      </w:pPr>
      <w:r w:rsidRPr="00B83B3E">
        <w:rPr>
          <w:b/>
          <w:bCs/>
        </w:rPr>
        <w:t xml:space="preserve">POC Name: </w:t>
      </w:r>
      <w:r w:rsidRPr="00B83B3E">
        <w:t xml:space="preserve">The point of contact name. </w:t>
      </w:r>
      <w:r w:rsidRPr="00B83B3E">
        <w:rPr>
          <w:b/>
          <w:bCs/>
        </w:rPr>
        <w:t xml:space="preserve">POC Location: </w:t>
      </w:r>
      <w:r w:rsidRPr="00B83B3E">
        <w:t>The point of contact location</w:t>
      </w:r>
      <w:r w:rsidR="008232C5" w:rsidRPr="00B83B3E">
        <w:t xml:space="preserve"> </w:t>
      </w:r>
    </w:p>
    <w:p w14:paraId="5C3CD987" w14:textId="77777777" w:rsidR="00254FE8" w:rsidRPr="00B83B3E" w:rsidRDefault="00254FE8" w:rsidP="00FE6E6E">
      <w:pPr>
        <w:pStyle w:val="BodyText5Numbers"/>
      </w:pPr>
      <w:r w:rsidRPr="00B83B3E">
        <w:rPr>
          <w:b/>
          <w:bCs/>
        </w:rPr>
        <w:t xml:space="preserve">Pend Days: </w:t>
      </w:r>
      <w:r w:rsidRPr="00B83B3E">
        <w:t xml:space="preserve">The days pending from the date a consult has been linked to the 8861 </w:t>
      </w:r>
      <w:proofErr w:type="gramStart"/>
      <w:r w:rsidRPr="00B83B3E">
        <w:t>request</w:t>
      </w:r>
      <w:proofErr w:type="gramEnd"/>
      <w:r w:rsidRPr="00B83B3E">
        <w:t xml:space="preserve"> in CAPRI</w:t>
      </w:r>
      <w:r w:rsidR="008232C5" w:rsidRPr="00B83B3E">
        <w:t xml:space="preserve"> </w:t>
      </w:r>
    </w:p>
    <w:p w14:paraId="5C3CD988" w14:textId="101E2C66" w:rsidR="00254FE8" w:rsidRPr="00B83B3E" w:rsidRDefault="00254FE8" w:rsidP="00FE6E6E">
      <w:pPr>
        <w:pStyle w:val="BodyText5Numbers"/>
      </w:pPr>
      <w:proofErr w:type="spellStart"/>
      <w:r w:rsidRPr="00B83B3E">
        <w:rPr>
          <w:b/>
          <w:bCs/>
        </w:rPr>
        <w:t>Canc</w:t>
      </w:r>
      <w:proofErr w:type="spellEnd"/>
      <w:r w:rsidRPr="00B83B3E">
        <w:rPr>
          <w:b/>
          <w:bCs/>
        </w:rPr>
        <w:t xml:space="preserve"> Days:</w:t>
      </w:r>
      <w:r w:rsidRPr="00B83B3E">
        <w:t xml:space="preserve"> Count of days between receipt of the 8861 and cancellation</w:t>
      </w:r>
      <w:r w:rsidR="008232C5" w:rsidRPr="00B83B3E">
        <w:t xml:space="preserve"> </w:t>
      </w:r>
    </w:p>
    <w:p w14:paraId="5C3CD989" w14:textId="77777777" w:rsidR="00254FE8" w:rsidRPr="00B83B3E" w:rsidRDefault="00254FE8" w:rsidP="00FE6E6E">
      <w:pPr>
        <w:pStyle w:val="BodyText5Numbers"/>
      </w:pPr>
      <w:r w:rsidRPr="00B83B3E">
        <w:rPr>
          <w:b/>
          <w:bCs/>
        </w:rPr>
        <w:t>Consults:</w:t>
      </w:r>
      <w:r w:rsidRPr="00B83B3E">
        <w:t xml:space="preserve"> Consult Title Description</w:t>
      </w:r>
      <w:r w:rsidR="008232C5" w:rsidRPr="00B83B3E">
        <w:t xml:space="preserve"> </w:t>
      </w:r>
    </w:p>
    <w:p w14:paraId="5C3CD98A" w14:textId="77777777" w:rsidR="00254FE8" w:rsidRPr="00B83B3E" w:rsidRDefault="00254FE8" w:rsidP="00FE6E6E">
      <w:pPr>
        <w:pStyle w:val="BodyText5Numbers"/>
      </w:pPr>
      <w:r w:rsidRPr="00B83B3E">
        <w:rPr>
          <w:b/>
          <w:bCs/>
        </w:rPr>
        <w:t xml:space="preserve">Appt Days: </w:t>
      </w:r>
      <w:r w:rsidRPr="00B83B3E">
        <w:t>Count of days from the Date Requested to the scheduled appointment date</w:t>
      </w:r>
      <w:r w:rsidR="008232C5" w:rsidRPr="00B83B3E">
        <w:t xml:space="preserve"> </w:t>
      </w:r>
    </w:p>
    <w:p w14:paraId="5C3CD98B" w14:textId="77777777" w:rsidR="00254FE8" w:rsidRPr="00B83B3E" w:rsidRDefault="00254FE8" w:rsidP="00FE6E6E">
      <w:pPr>
        <w:pStyle w:val="BodyText5Numbers"/>
      </w:pPr>
      <w:r w:rsidRPr="00B83B3E">
        <w:rPr>
          <w:b/>
          <w:bCs/>
        </w:rPr>
        <w:t xml:space="preserve">Appt Date: </w:t>
      </w:r>
      <w:r w:rsidRPr="00B83B3E">
        <w:t>Date of the scheduled appointment</w:t>
      </w:r>
      <w:r w:rsidR="008232C5" w:rsidRPr="00B83B3E">
        <w:t xml:space="preserve"> </w:t>
      </w:r>
    </w:p>
    <w:p w14:paraId="5C3CD98C" w14:textId="13B1E328" w:rsidR="00254FE8" w:rsidRPr="00B83B3E" w:rsidRDefault="00254FE8" w:rsidP="00FE6E6E">
      <w:pPr>
        <w:pStyle w:val="BodyText5Numbers"/>
      </w:pPr>
      <w:r w:rsidRPr="00B83B3E">
        <w:rPr>
          <w:b/>
          <w:bCs/>
        </w:rPr>
        <w:t>Consult Date:</w:t>
      </w:r>
      <w:r w:rsidR="00EE0CF4">
        <w:rPr>
          <w:b/>
          <w:bCs/>
        </w:rPr>
        <w:t xml:space="preserve"> </w:t>
      </w:r>
      <w:r w:rsidRPr="00B83B3E">
        <w:t>Date the consult order was created in CPRS.</w:t>
      </w:r>
    </w:p>
    <w:p w14:paraId="5C3CD98D" w14:textId="77777777" w:rsidR="00254FE8" w:rsidRPr="00B83B3E" w:rsidRDefault="00254FE8" w:rsidP="00400B72">
      <w:pPr>
        <w:pStyle w:val="Body3PicCaption"/>
      </w:pPr>
      <w:r w:rsidRPr="00B83B3E">
        <w:t>Totals by R.O. Section:</w:t>
      </w:r>
    </w:p>
    <w:p w14:paraId="5C3CD98E" w14:textId="77777777" w:rsidR="00254FE8" w:rsidRPr="00B83B3E" w:rsidRDefault="00254FE8" w:rsidP="006A21E5">
      <w:pPr>
        <w:pStyle w:val="BodyText5Numbers"/>
      </w:pPr>
      <w:proofErr w:type="spellStart"/>
      <w:r w:rsidRPr="00B83B3E">
        <w:rPr>
          <w:b/>
          <w:bCs/>
        </w:rPr>
        <w:t>Avg</w:t>
      </w:r>
      <w:proofErr w:type="spellEnd"/>
      <w:r w:rsidRPr="00B83B3E">
        <w:rPr>
          <w:b/>
          <w:bCs/>
        </w:rPr>
        <w:t xml:space="preserve"> Days Pending:</w:t>
      </w:r>
      <w:r w:rsidRPr="00B83B3E">
        <w:rPr>
          <w:bCs/>
        </w:rPr>
        <w:t xml:space="preserve"> </w:t>
      </w:r>
      <w:r w:rsidRPr="00B83B3E">
        <w:t>An average number of days Medical Services Requests have been in a “Pending” status</w:t>
      </w:r>
    </w:p>
    <w:p w14:paraId="5C3CD98F" w14:textId="61C7C967" w:rsidR="00254FE8" w:rsidRPr="00B83B3E" w:rsidRDefault="00254FE8" w:rsidP="006A21E5">
      <w:pPr>
        <w:pStyle w:val="BodyText5Numbers"/>
      </w:pPr>
      <w:proofErr w:type="spellStart"/>
      <w:r w:rsidRPr="00B83B3E">
        <w:rPr>
          <w:b/>
          <w:bCs/>
        </w:rPr>
        <w:t>Avg</w:t>
      </w:r>
      <w:proofErr w:type="spellEnd"/>
      <w:r w:rsidRPr="00B83B3E">
        <w:rPr>
          <w:b/>
          <w:bCs/>
        </w:rPr>
        <w:t xml:space="preserve"> Day Complete:</w:t>
      </w:r>
      <w:r w:rsidRPr="00B83B3E">
        <w:rPr>
          <w:bCs/>
        </w:rPr>
        <w:t xml:space="preserve"> </w:t>
      </w:r>
      <w:r w:rsidRPr="00B83B3E">
        <w:t>An average number of days it took for Medical Services Requests to be “Completed</w:t>
      </w:r>
      <w:r w:rsidR="008232C5" w:rsidRPr="00B83B3E">
        <w:t>”</w:t>
      </w:r>
      <w:r w:rsidR="00EE0CF4">
        <w:t xml:space="preserve"> </w:t>
      </w:r>
    </w:p>
    <w:p w14:paraId="5C3CD990" w14:textId="77777777" w:rsidR="00254FE8" w:rsidRPr="00B83B3E" w:rsidRDefault="00254FE8" w:rsidP="006A21E5">
      <w:pPr>
        <w:pStyle w:val="BodyText5Numbers"/>
      </w:pPr>
      <w:r w:rsidRPr="00B83B3E">
        <w:rPr>
          <w:b/>
          <w:bCs/>
        </w:rPr>
        <w:t xml:space="preserve">New Requests: </w:t>
      </w:r>
      <w:r w:rsidRPr="00B83B3E">
        <w:t xml:space="preserve">The total count of “New” Medical Services Requests </w:t>
      </w:r>
    </w:p>
    <w:p w14:paraId="5C3CD991" w14:textId="77777777" w:rsidR="00254FE8" w:rsidRPr="00B83B3E" w:rsidRDefault="00254FE8" w:rsidP="006A21E5">
      <w:pPr>
        <w:pStyle w:val="BodyText5Numbers"/>
      </w:pPr>
      <w:r w:rsidRPr="00B83B3E">
        <w:rPr>
          <w:b/>
          <w:bCs/>
        </w:rPr>
        <w:t xml:space="preserve">Pending Requests: </w:t>
      </w:r>
      <w:r w:rsidRPr="00B83B3E">
        <w:t>The total count of “Pending” Medical Services Requests</w:t>
      </w:r>
    </w:p>
    <w:p w14:paraId="5C3CD992" w14:textId="77777777" w:rsidR="00254FE8" w:rsidRPr="00B83B3E" w:rsidRDefault="00254FE8" w:rsidP="006A21E5">
      <w:pPr>
        <w:pStyle w:val="BodyText5Numbers"/>
      </w:pPr>
      <w:r w:rsidRPr="00B83B3E">
        <w:rPr>
          <w:b/>
          <w:bCs/>
        </w:rPr>
        <w:t xml:space="preserve">Cancelled Requests: </w:t>
      </w:r>
      <w:r w:rsidRPr="00B83B3E">
        <w:t>The total count of “Cancelled” Medical Services Requests</w:t>
      </w:r>
      <w:r w:rsidR="008232C5" w:rsidRPr="00B83B3E">
        <w:t xml:space="preserve"> </w:t>
      </w:r>
    </w:p>
    <w:p w14:paraId="5C3CD993" w14:textId="77777777" w:rsidR="00254FE8" w:rsidRPr="00B83B3E" w:rsidRDefault="00254FE8" w:rsidP="006A21E5">
      <w:pPr>
        <w:pStyle w:val="BodyText5Numbers"/>
      </w:pPr>
      <w:r w:rsidRPr="00B83B3E">
        <w:rPr>
          <w:b/>
          <w:bCs/>
        </w:rPr>
        <w:t xml:space="preserve">Complete Requests: </w:t>
      </w:r>
      <w:r w:rsidRPr="00B83B3E">
        <w:t xml:space="preserve">The total count of “Complete” Medical Services Requests </w:t>
      </w:r>
    </w:p>
    <w:p w14:paraId="5C3CD994" w14:textId="65BC9165" w:rsidR="00254FE8" w:rsidRPr="00B83B3E" w:rsidRDefault="00254FE8" w:rsidP="006A21E5">
      <w:pPr>
        <w:pStyle w:val="BodyText5Numbers"/>
      </w:pPr>
      <w:r w:rsidRPr="00B83B3E">
        <w:rPr>
          <w:b/>
          <w:bCs/>
        </w:rPr>
        <w:t>Totals:</w:t>
      </w:r>
      <w:r w:rsidR="00EE0CF4">
        <w:rPr>
          <w:b/>
          <w:bCs/>
        </w:rPr>
        <w:t xml:space="preserve"> </w:t>
      </w:r>
      <w:r w:rsidRPr="00B83B3E">
        <w:t xml:space="preserve">The total count of </w:t>
      </w:r>
      <w:r w:rsidRPr="00B83B3E">
        <w:rPr>
          <w:b/>
        </w:rPr>
        <w:t>New</w:t>
      </w:r>
      <w:r w:rsidRPr="00B83B3E">
        <w:t xml:space="preserve">, </w:t>
      </w:r>
      <w:r w:rsidRPr="00B83B3E">
        <w:rPr>
          <w:b/>
        </w:rPr>
        <w:t>Pending</w:t>
      </w:r>
      <w:r w:rsidRPr="00B83B3E">
        <w:t xml:space="preserve">, </w:t>
      </w:r>
      <w:r w:rsidRPr="00B83B3E">
        <w:rPr>
          <w:b/>
        </w:rPr>
        <w:t>Cancelled, and Complete</w:t>
      </w:r>
      <w:r w:rsidRPr="00B83B3E">
        <w:t xml:space="preserve"> Medical Services Requests.</w:t>
      </w:r>
    </w:p>
    <w:p w14:paraId="5C3CD995" w14:textId="77777777" w:rsidR="007D2A7C" w:rsidRPr="00B83B3E" w:rsidRDefault="007D2A7C" w:rsidP="007D2A7C">
      <w:pPr>
        <w:pStyle w:val="BodyText5Numbers"/>
        <w:numPr>
          <w:ilvl w:val="0"/>
          <w:numId w:val="0"/>
        </w:numPr>
        <w:ind w:left="547"/>
      </w:pPr>
    </w:p>
    <w:p w14:paraId="5C3CD996" w14:textId="7F098A29" w:rsidR="00254FE8" w:rsidRPr="00B83B3E" w:rsidRDefault="006378D6" w:rsidP="00400B72">
      <w:pPr>
        <w:pStyle w:val="Body3PicCaption"/>
      </w:pPr>
      <w:r w:rsidRPr="00B83B3E">
        <w:lastRenderedPageBreak/>
        <w:drawing>
          <wp:inline distT="0" distB="0" distL="0" distR="0" wp14:anchorId="1CFB10B3" wp14:editId="66BC7632">
            <wp:extent cx="5915025" cy="2581275"/>
            <wp:effectExtent l="0" t="0" r="9525" b="9525"/>
            <wp:docPr id="76" name="Picture 14" descr=" Displays the results of the user selections from the Vocational Rehab Report Setup window" title="Fig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7164F95A" w:rsidR="0047500F" w:rsidRPr="00B83B3E" w:rsidRDefault="00FE6E6E" w:rsidP="00B52F9B">
      <w:pPr>
        <w:pStyle w:val="Caption"/>
        <w:rPr>
          <w:rFonts w:cs="Times New Roman"/>
        </w:rPr>
      </w:pPr>
      <w:bookmarkStart w:id="1022" w:name="_Ref334971286"/>
      <w:bookmarkStart w:id="1023" w:name="_Toc5243565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81</w:t>
      </w:r>
      <w:r w:rsidR="008D502E">
        <w:rPr>
          <w:rFonts w:cs="Times New Roman"/>
        </w:rPr>
        <w:fldChar w:fldCharType="end"/>
      </w:r>
      <w:bookmarkEnd w:id="1022"/>
      <w:r w:rsidR="00CB589A">
        <w:rPr>
          <w:rFonts w:cs="Times New Roman"/>
        </w:rPr>
        <w:t xml:space="preserve">. </w:t>
      </w:r>
      <w:r w:rsidR="00CB589A" w:rsidRPr="00B83B3E">
        <w:t xml:space="preserve">Vocational Rehab and Employment </w:t>
      </w:r>
      <w:r w:rsidR="00CB589A">
        <w:t>Report Results.</w:t>
      </w:r>
      <w:bookmarkEnd w:id="1023"/>
    </w:p>
    <w:p w14:paraId="5C3CD998" w14:textId="77777777" w:rsidR="00254FE8" w:rsidRPr="005F7F65" w:rsidRDefault="00254FE8" w:rsidP="00EE33FC">
      <w:pPr>
        <w:pStyle w:val="Heading4"/>
      </w:pPr>
      <w:bookmarkStart w:id="1024" w:name="_Toc333177946"/>
      <w:bookmarkStart w:id="1025" w:name="_Toc508873592"/>
      <w:r w:rsidRPr="005F7F65">
        <w:t>Status Report Export Dialog Box</w:t>
      </w:r>
      <w:bookmarkEnd w:id="1024"/>
      <w:bookmarkEnd w:id="1025"/>
    </w:p>
    <w:p w14:paraId="5C3CD999" w14:textId="43F1F814" w:rsidR="00254FE8" w:rsidRPr="00B83B3E" w:rsidRDefault="00254FE8" w:rsidP="00D510FB">
      <w:pPr>
        <w:pStyle w:val="BodyText"/>
      </w:pPr>
      <w:r w:rsidRPr="00B83B3E">
        <w:t xml:space="preserve">If the user selected a </w:t>
      </w:r>
      <w:r w:rsidRPr="00B83B3E">
        <w:rPr>
          <w:b/>
        </w:rPr>
        <w:t>Report Format</w:t>
      </w:r>
      <w:r w:rsidRPr="00B83B3E">
        <w:t xml:space="preserve"> of </w:t>
      </w:r>
      <w:r w:rsidRPr="00B83B3E">
        <w:rPr>
          <w:b/>
        </w:rPr>
        <w:t xml:space="preserve">Delimited Export Data </w:t>
      </w:r>
      <w:r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116</w:t>
      </w:r>
      <w:r w:rsidR="007D2A7C" w:rsidRPr="00B83B3E">
        <w:fldChar w:fldCharType="end"/>
      </w:r>
      <w:r w:rsidRPr="00B83B3E">
        <w:t xml:space="preserve">), the display screen </w:t>
      </w:r>
      <w:r w:rsidR="00C63529" w:rsidRPr="00B83B3E">
        <w:t xml:space="preserve">does </w:t>
      </w:r>
      <w:r w:rsidR="00D47FA8" w:rsidRPr="00B83B3E">
        <w:t>NOT</w:t>
      </w:r>
      <w:r w:rsidRPr="00B83B3E">
        <w:t xml:space="preserve"> show the report and a </w:t>
      </w:r>
      <w:r w:rsidRPr="00B83B3E">
        <w:rPr>
          <w:b/>
        </w:rPr>
        <w:t>Save As</w:t>
      </w:r>
      <w:r w:rsidRPr="00B83B3E">
        <w:t xml:space="preserve"> dialog box (</w:t>
      </w:r>
      <w:r w:rsidR="007D2A7C" w:rsidRPr="00B83B3E">
        <w:fldChar w:fldCharType="begin"/>
      </w:r>
      <w:r w:rsidR="007D2A7C" w:rsidRPr="00B83B3E">
        <w:instrText xml:space="preserve"> REF _Ref334971261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117</w:t>
      </w:r>
      <w:r w:rsidR="007D2A7C" w:rsidRPr="00B83B3E">
        <w:fldChar w:fldCharType="end"/>
      </w:r>
      <w:r w:rsidRPr="00B83B3E">
        <w:t>) appear</w:t>
      </w:r>
      <w:r w:rsidR="00D47FA8" w:rsidRPr="00B83B3E">
        <w:t>s</w:t>
      </w:r>
      <w:r w:rsidRPr="00B83B3E">
        <w:t>.</w:t>
      </w:r>
      <w:r w:rsidR="00EE0CF4">
        <w:t xml:space="preserve"> </w:t>
      </w:r>
      <w:r w:rsidRPr="00B83B3E">
        <w:t>The user can then select the desired location to save the delimited report.</w:t>
      </w:r>
      <w:r w:rsidR="00EE0CF4">
        <w:t xml:space="preserve"> </w:t>
      </w:r>
      <w:r w:rsidRPr="00B83B3E">
        <w:t xml:space="preserve">The default report name </w:t>
      </w:r>
      <w:r w:rsidR="00D47FA8" w:rsidRPr="00B83B3E">
        <w:t>is</w:t>
      </w:r>
      <w:r w:rsidRPr="00B83B3E">
        <w:t xml:space="preserve"> in the format:</w:t>
      </w:r>
      <w:r w:rsidR="00EE0CF4">
        <w:t xml:space="preserve"> </w:t>
      </w:r>
      <w:r w:rsidRPr="00B83B3E">
        <w:t xml:space="preserve">Form8861StatusRpt_YYYYMMDD_yyyymmdd.txt where YYYYMMDD is the start date and </w:t>
      </w:r>
      <w:proofErr w:type="spellStart"/>
      <w:r w:rsidRPr="00B83B3E">
        <w:t>yyyymmdd</w:t>
      </w:r>
      <w:proofErr w:type="spellEnd"/>
      <w:r w:rsidRPr="00B83B3E">
        <w:t xml:space="preserve"> is the stop date.</w:t>
      </w:r>
      <w:r w:rsidR="00EE0CF4">
        <w:t xml:space="preserve"> </w:t>
      </w:r>
      <w:r w:rsidRPr="00B83B3E">
        <w:t xml:space="preserve">The delimiter is a </w:t>
      </w:r>
      <w:r w:rsidRPr="00B83B3E">
        <w:rPr>
          <w:b/>
        </w:rPr>
        <w:t>“^</w:t>
      </w:r>
      <w:proofErr w:type="gramStart"/>
      <w:r w:rsidRPr="00B83B3E">
        <w:rPr>
          <w:b/>
        </w:rPr>
        <w:t>”</w:t>
      </w:r>
      <w:r w:rsidRPr="00B83B3E">
        <w:t>.</w:t>
      </w:r>
      <w:proofErr w:type="gramEnd"/>
      <w:r w:rsidR="00EE0CF4">
        <w:t xml:space="preserve"> </w:t>
      </w:r>
      <w:r w:rsidRPr="00B83B3E">
        <w:t>This text file can be imported into most programs that can interpret delimited data.</w:t>
      </w:r>
    </w:p>
    <w:p w14:paraId="5C3CD99A" w14:textId="3E1C0D82" w:rsidR="00254FE8" w:rsidRPr="00B83B3E" w:rsidRDefault="006378D6" w:rsidP="00400B72">
      <w:pPr>
        <w:pStyle w:val="Body3PicCaption"/>
      </w:pPr>
      <w:r w:rsidRPr="00B83B3E">
        <w:drawing>
          <wp:inline distT="0" distB="0" distL="0" distR="0" wp14:anchorId="708EBA2D" wp14:editId="2E8948E9">
            <wp:extent cx="4810125" cy="3571875"/>
            <wp:effectExtent l="0" t="0" r="9525" b="9525"/>
            <wp:docPr id="84" name="Picture 13" descr="Save As dialog box" title=" Fig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3A082FF7" w:rsidR="00254FE8" w:rsidRPr="00B83B3E" w:rsidRDefault="00FE6E6E" w:rsidP="00B52F9B">
      <w:pPr>
        <w:pStyle w:val="Caption"/>
        <w:rPr>
          <w:rFonts w:cs="Times New Roman"/>
        </w:rPr>
      </w:pPr>
      <w:bookmarkStart w:id="1026" w:name="_Ref334971261"/>
      <w:bookmarkStart w:id="1027" w:name="_Toc5243565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82</w:t>
      </w:r>
      <w:r w:rsidR="008D502E">
        <w:rPr>
          <w:rFonts w:cs="Times New Roman"/>
        </w:rPr>
        <w:fldChar w:fldCharType="end"/>
      </w:r>
      <w:bookmarkEnd w:id="1026"/>
      <w:r w:rsidR="00562E68">
        <w:rPr>
          <w:rFonts w:cs="Times New Roman"/>
        </w:rPr>
        <w:t>. Save Delimited Report.</w:t>
      </w:r>
      <w:bookmarkEnd w:id="1027"/>
    </w:p>
    <w:p w14:paraId="5C3CD99C" w14:textId="77777777" w:rsidR="00254FE8" w:rsidRPr="00B83B3E" w:rsidRDefault="00254FE8" w:rsidP="00EE33FC">
      <w:pPr>
        <w:pStyle w:val="Heading4"/>
      </w:pPr>
      <w:bookmarkStart w:id="1028" w:name="_Toc333177947"/>
      <w:r w:rsidRPr="00B83B3E">
        <w:br w:type="page"/>
      </w:r>
      <w:bookmarkStart w:id="1029" w:name="_Toc508873593"/>
      <w:r w:rsidRPr="00B83B3E">
        <w:lastRenderedPageBreak/>
        <w:t>Exported Delimited Data Report</w:t>
      </w:r>
      <w:bookmarkEnd w:id="1028"/>
      <w:bookmarkEnd w:id="1029"/>
    </w:p>
    <w:p w14:paraId="5C3CD99D" w14:textId="189ED548" w:rsidR="00254FE8" w:rsidRPr="00B83B3E" w:rsidRDefault="00254FE8" w:rsidP="00254FE8">
      <w:pPr>
        <w:keepNext/>
      </w:pPr>
      <w:r w:rsidRPr="00B83B3E">
        <w:t>This is an example of the exported Delimited Data Report (</w:t>
      </w:r>
      <w:r w:rsidR="007D2A7C" w:rsidRPr="00B83B3E">
        <w:fldChar w:fldCharType="begin"/>
      </w:r>
      <w:r w:rsidR="007D2A7C" w:rsidRPr="00B83B3E">
        <w:instrText xml:space="preserve"> REF _Ref334971240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118</w:t>
      </w:r>
      <w:r w:rsidR="007D2A7C" w:rsidRPr="00B83B3E">
        <w:fldChar w:fldCharType="end"/>
      </w:r>
      <w:r w:rsidRPr="00B83B3E">
        <w:t>).</w:t>
      </w:r>
    </w:p>
    <w:p w14:paraId="5C3CD99E" w14:textId="178E8F7D" w:rsidR="00254FE8" w:rsidRPr="00B83B3E" w:rsidRDefault="006378D6" w:rsidP="00400B72">
      <w:pPr>
        <w:pStyle w:val="Body3PicCaption"/>
      </w:pPr>
      <w:r w:rsidRPr="00B83B3E">
        <w:drawing>
          <wp:inline distT="0" distB="0" distL="0" distR="0" wp14:anchorId="1FB6088B" wp14:editId="257280E8">
            <wp:extent cx="5305425" cy="3324225"/>
            <wp:effectExtent l="0" t="0" r="9525" b="9525"/>
            <wp:docPr id="85" name="Picture 85" descr="Example of the exported Delimited Data Report " title="Fig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779B15D2" w:rsidR="00420434" w:rsidRPr="00B83B3E" w:rsidRDefault="00420434" w:rsidP="00B52F9B">
      <w:pPr>
        <w:pStyle w:val="Caption"/>
        <w:rPr>
          <w:rFonts w:cs="Times New Roman"/>
        </w:rPr>
      </w:pPr>
      <w:bookmarkStart w:id="1030" w:name="_Ref334971240"/>
      <w:bookmarkStart w:id="1031" w:name="_Toc5243565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83</w:t>
      </w:r>
      <w:r w:rsidR="008D502E">
        <w:rPr>
          <w:rFonts w:cs="Times New Roman"/>
        </w:rPr>
        <w:fldChar w:fldCharType="end"/>
      </w:r>
      <w:bookmarkEnd w:id="1030"/>
      <w:r w:rsidR="00E25641">
        <w:rPr>
          <w:rFonts w:cs="Times New Roman"/>
        </w:rPr>
        <w:t>. Exported Delimited Report.</w:t>
      </w:r>
      <w:bookmarkEnd w:id="1031"/>
    </w:p>
    <w:p w14:paraId="5C3CD9A0" w14:textId="0F432D30" w:rsidR="00D86AF8" w:rsidRPr="00B83B3E" w:rsidRDefault="00D86AF8" w:rsidP="00A561AD">
      <w:pPr>
        <w:pStyle w:val="Heading3"/>
      </w:pPr>
      <w:bookmarkStart w:id="1032" w:name="_Toc508873594"/>
      <w:bookmarkStart w:id="1033" w:name="_Toc508874996"/>
      <w:bookmarkStart w:id="1034" w:name="_Toc508875850"/>
      <w:bookmarkStart w:id="1035" w:name="_Toc524336319"/>
      <w:r w:rsidRPr="00B83B3E">
        <w:t>Other Reports</w:t>
      </w:r>
      <w:bookmarkEnd w:id="1011"/>
      <w:bookmarkEnd w:id="1012"/>
      <w:bookmarkEnd w:id="1013"/>
      <w:bookmarkEnd w:id="1014"/>
      <w:bookmarkEnd w:id="1032"/>
      <w:bookmarkEnd w:id="1033"/>
      <w:bookmarkEnd w:id="1034"/>
      <w:bookmarkEnd w:id="1035"/>
    </w:p>
    <w:p w14:paraId="5C3CD9A1" w14:textId="0342E55F" w:rsidR="00D86AF8" w:rsidRPr="00B83B3E" w:rsidRDefault="00D86AF8" w:rsidP="00C370E6">
      <w:pPr>
        <w:pStyle w:val="BodyText"/>
      </w:pPr>
      <w:r w:rsidRPr="00B83B3E">
        <w:t>The next two reports are a special type normally run only by a selected individual at the regional office.</w:t>
      </w:r>
      <w:r w:rsidR="00EE0CF4">
        <w:t xml:space="preserve"> </w:t>
      </w:r>
      <w:r w:rsidRPr="00B83B3E">
        <w:t>It is probable that these</w:t>
      </w:r>
      <w:r w:rsidR="00974F11" w:rsidRPr="00B83B3E">
        <w:t xml:space="preserve"> reports</w:t>
      </w:r>
      <w:r w:rsidRPr="00B83B3E">
        <w:t xml:space="preserve"> </w:t>
      </w:r>
      <w:r w:rsidR="00F25D09" w:rsidRPr="00B83B3E">
        <w:t>will be</w:t>
      </w:r>
      <w:r w:rsidRPr="00B83B3E">
        <w:t xml:space="preserve"> locked with a </w:t>
      </w:r>
      <w:r w:rsidR="000B7C2C" w:rsidRPr="00B83B3E">
        <w:t>Security Key</w:t>
      </w:r>
      <w:r w:rsidRPr="00B83B3E">
        <w:t xml:space="preserve"> in a future version of </w:t>
      </w:r>
      <w:r w:rsidR="006B7071" w:rsidRPr="00B83B3E">
        <w:t>CAPRI</w:t>
      </w:r>
      <w:r w:rsidRPr="00B83B3E">
        <w:t xml:space="preserve"> to prevent accidental use.</w:t>
      </w:r>
      <w:r w:rsidR="00EE0CF4">
        <w:t xml:space="preserve"> </w:t>
      </w:r>
      <w:r w:rsidR="000F5B38" w:rsidRPr="00B83B3E">
        <w:t>After</w:t>
      </w:r>
      <w:r w:rsidRPr="00B83B3E">
        <w:t xml:space="preserve"> these reports are run, flags are set within AMIE tha</w:t>
      </w:r>
      <w:r w:rsidR="00F25D09" w:rsidRPr="00B83B3E">
        <w:t xml:space="preserve">t update the report’s last date and </w:t>
      </w:r>
      <w:r w:rsidRPr="00B83B3E">
        <w:t>time.</w:t>
      </w:r>
      <w:r w:rsidR="00EE0CF4">
        <w:t xml:space="preserve"> </w:t>
      </w:r>
      <w:r w:rsidRPr="00B83B3E">
        <w:t>If the report is accidentally run when it should not have been, any user could still generate the report again by using the re-print options, also available in the reports dialog box.</w:t>
      </w:r>
    </w:p>
    <w:p w14:paraId="5C3CD9A2" w14:textId="77777777" w:rsidR="00D86AF8" w:rsidRPr="00B83B3E" w:rsidRDefault="007E1770" w:rsidP="00EE33FC">
      <w:pPr>
        <w:pStyle w:val="Heading4"/>
      </w:pPr>
      <w:bookmarkStart w:id="1036" w:name="_Toc508873595"/>
      <w:r w:rsidRPr="00B83B3E">
        <w:t xml:space="preserve">Print C&amp;P </w:t>
      </w:r>
      <w:r w:rsidR="000E00BC" w:rsidRPr="00B83B3E">
        <w:t>F</w:t>
      </w:r>
      <w:r w:rsidRPr="00B83B3E">
        <w:t>inal Reports (M</w:t>
      </w:r>
      <w:r w:rsidR="00D86AF8" w:rsidRPr="00B83B3E">
        <w:t>anual)</w:t>
      </w:r>
      <w:bookmarkEnd w:id="1036"/>
    </w:p>
    <w:p w14:paraId="5C3CD9A3" w14:textId="417C768A" w:rsidR="004F113F" w:rsidRPr="00B83B3E" w:rsidRDefault="00D86AF8" w:rsidP="00C370E6">
      <w:pPr>
        <w:pStyle w:val="BodyText"/>
      </w:pPr>
      <w:r w:rsidRPr="00B83B3E">
        <w:t>The Print C&amp;P Final Report (Manual) option allows printing of 2507 examination results sorted by the last two digits of the claim number.</w:t>
      </w:r>
      <w:r w:rsidR="00EE0CF4">
        <w:t xml:space="preserve"> </w:t>
      </w:r>
      <w:r w:rsidRPr="00B83B3E">
        <w:t>It print</w:t>
      </w:r>
      <w:r w:rsidR="00D47FA8" w:rsidRPr="00B83B3E">
        <w:t>s</w:t>
      </w:r>
      <w:r w:rsidRPr="00B83B3E">
        <w:t xml:space="preserve"> only those requests that have been released to the r</w:t>
      </w:r>
      <w:r w:rsidR="00C370E6" w:rsidRPr="00B83B3E">
        <w:t>egional office and not printed.</w:t>
      </w:r>
    </w:p>
    <w:p w14:paraId="5C3CD9A4" w14:textId="44048970" w:rsidR="00D86AF8" w:rsidRPr="00B83B3E" w:rsidRDefault="00D86AF8" w:rsidP="00DA7BEB">
      <w:pPr>
        <w:pStyle w:val="BodyText"/>
      </w:pPr>
      <w:r w:rsidRPr="00B83B3E">
        <w:t xml:space="preserve">This option </w:t>
      </w:r>
      <w:r w:rsidR="0056388F" w:rsidRPr="00B83B3E">
        <w:t>is only</w:t>
      </w:r>
      <w:r w:rsidRPr="00B83B3E">
        <w:t xml:space="preserve"> used by the regional office and should be executed only if there is no supporting paperwork to go with the final results (e.g., eye charts).</w:t>
      </w:r>
      <w:r w:rsidR="00EE0CF4">
        <w:t xml:space="preserve"> </w:t>
      </w:r>
      <w:r w:rsidRPr="00B83B3E">
        <w:t>The package is designed to print any lab/radiology results designated for C&amp;P.</w:t>
      </w:r>
      <w:r w:rsidR="00EE0CF4">
        <w:t xml:space="preserve"> </w:t>
      </w:r>
      <w:r w:rsidRPr="00B83B3E">
        <w:t>When printing, the system examine</w:t>
      </w:r>
      <w:r w:rsidR="0056388F" w:rsidRPr="00B83B3E">
        <w:t>s</w:t>
      </w:r>
      <w:r w:rsidRPr="00B83B3E">
        <w:t xml:space="preserve"> all lab/radiology results for 120 days before the release date.</w:t>
      </w:r>
      <w:r w:rsidR="00EE0CF4">
        <w:t xml:space="preserve"> </w:t>
      </w:r>
      <w:r w:rsidRPr="00B83B3E">
        <w:t xml:space="preserve">When a report is ready to be printed, it indicates that all exams for a </w:t>
      </w:r>
      <w:proofErr w:type="gramStart"/>
      <w:r w:rsidRPr="00B83B3E">
        <w:t>particular request</w:t>
      </w:r>
      <w:proofErr w:type="gramEnd"/>
      <w:r w:rsidRPr="00B83B3E">
        <w:t xml:space="preserve"> have been performed on the veteran (or canceled) and the results </w:t>
      </w:r>
      <w:r w:rsidR="00F25D09" w:rsidRPr="00B83B3E">
        <w:t xml:space="preserve">are </w:t>
      </w:r>
      <w:r w:rsidRPr="00B83B3E">
        <w:t xml:space="preserve">completed, transcribed, approved, and released. </w:t>
      </w:r>
    </w:p>
    <w:p w14:paraId="5C3CD9A5" w14:textId="3CE1E83E" w:rsidR="00F25D09" w:rsidRPr="00B83B3E" w:rsidRDefault="00D86AF8" w:rsidP="00DA7BEB">
      <w:pPr>
        <w:pStyle w:val="BodyText"/>
      </w:pPr>
      <w:r w:rsidRPr="00B83B3E">
        <w:t>The output from this option include</w:t>
      </w:r>
      <w:r w:rsidR="00F25D09" w:rsidRPr="00B83B3E">
        <w:t>s</w:t>
      </w:r>
      <w:r w:rsidRPr="00B83B3E">
        <w:t xml:space="preserve"> the C&amp;P final exam reports as well as a summary section.</w:t>
      </w:r>
      <w:r w:rsidR="00EE0CF4">
        <w:t xml:space="preserve"> </w:t>
      </w:r>
      <w:r w:rsidRPr="00B83B3E">
        <w:t>The summary section list</w:t>
      </w:r>
      <w:r w:rsidR="00F25D09" w:rsidRPr="00B83B3E">
        <w:t>s</w:t>
      </w:r>
      <w:r w:rsidRPr="00B83B3E">
        <w:t xml:space="preserve"> the patient name, </w:t>
      </w:r>
      <w:r w:rsidR="0089685D" w:rsidRPr="00B83B3E">
        <w:t>SSN</w:t>
      </w:r>
      <w:r w:rsidRPr="00B83B3E">
        <w:t xml:space="preserve">, claim number, and request date on each exam report that </w:t>
      </w:r>
      <w:r w:rsidR="00254AD3" w:rsidRPr="00B83B3E">
        <w:t>is</w:t>
      </w:r>
      <w:r w:rsidRPr="00B83B3E">
        <w:t xml:space="preserve"> printed.</w:t>
      </w:r>
      <w:r w:rsidR="00EE0CF4">
        <w:t xml:space="preserve"> </w:t>
      </w:r>
      <w:r w:rsidRPr="00B83B3E">
        <w:t xml:space="preserve">The total number of requests to be printed is also provided. </w:t>
      </w:r>
    </w:p>
    <w:p w14:paraId="7A3C87AB" w14:textId="77777777" w:rsidR="00FE31F1" w:rsidRPr="00B83B3E" w:rsidRDefault="00D86AF8" w:rsidP="00400B72">
      <w:pPr>
        <w:pStyle w:val="Body3PicCaption"/>
        <w:numPr>
          <w:ilvl w:val="0"/>
          <w:numId w:val="40"/>
        </w:numPr>
      </w:pPr>
      <w:r w:rsidRPr="00B83B3E">
        <w:lastRenderedPageBreak/>
        <w:t>Final C&amp;P results may be received at the regional office in the following three ways:</w:t>
      </w:r>
    </w:p>
    <w:p w14:paraId="5C3CD9A7" w14:textId="7F2DB19D" w:rsidR="00D86AF8" w:rsidRDefault="00D86AF8" w:rsidP="00A90759">
      <w:pPr>
        <w:pStyle w:val="Body3PicCaption"/>
        <w:numPr>
          <w:ilvl w:val="0"/>
          <w:numId w:val="40"/>
        </w:numPr>
      </w:pPr>
      <w:r w:rsidRPr="00B83B3E">
        <w:t xml:space="preserve">Direct printing </w:t>
      </w:r>
      <w:r w:rsidR="001768A4" w:rsidRPr="00B83B3E">
        <w:t>–</w:t>
      </w:r>
      <w:r w:rsidRPr="00B83B3E">
        <w:t xml:space="preserve"> </w:t>
      </w:r>
      <w:r w:rsidR="00DA7BEB" w:rsidRPr="00B83B3E">
        <w:t>C</w:t>
      </w:r>
      <w:r w:rsidRPr="00B83B3E">
        <w:t>ompleted at the regional office through the use of this option</w:t>
      </w:r>
    </w:p>
    <w:p w14:paraId="5C3CD9A8" w14:textId="04E5C07E" w:rsidR="00D86AF8" w:rsidRDefault="00D86AF8" w:rsidP="00A90759">
      <w:pPr>
        <w:pStyle w:val="Body3PicCaption"/>
        <w:numPr>
          <w:ilvl w:val="0"/>
          <w:numId w:val="40"/>
        </w:numPr>
      </w:pPr>
      <w:r w:rsidRPr="00B02DC4">
        <w:rPr>
          <w:b/>
        </w:rPr>
        <w:t>FAX delivery</w:t>
      </w:r>
      <w:r w:rsidRPr="00A90759">
        <w:t xml:space="preserve"> </w:t>
      </w:r>
      <w:r w:rsidR="001768A4" w:rsidRPr="00A90759">
        <w:t>–</w:t>
      </w:r>
      <w:r w:rsidRPr="00A90759">
        <w:t xml:space="preserve"> </w:t>
      </w:r>
      <w:r w:rsidR="00DA7BEB" w:rsidRPr="00A90759">
        <w:t>I</w:t>
      </w:r>
      <w:r w:rsidRPr="00A90759">
        <w:t xml:space="preserve">f there is supporting paperwork for the final results, the request </w:t>
      </w:r>
      <w:r w:rsidR="00254AD3" w:rsidRPr="00A90759">
        <w:t>is</w:t>
      </w:r>
      <w:r w:rsidRPr="00A90759">
        <w:t xml:space="preserve"> flagged as such when it is released.</w:t>
      </w:r>
      <w:r w:rsidR="00EE0CF4">
        <w:t xml:space="preserve"> </w:t>
      </w:r>
      <w:r w:rsidR="000F5B38" w:rsidRPr="00A90759">
        <w:t>After</w:t>
      </w:r>
      <w:r w:rsidRPr="00A90759">
        <w:t xml:space="preserve"> flagged, </w:t>
      </w:r>
      <w:r w:rsidR="00646FDC" w:rsidRPr="00A90759">
        <w:t>the user</w:t>
      </w:r>
      <w:r w:rsidRPr="00A90759">
        <w:t xml:space="preserve"> </w:t>
      </w:r>
      <w:r w:rsidR="0056388F" w:rsidRPr="00A90759">
        <w:t>is</w:t>
      </w:r>
      <w:r w:rsidRPr="00A90759">
        <w:t xml:space="preserve"> not able to print it using this option.</w:t>
      </w:r>
      <w:r w:rsidR="00EE0CF4">
        <w:t xml:space="preserve"> </w:t>
      </w:r>
      <w:r w:rsidRPr="00A90759">
        <w:t xml:space="preserve">Only one original copy </w:t>
      </w:r>
      <w:r w:rsidR="00254AD3" w:rsidRPr="00A90759">
        <w:t>is</w:t>
      </w:r>
      <w:r w:rsidRPr="00A90759">
        <w:t xml:space="preserve"> printed at the hospital, and it </w:t>
      </w:r>
      <w:r w:rsidR="00254AD3" w:rsidRPr="00A90759">
        <w:t>is</w:t>
      </w:r>
      <w:r w:rsidRPr="00A90759">
        <w:t xml:space="preserve"> faxed along with supporting paperwork.</w:t>
      </w:r>
      <w:r w:rsidR="00EE0CF4">
        <w:t xml:space="preserve"> </w:t>
      </w:r>
      <w:r w:rsidRPr="00A90759">
        <w:t xml:space="preserve">This copy </w:t>
      </w:r>
      <w:r w:rsidR="00254AD3" w:rsidRPr="00A90759">
        <w:t>is</w:t>
      </w:r>
      <w:r w:rsidRPr="00A90759">
        <w:t xml:space="preserve"> stored in the veteran</w:t>
      </w:r>
      <w:r w:rsidR="001768A4" w:rsidRPr="00A90759">
        <w:t>’</w:t>
      </w:r>
      <w:r w:rsidRPr="00A90759">
        <w:t>s folder (after being signed).</w:t>
      </w:r>
      <w:r w:rsidR="00EE0CF4">
        <w:t xml:space="preserve"> </w:t>
      </w:r>
      <w:r w:rsidRPr="00A90759">
        <w:t xml:space="preserve">Fax delivery of all paperwork ensures the entire exam </w:t>
      </w:r>
      <w:r w:rsidR="00254AD3" w:rsidRPr="00A90759">
        <w:t>is</w:t>
      </w:r>
      <w:r w:rsidRPr="00A90759">
        <w:t xml:space="preserve"> kept together.</w:t>
      </w:r>
    </w:p>
    <w:p w14:paraId="5C3CD9A9" w14:textId="5B27DD10" w:rsidR="00D86AF8" w:rsidRPr="00A90759" w:rsidRDefault="00D86AF8" w:rsidP="00A90759">
      <w:pPr>
        <w:pStyle w:val="Body3PicCaption"/>
        <w:numPr>
          <w:ilvl w:val="0"/>
          <w:numId w:val="40"/>
        </w:numPr>
      </w:pPr>
      <w:r w:rsidRPr="00B02DC4">
        <w:rPr>
          <w:b/>
        </w:rPr>
        <w:t>U.S. Mail</w:t>
      </w:r>
      <w:r w:rsidRPr="00A90759">
        <w:t xml:space="preserve"> </w:t>
      </w:r>
      <w:r w:rsidR="001768A4" w:rsidRPr="00A90759">
        <w:t>–</w:t>
      </w:r>
      <w:r w:rsidRPr="00A90759">
        <w:t xml:space="preserve"> In cases where there is supporting documentation that would not FAX well, it </w:t>
      </w:r>
      <w:r w:rsidR="00254AD3" w:rsidRPr="00A90759">
        <w:t>is</w:t>
      </w:r>
      <w:r w:rsidRPr="00A90759">
        <w:t xml:space="preserve"> necessary to mail the entire package to the regional office.</w:t>
      </w:r>
      <w:r w:rsidR="00EE0CF4">
        <w:t xml:space="preserve"> </w:t>
      </w:r>
      <w:r w:rsidRPr="00A90759">
        <w:t>An example would be an eye exam that included several different charts.</w:t>
      </w:r>
    </w:p>
    <w:p w14:paraId="5C3CD9AA" w14:textId="3909A83D" w:rsidR="00D86AF8" w:rsidRPr="00B83B3E" w:rsidRDefault="00D86AF8" w:rsidP="00EE33FC">
      <w:pPr>
        <w:pStyle w:val="Heading4"/>
      </w:pPr>
      <w:bookmarkStart w:id="1037" w:name="_Toc508873596"/>
      <w:r w:rsidRPr="00B83B3E">
        <w:t>Print New Notices of Discharge</w:t>
      </w:r>
      <w:bookmarkEnd w:id="1037"/>
    </w:p>
    <w:p w14:paraId="5C3CD9AB" w14:textId="27B7824E" w:rsidR="00D86AF8" w:rsidRPr="00B83B3E" w:rsidRDefault="00D86AF8" w:rsidP="00DA7BEB">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rPr>
          <w:b/>
        </w:rPr>
        <w:t xml:space="preserve">, </w:t>
      </w:r>
      <w:r w:rsidRPr="00B83B3E">
        <w:rPr>
          <w:b/>
          <w:iCs/>
        </w:rPr>
        <w:t>Notice of Discharge</w:t>
      </w:r>
      <w:r w:rsidRPr="00B83B3E">
        <w:t>.</w:t>
      </w:r>
      <w:r w:rsidR="00EE0CF4">
        <w:t xml:space="preserve"> </w:t>
      </w:r>
      <w:r w:rsidRPr="00B83B3E">
        <w:t>This option facilitates printing notices for all veterans since the last time the report was generated.</w:t>
      </w:r>
      <w:r w:rsidR="00EE0CF4">
        <w:t xml:space="preserve"> </w:t>
      </w:r>
      <w:r w:rsidRPr="00B83B3E">
        <w:t xml:space="preserve">If the admission associated with the 7131 was deleted and notification </w:t>
      </w:r>
      <w:r w:rsidR="003260CD"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p>
    <w:p w14:paraId="5C3CD9AC" w14:textId="0622F0B0" w:rsidR="00D86AF8" w:rsidRPr="00B83B3E" w:rsidRDefault="00D86AF8" w:rsidP="00FD0F48">
      <w:pPr>
        <w:pStyle w:val="BodyText"/>
      </w:pPr>
      <w:r w:rsidRPr="00B83B3E">
        <w:t>The system is designed to automatically provide new notification of discharge in three cases:</w:t>
      </w:r>
    </w:p>
    <w:p w14:paraId="5C3CD9AD" w14:textId="77777777" w:rsidR="00D86AF8" w:rsidRPr="00B83B3E" w:rsidRDefault="004F113F" w:rsidP="00FE31F1">
      <w:pPr>
        <w:pStyle w:val="BodyText5Numbers"/>
        <w:numPr>
          <w:ilvl w:val="0"/>
          <w:numId w:val="41"/>
        </w:numPr>
      </w:pPr>
      <w:r w:rsidRPr="00B83B3E">
        <w:t>V</w:t>
      </w:r>
      <w:r w:rsidR="00D86AF8" w:rsidRPr="00B83B3E">
        <w:t>eteran has a pending Notice of Dis</w:t>
      </w:r>
      <w:r w:rsidR="00DA7BEB" w:rsidRPr="00B83B3E">
        <w:t>charge request logged on a 7131</w:t>
      </w:r>
    </w:p>
    <w:p w14:paraId="5C3CD9AE" w14:textId="77777777" w:rsidR="00D86AF8" w:rsidRPr="00B83B3E" w:rsidRDefault="004F113F" w:rsidP="00FE31F1">
      <w:pPr>
        <w:pStyle w:val="BodyText5Numbers"/>
        <w:numPr>
          <w:ilvl w:val="0"/>
          <w:numId w:val="41"/>
        </w:numPr>
      </w:pPr>
      <w:r w:rsidRPr="00B83B3E">
        <w:t>D</w:t>
      </w:r>
      <w:r w:rsidR="00DA7BEB" w:rsidRPr="00B83B3E">
        <w:t>ischarge is by death</w:t>
      </w:r>
    </w:p>
    <w:p w14:paraId="5C3CD9AF" w14:textId="77777777" w:rsidR="00D86AF8" w:rsidRPr="00B83B3E" w:rsidRDefault="004F113F" w:rsidP="00FE31F1">
      <w:pPr>
        <w:pStyle w:val="BodyText5Numbers"/>
        <w:numPr>
          <w:ilvl w:val="0"/>
          <w:numId w:val="41"/>
        </w:numPr>
      </w:pPr>
      <w:r w:rsidRPr="00B83B3E">
        <w:t>V</w:t>
      </w:r>
      <w:r w:rsidR="00D86AF8" w:rsidRPr="00B83B3E">
        <w:t>eteran is discharge</w:t>
      </w:r>
      <w:r w:rsidR="00DA7BEB" w:rsidRPr="00B83B3E">
        <w:t>d to a community nursing home</w:t>
      </w:r>
    </w:p>
    <w:p w14:paraId="5C3CD9B0" w14:textId="3B7552F7" w:rsidR="00D86AF8" w:rsidRPr="00B83B3E" w:rsidRDefault="00D86AF8" w:rsidP="00DA7BEB">
      <w:pPr>
        <w:pStyle w:val="BodyText"/>
      </w:pPr>
      <w:r w:rsidRPr="00B83B3E">
        <w:t xml:space="preserve">The discharges at the site are checked nightly for </w:t>
      </w:r>
      <w:r w:rsidR="004F113F" w:rsidRPr="00B83B3E">
        <w:t>the current</w:t>
      </w:r>
      <w:r w:rsidRPr="00B83B3E">
        <w:t xml:space="preserve"> date minus seven days.</w:t>
      </w:r>
      <w:r w:rsidR="00EE0CF4">
        <w:t xml:space="preserve"> </w:t>
      </w:r>
      <w:r w:rsidRPr="00B83B3E">
        <w:t>Processing this date range gives the hospital time to correct any errors that</w:t>
      </w:r>
      <w:r w:rsidR="004F113F" w:rsidRPr="00B83B3E">
        <w:t xml:space="preserve"> occur in the discharge process, such as an incorrect</w:t>
      </w:r>
      <w:r w:rsidRPr="00B83B3E">
        <w:t xml:space="preserve"> discharge</w:t>
      </w:r>
      <w:r w:rsidR="004F113F" w:rsidRPr="00B83B3E">
        <w:t xml:space="preserve"> </w:t>
      </w:r>
      <w:r w:rsidRPr="00B83B3E">
        <w:t xml:space="preserve">type. </w:t>
      </w:r>
    </w:p>
    <w:p w14:paraId="5C3CD9B1" w14:textId="2BADBFA1" w:rsidR="00D86AF8" w:rsidRPr="00B83B3E" w:rsidRDefault="00D86AF8" w:rsidP="00DA7BEB">
      <w:pPr>
        <w:pStyle w:val="BodyText"/>
      </w:pPr>
      <w:r w:rsidRPr="00B83B3E">
        <w:t xml:space="preserve">If the admission associated with the 7131 was deleted and notification </w:t>
      </w:r>
      <w:r w:rsidR="004F113F"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r w:rsidR="00EE0CF4">
        <w:t xml:space="preserve"> </w:t>
      </w:r>
      <w:r w:rsidRPr="00B83B3E">
        <w:t xml:space="preserve">If a specific date range is needed, the </w:t>
      </w:r>
      <w:r w:rsidR="003260CD" w:rsidRPr="00B83B3E">
        <w:t>R</w:t>
      </w:r>
      <w:r w:rsidRPr="00B83B3E">
        <w:t xml:space="preserve">e-print option under the </w:t>
      </w:r>
      <w:r w:rsidRPr="00B83B3E">
        <w:rPr>
          <w:b/>
        </w:rPr>
        <w:t>Request for Info</w:t>
      </w:r>
      <w:r w:rsidRPr="00B83B3E">
        <w:t xml:space="preserve"> heading</w:t>
      </w:r>
      <w:r w:rsidR="003260CD" w:rsidRPr="00B83B3E">
        <w:t xml:space="preserve"> should be used</w:t>
      </w:r>
      <w:r w:rsidRPr="00B83B3E">
        <w:t xml:space="preserve"> instead.</w:t>
      </w:r>
    </w:p>
    <w:p w14:paraId="5C3CD9B2" w14:textId="77777777" w:rsidR="00D86AF8" w:rsidRPr="00B83B3E" w:rsidRDefault="00D86AF8" w:rsidP="00A561AD">
      <w:pPr>
        <w:pStyle w:val="Heading2"/>
      </w:pPr>
      <w:bookmarkStart w:id="1038" w:name="_Toc278187828"/>
      <w:bookmarkStart w:id="1039" w:name="_Toc508873597"/>
      <w:bookmarkStart w:id="1040" w:name="_Toc508874997"/>
      <w:bookmarkStart w:id="1041" w:name="_Toc508875851"/>
      <w:bookmarkStart w:id="1042" w:name="_Toc524336320"/>
      <w:r w:rsidRPr="00B83B3E">
        <w:t>Admin Tab</w:t>
      </w:r>
      <w:bookmarkEnd w:id="1038"/>
      <w:bookmarkEnd w:id="1039"/>
      <w:bookmarkEnd w:id="1040"/>
      <w:bookmarkEnd w:id="1041"/>
      <w:bookmarkEnd w:id="1042"/>
    </w:p>
    <w:p w14:paraId="5C3CD9B3" w14:textId="77777777" w:rsidR="00D86AF8" w:rsidRPr="00B83B3E" w:rsidRDefault="00D86AF8" w:rsidP="00DA7BEB">
      <w:pPr>
        <w:pStyle w:val="BodyText"/>
      </w:pPr>
      <w:r w:rsidRPr="00B83B3E">
        <w:t>The Admin tab combines information about the patient’s address and appo</w:t>
      </w:r>
      <w:r w:rsidR="00ED0CCE" w:rsidRPr="00B83B3E">
        <w:t>intments, including admissions.</w:t>
      </w:r>
    </w:p>
    <w:p w14:paraId="5C3CD9B4" w14:textId="77777777" w:rsidR="00D86AF8" w:rsidRPr="00B83B3E" w:rsidRDefault="00D86AF8" w:rsidP="00A561AD">
      <w:pPr>
        <w:pStyle w:val="Heading3"/>
      </w:pPr>
      <w:bookmarkStart w:id="1043" w:name="_Toc179779084"/>
      <w:bookmarkStart w:id="1044" w:name="_Toc508873598"/>
      <w:bookmarkStart w:id="1045" w:name="_Toc508874998"/>
      <w:bookmarkStart w:id="1046" w:name="_Toc508875852"/>
      <w:bookmarkStart w:id="1047" w:name="_Toc524336321"/>
      <w:r w:rsidRPr="00B83B3E">
        <w:t>Address Tab</w:t>
      </w:r>
      <w:bookmarkEnd w:id="1043"/>
      <w:bookmarkEnd w:id="1044"/>
      <w:bookmarkEnd w:id="1045"/>
      <w:bookmarkEnd w:id="1046"/>
      <w:bookmarkEnd w:id="1047"/>
    </w:p>
    <w:p w14:paraId="5C3CD9B5" w14:textId="03F5F504" w:rsidR="00D86AF8" w:rsidRPr="00B83B3E" w:rsidRDefault="00646FDC" w:rsidP="00FD0F48">
      <w:r w:rsidRPr="00B83B3E">
        <w:t>The user</w:t>
      </w:r>
      <w:r w:rsidR="00D86AF8" w:rsidRPr="00B83B3E">
        <w:t xml:space="preserve"> can view the permanent address, temporary address, and </w:t>
      </w:r>
      <w:r w:rsidR="00D86AF8" w:rsidRPr="00B83B3E">
        <w:rPr>
          <w:b/>
        </w:rPr>
        <w:t>Past</w:t>
      </w:r>
      <w:r w:rsidR="00D86AF8" w:rsidRPr="00B83B3E">
        <w:t xml:space="preserve">, </w:t>
      </w:r>
      <w:r w:rsidR="00D86AF8" w:rsidRPr="00B83B3E">
        <w:rPr>
          <w:b/>
        </w:rPr>
        <w:t>Future</w:t>
      </w:r>
      <w:r w:rsidR="00D86AF8" w:rsidRPr="00B83B3E">
        <w:t xml:space="preserve">, or </w:t>
      </w:r>
      <w:r w:rsidR="00D86AF8" w:rsidRPr="00B83B3E">
        <w:rPr>
          <w:b/>
        </w:rPr>
        <w:t>All</w:t>
      </w:r>
      <w:r w:rsidR="00D86AF8" w:rsidRPr="00B83B3E">
        <w:t xml:space="preserve"> appointments.</w:t>
      </w:r>
      <w:r w:rsidR="00EE0CF4">
        <w:t xml:space="preserve"> </w:t>
      </w:r>
      <w:r w:rsidR="00D86AF8" w:rsidRPr="00B83B3E">
        <w:t xml:space="preserve">The </w:t>
      </w:r>
      <w:r w:rsidR="00D86AF8" w:rsidRPr="00B83B3E">
        <w:rPr>
          <w:b/>
        </w:rPr>
        <w:t>Edit Address Information</w:t>
      </w:r>
      <w:r w:rsidR="00D86AF8" w:rsidRPr="00B83B3E">
        <w:t xml:space="preserve"> button </w:t>
      </w:r>
      <w:r w:rsidR="00254AD3" w:rsidRPr="00B83B3E">
        <w:t>is</w:t>
      </w:r>
      <w:r w:rsidR="00D86AF8" w:rsidRPr="00B83B3E">
        <w:t xml:space="preserve"> inoperable for most users</w:t>
      </w:r>
      <w:r w:rsidR="00ED0CCE" w:rsidRPr="00B83B3E">
        <w:t xml:space="preserve"> (</w:t>
      </w:r>
      <w:r w:rsidR="007D2A7C" w:rsidRPr="00B83B3E">
        <w:fldChar w:fldCharType="begin"/>
      </w:r>
      <w:r w:rsidR="007D2A7C" w:rsidRPr="00B83B3E">
        <w:instrText xml:space="preserve"> REF _Ref406766064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119</w:t>
      </w:r>
      <w:r w:rsidR="007D2A7C" w:rsidRPr="00B83B3E">
        <w:fldChar w:fldCharType="end"/>
      </w:r>
      <w:r w:rsidR="00ED0CCE" w:rsidRPr="00B83B3E">
        <w:t>)</w:t>
      </w:r>
      <w:r w:rsidR="00D86AF8" w:rsidRPr="00B83B3E">
        <w:t>.</w:t>
      </w:r>
    </w:p>
    <w:p w14:paraId="5C3CD9B6" w14:textId="77777777" w:rsidR="007D2A7C" w:rsidRPr="00B83B3E" w:rsidRDefault="007D2A7C" w:rsidP="00400B72">
      <w:pPr>
        <w:pStyle w:val="Body3PicCaption"/>
      </w:pPr>
    </w:p>
    <w:p w14:paraId="5C3CD9B7" w14:textId="68F15EC8" w:rsidR="00965A9D" w:rsidRPr="00B83B3E" w:rsidRDefault="006378D6" w:rsidP="001C720C">
      <w:pPr>
        <w:pStyle w:val="Body3PicCaption"/>
      </w:pPr>
      <w:r w:rsidRPr="00B83B3E">
        <w:drawing>
          <wp:inline distT="0" distB="0" distL="0" distR="0" wp14:anchorId="47B2804F" wp14:editId="25F1211B">
            <wp:extent cx="4343400" cy="5185410"/>
            <wp:effectExtent l="0" t="0" r="0" b="0"/>
            <wp:docPr id="299" name="Picture 299" descr="Edit Address Information" title="Fig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4343400" cy="5185410"/>
                    </a:xfrm>
                    <a:prstGeom prst="rect">
                      <a:avLst/>
                    </a:prstGeom>
                    <a:noFill/>
                  </pic:spPr>
                </pic:pic>
              </a:graphicData>
            </a:graphic>
          </wp:inline>
        </w:drawing>
      </w:r>
    </w:p>
    <w:p w14:paraId="5C3CD9B8" w14:textId="283348AD" w:rsidR="0010515B" w:rsidRPr="00B83B3E" w:rsidRDefault="00BA0DE1" w:rsidP="00B52F9B">
      <w:pPr>
        <w:pStyle w:val="Caption"/>
        <w:rPr>
          <w:rFonts w:cs="Times New Roman"/>
        </w:rPr>
      </w:pPr>
      <w:bookmarkStart w:id="1048" w:name="_Toc326149632"/>
      <w:bookmarkStart w:id="1049" w:name="_Toc278548206"/>
      <w:bookmarkStart w:id="1050" w:name="_Ref225319411"/>
      <w:bookmarkStart w:id="1051" w:name="_Ref322024710"/>
      <w:bookmarkStart w:id="1052" w:name="_Ref322024918"/>
      <w:bookmarkStart w:id="1053" w:name="_Ref322024963"/>
      <w:bookmarkStart w:id="1054" w:name="_Ref322025108"/>
      <w:bookmarkStart w:id="1055" w:name="_Ref325361988"/>
      <w:bookmarkStart w:id="1056" w:name="_Ref325362137"/>
      <w:bookmarkStart w:id="1057" w:name="_Ref325362149"/>
      <w:bookmarkStart w:id="1058" w:name="_Ref334970309"/>
      <w:bookmarkStart w:id="1059" w:name="_Ref335059196"/>
      <w:bookmarkStart w:id="1060" w:name="_Ref406766064"/>
      <w:bookmarkStart w:id="1061" w:name="_Ref406766100"/>
      <w:bookmarkStart w:id="1062" w:name="_Ref406766132"/>
      <w:bookmarkStart w:id="1063" w:name="_Toc5243565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84</w:t>
      </w:r>
      <w:r w:rsidR="008D502E">
        <w:rPr>
          <w:rFonts w:cs="Times New Roman"/>
        </w:rPr>
        <w:fldChar w:fldCharType="end"/>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E25641">
        <w:rPr>
          <w:rFonts w:cs="Times New Roman"/>
        </w:rPr>
        <w:t>. CAPRI Admin Tab View</w:t>
      </w:r>
      <w:r w:rsidR="00B532D3">
        <w:rPr>
          <w:rFonts w:cs="Times New Roman"/>
        </w:rPr>
        <w:t>—Address View</w:t>
      </w:r>
      <w:r w:rsidR="00E25641">
        <w:rPr>
          <w:rFonts w:cs="Times New Roman"/>
        </w:rPr>
        <w:t>.</w:t>
      </w:r>
      <w:bookmarkEnd w:id="1063"/>
    </w:p>
    <w:p w14:paraId="5C3CD9B9" w14:textId="77777777" w:rsidR="007D2A7C" w:rsidRPr="00B83B3E" w:rsidRDefault="007D2A7C" w:rsidP="007D2A7C"/>
    <w:p w14:paraId="5C3CD9BA" w14:textId="7306A6AF" w:rsidR="00D86AF8" w:rsidRPr="00B83B3E" w:rsidRDefault="00B12493" w:rsidP="00055547">
      <w:pPr>
        <w:pStyle w:val="Note"/>
      </w:pPr>
      <w:r w:rsidRPr="005F7F65">
        <w:rPr>
          <w:b/>
        </w:rPr>
        <w:t>NOTE</w:t>
      </w:r>
      <w:r w:rsidR="00D86AF8" w:rsidRPr="005F7F65">
        <w:rPr>
          <w:b/>
        </w:rPr>
        <w:t>:</w:t>
      </w:r>
      <w:r w:rsidR="00D86AF8" w:rsidRPr="00B83B3E">
        <w:t xml:space="preserve"> </w:t>
      </w:r>
      <w:r w:rsidR="00646FDC" w:rsidRPr="00B83B3E">
        <w:t>The user</w:t>
      </w:r>
      <w:r w:rsidR="00D86AF8" w:rsidRPr="00B83B3E">
        <w:t xml:space="preserve"> can switch between the Address and Appointments tabs </w:t>
      </w:r>
      <w:r w:rsidR="004F113F" w:rsidRPr="00B83B3E">
        <w:t xml:space="preserve">either by </w:t>
      </w:r>
      <w:r w:rsidR="00D86AF8" w:rsidRPr="00B83B3E">
        <w:t>cl</w:t>
      </w:r>
      <w:r w:rsidR="007766FB" w:rsidRPr="00B83B3E">
        <w:t>icking</w:t>
      </w:r>
      <w:r w:rsidR="006B7071" w:rsidRPr="00B83B3E">
        <w:t xml:space="preserve"> the desired tab</w:t>
      </w:r>
      <w:r w:rsidR="007766FB" w:rsidRPr="00B83B3E">
        <w:t>, or by depressing the Alt</w:t>
      </w:r>
      <w:r w:rsidR="00D86AF8" w:rsidRPr="00B83B3E">
        <w:t xml:space="preserve"> key and the letter designation of the tab.</w:t>
      </w:r>
      <w:r w:rsidR="00EE0CF4">
        <w:t xml:space="preserve"> </w:t>
      </w:r>
      <w:r w:rsidR="00D86AF8" w:rsidRPr="00B83B3E">
        <w:t>Examp</w:t>
      </w:r>
      <w:r w:rsidR="007766FB" w:rsidRPr="00B83B3E">
        <w:t xml:space="preserve">le: </w:t>
      </w:r>
      <w:r w:rsidR="00FB052E" w:rsidRPr="00B83B3E">
        <w:t>D</w:t>
      </w:r>
      <w:r w:rsidR="007766FB" w:rsidRPr="00B83B3E">
        <w:t xml:space="preserve">epressing the Alt and </w:t>
      </w:r>
      <w:r w:rsidR="00FB052E" w:rsidRPr="00B83B3E">
        <w:t>“</w:t>
      </w:r>
      <w:r w:rsidR="007766FB" w:rsidRPr="00B83B3E">
        <w:t>v</w:t>
      </w:r>
      <w:r w:rsidR="00FB052E" w:rsidRPr="00B83B3E">
        <w:t>”</w:t>
      </w:r>
      <w:r w:rsidR="00D86AF8" w:rsidRPr="00B83B3E">
        <w:t xml:space="preserve"> keys takes </w:t>
      </w:r>
      <w:r w:rsidR="00646FDC" w:rsidRPr="00B83B3E">
        <w:t>the user</w:t>
      </w:r>
      <w:r w:rsidR="007766FB" w:rsidRPr="00B83B3E">
        <w:t xml:space="preserve"> to the Address</w:t>
      </w:r>
      <w:r w:rsidR="003260CD" w:rsidRPr="00B83B3E">
        <w:t>.</w:t>
      </w:r>
      <w:r w:rsidR="00EE0CF4">
        <w:t xml:space="preserve"> </w:t>
      </w:r>
      <w:r w:rsidR="003260CD" w:rsidRPr="00B83B3E">
        <w:t>Pressing</w:t>
      </w:r>
      <w:r w:rsidR="007766FB" w:rsidRPr="00B83B3E">
        <w:t xml:space="preserve"> Alt and </w:t>
      </w:r>
      <w:r w:rsidR="00FB052E" w:rsidRPr="00B83B3E">
        <w:t>“</w:t>
      </w:r>
      <w:r w:rsidR="007766FB" w:rsidRPr="00B83B3E">
        <w:t>w</w:t>
      </w:r>
      <w:r w:rsidR="00FB052E" w:rsidRPr="00B83B3E">
        <w:t>”</w:t>
      </w:r>
      <w:r w:rsidR="00D86AF8" w:rsidRPr="00B83B3E">
        <w:t xml:space="preserve"> </w:t>
      </w:r>
      <w:r w:rsidR="00FB052E" w:rsidRPr="00B83B3E">
        <w:t xml:space="preserve">keys </w:t>
      </w:r>
      <w:proofErr w:type="gramStart"/>
      <w:r w:rsidR="00D86AF8" w:rsidRPr="00B83B3E">
        <w:t>takes</w:t>
      </w:r>
      <w:proofErr w:type="gramEnd"/>
      <w:r w:rsidR="00D86AF8" w:rsidRPr="00B83B3E">
        <w:t xml:space="preserve"> </w:t>
      </w:r>
      <w:r w:rsidR="00646FDC" w:rsidRPr="00B83B3E">
        <w:t>the user</w:t>
      </w:r>
      <w:r w:rsidR="00D86AF8" w:rsidRPr="00B83B3E">
        <w:t xml:space="preserve"> to the Appointments.</w:t>
      </w:r>
    </w:p>
    <w:p w14:paraId="5C3CD9BB" w14:textId="77777777" w:rsidR="00D86AF8" w:rsidRPr="00B83B3E" w:rsidRDefault="00D86AF8" w:rsidP="00A561AD">
      <w:pPr>
        <w:pStyle w:val="Heading3"/>
      </w:pPr>
      <w:bookmarkStart w:id="1064" w:name="_Toc179779085"/>
      <w:bookmarkStart w:id="1065" w:name="_Toc508873599"/>
      <w:bookmarkStart w:id="1066" w:name="_Toc508874999"/>
      <w:bookmarkStart w:id="1067" w:name="_Toc508875853"/>
      <w:bookmarkStart w:id="1068" w:name="_Toc524336322"/>
      <w:r w:rsidRPr="00B83B3E">
        <w:t>Appointments Tab</w:t>
      </w:r>
      <w:bookmarkEnd w:id="1064"/>
      <w:bookmarkEnd w:id="1065"/>
      <w:bookmarkEnd w:id="1066"/>
      <w:bookmarkEnd w:id="1067"/>
      <w:bookmarkEnd w:id="1068"/>
    </w:p>
    <w:p w14:paraId="5C3CD9BC" w14:textId="0A268702" w:rsidR="00D86AF8" w:rsidRPr="00B83B3E" w:rsidRDefault="005B1FFC" w:rsidP="00FB052E">
      <w:pPr>
        <w:pStyle w:val="BodyText"/>
      </w:pPr>
      <w:r w:rsidRPr="00B83B3E">
        <w:t>The A</w:t>
      </w:r>
      <w:r w:rsidR="00D86AF8" w:rsidRPr="00B83B3E">
        <w:t xml:space="preserve">ppointments tab shows the status of </w:t>
      </w:r>
      <w:proofErr w:type="gramStart"/>
      <w:r w:rsidR="00D86AF8" w:rsidRPr="00B83B3E">
        <w:t>al</w:t>
      </w:r>
      <w:r w:rsidR="00646FDC" w:rsidRPr="00B83B3E">
        <w:t>l of</w:t>
      </w:r>
      <w:proofErr w:type="gramEnd"/>
      <w:r w:rsidR="00646FDC" w:rsidRPr="00B83B3E">
        <w:t xml:space="preserve"> the patient’s past and future appointments, </w:t>
      </w:r>
      <w:r w:rsidR="00D86AF8" w:rsidRPr="00B83B3E">
        <w:t xml:space="preserve">as well as admissions, based on selections </w:t>
      </w:r>
      <w:r w:rsidR="00646FDC" w:rsidRPr="00B83B3E">
        <w:t xml:space="preserve">made by the user </w:t>
      </w:r>
      <w:r w:rsidR="00D86AF8" w:rsidRPr="00B83B3E">
        <w:t>(</w:t>
      </w:r>
      <w:r w:rsidR="007B1BF5" w:rsidRPr="00B83B3E">
        <w:fldChar w:fldCharType="begin"/>
      </w:r>
      <w:r w:rsidR="007B1BF5" w:rsidRPr="00B83B3E">
        <w:instrText xml:space="preserve"> REF _Ref325362125 \h  \* MERGEFORMAT </w:instrText>
      </w:r>
      <w:r w:rsidR="007B1BF5" w:rsidRPr="00B83B3E">
        <w:fldChar w:fldCharType="separate"/>
      </w:r>
      <w:r w:rsidR="00291D99" w:rsidRPr="00B83B3E">
        <w:t xml:space="preserve">Figure </w:t>
      </w:r>
      <w:r w:rsidR="00291D99">
        <w:rPr>
          <w:noProof/>
        </w:rPr>
        <w:t>2</w:t>
      </w:r>
      <w:r w:rsidR="00291D99">
        <w:rPr>
          <w:noProof/>
        </w:rPr>
        <w:noBreakHyphen/>
        <w:t>120</w:t>
      </w:r>
      <w:r w:rsidR="007B1BF5" w:rsidRPr="00B83B3E">
        <w:fldChar w:fldCharType="end"/>
      </w:r>
      <w:r w:rsidR="00D86AF8" w:rsidRPr="00B83B3E">
        <w:t>).</w:t>
      </w:r>
      <w:r w:rsidR="00EE0CF4">
        <w:t xml:space="preserve"> </w:t>
      </w:r>
      <w:r w:rsidR="00D86AF8" w:rsidRPr="00B83B3E">
        <w:t>If the appointment was cancelled, the status show</w:t>
      </w:r>
      <w:r w:rsidR="00A941A6" w:rsidRPr="00B83B3E">
        <w:t>s</w:t>
      </w:r>
      <w:r w:rsidR="00D86AF8" w:rsidRPr="00B83B3E">
        <w:t xml:space="preserve"> that the appointment was cancelled, by whom or the reason (such as CANCELLED </w:t>
      </w:r>
      <w:r w:rsidRPr="00B83B3E">
        <w:t xml:space="preserve">BY CLINIC or NO-SHOW), and any </w:t>
      </w:r>
      <w:r w:rsidR="00D86AF8" w:rsidRPr="00B83B3E">
        <w:t>cancellation remarks indicating the reason for the cancellation.</w:t>
      </w:r>
      <w:r w:rsidR="00EE0CF4">
        <w:t xml:space="preserve"> </w:t>
      </w:r>
    </w:p>
    <w:p w14:paraId="5C3CD9BD" w14:textId="7DFDEF7A" w:rsidR="00D86AF8" w:rsidRPr="00B83B3E" w:rsidRDefault="00196B97" w:rsidP="005A3682">
      <w:pPr>
        <w:pStyle w:val="BodyText"/>
      </w:pPr>
      <w:r w:rsidRPr="00B83B3E">
        <w:rPr>
          <w:b/>
        </w:rPr>
        <w:lastRenderedPageBreak/>
        <w:t>Step 1</w:t>
      </w:r>
      <w:r w:rsidR="005B1FFC" w:rsidRPr="00B83B3E">
        <w:t xml:space="preserve"> </w:t>
      </w:r>
      <w:r w:rsidR="001768A4" w:rsidRPr="00B83B3E">
        <w:t>–</w:t>
      </w:r>
      <w:r w:rsidR="005B1FFC" w:rsidRPr="00B83B3E">
        <w:t xml:space="preserve">The user starts by </w:t>
      </w:r>
      <w:r w:rsidR="006B7071" w:rsidRPr="00B83B3E">
        <w:t>selecting</w:t>
      </w:r>
      <w:r w:rsidR="005B1FFC" w:rsidRPr="00B83B3E">
        <w:t xml:space="preserve"> the </w:t>
      </w:r>
      <w:r w:rsidR="005B1FFC" w:rsidRPr="00B83B3E">
        <w:rPr>
          <w:b/>
        </w:rPr>
        <w:t>Admin</w:t>
      </w:r>
      <w:r w:rsidR="00D86AF8" w:rsidRPr="00B83B3E">
        <w:t xml:space="preserve"> tab in </w:t>
      </w:r>
      <w:r w:rsidR="006B7071" w:rsidRPr="00B83B3E">
        <w:rPr>
          <w:b/>
        </w:rPr>
        <w:t>CAPRI</w:t>
      </w:r>
      <w:r w:rsidR="00D86AF8" w:rsidRPr="00B83B3E">
        <w:t>.</w:t>
      </w:r>
      <w:r w:rsidR="00EE0CF4">
        <w:t xml:space="preserve"> </w:t>
      </w:r>
      <w:r w:rsidR="00D86AF8" w:rsidRPr="00B83B3E">
        <w:t>The Address screen opens (</w:t>
      </w:r>
      <w:r w:rsidR="007D2A7C" w:rsidRPr="00B83B3E">
        <w:fldChar w:fldCharType="begin"/>
      </w:r>
      <w:r w:rsidR="007D2A7C" w:rsidRPr="00B83B3E">
        <w:instrText xml:space="preserve"> REF _Ref406766100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119</w:t>
      </w:r>
      <w:r w:rsidR="007D2A7C" w:rsidRPr="00B83B3E">
        <w:fldChar w:fldCharType="end"/>
      </w:r>
      <w:r w:rsidR="00D86AF8" w:rsidRPr="00B83B3E">
        <w:t>).</w:t>
      </w:r>
    </w:p>
    <w:p w14:paraId="5C3CD9BE" w14:textId="4E4FEB64" w:rsidR="00D86AF8" w:rsidRPr="00B83B3E" w:rsidRDefault="00196B97" w:rsidP="005A3682">
      <w:pPr>
        <w:pStyle w:val="BodyText"/>
      </w:pPr>
      <w:r w:rsidRPr="00B83B3E">
        <w:rPr>
          <w:b/>
        </w:rPr>
        <w:t>Step 2</w:t>
      </w:r>
      <w:r w:rsidR="00D86AF8" w:rsidRPr="00B83B3E">
        <w:t xml:space="preserve"> </w:t>
      </w:r>
      <w:r w:rsidR="001768A4" w:rsidRPr="00B83B3E">
        <w:t>–</w:t>
      </w:r>
      <w:r w:rsidR="005B1FFC" w:rsidRPr="00B83B3E">
        <w:t>The user clicks</w:t>
      </w:r>
      <w:r w:rsidR="00D86AF8" w:rsidRPr="00B83B3E">
        <w:t xml:space="preserve"> </w:t>
      </w:r>
      <w:r w:rsidR="005B1FFC" w:rsidRPr="00B83B3E">
        <w:t xml:space="preserve">the </w:t>
      </w:r>
      <w:r w:rsidR="005B1FFC" w:rsidRPr="00B83B3E">
        <w:rPr>
          <w:b/>
        </w:rPr>
        <w:t>Appointments</w:t>
      </w:r>
      <w:r w:rsidR="00D86AF8" w:rsidRPr="00B83B3E">
        <w:t xml:space="preserve"> tab on the bottom left, and the Appointments screen </w:t>
      </w:r>
      <w:r w:rsidR="003260CD" w:rsidRPr="00B83B3E">
        <w:t xml:space="preserve">is </w:t>
      </w:r>
      <w:r w:rsidR="0029060B" w:rsidRPr="00B83B3E">
        <w:t>displayed</w:t>
      </w:r>
      <w:r w:rsidR="00D86AF8" w:rsidRPr="00B83B3E">
        <w:t xml:space="preserve"> (</w:t>
      </w:r>
      <w:r w:rsidR="007D2A7C" w:rsidRPr="00B83B3E">
        <w:fldChar w:fldCharType="begin"/>
      </w:r>
      <w:r w:rsidR="007D2A7C" w:rsidRPr="00B83B3E">
        <w:instrText xml:space="preserve"> REF _Ref406766132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119</w:t>
      </w:r>
      <w:r w:rsidR="007D2A7C" w:rsidRPr="00B83B3E">
        <w:fldChar w:fldCharType="end"/>
      </w:r>
      <w:r w:rsidR="00D86AF8" w:rsidRPr="00B83B3E">
        <w:t>).</w:t>
      </w:r>
      <w:r w:rsidR="00EE0CF4">
        <w:t xml:space="preserve"> </w:t>
      </w:r>
      <w:r w:rsidR="00D86AF8" w:rsidRPr="00B83B3E">
        <w:t>The default view is to show All Appointments.</w:t>
      </w:r>
    </w:p>
    <w:p w14:paraId="5C3CD9BF" w14:textId="4A135C41" w:rsidR="00ED0CCE" w:rsidRPr="00B83B3E" w:rsidRDefault="00ED0CCE" w:rsidP="005A3682">
      <w:pPr>
        <w:pStyle w:val="BodyText"/>
      </w:pPr>
      <w:r w:rsidRPr="00B83B3E">
        <w:rPr>
          <w:b/>
        </w:rPr>
        <w:t>Step 3</w:t>
      </w:r>
      <w:r w:rsidRPr="00B83B3E">
        <w:t xml:space="preserve"> –The user clicks </w:t>
      </w:r>
      <w:r w:rsidRPr="00B83B3E">
        <w:rPr>
          <w:b/>
        </w:rPr>
        <w:t>Future Appointments</w:t>
      </w:r>
      <w:r w:rsidRPr="00B83B3E">
        <w:t xml:space="preserve"> or </w:t>
      </w:r>
      <w:r w:rsidRPr="00B83B3E">
        <w:rPr>
          <w:b/>
        </w:rPr>
        <w:t>Past Appointments</w:t>
      </w:r>
      <w:r w:rsidRPr="00B83B3E">
        <w:t xml:space="preserve"> to show the desired appointments (</w:t>
      </w:r>
      <w:r w:rsidR="007D2A7C" w:rsidRPr="00B83B3E">
        <w:fldChar w:fldCharType="begin"/>
      </w:r>
      <w:r w:rsidR="007D2A7C" w:rsidRPr="00B83B3E">
        <w:instrText xml:space="preserve"> REF _Ref406766143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120</w:t>
      </w:r>
      <w:r w:rsidR="007D2A7C" w:rsidRPr="00B83B3E">
        <w:fldChar w:fldCharType="end"/>
      </w:r>
      <w:r w:rsidRPr="00B83B3E">
        <w:t>).</w:t>
      </w:r>
    </w:p>
    <w:p w14:paraId="5C3CD9C0" w14:textId="63863A33" w:rsidR="00ED0CCE" w:rsidRPr="00B83B3E" w:rsidRDefault="00ED0CCE" w:rsidP="005A3682">
      <w:pPr>
        <w:pStyle w:val="BodyText"/>
      </w:pPr>
      <w:r w:rsidRPr="00B83B3E">
        <w:rPr>
          <w:b/>
        </w:rPr>
        <w:t>Step 4</w:t>
      </w:r>
      <w:r w:rsidRPr="00B83B3E">
        <w:t xml:space="preserve"> –The user clicks </w:t>
      </w:r>
      <w:r w:rsidRPr="00B83B3E">
        <w:rPr>
          <w:b/>
        </w:rPr>
        <w:t>Admissions</w:t>
      </w:r>
      <w:r w:rsidRPr="00B83B3E">
        <w:t xml:space="preserve"> to see all past admissions (</w:t>
      </w:r>
      <w:r w:rsidR="007D2A7C" w:rsidRPr="00B83B3E">
        <w:fldChar w:fldCharType="begin"/>
      </w:r>
      <w:r w:rsidR="007D2A7C" w:rsidRPr="00B83B3E">
        <w:instrText xml:space="preserve"> REF _Ref406766150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120</w:t>
      </w:r>
      <w:r w:rsidR="007D2A7C" w:rsidRPr="00B83B3E">
        <w:fldChar w:fldCharType="end"/>
      </w:r>
      <w:r w:rsidRPr="00B83B3E">
        <w:t>).</w:t>
      </w:r>
    </w:p>
    <w:p w14:paraId="5C3CD9C1" w14:textId="4AB98B04" w:rsidR="00203066" w:rsidRPr="00B83B3E" w:rsidRDefault="006378D6" w:rsidP="00400B72">
      <w:pPr>
        <w:pStyle w:val="Body3PicCaption"/>
      </w:pPr>
      <w:r w:rsidRPr="00B83B3E">
        <w:drawing>
          <wp:inline distT="0" distB="0" distL="0" distR="0" wp14:anchorId="5A969955" wp14:editId="5E853B27">
            <wp:extent cx="5257800" cy="3857625"/>
            <wp:effectExtent l="19050" t="19050" r="19050" b="28575"/>
            <wp:docPr id="309" name="Picture 52" descr="Displays all past admissions" title=" Fig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65330B5A" w:rsidR="0010515B" w:rsidRPr="00B83B3E" w:rsidRDefault="00BA0DE1" w:rsidP="00B52F9B">
      <w:pPr>
        <w:pStyle w:val="Caption"/>
        <w:rPr>
          <w:rFonts w:cs="Times New Roman"/>
        </w:rPr>
      </w:pPr>
      <w:bookmarkStart w:id="1069" w:name="_Toc326149633"/>
      <w:bookmarkStart w:id="1070" w:name="_Toc278548207"/>
      <w:bookmarkStart w:id="1071" w:name="_Ref225241872"/>
      <w:bookmarkStart w:id="1072" w:name="_Ref322024788"/>
      <w:bookmarkStart w:id="1073" w:name="_Ref322024981"/>
      <w:bookmarkStart w:id="1074" w:name="_Ref322025116"/>
      <w:bookmarkStart w:id="1075" w:name="_Ref322025124"/>
      <w:bookmarkStart w:id="1076" w:name="_Ref325362102"/>
      <w:bookmarkStart w:id="1077" w:name="_Ref325362114"/>
      <w:bookmarkStart w:id="1078" w:name="_Ref325362125"/>
      <w:bookmarkStart w:id="1079" w:name="_Ref334970505"/>
      <w:bookmarkStart w:id="1080" w:name="_Ref334970509"/>
      <w:bookmarkStart w:id="1081" w:name="_Ref334970740"/>
      <w:bookmarkStart w:id="1082" w:name="_Ref406766143"/>
      <w:bookmarkStart w:id="1083" w:name="_Ref406766150"/>
      <w:bookmarkStart w:id="1084" w:name="_Toc5243565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85</w:t>
      </w:r>
      <w:r w:rsidR="008D502E">
        <w:rPr>
          <w:rFonts w:cs="Times New Roman"/>
        </w:rPr>
        <w:fldChar w:fldCharType="end"/>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546441">
        <w:rPr>
          <w:rFonts w:cs="Times New Roman"/>
        </w:rPr>
        <w:t>. CAPRI Admin Tab View—Appointments.</w:t>
      </w:r>
      <w:bookmarkEnd w:id="1084"/>
    </w:p>
    <w:p w14:paraId="5C3CD9C3" w14:textId="77777777" w:rsidR="00D86AF8" w:rsidRPr="00B83B3E" w:rsidRDefault="00D86AF8" w:rsidP="00A561AD">
      <w:pPr>
        <w:pStyle w:val="Heading2"/>
      </w:pPr>
      <w:bookmarkStart w:id="1085" w:name="_Toc278187829"/>
      <w:bookmarkStart w:id="1086" w:name="_Toc508873600"/>
      <w:bookmarkStart w:id="1087" w:name="_Toc508875000"/>
      <w:bookmarkStart w:id="1088" w:name="_Toc508875854"/>
      <w:bookmarkStart w:id="1089" w:name="_Toc524336323"/>
      <w:r w:rsidRPr="00B83B3E">
        <w:t>Health Summaries Ta</w:t>
      </w:r>
      <w:r w:rsidR="00551930" w:rsidRPr="00B83B3E">
        <w:t>b</w:t>
      </w:r>
      <w:bookmarkEnd w:id="1085"/>
      <w:bookmarkEnd w:id="1086"/>
      <w:bookmarkEnd w:id="1087"/>
      <w:bookmarkEnd w:id="1088"/>
      <w:bookmarkEnd w:id="1089"/>
    </w:p>
    <w:p w14:paraId="5C3CD9C4" w14:textId="5F5A4D89" w:rsidR="00D86AF8" w:rsidRPr="00B83B3E" w:rsidRDefault="00D86AF8" w:rsidP="008A1817">
      <w:pPr>
        <w:pStyle w:val="BodyText"/>
      </w:pPr>
      <w:r w:rsidRPr="00B83B3E">
        <w:t>Health Summaries are customized reports compris</w:t>
      </w:r>
      <w:r w:rsidR="005B1FFC" w:rsidRPr="00B83B3E">
        <w:t>ing</w:t>
      </w:r>
      <w:r w:rsidRPr="00B83B3E">
        <w:t xml:space="preserve"> VistA components specified by end users.</w:t>
      </w:r>
      <w:r w:rsidR="00EE0CF4">
        <w:t xml:space="preserve"> </w:t>
      </w:r>
      <w:r w:rsidRPr="00B83B3E">
        <w:t>Most of these summaries were developed by the VHA facilities. Regional Offices can create special summaries that appear on the menu.</w:t>
      </w:r>
      <w:r w:rsidR="00EE0CF4">
        <w:t xml:space="preserve"> </w:t>
      </w:r>
      <w:r w:rsidR="00866D28" w:rsidRPr="00B83B3E">
        <w:t xml:space="preserve">The </w:t>
      </w:r>
      <w:r w:rsidR="00866D28" w:rsidRPr="00B83B3E">
        <w:rPr>
          <w:bCs/>
        </w:rPr>
        <w:t>Veterans</w:t>
      </w:r>
      <w:r w:rsidR="00866D28" w:rsidRPr="00B83B3E">
        <w:t xml:space="preserve"> Administration Regional Office (</w:t>
      </w:r>
      <w:r w:rsidRPr="00B83B3E">
        <w:t>VARO</w:t>
      </w:r>
      <w:r w:rsidR="00866D28" w:rsidRPr="00B83B3E">
        <w:t>)</w:t>
      </w:r>
      <w:r w:rsidRPr="00B83B3E">
        <w:t xml:space="preserve"> St. Petersburg, in cooperation with </w:t>
      </w:r>
      <w:r w:rsidR="00866D28" w:rsidRPr="00B83B3E">
        <w:t>the Vete</w:t>
      </w:r>
      <w:r w:rsidR="008A46E2" w:rsidRPr="00B83B3E">
        <w:t>rans Integrated Service Network</w:t>
      </w:r>
      <w:r w:rsidR="00866D28" w:rsidRPr="00B83B3E">
        <w:rPr>
          <w:color w:val="000000"/>
          <w:sz w:val="18"/>
          <w:szCs w:val="18"/>
        </w:rPr>
        <w:t xml:space="preserve"> </w:t>
      </w:r>
      <w:r w:rsidR="008A46E2" w:rsidRPr="00B83B3E">
        <w:rPr>
          <w:color w:val="000000"/>
          <w:sz w:val="18"/>
          <w:szCs w:val="18"/>
        </w:rPr>
        <w:t>(</w:t>
      </w:r>
      <w:r w:rsidRPr="00B83B3E">
        <w:t>VISN</w:t>
      </w:r>
      <w:r w:rsidR="008A46E2" w:rsidRPr="00B83B3E">
        <w:t>)</w:t>
      </w:r>
      <w:r w:rsidRPr="00B83B3E">
        <w:t xml:space="preserve"> 8, developed a Health Summary called VARO Rating, which contains components specified by RVSRs to facilitate their work process.</w:t>
      </w:r>
      <w:r w:rsidR="00EE0CF4">
        <w:t xml:space="preserve"> </w:t>
      </w:r>
      <w:r w:rsidRPr="00B83B3E">
        <w:t xml:space="preserve">To develop </w:t>
      </w:r>
      <w:r w:rsidR="00646FDC" w:rsidRPr="00B83B3E">
        <w:t xml:space="preserve">a </w:t>
      </w:r>
      <w:r w:rsidRPr="00B83B3E">
        <w:t xml:space="preserve">custom Health Summary, </w:t>
      </w:r>
      <w:r w:rsidR="00646FDC" w:rsidRPr="00B83B3E">
        <w:t xml:space="preserve">the user must </w:t>
      </w:r>
      <w:r w:rsidRPr="00B83B3E">
        <w:t xml:space="preserve">contact </w:t>
      </w:r>
      <w:r w:rsidR="00646FDC" w:rsidRPr="00B83B3E">
        <w:t>the</w:t>
      </w:r>
      <w:r w:rsidR="00866D28" w:rsidRPr="00B83B3E">
        <w:t xml:space="preserve"> VHA facility’s IRM</w:t>
      </w:r>
      <w:r w:rsidRPr="00B83B3E">
        <w:t>.</w:t>
      </w:r>
      <w:r w:rsidR="00EE0CF4">
        <w:t xml:space="preserve"> </w:t>
      </w:r>
      <w:r w:rsidRPr="00B83B3E">
        <w:t>The VARO Rating Health Summary in VISN 8 facilities include the following VistA components: demographics, imaging impressions, past and future clinic appointments, admissions and discharges, discharge summaries, progress note</w:t>
      </w:r>
      <w:r w:rsidR="00551930" w:rsidRPr="00B83B3E">
        <w:t>s</w:t>
      </w:r>
      <w:r w:rsidRPr="00B83B3E">
        <w:t>, surgery reports, and medications.</w:t>
      </w:r>
      <w:r w:rsidR="00EE0CF4">
        <w:t xml:space="preserve"> </w:t>
      </w:r>
      <w:r w:rsidRPr="00B83B3E">
        <w:t xml:space="preserve">In addition to the reports on the menu, </w:t>
      </w:r>
      <w:r w:rsidR="00646FDC" w:rsidRPr="00B83B3E">
        <w:t>the user can create</w:t>
      </w:r>
      <w:r w:rsidRPr="00B83B3E">
        <w:t xml:space="preserve"> one-time Ad Hoc reports for use with a </w:t>
      </w:r>
      <w:proofErr w:type="gramStart"/>
      <w:r w:rsidRPr="00B83B3E">
        <w:t>particular case</w:t>
      </w:r>
      <w:proofErr w:type="gramEnd"/>
      <w:r w:rsidRPr="00B83B3E">
        <w:t>.</w:t>
      </w:r>
    </w:p>
    <w:p w14:paraId="5C3CD9C5" w14:textId="77777777" w:rsidR="00D86AF8" w:rsidRPr="00B83B3E" w:rsidRDefault="00D86AF8" w:rsidP="00A561AD">
      <w:pPr>
        <w:pStyle w:val="Heading3"/>
      </w:pPr>
      <w:bookmarkStart w:id="1090" w:name="_Toc146086643"/>
      <w:bookmarkStart w:id="1091" w:name="_Toc278187830"/>
      <w:bookmarkStart w:id="1092" w:name="_Toc508873601"/>
      <w:bookmarkStart w:id="1093" w:name="_Toc508875001"/>
      <w:bookmarkStart w:id="1094" w:name="_Toc508875855"/>
      <w:bookmarkStart w:id="1095" w:name="_Toc524336324"/>
      <w:r w:rsidRPr="00B83B3E">
        <w:lastRenderedPageBreak/>
        <w:t>Programmed Summaries</w:t>
      </w:r>
      <w:bookmarkEnd w:id="1090"/>
      <w:bookmarkEnd w:id="1091"/>
      <w:bookmarkEnd w:id="1092"/>
      <w:bookmarkEnd w:id="1093"/>
      <w:bookmarkEnd w:id="1094"/>
      <w:bookmarkEnd w:id="1095"/>
    </w:p>
    <w:p w14:paraId="5C3CD9C6" w14:textId="6866AD73" w:rsidR="00D86AF8" w:rsidRPr="00B83B3E" w:rsidRDefault="00196B97" w:rsidP="005A3682">
      <w:pPr>
        <w:pStyle w:val="BodyText"/>
      </w:pPr>
      <w:r w:rsidRPr="00B83B3E">
        <w:rPr>
          <w:b/>
        </w:rPr>
        <w:t>Step 1</w:t>
      </w:r>
      <w:r w:rsidR="00D86AF8" w:rsidRPr="00B83B3E">
        <w:t xml:space="preserve"> </w:t>
      </w:r>
      <w:r w:rsidR="001768A4" w:rsidRPr="00B83B3E">
        <w:t>–</w:t>
      </w:r>
      <w:r w:rsidR="00607D35" w:rsidRPr="00B83B3E">
        <w:t xml:space="preserve"> </w:t>
      </w:r>
      <w:r w:rsidR="00AB2560" w:rsidRPr="00B83B3E">
        <w:t xml:space="preserve">The user logs </w:t>
      </w:r>
      <w:r w:rsidR="00D86AF8" w:rsidRPr="00B83B3E">
        <w:t xml:space="preserve">into </w:t>
      </w:r>
      <w:r w:rsidR="006B7071" w:rsidRPr="00B83B3E">
        <w:rPr>
          <w:b/>
        </w:rPr>
        <w:t>CAPRI</w:t>
      </w:r>
      <w:r w:rsidR="00D86AF8" w:rsidRPr="00B83B3E">
        <w:t>, select</w:t>
      </w:r>
      <w:r w:rsidR="00AB2560" w:rsidRPr="00B83B3E">
        <w:t>s</w:t>
      </w:r>
      <w:r w:rsidR="00D86AF8" w:rsidRPr="00B83B3E">
        <w:t xml:space="preserve"> a patient, and click</w:t>
      </w:r>
      <w:r w:rsidR="00AB2560" w:rsidRPr="00B83B3E">
        <w:t>s</w:t>
      </w:r>
      <w:r w:rsidR="00D86AF8" w:rsidRPr="00B83B3E">
        <w:t xml:space="preserve"> on the </w:t>
      </w:r>
      <w:r w:rsidR="00D86AF8" w:rsidRPr="00B83B3E">
        <w:rPr>
          <w:b/>
        </w:rPr>
        <w:t>Health Summaries</w:t>
      </w:r>
      <w:r w:rsidR="00D86AF8" w:rsidRPr="00B83B3E">
        <w:t xml:space="preserve"> tab.</w:t>
      </w:r>
      <w:r w:rsidR="00EE0CF4">
        <w:t xml:space="preserve"> </w:t>
      </w:r>
      <w:r w:rsidR="00D86AF8" w:rsidRPr="00B83B3E">
        <w:t xml:space="preserve">The following screen </w:t>
      </w:r>
      <w:r w:rsidR="00254AD3" w:rsidRPr="00B83B3E">
        <w:t>opens</w:t>
      </w:r>
      <w:r w:rsidR="00D86AF8" w:rsidRPr="00B83B3E">
        <w:t xml:space="preserve"> (</w:t>
      </w:r>
      <w:r w:rsidR="007D2A7C" w:rsidRPr="00B83B3E">
        <w:fldChar w:fldCharType="begin"/>
      </w:r>
      <w:r w:rsidR="007D2A7C" w:rsidRPr="00B83B3E">
        <w:instrText xml:space="preserve"> REF _Ref406766166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121</w:t>
      </w:r>
      <w:r w:rsidR="007D2A7C" w:rsidRPr="00B83B3E">
        <w:fldChar w:fldCharType="end"/>
      </w:r>
      <w:r w:rsidR="009464FF" w:rsidRPr="00B83B3E">
        <w:t>)</w:t>
      </w:r>
      <w:r w:rsidR="00ED0CCE" w:rsidRPr="00B83B3E">
        <w:t>.</w:t>
      </w:r>
    </w:p>
    <w:p w14:paraId="5C3CD9C7" w14:textId="382C92FF" w:rsidR="00ED0CCE" w:rsidRPr="00B83B3E" w:rsidRDefault="00ED0CCE" w:rsidP="005A3682">
      <w:pPr>
        <w:pStyle w:val="BodyText"/>
      </w:pPr>
      <w:r w:rsidRPr="00B83B3E">
        <w:rPr>
          <w:b/>
        </w:rPr>
        <w:t>Step 2</w:t>
      </w:r>
      <w:r w:rsidRPr="00B83B3E">
        <w:t xml:space="preserve"> –</w:t>
      </w:r>
      <w:r w:rsidR="00607D35" w:rsidRPr="00B83B3E">
        <w:t xml:space="preserve"> </w:t>
      </w:r>
      <w:r w:rsidRPr="00B83B3E">
        <w:t>The left colu</w:t>
      </w:r>
      <w:r w:rsidRPr="00B83B3E">
        <w:rPr>
          <w:b/>
        </w:rPr>
        <w:t>m</w:t>
      </w:r>
      <w:r w:rsidRPr="00B83B3E">
        <w:t>n shows all the various programmed Health Summaries available at the medical facility to which the user is connected (</w:t>
      </w:r>
      <w:r w:rsidR="007D2A7C" w:rsidRPr="00B83B3E">
        <w:fldChar w:fldCharType="begin"/>
      </w:r>
      <w:r w:rsidR="007D2A7C" w:rsidRPr="00B83B3E">
        <w:instrText xml:space="preserve"> REF _Ref406766175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122</w:t>
      </w:r>
      <w:r w:rsidR="007D2A7C" w:rsidRPr="00B83B3E">
        <w:fldChar w:fldCharType="end"/>
      </w:r>
      <w:r w:rsidRPr="00B83B3E">
        <w:t>).</w:t>
      </w:r>
      <w:r w:rsidR="00EE0CF4">
        <w:t xml:space="preserve"> </w:t>
      </w:r>
      <w:r w:rsidRPr="00B83B3E">
        <w:t>This menu var</w:t>
      </w:r>
      <w:r w:rsidR="00A941A6" w:rsidRPr="00B83B3E">
        <w:t>ies</w:t>
      </w:r>
      <w:r w:rsidRPr="00B83B3E">
        <w:t xml:space="preserve"> from facility to facility.</w:t>
      </w:r>
      <w:r w:rsidR="00EE0CF4">
        <w:t xml:space="preserve"> </w:t>
      </w:r>
      <w:r w:rsidRPr="00B83B3E">
        <w:t>The user uses the scroll bar to find a specific health summary.</w:t>
      </w:r>
      <w:r w:rsidR="00EE0CF4">
        <w:t xml:space="preserve"> </w:t>
      </w:r>
      <w:r w:rsidRPr="00B83B3E">
        <w:t>There are many useful health summaries that have been created at the user’s medical facility.</w:t>
      </w:r>
      <w:r w:rsidR="00EE0CF4">
        <w:t xml:space="preserve"> </w:t>
      </w:r>
      <w:r w:rsidRPr="00B83B3E">
        <w:t>This example pertains to the VARO Rating health summ</w:t>
      </w:r>
      <w:r w:rsidR="00607D35" w:rsidRPr="00B83B3E">
        <w:t>ary that was created in VISN 8.</w:t>
      </w:r>
    </w:p>
    <w:p w14:paraId="5C3CD9C8" w14:textId="00B2390F" w:rsidR="00ED0CCE" w:rsidRPr="00B83B3E" w:rsidRDefault="00ED0CCE" w:rsidP="00FD0F48">
      <w:pPr>
        <w:pStyle w:val="BodyText"/>
      </w:pPr>
      <w:r w:rsidRPr="00B83B3E">
        <w:t>The user scrolls down to the Health Summary and selects its title in the left column.</w:t>
      </w:r>
      <w:r w:rsidR="00EE0CF4">
        <w:t xml:space="preserve"> </w:t>
      </w:r>
      <w:r w:rsidRPr="00B83B3E">
        <w:t>The report is automatically generated for view</w:t>
      </w:r>
      <w:r w:rsidR="00607D35" w:rsidRPr="00B83B3E">
        <w:t>ing in the window on the right.</w:t>
      </w:r>
    </w:p>
    <w:p w14:paraId="5C3CD9C9" w14:textId="77777777" w:rsidR="007D2A7C" w:rsidRPr="00B83B3E" w:rsidRDefault="007D2A7C" w:rsidP="00400B72">
      <w:pPr>
        <w:pStyle w:val="Body3PicCaption"/>
      </w:pPr>
    </w:p>
    <w:p w14:paraId="5C3CD9CA" w14:textId="5E0D028F" w:rsidR="00D86AF8" w:rsidRPr="00B83B3E" w:rsidRDefault="006378D6" w:rsidP="001C720C">
      <w:pPr>
        <w:pStyle w:val="Body3PicCaption"/>
      </w:pPr>
      <w:r w:rsidRPr="00B83B3E">
        <w:drawing>
          <wp:inline distT="0" distB="0" distL="0" distR="0" wp14:anchorId="537BCFFB" wp14:editId="4FE6B93B">
            <wp:extent cx="5661660" cy="4632960"/>
            <wp:effectExtent l="0" t="0" r="0" b="0"/>
            <wp:docPr id="311" name="Picture 156" descr="Health Summaries tab" title="Fig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cstate="print"/>
                    <a:srcRect/>
                    <a:stretch>
                      <a:fillRect/>
                    </a:stretch>
                  </pic:blipFill>
                  <pic:spPr bwMode="auto">
                    <a:xfrm>
                      <a:off x="0" y="0"/>
                      <a:ext cx="5661660" cy="4632960"/>
                    </a:xfrm>
                    <a:prstGeom prst="rect">
                      <a:avLst/>
                    </a:prstGeom>
                    <a:noFill/>
                  </pic:spPr>
                </pic:pic>
              </a:graphicData>
            </a:graphic>
          </wp:inline>
        </w:drawing>
      </w:r>
    </w:p>
    <w:p w14:paraId="5C3CD9CB" w14:textId="1A9ECE92" w:rsidR="00502ADA" w:rsidRPr="00B83B3E" w:rsidRDefault="00BA0DE1" w:rsidP="00B52F9B">
      <w:pPr>
        <w:pStyle w:val="Caption"/>
        <w:rPr>
          <w:rFonts w:cs="Times New Roman"/>
        </w:rPr>
      </w:pPr>
      <w:bookmarkStart w:id="1096" w:name="_Toc326149634"/>
      <w:bookmarkStart w:id="1097" w:name="_Toc278548208"/>
      <w:bookmarkStart w:id="1098" w:name="_Ref225242744"/>
      <w:bookmarkStart w:id="1099" w:name="_Ref322025210"/>
      <w:bookmarkStart w:id="1100" w:name="_Ref325362244"/>
      <w:bookmarkStart w:id="1101" w:name="_Ref406766166"/>
      <w:bookmarkStart w:id="1102" w:name="_Toc5243565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86</w:t>
      </w:r>
      <w:r w:rsidR="008D502E">
        <w:rPr>
          <w:rFonts w:cs="Times New Roman"/>
        </w:rPr>
        <w:fldChar w:fldCharType="end"/>
      </w:r>
      <w:bookmarkEnd w:id="1096"/>
      <w:bookmarkEnd w:id="1097"/>
      <w:bookmarkEnd w:id="1098"/>
      <w:bookmarkEnd w:id="1099"/>
      <w:bookmarkEnd w:id="1100"/>
      <w:bookmarkEnd w:id="1101"/>
      <w:r w:rsidR="00031544">
        <w:rPr>
          <w:rFonts w:cs="Times New Roman"/>
        </w:rPr>
        <w:t>. Health Summaries View.</w:t>
      </w:r>
      <w:bookmarkEnd w:id="1102"/>
    </w:p>
    <w:p w14:paraId="5C3CD9CC" w14:textId="77777777" w:rsidR="007D2A7C" w:rsidRPr="00B83B3E" w:rsidRDefault="007D2A7C" w:rsidP="007D2A7C"/>
    <w:p w14:paraId="5C3CD9CD" w14:textId="5D0AE012" w:rsidR="00D86AF8" w:rsidRPr="00B83B3E" w:rsidRDefault="00B12493" w:rsidP="00055547">
      <w:pPr>
        <w:pStyle w:val="Note"/>
      </w:pPr>
      <w:r w:rsidRPr="005F7F65">
        <w:rPr>
          <w:b/>
        </w:rPr>
        <w:t>NOTE</w:t>
      </w:r>
      <w:r w:rsidR="00D86AF8" w:rsidRPr="00B83B3E">
        <w:t xml:space="preserve">: </w:t>
      </w:r>
      <w:r w:rsidR="00646FDC" w:rsidRPr="00B83B3E">
        <w:t>If unsure w</w:t>
      </w:r>
      <w:r w:rsidR="00D86AF8" w:rsidRPr="00B83B3E">
        <w:t xml:space="preserve">hat components are in a </w:t>
      </w:r>
      <w:proofErr w:type="gramStart"/>
      <w:r w:rsidR="00D86AF8" w:rsidRPr="00B83B3E">
        <w:t>particular summary</w:t>
      </w:r>
      <w:proofErr w:type="gramEnd"/>
      <w:r w:rsidR="00D86AF8" w:rsidRPr="00B83B3E">
        <w:t xml:space="preserve">, </w:t>
      </w:r>
      <w:r w:rsidR="00646FDC" w:rsidRPr="00B83B3E">
        <w:t xml:space="preserve">the user can </w:t>
      </w:r>
      <w:r w:rsidR="00D86AF8" w:rsidRPr="00B83B3E">
        <w:t>generate the summary and then click the down arrow to the right of HS Component field. A drop-down list list</w:t>
      </w:r>
      <w:r w:rsidR="004E735A" w:rsidRPr="00B83B3E">
        <w:t>s</w:t>
      </w:r>
      <w:r w:rsidR="00D86AF8" w:rsidRPr="00B83B3E">
        <w:t xml:space="preserve"> the components</w:t>
      </w:r>
      <w:r w:rsidR="00ED0CCE" w:rsidRPr="00B83B3E">
        <w:t xml:space="preserve"> (</w:t>
      </w:r>
      <w:r w:rsidR="007D2A7C" w:rsidRPr="00B83B3E">
        <w:fldChar w:fldCharType="begin"/>
      </w:r>
      <w:r w:rsidR="007D2A7C" w:rsidRPr="00B83B3E">
        <w:instrText xml:space="preserve"> REF _Ref406766209 \h </w:instrText>
      </w:r>
      <w:r w:rsidR="00B83B3E">
        <w:instrText xml:space="preserve"> \* MERGEFORMAT </w:instrText>
      </w:r>
      <w:r w:rsidR="007D2A7C" w:rsidRPr="00B83B3E">
        <w:fldChar w:fldCharType="separate"/>
      </w:r>
      <w:r w:rsidR="00291D99" w:rsidRPr="00B83B3E">
        <w:t xml:space="preserve">Figure </w:t>
      </w:r>
      <w:r w:rsidR="00291D99">
        <w:t>2</w:t>
      </w:r>
      <w:r w:rsidR="00291D99">
        <w:noBreakHyphen/>
        <w:t>122</w:t>
      </w:r>
      <w:r w:rsidR="007D2A7C" w:rsidRPr="00B83B3E">
        <w:fldChar w:fldCharType="end"/>
      </w:r>
      <w:r w:rsidR="00ED0CCE" w:rsidRPr="00B83B3E">
        <w:t>)</w:t>
      </w:r>
      <w:r w:rsidR="00D86AF8" w:rsidRPr="00B83B3E">
        <w:t>.</w:t>
      </w:r>
    </w:p>
    <w:p w14:paraId="5C3CD9CE" w14:textId="79D76672" w:rsidR="00502ADA" w:rsidRPr="00B83B3E" w:rsidRDefault="006378D6">
      <w:pPr>
        <w:pStyle w:val="Body3PicCaption"/>
      </w:pPr>
      <w:r w:rsidRPr="00B83B3E">
        <w:lastRenderedPageBreak/>
        <w:drawing>
          <wp:inline distT="0" distB="0" distL="0" distR="0" wp14:anchorId="47630B7A" wp14:editId="3DBC23EF">
            <wp:extent cx="5684520" cy="4244340"/>
            <wp:effectExtent l="0" t="0" r="0" b="3810"/>
            <wp:docPr id="312" name="Picture 158" descr="Displays all the various programmed Health Summaries available " title="Fig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8" cstate="print"/>
                    <a:srcRect/>
                    <a:stretch>
                      <a:fillRect/>
                    </a:stretch>
                  </pic:blipFill>
                  <pic:spPr bwMode="auto">
                    <a:xfrm>
                      <a:off x="0" y="0"/>
                      <a:ext cx="5684520" cy="4244340"/>
                    </a:xfrm>
                    <a:prstGeom prst="rect">
                      <a:avLst/>
                    </a:prstGeom>
                    <a:noFill/>
                  </pic:spPr>
                </pic:pic>
              </a:graphicData>
            </a:graphic>
          </wp:inline>
        </w:drawing>
      </w:r>
    </w:p>
    <w:p w14:paraId="5C3CD9CF" w14:textId="16BF96CB" w:rsidR="0010515B" w:rsidRPr="00B83B3E" w:rsidRDefault="00BA0DE1" w:rsidP="00B52F9B">
      <w:pPr>
        <w:pStyle w:val="Caption"/>
        <w:rPr>
          <w:rFonts w:cs="Times New Roman"/>
        </w:rPr>
      </w:pPr>
      <w:bookmarkStart w:id="1103" w:name="_Toc326149635"/>
      <w:bookmarkStart w:id="1104" w:name="_Ref325362252"/>
      <w:bookmarkStart w:id="1105" w:name="_Ref406766175"/>
      <w:bookmarkStart w:id="1106" w:name="_Ref406766209"/>
      <w:bookmarkStart w:id="1107" w:name="_Ref406766237"/>
      <w:bookmarkStart w:id="1108" w:name="_Toc5243565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87</w:t>
      </w:r>
      <w:r w:rsidR="008D502E">
        <w:rPr>
          <w:rFonts w:cs="Times New Roman"/>
        </w:rPr>
        <w:fldChar w:fldCharType="end"/>
      </w:r>
      <w:bookmarkEnd w:id="1103"/>
      <w:bookmarkEnd w:id="1104"/>
      <w:bookmarkEnd w:id="1105"/>
      <w:bookmarkEnd w:id="1106"/>
      <w:bookmarkEnd w:id="1107"/>
      <w:r w:rsidR="00031544">
        <w:rPr>
          <w:rFonts w:cs="Times New Roman"/>
        </w:rPr>
        <w:t>. Health Summaries View—Component Selection.</w:t>
      </w:r>
      <w:bookmarkEnd w:id="1108"/>
    </w:p>
    <w:p w14:paraId="5C3CD9D0" w14:textId="77777777" w:rsidR="007D2A7C" w:rsidRPr="00B83B3E" w:rsidRDefault="007D2A7C" w:rsidP="007D2A7C"/>
    <w:p w14:paraId="5C3CD9D1" w14:textId="4D9F6B81" w:rsidR="00D86AF8" w:rsidRPr="00B83B3E" w:rsidRDefault="00196B97" w:rsidP="00CE0FB6">
      <w:pPr>
        <w:pStyle w:val="BodyText"/>
      </w:pPr>
      <w:r w:rsidRPr="00B83B3E">
        <w:rPr>
          <w:b/>
        </w:rPr>
        <w:t>Step 3</w:t>
      </w:r>
      <w:r w:rsidR="00D86AF8" w:rsidRPr="00B83B3E">
        <w:t xml:space="preserve"> </w:t>
      </w:r>
      <w:r w:rsidR="001768A4" w:rsidRPr="00B83B3E">
        <w:t>–</w:t>
      </w:r>
      <w:r w:rsidR="00607D35" w:rsidRPr="00B83B3E">
        <w:t xml:space="preserve"> </w:t>
      </w:r>
      <w:r w:rsidR="00D86AF8" w:rsidRPr="00B83B3E">
        <w:t>T</w:t>
      </w:r>
      <w:r w:rsidR="00AB2560" w:rsidRPr="00B83B3E">
        <w:t xml:space="preserve">he user </w:t>
      </w:r>
      <w:r w:rsidR="00C61800" w:rsidRPr="00B83B3E">
        <w:t>can scroll down the page to</w:t>
      </w:r>
      <w:r w:rsidR="00D86AF8" w:rsidRPr="00B83B3E">
        <w:t xml:space="preserve"> see the various components of the custom health summary. The components appear in the order that they are listed in the component box</w:t>
      </w:r>
      <w:r w:rsidR="00E62E7B" w:rsidRPr="00B83B3E">
        <w:t>, which opens when the user selects</w:t>
      </w:r>
      <w:r w:rsidR="00D86AF8" w:rsidRPr="00B83B3E">
        <w:t xml:space="preserve"> the down arrow (</w:t>
      </w:r>
      <w:r w:rsidR="007D2A7C" w:rsidRPr="00B83B3E">
        <w:fldChar w:fldCharType="begin"/>
      </w:r>
      <w:r w:rsidR="007D2A7C" w:rsidRPr="00B83B3E">
        <w:instrText xml:space="preserve"> REF _Ref406766237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122</w:t>
      </w:r>
      <w:r w:rsidR="007D2A7C" w:rsidRPr="00B83B3E">
        <w:fldChar w:fldCharType="end"/>
      </w:r>
      <w:r w:rsidR="00D86AF8" w:rsidRPr="00B83B3E">
        <w:t>).</w:t>
      </w:r>
      <w:r w:rsidR="00EE0CF4">
        <w:t xml:space="preserve"> </w:t>
      </w:r>
      <w:r w:rsidR="00646FDC" w:rsidRPr="00B83B3E">
        <w:t>The user</w:t>
      </w:r>
      <w:r w:rsidR="00D86AF8" w:rsidRPr="00B83B3E">
        <w:t xml:space="preserve"> can change the width of the summary window by </w:t>
      </w:r>
      <w:r w:rsidR="00E62E7B" w:rsidRPr="00B83B3E">
        <w:t>clicking</w:t>
      </w:r>
      <w:r w:rsidR="00D86AF8" w:rsidRPr="00B83B3E">
        <w:t xml:space="preserve"> the center dividing line and dragging it to the side.</w:t>
      </w:r>
    </w:p>
    <w:p w14:paraId="5C3CD9D2" w14:textId="77777777" w:rsidR="00D86AF8" w:rsidRPr="00B83B3E" w:rsidRDefault="00196B97" w:rsidP="00CE0FB6">
      <w:pPr>
        <w:pStyle w:val="BodyText"/>
      </w:pPr>
      <w:r w:rsidRPr="00B83B3E">
        <w:rPr>
          <w:b/>
        </w:rPr>
        <w:t>Step 4</w:t>
      </w:r>
      <w:r w:rsidR="00D86AF8" w:rsidRPr="00B83B3E">
        <w:t xml:space="preserve"> </w:t>
      </w:r>
      <w:r w:rsidR="001768A4" w:rsidRPr="00B83B3E">
        <w:t>–</w:t>
      </w:r>
      <w:r w:rsidR="00607D35" w:rsidRPr="00B83B3E">
        <w:t xml:space="preserve"> </w:t>
      </w:r>
      <w:r w:rsidR="00D86AF8" w:rsidRPr="00B83B3E">
        <w:t xml:space="preserve">To print, </w:t>
      </w:r>
      <w:r w:rsidR="00C61800" w:rsidRPr="00B83B3E">
        <w:t xml:space="preserve">the user selects </w:t>
      </w:r>
      <w:r w:rsidR="00C61800" w:rsidRPr="00B83B3E">
        <w:rPr>
          <w:b/>
        </w:rPr>
        <w:t>Print</w:t>
      </w:r>
      <w:r w:rsidR="00C61800" w:rsidRPr="00B83B3E">
        <w:t xml:space="preserve"> from the File menu on the</w:t>
      </w:r>
      <w:r w:rsidR="00D86AF8" w:rsidRPr="00B83B3E">
        <w:t xml:space="preserve"> </w:t>
      </w:r>
      <w:r w:rsidR="006B7071" w:rsidRPr="00B83B3E">
        <w:t>CAPRI</w:t>
      </w:r>
      <w:r w:rsidR="00D86AF8" w:rsidRPr="00B83B3E">
        <w:t xml:space="preserve"> menu bar.</w:t>
      </w:r>
    </w:p>
    <w:p w14:paraId="5C3CD9D3" w14:textId="77777777" w:rsidR="00D86AF8" w:rsidRPr="00B83B3E" w:rsidRDefault="00D86AF8" w:rsidP="00A561AD">
      <w:pPr>
        <w:pStyle w:val="Heading3"/>
      </w:pPr>
      <w:bookmarkStart w:id="1109" w:name="_Toc146086644"/>
      <w:bookmarkStart w:id="1110" w:name="_Toc278187831"/>
      <w:bookmarkStart w:id="1111" w:name="_Toc508873602"/>
      <w:bookmarkStart w:id="1112" w:name="_Toc508875002"/>
      <w:bookmarkStart w:id="1113" w:name="_Toc508875856"/>
      <w:bookmarkStart w:id="1114" w:name="_Toc524336325"/>
      <w:r w:rsidRPr="00B83B3E">
        <w:lastRenderedPageBreak/>
        <w:t>Ad Hoc Report</w:t>
      </w:r>
      <w:bookmarkEnd w:id="1109"/>
      <w:bookmarkEnd w:id="1110"/>
      <w:bookmarkEnd w:id="1111"/>
      <w:bookmarkEnd w:id="1112"/>
      <w:bookmarkEnd w:id="1113"/>
      <w:bookmarkEnd w:id="1114"/>
    </w:p>
    <w:p w14:paraId="5C3CD9D4" w14:textId="3701769D" w:rsidR="00D86AF8" w:rsidRPr="00B83B3E" w:rsidRDefault="00196B97" w:rsidP="00400B72">
      <w:pPr>
        <w:pStyle w:val="Body3PicCaption"/>
      </w:pPr>
      <w:r w:rsidRPr="00B83B3E">
        <w:t>Step 1</w:t>
      </w:r>
      <w:r w:rsidR="00D86AF8" w:rsidRPr="00B83B3E">
        <w:t xml:space="preserve"> </w:t>
      </w:r>
      <w:r w:rsidR="001768A4" w:rsidRPr="00B83B3E">
        <w:t>–</w:t>
      </w:r>
      <w:r w:rsidR="00607D35" w:rsidRPr="00B83B3E">
        <w:t xml:space="preserve"> </w:t>
      </w:r>
      <w:r w:rsidR="0051170C" w:rsidRPr="00B83B3E">
        <w:t>The user logs</w:t>
      </w:r>
      <w:r w:rsidR="00D86AF8" w:rsidRPr="00B83B3E">
        <w:t xml:space="preserve"> into </w:t>
      </w:r>
      <w:r w:rsidR="006B7071" w:rsidRPr="00B83B3E">
        <w:t>CAPRI</w:t>
      </w:r>
      <w:r w:rsidR="00D86AF8" w:rsidRPr="00B83B3E">
        <w:t>, select</w:t>
      </w:r>
      <w:r w:rsidR="0051170C" w:rsidRPr="00B83B3E">
        <w:t>s</w:t>
      </w:r>
      <w:r w:rsidR="00D86AF8" w:rsidRPr="00B83B3E">
        <w:t xml:space="preserve"> a patient, and click</w:t>
      </w:r>
      <w:r w:rsidR="0051170C" w:rsidRPr="00B83B3E">
        <w:t>s</w:t>
      </w:r>
      <w:r w:rsidR="00D86AF8" w:rsidRPr="00B83B3E">
        <w:t xml:space="preserve"> the Health Summaries tab.</w:t>
      </w:r>
      <w:r w:rsidR="00EE0CF4">
        <w:t xml:space="preserve"> </w:t>
      </w:r>
      <w:r w:rsidR="00D86AF8" w:rsidRPr="00B83B3E">
        <w:t xml:space="preserve">The following screen </w:t>
      </w:r>
      <w:r w:rsidR="00B31F74" w:rsidRPr="00B83B3E">
        <w:t>(</w:t>
      </w:r>
      <w:r w:rsidR="007D2A7C" w:rsidRPr="00B83B3E">
        <w:fldChar w:fldCharType="begin"/>
      </w:r>
      <w:r w:rsidR="007D2A7C" w:rsidRPr="00B83B3E">
        <w:instrText xml:space="preserve"> REF _Ref406766258 \h </w:instrText>
      </w:r>
      <w:r w:rsidR="00B83B3E">
        <w:instrText xml:space="preserve"> \* MERGEFORMAT </w:instrText>
      </w:r>
      <w:r w:rsidR="007D2A7C" w:rsidRPr="00B83B3E">
        <w:fldChar w:fldCharType="separate"/>
      </w:r>
      <w:r w:rsidR="00291D99" w:rsidRPr="00B83B3E">
        <w:t xml:space="preserve">Figure </w:t>
      </w:r>
      <w:r w:rsidR="00291D99">
        <w:t>2</w:t>
      </w:r>
      <w:r w:rsidR="00291D99">
        <w:noBreakHyphen/>
        <w:t>123</w:t>
      </w:r>
      <w:r w:rsidR="007D2A7C" w:rsidRPr="00B83B3E">
        <w:fldChar w:fldCharType="end"/>
      </w:r>
      <w:r w:rsidR="00B31F74" w:rsidRPr="00B83B3E">
        <w:t xml:space="preserve">) </w:t>
      </w:r>
      <w:r w:rsidR="00254AD3" w:rsidRPr="00B83B3E">
        <w:t>opens</w:t>
      </w:r>
      <w:r w:rsidR="00D86AF8" w:rsidRPr="00B83B3E">
        <w:t>:</w:t>
      </w:r>
    </w:p>
    <w:p w14:paraId="5C3CD9D5" w14:textId="0DAC7E95" w:rsidR="007D2A7C" w:rsidRPr="00B83B3E" w:rsidRDefault="00031544" w:rsidP="00031544">
      <w:pPr>
        <w:pStyle w:val="Body3PicCaption"/>
      </w:pPr>
      <w:r>
        <w:drawing>
          <wp:inline distT="0" distB="0" distL="0" distR="0" wp14:anchorId="2D80E12A" wp14:editId="78322698">
            <wp:extent cx="5590477" cy="4571429"/>
            <wp:effectExtent l="19050" t="19050" r="10795" b="19685"/>
            <wp:docPr id="15" name="Picture 15" descr="Adhoc Repor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90477" cy="4571429"/>
                    </a:xfrm>
                    <a:prstGeom prst="rect">
                      <a:avLst/>
                    </a:prstGeom>
                    <a:ln w="6350">
                      <a:solidFill>
                        <a:schemeClr val="tx1"/>
                      </a:solidFill>
                    </a:ln>
                  </pic:spPr>
                </pic:pic>
              </a:graphicData>
            </a:graphic>
          </wp:inline>
        </w:drawing>
      </w:r>
    </w:p>
    <w:p w14:paraId="5C3CD9D7" w14:textId="3D5EA136" w:rsidR="0010515B" w:rsidRPr="00B83B3E" w:rsidRDefault="0010515B" w:rsidP="00B52F9B">
      <w:pPr>
        <w:pStyle w:val="Caption"/>
        <w:rPr>
          <w:rFonts w:cs="Times New Roman"/>
        </w:rPr>
      </w:pPr>
      <w:bookmarkStart w:id="1115" w:name="_Toc326149636"/>
      <w:bookmarkStart w:id="1116" w:name="_Toc278548210"/>
      <w:bookmarkStart w:id="1117" w:name="_Ref225242767"/>
      <w:bookmarkStart w:id="1118" w:name="_Ref322025443"/>
      <w:bookmarkStart w:id="1119" w:name="_Ref322025455"/>
      <w:bookmarkStart w:id="1120" w:name="_Ref325362371"/>
      <w:bookmarkStart w:id="1121" w:name="_Ref406766258"/>
      <w:bookmarkStart w:id="1122" w:name="_Toc5243565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88</w:t>
      </w:r>
      <w:r w:rsidR="008D502E">
        <w:rPr>
          <w:rFonts w:cs="Times New Roman"/>
        </w:rPr>
        <w:fldChar w:fldCharType="end"/>
      </w:r>
      <w:bookmarkEnd w:id="1115"/>
      <w:bookmarkEnd w:id="1116"/>
      <w:bookmarkEnd w:id="1117"/>
      <w:bookmarkEnd w:id="1118"/>
      <w:bookmarkEnd w:id="1119"/>
      <w:bookmarkEnd w:id="1120"/>
      <w:bookmarkEnd w:id="1121"/>
      <w:r w:rsidR="00031544">
        <w:rPr>
          <w:rFonts w:cs="Times New Roman"/>
        </w:rPr>
        <w:t>. Health Summaries View—Adhoc Report Selection.</w:t>
      </w:r>
      <w:bookmarkEnd w:id="1122"/>
    </w:p>
    <w:p w14:paraId="5C3CD9D8" w14:textId="77777777" w:rsidR="007D2A7C" w:rsidRPr="00B83B3E" w:rsidRDefault="007D2A7C" w:rsidP="007D2A7C"/>
    <w:p w14:paraId="5C3CD9D9" w14:textId="551DE321" w:rsidR="00D86AF8" w:rsidRPr="00B83B3E" w:rsidRDefault="00196B97" w:rsidP="005A3682">
      <w:pPr>
        <w:pStyle w:val="BodyText"/>
      </w:pPr>
      <w:r w:rsidRPr="00B83B3E">
        <w:rPr>
          <w:b/>
        </w:rPr>
        <w:t>Step 2</w:t>
      </w:r>
      <w:r w:rsidR="00D86AF8" w:rsidRPr="00B83B3E">
        <w:t xml:space="preserve"> </w:t>
      </w:r>
      <w:r w:rsidR="001768A4" w:rsidRPr="00B83B3E">
        <w:t>–</w:t>
      </w:r>
      <w:r w:rsidR="00607D35" w:rsidRPr="00B83B3E">
        <w:t xml:space="preserve"> </w:t>
      </w:r>
      <w:r w:rsidR="00213B8B" w:rsidRPr="00B83B3E">
        <w:t xml:space="preserve">When the user clicks </w:t>
      </w:r>
      <w:r w:rsidR="00D86AF8" w:rsidRPr="00B83B3E">
        <w:t xml:space="preserve">the </w:t>
      </w:r>
      <w:r w:rsidR="00213B8B" w:rsidRPr="00B83B3E">
        <w:rPr>
          <w:b/>
        </w:rPr>
        <w:t>Adhoc</w:t>
      </w:r>
      <w:r w:rsidR="00D86AF8" w:rsidRPr="00B83B3E">
        <w:rPr>
          <w:b/>
        </w:rPr>
        <w:t xml:space="preserve"> Report</w:t>
      </w:r>
      <w:r w:rsidR="00D86AF8" w:rsidRPr="00B83B3E">
        <w:t xml:space="preserve"> button</w:t>
      </w:r>
      <w:r w:rsidR="00213B8B" w:rsidRPr="00B83B3E">
        <w:t>, t</w:t>
      </w:r>
      <w:r w:rsidR="00D86AF8" w:rsidRPr="00B83B3E">
        <w:t xml:space="preserve">he </w:t>
      </w:r>
      <w:r w:rsidR="00D86AF8" w:rsidRPr="00B83B3E">
        <w:rPr>
          <w:b/>
        </w:rPr>
        <w:t>Adhoc Health Summary</w:t>
      </w:r>
      <w:r w:rsidR="00D86AF8" w:rsidRPr="00B83B3E">
        <w:t xml:space="preserve"> screen </w:t>
      </w:r>
      <w:r w:rsidR="00213B8B" w:rsidRPr="00B83B3E">
        <w:t>is displayed</w:t>
      </w:r>
      <w:r w:rsidR="008333F0" w:rsidRPr="00B83B3E">
        <w:t xml:space="preserve"> (</w:t>
      </w:r>
      <w:r w:rsidR="007D2A7C" w:rsidRPr="00B83B3E">
        <w:fldChar w:fldCharType="begin"/>
      </w:r>
      <w:r w:rsidR="007D2A7C" w:rsidRPr="00B83B3E">
        <w:instrText xml:space="preserve"> REF _Ref406766300 \h </w:instrText>
      </w:r>
      <w:r w:rsidR="00B83B3E">
        <w:instrText xml:space="preserve"> \* MERGEFORMAT </w:instrText>
      </w:r>
      <w:r w:rsidR="007D2A7C" w:rsidRPr="00B83B3E">
        <w:fldChar w:fldCharType="separate"/>
      </w:r>
      <w:r w:rsidR="00291D99" w:rsidRPr="00B12493">
        <w:t xml:space="preserve">Figure </w:t>
      </w:r>
      <w:r w:rsidR="00291D99">
        <w:rPr>
          <w:noProof/>
        </w:rPr>
        <w:t>2</w:t>
      </w:r>
      <w:r w:rsidR="00291D99">
        <w:rPr>
          <w:noProof/>
        </w:rPr>
        <w:noBreakHyphen/>
        <w:t>124</w:t>
      </w:r>
      <w:r w:rsidR="007D2A7C" w:rsidRPr="00B83B3E">
        <w:fldChar w:fldCharType="end"/>
      </w:r>
      <w:r w:rsidR="008333F0" w:rsidRPr="00B83B3E">
        <w:t>).</w:t>
      </w:r>
    </w:p>
    <w:p w14:paraId="5C3CD9DA" w14:textId="45B29EFD" w:rsidR="008333F0" w:rsidRPr="00B83B3E" w:rsidRDefault="008333F0" w:rsidP="005A3682">
      <w:pPr>
        <w:pStyle w:val="BodyText"/>
      </w:pPr>
      <w:r w:rsidRPr="00B83B3E">
        <w:rPr>
          <w:b/>
        </w:rPr>
        <w:t>Step 3</w:t>
      </w:r>
      <w:r w:rsidR="001F4278" w:rsidRPr="00B83B3E">
        <w:t xml:space="preserve"> </w:t>
      </w:r>
      <w:r w:rsidR="00607D35" w:rsidRPr="00B83B3E">
        <w:t xml:space="preserve">– </w:t>
      </w:r>
      <w:r w:rsidRPr="00B83B3E">
        <w:t>The list of available components appears in the left column (</w:t>
      </w:r>
      <w:r w:rsidR="007D2A7C" w:rsidRPr="00B83B3E">
        <w:fldChar w:fldCharType="begin"/>
      </w:r>
      <w:r w:rsidR="007D2A7C" w:rsidRPr="00B83B3E">
        <w:instrText xml:space="preserve"> REF _Ref406766315 \h </w:instrText>
      </w:r>
      <w:r w:rsidR="00B83B3E">
        <w:instrText xml:space="preserve"> \* MERGEFORMAT </w:instrText>
      </w:r>
      <w:r w:rsidR="007D2A7C" w:rsidRPr="00B83B3E">
        <w:fldChar w:fldCharType="separate"/>
      </w:r>
      <w:r w:rsidR="00291D99" w:rsidRPr="00B12493">
        <w:t xml:space="preserve">Figure </w:t>
      </w:r>
      <w:r w:rsidR="00291D99">
        <w:rPr>
          <w:noProof/>
        </w:rPr>
        <w:t>2</w:t>
      </w:r>
      <w:r w:rsidR="00291D99">
        <w:rPr>
          <w:noProof/>
        </w:rPr>
        <w:noBreakHyphen/>
        <w:t>124</w:t>
      </w:r>
      <w:r w:rsidR="007D2A7C" w:rsidRPr="00B83B3E">
        <w:fldChar w:fldCharType="end"/>
      </w:r>
      <w:r w:rsidRPr="00B83B3E">
        <w:t>).</w:t>
      </w:r>
      <w:r w:rsidR="00EE0CF4">
        <w:t xml:space="preserve"> </w:t>
      </w:r>
      <w:r w:rsidRPr="00B83B3E">
        <w:t>The user can order these components by their Name, Abbreviation, or Display Header.</w:t>
      </w:r>
      <w:r w:rsidR="00EE0CF4">
        <w:t xml:space="preserve"> </w:t>
      </w:r>
      <w:r w:rsidRPr="00B83B3E">
        <w:t>The user can scroll down the list, or search by typing the first few letters into the box directly above the list.</w:t>
      </w:r>
      <w:r w:rsidR="00EE0CF4">
        <w:t xml:space="preserve"> </w:t>
      </w:r>
      <w:r w:rsidRPr="00B83B3E">
        <w:t xml:space="preserve">The user locates the component to add and then clicks the </w:t>
      </w:r>
      <w:r w:rsidR="00607D35" w:rsidRPr="00B83B3E">
        <w:rPr>
          <w:b/>
        </w:rPr>
        <w:t>(</w:t>
      </w:r>
      <w:r w:rsidRPr="00B83B3E">
        <w:rPr>
          <w:b/>
        </w:rPr>
        <w:t>&gt;</w:t>
      </w:r>
      <w:r w:rsidR="00607D35" w:rsidRPr="00B83B3E">
        <w:rPr>
          <w:b/>
        </w:rPr>
        <w:t>)</w:t>
      </w:r>
      <w:r w:rsidRPr="00B83B3E">
        <w:t xml:space="preserve"> button to move that component into the center column.</w:t>
      </w:r>
    </w:p>
    <w:p w14:paraId="5C3CD9DB" w14:textId="59A48C63" w:rsidR="008333F0" w:rsidRPr="00B83B3E" w:rsidRDefault="008333F0" w:rsidP="005A3682">
      <w:pPr>
        <w:pStyle w:val="BodyText"/>
      </w:pPr>
      <w:r w:rsidRPr="00B83B3E">
        <w:rPr>
          <w:b/>
        </w:rPr>
        <w:t>Step 4</w:t>
      </w:r>
      <w:r w:rsidRPr="00B83B3E">
        <w:t xml:space="preserve"> –</w:t>
      </w:r>
      <w:r w:rsidR="00607D35" w:rsidRPr="00B83B3E">
        <w:t xml:space="preserve"> </w:t>
      </w:r>
      <w:r w:rsidRPr="00B83B3E">
        <w:t>After the user has more than one component in the center column, the up and down arrow buttons are available.</w:t>
      </w:r>
      <w:r w:rsidR="00EE0CF4">
        <w:t xml:space="preserve"> </w:t>
      </w:r>
      <w:r w:rsidRPr="00B83B3E">
        <w:t>These buttons are used to change the order that the components appear in the report.</w:t>
      </w:r>
      <w:r w:rsidR="00EE0CF4">
        <w:t xml:space="preserve"> </w:t>
      </w:r>
      <w:r w:rsidRPr="00B83B3E">
        <w:t>The user selects the component, then clicks the arrow to move the co</w:t>
      </w:r>
      <w:r w:rsidR="001F4278" w:rsidRPr="00B83B3E">
        <w:t>mponent up or down in the list.</w:t>
      </w:r>
    </w:p>
    <w:p w14:paraId="5C3CD9DC" w14:textId="6396BA6D" w:rsidR="008333F0" w:rsidRDefault="008333F0" w:rsidP="005A3682">
      <w:pPr>
        <w:pStyle w:val="BodyText"/>
      </w:pPr>
      <w:r w:rsidRPr="00B83B3E">
        <w:lastRenderedPageBreak/>
        <w:t xml:space="preserve">If a component was selected in error, then the </w:t>
      </w:r>
      <w:r w:rsidRPr="00B83B3E">
        <w:rPr>
          <w:b/>
        </w:rPr>
        <w:t>(&lt;)</w:t>
      </w:r>
      <w:r w:rsidRPr="00B83B3E">
        <w:t xml:space="preserve"> button can be used to remove it from the list.</w:t>
      </w:r>
      <w:r w:rsidR="00EE0CF4">
        <w:t xml:space="preserve"> </w:t>
      </w:r>
      <w:r w:rsidRPr="00B83B3E">
        <w:t xml:space="preserve">The </w:t>
      </w:r>
      <w:r w:rsidRPr="00B83B3E">
        <w:rPr>
          <w:b/>
        </w:rPr>
        <w:t>(&lt;&lt;)</w:t>
      </w:r>
      <w:r w:rsidRPr="00B83B3E">
        <w:t xml:space="preserve"> button removes all selected components from the middl</w:t>
      </w:r>
      <w:r w:rsidR="001F4278" w:rsidRPr="00B83B3E">
        <w:t>e column.</w:t>
      </w:r>
    </w:p>
    <w:p w14:paraId="050A4C8D" w14:textId="3836CAD2" w:rsidR="00B12493" w:rsidRPr="00B83B3E" w:rsidRDefault="006378D6" w:rsidP="005F7F65">
      <w:r w:rsidRPr="00B83B3E">
        <w:rPr>
          <w:noProof/>
        </w:rPr>
        <w:drawing>
          <wp:inline distT="0" distB="0" distL="0" distR="0" wp14:anchorId="55AF6913" wp14:editId="455EDEDC">
            <wp:extent cx="4581525" cy="3448050"/>
            <wp:effectExtent l="0" t="0" r="9525" b="0"/>
            <wp:docPr id="328" name="Picture 83" descr="Description: Screen capture of the Adhoc Health Summary Screen" title="Fig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0"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191CBFB4" w:rsidR="0010515B" w:rsidRPr="00B12493" w:rsidRDefault="0010515B">
      <w:pPr>
        <w:pStyle w:val="Caption"/>
      </w:pPr>
      <w:bookmarkStart w:id="1123" w:name="_Toc326149637"/>
      <w:bookmarkStart w:id="1124" w:name="_Toc278548211"/>
      <w:bookmarkStart w:id="1125" w:name="_Ref225242780"/>
      <w:bookmarkStart w:id="1126" w:name="_Ref322025626"/>
      <w:bookmarkStart w:id="1127" w:name="_Ref322025674"/>
      <w:bookmarkStart w:id="1128" w:name="_Ref325363941"/>
      <w:bookmarkStart w:id="1129" w:name="_Ref325363958"/>
      <w:bookmarkStart w:id="1130" w:name="_Ref406766300"/>
      <w:bookmarkStart w:id="1131" w:name="_Ref406766315"/>
      <w:bookmarkStart w:id="1132" w:name="_Toc524356519"/>
      <w:r w:rsidRPr="00B12493">
        <w:t xml:space="preserve">Figure </w:t>
      </w:r>
      <w:fldSimple w:instr=" STYLEREF 1 \s ">
        <w:r w:rsidR="008D502E">
          <w:rPr>
            <w:noProof/>
          </w:rPr>
          <w:t>2</w:t>
        </w:r>
      </w:fldSimple>
      <w:r w:rsidR="008D502E">
        <w:noBreakHyphen/>
      </w:r>
      <w:fldSimple w:instr=" SEQ Figure \* ARABIC \s 1 ">
        <w:r w:rsidR="008D502E">
          <w:rPr>
            <w:noProof/>
          </w:rPr>
          <w:t>89</w:t>
        </w:r>
      </w:fldSimple>
      <w:bookmarkEnd w:id="1123"/>
      <w:bookmarkEnd w:id="1124"/>
      <w:bookmarkEnd w:id="1125"/>
      <w:bookmarkEnd w:id="1126"/>
      <w:bookmarkEnd w:id="1127"/>
      <w:bookmarkEnd w:id="1128"/>
      <w:bookmarkEnd w:id="1129"/>
      <w:bookmarkEnd w:id="1130"/>
      <w:bookmarkEnd w:id="1131"/>
      <w:r w:rsidR="00544190">
        <w:t>. Adhoc Health Summary View.</w:t>
      </w:r>
      <w:bookmarkEnd w:id="1132"/>
    </w:p>
    <w:p w14:paraId="5C3CD9DF" w14:textId="0B1BF7AE" w:rsidR="00D86AF8" w:rsidRPr="004A7A52" w:rsidRDefault="00D86AF8" w:rsidP="005F7F65">
      <w:r w:rsidRPr="004519C9">
        <w:t xml:space="preserve">Depending on the component selected, the Occurrence Limit and Time Limit fields may be </w:t>
      </w:r>
      <w:r w:rsidRPr="00B12493">
        <w:t>available.</w:t>
      </w:r>
      <w:r w:rsidR="00EE0CF4">
        <w:t xml:space="preserve"> </w:t>
      </w:r>
      <w:r w:rsidRPr="00B12493">
        <w:t xml:space="preserve">In the </w:t>
      </w:r>
      <w:r w:rsidR="008333F0" w:rsidRPr="00B12493">
        <w:t>following example</w:t>
      </w:r>
      <w:r w:rsidRPr="00B12493">
        <w:t xml:space="preserve"> (</w:t>
      </w:r>
      <w:r w:rsidR="007D2A7C" w:rsidRPr="00B12493">
        <w:fldChar w:fldCharType="begin"/>
      </w:r>
      <w:r w:rsidR="007D2A7C" w:rsidRPr="00715505">
        <w:instrText xml:space="preserve"> REF _Ref406766390 \h </w:instrText>
      </w:r>
      <w:r w:rsidR="00B83B3E" w:rsidRPr="00715505">
        <w:instrText xml:space="preserve"> \* MERGEFORMAT </w:instrText>
      </w:r>
      <w:r w:rsidR="007D2A7C" w:rsidRPr="00B12493">
        <w:fldChar w:fldCharType="separate"/>
      </w:r>
      <w:r w:rsidR="00291D99" w:rsidRPr="00B83B3E">
        <w:t xml:space="preserve">Figure </w:t>
      </w:r>
      <w:r w:rsidR="00291D99">
        <w:t>2</w:t>
      </w:r>
      <w:r w:rsidR="00291D99">
        <w:noBreakHyphen/>
        <w:t>125</w:t>
      </w:r>
      <w:r w:rsidR="007D2A7C" w:rsidRPr="00B12493">
        <w:fldChar w:fldCharType="end"/>
      </w:r>
      <w:r w:rsidRPr="00B12493">
        <w:t xml:space="preserve">), the </w:t>
      </w:r>
      <w:r w:rsidR="00946045" w:rsidRPr="00B12493">
        <w:t xml:space="preserve">Discharge Summary </w:t>
      </w:r>
      <w:r w:rsidRPr="004A7A52">
        <w:t>component has an O</w:t>
      </w:r>
      <w:r w:rsidR="00946045" w:rsidRPr="004A7A52">
        <w:t>ccurrence Limit of 10 summaries</w:t>
      </w:r>
      <w:r w:rsidRPr="004A7A52">
        <w:t xml:space="preserve"> and only summaries within the past year </w:t>
      </w:r>
      <w:r w:rsidR="00946045" w:rsidRPr="004A7A52">
        <w:t xml:space="preserve">are </w:t>
      </w:r>
      <w:r w:rsidRPr="004A7A52">
        <w:t>displayed.</w:t>
      </w:r>
    </w:p>
    <w:p w14:paraId="5C3CD9E0" w14:textId="77777777" w:rsidR="007D2A7C" w:rsidRPr="003865D7" w:rsidRDefault="007D2A7C" w:rsidP="005F7F65"/>
    <w:p w14:paraId="5C3CD9E1" w14:textId="5734BF60" w:rsidR="009E361D" w:rsidRPr="00B83B3E" w:rsidRDefault="006378D6">
      <w:pPr>
        <w:pStyle w:val="Body3PicCaption"/>
      </w:pPr>
      <w:r w:rsidRPr="00B83B3E">
        <w:lastRenderedPageBreak/>
        <w:drawing>
          <wp:inline distT="0" distB="0" distL="0" distR="0" wp14:anchorId="0230CD11" wp14:editId="2537A685">
            <wp:extent cx="5572125" cy="4200525"/>
            <wp:effectExtent l="0" t="0" r="9525" b="9525"/>
            <wp:docPr id="329" name="Picture 54" descr="Example of the Discharge Summary component" title="Fig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5B860155" w:rsidR="0010515B" w:rsidRPr="00B83B3E" w:rsidRDefault="0010515B" w:rsidP="00B52F9B">
      <w:pPr>
        <w:pStyle w:val="Caption"/>
        <w:rPr>
          <w:rFonts w:cs="Times New Roman"/>
        </w:rPr>
      </w:pPr>
      <w:bookmarkStart w:id="1133" w:name="_Toc326149638"/>
      <w:bookmarkStart w:id="1134" w:name="_Toc278548212"/>
      <w:bookmarkStart w:id="1135" w:name="_Ref225242824"/>
      <w:bookmarkStart w:id="1136" w:name="_Ref322025760"/>
      <w:bookmarkStart w:id="1137" w:name="_Ref325363983"/>
      <w:bookmarkStart w:id="1138" w:name="_Ref406766390"/>
      <w:bookmarkStart w:id="1139" w:name="_Toc5243565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90</w:t>
      </w:r>
      <w:r w:rsidR="008D502E">
        <w:rPr>
          <w:rFonts w:cs="Times New Roman"/>
        </w:rPr>
        <w:fldChar w:fldCharType="end"/>
      </w:r>
      <w:bookmarkEnd w:id="1133"/>
      <w:bookmarkEnd w:id="1134"/>
      <w:bookmarkEnd w:id="1135"/>
      <w:bookmarkEnd w:id="1136"/>
      <w:bookmarkEnd w:id="1137"/>
      <w:bookmarkEnd w:id="1138"/>
      <w:r w:rsidR="00544190">
        <w:rPr>
          <w:rFonts w:cs="Times New Roman"/>
        </w:rPr>
        <w:t xml:space="preserve">. </w:t>
      </w:r>
      <w:r w:rsidR="00355F63">
        <w:rPr>
          <w:rFonts w:cs="Times New Roman"/>
        </w:rPr>
        <w:t xml:space="preserve">Adhoc Health </w:t>
      </w:r>
      <w:r w:rsidR="009F3F21">
        <w:rPr>
          <w:rFonts w:cs="Times New Roman"/>
        </w:rPr>
        <w:t>Summary</w:t>
      </w:r>
      <w:r w:rsidR="00355F63">
        <w:rPr>
          <w:rFonts w:cs="Times New Roman"/>
        </w:rPr>
        <w:t>—Component Selection.</w:t>
      </w:r>
      <w:bookmarkEnd w:id="1139"/>
    </w:p>
    <w:p w14:paraId="1D52645E" w14:textId="77777777" w:rsidR="00FD0F48" w:rsidRPr="00B83B3E" w:rsidRDefault="00FD0F48" w:rsidP="00FD0F48"/>
    <w:p w14:paraId="5C3CD9E3" w14:textId="310D51C5" w:rsidR="00D86AF8" w:rsidRPr="00B83B3E" w:rsidRDefault="00196B97" w:rsidP="00FD0F48">
      <w:r w:rsidRPr="00B83B3E">
        <w:rPr>
          <w:b/>
        </w:rPr>
        <w:t>Step 5</w:t>
      </w:r>
      <w:r w:rsidR="00D86AF8" w:rsidRPr="00B83B3E">
        <w:t xml:space="preserve"> </w:t>
      </w:r>
      <w:r w:rsidR="001768A4" w:rsidRPr="00B83B3E">
        <w:t>–</w:t>
      </w:r>
      <w:r w:rsidR="00607D35" w:rsidRPr="00B83B3E">
        <w:t xml:space="preserve"> </w:t>
      </w:r>
      <w:r w:rsidR="0014349B" w:rsidRPr="00B83B3E">
        <w:t>After selecting</w:t>
      </w:r>
      <w:r w:rsidR="00D86AF8" w:rsidRPr="00B83B3E">
        <w:t xml:space="preserve"> all the components </w:t>
      </w:r>
      <w:r w:rsidR="0014349B" w:rsidRPr="00B83B3E">
        <w:t>needed</w:t>
      </w:r>
      <w:r w:rsidR="00D86AF8" w:rsidRPr="00B83B3E">
        <w:t xml:space="preserve"> in this report, </w:t>
      </w:r>
      <w:r w:rsidR="0014349B" w:rsidRPr="00B83B3E">
        <w:t xml:space="preserve">the user </w:t>
      </w:r>
      <w:r w:rsidR="00D86AF8" w:rsidRPr="00B83B3E">
        <w:t>click</w:t>
      </w:r>
      <w:r w:rsidR="0014349B" w:rsidRPr="00B83B3E">
        <w:t>s</w:t>
      </w:r>
      <w:r w:rsidR="00D86AF8" w:rsidRPr="00B83B3E">
        <w:t xml:space="preserve"> </w:t>
      </w:r>
      <w:r w:rsidR="00D86AF8" w:rsidRPr="00B83B3E">
        <w:rPr>
          <w:b/>
        </w:rPr>
        <w:t>OK</w:t>
      </w:r>
      <w:r w:rsidR="00D86AF8" w:rsidRPr="00B83B3E">
        <w:t>.</w:t>
      </w:r>
      <w:r w:rsidR="00EE0CF4">
        <w:t xml:space="preserve"> </w:t>
      </w:r>
      <w:r w:rsidR="00D86AF8" w:rsidRPr="00B83B3E">
        <w:t xml:space="preserve">The report </w:t>
      </w:r>
      <w:r w:rsidR="0014349B" w:rsidRPr="00B83B3E">
        <w:t>is</w:t>
      </w:r>
      <w:r w:rsidR="00D86AF8" w:rsidRPr="00B83B3E">
        <w:t xml:space="preserve"> generate</w:t>
      </w:r>
      <w:r w:rsidR="0014349B" w:rsidRPr="00B83B3E">
        <w:t>d</w:t>
      </w:r>
      <w:r w:rsidR="00D86AF8" w:rsidRPr="00B83B3E">
        <w:t xml:space="preserve"> in the right window of the Health Summaries tab (</w:t>
      </w:r>
      <w:r w:rsidR="007D2A7C" w:rsidRPr="00B83B3E">
        <w:fldChar w:fldCharType="begin"/>
      </w:r>
      <w:r w:rsidR="007D2A7C" w:rsidRPr="00B83B3E">
        <w:instrText xml:space="preserve"> REF _Ref406766405 \h </w:instrText>
      </w:r>
      <w:r w:rsidR="00B83B3E">
        <w:instrText xml:space="preserve"> \* MERGEFORMAT </w:instrText>
      </w:r>
      <w:r w:rsidR="007D2A7C" w:rsidRPr="00B83B3E">
        <w:fldChar w:fldCharType="separate"/>
      </w:r>
      <w:r w:rsidR="00291D99" w:rsidRPr="00B83B3E">
        <w:t xml:space="preserve">Figure </w:t>
      </w:r>
      <w:r w:rsidR="00291D99">
        <w:rPr>
          <w:noProof/>
        </w:rPr>
        <w:t>2</w:t>
      </w:r>
      <w:r w:rsidR="00291D99">
        <w:rPr>
          <w:noProof/>
        </w:rPr>
        <w:noBreakHyphen/>
        <w:t>126</w:t>
      </w:r>
      <w:r w:rsidR="007D2A7C" w:rsidRPr="00B83B3E">
        <w:fldChar w:fldCharType="end"/>
      </w:r>
      <w:r w:rsidR="00D86AF8" w:rsidRPr="00B83B3E">
        <w:t>).</w:t>
      </w:r>
      <w:r w:rsidR="00EE0CF4">
        <w:t xml:space="preserve"> </w:t>
      </w:r>
      <w:r w:rsidR="00D86AF8" w:rsidRPr="00B83B3E">
        <w:t>The HS Component drop-down list show</w:t>
      </w:r>
      <w:r w:rsidR="0014349B" w:rsidRPr="00B83B3E">
        <w:t>s</w:t>
      </w:r>
      <w:r w:rsidR="00D86AF8" w:rsidRPr="00B83B3E">
        <w:t xml:space="preserve"> the components selected if </w:t>
      </w:r>
      <w:r w:rsidR="0014349B" w:rsidRPr="00B83B3E">
        <w:t>the user</w:t>
      </w:r>
      <w:r w:rsidR="00D86AF8" w:rsidRPr="00B83B3E">
        <w:t xml:space="preserve"> click</w:t>
      </w:r>
      <w:r w:rsidR="0014349B" w:rsidRPr="00B83B3E">
        <w:t>s</w:t>
      </w:r>
      <w:r w:rsidR="00D86AF8" w:rsidRPr="00B83B3E">
        <w:t xml:space="preserve"> the down arrow.</w:t>
      </w:r>
    </w:p>
    <w:p w14:paraId="5C3CD9E5" w14:textId="11FF0740" w:rsidR="00D86AF8" w:rsidRPr="00B83B3E" w:rsidRDefault="006378D6" w:rsidP="00400B72">
      <w:pPr>
        <w:pStyle w:val="Body3PicCaption"/>
      </w:pPr>
      <w:r w:rsidRPr="00B83B3E">
        <w:lastRenderedPageBreak/>
        <w:drawing>
          <wp:inline distT="0" distB="0" distL="0" distR="0" wp14:anchorId="1864DDF0" wp14:editId="70A2F0AA">
            <wp:extent cx="5509260" cy="4533900"/>
            <wp:effectExtent l="0" t="0" r="0" b="0"/>
            <wp:docPr id="330" name="Picture 159" descr="Health Summaries report " title="Fig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cstate="print"/>
                    <a:srcRect/>
                    <a:stretch>
                      <a:fillRect/>
                    </a:stretch>
                  </pic:blipFill>
                  <pic:spPr bwMode="auto">
                    <a:xfrm>
                      <a:off x="0" y="0"/>
                      <a:ext cx="5509260" cy="4533900"/>
                    </a:xfrm>
                    <a:prstGeom prst="rect">
                      <a:avLst/>
                    </a:prstGeom>
                    <a:noFill/>
                  </pic:spPr>
                </pic:pic>
              </a:graphicData>
            </a:graphic>
          </wp:inline>
        </w:drawing>
      </w:r>
    </w:p>
    <w:p w14:paraId="5C3CD9E6" w14:textId="3DA6609D" w:rsidR="0010515B" w:rsidRPr="00B83B3E" w:rsidRDefault="0010515B" w:rsidP="00B52F9B">
      <w:pPr>
        <w:pStyle w:val="Caption"/>
        <w:rPr>
          <w:rFonts w:cs="Times New Roman"/>
        </w:rPr>
      </w:pPr>
      <w:bookmarkStart w:id="1140" w:name="_Toc326149639"/>
      <w:bookmarkStart w:id="1141" w:name="_Toc278548213"/>
      <w:bookmarkStart w:id="1142" w:name="_Ref225242836"/>
      <w:bookmarkStart w:id="1143" w:name="_Ref322025839"/>
      <w:bookmarkStart w:id="1144" w:name="_Ref325363995"/>
      <w:bookmarkStart w:id="1145" w:name="_Ref406766405"/>
      <w:bookmarkStart w:id="1146" w:name="_Toc5243565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91</w:t>
      </w:r>
      <w:r w:rsidR="008D502E">
        <w:rPr>
          <w:rFonts w:cs="Times New Roman"/>
        </w:rPr>
        <w:fldChar w:fldCharType="end"/>
      </w:r>
      <w:bookmarkEnd w:id="1140"/>
      <w:bookmarkEnd w:id="1141"/>
      <w:bookmarkEnd w:id="1142"/>
      <w:bookmarkEnd w:id="1143"/>
      <w:bookmarkEnd w:id="1144"/>
      <w:bookmarkEnd w:id="1145"/>
      <w:r w:rsidR="00355F63">
        <w:rPr>
          <w:rFonts w:cs="Times New Roman"/>
        </w:rPr>
        <w:t>. Adhoc Health Summary Generated Report.</w:t>
      </w:r>
      <w:bookmarkEnd w:id="1146"/>
    </w:p>
    <w:p w14:paraId="5C3CD9E7" w14:textId="77777777" w:rsidR="007D2A7C" w:rsidRPr="00B83B3E" w:rsidRDefault="007D2A7C" w:rsidP="007D2A7C"/>
    <w:p w14:paraId="5C3CD9E8" w14:textId="77777777" w:rsidR="00D86AF8" w:rsidRPr="00B83B3E" w:rsidRDefault="00196B97" w:rsidP="005413DF">
      <w:pPr>
        <w:pStyle w:val="BodyText"/>
      </w:pPr>
      <w:r w:rsidRPr="00B83B3E">
        <w:rPr>
          <w:b/>
        </w:rPr>
        <w:t>Step 6</w:t>
      </w:r>
      <w:r w:rsidR="00D86AF8" w:rsidRPr="00B83B3E">
        <w:t xml:space="preserve"> </w:t>
      </w:r>
      <w:r w:rsidR="001768A4" w:rsidRPr="00B83B3E">
        <w:t>–</w:t>
      </w:r>
      <w:r w:rsidR="006649E7" w:rsidRPr="00B83B3E">
        <w:t xml:space="preserve"> </w:t>
      </w:r>
      <w:r w:rsidR="00D86AF8" w:rsidRPr="00B83B3E">
        <w:t xml:space="preserve">To print, </w:t>
      </w:r>
      <w:r w:rsidR="00B228B7" w:rsidRPr="00B83B3E">
        <w:t xml:space="preserve">the user selects </w:t>
      </w:r>
      <w:r w:rsidR="00B228B7" w:rsidRPr="00B83B3E">
        <w:rPr>
          <w:b/>
        </w:rPr>
        <w:t>Print</w:t>
      </w:r>
      <w:r w:rsidR="00B228B7" w:rsidRPr="00B83B3E">
        <w:t xml:space="preserve"> from the </w:t>
      </w:r>
      <w:r w:rsidR="00B228B7" w:rsidRPr="00B83B3E">
        <w:rPr>
          <w:b/>
        </w:rPr>
        <w:t>File</w:t>
      </w:r>
      <w:r w:rsidR="00B228B7" w:rsidRPr="00B83B3E">
        <w:t xml:space="preserve"> menu</w:t>
      </w:r>
      <w:r w:rsidR="00D86AF8" w:rsidRPr="00B83B3E">
        <w:t>.</w:t>
      </w:r>
      <w:bookmarkStart w:id="1147" w:name="_Toc146086645"/>
    </w:p>
    <w:p w14:paraId="5C3CD9E9" w14:textId="77777777" w:rsidR="00D86AF8" w:rsidRPr="00B83B3E" w:rsidRDefault="00D86AF8" w:rsidP="00A561AD">
      <w:pPr>
        <w:pStyle w:val="Heading3"/>
      </w:pPr>
      <w:bookmarkStart w:id="1148" w:name="_Toc278187832"/>
      <w:bookmarkStart w:id="1149" w:name="_Toc508873603"/>
      <w:bookmarkStart w:id="1150" w:name="_Toc508875003"/>
      <w:bookmarkStart w:id="1151" w:name="_Toc508875857"/>
      <w:bookmarkStart w:id="1152" w:name="_Toc524336326"/>
      <w:r w:rsidRPr="00B83B3E">
        <w:t>Remote Data View</w:t>
      </w:r>
      <w:bookmarkEnd w:id="1147"/>
      <w:bookmarkEnd w:id="1148"/>
      <w:bookmarkEnd w:id="1149"/>
      <w:bookmarkEnd w:id="1150"/>
      <w:bookmarkEnd w:id="1151"/>
      <w:bookmarkEnd w:id="1152"/>
    </w:p>
    <w:p w14:paraId="5C3CD9EA" w14:textId="49692B6B" w:rsidR="00D86AF8" w:rsidRPr="00B83B3E" w:rsidRDefault="006B7071" w:rsidP="00900283">
      <w:pPr>
        <w:pStyle w:val="BodyText"/>
      </w:pPr>
      <w:r w:rsidRPr="00B83B3E">
        <w:t>CAPRI</w:t>
      </w:r>
      <w:r w:rsidR="00D86AF8" w:rsidRPr="00B83B3E">
        <w:t xml:space="preserve"> now includes remote data views.</w:t>
      </w:r>
      <w:r w:rsidR="00EE0CF4">
        <w:t xml:space="preserve"> </w:t>
      </w:r>
      <w:r w:rsidR="00294580" w:rsidRPr="00B83B3E">
        <w:t xml:space="preserve">When the user selects </w:t>
      </w:r>
      <w:r w:rsidR="00294580" w:rsidRPr="00B83B3E">
        <w:rPr>
          <w:b/>
        </w:rPr>
        <w:t>Remote Data View</w:t>
      </w:r>
      <w:r w:rsidR="00294580" w:rsidRPr="00B83B3E">
        <w:t xml:space="preserve"> within</w:t>
      </w:r>
      <w:r w:rsidR="00D86AF8" w:rsidRPr="00B83B3E">
        <w:t xml:space="preserve"> the Health Summary tab, </w:t>
      </w:r>
      <w:r w:rsidRPr="00B83B3E">
        <w:t>CAPRI</w:t>
      </w:r>
      <w:r w:rsidR="00D86AF8" w:rsidRPr="00B83B3E">
        <w:t xml:space="preserve"> identif</w:t>
      </w:r>
      <w:r w:rsidR="00294580" w:rsidRPr="00B83B3E">
        <w:t>ies</w:t>
      </w:r>
      <w:r w:rsidR="00D86AF8" w:rsidRPr="00B83B3E">
        <w:t xml:space="preserve"> all VA medical facilities where the patient has been treated </w:t>
      </w:r>
      <w:r w:rsidR="00371383" w:rsidRPr="00B83B3E">
        <w:t>as well as</w:t>
      </w:r>
      <w:r w:rsidR="00D86AF8" w:rsidRPr="00B83B3E">
        <w:t xml:space="preserve"> the last time the patient was treated at that facility.</w:t>
      </w:r>
      <w:r w:rsidR="00EE0CF4">
        <w:t xml:space="preserve"> </w:t>
      </w:r>
      <w:r w:rsidR="00294580" w:rsidRPr="00B83B3E">
        <w:t xml:space="preserve">The user </w:t>
      </w:r>
      <w:r w:rsidR="00D86AF8" w:rsidRPr="00B83B3E">
        <w:t xml:space="preserve">checks the boxes next to the facilities where </w:t>
      </w:r>
      <w:r w:rsidR="00294580" w:rsidRPr="00B83B3E">
        <w:t>it is desired for</w:t>
      </w:r>
      <w:r w:rsidR="00D86AF8" w:rsidRPr="00B83B3E">
        <w:t xml:space="preserve"> </w:t>
      </w:r>
      <w:r w:rsidRPr="00B83B3E">
        <w:t>CAPRI</w:t>
      </w:r>
      <w:r w:rsidR="00D86AF8" w:rsidRPr="00B83B3E">
        <w:t xml:space="preserve"> to assemble Health Summaries.</w:t>
      </w:r>
      <w:r w:rsidR="00EE0CF4">
        <w:t xml:space="preserve"> </w:t>
      </w:r>
      <w:r w:rsidR="00D86AF8" w:rsidRPr="00B83B3E">
        <w:t>No additional accounts or sign-</w:t>
      </w:r>
      <w:proofErr w:type="spellStart"/>
      <w:r w:rsidR="00D86AF8" w:rsidRPr="00B83B3E">
        <w:t>ons</w:t>
      </w:r>
      <w:proofErr w:type="spellEnd"/>
      <w:r w:rsidR="00D86AF8" w:rsidRPr="00B83B3E">
        <w:t xml:space="preserve"> are necessary.</w:t>
      </w:r>
    </w:p>
    <w:p w14:paraId="5C3CD9EB" w14:textId="77777777" w:rsidR="00D86AF8" w:rsidRPr="00B83B3E" w:rsidRDefault="00196B97" w:rsidP="005413DF">
      <w:pPr>
        <w:pStyle w:val="BodyText"/>
      </w:pPr>
      <w:r w:rsidRPr="00B83B3E">
        <w:rPr>
          <w:b/>
        </w:rPr>
        <w:t>Step 1</w:t>
      </w:r>
      <w:r w:rsidR="00D86AF8" w:rsidRPr="00B83B3E">
        <w:t xml:space="preserve"> </w:t>
      </w:r>
      <w:r w:rsidR="001768A4" w:rsidRPr="00B83B3E">
        <w:t>–</w:t>
      </w:r>
      <w:r w:rsidR="006649E7" w:rsidRPr="00B83B3E">
        <w:t xml:space="preserve"> </w:t>
      </w:r>
      <w:r w:rsidR="00975A04" w:rsidRPr="00B83B3E">
        <w:t>The user logs</w:t>
      </w:r>
      <w:r w:rsidR="00D86AF8" w:rsidRPr="00B83B3E">
        <w:t xml:space="preserve"> into </w:t>
      </w:r>
      <w:r w:rsidR="006B7071" w:rsidRPr="00B83B3E">
        <w:rPr>
          <w:b/>
        </w:rPr>
        <w:t>CAPRI</w:t>
      </w:r>
      <w:r w:rsidR="00D86AF8" w:rsidRPr="00B83B3E">
        <w:t>, select</w:t>
      </w:r>
      <w:r w:rsidR="00975A04" w:rsidRPr="00B83B3E">
        <w:t>s</w:t>
      </w:r>
      <w:r w:rsidR="00D86AF8" w:rsidRPr="00B83B3E">
        <w:t xml:space="preserve"> a patient, and click</w:t>
      </w:r>
      <w:r w:rsidR="00975A04" w:rsidRPr="00B83B3E">
        <w:t>s</w:t>
      </w:r>
      <w:r w:rsidR="00D86AF8" w:rsidRPr="00B83B3E">
        <w:t xml:space="preserve"> the </w:t>
      </w:r>
      <w:r w:rsidR="00D86AF8" w:rsidRPr="00B83B3E">
        <w:rPr>
          <w:b/>
        </w:rPr>
        <w:t>Health Summaries</w:t>
      </w:r>
      <w:r w:rsidR="00D86AF8" w:rsidRPr="00B83B3E">
        <w:t xml:space="preserve"> tab</w:t>
      </w:r>
      <w:r w:rsidR="00294580" w:rsidRPr="00B83B3E">
        <w:t>.</w:t>
      </w:r>
    </w:p>
    <w:p w14:paraId="5C3CD9EC" w14:textId="77777777" w:rsidR="00D86AF8" w:rsidRPr="00B83B3E" w:rsidRDefault="00196B97" w:rsidP="005413DF">
      <w:pPr>
        <w:pStyle w:val="BodyText"/>
      </w:pPr>
      <w:r w:rsidRPr="00B83B3E">
        <w:rPr>
          <w:b/>
        </w:rPr>
        <w:t>Step 2</w:t>
      </w:r>
      <w:r w:rsidR="00D86AF8" w:rsidRPr="00B83B3E">
        <w:t xml:space="preserve"> </w:t>
      </w:r>
      <w:r w:rsidR="001768A4" w:rsidRPr="00B83B3E">
        <w:t>–</w:t>
      </w:r>
      <w:r w:rsidR="006649E7" w:rsidRPr="00B83B3E">
        <w:t xml:space="preserve"> </w:t>
      </w:r>
      <w:r w:rsidR="00975A04" w:rsidRPr="00B83B3E">
        <w:t>The user clicks</w:t>
      </w:r>
      <w:r w:rsidR="00D86AF8" w:rsidRPr="00B83B3E">
        <w:t xml:space="preserve"> the </w:t>
      </w:r>
      <w:r w:rsidR="00D86AF8" w:rsidRPr="00B83B3E">
        <w:rPr>
          <w:b/>
        </w:rPr>
        <w:t>Remote Data View</w:t>
      </w:r>
      <w:r w:rsidR="00294580" w:rsidRPr="00B83B3E">
        <w:t xml:space="preserve"> button.</w:t>
      </w:r>
    </w:p>
    <w:p w14:paraId="5C3CD9ED" w14:textId="23BA0AF3" w:rsidR="00D86AF8" w:rsidRPr="00B83B3E" w:rsidRDefault="00196B97" w:rsidP="005413DF">
      <w:pPr>
        <w:pStyle w:val="BodyText"/>
      </w:pPr>
      <w:r w:rsidRPr="00B83B3E">
        <w:rPr>
          <w:b/>
        </w:rPr>
        <w:t>Step 3</w:t>
      </w:r>
      <w:r w:rsidR="00D86AF8" w:rsidRPr="00B83B3E">
        <w:t xml:space="preserve"> </w:t>
      </w:r>
      <w:r w:rsidR="001768A4" w:rsidRPr="00B83B3E">
        <w:t>–</w:t>
      </w:r>
      <w:r w:rsidR="006649E7" w:rsidRPr="00B83B3E">
        <w:t xml:space="preserve"> </w:t>
      </w:r>
      <w:r w:rsidR="006B7071" w:rsidRPr="00B83B3E">
        <w:t>CAPRI</w:t>
      </w:r>
      <w:r w:rsidR="00D86AF8" w:rsidRPr="00B83B3E">
        <w:t xml:space="preserve"> identif</w:t>
      </w:r>
      <w:r w:rsidR="00AB2560" w:rsidRPr="00B83B3E">
        <w:t>ies</w:t>
      </w:r>
      <w:r w:rsidR="00D86AF8" w:rsidRPr="00B83B3E">
        <w:t xml:space="preserve"> the remote sites where the patient was treated (</w:t>
      </w:r>
      <w:r w:rsidR="002D2207" w:rsidRPr="00B83B3E">
        <w:fldChar w:fldCharType="begin"/>
      </w:r>
      <w:r w:rsidR="002D2207" w:rsidRPr="00B83B3E">
        <w:instrText xml:space="preserve"> REF _Ref406766426 \h </w:instrText>
      </w:r>
      <w:r w:rsidR="00B83B3E">
        <w:instrText xml:space="preserve"> \* MERGEFORMAT </w:instrText>
      </w:r>
      <w:r w:rsidR="002D2207" w:rsidRPr="00B83B3E">
        <w:fldChar w:fldCharType="separate"/>
      </w:r>
      <w:r w:rsidR="00291D99" w:rsidRPr="00B83B3E">
        <w:t xml:space="preserve">Figure </w:t>
      </w:r>
      <w:r w:rsidR="00291D99">
        <w:rPr>
          <w:noProof/>
        </w:rPr>
        <w:t>2</w:t>
      </w:r>
      <w:r w:rsidR="00291D99">
        <w:rPr>
          <w:noProof/>
        </w:rPr>
        <w:noBreakHyphen/>
        <w:t>127</w:t>
      </w:r>
      <w:r w:rsidR="002D2207" w:rsidRPr="00B83B3E">
        <w:fldChar w:fldCharType="end"/>
      </w:r>
      <w:r w:rsidR="00D86AF8" w:rsidRPr="00B83B3E">
        <w:t>).</w:t>
      </w:r>
    </w:p>
    <w:p w14:paraId="5C3CD9EE" w14:textId="26FBF029" w:rsidR="008333F0" w:rsidRPr="00B83B3E" w:rsidRDefault="008333F0" w:rsidP="005413DF">
      <w:pPr>
        <w:pStyle w:val="BodyText"/>
      </w:pPr>
      <w:r w:rsidRPr="00B83B3E">
        <w:rPr>
          <w:b/>
        </w:rPr>
        <w:t>Step 4</w:t>
      </w:r>
      <w:r w:rsidRPr="00B83B3E">
        <w:t xml:space="preserve"> –</w:t>
      </w:r>
      <w:r w:rsidR="006649E7" w:rsidRPr="00B83B3E">
        <w:t xml:space="preserve"> </w:t>
      </w:r>
      <w:r w:rsidRPr="00B83B3E">
        <w:t>The user checks the box next to the sites from which health summaries are needed (</w:t>
      </w:r>
      <w:r w:rsidR="002D2207" w:rsidRPr="00B83B3E">
        <w:fldChar w:fldCharType="begin"/>
      </w:r>
      <w:r w:rsidR="002D2207" w:rsidRPr="00B83B3E">
        <w:instrText xml:space="preserve"> REF _Ref406766438 \h </w:instrText>
      </w:r>
      <w:r w:rsidR="00B83B3E">
        <w:instrText xml:space="preserve"> \* MERGEFORMAT </w:instrText>
      </w:r>
      <w:r w:rsidR="002D2207" w:rsidRPr="00B83B3E">
        <w:fldChar w:fldCharType="separate"/>
      </w:r>
      <w:r w:rsidR="00291D99" w:rsidRPr="00B83B3E">
        <w:t xml:space="preserve">Figure </w:t>
      </w:r>
      <w:r w:rsidR="00291D99">
        <w:rPr>
          <w:noProof/>
        </w:rPr>
        <w:t>2</w:t>
      </w:r>
      <w:r w:rsidR="00291D99">
        <w:rPr>
          <w:noProof/>
        </w:rPr>
        <w:noBreakHyphen/>
        <w:t>127</w:t>
      </w:r>
      <w:r w:rsidR="002D2207" w:rsidRPr="00B83B3E">
        <w:fldChar w:fldCharType="end"/>
      </w:r>
      <w:r w:rsidRPr="00B83B3E">
        <w:t>).</w:t>
      </w:r>
    </w:p>
    <w:p w14:paraId="5C3CD9EF" w14:textId="118FA7CD" w:rsidR="00D86AF8" w:rsidRPr="00B83B3E" w:rsidRDefault="006378D6" w:rsidP="00400B72">
      <w:pPr>
        <w:pStyle w:val="Body3PicCaption"/>
      </w:pPr>
      <w:r w:rsidRPr="00B83B3E">
        <w:lastRenderedPageBreak/>
        <w:drawing>
          <wp:inline distT="0" distB="0" distL="0" distR="0" wp14:anchorId="72B3AD27" wp14:editId="72069AF7">
            <wp:extent cx="5486400" cy="3977640"/>
            <wp:effectExtent l="0" t="0" r="0" b="3810"/>
            <wp:docPr id="331" name="Picture 160" descr="Health Summary Tab, Remote Data view" title="Fig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cstate="print"/>
                    <a:srcRect/>
                    <a:stretch>
                      <a:fillRect/>
                    </a:stretch>
                  </pic:blipFill>
                  <pic:spPr bwMode="auto">
                    <a:xfrm>
                      <a:off x="0" y="0"/>
                      <a:ext cx="5486400" cy="3977640"/>
                    </a:xfrm>
                    <a:prstGeom prst="rect">
                      <a:avLst/>
                    </a:prstGeom>
                    <a:noFill/>
                  </pic:spPr>
                </pic:pic>
              </a:graphicData>
            </a:graphic>
          </wp:inline>
        </w:drawing>
      </w:r>
    </w:p>
    <w:p w14:paraId="5C3CD9F0" w14:textId="3FF0D73E" w:rsidR="0010515B" w:rsidRPr="00B83B3E" w:rsidRDefault="0010515B" w:rsidP="00B52F9B">
      <w:pPr>
        <w:pStyle w:val="Caption"/>
        <w:rPr>
          <w:rFonts w:cs="Times New Roman"/>
        </w:rPr>
      </w:pPr>
      <w:bookmarkStart w:id="1153" w:name="_Toc326149640"/>
      <w:bookmarkStart w:id="1154" w:name="_Toc278548214"/>
      <w:bookmarkStart w:id="1155" w:name="_Ref225242848"/>
      <w:bookmarkStart w:id="1156" w:name="_Ref322025887"/>
      <w:bookmarkStart w:id="1157" w:name="_Ref322025921"/>
      <w:bookmarkStart w:id="1158" w:name="_Ref325364017"/>
      <w:bookmarkStart w:id="1159" w:name="_Ref325364028"/>
      <w:bookmarkStart w:id="1160" w:name="_Ref406766426"/>
      <w:bookmarkStart w:id="1161" w:name="_Ref406766438"/>
      <w:bookmarkStart w:id="1162" w:name="_Toc5243565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92</w:t>
      </w:r>
      <w:r w:rsidR="008D502E">
        <w:rPr>
          <w:rFonts w:cs="Times New Roman"/>
        </w:rPr>
        <w:fldChar w:fldCharType="end"/>
      </w:r>
      <w:bookmarkEnd w:id="1153"/>
      <w:bookmarkEnd w:id="1154"/>
      <w:bookmarkEnd w:id="1155"/>
      <w:bookmarkEnd w:id="1156"/>
      <w:bookmarkEnd w:id="1157"/>
      <w:bookmarkEnd w:id="1158"/>
      <w:bookmarkEnd w:id="1159"/>
      <w:bookmarkEnd w:id="1160"/>
      <w:bookmarkEnd w:id="1161"/>
      <w:r w:rsidR="00355F63">
        <w:rPr>
          <w:rFonts w:cs="Times New Roman"/>
        </w:rPr>
        <w:t>. Remote Data View.</w:t>
      </w:r>
      <w:bookmarkEnd w:id="1162"/>
    </w:p>
    <w:p w14:paraId="213B3E64" w14:textId="77777777" w:rsidR="003446D6" w:rsidRPr="00B83B3E" w:rsidRDefault="003446D6" w:rsidP="003446D6"/>
    <w:p w14:paraId="5C3CD9F2" w14:textId="6C728E9C" w:rsidR="00D86AF8" w:rsidRPr="00B83B3E" w:rsidRDefault="00196B97" w:rsidP="003446D6">
      <w:r w:rsidRPr="00B83B3E">
        <w:rPr>
          <w:b/>
        </w:rPr>
        <w:t>Step 5</w:t>
      </w:r>
      <w:r w:rsidR="00D86AF8" w:rsidRPr="00B83B3E">
        <w:t xml:space="preserve"> </w:t>
      </w:r>
      <w:r w:rsidR="001768A4" w:rsidRPr="00B83B3E">
        <w:t>–</w:t>
      </w:r>
      <w:r w:rsidR="006649E7" w:rsidRPr="00B83B3E">
        <w:t xml:space="preserve"> </w:t>
      </w:r>
      <w:r w:rsidR="00D86AF8" w:rsidRPr="00B83B3E">
        <w:t xml:space="preserve">After identifying all facilities where Health Summaries are desired, an expanded list of Health Summary types </w:t>
      </w:r>
      <w:proofErr w:type="gramStart"/>
      <w:r w:rsidR="00D86AF8" w:rsidRPr="00B83B3E">
        <w:t>appear</w:t>
      </w:r>
      <w:proofErr w:type="gramEnd"/>
      <w:r w:rsidR="00D86AF8" w:rsidRPr="00B83B3E">
        <w:t xml:space="preserve"> in the left window</w:t>
      </w:r>
      <w:r w:rsidR="00B31F74" w:rsidRPr="00B83B3E">
        <w:t xml:space="preserve"> (</w:t>
      </w:r>
      <w:r w:rsidR="002D2207" w:rsidRPr="00B83B3E">
        <w:fldChar w:fldCharType="begin"/>
      </w:r>
      <w:r w:rsidR="002D2207" w:rsidRPr="00B83B3E">
        <w:instrText xml:space="preserve"> REF _Ref406766459 \h </w:instrText>
      </w:r>
      <w:r w:rsidR="00B83B3E">
        <w:instrText xml:space="preserve"> \* MERGEFORMAT </w:instrText>
      </w:r>
      <w:r w:rsidR="002D2207" w:rsidRPr="00B83B3E">
        <w:fldChar w:fldCharType="separate"/>
      </w:r>
      <w:r w:rsidR="00291D99" w:rsidRPr="00B83B3E">
        <w:t xml:space="preserve">Figure </w:t>
      </w:r>
      <w:r w:rsidR="00291D99">
        <w:rPr>
          <w:noProof/>
        </w:rPr>
        <w:t>2</w:t>
      </w:r>
      <w:r w:rsidR="00291D99">
        <w:rPr>
          <w:noProof/>
        </w:rPr>
        <w:noBreakHyphen/>
        <w:t>128</w:t>
      </w:r>
      <w:r w:rsidR="002D2207" w:rsidRPr="00B83B3E">
        <w:fldChar w:fldCharType="end"/>
      </w:r>
      <w:r w:rsidR="00B31F74" w:rsidRPr="00B83B3E">
        <w:t>)</w:t>
      </w:r>
      <w:r w:rsidR="00900283" w:rsidRPr="00B83B3E">
        <w:t>.</w:t>
      </w:r>
    </w:p>
    <w:p w14:paraId="5C3CD9F4" w14:textId="0B956185" w:rsidR="009E361D" w:rsidRPr="00B83B3E" w:rsidRDefault="006378D6" w:rsidP="00400B72">
      <w:pPr>
        <w:pStyle w:val="Body3PicCaption"/>
      </w:pPr>
      <w:bookmarkStart w:id="1163" w:name="_Ref225242904"/>
      <w:r w:rsidRPr="00B83B3E">
        <w:drawing>
          <wp:inline distT="0" distB="0" distL="0" distR="0" wp14:anchorId="6AA8772E" wp14:editId="5BF1144C">
            <wp:extent cx="5095875" cy="2419350"/>
            <wp:effectExtent l="19050" t="19050" r="28575" b="19050"/>
            <wp:docPr id="332" name="Picture 55" descr="Expanded list of Health Summary types" title="Fig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0459A4D1" w:rsidR="0010515B" w:rsidRPr="00B83B3E" w:rsidRDefault="0010515B" w:rsidP="00B52F9B">
      <w:pPr>
        <w:pStyle w:val="Caption"/>
        <w:rPr>
          <w:rFonts w:cs="Times New Roman"/>
        </w:rPr>
      </w:pPr>
      <w:bookmarkStart w:id="1164" w:name="_Toc326149641"/>
      <w:bookmarkStart w:id="1165" w:name="_Toc278548215"/>
      <w:bookmarkStart w:id="1166" w:name="_Ref278808408"/>
      <w:bookmarkStart w:id="1167" w:name="_Ref322025963"/>
      <w:bookmarkStart w:id="1168" w:name="_Ref325364046"/>
      <w:bookmarkStart w:id="1169" w:name="_Ref406766459"/>
      <w:bookmarkStart w:id="1170" w:name="_Toc5243565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93</w:t>
      </w:r>
      <w:r w:rsidR="008D502E">
        <w:rPr>
          <w:rFonts w:cs="Times New Roman"/>
        </w:rPr>
        <w:fldChar w:fldCharType="end"/>
      </w:r>
      <w:bookmarkEnd w:id="1163"/>
      <w:bookmarkEnd w:id="1164"/>
      <w:bookmarkEnd w:id="1165"/>
      <w:bookmarkEnd w:id="1166"/>
      <w:bookmarkEnd w:id="1167"/>
      <w:bookmarkEnd w:id="1168"/>
      <w:bookmarkEnd w:id="1169"/>
      <w:r w:rsidR="00355F63">
        <w:rPr>
          <w:rFonts w:cs="Times New Roman"/>
        </w:rPr>
        <w:t>. Health Summary Types.</w:t>
      </w:r>
      <w:bookmarkEnd w:id="1170"/>
    </w:p>
    <w:p w14:paraId="0542433D" w14:textId="77777777" w:rsidR="003446D6" w:rsidRPr="00B83B3E" w:rsidRDefault="003446D6" w:rsidP="003446D6"/>
    <w:p w14:paraId="5C3CD9F6" w14:textId="1CBA66D3" w:rsidR="00D86AF8" w:rsidRPr="00B83B3E" w:rsidRDefault="00196B97" w:rsidP="003446D6">
      <w:r w:rsidRPr="00B83B3E">
        <w:rPr>
          <w:b/>
        </w:rPr>
        <w:lastRenderedPageBreak/>
        <w:t>Step 6</w:t>
      </w:r>
      <w:r w:rsidR="00D86AF8" w:rsidRPr="00B83B3E">
        <w:rPr>
          <w:b/>
        </w:rPr>
        <w:t xml:space="preserve"> </w:t>
      </w:r>
      <w:r w:rsidR="001768A4" w:rsidRPr="00B83B3E">
        <w:t>–</w:t>
      </w:r>
      <w:r w:rsidR="006649E7" w:rsidRPr="00B83B3E">
        <w:t xml:space="preserve"> </w:t>
      </w:r>
      <w:r w:rsidR="000F5B38" w:rsidRPr="00B83B3E">
        <w:t>After</w:t>
      </w:r>
      <w:r w:rsidR="00D86AF8" w:rsidRPr="00B83B3E">
        <w:t xml:space="preserve"> the selected Health Summary has been assembled at all selected sites, </w:t>
      </w:r>
      <w:r w:rsidR="006B7071" w:rsidRPr="00B83B3E">
        <w:t>CAPRI</w:t>
      </w:r>
      <w:r w:rsidR="00D86AF8" w:rsidRPr="00B83B3E">
        <w:t xml:space="preserve"> </w:t>
      </w:r>
      <w:r w:rsidR="00AB2560" w:rsidRPr="00B83B3E">
        <w:t>displays</w:t>
      </w:r>
      <w:r w:rsidR="00D86AF8" w:rsidRPr="00B83B3E">
        <w:t xml:space="preserve"> a message that the task has been completed (</w:t>
      </w:r>
      <w:r w:rsidR="002D2207" w:rsidRPr="00B83B3E">
        <w:fldChar w:fldCharType="begin"/>
      </w:r>
      <w:r w:rsidR="002D2207" w:rsidRPr="00B83B3E">
        <w:instrText xml:space="preserve"> REF _Ref406766481 \h </w:instrText>
      </w:r>
      <w:r w:rsidR="00B83B3E">
        <w:instrText xml:space="preserve"> \* MERGEFORMAT </w:instrText>
      </w:r>
      <w:r w:rsidR="002D2207" w:rsidRPr="00B83B3E">
        <w:fldChar w:fldCharType="separate"/>
      </w:r>
      <w:r w:rsidR="00291D99" w:rsidRPr="00B83B3E">
        <w:t xml:space="preserve">Figure </w:t>
      </w:r>
      <w:r w:rsidR="00291D99">
        <w:rPr>
          <w:noProof/>
        </w:rPr>
        <w:t>2</w:t>
      </w:r>
      <w:r w:rsidR="00291D99">
        <w:rPr>
          <w:noProof/>
        </w:rPr>
        <w:noBreakHyphen/>
        <w:t>129</w:t>
      </w:r>
      <w:r w:rsidR="002D2207" w:rsidRPr="00B83B3E">
        <w:fldChar w:fldCharType="end"/>
      </w:r>
      <w:r w:rsidR="00D86AF8" w:rsidRPr="00B83B3E">
        <w:t>).</w:t>
      </w:r>
      <w:r w:rsidR="00EE0CF4">
        <w:t xml:space="preserve"> </w:t>
      </w:r>
      <w:r w:rsidR="00D86AF8" w:rsidRPr="00B83B3E">
        <w:t>Successful completion of these remote data views is highly dependent upon the performance of the VA Wide Area Network.</w:t>
      </w:r>
    </w:p>
    <w:p w14:paraId="5C3CD9F8" w14:textId="70E184DB" w:rsidR="00D86AF8" w:rsidRPr="00B83B3E" w:rsidRDefault="006378D6" w:rsidP="00400B72">
      <w:pPr>
        <w:pStyle w:val="Body3PicCaption"/>
      </w:pPr>
      <w:r w:rsidRPr="00B83B3E">
        <w:drawing>
          <wp:inline distT="0" distB="0" distL="0" distR="0" wp14:anchorId="586A21F5" wp14:editId="7AA595EF">
            <wp:extent cx="5516880" cy="3992880"/>
            <wp:effectExtent l="0" t="0" r="7620" b="7620"/>
            <wp:docPr id="333" name="Picture 161" descr="Task completed message " title="Figure 2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5" cstate="print"/>
                    <a:srcRect/>
                    <a:stretch>
                      <a:fillRect/>
                    </a:stretch>
                  </pic:blipFill>
                  <pic:spPr bwMode="auto">
                    <a:xfrm>
                      <a:off x="0" y="0"/>
                      <a:ext cx="5516880" cy="3992880"/>
                    </a:xfrm>
                    <a:prstGeom prst="rect">
                      <a:avLst/>
                    </a:prstGeom>
                    <a:noFill/>
                  </pic:spPr>
                </pic:pic>
              </a:graphicData>
            </a:graphic>
          </wp:inline>
        </w:drawing>
      </w:r>
    </w:p>
    <w:p w14:paraId="5C3CD9F9" w14:textId="30263F50" w:rsidR="0010515B" w:rsidRPr="00B83B3E" w:rsidRDefault="0010515B" w:rsidP="00B52F9B">
      <w:pPr>
        <w:pStyle w:val="Caption"/>
        <w:rPr>
          <w:rFonts w:cs="Times New Roman"/>
        </w:rPr>
      </w:pPr>
      <w:bookmarkStart w:id="1171" w:name="_Toc326149642"/>
      <w:bookmarkStart w:id="1172" w:name="_Toc278548216"/>
      <w:bookmarkStart w:id="1173" w:name="_Ref225242914"/>
      <w:bookmarkStart w:id="1174" w:name="_Ref322025978"/>
      <w:bookmarkStart w:id="1175" w:name="_Ref325364063"/>
      <w:bookmarkStart w:id="1176" w:name="_Ref406766481"/>
      <w:bookmarkStart w:id="1177" w:name="_Toc5243565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94</w:t>
      </w:r>
      <w:r w:rsidR="008D502E">
        <w:rPr>
          <w:rFonts w:cs="Times New Roman"/>
        </w:rPr>
        <w:fldChar w:fldCharType="end"/>
      </w:r>
      <w:bookmarkEnd w:id="1171"/>
      <w:bookmarkEnd w:id="1172"/>
      <w:bookmarkEnd w:id="1173"/>
      <w:bookmarkEnd w:id="1174"/>
      <w:bookmarkEnd w:id="1175"/>
      <w:bookmarkEnd w:id="1176"/>
      <w:r w:rsidR="00355F63">
        <w:rPr>
          <w:rFonts w:cs="Times New Roman"/>
        </w:rPr>
        <w:t>. Health Summary Remote Data Alert.</w:t>
      </w:r>
      <w:bookmarkEnd w:id="1177"/>
    </w:p>
    <w:p w14:paraId="28E37BFC" w14:textId="77777777" w:rsidR="003446D6" w:rsidRPr="00B83B3E" w:rsidRDefault="003446D6" w:rsidP="003446D6"/>
    <w:p w14:paraId="5C3CD9FB" w14:textId="1E62F337" w:rsidR="00D86AF8" w:rsidRPr="00B83B3E" w:rsidRDefault="00B12493" w:rsidP="00055547">
      <w:pPr>
        <w:pStyle w:val="Note"/>
      </w:pPr>
      <w:r>
        <w:rPr>
          <w:b/>
        </w:rPr>
        <w:t>NOTE:</w:t>
      </w:r>
      <w:r w:rsidR="00900283" w:rsidRPr="00B83B3E">
        <w:t xml:space="preserve"> </w:t>
      </w:r>
      <w:r w:rsidR="00D86AF8" w:rsidRPr="00B83B3E">
        <w:t xml:space="preserve">Remote Data View </w:t>
      </w:r>
      <w:r w:rsidR="00AB2560" w:rsidRPr="00B83B3E">
        <w:t>is</w:t>
      </w:r>
      <w:r w:rsidR="00D86AF8" w:rsidRPr="00B83B3E">
        <w:t xml:space="preserve"> not available when </w:t>
      </w:r>
      <w:r w:rsidR="006B7071" w:rsidRPr="00B83B3E">
        <w:t>CAPRI</w:t>
      </w:r>
      <w:r w:rsidR="00D86AF8" w:rsidRPr="00B83B3E">
        <w:t xml:space="preserve"> is running in remote mode. Instead, </w:t>
      </w:r>
      <w:proofErr w:type="gramStart"/>
      <w:r w:rsidR="00D86AF8" w:rsidRPr="00B83B3E">
        <w:t>an Other</w:t>
      </w:r>
      <w:proofErr w:type="gramEnd"/>
      <w:r w:rsidR="00D86AF8" w:rsidRPr="00B83B3E">
        <w:t xml:space="preserve"> Facilities Visited button </w:t>
      </w:r>
      <w:r w:rsidR="00254AD3" w:rsidRPr="00B83B3E">
        <w:t>is</w:t>
      </w:r>
      <w:r w:rsidR="00D86AF8" w:rsidRPr="00B83B3E">
        <w:t xml:space="preserve"> available at the top left of the main </w:t>
      </w:r>
      <w:r w:rsidR="006B7071" w:rsidRPr="00B83B3E">
        <w:t>CAPRI</w:t>
      </w:r>
      <w:r w:rsidR="00D86AF8" w:rsidRPr="00B83B3E">
        <w:t xml:space="preserve"> window</w:t>
      </w:r>
      <w:r w:rsidR="00F55449" w:rsidRPr="00B83B3E">
        <w:t xml:space="preserve"> (</w:t>
      </w:r>
      <w:r w:rsidR="000A7A74" w:rsidRPr="00B83B3E">
        <w:fldChar w:fldCharType="begin"/>
      </w:r>
      <w:r w:rsidR="000A7A74" w:rsidRPr="00B83B3E">
        <w:instrText xml:space="preserve"> REF _Ref406766498 \h </w:instrText>
      </w:r>
      <w:r w:rsidR="003446D6" w:rsidRPr="00B83B3E">
        <w:instrText xml:space="preserve"> \* MERGEFORMAT </w:instrText>
      </w:r>
      <w:r w:rsidR="000A7A74" w:rsidRPr="00B83B3E">
        <w:fldChar w:fldCharType="separate"/>
      </w:r>
      <w:r w:rsidR="00291D99" w:rsidRPr="00B83B3E">
        <w:t xml:space="preserve">Figure </w:t>
      </w:r>
      <w:r w:rsidR="00291D99">
        <w:t>2</w:t>
      </w:r>
      <w:r w:rsidR="00291D99">
        <w:noBreakHyphen/>
        <w:t>130</w:t>
      </w:r>
      <w:r w:rsidR="000A7A74" w:rsidRPr="00B83B3E">
        <w:fldChar w:fldCharType="end"/>
      </w:r>
      <w:r w:rsidR="00D86AF8" w:rsidRPr="00B83B3E">
        <w:t>)</w:t>
      </w:r>
      <w:r w:rsidR="006157F6" w:rsidRPr="00B83B3E">
        <w:t>.</w:t>
      </w:r>
    </w:p>
    <w:p w14:paraId="675530C3" w14:textId="5ACDEB9B" w:rsidR="006378D6" w:rsidRPr="00B83B3E" w:rsidRDefault="006378D6" w:rsidP="006378D6">
      <w:pPr>
        <w:pStyle w:val="Body3PicCaption"/>
      </w:pPr>
      <w:r w:rsidRPr="00B83B3E">
        <w:drawing>
          <wp:inline distT="0" distB="0" distL="0" distR="0" wp14:anchorId="28D47EFD" wp14:editId="7B18760A">
            <wp:extent cx="2324100" cy="1661160"/>
            <wp:effectExtent l="0" t="0" r="0" b="0"/>
            <wp:docPr id="335" name="Picture 61" descr="Other Facilities Visited button from main CAPRI window" title="Fig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srcRect/>
                    <a:stretch>
                      <a:fillRect/>
                    </a:stretch>
                  </pic:blipFill>
                  <pic:spPr bwMode="auto">
                    <a:xfrm>
                      <a:off x="0" y="0"/>
                      <a:ext cx="2324100" cy="1661160"/>
                    </a:xfrm>
                    <a:prstGeom prst="rect">
                      <a:avLst/>
                    </a:prstGeom>
                    <a:noFill/>
                  </pic:spPr>
                </pic:pic>
              </a:graphicData>
            </a:graphic>
          </wp:inline>
        </w:drawing>
      </w:r>
    </w:p>
    <w:p w14:paraId="5C3CD9FE" w14:textId="1EFA20F8" w:rsidR="0010515B" w:rsidRPr="00B83B3E" w:rsidRDefault="0010515B" w:rsidP="006378D6">
      <w:pPr>
        <w:pStyle w:val="Caption"/>
      </w:pPr>
      <w:bookmarkStart w:id="1178" w:name="_Toc326149643"/>
      <w:bookmarkStart w:id="1179" w:name="_Toc278548217"/>
      <w:bookmarkStart w:id="1180" w:name="_Ref225242922"/>
      <w:bookmarkStart w:id="1181" w:name="_Ref322025990"/>
      <w:bookmarkStart w:id="1182" w:name="_Ref325364076"/>
      <w:bookmarkStart w:id="1183" w:name="_Ref406766498"/>
      <w:bookmarkStart w:id="1184" w:name="_Toc524356525"/>
      <w:r w:rsidRPr="00B83B3E">
        <w:t xml:space="preserve">Figure </w:t>
      </w:r>
      <w:fldSimple w:instr=" STYLEREF 1 \s ">
        <w:r w:rsidR="008D502E">
          <w:rPr>
            <w:noProof/>
          </w:rPr>
          <w:t>2</w:t>
        </w:r>
      </w:fldSimple>
      <w:r w:rsidR="008D502E">
        <w:noBreakHyphen/>
      </w:r>
      <w:fldSimple w:instr=" SEQ Figure \* ARABIC \s 1 ">
        <w:r w:rsidR="008D502E">
          <w:rPr>
            <w:noProof/>
          </w:rPr>
          <w:t>95</w:t>
        </w:r>
      </w:fldSimple>
      <w:bookmarkEnd w:id="1178"/>
      <w:bookmarkEnd w:id="1179"/>
      <w:bookmarkEnd w:id="1180"/>
      <w:bookmarkEnd w:id="1181"/>
      <w:bookmarkEnd w:id="1182"/>
      <w:bookmarkEnd w:id="1183"/>
      <w:r w:rsidR="00355F63">
        <w:t>. Other Facilities Visited Button.</w:t>
      </w:r>
      <w:bookmarkEnd w:id="1184"/>
    </w:p>
    <w:p w14:paraId="5C3CD9FF" w14:textId="77777777" w:rsidR="000A7A74" w:rsidRPr="00B83B3E" w:rsidRDefault="000A7A74" w:rsidP="000A7A74"/>
    <w:p w14:paraId="5C3CDA00" w14:textId="7BA4EC64" w:rsidR="00D86AF8" w:rsidRPr="00B83B3E" w:rsidRDefault="006B7071" w:rsidP="00113C7E">
      <w:pPr>
        <w:pStyle w:val="BodyText"/>
      </w:pPr>
      <w:r w:rsidRPr="00B83B3E">
        <w:lastRenderedPageBreak/>
        <w:t>Selecting</w:t>
      </w:r>
      <w:r w:rsidR="00D86AF8" w:rsidRPr="00B83B3E">
        <w:t xml:space="preserve"> the </w:t>
      </w:r>
      <w:r w:rsidR="00D86AF8" w:rsidRPr="00B83B3E">
        <w:rPr>
          <w:b/>
        </w:rPr>
        <w:t>Other Facilities</w:t>
      </w:r>
      <w:r w:rsidR="001B5D7F" w:rsidRPr="00B83B3E">
        <w:rPr>
          <w:b/>
        </w:rPr>
        <w:t xml:space="preserve"> Visited</w:t>
      </w:r>
      <w:r w:rsidR="00D86AF8" w:rsidRPr="00B83B3E">
        <w:t xml:space="preserve"> button present</w:t>
      </w:r>
      <w:r w:rsidR="00AB2560" w:rsidRPr="00B83B3E">
        <w:t>s</w:t>
      </w:r>
      <w:r w:rsidR="00D86AF8" w:rsidRPr="00B83B3E">
        <w:t xml:space="preserve"> a selector that </w:t>
      </w:r>
      <w:r w:rsidR="00106F8B" w:rsidRPr="00B83B3E">
        <w:t>displays</w:t>
      </w:r>
      <w:r w:rsidR="00D86AF8" w:rsidRPr="00B83B3E">
        <w:t xml:space="preserve"> other VHA sites where the patient may have data (</w:t>
      </w:r>
      <w:r w:rsidR="000A7A74" w:rsidRPr="00B83B3E">
        <w:fldChar w:fldCharType="begin"/>
      </w:r>
      <w:r w:rsidR="000A7A74" w:rsidRPr="00B83B3E">
        <w:instrText xml:space="preserve"> REF _Ref406766520 \h </w:instrText>
      </w:r>
      <w:r w:rsidR="00B83B3E">
        <w:instrText xml:space="preserve"> \* MERGEFORMAT </w:instrText>
      </w:r>
      <w:r w:rsidR="000A7A74" w:rsidRPr="00B83B3E">
        <w:fldChar w:fldCharType="separate"/>
      </w:r>
      <w:r w:rsidR="00291D99" w:rsidRPr="00B83B3E">
        <w:t xml:space="preserve">Figure </w:t>
      </w:r>
      <w:r w:rsidR="00291D99">
        <w:rPr>
          <w:noProof/>
        </w:rPr>
        <w:t>2</w:t>
      </w:r>
      <w:r w:rsidR="00291D99">
        <w:rPr>
          <w:noProof/>
        </w:rPr>
        <w:noBreakHyphen/>
        <w:t>131</w:t>
      </w:r>
      <w:r w:rsidR="000A7A74" w:rsidRPr="00B83B3E">
        <w:fldChar w:fldCharType="end"/>
      </w:r>
      <w:r w:rsidR="00D86AF8" w:rsidRPr="00B83B3E">
        <w:t>).</w:t>
      </w:r>
      <w:r w:rsidR="00EE0CF4">
        <w:t xml:space="preserve"> </w:t>
      </w:r>
      <w:r w:rsidR="0014349B" w:rsidRPr="00B83B3E">
        <w:t>The user chooses</w:t>
      </w:r>
      <w:r w:rsidR="00D86AF8" w:rsidRPr="00B83B3E">
        <w:t xml:space="preserve"> an alternate site and select</w:t>
      </w:r>
      <w:r w:rsidR="0014349B" w:rsidRPr="00B83B3E">
        <w:t>s</w:t>
      </w:r>
      <w:r w:rsidR="00D86AF8" w:rsidRPr="00B83B3E">
        <w:t xml:space="preserve"> </w:t>
      </w:r>
      <w:r w:rsidR="00D86AF8" w:rsidRPr="00B83B3E">
        <w:rPr>
          <w:b/>
        </w:rPr>
        <w:t>Switch to This Facility</w:t>
      </w:r>
      <w:r w:rsidR="00D86AF8" w:rsidRPr="00B83B3E">
        <w:t>.</w:t>
      </w:r>
      <w:r w:rsidR="00EE0CF4">
        <w:t xml:space="preserve"> </w:t>
      </w:r>
      <w:r w:rsidR="0014349B" w:rsidRPr="00B83B3E">
        <w:t>The</w:t>
      </w:r>
      <w:r w:rsidR="00D86AF8" w:rsidRPr="00B83B3E">
        <w:t xml:space="preserve"> current connection </w:t>
      </w:r>
      <w:r w:rsidR="00254AD3" w:rsidRPr="00B83B3E">
        <w:t>is</w:t>
      </w:r>
      <w:r w:rsidR="00D86AF8" w:rsidRPr="00B83B3E">
        <w:t xml:space="preserve"> dropped and </w:t>
      </w:r>
      <w:r w:rsidR="0014349B" w:rsidRPr="00B83B3E">
        <w:t>the user</w:t>
      </w:r>
      <w:r w:rsidR="00D86AF8" w:rsidRPr="00B83B3E">
        <w:t xml:space="preserve"> </w:t>
      </w:r>
      <w:r w:rsidR="0014349B" w:rsidRPr="00B83B3E">
        <w:t>is</w:t>
      </w:r>
      <w:r w:rsidR="00900283" w:rsidRPr="00B83B3E">
        <w:t xml:space="preserve"> connected to the new site.</w:t>
      </w:r>
    </w:p>
    <w:p w14:paraId="5C3CDA01" w14:textId="651B7346" w:rsidR="000A7A74" w:rsidRPr="00B83B3E" w:rsidRDefault="00D86AF8" w:rsidP="00400B72">
      <w:pPr>
        <w:pStyle w:val="Body3PicCaption"/>
      </w:pPr>
      <w:r w:rsidRPr="00B83B3E">
        <w:rPr>
          <w:rStyle w:val="BodyTextChar"/>
        </w:rPr>
        <w:t xml:space="preserve">The same patient </w:t>
      </w:r>
      <w:r w:rsidR="00254AD3" w:rsidRPr="00B83B3E">
        <w:rPr>
          <w:rStyle w:val="BodyTextChar"/>
        </w:rPr>
        <w:t>is</w:t>
      </w:r>
      <w:r w:rsidRPr="00B83B3E">
        <w:rPr>
          <w:rStyle w:val="BodyTextChar"/>
        </w:rPr>
        <w:t xml:space="preserve"> selected for </w:t>
      </w:r>
      <w:r w:rsidR="000F5B38" w:rsidRPr="00B83B3E">
        <w:rPr>
          <w:rStyle w:val="BodyTextChar"/>
        </w:rPr>
        <w:t>the user</w:t>
      </w:r>
      <w:r w:rsidRPr="00B83B3E">
        <w:rPr>
          <w:rStyle w:val="BodyTextChar"/>
        </w:rPr>
        <w:t>.</w:t>
      </w:r>
      <w:r w:rsidR="00EE0CF4">
        <w:rPr>
          <w:rStyle w:val="BodyTextChar"/>
        </w:rPr>
        <w:t xml:space="preserve"> </w:t>
      </w:r>
      <w:r w:rsidRPr="00B83B3E">
        <w:rPr>
          <w:rStyle w:val="BodyTextChar"/>
        </w:rPr>
        <w:t xml:space="preserve">If </w:t>
      </w:r>
      <w:r w:rsidR="000F5B38" w:rsidRPr="00B83B3E">
        <w:rPr>
          <w:rStyle w:val="BodyTextChar"/>
        </w:rPr>
        <w:t>the user</w:t>
      </w:r>
      <w:r w:rsidRPr="00B83B3E">
        <w:rPr>
          <w:rStyle w:val="BodyTextChar"/>
        </w:rPr>
        <w:t xml:space="preserve"> do</w:t>
      </w:r>
      <w:r w:rsidR="000F5B38" w:rsidRPr="00B83B3E">
        <w:rPr>
          <w:rStyle w:val="BodyTextChar"/>
        </w:rPr>
        <w:t>es</w:t>
      </w:r>
      <w:r w:rsidRPr="00B83B3E">
        <w:rPr>
          <w:rStyle w:val="BodyTextChar"/>
        </w:rPr>
        <w:t xml:space="preserve"> not normally have privileges to connect directly to the new site, </w:t>
      </w:r>
      <w:r w:rsidR="000F5B38" w:rsidRPr="00B83B3E">
        <w:rPr>
          <w:rStyle w:val="BodyTextChar"/>
        </w:rPr>
        <w:t xml:space="preserve">then the user </w:t>
      </w:r>
      <w:r w:rsidR="00C66D78" w:rsidRPr="00B83B3E">
        <w:rPr>
          <w:rStyle w:val="BodyTextChar"/>
        </w:rPr>
        <w:t>is</w:t>
      </w:r>
      <w:r w:rsidRPr="00B83B3E">
        <w:rPr>
          <w:rStyle w:val="BodyTextChar"/>
        </w:rPr>
        <w:t xml:space="preserve"> unable to select a patient.</w:t>
      </w:r>
      <w:r w:rsidR="00EE0CF4">
        <w:rPr>
          <w:rStyle w:val="BodyTextChar"/>
        </w:rPr>
        <w:t xml:space="preserve"> </w:t>
      </w:r>
      <w:r w:rsidRPr="00B83B3E">
        <w:rPr>
          <w:rStyle w:val="BodyTextChar"/>
        </w:rPr>
        <w:t xml:space="preserve">To select a new patient, </w:t>
      </w:r>
      <w:r w:rsidR="00914F6F" w:rsidRPr="00B83B3E">
        <w:rPr>
          <w:rStyle w:val="BodyTextChar"/>
        </w:rPr>
        <w:t xml:space="preserve">the user </w:t>
      </w:r>
      <w:r w:rsidR="00AB2560" w:rsidRPr="00B83B3E">
        <w:rPr>
          <w:rStyle w:val="BodyTextChar"/>
        </w:rPr>
        <w:t>must</w:t>
      </w:r>
      <w:r w:rsidRPr="00B83B3E">
        <w:rPr>
          <w:rStyle w:val="BodyTextChar"/>
        </w:rPr>
        <w:t xml:space="preserve"> use the Other </w:t>
      </w:r>
      <w:r w:rsidR="00EA45B5" w:rsidRPr="00B83B3E">
        <w:rPr>
          <w:rStyle w:val="BodyTextChar"/>
        </w:rPr>
        <w:t>Facilities</w:t>
      </w:r>
      <w:r w:rsidR="00EA45B5" w:rsidRPr="00B83B3E">
        <w:t xml:space="preserve"> Visited</w:t>
      </w:r>
      <w:r w:rsidRPr="00B83B3E">
        <w:t xml:space="preserve"> button and return to a site to where </w:t>
      </w:r>
      <w:r w:rsidR="003446D6" w:rsidRPr="00B83B3E">
        <w:t xml:space="preserve">the </w:t>
      </w:r>
      <w:r w:rsidR="00914F6F" w:rsidRPr="00B83B3E">
        <w:t xml:space="preserve">user </w:t>
      </w:r>
      <w:r w:rsidR="00AB2560" w:rsidRPr="00B83B3E">
        <w:t>has</w:t>
      </w:r>
      <w:r w:rsidRPr="00B83B3E">
        <w:t xml:space="preserve"> patient selection privileges.</w:t>
      </w:r>
    </w:p>
    <w:p w14:paraId="5C3CDA02" w14:textId="6112CC7B" w:rsidR="000A7A74" w:rsidRPr="00B83B3E" w:rsidRDefault="002C02BB" w:rsidP="001C720C">
      <w:pPr>
        <w:pStyle w:val="Body3PicCaption"/>
      </w:pPr>
      <w:r w:rsidRPr="00B83B3E">
        <w:drawing>
          <wp:inline distT="0" distB="0" distL="0" distR="0" wp14:anchorId="293B7B74" wp14:editId="69FBD2C7">
            <wp:extent cx="3219450" cy="2295525"/>
            <wp:effectExtent l="0" t="0" r="0" b="9525"/>
            <wp:docPr id="336" name="Picture 90" descr="Remote Sites window" title="Other Facilities Visited button presents a selector that displaFig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47"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70801F2D" w:rsidR="0010515B" w:rsidRPr="00B83B3E" w:rsidRDefault="0010515B" w:rsidP="00B52F9B">
      <w:pPr>
        <w:pStyle w:val="Caption"/>
        <w:rPr>
          <w:rFonts w:cs="Times New Roman"/>
        </w:rPr>
      </w:pPr>
      <w:bookmarkStart w:id="1185" w:name="_Toc326149644"/>
      <w:bookmarkStart w:id="1186" w:name="_Toc278548218"/>
      <w:bookmarkStart w:id="1187" w:name="_Ref225242931"/>
      <w:bookmarkStart w:id="1188" w:name="_Ref322026003"/>
      <w:bookmarkStart w:id="1189" w:name="_Ref325364091"/>
      <w:bookmarkStart w:id="1190" w:name="_Ref406766520"/>
      <w:bookmarkStart w:id="1191" w:name="_Toc5243565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96</w:t>
      </w:r>
      <w:r w:rsidR="008D502E">
        <w:rPr>
          <w:rFonts w:cs="Times New Roman"/>
        </w:rPr>
        <w:fldChar w:fldCharType="end"/>
      </w:r>
      <w:bookmarkEnd w:id="1185"/>
      <w:bookmarkEnd w:id="1186"/>
      <w:bookmarkEnd w:id="1187"/>
      <w:bookmarkEnd w:id="1188"/>
      <w:bookmarkEnd w:id="1189"/>
      <w:bookmarkEnd w:id="1190"/>
      <w:r w:rsidR="00355F63">
        <w:rPr>
          <w:rFonts w:cs="Times New Roman"/>
        </w:rPr>
        <w:t>. Remote Sites Selection Window.</w:t>
      </w:r>
      <w:bookmarkEnd w:id="1191"/>
    </w:p>
    <w:p w14:paraId="5C3CDA05" w14:textId="77777777" w:rsidR="00D86AF8" w:rsidRPr="00B83B3E" w:rsidRDefault="00D86AF8" w:rsidP="00A561AD">
      <w:pPr>
        <w:pStyle w:val="Heading3"/>
      </w:pPr>
      <w:bookmarkStart w:id="1192" w:name="_Toc278187833"/>
      <w:bookmarkStart w:id="1193" w:name="_Toc508873604"/>
      <w:bookmarkStart w:id="1194" w:name="_Toc508875004"/>
      <w:bookmarkStart w:id="1195" w:name="_Toc508875858"/>
      <w:bookmarkStart w:id="1196" w:name="_Toc524336327"/>
      <w:r w:rsidRPr="00B83B3E">
        <w:t xml:space="preserve">Clinical Documents </w:t>
      </w:r>
      <w:r w:rsidR="006C6CF9" w:rsidRPr="00B83B3E">
        <w:t>T</w:t>
      </w:r>
      <w:r w:rsidRPr="00B83B3E">
        <w:t>ab</w:t>
      </w:r>
      <w:bookmarkEnd w:id="1192"/>
      <w:bookmarkEnd w:id="1193"/>
      <w:bookmarkEnd w:id="1194"/>
      <w:bookmarkEnd w:id="1195"/>
      <w:bookmarkEnd w:id="1196"/>
    </w:p>
    <w:p w14:paraId="5C3CDA06" w14:textId="54EDE67A" w:rsidR="00566F76" w:rsidRPr="00B83B3E" w:rsidRDefault="00566F76" w:rsidP="00900283">
      <w:pPr>
        <w:pStyle w:val="BodyText"/>
      </w:pPr>
      <w:r w:rsidRPr="00B83B3E">
        <w:t>When the user selects th</w:t>
      </w:r>
      <w:r w:rsidR="00D86AF8" w:rsidRPr="00B83B3E">
        <w:t>e clinical documents tab (</w:t>
      </w:r>
      <w:r w:rsidR="007B1BF5" w:rsidRPr="00B83B3E">
        <w:fldChar w:fldCharType="begin"/>
      </w:r>
      <w:r w:rsidR="007B1BF5" w:rsidRPr="00B83B3E">
        <w:instrText xml:space="preserve"> REF _Ref322026035 \h  \* MERGEFORMAT </w:instrText>
      </w:r>
      <w:r w:rsidR="007B1BF5" w:rsidRPr="00B83B3E">
        <w:fldChar w:fldCharType="separate"/>
      </w:r>
      <w:r w:rsidR="00291D99" w:rsidRPr="00B83B3E">
        <w:t xml:space="preserve">Figure </w:t>
      </w:r>
      <w:r w:rsidR="00291D99">
        <w:rPr>
          <w:noProof/>
        </w:rPr>
        <w:t>2</w:t>
      </w:r>
      <w:r w:rsidR="00291D99">
        <w:rPr>
          <w:noProof/>
        </w:rPr>
        <w:noBreakHyphen/>
        <w:t>132</w:t>
      </w:r>
      <w:r w:rsidR="007B1BF5" w:rsidRPr="00B83B3E">
        <w:fldChar w:fldCharType="end"/>
      </w:r>
      <w:r w:rsidR="00D86AF8" w:rsidRPr="00B83B3E">
        <w:t>)</w:t>
      </w:r>
      <w:r w:rsidRPr="00B83B3E">
        <w:t>,</w:t>
      </w:r>
      <w:r w:rsidR="00D86AF8" w:rsidRPr="00B83B3E">
        <w:t xml:space="preserve"> another complete set of tabs </w:t>
      </w:r>
      <w:r w:rsidRPr="00B83B3E">
        <w:t xml:space="preserve">opens </w:t>
      </w:r>
      <w:r w:rsidR="00D86AF8" w:rsidRPr="00B83B3E">
        <w:t xml:space="preserve">along the bottom of the screen </w:t>
      </w:r>
      <w:r w:rsidRPr="00B83B3E">
        <w:t>allow</w:t>
      </w:r>
      <w:r w:rsidR="00294580" w:rsidRPr="00B83B3E">
        <w:t>ing</w:t>
      </w:r>
      <w:r w:rsidR="00D86AF8" w:rsidRPr="00B83B3E">
        <w:t xml:space="preserve"> navigation within various components of the veteran</w:t>
      </w:r>
      <w:r w:rsidRPr="00B83B3E">
        <w:t>’</w:t>
      </w:r>
      <w:r w:rsidR="00900283" w:rsidRPr="00B83B3E">
        <w:t>s electronic medical records.</w:t>
      </w:r>
    </w:p>
    <w:p w14:paraId="5C3CDA07" w14:textId="77777777" w:rsidR="00566F76" w:rsidRPr="00B83B3E" w:rsidRDefault="006B7071" w:rsidP="00400B72">
      <w:pPr>
        <w:pStyle w:val="Body3PicCaption"/>
      </w:pPr>
      <w:r w:rsidRPr="00B83B3E">
        <w:t>Selecting</w:t>
      </w:r>
      <w:r w:rsidR="00213B8B" w:rsidRPr="00B83B3E">
        <w:t xml:space="preserve"> the Clinical Documents tab </w:t>
      </w:r>
      <w:r w:rsidR="00566F76" w:rsidRPr="00B83B3E">
        <w:t>yields</w:t>
      </w:r>
      <w:r w:rsidR="00213B8B" w:rsidRPr="00B83B3E">
        <w:t xml:space="preserve"> access to: </w:t>
      </w:r>
    </w:p>
    <w:p w14:paraId="5C3CDA08" w14:textId="77777777" w:rsidR="00566F76" w:rsidRPr="00B83B3E" w:rsidRDefault="00213B8B" w:rsidP="005413DF">
      <w:pPr>
        <w:pStyle w:val="BodyText5Numbers"/>
      </w:pPr>
      <w:r w:rsidRPr="00B83B3E">
        <w:t>Notes (progress notes)</w:t>
      </w:r>
    </w:p>
    <w:p w14:paraId="5C3CDA09" w14:textId="77777777" w:rsidR="00566F76" w:rsidRPr="00B83B3E" w:rsidRDefault="00566F76" w:rsidP="005413DF">
      <w:pPr>
        <w:pStyle w:val="BodyText5Numbers"/>
      </w:pPr>
      <w:r w:rsidRPr="00B83B3E">
        <w:t>Discharge Summaries</w:t>
      </w:r>
    </w:p>
    <w:p w14:paraId="5C3CDA0A" w14:textId="77777777" w:rsidR="00566F76" w:rsidRPr="00B83B3E" w:rsidRDefault="00566F76" w:rsidP="005413DF">
      <w:pPr>
        <w:pStyle w:val="BodyText5Numbers"/>
      </w:pPr>
      <w:r w:rsidRPr="00B83B3E">
        <w:t>Consults</w:t>
      </w:r>
    </w:p>
    <w:p w14:paraId="5C3CDA0B" w14:textId="77777777" w:rsidR="00566F76" w:rsidRPr="00B83B3E" w:rsidRDefault="00566F76" w:rsidP="005413DF">
      <w:pPr>
        <w:pStyle w:val="BodyText5Numbers"/>
      </w:pPr>
      <w:r w:rsidRPr="00B83B3E">
        <w:t>Vitals</w:t>
      </w:r>
    </w:p>
    <w:p w14:paraId="5C3CDA0C" w14:textId="77777777" w:rsidR="00566F76" w:rsidRPr="00B83B3E" w:rsidRDefault="00566F76" w:rsidP="005413DF">
      <w:pPr>
        <w:pStyle w:val="BodyText5Numbers"/>
      </w:pPr>
      <w:r w:rsidRPr="00B83B3E">
        <w:t>Medications</w:t>
      </w:r>
    </w:p>
    <w:p w14:paraId="5C3CDA0D" w14:textId="77777777" w:rsidR="00566F76" w:rsidRPr="00B83B3E" w:rsidRDefault="00566F76" w:rsidP="005413DF">
      <w:pPr>
        <w:pStyle w:val="BodyText5Numbers"/>
      </w:pPr>
      <w:r w:rsidRPr="00B83B3E">
        <w:t xml:space="preserve">Laboratory </w:t>
      </w:r>
      <w:r w:rsidR="00900283" w:rsidRPr="00B83B3E">
        <w:t>F</w:t>
      </w:r>
      <w:r w:rsidRPr="00B83B3E">
        <w:t>indings</w:t>
      </w:r>
    </w:p>
    <w:p w14:paraId="5C3CDA0E" w14:textId="77777777" w:rsidR="00566F76" w:rsidRPr="00B83B3E" w:rsidRDefault="00213B8B" w:rsidP="005413DF">
      <w:pPr>
        <w:pStyle w:val="BodyText5Numbers"/>
      </w:pPr>
      <w:r w:rsidRPr="00B83B3E">
        <w:t>I</w:t>
      </w:r>
      <w:r w:rsidR="00566F76" w:rsidRPr="00B83B3E">
        <w:t>maging (</w:t>
      </w:r>
      <w:r w:rsidR="00900283" w:rsidRPr="00B83B3E">
        <w:t>X</w:t>
      </w:r>
      <w:r w:rsidR="00566F76" w:rsidRPr="00B83B3E">
        <w:t>-rays, CT, MRI, etc.)</w:t>
      </w:r>
    </w:p>
    <w:p w14:paraId="5C3CDA0F" w14:textId="77777777" w:rsidR="00566F76" w:rsidRPr="00B83B3E" w:rsidRDefault="00566F76" w:rsidP="005413DF">
      <w:pPr>
        <w:pStyle w:val="BodyText5Numbers"/>
      </w:pPr>
      <w:r w:rsidRPr="00B83B3E">
        <w:t xml:space="preserve">Dietary </w:t>
      </w:r>
      <w:r w:rsidR="00900283" w:rsidRPr="00B83B3E">
        <w:t>R</w:t>
      </w:r>
      <w:r w:rsidRPr="00B83B3E">
        <w:t>estrictions</w:t>
      </w:r>
    </w:p>
    <w:p w14:paraId="5C3CDA10" w14:textId="77777777" w:rsidR="00566F76" w:rsidRPr="00B83B3E" w:rsidRDefault="00213B8B" w:rsidP="005413DF">
      <w:pPr>
        <w:pStyle w:val="BodyText5Numbers"/>
      </w:pPr>
      <w:r w:rsidRPr="00B83B3E">
        <w:t>Nutritional Asse</w:t>
      </w:r>
      <w:r w:rsidR="00566F76" w:rsidRPr="00B83B3E">
        <w:t>ssments</w:t>
      </w:r>
    </w:p>
    <w:p w14:paraId="5C3CDA11" w14:textId="77777777" w:rsidR="00566F76" w:rsidRPr="00B83B3E" w:rsidRDefault="00566F76" w:rsidP="005413DF">
      <w:pPr>
        <w:pStyle w:val="BodyText5Numbers"/>
      </w:pPr>
      <w:r w:rsidRPr="00B83B3E">
        <w:t>Physician’s Orders Summary</w:t>
      </w:r>
    </w:p>
    <w:p w14:paraId="5C3CDA12" w14:textId="77777777" w:rsidR="00566F76" w:rsidRPr="00B83B3E" w:rsidRDefault="00213B8B" w:rsidP="005413DF">
      <w:pPr>
        <w:pStyle w:val="BodyText5Numbers"/>
      </w:pPr>
      <w:r w:rsidRPr="00B83B3E">
        <w:lastRenderedPageBreak/>
        <w:t xml:space="preserve">Procedures (Holter </w:t>
      </w:r>
      <w:r w:rsidR="00900283" w:rsidRPr="00B83B3E">
        <w:t>M</w:t>
      </w:r>
      <w:r w:rsidRPr="00B83B3E">
        <w:t xml:space="preserve">onitor, </w:t>
      </w:r>
      <w:r w:rsidR="00900283" w:rsidRPr="00B83B3E">
        <w:t>E</w:t>
      </w:r>
      <w:r w:rsidRPr="00B83B3E">
        <w:t xml:space="preserve">chocardiogram, </w:t>
      </w:r>
      <w:r w:rsidR="00900283" w:rsidRPr="00B83B3E">
        <w:t>E</w:t>
      </w:r>
      <w:r w:rsidRPr="00B83B3E">
        <w:t xml:space="preserve">lectrocardiogram, </w:t>
      </w:r>
      <w:r w:rsidR="00900283" w:rsidRPr="00B83B3E">
        <w:t>T</w:t>
      </w:r>
      <w:r w:rsidRPr="00B83B3E">
        <w:t xml:space="preserve">hallium </w:t>
      </w:r>
      <w:r w:rsidR="00900283" w:rsidRPr="00B83B3E">
        <w:t>S</w:t>
      </w:r>
      <w:r w:rsidRPr="00B83B3E">
        <w:t xml:space="preserve">tress </w:t>
      </w:r>
      <w:r w:rsidR="00900283" w:rsidRPr="00B83B3E">
        <w:t>T</w:t>
      </w:r>
      <w:r w:rsidRPr="00B83B3E">
        <w:t>est, etc.)</w:t>
      </w:r>
    </w:p>
    <w:p w14:paraId="5C3CDA13" w14:textId="77777777" w:rsidR="00566F76" w:rsidRPr="00B83B3E" w:rsidRDefault="00566F76" w:rsidP="005413DF">
      <w:pPr>
        <w:pStyle w:val="BodyText5Numbers"/>
      </w:pPr>
      <w:r w:rsidRPr="00B83B3E">
        <w:t>Problem List</w:t>
      </w:r>
    </w:p>
    <w:p w14:paraId="5C3CDA14" w14:textId="75A681D5" w:rsidR="00216FF0" w:rsidRPr="00B83B3E" w:rsidRDefault="00D86AF8" w:rsidP="00113C7E">
      <w:pPr>
        <w:pStyle w:val="BodyText"/>
      </w:pPr>
      <w:r w:rsidRPr="00B83B3E">
        <w:t xml:space="preserve">Each item found </w:t>
      </w:r>
      <w:r w:rsidR="00254AD3" w:rsidRPr="00B83B3E">
        <w:t>is</w:t>
      </w:r>
      <w:r w:rsidRPr="00B83B3E">
        <w:t xml:space="preserve"> listed in the left column.</w:t>
      </w:r>
      <w:r w:rsidR="00EE0CF4">
        <w:t xml:space="preserve"> </w:t>
      </w:r>
      <w:r w:rsidR="009F3F21">
        <w:t>M</w:t>
      </w:r>
      <w:r w:rsidR="009F3F21" w:rsidRPr="00B83B3E">
        <w:t xml:space="preserve">ore information is displayed </w:t>
      </w:r>
      <w:r w:rsidR="009F3F21">
        <w:t xml:space="preserve">when </w:t>
      </w:r>
      <w:r w:rsidRPr="00B83B3E">
        <w:t xml:space="preserve">the mouse pointer </w:t>
      </w:r>
      <w:r w:rsidR="009F3F21">
        <w:t xml:space="preserve">is hovered </w:t>
      </w:r>
      <w:r w:rsidRPr="00B83B3E">
        <w:t>over an item.</w:t>
      </w:r>
      <w:r w:rsidR="00EE0CF4">
        <w:t xml:space="preserve"> </w:t>
      </w:r>
      <w:r w:rsidRPr="00B83B3E">
        <w:t>In</w:t>
      </w:r>
      <w:r w:rsidR="008333F0" w:rsidRPr="00B83B3E">
        <w:t xml:space="preserve"> </w:t>
      </w:r>
      <w:r w:rsidR="004D1E0C" w:rsidRPr="00B83B3E">
        <w:t>(</w:t>
      </w:r>
      <w:r w:rsidR="007B1BF5" w:rsidRPr="00B83B3E">
        <w:fldChar w:fldCharType="begin"/>
      </w:r>
      <w:r w:rsidR="007B1BF5" w:rsidRPr="00B83B3E">
        <w:instrText xml:space="preserve"> REF _Ref322026064 \h  \* MERGEFORMAT </w:instrText>
      </w:r>
      <w:r w:rsidR="007B1BF5" w:rsidRPr="00B83B3E">
        <w:fldChar w:fldCharType="separate"/>
      </w:r>
      <w:r w:rsidR="00291D99" w:rsidRPr="00B83B3E">
        <w:t xml:space="preserve">Figure </w:t>
      </w:r>
      <w:r w:rsidR="00291D99">
        <w:t>2</w:t>
      </w:r>
      <w:r w:rsidR="00291D99">
        <w:noBreakHyphen/>
        <w:t>132</w:t>
      </w:r>
      <w:r w:rsidR="007B1BF5" w:rsidRPr="00B83B3E">
        <w:fldChar w:fldCharType="end"/>
      </w:r>
      <w:r w:rsidR="004D1E0C" w:rsidRPr="00B83B3E">
        <w:t>)</w:t>
      </w:r>
      <w:r w:rsidRPr="00B83B3E">
        <w:t xml:space="preserve">, the pointer was over a completed Multidisciplinary note, and that information </w:t>
      </w:r>
      <w:r w:rsidR="00956670" w:rsidRPr="00B83B3E">
        <w:t>is displayed</w:t>
      </w:r>
      <w:r w:rsidRPr="00B83B3E">
        <w:t>.</w:t>
      </w:r>
      <w:r w:rsidR="00EE0CF4">
        <w:t xml:space="preserve"> </w:t>
      </w:r>
      <w:r w:rsidRPr="00B83B3E">
        <w:t>The selected note, directly above it, is a nursing note, which appears in the window</w:t>
      </w:r>
      <w:r w:rsidR="00566F76" w:rsidRPr="00B83B3E">
        <w:t xml:space="preserve"> on the right</w:t>
      </w:r>
      <w:r w:rsidRPr="00B83B3E">
        <w:t>.</w:t>
      </w:r>
      <w:r w:rsidR="00EE0CF4">
        <w:t xml:space="preserve"> </w:t>
      </w:r>
      <w:r w:rsidR="00566F76" w:rsidRPr="00B83B3E">
        <w:t xml:space="preserve">The user can resize these windows </w:t>
      </w:r>
      <w:r w:rsidRPr="00B83B3E">
        <w:t>by moving the dividing bar.</w:t>
      </w:r>
      <w:r w:rsidR="00EE0CF4">
        <w:t xml:space="preserve"> </w:t>
      </w:r>
    </w:p>
    <w:p w14:paraId="2C407138" w14:textId="72BE9A74" w:rsidR="00067443" w:rsidRPr="00B83B3E" w:rsidRDefault="00067443" w:rsidP="00067443">
      <w:r w:rsidRPr="00B83B3E">
        <w:t xml:space="preserve">All tabs within the Clinical Documents tab allow the ability to </w:t>
      </w:r>
      <w:r w:rsidRPr="00B83B3E">
        <w:rPr>
          <w:b/>
        </w:rPr>
        <w:t>right click</w:t>
      </w:r>
      <w:r w:rsidRPr="00B83B3E">
        <w:t xml:space="preserve"> and search the results with “</w:t>
      </w:r>
      <w:r w:rsidRPr="00B83B3E">
        <w:rPr>
          <w:b/>
        </w:rPr>
        <w:t>Find</w:t>
      </w:r>
      <w:r w:rsidRPr="00B83B3E">
        <w:t xml:space="preserve">” </w:t>
      </w:r>
      <w:r w:rsidRPr="00B83B3E">
        <w:rPr>
          <w:b/>
          <w:u w:val="single"/>
        </w:rPr>
        <w:t>within the display</w:t>
      </w:r>
      <w:r w:rsidRPr="00B83B3E">
        <w:rPr>
          <w:b/>
        </w:rPr>
        <w:t xml:space="preserve"> window on the right side.</w:t>
      </w:r>
    </w:p>
    <w:p w14:paraId="15150588" w14:textId="0DD75BB7" w:rsidR="00067443" w:rsidRPr="00B83B3E" w:rsidRDefault="00067443" w:rsidP="00067443">
      <w:r w:rsidRPr="00B83B3E">
        <w:t>To search for a word within the display window on the right perform the following:</w:t>
      </w:r>
    </w:p>
    <w:p w14:paraId="6281F936"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Choose a report to search</w:t>
      </w:r>
    </w:p>
    <w:p w14:paraId="2F427F69"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b/>
        </w:rPr>
        <w:t xml:space="preserve">Right click </w:t>
      </w:r>
      <w:r w:rsidRPr="00B83B3E">
        <w:rPr>
          <w:rFonts w:ascii="Times New Roman" w:hAnsi="Times New Roman" w:cs="Times New Roman"/>
        </w:rPr>
        <w:t xml:space="preserve">within the report window on the </w:t>
      </w:r>
      <w:r w:rsidRPr="00B83B3E">
        <w:rPr>
          <w:rFonts w:ascii="Times New Roman" w:hAnsi="Times New Roman" w:cs="Times New Roman"/>
          <w:b/>
        </w:rPr>
        <w:t>right side</w:t>
      </w:r>
    </w:p>
    <w:p w14:paraId="251E9D1D"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on </w:t>
      </w:r>
      <w:r w:rsidRPr="00B83B3E">
        <w:rPr>
          <w:rFonts w:ascii="Times New Roman" w:hAnsi="Times New Roman" w:cs="Times New Roman"/>
          <w:b/>
        </w:rPr>
        <w:t>“Find”</w:t>
      </w:r>
    </w:p>
    <w:p w14:paraId="65F16B0A" w14:textId="2FB98030"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Enter the word</w:t>
      </w:r>
      <w:r w:rsidR="00EE0CF4">
        <w:rPr>
          <w:rFonts w:ascii="Times New Roman" w:hAnsi="Times New Roman" w:cs="Times New Roman"/>
        </w:rPr>
        <w:t xml:space="preserve"> </w:t>
      </w:r>
      <w:r w:rsidRPr="00B83B3E">
        <w:rPr>
          <w:rFonts w:ascii="Times New Roman" w:hAnsi="Times New Roman" w:cs="Times New Roman"/>
        </w:rPr>
        <w:t xml:space="preserve">to be searched for in the </w:t>
      </w:r>
      <w:r w:rsidRPr="00B83B3E">
        <w:rPr>
          <w:rFonts w:ascii="Times New Roman" w:hAnsi="Times New Roman" w:cs="Times New Roman"/>
          <w:b/>
        </w:rPr>
        <w:t xml:space="preserve">“Find What” </w:t>
      </w:r>
      <w:r w:rsidRPr="00B83B3E">
        <w:rPr>
          <w:rFonts w:ascii="Times New Roman" w:hAnsi="Times New Roman" w:cs="Times New Roman"/>
        </w:rPr>
        <w:t>field</w:t>
      </w:r>
    </w:p>
    <w:p w14:paraId="49256DB5" w14:textId="3536AB81"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“Find Next”</w:t>
      </w:r>
      <w:r w:rsidRPr="00B83B3E">
        <w:rPr>
          <w:rFonts w:ascii="Times New Roman" w:hAnsi="Times New Roman" w:cs="Times New Roman"/>
        </w:rPr>
        <w:t xml:space="preserve"> </w:t>
      </w:r>
      <w:r w:rsidR="009F3F21" w:rsidRPr="00B83B3E">
        <w:rPr>
          <w:rFonts w:ascii="Times New Roman" w:hAnsi="Times New Roman" w:cs="Times New Roman"/>
        </w:rPr>
        <w:t>button</w:t>
      </w:r>
      <w:r w:rsidRPr="00B83B3E">
        <w:rPr>
          <w:rFonts w:ascii="Times New Roman" w:hAnsi="Times New Roman" w:cs="Times New Roman"/>
        </w:rPr>
        <w:t xml:space="preserve"> and the word being searched for will be highlighted</w:t>
      </w:r>
    </w:p>
    <w:p w14:paraId="36C52416" w14:textId="6012AB06" w:rsidR="00067443" w:rsidRPr="00B83B3E" w:rsidRDefault="00067443" w:rsidP="00234A0C">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Continue to click </w:t>
      </w:r>
      <w:r w:rsidRPr="00B83B3E">
        <w:rPr>
          <w:rFonts w:ascii="Times New Roman" w:hAnsi="Times New Roman" w:cs="Times New Roman"/>
          <w:b/>
        </w:rPr>
        <w:t>“Find Next”</w:t>
      </w:r>
      <w:r w:rsidRPr="00B83B3E">
        <w:rPr>
          <w:rFonts w:ascii="Times New Roman" w:hAnsi="Times New Roman" w:cs="Times New Roman"/>
        </w:rPr>
        <w:t xml:space="preserve"> in the </w:t>
      </w:r>
      <w:r w:rsidRPr="00B83B3E">
        <w:rPr>
          <w:rFonts w:ascii="Times New Roman" w:hAnsi="Times New Roman" w:cs="Times New Roman"/>
          <w:b/>
        </w:rPr>
        <w:t>Find Window</w:t>
      </w:r>
      <w:r w:rsidRPr="00B83B3E">
        <w:rPr>
          <w:rFonts w:ascii="Times New Roman" w:hAnsi="Times New Roman" w:cs="Times New Roman"/>
        </w:rPr>
        <w:t xml:space="preserve"> to search for the word again.</w:t>
      </w:r>
      <w:r w:rsidR="00EE0CF4">
        <w:rPr>
          <w:rFonts w:ascii="Times New Roman" w:hAnsi="Times New Roman" w:cs="Times New Roman"/>
        </w:rPr>
        <w:t xml:space="preserve"> </w:t>
      </w:r>
      <w:r w:rsidRPr="00B83B3E">
        <w:rPr>
          <w:rFonts w:ascii="Times New Roman" w:hAnsi="Times New Roman" w:cs="Times New Roman"/>
        </w:rPr>
        <w:t>Once the search has been exhausted the message of “</w:t>
      </w:r>
      <w:r w:rsidRPr="00B83B3E">
        <w:rPr>
          <w:rFonts w:ascii="Times New Roman" w:hAnsi="Times New Roman" w:cs="Times New Roman"/>
          <w:b/>
        </w:rPr>
        <w:t>Search reached end of text.</w:t>
      </w:r>
      <w:r w:rsidRPr="00B83B3E">
        <w:rPr>
          <w:rFonts w:ascii="Times New Roman" w:hAnsi="Times New Roman" w:cs="Times New Roman"/>
        </w:rPr>
        <w:t>” will be displayed to the user.</w:t>
      </w:r>
    </w:p>
    <w:p w14:paraId="44063004" w14:textId="77777777" w:rsidR="00067443" w:rsidRPr="00B83B3E" w:rsidRDefault="00067443" w:rsidP="00067443">
      <w:pPr>
        <w:pStyle w:val="ListParagraph"/>
        <w:numPr>
          <w:ilvl w:val="0"/>
          <w:numId w:val="37"/>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‘OK”</w:t>
      </w:r>
      <w:r w:rsidRPr="00B83B3E">
        <w:rPr>
          <w:rFonts w:ascii="Times New Roman" w:hAnsi="Times New Roman" w:cs="Times New Roman"/>
        </w:rPr>
        <w:t xml:space="preserve"> button to close message and “Cancel” to close the </w:t>
      </w:r>
      <w:r w:rsidRPr="00B83B3E">
        <w:rPr>
          <w:rFonts w:ascii="Times New Roman" w:hAnsi="Times New Roman" w:cs="Times New Roman"/>
          <w:b/>
        </w:rPr>
        <w:t xml:space="preserve">Find </w:t>
      </w:r>
      <w:r w:rsidRPr="00B83B3E">
        <w:rPr>
          <w:rFonts w:ascii="Times New Roman" w:hAnsi="Times New Roman" w:cs="Times New Roman"/>
        </w:rPr>
        <w:t>window.</w:t>
      </w:r>
    </w:p>
    <w:p w14:paraId="19E6315B" w14:textId="77777777" w:rsidR="00067443" w:rsidRPr="00B83B3E" w:rsidRDefault="00067443" w:rsidP="00234A0C">
      <w:pPr>
        <w:pStyle w:val="ListParagraph"/>
        <w:numPr>
          <w:ilvl w:val="0"/>
          <w:numId w:val="0"/>
        </w:numPr>
        <w:ind w:left="720"/>
        <w:contextualSpacing/>
        <w:rPr>
          <w:rFonts w:ascii="Times New Roman" w:hAnsi="Times New Roman" w:cs="Times New Roman"/>
        </w:rPr>
      </w:pPr>
    </w:p>
    <w:p w14:paraId="5C3CDA15" w14:textId="224458EC" w:rsidR="00D86AF8" w:rsidRDefault="00D86AF8" w:rsidP="00113C7E">
      <w:pPr>
        <w:pStyle w:val="BodyText"/>
      </w:pPr>
      <w:r w:rsidRPr="00B83B3E">
        <w:t xml:space="preserve">The </w:t>
      </w:r>
      <w:r w:rsidRPr="00B83B3E">
        <w:rPr>
          <w:b/>
          <w:bCs/>
        </w:rPr>
        <w:t>search box</w:t>
      </w:r>
      <w:r w:rsidRPr="00B83B3E">
        <w:t xml:space="preserve"> in the lower right allows </w:t>
      </w:r>
      <w:r w:rsidR="000F5B38" w:rsidRPr="00B83B3E">
        <w:t>the user</w:t>
      </w:r>
      <w:r w:rsidRPr="00B83B3E">
        <w:t xml:space="preserve"> to perform a simple search on the electronic notes for a word or phrase.</w:t>
      </w:r>
      <w:r w:rsidR="00EE0CF4">
        <w:t xml:space="preserve"> </w:t>
      </w:r>
      <w:r w:rsidRPr="00B83B3E">
        <w:t xml:space="preserve">Any time the search item is found, it is highlighted in the note (in this example, </w:t>
      </w:r>
      <w:r w:rsidRPr="00B83B3E">
        <w:rPr>
          <w:b/>
        </w:rPr>
        <w:t>low back pain</w:t>
      </w:r>
      <w:r w:rsidRPr="00B83B3E">
        <w:t xml:space="preserve"> was used).</w:t>
      </w:r>
      <w:r w:rsidR="00EE0CF4">
        <w:t xml:space="preserve"> </w:t>
      </w:r>
      <w:r w:rsidRPr="00B83B3E">
        <w:t>Please note that the search is not case</w:t>
      </w:r>
      <w:r w:rsidR="00AB2560" w:rsidRPr="00B83B3E">
        <w:t>-</w:t>
      </w:r>
      <w:r w:rsidRPr="00B83B3E">
        <w:t xml:space="preserve">sensitive and </w:t>
      </w:r>
      <w:r w:rsidR="000F5B38" w:rsidRPr="00B83B3E">
        <w:t>the user</w:t>
      </w:r>
      <w:r w:rsidRPr="00B83B3E">
        <w:t xml:space="preserve"> can use partial words for a wider search</w:t>
      </w:r>
      <w:r w:rsidR="00F432AE" w:rsidRPr="00B83B3E">
        <w:t xml:space="preserve">. </w:t>
      </w:r>
      <w:r w:rsidRPr="00B83B3E">
        <w:t>For example, using “</w:t>
      </w:r>
      <w:proofErr w:type="spellStart"/>
      <w:r w:rsidRPr="00B83B3E">
        <w:t>diab</w:t>
      </w:r>
      <w:proofErr w:type="spellEnd"/>
      <w:r w:rsidRPr="00B83B3E">
        <w:t xml:space="preserve">” as the search term </w:t>
      </w:r>
      <w:r w:rsidR="00C66D78" w:rsidRPr="00B83B3E">
        <w:t>f</w:t>
      </w:r>
      <w:r w:rsidRPr="00B83B3E">
        <w:t>ind</w:t>
      </w:r>
      <w:r w:rsidR="00C66D78" w:rsidRPr="00B83B3E">
        <w:t>s</w:t>
      </w:r>
      <w:r w:rsidRPr="00B83B3E">
        <w:t xml:space="preserve"> all permutations, such as “diabetes,” “diabetic,”</w:t>
      </w:r>
      <w:r w:rsidR="00566F76" w:rsidRPr="00B83B3E">
        <w:t xml:space="preserve"> and “</w:t>
      </w:r>
      <w:proofErr w:type="spellStart"/>
      <w:r w:rsidR="00566F76" w:rsidRPr="00B83B3E">
        <w:t>Diabinese</w:t>
      </w:r>
      <w:proofErr w:type="spellEnd"/>
      <w:r w:rsidR="00566F76" w:rsidRPr="00B83B3E">
        <w:t>.”</w:t>
      </w:r>
    </w:p>
    <w:p w14:paraId="7CF8FAA5" w14:textId="77777777" w:rsidR="00B1273E" w:rsidRDefault="00B1273E" w:rsidP="00113C7E">
      <w:pPr>
        <w:pStyle w:val="BodyText"/>
      </w:pPr>
    </w:p>
    <w:p w14:paraId="5C3CDA16" w14:textId="282996CB" w:rsidR="00FD153E" w:rsidRDefault="00B1273E" w:rsidP="00055547">
      <w:pPr>
        <w:pStyle w:val="Note"/>
      </w:pPr>
      <w:r>
        <w:t>NOTE:</w:t>
      </w:r>
      <w:r w:rsidR="00EE0CF4">
        <w:t xml:space="preserve"> </w:t>
      </w:r>
      <w:r w:rsidR="00FD153E" w:rsidRPr="00B1273E">
        <w:t>While the Clinical Documents tab is selected, the twelve electronic medical records tabs (</w:t>
      </w:r>
      <w:r w:rsidR="00F067F6" w:rsidRPr="005C2427">
        <w:fldChar w:fldCharType="begin"/>
      </w:r>
      <w:r w:rsidR="00F067F6" w:rsidRPr="00715505">
        <w:instrText xml:space="preserve"> REF _Ref406766558 \h </w:instrText>
      </w:r>
      <w:r w:rsidR="003446D6" w:rsidRPr="00715505">
        <w:instrText xml:space="preserve"> \* MERGEFORMAT </w:instrText>
      </w:r>
      <w:r w:rsidR="00F067F6" w:rsidRPr="005C2427">
        <w:fldChar w:fldCharType="separate"/>
      </w:r>
      <w:r w:rsidR="00291D99" w:rsidRPr="00B83B3E">
        <w:t xml:space="preserve">Figure </w:t>
      </w:r>
      <w:r w:rsidR="00291D99">
        <w:t>2</w:t>
      </w:r>
      <w:r w:rsidR="00291D99">
        <w:noBreakHyphen/>
        <w:t>132</w:t>
      </w:r>
      <w:r w:rsidR="00F067F6" w:rsidRPr="005C2427">
        <w:fldChar w:fldCharType="end"/>
      </w:r>
      <w:r w:rsidR="00FD153E" w:rsidRPr="00397BFA">
        <w:t>) can be accessed by selecting a tab or by depressing the Alt key and the number or letter designation of the tab.</w:t>
      </w:r>
      <w:r w:rsidR="00EE0CF4">
        <w:t xml:space="preserve"> </w:t>
      </w:r>
      <w:r w:rsidR="00FD153E" w:rsidRPr="00397BFA">
        <w:t xml:space="preserve">Example: </w:t>
      </w:r>
      <w:r w:rsidR="00900283" w:rsidRPr="00715505">
        <w:t>D</w:t>
      </w:r>
      <w:r w:rsidR="00FD153E" w:rsidRPr="00715505">
        <w:t xml:space="preserve">epressing the Alt and </w:t>
      </w:r>
      <w:r w:rsidR="00900283" w:rsidRPr="00715505">
        <w:t>“</w:t>
      </w:r>
      <w:r w:rsidR="00FD153E" w:rsidRPr="00715505">
        <w:t>1</w:t>
      </w:r>
      <w:r w:rsidR="00900283" w:rsidRPr="00715505">
        <w:t>”</w:t>
      </w:r>
      <w:r w:rsidR="00FD153E" w:rsidRPr="00715505">
        <w:t xml:space="preserve"> keys takes the user to the Notes; depressing the Alt and </w:t>
      </w:r>
      <w:r w:rsidR="00900283" w:rsidRPr="00715505">
        <w:t>“</w:t>
      </w:r>
      <w:r w:rsidR="00FD153E" w:rsidRPr="00715505">
        <w:t>z</w:t>
      </w:r>
      <w:r w:rsidR="00900283" w:rsidRPr="00715505">
        <w:t>”</w:t>
      </w:r>
      <w:r w:rsidR="00FD153E" w:rsidRPr="00715505">
        <w:t xml:space="preserve"> keys takes the user to the Problem List.</w:t>
      </w:r>
    </w:p>
    <w:p w14:paraId="76B48B17" w14:textId="4F4E28E0" w:rsidR="00B1273E" w:rsidRPr="00B1273E" w:rsidRDefault="002C02BB" w:rsidP="005F7F65">
      <w:r w:rsidRPr="00B83B3E">
        <w:rPr>
          <w:noProof/>
        </w:rPr>
        <w:lastRenderedPageBreak/>
        <w:drawing>
          <wp:inline distT="0" distB="0" distL="0" distR="0" wp14:anchorId="0482F34B" wp14:editId="2EBC3686">
            <wp:extent cx="5419725" cy="3895725"/>
            <wp:effectExtent l="19050" t="19050" r="28575" b="28575"/>
            <wp:docPr id="337" name="Picture 57" descr="Clinical Documents tab" title="Fig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3229FA88" w:rsidR="0010515B" w:rsidRPr="00B83B3E" w:rsidRDefault="0010515B" w:rsidP="00B52F9B">
      <w:pPr>
        <w:pStyle w:val="Caption"/>
        <w:rPr>
          <w:rFonts w:cs="Times New Roman"/>
        </w:rPr>
      </w:pPr>
      <w:bookmarkStart w:id="1197" w:name="_Toc326149645"/>
      <w:bookmarkStart w:id="1198" w:name="_Toc278548219"/>
      <w:bookmarkStart w:id="1199" w:name="_Ref225242955"/>
      <w:bookmarkStart w:id="1200" w:name="_Ref322026035"/>
      <w:bookmarkStart w:id="1201" w:name="_Ref322026064"/>
      <w:bookmarkStart w:id="1202" w:name="_Ref322026129"/>
      <w:bookmarkStart w:id="1203" w:name="_Ref322026181"/>
      <w:bookmarkStart w:id="1204" w:name="_Ref322026194"/>
      <w:bookmarkStart w:id="1205" w:name="_Ref406766558"/>
      <w:bookmarkStart w:id="1206" w:name="_Ref406766587"/>
      <w:bookmarkStart w:id="1207" w:name="_Toc5243565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97</w:t>
      </w:r>
      <w:r w:rsidR="008D502E">
        <w:rPr>
          <w:rFonts w:cs="Times New Roman"/>
        </w:rPr>
        <w:fldChar w:fldCharType="end"/>
      </w:r>
      <w:bookmarkEnd w:id="1197"/>
      <w:bookmarkEnd w:id="1198"/>
      <w:bookmarkEnd w:id="1199"/>
      <w:bookmarkEnd w:id="1200"/>
      <w:bookmarkEnd w:id="1201"/>
      <w:bookmarkEnd w:id="1202"/>
      <w:bookmarkEnd w:id="1203"/>
      <w:bookmarkEnd w:id="1204"/>
      <w:bookmarkEnd w:id="1205"/>
      <w:bookmarkEnd w:id="1206"/>
      <w:r w:rsidR="006E5A7D">
        <w:rPr>
          <w:rFonts w:cs="Times New Roman"/>
        </w:rPr>
        <w:t>. Clinical Documents Tab—Item View.</w:t>
      </w:r>
      <w:bookmarkEnd w:id="1207"/>
    </w:p>
    <w:p w14:paraId="5C3CDA1A" w14:textId="77777777" w:rsidR="00D86AF8" w:rsidRPr="00B83B3E" w:rsidRDefault="00D86AF8" w:rsidP="00A561AD">
      <w:pPr>
        <w:pStyle w:val="Heading3"/>
      </w:pPr>
      <w:bookmarkStart w:id="1208" w:name="_Toc146086647"/>
      <w:bookmarkStart w:id="1209" w:name="_Toc278187834"/>
      <w:bookmarkStart w:id="1210" w:name="_Toc508873605"/>
      <w:bookmarkStart w:id="1211" w:name="_Toc508875005"/>
      <w:bookmarkStart w:id="1212" w:name="_Toc508875859"/>
      <w:bookmarkStart w:id="1213" w:name="_Toc524336328"/>
      <w:r w:rsidRPr="00B83B3E">
        <w:t>Current View</w:t>
      </w:r>
      <w:bookmarkEnd w:id="1208"/>
      <w:bookmarkEnd w:id="1209"/>
      <w:bookmarkEnd w:id="1210"/>
      <w:bookmarkEnd w:id="1211"/>
      <w:bookmarkEnd w:id="1212"/>
      <w:bookmarkEnd w:id="1213"/>
    </w:p>
    <w:p w14:paraId="5C3CDA1B" w14:textId="08736753" w:rsidR="00D86AF8" w:rsidRPr="00B83B3E" w:rsidRDefault="006B7071" w:rsidP="00900283">
      <w:pPr>
        <w:pStyle w:val="BodyText"/>
      </w:pPr>
      <w:r w:rsidRPr="00B83B3E">
        <w:t>CAPRI</w:t>
      </w:r>
      <w:r w:rsidR="00D86AF8" w:rsidRPr="00B83B3E">
        <w:t xml:space="preserve"> allows </w:t>
      </w:r>
      <w:r w:rsidR="000F5B38" w:rsidRPr="00B83B3E">
        <w:t>the user</w:t>
      </w:r>
      <w:r w:rsidR="00D86AF8" w:rsidRPr="00B83B3E">
        <w:t xml:space="preserve"> to choose the view of available documents (</w:t>
      </w:r>
      <w:r w:rsidR="001471B5" w:rsidRPr="00B83B3E">
        <w:fldChar w:fldCharType="begin"/>
      </w:r>
      <w:r w:rsidR="001471B5" w:rsidRPr="00B83B3E">
        <w:instrText xml:space="preserve"> REF _Ref406766587 \h </w:instrText>
      </w:r>
      <w:r w:rsidR="00B83B3E">
        <w:instrText xml:space="preserve"> \* MERGEFORMAT </w:instrText>
      </w:r>
      <w:r w:rsidR="001471B5" w:rsidRPr="00B83B3E">
        <w:fldChar w:fldCharType="separate"/>
      </w:r>
      <w:r w:rsidR="00291D99" w:rsidRPr="00B83B3E">
        <w:t xml:space="preserve">Figure </w:t>
      </w:r>
      <w:r w:rsidR="00291D99">
        <w:rPr>
          <w:noProof/>
        </w:rPr>
        <w:t>2</w:t>
      </w:r>
      <w:r w:rsidR="00291D99">
        <w:rPr>
          <w:noProof/>
        </w:rPr>
        <w:noBreakHyphen/>
        <w:t>132</w:t>
      </w:r>
      <w:r w:rsidR="001471B5" w:rsidRPr="00B83B3E">
        <w:fldChar w:fldCharType="end"/>
      </w:r>
      <w:r w:rsidR="00D86AF8" w:rsidRPr="00B83B3E">
        <w:t>).</w:t>
      </w:r>
      <w:r w:rsidR="00EE0CF4">
        <w:t xml:space="preserve"> </w:t>
      </w:r>
      <w:r w:rsidR="00D86AF8" w:rsidRPr="00B83B3E">
        <w:t xml:space="preserve">The </w:t>
      </w:r>
      <w:r w:rsidR="00D86AF8" w:rsidRPr="00B83B3E">
        <w:rPr>
          <w:b/>
          <w:iCs/>
        </w:rPr>
        <w:t>Current View</w:t>
      </w:r>
      <w:r w:rsidR="00D86AF8" w:rsidRPr="00B83B3E">
        <w:t xml:space="preserve"> option button is located below and to the right of the </w:t>
      </w:r>
      <w:r w:rsidR="00D86AF8" w:rsidRPr="00B83B3E">
        <w:rPr>
          <w:b/>
          <w:iCs/>
        </w:rPr>
        <w:t>Clinical Documents</w:t>
      </w:r>
      <w:r w:rsidR="00D86AF8" w:rsidRPr="00B83B3E">
        <w:t xml:space="preserve"> tab.</w:t>
      </w:r>
      <w:r w:rsidR="00EE0CF4">
        <w:t xml:space="preserve"> </w:t>
      </w:r>
      <w:r w:rsidR="000F5B38" w:rsidRPr="00B83B3E">
        <w:t>The user</w:t>
      </w:r>
      <w:r w:rsidR="00D86AF8" w:rsidRPr="00B83B3E">
        <w:t xml:space="preserve"> can choose All Documents, Search by Number of Documents, and Search by Date.</w:t>
      </w:r>
      <w:r w:rsidR="00EE0CF4">
        <w:t xml:space="preserve"> </w:t>
      </w:r>
      <w:r w:rsidR="00D86AF8" w:rsidRPr="00B83B3E">
        <w:t xml:space="preserve">If </w:t>
      </w:r>
      <w:r w:rsidR="000F5B38" w:rsidRPr="00B83B3E">
        <w:t>the user</w:t>
      </w:r>
      <w:r w:rsidR="00D86AF8" w:rsidRPr="00B83B3E">
        <w:t xml:space="preserve"> use</w:t>
      </w:r>
      <w:r w:rsidR="000F5B38" w:rsidRPr="00B83B3E">
        <w:t xml:space="preserve">s the </w:t>
      </w:r>
      <w:r w:rsidR="000F5B38" w:rsidRPr="00B83B3E">
        <w:rPr>
          <w:b/>
        </w:rPr>
        <w:t>Search</w:t>
      </w:r>
      <w:r w:rsidR="000F5B38" w:rsidRPr="00B83B3E">
        <w:t xml:space="preserve"> box, </w:t>
      </w:r>
      <w:r w:rsidR="00D86AF8" w:rsidRPr="00B83B3E">
        <w:t>a list of Searched Documents</w:t>
      </w:r>
      <w:r w:rsidR="000F5B38" w:rsidRPr="00B83B3E">
        <w:t xml:space="preserve"> is displayed,</w:t>
      </w:r>
      <w:r w:rsidR="00D86AF8" w:rsidRPr="00B83B3E">
        <w:t xml:space="preserve"> as in the example above. </w:t>
      </w:r>
    </w:p>
    <w:p w14:paraId="5C3CDA1C" w14:textId="5A9025A5" w:rsidR="00D86AF8" w:rsidRDefault="00196B97" w:rsidP="005F7F65">
      <w:r w:rsidRPr="005F7F65">
        <w:rPr>
          <w:b/>
        </w:rPr>
        <w:t>Step 1</w:t>
      </w:r>
      <w:r w:rsidR="00D86AF8" w:rsidRPr="00B83B3E">
        <w:t xml:space="preserve"> </w:t>
      </w:r>
      <w:r w:rsidR="001768A4" w:rsidRPr="00B83B3E">
        <w:t>–</w:t>
      </w:r>
      <w:r w:rsidR="002C6E40" w:rsidRPr="00B83B3E">
        <w:t xml:space="preserve"> </w:t>
      </w:r>
      <w:r w:rsidR="00EA45B5" w:rsidRPr="00B83B3E">
        <w:t xml:space="preserve">The user begins by </w:t>
      </w:r>
      <w:r w:rsidR="006B7071" w:rsidRPr="00B83B3E">
        <w:t>selecting</w:t>
      </w:r>
      <w:r w:rsidR="00D86AF8" w:rsidRPr="00B83B3E">
        <w:t xml:space="preserve"> the button to the right of the Current View label (</w:t>
      </w:r>
      <w:r w:rsidR="007B1BF5" w:rsidRPr="00B83B3E">
        <w:fldChar w:fldCharType="begin"/>
      </w:r>
      <w:r w:rsidR="007B1BF5" w:rsidRPr="00B83B3E">
        <w:instrText xml:space="preserve"> REF _Ref322026194 \h  \* MERGEFORMAT </w:instrText>
      </w:r>
      <w:r w:rsidR="007B1BF5" w:rsidRPr="00B83B3E">
        <w:fldChar w:fldCharType="separate"/>
      </w:r>
      <w:r w:rsidR="00291D99" w:rsidRPr="00B83B3E">
        <w:t xml:space="preserve">Figure </w:t>
      </w:r>
      <w:r w:rsidR="00291D99">
        <w:t>2</w:t>
      </w:r>
      <w:r w:rsidR="00291D99">
        <w:noBreakHyphen/>
        <w:t>132</w:t>
      </w:r>
      <w:r w:rsidR="007B1BF5" w:rsidRPr="00B83B3E">
        <w:fldChar w:fldCharType="end"/>
      </w:r>
      <w:r w:rsidR="00D86AF8" w:rsidRPr="00B83B3E">
        <w:t>).</w:t>
      </w:r>
      <w:r w:rsidR="00EE0CF4">
        <w:t xml:space="preserve"> </w:t>
      </w:r>
      <w:r w:rsidR="00D86AF8" w:rsidRPr="00B83B3E">
        <w:t>The following dialog box opens (</w:t>
      </w:r>
      <w:r w:rsidR="00215012" w:rsidRPr="00B83B3E">
        <w:fldChar w:fldCharType="begin"/>
      </w:r>
      <w:r w:rsidR="00215012" w:rsidRPr="00B83B3E">
        <w:instrText xml:space="preserve"> REF _Ref406766610 \h </w:instrText>
      </w:r>
      <w:r w:rsidR="00B83B3E">
        <w:instrText xml:space="preserve"> \* MERGEFORMAT </w:instrText>
      </w:r>
      <w:r w:rsidR="00215012" w:rsidRPr="00B83B3E">
        <w:fldChar w:fldCharType="separate"/>
      </w:r>
      <w:r w:rsidR="00291D99" w:rsidRPr="00B83B3E">
        <w:t xml:space="preserve">Figure </w:t>
      </w:r>
      <w:r w:rsidR="00291D99">
        <w:t>2</w:t>
      </w:r>
      <w:r w:rsidR="00291D99">
        <w:noBreakHyphen/>
        <w:t>133</w:t>
      </w:r>
      <w:r w:rsidR="00215012" w:rsidRPr="00B83B3E">
        <w:fldChar w:fldCharType="end"/>
      </w:r>
      <w:r w:rsidR="00FD153E" w:rsidRPr="00B83B3E">
        <w:t>).</w:t>
      </w:r>
    </w:p>
    <w:p w14:paraId="4EEEB3F0" w14:textId="55044CDD" w:rsidR="00A849FA" w:rsidRDefault="002C02BB" w:rsidP="005F7F65">
      <w:pPr>
        <w:spacing w:before="0" w:after="0"/>
      </w:pPr>
      <w:r w:rsidRPr="00B83B3E">
        <w:rPr>
          <w:noProof/>
        </w:rPr>
        <w:lastRenderedPageBreak/>
        <w:drawing>
          <wp:inline distT="0" distB="0" distL="0" distR="0" wp14:anchorId="2105A56F" wp14:editId="70A8636B">
            <wp:extent cx="2543175" cy="2695575"/>
            <wp:effectExtent l="19050" t="19050" r="28575" b="28575"/>
            <wp:docPr id="338" name="Picture 92" descr="Screen capture of the Search Options dialog box" title="Fig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49"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20D6DA9F" w:rsidR="0010515B" w:rsidRPr="00B83B3E" w:rsidRDefault="0010515B" w:rsidP="00B52F9B">
      <w:pPr>
        <w:pStyle w:val="Caption"/>
        <w:rPr>
          <w:rFonts w:cs="Times New Roman"/>
        </w:rPr>
      </w:pPr>
      <w:bookmarkStart w:id="1214" w:name="_Toc326149646"/>
      <w:bookmarkStart w:id="1215" w:name="_Toc278548220"/>
      <w:bookmarkStart w:id="1216" w:name="_Ref225243099"/>
      <w:bookmarkStart w:id="1217" w:name="_Ref322026203"/>
      <w:bookmarkStart w:id="1218" w:name="_Ref322026301"/>
      <w:bookmarkStart w:id="1219" w:name="_Ref406766610"/>
      <w:bookmarkStart w:id="1220" w:name="_Ref406766642"/>
      <w:bookmarkStart w:id="1221" w:name="_Toc5243565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98</w:t>
      </w:r>
      <w:r w:rsidR="008D502E">
        <w:rPr>
          <w:rFonts w:cs="Times New Roman"/>
        </w:rPr>
        <w:fldChar w:fldCharType="end"/>
      </w:r>
      <w:bookmarkEnd w:id="1214"/>
      <w:bookmarkEnd w:id="1215"/>
      <w:bookmarkEnd w:id="1216"/>
      <w:bookmarkEnd w:id="1217"/>
      <w:bookmarkEnd w:id="1218"/>
      <w:bookmarkEnd w:id="1219"/>
      <w:bookmarkEnd w:id="1220"/>
      <w:r w:rsidR="004C0CC5">
        <w:rPr>
          <w:rFonts w:cs="Times New Roman"/>
        </w:rPr>
        <w:t>. Searched Documents View.</w:t>
      </w:r>
      <w:bookmarkEnd w:id="1221"/>
    </w:p>
    <w:p w14:paraId="5C3CDA20" w14:textId="77777777" w:rsidR="001471B5" w:rsidRPr="00B83B3E" w:rsidRDefault="001471B5" w:rsidP="001471B5"/>
    <w:p w14:paraId="5C3CDA21" w14:textId="211BA564" w:rsidR="00D86AF8" w:rsidRPr="00B83B3E" w:rsidRDefault="00196B97" w:rsidP="00400B72">
      <w:pPr>
        <w:pStyle w:val="Body3PicCaption"/>
      </w:pPr>
      <w:r w:rsidRPr="005F7F65">
        <w:rPr>
          <w:b/>
        </w:rPr>
        <w:t>Step 2</w:t>
      </w:r>
      <w:r w:rsidR="00D86AF8" w:rsidRPr="00B83B3E">
        <w:t xml:space="preserve"> </w:t>
      </w:r>
      <w:r w:rsidR="001768A4" w:rsidRPr="00B83B3E">
        <w:t>–</w:t>
      </w:r>
      <w:r w:rsidR="002C6E40" w:rsidRPr="00B83B3E">
        <w:t xml:space="preserve"> </w:t>
      </w:r>
      <w:r w:rsidR="000F5B38" w:rsidRPr="00B83B3E">
        <w:t>The user specifies</w:t>
      </w:r>
      <w:r w:rsidR="00D86AF8" w:rsidRPr="00B83B3E">
        <w:t xml:space="preserve"> the type of Search (</w:t>
      </w:r>
      <w:r w:rsidR="00215012" w:rsidRPr="00B83B3E">
        <w:fldChar w:fldCharType="begin"/>
      </w:r>
      <w:r w:rsidR="00215012" w:rsidRPr="00B83B3E">
        <w:instrText xml:space="preserve"> REF _Ref406766642 \h </w:instrText>
      </w:r>
      <w:r w:rsidR="00B83B3E">
        <w:instrText xml:space="preserve"> \* MERGEFORMAT </w:instrText>
      </w:r>
      <w:r w:rsidR="00215012" w:rsidRPr="00B83B3E">
        <w:fldChar w:fldCharType="separate"/>
      </w:r>
      <w:r w:rsidR="00291D99" w:rsidRPr="00B83B3E">
        <w:t xml:space="preserve">Figure </w:t>
      </w:r>
      <w:r w:rsidR="00291D99">
        <w:t>2</w:t>
      </w:r>
      <w:r w:rsidR="00291D99">
        <w:noBreakHyphen/>
        <w:t>133</w:t>
      </w:r>
      <w:r w:rsidR="00215012" w:rsidRPr="00B83B3E">
        <w:fldChar w:fldCharType="end"/>
      </w:r>
      <w:r w:rsidR="00D86AF8" w:rsidRPr="00B83B3E">
        <w:t>).</w:t>
      </w:r>
      <w:r w:rsidR="00EE0CF4">
        <w:t xml:space="preserve"> </w:t>
      </w:r>
      <w:r w:rsidR="000F5B38" w:rsidRPr="00B83B3E">
        <w:t>T</w:t>
      </w:r>
      <w:r w:rsidR="00D86AF8" w:rsidRPr="00B83B3E">
        <w:t xml:space="preserve">o search by date, </w:t>
      </w:r>
      <w:r w:rsidR="000F5B38" w:rsidRPr="00B83B3E">
        <w:t xml:space="preserve">the user </w:t>
      </w:r>
      <w:r w:rsidR="00D86AF8" w:rsidRPr="00B83B3E">
        <w:t>enter</w:t>
      </w:r>
      <w:r w:rsidR="000F5B38" w:rsidRPr="00B83B3E">
        <w:t>s</w:t>
      </w:r>
      <w:r w:rsidR="00D86AF8" w:rsidRPr="00B83B3E">
        <w:t xml:space="preserve"> the Start Date and Stop Date, and click</w:t>
      </w:r>
      <w:r w:rsidR="000F5B38" w:rsidRPr="00B83B3E">
        <w:t>s</w:t>
      </w:r>
      <w:r w:rsidR="00D86AF8" w:rsidRPr="00B83B3E">
        <w:t xml:space="preserve"> the Search By Date button.</w:t>
      </w:r>
      <w:r w:rsidR="00EE0CF4">
        <w:t xml:space="preserve"> </w:t>
      </w:r>
      <w:r w:rsidR="00D86AF8" w:rsidRPr="00B83B3E">
        <w:t xml:space="preserve">The search </w:t>
      </w:r>
      <w:r w:rsidR="000F5B38" w:rsidRPr="00B83B3E">
        <w:t>is</w:t>
      </w:r>
      <w:r w:rsidR="00D86AF8" w:rsidRPr="00B83B3E">
        <w:t xml:space="preserve"> performed and the Current View change</w:t>
      </w:r>
      <w:r w:rsidR="000F5B38" w:rsidRPr="00B83B3E">
        <w:t>s</w:t>
      </w:r>
      <w:r w:rsidR="00D86AF8" w:rsidRPr="00B83B3E">
        <w:t xml:space="preserve"> (</w:t>
      </w:r>
      <w:r w:rsidR="00215012" w:rsidRPr="00B83B3E">
        <w:fldChar w:fldCharType="begin"/>
      </w:r>
      <w:r w:rsidR="00215012" w:rsidRPr="00B83B3E">
        <w:instrText xml:space="preserve"> REF _Ref406766656 \h </w:instrText>
      </w:r>
      <w:r w:rsidR="00B83B3E">
        <w:instrText xml:space="preserve"> \* MERGEFORMAT </w:instrText>
      </w:r>
      <w:r w:rsidR="00215012" w:rsidRPr="00B83B3E">
        <w:fldChar w:fldCharType="separate"/>
      </w:r>
      <w:r w:rsidR="00291D99" w:rsidRPr="00B83B3E">
        <w:t xml:space="preserve">Figure </w:t>
      </w:r>
      <w:r w:rsidR="00291D99">
        <w:t>2</w:t>
      </w:r>
      <w:r w:rsidR="00291D99">
        <w:noBreakHyphen/>
        <w:t>134</w:t>
      </w:r>
      <w:r w:rsidR="00215012" w:rsidRPr="00B83B3E">
        <w:fldChar w:fldCharType="end"/>
      </w:r>
      <w:r w:rsidR="00FD153E" w:rsidRPr="00B83B3E">
        <w:t>).</w:t>
      </w:r>
    </w:p>
    <w:p w14:paraId="5C3CDA23" w14:textId="3296FC89" w:rsidR="00D86AF8" w:rsidRPr="00B83B3E" w:rsidRDefault="00D04920" w:rsidP="00F47CD9">
      <w:pPr>
        <w:pStyle w:val="Body3PicCaption"/>
      </w:pPr>
      <w:r w:rsidRPr="00B83B3E">
        <w:drawing>
          <wp:inline distT="0" distB="0" distL="0" distR="0" wp14:anchorId="088ECCFD" wp14:editId="695AC24D">
            <wp:extent cx="3000375" cy="180975"/>
            <wp:effectExtent l="19050" t="19050" r="28575" b="28575"/>
            <wp:docPr id="339" name="Picture 93" descr="Screen capture of the Current View Screen showing the selected date range" title="Fig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0"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5911FAA9" w:rsidR="0010515B" w:rsidRPr="00B83B3E" w:rsidRDefault="0010515B" w:rsidP="00B52F9B">
      <w:pPr>
        <w:pStyle w:val="Caption"/>
        <w:rPr>
          <w:rFonts w:cs="Times New Roman"/>
        </w:rPr>
      </w:pPr>
      <w:bookmarkStart w:id="1222" w:name="_Toc326149647"/>
      <w:bookmarkStart w:id="1223" w:name="_Toc278548221"/>
      <w:bookmarkStart w:id="1224" w:name="_Ref225319722"/>
      <w:bookmarkStart w:id="1225" w:name="_Ref322026319"/>
      <w:bookmarkStart w:id="1226" w:name="_Ref322026335"/>
      <w:bookmarkStart w:id="1227" w:name="_Ref406766656"/>
      <w:bookmarkStart w:id="1228" w:name="_Toc5243565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99</w:t>
      </w:r>
      <w:r w:rsidR="008D502E">
        <w:rPr>
          <w:rFonts w:cs="Times New Roman"/>
        </w:rPr>
        <w:fldChar w:fldCharType="end"/>
      </w:r>
      <w:bookmarkEnd w:id="1222"/>
      <w:bookmarkEnd w:id="1223"/>
      <w:bookmarkEnd w:id="1224"/>
      <w:bookmarkEnd w:id="1225"/>
      <w:bookmarkEnd w:id="1226"/>
      <w:bookmarkEnd w:id="1227"/>
      <w:r w:rsidR="004C0CC5">
        <w:rPr>
          <w:rFonts w:cs="Times New Roman"/>
        </w:rPr>
        <w:t>. Searched Documents—Search by Date.</w:t>
      </w:r>
      <w:bookmarkEnd w:id="1228"/>
    </w:p>
    <w:p w14:paraId="5C3CDA25" w14:textId="77777777" w:rsidR="00215012" w:rsidRPr="00B83B3E" w:rsidRDefault="00215012" w:rsidP="00215012"/>
    <w:p w14:paraId="5C3CDA26" w14:textId="5C42E748" w:rsidR="00D86AF8" w:rsidRPr="00B61C65" w:rsidRDefault="000F5B38" w:rsidP="00B61C65">
      <w:r w:rsidRPr="00D04920">
        <w:t xml:space="preserve">To </w:t>
      </w:r>
      <w:r w:rsidR="00D86AF8" w:rsidRPr="00D04920">
        <w:t xml:space="preserve">specify a </w:t>
      </w:r>
      <w:proofErr w:type="gramStart"/>
      <w:r w:rsidR="00D86AF8" w:rsidRPr="00D04920">
        <w:t>particular number</w:t>
      </w:r>
      <w:proofErr w:type="gramEnd"/>
      <w:r w:rsidR="00D86AF8" w:rsidRPr="00D04920">
        <w:t xml:space="preserve"> of documents, </w:t>
      </w:r>
      <w:r w:rsidR="00294580" w:rsidRPr="00D04920">
        <w:t xml:space="preserve">the user </w:t>
      </w:r>
      <w:r w:rsidR="00D86AF8" w:rsidRPr="00D04920">
        <w:t>enter</w:t>
      </w:r>
      <w:r w:rsidR="00294580" w:rsidRPr="00D04920">
        <w:t>s</w:t>
      </w:r>
      <w:r w:rsidR="00D86AF8" w:rsidRPr="00D04920">
        <w:t xml:space="preserve"> that number in the box under Number of Documents (</w:t>
      </w:r>
      <w:r w:rsidR="007B1BF5" w:rsidRPr="00B61C65">
        <w:fldChar w:fldCharType="begin"/>
      </w:r>
      <w:r w:rsidR="007B1BF5" w:rsidRPr="00B61C65">
        <w:instrText xml:space="preserve"> REF _Ref322026335 \h  \* MERGEFORMAT </w:instrText>
      </w:r>
      <w:r w:rsidR="007B1BF5" w:rsidRPr="00B61C65">
        <w:fldChar w:fldCharType="separate"/>
      </w:r>
      <w:r w:rsidR="00291D99" w:rsidRPr="00B83B3E">
        <w:t xml:space="preserve">Figure </w:t>
      </w:r>
      <w:r w:rsidR="00291D99">
        <w:t>2</w:t>
      </w:r>
      <w:r w:rsidR="00291D99">
        <w:noBreakHyphen/>
        <w:t>134</w:t>
      </w:r>
      <w:r w:rsidR="007B1BF5" w:rsidRPr="00B61C65">
        <w:fldChar w:fldCharType="end"/>
      </w:r>
      <w:r w:rsidR="00D86AF8" w:rsidRPr="00B61C65">
        <w:t>).</w:t>
      </w:r>
      <w:r w:rsidR="00EE0CF4">
        <w:t xml:space="preserve"> </w:t>
      </w:r>
      <w:r w:rsidRPr="00B61C65">
        <w:t>The user</w:t>
      </w:r>
      <w:r w:rsidR="00D86AF8" w:rsidRPr="00B61C65">
        <w:t xml:space="preserve"> can type the number or use the up and down arrows.</w:t>
      </w:r>
      <w:r w:rsidR="00EE0CF4">
        <w:t xml:space="preserve"> </w:t>
      </w:r>
      <w:r w:rsidRPr="00B61C65">
        <w:t>After</w:t>
      </w:r>
      <w:r w:rsidR="00D86AF8" w:rsidRPr="00B61C65">
        <w:t xml:space="preserve"> </w:t>
      </w:r>
      <w:r w:rsidR="00772AF0" w:rsidRPr="00B61C65">
        <w:t xml:space="preserve">specifying the </w:t>
      </w:r>
      <w:r w:rsidR="00D86AF8" w:rsidRPr="00B61C65">
        <w:t xml:space="preserve">desired number, </w:t>
      </w:r>
      <w:r w:rsidR="00772AF0" w:rsidRPr="00B61C65">
        <w:t xml:space="preserve">the user </w:t>
      </w:r>
      <w:r w:rsidR="00D86AF8" w:rsidRPr="00B61C65">
        <w:t>click</w:t>
      </w:r>
      <w:r w:rsidR="00772AF0" w:rsidRPr="00B61C65">
        <w:t>s</w:t>
      </w:r>
      <w:r w:rsidR="00D86AF8" w:rsidRPr="00B61C65">
        <w:t xml:space="preserve"> the Search by Number of Documents button.</w:t>
      </w:r>
      <w:r w:rsidR="00EE0CF4">
        <w:t xml:space="preserve"> </w:t>
      </w:r>
      <w:r w:rsidR="00D86AF8" w:rsidRPr="00B61C65">
        <w:t xml:space="preserve">The search </w:t>
      </w:r>
      <w:r w:rsidR="00254AD3" w:rsidRPr="00B61C65">
        <w:t>is</w:t>
      </w:r>
      <w:r w:rsidR="00D86AF8" w:rsidRPr="00B61C65">
        <w:t xml:space="preserve"> performed a</w:t>
      </w:r>
      <w:r w:rsidR="00AB2560" w:rsidRPr="00B61C65">
        <w:t xml:space="preserve">nd the Current View changes </w:t>
      </w:r>
      <w:r w:rsidR="00D86AF8" w:rsidRPr="00B61C65">
        <w:t>(</w:t>
      </w:r>
      <w:r w:rsidR="00215012" w:rsidRPr="00B61C65">
        <w:fldChar w:fldCharType="begin"/>
      </w:r>
      <w:r w:rsidR="00215012" w:rsidRPr="00B61C65">
        <w:instrText xml:space="preserve"> REF _Ref406766676 \h </w:instrText>
      </w:r>
      <w:r w:rsidR="00B83B3E" w:rsidRPr="00B61C65">
        <w:instrText xml:space="preserve"> \* MERGEFORMAT </w:instrText>
      </w:r>
      <w:r w:rsidR="00215012" w:rsidRPr="00B61C65">
        <w:fldChar w:fldCharType="separate"/>
      </w:r>
      <w:r w:rsidR="00291D99" w:rsidRPr="00B83B3E">
        <w:t xml:space="preserve">Figure </w:t>
      </w:r>
      <w:r w:rsidR="00291D99">
        <w:t>2</w:t>
      </w:r>
      <w:r w:rsidR="00291D99">
        <w:noBreakHyphen/>
        <w:t>135</w:t>
      </w:r>
      <w:r w:rsidR="00215012" w:rsidRPr="00B61C65">
        <w:fldChar w:fldCharType="end"/>
      </w:r>
      <w:r w:rsidR="00D86AF8" w:rsidRPr="00B61C65">
        <w:t>):</w:t>
      </w:r>
    </w:p>
    <w:p w14:paraId="5C3CDA27" w14:textId="77777777" w:rsidR="00215012" w:rsidRPr="00B61C65" w:rsidRDefault="00215012" w:rsidP="00B61C65"/>
    <w:p w14:paraId="5C3CDA28" w14:textId="77777777" w:rsidR="00D86AF8" w:rsidRPr="00B83B3E" w:rsidRDefault="00323BF1" w:rsidP="00B61C65">
      <w:r w:rsidRPr="00B61C65">
        <w:rPr>
          <w:noProof/>
        </w:rP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1"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05727657" w:rsidR="0010515B" w:rsidRDefault="0010515B" w:rsidP="00B52F9B">
      <w:pPr>
        <w:pStyle w:val="Caption"/>
        <w:rPr>
          <w:rFonts w:cs="Times New Roman"/>
        </w:rPr>
      </w:pPr>
      <w:bookmarkStart w:id="1229" w:name="_Toc326149648"/>
      <w:bookmarkStart w:id="1230" w:name="_Toc278548222"/>
      <w:bookmarkStart w:id="1231" w:name="_Ref225319698"/>
      <w:bookmarkStart w:id="1232" w:name="_Ref322026345"/>
      <w:bookmarkStart w:id="1233" w:name="_Ref322026390"/>
      <w:bookmarkStart w:id="1234" w:name="_Ref406766676"/>
      <w:bookmarkStart w:id="1235" w:name="_Ref406766698"/>
      <w:bookmarkStart w:id="1236" w:name="_Toc5243565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100</w:t>
      </w:r>
      <w:r w:rsidR="008D502E">
        <w:rPr>
          <w:rFonts w:cs="Times New Roman"/>
        </w:rPr>
        <w:fldChar w:fldCharType="end"/>
      </w:r>
      <w:bookmarkEnd w:id="1229"/>
      <w:bookmarkEnd w:id="1230"/>
      <w:bookmarkEnd w:id="1231"/>
      <w:bookmarkEnd w:id="1232"/>
      <w:bookmarkEnd w:id="1233"/>
      <w:bookmarkEnd w:id="1234"/>
      <w:bookmarkEnd w:id="1235"/>
      <w:r w:rsidR="004C0CC5">
        <w:rPr>
          <w:rFonts w:cs="Times New Roman"/>
        </w:rPr>
        <w:t>. Searched Documents—Search by Number of Documents.</w:t>
      </w:r>
      <w:bookmarkEnd w:id="1236"/>
    </w:p>
    <w:p w14:paraId="5C3CDA2B" w14:textId="25A8804F" w:rsidR="00D86AF8" w:rsidRPr="00B61C65" w:rsidRDefault="000F5B38" w:rsidP="00B61C65">
      <w:r w:rsidRPr="00D04920">
        <w:t xml:space="preserve">To </w:t>
      </w:r>
      <w:r w:rsidR="00D86AF8" w:rsidRPr="00D04920">
        <w:t xml:space="preserve">search for all documents, </w:t>
      </w:r>
      <w:r w:rsidR="00AB2560" w:rsidRPr="00D04920">
        <w:t>the user clicks</w:t>
      </w:r>
      <w:r w:rsidR="00D86AF8" w:rsidRPr="00D04920">
        <w:t xml:space="preserve"> the All Documents button (</w:t>
      </w:r>
      <w:r w:rsidR="00215012" w:rsidRPr="00B61C65">
        <w:fldChar w:fldCharType="begin"/>
      </w:r>
      <w:r w:rsidR="00215012" w:rsidRPr="00B61C65">
        <w:instrText xml:space="preserve"> REF _Ref406766698 \h </w:instrText>
      </w:r>
      <w:r w:rsidR="00B83B3E" w:rsidRPr="00B61C65">
        <w:instrText xml:space="preserve"> \* MERGEFORMAT </w:instrText>
      </w:r>
      <w:r w:rsidR="00215012" w:rsidRPr="00B61C65">
        <w:fldChar w:fldCharType="separate"/>
      </w:r>
      <w:r w:rsidR="00291D99" w:rsidRPr="00B83B3E">
        <w:t xml:space="preserve">Figure </w:t>
      </w:r>
      <w:r w:rsidR="00291D99">
        <w:t>2</w:t>
      </w:r>
      <w:r w:rsidR="00291D99">
        <w:noBreakHyphen/>
        <w:t>135</w:t>
      </w:r>
      <w:r w:rsidR="00215012" w:rsidRPr="00B61C65">
        <w:fldChar w:fldCharType="end"/>
      </w:r>
      <w:r w:rsidR="00D86AF8" w:rsidRPr="00B61C65">
        <w:t>).</w:t>
      </w:r>
      <w:r w:rsidR="00EE0CF4">
        <w:t xml:space="preserve"> </w:t>
      </w:r>
      <w:r w:rsidR="00D86AF8" w:rsidRPr="00B61C65">
        <w:t xml:space="preserve">The search </w:t>
      </w:r>
      <w:r w:rsidR="00254AD3" w:rsidRPr="00B61C65">
        <w:t>is</w:t>
      </w:r>
      <w:r w:rsidR="00D86AF8" w:rsidRPr="00B61C65">
        <w:t xml:space="preserve"> performed and the C</w:t>
      </w:r>
      <w:r w:rsidR="00AB2560" w:rsidRPr="00B61C65">
        <w:t>urrent View changes</w:t>
      </w:r>
      <w:r w:rsidR="00D86AF8" w:rsidRPr="00B61C65">
        <w:t xml:space="preserve"> (</w:t>
      </w:r>
      <w:r w:rsidR="00215012" w:rsidRPr="00B61C65">
        <w:fldChar w:fldCharType="begin"/>
      </w:r>
      <w:r w:rsidR="00215012" w:rsidRPr="00B61C65">
        <w:instrText xml:space="preserve"> REF _Ref406766718 \h </w:instrText>
      </w:r>
      <w:r w:rsidR="00B83B3E" w:rsidRPr="00B61C65">
        <w:instrText xml:space="preserve"> \* MERGEFORMAT </w:instrText>
      </w:r>
      <w:r w:rsidR="00215012" w:rsidRPr="00B61C65">
        <w:fldChar w:fldCharType="separate"/>
      </w:r>
      <w:r w:rsidR="00291D99" w:rsidRPr="00B83B3E">
        <w:t xml:space="preserve">Figure </w:t>
      </w:r>
      <w:r w:rsidR="00291D99">
        <w:t>2</w:t>
      </w:r>
      <w:r w:rsidR="00291D99">
        <w:noBreakHyphen/>
        <w:t>136</w:t>
      </w:r>
      <w:r w:rsidR="00215012" w:rsidRPr="00B61C65">
        <w:fldChar w:fldCharType="end"/>
      </w:r>
      <w:r w:rsidR="00FD153E" w:rsidRPr="00B61C65">
        <w:t>).</w:t>
      </w:r>
    </w:p>
    <w:p w14:paraId="5C3CDA2C" w14:textId="361E3A31" w:rsidR="00215012" w:rsidRPr="00B83B3E" w:rsidRDefault="00215012" w:rsidP="00B61C65"/>
    <w:p w14:paraId="5C3CDA2D" w14:textId="77777777" w:rsidR="00D86AF8" w:rsidRPr="00B83B3E" w:rsidRDefault="00D86AF8" w:rsidP="00F47CD9">
      <w:pPr>
        <w:pStyle w:val="Body3PicCaption"/>
      </w:pPr>
      <w:r w:rsidRPr="00B83B3E">
        <w:t xml:space="preserve"> </w:t>
      </w:r>
      <w:r w:rsidR="00323BF1" w:rsidRPr="00B83B3E">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2"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38B3BEFC" w:rsidR="0010515B" w:rsidRPr="00B83B3E" w:rsidRDefault="0010515B" w:rsidP="00B52F9B">
      <w:pPr>
        <w:pStyle w:val="Caption"/>
        <w:rPr>
          <w:rFonts w:cs="Times New Roman"/>
        </w:rPr>
      </w:pPr>
      <w:bookmarkStart w:id="1237" w:name="_Toc326149649"/>
      <w:bookmarkStart w:id="1238" w:name="_Toc278548223"/>
      <w:bookmarkStart w:id="1239" w:name="_Ref225319704"/>
      <w:bookmarkStart w:id="1240" w:name="_Ref322026404"/>
      <w:bookmarkStart w:id="1241" w:name="_Ref406766718"/>
      <w:bookmarkStart w:id="1242" w:name="_Toc5243565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101</w:t>
      </w:r>
      <w:r w:rsidR="008D502E">
        <w:rPr>
          <w:rFonts w:cs="Times New Roman"/>
        </w:rPr>
        <w:fldChar w:fldCharType="end"/>
      </w:r>
      <w:bookmarkEnd w:id="1237"/>
      <w:bookmarkEnd w:id="1238"/>
      <w:bookmarkEnd w:id="1239"/>
      <w:bookmarkEnd w:id="1240"/>
      <w:bookmarkEnd w:id="1241"/>
      <w:r w:rsidR="004C0CC5">
        <w:rPr>
          <w:rFonts w:cs="Times New Roman"/>
        </w:rPr>
        <w:t>. Searched Documents—Search by All Documents.</w:t>
      </w:r>
      <w:bookmarkEnd w:id="1242"/>
    </w:p>
    <w:p w14:paraId="5C3CDA2F" w14:textId="77777777" w:rsidR="00D86AF8" w:rsidRPr="00B83B3E" w:rsidRDefault="00D86AF8" w:rsidP="00A561AD">
      <w:pPr>
        <w:pStyle w:val="Heading3"/>
      </w:pPr>
      <w:bookmarkStart w:id="1243" w:name="_Report_Builder"/>
      <w:bookmarkStart w:id="1244" w:name="_Toc146086648"/>
      <w:bookmarkStart w:id="1245" w:name="_Toc278187835"/>
      <w:bookmarkStart w:id="1246" w:name="_Ref334795269"/>
      <w:bookmarkStart w:id="1247" w:name="_Toc508873606"/>
      <w:bookmarkStart w:id="1248" w:name="_Toc508875006"/>
      <w:bookmarkStart w:id="1249" w:name="_Toc508875860"/>
      <w:bookmarkStart w:id="1250" w:name="_Toc524336329"/>
      <w:bookmarkEnd w:id="1243"/>
      <w:r w:rsidRPr="00B83B3E">
        <w:t>Report Builder</w:t>
      </w:r>
      <w:bookmarkEnd w:id="1244"/>
      <w:bookmarkEnd w:id="1245"/>
      <w:bookmarkEnd w:id="1246"/>
      <w:bookmarkEnd w:id="1247"/>
      <w:bookmarkEnd w:id="1248"/>
      <w:bookmarkEnd w:id="1249"/>
      <w:bookmarkEnd w:id="1250"/>
    </w:p>
    <w:p w14:paraId="5C3CDA30" w14:textId="02E53D61" w:rsidR="00D86AF8" w:rsidRPr="00B83B3E" w:rsidRDefault="00D86AF8" w:rsidP="00E97B23">
      <w:pPr>
        <w:pStyle w:val="BodyText"/>
      </w:pPr>
      <w:r w:rsidRPr="00B83B3E">
        <w:t xml:space="preserve">The Report Builder allows the user to build a custom report by </w:t>
      </w:r>
      <w:r w:rsidR="00294580" w:rsidRPr="00B83B3E">
        <w:t>selecting</w:t>
      </w:r>
      <w:r w:rsidRPr="00B83B3E">
        <w:t xml:space="preserve"> </w:t>
      </w:r>
      <w:r w:rsidR="0051070E" w:rsidRPr="00B83B3E">
        <w:t xml:space="preserve">any one, or </w:t>
      </w:r>
      <w:r w:rsidR="0098186F" w:rsidRPr="00B83B3E">
        <w:t xml:space="preserve">combinations of </w:t>
      </w:r>
      <w:r w:rsidR="00294580" w:rsidRPr="00B83B3E">
        <w:t>item</w:t>
      </w:r>
      <w:r w:rsidR="00D52E85" w:rsidRPr="00B83B3E">
        <w:t>s</w:t>
      </w:r>
      <w:r w:rsidRPr="00B83B3E">
        <w:t xml:space="preserve"> from the </w:t>
      </w:r>
      <w:proofErr w:type="gramStart"/>
      <w:r w:rsidR="00772AF0" w:rsidRPr="00B83B3E">
        <w:t>left</w:t>
      </w:r>
      <w:r w:rsidRPr="00B83B3E">
        <w:t xml:space="preserve"> </w:t>
      </w:r>
      <w:r w:rsidR="0098186F" w:rsidRPr="00B83B3E">
        <w:t>hand</w:t>
      </w:r>
      <w:proofErr w:type="gramEnd"/>
      <w:r w:rsidR="0098186F" w:rsidRPr="00B83B3E">
        <w:t xml:space="preserve"> navigation pane for any of the document types listed in </w:t>
      </w:r>
      <w:r w:rsidR="0098186F" w:rsidRPr="00B83B3E">
        <w:lastRenderedPageBreak/>
        <w:t xml:space="preserve">the tabs at the bottom of the screen, </w:t>
      </w:r>
      <w:r w:rsidRPr="00B83B3E">
        <w:t xml:space="preserve">and then </w:t>
      </w:r>
      <w:r w:rsidR="006B7071" w:rsidRPr="00B83B3E">
        <w:t>selecting</w:t>
      </w:r>
      <w:r w:rsidRPr="00B83B3E">
        <w:t xml:space="preserve"> </w:t>
      </w:r>
      <w:r w:rsidR="00FD37F0" w:rsidRPr="00B83B3E">
        <w:rPr>
          <w:b/>
        </w:rPr>
        <w:t>Add All</w:t>
      </w:r>
      <w:r w:rsidR="0051070E" w:rsidRPr="00B83B3E">
        <w:rPr>
          <w:b/>
        </w:rPr>
        <w:t xml:space="preserve"> </w:t>
      </w:r>
      <w:r w:rsidR="0051070E" w:rsidRPr="00B83B3E">
        <w:t xml:space="preserve">or </w:t>
      </w:r>
      <w:r w:rsidR="0051070E" w:rsidRPr="00B83B3E">
        <w:rPr>
          <w:b/>
        </w:rPr>
        <w:t>Add Selected</w:t>
      </w:r>
      <w:r w:rsidRPr="00B83B3E">
        <w:t>.</w:t>
      </w:r>
      <w:r w:rsidR="00EE0CF4">
        <w:t xml:space="preserve"> </w:t>
      </w:r>
      <w:r w:rsidRPr="00B83B3E">
        <w:t>For example, if the veteran’s claim</w:t>
      </w:r>
      <w:r w:rsidR="00C52805" w:rsidRPr="00B83B3E">
        <w:t>ed</w:t>
      </w:r>
      <w:r w:rsidRPr="00B83B3E">
        <w:t xml:space="preserve"> issue is a cardiovascular disability, the user can select a</w:t>
      </w:r>
      <w:r w:rsidR="0051070E" w:rsidRPr="00B83B3E">
        <w:t>ny</w:t>
      </w:r>
      <w:r w:rsidRPr="00B83B3E">
        <w:t xml:space="preserve"> of the cardiology notes </w:t>
      </w:r>
      <w:r w:rsidR="0051070E" w:rsidRPr="00B83B3E">
        <w:t xml:space="preserve">for the dates </w:t>
      </w:r>
      <w:r w:rsidR="005675E7" w:rsidRPr="00B83B3E">
        <w:t>listed</w:t>
      </w:r>
      <w:r w:rsidR="0051070E" w:rsidRPr="00B83B3E">
        <w:t xml:space="preserve"> </w:t>
      </w:r>
      <w:r w:rsidRPr="00B83B3E">
        <w:t xml:space="preserve">and </w:t>
      </w:r>
      <w:r w:rsidR="005675E7" w:rsidRPr="00B83B3E">
        <w:t xml:space="preserve">any </w:t>
      </w:r>
      <w:r w:rsidRPr="00B83B3E">
        <w:t>related consultations to build a custom report to facilitate the rating decision.</w:t>
      </w:r>
      <w:r w:rsidR="00EE0CF4">
        <w:t xml:space="preserve"> </w:t>
      </w:r>
      <w:r w:rsidRPr="00B83B3E">
        <w:t xml:space="preserve">To clear this custom report, </w:t>
      </w:r>
      <w:r w:rsidR="008A75B5" w:rsidRPr="00B83B3E">
        <w:t xml:space="preserve">the user </w:t>
      </w:r>
      <w:r w:rsidR="00294580" w:rsidRPr="00B83B3E">
        <w:t>selects</w:t>
      </w:r>
      <w:r w:rsidRPr="00B83B3E">
        <w:t xml:space="preserve"> </w:t>
      </w:r>
      <w:r w:rsidRPr="00B83B3E">
        <w:rPr>
          <w:b/>
        </w:rPr>
        <w:t>Clear List</w:t>
      </w:r>
      <w:r w:rsidRPr="00B83B3E">
        <w:t>.</w:t>
      </w:r>
    </w:p>
    <w:p w14:paraId="5C3CDA31" w14:textId="3353A3DF" w:rsidR="00D86AF8" w:rsidRPr="00B83B3E" w:rsidRDefault="00D86AF8" w:rsidP="00AB0437">
      <w:pPr>
        <w:pStyle w:val="BodyText"/>
      </w:pPr>
      <w:r w:rsidRPr="00B83B3E">
        <w:t xml:space="preserve">The Report Builder has been updated with an </w:t>
      </w:r>
      <w:r w:rsidRPr="00B83B3E">
        <w:rPr>
          <w:b/>
        </w:rPr>
        <w:t xml:space="preserve">Add </w:t>
      </w:r>
      <w:r w:rsidR="0051070E" w:rsidRPr="00B83B3E">
        <w:rPr>
          <w:b/>
        </w:rPr>
        <w:t>Selected</w:t>
      </w:r>
      <w:r w:rsidRPr="00B83B3E">
        <w:t xml:space="preserve"> function</w:t>
      </w:r>
      <w:r w:rsidR="0051070E" w:rsidRPr="00B83B3E">
        <w:t xml:space="preserve"> to allow selection of combinations of items</w:t>
      </w:r>
      <w:r w:rsidRPr="00B83B3E">
        <w:t>.</w:t>
      </w:r>
      <w:r w:rsidR="00EE0CF4">
        <w:t xml:space="preserve"> </w:t>
      </w:r>
      <w:r w:rsidRPr="00B83B3E">
        <w:t>Depending on what type of data is being displayed, th</w:t>
      </w:r>
      <w:r w:rsidR="00294580" w:rsidRPr="00B83B3E">
        <w:t>is</w:t>
      </w:r>
      <w:r w:rsidRPr="00B83B3E">
        <w:t xml:space="preserve"> button </w:t>
      </w:r>
      <w:r w:rsidR="0099385A" w:rsidRPr="00B83B3E">
        <w:t>allows</w:t>
      </w:r>
      <w:r w:rsidRPr="00B83B3E">
        <w:t xml:space="preserve"> </w:t>
      </w:r>
      <w:r w:rsidR="0051070E" w:rsidRPr="00B83B3E">
        <w:t xml:space="preserve">any combination or </w:t>
      </w:r>
      <w:r w:rsidRPr="00B83B3E">
        <w:t>all listed reports to be automatically selected for p</w:t>
      </w:r>
      <w:r w:rsidR="003D5156" w:rsidRPr="00B83B3E">
        <w:t xml:space="preserve">rinting and </w:t>
      </w:r>
      <w:r w:rsidRPr="00B83B3E">
        <w:t>viewing (</w:t>
      </w:r>
      <w:r w:rsidR="003B6476">
        <w:fldChar w:fldCharType="begin"/>
      </w:r>
      <w:r w:rsidR="003B6476">
        <w:instrText xml:space="preserve"> REF _Ref514874479 \h </w:instrText>
      </w:r>
      <w:r w:rsidR="003B6476">
        <w:fldChar w:fldCharType="separate"/>
      </w:r>
      <w:r w:rsidR="003B6476" w:rsidRPr="00B83B3E">
        <w:t xml:space="preserve">Figure </w:t>
      </w:r>
      <w:r w:rsidR="003B6476">
        <w:rPr>
          <w:noProof/>
        </w:rPr>
        <w:t>2</w:t>
      </w:r>
      <w:r w:rsidR="003B6476">
        <w:noBreakHyphen/>
      </w:r>
      <w:r w:rsidR="003B6476">
        <w:rPr>
          <w:noProof/>
        </w:rPr>
        <w:t>103</w:t>
      </w:r>
      <w:r w:rsidR="003B6476">
        <w:fldChar w:fldCharType="end"/>
      </w:r>
      <w:r w:rsidR="00E97B23" w:rsidRPr="00B83B3E">
        <w:t>).</w:t>
      </w:r>
    </w:p>
    <w:p w14:paraId="5C3CDA32" w14:textId="79D9C2FF" w:rsidR="00215012" w:rsidRPr="00B83B3E" w:rsidRDefault="00D04920" w:rsidP="00400B72">
      <w:pPr>
        <w:pStyle w:val="Body3PicCaption"/>
      </w:pPr>
      <w:r w:rsidRPr="00B83B3E">
        <w:drawing>
          <wp:inline distT="0" distB="0" distL="0" distR="0" wp14:anchorId="321A9BDC" wp14:editId="79D9399C">
            <wp:extent cx="5943600" cy="5230368"/>
            <wp:effectExtent l="0" t="0" r="0" b="8890"/>
            <wp:docPr id="341" name="Picture 341" descr="Displays Add Selected function " title="Fig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cstate="print"/>
                    <a:srcRect/>
                    <a:stretch>
                      <a:fillRect/>
                    </a:stretch>
                  </pic:blipFill>
                  <pic:spPr bwMode="auto">
                    <a:xfrm>
                      <a:off x="0" y="0"/>
                      <a:ext cx="5943600" cy="5230368"/>
                    </a:xfrm>
                    <a:prstGeom prst="rect">
                      <a:avLst/>
                    </a:prstGeom>
                    <a:noFill/>
                  </pic:spPr>
                </pic:pic>
              </a:graphicData>
            </a:graphic>
          </wp:inline>
        </w:drawing>
      </w:r>
    </w:p>
    <w:p w14:paraId="5C3CDA34" w14:textId="7F8D87D4" w:rsidR="0010515B" w:rsidRPr="00B83B3E" w:rsidRDefault="0010515B" w:rsidP="00D04920">
      <w:pPr>
        <w:pStyle w:val="Caption"/>
      </w:pPr>
      <w:bookmarkStart w:id="1251" w:name="_Toc326149650"/>
      <w:bookmarkStart w:id="1252" w:name="_Toc278548224"/>
      <w:bookmarkStart w:id="1253" w:name="_Ref225319749"/>
      <w:bookmarkStart w:id="1254" w:name="_Ref322026440"/>
      <w:bookmarkStart w:id="1255" w:name="_Ref406766736"/>
      <w:bookmarkStart w:id="1256" w:name="_Toc524356532"/>
      <w:r w:rsidRPr="00B83B3E">
        <w:t xml:space="preserve">Figure </w:t>
      </w:r>
      <w:fldSimple w:instr=" STYLEREF 1 \s ">
        <w:r w:rsidR="008D502E">
          <w:rPr>
            <w:noProof/>
          </w:rPr>
          <w:t>2</w:t>
        </w:r>
      </w:fldSimple>
      <w:r w:rsidR="008D502E">
        <w:noBreakHyphen/>
      </w:r>
      <w:fldSimple w:instr=" SEQ Figure \* ARABIC \s 1 ">
        <w:r w:rsidR="008D502E">
          <w:rPr>
            <w:noProof/>
          </w:rPr>
          <w:t>102</w:t>
        </w:r>
      </w:fldSimple>
      <w:bookmarkEnd w:id="1251"/>
      <w:bookmarkEnd w:id="1252"/>
      <w:bookmarkEnd w:id="1253"/>
      <w:bookmarkEnd w:id="1254"/>
      <w:bookmarkEnd w:id="1255"/>
      <w:r w:rsidR="004C0CC5">
        <w:t>. Report Builder Screen.</w:t>
      </w:r>
      <w:bookmarkEnd w:id="1256"/>
    </w:p>
    <w:p w14:paraId="5C3CDA35" w14:textId="77777777" w:rsidR="00215012" w:rsidRPr="00B83B3E" w:rsidRDefault="00215012" w:rsidP="00215012"/>
    <w:p w14:paraId="5C3CDA36" w14:textId="39CC5886" w:rsidR="00D86AF8" w:rsidRDefault="00D86AF8" w:rsidP="00113C7E">
      <w:pPr>
        <w:pStyle w:val="BodyText"/>
        <w:rPr>
          <w:color w:val="000000"/>
        </w:rPr>
      </w:pPr>
      <w:r w:rsidRPr="00B83B3E">
        <w:t xml:space="preserve">If </w:t>
      </w:r>
      <w:r w:rsidR="000F5B38" w:rsidRPr="00B83B3E">
        <w:t>the user</w:t>
      </w:r>
      <w:r w:rsidRPr="00B83B3E">
        <w:t xml:space="preserve"> select</w:t>
      </w:r>
      <w:r w:rsidR="0099385A" w:rsidRPr="00B83B3E">
        <w:t>s</w:t>
      </w:r>
      <w:r w:rsidRPr="00B83B3E">
        <w:t xml:space="preserve"> </w:t>
      </w:r>
      <w:r w:rsidRPr="00B83B3E">
        <w:rPr>
          <w:b/>
        </w:rPr>
        <w:t xml:space="preserve">Add </w:t>
      </w:r>
      <w:r w:rsidR="0051070E" w:rsidRPr="00B83B3E">
        <w:rPr>
          <w:b/>
        </w:rPr>
        <w:t>Selected</w:t>
      </w:r>
      <w:r w:rsidRPr="00B83B3E">
        <w:t xml:space="preserve">, </w:t>
      </w:r>
      <w:r w:rsidR="006B7071" w:rsidRPr="00B83B3E">
        <w:t>CAPRI</w:t>
      </w:r>
      <w:r w:rsidRPr="00B83B3E">
        <w:t xml:space="preserve"> download</w:t>
      </w:r>
      <w:r w:rsidR="00772AF0" w:rsidRPr="00B83B3E">
        <w:t>s</w:t>
      </w:r>
      <w:r w:rsidRPr="00B83B3E">
        <w:t xml:space="preserve"> </w:t>
      </w:r>
      <w:r w:rsidR="005675E7" w:rsidRPr="00B83B3E">
        <w:t>the</w:t>
      </w:r>
      <w:r w:rsidRPr="00B83B3E">
        <w:t xml:space="preserve"> reports </w:t>
      </w:r>
      <w:r w:rsidR="005675E7" w:rsidRPr="00B83B3E">
        <w:t xml:space="preserve">selected </w:t>
      </w:r>
      <w:r w:rsidRPr="00B83B3E">
        <w:t>one by one.</w:t>
      </w:r>
      <w:r w:rsidR="00EE0CF4">
        <w:t xml:space="preserve"> </w:t>
      </w:r>
      <w:r w:rsidR="000F5B38" w:rsidRPr="00B83B3E">
        <w:t xml:space="preserve">The </w:t>
      </w:r>
      <w:r w:rsidR="0099385A" w:rsidRPr="00B83B3E">
        <w:t>user has</w:t>
      </w:r>
      <w:r w:rsidRPr="00B83B3E">
        <w:t xml:space="preserve"> the option t</w:t>
      </w:r>
      <w:r w:rsidR="003D5156" w:rsidRPr="00B83B3E">
        <w:t>o stop this process at any time</w:t>
      </w:r>
      <w:r w:rsidRPr="00B83B3E">
        <w:t xml:space="preserve"> by selecting </w:t>
      </w:r>
      <w:r w:rsidRPr="00B83B3E">
        <w:rPr>
          <w:b/>
        </w:rPr>
        <w:t>Stop Adding</w:t>
      </w:r>
      <w:r w:rsidRPr="00B83B3E">
        <w:t xml:space="preserve"> (</w:t>
      </w:r>
      <w:r w:rsidR="003B6476">
        <w:fldChar w:fldCharType="begin"/>
      </w:r>
      <w:r w:rsidR="003B6476">
        <w:instrText xml:space="preserve"> REF _Ref514874417 \h </w:instrText>
      </w:r>
      <w:r w:rsidR="003B6476">
        <w:fldChar w:fldCharType="separate"/>
      </w:r>
      <w:r w:rsidR="003B6476" w:rsidRPr="00B83B3E">
        <w:t xml:space="preserve">Figure </w:t>
      </w:r>
      <w:r w:rsidR="003B6476">
        <w:rPr>
          <w:noProof/>
        </w:rPr>
        <w:t>2</w:t>
      </w:r>
      <w:r w:rsidR="003B6476">
        <w:noBreakHyphen/>
      </w:r>
      <w:r w:rsidR="003B6476">
        <w:rPr>
          <w:noProof/>
        </w:rPr>
        <w:t>103</w:t>
      </w:r>
      <w:r w:rsidR="003B6476">
        <w:fldChar w:fldCharType="end"/>
      </w:r>
      <w:r w:rsidRPr="00B83B3E">
        <w:t>).</w:t>
      </w:r>
      <w:r w:rsidR="00EE0CF4">
        <w:t xml:space="preserve"> </w:t>
      </w:r>
      <w:r w:rsidR="000F5B38" w:rsidRPr="00B83B3E">
        <w:t>After</w:t>
      </w:r>
      <w:r w:rsidRPr="00B83B3E">
        <w:t xml:space="preserve"> the individual reports have been downloaded, </w:t>
      </w:r>
      <w:r w:rsidR="000F5B38" w:rsidRPr="00B83B3E">
        <w:t>the user</w:t>
      </w:r>
      <w:r w:rsidRPr="00B83B3E">
        <w:t xml:space="preserve"> can change the order of the reports using the </w:t>
      </w:r>
      <w:r w:rsidRPr="00B83B3E">
        <w:rPr>
          <w:b/>
        </w:rPr>
        <w:t>Move Up</w:t>
      </w:r>
      <w:r w:rsidRPr="00B83B3E">
        <w:t xml:space="preserve"> and </w:t>
      </w:r>
      <w:r w:rsidRPr="00B83B3E">
        <w:rPr>
          <w:b/>
        </w:rPr>
        <w:t>Move Down</w:t>
      </w:r>
      <w:r w:rsidRPr="00B83B3E">
        <w:t xml:space="preserve"> buttons, delete individual reports using the </w:t>
      </w:r>
      <w:r w:rsidRPr="00B83B3E">
        <w:rPr>
          <w:b/>
        </w:rPr>
        <w:t>Delete One</w:t>
      </w:r>
      <w:r w:rsidRPr="00B83B3E">
        <w:t xml:space="preserve"> button, and build </w:t>
      </w:r>
      <w:r w:rsidR="0099385A" w:rsidRPr="00B83B3E">
        <w:t>the</w:t>
      </w:r>
      <w:r w:rsidRPr="00B83B3E">
        <w:t xml:space="preserve"> final report with the </w:t>
      </w:r>
      <w:r w:rsidRPr="00B83B3E">
        <w:rPr>
          <w:b/>
        </w:rPr>
        <w:t xml:space="preserve">Build </w:t>
      </w:r>
      <w:r w:rsidRPr="00B83B3E">
        <w:t>button.</w:t>
      </w:r>
      <w:r w:rsidR="00EE0CF4">
        <w:t xml:space="preserve"> </w:t>
      </w:r>
      <w:r w:rsidRPr="00B83B3E">
        <w:t xml:space="preserve">After the report has been built, </w:t>
      </w:r>
      <w:r w:rsidR="00294580" w:rsidRPr="00B83B3E">
        <w:t xml:space="preserve">the user can print </w:t>
      </w:r>
      <w:r w:rsidRPr="00B83B3E">
        <w:t xml:space="preserve">it </w:t>
      </w:r>
      <w:r w:rsidR="003D5156" w:rsidRPr="00B83B3E">
        <w:lastRenderedPageBreak/>
        <w:t>by selecting</w:t>
      </w:r>
      <w:r w:rsidR="00772AF0" w:rsidRPr="00B83B3E">
        <w:t xml:space="preserve"> the </w:t>
      </w:r>
      <w:r w:rsidRPr="00B83B3E">
        <w:rPr>
          <w:b/>
        </w:rPr>
        <w:t>Print</w:t>
      </w:r>
      <w:r w:rsidR="00772AF0" w:rsidRPr="00B83B3E">
        <w:t xml:space="preserve"> option </w:t>
      </w:r>
      <w:r w:rsidR="003D5156" w:rsidRPr="00B83B3E">
        <w:t>from</w:t>
      </w:r>
      <w:r w:rsidR="00772AF0" w:rsidRPr="00B83B3E">
        <w:t xml:space="preserve"> the </w:t>
      </w:r>
      <w:r w:rsidR="00772AF0" w:rsidRPr="00B83B3E">
        <w:rPr>
          <w:b/>
        </w:rPr>
        <w:t>File</w:t>
      </w:r>
      <w:r w:rsidR="002C6E40" w:rsidRPr="00B83B3E">
        <w:t xml:space="preserve"> menu</w:t>
      </w:r>
      <w:r w:rsidR="00142811" w:rsidRPr="00B83B3E">
        <w:t xml:space="preserve"> </w:t>
      </w:r>
      <w:r w:rsidR="00142811" w:rsidRPr="00B83B3E">
        <w:rPr>
          <w:color w:val="000000"/>
        </w:rPr>
        <w:t xml:space="preserve">or the user can </w:t>
      </w:r>
      <w:r w:rsidR="00142811" w:rsidRPr="00B83B3E">
        <w:rPr>
          <w:b/>
          <w:color w:val="000000"/>
        </w:rPr>
        <w:t>transmit</w:t>
      </w:r>
      <w:r w:rsidR="00142811" w:rsidRPr="00B83B3E">
        <w:rPr>
          <w:color w:val="000000"/>
        </w:rPr>
        <w:t xml:space="preserve"> the document to </w:t>
      </w:r>
      <w:r w:rsidR="00142811" w:rsidRPr="00B83B3E">
        <w:rPr>
          <w:b/>
          <w:color w:val="000000"/>
        </w:rPr>
        <w:t>Virtual VA</w:t>
      </w:r>
      <w:r w:rsidR="00142811" w:rsidRPr="00B83B3E">
        <w:rPr>
          <w:color w:val="000000"/>
        </w:rPr>
        <w:t xml:space="preserve"> by selecting the </w:t>
      </w:r>
      <w:r w:rsidR="00142811" w:rsidRPr="00B83B3E">
        <w:rPr>
          <w:b/>
          <w:color w:val="000000"/>
        </w:rPr>
        <w:t xml:space="preserve">Send to Virtual VA </w:t>
      </w:r>
      <w:r w:rsidR="00142811" w:rsidRPr="00B83B3E">
        <w:rPr>
          <w:color w:val="000000"/>
        </w:rPr>
        <w:t>button or</w:t>
      </w:r>
      <w:r w:rsidR="00142811" w:rsidRPr="00B83B3E">
        <w:rPr>
          <w:b/>
          <w:color w:val="000000"/>
        </w:rPr>
        <w:t xml:space="preserve"> </w:t>
      </w:r>
      <w:hyperlink w:anchor="_Transmit_to_Virtual" w:history="1">
        <w:r w:rsidR="00142811" w:rsidRPr="00B83B3E">
          <w:rPr>
            <w:rStyle w:val="Hyperlink"/>
            <w:b/>
          </w:rPr>
          <w:t>Transmit to Virtual VA</w:t>
        </w:r>
      </w:hyperlink>
      <w:r w:rsidR="00142811" w:rsidRPr="00B83B3E">
        <w:rPr>
          <w:b/>
          <w:color w:val="000000"/>
        </w:rPr>
        <w:t xml:space="preserve"> </w:t>
      </w:r>
      <w:r w:rsidR="00142811" w:rsidRPr="00B83B3E">
        <w:rPr>
          <w:color w:val="000000"/>
        </w:rPr>
        <w:t>option</w:t>
      </w:r>
      <w:r w:rsidR="00142811" w:rsidRPr="00B83B3E">
        <w:rPr>
          <w:b/>
          <w:color w:val="000000"/>
        </w:rPr>
        <w:t xml:space="preserve"> </w:t>
      </w:r>
      <w:r w:rsidR="00142811" w:rsidRPr="00B83B3E">
        <w:rPr>
          <w:color w:val="000000"/>
        </w:rPr>
        <w:t xml:space="preserve">from the </w:t>
      </w:r>
      <w:r w:rsidR="00142811" w:rsidRPr="00B83B3E">
        <w:rPr>
          <w:b/>
          <w:color w:val="000000"/>
        </w:rPr>
        <w:t>File</w:t>
      </w:r>
      <w:r w:rsidR="00142811" w:rsidRPr="00B83B3E">
        <w:rPr>
          <w:color w:val="000000"/>
        </w:rPr>
        <w:t xml:space="preserve"> menu.</w:t>
      </w:r>
    </w:p>
    <w:p w14:paraId="6E86C3CE" w14:textId="17CEAACE" w:rsidR="00C82478" w:rsidRPr="00B83B3E" w:rsidRDefault="00C82478" w:rsidP="00113C7E">
      <w:pPr>
        <w:pStyle w:val="BodyText"/>
      </w:pPr>
      <w:r w:rsidRPr="00B83B3E">
        <w:rPr>
          <w:noProof/>
        </w:rPr>
        <w:drawing>
          <wp:inline distT="0" distB="0" distL="0" distR="0" wp14:anchorId="6E7B4D91" wp14:editId="0B5B9E61">
            <wp:extent cx="2314575" cy="2305050"/>
            <wp:effectExtent l="0" t="0" r="9525" b="0"/>
            <wp:docPr id="342" name="Picture 139" descr="Report Builder" title=" Fig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cstate="print"/>
                    <a:srcRect/>
                    <a:stretch>
                      <a:fillRect/>
                    </a:stretch>
                  </pic:blipFill>
                  <pic:spPr bwMode="auto">
                    <a:xfrm>
                      <a:off x="0" y="0"/>
                      <a:ext cx="2314575" cy="2305050"/>
                    </a:xfrm>
                    <a:prstGeom prst="rect">
                      <a:avLst/>
                    </a:prstGeom>
                    <a:noFill/>
                  </pic:spPr>
                </pic:pic>
              </a:graphicData>
            </a:graphic>
          </wp:inline>
        </w:drawing>
      </w:r>
    </w:p>
    <w:p w14:paraId="5C3CDA38" w14:textId="362B6482" w:rsidR="0010515B" w:rsidRPr="00B83B3E" w:rsidRDefault="0010515B" w:rsidP="00C82478">
      <w:pPr>
        <w:pStyle w:val="Caption"/>
      </w:pPr>
      <w:bookmarkStart w:id="1257" w:name="_Toc326149651"/>
      <w:bookmarkStart w:id="1258" w:name="_Toc278548225"/>
      <w:bookmarkStart w:id="1259" w:name="_Ref225319758"/>
      <w:bookmarkStart w:id="1260" w:name="_Ref322026462"/>
      <w:bookmarkStart w:id="1261" w:name="_Ref406766755"/>
      <w:bookmarkStart w:id="1262" w:name="_Ref514874417"/>
      <w:bookmarkStart w:id="1263" w:name="_Ref514874479"/>
      <w:bookmarkStart w:id="1264" w:name="_Toc524356533"/>
      <w:r w:rsidRPr="00B83B3E">
        <w:t xml:space="preserve">Figure </w:t>
      </w:r>
      <w:fldSimple w:instr=" STYLEREF 1 \s ">
        <w:r w:rsidR="008D502E">
          <w:rPr>
            <w:noProof/>
          </w:rPr>
          <w:t>2</w:t>
        </w:r>
      </w:fldSimple>
      <w:r w:rsidR="008D502E">
        <w:noBreakHyphen/>
      </w:r>
      <w:fldSimple w:instr=" SEQ Figure \* ARABIC \s 1 ">
        <w:r w:rsidR="008D502E">
          <w:rPr>
            <w:noProof/>
          </w:rPr>
          <w:t>103</w:t>
        </w:r>
      </w:fldSimple>
      <w:bookmarkEnd w:id="1257"/>
      <w:bookmarkEnd w:id="1258"/>
      <w:bookmarkEnd w:id="1259"/>
      <w:bookmarkEnd w:id="1260"/>
      <w:bookmarkEnd w:id="1261"/>
      <w:bookmarkEnd w:id="1262"/>
      <w:bookmarkEnd w:id="1263"/>
      <w:r w:rsidR="004C0CC5">
        <w:t>. Report Builder Results.</w:t>
      </w:r>
      <w:bookmarkEnd w:id="1264"/>
    </w:p>
    <w:p w14:paraId="5C3CDA39" w14:textId="77777777" w:rsidR="00D86AF8" w:rsidRPr="00B83B3E" w:rsidRDefault="00D86AF8" w:rsidP="00A561AD">
      <w:pPr>
        <w:pStyle w:val="Heading3"/>
      </w:pPr>
      <w:bookmarkStart w:id="1265" w:name="_Toc146086649"/>
      <w:bookmarkStart w:id="1266" w:name="_Toc278187836"/>
      <w:bookmarkStart w:id="1267" w:name="_Toc508873607"/>
      <w:bookmarkStart w:id="1268" w:name="_Toc508875007"/>
      <w:bookmarkStart w:id="1269" w:name="_Toc508875861"/>
      <w:bookmarkStart w:id="1270" w:name="_Toc524336330"/>
      <w:r w:rsidRPr="00B83B3E">
        <w:t xml:space="preserve">Notes </w:t>
      </w:r>
      <w:r w:rsidR="008B18D8" w:rsidRPr="00B83B3E">
        <w:t>T</w:t>
      </w:r>
      <w:r w:rsidRPr="00B83B3E">
        <w:t>ab</w:t>
      </w:r>
      <w:bookmarkEnd w:id="1265"/>
      <w:bookmarkEnd w:id="1266"/>
      <w:bookmarkEnd w:id="1267"/>
      <w:bookmarkEnd w:id="1268"/>
      <w:bookmarkEnd w:id="1269"/>
      <w:bookmarkEnd w:id="1270"/>
    </w:p>
    <w:p w14:paraId="5C3CDA3A" w14:textId="2AB9D695" w:rsidR="00E50078" w:rsidRPr="00B83B3E" w:rsidRDefault="00D86AF8" w:rsidP="00024962">
      <w:r w:rsidRPr="00B83B3E">
        <w:t xml:space="preserve">This tab allows </w:t>
      </w:r>
      <w:r w:rsidR="00EB6A03" w:rsidRPr="00B83B3E">
        <w:t xml:space="preserve">the user to view or print the veteran’s </w:t>
      </w:r>
      <w:r w:rsidRPr="00B83B3E">
        <w:t>progress notes (</w:t>
      </w:r>
      <w:r w:rsidR="003B6476">
        <w:fldChar w:fldCharType="begin"/>
      </w:r>
      <w:r w:rsidR="003B6476">
        <w:instrText xml:space="preserve"> REF _Ref514874543 \h </w:instrText>
      </w:r>
      <w:r w:rsidR="003B6476">
        <w:fldChar w:fldCharType="separate"/>
      </w:r>
      <w:r w:rsidR="003B6476" w:rsidRPr="00B83B3E">
        <w:t xml:space="preserve">Figure </w:t>
      </w:r>
      <w:r w:rsidR="003B6476">
        <w:rPr>
          <w:noProof/>
        </w:rPr>
        <w:t>2</w:t>
      </w:r>
      <w:r w:rsidR="003B6476">
        <w:noBreakHyphen/>
      </w:r>
      <w:r w:rsidR="003B6476">
        <w:rPr>
          <w:noProof/>
        </w:rPr>
        <w:t>104</w:t>
      </w:r>
      <w:r w:rsidR="003B6476">
        <w:fldChar w:fldCharType="end"/>
      </w:r>
      <w:r w:rsidRPr="00B83B3E">
        <w:t>).</w:t>
      </w:r>
      <w:r w:rsidR="00EE0CF4">
        <w:t xml:space="preserve"> </w:t>
      </w:r>
      <w:r w:rsidRPr="00B83B3E">
        <w:t>The left side of the screen shows the appointment date, type of progress note, and the author of the note.</w:t>
      </w:r>
      <w:r w:rsidR="00EE0CF4">
        <w:t xml:space="preserve"> </w:t>
      </w:r>
      <w:r w:rsidRPr="00B83B3E">
        <w:t xml:space="preserve">If </w:t>
      </w:r>
      <w:r w:rsidR="0099385A" w:rsidRPr="00B83B3E">
        <w:t>the user</w:t>
      </w:r>
      <w:r w:rsidRPr="00B83B3E">
        <w:t xml:space="preserve"> place</w:t>
      </w:r>
      <w:r w:rsidR="00772AF0" w:rsidRPr="00B83B3E">
        <w:t>s</w:t>
      </w:r>
      <w:r w:rsidRPr="00B83B3E">
        <w:t xml:space="preserve"> the mouse pointer over a progress note, the full title </w:t>
      </w:r>
      <w:r w:rsidR="00254AD3" w:rsidRPr="00B83B3E">
        <w:t>is</w:t>
      </w:r>
      <w:r w:rsidRPr="00B83B3E">
        <w:t xml:space="preserve"> displayed.</w:t>
      </w:r>
      <w:r w:rsidR="00EE0CF4">
        <w:t xml:space="preserve"> </w:t>
      </w:r>
      <w:r w:rsidRPr="00B83B3E">
        <w:t>When a note is selected, it appear</w:t>
      </w:r>
      <w:r w:rsidR="009F3FA3" w:rsidRPr="00B83B3E">
        <w:t>s</w:t>
      </w:r>
      <w:r w:rsidRPr="00B83B3E">
        <w:t xml:space="preserve"> in the window</w:t>
      </w:r>
      <w:r w:rsidR="000E192B" w:rsidRPr="00B83B3E">
        <w:t xml:space="preserve"> on the right</w:t>
      </w:r>
      <w:r w:rsidR="002C6E40" w:rsidRPr="00B83B3E">
        <w:t>.</w:t>
      </w:r>
    </w:p>
    <w:p w14:paraId="463471B0" w14:textId="6402FC36" w:rsidR="00024962" w:rsidRDefault="004D1E0C" w:rsidP="00024962">
      <w:r w:rsidRPr="00B83B3E">
        <w:t>(</w:t>
      </w:r>
      <w:r w:rsidR="00B53757" w:rsidRPr="00B83B3E">
        <w:fldChar w:fldCharType="begin"/>
      </w:r>
      <w:r w:rsidR="00B53757" w:rsidRPr="00B83B3E">
        <w:instrText xml:space="preserve"> REF _Ref406766785 \h </w:instrText>
      </w:r>
      <w:r w:rsidR="00B83B3E">
        <w:instrText xml:space="preserve"> \* MERGEFORMAT </w:instrText>
      </w:r>
      <w:r w:rsidR="00B53757" w:rsidRPr="00B83B3E">
        <w:fldChar w:fldCharType="separate"/>
      </w:r>
      <w:r w:rsidR="00291D99" w:rsidRPr="00B83B3E">
        <w:t xml:space="preserve">Figure </w:t>
      </w:r>
      <w:r w:rsidR="00291D99">
        <w:rPr>
          <w:noProof/>
        </w:rPr>
        <w:t>2</w:t>
      </w:r>
      <w:r w:rsidR="00291D99">
        <w:rPr>
          <w:noProof/>
        </w:rPr>
        <w:noBreakHyphen/>
        <w:t>139</w:t>
      </w:r>
      <w:r w:rsidR="00B53757" w:rsidRPr="00B83B3E">
        <w:fldChar w:fldCharType="end"/>
      </w:r>
      <w:r w:rsidRPr="00B83B3E">
        <w:t>)</w:t>
      </w:r>
      <w:r w:rsidR="008316CE" w:rsidRPr="00B83B3E">
        <w:t xml:space="preserve"> </w:t>
      </w:r>
      <w:r w:rsidR="00D86AF8" w:rsidRPr="00B83B3E">
        <w:t xml:space="preserve">shows the selected domiciliary progress note, </w:t>
      </w:r>
      <w:r w:rsidR="00E50078" w:rsidRPr="00B83B3E">
        <w:t>and</w:t>
      </w:r>
      <w:r w:rsidR="00D86AF8" w:rsidRPr="00B83B3E">
        <w:t xml:space="preserve"> the title of the orthopedic consultation note is shown because the mouse pointer was placed over it.</w:t>
      </w:r>
      <w:r w:rsidR="00EE0CF4">
        <w:t xml:space="preserve"> </w:t>
      </w:r>
      <w:r w:rsidR="00D86AF8" w:rsidRPr="00B83B3E">
        <w:t>The right side of the screen shows the contents of the selected progress note.</w:t>
      </w:r>
      <w:r w:rsidR="00EE0CF4">
        <w:t xml:space="preserve"> </w:t>
      </w:r>
      <w:r w:rsidR="00D86AF8" w:rsidRPr="00B83B3E">
        <w:t xml:space="preserve">The windows can be expanded or minimized to enhance viewing. Contents may be viewed, printed, or copied and pasted into a </w:t>
      </w:r>
      <w:r w:rsidR="00EB6A03" w:rsidRPr="00B83B3E">
        <w:t>Windows-</w:t>
      </w:r>
      <w:r w:rsidR="00D86AF8" w:rsidRPr="00B83B3E">
        <w:t>compatible document such as Microsoft Word</w:t>
      </w:r>
      <w:r w:rsidR="000E192B" w:rsidRPr="00B83B3E">
        <w:t>,</w:t>
      </w:r>
      <w:r w:rsidR="00D86AF8" w:rsidRPr="00B83B3E">
        <w:t xml:space="preserve"> or as part of a rating decis</w:t>
      </w:r>
      <w:r w:rsidR="00024962" w:rsidRPr="00B83B3E">
        <w:t>ion.</w:t>
      </w:r>
    </w:p>
    <w:p w14:paraId="45895B43" w14:textId="77777777" w:rsidR="00C82478" w:rsidRDefault="00C82478" w:rsidP="00024962"/>
    <w:p w14:paraId="63EAA589" w14:textId="4D8B7A70" w:rsidR="00C82478" w:rsidRPr="00B83B3E" w:rsidRDefault="00C82478" w:rsidP="00024962">
      <w:r w:rsidRPr="00B83B3E">
        <w:rPr>
          <w:noProof/>
        </w:rPr>
        <w:lastRenderedPageBreak/>
        <w:drawing>
          <wp:inline distT="0" distB="0" distL="0" distR="0" wp14:anchorId="7AE4ED8E" wp14:editId="3B7A5CBE">
            <wp:extent cx="5495925" cy="3133725"/>
            <wp:effectExtent l="19050" t="19050" r="28575" b="28575"/>
            <wp:docPr id="343" name="Picture 60" descr="View or print the veteran’s progress notes" title="Fig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95697B7" w:rsidR="0010515B" w:rsidRPr="00B83B3E" w:rsidRDefault="0010515B" w:rsidP="00B52F9B">
      <w:pPr>
        <w:pStyle w:val="Caption"/>
        <w:rPr>
          <w:rFonts w:cs="Times New Roman"/>
        </w:rPr>
      </w:pPr>
      <w:bookmarkStart w:id="1271" w:name="_Toc326149652"/>
      <w:bookmarkStart w:id="1272" w:name="_Toc278548226"/>
      <w:bookmarkStart w:id="1273" w:name="_Ref225319766"/>
      <w:bookmarkStart w:id="1274" w:name="_Ref322026480"/>
      <w:bookmarkStart w:id="1275" w:name="_Ref322026494"/>
      <w:bookmarkStart w:id="1276" w:name="_Ref406766772"/>
      <w:bookmarkStart w:id="1277" w:name="_Ref406766785"/>
      <w:bookmarkStart w:id="1278" w:name="_Ref514874543"/>
      <w:bookmarkStart w:id="1279" w:name="_Toc5243565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104</w:t>
      </w:r>
      <w:r w:rsidR="008D502E">
        <w:rPr>
          <w:rFonts w:cs="Times New Roman"/>
        </w:rPr>
        <w:fldChar w:fldCharType="end"/>
      </w:r>
      <w:bookmarkEnd w:id="1271"/>
      <w:bookmarkEnd w:id="1272"/>
      <w:bookmarkEnd w:id="1273"/>
      <w:bookmarkEnd w:id="1274"/>
      <w:bookmarkEnd w:id="1275"/>
      <w:bookmarkEnd w:id="1276"/>
      <w:bookmarkEnd w:id="1277"/>
      <w:bookmarkEnd w:id="1278"/>
      <w:r w:rsidR="004C0CC5">
        <w:rPr>
          <w:rFonts w:cs="Times New Roman"/>
        </w:rPr>
        <w:t>. Clinical Documents—Notes Tab.</w:t>
      </w:r>
      <w:bookmarkEnd w:id="1279"/>
    </w:p>
    <w:p w14:paraId="0112446B" w14:textId="77777777" w:rsidR="00024962" w:rsidRPr="00B83B3E" w:rsidRDefault="00024962" w:rsidP="00024962"/>
    <w:p w14:paraId="5C3CDA3F" w14:textId="32722CB0" w:rsidR="00D86AF8" w:rsidRDefault="00D86AF8" w:rsidP="00024962">
      <w:r w:rsidRPr="00B83B3E">
        <w:t xml:space="preserve">The standard Notes list </w:t>
      </w:r>
      <w:r w:rsidR="00EB6A03" w:rsidRPr="00B83B3E">
        <w:t xml:space="preserve">is </w:t>
      </w:r>
      <w:r w:rsidRPr="00B83B3E">
        <w:t>display</w:t>
      </w:r>
      <w:r w:rsidR="00EB6A03" w:rsidRPr="00B83B3E">
        <w:t>ed</w:t>
      </w:r>
      <w:r w:rsidRPr="00B83B3E">
        <w:t xml:space="preserve"> in descending chronological order (</w:t>
      </w:r>
      <w:r w:rsidR="00B53757" w:rsidRPr="00B83B3E">
        <w:fldChar w:fldCharType="begin"/>
      </w:r>
      <w:r w:rsidR="00B53757" w:rsidRPr="00B83B3E">
        <w:instrText xml:space="preserve"> REF _Ref406766801 \h </w:instrText>
      </w:r>
      <w:r w:rsidR="00B83B3E">
        <w:instrText xml:space="preserve"> \* MERGEFORMAT </w:instrText>
      </w:r>
      <w:r w:rsidR="00B53757" w:rsidRPr="00B83B3E">
        <w:fldChar w:fldCharType="separate"/>
      </w:r>
      <w:r w:rsidR="00291D99" w:rsidRPr="00B83B3E">
        <w:t xml:space="preserve">Figure </w:t>
      </w:r>
      <w:r w:rsidR="00291D99">
        <w:rPr>
          <w:noProof/>
        </w:rPr>
        <w:t>2</w:t>
      </w:r>
      <w:r w:rsidR="00291D99">
        <w:rPr>
          <w:noProof/>
        </w:rPr>
        <w:noBreakHyphen/>
        <w:t>140</w:t>
      </w:r>
      <w:r w:rsidR="00B53757" w:rsidRPr="00B83B3E">
        <w:fldChar w:fldCharType="end"/>
      </w:r>
      <w:r w:rsidR="000E192B" w:rsidRPr="00B83B3E">
        <w:t>).</w:t>
      </w:r>
    </w:p>
    <w:p w14:paraId="0B1731A0" w14:textId="3AA3A0E5" w:rsidR="00C82478" w:rsidRPr="00B83B3E" w:rsidRDefault="00C82478" w:rsidP="00024962">
      <w:r w:rsidRPr="00B83B3E">
        <w:rPr>
          <w:noProof/>
        </w:rPr>
        <w:drawing>
          <wp:inline distT="0" distB="0" distL="0" distR="0" wp14:anchorId="32603E12" wp14:editId="3139F9F4">
            <wp:extent cx="1628775" cy="847725"/>
            <wp:effectExtent l="19050" t="19050" r="28575" b="28575"/>
            <wp:docPr id="344" name="Picture 99" descr=" Standard Notes listed in descending order." title="Fig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6"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54B791CB" w:rsidR="0010515B" w:rsidRPr="00B83B3E" w:rsidRDefault="0010515B" w:rsidP="00B52F9B">
      <w:pPr>
        <w:pStyle w:val="Caption"/>
        <w:rPr>
          <w:rFonts w:cs="Times New Roman"/>
        </w:rPr>
      </w:pPr>
      <w:bookmarkStart w:id="1280" w:name="_Toc326149653"/>
      <w:bookmarkStart w:id="1281" w:name="_Toc278548227"/>
      <w:bookmarkStart w:id="1282" w:name="_Ref225319799"/>
      <w:bookmarkStart w:id="1283" w:name="_Ref322026530"/>
      <w:bookmarkStart w:id="1284" w:name="_Ref406766801"/>
      <w:bookmarkStart w:id="1285" w:name="_Toc5243565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105</w:t>
      </w:r>
      <w:r w:rsidR="008D502E">
        <w:rPr>
          <w:rFonts w:cs="Times New Roman"/>
        </w:rPr>
        <w:fldChar w:fldCharType="end"/>
      </w:r>
      <w:bookmarkEnd w:id="1280"/>
      <w:bookmarkEnd w:id="1281"/>
      <w:bookmarkEnd w:id="1282"/>
      <w:bookmarkEnd w:id="1283"/>
      <w:bookmarkEnd w:id="1284"/>
      <w:r w:rsidR="004C0CC5">
        <w:rPr>
          <w:rFonts w:cs="Times New Roman"/>
        </w:rPr>
        <w:t xml:space="preserve">. Notes Tab </w:t>
      </w:r>
      <w:r w:rsidR="009F3F21">
        <w:rPr>
          <w:rFonts w:cs="Times New Roman"/>
        </w:rPr>
        <w:t>Descending</w:t>
      </w:r>
      <w:r w:rsidR="004C0CC5">
        <w:rPr>
          <w:rFonts w:cs="Times New Roman"/>
        </w:rPr>
        <w:t xml:space="preserve"> List.</w:t>
      </w:r>
      <w:bookmarkEnd w:id="1285"/>
    </w:p>
    <w:p w14:paraId="5C3CDA42" w14:textId="77777777" w:rsidR="00B53757" w:rsidRPr="00B83B3E" w:rsidRDefault="00B53757" w:rsidP="00B53757"/>
    <w:p w14:paraId="5C3CDA43" w14:textId="4C0C015D" w:rsidR="00D86AF8" w:rsidRPr="00B83B3E" w:rsidRDefault="00D86AF8" w:rsidP="00400B72">
      <w:pPr>
        <w:pStyle w:val="Body3PicCaption"/>
      </w:pPr>
      <w:r w:rsidRPr="00B83B3E">
        <w:t xml:space="preserve">If </w:t>
      </w:r>
      <w:r w:rsidR="0099385A" w:rsidRPr="00B83B3E">
        <w:t>the user</w:t>
      </w:r>
      <w:r w:rsidRPr="00B83B3E">
        <w:t xml:space="preserve"> click</w:t>
      </w:r>
      <w:r w:rsidR="003D5156" w:rsidRPr="00B83B3E">
        <w:t>s</w:t>
      </w:r>
      <w:r w:rsidRPr="00B83B3E">
        <w:t xml:space="preserve"> the Divisions button (</w:t>
      </w:r>
      <w:r w:rsidR="00B53757" w:rsidRPr="00B83B3E">
        <w:fldChar w:fldCharType="begin"/>
      </w:r>
      <w:r w:rsidR="00B53757" w:rsidRPr="00B83B3E">
        <w:instrText xml:space="preserve"> REF _Ref406766817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141</w:t>
      </w:r>
      <w:r w:rsidR="00B53757" w:rsidRPr="00B83B3E">
        <w:fldChar w:fldCharType="end"/>
      </w:r>
      <w:r w:rsidRPr="00B83B3E">
        <w:t>), the list is re-displayed showing the division of the VHA facility for each note.</w:t>
      </w:r>
      <w:r w:rsidR="00EE0CF4">
        <w:t xml:space="preserve"> </w:t>
      </w:r>
      <w:r w:rsidRPr="00B83B3E">
        <w:t xml:space="preserve">In </w:t>
      </w:r>
      <w:r w:rsidR="00FF5C8D" w:rsidRPr="00B83B3E">
        <w:t>(</w:t>
      </w:r>
      <w:r w:rsidR="00B53757" w:rsidRPr="00B83B3E">
        <w:fldChar w:fldCharType="begin"/>
      </w:r>
      <w:r w:rsidR="00B53757" w:rsidRPr="00B83B3E">
        <w:instrText xml:space="preserve"> REF _Ref406766829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142</w:t>
      </w:r>
      <w:r w:rsidR="00B53757" w:rsidRPr="00B83B3E">
        <w:fldChar w:fldCharType="end"/>
      </w:r>
      <w:r w:rsidR="00FF5C8D" w:rsidRPr="00B83B3E">
        <w:t>)</w:t>
      </w:r>
      <w:r w:rsidRPr="00B83B3E">
        <w:t>, there are notes from the Ft. Myers clinic (FT) and the Collier CBOC (COL).</w:t>
      </w:r>
    </w:p>
    <w:p w14:paraId="5C3CDA44" w14:textId="348456F2" w:rsidR="00B53757" w:rsidRPr="00B83B3E" w:rsidRDefault="00C82478" w:rsidP="00C82478">
      <w:pPr>
        <w:pStyle w:val="Body3PicCaption"/>
      </w:pPr>
      <w:r w:rsidRPr="00B83B3E">
        <w:drawing>
          <wp:inline distT="0" distB="0" distL="0" distR="0" wp14:anchorId="540848A5" wp14:editId="5CD7CDC3">
            <wp:extent cx="1819275" cy="771525"/>
            <wp:effectExtent l="19050" t="19050" r="28575" b="28575"/>
            <wp:docPr id="347" name="Picture 100" descr=" Standard Notes listed by Division." title="Fig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57"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467419B2" w:rsidR="0010515B" w:rsidRPr="00B83B3E" w:rsidRDefault="0010515B" w:rsidP="00B52F9B">
      <w:pPr>
        <w:pStyle w:val="Caption"/>
        <w:rPr>
          <w:rFonts w:cs="Times New Roman"/>
        </w:rPr>
      </w:pPr>
      <w:bookmarkStart w:id="1286" w:name="_Toc326149654"/>
      <w:bookmarkStart w:id="1287" w:name="_Toc278548228"/>
      <w:bookmarkStart w:id="1288" w:name="_Ref225319809"/>
      <w:bookmarkStart w:id="1289" w:name="_Ref322026542"/>
      <w:bookmarkStart w:id="1290" w:name="_Ref322026568"/>
      <w:bookmarkStart w:id="1291" w:name="_Ref406766817"/>
      <w:bookmarkStart w:id="1292" w:name="_Toc5243565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106</w:t>
      </w:r>
      <w:r w:rsidR="008D502E">
        <w:rPr>
          <w:rFonts w:cs="Times New Roman"/>
        </w:rPr>
        <w:fldChar w:fldCharType="end"/>
      </w:r>
      <w:bookmarkEnd w:id="1286"/>
      <w:bookmarkEnd w:id="1287"/>
      <w:bookmarkEnd w:id="1288"/>
      <w:bookmarkEnd w:id="1289"/>
      <w:bookmarkEnd w:id="1290"/>
      <w:bookmarkEnd w:id="1291"/>
      <w:r w:rsidR="004C0CC5">
        <w:rPr>
          <w:rFonts w:cs="Times New Roman"/>
        </w:rPr>
        <w:t>. Notes Tab—Divisions List.</w:t>
      </w:r>
      <w:bookmarkEnd w:id="1292"/>
    </w:p>
    <w:p w14:paraId="5C3CDA47" w14:textId="77777777" w:rsidR="00D86AF8" w:rsidRPr="00B83B3E" w:rsidRDefault="00D86AF8" w:rsidP="00A561AD">
      <w:pPr>
        <w:pStyle w:val="Heading3"/>
      </w:pPr>
      <w:bookmarkStart w:id="1293" w:name="_Toc146086650"/>
      <w:bookmarkStart w:id="1294" w:name="_Toc278187837"/>
      <w:bookmarkStart w:id="1295" w:name="_Toc508873608"/>
      <w:bookmarkStart w:id="1296" w:name="_Toc508875008"/>
      <w:bookmarkStart w:id="1297" w:name="_Toc508875862"/>
      <w:bookmarkStart w:id="1298" w:name="_Toc524336331"/>
      <w:r w:rsidRPr="00B83B3E">
        <w:t xml:space="preserve">Discharge Summaries </w:t>
      </w:r>
      <w:r w:rsidR="00AA0098" w:rsidRPr="00B83B3E">
        <w:t>T</w:t>
      </w:r>
      <w:r w:rsidRPr="00B83B3E">
        <w:t>ab</w:t>
      </w:r>
      <w:bookmarkEnd w:id="1293"/>
      <w:bookmarkEnd w:id="1294"/>
      <w:bookmarkEnd w:id="1295"/>
      <w:bookmarkEnd w:id="1296"/>
      <w:bookmarkEnd w:id="1297"/>
      <w:bookmarkEnd w:id="1298"/>
    </w:p>
    <w:p w14:paraId="5C3CDA48" w14:textId="220707EE" w:rsidR="00D86AF8" w:rsidRPr="00B83B3E" w:rsidRDefault="00D86AF8" w:rsidP="00400B72">
      <w:pPr>
        <w:pStyle w:val="Body3PicCaption"/>
      </w:pPr>
      <w:r w:rsidRPr="00B83B3E">
        <w:t>This tab allow</w:t>
      </w:r>
      <w:r w:rsidR="00E17A83" w:rsidRPr="00B83B3E">
        <w:t>s</w:t>
      </w:r>
      <w:r w:rsidRPr="00B83B3E">
        <w:t xml:space="preserve"> </w:t>
      </w:r>
      <w:r w:rsidR="0099385A" w:rsidRPr="00B83B3E">
        <w:t>the user</w:t>
      </w:r>
      <w:r w:rsidRPr="00B83B3E">
        <w:t xml:space="preserve"> to view, print, or copy and paste information from the veteran’s Discharge Summaries (</w:t>
      </w:r>
      <w:r w:rsidR="00B53757" w:rsidRPr="00B83B3E">
        <w:fldChar w:fldCharType="begin"/>
      </w:r>
      <w:r w:rsidR="00B53757" w:rsidRPr="00B83B3E">
        <w:instrText xml:space="preserve"> REF _Ref406766979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142</w:t>
      </w:r>
      <w:r w:rsidR="00B53757" w:rsidRPr="00B83B3E">
        <w:fldChar w:fldCharType="end"/>
      </w:r>
      <w:r w:rsidRPr="00B83B3E">
        <w:t>).</w:t>
      </w:r>
      <w:r w:rsidR="00EE0CF4">
        <w:t xml:space="preserve"> </w:t>
      </w:r>
      <w:r w:rsidRPr="00B83B3E">
        <w:t>The left window lists the dates of discharge and the right window displays the selected summary.</w:t>
      </w:r>
      <w:r w:rsidR="00EE0CF4">
        <w:t xml:space="preserve"> </w:t>
      </w:r>
      <w:r w:rsidRPr="00B83B3E">
        <w:t>The Discharge Summary tab download</w:t>
      </w:r>
      <w:r w:rsidR="00E01E23" w:rsidRPr="00B83B3E">
        <w:t>s</w:t>
      </w:r>
      <w:r w:rsidRPr="00B83B3E">
        <w:t xml:space="preserve"> all available </w:t>
      </w:r>
      <w:r w:rsidRPr="00B83B3E">
        <w:lastRenderedPageBreak/>
        <w:t>discharge summaries.</w:t>
      </w:r>
      <w:r w:rsidR="00EE0CF4">
        <w:t xml:space="preserve"> </w:t>
      </w:r>
      <w:r w:rsidRPr="00B83B3E">
        <w:t>The divider between the left and right windows can be moved left or right to resize the window.</w:t>
      </w:r>
    </w:p>
    <w:p w14:paraId="5C3CDA49" w14:textId="2D17D486" w:rsidR="00B53757" w:rsidRPr="00B83B3E" w:rsidRDefault="00C82478" w:rsidP="00400B72">
      <w:pPr>
        <w:pStyle w:val="Body3PicCaption"/>
      </w:pPr>
      <w:r w:rsidRPr="00B83B3E">
        <w:drawing>
          <wp:inline distT="0" distB="0" distL="0" distR="0" wp14:anchorId="0640DCB8" wp14:editId="15B7FC16">
            <wp:extent cx="5124450" cy="2950168"/>
            <wp:effectExtent l="19050" t="19050" r="19050" b="22225"/>
            <wp:docPr id="348" name="Picture 61" descr="View, print, or copy and paste information from the veteran’s Discharge Summaries" title="Fig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cstate="print"/>
                    <a:srcRect/>
                    <a:stretch>
                      <a:fillRect/>
                    </a:stretch>
                  </pic:blipFill>
                  <pic:spPr bwMode="auto">
                    <a:xfrm>
                      <a:off x="0" y="0"/>
                      <a:ext cx="5124450" cy="2950168"/>
                    </a:xfrm>
                    <a:prstGeom prst="rect">
                      <a:avLst/>
                    </a:prstGeom>
                    <a:noFill/>
                    <a:ln w="6350" cmpd="sng">
                      <a:solidFill>
                        <a:srgbClr val="000000"/>
                      </a:solidFill>
                      <a:miter lim="800000"/>
                      <a:headEnd/>
                      <a:tailEnd/>
                    </a:ln>
                    <a:effectLst/>
                  </pic:spPr>
                </pic:pic>
              </a:graphicData>
            </a:graphic>
          </wp:inline>
        </w:drawing>
      </w:r>
    </w:p>
    <w:p w14:paraId="5C3CDA4B" w14:textId="7CF33660" w:rsidR="0010515B" w:rsidRPr="00B83B3E" w:rsidRDefault="0010515B" w:rsidP="00B52F9B">
      <w:pPr>
        <w:pStyle w:val="Caption"/>
        <w:rPr>
          <w:rFonts w:cs="Times New Roman"/>
        </w:rPr>
      </w:pPr>
      <w:bookmarkStart w:id="1299" w:name="_Toc326149655"/>
      <w:bookmarkStart w:id="1300" w:name="_Toc278548229"/>
      <w:bookmarkStart w:id="1301" w:name="_Ref225319826"/>
      <w:bookmarkStart w:id="1302" w:name="_Ref322026583"/>
      <w:bookmarkStart w:id="1303" w:name="_Ref406766829"/>
      <w:bookmarkStart w:id="1304" w:name="_Ref406766979"/>
      <w:bookmarkStart w:id="1305" w:name="_Toc5243565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107</w:t>
      </w:r>
      <w:r w:rsidR="008D502E">
        <w:rPr>
          <w:rFonts w:cs="Times New Roman"/>
        </w:rPr>
        <w:fldChar w:fldCharType="end"/>
      </w:r>
      <w:bookmarkEnd w:id="1299"/>
      <w:bookmarkEnd w:id="1300"/>
      <w:bookmarkEnd w:id="1301"/>
      <w:bookmarkEnd w:id="1302"/>
      <w:bookmarkEnd w:id="1303"/>
      <w:bookmarkEnd w:id="1304"/>
      <w:r w:rsidR="00505036">
        <w:rPr>
          <w:rFonts w:cs="Times New Roman"/>
        </w:rPr>
        <w:t>. Clinical Documents—Discharge Summaries Tab.</w:t>
      </w:r>
      <w:bookmarkEnd w:id="1305"/>
    </w:p>
    <w:p w14:paraId="5C3CDA4C" w14:textId="77777777" w:rsidR="00D86AF8" w:rsidRPr="00B83B3E" w:rsidRDefault="00D86AF8" w:rsidP="00A561AD">
      <w:pPr>
        <w:pStyle w:val="Heading3"/>
      </w:pPr>
      <w:bookmarkStart w:id="1306" w:name="_Toc146086651"/>
      <w:bookmarkStart w:id="1307" w:name="_Toc278187838"/>
      <w:bookmarkStart w:id="1308" w:name="_Toc508873609"/>
      <w:bookmarkStart w:id="1309" w:name="_Toc508875009"/>
      <w:bookmarkStart w:id="1310" w:name="_Toc508875863"/>
      <w:bookmarkStart w:id="1311" w:name="_Toc524336332"/>
      <w:r w:rsidRPr="00B83B3E">
        <w:t>Consults</w:t>
      </w:r>
      <w:r w:rsidR="00551930" w:rsidRPr="00B83B3E">
        <w:t xml:space="preserve"> </w:t>
      </w:r>
      <w:r w:rsidR="002A4695" w:rsidRPr="00B83B3E">
        <w:t>T</w:t>
      </w:r>
      <w:r w:rsidRPr="00B83B3E">
        <w:t>ab</w:t>
      </w:r>
      <w:bookmarkEnd w:id="1306"/>
      <w:bookmarkEnd w:id="1307"/>
      <w:bookmarkEnd w:id="1308"/>
      <w:bookmarkEnd w:id="1309"/>
      <w:bookmarkEnd w:id="1310"/>
      <w:bookmarkEnd w:id="1311"/>
    </w:p>
    <w:p w14:paraId="5C3CDA4D" w14:textId="1B49F1D8" w:rsidR="00D86AF8" w:rsidRDefault="00D86AF8" w:rsidP="00400B72">
      <w:pPr>
        <w:pStyle w:val="Body3PicCaption"/>
      </w:pPr>
      <w:r w:rsidRPr="00B83B3E">
        <w:t xml:space="preserve">This tab allows </w:t>
      </w:r>
      <w:r w:rsidR="0099385A" w:rsidRPr="00B83B3E">
        <w:t>the user</w:t>
      </w:r>
      <w:r w:rsidRPr="00B83B3E">
        <w:t xml:space="preserve"> to see consultation reports for the patient (</w:t>
      </w:r>
      <w:r w:rsidR="00B53757" w:rsidRPr="00B83B3E">
        <w:fldChar w:fldCharType="begin"/>
      </w:r>
      <w:r w:rsidR="00B53757" w:rsidRPr="00B83B3E">
        <w:instrText xml:space="preserve"> REF _Ref406766990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143</w:t>
      </w:r>
      <w:r w:rsidR="00B53757" w:rsidRPr="00B83B3E">
        <w:fldChar w:fldCharType="end"/>
      </w:r>
      <w:r w:rsidRPr="00B83B3E">
        <w:t>).</w:t>
      </w:r>
      <w:r w:rsidR="00EE0CF4">
        <w:t xml:space="preserve"> </w:t>
      </w:r>
      <w:r w:rsidRPr="00B83B3E">
        <w:t>Available consultations are listed on the left.</w:t>
      </w:r>
      <w:r w:rsidR="00EE0CF4">
        <w:t xml:space="preserve"> </w:t>
      </w:r>
      <w:r w:rsidRPr="00B83B3E">
        <w:t xml:space="preserve">If </w:t>
      </w:r>
      <w:r w:rsidR="0099385A" w:rsidRPr="00B83B3E">
        <w:t>the user</w:t>
      </w:r>
      <w:r w:rsidRPr="00B83B3E">
        <w:t xml:space="preserve"> place</w:t>
      </w:r>
      <w:r w:rsidR="00EB6A03" w:rsidRPr="00B83B3E">
        <w:t>s</w:t>
      </w:r>
      <w:r w:rsidRPr="00B83B3E">
        <w:t xml:space="preserve"> the mouse pointer over a consultation, the full title </w:t>
      </w:r>
      <w:r w:rsidR="00254AD3" w:rsidRPr="00B83B3E">
        <w:t>is</w:t>
      </w:r>
      <w:r w:rsidRPr="00B83B3E">
        <w:t xml:space="preserve"> displayed. When a consultation is selected, it appear</w:t>
      </w:r>
      <w:r w:rsidR="009D528E" w:rsidRPr="00B83B3E">
        <w:t>s</w:t>
      </w:r>
      <w:r w:rsidRPr="00B83B3E">
        <w:t xml:space="preserve"> in the right window.</w:t>
      </w:r>
      <w:r w:rsidR="00EE0CF4">
        <w:t xml:space="preserve"> </w:t>
      </w:r>
      <w:r w:rsidR="004D1E0C" w:rsidRPr="00B83B3E">
        <w:t>(</w:t>
      </w:r>
      <w:r w:rsidR="00B53757" w:rsidRPr="00B83B3E">
        <w:fldChar w:fldCharType="begin"/>
      </w:r>
      <w:r w:rsidR="00B53757" w:rsidRPr="00B83B3E">
        <w:instrText xml:space="preserve"> REF _Ref406767063 \h </w:instrText>
      </w:r>
      <w:r w:rsidR="00B83B3E">
        <w:instrText xml:space="preserve"> \* MERGEFORMAT </w:instrText>
      </w:r>
      <w:r w:rsidR="00B53757" w:rsidRPr="00B83B3E">
        <w:fldChar w:fldCharType="separate"/>
      </w:r>
      <w:r w:rsidR="00291D99" w:rsidRPr="00B83B3E">
        <w:t xml:space="preserve">Figure </w:t>
      </w:r>
      <w:r w:rsidR="00291D99">
        <w:lastRenderedPageBreak/>
        <w:t>2</w:t>
      </w:r>
      <w:r w:rsidR="00291D99">
        <w:noBreakHyphen/>
        <w:t>143</w:t>
      </w:r>
      <w:r w:rsidR="00B53757" w:rsidRPr="00B83B3E">
        <w:fldChar w:fldCharType="end"/>
      </w:r>
      <w:r w:rsidR="004D1E0C" w:rsidRPr="00B83B3E">
        <w:t>)</w:t>
      </w:r>
      <w:r w:rsidR="00F94757" w:rsidRPr="00B83B3E">
        <w:t xml:space="preserve"> </w:t>
      </w:r>
      <w:r w:rsidRPr="00B83B3E">
        <w:t xml:space="preserve">shows the </w:t>
      </w:r>
      <w:r w:rsidR="00EB6A03" w:rsidRPr="00B83B3E">
        <w:t>selected dietician consultation.</w:t>
      </w:r>
      <w:r w:rsidR="00EE0CF4">
        <w:t xml:space="preserve"> </w:t>
      </w:r>
      <w:r w:rsidR="00EB6A03" w:rsidRPr="00B83B3E">
        <w:t>T</w:t>
      </w:r>
      <w:r w:rsidRPr="00B83B3E">
        <w:t>he title of the dermatology consultation is shown because the mouse pointer was placed over it.</w:t>
      </w:r>
    </w:p>
    <w:p w14:paraId="55E2B64E" w14:textId="5EED86FE" w:rsidR="00C82478" w:rsidRPr="00B83B3E" w:rsidRDefault="00C82478" w:rsidP="00400B72">
      <w:pPr>
        <w:pStyle w:val="Body3PicCaption"/>
      </w:pPr>
      <w:r w:rsidRPr="00B83B3E">
        <w:drawing>
          <wp:inline distT="0" distB="0" distL="0" distR="0" wp14:anchorId="5960A526" wp14:editId="733264CC">
            <wp:extent cx="5131647" cy="2933700"/>
            <wp:effectExtent l="19050" t="19050" r="12065" b="19050"/>
            <wp:docPr id="349" name="Picture 62" descr="Consultation reports" title="Fig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cstate="print"/>
                    <a:srcRect/>
                    <a:stretch>
                      <a:fillRect/>
                    </a:stretch>
                  </pic:blipFill>
                  <pic:spPr bwMode="auto">
                    <a:xfrm>
                      <a:off x="0" y="0"/>
                      <a:ext cx="5131647" cy="2933700"/>
                    </a:xfrm>
                    <a:prstGeom prst="rect">
                      <a:avLst/>
                    </a:prstGeom>
                    <a:noFill/>
                    <a:ln w="6350" cmpd="sng">
                      <a:solidFill>
                        <a:srgbClr val="000000"/>
                      </a:solidFill>
                      <a:miter lim="800000"/>
                      <a:headEnd/>
                      <a:tailEnd/>
                    </a:ln>
                    <a:effectLst/>
                  </pic:spPr>
                </pic:pic>
              </a:graphicData>
            </a:graphic>
          </wp:inline>
        </w:drawing>
      </w:r>
    </w:p>
    <w:p w14:paraId="5C3CDA50" w14:textId="297D8B8E" w:rsidR="00DA658E" w:rsidRPr="00B83B3E" w:rsidRDefault="00DA658E" w:rsidP="00B52F9B">
      <w:pPr>
        <w:pStyle w:val="Caption"/>
        <w:rPr>
          <w:rFonts w:cs="Times New Roman"/>
        </w:rPr>
      </w:pPr>
      <w:bookmarkStart w:id="1312" w:name="_Toc326149656"/>
      <w:bookmarkStart w:id="1313" w:name="_Toc278548230"/>
      <w:bookmarkStart w:id="1314" w:name="_Ref225243449"/>
      <w:bookmarkStart w:id="1315" w:name="_Ref322026597"/>
      <w:bookmarkStart w:id="1316" w:name="_Ref322026612"/>
      <w:bookmarkStart w:id="1317" w:name="_Ref406766990"/>
      <w:bookmarkStart w:id="1318" w:name="_Ref406767063"/>
      <w:bookmarkStart w:id="1319" w:name="_Toc5243565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108</w:t>
      </w:r>
      <w:r w:rsidR="008D502E">
        <w:rPr>
          <w:rFonts w:cs="Times New Roman"/>
        </w:rPr>
        <w:fldChar w:fldCharType="end"/>
      </w:r>
      <w:bookmarkEnd w:id="1312"/>
      <w:bookmarkEnd w:id="1313"/>
      <w:bookmarkEnd w:id="1314"/>
      <w:bookmarkEnd w:id="1315"/>
      <w:bookmarkEnd w:id="1316"/>
      <w:bookmarkEnd w:id="1317"/>
      <w:bookmarkEnd w:id="1318"/>
      <w:r w:rsidR="00505036">
        <w:rPr>
          <w:rFonts w:cs="Times New Roman"/>
        </w:rPr>
        <w:t>. Clinical Documents—Consults Tab.</w:t>
      </w:r>
      <w:bookmarkEnd w:id="1319"/>
    </w:p>
    <w:p w14:paraId="5C3CDA51" w14:textId="77777777" w:rsidR="00D86AF8" w:rsidRPr="00B83B3E" w:rsidRDefault="007B1BF5" w:rsidP="00A561AD">
      <w:pPr>
        <w:pStyle w:val="Heading3"/>
      </w:pPr>
      <w:bookmarkStart w:id="1320" w:name="_Toc146086652"/>
      <w:bookmarkStart w:id="1321" w:name="_Toc278187839"/>
      <w:r w:rsidRPr="00B83B3E">
        <w:t xml:space="preserve"> </w:t>
      </w:r>
      <w:bookmarkStart w:id="1322" w:name="_Toc508873610"/>
      <w:bookmarkStart w:id="1323" w:name="_Toc508875010"/>
      <w:bookmarkStart w:id="1324" w:name="_Toc508875864"/>
      <w:bookmarkStart w:id="1325" w:name="_Toc524336333"/>
      <w:r w:rsidR="00D86AF8" w:rsidRPr="00B83B3E">
        <w:t xml:space="preserve">Vitals </w:t>
      </w:r>
      <w:r w:rsidR="002A4695" w:rsidRPr="00B83B3E">
        <w:t>T</w:t>
      </w:r>
      <w:r w:rsidR="00D86AF8" w:rsidRPr="00B83B3E">
        <w:t>ab</w:t>
      </w:r>
      <w:bookmarkEnd w:id="1320"/>
      <w:bookmarkEnd w:id="1321"/>
      <w:bookmarkEnd w:id="1322"/>
      <w:bookmarkEnd w:id="1323"/>
      <w:bookmarkEnd w:id="1324"/>
      <w:bookmarkEnd w:id="1325"/>
    </w:p>
    <w:p w14:paraId="5C3CDA52" w14:textId="25CD3DC8" w:rsidR="00D86AF8" w:rsidRPr="00B83B3E" w:rsidRDefault="00D86AF8" w:rsidP="00400B72">
      <w:pPr>
        <w:pStyle w:val="Body3PicCaption"/>
      </w:pPr>
      <w:r w:rsidRPr="00B83B3E">
        <w:t>This tab allow</w:t>
      </w:r>
      <w:r w:rsidR="00EB6A03" w:rsidRPr="00B83B3E">
        <w:t>s</w:t>
      </w:r>
      <w:r w:rsidRPr="00B83B3E">
        <w:t xml:space="preserve"> </w:t>
      </w:r>
      <w:r w:rsidR="0099385A" w:rsidRPr="00B83B3E">
        <w:t>the user</w:t>
      </w:r>
      <w:r w:rsidRPr="00B83B3E">
        <w:t xml:space="preserve"> to display the vital signs measured during the veteran’s clinical visits (</w:t>
      </w:r>
      <w:r w:rsidR="00B53757" w:rsidRPr="00B83B3E">
        <w:fldChar w:fldCharType="begin"/>
      </w:r>
      <w:r w:rsidR="00B53757" w:rsidRPr="00B83B3E">
        <w:instrText xml:space="preserve"> REF _Ref406767107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144</w:t>
      </w:r>
      <w:r w:rsidR="00B53757" w:rsidRPr="00B83B3E">
        <w:fldChar w:fldCharType="end"/>
      </w:r>
      <w:r w:rsidRPr="00B83B3E">
        <w:t>).</w:t>
      </w:r>
      <w:r w:rsidR="00EE0CF4">
        <w:t xml:space="preserve"> </w:t>
      </w:r>
      <w:r w:rsidRPr="00B83B3E">
        <w:t>Vitals can be displayed by the various time periods shown in the left window.</w:t>
      </w:r>
      <w:r w:rsidR="00EE0CF4">
        <w:t xml:space="preserve"> </w:t>
      </w:r>
      <w:r w:rsidRPr="00B83B3E">
        <w:t xml:space="preserve">In </w:t>
      </w:r>
      <w:r w:rsidR="004D1E0C" w:rsidRPr="00B83B3E">
        <w:t>(</w:t>
      </w:r>
      <w:r w:rsidR="00B53757" w:rsidRPr="00B83B3E">
        <w:fldChar w:fldCharType="begin"/>
      </w:r>
      <w:r w:rsidR="00B53757" w:rsidRPr="00B83B3E">
        <w:instrText xml:space="preserve"> REF _Ref406767136 \h </w:instrText>
      </w:r>
      <w:r w:rsidR="00B83B3E">
        <w:instrText xml:space="preserve"> \* MERGEFORMAT </w:instrText>
      </w:r>
      <w:r w:rsidR="00B53757" w:rsidRPr="00B83B3E">
        <w:fldChar w:fldCharType="separate"/>
      </w:r>
      <w:r w:rsidR="00291D99" w:rsidRPr="00B83B3E">
        <w:t xml:space="preserve">Figure </w:t>
      </w:r>
      <w:r w:rsidR="00291D99">
        <w:t>2</w:t>
      </w:r>
      <w:r w:rsidR="00291D99">
        <w:noBreakHyphen/>
        <w:t>144</w:t>
      </w:r>
      <w:r w:rsidR="00B53757" w:rsidRPr="00B83B3E">
        <w:fldChar w:fldCharType="end"/>
      </w:r>
      <w:r w:rsidR="004D1E0C" w:rsidRPr="00B83B3E">
        <w:t>)</w:t>
      </w:r>
      <w:r w:rsidRPr="00B83B3E">
        <w:t xml:space="preserve">, all of the vitals for </w:t>
      </w:r>
      <w:r w:rsidR="00EB6A03" w:rsidRPr="00B83B3E">
        <w:t xml:space="preserve">the </w:t>
      </w:r>
      <w:r w:rsidRPr="00B83B3E">
        <w:t>past five years are displayed.</w:t>
      </w:r>
      <w:r w:rsidR="00EE0CF4">
        <w:t xml:space="preserve"> </w:t>
      </w:r>
      <w:r w:rsidRPr="00B83B3E">
        <w:t xml:space="preserve">Blood pressure readings are </w:t>
      </w:r>
      <w:r w:rsidRPr="00B83B3E">
        <w:lastRenderedPageBreak/>
        <w:t>especially handy for hypertension claims.</w:t>
      </w:r>
      <w:r w:rsidR="00EE0CF4">
        <w:t xml:space="preserve"> </w:t>
      </w:r>
      <w:r w:rsidRPr="00B83B3E">
        <w:t>Other components included in vitals are temperature, pulse, respiration, height, weight, and pain index.</w:t>
      </w:r>
    </w:p>
    <w:p w14:paraId="5C3CDA53" w14:textId="565F68C9" w:rsidR="00B53757" w:rsidRPr="00B83B3E" w:rsidRDefault="0042731A" w:rsidP="001C720C">
      <w:pPr>
        <w:pStyle w:val="Body3PicCaption"/>
      </w:pPr>
      <w:r w:rsidRPr="00B83B3E">
        <w:drawing>
          <wp:inline distT="0" distB="0" distL="0" distR="0" wp14:anchorId="2543DA56" wp14:editId="371BDDA0">
            <wp:extent cx="5200650" cy="2857500"/>
            <wp:effectExtent l="19050" t="19050" r="19050" b="19050"/>
            <wp:docPr id="350" name="Picture 63" descr="Display vitals by the various time periods shown in the left window" title="Fig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79750887" w:rsidR="00DA658E" w:rsidRPr="00B83B3E" w:rsidRDefault="00DA658E" w:rsidP="00B52F9B">
      <w:pPr>
        <w:pStyle w:val="Caption"/>
        <w:rPr>
          <w:rFonts w:cs="Times New Roman"/>
        </w:rPr>
      </w:pPr>
      <w:bookmarkStart w:id="1326" w:name="_Toc326149657"/>
      <w:bookmarkStart w:id="1327" w:name="_Toc278548231"/>
      <w:bookmarkStart w:id="1328" w:name="_Ref225243469"/>
      <w:bookmarkStart w:id="1329" w:name="_Ref322026650"/>
      <w:bookmarkStart w:id="1330" w:name="_Ref322026670"/>
      <w:bookmarkStart w:id="1331" w:name="_Ref406767107"/>
      <w:bookmarkStart w:id="1332" w:name="_Ref406767136"/>
      <w:bookmarkStart w:id="1333" w:name="_Toc5243565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109</w:t>
      </w:r>
      <w:r w:rsidR="008D502E">
        <w:rPr>
          <w:rFonts w:cs="Times New Roman"/>
        </w:rPr>
        <w:fldChar w:fldCharType="end"/>
      </w:r>
      <w:bookmarkEnd w:id="1326"/>
      <w:bookmarkEnd w:id="1327"/>
      <w:bookmarkEnd w:id="1328"/>
      <w:bookmarkEnd w:id="1329"/>
      <w:bookmarkEnd w:id="1330"/>
      <w:bookmarkEnd w:id="1331"/>
      <w:bookmarkEnd w:id="1332"/>
      <w:r w:rsidR="00AA3E3D">
        <w:rPr>
          <w:rFonts w:cs="Times New Roman"/>
        </w:rPr>
        <w:t>. Clinical Documents—Vitals Tab.</w:t>
      </w:r>
      <w:bookmarkEnd w:id="1333"/>
    </w:p>
    <w:p w14:paraId="5C3CDA56" w14:textId="77777777" w:rsidR="00474053" w:rsidRPr="00B83B3E" w:rsidRDefault="00474053" w:rsidP="00474053"/>
    <w:p w14:paraId="5C3CDA57" w14:textId="0725A112" w:rsidR="00D86AF8" w:rsidRDefault="006B7071" w:rsidP="00197F16">
      <w:pPr>
        <w:pStyle w:val="BodyText"/>
      </w:pPr>
      <w:r w:rsidRPr="00B83B3E">
        <w:t>Selecting</w:t>
      </w:r>
      <w:r w:rsidR="00EB6A03" w:rsidRPr="00B83B3E">
        <w:t xml:space="preserve"> t</w:t>
      </w:r>
      <w:r w:rsidR="00D86AF8" w:rsidRPr="00B83B3E">
        <w:t xml:space="preserve">he </w:t>
      </w:r>
      <w:r w:rsidR="00D86AF8" w:rsidRPr="00B83B3E">
        <w:rPr>
          <w:b/>
        </w:rPr>
        <w:t>Graph Report</w:t>
      </w:r>
      <w:r w:rsidR="00D86AF8" w:rsidRPr="00B83B3E">
        <w:t xml:space="preserve"> button opens another window where </w:t>
      </w:r>
      <w:r w:rsidR="0099385A" w:rsidRPr="00B83B3E">
        <w:t>the user</w:t>
      </w:r>
      <w:r w:rsidR="00D86AF8" w:rsidRPr="00B83B3E">
        <w:t xml:space="preserve"> can select a </w:t>
      </w:r>
      <w:proofErr w:type="gramStart"/>
      <w:r w:rsidR="00D86AF8" w:rsidRPr="00B83B3E">
        <w:t>particular vital</w:t>
      </w:r>
      <w:proofErr w:type="gramEnd"/>
      <w:r w:rsidR="00D86AF8" w:rsidRPr="00B83B3E">
        <w:t xml:space="preserve"> sign (blood pressure, body mass index, height, pain, pulse, respiration, temperature, and weight) to generate a graph (</w:t>
      </w:r>
      <w:r w:rsidR="00474053" w:rsidRPr="00B83B3E">
        <w:fldChar w:fldCharType="begin"/>
      </w:r>
      <w:r w:rsidR="00474053" w:rsidRPr="00B83B3E">
        <w:instrText xml:space="preserve"> REF _Ref406767162 \h </w:instrText>
      </w:r>
      <w:r w:rsidR="00B83B3E">
        <w:instrText xml:space="preserve"> \* MERGEFORMAT </w:instrText>
      </w:r>
      <w:r w:rsidR="00474053" w:rsidRPr="00B83B3E">
        <w:fldChar w:fldCharType="separate"/>
      </w:r>
      <w:r w:rsidR="00291D99" w:rsidRPr="003865D7">
        <w:t xml:space="preserve">Figure </w:t>
      </w:r>
      <w:r w:rsidR="00291D99">
        <w:rPr>
          <w:noProof/>
        </w:rPr>
        <w:t>2</w:t>
      </w:r>
      <w:r w:rsidR="00291D99">
        <w:rPr>
          <w:noProof/>
        </w:rPr>
        <w:noBreakHyphen/>
        <w:t>145</w:t>
      </w:r>
      <w:r w:rsidR="00474053" w:rsidRPr="00B83B3E">
        <w:fldChar w:fldCharType="end"/>
      </w:r>
      <w:r w:rsidR="00D86AF8" w:rsidRPr="00B83B3E">
        <w:t>).</w:t>
      </w:r>
      <w:r w:rsidR="00EE0CF4">
        <w:t xml:space="preserve"> </w:t>
      </w:r>
      <w:r w:rsidR="00D86AF8" w:rsidRPr="00B83B3E">
        <w:t xml:space="preserve">This can be useful when evaluating conditions such as hypertension. </w:t>
      </w:r>
      <w:r w:rsidR="0099385A" w:rsidRPr="00B83B3E">
        <w:t>The user</w:t>
      </w:r>
      <w:r w:rsidR="00D86AF8" w:rsidRPr="00B83B3E">
        <w:t xml:space="preserve"> can use this for reference, or </w:t>
      </w:r>
      <w:r w:rsidR="00EB6A03" w:rsidRPr="00B83B3E">
        <w:t>copy the graph</w:t>
      </w:r>
      <w:r w:rsidR="0099385A" w:rsidRPr="00B83B3E">
        <w:t xml:space="preserve"> </w:t>
      </w:r>
      <w:r w:rsidR="00D86AF8" w:rsidRPr="00B83B3E">
        <w:t>us</w:t>
      </w:r>
      <w:r w:rsidR="0099385A" w:rsidRPr="00B83B3E">
        <w:t>ing</w:t>
      </w:r>
      <w:r w:rsidR="00D86AF8" w:rsidRPr="00B83B3E">
        <w:t xml:space="preserve"> the </w:t>
      </w:r>
      <w:r w:rsidR="00D86AF8" w:rsidRPr="00B83B3E">
        <w:rPr>
          <w:b/>
        </w:rPr>
        <w:t>Copy Graph to Clipboard</w:t>
      </w:r>
      <w:r w:rsidR="00D86AF8" w:rsidRPr="00B83B3E">
        <w:t xml:space="preserve"> </w:t>
      </w:r>
      <w:r w:rsidR="00EB6A03" w:rsidRPr="00B83B3E">
        <w:t>button</w:t>
      </w:r>
      <w:r w:rsidR="00D86AF8" w:rsidRPr="00B83B3E">
        <w:t xml:space="preserve"> and </w:t>
      </w:r>
      <w:r w:rsidR="00EB6A03" w:rsidRPr="00B83B3E">
        <w:t xml:space="preserve">then </w:t>
      </w:r>
      <w:r w:rsidR="00D86AF8" w:rsidRPr="00B83B3E">
        <w:t xml:space="preserve">paste </w:t>
      </w:r>
      <w:r w:rsidR="00EB6A03" w:rsidRPr="00B83B3E">
        <w:t xml:space="preserve">the graph </w:t>
      </w:r>
      <w:r w:rsidR="00D86AF8" w:rsidRPr="00B83B3E">
        <w:t xml:space="preserve">into </w:t>
      </w:r>
      <w:r w:rsidR="00EB6A03" w:rsidRPr="00B83B3E">
        <w:t>a</w:t>
      </w:r>
      <w:r w:rsidR="00D86AF8" w:rsidRPr="00B83B3E">
        <w:t xml:space="preserve"> document.</w:t>
      </w:r>
    </w:p>
    <w:p w14:paraId="17213979" w14:textId="31CEBB6F" w:rsidR="003865D7" w:rsidRDefault="0042731A" w:rsidP="00197F16">
      <w:pPr>
        <w:pStyle w:val="BodyText"/>
      </w:pPr>
      <w:r w:rsidRPr="00B83B3E">
        <w:rPr>
          <w:noProof/>
        </w:rPr>
        <w:drawing>
          <wp:inline distT="0" distB="0" distL="0" distR="0" wp14:anchorId="62F95296" wp14:editId="145C1346">
            <wp:extent cx="5114925" cy="3238500"/>
            <wp:effectExtent l="19050" t="19050" r="28575" b="19050"/>
            <wp:docPr id="351" name="Picture 104" descr="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1"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03D28F02" w:rsidR="00DA658E" w:rsidRDefault="00DA658E">
      <w:pPr>
        <w:pStyle w:val="Caption"/>
      </w:pPr>
      <w:bookmarkStart w:id="1334" w:name="_Toc326149658"/>
      <w:bookmarkStart w:id="1335" w:name="_Toc278548232"/>
      <w:bookmarkStart w:id="1336" w:name="_Ref225243483"/>
      <w:bookmarkStart w:id="1337" w:name="_Ref322026689"/>
      <w:bookmarkStart w:id="1338" w:name="_Ref406767162"/>
      <w:bookmarkStart w:id="1339" w:name="_Toc524356540"/>
      <w:r w:rsidRPr="003865D7">
        <w:lastRenderedPageBreak/>
        <w:t xml:space="preserve">Figure </w:t>
      </w:r>
      <w:fldSimple w:instr=" STYLEREF 1 \s ">
        <w:r w:rsidR="008D502E">
          <w:rPr>
            <w:noProof/>
          </w:rPr>
          <w:t>2</w:t>
        </w:r>
      </w:fldSimple>
      <w:r w:rsidR="008D502E">
        <w:noBreakHyphen/>
      </w:r>
      <w:fldSimple w:instr=" SEQ Figure \* ARABIC \s 1 ">
        <w:r w:rsidR="008D502E">
          <w:rPr>
            <w:noProof/>
          </w:rPr>
          <w:t>110</w:t>
        </w:r>
      </w:fldSimple>
      <w:bookmarkEnd w:id="1334"/>
      <w:bookmarkEnd w:id="1335"/>
      <w:bookmarkEnd w:id="1336"/>
      <w:bookmarkEnd w:id="1337"/>
      <w:bookmarkEnd w:id="1338"/>
      <w:r w:rsidR="007537D1">
        <w:t>. Vitals Graph Report.</w:t>
      </w:r>
      <w:bookmarkEnd w:id="1339"/>
    </w:p>
    <w:p w14:paraId="20E232E5" w14:textId="77777777" w:rsidR="003865D7" w:rsidRDefault="003865D7" w:rsidP="005F7F65"/>
    <w:p w14:paraId="5C3CDA5A" w14:textId="77777777" w:rsidR="00A646C9" w:rsidRPr="00B83B3E" w:rsidRDefault="007B1BF5" w:rsidP="00A561AD">
      <w:pPr>
        <w:pStyle w:val="Heading3"/>
      </w:pPr>
      <w:bookmarkStart w:id="1340" w:name="_Toc508953924"/>
      <w:bookmarkStart w:id="1341" w:name="_Toc508954132"/>
      <w:bookmarkStart w:id="1342" w:name="_Toc508954883"/>
      <w:bookmarkStart w:id="1343" w:name="_Toc508955126"/>
      <w:bookmarkStart w:id="1344" w:name="_Toc508955549"/>
      <w:bookmarkStart w:id="1345" w:name="_Toc508955711"/>
      <w:bookmarkStart w:id="1346" w:name="_Toc508955873"/>
      <w:bookmarkStart w:id="1347" w:name="_Toc508956346"/>
      <w:bookmarkStart w:id="1348" w:name="_Toc508957090"/>
      <w:bookmarkStart w:id="1349" w:name="_Toc508958998"/>
      <w:bookmarkStart w:id="1350" w:name="_Toc508968658"/>
      <w:bookmarkStart w:id="1351" w:name="_Toc508973689"/>
      <w:bookmarkStart w:id="1352" w:name="_Toc146086653"/>
      <w:bookmarkStart w:id="1353" w:name="_Toc278187840"/>
      <w:bookmarkEnd w:id="1340"/>
      <w:bookmarkEnd w:id="1341"/>
      <w:bookmarkEnd w:id="1342"/>
      <w:bookmarkEnd w:id="1343"/>
      <w:bookmarkEnd w:id="1344"/>
      <w:bookmarkEnd w:id="1345"/>
      <w:bookmarkEnd w:id="1346"/>
      <w:bookmarkEnd w:id="1347"/>
      <w:bookmarkEnd w:id="1348"/>
      <w:bookmarkEnd w:id="1349"/>
      <w:bookmarkEnd w:id="1350"/>
      <w:bookmarkEnd w:id="1351"/>
      <w:r w:rsidRPr="00B83B3E">
        <w:t xml:space="preserve"> </w:t>
      </w:r>
      <w:bookmarkStart w:id="1354" w:name="_Toc508873611"/>
      <w:bookmarkStart w:id="1355" w:name="_Toc508875011"/>
      <w:bookmarkStart w:id="1356" w:name="_Toc508875865"/>
      <w:bookmarkStart w:id="1357" w:name="_Toc524336334"/>
      <w:r w:rsidR="00D86AF8" w:rsidRPr="00B83B3E">
        <w:t xml:space="preserve">Medications </w:t>
      </w:r>
      <w:r w:rsidR="00AA0098" w:rsidRPr="00B83B3E">
        <w:t>T</w:t>
      </w:r>
      <w:r w:rsidR="00D86AF8" w:rsidRPr="00B83B3E">
        <w:t>ab</w:t>
      </w:r>
      <w:bookmarkEnd w:id="1352"/>
      <w:bookmarkEnd w:id="1353"/>
      <w:bookmarkEnd w:id="1354"/>
      <w:bookmarkEnd w:id="1355"/>
      <w:bookmarkEnd w:id="1356"/>
      <w:bookmarkEnd w:id="1357"/>
    </w:p>
    <w:p w14:paraId="5C3CDA5C" w14:textId="7CD40A24" w:rsidR="00474053" w:rsidRDefault="00EB6A03" w:rsidP="00B02DC4">
      <w:r w:rsidRPr="00B02DC4">
        <w:t>On t</w:t>
      </w:r>
      <w:r w:rsidR="00D86AF8" w:rsidRPr="00B02DC4">
        <w:t>he Meds tab</w:t>
      </w:r>
      <w:r w:rsidRPr="00B02DC4">
        <w:t xml:space="preserve">, </w:t>
      </w:r>
      <w:r w:rsidR="0099385A" w:rsidRPr="00B02DC4">
        <w:t>the user</w:t>
      </w:r>
      <w:r w:rsidR="00D86AF8" w:rsidRPr="00B02DC4">
        <w:t xml:space="preserve"> </w:t>
      </w:r>
      <w:r w:rsidRPr="00B02DC4">
        <w:t>can</w:t>
      </w:r>
      <w:r w:rsidR="00D86AF8" w:rsidRPr="00B02DC4">
        <w:t xml:space="preserve"> display </w:t>
      </w:r>
      <w:proofErr w:type="gramStart"/>
      <w:r w:rsidR="00D86AF8" w:rsidRPr="00B02DC4">
        <w:t>all of</w:t>
      </w:r>
      <w:proofErr w:type="gramEnd"/>
      <w:r w:rsidR="00D86AF8" w:rsidRPr="00B02DC4">
        <w:t xml:space="preserve"> the medications prescribed to a veteran </w:t>
      </w:r>
      <w:r w:rsidRPr="00B02DC4">
        <w:t>in</w:t>
      </w:r>
      <w:r w:rsidR="00D86AF8" w:rsidRPr="00B02DC4">
        <w:t xml:space="preserve"> several formats</w:t>
      </w:r>
      <w:r w:rsidRPr="00B02DC4">
        <w:t>,</w:t>
      </w:r>
      <w:r w:rsidR="00D86AF8" w:rsidRPr="00B02DC4">
        <w:t xml:space="preserve"> as shown in the left window (</w:t>
      </w:r>
      <w:r w:rsidR="00474053" w:rsidRPr="00B02DC4">
        <w:fldChar w:fldCharType="begin"/>
      </w:r>
      <w:r w:rsidR="00474053" w:rsidRPr="00B02DC4">
        <w:instrText xml:space="preserve"> REF _Ref406767189 \h </w:instrText>
      </w:r>
      <w:r w:rsidR="00B83B3E" w:rsidRPr="00B02DC4">
        <w:instrText xml:space="preserve"> \* MERGEFORMAT </w:instrText>
      </w:r>
      <w:r w:rsidR="00474053" w:rsidRPr="00B02DC4">
        <w:fldChar w:fldCharType="separate"/>
      </w:r>
      <w:r w:rsidR="00291D99" w:rsidRPr="00B83B3E">
        <w:t xml:space="preserve">Figure </w:t>
      </w:r>
      <w:r w:rsidR="00291D99">
        <w:t>2</w:t>
      </w:r>
      <w:r w:rsidR="00291D99">
        <w:noBreakHyphen/>
        <w:t>146</w:t>
      </w:r>
      <w:r w:rsidR="00474053" w:rsidRPr="00B02DC4">
        <w:fldChar w:fldCharType="end"/>
      </w:r>
      <w:r w:rsidR="00D86AF8" w:rsidRPr="00B02DC4">
        <w:t>).</w:t>
      </w:r>
      <w:r w:rsidR="00EE0CF4">
        <w:t xml:space="preserve"> </w:t>
      </w:r>
      <w:r w:rsidR="0099385A" w:rsidRPr="00B02DC4">
        <w:t>The user</w:t>
      </w:r>
      <w:r w:rsidR="00D86AF8" w:rsidRPr="00B02DC4">
        <w:t xml:space="preserve"> can choose between active and inactive prescriptions</w:t>
      </w:r>
      <w:r w:rsidR="000E192B" w:rsidRPr="00B02DC4">
        <w:t>,</w:t>
      </w:r>
      <w:r w:rsidR="00D86AF8" w:rsidRPr="00B02DC4">
        <w:t xml:space="preserve"> as well as inpatient or outpatient prescriptions.</w:t>
      </w:r>
      <w:r w:rsidR="00EE0CF4">
        <w:t xml:space="preserve"> </w:t>
      </w:r>
      <w:r w:rsidR="00D86AF8" w:rsidRPr="00B02DC4">
        <w:t xml:space="preserve">Information includes </w:t>
      </w:r>
      <w:proofErr w:type="gramStart"/>
      <w:r w:rsidR="00D86AF8" w:rsidRPr="00B02DC4">
        <w:t>all of</w:t>
      </w:r>
      <w:proofErr w:type="gramEnd"/>
      <w:r w:rsidR="00D86AF8" w:rsidRPr="00B02DC4">
        <w:t xml:space="preserve"> the veteran’s prescriptions, the prescribing physician, </w:t>
      </w:r>
      <w:r w:rsidRPr="00B02DC4">
        <w:t xml:space="preserve">the </w:t>
      </w:r>
      <w:r w:rsidR="00D86AF8" w:rsidRPr="00B02DC4">
        <w:t xml:space="preserve">status of </w:t>
      </w:r>
      <w:r w:rsidRPr="00B02DC4">
        <w:t xml:space="preserve">the </w:t>
      </w:r>
      <w:r w:rsidR="00D86AF8" w:rsidRPr="00B02DC4">
        <w:t>prescription</w:t>
      </w:r>
      <w:r w:rsidRPr="00B02DC4">
        <w:t>,</w:t>
      </w:r>
      <w:r w:rsidR="00D86AF8" w:rsidRPr="00B02DC4">
        <w:t xml:space="preserve"> and dosage instructions.</w:t>
      </w:r>
      <w:r w:rsidR="00EE0CF4">
        <w:t xml:space="preserve"> </w:t>
      </w:r>
      <w:r w:rsidR="00D86AF8" w:rsidRPr="00B02DC4">
        <w:t>The display format Outpatient Rx Action Profile show</w:t>
      </w:r>
      <w:r w:rsidRPr="00B02DC4">
        <w:t>s</w:t>
      </w:r>
      <w:r w:rsidR="00D86AF8" w:rsidRPr="00B02DC4">
        <w:t xml:space="preserve"> the classification of the prescribed drug, which can save users time in referencing a prescription in the Physician’s Drug Reference (PDR).</w:t>
      </w:r>
    </w:p>
    <w:p w14:paraId="46858A7C" w14:textId="32C71E37" w:rsidR="007B5405" w:rsidRPr="00B83B3E" w:rsidRDefault="007B5405" w:rsidP="00B02DC4"/>
    <w:p w14:paraId="5C3CDA5D" w14:textId="7C7818DF" w:rsidR="002C3390" w:rsidRPr="00B83B3E" w:rsidRDefault="00323BF1" w:rsidP="00F47CD9">
      <w:pPr>
        <w:pStyle w:val="Body3PicCaption"/>
      </w:pPr>
      <w:r w:rsidRPr="00B83B3E">
        <w:lastRenderedPageBreak/>
        <w:drawing>
          <wp:inline distT="0" distB="0" distL="0" distR="0" wp14:anchorId="5C3CE1E6" wp14:editId="4C96501E">
            <wp:extent cx="5153025" cy="3000375"/>
            <wp:effectExtent l="19050" t="19050" r="28575" b="28575"/>
            <wp:docPr id="134" name="Picture 64" descr="Displays the Med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72DD12C8" w:rsidR="000A4FA4" w:rsidRPr="007537D1" w:rsidRDefault="00DA658E" w:rsidP="00B52F9B">
      <w:pPr>
        <w:pStyle w:val="Caption"/>
      </w:pPr>
      <w:bookmarkStart w:id="1358" w:name="_Toc326149659"/>
      <w:bookmarkStart w:id="1359" w:name="_Toc278548233"/>
      <w:bookmarkStart w:id="1360" w:name="_Ref225243502"/>
      <w:bookmarkStart w:id="1361" w:name="_Ref322026716"/>
      <w:bookmarkStart w:id="1362" w:name="_Ref406767189"/>
      <w:bookmarkStart w:id="1363" w:name="_Toc5243565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111</w:t>
      </w:r>
      <w:r w:rsidR="008D502E">
        <w:rPr>
          <w:rFonts w:cs="Times New Roman"/>
        </w:rPr>
        <w:fldChar w:fldCharType="end"/>
      </w:r>
      <w:bookmarkStart w:id="1364" w:name="_Toc146086654"/>
      <w:bookmarkEnd w:id="1358"/>
      <w:bookmarkEnd w:id="1359"/>
      <w:bookmarkEnd w:id="1360"/>
      <w:bookmarkEnd w:id="1361"/>
      <w:bookmarkEnd w:id="1362"/>
      <w:r w:rsidR="007537D1">
        <w:rPr>
          <w:rFonts w:cs="Times New Roman"/>
        </w:rPr>
        <w:t>. Clinical Documents—Meds Tab.</w:t>
      </w:r>
      <w:bookmarkEnd w:id="1363"/>
    </w:p>
    <w:p w14:paraId="5C3CDA5F" w14:textId="3EDADEBE" w:rsidR="00D86AF8" w:rsidRPr="00B83B3E" w:rsidRDefault="007B1BF5" w:rsidP="00A561AD">
      <w:pPr>
        <w:pStyle w:val="Heading3"/>
      </w:pPr>
      <w:bookmarkStart w:id="1365" w:name="_Toc278187841"/>
      <w:r w:rsidRPr="00B83B3E">
        <w:t xml:space="preserve"> </w:t>
      </w:r>
      <w:bookmarkStart w:id="1366" w:name="_Toc508873612"/>
      <w:bookmarkStart w:id="1367" w:name="_Toc508875012"/>
      <w:bookmarkStart w:id="1368" w:name="_Toc508875866"/>
      <w:bookmarkStart w:id="1369" w:name="_Toc524336335"/>
      <w:r w:rsidR="00D86AF8" w:rsidRPr="00B83B3E">
        <w:t xml:space="preserve">Laboratory </w:t>
      </w:r>
      <w:r w:rsidR="00AA0098" w:rsidRPr="00B83B3E">
        <w:t>T</w:t>
      </w:r>
      <w:r w:rsidR="00D86AF8" w:rsidRPr="00B83B3E">
        <w:t>ab</w:t>
      </w:r>
      <w:bookmarkEnd w:id="1364"/>
      <w:bookmarkEnd w:id="1365"/>
      <w:bookmarkEnd w:id="1366"/>
      <w:bookmarkEnd w:id="1367"/>
      <w:bookmarkEnd w:id="1368"/>
      <w:bookmarkEnd w:id="1369"/>
    </w:p>
    <w:p w14:paraId="5C3CDA60" w14:textId="2FA226E8" w:rsidR="00D86AF8" w:rsidRPr="00B83B3E" w:rsidRDefault="00D86AF8" w:rsidP="00400B72">
      <w:pPr>
        <w:pStyle w:val="Body3PicCaption"/>
      </w:pPr>
      <w:r w:rsidRPr="00B83B3E">
        <w:t>This tab shows various laboratory findings including blood, urine, anatomic pathology, blood bank, and microbiology findings (</w:t>
      </w:r>
      <w:r w:rsidR="009302AE" w:rsidRPr="00B83B3E">
        <w:fldChar w:fldCharType="begin"/>
      </w:r>
      <w:r w:rsidR="009302AE" w:rsidRPr="00B83B3E">
        <w:instrText xml:space="preserve"> REF _Ref406767233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147</w:t>
      </w:r>
      <w:r w:rsidR="009302AE" w:rsidRPr="00B83B3E">
        <w:fldChar w:fldCharType="end"/>
      </w:r>
      <w:r w:rsidRPr="00B83B3E">
        <w:t>).</w:t>
      </w:r>
      <w:r w:rsidR="00EE0CF4">
        <w:t xml:space="preserve"> </w:t>
      </w:r>
      <w:r w:rsidRPr="00B83B3E">
        <w:t>This tab may be helpful in finding a confirmed diagnosis for cancer from a biopsy or in evaluating diabetes</w:t>
      </w:r>
      <w:r w:rsidR="00EB6A03" w:rsidRPr="00B83B3E">
        <w:t>-related</w:t>
      </w:r>
      <w:r w:rsidRPr="00B83B3E">
        <w:t xml:space="preserve"> or HIV-related illness.</w:t>
      </w:r>
    </w:p>
    <w:p w14:paraId="5C3CDA61" w14:textId="77777777" w:rsidR="00474053" w:rsidRPr="00B83B3E" w:rsidRDefault="00474053" w:rsidP="001C720C">
      <w:pPr>
        <w:pStyle w:val="Body3PicCaption"/>
      </w:pPr>
    </w:p>
    <w:p w14:paraId="5C3CDA62" w14:textId="77777777" w:rsidR="00C16621" w:rsidRPr="00B83B3E" w:rsidRDefault="00323BF1" w:rsidP="001C720C">
      <w:pPr>
        <w:pStyle w:val="Body3PicCaption"/>
      </w:pPr>
      <w:r w:rsidRPr="00B83B3E">
        <w:drawing>
          <wp:inline distT="0" distB="0" distL="0" distR="0" wp14:anchorId="5C3CE1E8" wp14:editId="120B852D">
            <wp:extent cx="5143500" cy="2971800"/>
            <wp:effectExtent l="19050" t="19050" r="19050" b="19050"/>
            <wp:docPr id="135" name="Picture 65" descr="View of the Laboratory tab of Healt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2FEB9665" w:rsidR="00DA658E" w:rsidRPr="007537D1" w:rsidRDefault="00DA658E" w:rsidP="00B52F9B">
      <w:pPr>
        <w:pStyle w:val="Caption"/>
      </w:pPr>
      <w:bookmarkStart w:id="1370" w:name="_Toc326149660"/>
      <w:bookmarkStart w:id="1371" w:name="_Toc278548234"/>
      <w:bookmarkStart w:id="1372" w:name="_Ref225243868"/>
      <w:bookmarkStart w:id="1373" w:name="_Ref322026734"/>
      <w:bookmarkStart w:id="1374" w:name="_Ref322026904"/>
      <w:bookmarkStart w:id="1375" w:name="_Ref406767233"/>
      <w:bookmarkStart w:id="1376" w:name="_Ref406767268"/>
      <w:bookmarkStart w:id="1377" w:name="_Toc5243565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112</w:t>
      </w:r>
      <w:r w:rsidR="008D502E">
        <w:rPr>
          <w:rFonts w:cs="Times New Roman"/>
        </w:rPr>
        <w:fldChar w:fldCharType="end"/>
      </w:r>
      <w:bookmarkEnd w:id="1370"/>
      <w:bookmarkEnd w:id="1371"/>
      <w:bookmarkEnd w:id="1372"/>
      <w:bookmarkEnd w:id="1373"/>
      <w:bookmarkEnd w:id="1374"/>
      <w:bookmarkEnd w:id="1375"/>
      <w:bookmarkEnd w:id="1376"/>
      <w:r w:rsidR="007537D1">
        <w:rPr>
          <w:rFonts w:cs="Times New Roman"/>
        </w:rPr>
        <w:t>. Clinical Documents—Labs Tab.</w:t>
      </w:r>
      <w:bookmarkEnd w:id="1377"/>
    </w:p>
    <w:p w14:paraId="5C3CDA64" w14:textId="078280EF" w:rsidR="00D86AF8" w:rsidRPr="00B83B3E" w:rsidRDefault="00D86AF8" w:rsidP="00400B72">
      <w:pPr>
        <w:pStyle w:val="Body3PicCaption"/>
      </w:pPr>
      <w:r w:rsidRPr="00B83B3E">
        <w:t xml:space="preserve">Another function under the Lab tab is the graph function, which can graphically display laboratory findings as specified by </w:t>
      </w:r>
      <w:r w:rsidR="00EB6A03" w:rsidRPr="00B83B3E">
        <w:t>the</w:t>
      </w:r>
      <w:r w:rsidRPr="00B83B3E">
        <w:t xml:space="preserve"> user (</w:t>
      </w:r>
      <w:r w:rsidR="009302AE" w:rsidRPr="00B83B3E">
        <w:fldChar w:fldCharType="begin"/>
      </w:r>
      <w:r w:rsidR="009302AE" w:rsidRPr="00B83B3E">
        <w:instrText xml:space="preserve"> REF _Ref406767250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148</w:t>
      </w:r>
      <w:r w:rsidR="009302AE" w:rsidRPr="00B83B3E">
        <w:fldChar w:fldCharType="end"/>
      </w:r>
      <w:r w:rsidRPr="00B83B3E">
        <w:t>).</w:t>
      </w:r>
      <w:r w:rsidR="00EE0CF4">
        <w:t xml:space="preserve"> </w:t>
      </w:r>
      <w:r w:rsidRPr="00B83B3E">
        <w:t xml:space="preserve">This feature does not have a separate </w:t>
      </w:r>
      <w:r w:rsidRPr="00B83B3E">
        <w:lastRenderedPageBreak/>
        <w:t>button, as on the Vitals tab</w:t>
      </w:r>
      <w:r w:rsidR="00EB6A03" w:rsidRPr="00B83B3E">
        <w:t>.</w:t>
      </w:r>
      <w:r w:rsidR="00EE0CF4">
        <w:t xml:space="preserve"> </w:t>
      </w:r>
      <w:r w:rsidR="00EB6A03" w:rsidRPr="00B83B3E">
        <w:t>I</w:t>
      </w:r>
      <w:r w:rsidRPr="00B83B3E">
        <w:t>nstead</w:t>
      </w:r>
      <w:r w:rsidR="00EB6A03" w:rsidRPr="00B83B3E">
        <w:t>,</w:t>
      </w:r>
      <w:r w:rsidRPr="00B83B3E">
        <w:t xml:space="preserve"> the graph function is included in the list in the left window (</w:t>
      </w:r>
      <w:r w:rsidR="009302AE" w:rsidRPr="00B83B3E">
        <w:fldChar w:fldCharType="begin"/>
      </w:r>
      <w:r w:rsidR="009302AE" w:rsidRPr="00B83B3E">
        <w:instrText xml:space="preserve"> REF _Ref406767268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147</w:t>
      </w:r>
      <w:r w:rsidR="009302AE" w:rsidRPr="00B83B3E">
        <w:fldChar w:fldCharType="end"/>
      </w:r>
      <w:r w:rsidRPr="00B83B3E">
        <w:t>).</w:t>
      </w:r>
      <w:r w:rsidR="00EE0CF4">
        <w:t xml:space="preserve"> </w:t>
      </w:r>
      <w:r w:rsidRPr="00B83B3E">
        <w:t xml:space="preserve">In </w:t>
      </w:r>
      <w:r w:rsidR="004D1E0C" w:rsidRPr="00B83B3E">
        <w:t>(</w:t>
      </w:r>
      <w:r w:rsidR="009302AE" w:rsidRPr="00B83B3E">
        <w:fldChar w:fldCharType="begin"/>
      </w:r>
      <w:r w:rsidR="009302AE" w:rsidRPr="00B83B3E">
        <w:instrText xml:space="preserve"> REF _Ref406767280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148</w:t>
      </w:r>
      <w:r w:rsidR="009302AE" w:rsidRPr="00B83B3E">
        <w:fldChar w:fldCharType="end"/>
      </w:r>
      <w:r w:rsidR="004D1E0C" w:rsidRPr="00B83B3E">
        <w:t>)</w:t>
      </w:r>
      <w:r w:rsidRPr="00B83B3E">
        <w:t>, a graphic display of the veteran’s plasma sodium levels from 02-04-99 to 04-21-03 is shown.</w:t>
      </w:r>
      <w:r w:rsidR="00EE0CF4">
        <w:t xml:space="preserve"> </w:t>
      </w:r>
      <w:r w:rsidRPr="00B83B3E">
        <w:t xml:space="preserve">Note that the normal values are </w:t>
      </w:r>
      <w:r w:rsidR="000E192B" w:rsidRPr="00B83B3E">
        <w:t>indicated with lines at 137 and 145</w:t>
      </w:r>
      <w:r w:rsidRPr="00B83B3E">
        <w:t>.</w:t>
      </w:r>
      <w:r w:rsidR="00EE0CF4">
        <w:t xml:space="preserve"> </w:t>
      </w:r>
      <w:r w:rsidR="00EB6A03" w:rsidRPr="00B83B3E">
        <w:t>The user can scroll through n</w:t>
      </w:r>
      <w:r w:rsidRPr="00B83B3E">
        <w:t>umerous laboratory tests</w:t>
      </w:r>
      <w:r w:rsidR="00EB6A03" w:rsidRPr="00B83B3E">
        <w:t xml:space="preserve"> which are</w:t>
      </w:r>
      <w:r w:rsidRPr="00B83B3E">
        <w:t xml:space="preserve"> available in the left window.</w:t>
      </w:r>
      <w:r w:rsidR="00EE0CF4">
        <w:t xml:space="preserve"> </w:t>
      </w:r>
      <w:r w:rsidRPr="00B83B3E">
        <w:t>Some of the items that could be graphed include the CD4 count if a user is working on a claim for HIV</w:t>
      </w:r>
      <w:r w:rsidR="00EB6A03" w:rsidRPr="00B83B3E">
        <w:t>-</w:t>
      </w:r>
      <w:r w:rsidRPr="00B83B3E">
        <w:t xml:space="preserve">related </w:t>
      </w:r>
      <w:r w:rsidR="00BD43CF" w:rsidRPr="00B83B3E">
        <w:t>illness</w:t>
      </w:r>
      <w:r w:rsidRPr="00B83B3E">
        <w:t xml:space="preserve"> or the Prostatic Specific Antigen level if the claim is for </w:t>
      </w:r>
      <w:r w:rsidR="00213B8B" w:rsidRPr="00B83B3E">
        <w:t>prostate</w:t>
      </w:r>
      <w:r w:rsidRPr="00B83B3E">
        <w:t xml:space="preserve"> cancer.</w:t>
      </w:r>
    </w:p>
    <w:p w14:paraId="5C3CDA65" w14:textId="77777777" w:rsidR="009302AE" w:rsidRPr="00B83B3E" w:rsidRDefault="009302AE" w:rsidP="001C720C">
      <w:pPr>
        <w:pStyle w:val="Body3PicCaption"/>
      </w:pPr>
    </w:p>
    <w:p w14:paraId="5C3CDA66" w14:textId="77777777" w:rsidR="00D86AF8" w:rsidRPr="00B83B3E" w:rsidRDefault="00323BF1" w:rsidP="001C720C">
      <w:pPr>
        <w:pStyle w:val="Body3PicCaption"/>
      </w:pPr>
      <w:r w:rsidRPr="00B83B3E">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4"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04B4BE6D" w:rsidR="00DA658E" w:rsidRPr="00B83B3E" w:rsidRDefault="00DA658E" w:rsidP="00B52F9B">
      <w:pPr>
        <w:pStyle w:val="Caption"/>
        <w:rPr>
          <w:rFonts w:cs="Times New Roman"/>
        </w:rPr>
      </w:pPr>
      <w:bookmarkStart w:id="1378" w:name="_Toc326149661"/>
      <w:bookmarkStart w:id="1379" w:name="_Toc278548235"/>
      <w:bookmarkStart w:id="1380" w:name="_Ref225243860"/>
      <w:bookmarkStart w:id="1381" w:name="_Ref322026848"/>
      <w:bookmarkStart w:id="1382" w:name="_Ref322026861"/>
      <w:bookmarkStart w:id="1383" w:name="_Ref406767250"/>
      <w:bookmarkStart w:id="1384" w:name="_Ref406767280"/>
      <w:bookmarkStart w:id="1385" w:name="_Toc5243565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113</w:t>
      </w:r>
      <w:r w:rsidR="008D502E">
        <w:rPr>
          <w:rFonts w:cs="Times New Roman"/>
        </w:rPr>
        <w:fldChar w:fldCharType="end"/>
      </w:r>
      <w:bookmarkEnd w:id="1378"/>
      <w:bookmarkEnd w:id="1379"/>
      <w:bookmarkEnd w:id="1380"/>
      <w:bookmarkEnd w:id="1381"/>
      <w:bookmarkEnd w:id="1382"/>
      <w:bookmarkEnd w:id="1383"/>
      <w:bookmarkEnd w:id="1384"/>
      <w:r w:rsidR="00A260A1">
        <w:rPr>
          <w:rFonts w:cs="Times New Roman"/>
        </w:rPr>
        <w:t>. Lab Graph Report.</w:t>
      </w:r>
      <w:bookmarkEnd w:id="1385"/>
    </w:p>
    <w:p w14:paraId="5C3CDA68" w14:textId="77777777" w:rsidR="00D86AF8" w:rsidRPr="00B83B3E" w:rsidRDefault="007B1BF5" w:rsidP="00A561AD">
      <w:pPr>
        <w:pStyle w:val="Heading3"/>
      </w:pPr>
      <w:bookmarkStart w:id="1386" w:name="_Toc146086655"/>
      <w:bookmarkStart w:id="1387" w:name="_Toc278187842"/>
      <w:r w:rsidRPr="00B83B3E">
        <w:t xml:space="preserve"> </w:t>
      </w:r>
      <w:bookmarkStart w:id="1388" w:name="_Toc508873613"/>
      <w:bookmarkStart w:id="1389" w:name="_Toc508875013"/>
      <w:bookmarkStart w:id="1390" w:name="_Toc508875867"/>
      <w:bookmarkStart w:id="1391" w:name="_Toc524336336"/>
      <w:r w:rsidR="00AA0098" w:rsidRPr="00B83B3E">
        <w:t>Imaging T</w:t>
      </w:r>
      <w:r w:rsidR="00D86AF8" w:rsidRPr="00B83B3E">
        <w:t>ab</w:t>
      </w:r>
      <w:bookmarkEnd w:id="1386"/>
      <w:bookmarkEnd w:id="1387"/>
      <w:bookmarkEnd w:id="1388"/>
      <w:bookmarkEnd w:id="1389"/>
      <w:bookmarkEnd w:id="1390"/>
      <w:bookmarkEnd w:id="1391"/>
    </w:p>
    <w:p w14:paraId="5C3CDA69" w14:textId="34294872" w:rsidR="00D86AF8" w:rsidRDefault="00D86AF8" w:rsidP="00197F16">
      <w:pPr>
        <w:pStyle w:val="BodyText"/>
        <w:rPr>
          <w:sz w:val="23"/>
          <w:szCs w:val="23"/>
        </w:rPr>
      </w:pPr>
      <w:r w:rsidRPr="00B83B3E">
        <w:t>Th</w:t>
      </w:r>
      <w:r w:rsidR="00EB6A03" w:rsidRPr="00B83B3E">
        <w:t xml:space="preserve">e </w:t>
      </w:r>
      <w:r w:rsidR="00EB6A03" w:rsidRPr="00B83B3E">
        <w:rPr>
          <w:b/>
        </w:rPr>
        <w:t>Imaging</w:t>
      </w:r>
      <w:r w:rsidRPr="00B83B3E">
        <w:t xml:space="preserve"> </w:t>
      </w:r>
      <w:r w:rsidRPr="00B83B3E">
        <w:rPr>
          <w:rStyle w:val="BodyTextChar"/>
        </w:rPr>
        <w:t xml:space="preserve">tab includes </w:t>
      </w:r>
      <w:r w:rsidR="00EB6A03" w:rsidRPr="00B83B3E">
        <w:rPr>
          <w:rStyle w:val="BodyTextChar"/>
        </w:rPr>
        <w:t>images</w:t>
      </w:r>
      <w:r w:rsidRPr="00B83B3E">
        <w:rPr>
          <w:rStyle w:val="BodyTextChar"/>
        </w:rPr>
        <w:t xml:space="preserve"> from x-rays, MRI, CT scans, ultrasounds, cardiac perfusion imaging, and bone scans (</w:t>
      </w:r>
      <w:r w:rsidR="009302AE" w:rsidRPr="00B83B3E">
        <w:fldChar w:fldCharType="begin"/>
      </w:r>
      <w:r w:rsidR="009302AE" w:rsidRPr="00B83B3E">
        <w:rPr>
          <w:rStyle w:val="BodyTextChar"/>
        </w:rPr>
        <w:instrText xml:space="preserve"> REF _Ref406767302 \h </w:instrText>
      </w:r>
      <w:r w:rsidR="00B83B3E">
        <w:instrText xml:space="preserve"> \* MERGEFORMAT </w:instrText>
      </w:r>
      <w:r w:rsidR="009302AE" w:rsidRPr="00B83B3E">
        <w:fldChar w:fldCharType="separate"/>
      </w:r>
      <w:r w:rsidR="00291D99" w:rsidRPr="00B83B3E">
        <w:t xml:space="preserve">Figure </w:t>
      </w:r>
      <w:r w:rsidR="00291D99">
        <w:rPr>
          <w:noProof/>
        </w:rPr>
        <w:t>2</w:t>
      </w:r>
      <w:r w:rsidR="00291D99">
        <w:rPr>
          <w:noProof/>
        </w:rPr>
        <w:noBreakHyphen/>
        <w:t>149</w:t>
      </w:r>
      <w:r w:rsidR="009302AE" w:rsidRPr="00B83B3E">
        <w:fldChar w:fldCharType="end"/>
      </w:r>
      <w:r w:rsidRPr="00B83B3E">
        <w:rPr>
          <w:rStyle w:val="BodyTextChar"/>
        </w:rPr>
        <w:t>).</w:t>
      </w:r>
      <w:r w:rsidR="00EE0CF4">
        <w:rPr>
          <w:rStyle w:val="BodyTextChar"/>
        </w:rPr>
        <w:t xml:space="preserve"> </w:t>
      </w:r>
      <w:r w:rsidRPr="00B83B3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B83B3E">
        <w:rPr>
          <w:rStyle w:val="BodyTextChar"/>
        </w:rPr>
        <w:t>the</w:t>
      </w:r>
      <w:r w:rsidRPr="00B83B3E">
        <w:rPr>
          <w:rStyle w:val="BodyTextChar"/>
        </w:rPr>
        <w:t xml:space="preserve"> search for items</w:t>
      </w:r>
      <w:r w:rsidRPr="00B83B3E">
        <w:t xml:space="preserve"> specific to the claim.</w:t>
      </w:r>
      <w:r w:rsidR="00EE0CF4">
        <w:t xml:space="preserve"> </w:t>
      </w:r>
      <w:r w:rsidRPr="00B83B3E">
        <w:t>When an imaging report is selected, it appear</w:t>
      </w:r>
      <w:r w:rsidR="00956670" w:rsidRPr="00B83B3E">
        <w:t>s</w:t>
      </w:r>
      <w:r w:rsidRPr="00B83B3E">
        <w:t xml:space="preserve"> in the window</w:t>
      </w:r>
      <w:r w:rsidR="00956670" w:rsidRPr="00B83B3E">
        <w:t xml:space="preserve"> on the right</w:t>
      </w:r>
      <w:r w:rsidRPr="00B83B3E">
        <w:t>.</w:t>
      </w:r>
      <w:r w:rsidR="00EE0CF4">
        <w:t xml:space="preserve"> </w:t>
      </w:r>
      <w:r w:rsidR="004D1E0C" w:rsidRPr="00B83B3E">
        <w:t>(</w:t>
      </w:r>
      <w:r w:rsidR="009302AE" w:rsidRPr="00B83B3E">
        <w:fldChar w:fldCharType="begin"/>
      </w:r>
      <w:r w:rsidR="009302AE" w:rsidRPr="00B83B3E">
        <w:instrText xml:space="preserve"> REF _Ref406767313 \h </w:instrText>
      </w:r>
      <w:r w:rsidR="00B83B3E">
        <w:instrText xml:space="preserve"> \* MERGEFORMAT </w:instrText>
      </w:r>
      <w:r w:rsidR="009302AE" w:rsidRPr="00B83B3E">
        <w:fldChar w:fldCharType="separate"/>
      </w:r>
      <w:r w:rsidR="00291D99" w:rsidRPr="00B83B3E">
        <w:t xml:space="preserve">Figure </w:t>
      </w:r>
      <w:r w:rsidR="00291D99">
        <w:rPr>
          <w:noProof/>
        </w:rPr>
        <w:t>2</w:t>
      </w:r>
      <w:r w:rsidR="00291D99">
        <w:rPr>
          <w:noProof/>
        </w:rPr>
        <w:noBreakHyphen/>
        <w:t>149</w:t>
      </w:r>
      <w:r w:rsidR="009302AE" w:rsidRPr="00B83B3E">
        <w:fldChar w:fldCharType="end"/>
      </w:r>
      <w:r w:rsidR="004D1E0C" w:rsidRPr="00B83B3E">
        <w:t>)</w:t>
      </w:r>
      <w:r w:rsidR="002869BA" w:rsidRPr="00B83B3E">
        <w:t xml:space="preserve"> </w:t>
      </w:r>
      <w:r w:rsidRPr="00B83B3E">
        <w:t xml:space="preserve">shows the selected CT </w:t>
      </w:r>
      <w:r w:rsidR="00DA658E" w:rsidRPr="00B83B3E">
        <w:t>s</w:t>
      </w:r>
      <w:r w:rsidRPr="00B83B3E">
        <w:t>can of the Head</w:t>
      </w:r>
      <w:r w:rsidR="00956670" w:rsidRPr="00B83B3E">
        <w:t>.</w:t>
      </w:r>
      <w:r w:rsidR="00EE0CF4">
        <w:t xml:space="preserve"> </w:t>
      </w:r>
      <w:r w:rsidR="00956670" w:rsidRPr="00B83B3E">
        <w:t>T</w:t>
      </w:r>
      <w:r w:rsidRPr="00B83B3E">
        <w:t xml:space="preserve">he title of the ultrasound of both kidneys is shown </w:t>
      </w:r>
      <w:r w:rsidR="007B1268" w:rsidRPr="00B83B3E">
        <w:t xml:space="preserve">because the </w:t>
      </w:r>
      <w:r w:rsidR="007B1268" w:rsidRPr="00B83B3E">
        <w:rPr>
          <w:sz w:val="23"/>
          <w:szCs w:val="23"/>
        </w:rPr>
        <w:t>mouse pointer was placed over it.</w:t>
      </w:r>
    </w:p>
    <w:p w14:paraId="37592635" w14:textId="7DDBB055" w:rsidR="003B72C6" w:rsidRPr="00B83B3E" w:rsidRDefault="003B72C6" w:rsidP="00197F16">
      <w:pPr>
        <w:pStyle w:val="BodyText"/>
      </w:pPr>
      <w:r w:rsidRPr="00B83B3E">
        <w:rPr>
          <w:noProof/>
        </w:rPr>
        <w:lastRenderedPageBreak/>
        <w:drawing>
          <wp:inline distT="0" distB="0" distL="0" distR="0" wp14:anchorId="7008A5A9" wp14:editId="16C83D1B">
            <wp:extent cx="5295900" cy="3048000"/>
            <wp:effectExtent l="0" t="0" r="0" b="0"/>
            <wp:docPr id="334" name="Picture 334" descr="the Imaging tab includes images from x-rays, MRI, CT scans, ultrasounds, cardiac perfusion imaging, and bone scans" title="Fig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cstate="print"/>
                    <a:srcRect/>
                    <a:stretch>
                      <a:fillRect/>
                    </a:stretch>
                  </pic:blipFill>
                  <pic:spPr bwMode="auto">
                    <a:xfrm>
                      <a:off x="0" y="0"/>
                      <a:ext cx="5295900" cy="3048000"/>
                    </a:xfrm>
                    <a:prstGeom prst="rect">
                      <a:avLst/>
                    </a:prstGeom>
                    <a:noFill/>
                  </pic:spPr>
                </pic:pic>
              </a:graphicData>
            </a:graphic>
          </wp:inline>
        </w:drawing>
      </w:r>
    </w:p>
    <w:p w14:paraId="5C3CDA6B" w14:textId="59006DAF" w:rsidR="00DA658E" w:rsidRPr="00B83B3E" w:rsidRDefault="00DA658E" w:rsidP="00B52F9B">
      <w:pPr>
        <w:pStyle w:val="Caption"/>
        <w:rPr>
          <w:rFonts w:cs="Times New Roman"/>
        </w:rPr>
      </w:pPr>
      <w:bookmarkStart w:id="1392" w:name="_Toc326149662"/>
      <w:bookmarkStart w:id="1393" w:name="_Toc278548236"/>
      <w:bookmarkStart w:id="1394" w:name="_Ref225243841"/>
      <w:bookmarkStart w:id="1395" w:name="_Ref322026946"/>
      <w:bookmarkStart w:id="1396" w:name="_Ref322026964"/>
      <w:bookmarkStart w:id="1397" w:name="_Ref406767302"/>
      <w:bookmarkStart w:id="1398" w:name="_Ref406767313"/>
      <w:bookmarkStart w:id="1399" w:name="_Toc5243565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114</w:t>
      </w:r>
      <w:r w:rsidR="008D502E">
        <w:rPr>
          <w:rFonts w:cs="Times New Roman"/>
        </w:rPr>
        <w:fldChar w:fldCharType="end"/>
      </w:r>
      <w:bookmarkEnd w:id="1392"/>
      <w:bookmarkEnd w:id="1393"/>
      <w:bookmarkEnd w:id="1394"/>
      <w:bookmarkEnd w:id="1395"/>
      <w:bookmarkEnd w:id="1396"/>
      <w:bookmarkEnd w:id="1397"/>
      <w:bookmarkEnd w:id="1398"/>
      <w:r w:rsidR="00A260A1">
        <w:rPr>
          <w:rFonts w:cs="Times New Roman"/>
        </w:rPr>
        <w:t>. Clinical Documents—Imaging Tab.</w:t>
      </w:r>
      <w:bookmarkEnd w:id="1399"/>
    </w:p>
    <w:p w14:paraId="5C3CDA6C" w14:textId="29505E36" w:rsidR="00D86AF8" w:rsidRPr="00B83B3E" w:rsidRDefault="009C3B23" w:rsidP="00A561AD">
      <w:pPr>
        <w:pStyle w:val="Heading3"/>
      </w:pPr>
      <w:bookmarkStart w:id="1400" w:name="_Toc146086656"/>
      <w:bookmarkStart w:id="1401" w:name="_Toc278187843"/>
      <w:r w:rsidRPr="00B83B3E">
        <w:t xml:space="preserve"> </w:t>
      </w:r>
      <w:bookmarkStart w:id="1402" w:name="_Toc508873614"/>
      <w:bookmarkStart w:id="1403" w:name="_Toc508875014"/>
      <w:bookmarkStart w:id="1404" w:name="_Toc508875868"/>
      <w:bookmarkStart w:id="1405" w:name="_Toc524336337"/>
      <w:r w:rsidR="00D86AF8" w:rsidRPr="00B83B3E">
        <w:t xml:space="preserve">Diet </w:t>
      </w:r>
      <w:r w:rsidR="006B6F9D" w:rsidRPr="00B83B3E">
        <w:t>T</w:t>
      </w:r>
      <w:r w:rsidR="00D86AF8" w:rsidRPr="00B83B3E">
        <w:t>ab</w:t>
      </w:r>
      <w:bookmarkEnd w:id="1400"/>
      <w:bookmarkEnd w:id="1401"/>
      <w:bookmarkEnd w:id="1402"/>
      <w:bookmarkEnd w:id="1403"/>
      <w:bookmarkEnd w:id="1404"/>
      <w:bookmarkEnd w:id="1405"/>
    </w:p>
    <w:p w14:paraId="5C3CDA6D" w14:textId="0D50F6BB" w:rsidR="00D86AF8" w:rsidRPr="00B83B3E" w:rsidRDefault="00D86AF8" w:rsidP="00400B72">
      <w:pPr>
        <w:pStyle w:val="Body3PicCaption"/>
      </w:pPr>
      <w:r w:rsidRPr="00B83B3E">
        <w:t>Th</w:t>
      </w:r>
      <w:r w:rsidR="00824E45" w:rsidRPr="00B83B3E">
        <w:t>e Diet</w:t>
      </w:r>
      <w:r w:rsidRPr="00B83B3E">
        <w:t xml:space="preserve">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_Ref406767331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150</w:t>
      </w:r>
      <w:r w:rsidR="009302AE" w:rsidRPr="00B83B3E">
        <w:fldChar w:fldCharType="end"/>
      </w:r>
      <w:r w:rsidRPr="00B83B3E">
        <w:t>).</w:t>
      </w:r>
      <w:r w:rsidR="00EE0CF4">
        <w:t xml:space="preserve"> </w:t>
      </w:r>
      <w:r w:rsidRPr="00B83B3E">
        <w:t>The Diet tab is for current inpatient activity only.</w:t>
      </w:r>
    </w:p>
    <w:p w14:paraId="5C3CDA6E" w14:textId="35252622" w:rsidR="009302AE" w:rsidRPr="00B83B3E" w:rsidRDefault="003B72C6" w:rsidP="001C720C">
      <w:pPr>
        <w:pStyle w:val="Body3PicCaption"/>
      </w:pPr>
      <w:r w:rsidRPr="00B83B3E">
        <w:drawing>
          <wp:inline distT="0" distB="0" distL="0" distR="0" wp14:anchorId="6D34B27A" wp14:editId="19AFE124">
            <wp:extent cx="5362575" cy="3086100"/>
            <wp:effectExtent l="19050" t="19050" r="28575" b="19050"/>
            <wp:docPr id="340" name="Picture 13" descr="Diet tab screen" title="Fig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474EB79F" w:rsidR="00DA658E" w:rsidRDefault="00DA658E" w:rsidP="00B52F9B">
      <w:pPr>
        <w:pStyle w:val="Caption"/>
        <w:rPr>
          <w:rFonts w:cs="Times New Roman"/>
        </w:rPr>
      </w:pPr>
      <w:bookmarkStart w:id="1406" w:name="_Toc326149663"/>
      <w:bookmarkStart w:id="1407" w:name="_Toc278548237"/>
      <w:bookmarkStart w:id="1408" w:name="_Ref225243829"/>
      <w:bookmarkStart w:id="1409" w:name="_Ref322026993"/>
      <w:bookmarkStart w:id="1410" w:name="_Ref406767331"/>
      <w:bookmarkStart w:id="1411" w:name="_Toc5243565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115</w:t>
      </w:r>
      <w:r w:rsidR="008D502E">
        <w:rPr>
          <w:rFonts w:cs="Times New Roman"/>
        </w:rPr>
        <w:fldChar w:fldCharType="end"/>
      </w:r>
      <w:bookmarkEnd w:id="1406"/>
      <w:bookmarkEnd w:id="1407"/>
      <w:bookmarkEnd w:id="1408"/>
      <w:bookmarkEnd w:id="1409"/>
      <w:bookmarkEnd w:id="1410"/>
      <w:r w:rsidR="00A260A1">
        <w:rPr>
          <w:rFonts w:cs="Times New Roman"/>
        </w:rPr>
        <w:t>. Clinical Documents—Diet Tab.</w:t>
      </w:r>
      <w:bookmarkEnd w:id="1411"/>
    </w:p>
    <w:p w14:paraId="0DCD5000" w14:textId="77777777" w:rsidR="003865D7" w:rsidRPr="003865D7" w:rsidRDefault="003865D7" w:rsidP="005F7F65">
      <w:pPr>
        <w:pStyle w:val="BodyText"/>
      </w:pPr>
    </w:p>
    <w:p w14:paraId="5C3CDA71" w14:textId="77777777" w:rsidR="00D86AF8" w:rsidRPr="00B83B3E" w:rsidRDefault="007B1BF5" w:rsidP="00A561AD">
      <w:pPr>
        <w:pStyle w:val="Heading3"/>
      </w:pPr>
      <w:bookmarkStart w:id="1412" w:name="_Toc146086657"/>
      <w:bookmarkStart w:id="1413" w:name="_Toc278187844"/>
      <w:r w:rsidRPr="00B83B3E">
        <w:lastRenderedPageBreak/>
        <w:t xml:space="preserve"> </w:t>
      </w:r>
      <w:bookmarkStart w:id="1414" w:name="_Toc508873615"/>
      <w:bookmarkStart w:id="1415" w:name="_Toc508875015"/>
      <w:bookmarkStart w:id="1416" w:name="_Toc508875869"/>
      <w:bookmarkStart w:id="1417" w:name="_Toc524336338"/>
      <w:r w:rsidR="00D86AF8" w:rsidRPr="00B83B3E">
        <w:t xml:space="preserve">Nutritional Assessment </w:t>
      </w:r>
      <w:r w:rsidR="00AA0098" w:rsidRPr="00B83B3E">
        <w:t>T</w:t>
      </w:r>
      <w:r w:rsidR="00D86AF8" w:rsidRPr="00B83B3E">
        <w:t>ab</w:t>
      </w:r>
      <w:bookmarkEnd w:id="1412"/>
      <w:bookmarkEnd w:id="1413"/>
      <w:bookmarkEnd w:id="1414"/>
      <w:bookmarkEnd w:id="1415"/>
      <w:bookmarkEnd w:id="1416"/>
      <w:bookmarkEnd w:id="1417"/>
    </w:p>
    <w:p w14:paraId="5C3CDA72" w14:textId="1645603A" w:rsidR="00D86AF8" w:rsidRPr="00B83B3E" w:rsidRDefault="00824E45" w:rsidP="00400B72">
      <w:pPr>
        <w:pStyle w:val="Body3PicCaption"/>
      </w:pPr>
      <w:r w:rsidRPr="00B83B3E">
        <w:t>Like the Diet tab, t</w:t>
      </w:r>
      <w:r w:rsidR="00D86AF8" w:rsidRPr="00B83B3E">
        <w:t>his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_Ref406767340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151</w:t>
      </w:r>
      <w:r w:rsidR="009302AE" w:rsidRPr="00B83B3E">
        <w:fldChar w:fldCharType="end"/>
      </w:r>
      <w:r w:rsidR="00D86AF8" w:rsidRPr="00B83B3E">
        <w:t>).</w:t>
      </w:r>
      <w:r w:rsidR="00EE0CF4">
        <w:t xml:space="preserve"> </w:t>
      </w:r>
      <w:r w:rsidR="00D86AF8" w:rsidRPr="00B83B3E">
        <w:t>The Nutritional Assessment tab is for outpatient activity.</w:t>
      </w:r>
      <w:r w:rsidR="00EE0CF4">
        <w:t xml:space="preserve"> </w:t>
      </w:r>
      <w:r w:rsidR="00D86AF8" w:rsidRPr="00B83B3E">
        <w:t xml:space="preserve">All available assessments </w:t>
      </w:r>
      <w:r w:rsidRPr="00B83B3E">
        <w:t>are</w:t>
      </w:r>
      <w:r w:rsidR="00D86AF8" w:rsidRPr="00B83B3E">
        <w:t xml:space="preserve"> listed in the left window.</w:t>
      </w:r>
      <w:r w:rsidR="00EE0CF4">
        <w:t xml:space="preserve"> </w:t>
      </w:r>
      <w:r w:rsidR="000E192B" w:rsidRPr="00B83B3E">
        <w:t>After t</w:t>
      </w:r>
      <w:r w:rsidRPr="00B83B3E">
        <w:t>he user s</w:t>
      </w:r>
      <w:r w:rsidR="00D86AF8" w:rsidRPr="00B83B3E">
        <w:t>elect</w:t>
      </w:r>
      <w:r w:rsidRPr="00B83B3E">
        <w:t>s</w:t>
      </w:r>
      <w:r w:rsidR="00D86AF8" w:rsidRPr="00B83B3E">
        <w:t xml:space="preserve"> the assessmen</w:t>
      </w:r>
      <w:r w:rsidRPr="00B83B3E">
        <w:t>t date from the left window</w:t>
      </w:r>
      <w:r w:rsidR="000E192B" w:rsidRPr="00B83B3E">
        <w:t xml:space="preserve">, the assessment </w:t>
      </w:r>
      <w:r w:rsidRPr="00B83B3E">
        <w:t>is displayed</w:t>
      </w:r>
      <w:r w:rsidR="00D86AF8" w:rsidRPr="00B83B3E">
        <w:t xml:space="preserve"> in the right window.</w:t>
      </w:r>
    </w:p>
    <w:p w14:paraId="5C3CDA73" w14:textId="22B673E6" w:rsidR="009302AE" w:rsidRPr="00B83B3E" w:rsidRDefault="003B72C6" w:rsidP="001C720C">
      <w:pPr>
        <w:pStyle w:val="Body3PicCaption"/>
      </w:pPr>
      <w:r w:rsidRPr="00B83B3E">
        <w:drawing>
          <wp:inline distT="0" distB="0" distL="0" distR="0" wp14:anchorId="4C890C54" wp14:editId="40AAE12F">
            <wp:extent cx="5000625" cy="2686050"/>
            <wp:effectExtent l="19050" t="19050" r="28575" b="19050"/>
            <wp:docPr id="195" name="Picture 14" descr="Nutritional Assessment Tab" title="Fig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7BCA1CA8" w:rsidR="00DA658E" w:rsidRPr="00B83B3E" w:rsidRDefault="00DA658E" w:rsidP="00B52F9B">
      <w:pPr>
        <w:pStyle w:val="Caption"/>
        <w:rPr>
          <w:rFonts w:cs="Times New Roman"/>
        </w:rPr>
      </w:pPr>
      <w:bookmarkStart w:id="1418" w:name="_Toc326149664"/>
      <w:bookmarkStart w:id="1419" w:name="_Toc278548238"/>
      <w:bookmarkStart w:id="1420" w:name="_Ref225243822"/>
      <w:bookmarkStart w:id="1421" w:name="_Ref322027015"/>
      <w:bookmarkStart w:id="1422" w:name="_Ref406767340"/>
      <w:bookmarkStart w:id="1423" w:name="_Toc5243565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116</w:t>
      </w:r>
      <w:r w:rsidR="008D502E">
        <w:rPr>
          <w:rFonts w:cs="Times New Roman"/>
        </w:rPr>
        <w:fldChar w:fldCharType="end"/>
      </w:r>
      <w:bookmarkEnd w:id="1418"/>
      <w:bookmarkEnd w:id="1419"/>
      <w:bookmarkEnd w:id="1420"/>
      <w:bookmarkEnd w:id="1421"/>
      <w:bookmarkEnd w:id="1422"/>
      <w:r w:rsidR="00AA4ADD">
        <w:rPr>
          <w:rFonts w:cs="Times New Roman"/>
        </w:rPr>
        <w:t>. Clinical Documents—Nutritional Assessment Tab.</w:t>
      </w:r>
      <w:bookmarkEnd w:id="1423"/>
    </w:p>
    <w:p w14:paraId="46839E40" w14:textId="77777777" w:rsidR="003865D7" w:rsidRDefault="003865D7" w:rsidP="005F7F65">
      <w:pPr>
        <w:pStyle w:val="Body3PicCaption"/>
      </w:pPr>
      <w:bookmarkStart w:id="1424" w:name="_Toc146086658"/>
      <w:bookmarkStart w:id="1425" w:name="_Toc278187845"/>
    </w:p>
    <w:p w14:paraId="5C3CDA76" w14:textId="43C16FD5" w:rsidR="00D86AF8" w:rsidRPr="00B83B3E" w:rsidRDefault="007B1BF5" w:rsidP="003865D7">
      <w:pPr>
        <w:pStyle w:val="Heading3"/>
      </w:pPr>
      <w:r w:rsidRPr="00B83B3E">
        <w:t xml:space="preserve"> </w:t>
      </w:r>
      <w:bookmarkStart w:id="1426" w:name="_Toc508873616"/>
      <w:bookmarkStart w:id="1427" w:name="_Toc508875016"/>
      <w:bookmarkStart w:id="1428" w:name="_Toc508875870"/>
      <w:bookmarkStart w:id="1429" w:name="_Toc524336339"/>
      <w:r w:rsidR="00D86AF8" w:rsidRPr="00B83B3E">
        <w:t xml:space="preserve">Order Summary </w:t>
      </w:r>
      <w:r w:rsidR="00AA0098" w:rsidRPr="00B83B3E">
        <w:t>T</w:t>
      </w:r>
      <w:r w:rsidR="00D86AF8" w:rsidRPr="00B83B3E">
        <w:t>ab</w:t>
      </w:r>
      <w:bookmarkEnd w:id="1424"/>
      <w:bookmarkEnd w:id="1425"/>
      <w:bookmarkEnd w:id="1426"/>
      <w:bookmarkEnd w:id="1427"/>
      <w:bookmarkEnd w:id="1428"/>
      <w:bookmarkEnd w:id="1429"/>
    </w:p>
    <w:p w14:paraId="5C3CDA77" w14:textId="2D7B0135" w:rsidR="00D86AF8" w:rsidRPr="00B83B3E" w:rsidRDefault="00824E45" w:rsidP="00400B72">
      <w:pPr>
        <w:pStyle w:val="Body3PicCaption"/>
      </w:pPr>
      <w:r w:rsidRPr="00B83B3E">
        <w:t>The Order Summary</w:t>
      </w:r>
      <w:r w:rsidR="00D86AF8" w:rsidRPr="00B83B3E">
        <w:t xml:space="preserve"> tab shows all physicians’ orders for the patient for a selected time frame (</w:t>
      </w:r>
      <w:r w:rsidR="009302AE" w:rsidRPr="00B83B3E">
        <w:fldChar w:fldCharType="begin"/>
      </w:r>
      <w:r w:rsidR="009302AE" w:rsidRPr="00B83B3E">
        <w:instrText xml:space="preserve"> REF _Ref406767396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152</w:t>
      </w:r>
      <w:r w:rsidR="009302AE" w:rsidRPr="00B83B3E">
        <w:fldChar w:fldCharType="end"/>
      </w:r>
      <w:r w:rsidR="00D86AF8" w:rsidRPr="00B83B3E">
        <w:t>).</w:t>
      </w:r>
      <w:r w:rsidR="00EE0CF4">
        <w:t xml:space="preserve"> </w:t>
      </w:r>
      <w:r w:rsidRPr="00B83B3E">
        <w:t>The user chooses</w:t>
      </w:r>
      <w:r w:rsidR="00D86AF8" w:rsidRPr="00B83B3E">
        <w:t xml:space="preserve"> the time frame on the left (each selection is from </w:t>
      </w:r>
      <w:r w:rsidR="000E192B" w:rsidRPr="00B83B3E">
        <w:t xml:space="preserve">the current </w:t>
      </w:r>
      <w:r w:rsidR="000E192B" w:rsidRPr="00B83B3E">
        <w:lastRenderedPageBreak/>
        <w:t>date</w:t>
      </w:r>
      <w:r w:rsidR="00D86AF8" w:rsidRPr="00B83B3E">
        <w:t xml:space="preserve"> back through the period specified).</w:t>
      </w:r>
      <w:r w:rsidR="00EE0CF4">
        <w:t xml:space="preserve"> </w:t>
      </w:r>
      <w:r w:rsidR="00D86AF8" w:rsidRPr="00B83B3E">
        <w:t>The orders appear in the right window.</w:t>
      </w:r>
      <w:r w:rsidR="00EE0CF4">
        <w:t xml:space="preserve"> </w:t>
      </w:r>
      <w:r w:rsidR="00D86AF8" w:rsidRPr="00B83B3E">
        <w:t xml:space="preserve">In </w:t>
      </w:r>
      <w:r w:rsidR="004D1E0C" w:rsidRPr="00B83B3E">
        <w:t>(</w:t>
      </w:r>
      <w:r w:rsidR="009302AE" w:rsidRPr="00B83B3E">
        <w:fldChar w:fldCharType="begin"/>
      </w:r>
      <w:r w:rsidR="009302AE" w:rsidRPr="00B83B3E">
        <w:instrText xml:space="preserve"> REF _Ref406767409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152</w:t>
      </w:r>
      <w:r w:rsidR="009302AE" w:rsidRPr="00B83B3E">
        <w:fldChar w:fldCharType="end"/>
      </w:r>
      <w:r w:rsidR="004D1E0C" w:rsidRPr="00B83B3E">
        <w:t>)</w:t>
      </w:r>
      <w:r w:rsidR="00D86AF8" w:rsidRPr="00B83B3E">
        <w:t>, there are orders for an Optometry consultation, medication, and lab tests.</w:t>
      </w:r>
    </w:p>
    <w:p w14:paraId="5C3CDA78" w14:textId="5C3ABA02" w:rsidR="009302AE" w:rsidRPr="00B83B3E" w:rsidRDefault="003B72C6" w:rsidP="001C720C">
      <w:pPr>
        <w:pStyle w:val="Body3PicCaption"/>
      </w:pPr>
      <w:r w:rsidRPr="00B83B3E">
        <w:drawing>
          <wp:inline distT="0" distB="0" distL="0" distR="0" wp14:anchorId="53FEC1B5" wp14:editId="6F5A1491">
            <wp:extent cx="4991100" cy="2695575"/>
            <wp:effectExtent l="19050" t="19050" r="19050" b="28575"/>
            <wp:docPr id="198" name="Picture 15" descr="Order Summary Tab" title="Fig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442C7874" w:rsidR="00DA658E" w:rsidRPr="00B83B3E" w:rsidRDefault="00DA658E" w:rsidP="003B72C6">
      <w:pPr>
        <w:pStyle w:val="Caption"/>
      </w:pPr>
      <w:bookmarkStart w:id="1430" w:name="_Toc326149665"/>
      <w:bookmarkStart w:id="1431" w:name="_Toc278548239"/>
      <w:bookmarkStart w:id="1432" w:name="_Ref225243805"/>
      <w:bookmarkStart w:id="1433" w:name="_Ref322027038"/>
      <w:bookmarkStart w:id="1434" w:name="_Ref322027049"/>
      <w:bookmarkStart w:id="1435" w:name="_Ref406767396"/>
      <w:bookmarkStart w:id="1436" w:name="_Ref406767409"/>
      <w:bookmarkStart w:id="1437" w:name="_Toc524356547"/>
      <w:r w:rsidRPr="00B83B3E">
        <w:t xml:space="preserve">Figure </w:t>
      </w:r>
      <w:fldSimple w:instr=" STYLEREF 1 \s ">
        <w:r w:rsidR="008D502E">
          <w:rPr>
            <w:noProof/>
          </w:rPr>
          <w:t>2</w:t>
        </w:r>
      </w:fldSimple>
      <w:r w:rsidR="008D502E">
        <w:noBreakHyphen/>
      </w:r>
      <w:fldSimple w:instr=" SEQ Figure \* ARABIC \s 1 ">
        <w:r w:rsidR="008D502E">
          <w:rPr>
            <w:noProof/>
          </w:rPr>
          <w:t>117</w:t>
        </w:r>
      </w:fldSimple>
      <w:bookmarkEnd w:id="1430"/>
      <w:bookmarkEnd w:id="1431"/>
      <w:bookmarkEnd w:id="1432"/>
      <w:bookmarkEnd w:id="1433"/>
      <w:bookmarkEnd w:id="1434"/>
      <w:bookmarkEnd w:id="1435"/>
      <w:bookmarkEnd w:id="1436"/>
      <w:r w:rsidR="00CA62AE">
        <w:t>. Clinical Documents—Order Summary Tab.</w:t>
      </w:r>
      <w:bookmarkEnd w:id="1437"/>
    </w:p>
    <w:p w14:paraId="5C3CDA7B" w14:textId="77777777" w:rsidR="00D86AF8" w:rsidRPr="00B83B3E" w:rsidRDefault="007B1BF5" w:rsidP="00A561AD">
      <w:pPr>
        <w:pStyle w:val="Heading3"/>
      </w:pPr>
      <w:bookmarkStart w:id="1438" w:name="_Toc146086659"/>
      <w:bookmarkStart w:id="1439" w:name="_Toc278187846"/>
      <w:r w:rsidRPr="00B83B3E">
        <w:t xml:space="preserve"> </w:t>
      </w:r>
      <w:bookmarkStart w:id="1440" w:name="_Toc508873617"/>
      <w:bookmarkStart w:id="1441" w:name="_Toc508875017"/>
      <w:bookmarkStart w:id="1442" w:name="_Toc508875871"/>
      <w:bookmarkStart w:id="1443" w:name="_Toc524336340"/>
      <w:r w:rsidR="00D86AF8" w:rsidRPr="00B83B3E">
        <w:t xml:space="preserve">Procedures </w:t>
      </w:r>
      <w:r w:rsidR="00A93AFC" w:rsidRPr="00B83B3E">
        <w:t>T</w:t>
      </w:r>
      <w:r w:rsidR="00D86AF8" w:rsidRPr="00B83B3E">
        <w:t>ab</w:t>
      </w:r>
      <w:bookmarkEnd w:id="1438"/>
      <w:bookmarkEnd w:id="1439"/>
      <w:bookmarkEnd w:id="1440"/>
      <w:bookmarkEnd w:id="1441"/>
      <w:bookmarkEnd w:id="1442"/>
      <w:bookmarkEnd w:id="1443"/>
    </w:p>
    <w:p w14:paraId="5C3CDA7C" w14:textId="34FA4945" w:rsidR="00D86AF8" w:rsidRPr="00B83B3E" w:rsidRDefault="00791DA9" w:rsidP="00400B72">
      <w:pPr>
        <w:pStyle w:val="Body3PicCaption"/>
      </w:pPr>
      <w:r w:rsidRPr="00B83B3E">
        <w:t>On t</w:t>
      </w:r>
      <w:r w:rsidR="00D86AF8" w:rsidRPr="00B83B3E">
        <w:t>his tab</w:t>
      </w:r>
      <w:r w:rsidRPr="00B83B3E">
        <w:t xml:space="preserve">, the user can view </w:t>
      </w:r>
      <w:r w:rsidR="00D86AF8" w:rsidRPr="00B83B3E">
        <w:t>the results of specialty tests such as cardiac catheterizations, Holter monitors, electrocardiograms, and thallium stress tests (</w:t>
      </w:r>
      <w:r w:rsidR="009302AE" w:rsidRPr="00B83B3E">
        <w:fldChar w:fldCharType="begin"/>
      </w:r>
      <w:r w:rsidR="009302AE" w:rsidRPr="00B83B3E">
        <w:instrText xml:space="preserve"> REF _Ref406767423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153</w:t>
      </w:r>
      <w:r w:rsidR="009302AE" w:rsidRPr="00B83B3E">
        <w:fldChar w:fldCharType="end"/>
      </w:r>
      <w:r w:rsidR="00D86AF8" w:rsidRPr="00B83B3E">
        <w:t>).</w:t>
      </w:r>
      <w:r w:rsidR="00EE0CF4">
        <w:t xml:space="preserve"> </w:t>
      </w:r>
      <w:r w:rsidR="00D86AF8" w:rsidRPr="00B83B3E">
        <w:t xml:space="preserve">If </w:t>
      </w:r>
      <w:r w:rsidR="0099385A" w:rsidRPr="00B83B3E">
        <w:t>the user</w:t>
      </w:r>
      <w:r w:rsidR="00D86AF8" w:rsidRPr="00B83B3E">
        <w:t xml:space="preserve"> place</w:t>
      </w:r>
      <w:r w:rsidR="00824E45" w:rsidRPr="00B83B3E">
        <w:t>s</w:t>
      </w:r>
      <w:r w:rsidR="00D86AF8" w:rsidRPr="00B83B3E">
        <w:t xml:space="preserve"> the mouse pointer over a test, the full title </w:t>
      </w:r>
      <w:r w:rsidR="00254AD3" w:rsidRPr="00B83B3E">
        <w:t>is</w:t>
      </w:r>
      <w:r w:rsidR="00D86AF8" w:rsidRPr="00B83B3E">
        <w:t xml:space="preserve"> displayed with an indication of whether the test was normal or abnormal.</w:t>
      </w:r>
      <w:r w:rsidR="00EE0CF4">
        <w:t xml:space="preserve"> </w:t>
      </w:r>
      <w:r w:rsidR="00D86AF8" w:rsidRPr="00B83B3E">
        <w:t>When a test is selected, it appear</w:t>
      </w:r>
      <w:r w:rsidR="00824E45" w:rsidRPr="00B83B3E">
        <w:t>s</w:t>
      </w:r>
      <w:r w:rsidR="00D86AF8" w:rsidRPr="00B83B3E">
        <w:t xml:space="preserve"> in the window</w:t>
      </w:r>
      <w:r w:rsidRPr="00B83B3E">
        <w:t xml:space="preserve"> on the right</w:t>
      </w:r>
      <w:r w:rsidR="00D86AF8" w:rsidRPr="00B83B3E">
        <w:t>.</w:t>
      </w:r>
      <w:r w:rsidR="00EE0CF4">
        <w:t xml:space="preserve"> </w:t>
      </w:r>
      <w:r w:rsidR="004D1E0C" w:rsidRPr="00B83B3E">
        <w:t>(</w:t>
      </w:r>
      <w:r w:rsidR="009302AE" w:rsidRPr="00B83B3E">
        <w:fldChar w:fldCharType="begin"/>
      </w:r>
      <w:r w:rsidR="009302AE" w:rsidRPr="00B83B3E">
        <w:instrText xml:space="preserve"> REF _Ref406767439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153</w:t>
      </w:r>
      <w:r w:rsidR="009302AE" w:rsidRPr="00B83B3E">
        <w:fldChar w:fldCharType="end"/>
      </w:r>
      <w:r w:rsidR="004D1E0C" w:rsidRPr="00B83B3E">
        <w:t>)</w:t>
      </w:r>
      <w:r w:rsidR="002869BA" w:rsidRPr="00B83B3E">
        <w:t xml:space="preserve"> </w:t>
      </w:r>
      <w:r w:rsidR="00D86AF8" w:rsidRPr="00B83B3E">
        <w:t>shows the selected Holter monitor test</w:t>
      </w:r>
      <w:r w:rsidR="00824E45" w:rsidRPr="00B83B3E">
        <w:t>.</w:t>
      </w:r>
      <w:r w:rsidR="00EE0CF4">
        <w:t xml:space="preserve"> </w:t>
      </w:r>
      <w:r w:rsidR="00824E45" w:rsidRPr="00B83B3E">
        <w:t>T</w:t>
      </w:r>
      <w:r w:rsidR="00D86AF8" w:rsidRPr="00B83B3E">
        <w:t>he title of the echocardiogram is shown because the mouse pointer was placed over it</w:t>
      </w:r>
      <w:r w:rsidR="00824E45" w:rsidRPr="00B83B3E">
        <w:t>.</w:t>
      </w:r>
      <w:r w:rsidR="00EE0CF4">
        <w:t xml:space="preserve"> </w:t>
      </w:r>
      <w:r w:rsidR="00824E45" w:rsidRPr="00B83B3E">
        <w:t xml:space="preserve">According to </w:t>
      </w:r>
      <w:r w:rsidR="004D1E0C" w:rsidRPr="00B83B3E">
        <w:t>(</w:t>
      </w:r>
      <w:r w:rsidR="009302AE" w:rsidRPr="00B83B3E">
        <w:fldChar w:fldCharType="begin"/>
      </w:r>
      <w:r w:rsidR="009302AE" w:rsidRPr="00B83B3E">
        <w:instrText xml:space="preserve"> REF _Ref406767449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153</w:t>
      </w:r>
      <w:r w:rsidR="009302AE" w:rsidRPr="00B83B3E">
        <w:fldChar w:fldCharType="end"/>
      </w:r>
      <w:r w:rsidR="004D1E0C" w:rsidRPr="00B83B3E">
        <w:t>)</w:t>
      </w:r>
      <w:r w:rsidR="002869BA" w:rsidRPr="00B83B3E">
        <w:t xml:space="preserve">, </w:t>
      </w:r>
      <w:r w:rsidR="00824E45" w:rsidRPr="00B83B3E">
        <w:t>the echocardiogram’s result</w:t>
      </w:r>
      <w:r w:rsidR="00D86AF8" w:rsidRPr="00B83B3E">
        <w:t xml:space="preserve"> is</w:t>
      </w:r>
      <w:r w:rsidR="00824E45" w:rsidRPr="00B83B3E">
        <w:t xml:space="preserve"> </w:t>
      </w:r>
      <w:r w:rsidR="00D86AF8" w:rsidRPr="00B83B3E">
        <w:t>abnormal.</w:t>
      </w:r>
    </w:p>
    <w:p w14:paraId="5C3CDA7D" w14:textId="7A5A1DF6" w:rsidR="009302AE" w:rsidRPr="00B83B3E" w:rsidRDefault="003B72C6" w:rsidP="001C720C">
      <w:pPr>
        <w:pStyle w:val="Body3PicCaption"/>
      </w:pPr>
      <w:r w:rsidRPr="00B83B3E">
        <w:drawing>
          <wp:inline distT="0" distB="0" distL="0" distR="0" wp14:anchorId="6E3C704F" wp14:editId="1FAD6FFA">
            <wp:extent cx="4657725" cy="2590800"/>
            <wp:effectExtent l="19050" t="19050" r="28575" b="19050"/>
            <wp:docPr id="201" name="Picture 16" descr="Procedures Tab" title="Fig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4C706398" w:rsidR="00DA658E" w:rsidRDefault="00DA658E" w:rsidP="003B72C6">
      <w:pPr>
        <w:pStyle w:val="Caption"/>
      </w:pPr>
      <w:bookmarkStart w:id="1444" w:name="_Toc326149666"/>
      <w:bookmarkStart w:id="1445" w:name="_Toc278548240"/>
      <w:bookmarkStart w:id="1446" w:name="_Ref225243779"/>
      <w:bookmarkStart w:id="1447" w:name="_Ref322027070"/>
      <w:bookmarkStart w:id="1448" w:name="_Ref322027094"/>
      <w:bookmarkStart w:id="1449" w:name="_Ref322027104"/>
      <w:bookmarkStart w:id="1450" w:name="_Ref406767423"/>
      <w:bookmarkStart w:id="1451" w:name="_Ref406767439"/>
      <w:bookmarkStart w:id="1452" w:name="_Ref406767449"/>
      <w:bookmarkStart w:id="1453" w:name="_Toc524356548"/>
      <w:r w:rsidRPr="00B83B3E">
        <w:t xml:space="preserve">Figure </w:t>
      </w:r>
      <w:fldSimple w:instr=" STYLEREF 1 \s ">
        <w:r w:rsidR="008D502E">
          <w:rPr>
            <w:noProof/>
          </w:rPr>
          <w:t>2</w:t>
        </w:r>
      </w:fldSimple>
      <w:r w:rsidR="008D502E">
        <w:noBreakHyphen/>
      </w:r>
      <w:fldSimple w:instr=" SEQ Figure \* ARABIC \s 1 ">
        <w:r w:rsidR="008D502E">
          <w:rPr>
            <w:noProof/>
          </w:rPr>
          <w:t>118</w:t>
        </w:r>
      </w:fldSimple>
      <w:bookmarkEnd w:id="1444"/>
      <w:bookmarkEnd w:id="1445"/>
      <w:bookmarkEnd w:id="1446"/>
      <w:bookmarkEnd w:id="1447"/>
      <w:bookmarkEnd w:id="1448"/>
      <w:bookmarkEnd w:id="1449"/>
      <w:bookmarkEnd w:id="1450"/>
      <w:bookmarkEnd w:id="1451"/>
      <w:bookmarkEnd w:id="1452"/>
      <w:r w:rsidR="00BC6CCC">
        <w:t>. Clinical Documents—Procedures Tab.</w:t>
      </w:r>
      <w:bookmarkEnd w:id="1453"/>
    </w:p>
    <w:p w14:paraId="1882BFBB" w14:textId="77777777" w:rsidR="003865D7" w:rsidRPr="003865D7" w:rsidRDefault="003865D7" w:rsidP="005F7F65">
      <w:pPr>
        <w:pStyle w:val="BodyText"/>
      </w:pPr>
    </w:p>
    <w:p w14:paraId="5C3CDA80" w14:textId="77777777" w:rsidR="00D86AF8" w:rsidRPr="00B83B3E" w:rsidRDefault="007B1BF5" w:rsidP="00A561AD">
      <w:pPr>
        <w:pStyle w:val="Heading3"/>
      </w:pPr>
      <w:bookmarkStart w:id="1454" w:name="_Toc146086660"/>
      <w:bookmarkStart w:id="1455" w:name="_Toc278187847"/>
      <w:r w:rsidRPr="00B83B3E">
        <w:lastRenderedPageBreak/>
        <w:t xml:space="preserve"> </w:t>
      </w:r>
      <w:bookmarkStart w:id="1456" w:name="_Toc508873618"/>
      <w:bookmarkStart w:id="1457" w:name="_Toc508875018"/>
      <w:bookmarkStart w:id="1458" w:name="_Toc508875872"/>
      <w:bookmarkStart w:id="1459" w:name="_Toc524336341"/>
      <w:r w:rsidR="00D86AF8" w:rsidRPr="00B83B3E">
        <w:t xml:space="preserve">Problem List </w:t>
      </w:r>
      <w:r w:rsidR="00A93AFC" w:rsidRPr="00B83B3E">
        <w:t>T</w:t>
      </w:r>
      <w:r w:rsidR="00D86AF8" w:rsidRPr="00B83B3E">
        <w:t>ab</w:t>
      </w:r>
      <w:bookmarkEnd w:id="1454"/>
      <w:bookmarkEnd w:id="1455"/>
      <w:bookmarkEnd w:id="1456"/>
      <w:bookmarkEnd w:id="1457"/>
      <w:bookmarkEnd w:id="1458"/>
      <w:bookmarkEnd w:id="1459"/>
    </w:p>
    <w:p w14:paraId="5C3CDA81" w14:textId="70489FA8" w:rsidR="00D86AF8" w:rsidRDefault="00D86AF8" w:rsidP="00400B72">
      <w:pPr>
        <w:pStyle w:val="Body3PicCaption"/>
      </w:pPr>
      <w:r w:rsidRPr="00B83B3E">
        <w:t>This tab displays all of the confirmed diagnoses for which the veteran is being treated (</w:t>
      </w:r>
      <w:r w:rsidR="009302AE" w:rsidRPr="00B83B3E">
        <w:fldChar w:fldCharType="begin"/>
      </w:r>
      <w:r w:rsidR="009302AE" w:rsidRPr="00B83B3E">
        <w:instrText xml:space="preserve"> REF _Ref406767467 \h </w:instrText>
      </w:r>
      <w:r w:rsidR="00B83B3E">
        <w:instrText xml:space="preserve"> \* MERGEFORMAT </w:instrText>
      </w:r>
      <w:r w:rsidR="009302AE" w:rsidRPr="00B83B3E">
        <w:fldChar w:fldCharType="separate"/>
      </w:r>
      <w:r w:rsidR="00291D99" w:rsidRPr="00B83B3E">
        <w:t xml:space="preserve">Figure </w:t>
      </w:r>
      <w:r w:rsidR="00291D99">
        <w:t>2</w:t>
      </w:r>
      <w:r w:rsidR="00291D99">
        <w:noBreakHyphen/>
        <w:t>154</w:t>
      </w:r>
      <w:r w:rsidR="009302AE" w:rsidRPr="00B83B3E">
        <w:fldChar w:fldCharType="end"/>
      </w:r>
      <w:r w:rsidRPr="00B83B3E">
        <w:t>).</w:t>
      </w:r>
      <w:r w:rsidR="00EE0CF4">
        <w:t xml:space="preserve"> </w:t>
      </w:r>
      <w:r w:rsidRPr="00B83B3E">
        <w:t xml:space="preserve">The list can display </w:t>
      </w:r>
      <w:r w:rsidR="00824E45" w:rsidRPr="00B83B3E">
        <w:t xml:space="preserve">both </w:t>
      </w:r>
      <w:r w:rsidRPr="00B83B3E">
        <w:t>a</w:t>
      </w:r>
      <w:r w:rsidR="00824E45" w:rsidRPr="00B83B3E">
        <w:t>ctive and</w:t>
      </w:r>
      <w:r w:rsidRPr="00B83B3E">
        <w:t xml:space="preserve"> inactive problems.</w:t>
      </w:r>
      <w:r w:rsidR="00EE0CF4">
        <w:t xml:space="preserve"> </w:t>
      </w:r>
      <w:r w:rsidRPr="00B83B3E">
        <w:t>This list can be especially useful in claims for NSC pension if the user is looking for confirmed diagnoses for which the veteran is being treated.</w:t>
      </w:r>
      <w:r w:rsidR="00EE0CF4">
        <w:t xml:space="preserve"> </w:t>
      </w:r>
      <w:r w:rsidRPr="00B83B3E">
        <w:t>This list serve</w:t>
      </w:r>
      <w:r w:rsidR="00824E45" w:rsidRPr="00B83B3E">
        <w:t>s</w:t>
      </w:r>
      <w:r w:rsidRPr="00B83B3E">
        <w:t xml:space="preserve"> to guide </w:t>
      </w:r>
      <w:r w:rsidR="0099385A" w:rsidRPr="00B83B3E">
        <w:t>the user</w:t>
      </w:r>
      <w:r w:rsidRPr="00B83B3E">
        <w:t xml:space="preserve"> in </w:t>
      </w:r>
      <w:r w:rsidR="0099385A" w:rsidRPr="00B83B3E">
        <w:t xml:space="preserve">the </w:t>
      </w:r>
      <w:r w:rsidRPr="00B83B3E">
        <w:t>search of progress notes.</w:t>
      </w:r>
      <w:r w:rsidR="00EE0CF4">
        <w:t xml:space="preserve"> </w:t>
      </w:r>
      <w:r w:rsidRPr="00B83B3E">
        <w:t xml:space="preserve">In the example </w:t>
      </w:r>
      <w:r w:rsidRPr="00B83B3E">
        <w:lastRenderedPageBreak/>
        <w:t>below, active diagnoses are marked with an “A” and the inactive diagnosis is marked with an “I</w:t>
      </w:r>
      <w:r w:rsidR="000E192B" w:rsidRPr="00B83B3E">
        <w:t>.”</w:t>
      </w:r>
    </w:p>
    <w:p w14:paraId="10D3C878" w14:textId="52117F42" w:rsidR="003B72C6" w:rsidRPr="00B83B3E" w:rsidRDefault="00532A53" w:rsidP="00400B72">
      <w:pPr>
        <w:pStyle w:val="Body3PicCaption"/>
      </w:pPr>
      <w:r w:rsidRPr="00B83B3E">
        <w:drawing>
          <wp:inline distT="0" distB="0" distL="0" distR="0" wp14:anchorId="044BE88A" wp14:editId="6F249646">
            <wp:extent cx="4657725" cy="2695575"/>
            <wp:effectExtent l="19050" t="19050" r="28575" b="28575"/>
            <wp:docPr id="202" name="Picture 17" descr="Problem List Tab" title="Fig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6C0C842B" w:rsidR="00DA658E" w:rsidRDefault="00DA658E" w:rsidP="00B52F9B">
      <w:pPr>
        <w:pStyle w:val="Caption"/>
        <w:rPr>
          <w:rFonts w:cs="Times New Roman"/>
        </w:rPr>
      </w:pPr>
      <w:bookmarkStart w:id="1460" w:name="_Toc326149667"/>
      <w:bookmarkStart w:id="1461" w:name="_Toc278548241"/>
      <w:bookmarkStart w:id="1462" w:name="_Ref225243766"/>
      <w:bookmarkStart w:id="1463" w:name="_Ref322027136"/>
      <w:bookmarkStart w:id="1464" w:name="_Ref406767467"/>
      <w:bookmarkStart w:id="1465" w:name="_Toc5243565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119</w:t>
      </w:r>
      <w:r w:rsidR="008D502E">
        <w:rPr>
          <w:rFonts w:cs="Times New Roman"/>
        </w:rPr>
        <w:fldChar w:fldCharType="end"/>
      </w:r>
      <w:bookmarkEnd w:id="1460"/>
      <w:bookmarkEnd w:id="1461"/>
      <w:bookmarkEnd w:id="1462"/>
      <w:bookmarkEnd w:id="1463"/>
      <w:bookmarkEnd w:id="1464"/>
      <w:r w:rsidR="00BC6CCC">
        <w:rPr>
          <w:rFonts w:cs="Times New Roman"/>
        </w:rPr>
        <w:t>. Clinical Documents—Problem List tab.</w:t>
      </w:r>
      <w:bookmarkEnd w:id="1465"/>
    </w:p>
    <w:p w14:paraId="18CB3381" w14:textId="77777777" w:rsidR="003865D7" w:rsidRPr="003865D7" w:rsidRDefault="003865D7" w:rsidP="005F7F65">
      <w:pPr>
        <w:pStyle w:val="Body3PicCaption"/>
      </w:pPr>
    </w:p>
    <w:p w14:paraId="5C3CDA85" w14:textId="77DEC416" w:rsidR="00D86AF8" w:rsidRPr="00B83B3E" w:rsidRDefault="00D86AF8" w:rsidP="00A561AD">
      <w:pPr>
        <w:pStyle w:val="Heading2"/>
      </w:pPr>
      <w:bookmarkStart w:id="1466" w:name="_Toc150075122"/>
      <w:bookmarkStart w:id="1467" w:name="_Toc150075191"/>
      <w:bookmarkStart w:id="1468" w:name="_Toc150075252"/>
      <w:bookmarkStart w:id="1469" w:name="_Toc278187848"/>
      <w:bookmarkStart w:id="1470" w:name="_Toc508873619"/>
      <w:bookmarkStart w:id="1471" w:name="_Toc508875019"/>
      <w:bookmarkStart w:id="1472" w:name="_Toc508875873"/>
      <w:bookmarkStart w:id="1473" w:name="_Toc524336342"/>
      <w:r w:rsidRPr="00B83B3E">
        <w:t>Compensation and Pension Worksheet Module</w:t>
      </w:r>
      <w:bookmarkEnd w:id="1466"/>
      <w:bookmarkEnd w:id="1467"/>
      <w:bookmarkEnd w:id="1468"/>
      <w:bookmarkEnd w:id="1469"/>
      <w:r w:rsidR="00357D76" w:rsidRPr="00B83B3E">
        <w:t xml:space="preserve"> (CPWM)</w:t>
      </w:r>
      <w:bookmarkEnd w:id="1470"/>
      <w:bookmarkEnd w:id="1471"/>
      <w:bookmarkEnd w:id="1472"/>
      <w:bookmarkEnd w:id="1473"/>
    </w:p>
    <w:p w14:paraId="5C3CDA86" w14:textId="77777777" w:rsidR="00D86AF8" w:rsidRPr="00B83B3E" w:rsidRDefault="00D86AF8" w:rsidP="00223E83">
      <w:pPr>
        <w:pStyle w:val="Heading3"/>
      </w:pPr>
      <w:bookmarkStart w:id="1474" w:name="_Toc146086664"/>
      <w:bookmarkStart w:id="1475" w:name="_Toc278187849"/>
      <w:bookmarkStart w:id="1476" w:name="_Toc508873620"/>
      <w:bookmarkStart w:id="1477" w:name="_Toc508875020"/>
      <w:bookmarkStart w:id="1478" w:name="_Toc508875874"/>
      <w:bookmarkStart w:id="1479" w:name="_Toc524336343"/>
      <w:r w:rsidRPr="00B83B3E">
        <w:t>Overview</w:t>
      </w:r>
      <w:bookmarkEnd w:id="1474"/>
      <w:bookmarkEnd w:id="1475"/>
      <w:bookmarkEnd w:id="1476"/>
      <w:bookmarkEnd w:id="1477"/>
      <w:bookmarkEnd w:id="1478"/>
      <w:bookmarkEnd w:id="1479"/>
    </w:p>
    <w:p w14:paraId="5C3CDA87" w14:textId="5E6FD361" w:rsidR="00D86AF8" w:rsidRPr="00B83B3E" w:rsidRDefault="00D86AF8" w:rsidP="00400B72">
      <w:pPr>
        <w:pStyle w:val="Body3PicCaption"/>
      </w:pPr>
      <w:r w:rsidRPr="00B83B3E">
        <w:t xml:space="preserve">The C&amp;P Worksheets tab </w:t>
      </w:r>
      <w:r w:rsidR="00B31F74" w:rsidRPr="00B83B3E">
        <w:t>(</w:t>
      </w:r>
      <w:r w:rsidR="009302AE" w:rsidRPr="00B83B3E">
        <w:fldChar w:fldCharType="begin"/>
      </w:r>
      <w:r w:rsidR="009302AE" w:rsidRPr="00B83B3E">
        <w:instrText xml:space="preserve"> REF _Ref406767493 \h </w:instrText>
      </w:r>
      <w:r w:rsidR="00B83B3E">
        <w:instrText xml:space="preserve"> \* MERGEFORMAT </w:instrText>
      </w:r>
      <w:r w:rsidR="009302AE" w:rsidRPr="00B83B3E">
        <w:fldChar w:fldCharType="separate"/>
      </w:r>
      <w:r w:rsidR="00C97A9B" w:rsidRPr="00B83B3E">
        <w:t xml:space="preserve">Figure </w:t>
      </w:r>
      <w:r w:rsidR="00C97A9B">
        <w:t>2</w:t>
      </w:r>
      <w:r w:rsidR="00C97A9B">
        <w:noBreakHyphen/>
        <w:t>120</w:t>
      </w:r>
      <w:r w:rsidR="009302AE" w:rsidRPr="00B83B3E">
        <w:fldChar w:fldCharType="end"/>
      </w:r>
      <w:r w:rsidR="00105B89" w:rsidRPr="00B83B3E">
        <w:t>)</w:t>
      </w:r>
      <w:r w:rsidR="00454A8B" w:rsidRPr="00B83B3E">
        <w:t xml:space="preserve"> </w:t>
      </w:r>
      <w:r w:rsidRPr="00B83B3E">
        <w:t>provides acces</w:t>
      </w:r>
      <w:r w:rsidR="008A75B5" w:rsidRPr="00B83B3E">
        <w:t xml:space="preserve">s to a defined set of point-and-click </w:t>
      </w:r>
      <w:r w:rsidRPr="00B83B3E">
        <w:t xml:space="preserve">templates used for documenting </w:t>
      </w:r>
      <w:r w:rsidR="005E10B6" w:rsidRPr="00B83B3E">
        <w:t>a v</w:t>
      </w:r>
      <w:r w:rsidRPr="00B83B3E">
        <w:t>eteran’s C&amp;P examinations.</w:t>
      </w:r>
      <w:r w:rsidR="00EE0CF4">
        <w:t xml:space="preserve"> </w:t>
      </w:r>
      <w:r w:rsidRPr="00B83B3E">
        <w:t>This functionality i</w:t>
      </w:r>
      <w:r w:rsidR="00824E45" w:rsidRPr="00B83B3E">
        <w:t xml:space="preserve">s commonly referred to as </w:t>
      </w:r>
      <w:r w:rsidRPr="00B83B3E">
        <w:t>C&amp;P Worksheet Module</w:t>
      </w:r>
      <w:r w:rsidR="00E90BB7" w:rsidRPr="00B83B3E">
        <w:t xml:space="preserve"> (</w:t>
      </w:r>
      <w:r w:rsidR="00824E45" w:rsidRPr="00B83B3E">
        <w:t>CPWM</w:t>
      </w:r>
      <w:r w:rsidR="00E90BB7" w:rsidRPr="00B83B3E">
        <w:t>)</w:t>
      </w:r>
      <w:r w:rsidRPr="00B83B3E">
        <w:t>.</w:t>
      </w:r>
    </w:p>
    <w:p w14:paraId="5C3CDA88" w14:textId="4BFE1090" w:rsidR="009302AE" w:rsidRPr="00B83B3E" w:rsidRDefault="00532A53" w:rsidP="001C720C">
      <w:pPr>
        <w:pStyle w:val="Body3PicCaption"/>
      </w:pPr>
      <w:r w:rsidRPr="00B83B3E">
        <w:lastRenderedPageBreak/>
        <w:drawing>
          <wp:inline distT="0" distB="0" distL="0" distR="0" wp14:anchorId="6CCE4F28" wp14:editId="41BFB27C">
            <wp:extent cx="4657725" cy="3168015"/>
            <wp:effectExtent l="0" t="0" r="9525" b="0"/>
            <wp:docPr id="210" name="Picture 73" descr="Compensation and Pension Worksheets tab " title="Fig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srcRect/>
                    <a:stretch>
                      <a:fillRect/>
                    </a:stretch>
                  </pic:blipFill>
                  <pic:spPr bwMode="auto">
                    <a:xfrm>
                      <a:off x="0" y="0"/>
                      <a:ext cx="4657725" cy="3168015"/>
                    </a:xfrm>
                    <a:prstGeom prst="rect">
                      <a:avLst/>
                    </a:prstGeom>
                    <a:noFill/>
                  </pic:spPr>
                </pic:pic>
              </a:graphicData>
            </a:graphic>
          </wp:inline>
        </w:drawing>
      </w:r>
    </w:p>
    <w:p w14:paraId="5C3CDA8A" w14:textId="46BBDAA3" w:rsidR="00DA658E" w:rsidRPr="00B83B3E" w:rsidRDefault="00DA658E" w:rsidP="00B52F9B">
      <w:pPr>
        <w:pStyle w:val="Caption"/>
        <w:rPr>
          <w:rFonts w:cs="Times New Roman"/>
        </w:rPr>
      </w:pPr>
      <w:bookmarkStart w:id="1480" w:name="_Toc326149668"/>
      <w:bookmarkStart w:id="1481" w:name="_Toc278548242"/>
      <w:bookmarkStart w:id="1482" w:name="_Ref278808654"/>
      <w:bookmarkStart w:id="1483" w:name="_Ref322027194"/>
      <w:bookmarkStart w:id="1484" w:name="_Ref331508273"/>
      <w:bookmarkStart w:id="1485" w:name="_Ref331508512"/>
      <w:bookmarkStart w:id="1486" w:name="_Ref331508551"/>
      <w:bookmarkStart w:id="1487" w:name="_Ref331508557"/>
      <w:bookmarkStart w:id="1488" w:name="_Ref331599216"/>
      <w:bookmarkStart w:id="1489" w:name="_Ref406767493"/>
      <w:bookmarkStart w:id="1490" w:name="_Toc5243565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120</w:t>
      </w:r>
      <w:r w:rsidR="008D502E">
        <w:rPr>
          <w:rFonts w:cs="Times New Roman"/>
        </w:rPr>
        <w:fldChar w:fldCharType="end"/>
      </w:r>
      <w:bookmarkEnd w:id="1480"/>
      <w:bookmarkEnd w:id="1481"/>
      <w:bookmarkEnd w:id="1482"/>
      <w:bookmarkEnd w:id="1483"/>
      <w:bookmarkEnd w:id="1484"/>
      <w:bookmarkEnd w:id="1485"/>
      <w:bookmarkEnd w:id="1486"/>
      <w:bookmarkEnd w:id="1487"/>
      <w:bookmarkEnd w:id="1488"/>
      <w:bookmarkEnd w:id="1489"/>
      <w:r w:rsidR="00E02AF6">
        <w:rPr>
          <w:rFonts w:cs="Times New Roman"/>
        </w:rPr>
        <w:t>. C&amp;P Worksheets Tab.</w:t>
      </w:r>
      <w:bookmarkEnd w:id="1490"/>
    </w:p>
    <w:p w14:paraId="5C3CDA8B" w14:textId="77777777" w:rsidR="009302AE" w:rsidRPr="00B83B3E" w:rsidRDefault="009302AE" w:rsidP="009302AE"/>
    <w:p w14:paraId="5C3CDA8C" w14:textId="09DD1FF5" w:rsidR="00D86AF8" w:rsidRPr="00B83B3E" w:rsidRDefault="00D86AF8" w:rsidP="00B90011">
      <w:pPr>
        <w:pStyle w:val="BodyText"/>
      </w:pPr>
      <w:r w:rsidRPr="00B83B3E">
        <w:t xml:space="preserve">Users who need access to this tab in </w:t>
      </w:r>
      <w:r w:rsidR="006B7071" w:rsidRPr="00B83B3E">
        <w:t>CAPRI</w:t>
      </w:r>
      <w:r w:rsidRPr="00B83B3E">
        <w:t xml:space="preserve"> must have the appropriate </w:t>
      </w:r>
      <w:r w:rsidR="000B7C2C" w:rsidRPr="00B83B3E">
        <w:t>Security Key</w:t>
      </w:r>
      <w:r w:rsidRPr="00B83B3E">
        <w:t xml:space="preserve"> allocation before the tab </w:t>
      </w:r>
      <w:r w:rsidR="00213B8B" w:rsidRPr="00B83B3E">
        <w:t>is</w:t>
      </w:r>
      <w:r w:rsidRPr="00B83B3E">
        <w:t xml:space="preserve"> visible and functions become active</w:t>
      </w:r>
      <w:r w:rsidR="005E10B6" w:rsidRPr="00B83B3E">
        <w:t>.</w:t>
      </w:r>
      <w:r w:rsidRPr="00B83B3E">
        <w:t xml:space="preserve"> (</w:t>
      </w:r>
      <w:r w:rsidR="00824E45" w:rsidRPr="00B83B3E">
        <w:t xml:space="preserve">See </w:t>
      </w:r>
      <w:r w:rsidR="009D1410" w:rsidRPr="00B83B3E">
        <w:t>the following section “</w:t>
      </w:r>
      <w:r w:rsidR="00824E45" w:rsidRPr="00B83B3E">
        <w:t xml:space="preserve">User </w:t>
      </w:r>
      <w:r w:rsidR="00E90BB7" w:rsidRPr="00B83B3E">
        <w:t>Setup</w:t>
      </w:r>
      <w:r w:rsidR="009D1410" w:rsidRPr="00B83B3E">
        <w:t>”</w:t>
      </w:r>
      <w:r w:rsidR="00E90BB7" w:rsidRPr="00B83B3E">
        <w:t>).</w:t>
      </w:r>
      <w:r w:rsidR="00EE0CF4">
        <w:t xml:space="preserve"> </w:t>
      </w:r>
      <w:r w:rsidR="005E10B6" w:rsidRPr="00B83B3E">
        <w:t>VBA</w:t>
      </w:r>
      <w:r w:rsidRPr="00B83B3E">
        <w:t xml:space="preserve"> </w:t>
      </w:r>
      <w:r w:rsidR="00E90BB7" w:rsidRPr="00B83B3E">
        <w:t xml:space="preserve">users </w:t>
      </w:r>
      <w:r w:rsidR="00213B8B" w:rsidRPr="00B83B3E">
        <w:t>are</w:t>
      </w:r>
      <w:r w:rsidRPr="00B83B3E">
        <w:t xml:space="preserve"> typically </w:t>
      </w:r>
      <w:r w:rsidR="00213B8B" w:rsidRPr="00B83B3E">
        <w:t>un</w:t>
      </w:r>
      <w:r w:rsidRPr="00B83B3E">
        <w:t>able to access this tab</w:t>
      </w:r>
      <w:r w:rsidR="00824E45" w:rsidRPr="00B83B3E">
        <w:t xml:space="preserve"> and are prevented</w:t>
      </w:r>
      <w:r w:rsidRPr="00B83B3E">
        <w:t xml:space="preserve"> from seeing a document before it is signed and finalized by the exam provider.</w:t>
      </w:r>
    </w:p>
    <w:p w14:paraId="5C3CDA8D" w14:textId="77777777" w:rsidR="00D86AF8" w:rsidRPr="00B83B3E" w:rsidRDefault="00D86AF8" w:rsidP="00A561AD">
      <w:pPr>
        <w:pStyle w:val="Heading3"/>
      </w:pPr>
      <w:bookmarkStart w:id="1491" w:name="_Toc146086672"/>
      <w:bookmarkStart w:id="1492" w:name="_Toc278187850"/>
      <w:bookmarkStart w:id="1493" w:name="_Toc508873621"/>
      <w:bookmarkStart w:id="1494" w:name="_Toc508875021"/>
      <w:bookmarkStart w:id="1495" w:name="_Toc508875875"/>
      <w:bookmarkStart w:id="1496" w:name="_Toc524336344"/>
      <w:bookmarkStart w:id="1497" w:name="_Toc150075123"/>
      <w:bookmarkStart w:id="1498" w:name="_Toc150075192"/>
      <w:bookmarkStart w:id="1499" w:name="_Toc150075253"/>
      <w:r w:rsidRPr="00B83B3E">
        <w:t>User Setup</w:t>
      </w:r>
      <w:bookmarkEnd w:id="1491"/>
      <w:bookmarkEnd w:id="1492"/>
      <w:bookmarkEnd w:id="1493"/>
      <w:bookmarkEnd w:id="1494"/>
      <w:bookmarkEnd w:id="1495"/>
      <w:bookmarkEnd w:id="1496"/>
    </w:p>
    <w:p w14:paraId="5C3CDA8E" w14:textId="77777777" w:rsidR="00D86AF8" w:rsidRPr="00B83B3E" w:rsidRDefault="000B7C2C" w:rsidP="00EE33FC">
      <w:pPr>
        <w:pStyle w:val="Heading4"/>
      </w:pPr>
      <w:bookmarkStart w:id="1500" w:name="_Toc146086673"/>
      <w:bookmarkStart w:id="1501" w:name="_Toc508873622"/>
      <w:r w:rsidRPr="00B83B3E">
        <w:t>Security Key</w:t>
      </w:r>
      <w:r w:rsidR="00D86AF8" w:rsidRPr="00B83B3E">
        <w:t xml:space="preserve"> Assignment</w:t>
      </w:r>
      <w:bookmarkEnd w:id="1500"/>
      <w:bookmarkEnd w:id="1501"/>
      <w:r w:rsidR="00D86AF8" w:rsidRPr="00B83B3E">
        <w:t xml:space="preserve"> </w:t>
      </w:r>
    </w:p>
    <w:p w14:paraId="5C3CDA8F" w14:textId="28F2F1DE" w:rsidR="00D86AF8" w:rsidRPr="00B83B3E" w:rsidRDefault="00D86AF8" w:rsidP="00B90011">
      <w:pPr>
        <w:pStyle w:val="BodyText"/>
      </w:pPr>
      <w:r w:rsidRPr="00B83B3E">
        <w:t xml:space="preserve">To activate CPWM for a </w:t>
      </w:r>
      <w:proofErr w:type="gramStart"/>
      <w:r w:rsidRPr="00B83B3E">
        <w:t>particular user</w:t>
      </w:r>
      <w:proofErr w:type="gramEnd"/>
      <w:r w:rsidRPr="00B83B3E">
        <w:t xml:space="preserve">, a menu option and several </w:t>
      </w:r>
      <w:r w:rsidR="000B7C2C" w:rsidRPr="00B83B3E">
        <w:t>Security Key</w:t>
      </w:r>
      <w:r w:rsidRPr="00B83B3E">
        <w:t>s must be assigned.</w:t>
      </w:r>
      <w:r w:rsidR="00EE0CF4">
        <w:t xml:space="preserve"> </w:t>
      </w:r>
      <w:r w:rsidRPr="00B83B3E">
        <w:t>IRM need</w:t>
      </w:r>
      <w:r w:rsidR="009D528E" w:rsidRPr="00B83B3E">
        <w:t>s</w:t>
      </w:r>
      <w:r w:rsidRPr="00B83B3E">
        <w:t xml:space="preserve"> to coordinate with the C&amp;P clinic to determine what keys a user should receive.</w:t>
      </w:r>
      <w:r w:rsidR="00EE0CF4">
        <w:t xml:space="preserve"> </w:t>
      </w:r>
      <w:proofErr w:type="gramStart"/>
      <w:r w:rsidRPr="00B83B3E">
        <w:t>The majority of</w:t>
      </w:r>
      <w:proofErr w:type="gramEnd"/>
      <w:r w:rsidRPr="00B83B3E">
        <w:t xml:space="preserve"> users need </w:t>
      </w:r>
      <w:r w:rsidR="000010AC" w:rsidRPr="00B83B3E">
        <w:t>two</w:t>
      </w:r>
      <w:r w:rsidRPr="00B83B3E">
        <w:t xml:space="preserve"> new keys.</w:t>
      </w:r>
      <w:r w:rsidR="00EE0CF4">
        <w:t xml:space="preserve"> </w:t>
      </w:r>
      <w:r w:rsidR="009D528E" w:rsidRPr="00B83B3E">
        <w:t>The reviewer type user</w:t>
      </w:r>
      <w:r w:rsidRPr="00B83B3E">
        <w:t xml:space="preserve"> need</w:t>
      </w:r>
      <w:r w:rsidR="009D528E" w:rsidRPr="00B83B3E">
        <w:t>s</w:t>
      </w:r>
      <w:r w:rsidRPr="00B83B3E">
        <w:t xml:space="preserve"> </w:t>
      </w:r>
      <w:r w:rsidR="000010AC" w:rsidRPr="00B83B3E">
        <w:t>three</w:t>
      </w:r>
      <w:r w:rsidRPr="00B83B3E">
        <w:t xml:space="preserve"> keys.</w:t>
      </w:r>
    </w:p>
    <w:p w14:paraId="5C3CDA90" w14:textId="2120F8B4" w:rsidR="00D86AF8" w:rsidRPr="00B83B3E" w:rsidRDefault="00D86AF8" w:rsidP="00B90011">
      <w:pPr>
        <w:pStyle w:val="BodyText"/>
      </w:pPr>
      <w:r w:rsidRPr="00B83B3E">
        <w:rPr>
          <w:b/>
        </w:rPr>
        <w:t xml:space="preserve">DVBA </w:t>
      </w:r>
      <w:r w:rsidR="006B7071" w:rsidRPr="00B83B3E">
        <w:rPr>
          <w:b/>
        </w:rPr>
        <w:t>CAPRI</w:t>
      </w:r>
      <w:r w:rsidRPr="00B83B3E">
        <w:rPr>
          <w:b/>
        </w:rPr>
        <w:t xml:space="preserve"> GUI</w:t>
      </w:r>
      <w:r w:rsidR="00B90011" w:rsidRPr="00B83B3E">
        <w:t xml:space="preserve"> –</w:t>
      </w:r>
      <w:r w:rsidR="00B90011" w:rsidRPr="00B83B3E">
        <w:rPr>
          <w:b/>
        </w:rPr>
        <w:t xml:space="preserve"> </w:t>
      </w:r>
      <w:r w:rsidRPr="00B83B3E">
        <w:t xml:space="preserve">This is the </w:t>
      </w:r>
      <w:r w:rsidRPr="00B83B3E">
        <w:rPr>
          <w:u w:val="single"/>
        </w:rPr>
        <w:t>option context</w:t>
      </w:r>
      <w:r w:rsidRPr="00B83B3E">
        <w:t xml:space="preserve"> to the main </w:t>
      </w:r>
      <w:r w:rsidR="006B7071" w:rsidRPr="00B83B3E">
        <w:t>CAPRI</w:t>
      </w:r>
      <w:r w:rsidRPr="00B83B3E">
        <w:t xml:space="preserve"> application.</w:t>
      </w:r>
      <w:r w:rsidR="00EE0CF4">
        <w:t xml:space="preserve"> </w:t>
      </w:r>
      <w:r w:rsidRPr="00B83B3E">
        <w:t xml:space="preserve">All </w:t>
      </w:r>
      <w:r w:rsidR="006B7071" w:rsidRPr="00B83B3E">
        <w:t>CAPRI</w:t>
      </w:r>
      <w:r w:rsidRPr="00B83B3E">
        <w:t xml:space="preserve"> users need </w:t>
      </w:r>
      <w:r w:rsidR="00824E45" w:rsidRPr="00B83B3E">
        <w:t xml:space="preserve">to be assigned access to </w:t>
      </w:r>
      <w:r w:rsidRPr="00B83B3E">
        <w:t>this menu option.</w:t>
      </w:r>
    </w:p>
    <w:p w14:paraId="5C3CDA91" w14:textId="3E622716" w:rsidR="00D86AF8" w:rsidRPr="00B83B3E" w:rsidRDefault="00D86AF8" w:rsidP="00B90011">
      <w:pPr>
        <w:pStyle w:val="BodyText"/>
      </w:pPr>
      <w:r w:rsidRPr="00B83B3E">
        <w:rPr>
          <w:b/>
        </w:rPr>
        <w:t xml:space="preserve">DVBA </w:t>
      </w:r>
      <w:r w:rsidR="006B7071" w:rsidRPr="00B83B3E">
        <w:rPr>
          <w:b/>
        </w:rPr>
        <w:t>CAPRI</w:t>
      </w:r>
      <w:r w:rsidRPr="00B83B3E">
        <w:rPr>
          <w:b/>
        </w:rPr>
        <w:t xml:space="preserve"> WORKSHEET TAB</w:t>
      </w:r>
      <w:r w:rsidRPr="00B83B3E">
        <w:t xml:space="preserve"> </w:t>
      </w:r>
      <w:r w:rsidR="001768A4" w:rsidRPr="00B83B3E">
        <w:t>–</w:t>
      </w:r>
      <w:r w:rsidR="00196B97" w:rsidRPr="00B83B3E">
        <w:rPr>
          <w:b/>
        </w:rPr>
        <w:t xml:space="preserve"> </w:t>
      </w:r>
      <w:r w:rsidRPr="00B83B3E">
        <w:t xml:space="preserve">This </w:t>
      </w:r>
      <w:r w:rsidR="000B7C2C" w:rsidRPr="00B83B3E">
        <w:rPr>
          <w:u w:val="single"/>
        </w:rPr>
        <w:t>Security Key</w:t>
      </w:r>
      <w:r w:rsidRPr="00B83B3E">
        <w:t xml:space="preserve"> makes the C&amp;P Worksheets tab visible inside </w:t>
      </w:r>
      <w:r w:rsidR="006B7071" w:rsidRPr="00B83B3E">
        <w:t>CAPRI</w:t>
      </w:r>
      <w:r w:rsidRPr="00B83B3E">
        <w:t>.</w:t>
      </w:r>
      <w:r w:rsidR="00EE0CF4">
        <w:t xml:space="preserve"> </w:t>
      </w:r>
      <w:r w:rsidRPr="00B83B3E">
        <w:t xml:space="preserve">All VHA </w:t>
      </w:r>
      <w:r w:rsidR="006B7071" w:rsidRPr="00B83B3E">
        <w:t>CAPRI</w:t>
      </w:r>
      <w:r w:rsidRPr="00B83B3E">
        <w:t xml:space="preserve"> users should get this </w:t>
      </w:r>
      <w:r w:rsidR="000B7C2C" w:rsidRPr="00B83B3E">
        <w:t>Security Key</w:t>
      </w:r>
      <w:r w:rsidRPr="00B83B3E">
        <w:t>.</w:t>
      </w:r>
    </w:p>
    <w:p w14:paraId="5C3CDA92" w14:textId="62215901" w:rsidR="008368B7" w:rsidRPr="00B83B3E" w:rsidRDefault="008368B7" w:rsidP="00606690">
      <w:pPr>
        <w:pStyle w:val="BodyText"/>
      </w:pPr>
      <w:r w:rsidRPr="00B83B3E">
        <w:t>Some sites require the exam to be sent to a reviewer when it is complete.</w:t>
      </w:r>
      <w:r w:rsidR="00EE0CF4">
        <w:t xml:space="preserve"> </w:t>
      </w:r>
      <w:r w:rsidRPr="00B83B3E">
        <w:rPr>
          <w:bCs/>
        </w:rPr>
        <w:t>One and only one</w:t>
      </w:r>
      <w:r w:rsidRPr="00B83B3E">
        <w:t xml:space="preserve"> of the following </w:t>
      </w:r>
      <w:r w:rsidRPr="00B83B3E">
        <w:rPr>
          <w:u w:val="single"/>
        </w:rPr>
        <w:t>Security Keys</w:t>
      </w:r>
      <w:r w:rsidRPr="00B83B3E">
        <w:t xml:space="preserve"> must be assigned for anyone who is creating new C&amp;P exam templates with CPWM.</w:t>
      </w:r>
    </w:p>
    <w:p w14:paraId="5C3CDA93"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t xml:space="preserve">DVBAB CPWM DISALLOW REVIEW </w:t>
      </w:r>
      <w:r w:rsidR="001768A4" w:rsidRPr="00B83B3E">
        <w:t>–</w:t>
      </w:r>
      <w:r w:rsidR="00196B97" w:rsidRPr="00B83B3E">
        <w:t xml:space="preserve"> </w:t>
      </w:r>
      <w:r w:rsidR="00D86AF8" w:rsidRPr="00B83B3E">
        <w:rPr>
          <w:b w:val="0"/>
        </w:rPr>
        <w:t>User does not need docu</w:t>
      </w:r>
      <w:r w:rsidR="00E90BB7" w:rsidRPr="00B83B3E">
        <w:rPr>
          <w:b w:val="0"/>
        </w:rPr>
        <w:t>ments reviewed prior to release</w:t>
      </w:r>
      <w:r w:rsidR="00E052A7" w:rsidRPr="00B83B3E">
        <w:rPr>
          <w:b w:val="0"/>
        </w:rPr>
        <w:t>.</w:t>
      </w:r>
    </w:p>
    <w:p w14:paraId="5C3CDA94" w14:textId="37AF8A12" w:rsidR="00D86AF8" w:rsidRPr="00B83B3E" w:rsidRDefault="003F6D42" w:rsidP="00164401">
      <w:pPr>
        <w:pStyle w:val="NumberhardParagraph"/>
      </w:pPr>
      <w:r w:rsidRPr="00B83B3E">
        <w:rPr>
          <w:b w:val="0"/>
        </w:rPr>
        <w:t>2.</w:t>
      </w:r>
      <w:r w:rsidRPr="00B83B3E">
        <w:rPr>
          <w:b w:val="0"/>
        </w:rPr>
        <w:tab/>
      </w:r>
      <w:r w:rsidR="00D86AF8" w:rsidRPr="00B83B3E">
        <w:t xml:space="preserve">DVBAB CPWM OPTIONAL REVIEW </w:t>
      </w:r>
      <w:r w:rsidR="001768A4" w:rsidRPr="00B83B3E">
        <w:t>–</w:t>
      </w:r>
      <w:r w:rsidR="00196B97" w:rsidRPr="00B83B3E">
        <w:t xml:space="preserve"> </w:t>
      </w:r>
      <w:r w:rsidR="00D86AF8" w:rsidRPr="00B83B3E">
        <w:rPr>
          <w:b w:val="0"/>
        </w:rPr>
        <w:t>User can choose to send some documents for</w:t>
      </w:r>
      <w:r w:rsidR="00E90BB7" w:rsidRPr="00B83B3E">
        <w:rPr>
          <w:b w:val="0"/>
        </w:rPr>
        <w:t xml:space="preserve"> review and </w:t>
      </w:r>
      <w:r w:rsidR="009F3F21" w:rsidRPr="00B83B3E">
        <w:rPr>
          <w:b w:val="0"/>
        </w:rPr>
        <w:t>no</w:t>
      </w:r>
      <w:r w:rsidR="00E90BB7" w:rsidRPr="00B83B3E">
        <w:rPr>
          <w:b w:val="0"/>
        </w:rPr>
        <w:t xml:space="preserve"> other documents</w:t>
      </w:r>
      <w:r w:rsidR="00E052A7" w:rsidRPr="00B83B3E">
        <w:rPr>
          <w:b w:val="0"/>
        </w:rPr>
        <w:t>.</w:t>
      </w:r>
    </w:p>
    <w:p w14:paraId="5C3CDA95" w14:textId="77777777" w:rsidR="00D86AF8" w:rsidRPr="00B83B3E" w:rsidRDefault="003F6D42" w:rsidP="00164401">
      <w:pPr>
        <w:pStyle w:val="NumberhardParagraph"/>
        <w:rPr>
          <w:b w:val="0"/>
        </w:rPr>
      </w:pPr>
      <w:r w:rsidRPr="00B83B3E">
        <w:rPr>
          <w:b w:val="0"/>
        </w:rPr>
        <w:lastRenderedPageBreak/>
        <w:t>3.</w:t>
      </w:r>
      <w:r w:rsidRPr="00B83B3E">
        <w:rPr>
          <w:b w:val="0"/>
        </w:rPr>
        <w:tab/>
      </w:r>
      <w:r w:rsidR="00D86AF8" w:rsidRPr="00B83B3E">
        <w:t xml:space="preserve">DVBAB CPWM REQUIRE REVIEW </w:t>
      </w:r>
      <w:r w:rsidR="001768A4" w:rsidRPr="00B83B3E">
        <w:t>–</w:t>
      </w:r>
      <w:r w:rsidR="00196B97" w:rsidRPr="00B83B3E">
        <w:t xml:space="preserve"> </w:t>
      </w:r>
      <w:r w:rsidR="00D86AF8" w:rsidRPr="00B83B3E">
        <w:rPr>
          <w:b w:val="0"/>
        </w:rPr>
        <w:t>User must have all documents reviewe</w:t>
      </w:r>
      <w:r w:rsidR="00E90BB7" w:rsidRPr="00B83B3E">
        <w:rPr>
          <w:b w:val="0"/>
        </w:rPr>
        <w:t>d by a reviewer prior to upload</w:t>
      </w:r>
      <w:r w:rsidR="00E052A7" w:rsidRPr="00B83B3E">
        <w:rPr>
          <w:b w:val="0"/>
        </w:rPr>
        <w:t>.</w:t>
      </w:r>
    </w:p>
    <w:p w14:paraId="5C3CDA96" w14:textId="77777777" w:rsidR="00D86AF8" w:rsidRPr="00B83B3E" w:rsidRDefault="00D86AF8" w:rsidP="00606690">
      <w:pPr>
        <w:pStyle w:val="BodyText"/>
      </w:pPr>
      <w:r w:rsidRPr="00B83B3E">
        <w:rPr>
          <w:b/>
          <w:bCs/>
        </w:rPr>
        <w:t>OPTIONAL</w:t>
      </w:r>
      <w:r w:rsidR="000B7C2C" w:rsidRPr="00B83B3E">
        <w:t xml:space="preserve"> </w:t>
      </w:r>
      <w:r w:rsidR="000B7C2C" w:rsidRPr="00B83B3E">
        <w:rPr>
          <w:b/>
        </w:rPr>
        <w:t>Security</w:t>
      </w:r>
      <w:r w:rsidRPr="00B83B3E">
        <w:t xml:space="preserve"> </w:t>
      </w:r>
      <w:r w:rsidRPr="00B83B3E">
        <w:rPr>
          <w:b/>
        </w:rPr>
        <w:t>Key</w:t>
      </w:r>
      <w:r w:rsidRPr="00B83B3E">
        <w:t xml:space="preserve"> </w:t>
      </w:r>
      <w:r w:rsidR="001768A4" w:rsidRPr="00B83B3E">
        <w:t>–</w:t>
      </w:r>
      <w:r w:rsidR="00196B97" w:rsidRPr="00B83B3E">
        <w:rPr>
          <w:b/>
        </w:rPr>
        <w:t xml:space="preserve"> </w:t>
      </w:r>
      <w:r w:rsidRPr="00B83B3E">
        <w:t>If the site chooses to use the revie</w:t>
      </w:r>
      <w:r w:rsidR="000B7C2C" w:rsidRPr="00B83B3E">
        <w:t>w process, users designated as</w:t>
      </w:r>
      <w:r w:rsidRPr="00B83B3E">
        <w:t xml:space="preserve"> reviewer</w:t>
      </w:r>
      <w:r w:rsidR="000B7C2C" w:rsidRPr="00B83B3E">
        <w:t>s</w:t>
      </w:r>
      <w:r w:rsidRPr="00B83B3E">
        <w:t xml:space="preserve"> must be assigned the </w:t>
      </w:r>
      <w:r w:rsidRPr="00B83B3E">
        <w:rPr>
          <w:b/>
        </w:rPr>
        <w:t>DVBAB CPWM REVIEWER</w:t>
      </w:r>
      <w:r w:rsidRPr="00B83B3E">
        <w:t xml:space="preserve"> </w:t>
      </w:r>
      <w:r w:rsidR="000B7C2C" w:rsidRPr="00B83B3E">
        <w:t>Security Key.</w:t>
      </w:r>
    </w:p>
    <w:p w14:paraId="5C3CDA97" w14:textId="70A2C730" w:rsidR="00D86AF8" w:rsidRPr="00B83B3E" w:rsidRDefault="000B7C2C" w:rsidP="00606690">
      <w:pPr>
        <w:pStyle w:val="BodyText"/>
      </w:pPr>
      <w:r w:rsidRPr="00B83B3E">
        <w:t>It is imperative that</w:t>
      </w:r>
      <w:r w:rsidR="00D86AF8" w:rsidRPr="00B83B3E">
        <w:t xml:space="preserve"> user</w:t>
      </w:r>
      <w:r w:rsidRPr="00B83B3E">
        <w:t>s</w:t>
      </w:r>
      <w:r w:rsidR="00D86AF8" w:rsidRPr="00B83B3E">
        <w:t xml:space="preserve"> not be given every </w:t>
      </w:r>
      <w:r w:rsidR="00D86AF8" w:rsidRPr="00B83B3E">
        <w:rPr>
          <w:b/>
        </w:rPr>
        <w:t>DVBA*</w:t>
      </w:r>
      <w:r w:rsidR="00D86AF8" w:rsidRPr="00B83B3E">
        <w:t xml:space="preserve"> key</w:t>
      </w:r>
      <w:r w:rsidR="005E10B6" w:rsidRPr="00B83B3E">
        <w:t xml:space="preserve"> due to t</w:t>
      </w:r>
      <w:r w:rsidR="00D86AF8" w:rsidRPr="00B83B3E">
        <w:t>he keys hav</w:t>
      </w:r>
      <w:r w:rsidR="005E10B6" w:rsidRPr="00B83B3E">
        <w:t>ing</w:t>
      </w:r>
      <w:r w:rsidR="00D86AF8" w:rsidRPr="00B83B3E">
        <w:t xml:space="preserve"> conflicting uses and </w:t>
      </w:r>
      <w:r w:rsidR="005E10B6" w:rsidRPr="00B83B3E">
        <w:t xml:space="preserve">the probability of </w:t>
      </w:r>
      <w:r w:rsidR="00D86AF8" w:rsidRPr="00B83B3E">
        <w:t>unexpected results.</w:t>
      </w:r>
      <w:r w:rsidR="00EE0CF4">
        <w:t xml:space="preserve"> </w:t>
      </w:r>
      <w:r w:rsidR="00D86AF8" w:rsidRPr="00B83B3E">
        <w:t xml:space="preserve">If </w:t>
      </w:r>
      <w:r w:rsidR="00824E45" w:rsidRPr="00B83B3E">
        <w:t>users are</w:t>
      </w:r>
      <w:r w:rsidR="00D86AF8" w:rsidRPr="00B83B3E">
        <w:t xml:space="preserve"> </w:t>
      </w:r>
      <w:r w:rsidR="00824E45" w:rsidRPr="00B83B3E">
        <w:t>un</w:t>
      </w:r>
      <w:r w:rsidR="00D86AF8" w:rsidRPr="00B83B3E">
        <w:t xml:space="preserve">sure of </w:t>
      </w:r>
      <w:r w:rsidR="005E10B6" w:rsidRPr="00B83B3E">
        <w:t>which</w:t>
      </w:r>
      <w:r w:rsidR="00D86AF8" w:rsidRPr="00B83B3E">
        <w:t xml:space="preserve"> </w:t>
      </w:r>
      <w:r w:rsidRPr="00B83B3E">
        <w:t xml:space="preserve">Security Key </w:t>
      </w:r>
      <w:r w:rsidR="00D86AF8" w:rsidRPr="00B83B3E">
        <w:t xml:space="preserve">to assign, </w:t>
      </w:r>
      <w:r w:rsidR="00824E45" w:rsidRPr="00B83B3E">
        <w:t xml:space="preserve">they should </w:t>
      </w:r>
      <w:r w:rsidR="00D86AF8" w:rsidRPr="00B83B3E">
        <w:t xml:space="preserve">contact the </w:t>
      </w:r>
      <w:r w:rsidR="003F6D42" w:rsidRPr="00B83B3E">
        <w:t>N</w:t>
      </w:r>
      <w:r w:rsidR="00D86AF8" w:rsidRPr="00B83B3E">
        <w:t xml:space="preserve">ational VistA </w:t>
      </w:r>
      <w:r w:rsidR="003F6D42" w:rsidRPr="00B83B3E">
        <w:t>H</w:t>
      </w:r>
      <w:r w:rsidR="00D86AF8" w:rsidRPr="00B83B3E">
        <w:t>elpdesk.</w:t>
      </w:r>
    </w:p>
    <w:p w14:paraId="5C3CDA98" w14:textId="77777777" w:rsidR="00D86AF8" w:rsidRPr="00B83B3E" w:rsidRDefault="00D86AF8" w:rsidP="00EE33FC">
      <w:pPr>
        <w:pStyle w:val="Heading4"/>
      </w:pPr>
      <w:bookmarkStart w:id="1502" w:name="_Toc508873623"/>
      <w:r w:rsidRPr="00B83B3E">
        <w:t>Site Considerations: Review Functionality</w:t>
      </w:r>
      <w:bookmarkEnd w:id="1502"/>
    </w:p>
    <w:p w14:paraId="5C3CDA99" w14:textId="186E3968" w:rsidR="00D86AF8" w:rsidRPr="00B83B3E" w:rsidRDefault="00D86AF8" w:rsidP="00400B72">
      <w:pPr>
        <w:pStyle w:val="Body3PicCaption"/>
      </w:pPr>
      <w:r w:rsidRPr="00B83B3E">
        <w:t xml:space="preserve">Before implementing CPWM, sites should consider the business roles of each user who </w:t>
      </w:r>
      <w:r w:rsidR="00254AD3" w:rsidRPr="00B83B3E">
        <w:t>is</w:t>
      </w:r>
      <w:r w:rsidRPr="00B83B3E">
        <w:t xml:space="preserve"> accessing the system.</w:t>
      </w:r>
      <w:r w:rsidR="00EE0CF4">
        <w:t xml:space="preserve"> </w:t>
      </w:r>
      <w:r w:rsidRPr="00B83B3E">
        <w:t>The CPWM module can be configured several ways, depending on site preference and business needs.</w:t>
      </w:r>
      <w:r w:rsidR="00EE0CF4">
        <w:t xml:space="preserve"> </w:t>
      </w:r>
      <w:r w:rsidRPr="00B83B3E">
        <w:t>Each site should carefully consider the following configuration options.</w:t>
      </w:r>
      <w:r w:rsidR="00EE0CF4">
        <w:t xml:space="preserve"> </w:t>
      </w:r>
      <w:r w:rsidRPr="00B83B3E">
        <w:t>Examinations can be completed thr</w:t>
      </w:r>
      <w:r w:rsidR="00E90BB7" w:rsidRPr="00B83B3E">
        <w:t>ough one of the following paths:</w:t>
      </w:r>
    </w:p>
    <w:p w14:paraId="5C3CDA9A"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rPr>
          <w:b w:val="0"/>
        </w:rPr>
        <w:t xml:space="preserve">If the provider </w:t>
      </w:r>
      <w:proofErr w:type="gramStart"/>
      <w:r w:rsidR="00254AD3" w:rsidRPr="00B83B3E">
        <w:rPr>
          <w:b w:val="0"/>
        </w:rPr>
        <w:t>is</w:t>
      </w:r>
      <w:r w:rsidR="00D86AF8" w:rsidRPr="00B83B3E">
        <w:rPr>
          <w:b w:val="0"/>
        </w:rPr>
        <w:t xml:space="preserve"> allowed to</w:t>
      </w:r>
      <w:proofErr w:type="gramEnd"/>
      <w:r w:rsidR="00D86AF8" w:rsidRPr="00B83B3E">
        <w:rPr>
          <w:b w:val="0"/>
        </w:rPr>
        <w:t xml:space="preserve"> Sign and release</w:t>
      </w:r>
      <w:r w:rsidR="005E10B6" w:rsidRPr="00B83B3E">
        <w:rPr>
          <w:b w:val="0"/>
        </w:rPr>
        <w:t xml:space="preserve"> templates</w:t>
      </w:r>
      <w:r w:rsidR="00D86AF8" w:rsidRPr="00B83B3E">
        <w:rPr>
          <w:b w:val="0"/>
        </w:rPr>
        <w:t xml:space="preserve"> to the RO and CPRS upon their completion without review by another party, the</w:t>
      </w:r>
      <w:r w:rsidR="005E10B6" w:rsidRPr="00B83B3E">
        <w:rPr>
          <w:b w:val="0"/>
        </w:rPr>
        <w:t>n the</w:t>
      </w:r>
      <w:r w:rsidR="00D86AF8" w:rsidRPr="00B83B3E">
        <w:rPr>
          <w:b w:val="0"/>
        </w:rPr>
        <w:t xml:space="preserve"> </w:t>
      </w:r>
      <w:r w:rsidR="000B7C2C" w:rsidRPr="00B83B3E">
        <w:rPr>
          <w:b w:val="0"/>
        </w:rPr>
        <w:t>IRM person</w:t>
      </w:r>
      <w:r w:rsidR="00D86AF8" w:rsidRPr="00B83B3E">
        <w:rPr>
          <w:b w:val="0"/>
        </w:rPr>
        <w:t xml:space="preserve"> should </w:t>
      </w:r>
      <w:r w:rsidR="000B7C2C" w:rsidRPr="00B83B3E">
        <w:rPr>
          <w:b w:val="0"/>
        </w:rPr>
        <w:t>assign them</w:t>
      </w:r>
      <w:r w:rsidR="00D86AF8" w:rsidRPr="00B83B3E">
        <w:rPr>
          <w:b w:val="0"/>
        </w:rPr>
        <w:t xml:space="preserve"> Security Key DVBAB CPWM DISALLOW REVIEW.</w:t>
      </w:r>
    </w:p>
    <w:p w14:paraId="5C3CDA9B" w14:textId="77777777" w:rsidR="00D86AF8" w:rsidRPr="00B83B3E" w:rsidRDefault="003F6D42" w:rsidP="00164401">
      <w:pPr>
        <w:pStyle w:val="NumberhardParagraph"/>
        <w:rPr>
          <w:b w:val="0"/>
        </w:rPr>
      </w:pPr>
      <w:r w:rsidRPr="00B83B3E">
        <w:rPr>
          <w:b w:val="0"/>
        </w:rPr>
        <w:t>2.</w:t>
      </w:r>
      <w:r w:rsidRPr="00B83B3E">
        <w:rPr>
          <w:b w:val="0"/>
        </w:rPr>
        <w:tab/>
      </w:r>
      <w:r w:rsidR="008E47E2" w:rsidRPr="00B83B3E">
        <w:rPr>
          <w:b w:val="0"/>
        </w:rPr>
        <w:t xml:space="preserve">If the provider </w:t>
      </w:r>
      <w:r w:rsidR="00D86AF8" w:rsidRPr="00B83B3E">
        <w:rPr>
          <w:b w:val="0"/>
        </w:rPr>
        <w:t>need</w:t>
      </w:r>
      <w:r w:rsidR="008E47E2" w:rsidRPr="00B83B3E">
        <w:rPr>
          <w:b w:val="0"/>
        </w:rPr>
        <w:t>s</w:t>
      </w:r>
      <w:r w:rsidR="00D86AF8" w:rsidRPr="00B83B3E">
        <w:rPr>
          <w:b w:val="0"/>
        </w:rPr>
        <w:t xml:space="preserve"> to </w:t>
      </w:r>
      <w:r w:rsidR="005E10B6" w:rsidRPr="00B83B3E">
        <w:rPr>
          <w:b w:val="0"/>
        </w:rPr>
        <w:t>s</w:t>
      </w:r>
      <w:r w:rsidR="00D86AF8" w:rsidRPr="00B83B3E">
        <w:rPr>
          <w:b w:val="0"/>
        </w:rPr>
        <w:t>end template</w:t>
      </w:r>
      <w:r w:rsidR="005E10B6" w:rsidRPr="00B83B3E">
        <w:rPr>
          <w:b w:val="0"/>
        </w:rPr>
        <w:t>s</w:t>
      </w:r>
      <w:r w:rsidR="00D86AF8" w:rsidRPr="00B83B3E">
        <w:rPr>
          <w:b w:val="0"/>
        </w:rPr>
        <w:t xml:space="preserve"> to a reviewer for approval before completion, </w:t>
      </w:r>
      <w:r w:rsidR="000B7C2C" w:rsidRPr="00B83B3E">
        <w:rPr>
          <w:b w:val="0"/>
        </w:rPr>
        <w:t>then the IRM person should assign them Security Key</w:t>
      </w:r>
      <w:r w:rsidR="00D86AF8" w:rsidRPr="00B83B3E">
        <w:rPr>
          <w:b w:val="0"/>
        </w:rPr>
        <w:t xml:space="preserve"> DVBAB CPWM REQUIRE REVIEW</w:t>
      </w:r>
      <w:r w:rsidR="00606690" w:rsidRPr="00B83B3E">
        <w:rPr>
          <w:b w:val="0"/>
        </w:rPr>
        <w:t>.</w:t>
      </w:r>
    </w:p>
    <w:p w14:paraId="5C3CDA9C"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rPr>
          <w:b w:val="0"/>
        </w:rPr>
        <w:t xml:space="preserve">If the provider </w:t>
      </w:r>
      <w:r w:rsidR="008E47E2" w:rsidRPr="00B83B3E">
        <w:rPr>
          <w:b w:val="0"/>
        </w:rPr>
        <w:t>has</w:t>
      </w:r>
      <w:r w:rsidR="00D86AF8" w:rsidRPr="00B83B3E">
        <w:rPr>
          <w:b w:val="0"/>
        </w:rPr>
        <w:t xml:space="preserve"> the option to </w:t>
      </w:r>
      <w:r w:rsidR="005E10B6" w:rsidRPr="00B83B3E">
        <w:rPr>
          <w:b w:val="0"/>
        </w:rPr>
        <w:t>s</w:t>
      </w:r>
      <w:r w:rsidR="00D86AF8" w:rsidRPr="00B83B3E">
        <w:rPr>
          <w:b w:val="0"/>
        </w:rPr>
        <w:t xml:space="preserve">end the template to a reviewer or sign and release immediately, </w:t>
      </w:r>
      <w:r w:rsidR="000B7C2C" w:rsidRPr="00B83B3E">
        <w:rPr>
          <w:b w:val="0"/>
        </w:rPr>
        <w:t xml:space="preserve">then the IRM person should assign them </w:t>
      </w:r>
      <w:r w:rsidR="00D86AF8" w:rsidRPr="00B83B3E">
        <w:rPr>
          <w:b w:val="0"/>
        </w:rPr>
        <w:t>Security Key DVBAB CPWM OPTIONAL REVIEW.</w:t>
      </w:r>
    </w:p>
    <w:p w14:paraId="5C3CDA9D" w14:textId="77777777" w:rsidR="00D86AF8" w:rsidRPr="00B83B3E" w:rsidRDefault="00D86AF8" w:rsidP="00606690">
      <w:pPr>
        <w:pStyle w:val="BodyText"/>
      </w:pPr>
      <w:r w:rsidRPr="00B83B3E">
        <w:t xml:space="preserve">The following </w:t>
      </w:r>
      <w:r w:rsidR="000A4FA4" w:rsidRPr="00B83B3E">
        <w:t>figures</w:t>
      </w:r>
      <w:r w:rsidRPr="00B83B3E">
        <w:t xml:space="preserve"> demonstrate what </w:t>
      </w:r>
      <w:r w:rsidR="00981A0B" w:rsidRPr="00B83B3E">
        <w:t xml:space="preserve">a </w:t>
      </w:r>
      <w:r w:rsidRPr="00B83B3E">
        <w:t>user see</w:t>
      </w:r>
      <w:r w:rsidR="00981A0B" w:rsidRPr="00B83B3E">
        <w:t>s</w:t>
      </w:r>
      <w:r w:rsidRPr="00B83B3E">
        <w:t xml:space="preserve"> at the bottom of </w:t>
      </w:r>
      <w:r w:rsidR="000A4FA4" w:rsidRPr="00B83B3E">
        <w:t>the</w:t>
      </w:r>
      <w:r w:rsidRPr="00B83B3E">
        <w:t xml:space="preserve"> screen when working with a CPWM document with the assigned </w:t>
      </w:r>
      <w:r w:rsidR="000B7C2C" w:rsidRPr="00B83B3E">
        <w:t>Security Key</w:t>
      </w:r>
      <w:r w:rsidRPr="00B83B3E">
        <w:t>.</w:t>
      </w:r>
    </w:p>
    <w:p w14:paraId="5C3CDA9E" w14:textId="201D87AB" w:rsidR="00303711" w:rsidRPr="00B83B3E" w:rsidRDefault="00D86AF8" w:rsidP="00303711">
      <w:pPr>
        <w:pStyle w:val="NumberhardParagraph"/>
        <w:numPr>
          <w:ilvl w:val="0"/>
          <w:numId w:val="34"/>
        </w:numPr>
      </w:pPr>
      <w:r w:rsidRPr="00B83B3E">
        <w:t xml:space="preserve">DVBAB CPWM DISALLOW REVIEW </w:t>
      </w:r>
      <w:r w:rsidR="001768A4" w:rsidRPr="00B83B3E">
        <w:t>–</w:t>
      </w:r>
      <w:r w:rsidR="00196B97" w:rsidRPr="00B83B3E">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Send for </w:t>
      </w:r>
      <w:r w:rsidR="00E90BB7" w:rsidRPr="00B83B3E">
        <w:rPr>
          <w:b w:val="0"/>
          <w:u w:val="single"/>
        </w:rPr>
        <w:t>R</w:t>
      </w:r>
      <w:r w:rsidR="00E90BB7" w:rsidRPr="00B83B3E">
        <w:rPr>
          <w:b w:val="0"/>
        </w:rPr>
        <w:t xml:space="preserve">eview button being disabled, as shown in </w:t>
      </w:r>
      <w:r w:rsidR="00AD1E50" w:rsidRPr="00B83B3E">
        <w:rPr>
          <w:b w:val="0"/>
        </w:rPr>
        <w:t>(</w:t>
      </w:r>
      <w:r w:rsidR="00303711" w:rsidRPr="00B83B3E">
        <w:fldChar w:fldCharType="begin"/>
      </w:r>
      <w:r w:rsidR="00303711" w:rsidRPr="00B83B3E">
        <w:rPr>
          <w:b w:val="0"/>
        </w:rPr>
        <w:instrText xml:space="preserve"> REF _Ref406767538 \h </w:instrText>
      </w:r>
      <w:r w:rsidR="00B83B3E">
        <w:instrText xml:space="preserve"> \* MERGEFORMAT </w:instrText>
      </w:r>
      <w:r w:rsidR="00303711" w:rsidRPr="00B83B3E">
        <w:fldChar w:fldCharType="separate"/>
      </w:r>
      <w:r w:rsidR="00291D99" w:rsidRPr="00B83B3E">
        <w:t xml:space="preserve">Figure </w:t>
      </w:r>
      <w:r w:rsidR="00291D99">
        <w:rPr>
          <w:noProof/>
        </w:rPr>
        <w:t>2</w:t>
      </w:r>
      <w:r w:rsidR="00291D99">
        <w:rPr>
          <w:noProof/>
        </w:rPr>
        <w:noBreakHyphen/>
        <w:t>156</w:t>
      </w:r>
      <w:r w:rsidR="00303711" w:rsidRPr="00B83B3E">
        <w:fldChar w:fldCharType="end"/>
      </w:r>
      <w:r w:rsidR="00AD1E50" w:rsidRPr="00B83B3E">
        <w:t>)</w:t>
      </w:r>
    </w:p>
    <w:p w14:paraId="5C3CDA9F" w14:textId="77777777" w:rsidR="00E90BB7" w:rsidRPr="00B83B3E" w:rsidRDefault="00E90BB7" w:rsidP="00303711">
      <w:pPr>
        <w:pStyle w:val="NumberhardParagraph"/>
        <w:ind w:firstLine="0"/>
      </w:pPr>
      <w:r w:rsidRPr="00B83B3E">
        <w:rPr>
          <w:b w:val="0"/>
        </w:rPr>
        <w:t>.</w:t>
      </w:r>
    </w:p>
    <w:p w14:paraId="5C3CDAA0" w14:textId="24CD4A05" w:rsidR="009E7B81" w:rsidRPr="00B83B3E" w:rsidRDefault="00532A53" w:rsidP="00400B72">
      <w:pPr>
        <w:pStyle w:val="Body3PicCaption"/>
      </w:pPr>
      <w:r w:rsidRPr="00B83B3E">
        <w:drawing>
          <wp:inline distT="0" distB="0" distL="0" distR="0" wp14:anchorId="7B946444" wp14:editId="06D78CA0">
            <wp:extent cx="4124325" cy="304800"/>
            <wp:effectExtent l="19050" t="19050" r="28575" b="19050"/>
            <wp:docPr id="211" name="Picture 126" descr="Displays the 'Send for Review' button as disabled after disallowing the 'DVBAB CPWM DISALLOW REVIEW' security key" title="Fig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72023DAB" w:rsidR="00DA658E" w:rsidRPr="00B83B3E" w:rsidRDefault="00DA658E" w:rsidP="00B52F9B">
      <w:pPr>
        <w:pStyle w:val="Caption"/>
        <w:rPr>
          <w:rFonts w:cs="Times New Roman"/>
        </w:rPr>
      </w:pPr>
      <w:bookmarkStart w:id="1503" w:name="_Toc326149669"/>
      <w:bookmarkStart w:id="1504" w:name="_Toc278548243"/>
      <w:bookmarkStart w:id="1505" w:name="_Ref229978656"/>
      <w:bookmarkStart w:id="1506" w:name="_Ref322027228"/>
      <w:bookmarkStart w:id="1507" w:name="_Ref331508200"/>
      <w:bookmarkStart w:id="1508" w:name="_Ref331508207"/>
      <w:bookmarkStart w:id="1509" w:name="_Ref331599270"/>
      <w:bookmarkStart w:id="1510" w:name="_Ref406767538"/>
      <w:bookmarkStart w:id="1511" w:name="_Toc5243565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121</w:t>
      </w:r>
      <w:r w:rsidR="008D502E">
        <w:rPr>
          <w:rFonts w:cs="Times New Roman"/>
        </w:rPr>
        <w:fldChar w:fldCharType="end"/>
      </w:r>
      <w:bookmarkEnd w:id="1503"/>
      <w:bookmarkEnd w:id="1504"/>
      <w:bookmarkEnd w:id="1505"/>
      <w:bookmarkEnd w:id="1506"/>
      <w:bookmarkEnd w:id="1507"/>
      <w:bookmarkEnd w:id="1508"/>
      <w:bookmarkEnd w:id="1509"/>
      <w:bookmarkEnd w:id="1510"/>
      <w:r w:rsidR="00215F68">
        <w:rPr>
          <w:rFonts w:cs="Times New Roman"/>
        </w:rPr>
        <w:t>. CPWM—Send for Review Disabled.</w:t>
      </w:r>
      <w:bookmarkEnd w:id="1511"/>
    </w:p>
    <w:p w14:paraId="5C3CDAA2" w14:textId="77777777" w:rsidR="00303711" w:rsidRPr="00B83B3E" w:rsidRDefault="00303711" w:rsidP="00303711"/>
    <w:p w14:paraId="5C3CDAA3" w14:textId="319ABC4C" w:rsidR="005A559F" w:rsidRPr="00B83B3E" w:rsidRDefault="00D86AF8" w:rsidP="00303711">
      <w:pPr>
        <w:pStyle w:val="NumberhardParagraph"/>
        <w:numPr>
          <w:ilvl w:val="0"/>
          <w:numId w:val="34"/>
        </w:numPr>
        <w:rPr>
          <w:b w:val="0"/>
        </w:rPr>
      </w:pPr>
      <w:r w:rsidRPr="00B83B3E">
        <w:t xml:space="preserve">DVBAB CPWM OPTIONAL REVIEW </w:t>
      </w:r>
      <w:r w:rsidR="001768A4" w:rsidRPr="00B83B3E">
        <w:t>–</w:t>
      </w:r>
      <w:r w:rsidR="000A4FA4" w:rsidRPr="00B83B3E">
        <w:t xml:space="preserve"> </w:t>
      </w:r>
      <w:r w:rsidR="00F34FCB" w:rsidRPr="00B83B3E">
        <w:rPr>
          <w:b w:val="0"/>
        </w:rPr>
        <w:t xml:space="preserve">Assignment of this Security Key results in the user being able to choose whether to </w:t>
      </w:r>
      <w:r w:rsidR="00F34FCB" w:rsidRPr="00B83B3E">
        <w:t xml:space="preserve">Send for </w:t>
      </w:r>
      <w:r w:rsidR="00F34FCB" w:rsidRPr="00B83B3E">
        <w:rPr>
          <w:u w:val="single"/>
        </w:rPr>
        <w:t>R</w:t>
      </w:r>
      <w:r w:rsidR="00F34FCB" w:rsidRPr="00B83B3E">
        <w:t>eview</w:t>
      </w:r>
      <w:r w:rsidR="00F34FCB" w:rsidRPr="00B83B3E">
        <w:rPr>
          <w:b w:val="0"/>
        </w:rPr>
        <w:t xml:space="preserve"> or select </w:t>
      </w:r>
      <w:r w:rsidR="00F34FCB" w:rsidRPr="00B83B3E">
        <w:rPr>
          <w:bCs/>
          <w:u w:val="single"/>
        </w:rPr>
        <w:t>D</w:t>
      </w:r>
      <w:r w:rsidR="00F34FCB" w:rsidRPr="00B83B3E">
        <w:rPr>
          <w:bCs/>
        </w:rPr>
        <w:t>one!</w:t>
      </w:r>
      <w:r w:rsidR="0053771B" w:rsidRPr="00B83B3E">
        <w:rPr>
          <w:b w:val="0"/>
        </w:rPr>
        <w:t xml:space="preserve"> as shown in</w:t>
      </w:r>
      <w:r w:rsidR="005A559F" w:rsidRPr="00B83B3E">
        <w:rPr>
          <w:b w:val="0"/>
        </w:rPr>
        <w:t xml:space="preserve"> </w:t>
      </w:r>
      <w:r w:rsidR="00AD1E50" w:rsidRPr="00B83B3E">
        <w:rPr>
          <w:b w:val="0"/>
        </w:rPr>
        <w:t>(</w:t>
      </w:r>
      <w:r w:rsidR="00303711" w:rsidRPr="00B83B3E">
        <w:fldChar w:fldCharType="begin"/>
      </w:r>
      <w:r w:rsidR="00303711" w:rsidRPr="00B83B3E">
        <w:rPr>
          <w:b w:val="0"/>
        </w:rPr>
        <w:instrText xml:space="preserve"> REF _Ref406767563 \h </w:instrText>
      </w:r>
      <w:r w:rsidR="00B83B3E">
        <w:instrText xml:space="preserve"> \* MERGEFORMAT </w:instrText>
      </w:r>
      <w:r w:rsidR="00303711" w:rsidRPr="00B83B3E">
        <w:fldChar w:fldCharType="separate"/>
      </w:r>
      <w:r w:rsidR="00291D99" w:rsidRPr="00B83B3E">
        <w:t xml:space="preserve">Figure </w:t>
      </w:r>
      <w:r w:rsidR="00291D99">
        <w:rPr>
          <w:noProof/>
        </w:rPr>
        <w:t>2</w:t>
      </w:r>
      <w:r w:rsidR="00291D99">
        <w:rPr>
          <w:noProof/>
        </w:rPr>
        <w:noBreakHyphen/>
        <w:t>157</w:t>
      </w:r>
      <w:r w:rsidR="00303711" w:rsidRPr="00B83B3E">
        <w:fldChar w:fldCharType="end"/>
      </w:r>
      <w:r w:rsidR="00AD1E50" w:rsidRPr="00B83B3E">
        <w:rPr>
          <w:b w:val="0"/>
        </w:rPr>
        <w:t>)</w:t>
      </w:r>
    </w:p>
    <w:p w14:paraId="5C3CDAA4" w14:textId="77777777" w:rsidR="00303711" w:rsidRPr="00B83B3E" w:rsidRDefault="00303711" w:rsidP="00303711">
      <w:pPr>
        <w:pStyle w:val="NumberhardParagraph"/>
        <w:ind w:firstLine="0"/>
        <w:rPr>
          <w:b w:val="0"/>
        </w:rPr>
      </w:pPr>
    </w:p>
    <w:p w14:paraId="5C3CDAA5" w14:textId="40E2E9A0" w:rsidR="000A4FA4" w:rsidRPr="00B83B3E" w:rsidRDefault="00532A53" w:rsidP="00400B72">
      <w:pPr>
        <w:pStyle w:val="Body3PicCaption"/>
      </w:pPr>
      <w:r w:rsidRPr="00B83B3E">
        <w:drawing>
          <wp:inline distT="0" distB="0" distL="0" distR="0" wp14:anchorId="27F3BC41" wp14:editId="4C89E0E8">
            <wp:extent cx="4152900" cy="295275"/>
            <wp:effectExtent l="19050" t="19050" r="19050" b="28575"/>
            <wp:docPr id="212" name="Picture 136" descr="Displays the 'Send for Review' button as enabled after selecting  the 'Send for Review' option instead of  'Done!' for the  'DVBAB CPWM OPTIONAL REVIEW' security key" title="Fig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52BC73D9" w:rsidR="00D40BB4" w:rsidRPr="00B83B3E" w:rsidRDefault="00D40BB4" w:rsidP="00B52F9B">
      <w:pPr>
        <w:pStyle w:val="Caption"/>
        <w:rPr>
          <w:rFonts w:cs="Times New Roman"/>
        </w:rPr>
      </w:pPr>
      <w:bookmarkStart w:id="1512" w:name="_Toc326149670"/>
      <w:bookmarkStart w:id="1513" w:name="_Toc278548244"/>
      <w:bookmarkStart w:id="1514" w:name="_Ref229978697"/>
      <w:bookmarkStart w:id="1515" w:name="_Ref322027252"/>
      <w:bookmarkStart w:id="1516" w:name="_Ref331599305"/>
      <w:bookmarkStart w:id="1517" w:name="_Ref331599361"/>
      <w:bookmarkStart w:id="1518" w:name="_Ref406767563"/>
      <w:bookmarkStart w:id="1519" w:name="_Toc5243565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122</w:t>
      </w:r>
      <w:r w:rsidR="008D502E">
        <w:rPr>
          <w:rFonts w:cs="Times New Roman"/>
        </w:rPr>
        <w:fldChar w:fldCharType="end"/>
      </w:r>
      <w:bookmarkEnd w:id="1512"/>
      <w:bookmarkEnd w:id="1513"/>
      <w:bookmarkEnd w:id="1514"/>
      <w:bookmarkEnd w:id="1515"/>
      <w:bookmarkEnd w:id="1516"/>
      <w:bookmarkEnd w:id="1517"/>
      <w:bookmarkEnd w:id="1518"/>
      <w:r w:rsidR="00215F68">
        <w:rPr>
          <w:rFonts w:cs="Times New Roman"/>
        </w:rPr>
        <w:t>. CPWM—Send for Review Enabled.</w:t>
      </w:r>
      <w:bookmarkEnd w:id="1519"/>
    </w:p>
    <w:p w14:paraId="5C3CDAA7" w14:textId="77777777" w:rsidR="00303711" w:rsidRPr="00B83B3E" w:rsidRDefault="00303711" w:rsidP="00303711"/>
    <w:p w14:paraId="5C3CDAA8" w14:textId="4059930A" w:rsidR="00F824FE" w:rsidRPr="00B83B3E" w:rsidRDefault="00D86AF8" w:rsidP="00303711">
      <w:pPr>
        <w:pStyle w:val="NumberhardParagraph"/>
        <w:keepNext/>
        <w:numPr>
          <w:ilvl w:val="0"/>
          <w:numId w:val="34"/>
        </w:numPr>
        <w:rPr>
          <w:b w:val="0"/>
        </w:rPr>
      </w:pPr>
      <w:r w:rsidRPr="00B83B3E">
        <w:lastRenderedPageBreak/>
        <w:t xml:space="preserve">DVBAB CPWM REQUIRE REVIEW </w:t>
      </w:r>
      <w:r w:rsidR="001768A4" w:rsidRPr="00B83B3E">
        <w:t>–</w:t>
      </w:r>
      <w:r w:rsidRPr="00B83B3E">
        <w:t xml:space="preserve"> </w:t>
      </w:r>
      <w:proofErr w:type="gramStart"/>
      <w:r w:rsidRPr="00B83B3E">
        <w:rPr>
          <w:b w:val="0"/>
        </w:rPr>
        <w:t>All of</w:t>
      </w:r>
      <w:proofErr w:type="gramEnd"/>
      <w:r w:rsidRPr="00B83B3E">
        <w:rPr>
          <w:b w:val="0"/>
        </w:rPr>
        <w:t xml:space="preserve"> the user’s documents require a review prior to going into AMIE and </w:t>
      </w:r>
      <w:r w:rsidR="00E90BB7" w:rsidRPr="00B83B3E">
        <w:rPr>
          <w:b w:val="0"/>
        </w:rPr>
        <w:t>Text Integration Utilities (</w:t>
      </w:r>
      <w:r w:rsidRPr="00B83B3E">
        <w:rPr>
          <w:b w:val="0"/>
        </w:rPr>
        <w:t>TIU</w:t>
      </w:r>
      <w:r w:rsidR="00E90BB7" w:rsidRPr="00B83B3E">
        <w:rPr>
          <w:b w:val="0"/>
        </w:rPr>
        <w:t>)</w:t>
      </w:r>
      <w:r w:rsidRPr="00B83B3E">
        <w:rPr>
          <w:b w:val="0"/>
        </w:rPr>
        <w:t>.</w:t>
      </w:r>
      <w:r w:rsidR="00EE0CF4">
        <w:rPr>
          <w:b w:val="0"/>
        </w:rPr>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w:t>
      </w:r>
      <w:r w:rsidR="00E90BB7" w:rsidRPr="00B83B3E">
        <w:t>Done!</w:t>
      </w:r>
      <w:r w:rsidR="00E90BB7" w:rsidRPr="00B83B3E">
        <w:rPr>
          <w:b w:val="0"/>
        </w:rPr>
        <w:t xml:space="preserve"> button being disabled</w:t>
      </w:r>
      <w:r w:rsidR="0053771B" w:rsidRPr="00B83B3E">
        <w:rPr>
          <w:b w:val="0"/>
        </w:rPr>
        <w:t xml:space="preserve">, as shown in </w:t>
      </w:r>
      <w:r w:rsidR="00AD1E50" w:rsidRPr="00B83B3E">
        <w:rPr>
          <w:b w:val="0"/>
        </w:rPr>
        <w:t>(</w:t>
      </w:r>
      <w:r w:rsidR="00303711" w:rsidRPr="00B83B3E">
        <w:fldChar w:fldCharType="begin"/>
      </w:r>
      <w:r w:rsidR="00303711" w:rsidRPr="00B83B3E">
        <w:rPr>
          <w:b w:val="0"/>
        </w:rPr>
        <w:instrText xml:space="preserve"> REF _Ref406767590 \h </w:instrText>
      </w:r>
      <w:r w:rsidR="00B83B3E">
        <w:instrText xml:space="preserve"> \* MERGEFORMAT </w:instrText>
      </w:r>
      <w:r w:rsidR="00303711" w:rsidRPr="00B83B3E">
        <w:fldChar w:fldCharType="separate"/>
      </w:r>
      <w:r w:rsidR="00291D99" w:rsidRPr="00B83B3E">
        <w:t xml:space="preserve">Figure </w:t>
      </w:r>
      <w:r w:rsidR="00291D99">
        <w:rPr>
          <w:noProof/>
        </w:rPr>
        <w:t>2</w:t>
      </w:r>
      <w:r w:rsidR="00291D99">
        <w:rPr>
          <w:noProof/>
        </w:rPr>
        <w:noBreakHyphen/>
        <w:t>158</w:t>
      </w:r>
      <w:r w:rsidR="00303711" w:rsidRPr="00B83B3E">
        <w:fldChar w:fldCharType="end"/>
      </w:r>
      <w:r w:rsidR="00AD1E50" w:rsidRPr="00B83B3E">
        <w:t>)</w:t>
      </w:r>
      <w:r w:rsidR="005A559F" w:rsidRPr="00B83B3E">
        <w:rPr>
          <w:b w:val="0"/>
        </w:rPr>
        <w:t>.</w:t>
      </w:r>
    </w:p>
    <w:p w14:paraId="5C3CDAA9" w14:textId="77777777" w:rsidR="00303711" w:rsidRPr="00B83B3E" w:rsidRDefault="00303711" w:rsidP="00303711">
      <w:pPr>
        <w:pStyle w:val="NumberhardParagraph"/>
        <w:keepNext/>
        <w:ind w:firstLine="0"/>
        <w:rPr>
          <w:b w:val="0"/>
        </w:rPr>
      </w:pPr>
    </w:p>
    <w:p w14:paraId="5C3CDAAA" w14:textId="5EB7FDAE" w:rsidR="009E7B81" w:rsidRPr="00B83B3E" w:rsidRDefault="00323BF1" w:rsidP="003B0EE1">
      <w:r w:rsidRPr="00B83B3E">
        <w:rPr>
          <w:noProof/>
        </w:rPr>
        <w:drawing>
          <wp:inline distT="0" distB="0" distL="0" distR="0" wp14:anchorId="5C3CE1FE" wp14:editId="50C9D2A9">
            <wp:extent cx="4124325" cy="257175"/>
            <wp:effectExtent l="19050" t="19050" r="28575" b="28575"/>
            <wp:docPr id="146" name="Picture 128" descr="Don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4"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0CA65923" w:rsidR="00D40BB4" w:rsidRPr="00B83B3E" w:rsidRDefault="00D40BB4" w:rsidP="00B52F9B">
      <w:pPr>
        <w:pStyle w:val="Caption"/>
        <w:rPr>
          <w:rFonts w:cs="Times New Roman"/>
        </w:rPr>
      </w:pPr>
      <w:bookmarkStart w:id="1520" w:name="_Toc326149671"/>
      <w:bookmarkStart w:id="1521" w:name="_Toc278548245"/>
      <w:bookmarkStart w:id="1522" w:name="_Ref229978847"/>
      <w:bookmarkStart w:id="1523" w:name="_Ref322027282"/>
      <w:bookmarkStart w:id="1524" w:name="_Ref331599385"/>
      <w:bookmarkStart w:id="1525" w:name="_Ref406767590"/>
      <w:bookmarkStart w:id="1526" w:name="_Toc5243565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123</w:t>
      </w:r>
      <w:r w:rsidR="008D502E">
        <w:rPr>
          <w:rFonts w:cs="Times New Roman"/>
        </w:rPr>
        <w:fldChar w:fldCharType="end"/>
      </w:r>
      <w:bookmarkEnd w:id="1520"/>
      <w:bookmarkEnd w:id="1521"/>
      <w:bookmarkEnd w:id="1522"/>
      <w:bookmarkEnd w:id="1523"/>
      <w:bookmarkEnd w:id="1524"/>
      <w:bookmarkEnd w:id="1525"/>
      <w:r w:rsidR="00215F68">
        <w:rPr>
          <w:rFonts w:cs="Times New Roman"/>
        </w:rPr>
        <w:t>. CPWM—Done Disabled.</w:t>
      </w:r>
      <w:bookmarkEnd w:id="1526"/>
    </w:p>
    <w:p w14:paraId="5C3CDAAC" w14:textId="281E02B1" w:rsidR="00D86AF8" w:rsidRPr="00B83B3E" w:rsidRDefault="00D86AF8" w:rsidP="00A561AD">
      <w:pPr>
        <w:pStyle w:val="Heading3"/>
      </w:pPr>
      <w:bookmarkStart w:id="1527" w:name="_Toc278187851"/>
      <w:bookmarkStart w:id="1528" w:name="_Toc508873624"/>
      <w:bookmarkStart w:id="1529" w:name="_Toc508875022"/>
      <w:bookmarkStart w:id="1530" w:name="_Toc508875876"/>
      <w:bookmarkStart w:id="1531" w:name="_Toc524336345"/>
      <w:r w:rsidRPr="00B83B3E">
        <w:t>C&amp;P Worksheet Tab Functionalities</w:t>
      </w:r>
      <w:bookmarkEnd w:id="1497"/>
      <w:bookmarkEnd w:id="1498"/>
      <w:bookmarkEnd w:id="1499"/>
      <w:bookmarkEnd w:id="1527"/>
      <w:bookmarkEnd w:id="1528"/>
      <w:bookmarkEnd w:id="1529"/>
      <w:bookmarkEnd w:id="1530"/>
      <w:bookmarkEnd w:id="1531"/>
    </w:p>
    <w:p w14:paraId="5C3CDAAD" w14:textId="77777777" w:rsidR="00D86AF8" w:rsidRPr="00B83B3E" w:rsidRDefault="00D86AF8" w:rsidP="00EE33FC">
      <w:pPr>
        <w:pStyle w:val="Heading4"/>
      </w:pPr>
      <w:bookmarkStart w:id="1532" w:name="_Toc508873625"/>
      <w:r w:rsidRPr="00B83B3E">
        <w:t>Work Sheet Status</w:t>
      </w:r>
      <w:bookmarkEnd w:id="1532"/>
    </w:p>
    <w:p w14:paraId="5C3CDAAE" w14:textId="24B5E0BB" w:rsidR="00D86AF8" w:rsidRPr="00B83B3E" w:rsidRDefault="00D86AF8" w:rsidP="00400B72">
      <w:pPr>
        <w:pStyle w:val="Body3PicCaption"/>
      </w:pPr>
      <w:r w:rsidRPr="00B83B3E">
        <w:t>The C&amp;P Worksheets tab contains the list of pending and completed worksheets for the selected patient, if any exist.</w:t>
      </w:r>
      <w:r w:rsidR="00EE0CF4">
        <w:t xml:space="preserve"> </w:t>
      </w:r>
      <w:r w:rsidRPr="00B83B3E">
        <w:t xml:space="preserve">Information </w:t>
      </w:r>
      <w:r w:rsidR="00A165AF" w:rsidRPr="00B83B3E">
        <w:t>displayed</w:t>
      </w:r>
      <w:r w:rsidRPr="00B83B3E">
        <w:t xml:space="preserve"> includes template (worksheet) name, author, worksheet status, and the date the worksheet data was se</w:t>
      </w:r>
      <w:r w:rsidR="00A165AF" w:rsidRPr="00B83B3E">
        <w:t>nt to CPRS (where applicable).</w:t>
      </w:r>
      <w:r w:rsidR="00EE0CF4">
        <w:t xml:space="preserve"> </w:t>
      </w:r>
      <w:r w:rsidR="00A165AF" w:rsidRPr="00B83B3E">
        <w:t>The w</w:t>
      </w:r>
      <w:r w:rsidR="005E10B6" w:rsidRPr="00B83B3E">
        <w:t>orksheet s</w:t>
      </w:r>
      <w:r w:rsidR="00A165AF" w:rsidRPr="00B83B3E">
        <w:t xml:space="preserve">tatus </w:t>
      </w:r>
      <w:r w:rsidR="000B7C2C" w:rsidRPr="00B83B3E">
        <w:t xml:space="preserve">value </w:t>
      </w:r>
      <w:r w:rsidR="00974F11" w:rsidRPr="00B83B3E">
        <w:t>is</w:t>
      </w:r>
      <w:r w:rsidR="00A165AF" w:rsidRPr="00B83B3E">
        <w:t xml:space="preserve"> one of the following:</w:t>
      </w:r>
    </w:p>
    <w:p w14:paraId="5C3CDAAF" w14:textId="77777777" w:rsidR="00D86AF8" w:rsidRPr="00B83B3E" w:rsidRDefault="00D86AF8" w:rsidP="00606690">
      <w:pPr>
        <w:pStyle w:val="ListBullet2"/>
      </w:pPr>
      <w:r w:rsidRPr="00B83B3E">
        <w:rPr>
          <w:b/>
        </w:rPr>
        <w:t>Draft/Not Ready</w:t>
      </w:r>
      <w:r w:rsidRPr="00B83B3E">
        <w:t xml:space="preserve"> </w:t>
      </w:r>
      <w:r w:rsidR="001768A4" w:rsidRPr="00B83B3E">
        <w:t>–</w:t>
      </w:r>
      <w:r w:rsidRPr="00B83B3E">
        <w:t xml:space="preserve"> </w:t>
      </w:r>
      <w:r w:rsidR="005E10B6" w:rsidRPr="00B83B3E">
        <w:t>started but not completed</w:t>
      </w:r>
    </w:p>
    <w:p w14:paraId="5C3CDAB0" w14:textId="77777777" w:rsidR="00D86AF8" w:rsidRPr="00B83B3E" w:rsidRDefault="00D86AF8" w:rsidP="00606690">
      <w:pPr>
        <w:pStyle w:val="ListBullet2"/>
      </w:pPr>
      <w:r w:rsidRPr="00B83B3E">
        <w:rPr>
          <w:b/>
        </w:rPr>
        <w:t>Review</w:t>
      </w:r>
      <w:r w:rsidRPr="00B83B3E">
        <w:t xml:space="preserve"> </w:t>
      </w:r>
      <w:r w:rsidRPr="00B83B3E">
        <w:rPr>
          <w:b/>
        </w:rPr>
        <w:t>Pending</w:t>
      </w:r>
      <w:r w:rsidRPr="00B83B3E">
        <w:t xml:space="preserve"> </w:t>
      </w:r>
      <w:r w:rsidR="001768A4" w:rsidRPr="00B83B3E">
        <w:t>–</w:t>
      </w:r>
      <w:r w:rsidRPr="00B83B3E">
        <w:t xml:space="preserve"> </w:t>
      </w:r>
      <w:r w:rsidR="005E10B6" w:rsidRPr="00B83B3E">
        <w:t>sent for review</w:t>
      </w:r>
    </w:p>
    <w:p w14:paraId="5C3CDAB1" w14:textId="77777777" w:rsidR="00D86AF8" w:rsidRPr="00B83B3E" w:rsidRDefault="00D86AF8" w:rsidP="00606690">
      <w:pPr>
        <w:pStyle w:val="ListBullet2"/>
      </w:pPr>
      <w:r w:rsidRPr="00B83B3E">
        <w:rPr>
          <w:b/>
        </w:rPr>
        <w:t>Sent</w:t>
      </w:r>
      <w:r w:rsidRPr="00B83B3E">
        <w:t xml:space="preserve"> </w:t>
      </w:r>
      <w:r w:rsidRPr="00B83B3E">
        <w:rPr>
          <w:b/>
        </w:rPr>
        <w:t>Back</w:t>
      </w:r>
      <w:r w:rsidRPr="00B83B3E">
        <w:t xml:space="preserve"> </w:t>
      </w:r>
      <w:r w:rsidR="001768A4" w:rsidRPr="00B83B3E">
        <w:t>–</w:t>
      </w:r>
      <w:r w:rsidRPr="00B83B3E">
        <w:t xml:space="preserve"> sent back to the clinic</w:t>
      </w:r>
      <w:r w:rsidR="005E10B6" w:rsidRPr="00B83B3E">
        <w:t>ian by the reviewer for changes</w:t>
      </w:r>
    </w:p>
    <w:p w14:paraId="5C3CDAB2" w14:textId="77777777" w:rsidR="00D86AF8" w:rsidRPr="00B83B3E" w:rsidRDefault="00D86AF8" w:rsidP="00606690">
      <w:pPr>
        <w:pStyle w:val="ListBullet2"/>
      </w:pPr>
      <w:r w:rsidRPr="00B83B3E">
        <w:rPr>
          <w:b/>
        </w:rPr>
        <w:t>Complete</w:t>
      </w:r>
      <w:r w:rsidRPr="00B83B3E">
        <w:t xml:space="preserve"> </w:t>
      </w:r>
      <w:r w:rsidR="001768A4" w:rsidRPr="00B83B3E">
        <w:t>–</w:t>
      </w:r>
      <w:r w:rsidRPr="00B83B3E">
        <w:t xml:space="preserve"> completed and the data</w:t>
      </w:r>
      <w:r w:rsidR="005E10B6" w:rsidRPr="00B83B3E">
        <w:t xml:space="preserve"> sent to CPRS on the date shown</w:t>
      </w:r>
    </w:p>
    <w:p w14:paraId="5C3CDAB3" w14:textId="77777777" w:rsidR="00D86AF8" w:rsidRPr="00B83B3E" w:rsidRDefault="00D86AF8" w:rsidP="00606690">
      <w:pPr>
        <w:pStyle w:val="ListBullet2"/>
      </w:pPr>
      <w:proofErr w:type="spellStart"/>
      <w:r w:rsidRPr="00B83B3E">
        <w:rPr>
          <w:b/>
        </w:rPr>
        <w:t>Uncosigned</w:t>
      </w:r>
      <w:proofErr w:type="spellEnd"/>
      <w:r w:rsidRPr="00B83B3E">
        <w:t xml:space="preserve"> </w:t>
      </w:r>
      <w:r w:rsidR="001768A4" w:rsidRPr="00B83B3E">
        <w:t>–</w:t>
      </w:r>
      <w:r w:rsidR="00196B97" w:rsidRPr="00B83B3E">
        <w:rPr>
          <w:b/>
        </w:rPr>
        <w:t xml:space="preserve"> </w:t>
      </w:r>
      <w:r w:rsidRPr="00B83B3E">
        <w:t>signed by the author but the author requires a cosigner in CPRS</w:t>
      </w:r>
    </w:p>
    <w:p w14:paraId="5C3CDAB4" w14:textId="77777777" w:rsidR="00D86AF8" w:rsidRPr="00B83B3E" w:rsidRDefault="00D86AF8" w:rsidP="00EE33FC">
      <w:pPr>
        <w:pStyle w:val="Heading4"/>
      </w:pPr>
      <w:bookmarkStart w:id="1533" w:name="_Toc508873626"/>
      <w:r w:rsidRPr="00B83B3E">
        <w:t>Opening a CPWM Exam</w:t>
      </w:r>
      <w:bookmarkEnd w:id="1533"/>
    </w:p>
    <w:p w14:paraId="5C3CDAB5" w14:textId="408180AD" w:rsidR="00D86AF8" w:rsidRPr="00B83B3E" w:rsidRDefault="0099385A" w:rsidP="00606690">
      <w:pPr>
        <w:pStyle w:val="BodyText"/>
      </w:pPr>
      <w:r w:rsidRPr="00B83B3E">
        <w:t>The user</w:t>
      </w:r>
      <w:r w:rsidR="00D86AF8" w:rsidRPr="00B83B3E">
        <w:t xml:space="preserve"> may open a pending template in the C&amp;P Worksheet tab display by selecting it and </w:t>
      </w:r>
      <w:r w:rsidR="006B7071" w:rsidRPr="00B83B3E">
        <w:t>selecting</w:t>
      </w:r>
      <w:r w:rsidR="00D86AF8" w:rsidRPr="00B83B3E">
        <w:t xml:space="preserve"> the </w:t>
      </w:r>
      <w:r w:rsidR="00D86AF8" w:rsidRPr="00B83B3E">
        <w:rPr>
          <w:b/>
        </w:rPr>
        <w:t>Display Template</w:t>
      </w:r>
      <w:r w:rsidR="00D86AF8" w:rsidRPr="00B83B3E">
        <w:t xml:space="preserve"> button</w:t>
      </w:r>
      <w:r w:rsidR="005E10B6" w:rsidRPr="00B83B3E">
        <w:t>,</w:t>
      </w:r>
      <w:r w:rsidR="00D86AF8" w:rsidRPr="00B83B3E">
        <w:t xml:space="preserve"> or by double-clicking</w:t>
      </w:r>
      <w:r w:rsidR="00946045" w:rsidRPr="00B83B3E">
        <w:t xml:space="preserve"> the name of the desired template</w:t>
      </w:r>
      <w:r w:rsidR="00D86AF8" w:rsidRPr="00B83B3E">
        <w:t>.</w:t>
      </w:r>
      <w:r w:rsidR="00EE0CF4">
        <w:t xml:space="preserve"> </w:t>
      </w:r>
      <w:r w:rsidR="00D86AF8" w:rsidRPr="00B83B3E">
        <w:t xml:space="preserve">All templates </w:t>
      </w:r>
      <w:r w:rsidRPr="00B83B3E">
        <w:t>with</w:t>
      </w:r>
      <w:r w:rsidR="00D86AF8" w:rsidRPr="00B83B3E">
        <w:t xml:space="preserve"> </w:t>
      </w:r>
      <w:r w:rsidRPr="00B83B3E">
        <w:rPr>
          <w:b/>
        </w:rPr>
        <w:t>C</w:t>
      </w:r>
      <w:r w:rsidR="00D86AF8" w:rsidRPr="00B83B3E">
        <w:rPr>
          <w:b/>
        </w:rPr>
        <w:t>omplete</w:t>
      </w:r>
      <w:r w:rsidR="00D86AF8" w:rsidRPr="00B83B3E">
        <w:t xml:space="preserve"> status </w:t>
      </w:r>
      <w:r w:rsidRPr="00B83B3E">
        <w:t>are</w:t>
      </w:r>
      <w:r w:rsidR="00D86AF8" w:rsidRPr="00B83B3E">
        <w:t xml:space="preserve"> viewable, but </w:t>
      </w:r>
      <w:r w:rsidR="00946045" w:rsidRPr="00B83B3E">
        <w:t xml:space="preserve">a </w:t>
      </w:r>
      <w:r w:rsidRPr="00B83B3E">
        <w:t>user</w:t>
      </w:r>
      <w:r w:rsidR="00D86AF8" w:rsidRPr="00B83B3E">
        <w:t xml:space="preserve"> </w:t>
      </w:r>
      <w:r w:rsidRPr="00B83B3E">
        <w:t>may view</w:t>
      </w:r>
      <w:r w:rsidR="00D86AF8" w:rsidRPr="00B83B3E">
        <w:t xml:space="preserve"> </w:t>
      </w:r>
      <w:r w:rsidRPr="00B83B3E">
        <w:t xml:space="preserve">only </w:t>
      </w:r>
      <w:r w:rsidR="009F3F21">
        <w:t xml:space="preserve">their </w:t>
      </w:r>
      <w:r w:rsidR="00D86AF8" w:rsidRPr="00B83B3E">
        <w:t xml:space="preserve">own unsigned templates </w:t>
      </w:r>
      <w:r w:rsidRPr="00B83B3E">
        <w:t>without</w:t>
      </w:r>
      <w:r w:rsidR="00D86AF8" w:rsidRPr="00B83B3E">
        <w:t xml:space="preserve"> </w:t>
      </w:r>
      <w:r w:rsidRPr="00B83B3E">
        <w:t>R</w:t>
      </w:r>
      <w:r w:rsidR="00D86AF8" w:rsidRPr="00B83B3E">
        <w:t>eviewer</w:t>
      </w:r>
      <w:r w:rsidRPr="00B83B3E">
        <w:t xml:space="preserve"> access</w:t>
      </w:r>
      <w:r w:rsidR="00D86AF8" w:rsidRPr="00B83B3E">
        <w:t>.</w:t>
      </w:r>
    </w:p>
    <w:p w14:paraId="5C3CDAB6" w14:textId="77777777" w:rsidR="00D86AF8" w:rsidRPr="00B83B3E" w:rsidRDefault="00D86AF8" w:rsidP="00EE33FC">
      <w:pPr>
        <w:pStyle w:val="Heading4"/>
      </w:pPr>
      <w:bookmarkStart w:id="1534" w:name="_Toc508873627"/>
      <w:r w:rsidRPr="00B83B3E">
        <w:t>Deleting a CPWM Exam</w:t>
      </w:r>
      <w:bookmarkEnd w:id="1534"/>
    </w:p>
    <w:p w14:paraId="5C3CDAB7" w14:textId="7D9DED6B" w:rsidR="00D86AF8" w:rsidRPr="00B83B3E" w:rsidRDefault="00796D38" w:rsidP="00606690">
      <w:pPr>
        <w:pStyle w:val="BodyText"/>
      </w:pPr>
      <w:r w:rsidRPr="00B83B3E">
        <w:t>The user</w:t>
      </w:r>
      <w:r w:rsidR="00D86AF8" w:rsidRPr="00B83B3E">
        <w:t xml:space="preserve"> may delete any pending template in the C&amp;P Worksheet tab display by selecting it and </w:t>
      </w:r>
      <w:r w:rsidR="005E10B6" w:rsidRPr="00B83B3E">
        <w:t>clicking</w:t>
      </w:r>
      <w:r w:rsidR="00D86AF8" w:rsidRPr="00B83B3E">
        <w:t xml:space="preserve"> </w:t>
      </w:r>
      <w:r w:rsidR="00D86AF8" w:rsidRPr="00B83B3E">
        <w:rPr>
          <w:b/>
        </w:rPr>
        <w:t>Delete Template</w:t>
      </w:r>
      <w:r w:rsidR="00946045" w:rsidRPr="00B83B3E">
        <w:t>.</w:t>
      </w:r>
      <w:r w:rsidR="00EE0CF4">
        <w:t xml:space="preserve"> </w:t>
      </w:r>
      <w:r w:rsidR="00946045" w:rsidRPr="00B83B3E">
        <w:t>The</w:t>
      </w:r>
      <w:r w:rsidRPr="00B83B3E">
        <w:t xml:space="preserve"> user</w:t>
      </w:r>
      <w:r w:rsidR="00D86AF8" w:rsidRPr="00B83B3E">
        <w:t xml:space="preserve"> </w:t>
      </w:r>
      <w:r w:rsidR="00946045" w:rsidRPr="00B83B3E">
        <w:t>is then</w:t>
      </w:r>
      <w:r w:rsidR="00D86AF8" w:rsidRPr="00B83B3E">
        <w:t xml:space="preserve"> prompted to verify the deletion by entering </w:t>
      </w:r>
      <w:r w:rsidR="00946045" w:rsidRPr="00B83B3E">
        <w:t>the</w:t>
      </w:r>
      <w:r w:rsidR="00D86AF8" w:rsidRPr="00B83B3E">
        <w:t xml:space="preserve"> number </w:t>
      </w:r>
      <w:r w:rsidR="0083354E" w:rsidRPr="00B83B3E">
        <w:t>displayed</w:t>
      </w:r>
      <w:r w:rsidR="00946045" w:rsidRPr="00B83B3E">
        <w:t xml:space="preserve"> </w:t>
      </w:r>
      <w:r w:rsidR="00D86AF8" w:rsidRPr="00B83B3E">
        <w:t>in the verification window.</w:t>
      </w:r>
      <w:r w:rsidR="00EE0CF4">
        <w:t xml:space="preserve"> </w:t>
      </w:r>
      <w:r w:rsidRPr="00B83B3E">
        <w:t>The user</w:t>
      </w:r>
      <w:r w:rsidR="00D86AF8" w:rsidRPr="00B83B3E">
        <w:t xml:space="preserve"> </w:t>
      </w:r>
      <w:proofErr w:type="gramStart"/>
      <w:r w:rsidR="005B08F2" w:rsidRPr="00B83B3E">
        <w:t>is</w:t>
      </w:r>
      <w:r w:rsidR="00D86AF8" w:rsidRPr="00B83B3E">
        <w:t xml:space="preserve"> able to</w:t>
      </w:r>
      <w:proofErr w:type="gramEnd"/>
      <w:r w:rsidR="00D86AF8" w:rsidRPr="00B83B3E">
        <w:t xml:space="preserve"> delete </w:t>
      </w:r>
      <w:r w:rsidR="009F3F21">
        <w:t>their template</w:t>
      </w:r>
      <w:r w:rsidR="00D86AF8" w:rsidRPr="00B83B3E">
        <w:t xml:space="preserve"> </w:t>
      </w:r>
      <w:r w:rsidR="009F3F21">
        <w:t xml:space="preserve">only </w:t>
      </w:r>
      <w:r w:rsidRPr="00B83B3E">
        <w:t>without</w:t>
      </w:r>
      <w:r w:rsidR="00D86AF8" w:rsidRPr="00B83B3E">
        <w:t xml:space="preserve"> </w:t>
      </w:r>
      <w:r w:rsidRPr="00B83B3E">
        <w:t>R</w:t>
      </w:r>
      <w:r w:rsidR="00D86AF8" w:rsidRPr="00B83B3E">
        <w:t>eviewer</w:t>
      </w:r>
      <w:r w:rsidRPr="00B83B3E">
        <w:t xml:space="preserve"> access</w:t>
      </w:r>
      <w:r w:rsidR="00D86AF8" w:rsidRPr="00B83B3E">
        <w:t>.</w:t>
      </w:r>
      <w:r w:rsidR="00EE0CF4">
        <w:t xml:space="preserve"> </w:t>
      </w:r>
      <w:r w:rsidR="00D86AF8" w:rsidRPr="00B83B3E">
        <w:t xml:space="preserve">Templates with </w:t>
      </w:r>
      <w:r w:rsidR="004F4163" w:rsidRPr="00B83B3E">
        <w:t xml:space="preserve">a </w:t>
      </w:r>
      <w:r w:rsidR="00D86AF8" w:rsidRPr="00B83B3E">
        <w:t xml:space="preserve">status of </w:t>
      </w:r>
      <w:r w:rsidR="00946045" w:rsidRPr="00B83B3E">
        <w:t>C</w:t>
      </w:r>
      <w:r w:rsidR="00D86AF8" w:rsidRPr="00B83B3E">
        <w:t>omplete cannot be deleted.</w:t>
      </w:r>
    </w:p>
    <w:p w14:paraId="5C3CDAB8" w14:textId="77777777" w:rsidR="00D86AF8" w:rsidRPr="00B83B3E" w:rsidRDefault="00D86AF8" w:rsidP="00EE33FC">
      <w:pPr>
        <w:pStyle w:val="Heading4"/>
      </w:pPr>
      <w:bookmarkStart w:id="1535" w:name="_Toc508873628"/>
      <w:r w:rsidRPr="00B83B3E">
        <w:t>Copying an existing CPWM Exam</w:t>
      </w:r>
      <w:bookmarkEnd w:id="1535"/>
    </w:p>
    <w:p w14:paraId="5C3CDAB9" w14:textId="176AC32D" w:rsidR="00D86AF8" w:rsidRPr="00B83B3E" w:rsidRDefault="00D86AF8" w:rsidP="00606690">
      <w:pPr>
        <w:pStyle w:val="BodyText"/>
      </w:pPr>
      <w:r w:rsidRPr="00B83B3E">
        <w:t xml:space="preserve">To copy a pending CPWM template, </w:t>
      </w:r>
      <w:r w:rsidR="00981A0B" w:rsidRPr="00B83B3E">
        <w:t xml:space="preserve">the user </w:t>
      </w:r>
      <w:r w:rsidR="006B7071" w:rsidRPr="00B83B3E">
        <w:t>select</w:t>
      </w:r>
      <w:r w:rsidR="00981A0B" w:rsidRPr="00B83B3E">
        <w:t>s</w:t>
      </w:r>
      <w:r w:rsidRPr="00B83B3E">
        <w:t xml:space="preserve"> the template name on </w:t>
      </w:r>
      <w:r w:rsidR="008316CE" w:rsidRPr="00B83B3E">
        <w:t>the list</w:t>
      </w:r>
      <w:r w:rsidRPr="00B83B3E">
        <w:t xml:space="preserve"> </w:t>
      </w:r>
      <w:r w:rsidR="008316CE" w:rsidRPr="00B83B3E">
        <w:t>and then</w:t>
      </w:r>
      <w:r w:rsidRPr="00B83B3E">
        <w:t xml:space="preserve"> </w:t>
      </w:r>
      <w:r w:rsidR="006B7071" w:rsidRPr="00B83B3E">
        <w:t>select</w:t>
      </w:r>
      <w:r w:rsidR="00981A0B" w:rsidRPr="00B83B3E">
        <w:t>s</w:t>
      </w:r>
      <w:r w:rsidRPr="00B83B3E">
        <w:t xml:space="preserve"> the </w:t>
      </w:r>
      <w:r w:rsidRPr="00B83B3E">
        <w:rPr>
          <w:b/>
        </w:rPr>
        <w:t>Copy Template button</w:t>
      </w:r>
      <w:r w:rsidRPr="00B83B3E">
        <w:t>.</w:t>
      </w:r>
      <w:r w:rsidR="00EE0CF4">
        <w:t xml:space="preserve"> </w:t>
      </w:r>
      <w:r w:rsidRPr="00B83B3E">
        <w:t xml:space="preserve">The system </w:t>
      </w:r>
      <w:r w:rsidR="00106F8B" w:rsidRPr="00B83B3E">
        <w:t>displays</w:t>
      </w:r>
      <w:r w:rsidRPr="00B83B3E">
        <w:t xml:space="preserve"> a prompt “Would you like a NEW copy of the selected template and assign it to yourself?”</w:t>
      </w:r>
      <w:r w:rsidR="00EE0CF4">
        <w:t xml:space="preserve"> </w:t>
      </w:r>
      <w:r w:rsidRPr="00B83B3E">
        <w:t xml:space="preserve">After </w:t>
      </w:r>
      <w:r w:rsidR="00796D38" w:rsidRPr="00B83B3E">
        <w:t>the user</w:t>
      </w:r>
      <w:r w:rsidRPr="00B83B3E">
        <w:t xml:space="preserve"> </w:t>
      </w:r>
      <w:r w:rsidR="006B7071" w:rsidRPr="00B83B3E">
        <w:t>select</w:t>
      </w:r>
      <w:r w:rsidR="00981A0B" w:rsidRPr="00B83B3E">
        <w:t>s</w:t>
      </w:r>
      <w:r w:rsidRPr="00B83B3E">
        <w:t xml:space="preserve"> </w:t>
      </w:r>
      <w:r w:rsidRPr="00B83B3E">
        <w:rPr>
          <w:b/>
        </w:rPr>
        <w:t>Yes</w:t>
      </w:r>
      <w:r w:rsidRPr="00B83B3E">
        <w:t xml:space="preserve">, the template </w:t>
      </w:r>
      <w:r w:rsidR="00254AD3" w:rsidRPr="00B83B3E">
        <w:t>is</w:t>
      </w:r>
      <w:r w:rsidRPr="00B83B3E">
        <w:t xml:space="preserve"> copied and assigned to the current user.</w:t>
      </w:r>
    </w:p>
    <w:p w14:paraId="5C3CDABA" w14:textId="77777777" w:rsidR="00D86AF8" w:rsidRPr="00B83B3E" w:rsidRDefault="0083354E" w:rsidP="00EE33FC">
      <w:pPr>
        <w:pStyle w:val="Heading4"/>
      </w:pPr>
      <w:bookmarkStart w:id="1536" w:name="_Toc508873629"/>
      <w:r w:rsidRPr="00B83B3E">
        <w:t>Refresh the L</w:t>
      </w:r>
      <w:r w:rsidR="00D86AF8" w:rsidRPr="00B83B3E">
        <w:t>ist</w:t>
      </w:r>
      <w:bookmarkEnd w:id="1536"/>
    </w:p>
    <w:p w14:paraId="5C3CDABB" w14:textId="05DAF7AE" w:rsidR="00D86AF8" w:rsidRPr="00B83B3E" w:rsidRDefault="00796D38" w:rsidP="00606690">
      <w:pPr>
        <w:pStyle w:val="BodyText"/>
      </w:pPr>
      <w:r w:rsidRPr="00B83B3E">
        <w:t>The user</w:t>
      </w:r>
      <w:r w:rsidR="00D86AF8" w:rsidRPr="00B83B3E">
        <w:t xml:space="preserve"> may update the C&amp;P Worksheet tab display for the selected patient by </w:t>
      </w:r>
      <w:r w:rsidR="006B7071" w:rsidRPr="00B83B3E">
        <w:t>selecting</w:t>
      </w:r>
      <w:r w:rsidR="00D86AF8" w:rsidRPr="00B83B3E">
        <w:t xml:space="preserve"> </w:t>
      </w:r>
      <w:r w:rsidR="00D86AF8" w:rsidRPr="00B83B3E">
        <w:rPr>
          <w:b/>
        </w:rPr>
        <w:t>Refresh List</w:t>
      </w:r>
      <w:r w:rsidR="00D86AF8" w:rsidRPr="00B83B3E">
        <w:t>.</w:t>
      </w:r>
      <w:r w:rsidR="00EE0CF4">
        <w:t xml:space="preserve"> </w:t>
      </w:r>
      <w:r w:rsidR="00D86AF8" w:rsidRPr="00B83B3E">
        <w:t>The refresh function normally happen</w:t>
      </w:r>
      <w:r w:rsidR="005B08F2" w:rsidRPr="00B83B3E">
        <w:t>s</w:t>
      </w:r>
      <w:r w:rsidR="00D86AF8" w:rsidRPr="00B83B3E">
        <w:t xml:space="preserve"> automatically, but it may be performed manually as well.</w:t>
      </w:r>
    </w:p>
    <w:p w14:paraId="5C3CDABC" w14:textId="77777777" w:rsidR="00D86AF8" w:rsidRPr="00B83B3E" w:rsidRDefault="00D86AF8" w:rsidP="00EE33FC">
      <w:pPr>
        <w:pStyle w:val="Heading4"/>
      </w:pPr>
      <w:bookmarkStart w:id="1537" w:name="_Toc508873630"/>
      <w:r w:rsidRPr="00B83B3E">
        <w:lastRenderedPageBreak/>
        <w:t>Flagging</w:t>
      </w:r>
      <w:bookmarkEnd w:id="1537"/>
    </w:p>
    <w:p w14:paraId="5C3CDABD" w14:textId="2089E73D" w:rsidR="00D86AF8" w:rsidRPr="00B83B3E" w:rsidRDefault="00D86AF8" w:rsidP="00606690">
      <w:pPr>
        <w:pStyle w:val="BodyText"/>
      </w:pPr>
      <w:r w:rsidRPr="00B83B3E">
        <w:t>Three visual flags are available on the C&amp;P Worksheets tab and the unsigned templates dialog box.</w:t>
      </w:r>
      <w:r w:rsidR="00EE0CF4">
        <w:t xml:space="preserve"> </w:t>
      </w:r>
      <w:r w:rsidRPr="00B83B3E">
        <w:t xml:space="preserve">Exam templates that are </w:t>
      </w:r>
      <w:r w:rsidR="001768A4" w:rsidRPr="00B83B3E">
        <w:t>“</w:t>
      </w:r>
      <w:r w:rsidRPr="00B83B3E">
        <w:t>new</w:t>
      </w:r>
      <w:r w:rsidR="001768A4" w:rsidRPr="00B83B3E">
        <w:t>”</w:t>
      </w:r>
      <w:r w:rsidR="005B08F2" w:rsidRPr="00B83B3E">
        <w:t xml:space="preserve"> </w:t>
      </w:r>
      <w:r w:rsidRPr="00B83B3E">
        <w:t xml:space="preserve">have an </w:t>
      </w:r>
      <w:r w:rsidR="001768A4" w:rsidRPr="00B83B3E">
        <w:t>“</w:t>
      </w:r>
      <w:r w:rsidRPr="00B83B3E">
        <w:t>N</w:t>
      </w:r>
      <w:r w:rsidR="001768A4" w:rsidRPr="00B83B3E">
        <w:t>”</w:t>
      </w:r>
      <w:r w:rsidRPr="00B83B3E">
        <w:t xml:space="preserve"> flag. </w:t>
      </w:r>
      <w:r w:rsidR="000F5B38" w:rsidRPr="00B83B3E">
        <w:t>After it</w:t>
      </w:r>
      <w:r w:rsidRPr="00B83B3E">
        <w:t xml:space="preserve"> </w:t>
      </w:r>
      <w:r w:rsidR="004F4163" w:rsidRPr="00B83B3E">
        <w:t xml:space="preserve">is </w:t>
      </w:r>
      <w:r w:rsidRPr="00B83B3E">
        <w:t>viewed, the flag clear</w:t>
      </w:r>
      <w:r w:rsidR="000F5B38" w:rsidRPr="00B83B3E">
        <w:t>s automatically</w:t>
      </w:r>
      <w:r w:rsidRPr="00B83B3E">
        <w:t>.</w:t>
      </w:r>
      <w:r w:rsidR="00EE0CF4">
        <w:t xml:space="preserve"> </w:t>
      </w:r>
      <w:r w:rsidRPr="00B83B3E">
        <w:t xml:space="preserve">A green flag and red exclamation mark are available </w:t>
      </w:r>
      <w:r w:rsidR="0083354E" w:rsidRPr="00B83B3E">
        <w:t>for use</w:t>
      </w:r>
      <w:r w:rsidRPr="00B83B3E">
        <w:t xml:space="preserve"> according to user needs.</w:t>
      </w:r>
      <w:r w:rsidR="00EE0CF4">
        <w:t xml:space="preserve"> </w:t>
      </w:r>
      <w:r w:rsidRPr="00B83B3E">
        <w:t>These flags can</w:t>
      </w:r>
      <w:r w:rsidR="006B7071" w:rsidRPr="00B83B3E">
        <w:t xml:space="preserve"> be toggled on and off by right-</w:t>
      </w:r>
      <w:r w:rsidRPr="00B83B3E">
        <w:t>clicking any template name displayed on the C&amp;P worksheets tab or unsigned template dialog box, then selecting toggle on/off.</w:t>
      </w:r>
    </w:p>
    <w:p w14:paraId="5C3CDABE" w14:textId="77777777" w:rsidR="00D86AF8" w:rsidRPr="00B83B3E" w:rsidRDefault="00D86AF8" w:rsidP="00EE33FC">
      <w:pPr>
        <w:pStyle w:val="Heading4"/>
      </w:pPr>
      <w:bookmarkStart w:id="1538" w:name="_Ref362948663"/>
      <w:bookmarkStart w:id="1539" w:name="_Toc508873631"/>
      <w:r w:rsidRPr="00B83B3E">
        <w:t>Starting a New CPWM Exam</w:t>
      </w:r>
      <w:bookmarkEnd w:id="1538"/>
      <w:bookmarkEnd w:id="1539"/>
    </w:p>
    <w:p w14:paraId="5C3CDABF" w14:textId="67C0D700" w:rsidR="00D86AF8" w:rsidRPr="00B83B3E" w:rsidRDefault="00796D38" w:rsidP="00400B72">
      <w:pPr>
        <w:pStyle w:val="Body3PicCaption"/>
      </w:pPr>
      <w:r w:rsidRPr="00B83B3E">
        <w:t xml:space="preserve">To </w:t>
      </w:r>
      <w:r w:rsidR="00D86AF8" w:rsidRPr="00B83B3E">
        <w:t xml:space="preserve">create a new exam, </w:t>
      </w:r>
      <w:r w:rsidR="00981A0B" w:rsidRPr="00B83B3E">
        <w:t xml:space="preserve">the user </w:t>
      </w:r>
      <w:r w:rsidR="00D86AF8" w:rsidRPr="00B83B3E">
        <w:t>click</w:t>
      </w:r>
      <w:r w:rsidR="00981A0B" w:rsidRPr="00B83B3E">
        <w:t>s</w:t>
      </w:r>
      <w:r w:rsidR="00D86AF8" w:rsidRPr="00B83B3E">
        <w:t xml:space="preserve"> the </w:t>
      </w:r>
      <w:r w:rsidR="00D86AF8" w:rsidRPr="00B83B3E">
        <w:rPr>
          <w:iCs/>
        </w:rPr>
        <w:t>New Template</w:t>
      </w:r>
      <w:r w:rsidR="0083354E" w:rsidRPr="00B83B3E">
        <w:t xml:space="preserve"> button</w:t>
      </w:r>
      <w:r w:rsidR="00B31F74" w:rsidRPr="00B83B3E">
        <w:t xml:space="preserve"> (</w:t>
      </w:r>
      <w:r w:rsidR="007B1BF5" w:rsidRPr="00B83B3E">
        <w:fldChar w:fldCharType="begin"/>
      </w:r>
      <w:r w:rsidR="007B1BF5" w:rsidRPr="00B83B3E">
        <w:instrText xml:space="preserve"> REF _Ref331599431 \h  \* MERGEFORMAT </w:instrText>
      </w:r>
      <w:r w:rsidR="007B1BF5" w:rsidRPr="00B83B3E">
        <w:fldChar w:fldCharType="separate"/>
      </w:r>
      <w:r w:rsidR="00291D99" w:rsidRPr="00B83B3E">
        <w:t xml:space="preserve">Figure </w:t>
      </w:r>
      <w:r w:rsidR="00291D99">
        <w:t>2</w:t>
      </w:r>
      <w:r w:rsidR="00291D99">
        <w:noBreakHyphen/>
        <w:t>159</w:t>
      </w:r>
      <w:r w:rsidR="007B1BF5" w:rsidRPr="00B83B3E">
        <w:fldChar w:fldCharType="end"/>
      </w:r>
      <w:r w:rsidR="00B31F74" w:rsidRPr="00B83B3E">
        <w:t>)</w:t>
      </w:r>
      <w:r w:rsidR="0083354E" w:rsidRPr="00B83B3E">
        <w:t>.</w:t>
      </w:r>
      <w:r w:rsidR="00EE0CF4">
        <w:t xml:space="preserve"> </w:t>
      </w:r>
      <w:r w:rsidR="00914F6F" w:rsidRPr="00B83B3E">
        <w:t xml:space="preserve">The user </w:t>
      </w:r>
      <w:r w:rsidR="00D86AF8" w:rsidRPr="00B83B3E">
        <w:t xml:space="preserve">must have the required </w:t>
      </w:r>
      <w:r w:rsidR="000B7C2C" w:rsidRPr="00B83B3E">
        <w:t>Security Key</w:t>
      </w:r>
      <w:r w:rsidR="0083354E" w:rsidRPr="00B83B3E">
        <w:t xml:space="preserve"> to create a new worksheet</w:t>
      </w:r>
      <w:r w:rsidR="00D86AF8" w:rsidRPr="00B83B3E">
        <w:t>.</w:t>
      </w:r>
    </w:p>
    <w:p w14:paraId="5C3CDAC0" w14:textId="77777777" w:rsidR="00303711" w:rsidRPr="00B83B3E" w:rsidRDefault="00303711" w:rsidP="001C720C">
      <w:pPr>
        <w:pStyle w:val="Body3PicCaption"/>
      </w:pPr>
    </w:p>
    <w:p w14:paraId="5C3CDAC1" w14:textId="1DF81F32" w:rsidR="00DF0A1B" w:rsidRPr="00B83B3E" w:rsidRDefault="00323BF1" w:rsidP="00F47CD9">
      <w:pPr>
        <w:pStyle w:val="Body3PicCaption"/>
      </w:pPr>
      <w:r w:rsidRPr="00B83B3E">
        <w:drawing>
          <wp:inline distT="0" distB="0" distL="0" distR="0" wp14:anchorId="5C3CE200" wp14:editId="2D0082D5">
            <wp:extent cx="4133850" cy="1095375"/>
            <wp:effectExtent l="19050" t="19050" r="19050" b="28575"/>
            <wp:docPr id="147" name="Picture 11" descr="Starting a new CPWM exam, by selecting the New Template button shown in the bottom left-hand corner of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24875AAE" w:rsidR="00D40BB4" w:rsidRPr="00B83B3E" w:rsidRDefault="00D40BB4" w:rsidP="00B52F9B">
      <w:pPr>
        <w:pStyle w:val="Caption"/>
        <w:rPr>
          <w:rFonts w:cs="Times New Roman"/>
        </w:rPr>
      </w:pPr>
      <w:bookmarkStart w:id="1540" w:name="_Toc326149672"/>
      <w:bookmarkStart w:id="1541" w:name="_Toc278548246"/>
      <w:bookmarkStart w:id="1542" w:name="_Ref278808880"/>
      <w:bookmarkStart w:id="1543" w:name="_Ref322027326"/>
      <w:bookmarkStart w:id="1544" w:name="_Ref331599431"/>
      <w:bookmarkStart w:id="1545" w:name="_Toc5243565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124</w:t>
      </w:r>
      <w:r w:rsidR="008D502E">
        <w:rPr>
          <w:rFonts w:cs="Times New Roman"/>
        </w:rPr>
        <w:fldChar w:fldCharType="end"/>
      </w:r>
      <w:bookmarkEnd w:id="1540"/>
      <w:bookmarkEnd w:id="1541"/>
      <w:bookmarkEnd w:id="1542"/>
      <w:bookmarkEnd w:id="1543"/>
      <w:bookmarkEnd w:id="1544"/>
      <w:r w:rsidR="00C11740">
        <w:rPr>
          <w:rFonts w:cs="Times New Roman"/>
        </w:rPr>
        <w:t>. New Template Button.</w:t>
      </w:r>
      <w:bookmarkEnd w:id="1545"/>
    </w:p>
    <w:p w14:paraId="5C3CDAC4" w14:textId="4BAEAC04" w:rsidR="00D86AF8" w:rsidRPr="00B83B3E" w:rsidRDefault="00D86AF8" w:rsidP="00B61C65">
      <w:r w:rsidRPr="00532A53">
        <w:t>The</w:t>
      </w:r>
      <w:r w:rsidRPr="00B83B3E">
        <w:t xml:space="preserve"> Browse Templates screen </w:t>
      </w:r>
      <w:r w:rsidR="0083354E" w:rsidRPr="00B83B3E">
        <w:t>is displayed</w:t>
      </w:r>
      <w:r w:rsidR="00B31F74" w:rsidRPr="00B83B3E">
        <w:t xml:space="preserve"> (</w:t>
      </w:r>
      <w:r w:rsidR="00303711" w:rsidRPr="00B83B3E">
        <w:fldChar w:fldCharType="begin"/>
      </w:r>
      <w:r w:rsidR="00303711" w:rsidRPr="00B83B3E">
        <w:instrText xml:space="preserve"> REF _Ref406767636 \h </w:instrText>
      </w:r>
      <w:r w:rsidR="00B83B3E">
        <w:instrText xml:space="preserve"> \* MERGEFORMAT </w:instrText>
      </w:r>
      <w:r w:rsidR="00303711" w:rsidRPr="00B83B3E">
        <w:fldChar w:fldCharType="separate"/>
      </w:r>
      <w:r w:rsidR="00291D99" w:rsidRPr="00B83B3E">
        <w:t xml:space="preserve">Figure </w:t>
      </w:r>
      <w:r w:rsidR="00291D99">
        <w:t>2</w:t>
      </w:r>
      <w:r w:rsidR="00291D99">
        <w:noBreakHyphen/>
        <w:t>160</w:t>
      </w:r>
      <w:r w:rsidR="00303711" w:rsidRPr="00B83B3E">
        <w:fldChar w:fldCharType="end"/>
      </w:r>
      <w:r w:rsidR="00B31F74" w:rsidRPr="00B83B3E">
        <w:t>)</w:t>
      </w:r>
      <w:r w:rsidR="006157F6" w:rsidRPr="00B83B3E">
        <w:t>.</w:t>
      </w:r>
    </w:p>
    <w:p w14:paraId="5C3CDAC5" w14:textId="77777777" w:rsidR="00303711" w:rsidRPr="00B83B3E" w:rsidRDefault="00303711" w:rsidP="001C720C">
      <w:pPr>
        <w:pStyle w:val="Body3PicCaption"/>
      </w:pPr>
    </w:p>
    <w:p w14:paraId="5C3CDAC6" w14:textId="476F3D82" w:rsidR="00D86AF8" w:rsidRPr="00B83B3E" w:rsidRDefault="00532A53" w:rsidP="00B61C65">
      <w:r w:rsidRPr="00B83B3E">
        <w:rPr>
          <w:noProof/>
        </w:rPr>
        <w:drawing>
          <wp:inline distT="0" distB="0" distL="0" distR="0" wp14:anchorId="08FBF1CC" wp14:editId="722FE701">
            <wp:extent cx="3971925" cy="3444187"/>
            <wp:effectExtent l="0" t="0" r="0" b="4445"/>
            <wp:docPr id="216" name="Picture 119" descr="Displays the Browse Templates screen" title="Fig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6" cstate="print"/>
                    <a:srcRect/>
                    <a:stretch>
                      <a:fillRect/>
                    </a:stretch>
                  </pic:blipFill>
                  <pic:spPr bwMode="auto">
                    <a:xfrm>
                      <a:off x="0" y="0"/>
                      <a:ext cx="3972906" cy="3445037"/>
                    </a:xfrm>
                    <a:prstGeom prst="rect">
                      <a:avLst/>
                    </a:prstGeom>
                    <a:noFill/>
                    <a:ln w="9525">
                      <a:noFill/>
                      <a:miter lim="800000"/>
                      <a:headEnd/>
                      <a:tailEnd/>
                    </a:ln>
                  </pic:spPr>
                </pic:pic>
              </a:graphicData>
            </a:graphic>
          </wp:inline>
        </w:drawing>
      </w:r>
    </w:p>
    <w:p w14:paraId="5C3CDAC7" w14:textId="4200C0E3" w:rsidR="00D40BB4" w:rsidRDefault="00D40BB4" w:rsidP="00B52F9B">
      <w:pPr>
        <w:pStyle w:val="Caption"/>
        <w:rPr>
          <w:rFonts w:cs="Times New Roman"/>
        </w:rPr>
      </w:pPr>
      <w:bookmarkStart w:id="1546" w:name="_Toc326149673"/>
      <w:bookmarkStart w:id="1547" w:name="_Toc278548247"/>
      <w:bookmarkStart w:id="1548" w:name="_Ref225320233"/>
      <w:bookmarkStart w:id="1549" w:name="_Ref322027333"/>
      <w:bookmarkStart w:id="1550" w:name="_Ref331599475"/>
      <w:bookmarkStart w:id="1551" w:name="_Ref406767636"/>
      <w:bookmarkStart w:id="1552" w:name="_Toc5243565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125</w:t>
      </w:r>
      <w:r w:rsidR="008D502E">
        <w:rPr>
          <w:rFonts w:cs="Times New Roman"/>
        </w:rPr>
        <w:fldChar w:fldCharType="end"/>
      </w:r>
      <w:bookmarkEnd w:id="1546"/>
      <w:bookmarkEnd w:id="1547"/>
      <w:bookmarkEnd w:id="1548"/>
      <w:bookmarkEnd w:id="1549"/>
      <w:bookmarkEnd w:id="1550"/>
      <w:bookmarkEnd w:id="1551"/>
      <w:r w:rsidR="00C11740">
        <w:rPr>
          <w:rFonts w:cs="Times New Roman"/>
        </w:rPr>
        <w:t>. Browse Template Screen.</w:t>
      </w:r>
      <w:bookmarkEnd w:id="1552"/>
    </w:p>
    <w:p w14:paraId="68DA8572" w14:textId="77777777" w:rsidR="00532A53" w:rsidRPr="00532A53" w:rsidRDefault="00532A53" w:rsidP="00B61C65">
      <w:pPr>
        <w:pStyle w:val="BodyText"/>
      </w:pPr>
    </w:p>
    <w:p w14:paraId="5C3CDAC9" w14:textId="43901323" w:rsidR="00D86AF8" w:rsidRPr="00B83B3E" w:rsidRDefault="00196B97" w:rsidP="001F61AA">
      <w:pPr>
        <w:pStyle w:val="BodyText"/>
      </w:pPr>
      <w:r w:rsidRPr="00B83B3E">
        <w:rPr>
          <w:b/>
        </w:rPr>
        <w:lastRenderedPageBreak/>
        <w:t>Step 1</w:t>
      </w:r>
      <w:r w:rsidR="00D86AF8" w:rsidRPr="00B83B3E">
        <w:t xml:space="preserve"> </w:t>
      </w:r>
      <w:r w:rsidR="001768A4" w:rsidRPr="00B83B3E">
        <w:t>–</w:t>
      </w:r>
      <w:r w:rsidR="00E71B23" w:rsidRPr="00B83B3E">
        <w:t xml:space="preserve"> </w:t>
      </w:r>
      <w:r w:rsidR="00914F6F" w:rsidRPr="00B83B3E">
        <w:t xml:space="preserve">The user </w:t>
      </w:r>
      <w:r w:rsidR="00D86AF8" w:rsidRPr="00B83B3E">
        <w:t xml:space="preserve">may select a single template or multiple templates by </w:t>
      </w:r>
      <w:r w:rsidR="00213B8B" w:rsidRPr="00B83B3E">
        <w:t>d</w:t>
      </w:r>
      <w:r w:rsidR="0083354E" w:rsidRPr="00B83B3E">
        <w:t xml:space="preserve">ouble-clicking </w:t>
      </w:r>
      <w:r w:rsidR="00D86AF8" w:rsidRPr="00B83B3E">
        <w:t xml:space="preserve">the desired templates from the </w:t>
      </w:r>
      <w:r w:rsidR="00D86AF8" w:rsidRPr="00B83B3E">
        <w:rPr>
          <w:b/>
        </w:rPr>
        <w:t>Available Templates</w:t>
      </w:r>
      <w:r w:rsidR="00E71B23" w:rsidRPr="00B83B3E">
        <w:rPr>
          <w:b/>
        </w:rPr>
        <w:t>:</w:t>
      </w:r>
      <w:r w:rsidR="00D86AF8" w:rsidRPr="00B83B3E">
        <w:t xml:space="preserve"> list</w:t>
      </w:r>
      <w:r w:rsidR="00213B8B" w:rsidRPr="00B83B3E">
        <w:t xml:space="preserve"> </w:t>
      </w:r>
      <w:r w:rsidR="00D86AF8" w:rsidRPr="00B83B3E">
        <w:t>box</w:t>
      </w:r>
      <w:r w:rsidR="0083354E" w:rsidRPr="00B83B3E">
        <w:t xml:space="preserve">, or by selecting a template and clicking the </w:t>
      </w:r>
      <w:r w:rsidR="0083354E" w:rsidRPr="00B83B3E">
        <w:rPr>
          <w:b/>
          <w:u w:val="single"/>
        </w:rPr>
        <w:t>A</w:t>
      </w:r>
      <w:r w:rsidR="0083354E" w:rsidRPr="00B83B3E">
        <w:rPr>
          <w:b/>
        </w:rPr>
        <w:t>dd this template</w:t>
      </w:r>
      <w:r w:rsidR="0083354E" w:rsidRPr="00B83B3E">
        <w:t xml:space="preserve"> button</w:t>
      </w:r>
      <w:r w:rsidR="00D86AF8" w:rsidRPr="00B83B3E">
        <w:t>.</w:t>
      </w:r>
      <w:r w:rsidR="00EE0CF4">
        <w:t xml:space="preserve"> </w:t>
      </w:r>
      <w:r w:rsidR="00D86AF8" w:rsidRPr="00B83B3E">
        <w:t xml:space="preserve">The templates that make up the exam appear in the </w:t>
      </w:r>
      <w:r w:rsidR="00D86AF8" w:rsidRPr="00B83B3E">
        <w:rPr>
          <w:b/>
        </w:rPr>
        <w:t>Selected Templates</w:t>
      </w:r>
      <w:r w:rsidR="00E71B23" w:rsidRPr="00B83B3E">
        <w:t>:</w:t>
      </w:r>
      <w:r w:rsidR="00D86AF8" w:rsidRPr="00B83B3E">
        <w:t xml:space="preserve"> </w:t>
      </w:r>
      <w:r w:rsidR="00213B8B" w:rsidRPr="00B83B3E">
        <w:t>list box</w:t>
      </w:r>
      <w:r w:rsidR="00D86AF8" w:rsidRPr="00B83B3E">
        <w:t>.</w:t>
      </w:r>
      <w:r w:rsidR="00EE0CF4">
        <w:t xml:space="preserve"> </w:t>
      </w:r>
      <w:r w:rsidR="00D86AF8" w:rsidRPr="00B83B3E">
        <w:t xml:space="preserve">If </w:t>
      </w:r>
      <w:r w:rsidR="00914F6F" w:rsidRPr="00B83B3E">
        <w:t xml:space="preserve">the </w:t>
      </w:r>
      <w:r w:rsidR="0083354E" w:rsidRPr="00B83B3E">
        <w:t>user selects</w:t>
      </w:r>
      <w:r w:rsidR="00D86AF8" w:rsidRPr="00B83B3E">
        <w:t xml:space="preserve"> multiple templates, the system merge</w:t>
      </w:r>
      <w:r w:rsidR="0083354E" w:rsidRPr="00B83B3E">
        <w:t>s</w:t>
      </w:r>
      <w:r w:rsidR="00D86AF8" w:rsidRPr="00B83B3E">
        <w:t xml:space="preserve"> the selected forms into a single form.</w:t>
      </w:r>
    </w:p>
    <w:p w14:paraId="5C3CDACA" w14:textId="77777777" w:rsidR="00D86AF8" w:rsidRPr="00B83B3E" w:rsidRDefault="00D86AF8" w:rsidP="0053465A">
      <w:pPr>
        <w:pStyle w:val="BodyText"/>
      </w:pPr>
      <w:r w:rsidRPr="00B83B3E">
        <w:t xml:space="preserve">The </w:t>
      </w:r>
      <w:r w:rsidRPr="00B83B3E">
        <w:rPr>
          <w:b/>
        </w:rPr>
        <w:t>Description</w:t>
      </w:r>
      <w:r w:rsidR="007912B8" w:rsidRPr="00B83B3E">
        <w:rPr>
          <w:b/>
        </w:rPr>
        <w:t>:</w:t>
      </w:r>
      <w:r w:rsidRPr="00B83B3E">
        <w:t xml:space="preserve"> field displays information about the template version and th</w:t>
      </w:r>
      <w:r w:rsidR="0083354E" w:rsidRPr="00B83B3E">
        <w:t>e last date that the template</w:t>
      </w:r>
      <w:r w:rsidRPr="00B83B3E">
        <w:t xml:space="preserve"> w</w:t>
      </w:r>
      <w:r w:rsidR="0083354E" w:rsidRPr="00B83B3E">
        <w:t xml:space="preserve">as </w:t>
      </w:r>
      <w:r w:rsidRPr="00B83B3E">
        <w:t xml:space="preserve">updated. </w:t>
      </w:r>
    </w:p>
    <w:p w14:paraId="5C3CDACB" w14:textId="7C6EF0E0" w:rsidR="00D86AF8" w:rsidRPr="00B83B3E" w:rsidRDefault="00981A0B" w:rsidP="0053465A">
      <w:pPr>
        <w:pStyle w:val="BodyText"/>
      </w:pPr>
      <w:r w:rsidRPr="00B83B3E">
        <w:t>The</w:t>
      </w:r>
      <w:r w:rsidRPr="00B83B3E">
        <w:rPr>
          <w:b/>
        </w:rPr>
        <w:t xml:space="preserve"> </w:t>
      </w:r>
      <w:r w:rsidR="00D86AF8" w:rsidRPr="00B83B3E">
        <w:rPr>
          <w:b/>
        </w:rPr>
        <w:t>Used Buffer Space</w:t>
      </w:r>
      <w:r w:rsidR="00D86AF8" w:rsidRPr="00B83B3E">
        <w:t xml:space="preserve"> indicator determine</w:t>
      </w:r>
      <w:r w:rsidRPr="00B83B3E">
        <w:t>s</w:t>
      </w:r>
      <w:r w:rsidR="00D86AF8" w:rsidRPr="00B83B3E">
        <w:t xml:space="preserve"> the number of templates that can be merged together into a single form.</w:t>
      </w:r>
      <w:r w:rsidR="00EE0CF4">
        <w:t xml:space="preserve"> </w:t>
      </w:r>
      <w:r w:rsidR="00D86AF8" w:rsidRPr="00B83B3E">
        <w:t>Complex templates, such as General Medical, use</w:t>
      </w:r>
      <w:r w:rsidR="005B08F2" w:rsidRPr="00B83B3E">
        <w:t>s</w:t>
      </w:r>
      <w:r w:rsidR="00D86AF8" w:rsidRPr="00B83B3E">
        <w:t xml:space="preserve"> more of the buffer than </w:t>
      </w:r>
      <w:r w:rsidR="0083354E" w:rsidRPr="00B83B3E">
        <w:t>a simple template</w:t>
      </w:r>
      <w:r w:rsidR="00D86AF8" w:rsidRPr="00B83B3E">
        <w:t>, such as Audio.</w:t>
      </w:r>
      <w:r w:rsidR="00EE0CF4">
        <w:t xml:space="preserve"> </w:t>
      </w:r>
      <w:r w:rsidR="00D86AF8" w:rsidRPr="00B83B3E">
        <w:t xml:space="preserve">Depending on the speed of </w:t>
      </w:r>
      <w:r w:rsidRPr="00B83B3E">
        <w:t>the</w:t>
      </w:r>
      <w:r w:rsidR="00D86AF8" w:rsidRPr="00B83B3E">
        <w:t xml:space="preserve"> PC, </w:t>
      </w:r>
      <w:r w:rsidR="00914F6F" w:rsidRPr="00B83B3E">
        <w:t xml:space="preserve">the user </w:t>
      </w:r>
      <w:r w:rsidR="00D86AF8" w:rsidRPr="00B83B3E">
        <w:t xml:space="preserve">may see slower performance if </w:t>
      </w:r>
      <w:r w:rsidR="00914F6F" w:rsidRPr="00B83B3E">
        <w:t xml:space="preserve">the user </w:t>
      </w:r>
      <w:r w:rsidR="00D86AF8" w:rsidRPr="00B83B3E">
        <w:t>create</w:t>
      </w:r>
      <w:r w:rsidRPr="00B83B3E">
        <w:t>s</w:t>
      </w:r>
      <w:r w:rsidR="00D86AF8" w:rsidRPr="00B83B3E">
        <w:t xml:space="preserve"> a merged template that is using a large amount of the available buffer space.</w:t>
      </w:r>
      <w:r w:rsidR="00EE0CF4">
        <w:t xml:space="preserve"> </w:t>
      </w:r>
      <w:r w:rsidR="00D86AF8" w:rsidRPr="00B83B3E">
        <w:t xml:space="preserve">If the user uses up </w:t>
      </w:r>
      <w:proofErr w:type="gramStart"/>
      <w:r w:rsidR="00D86AF8" w:rsidRPr="00B83B3E">
        <w:t>all of</w:t>
      </w:r>
      <w:proofErr w:type="gramEnd"/>
      <w:r w:rsidR="00D86AF8" w:rsidRPr="00B83B3E">
        <w:t xml:space="preserve"> the available buffer space, </w:t>
      </w:r>
      <w:r w:rsidR="006B7071" w:rsidRPr="00B83B3E">
        <w:t>CAPRI</w:t>
      </w:r>
      <w:r w:rsidR="00D86AF8" w:rsidRPr="00B83B3E">
        <w:t xml:space="preserve"> </w:t>
      </w:r>
      <w:r w:rsidR="00106F8B" w:rsidRPr="00B83B3E">
        <w:t>displays</w:t>
      </w:r>
      <w:r w:rsidR="00D86AF8" w:rsidRPr="00B83B3E">
        <w:t xml:space="preserve"> a message asking the user to remove some of </w:t>
      </w:r>
      <w:r w:rsidRPr="00B83B3E">
        <w:t>the</w:t>
      </w:r>
      <w:r w:rsidR="00D86AF8" w:rsidRPr="00B83B3E">
        <w:t xml:space="preserve"> templates. </w:t>
      </w:r>
    </w:p>
    <w:p w14:paraId="5C3CDACC" w14:textId="52CA64E7" w:rsidR="00754615" w:rsidRPr="00B83B3E" w:rsidRDefault="00754615" w:rsidP="00400B72">
      <w:pPr>
        <w:pStyle w:val="Body3PicCaption"/>
      </w:pPr>
      <w:r w:rsidRPr="005F7F65">
        <w:rPr>
          <w:b/>
        </w:rPr>
        <w:t>Step 2 –</w:t>
      </w:r>
      <w:r w:rsidRPr="00B83B3E">
        <w:t xml:space="preserve"> The user enters data on the form (</w:t>
      </w:r>
      <w:r w:rsidR="00303711" w:rsidRPr="00B83B3E">
        <w:fldChar w:fldCharType="begin"/>
      </w:r>
      <w:r w:rsidR="00303711" w:rsidRPr="00B83B3E">
        <w:instrText xml:space="preserve"> REF _Ref406767655 \h </w:instrText>
      </w:r>
      <w:r w:rsidR="00B83B3E">
        <w:instrText xml:space="preserve"> \* MERGEFORMAT </w:instrText>
      </w:r>
      <w:r w:rsidR="00303711" w:rsidRPr="00B83B3E">
        <w:fldChar w:fldCharType="separate"/>
      </w:r>
      <w:r w:rsidR="00291D99" w:rsidRPr="00B83B3E">
        <w:t xml:space="preserve">Figure </w:t>
      </w:r>
      <w:r w:rsidR="00291D99">
        <w:t>2</w:t>
      </w:r>
      <w:r w:rsidR="00291D99">
        <w:noBreakHyphen/>
        <w:t>161</w:t>
      </w:r>
      <w:r w:rsidR="00303711" w:rsidRPr="00B83B3E">
        <w:fldChar w:fldCharType="end"/>
      </w:r>
      <w:r w:rsidR="00F26FE2" w:rsidRPr="00B83B3E">
        <w:t>)</w:t>
      </w:r>
      <w:r w:rsidR="00072E9B" w:rsidRPr="00B83B3E">
        <w:t xml:space="preserve"> </w:t>
      </w:r>
      <w:r w:rsidRPr="00B83B3E">
        <w:t>by selecting the tabs and completing the fields. Tabs and fields are specific to the selected templates.</w:t>
      </w:r>
      <w:r w:rsidR="00EE0CF4">
        <w:t xml:space="preserve"> </w:t>
      </w:r>
      <w:r w:rsidRPr="00B83B3E">
        <w:t>If there are required fields on the template and they are not completed, the user is notified either while using the form or prior to signature.</w:t>
      </w:r>
      <w:r w:rsidR="00EE0CF4">
        <w:t xml:space="preserve"> </w:t>
      </w:r>
      <w:r w:rsidRPr="00B83B3E">
        <w:t xml:space="preserve">To review what was entered, the user clicks the </w:t>
      </w:r>
      <w:r w:rsidRPr="00B83B3E">
        <w:rPr>
          <w:iCs/>
        </w:rPr>
        <w:t xml:space="preserve">Preview </w:t>
      </w:r>
      <w:r w:rsidR="0053465A" w:rsidRPr="00B83B3E">
        <w:t>button.</w:t>
      </w:r>
    </w:p>
    <w:p w14:paraId="5C3CDACD" w14:textId="77777777" w:rsidR="00303711" w:rsidRPr="00B83B3E" w:rsidRDefault="00303711" w:rsidP="001C720C">
      <w:pPr>
        <w:pStyle w:val="Body3PicCaption"/>
      </w:pPr>
    </w:p>
    <w:p w14:paraId="5C3CDACE" w14:textId="12CCECA8" w:rsidR="00D86AF8" w:rsidRPr="00B83B3E" w:rsidRDefault="00186B5E" w:rsidP="00F47CD9">
      <w:pPr>
        <w:pStyle w:val="Body3PicCaption"/>
      </w:pPr>
      <w:r w:rsidRPr="00B83B3E">
        <w:drawing>
          <wp:inline distT="0" distB="0" distL="0" distR="0" wp14:anchorId="060A90E7" wp14:editId="5E659075">
            <wp:extent cx="5381625" cy="3905250"/>
            <wp:effectExtent l="0" t="0" r="9525" b="0"/>
            <wp:docPr id="352" name="Picture 120" descr="Merged Form Template screen " title="Fig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77"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6914D784" w:rsidR="00D40BB4" w:rsidRPr="00B83B3E" w:rsidRDefault="00D40BB4" w:rsidP="00B52F9B">
      <w:pPr>
        <w:pStyle w:val="Caption"/>
        <w:rPr>
          <w:rFonts w:cs="Times New Roman"/>
        </w:rPr>
      </w:pPr>
      <w:bookmarkStart w:id="1553" w:name="_Toc326149674"/>
      <w:bookmarkStart w:id="1554" w:name="_Toc278548248"/>
      <w:bookmarkStart w:id="1555" w:name="_Ref225320298"/>
      <w:bookmarkStart w:id="1556" w:name="_Ref322027367"/>
      <w:bookmarkStart w:id="1557" w:name="_Ref331599523"/>
      <w:bookmarkStart w:id="1558" w:name="_Ref406767655"/>
      <w:bookmarkStart w:id="1559" w:name="_Toc5243565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126</w:t>
      </w:r>
      <w:r w:rsidR="008D502E">
        <w:rPr>
          <w:rFonts w:cs="Times New Roman"/>
        </w:rPr>
        <w:fldChar w:fldCharType="end"/>
      </w:r>
      <w:bookmarkEnd w:id="1553"/>
      <w:bookmarkEnd w:id="1554"/>
      <w:bookmarkEnd w:id="1555"/>
      <w:bookmarkEnd w:id="1556"/>
      <w:bookmarkEnd w:id="1557"/>
      <w:bookmarkEnd w:id="1558"/>
      <w:r w:rsidR="00E5548F">
        <w:rPr>
          <w:rFonts w:cs="Times New Roman"/>
        </w:rPr>
        <w:t>. Merged Form Screen.</w:t>
      </w:r>
      <w:bookmarkEnd w:id="1559"/>
    </w:p>
    <w:p w14:paraId="5C3CDAD0" w14:textId="77777777" w:rsidR="00303711" w:rsidRPr="00B83B3E" w:rsidRDefault="00303711" w:rsidP="00303711"/>
    <w:p w14:paraId="5C3CDAD1" w14:textId="77777777" w:rsidR="00D86AF8" w:rsidRPr="00B83B3E" w:rsidRDefault="004F4163" w:rsidP="0053465A">
      <w:pPr>
        <w:pStyle w:val="BodyText"/>
      </w:pPr>
      <w:r w:rsidRPr="00B83B3E">
        <w:lastRenderedPageBreak/>
        <w:t xml:space="preserve">When the data entry for the exam is completed, the next step in processing the template is performed based on the </w:t>
      </w:r>
      <w:r w:rsidR="000B7C2C" w:rsidRPr="00B83B3E">
        <w:t>Security Key</w:t>
      </w:r>
      <w:r w:rsidRPr="00B83B3E">
        <w:t xml:space="preserve"> assigned to the user.</w:t>
      </w:r>
    </w:p>
    <w:p w14:paraId="5C3CDAD2" w14:textId="77777777" w:rsidR="00D86AF8" w:rsidRPr="00B83B3E" w:rsidRDefault="00D86AF8" w:rsidP="001F61AA">
      <w:pPr>
        <w:pStyle w:val="BodyText5Numbers"/>
      </w:pPr>
      <w:r w:rsidRPr="00B83B3E">
        <w:rPr>
          <w:b/>
        </w:rPr>
        <w:t>No review process</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deactivated.</w:t>
      </w:r>
    </w:p>
    <w:p w14:paraId="5C3CDAD3" w14:textId="77777777" w:rsidR="00D86AF8" w:rsidRPr="00B83B3E" w:rsidRDefault="00D86AF8" w:rsidP="001F61AA">
      <w:pPr>
        <w:pStyle w:val="BodyText5Numbers"/>
      </w:pPr>
      <w:r w:rsidRPr="00B83B3E">
        <w:rPr>
          <w:b/>
        </w:rPr>
        <w:t>Review process optional</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active.</w:t>
      </w:r>
    </w:p>
    <w:p w14:paraId="5C3CDAD4" w14:textId="77777777" w:rsidR="00D86AF8" w:rsidRPr="00B83B3E" w:rsidRDefault="00D86AF8" w:rsidP="001F61AA">
      <w:pPr>
        <w:pStyle w:val="BodyText5Numbers"/>
      </w:pPr>
      <w:r w:rsidRPr="00B83B3E">
        <w:rPr>
          <w:b/>
        </w:rPr>
        <w:t>Review process required</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inactive, </w:t>
      </w:r>
      <w:r w:rsidRPr="00B83B3E">
        <w:rPr>
          <w:b/>
          <w:iCs/>
        </w:rPr>
        <w:t>Send for Review</w:t>
      </w:r>
      <w:r w:rsidRPr="00B83B3E">
        <w:t xml:space="preserve"> </w:t>
      </w:r>
      <w:r w:rsidR="00254AD3" w:rsidRPr="00B83B3E">
        <w:t>is</w:t>
      </w:r>
      <w:r w:rsidRPr="00B83B3E">
        <w:t xml:space="preserve"> active.</w:t>
      </w:r>
    </w:p>
    <w:p w14:paraId="5C3CDAD5" w14:textId="0FC8E369" w:rsidR="00D86AF8" w:rsidRPr="00B83B3E" w:rsidRDefault="00D86AF8" w:rsidP="0053465A">
      <w:pPr>
        <w:pStyle w:val="BodyText"/>
      </w:pPr>
      <w:r w:rsidRPr="00B83B3E">
        <w:t xml:space="preserve">For the reviewer, when the </w:t>
      </w:r>
      <w:r w:rsidR="00AC07C8" w:rsidRPr="00B83B3E">
        <w:t>t</w:t>
      </w:r>
      <w:r w:rsidRPr="00B83B3E">
        <w:t xml:space="preserve">emplate is in a </w:t>
      </w:r>
      <w:r w:rsidRPr="00B83B3E">
        <w:rPr>
          <w:b/>
        </w:rPr>
        <w:t>Review Pending</w:t>
      </w:r>
      <w:r w:rsidRPr="00B83B3E">
        <w:t xml:space="preserve"> status, </w:t>
      </w:r>
      <w:r w:rsidR="00796D38" w:rsidRPr="00B83B3E">
        <w:t>the user</w:t>
      </w:r>
      <w:r w:rsidRPr="00B83B3E">
        <w:t xml:space="preserve"> </w:t>
      </w:r>
      <w:r w:rsidR="005B08F2" w:rsidRPr="00B83B3E">
        <w:t>has</w:t>
      </w:r>
      <w:r w:rsidRPr="00B83B3E">
        <w:t xml:space="preserve"> the option to send for signature or to select </w:t>
      </w:r>
      <w:r w:rsidRPr="00B83B3E">
        <w:rPr>
          <w:b/>
          <w:u w:val="single"/>
        </w:rPr>
        <w:t>D</w:t>
      </w:r>
      <w:r w:rsidRPr="00B83B3E">
        <w:rPr>
          <w:b/>
        </w:rPr>
        <w:t>one</w:t>
      </w:r>
      <w:r w:rsidRPr="00B83B3E">
        <w:t xml:space="preserve"> to complete the template.</w:t>
      </w:r>
      <w:r w:rsidR="00EE0CF4">
        <w:t xml:space="preserve"> </w:t>
      </w:r>
      <w:r w:rsidRPr="00B83B3E">
        <w:t xml:space="preserve">Selecting </w:t>
      </w:r>
      <w:r w:rsidRPr="00B83B3E">
        <w:rPr>
          <w:b/>
          <w:u w:val="single"/>
        </w:rPr>
        <w:t>S</w:t>
      </w:r>
      <w:r w:rsidRPr="00B83B3E">
        <w:rPr>
          <w:b/>
        </w:rPr>
        <w:t>end for Signature</w:t>
      </w:r>
      <w:r w:rsidRPr="00B83B3E">
        <w:t xml:space="preserve"> </w:t>
      </w:r>
      <w:r w:rsidR="0099385A" w:rsidRPr="00B83B3E">
        <w:t>allows</w:t>
      </w:r>
      <w:r w:rsidRPr="00B83B3E">
        <w:t xml:space="preserve"> the user to d</w:t>
      </w:r>
      <w:r w:rsidR="007912B8" w:rsidRPr="00B83B3E">
        <w:t>esignate the signer.</w:t>
      </w:r>
    </w:p>
    <w:p w14:paraId="5C3CDAD6" w14:textId="3153688D" w:rsidR="00D86AF8" w:rsidRPr="00B83B3E" w:rsidRDefault="00196B97" w:rsidP="001F61AA">
      <w:pPr>
        <w:pStyle w:val="BodyText"/>
      </w:pPr>
      <w:r w:rsidRPr="00B83B3E">
        <w:rPr>
          <w:b/>
        </w:rPr>
        <w:t>Step 3</w:t>
      </w:r>
      <w:r w:rsidR="00D86AF8" w:rsidRPr="00B83B3E">
        <w:t xml:space="preserve"> </w:t>
      </w:r>
      <w:r w:rsidR="001768A4" w:rsidRPr="00B83B3E">
        <w:t>–</w:t>
      </w:r>
      <w:r w:rsidR="007912B8" w:rsidRPr="00B83B3E">
        <w:t xml:space="preserve"> </w:t>
      </w:r>
      <w:r w:rsidR="00D86AF8" w:rsidRPr="00B83B3E">
        <w:t xml:space="preserve">If the </w:t>
      </w:r>
      <w:r w:rsidR="00D86AF8" w:rsidRPr="00B83B3E">
        <w:rPr>
          <w:b/>
          <w:u w:val="single"/>
        </w:rPr>
        <w:t>D</w:t>
      </w:r>
      <w:r w:rsidR="00D86AF8" w:rsidRPr="00B83B3E">
        <w:rPr>
          <w:b/>
        </w:rPr>
        <w:t>one</w:t>
      </w:r>
      <w:r w:rsidR="00D86AF8" w:rsidRPr="00B83B3E">
        <w:t xml:space="preserve"> button is clicked, a preview of the report data </w:t>
      </w:r>
      <w:proofErr w:type="gramStart"/>
      <w:r w:rsidR="00D86AF8" w:rsidRPr="00B83B3E">
        <w:t xml:space="preserve">entered </w:t>
      </w:r>
      <w:r w:rsidR="00AC07C8" w:rsidRPr="00B83B3E">
        <w:t>i</w:t>
      </w:r>
      <w:r w:rsidR="00D86AF8" w:rsidRPr="00B83B3E">
        <w:t>n</w:t>
      </w:r>
      <w:r w:rsidR="00AC07C8" w:rsidRPr="00B83B3E">
        <w:t>to</w:t>
      </w:r>
      <w:proofErr w:type="gramEnd"/>
      <w:r w:rsidR="00D86AF8" w:rsidRPr="00B83B3E">
        <w:t xml:space="preserve"> the template </w:t>
      </w:r>
      <w:r w:rsidR="00254AD3" w:rsidRPr="00B83B3E">
        <w:t>is</w:t>
      </w:r>
      <w:r w:rsidR="00D86AF8" w:rsidRPr="00B83B3E">
        <w:t xml:space="preserve"> displayed.</w:t>
      </w:r>
      <w:r w:rsidR="00EE0CF4">
        <w:t xml:space="preserve"> </w:t>
      </w:r>
      <w:r w:rsidR="00D86AF8" w:rsidRPr="00B83B3E">
        <w:t>This represents what the final document look</w:t>
      </w:r>
      <w:r w:rsidR="005B08F2" w:rsidRPr="00B83B3E">
        <w:t>s</w:t>
      </w:r>
      <w:r w:rsidR="00D86AF8" w:rsidRPr="00B83B3E">
        <w:t xml:space="preserve"> like in CPRS.</w:t>
      </w:r>
      <w:r w:rsidR="00EE0CF4">
        <w:t xml:space="preserve"> </w:t>
      </w:r>
      <w:r w:rsidR="00796D38" w:rsidRPr="00B83B3E">
        <w:t xml:space="preserve">To </w:t>
      </w:r>
      <w:r w:rsidR="00D86AF8" w:rsidRPr="00B83B3E">
        <w:t>make changes,</w:t>
      </w:r>
      <w:r w:rsidR="00C622E0" w:rsidRPr="00B83B3E">
        <w:t xml:space="preserve"> the user</w:t>
      </w:r>
      <w:r w:rsidR="00D86AF8" w:rsidRPr="00B83B3E">
        <w:t xml:space="preserve"> click</w:t>
      </w:r>
      <w:r w:rsidR="00C622E0" w:rsidRPr="00B83B3E">
        <w:t>s</w:t>
      </w:r>
      <w:r w:rsidR="00D86AF8" w:rsidRPr="00B83B3E">
        <w:t xml:space="preserve"> </w:t>
      </w:r>
      <w:r w:rsidR="00D86AF8" w:rsidRPr="00B83B3E">
        <w:rPr>
          <w:b/>
          <w:iCs/>
          <w:u w:val="single"/>
        </w:rPr>
        <w:t>C</w:t>
      </w:r>
      <w:r w:rsidR="00D86AF8" w:rsidRPr="00B83B3E">
        <w:rPr>
          <w:b/>
          <w:iCs/>
        </w:rPr>
        <w:t>ancel</w:t>
      </w:r>
      <w:r w:rsidR="00D86AF8" w:rsidRPr="00B83B3E">
        <w:t xml:space="preserve"> to return to the template</w:t>
      </w:r>
      <w:r w:rsidR="00AC07C8" w:rsidRPr="00B83B3E">
        <w:t>.</w:t>
      </w:r>
      <w:r w:rsidR="00EE0CF4">
        <w:t xml:space="preserve"> </w:t>
      </w:r>
      <w:r w:rsidR="00AC07C8" w:rsidRPr="00B83B3E">
        <w:t>To accept the template,</w:t>
      </w:r>
      <w:r w:rsidR="00C622E0" w:rsidRPr="00B83B3E">
        <w:t xml:space="preserve"> the user clicks</w:t>
      </w:r>
      <w:r w:rsidR="00D86AF8" w:rsidRPr="00B83B3E">
        <w:t xml:space="preserve"> </w:t>
      </w:r>
      <w:r w:rsidR="00D86AF8" w:rsidRPr="00B83B3E">
        <w:rPr>
          <w:b/>
          <w:iCs/>
          <w:u w:val="single"/>
        </w:rPr>
        <w:t>O</w:t>
      </w:r>
      <w:r w:rsidR="00D86AF8" w:rsidRPr="00B83B3E">
        <w:rPr>
          <w:b/>
          <w:iCs/>
        </w:rPr>
        <w:t>K</w:t>
      </w:r>
      <w:r w:rsidR="00D86AF8" w:rsidRPr="00B83B3E">
        <w:t>.</w:t>
      </w:r>
    </w:p>
    <w:p w14:paraId="5C3CDAD7" w14:textId="700447A1" w:rsidR="00D86AF8" w:rsidRPr="00B83B3E" w:rsidRDefault="00196B97" w:rsidP="00400B72">
      <w:pPr>
        <w:pStyle w:val="Body3PicCaption"/>
      </w:pPr>
      <w:r w:rsidRPr="005F7F65">
        <w:rPr>
          <w:b/>
        </w:rPr>
        <w:t>Step 4</w:t>
      </w:r>
      <w:r w:rsidR="00D86AF8" w:rsidRPr="005F7F65">
        <w:rPr>
          <w:b/>
        </w:rPr>
        <w:t xml:space="preserve"> </w:t>
      </w:r>
      <w:r w:rsidR="001768A4" w:rsidRPr="005F7F65">
        <w:rPr>
          <w:b/>
        </w:rPr>
        <w:t>–</w:t>
      </w:r>
      <w:r w:rsidR="007912B8" w:rsidRPr="00B83B3E">
        <w:t xml:space="preserve"> </w:t>
      </w:r>
      <w:r w:rsidR="00D86AF8" w:rsidRPr="00B83B3E">
        <w:t xml:space="preserve">After </w:t>
      </w:r>
      <w:r w:rsidR="00D86AF8" w:rsidRPr="00B83B3E">
        <w:rPr>
          <w:u w:val="single"/>
        </w:rPr>
        <w:t>D</w:t>
      </w:r>
      <w:r w:rsidR="00D86AF8" w:rsidRPr="00B83B3E">
        <w:t>one</w:t>
      </w:r>
      <w:r w:rsidR="00A520B2" w:rsidRPr="00B83B3E">
        <w:t xml:space="preserve"> or </w:t>
      </w:r>
      <w:r w:rsidR="00A520B2" w:rsidRPr="00B83B3E">
        <w:rPr>
          <w:u w:val="single"/>
        </w:rPr>
        <w:t>O</w:t>
      </w:r>
      <w:r w:rsidR="00A520B2" w:rsidRPr="00B83B3E">
        <w:t>K</w:t>
      </w:r>
      <w:r w:rsidR="00E17A83" w:rsidRPr="00B83B3E">
        <w:t xml:space="preserve"> is selected</w:t>
      </w:r>
      <w:r w:rsidR="00D86AF8" w:rsidRPr="00B83B3E">
        <w:t xml:space="preserve">, the signature validation screen </w:t>
      </w:r>
      <w:r w:rsidR="00254AD3" w:rsidRPr="00B83B3E">
        <w:t>is</w:t>
      </w:r>
      <w:r w:rsidR="00D86AF8" w:rsidRPr="00B83B3E">
        <w:t xml:space="preserve"> displayed (</w:t>
      </w:r>
      <w:r w:rsidR="00526097" w:rsidRPr="00B83B3E">
        <w:fldChar w:fldCharType="begin"/>
      </w:r>
      <w:r w:rsidR="00526097" w:rsidRPr="00B83B3E">
        <w:instrText xml:space="preserve"> REF _Ref406771175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162</w:t>
      </w:r>
      <w:r w:rsidR="00526097" w:rsidRPr="00B83B3E">
        <w:fldChar w:fldCharType="end"/>
      </w:r>
      <w:r w:rsidR="00D86AF8" w:rsidRPr="00B83B3E">
        <w:t>).</w:t>
      </w:r>
      <w:r w:rsidR="00EE0CF4">
        <w:t xml:space="preserve"> </w:t>
      </w:r>
      <w:r w:rsidR="004F4163" w:rsidRPr="00B83B3E">
        <w:t>To continue</w:t>
      </w:r>
      <w:r w:rsidR="00E66A90" w:rsidRPr="00B83B3E">
        <w:t xml:space="preserve"> with a </w:t>
      </w:r>
      <w:r w:rsidR="00654D0C" w:rsidRPr="00B83B3E">
        <w:t>request (</w:t>
      </w:r>
      <w:r w:rsidR="00E66A90" w:rsidRPr="00B83B3E">
        <w:t>2507</w:t>
      </w:r>
      <w:r w:rsidR="00654D0C" w:rsidRPr="00B83B3E">
        <w:t>), which was requested by VBA,</w:t>
      </w:r>
      <w:r w:rsidR="00E66A90" w:rsidRPr="00B83B3E">
        <w:t>the user will retain the default of</w:t>
      </w:r>
      <w:r w:rsidR="00EE0CF4">
        <w:t xml:space="preserve"> </w:t>
      </w:r>
      <w:r w:rsidR="00E66A90" w:rsidRPr="00B83B3E">
        <w:t>“YES</w:t>
      </w:r>
      <w:r w:rsidR="00654D0C" w:rsidRPr="00B83B3E">
        <w:t xml:space="preserve">” to the question “Is this report a </w:t>
      </w:r>
      <w:r w:rsidR="00E66A90" w:rsidRPr="00B83B3E">
        <w:t>C&amp;P evaluation in response to a request (2507) requested by the VBA</w:t>
      </w:r>
      <w:r w:rsidR="00654D0C" w:rsidRPr="00B83B3E">
        <w:t>?</w:t>
      </w:r>
      <w:r w:rsidR="00E66A90" w:rsidRPr="00B83B3E">
        <w:t>”</w:t>
      </w:r>
      <w:r w:rsidR="00654D0C" w:rsidRPr="00B83B3E">
        <w:t>,</w:t>
      </w:r>
      <w:r w:rsidR="004F4163" w:rsidRPr="00B83B3E">
        <w:t xml:space="preserve"> t</w:t>
      </w:r>
      <w:r w:rsidR="00796D38" w:rsidRPr="00B83B3E">
        <w:t>he user</w:t>
      </w:r>
      <w:r w:rsidR="00D86AF8" w:rsidRPr="00B83B3E">
        <w:t xml:space="preserve"> </w:t>
      </w:r>
      <w:r w:rsidR="00C622E0" w:rsidRPr="00B83B3E">
        <w:t>is</w:t>
      </w:r>
      <w:r w:rsidR="00D86AF8" w:rsidRPr="00B83B3E">
        <w:t xml:space="preserve"> required to select an appointment</w:t>
      </w:r>
      <w:r w:rsidR="0083354E" w:rsidRPr="00B83B3E">
        <w:t>, select</w:t>
      </w:r>
      <w:r w:rsidR="00D86AF8" w:rsidRPr="00B83B3E">
        <w:t xml:space="preserve"> </w:t>
      </w:r>
      <w:r w:rsidR="0083354E" w:rsidRPr="00B83B3E">
        <w:t xml:space="preserve">an </w:t>
      </w:r>
      <w:r w:rsidR="00D86AF8" w:rsidRPr="00B83B3E">
        <w:t>admission date</w:t>
      </w:r>
      <w:r w:rsidR="0083354E" w:rsidRPr="00B83B3E">
        <w:t>,</w:t>
      </w:r>
      <w:r w:rsidR="00D86AF8" w:rsidRPr="00B83B3E">
        <w:t xml:space="preserve"> or specify that there </w:t>
      </w:r>
      <w:r w:rsidR="004F4163" w:rsidRPr="00B83B3E">
        <w:t>was no appointment</w:t>
      </w:r>
      <w:r w:rsidR="00D86AF8" w:rsidRPr="00B83B3E">
        <w:t>.</w:t>
      </w:r>
      <w:r w:rsidR="00EE0CF4">
        <w:t xml:space="preserve"> </w:t>
      </w:r>
      <w:r w:rsidR="00392A09" w:rsidRPr="00B83B3E">
        <w:t>Note that CAPRI has been modified to prevent displaying appointments with dates in the future from appearing in the list of Appointments.</w:t>
      </w:r>
      <w:r w:rsidR="00EE0CF4">
        <w:t xml:space="preserve"> </w:t>
      </w:r>
      <w:r w:rsidR="000F5B38" w:rsidRPr="00B83B3E">
        <w:lastRenderedPageBreak/>
        <w:t>After</w:t>
      </w:r>
      <w:r w:rsidR="00D86AF8" w:rsidRPr="00B83B3E">
        <w:t xml:space="preserve"> a selection is made, the remainder of the fields on the Signature Validation screen </w:t>
      </w:r>
      <w:r w:rsidR="0083354E" w:rsidRPr="00B83B3E">
        <w:t>are displayed</w:t>
      </w:r>
      <w:r w:rsidR="00D86AF8" w:rsidRPr="00B83B3E">
        <w:t>.</w:t>
      </w:r>
    </w:p>
    <w:p w14:paraId="5C3CDAD8" w14:textId="0DD4A65E" w:rsidR="00654D0C" w:rsidRPr="00B83B3E" w:rsidRDefault="00654D0C" w:rsidP="001C720C">
      <w:pPr>
        <w:pStyle w:val="Body3PicCaption"/>
      </w:pPr>
      <w:r w:rsidRPr="00B83B3E">
        <w:t>Note:</w:t>
      </w:r>
      <w:r w:rsidR="00EE0CF4">
        <w:t xml:space="preserve"> </w:t>
      </w:r>
      <w:r w:rsidRPr="00B83B3E">
        <w:t xml:space="preserve">For instruction on completing a “NON C&amp;P Exam” refer to </w:t>
      </w:r>
      <w:r w:rsidR="0043587B" w:rsidRPr="00B83B3E">
        <w:t xml:space="preserve">Section </w:t>
      </w:r>
      <w:r w:rsidR="007B1BF5" w:rsidRPr="00B83B3E">
        <w:fldChar w:fldCharType="begin"/>
      </w:r>
      <w:r w:rsidR="007B1BF5" w:rsidRPr="00B83B3E">
        <w:instrText xml:space="preserve"> REF _Ref362948606 \r \p \h  \* MERGEFORMAT </w:instrText>
      </w:r>
      <w:r w:rsidR="007B1BF5" w:rsidRPr="00B83B3E">
        <w:fldChar w:fldCharType="separate"/>
      </w:r>
      <w:r w:rsidR="00291D99">
        <w:t>2.8.3.9 below</w:t>
      </w:r>
      <w:r w:rsidR="007B1BF5" w:rsidRPr="00B83B3E">
        <w:fldChar w:fldCharType="end"/>
      </w:r>
      <w:r w:rsidR="0043587B" w:rsidRPr="00B83B3E">
        <w:t>.</w:t>
      </w:r>
    </w:p>
    <w:p w14:paraId="5C3CDAD9" w14:textId="77777777" w:rsidR="00D86AF8" w:rsidRPr="00B83B3E" w:rsidRDefault="00D86AF8" w:rsidP="00F47CD9">
      <w:pPr>
        <w:pStyle w:val="Body3PicCaption"/>
      </w:pPr>
    </w:p>
    <w:p w14:paraId="5C3CDADA" w14:textId="47268279" w:rsidR="00303711" w:rsidRPr="00B83B3E" w:rsidRDefault="00186B5E" w:rsidP="00F47CD9">
      <w:pPr>
        <w:pStyle w:val="Body3PicCaption"/>
      </w:pPr>
      <w:r w:rsidRPr="00B83B3E">
        <w:drawing>
          <wp:inline distT="0" distB="0" distL="0" distR="0" wp14:anchorId="36700B97" wp14:editId="037960AC">
            <wp:extent cx="4895850" cy="4324350"/>
            <wp:effectExtent l="0" t="0" r="0" b="0"/>
            <wp:docPr id="353" name="Picture 353" descr="Displays Signature Validation screen" title="Fig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8"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4CE4E9F7" w:rsidR="00E66A90" w:rsidRPr="00B83B3E" w:rsidRDefault="00303711" w:rsidP="00B52F9B">
      <w:pPr>
        <w:pStyle w:val="Caption"/>
        <w:rPr>
          <w:rFonts w:cs="Times New Roman"/>
        </w:rPr>
      </w:pPr>
      <w:bookmarkStart w:id="1560" w:name="_Ref406771175"/>
      <w:bookmarkStart w:id="1561" w:name="_Toc5243565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127</w:t>
      </w:r>
      <w:r w:rsidR="008D502E">
        <w:rPr>
          <w:rFonts w:cs="Times New Roman"/>
        </w:rPr>
        <w:fldChar w:fldCharType="end"/>
      </w:r>
      <w:bookmarkEnd w:id="1560"/>
      <w:r w:rsidR="00E5548F">
        <w:rPr>
          <w:rFonts w:cs="Times New Roman"/>
        </w:rPr>
        <w:t>. Signature Validation Screen.</w:t>
      </w:r>
      <w:bookmarkEnd w:id="1561"/>
    </w:p>
    <w:p w14:paraId="5C3CDADC" w14:textId="77777777" w:rsidR="00643FC1" w:rsidRPr="00B83B3E" w:rsidRDefault="00643FC1" w:rsidP="0053465A">
      <w:pPr>
        <w:pStyle w:val="BodyText"/>
        <w:rPr>
          <w:b/>
        </w:rPr>
      </w:pPr>
    </w:p>
    <w:p w14:paraId="5C3CDADD" w14:textId="14E95A35" w:rsidR="00D86AF8" w:rsidRPr="00B83B3E" w:rsidRDefault="008D0C57" w:rsidP="0053465A">
      <w:pPr>
        <w:pStyle w:val="BodyText"/>
      </w:pPr>
      <w:r w:rsidRPr="00B83B3E">
        <w:rPr>
          <w:b/>
        </w:rPr>
        <w:t>T</w:t>
      </w:r>
      <w:r w:rsidR="00144794" w:rsidRPr="00B83B3E">
        <w:rPr>
          <w:b/>
        </w:rPr>
        <w:t>ITLE</w:t>
      </w:r>
      <w:r w:rsidR="00D86AF8" w:rsidRPr="00B83B3E">
        <w:rPr>
          <w:b/>
        </w:rPr>
        <w:t>:</w:t>
      </w:r>
      <w:r w:rsidR="00EE0CF4">
        <w:t xml:space="preserve"> </w:t>
      </w:r>
      <w:r w:rsidR="00D86AF8" w:rsidRPr="00B83B3E">
        <w:t>Title selection is required.</w:t>
      </w:r>
      <w:r w:rsidR="00EE0CF4">
        <w:t xml:space="preserve"> </w:t>
      </w:r>
      <w:r w:rsidR="00D86AF8" w:rsidRPr="00B83B3E">
        <w:t>The dropdown list for titles display</w:t>
      </w:r>
      <w:r w:rsidR="005B08F2" w:rsidRPr="00B83B3E">
        <w:t>s</w:t>
      </w:r>
      <w:r w:rsidR="00D86AF8" w:rsidRPr="00B83B3E">
        <w:t xml:space="preserve"> </w:t>
      </w:r>
      <w:r w:rsidR="0083354E" w:rsidRPr="00B83B3E">
        <w:t xml:space="preserve">only </w:t>
      </w:r>
      <w:r w:rsidR="00D86AF8" w:rsidRPr="00B83B3E">
        <w:t xml:space="preserve">titles that contain the words </w:t>
      </w:r>
      <w:r w:rsidR="001768A4" w:rsidRPr="00B83B3E">
        <w:t>“</w:t>
      </w:r>
      <w:r w:rsidR="00D86AF8" w:rsidRPr="00B83B3E">
        <w:t>C&amp;P</w:t>
      </w:r>
      <w:r w:rsidR="001768A4" w:rsidRPr="00B83B3E">
        <w:t>”</w:t>
      </w:r>
      <w:r w:rsidR="00D86AF8" w:rsidRPr="00B83B3E">
        <w:t xml:space="preserve"> or </w:t>
      </w:r>
      <w:r w:rsidR="001768A4" w:rsidRPr="00B83B3E">
        <w:t>“</w:t>
      </w:r>
      <w:r w:rsidR="00D86AF8" w:rsidRPr="00B83B3E">
        <w:t>Compensation and Pension</w:t>
      </w:r>
      <w:r w:rsidR="001768A4" w:rsidRPr="00B83B3E">
        <w:t>”</w:t>
      </w:r>
      <w:r w:rsidR="00D86AF8" w:rsidRPr="00B83B3E">
        <w:t xml:space="preserve"> in the title name.</w:t>
      </w:r>
    </w:p>
    <w:p w14:paraId="5C3CDADE" w14:textId="1C11BA72" w:rsidR="00D86AF8" w:rsidRPr="00B83B3E" w:rsidRDefault="008D0C57" w:rsidP="0053465A">
      <w:pPr>
        <w:pStyle w:val="BodyText"/>
      </w:pPr>
      <w:r w:rsidRPr="00B83B3E">
        <w:rPr>
          <w:b/>
        </w:rPr>
        <w:t>EXPECTED COSIGNER</w:t>
      </w:r>
      <w:r w:rsidR="00D86AF8" w:rsidRPr="00B83B3E">
        <w:rPr>
          <w:b/>
        </w:rPr>
        <w:t>:</w:t>
      </w:r>
      <w:r w:rsidR="00EE0CF4">
        <w:t xml:space="preserve"> </w:t>
      </w:r>
      <w:r w:rsidR="00D86AF8" w:rsidRPr="00B83B3E">
        <w:t xml:space="preserve">Users may require a </w:t>
      </w:r>
      <w:r w:rsidR="00367550" w:rsidRPr="00B83B3E">
        <w:t>cosign</w:t>
      </w:r>
      <w:r w:rsidR="00D86AF8" w:rsidRPr="00B83B3E">
        <w:t>er based on their clinical privileges.</w:t>
      </w:r>
      <w:r w:rsidR="00EE0CF4">
        <w:t xml:space="preserve"> </w:t>
      </w:r>
      <w:r w:rsidR="00D86AF8" w:rsidRPr="00B83B3E">
        <w:t xml:space="preserve">Cosigner information from </w:t>
      </w:r>
      <w:r w:rsidR="004F4163" w:rsidRPr="00B83B3E">
        <w:t xml:space="preserve">the CPRS </w:t>
      </w:r>
      <w:r w:rsidR="00D86AF8" w:rsidRPr="00B83B3E">
        <w:t>Aut</w:t>
      </w:r>
      <w:r w:rsidR="004F4163" w:rsidRPr="00B83B3E">
        <w:t>horization Subscription Utility</w:t>
      </w:r>
      <w:r w:rsidR="00D86AF8" w:rsidRPr="00B83B3E">
        <w:t xml:space="preserve"> is respected inside </w:t>
      </w:r>
      <w:r w:rsidR="006B7071" w:rsidRPr="00B83B3E">
        <w:t>CAPRI</w:t>
      </w:r>
      <w:r w:rsidR="00D86AF8" w:rsidRPr="00B83B3E">
        <w:t>.</w:t>
      </w:r>
      <w:r w:rsidR="00EE0CF4">
        <w:t xml:space="preserve"> </w:t>
      </w:r>
      <w:r w:rsidR="00D86AF8" w:rsidRPr="00B83B3E">
        <w:t xml:space="preserve">To </w:t>
      </w:r>
      <w:r w:rsidR="009022AC" w:rsidRPr="00B83B3E">
        <w:t xml:space="preserve">designate a cosigner for </w:t>
      </w:r>
      <w:r w:rsidR="00D86AF8" w:rsidRPr="00B83B3E">
        <w:t>a user</w:t>
      </w:r>
      <w:r w:rsidR="009022AC" w:rsidRPr="00B83B3E">
        <w:t>,</w:t>
      </w:r>
      <w:r w:rsidR="00D86AF8" w:rsidRPr="00B83B3E">
        <w:t xml:space="preserve"> IRM or </w:t>
      </w:r>
      <w:r w:rsidR="009022AC" w:rsidRPr="00B83B3E">
        <w:t>the local</w:t>
      </w:r>
      <w:r w:rsidR="00D86AF8" w:rsidRPr="00B83B3E">
        <w:t xml:space="preserve"> Clinical Applications Coordinator</w:t>
      </w:r>
      <w:r w:rsidR="009022AC" w:rsidRPr="00B83B3E">
        <w:t xml:space="preserve"> </w:t>
      </w:r>
      <w:r w:rsidR="005D2921" w:rsidRPr="00B83B3E">
        <w:t xml:space="preserve">(CAC) </w:t>
      </w:r>
      <w:r w:rsidR="009022AC" w:rsidRPr="00B83B3E">
        <w:t>should be contacted</w:t>
      </w:r>
      <w:r w:rsidR="00D86AF8" w:rsidRPr="00B83B3E">
        <w:t>.</w:t>
      </w:r>
      <w:r w:rsidR="00EE0CF4">
        <w:t xml:space="preserve"> </w:t>
      </w:r>
      <w:r w:rsidR="00D86AF8" w:rsidRPr="00B83B3E">
        <w:t>The basic rule is that a title-requiring co</w:t>
      </w:r>
      <w:r w:rsidR="0043587B" w:rsidRPr="00B83B3E">
        <w:t>-</w:t>
      </w:r>
      <w:r w:rsidR="00D86AF8" w:rsidRPr="00B83B3E">
        <w:t xml:space="preserve">signature in CPRS </w:t>
      </w:r>
      <w:r w:rsidR="00106F8B" w:rsidRPr="00B83B3E">
        <w:t>requires</w:t>
      </w:r>
      <w:r w:rsidR="00D86AF8" w:rsidRPr="00B83B3E">
        <w:t xml:space="preserve"> a </w:t>
      </w:r>
      <w:r w:rsidR="00367550" w:rsidRPr="00B83B3E">
        <w:t>cosign</w:t>
      </w:r>
      <w:r w:rsidR="00D86AF8" w:rsidRPr="00B83B3E">
        <w:t xml:space="preserve">er in </w:t>
      </w:r>
      <w:r w:rsidR="006B7071" w:rsidRPr="00B83B3E">
        <w:t>CAPRI</w:t>
      </w:r>
      <w:r w:rsidR="00D86AF8" w:rsidRPr="00B83B3E">
        <w:t xml:space="preserve"> as well.</w:t>
      </w:r>
      <w:r w:rsidR="00EE0CF4">
        <w:t xml:space="preserve"> </w:t>
      </w:r>
      <w:r w:rsidR="00D86AF8" w:rsidRPr="00B83B3E">
        <w:rPr>
          <w:b/>
        </w:rPr>
        <w:t xml:space="preserve">There are no </w:t>
      </w:r>
      <w:r w:rsidR="00367550" w:rsidRPr="00B83B3E">
        <w:rPr>
          <w:b/>
        </w:rPr>
        <w:t>cosign</w:t>
      </w:r>
      <w:r w:rsidR="009022AC" w:rsidRPr="00B83B3E">
        <w:rPr>
          <w:b/>
        </w:rPr>
        <w:t>er</w:t>
      </w:r>
      <w:r w:rsidR="00C146D5" w:rsidRPr="00B83B3E">
        <w:t>-</w:t>
      </w:r>
      <w:r w:rsidR="00D86AF8" w:rsidRPr="00B83B3E">
        <w:rPr>
          <w:b/>
        </w:rPr>
        <w:t xml:space="preserve">specific keys or </w:t>
      </w:r>
      <w:r w:rsidR="009022AC" w:rsidRPr="00B83B3E">
        <w:rPr>
          <w:b/>
        </w:rPr>
        <w:t xml:space="preserve">setup </w:t>
      </w:r>
      <w:r w:rsidR="00D86AF8" w:rsidRPr="00B83B3E">
        <w:rPr>
          <w:b/>
        </w:rPr>
        <w:t xml:space="preserve">unique to </w:t>
      </w:r>
      <w:r w:rsidR="006B7071" w:rsidRPr="00B83B3E">
        <w:rPr>
          <w:b/>
        </w:rPr>
        <w:t>CAPRI</w:t>
      </w:r>
      <w:r w:rsidR="00D86AF8" w:rsidRPr="00B83B3E">
        <w:rPr>
          <w:b/>
        </w:rPr>
        <w:t>.</w:t>
      </w:r>
    </w:p>
    <w:p w14:paraId="5C3CDADF" w14:textId="77777777" w:rsidR="00A93AFC" w:rsidRPr="00B83B3E" w:rsidRDefault="00A93AFC" w:rsidP="00EE33FC">
      <w:pPr>
        <w:pStyle w:val="Heading4"/>
      </w:pPr>
      <w:bookmarkStart w:id="1562" w:name="_Toc508873632"/>
      <w:r w:rsidRPr="00B83B3E">
        <w:lastRenderedPageBreak/>
        <w:t>Invalid Electronic Signature</w:t>
      </w:r>
      <w:bookmarkEnd w:id="1562"/>
    </w:p>
    <w:p w14:paraId="5C3CDAE0" w14:textId="1A5C1C62" w:rsidR="00FB54AF" w:rsidRPr="00B83B3E" w:rsidRDefault="00FB54AF" w:rsidP="00400B72">
      <w:pPr>
        <w:pStyle w:val="Body3PicCaption"/>
      </w:pPr>
      <w:r w:rsidRPr="00B83B3E">
        <w:t>If the user enters a</w:t>
      </w:r>
      <w:r w:rsidR="009022AC" w:rsidRPr="00B83B3E">
        <w:t>n</w:t>
      </w:r>
      <w:r w:rsidRPr="00B83B3E">
        <w:t xml:space="preserve"> invalid electronic signature, an error message is displayed</w:t>
      </w:r>
      <w:r w:rsidR="00144794" w:rsidRPr="00B83B3E">
        <w:t xml:space="preserve"> (</w:t>
      </w:r>
      <w:r w:rsidR="00526097" w:rsidRPr="00B83B3E">
        <w:fldChar w:fldCharType="begin"/>
      </w:r>
      <w:r w:rsidR="00526097" w:rsidRPr="00B83B3E">
        <w:instrText xml:space="preserve"> REF _Ref406771144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163</w:t>
      </w:r>
      <w:r w:rsidR="00526097" w:rsidRPr="00B83B3E">
        <w:fldChar w:fldCharType="end"/>
      </w:r>
      <w:r w:rsidR="00144794" w:rsidRPr="00B83B3E">
        <w:t>).</w:t>
      </w:r>
    </w:p>
    <w:p w14:paraId="5C3CDAE1" w14:textId="77777777" w:rsidR="00526097" w:rsidRPr="00B83B3E" w:rsidRDefault="00526097" w:rsidP="001C720C">
      <w:pPr>
        <w:pStyle w:val="Body3PicCaption"/>
      </w:pPr>
    </w:p>
    <w:p w14:paraId="5C3CDAE2" w14:textId="27B10F6F" w:rsidR="00303711" w:rsidRPr="00B83B3E" w:rsidRDefault="00186B5E" w:rsidP="00F47CD9">
      <w:pPr>
        <w:pStyle w:val="Body3PicCaption"/>
      </w:pPr>
      <w:r w:rsidRPr="00B83B3E">
        <w:drawing>
          <wp:inline distT="0" distB="0" distL="0" distR="0" wp14:anchorId="21152623" wp14:editId="4364D7A5">
            <wp:extent cx="2609850" cy="1114425"/>
            <wp:effectExtent l="0" t="0" r="0" b="9525"/>
            <wp:docPr id="354" name="Picture 335" descr="Displays for an invalid electronic signature" title="Fig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9"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52AE2CFC" w:rsidR="00FB54AF" w:rsidRPr="00B83B3E" w:rsidRDefault="00303711" w:rsidP="00B52F9B">
      <w:pPr>
        <w:pStyle w:val="Caption"/>
        <w:rPr>
          <w:rFonts w:cs="Times New Roman"/>
        </w:rPr>
      </w:pPr>
      <w:bookmarkStart w:id="1563" w:name="_Ref406771144"/>
      <w:bookmarkStart w:id="1564" w:name="_Toc5243565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128</w:t>
      </w:r>
      <w:r w:rsidR="008D502E">
        <w:rPr>
          <w:rFonts w:cs="Times New Roman"/>
        </w:rPr>
        <w:fldChar w:fldCharType="end"/>
      </w:r>
      <w:bookmarkEnd w:id="1563"/>
      <w:r w:rsidR="00F30D22">
        <w:rPr>
          <w:rFonts w:cs="Times New Roman"/>
        </w:rPr>
        <w:t>. Invalid Electronic Signature Alert.</w:t>
      </w:r>
      <w:bookmarkEnd w:id="1564"/>
    </w:p>
    <w:p w14:paraId="5C3CDAE4" w14:textId="77777777" w:rsidR="00643FC1" w:rsidRPr="00B83B3E" w:rsidRDefault="00643FC1" w:rsidP="0053465A">
      <w:pPr>
        <w:pStyle w:val="BodyText"/>
      </w:pPr>
    </w:p>
    <w:p w14:paraId="5C3CDAE5" w14:textId="77777777" w:rsidR="00FB54AF" w:rsidRPr="00B83B3E" w:rsidRDefault="00FB54AF" w:rsidP="0053465A">
      <w:pPr>
        <w:pStyle w:val="BodyText"/>
      </w:pPr>
      <w:r w:rsidRPr="00B83B3E">
        <w:t xml:space="preserve">After the user clicks </w:t>
      </w:r>
      <w:r w:rsidRPr="00B83B3E">
        <w:rPr>
          <w:b/>
        </w:rPr>
        <w:t>OK</w:t>
      </w:r>
      <w:r w:rsidRPr="00B83B3E">
        <w:t xml:space="preserve">, they are returned to the </w:t>
      </w:r>
      <w:r w:rsidRPr="00B83B3E">
        <w:rPr>
          <w:b/>
        </w:rPr>
        <w:t>ELECTRONIC SIG. CODE:</w:t>
      </w:r>
      <w:r w:rsidRPr="00B83B3E">
        <w:t xml:space="preserve"> field</w:t>
      </w:r>
      <w:r w:rsidR="00A520B2" w:rsidRPr="00B83B3E">
        <w:t xml:space="preserve"> on the </w:t>
      </w:r>
      <w:r w:rsidR="00A520B2" w:rsidRPr="00B83B3E">
        <w:rPr>
          <w:b/>
        </w:rPr>
        <w:t>Signature Validation</w:t>
      </w:r>
      <w:r w:rsidR="00A520B2" w:rsidRPr="00B83B3E">
        <w:t xml:space="preserve"> form</w:t>
      </w:r>
      <w:r w:rsidRPr="00B83B3E">
        <w:t>.</w:t>
      </w:r>
    </w:p>
    <w:p w14:paraId="5C3CDAE6" w14:textId="4A014B10" w:rsidR="00015C55" w:rsidRPr="00B83B3E" w:rsidRDefault="00015C55" w:rsidP="0053465A">
      <w:pPr>
        <w:pStyle w:val="BodyText"/>
      </w:pPr>
      <w:r w:rsidRPr="00B83B3E">
        <w:rPr>
          <w:b/>
        </w:rPr>
        <w:t>Valid Electronic Signatu</w:t>
      </w:r>
      <w:r w:rsidR="009B5EC6" w:rsidRPr="00B83B3E">
        <w:rPr>
          <w:b/>
        </w:rPr>
        <w:t>re:</w:t>
      </w:r>
      <w:r w:rsidR="00EE0CF4">
        <w:t xml:space="preserve"> </w:t>
      </w:r>
      <w:r w:rsidR="009B5EC6" w:rsidRPr="00B83B3E">
        <w:t xml:space="preserve">After CAPRI has validated the </w:t>
      </w:r>
      <w:r w:rsidRPr="00B83B3E">
        <w:t>electronic signature code</w:t>
      </w:r>
      <w:r w:rsidR="009B5EC6" w:rsidRPr="00B83B3E">
        <w:t>,</w:t>
      </w:r>
      <w:r w:rsidRPr="00B83B3E">
        <w:t xml:space="preserve"> a progres</w:t>
      </w:r>
      <w:r w:rsidR="0053465A" w:rsidRPr="00B83B3E">
        <w:t xml:space="preserve">s note record </w:t>
      </w:r>
      <w:r w:rsidR="005B08F2" w:rsidRPr="00B83B3E">
        <w:t>is</w:t>
      </w:r>
      <w:r w:rsidR="0053465A" w:rsidRPr="00B83B3E">
        <w:t xml:space="preserve"> created.</w:t>
      </w:r>
    </w:p>
    <w:p w14:paraId="5C3CDAE7" w14:textId="0ABD2673" w:rsidR="00D86AF8" w:rsidRPr="00B83B3E" w:rsidRDefault="00196B97" w:rsidP="001F61AA">
      <w:pPr>
        <w:pStyle w:val="BodyText"/>
        <w:rPr>
          <w:i/>
        </w:rPr>
      </w:pPr>
      <w:r w:rsidRPr="00B83B3E">
        <w:rPr>
          <w:b/>
        </w:rPr>
        <w:t>Step 5</w:t>
      </w:r>
      <w:r w:rsidR="00D86AF8" w:rsidRPr="00B83B3E">
        <w:t xml:space="preserve"> </w:t>
      </w:r>
      <w:r w:rsidR="001768A4" w:rsidRPr="00B83B3E">
        <w:t>–</w:t>
      </w:r>
      <w:r w:rsidR="007912B8" w:rsidRPr="00B83B3E">
        <w:t xml:space="preserve"> </w:t>
      </w:r>
      <w:r w:rsidR="00914F6F" w:rsidRPr="00B83B3E">
        <w:t xml:space="preserve">The user </w:t>
      </w:r>
      <w:r w:rsidR="00D86AF8" w:rsidRPr="00B83B3E">
        <w:t xml:space="preserve">must select the correct request under </w:t>
      </w:r>
      <w:r w:rsidR="00D86AF8" w:rsidRPr="00B83B3E">
        <w:rPr>
          <w:b/>
        </w:rPr>
        <w:t>Requests Available</w:t>
      </w:r>
      <w:r w:rsidR="00D86AF8" w:rsidRPr="00B83B3E">
        <w:t>.</w:t>
      </w:r>
      <w:r w:rsidR="00EE0CF4">
        <w:t xml:space="preserve"> </w:t>
      </w:r>
      <w:r w:rsidR="00D86AF8" w:rsidRPr="00B83B3E">
        <w:t xml:space="preserve">A list of the open exams for that request </w:t>
      </w:r>
      <w:r w:rsidR="00254AD3" w:rsidRPr="00B83B3E">
        <w:t>is</w:t>
      </w:r>
      <w:r w:rsidR="00D86AF8" w:rsidRPr="00B83B3E">
        <w:t xml:space="preserve"> displayed.</w:t>
      </w:r>
      <w:r w:rsidR="00EE0CF4">
        <w:t xml:space="preserve"> </w:t>
      </w:r>
      <w:r w:rsidR="00D86AF8" w:rsidRPr="00B83B3E">
        <w:t xml:space="preserve">Note that all open exams must be cancelled or completed before the report can </w:t>
      </w:r>
      <w:r w:rsidR="0083354E" w:rsidRPr="00B83B3E">
        <w:t>be released</w:t>
      </w:r>
      <w:r w:rsidR="0053465A" w:rsidRPr="00B83B3E">
        <w:t>.</w:t>
      </w:r>
    </w:p>
    <w:p w14:paraId="5C3CDAE8" w14:textId="53D0F044" w:rsidR="00D86AF8" w:rsidRPr="00B83B3E" w:rsidRDefault="00D86AF8" w:rsidP="0053465A">
      <w:pPr>
        <w:pStyle w:val="BodyText"/>
      </w:pPr>
      <w:r w:rsidRPr="00B83B3E">
        <w:t xml:space="preserve">Only examinations containing no exam report </w:t>
      </w:r>
      <w:r w:rsidR="00FC20E5" w:rsidRPr="00B83B3E">
        <w:t>are</w:t>
      </w:r>
      <w:r w:rsidR="00B01039" w:rsidRPr="00B83B3E">
        <w:t xml:space="preserve"> offered as </w:t>
      </w:r>
      <w:r w:rsidRPr="00B83B3E">
        <w:t>selection</w:t>
      </w:r>
      <w:r w:rsidR="00B01039" w:rsidRPr="00B83B3E">
        <w:t>s</w:t>
      </w:r>
      <w:r w:rsidRPr="00B83B3E">
        <w:t xml:space="preserve"> under </w:t>
      </w:r>
      <w:r w:rsidRPr="00B83B3E">
        <w:rPr>
          <w:b/>
        </w:rPr>
        <w:t>Open Exams</w:t>
      </w:r>
      <w:r w:rsidRPr="00B83B3E">
        <w:t xml:space="preserve"> after selecting an open AMIE exam request.</w:t>
      </w:r>
      <w:r w:rsidR="00EE0CF4">
        <w:t xml:space="preserve"> </w:t>
      </w:r>
      <w:r w:rsidRPr="00B83B3E">
        <w:t xml:space="preserve">If an expected exam is not listed, </w:t>
      </w:r>
      <w:r w:rsidR="0083354E" w:rsidRPr="00B83B3E">
        <w:t xml:space="preserve">it might be </w:t>
      </w:r>
      <w:r w:rsidR="00EC3990" w:rsidRPr="00B83B3E">
        <w:t>because</w:t>
      </w:r>
      <w:r w:rsidRPr="00B83B3E">
        <w:t xml:space="preserve"> the exam already has either a partial or a complete transcription.</w:t>
      </w:r>
      <w:r w:rsidR="00EE0CF4">
        <w:t xml:space="preserve"> </w:t>
      </w:r>
      <w:r w:rsidRPr="00B83B3E">
        <w:t xml:space="preserve">The transcription can be removed by the appropriate clinic staff and </w:t>
      </w:r>
      <w:r w:rsidR="006B7071" w:rsidRPr="00B83B3E">
        <w:t>CAPRI</w:t>
      </w:r>
      <w:r w:rsidRPr="00B83B3E">
        <w:t xml:space="preserve"> </w:t>
      </w:r>
      <w:r w:rsidR="00106F8B" w:rsidRPr="00B83B3E">
        <w:t>displays</w:t>
      </w:r>
      <w:r w:rsidRPr="00B83B3E">
        <w:t xml:space="preserve"> that exam request as a selection.</w:t>
      </w:r>
    </w:p>
    <w:p w14:paraId="5C3CDAE9" w14:textId="7F582B3B" w:rsidR="00D86AF8" w:rsidRPr="00B83B3E" w:rsidRDefault="00D86AF8" w:rsidP="0053465A">
      <w:pPr>
        <w:pStyle w:val="BodyText"/>
      </w:pPr>
      <w:r w:rsidRPr="00B83B3E">
        <w:t xml:space="preserve">If there is an open request but no exams </w:t>
      </w:r>
      <w:r w:rsidR="00B01039" w:rsidRPr="00B83B3E">
        <w:t xml:space="preserve">are </w:t>
      </w:r>
      <w:r w:rsidRPr="00B83B3E">
        <w:t xml:space="preserve">available, </w:t>
      </w:r>
      <w:r w:rsidR="00B01039" w:rsidRPr="00B83B3E">
        <w:t>then</w:t>
      </w:r>
      <w:r w:rsidRPr="00B83B3E">
        <w:t xml:space="preserve"> all requested exams have been populated with either a template or transcription</w:t>
      </w:r>
      <w:r w:rsidR="00EC3990" w:rsidRPr="00B83B3E">
        <w:t>,</w:t>
      </w:r>
      <w:r w:rsidRPr="00B83B3E">
        <w:t xml:space="preserve"> but the request has not yet been released.</w:t>
      </w:r>
      <w:r w:rsidR="00EE0CF4">
        <w:t xml:space="preserve"> </w:t>
      </w:r>
      <w:r w:rsidR="005B08F2" w:rsidRPr="00B83B3E">
        <w:t xml:space="preserve">The request </w:t>
      </w:r>
      <w:r w:rsidRPr="00B83B3E">
        <w:t>need</w:t>
      </w:r>
      <w:r w:rsidR="005B08F2" w:rsidRPr="00B83B3E">
        <w:t>s</w:t>
      </w:r>
      <w:r w:rsidRPr="00B83B3E">
        <w:t xml:space="preserve"> to be released through either </w:t>
      </w:r>
      <w:r w:rsidR="006B7071" w:rsidRPr="00B83B3E">
        <w:t>CAPRI</w:t>
      </w:r>
      <w:r w:rsidRPr="00B83B3E">
        <w:t xml:space="preserve"> or AMIE by clerical or supervisory staff.</w:t>
      </w:r>
    </w:p>
    <w:p w14:paraId="5C3CDAEA" w14:textId="5A614CAA" w:rsidR="005B7BEA" w:rsidRPr="00B83B3E" w:rsidRDefault="002E7604" w:rsidP="0053465A">
      <w:pPr>
        <w:pStyle w:val="BodyText"/>
        <w:rPr>
          <w:b/>
        </w:rPr>
      </w:pPr>
      <w:r w:rsidRPr="00B83B3E">
        <w:rPr>
          <w:b/>
        </w:rPr>
        <w:t xml:space="preserve">Step 6 – </w:t>
      </w:r>
      <w:r w:rsidR="00537111" w:rsidRPr="00B83B3E">
        <w:t>When an examiner completes an exam from the signature validation screen it will automatically be transmitted to Virtual VA</w:t>
      </w:r>
      <w:r w:rsidR="007B37A2" w:rsidRPr="00B83B3E">
        <w:t xml:space="preserve"> (</w:t>
      </w:r>
      <w:r w:rsidR="00526097" w:rsidRPr="00B83B3E">
        <w:fldChar w:fldCharType="begin"/>
      </w:r>
      <w:r w:rsidR="00526097" w:rsidRPr="00B83B3E">
        <w:instrText xml:space="preserve"> REF _Ref406771128 \h </w:instrText>
      </w:r>
      <w:r w:rsidR="00B83B3E">
        <w:instrText xml:space="preserve"> \* MERGEFORMAT </w:instrText>
      </w:r>
      <w:r w:rsidR="00526097" w:rsidRPr="00B83B3E">
        <w:fldChar w:fldCharType="separate"/>
      </w:r>
      <w:r w:rsidR="00291D99" w:rsidRPr="00B83B3E">
        <w:t xml:space="preserve">Figure </w:t>
      </w:r>
      <w:r w:rsidR="00291D99">
        <w:rPr>
          <w:noProof/>
        </w:rPr>
        <w:t>2</w:t>
      </w:r>
      <w:r w:rsidR="00291D99">
        <w:rPr>
          <w:noProof/>
        </w:rPr>
        <w:noBreakHyphen/>
        <w:t>164</w:t>
      </w:r>
      <w:r w:rsidR="00526097" w:rsidRPr="00B83B3E">
        <w:fldChar w:fldCharType="end"/>
      </w:r>
      <w:r w:rsidR="002249C5" w:rsidRPr="00B83B3E">
        <w:t>)</w:t>
      </w:r>
      <w:r w:rsidR="00537111" w:rsidRPr="00B83B3E">
        <w:t>.</w:t>
      </w:r>
      <w:r w:rsidR="00EE0CF4">
        <w:t xml:space="preserve"> </w:t>
      </w:r>
      <w:r w:rsidR="00537111" w:rsidRPr="00B83B3E">
        <w:t xml:space="preserve">The examiner will need to acknowledge the </w:t>
      </w:r>
      <w:r w:rsidR="00537111" w:rsidRPr="00B83B3E">
        <w:rPr>
          <w:b/>
        </w:rPr>
        <w:t>Virtual VA Transmission Status window</w:t>
      </w:r>
      <w:r w:rsidR="00537111" w:rsidRPr="00B83B3E">
        <w:t xml:space="preserve"> as shown below by clicking the “Close” button. </w:t>
      </w:r>
    </w:p>
    <w:p w14:paraId="5C3CDAEB" w14:textId="77777777" w:rsidR="002E7604" w:rsidRPr="00B83B3E" w:rsidRDefault="002E7604" w:rsidP="0053465A">
      <w:pPr>
        <w:pStyle w:val="BodyText"/>
        <w:rPr>
          <w:b/>
        </w:rPr>
      </w:pPr>
    </w:p>
    <w:p w14:paraId="5C3CDAEC" w14:textId="165FB3C0" w:rsidR="00303711" w:rsidRPr="00B83B3E" w:rsidRDefault="00186B5E" w:rsidP="00303711">
      <w:pPr>
        <w:pStyle w:val="BodyText"/>
        <w:keepNext/>
      </w:pPr>
      <w:r w:rsidRPr="00B83B3E">
        <w:rPr>
          <w:b/>
          <w:noProof/>
        </w:rPr>
        <w:lastRenderedPageBreak/>
        <w:drawing>
          <wp:inline distT="0" distB="0" distL="0" distR="0" wp14:anchorId="142D2F29" wp14:editId="2476E5E7">
            <wp:extent cx="2990850" cy="2400300"/>
            <wp:effectExtent l="0" t="0" r="0" b="0"/>
            <wp:docPr id="355" name="Picture 355" descr="Displays Virtual VA transmission status" title="Fig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0"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51E9DBA5" w:rsidR="003A7F4D" w:rsidRPr="00B83B3E" w:rsidRDefault="00303711" w:rsidP="00B52F9B">
      <w:pPr>
        <w:pStyle w:val="Caption"/>
        <w:rPr>
          <w:rFonts w:cs="Times New Roman"/>
        </w:rPr>
      </w:pPr>
      <w:bookmarkStart w:id="1565" w:name="_Ref406771128"/>
      <w:bookmarkStart w:id="1566" w:name="_Toc5243565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129</w:t>
      </w:r>
      <w:r w:rsidR="008D502E">
        <w:rPr>
          <w:rFonts w:cs="Times New Roman"/>
        </w:rPr>
        <w:fldChar w:fldCharType="end"/>
      </w:r>
      <w:bookmarkEnd w:id="1565"/>
      <w:r w:rsidR="00F30D22">
        <w:rPr>
          <w:rFonts w:cs="Times New Roman"/>
        </w:rPr>
        <w:t>. Virtual VA Transmission Status.</w:t>
      </w:r>
      <w:bookmarkEnd w:id="1566"/>
    </w:p>
    <w:p w14:paraId="5C3CDAEE" w14:textId="77777777" w:rsidR="00466DA8" w:rsidRPr="00B83B3E" w:rsidRDefault="00466DA8" w:rsidP="0053465A">
      <w:pPr>
        <w:pStyle w:val="BodyText"/>
        <w:rPr>
          <w:b/>
        </w:rPr>
      </w:pPr>
    </w:p>
    <w:p w14:paraId="5C3CDAEF" w14:textId="2B8BA818" w:rsidR="00466DA8" w:rsidRDefault="00466DA8" w:rsidP="0053465A">
      <w:pPr>
        <w:pStyle w:val="BodyText"/>
      </w:pPr>
      <w:r w:rsidRPr="00B83B3E">
        <w:rPr>
          <w:b/>
        </w:rPr>
        <w:t>Step 7 -</w:t>
      </w:r>
      <w:r w:rsidRPr="00B83B3E">
        <w:t xml:space="preserve"> When an examiner completes an exam from the signature validation screen it will automatically be transmitted to VLER DAS.</w:t>
      </w:r>
      <w:r w:rsidR="00EE0CF4">
        <w:t xml:space="preserve"> </w:t>
      </w:r>
      <w:r w:rsidRPr="00B83B3E">
        <w:t xml:space="preserve">The user will “not” </w:t>
      </w:r>
      <w:proofErr w:type="gramStart"/>
      <w:r w:rsidRPr="00B83B3E">
        <w:t>have to</w:t>
      </w:r>
      <w:proofErr w:type="gramEnd"/>
      <w:r w:rsidRPr="00B83B3E">
        <w:t xml:space="preserve"> acknowledge transmission; however, if </w:t>
      </w:r>
      <w:r w:rsidR="00033084" w:rsidRPr="00B83B3E">
        <w:t>transmissions to VLER DAS fails the following message “</w:t>
      </w:r>
      <w:r w:rsidR="00033084" w:rsidRPr="00B83B3E">
        <w:rPr>
          <w:b/>
        </w:rPr>
        <w:t xml:space="preserve">Transmission to VLER failed, do you want to retransmit?” </w:t>
      </w:r>
      <w:r w:rsidR="00033084" w:rsidRPr="00B83B3E">
        <w:t>will be displayed to the user and give the</w:t>
      </w:r>
      <w:r w:rsidRPr="00B83B3E">
        <w:t xml:space="preserve"> opportunity to retransmit the failed DBQ</w:t>
      </w:r>
      <w:r w:rsidR="00B76208" w:rsidRPr="00B83B3E">
        <w:t>(s)</w:t>
      </w:r>
      <w:r w:rsidRPr="00B83B3E">
        <w:t xml:space="preserve"> one time.</w:t>
      </w:r>
      <w:r w:rsidR="005E1B4B" w:rsidRPr="00B83B3E">
        <w:t xml:space="preserve"> </w:t>
      </w:r>
      <w:r w:rsidR="002249C5" w:rsidRPr="00B83B3E">
        <w:t>(</w:t>
      </w:r>
      <w:r w:rsidR="004300CE" w:rsidRPr="00B83B3E">
        <w:t>Figure 2.8-11</w:t>
      </w:r>
      <w:r w:rsidR="005E1B4B" w:rsidRPr="00B83B3E">
        <w:t>).</w:t>
      </w:r>
    </w:p>
    <w:p w14:paraId="6BE20361" w14:textId="77777777" w:rsidR="004A0A78" w:rsidRDefault="004A0A78" w:rsidP="005F7F65">
      <w:pPr>
        <w:pStyle w:val="BodyText"/>
        <w:spacing w:before="0" w:after="0"/>
      </w:pPr>
    </w:p>
    <w:p w14:paraId="5C3CDAF1" w14:textId="7E092370" w:rsidR="00303711" w:rsidRPr="004519C9" w:rsidRDefault="00186B5E" w:rsidP="005F7F65">
      <w:r w:rsidRPr="00B83B3E">
        <w:rPr>
          <w:b/>
          <w:noProof/>
        </w:rPr>
        <w:drawing>
          <wp:inline distT="0" distB="0" distL="0" distR="0" wp14:anchorId="1ACF5B10" wp14:editId="1FE54117">
            <wp:extent cx="3705225" cy="1400175"/>
            <wp:effectExtent l="0" t="0" r="9525" b="9525"/>
            <wp:docPr id="356" name="Picture 356" descr="VLER failed message" title="Figure 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1"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1A276E72" w:rsidR="00807045" w:rsidRDefault="00303711" w:rsidP="004A0A78">
      <w:pPr>
        <w:pStyle w:val="Caption"/>
      </w:pPr>
      <w:r w:rsidRPr="004A0A78">
        <w:t xml:space="preserve">Figure </w:t>
      </w:r>
      <w:r w:rsidR="00143B43" w:rsidRPr="001A07CA">
        <w:fldChar w:fldCharType="begin"/>
      </w:r>
      <w:r w:rsidR="00143B43" w:rsidRPr="004A0A78">
        <w:instrText xml:space="preserve"> STYLEREF 2 \s </w:instrText>
      </w:r>
      <w:r w:rsidR="00143B43" w:rsidRPr="001A07CA">
        <w:fldChar w:fldCharType="separate"/>
      </w:r>
      <w:r w:rsidR="00291D99">
        <w:rPr>
          <w:noProof/>
        </w:rPr>
        <w:t>2.8</w:t>
      </w:r>
      <w:r w:rsidR="00143B43" w:rsidRPr="001A07CA">
        <w:fldChar w:fldCharType="end"/>
      </w:r>
      <w:r w:rsidR="00143B43" w:rsidRPr="004A0A78">
        <w:noBreakHyphen/>
      </w:r>
      <w:r w:rsidR="00156D08" w:rsidRPr="004A0A78">
        <w:t>11</w:t>
      </w:r>
      <w:r w:rsidR="00F30D22">
        <w:t>. VLER Transmission Failed Alert.</w:t>
      </w:r>
    </w:p>
    <w:p w14:paraId="5B7FE90E" w14:textId="77777777" w:rsidR="004A0A78" w:rsidRPr="004A0A78" w:rsidRDefault="004A0A78" w:rsidP="005F7F65">
      <w:pPr>
        <w:pStyle w:val="BodyText"/>
      </w:pPr>
    </w:p>
    <w:p w14:paraId="5C3CDAF3" w14:textId="77777777" w:rsidR="00170BFF" w:rsidRPr="00400B72" w:rsidRDefault="00654D0C">
      <w:pPr>
        <w:pStyle w:val="Heading4"/>
      </w:pPr>
      <w:bookmarkStart w:id="1567" w:name="_Ref362948606"/>
      <w:bookmarkStart w:id="1568" w:name="_Toc508873633"/>
      <w:r w:rsidRPr="004A0A78">
        <w:t xml:space="preserve">Completing a </w:t>
      </w:r>
      <w:proofErr w:type="gramStart"/>
      <w:r w:rsidRPr="004A0A78">
        <w:t>Non C</w:t>
      </w:r>
      <w:proofErr w:type="gramEnd"/>
      <w:r w:rsidRPr="004A0A78">
        <w:t>&amp;P Exam</w:t>
      </w:r>
      <w:bookmarkEnd w:id="1567"/>
      <w:bookmarkEnd w:id="1568"/>
    </w:p>
    <w:p w14:paraId="5C3CDAF4" w14:textId="77777777" w:rsidR="004853A1" w:rsidRPr="00400B72" w:rsidRDefault="004853A1" w:rsidP="005F7F65">
      <w:r w:rsidRPr="00400B72">
        <w:t>The CAPRI Signature Validation screens controls whether to treat an exam request as a C&amp;P exam or a “NON” C&amp;P exam (for instance, if a veteran takes a DBQ to their Primary Care Provider without a C&amp;P exam request on file).</w:t>
      </w:r>
    </w:p>
    <w:p w14:paraId="5C3CDAF6" w14:textId="048893B2" w:rsidR="00170BFF" w:rsidRPr="00B83B3E" w:rsidRDefault="00170BFF">
      <w:pPr>
        <w:pStyle w:val="Body3PicCaption"/>
      </w:pPr>
      <w:r w:rsidRPr="00B83B3E">
        <w:t>The question “Is this report a C&amp;P evaluation in response to a request (2507) submitted by the VBA?” has been added to the “Signature Validation” screen</w:t>
      </w:r>
      <w:r w:rsidR="00230459" w:rsidRPr="00B83B3E">
        <w:t xml:space="preserve"> (</w:t>
      </w:r>
      <w:r w:rsidR="00397DC4" w:rsidRPr="00B83B3E">
        <w:fldChar w:fldCharType="begin"/>
      </w:r>
      <w:r w:rsidR="00397DC4" w:rsidRPr="00B83B3E">
        <w:instrText xml:space="preserve"> REF _Ref406771113 \h </w:instrText>
      </w:r>
      <w:r w:rsidR="00B83B3E">
        <w:instrText xml:space="preserve"> \* MERGEFORMAT </w:instrText>
      </w:r>
      <w:r w:rsidR="00397DC4" w:rsidRPr="00B83B3E">
        <w:fldChar w:fldCharType="separate"/>
      </w:r>
      <w:r w:rsidR="00291D99" w:rsidRPr="001A07CA">
        <w:t xml:space="preserve">Figure </w:t>
      </w:r>
      <w:r w:rsidR="00291D99">
        <w:t>2</w:t>
      </w:r>
      <w:r w:rsidR="00291D99">
        <w:noBreakHyphen/>
        <w:t>165</w:t>
      </w:r>
      <w:r w:rsidR="00397DC4" w:rsidRPr="00B83B3E">
        <w:fldChar w:fldCharType="end"/>
      </w:r>
      <w:r w:rsidR="00230459" w:rsidRPr="00B83B3E">
        <w:t>)</w:t>
      </w:r>
      <w:r w:rsidRPr="00B83B3E">
        <w:t>.</w:t>
      </w:r>
      <w:r w:rsidR="00EE0CF4">
        <w:t xml:space="preserve"> </w:t>
      </w:r>
      <w:r w:rsidRPr="00B83B3E">
        <w:t xml:space="preserve"> When answered "NO", CAPRI will not filter the Note Title list (i.e. will display all titles), hide the section allowing the user to tie the exam back to an AMIE 2507 request, thus only creating the progress </w:t>
      </w:r>
      <w:r w:rsidRPr="00B83B3E">
        <w:lastRenderedPageBreak/>
        <w:t>note for storage in the TIU Documents file. If answered "yes", CAPRI will maintain its current functionality</w:t>
      </w:r>
      <w:r w:rsidR="0043587B" w:rsidRPr="00B83B3E">
        <w:t xml:space="preserve"> (refer to Section </w:t>
      </w:r>
      <w:r w:rsidR="007B1BF5" w:rsidRPr="00B83B3E">
        <w:fldChar w:fldCharType="begin"/>
      </w:r>
      <w:r w:rsidR="007B1BF5" w:rsidRPr="00B83B3E">
        <w:instrText xml:space="preserve"> REF _Ref362948663 \r \p \h  \* MERGEFORMAT </w:instrText>
      </w:r>
      <w:r w:rsidR="007B1BF5" w:rsidRPr="00B83B3E">
        <w:fldChar w:fldCharType="separate"/>
      </w:r>
      <w:r w:rsidR="00291D99">
        <w:t>2.8.3.7 above</w:t>
      </w:r>
      <w:r w:rsidR="007B1BF5" w:rsidRPr="00B83B3E">
        <w:fldChar w:fldCharType="end"/>
      </w:r>
      <w:r w:rsidR="0043587B" w:rsidRPr="00B83B3E">
        <w:t xml:space="preserve">). </w:t>
      </w:r>
    </w:p>
    <w:p w14:paraId="5C3CDAF9" w14:textId="5FB35526" w:rsidR="00170BFF" w:rsidRDefault="00170BFF" w:rsidP="00170BFF">
      <w:pPr>
        <w:pStyle w:val="ProbSoluHdr"/>
        <w:numPr>
          <w:ilvl w:val="0"/>
          <w:numId w:val="21"/>
        </w:numPr>
        <w:rPr>
          <w:rFonts w:ascii="Times New Roman" w:hAnsi="Times New Roman" w:cs="Times New Roman"/>
          <w:b w:val="0"/>
        </w:rPr>
      </w:pPr>
      <w:r w:rsidRPr="005F7F65">
        <w:rPr>
          <w:rFonts w:ascii="Times New Roman" w:hAnsi="Times New Roman" w:cs="Times New Roman"/>
          <w:b w:val="0"/>
        </w:rPr>
        <w:t>If “NO” is chosen the following will be displayed.</w:t>
      </w:r>
      <w:r w:rsidR="00EE0CF4">
        <w:rPr>
          <w:rFonts w:ascii="Times New Roman" w:hAnsi="Times New Roman" w:cs="Times New Roman"/>
          <w:b w:val="0"/>
        </w:rPr>
        <w:t xml:space="preserve"> </w:t>
      </w:r>
      <w:r w:rsidRPr="005F7F65">
        <w:rPr>
          <w:rFonts w:ascii="Times New Roman" w:hAnsi="Times New Roman" w:cs="Times New Roman"/>
          <w:b w:val="0"/>
        </w:rPr>
        <w:t>The Examiner will then choose an appointment, if applicable, or choose “No appointment was necessary (</w:t>
      </w:r>
      <w:r w:rsidR="009F3F21" w:rsidRPr="005F7F65">
        <w:rPr>
          <w:rFonts w:ascii="Times New Roman" w:hAnsi="Times New Roman" w:cs="Times New Roman"/>
          <w:b w:val="0"/>
        </w:rPr>
        <w:t>i.e.</w:t>
      </w:r>
      <w:r w:rsidRPr="005F7F65">
        <w:rPr>
          <w:rFonts w:ascii="Times New Roman" w:hAnsi="Times New Roman" w:cs="Times New Roman"/>
          <w:b w:val="0"/>
        </w:rPr>
        <w:t>: opinion only report).</w:t>
      </w:r>
    </w:p>
    <w:p w14:paraId="551C936E" w14:textId="77777777" w:rsidR="004A0A78" w:rsidRPr="005F7F65" w:rsidRDefault="004A0A78" w:rsidP="005F7F65">
      <w:pPr>
        <w:pStyle w:val="ProbSoluHdr"/>
        <w:ind w:left="0"/>
        <w:rPr>
          <w:rFonts w:ascii="Times New Roman" w:hAnsi="Times New Roman" w:cs="Times New Roman"/>
          <w:b w:val="0"/>
        </w:rPr>
      </w:pPr>
    </w:p>
    <w:p w14:paraId="5C3CDAFB" w14:textId="6FAE9F14" w:rsidR="00303711" w:rsidRPr="004519C9" w:rsidRDefault="00186B5E" w:rsidP="005F7F65">
      <w:r w:rsidRPr="00B83B3E">
        <w:rPr>
          <w:noProof/>
        </w:rPr>
        <w:drawing>
          <wp:inline distT="0" distB="0" distL="0" distR="0" wp14:anchorId="194138FF" wp14:editId="763451D8">
            <wp:extent cx="5172075" cy="3990975"/>
            <wp:effectExtent l="0" t="0" r="9525" b="9525"/>
            <wp:docPr id="357" name="Picture 2" descr="Signature Validation screen with C&amp;P evaluation question" title="Fig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47D96A5C" w14:textId="36506C5E" w:rsidR="004A0A78" w:rsidRPr="004A0A78" w:rsidRDefault="00303711">
      <w:pPr>
        <w:pStyle w:val="Caption"/>
      </w:pPr>
      <w:bookmarkStart w:id="1569" w:name="_Ref406771113"/>
      <w:bookmarkStart w:id="1570" w:name="_Toc524356560"/>
      <w:r w:rsidRPr="001A07CA">
        <w:t xml:space="preserve">Figure </w:t>
      </w:r>
      <w:fldSimple w:instr=" STYLEREF 1 \s ">
        <w:r w:rsidR="008D502E">
          <w:rPr>
            <w:noProof/>
          </w:rPr>
          <w:t>2</w:t>
        </w:r>
      </w:fldSimple>
      <w:r w:rsidR="008D502E">
        <w:noBreakHyphen/>
      </w:r>
      <w:fldSimple w:instr=" SEQ Figure \* ARABIC \s 1 ">
        <w:r w:rsidR="008D502E">
          <w:rPr>
            <w:noProof/>
          </w:rPr>
          <w:t>130</w:t>
        </w:r>
      </w:fldSimple>
      <w:bookmarkEnd w:id="1569"/>
      <w:r w:rsidR="00286FEF">
        <w:t>. Signature Validation—</w:t>
      </w:r>
      <w:proofErr w:type="gramStart"/>
      <w:r w:rsidR="00286FEF">
        <w:t>Non C</w:t>
      </w:r>
      <w:proofErr w:type="gramEnd"/>
      <w:r w:rsidR="00286FEF">
        <w:t>&amp;P Exam Selection.</w:t>
      </w:r>
      <w:bookmarkEnd w:id="1570"/>
    </w:p>
    <w:p w14:paraId="5C3CDAFE" w14:textId="0B25BB23" w:rsidR="00170BFF" w:rsidRPr="005F7F65" w:rsidRDefault="00170BFF" w:rsidP="005F7F65">
      <w:pPr>
        <w:pStyle w:val="ListParagraph"/>
        <w:numPr>
          <w:ilvl w:val="0"/>
          <w:numId w:val="63"/>
        </w:numPr>
        <w:rPr>
          <w:rFonts w:ascii="Times New Roman" w:hAnsi="Times New Roman" w:cs="Times New Roman"/>
        </w:rPr>
      </w:pPr>
      <w:r w:rsidRPr="005F7F65">
        <w:rPr>
          <w:rFonts w:ascii="Times New Roman" w:hAnsi="Times New Roman" w:cs="Times New Roman"/>
        </w:rPr>
        <w:t>Once an appointment or no appointment was necessary is chosen the following will be displayed and the examiner will choose a “Title</w:t>
      </w:r>
      <w:r w:rsidR="00F432AE" w:rsidRPr="005F7F65">
        <w:rPr>
          <w:rFonts w:ascii="Times New Roman" w:hAnsi="Times New Roman" w:cs="Times New Roman"/>
        </w:rPr>
        <w:t>,”</w:t>
      </w:r>
      <w:r w:rsidRPr="005F7F65">
        <w:rPr>
          <w:rFonts w:ascii="Times New Roman" w:hAnsi="Times New Roman" w:cs="Times New Roman"/>
        </w:rPr>
        <w:t xml:space="preserve"> enter his/her “Electronic Sig. Code</w:t>
      </w:r>
      <w:r w:rsidR="00F432AE" w:rsidRPr="005F7F65">
        <w:rPr>
          <w:rFonts w:ascii="Times New Roman" w:hAnsi="Times New Roman" w:cs="Times New Roman"/>
        </w:rPr>
        <w:t>,”</w:t>
      </w:r>
      <w:r w:rsidRPr="005F7F65">
        <w:rPr>
          <w:rFonts w:ascii="Times New Roman" w:hAnsi="Times New Roman" w:cs="Times New Roman"/>
        </w:rPr>
        <w:t xml:space="preserve"> and click “OK</w:t>
      </w:r>
      <w:r w:rsidR="00F432AE" w:rsidRPr="005F7F65">
        <w:rPr>
          <w:rFonts w:ascii="Times New Roman" w:hAnsi="Times New Roman" w:cs="Times New Roman"/>
        </w:rPr>
        <w:t>.”</w:t>
      </w:r>
      <w:r w:rsidR="00EE0CF4">
        <w:rPr>
          <w:rFonts w:ascii="Times New Roman" w:hAnsi="Times New Roman" w:cs="Times New Roman"/>
        </w:rPr>
        <w:t xml:space="preserve"> </w:t>
      </w:r>
    </w:p>
    <w:p w14:paraId="5C3CDB00" w14:textId="7D398E1B" w:rsidR="00303711" w:rsidRPr="00B83B3E" w:rsidRDefault="00186B5E" w:rsidP="00303711">
      <w:pPr>
        <w:pStyle w:val="ProbSoluHdr"/>
        <w:ind w:left="0"/>
        <w:rPr>
          <w:rFonts w:ascii="Times New Roman" w:hAnsi="Times New Roman" w:cs="Times New Roman"/>
        </w:rPr>
      </w:pPr>
      <w:r w:rsidRPr="00B83B3E">
        <w:rPr>
          <w:rFonts w:ascii="Times New Roman" w:hAnsi="Times New Roman" w:cs="Times New Roman"/>
          <w:noProof/>
        </w:rPr>
        <w:lastRenderedPageBreak/>
        <w:drawing>
          <wp:inline distT="0" distB="0" distL="0" distR="0" wp14:anchorId="5F59FB9E" wp14:editId="1A16B890">
            <wp:extent cx="5095875" cy="5000625"/>
            <wp:effectExtent l="0" t="0" r="9525" b="9525"/>
            <wp:docPr id="358" name="Picture 1" descr="Signature Validation screen with question results" title="Fig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70FF6539" w:rsidR="00170BFF" w:rsidRPr="00286FEF" w:rsidRDefault="00303711" w:rsidP="00B52F9B">
      <w:pPr>
        <w:pStyle w:val="Caption"/>
      </w:pPr>
      <w:bookmarkStart w:id="1571" w:name="_Ref406771098"/>
      <w:bookmarkStart w:id="1572" w:name="_Toc5243565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131</w:t>
      </w:r>
      <w:r w:rsidR="008D502E">
        <w:rPr>
          <w:rFonts w:cs="Times New Roman"/>
        </w:rPr>
        <w:fldChar w:fldCharType="end"/>
      </w:r>
      <w:bookmarkEnd w:id="1571"/>
      <w:r w:rsidR="00286FEF">
        <w:rPr>
          <w:rFonts w:cs="Times New Roman"/>
        </w:rPr>
        <w:t>. Signature Validation—</w:t>
      </w:r>
      <w:r w:rsidR="00D446E0">
        <w:rPr>
          <w:rFonts w:cs="Times New Roman"/>
        </w:rPr>
        <w:t>Final Signature Selection.</w:t>
      </w:r>
      <w:bookmarkEnd w:id="1572"/>
    </w:p>
    <w:p w14:paraId="30069FFD" w14:textId="77777777" w:rsidR="005110C6" w:rsidRPr="005110C6" w:rsidRDefault="005110C6" w:rsidP="005110C6">
      <w:pPr>
        <w:pStyle w:val="BodyText"/>
      </w:pPr>
    </w:p>
    <w:p w14:paraId="5C3CDB03" w14:textId="4F0007EA" w:rsidR="0043587B" w:rsidRPr="005C12F0" w:rsidRDefault="005C12F0" w:rsidP="00055547">
      <w:pPr>
        <w:pStyle w:val="Note"/>
        <w:rPr>
          <w:b/>
        </w:rPr>
      </w:pPr>
      <w:r w:rsidRPr="005C12F0">
        <w:rPr>
          <w:b/>
        </w:rPr>
        <w:t>NOTE:</w:t>
      </w:r>
      <w:r w:rsidR="0043587B" w:rsidRPr="005C12F0">
        <w:rPr>
          <w:b/>
        </w:rPr>
        <w:t xml:space="preserve"> </w:t>
      </w:r>
    </w:p>
    <w:p w14:paraId="5A83DB92" w14:textId="5CB14D16" w:rsidR="00186B5E" w:rsidRDefault="005C12F0" w:rsidP="00B61C65">
      <w:pPr>
        <w:pStyle w:val="Note"/>
        <w:rPr>
          <w:b/>
        </w:rPr>
      </w:pPr>
      <w:r w:rsidRPr="00186B5E">
        <w:rPr>
          <w:b/>
        </w:rPr>
        <w:t>Exam Results will be stored as a progress note “only” and will not be automatically shared with VBA.</w:t>
      </w:r>
    </w:p>
    <w:p w14:paraId="60DC8A55" w14:textId="18E72E58" w:rsidR="00186B5E" w:rsidRDefault="005C12F0" w:rsidP="00B61C65">
      <w:pPr>
        <w:pStyle w:val="Note"/>
        <w:rPr>
          <w:b/>
        </w:rPr>
      </w:pPr>
      <w:r w:rsidRPr="00186B5E">
        <w:rPr>
          <w:b/>
        </w:rPr>
        <w:t>If a “non” C&amp;P exam is sent for co-signature, please note that this note will be marked complete and will “not” be displayed in the “CPRS Co-Signature Alert Resolution” screen.</w:t>
      </w:r>
    </w:p>
    <w:p w14:paraId="096875F1" w14:textId="1C5FC548" w:rsidR="005C12F0" w:rsidRPr="005C12F0" w:rsidRDefault="005C12F0" w:rsidP="00B61C65">
      <w:pPr>
        <w:pStyle w:val="Note"/>
        <w:rPr>
          <w:b/>
        </w:rPr>
      </w:pPr>
      <w:proofErr w:type="gramStart"/>
      <w:r w:rsidRPr="005C12F0">
        <w:rPr>
          <w:b/>
        </w:rPr>
        <w:t>Non C</w:t>
      </w:r>
      <w:proofErr w:type="gramEnd"/>
      <w:r w:rsidRPr="005C12F0">
        <w:rPr>
          <w:b/>
        </w:rPr>
        <w:t>&amp;P exams will “not” be transmitted to Virtual VA (VVA) or Data Access Services (DAS).</w:t>
      </w:r>
    </w:p>
    <w:p w14:paraId="5C3CDB0A" w14:textId="77777777" w:rsidR="00D86AF8" w:rsidRPr="00B83B3E" w:rsidRDefault="00D86AF8" w:rsidP="00A561AD">
      <w:pPr>
        <w:pStyle w:val="Heading2"/>
      </w:pPr>
      <w:bookmarkStart w:id="1573" w:name="_Toc508953937"/>
      <w:bookmarkStart w:id="1574" w:name="_Toc508954145"/>
      <w:bookmarkStart w:id="1575" w:name="_Toc508954896"/>
      <w:bookmarkStart w:id="1576" w:name="_Toc508955139"/>
      <w:bookmarkStart w:id="1577" w:name="_Toc508955562"/>
      <w:bookmarkStart w:id="1578" w:name="_Toc508955724"/>
      <w:bookmarkStart w:id="1579" w:name="_Toc508955886"/>
      <w:bookmarkStart w:id="1580" w:name="_Toc508956359"/>
      <w:bookmarkStart w:id="1581" w:name="_Toc508957103"/>
      <w:bookmarkStart w:id="1582" w:name="_Toc508959011"/>
      <w:bookmarkStart w:id="1583" w:name="_Toc508968671"/>
      <w:bookmarkStart w:id="1584" w:name="_Toc508973702"/>
      <w:bookmarkStart w:id="1585" w:name="_Toc508953938"/>
      <w:bookmarkStart w:id="1586" w:name="_Toc508954146"/>
      <w:bookmarkStart w:id="1587" w:name="_Toc508954897"/>
      <w:bookmarkStart w:id="1588" w:name="_Toc508955140"/>
      <w:bookmarkStart w:id="1589" w:name="_Toc508955563"/>
      <w:bookmarkStart w:id="1590" w:name="_Toc508955725"/>
      <w:bookmarkStart w:id="1591" w:name="_Toc508955887"/>
      <w:bookmarkStart w:id="1592" w:name="_Toc508956360"/>
      <w:bookmarkStart w:id="1593" w:name="_Toc508957104"/>
      <w:bookmarkStart w:id="1594" w:name="_Toc508959012"/>
      <w:bookmarkStart w:id="1595" w:name="_Toc508968672"/>
      <w:bookmarkStart w:id="1596" w:name="_Toc508973703"/>
      <w:bookmarkStart w:id="1597" w:name="_Toc508953939"/>
      <w:bookmarkStart w:id="1598" w:name="_Toc508954147"/>
      <w:bookmarkStart w:id="1599" w:name="_Toc508954898"/>
      <w:bookmarkStart w:id="1600" w:name="_Toc508955141"/>
      <w:bookmarkStart w:id="1601" w:name="_Toc508955564"/>
      <w:bookmarkStart w:id="1602" w:name="_Toc508955726"/>
      <w:bookmarkStart w:id="1603" w:name="_Toc508955888"/>
      <w:bookmarkStart w:id="1604" w:name="_Toc508956361"/>
      <w:bookmarkStart w:id="1605" w:name="_Toc508957105"/>
      <w:bookmarkStart w:id="1606" w:name="_Toc508959013"/>
      <w:bookmarkStart w:id="1607" w:name="_Toc508968673"/>
      <w:bookmarkStart w:id="1608" w:name="_Toc508973704"/>
      <w:bookmarkStart w:id="1609" w:name="_Toc150075124"/>
      <w:bookmarkStart w:id="1610" w:name="_Toc150075193"/>
      <w:bookmarkStart w:id="1611" w:name="_Toc150075254"/>
      <w:bookmarkStart w:id="1612" w:name="_Toc278187852"/>
      <w:bookmarkStart w:id="1613" w:name="_Toc508873634"/>
      <w:bookmarkStart w:id="1614" w:name="_Toc508875023"/>
      <w:bookmarkStart w:id="1615" w:name="_Toc508875877"/>
      <w:bookmarkStart w:id="1616" w:name="_Toc524336346"/>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r w:rsidRPr="00B83B3E">
        <w:t>CPWM Worksheet Functionality</w:t>
      </w:r>
      <w:bookmarkEnd w:id="1609"/>
      <w:bookmarkEnd w:id="1610"/>
      <w:bookmarkEnd w:id="1611"/>
      <w:bookmarkEnd w:id="1612"/>
      <w:bookmarkEnd w:id="1613"/>
      <w:bookmarkEnd w:id="1614"/>
      <w:bookmarkEnd w:id="1615"/>
      <w:bookmarkEnd w:id="1616"/>
    </w:p>
    <w:p w14:paraId="5C3CDB0B" w14:textId="4D2BED4C" w:rsidR="00D86AF8" w:rsidRPr="00B83B3E" w:rsidRDefault="00D86AF8" w:rsidP="0053465A">
      <w:pPr>
        <w:pStyle w:val="BodyText"/>
      </w:pPr>
      <w:r w:rsidRPr="00B83B3E">
        <w:t>The functionalities detailed in this section are only available when a CPWM worksheet is open for editing.</w:t>
      </w:r>
      <w:r w:rsidR="00EE0CF4">
        <w:t xml:space="preserve"> </w:t>
      </w:r>
      <w:r w:rsidRPr="00B83B3E">
        <w:t>After a worksheet is opened, there are several tabs and options available.</w:t>
      </w:r>
      <w:r w:rsidR="00EE0CF4">
        <w:t xml:space="preserve"> </w:t>
      </w:r>
      <w:r w:rsidRPr="00B83B3E">
        <w:t xml:space="preserve">By </w:t>
      </w:r>
      <w:r w:rsidR="006B7071" w:rsidRPr="00B83B3E">
        <w:t>selecting</w:t>
      </w:r>
      <w:r w:rsidRPr="00B83B3E">
        <w:t xml:space="preserve"> the visible buttons, the user can open other parts of the worksheet.</w:t>
      </w:r>
      <w:bookmarkStart w:id="1617" w:name="_Toc150075125"/>
      <w:bookmarkStart w:id="1618" w:name="_Toc150075194"/>
      <w:bookmarkStart w:id="1619" w:name="_Toc150075255"/>
    </w:p>
    <w:p w14:paraId="5C3CDB0C" w14:textId="77777777" w:rsidR="00D86AF8" w:rsidRPr="00B83B3E" w:rsidRDefault="00D86AF8" w:rsidP="00A561AD">
      <w:pPr>
        <w:pStyle w:val="Heading3"/>
      </w:pPr>
      <w:bookmarkStart w:id="1620" w:name="_Toc278187853"/>
      <w:bookmarkStart w:id="1621" w:name="_Toc508873635"/>
      <w:bookmarkStart w:id="1622" w:name="_Toc508875024"/>
      <w:bookmarkStart w:id="1623" w:name="_Toc508875878"/>
      <w:bookmarkStart w:id="1624" w:name="_Toc524336347"/>
      <w:r w:rsidRPr="00B83B3E">
        <w:lastRenderedPageBreak/>
        <w:t>Data Entry Functionality</w:t>
      </w:r>
      <w:bookmarkEnd w:id="1617"/>
      <w:bookmarkEnd w:id="1618"/>
      <w:bookmarkEnd w:id="1619"/>
      <w:bookmarkEnd w:id="1620"/>
      <w:bookmarkEnd w:id="1621"/>
      <w:bookmarkEnd w:id="1622"/>
      <w:bookmarkEnd w:id="1623"/>
      <w:bookmarkEnd w:id="1624"/>
    </w:p>
    <w:p w14:paraId="5C3CDB0D" w14:textId="6789A7C1" w:rsidR="00D86AF8" w:rsidRPr="00B83B3E" w:rsidRDefault="00D86AF8" w:rsidP="00400B72">
      <w:pPr>
        <w:pStyle w:val="Body3PicCaption"/>
      </w:pPr>
      <w:r w:rsidRPr="00B83B3E">
        <w:t>Each free text area contains options for data entry.</w:t>
      </w:r>
      <w:r w:rsidR="00EE0CF4">
        <w:t xml:space="preserve"> </w:t>
      </w:r>
      <w:r w:rsidRPr="00B83B3E">
        <w:t xml:space="preserve">The shortcut menu pictured below </w:t>
      </w:r>
      <w:r w:rsidR="002249C5" w:rsidRPr="00B83B3E">
        <w:t>(</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167</w:t>
      </w:r>
      <w:r w:rsidR="00526097" w:rsidRPr="00B83B3E">
        <w:fldChar w:fldCharType="end"/>
      </w:r>
      <w:r w:rsidR="002249C5" w:rsidRPr="00B83B3E">
        <w:t xml:space="preserve">) </w:t>
      </w:r>
      <w:r w:rsidRPr="00B83B3E">
        <w:t xml:space="preserve">is available when </w:t>
      </w:r>
      <w:r w:rsidR="00914F6F" w:rsidRPr="00B83B3E">
        <w:t xml:space="preserve">the </w:t>
      </w:r>
      <w:r w:rsidR="006306EE" w:rsidRPr="00B83B3E">
        <w:t>user right-clicks</w:t>
      </w:r>
      <w:r w:rsidRPr="00B83B3E">
        <w:t xml:space="preserve"> an area where free text data can be entered.</w:t>
      </w:r>
    </w:p>
    <w:p w14:paraId="5C3CDB0E" w14:textId="77777777" w:rsidR="00526097" w:rsidRPr="00B83B3E" w:rsidRDefault="00526097" w:rsidP="001C720C">
      <w:pPr>
        <w:pStyle w:val="Body3PicCaption"/>
      </w:pPr>
    </w:p>
    <w:p w14:paraId="5C3CDB0F" w14:textId="730B17BB" w:rsidR="00303711" w:rsidRPr="00B83B3E" w:rsidRDefault="00186B5E" w:rsidP="00F47CD9">
      <w:pPr>
        <w:pStyle w:val="Body3PicCaption"/>
      </w:pPr>
      <w:r w:rsidRPr="00B83B3E">
        <w:drawing>
          <wp:inline distT="0" distB="0" distL="0" distR="0" wp14:anchorId="0E336596" wp14:editId="64CCD42D">
            <wp:extent cx="5238750" cy="3181350"/>
            <wp:effectExtent l="0" t="0" r="0" b="0"/>
            <wp:docPr id="359" name="Picture 122" descr="Screen showing the Data Entry Function available when user right clicks in a free text field. Options include Undo, Cut, Copy, Paste, Delete, Select All, Check Spelling and Load EXam Requests Comments." title="Fig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4"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28CB7332" w:rsidR="00D86AF8" w:rsidRPr="00B83B3E" w:rsidRDefault="00303711" w:rsidP="00B52F9B">
      <w:pPr>
        <w:pStyle w:val="Caption"/>
        <w:rPr>
          <w:rFonts w:cs="Times New Roman"/>
        </w:rPr>
      </w:pPr>
      <w:bookmarkStart w:id="1625" w:name="_Ref406771039"/>
      <w:bookmarkStart w:id="1626" w:name="_Toc5243565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132</w:t>
      </w:r>
      <w:r w:rsidR="008D502E">
        <w:rPr>
          <w:rFonts w:cs="Times New Roman"/>
        </w:rPr>
        <w:fldChar w:fldCharType="end"/>
      </w:r>
      <w:bookmarkEnd w:id="1625"/>
      <w:r w:rsidR="00D446E0">
        <w:rPr>
          <w:rFonts w:cs="Times New Roman"/>
        </w:rPr>
        <w:t>. CPWM—Free Text Data Entry.</w:t>
      </w:r>
      <w:bookmarkEnd w:id="1626"/>
    </w:p>
    <w:p w14:paraId="5C3CDB11" w14:textId="77777777" w:rsidR="00D86AF8" w:rsidRPr="00B83B3E" w:rsidRDefault="00D86AF8" w:rsidP="00EE33FC">
      <w:pPr>
        <w:pStyle w:val="Heading4"/>
      </w:pPr>
      <w:bookmarkStart w:id="1627" w:name="_Toc508873636"/>
      <w:r w:rsidRPr="00B83B3E">
        <w:t>Load Exam Request Comments</w:t>
      </w:r>
      <w:bookmarkEnd w:id="1627"/>
    </w:p>
    <w:p w14:paraId="5C3CDB12" w14:textId="1CE2309E" w:rsidR="00D86AF8" w:rsidRPr="00B83B3E" w:rsidRDefault="00840424" w:rsidP="00400B72">
      <w:pPr>
        <w:pStyle w:val="Body3PicCaption"/>
      </w:pPr>
      <w:r w:rsidRPr="00B83B3E">
        <w:t>When the user right-</w:t>
      </w:r>
      <w:r w:rsidR="00D86AF8" w:rsidRPr="00B83B3E">
        <w:t xml:space="preserve">clicks in a free text field, an option to Load Exam Request Comments </w:t>
      </w:r>
      <w:r w:rsidR="00254AD3" w:rsidRPr="00B83B3E">
        <w:t>is</w:t>
      </w:r>
      <w:r w:rsidR="00D86AF8" w:rsidRPr="00B83B3E">
        <w:t xml:space="preserve"> available.</w:t>
      </w:r>
      <w:r w:rsidR="00EE0CF4">
        <w:t xml:space="preserve"> </w:t>
      </w:r>
      <w:r w:rsidR="00D86AF8" w:rsidRPr="00B83B3E">
        <w:t xml:space="preserve">To </w:t>
      </w:r>
      <w:r w:rsidRPr="00B83B3E">
        <w:t>copy</w:t>
      </w:r>
      <w:r w:rsidR="00D86AF8" w:rsidRPr="00B83B3E">
        <w:t xml:space="preserve"> information entered on the exam request into a data entry area of the template, the user can select </w:t>
      </w:r>
      <w:r w:rsidR="0053465A" w:rsidRPr="00B83B3E">
        <w:t xml:space="preserve">Load Exam Request Comments </w:t>
      </w:r>
      <w:r w:rsidR="00D86AF8" w:rsidRPr="00B83B3E">
        <w:t>from the shortcut menu.</w:t>
      </w:r>
      <w:r w:rsidR="00EE0CF4">
        <w:t xml:space="preserve"> </w:t>
      </w:r>
      <w:r w:rsidR="00D86AF8" w:rsidRPr="00B83B3E">
        <w:t xml:space="preserve">When Load Exam Request Comments is selected, a separate window displays the list of </w:t>
      </w:r>
      <w:r w:rsidRPr="00B83B3E">
        <w:t>o</w:t>
      </w:r>
      <w:r w:rsidR="00D86AF8" w:rsidRPr="00B83B3E">
        <w:t>pen exam request</w:t>
      </w:r>
      <w:r w:rsidR="00FC34A3" w:rsidRPr="00B83B3E">
        <w:t>s</w:t>
      </w:r>
      <w:r w:rsidR="00D86AF8" w:rsidRPr="00B83B3E">
        <w:t xml:space="preserve"> and the </w:t>
      </w:r>
      <w:r w:rsidR="00D86AF8" w:rsidRPr="00B83B3E">
        <w:lastRenderedPageBreak/>
        <w:t>exam request comments.</w:t>
      </w:r>
      <w:r w:rsidR="00EE0CF4">
        <w:t xml:space="preserve"> </w:t>
      </w:r>
      <w:r w:rsidR="00D86AF8" w:rsidRPr="00B83B3E">
        <w:t xml:space="preserve">After selecting the desired exam request, </w:t>
      </w:r>
      <w:r w:rsidR="00914F6F" w:rsidRPr="00B83B3E">
        <w:t xml:space="preserve">the user </w:t>
      </w:r>
      <w:r w:rsidRPr="00B83B3E">
        <w:t>s</w:t>
      </w:r>
      <w:r w:rsidR="00D86AF8" w:rsidRPr="00B83B3E">
        <w:t>elect</w:t>
      </w:r>
      <w:r w:rsidRPr="00B83B3E">
        <w:t>s</w:t>
      </w:r>
      <w:r w:rsidR="00D86AF8" w:rsidRPr="00B83B3E">
        <w:t xml:space="preserve"> the </w:t>
      </w:r>
      <w:r w:rsidRPr="00B83B3E">
        <w:t>Insert T</w:t>
      </w:r>
      <w:r w:rsidR="00D86AF8" w:rsidRPr="00B83B3E">
        <w:t xml:space="preserve">hese Comments button to paste the comments </w:t>
      </w:r>
      <w:r w:rsidRPr="00B83B3E">
        <w:t>into</w:t>
      </w:r>
      <w:r w:rsidR="00B31F74" w:rsidRPr="00B83B3E">
        <w:t xml:space="preserve"> the exam as shown in</w:t>
      </w:r>
      <w:r w:rsidR="009768F4" w:rsidRPr="00B83B3E">
        <w:t xml:space="preserve"> (</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167</w:t>
      </w:r>
      <w:r w:rsidR="00526097" w:rsidRPr="00B83B3E">
        <w:fldChar w:fldCharType="end"/>
      </w:r>
      <w:r w:rsidR="009768F4" w:rsidRPr="00B83B3E">
        <w:t>)</w:t>
      </w:r>
      <w:r w:rsidR="00B31F74" w:rsidRPr="00B83B3E">
        <w:t>.</w:t>
      </w:r>
    </w:p>
    <w:p w14:paraId="5C3CDB13" w14:textId="77777777" w:rsidR="00E3474E" w:rsidRPr="00B83B3E" w:rsidRDefault="00323BF1" w:rsidP="00400B72">
      <w:pPr>
        <w:pStyle w:val="Body3PicCaption"/>
      </w:pPr>
      <w:r w:rsidRPr="00B83B3E">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5"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5" w14:textId="30151E53" w:rsidR="002249C5" w:rsidRPr="00B83B3E" w:rsidRDefault="00186B5E" w:rsidP="00B61C65">
      <w:pPr>
        <w:pStyle w:val="Caption"/>
      </w:pPr>
      <w:bookmarkStart w:id="1628" w:name="_Toc524356563"/>
      <w:r>
        <w:t xml:space="preserve">Figure </w:t>
      </w:r>
      <w:fldSimple w:instr=" STYLEREF 1 \s ">
        <w:r w:rsidR="008D502E">
          <w:rPr>
            <w:noProof/>
          </w:rPr>
          <w:t>2</w:t>
        </w:r>
      </w:fldSimple>
      <w:r w:rsidR="008D502E">
        <w:noBreakHyphen/>
      </w:r>
      <w:fldSimple w:instr=" SEQ Figure \* ARABIC \s 1 ">
        <w:r w:rsidR="008D502E">
          <w:rPr>
            <w:noProof/>
          </w:rPr>
          <w:t>133</w:t>
        </w:r>
      </w:fldSimple>
      <w:r>
        <w:t>.</w:t>
      </w:r>
      <w:r w:rsidR="00C46F89">
        <w:t xml:space="preserve"> Load Exam Request Comments.</w:t>
      </w:r>
      <w:bookmarkEnd w:id="1628"/>
    </w:p>
    <w:p w14:paraId="5C3CDB16" w14:textId="77777777" w:rsidR="00D86AF8" w:rsidRPr="00B83B3E" w:rsidRDefault="00D86AF8" w:rsidP="00EE33FC">
      <w:pPr>
        <w:pStyle w:val="Heading4"/>
      </w:pPr>
      <w:bookmarkStart w:id="1629" w:name="_Toc508873637"/>
      <w:r w:rsidRPr="00B83B3E">
        <w:t xml:space="preserve">Cut/Copy/ Paste </w:t>
      </w:r>
      <w:r w:rsidR="00A93AFC" w:rsidRPr="00B83B3E">
        <w:t>F</w:t>
      </w:r>
      <w:r w:rsidRPr="00B83B3E">
        <w:t>unctionality</w:t>
      </w:r>
      <w:bookmarkEnd w:id="1629"/>
      <w:r w:rsidRPr="00B83B3E">
        <w:t xml:space="preserve"> </w:t>
      </w:r>
    </w:p>
    <w:p w14:paraId="5C3CDB17" w14:textId="77777777" w:rsidR="00D86AF8" w:rsidRPr="00B83B3E" w:rsidRDefault="00D86AF8" w:rsidP="0035746E">
      <w:pPr>
        <w:pStyle w:val="BodyText"/>
      </w:pPr>
      <w:r w:rsidRPr="00B83B3E">
        <w:t>The shortcut menu in the free text fields give</w:t>
      </w:r>
      <w:r w:rsidR="009A7B99" w:rsidRPr="00B83B3E">
        <w:t>s</w:t>
      </w:r>
      <w:r w:rsidRPr="00B83B3E">
        <w:t xml:space="preserve"> the user access to </w:t>
      </w:r>
      <w:r w:rsidR="009A7B99" w:rsidRPr="00B83B3E">
        <w:t xml:space="preserve">Windows’ </w:t>
      </w:r>
      <w:r w:rsidRPr="00B83B3E">
        <w:t>standard Undo, Cut, Copy, and Paste functionalit</w:t>
      </w:r>
      <w:r w:rsidR="009A7B99" w:rsidRPr="00B83B3E">
        <w:t>ies</w:t>
      </w:r>
      <w:r w:rsidRPr="00B83B3E">
        <w:t xml:space="preserve">. </w:t>
      </w:r>
    </w:p>
    <w:p w14:paraId="5C3CDB18" w14:textId="77777777" w:rsidR="00D86AF8" w:rsidRPr="00B83B3E" w:rsidRDefault="00D86AF8" w:rsidP="00EE33FC">
      <w:pPr>
        <w:pStyle w:val="Heading4"/>
      </w:pPr>
      <w:bookmarkStart w:id="1630" w:name="_Toc508873638"/>
      <w:r w:rsidRPr="00B83B3E">
        <w:t>Details Bar</w:t>
      </w:r>
      <w:bookmarkEnd w:id="1630"/>
    </w:p>
    <w:p w14:paraId="5C3CDB19" w14:textId="0BBEE7E7" w:rsidR="00D86AF8" w:rsidRPr="00B83B3E" w:rsidRDefault="00D86AF8" w:rsidP="0035746E">
      <w:pPr>
        <w:pStyle w:val="BodyText"/>
      </w:pPr>
      <w:r w:rsidRPr="00B83B3E">
        <w:t xml:space="preserve">A details bar is available on each free text area </w:t>
      </w:r>
      <w:r w:rsidR="009A7B99" w:rsidRPr="00B83B3E">
        <w:t>of the</w:t>
      </w:r>
      <w:r w:rsidRPr="00B83B3E">
        <w:t xml:space="preserve"> template.</w:t>
      </w:r>
      <w:r w:rsidR="00EE0CF4">
        <w:t xml:space="preserve"> </w:t>
      </w:r>
      <w:r w:rsidRPr="00B83B3E">
        <w:t xml:space="preserve">The details bar is designed to provide users </w:t>
      </w:r>
      <w:r w:rsidR="009A7B99" w:rsidRPr="00B83B3E">
        <w:t>with a larger data entry area.</w:t>
      </w:r>
      <w:r w:rsidR="00EE0CF4">
        <w:t xml:space="preserve"> </w:t>
      </w:r>
      <w:r w:rsidR="009A7B99" w:rsidRPr="00B83B3E">
        <w:t>The d</w:t>
      </w:r>
      <w:r w:rsidRPr="00B83B3E">
        <w:t>etails bar becomes visible when the mouse is over the text box.</w:t>
      </w:r>
      <w:r w:rsidR="00EE0CF4">
        <w:t xml:space="preserve"> </w:t>
      </w:r>
      <w:r w:rsidR="000F5B38" w:rsidRPr="00B83B3E">
        <w:t>After</w:t>
      </w:r>
      <w:r w:rsidRPr="00B83B3E">
        <w:t xml:space="preserve"> the user clicks the details bar</w:t>
      </w:r>
      <w:r w:rsidR="009A7B99" w:rsidRPr="00B83B3E">
        <w:t>,</w:t>
      </w:r>
      <w:r w:rsidRPr="00B83B3E">
        <w:t xml:space="preserve"> a larger window is displayed</w:t>
      </w:r>
      <w:r w:rsidR="009A7B99" w:rsidRPr="00B83B3E">
        <w:t>.</w:t>
      </w:r>
      <w:r w:rsidR="00EE0CF4">
        <w:t xml:space="preserve"> </w:t>
      </w:r>
      <w:r w:rsidR="009A7B99" w:rsidRPr="00B83B3E">
        <w:t>T</w:t>
      </w:r>
      <w:r w:rsidRPr="00B83B3E">
        <w:t>he user can then type the information desired and save</w:t>
      </w:r>
      <w:r w:rsidR="009A7B99" w:rsidRPr="00B83B3E">
        <w:t xml:space="preserve"> and </w:t>
      </w:r>
      <w:r w:rsidRPr="00B83B3E">
        <w:t>close the details box.</w:t>
      </w:r>
      <w:r w:rsidR="00EE0CF4">
        <w:t xml:space="preserve"> </w:t>
      </w:r>
      <w:r w:rsidRPr="00B83B3E">
        <w:t xml:space="preserve">When the details box is closed, the information </w:t>
      </w:r>
      <w:r w:rsidR="00254AD3" w:rsidRPr="00B83B3E">
        <w:t>is</w:t>
      </w:r>
      <w:r w:rsidRPr="00B83B3E">
        <w:t xml:space="preserve"> displayed </w:t>
      </w:r>
      <w:r w:rsidR="007169A1" w:rsidRPr="00B83B3E">
        <w:t>in the original free text area.</w:t>
      </w:r>
    </w:p>
    <w:p w14:paraId="5C3CDB1A" w14:textId="77777777" w:rsidR="00D86AF8" w:rsidRPr="00B83B3E" w:rsidRDefault="00D86AF8" w:rsidP="00EE33FC">
      <w:pPr>
        <w:pStyle w:val="Heading4"/>
      </w:pPr>
      <w:bookmarkStart w:id="1631" w:name="_Toc508873639"/>
      <w:r w:rsidRPr="00B83B3E">
        <w:t>Spell Check</w:t>
      </w:r>
      <w:bookmarkEnd w:id="1631"/>
    </w:p>
    <w:p w14:paraId="5C3CDB1B" w14:textId="2A59650A" w:rsidR="00D86AF8" w:rsidRPr="00B83B3E" w:rsidRDefault="00D86AF8" w:rsidP="00AB589E">
      <w:pPr>
        <w:pStyle w:val="BodyText"/>
      </w:pPr>
      <w:r w:rsidRPr="00B83B3E">
        <w:t>A spell check feature is also available from the shortcut menu (</w:t>
      </w:r>
      <w:r w:rsidR="00526097" w:rsidRPr="00B83B3E">
        <w:fldChar w:fldCharType="begin"/>
      </w:r>
      <w:r w:rsidR="00526097" w:rsidRPr="00B83B3E">
        <w:instrText xml:space="preserve"> REF _Ref406771027 \h </w:instrText>
      </w:r>
      <w:r w:rsidR="00B83B3E">
        <w:instrText xml:space="preserve"> \* MERGEFORMAT </w:instrText>
      </w:r>
      <w:r w:rsidR="00526097" w:rsidRPr="00B83B3E">
        <w:fldChar w:fldCharType="separate"/>
      </w:r>
      <w:r w:rsidR="00291D99" w:rsidRPr="00B83B3E">
        <w:t xml:space="preserve">Figure </w:t>
      </w:r>
      <w:r w:rsidR="00291D99">
        <w:rPr>
          <w:noProof/>
        </w:rPr>
        <w:t>2</w:t>
      </w:r>
      <w:r w:rsidR="00291D99">
        <w:rPr>
          <w:noProof/>
        </w:rPr>
        <w:noBreakHyphen/>
        <w:t>169</w:t>
      </w:r>
      <w:r w:rsidR="00526097" w:rsidRPr="00B83B3E">
        <w:fldChar w:fldCharType="end"/>
      </w:r>
      <w:r w:rsidRPr="00B83B3E">
        <w:t>).</w:t>
      </w:r>
      <w:r w:rsidR="00EE0CF4">
        <w:t xml:space="preserve"> </w:t>
      </w:r>
      <w:r w:rsidRPr="00B83B3E">
        <w:t>The spell check feature search</w:t>
      </w:r>
      <w:r w:rsidR="009A7B99" w:rsidRPr="00B83B3E">
        <w:t>es</w:t>
      </w:r>
      <w:r w:rsidRPr="00B83B3E">
        <w:t xml:space="preserve"> the current text area for misspelled words and return</w:t>
      </w:r>
      <w:r w:rsidR="009A7B99" w:rsidRPr="00B83B3E">
        <w:t>s a list of suggested corrections.</w:t>
      </w:r>
      <w:r w:rsidR="00EE0CF4">
        <w:t xml:space="preserve"> </w:t>
      </w:r>
      <w:r w:rsidR="009A7B99" w:rsidRPr="00B83B3E">
        <w:t>If there are no errors</w:t>
      </w:r>
      <w:r w:rsidRPr="00B83B3E">
        <w:t>, a message display</w:t>
      </w:r>
      <w:r w:rsidR="009A7B99" w:rsidRPr="00B83B3E">
        <w:t>s “No errors found.”</w:t>
      </w:r>
    </w:p>
    <w:p w14:paraId="5C3CDB1C" w14:textId="2A442187" w:rsidR="00D86AF8" w:rsidRPr="00B83B3E" w:rsidRDefault="00D86AF8" w:rsidP="00AB589E">
      <w:pPr>
        <w:pStyle w:val="BodyText"/>
      </w:pPr>
      <w:r w:rsidRPr="00B83B3E">
        <w:t xml:space="preserve">The </w:t>
      </w:r>
      <w:r w:rsidR="009A7B99" w:rsidRPr="00B83B3E">
        <w:t>s</w:t>
      </w:r>
      <w:r w:rsidRPr="00B83B3E">
        <w:t xml:space="preserve">pell checker </w:t>
      </w:r>
      <w:r w:rsidR="0099385A" w:rsidRPr="00B83B3E">
        <w:t>allows</w:t>
      </w:r>
      <w:r w:rsidRPr="00B83B3E">
        <w:t xml:space="preserve"> the user to select from a list of suggested changes or make a change using the </w:t>
      </w:r>
      <w:r w:rsidRPr="00B83B3E">
        <w:rPr>
          <w:b/>
        </w:rPr>
        <w:t>Change to</w:t>
      </w:r>
      <w:r w:rsidR="009A7B99" w:rsidRPr="00B83B3E">
        <w:rPr>
          <w:b/>
        </w:rPr>
        <w:t>:</w:t>
      </w:r>
      <w:r w:rsidRPr="00B83B3E">
        <w:t xml:space="preserve"> edit box.</w:t>
      </w:r>
      <w:r w:rsidR="00EE0CF4">
        <w:t xml:space="preserve"> </w:t>
      </w:r>
      <w:r w:rsidRPr="00B83B3E">
        <w:t xml:space="preserve">The user may also add a word to a custom dictionary by selecting </w:t>
      </w:r>
      <w:r w:rsidRPr="00B83B3E">
        <w:rPr>
          <w:b/>
        </w:rPr>
        <w:t>Add to Dictionary</w:t>
      </w:r>
      <w:r w:rsidRPr="00B83B3E">
        <w:t xml:space="preserve"> or </w:t>
      </w:r>
      <w:r w:rsidR="009A7B99" w:rsidRPr="00B83B3E">
        <w:rPr>
          <w:b/>
        </w:rPr>
        <w:t>R</w:t>
      </w:r>
      <w:r w:rsidRPr="00B83B3E">
        <w:rPr>
          <w:b/>
        </w:rPr>
        <w:t xml:space="preserve">eset </w:t>
      </w:r>
      <w:r w:rsidR="009A7B99" w:rsidRPr="00B83B3E">
        <w:rPr>
          <w:b/>
        </w:rPr>
        <w:t>D</w:t>
      </w:r>
      <w:r w:rsidRPr="00B83B3E">
        <w:rPr>
          <w:b/>
        </w:rPr>
        <w:t>ictionary</w:t>
      </w:r>
      <w:r w:rsidRPr="00B83B3E">
        <w:t xml:space="preserve"> to </w:t>
      </w:r>
      <w:r w:rsidR="009A7B99" w:rsidRPr="00B83B3E">
        <w:t>return the dictionary to its</w:t>
      </w:r>
      <w:r w:rsidRPr="00B83B3E">
        <w:t xml:space="preserve"> original state.</w:t>
      </w:r>
    </w:p>
    <w:p w14:paraId="5C3CDB1D" w14:textId="68B01472" w:rsidR="00D86AF8" w:rsidRPr="00B83B3E" w:rsidRDefault="002A28D7" w:rsidP="00B61C65">
      <w:pPr>
        <w:pStyle w:val="Note"/>
      </w:pPr>
      <w:r w:rsidRPr="00B61C65">
        <w:rPr>
          <w:b/>
        </w:rPr>
        <w:t>NOTE:</w:t>
      </w:r>
      <w:r w:rsidR="00D86AF8" w:rsidRPr="00B83B3E">
        <w:t xml:space="preserve"> </w:t>
      </w:r>
      <w:r w:rsidR="001B1426" w:rsidRPr="00B83B3E">
        <w:t>O</w:t>
      </w:r>
      <w:r w:rsidR="00D86AF8" w:rsidRPr="00B83B3E">
        <w:t xml:space="preserve">nly the text area currently being edited </w:t>
      </w:r>
      <w:r w:rsidR="00254AD3" w:rsidRPr="00B83B3E">
        <w:t>is</w:t>
      </w:r>
      <w:r w:rsidR="00D86AF8" w:rsidRPr="00B83B3E">
        <w:t xml:space="preserve"> checked, not the entire template.</w:t>
      </w:r>
    </w:p>
    <w:p w14:paraId="5C3CDB1E" w14:textId="460D52DF" w:rsidR="00303711" w:rsidRPr="00B83B3E" w:rsidRDefault="002A28D7" w:rsidP="00303711">
      <w:pPr>
        <w:pStyle w:val="BodyText"/>
        <w:keepNext/>
      </w:pPr>
      <w:r w:rsidRPr="00B83B3E">
        <w:rPr>
          <w:noProof/>
        </w:rPr>
        <w:lastRenderedPageBreak/>
        <w:drawing>
          <wp:inline distT="0" distB="0" distL="0" distR="0" wp14:anchorId="553E1C2B" wp14:editId="4ACB6FF8">
            <wp:extent cx="3905250" cy="3800475"/>
            <wp:effectExtent l="0" t="0" r="0" b="9525"/>
            <wp:docPr id="360" name="Picture 124" descr="Displays Spell Check feature. This is also available from the shortcut menu " title="Fig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601D4C58" w:rsidR="00D40BB4" w:rsidRDefault="00303711" w:rsidP="00B52F9B">
      <w:pPr>
        <w:pStyle w:val="Caption"/>
        <w:rPr>
          <w:rFonts w:cs="Times New Roman"/>
        </w:rPr>
      </w:pPr>
      <w:bookmarkStart w:id="1632" w:name="_Ref406771027"/>
      <w:bookmarkStart w:id="1633" w:name="_Toc5243565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134</w:t>
      </w:r>
      <w:r w:rsidR="008D502E">
        <w:rPr>
          <w:rFonts w:cs="Times New Roman"/>
        </w:rPr>
        <w:fldChar w:fldCharType="end"/>
      </w:r>
      <w:bookmarkEnd w:id="1632"/>
      <w:r w:rsidR="00C46F89">
        <w:rPr>
          <w:rFonts w:cs="Times New Roman"/>
        </w:rPr>
        <w:t>. Spell Check Screen.</w:t>
      </w:r>
      <w:bookmarkEnd w:id="1633"/>
    </w:p>
    <w:p w14:paraId="362F0457" w14:textId="77777777" w:rsidR="00400B72" w:rsidRPr="00400B72" w:rsidRDefault="00400B72" w:rsidP="005F7F65">
      <w:pPr>
        <w:pStyle w:val="Body3PicCaption"/>
      </w:pPr>
    </w:p>
    <w:p w14:paraId="5C3CDB21" w14:textId="77777777" w:rsidR="00D86AF8" w:rsidRPr="00B83B3E" w:rsidRDefault="00D86AF8" w:rsidP="00EE33FC">
      <w:pPr>
        <w:pStyle w:val="Heading4"/>
      </w:pPr>
      <w:bookmarkStart w:id="1634" w:name="_Toc508873640"/>
      <w:bookmarkStart w:id="1635" w:name="_Toc150075126"/>
      <w:bookmarkStart w:id="1636" w:name="_Toc150075195"/>
      <w:bookmarkStart w:id="1637" w:name="_Toc150075256"/>
      <w:r w:rsidRPr="00B83B3E">
        <w:t>Button Color Changing</w:t>
      </w:r>
      <w:bookmarkEnd w:id="1634"/>
    </w:p>
    <w:p w14:paraId="5C3CDB22" w14:textId="3E4EA54C" w:rsidR="00D86AF8" w:rsidRPr="00B83B3E" w:rsidRDefault="00D86AF8" w:rsidP="00400B72">
      <w:pPr>
        <w:pStyle w:val="Body3PicCaption"/>
      </w:pPr>
      <w:r w:rsidRPr="00B83B3E">
        <w:t>Button functionality ha</w:t>
      </w:r>
      <w:r w:rsidR="00FC34A3" w:rsidRPr="00B83B3E">
        <w:t xml:space="preserve">s been enhanced to allow the </w:t>
      </w:r>
      <w:r w:rsidRPr="00B83B3E">
        <w:t xml:space="preserve">user to </w:t>
      </w:r>
      <w:r w:rsidR="004C4B5B" w:rsidRPr="00B83B3E">
        <w:t>edit</w:t>
      </w:r>
      <w:r w:rsidRPr="00B83B3E">
        <w:t xml:space="preserve"> the color</w:t>
      </w:r>
      <w:r w:rsidR="009A7B99" w:rsidRPr="00B83B3E">
        <w:t>s</w:t>
      </w:r>
      <w:r w:rsidRPr="00B83B3E">
        <w:t xml:space="preserve"> of buttons on a template</w:t>
      </w:r>
      <w:r w:rsidR="00F34292" w:rsidRPr="00B83B3E">
        <w:t xml:space="preserve"> (</w:t>
      </w:r>
      <w:r w:rsidR="00526097" w:rsidRPr="00B83B3E">
        <w:fldChar w:fldCharType="begin"/>
      </w:r>
      <w:r w:rsidR="00526097" w:rsidRPr="00B83B3E">
        <w:instrText xml:space="preserve"> REF _Ref406771012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170</w:t>
      </w:r>
      <w:r w:rsidR="00526097" w:rsidRPr="00B83B3E">
        <w:fldChar w:fldCharType="end"/>
      </w:r>
      <w:r w:rsidR="00F34292" w:rsidRPr="00B83B3E">
        <w:t>)</w:t>
      </w:r>
      <w:r w:rsidRPr="00B83B3E">
        <w:t>.</w:t>
      </w:r>
      <w:r w:rsidR="00EE0CF4">
        <w:t xml:space="preserve"> </w:t>
      </w:r>
      <w:r w:rsidRPr="00B83B3E">
        <w:t xml:space="preserve">The purpose of this modification is to allow </w:t>
      </w:r>
      <w:r w:rsidR="006B7071" w:rsidRPr="00B83B3E">
        <w:t>CAPRI</w:t>
      </w:r>
      <w:r w:rsidRPr="00B83B3E">
        <w:t xml:space="preserve"> users to mark certain template sections with a specific color to notate a particular need</w:t>
      </w:r>
      <w:r w:rsidR="004C4B5B" w:rsidRPr="00B83B3E">
        <w:t>, such as to</w:t>
      </w:r>
      <w:r w:rsidRPr="00B83B3E">
        <w:t xml:space="preserve"> come back </w:t>
      </w:r>
      <w:r w:rsidRPr="00B83B3E">
        <w:lastRenderedPageBreak/>
        <w:t xml:space="preserve">and finish </w:t>
      </w:r>
      <w:r w:rsidR="004C4B5B" w:rsidRPr="00B83B3E">
        <w:t>the section later</w:t>
      </w:r>
      <w:r w:rsidRPr="00B83B3E">
        <w:t>.</w:t>
      </w:r>
      <w:r w:rsidR="00EE0CF4">
        <w:t xml:space="preserve"> </w:t>
      </w:r>
      <w:r w:rsidRPr="00B83B3E">
        <w:t xml:space="preserve">The color of the button </w:t>
      </w:r>
      <w:r w:rsidR="004C4B5B" w:rsidRPr="00B83B3E">
        <w:t>is</w:t>
      </w:r>
      <w:r w:rsidRPr="00B83B3E">
        <w:t xml:space="preserve"> maintained between sessions.</w:t>
      </w:r>
      <w:r w:rsidR="00EE0CF4">
        <w:t xml:space="preserve"> </w:t>
      </w:r>
      <w:r w:rsidRPr="00B83B3E">
        <w:t>The color menu ca</w:t>
      </w:r>
      <w:r w:rsidR="006B7071" w:rsidRPr="00B83B3E">
        <w:t xml:space="preserve">n be found by right-clicking </w:t>
      </w:r>
      <w:r w:rsidRPr="00B83B3E">
        <w:t>the desired button.</w:t>
      </w:r>
    </w:p>
    <w:p w14:paraId="5C3CDB23" w14:textId="77777777" w:rsidR="00526097" w:rsidRPr="00B83B3E" w:rsidRDefault="00526097" w:rsidP="001C720C">
      <w:pPr>
        <w:pStyle w:val="Body3PicCaption"/>
      </w:pPr>
    </w:p>
    <w:p w14:paraId="5C3CDB24" w14:textId="0DBB9AC7" w:rsidR="00303711" w:rsidRPr="00B83B3E" w:rsidRDefault="002A28D7" w:rsidP="00F47CD9">
      <w:pPr>
        <w:pStyle w:val="Body3PicCaption"/>
      </w:pPr>
      <w:r w:rsidRPr="00B83B3E">
        <w:drawing>
          <wp:inline distT="0" distB="0" distL="0" distR="0" wp14:anchorId="7B72367F" wp14:editId="67A1ADFB">
            <wp:extent cx="5495925" cy="1857375"/>
            <wp:effectExtent l="19050" t="19050" r="28575" b="28575"/>
            <wp:docPr id="361" name="Picture 125" descr="Screen displays Button Color Changing functionality" title=" Fig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3311141B" w:rsidR="00D86AF8" w:rsidRDefault="00303711" w:rsidP="00B52F9B">
      <w:pPr>
        <w:pStyle w:val="Caption"/>
        <w:rPr>
          <w:rFonts w:cs="Times New Roman"/>
        </w:rPr>
      </w:pPr>
      <w:bookmarkStart w:id="1638" w:name="_Ref406771012"/>
      <w:bookmarkStart w:id="1639" w:name="_Toc5243565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135</w:t>
      </w:r>
      <w:r w:rsidR="008D502E">
        <w:rPr>
          <w:rFonts w:cs="Times New Roman"/>
        </w:rPr>
        <w:fldChar w:fldCharType="end"/>
      </w:r>
      <w:bookmarkEnd w:id="1638"/>
      <w:r w:rsidR="00C46F89">
        <w:rPr>
          <w:rFonts w:cs="Times New Roman"/>
        </w:rPr>
        <w:t>. Button Colors Template.</w:t>
      </w:r>
      <w:bookmarkEnd w:id="1639"/>
    </w:p>
    <w:p w14:paraId="5C3CDB26" w14:textId="6FD48E69" w:rsidR="00D86AF8" w:rsidRPr="00B83B3E" w:rsidRDefault="00D86AF8" w:rsidP="00A561AD">
      <w:pPr>
        <w:pStyle w:val="Heading3"/>
      </w:pPr>
      <w:bookmarkStart w:id="1640" w:name="_Toc508953942"/>
      <w:bookmarkStart w:id="1641" w:name="_Toc508954150"/>
      <w:bookmarkStart w:id="1642" w:name="_Toc508954901"/>
      <w:bookmarkStart w:id="1643" w:name="_Toc508955144"/>
      <w:bookmarkStart w:id="1644" w:name="_Toc508955567"/>
      <w:bookmarkStart w:id="1645" w:name="_Toc508955729"/>
      <w:bookmarkStart w:id="1646" w:name="_Toc508955891"/>
      <w:bookmarkStart w:id="1647" w:name="_Toc508956364"/>
      <w:bookmarkStart w:id="1648" w:name="_Toc508957108"/>
      <w:bookmarkStart w:id="1649" w:name="_Toc508959016"/>
      <w:bookmarkStart w:id="1650" w:name="_Toc508968676"/>
      <w:bookmarkStart w:id="1651" w:name="_Toc508973707"/>
      <w:bookmarkStart w:id="1652" w:name="_Toc278187854"/>
      <w:bookmarkStart w:id="1653" w:name="_Toc508873641"/>
      <w:bookmarkStart w:id="1654" w:name="_Toc508875025"/>
      <w:bookmarkStart w:id="1655" w:name="_Toc508875879"/>
      <w:bookmarkStart w:id="1656" w:name="_Toc524336348"/>
      <w:bookmarkEnd w:id="1640"/>
      <w:bookmarkEnd w:id="1641"/>
      <w:bookmarkEnd w:id="1642"/>
      <w:bookmarkEnd w:id="1643"/>
      <w:bookmarkEnd w:id="1644"/>
      <w:bookmarkEnd w:id="1645"/>
      <w:bookmarkEnd w:id="1646"/>
      <w:bookmarkEnd w:id="1647"/>
      <w:bookmarkEnd w:id="1648"/>
      <w:bookmarkEnd w:id="1649"/>
      <w:bookmarkEnd w:id="1650"/>
      <w:bookmarkEnd w:id="1651"/>
      <w:r w:rsidRPr="00B83B3E">
        <w:t xml:space="preserve">Options </w:t>
      </w:r>
      <w:r w:rsidR="00A93AFC" w:rsidRPr="00B83B3E">
        <w:t>B</w:t>
      </w:r>
      <w:r w:rsidRPr="00B83B3E">
        <w:t xml:space="preserve">utton </w:t>
      </w:r>
      <w:r w:rsidR="00A93AFC" w:rsidRPr="00B83B3E">
        <w:t>F</w:t>
      </w:r>
      <w:r w:rsidRPr="00B83B3E">
        <w:t xml:space="preserve">unctionality </w:t>
      </w:r>
      <w:r w:rsidR="00A93AFC" w:rsidRPr="00B83B3E">
        <w:t>D</w:t>
      </w:r>
      <w:r w:rsidRPr="00B83B3E">
        <w:t>etails</w:t>
      </w:r>
      <w:bookmarkEnd w:id="1635"/>
      <w:bookmarkEnd w:id="1636"/>
      <w:bookmarkEnd w:id="1637"/>
      <w:bookmarkEnd w:id="1652"/>
      <w:bookmarkEnd w:id="1653"/>
      <w:bookmarkEnd w:id="1654"/>
      <w:bookmarkEnd w:id="1655"/>
      <w:bookmarkEnd w:id="1656"/>
    </w:p>
    <w:p w14:paraId="5C3CDB27" w14:textId="25A241E0" w:rsidR="00D86AF8" w:rsidRPr="00B83B3E" w:rsidRDefault="00B6770E" w:rsidP="00400B72">
      <w:pPr>
        <w:pStyle w:val="Body3PicCaption"/>
      </w:pPr>
      <w:r w:rsidRPr="00B83B3E">
        <w:t xml:space="preserve">When </w:t>
      </w:r>
      <w:r w:rsidR="00D86AF8" w:rsidRPr="00B83B3E">
        <w:t xml:space="preserve">Options </w:t>
      </w:r>
      <w:r w:rsidRPr="00B83B3E">
        <w:t>is selected, an</w:t>
      </w:r>
      <w:r w:rsidR="00D86AF8" w:rsidRPr="00B83B3E">
        <w:t xml:space="preserve"> additional template management functionality</w:t>
      </w:r>
      <w:r w:rsidRPr="00B83B3E">
        <w:t xml:space="preserve"> is displayed</w:t>
      </w:r>
      <w:r w:rsidR="00F34292" w:rsidRPr="00B83B3E">
        <w:t xml:space="preserve"> (</w:t>
      </w:r>
      <w:r w:rsidR="00526097" w:rsidRPr="00B83B3E">
        <w:fldChar w:fldCharType="begin"/>
      </w:r>
      <w:r w:rsidR="00526097" w:rsidRPr="00B83B3E">
        <w:instrText xml:space="preserve"> REF _Ref406771000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171</w:t>
      </w:r>
      <w:r w:rsidR="00526097" w:rsidRPr="00B83B3E">
        <w:fldChar w:fldCharType="end"/>
      </w:r>
      <w:r w:rsidR="00F34292" w:rsidRPr="00B83B3E">
        <w:t>)</w:t>
      </w:r>
      <w:r w:rsidRPr="00B83B3E">
        <w:t>.</w:t>
      </w:r>
    </w:p>
    <w:p w14:paraId="5C3CDB28" w14:textId="01A4D936" w:rsidR="00303711" w:rsidRPr="00B83B3E" w:rsidRDefault="002A28D7" w:rsidP="001C720C">
      <w:pPr>
        <w:pStyle w:val="Body3PicCaption"/>
      </w:pPr>
      <w:r w:rsidRPr="00B83B3E">
        <w:drawing>
          <wp:inline distT="0" distB="0" distL="0" distR="0" wp14:anchorId="51B6D8F9" wp14:editId="6EAEA60A">
            <wp:extent cx="4686300" cy="1533525"/>
            <wp:effectExtent l="19050" t="19050" r="19050" b="28575"/>
            <wp:docPr id="362" name="Picture 16" descr="Displays Template Management Functionality" title="Fig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107B5651" w:rsidR="00D86AF8" w:rsidRPr="00B83B3E" w:rsidRDefault="00303711" w:rsidP="00B52F9B">
      <w:pPr>
        <w:pStyle w:val="Caption"/>
        <w:rPr>
          <w:rFonts w:cs="Times New Roman"/>
        </w:rPr>
      </w:pPr>
      <w:bookmarkStart w:id="1657" w:name="_Ref406771000"/>
      <w:bookmarkStart w:id="1658" w:name="_Toc5243565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136</w:t>
      </w:r>
      <w:r w:rsidR="008D502E">
        <w:rPr>
          <w:rFonts w:cs="Times New Roman"/>
        </w:rPr>
        <w:fldChar w:fldCharType="end"/>
      </w:r>
      <w:bookmarkEnd w:id="1657"/>
      <w:r w:rsidR="00C46F89">
        <w:rPr>
          <w:rFonts w:cs="Times New Roman"/>
        </w:rPr>
        <w:t>. Options Selection Template.</w:t>
      </w:r>
      <w:bookmarkEnd w:id="1658"/>
    </w:p>
    <w:p w14:paraId="5C3CDB2A" w14:textId="77777777" w:rsidR="00D86AF8" w:rsidRPr="00B83B3E" w:rsidRDefault="00D86AF8" w:rsidP="00EE33FC">
      <w:pPr>
        <w:pStyle w:val="Heading4"/>
      </w:pPr>
      <w:bookmarkStart w:id="1659" w:name="_Toc508873642"/>
      <w:r w:rsidRPr="00B83B3E">
        <w:t>Manage Templates</w:t>
      </w:r>
      <w:bookmarkEnd w:id="1659"/>
    </w:p>
    <w:p w14:paraId="5C3CDB2B" w14:textId="2DD77DE0" w:rsidR="00D86AF8" w:rsidRPr="00B83B3E" w:rsidRDefault="006B7071" w:rsidP="00113C7E">
      <w:pPr>
        <w:pStyle w:val="BodyText"/>
      </w:pPr>
      <w:r w:rsidRPr="00B83B3E">
        <w:t>CAPRI</w:t>
      </w:r>
      <w:r w:rsidR="00D86AF8" w:rsidRPr="00B83B3E">
        <w:t xml:space="preserve"> users can add additional templates to a template that is already in use</w:t>
      </w:r>
      <w:r w:rsidR="00F06340" w:rsidRPr="00B83B3E">
        <w:t>,</w:t>
      </w:r>
      <w:r w:rsidR="00D86AF8" w:rsidRPr="00B83B3E">
        <w:t xml:space="preserve"> or delete a template from a group of merged templates by selecting </w:t>
      </w:r>
      <w:r w:rsidR="00D86AF8" w:rsidRPr="00B83B3E">
        <w:rPr>
          <w:b/>
        </w:rPr>
        <w:t>Manage Templates</w:t>
      </w:r>
      <w:r w:rsidR="00D86AF8" w:rsidRPr="00B83B3E">
        <w:t xml:space="preserve"> on the Options menu.</w:t>
      </w:r>
      <w:r w:rsidR="00EE0CF4">
        <w:t xml:space="preserve"> </w:t>
      </w:r>
      <w:r w:rsidR="00D86AF8" w:rsidRPr="00B83B3E">
        <w:t xml:space="preserve">When a user selects </w:t>
      </w:r>
      <w:r w:rsidR="00D86AF8" w:rsidRPr="00B83B3E">
        <w:rPr>
          <w:b/>
        </w:rPr>
        <w:t>Manage</w:t>
      </w:r>
      <w:r w:rsidR="00D86AF8" w:rsidRPr="00B83B3E">
        <w:t xml:space="preserve"> </w:t>
      </w:r>
      <w:r w:rsidR="00D86AF8" w:rsidRPr="00B83B3E">
        <w:rPr>
          <w:b/>
        </w:rPr>
        <w:t>Templates</w:t>
      </w:r>
      <w:r w:rsidR="00D86AF8" w:rsidRPr="00B83B3E">
        <w:t xml:space="preserve">, a dialog box </w:t>
      </w:r>
      <w:r w:rsidR="00254AD3" w:rsidRPr="00B83B3E">
        <w:t>is</w:t>
      </w:r>
      <w:r w:rsidR="00D86AF8" w:rsidRPr="00B83B3E">
        <w:t xml:space="preserve"> displayed</w:t>
      </w:r>
      <w:r w:rsidR="00F34292" w:rsidRPr="00B83B3E">
        <w:t xml:space="preserve"> (</w:t>
      </w:r>
      <w:r w:rsidR="004C16F4" w:rsidRPr="00B83B3E">
        <w:fldChar w:fldCharType="begin"/>
      </w:r>
      <w:r w:rsidR="004C16F4" w:rsidRPr="00B83B3E">
        <w:instrText xml:space="preserve"> REF _Ref413322680 \h </w:instrText>
      </w:r>
      <w:r w:rsidR="00B83B3E">
        <w:instrText xml:space="preserve"> \* MERGEFORMAT </w:instrText>
      </w:r>
      <w:r w:rsidR="004C16F4" w:rsidRPr="00B83B3E">
        <w:fldChar w:fldCharType="separate"/>
      </w:r>
      <w:r w:rsidR="00291D99" w:rsidRPr="00400B72">
        <w:t xml:space="preserve">Figure </w:t>
      </w:r>
      <w:r w:rsidR="00291D99">
        <w:rPr>
          <w:noProof/>
        </w:rPr>
        <w:t>2</w:t>
      </w:r>
      <w:r w:rsidR="00291D99">
        <w:rPr>
          <w:noProof/>
        </w:rPr>
        <w:noBreakHyphen/>
        <w:t>172</w:t>
      </w:r>
      <w:r w:rsidR="004C16F4" w:rsidRPr="00B83B3E">
        <w:fldChar w:fldCharType="end"/>
      </w:r>
      <w:r w:rsidR="00F34292" w:rsidRPr="00B83B3E">
        <w:t xml:space="preserve">) </w:t>
      </w:r>
      <w:r w:rsidR="00F06340" w:rsidRPr="00B83B3E">
        <w:t>for</w:t>
      </w:r>
      <w:r w:rsidR="00D86AF8" w:rsidRPr="00B83B3E">
        <w:t xml:space="preserve"> the user to select templates to add or delete.</w:t>
      </w:r>
      <w:r w:rsidR="00EE0CF4">
        <w:t xml:space="preserve"> </w:t>
      </w:r>
      <w:r w:rsidR="00D86AF8" w:rsidRPr="00B83B3E">
        <w:t xml:space="preserve">There must always be at least one template remaining in the </w:t>
      </w:r>
      <w:r w:rsidR="00981A0B" w:rsidRPr="00B83B3E">
        <w:rPr>
          <w:b/>
        </w:rPr>
        <w:t>Manage</w:t>
      </w:r>
      <w:r w:rsidR="00981A0B" w:rsidRPr="00B83B3E">
        <w:t xml:space="preserve"> </w:t>
      </w:r>
      <w:r w:rsidR="00981A0B" w:rsidRPr="00B83B3E">
        <w:rPr>
          <w:b/>
        </w:rPr>
        <w:t>Templates</w:t>
      </w:r>
      <w:r w:rsidR="00981A0B" w:rsidRPr="00B83B3E">
        <w:t xml:space="preserve"> </w:t>
      </w:r>
      <w:r w:rsidR="00D86AF8" w:rsidRPr="00B83B3E">
        <w:t>dialog box.</w:t>
      </w:r>
      <w:r w:rsidR="00EE0CF4">
        <w:t xml:space="preserve"> </w:t>
      </w:r>
      <w:r w:rsidR="00D86AF8" w:rsidRPr="00B83B3E">
        <w:t>An entire list of templates from a set or group of merged templates cannot be deleted without having one of the original templates remaining on the list.</w:t>
      </w:r>
    </w:p>
    <w:p w14:paraId="5C3CDB2C" w14:textId="342657FE" w:rsidR="00887D6E" w:rsidRPr="00B83B3E" w:rsidRDefault="006B7071" w:rsidP="00113C7E">
      <w:pPr>
        <w:pStyle w:val="BodyText"/>
      </w:pPr>
      <w:r w:rsidRPr="00B83B3E">
        <w:t>CAPRI</w:t>
      </w:r>
      <w:r w:rsidR="00AE73FC" w:rsidRPr="00B83B3E">
        <w:t xml:space="preserve"> </w:t>
      </w:r>
      <w:r w:rsidR="00D86AF8" w:rsidRPr="00B83B3E">
        <w:t>warn</w:t>
      </w:r>
      <w:r w:rsidR="00AE73FC" w:rsidRPr="00B83B3E">
        <w:t>s</w:t>
      </w:r>
      <w:r w:rsidR="00D86AF8" w:rsidRPr="00B83B3E">
        <w:t xml:space="preserve"> users when they have selected too many forms to merge by displaying </w:t>
      </w:r>
      <w:r w:rsidR="00981A0B" w:rsidRPr="00B83B3E">
        <w:t>the</w:t>
      </w:r>
      <w:r w:rsidR="00D86AF8" w:rsidRPr="00B83B3E">
        <w:t xml:space="preserve"> warning message</w:t>
      </w:r>
      <w:r w:rsidR="00981A0B" w:rsidRPr="00B83B3E">
        <w:t>:</w:t>
      </w:r>
      <w:r w:rsidR="00887D6E" w:rsidRPr="00B83B3E">
        <w:t xml:space="preserve"> </w:t>
      </w:r>
      <w:r w:rsidR="00D86AF8" w:rsidRPr="00B83B3E">
        <w:rPr>
          <w:b/>
        </w:rPr>
        <w:t>You’ve selected too many forms. Either remove some of the new ones or cho</w:t>
      </w:r>
      <w:r w:rsidR="00887D6E" w:rsidRPr="00B83B3E">
        <w:rPr>
          <w:b/>
        </w:rPr>
        <w:t>ose existing ones for deletion.</w:t>
      </w:r>
      <w:r w:rsidR="00EE0CF4">
        <w:t xml:space="preserve"> </w:t>
      </w:r>
    </w:p>
    <w:p w14:paraId="7F345E65" w14:textId="1716575C" w:rsidR="00400B72" w:rsidRDefault="00981A0B" w:rsidP="00400B72">
      <w:pPr>
        <w:pStyle w:val="BodyText"/>
      </w:pPr>
      <w:r w:rsidRPr="00B83B3E">
        <w:t>The b</w:t>
      </w:r>
      <w:r w:rsidR="00D86AF8" w:rsidRPr="00B83B3E">
        <w:t xml:space="preserve">uffer must be less than 100% to complete the </w:t>
      </w:r>
      <w:r w:rsidRPr="00B83B3E">
        <w:rPr>
          <w:b/>
        </w:rPr>
        <w:t>Manage</w:t>
      </w:r>
      <w:r w:rsidRPr="00B83B3E">
        <w:t xml:space="preserve"> </w:t>
      </w:r>
      <w:r w:rsidRPr="00B83B3E">
        <w:rPr>
          <w:b/>
        </w:rPr>
        <w:t>Templates</w:t>
      </w:r>
      <w:r w:rsidRPr="00B83B3E">
        <w:t xml:space="preserve"> </w:t>
      </w:r>
      <w:r w:rsidR="00D86AF8" w:rsidRPr="00B83B3E">
        <w:t>function.</w:t>
      </w:r>
    </w:p>
    <w:p w14:paraId="5A226474" w14:textId="422215CD" w:rsidR="00400B72" w:rsidRPr="00400B72" w:rsidRDefault="005B290C" w:rsidP="005F7F65">
      <w:pPr>
        <w:pStyle w:val="Caption"/>
      </w:pPr>
      <w:r w:rsidRPr="00B83B3E">
        <w:rPr>
          <w:noProof/>
        </w:rPr>
        <w:lastRenderedPageBreak/>
        <w:drawing>
          <wp:inline distT="0" distB="0" distL="0" distR="0" wp14:anchorId="7E3CB967" wp14:editId="7AA1946F">
            <wp:extent cx="3695700" cy="2867025"/>
            <wp:effectExtent l="0" t="0" r="0" b="9525"/>
            <wp:docPr id="363" name="Picture 127" descr="Screen capture of the Manage Templates screen showing the Buffer Progress Bar." title="Fig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89"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03C8B90E" w:rsidR="00D86AF8" w:rsidRDefault="00303711">
      <w:pPr>
        <w:pStyle w:val="Caption"/>
      </w:pPr>
      <w:bookmarkStart w:id="1660" w:name="_Ref413322680"/>
      <w:bookmarkStart w:id="1661" w:name="_Toc524356567"/>
      <w:r w:rsidRPr="00400B72">
        <w:t xml:space="preserve">Figure </w:t>
      </w:r>
      <w:fldSimple w:instr=" STYLEREF 1 \s ">
        <w:r w:rsidR="008D502E">
          <w:rPr>
            <w:noProof/>
          </w:rPr>
          <w:t>2</w:t>
        </w:r>
      </w:fldSimple>
      <w:r w:rsidR="008D502E">
        <w:noBreakHyphen/>
      </w:r>
      <w:fldSimple w:instr=" SEQ Figure \* ARABIC \s 1 ">
        <w:r w:rsidR="008D502E">
          <w:rPr>
            <w:noProof/>
          </w:rPr>
          <w:t>137</w:t>
        </w:r>
      </w:fldSimple>
      <w:bookmarkEnd w:id="1660"/>
      <w:r w:rsidR="00C46F89">
        <w:t>. Manage Templates Screen.</w:t>
      </w:r>
      <w:bookmarkEnd w:id="1661"/>
    </w:p>
    <w:p w14:paraId="516A89C6" w14:textId="77777777" w:rsidR="00400B72" w:rsidRPr="00400B72" w:rsidRDefault="00400B72" w:rsidP="005F7F65">
      <w:pPr>
        <w:pStyle w:val="BodyText"/>
      </w:pPr>
    </w:p>
    <w:p w14:paraId="5C3CDB30" w14:textId="77777777" w:rsidR="00D86AF8" w:rsidRPr="00B83B3E" w:rsidRDefault="00FC34A3" w:rsidP="00EE33FC">
      <w:pPr>
        <w:pStyle w:val="Heading4"/>
      </w:pPr>
      <w:bookmarkStart w:id="1662" w:name="_Toc508873643"/>
      <w:r w:rsidRPr="00B83B3E">
        <w:t xml:space="preserve">Change Exam </w:t>
      </w:r>
      <w:r w:rsidR="00D86AF8" w:rsidRPr="00B83B3E">
        <w:t>Order</w:t>
      </w:r>
      <w:bookmarkEnd w:id="1662"/>
    </w:p>
    <w:p w14:paraId="5C3CDB31" w14:textId="091DBF87" w:rsidR="00D86AF8" w:rsidRPr="00B83B3E" w:rsidRDefault="00D86AF8" w:rsidP="00400B72">
      <w:pPr>
        <w:pStyle w:val="Body3PicCaption"/>
      </w:pPr>
      <w:r w:rsidRPr="00B83B3E">
        <w:t xml:space="preserve">When users have several templates merged into one exam, the Change Exam Order feature </w:t>
      </w:r>
      <w:r w:rsidR="00F34292" w:rsidRPr="00B83B3E">
        <w:t>(</w:t>
      </w:r>
      <w:r w:rsidR="00526097" w:rsidRPr="00B83B3E">
        <w:fldChar w:fldCharType="begin"/>
      </w:r>
      <w:r w:rsidR="00526097" w:rsidRPr="00B83B3E">
        <w:instrText xml:space="preserve"> REF _Ref406770978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173</w:t>
      </w:r>
      <w:r w:rsidR="00526097" w:rsidRPr="00B83B3E">
        <w:fldChar w:fldCharType="end"/>
      </w:r>
      <w:r w:rsidR="00F34292" w:rsidRPr="00B83B3E">
        <w:t xml:space="preserve">) </w:t>
      </w:r>
      <w:r w:rsidRPr="00B83B3E">
        <w:t>can be used to customize the order in which templates are displayed.</w:t>
      </w:r>
      <w:r w:rsidR="00EE0CF4">
        <w:t xml:space="preserve"> </w:t>
      </w:r>
      <w:r w:rsidR="00F06340" w:rsidRPr="00B83B3E">
        <w:t>After selecting Change Exam Order from the Options menu, t</w:t>
      </w:r>
      <w:r w:rsidR="00981A0B" w:rsidRPr="00B83B3E">
        <w:t>he user clicks</w:t>
      </w:r>
      <w:r w:rsidRPr="00B83B3E">
        <w:t xml:space="preserve"> </w:t>
      </w:r>
      <w:r w:rsidR="00981A0B" w:rsidRPr="00B83B3E">
        <w:t xml:space="preserve">Move Up or </w:t>
      </w:r>
      <w:r w:rsidRPr="00B83B3E">
        <w:t>Move Down to move the exams into the desired order</w:t>
      </w:r>
      <w:r w:rsidR="00981A0B" w:rsidRPr="00B83B3E">
        <w:t>.</w:t>
      </w:r>
      <w:r w:rsidR="00EE0CF4">
        <w:t xml:space="preserve"> </w:t>
      </w:r>
      <w:r w:rsidR="00981A0B" w:rsidRPr="00B83B3E">
        <w:t xml:space="preserve">The user then </w:t>
      </w:r>
      <w:r w:rsidR="00F06340" w:rsidRPr="00B83B3E">
        <w:t>selects</w:t>
      </w:r>
      <w:r w:rsidRPr="00B83B3E">
        <w:t xml:space="preserve"> OK.</w:t>
      </w:r>
      <w:r w:rsidR="00EE0CF4">
        <w:t xml:space="preserve"> </w:t>
      </w:r>
      <w:r w:rsidRPr="00B83B3E">
        <w:t>The templates and report</w:t>
      </w:r>
      <w:r w:rsidR="00FC34A3" w:rsidRPr="00B83B3E">
        <w:t>s</w:t>
      </w:r>
      <w:r w:rsidRPr="00B83B3E">
        <w:t xml:space="preserve"> </w:t>
      </w:r>
      <w:r w:rsidR="00981A0B" w:rsidRPr="00B83B3E">
        <w:t>are</w:t>
      </w:r>
      <w:r w:rsidRPr="00B83B3E">
        <w:t xml:space="preserve"> displayed in the customized order. </w:t>
      </w:r>
    </w:p>
    <w:p w14:paraId="5C3CDB32" w14:textId="5E339EA1" w:rsidR="00526097" w:rsidRPr="00B83B3E" w:rsidRDefault="005B290C" w:rsidP="001C720C">
      <w:pPr>
        <w:pStyle w:val="Body3PicCaption"/>
      </w:pPr>
      <w:r>
        <w:drawing>
          <wp:inline distT="0" distB="0" distL="0" distR="0" wp14:anchorId="7D597AC6" wp14:editId="14390E48">
            <wp:extent cx="3114286" cy="2200000"/>
            <wp:effectExtent l="0" t="0" r="0" b="0"/>
            <wp:docPr id="364" name="Picture 364" descr="Displays the Form Exam Tab Or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286" cy="2200000"/>
                    </a:xfrm>
                    <a:prstGeom prst="rect">
                      <a:avLst/>
                    </a:prstGeom>
                  </pic:spPr>
                </pic:pic>
              </a:graphicData>
            </a:graphic>
          </wp:inline>
        </w:drawing>
      </w:r>
    </w:p>
    <w:p w14:paraId="5C3CDB34" w14:textId="2E5C7B42" w:rsidR="00D86AF8" w:rsidRPr="00B83B3E" w:rsidRDefault="00AE3962" w:rsidP="005B290C">
      <w:pPr>
        <w:pStyle w:val="Caption"/>
        <w:rPr>
          <w:rFonts w:cs="Times New Roman"/>
        </w:rPr>
      </w:pPr>
      <w:bookmarkStart w:id="1663" w:name="_Toc134496300"/>
      <w:bookmarkStart w:id="1664" w:name="_Ref406770978"/>
      <w:bookmarkStart w:id="1665" w:name="_Toc524356568"/>
      <w:bookmarkEnd w:id="16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138</w:t>
      </w:r>
      <w:r w:rsidR="008D502E">
        <w:rPr>
          <w:rFonts w:cs="Times New Roman"/>
        </w:rPr>
        <w:fldChar w:fldCharType="end"/>
      </w:r>
      <w:bookmarkEnd w:id="1664"/>
      <w:r w:rsidR="00C46F89">
        <w:rPr>
          <w:rFonts w:cs="Times New Roman"/>
        </w:rPr>
        <w:t>. Change Exam Order Template Screen.</w:t>
      </w:r>
      <w:bookmarkEnd w:id="1665"/>
    </w:p>
    <w:p w14:paraId="5C3CDB35" w14:textId="77777777" w:rsidR="00D86AF8" w:rsidRPr="00B83B3E" w:rsidRDefault="00D86AF8" w:rsidP="00EE33FC">
      <w:pPr>
        <w:pStyle w:val="Heading4"/>
      </w:pPr>
      <w:bookmarkStart w:id="1666" w:name="_Toc508873644"/>
      <w:r w:rsidRPr="00B83B3E">
        <w:t>Restore Previous Version</w:t>
      </w:r>
      <w:bookmarkEnd w:id="1666"/>
    </w:p>
    <w:p w14:paraId="5C3CDB36" w14:textId="12768F9B" w:rsidR="00D86AF8" w:rsidRPr="00B83B3E" w:rsidRDefault="00D86AF8" w:rsidP="00400B72">
      <w:pPr>
        <w:pStyle w:val="Body3PicCaption"/>
      </w:pPr>
      <w:r w:rsidRPr="00B83B3E">
        <w:t xml:space="preserve">When a user is actively editing a template for a selected patient, the user can select Options and Restore Previous Version to view a history of the </w:t>
      </w:r>
      <w:r w:rsidR="00F06340" w:rsidRPr="00B83B3E">
        <w:t>saved entries for the current template.</w:t>
      </w:r>
      <w:r w:rsidR="00EE0CF4">
        <w:t xml:space="preserve"> </w:t>
      </w:r>
      <w:r w:rsidR="00F06340" w:rsidRPr="00B83B3E">
        <w:t>A dialog box</w:t>
      </w:r>
      <w:r w:rsidRPr="00B83B3E">
        <w:t xml:space="preserve"> </w:t>
      </w:r>
      <w:r w:rsidR="00FC34A3" w:rsidRPr="00B83B3E">
        <w:t>showing</w:t>
      </w:r>
      <w:r w:rsidRPr="00B83B3E">
        <w:t xml:space="preserve"> the history of each</w:t>
      </w:r>
      <w:r w:rsidR="00F06340" w:rsidRPr="00B83B3E">
        <w:t xml:space="preserve"> time a template was saved</w:t>
      </w:r>
      <w:r w:rsidRPr="00B83B3E">
        <w:t xml:space="preserve"> is displayed</w:t>
      </w:r>
      <w:r w:rsidR="00F34292" w:rsidRPr="00B83B3E">
        <w:t xml:space="preserve"> (</w:t>
      </w:r>
      <w:r w:rsidR="00526097" w:rsidRPr="00B83B3E">
        <w:fldChar w:fldCharType="begin"/>
      </w:r>
      <w:r w:rsidR="00526097" w:rsidRPr="00B83B3E">
        <w:instrText xml:space="preserve"> REF _Ref406770960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174</w:t>
      </w:r>
      <w:r w:rsidR="00526097" w:rsidRPr="00B83B3E">
        <w:fldChar w:fldCharType="end"/>
      </w:r>
      <w:r w:rsidR="00F34292" w:rsidRPr="00B83B3E">
        <w:t>)</w:t>
      </w:r>
      <w:r w:rsidRPr="00B83B3E">
        <w:t>.</w:t>
      </w:r>
      <w:r w:rsidR="00EE0CF4">
        <w:t xml:space="preserve"> </w:t>
      </w:r>
      <w:r w:rsidRPr="00B83B3E">
        <w:t>The user can select the date/time of the save.</w:t>
      </w:r>
      <w:r w:rsidR="00EE0CF4">
        <w:t xml:space="preserve"> </w:t>
      </w:r>
      <w:r w:rsidR="006B7071" w:rsidRPr="00B83B3E">
        <w:t>CAPRI</w:t>
      </w:r>
      <w:r w:rsidRPr="00B83B3E">
        <w:t xml:space="preserve"> </w:t>
      </w:r>
      <w:r w:rsidR="00106F8B" w:rsidRPr="00B83B3E">
        <w:t>displays</w:t>
      </w:r>
      <w:r w:rsidRPr="00B83B3E">
        <w:t xml:space="preserve"> the name or names of the forms saved, date</w:t>
      </w:r>
      <w:r w:rsidR="00F06340" w:rsidRPr="00B83B3E">
        <w:t>,</w:t>
      </w:r>
      <w:r w:rsidRPr="00B83B3E">
        <w:t xml:space="preserve"> </w:t>
      </w:r>
      <w:r w:rsidRPr="00B83B3E">
        <w:lastRenderedPageBreak/>
        <w:t>time, the name of the person who performed the save</w:t>
      </w:r>
      <w:r w:rsidR="00F06340" w:rsidRPr="00B83B3E">
        <w:t>, and the names of the templates</w:t>
      </w:r>
      <w:r w:rsidRPr="00B83B3E">
        <w:t xml:space="preserve"> that were saved at the selected date</w:t>
      </w:r>
      <w:r w:rsidR="00F06340" w:rsidRPr="00B83B3E">
        <w:t xml:space="preserve"> and </w:t>
      </w:r>
      <w:r w:rsidRPr="00B83B3E">
        <w:t>time.</w:t>
      </w:r>
      <w:r w:rsidR="00EE0CF4">
        <w:t xml:space="preserve"> </w:t>
      </w:r>
      <w:r w:rsidRPr="00B83B3E">
        <w:t>The user can then select Load Selected Version</w:t>
      </w:r>
      <w:r w:rsidR="00F06340" w:rsidRPr="00B83B3E">
        <w:t>.</w:t>
      </w:r>
      <w:r w:rsidR="00EE0CF4">
        <w:t xml:space="preserve"> </w:t>
      </w:r>
      <w:r w:rsidR="006B7071" w:rsidRPr="00B83B3E">
        <w:t>CAPRI</w:t>
      </w:r>
      <w:r w:rsidRPr="00B83B3E">
        <w:t xml:space="preserve"> </w:t>
      </w:r>
      <w:r w:rsidR="00F06340" w:rsidRPr="00B83B3E">
        <w:t xml:space="preserve">then </w:t>
      </w:r>
      <w:r w:rsidRPr="00B83B3E">
        <w:t>load</w:t>
      </w:r>
      <w:r w:rsidR="00F06340" w:rsidRPr="00B83B3E">
        <w:t>s</w:t>
      </w:r>
      <w:r w:rsidRPr="00B83B3E">
        <w:t xml:space="preserve"> the templates and all data saved to the template</w:t>
      </w:r>
      <w:r w:rsidR="00F06340" w:rsidRPr="00B83B3E">
        <w:t>s</w:t>
      </w:r>
      <w:r w:rsidRPr="00B83B3E">
        <w:t xml:space="preserve"> at the date and time in history.</w:t>
      </w:r>
    </w:p>
    <w:p w14:paraId="5C3CDB38" w14:textId="12A47DF3" w:rsidR="00AE3962" w:rsidRPr="00B83B3E" w:rsidRDefault="005B290C" w:rsidP="00F47CD9">
      <w:pPr>
        <w:pStyle w:val="Body3PicCaption"/>
      </w:pPr>
      <w:r w:rsidRPr="00B83B3E">
        <w:drawing>
          <wp:inline distT="0" distB="0" distL="0" distR="0" wp14:anchorId="65A12E4A" wp14:editId="7379B6E7">
            <wp:extent cx="4389120" cy="2438400"/>
            <wp:effectExtent l="0" t="0" r="0" b="0"/>
            <wp:docPr id="365" name="Picture 78" descr="Displays a  dialog box showing the history of each time a template was saved" title="Fig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4389120" cy="2438400"/>
                    </a:xfrm>
                    <a:prstGeom prst="rect">
                      <a:avLst/>
                    </a:prstGeom>
                    <a:noFill/>
                  </pic:spPr>
                </pic:pic>
              </a:graphicData>
            </a:graphic>
          </wp:inline>
        </w:drawing>
      </w:r>
    </w:p>
    <w:p w14:paraId="5C3CDB39" w14:textId="0123C231" w:rsidR="00D86AF8" w:rsidRPr="00B83B3E" w:rsidRDefault="00AE3962" w:rsidP="00B52F9B">
      <w:pPr>
        <w:pStyle w:val="Caption"/>
        <w:rPr>
          <w:rFonts w:cs="Times New Roman"/>
        </w:rPr>
      </w:pPr>
      <w:bookmarkStart w:id="1667" w:name="_Ref406770960"/>
      <w:bookmarkStart w:id="1668" w:name="_Toc5243565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139</w:t>
      </w:r>
      <w:r w:rsidR="008D502E">
        <w:rPr>
          <w:rFonts w:cs="Times New Roman"/>
        </w:rPr>
        <w:fldChar w:fldCharType="end"/>
      </w:r>
      <w:bookmarkEnd w:id="1667"/>
      <w:r w:rsidR="00DE543F">
        <w:rPr>
          <w:rFonts w:cs="Times New Roman"/>
        </w:rPr>
        <w:t>. Restore Previous Version Template Screen.</w:t>
      </w:r>
      <w:bookmarkEnd w:id="1668"/>
    </w:p>
    <w:p w14:paraId="5C3CDB3B" w14:textId="77777777" w:rsidR="00D86AF8" w:rsidRPr="00B83B3E" w:rsidRDefault="00D86AF8" w:rsidP="00EE33FC">
      <w:pPr>
        <w:pStyle w:val="Heading4"/>
      </w:pPr>
      <w:bookmarkStart w:id="1669" w:name="_Toc508873645"/>
      <w:r w:rsidRPr="00B83B3E">
        <w:t>Review Events Comments</w:t>
      </w:r>
      <w:bookmarkEnd w:id="1669"/>
    </w:p>
    <w:p w14:paraId="5C3CDB3C" w14:textId="6B4FC58D" w:rsidR="00526097" w:rsidRPr="00B83B3E" w:rsidRDefault="00D86AF8" w:rsidP="00400B72">
      <w:pPr>
        <w:pStyle w:val="Body3PicCaption"/>
      </w:pPr>
      <w:r w:rsidRPr="00B83B3E">
        <w:t>If a template has had review comments added, users can view the reviewer’s comments at any time while a template is open for editing by selecting Review Events</w:t>
      </w:r>
      <w:r w:rsidR="00F06340" w:rsidRPr="00B83B3E">
        <w:t xml:space="preserve"> on the Options menu</w:t>
      </w:r>
      <w:r w:rsidRPr="00B83B3E">
        <w:t>.</w:t>
      </w:r>
      <w:r w:rsidR="00EE0CF4">
        <w:t xml:space="preserve"> </w:t>
      </w:r>
      <w:r w:rsidR="00F06340" w:rsidRPr="00B83B3E">
        <w:t>After t</w:t>
      </w:r>
      <w:r w:rsidRPr="00B83B3E">
        <w:t xml:space="preserve">he Review Events window </w:t>
      </w:r>
      <w:r w:rsidR="00254AD3" w:rsidRPr="00B83B3E">
        <w:t>is</w:t>
      </w:r>
      <w:r w:rsidRPr="00B83B3E">
        <w:t xml:space="preserve"> displayed</w:t>
      </w:r>
      <w:r w:rsidR="00F34292" w:rsidRPr="00B83B3E">
        <w:t xml:space="preserve"> (</w:t>
      </w:r>
      <w:r w:rsidR="00526097" w:rsidRPr="00B83B3E">
        <w:fldChar w:fldCharType="begin"/>
      </w:r>
      <w:r w:rsidR="00526097" w:rsidRPr="00B83B3E">
        <w:instrText xml:space="preserve"> REF _Ref406770931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175</w:t>
      </w:r>
      <w:r w:rsidR="00526097" w:rsidRPr="00B83B3E">
        <w:fldChar w:fldCharType="end"/>
      </w:r>
      <w:r w:rsidR="00F34292" w:rsidRPr="00B83B3E">
        <w:t>)</w:t>
      </w:r>
      <w:r w:rsidR="00F06340" w:rsidRPr="00B83B3E">
        <w:t>,</w:t>
      </w:r>
      <w:r w:rsidR="004439F3" w:rsidRPr="00B83B3E">
        <w:t xml:space="preserve"> users can drag the Review E</w:t>
      </w:r>
      <w:r w:rsidRPr="00B83B3E">
        <w:t>vents window to the side for viewing while continuing to edit the open CPWM Template.</w:t>
      </w:r>
      <w:r w:rsidR="00EE0CF4">
        <w:t xml:space="preserve"> </w:t>
      </w:r>
      <w:r w:rsidRPr="00B83B3E">
        <w:t xml:space="preserve">The </w:t>
      </w:r>
      <w:r w:rsidRPr="00B83B3E">
        <w:lastRenderedPageBreak/>
        <w:t>comments for a given date</w:t>
      </w:r>
      <w:r w:rsidR="00F06340" w:rsidRPr="00B83B3E">
        <w:t xml:space="preserve"> and </w:t>
      </w:r>
      <w:r w:rsidRPr="00B83B3E">
        <w:t>time can be viewed by selecting the date</w:t>
      </w:r>
      <w:r w:rsidR="00F06340" w:rsidRPr="00B83B3E">
        <w:t xml:space="preserve"> and </w:t>
      </w:r>
      <w:r w:rsidRPr="00B83B3E">
        <w:t>time from the drop down list</w:t>
      </w:r>
      <w:r w:rsidR="00526097" w:rsidRPr="00B83B3E">
        <w:t>.</w:t>
      </w:r>
    </w:p>
    <w:p w14:paraId="5C3CDB3D" w14:textId="77777777" w:rsidR="00D86AF8" w:rsidRPr="00B83B3E" w:rsidRDefault="00D86AF8" w:rsidP="001C720C">
      <w:pPr>
        <w:pStyle w:val="Body3PicCaption"/>
      </w:pPr>
      <w:r w:rsidRPr="00B83B3E">
        <w:t>.</w:t>
      </w:r>
    </w:p>
    <w:p w14:paraId="5C3CDB3E" w14:textId="00F2A65A" w:rsidR="00AE3962" w:rsidRPr="00B83B3E" w:rsidRDefault="005B290C" w:rsidP="00F47CD9">
      <w:pPr>
        <w:pStyle w:val="Body3PicCaption"/>
      </w:pPr>
      <w:r w:rsidRPr="00B83B3E">
        <w:drawing>
          <wp:inline distT="0" distB="0" distL="0" distR="0" wp14:anchorId="52EA8E6D" wp14:editId="0B66BE19">
            <wp:extent cx="3571875" cy="2543175"/>
            <wp:effectExtent l="0" t="0" r="9525" b="9525"/>
            <wp:docPr id="366" name="Picture 130" descr="Displays the  Review Events screen" title="Fig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2"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4BEBCB58" w:rsidR="00092F41" w:rsidRPr="00B83B3E" w:rsidRDefault="00AE3962" w:rsidP="00B52F9B">
      <w:pPr>
        <w:pStyle w:val="Caption"/>
        <w:rPr>
          <w:rFonts w:cs="Times New Roman"/>
        </w:rPr>
      </w:pPr>
      <w:bookmarkStart w:id="1670" w:name="_Ref406770931"/>
      <w:bookmarkStart w:id="1671" w:name="_Toc5243565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140</w:t>
      </w:r>
      <w:r w:rsidR="008D502E">
        <w:rPr>
          <w:rFonts w:cs="Times New Roman"/>
        </w:rPr>
        <w:fldChar w:fldCharType="end"/>
      </w:r>
      <w:bookmarkEnd w:id="1670"/>
      <w:r w:rsidR="00B86E18">
        <w:rPr>
          <w:rFonts w:cs="Times New Roman"/>
        </w:rPr>
        <w:t>. Review Events Screen.</w:t>
      </w:r>
      <w:bookmarkEnd w:id="1671"/>
    </w:p>
    <w:p w14:paraId="5C3CDB40" w14:textId="77777777" w:rsidR="00D86AF8" w:rsidRPr="00B83B3E" w:rsidRDefault="00D86AF8" w:rsidP="00EE33FC">
      <w:pPr>
        <w:pStyle w:val="Heading4"/>
      </w:pPr>
      <w:bookmarkStart w:id="1672" w:name="_Toc508873646"/>
      <w:r w:rsidRPr="00B83B3E">
        <w:t>Info</w:t>
      </w:r>
      <w:r w:rsidR="009819F7" w:rsidRPr="00B83B3E">
        <w:t xml:space="preserve"> Box</w:t>
      </w:r>
      <w:bookmarkEnd w:id="1672"/>
    </w:p>
    <w:p w14:paraId="5C3CDB41" w14:textId="0771AE18" w:rsidR="00D86AF8" w:rsidRPr="00B83B3E" w:rsidRDefault="00D86AF8" w:rsidP="00400B72">
      <w:pPr>
        <w:pStyle w:val="Body3PicCaption"/>
      </w:pPr>
      <w:r w:rsidRPr="00B83B3E">
        <w:t xml:space="preserve">The info box </w:t>
      </w:r>
      <w:r w:rsidR="00F34292" w:rsidRPr="00B83B3E">
        <w:t>(</w:t>
      </w:r>
      <w:r w:rsidR="00526097" w:rsidRPr="00B83B3E">
        <w:fldChar w:fldCharType="begin"/>
      </w:r>
      <w:r w:rsidR="00526097" w:rsidRPr="00B83B3E">
        <w:instrText xml:space="preserve"> REF _Ref406770912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176</w:t>
      </w:r>
      <w:r w:rsidR="00526097" w:rsidRPr="00B83B3E">
        <w:fldChar w:fldCharType="end"/>
      </w:r>
      <w:r w:rsidR="00F92A52" w:rsidRPr="00B83B3E">
        <w:t xml:space="preserve">) </w:t>
      </w:r>
      <w:r w:rsidRPr="00B83B3E">
        <w:t>provide</w:t>
      </w:r>
      <w:r w:rsidR="00F06340" w:rsidRPr="00B83B3E">
        <w:t>s</w:t>
      </w:r>
      <w:r w:rsidRPr="00B83B3E">
        <w:t xml:space="preserve"> information about the template version and</w:t>
      </w:r>
      <w:r w:rsidR="00F06340" w:rsidRPr="00B83B3E">
        <w:t xml:space="preserve"> the</w:t>
      </w:r>
      <w:r w:rsidRPr="00B83B3E">
        <w:t xml:space="preserve"> date of last update.</w:t>
      </w:r>
      <w:r w:rsidR="00EE0CF4">
        <w:t xml:space="preserve"> </w:t>
      </w:r>
      <w:r w:rsidRPr="00B83B3E">
        <w:t>It also display</w:t>
      </w:r>
      <w:r w:rsidR="00F06340" w:rsidRPr="00B83B3E">
        <w:t>s</w:t>
      </w:r>
      <w:r w:rsidRPr="00B83B3E">
        <w:t xml:space="preserve"> </w:t>
      </w:r>
      <w:r w:rsidR="00F06340" w:rsidRPr="00B83B3E">
        <w:t>the</w:t>
      </w:r>
      <w:r w:rsidRPr="00B83B3E">
        <w:t xml:space="preserve"> version of the </w:t>
      </w:r>
      <w:r w:rsidR="006B7071" w:rsidRPr="00B83B3E">
        <w:t>CAPRI</w:t>
      </w:r>
      <w:r w:rsidRPr="00B83B3E">
        <w:t xml:space="preserve"> GUI last used to save the template.</w:t>
      </w:r>
      <w:r w:rsidR="00EE0CF4">
        <w:t xml:space="preserve"> </w:t>
      </w:r>
      <w:r w:rsidRPr="00B83B3E">
        <w:t>Script variables and Object count information may be used by technical staff for troubleshooting technical problems with templates.</w:t>
      </w:r>
    </w:p>
    <w:p w14:paraId="5C3CDB43" w14:textId="2412194E" w:rsidR="00AE3962" w:rsidRPr="00B83B3E" w:rsidRDefault="005B290C" w:rsidP="001C720C">
      <w:pPr>
        <w:pStyle w:val="Body3PicCaption"/>
      </w:pPr>
      <w:r w:rsidRPr="00B83B3E">
        <w:drawing>
          <wp:inline distT="0" distB="0" distL="0" distR="0" wp14:anchorId="2E8D4925" wp14:editId="7D3BEA47">
            <wp:extent cx="4572000" cy="2381250"/>
            <wp:effectExtent l="19050" t="19050" r="19050" b="19050"/>
            <wp:docPr id="367" name="Picture 131" descr="Displays the Info Box with information about the template version" title="Fig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3"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53EF6CCD" w:rsidR="00D86AF8" w:rsidRPr="00B83B3E" w:rsidRDefault="00AE3962" w:rsidP="00B52F9B">
      <w:pPr>
        <w:pStyle w:val="Caption"/>
        <w:rPr>
          <w:rFonts w:cs="Times New Roman"/>
        </w:rPr>
      </w:pPr>
      <w:bookmarkStart w:id="1673" w:name="_Ref406770912"/>
      <w:bookmarkStart w:id="1674" w:name="_Toc5243565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141</w:t>
      </w:r>
      <w:r w:rsidR="008D502E">
        <w:rPr>
          <w:rFonts w:cs="Times New Roman"/>
        </w:rPr>
        <w:fldChar w:fldCharType="end"/>
      </w:r>
      <w:bookmarkEnd w:id="1673"/>
      <w:r w:rsidR="00B86E18">
        <w:rPr>
          <w:rFonts w:cs="Times New Roman"/>
        </w:rPr>
        <w:t>. Template Info Box View.</w:t>
      </w:r>
      <w:bookmarkEnd w:id="1674"/>
    </w:p>
    <w:p w14:paraId="5C3CDB45" w14:textId="77777777" w:rsidR="00D86AF8" w:rsidRPr="00B83B3E" w:rsidRDefault="00D86AF8" w:rsidP="00A561AD">
      <w:pPr>
        <w:pStyle w:val="Heading3"/>
      </w:pPr>
      <w:bookmarkStart w:id="1675" w:name="_Toc150075127"/>
      <w:bookmarkStart w:id="1676" w:name="_Toc150075196"/>
      <w:bookmarkStart w:id="1677" w:name="_Toc150075257"/>
      <w:bookmarkStart w:id="1678" w:name="_Toc278187855"/>
      <w:bookmarkStart w:id="1679" w:name="_Toc508873647"/>
      <w:bookmarkStart w:id="1680" w:name="_Toc508875026"/>
      <w:bookmarkStart w:id="1681" w:name="_Toc508875880"/>
      <w:bookmarkStart w:id="1682" w:name="_Toc524336349"/>
      <w:r w:rsidRPr="00B83B3E">
        <w:t>Saving Template Data</w:t>
      </w:r>
      <w:bookmarkEnd w:id="1675"/>
      <w:bookmarkEnd w:id="1676"/>
      <w:bookmarkEnd w:id="1677"/>
      <w:bookmarkEnd w:id="1678"/>
      <w:bookmarkEnd w:id="1679"/>
      <w:bookmarkEnd w:id="1680"/>
      <w:bookmarkEnd w:id="1681"/>
      <w:bookmarkEnd w:id="1682"/>
    </w:p>
    <w:p w14:paraId="5C3CDB46" w14:textId="77777777" w:rsidR="00D86AF8" w:rsidRPr="00B83B3E" w:rsidRDefault="00D86AF8" w:rsidP="00EE33FC">
      <w:pPr>
        <w:pStyle w:val="Heading4"/>
      </w:pPr>
      <w:bookmarkStart w:id="1683" w:name="_Toc508873648"/>
      <w:r w:rsidRPr="00B83B3E">
        <w:t>Autosave</w:t>
      </w:r>
      <w:bookmarkEnd w:id="1683"/>
    </w:p>
    <w:p w14:paraId="5C3CDB47" w14:textId="0E37F4B2" w:rsidR="00D86AF8" w:rsidRPr="00B83B3E" w:rsidRDefault="00D86AF8" w:rsidP="00113C7E">
      <w:pPr>
        <w:pStyle w:val="BodyText"/>
      </w:pPr>
      <w:r w:rsidRPr="00B83B3E">
        <w:t xml:space="preserve">The data is automatically saved by the system every </w:t>
      </w:r>
      <w:r w:rsidR="006A0A3E" w:rsidRPr="00B83B3E">
        <w:t>eight</w:t>
      </w:r>
      <w:r w:rsidRPr="00B83B3E">
        <w:t xml:space="preserve"> minutes</w:t>
      </w:r>
      <w:r w:rsidR="00511D74" w:rsidRPr="00B83B3E">
        <w:t xml:space="preserve">, but </w:t>
      </w:r>
      <w:r w:rsidRPr="00B83B3E">
        <w:t xml:space="preserve">it is a good practice </w:t>
      </w:r>
      <w:r w:rsidR="00106F8B" w:rsidRPr="00B83B3E">
        <w:t xml:space="preserve">for the user </w:t>
      </w:r>
      <w:r w:rsidRPr="00B83B3E">
        <w:t xml:space="preserve">to </w:t>
      </w:r>
      <w:r w:rsidR="00914F6F" w:rsidRPr="00B83B3E">
        <w:t xml:space="preserve">manually </w:t>
      </w:r>
      <w:r w:rsidRPr="00B83B3E">
        <w:t>save work often</w:t>
      </w:r>
      <w:r w:rsidR="00F34292" w:rsidRPr="00B83B3E">
        <w:t xml:space="preserve"> (</w:t>
      </w:r>
      <w:r w:rsidR="00F739AF" w:rsidRPr="00B83B3E">
        <w:fldChar w:fldCharType="begin"/>
      </w:r>
      <w:r w:rsidR="00F739AF" w:rsidRPr="00B83B3E">
        <w:instrText xml:space="preserve"> REF _Ref413322552 \h </w:instrText>
      </w:r>
      <w:r w:rsidR="00B83B3E">
        <w:instrText xml:space="preserve"> \* MERGEFORMAT </w:instrText>
      </w:r>
      <w:r w:rsidR="00F739AF" w:rsidRPr="00B83B3E">
        <w:fldChar w:fldCharType="separate"/>
      </w:r>
      <w:r w:rsidR="00291D99" w:rsidRPr="00B83B3E">
        <w:t xml:space="preserve">Figure </w:t>
      </w:r>
      <w:r w:rsidR="00291D99">
        <w:rPr>
          <w:noProof/>
        </w:rPr>
        <w:t>2</w:t>
      </w:r>
      <w:r w:rsidR="00291D99">
        <w:rPr>
          <w:noProof/>
        </w:rPr>
        <w:noBreakHyphen/>
        <w:t>177</w:t>
      </w:r>
      <w:r w:rsidR="00F739AF" w:rsidRPr="00B83B3E">
        <w:fldChar w:fldCharType="end"/>
      </w:r>
      <w:r w:rsidR="00F34292" w:rsidRPr="00B83B3E">
        <w:t>)</w:t>
      </w:r>
      <w:r w:rsidR="00106F8B" w:rsidRPr="00B83B3E">
        <w:t>.</w:t>
      </w:r>
    </w:p>
    <w:p w14:paraId="5C3CDB48" w14:textId="77777777" w:rsidR="00D86AF8" w:rsidRPr="00B83B3E" w:rsidRDefault="001C4104" w:rsidP="00EE33FC">
      <w:pPr>
        <w:pStyle w:val="Heading4"/>
      </w:pPr>
      <w:bookmarkStart w:id="1684" w:name="_Toc508873649"/>
      <w:r w:rsidRPr="00B83B3E">
        <w:lastRenderedPageBreak/>
        <w:t>Manual Saves</w:t>
      </w:r>
      <w:bookmarkEnd w:id="1684"/>
    </w:p>
    <w:p w14:paraId="5C3CDB49" w14:textId="717CB633" w:rsidR="00686B14" w:rsidRPr="00B83B3E" w:rsidRDefault="00686B14" w:rsidP="00400B72">
      <w:pPr>
        <w:pStyle w:val="Body3PicCaption"/>
      </w:pPr>
      <w:r w:rsidRPr="00B83B3E">
        <w:t>The user clicks Sa</w:t>
      </w:r>
      <w:r w:rsidRPr="00B83B3E">
        <w:rPr>
          <w:u w:val="single"/>
        </w:rPr>
        <w:t>v</w:t>
      </w:r>
      <w:r w:rsidRPr="00B83B3E">
        <w:t>e to manually save the data.</w:t>
      </w:r>
      <w:r w:rsidR="00EE0CF4">
        <w:t xml:space="preserve"> </w:t>
      </w:r>
      <w:r w:rsidRPr="00B83B3E">
        <w:t>When the manual save box is displayed, the user can enter a customized description by typing a custom name in the box where manual save appears.</w:t>
      </w:r>
      <w:r w:rsidR="00EE0CF4">
        <w:t xml:space="preserve"> </w:t>
      </w:r>
      <w:r w:rsidRPr="00B83B3E">
        <w:t>Forms do not have to be completed in a single session.</w:t>
      </w:r>
      <w:r w:rsidR="00EE0CF4">
        <w:t xml:space="preserve"> </w:t>
      </w:r>
      <w:r w:rsidRPr="00B83B3E">
        <w:t>If the user closes a form without signing, CAPRI retain</w:t>
      </w:r>
      <w:r w:rsidR="00AE73FC" w:rsidRPr="00B83B3E">
        <w:t>s</w:t>
      </w:r>
      <w:r w:rsidRPr="00B83B3E">
        <w:t xml:space="preserve"> all responses and save it for completion later.</w:t>
      </w:r>
    </w:p>
    <w:p w14:paraId="5C3CDB4A" w14:textId="77777777" w:rsidR="00526097" w:rsidRPr="00B83B3E" w:rsidRDefault="00526097" w:rsidP="001C720C">
      <w:pPr>
        <w:pStyle w:val="Body3PicCaption"/>
      </w:pPr>
    </w:p>
    <w:p w14:paraId="5C3CDB4B" w14:textId="3C2952D0" w:rsidR="00AE3962" w:rsidRPr="00B83B3E" w:rsidRDefault="005B290C" w:rsidP="00F47CD9">
      <w:pPr>
        <w:pStyle w:val="Body3PicCaption"/>
      </w:pPr>
      <w:r w:rsidRPr="00B83B3E">
        <w:drawing>
          <wp:inline distT="0" distB="0" distL="0" distR="0" wp14:anchorId="4F98357F" wp14:editId="1D49327D">
            <wp:extent cx="2790825" cy="638175"/>
            <wp:effectExtent l="19050" t="19050" r="28575" b="28575"/>
            <wp:docPr id="368" name="Picture 133" descr="Click Save Now to manually save the data" title="Fig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4"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60102ED2" w:rsidR="00D86AF8" w:rsidRPr="00B83B3E" w:rsidRDefault="00AE3962" w:rsidP="00B52F9B">
      <w:pPr>
        <w:pStyle w:val="Caption"/>
        <w:rPr>
          <w:rFonts w:cs="Times New Roman"/>
        </w:rPr>
      </w:pPr>
      <w:bookmarkStart w:id="1685" w:name="_Ref413322552"/>
      <w:bookmarkStart w:id="1686" w:name="_Toc5243565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142</w:t>
      </w:r>
      <w:r w:rsidR="008D502E">
        <w:rPr>
          <w:rFonts w:cs="Times New Roman"/>
        </w:rPr>
        <w:fldChar w:fldCharType="end"/>
      </w:r>
      <w:bookmarkEnd w:id="1685"/>
      <w:r w:rsidR="00106E10">
        <w:rPr>
          <w:rFonts w:cs="Times New Roman"/>
        </w:rPr>
        <w:t>. Manual Save Template View.</w:t>
      </w:r>
      <w:bookmarkEnd w:id="1686"/>
    </w:p>
    <w:p w14:paraId="5C3CDB4D" w14:textId="77777777" w:rsidR="00D86AF8" w:rsidRPr="00B83B3E" w:rsidRDefault="00D86AF8" w:rsidP="00EE33FC">
      <w:pPr>
        <w:pStyle w:val="Heading4"/>
      </w:pPr>
      <w:bookmarkStart w:id="1687" w:name="_Toc508873650"/>
      <w:r w:rsidRPr="00B83B3E">
        <w:t xml:space="preserve">Saving </w:t>
      </w:r>
      <w:r w:rsidR="001C4104" w:rsidRPr="00B83B3E">
        <w:t>A</w:t>
      </w:r>
      <w:r w:rsidRPr="00B83B3E">
        <w:t xml:space="preserve">fter </w:t>
      </w:r>
      <w:r w:rsidR="001C4104" w:rsidRPr="00B83B3E">
        <w:t>S</w:t>
      </w:r>
      <w:r w:rsidRPr="00B83B3E">
        <w:t>electing Close</w:t>
      </w:r>
      <w:bookmarkEnd w:id="1687"/>
    </w:p>
    <w:p w14:paraId="5C3CDB4E" w14:textId="2FCFD8D1" w:rsidR="00D86AF8" w:rsidRPr="00B83B3E" w:rsidRDefault="006A0A3E" w:rsidP="00400B72">
      <w:pPr>
        <w:pStyle w:val="Body3PicCaption"/>
      </w:pPr>
      <w:r w:rsidRPr="00B83B3E">
        <w:t xml:space="preserve">When the user closes the worksheet by </w:t>
      </w:r>
      <w:r w:rsidR="006B7071" w:rsidRPr="00B83B3E">
        <w:t>selecting</w:t>
      </w:r>
      <w:r w:rsidR="00D86AF8" w:rsidRPr="00B83B3E">
        <w:t xml:space="preserve"> Close, the user is prompted to</w:t>
      </w:r>
      <w:r w:rsidRPr="00B83B3E">
        <w:t xml:space="preserve"> confirm this action by choosing</w:t>
      </w:r>
      <w:r w:rsidR="00D86AF8" w:rsidRPr="00B83B3E">
        <w:t xml:space="preserve"> </w:t>
      </w:r>
      <w:r w:rsidRPr="00B83B3E">
        <w:rPr>
          <w:u w:val="single"/>
        </w:rPr>
        <w:t>Y</w:t>
      </w:r>
      <w:r w:rsidRPr="00B83B3E">
        <w:t xml:space="preserve">es </w:t>
      </w:r>
      <w:r w:rsidR="001768A4" w:rsidRPr="00B83B3E">
        <w:t>–</w:t>
      </w:r>
      <w:r w:rsidRPr="00B83B3E">
        <w:t xml:space="preserve"> </w:t>
      </w:r>
      <w:r w:rsidR="00D86AF8" w:rsidRPr="00B83B3E">
        <w:t xml:space="preserve">Save and Exit or </w:t>
      </w:r>
      <w:r w:rsidRPr="00B83B3E">
        <w:rPr>
          <w:u w:val="single"/>
        </w:rPr>
        <w:t>N</w:t>
      </w:r>
      <w:r w:rsidRPr="00B83B3E">
        <w:t xml:space="preserve">o </w:t>
      </w:r>
      <w:r w:rsidR="001768A4" w:rsidRPr="00B83B3E">
        <w:t>–</w:t>
      </w:r>
      <w:r w:rsidRPr="00B83B3E">
        <w:t xml:space="preserve"> </w:t>
      </w:r>
      <w:r w:rsidR="00D86AF8" w:rsidRPr="00B83B3E">
        <w:t>Keep Working</w:t>
      </w:r>
      <w:r w:rsidR="00F34292" w:rsidRPr="00B83B3E">
        <w:t xml:space="preserve"> (</w:t>
      </w:r>
      <w:r w:rsidR="00F739AF" w:rsidRPr="00B83B3E">
        <w:fldChar w:fldCharType="begin"/>
      </w:r>
      <w:r w:rsidR="00F739AF" w:rsidRPr="00B83B3E">
        <w:instrText xml:space="preserve"> REF _Ref413322444 \h </w:instrText>
      </w:r>
      <w:r w:rsidR="00B83B3E">
        <w:instrText xml:space="preserve"> \* MERGEFORMAT </w:instrText>
      </w:r>
      <w:r w:rsidR="00F739AF" w:rsidRPr="00B83B3E">
        <w:fldChar w:fldCharType="separate"/>
      </w:r>
      <w:r w:rsidR="00291D99" w:rsidRPr="00B83B3E">
        <w:t xml:space="preserve">Figure </w:t>
      </w:r>
      <w:r w:rsidR="00291D99">
        <w:t>2</w:t>
      </w:r>
      <w:r w:rsidR="00291D99">
        <w:noBreakHyphen/>
        <w:t>178</w:t>
      </w:r>
      <w:r w:rsidR="00F739AF" w:rsidRPr="00B83B3E">
        <w:fldChar w:fldCharType="end"/>
      </w:r>
      <w:r w:rsidR="00F34292" w:rsidRPr="00B83B3E">
        <w:t>)</w:t>
      </w:r>
      <w:r w:rsidR="00D86AF8" w:rsidRPr="00B83B3E">
        <w:t>.</w:t>
      </w:r>
      <w:r w:rsidR="00EE0CF4">
        <w:t xml:space="preserve"> </w:t>
      </w:r>
      <w:r w:rsidR="00D86AF8" w:rsidRPr="00B83B3E">
        <w:t xml:space="preserve">If Yes is selected, </w:t>
      </w:r>
      <w:r w:rsidR="006B7071" w:rsidRPr="00B83B3E">
        <w:t>CAPRI</w:t>
      </w:r>
      <w:r w:rsidR="00D86AF8" w:rsidRPr="00B83B3E">
        <w:t xml:space="preserve"> save</w:t>
      </w:r>
      <w:r w:rsidRPr="00B83B3E">
        <w:t>s</w:t>
      </w:r>
      <w:r w:rsidR="00D86AF8" w:rsidRPr="00B83B3E">
        <w:t xml:space="preserve"> the information currently entered on the Template.</w:t>
      </w:r>
      <w:r w:rsidR="00EE0CF4">
        <w:t xml:space="preserve"> </w:t>
      </w:r>
      <w:r w:rsidR="00D86AF8" w:rsidRPr="00B83B3E">
        <w:t xml:space="preserve">If No is selected, </w:t>
      </w:r>
      <w:r w:rsidR="006B7071" w:rsidRPr="00B83B3E">
        <w:t>CAPRI</w:t>
      </w:r>
      <w:r w:rsidR="00D86AF8" w:rsidRPr="00B83B3E">
        <w:t xml:space="preserve"> return</w:t>
      </w:r>
      <w:r w:rsidRPr="00B83B3E">
        <w:t>s</w:t>
      </w:r>
      <w:r w:rsidR="00D86AF8" w:rsidRPr="00B83B3E">
        <w:t xml:space="preserve"> the user to the Template and </w:t>
      </w:r>
      <w:r w:rsidR="00511D74" w:rsidRPr="00B83B3E">
        <w:t>a</w:t>
      </w:r>
      <w:r w:rsidR="00D86AF8" w:rsidRPr="00B83B3E">
        <w:t xml:space="preserve"> save point </w:t>
      </w:r>
      <w:r w:rsidR="00254AD3" w:rsidRPr="00B83B3E">
        <w:t>is</w:t>
      </w:r>
      <w:r w:rsidR="00D86AF8" w:rsidRPr="00B83B3E">
        <w:t xml:space="preserve"> </w:t>
      </w:r>
      <w:r w:rsidR="00511D74" w:rsidRPr="00B83B3E">
        <w:t xml:space="preserve">not </w:t>
      </w:r>
      <w:r w:rsidR="00D86AF8" w:rsidRPr="00B83B3E">
        <w:t>created in the save history.</w:t>
      </w:r>
    </w:p>
    <w:p w14:paraId="5C3CDB4F" w14:textId="77777777" w:rsidR="00526097" w:rsidRPr="00B83B3E" w:rsidRDefault="00526097" w:rsidP="001C720C">
      <w:pPr>
        <w:pStyle w:val="Body3PicCaption"/>
      </w:pPr>
    </w:p>
    <w:p w14:paraId="5C3CDB50" w14:textId="608BA7C7" w:rsidR="00AE3962" w:rsidRPr="00B83B3E" w:rsidRDefault="005B290C" w:rsidP="00F47CD9">
      <w:pPr>
        <w:pStyle w:val="Body3PicCaption"/>
      </w:pPr>
      <w:r w:rsidRPr="00B83B3E">
        <w:drawing>
          <wp:inline distT="0" distB="0" distL="0" distR="0" wp14:anchorId="68E5B069" wp14:editId="4EAD956B">
            <wp:extent cx="2962275" cy="1009650"/>
            <wp:effectExtent l="19050" t="19050" r="28575" b="19050"/>
            <wp:docPr id="369" name="Picture 134" descr="Displays the close and save document option" title="Fig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5"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3566E063" w:rsidR="00D86AF8" w:rsidRPr="00B83B3E" w:rsidRDefault="00AE3962" w:rsidP="00B52F9B">
      <w:pPr>
        <w:pStyle w:val="Caption"/>
        <w:rPr>
          <w:rFonts w:cs="Times New Roman"/>
        </w:rPr>
      </w:pPr>
      <w:bookmarkStart w:id="1688" w:name="_Ref413322444"/>
      <w:bookmarkStart w:id="1689" w:name="_Toc5243565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143</w:t>
      </w:r>
      <w:r w:rsidR="008D502E">
        <w:rPr>
          <w:rFonts w:cs="Times New Roman"/>
        </w:rPr>
        <w:fldChar w:fldCharType="end"/>
      </w:r>
      <w:bookmarkEnd w:id="1688"/>
      <w:r w:rsidR="00106E10">
        <w:rPr>
          <w:rFonts w:cs="Times New Roman"/>
        </w:rPr>
        <w:t>. Save Worksheet Prompt.</w:t>
      </w:r>
      <w:bookmarkEnd w:id="1689"/>
    </w:p>
    <w:p w14:paraId="5C3CDB52" w14:textId="77777777" w:rsidR="00D86AF8" w:rsidRPr="00B83B3E" w:rsidRDefault="00D86AF8" w:rsidP="00A561AD">
      <w:pPr>
        <w:pStyle w:val="Heading3"/>
      </w:pPr>
      <w:bookmarkStart w:id="1690" w:name="_Toc146086698"/>
      <w:bookmarkStart w:id="1691" w:name="_Toc278187856"/>
      <w:bookmarkStart w:id="1692" w:name="_Toc508873651"/>
      <w:bookmarkStart w:id="1693" w:name="_Toc508875027"/>
      <w:bookmarkStart w:id="1694" w:name="_Toc508875881"/>
      <w:bookmarkStart w:id="1695" w:name="_Toc524336350"/>
      <w:r w:rsidRPr="00B83B3E">
        <w:t xml:space="preserve">Reviewer </w:t>
      </w:r>
      <w:r w:rsidR="000B7C2C" w:rsidRPr="00B83B3E">
        <w:t xml:space="preserve">Security </w:t>
      </w:r>
      <w:r w:rsidRPr="00B83B3E">
        <w:t>Key Functionality</w:t>
      </w:r>
      <w:bookmarkEnd w:id="1690"/>
      <w:bookmarkEnd w:id="1691"/>
      <w:bookmarkEnd w:id="1692"/>
      <w:bookmarkEnd w:id="1693"/>
      <w:bookmarkEnd w:id="1694"/>
      <w:bookmarkEnd w:id="1695"/>
    </w:p>
    <w:p w14:paraId="5C3CDB53" w14:textId="6259738C" w:rsidR="00D86AF8" w:rsidRPr="00B83B3E" w:rsidRDefault="00D86AF8" w:rsidP="00400B72">
      <w:pPr>
        <w:pStyle w:val="Body3PicCaption"/>
      </w:pPr>
      <w:r w:rsidRPr="00B83B3E">
        <w:t xml:space="preserve">Users who have been assigned the Reviewer </w:t>
      </w:r>
      <w:r w:rsidR="000B7C2C" w:rsidRPr="00B83B3E">
        <w:t>Security Key</w:t>
      </w:r>
      <w:r w:rsidRPr="00B83B3E">
        <w:t xml:space="preserve"> </w:t>
      </w:r>
      <w:r w:rsidR="00974F11" w:rsidRPr="00B83B3E">
        <w:t>have</w:t>
      </w:r>
      <w:r w:rsidR="00511D74" w:rsidRPr="00B83B3E">
        <w:t xml:space="preserve"> reviewer-</w:t>
      </w:r>
      <w:r w:rsidRPr="00B83B3E">
        <w:t>specific buttons inside a CPWM template</w:t>
      </w:r>
      <w:r w:rsidR="00F34292" w:rsidRPr="00B83B3E">
        <w:t xml:space="preserve"> (</w:t>
      </w:r>
      <w:r w:rsidR="00526097" w:rsidRPr="00B83B3E">
        <w:fldChar w:fldCharType="begin"/>
      </w:r>
      <w:r w:rsidR="00526097" w:rsidRPr="00B83B3E">
        <w:instrText xml:space="preserve"> REF _Ref406770877 \h </w:instrText>
      </w:r>
      <w:r w:rsidR="00B83B3E">
        <w:instrText xml:space="preserve"> \* MERGEFORMAT </w:instrText>
      </w:r>
      <w:r w:rsidR="00526097" w:rsidRPr="00B83B3E">
        <w:fldChar w:fldCharType="separate"/>
      </w:r>
      <w:r w:rsidR="00291D99" w:rsidRPr="00B83B3E">
        <w:t xml:space="preserve">Figure </w:t>
      </w:r>
      <w:r w:rsidR="00291D99">
        <w:t>2</w:t>
      </w:r>
      <w:r w:rsidR="00291D99">
        <w:noBreakHyphen/>
        <w:t>179</w:t>
      </w:r>
      <w:r w:rsidR="00526097" w:rsidRPr="00B83B3E">
        <w:fldChar w:fldCharType="end"/>
      </w:r>
      <w:r w:rsidR="00F34292" w:rsidRPr="00B83B3E">
        <w:t>)</w:t>
      </w:r>
      <w:r w:rsidRPr="00B83B3E">
        <w:t>.</w:t>
      </w:r>
    </w:p>
    <w:p w14:paraId="5C3CDB54" w14:textId="77777777" w:rsidR="00526097" w:rsidRPr="00B83B3E" w:rsidRDefault="00526097" w:rsidP="001C720C">
      <w:pPr>
        <w:pStyle w:val="Body3PicCaption"/>
      </w:pPr>
    </w:p>
    <w:p w14:paraId="5C3CDB55" w14:textId="29A88598" w:rsidR="00AE3962" w:rsidRPr="00B83B3E" w:rsidRDefault="005B290C" w:rsidP="00F47CD9">
      <w:pPr>
        <w:pStyle w:val="Body3PicCaption"/>
      </w:pPr>
      <w:r w:rsidRPr="00B83B3E">
        <w:drawing>
          <wp:inline distT="0" distB="0" distL="0" distR="0" wp14:anchorId="6BB7EFDA" wp14:editId="0A796C32">
            <wp:extent cx="3381375" cy="304800"/>
            <wp:effectExtent l="19050" t="19050" r="28575" b="19050"/>
            <wp:docPr id="370" name="Picture 14" descr="Displays for users who have been assigned the Reviewer Security Key and have reviewer-specific buttons inside a CPWM template" title="Fig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35B31F9C" w:rsidR="00D86AF8" w:rsidRPr="00B83B3E" w:rsidRDefault="00AE3962" w:rsidP="00B52F9B">
      <w:pPr>
        <w:pStyle w:val="Caption"/>
        <w:rPr>
          <w:rFonts w:cs="Times New Roman"/>
        </w:rPr>
      </w:pPr>
      <w:bookmarkStart w:id="1696" w:name="_Ref406770877"/>
      <w:bookmarkStart w:id="1697" w:name="_Toc5243565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144</w:t>
      </w:r>
      <w:r w:rsidR="008D502E">
        <w:rPr>
          <w:rFonts w:cs="Times New Roman"/>
        </w:rPr>
        <w:fldChar w:fldCharType="end"/>
      </w:r>
      <w:bookmarkEnd w:id="1696"/>
      <w:r w:rsidR="00DE2AA3">
        <w:rPr>
          <w:rFonts w:cs="Times New Roman"/>
        </w:rPr>
        <w:t>. Reviewer Security Privileges View.</w:t>
      </w:r>
      <w:bookmarkEnd w:id="1697"/>
    </w:p>
    <w:p w14:paraId="5C3CDB57" w14:textId="77777777" w:rsidR="00526097" w:rsidRPr="00B83B3E" w:rsidRDefault="00526097" w:rsidP="00526097"/>
    <w:p w14:paraId="5C3CDB58" w14:textId="77777777" w:rsidR="00D86AF8" w:rsidRPr="00B83B3E" w:rsidRDefault="006B7071" w:rsidP="00B2370B">
      <w:pPr>
        <w:pStyle w:val="BodyText"/>
      </w:pPr>
      <w:r w:rsidRPr="00B83B3E">
        <w:t>Selecting</w:t>
      </w:r>
      <w:r w:rsidR="00D86AF8" w:rsidRPr="00B83B3E">
        <w:t xml:space="preserve"> the </w:t>
      </w:r>
      <w:r w:rsidR="00D86AF8" w:rsidRPr="00B83B3E">
        <w:rPr>
          <w:b/>
        </w:rPr>
        <w:t>Send for Signature</w:t>
      </w:r>
      <w:r w:rsidR="00D86AF8" w:rsidRPr="00B83B3E">
        <w:t xml:space="preserve"> button </w:t>
      </w:r>
      <w:r w:rsidR="0099385A" w:rsidRPr="00B83B3E">
        <w:t>allows</w:t>
      </w:r>
      <w:r w:rsidR="00D86AF8" w:rsidRPr="00B83B3E">
        <w:t xml:space="preserve"> the reviewer to select a signer for the document. 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 xml:space="preserve">who is </w:t>
      </w:r>
      <w:r w:rsidR="00D86AF8" w:rsidRPr="00B83B3E">
        <w:t>authorized to complete the upload process.</w:t>
      </w:r>
    </w:p>
    <w:p w14:paraId="5C3CDB59" w14:textId="13ABB23C" w:rsidR="00D86AF8" w:rsidRPr="00B83B3E" w:rsidRDefault="00D86AF8" w:rsidP="00B2370B">
      <w:pPr>
        <w:pStyle w:val="BodyText"/>
      </w:pPr>
      <w:r w:rsidRPr="00B83B3E">
        <w:t xml:space="preserve">If there is a problem with the document, the reviewer can communicate with the original author by </w:t>
      </w:r>
      <w:r w:rsidR="006B7071" w:rsidRPr="00B83B3E">
        <w:t>selecting</w:t>
      </w:r>
      <w:r w:rsidRPr="00B83B3E">
        <w:t xml:space="preserve"> </w:t>
      </w:r>
      <w:r w:rsidRPr="00B83B3E">
        <w:rPr>
          <w:b/>
        </w:rPr>
        <w:t>Review Events</w:t>
      </w:r>
      <w:r w:rsidR="00511D74" w:rsidRPr="00B83B3E">
        <w:t xml:space="preserve"> to display a</w:t>
      </w:r>
      <w:r w:rsidRPr="00B83B3E">
        <w:t xml:space="preserve"> dialog box (</w:t>
      </w:r>
      <w:r w:rsidR="00526097" w:rsidRPr="00B83B3E">
        <w:fldChar w:fldCharType="begin"/>
      </w:r>
      <w:r w:rsidR="00526097" w:rsidRPr="00B83B3E">
        <w:instrText xml:space="preserve"> REF _Ref406770843 \h </w:instrText>
      </w:r>
      <w:r w:rsidR="00B83B3E">
        <w:instrText xml:space="preserve"> \* MERGEFORMAT </w:instrText>
      </w:r>
      <w:r w:rsidR="00526097" w:rsidRPr="00B83B3E">
        <w:fldChar w:fldCharType="separate"/>
      </w:r>
      <w:r w:rsidR="00291D99" w:rsidRPr="00B83B3E">
        <w:t xml:space="preserve">Figure </w:t>
      </w:r>
      <w:r w:rsidR="00291D99">
        <w:rPr>
          <w:noProof/>
        </w:rPr>
        <w:t>2</w:t>
      </w:r>
      <w:r w:rsidR="00291D99">
        <w:rPr>
          <w:noProof/>
        </w:rPr>
        <w:noBreakHyphen/>
        <w:t>180</w:t>
      </w:r>
      <w:r w:rsidR="00526097" w:rsidRPr="00B83B3E">
        <w:fldChar w:fldCharType="end"/>
      </w:r>
      <w:r w:rsidRPr="00B83B3E">
        <w:t>).</w:t>
      </w:r>
    </w:p>
    <w:p w14:paraId="5C3CDB5A" w14:textId="40FAE681" w:rsidR="00D86AF8" w:rsidRPr="00B83B3E" w:rsidRDefault="00213B8B" w:rsidP="00B2370B">
      <w:pPr>
        <w:pStyle w:val="BodyText"/>
      </w:pPr>
      <w:r w:rsidRPr="00B83B3E">
        <w:t xml:space="preserve">The reviewer can browse previous activity on the document by selecting entries under </w:t>
      </w:r>
      <w:r w:rsidR="00791DA9" w:rsidRPr="00B83B3E">
        <w:t xml:space="preserve">the </w:t>
      </w:r>
      <w:r w:rsidR="00791DA9" w:rsidRPr="00B83B3E">
        <w:rPr>
          <w:b/>
        </w:rPr>
        <w:t>Date</w:t>
      </w:r>
      <w:r w:rsidRPr="00B83B3E">
        <w:rPr>
          <w:b/>
        </w:rPr>
        <w:t>/</w:t>
      </w:r>
      <w:r w:rsidR="00791DA9" w:rsidRPr="00B83B3E">
        <w:rPr>
          <w:b/>
        </w:rPr>
        <w:t>Time</w:t>
      </w:r>
      <w:r w:rsidR="00791DA9" w:rsidRPr="00B83B3E">
        <w:t xml:space="preserve"> field</w:t>
      </w:r>
      <w:r w:rsidRPr="00B83B3E">
        <w:t>, if there are any.</w:t>
      </w:r>
      <w:r w:rsidR="00EE0CF4">
        <w:t xml:space="preserve"> </w:t>
      </w:r>
      <w:r w:rsidR="00D86AF8" w:rsidRPr="00B83B3E">
        <w:t xml:space="preserve">To create a new review event, the reviewer </w:t>
      </w:r>
      <w:r w:rsidR="00511D74" w:rsidRPr="00B83B3E">
        <w:t>selects</w:t>
      </w:r>
      <w:r w:rsidR="00D86AF8" w:rsidRPr="00B83B3E">
        <w:t xml:space="preserve"> </w:t>
      </w:r>
      <w:r w:rsidR="00D86AF8" w:rsidRPr="00B83B3E">
        <w:rPr>
          <w:b/>
        </w:rPr>
        <w:t>Add New Send Back Event</w:t>
      </w:r>
      <w:r w:rsidR="00D86AF8" w:rsidRPr="00B83B3E">
        <w:t xml:space="preserve">. The top </w:t>
      </w:r>
      <w:r w:rsidRPr="00B83B3E">
        <w:t>three</w:t>
      </w:r>
      <w:r w:rsidR="00D86AF8" w:rsidRPr="00B83B3E">
        <w:t xml:space="preserve"> fields </w:t>
      </w:r>
      <w:r w:rsidRPr="00B83B3E">
        <w:t>are</w:t>
      </w:r>
      <w:r w:rsidR="00D86AF8" w:rsidRPr="00B83B3E">
        <w:t xml:space="preserve"> set automatically.</w:t>
      </w:r>
      <w:r w:rsidR="00EE0CF4">
        <w:t xml:space="preserve"> </w:t>
      </w:r>
      <w:r w:rsidR="00D86AF8" w:rsidRPr="00B83B3E">
        <w:t>The reviewer place</w:t>
      </w:r>
      <w:r w:rsidRPr="00B83B3E">
        <w:t>s</w:t>
      </w:r>
      <w:r w:rsidR="00D86AF8" w:rsidRPr="00B83B3E">
        <w:t xml:space="preserve"> any </w:t>
      </w:r>
      <w:r w:rsidR="00D86AF8" w:rsidRPr="00B83B3E">
        <w:lastRenderedPageBreak/>
        <w:t xml:space="preserve">communication to the author in </w:t>
      </w:r>
      <w:r w:rsidRPr="00B83B3E">
        <w:t xml:space="preserve">the </w:t>
      </w:r>
      <w:r w:rsidRPr="00B83B3E">
        <w:rPr>
          <w:b/>
        </w:rPr>
        <w:t>Sent</w:t>
      </w:r>
      <w:r w:rsidR="00D86AF8" w:rsidRPr="00B83B3E">
        <w:rPr>
          <w:b/>
        </w:rPr>
        <w:t xml:space="preserve"> Back Comments</w:t>
      </w:r>
      <w:r w:rsidRPr="00B83B3E">
        <w:t xml:space="preserve"> </w:t>
      </w:r>
      <w:r w:rsidR="00D86AF8" w:rsidRPr="00B83B3E">
        <w:t>field.</w:t>
      </w:r>
      <w:r w:rsidR="00EE0CF4">
        <w:t xml:space="preserve"> </w:t>
      </w:r>
      <w:r w:rsidRPr="00B83B3E">
        <w:t>When the</w:t>
      </w:r>
      <w:r w:rsidR="00511D74" w:rsidRPr="00B83B3E">
        <w:t xml:space="preserve"> user selects </w:t>
      </w:r>
      <w:r w:rsidR="00D86AF8" w:rsidRPr="00B83B3E">
        <w:rPr>
          <w:b/>
        </w:rPr>
        <w:t xml:space="preserve">Send Back Now </w:t>
      </w:r>
      <w:r w:rsidRPr="00B83B3E">
        <w:t>to complete the transaction</w:t>
      </w:r>
      <w:r w:rsidR="00D86AF8" w:rsidRPr="00B83B3E">
        <w:t xml:space="preserve">, the status of the document </w:t>
      </w:r>
      <w:r w:rsidR="00254AD3" w:rsidRPr="00B83B3E">
        <w:t>is</w:t>
      </w:r>
      <w:r w:rsidRPr="00B83B3E">
        <w:t xml:space="preserve"> changed to </w:t>
      </w:r>
      <w:proofErr w:type="spellStart"/>
      <w:r w:rsidRPr="00B83B3E">
        <w:rPr>
          <w:b/>
        </w:rPr>
        <w:t>Sent</w:t>
      </w:r>
      <w:proofErr w:type="spellEnd"/>
      <w:r w:rsidRPr="00B83B3E">
        <w:rPr>
          <w:b/>
        </w:rPr>
        <w:t xml:space="preserve"> Back</w:t>
      </w:r>
      <w:r w:rsidRPr="00B83B3E">
        <w:t xml:space="preserve"> </w:t>
      </w:r>
      <w:r w:rsidR="00D86AF8" w:rsidRPr="00B83B3E">
        <w:t xml:space="preserve">and the original author </w:t>
      </w:r>
      <w:r w:rsidR="00787190" w:rsidRPr="00B83B3E">
        <w:t>receives</w:t>
      </w:r>
      <w:r w:rsidR="00D86AF8" w:rsidRPr="00B83B3E">
        <w:t xml:space="preserve"> a notice the next time </w:t>
      </w:r>
      <w:r w:rsidR="00511D74" w:rsidRPr="00B83B3E">
        <w:t>he or she logs</w:t>
      </w:r>
      <w:r w:rsidR="00D86AF8" w:rsidRPr="00B83B3E">
        <w:t xml:space="preserve"> into </w:t>
      </w:r>
      <w:r w:rsidR="006B7071" w:rsidRPr="00B83B3E">
        <w:t>CAPRI</w:t>
      </w:r>
      <w:r w:rsidR="00D86AF8" w:rsidRPr="00B83B3E">
        <w:t>.</w:t>
      </w:r>
      <w:r w:rsidR="00EE0CF4">
        <w:t xml:space="preserve"> </w:t>
      </w:r>
      <w:r w:rsidR="00D86AF8" w:rsidRPr="00B83B3E">
        <w:t xml:space="preserve">The reviewer’s comments </w:t>
      </w:r>
      <w:r w:rsidRPr="00B83B3E">
        <w:t>are</w:t>
      </w:r>
      <w:r w:rsidR="00D86AF8" w:rsidRPr="00B83B3E">
        <w:t xml:space="preserve"> the first thing seen when working with the sent back document.</w:t>
      </w:r>
    </w:p>
    <w:p w14:paraId="5C3CDB5B" w14:textId="2F711BD5" w:rsidR="00D86AF8" w:rsidRPr="00B83B3E" w:rsidRDefault="00D86AF8" w:rsidP="00686B14">
      <w:pPr>
        <w:pStyle w:val="BodyText"/>
      </w:pPr>
      <w:r w:rsidRPr="00B83B3E">
        <w:t xml:space="preserve">If a reviewer has been selected to sign a document by another reviewer, </w:t>
      </w:r>
      <w:r w:rsidR="00AE73FC" w:rsidRPr="00B83B3E">
        <w:t>they</w:t>
      </w:r>
      <w:r w:rsidR="002D42FB" w:rsidRPr="00B83B3E">
        <w:t xml:space="preserve"> </w:t>
      </w:r>
      <w:r w:rsidRPr="00B83B3E">
        <w:t xml:space="preserve">see the following prompt </w:t>
      </w:r>
      <w:r w:rsidR="00F34292" w:rsidRPr="00B83B3E">
        <w:t>(</w:t>
      </w:r>
      <w:r w:rsidR="00960815" w:rsidRPr="00B83B3E">
        <w:fldChar w:fldCharType="begin"/>
      </w:r>
      <w:r w:rsidR="00960815" w:rsidRPr="00B83B3E">
        <w:instrText xml:space="preserve"> REF _Ref406770843 \h </w:instrText>
      </w:r>
      <w:r w:rsidR="00B83B3E">
        <w:instrText xml:space="preserve"> \* MERGEFORMAT </w:instrText>
      </w:r>
      <w:r w:rsidR="00960815" w:rsidRPr="00B83B3E">
        <w:fldChar w:fldCharType="separate"/>
      </w:r>
      <w:r w:rsidR="00291D99" w:rsidRPr="00B83B3E">
        <w:t xml:space="preserve">Figure </w:t>
      </w:r>
      <w:r w:rsidR="00291D99">
        <w:rPr>
          <w:noProof/>
        </w:rPr>
        <w:t>2</w:t>
      </w:r>
      <w:r w:rsidR="00291D99">
        <w:rPr>
          <w:noProof/>
        </w:rPr>
        <w:noBreakHyphen/>
        <w:t>180</w:t>
      </w:r>
      <w:r w:rsidR="00960815" w:rsidRPr="00B83B3E">
        <w:fldChar w:fldCharType="end"/>
      </w:r>
      <w:r w:rsidR="00F34292" w:rsidRPr="00B83B3E">
        <w:t xml:space="preserve">) </w:t>
      </w:r>
      <w:r w:rsidRPr="00B83B3E">
        <w:t>when displaying that document with CPWM.</w:t>
      </w:r>
    </w:p>
    <w:p w14:paraId="5C3CDB5C" w14:textId="3279D3CD" w:rsidR="00AE3962" w:rsidRPr="00B83B3E" w:rsidRDefault="00A8724C" w:rsidP="00AE3962">
      <w:pPr>
        <w:pStyle w:val="BodyText"/>
        <w:keepNext/>
      </w:pPr>
      <w:r w:rsidRPr="00B83B3E">
        <w:rPr>
          <w:noProof/>
        </w:rPr>
        <w:drawing>
          <wp:inline distT="0" distB="0" distL="0" distR="0" wp14:anchorId="5F27E57E" wp14:editId="189BF66E">
            <wp:extent cx="5267325" cy="904875"/>
            <wp:effectExtent l="19050" t="19050" r="28575" b="28575"/>
            <wp:docPr id="371" name="Picture 136" descr="If a reviewer has been selected to sign a document by another reviewer, they see a prompt to confirm whether they want to activate signature mode or enable reviewer mode" title="Fig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197"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354F79CD" w:rsidR="00D86AF8" w:rsidRPr="00B83B3E" w:rsidRDefault="00AE3962" w:rsidP="00B52F9B">
      <w:pPr>
        <w:pStyle w:val="Caption"/>
        <w:rPr>
          <w:rFonts w:cs="Times New Roman"/>
        </w:rPr>
      </w:pPr>
      <w:bookmarkStart w:id="1698" w:name="_Ref406770843"/>
      <w:bookmarkStart w:id="1699" w:name="_Toc5243565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145</w:t>
      </w:r>
      <w:r w:rsidR="008D502E">
        <w:rPr>
          <w:rFonts w:cs="Times New Roman"/>
        </w:rPr>
        <w:fldChar w:fldCharType="end"/>
      </w:r>
      <w:bookmarkEnd w:id="1698"/>
      <w:r w:rsidR="00DE2AA3">
        <w:rPr>
          <w:rFonts w:cs="Times New Roman"/>
        </w:rPr>
        <w:t>. Reviewer Sign Document Prompt.</w:t>
      </w:r>
      <w:bookmarkEnd w:id="1699"/>
    </w:p>
    <w:p w14:paraId="5C3CDB5E" w14:textId="77777777" w:rsidR="00D86AF8" w:rsidRPr="00B83B3E" w:rsidRDefault="00D86AF8" w:rsidP="00EE33FC">
      <w:pPr>
        <w:pStyle w:val="Heading4"/>
      </w:pPr>
      <w:bookmarkStart w:id="1700" w:name="_Toc146086699"/>
      <w:bookmarkStart w:id="1701" w:name="_Toc508873652"/>
      <w:r w:rsidRPr="00B83B3E">
        <w:t>Additional Considerations</w:t>
      </w:r>
      <w:bookmarkEnd w:id="1700"/>
      <w:bookmarkEnd w:id="1701"/>
    </w:p>
    <w:p w14:paraId="5C3CDB5F" w14:textId="77777777" w:rsidR="00D86AF8" w:rsidRDefault="00D86AF8" w:rsidP="005F7F65">
      <w:r w:rsidRPr="00B83B3E">
        <w:t>A reviewer can display any document in CPWM, even if it is unsigned. Users who do not have the DVBAB CPWM REVIEWER key can only view signed documents or unsigned documents that belong to them.</w:t>
      </w:r>
    </w:p>
    <w:p w14:paraId="1D903F4E" w14:textId="77777777" w:rsidR="00400B72" w:rsidRPr="00400B72" w:rsidRDefault="00400B72" w:rsidP="005F7F65"/>
    <w:p w14:paraId="5C3CDB60" w14:textId="77777777" w:rsidR="00D86AF8" w:rsidRPr="00400B72" w:rsidRDefault="00D86AF8">
      <w:pPr>
        <w:pStyle w:val="Heading4"/>
      </w:pPr>
      <w:bookmarkStart w:id="1702" w:name="_Toc508873653"/>
      <w:r w:rsidRPr="00400B72">
        <w:t>Sending a CPWM Exam for Review</w:t>
      </w:r>
      <w:bookmarkEnd w:id="1702"/>
    </w:p>
    <w:p w14:paraId="5C3CDB61" w14:textId="1687A1EE" w:rsidR="00D86AF8" w:rsidRPr="00400B72" w:rsidRDefault="004439F3" w:rsidP="005F7F65">
      <w:r w:rsidRPr="00400B72">
        <w:t>U</w:t>
      </w:r>
      <w:r w:rsidR="00D86AF8" w:rsidRPr="00400B72">
        <w:t xml:space="preserve">sers have the option to </w:t>
      </w:r>
      <w:r w:rsidRPr="00400B72">
        <w:t>include</w:t>
      </w:r>
      <w:r w:rsidR="00D86AF8" w:rsidRPr="00400B72">
        <w:t xml:space="preserve"> comments </w:t>
      </w:r>
      <w:r w:rsidRPr="00400B72">
        <w:t>with an</w:t>
      </w:r>
      <w:r w:rsidR="00D86AF8" w:rsidRPr="00400B72">
        <w:t xml:space="preserve"> exam</w:t>
      </w:r>
      <w:r w:rsidRPr="00400B72">
        <w:t xml:space="preserve"> when it</w:t>
      </w:r>
      <w:r w:rsidR="00D86AF8" w:rsidRPr="00400B72">
        <w:t xml:space="preserve"> is sent for review.</w:t>
      </w:r>
      <w:r w:rsidR="00EE0CF4">
        <w:t xml:space="preserve"> </w:t>
      </w:r>
      <w:r w:rsidR="00D86AF8" w:rsidRPr="00400B72">
        <w:t>When a use</w:t>
      </w:r>
      <w:r w:rsidR="00B01039" w:rsidRPr="00400B72">
        <w:t>r</w:t>
      </w:r>
      <w:r w:rsidR="00D86AF8" w:rsidRPr="00400B72">
        <w:t xml:space="preserve"> selects the </w:t>
      </w:r>
      <w:r w:rsidR="00B01039" w:rsidRPr="00400B72">
        <w:t>S</w:t>
      </w:r>
      <w:r w:rsidR="00D86AF8" w:rsidRPr="00400B72">
        <w:t xml:space="preserve">end for </w:t>
      </w:r>
      <w:r w:rsidR="00B01039" w:rsidRPr="00400B72">
        <w:t>R</w:t>
      </w:r>
      <w:r w:rsidR="00D86AF8" w:rsidRPr="001C720C">
        <w:t>eview button in an open template</w:t>
      </w:r>
      <w:r w:rsidR="00B01039" w:rsidRPr="00F47CD9">
        <w:t>,</w:t>
      </w:r>
      <w:r w:rsidR="00D86AF8" w:rsidRPr="00F47CD9">
        <w:t xml:space="preserve"> </w:t>
      </w:r>
      <w:r w:rsidR="00B01039" w:rsidRPr="00F47CD9">
        <w:t>he or she is</w:t>
      </w:r>
      <w:r w:rsidR="00D86AF8" w:rsidRPr="00F47CD9">
        <w:t xml:space="preserve"> prompted with an </w:t>
      </w:r>
      <w:r w:rsidR="00D86AF8" w:rsidRPr="00400B72">
        <w:t>additional option of Yes, with a comment to the reviewer</w:t>
      </w:r>
      <w:r w:rsidR="00F34292" w:rsidRPr="00400B72">
        <w:t xml:space="preserve"> (</w:t>
      </w:r>
      <w:r w:rsidR="00960815" w:rsidRPr="00400B72">
        <w:fldChar w:fldCharType="begin"/>
      </w:r>
      <w:r w:rsidR="00960815" w:rsidRPr="00715505">
        <w:instrText xml:space="preserve"> REF _Ref406770830 \h </w:instrText>
      </w:r>
      <w:r w:rsidR="00B83B3E" w:rsidRPr="00715505">
        <w:instrText xml:space="preserve"> \* MERGEFORMAT </w:instrText>
      </w:r>
      <w:r w:rsidR="00960815" w:rsidRPr="00400B72">
        <w:fldChar w:fldCharType="separate"/>
      </w:r>
      <w:r w:rsidR="00291D99" w:rsidRPr="00F47CD9">
        <w:t xml:space="preserve">Figure </w:t>
      </w:r>
      <w:r w:rsidR="00291D99">
        <w:t>2</w:t>
      </w:r>
      <w:r w:rsidR="00291D99">
        <w:noBreakHyphen/>
        <w:t>181</w:t>
      </w:r>
      <w:r w:rsidR="00960815" w:rsidRPr="00400B72">
        <w:fldChar w:fldCharType="end"/>
      </w:r>
      <w:r w:rsidR="00F34292" w:rsidRPr="00400B72">
        <w:t>)</w:t>
      </w:r>
      <w:r w:rsidR="00D86AF8" w:rsidRPr="00400B72">
        <w:t>.</w:t>
      </w:r>
    </w:p>
    <w:p w14:paraId="5C3CDB62" w14:textId="77777777" w:rsidR="00960815" w:rsidRPr="001C720C" w:rsidRDefault="00960815" w:rsidP="005F7F65"/>
    <w:p w14:paraId="5C3CDB63" w14:textId="3F3E411A" w:rsidR="00AE3962" w:rsidRPr="00F47CD9" w:rsidRDefault="00A8724C" w:rsidP="005F7F65">
      <w:r w:rsidRPr="00B83B3E">
        <w:rPr>
          <w:noProof/>
        </w:rPr>
        <w:drawing>
          <wp:inline distT="0" distB="0" distL="0" distR="0" wp14:anchorId="05CA3D7D" wp14:editId="3AA59258">
            <wp:extent cx="3200400" cy="1733550"/>
            <wp:effectExtent l="0" t="0" r="0" b="0"/>
            <wp:docPr id="372" name="Picture 137" descr="Displays message, &quot;Are you ready to send for review?&quot;" title="Fig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198"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5A888D30" w:rsidR="00D86AF8" w:rsidRDefault="00AE3962">
      <w:pPr>
        <w:pStyle w:val="Caption"/>
      </w:pPr>
      <w:bookmarkStart w:id="1703" w:name="_Ref406770830"/>
      <w:bookmarkStart w:id="1704" w:name="_Toc524356576"/>
      <w:r w:rsidRPr="00F47CD9">
        <w:t xml:space="preserve">Figure </w:t>
      </w:r>
      <w:fldSimple w:instr=" STYLEREF 1 \s ">
        <w:r w:rsidR="008D502E">
          <w:rPr>
            <w:noProof/>
          </w:rPr>
          <w:t>2</w:t>
        </w:r>
      </w:fldSimple>
      <w:r w:rsidR="008D502E">
        <w:noBreakHyphen/>
      </w:r>
      <w:fldSimple w:instr=" SEQ Figure \* ARABIC \s 1 ">
        <w:r w:rsidR="008D502E">
          <w:rPr>
            <w:noProof/>
          </w:rPr>
          <w:t>146</w:t>
        </w:r>
      </w:fldSimple>
      <w:bookmarkEnd w:id="1703"/>
      <w:r w:rsidR="00047C36">
        <w:t>. Send CPWM for Review.</w:t>
      </w:r>
      <w:bookmarkEnd w:id="1704"/>
    </w:p>
    <w:p w14:paraId="7F7A6DDD" w14:textId="77777777" w:rsidR="00400B72" w:rsidRPr="00400B72" w:rsidRDefault="00400B72" w:rsidP="005F7F65">
      <w:pPr>
        <w:pStyle w:val="BodyText"/>
      </w:pPr>
    </w:p>
    <w:p w14:paraId="5C3CDB66" w14:textId="1B01F9D4" w:rsidR="00D86AF8" w:rsidRPr="00B83B3E" w:rsidRDefault="00D86AF8">
      <w:pPr>
        <w:pStyle w:val="Body3PicCaption"/>
      </w:pPr>
      <w:r w:rsidRPr="00B83B3E">
        <w:lastRenderedPageBreak/>
        <w:t>Choosing the option Yes, with a comment to the reviewer</w:t>
      </w:r>
      <w:r w:rsidR="00B01039" w:rsidRPr="00B83B3E">
        <w:t xml:space="preserve"> </w:t>
      </w:r>
      <w:r w:rsidRPr="00B83B3E">
        <w:t xml:space="preserve">opens the Send Reviewer </w:t>
      </w:r>
      <w:r w:rsidR="00C738C6" w:rsidRPr="00B83B3E">
        <w:t>A</w:t>
      </w:r>
      <w:r w:rsidRPr="00B83B3E">
        <w:t xml:space="preserve"> Message box</w:t>
      </w:r>
      <w:r w:rsidR="00F34292" w:rsidRPr="00B83B3E">
        <w:t xml:space="preserve"> (</w:t>
      </w:r>
      <w:r w:rsidR="00960815" w:rsidRPr="00B83B3E">
        <w:fldChar w:fldCharType="begin"/>
      </w:r>
      <w:r w:rsidR="00960815" w:rsidRPr="00B83B3E">
        <w:instrText xml:space="preserve"> REF _Ref406770815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182</w:t>
      </w:r>
      <w:r w:rsidR="00960815" w:rsidRPr="00B83B3E">
        <w:fldChar w:fldCharType="end"/>
      </w:r>
      <w:r w:rsidR="00F34292" w:rsidRPr="00B83B3E">
        <w:t>)</w:t>
      </w:r>
      <w:r w:rsidRPr="00B83B3E">
        <w:t>.</w:t>
      </w:r>
      <w:r w:rsidR="00EE0CF4">
        <w:t xml:space="preserve"> </w:t>
      </w:r>
      <w:r w:rsidR="00B01039" w:rsidRPr="00B83B3E">
        <w:t>The user enters</w:t>
      </w:r>
      <w:r w:rsidRPr="00B83B3E">
        <w:t xml:space="preserve"> comments </w:t>
      </w:r>
      <w:r w:rsidR="00B01039" w:rsidRPr="00B83B3E">
        <w:t xml:space="preserve">and </w:t>
      </w:r>
      <w:r w:rsidRPr="00B83B3E">
        <w:t>the</w:t>
      </w:r>
      <w:r w:rsidR="00B01039" w:rsidRPr="00B83B3E">
        <w:t>n</w:t>
      </w:r>
      <w:r w:rsidRPr="00B83B3E">
        <w:t xml:space="preserve"> click</w:t>
      </w:r>
      <w:r w:rsidR="00B01039" w:rsidRPr="00B83B3E">
        <w:t>s</w:t>
      </w:r>
      <w:r w:rsidRPr="00B83B3E">
        <w:t xml:space="preserve"> </w:t>
      </w:r>
      <w:r w:rsidRPr="00B83B3E">
        <w:rPr>
          <w:u w:val="single"/>
        </w:rPr>
        <w:t>S</w:t>
      </w:r>
      <w:r w:rsidRPr="00B83B3E">
        <w:t>end to Reviewer Now.</w:t>
      </w:r>
    </w:p>
    <w:p w14:paraId="5C3CDB67" w14:textId="77777777" w:rsidR="00AE3962" w:rsidRPr="00B83B3E" w:rsidRDefault="00AE3962">
      <w:pPr>
        <w:pStyle w:val="Body3PicCaption"/>
      </w:pPr>
    </w:p>
    <w:p w14:paraId="5C3CDB68" w14:textId="4BB96C0E" w:rsidR="00AE3962" w:rsidRPr="00B83B3E" w:rsidRDefault="00625A1C">
      <w:pPr>
        <w:pStyle w:val="Body3PicCaption"/>
      </w:pPr>
      <w:r w:rsidRPr="00B83B3E">
        <w:drawing>
          <wp:inline distT="0" distB="0" distL="0" distR="0" wp14:anchorId="2A2C1304" wp14:editId="77E24349">
            <wp:extent cx="2809875" cy="2495550"/>
            <wp:effectExtent l="0" t="0" r="9525" b="0"/>
            <wp:docPr id="373" name="Picture 138" descr="Displays &quot;Send reviewer a Message&quot; screen " title="Fig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199"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0979B040" w:rsidR="00D86AF8" w:rsidRPr="00B83B3E" w:rsidRDefault="00AE3962" w:rsidP="00B52F9B">
      <w:pPr>
        <w:pStyle w:val="Caption"/>
        <w:rPr>
          <w:rFonts w:cs="Times New Roman"/>
        </w:rPr>
      </w:pPr>
      <w:bookmarkStart w:id="1705" w:name="_Ref406770815"/>
      <w:bookmarkStart w:id="1706" w:name="_Toc5243565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147</w:t>
      </w:r>
      <w:r w:rsidR="008D502E">
        <w:rPr>
          <w:rFonts w:cs="Times New Roman"/>
        </w:rPr>
        <w:fldChar w:fldCharType="end"/>
      </w:r>
      <w:bookmarkEnd w:id="1705"/>
      <w:r w:rsidR="00047C36">
        <w:rPr>
          <w:rFonts w:cs="Times New Roman"/>
        </w:rPr>
        <w:t>. Send Reviewer a Message View,</w:t>
      </w:r>
      <w:bookmarkEnd w:id="1706"/>
    </w:p>
    <w:p w14:paraId="5C3CDB6A" w14:textId="77777777" w:rsidR="00AE3962" w:rsidRPr="00B83B3E" w:rsidRDefault="00AE3962" w:rsidP="00400B72">
      <w:pPr>
        <w:pStyle w:val="Body3PicCaption"/>
      </w:pPr>
    </w:p>
    <w:p w14:paraId="5C3CDB6B" w14:textId="7343BD24" w:rsidR="00F34292" w:rsidRPr="00B83B3E" w:rsidRDefault="00D86AF8" w:rsidP="001C720C">
      <w:pPr>
        <w:pStyle w:val="Body3PicCaption"/>
      </w:pPr>
      <w:r w:rsidRPr="00B83B3E">
        <w:t xml:space="preserve">Status of </w:t>
      </w:r>
      <w:r w:rsidR="00F34292" w:rsidRPr="00B83B3E">
        <w:t>the exam then c</w:t>
      </w:r>
      <w:r w:rsidRPr="00B83B3E">
        <w:t>hanges to Review Pending</w:t>
      </w:r>
      <w:r w:rsidR="00F34292" w:rsidRPr="00B83B3E">
        <w:t xml:space="preserve"> (</w:t>
      </w:r>
      <w:r w:rsidR="00960815" w:rsidRPr="00B83B3E">
        <w:fldChar w:fldCharType="begin"/>
      </w:r>
      <w:r w:rsidR="00960815" w:rsidRPr="00B83B3E">
        <w:instrText xml:space="preserve"> REF _Ref406770806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183</w:t>
      </w:r>
      <w:r w:rsidR="00960815" w:rsidRPr="00B83B3E">
        <w:fldChar w:fldCharType="end"/>
      </w:r>
      <w:r w:rsidR="00F34292" w:rsidRPr="00B83B3E">
        <w:t>).</w:t>
      </w:r>
    </w:p>
    <w:p w14:paraId="5C3CDB6C" w14:textId="77777777" w:rsidR="00AE3962" w:rsidRPr="00B83B3E" w:rsidRDefault="00AE3962" w:rsidP="00F47CD9">
      <w:pPr>
        <w:pStyle w:val="Body3PicCaption"/>
      </w:pPr>
    </w:p>
    <w:p w14:paraId="5C3CDB6D" w14:textId="57861211" w:rsidR="00AE3962" w:rsidRPr="00B83B3E" w:rsidRDefault="00625A1C" w:rsidP="00F47CD9">
      <w:pPr>
        <w:pStyle w:val="Body3PicCaption"/>
      </w:pPr>
      <w:bookmarkStart w:id="1707" w:name="_Toc278548268"/>
      <w:r w:rsidRPr="00B83B3E">
        <w:drawing>
          <wp:inline distT="0" distB="0" distL="0" distR="0" wp14:anchorId="32E5A922" wp14:editId="2F964882">
            <wp:extent cx="4503420" cy="2887980"/>
            <wp:effectExtent l="0" t="0" r="0" b="7620"/>
            <wp:docPr id="374" name="Picture 374" descr="Displays review pending exam status" title="Fig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4503420" cy="2887980"/>
                    </a:xfrm>
                    <a:prstGeom prst="rect">
                      <a:avLst/>
                    </a:prstGeom>
                    <a:noFill/>
                  </pic:spPr>
                </pic:pic>
              </a:graphicData>
            </a:graphic>
          </wp:inline>
        </w:drawing>
      </w:r>
      <w:bookmarkEnd w:id="1707"/>
    </w:p>
    <w:p w14:paraId="5C3CDB6E" w14:textId="37F7FAA1" w:rsidR="00092F41" w:rsidRPr="00B83B3E" w:rsidRDefault="00AE3962" w:rsidP="00B52F9B">
      <w:pPr>
        <w:pStyle w:val="Caption"/>
        <w:rPr>
          <w:rFonts w:cs="Times New Roman"/>
        </w:rPr>
      </w:pPr>
      <w:bookmarkStart w:id="1708" w:name="_Ref406770806"/>
      <w:bookmarkStart w:id="1709" w:name="_Toc5243565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148</w:t>
      </w:r>
      <w:r w:rsidR="008D502E">
        <w:rPr>
          <w:rFonts w:cs="Times New Roman"/>
        </w:rPr>
        <w:fldChar w:fldCharType="end"/>
      </w:r>
      <w:bookmarkEnd w:id="1708"/>
      <w:r w:rsidR="005D1928">
        <w:rPr>
          <w:rFonts w:cs="Times New Roman"/>
        </w:rPr>
        <w:t>. C&amp;P Worksheet—Review Pending View.</w:t>
      </w:r>
      <w:bookmarkEnd w:id="1709"/>
    </w:p>
    <w:p w14:paraId="5C3CDB6F" w14:textId="77777777" w:rsidR="00D86AF8" w:rsidRPr="00B83B3E" w:rsidRDefault="00D86AF8" w:rsidP="00EE33FC">
      <w:pPr>
        <w:pStyle w:val="Heading4"/>
      </w:pPr>
      <w:bookmarkStart w:id="1710" w:name="_Toc508873654"/>
      <w:r w:rsidRPr="00B83B3E">
        <w:t xml:space="preserve">Sending a CPWM Exam for </w:t>
      </w:r>
      <w:proofErr w:type="spellStart"/>
      <w:r w:rsidR="00367550" w:rsidRPr="00B83B3E">
        <w:t>Cosign</w:t>
      </w:r>
      <w:r w:rsidRPr="00B83B3E">
        <w:t>ature</w:t>
      </w:r>
      <w:bookmarkEnd w:id="1710"/>
      <w:proofErr w:type="spellEnd"/>
    </w:p>
    <w:p w14:paraId="5C3CDB70" w14:textId="77777777" w:rsidR="00D86AF8" w:rsidRPr="00B83B3E" w:rsidRDefault="00213B8B" w:rsidP="00C93311">
      <w:pPr>
        <w:pStyle w:val="Heading4"/>
      </w:pPr>
      <w:bookmarkStart w:id="1711" w:name="_Toc508873655"/>
      <w:proofErr w:type="spellStart"/>
      <w:r w:rsidRPr="00B83B3E">
        <w:t>Cos</w:t>
      </w:r>
      <w:r w:rsidR="001C4104" w:rsidRPr="00B83B3E">
        <w:t>ignature</w:t>
      </w:r>
      <w:proofErr w:type="spellEnd"/>
      <w:r w:rsidR="001C4104" w:rsidRPr="00B83B3E">
        <w:t xml:space="preserve"> Required</w:t>
      </w:r>
      <w:bookmarkEnd w:id="1711"/>
    </w:p>
    <w:p w14:paraId="5C3CDB71" w14:textId="2C189CDA" w:rsidR="00D86AF8" w:rsidRPr="00B83B3E" w:rsidRDefault="00D86AF8" w:rsidP="00113C7E">
      <w:pPr>
        <w:pStyle w:val="BodyText"/>
      </w:pPr>
      <w:r w:rsidRPr="00B83B3E">
        <w:lastRenderedPageBreak/>
        <w:t xml:space="preserve">As previously described, </w:t>
      </w:r>
      <w:r w:rsidR="006B7071" w:rsidRPr="00B83B3E">
        <w:t>CAPRI</w:t>
      </w:r>
      <w:r w:rsidR="00AE73FC" w:rsidRPr="00B83B3E">
        <w:t xml:space="preserve"> </w:t>
      </w:r>
      <w:r w:rsidRPr="00B83B3E">
        <w:t>respect</w:t>
      </w:r>
      <w:r w:rsidR="00AE73FC" w:rsidRPr="00B83B3E">
        <w:t>s</w:t>
      </w:r>
      <w:r w:rsidRPr="00B83B3E">
        <w:t xml:space="preserve"> the CPRS </w:t>
      </w:r>
      <w:r w:rsidR="004439F3" w:rsidRPr="00B83B3E">
        <w:t>Authorization/Subscription Utility (</w:t>
      </w:r>
      <w:r w:rsidRPr="00B83B3E">
        <w:t>ASU</w:t>
      </w:r>
      <w:r w:rsidR="004439F3" w:rsidRPr="00B83B3E">
        <w:t>) and TIU</w:t>
      </w:r>
      <w:r w:rsidR="00213B8B" w:rsidRPr="00B83B3E">
        <w:t xml:space="preserve"> </w:t>
      </w:r>
      <w:r w:rsidRPr="00B83B3E">
        <w:t xml:space="preserve">business rules for </w:t>
      </w:r>
      <w:proofErr w:type="spellStart"/>
      <w:r w:rsidR="00367550" w:rsidRPr="00B83B3E">
        <w:t>cosign</w:t>
      </w:r>
      <w:r w:rsidRPr="00B83B3E">
        <w:t>ature</w:t>
      </w:r>
      <w:proofErr w:type="spellEnd"/>
      <w:r w:rsidRPr="00B83B3E">
        <w:t>.</w:t>
      </w:r>
      <w:r w:rsidR="00EE0CF4">
        <w:t xml:space="preserve"> </w:t>
      </w:r>
      <w:r w:rsidRPr="00B83B3E">
        <w:t>If a user is set up to require a note signature, the signature screen appear</w:t>
      </w:r>
      <w:r w:rsidR="00AE73FC" w:rsidRPr="00B83B3E">
        <w:t>s</w:t>
      </w:r>
      <w:r w:rsidRPr="00B83B3E">
        <w:t xml:space="preserve"> as in </w:t>
      </w:r>
      <w:r w:rsidR="00AD1E50" w:rsidRPr="00B83B3E">
        <w:t>(</w:t>
      </w:r>
      <w:r w:rsidR="00960815" w:rsidRPr="00B83B3E">
        <w:fldChar w:fldCharType="begin"/>
      </w:r>
      <w:r w:rsidR="00960815" w:rsidRPr="00B83B3E">
        <w:instrText xml:space="preserve"> REF _Ref406770792 \h </w:instrText>
      </w:r>
      <w:r w:rsidR="00B83B3E">
        <w:instrText xml:space="preserve"> \* MERGEFORMAT </w:instrText>
      </w:r>
      <w:r w:rsidR="00960815" w:rsidRPr="00B83B3E">
        <w:fldChar w:fldCharType="separate"/>
      </w:r>
      <w:r w:rsidR="00291D99" w:rsidRPr="00B83B3E">
        <w:t xml:space="preserve">Figure </w:t>
      </w:r>
      <w:r w:rsidR="00291D99">
        <w:rPr>
          <w:noProof/>
        </w:rPr>
        <w:t>2</w:t>
      </w:r>
      <w:r w:rsidR="00291D99">
        <w:rPr>
          <w:noProof/>
        </w:rPr>
        <w:noBreakHyphen/>
        <w:t>184</w:t>
      </w:r>
      <w:r w:rsidR="00960815" w:rsidRPr="00B83B3E">
        <w:fldChar w:fldCharType="end"/>
      </w:r>
      <w:r w:rsidR="00AD1E50" w:rsidRPr="00B83B3E">
        <w:t>)</w:t>
      </w:r>
      <w:r w:rsidR="00686B14" w:rsidRPr="00B83B3E">
        <w:t xml:space="preserve"> </w:t>
      </w:r>
      <w:r w:rsidRPr="00B83B3E">
        <w:t>after a title has been selected.</w:t>
      </w:r>
      <w:r w:rsidR="00EE0CF4">
        <w:t xml:space="preserve"> </w:t>
      </w:r>
      <w:r w:rsidR="000706B4" w:rsidRPr="00B83B3E">
        <w:t>Note that CAPRI has been modified to prevent displaying appointments with dates in the future from appearing in the list of Appointments.</w:t>
      </w:r>
    </w:p>
    <w:p w14:paraId="5C3CDB72" w14:textId="77777777" w:rsidR="00D86AF8" w:rsidRPr="00B83B3E" w:rsidRDefault="00D86AF8" w:rsidP="00113C7E">
      <w:pPr>
        <w:pStyle w:val="BodyText"/>
      </w:pPr>
      <w:r w:rsidRPr="00B83B3E">
        <w:t xml:space="preserve">If </w:t>
      </w:r>
      <w:r w:rsidR="00511D74" w:rsidRPr="00B83B3E">
        <w:t xml:space="preserve">a </w:t>
      </w:r>
      <w:proofErr w:type="spellStart"/>
      <w:r w:rsidRPr="00B83B3E">
        <w:t>cosignature</w:t>
      </w:r>
      <w:proofErr w:type="spellEnd"/>
      <w:r w:rsidRPr="00B83B3E">
        <w:t xml:space="preserve"> is required and the cosigner box is not active for a </w:t>
      </w:r>
      <w:proofErr w:type="gramStart"/>
      <w:r w:rsidRPr="00B83B3E">
        <w:t>particular user</w:t>
      </w:r>
      <w:proofErr w:type="gramEnd"/>
      <w:r w:rsidRPr="00B83B3E">
        <w:t>, IRM or the site’s Clinical Application Coordinator should be contacted for assistance.</w:t>
      </w:r>
    </w:p>
    <w:p w14:paraId="5C3CDB73" w14:textId="3347E277" w:rsidR="00AE3962" w:rsidRPr="00B83B3E" w:rsidRDefault="00AC693C" w:rsidP="00400B72">
      <w:pPr>
        <w:pStyle w:val="Body3PicCaption"/>
      </w:pPr>
      <w:r w:rsidRPr="00B83B3E">
        <w:drawing>
          <wp:inline distT="0" distB="0" distL="0" distR="0" wp14:anchorId="586361AD" wp14:editId="77A71704">
            <wp:extent cx="3048000" cy="2800350"/>
            <wp:effectExtent l="0" t="0" r="0" b="0"/>
            <wp:docPr id="375" name="Picture 140" descr="Signature Validation screen" title="Fig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1"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0389A142" w:rsidR="00D86AF8" w:rsidRPr="00B83B3E" w:rsidRDefault="00AE3962" w:rsidP="00B52F9B">
      <w:pPr>
        <w:pStyle w:val="Caption"/>
        <w:rPr>
          <w:rFonts w:cs="Times New Roman"/>
        </w:rPr>
      </w:pPr>
      <w:bookmarkStart w:id="1712" w:name="_Ref406770792"/>
      <w:bookmarkStart w:id="1713" w:name="_Toc5243565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149</w:t>
      </w:r>
      <w:r w:rsidR="008D502E">
        <w:rPr>
          <w:rFonts w:cs="Times New Roman"/>
        </w:rPr>
        <w:fldChar w:fldCharType="end"/>
      </w:r>
      <w:bookmarkEnd w:id="1712"/>
      <w:r w:rsidR="001B0E96">
        <w:rPr>
          <w:rFonts w:cs="Times New Roman"/>
        </w:rPr>
        <w:t>. Signature Validation View—Expected Cosigner Selection.</w:t>
      </w:r>
      <w:bookmarkEnd w:id="1713"/>
    </w:p>
    <w:p w14:paraId="5C3CDB75" w14:textId="77777777" w:rsidR="00AE3962" w:rsidRPr="00B83B3E" w:rsidRDefault="00AE3962" w:rsidP="00AE3962"/>
    <w:p w14:paraId="5C3CDB76" w14:textId="6753204A" w:rsidR="00D86AF8" w:rsidRPr="00B83B3E" w:rsidRDefault="006B7071" w:rsidP="00400B72">
      <w:pPr>
        <w:pStyle w:val="Body3PicCaption"/>
      </w:pPr>
      <w:r w:rsidRPr="00B83B3E">
        <w:t>Selecting</w:t>
      </w:r>
      <w:r w:rsidR="00213B8B" w:rsidRPr="00B83B3E">
        <w:t xml:space="preserve"> the box under </w:t>
      </w:r>
      <w:r w:rsidR="00D86AF8" w:rsidRPr="00B83B3E">
        <w:t xml:space="preserve">EXPECTED COSIGNER </w:t>
      </w:r>
      <w:r w:rsidR="0099385A" w:rsidRPr="00B83B3E">
        <w:t>allows</w:t>
      </w:r>
      <w:r w:rsidR="00D86AF8" w:rsidRPr="00B83B3E">
        <w:t xml:space="preserve"> the user to select or change a previously selected cosigner.</w:t>
      </w:r>
      <w:r w:rsidR="00EE0CF4">
        <w:t xml:space="preserve"> </w:t>
      </w:r>
      <w:r w:rsidR="00D86AF8" w:rsidRPr="00B83B3E">
        <w:t xml:space="preserve">A </w:t>
      </w:r>
      <w:r w:rsidR="00511D74" w:rsidRPr="00B83B3E">
        <w:t>Confirm Co-Signer</w:t>
      </w:r>
      <w:r w:rsidR="00D86AF8" w:rsidRPr="00B83B3E">
        <w:t xml:space="preserve"> dialog box </w:t>
      </w:r>
      <w:r w:rsidR="00511D74" w:rsidRPr="00B83B3E">
        <w:t>is displayed</w:t>
      </w:r>
      <w:r w:rsidR="00C11464" w:rsidRPr="00B83B3E">
        <w:t xml:space="preserve"> in</w:t>
      </w:r>
      <w:r w:rsidR="009A5A63" w:rsidRPr="00B83B3E">
        <w:t xml:space="preserve"> </w:t>
      </w:r>
      <w:r w:rsidR="00AD1E50" w:rsidRPr="00B83B3E">
        <w:t>(</w:t>
      </w:r>
      <w:r w:rsidR="00960815" w:rsidRPr="00B83B3E">
        <w:fldChar w:fldCharType="begin"/>
      </w:r>
      <w:r w:rsidR="00960815" w:rsidRPr="00B83B3E">
        <w:instrText xml:space="preserve"> REF _Ref406770779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185</w:t>
      </w:r>
      <w:r w:rsidR="00960815" w:rsidRPr="00B83B3E">
        <w:fldChar w:fldCharType="end"/>
      </w:r>
      <w:r w:rsidR="00AD1E50" w:rsidRPr="00B83B3E">
        <w:t>)</w:t>
      </w:r>
      <w:r w:rsidR="00D86AF8" w:rsidRPr="00B83B3E">
        <w:t>.</w:t>
      </w:r>
    </w:p>
    <w:p w14:paraId="5C3CDB78" w14:textId="537CBC8F" w:rsidR="00AE3962" w:rsidRPr="00B83B3E" w:rsidRDefault="00AC693C" w:rsidP="00400B72">
      <w:pPr>
        <w:pStyle w:val="Body3PicCaption"/>
      </w:pPr>
      <w:r w:rsidRPr="00B83B3E">
        <w:drawing>
          <wp:inline distT="0" distB="0" distL="0" distR="0" wp14:anchorId="40571EF4" wp14:editId="694B4C82">
            <wp:extent cx="5638800" cy="981075"/>
            <wp:effectExtent l="0" t="0" r="0" b="9525"/>
            <wp:docPr id="376" name="Picture 141" descr="Displays the Confirm Co-signer screen" title="Fig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2"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5B3F42DF" w:rsidR="00D86AF8" w:rsidRPr="00B83B3E" w:rsidRDefault="00AE3962" w:rsidP="00B52F9B">
      <w:pPr>
        <w:pStyle w:val="Caption"/>
        <w:rPr>
          <w:rFonts w:cs="Times New Roman"/>
        </w:rPr>
      </w:pPr>
      <w:bookmarkStart w:id="1714" w:name="_Ref406770779"/>
      <w:bookmarkStart w:id="1715" w:name="_Toc5243565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150</w:t>
      </w:r>
      <w:r w:rsidR="008D502E">
        <w:rPr>
          <w:rFonts w:cs="Times New Roman"/>
        </w:rPr>
        <w:fldChar w:fldCharType="end"/>
      </w:r>
      <w:bookmarkEnd w:id="1714"/>
      <w:r w:rsidR="001B0E96">
        <w:rPr>
          <w:rFonts w:cs="Times New Roman"/>
        </w:rPr>
        <w:t>. Confirm Cosigner Prompt.</w:t>
      </w:r>
      <w:bookmarkEnd w:id="1715"/>
    </w:p>
    <w:p w14:paraId="5C3CDB7A" w14:textId="77777777" w:rsidR="00AE3962" w:rsidRPr="00B83B3E" w:rsidRDefault="00AE3962" w:rsidP="00400B72">
      <w:pPr>
        <w:pStyle w:val="Body3PicCaption"/>
      </w:pPr>
    </w:p>
    <w:p w14:paraId="5C3CDB7B" w14:textId="62447983" w:rsidR="00D86AF8" w:rsidRPr="00B83B3E" w:rsidRDefault="00D86AF8" w:rsidP="00B2370B">
      <w:pPr>
        <w:pStyle w:val="BodyText"/>
      </w:pPr>
      <w:r w:rsidRPr="00B83B3E">
        <w:t xml:space="preserve">The user should verify that the correct cosigner is being </w:t>
      </w:r>
      <w:r w:rsidR="00511D74" w:rsidRPr="00B83B3E">
        <w:t>selected.</w:t>
      </w:r>
      <w:r w:rsidR="00EE0CF4">
        <w:t xml:space="preserve"> </w:t>
      </w:r>
      <w:r w:rsidR="00511D74" w:rsidRPr="00B83B3E">
        <w:t xml:space="preserve">The cosigner should </w:t>
      </w:r>
      <w:r w:rsidRPr="00B83B3E">
        <w:t xml:space="preserve">sign the document directly in </w:t>
      </w:r>
      <w:r w:rsidR="006B7071" w:rsidRPr="00B83B3E">
        <w:t>CAPRI</w:t>
      </w:r>
      <w:r w:rsidRPr="00B83B3E">
        <w:t xml:space="preserve"> to prevent use of the co</w:t>
      </w:r>
      <w:r w:rsidR="00686B14" w:rsidRPr="00B83B3E">
        <w:t>-</w:t>
      </w:r>
      <w:r w:rsidRPr="00B83B3E">
        <w:t>signature transfer utility.</w:t>
      </w:r>
    </w:p>
    <w:p w14:paraId="5C3CDB7C" w14:textId="77777777" w:rsidR="00D86AF8" w:rsidRPr="00B83B3E" w:rsidRDefault="00D86AF8" w:rsidP="00EE33FC">
      <w:pPr>
        <w:pStyle w:val="Heading4"/>
      </w:pPr>
      <w:bookmarkStart w:id="1716" w:name="_Toc508873656"/>
      <w:r w:rsidRPr="00B83B3E">
        <w:t>Sending a CPWM Exam for Signature</w:t>
      </w:r>
      <w:bookmarkEnd w:id="1716"/>
    </w:p>
    <w:p w14:paraId="5C3CDB7D" w14:textId="45D66B87" w:rsidR="00D86AF8" w:rsidRPr="00B83B3E" w:rsidRDefault="006B7071" w:rsidP="00B2370B">
      <w:pPr>
        <w:pStyle w:val="BodyText"/>
      </w:pPr>
      <w:r w:rsidRPr="00B83B3E">
        <w:t>Selecting</w:t>
      </w:r>
      <w:r w:rsidR="00D86AF8" w:rsidRPr="00B83B3E">
        <w:t xml:space="preserve"> </w:t>
      </w:r>
      <w:r w:rsidR="00D86AF8" w:rsidRPr="00B83B3E">
        <w:rPr>
          <w:b/>
        </w:rPr>
        <w:t>Send for Signature</w:t>
      </w:r>
      <w:r w:rsidR="00D86AF8" w:rsidRPr="00B83B3E">
        <w:t xml:space="preserve"> </w:t>
      </w:r>
      <w:r w:rsidR="0099385A" w:rsidRPr="00B83B3E">
        <w:t>allows</w:t>
      </w:r>
      <w:r w:rsidR="00D86AF8" w:rsidRPr="00B83B3E">
        <w:t xml:space="preserve"> the reviewer to select a signer for the document.</w:t>
      </w:r>
      <w:r w:rsidR="00EE0CF4">
        <w:t xml:space="preserve"> </w:t>
      </w:r>
      <w:r w:rsidR="00D86AF8" w:rsidRPr="00B83B3E">
        <w:t xml:space="preserve">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who</w:t>
      </w:r>
      <w:r w:rsidR="00D86AF8" w:rsidRPr="00B83B3E">
        <w:t xml:space="preserve"> </w:t>
      </w:r>
      <w:r w:rsidR="00254AD3" w:rsidRPr="00B83B3E">
        <w:t>is</w:t>
      </w:r>
      <w:r w:rsidR="00D86AF8" w:rsidRPr="00B83B3E">
        <w:t xml:space="preserve"> authorized to</w:t>
      </w:r>
      <w:bookmarkStart w:id="1717" w:name="_Toc150075129"/>
      <w:bookmarkStart w:id="1718" w:name="_Toc150075198"/>
      <w:bookmarkStart w:id="1719" w:name="_Toc150075259"/>
      <w:r w:rsidR="00A86454" w:rsidRPr="00B83B3E">
        <w:t xml:space="preserve"> complete the upload process.</w:t>
      </w:r>
    </w:p>
    <w:p w14:paraId="5C3CDB7E" w14:textId="77777777" w:rsidR="00D86AF8" w:rsidRPr="00B83B3E" w:rsidRDefault="00D86AF8" w:rsidP="00A561AD">
      <w:pPr>
        <w:pStyle w:val="Heading2"/>
      </w:pPr>
      <w:bookmarkStart w:id="1720" w:name="_Toc278187857"/>
      <w:bookmarkStart w:id="1721" w:name="_Toc508873657"/>
      <w:bookmarkStart w:id="1722" w:name="_Toc508875028"/>
      <w:bookmarkStart w:id="1723" w:name="_Toc508875882"/>
      <w:bookmarkStart w:id="1724" w:name="_Toc524336351"/>
      <w:r w:rsidRPr="00B83B3E">
        <w:lastRenderedPageBreak/>
        <w:t xml:space="preserve">CPWM Exam Management </w:t>
      </w:r>
      <w:r w:rsidR="002529C7" w:rsidRPr="00B83B3E">
        <w:t>F</w:t>
      </w:r>
      <w:r w:rsidRPr="00B83B3E">
        <w:t>unctions</w:t>
      </w:r>
      <w:bookmarkEnd w:id="1717"/>
      <w:bookmarkEnd w:id="1718"/>
      <w:bookmarkEnd w:id="1719"/>
      <w:bookmarkEnd w:id="1720"/>
      <w:bookmarkEnd w:id="1721"/>
      <w:bookmarkEnd w:id="1722"/>
      <w:bookmarkEnd w:id="1723"/>
      <w:bookmarkEnd w:id="1724"/>
    </w:p>
    <w:p w14:paraId="5C3CDB7F" w14:textId="77777777" w:rsidR="00D86AF8" w:rsidRPr="00B83B3E" w:rsidRDefault="00D86AF8" w:rsidP="00223E83">
      <w:pPr>
        <w:pStyle w:val="Heading3"/>
      </w:pPr>
      <w:bookmarkStart w:id="1725" w:name="_Toc278187858"/>
      <w:bookmarkStart w:id="1726" w:name="_Toc508873658"/>
      <w:bookmarkStart w:id="1727" w:name="_Toc508875029"/>
      <w:bookmarkStart w:id="1728" w:name="_Toc508875883"/>
      <w:bookmarkStart w:id="1729" w:name="_Toc524336352"/>
      <w:r w:rsidRPr="00B83B3E">
        <w:t>Unsigned C&amp;P Worksheets</w:t>
      </w:r>
      <w:bookmarkEnd w:id="1725"/>
      <w:bookmarkEnd w:id="1726"/>
      <w:bookmarkEnd w:id="1727"/>
      <w:bookmarkEnd w:id="1728"/>
      <w:bookmarkEnd w:id="1729"/>
    </w:p>
    <w:p w14:paraId="5C3CDB80" w14:textId="1D0AF443" w:rsidR="00D86AF8" w:rsidRPr="00B83B3E" w:rsidRDefault="00D86AF8" w:rsidP="00400B72">
      <w:pPr>
        <w:pStyle w:val="Body3PicCaption"/>
      </w:pPr>
      <w:r w:rsidRPr="00B83B3E">
        <w:t>To view the list of C&amp;P worksheets need</w:t>
      </w:r>
      <w:r w:rsidR="00946045" w:rsidRPr="00B83B3E">
        <w:t>ing</w:t>
      </w:r>
      <w:r w:rsidRPr="00B83B3E">
        <w:t xml:space="preserve"> </w:t>
      </w:r>
      <w:r w:rsidR="00946045" w:rsidRPr="00B83B3E">
        <w:t>a</w:t>
      </w:r>
      <w:r w:rsidR="00B575A2" w:rsidRPr="00B83B3E">
        <w:t xml:space="preserve"> cosignature, </w:t>
      </w:r>
      <w:r w:rsidRPr="00B83B3E">
        <w:t xml:space="preserve">users go to </w:t>
      </w:r>
      <w:r w:rsidR="00B575A2" w:rsidRPr="00B83B3E">
        <w:t xml:space="preserve">the </w:t>
      </w:r>
      <w:r w:rsidRPr="00B83B3E">
        <w:t xml:space="preserve">Tools menu </w:t>
      </w:r>
      <w:r w:rsidR="00E02F7A" w:rsidRPr="00B83B3E">
        <w:t>(</w:t>
      </w:r>
      <w:r w:rsidR="00960815" w:rsidRPr="00B83B3E">
        <w:fldChar w:fldCharType="begin"/>
      </w:r>
      <w:r w:rsidR="00960815" w:rsidRPr="00B83B3E">
        <w:instrText xml:space="preserve"> REF _Ref406770759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186</w:t>
      </w:r>
      <w:r w:rsidR="00960815" w:rsidRPr="00B83B3E">
        <w:fldChar w:fldCharType="end"/>
      </w:r>
      <w:r w:rsidR="00E02F7A" w:rsidRPr="00B83B3E">
        <w:t xml:space="preserve">) </w:t>
      </w:r>
      <w:r w:rsidR="00B575A2" w:rsidRPr="00B83B3E">
        <w:t>and</w:t>
      </w:r>
      <w:r w:rsidRPr="00B83B3E">
        <w:t xml:space="preserve"> select My Unsigned C&amp;P Worksheets</w:t>
      </w:r>
      <w:r w:rsidR="00F53D6C" w:rsidRPr="00B83B3E">
        <w:t>…</w:t>
      </w:r>
    </w:p>
    <w:p w14:paraId="5C3CDB81" w14:textId="5B29B8D8" w:rsidR="00AE3962" w:rsidRPr="00B83B3E" w:rsidRDefault="00AC693C" w:rsidP="00400B72">
      <w:pPr>
        <w:pStyle w:val="Body3PicCaption"/>
      </w:pPr>
      <w:r w:rsidRPr="00B83B3E">
        <w:drawing>
          <wp:inline distT="0" distB="0" distL="0" distR="0" wp14:anchorId="645E3F57" wp14:editId="0EB0C732">
            <wp:extent cx="3048000" cy="3095625"/>
            <wp:effectExtent l="19050" t="19050" r="19050" b="28575"/>
            <wp:docPr id="377" name="Picture 18" descr="Tools Menu screen capture" title="Fig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4C2E7292" w:rsidR="00DF0A1B" w:rsidRPr="00B83B3E" w:rsidRDefault="00AE3962" w:rsidP="00B52F9B">
      <w:pPr>
        <w:pStyle w:val="Caption"/>
        <w:rPr>
          <w:rFonts w:cs="Times New Roman"/>
        </w:rPr>
      </w:pPr>
      <w:bookmarkStart w:id="1730" w:name="_Ref406770759"/>
      <w:bookmarkStart w:id="1731" w:name="_Toc52435658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151</w:t>
      </w:r>
      <w:r w:rsidR="008D502E">
        <w:rPr>
          <w:rFonts w:cs="Times New Roman"/>
        </w:rPr>
        <w:fldChar w:fldCharType="end"/>
      </w:r>
      <w:bookmarkEnd w:id="1730"/>
      <w:r w:rsidR="001B0E96">
        <w:rPr>
          <w:rFonts w:cs="Times New Roman"/>
        </w:rPr>
        <w:t>. CAPRI Tools Menu</w:t>
      </w:r>
      <w:r w:rsidR="003A718B">
        <w:rPr>
          <w:rFonts w:cs="Times New Roman"/>
        </w:rPr>
        <w:t>—My Un</w:t>
      </w:r>
      <w:r w:rsidR="001B0E96">
        <w:rPr>
          <w:rFonts w:cs="Times New Roman"/>
        </w:rPr>
        <w:t>signed Worksheets Selection.</w:t>
      </w:r>
      <w:bookmarkEnd w:id="1731"/>
    </w:p>
    <w:p w14:paraId="5C3CDB83" w14:textId="77777777" w:rsidR="00D86AF8" w:rsidRPr="00B83B3E" w:rsidRDefault="00D86AF8" w:rsidP="00A561AD">
      <w:pPr>
        <w:pStyle w:val="Heading3"/>
      </w:pPr>
      <w:bookmarkStart w:id="1732" w:name="_Toc146086694"/>
      <w:bookmarkStart w:id="1733" w:name="_Toc278187859"/>
      <w:bookmarkStart w:id="1734" w:name="_Toc508873659"/>
      <w:bookmarkStart w:id="1735" w:name="_Toc508875030"/>
      <w:bookmarkStart w:id="1736" w:name="_Toc508875884"/>
      <w:bookmarkStart w:id="1737" w:name="_Toc524336353"/>
      <w:r w:rsidRPr="00B83B3E">
        <w:t>Unsigned Templates</w:t>
      </w:r>
      <w:bookmarkEnd w:id="1732"/>
      <w:bookmarkEnd w:id="1733"/>
      <w:bookmarkEnd w:id="1734"/>
      <w:bookmarkEnd w:id="1735"/>
      <w:bookmarkEnd w:id="1736"/>
      <w:bookmarkEnd w:id="1737"/>
    </w:p>
    <w:p w14:paraId="5C3CDB84" w14:textId="2687BDCA" w:rsidR="00D86AF8" w:rsidRPr="00B83B3E" w:rsidRDefault="00D86AF8" w:rsidP="00400B72">
      <w:pPr>
        <w:pStyle w:val="Body3PicCaption"/>
      </w:pPr>
      <w:r w:rsidRPr="00B83B3E">
        <w:t xml:space="preserve">Selecting My Unsigned C&amp;P Worksheets from the Tools </w:t>
      </w:r>
      <w:r w:rsidR="00B575A2" w:rsidRPr="00B83B3E">
        <w:t>m</w:t>
      </w:r>
      <w:r w:rsidRPr="00B83B3E">
        <w:t>enu</w:t>
      </w:r>
      <w:r w:rsidR="00B2370B" w:rsidRPr="00B83B3E">
        <w:t xml:space="preserve"> (</w:t>
      </w:r>
      <w:r w:rsidR="00F739AF" w:rsidRPr="00B83B3E">
        <w:fldChar w:fldCharType="begin"/>
      </w:r>
      <w:r w:rsidR="00F739AF" w:rsidRPr="00B83B3E">
        <w:instrText xml:space="preserve"> REF _Ref406770759 \h </w:instrText>
      </w:r>
      <w:r w:rsidR="00B83B3E">
        <w:instrText xml:space="preserve"> \* MERGEFORMAT </w:instrText>
      </w:r>
      <w:r w:rsidR="00F739AF" w:rsidRPr="00B83B3E">
        <w:fldChar w:fldCharType="separate"/>
      </w:r>
      <w:r w:rsidR="00291D99" w:rsidRPr="00B83B3E">
        <w:t xml:space="preserve">Figure </w:t>
      </w:r>
      <w:r w:rsidR="00291D99">
        <w:t>2</w:t>
      </w:r>
      <w:r w:rsidR="00291D99">
        <w:noBreakHyphen/>
        <w:t>186</w:t>
      </w:r>
      <w:r w:rsidR="00F739AF" w:rsidRPr="00B83B3E">
        <w:fldChar w:fldCharType="end"/>
      </w:r>
      <w:r w:rsidR="00B2370B" w:rsidRPr="00B83B3E">
        <w:t>)</w:t>
      </w:r>
      <w:r w:rsidRPr="00B83B3E">
        <w:t xml:space="preserve"> </w:t>
      </w:r>
      <w:r w:rsidR="00106F8B" w:rsidRPr="00B83B3E">
        <w:t>displays</w:t>
      </w:r>
      <w:r w:rsidRPr="00B83B3E">
        <w:t xml:space="preserve"> a list of unsigned templates</w:t>
      </w:r>
      <w:r w:rsidR="00E02F7A" w:rsidRPr="00B83B3E">
        <w:t xml:space="preserve"> (</w:t>
      </w:r>
      <w:r w:rsidR="00960815" w:rsidRPr="00B83B3E">
        <w:fldChar w:fldCharType="begin"/>
      </w:r>
      <w:r w:rsidR="00960815" w:rsidRPr="00B83B3E">
        <w:instrText xml:space="preserve"> REF _Ref406770742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187</w:t>
      </w:r>
      <w:r w:rsidR="00960815" w:rsidRPr="00B83B3E">
        <w:fldChar w:fldCharType="end"/>
      </w:r>
      <w:r w:rsidR="00E02F7A" w:rsidRPr="00B83B3E">
        <w:t>)</w:t>
      </w:r>
      <w:r w:rsidRPr="00B83B3E">
        <w:t>.</w:t>
      </w:r>
    </w:p>
    <w:p w14:paraId="5C3CDB85" w14:textId="77777777" w:rsidR="00AE3962" w:rsidRPr="00B83B3E" w:rsidRDefault="00AE3962" w:rsidP="001C720C">
      <w:pPr>
        <w:pStyle w:val="Body3PicCaption"/>
      </w:pPr>
    </w:p>
    <w:p w14:paraId="5C3CDB86" w14:textId="2E49EAA1" w:rsidR="00AE3962" w:rsidRPr="00B83B3E" w:rsidRDefault="00AC693C" w:rsidP="001C720C">
      <w:pPr>
        <w:pStyle w:val="Body3PicCaption"/>
      </w:pPr>
      <w:r w:rsidRPr="00B83B3E">
        <w:drawing>
          <wp:inline distT="0" distB="0" distL="0" distR="0" wp14:anchorId="7A56F9D5" wp14:editId="75BB5557">
            <wp:extent cx="4523740" cy="1976120"/>
            <wp:effectExtent l="0" t="0" r="0" b="5080"/>
            <wp:docPr id="378" name="Picture 80" descr="Displays Unsigned C&amp;P Worksheets from the Tools menu" title="Fig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4523740" cy="1976120"/>
                    </a:xfrm>
                    <a:prstGeom prst="rect">
                      <a:avLst/>
                    </a:prstGeom>
                    <a:noFill/>
                  </pic:spPr>
                </pic:pic>
              </a:graphicData>
            </a:graphic>
          </wp:inline>
        </w:drawing>
      </w:r>
    </w:p>
    <w:p w14:paraId="5C3CDB87" w14:textId="3CD8783D" w:rsidR="00D86AF8" w:rsidRPr="00B83B3E" w:rsidRDefault="00AE3962" w:rsidP="00B52F9B">
      <w:pPr>
        <w:pStyle w:val="Caption"/>
        <w:rPr>
          <w:rFonts w:cs="Times New Roman"/>
        </w:rPr>
      </w:pPr>
      <w:bookmarkStart w:id="1738" w:name="_Ref406770742"/>
      <w:bookmarkStart w:id="1739" w:name="_Toc5243565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152</w:t>
      </w:r>
      <w:r w:rsidR="008D502E">
        <w:rPr>
          <w:rFonts w:cs="Times New Roman"/>
        </w:rPr>
        <w:fldChar w:fldCharType="end"/>
      </w:r>
      <w:bookmarkEnd w:id="1738"/>
      <w:r w:rsidR="003A718B">
        <w:rPr>
          <w:rFonts w:cs="Times New Roman"/>
        </w:rPr>
        <w:t>. Unsigned Worksheets View.</w:t>
      </w:r>
      <w:bookmarkEnd w:id="1739"/>
    </w:p>
    <w:p w14:paraId="5C3CDB88" w14:textId="77777777" w:rsidR="00AE3962" w:rsidRPr="00B83B3E" w:rsidRDefault="00AE3962" w:rsidP="00AE3962"/>
    <w:p w14:paraId="5C3CDB89" w14:textId="77777777" w:rsidR="00D86AF8" w:rsidRPr="00B83B3E" w:rsidRDefault="00D86AF8" w:rsidP="00400B72">
      <w:pPr>
        <w:pStyle w:val="Body3PicCaption"/>
      </w:pPr>
      <w:r w:rsidRPr="00B83B3E">
        <w:lastRenderedPageBreak/>
        <w:t xml:space="preserve">This window lists forms that have been started by examiners </w:t>
      </w:r>
      <w:r w:rsidR="00B575A2" w:rsidRPr="00B83B3E">
        <w:t xml:space="preserve">but not </w:t>
      </w:r>
      <w:r w:rsidRPr="00B83B3E">
        <w:t>completed. Information provided includes ID (</w:t>
      </w:r>
      <w:r w:rsidR="00B01039" w:rsidRPr="00B83B3E">
        <w:t>first</w:t>
      </w:r>
      <w:r w:rsidRPr="00B83B3E">
        <w:t xml:space="preserve"> letter of last name + last </w:t>
      </w:r>
      <w:r w:rsidR="00B01039" w:rsidRPr="00B83B3E">
        <w:t>four</w:t>
      </w:r>
      <w:r w:rsidRPr="00B83B3E">
        <w:t xml:space="preserve"> digits of SSN</w:t>
      </w:r>
      <w:r w:rsidR="00F53D6C" w:rsidRPr="00B83B3E">
        <w:t>), patient name, worksheet names</w:t>
      </w:r>
      <w:r w:rsidRPr="00B83B3E">
        <w:t>, author, and status.</w:t>
      </w:r>
    </w:p>
    <w:p w14:paraId="5C3CDB8A"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My Unsigned</w:t>
      </w:r>
      <w:r w:rsidR="00D86AF8" w:rsidRPr="00B83B3E">
        <w:t xml:space="preserve"> button </w:t>
      </w:r>
      <w:r w:rsidR="0030012F" w:rsidRPr="00B83B3E">
        <w:t>displays</w:t>
      </w:r>
      <w:r w:rsidR="00D86AF8" w:rsidRPr="00B83B3E">
        <w:t xml:space="preserve"> </w:t>
      </w:r>
      <w:r w:rsidR="00B01039" w:rsidRPr="00B83B3E">
        <w:rPr>
          <w:b/>
          <w:bCs/>
        </w:rPr>
        <w:t>the user’s own</w:t>
      </w:r>
      <w:r w:rsidR="00D86AF8" w:rsidRPr="00B83B3E">
        <w:t xml:space="preserve"> unsigned forms.</w:t>
      </w:r>
    </w:p>
    <w:p w14:paraId="5C3CDB8B"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All Unsigned</w:t>
      </w:r>
      <w:r w:rsidR="0030012F" w:rsidRPr="00B83B3E">
        <w:t xml:space="preserve"> button display</w:t>
      </w:r>
      <w:r w:rsidR="00B01039" w:rsidRPr="00B83B3E">
        <w:t>s</w:t>
      </w:r>
      <w:r w:rsidR="00D86AF8" w:rsidRPr="00B83B3E">
        <w:t xml:space="preserve"> </w:t>
      </w:r>
      <w:r w:rsidR="00D86AF8" w:rsidRPr="00B83B3E">
        <w:rPr>
          <w:b/>
          <w:bCs/>
        </w:rPr>
        <w:t>all</w:t>
      </w:r>
      <w:r w:rsidR="00D86AF8" w:rsidRPr="00B83B3E">
        <w:t xml:space="preserve"> unsigned forms.</w:t>
      </w:r>
    </w:p>
    <w:p w14:paraId="5C3CDB8C" w14:textId="59F78A11" w:rsidR="00D86AF8" w:rsidRPr="00B83B3E" w:rsidRDefault="006B7071" w:rsidP="00686B14">
      <w:pPr>
        <w:pStyle w:val="BodyText5Numbers"/>
      </w:pPr>
      <w:r w:rsidRPr="00B83B3E">
        <w:t>Selecting</w:t>
      </w:r>
      <w:r w:rsidR="00D86AF8" w:rsidRPr="00B83B3E">
        <w:t xml:space="preserve"> the </w:t>
      </w:r>
      <w:r w:rsidR="00D86AF8" w:rsidRPr="00B83B3E">
        <w:rPr>
          <w:b/>
          <w:iCs/>
        </w:rPr>
        <w:t>Review Pending</w:t>
      </w:r>
      <w:r w:rsidR="0030012F" w:rsidRPr="00B83B3E">
        <w:t xml:space="preserve"> button </w:t>
      </w:r>
      <w:r w:rsidR="00E02F7A" w:rsidRPr="00B83B3E">
        <w:t>(</w:t>
      </w:r>
      <w:r w:rsidR="00960815" w:rsidRPr="00B83B3E">
        <w:fldChar w:fldCharType="begin"/>
      </w:r>
      <w:r w:rsidR="00960815" w:rsidRPr="00B83B3E">
        <w:instrText xml:space="preserve"> REF _Ref406770729 \h </w:instrText>
      </w:r>
      <w:r w:rsidR="00B83B3E">
        <w:instrText xml:space="preserve"> \* MERGEFORMAT </w:instrText>
      </w:r>
      <w:r w:rsidR="00960815" w:rsidRPr="00B83B3E">
        <w:fldChar w:fldCharType="separate"/>
      </w:r>
      <w:r w:rsidR="00291D99" w:rsidRPr="00B83B3E">
        <w:t xml:space="preserve">Figure </w:t>
      </w:r>
      <w:r w:rsidR="00291D99">
        <w:rPr>
          <w:noProof/>
        </w:rPr>
        <w:t>2</w:t>
      </w:r>
      <w:r w:rsidR="00291D99">
        <w:rPr>
          <w:noProof/>
        </w:rPr>
        <w:noBreakHyphen/>
        <w:t>188</w:t>
      </w:r>
      <w:r w:rsidR="00960815" w:rsidRPr="00B83B3E">
        <w:fldChar w:fldCharType="end"/>
      </w:r>
      <w:r w:rsidR="00E02F7A" w:rsidRPr="00B83B3E">
        <w:t xml:space="preserve">) </w:t>
      </w:r>
      <w:r w:rsidR="0030012F" w:rsidRPr="00B83B3E">
        <w:t>display</w:t>
      </w:r>
      <w:r w:rsidR="00B01039" w:rsidRPr="00B83B3E">
        <w:t>s</w:t>
      </w:r>
      <w:r w:rsidR="00D86AF8" w:rsidRPr="00B83B3E">
        <w:t xml:space="preserve"> the forms that were sent for review. Only users who hold the DVBAB CPWM </w:t>
      </w:r>
      <w:r w:rsidR="00D86AF8" w:rsidRPr="00B83B3E">
        <w:rPr>
          <w:caps/>
        </w:rPr>
        <w:t>Reviewer</w:t>
      </w:r>
      <w:r w:rsidR="00D86AF8" w:rsidRPr="00B83B3E">
        <w:t xml:space="preserve"> </w:t>
      </w:r>
      <w:r w:rsidR="000B7C2C" w:rsidRPr="00B83B3E">
        <w:t>Security Key</w:t>
      </w:r>
      <w:r w:rsidR="00D86AF8" w:rsidRPr="00B83B3E">
        <w:t xml:space="preserve"> have access to documents waiting for review. All users can see the documents, but only reviewers can open and work with the documents.</w:t>
      </w:r>
    </w:p>
    <w:p w14:paraId="5C3CDB8D" w14:textId="77777777" w:rsidR="00AE3962" w:rsidRPr="00B83B3E" w:rsidRDefault="00AE3962" w:rsidP="00D328CE">
      <w:pPr>
        <w:pStyle w:val="BodyText5Numbers"/>
        <w:numPr>
          <w:ilvl w:val="0"/>
          <w:numId w:val="0"/>
        </w:numPr>
        <w:ind w:left="547"/>
      </w:pPr>
    </w:p>
    <w:p w14:paraId="5C3CDB8E" w14:textId="7CE64C5A" w:rsidR="00B40EE4" w:rsidRPr="00B83B3E" w:rsidRDefault="00AC693C" w:rsidP="00400B72">
      <w:pPr>
        <w:pStyle w:val="Body3PicCaption"/>
      </w:pPr>
      <w:r w:rsidRPr="00B83B3E">
        <w:drawing>
          <wp:inline distT="0" distB="0" distL="0" distR="0" wp14:anchorId="6D49035B" wp14:editId="2512B88A">
            <wp:extent cx="4523740" cy="1984375"/>
            <wp:effectExtent l="0" t="0" r="0" b="0"/>
            <wp:docPr id="379" name="Picture 82" descr="Displays the  Unsigned Template review forms" title="Fig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4523740" cy="1984375"/>
                    </a:xfrm>
                    <a:prstGeom prst="rect">
                      <a:avLst/>
                    </a:prstGeom>
                    <a:noFill/>
                  </pic:spPr>
                </pic:pic>
              </a:graphicData>
            </a:graphic>
          </wp:inline>
        </w:drawing>
      </w:r>
    </w:p>
    <w:p w14:paraId="5C3CDB8F" w14:textId="409049D1" w:rsidR="00D86AF8" w:rsidRPr="00B83B3E" w:rsidRDefault="00B40EE4" w:rsidP="00B52F9B">
      <w:pPr>
        <w:pStyle w:val="Caption"/>
        <w:rPr>
          <w:rFonts w:cs="Times New Roman"/>
        </w:rPr>
      </w:pPr>
      <w:bookmarkStart w:id="1740" w:name="_Ref406770729"/>
      <w:bookmarkStart w:id="1741" w:name="_Toc5243565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153</w:t>
      </w:r>
      <w:r w:rsidR="008D502E">
        <w:rPr>
          <w:rFonts w:cs="Times New Roman"/>
        </w:rPr>
        <w:fldChar w:fldCharType="end"/>
      </w:r>
      <w:bookmarkEnd w:id="1740"/>
      <w:r w:rsidR="003A718B">
        <w:rPr>
          <w:rFonts w:cs="Times New Roman"/>
        </w:rPr>
        <w:t>. Unsigned Templates—Review Pending Selection.</w:t>
      </w:r>
      <w:bookmarkEnd w:id="1741"/>
    </w:p>
    <w:p w14:paraId="5C3CDB90" w14:textId="77777777" w:rsidR="00AE3962" w:rsidRPr="00B83B3E" w:rsidRDefault="00AE3962" w:rsidP="00400B72">
      <w:pPr>
        <w:pStyle w:val="Body3PicCaption"/>
      </w:pPr>
    </w:p>
    <w:p w14:paraId="5C3CDB91" w14:textId="563EF9E0" w:rsidR="00D86AF8" w:rsidRPr="00B83B3E" w:rsidRDefault="00914F6F" w:rsidP="006F670B">
      <w:pPr>
        <w:pStyle w:val="BodyText"/>
      </w:pPr>
      <w:r w:rsidRPr="00B83B3E">
        <w:t>The user selects</w:t>
      </w:r>
      <w:r w:rsidR="00D86AF8" w:rsidRPr="00B83B3E">
        <w:t xml:space="preserve"> the form to complete by double-clicking it. If</w:t>
      </w:r>
      <w:r w:rsidR="00EE0CF4">
        <w:t xml:space="preserve"> </w:t>
      </w:r>
      <w:r w:rsidR="00D86AF8" w:rsidRPr="00B83B3E">
        <w:t xml:space="preserve">it is clicked only once, the </w:t>
      </w:r>
      <w:r w:rsidR="00D86AF8" w:rsidRPr="00B83B3E">
        <w:rPr>
          <w:b/>
          <w:iCs/>
        </w:rPr>
        <w:t>Display Form</w:t>
      </w:r>
      <w:r w:rsidR="00D86AF8" w:rsidRPr="00B83B3E">
        <w:t xml:space="preserve"> and </w:t>
      </w:r>
      <w:r w:rsidR="00D86AF8" w:rsidRPr="00B83B3E">
        <w:rPr>
          <w:b/>
          <w:iCs/>
        </w:rPr>
        <w:t>Delete Form</w:t>
      </w:r>
      <w:r w:rsidR="00D86AF8" w:rsidRPr="00B83B3E">
        <w:t xml:space="preserve"> buttons </w:t>
      </w:r>
      <w:r w:rsidR="0030012F" w:rsidRPr="00B83B3E">
        <w:t>are</w:t>
      </w:r>
      <w:r w:rsidR="00D86AF8" w:rsidRPr="00B83B3E">
        <w:t xml:space="preserve"> enabled. </w:t>
      </w:r>
      <w:r w:rsidRPr="00B83B3E">
        <w:t xml:space="preserve">The user </w:t>
      </w:r>
      <w:r w:rsidR="00F53D6C" w:rsidRPr="00B83B3E">
        <w:t>selects</w:t>
      </w:r>
      <w:r w:rsidR="00D86AF8" w:rsidRPr="00B83B3E">
        <w:t xml:space="preserve"> </w:t>
      </w:r>
      <w:r w:rsidR="00D86AF8" w:rsidRPr="00B83B3E">
        <w:rPr>
          <w:b/>
          <w:iCs/>
        </w:rPr>
        <w:t>Display Form</w:t>
      </w:r>
      <w:r w:rsidR="00D86AF8" w:rsidRPr="00B83B3E">
        <w:t xml:space="preserve">. </w:t>
      </w:r>
      <w:r w:rsidR="00F53D6C" w:rsidRPr="00B83B3E">
        <w:t xml:space="preserve">The user must hold the required </w:t>
      </w:r>
      <w:r w:rsidR="000B7C2C" w:rsidRPr="00B83B3E">
        <w:t>Security Key</w:t>
      </w:r>
      <w:r w:rsidR="00F53D6C" w:rsidRPr="00B83B3E">
        <w:t xml:space="preserve"> to delete another user’s template.</w:t>
      </w:r>
    </w:p>
    <w:p w14:paraId="5C3CDB92" w14:textId="77777777" w:rsidR="00D86AF8" w:rsidRPr="00B83B3E" w:rsidRDefault="00D86AF8" w:rsidP="00A561AD">
      <w:pPr>
        <w:pStyle w:val="Heading3"/>
      </w:pPr>
      <w:bookmarkStart w:id="1742" w:name="_Toc278187860"/>
      <w:bookmarkStart w:id="1743" w:name="_Toc508873660"/>
      <w:bookmarkStart w:id="1744" w:name="_Toc508875031"/>
      <w:bookmarkStart w:id="1745" w:name="_Toc508875885"/>
      <w:bookmarkStart w:id="1746" w:name="_Toc524336354"/>
      <w:proofErr w:type="spellStart"/>
      <w:r w:rsidRPr="00B83B3E">
        <w:lastRenderedPageBreak/>
        <w:t>Uncosigned</w:t>
      </w:r>
      <w:proofErr w:type="spellEnd"/>
      <w:r w:rsidRPr="00B83B3E">
        <w:t xml:space="preserve"> C&amp;P Worksheets</w:t>
      </w:r>
      <w:bookmarkEnd w:id="1742"/>
      <w:bookmarkEnd w:id="1743"/>
      <w:bookmarkEnd w:id="1744"/>
      <w:bookmarkEnd w:id="1745"/>
      <w:bookmarkEnd w:id="1746"/>
    </w:p>
    <w:p w14:paraId="5C3CDB93" w14:textId="1722E3CB" w:rsidR="00D86AF8" w:rsidRPr="00B83B3E" w:rsidRDefault="00D86AF8" w:rsidP="00400B72">
      <w:pPr>
        <w:pStyle w:val="Body3PicCaption"/>
      </w:pPr>
      <w:r w:rsidRPr="00B83B3E">
        <w:t>To view the list of the of C&amp;P worksheet</w:t>
      </w:r>
      <w:r w:rsidR="00914F6F" w:rsidRPr="00B83B3E">
        <w:t xml:space="preserve">s that need their cosignature, </w:t>
      </w:r>
      <w:r w:rsidRPr="00B83B3E">
        <w:t xml:space="preserve">users can go to </w:t>
      </w:r>
      <w:r w:rsidR="00914F6F" w:rsidRPr="00B83B3E">
        <w:t xml:space="preserve">the </w:t>
      </w:r>
      <w:r w:rsidRPr="00B83B3E">
        <w:t>Tools menu then select My Uncosigned CPRS Documents</w:t>
      </w:r>
      <w:r w:rsidR="00E02F7A" w:rsidRPr="00B83B3E">
        <w:t xml:space="preserve"> (</w:t>
      </w:r>
      <w:r w:rsidR="00960815" w:rsidRPr="00B83B3E">
        <w:fldChar w:fldCharType="begin"/>
      </w:r>
      <w:r w:rsidR="00960815" w:rsidRPr="00B83B3E">
        <w:instrText xml:space="preserve"> REF _Ref406770718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189</w:t>
      </w:r>
      <w:r w:rsidR="00960815" w:rsidRPr="00B83B3E">
        <w:fldChar w:fldCharType="end"/>
      </w:r>
      <w:r w:rsidR="00E02F7A" w:rsidRPr="00B83B3E">
        <w:t>)</w:t>
      </w:r>
      <w:r w:rsidRPr="00B83B3E">
        <w:t>.</w:t>
      </w:r>
    </w:p>
    <w:p w14:paraId="5C3CDB95" w14:textId="4E4C964B" w:rsidR="00B40EE4" w:rsidRPr="00B83B3E" w:rsidRDefault="004E37FB" w:rsidP="001C720C">
      <w:pPr>
        <w:pStyle w:val="Body3PicCaption"/>
      </w:pPr>
      <w:r w:rsidRPr="00B83B3E">
        <w:drawing>
          <wp:inline distT="0" distB="0" distL="0" distR="0" wp14:anchorId="08D3A6C7" wp14:editId="3AB1C2C3">
            <wp:extent cx="2295525" cy="2295525"/>
            <wp:effectExtent l="19050" t="19050" r="28575" b="28575"/>
            <wp:docPr id="380" name="Picture 17" descr="Displays Tools Menu" title="Fig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186132D2" w:rsidR="00FD0BA8" w:rsidRDefault="00B40EE4" w:rsidP="00B52F9B">
      <w:pPr>
        <w:pStyle w:val="Caption"/>
        <w:rPr>
          <w:rFonts w:cs="Times New Roman"/>
        </w:rPr>
      </w:pPr>
      <w:bookmarkStart w:id="1747" w:name="_Ref406770718"/>
      <w:bookmarkStart w:id="1748" w:name="_Toc5243565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154</w:t>
      </w:r>
      <w:r w:rsidR="008D502E">
        <w:rPr>
          <w:rFonts w:cs="Times New Roman"/>
        </w:rPr>
        <w:fldChar w:fldCharType="end"/>
      </w:r>
      <w:bookmarkEnd w:id="1747"/>
      <w:r w:rsidR="003A718B">
        <w:rPr>
          <w:rFonts w:cs="Times New Roman"/>
        </w:rPr>
        <w:t xml:space="preserve">. CAPRI Tools Menu—My </w:t>
      </w:r>
      <w:proofErr w:type="spellStart"/>
      <w:r w:rsidR="003A718B">
        <w:rPr>
          <w:rFonts w:cs="Times New Roman"/>
        </w:rPr>
        <w:t>Uncosigned</w:t>
      </w:r>
      <w:proofErr w:type="spellEnd"/>
      <w:r w:rsidR="003A718B">
        <w:rPr>
          <w:rFonts w:cs="Times New Roman"/>
        </w:rPr>
        <w:t xml:space="preserve"> CPRS Documents Selection.</w:t>
      </w:r>
      <w:bookmarkEnd w:id="1748"/>
    </w:p>
    <w:p w14:paraId="5C3CDB98" w14:textId="77777777" w:rsidR="00D86AF8" w:rsidRPr="00B83B3E" w:rsidRDefault="00D86AF8" w:rsidP="006F670B">
      <w:pPr>
        <w:pStyle w:val="BodyText"/>
      </w:pPr>
      <w:r w:rsidRPr="00B83B3E">
        <w:t xml:space="preserve">If a document has been sent to the user for </w:t>
      </w:r>
      <w:proofErr w:type="spellStart"/>
      <w:r w:rsidRPr="00B83B3E">
        <w:t>cosignature</w:t>
      </w:r>
      <w:proofErr w:type="spellEnd"/>
      <w:r w:rsidRPr="00B83B3E">
        <w:t>, the</w:t>
      </w:r>
      <w:r w:rsidR="00F53D6C" w:rsidRPr="00B83B3E">
        <w:t>n the</w:t>
      </w:r>
      <w:r w:rsidRPr="00B83B3E">
        <w:t xml:space="preserve"> user </w:t>
      </w:r>
      <w:r w:rsidR="00254AD3" w:rsidRPr="00B83B3E">
        <w:t>is</w:t>
      </w:r>
      <w:r w:rsidRPr="00B83B3E">
        <w:t xml:space="preserve"> able to select the document from the list, view the report, </w:t>
      </w:r>
      <w:r w:rsidR="0030012F" w:rsidRPr="00B83B3E">
        <w:t>a</w:t>
      </w:r>
      <w:r w:rsidRPr="00B83B3E">
        <w:t xml:space="preserve">dd any addendum, and then cosign the document from </w:t>
      </w:r>
      <w:r w:rsidR="006B7071" w:rsidRPr="00B83B3E">
        <w:t>CAPRI</w:t>
      </w:r>
      <w:r w:rsidR="00A86454" w:rsidRPr="00B83B3E">
        <w:t>.</w:t>
      </w:r>
    </w:p>
    <w:p w14:paraId="5C3CDB99" w14:textId="77777777" w:rsidR="00D86AF8" w:rsidRPr="00B83B3E" w:rsidRDefault="00D86AF8" w:rsidP="00A561AD">
      <w:pPr>
        <w:pStyle w:val="Heading3"/>
      </w:pPr>
      <w:bookmarkStart w:id="1749" w:name="_Toc278187861"/>
      <w:bookmarkStart w:id="1750" w:name="_Toc508873661"/>
      <w:bookmarkStart w:id="1751" w:name="_Toc508875032"/>
      <w:bookmarkStart w:id="1752" w:name="_Toc508875886"/>
      <w:bookmarkStart w:id="1753" w:name="_Toc524336355"/>
      <w:r w:rsidRPr="00B83B3E">
        <w:t xml:space="preserve">CPRS C&amp;P </w:t>
      </w:r>
      <w:proofErr w:type="spellStart"/>
      <w:r w:rsidRPr="00B83B3E">
        <w:t>Co</w:t>
      </w:r>
      <w:r w:rsidR="001C4104" w:rsidRPr="00B83B3E">
        <w:t>s</w:t>
      </w:r>
      <w:r w:rsidRPr="00B83B3E">
        <w:t>ignature</w:t>
      </w:r>
      <w:proofErr w:type="spellEnd"/>
      <w:r w:rsidRPr="00B83B3E">
        <w:t xml:space="preserve"> </w:t>
      </w:r>
      <w:r w:rsidR="001C4104" w:rsidRPr="00B83B3E">
        <w:t>T</w:t>
      </w:r>
      <w:r w:rsidRPr="00B83B3E">
        <w:t xml:space="preserve">ransfer </w:t>
      </w:r>
      <w:r w:rsidR="001C4104" w:rsidRPr="00B83B3E">
        <w:t>U</w:t>
      </w:r>
      <w:r w:rsidRPr="00B83B3E">
        <w:t>tility</w:t>
      </w:r>
      <w:bookmarkEnd w:id="1749"/>
      <w:bookmarkEnd w:id="1750"/>
      <w:bookmarkEnd w:id="1751"/>
      <w:bookmarkEnd w:id="1752"/>
      <w:bookmarkEnd w:id="1753"/>
    </w:p>
    <w:p w14:paraId="5C3CDB9A" w14:textId="2D31ADE4" w:rsidR="00D86AF8" w:rsidRPr="00B83B3E" w:rsidRDefault="00213B8B" w:rsidP="00400B72">
      <w:pPr>
        <w:pStyle w:val="Body3PicCaption"/>
      </w:pPr>
      <w:r w:rsidRPr="00B83B3E">
        <w:t xml:space="preserve">To view the list of cosigned and </w:t>
      </w:r>
      <w:r w:rsidR="00D86AF8" w:rsidRPr="00B83B3E">
        <w:t xml:space="preserve">uncosigned documents that need to be transferred to AMIE, users go to </w:t>
      </w:r>
      <w:r w:rsidRPr="00B83B3E">
        <w:t xml:space="preserve">the </w:t>
      </w:r>
      <w:r w:rsidR="00D86AF8" w:rsidRPr="00B83B3E">
        <w:t xml:space="preserve">Tools menu </w:t>
      </w:r>
      <w:r w:rsidRPr="00B83B3E">
        <w:t>and</w:t>
      </w:r>
      <w:r w:rsidR="00D86AF8" w:rsidRPr="00B83B3E">
        <w:t xml:space="preserve"> select CPRS C&amp;P Cosignature Transfer Utility</w:t>
      </w:r>
      <w:r w:rsidR="00FD26A3" w:rsidRPr="00B83B3E">
        <w:t xml:space="preserve"> (</w:t>
      </w:r>
      <w:r w:rsidR="00960815" w:rsidRPr="00B83B3E">
        <w:fldChar w:fldCharType="begin"/>
      </w:r>
      <w:r w:rsidR="00960815" w:rsidRPr="00B83B3E">
        <w:instrText xml:space="preserve"> REF _Ref406770705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190</w:t>
      </w:r>
      <w:r w:rsidR="00960815" w:rsidRPr="00B83B3E">
        <w:fldChar w:fldCharType="end"/>
      </w:r>
      <w:r w:rsidR="00FD26A3" w:rsidRPr="00B83B3E">
        <w:t>).</w:t>
      </w:r>
    </w:p>
    <w:p w14:paraId="5C3CDB9B" w14:textId="77777777" w:rsidR="00B40EE4" w:rsidRPr="00B83B3E" w:rsidRDefault="00B40EE4" w:rsidP="001C720C">
      <w:pPr>
        <w:pStyle w:val="Body3PicCaption"/>
      </w:pPr>
    </w:p>
    <w:p w14:paraId="5C3CDB9C" w14:textId="089DA972" w:rsidR="00B40EE4" w:rsidRPr="00B83B3E" w:rsidRDefault="004E37FB" w:rsidP="001C720C">
      <w:pPr>
        <w:pStyle w:val="Body3PicCaption"/>
      </w:pPr>
      <w:r w:rsidRPr="00B83B3E">
        <w:drawing>
          <wp:inline distT="0" distB="0" distL="0" distR="0" wp14:anchorId="20D349D1" wp14:editId="64C38800">
            <wp:extent cx="2295525" cy="2276475"/>
            <wp:effectExtent l="19050" t="19050" r="28575" b="28575"/>
            <wp:docPr id="381" name="Picture 27" descr="Displays the CPRS C&amp;P Cosignature Transfer Utility option on the Tools Menu" title="Fig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57F8EB68" w:rsidR="00FD0BA8" w:rsidRPr="00B83B3E" w:rsidRDefault="00B40EE4" w:rsidP="00B52F9B">
      <w:pPr>
        <w:pStyle w:val="Caption"/>
        <w:rPr>
          <w:rFonts w:cs="Times New Roman"/>
        </w:rPr>
      </w:pPr>
      <w:bookmarkStart w:id="1754" w:name="_Ref406770705"/>
      <w:bookmarkStart w:id="1755" w:name="_Toc5243565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155</w:t>
      </w:r>
      <w:r w:rsidR="008D502E">
        <w:rPr>
          <w:rFonts w:cs="Times New Roman"/>
        </w:rPr>
        <w:fldChar w:fldCharType="end"/>
      </w:r>
      <w:bookmarkEnd w:id="1754"/>
      <w:r w:rsidR="006D70E2">
        <w:rPr>
          <w:rFonts w:cs="Times New Roman"/>
        </w:rPr>
        <w:t xml:space="preserve">. Tools Menu—CPRS C&amp;P </w:t>
      </w:r>
      <w:proofErr w:type="spellStart"/>
      <w:r w:rsidR="006D70E2">
        <w:rPr>
          <w:rFonts w:cs="Times New Roman"/>
        </w:rPr>
        <w:t>Cosignature</w:t>
      </w:r>
      <w:proofErr w:type="spellEnd"/>
      <w:r w:rsidR="006D70E2">
        <w:rPr>
          <w:rFonts w:cs="Times New Roman"/>
        </w:rPr>
        <w:t xml:space="preserve"> Transfer Utility Selection.</w:t>
      </w:r>
      <w:bookmarkEnd w:id="1755"/>
    </w:p>
    <w:p w14:paraId="5C3CDB9E" w14:textId="77777777" w:rsidR="00B40EE4" w:rsidRPr="00B83B3E" w:rsidRDefault="00B40EE4" w:rsidP="00400B72">
      <w:pPr>
        <w:pStyle w:val="Body3PicCaption"/>
      </w:pPr>
    </w:p>
    <w:p w14:paraId="5C3CDB9F" w14:textId="6BC1B6CA" w:rsidR="00D86AF8" w:rsidRPr="00B83B3E" w:rsidRDefault="00D86AF8" w:rsidP="00113C7E">
      <w:pPr>
        <w:pStyle w:val="BodyText"/>
      </w:pPr>
      <w:r w:rsidRPr="00B83B3E">
        <w:t xml:space="preserve">If a user </w:t>
      </w:r>
      <w:r w:rsidR="00367550" w:rsidRPr="00B83B3E">
        <w:t>cosign</w:t>
      </w:r>
      <w:r w:rsidRPr="00B83B3E">
        <w:t xml:space="preserve">s a document in CPRS rather than in </w:t>
      </w:r>
      <w:r w:rsidR="006B7071" w:rsidRPr="00B83B3E">
        <w:t>CAPRI</w:t>
      </w:r>
      <w:r w:rsidR="00124A02" w:rsidRPr="00B83B3E">
        <w:t xml:space="preserve">, the document </w:t>
      </w:r>
      <w:r w:rsidRPr="00B83B3E">
        <w:t>appear</w:t>
      </w:r>
      <w:r w:rsidR="00124A02" w:rsidRPr="00B83B3E">
        <w:t>s</w:t>
      </w:r>
      <w:r w:rsidRPr="00B83B3E">
        <w:t xml:space="preserve"> on the </w:t>
      </w:r>
      <w:proofErr w:type="spellStart"/>
      <w:r w:rsidRPr="00B83B3E">
        <w:t>cosignature</w:t>
      </w:r>
      <w:proofErr w:type="spellEnd"/>
      <w:r w:rsidRPr="00B83B3E">
        <w:t xml:space="preserve"> transfer utility list.</w:t>
      </w:r>
      <w:r w:rsidR="00EE0CF4">
        <w:t xml:space="preserve"> </w:t>
      </w:r>
      <w:r w:rsidRPr="00B83B3E">
        <w:t xml:space="preserve">This utility can be used by clerical or other C&amp;P staff to facilitate </w:t>
      </w:r>
      <w:r w:rsidRPr="00B83B3E">
        <w:lastRenderedPageBreak/>
        <w:t xml:space="preserve">copying the CPRS document into AMIE and closing out the template in </w:t>
      </w:r>
      <w:r w:rsidR="006B7071" w:rsidRPr="00B83B3E">
        <w:t>CAPRI</w:t>
      </w:r>
      <w:r w:rsidRPr="00B83B3E">
        <w:t>.</w:t>
      </w:r>
      <w:r w:rsidR="00EE0CF4">
        <w:t xml:space="preserve"> </w:t>
      </w:r>
      <w:r w:rsidRPr="00B83B3E">
        <w:t xml:space="preserve">If a user </w:t>
      </w:r>
      <w:r w:rsidR="00367550" w:rsidRPr="00B83B3E">
        <w:t>cosign</w:t>
      </w:r>
      <w:r w:rsidRPr="00B83B3E">
        <w:t xml:space="preserve">s their C&amp;P templates directly in </w:t>
      </w:r>
      <w:r w:rsidR="006B7071" w:rsidRPr="00B83B3E">
        <w:t>CAPRI</w:t>
      </w:r>
      <w:r w:rsidRPr="00B83B3E">
        <w:t xml:space="preserve"> and not in CPRS, this utility </w:t>
      </w:r>
      <w:r w:rsidR="00124A02" w:rsidRPr="00B83B3E">
        <w:t>is</w:t>
      </w:r>
      <w:r w:rsidRPr="00B83B3E">
        <w:t xml:space="preserve"> not used.</w:t>
      </w:r>
      <w:r w:rsidR="00EE0CF4">
        <w:t xml:space="preserve"> </w:t>
      </w:r>
      <w:r w:rsidRPr="00B83B3E">
        <w:t>The dialog box in</w:t>
      </w:r>
      <w:r w:rsidR="00B10F1C" w:rsidRPr="00B83B3E">
        <w:t xml:space="preserve"> (</w:t>
      </w:r>
      <w:r w:rsidR="00960815" w:rsidRPr="00B83B3E">
        <w:fldChar w:fldCharType="begin"/>
      </w:r>
      <w:r w:rsidR="00960815" w:rsidRPr="00B83B3E">
        <w:instrText xml:space="preserve"> REF _Ref406770696 \h </w:instrText>
      </w:r>
      <w:r w:rsidR="00B83B3E">
        <w:instrText xml:space="preserve"> \* MERGEFORMAT </w:instrText>
      </w:r>
      <w:r w:rsidR="00960815" w:rsidRPr="00B83B3E">
        <w:fldChar w:fldCharType="separate"/>
      </w:r>
      <w:r w:rsidR="00291D99" w:rsidRPr="00B83B3E">
        <w:t xml:space="preserve">Figure </w:t>
      </w:r>
      <w:r w:rsidR="00291D99">
        <w:rPr>
          <w:noProof/>
        </w:rPr>
        <w:t>2</w:t>
      </w:r>
      <w:r w:rsidR="00291D99">
        <w:rPr>
          <w:noProof/>
        </w:rPr>
        <w:noBreakHyphen/>
        <w:t>191</w:t>
      </w:r>
      <w:r w:rsidR="00960815" w:rsidRPr="00B83B3E">
        <w:fldChar w:fldCharType="end"/>
      </w:r>
      <w:r w:rsidR="00B10F1C" w:rsidRPr="00B83B3E">
        <w:t>)</w:t>
      </w:r>
      <w:r w:rsidR="0034734A" w:rsidRPr="00B83B3E">
        <w:t xml:space="preserve"> </w:t>
      </w:r>
      <w:r w:rsidRPr="00B83B3E">
        <w:t xml:space="preserve">demonstrates items that need to be transferred or closed in </w:t>
      </w:r>
      <w:r w:rsidR="006B7071" w:rsidRPr="00B83B3E">
        <w:t>CAPRI</w:t>
      </w:r>
      <w:r w:rsidRPr="00B83B3E">
        <w:t xml:space="preserve">. </w:t>
      </w:r>
    </w:p>
    <w:p w14:paraId="5C3CDBA0" w14:textId="77777777" w:rsidR="00B40EE4" w:rsidRPr="00B83B3E" w:rsidRDefault="00B40EE4" w:rsidP="00113C7E">
      <w:pPr>
        <w:pStyle w:val="BodyText"/>
      </w:pPr>
    </w:p>
    <w:p w14:paraId="5C3CDBA1" w14:textId="39313A8B" w:rsidR="00B40EE4" w:rsidRPr="00B83B3E" w:rsidRDefault="004E37FB" w:rsidP="00400B72">
      <w:pPr>
        <w:pStyle w:val="Body3PicCaption"/>
      </w:pPr>
      <w:r w:rsidRPr="00B83B3E">
        <w:drawing>
          <wp:inline distT="0" distB="0" distL="0" distR="0" wp14:anchorId="07F1FFFD" wp14:editId="69F64D32">
            <wp:extent cx="3781425" cy="2305050"/>
            <wp:effectExtent l="0" t="0" r="9525" b="0"/>
            <wp:docPr id="382" name="Picture 147" descr="Displays the Uncosigned Template Utility showing a list of Cosigned and Uncosigned Templates." title="Fig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08"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0F8FEF0A" w:rsidR="00D86AF8" w:rsidRPr="00B83B3E" w:rsidRDefault="00B40EE4" w:rsidP="00B52F9B">
      <w:pPr>
        <w:pStyle w:val="Caption"/>
        <w:rPr>
          <w:rFonts w:cs="Times New Roman"/>
        </w:rPr>
      </w:pPr>
      <w:bookmarkStart w:id="1756" w:name="_Ref406770696"/>
      <w:bookmarkStart w:id="1757" w:name="_Toc5243565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156</w:t>
      </w:r>
      <w:r w:rsidR="008D502E">
        <w:rPr>
          <w:rFonts w:cs="Times New Roman"/>
        </w:rPr>
        <w:fldChar w:fldCharType="end"/>
      </w:r>
      <w:bookmarkEnd w:id="1756"/>
      <w:r w:rsidR="0040647A">
        <w:rPr>
          <w:rFonts w:cs="Times New Roman"/>
        </w:rPr>
        <w:t xml:space="preserve">. </w:t>
      </w:r>
      <w:proofErr w:type="spellStart"/>
      <w:r w:rsidR="00D5269D">
        <w:rPr>
          <w:rFonts w:cs="Times New Roman"/>
        </w:rPr>
        <w:t>Uncosigned</w:t>
      </w:r>
      <w:proofErr w:type="spellEnd"/>
      <w:r w:rsidR="00D5269D">
        <w:rPr>
          <w:rFonts w:cs="Times New Roman"/>
        </w:rPr>
        <w:t xml:space="preserve"> Template Utility List.</w:t>
      </w:r>
      <w:bookmarkEnd w:id="1757"/>
    </w:p>
    <w:p w14:paraId="5C3CDBA3" w14:textId="77777777" w:rsidR="00092F41" w:rsidRPr="00B83B3E" w:rsidRDefault="00092F41" w:rsidP="00B52F9B">
      <w:pPr>
        <w:pStyle w:val="Caption"/>
        <w:rPr>
          <w:rFonts w:cs="Times New Roman"/>
        </w:rPr>
      </w:pPr>
    </w:p>
    <w:p w14:paraId="5C3CDBA4" w14:textId="441BBC1B" w:rsidR="00D86AF8" w:rsidRPr="00B83B3E" w:rsidRDefault="00D86AF8" w:rsidP="00400B72">
      <w:pPr>
        <w:pStyle w:val="Body3PicCaption"/>
      </w:pPr>
      <w:r w:rsidRPr="00B83B3E">
        <w:t xml:space="preserve">When </w:t>
      </w:r>
      <w:r w:rsidR="004439F3" w:rsidRPr="00B83B3E">
        <w:t xml:space="preserve">a user bypasses the CAPRI interface by </w:t>
      </w:r>
      <w:r w:rsidRPr="00B83B3E">
        <w:t>manually copy</w:t>
      </w:r>
      <w:r w:rsidR="004439F3" w:rsidRPr="00B83B3E">
        <w:t>ing</w:t>
      </w:r>
      <w:r w:rsidRPr="00B83B3E">
        <w:t xml:space="preserve"> and past</w:t>
      </w:r>
      <w:r w:rsidR="004439F3" w:rsidRPr="00B83B3E">
        <w:t xml:space="preserve">ing a </w:t>
      </w:r>
      <w:r w:rsidR="00367550" w:rsidRPr="00B83B3E">
        <w:t>cosign</w:t>
      </w:r>
      <w:r w:rsidRPr="00B83B3E">
        <w:t xml:space="preserve">ed document from CPRS into AMIE, </w:t>
      </w:r>
      <w:r w:rsidR="006B7071" w:rsidRPr="00B83B3E">
        <w:t>CAPRI</w:t>
      </w:r>
      <w:r w:rsidRPr="00B83B3E">
        <w:t xml:space="preserve"> has no way of knowing this has taken place.</w:t>
      </w:r>
      <w:r w:rsidR="00EE0CF4">
        <w:t xml:space="preserve"> </w:t>
      </w:r>
      <w:r w:rsidR="00FB02B7" w:rsidRPr="00B83B3E">
        <w:t>The document</w:t>
      </w:r>
      <w:r w:rsidRPr="00B83B3E">
        <w:t xml:space="preserve"> still need</w:t>
      </w:r>
      <w:r w:rsidR="00FB02B7" w:rsidRPr="00B83B3E">
        <w:t>s</w:t>
      </w:r>
      <w:r w:rsidRPr="00B83B3E">
        <w:t xml:space="preserve"> to be processed inside </w:t>
      </w:r>
      <w:r w:rsidR="006B7071" w:rsidRPr="00B83B3E">
        <w:t>CAPRI</w:t>
      </w:r>
      <w:r w:rsidRPr="00B83B3E">
        <w:t>.</w:t>
      </w:r>
      <w:r w:rsidR="00EE0CF4">
        <w:t xml:space="preserve"> </w:t>
      </w:r>
      <w:r w:rsidRPr="00B83B3E">
        <w:t xml:space="preserve">The Mark as Complete </w:t>
      </w:r>
      <w:r w:rsidR="004439F3" w:rsidRPr="00B83B3E">
        <w:t>B</w:t>
      </w:r>
      <w:r w:rsidR="00D86454" w:rsidRPr="00B83B3E">
        <w:t>ut Don’t</w:t>
      </w:r>
      <w:r w:rsidRPr="00B83B3E">
        <w:t xml:space="preserve"> Transfer button </w:t>
      </w:r>
      <w:r w:rsidR="00FD26A3" w:rsidRPr="00B83B3E">
        <w:t>(</w:t>
      </w:r>
      <w:r w:rsidR="00F739AF" w:rsidRPr="00B83B3E">
        <w:fldChar w:fldCharType="begin"/>
      </w:r>
      <w:r w:rsidR="00F739AF" w:rsidRPr="00B83B3E">
        <w:instrText xml:space="preserve"> REF _Ref406770672 \h </w:instrText>
      </w:r>
      <w:r w:rsidR="00B83B3E">
        <w:instrText xml:space="preserve"> \* MERGEFORMAT </w:instrText>
      </w:r>
      <w:r w:rsidR="00F739AF" w:rsidRPr="00B83B3E">
        <w:fldChar w:fldCharType="separate"/>
      </w:r>
      <w:r w:rsidR="00291D99" w:rsidRPr="00B83B3E">
        <w:t xml:space="preserve">Figure </w:t>
      </w:r>
      <w:r w:rsidR="00291D99">
        <w:t>2</w:t>
      </w:r>
      <w:r w:rsidR="00291D99">
        <w:noBreakHyphen/>
        <w:t>192</w:t>
      </w:r>
      <w:r w:rsidR="00F739AF" w:rsidRPr="00B83B3E">
        <w:fldChar w:fldCharType="end"/>
      </w:r>
      <w:r w:rsidR="00FD26A3" w:rsidRPr="00B83B3E">
        <w:t xml:space="preserve">) </w:t>
      </w:r>
      <w:r w:rsidRPr="00B83B3E">
        <w:t xml:space="preserve">should be selected to complete the process in </w:t>
      </w:r>
      <w:r w:rsidR="006B7071" w:rsidRPr="00B83B3E">
        <w:t>CAPRI</w:t>
      </w:r>
      <w:r w:rsidR="00D86454" w:rsidRPr="00B83B3E">
        <w:t>.</w:t>
      </w:r>
      <w:r w:rsidR="00EE0CF4">
        <w:t xml:space="preserve"> </w:t>
      </w:r>
      <w:r w:rsidR="00D86454" w:rsidRPr="00B83B3E">
        <w:t>T</w:t>
      </w:r>
      <w:r w:rsidR="003B7234" w:rsidRPr="00B83B3E">
        <w:t xml:space="preserve">his option </w:t>
      </w:r>
      <w:r w:rsidRPr="00B83B3E">
        <w:t>complete</w:t>
      </w:r>
      <w:r w:rsidR="003B7234" w:rsidRPr="00B83B3E">
        <w:t>s</w:t>
      </w:r>
      <w:r w:rsidRPr="00B83B3E">
        <w:t xml:space="preserve"> the exam in </w:t>
      </w:r>
      <w:r w:rsidR="006B7071" w:rsidRPr="00B83B3E">
        <w:t>CAPRI</w:t>
      </w:r>
      <w:r w:rsidRPr="00B83B3E">
        <w:t xml:space="preserve"> without transferring </w:t>
      </w:r>
      <w:r w:rsidR="004439F3" w:rsidRPr="00B83B3E">
        <w:t xml:space="preserve">it </w:t>
      </w:r>
      <w:r w:rsidRPr="00B83B3E">
        <w:t>to AMIE</w:t>
      </w:r>
      <w:r w:rsidR="004439F3" w:rsidRPr="00B83B3E">
        <w:t>.</w:t>
      </w:r>
    </w:p>
    <w:p w14:paraId="5C3CDBA5" w14:textId="1865BF17" w:rsidR="00B40EE4" w:rsidRPr="00B83B3E" w:rsidRDefault="004E37FB" w:rsidP="00400B72">
      <w:pPr>
        <w:pStyle w:val="Body3PicCaption"/>
      </w:pPr>
      <w:r w:rsidRPr="00B83B3E">
        <w:drawing>
          <wp:inline distT="0" distB="0" distL="0" distR="0" wp14:anchorId="72A53D54" wp14:editId="482EBD8B">
            <wp:extent cx="3686175" cy="600075"/>
            <wp:effectExtent l="19050" t="19050" r="28575" b="28575"/>
            <wp:docPr id="383" name="Picture 15" descr="Displays the Mark as Complete But Don’t Transfer button" title="Fig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47F7567A" w:rsidR="00573F04" w:rsidRPr="00B83B3E" w:rsidRDefault="00B40EE4" w:rsidP="00B52F9B">
      <w:pPr>
        <w:pStyle w:val="Caption"/>
        <w:rPr>
          <w:rFonts w:cs="Times New Roman"/>
        </w:rPr>
      </w:pPr>
      <w:bookmarkStart w:id="1758" w:name="_Ref406770672"/>
      <w:bookmarkStart w:id="1759" w:name="_Toc5243565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157</w:t>
      </w:r>
      <w:r w:rsidR="008D502E">
        <w:rPr>
          <w:rFonts w:cs="Times New Roman"/>
        </w:rPr>
        <w:fldChar w:fldCharType="end"/>
      </w:r>
      <w:bookmarkEnd w:id="1758"/>
      <w:r w:rsidR="00D5269D">
        <w:rPr>
          <w:rFonts w:cs="Times New Roman"/>
        </w:rPr>
        <w:t xml:space="preserve">. Mark as Complete </w:t>
      </w:r>
      <w:proofErr w:type="gramStart"/>
      <w:r w:rsidR="00D5269D">
        <w:rPr>
          <w:rFonts w:cs="Times New Roman"/>
        </w:rPr>
        <w:t>But</w:t>
      </w:r>
      <w:proofErr w:type="gramEnd"/>
      <w:r w:rsidR="00D5269D">
        <w:rPr>
          <w:rFonts w:cs="Times New Roman"/>
        </w:rPr>
        <w:t xml:space="preserve"> Don’t Transfer Button.</w:t>
      </w:r>
      <w:bookmarkEnd w:id="1759"/>
    </w:p>
    <w:p w14:paraId="5C3CDBA7" w14:textId="77777777" w:rsidR="00092F41" w:rsidRPr="00B83B3E" w:rsidRDefault="00092F41" w:rsidP="00B52F9B">
      <w:pPr>
        <w:pStyle w:val="Caption"/>
        <w:rPr>
          <w:rFonts w:cs="Times New Roman"/>
        </w:rPr>
      </w:pPr>
    </w:p>
    <w:p w14:paraId="5C3CDBA8" w14:textId="77777777" w:rsidR="00D86AF8" w:rsidRPr="00B83B3E" w:rsidRDefault="00D86AF8" w:rsidP="00A561AD">
      <w:pPr>
        <w:pStyle w:val="Heading3"/>
      </w:pPr>
      <w:bookmarkStart w:id="1760" w:name="_Toc278187862"/>
      <w:bookmarkStart w:id="1761" w:name="_Toc508873662"/>
      <w:bookmarkStart w:id="1762" w:name="_Toc508875033"/>
      <w:bookmarkStart w:id="1763" w:name="_Toc508875887"/>
      <w:bookmarkStart w:id="1764" w:name="_Toc524336356"/>
      <w:r w:rsidRPr="00B83B3E">
        <w:t>Manage C&amp;P Exam Request Report Management</w:t>
      </w:r>
      <w:bookmarkEnd w:id="1760"/>
      <w:bookmarkEnd w:id="1761"/>
      <w:bookmarkEnd w:id="1762"/>
      <w:bookmarkEnd w:id="1763"/>
      <w:bookmarkEnd w:id="1764"/>
      <w:r w:rsidRPr="00B83B3E">
        <w:t xml:space="preserve"> </w:t>
      </w:r>
    </w:p>
    <w:p w14:paraId="5C3CDBA9" w14:textId="77777777" w:rsidR="00D86AF8" w:rsidRPr="00B83B3E" w:rsidRDefault="00D86AF8" w:rsidP="006F670B">
      <w:pPr>
        <w:pStyle w:val="BodyText"/>
      </w:pPr>
      <w:r w:rsidRPr="00B83B3E">
        <w:t xml:space="preserve">The Manage C&amp;P Exam Requests option available on the Tools Menu </w:t>
      </w:r>
      <w:r w:rsidR="00284857" w:rsidRPr="00B83B3E">
        <w:t xml:space="preserve">when a patient is selected </w:t>
      </w:r>
      <w:r w:rsidRPr="00B83B3E">
        <w:t xml:space="preserve">can be used to reopen a released exam, release an open exam, change the status of an Exam Request, or edit the report of an exam that has already been signed and completed in </w:t>
      </w:r>
      <w:r w:rsidR="006B7071" w:rsidRPr="00B83B3E">
        <w:t>CAPRI</w:t>
      </w:r>
      <w:r w:rsidR="006F670B" w:rsidRPr="00B83B3E">
        <w:t xml:space="preserve"> or AMIE.</w:t>
      </w:r>
    </w:p>
    <w:p w14:paraId="5C3CDBAA" w14:textId="77777777" w:rsidR="00D86AF8" w:rsidRPr="00B83B3E" w:rsidRDefault="00D86AF8" w:rsidP="00EE33FC">
      <w:pPr>
        <w:pStyle w:val="Heading4"/>
      </w:pPr>
      <w:bookmarkStart w:id="1765" w:name="_Toc508873663"/>
      <w:r w:rsidRPr="00B83B3E">
        <w:lastRenderedPageBreak/>
        <w:t>Reopen a Released Exam</w:t>
      </w:r>
      <w:bookmarkEnd w:id="1765"/>
    </w:p>
    <w:p w14:paraId="5C3CDBAB" w14:textId="20993F9E" w:rsidR="00D86AF8" w:rsidRPr="00B83B3E" w:rsidRDefault="00D86AF8" w:rsidP="00400B72">
      <w:pPr>
        <w:pStyle w:val="Body3PicCaption"/>
      </w:pPr>
      <w:r w:rsidRPr="00B83B3E">
        <w:t xml:space="preserve">To reopen a released exam, </w:t>
      </w:r>
      <w:r w:rsidR="00914F6F" w:rsidRPr="00B83B3E">
        <w:t xml:space="preserve">the user clicks </w:t>
      </w:r>
      <w:r w:rsidRPr="00B83B3E">
        <w:t>the exam request date, select</w:t>
      </w:r>
      <w:r w:rsidR="00914F6F" w:rsidRPr="00B83B3E">
        <w:t>s the exam name under E</w:t>
      </w:r>
      <w:r w:rsidRPr="00B83B3E">
        <w:t>xams</w:t>
      </w:r>
      <w:r w:rsidR="00BD43CF" w:rsidRPr="00B83B3E">
        <w:t>,</w:t>
      </w:r>
      <w:r w:rsidRPr="00B83B3E">
        <w:t xml:space="preserve"> and click</w:t>
      </w:r>
      <w:r w:rsidR="00914F6F" w:rsidRPr="00B83B3E">
        <w:t>s</w:t>
      </w:r>
      <w:r w:rsidRPr="00B83B3E">
        <w:t xml:space="preserve"> the Re</w:t>
      </w:r>
      <w:r w:rsidR="00C146D5" w:rsidRPr="00B83B3E">
        <w:t>-</w:t>
      </w:r>
      <w:r w:rsidRPr="00B83B3E">
        <w:t xml:space="preserve">open this </w:t>
      </w:r>
      <w:r w:rsidR="00D86454" w:rsidRPr="00B83B3E">
        <w:t>r</w:t>
      </w:r>
      <w:r w:rsidRPr="00B83B3E">
        <w:t>equest button.</w:t>
      </w:r>
      <w:r w:rsidR="00EE0CF4">
        <w:t xml:space="preserve"> </w:t>
      </w:r>
      <w:r w:rsidR="00914F6F" w:rsidRPr="00B83B3E">
        <w:t>The user selects</w:t>
      </w:r>
      <w:r w:rsidRPr="00B83B3E">
        <w:t xml:space="preserve"> Yes to the warning message to reopen the exam</w:t>
      </w:r>
      <w:r w:rsidR="004439F3" w:rsidRPr="00B83B3E">
        <w:t>, as shown in</w:t>
      </w:r>
      <w:r w:rsidR="00997E90" w:rsidRPr="00B83B3E">
        <w:t xml:space="preserve"> </w:t>
      </w:r>
      <w:r w:rsidR="00AD1E50" w:rsidRPr="00B83B3E">
        <w:t>(</w:t>
      </w:r>
      <w:r w:rsidR="00DD17C4">
        <w:fldChar w:fldCharType="begin"/>
      </w:r>
      <w:r w:rsidR="00DD17C4">
        <w:instrText xml:space="preserve"> REF _Ref406770661 \h </w:instrText>
      </w:r>
      <w:r w:rsidR="00DD17C4">
        <w:fldChar w:fldCharType="separate"/>
      </w:r>
      <w:r w:rsidR="00DD17C4" w:rsidRPr="00B83B3E">
        <w:t xml:space="preserve">Figure </w:t>
      </w:r>
      <w:r w:rsidR="00DD17C4">
        <w:t>2</w:t>
      </w:r>
      <w:r w:rsidR="00DD17C4">
        <w:noBreakHyphen/>
        <w:t>158</w:t>
      </w:r>
      <w:r w:rsidR="00DD17C4">
        <w:fldChar w:fldCharType="end"/>
      </w:r>
      <w:r w:rsidR="00AD1E50" w:rsidRPr="00B83B3E">
        <w:t>)</w:t>
      </w:r>
      <w:r w:rsidR="004439F3" w:rsidRPr="00B83B3E">
        <w:t>.</w:t>
      </w:r>
    </w:p>
    <w:p w14:paraId="5C3CDBAC" w14:textId="77777777" w:rsidR="00B40EE4" w:rsidRPr="00B83B3E" w:rsidRDefault="00B40EE4" w:rsidP="001C720C">
      <w:pPr>
        <w:pStyle w:val="Body3PicCaption"/>
      </w:pPr>
    </w:p>
    <w:p w14:paraId="5C3CDBAD" w14:textId="082E73FC" w:rsidR="00B40EE4" w:rsidRPr="00B83B3E" w:rsidRDefault="004E37FB" w:rsidP="007F1BCD">
      <w:pPr>
        <w:pStyle w:val="Body3PicCaption"/>
      </w:pPr>
      <w:r w:rsidRPr="00B83B3E">
        <w:drawing>
          <wp:inline distT="0" distB="0" distL="0" distR="0" wp14:anchorId="4BDBB383" wp14:editId="468288F3">
            <wp:extent cx="5019675" cy="2724150"/>
            <wp:effectExtent l="19050" t="19050" r="28575" b="19050"/>
            <wp:docPr id="384" name="Picture 149" descr="Displays message, 'Are you sure you want to reopem this exam?'" title="Fig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0"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226DCD34" w:rsidR="00092F41" w:rsidRPr="00B83B3E" w:rsidRDefault="00B40EE4" w:rsidP="00B52F9B">
      <w:pPr>
        <w:pStyle w:val="Caption"/>
        <w:rPr>
          <w:rFonts w:cs="Times New Roman"/>
        </w:rPr>
      </w:pPr>
      <w:bookmarkStart w:id="1766" w:name="_Ref406770661"/>
      <w:bookmarkStart w:id="1767" w:name="_Ref514942298"/>
      <w:bookmarkStart w:id="1768" w:name="_Toc5243565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158</w:t>
      </w:r>
      <w:r w:rsidR="008D502E">
        <w:rPr>
          <w:rFonts w:cs="Times New Roman"/>
        </w:rPr>
        <w:fldChar w:fldCharType="end"/>
      </w:r>
      <w:bookmarkEnd w:id="1766"/>
      <w:r w:rsidR="00D5269D">
        <w:rPr>
          <w:rFonts w:cs="Times New Roman"/>
        </w:rPr>
        <w:t xml:space="preserve">. </w:t>
      </w:r>
      <w:bookmarkStart w:id="1769" w:name="_Ref514942311"/>
      <w:r w:rsidR="00D5269D">
        <w:rPr>
          <w:rFonts w:cs="Times New Roman"/>
        </w:rPr>
        <w:t>Reopen Released Exam Prompt.</w:t>
      </w:r>
      <w:bookmarkEnd w:id="1767"/>
      <w:bookmarkEnd w:id="1768"/>
      <w:bookmarkEnd w:id="1769"/>
    </w:p>
    <w:p w14:paraId="5C3CDBAF" w14:textId="77777777" w:rsidR="00D86AF8" w:rsidRPr="00B83B3E" w:rsidRDefault="00D86AF8" w:rsidP="00EE33FC">
      <w:pPr>
        <w:pStyle w:val="Heading4"/>
      </w:pPr>
      <w:bookmarkStart w:id="1770" w:name="_Toc508873664"/>
      <w:r w:rsidRPr="00B83B3E">
        <w:t xml:space="preserve">Change </w:t>
      </w:r>
      <w:r w:rsidR="001C4104" w:rsidRPr="00B83B3E">
        <w:t>E</w:t>
      </w:r>
      <w:r w:rsidRPr="00B83B3E">
        <w:t xml:space="preserve">xam </w:t>
      </w:r>
      <w:r w:rsidR="001C4104" w:rsidRPr="00B83B3E">
        <w:t>S</w:t>
      </w:r>
      <w:r w:rsidRPr="00B83B3E">
        <w:t>tatus</w:t>
      </w:r>
      <w:bookmarkEnd w:id="1770"/>
    </w:p>
    <w:p w14:paraId="5C3CDBB0" w14:textId="430AC1D1" w:rsidR="00D86AF8" w:rsidRPr="00B83B3E" w:rsidRDefault="00D86AF8" w:rsidP="00686B14">
      <w:pPr>
        <w:pStyle w:val="BodyText"/>
      </w:pPr>
      <w:r w:rsidRPr="00B83B3E">
        <w:t xml:space="preserve">Exam status can be changed to Open, Completed, Canceled by MAS, </w:t>
      </w:r>
      <w:proofErr w:type="gramStart"/>
      <w:r w:rsidRPr="00B83B3E">
        <w:t>Canceled</w:t>
      </w:r>
      <w:proofErr w:type="gramEnd"/>
      <w:r w:rsidRPr="00B83B3E">
        <w:t xml:space="preserve"> by RO, or Transferred out by using </w:t>
      </w:r>
      <w:r w:rsidRPr="00B83B3E">
        <w:rPr>
          <w:b/>
        </w:rPr>
        <w:t>Option Manage C&amp;P Exam Request</w:t>
      </w:r>
      <w:r w:rsidRPr="00B83B3E">
        <w:t xml:space="preserve"> functionality available on the Tools Menu.</w:t>
      </w:r>
      <w:r w:rsidR="00EE0CF4">
        <w:t xml:space="preserve"> </w:t>
      </w:r>
      <w:r w:rsidRPr="00B83B3E">
        <w:t xml:space="preserve">This </w:t>
      </w:r>
      <w:r w:rsidR="00254AD3" w:rsidRPr="00B83B3E">
        <w:t>opens</w:t>
      </w:r>
      <w:r w:rsidRPr="00B83B3E">
        <w:t xml:space="preserve"> the C&amp;P Exam Request Report Management screen.</w:t>
      </w:r>
    </w:p>
    <w:p w14:paraId="5C3CDBB1" w14:textId="18F1369F" w:rsidR="00D86AF8" w:rsidRPr="00B83B3E" w:rsidRDefault="00914F6F" w:rsidP="00400B72">
      <w:pPr>
        <w:pStyle w:val="Body3PicCaption"/>
      </w:pPr>
      <w:r w:rsidRPr="00B83B3E">
        <w:t xml:space="preserve">The user clicks </w:t>
      </w:r>
      <w:r w:rsidR="00D86AF8" w:rsidRPr="00B83B3E">
        <w:t>on the date then click</w:t>
      </w:r>
      <w:r w:rsidRPr="00B83B3E">
        <w:t>s</w:t>
      </w:r>
      <w:r w:rsidR="00D86AF8" w:rsidRPr="00B83B3E">
        <w:t xml:space="preserve"> on the desired exam.</w:t>
      </w:r>
      <w:r w:rsidR="00EE0CF4">
        <w:t xml:space="preserve"> </w:t>
      </w:r>
      <w:r w:rsidRPr="00B83B3E">
        <w:t>Then, the user clicks</w:t>
      </w:r>
      <w:r w:rsidR="00D86AF8" w:rsidRPr="00B83B3E">
        <w:t xml:space="preserve"> the Edit Selected Exam</w:t>
      </w:r>
      <w:r w:rsidR="00B26C1D" w:rsidRPr="00B83B3E">
        <w:t xml:space="preserve"> button to open the exam as shown in</w:t>
      </w:r>
      <w:r w:rsidR="00A23115" w:rsidRPr="00B83B3E">
        <w:t xml:space="preserve"> </w:t>
      </w:r>
      <w:r w:rsidR="00960815" w:rsidRPr="00B83B3E">
        <w:fldChar w:fldCharType="begin"/>
      </w:r>
      <w:r w:rsidR="00960815" w:rsidRPr="00B83B3E">
        <w:instrText xml:space="preserve"> REF _Ref406770649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194</w:t>
      </w:r>
      <w:r w:rsidR="00960815" w:rsidRPr="00B83B3E">
        <w:fldChar w:fldCharType="end"/>
      </w:r>
      <w:r w:rsidR="00AD1E50" w:rsidRPr="00B83B3E">
        <w:t>)</w:t>
      </w:r>
      <w:r w:rsidR="00B26C1D" w:rsidRPr="00B83B3E">
        <w:t>.</w:t>
      </w:r>
    </w:p>
    <w:p w14:paraId="5C3CDBB2" w14:textId="77777777" w:rsidR="00B40EE4" w:rsidRPr="00B83B3E" w:rsidRDefault="00B40EE4" w:rsidP="001C720C">
      <w:pPr>
        <w:pStyle w:val="Body3PicCaption"/>
      </w:pPr>
    </w:p>
    <w:p w14:paraId="5C3CDBB3" w14:textId="73F6345A" w:rsidR="00B40EE4" w:rsidRPr="00B83B3E" w:rsidRDefault="004E37FB" w:rsidP="007F1BCD">
      <w:pPr>
        <w:pStyle w:val="Body3PicCaption"/>
      </w:pPr>
      <w:r w:rsidRPr="00B83B3E">
        <w:drawing>
          <wp:inline distT="0" distB="0" distL="0" distR="0" wp14:anchorId="5318F091" wp14:editId="7ED1D871">
            <wp:extent cx="5076825" cy="1409700"/>
            <wp:effectExtent l="0" t="0" r="9525" b="0"/>
            <wp:docPr id="385" name="Picture 150" descr="Displays screen with an open exam hightlighted" title="Fig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1"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7056BAFA" w:rsidR="00B40EE4" w:rsidRPr="00B83B3E" w:rsidRDefault="00B40EE4" w:rsidP="00B52F9B">
      <w:pPr>
        <w:pStyle w:val="Caption"/>
        <w:rPr>
          <w:rFonts w:cs="Times New Roman"/>
        </w:rPr>
      </w:pPr>
      <w:bookmarkStart w:id="1771" w:name="_Ref406770649"/>
      <w:bookmarkStart w:id="1772" w:name="_Toc5243565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159</w:t>
      </w:r>
      <w:r w:rsidR="008D502E">
        <w:rPr>
          <w:rFonts w:cs="Times New Roman"/>
        </w:rPr>
        <w:fldChar w:fldCharType="end"/>
      </w:r>
      <w:bookmarkEnd w:id="1771"/>
      <w:r w:rsidR="00D5269D">
        <w:rPr>
          <w:rFonts w:cs="Times New Roman"/>
        </w:rPr>
        <w:t xml:space="preserve">. </w:t>
      </w:r>
      <w:r w:rsidR="008E3645">
        <w:rPr>
          <w:rFonts w:cs="Times New Roman"/>
        </w:rPr>
        <w:t>Manage C&amp;P Exam Request View.</w:t>
      </w:r>
      <w:bookmarkEnd w:id="1772"/>
    </w:p>
    <w:p w14:paraId="5C3CDBB5" w14:textId="77777777" w:rsidR="00B40EE4" w:rsidRPr="00B83B3E" w:rsidRDefault="00B40EE4" w:rsidP="00B52F9B">
      <w:pPr>
        <w:pStyle w:val="Caption"/>
        <w:rPr>
          <w:rFonts w:cs="Times New Roman"/>
        </w:rPr>
      </w:pPr>
    </w:p>
    <w:p w14:paraId="5C3CDBB6" w14:textId="7A9EE5B7" w:rsidR="00B40EE4" w:rsidRPr="00B83B3E" w:rsidRDefault="00914F6F" w:rsidP="005F7F65">
      <w:pPr>
        <w:pStyle w:val="Body3PicCaption"/>
      </w:pPr>
      <w:r w:rsidRPr="00B83B3E">
        <w:t xml:space="preserve">The user clicks </w:t>
      </w:r>
      <w:r w:rsidR="00D86AF8" w:rsidRPr="00B83B3E">
        <w:t>on the down arrow button on the STATUS box to mark the new status for the selected exam.</w:t>
      </w:r>
      <w:r w:rsidR="00EE0CF4">
        <w:t xml:space="preserve"> </w:t>
      </w:r>
      <w:r w:rsidR="00D86AF8" w:rsidRPr="00B83B3E">
        <w:t>Exam Location, Date of the Exam and Examining Provider may also be edited.</w:t>
      </w:r>
      <w:r w:rsidR="00EE0CF4">
        <w:t xml:space="preserve"> </w:t>
      </w:r>
      <w:r w:rsidRPr="00B83B3E">
        <w:lastRenderedPageBreak/>
        <w:t xml:space="preserve">The user clicks </w:t>
      </w:r>
      <w:r w:rsidR="00D86AF8" w:rsidRPr="00B83B3E">
        <w:t xml:space="preserve">the Save Changes button </w:t>
      </w:r>
      <w:r w:rsidR="00B26C1D" w:rsidRPr="00B83B3E">
        <w:t>(</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291D99" w:rsidRPr="00B83B3E">
        <w:t xml:space="preserve">Figure </w:t>
      </w:r>
      <w:r w:rsidR="00291D99">
        <w:t>2</w:t>
      </w:r>
      <w:r w:rsidR="00291D99">
        <w:noBreakHyphen/>
        <w:t>195</w:t>
      </w:r>
      <w:r w:rsidR="00F739AF" w:rsidRPr="00B83B3E">
        <w:fldChar w:fldCharType="end"/>
      </w:r>
      <w:r w:rsidR="00B26C1D" w:rsidRPr="00B83B3E">
        <w:t xml:space="preserve">) </w:t>
      </w:r>
      <w:r w:rsidR="00D86AF8" w:rsidRPr="00B83B3E">
        <w:t>and then confirm</w:t>
      </w:r>
      <w:r w:rsidRPr="00B83B3E">
        <w:t>s</w:t>
      </w:r>
      <w:r w:rsidR="00D86AF8" w:rsidRPr="00B83B3E">
        <w:t xml:space="preserve"> changes by </w:t>
      </w:r>
      <w:r w:rsidR="006B7071" w:rsidRPr="00B83B3E">
        <w:t>selecting</w:t>
      </w:r>
      <w:r w:rsidR="00D86AF8" w:rsidRPr="00B83B3E">
        <w:t xml:space="preserve"> Yes on the Confirm message box.</w:t>
      </w:r>
    </w:p>
    <w:p w14:paraId="5C3CDBB7" w14:textId="77777777" w:rsidR="00B40EE4" w:rsidRPr="00B83B3E" w:rsidRDefault="00B40EE4" w:rsidP="005F7F65">
      <w:pPr>
        <w:pStyle w:val="Body3PicCaption"/>
      </w:pPr>
    </w:p>
    <w:p w14:paraId="5C3CDBB8" w14:textId="415FDE43" w:rsidR="00B40EE4" w:rsidRPr="00B83B3E" w:rsidRDefault="004E37FB" w:rsidP="00400B72">
      <w:pPr>
        <w:pStyle w:val="Body3PicCaption"/>
      </w:pPr>
      <w:r w:rsidRPr="00B83B3E">
        <w:drawing>
          <wp:inline distT="0" distB="0" distL="0" distR="0" wp14:anchorId="696697D7" wp14:editId="1FDC1110">
            <wp:extent cx="4552950" cy="3048000"/>
            <wp:effectExtent l="0" t="0" r="0" b="0"/>
            <wp:docPr id="386" name="Picture 151" descr="Displays screen of the C&amp;P Exam Request Report Management window showing the Status drop down list" title="Fig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2"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4C51B0A3" w:rsidR="00D86AF8" w:rsidRPr="00B83B3E" w:rsidRDefault="00B40EE4" w:rsidP="00B52F9B">
      <w:pPr>
        <w:pStyle w:val="Caption"/>
        <w:rPr>
          <w:rFonts w:cs="Times New Roman"/>
        </w:rPr>
      </w:pPr>
      <w:bookmarkStart w:id="1773" w:name="_Ref406770638"/>
      <w:bookmarkStart w:id="1774" w:name="_Toc5243565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160</w:t>
      </w:r>
      <w:r w:rsidR="008D502E">
        <w:rPr>
          <w:rFonts w:cs="Times New Roman"/>
        </w:rPr>
        <w:fldChar w:fldCharType="end"/>
      </w:r>
      <w:bookmarkEnd w:id="1773"/>
      <w:r w:rsidR="008E3645">
        <w:rPr>
          <w:rFonts w:cs="Times New Roman"/>
        </w:rPr>
        <w:t>. Manage C&amp;P Exam Request Selection.</w:t>
      </w:r>
      <w:bookmarkEnd w:id="1774"/>
    </w:p>
    <w:p w14:paraId="5C3CDBBA" w14:textId="77777777" w:rsidR="00D86AF8" w:rsidRPr="00B83B3E" w:rsidRDefault="00D86AF8" w:rsidP="00EE33FC">
      <w:pPr>
        <w:pStyle w:val="Heading4"/>
      </w:pPr>
      <w:bookmarkStart w:id="1775" w:name="_Toc508873665"/>
      <w:r w:rsidRPr="00B83B3E">
        <w:t xml:space="preserve">Edit a </w:t>
      </w:r>
      <w:r w:rsidR="001C4104" w:rsidRPr="00B83B3E">
        <w:t>Re</w:t>
      </w:r>
      <w:r w:rsidRPr="00B83B3E">
        <w:t xml:space="preserve">leased </w:t>
      </w:r>
      <w:r w:rsidR="001C4104" w:rsidRPr="00B83B3E">
        <w:t>E</w:t>
      </w:r>
      <w:r w:rsidRPr="00B83B3E">
        <w:t>xam</w:t>
      </w:r>
      <w:bookmarkEnd w:id="1775"/>
    </w:p>
    <w:p w14:paraId="5C3CDBBB" w14:textId="6835A564" w:rsidR="00D86AF8" w:rsidRPr="00B83B3E" w:rsidRDefault="00D86AF8" w:rsidP="00400B72">
      <w:pPr>
        <w:pStyle w:val="Body3PicCaption"/>
      </w:pPr>
      <w:r w:rsidRPr="00B83B3E">
        <w:t>After a Released Exam is reopened (</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291D99" w:rsidRPr="00B83B3E">
        <w:t xml:space="preserve">Figure </w:t>
      </w:r>
      <w:r w:rsidR="00291D99">
        <w:t>2</w:t>
      </w:r>
      <w:r w:rsidR="00291D99">
        <w:noBreakHyphen/>
        <w:t>195</w:t>
      </w:r>
      <w:r w:rsidR="00F739AF" w:rsidRPr="00B83B3E">
        <w:fldChar w:fldCharType="end"/>
      </w:r>
      <w:r w:rsidR="00726AC1" w:rsidRPr="00B83B3E">
        <w:t>)</w:t>
      </w:r>
      <w:r w:rsidRPr="00B83B3E">
        <w:t xml:space="preserve">, </w:t>
      </w:r>
      <w:r w:rsidR="00F53D6C" w:rsidRPr="00B83B3E">
        <w:t>the user selects it</w:t>
      </w:r>
      <w:r w:rsidRPr="00B83B3E">
        <w:t xml:space="preserve"> by highlighting it in the Exams window</w:t>
      </w:r>
      <w:r w:rsidR="00F53D6C" w:rsidRPr="00B83B3E">
        <w:t xml:space="preserve"> and selecting</w:t>
      </w:r>
      <w:r w:rsidRPr="00B83B3E">
        <w:t xml:space="preserve"> Edit Selected Exam</w:t>
      </w:r>
      <w:r w:rsidR="00F53D6C" w:rsidRPr="00B83B3E">
        <w:t>.</w:t>
      </w:r>
      <w:r w:rsidR="00EE0CF4">
        <w:t xml:space="preserve"> </w:t>
      </w:r>
      <w:r w:rsidR="00F53D6C" w:rsidRPr="00B83B3E">
        <w:t>T</w:t>
      </w:r>
      <w:r w:rsidRPr="00B83B3E">
        <w:t>he Exam appear</w:t>
      </w:r>
      <w:r w:rsidR="00F53D6C" w:rsidRPr="00B83B3E">
        <w:t>s</w:t>
      </w:r>
      <w:r w:rsidRPr="00B83B3E">
        <w:t xml:space="preserve"> in the Report Text window for editing</w:t>
      </w:r>
      <w:r w:rsidR="00B26C1D" w:rsidRPr="00B83B3E">
        <w:t xml:space="preserve"> (</w:t>
      </w:r>
      <w:r w:rsidR="00960815" w:rsidRPr="00B83B3E">
        <w:fldChar w:fldCharType="begin"/>
      </w:r>
      <w:r w:rsidR="00960815" w:rsidRPr="00B83B3E">
        <w:instrText xml:space="preserve"> REF _Ref406770607 \h </w:instrText>
      </w:r>
      <w:r w:rsidR="00B83B3E">
        <w:instrText xml:space="preserve"> \* MERGEFORMAT </w:instrText>
      </w:r>
      <w:r w:rsidR="00960815" w:rsidRPr="00B83B3E">
        <w:fldChar w:fldCharType="separate"/>
      </w:r>
      <w:r w:rsidR="00291D99" w:rsidRPr="00B83B3E">
        <w:t xml:space="preserve">Figure </w:t>
      </w:r>
      <w:r w:rsidR="00291D99">
        <w:t>2</w:t>
      </w:r>
      <w:r w:rsidR="00291D99">
        <w:noBreakHyphen/>
        <w:t>196</w:t>
      </w:r>
      <w:r w:rsidR="00960815" w:rsidRPr="00B83B3E">
        <w:fldChar w:fldCharType="end"/>
      </w:r>
      <w:r w:rsidR="008E3645">
        <w:t>).</w:t>
      </w:r>
    </w:p>
    <w:p w14:paraId="5C3CDBBC" w14:textId="77777777" w:rsidR="00B40EE4" w:rsidRPr="00B83B3E" w:rsidRDefault="00B40EE4" w:rsidP="001C720C">
      <w:pPr>
        <w:pStyle w:val="Body3PicCaption"/>
      </w:pPr>
    </w:p>
    <w:p w14:paraId="5C3CDBBD" w14:textId="16B60FA4" w:rsidR="00B40EE4" w:rsidRPr="00B83B3E" w:rsidRDefault="004E37FB" w:rsidP="007F1BCD">
      <w:pPr>
        <w:pStyle w:val="Body3PicCaption"/>
      </w:pPr>
      <w:bookmarkStart w:id="1776" w:name="_Toc150075130"/>
      <w:bookmarkStart w:id="1777" w:name="_Toc150075199"/>
      <w:bookmarkStart w:id="1778" w:name="_Toc150075260"/>
      <w:r w:rsidRPr="00B83B3E">
        <w:lastRenderedPageBreak/>
        <w:drawing>
          <wp:inline distT="0" distB="0" distL="0" distR="0" wp14:anchorId="5C65EA6D" wp14:editId="4CDF2C31">
            <wp:extent cx="4276725" cy="3790950"/>
            <wp:effectExtent l="0" t="0" r="9525" b="0"/>
            <wp:docPr id="387" name="Picture 16" descr="Displays screen with Released Exam report opened for editing" title="Fig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66D6CDF4" w:rsidR="00573F04" w:rsidRPr="00B83B3E" w:rsidRDefault="00B40EE4" w:rsidP="00B52F9B">
      <w:pPr>
        <w:pStyle w:val="Caption"/>
        <w:rPr>
          <w:rFonts w:cs="Times New Roman"/>
        </w:rPr>
      </w:pPr>
      <w:bookmarkStart w:id="1779" w:name="_Ref406770607"/>
      <w:bookmarkStart w:id="1780" w:name="_Toc5243565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161</w:t>
      </w:r>
      <w:r w:rsidR="008D502E">
        <w:rPr>
          <w:rFonts w:cs="Times New Roman"/>
        </w:rPr>
        <w:fldChar w:fldCharType="end"/>
      </w:r>
      <w:bookmarkEnd w:id="1779"/>
      <w:r w:rsidR="008E3645">
        <w:rPr>
          <w:rFonts w:cs="Times New Roman"/>
        </w:rPr>
        <w:t>. Edit Released Exam Option.</w:t>
      </w:r>
      <w:bookmarkEnd w:id="1780"/>
    </w:p>
    <w:p w14:paraId="5C3CDBBF" w14:textId="4B19EB41" w:rsidR="00D86AF8" w:rsidRPr="00B83B3E" w:rsidRDefault="00D86AF8" w:rsidP="00EE33FC">
      <w:pPr>
        <w:pStyle w:val="Heading4"/>
      </w:pPr>
      <w:bookmarkStart w:id="1781" w:name="_Toc508873666"/>
      <w:r w:rsidRPr="00B83B3E">
        <w:t>Miscellaneous CPWM Functionalities</w:t>
      </w:r>
      <w:bookmarkEnd w:id="1776"/>
      <w:bookmarkEnd w:id="1777"/>
      <w:bookmarkEnd w:id="1778"/>
      <w:bookmarkEnd w:id="1781"/>
    </w:p>
    <w:p w14:paraId="5C3CDBC0" w14:textId="7D5C92E7" w:rsidR="00C11464" w:rsidRPr="00B83B3E" w:rsidRDefault="00C11464" w:rsidP="00400B72">
      <w:pPr>
        <w:pStyle w:val="Body3PicCaption"/>
      </w:pPr>
      <w:r w:rsidRPr="00B83B3E">
        <w:t>The Tools menu (</w:t>
      </w:r>
      <w:r w:rsidR="00EF04FA" w:rsidRPr="00B83B3E">
        <w:fldChar w:fldCharType="begin"/>
      </w:r>
      <w:r w:rsidR="00EF04FA" w:rsidRPr="00B83B3E">
        <w:instrText xml:space="preserve"> REF _Ref406770592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197</w:t>
      </w:r>
      <w:r w:rsidR="00EF04FA" w:rsidRPr="00B83B3E">
        <w:fldChar w:fldCharType="end"/>
      </w:r>
      <w:r w:rsidRPr="00B83B3E">
        <w:t>) has some options that are not discussed elsewhere in the User Manual.</w:t>
      </w:r>
    </w:p>
    <w:p w14:paraId="5C3CDBC2" w14:textId="3DCC1FFC" w:rsidR="00B40EE4" w:rsidRPr="00B83B3E" w:rsidRDefault="004E37FB" w:rsidP="007F1BCD">
      <w:pPr>
        <w:pStyle w:val="Body3PicCaption"/>
      </w:pPr>
      <w:r w:rsidRPr="00B83B3E">
        <w:drawing>
          <wp:inline distT="0" distB="0" distL="0" distR="0" wp14:anchorId="6A864246" wp14:editId="3C7B4353">
            <wp:extent cx="2927222" cy="2952750"/>
            <wp:effectExtent l="19050" t="19050" r="26035" b="19050"/>
            <wp:docPr id="388" name="Picture 28" descr="Displays Tools Menu options" title="Fig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927222" cy="2952750"/>
                    </a:xfrm>
                    <a:prstGeom prst="rect">
                      <a:avLst/>
                    </a:prstGeom>
                    <a:noFill/>
                    <a:ln w="6350" cmpd="sng">
                      <a:solidFill>
                        <a:srgbClr val="000000"/>
                      </a:solidFill>
                      <a:miter lim="800000"/>
                      <a:headEnd/>
                      <a:tailEnd/>
                    </a:ln>
                    <a:effectLst/>
                  </pic:spPr>
                </pic:pic>
              </a:graphicData>
            </a:graphic>
          </wp:inline>
        </w:drawing>
      </w:r>
    </w:p>
    <w:p w14:paraId="5C3CDBC3" w14:textId="1D59B243" w:rsidR="00D86AF8" w:rsidRDefault="00B40EE4" w:rsidP="00B52F9B">
      <w:pPr>
        <w:pStyle w:val="Caption"/>
        <w:rPr>
          <w:rFonts w:cs="Times New Roman"/>
        </w:rPr>
      </w:pPr>
      <w:bookmarkStart w:id="1782" w:name="_Ref406770592"/>
      <w:bookmarkStart w:id="1783" w:name="_Toc5243565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162</w:t>
      </w:r>
      <w:r w:rsidR="008D502E">
        <w:rPr>
          <w:rFonts w:cs="Times New Roman"/>
        </w:rPr>
        <w:fldChar w:fldCharType="end"/>
      </w:r>
      <w:bookmarkEnd w:id="1782"/>
      <w:r w:rsidR="008E3645">
        <w:rPr>
          <w:rFonts w:cs="Times New Roman"/>
        </w:rPr>
        <w:t>. CAPRI Tools Menu.</w:t>
      </w:r>
      <w:bookmarkEnd w:id="1783"/>
    </w:p>
    <w:p w14:paraId="180E9C90" w14:textId="77777777" w:rsidR="007F1BCD" w:rsidRPr="007F1BCD" w:rsidRDefault="007F1BCD" w:rsidP="005F7F65">
      <w:pPr>
        <w:pStyle w:val="BodyText"/>
      </w:pPr>
    </w:p>
    <w:p w14:paraId="5C3CDBC4" w14:textId="77777777" w:rsidR="00D86AF8" w:rsidRPr="00B83B3E" w:rsidRDefault="00D86AF8" w:rsidP="00EE33FC">
      <w:pPr>
        <w:pStyle w:val="Heading4"/>
      </w:pPr>
      <w:bookmarkStart w:id="1784" w:name="_Toc508873667"/>
      <w:r w:rsidRPr="00B83B3E">
        <w:t xml:space="preserve">View AMIE </w:t>
      </w:r>
      <w:r w:rsidR="00213B8B" w:rsidRPr="00B83B3E">
        <w:t>W</w:t>
      </w:r>
      <w:r w:rsidRPr="00B83B3E">
        <w:t>orksheets</w:t>
      </w:r>
      <w:bookmarkEnd w:id="1784"/>
    </w:p>
    <w:p w14:paraId="5C3CDBC5" w14:textId="77777777" w:rsidR="00D86AF8" w:rsidRPr="00B83B3E" w:rsidRDefault="00D86AF8" w:rsidP="006F670B">
      <w:pPr>
        <w:pStyle w:val="BodyText"/>
      </w:pPr>
      <w:r w:rsidRPr="00B83B3E">
        <w:t xml:space="preserve">Selecting </w:t>
      </w:r>
      <w:r w:rsidRPr="00B83B3E">
        <w:rPr>
          <w:b/>
        </w:rPr>
        <w:t>AMIE Worksheets</w:t>
      </w:r>
      <w:r w:rsidRPr="00B83B3E">
        <w:t xml:space="preserve"> takes the user to a C&amp;P website that provides Index to Disability Examination Worksheets. Selecting a worksheet </w:t>
      </w:r>
      <w:r w:rsidR="00B01039" w:rsidRPr="00B83B3E">
        <w:t>displays</w:t>
      </w:r>
      <w:r w:rsidRPr="00B83B3E">
        <w:t xml:space="preserve"> instructions for using the worksheets.</w:t>
      </w:r>
    </w:p>
    <w:p w14:paraId="5C3CDBC6" w14:textId="77777777" w:rsidR="00B26C1D" w:rsidRPr="00B83B3E" w:rsidRDefault="00B26C1D" w:rsidP="00EE33FC">
      <w:pPr>
        <w:pStyle w:val="Heading4"/>
      </w:pPr>
      <w:bookmarkStart w:id="1785" w:name="_Toc508873668"/>
      <w:r w:rsidRPr="00B83B3E">
        <w:t>Bring Exam Template to Front</w:t>
      </w:r>
      <w:bookmarkEnd w:id="1785"/>
    </w:p>
    <w:p w14:paraId="5C3CDBC7" w14:textId="77777777" w:rsidR="00B26C1D" w:rsidRPr="00B83B3E" w:rsidRDefault="00B26C1D" w:rsidP="006F670B">
      <w:pPr>
        <w:pStyle w:val="BodyText"/>
      </w:pPr>
      <w:r w:rsidRPr="00B83B3E">
        <w:t xml:space="preserve">If a user is working on the C&amp;P worksheets tab and loses template focus, or if the template happens to be stuck in the background, users can go to the Tools menu and select Bring Exam Template to front </w:t>
      </w:r>
      <w:bookmarkStart w:id="1786" w:name="_Toc150075131"/>
      <w:bookmarkStart w:id="1787" w:name="_Toc150075200"/>
      <w:bookmarkStart w:id="1788" w:name="_Toc150075261"/>
      <w:r w:rsidRPr="00B83B3E">
        <w:t>to bring the template back into focus.</w:t>
      </w:r>
      <w:bookmarkEnd w:id="1786"/>
      <w:bookmarkEnd w:id="1787"/>
      <w:bookmarkEnd w:id="1788"/>
    </w:p>
    <w:p w14:paraId="5C3CDBC8" w14:textId="77777777" w:rsidR="00B26C1D" w:rsidRPr="00B83B3E" w:rsidRDefault="00B26C1D" w:rsidP="00EE33FC">
      <w:pPr>
        <w:pStyle w:val="Heading4"/>
      </w:pPr>
      <w:bookmarkStart w:id="1789" w:name="_Toc508873669"/>
      <w:r w:rsidRPr="00B83B3E">
        <w:t>External Application Access</w:t>
      </w:r>
      <w:bookmarkEnd w:id="1789"/>
    </w:p>
    <w:p w14:paraId="5C3CDBC9" w14:textId="3DCC5BB8" w:rsidR="00B26C1D" w:rsidRPr="00B83B3E" w:rsidRDefault="00B26C1D" w:rsidP="00400B72">
      <w:pPr>
        <w:pStyle w:val="Body3PicCaption"/>
      </w:pPr>
      <w:r w:rsidRPr="00B83B3E">
        <w:t>Several links to additional web based applications are available from the External Applications menu as shown in</w:t>
      </w:r>
      <w:r w:rsidR="00E4672B" w:rsidRPr="00B83B3E">
        <w:t xml:space="preserve"> </w:t>
      </w:r>
      <w:r w:rsidR="00AD1E50" w:rsidRPr="00B83B3E">
        <w:t>(</w:t>
      </w:r>
      <w:r w:rsidR="00EF04FA" w:rsidRPr="00B83B3E">
        <w:fldChar w:fldCharType="begin"/>
      </w:r>
      <w:r w:rsidR="00EF04FA" w:rsidRPr="00B83B3E">
        <w:instrText xml:space="preserve"> REF _Ref406770572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198</w:t>
      </w:r>
      <w:r w:rsidR="00EF04FA" w:rsidRPr="00B83B3E">
        <w:fldChar w:fldCharType="end"/>
      </w:r>
      <w:r w:rsidR="00AD1E50" w:rsidRPr="00B83B3E">
        <w:t>)</w:t>
      </w:r>
      <w:r w:rsidRPr="00B83B3E">
        <w:t>.</w:t>
      </w:r>
    </w:p>
    <w:p w14:paraId="5C3CDBCB" w14:textId="335C646D" w:rsidR="00B40EE4" w:rsidRPr="00B83B3E" w:rsidRDefault="004E37FB" w:rsidP="007F1BCD">
      <w:pPr>
        <w:pStyle w:val="Body3PicCaption"/>
      </w:pPr>
      <w:r w:rsidRPr="00B83B3E">
        <w:drawing>
          <wp:inline distT="0" distB="0" distL="0" distR="0" wp14:anchorId="5C162BC5" wp14:editId="599A1016">
            <wp:extent cx="5448300" cy="3143250"/>
            <wp:effectExtent l="19050" t="19050" r="19050" b="19050"/>
            <wp:docPr id="389" name="Picture 29" descr="Displays Tools Menu with External Applications option selected" title="Fig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3CEB13A1" w:rsidR="00B26C1D" w:rsidRPr="00B83B3E" w:rsidRDefault="00B40EE4" w:rsidP="00B52F9B">
      <w:pPr>
        <w:pStyle w:val="Caption"/>
        <w:rPr>
          <w:rFonts w:cs="Times New Roman"/>
        </w:rPr>
      </w:pPr>
      <w:bookmarkStart w:id="1790" w:name="_Ref406770572"/>
      <w:bookmarkStart w:id="1791" w:name="_Toc5243565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163</w:t>
      </w:r>
      <w:r w:rsidR="008D502E">
        <w:rPr>
          <w:rFonts w:cs="Times New Roman"/>
        </w:rPr>
        <w:fldChar w:fldCharType="end"/>
      </w:r>
      <w:bookmarkEnd w:id="1790"/>
      <w:r w:rsidR="008E3645">
        <w:rPr>
          <w:rFonts w:cs="Times New Roman"/>
        </w:rPr>
        <w:t>. CAPRI Tools Menu—External Applications Option.</w:t>
      </w:r>
      <w:bookmarkEnd w:id="1791"/>
    </w:p>
    <w:p w14:paraId="5C3CDBCD" w14:textId="77777777" w:rsidR="00961DAB" w:rsidRPr="00B83B3E" w:rsidRDefault="00961DAB" w:rsidP="00A561AD">
      <w:pPr>
        <w:pStyle w:val="Heading2"/>
      </w:pPr>
      <w:bookmarkStart w:id="1792" w:name="_Toc508873670"/>
      <w:bookmarkStart w:id="1793" w:name="_Toc508875034"/>
      <w:bookmarkStart w:id="1794" w:name="_Toc508875888"/>
      <w:bookmarkStart w:id="1795" w:name="_Toc524336357"/>
      <w:bookmarkStart w:id="1796" w:name="_Toc278187863"/>
      <w:r w:rsidRPr="00B83B3E">
        <w:t>Vocational Rehabilitation Tab</w:t>
      </w:r>
      <w:bookmarkEnd w:id="1792"/>
      <w:bookmarkEnd w:id="1793"/>
      <w:bookmarkEnd w:id="1794"/>
      <w:bookmarkEnd w:id="1795"/>
    </w:p>
    <w:p w14:paraId="5C3CDBCE" w14:textId="77777777" w:rsidR="00961DAB" w:rsidRPr="00B83B3E" w:rsidRDefault="00961DAB" w:rsidP="00223E83">
      <w:pPr>
        <w:pStyle w:val="Heading3"/>
      </w:pPr>
      <w:bookmarkStart w:id="1797" w:name="_Toc508873671"/>
      <w:bookmarkStart w:id="1798" w:name="_Toc508875035"/>
      <w:bookmarkStart w:id="1799" w:name="_Toc508875889"/>
      <w:bookmarkStart w:id="1800" w:name="_Toc524336358"/>
      <w:r w:rsidRPr="00B83B3E">
        <w:t>Overview</w:t>
      </w:r>
      <w:bookmarkEnd w:id="1797"/>
      <w:bookmarkEnd w:id="1798"/>
      <w:bookmarkEnd w:id="1799"/>
      <w:bookmarkEnd w:id="1800"/>
    </w:p>
    <w:p w14:paraId="5C3CDBCF" w14:textId="77777777" w:rsidR="004F2259" w:rsidRPr="00B83B3E" w:rsidRDefault="004F2259" w:rsidP="004F2259">
      <w:pPr>
        <w:pStyle w:val="BodyText"/>
      </w:pPr>
      <w:r w:rsidRPr="00B83B3E">
        <w:t xml:space="preserve">Vocational Rehabilitation and Employment (VR&amp;E) employees require the ability to refer a veteran to a medical center </w:t>
      </w:r>
      <w:proofErr w:type="gramStart"/>
      <w:r w:rsidRPr="00B83B3E">
        <w:t>for the purpose of</w:t>
      </w:r>
      <w:proofErr w:type="gramEnd"/>
      <w:r w:rsidRPr="00B83B3E">
        <w:t xml:space="preserve"> specific types of exams or opinions in order to determine VR&amp;E</w:t>
      </w:r>
      <w:r w:rsidR="00644FDC" w:rsidRPr="00B83B3E">
        <w:t xml:space="preserve"> benefits.</w:t>
      </w:r>
    </w:p>
    <w:p w14:paraId="5C3CDBD0" w14:textId="3E08AB9B" w:rsidR="004F2259" w:rsidRPr="00B83B3E" w:rsidRDefault="004F2259" w:rsidP="004F2259">
      <w:pPr>
        <w:pStyle w:val="BodyText"/>
      </w:pPr>
      <w:r w:rsidRPr="00B83B3E">
        <w:t xml:space="preserve">This </w:t>
      </w:r>
      <w:r w:rsidR="00AE691F" w:rsidRPr="00B83B3E">
        <w:t xml:space="preserve">feature </w:t>
      </w:r>
      <w:r w:rsidRPr="00B83B3E">
        <w:t>enables users to create an electronic request for medical services, track those requests and print reports.</w:t>
      </w:r>
      <w:r w:rsidR="00EE0CF4">
        <w:t xml:space="preserve"> </w:t>
      </w:r>
      <w:r w:rsidR="00A45EF9" w:rsidRPr="00B83B3E">
        <w:t xml:space="preserve">A consult is created outside the CAPRI application. </w:t>
      </w:r>
      <w:r w:rsidRPr="00B83B3E">
        <w:t xml:space="preserve">The request can be linked to </w:t>
      </w:r>
      <w:r w:rsidR="00A45EF9" w:rsidRPr="00B83B3E">
        <w:t xml:space="preserve">the </w:t>
      </w:r>
      <w:r w:rsidRPr="00B83B3E">
        <w:t>consult by a VHA Coordinator. Notifications are sent to both VR&amp;E Counselor (via Outlook) and VHA Coordinator (via MAILMAN) when the 28-8861 form status is updated.</w:t>
      </w:r>
      <w:r w:rsidR="00EE0CF4">
        <w:t xml:space="preserve"> </w:t>
      </w:r>
      <w:r w:rsidRPr="00B83B3E">
        <w:t>A nightly background job monitor</w:t>
      </w:r>
      <w:r w:rsidR="003B7234" w:rsidRPr="00B83B3E">
        <w:t>s</w:t>
      </w:r>
      <w:r w:rsidRPr="00B83B3E">
        <w:t xml:space="preserve"> consults that are linked to the 28-8861 file.</w:t>
      </w:r>
    </w:p>
    <w:p w14:paraId="5C3CDBD1" w14:textId="77777777" w:rsidR="00961DAB" w:rsidRPr="00B83B3E" w:rsidRDefault="00961DAB" w:rsidP="00A561AD">
      <w:pPr>
        <w:pStyle w:val="Heading3"/>
      </w:pPr>
      <w:bookmarkStart w:id="1801" w:name="_Toc508873672"/>
      <w:bookmarkStart w:id="1802" w:name="_Toc508875036"/>
      <w:bookmarkStart w:id="1803" w:name="_Toc508875890"/>
      <w:bookmarkStart w:id="1804" w:name="_Toc524336359"/>
      <w:r w:rsidRPr="00B83B3E">
        <w:lastRenderedPageBreak/>
        <w:t>User Setup</w:t>
      </w:r>
      <w:bookmarkEnd w:id="1801"/>
      <w:bookmarkEnd w:id="1802"/>
      <w:bookmarkEnd w:id="1803"/>
      <w:bookmarkEnd w:id="1804"/>
    </w:p>
    <w:p w14:paraId="5C3CDBD2" w14:textId="77777777" w:rsidR="00961DAB" w:rsidRPr="00B83B3E" w:rsidRDefault="00961DAB" w:rsidP="00EE33FC">
      <w:pPr>
        <w:pStyle w:val="Heading4"/>
      </w:pPr>
      <w:bookmarkStart w:id="1805" w:name="_Toc508873673"/>
      <w:r w:rsidRPr="00B83B3E">
        <w:t>Security Key Assignment</w:t>
      </w:r>
      <w:bookmarkEnd w:id="1805"/>
    </w:p>
    <w:p w14:paraId="5C3CDBD3" w14:textId="77777777" w:rsidR="004F2259" w:rsidRPr="00B83B3E" w:rsidRDefault="004F2259" w:rsidP="00400B72">
      <w:pPr>
        <w:pStyle w:val="Body3PicCaption"/>
      </w:pPr>
      <w:r w:rsidRPr="00B83B3E">
        <w:t>To activate the VocRehab tab for a particular user, depending on their role, t</w:t>
      </w:r>
      <w:r w:rsidR="003B7234" w:rsidRPr="00B83B3E">
        <w:t xml:space="preserve">he following security keys </w:t>
      </w:r>
      <w:r w:rsidRPr="00B83B3E">
        <w:t>need to be given:</w:t>
      </w:r>
    </w:p>
    <w:p w14:paraId="5C3CDBD4" w14:textId="02BD0446" w:rsidR="004F2259" w:rsidRPr="00B83B3E" w:rsidRDefault="004F2259" w:rsidP="004F2259">
      <w:pPr>
        <w:pStyle w:val="BodyText"/>
        <w:spacing w:before="240"/>
        <w:rPr>
          <w:bCs/>
        </w:rPr>
      </w:pPr>
      <w:r w:rsidRPr="00B83B3E">
        <w:rPr>
          <w:b/>
          <w:bCs/>
        </w:rPr>
        <w:t>DVBA CAPRI VRE_COUNSELOR</w:t>
      </w:r>
      <w:r w:rsidRPr="00B83B3E">
        <w:rPr>
          <w:bCs/>
        </w:rPr>
        <w:t xml:space="preserve"> – This security key is given to the VBA/VR&amp;E on the </w:t>
      </w:r>
      <w:r w:rsidRPr="00B83B3E">
        <w:rPr>
          <w:b/>
          <w:bCs/>
        </w:rPr>
        <w:t>CLAIMS</w:t>
      </w:r>
      <w:r w:rsidRPr="00B83B3E">
        <w:rPr>
          <w:bCs/>
        </w:rPr>
        <w:t xml:space="preserve"> system so that the VocRehab tab </w:t>
      </w:r>
      <w:r w:rsidR="00644FDC" w:rsidRPr="00B83B3E">
        <w:rPr>
          <w:bCs/>
        </w:rPr>
        <w:t>is</w:t>
      </w:r>
      <w:r w:rsidRPr="00B83B3E">
        <w:rPr>
          <w:bCs/>
        </w:rPr>
        <w:t xml:space="preserve"> available to the user.</w:t>
      </w:r>
      <w:r w:rsidR="00EE0CF4">
        <w:rPr>
          <w:bCs/>
        </w:rPr>
        <w:t xml:space="preserve"> </w:t>
      </w:r>
      <w:r w:rsidRPr="00B83B3E">
        <w:rPr>
          <w:bCs/>
        </w:rPr>
        <w:t xml:space="preserve">This key must also be given to the VHA Coordinator role on the </w:t>
      </w:r>
      <w:r w:rsidRPr="00B83B3E">
        <w:rPr>
          <w:b/>
          <w:bCs/>
        </w:rPr>
        <w:t>local VistA</w:t>
      </w:r>
      <w:r w:rsidRPr="00B83B3E">
        <w:rPr>
          <w:bCs/>
        </w:rPr>
        <w:t xml:space="preserve"> </w:t>
      </w:r>
      <w:r w:rsidRPr="00B83B3E">
        <w:rPr>
          <w:b/>
          <w:bCs/>
        </w:rPr>
        <w:t>system</w:t>
      </w:r>
      <w:r w:rsidRPr="00B83B3E">
        <w:rPr>
          <w:bCs/>
        </w:rPr>
        <w:t xml:space="preserve"> for the VocRehab tab to be available to the user.</w:t>
      </w:r>
    </w:p>
    <w:p w14:paraId="5C3CDBD5" w14:textId="1126B4D2" w:rsidR="004F2259" w:rsidRPr="00B83B3E" w:rsidRDefault="004F2259" w:rsidP="004F2259">
      <w:pPr>
        <w:pStyle w:val="BodyText"/>
        <w:spacing w:before="240"/>
      </w:pPr>
      <w:r w:rsidRPr="00B83B3E">
        <w:rPr>
          <w:b/>
          <w:bCs/>
        </w:rPr>
        <w:t>DVBA CAPRI VHA_COORDINATOR</w:t>
      </w:r>
      <w:r w:rsidR="00644FDC" w:rsidRPr="00B83B3E">
        <w:rPr>
          <w:bCs/>
        </w:rPr>
        <w:t xml:space="preserve"> – The VHA Coordinator role</w:t>
      </w:r>
      <w:r w:rsidRPr="00B83B3E">
        <w:rPr>
          <w:bCs/>
        </w:rPr>
        <w:t xml:space="preserve"> need</w:t>
      </w:r>
      <w:r w:rsidR="00644FDC" w:rsidRPr="00B83B3E">
        <w:rPr>
          <w:bCs/>
        </w:rPr>
        <w:t>s</w:t>
      </w:r>
      <w:r w:rsidRPr="00B83B3E">
        <w:rPr>
          <w:bCs/>
        </w:rPr>
        <w:t xml:space="preserve"> this security key assigned on the </w:t>
      </w:r>
      <w:r w:rsidRPr="00B83B3E">
        <w:rPr>
          <w:b/>
          <w:bCs/>
        </w:rPr>
        <w:t>local VistA system</w:t>
      </w:r>
      <w:r w:rsidRPr="00B83B3E">
        <w:rPr>
          <w:bCs/>
        </w:rPr>
        <w:t xml:space="preserve"> to allow the ability to assign a consult to a Medical Services Request.</w:t>
      </w:r>
      <w:r w:rsidR="00EE0CF4">
        <w:rPr>
          <w:bCs/>
        </w:rPr>
        <w:t xml:space="preserve"> </w:t>
      </w:r>
      <w:r w:rsidRPr="00B83B3E">
        <w:rPr>
          <w:bCs/>
        </w:rPr>
        <w:t xml:space="preserve">The </w:t>
      </w:r>
      <w:r w:rsidRPr="00B83B3E">
        <w:rPr>
          <w:b/>
          <w:bCs/>
          <w:u w:val="single"/>
        </w:rPr>
        <w:t>A</w:t>
      </w:r>
      <w:r w:rsidRPr="00B83B3E">
        <w:rPr>
          <w:b/>
          <w:bCs/>
        </w:rPr>
        <w:t>ssign Consults</w:t>
      </w:r>
      <w:r w:rsidRPr="00B83B3E">
        <w:rPr>
          <w:bCs/>
        </w:rPr>
        <w:t xml:space="preserve"> button located on the </w:t>
      </w:r>
      <w:r w:rsidRPr="00B83B3E">
        <w:rPr>
          <w:b/>
          <w:bCs/>
        </w:rPr>
        <w:t xml:space="preserve">Medical Services Requests </w:t>
      </w:r>
      <w:r w:rsidRPr="00B83B3E">
        <w:rPr>
          <w:bCs/>
        </w:rPr>
        <w:t xml:space="preserve">screen </w:t>
      </w:r>
      <w:r w:rsidR="00644FDC" w:rsidRPr="00B83B3E">
        <w:rPr>
          <w:bCs/>
        </w:rPr>
        <w:t>is</w:t>
      </w:r>
      <w:r w:rsidRPr="00B83B3E">
        <w:rPr>
          <w:bCs/>
        </w:rPr>
        <w:t xml:space="preserve"> only be available to the VHA Coordinator role.</w:t>
      </w:r>
    </w:p>
    <w:p w14:paraId="5C3CDBD6" w14:textId="77777777" w:rsidR="00961DAB" w:rsidRPr="00B83B3E" w:rsidRDefault="00961DAB" w:rsidP="00A561AD">
      <w:pPr>
        <w:pStyle w:val="Heading3"/>
      </w:pPr>
      <w:bookmarkStart w:id="1806" w:name="_Toc508873674"/>
      <w:bookmarkStart w:id="1807" w:name="_Toc508875037"/>
      <w:bookmarkStart w:id="1808" w:name="_Toc508875891"/>
      <w:bookmarkStart w:id="1809" w:name="_Toc524336360"/>
      <w:r w:rsidRPr="00B83B3E">
        <w:t>VocRehab Tab Functionality</w:t>
      </w:r>
      <w:bookmarkEnd w:id="1806"/>
      <w:bookmarkEnd w:id="1807"/>
      <w:bookmarkEnd w:id="1808"/>
      <w:bookmarkEnd w:id="1809"/>
    </w:p>
    <w:p w14:paraId="6C5CC3BB" w14:textId="77777777" w:rsidR="00291D99" w:rsidRDefault="004830D7" w:rsidP="00291D99">
      <w:r w:rsidRPr="004E37FB">
        <w:t>The VocRehab tab provides access to the Medical Services Requests screen (</w:t>
      </w:r>
      <w:r w:rsidR="00EF04FA" w:rsidRPr="004E37FB">
        <w:fldChar w:fldCharType="begin"/>
      </w:r>
      <w:r w:rsidR="00EF04FA" w:rsidRPr="004E37FB">
        <w:instrText xml:space="preserve"> REF _Ref406770531 \h </w:instrText>
      </w:r>
      <w:r w:rsidR="00B83B3E" w:rsidRPr="004E37FB">
        <w:instrText xml:space="preserve"> \* MERGEFORMAT </w:instrText>
      </w:r>
      <w:r w:rsidR="00EF04FA" w:rsidRPr="004E37FB">
        <w:fldChar w:fldCharType="separate"/>
      </w:r>
      <w:r w:rsidR="00291D99" w:rsidRPr="00667EC5">
        <w:t xml:space="preserve">Figure </w:t>
      </w:r>
      <w:r w:rsidR="00291D99">
        <w:t>2</w:t>
      </w:r>
      <w:r w:rsidR="00291D99">
        <w:noBreakHyphen/>
        <w:t>199. VocRehab Tab View.</w:t>
      </w:r>
    </w:p>
    <w:p w14:paraId="3DCDD3B2" w14:textId="77777777" w:rsidR="00291D99" w:rsidRPr="008E3645" w:rsidRDefault="00291D99" w:rsidP="00156BAB">
      <w:pPr>
        <w:pStyle w:val="BodyText"/>
      </w:pPr>
    </w:p>
    <w:p w14:paraId="1C3F29C2" w14:textId="77777777" w:rsidR="00291D99" w:rsidRPr="00667EC5" w:rsidRDefault="00291D99" w:rsidP="00667EC5">
      <w:pPr>
        <w:pStyle w:val="BodyText"/>
      </w:pPr>
    </w:p>
    <w:p w14:paraId="5C3CDBD7" w14:textId="4F4BACA5" w:rsidR="004830D7" w:rsidRDefault="00EF04FA" w:rsidP="004E37FB">
      <w:r w:rsidRPr="004E37FB">
        <w:fldChar w:fldCharType="end"/>
      </w:r>
      <w:r w:rsidR="004830D7" w:rsidRPr="004E37FB">
        <w:t>The user must have the proper securi</w:t>
      </w:r>
      <w:r w:rsidR="004830D7" w:rsidRPr="00B61C65">
        <w:t>ty key DVBA CAPRI VRE_COUNSELOR for this tab to be visible.</w:t>
      </w:r>
    </w:p>
    <w:p w14:paraId="11571ADF" w14:textId="77777777" w:rsidR="008E3645" w:rsidRPr="00B61C65" w:rsidRDefault="008E3645" w:rsidP="004E37FB"/>
    <w:p w14:paraId="5C3CDBD9" w14:textId="4ACAAF6B" w:rsidR="00BC0D76" w:rsidRPr="00667EC5" w:rsidRDefault="004E37FB" w:rsidP="00667EC5">
      <w:r w:rsidRPr="00B83B3E">
        <w:rPr>
          <w:noProof/>
        </w:rPr>
        <w:lastRenderedPageBreak/>
        <w:drawing>
          <wp:inline distT="0" distB="0" distL="0" distR="0" wp14:anchorId="4B28CACB" wp14:editId="4B649D61">
            <wp:extent cx="5086350" cy="3714750"/>
            <wp:effectExtent l="0" t="0" r="0" b="0"/>
            <wp:docPr id="390" name="Content Placeholder 3" descr="Displays the Medical Services Request screen" title="Figure 2-1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16" cstate="print"/>
                    <a:srcRect/>
                    <a:stretch>
                      <a:fillRect/>
                    </a:stretch>
                  </pic:blipFill>
                  <pic:spPr bwMode="auto">
                    <a:xfrm>
                      <a:off x="0" y="0"/>
                      <a:ext cx="5086350" cy="3714750"/>
                    </a:xfrm>
                    <a:prstGeom prst="rect">
                      <a:avLst/>
                    </a:prstGeom>
                    <a:noFill/>
                    <a:ln w="9525">
                      <a:noFill/>
                      <a:miter lim="800000"/>
                      <a:headEnd/>
                      <a:tailEnd/>
                    </a:ln>
                  </pic:spPr>
                </pic:pic>
              </a:graphicData>
            </a:graphic>
          </wp:inline>
        </w:drawing>
      </w:r>
    </w:p>
    <w:p w14:paraId="2FFA03C2" w14:textId="0A9EF2AB" w:rsidR="00D737CF" w:rsidRDefault="00BC0D76" w:rsidP="00667EC5">
      <w:pPr>
        <w:pStyle w:val="Caption"/>
      </w:pPr>
      <w:bookmarkStart w:id="1810" w:name="_Ref514864961"/>
      <w:bookmarkStart w:id="1811" w:name="_Ref406770531"/>
      <w:bookmarkStart w:id="1812" w:name="_Toc524356594"/>
      <w:r w:rsidRPr="00667EC5">
        <w:t xml:space="preserve">Figure </w:t>
      </w:r>
      <w:fldSimple w:instr=" STYLEREF 1 \s ">
        <w:r w:rsidR="008D502E">
          <w:rPr>
            <w:noProof/>
          </w:rPr>
          <w:t>2</w:t>
        </w:r>
      </w:fldSimple>
      <w:r w:rsidR="008D502E">
        <w:noBreakHyphen/>
      </w:r>
      <w:fldSimple w:instr=" SEQ Figure \* ARABIC \s 1 ">
        <w:r w:rsidR="008D502E">
          <w:rPr>
            <w:noProof/>
          </w:rPr>
          <w:t>164</w:t>
        </w:r>
      </w:fldSimple>
      <w:bookmarkEnd w:id="1810"/>
      <w:r w:rsidR="00CD7FC5">
        <w:t>. VocRehab Tab View.</w:t>
      </w:r>
      <w:bookmarkEnd w:id="1812"/>
    </w:p>
    <w:p w14:paraId="1F8425C7" w14:textId="77777777" w:rsidR="00667EC5" w:rsidRPr="00667EC5" w:rsidRDefault="00667EC5" w:rsidP="00667EC5">
      <w:pPr>
        <w:pStyle w:val="BodyText"/>
      </w:pPr>
    </w:p>
    <w:p w14:paraId="5C3CDBDB" w14:textId="77777777" w:rsidR="00961DAB" w:rsidRPr="00B83B3E" w:rsidRDefault="00961DAB" w:rsidP="00EE33FC">
      <w:pPr>
        <w:pStyle w:val="Heading4"/>
      </w:pPr>
      <w:bookmarkStart w:id="1813" w:name="_Toc508873675"/>
      <w:bookmarkEnd w:id="1811"/>
      <w:r w:rsidRPr="00B83B3E">
        <w:t>Add a New Request</w:t>
      </w:r>
      <w:r w:rsidR="00D90A63" w:rsidRPr="00B83B3E">
        <w:t xml:space="preserve"> (VBA/VR&amp;E Counselor Role)</w:t>
      </w:r>
      <w:bookmarkEnd w:id="1813"/>
    </w:p>
    <w:p w14:paraId="5C3CDBDC" w14:textId="5BD65544" w:rsidR="00D90A63" w:rsidRPr="00B83B3E" w:rsidRDefault="00D90A63" w:rsidP="00D90A63">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VocRehab</w:t>
      </w:r>
      <w:r w:rsidRPr="00B83B3E">
        <w:t xml:space="preserve"> tab (</w:t>
      </w:r>
      <w:r w:rsidR="00EF04FA" w:rsidRPr="00B83B3E">
        <w:fldChar w:fldCharType="begin"/>
      </w:r>
      <w:r w:rsidR="00EF04FA" w:rsidRPr="00B83B3E">
        <w:instrText xml:space="preserve"> REF _Ref406770531 \h </w:instrText>
      </w:r>
      <w:r w:rsidR="00B83B3E">
        <w:instrText xml:space="preserve"> \* MERGEFORMAT </w:instrText>
      </w:r>
      <w:r w:rsidR="00EF04FA" w:rsidRPr="00B83B3E">
        <w:fldChar w:fldCharType="separate"/>
      </w:r>
      <w:r w:rsidR="007029AF">
        <w:fldChar w:fldCharType="begin"/>
      </w:r>
      <w:r w:rsidR="007029AF">
        <w:instrText xml:space="preserve"> REF _Ref514864961 \h </w:instrText>
      </w:r>
      <w:r w:rsidR="007029AF">
        <w:fldChar w:fldCharType="separate"/>
      </w:r>
      <w:r w:rsidR="007029AF" w:rsidRPr="00667EC5">
        <w:t xml:space="preserve">Figure </w:t>
      </w:r>
      <w:r w:rsidR="007029AF">
        <w:rPr>
          <w:noProof/>
        </w:rPr>
        <w:t>2</w:t>
      </w:r>
      <w:r w:rsidR="007029AF">
        <w:noBreakHyphen/>
      </w:r>
      <w:r w:rsidR="007029AF">
        <w:rPr>
          <w:noProof/>
        </w:rPr>
        <w:t>164</w:t>
      </w:r>
      <w:r w:rsidR="007029AF">
        <w:fldChar w:fldCharType="end"/>
      </w:r>
      <w:r w:rsidR="00291D99">
        <w:t>.</w:t>
      </w:r>
      <w:r w:rsidR="00EF04FA" w:rsidRPr="00B83B3E">
        <w:fldChar w:fldCharType="end"/>
      </w:r>
      <w:r w:rsidR="00EF04FA" w:rsidRPr="00B83B3E">
        <w:t>)</w:t>
      </w:r>
    </w:p>
    <w:p w14:paraId="5C3CDBDD" w14:textId="77777777" w:rsidR="00D90A63" w:rsidRPr="00B83B3E" w:rsidRDefault="00D90A63" w:rsidP="00D90A63">
      <w:pPr>
        <w:pStyle w:val="BodyText"/>
      </w:pPr>
      <w:r w:rsidRPr="00B83B3E">
        <w:rPr>
          <w:b/>
        </w:rPr>
        <w:t>Step 2</w:t>
      </w:r>
      <w:r w:rsidRPr="00B83B3E">
        <w:t xml:space="preserve"> – The user clicks on the </w:t>
      </w:r>
      <w:r w:rsidRPr="00B83B3E">
        <w:rPr>
          <w:b/>
        </w:rPr>
        <w:t xml:space="preserve">Add </w:t>
      </w:r>
      <w:r w:rsidRPr="00B83B3E">
        <w:rPr>
          <w:b/>
          <w:u w:val="single"/>
        </w:rPr>
        <w:t>N</w:t>
      </w:r>
      <w:r w:rsidRPr="00B83B3E">
        <w:rPr>
          <w:b/>
        </w:rPr>
        <w:t>ew Request</w:t>
      </w:r>
      <w:r w:rsidRPr="00B83B3E">
        <w:t xml:space="preserve"> button to add a new Chapter 31, VA Form 28-8861 request (Medical Services Request).</w:t>
      </w:r>
    </w:p>
    <w:p w14:paraId="5C3CDBDE" w14:textId="6508542C" w:rsidR="00D90A63" w:rsidRPr="00B83B3E" w:rsidRDefault="00D90A63" w:rsidP="00D328CE">
      <w:pPr>
        <w:pStyle w:val="BodyText"/>
      </w:pPr>
      <w:r w:rsidRPr="00B83B3E">
        <w:t xml:space="preserve">The field explanations on the screenshot shown in </w:t>
      </w:r>
      <w:r w:rsidR="00AD1E50" w:rsidRPr="00B83B3E">
        <w:t>(</w:t>
      </w:r>
      <w:r w:rsidR="00EF04FA" w:rsidRPr="00B83B3E">
        <w:fldChar w:fldCharType="begin"/>
      </w:r>
      <w:r w:rsidR="00EF04FA" w:rsidRPr="00B83B3E">
        <w:instrText xml:space="preserve"> REF _Ref406770521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200</w:t>
      </w:r>
      <w:r w:rsidR="00EF04FA" w:rsidRPr="00B83B3E">
        <w:fldChar w:fldCharType="end"/>
      </w:r>
      <w:r w:rsidR="00AD1E50" w:rsidRPr="00B83B3E">
        <w:t>)</w:t>
      </w:r>
      <w:r w:rsidRPr="00B83B3E">
        <w:t xml:space="preserve"> are listed below:</w:t>
      </w:r>
    </w:p>
    <w:p w14:paraId="5C3CDBDF" w14:textId="6262DB65" w:rsidR="00D90A63" w:rsidRPr="00B83B3E" w:rsidRDefault="00D90A63" w:rsidP="00D90A63">
      <w:pPr>
        <w:pStyle w:val="BodyText5Numbers"/>
        <w:rPr>
          <w:b/>
        </w:rPr>
      </w:pPr>
      <w:r w:rsidRPr="00B83B3E">
        <w:rPr>
          <w:b/>
        </w:rPr>
        <w:t xml:space="preserve">Patient Name: </w:t>
      </w:r>
      <w:r w:rsidRPr="00B83B3E">
        <w:t xml:space="preserve">This is the name of the patient selected from the </w:t>
      </w:r>
      <w:r w:rsidRPr="00B83B3E">
        <w:rPr>
          <w:b/>
        </w:rPr>
        <w:t xml:space="preserve">Patient Selector </w:t>
      </w:r>
      <w:r w:rsidRPr="00B83B3E">
        <w:t>screen.</w:t>
      </w:r>
      <w:r w:rsidR="00EE0CF4">
        <w:t xml:space="preserve"> </w:t>
      </w:r>
      <w:r w:rsidRPr="00B83B3E">
        <w:t>This is a read-only field and is not editable</w:t>
      </w:r>
      <w:r w:rsidR="001D0B8D" w:rsidRPr="00B83B3E">
        <w:t xml:space="preserve"> </w:t>
      </w:r>
    </w:p>
    <w:p w14:paraId="5C3CDBE0" w14:textId="20ABCB2D" w:rsidR="00D90A63" w:rsidRPr="00B83B3E" w:rsidRDefault="00D90A63" w:rsidP="00D90A63">
      <w:pPr>
        <w:pStyle w:val="BodyText5Numbers"/>
      </w:pPr>
      <w:r w:rsidRPr="00B83B3E">
        <w:rPr>
          <w:b/>
        </w:rPr>
        <w:t>VA Claim#:</w:t>
      </w:r>
      <w:r w:rsidR="00EE0CF4">
        <w:rPr>
          <w:b/>
        </w:rPr>
        <w:t xml:space="preserve"> </w:t>
      </w:r>
      <w:r w:rsidRPr="00B83B3E">
        <w:t xml:space="preserve">If a VA Claim Number exists in the New Patient file for the selected </w:t>
      </w:r>
      <w:r w:rsidR="00644FDC" w:rsidRPr="00B83B3E">
        <w:t>v</w:t>
      </w:r>
      <w:r w:rsidRPr="00B83B3E">
        <w:t xml:space="preserve">eteran, it </w:t>
      </w:r>
      <w:r w:rsidR="00644FDC" w:rsidRPr="00B83B3E">
        <w:t>is</w:t>
      </w:r>
      <w:r w:rsidRPr="00B83B3E">
        <w:t xml:space="preserve"> displayed here.</w:t>
      </w:r>
      <w:r w:rsidR="00EE0CF4">
        <w:t xml:space="preserve"> </w:t>
      </w:r>
      <w:r w:rsidRPr="00B83B3E">
        <w:t>This is a read-only field and is not editable</w:t>
      </w:r>
      <w:r w:rsidR="001D0B8D" w:rsidRPr="00B83B3E">
        <w:t xml:space="preserve"> </w:t>
      </w:r>
    </w:p>
    <w:p w14:paraId="5C3CDBE1" w14:textId="0293C80F" w:rsidR="00D90A63" w:rsidRPr="00B83B3E" w:rsidRDefault="00D90A63" w:rsidP="00D90A63">
      <w:pPr>
        <w:pStyle w:val="BodyText5Numbers"/>
      </w:pPr>
      <w:r w:rsidRPr="00B83B3E">
        <w:rPr>
          <w:b/>
        </w:rPr>
        <w:t>Request Date:</w:t>
      </w:r>
      <w:r w:rsidR="00EE0CF4">
        <w:t xml:space="preserve"> </w:t>
      </w:r>
      <w:r w:rsidRPr="00B83B3E">
        <w:t>This is the date the request is initiated.</w:t>
      </w:r>
      <w:r w:rsidR="00EE0CF4">
        <w:t xml:space="preserve"> </w:t>
      </w:r>
      <w:r w:rsidRPr="00B83B3E">
        <w:t>This is set by the system clock and is not a user editable field</w:t>
      </w:r>
      <w:r w:rsidR="001D0B8D" w:rsidRPr="00B83B3E">
        <w:t xml:space="preserve"> </w:t>
      </w:r>
    </w:p>
    <w:p w14:paraId="5C3CDBE2" w14:textId="7DD8E32F" w:rsidR="00D90A63" w:rsidRPr="00B83B3E" w:rsidRDefault="00D90A63" w:rsidP="00D90A63">
      <w:pPr>
        <w:pStyle w:val="BodyText5Numbers"/>
      </w:pPr>
      <w:r w:rsidRPr="00B83B3E">
        <w:rPr>
          <w:b/>
        </w:rPr>
        <w:t>Anticipated Date of Rehabilitation:</w:t>
      </w:r>
      <w:r w:rsidR="00EE0CF4">
        <w:rPr>
          <w:b/>
        </w:rPr>
        <w:t xml:space="preserve"> </w:t>
      </w:r>
      <w:r w:rsidRPr="00B83B3E">
        <w:t>This is a required field noting a future date when rehabilitation is anticipated to be complete</w:t>
      </w:r>
      <w:r w:rsidR="001D0B8D" w:rsidRPr="00B83B3E">
        <w:t xml:space="preserve"> </w:t>
      </w:r>
    </w:p>
    <w:p w14:paraId="5C3CDBE3" w14:textId="38F9577C" w:rsidR="00D90A63" w:rsidRPr="00B83B3E" w:rsidRDefault="00D90A63" w:rsidP="00D90A63">
      <w:pPr>
        <w:pStyle w:val="BodyText5Numbers"/>
      </w:pPr>
      <w:r w:rsidRPr="00B83B3E">
        <w:rPr>
          <w:b/>
        </w:rPr>
        <w:t>Regional Office:</w:t>
      </w:r>
      <w:r w:rsidR="00EE0CF4">
        <w:rPr>
          <w:b/>
        </w:rPr>
        <w:t xml:space="preserve"> </w:t>
      </w:r>
      <w:r w:rsidRPr="00B83B3E">
        <w:t>This is the requestor’s Regional Office and is derived from the user’s log in</w:t>
      </w:r>
      <w:r w:rsidR="001D0B8D" w:rsidRPr="00B83B3E">
        <w:t xml:space="preserve"> </w:t>
      </w:r>
    </w:p>
    <w:p w14:paraId="5C3CDBE4" w14:textId="6B0028B3" w:rsidR="00D90A63" w:rsidRPr="00B83B3E" w:rsidRDefault="00D90A63" w:rsidP="00D90A63">
      <w:pPr>
        <w:pStyle w:val="BodyText5Numbers"/>
      </w:pPr>
      <w:r w:rsidRPr="00B83B3E">
        <w:rPr>
          <w:b/>
        </w:rPr>
        <w:t>Point of Contact:</w:t>
      </w:r>
      <w:r w:rsidR="00EE0CF4">
        <w:t xml:space="preserve"> </w:t>
      </w:r>
      <w:r w:rsidRPr="00B83B3E">
        <w:t>This button displays a screen with the Point of Contact information.</w:t>
      </w:r>
      <w:r w:rsidR="00EE0CF4">
        <w:t xml:space="preserve"> </w:t>
      </w:r>
      <w:r w:rsidRPr="00B83B3E">
        <w:t>This is the user who entered the Medical Services Request</w:t>
      </w:r>
      <w:r w:rsidR="001D0B8D" w:rsidRPr="00B83B3E">
        <w:t xml:space="preserve"> </w:t>
      </w:r>
    </w:p>
    <w:p w14:paraId="5C3CDBE5" w14:textId="0E40D5A4" w:rsidR="00D90A63" w:rsidRPr="00B83B3E" w:rsidRDefault="00D90A63" w:rsidP="00D90A63">
      <w:pPr>
        <w:pStyle w:val="BodyText5Numbers"/>
      </w:pPr>
      <w:r w:rsidRPr="00B83B3E">
        <w:rPr>
          <w:b/>
        </w:rPr>
        <w:lastRenderedPageBreak/>
        <w:t>Medical Services Requested:</w:t>
      </w:r>
      <w:r w:rsidR="00EE0CF4">
        <w:rPr>
          <w:b/>
        </w:rPr>
        <w:t xml:space="preserve"> </w:t>
      </w:r>
      <w:r w:rsidRPr="00B83B3E">
        <w:t>Users must choose from a predefined list of medical services.</w:t>
      </w:r>
      <w:r w:rsidR="00EE0CF4">
        <w:t xml:space="preserve"> </w:t>
      </w:r>
      <w:r w:rsidRPr="00B83B3E">
        <w:t xml:space="preserve">If the medical service resides outside of this list, </w:t>
      </w:r>
      <w:r w:rsidRPr="00B83B3E">
        <w:rPr>
          <w:b/>
        </w:rPr>
        <w:t>Other</w:t>
      </w:r>
      <w:r w:rsidRPr="00B83B3E">
        <w:t xml:space="preserve"> can be selected.</w:t>
      </w:r>
      <w:r w:rsidR="00EE0CF4">
        <w:t xml:space="preserve"> </w:t>
      </w:r>
      <w:r w:rsidRPr="00B83B3E">
        <w:t xml:space="preserve">The </w:t>
      </w:r>
      <w:r w:rsidRPr="00B83B3E">
        <w:rPr>
          <w:b/>
        </w:rPr>
        <w:t>Other Description</w:t>
      </w:r>
      <w:r w:rsidRPr="00B83B3E">
        <w:t xml:space="preserve"> field </w:t>
      </w:r>
      <w:r w:rsidR="00644FDC" w:rsidRPr="00B83B3E">
        <w:t>is then</w:t>
      </w:r>
      <w:r w:rsidRPr="00B83B3E">
        <w:t xml:space="preserve"> enabled</w:t>
      </w:r>
      <w:r w:rsidR="001D0B8D" w:rsidRPr="00B83B3E">
        <w:t xml:space="preserve"> </w:t>
      </w:r>
    </w:p>
    <w:p w14:paraId="5C3CDBE6" w14:textId="5905000F" w:rsidR="00D90A63" w:rsidRPr="00B83B3E" w:rsidRDefault="00D90A63" w:rsidP="00D90A63">
      <w:pPr>
        <w:pStyle w:val="BodyText5Numbers"/>
      </w:pPr>
      <w:r w:rsidRPr="00B83B3E">
        <w:rPr>
          <w:b/>
        </w:rPr>
        <w:t>Other Description:</w:t>
      </w:r>
      <w:r w:rsidR="00EE0CF4">
        <w:rPr>
          <w:b/>
        </w:rPr>
        <w:t xml:space="preserve"> </w:t>
      </w:r>
      <w:r w:rsidRPr="00B83B3E">
        <w:t xml:space="preserve">This field is enabled if </w:t>
      </w:r>
      <w:r w:rsidRPr="00B83B3E">
        <w:rPr>
          <w:b/>
        </w:rPr>
        <w:t>Other</w:t>
      </w:r>
      <w:r w:rsidRPr="00B83B3E">
        <w:t xml:space="preserve"> is chosen in the Medical Services Requested field.</w:t>
      </w:r>
      <w:r w:rsidR="00EE0CF4">
        <w:t xml:space="preserve"> </w:t>
      </w:r>
      <w:r w:rsidRPr="00B83B3E">
        <w:t>This is a required field if enabled</w:t>
      </w:r>
      <w:r w:rsidR="001D0B8D" w:rsidRPr="00B83B3E">
        <w:t xml:space="preserve"> </w:t>
      </w:r>
    </w:p>
    <w:p w14:paraId="5C3CDBE7" w14:textId="52ED2CDD" w:rsidR="00D90A63" w:rsidRPr="00B83B3E" w:rsidRDefault="00D90A63" w:rsidP="00D90A63">
      <w:pPr>
        <w:pStyle w:val="BodyText5Numbers"/>
      </w:pPr>
      <w:r w:rsidRPr="00B83B3E">
        <w:rPr>
          <w:b/>
        </w:rPr>
        <w:t>Reason for Referral:</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50 characters to briefly describe the reason a referral is being made</w:t>
      </w:r>
      <w:r w:rsidR="001D0B8D" w:rsidRPr="00B83B3E">
        <w:t xml:space="preserve"> </w:t>
      </w:r>
    </w:p>
    <w:p w14:paraId="5C3CDBE8" w14:textId="5F280E58" w:rsidR="00D90A63" w:rsidRPr="00B83B3E" w:rsidRDefault="00D90A63" w:rsidP="00D90A63">
      <w:pPr>
        <w:pStyle w:val="BodyText5Numbers"/>
      </w:pPr>
      <w:r w:rsidRPr="00B83B3E">
        <w:rPr>
          <w:b/>
        </w:rPr>
        <w:t>Rehabilitation Objectives:</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100 characters to allow input of rehabilitation objectives</w:t>
      </w:r>
      <w:r w:rsidR="001D0B8D" w:rsidRPr="00B83B3E">
        <w:t xml:space="preserve"> </w:t>
      </w:r>
    </w:p>
    <w:p w14:paraId="5C3CDBE9" w14:textId="50C2B654" w:rsidR="00D90A63" w:rsidRPr="00B83B3E" w:rsidRDefault="00D90A63" w:rsidP="00D90A63">
      <w:pPr>
        <w:pStyle w:val="BodyText5Numbers"/>
      </w:pPr>
      <w:r w:rsidRPr="00B83B3E">
        <w:rPr>
          <w:b/>
        </w:rPr>
        <w:t>Comments / Notes:</w:t>
      </w:r>
      <w:r w:rsidR="00EE0CF4">
        <w:rPr>
          <w:b/>
        </w:rPr>
        <w:t xml:space="preserve"> </w:t>
      </w:r>
      <w:r w:rsidRPr="00B83B3E">
        <w:t>This is a free text field allowing for brief or long descriptions relating to this medical request.</w:t>
      </w:r>
      <w:r w:rsidR="00EE0CF4">
        <w:t xml:space="preserve"> </w:t>
      </w:r>
      <w:r w:rsidRPr="00B83B3E">
        <w:t>The field is always editable unless the Request for Medical Service has been cancelled or completed</w:t>
      </w:r>
      <w:r w:rsidR="001D0B8D" w:rsidRPr="00B83B3E">
        <w:t xml:space="preserve"> </w:t>
      </w:r>
    </w:p>
    <w:p w14:paraId="5C3CDBEA" w14:textId="77777777" w:rsidR="00D90A63" w:rsidRPr="00B83B3E" w:rsidRDefault="00D90A63" w:rsidP="00D90A63">
      <w:pPr>
        <w:pStyle w:val="BodyText5Numbers"/>
      </w:pPr>
      <w:r w:rsidRPr="00B83B3E">
        <w:rPr>
          <w:b/>
        </w:rPr>
        <w:t xml:space="preserve">Preferred Schedule Date: </w:t>
      </w:r>
      <w:r w:rsidRPr="00B83B3E">
        <w:t>If the Veteran needs to be seen by a certain date, a Preferred Schedule Date can be entered</w:t>
      </w:r>
      <w:r w:rsidR="001D0B8D" w:rsidRPr="00B83B3E">
        <w:t xml:space="preserve"> </w:t>
      </w:r>
    </w:p>
    <w:p w14:paraId="5C3CDBEB" w14:textId="47618CDA" w:rsidR="00D90A63" w:rsidRPr="00B83B3E" w:rsidRDefault="00D90A63" w:rsidP="00D90A63">
      <w:pPr>
        <w:pStyle w:val="BodyText5Numbers"/>
      </w:pPr>
      <w:r w:rsidRPr="00B83B3E">
        <w:rPr>
          <w:b/>
        </w:rPr>
        <w:t>Preferred Schedule Date Reason:</w:t>
      </w:r>
      <w:r w:rsidR="00EE0CF4">
        <w:rPr>
          <w:b/>
        </w:rPr>
        <w:t xml:space="preserve"> </w:t>
      </w:r>
      <w:r w:rsidRPr="00B83B3E">
        <w:t>This field cannot be blank if a Preferred Schedule Date is specified. One needs to explain the reason for specifying a Preferred Schedule Date.</w:t>
      </w:r>
      <w:r w:rsidR="00EE0CF4">
        <w:t xml:space="preserve"> </w:t>
      </w:r>
    </w:p>
    <w:p w14:paraId="5C3CDBEC" w14:textId="1227C11C" w:rsidR="00D90A63" w:rsidRPr="00B83B3E" w:rsidRDefault="00D90A63" w:rsidP="00D90A63">
      <w:pPr>
        <w:pStyle w:val="BodyText5Numbers"/>
      </w:pPr>
      <w:r w:rsidRPr="00B83B3E">
        <w:rPr>
          <w:b/>
          <w:u w:val="single"/>
        </w:rPr>
        <w:t>S</w:t>
      </w:r>
      <w:r w:rsidRPr="00B83B3E">
        <w:rPr>
          <w:b/>
        </w:rPr>
        <w:t xml:space="preserve">end Medical Services Request </w:t>
      </w:r>
      <w:r w:rsidRPr="00B83B3E">
        <w:t>button.</w:t>
      </w:r>
      <w:r w:rsidR="00EE0CF4">
        <w:t xml:space="preserve"> </w:t>
      </w:r>
      <w:r w:rsidRPr="00B83B3E">
        <w:t>This button submits all the data input and initiates the Medical Services Request</w:t>
      </w:r>
      <w:r w:rsidR="00EE0CF4">
        <w:t xml:space="preserve"> </w:t>
      </w:r>
    </w:p>
    <w:p w14:paraId="5C3CDBED" w14:textId="77777777" w:rsidR="00D90A63" w:rsidRPr="00B83B3E" w:rsidRDefault="00D90A63" w:rsidP="00D90A63">
      <w:pPr>
        <w:pStyle w:val="BodyText5Numbers"/>
      </w:pPr>
      <w:r w:rsidRPr="00B83B3E">
        <w:rPr>
          <w:b/>
          <w:u w:val="single"/>
        </w:rPr>
        <w:t>C</w:t>
      </w:r>
      <w:r w:rsidRPr="00B83B3E">
        <w:rPr>
          <w:b/>
        </w:rPr>
        <w:t xml:space="preserve">ancel </w:t>
      </w:r>
      <w:r w:rsidRPr="00B83B3E">
        <w:t>button:</w:t>
      </w:r>
      <w:r w:rsidRPr="00B83B3E">
        <w:rPr>
          <w:b/>
        </w:rPr>
        <w:t xml:space="preserve"> </w:t>
      </w:r>
      <w:r w:rsidRPr="00B83B3E">
        <w:t>This button closes the form without saving a “new” Medical Services Request.</w:t>
      </w:r>
    </w:p>
    <w:p w14:paraId="5C3CDBEE" w14:textId="29348692" w:rsidR="00BC0D76" w:rsidRPr="00B83B3E" w:rsidRDefault="004E37FB" w:rsidP="00400B72">
      <w:pPr>
        <w:pStyle w:val="Body3PicCaption"/>
      </w:pPr>
      <w:r w:rsidRPr="00B83B3E">
        <w:lastRenderedPageBreak/>
        <w:drawing>
          <wp:inline distT="0" distB="0" distL="0" distR="0" wp14:anchorId="27B0F7B2" wp14:editId="4B1B3537">
            <wp:extent cx="5429250" cy="4089400"/>
            <wp:effectExtent l="0" t="0" r="0" b="6350"/>
            <wp:docPr id="391" name="Picture 133" descr="Displays Medical Service Request" title="Fig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cstate="print"/>
                    <a:srcRect/>
                    <a:stretch>
                      <a:fillRect/>
                    </a:stretch>
                  </pic:blipFill>
                  <pic:spPr bwMode="auto">
                    <a:xfrm>
                      <a:off x="0" y="0"/>
                      <a:ext cx="5429250" cy="4089400"/>
                    </a:xfrm>
                    <a:prstGeom prst="rect">
                      <a:avLst/>
                    </a:prstGeom>
                    <a:noFill/>
                  </pic:spPr>
                </pic:pic>
              </a:graphicData>
            </a:graphic>
          </wp:inline>
        </w:drawing>
      </w:r>
    </w:p>
    <w:p w14:paraId="5C3CDBEF" w14:textId="4D84BC14" w:rsidR="00961DAB" w:rsidRPr="00B83B3E" w:rsidRDefault="00BC0D76" w:rsidP="00B52F9B">
      <w:pPr>
        <w:pStyle w:val="Caption"/>
        <w:rPr>
          <w:rFonts w:cs="Times New Roman"/>
        </w:rPr>
      </w:pPr>
      <w:bookmarkStart w:id="1814" w:name="_Ref406770521"/>
      <w:bookmarkStart w:id="1815" w:name="_Toc5243565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165</w:t>
      </w:r>
      <w:r w:rsidR="008D502E">
        <w:rPr>
          <w:rFonts w:cs="Times New Roman"/>
        </w:rPr>
        <w:fldChar w:fldCharType="end"/>
      </w:r>
      <w:bookmarkEnd w:id="1814"/>
      <w:r w:rsidR="00CE27BE">
        <w:rPr>
          <w:rFonts w:cs="Times New Roman"/>
        </w:rPr>
        <w:t>. VocRehab Add New Medical Services Request.</w:t>
      </w:r>
      <w:bookmarkEnd w:id="1815"/>
    </w:p>
    <w:p w14:paraId="5C3CDBF0" w14:textId="77777777" w:rsidR="00961DAB" w:rsidRPr="00B83B3E" w:rsidRDefault="00961DAB" w:rsidP="00B52F9B">
      <w:pPr>
        <w:pStyle w:val="Caption"/>
        <w:rPr>
          <w:rFonts w:cs="Times New Roman"/>
        </w:rPr>
      </w:pPr>
    </w:p>
    <w:p w14:paraId="5C3CDBF1" w14:textId="77777777" w:rsidR="00AC042F" w:rsidRPr="00B83B3E" w:rsidRDefault="00961DAB" w:rsidP="00EE33FC">
      <w:pPr>
        <w:pStyle w:val="Heading4"/>
      </w:pPr>
      <w:bookmarkStart w:id="1816" w:name="_Toc508873676"/>
      <w:r w:rsidRPr="00B83B3E">
        <w:t>Edit Request</w:t>
      </w:r>
      <w:r w:rsidR="00AC042F" w:rsidRPr="00B83B3E">
        <w:t xml:space="preserve"> (VBA/VR&amp;E Counselor and VHA Coordinator Roles)</w:t>
      </w:r>
      <w:bookmarkEnd w:id="1816"/>
    </w:p>
    <w:p w14:paraId="5C3CDBF2" w14:textId="77777777" w:rsidR="00AC042F" w:rsidRPr="00B83B3E" w:rsidRDefault="00AC042F" w:rsidP="00AC042F">
      <w:pPr>
        <w:pStyle w:val="BodyText"/>
      </w:pPr>
      <w:r w:rsidRPr="00B83B3E">
        <w:rPr>
          <w:b/>
        </w:rPr>
        <w:t>Step 1</w:t>
      </w:r>
      <w:r w:rsidRPr="00B83B3E">
        <w:t xml:space="preserve"> – The user logs into CAPRI, looks up the veteran using the </w:t>
      </w:r>
      <w:r w:rsidRPr="00B83B3E">
        <w:rPr>
          <w:b/>
        </w:rPr>
        <w:t>Patient Selector</w:t>
      </w:r>
      <w:r w:rsidRPr="00B83B3E">
        <w:t xml:space="preserve">, and moves to the </w:t>
      </w:r>
      <w:r w:rsidRPr="00B83B3E">
        <w:rPr>
          <w:b/>
        </w:rPr>
        <w:t>VocRehab</w:t>
      </w:r>
      <w:r w:rsidRPr="00B83B3E">
        <w:t xml:space="preserve"> tab</w:t>
      </w:r>
      <w:r w:rsidR="00477749" w:rsidRPr="00B83B3E">
        <w:t>.</w:t>
      </w:r>
    </w:p>
    <w:p w14:paraId="5C3CDBF3" w14:textId="77777777" w:rsidR="00AC042F" w:rsidRPr="00B83B3E" w:rsidRDefault="00AC042F" w:rsidP="00AC042F">
      <w:pPr>
        <w:pStyle w:val="BodyText"/>
      </w:pPr>
      <w:r w:rsidRPr="00B83B3E">
        <w:rPr>
          <w:b/>
        </w:rPr>
        <w:t>Step 2</w:t>
      </w:r>
      <w:r w:rsidRPr="00B83B3E">
        <w:t xml:space="preserve"> – The user clicks on the date of the request they would like to edit and clicks </w:t>
      </w:r>
      <w:r w:rsidRPr="00B83B3E">
        <w:rPr>
          <w:b/>
        </w:rPr>
        <w:t>Edit Request</w:t>
      </w:r>
      <w:r w:rsidRPr="00B83B3E">
        <w:t xml:space="preserve"> button to edit a Chapter 31, VA Form 28-8861 request (Medical Services Request)</w:t>
      </w:r>
      <w:r w:rsidR="00477749" w:rsidRPr="00B83B3E">
        <w:t>.</w:t>
      </w:r>
    </w:p>
    <w:p w14:paraId="5C3CDBF4" w14:textId="77777777" w:rsidR="00AC042F" w:rsidRPr="00B83B3E" w:rsidRDefault="00AC042F" w:rsidP="00AC042F">
      <w:pPr>
        <w:pStyle w:val="BodyText"/>
      </w:pPr>
      <w:bookmarkStart w:id="1817" w:name="_Ref331598603"/>
      <w:r w:rsidRPr="00B83B3E">
        <w:t xml:space="preserve">The fields for editing a Medical Services Request and adding one are identical </w:t>
      </w:r>
      <w:r w:rsidR="005D0A3B" w:rsidRPr="00B83B3E">
        <w:t>have</w:t>
      </w:r>
      <w:r w:rsidRPr="00B83B3E">
        <w:t xml:space="preserve"> the following exceptions:</w:t>
      </w:r>
    </w:p>
    <w:p w14:paraId="5C3CDBF5" w14:textId="240BF8EB" w:rsidR="00AC042F" w:rsidRPr="00B83B3E" w:rsidRDefault="00AC042F" w:rsidP="00AC042F">
      <w:pPr>
        <w:pStyle w:val="BodyText5Numbers"/>
      </w:pPr>
      <w:r w:rsidRPr="00B83B3E">
        <w:rPr>
          <w:b/>
          <w:bCs/>
        </w:rPr>
        <w:t>Consult Selected:</w:t>
      </w:r>
      <w:r w:rsidR="00EE0CF4">
        <w:rPr>
          <w:b/>
          <w:bCs/>
        </w:rPr>
        <w:t xml:space="preserve"> </w:t>
      </w:r>
      <w:r w:rsidRPr="00B83B3E">
        <w:t>This field is read-only.</w:t>
      </w:r>
      <w:r w:rsidR="00EE0CF4">
        <w:t xml:space="preserve"> </w:t>
      </w:r>
      <w:r w:rsidRPr="00B83B3E">
        <w:t xml:space="preserve">It displays “No Consults Found” if a consult has </w:t>
      </w:r>
      <w:r w:rsidR="00C64E87" w:rsidRPr="00B83B3E">
        <w:t>NOT</w:t>
      </w:r>
      <w:r w:rsidR="00644FDC" w:rsidRPr="00B83B3E">
        <w:t xml:space="preserve"> been assigned to the Medical </w:t>
      </w:r>
      <w:r w:rsidR="00566196" w:rsidRPr="00B83B3E">
        <w:t>Services</w:t>
      </w:r>
      <w:r w:rsidRPr="00B83B3E">
        <w:t xml:space="preserve"> Request yet or it display</w:t>
      </w:r>
      <w:r w:rsidR="00644FDC" w:rsidRPr="00B83B3E">
        <w:t>s</w:t>
      </w:r>
      <w:r w:rsidRPr="00B83B3E">
        <w:t xml:space="preserve"> the Date, Time, and Consult Name of the consult assigned to this Medical Services Request</w:t>
      </w:r>
      <w:r w:rsidR="001D0B8D" w:rsidRPr="00B83B3E">
        <w:t xml:space="preserve"> </w:t>
      </w:r>
    </w:p>
    <w:p w14:paraId="5C3CDBF6" w14:textId="6868D276" w:rsidR="00C464CA" w:rsidRPr="00B83B3E" w:rsidRDefault="00C464CA" w:rsidP="00C464CA">
      <w:pPr>
        <w:pStyle w:val="BodyText5Numbers"/>
      </w:pPr>
      <w:r w:rsidRPr="00B83B3E">
        <w:rPr>
          <w:b/>
          <w:bCs/>
        </w:rPr>
        <w:t>Assign Consult</w:t>
      </w:r>
      <w:r w:rsidRPr="00B83B3E">
        <w:rPr>
          <w:bCs/>
        </w:rPr>
        <w:t xml:space="preserve"> button:</w:t>
      </w:r>
      <w:r w:rsidR="00EE0CF4">
        <w:rPr>
          <w:bCs/>
        </w:rPr>
        <w:t xml:space="preserve"> </w:t>
      </w:r>
      <w:r w:rsidRPr="00B83B3E">
        <w:t xml:space="preserve">This button opens the </w:t>
      </w:r>
      <w:r w:rsidRPr="00B83B3E">
        <w:rPr>
          <w:b/>
        </w:rPr>
        <w:t>Assign Consult</w:t>
      </w:r>
      <w:r w:rsidRPr="00B83B3E">
        <w:t xml:space="preserve"> dialog box and allows the user to associate a consult with a request.</w:t>
      </w:r>
      <w:r w:rsidR="00EE0CF4">
        <w:t xml:space="preserve"> </w:t>
      </w:r>
      <w:r w:rsidRPr="00B83B3E">
        <w:t xml:space="preserve">It is only selectable if the user has the security key of </w:t>
      </w:r>
      <w:r w:rsidRPr="00B83B3E">
        <w:rPr>
          <w:b/>
          <w:bCs/>
        </w:rPr>
        <w:t>DVBA CAPRI VHA_COORDINATOR (VHA Coordinator role)</w:t>
      </w:r>
    </w:p>
    <w:p w14:paraId="5C3CDBF7" w14:textId="0EC5365E" w:rsidR="00C464CA" w:rsidRPr="00B83B3E" w:rsidRDefault="00C464CA" w:rsidP="00C464CA">
      <w:pPr>
        <w:pStyle w:val="BodyText5Numbers"/>
      </w:pPr>
      <w:r w:rsidRPr="00B83B3E">
        <w:rPr>
          <w:b/>
          <w:bCs/>
        </w:rPr>
        <w:t xml:space="preserve">Update Medical Services </w:t>
      </w:r>
      <w:r w:rsidRPr="00B83B3E">
        <w:rPr>
          <w:b/>
        </w:rPr>
        <w:t xml:space="preserve">Request </w:t>
      </w:r>
      <w:r w:rsidRPr="00B83B3E">
        <w:t>but</w:t>
      </w:r>
      <w:r w:rsidR="001D0B8D" w:rsidRPr="00B83B3E">
        <w:t>ton.</w:t>
      </w:r>
      <w:r w:rsidR="00EE0CF4">
        <w:t xml:space="preserve"> </w:t>
      </w:r>
      <w:r w:rsidR="001D0B8D" w:rsidRPr="00B83B3E">
        <w:t>This updates the request</w:t>
      </w:r>
      <w:r w:rsidRPr="00B83B3E">
        <w:t xml:space="preserve"> </w:t>
      </w:r>
    </w:p>
    <w:p w14:paraId="5C3CDBF8" w14:textId="75367014" w:rsidR="00AC042F" w:rsidRPr="00B83B3E" w:rsidRDefault="00AC042F" w:rsidP="00AC042F">
      <w:pPr>
        <w:pStyle w:val="BodyText5Numbers"/>
      </w:pPr>
      <w:r w:rsidRPr="00B83B3E">
        <w:rPr>
          <w:b/>
          <w:bCs/>
        </w:rPr>
        <w:t xml:space="preserve">Cancel Medical Services Request </w:t>
      </w:r>
      <w:r w:rsidRPr="00B83B3E">
        <w:rPr>
          <w:bCs/>
        </w:rPr>
        <w:t>button:</w:t>
      </w:r>
      <w:r w:rsidR="00EE0CF4">
        <w:rPr>
          <w:b/>
          <w:bCs/>
        </w:rPr>
        <w:t xml:space="preserve"> </w:t>
      </w:r>
      <w:r w:rsidR="00644FDC" w:rsidRPr="00B83B3E">
        <w:t xml:space="preserve">This button </w:t>
      </w:r>
      <w:r w:rsidRPr="00B83B3E">
        <w:t>cancel</w:t>
      </w:r>
      <w:r w:rsidR="00644FDC" w:rsidRPr="00B83B3E">
        <w:t>s</w:t>
      </w:r>
      <w:r w:rsidRPr="00B83B3E">
        <w:t xml:space="preserve"> the Medical Services Request.</w:t>
      </w:r>
      <w:r w:rsidR="00EE0CF4">
        <w:t xml:space="preserve"> </w:t>
      </w:r>
      <w:r w:rsidRPr="00B83B3E">
        <w:t>The request remain</w:t>
      </w:r>
      <w:r w:rsidR="00644FDC" w:rsidRPr="00B83B3E">
        <w:t>s</w:t>
      </w:r>
      <w:r w:rsidRPr="00B83B3E">
        <w:t xml:space="preserve"> in the database for historical purposes, but its status show</w:t>
      </w:r>
      <w:r w:rsidR="00644FDC" w:rsidRPr="00B83B3E">
        <w:t>s</w:t>
      </w:r>
      <w:r w:rsidRPr="00B83B3E">
        <w:t xml:space="preserve"> as </w:t>
      </w:r>
      <w:r w:rsidRPr="00B83B3E">
        <w:rPr>
          <w:b/>
        </w:rPr>
        <w:lastRenderedPageBreak/>
        <w:t>Cancelled</w:t>
      </w:r>
      <w:r w:rsidRPr="00B83B3E">
        <w:t>.</w:t>
      </w:r>
      <w:r w:rsidR="00EE0CF4">
        <w:t xml:space="preserve"> </w:t>
      </w:r>
      <w:r w:rsidRPr="00B83B3E">
        <w:t>This button is not available on a new request, or if a consult ha</w:t>
      </w:r>
      <w:r w:rsidR="001D0B8D" w:rsidRPr="00B83B3E">
        <w:t>s already been assigned</w:t>
      </w:r>
    </w:p>
    <w:p w14:paraId="5C3CDBF9" w14:textId="172B0C72" w:rsidR="00AC042F" w:rsidRPr="00B83B3E" w:rsidRDefault="00AC042F" w:rsidP="00AC042F">
      <w:pPr>
        <w:pStyle w:val="BodyText5Numbers"/>
      </w:pPr>
      <w:r w:rsidRPr="00B83B3E">
        <w:t xml:space="preserve">Once a consult has been assigned to this </w:t>
      </w:r>
      <w:r w:rsidRPr="00B83B3E">
        <w:rPr>
          <w:b/>
        </w:rPr>
        <w:t>Medical Services Request</w:t>
      </w:r>
      <w:r w:rsidRPr="00B83B3E">
        <w:t xml:space="preserve">, the only field that can be edited is the </w:t>
      </w:r>
      <w:r w:rsidRPr="00B83B3E">
        <w:rPr>
          <w:b/>
        </w:rPr>
        <w:t>Comments / Notes</w:t>
      </w:r>
      <w:r w:rsidRPr="00B83B3E">
        <w:t xml:space="preserve"> field.</w:t>
      </w:r>
      <w:r w:rsidR="00EE0CF4">
        <w:t xml:space="preserve"> </w:t>
      </w:r>
      <w:r w:rsidRPr="00B83B3E">
        <w:t xml:space="preserve">All other fields </w:t>
      </w:r>
      <w:r w:rsidR="00FF4609" w:rsidRPr="00B83B3E">
        <w:t>are</w:t>
      </w:r>
      <w:r w:rsidRPr="00B83B3E">
        <w:t xml:space="preserve"> read-only.</w:t>
      </w:r>
    </w:p>
    <w:p w14:paraId="5C3CDBFA" w14:textId="533643D4" w:rsidR="00BC0D76" w:rsidRPr="00B83B3E" w:rsidRDefault="004E37FB" w:rsidP="00400B72">
      <w:pPr>
        <w:pStyle w:val="Body3PicCaption"/>
      </w:pPr>
      <w:r w:rsidRPr="00B83B3E">
        <w:drawing>
          <wp:inline distT="0" distB="0" distL="0" distR="0" wp14:anchorId="31C8D40B" wp14:editId="007B6917">
            <wp:extent cx="5410200" cy="4076700"/>
            <wp:effectExtent l="0" t="0" r="0" b="0"/>
            <wp:docPr id="392" name="Picture 14" descr="Displays a Medical Services Request screen with patient information" title="Fig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37D21B52" w:rsidR="00961DAB" w:rsidRPr="00B83B3E" w:rsidRDefault="00BC0D76" w:rsidP="00B52F9B">
      <w:pPr>
        <w:pStyle w:val="Caption"/>
        <w:rPr>
          <w:rFonts w:cs="Times New Roman"/>
        </w:rPr>
      </w:pPr>
      <w:bookmarkStart w:id="1818" w:name="_Toc5243565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166</w:t>
      </w:r>
      <w:r w:rsidR="008D502E">
        <w:rPr>
          <w:rFonts w:cs="Times New Roman"/>
        </w:rPr>
        <w:fldChar w:fldCharType="end"/>
      </w:r>
      <w:r w:rsidR="00CE27BE">
        <w:rPr>
          <w:rFonts w:cs="Times New Roman"/>
        </w:rPr>
        <w:t>. VocRehab Edit Medical Services Request.</w:t>
      </w:r>
      <w:bookmarkEnd w:id="1818"/>
    </w:p>
    <w:bookmarkEnd w:id="1817"/>
    <w:p w14:paraId="5C3CDBFC" w14:textId="77777777" w:rsidR="00E26469" w:rsidRPr="00B83B3E" w:rsidRDefault="00E26469" w:rsidP="00B52F9B">
      <w:pPr>
        <w:pStyle w:val="Caption"/>
        <w:rPr>
          <w:rFonts w:cs="Times New Roman"/>
        </w:rPr>
      </w:pPr>
    </w:p>
    <w:p w14:paraId="5C3CDBFD" w14:textId="77777777" w:rsidR="00961DAB" w:rsidRPr="00B83B3E" w:rsidRDefault="00961DAB" w:rsidP="005F7F65">
      <w:pPr>
        <w:pStyle w:val="Heading4"/>
      </w:pPr>
      <w:r w:rsidRPr="00B83B3E">
        <w:t>Point of Contact</w:t>
      </w:r>
    </w:p>
    <w:p w14:paraId="5C3CDBFE" w14:textId="4F5019DE"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_Ref406770389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202</w:t>
      </w:r>
      <w:r w:rsidR="00EF04FA" w:rsidRPr="00B83B3E">
        <w:fldChar w:fldCharType="end"/>
      </w:r>
      <w:r w:rsidRPr="00B83B3E">
        <w:t xml:space="preserve">) displays the </w:t>
      </w:r>
      <w:r w:rsidR="002C66C6" w:rsidRPr="00B83B3E">
        <w:t>Point of Contact information for the Medical Services Request.</w:t>
      </w:r>
      <w:r w:rsidR="00EE0CF4">
        <w:t xml:space="preserve"> </w:t>
      </w:r>
      <w:r w:rsidR="002C66C6" w:rsidRPr="00B83B3E">
        <w:t>It is derived from the user’s credentials that logged into CAPRI and entered the request.</w:t>
      </w:r>
    </w:p>
    <w:p w14:paraId="5C3CDBFF" w14:textId="77777777" w:rsidR="00EF04FA" w:rsidRPr="00B83B3E" w:rsidRDefault="00EF04FA" w:rsidP="004C0D6D">
      <w:pPr>
        <w:pStyle w:val="BodyText"/>
      </w:pPr>
    </w:p>
    <w:p w14:paraId="5C3CDC00" w14:textId="2EF39FE8" w:rsidR="00BC0D76" w:rsidRPr="00B83B3E" w:rsidRDefault="004E37FB" w:rsidP="00400B72">
      <w:pPr>
        <w:pStyle w:val="Body3PicCaption"/>
      </w:pPr>
      <w:bookmarkStart w:id="1819" w:name="_Ref331598687"/>
      <w:r w:rsidRPr="00B83B3E">
        <w:lastRenderedPageBreak/>
        <w:drawing>
          <wp:inline distT="0" distB="0" distL="0" distR="0" wp14:anchorId="6C646529" wp14:editId="6289CBE8">
            <wp:extent cx="2410460" cy="2715895"/>
            <wp:effectExtent l="0" t="0" r="8890" b="8255"/>
            <wp:docPr id="393" name="Picture 135" descr="Displays Point of Contact information" title="Fig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9" cstate="print"/>
                    <a:srcRect/>
                    <a:stretch>
                      <a:fillRect/>
                    </a:stretch>
                  </pic:blipFill>
                  <pic:spPr bwMode="auto">
                    <a:xfrm>
                      <a:off x="0" y="0"/>
                      <a:ext cx="2410460" cy="2715895"/>
                    </a:xfrm>
                    <a:prstGeom prst="rect">
                      <a:avLst/>
                    </a:prstGeom>
                    <a:noFill/>
                  </pic:spPr>
                </pic:pic>
              </a:graphicData>
            </a:graphic>
          </wp:inline>
        </w:drawing>
      </w:r>
    </w:p>
    <w:p w14:paraId="5C3CDC01" w14:textId="3B7D8147" w:rsidR="00961DAB" w:rsidRPr="00B83B3E" w:rsidRDefault="00BC0D76" w:rsidP="00B52F9B">
      <w:pPr>
        <w:pStyle w:val="Caption"/>
        <w:rPr>
          <w:rFonts w:cs="Times New Roman"/>
        </w:rPr>
      </w:pPr>
      <w:bookmarkStart w:id="1820" w:name="_Ref406770389"/>
      <w:bookmarkStart w:id="1821" w:name="_Toc5243565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167</w:t>
      </w:r>
      <w:r w:rsidR="008D502E">
        <w:rPr>
          <w:rFonts w:cs="Times New Roman"/>
        </w:rPr>
        <w:fldChar w:fldCharType="end"/>
      </w:r>
      <w:bookmarkEnd w:id="1820"/>
      <w:r w:rsidR="00CE27BE">
        <w:rPr>
          <w:rFonts w:cs="Times New Roman"/>
        </w:rPr>
        <w:t>. VocRehab Medical Services Point of Contact View.</w:t>
      </w:r>
      <w:bookmarkEnd w:id="1821"/>
    </w:p>
    <w:p w14:paraId="5C3CDC02" w14:textId="77777777" w:rsidR="00961DAB" w:rsidRPr="00B83B3E" w:rsidRDefault="00961DAB" w:rsidP="00EE33FC">
      <w:pPr>
        <w:pStyle w:val="Heading4"/>
      </w:pPr>
      <w:bookmarkStart w:id="1822" w:name="_Toc508873677"/>
      <w:bookmarkEnd w:id="1819"/>
      <w:r w:rsidRPr="00B83B3E">
        <w:t>Assign Consults</w:t>
      </w:r>
      <w:bookmarkEnd w:id="1822"/>
    </w:p>
    <w:p w14:paraId="5C3CDC03" w14:textId="2F55CF68" w:rsidR="00961DAB" w:rsidRPr="00B83B3E" w:rsidRDefault="00961DAB" w:rsidP="00400B72">
      <w:pPr>
        <w:pStyle w:val="Body3PicCaption"/>
      </w:pPr>
      <w:r w:rsidRPr="00B83B3E">
        <w:t>This screen (</w:t>
      </w:r>
      <w:r w:rsidR="00397DC4" w:rsidRPr="00B83B3E">
        <w:fldChar w:fldCharType="begin"/>
      </w:r>
      <w:r w:rsidR="00397DC4" w:rsidRPr="00B83B3E">
        <w:instrText xml:space="preserve"> REF _Ref406770374 \h </w:instrText>
      </w:r>
      <w:r w:rsidR="00B83B3E">
        <w:instrText xml:space="preserve"> \* MERGEFORMAT </w:instrText>
      </w:r>
      <w:r w:rsidR="00397DC4" w:rsidRPr="00B83B3E">
        <w:fldChar w:fldCharType="separate"/>
      </w:r>
      <w:r w:rsidR="00291D99" w:rsidRPr="00B83B3E">
        <w:t xml:space="preserve">Figure </w:t>
      </w:r>
      <w:r w:rsidR="00291D99">
        <w:t>2</w:t>
      </w:r>
      <w:r w:rsidR="00291D99">
        <w:noBreakHyphen/>
        <w:t>203</w:t>
      </w:r>
      <w:r w:rsidR="00397DC4" w:rsidRPr="00B83B3E">
        <w:fldChar w:fldCharType="end"/>
      </w:r>
      <w:r w:rsidRPr="00B83B3E">
        <w:t xml:space="preserve">) </w:t>
      </w:r>
      <w:r w:rsidR="006D4F9A" w:rsidRPr="00B83B3E">
        <w:t xml:space="preserve">is only </w:t>
      </w:r>
      <w:r w:rsidRPr="00B83B3E">
        <w:t xml:space="preserve">visible to users who have a security key of </w:t>
      </w:r>
      <w:r w:rsidRPr="00B83B3E">
        <w:rPr>
          <w:bCs/>
        </w:rPr>
        <w:t>DVBA CAPRI VHA_</w:t>
      </w:r>
      <w:r w:rsidR="00645832" w:rsidRPr="00B83B3E">
        <w:rPr>
          <w:bCs/>
        </w:rPr>
        <w:t>COORDINATOR.</w:t>
      </w:r>
      <w:r w:rsidR="00EE0CF4">
        <w:rPr>
          <w:bCs/>
        </w:rPr>
        <w:t xml:space="preserve"> </w:t>
      </w:r>
      <w:r w:rsidR="00645832" w:rsidRPr="00B83B3E">
        <w:t xml:space="preserve">The user selects </w:t>
      </w:r>
      <w:r w:rsidR="00FF4609" w:rsidRPr="00B83B3E">
        <w:t>a</w:t>
      </w:r>
      <w:r w:rsidR="00EE0CF4">
        <w:t xml:space="preserve"> </w:t>
      </w:r>
      <w:r w:rsidR="00645832" w:rsidRPr="00B83B3E">
        <w:t>consult that was previously created</w:t>
      </w:r>
      <w:r w:rsidR="00FF4609" w:rsidRPr="00B83B3E">
        <w:t xml:space="preserve"> for the veteran</w:t>
      </w:r>
      <w:r w:rsidR="00645832" w:rsidRPr="00B83B3E">
        <w:t xml:space="preserve"> in CPRS to assign to the Medical Services Request under the VocRehab tab.</w:t>
      </w:r>
      <w:r w:rsidR="00EE0CF4">
        <w:t xml:space="preserve"> </w:t>
      </w:r>
      <w:r w:rsidR="00645832" w:rsidRPr="00B83B3E">
        <w:t>This assignment must take place in order for the consult status to be tracked.</w:t>
      </w:r>
      <w:r w:rsidR="00EE0CF4">
        <w:t xml:space="preserve"> </w:t>
      </w:r>
      <w:r w:rsidR="00645832" w:rsidRPr="00B83B3E">
        <w:t>Only one consult can be assigned to one Medical Services Request</w:t>
      </w:r>
      <w:r w:rsidR="001D0B8D" w:rsidRPr="00B83B3E">
        <w:t>.</w:t>
      </w:r>
    </w:p>
    <w:p w14:paraId="5C3CDC04" w14:textId="77777777" w:rsidR="00BC0D76" w:rsidRPr="00B83B3E" w:rsidRDefault="00BC0D76" w:rsidP="001C720C">
      <w:pPr>
        <w:pStyle w:val="Body3PicCaption"/>
      </w:pPr>
    </w:p>
    <w:p w14:paraId="5C3CDC05" w14:textId="5717B1A5" w:rsidR="00BC0D76" w:rsidRPr="00B83B3E" w:rsidRDefault="004E37FB" w:rsidP="00155AA5">
      <w:pPr>
        <w:pStyle w:val="Body3PicCaption"/>
      </w:pPr>
      <w:r w:rsidRPr="00B83B3E">
        <w:drawing>
          <wp:inline distT="0" distB="0" distL="0" distR="0" wp14:anchorId="27790B12" wp14:editId="69AA84A2">
            <wp:extent cx="3557905" cy="2490470"/>
            <wp:effectExtent l="0" t="0" r="4445" b="5080"/>
            <wp:docPr id="394" name="Picture 144" descr="Displays Assign Consults" title="Fig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cstate="print"/>
                    <a:srcRect/>
                    <a:stretch>
                      <a:fillRect/>
                    </a:stretch>
                  </pic:blipFill>
                  <pic:spPr bwMode="auto">
                    <a:xfrm>
                      <a:off x="0" y="0"/>
                      <a:ext cx="3557905" cy="2490470"/>
                    </a:xfrm>
                    <a:prstGeom prst="rect">
                      <a:avLst/>
                    </a:prstGeom>
                    <a:noFill/>
                  </pic:spPr>
                </pic:pic>
              </a:graphicData>
            </a:graphic>
          </wp:inline>
        </w:drawing>
      </w:r>
    </w:p>
    <w:p w14:paraId="5C3CDC06" w14:textId="094F8E5E" w:rsidR="00961DAB" w:rsidRPr="00B83B3E" w:rsidRDefault="00BC0D76" w:rsidP="00B52F9B">
      <w:pPr>
        <w:pStyle w:val="Caption"/>
        <w:rPr>
          <w:rFonts w:cs="Times New Roman"/>
        </w:rPr>
      </w:pPr>
      <w:bookmarkStart w:id="1823" w:name="_Ref406770374"/>
      <w:bookmarkStart w:id="1824" w:name="_Toc5243565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168</w:t>
      </w:r>
      <w:r w:rsidR="008D502E">
        <w:rPr>
          <w:rFonts w:cs="Times New Roman"/>
        </w:rPr>
        <w:fldChar w:fldCharType="end"/>
      </w:r>
      <w:bookmarkEnd w:id="1823"/>
      <w:r w:rsidR="00CE27BE">
        <w:rPr>
          <w:rFonts w:cs="Times New Roman"/>
        </w:rPr>
        <w:t>. VocRehab Medical Services Assign Consults View.</w:t>
      </w:r>
      <w:bookmarkEnd w:id="1824"/>
    </w:p>
    <w:p w14:paraId="5C3CDC07" w14:textId="77777777" w:rsidR="00961DAB" w:rsidRPr="00B83B3E" w:rsidRDefault="00961DAB" w:rsidP="00B52F9B">
      <w:pPr>
        <w:pStyle w:val="Caption"/>
        <w:rPr>
          <w:rFonts w:cs="Times New Roman"/>
        </w:rPr>
      </w:pPr>
    </w:p>
    <w:p w14:paraId="5C3CDC08" w14:textId="77777777" w:rsidR="00961DAB" w:rsidRPr="00B83B3E" w:rsidRDefault="00961DAB" w:rsidP="00EE33FC">
      <w:pPr>
        <w:pStyle w:val="Heading4"/>
      </w:pPr>
      <w:bookmarkStart w:id="1825" w:name="_Toc508873678"/>
      <w:r w:rsidRPr="00B83B3E">
        <w:t>Cancel Request</w:t>
      </w:r>
      <w:bookmarkEnd w:id="1825"/>
    </w:p>
    <w:p w14:paraId="5C3CDC09" w14:textId="3949B5C6"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_Ref406770357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204</w:t>
      </w:r>
      <w:r w:rsidR="00EF04FA" w:rsidRPr="00B83B3E">
        <w:fldChar w:fldCharType="end"/>
      </w:r>
      <w:r w:rsidRPr="00B83B3E">
        <w:t>)</w:t>
      </w:r>
      <w:r w:rsidR="00EF04FA" w:rsidRPr="00B83B3E">
        <w:t>,</w:t>
      </w:r>
      <w:r w:rsidRPr="00B83B3E">
        <w:t xml:space="preserve"> </w:t>
      </w:r>
      <w:r w:rsidR="00645832" w:rsidRPr="00B83B3E">
        <w:t>allows a user to cancel a Medical Services Request.</w:t>
      </w:r>
      <w:r w:rsidR="00EE0CF4">
        <w:t xml:space="preserve"> </w:t>
      </w:r>
      <w:r w:rsidR="00645832" w:rsidRPr="00B83B3E">
        <w:t>This option is only available if a consult has not already been linked (assigned) to this request.</w:t>
      </w:r>
      <w:r w:rsidR="00EE0CF4">
        <w:t xml:space="preserve"> </w:t>
      </w:r>
      <w:r w:rsidR="00645832" w:rsidRPr="00B83B3E">
        <w:t xml:space="preserve">A request </w:t>
      </w:r>
      <w:r w:rsidR="00645832" w:rsidRPr="00B83B3E">
        <w:lastRenderedPageBreak/>
        <w:t>cancellation reason must be selected from the choices displayed on the screen.</w:t>
      </w:r>
      <w:r w:rsidR="00EE0CF4">
        <w:t xml:space="preserve"> </w:t>
      </w:r>
      <w:r w:rsidR="00645832" w:rsidRPr="00B83B3E">
        <w:t xml:space="preserve">If </w:t>
      </w:r>
      <w:r w:rsidR="00645832" w:rsidRPr="00B83B3E">
        <w:rPr>
          <w:b/>
        </w:rPr>
        <w:t>Other</w:t>
      </w:r>
      <w:r w:rsidR="00645832" w:rsidRPr="00B83B3E">
        <w:t xml:space="preserve"> is selected as a reason, then an explanation must be entered in the </w:t>
      </w:r>
      <w:r w:rsidR="00645832" w:rsidRPr="00B83B3E">
        <w:rPr>
          <w:b/>
        </w:rPr>
        <w:t>Cancellation Explanation</w:t>
      </w:r>
      <w:r w:rsidR="00645832" w:rsidRPr="00B83B3E">
        <w:t xml:space="preserve"> field.</w:t>
      </w:r>
    </w:p>
    <w:p w14:paraId="5C3CDC0A" w14:textId="77777777" w:rsidR="00EF04FA" w:rsidRPr="00B83B3E" w:rsidRDefault="00EF04FA" w:rsidP="004C0D6D">
      <w:pPr>
        <w:pStyle w:val="BodyText"/>
      </w:pPr>
    </w:p>
    <w:p w14:paraId="5C3CDC0B" w14:textId="3CF6A58F" w:rsidR="00BC0D76" w:rsidRPr="00B83B3E" w:rsidRDefault="004E37FB" w:rsidP="00400B72">
      <w:pPr>
        <w:pStyle w:val="Body3PicCaption"/>
      </w:pPr>
      <w:bookmarkStart w:id="1826" w:name="_Ref331598769"/>
      <w:r w:rsidRPr="00B83B3E">
        <w:drawing>
          <wp:inline distT="0" distB="0" distL="0" distR="0" wp14:anchorId="79CD59B5" wp14:editId="55F7624C">
            <wp:extent cx="3783330" cy="2766695"/>
            <wp:effectExtent l="0" t="0" r="7620" b="0"/>
            <wp:docPr id="395" name="Picture 134" descr="Dsiplays Medical Services Request Cancellation screen" title="Fig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1" cstate="print"/>
                    <a:srcRect/>
                    <a:stretch>
                      <a:fillRect/>
                    </a:stretch>
                  </pic:blipFill>
                  <pic:spPr bwMode="auto">
                    <a:xfrm>
                      <a:off x="0" y="0"/>
                      <a:ext cx="3783330" cy="2766695"/>
                    </a:xfrm>
                    <a:prstGeom prst="rect">
                      <a:avLst/>
                    </a:prstGeom>
                    <a:noFill/>
                  </pic:spPr>
                </pic:pic>
              </a:graphicData>
            </a:graphic>
          </wp:inline>
        </w:drawing>
      </w:r>
    </w:p>
    <w:p w14:paraId="5C3CDC0C" w14:textId="1CB152DA" w:rsidR="00961DAB" w:rsidRPr="00B83B3E" w:rsidRDefault="00BC0D76" w:rsidP="00B52F9B">
      <w:pPr>
        <w:pStyle w:val="Caption"/>
        <w:rPr>
          <w:rFonts w:cs="Times New Roman"/>
        </w:rPr>
      </w:pPr>
      <w:bookmarkStart w:id="1827" w:name="_Ref406770357"/>
      <w:bookmarkStart w:id="1828" w:name="_Toc5243565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169</w:t>
      </w:r>
      <w:r w:rsidR="008D502E">
        <w:rPr>
          <w:rFonts w:cs="Times New Roman"/>
        </w:rPr>
        <w:fldChar w:fldCharType="end"/>
      </w:r>
      <w:bookmarkEnd w:id="1827"/>
      <w:r w:rsidR="00CE27BE">
        <w:rPr>
          <w:rFonts w:cs="Times New Roman"/>
        </w:rPr>
        <w:t>. VocRehab Medical Services Cancellation Request.</w:t>
      </w:r>
      <w:bookmarkEnd w:id="1828"/>
    </w:p>
    <w:p w14:paraId="5C3CDC0D" w14:textId="77777777" w:rsidR="006700B7" w:rsidRPr="00B83B3E" w:rsidRDefault="006700B7" w:rsidP="00EE33FC">
      <w:pPr>
        <w:pStyle w:val="Heading4"/>
      </w:pPr>
      <w:bookmarkStart w:id="1829" w:name="_Toc508873679"/>
      <w:bookmarkEnd w:id="1826"/>
      <w:r w:rsidRPr="00B83B3E">
        <w:t>Notification Messages</w:t>
      </w:r>
      <w:bookmarkEnd w:id="1829"/>
    </w:p>
    <w:p w14:paraId="5C3CDC0E" w14:textId="39312CDF" w:rsidR="006700B7" w:rsidRPr="00B83B3E" w:rsidRDefault="006700B7" w:rsidP="00400B72">
      <w:pPr>
        <w:pStyle w:val="Body3PicCaption"/>
      </w:pPr>
      <w:r w:rsidRPr="00B83B3E">
        <w:t xml:space="preserve">Upon specific events, MAILMAN messages </w:t>
      </w:r>
      <w:r w:rsidR="006D4F9A" w:rsidRPr="00B83B3E">
        <w:t>are</w:t>
      </w:r>
      <w:r w:rsidRPr="00B83B3E">
        <w:t xml:space="preserve"> sent to VHA Coordinators who must be a member of the MAILMAN mail group: DVBA VR VOCREHAB PERSONNEL</w:t>
      </w:r>
      <w:r w:rsidRPr="00B83B3E" w:rsidDel="00372937">
        <w:rPr>
          <w:bCs/>
        </w:rPr>
        <w:t xml:space="preserve"> </w:t>
      </w:r>
      <w:r w:rsidRPr="00B83B3E">
        <w:rPr>
          <w:bCs/>
        </w:rPr>
        <w:t>and the VR&amp;E Counselor(s) receive email notifications via Outlook</w:t>
      </w:r>
      <w:r w:rsidRPr="00B83B3E">
        <w:t>.</w:t>
      </w:r>
      <w:r w:rsidR="00EE0CF4">
        <w:t xml:space="preserve"> </w:t>
      </w:r>
      <w:r w:rsidRPr="00B83B3E">
        <w:t xml:space="preserve">These notifications </w:t>
      </w:r>
      <w:r w:rsidR="006D4F9A" w:rsidRPr="00B83B3E">
        <w:t>are</w:t>
      </w:r>
      <w:r w:rsidRPr="00B83B3E">
        <w:t xml:space="preserve"> sent for the following status changes to the Medical Services Request:</w:t>
      </w:r>
    </w:p>
    <w:p w14:paraId="5C3CDC0F" w14:textId="77777777" w:rsidR="006700B7" w:rsidRPr="00B83B3E" w:rsidRDefault="006700B7" w:rsidP="006700B7">
      <w:pPr>
        <w:pStyle w:val="ListBullet2"/>
      </w:pPr>
      <w:r w:rsidRPr="00B83B3E">
        <w:rPr>
          <w:b/>
          <w:bCs/>
        </w:rPr>
        <w:t>New Status</w:t>
      </w:r>
      <w:r w:rsidRPr="00B83B3E">
        <w:t>: This message read</w:t>
      </w:r>
      <w:r w:rsidR="006D4F9A" w:rsidRPr="00B83B3E">
        <w:t>s</w:t>
      </w:r>
      <w:r w:rsidRPr="00B83B3E">
        <w:t xml:space="preserve">: </w:t>
      </w:r>
      <w:r w:rsidRPr="00B83B3E">
        <w:rPr>
          <w:b/>
          <w:bCs/>
        </w:rPr>
        <w:t>Chapter 31 Referral for Medical Services New. **</w:t>
      </w:r>
      <w:r w:rsidR="006D4F9A" w:rsidRPr="00B83B3E">
        <w:t>This notification is only sent to</w:t>
      </w:r>
      <w:r w:rsidRPr="00B83B3E">
        <w:t xml:space="preserve"> the </w:t>
      </w:r>
      <w:r w:rsidRPr="00B83B3E">
        <w:rPr>
          <w:b/>
        </w:rPr>
        <w:t>VHA Coordinator</w:t>
      </w:r>
      <w:r w:rsidR="001D0B8D" w:rsidRPr="00B83B3E">
        <w:t xml:space="preserve"> via MAILMAN</w:t>
      </w:r>
    </w:p>
    <w:p w14:paraId="6FD234B0" w14:textId="038DB9E8" w:rsidR="00942367" w:rsidRPr="00B83B3E" w:rsidRDefault="006700B7" w:rsidP="00942367">
      <w:pPr>
        <w:pStyle w:val="ListBullet2"/>
      </w:pPr>
      <w:r w:rsidRPr="00B83B3E">
        <w:rPr>
          <w:b/>
          <w:bCs/>
        </w:rPr>
        <w:t>Pending Status</w:t>
      </w:r>
      <w:r w:rsidR="006D4F9A" w:rsidRPr="00B83B3E">
        <w:t>:</w:t>
      </w:r>
      <w:r w:rsidR="00EE0CF4">
        <w:t xml:space="preserve"> </w:t>
      </w:r>
      <w:r w:rsidR="006D4F9A" w:rsidRPr="00B83B3E">
        <w:t xml:space="preserve">This message </w:t>
      </w:r>
      <w:r w:rsidRPr="00B83B3E">
        <w:t>read</w:t>
      </w:r>
      <w:r w:rsidR="006D4F9A" w:rsidRPr="00B83B3E">
        <w:t>s</w:t>
      </w:r>
      <w:r w:rsidRPr="00B83B3E">
        <w:t xml:space="preserve">: </w:t>
      </w:r>
      <w:r w:rsidRPr="00B83B3E">
        <w:rPr>
          <w:b/>
          <w:bCs/>
        </w:rPr>
        <w:t xml:space="preserve">Chapter 31 Referral for Medical Services Pending. </w:t>
      </w:r>
      <w:r w:rsidRPr="00B83B3E">
        <w:t xml:space="preserve">**In CAPRI, once the VHA Coordinator/or designated person links the consult request to the original Chapter 31, VA Form 28-8861 request, the status of the consult in CAPRI </w:t>
      </w:r>
      <w:r w:rsidR="00191472" w:rsidRPr="00B83B3E">
        <w:t xml:space="preserve">is </w:t>
      </w:r>
      <w:r w:rsidRPr="00B83B3E">
        <w:t>then change</w:t>
      </w:r>
      <w:r w:rsidR="00191472" w:rsidRPr="00B83B3E">
        <w:t>d</w:t>
      </w:r>
      <w:r w:rsidRPr="00B83B3E">
        <w:t xml:space="preserve"> to </w:t>
      </w:r>
      <w:r w:rsidRPr="00B83B3E">
        <w:rPr>
          <w:b/>
        </w:rPr>
        <w:t>Pending</w:t>
      </w:r>
      <w:r w:rsidRPr="00B83B3E">
        <w:t>.</w:t>
      </w:r>
      <w:r w:rsidR="00EE0CF4">
        <w:t xml:space="preserve"> </w:t>
      </w:r>
      <w:r w:rsidR="00191472" w:rsidRPr="00B83B3E">
        <w:t>Both t</w:t>
      </w:r>
      <w:r w:rsidRPr="00B83B3E">
        <w:t>he VHA Coordinator and VR&amp;E Counselo</w:t>
      </w:r>
      <w:r w:rsidR="001D0B8D" w:rsidRPr="00B83B3E">
        <w:t>r receive notification messages</w:t>
      </w:r>
    </w:p>
    <w:p w14:paraId="5C3CDC11" w14:textId="7BAAEC19" w:rsidR="006700B7" w:rsidRPr="00B83B3E" w:rsidRDefault="006700B7" w:rsidP="006700B7">
      <w:pPr>
        <w:pStyle w:val="ListBullet2"/>
      </w:pPr>
      <w:r w:rsidRPr="003E03CD">
        <w:rPr>
          <w:b/>
          <w:bCs/>
        </w:rPr>
        <w:t>Completed</w:t>
      </w:r>
      <w:r w:rsidRPr="00B83B3E">
        <w:rPr>
          <w:b/>
          <w:bCs/>
        </w:rPr>
        <w:t xml:space="preserve"> Status</w:t>
      </w:r>
      <w:r w:rsidR="00191472" w:rsidRPr="00B83B3E">
        <w:t>:</w:t>
      </w:r>
      <w:r w:rsidR="00EE0CF4">
        <w:t xml:space="preserve"> </w:t>
      </w:r>
      <w:r w:rsidR="00191472" w:rsidRPr="00B83B3E">
        <w:t>This message r</w:t>
      </w:r>
      <w:r w:rsidRPr="00B83B3E">
        <w:t>ead</w:t>
      </w:r>
      <w:r w:rsidR="00191472" w:rsidRPr="00B83B3E">
        <w:t>s</w:t>
      </w:r>
      <w:r w:rsidRPr="00B83B3E">
        <w:t xml:space="preserve">: </w:t>
      </w:r>
      <w:r w:rsidRPr="00B83B3E">
        <w:rPr>
          <w:b/>
          <w:bCs/>
        </w:rPr>
        <w:t>Chapter 31 Referral for Medical Services Completed **</w:t>
      </w:r>
      <w:r w:rsidRPr="00B83B3E">
        <w:t xml:space="preserve"> </w:t>
      </w:r>
      <w:r w:rsidR="00191472" w:rsidRPr="00B83B3E">
        <w:t>Both the VHA Coordinator and VR&amp;E Counselo</w:t>
      </w:r>
      <w:r w:rsidR="001D0B8D" w:rsidRPr="00B83B3E">
        <w:t>r receive notification messages</w:t>
      </w:r>
    </w:p>
    <w:p w14:paraId="5C3CDC12" w14:textId="4BEA9AC3" w:rsidR="00942367" w:rsidRPr="00B83B3E" w:rsidRDefault="006700B7" w:rsidP="006700B7">
      <w:pPr>
        <w:pStyle w:val="ListBullet2"/>
      </w:pPr>
      <w:r w:rsidRPr="00B83B3E">
        <w:rPr>
          <w:b/>
          <w:bCs/>
        </w:rPr>
        <w:t>Cancelled Status</w:t>
      </w:r>
      <w:r w:rsidRPr="00B83B3E">
        <w:rPr>
          <w:bCs/>
        </w:rPr>
        <w:t>:</w:t>
      </w:r>
      <w:r w:rsidR="00EE0CF4">
        <w:rPr>
          <w:bCs/>
        </w:rPr>
        <w:t xml:space="preserve"> </w:t>
      </w:r>
      <w:r w:rsidRPr="00B83B3E">
        <w:rPr>
          <w:bCs/>
        </w:rPr>
        <w:t>This</w:t>
      </w:r>
      <w:r w:rsidRPr="00B83B3E">
        <w:rPr>
          <w:b/>
          <w:bCs/>
        </w:rPr>
        <w:t xml:space="preserve"> </w:t>
      </w:r>
      <w:r w:rsidR="00191472" w:rsidRPr="00B83B3E">
        <w:t>message</w:t>
      </w:r>
      <w:r w:rsidRPr="00B83B3E">
        <w:t xml:space="preserve"> read</w:t>
      </w:r>
      <w:r w:rsidR="00191472" w:rsidRPr="00B83B3E">
        <w:t>s</w:t>
      </w:r>
      <w:r w:rsidRPr="00B83B3E">
        <w:t>:</w:t>
      </w:r>
      <w:r w:rsidRPr="00B83B3E">
        <w:rPr>
          <w:b/>
          <w:bCs/>
        </w:rPr>
        <w:t xml:space="preserve"> Chapter 31 Referral for Medical Services Cancelled**</w:t>
      </w:r>
      <w:r w:rsidRPr="00B83B3E">
        <w:t xml:space="preserve"> </w:t>
      </w:r>
      <w:r w:rsidR="00191472" w:rsidRPr="00B83B3E">
        <w:t>Both the VHA Coordinator and VR&amp;E Counselor receive notification messages</w:t>
      </w:r>
    </w:p>
    <w:p w14:paraId="45B2C3FA" w14:textId="77777777" w:rsidR="00942367" w:rsidRPr="00B83B3E" w:rsidRDefault="00942367" w:rsidP="00942367"/>
    <w:p w14:paraId="5C3CDC13" w14:textId="14D0CF0F" w:rsidR="006700B7" w:rsidRPr="00B83B3E" w:rsidRDefault="00B10F1C" w:rsidP="00400B72">
      <w:pPr>
        <w:pStyle w:val="Body3PicCaption"/>
      </w:pPr>
      <w:r w:rsidRPr="00B83B3E">
        <w:lastRenderedPageBreak/>
        <w:t>(</w:t>
      </w:r>
      <w:r w:rsidR="00EF04FA" w:rsidRPr="00B83B3E">
        <w:fldChar w:fldCharType="begin"/>
      </w:r>
      <w:r w:rsidR="00EF04FA" w:rsidRPr="00B83B3E">
        <w:instrText xml:space="preserve"> REF _Ref406770338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205</w:t>
      </w:r>
      <w:r w:rsidR="00EF04FA" w:rsidRPr="00B83B3E">
        <w:fldChar w:fldCharType="end"/>
      </w:r>
      <w:r w:rsidRPr="00B83B3E">
        <w:t>)</w:t>
      </w:r>
      <w:r w:rsidR="00EF04FA" w:rsidRPr="00B83B3E">
        <w:t>,</w:t>
      </w:r>
      <w:r w:rsidR="00191472" w:rsidRPr="00B83B3E">
        <w:t xml:space="preserve"> </w:t>
      </w:r>
      <w:r w:rsidR="006700B7" w:rsidRPr="00B83B3E">
        <w:t>is an example of a New Status MAILMAN message the VHA Coordinator would receive.</w:t>
      </w:r>
    </w:p>
    <w:p w14:paraId="5C3CDC14" w14:textId="77777777" w:rsidR="00BA6D7F" w:rsidRPr="00B83B3E" w:rsidRDefault="00BA6D7F" w:rsidP="001C720C">
      <w:pPr>
        <w:pStyle w:val="Body3PicCaption"/>
      </w:pPr>
    </w:p>
    <w:p w14:paraId="5C3CDC15" w14:textId="327DFA59" w:rsidR="00BC0D76" w:rsidRPr="00B83B3E" w:rsidRDefault="008D5547" w:rsidP="00F47CD9">
      <w:pPr>
        <w:pStyle w:val="Body3PicCaption"/>
      </w:pPr>
      <w:r w:rsidRPr="00B83B3E">
        <w:drawing>
          <wp:inline distT="0" distB="0" distL="0" distR="0" wp14:anchorId="0B9F22D3" wp14:editId="7307B50B">
            <wp:extent cx="5683885" cy="2992120"/>
            <wp:effectExtent l="0" t="0" r="0" b="0"/>
            <wp:docPr id="396" name="Picture 145" descr="Displays a sample New Status Mailman message" title="Fig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cstate="print"/>
                    <a:srcRect/>
                    <a:stretch>
                      <a:fillRect/>
                    </a:stretch>
                  </pic:blipFill>
                  <pic:spPr bwMode="auto">
                    <a:xfrm>
                      <a:off x="0" y="0"/>
                      <a:ext cx="5683885" cy="2992120"/>
                    </a:xfrm>
                    <a:prstGeom prst="rect">
                      <a:avLst/>
                    </a:prstGeom>
                    <a:noFill/>
                  </pic:spPr>
                </pic:pic>
              </a:graphicData>
            </a:graphic>
          </wp:inline>
        </w:drawing>
      </w:r>
    </w:p>
    <w:p w14:paraId="5C3CDC16" w14:textId="4C6EFFB2" w:rsidR="001B6D8E" w:rsidRPr="00B83B3E" w:rsidRDefault="00BC0D76" w:rsidP="00B52F9B">
      <w:pPr>
        <w:pStyle w:val="Caption"/>
        <w:rPr>
          <w:rFonts w:cs="Times New Roman"/>
        </w:rPr>
      </w:pPr>
      <w:bookmarkStart w:id="1830" w:name="_Ref406770338"/>
      <w:bookmarkStart w:id="1831" w:name="_Toc5243566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170</w:t>
      </w:r>
      <w:r w:rsidR="008D502E">
        <w:rPr>
          <w:rFonts w:cs="Times New Roman"/>
        </w:rPr>
        <w:fldChar w:fldCharType="end"/>
      </w:r>
      <w:bookmarkEnd w:id="1830"/>
      <w:r w:rsidR="00CE27BE">
        <w:rPr>
          <w:rFonts w:cs="Times New Roman"/>
        </w:rPr>
        <w:t>. VocRehab Notification Message.</w:t>
      </w:r>
      <w:bookmarkEnd w:id="1831"/>
    </w:p>
    <w:p w14:paraId="5C3CDC17" w14:textId="77777777" w:rsidR="009F3A09" w:rsidRPr="00B83B3E" w:rsidRDefault="009F3A09" w:rsidP="00EE33FC">
      <w:pPr>
        <w:pStyle w:val="Heading4"/>
      </w:pPr>
      <w:bookmarkStart w:id="1832" w:name="_Toc508873680"/>
      <w:r w:rsidRPr="00B83B3E">
        <w:t>Aging Notification Messages</w:t>
      </w:r>
      <w:bookmarkEnd w:id="1832"/>
    </w:p>
    <w:p w14:paraId="5C3CDC18" w14:textId="10881BC2" w:rsidR="009F3A09" w:rsidRDefault="009F3A09" w:rsidP="00AC37B1">
      <w:pPr>
        <w:pStyle w:val="BodyText"/>
      </w:pPr>
      <w:r w:rsidRPr="00B83B3E">
        <w:t xml:space="preserve">Aging notification messages </w:t>
      </w:r>
      <w:r w:rsidR="007E3773" w:rsidRPr="00B83B3E">
        <w:t>(</w:t>
      </w:r>
      <w:r w:rsidR="00EF04FA" w:rsidRPr="00B83B3E">
        <w:fldChar w:fldCharType="begin"/>
      </w:r>
      <w:r w:rsidR="00EF04FA" w:rsidRPr="00B83B3E">
        <w:instrText xml:space="preserve"> REF _Ref406770321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206</w:t>
      </w:r>
      <w:r w:rsidR="00EF04FA" w:rsidRPr="00B83B3E">
        <w:fldChar w:fldCharType="end"/>
      </w:r>
      <w:r w:rsidR="007E3773" w:rsidRPr="00B83B3E">
        <w:t>)</w:t>
      </w:r>
      <w:r w:rsidR="00EF04FA" w:rsidRPr="00B83B3E">
        <w:t>,</w:t>
      </w:r>
      <w:r w:rsidR="007E3773" w:rsidRPr="00B83B3E">
        <w:t xml:space="preserve"> </w:t>
      </w:r>
      <w:r w:rsidRPr="00B83B3E">
        <w:t xml:space="preserve">are sent when a New Medical Services Request age </w:t>
      </w:r>
      <w:r w:rsidR="00151947" w:rsidRPr="00B83B3E">
        <w:t>five, six, and seven</w:t>
      </w:r>
      <w:r w:rsidRPr="00B83B3E">
        <w:t xml:space="preserve"> days</w:t>
      </w:r>
      <w:r w:rsidR="007E3773" w:rsidRPr="00B83B3E">
        <w:t>.</w:t>
      </w:r>
      <w:r w:rsidR="00EE0CF4">
        <w:t xml:space="preserve"> </w:t>
      </w:r>
      <w:r w:rsidRPr="00B83B3E">
        <w:t xml:space="preserve">Five and </w:t>
      </w:r>
      <w:proofErr w:type="gramStart"/>
      <w:r w:rsidRPr="00B83B3E">
        <w:t>six day</w:t>
      </w:r>
      <w:proofErr w:type="gramEnd"/>
      <w:r w:rsidRPr="00B83B3E">
        <w:t xml:space="preserve"> notifications are sent alerting the VHA Coordinator via Mailman to link a consult t</w:t>
      </w:r>
      <w:r w:rsidR="00CF5721" w:rsidRPr="00B83B3E">
        <w:t>o the Medical Services Request.</w:t>
      </w:r>
      <w:r w:rsidR="00EE0CF4">
        <w:t xml:space="preserve"> </w:t>
      </w:r>
      <w:proofErr w:type="gramStart"/>
      <w:r w:rsidRPr="00B83B3E">
        <w:t>Seven day</w:t>
      </w:r>
      <w:proofErr w:type="gramEnd"/>
      <w:r w:rsidRPr="00B83B3E">
        <w:t xml:space="preserve"> aging notifications are sent to the VR&amp;E Counselor via Outlook alerting them </w:t>
      </w:r>
      <w:r w:rsidR="008D6C2F" w:rsidRPr="00B83B3E">
        <w:t>that no</w:t>
      </w:r>
      <w:r w:rsidRPr="00B83B3E">
        <w:t xml:space="preserve"> consult has been linked to the form yet</w:t>
      </w:r>
      <w:r w:rsidR="00AC37B1" w:rsidRPr="00B83B3E">
        <w:t>.</w:t>
      </w:r>
    </w:p>
    <w:p w14:paraId="6210185B" w14:textId="6DDEE95A" w:rsidR="00CE27BE" w:rsidRDefault="00B65F64" w:rsidP="00AC37B1">
      <w:pPr>
        <w:pStyle w:val="BodyText"/>
      </w:pPr>
      <w:r>
        <w:rPr>
          <w:noProof/>
        </w:rPr>
        <w:lastRenderedPageBreak/>
        <w:drawing>
          <wp:inline distT="0" distB="0" distL="0" distR="0" wp14:anchorId="1BAB07AD" wp14:editId="022293E6">
            <wp:extent cx="4410075" cy="3305175"/>
            <wp:effectExtent l="19050" t="19050" r="28575" b="28575"/>
            <wp:docPr id="27" name="Picture 27" descr="Example of a vocRehab aged notific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Rehab.jpg"/>
                    <pic:cNvPicPr/>
                  </pic:nvPicPr>
                  <pic:blipFill>
                    <a:blip r:embed="rId223">
                      <a:extLst>
                        <a:ext uri="{28A0092B-C50C-407E-A947-70E740481C1C}">
                          <a14:useLocalDpi xmlns:a14="http://schemas.microsoft.com/office/drawing/2010/main" val="0"/>
                        </a:ext>
                      </a:extLst>
                    </a:blip>
                    <a:stretch>
                      <a:fillRect/>
                    </a:stretch>
                  </pic:blipFill>
                  <pic:spPr>
                    <a:xfrm>
                      <a:off x="0" y="0"/>
                      <a:ext cx="4410075" cy="3305175"/>
                    </a:xfrm>
                    <a:prstGeom prst="rect">
                      <a:avLst/>
                    </a:prstGeom>
                    <a:ln w="6350">
                      <a:solidFill>
                        <a:schemeClr val="tx1"/>
                      </a:solidFill>
                    </a:ln>
                  </pic:spPr>
                </pic:pic>
              </a:graphicData>
            </a:graphic>
          </wp:inline>
        </w:drawing>
      </w:r>
    </w:p>
    <w:p w14:paraId="306284A3" w14:textId="1799710B" w:rsidR="00F47CD9" w:rsidRPr="00F47CD9" w:rsidRDefault="000E4B5E" w:rsidP="00F47CD9">
      <w:pPr>
        <w:pStyle w:val="Caption"/>
        <w:rPr>
          <w:rFonts w:cs="Times New Roman"/>
        </w:rPr>
      </w:pPr>
      <w:bookmarkStart w:id="1833" w:name="_Ref406770321"/>
      <w:bookmarkStart w:id="1834" w:name="_Toc5243566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171</w:t>
      </w:r>
      <w:r w:rsidR="008D502E">
        <w:rPr>
          <w:rFonts w:cs="Times New Roman"/>
        </w:rPr>
        <w:fldChar w:fldCharType="end"/>
      </w:r>
      <w:bookmarkEnd w:id="1833"/>
      <w:r w:rsidR="00CE27BE">
        <w:rPr>
          <w:rFonts w:cs="Times New Roman"/>
        </w:rPr>
        <w:t>. VocRehab Aged Notification Message.</w:t>
      </w:r>
      <w:bookmarkEnd w:id="1834"/>
    </w:p>
    <w:p w14:paraId="5C3CDC1B" w14:textId="761067D7" w:rsidR="00D86AF8" w:rsidRPr="00B83B3E" w:rsidRDefault="00D86AF8" w:rsidP="00A561AD">
      <w:pPr>
        <w:pStyle w:val="Heading2"/>
      </w:pPr>
      <w:bookmarkStart w:id="1835" w:name="_Toc508873681"/>
      <w:bookmarkStart w:id="1836" w:name="_Toc508875038"/>
      <w:bookmarkStart w:id="1837" w:name="_Toc508875892"/>
      <w:bookmarkStart w:id="1838" w:name="_Toc524336361"/>
      <w:r w:rsidRPr="00B83B3E">
        <w:t xml:space="preserve">Additional </w:t>
      </w:r>
      <w:r w:rsidR="006B7071" w:rsidRPr="00B83B3E">
        <w:t>CAPRI</w:t>
      </w:r>
      <w:r w:rsidRPr="00B83B3E">
        <w:t xml:space="preserve"> Functionality</w:t>
      </w:r>
      <w:bookmarkEnd w:id="1796"/>
      <w:bookmarkEnd w:id="1835"/>
      <w:bookmarkEnd w:id="1836"/>
      <w:bookmarkEnd w:id="1837"/>
      <w:bookmarkEnd w:id="1838"/>
    </w:p>
    <w:p w14:paraId="5C3CDC1C" w14:textId="77777777" w:rsidR="00D86AF8" w:rsidRPr="00B83B3E" w:rsidRDefault="00085EF5" w:rsidP="00223E83">
      <w:pPr>
        <w:pStyle w:val="Heading3"/>
      </w:pPr>
      <w:bookmarkStart w:id="1839" w:name="_CAPRI_Remote_Functionality"/>
      <w:bookmarkStart w:id="1840" w:name="_Toc278187864"/>
      <w:bookmarkStart w:id="1841" w:name="_Ref335042272"/>
      <w:bookmarkEnd w:id="1839"/>
      <w:r w:rsidRPr="00B83B3E">
        <w:t xml:space="preserve"> </w:t>
      </w:r>
      <w:bookmarkStart w:id="1842" w:name="_Toc508873682"/>
      <w:bookmarkStart w:id="1843" w:name="_Toc508875039"/>
      <w:bookmarkStart w:id="1844" w:name="_Toc508875893"/>
      <w:bookmarkStart w:id="1845" w:name="_Toc524336362"/>
      <w:r w:rsidR="006B7071" w:rsidRPr="00B83B3E">
        <w:t>CAPRI</w:t>
      </w:r>
      <w:r w:rsidR="00D86AF8" w:rsidRPr="00B83B3E">
        <w:t xml:space="preserve"> Remote Functionality</w:t>
      </w:r>
      <w:bookmarkEnd w:id="1840"/>
      <w:bookmarkEnd w:id="1841"/>
      <w:bookmarkEnd w:id="1842"/>
      <w:bookmarkEnd w:id="1843"/>
      <w:bookmarkEnd w:id="1844"/>
      <w:bookmarkEnd w:id="1845"/>
    </w:p>
    <w:p w14:paraId="5C3CDC1D" w14:textId="48E9807E" w:rsidR="006B7071" w:rsidRPr="00B83B3E" w:rsidRDefault="006B7071" w:rsidP="006F670B">
      <w:pPr>
        <w:pStyle w:val="BodyText"/>
      </w:pPr>
      <w:r w:rsidRPr="00B83B3E">
        <w:t xml:space="preserve">CAPRI Remote </w:t>
      </w:r>
      <w:r w:rsidR="00D86AF8" w:rsidRPr="00B83B3E">
        <w:t xml:space="preserve">users access </w:t>
      </w:r>
      <w:r w:rsidRPr="00B83B3E">
        <w:t>CAPRI</w:t>
      </w:r>
      <w:r w:rsidR="00D86AF8" w:rsidRPr="00B83B3E">
        <w:t xml:space="preserve"> through the Claims system, which runs on the VHA Forum hardware.</w:t>
      </w:r>
      <w:r w:rsidR="00EE0CF4">
        <w:t xml:space="preserve"> </w:t>
      </w:r>
      <w:r w:rsidR="00D86AF8" w:rsidRPr="00B83B3E">
        <w:t>The server fo</w:t>
      </w:r>
      <w:r w:rsidRPr="00B83B3E">
        <w:t xml:space="preserve">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006F670B" w:rsidRPr="00B83B3E">
        <w:t>.</w:t>
      </w:r>
    </w:p>
    <w:p w14:paraId="5C3CDC1E" w14:textId="5798F6D5" w:rsidR="00D86AF8" w:rsidRPr="00B83B3E" w:rsidRDefault="006B7071" w:rsidP="006F670B">
      <w:pPr>
        <w:pStyle w:val="BodyText"/>
      </w:pPr>
      <w:r w:rsidRPr="00B83B3E">
        <w:t xml:space="preserve">CAPRI Remote </w:t>
      </w:r>
      <w:r w:rsidR="008215AF" w:rsidRPr="00B83B3E">
        <w:t xml:space="preserve">users outside of VBA </w:t>
      </w:r>
      <w:r w:rsidR="00D86AF8" w:rsidRPr="00B83B3E">
        <w:t xml:space="preserve">normally obtain an access code from the Office of Information (OI) </w:t>
      </w:r>
      <w:r w:rsidRPr="00B83B3E">
        <w:t>s</w:t>
      </w:r>
      <w:r w:rsidR="00D86AF8" w:rsidRPr="00B83B3E">
        <w:t>upport staff, not from the local field site.</w:t>
      </w:r>
      <w:r w:rsidR="00EE0CF4">
        <w:t xml:space="preserve"> </w:t>
      </w:r>
      <w:r w:rsidR="00D86AF8" w:rsidRPr="00B83B3E">
        <w:t xml:space="preserve">Most VBA users </w:t>
      </w:r>
      <w:r w:rsidR="0030012F" w:rsidRPr="00B83B3E">
        <w:t>are</w:t>
      </w:r>
      <w:r w:rsidRPr="00B83B3E">
        <w:t xml:space="preserve"> CAPRI </w:t>
      </w:r>
      <w:r w:rsidR="00D86AF8" w:rsidRPr="00B83B3E">
        <w:t>Remote users.</w:t>
      </w:r>
      <w:r w:rsidR="00EE0CF4">
        <w:t xml:space="preserve"> </w:t>
      </w:r>
      <w:r w:rsidR="00D86AF8" w:rsidRPr="00B83B3E">
        <w:t xml:space="preserve">Most VHA users </w:t>
      </w:r>
      <w:r w:rsidR="0030012F" w:rsidRPr="00B83B3E">
        <w:t>are</w:t>
      </w:r>
      <w:r w:rsidR="00D86AF8" w:rsidRPr="00B83B3E">
        <w:t xml:space="preserve"> local site users.</w:t>
      </w:r>
      <w:r w:rsidR="00EE0CF4">
        <w:t xml:space="preserve"> </w:t>
      </w:r>
      <w:r w:rsidR="00D86AF8" w:rsidRPr="00B83B3E">
        <w:t xml:space="preserve">If a user starts </w:t>
      </w:r>
      <w:r w:rsidRPr="00B83B3E">
        <w:t>CAPRI</w:t>
      </w:r>
      <w:r w:rsidR="00D86AF8" w:rsidRPr="00B83B3E">
        <w:t xml:space="preserve"> and does not successfully connect to a VistA system within 90 seconds, </w:t>
      </w:r>
      <w:r w:rsidRPr="00B83B3E">
        <w:t>CAPRI</w:t>
      </w:r>
      <w:r w:rsidR="00D86AF8" w:rsidRPr="00B83B3E">
        <w:t xml:space="preserve"> automatically shut</w:t>
      </w:r>
      <w:r w:rsidRPr="00B83B3E">
        <w:t>s</w:t>
      </w:r>
      <w:r w:rsidR="00D86AF8" w:rsidRPr="00B83B3E">
        <w:t xml:space="preserve"> down. </w:t>
      </w:r>
    </w:p>
    <w:p w14:paraId="5C3CDC1F" w14:textId="77777777" w:rsidR="00C2067F" w:rsidRPr="00B83B3E" w:rsidRDefault="00D86AF8" w:rsidP="006F670B">
      <w:pPr>
        <w:pStyle w:val="BodyText"/>
      </w:pPr>
      <w:r w:rsidRPr="00B83B3E">
        <w:t xml:space="preserve">When users </w:t>
      </w:r>
      <w:r w:rsidR="006B7071" w:rsidRPr="00B83B3E">
        <w:t>log</w:t>
      </w:r>
      <w:r w:rsidRPr="00B83B3E">
        <w:t xml:space="preserve"> into </w:t>
      </w:r>
      <w:r w:rsidR="006B7071" w:rsidRPr="00B83B3E">
        <w:t>CAPRI</w:t>
      </w:r>
      <w:r w:rsidRPr="00B83B3E">
        <w:t xml:space="preserve"> remotely, </w:t>
      </w:r>
      <w:r w:rsidR="006B7071" w:rsidRPr="00B83B3E">
        <w:t>CAPRI</w:t>
      </w:r>
      <w:r w:rsidRPr="00B83B3E">
        <w:t xml:space="preserve"> alert</w:t>
      </w:r>
      <w:r w:rsidR="006B7071" w:rsidRPr="00B83B3E">
        <w:t>s</w:t>
      </w:r>
      <w:r w:rsidRPr="00B83B3E">
        <w:t xml:space="preserve"> users whe</w:t>
      </w:r>
      <w:bookmarkStart w:id="1846" w:name="_Toc278187865"/>
      <w:bookmarkStart w:id="1847" w:name="OLE_LINK2"/>
      <w:bookmarkStart w:id="1848" w:name="OLE_LINK9"/>
      <w:r w:rsidR="009A41C9" w:rsidRPr="00B83B3E">
        <w:t xml:space="preserve">n </w:t>
      </w:r>
      <w:r w:rsidR="006F670B" w:rsidRPr="00B83B3E">
        <w:t xml:space="preserve">no email </w:t>
      </w:r>
      <w:r w:rsidR="00C2067F" w:rsidRPr="00B83B3E">
        <w:t>account is set up.</w:t>
      </w:r>
    </w:p>
    <w:p w14:paraId="5C3CDC20" w14:textId="77777777" w:rsidR="006B7071" w:rsidRPr="00B83B3E" w:rsidRDefault="00085EF5" w:rsidP="00A561AD">
      <w:pPr>
        <w:pStyle w:val="Heading3"/>
      </w:pPr>
      <w:r w:rsidRPr="00B83B3E">
        <w:t xml:space="preserve"> </w:t>
      </w:r>
      <w:bookmarkStart w:id="1849" w:name="_Toc508873683"/>
      <w:bookmarkStart w:id="1850" w:name="_Toc508875040"/>
      <w:bookmarkStart w:id="1851" w:name="_Toc508875894"/>
      <w:bookmarkStart w:id="1852" w:name="_Toc524336363"/>
      <w:r w:rsidR="00C2067F" w:rsidRPr="00B83B3E">
        <w:t xml:space="preserve">VistA </w:t>
      </w:r>
      <w:r w:rsidR="006B7071" w:rsidRPr="00B83B3E">
        <w:t>Terminal</w:t>
      </w:r>
      <w:bookmarkEnd w:id="1846"/>
      <w:bookmarkEnd w:id="1849"/>
      <w:bookmarkEnd w:id="1850"/>
      <w:bookmarkEnd w:id="1851"/>
      <w:bookmarkEnd w:id="1852"/>
    </w:p>
    <w:p w14:paraId="5C3CDC21" w14:textId="640104CC" w:rsidR="00793E7C" w:rsidRDefault="00EC34D7" w:rsidP="006F670B">
      <w:pPr>
        <w:pStyle w:val="BodyText"/>
      </w:pPr>
      <w:r w:rsidRPr="00B83B3E">
        <w:t>The “Attachmate Reflections Secure Shell” application replaces</w:t>
      </w:r>
      <w:r w:rsidR="007D20A0" w:rsidRPr="00B83B3E">
        <w:t xml:space="preserve"> the telnet window</w:t>
      </w:r>
      <w:r w:rsidRPr="00B83B3E">
        <w:t>.</w:t>
      </w:r>
      <w:r w:rsidR="00BD43CF" w:rsidRPr="00B83B3E">
        <w:t xml:space="preserve"> </w:t>
      </w:r>
      <w:r w:rsidR="006B7071" w:rsidRPr="00B83B3E">
        <w:t xml:space="preserve">CAPRI Remote users can launch a VistA Terminal session by selecting the VistA button to log into the local VistA system site they are </w:t>
      </w:r>
      <w:r w:rsidR="000F0B22" w:rsidRPr="00B83B3E">
        <w:t>as</w:t>
      </w:r>
      <w:r w:rsidR="006F670B" w:rsidRPr="00B83B3E">
        <w:t>signed to.</w:t>
      </w:r>
      <w:r w:rsidR="00EE0CF4">
        <w:t xml:space="preserve"> </w:t>
      </w:r>
      <w:r w:rsidR="000F0B22" w:rsidRPr="00B83B3E">
        <w:t>A dialog box is displayed w</w:t>
      </w:r>
      <w:r w:rsidR="006B7071" w:rsidRPr="00B83B3E">
        <w:t>hen the VistA button is clicked</w:t>
      </w:r>
      <w:r w:rsidR="00BD43CF" w:rsidRPr="00B83B3E">
        <w:t xml:space="preserve"> </w:t>
      </w:r>
      <w:r w:rsidR="000F0B22" w:rsidRPr="00B83B3E">
        <w:t>that provides the user the ability to choose between connecting using the secure shell application or telnet.</w:t>
      </w:r>
      <w:r w:rsidR="00EE0CF4">
        <w:t xml:space="preserve"> </w:t>
      </w:r>
      <w:r w:rsidR="005A1D72" w:rsidRPr="00B83B3E">
        <w:t>The default is set to secure shell application.</w:t>
      </w:r>
    </w:p>
    <w:p w14:paraId="7C3D0434" w14:textId="77777777" w:rsidR="00867B87" w:rsidRPr="00B83B3E" w:rsidRDefault="00867B87" w:rsidP="006F670B">
      <w:pPr>
        <w:pStyle w:val="BodyText"/>
      </w:pPr>
    </w:p>
    <w:p w14:paraId="5C3CDC22" w14:textId="7E6177C7" w:rsidR="006B7071" w:rsidRPr="00B83B3E" w:rsidRDefault="00867B87" w:rsidP="00867B87">
      <w:pPr>
        <w:pStyle w:val="Note"/>
      </w:pPr>
      <w:r w:rsidRPr="00867B87">
        <w:rPr>
          <w:b/>
        </w:rPr>
        <w:t>NOTE</w:t>
      </w:r>
      <w:r w:rsidR="00793E7C" w:rsidRPr="00867B87">
        <w:rPr>
          <w:b/>
        </w:rPr>
        <w:t>:</w:t>
      </w:r>
      <w:r w:rsidR="00793E7C" w:rsidRPr="00B83B3E">
        <w:t xml:space="preserve"> </w:t>
      </w:r>
      <w:r w:rsidR="006B7071" w:rsidRPr="00B83B3E">
        <w:t xml:space="preserve">Local CAPRI users </w:t>
      </w:r>
      <w:r w:rsidR="008215AF" w:rsidRPr="00B83B3E">
        <w:t xml:space="preserve">do </w:t>
      </w:r>
      <w:r w:rsidR="006B7071" w:rsidRPr="00B83B3E">
        <w:t xml:space="preserve">not have access to the VistA Terminal from CAPRI and the VistA button </w:t>
      </w:r>
      <w:r w:rsidR="008215AF" w:rsidRPr="00B83B3E">
        <w:t xml:space="preserve">is </w:t>
      </w:r>
      <w:r w:rsidR="006B7071" w:rsidRPr="00B83B3E">
        <w:t>not available.</w:t>
      </w:r>
    </w:p>
    <w:p w14:paraId="5C3CDC23" w14:textId="77777777" w:rsidR="00D86AF8" w:rsidRPr="00B83B3E" w:rsidRDefault="00085EF5" w:rsidP="00A561AD">
      <w:pPr>
        <w:pStyle w:val="Heading3"/>
      </w:pPr>
      <w:bookmarkStart w:id="1853" w:name="_Toc278187866"/>
      <w:bookmarkEnd w:id="1847"/>
      <w:bookmarkEnd w:id="1848"/>
      <w:r w:rsidRPr="00B83B3E">
        <w:lastRenderedPageBreak/>
        <w:t xml:space="preserve"> </w:t>
      </w:r>
      <w:bookmarkStart w:id="1854" w:name="_Toc508873684"/>
      <w:bookmarkStart w:id="1855" w:name="_Toc508875041"/>
      <w:bookmarkStart w:id="1856" w:name="_Toc508875895"/>
      <w:bookmarkStart w:id="1857" w:name="_Toc524336364"/>
      <w:r w:rsidR="00D86AF8" w:rsidRPr="00B83B3E">
        <w:t xml:space="preserve">Switch </w:t>
      </w:r>
      <w:r w:rsidR="00A86454" w:rsidRPr="00B83B3E">
        <w:t>S</w:t>
      </w:r>
      <w:r w:rsidR="00D86AF8" w:rsidRPr="00B83B3E">
        <w:t xml:space="preserve">ites </w:t>
      </w:r>
      <w:r w:rsidR="001768A4" w:rsidRPr="00B83B3E">
        <w:t>–</w:t>
      </w:r>
      <w:r w:rsidR="00196B97" w:rsidRPr="00B83B3E">
        <w:t xml:space="preserve"> </w:t>
      </w:r>
      <w:r w:rsidR="00A86454" w:rsidRPr="00B83B3E">
        <w:t>O</w:t>
      </w:r>
      <w:r w:rsidR="00D86AF8" w:rsidRPr="00B83B3E">
        <w:t>n the File Menu</w:t>
      </w:r>
      <w:bookmarkEnd w:id="1853"/>
      <w:bookmarkEnd w:id="1854"/>
      <w:bookmarkEnd w:id="1855"/>
      <w:bookmarkEnd w:id="1856"/>
      <w:bookmarkEnd w:id="1857"/>
    </w:p>
    <w:p w14:paraId="5C3CDC24" w14:textId="30EECD08" w:rsidR="00D86AF8" w:rsidRPr="00B83B3E" w:rsidRDefault="00213B8B" w:rsidP="00AC37B1">
      <w:pPr>
        <w:pStyle w:val="BodyText"/>
      </w:pPr>
      <w:r w:rsidRPr="00B83B3E">
        <w:t xml:space="preserve">The </w:t>
      </w:r>
      <w:r w:rsidRPr="00B83B3E">
        <w:rPr>
          <w:b/>
        </w:rPr>
        <w:t>Switch</w:t>
      </w:r>
      <w:r w:rsidR="00D86AF8" w:rsidRPr="00B83B3E">
        <w:rPr>
          <w:b/>
        </w:rPr>
        <w:t xml:space="preserve"> </w:t>
      </w:r>
      <w:r w:rsidRPr="00B83B3E">
        <w:rPr>
          <w:b/>
        </w:rPr>
        <w:t>Sites</w:t>
      </w:r>
      <w:r w:rsidRPr="00B83B3E">
        <w:t xml:space="preserve"> option</w:t>
      </w:r>
      <w:r w:rsidR="00537552" w:rsidRPr="00B83B3E">
        <w:t xml:space="preserve">, </w:t>
      </w:r>
      <w:r w:rsidR="00D86AF8" w:rsidRPr="00B83B3E">
        <w:t>available on the File Menu</w:t>
      </w:r>
      <w:r w:rsidR="00C11464" w:rsidRPr="00B83B3E">
        <w:t xml:space="preserve"> (</w:t>
      </w:r>
      <w:r w:rsidR="00EF04FA" w:rsidRPr="00B83B3E">
        <w:fldChar w:fldCharType="begin"/>
      </w:r>
      <w:r w:rsidR="00EF04FA" w:rsidRPr="00B83B3E">
        <w:instrText xml:space="preserve"> REF _Ref406770303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207</w:t>
      </w:r>
      <w:r w:rsidR="00EF04FA" w:rsidRPr="00B83B3E">
        <w:fldChar w:fldCharType="end"/>
      </w:r>
      <w:r w:rsidR="00C11464" w:rsidRPr="00B83B3E">
        <w:t>)</w:t>
      </w:r>
      <w:r w:rsidR="00537552" w:rsidRPr="00B83B3E">
        <w:t>,</w:t>
      </w:r>
      <w:r w:rsidR="00D86AF8" w:rsidRPr="00B83B3E">
        <w:t xml:space="preserve"> </w:t>
      </w:r>
      <w:r w:rsidR="00254AD3" w:rsidRPr="00B83B3E">
        <w:t>is</w:t>
      </w:r>
      <w:r w:rsidR="00D86AF8" w:rsidRPr="00B83B3E">
        <w:t xml:space="preserve"> active if the user is accessing a</w:t>
      </w:r>
      <w:r w:rsidR="00537552" w:rsidRPr="00B83B3E">
        <w:t xml:space="preserve"> VistA system with remote</w:t>
      </w:r>
      <w:r w:rsidR="00D86AF8" w:rsidRPr="00B83B3E">
        <w:t xml:space="preserve"> capability.</w:t>
      </w:r>
      <w:r w:rsidR="00EE0CF4">
        <w:t xml:space="preserve"> </w:t>
      </w:r>
      <w:r w:rsidR="00D86AF8" w:rsidRPr="00B83B3E">
        <w:t>If the selection is active, the user may have other VistA accounts they can connect to without re-authenticating</w:t>
      </w:r>
      <w:r w:rsidR="00537552" w:rsidRPr="00B83B3E">
        <w:t>.</w:t>
      </w:r>
    </w:p>
    <w:p w14:paraId="5C3CDC25" w14:textId="7D6FA8EC" w:rsidR="000E4B5E" w:rsidRPr="00B83B3E" w:rsidRDefault="00BC49D0" w:rsidP="00400B72">
      <w:pPr>
        <w:pStyle w:val="Body3PicCaption"/>
      </w:pPr>
      <w:r>
        <w:drawing>
          <wp:inline distT="0" distB="0" distL="0" distR="0" wp14:anchorId="7DB4FB00" wp14:editId="0DC40E5A">
            <wp:extent cx="1647619" cy="2685714"/>
            <wp:effectExtent l="19050" t="19050" r="10160" b="19685"/>
            <wp:docPr id="17" name="Picture 17" descr="CAPRI File Menu showing a red box surrounding the Switch Site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647619" cy="2685714"/>
                    </a:xfrm>
                    <a:prstGeom prst="rect">
                      <a:avLst/>
                    </a:prstGeom>
                    <a:ln w="6350">
                      <a:solidFill>
                        <a:schemeClr val="tx1"/>
                      </a:solidFill>
                    </a:ln>
                  </pic:spPr>
                </pic:pic>
              </a:graphicData>
            </a:graphic>
          </wp:inline>
        </w:drawing>
      </w:r>
    </w:p>
    <w:p w14:paraId="5C3CDC26" w14:textId="2BA2A698" w:rsidR="00D86AF8" w:rsidRPr="00B83B3E" w:rsidRDefault="000E4B5E" w:rsidP="00B52F9B">
      <w:pPr>
        <w:pStyle w:val="Caption"/>
        <w:rPr>
          <w:rFonts w:cs="Times New Roman"/>
        </w:rPr>
      </w:pPr>
      <w:bookmarkStart w:id="1858" w:name="_Ref406770303"/>
      <w:bookmarkStart w:id="1859" w:name="_Toc5243566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172</w:t>
      </w:r>
      <w:r w:rsidR="008D502E">
        <w:rPr>
          <w:rFonts w:cs="Times New Roman"/>
        </w:rPr>
        <w:fldChar w:fldCharType="end"/>
      </w:r>
      <w:bookmarkEnd w:id="1858"/>
      <w:r w:rsidR="002867D0">
        <w:rPr>
          <w:rFonts w:cs="Times New Roman"/>
        </w:rPr>
        <w:t>. CAPRI File Menu—Switch Sites Selection.</w:t>
      </w:r>
      <w:bookmarkEnd w:id="1859"/>
    </w:p>
    <w:p w14:paraId="5C3CDC27" w14:textId="77777777" w:rsidR="000E4B5E" w:rsidRPr="00B83B3E" w:rsidRDefault="000E4B5E" w:rsidP="00400B72">
      <w:pPr>
        <w:pStyle w:val="Body3PicCaption"/>
      </w:pPr>
    </w:p>
    <w:p w14:paraId="5C3CDC28" w14:textId="2E26619E" w:rsidR="00D86AF8" w:rsidRPr="00B83B3E" w:rsidRDefault="006B7071" w:rsidP="006F670B">
      <w:pPr>
        <w:pStyle w:val="BodyText"/>
      </w:pPr>
      <w:r w:rsidRPr="00B83B3E">
        <w:t>CAPRI</w:t>
      </w:r>
      <w:r w:rsidR="00D86AF8" w:rsidRPr="00B83B3E">
        <w:t xml:space="preserve"> Remote users can use this option to switch from one site to another without logging out of </w:t>
      </w:r>
      <w:r w:rsidRPr="00B83B3E">
        <w:t>CAPRI</w:t>
      </w:r>
      <w:r w:rsidR="00D86AF8" w:rsidRPr="00B83B3E">
        <w:t>. This option is only available when users are logged into the claims</w:t>
      </w:r>
      <w:r w:rsidR="00F72CA4" w:rsidRPr="00B83B3E">
        <w:t xml:space="preserve"> </w:t>
      </w:r>
      <w:r w:rsidR="00D86AF8" w:rsidRPr="00B83B3E">
        <w:t xml:space="preserve">server with remote access. Users can access the </w:t>
      </w:r>
      <w:r w:rsidR="00537552" w:rsidRPr="00B83B3E">
        <w:rPr>
          <w:b/>
        </w:rPr>
        <w:t>S</w:t>
      </w:r>
      <w:r w:rsidR="00D86AF8" w:rsidRPr="00B83B3E">
        <w:rPr>
          <w:b/>
        </w:rPr>
        <w:t xml:space="preserve">witch </w:t>
      </w:r>
      <w:r w:rsidR="00537552" w:rsidRPr="00B83B3E">
        <w:rPr>
          <w:b/>
        </w:rPr>
        <w:t>S</w:t>
      </w:r>
      <w:r w:rsidR="00D86AF8" w:rsidRPr="00B83B3E">
        <w:rPr>
          <w:b/>
        </w:rPr>
        <w:t>ite</w:t>
      </w:r>
      <w:r w:rsidR="00537552" w:rsidRPr="00B83B3E">
        <w:rPr>
          <w:b/>
        </w:rPr>
        <w:t>s…</w:t>
      </w:r>
      <w:r w:rsidR="00D86AF8" w:rsidRPr="00B83B3E">
        <w:t xml:space="preserve"> option from the </w:t>
      </w:r>
      <w:r w:rsidR="00537552" w:rsidRPr="00B83B3E">
        <w:t>F</w:t>
      </w:r>
      <w:r w:rsidR="00D86AF8" w:rsidRPr="00B83B3E">
        <w:t>ile menu</w:t>
      </w:r>
      <w:r w:rsidR="000F5B38" w:rsidRPr="00B83B3E">
        <w:t>.</w:t>
      </w:r>
      <w:r w:rsidR="00EE0CF4">
        <w:t xml:space="preserve"> </w:t>
      </w:r>
      <w:r w:rsidR="000F5B38" w:rsidRPr="00B83B3E">
        <w:t xml:space="preserve">After </w:t>
      </w:r>
      <w:r w:rsidR="00537552" w:rsidRPr="00B83B3E">
        <w:rPr>
          <w:b/>
        </w:rPr>
        <w:t>Switch Sites…</w:t>
      </w:r>
      <w:r w:rsidR="00537552" w:rsidRPr="00B83B3E">
        <w:t xml:space="preserve"> </w:t>
      </w:r>
      <w:r w:rsidR="00D86AF8" w:rsidRPr="00B83B3E">
        <w:t xml:space="preserve">is selected, the user </w:t>
      </w:r>
      <w:r w:rsidR="00254AD3" w:rsidRPr="00B83B3E">
        <w:t>is</w:t>
      </w:r>
      <w:r w:rsidR="00D86AF8" w:rsidRPr="00B83B3E">
        <w:t xml:space="preserve"> prompted with the site list to allow them to choose </w:t>
      </w:r>
      <w:r w:rsidR="00537552" w:rsidRPr="00B83B3E">
        <w:t xml:space="preserve">the </w:t>
      </w:r>
      <w:r w:rsidR="00D86AF8" w:rsidRPr="00B83B3E">
        <w:t>site to which they would like to switch.</w:t>
      </w:r>
    </w:p>
    <w:p w14:paraId="5C3CDC29" w14:textId="77777777" w:rsidR="002169FC" w:rsidRPr="00B83B3E" w:rsidRDefault="00085EF5" w:rsidP="00A561AD">
      <w:pPr>
        <w:pStyle w:val="Heading3"/>
      </w:pPr>
      <w:bookmarkStart w:id="1860" w:name="_Toc332795308"/>
      <w:r w:rsidRPr="00B83B3E">
        <w:t xml:space="preserve"> </w:t>
      </w:r>
      <w:bookmarkStart w:id="1861" w:name="_Toc508873685"/>
      <w:bookmarkStart w:id="1862" w:name="_Toc508875042"/>
      <w:bookmarkStart w:id="1863" w:name="_Toc508875896"/>
      <w:bookmarkStart w:id="1864" w:name="_Toc524336365"/>
      <w:r w:rsidR="002169FC" w:rsidRPr="00B83B3E">
        <w:t>Check Remote Connections</w:t>
      </w:r>
      <w:bookmarkEnd w:id="1861"/>
      <w:bookmarkEnd w:id="1862"/>
      <w:bookmarkEnd w:id="1863"/>
      <w:bookmarkEnd w:id="1864"/>
    </w:p>
    <w:p w14:paraId="5C3CDC2A" w14:textId="4F899EDB" w:rsidR="002169FC" w:rsidRPr="00B83B3E" w:rsidRDefault="002169FC" w:rsidP="00AC37B1">
      <w:pPr>
        <w:pStyle w:val="BodyText"/>
      </w:pPr>
      <w:r w:rsidRPr="00B83B3E">
        <w:rPr>
          <w:b/>
        </w:rPr>
        <w:t>Check Remote Connections,</w:t>
      </w:r>
      <w:r w:rsidRPr="00B83B3E">
        <w:t xml:space="preserve"> found on the Help menu, is available to users with @ or U level FileMan access (</w:t>
      </w:r>
      <w:r w:rsidR="00EF04FA" w:rsidRPr="00B83B3E">
        <w:fldChar w:fldCharType="begin"/>
      </w:r>
      <w:r w:rsidR="00EF04FA" w:rsidRPr="00B83B3E">
        <w:instrText xml:space="preserve"> REF _Ref406770290 \h </w:instrText>
      </w:r>
      <w:r w:rsidR="00B83B3E">
        <w:instrText xml:space="preserve"> \* MERGEFORMAT </w:instrText>
      </w:r>
      <w:r w:rsidR="00EF04FA" w:rsidRPr="00B83B3E">
        <w:fldChar w:fldCharType="separate"/>
      </w:r>
      <w:r w:rsidR="00291D99" w:rsidRPr="00B83B3E">
        <w:t xml:space="preserve">Figure </w:t>
      </w:r>
      <w:r w:rsidR="00291D99">
        <w:rPr>
          <w:noProof/>
        </w:rPr>
        <w:t>2</w:t>
      </w:r>
      <w:r w:rsidR="00291D99">
        <w:rPr>
          <w:noProof/>
        </w:rPr>
        <w:noBreakHyphen/>
        <w:t>208</w:t>
      </w:r>
      <w:r w:rsidR="00EF04FA" w:rsidRPr="00B83B3E">
        <w:fldChar w:fldCharType="end"/>
      </w:r>
      <w:r w:rsidRPr="00B83B3E">
        <w:t>).</w:t>
      </w:r>
      <w:r w:rsidR="00EE0CF4">
        <w:t xml:space="preserve"> </w:t>
      </w:r>
      <w:r w:rsidRPr="00B83B3E">
        <w:t xml:space="preserve">This provides a utility to scan CAPRI remote sites to discover any connectivity issues. </w:t>
      </w:r>
    </w:p>
    <w:p w14:paraId="5C3CDC2B" w14:textId="5BC20594" w:rsidR="002169FC" w:rsidRPr="00B83B3E" w:rsidRDefault="002169FC" w:rsidP="00AC37B1">
      <w:pPr>
        <w:pStyle w:val="BodyText"/>
      </w:pPr>
      <w:r w:rsidRPr="00B83B3E">
        <w:t xml:space="preserve">To use this function, the user selects the connections to scan in the left list box, or clicks </w:t>
      </w:r>
      <w:r w:rsidRPr="00B83B3E">
        <w:rPr>
          <w:b/>
        </w:rPr>
        <w:t>Select</w:t>
      </w:r>
      <w:r w:rsidRPr="00B83B3E">
        <w:t xml:space="preserve"> </w:t>
      </w:r>
      <w:r w:rsidRPr="00B83B3E">
        <w:rPr>
          <w:b/>
        </w:rPr>
        <w:t>All</w:t>
      </w:r>
      <w:r w:rsidRPr="00B83B3E">
        <w:t xml:space="preserve"> and then </w:t>
      </w:r>
      <w:r w:rsidRPr="00B83B3E">
        <w:rPr>
          <w:b/>
        </w:rPr>
        <w:t>Run Selected</w:t>
      </w:r>
      <w:r w:rsidRPr="00B83B3E">
        <w:t>.</w:t>
      </w:r>
      <w:r w:rsidR="00EE0CF4">
        <w:t xml:space="preserve"> </w:t>
      </w:r>
      <w:r w:rsidRPr="00B83B3E">
        <w:t xml:space="preserve">Any connection problems are listed in the </w:t>
      </w:r>
      <w:r w:rsidRPr="00B83B3E">
        <w:rPr>
          <w:b/>
        </w:rPr>
        <w:t xml:space="preserve">Could not connect to: </w:t>
      </w:r>
      <w:r w:rsidRPr="00B83B3E">
        <w:t>field.</w:t>
      </w:r>
      <w:r w:rsidR="00EE0CF4">
        <w:rPr>
          <w:b/>
        </w:rPr>
        <w:t xml:space="preserve"> </w:t>
      </w:r>
      <w:r w:rsidRPr="00B83B3E">
        <w:t xml:space="preserve">This does not mean that the site is down nationwide; it means that the current user cannot access the site, which could be due to </w:t>
      </w:r>
      <w:proofErr w:type="gramStart"/>
      <w:r w:rsidRPr="00B83B3E">
        <w:t>a number of</w:t>
      </w:r>
      <w:proofErr w:type="gramEnd"/>
      <w:r w:rsidRPr="00B83B3E">
        <w:t xml:space="preserve"> reasons. </w:t>
      </w:r>
    </w:p>
    <w:p w14:paraId="5C3CDC2C" w14:textId="035E14D2" w:rsidR="000E4B5E" w:rsidRPr="00B83B3E" w:rsidRDefault="006F32DD" w:rsidP="00400B72">
      <w:pPr>
        <w:pStyle w:val="Body3PicCaption"/>
      </w:pPr>
      <w:r w:rsidRPr="00B83B3E">
        <w:lastRenderedPageBreak/>
        <w:drawing>
          <wp:inline distT="0" distB="0" distL="0" distR="0" wp14:anchorId="6932677F" wp14:editId="4DB95E22">
            <wp:extent cx="2933700" cy="2724150"/>
            <wp:effectExtent l="0" t="0" r="0" b="0"/>
            <wp:docPr id="399" name="Picture 1" descr="Displays Validate Remote Connections" title="Fig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1C8FEB2A" w:rsidR="002169FC" w:rsidRPr="00B83B3E" w:rsidRDefault="000E4B5E" w:rsidP="00B52F9B">
      <w:pPr>
        <w:pStyle w:val="Caption"/>
        <w:rPr>
          <w:rFonts w:cs="Times New Roman"/>
        </w:rPr>
      </w:pPr>
      <w:bookmarkStart w:id="1865" w:name="_Ref406770290"/>
      <w:bookmarkStart w:id="1866" w:name="_Toc5243566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173</w:t>
      </w:r>
      <w:r w:rsidR="008D502E">
        <w:rPr>
          <w:rFonts w:cs="Times New Roman"/>
        </w:rPr>
        <w:fldChar w:fldCharType="end"/>
      </w:r>
      <w:bookmarkEnd w:id="1865"/>
      <w:r w:rsidR="00F269D2">
        <w:rPr>
          <w:rFonts w:cs="Times New Roman"/>
        </w:rPr>
        <w:t>. Validate Remote Connections View.</w:t>
      </w:r>
      <w:bookmarkEnd w:id="1866"/>
    </w:p>
    <w:p w14:paraId="5C3CDC2E" w14:textId="5C47AFF2" w:rsidR="00E17764" w:rsidRPr="00B83B3E" w:rsidRDefault="0031598E" w:rsidP="00A561AD">
      <w:pPr>
        <w:pStyle w:val="Heading3"/>
      </w:pPr>
      <w:r w:rsidRPr="00B83B3E">
        <w:t xml:space="preserve"> </w:t>
      </w:r>
      <w:bookmarkStart w:id="1867" w:name="_Toc508873686"/>
      <w:bookmarkStart w:id="1868" w:name="_Toc508875043"/>
      <w:bookmarkStart w:id="1869" w:name="_Toc508875897"/>
      <w:bookmarkStart w:id="1870" w:name="_Toc524336366"/>
      <w:r w:rsidR="00E17764" w:rsidRPr="00B83B3E">
        <w:t>Transmit to Virtual VA</w:t>
      </w:r>
      <w:bookmarkEnd w:id="1860"/>
      <w:r w:rsidR="00331042" w:rsidRPr="00B83B3E">
        <w:t xml:space="preserve"> – On the </w:t>
      </w:r>
      <w:r w:rsidR="001D0B8D" w:rsidRPr="00B83B3E">
        <w:t>F</w:t>
      </w:r>
      <w:r w:rsidR="00331042" w:rsidRPr="00B83B3E">
        <w:t>ile Menu</w:t>
      </w:r>
      <w:bookmarkEnd w:id="1867"/>
      <w:bookmarkEnd w:id="1868"/>
      <w:bookmarkEnd w:id="1869"/>
      <w:bookmarkEnd w:id="1870"/>
    </w:p>
    <w:p w14:paraId="5C3CDC2F" w14:textId="26260AC0" w:rsidR="00E17764" w:rsidRPr="00B83B3E" w:rsidRDefault="00E17764" w:rsidP="00E17764">
      <w:pPr>
        <w:pStyle w:val="BodyText"/>
      </w:pPr>
      <w:r w:rsidRPr="00B83B3E">
        <w:t>This feature creates an interface between CAPRI and the Virtual VA (VVA) web service.</w:t>
      </w:r>
      <w:r w:rsidR="00EE0CF4">
        <w:t xml:space="preserve"> </w:t>
      </w:r>
      <w:r w:rsidRPr="00B83B3E">
        <w:t>It allows CAPRI users to transmit CAPRI-generated documents electronically to the VBA Paperless Delivery Virtual VA system.</w:t>
      </w:r>
      <w:r w:rsidR="00EE0CF4">
        <w:t xml:space="preserve"> </w:t>
      </w:r>
      <w:r w:rsidRPr="00B83B3E">
        <w:t>CAPRI present</w:t>
      </w:r>
      <w:r w:rsidR="005433C4" w:rsidRPr="00B83B3E">
        <w:t>s</w:t>
      </w:r>
      <w:r w:rsidRPr="00B83B3E">
        <w:t xml:space="preserve"> the user with a selection of </w:t>
      </w:r>
      <w:r w:rsidRPr="00B83B3E">
        <w:rPr>
          <w:b/>
        </w:rPr>
        <w:t>Transmit to Virtual VA</w:t>
      </w:r>
      <w:r w:rsidRPr="00B83B3E">
        <w:t xml:space="preserve"> within the </w:t>
      </w:r>
      <w:r w:rsidRPr="00B83B3E">
        <w:rPr>
          <w:b/>
        </w:rPr>
        <w:t>File</w:t>
      </w:r>
      <w:r w:rsidRPr="00B83B3E">
        <w:t xml:space="preserve"> menu and </w:t>
      </w:r>
      <w:r w:rsidRPr="00B83B3E">
        <w:rPr>
          <w:b/>
        </w:rPr>
        <w:t xml:space="preserve">Send to Virtual VA </w:t>
      </w:r>
      <w:r w:rsidRPr="00B83B3E">
        <w:t xml:space="preserve">within the </w:t>
      </w:r>
      <w:r w:rsidRPr="00B83B3E">
        <w:rPr>
          <w:u w:val="single"/>
        </w:rPr>
        <w:t>Clinical Documents Report Builder</w:t>
      </w:r>
      <w:r w:rsidRPr="00B83B3E">
        <w:t xml:space="preserve"> application.</w:t>
      </w:r>
      <w:r w:rsidR="00EE0CF4">
        <w:t xml:space="preserve"> </w:t>
      </w:r>
      <w:r w:rsidRPr="00B83B3E">
        <w:t xml:space="preserve">The user </w:t>
      </w:r>
      <w:proofErr w:type="gramStart"/>
      <w:r w:rsidRPr="00B83B3E">
        <w:t>has the ability to</w:t>
      </w:r>
      <w:proofErr w:type="gramEnd"/>
      <w:r w:rsidRPr="00B83B3E">
        <w:t xml:space="preserve"> electronically transmit veteran-related documentation that </w:t>
      </w:r>
      <w:r w:rsidRPr="00B83B3E">
        <w:rPr>
          <w:b/>
          <w:i/>
          <w:u w:val="single"/>
        </w:rPr>
        <w:t>can be printed today</w:t>
      </w:r>
      <w:r w:rsidRPr="00B83B3E">
        <w:t xml:space="preserve"> to VVA. Document transmission between CAPRI and VVA </w:t>
      </w:r>
      <w:r w:rsidR="005433C4" w:rsidRPr="00B83B3E">
        <w:t xml:space="preserve">is </w:t>
      </w:r>
      <w:r w:rsidRPr="00B83B3E">
        <w:t>done based on the patient record opened in CAPRI.</w:t>
      </w:r>
    </w:p>
    <w:p w14:paraId="5C3CDC30" w14:textId="7935521B" w:rsidR="00E17764" w:rsidRPr="00B83B3E" w:rsidRDefault="00E17764" w:rsidP="00400B72">
      <w:pPr>
        <w:pStyle w:val="Body3PicCaption"/>
      </w:pPr>
      <w:r w:rsidRPr="00B83B3E">
        <w:t>Documents within the following tabs of CAPRI (</w:t>
      </w:r>
      <w:r w:rsidR="00EF04FA" w:rsidRPr="00B83B3E">
        <w:fldChar w:fldCharType="begin"/>
      </w:r>
      <w:r w:rsidR="00EF04FA" w:rsidRPr="00B83B3E">
        <w:instrText xml:space="preserve"> REF _Ref406770274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209</w:t>
      </w:r>
      <w:r w:rsidR="00EF04FA" w:rsidRPr="00B83B3E">
        <w:fldChar w:fldCharType="end"/>
      </w:r>
      <w:r w:rsidRPr="00B83B3E">
        <w:t>) have the capability of being transmitted to Virtual VA via the File&gt;Transmit to Virtual VA:</w:t>
      </w:r>
    </w:p>
    <w:p w14:paraId="5C3CDC31" w14:textId="77777777" w:rsidR="00E17764" w:rsidRPr="00B83B3E" w:rsidRDefault="00E17764" w:rsidP="00E17764">
      <w:pPr>
        <w:numPr>
          <w:ilvl w:val="0"/>
          <w:numId w:val="14"/>
        </w:numPr>
        <w:autoSpaceDN w:val="0"/>
        <w:spacing w:before="60" w:after="0"/>
        <w:ind w:left="547"/>
      </w:pPr>
      <w:r w:rsidRPr="00B83B3E">
        <w:rPr>
          <w:b/>
        </w:rPr>
        <w:t>C&amp;P Exams</w:t>
      </w:r>
      <w:r w:rsidRPr="00B83B3E">
        <w:t xml:space="preserve"> tab</w:t>
      </w:r>
      <w:r w:rsidRPr="00B83B3E">
        <w:rPr>
          <w:b/>
        </w:rPr>
        <w:t>&gt;View C&amp;P Exam&gt;Exam Details</w:t>
      </w:r>
      <w:r w:rsidRPr="00B83B3E">
        <w:t xml:space="preserve"> window</w:t>
      </w:r>
    </w:p>
    <w:p w14:paraId="5C3CDC32" w14:textId="141E7E3F" w:rsidR="00E17764" w:rsidRPr="00B83B3E" w:rsidRDefault="00F47CD9" w:rsidP="00055547">
      <w:pPr>
        <w:pStyle w:val="Note"/>
      </w:pPr>
      <w:r w:rsidRPr="005F7F65">
        <w:rPr>
          <w:b/>
        </w:rPr>
        <w:t>NOTE:</w:t>
      </w:r>
      <w:r w:rsidR="00E17764" w:rsidRPr="00B83B3E">
        <w:t xml:space="preserve"> Completed exams only</w:t>
      </w:r>
      <w:r w:rsidR="00EE6E7D" w:rsidRPr="00B83B3E">
        <w:t>.</w:t>
      </w:r>
    </w:p>
    <w:p w14:paraId="5C3CDC33" w14:textId="77777777" w:rsidR="00E17764" w:rsidRPr="00B83B3E" w:rsidRDefault="00E17764" w:rsidP="00E17764">
      <w:pPr>
        <w:pStyle w:val="BodyText5Numbers"/>
      </w:pPr>
      <w:r w:rsidRPr="00B83B3E">
        <w:rPr>
          <w:b/>
        </w:rPr>
        <w:t>Reports</w:t>
      </w:r>
      <w:r w:rsidRPr="00B83B3E">
        <w:t xml:space="preserve"> tab (patient related reports only)</w:t>
      </w:r>
    </w:p>
    <w:p w14:paraId="5C3CDC34" w14:textId="77777777" w:rsidR="00E17764" w:rsidRPr="00B83B3E" w:rsidRDefault="00E17764" w:rsidP="00E17764">
      <w:pPr>
        <w:pStyle w:val="BodyText5Numbers"/>
      </w:pPr>
      <w:r w:rsidRPr="00B83B3E">
        <w:rPr>
          <w:b/>
        </w:rPr>
        <w:t>Admin</w:t>
      </w:r>
      <w:r w:rsidRPr="00B83B3E">
        <w:t xml:space="preserve"> tab</w:t>
      </w:r>
    </w:p>
    <w:p w14:paraId="5C3CDC35" w14:textId="77777777" w:rsidR="00E17764" w:rsidRPr="00B83B3E" w:rsidRDefault="00E17764" w:rsidP="00E17764">
      <w:pPr>
        <w:pStyle w:val="BodyText5Numbers"/>
      </w:pPr>
      <w:r w:rsidRPr="00B83B3E">
        <w:rPr>
          <w:b/>
        </w:rPr>
        <w:t>Health Summaries</w:t>
      </w:r>
      <w:r w:rsidRPr="00B83B3E">
        <w:t xml:space="preserve"> tab</w:t>
      </w:r>
    </w:p>
    <w:p w14:paraId="5C3CDC36" w14:textId="77777777" w:rsidR="00E17764" w:rsidRPr="00B83B3E" w:rsidRDefault="00E17764" w:rsidP="00E17764">
      <w:pPr>
        <w:pStyle w:val="BodyText5Numbers"/>
      </w:pPr>
      <w:r w:rsidRPr="00B83B3E">
        <w:rPr>
          <w:b/>
        </w:rPr>
        <w:t>Clinical Documents</w:t>
      </w:r>
      <w:r w:rsidRPr="00B83B3E">
        <w:t xml:space="preserve"> tab</w:t>
      </w:r>
    </w:p>
    <w:p w14:paraId="5C3CDC37" w14:textId="77777777" w:rsidR="00E17764" w:rsidRPr="00B83B3E" w:rsidRDefault="00E17764" w:rsidP="00E17764">
      <w:pPr>
        <w:pStyle w:val="BodyText5Numbers"/>
      </w:pPr>
      <w:r w:rsidRPr="00B83B3E">
        <w:rPr>
          <w:b/>
        </w:rPr>
        <w:t>C&amp;P Worksheets</w:t>
      </w:r>
      <w:r w:rsidRPr="00B83B3E">
        <w:t xml:space="preserve"> tab</w:t>
      </w:r>
      <w:r w:rsidRPr="00B83B3E">
        <w:rPr>
          <w:b/>
        </w:rPr>
        <w:t>&gt;CPRS Document</w:t>
      </w:r>
      <w:r w:rsidRPr="00B83B3E">
        <w:t xml:space="preserve"> window</w:t>
      </w:r>
    </w:p>
    <w:p w14:paraId="5C3CDC38" w14:textId="70DDF97F" w:rsidR="00E17764" w:rsidRPr="00B83B3E" w:rsidRDefault="00F47CD9" w:rsidP="00055547">
      <w:pPr>
        <w:pStyle w:val="Note"/>
      </w:pPr>
      <w:r w:rsidRPr="005F7F65">
        <w:rPr>
          <w:b/>
        </w:rPr>
        <w:t>NOTE</w:t>
      </w:r>
      <w:r w:rsidR="00E17764" w:rsidRPr="00731294">
        <w:t>: Completed templates only</w:t>
      </w:r>
      <w:r w:rsidR="00EE6E7D" w:rsidRPr="00B83B3E">
        <w:t>.</w:t>
      </w:r>
    </w:p>
    <w:p w14:paraId="5C3CDC3A" w14:textId="77777777" w:rsidR="00E17764" w:rsidRPr="00B83B3E" w:rsidRDefault="00DF5DEB" w:rsidP="00E17764">
      <w:pPr>
        <w:pStyle w:val="BodyText5Numbers"/>
      </w:pPr>
      <w:hyperlink w:anchor="_Report_Builder" w:history="1">
        <w:r w:rsidR="00E17764" w:rsidRPr="00B83B3E">
          <w:rPr>
            <w:rStyle w:val="Hyperlink"/>
            <w:b/>
          </w:rPr>
          <w:t>Report Builder</w:t>
        </w:r>
      </w:hyperlink>
      <w:r w:rsidR="00EA3525" w:rsidRPr="00B83B3E">
        <w:t xml:space="preserve"> (see Section </w:t>
      </w:r>
      <w:r w:rsidR="007B1BF5" w:rsidRPr="00B83B3E">
        <w:fldChar w:fldCharType="begin"/>
      </w:r>
      <w:r w:rsidR="007B1BF5" w:rsidRPr="00B83B3E">
        <w:instrText xml:space="preserve"> REF _Ref334795269 \r \h  \* MERGEFORMAT </w:instrText>
      </w:r>
      <w:r w:rsidR="007B1BF5" w:rsidRPr="00B83B3E">
        <w:fldChar w:fldCharType="separate"/>
      </w:r>
      <w:r w:rsidR="00291D99">
        <w:t>2.7.6</w:t>
      </w:r>
      <w:r w:rsidR="007B1BF5" w:rsidRPr="00B83B3E">
        <w:fldChar w:fldCharType="end"/>
      </w:r>
      <w:r w:rsidR="00EA3525" w:rsidRPr="00B83B3E">
        <w:t>)</w:t>
      </w:r>
      <w:r w:rsidR="00EA3525" w:rsidRPr="00B83B3E">
        <w:rPr>
          <w:b/>
        </w:rPr>
        <w:t xml:space="preserve"> </w:t>
      </w:r>
      <w:r w:rsidR="00E17764" w:rsidRPr="00B83B3E">
        <w:t xml:space="preserve">functionality from within the </w:t>
      </w:r>
      <w:r w:rsidR="00E17764" w:rsidRPr="00B83B3E">
        <w:rPr>
          <w:b/>
        </w:rPr>
        <w:t>Clinical Documents</w:t>
      </w:r>
      <w:r w:rsidR="00E17764" w:rsidRPr="00B83B3E">
        <w:t xml:space="preserve"> tab allow</w:t>
      </w:r>
      <w:r w:rsidR="005433C4" w:rsidRPr="00B83B3E">
        <w:t>s</w:t>
      </w:r>
      <w:r w:rsidR="00E17764" w:rsidRPr="00B83B3E">
        <w:t xml:space="preserve"> the user to use </w:t>
      </w:r>
      <w:r w:rsidR="00E17764" w:rsidRPr="00B83B3E">
        <w:rPr>
          <w:b/>
        </w:rPr>
        <w:t>File&gt;Transmit to Virtual VA</w:t>
      </w:r>
      <w:r w:rsidR="00E17764" w:rsidRPr="00B83B3E">
        <w:t xml:space="preserve"> menu option or choose </w:t>
      </w:r>
      <w:r w:rsidR="00E17764" w:rsidRPr="00B83B3E">
        <w:rPr>
          <w:b/>
        </w:rPr>
        <w:t>Send to Virtual VA</w:t>
      </w:r>
      <w:r w:rsidR="00E17764" w:rsidRPr="00B83B3E">
        <w:t xml:space="preserve"> from the </w:t>
      </w:r>
      <w:r w:rsidR="00E17764" w:rsidRPr="00B83B3E">
        <w:rPr>
          <w:b/>
        </w:rPr>
        <w:t>Report Builder</w:t>
      </w:r>
      <w:r w:rsidR="00E17764" w:rsidRPr="00B83B3E">
        <w:t xml:space="preserve"> window after the </w:t>
      </w:r>
      <w:r w:rsidR="00E17764" w:rsidRPr="00B83B3E">
        <w:rPr>
          <w:b/>
        </w:rPr>
        <w:t>build</w:t>
      </w:r>
      <w:r w:rsidR="00E17764" w:rsidRPr="00B83B3E">
        <w:t xml:space="preserve"> button has been selected.</w:t>
      </w:r>
    </w:p>
    <w:p w14:paraId="5C3CDC3B" w14:textId="77777777" w:rsidR="00EF04FA" w:rsidRPr="00B83B3E" w:rsidRDefault="00EF04FA" w:rsidP="00EF04FA">
      <w:pPr>
        <w:pStyle w:val="BodyText5Numbers"/>
        <w:numPr>
          <w:ilvl w:val="0"/>
          <w:numId w:val="0"/>
        </w:numPr>
        <w:ind w:left="547"/>
      </w:pPr>
    </w:p>
    <w:p w14:paraId="5C3CDC3C" w14:textId="669E7A7A" w:rsidR="000E4B5E" w:rsidRPr="00B83B3E" w:rsidRDefault="006F32DD" w:rsidP="00400B72">
      <w:pPr>
        <w:pStyle w:val="Body3PicCaption"/>
      </w:pPr>
      <w:r w:rsidRPr="00B83B3E">
        <w:lastRenderedPageBreak/>
        <w:drawing>
          <wp:inline distT="0" distB="0" distL="0" distR="0" wp14:anchorId="383E7673" wp14:editId="4F52F2F1">
            <wp:extent cx="1900555" cy="2326640"/>
            <wp:effectExtent l="0" t="0" r="4445" b="0"/>
            <wp:docPr id="400"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6" cstate="print"/>
                    <a:srcRect/>
                    <a:stretch>
                      <a:fillRect/>
                    </a:stretch>
                  </pic:blipFill>
                  <pic:spPr bwMode="auto">
                    <a:xfrm>
                      <a:off x="0" y="0"/>
                      <a:ext cx="1900555" cy="2326640"/>
                    </a:xfrm>
                    <a:prstGeom prst="rect">
                      <a:avLst/>
                    </a:prstGeom>
                    <a:noFill/>
                  </pic:spPr>
                </pic:pic>
              </a:graphicData>
            </a:graphic>
          </wp:inline>
        </w:drawing>
      </w:r>
    </w:p>
    <w:p w14:paraId="5C3CDC3D" w14:textId="52F8E609" w:rsidR="00E17764" w:rsidRPr="00B83B3E" w:rsidRDefault="000E4B5E" w:rsidP="00B52F9B">
      <w:pPr>
        <w:pStyle w:val="Caption"/>
        <w:rPr>
          <w:rFonts w:cs="Times New Roman"/>
        </w:rPr>
      </w:pPr>
      <w:bookmarkStart w:id="1871" w:name="_Ref406770274"/>
      <w:bookmarkStart w:id="1872" w:name="_Toc5243566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174</w:t>
      </w:r>
      <w:r w:rsidR="008D502E">
        <w:rPr>
          <w:rFonts w:cs="Times New Roman"/>
        </w:rPr>
        <w:fldChar w:fldCharType="end"/>
      </w:r>
      <w:bookmarkEnd w:id="1871"/>
      <w:r w:rsidR="00E23528">
        <w:rPr>
          <w:rFonts w:cs="Times New Roman"/>
        </w:rPr>
        <w:t>. CAPRI File Menu—Transm</w:t>
      </w:r>
      <w:r w:rsidR="00E952DC">
        <w:rPr>
          <w:rFonts w:cs="Times New Roman"/>
        </w:rPr>
        <w:t>i</w:t>
      </w:r>
      <w:r w:rsidR="00E23528">
        <w:rPr>
          <w:rFonts w:cs="Times New Roman"/>
        </w:rPr>
        <w:t>t to Virtual VA Selection.</w:t>
      </w:r>
      <w:bookmarkEnd w:id="1872"/>
    </w:p>
    <w:p w14:paraId="5C3CDC3E" w14:textId="2E5DF4F3" w:rsidR="00E17764" w:rsidRPr="00B83B3E" w:rsidRDefault="00E17764" w:rsidP="00400B72">
      <w:pPr>
        <w:pStyle w:val="Body3PicCaption"/>
      </w:pPr>
      <w:r w:rsidRPr="00B83B3E">
        <w:t xml:space="preserve">Once the Transmit to Virtual VA or Send to Virtual VA has been chosen the user </w:t>
      </w:r>
      <w:r w:rsidR="00894E3E" w:rsidRPr="00B83B3E">
        <w:t>is</w:t>
      </w:r>
      <w:r w:rsidRPr="00B83B3E">
        <w:t xml:space="preserve"> prompted with a confirmation message of: Are you sure you want to send document(s) to the VBA record </w:t>
      </w:r>
      <w:r w:rsidRPr="00B83B3E">
        <w:lastRenderedPageBreak/>
        <w:t>of Veteran Name?</w:t>
      </w:r>
      <w:r w:rsidR="00EE0CF4">
        <w:t xml:space="preserve"> </w:t>
      </w:r>
      <w:r w:rsidRPr="00B83B3E">
        <w:t>(</w:t>
      </w:r>
      <w:r w:rsidR="00EF04FA" w:rsidRPr="00B83B3E">
        <w:fldChar w:fldCharType="begin"/>
      </w:r>
      <w:r w:rsidR="00EF04FA" w:rsidRPr="00B83B3E">
        <w:instrText xml:space="preserve"> REF _Ref406770251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210</w:t>
      </w:r>
      <w:r w:rsidR="00EF04FA" w:rsidRPr="00B83B3E">
        <w:fldChar w:fldCharType="end"/>
      </w:r>
      <w:r w:rsidR="00EE6E7D" w:rsidRPr="00B83B3E">
        <w:t>)</w:t>
      </w:r>
      <w:r w:rsidR="00EE0CF4">
        <w:t xml:space="preserve"> </w:t>
      </w:r>
      <w:r w:rsidR="00EE6E7D" w:rsidRPr="00B83B3E">
        <w:t>The user</w:t>
      </w:r>
      <w:r w:rsidRPr="00B83B3E">
        <w:t xml:space="preserve"> </w:t>
      </w:r>
      <w:r w:rsidR="00EE6E7D" w:rsidRPr="00B83B3E">
        <w:t>selects the</w:t>
      </w:r>
      <w:r w:rsidRPr="00B83B3E">
        <w:t xml:space="preserve"> Yes</w:t>
      </w:r>
      <w:r w:rsidR="00EE6E7D" w:rsidRPr="00B83B3E">
        <w:t xml:space="preserve"> button</w:t>
      </w:r>
      <w:r w:rsidRPr="00B83B3E">
        <w:t xml:space="preserve"> to send the record or </w:t>
      </w:r>
      <w:r w:rsidR="00EE6E7D" w:rsidRPr="00B83B3E">
        <w:t xml:space="preserve">the </w:t>
      </w:r>
      <w:r w:rsidRPr="00B83B3E">
        <w:t>No</w:t>
      </w:r>
      <w:r w:rsidR="00EE6E7D" w:rsidRPr="00B83B3E">
        <w:t xml:space="preserve"> button</w:t>
      </w:r>
      <w:r w:rsidRPr="00B83B3E">
        <w:t xml:space="preserve"> to not send.</w:t>
      </w:r>
    </w:p>
    <w:p w14:paraId="5C3CDC3F" w14:textId="77777777" w:rsidR="000E4B5E" w:rsidRPr="00B83B3E" w:rsidRDefault="000E4B5E" w:rsidP="001C720C">
      <w:pPr>
        <w:pStyle w:val="Body3PicCaption"/>
      </w:pPr>
    </w:p>
    <w:p w14:paraId="5C3CDC40" w14:textId="298AF440" w:rsidR="000E4B5E" w:rsidRPr="00B83B3E" w:rsidRDefault="006F32DD" w:rsidP="00F47CD9">
      <w:pPr>
        <w:pStyle w:val="Body3PicCaption"/>
      </w:pPr>
      <w:r w:rsidRPr="00B83B3E">
        <w:drawing>
          <wp:inline distT="0" distB="0" distL="0" distR="0" wp14:anchorId="0AC75937" wp14:editId="18E0C640">
            <wp:extent cx="4091940" cy="1188720"/>
            <wp:effectExtent l="19050" t="19050" r="22860" b="11430"/>
            <wp:docPr id="401" name="Picture 131" descr="Displays send confirmation option" title="Fig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cstate="print"/>
                    <a:srcRect/>
                    <a:stretch>
                      <a:fillRect/>
                    </a:stretch>
                  </pic:blipFill>
                  <pic:spPr bwMode="auto">
                    <a:xfrm>
                      <a:off x="0" y="0"/>
                      <a:ext cx="4091940" cy="1188720"/>
                    </a:xfrm>
                    <a:prstGeom prst="rect">
                      <a:avLst/>
                    </a:prstGeom>
                    <a:noFill/>
                    <a:ln w="6350">
                      <a:solidFill>
                        <a:schemeClr val="tx1"/>
                      </a:solidFill>
                    </a:ln>
                  </pic:spPr>
                </pic:pic>
              </a:graphicData>
            </a:graphic>
          </wp:inline>
        </w:drawing>
      </w:r>
    </w:p>
    <w:p w14:paraId="5C3CDC41" w14:textId="3FFB5AF7" w:rsidR="000E4B5E" w:rsidRPr="00B83B3E" w:rsidRDefault="000E4B5E" w:rsidP="00B52F9B">
      <w:pPr>
        <w:pStyle w:val="Caption"/>
        <w:rPr>
          <w:rFonts w:cs="Times New Roman"/>
        </w:rPr>
      </w:pPr>
      <w:bookmarkStart w:id="1873" w:name="_Ref406770251"/>
      <w:bookmarkStart w:id="1874" w:name="_Toc5243566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175</w:t>
      </w:r>
      <w:r w:rsidR="008D502E">
        <w:rPr>
          <w:rFonts w:cs="Times New Roman"/>
        </w:rPr>
        <w:fldChar w:fldCharType="end"/>
      </w:r>
      <w:bookmarkEnd w:id="1873"/>
      <w:r w:rsidR="00E952DC">
        <w:rPr>
          <w:rFonts w:cs="Times New Roman"/>
        </w:rPr>
        <w:t>. Transmit to Virtual VA Prompt.</w:t>
      </w:r>
      <w:bookmarkEnd w:id="1874"/>
    </w:p>
    <w:p w14:paraId="5C3CDC42" w14:textId="77777777" w:rsidR="000E4B5E" w:rsidRPr="00B83B3E" w:rsidRDefault="000E4B5E" w:rsidP="00400B72">
      <w:pPr>
        <w:pStyle w:val="Body3PicCaption"/>
      </w:pPr>
    </w:p>
    <w:p w14:paraId="5C3CDC43" w14:textId="15ABD237" w:rsidR="00E17764" w:rsidRPr="00B83B3E" w:rsidRDefault="00E17764" w:rsidP="001C720C">
      <w:pPr>
        <w:pStyle w:val="Body3PicCaption"/>
      </w:pPr>
      <w:r w:rsidRPr="00B83B3E">
        <w:t>If the user chooses Yes to the confirmation message, the following dialog box (</w:t>
      </w:r>
      <w:r w:rsidR="00EF04FA" w:rsidRPr="00B83B3E">
        <w:fldChar w:fldCharType="begin"/>
      </w:r>
      <w:r w:rsidR="00EF04FA" w:rsidRPr="00B83B3E">
        <w:instrText xml:space="preserve"> REF _Ref406770238 \h </w:instrText>
      </w:r>
      <w:r w:rsidR="00B83B3E">
        <w:instrText xml:space="preserve"> \* MERGEFORMAT </w:instrText>
      </w:r>
      <w:r w:rsidR="00EF04FA" w:rsidRPr="00B83B3E">
        <w:fldChar w:fldCharType="separate"/>
      </w:r>
      <w:r w:rsidR="00291D99" w:rsidRPr="00B83B3E">
        <w:t xml:space="preserve">Figure </w:t>
      </w:r>
      <w:r w:rsidR="00291D99">
        <w:t>2</w:t>
      </w:r>
      <w:r w:rsidR="00291D99">
        <w:noBreakHyphen/>
        <w:t>211</w:t>
      </w:r>
      <w:r w:rsidR="00EF04FA" w:rsidRPr="00B83B3E">
        <w:fldChar w:fldCharType="end"/>
      </w:r>
      <w:r w:rsidRPr="00B83B3E">
        <w:t xml:space="preserve">) </w:t>
      </w:r>
      <w:r w:rsidR="00894E3E" w:rsidRPr="00B83B3E">
        <w:t>is</w:t>
      </w:r>
      <w:r w:rsidRPr="00B83B3E">
        <w:t xml:space="preserve"> displayed about the status of transmission. </w:t>
      </w:r>
    </w:p>
    <w:p w14:paraId="5C3CDC44" w14:textId="77777777" w:rsidR="000E4B5E" w:rsidRPr="00B83B3E" w:rsidRDefault="000E4B5E" w:rsidP="00F47CD9">
      <w:pPr>
        <w:pStyle w:val="Body3PicCaption"/>
      </w:pPr>
    </w:p>
    <w:p w14:paraId="5C3CDC45" w14:textId="429F08EC" w:rsidR="000E4B5E" w:rsidRPr="00B83B3E" w:rsidRDefault="006F32DD" w:rsidP="00F47CD9">
      <w:pPr>
        <w:pStyle w:val="Body3PicCaption"/>
      </w:pPr>
      <w:r w:rsidRPr="00B83B3E">
        <w:drawing>
          <wp:inline distT="0" distB="0" distL="0" distR="0" wp14:anchorId="09870C39" wp14:editId="1CECA161">
            <wp:extent cx="2676525" cy="2162175"/>
            <wp:effectExtent l="0" t="0" r="9525" b="9525"/>
            <wp:docPr id="402" name="Picture 402" descr="Displays dialog box for a 'Yes' message confirmation" title="Figure 2-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8"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4BAF7AFD" w:rsidR="00E17764" w:rsidRPr="00B83B3E" w:rsidRDefault="000E4B5E" w:rsidP="00B52F9B">
      <w:pPr>
        <w:pStyle w:val="Caption"/>
        <w:rPr>
          <w:rFonts w:cs="Times New Roman"/>
        </w:rPr>
      </w:pPr>
      <w:bookmarkStart w:id="1875" w:name="_Ref406770238"/>
      <w:bookmarkStart w:id="1876" w:name="_Toc5243566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176</w:t>
      </w:r>
      <w:r w:rsidR="008D502E">
        <w:rPr>
          <w:rFonts w:cs="Times New Roman"/>
        </w:rPr>
        <w:fldChar w:fldCharType="end"/>
      </w:r>
      <w:bookmarkEnd w:id="1875"/>
      <w:r w:rsidR="00E952DC">
        <w:rPr>
          <w:rFonts w:cs="Times New Roman"/>
        </w:rPr>
        <w:t>. Virtual VA Transmission</w:t>
      </w:r>
      <w:bookmarkEnd w:id="1876"/>
      <w:r w:rsidR="00E952DC">
        <w:rPr>
          <w:rFonts w:cs="Times New Roman"/>
        </w:rPr>
        <w:t xml:space="preserve"> </w:t>
      </w:r>
    </w:p>
    <w:p w14:paraId="5C3CDC48" w14:textId="18919344" w:rsidR="00E17764" w:rsidRPr="00B83B3E" w:rsidRDefault="00E17764" w:rsidP="00400B72">
      <w:pPr>
        <w:pStyle w:val="Body3PicCaption"/>
      </w:pPr>
      <w:r w:rsidRPr="00B83B3E">
        <w:t xml:space="preserve">If the transmission fails an error message </w:t>
      </w:r>
      <w:r w:rsidR="00894E3E" w:rsidRPr="00B83B3E">
        <w:t>is</w:t>
      </w:r>
      <w:r w:rsidRPr="00B83B3E">
        <w:t xml:space="preserve"> displayed in the Virtual VA Result section (</w:t>
      </w:r>
      <w:r w:rsidR="00345E5C" w:rsidRPr="00B83B3E">
        <w:fldChar w:fldCharType="begin"/>
      </w:r>
      <w:r w:rsidR="00345E5C" w:rsidRPr="00B83B3E">
        <w:instrText xml:space="preserve"> REF _Ref406770216 \h </w:instrText>
      </w:r>
      <w:r w:rsidR="00B83B3E">
        <w:instrText xml:space="preserve"> \* MERGEFORMAT </w:instrText>
      </w:r>
      <w:r w:rsidR="00345E5C" w:rsidRPr="00B83B3E">
        <w:fldChar w:fldCharType="separate"/>
      </w:r>
      <w:r w:rsidR="00291D99" w:rsidRPr="00B83B3E">
        <w:t xml:space="preserve">Figure </w:t>
      </w:r>
      <w:r w:rsidR="00291D99">
        <w:t>2</w:t>
      </w:r>
      <w:r w:rsidR="00291D99">
        <w:noBreakHyphen/>
        <w:t>212</w:t>
      </w:r>
      <w:r w:rsidR="00345E5C" w:rsidRPr="00B83B3E">
        <w:fldChar w:fldCharType="end"/>
      </w:r>
      <w:r w:rsidR="00345E5C" w:rsidRPr="00B83B3E">
        <w:t>)</w:t>
      </w:r>
      <w:r w:rsidRPr="00B83B3E">
        <w:t xml:space="preserve"> describing the failure and the status of Transmitting File to VVA… indicate</w:t>
      </w:r>
      <w:r w:rsidR="009A7DA5" w:rsidRPr="00B83B3E">
        <w:t>s</w:t>
      </w:r>
      <w:r w:rsidRPr="00B83B3E">
        <w:t xml:space="preserve"> Failed.</w:t>
      </w:r>
      <w:r w:rsidR="00BC7D23" w:rsidRPr="00B83B3E">
        <w:t xml:space="preserve"> The user has the ability to “Retransmit” to VVA.</w:t>
      </w:r>
    </w:p>
    <w:p w14:paraId="5C3CDC49" w14:textId="77777777" w:rsidR="000E4B5E" w:rsidRPr="00B83B3E" w:rsidRDefault="000E4B5E" w:rsidP="001C720C">
      <w:pPr>
        <w:pStyle w:val="Body3PicCaption"/>
      </w:pPr>
    </w:p>
    <w:p w14:paraId="5C3CDC4A" w14:textId="093E4784" w:rsidR="000E4B5E" w:rsidRPr="00B83B3E" w:rsidRDefault="006F32DD" w:rsidP="00F47CD9">
      <w:pPr>
        <w:pStyle w:val="Body3PicCaption"/>
      </w:pPr>
      <w:r w:rsidRPr="00B83B3E">
        <w:lastRenderedPageBreak/>
        <w:drawing>
          <wp:inline distT="0" distB="0" distL="0" distR="0" wp14:anchorId="0E6B6F58" wp14:editId="4A9B401C">
            <wp:extent cx="3677285" cy="2991485"/>
            <wp:effectExtent l="0" t="0" r="0" b="0"/>
            <wp:docPr id="403" name="Picture 403" descr="Displays Error Message for a 'failed' transmission" title="Fig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1B06FA76" w:rsidR="00E17764" w:rsidRPr="00B83B3E" w:rsidRDefault="000E4B5E" w:rsidP="00B52F9B">
      <w:pPr>
        <w:pStyle w:val="Caption"/>
        <w:rPr>
          <w:rFonts w:cs="Times New Roman"/>
        </w:rPr>
      </w:pPr>
      <w:bookmarkStart w:id="1877" w:name="_Ref406770216"/>
      <w:bookmarkStart w:id="1878" w:name="_Toc5243566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177</w:t>
      </w:r>
      <w:r w:rsidR="008D502E">
        <w:rPr>
          <w:rFonts w:cs="Times New Roman"/>
        </w:rPr>
        <w:fldChar w:fldCharType="end"/>
      </w:r>
      <w:bookmarkEnd w:id="1877"/>
      <w:r w:rsidR="00E952DC">
        <w:rPr>
          <w:rFonts w:cs="Times New Roman"/>
        </w:rPr>
        <w:t>. Virtual VA Transmission—Retransmit Option.</w:t>
      </w:r>
      <w:bookmarkEnd w:id="1878"/>
    </w:p>
    <w:p w14:paraId="5C3CDC4C" w14:textId="77777777" w:rsidR="000E4B5E" w:rsidRPr="00B83B3E" w:rsidRDefault="000E4B5E" w:rsidP="00400B72">
      <w:pPr>
        <w:pStyle w:val="Body3PicCaption"/>
      </w:pPr>
    </w:p>
    <w:p w14:paraId="5C3CDC4D" w14:textId="4B2C5D12" w:rsidR="00E17764" w:rsidRPr="00B83B3E" w:rsidRDefault="00F47CD9" w:rsidP="00055547">
      <w:pPr>
        <w:pStyle w:val="Note"/>
      </w:pPr>
      <w:r w:rsidRPr="005F7F65">
        <w:rPr>
          <w:b/>
        </w:rPr>
        <w:t>NOTE</w:t>
      </w:r>
      <w:r w:rsidR="00E17764" w:rsidRPr="00B83B3E">
        <w:t xml:space="preserve">: Transmission of documents for a patient that has a Pseudo SSN (Ex: 492010165P) </w:t>
      </w:r>
      <w:r w:rsidR="009A7DA5" w:rsidRPr="00B83B3E">
        <w:t>is</w:t>
      </w:r>
      <w:r w:rsidR="00E17764" w:rsidRPr="00B83B3E">
        <w:t xml:space="preserve"> not accepted by the Virtual VA and the following error message </w:t>
      </w:r>
      <w:r w:rsidR="00894E3E" w:rsidRPr="00B83B3E">
        <w:t>is</w:t>
      </w:r>
      <w:r w:rsidR="00E17764" w:rsidRPr="00B83B3E">
        <w:t xml:space="preserve"> displayed. </w:t>
      </w:r>
      <w:r w:rsidR="00345E5C" w:rsidRPr="00B83B3E">
        <w:t>(</w:t>
      </w:r>
      <w:r w:rsidR="00345E5C" w:rsidRPr="00B83B3E">
        <w:fldChar w:fldCharType="begin"/>
      </w:r>
      <w:r w:rsidR="00345E5C" w:rsidRPr="00B83B3E">
        <w:instrText xml:space="preserve"> REF _Ref406770199 \h </w:instrText>
      </w:r>
      <w:r w:rsidR="00B83B3E">
        <w:instrText xml:space="preserve"> \* MERGEFORMAT </w:instrText>
      </w:r>
      <w:r w:rsidR="00345E5C" w:rsidRPr="00B83B3E">
        <w:fldChar w:fldCharType="separate"/>
      </w:r>
      <w:r w:rsidR="00291D99" w:rsidRPr="00B83B3E">
        <w:t xml:space="preserve">Figure </w:t>
      </w:r>
      <w:r w:rsidR="00291D99">
        <w:t>2</w:t>
      </w:r>
      <w:r w:rsidR="00291D99">
        <w:noBreakHyphen/>
        <w:t>213</w:t>
      </w:r>
      <w:r w:rsidR="00345E5C" w:rsidRPr="00B83B3E">
        <w:fldChar w:fldCharType="end"/>
      </w:r>
      <w:r w:rsidR="00E17764" w:rsidRPr="00B83B3E">
        <w:t>)</w:t>
      </w:r>
    </w:p>
    <w:p w14:paraId="5C3CDC4E" w14:textId="77777777" w:rsidR="000E4B5E" w:rsidRPr="00B83B3E" w:rsidRDefault="000E4B5E" w:rsidP="00F47CD9">
      <w:pPr>
        <w:pStyle w:val="Body3PicCaption"/>
      </w:pPr>
    </w:p>
    <w:p w14:paraId="5C3CDC4F" w14:textId="4CB5C4B8" w:rsidR="000E4B5E" w:rsidRPr="00B83B3E" w:rsidRDefault="006F32DD" w:rsidP="00F47CD9">
      <w:pPr>
        <w:pStyle w:val="Body3PicCaption"/>
      </w:pPr>
      <w:r w:rsidRPr="00B83B3E">
        <w:drawing>
          <wp:inline distT="0" distB="0" distL="0" distR="0" wp14:anchorId="705204B8" wp14:editId="158C0B9F">
            <wp:extent cx="2369820" cy="1912620"/>
            <wp:effectExtent l="0" t="0" r="0" b="0"/>
            <wp:docPr id="404" name="Picture 130" descr="Displays error message for a non-accepted patient document" title="Fig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0" cstate="print"/>
                    <a:srcRect/>
                    <a:stretch>
                      <a:fillRect/>
                    </a:stretch>
                  </pic:blipFill>
                  <pic:spPr bwMode="auto">
                    <a:xfrm>
                      <a:off x="0" y="0"/>
                      <a:ext cx="2369820" cy="1912620"/>
                    </a:xfrm>
                    <a:prstGeom prst="rect">
                      <a:avLst/>
                    </a:prstGeom>
                    <a:noFill/>
                  </pic:spPr>
                </pic:pic>
              </a:graphicData>
            </a:graphic>
          </wp:inline>
        </w:drawing>
      </w:r>
    </w:p>
    <w:p w14:paraId="5C3CDC50" w14:textId="05312D74" w:rsidR="00E17764" w:rsidRPr="00B83B3E" w:rsidRDefault="000E4B5E" w:rsidP="00B52F9B">
      <w:pPr>
        <w:pStyle w:val="Caption"/>
        <w:rPr>
          <w:rFonts w:cs="Times New Roman"/>
        </w:rPr>
      </w:pPr>
      <w:bookmarkStart w:id="1879" w:name="_Ref406770199"/>
      <w:bookmarkStart w:id="1880" w:name="_Toc5243566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178</w:t>
      </w:r>
      <w:r w:rsidR="008D502E">
        <w:rPr>
          <w:rFonts w:cs="Times New Roman"/>
        </w:rPr>
        <w:fldChar w:fldCharType="end"/>
      </w:r>
      <w:bookmarkEnd w:id="1879"/>
      <w:r w:rsidR="00F277B7">
        <w:rPr>
          <w:rFonts w:cs="Times New Roman"/>
        </w:rPr>
        <w:t>. Virtual VA Transmission—Failed Transmission Error.</w:t>
      </w:r>
      <w:bookmarkEnd w:id="1880"/>
    </w:p>
    <w:p w14:paraId="5C3CDC51" w14:textId="77777777" w:rsidR="000E4B5E" w:rsidRPr="00B83B3E" w:rsidRDefault="000E4B5E" w:rsidP="00400B72">
      <w:pPr>
        <w:pStyle w:val="Body3PicCaption"/>
      </w:pPr>
    </w:p>
    <w:p w14:paraId="5C3CDC52" w14:textId="1D705324" w:rsidR="00E17764" w:rsidRPr="00B83B3E" w:rsidRDefault="00E17764" w:rsidP="001C720C">
      <w:pPr>
        <w:pStyle w:val="Body3PicCaption"/>
      </w:pPr>
      <w:r w:rsidRPr="00B83B3E">
        <w:t>The maximum size of a document(s) that can be transmitted is 15mb.</w:t>
      </w:r>
      <w:r w:rsidR="00EE0CF4">
        <w:t xml:space="preserve"> </w:t>
      </w:r>
      <w:r w:rsidRPr="00B83B3E">
        <w:t xml:space="preserve">If the document(s) that have been selected exceed this size the user </w:t>
      </w:r>
      <w:r w:rsidR="00894E3E" w:rsidRPr="00B83B3E">
        <w:t>is</w:t>
      </w:r>
      <w:r w:rsidRPr="00B83B3E">
        <w:t xml:space="preserve"> notified with the following message in </w:t>
      </w:r>
      <w:r w:rsidR="00345E5C" w:rsidRPr="00B83B3E">
        <w:t>(</w:t>
      </w:r>
      <w:r w:rsidR="00345E5C" w:rsidRPr="00B83B3E">
        <w:fldChar w:fldCharType="begin"/>
      </w:r>
      <w:r w:rsidR="00345E5C" w:rsidRPr="00B83B3E">
        <w:instrText xml:space="preserve"> REF _Ref406770178 \h </w:instrText>
      </w:r>
      <w:r w:rsidR="00B83B3E">
        <w:instrText xml:space="preserve"> \* MERGEFORMAT </w:instrText>
      </w:r>
      <w:r w:rsidR="00345E5C" w:rsidRPr="00B83B3E">
        <w:fldChar w:fldCharType="separate"/>
      </w:r>
      <w:r w:rsidR="00291D99" w:rsidRPr="00B83B3E">
        <w:t xml:space="preserve">Figure </w:t>
      </w:r>
      <w:r w:rsidR="00291D99">
        <w:t>2</w:t>
      </w:r>
      <w:r w:rsidR="00291D99">
        <w:noBreakHyphen/>
        <w:t>214</w:t>
      </w:r>
      <w:r w:rsidR="00345E5C" w:rsidRPr="00B83B3E">
        <w:fldChar w:fldCharType="end"/>
      </w:r>
      <w:r w:rsidR="00345E5C" w:rsidRPr="00B83B3E">
        <w:t>)</w:t>
      </w:r>
      <w:r w:rsidRPr="00B83B3E">
        <w:t>.</w:t>
      </w:r>
    </w:p>
    <w:p w14:paraId="5C3CDC53" w14:textId="77777777" w:rsidR="000E4B5E" w:rsidRPr="00B83B3E" w:rsidRDefault="000E4B5E" w:rsidP="00F47CD9">
      <w:pPr>
        <w:pStyle w:val="Body3PicCaption"/>
      </w:pPr>
    </w:p>
    <w:p w14:paraId="5C3CDC54" w14:textId="44357C83" w:rsidR="000E4B5E" w:rsidRPr="00B83B3E" w:rsidRDefault="006F32DD" w:rsidP="00F47CD9">
      <w:pPr>
        <w:pStyle w:val="Body3PicCaption"/>
      </w:pPr>
      <w:r w:rsidRPr="00B83B3E">
        <w:drawing>
          <wp:inline distT="0" distB="0" distL="0" distR="0" wp14:anchorId="530B248D" wp14:editId="6D861F3E">
            <wp:extent cx="3609975" cy="1009650"/>
            <wp:effectExtent l="0" t="0" r="9525" b="0"/>
            <wp:docPr id="406" name="Picture 406" descr="Displays error message for document file that exceeds size allowed" title="Fig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1"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5F8BE5AA" w:rsidR="00E17764" w:rsidRPr="00B83B3E" w:rsidRDefault="000E4B5E" w:rsidP="00B52F9B">
      <w:pPr>
        <w:pStyle w:val="Caption"/>
        <w:rPr>
          <w:rFonts w:cs="Times New Roman"/>
        </w:rPr>
      </w:pPr>
      <w:bookmarkStart w:id="1881" w:name="_Ref406770178"/>
      <w:bookmarkStart w:id="1882" w:name="_Toc5243566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179</w:t>
      </w:r>
      <w:r w:rsidR="008D502E">
        <w:rPr>
          <w:rFonts w:cs="Times New Roman"/>
        </w:rPr>
        <w:fldChar w:fldCharType="end"/>
      </w:r>
      <w:bookmarkEnd w:id="1881"/>
      <w:r w:rsidR="00F277B7">
        <w:rPr>
          <w:rFonts w:cs="Times New Roman"/>
        </w:rPr>
        <w:t>. Virtual VA Transmission File Size Error Prompt.</w:t>
      </w:r>
      <w:bookmarkEnd w:id="1882"/>
    </w:p>
    <w:p w14:paraId="5C3CDC56" w14:textId="77777777" w:rsidR="00E17764" w:rsidRPr="00B83B3E" w:rsidRDefault="00E17764" w:rsidP="00B52F9B">
      <w:pPr>
        <w:pStyle w:val="Caption"/>
        <w:rPr>
          <w:rFonts w:cs="Times New Roman"/>
        </w:rPr>
      </w:pPr>
    </w:p>
    <w:p w14:paraId="5C3CDC57" w14:textId="77777777" w:rsidR="00E72E0D" w:rsidRPr="00B83B3E" w:rsidRDefault="00085EF5" w:rsidP="00A561AD">
      <w:pPr>
        <w:pStyle w:val="Heading3"/>
      </w:pPr>
      <w:bookmarkStart w:id="1883" w:name="_Ref362951436"/>
      <w:r w:rsidRPr="00B83B3E">
        <w:t xml:space="preserve"> </w:t>
      </w:r>
      <w:bookmarkStart w:id="1884" w:name="_Toc508873687"/>
      <w:bookmarkStart w:id="1885" w:name="_Toc508875044"/>
      <w:bookmarkStart w:id="1886" w:name="_Toc508875898"/>
      <w:bookmarkStart w:id="1887" w:name="_Toc524336367"/>
      <w:r w:rsidR="00E72E0D" w:rsidRPr="00B83B3E">
        <w:t>Get Docs from Virtual VA - On the File Menu</w:t>
      </w:r>
      <w:bookmarkEnd w:id="1883"/>
      <w:bookmarkEnd w:id="1884"/>
      <w:bookmarkEnd w:id="1885"/>
      <w:bookmarkEnd w:id="1886"/>
      <w:bookmarkEnd w:id="1887"/>
    </w:p>
    <w:p w14:paraId="5C3CDC58" w14:textId="249B9A98" w:rsidR="00E72E0D" w:rsidRPr="00B83B3E" w:rsidRDefault="00E72E0D" w:rsidP="008D361D">
      <w:pPr>
        <w:autoSpaceDE w:val="0"/>
        <w:autoSpaceDN w:val="0"/>
        <w:adjustRightInd w:val="0"/>
        <w:spacing w:after="0"/>
      </w:pPr>
      <w:r w:rsidRPr="00B83B3E">
        <w:rPr>
          <w:b/>
        </w:rPr>
        <w:t>FILE|GET DOCS FROM VIRTUAL VA</w:t>
      </w:r>
      <w:r w:rsidRPr="00B83B3E">
        <w:t xml:space="preserve"> has been created to allow CAPRI VHA users to retrieve and view documents in the Veteran/Service Members eFolder(s) in Virtual VA.</w:t>
      </w:r>
      <w:r w:rsidR="00EE0CF4">
        <w:t xml:space="preserve"> </w:t>
      </w:r>
      <w:r w:rsidR="0036313D" w:rsidRPr="00B83B3E">
        <w:t xml:space="preserve">Users </w:t>
      </w:r>
      <w:r w:rsidR="0036313D" w:rsidRPr="00B83B3E">
        <w:rPr>
          <w:b/>
        </w:rPr>
        <w:t>MUST</w:t>
      </w:r>
      <w:r w:rsidR="00B219E8" w:rsidRPr="00B83B3E">
        <w:t xml:space="preserve"> hold</w:t>
      </w:r>
      <w:r w:rsidR="0036313D" w:rsidRPr="00B83B3E">
        <w:t xml:space="preserve"> the </w:t>
      </w:r>
      <w:r w:rsidR="0036313D" w:rsidRPr="00B83B3E">
        <w:rPr>
          <w:b/>
        </w:rPr>
        <w:t>DVBA CAPRI</w:t>
      </w:r>
      <w:r w:rsidR="00B219E8" w:rsidRPr="00B83B3E">
        <w:rPr>
          <w:b/>
        </w:rPr>
        <w:t xml:space="preserve"> </w:t>
      </w:r>
      <w:r w:rsidR="0036313D" w:rsidRPr="00B83B3E">
        <w:rPr>
          <w:b/>
        </w:rPr>
        <w:t>GETVBADOCS</w:t>
      </w:r>
      <w:r w:rsidR="0036313D" w:rsidRPr="00B83B3E">
        <w:t xml:space="preserve"> security key to access this functionality. </w:t>
      </w:r>
      <w:r w:rsidRPr="00B83B3E">
        <w:t>By default, users will “not” be able to view restricted documents.</w:t>
      </w:r>
      <w:r w:rsidR="00EE0CF4">
        <w:t xml:space="preserve"> </w:t>
      </w:r>
      <w:r w:rsidRPr="00B83B3E">
        <w:t xml:space="preserve">Restricted documents are only available to CAPRI users that hold the </w:t>
      </w:r>
      <w:r w:rsidRPr="00B83B3E">
        <w:rPr>
          <w:b/>
        </w:rPr>
        <w:t>DVBA VVA HOSPITAL ROLE</w:t>
      </w:r>
      <w:r w:rsidRPr="00B83B3E">
        <w:t xml:space="preserve"> security key.</w:t>
      </w:r>
    </w:p>
    <w:p w14:paraId="5C3CDC59" w14:textId="77777777" w:rsidR="00F806DC" w:rsidRPr="00B83B3E" w:rsidRDefault="00F806DC" w:rsidP="00E72E0D">
      <w:pPr>
        <w:pStyle w:val="BodyTextIndent3"/>
        <w:rPr>
          <w:sz w:val="22"/>
          <w:szCs w:val="22"/>
        </w:rPr>
      </w:pPr>
    </w:p>
    <w:p w14:paraId="5C3CDC5A" w14:textId="77777777" w:rsidR="00F806DC" w:rsidRPr="00B83B3E" w:rsidRDefault="00F806DC" w:rsidP="008D361D">
      <w:pPr>
        <w:pStyle w:val="BodyTextIndent3"/>
        <w:ind w:left="0"/>
        <w:rPr>
          <w:sz w:val="22"/>
          <w:szCs w:val="22"/>
        </w:rPr>
      </w:pPr>
    </w:p>
    <w:p w14:paraId="5C3CDC5B" w14:textId="77777777" w:rsidR="00E72E0D" w:rsidRPr="00B83B3E" w:rsidRDefault="00E72E0D" w:rsidP="00E72E0D">
      <w:pPr>
        <w:pStyle w:val="BodyTextIndent3"/>
        <w:rPr>
          <w:sz w:val="22"/>
          <w:szCs w:val="22"/>
        </w:rPr>
      </w:pPr>
      <w:r w:rsidRPr="00B83B3E">
        <w:rPr>
          <w:b/>
          <w:sz w:val="22"/>
          <w:szCs w:val="22"/>
        </w:rPr>
        <w:t>To access the GET DOCS FROM VIRTUAL VA</w:t>
      </w:r>
      <w:r w:rsidRPr="00B83B3E">
        <w:rPr>
          <w:sz w:val="22"/>
          <w:szCs w:val="22"/>
        </w:rPr>
        <w:t>:</w:t>
      </w:r>
    </w:p>
    <w:p w14:paraId="5C3CDC5C" w14:textId="4D31180C" w:rsidR="000E4B5E" w:rsidRPr="00B83B3E" w:rsidRDefault="006F32DD" w:rsidP="0031598E">
      <w:pPr>
        <w:pStyle w:val="BodyTextIndent3"/>
        <w:keepNext/>
        <w:ind w:left="0"/>
      </w:pPr>
      <w:r w:rsidRPr="00B83B3E">
        <w:rPr>
          <w:noProof/>
          <w:sz w:val="22"/>
          <w:szCs w:val="22"/>
        </w:rPr>
        <w:lastRenderedPageBreak/>
        <w:drawing>
          <wp:inline distT="0" distB="0" distL="0" distR="0" wp14:anchorId="0BD81BFA" wp14:editId="7CB5F0FA">
            <wp:extent cx="1295400" cy="2105025"/>
            <wp:effectExtent l="0" t="0" r="0" b="9525"/>
            <wp:docPr id="407" name="Picture 4" descr="Displays file Menu with 'Get Docs from Virtual VA' option selected" title="Fig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25BAACCD" w:rsidR="00E72E0D" w:rsidRPr="00B83B3E" w:rsidRDefault="000E4B5E" w:rsidP="00B52F9B">
      <w:pPr>
        <w:pStyle w:val="Caption"/>
        <w:rPr>
          <w:rFonts w:cs="Times New Roman"/>
          <w:szCs w:val="22"/>
        </w:rPr>
      </w:pPr>
      <w:bookmarkStart w:id="1888" w:name="_Toc5243566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180</w:t>
      </w:r>
      <w:r w:rsidR="008D502E">
        <w:rPr>
          <w:rFonts w:cs="Times New Roman"/>
        </w:rPr>
        <w:fldChar w:fldCharType="end"/>
      </w:r>
      <w:r w:rsidR="00775F54">
        <w:rPr>
          <w:rFonts w:cs="Times New Roman"/>
        </w:rPr>
        <w:t>. CAPRI File Menu—Get Docs from Virtual VA Selection.</w:t>
      </w:r>
      <w:bookmarkEnd w:id="1888"/>
    </w:p>
    <w:p w14:paraId="5C3CDC5E" w14:textId="1D9CB801" w:rsidR="007251EF" w:rsidRPr="00B83B3E" w:rsidRDefault="007251EF" w:rsidP="00E72E0D">
      <w:pPr>
        <w:pStyle w:val="BodyTextIndent3"/>
        <w:rPr>
          <w:b/>
          <w:bCs/>
          <w:sz w:val="22"/>
          <w:szCs w:val="20"/>
        </w:rPr>
      </w:pPr>
    </w:p>
    <w:p w14:paraId="5C3CDC5F" w14:textId="77777777" w:rsidR="00E72E0D" w:rsidRPr="005F7F65" w:rsidRDefault="00E72E0D" w:rsidP="005F7F65">
      <w:r w:rsidRPr="005F7F65">
        <w:t>The “</w:t>
      </w:r>
      <w:r w:rsidRPr="005F7F65">
        <w:rPr>
          <w:b/>
        </w:rPr>
        <w:t>RETRIEVE DOCUMENTS FROM VIRTUAL VA</w:t>
      </w:r>
      <w:r w:rsidRPr="005F7F65">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5F7F65" w:rsidRDefault="000E4B5E" w:rsidP="005F7F65"/>
    <w:p w14:paraId="5C3CDC61" w14:textId="1F288CAA" w:rsidR="000E4B5E" w:rsidRPr="00B83B3E" w:rsidRDefault="006F32DD" w:rsidP="000E4B5E">
      <w:pPr>
        <w:keepNext/>
      </w:pPr>
      <w:r w:rsidRPr="00B83B3E">
        <w:rPr>
          <w:noProof/>
        </w:rPr>
        <w:drawing>
          <wp:inline distT="0" distB="0" distL="0" distR="0" wp14:anchorId="42E782B8" wp14:editId="468E9A05">
            <wp:extent cx="4953000" cy="3162300"/>
            <wp:effectExtent l="0" t="0" r="0" b="0"/>
            <wp:docPr id="408" name="Picture 5" descr="Displays Retrieve Documents From Virtual VA window" title="Fig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26EC5CFC" w:rsidR="007251EF" w:rsidRPr="00B83B3E" w:rsidRDefault="000E4B5E" w:rsidP="00B52F9B">
      <w:pPr>
        <w:pStyle w:val="Caption"/>
        <w:rPr>
          <w:rFonts w:cs="Times New Roman"/>
        </w:rPr>
      </w:pPr>
      <w:bookmarkStart w:id="1889" w:name="_Toc5243566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181</w:t>
      </w:r>
      <w:r w:rsidR="008D502E">
        <w:rPr>
          <w:rFonts w:cs="Times New Roman"/>
        </w:rPr>
        <w:fldChar w:fldCharType="end"/>
      </w:r>
      <w:r w:rsidR="0089768C">
        <w:rPr>
          <w:rFonts w:cs="Times New Roman"/>
        </w:rPr>
        <w:t>. Retrieve Documents from Virtual VA Screen.</w:t>
      </w:r>
      <w:bookmarkEnd w:id="1889"/>
    </w:p>
    <w:p w14:paraId="5C3CDC63" w14:textId="77777777" w:rsidR="0036313D" w:rsidRPr="00B83B3E" w:rsidRDefault="0036313D" w:rsidP="00E72E0D">
      <w:pPr>
        <w:rPr>
          <w:noProof/>
        </w:rPr>
      </w:pPr>
    </w:p>
    <w:p w14:paraId="5C3CDC64" w14:textId="4F6A5AA0" w:rsidR="0036313D" w:rsidRPr="00B83B3E" w:rsidRDefault="00EF2699" w:rsidP="00A561AD">
      <w:pPr>
        <w:pStyle w:val="Heading3"/>
      </w:pPr>
      <w:bookmarkStart w:id="1890" w:name="_Toc508873688"/>
      <w:bookmarkStart w:id="1891" w:name="_Toc508875045"/>
      <w:bookmarkStart w:id="1892" w:name="_Toc508875899"/>
      <w:bookmarkStart w:id="1893" w:name="_Toc524336368"/>
      <w:r w:rsidRPr="00B83B3E">
        <w:t xml:space="preserve">Get Docs from </w:t>
      </w:r>
      <w:r w:rsidR="0036313D" w:rsidRPr="00B83B3E">
        <w:t>DAS - On the File Menu</w:t>
      </w:r>
      <w:bookmarkEnd w:id="1890"/>
      <w:bookmarkEnd w:id="1891"/>
      <w:bookmarkEnd w:id="1892"/>
      <w:bookmarkEnd w:id="1893"/>
    </w:p>
    <w:p w14:paraId="5C3CDC65" w14:textId="4021790B" w:rsidR="0036313D" w:rsidRPr="00B83B3E" w:rsidRDefault="0036313D" w:rsidP="008D361D">
      <w:pPr>
        <w:autoSpaceDE w:val="0"/>
        <w:autoSpaceDN w:val="0"/>
        <w:adjustRightInd w:val="0"/>
        <w:spacing w:after="0"/>
      </w:pPr>
      <w:r w:rsidRPr="00B83B3E">
        <w:rPr>
          <w:b/>
        </w:rPr>
        <w:t>FILE|GET DOCS FROM DAS</w:t>
      </w:r>
      <w:r w:rsidRPr="00B83B3E">
        <w:t xml:space="preserve"> has been created to allow CAPRI VHA users to retrieve and view documents from </w:t>
      </w:r>
      <w:r w:rsidR="00EF2699" w:rsidRPr="00B83B3E">
        <w:rPr>
          <w:b/>
          <w:bCs/>
        </w:rPr>
        <w:t xml:space="preserve">central data store </w:t>
      </w:r>
      <w:r w:rsidRPr="00B83B3E">
        <w:rPr>
          <w:b/>
          <w:bCs/>
        </w:rPr>
        <w:t>DAS</w:t>
      </w:r>
      <w:r w:rsidRPr="00B83B3E">
        <w:t>.</w:t>
      </w:r>
      <w:r w:rsidR="00EE0CF4">
        <w:t xml:space="preserve"> </w:t>
      </w:r>
      <w:r w:rsidR="00B219E8" w:rsidRPr="00B83B3E">
        <w:t xml:space="preserve">The user </w:t>
      </w:r>
      <w:r w:rsidR="00B219E8" w:rsidRPr="00B83B3E">
        <w:rPr>
          <w:b/>
        </w:rPr>
        <w:t>MUST</w:t>
      </w:r>
      <w:r w:rsidR="00B219E8" w:rsidRPr="00B83B3E">
        <w:t xml:space="preserve"> hold</w:t>
      </w:r>
      <w:r w:rsidRPr="00B83B3E">
        <w:t xml:space="preserve"> the</w:t>
      </w:r>
      <w:r w:rsidR="00B219E8" w:rsidRPr="00B83B3E">
        <w:t xml:space="preserve"> </w:t>
      </w:r>
      <w:r w:rsidR="00B219E8" w:rsidRPr="00B83B3E">
        <w:rPr>
          <w:b/>
        </w:rPr>
        <w:t>DVBA CAPRI GETDOCSFROMVLER</w:t>
      </w:r>
      <w:r w:rsidR="00B219E8" w:rsidRPr="00B83B3E">
        <w:t xml:space="preserve"> security key to access this functionality.</w:t>
      </w:r>
    </w:p>
    <w:p w14:paraId="5C3CDC68" w14:textId="77777777" w:rsidR="00B219E8" w:rsidRPr="00B83B3E" w:rsidRDefault="00B219E8" w:rsidP="0031598E">
      <w:pPr>
        <w:pStyle w:val="BodyTextIndent3"/>
        <w:ind w:left="0"/>
        <w:rPr>
          <w:sz w:val="22"/>
          <w:szCs w:val="22"/>
        </w:rPr>
      </w:pPr>
      <w:r w:rsidRPr="00B83B3E">
        <w:rPr>
          <w:b/>
          <w:sz w:val="22"/>
          <w:szCs w:val="22"/>
        </w:rPr>
        <w:lastRenderedPageBreak/>
        <w:t>To access the GET DOCS FROM DAS</w:t>
      </w:r>
      <w:r w:rsidRPr="00B83B3E">
        <w:rPr>
          <w:sz w:val="22"/>
          <w:szCs w:val="22"/>
        </w:rPr>
        <w:t>:</w:t>
      </w:r>
    </w:p>
    <w:p w14:paraId="5C3CDC69" w14:textId="77777777" w:rsidR="00B219E8" w:rsidRPr="00B83B3E" w:rsidRDefault="00B219E8" w:rsidP="008D361D">
      <w:pPr>
        <w:pStyle w:val="BodyTextIndent3"/>
        <w:rPr>
          <w:b/>
          <w:sz w:val="22"/>
          <w:szCs w:val="22"/>
        </w:rPr>
      </w:pPr>
    </w:p>
    <w:p w14:paraId="5C3CDC6A" w14:textId="6E571FBE" w:rsidR="000E4B5E" w:rsidRPr="00B83B3E" w:rsidRDefault="006F32DD" w:rsidP="0031598E">
      <w:pPr>
        <w:pStyle w:val="BodyTextIndent3"/>
        <w:keepNext/>
        <w:ind w:left="0"/>
      </w:pPr>
      <w:r w:rsidRPr="00B83B3E">
        <w:rPr>
          <w:b/>
          <w:noProof/>
        </w:rPr>
        <w:drawing>
          <wp:inline distT="0" distB="0" distL="0" distR="0" wp14:anchorId="00CD383A" wp14:editId="5BF2C3BD">
            <wp:extent cx="1704975" cy="2524125"/>
            <wp:effectExtent l="0" t="0" r="9525" b="9525"/>
            <wp:docPr id="409" name="Picture 15" descr="Displays File Menu with Get Docs From DAS option selected" title="Figure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5B3E96D2" w:rsidR="006A6E71" w:rsidRPr="00B83B3E" w:rsidRDefault="000E4B5E" w:rsidP="00B52F9B">
      <w:pPr>
        <w:pStyle w:val="Caption"/>
        <w:rPr>
          <w:rFonts w:cs="Times New Roman"/>
          <w:szCs w:val="22"/>
        </w:rPr>
      </w:pPr>
      <w:bookmarkStart w:id="1894" w:name="_Toc5243566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182</w:t>
      </w:r>
      <w:r w:rsidR="008D502E">
        <w:rPr>
          <w:rFonts w:cs="Times New Roman"/>
        </w:rPr>
        <w:fldChar w:fldCharType="end"/>
      </w:r>
      <w:r w:rsidR="0089768C">
        <w:rPr>
          <w:rFonts w:cs="Times New Roman"/>
        </w:rPr>
        <w:t>. CAPRI File Menu—Get Docs from DAS Selection.</w:t>
      </w:r>
      <w:bookmarkEnd w:id="1894"/>
    </w:p>
    <w:p w14:paraId="5C3CDC6C" w14:textId="77777777" w:rsidR="00B219E8" w:rsidRPr="00B83B3E" w:rsidRDefault="00B219E8" w:rsidP="008D361D">
      <w:pPr>
        <w:pStyle w:val="BodyTextIndent3"/>
        <w:rPr>
          <w:b/>
          <w:sz w:val="22"/>
          <w:szCs w:val="22"/>
        </w:rPr>
      </w:pPr>
    </w:p>
    <w:p w14:paraId="4DFE7A13" w14:textId="6D699891" w:rsidR="00731294" w:rsidRDefault="00B219E8" w:rsidP="005F7F65">
      <w:pPr>
        <w:pStyle w:val="Body3PicCaption"/>
      </w:pPr>
      <w:r w:rsidRPr="00B83B3E">
        <w:t>The “</w:t>
      </w:r>
      <w:r w:rsidRPr="00B83B3E">
        <w:rPr>
          <w:b/>
        </w:rPr>
        <w:t>RETRIEVE EXAM</w:t>
      </w:r>
      <w:r w:rsidRPr="00B83B3E">
        <w:t xml:space="preserve">” window will be displayed and allow the CAPRI user to enter exam search criteria </w:t>
      </w:r>
      <w:r w:rsidR="00296457" w:rsidRPr="00B83B3E">
        <w:t>for documents to be retrieved.</w:t>
      </w:r>
      <w:r w:rsidR="00EE0CF4">
        <w:t xml:space="preserve"> </w:t>
      </w:r>
      <w:r w:rsidRPr="00B83B3E">
        <w:t xml:space="preserve"> </w:t>
      </w:r>
      <w:r w:rsidR="00296457" w:rsidRPr="00B83B3E">
        <w:t>The following search criteria are</w:t>
      </w:r>
      <w:r w:rsidR="00515634" w:rsidRPr="00B83B3E">
        <w:t xml:space="preserve"> acceptable.</w:t>
      </w:r>
    </w:p>
    <w:p w14:paraId="5C3CDC6D" w14:textId="72A965D9" w:rsidR="00B219E8" w:rsidRPr="005F7F65" w:rsidRDefault="00731294" w:rsidP="00055547">
      <w:pPr>
        <w:pStyle w:val="Note"/>
      </w:pPr>
      <w:r w:rsidRPr="005F7F65">
        <w:rPr>
          <w:b/>
        </w:rPr>
        <w:t>NOTE:</w:t>
      </w:r>
      <w:r>
        <w:t xml:space="preserve"> A</w:t>
      </w:r>
      <w:r w:rsidR="00515634" w:rsidRPr="005F7F65">
        <w:t>ll queries must have a Date Range and at least one other search criteria.</w:t>
      </w:r>
    </w:p>
    <w:p w14:paraId="5C3CDC6E" w14:textId="77777777" w:rsidR="00296457" w:rsidRPr="00B83B3E" w:rsidRDefault="00296457" w:rsidP="005F7F65">
      <w:pPr>
        <w:pStyle w:val="Body3PicCaption"/>
      </w:pPr>
    </w:p>
    <w:p w14:paraId="5C3CDC6F" w14:textId="77777777" w:rsidR="00515634" w:rsidRPr="00B83B3E" w:rsidRDefault="00515634" w:rsidP="005F7F65">
      <w:pPr>
        <w:pStyle w:val="Body3PicCaption"/>
        <w:numPr>
          <w:ilvl w:val="0"/>
          <w:numId w:val="14"/>
        </w:numPr>
      </w:pPr>
      <w:r w:rsidRPr="00B83B3E">
        <w:t>Patient SSN (must be 9 digits or 9 digits +P for Pseudo SSN) and Date Range</w:t>
      </w:r>
    </w:p>
    <w:p w14:paraId="5C3CDC70" w14:textId="77777777" w:rsidR="00296457" w:rsidRPr="00B83B3E" w:rsidRDefault="00296457" w:rsidP="005F7F65">
      <w:pPr>
        <w:pStyle w:val="Body3PicCaption"/>
        <w:numPr>
          <w:ilvl w:val="0"/>
          <w:numId w:val="14"/>
        </w:numPr>
      </w:pPr>
      <w:r w:rsidRPr="00B83B3E">
        <w:t>VA Facility ID (exact match) and Date Range</w:t>
      </w:r>
    </w:p>
    <w:p w14:paraId="5C3CDC71" w14:textId="60B13447" w:rsidR="00296457" w:rsidRPr="00B83B3E" w:rsidRDefault="00296457" w:rsidP="005F7F65">
      <w:pPr>
        <w:pStyle w:val="Body3PicCaption"/>
        <w:numPr>
          <w:ilvl w:val="0"/>
          <w:numId w:val="14"/>
        </w:numPr>
      </w:pPr>
      <w:r w:rsidRPr="00B83B3E">
        <w:t>Physician (Not case sensitive and can be a partial match) and Date Range</w:t>
      </w:r>
      <w:r w:rsidR="00EE0CF4">
        <w:t xml:space="preserve"> </w:t>
      </w:r>
    </w:p>
    <w:p w14:paraId="5C3CDC72" w14:textId="7CCC5279" w:rsidR="00296457" w:rsidRPr="00B83B3E" w:rsidRDefault="00296457" w:rsidP="005F7F65">
      <w:pPr>
        <w:pStyle w:val="Body3PicCaption"/>
        <w:numPr>
          <w:ilvl w:val="0"/>
          <w:numId w:val="14"/>
        </w:numPr>
      </w:pPr>
      <w:r w:rsidRPr="00B83B3E">
        <w:t>Exam Status</w:t>
      </w:r>
      <w:r w:rsidR="00EE0CF4">
        <w:t xml:space="preserve"> </w:t>
      </w:r>
      <w:r w:rsidRPr="00B83B3E">
        <w:t>(completed or rejected only) and Date Range</w:t>
      </w:r>
    </w:p>
    <w:p w14:paraId="5C3CDC73" w14:textId="77777777" w:rsidR="00296457" w:rsidRPr="00B83B3E" w:rsidRDefault="00296457" w:rsidP="005F7F65">
      <w:pPr>
        <w:pStyle w:val="Body3PicCaption"/>
        <w:numPr>
          <w:ilvl w:val="0"/>
          <w:numId w:val="14"/>
        </w:numPr>
      </w:pPr>
      <w:r w:rsidRPr="00B83B3E">
        <w:t xml:space="preserve">Or multiple selection of the above </w:t>
      </w:r>
      <w:r w:rsidR="005935DB" w:rsidRPr="00B83B3E">
        <w:t>and Date Range</w:t>
      </w:r>
    </w:p>
    <w:p w14:paraId="5C3CDC81" w14:textId="77777777" w:rsidR="00515634" w:rsidRPr="00B83B3E" w:rsidRDefault="00515634" w:rsidP="005F7F65">
      <w:pPr>
        <w:pStyle w:val="Body3PicCaption"/>
      </w:pPr>
      <w:r w:rsidRPr="00B83B3E">
        <w:t>Once the search criteria have been chosen click the “Search” button:</w:t>
      </w:r>
    </w:p>
    <w:p w14:paraId="5C3CDC82" w14:textId="77777777" w:rsidR="000E4B5E" w:rsidRPr="00B83B3E" w:rsidRDefault="000E4B5E" w:rsidP="008D361D">
      <w:pPr>
        <w:pStyle w:val="BodyTextIndent3"/>
        <w:ind w:left="0"/>
        <w:rPr>
          <w:sz w:val="22"/>
          <w:szCs w:val="22"/>
        </w:rPr>
      </w:pPr>
    </w:p>
    <w:p w14:paraId="5C3CDC83" w14:textId="3377F87D" w:rsidR="000E4B5E" w:rsidRPr="00B83B3E" w:rsidRDefault="006F32DD" w:rsidP="000E4B5E">
      <w:pPr>
        <w:pStyle w:val="BodyTextIndent3"/>
        <w:keepNext/>
        <w:ind w:left="0"/>
      </w:pPr>
      <w:r w:rsidRPr="00B83B3E">
        <w:rPr>
          <w:b/>
          <w:noProof/>
          <w:sz w:val="22"/>
          <w:szCs w:val="22"/>
        </w:rPr>
        <w:lastRenderedPageBreak/>
        <w:drawing>
          <wp:inline distT="0" distB="0" distL="0" distR="0" wp14:anchorId="2C47E325" wp14:editId="5CE1D490">
            <wp:extent cx="5238750" cy="3590925"/>
            <wp:effectExtent l="0" t="0" r="0" b="9525"/>
            <wp:docPr id="410" name="Picture 410" descr="Displays Retrieve Exam screen" title="Fig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5"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4740883C" w:rsidR="006A6E71" w:rsidRPr="00B83B3E" w:rsidRDefault="000E4B5E" w:rsidP="00B52F9B">
      <w:pPr>
        <w:pStyle w:val="Caption"/>
        <w:rPr>
          <w:rFonts w:cs="Times New Roman"/>
          <w:szCs w:val="22"/>
        </w:rPr>
      </w:pPr>
      <w:bookmarkStart w:id="1895" w:name="_Toc5243566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183</w:t>
      </w:r>
      <w:r w:rsidR="008D502E">
        <w:rPr>
          <w:rFonts w:cs="Times New Roman"/>
        </w:rPr>
        <w:fldChar w:fldCharType="end"/>
      </w:r>
      <w:r w:rsidR="00955F8A">
        <w:rPr>
          <w:rFonts w:cs="Times New Roman"/>
        </w:rPr>
        <w:t xml:space="preserve">. </w:t>
      </w:r>
      <w:r w:rsidR="00933E71">
        <w:rPr>
          <w:rFonts w:cs="Times New Roman"/>
        </w:rPr>
        <w:t>Retrieve</w:t>
      </w:r>
      <w:r w:rsidR="00724B79">
        <w:rPr>
          <w:rFonts w:cs="Times New Roman"/>
        </w:rPr>
        <w:t xml:space="preserve"> Exam from DAS View.</w:t>
      </w:r>
      <w:bookmarkEnd w:id="1895"/>
    </w:p>
    <w:p w14:paraId="5C3CDC8E" w14:textId="77777777" w:rsidR="000A3B14" w:rsidRPr="00B83B3E" w:rsidRDefault="000A3B14" w:rsidP="008D361D">
      <w:pPr>
        <w:pStyle w:val="BodyTextIndent3"/>
        <w:rPr>
          <w:b/>
          <w:sz w:val="22"/>
          <w:szCs w:val="22"/>
        </w:rPr>
      </w:pPr>
    </w:p>
    <w:p w14:paraId="5C3CDC8F" w14:textId="77777777" w:rsidR="00B402AB" w:rsidRPr="00B83B3E" w:rsidRDefault="00E225AF" w:rsidP="005F7F65">
      <w:pPr>
        <w:pStyle w:val="Body3PicCaption"/>
      </w:pPr>
      <w:r w:rsidRPr="00B83B3E">
        <w:t xml:space="preserve">The </w:t>
      </w:r>
      <w:r w:rsidRPr="00B83B3E">
        <w:rPr>
          <w:b/>
        </w:rPr>
        <w:t>“R</w:t>
      </w:r>
      <w:r w:rsidR="00EF2699" w:rsidRPr="00B83B3E">
        <w:rPr>
          <w:b/>
        </w:rPr>
        <w:t>etrieve Exam Documents from DAS</w:t>
      </w:r>
      <w:r w:rsidRPr="00B83B3E">
        <w:rPr>
          <w:b/>
        </w:rPr>
        <w:t xml:space="preserve">” </w:t>
      </w:r>
      <w:r w:rsidRPr="00B83B3E">
        <w:t>window will be displayed with results from search criteria selected</w:t>
      </w:r>
      <w:r w:rsidR="00B402AB" w:rsidRPr="00B83B3E">
        <w:t xml:space="preserve">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B83B3E" w:rsidRDefault="00E225AF" w:rsidP="008D361D">
      <w:pPr>
        <w:pStyle w:val="BodyTextIndent3"/>
        <w:rPr>
          <w:sz w:val="22"/>
          <w:szCs w:val="22"/>
        </w:rPr>
      </w:pPr>
    </w:p>
    <w:p w14:paraId="5C3CDC91" w14:textId="4CA1C408" w:rsidR="000E4B5E" w:rsidRPr="00B83B3E" w:rsidRDefault="00036424" w:rsidP="000E4B5E">
      <w:pPr>
        <w:pStyle w:val="BodyTextIndent3"/>
        <w:keepNext/>
        <w:ind w:left="0"/>
      </w:pPr>
      <w:r w:rsidRPr="00B83B3E">
        <w:rPr>
          <w:noProof/>
          <w:color w:val="1F497D"/>
        </w:rPr>
        <w:drawing>
          <wp:inline distT="0" distB="0" distL="0" distR="0" wp14:anchorId="729EA12F" wp14:editId="461BDF5D">
            <wp:extent cx="5943600" cy="1609725"/>
            <wp:effectExtent l="0" t="0" r="0" b="9525"/>
            <wp:docPr id="411" name="Picture 6" descr="Retrieve Exam Documents from DAS window displays with results from search criteria selected " title="Fig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B26E2AB" w:rsidR="00E225AF" w:rsidRDefault="000E4B5E" w:rsidP="00B52F9B">
      <w:pPr>
        <w:pStyle w:val="Caption"/>
        <w:rPr>
          <w:rFonts w:cs="Times New Roman"/>
        </w:rPr>
      </w:pPr>
      <w:bookmarkStart w:id="1896" w:name="_Toc5243566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184</w:t>
      </w:r>
      <w:r w:rsidR="008D502E">
        <w:rPr>
          <w:rFonts w:cs="Times New Roman"/>
        </w:rPr>
        <w:fldChar w:fldCharType="end"/>
      </w:r>
      <w:r w:rsidR="00724B79">
        <w:rPr>
          <w:rFonts w:cs="Times New Roman"/>
        </w:rPr>
        <w:t xml:space="preserve">. </w:t>
      </w:r>
      <w:r w:rsidR="00933E71">
        <w:rPr>
          <w:rFonts w:cs="Times New Roman"/>
        </w:rPr>
        <w:t>Retrieve</w:t>
      </w:r>
      <w:r w:rsidR="00724B79">
        <w:rPr>
          <w:rFonts w:cs="Times New Roman"/>
        </w:rPr>
        <w:t xml:space="preserve"> Documents from DAS View.</w:t>
      </w:r>
      <w:bookmarkEnd w:id="1896"/>
    </w:p>
    <w:p w14:paraId="5C3CDC95" w14:textId="77777777" w:rsidR="00E72E0D" w:rsidRPr="00B83B3E" w:rsidRDefault="00E72E0D" w:rsidP="00E72E0D"/>
    <w:p w14:paraId="5C3CDC96" w14:textId="7A52F99F" w:rsidR="003E545E" w:rsidRPr="00B83B3E" w:rsidRDefault="00566692" w:rsidP="00A561AD">
      <w:pPr>
        <w:pStyle w:val="Heading3"/>
      </w:pPr>
      <w:bookmarkStart w:id="1897" w:name="_Toc508873689"/>
      <w:bookmarkStart w:id="1898" w:name="_Toc508875046"/>
      <w:bookmarkStart w:id="1899" w:name="_Toc508875900"/>
      <w:bookmarkStart w:id="1900" w:name="_Toc524336369"/>
      <w:r w:rsidRPr="00B83B3E">
        <w:t>V</w:t>
      </w:r>
      <w:r w:rsidR="003E545E" w:rsidRPr="00B83B3E">
        <w:t>alidate</w:t>
      </w:r>
      <w:r w:rsidR="008D6C2F" w:rsidRPr="00B83B3E">
        <w:t xml:space="preserve"> </w:t>
      </w:r>
      <w:r w:rsidR="003E545E" w:rsidRPr="00B83B3E">
        <w:t>the Patient Restricted List</w:t>
      </w:r>
      <w:bookmarkEnd w:id="1897"/>
      <w:bookmarkEnd w:id="1898"/>
      <w:bookmarkEnd w:id="1899"/>
      <w:bookmarkEnd w:id="1900"/>
    </w:p>
    <w:p w14:paraId="5C3CDC97" w14:textId="77777777" w:rsidR="003E545E" w:rsidRDefault="003E545E" w:rsidP="003E545E">
      <w:pPr>
        <w:pStyle w:val="BodyText"/>
      </w:pPr>
      <w:r w:rsidRPr="00B83B3E">
        <w:t>A CAPRI Remote user can have restricted access to patient records they are authorized to view.</w:t>
      </w:r>
    </w:p>
    <w:p w14:paraId="5C3CDC98" w14:textId="4C4923A0" w:rsidR="003E545E" w:rsidRPr="00B83B3E" w:rsidRDefault="00F47CD9" w:rsidP="00055547">
      <w:pPr>
        <w:pStyle w:val="Note"/>
      </w:pPr>
      <w:r w:rsidRPr="005F7F65">
        <w:rPr>
          <w:b/>
        </w:rPr>
        <w:lastRenderedPageBreak/>
        <w:t>NOTE:</w:t>
      </w:r>
      <w:r w:rsidR="00331042" w:rsidRPr="00B83B3E">
        <w:t xml:space="preserve"> </w:t>
      </w:r>
      <w:r w:rsidR="003E545E" w:rsidRPr="00B83B3E">
        <w:t>As determined by the Health Information Access (HIA) Office, the CAPRI application shut</w:t>
      </w:r>
      <w:r w:rsidR="004D5D80" w:rsidRPr="00B83B3E">
        <w:t>s</w:t>
      </w:r>
      <w:r w:rsidR="003E545E" w:rsidRPr="00B83B3E">
        <w:t xml:space="preserve"> down if the CAPRI remote user is not able to access their restricted patient list on the CLAIMS server.</w:t>
      </w:r>
      <w:r w:rsidR="00EE0CF4">
        <w:t xml:space="preserve"> </w:t>
      </w:r>
      <w:r w:rsidR="003E545E" w:rsidRPr="00B83B3E">
        <w:t>Prior to the CAPRI application being shut down, the CAPRI Remote user receive</w:t>
      </w:r>
      <w:r w:rsidR="004D5D80" w:rsidRPr="00B83B3E">
        <w:t>s</w:t>
      </w:r>
      <w:r w:rsidR="003E545E" w:rsidRPr="00B83B3E">
        <w:t xml:space="preserve"> a notification that their restricted patient list could not be accessed and they </w:t>
      </w:r>
      <w:r w:rsidR="004D5D80" w:rsidRPr="00B83B3E">
        <w:t>are</w:t>
      </w:r>
      <w:r w:rsidR="003E545E" w:rsidRPr="00B83B3E">
        <w:t xml:space="preserve"> provided HIA contact information (</w:t>
      </w:r>
      <w:hyperlink r:id="rId237" w:history="1">
        <w:r w:rsidR="003E545E" w:rsidRPr="00B83B3E">
          <w:rPr>
            <w:rStyle w:val="Hyperlink"/>
            <w:i/>
          </w:rPr>
          <w:t>HIA@va.gov</w:t>
        </w:r>
      </w:hyperlink>
      <w:r w:rsidR="003E545E" w:rsidRPr="00B83B3E">
        <w:t xml:space="preserve"> mail group).</w:t>
      </w:r>
      <w:r w:rsidR="00EE0CF4">
        <w:t xml:space="preserve"> </w:t>
      </w:r>
      <w:r w:rsidR="003E545E" w:rsidRPr="00B83B3E">
        <w:t>The CAPRI Remote user also see</w:t>
      </w:r>
      <w:r w:rsidR="004D5D80" w:rsidRPr="00B83B3E">
        <w:t>s</w:t>
      </w:r>
      <w:r w:rsidR="003E545E" w:rsidRPr="00B83B3E">
        <w:t xml:space="preserve"> the restricted patient list that could not be accessed displayed in the lower left status bar of the CAPRI mail form</w:t>
      </w:r>
      <w:r w:rsidR="00C03D57" w:rsidRPr="00B83B3E">
        <w:t>.</w:t>
      </w:r>
    </w:p>
    <w:p w14:paraId="5C3CDC99" w14:textId="77777777" w:rsidR="001C72B3" w:rsidRPr="00B83B3E" w:rsidRDefault="00D719E1" w:rsidP="00F47CD9">
      <w:pPr>
        <w:pStyle w:val="Heading4"/>
      </w:pPr>
      <w:bookmarkStart w:id="1901" w:name="_Toc508873690"/>
      <w:r w:rsidRPr="00B83B3E">
        <w:t>Performing HIA Search</w:t>
      </w:r>
      <w:bookmarkEnd w:id="1901"/>
    </w:p>
    <w:p w14:paraId="5C3CDC9A" w14:textId="728C3BDA" w:rsidR="00E84AFA" w:rsidRPr="00B83B3E" w:rsidRDefault="00D719E1" w:rsidP="005F7F65">
      <w:r w:rsidRPr="00B83B3E">
        <w:t>While in the CAPRI application</w:t>
      </w:r>
      <w:r w:rsidR="00990437">
        <w:t>,</w:t>
      </w:r>
      <w:r w:rsidRPr="00B83B3E">
        <w:t xml:space="preserve"> navigate to the Tools</w:t>
      </w:r>
      <w:r w:rsidR="00E47BE8" w:rsidRPr="00B83B3E">
        <w:t xml:space="preserve"> drop down menu</w:t>
      </w:r>
      <w:r w:rsidRPr="00B83B3E">
        <w:t xml:space="preserve"> (</w:t>
      </w:r>
      <w:r w:rsidR="00345E5C" w:rsidRPr="00B83B3E">
        <w:fldChar w:fldCharType="begin"/>
      </w:r>
      <w:r w:rsidR="00345E5C" w:rsidRPr="00B83B3E">
        <w:instrText xml:space="preserve"> REF _Ref406770123 \h </w:instrText>
      </w:r>
      <w:r w:rsidR="00B83B3E">
        <w:instrText xml:space="preserve"> \* MERGEFORMAT </w:instrText>
      </w:r>
      <w:r w:rsidR="00345E5C" w:rsidRPr="00B83B3E">
        <w:fldChar w:fldCharType="separate"/>
      </w:r>
      <w:r w:rsidR="00291D99" w:rsidRPr="00990437">
        <w:t>Figure</w:t>
      </w:r>
      <w:r w:rsidR="00291D99" w:rsidRPr="00B83B3E">
        <w:t xml:space="preserve"> </w:t>
      </w:r>
      <w:r w:rsidR="00291D99">
        <w:t>2</w:t>
      </w:r>
      <w:r w:rsidR="00291D99">
        <w:noBreakHyphen/>
        <w:t>220</w:t>
      </w:r>
      <w:r w:rsidR="00345E5C" w:rsidRPr="00B83B3E">
        <w:fldChar w:fldCharType="end"/>
      </w:r>
      <w:r w:rsidRPr="00B83B3E">
        <w:t>)</w:t>
      </w:r>
      <w:r w:rsidR="00E47BE8" w:rsidRPr="00B83B3E">
        <w:t>.</w:t>
      </w:r>
      <w:r w:rsidR="00EE0CF4">
        <w:t xml:space="preserve"> </w:t>
      </w:r>
      <w:r w:rsidRPr="00B83B3E">
        <w:t>Select the option HIA Search.</w:t>
      </w:r>
    </w:p>
    <w:p w14:paraId="5C3CDC9B" w14:textId="71575531" w:rsidR="000E4B5E" w:rsidRPr="00B83B3E" w:rsidRDefault="00990437">
      <w:pPr>
        <w:pStyle w:val="Body3PicCaption"/>
      </w:pPr>
      <w:r>
        <w:drawing>
          <wp:inline distT="0" distB="0" distL="0" distR="0" wp14:anchorId="110B5556" wp14:editId="2B47387E">
            <wp:extent cx="2305050" cy="2896887"/>
            <wp:effectExtent l="0" t="0" r="0" b="0"/>
            <wp:docPr id="18" name="Picture 18" descr="CAPRI Tolls Menu, with a red box surrounding the HIA Searc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1\AppData\Local\Temp\1\SNAGHTML1349194f.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5050" cy="2896887"/>
                    </a:xfrm>
                    <a:prstGeom prst="rect">
                      <a:avLst/>
                    </a:prstGeom>
                    <a:noFill/>
                    <a:ln>
                      <a:noFill/>
                    </a:ln>
                  </pic:spPr>
                </pic:pic>
              </a:graphicData>
            </a:graphic>
          </wp:inline>
        </w:drawing>
      </w:r>
    </w:p>
    <w:p w14:paraId="5C3CDC9D" w14:textId="1DA270DC" w:rsidR="001C72B3" w:rsidRPr="00B83B3E" w:rsidRDefault="000E4B5E" w:rsidP="00990437">
      <w:pPr>
        <w:pStyle w:val="Caption"/>
      </w:pPr>
      <w:bookmarkStart w:id="1902" w:name="_Ref406770123"/>
      <w:bookmarkStart w:id="1903" w:name="_Toc524356615"/>
      <w:r w:rsidRPr="00990437">
        <w:t>Figure</w:t>
      </w:r>
      <w:r w:rsidRPr="00B83B3E">
        <w:t xml:space="preserve"> </w:t>
      </w:r>
      <w:fldSimple w:instr=" STYLEREF 1 \s ">
        <w:r w:rsidR="008D502E">
          <w:rPr>
            <w:noProof/>
          </w:rPr>
          <w:t>2</w:t>
        </w:r>
      </w:fldSimple>
      <w:r w:rsidR="008D502E">
        <w:noBreakHyphen/>
      </w:r>
      <w:fldSimple w:instr=" SEQ Figure \* ARABIC \s 1 ">
        <w:r w:rsidR="008D502E">
          <w:rPr>
            <w:noProof/>
          </w:rPr>
          <w:t>185</w:t>
        </w:r>
      </w:fldSimple>
      <w:bookmarkEnd w:id="1902"/>
      <w:r w:rsidR="00990437">
        <w:t>. CAPRI Tolls Menu—HIS Search Selection.</w:t>
      </w:r>
      <w:bookmarkEnd w:id="1903"/>
    </w:p>
    <w:p w14:paraId="5C3CDC9F" w14:textId="3F5CA5C4" w:rsidR="001C72B3" w:rsidRDefault="00543400" w:rsidP="005F7F65">
      <w:r w:rsidRPr="00B83B3E">
        <w:t>The HIA Search</w:t>
      </w:r>
      <w:r w:rsidR="00D843A4" w:rsidRPr="00B83B3E">
        <w:t xml:space="preserve"> File:</w:t>
      </w:r>
      <w:r w:rsidRPr="00B83B3E">
        <w:t xml:space="preserve"> screen appears (</w:t>
      </w:r>
      <w:r w:rsidR="000D40C3" w:rsidRPr="00B83B3E">
        <w:fldChar w:fldCharType="begin"/>
      </w:r>
      <w:r w:rsidR="000D40C3" w:rsidRPr="00B83B3E">
        <w:instrText xml:space="preserve"> REF _Ref406770105 \h </w:instrText>
      </w:r>
      <w:r w:rsidR="00B83B3E">
        <w:instrText xml:space="preserve"> \* MERGEFORMAT </w:instrText>
      </w:r>
      <w:r w:rsidR="000D40C3" w:rsidRPr="00B83B3E">
        <w:fldChar w:fldCharType="separate"/>
      </w:r>
      <w:r w:rsidR="00291D99" w:rsidRPr="00B83B3E">
        <w:t xml:space="preserve">Figure </w:t>
      </w:r>
      <w:r w:rsidR="00291D99">
        <w:t>2</w:t>
      </w:r>
      <w:r w:rsidR="00291D99">
        <w:noBreakHyphen/>
        <w:t>221</w:t>
      </w:r>
      <w:r w:rsidR="000D40C3" w:rsidRPr="00B83B3E">
        <w:fldChar w:fldCharType="end"/>
      </w:r>
      <w:r w:rsidRPr="00B83B3E">
        <w:t>).</w:t>
      </w:r>
      <w:r w:rsidR="00EE0CF4">
        <w:t xml:space="preserve"> </w:t>
      </w:r>
      <w:r w:rsidRPr="00B83B3E">
        <w:t xml:space="preserve">Click the </w:t>
      </w:r>
      <w:r w:rsidRPr="00B83B3E">
        <w:rPr>
          <w:u w:val="single"/>
        </w:rPr>
        <w:t>S</w:t>
      </w:r>
      <w:r w:rsidRPr="00B83B3E">
        <w:t xml:space="preserve">elect File button to have the </w:t>
      </w:r>
      <w:r w:rsidR="00F84D5C" w:rsidRPr="00B83B3E">
        <w:t>Open</w:t>
      </w:r>
      <w:r w:rsidRPr="00B83B3E">
        <w:t xml:space="preserve"> dialog window di</w:t>
      </w:r>
      <w:r w:rsidR="00CD126E" w:rsidRPr="00B83B3E">
        <w:t>splay.</w:t>
      </w:r>
    </w:p>
    <w:p w14:paraId="4023E176" w14:textId="77777777" w:rsidR="00FA3886" w:rsidRPr="00FA3886" w:rsidRDefault="00FA3886" w:rsidP="005F7F65"/>
    <w:p w14:paraId="5C3CDCA0" w14:textId="7B367E86" w:rsidR="00CD126E" w:rsidRPr="00B83B3E" w:rsidRDefault="00EA304E" w:rsidP="00055547">
      <w:pPr>
        <w:pStyle w:val="Note"/>
      </w:pPr>
      <w:r w:rsidRPr="005F7F65">
        <w:rPr>
          <w:b/>
        </w:rPr>
        <w:t>Note</w:t>
      </w:r>
      <w:r w:rsidR="00CD126E" w:rsidRPr="005F7F65">
        <w:rPr>
          <w:b/>
        </w:rPr>
        <w:t xml:space="preserve"> 1</w:t>
      </w:r>
      <w:r w:rsidRPr="005F7F65">
        <w:rPr>
          <w:b/>
        </w:rPr>
        <w:t xml:space="preserve">: </w:t>
      </w:r>
      <w:r w:rsidR="00D843A4" w:rsidRPr="00B83B3E">
        <w:t xml:space="preserve">There are two methods that create the same results. </w:t>
      </w:r>
      <w:r w:rsidR="00CD126E" w:rsidRPr="00B83B3E">
        <w:t>The preferred method is to click the Select File button.</w:t>
      </w:r>
      <w:r w:rsidR="00EE0CF4">
        <w:t xml:space="preserve"> </w:t>
      </w:r>
      <w:r w:rsidR="00CD126E" w:rsidRPr="00B83B3E">
        <w:t>The other method is</w:t>
      </w:r>
      <w:r w:rsidR="00D843A4" w:rsidRPr="00B83B3E">
        <w:t xml:space="preserve"> by clicking on the</w:t>
      </w:r>
      <w:r w:rsidR="00CD126E" w:rsidRPr="00B83B3E">
        <w:t xml:space="preserve"> main menu P</w:t>
      </w:r>
      <w:r w:rsidR="00D843A4" w:rsidRPr="00B83B3E">
        <w:t xml:space="preserve">rocess (Upper left) and </w:t>
      </w:r>
      <w:r w:rsidR="00CD126E" w:rsidRPr="00B83B3E">
        <w:t xml:space="preserve">then </w:t>
      </w:r>
      <w:r w:rsidR="00D843A4" w:rsidRPr="00B83B3E">
        <w:t>selecting the Import</w:t>
      </w:r>
      <w:r w:rsidR="0079105A" w:rsidRPr="00B83B3E">
        <w:t xml:space="preserve"> </w:t>
      </w:r>
      <w:r w:rsidR="00397DC4" w:rsidRPr="00B83B3E">
        <w:t>(</w:t>
      </w:r>
      <w:r w:rsidR="00397DC4" w:rsidRPr="00B83B3E">
        <w:fldChar w:fldCharType="begin"/>
      </w:r>
      <w:r w:rsidR="00397DC4" w:rsidRPr="00B83B3E">
        <w:instrText xml:space="preserve"> REF _Ref406770105 \h </w:instrText>
      </w:r>
      <w:r w:rsidR="0031598E" w:rsidRPr="00B83B3E">
        <w:instrText xml:space="preserve"> \* MERGEFORMAT </w:instrText>
      </w:r>
      <w:r w:rsidR="00397DC4" w:rsidRPr="00B83B3E">
        <w:fldChar w:fldCharType="separate"/>
      </w:r>
      <w:r w:rsidR="00291D99" w:rsidRPr="00B83B3E">
        <w:t xml:space="preserve">Figure </w:t>
      </w:r>
      <w:r w:rsidR="00291D99">
        <w:t>2</w:t>
      </w:r>
      <w:r w:rsidR="00291D99">
        <w:noBreakHyphen/>
        <w:t>221</w:t>
      </w:r>
      <w:r w:rsidR="00397DC4" w:rsidRPr="00B83B3E">
        <w:fldChar w:fldCharType="end"/>
      </w:r>
      <w:r w:rsidR="0079105A" w:rsidRPr="00B83B3E">
        <w:t>)</w:t>
      </w:r>
      <w:r w:rsidR="00D843A4" w:rsidRPr="00B83B3E">
        <w:t xml:space="preserve"> option</w:t>
      </w:r>
      <w:r w:rsidR="00CD126E" w:rsidRPr="00B83B3E">
        <w:t>.</w:t>
      </w:r>
    </w:p>
    <w:p w14:paraId="5C3CDCA1" w14:textId="77777777" w:rsidR="00730936" w:rsidRPr="00B83B3E" w:rsidRDefault="00CD126E" w:rsidP="00055547">
      <w:pPr>
        <w:pStyle w:val="Note"/>
      </w:pPr>
      <w:r w:rsidRPr="005F7F65">
        <w:rPr>
          <w:b/>
        </w:rPr>
        <w:t>Note 2:</w:t>
      </w:r>
      <w:r w:rsidRPr="005F7F65">
        <w:t xml:space="preserve"> </w:t>
      </w:r>
      <w:r w:rsidR="00EA304E" w:rsidRPr="00B83B3E">
        <w:t>The legend at the bottom of this screen reflects the possible MVI search results.</w:t>
      </w:r>
    </w:p>
    <w:p w14:paraId="5C3CDCA2" w14:textId="77777777" w:rsidR="000E4B5E" w:rsidRPr="00B83B3E" w:rsidRDefault="000E4B5E">
      <w:pPr>
        <w:pStyle w:val="Body3PicCaption"/>
      </w:pPr>
    </w:p>
    <w:p w14:paraId="5C3CDCA3" w14:textId="5949F67D" w:rsidR="000E4B5E" w:rsidRPr="00B83B3E" w:rsidRDefault="00036424" w:rsidP="000E4B5E">
      <w:pPr>
        <w:pStyle w:val="BodyText"/>
        <w:keepNext/>
      </w:pPr>
      <w:r w:rsidRPr="00B83B3E">
        <w:rPr>
          <w:noProof/>
        </w:rPr>
        <w:drawing>
          <wp:inline distT="0" distB="0" distL="0" distR="0" wp14:anchorId="7183ECBD" wp14:editId="6D1E0F3C">
            <wp:extent cx="4160520" cy="4815840"/>
            <wp:effectExtent l="0" t="0" r="0" b="3810"/>
            <wp:docPr id="413" name="Picture 146" descr="Displays the Health Information Access (HIA) Search screen" title="Fig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9" cstate="print"/>
                    <a:srcRect/>
                    <a:stretch>
                      <a:fillRect/>
                    </a:stretch>
                  </pic:blipFill>
                  <pic:spPr bwMode="auto">
                    <a:xfrm>
                      <a:off x="0" y="0"/>
                      <a:ext cx="4160520" cy="4815840"/>
                    </a:xfrm>
                    <a:prstGeom prst="rect">
                      <a:avLst/>
                    </a:prstGeom>
                    <a:noFill/>
                  </pic:spPr>
                </pic:pic>
              </a:graphicData>
            </a:graphic>
          </wp:inline>
        </w:drawing>
      </w:r>
    </w:p>
    <w:p w14:paraId="5C3CDCA4" w14:textId="7CC1D803" w:rsidR="001C72B3" w:rsidRPr="00B83B3E" w:rsidRDefault="000E4B5E" w:rsidP="00B52F9B">
      <w:pPr>
        <w:pStyle w:val="Caption"/>
        <w:rPr>
          <w:rFonts w:cs="Times New Roman"/>
        </w:rPr>
      </w:pPr>
      <w:bookmarkStart w:id="1904" w:name="_Ref406770105"/>
      <w:bookmarkStart w:id="1905" w:name="_Toc5243566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186</w:t>
      </w:r>
      <w:r w:rsidR="008D502E">
        <w:rPr>
          <w:rFonts w:cs="Times New Roman"/>
        </w:rPr>
        <w:fldChar w:fldCharType="end"/>
      </w:r>
      <w:bookmarkEnd w:id="1904"/>
      <w:r w:rsidR="000F1402">
        <w:rPr>
          <w:rFonts w:cs="Times New Roman"/>
        </w:rPr>
        <w:t>. HIA Search View.</w:t>
      </w:r>
      <w:bookmarkEnd w:id="1905"/>
    </w:p>
    <w:p w14:paraId="5C3CDCA5" w14:textId="008221BE" w:rsidR="00F06289" w:rsidRPr="00B83B3E" w:rsidRDefault="00160397" w:rsidP="005F7F65">
      <w:pPr>
        <w:pStyle w:val="BodyText"/>
      </w:pPr>
      <w:r w:rsidRPr="00B83B3E">
        <w:t>In the Open dialog window (</w:t>
      </w:r>
      <w:r w:rsidR="00397DC4" w:rsidRPr="00B83B3E">
        <w:fldChar w:fldCharType="begin"/>
      </w:r>
      <w:r w:rsidR="00397DC4" w:rsidRPr="00B83B3E">
        <w:instrText xml:space="preserve"> REF _Ref406770082 \h </w:instrText>
      </w:r>
      <w:r w:rsidR="00B83B3E">
        <w:instrText xml:space="preserve"> \* MERGEFORMAT </w:instrText>
      </w:r>
      <w:r w:rsidR="00397DC4" w:rsidRPr="00B83B3E">
        <w:fldChar w:fldCharType="separate"/>
      </w:r>
      <w:r w:rsidR="00291D99" w:rsidRPr="00B83B3E">
        <w:t xml:space="preserve">Figure </w:t>
      </w:r>
      <w:r w:rsidR="00291D99">
        <w:t>2</w:t>
      </w:r>
      <w:r w:rsidR="00291D99">
        <w:noBreakHyphen/>
        <w:t>222</w:t>
      </w:r>
      <w:r w:rsidR="00397DC4" w:rsidRPr="00B83B3E">
        <w:fldChar w:fldCharType="end"/>
      </w:r>
      <w:r w:rsidRPr="00B83B3E">
        <w:t xml:space="preserve">) select </w:t>
      </w:r>
      <w:r w:rsidR="00F06289" w:rsidRPr="00B83B3E">
        <w:t>the Patient Restricted list file, .csv file type</w:t>
      </w:r>
    </w:p>
    <w:p w14:paraId="5C3CDCA6" w14:textId="2F538C16" w:rsidR="001C72B3" w:rsidRPr="00B83B3E" w:rsidRDefault="00220ACC" w:rsidP="00055547">
      <w:pPr>
        <w:pStyle w:val="Note"/>
      </w:pPr>
      <w:r w:rsidRPr="005F7F65">
        <w:rPr>
          <w:b/>
        </w:rPr>
        <w:t>NOTE:</w:t>
      </w:r>
      <w:r w:rsidR="00F06289" w:rsidRPr="00B83B3E">
        <w:t xml:space="preserve"> The Name.csv file name are examples in screen of</w:t>
      </w:r>
      <w:r w:rsidR="000D40C3" w:rsidRPr="00B83B3E">
        <w:t xml:space="preserve"> (</w:t>
      </w:r>
      <w:r w:rsidR="000D40C3" w:rsidRPr="00B83B3E">
        <w:fldChar w:fldCharType="begin"/>
      </w:r>
      <w:r w:rsidR="000D40C3" w:rsidRPr="00B83B3E">
        <w:instrText xml:space="preserve"> REF _Ref406770082 \h </w:instrText>
      </w:r>
      <w:r w:rsidR="00B83B3E">
        <w:instrText xml:space="preserve"> \* MERGEFORMAT </w:instrText>
      </w:r>
      <w:r w:rsidR="000D40C3" w:rsidRPr="00B83B3E">
        <w:fldChar w:fldCharType="separate"/>
      </w:r>
      <w:r w:rsidR="00291D99" w:rsidRPr="00B83B3E">
        <w:t xml:space="preserve">Figure </w:t>
      </w:r>
      <w:r w:rsidR="00291D99">
        <w:t>2</w:t>
      </w:r>
      <w:r w:rsidR="00291D99">
        <w:noBreakHyphen/>
        <w:t>222</w:t>
      </w:r>
      <w:r w:rsidR="000D40C3" w:rsidRPr="00B83B3E">
        <w:fldChar w:fldCharType="end"/>
      </w:r>
      <w:r w:rsidR="000D40C3" w:rsidRPr="00B83B3E">
        <w:t>)</w:t>
      </w:r>
    </w:p>
    <w:p w14:paraId="5C3CDCA7" w14:textId="0582066F" w:rsidR="000E4B5E" w:rsidRPr="00B83B3E" w:rsidRDefault="00036424">
      <w:pPr>
        <w:pStyle w:val="Body3PicCaption"/>
      </w:pPr>
      <w:r w:rsidRPr="00B83B3E">
        <w:lastRenderedPageBreak/>
        <w:drawing>
          <wp:inline distT="0" distB="0" distL="0" distR="0" wp14:anchorId="5013DEBB" wp14:editId="255491D7">
            <wp:extent cx="4737100" cy="4685030"/>
            <wp:effectExtent l="0" t="0" r="6350" b="1270"/>
            <wp:docPr id="414" name="Picture 148" descr="Displays Open Dialog window" title="Fig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0" cstate="print"/>
                    <a:srcRect/>
                    <a:stretch>
                      <a:fillRect/>
                    </a:stretch>
                  </pic:blipFill>
                  <pic:spPr bwMode="auto">
                    <a:xfrm>
                      <a:off x="0" y="0"/>
                      <a:ext cx="4737100" cy="4685030"/>
                    </a:xfrm>
                    <a:prstGeom prst="rect">
                      <a:avLst/>
                    </a:prstGeom>
                    <a:noFill/>
                  </pic:spPr>
                </pic:pic>
              </a:graphicData>
            </a:graphic>
          </wp:inline>
        </w:drawing>
      </w:r>
    </w:p>
    <w:p w14:paraId="5C3CDCA8" w14:textId="72770420" w:rsidR="001C72B3" w:rsidRPr="00B83B3E" w:rsidRDefault="000E4B5E" w:rsidP="00B52F9B">
      <w:pPr>
        <w:pStyle w:val="Caption"/>
        <w:rPr>
          <w:rFonts w:cs="Times New Roman"/>
        </w:rPr>
      </w:pPr>
      <w:bookmarkStart w:id="1906" w:name="_Ref406770082"/>
      <w:bookmarkStart w:id="1907" w:name="_Toc5243566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187</w:t>
      </w:r>
      <w:r w:rsidR="008D502E">
        <w:rPr>
          <w:rFonts w:cs="Times New Roman"/>
        </w:rPr>
        <w:fldChar w:fldCharType="end"/>
      </w:r>
      <w:bookmarkEnd w:id="1906"/>
      <w:r w:rsidR="0096754E">
        <w:rPr>
          <w:rFonts w:cs="Times New Roman"/>
        </w:rPr>
        <w:t>. HIA Search</w:t>
      </w:r>
      <w:r w:rsidR="003F537B">
        <w:rPr>
          <w:rFonts w:cs="Times New Roman"/>
        </w:rPr>
        <w:t>—</w:t>
      </w:r>
      <w:r w:rsidR="0096754E">
        <w:rPr>
          <w:rFonts w:cs="Times New Roman"/>
        </w:rPr>
        <w:t>File Selection.</w:t>
      </w:r>
      <w:bookmarkEnd w:id="1907"/>
    </w:p>
    <w:p w14:paraId="5C3CDCAA" w14:textId="2B1758BA" w:rsidR="001C72B3" w:rsidRPr="00B83B3E" w:rsidRDefault="00E634B9" w:rsidP="00400B72">
      <w:pPr>
        <w:pStyle w:val="Body3PicCaption"/>
      </w:pPr>
      <w:r w:rsidRPr="00B83B3E">
        <w:t>Ensure</w:t>
      </w:r>
      <w:r w:rsidR="00B62703" w:rsidRPr="00B83B3E">
        <w:t xml:space="preserve"> </w:t>
      </w:r>
      <w:r w:rsidR="00056ED6" w:rsidRPr="00B83B3E">
        <w:t>that the</w:t>
      </w:r>
      <w:r w:rsidR="00C56F09" w:rsidRPr="00B83B3E">
        <w:t xml:space="preserve"> correct </w:t>
      </w:r>
      <w:r w:rsidR="00B62703" w:rsidRPr="00B83B3E">
        <w:t xml:space="preserve">selected file name appears in the </w:t>
      </w:r>
      <w:r w:rsidRPr="00B83B3E">
        <w:t>HIA Selected File</w:t>
      </w:r>
      <w:r w:rsidR="00B62703" w:rsidRPr="00B83B3E">
        <w:t>: window</w:t>
      </w:r>
      <w:r w:rsidR="00E7590C" w:rsidRPr="00B83B3E">
        <w:t xml:space="preserve"> displayed </w:t>
      </w:r>
      <w:r w:rsidR="00C36CF9" w:rsidRPr="00B83B3E">
        <w:t>in</w:t>
      </w:r>
      <w:r w:rsidR="0093664F" w:rsidRPr="00B83B3E">
        <w:t xml:space="preserve"> (</w:t>
      </w:r>
      <w:r w:rsidR="000D40C3" w:rsidRPr="00B83B3E">
        <w:fldChar w:fldCharType="begin"/>
      </w:r>
      <w:r w:rsidR="000D40C3" w:rsidRPr="00B83B3E">
        <w:instrText xml:space="preserve"> REF _Ref406770069 \h </w:instrText>
      </w:r>
      <w:r w:rsidR="00B83B3E">
        <w:instrText xml:space="preserve"> \* MERGEFORMAT </w:instrText>
      </w:r>
      <w:r w:rsidR="000D40C3" w:rsidRPr="00B83B3E">
        <w:fldChar w:fldCharType="separate"/>
      </w:r>
      <w:r w:rsidR="00291D99" w:rsidRPr="00B83B3E">
        <w:t xml:space="preserve">Figure </w:t>
      </w:r>
      <w:r w:rsidR="00291D99">
        <w:t>2</w:t>
      </w:r>
      <w:r w:rsidR="00291D99">
        <w:noBreakHyphen/>
        <w:t>223</w:t>
      </w:r>
      <w:r w:rsidR="000D40C3" w:rsidRPr="00B83B3E">
        <w:fldChar w:fldCharType="end"/>
      </w:r>
      <w:r w:rsidR="0093664F" w:rsidRPr="00B83B3E">
        <w:t>)</w:t>
      </w:r>
      <w:r w:rsidR="00B62703" w:rsidRPr="00B83B3E">
        <w:t xml:space="preserve">. If </w:t>
      </w:r>
      <w:r w:rsidR="00D843A4" w:rsidRPr="00B83B3E">
        <w:t>the HIA Selected File</w:t>
      </w:r>
      <w:r w:rsidR="00C56F09" w:rsidRPr="00B83B3E">
        <w:t xml:space="preserve"> name</w:t>
      </w:r>
      <w:r w:rsidR="00D843A4" w:rsidRPr="00B83B3E">
        <w:t xml:space="preserve"> is </w:t>
      </w:r>
      <w:r w:rsidR="00B62703" w:rsidRPr="00B83B3E">
        <w:t xml:space="preserve">NOT correct, click on the </w:t>
      </w:r>
      <w:r w:rsidR="00B62703" w:rsidRPr="00B83B3E">
        <w:rPr>
          <w:u w:val="single"/>
        </w:rPr>
        <w:t>S</w:t>
      </w:r>
      <w:r w:rsidR="00B62703" w:rsidRPr="00B83B3E">
        <w:t xml:space="preserve">elect File button to </w:t>
      </w:r>
      <w:r w:rsidR="00B62703" w:rsidRPr="00B83B3E">
        <w:lastRenderedPageBreak/>
        <w:t>choose a different file name.</w:t>
      </w:r>
      <w:r w:rsidR="00EE0CF4">
        <w:t xml:space="preserve"> </w:t>
      </w:r>
      <w:r w:rsidR="00B62703" w:rsidRPr="00B83B3E">
        <w:t xml:space="preserve">If correct click the </w:t>
      </w:r>
      <w:r w:rsidR="00B62703" w:rsidRPr="00B83B3E">
        <w:rPr>
          <w:u w:val="single"/>
        </w:rPr>
        <w:t>V</w:t>
      </w:r>
      <w:r w:rsidR="00B62703" w:rsidRPr="00B83B3E">
        <w:t>erify button</w:t>
      </w:r>
      <w:r w:rsidR="00C56F09" w:rsidRPr="00B83B3E">
        <w:t xml:space="preserve"> near the bottom of the screen</w:t>
      </w:r>
      <w:r w:rsidR="00B62703" w:rsidRPr="00B83B3E">
        <w:t>.</w:t>
      </w:r>
      <w:r w:rsidR="00EE0CF4">
        <w:t xml:space="preserve"> </w:t>
      </w:r>
      <w:r w:rsidR="00B62703" w:rsidRPr="00B83B3E">
        <w:t xml:space="preserve">Click the </w:t>
      </w:r>
      <w:r w:rsidR="00B62703" w:rsidRPr="00B83B3E">
        <w:rPr>
          <w:u w:val="single"/>
        </w:rPr>
        <w:t>C</w:t>
      </w:r>
      <w:r w:rsidR="00B62703" w:rsidRPr="00B83B3E">
        <w:t xml:space="preserve">ancel button </w:t>
      </w:r>
      <w:r w:rsidR="00730936" w:rsidRPr="00B83B3E">
        <w:t xml:space="preserve">(next to the Verify button) </w:t>
      </w:r>
      <w:r w:rsidR="00B62703" w:rsidRPr="00B83B3E">
        <w:t>to return to the CAPRI home screen.</w:t>
      </w:r>
    </w:p>
    <w:p w14:paraId="5C3CDCAB" w14:textId="5296B45F" w:rsidR="000E4B5E" w:rsidRPr="00B83B3E" w:rsidRDefault="00A46F67" w:rsidP="001C720C">
      <w:pPr>
        <w:pStyle w:val="Body3PicCaption"/>
      </w:pPr>
      <w:r>
        <w:drawing>
          <wp:inline distT="0" distB="0" distL="0" distR="0" wp14:anchorId="7A9288BC" wp14:editId="70B4309C">
            <wp:extent cx="4057143" cy="4704762"/>
            <wp:effectExtent l="19050" t="19050" r="19685" b="19685"/>
            <wp:docPr id="24" name="Picture 24" descr="Displays HIA Search to Select Patie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057143" cy="4704762"/>
                    </a:xfrm>
                    <a:prstGeom prst="rect">
                      <a:avLst/>
                    </a:prstGeom>
                    <a:ln w="6350">
                      <a:solidFill>
                        <a:schemeClr val="tx1"/>
                      </a:solidFill>
                    </a:ln>
                  </pic:spPr>
                </pic:pic>
              </a:graphicData>
            </a:graphic>
          </wp:inline>
        </w:drawing>
      </w:r>
    </w:p>
    <w:p w14:paraId="5C3CDCAD" w14:textId="3DE7F65B" w:rsidR="001C72B3" w:rsidRPr="00B83B3E" w:rsidRDefault="000E4B5E" w:rsidP="003B3C0E">
      <w:pPr>
        <w:pStyle w:val="Caption"/>
      </w:pPr>
      <w:bookmarkStart w:id="1908" w:name="_Ref406770069"/>
      <w:bookmarkStart w:id="1909" w:name="_Toc524356618"/>
      <w:r w:rsidRPr="00B83B3E">
        <w:t xml:space="preserve">Figure </w:t>
      </w:r>
      <w:fldSimple w:instr=" STYLEREF 1 \s ">
        <w:r w:rsidR="008D502E">
          <w:rPr>
            <w:noProof/>
          </w:rPr>
          <w:t>2</w:t>
        </w:r>
      </w:fldSimple>
      <w:r w:rsidR="008D502E">
        <w:noBreakHyphen/>
      </w:r>
      <w:fldSimple w:instr=" SEQ Figure \* ARABIC \s 1 ">
        <w:r w:rsidR="008D502E">
          <w:rPr>
            <w:noProof/>
          </w:rPr>
          <w:t>188</w:t>
        </w:r>
      </w:fldSimple>
      <w:bookmarkEnd w:id="1908"/>
      <w:r w:rsidR="003B3C0E">
        <w:t xml:space="preserve">. </w:t>
      </w:r>
      <w:r w:rsidR="00FA5212">
        <w:t>HIA Search—Cancel to Close.</w:t>
      </w:r>
      <w:bookmarkEnd w:id="1909"/>
    </w:p>
    <w:p w14:paraId="5C3CDCAE" w14:textId="5786D6E3" w:rsidR="002E065D" w:rsidRPr="00B83B3E" w:rsidRDefault="00451907" w:rsidP="00400B72">
      <w:pPr>
        <w:pStyle w:val="Body3PicCaption"/>
      </w:pPr>
      <w:r w:rsidRPr="00B83B3E">
        <w:t xml:space="preserve">The following </w:t>
      </w:r>
      <w:r w:rsidR="0093664F" w:rsidRPr="00B83B3E">
        <w:t>(</w:t>
      </w:r>
      <w:r w:rsidR="000D40C3" w:rsidRPr="00B83B3E">
        <w:fldChar w:fldCharType="begin"/>
      </w:r>
      <w:r w:rsidR="000D40C3" w:rsidRPr="00B83B3E">
        <w:instrText xml:space="preserve"> REF _Ref406770056 \h </w:instrText>
      </w:r>
      <w:r w:rsidR="00B83B3E">
        <w:instrText xml:space="preserve"> \* MERGEFORMAT </w:instrText>
      </w:r>
      <w:r w:rsidR="000D40C3" w:rsidRPr="00B83B3E">
        <w:fldChar w:fldCharType="separate"/>
      </w:r>
      <w:r w:rsidR="00291D99" w:rsidRPr="00B83B3E">
        <w:t xml:space="preserve">Figure </w:t>
      </w:r>
      <w:r w:rsidR="00291D99">
        <w:t>2</w:t>
      </w:r>
      <w:r w:rsidR="00291D99">
        <w:noBreakHyphen/>
        <w:t>224</w:t>
      </w:r>
      <w:r w:rsidR="000D40C3" w:rsidRPr="00B83B3E">
        <w:fldChar w:fldCharType="end"/>
      </w:r>
      <w:r w:rsidR="0093664F" w:rsidRPr="00B83B3E">
        <w:t>)</w:t>
      </w:r>
      <w:r w:rsidRPr="00B83B3E">
        <w:t xml:space="preserve"> displays the results of the HIA Search </w:t>
      </w:r>
      <w:r w:rsidR="00E72F2B" w:rsidRPr="00B83B3E">
        <w:t xml:space="preserve">within the </w:t>
      </w:r>
      <w:r w:rsidRPr="00B83B3E">
        <w:t>MVI database.</w:t>
      </w:r>
    </w:p>
    <w:p w14:paraId="5C3CDCAF" w14:textId="77777777" w:rsidR="000E4B5E" w:rsidRPr="00B83B3E" w:rsidRDefault="000E4B5E" w:rsidP="001C720C">
      <w:pPr>
        <w:pStyle w:val="Body3PicCaption"/>
      </w:pPr>
    </w:p>
    <w:p w14:paraId="3AE780AD" w14:textId="1C9CAE23" w:rsidR="00105811" w:rsidRPr="00B83B3E" w:rsidRDefault="00036424" w:rsidP="005F7F65">
      <w:r w:rsidRPr="00B83B3E">
        <w:rPr>
          <w:noProof/>
        </w:rPr>
        <w:lastRenderedPageBreak/>
        <w:drawing>
          <wp:inline distT="0" distB="0" distL="0" distR="0" wp14:anchorId="7C5D1CEF" wp14:editId="1B2BFF21">
            <wp:extent cx="4114800" cy="4770120"/>
            <wp:effectExtent l="0" t="0" r="0" b="0"/>
            <wp:docPr id="416" name="Picture 151" descr="Displays the results of the HIA Search within the MVI database" title="Fig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2" cstate="print"/>
                    <a:srcRect/>
                    <a:stretch>
                      <a:fillRect/>
                    </a:stretch>
                  </pic:blipFill>
                  <pic:spPr bwMode="auto">
                    <a:xfrm>
                      <a:off x="0" y="0"/>
                      <a:ext cx="4114800" cy="4770120"/>
                    </a:xfrm>
                    <a:prstGeom prst="rect">
                      <a:avLst/>
                    </a:prstGeom>
                    <a:noFill/>
                  </pic:spPr>
                </pic:pic>
              </a:graphicData>
            </a:graphic>
          </wp:inline>
        </w:drawing>
      </w:r>
    </w:p>
    <w:p w14:paraId="7DDE0092" w14:textId="2B31E19D" w:rsidR="00105811" w:rsidRDefault="000E4B5E" w:rsidP="005F7F65">
      <w:pPr>
        <w:pStyle w:val="Caption"/>
      </w:pPr>
      <w:bookmarkStart w:id="1910" w:name="_Ref406770056"/>
      <w:bookmarkStart w:id="1911" w:name="_Toc524356619"/>
      <w:r w:rsidRPr="00B83B3E">
        <w:t xml:space="preserve">Figure </w:t>
      </w:r>
      <w:fldSimple w:instr=" STYLEREF 1 \s ">
        <w:r w:rsidR="008D502E">
          <w:rPr>
            <w:noProof/>
          </w:rPr>
          <w:t>2</w:t>
        </w:r>
      </w:fldSimple>
      <w:r w:rsidR="008D502E">
        <w:noBreakHyphen/>
      </w:r>
      <w:fldSimple w:instr=" SEQ Figure \* ARABIC \s 1 ">
        <w:r w:rsidR="008D502E">
          <w:rPr>
            <w:noProof/>
          </w:rPr>
          <w:t>189</w:t>
        </w:r>
      </w:fldSimple>
      <w:bookmarkEnd w:id="1910"/>
      <w:r w:rsidR="00FA5212">
        <w:t>. HIA Search Results.</w:t>
      </w:r>
      <w:bookmarkEnd w:id="1911"/>
    </w:p>
    <w:p w14:paraId="5C3CDCB2" w14:textId="48C8DB66" w:rsidR="00D843A4" w:rsidRPr="00B83B3E" w:rsidRDefault="00D843A4" w:rsidP="005F7F65">
      <w:r w:rsidRPr="00B83B3E">
        <w:t>See the next two sections to print the results displayed in the grid or export the results in</w:t>
      </w:r>
      <w:r w:rsidR="00730936" w:rsidRPr="00B83B3E">
        <w:t>to</w:t>
      </w:r>
      <w:r w:rsidRPr="00B83B3E">
        <w:t xml:space="preserve"> a .</w:t>
      </w:r>
      <w:proofErr w:type="spellStart"/>
      <w:r w:rsidRPr="00B83B3E">
        <w:t>cvs</w:t>
      </w:r>
      <w:proofErr w:type="spellEnd"/>
      <w:r w:rsidRPr="00B83B3E">
        <w:t xml:space="preserve"> file type.</w:t>
      </w:r>
    </w:p>
    <w:p w14:paraId="5C3CDCB3" w14:textId="77777777" w:rsidR="00730936" w:rsidRPr="00B83B3E" w:rsidRDefault="00730936">
      <w:pPr>
        <w:pStyle w:val="Heading5"/>
      </w:pPr>
      <w:r w:rsidRPr="00B83B3E">
        <w:lastRenderedPageBreak/>
        <w:t xml:space="preserve">Print </w:t>
      </w:r>
      <w:r w:rsidR="00FC244D" w:rsidRPr="00B83B3E">
        <w:t>Option Method</w:t>
      </w:r>
    </w:p>
    <w:p w14:paraId="5C3CDCB4" w14:textId="6198865C" w:rsidR="008E0663" w:rsidRPr="00B83B3E" w:rsidRDefault="005D1CDE">
      <w:pPr>
        <w:pStyle w:val="Body3PicCaption"/>
      </w:pPr>
      <w:r w:rsidRPr="00B83B3E">
        <w:t xml:space="preserve">Select the File menu option, then select the Print option shown in the following </w:t>
      </w:r>
      <w:r w:rsidR="001A6AE6" w:rsidRPr="00B83B3E">
        <w:t>(</w:t>
      </w:r>
      <w:r w:rsidR="006B469D" w:rsidRPr="00B83B3E">
        <w:fldChar w:fldCharType="begin"/>
      </w:r>
      <w:r w:rsidR="006B469D" w:rsidRPr="00B83B3E">
        <w:instrText xml:space="preserve"> REF _Ref406770036 \h </w:instrText>
      </w:r>
      <w:r w:rsidR="00B83B3E">
        <w:instrText xml:space="preserve"> \* MERGEFORMAT </w:instrText>
      </w:r>
      <w:r w:rsidR="006B469D" w:rsidRPr="00B83B3E">
        <w:fldChar w:fldCharType="separate"/>
      </w:r>
      <w:r w:rsidR="00291D99" w:rsidRPr="00B83B3E">
        <w:t xml:space="preserve">Figure </w:t>
      </w:r>
      <w:r w:rsidR="00291D99">
        <w:t>2</w:t>
      </w:r>
      <w:r w:rsidR="00291D99">
        <w:noBreakHyphen/>
        <w:t>225</w:t>
      </w:r>
      <w:r w:rsidR="006B469D" w:rsidRPr="00B83B3E">
        <w:fldChar w:fldCharType="end"/>
      </w:r>
      <w:r w:rsidR="001A6AE6" w:rsidRPr="00B83B3E">
        <w:t>)</w:t>
      </w:r>
      <w:r w:rsidRPr="00B83B3E">
        <w:t>.</w:t>
      </w:r>
    </w:p>
    <w:p w14:paraId="5C3CDCB6" w14:textId="41D12FC2" w:rsidR="000E4B5E" w:rsidRPr="00B83B3E" w:rsidRDefault="00036424">
      <w:pPr>
        <w:pStyle w:val="Body3PicCaption"/>
      </w:pPr>
      <w:r w:rsidRPr="00B83B3E">
        <w:drawing>
          <wp:inline distT="0" distB="0" distL="0" distR="0" wp14:anchorId="14EFC06D" wp14:editId="4CB5E1F3">
            <wp:extent cx="4099560" cy="4754880"/>
            <wp:effectExtent l="0" t="0" r="0" b="7620"/>
            <wp:docPr id="417" name="Picture 152" descr="Displays screen to select Print file" title="Fig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3" cstate="print"/>
                    <a:srcRect/>
                    <a:stretch>
                      <a:fillRect/>
                    </a:stretch>
                  </pic:blipFill>
                  <pic:spPr bwMode="auto">
                    <a:xfrm>
                      <a:off x="0" y="0"/>
                      <a:ext cx="4099560" cy="4754880"/>
                    </a:xfrm>
                    <a:prstGeom prst="rect">
                      <a:avLst/>
                    </a:prstGeom>
                    <a:noFill/>
                  </pic:spPr>
                </pic:pic>
              </a:graphicData>
            </a:graphic>
          </wp:inline>
        </w:drawing>
      </w:r>
    </w:p>
    <w:p w14:paraId="5C3CDCB7" w14:textId="2F733CB8" w:rsidR="00586FB8" w:rsidRPr="00B83B3E" w:rsidRDefault="000E4B5E" w:rsidP="00B52F9B">
      <w:pPr>
        <w:pStyle w:val="Caption"/>
        <w:rPr>
          <w:rFonts w:cs="Times New Roman"/>
        </w:rPr>
      </w:pPr>
      <w:bookmarkStart w:id="1912" w:name="_Ref406770036"/>
      <w:bookmarkStart w:id="1913" w:name="_Toc5243566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190</w:t>
      </w:r>
      <w:r w:rsidR="008D502E">
        <w:rPr>
          <w:rFonts w:cs="Times New Roman"/>
        </w:rPr>
        <w:fldChar w:fldCharType="end"/>
      </w:r>
      <w:bookmarkEnd w:id="1912"/>
      <w:r w:rsidR="00FA5212">
        <w:rPr>
          <w:rFonts w:cs="Times New Roman"/>
        </w:rPr>
        <w:t>. HIA Search File Menu—Print Selection.</w:t>
      </w:r>
      <w:bookmarkEnd w:id="1913"/>
    </w:p>
    <w:p w14:paraId="5C3CDCB8" w14:textId="1F54759D" w:rsidR="00586FB8" w:rsidRPr="00B83B3E" w:rsidRDefault="005D1CDE" w:rsidP="00400B72">
      <w:pPr>
        <w:pStyle w:val="Body3PicCaption"/>
      </w:pPr>
      <w:r w:rsidRPr="00B83B3E">
        <w:t>The Print Setup</w:t>
      </w:r>
      <w:r w:rsidR="001E31FE" w:rsidRPr="00B83B3E">
        <w:t xml:space="preserve"> dialog</w:t>
      </w:r>
      <w:r w:rsidRPr="00B83B3E">
        <w:t xml:space="preserve"> box appear</w:t>
      </w:r>
      <w:r w:rsidR="004D5D80" w:rsidRPr="00B83B3E">
        <w:t>s</w:t>
      </w:r>
      <w:r w:rsidRPr="00B83B3E">
        <w:t>. Select your Printer, Paper type, and Orientation choice, and then click the OK button.</w:t>
      </w:r>
      <w:r w:rsidR="008A02E7" w:rsidRPr="00B83B3E">
        <w:t xml:space="preserve"> (</w:t>
      </w:r>
      <w:r w:rsidR="006B469D" w:rsidRPr="00B83B3E">
        <w:fldChar w:fldCharType="begin"/>
      </w:r>
      <w:r w:rsidR="006B469D" w:rsidRPr="00B83B3E">
        <w:instrText xml:space="preserve"> REF _Ref406770023 \h </w:instrText>
      </w:r>
      <w:r w:rsidR="00B83B3E">
        <w:instrText xml:space="preserve"> \* MERGEFORMAT </w:instrText>
      </w:r>
      <w:r w:rsidR="006B469D" w:rsidRPr="00B83B3E">
        <w:fldChar w:fldCharType="separate"/>
      </w:r>
      <w:r w:rsidR="00291D99" w:rsidRPr="00B83B3E">
        <w:t xml:space="preserve">Figure </w:t>
      </w:r>
      <w:r w:rsidR="00291D99">
        <w:t>2</w:t>
      </w:r>
      <w:r w:rsidR="00291D99">
        <w:noBreakHyphen/>
        <w:t>226</w:t>
      </w:r>
      <w:r w:rsidR="006B469D" w:rsidRPr="00B83B3E">
        <w:fldChar w:fldCharType="end"/>
      </w:r>
      <w:r w:rsidR="008A02E7" w:rsidRPr="00B83B3E">
        <w:t>)</w:t>
      </w:r>
    </w:p>
    <w:p w14:paraId="5C3CDCB9" w14:textId="77777777" w:rsidR="000E4B5E" w:rsidRPr="00B83B3E" w:rsidRDefault="000E4B5E" w:rsidP="001C720C">
      <w:pPr>
        <w:pStyle w:val="Body3PicCaption"/>
      </w:pPr>
    </w:p>
    <w:p w14:paraId="5C3CDCBA" w14:textId="1122046A" w:rsidR="000E4B5E" w:rsidRPr="00B83B3E" w:rsidRDefault="00036424" w:rsidP="000E4B5E">
      <w:pPr>
        <w:pStyle w:val="BodyText"/>
        <w:keepNext/>
      </w:pPr>
      <w:r w:rsidRPr="00B83B3E">
        <w:rPr>
          <w:noProof/>
        </w:rPr>
        <w:lastRenderedPageBreak/>
        <w:drawing>
          <wp:inline distT="0" distB="0" distL="0" distR="0" wp14:anchorId="795C8B4D" wp14:editId="6E58F385">
            <wp:extent cx="4747895" cy="3091180"/>
            <wp:effectExtent l="0" t="0" r="0" b="0"/>
            <wp:docPr id="418" name="Picture 119" descr="Displays the Print Setup dialog box to select printer" title="Fig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4" cstate="print"/>
                    <a:srcRect/>
                    <a:stretch>
                      <a:fillRect/>
                    </a:stretch>
                  </pic:blipFill>
                  <pic:spPr bwMode="auto">
                    <a:xfrm>
                      <a:off x="0" y="0"/>
                      <a:ext cx="4747895" cy="3091180"/>
                    </a:xfrm>
                    <a:prstGeom prst="rect">
                      <a:avLst/>
                    </a:prstGeom>
                    <a:noFill/>
                  </pic:spPr>
                </pic:pic>
              </a:graphicData>
            </a:graphic>
          </wp:inline>
        </w:drawing>
      </w:r>
    </w:p>
    <w:p w14:paraId="5C3CDCBB" w14:textId="3EC533D0" w:rsidR="00C96B9F" w:rsidRPr="00B83B3E" w:rsidRDefault="000E4B5E" w:rsidP="00B52F9B">
      <w:pPr>
        <w:pStyle w:val="Caption"/>
        <w:rPr>
          <w:rFonts w:cs="Times New Roman"/>
        </w:rPr>
      </w:pPr>
      <w:bookmarkStart w:id="1914" w:name="_Ref406770023"/>
      <w:bookmarkStart w:id="1915" w:name="_Toc5243566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191</w:t>
      </w:r>
      <w:r w:rsidR="008D502E">
        <w:rPr>
          <w:rFonts w:cs="Times New Roman"/>
        </w:rPr>
        <w:fldChar w:fldCharType="end"/>
      </w:r>
      <w:bookmarkEnd w:id="1914"/>
      <w:r w:rsidR="003111F0">
        <w:rPr>
          <w:rFonts w:cs="Times New Roman"/>
        </w:rPr>
        <w:t>. Print Dialog Window.</w:t>
      </w:r>
      <w:bookmarkEnd w:id="1915"/>
    </w:p>
    <w:p w14:paraId="5C3CDCBC" w14:textId="77777777" w:rsidR="00E26469" w:rsidRPr="00B83B3E" w:rsidRDefault="00E26469" w:rsidP="005F7F65">
      <w:pPr>
        <w:pStyle w:val="Body3PicCaption"/>
      </w:pPr>
    </w:p>
    <w:p w14:paraId="5C3CDCBD" w14:textId="1B9E2854" w:rsidR="00586FB8" w:rsidRPr="00B83B3E" w:rsidRDefault="00FC244D" w:rsidP="00400B72">
      <w:pPr>
        <w:pStyle w:val="Body3PicCaption"/>
      </w:pPr>
      <w:r w:rsidRPr="00B83B3E">
        <w:t xml:space="preserve">The following </w:t>
      </w:r>
      <w:r w:rsidR="00411845" w:rsidRPr="00B83B3E">
        <w:t>(</w:t>
      </w:r>
      <w:r w:rsidR="00397DC4" w:rsidRPr="00B83B3E">
        <w:fldChar w:fldCharType="begin"/>
      </w:r>
      <w:r w:rsidR="00397DC4" w:rsidRPr="00B83B3E">
        <w:instrText xml:space="preserve"> REF _Ref413321703 \h </w:instrText>
      </w:r>
      <w:r w:rsidR="00B83B3E">
        <w:instrText xml:space="preserve"> \* MERGEFORMAT </w:instrText>
      </w:r>
      <w:r w:rsidR="00397DC4" w:rsidRPr="00B83B3E">
        <w:fldChar w:fldCharType="separate"/>
      </w:r>
      <w:r w:rsidR="00291D99" w:rsidRPr="00B83B3E">
        <w:t xml:space="preserve">Figure </w:t>
      </w:r>
      <w:r w:rsidR="00291D99">
        <w:t>2</w:t>
      </w:r>
      <w:r w:rsidR="00291D99">
        <w:noBreakHyphen/>
        <w:t>227</w:t>
      </w:r>
      <w:r w:rsidR="00397DC4" w:rsidRPr="00B83B3E">
        <w:fldChar w:fldCharType="end"/>
      </w:r>
      <w:r w:rsidR="00411845" w:rsidRPr="00B83B3E">
        <w:t>)</w:t>
      </w:r>
      <w:r w:rsidRPr="00B83B3E">
        <w:t xml:space="preserve"> displays the fixed formatted print results.</w:t>
      </w:r>
    </w:p>
    <w:p w14:paraId="5C3CDCBE" w14:textId="61100F4D" w:rsidR="000E4B5E" w:rsidRPr="00B83B3E" w:rsidRDefault="00036424" w:rsidP="001C720C">
      <w:pPr>
        <w:pStyle w:val="Body3PicCaption"/>
      </w:pPr>
      <w:r w:rsidRPr="00B83B3E">
        <w:drawing>
          <wp:inline distT="0" distB="0" distL="0" distR="0" wp14:anchorId="24870A45" wp14:editId="3AA18887">
            <wp:extent cx="5003665" cy="3752602"/>
            <wp:effectExtent l="0" t="0" r="6985" b="635"/>
            <wp:docPr id="419" name="Picture 120" descr="Displays the fixed formatted print results" title="Fig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5" cstate="print"/>
                    <a:srcRect/>
                    <a:stretch>
                      <a:fillRect/>
                    </a:stretch>
                  </pic:blipFill>
                  <pic:spPr bwMode="auto">
                    <a:xfrm>
                      <a:off x="0" y="0"/>
                      <a:ext cx="5005906" cy="3754283"/>
                    </a:xfrm>
                    <a:prstGeom prst="rect">
                      <a:avLst/>
                    </a:prstGeom>
                    <a:noFill/>
                  </pic:spPr>
                </pic:pic>
              </a:graphicData>
            </a:graphic>
          </wp:inline>
        </w:drawing>
      </w:r>
    </w:p>
    <w:p w14:paraId="5C3CDCBF" w14:textId="170D25EC" w:rsidR="00586FB8" w:rsidRDefault="000E4B5E" w:rsidP="00B52F9B">
      <w:pPr>
        <w:pStyle w:val="Caption"/>
        <w:rPr>
          <w:rFonts w:cs="Times New Roman"/>
        </w:rPr>
      </w:pPr>
      <w:bookmarkStart w:id="1916" w:name="_Ref413321703"/>
      <w:bookmarkStart w:id="1917" w:name="_Toc5243566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192</w:t>
      </w:r>
      <w:r w:rsidR="008D502E">
        <w:rPr>
          <w:rFonts w:cs="Times New Roman"/>
        </w:rPr>
        <w:fldChar w:fldCharType="end"/>
      </w:r>
      <w:bookmarkEnd w:id="1916"/>
      <w:r w:rsidR="003111F0">
        <w:rPr>
          <w:rFonts w:cs="Times New Roman"/>
        </w:rPr>
        <w:t>. HIA Search Print Results.</w:t>
      </w:r>
      <w:bookmarkEnd w:id="1917"/>
    </w:p>
    <w:p w14:paraId="725F74C0" w14:textId="77777777" w:rsidR="00AC17AB" w:rsidRPr="00AC17AB" w:rsidRDefault="00AC17AB" w:rsidP="00AC17AB">
      <w:pPr>
        <w:pStyle w:val="BodyText"/>
      </w:pPr>
    </w:p>
    <w:p w14:paraId="5C3CDCC0" w14:textId="77777777" w:rsidR="00FC244D" w:rsidRPr="00B83B3E" w:rsidRDefault="00FC244D" w:rsidP="000F1B13">
      <w:pPr>
        <w:pStyle w:val="Heading5"/>
        <w:rPr>
          <w:rFonts w:ascii="Times New Roman" w:hAnsi="Times New Roman"/>
        </w:rPr>
      </w:pPr>
      <w:r w:rsidRPr="00B83B3E">
        <w:rPr>
          <w:rFonts w:ascii="Times New Roman" w:hAnsi="Times New Roman"/>
        </w:rPr>
        <w:lastRenderedPageBreak/>
        <w:t>Export Method Option</w:t>
      </w:r>
    </w:p>
    <w:p w14:paraId="5C3CDCC1" w14:textId="7E2497FF" w:rsidR="00C96B9F" w:rsidRPr="00B83B3E" w:rsidRDefault="00F226E7" w:rsidP="00400B72">
      <w:pPr>
        <w:pStyle w:val="Body3PicCaption"/>
      </w:pPr>
      <w:r w:rsidRPr="00B83B3E">
        <w:t xml:space="preserve">Select the Process menu option, then select the </w:t>
      </w:r>
      <w:r w:rsidR="006E3F7F" w:rsidRPr="00B83B3E">
        <w:t xml:space="preserve">HIA </w:t>
      </w:r>
      <w:r w:rsidRPr="00B83B3E">
        <w:t xml:space="preserve">Export Result option shown in the following </w:t>
      </w:r>
      <w:r w:rsidR="001A6AE6" w:rsidRPr="00B83B3E">
        <w:t>(</w:t>
      </w:r>
      <w:r w:rsidR="006B469D" w:rsidRPr="00B83B3E">
        <w:fldChar w:fldCharType="begin"/>
      </w:r>
      <w:r w:rsidR="006B469D" w:rsidRPr="00B83B3E">
        <w:instrText xml:space="preserve"> REF _Ref406770005 \h </w:instrText>
      </w:r>
      <w:r w:rsidR="00B83B3E">
        <w:instrText xml:space="preserve"> \* MERGEFORMAT </w:instrText>
      </w:r>
      <w:r w:rsidR="006B469D" w:rsidRPr="00B83B3E">
        <w:fldChar w:fldCharType="separate"/>
      </w:r>
      <w:r w:rsidR="00291D99" w:rsidRPr="00B83B3E">
        <w:t xml:space="preserve">Figure </w:t>
      </w:r>
      <w:r w:rsidR="00291D99">
        <w:t>2</w:t>
      </w:r>
      <w:r w:rsidR="00291D99">
        <w:noBreakHyphen/>
        <w:t>228</w:t>
      </w:r>
      <w:r w:rsidR="006B469D" w:rsidRPr="00B83B3E">
        <w:fldChar w:fldCharType="end"/>
      </w:r>
      <w:r w:rsidR="001A6AE6" w:rsidRPr="00B83B3E">
        <w:t>)</w:t>
      </w:r>
    </w:p>
    <w:p w14:paraId="5C3CDCC2" w14:textId="77777777" w:rsidR="000E4B5E" w:rsidRPr="00B83B3E" w:rsidRDefault="000E4B5E" w:rsidP="001C720C">
      <w:pPr>
        <w:pStyle w:val="Body3PicCaption"/>
      </w:pPr>
    </w:p>
    <w:p w14:paraId="5C3CDCC3" w14:textId="4027F109" w:rsidR="000E4B5E" w:rsidRPr="00B83B3E" w:rsidRDefault="007A12C3" w:rsidP="001C720C">
      <w:pPr>
        <w:pStyle w:val="Body3PicCaption"/>
      </w:pPr>
      <w:r w:rsidRPr="00B83B3E">
        <w:drawing>
          <wp:inline distT="0" distB="0" distL="0" distR="0" wp14:anchorId="427702EE" wp14:editId="6AB82C8A">
            <wp:extent cx="4061460" cy="4762500"/>
            <wp:effectExtent l="0" t="0" r="0" b="0"/>
            <wp:docPr id="420" name="Picture 153" descr="Displays the HIA Export Result option" title="Fig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6" cstate="print"/>
                    <a:srcRect/>
                    <a:stretch>
                      <a:fillRect/>
                    </a:stretch>
                  </pic:blipFill>
                  <pic:spPr bwMode="auto">
                    <a:xfrm>
                      <a:off x="0" y="0"/>
                      <a:ext cx="4061460" cy="4762500"/>
                    </a:xfrm>
                    <a:prstGeom prst="rect">
                      <a:avLst/>
                    </a:prstGeom>
                    <a:noFill/>
                  </pic:spPr>
                </pic:pic>
              </a:graphicData>
            </a:graphic>
          </wp:inline>
        </w:drawing>
      </w:r>
    </w:p>
    <w:p w14:paraId="5C3CDCC4" w14:textId="4BB84C01" w:rsidR="00301CD0" w:rsidRPr="00B83B3E" w:rsidRDefault="000E4B5E" w:rsidP="00B52F9B">
      <w:pPr>
        <w:pStyle w:val="Caption"/>
        <w:rPr>
          <w:rFonts w:cs="Times New Roman"/>
        </w:rPr>
      </w:pPr>
      <w:bookmarkStart w:id="1918" w:name="_Ref406770005"/>
      <w:bookmarkStart w:id="1919" w:name="_Toc5243566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193</w:t>
      </w:r>
      <w:r w:rsidR="008D502E">
        <w:rPr>
          <w:rFonts w:cs="Times New Roman"/>
        </w:rPr>
        <w:fldChar w:fldCharType="end"/>
      </w:r>
      <w:bookmarkEnd w:id="1918"/>
      <w:r w:rsidR="003111F0">
        <w:rPr>
          <w:rFonts w:cs="Times New Roman"/>
        </w:rPr>
        <w:t>. HIA Search Process Menu—HIA Export Result.</w:t>
      </w:r>
      <w:bookmarkEnd w:id="1919"/>
    </w:p>
    <w:p w14:paraId="5C3CDCC5" w14:textId="77777777" w:rsidR="00E26469" w:rsidRPr="00B83B3E" w:rsidRDefault="00E26469" w:rsidP="00B52F9B">
      <w:pPr>
        <w:pStyle w:val="Caption"/>
        <w:rPr>
          <w:rFonts w:cs="Times New Roman"/>
        </w:rPr>
      </w:pPr>
    </w:p>
    <w:p w14:paraId="5C3CDCC6" w14:textId="72667354" w:rsidR="00301CD0" w:rsidRPr="00B83B3E" w:rsidRDefault="00F226E7" w:rsidP="005F7F65">
      <w:r w:rsidRPr="00B83B3E">
        <w:t>The Save As dia</w:t>
      </w:r>
      <w:r w:rsidR="001E31FE" w:rsidRPr="00B83B3E">
        <w:t>log</w:t>
      </w:r>
      <w:r w:rsidRPr="00B83B3E">
        <w:t xml:space="preserve"> box displays,</w:t>
      </w:r>
      <w:r w:rsidR="00AC73D2" w:rsidRPr="00B83B3E">
        <w:t xml:space="preserve"> </w:t>
      </w:r>
      <w:r w:rsidR="001A6AE6" w:rsidRPr="00B83B3E">
        <w:t>(</w:t>
      </w:r>
      <w:r w:rsidR="006B469D" w:rsidRPr="00B83B3E">
        <w:fldChar w:fldCharType="begin"/>
      </w:r>
      <w:r w:rsidR="006B469D" w:rsidRPr="00B83B3E">
        <w:instrText xml:space="preserve"> REF _Ref406769993 \h </w:instrText>
      </w:r>
      <w:r w:rsidR="00B83B3E">
        <w:instrText xml:space="preserve"> \* MERGEFORMAT </w:instrText>
      </w:r>
      <w:r w:rsidR="006B469D" w:rsidRPr="00B83B3E">
        <w:fldChar w:fldCharType="separate"/>
      </w:r>
      <w:r w:rsidR="00291D99" w:rsidRPr="00B83B3E">
        <w:t xml:space="preserve">Figure </w:t>
      </w:r>
      <w:r w:rsidR="00291D99">
        <w:t>2</w:t>
      </w:r>
      <w:r w:rsidR="00291D99">
        <w:noBreakHyphen/>
        <w:t>229</w:t>
      </w:r>
      <w:r w:rsidR="006B469D" w:rsidRPr="00B83B3E">
        <w:fldChar w:fldCharType="end"/>
      </w:r>
      <w:r w:rsidR="001A6AE6" w:rsidRPr="00B83B3E">
        <w:t>)</w:t>
      </w:r>
      <w:r w:rsidRPr="00B83B3E">
        <w:t>.</w:t>
      </w:r>
      <w:r w:rsidR="00EE0CF4">
        <w:t xml:space="preserve"> </w:t>
      </w:r>
      <w:r w:rsidRPr="00B83B3E">
        <w:t>Select your Save in: location to store your .csv file.</w:t>
      </w:r>
      <w:r w:rsidR="00EE0CF4">
        <w:t xml:space="preserve"> </w:t>
      </w:r>
      <w:r w:rsidRPr="00B83B3E">
        <w:t>Next accept the default File Name: field or create a file name of your choice ensuring the file extension remains .csv.</w:t>
      </w:r>
      <w:r w:rsidR="00EE0CF4">
        <w:t xml:space="preserve"> </w:t>
      </w:r>
      <w:r w:rsidRPr="00B83B3E">
        <w:t>The Save as type: option is set only for .csv file format.</w:t>
      </w:r>
      <w:r w:rsidR="00B57C14" w:rsidRPr="00B83B3E">
        <w:t xml:space="preserve"> Click the Save button to complete the file save option. </w:t>
      </w:r>
    </w:p>
    <w:p w14:paraId="5C3CDCC7" w14:textId="5756CDF8" w:rsidR="000E4B5E" w:rsidRPr="00B83B3E" w:rsidRDefault="007A12C3" w:rsidP="00400B72">
      <w:pPr>
        <w:pStyle w:val="Body3PicCaption"/>
      </w:pPr>
      <w:r w:rsidRPr="00B83B3E">
        <w:lastRenderedPageBreak/>
        <w:drawing>
          <wp:inline distT="0" distB="0" distL="0" distR="0" wp14:anchorId="06685F72" wp14:editId="6D225614">
            <wp:extent cx="4815840" cy="4785360"/>
            <wp:effectExtent l="0" t="0" r="3810" b="0"/>
            <wp:docPr id="421" name="Picture 154" descr="Displays the Save As dialog box" title="Fig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7" cstate="print"/>
                    <a:srcRect/>
                    <a:stretch>
                      <a:fillRect/>
                    </a:stretch>
                  </pic:blipFill>
                  <pic:spPr bwMode="auto">
                    <a:xfrm>
                      <a:off x="0" y="0"/>
                      <a:ext cx="4815840" cy="4785360"/>
                    </a:xfrm>
                    <a:prstGeom prst="rect">
                      <a:avLst/>
                    </a:prstGeom>
                    <a:noFill/>
                  </pic:spPr>
                </pic:pic>
              </a:graphicData>
            </a:graphic>
          </wp:inline>
        </w:drawing>
      </w:r>
    </w:p>
    <w:p w14:paraId="5C3CDCC8" w14:textId="2C31E202" w:rsidR="00301CD0" w:rsidRPr="00B83B3E" w:rsidRDefault="000E4B5E" w:rsidP="00B52F9B">
      <w:pPr>
        <w:pStyle w:val="Caption"/>
        <w:rPr>
          <w:rFonts w:cs="Times New Roman"/>
        </w:rPr>
      </w:pPr>
      <w:bookmarkStart w:id="1920" w:name="_Ref406769993"/>
      <w:bookmarkStart w:id="1921" w:name="_Toc5243566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194</w:t>
      </w:r>
      <w:r w:rsidR="008D502E">
        <w:rPr>
          <w:rFonts w:cs="Times New Roman"/>
        </w:rPr>
        <w:fldChar w:fldCharType="end"/>
      </w:r>
      <w:bookmarkEnd w:id="1920"/>
      <w:r w:rsidR="004636F4">
        <w:rPr>
          <w:rFonts w:cs="Times New Roman"/>
        </w:rPr>
        <w:t>. HIA Search Export File Save.</w:t>
      </w:r>
      <w:bookmarkEnd w:id="1921"/>
    </w:p>
    <w:p w14:paraId="5C3CDCC9" w14:textId="77777777" w:rsidR="00E26469" w:rsidRPr="00B83B3E" w:rsidRDefault="00E26469" w:rsidP="007172AE">
      <w:pPr>
        <w:pStyle w:val="BodyText"/>
      </w:pPr>
    </w:p>
    <w:p w14:paraId="5C3CDCCA" w14:textId="535D87C9" w:rsidR="00E92B5B" w:rsidRPr="00B83B3E" w:rsidRDefault="00E92B5B" w:rsidP="007172AE">
      <w:pPr>
        <w:pStyle w:val="BodyText"/>
      </w:pPr>
      <w:r w:rsidRPr="00B83B3E">
        <w:t xml:space="preserve">To view the result of </w:t>
      </w:r>
      <w:r w:rsidR="00D56A19" w:rsidRPr="00B83B3E">
        <w:t>y</w:t>
      </w:r>
      <w:r w:rsidRPr="00B83B3E">
        <w:t xml:space="preserve">our .csv file, navigate to the location that you saved the file. By default, if you have </w:t>
      </w:r>
      <w:r w:rsidR="00D56A19" w:rsidRPr="00B83B3E">
        <w:t xml:space="preserve">the </w:t>
      </w:r>
      <w:r w:rsidRPr="00B83B3E">
        <w:t xml:space="preserve">MS Excel application installed, </w:t>
      </w:r>
      <w:r w:rsidR="00D56A19" w:rsidRPr="00B83B3E">
        <w:t xml:space="preserve">you can double click </w:t>
      </w:r>
      <w:r w:rsidR="001B4FF4" w:rsidRPr="00B83B3E">
        <w:t>on the file name</w:t>
      </w:r>
      <w:r w:rsidR="00D56A19" w:rsidRPr="00B83B3E">
        <w:t xml:space="preserve"> and </w:t>
      </w:r>
      <w:r w:rsidRPr="00B83B3E">
        <w:t>the file open</w:t>
      </w:r>
      <w:r w:rsidR="00DA6284" w:rsidRPr="00B83B3E">
        <w:t>s</w:t>
      </w:r>
      <w:r w:rsidRPr="00B83B3E">
        <w:t xml:space="preserve"> in an Excel format shown </w:t>
      </w:r>
      <w:r w:rsidR="00761149" w:rsidRPr="00B83B3E">
        <w:t>(</w:t>
      </w:r>
      <w:r w:rsidR="006B469D" w:rsidRPr="00B83B3E">
        <w:fldChar w:fldCharType="begin"/>
      </w:r>
      <w:r w:rsidR="006B469D" w:rsidRPr="00B83B3E">
        <w:instrText xml:space="preserve"> REF _Ref406769978 \h </w:instrText>
      </w:r>
      <w:r w:rsidR="00B83B3E">
        <w:instrText xml:space="preserve"> \* MERGEFORMAT </w:instrText>
      </w:r>
      <w:r w:rsidR="006B469D" w:rsidRPr="00B83B3E">
        <w:fldChar w:fldCharType="separate"/>
      </w:r>
      <w:r w:rsidR="00291D99" w:rsidRPr="00B83B3E">
        <w:t xml:space="preserve">Figure </w:t>
      </w:r>
      <w:r w:rsidR="00291D99">
        <w:rPr>
          <w:noProof/>
        </w:rPr>
        <w:t>2</w:t>
      </w:r>
      <w:r w:rsidR="00291D99">
        <w:rPr>
          <w:noProof/>
        </w:rPr>
        <w:noBreakHyphen/>
        <w:t>230</w:t>
      </w:r>
      <w:r w:rsidR="006B469D" w:rsidRPr="00B83B3E">
        <w:fldChar w:fldCharType="end"/>
      </w:r>
      <w:r w:rsidR="00761149" w:rsidRPr="00B83B3E">
        <w:t>)</w:t>
      </w:r>
      <w:r w:rsidR="00D56A19" w:rsidRPr="00B83B3E">
        <w:t>.</w:t>
      </w:r>
      <w:r w:rsidR="00EE0CF4">
        <w:t xml:space="preserve"> </w:t>
      </w:r>
      <w:r w:rsidRPr="00B83B3E">
        <w:t xml:space="preserve">If changes are made to </w:t>
      </w:r>
      <w:r w:rsidR="00D56A19" w:rsidRPr="00B83B3E">
        <w:t>your</w:t>
      </w:r>
      <w:r w:rsidRPr="00B83B3E">
        <w:t xml:space="preserve"> open Excel file and it is desired to </w:t>
      </w:r>
      <w:r w:rsidR="00D56A19" w:rsidRPr="00B83B3E">
        <w:t xml:space="preserve">save them and </w:t>
      </w:r>
      <w:r w:rsidRPr="00B83B3E">
        <w:t xml:space="preserve">keep the file in the .csv file type, select </w:t>
      </w:r>
      <w:r w:rsidRPr="00B83B3E">
        <w:rPr>
          <w:b/>
        </w:rPr>
        <w:t>File</w:t>
      </w:r>
      <w:r w:rsidRPr="00B83B3E">
        <w:t xml:space="preserve"> </w:t>
      </w:r>
      <w:r w:rsidR="00D56A19" w:rsidRPr="00B83B3E">
        <w:t>from the main m</w:t>
      </w:r>
      <w:r w:rsidRPr="00B83B3E">
        <w:t>enu, the</w:t>
      </w:r>
      <w:r w:rsidR="00D56A19" w:rsidRPr="00B83B3E">
        <w:t>n select</w:t>
      </w:r>
      <w:r w:rsidR="001F498C" w:rsidRPr="00B83B3E">
        <w:t xml:space="preserve"> the</w:t>
      </w:r>
      <w:r w:rsidRPr="00B83B3E">
        <w:t xml:space="preserve"> </w:t>
      </w:r>
      <w:r w:rsidRPr="00B83B3E">
        <w:rPr>
          <w:b/>
        </w:rPr>
        <w:t>Save A</w:t>
      </w:r>
      <w:r w:rsidRPr="00B83B3E">
        <w:t>s</w:t>
      </w:r>
      <w:r w:rsidR="00D56A19" w:rsidRPr="00B83B3E">
        <w:t xml:space="preserve"> option</w:t>
      </w:r>
      <w:r w:rsidRPr="00B83B3E">
        <w:t xml:space="preserve">. </w:t>
      </w:r>
      <w:r w:rsidR="001F498C" w:rsidRPr="00B83B3E">
        <w:t xml:space="preserve">The </w:t>
      </w:r>
      <w:r w:rsidR="001F498C" w:rsidRPr="00B83B3E">
        <w:rPr>
          <w:b/>
        </w:rPr>
        <w:t>Save As</w:t>
      </w:r>
      <w:r w:rsidR="001E31FE" w:rsidRPr="00B83B3E">
        <w:t xml:space="preserve"> dialog</w:t>
      </w:r>
      <w:r w:rsidR="00DA6284" w:rsidRPr="00B83B3E">
        <w:t xml:space="preserve"> box </w:t>
      </w:r>
      <w:r w:rsidR="001F498C" w:rsidRPr="00B83B3E">
        <w:t>display</w:t>
      </w:r>
      <w:r w:rsidR="00DA6284" w:rsidRPr="00B83B3E">
        <w:t>s</w:t>
      </w:r>
      <w:r w:rsidR="001F498C" w:rsidRPr="00B83B3E">
        <w:t xml:space="preserve">, then select the </w:t>
      </w:r>
      <w:r w:rsidR="001F498C" w:rsidRPr="00B83B3E">
        <w:rPr>
          <w:b/>
        </w:rPr>
        <w:t>Save as type</w:t>
      </w:r>
      <w:r w:rsidR="001F498C" w:rsidRPr="00B83B3E">
        <w:t xml:space="preserve"> drop down list.</w:t>
      </w:r>
      <w:r w:rsidR="00EE0CF4">
        <w:t xml:space="preserve"> </w:t>
      </w:r>
      <w:r w:rsidR="001F498C" w:rsidRPr="00B83B3E">
        <w:t xml:space="preserve">Select option: </w:t>
      </w:r>
      <w:r w:rsidR="001F498C" w:rsidRPr="00B83B3E">
        <w:rPr>
          <w:b/>
        </w:rPr>
        <w:t>CSV(MS-DOS) (*.csv)</w:t>
      </w:r>
      <w:r w:rsidR="00EE0CF4">
        <w:t xml:space="preserve"> </w:t>
      </w:r>
      <w:r w:rsidR="009D7961" w:rsidRPr="00B83B3E">
        <w:t>and c</w:t>
      </w:r>
      <w:r w:rsidR="001F498C" w:rsidRPr="00B83B3E">
        <w:t xml:space="preserve">lick on the </w:t>
      </w:r>
      <w:r w:rsidR="001F498C" w:rsidRPr="00B83B3E">
        <w:rPr>
          <w:b/>
        </w:rPr>
        <w:t>Save</w:t>
      </w:r>
      <w:r w:rsidR="001F498C" w:rsidRPr="00B83B3E">
        <w:t xml:space="preserve"> button to complete.</w:t>
      </w:r>
      <w:r w:rsidR="00EE0CF4">
        <w:t xml:space="preserve"> </w:t>
      </w:r>
      <w:r w:rsidR="00435546" w:rsidRPr="00B83B3E">
        <w:t xml:space="preserve">You can also save your new file in an Excel </w:t>
      </w:r>
      <w:r w:rsidR="001F0EEC" w:rsidRPr="00B83B3E">
        <w:t xml:space="preserve">file </w:t>
      </w:r>
      <w:r w:rsidR="00435546" w:rsidRPr="00B83B3E">
        <w:t>format</w:t>
      </w:r>
      <w:r w:rsidR="009812A5" w:rsidRPr="00B83B3E">
        <w:t xml:space="preserve"> by following the same method, but save it as a standard Excel format.</w:t>
      </w:r>
    </w:p>
    <w:p w14:paraId="5C3CDCCB" w14:textId="148022ED" w:rsidR="00301CD0" w:rsidRPr="00B83B3E" w:rsidRDefault="00E92B5B" w:rsidP="007172AE">
      <w:pPr>
        <w:pStyle w:val="BodyText"/>
      </w:pPr>
      <w:r w:rsidRPr="00B83B3E">
        <w:t>You can also right mouse click on the file name and select open with the Notepad application. Notepad display</w:t>
      </w:r>
      <w:r w:rsidR="00C57C77" w:rsidRPr="00B83B3E">
        <w:t>s</w:t>
      </w:r>
      <w:r w:rsidRPr="00B83B3E">
        <w:t xml:space="preserve"> the results in a common</w:t>
      </w:r>
      <w:r w:rsidR="00EE0CF4">
        <w:t xml:space="preserve"> </w:t>
      </w:r>
      <w:r w:rsidR="00CE01AB" w:rsidRPr="00B83B3E">
        <w:t xml:space="preserve">delimited </w:t>
      </w:r>
      <w:r w:rsidRPr="00B83B3E">
        <w:t>format.</w:t>
      </w:r>
      <w:r w:rsidR="009812A5" w:rsidRPr="00B83B3E">
        <w:t xml:space="preserve"> Once the file is opened in Notepad and if changes are made that you desire to retain, select </w:t>
      </w:r>
      <w:r w:rsidR="009812A5" w:rsidRPr="00B83B3E">
        <w:rPr>
          <w:b/>
        </w:rPr>
        <w:t>File</w:t>
      </w:r>
      <w:r w:rsidR="009812A5" w:rsidRPr="00B83B3E">
        <w:t xml:space="preserve"> and click </w:t>
      </w:r>
      <w:r w:rsidR="009812A5" w:rsidRPr="00B83B3E">
        <w:rPr>
          <w:b/>
        </w:rPr>
        <w:t>Save</w:t>
      </w:r>
      <w:r w:rsidR="009812A5" w:rsidRPr="00B83B3E">
        <w:t xml:space="preserve"> and it save</w:t>
      </w:r>
      <w:r w:rsidR="00C57C77" w:rsidRPr="00B83B3E">
        <w:t>s</w:t>
      </w:r>
      <w:r w:rsidR="009812A5" w:rsidRPr="00B83B3E">
        <w:t xml:space="preserve"> </w:t>
      </w:r>
      <w:r w:rsidR="003A3DF3" w:rsidRPr="00B83B3E">
        <w:t>at</w:t>
      </w:r>
      <w:r w:rsidR="009812A5" w:rsidRPr="00B83B3E">
        <w:t xml:space="preserve"> the existing location as a .csv file type.</w:t>
      </w:r>
    </w:p>
    <w:p w14:paraId="5C3CDCCC" w14:textId="38288BEB" w:rsidR="000E4B5E" w:rsidRPr="00B83B3E" w:rsidRDefault="007A12C3" w:rsidP="00400B72">
      <w:pPr>
        <w:pStyle w:val="Body3PicCaption"/>
      </w:pPr>
      <w:r w:rsidRPr="00B83B3E">
        <w:lastRenderedPageBreak/>
        <w:drawing>
          <wp:inline distT="0" distB="0" distL="0" distR="0" wp14:anchorId="120564D0" wp14:editId="73F94D43">
            <wp:extent cx="4658360" cy="5311775"/>
            <wp:effectExtent l="0" t="0" r="8890" b="3175"/>
            <wp:docPr id="422" name="Picture 422" descr="Displays results in Microsoft Excel format" title="Fig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8" cstate="print"/>
                    <a:srcRect/>
                    <a:stretch>
                      <a:fillRect/>
                    </a:stretch>
                  </pic:blipFill>
                  <pic:spPr bwMode="auto">
                    <a:xfrm>
                      <a:off x="0" y="0"/>
                      <a:ext cx="4658360" cy="5311775"/>
                    </a:xfrm>
                    <a:prstGeom prst="rect">
                      <a:avLst/>
                    </a:prstGeom>
                    <a:noFill/>
                  </pic:spPr>
                </pic:pic>
              </a:graphicData>
            </a:graphic>
          </wp:inline>
        </w:drawing>
      </w:r>
    </w:p>
    <w:p w14:paraId="5C3CDCCD" w14:textId="116CA633" w:rsidR="00301CD0" w:rsidRPr="00B83B3E" w:rsidRDefault="000E4B5E" w:rsidP="00B52F9B">
      <w:pPr>
        <w:pStyle w:val="Caption"/>
        <w:rPr>
          <w:rFonts w:cs="Times New Roman"/>
        </w:rPr>
      </w:pPr>
      <w:bookmarkStart w:id="1922" w:name="_Ref406769978"/>
      <w:bookmarkStart w:id="1923" w:name="_Toc5243566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195</w:t>
      </w:r>
      <w:r w:rsidR="008D502E">
        <w:rPr>
          <w:rFonts w:cs="Times New Roman"/>
        </w:rPr>
        <w:fldChar w:fldCharType="end"/>
      </w:r>
      <w:bookmarkEnd w:id="1922"/>
      <w:r w:rsidR="004636F4">
        <w:rPr>
          <w:rFonts w:cs="Times New Roman"/>
        </w:rPr>
        <w:t>. HIA Search File Save Results.</w:t>
      </w:r>
      <w:bookmarkEnd w:id="1923"/>
    </w:p>
    <w:p w14:paraId="5C3CDCD7" w14:textId="77777777" w:rsidR="00B30349" w:rsidRPr="00B83B3E" w:rsidRDefault="00B30349" w:rsidP="005C0512"/>
    <w:p w14:paraId="5C3CDCD8" w14:textId="77777777" w:rsidR="00C74F93" w:rsidRPr="00B83B3E" w:rsidRDefault="00085EF5" w:rsidP="00A561AD">
      <w:pPr>
        <w:pStyle w:val="Heading3"/>
      </w:pPr>
      <w:bookmarkStart w:id="1924" w:name="_Ref362953745"/>
      <w:bookmarkStart w:id="1925" w:name="_Toc278187868"/>
      <w:r w:rsidRPr="00B83B3E">
        <w:t xml:space="preserve"> </w:t>
      </w:r>
      <w:bookmarkStart w:id="1926" w:name="_Toc508873691"/>
      <w:bookmarkStart w:id="1927" w:name="_Toc508875047"/>
      <w:bookmarkStart w:id="1928" w:name="_Toc508875901"/>
      <w:bookmarkStart w:id="1929" w:name="_Toc524336370"/>
      <w:r w:rsidR="005C0512" w:rsidRPr="00B83B3E">
        <w:t>CAPRI Contract Referral (CCR) – On the Tools Menu</w:t>
      </w:r>
      <w:bookmarkEnd w:id="1924"/>
      <w:bookmarkEnd w:id="1926"/>
      <w:bookmarkEnd w:id="1927"/>
      <w:bookmarkEnd w:id="1928"/>
      <w:bookmarkEnd w:id="1929"/>
    </w:p>
    <w:p w14:paraId="5C3CDCDA" w14:textId="33128B40" w:rsidR="00B30349" w:rsidRPr="00B83B3E" w:rsidRDefault="00B30349" w:rsidP="00055547">
      <w:pPr>
        <w:pStyle w:val="Note"/>
      </w:pPr>
      <w:r w:rsidRPr="005F7F65">
        <w:rPr>
          <w:b/>
        </w:rPr>
        <w:t>NOTE:</w:t>
      </w:r>
      <w:r w:rsidR="00EE0CF4">
        <w:t xml:space="preserve"> </w:t>
      </w:r>
      <w:r w:rsidRPr="00B83B3E">
        <w:t>C &amp; P Users must complete training on use of CCR prior to implementing the application functionality.</w:t>
      </w:r>
      <w:r w:rsidR="00952587">
        <w:t xml:space="preserve"> </w:t>
      </w:r>
      <w:r w:rsidRPr="00B83B3E">
        <w:t>Once trained, the DEM Program Office will authorize the keys be provided to allow for functionality.</w:t>
      </w:r>
    </w:p>
    <w:p w14:paraId="5C3CDCDB" w14:textId="77777777" w:rsidR="00B30349" w:rsidRPr="00B83B3E" w:rsidRDefault="00B30349" w:rsidP="00952587"/>
    <w:p w14:paraId="5C3CDCDC" w14:textId="77777777" w:rsidR="00B30349" w:rsidRPr="00B83B3E" w:rsidRDefault="00B30349" w:rsidP="003918BA">
      <w:r w:rsidRPr="00B83B3E">
        <w:t>DEM Program Office POC:</w:t>
      </w:r>
    </w:p>
    <w:p w14:paraId="5C3CDCDD" w14:textId="77777777" w:rsidR="00B30349" w:rsidRPr="00B83B3E" w:rsidRDefault="00B30349">
      <w:r w:rsidRPr="00B83B3E">
        <w:t xml:space="preserve">Paul </w:t>
      </w:r>
      <w:proofErr w:type="spellStart"/>
      <w:r w:rsidRPr="00B83B3E">
        <w:t>Alcocer</w:t>
      </w:r>
      <w:proofErr w:type="spellEnd"/>
      <w:r w:rsidRPr="00B83B3E">
        <w:t xml:space="preserve">: </w:t>
      </w:r>
      <w:hyperlink r:id="rId249" w:history="1">
        <w:r w:rsidRPr="00B83B3E">
          <w:rPr>
            <w:rStyle w:val="Hyperlink"/>
          </w:rPr>
          <w:t>Paul.alcocer@va.gov</w:t>
        </w:r>
      </w:hyperlink>
    </w:p>
    <w:p w14:paraId="5C3CDCDE" w14:textId="77777777" w:rsidR="00B30349" w:rsidRPr="00B83B3E" w:rsidRDefault="00B30349">
      <w:r w:rsidRPr="00B83B3E">
        <w:t xml:space="preserve">Chuck Sener: </w:t>
      </w:r>
      <w:hyperlink r:id="rId250" w:history="1">
        <w:r w:rsidRPr="00B83B3E">
          <w:rPr>
            <w:rStyle w:val="Hyperlink"/>
          </w:rPr>
          <w:t>Charles.sener@va.gov</w:t>
        </w:r>
      </w:hyperlink>
    </w:p>
    <w:p w14:paraId="5C3CDCDF" w14:textId="77777777" w:rsidR="00B30349" w:rsidRPr="00B83B3E" w:rsidRDefault="00B30349">
      <w:r w:rsidRPr="00B83B3E">
        <w:t xml:space="preserve">Sandra Struck: </w:t>
      </w:r>
      <w:hyperlink r:id="rId251" w:history="1">
        <w:r w:rsidRPr="00B83B3E">
          <w:rPr>
            <w:rStyle w:val="Hyperlink"/>
          </w:rPr>
          <w:t>Sandra.struck@va.gov</w:t>
        </w:r>
      </w:hyperlink>
    </w:p>
    <w:p w14:paraId="5C3CDCE1" w14:textId="77777777" w:rsidR="00C74F93" w:rsidRPr="00B83B3E" w:rsidRDefault="00C74F93" w:rsidP="00EE33FC">
      <w:pPr>
        <w:pStyle w:val="Heading4"/>
      </w:pPr>
      <w:bookmarkStart w:id="1930" w:name="_Toc508873692"/>
      <w:r w:rsidRPr="00B83B3E">
        <w:lastRenderedPageBreak/>
        <w:t>Overview</w:t>
      </w:r>
      <w:bookmarkEnd w:id="1930"/>
    </w:p>
    <w:p w14:paraId="5C3CDCE2" w14:textId="77777777" w:rsidR="00C74F93" w:rsidRPr="00B83B3E" w:rsidRDefault="00C74F93" w:rsidP="00C74F93">
      <w:pPr>
        <w:pStyle w:val="ps4"/>
      </w:pPr>
      <w:r w:rsidRPr="00B83B3E">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B83B3E" w:rsidRDefault="00C74F93" w:rsidP="00EE33FC">
      <w:pPr>
        <w:pStyle w:val="Heading4"/>
      </w:pPr>
      <w:bookmarkStart w:id="1931" w:name="_Toc508873693"/>
      <w:r w:rsidRPr="00B83B3E">
        <w:t>User Setup</w:t>
      </w:r>
      <w:bookmarkEnd w:id="1931"/>
    </w:p>
    <w:p w14:paraId="5C3CDCE4" w14:textId="77777777" w:rsidR="00C74F93" w:rsidRPr="00156BAB" w:rsidRDefault="00C74F93" w:rsidP="00C74F93">
      <w:pPr>
        <w:pStyle w:val="Heading5"/>
        <w:rPr>
          <w:rFonts w:ascii="Times New Roman" w:hAnsi="Times New Roman"/>
        </w:rPr>
      </w:pPr>
      <w:r w:rsidRPr="00156BAB">
        <w:rPr>
          <w:rFonts w:ascii="Times New Roman" w:hAnsi="Times New Roman"/>
        </w:rPr>
        <w:t>Security Key Assignment</w:t>
      </w:r>
    </w:p>
    <w:p w14:paraId="5C3CDCE5" w14:textId="77777777" w:rsidR="00C74F93" w:rsidRPr="00B83B3E" w:rsidRDefault="00C74F93" w:rsidP="009422B6">
      <w:pPr>
        <w:pStyle w:val="ProbSoluHdr"/>
        <w:numPr>
          <w:ilvl w:val="0"/>
          <w:numId w:val="14"/>
        </w:numPr>
        <w:rPr>
          <w:rStyle w:val="ProbSoluHdrChar"/>
          <w:rFonts w:ascii="Times New Roman" w:hAnsi="Times New Roman" w:cs="Times New Roman"/>
        </w:rPr>
      </w:pPr>
      <w:r w:rsidRPr="00B83B3E">
        <w:rPr>
          <w:rStyle w:val="ProbSoluHdrChar"/>
          <w:rFonts w:ascii="Times New Roman" w:hAnsi="Times New Roman" w:cs="Times New Roman"/>
        </w:rPr>
        <w:t>CCR will be available to users who hold the following security key assigned:</w:t>
      </w:r>
    </w:p>
    <w:p w14:paraId="5C3CDCE6" w14:textId="77777777" w:rsidR="00C74F93" w:rsidRPr="00B83B3E" w:rsidRDefault="00C74F93" w:rsidP="009422B6">
      <w:pPr>
        <w:pStyle w:val="ProbSoluHdr"/>
        <w:tabs>
          <w:tab w:val="left" w:pos="3330"/>
        </w:tabs>
        <w:ind w:left="1080"/>
        <w:rPr>
          <w:rStyle w:val="ProbSoluHdrChar"/>
          <w:rFonts w:ascii="Times New Roman" w:hAnsi="Times New Roman" w:cs="Times New Roman"/>
          <w:b/>
        </w:rPr>
      </w:pPr>
      <w:r w:rsidRPr="00B83B3E">
        <w:rPr>
          <w:rStyle w:val="ProbSoluHdrChar"/>
          <w:rFonts w:ascii="Times New Roman" w:hAnsi="Times New Roman" w:cs="Times New Roman"/>
          <w:b/>
        </w:rPr>
        <w:t>DVBA CONTRACTED EXM CCRUSR</w:t>
      </w:r>
    </w:p>
    <w:p w14:paraId="5C3CDCE7" w14:textId="77777777" w:rsidR="009422B6" w:rsidRPr="00B83B3E" w:rsidRDefault="009422B6" w:rsidP="009422B6">
      <w:pPr>
        <w:pStyle w:val="ProbSoluHdr"/>
        <w:tabs>
          <w:tab w:val="left" w:pos="3330"/>
        </w:tabs>
        <w:ind w:left="1080"/>
        <w:rPr>
          <w:rStyle w:val="ProbSoluHdrChar"/>
          <w:rFonts w:ascii="Times New Roman" w:hAnsi="Times New Roman" w:cs="Times New Roman"/>
          <w:b/>
        </w:rPr>
      </w:pPr>
    </w:p>
    <w:p w14:paraId="5C3CDCE8" w14:textId="420F635C" w:rsidR="00C74F93" w:rsidRPr="00B83B3E" w:rsidRDefault="00C74F93" w:rsidP="009422B6">
      <w:pPr>
        <w:tabs>
          <w:tab w:val="left" w:pos="3330"/>
        </w:tabs>
        <w:ind w:left="1080"/>
      </w:pPr>
      <w:r w:rsidRPr="00B83B3E">
        <w:rPr>
          <w:b/>
        </w:rPr>
        <w:t>DESCRIPTION:</w:t>
      </w:r>
      <w:r w:rsidR="00EE0CF4">
        <w:t xml:space="preserve"> </w:t>
      </w:r>
      <w:r w:rsidRPr="00B83B3E">
        <w:t xml:space="preserve"> This security key will allow the CAPRI user access to the CCR menu</w:t>
      </w:r>
      <w:r w:rsidR="009422B6" w:rsidRPr="00B83B3E">
        <w:t xml:space="preserve"> from the Tools menu</w:t>
      </w:r>
      <w:r w:rsidRPr="00B83B3E">
        <w:t xml:space="preserve">. Without this key, CAPRI users will not see the option. </w:t>
      </w:r>
    </w:p>
    <w:p w14:paraId="5C3CDCE9" w14:textId="068C94A2" w:rsidR="000E4B5E" w:rsidRPr="00B83B3E" w:rsidRDefault="007A12C3" w:rsidP="000E4B5E">
      <w:pPr>
        <w:keepNext/>
      </w:pPr>
      <w:r w:rsidRPr="00B83B3E">
        <w:rPr>
          <w:noProof/>
        </w:rPr>
        <w:drawing>
          <wp:inline distT="0" distB="0" distL="0" distR="0" wp14:anchorId="63C783B6" wp14:editId="7814D05B">
            <wp:extent cx="2400300" cy="2600325"/>
            <wp:effectExtent l="0" t="0" r="0" b="9525"/>
            <wp:docPr id="423" name="Picture 2" descr="Displays the Tools Menu with the Capri Contract Referral (CCR) option selected" title="Fig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33DEFAB7" w:rsidR="001A6AE6" w:rsidRPr="00B83B3E" w:rsidRDefault="000E4B5E" w:rsidP="00B52F9B">
      <w:pPr>
        <w:pStyle w:val="Caption"/>
        <w:rPr>
          <w:rFonts w:cs="Times New Roman"/>
        </w:rPr>
      </w:pPr>
      <w:bookmarkStart w:id="1932" w:name="_Toc5243566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196</w:t>
      </w:r>
      <w:r w:rsidR="008D502E">
        <w:rPr>
          <w:rFonts w:cs="Times New Roman"/>
        </w:rPr>
        <w:fldChar w:fldCharType="end"/>
      </w:r>
      <w:r w:rsidR="004636F4">
        <w:rPr>
          <w:rFonts w:cs="Times New Roman"/>
        </w:rPr>
        <w:t>. CAPRI Tolls Menu—CAPRI Contract Referral (CCR) Selection,</w:t>
      </w:r>
      <w:bookmarkEnd w:id="1932"/>
    </w:p>
    <w:p w14:paraId="5C3CDCEB" w14:textId="77777777" w:rsidR="00C74F93" w:rsidRPr="00B83B3E" w:rsidRDefault="00C74F93" w:rsidP="00C74F93">
      <w:pPr>
        <w:ind w:left="360"/>
        <w:rPr>
          <w:noProof/>
        </w:rPr>
      </w:pPr>
    </w:p>
    <w:p w14:paraId="5C3CDCEC" w14:textId="77777777" w:rsidR="00C74F93" w:rsidRPr="00B83B3E" w:rsidRDefault="00C74F93" w:rsidP="009422B6">
      <w:pPr>
        <w:numPr>
          <w:ilvl w:val="0"/>
          <w:numId w:val="14"/>
        </w:numPr>
      </w:pPr>
      <w:r w:rsidRPr="00B83B3E">
        <w:t>CCR users that will need access to the “Admin Tools” menu within CCR will need the following security key assigned:</w:t>
      </w:r>
    </w:p>
    <w:p w14:paraId="5C3CDCED" w14:textId="77777777" w:rsidR="00C74F93" w:rsidRPr="00B83B3E" w:rsidRDefault="00C74F93" w:rsidP="009422B6">
      <w:pPr>
        <w:ind w:left="1080"/>
        <w:rPr>
          <w:rStyle w:val="ts3"/>
          <w:b/>
        </w:rPr>
      </w:pPr>
      <w:r w:rsidRPr="00B83B3E">
        <w:rPr>
          <w:rStyle w:val="ts3"/>
          <w:b/>
        </w:rPr>
        <w:t>DVBA CONTRACTED EXM SPRVSR</w:t>
      </w:r>
    </w:p>
    <w:p w14:paraId="5C3CDCEE" w14:textId="00E239D7" w:rsidR="00C74F93" w:rsidRPr="00B83B3E" w:rsidRDefault="00C74F93" w:rsidP="009422B6">
      <w:pPr>
        <w:ind w:left="1080"/>
        <w:rPr>
          <w:rStyle w:val="ts3"/>
        </w:rPr>
      </w:pPr>
      <w:r w:rsidRPr="00B83B3E">
        <w:rPr>
          <w:rStyle w:val="ts3"/>
          <w:b/>
        </w:rPr>
        <w:t>DESCRIPTION:</w:t>
      </w:r>
      <w:r w:rsidR="00EE0CF4">
        <w:rPr>
          <w:rStyle w:val="ts3"/>
        </w:rPr>
        <w:t xml:space="preserve"> </w:t>
      </w:r>
      <w:r w:rsidRPr="00B83B3E">
        <w:rPr>
          <w:rStyle w:val="ts3"/>
        </w:rPr>
        <w:t>This security key will allow the CAPRI user access to the following options under Admin Tools</w:t>
      </w:r>
      <w:r w:rsidR="009422B6" w:rsidRPr="00B83B3E">
        <w:rPr>
          <w:rStyle w:val="ts3"/>
        </w:rPr>
        <w:t xml:space="preserve"> from within the CAPRI Contract Referral (CCR) window</w:t>
      </w:r>
    </w:p>
    <w:p w14:paraId="5C3CDCEF"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Add/Edit Contractors</w:t>
      </w:r>
    </w:p>
    <w:p w14:paraId="5C3CDCF0"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Delete Exam Check-Out</w:t>
      </w:r>
    </w:p>
    <w:p w14:paraId="5C3CDCF1" w14:textId="77777777" w:rsidR="00C74F93" w:rsidRPr="00B83B3E" w:rsidRDefault="00C74F93" w:rsidP="009422B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Edit Exam Check-In</w:t>
      </w:r>
    </w:p>
    <w:p w14:paraId="5C3CDCF2" w14:textId="77777777" w:rsidR="00C74F93" w:rsidRPr="00B83B3E" w:rsidRDefault="00C74F93" w:rsidP="009422B6">
      <w:pPr>
        <w:pStyle w:val="ListParagraph"/>
        <w:numPr>
          <w:ilvl w:val="0"/>
          <w:numId w:val="0"/>
        </w:numPr>
        <w:ind w:left="4680" w:hanging="360"/>
        <w:contextualSpacing/>
        <w:rPr>
          <w:rStyle w:val="ProbSoluHdrChar"/>
          <w:rFonts w:ascii="Times New Roman" w:hAnsi="Times New Roman" w:cs="Times New Roman"/>
          <w:b w:val="0"/>
        </w:rPr>
      </w:pPr>
    </w:p>
    <w:p w14:paraId="5C3CDCF3" w14:textId="5A2ED1A8" w:rsidR="000E4B5E" w:rsidRPr="00B83B3E" w:rsidRDefault="007A12C3" w:rsidP="000E4B5E">
      <w:pPr>
        <w:keepNext/>
      </w:pPr>
      <w:r w:rsidRPr="00B83B3E">
        <w:rPr>
          <w:rFonts w:eastAsia="Calibri"/>
          <w:noProof/>
        </w:rPr>
        <w:lastRenderedPageBreak/>
        <w:drawing>
          <wp:inline distT="0" distB="0" distL="0" distR="0" wp14:anchorId="296B5B90" wp14:editId="16A47C55">
            <wp:extent cx="2733675" cy="876300"/>
            <wp:effectExtent l="0" t="0" r="9525" b="0"/>
            <wp:docPr id="424" name="Picture 1" descr="Displays Admin Tools Menu options" title="Fig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2E379181" w:rsidR="00C74F93" w:rsidRPr="00B83B3E" w:rsidRDefault="000E4B5E" w:rsidP="00B52F9B">
      <w:pPr>
        <w:pStyle w:val="Caption"/>
        <w:rPr>
          <w:rStyle w:val="ProbSoluHdrChar"/>
          <w:rFonts w:ascii="Times New Roman" w:hAnsi="Times New Roman" w:cs="Times New Roman"/>
          <w:b/>
          <w:sz w:val="22"/>
        </w:rPr>
      </w:pPr>
      <w:bookmarkStart w:id="1933" w:name="_Toc5243566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197</w:t>
      </w:r>
      <w:r w:rsidR="008D502E">
        <w:rPr>
          <w:rFonts w:cs="Times New Roman"/>
        </w:rPr>
        <w:fldChar w:fldCharType="end"/>
      </w:r>
      <w:r w:rsidR="00135269">
        <w:rPr>
          <w:rFonts w:cs="Times New Roman"/>
        </w:rPr>
        <w:t>. CCR Admin Tools Menu.</w:t>
      </w:r>
      <w:bookmarkEnd w:id="1933"/>
    </w:p>
    <w:p w14:paraId="5C3CDCF6" w14:textId="77777777" w:rsidR="00C74F93" w:rsidRPr="00B83B3E" w:rsidRDefault="00C74F93" w:rsidP="00C74F93">
      <w:pPr>
        <w:ind w:left="360"/>
      </w:pPr>
    </w:p>
    <w:p w14:paraId="5C3CDCF7" w14:textId="77777777" w:rsidR="009422B6" w:rsidRPr="00B83B3E" w:rsidRDefault="009422B6" w:rsidP="00EE33FC">
      <w:pPr>
        <w:pStyle w:val="Heading4"/>
      </w:pPr>
      <w:bookmarkStart w:id="1934" w:name="_Toc508873694"/>
      <w:r w:rsidRPr="00B83B3E">
        <w:t>CAPRI Contract Referral Process</w:t>
      </w:r>
      <w:bookmarkEnd w:id="1934"/>
    </w:p>
    <w:p w14:paraId="5C3CDCF8" w14:textId="026EE3A0" w:rsidR="005C0512" w:rsidRPr="00B83B3E" w:rsidRDefault="005C0512" w:rsidP="005C0512">
      <w:pPr>
        <w:pStyle w:val="ProbSoluHdr"/>
        <w:rPr>
          <w:rStyle w:val="ProbSoluHdrChar"/>
          <w:rFonts w:ascii="Times New Roman" w:hAnsi="Times New Roman" w:cs="Times New Roman"/>
        </w:rPr>
      </w:pPr>
      <w:r w:rsidRPr="00B83B3E">
        <w:rPr>
          <w:rStyle w:val="ProbSoluHdrChar"/>
          <w:rFonts w:ascii="Times New Roman" w:hAnsi="Times New Roman" w:cs="Times New Roman"/>
        </w:rPr>
        <w:t>CAPRI Contract Referral (CCR) has been integrated into CAPRI and is available under the Tools menu.</w:t>
      </w:r>
      <w:r w:rsidR="00EE0CF4">
        <w:rPr>
          <w:rStyle w:val="ProbSoluHdrChar"/>
          <w:rFonts w:ascii="Times New Roman" w:hAnsi="Times New Roman" w:cs="Times New Roman"/>
        </w:rPr>
        <w:t xml:space="preserve"> </w:t>
      </w:r>
      <w:r w:rsidRPr="00B83B3E">
        <w:rPr>
          <w:rStyle w:val="ProbSoluHdrChar"/>
          <w:rFonts w:ascii="Times New Roman" w:hAnsi="Times New Roman" w:cs="Times New Roman"/>
        </w:rPr>
        <w:t xml:space="preserve">Please refer to “CAPRI Help” </w:t>
      </w:r>
      <w:r w:rsidR="009422B6" w:rsidRPr="00B83B3E">
        <w:rPr>
          <w:rStyle w:val="ProbSoluHdrChar"/>
          <w:rFonts w:ascii="Times New Roman" w:hAnsi="Times New Roman" w:cs="Times New Roman"/>
        </w:rPr>
        <w:t>for Overview</w:t>
      </w:r>
      <w:r w:rsidRPr="00B83B3E">
        <w:rPr>
          <w:rStyle w:val="ProbSoluHdrChar"/>
          <w:rFonts w:ascii="Times New Roman" w:hAnsi="Times New Roman" w:cs="Times New Roman"/>
        </w:rPr>
        <w:t xml:space="preserve"> of the CCR process.</w:t>
      </w:r>
      <w:r w:rsidR="00EE0CF4">
        <w:rPr>
          <w:rStyle w:val="ProbSoluHdrChar"/>
          <w:rFonts w:ascii="Times New Roman" w:hAnsi="Times New Roman" w:cs="Times New Roman"/>
        </w:rPr>
        <w:t xml:space="preserve"> </w:t>
      </w:r>
      <w:r w:rsidR="009422B6" w:rsidRPr="00B83B3E">
        <w:rPr>
          <w:rStyle w:val="ProbSoluHdrChar"/>
          <w:rFonts w:ascii="Times New Roman" w:hAnsi="Times New Roman" w:cs="Times New Roman"/>
        </w:rPr>
        <w:t xml:space="preserve">To access CAPRI </w:t>
      </w:r>
      <w:proofErr w:type="gramStart"/>
      <w:r w:rsidR="009422B6" w:rsidRPr="00B83B3E">
        <w:rPr>
          <w:rStyle w:val="ProbSoluHdrChar"/>
          <w:rFonts w:ascii="Times New Roman" w:hAnsi="Times New Roman" w:cs="Times New Roman"/>
        </w:rPr>
        <w:t>Help</w:t>
      </w:r>
      <w:proofErr w:type="gramEnd"/>
      <w:r w:rsidR="009422B6" w:rsidRPr="00B83B3E">
        <w:rPr>
          <w:rStyle w:val="ProbSoluHdrChar"/>
          <w:rFonts w:ascii="Times New Roman" w:hAnsi="Times New Roman" w:cs="Times New Roman"/>
        </w:rPr>
        <w:t xml:space="preserve"> click on the “Help” menu and choose CAPRI Help F1 or just click F1</w:t>
      </w:r>
      <w:r w:rsidR="00D23E69" w:rsidRPr="00B83B3E">
        <w:rPr>
          <w:rStyle w:val="ProbSoluHdrChar"/>
          <w:rFonts w:ascii="Times New Roman" w:hAnsi="Times New Roman" w:cs="Times New Roman"/>
        </w:rPr>
        <w:t xml:space="preserve"> (shown in </w:t>
      </w:r>
      <w:r w:rsidR="001A6AE6" w:rsidRPr="00B83B3E">
        <w:rPr>
          <w:rStyle w:val="ProbSoluHdrChar"/>
          <w:rFonts w:ascii="Times New Roman" w:hAnsi="Times New Roman" w:cs="Times New Roman"/>
        </w:rPr>
        <w:t>(</w:t>
      </w:r>
      <w:r w:rsidR="006B469D" w:rsidRPr="00B83B3E">
        <w:rPr>
          <w:rStyle w:val="ProbSoluHdrChar"/>
          <w:rFonts w:ascii="Times New Roman" w:hAnsi="Times New Roman" w:cs="Times New Roman"/>
          <w:b/>
        </w:rPr>
        <w:fldChar w:fldCharType="begin"/>
      </w:r>
      <w:r w:rsidR="006B469D" w:rsidRPr="00B83B3E">
        <w:rPr>
          <w:rStyle w:val="ProbSoluHdrChar"/>
          <w:rFonts w:ascii="Times New Roman" w:hAnsi="Times New Roman" w:cs="Times New Roman"/>
        </w:rPr>
        <w:instrText xml:space="preserve"> REF _Ref406769873 \h </w:instrText>
      </w:r>
      <w:r w:rsidR="00B83B3E">
        <w:rPr>
          <w:rStyle w:val="ProbSoluHdrChar"/>
          <w:rFonts w:ascii="Times New Roman" w:hAnsi="Times New Roman" w:cs="Times New Roman"/>
          <w:b/>
        </w:rPr>
        <w:instrText xml:space="preserve"> \* MERGEFORMAT </w:instrText>
      </w:r>
      <w:r w:rsidR="006B469D" w:rsidRPr="00B83B3E">
        <w:rPr>
          <w:rStyle w:val="ProbSoluHdrChar"/>
          <w:rFonts w:ascii="Times New Roman" w:hAnsi="Times New Roman" w:cs="Times New Roman"/>
          <w:b/>
        </w:rPr>
      </w:r>
      <w:r w:rsidR="006B469D" w:rsidRPr="00B83B3E">
        <w:rPr>
          <w:rStyle w:val="ProbSoluHdrChar"/>
          <w:rFonts w:ascii="Times New Roman" w:hAnsi="Times New Roman" w:cs="Times New Roman"/>
          <w:b/>
        </w:rPr>
        <w:fldChar w:fldCharType="separate"/>
      </w:r>
      <w:r w:rsidR="00291D99" w:rsidRPr="00291D99">
        <w:rPr>
          <w:rFonts w:ascii="Times New Roman" w:hAnsi="Times New Roman" w:cs="Times New Roman"/>
        </w:rPr>
        <w:t xml:space="preserve">Figure </w:t>
      </w:r>
      <w:r w:rsidR="00291D99" w:rsidRPr="00291D99">
        <w:rPr>
          <w:rFonts w:ascii="Times New Roman" w:hAnsi="Times New Roman" w:cs="Times New Roman"/>
          <w:noProof/>
        </w:rPr>
        <w:t>2</w:t>
      </w:r>
      <w:r w:rsidR="00291D99" w:rsidRPr="00291D99">
        <w:rPr>
          <w:rFonts w:ascii="Times New Roman" w:hAnsi="Times New Roman" w:cs="Times New Roman"/>
          <w:noProof/>
        </w:rPr>
        <w:noBreakHyphen/>
        <w:t>233</w:t>
      </w:r>
      <w:r w:rsidR="006B469D" w:rsidRPr="00B83B3E">
        <w:rPr>
          <w:rStyle w:val="ProbSoluHdrChar"/>
          <w:rFonts w:ascii="Times New Roman" w:hAnsi="Times New Roman" w:cs="Times New Roman"/>
          <w:b/>
        </w:rPr>
        <w:fldChar w:fldCharType="end"/>
      </w:r>
      <w:r w:rsidR="00135269">
        <w:rPr>
          <w:rStyle w:val="ProbSoluHdrChar"/>
          <w:rFonts w:ascii="Times New Roman" w:hAnsi="Times New Roman" w:cs="Times New Roman"/>
          <w:b/>
        </w:rPr>
        <w:t>)</w:t>
      </w:r>
      <w:r w:rsidR="001A6AE6" w:rsidRPr="00B83B3E">
        <w:rPr>
          <w:rStyle w:val="ProbSoluHdrChar"/>
          <w:rFonts w:ascii="Times New Roman" w:hAnsi="Times New Roman" w:cs="Times New Roman"/>
        </w:rPr>
        <w:t xml:space="preserve"> </w:t>
      </w:r>
      <w:r w:rsidR="00C4456F" w:rsidRPr="00B83B3E">
        <w:rPr>
          <w:rStyle w:val="ProbSoluHdrChar"/>
          <w:rFonts w:ascii="Times New Roman" w:hAnsi="Times New Roman" w:cs="Times New Roman"/>
        </w:rPr>
        <w:t xml:space="preserve">and </w:t>
      </w:r>
      <w:r w:rsidR="00A100AB" w:rsidRPr="00B83B3E">
        <w:rPr>
          <w:rStyle w:val="ProbSoluHdrChar"/>
          <w:rFonts w:ascii="Times New Roman" w:hAnsi="Times New Roman" w:cs="Times New Roman"/>
        </w:rPr>
        <w:t>(</w:t>
      </w:r>
      <w:r w:rsidR="00135269" w:rsidRPr="00135269">
        <w:rPr>
          <w:rStyle w:val="ProbSoluHdrChar"/>
          <w:rFonts w:ascii="Times New Roman" w:hAnsi="Times New Roman" w:cs="Times New Roman"/>
        </w:rPr>
        <w:fldChar w:fldCharType="begin"/>
      </w:r>
      <w:r w:rsidR="00135269" w:rsidRPr="00156BAB">
        <w:rPr>
          <w:rStyle w:val="ProbSoluHdrChar"/>
          <w:rFonts w:ascii="Times New Roman" w:hAnsi="Times New Roman" w:cs="Times New Roman"/>
        </w:rPr>
        <w:instrText xml:space="preserve"> REF _Ref510105730 \h </w:instrText>
      </w:r>
      <w:r w:rsidR="00135269">
        <w:rPr>
          <w:rStyle w:val="ProbSoluHdrChar"/>
          <w:rFonts w:ascii="Times New Roman" w:hAnsi="Times New Roman" w:cs="Times New Roman"/>
        </w:rPr>
        <w:instrText xml:space="preserve"> \* MERGEFORMAT </w:instrText>
      </w:r>
      <w:r w:rsidR="00135269" w:rsidRPr="00135269">
        <w:rPr>
          <w:rStyle w:val="ProbSoluHdrChar"/>
          <w:rFonts w:ascii="Times New Roman" w:hAnsi="Times New Roman" w:cs="Times New Roman"/>
        </w:rPr>
      </w:r>
      <w:r w:rsidR="00135269" w:rsidRPr="00135269">
        <w:rPr>
          <w:rStyle w:val="ProbSoluHdrChar"/>
          <w:rFonts w:ascii="Times New Roman" w:hAnsi="Times New Roman" w:cs="Times New Roman"/>
        </w:rPr>
        <w:fldChar w:fldCharType="separate"/>
      </w:r>
      <w:r w:rsidR="00291D99" w:rsidRPr="00291D99">
        <w:rPr>
          <w:rFonts w:ascii="Times New Roman" w:hAnsi="Times New Roman" w:cs="Times New Roman"/>
        </w:rPr>
        <w:t xml:space="preserve">Figure </w:t>
      </w:r>
      <w:r w:rsidR="00291D99" w:rsidRPr="00291D99">
        <w:rPr>
          <w:rFonts w:ascii="Times New Roman" w:hAnsi="Times New Roman" w:cs="Times New Roman"/>
          <w:noProof/>
        </w:rPr>
        <w:t>2</w:t>
      </w:r>
      <w:r w:rsidR="00291D99" w:rsidRPr="00291D99">
        <w:rPr>
          <w:rFonts w:ascii="Times New Roman" w:hAnsi="Times New Roman" w:cs="Times New Roman"/>
          <w:noProof/>
        </w:rPr>
        <w:noBreakHyphen/>
        <w:t>234</w:t>
      </w:r>
      <w:r w:rsidR="00135269" w:rsidRPr="00135269">
        <w:rPr>
          <w:rStyle w:val="ProbSoluHdrChar"/>
          <w:rFonts w:ascii="Times New Roman" w:hAnsi="Times New Roman" w:cs="Times New Roman"/>
        </w:rPr>
        <w:fldChar w:fldCharType="end"/>
      </w:r>
      <w:r w:rsidR="00C4456F" w:rsidRPr="00135269">
        <w:rPr>
          <w:rStyle w:val="ProbSoluHdrChar"/>
          <w:rFonts w:ascii="Times New Roman" w:hAnsi="Times New Roman" w:cs="Times New Roman"/>
        </w:rPr>
        <w:t>)</w:t>
      </w:r>
      <w:r w:rsidR="009422B6" w:rsidRPr="00135269">
        <w:rPr>
          <w:rStyle w:val="ProbSoluHdrChar"/>
          <w:rFonts w:ascii="Times New Roman" w:hAnsi="Times New Roman" w:cs="Times New Roman"/>
        </w:rPr>
        <w:t xml:space="preserve">. </w:t>
      </w:r>
    </w:p>
    <w:p w14:paraId="5C3CDCF9" w14:textId="77777777" w:rsidR="005C0512" w:rsidRPr="00B83B3E" w:rsidRDefault="005C0512" w:rsidP="005C0512">
      <w:pPr>
        <w:pStyle w:val="ProbSoluHdr"/>
        <w:rPr>
          <w:rStyle w:val="ProbSoluHdrChar"/>
          <w:rFonts w:ascii="Times New Roman" w:hAnsi="Times New Roman" w:cs="Times New Roman"/>
        </w:rPr>
      </w:pPr>
    </w:p>
    <w:p w14:paraId="5C3CDCFA" w14:textId="512E0CD2" w:rsidR="000E4B5E" w:rsidRPr="00B83B3E" w:rsidRDefault="007A12C3" w:rsidP="000E4B5E">
      <w:pPr>
        <w:pStyle w:val="ProbSoluHdr"/>
        <w:ind w:left="0"/>
        <w:rPr>
          <w:rFonts w:ascii="Times New Roman" w:hAnsi="Times New Roman" w:cs="Times New Roman"/>
        </w:rPr>
      </w:pPr>
      <w:r w:rsidRPr="00B83B3E">
        <w:rPr>
          <w:rFonts w:ascii="Times New Roman" w:hAnsi="Times New Roman" w:cs="Times New Roman"/>
          <w:b w:val="0"/>
          <w:noProof/>
        </w:rPr>
        <w:drawing>
          <wp:inline distT="0" distB="0" distL="0" distR="0" wp14:anchorId="64B7B6DA" wp14:editId="76EEA534">
            <wp:extent cx="5343525" cy="2809875"/>
            <wp:effectExtent l="0" t="0" r="9525" b="9525"/>
            <wp:docPr id="425" name="Picture 3" descr="Displays CAPRI Contract Referral (CCR) Help document screen capture" title="Fig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3DF0D30B" w:rsidR="005C0512" w:rsidRPr="00B83B3E" w:rsidRDefault="000E4B5E" w:rsidP="00B52F9B">
      <w:pPr>
        <w:pStyle w:val="Caption"/>
        <w:rPr>
          <w:rFonts w:cs="Times New Roman"/>
        </w:rPr>
      </w:pPr>
      <w:bookmarkStart w:id="1935" w:name="_Ref406769873"/>
      <w:bookmarkStart w:id="1936" w:name="_Toc5243566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198</w:t>
      </w:r>
      <w:r w:rsidR="008D502E">
        <w:rPr>
          <w:rFonts w:cs="Times New Roman"/>
        </w:rPr>
        <w:fldChar w:fldCharType="end"/>
      </w:r>
      <w:bookmarkEnd w:id="1935"/>
      <w:r w:rsidR="00135269">
        <w:rPr>
          <w:rFonts w:cs="Times New Roman"/>
        </w:rPr>
        <w:t>. CAPRI Help—CCR View.</w:t>
      </w:r>
      <w:bookmarkEnd w:id="1936"/>
    </w:p>
    <w:p w14:paraId="5C3CDCFC" w14:textId="573B8B6D" w:rsidR="001A6AE6" w:rsidRPr="00B02DC4" w:rsidRDefault="001A6AE6" w:rsidP="00B02DC4"/>
    <w:p w14:paraId="5C3CDCFD" w14:textId="77777777" w:rsidR="005C0512" w:rsidRPr="00B02DC4" w:rsidRDefault="005C0512" w:rsidP="00B02DC4">
      <w:pPr>
        <w:rPr>
          <w:rFonts w:eastAsia="Calibri"/>
        </w:rPr>
      </w:pPr>
    </w:p>
    <w:p w14:paraId="5C3CDCFE" w14:textId="6EAEB89E" w:rsidR="000E4B5E" w:rsidRPr="00B83B3E" w:rsidRDefault="007A12C3" w:rsidP="007A12C3">
      <w:pPr>
        <w:keepNext/>
        <w:ind w:left="360"/>
      </w:pPr>
      <w:r w:rsidRPr="00B83B3E">
        <w:rPr>
          <w:noProof/>
        </w:rPr>
        <w:lastRenderedPageBreak/>
        <w:drawing>
          <wp:inline distT="0" distB="0" distL="0" distR="0" wp14:anchorId="79CA9459" wp14:editId="6BAA0CE5">
            <wp:extent cx="5838825" cy="4029075"/>
            <wp:effectExtent l="0" t="0" r="9525" b="9525"/>
            <wp:docPr id="426" name="Picture 426" descr="Displays CAPRI Contract Referral (CCR) Help document screen capture of Overview Process" title="Fig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5"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2819F313" w:rsidR="005C0512" w:rsidRPr="00B83B3E" w:rsidRDefault="000E4B5E" w:rsidP="00B52F9B">
      <w:pPr>
        <w:pStyle w:val="Caption"/>
        <w:rPr>
          <w:rFonts w:cs="Times New Roman"/>
        </w:rPr>
      </w:pPr>
      <w:bookmarkStart w:id="1937" w:name="_Ref510105730"/>
      <w:bookmarkStart w:id="1938" w:name="_Toc5243566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199</w:t>
      </w:r>
      <w:r w:rsidR="008D502E">
        <w:rPr>
          <w:rFonts w:cs="Times New Roman"/>
        </w:rPr>
        <w:fldChar w:fldCharType="end"/>
      </w:r>
      <w:bookmarkEnd w:id="1937"/>
      <w:r w:rsidR="00135269">
        <w:rPr>
          <w:rFonts w:cs="Times New Roman"/>
        </w:rPr>
        <w:t>. CAPRI Help—Overview of CCR.</w:t>
      </w:r>
      <w:bookmarkEnd w:id="1938"/>
    </w:p>
    <w:p w14:paraId="5C3CDD00" w14:textId="77777777" w:rsidR="00757614" w:rsidRPr="00B83B3E" w:rsidRDefault="00596878" w:rsidP="00EE33FC">
      <w:pPr>
        <w:pStyle w:val="Heading4"/>
      </w:pPr>
      <w:bookmarkStart w:id="1939" w:name="_Toc508873695"/>
      <w:bookmarkStart w:id="1940" w:name="_Toc401580565"/>
      <w:r w:rsidRPr="00B83B3E">
        <w:t>CAPRI Contract Referral (CCR) – Notify DAS of vendor exam requests</w:t>
      </w:r>
      <w:bookmarkEnd w:id="1939"/>
    </w:p>
    <w:p w14:paraId="5C3CDD02" w14:textId="77777777" w:rsidR="00596878" w:rsidRPr="00B83B3E" w:rsidRDefault="00596878" w:rsidP="00596878">
      <w:r w:rsidRPr="00B83B3E">
        <w:t xml:space="preserve">CAPRI (CCR) has been modified to notify DAS that a new 2507 Exam Request has been submitted for a </w:t>
      </w:r>
      <w:r w:rsidRPr="00B83B3E">
        <w:rPr>
          <w:b/>
        </w:rPr>
        <w:t>DAS enabled vendor</w:t>
      </w:r>
      <w:r w:rsidRPr="00B83B3E">
        <w:t xml:space="preserve">, currently those vendors are </w:t>
      </w:r>
      <w:r w:rsidRPr="00B83B3E">
        <w:rPr>
          <w:b/>
          <w:i/>
          <w:color w:val="FF0000"/>
        </w:rPr>
        <w:t>Logistics Health Incorporated (LHI) and</w:t>
      </w:r>
      <w:r w:rsidRPr="00B83B3E">
        <w:rPr>
          <w:b/>
          <w:i/>
        </w:rPr>
        <w:t xml:space="preserve"> </w:t>
      </w:r>
      <w:r w:rsidRPr="00B83B3E">
        <w:rPr>
          <w:b/>
          <w:i/>
          <w:color w:val="FF0000"/>
        </w:rPr>
        <w:t>Medical Services of Los Angeles (MSLA)</w:t>
      </w:r>
      <w:r w:rsidRPr="00B83B3E">
        <w:rPr>
          <w:color w:val="FF0000"/>
        </w:rPr>
        <w:t>.</w:t>
      </w:r>
      <w:r w:rsidRPr="00B83B3E">
        <w:t xml:space="preserve"> The VHA user may assign one or many exams from the 2507 Exam Request to a vendor.</w:t>
      </w:r>
    </w:p>
    <w:p w14:paraId="5C3CDD04" w14:textId="77777777" w:rsidR="00596878" w:rsidRPr="00B83B3E" w:rsidRDefault="00596878" w:rsidP="00596878">
      <w:r w:rsidRPr="00B83B3E">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7" w14:textId="77777777" w:rsidR="00596878" w:rsidRPr="00B83B3E" w:rsidRDefault="00596878" w:rsidP="00596878"/>
    <w:p w14:paraId="5C3CDD08" w14:textId="77777777" w:rsidR="00596878" w:rsidRPr="00B83B3E" w:rsidRDefault="00596878" w:rsidP="00EE33FC">
      <w:pPr>
        <w:pStyle w:val="Heading4"/>
      </w:pPr>
      <w:bookmarkStart w:id="1941" w:name="_Toc508873696"/>
      <w:r w:rsidRPr="00B83B3E">
        <w:t xml:space="preserve">CAPRI Contract Referral (CCR) pending under review exams </w:t>
      </w:r>
      <w:r w:rsidR="00FD725D" w:rsidRPr="00B83B3E">
        <w:t xml:space="preserve">via DAS </w:t>
      </w:r>
      <w:r w:rsidRPr="00B83B3E">
        <w:t>– Alerts Screen</w:t>
      </w:r>
      <w:bookmarkEnd w:id="1941"/>
    </w:p>
    <w:p w14:paraId="5C3CDD0A" w14:textId="0AB8318C" w:rsidR="00596878" w:rsidRPr="00B83B3E" w:rsidRDefault="00596878" w:rsidP="00596878">
      <w:pPr>
        <w:pStyle w:val="BodyText"/>
        <w:rPr>
          <w:b/>
          <w:i/>
          <w:color w:val="FF0000"/>
        </w:rPr>
      </w:pPr>
      <w:r w:rsidRPr="00B83B3E">
        <w:rPr>
          <w:szCs w:val="24"/>
        </w:rPr>
        <w:t xml:space="preserve">When CAPRI users, that have access to </w:t>
      </w:r>
      <w:r w:rsidRPr="00B83B3E">
        <w:rPr>
          <w:b/>
          <w:szCs w:val="24"/>
        </w:rPr>
        <w:t>CAPRI Contract Referral (CCR),</w:t>
      </w:r>
      <w:r w:rsidR="00EE0CF4">
        <w:rPr>
          <w:b/>
          <w:szCs w:val="24"/>
        </w:rPr>
        <w:t xml:space="preserve"> </w:t>
      </w:r>
      <w:r w:rsidRPr="00B83B3E">
        <w:rPr>
          <w:szCs w:val="24"/>
        </w:rPr>
        <w:t>log into CAPRI, any exam results from a vendor that are in a status of pending review will display in the alerts screen as “</w:t>
      </w:r>
      <w:r w:rsidRPr="00B83B3E">
        <w:rPr>
          <w:b/>
          <w:szCs w:val="24"/>
        </w:rPr>
        <w:t>You have # vendor exam requests pending review</w:t>
      </w:r>
      <w:proofErr w:type="gramStart"/>
      <w:r w:rsidRPr="00B83B3E">
        <w:rPr>
          <w:b/>
          <w:szCs w:val="24"/>
        </w:rPr>
        <w:t>”.</w:t>
      </w:r>
      <w:proofErr w:type="gramEnd"/>
    </w:p>
    <w:p w14:paraId="5469E846" w14:textId="08A18494" w:rsidR="00324F6D" w:rsidRPr="00B83B3E" w:rsidRDefault="00731294" w:rsidP="00055547">
      <w:pPr>
        <w:pStyle w:val="Note"/>
      </w:pPr>
      <w:r>
        <w:rPr>
          <w:b/>
        </w:rPr>
        <w:t>NOTE:</w:t>
      </w:r>
      <w:r w:rsidR="00596878" w:rsidRPr="00731294">
        <w:t xml:space="preserve"> </w:t>
      </w:r>
      <w:r w:rsidR="00065A6D">
        <w:t>P</w:t>
      </w:r>
      <w:r w:rsidR="00596878" w:rsidRPr="00731294">
        <w:t>ending under review exams will only be displayed for vendors that utilize DAS for sending and receiving exams results.</w:t>
      </w:r>
    </w:p>
    <w:p w14:paraId="5C3CDD0E" w14:textId="77777777" w:rsidR="00596878" w:rsidRPr="00B83B3E" w:rsidRDefault="00596878" w:rsidP="001C720C">
      <w:pPr>
        <w:pStyle w:val="Body3PicCaption"/>
      </w:pPr>
      <w:r w:rsidRPr="00B83B3E">
        <w:lastRenderedPageBreak/>
        <w:t>The user may select Continue to bypass the alerts and go to the Patient Selector screen and access the Tools|CAPRI Contract Referral menu to perform CCR tasks needed to review, approve, or mark the exam insufficient from the Vendor.</w:t>
      </w:r>
    </w:p>
    <w:p w14:paraId="5C3CDD0F" w14:textId="3FED678E" w:rsidR="00596878" w:rsidRPr="00B83B3E" w:rsidRDefault="007A12C3" w:rsidP="00596878">
      <w:r w:rsidRPr="00B83B3E">
        <w:rPr>
          <w:noProof/>
        </w:rPr>
        <w:drawing>
          <wp:inline distT="0" distB="0" distL="0" distR="0" wp14:anchorId="54D06961" wp14:editId="5A677F89">
            <wp:extent cx="4976446" cy="3103685"/>
            <wp:effectExtent l="0" t="0" r="0" b="1905"/>
            <wp:docPr id="427" name="Picture 427" descr="Displays CAPRI Alerts screen" title="Fig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1" w14:textId="2625355C" w:rsidR="00596878" w:rsidRPr="00B83B3E" w:rsidRDefault="000E4B5E" w:rsidP="00B52F9B">
      <w:pPr>
        <w:pStyle w:val="Caption"/>
        <w:rPr>
          <w:rFonts w:cs="Times New Roman"/>
        </w:rPr>
      </w:pPr>
      <w:bookmarkStart w:id="1942" w:name="_Toc5243566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200</w:t>
      </w:r>
      <w:r w:rsidR="008D502E">
        <w:rPr>
          <w:rFonts w:cs="Times New Roman"/>
        </w:rPr>
        <w:fldChar w:fldCharType="end"/>
      </w:r>
      <w:r w:rsidR="00135269">
        <w:rPr>
          <w:rFonts w:cs="Times New Roman"/>
        </w:rPr>
        <w:t>.</w:t>
      </w:r>
      <w:r w:rsidR="00065A6D">
        <w:rPr>
          <w:rFonts w:cs="Times New Roman"/>
        </w:rPr>
        <w:t>CAPRI Alerts View—Resolve Exam Alert.</w:t>
      </w:r>
      <w:bookmarkEnd w:id="1942"/>
    </w:p>
    <w:p w14:paraId="5C3CDD13" w14:textId="6E9BC564" w:rsidR="00596878" w:rsidRPr="00B83B3E" w:rsidRDefault="00596878" w:rsidP="00596878">
      <w:r w:rsidRPr="00B83B3E">
        <w:t xml:space="preserve">The user clicks the </w:t>
      </w:r>
      <w:r w:rsidRPr="00B83B3E">
        <w:rPr>
          <w:b/>
        </w:rPr>
        <w:t>Resolve This Alert</w:t>
      </w:r>
      <w:r w:rsidRPr="00B83B3E">
        <w:t xml:space="preserve"> button to be taken to the </w:t>
      </w:r>
      <w:r w:rsidRPr="00B83B3E">
        <w:rPr>
          <w:b/>
        </w:rPr>
        <w:t xml:space="preserve">Manifests Pending </w:t>
      </w:r>
      <w:r w:rsidR="00183139" w:rsidRPr="00B83B3E">
        <w:rPr>
          <w:b/>
        </w:rPr>
        <w:t>Under</w:t>
      </w:r>
      <w:r w:rsidRPr="00B83B3E">
        <w:rPr>
          <w:b/>
        </w:rPr>
        <w:t xml:space="preserve">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needed to review, approve, or mark the exam insufficient from the vendor.</w:t>
      </w:r>
    </w:p>
    <w:p w14:paraId="5C3CDD16" w14:textId="3767DC83" w:rsidR="00757614" w:rsidRPr="00B83B3E" w:rsidRDefault="00757614" w:rsidP="00EE33FC">
      <w:pPr>
        <w:pStyle w:val="Heading4"/>
      </w:pPr>
      <w:bookmarkStart w:id="1943" w:name="_Toc508873697"/>
      <w:r w:rsidRPr="00B83B3E">
        <w:t>CAPRI Contract Referral (CCR) – Retrieve exam results with status of pending under review from DAS</w:t>
      </w:r>
      <w:bookmarkEnd w:id="1940"/>
      <w:bookmarkEnd w:id="1943"/>
    </w:p>
    <w:p w14:paraId="5C3CDD18" w14:textId="399BB8D6" w:rsidR="00757614" w:rsidRPr="00B83B3E" w:rsidRDefault="00757614" w:rsidP="00757614">
      <w:pPr>
        <w:pStyle w:val="NormalIndent"/>
        <w:ind w:left="0"/>
      </w:pPr>
      <w:r w:rsidRPr="00B83B3E">
        <w:t>To retrieve exam results from DAS, from a DAS enabled vendor, with a status of pending under review</w:t>
      </w:r>
      <w:r w:rsidR="00183139" w:rsidRPr="00B83B3E">
        <w:t>, the</w:t>
      </w:r>
      <w:r w:rsidRPr="00B83B3E">
        <w:t xml:space="preserve"> user will click </w:t>
      </w:r>
      <w:r w:rsidRPr="00B83B3E">
        <w:rPr>
          <w:b/>
        </w:rPr>
        <w:t xml:space="preserve">“Download Exam Results” </w:t>
      </w:r>
      <w:r w:rsidRPr="00B83B3E">
        <w:t>button.</w:t>
      </w:r>
      <w:r w:rsidR="00EE0CF4">
        <w:t xml:space="preserve"> </w:t>
      </w:r>
      <w:r w:rsidRPr="00B83B3E">
        <w:t>Once the results have been downloaded the exams will be removed from the “</w:t>
      </w:r>
      <w:r w:rsidRPr="00B83B3E">
        <w:rPr>
          <w:b/>
        </w:rPr>
        <w:t>Contracted 2507 Requests and Exams</w:t>
      </w:r>
      <w:r w:rsidRPr="00B83B3E">
        <w:t>” window with a referral status of “</w:t>
      </w:r>
      <w:r w:rsidRPr="00B83B3E">
        <w:rPr>
          <w:b/>
        </w:rPr>
        <w:t>Pending Referrals</w:t>
      </w:r>
      <w:r w:rsidR="00F432AE" w:rsidRPr="00B83B3E">
        <w:t>.”</w:t>
      </w:r>
    </w:p>
    <w:p w14:paraId="5C3CDD19" w14:textId="77777777" w:rsidR="00757614" w:rsidRPr="00B83B3E" w:rsidRDefault="00757614" w:rsidP="00757614">
      <w:pPr>
        <w:pStyle w:val="NormalIndent"/>
        <w:ind w:left="0"/>
      </w:pPr>
    </w:p>
    <w:p w14:paraId="5C3CDD1A" w14:textId="11AA8A7B" w:rsidR="000E4B5E" w:rsidRPr="00B83B3E" w:rsidRDefault="00DB66D4" w:rsidP="000E4B5E">
      <w:pPr>
        <w:pStyle w:val="NormalIndent"/>
        <w:keepNext/>
        <w:ind w:left="0"/>
      </w:pPr>
      <w:r w:rsidRPr="00B83B3E">
        <w:rPr>
          <w:noProof/>
        </w:rPr>
        <w:lastRenderedPageBreak/>
        <w:drawing>
          <wp:inline distT="0" distB="0" distL="0" distR="0" wp14:anchorId="6335C417" wp14:editId="20B09AB9">
            <wp:extent cx="5695950" cy="3152775"/>
            <wp:effectExtent l="0" t="0" r="0" b="9525"/>
            <wp:docPr id="428" name="Picture 1" descr="Displays screen with Download Exam Results button" title="Fig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2CB9A0F8" w:rsidR="00757614" w:rsidRPr="00B83B3E" w:rsidRDefault="000E4B5E" w:rsidP="00B52F9B">
      <w:pPr>
        <w:pStyle w:val="Caption"/>
        <w:rPr>
          <w:rFonts w:cs="Times New Roman"/>
        </w:rPr>
      </w:pPr>
      <w:bookmarkStart w:id="1944" w:name="_Toc5243566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201</w:t>
      </w:r>
      <w:r w:rsidR="008D502E">
        <w:rPr>
          <w:rFonts w:cs="Times New Roman"/>
        </w:rPr>
        <w:fldChar w:fldCharType="end"/>
      </w:r>
      <w:r w:rsidR="00065A6D">
        <w:rPr>
          <w:rFonts w:cs="Times New Roman"/>
        </w:rPr>
        <w:t xml:space="preserve">. </w:t>
      </w:r>
      <w:r w:rsidR="00B55082">
        <w:rPr>
          <w:rFonts w:cs="Times New Roman"/>
        </w:rPr>
        <w:t>Retrieve Pending Under Review Exam Result.</w:t>
      </w:r>
      <w:bookmarkEnd w:id="1944"/>
    </w:p>
    <w:p w14:paraId="5C3CDD1C" w14:textId="77777777" w:rsidR="00757614" w:rsidRPr="00B83B3E" w:rsidRDefault="00757614" w:rsidP="00757614">
      <w:pPr>
        <w:pStyle w:val="NormalIndent"/>
        <w:ind w:left="0"/>
      </w:pPr>
    </w:p>
    <w:p w14:paraId="5C3CDD1D" w14:textId="77777777" w:rsidR="00757614" w:rsidRPr="00B83B3E" w:rsidRDefault="00757614" w:rsidP="00757614">
      <w:pPr>
        <w:pStyle w:val="NormalIndent"/>
        <w:ind w:left="0"/>
      </w:pPr>
      <w:r w:rsidRPr="00B83B3E">
        <w:t xml:space="preserve">To review the downloaded results the user will access </w:t>
      </w:r>
      <w:proofErr w:type="spellStart"/>
      <w:r w:rsidRPr="00B83B3E">
        <w:rPr>
          <w:b/>
        </w:rPr>
        <w:t>Tools|Manage</w:t>
      </w:r>
      <w:proofErr w:type="spellEnd"/>
      <w:r w:rsidRPr="00B83B3E">
        <w:rPr>
          <w:b/>
        </w:rPr>
        <w:t xml:space="preserve"> Patient’s C&amp;P Exam Requests</w:t>
      </w:r>
      <w:r w:rsidRPr="00B83B3E">
        <w:t xml:space="preserve"> from the </w:t>
      </w:r>
      <w:r w:rsidRPr="00B83B3E">
        <w:rPr>
          <w:b/>
        </w:rPr>
        <w:t>CAPRI Contract Referral (CCR)</w:t>
      </w:r>
      <w:r w:rsidRPr="00B83B3E">
        <w:t xml:space="preserve"> screen and perform the following from the </w:t>
      </w:r>
      <w:r w:rsidRPr="00B83B3E">
        <w:rPr>
          <w:b/>
        </w:rPr>
        <w:t>CCR-C&amp;P Exam Request Report Management</w:t>
      </w:r>
      <w:r w:rsidRPr="00B83B3E">
        <w:t xml:space="preserve"> screen:</w:t>
      </w:r>
    </w:p>
    <w:p w14:paraId="5C3CDD1E" w14:textId="77777777" w:rsidR="00757614" w:rsidRPr="00B83B3E" w:rsidRDefault="00757614" w:rsidP="00757614">
      <w:pPr>
        <w:pStyle w:val="NormalIndent"/>
        <w:ind w:left="0"/>
      </w:pPr>
    </w:p>
    <w:p w14:paraId="5C3CDD1F"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Choose the exam request from the </w:t>
      </w:r>
      <w:r w:rsidRPr="00B83B3E">
        <w:rPr>
          <w:b/>
        </w:rPr>
        <w:t xml:space="preserve">C&amp;P Exam Requests </w:t>
      </w:r>
      <w:r w:rsidRPr="00B83B3E">
        <w:t>section</w:t>
      </w:r>
    </w:p>
    <w:p w14:paraId="5C3CDD20"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Choose the exam to review from the </w:t>
      </w:r>
      <w:r w:rsidRPr="00B83B3E">
        <w:rPr>
          <w:b/>
        </w:rPr>
        <w:t xml:space="preserve">Exams </w:t>
      </w:r>
      <w:r w:rsidRPr="00B83B3E">
        <w:t>section</w:t>
      </w:r>
    </w:p>
    <w:p w14:paraId="2B19AAB2" w14:textId="77777777" w:rsidR="0044564A" w:rsidRPr="005F7F65" w:rsidRDefault="00757614" w:rsidP="00757614">
      <w:pPr>
        <w:pStyle w:val="NormalIndent"/>
        <w:numPr>
          <w:ilvl w:val="0"/>
          <w:numId w:val="31"/>
        </w:numPr>
        <w:overflowPunct w:val="0"/>
        <w:autoSpaceDE w:val="0"/>
        <w:autoSpaceDN w:val="0"/>
        <w:adjustRightInd w:val="0"/>
        <w:spacing w:after="0"/>
        <w:textAlignment w:val="baseline"/>
        <w:rPr>
          <w:b/>
          <w:i/>
        </w:rPr>
      </w:pPr>
      <w:r w:rsidRPr="00B83B3E">
        <w:t>Click “</w:t>
      </w:r>
      <w:r w:rsidRPr="00B83B3E">
        <w:rPr>
          <w:b/>
        </w:rPr>
        <w:t>View Exam Attachments</w:t>
      </w:r>
      <w:r w:rsidRPr="00B83B3E">
        <w:t xml:space="preserve">” to review the exam results in PDF format. </w:t>
      </w:r>
    </w:p>
    <w:p w14:paraId="449D99F5" w14:textId="77777777" w:rsidR="00285E2A" w:rsidRPr="005F7F65" w:rsidRDefault="00285E2A" w:rsidP="005F7F65">
      <w:pPr>
        <w:pStyle w:val="NormalIndent"/>
        <w:overflowPunct w:val="0"/>
        <w:autoSpaceDE w:val="0"/>
        <w:autoSpaceDN w:val="0"/>
        <w:adjustRightInd w:val="0"/>
        <w:spacing w:after="0"/>
        <w:ind w:left="0"/>
        <w:textAlignment w:val="baseline"/>
        <w:rPr>
          <w:b/>
          <w:i/>
        </w:rPr>
      </w:pPr>
    </w:p>
    <w:p w14:paraId="5C3CDD21" w14:textId="438ED1ED" w:rsidR="00757614" w:rsidRPr="00B83B3E" w:rsidRDefault="0044564A" w:rsidP="00055547">
      <w:pPr>
        <w:pStyle w:val="Note"/>
      </w:pPr>
      <w:r>
        <w:rPr>
          <w:b/>
        </w:rPr>
        <w:t>NOTE:</w:t>
      </w:r>
      <w:r w:rsidR="00757614" w:rsidRPr="00B83B3E">
        <w:t xml:space="preserve"> vendors may send other supporting documentation, which will also be displayed.</w:t>
      </w:r>
    </w:p>
    <w:p w14:paraId="5C3CDD23" w14:textId="568F46A2" w:rsidR="000E4B5E" w:rsidRPr="00B83B3E" w:rsidRDefault="00DB66D4" w:rsidP="00324F6D">
      <w:pPr>
        <w:pStyle w:val="NormalIndent"/>
        <w:keepNext/>
        <w:ind w:left="0"/>
      </w:pPr>
      <w:r w:rsidRPr="00B83B3E">
        <w:rPr>
          <w:noProof/>
        </w:rPr>
        <w:lastRenderedPageBreak/>
        <w:drawing>
          <wp:inline distT="0" distB="0" distL="0" distR="0" wp14:anchorId="14C19966" wp14:editId="62269E44">
            <wp:extent cx="5940714" cy="4753232"/>
            <wp:effectExtent l="0" t="0" r="3175" b="9525"/>
            <wp:docPr id="429" name="Picture 429" descr="Displays screen with View Exam Attachments button" title="Fig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7A37BDF5" w:rsidR="00757614" w:rsidRPr="00B83B3E" w:rsidRDefault="000E4B5E" w:rsidP="00B52F9B">
      <w:pPr>
        <w:pStyle w:val="Caption"/>
        <w:rPr>
          <w:rFonts w:cs="Times New Roman"/>
        </w:rPr>
      </w:pPr>
      <w:bookmarkStart w:id="1945" w:name="_Toc5243566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202</w:t>
      </w:r>
      <w:r w:rsidR="008D502E">
        <w:rPr>
          <w:rFonts w:cs="Times New Roman"/>
        </w:rPr>
        <w:fldChar w:fldCharType="end"/>
      </w:r>
      <w:r w:rsidR="00B55082">
        <w:rPr>
          <w:rFonts w:cs="Times New Roman"/>
        </w:rPr>
        <w:t>. Pending Under Review Exam Results Screen.</w:t>
      </w:r>
      <w:bookmarkEnd w:id="1945"/>
    </w:p>
    <w:p w14:paraId="5C3CDD27" w14:textId="29A67142"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After clicking </w:t>
      </w:r>
      <w:r w:rsidRPr="00B83B3E">
        <w:rPr>
          <w:b/>
        </w:rPr>
        <w:t>View Exam Attachments</w:t>
      </w:r>
      <w:r w:rsidRPr="00B83B3E">
        <w:t xml:space="preserve">, the </w:t>
      </w:r>
      <w:r w:rsidRPr="00B83B3E">
        <w:rPr>
          <w:b/>
        </w:rPr>
        <w:t>Retrieve Documents from DAS</w:t>
      </w:r>
      <w:r w:rsidRPr="00B83B3E">
        <w:t xml:space="preserve"> window will be displayed.</w:t>
      </w:r>
    </w:p>
    <w:p w14:paraId="5C3CDD28" w14:textId="77777777" w:rsidR="00757614" w:rsidRPr="00B83B3E" w:rsidRDefault="00757614" w:rsidP="00757614">
      <w:pPr>
        <w:pStyle w:val="NormalIndent"/>
        <w:ind w:left="0"/>
      </w:pPr>
    </w:p>
    <w:p w14:paraId="5C3CDD2A" w14:textId="5195864C" w:rsidR="000E4B5E" w:rsidRPr="00B83B3E" w:rsidRDefault="00DB66D4" w:rsidP="00324F6D">
      <w:pPr>
        <w:pStyle w:val="NormalIndent"/>
        <w:keepNext/>
        <w:ind w:left="0"/>
      </w:pPr>
      <w:r w:rsidRPr="00B83B3E">
        <w:rPr>
          <w:noProof/>
        </w:rPr>
        <w:drawing>
          <wp:inline distT="0" distB="0" distL="0" distR="0" wp14:anchorId="74A69FB1" wp14:editId="3749332D">
            <wp:extent cx="5381625" cy="1457325"/>
            <wp:effectExtent l="0" t="0" r="9525" b="9525"/>
            <wp:docPr id="430" name="Picture 7" descr="displays the Retrieve Documents from DAS window" title="Fig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2CB71C3A" w:rsidR="00757614" w:rsidRPr="00B83B3E" w:rsidRDefault="000E4B5E" w:rsidP="00B52F9B">
      <w:pPr>
        <w:pStyle w:val="Caption"/>
        <w:rPr>
          <w:rFonts w:cs="Times New Roman"/>
        </w:rPr>
      </w:pPr>
      <w:bookmarkStart w:id="1946" w:name="_Toc5243566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203</w:t>
      </w:r>
      <w:r w:rsidR="008D502E">
        <w:rPr>
          <w:rFonts w:cs="Times New Roman"/>
        </w:rPr>
        <w:fldChar w:fldCharType="end"/>
      </w:r>
      <w:r w:rsidR="00E209D9">
        <w:rPr>
          <w:rFonts w:cs="Times New Roman"/>
        </w:rPr>
        <w:t>. Retrieve Documents from DAS View.</w:t>
      </w:r>
      <w:bookmarkEnd w:id="1946"/>
    </w:p>
    <w:p w14:paraId="5C3CDD2D" w14:textId="77777777" w:rsidR="00757614" w:rsidRPr="00B83B3E" w:rsidRDefault="00757614" w:rsidP="00757614">
      <w:pPr>
        <w:pStyle w:val="NormalIndent"/>
      </w:pPr>
    </w:p>
    <w:p w14:paraId="5C3CDD2E"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The user will click “</w:t>
      </w:r>
      <w:r w:rsidRPr="00B83B3E">
        <w:rPr>
          <w:b/>
        </w:rPr>
        <w:t>View Selected Document</w:t>
      </w:r>
      <w:r w:rsidRPr="00B83B3E">
        <w:t xml:space="preserve">” or </w:t>
      </w:r>
      <w:r w:rsidRPr="00B83B3E">
        <w:rPr>
          <w:b/>
        </w:rPr>
        <w:t>double click</w:t>
      </w:r>
      <w:r w:rsidRPr="00B83B3E">
        <w:t xml:space="preserve"> on the document and the exam result will be displayed in PDF format to user for review.</w:t>
      </w:r>
    </w:p>
    <w:p w14:paraId="5C3CDD31" w14:textId="615E636E" w:rsidR="00757614" w:rsidRPr="00117650" w:rsidRDefault="00117650" w:rsidP="00055547">
      <w:pPr>
        <w:pStyle w:val="Note"/>
      </w:pPr>
      <w:r>
        <w:rPr>
          <w:b/>
        </w:rPr>
        <w:lastRenderedPageBreak/>
        <w:t>NOTE</w:t>
      </w:r>
      <w:r>
        <w:t>:</w:t>
      </w:r>
      <w:r w:rsidR="00EE0CF4">
        <w:t xml:space="preserve"> </w:t>
      </w:r>
      <w:r w:rsidR="00757614" w:rsidRPr="00117650">
        <w:t xml:space="preserve">If it is determined that the exam will need to be “marked insufficient” and sent back to the vendor it is </w:t>
      </w:r>
      <w:r w:rsidR="00757614" w:rsidRPr="005F7F65">
        <w:t>highly recommended</w:t>
      </w:r>
      <w:r w:rsidR="00757614" w:rsidRPr="00117650">
        <w:t xml:space="preserve"> that you </w:t>
      </w:r>
      <w:r w:rsidR="00757614" w:rsidRPr="005F7F65">
        <w:t>save</w:t>
      </w:r>
      <w:r w:rsidR="00757614" w:rsidRPr="00117650">
        <w:t xml:space="preserve"> the PDF document for reference during the mark insufficient process as the PDF (or any other supporting documents) will be closed when the user closes the “</w:t>
      </w:r>
      <w:r w:rsidR="00757614" w:rsidRPr="005F7F65">
        <w:t>Retrieve Documents from DAS</w:t>
      </w:r>
      <w:r w:rsidR="00757614" w:rsidRPr="00117650">
        <w:t>” window.</w:t>
      </w:r>
    </w:p>
    <w:p w14:paraId="680A7594" w14:textId="77777777" w:rsidR="00117650" w:rsidRDefault="00117650" w:rsidP="000E4B5E">
      <w:pPr>
        <w:pStyle w:val="NormalIndent"/>
        <w:keepNext/>
        <w:ind w:left="0"/>
        <w:rPr>
          <w:noProof/>
        </w:rPr>
      </w:pPr>
    </w:p>
    <w:p w14:paraId="5C3CDD32" w14:textId="704DFC74" w:rsidR="000E4B5E" w:rsidRPr="00B83B3E" w:rsidRDefault="00DB66D4" w:rsidP="000E4B5E">
      <w:pPr>
        <w:pStyle w:val="NormalIndent"/>
        <w:keepNext/>
        <w:ind w:left="0"/>
      </w:pPr>
      <w:r w:rsidRPr="00B83B3E">
        <w:rPr>
          <w:noProof/>
        </w:rPr>
        <w:drawing>
          <wp:inline distT="0" distB="0" distL="0" distR="0" wp14:anchorId="4AB48EB8" wp14:editId="0BD40921">
            <wp:extent cx="5343525" cy="1676400"/>
            <wp:effectExtent l="0" t="0" r="9525" b="0"/>
            <wp:docPr id="431" name="Picture 12" descr="Displays window with the Exam Results" title="Fig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1976812E" w:rsidR="00757614" w:rsidRPr="00B83B3E" w:rsidRDefault="000E4B5E" w:rsidP="00B52F9B">
      <w:pPr>
        <w:pStyle w:val="Caption"/>
        <w:rPr>
          <w:rFonts w:cs="Times New Roman"/>
        </w:rPr>
      </w:pPr>
      <w:bookmarkStart w:id="1947" w:name="_Toc5243566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204</w:t>
      </w:r>
      <w:r w:rsidR="008D502E">
        <w:rPr>
          <w:rFonts w:cs="Times New Roman"/>
        </w:rPr>
        <w:fldChar w:fldCharType="end"/>
      </w:r>
      <w:r w:rsidR="00F87019">
        <w:rPr>
          <w:rFonts w:cs="Times New Roman"/>
        </w:rPr>
        <w:t>. Retrieve Document from DAS Results.</w:t>
      </w:r>
      <w:bookmarkEnd w:id="1947"/>
    </w:p>
    <w:p w14:paraId="5C3CDD34" w14:textId="77777777" w:rsidR="00757614" w:rsidRPr="00B83B3E" w:rsidRDefault="00757614" w:rsidP="00757614">
      <w:pPr>
        <w:pStyle w:val="NormalIndent"/>
      </w:pPr>
    </w:p>
    <w:p w14:paraId="5C3CDD35" w14:textId="52C5F68D"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Once the Retrieve Documents from DAS window as been closed the user will be taken back to the </w:t>
      </w:r>
      <w:r w:rsidRPr="00B83B3E">
        <w:rPr>
          <w:b/>
        </w:rPr>
        <w:t xml:space="preserve">CCR-C&amp;P Exam Request Report Management </w:t>
      </w:r>
      <w:r w:rsidRPr="00B83B3E">
        <w:t>screen.</w:t>
      </w:r>
      <w:r w:rsidR="00EE0CF4">
        <w:t xml:space="preserve"> </w:t>
      </w:r>
    </w:p>
    <w:p w14:paraId="5C3CDD36"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 xml:space="preserve">If the exam results are considered complete the user will choose </w:t>
      </w:r>
      <w:r w:rsidRPr="00B83B3E">
        <w:rPr>
          <w:b/>
        </w:rPr>
        <w:t xml:space="preserve">Release this Open Exam Request </w:t>
      </w:r>
      <w:r w:rsidRPr="00B83B3E">
        <w:t>and DAS will be notified that the exam request is complete.</w:t>
      </w:r>
    </w:p>
    <w:p w14:paraId="5C3CDD37" w14:textId="77777777" w:rsidR="00757614" w:rsidRPr="00B83B3E" w:rsidRDefault="00757614" w:rsidP="00757614">
      <w:pPr>
        <w:pStyle w:val="NormalIndent"/>
        <w:numPr>
          <w:ilvl w:val="0"/>
          <w:numId w:val="31"/>
        </w:numPr>
        <w:overflowPunct w:val="0"/>
        <w:autoSpaceDE w:val="0"/>
        <w:autoSpaceDN w:val="0"/>
        <w:adjustRightInd w:val="0"/>
        <w:spacing w:after="0"/>
        <w:textAlignment w:val="baseline"/>
      </w:pPr>
      <w:r w:rsidRPr="00B83B3E">
        <w:t>If the exam result for 1 or more of the exams in the request is “insufficient” the user will perform the following:</w:t>
      </w:r>
    </w:p>
    <w:p w14:paraId="5C3CDD38"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Choose the exam to mark insufficient</w:t>
      </w:r>
    </w:p>
    <w:p w14:paraId="5C3CDD39"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Click “</w:t>
      </w:r>
      <w:r w:rsidRPr="00B83B3E">
        <w:rPr>
          <w:b/>
        </w:rPr>
        <w:t>Mark Insufficient</w:t>
      </w:r>
      <w:r w:rsidRPr="00B83B3E">
        <w:t xml:space="preserve">” </w:t>
      </w:r>
    </w:p>
    <w:p w14:paraId="5C3CDD3A"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 xml:space="preserve">Update the word document with disapproved changes, click </w:t>
      </w:r>
      <w:r w:rsidRPr="00B83B3E">
        <w:rPr>
          <w:b/>
        </w:rPr>
        <w:t>save</w:t>
      </w:r>
      <w:r w:rsidRPr="00B83B3E">
        <w:t xml:space="preserve"> and close the word document</w:t>
      </w:r>
    </w:p>
    <w:p w14:paraId="5C3CDD3B" w14:textId="77777777" w:rsidR="00757614" w:rsidRPr="00B83B3E" w:rsidRDefault="00757614" w:rsidP="00757614">
      <w:pPr>
        <w:pStyle w:val="NormalIndent"/>
        <w:numPr>
          <w:ilvl w:val="1"/>
          <w:numId w:val="31"/>
        </w:numPr>
        <w:overflowPunct w:val="0"/>
        <w:autoSpaceDE w:val="0"/>
        <w:autoSpaceDN w:val="0"/>
        <w:adjustRightInd w:val="0"/>
        <w:spacing w:after="0"/>
        <w:textAlignment w:val="baseline"/>
      </w:pPr>
      <w:r w:rsidRPr="00B83B3E">
        <w:t xml:space="preserve">Click </w:t>
      </w:r>
      <w:r w:rsidRPr="00B83B3E">
        <w:rPr>
          <w:b/>
        </w:rPr>
        <w:t>Reassign to Vendor</w:t>
      </w:r>
      <w:r w:rsidRPr="00B83B3E">
        <w:t xml:space="preserve"> button</w:t>
      </w:r>
    </w:p>
    <w:p w14:paraId="5C3CDD3D" w14:textId="325BEDF7" w:rsidR="00757614" w:rsidRPr="005F7F65" w:rsidRDefault="00546276" w:rsidP="00055547">
      <w:pPr>
        <w:pStyle w:val="Note"/>
      </w:pPr>
      <w:r>
        <w:rPr>
          <w:b/>
        </w:rPr>
        <w:t>NOTE:</w:t>
      </w:r>
      <w:r>
        <w:t xml:space="preserve"> </w:t>
      </w:r>
      <w:r w:rsidR="00757614" w:rsidRPr="005F7F65">
        <w:t xml:space="preserve">If multiple exams within the request are insufficient, each </w:t>
      </w:r>
      <w:r w:rsidR="00995188" w:rsidRPr="005F7F65">
        <w:t xml:space="preserve">EXAM </w:t>
      </w:r>
      <w:r w:rsidR="00757614" w:rsidRPr="005F7F65">
        <w:t>must be re-assigned individually.</w:t>
      </w:r>
      <w:r w:rsidR="00EE0CF4">
        <w:t xml:space="preserve"> </w:t>
      </w:r>
      <w:r w:rsidR="00995188" w:rsidRPr="005F7F65">
        <w:t>**You must CLICK the Reassign to Vendor for each exam**</w:t>
      </w:r>
    </w:p>
    <w:p w14:paraId="5C3CDD3F" w14:textId="7C480ECF" w:rsidR="00757614" w:rsidRPr="00B83B3E" w:rsidRDefault="00757614" w:rsidP="00757614">
      <w:pPr>
        <w:pStyle w:val="NormalIndent"/>
        <w:numPr>
          <w:ilvl w:val="0"/>
          <w:numId w:val="32"/>
        </w:numPr>
        <w:overflowPunct w:val="0"/>
        <w:autoSpaceDE w:val="0"/>
        <w:autoSpaceDN w:val="0"/>
        <w:adjustRightInd w:val="0"/>
        <w:spacing w:after="0"/>
        <w:textAlignment w:val="baseline"/>
      </w:pPr>
      <w:r w:rsidRPr="00B83B3E">
        <w:t>After the user re-assigns the exam to the vendor, CAPRI will send a notification to DAS of the rejected exa</w:t>
      </w:r>
      <w:r w:rsidR="004765E8">
        <w:t>m and attach the word document.</w:t>
      </w:r>
    </w:p>
    <w:p w14:paraId="5C3CDD40" w14:textId="77777777" w:rsidR="00757614" w:rsidRPr="00B83B3E" w:rsidRDefault="00757614" w:rsidP="00757614">
      <w:pPr>
        <w:pStyle w:val="NormalIndent"/>
        <w:numPr>
          <w:ilvl w:val="0"/>
          <w:numId w:val="32"/>
        </w:numPr>
        <w:overflowPunct w:val="0"/>
        <w:autoSpaceDE w:val="0"/>
        <w:autoSpaceDN w:val="0"/>
        <w:adjustRightInd w:val="0"/>
        <w:spacing w:after="0"/>
        <w:textAlignment w:val="baseline"/>
      </w:pPr>
      <w:r w:rsidRPr="00B83B3E">
        <w:t>DAS will notify the appropriate vendor of the rejected exam.</w:t>
      </w:r>
    </w:p>
    <w:p w14:paraId="5C3CDD44" w14:textId="6F351EB9" w:rsidR="00D86AF8" w:rsidRPr="00B83B3E" w:rsidRDefault="00D86AF8" w:rsidP="00A561AD">
      <w:pPr>
        <w:pStyle w:val="Heading3"/>
      </w:pPr>
      <w:bookmarkStart w:id="1948" w:name="_Toc508873698"/>
      <w:bookmarkStart w:id="1949" w:name="_Toc508875048"/>
      <w:bookmarkStart w:id="1950" w:name="_Toc508875902"/>
      <w:bookmarkStart w:id="1951" w:name="_Toc524336371"/>
      <w:r w:rsidRPr="00B83B3E">
        <w:t>Edit Remote User Site Access</w:t>
      </w:r>
      <w:bookmarkEnd w:id="1925"/>
      <w:bookmarkEnd w:id="1948"/>
      <w:bookmarkEnd w:id="1949"/>
      <w:bookmarkEnd w:id="1950"/>
      <w:bookmarkEnd w:id="1951"/>
    </w:p>
    <w:p w14:paraId="5C3CDD45" w14:textId="1E8BD6BD" w:rsidR="00D86AF8" w:rsidRPr="00B83B3E" w:rsidRDefault="00672222" w:rsidP="00400B72">
      <w:pPr>
        <w:pStyle w:val="Body3PicCaption"/>
      </w:pPr>
      <w:r w:rsidRPr="00B83B3E">
        <w:t xml:space="preserve">The </w:t>
      </w:r>
      <w:r w:rsidR="00D86AF8" w:rsidRPr="00B83B3E">
        <w:t>Remote User Site</w:t>
      </w:r>
      <w:r w:rsidRPr="00B83B3E">
        <w:t>s</w:t>
      </w:r>
      <w:r w:rsidR="00D86AF8" w:rsidRPr="00B83B3E">
        <w:t xml:space="preserve"> </w:t>
      </w:r>
      <w:r w:rsidRPr="00B83B3E">
        <w:t>Editor window</w:t>
      </w:r>
      <w:r w:rsidR="0067188D" w:rsidRPr="00B83B3E">
        <w:t>,</w:t>
      </w:r>
      <w:r w:rsidR="00D86AF8" w:rsidRPr="00B83B3E">
        <w:rPr>
          <w:bCs/>
        </w:rPr>
        <w:t xml:space="preserve"> found on the Help </w:t>
      </w:r>
      <w:r w:rsidR="0040161B" w:rsidRPr="00B83B3E">
        <w:rPr>
          <w:bCs/>
        </w:rPr>
        <w:t>m</w:t>
      </w:r>
      <w:r w:rsidR="00D86AF8" w:rsidRPr="00B83B3E">
        <w:rPr>
          <w:bCs/>
        </w:rPr>
        <w:t>enu</w:t>
      </w:r>
      <w:r w:rsidR="0067188D" w:rsidRPr="00B83B3E">
        <w:rPr>
          <w:bCs/>
        </w:rPr>
        <w:t>,</w:t>
      </w:r>
      <w:r w:rsidR="00D86AF8" w:rsidRPr="00B83B3E">
        <w:t xml:space="preserve"> </w:t>
      </w:r>
      <w:r w:rsidR="00254AD3" w:rsidRPr="00B83B3E">
        <w:t>is</w:t>
      </w:r>
      <w:r w:rsidR="00D86AF8" w:rsidRPr="00B83B3E">
        <w:t xml:space="preserve"> available to users with @ or U level FileMan access</w:t>
      </w:r>
      <w:r w:rsidR="00C11464" w:rsidRPr="00B83B3E">
        <w:t xml:space="preserve"> (</w:t>
      </w:r>
      <w:r w:rsidR="006B469D" w:rsidRPr="00B83B3E">
        <w:fldChar w:fldCharType="begin"/>
      </w:r>
      <w:r w:rsidR="006B469D" w:rsidRPr="00B83B3E">
        <w:instrText xml:space="preserve"> REF _Ref406769822 \h </w:instrText>
      </w:r>
      <w:r w:rsidR="00B83B3E">
        <w:instrText xml:space="preserve"> \* MERGEFORMAT </w:instrText>
      </w:r>
      <w:r w:rsidR="006B469D" w:rsidRPr="00B83B3E">
        <w:fldChar w:fldCharType="separate"/>
      </w:r>
      <w:r w:rsidR="00291D99" w:rsidRPr="00B83B3E">
        <w:t xml:space="preserve">Figure </w:t>
      </w:r>
      <w:r w:rsidR="00291D99">
        <w:t>2</w:t>
      </w:r>
      <w:r w:rsidR="00291D99">
        <w:noBreakHyphen/>
        <w:t>240</w:t>
      </w:r>
      <w:r w:rsidR="006B469D" w:rsidRPr="00B83B3E">
        <w:fldChar w:fldCharType="end"/>
      </w:r>
      <w:r w:rsidR="00133E80" w:rsidRPr="00B83B3E">
        <w:t>)</w:t>
      </w:r>
      <w:r w:rsidR="00D86AF8" w:rsidRPr="00B83B3E">
        <w:t>.</w:t>
      </w:r>
      <w:r w:rsidR="00EE0CF4">
        <w:t xml:space="preserve"> </w:t>
      </w:r>
      <w:r w:rsidR="00D86AF8" w:rsidRPr="00B83B3E">
        <w:t xml:space="preserve">This tool allows a </w:t>
      </w:r>
      <w:r w:rsidR="006B7071" w:rsidRPr="00B83B3E">
        <w:t>CAPRI</w:t>
      </w:r>
      <w:r w:rsidR="00D86AF8" w:rsidRPr="00B83B3E">
        <w:t xml:space="preserve"> administrator to change the remote sites for specific </w:t>
      </w:r>
      <w:r w:rsidR="006B7071" w:rsidRPr="00B83B3E">
        <w:t>CAPRI</w:t>
      </w:r>
      <w:r w:rsidR="00D86AF8" w:rsidRPr="00B83B3E">
        <w:t xml:space="preserve"> users, either limiting their site list or providing the full list of </w:t>
      </w:r>
      <w:r w:rsidR="00D86AF8" w:rsidRPr="00B83B3E">
        <w:lastRenderedPageBreak/>
        <w:t>VHA VistA systems to the user.</w:t>
      </w:r>
      <w:r w:rsidR="00EE0CF4">
        <w:t xml:space="preserve"> </w:t>
      </w:r>
      <w:r w:rsidR="00D86AF8" w:rsidRPr="00B83B3E">
        <w:t xml:space="preserve">This list </w:t>
      </w:r>
      <w:r w:rsidR="00254AD3" w:rsidRPr="00B83B3E">
        <w:t>is</w:t>
      </w:r>
      <w:r w:rsidR="00D86AF8" w:rsidRPr="00B83B3E">
        <w:t xml:space="preserve"> presented to the </w:t>
      </w:r>
      <w:r w:rsidR="0067188D" w:rsidRPr="00B83B3E">
        <w:t>administrator</w:t>
      </w:r>
      <w:r w:rsidR="00D86AF8" w:rsidRPr="00B83B3E">
        <w:t xml:space="preserve"> when </w:t>
      </w:r>
      <w:r w:rsidR="006B7071" w:rsidRPr="00B83B3E">
        <w:t>CAPRI</w:t>
      </w:r>
      <w:r w:rsidR="00D86AF8" w:rsidRPr="00B83B3E">
        <w:t xml:space="preserve"> is started in remote mode.</w:t>
      </w:r>
    </w:p>
    <w:p w14:paraId="5C3CDD46" w14:textId="77777777" w:rsidR="006B469D" w:rsidRPr="00B83B3E" w:rsidRDefault="006B469D" w:rsidP="001C720C">
      <w:pPr>
        <w:pStyle w:val="Body3PicCaption"/>
      </w:pPr>
    </w:p>
    <w:p w14:paraId="5C3CDD47" w14:textId="7ADAEF17" w:rsidR="000E4B5E" w:rsidRPr="00B83B3E" w:rsidRDefault="006A768B" w:rsidP="00F47CD9">
      <w:pPr>
        <w:pStyle w:val="Body3PicCaption"/>
      </w:pPr>
      <w:r w:rsidRPr="00B83B3E">
        <w:drawing>
          <wp:inline distT="0" distB="0" distL="0" distR="0" wp14:anchorId="3FC8D69E" wp14:editId="16DE514E">
            <wp:extent cx="5324475" cy="3714750"/>
            <wp:effectExtent l="0" t="0" r="9525" b="0"/>
            <wp:docPr id="432" name="Picture 21" descr="Displays the Remote User Sites Editor window" title="Fig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4CCAE4F9" w:rsidR="00D86AF8" w:rsidRPr="00B83B3E" w:rsidRDefault="000E4B5E" w:rsidP="00B52F9B">
      <w:pPr>
        <w:pStyle w:val="Caption"/>
        <w:rPr>
          <w:rFonts w:cs="Times New Roman"/>
        </w:rPr>
      </w:pPr>
      <w:bookmarkStart w:id="1952" w:name="_Ref406769822"/>
      <w:bookmarkStart w:id="1953" w:name="_Toc5243566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205</w:t>
      </w:r>
      <w:r w:rsidR="008D502E">
        <w:rPr>
          <w:rFonts w:cs="Times New Roman"/>
        </w:rPr>
        <w:fldChar w:fldCharType="end"/>
      </w:r>
      <w:bookmarkEnd w:id="1952"/>
      <w:r w:rsidR="00401845">
        <w:rPr>
          <w:rFonts w:cs="Times New Roman"/>
        </w:rPr>
        <w:t xml:space="preserve">. </w:t>
      </w:r>
      <w:r w:rsidR="004765E8">
        <w:rPr>
          <w:rFonts w:cs="Times New Roman"/>
        </w:rPr>
        <w:t>Remote User Sites Editor.</w:t>
      </w:r>
      <w:bookmarkEnd w:id="1953"/>
    </w:p>
    <w:p w14:paraId="5C3CDD49" w14:textId="77777777" w:rsidR="00E26469" w:rsidRPr="00B83B3E" w:rsidRDefault="00E26469" w:rsidP="00884C03">
      <w:pPr>
        <w:pStyle w:val="BodyText"/>
      </w:pPr>
    </w:p>
    <w:p w14:paraId="5C3CDD4A" w14:textId="77777777" w:rsidR="0067188D" w:rsidRPr="00B83B3E" w:rsidRDefault="00D86AF8" w:rsidP="00884C03">
      <w:pPr>
        <w:pStyle w:val="BodyText"/>
      </w:pPr>
      <w:r w:rsidRPr="00B83B3E">
        <w:t xml:space="preserve">The </w:t>
      </w:r>
      <w:r w:rsidR="006B7071" w:rsidRPr="00B83B3E">
        <w:rPr>
          <w:b/>
        </w:rPr>
        <w:t>U</w:t>
      </w:r>
      <w:r w:rsidRPr="00B83B3E">
        <w:rPr>
          <w:b/>
        </w:rPr>
        <w:t>ser</w:t>
      </w:r>
      <w:r w:rsidR="006B7071" w:rsidRPr="00B83B3E">
        <w:rPr>
          <w:b/>
        </w:rPr>
        <w:t>:</w:t>
      </w:r>
      <w:r w:rsidRPr="00B83B3E">
        <w:t xml:space="preserve"> list is generated from the Claims system, which runs on the Forum hardware hosted by the VHA Office of Information in Silver Spring, MD.</w:t>
      </w:r>
      <w:r w:rsidR="00EA72BB" w:rsidRPr="00B83B3E">
        <w:t xml:space="preserve"> </w:t>
      </w:r>
      <w:r w:rsidR="0067188D" w:rsidRPr="00B83B3E">
        <w:t xml:space="preserve">The DVBAB RESTRICTED LIST PATIENTS remote procedure is used to restrict unauthorized patient record access. </w:t>
      </w:r>
    </w:p>
    <w:p w14:paraId="5C3CDD4B" w14:textId="76B6D591" w:rsidR="00D86AF8" w:rsidRPr="00B83B3E" w:rsidRDefault="0067188D" w:rsidP="00884C03">
      <w:pPr>
        <w:pStyle w:val="BodyText"/>
      </w:pPr>
      <w:r w:rsidRPr="00B83B3E">
        <w:t xml:space="preserve">To begin the process, the administrator selects a name from the </w:t>
      </w:r>
      <w:r w:rsidRPr="00B83B3E">
        <w:rPr>
          <w:b/>
        </w:rPr>
        <w:t>User:</w:t>
      </w:r>
      <w:r w:rsidRPr="00B83B3E">
        <w:t xml:space="preserve"> column.</w:t>
      </w:r>
      <w:r w:rsidR="00EE0CF4">
        <w:t xml:space="preserve"> </w:t>
      </w:r>
      <w:r w:rsidR="00D86AF8" w:rsidRPr="00B83B3E">
        <w:t xml:space="preserve">The second column </w:t>
      </w:r>
      <w:r w:rsidR="00254AD3" w:rsidRPr="00B83B3E">
        <w:t>is</w:t>
      </w:r>
      <w:r w:rsidR="00D86AF8" w:rsidRPr="00B83B3E">
        <w:t xml:space="preserve"> updated with the user’s site access privileges. </w:t>
      </w:r>
      <w:r w:rsidRPr="00B83B3E">
        <w:t xml:space="preserve">Selecting </w:t>
      </w:r>
      <w:r w:rsidRPr="00B83B3E">
        <w:rPr>
          <w:b/>
        </w:rPr>
        <w:t>Yes</w:t>
      </w:r>
      <w:r w:rsidRPr="00B83B3E">
        <w:t xml:space="preserve"> for </w:t>
      </w:r>
      <w:r w:rsidR="00D86AF8" w:rsidRPr="00B83B3E">
        <w:rPr>
          <w:b/>
        </w:rPr>
        <w:t>Show all sites</w:t>
      </w:r>
      <w:r w:rsidRPr="00B83B3E">
        <w:rPr>
          <w:b/>
        </w:rPr>
        <w:t>?</w:t>
      </w:r>
      <w:r w:rsidR="00D86AF8" w:rsidRPr="00B83B3E">
        <w:t xml:space="preserve"> </w:t>
      </w:r>
      <w:r w:rsidR="009A38D0" w:rsidRPr="00B83B3E">
        <w:t xml:space="preserve">displays every available VistA site on the </w:t>
      </w:r>
      <w:r w:rsidR="00D86AF8" w:rsidRPr="00B83B3E">
        <w:t xml:space="preserve">user’s </w:t>
      </w:r>
      <w:r w:rsidR="009A38D0" w:rsidRPr="00B83B3E">
        <w:rPr>
          <w:b/>
        </w:rPr>
        <w:t>Authorized Sites:</w:t>
      </w:r>
      <w:r w:rsidR="009A38D0" w:rsidRPr="00B83B3E">
        <w:t xml:space="preserve"> list</w:t>
      </w:r>
      <w:r w:rsidR="00D86AF8" w:rsidRPr="00B83B3E">
        <w:t xml:space="preserve">. If the user should have access to </w:t>
      </w:r>
      <w:r w:rsidRPr="00B83B3E">
        <w:t xml:space="preserve">only </w:t>
      </w:r>
      <w:r w:rsidR="00D86AF8" w:rsidRPr="00B83B3E">
        <w:t xml:space="preserve">a limited number of sites, </w:t>
      </w:r>
      <w:r w:rsidRPr="00B83B3E">
        <w:t xml:space="preserve">then the administrator should </w:t>
      </w:r>
      <w:r w:rsidR="00D86AF8" w:rsidRPr="00B83B3E">
        <w:t xml:space="preserve">select </w:t>
      </w:r>
      <w:r w:rsidR="00D86AF8" w:rsidRPr="00B83B3E">
        <w:rPr>
          <w:b/>
        </w:rPr>
        <w:t>No</w:t>
      </w:r>
      <w:r w:rsidR="00D86AF8" w:rsidRPr="00B83B3E">
        <w:t xml:space="preserve"> for this radio group and update the user’s allowed sites under </w:t>
      </w:r>
      <w:r w:rsidR="00D86AF8" w:rsidRPr="00B83B3E">
        <w:rPr>
          <w:b/>
        </w:rPr>
        <w:t>Authorized Sites</w:t>
      </w:r>
      <w:r w:rsidR="00D86AF8" w:rsidRPr="00B83B3E">
        <w:t>.</w:t>
      </w:r>
    </w:p>
    <w:p w14:paraId="5C3CDD4C" w14:textId="480B436E" w:rsidR="0067188D" w:rsidRPr="00B83B3E" w:rsidRDefault="00D86AF8" w:rsidP="00884C03">
      <w:pPr>
        <w:pStyle w:val="BodyText"/>
      </w:pPr>
      <w:r w:rsidRPr="00B83B3E">
        <w:t>One user’s site list can be copied to other users.</w:t>
      </w:r>
      <w:r w:rsidR="00EE0CF4">
        <w:t xml:space="preserve"> </w:t>
      </w:r>
      <w:r w:rsidRPr="00B83B3E">
        <w:t>This is useful when a known group of users access</w:t>
      </w:r>
      <w:r w:rsidR="006B7071" w:rsidRPr="00B83B3E">
        <w:t>es</w:t>
      </w:r>
      <w:r w:rsidRPr="00B83B3E">
        <w:t xml:space="preserve"> the same sites.</w:t>
      </w:r>
      <w:r w:rsidR="00EE0CF4">
        <w:t xml:space="preserve"> </w:t>
      </w:r>
      <w:r w:rsidRPr="00B83B3E">
        <w:t>This function is accomplished using the third</w:t>
      </w:r>
      <w:r w:rsidR="009A41C9" w:rsidRPr="00B83B3E">
        <w:t xml:space="preserve"> column of the utility.</w:t>
      </w:r>
    </w:p>
    <w:p w14:paraId="5C3CDD4D" w14:textId="77777777" w:rsidR="0067188D" w:rsidRPr="00B83B3E" w:rsidRDefault="00371383" w:rsidP="009A41C9">
      <w:pPr>
        <w:pStyle w:val="BodyText"/>
      </w:pPr>
      <w:r w:rsidRPr="00B83B3E">
        <w:rPr>
          <w:b/>
        </w:rPr>
        <w:t>Step 1</w:t>
      </w:r>
      <w:r w:rsidRPr="00B83B3E">
        <w:t xml:space="preserve"> –</w:t>
      </w:r>
      <w:r w:rsidR="009A41C9" w:rsidRPr="00B83B3E">
        <w:t xml:space="preserve"> </w:t>
      </w:r>
      <w:r w:rsidRPr="00B83B3E">
        <w:t>A user is</w:t>
      </w:r>
      <w:r w:rsidR="00537552" w:rsidRPr="00B83B3E">
        <w:t xml:space="preserve"> selected</w:t>
      </w:r>
      <w:r w:rsidR="00D86AF8" w:rsidRPr="00B83B3E">
        <w:t xml:space="preserve"> and </w:t>
      </w:r>
      <w:r w:rsidR="006B7071" w:rsidRPr="00B83B3E">
        <w:t>the</w:t>
      </w:r>
      <w:r w:rsidR="00D86AF8" w:rsidRPr="00B83B3E">
        <w:t xml:space="preserve"> </w:t>
      </w:r>
      <w:r w:rsidR="00537552" w:rsidRPr="00B83B3E">
        <w:t xml:space="preserve">list of </w:t>
      </w:r>
      <w:r w:rsidR="00D86AF8" w:rsidRPr="00B83B3E">
        <w:t xml:space="preserve">sites </w:t>
      </w:r>
      <w:r w:rsidR="006B7071" w:rsidRPr="00B83B3E">
        <w:t>in</w:t>
      </w:r>
      <w:r w:rsidR="00D86AF8" w:rsidRPr="00B83B3E">
        <w:t xml:space="preserve"> the second column</w:t>
      </w:r>
      <w:r w:rsidR="00537552" w:rsidRPr="00B83B3E">
        <w:t xml:space="preserve"> is updated</w:t>
      </w:r>
      <w:r w:rsidR="00884C03" w:rsidRPr="00B83B3E">
        <w:t>.</w:t>
      </w:r>
    </w:p>
    <w:p w14:paraId="5C3CDD4E" w14:textId="77777777" w:rsidR="0067188D" w:rsidRPr="00B83B3E" w:rsidRDefault="00371383" w:rsidP="009A41C9">
      <w:pPr>
        <w:pStyle w:val="BodyText"/>
      </w:pPr>
      <w:r w:rsidRPr="00B83B3E">
        <w:rPr>
          <w:b/>
        </w:rPr>
        <w:t>Step 2</w:t>
      </w:r>
      <w:r w:rsidRPr="00B83B3E">
        <w:t xml:space="preserve"> </w:t>
      </w:r>
      <w:r w:rsidR="001768A4" w:rsidRPr="00B83B3E">
        <w:t>–</w:t>
      </w:r>
      <w:r w:rsidR="009A41C9" w:rsidRPr="00B83B3E">
        <w:t xml:space="preserve"> </w:t>
      </w:r>
      <w:r w:rsidR="000F5B38" w:rsidRPr="00B83B3E">
        <w:t>After</w:t>
      </w:r>
      <w:r w:rsidR="00D86AF8" w:rsidRPr="00B83B3E">
        <w:t xml:space="preserve"> the user is set up correctly, the </w:t>
      </w:r>
      <w:r w:rsidR="00D86AF8" w:rsidRPr="00B83B3E">
        <w:rPr>
          <w:b/>
        </w:rPr>
        <w:t>Use Selected as Parent Clone</w:t>
      </w:r>
      <w:r w:rsidR="00D86AF8" w:rsidRPr="00B83B3E">
        <w:t xml:space="preserve"> button</w:t>
      </w:r>
      <w:r w:rsidR="006B7071" w:rsidRPr="00B83B3E">
        <w:t xml:space="preserve"> is selected</w:t>
      </w:r>
      <w:r w:rsidR="00D86AF8" w:rsidRPr="00B83B3E">
        <w:t xml:space="preserve">. This user </w:t>
      </w:r>
      <w:r w:rsidR="0040161B" w:rsidRPr="00B83B3E">
        <w:t xml:space="preserve">is then </w:t>
      </w:r>
      <w:r w:rsidR="00D86AF8" w:rsidRPr="00B83B3E">
        <w:t xml:space="preserve">listed </w:t>
      </w:r>
      <w:r w:rsidR="003136F5" w:rsidRPr="00B83B3E">
        <w:t>in</w:t>
      </w:r>
      <w:r w:rsidR="00D86AF8" w:rsidRPr="00B83B3E">
        <w:t xml:space="preserve"> the Parent Clone</w:t>
      </w:r>
      <w:r w:rsidR="00537552" w:rsidRPr="00B83B3E">
        <w:t xml:space="preserve"> </w:t>
      </w:r>
      <w:r w:rsidR="003136F5" w:rsidRPr="00B83B3E">
        <w:t>edit box</w:t>
      </w:r>
      <w:r w:rsidR="00537552" w:rsidRPr="00B83B3E">
        <w:t>.</w:t>
      </w:r>
    </w:p>
    <w:p w14:paraId="5C3CDD4F" w14:textId="77777777" w:rsidR="0067188D" w:rsidRPr="00B83B3E" w:rsidRDefault="00371383" w:rsidP="009A41C9">
      <w:pPr>
        <w:pStyle w:val="BodyText"/>
      </w:pPr>
      <w:r w:rsidRPr="00B83B3E">
        <w:rPr>
          <w:b/>
        </w:rPr>
        <w:t>Step 3</w:t>
      </w:r>
      <w:r w:rsidRPr="00B83B3E">
        <w:t xml:space="preserve"> </w:t>
      </w:r>
      <w:r w:rsidR="001768A4" w:rsidRPr="00B83B3E">
        <w:t>–</w:t>
      </w:r>
      <w:r w:rsidR="009A41C9" w:rsidRPr="00B83B3E">
        <w:t xml:space="preserve"> </w:t>
      </w:r>
      <w:r w:rsidRPr="00B83B3E">
        <w:t>E</w:t>
      </w:r>
      <w:r w:rsidR="00D86AF8" w:rsidRPr="00B83B3E">
        <w:t xml:space="preserve">ach user who should have the same site list </w:t>
      </w:r>
      <w:r w:rsidR="00537552" w:rsidRPr="00B83B3E">
        <w:t xml:space="preserve">is selected, </w:t>
      </w:r>
      <w:r w:rsidR="00D86AF8" w:rsidRPr="00B83B3E">
        <w:t>and the Add Selected to Child Clone List button</w:t>
      </w:r>
      <w:r w:rsidR="00537552" w:rsidRPr="00B83B3E">
        <w:t xml:space="preserve"> is clicked</w:t>
      </w:r>
      <w:r w:rsidR="00884C03" w:rsidRPr="00B83B3E">
        <w:t>.</w:t>
      </w:r>
    </w:p>
    <w:p w14:paraId="5C3CDD50" w14:textId="77777777" w:rsidR="00D86AF8" w:rsidRPr="00B83B3E" w:rsidRDefault="00371383" w:rsidP="009A41C9">
      <w:pPr>
        <w:pStyle w:val="BodyText"/>
      </w:pPr>
      <w:r w:rsidRPr="00B83B3E">
        <w:rPr>
          <w:b/>
        </w:rPr>
        <w:lastRenderedPageBreak/>
        <w:t>Step 4</w:t>
      </w:r>
      <w:r w:rsidRPr="00B83B3E">
        <w:t xml:space="preserve"> </w:t>
      </w:r>
      <w:r w:rsidR="001768A4" w:rsidRPr="00B83B3E">
        <w:t>–</w:t>
      </w:r>
      <w:r w:rsidR="009A41C9" w:rsidRPr="00B83B3E">
        <w:t xml:space="preserve"> </w:t>
      </w:r>
      <w:r w:rsidR="000F5B38" w:rsidRPr="00B83B3E">
        <w:t>After</w:t>
      </w:r>
      <w:r w:rsidR="00D86AF8" w:rsidRPr="00B83B3E">
        <w:t xml:space="preserve"> the list is set up correctly, </w:t>
      </w:r>
      <w:r w:rsidR="0016306E" w:rsidRPr="00B83B3E">
        <w:t xml:space="preserve">the </w:t>
      </w:r>
      <w:r w:rsidR="006B7071" w:rsidRPr="00B83B3E">
        <w:t>process is completed</w:t>
      </w:r>
      <w:r w:rsidR="00D86AF8" w:rsidRPr="00B83B3E">
        <w:t xml:space="preserve"> by </w:t>
      </w:r>
      <w:r w:rsidR="006B7071" w:rsidRPr="00B83B3E">
        <w:t>selecting</w:t>
      </w:r>
      <w:r w:rsidR="00D86AF8" w:rsidRPr="00B83B3E">
        <w:t xml:space="preserve"> the Start Cloning button.</w:t>
      </w:r>
    </w:p>
    <w:p w14:paraId="5C3CDD52" w14:textId="77777777" w:rsidR="00D86AF8" w:rsidRPr="00B83B3E" w:rsidRDefault="00D86AF8" w:rsidP="00A561AD">
      <w:pPr>
        <w:pStyle w:val="Heading3"/>
      </w:pPr>
      <w:bookmarkStart w:id="1954" w:name="_Toc278187869"/>
      <w:bookmarkStart w:id="1955" w:name="_Toc508873699"/>
      <w:bookmarkStart w:id="1956" w:name="_Toc508875049"/>
      <w:bookmarkStart w:id="1957" w:name="_Toc508875903"/>
      <w:bookmarkStart w:id="1958" w:name="_Toc524336372"/>
      <w:r w:rsidRPr="00B83B3E">
        <w:t>Consolidated Remote Reports</w:t>
      </w:r>
      <w:bookmarkEnd w:id="1954"/>
      <w:bookmarkEnd w:id="1955"/>
      <w:bookmarkEnd w:id="1956"/>
      <w:bookmarkEnd w:id="1957"/>
      <w:bookmarkEnd w:id="1958"/>
    </w:p>
    <w:p w14:paraId="5C3CDD53" w14:textId="7AC4DA24" w:rsidR="00D86AF8" w:rsidRDefault="00D86AF8" w:rsidP="00113C7E">
      <w:pPr>
        <w:pStyle w:val="BodyText"/>
      </w:pPr>
      <w:r w:rsidRPr="00B83B3E">
        <w:rPr>
          <w:b/>
        </w:rPr>
        <w:t>Consolidated Remote Reports</w:t>
      </w:r>
      <w:r w:rsidR="00537552" w:rsidRPr="00B83B3E">
        <w:rPr>
          <w:b/>
        </w:rPr>
        <w:t>,</w:t>
      </w:r>
      <w:r w:rsidRPr="00B83B3E">
        <w:rPr>
          <w:b/>
        </w:rPr>
        <w:t xml:space="preserve"> </w:t>
      </w:r>
      <w:r w:rsidRPr="00B83B3E">
        <w:rPr>
          <w:bCs/>
        </w:rPr>
        <w:t>found on the Help menu</w:t>
      </w:r>
      <w:r w:rsidR="00537552" w:rsidRPr="00B83B3E">
        <w:rPr>
          <w:bCs/>
        </w:rPr>
        <w:t>,</w:t>
      </w:r>
      <w:r w:rsidRPr="00B83B3E">
        <w:rPr>
          <w:b/>
        </w:rPr>
        <w:t xml:space="preserve"> </w:t>
      </w:r>
      <w:r w:rsidR="00254AD3" w:rsidRPr="00B83B3E">
        <w:t>is</w:t>
      </w:r>
      <w:r w:rsidRPr="00B83B3E">
        <w:t xml:space="preserve"> available to users of </w:t>
      </w:r>
      <w:r w:rsidR="006B7071" w:rsidRPr="00B83B3E">
        <w:t>CAPRI</w:t>
      </w:r>
      <w:r w:rsidRPr="00B83B3E">
        <w:t xml:space="preserve"> when in remote mode.</w:t>
      </w:r>
      <w:r w:rsidR="00EE0CF4">
        <w:t xml:space="preserve"> </w:t>
      </w:r>
      <w:r w:rsidRPr="00B83B3E">
        <w:t>This report tool was primarily created for the Tiger Team to run reports on multiple VistA accounts at the same time.</w:t>
      </w:r>
      <w:r w:rsidR="00EE0CF4">
        <w:t xml:space="preserve"> </w:t>
      </w:r>
      <w:r w:rsidR="00C225F2" w:rsidRPr="00B83B3E">
        <w:t>To use it, the user clicks</w:t>
      </w:r>
      <w:r w:rsidRPr="00B83B3E">
        <w:t xml:space="preserve"> the sites on which the report is to run in the </w:t>
      </w:r>
      <w:r w:rsidR="00C225F2" w:rsidRPr="00B83B3E">
        <w:rPr>
          <w:b/>
        </w:rPr>
        <w:t>Available C</w:t>
      </w:r>
      <w:r w:rsidRPr="00B83B3E">
        <w:rPr>
          <w:b/>
        </w:rPr>
        <w:t>onnections</w:t>
      </w:r>
      <w:r w:rsidRPr="00B83B3E">
        <w:t xml:space="preserve"> </w:t>
      </w:r>
      <w:r w:rsidR="00213B8B" w:rsidRPr="00B83B3E">
        <w:t>list box</w:t>
      </w:r>
      <w:r w:rsidRPr="00B83B3E">
        <w:t>.</w:t>
      </w:r>
      <w:r w:rsidR="00EE0CF4">
        <w:t xml:space="preserve"> </w:t>
      </w:r>
      <w:r w:rsidR="00C225F2" w:rsidRPr="00B83B3E">
        <w:t>The user then enters</w:t>
      </w:r>
      <w:r w:rsidRPr="00B83B3E">
        <w:t xml:space="preserve"> stop and start date</w:t>
      </w:r>
      <w:r w:rsidR="00C225F2" w:rsidRPr="00B83B3E">
        <w:t>s</w:t>
      </w:r>
      <w:r w:rsidR="00537552" w:rsidRPr="00B83B3E">
        <w:t>,</w:t>
      </w:r>
      <w:r w:rsidR="00C225F2" w:rsidRPr="00B83B3E">
        <w:t xml:space="preserve"> chooses</w:t>
      </w:r>
      <w:r w:rsidRPr="00B83B3E">
        <w:t xml:space="preserve"> a report type</w:t>
      </w:r>
      <w:r w:rsidR="00537552" w:rsidRPr="00B83B3E">
        <w:t>, and clicks</w:t>
      </w:r>
      <w:r w:rsidR="00C225F2" w:rsidRPr="00B83B3E">
        <w:t xml:space="preserve"> </w:t>
      </w:r>
      <w:r w:rsidRPr="00B83B3E">
        <w:rPr>
          <w:b/>
        </w:rPr>
        <w:t>Run Selected</w:t>
      </w:r>
      <w:r w:rsidRPr="00B83B3E">
        <w:t>.</w:t>
      </w:r>
      <w:r w:rsidR="00EE0CF4">
        <w:t xml:space="preserve"> </w:t>
      </w:r>
      <w:r w:rsidRPr="00B83B3E">
        <w:t xml:space="preserve">This dialog box has its own </w:t>
      </w:r>
      <w:r w:rsidRPr="00B83B3E">
        <w:rPr>
          <w:b/>
        </w:rPr>
        <w:t>Print</w:t>
      </w:r>
      <w:r w:rsidRPr="00B83B3E">
        <w:t xml:space="preserve"> button whic</w:t>
      </w:r>
      <w:r w:rsidR="00C225F2" w:rsidRPr="00B83B3E">
        <w:t>h should be used instead of selecting Print from the File menu and</w:t>
      </w:r>
      <w:r w:rsidRPr="00B83B3E">
        <w:t xml:space="preserve"> printing from the main </w:t>
      </w:r>
      <w:r w:rsidR="006B7071" w:rsidRPr="00B83B3E">
        <w:t>CAPRI</w:t>
      </w:r>
      <w:r w:rsidRPr="00B83B3E">
        <w:t xml:space="preserve"> interface.</w:t>
      </w:r>
      <w:r w:rsidR="00EE0CF4">
        <w:t xml:space="preserve"> </w:t>
      </w:r>
      <w:r w:rsidR="009D1410" w:rsidRPr="00B83B3E">
        <w:t>See</w:t>
      </w:r>
      <w:r w:rsidR="00F21C66" w:rsidRPr="00B83B3E">
        <w:t xml:space="preserve"> </w:t>
      </w:r>
      <w:r w:rsidR="0003726C" w:rsidRPr="00B83B3E">
        <w:t>(</w:t>
      </w:r>
      <w:r w:rsidR="006B469D" w:rsidRPr="00B83B3E">
        <w:fldChar w:fldCharType="begin"/>
      </w:r>
      <w:r w:rsidR="006B469D" w:rsidRPr="00B83B3E">
        <w:instrText xml:space="preserve"> REF _Ref406769797 \h </w:instrText>
      </w:r>
      <w:r w:rsidR="00B83B3E">
        <w:instrText xml:space="preserve"> \* MERGEFORMAT </w:instrText>
      </w:r>
      <w:r w:rsidR="006B469D" w:rsidRPr="00B83B3E">
        <w:fldChar w:fldCharType="separate"/>
      </w:r>
      <w:r w:rsidR="00291D99" w:rsidRPr="00B83B3E">
        <w:t xml:space="preserve">Figure </w:t>
      </w:r>
      <w:r w:rsidR="00291D99">
        <w:rPr>
          <w:noProof/>
        </w:rPr>
        <w:t>2</w:t>
      </w:r>
      <w:r w:rsidR="00291D99">
        <w:rPr>
          <w:noProof/>
        </w:rPr>
        <w:noBreakHyphen/>
        <w:t>241</w:t>
      </w:r>
      <w:r w:rsidR="006B469D" w:rsidRPr="00B83B3E">
        <w:fldChar w:fldCharType="end"/>
      </w:r>
      <w:r w:rsidR="0003726C" w:rsidRPr="00B83B3E">
        <w:t>)</w:t>
      </w:r>
      <w:r w:rsidR="009D1410" w:rsidRPr="00B83B3E">
        <w:t>.</w:t>
      </w:r>
    </w:p>
    <w:p w14:paraId="45E5C723" w14:textId="77777777" w:rsidR="004765E8" w:rsidRPr="00B83B3E" w:rsidRDefault="004765E8" w:rsidP="00113C7E">
      <w:pPr>
        <w:pStyle w:val="BodyText"/>
      </w:pPr>
    </w:p>
    <w:p w14:paraId="5C3CDD54" w14:textId="3C13366C" w:rsidR="000E4B5E" w:rsidRPr="00B83B3E" w:rsidRDefault="006A768B" w:rsidP="004765E8">
      <w:r w:rsidRPr="004765E8">
        <w:rPr>
          <w:noProof/>
        </w:rPr>
        <w:drawing>
          <wp:inline distT="0" distB="0" distL="0" distR="0" wp14:anchorId="6B2CBC3A" wp14:editId="2E3DF22F">
            <wp:extent cx="5267325" cy="3333750"/>
            <wp:effectExtent l="0" t="0" r="9525" b="0"/>
            <wp:docPr id="433" name="Picture 24" descr="Displays the Consolidated Remote Reports screen" title="Fig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41A6661C" w:rsidR="00D86AF8" w:rsidRPr="00B83B3E" w:rsidRDefault="000E4B5E" w:rsidP="00B52F9B">
      <w:pPr>
        <w:pStyle w:val="Caption"/>
        <w:rPr>
          <w:rFonts w:cs="Times New Roman"/>
        </w:rPr>
      </w:pPr>
      <w:bookmarkStart w:id="1959" w:name="_Ref406769797"/>
      <w:bookmarkStart w:id="1960" w:name="_Toc5243566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206</w:t>
      </w:r>
      <w:r w:rsidR="008D502E">
        <w:rPr>
          <w:rFonts w:cs="Times New Roman"/>
        </w:rPr>
        <w:fldChar w:fldCharType="end"/>
      </w:r>
      <w:bookmarkEnd w:id="1959"/>
      <w:r w:rsidR="004765E8">
        <w:rPr>
          <w:rFonts w:cs="Times New Roman"/>
        </w:rPr>
        <w:t>. Consolidated Remote Reports Screen.</w:t>
      </w:r>
      <w:bookmarkEnd w:id="1960"/>
    </w:p>
    <w:p w14:paraId="5C3CDD56" w14:textId="77777777" w:rsidR="00D86AF8" w:rsidRPr="00B83B3E" w:rsidRDefault="00D86AF8" w:rsidP="00A561AD">
      <w:pPr>
        <w:pStyle w:val="Heading3"/>
      </w:pPr>
      <w:bookmarkStart w:id="1961" w:name="_Toc278187870"/>
      <w:bookmarkStart w:id="1962" w:name="_Toc508873700"/>
      <w:bookmarkStart w:id="1963" w:name="_Toc508875050"/>
      <w:bookmarkStart w:id="1964" w:name="_Toc508875904"/>
      <w:bookmarkStart w:id="1965" w:name="_Toc524336373"/>
      <w:r w:rsidRPr="00B83B3E">
        <w:t xml:space="preserve">Audit Trail Download </w:t>
      </w:r>
      <w:r w:rsidR="001C4104" w:rsidRPr="00B83B3E">
        <w:t>U</w:t>
      </w:r>
      <w:r w:rsidRPr="00B83B3E">
        <w:t>tility</w:t>
      </w:r>
      <w:bookmarkEnd w:id="1961"/>
      <w:bookmarkEnd w:id="1962"/>
      <w:bookmarkEnd w:id="1963"/>
      <w:bookmarkEnd w:id="1964"/>
      <w:bookmarkEnd w:id="1965"/>
    </w:p>
    <w:p w14:paraId="5C3CDD57" w14:textId="20C658C9" w:rsidR="00D86AF8" w:rsidRPr="00B83B3E" w:rsidRDefault="00D86AF8" w:rsidP="00400B72">
      <w:pPr>
        <w:pStyle w:val="Body3PicCaption"/>
      </w:pPr>
      <w:r w:rsidRPr="00B83B3E">
        <w:t xml:space="preserve">Audit Trail </w:t>
      </w:r>
      <w:r w:rsidR="00B45C47" w:rsidRPr="00B83B3E">
        <w:t>d</w:t>
      </w:r>
      <w:r w:rsidRPr="00B83B3E">
        <w:t xml:space="preserve">ownload </w:t>
      </w:r>
      <w:r w:rsidR="00B45C47" w:rsidRPr="00B83B3E">
        <w:t>u</w:t>
      </w:r>
      <w:r w:rsidRPr="00B83B3E">
        <w:t>tility</w:t>
      </w:r>
      <w:r w:rsidR="00537552" w:rsidRPr="00B83B3E">
        <w:t>,</w:t>
      </w:r>
      <w:r w:rsidRPr="00B83B3E">
        <w:t xml:space="preserve"> </w:t>
      </w:r>
      <w:r w:rsidRPr="00B83B3E">
        <w:rPr>
          <w:bCs/>
        </w:rPr>
        <w:t>found on the Help menu</w:t>
      </w:r>
      <w:r w:rsidR="00537552" w:rsidRPr="00B83B3E">
        <w:rPr>
          <w:bCs/>
        </w:rPr>
        <w:t>,</w:t>
      </w:r>
      <w:r w:rsidRPr="00B83B3E">
        <w:rPr>
          <w:bCs/>
        </w:rPr>
        <w:t xml:space="preserve"> </w:t>
      </w:r>
      <w:r w:rsidR="00254AD3" w:rsidRPr="00B83B3E">
        <w:t>is</w:t>
      </w:r>
      <w:r w:rsidRPr="00B83B3E">
        <w:t xml:space="preserve"> available to users with @ or U level FileMan access and who have been provided an additional secondary menu option on the Claims system</w:t>
      </w:r>
      <w:r w:rsidR="00C11464" w:rsidRPr="00B83B3E">
        <w:t xml:space="preserve"> (</w:t>
      </w:r>
      <w:r w:rsidR="00641A8D" w:rsidRPr="00B83B3E">
        <w:fldChar w:fldCharType="begin"/>
      </w:r>
      <w:r w:rsidR="00641A8D" w:rsidRPr="00B83B3E">
        <w:instrText xml:space="preserve"> REF _Ref406769776 \h </w:instrText>
      </w:r>
      <w:r w:rsidR="00B83B3E">
        <w:instrText xml:space="preserve"> \* MERGEFORMAT </w:instrText>
      </w:r>
      <w:r w:rsidR="00641A8D" w:rsidRPr="00B83B3E">
        <w:fldChar w:fldCharType="separate"/>
      </w:r>
      <w:r w:rsidR="00291D99" w:rsidRPr="00B83B3E">
        <w:t xml:space="preserve">Figure </w:t>
      </w:r>
      <w:r w:rsidR="00291D99">
        <w:t>2</w:t>
      </w:r>
      <w:r w:rsidR="00291D99">
        <w:noBreakHyphen/>
        <w:t>242</w:t>
      </w:r>
      <w:r w:rsidR="00641A8D" w:rsidRPr="00B83B3E">
        <w:fldChar w:fldCharType="end"/>
      </w:r>
      <w:r w:rsidR="0003726C" w:rsidRPr="00B83B3E">
        <w:t>)</w:t>
      </w:r>
      <w:r w:rsidR="001C6999">
        <w:t xml:space="preserve">. </w:t>
      </w:r>
      <w:r w:rsidRPr="00B83B3E">
        <w:t xml:space="preserve">This tool is used by VBA to download </w:t>
      </w:r>
      <w:r w:rsidR="006B7071" w:rsidRPr="00B83B3E">
        <w:t>CAPRI</w:t>
      </w:r>
      <w:r w:rsidRPr="00B83B3E">
        <w:t xml:space="preserve"> audit data for internal reporting.</w:t>
      </w:r>
      <w:r w:rsidR="00EE0CF4">
        <w:t xml:space="preserve"> </w:t>
      </w:r>
      <w:r w:rsidRPr="00B83B3E">
        <w:t>Although a user may see this option on the</w:t>
      </w:r>
      <w:r w:rsidR="00537552" w:rsidRPr="00B83B3E">
        <w:t xml:space="preserve"> </w:t>
      </w:r>
      <w:r w:rsidRPr="00B83B3E">
        <w:t xml:space="preserve">menu, the secondary menu option that </w:t>
      </w:r>
      <w:r w:rsidR="0099385A" w:rsidRPr="00B83B3E">
        <w:t>allows</w:t>
      </w:r>
      <w:r w:rsidR="00537552" w:rsidRPr="00B83B3E">
        <w:t xml:space="preserve"> it to run may not be provided.</w:t>
      </w:r>
      <w:r w:rsidR="00EE0CF4">
        <w:t xml:space="preserve"> </w:t>
      </w:r>
      <w:r w:rsidR="00D73D96" w:rsidRPr="00B83B3E">
        <w:t xml:space="preserve">The utility </w:t>
      </w:r>
      <w:r w:rsidRPr="00B83B3E">
        <w:rPr>
          <w:u w:val="single"/>
        </w:rPr>
        <w:t>automatically continue</w:t>
      </w:r>
      <w:r w:rsidR="00D73D96" w:rsidRPr="00B83B3E">
        <w:rPr>
          <w:u w:val="single"/>
        </w:rPr>
        <w:t>s</w:t>
      </w:r>
      <w:r w:rsidRPr="00B83B3E">
        <w:t xml:space="preserve"> at the last point </w:t>
      </w:r>
      <w:r w:rsidR="00537552" w:rsidRPr="00B83B3E">
        <w:t xml:space="preserve">where </w:t>
      </w:r>
      <w:r w:rsidRPr="00B83B3E">
        <w:t>it stopped if the same filename is selected as during a previous session.</w:t>
      </w:r>
      <w:r w:rsidR="00EE0CF4">
        <w:t xml:space="preserve"> </w:t>
      </w:r>
      <w:r w:rsidRPr="00B83B3E">
        <w:t xml:space="preserve">If a new filename is </w:t>
      </w:r>
      <w:r w:rsidRPr="00B83B3E">
        <w:lastRenderedPageBreak/>
        <w:t>created, the utility start</w:t>
      </w:r>
      <w:r w:rsidR="00D73D96" w:rsidRPr="00B83B3E">
        <w:t>s</w:t>
      </w:r>
      <w:r w:rsidRPr="00B83B3E">
        <w:t xml:space="preserve"> from scratch and download</w:t>
      </w:r>
      <w:r w:rsidR="00D73D96" w:rsidRPr="00B83B3E">
        <w:t>s</w:t>
      </w:r>
      <w:r w:rsidRPr="00B83B3E">
        <w:t xml:space="preserve"> every entry in the VistA Claims system database.</w:t>
      </w:r>
    </w:p>
    <w:p w14:paraId="5C3CDD58" w14:textId="77777777" w:rsidR="00641A8D" w:rsidRPr="00B83B3E" w:rsidRDefault="00641A8D" w:rsidP="00400B72">
      <w:pPr>
        <w:pStyle w:val="Body3PicCaption"/>
      </w:pPr>
    </w:p>
    <w:p w14:paraId="5C3CDD59" w14:textId="481BAAD2" w:rsidR="000E4B5E" w:rsidRPr="00B83B3E" w:rsidRDefault="006A768B" w:rsidP="001C720C">
      <w:pPr>
        <w:pStyle w:val="Body3PicCaption"/>
      </w:pPr>
      <w:r w:rsidRPr="00B83B3E">
        <w:drawing>
          <wp:inline distT="0" distB="0" distL="0" distR="0" wp14:anchorId="54A46A35" wp14:editId="428B514A">
            <wp:extent cx="1943100" cy="1438275"/>
            <wp:effectExtent l="0" t="0" r="0" b="9525"/>
            <wp:docPr id="434" name="Picture 158" descr="Displays screen capture of the CAPRI Audit Trail Screen showing download in progress" title="Fig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3"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52886651" w:rsidR="00D86AF8" w:rsidRPr="00B83B3E" w:rsidRDefault="000E4B5E" w:rsidP="00B52F9B">
      <w:pPr>
        <w:pStyle w:val="Caption"/>
        <w:rPr>
          <w:rFonts w:cs="Times New Roman"/>
        </w:rPr>
      </w:pPr>
      <w:bookmarkStart w:id="1966" w:name="_Ref406769776"/>
      <w:bookmarkStart w:id="1967" w:name="_Toc5243566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207</w:t>
      </w:r>
      <w:r w:rsidR="008D502E">
        <w:rPr>
          <w:rFonts w:cs="Times New Roman"/>
        </w:rPr>
        <w:fldChar w:fldCharType="end"/>
      </w:r>
      <w:bookmarkEnd w:id="1966"/>
      <w:r w:rsidR="001C6999">
        <w:rPr>
          <w:rFonts w:cs="Times New Roman"/>
        </w:rPr>
        <w:t>. CAPRI Audit Trail View.</w:t>
      </w:r>
      <w:bookmarkEnd w:id="1967"/>
    </w:p>
    <w:p w14:paraId="5C3CDD5B" w14:textId="77777777" w:rsidR="00D86AF8" w:rsidRPr="00B83B3E" w:rsidRDefault="00D86AF8" w:rsidP="00A561AD">
      <w:pPr>
        <w:pStyle w:val="Heading2"/>
      </w:pPr>
      <w:bookmarkStart w:id="1968" w:name="_Toc150075141"/>
      <w:bookmarkStart w:id="1969" w:name="_Toc150075210"/>
      <w:bookmarkStart w:id="1970" w:name="_Toc150075271"/>
      <w:bookmarkStart w:id="1971" w:name="_Toc278187871"/>
      <w:bookmarkStart w:id="1972" w:name="_Toc508873701"/>
      <w:bookmarkStart w:id="1973" w:name="_Toc508875051"/>
      <w:bookmarkStart w:id="1974" w:name="_Toc508875905"/>
      <w:bookmarkStart w:id="1975" w:name="_Toc524336374"/>
      <w:r w:rsidRPr="00B83B3E">
        <w:t xml:space="preserve">Miscellaneous </w:t>
      </w:r>
      <w:r w:rsidR="006B7071" w:rsidRPr="00B83B3E">
        <w:t>CAPRI</w:t>
      </w:r>
      <w:r w:rsidRPr="00B83B3E">
        <w:t xml:space="preserve"> Functionality</w:t>
      </w:r>
      <w:bookmarkEnd w:id="1968"/>
      <w:bookmarkEnd w:id="1969"/>
      <w:bookmarkEnd w:id="1970"/>
      <w:bookmarkEnd w:id="1971"/>
      <w:bookmarkEnd w:id="1972"/>
      <w:bookmarkEnd w:id="1973"/>
      <w:bookmarkEnd w:id="1974"/>
      <w:bookmarkEnd w:id="1975"/>
    </w:p>
    <w:p w14:paraId="5C3CDD5C" w14:textId="77777777" w:rsidR="00D86AF8" w:rsidRPr="00B83B3E" w:rsidRDefault="00D86AF8" w:rsidP="00223E83">
      <w:pPr>
        <w:pStyle w:val="Heading3"/>
      </w:pPr>
      <w:bookmarkStart w:id="1976" w:name="_Toc278187872"/>
      <w:bookmarkStart w:id="1977" w:name="_Toc508873702"/>
      <w:bookmarkStart w:id="1978" w:name="_Toc508875052"/>
      <w:bookmarkStart w:id="1979" w:name="_Toc508875906"/>
      <w:bookmarkStart w:id="1980" w:name="_Toc524336375"/>
      <w:r w:rsidRPr="00B83B3E">
        <w:t>Edit Exam List Parameters</w:t>
      </w:r>
      <w:bookmarkEnd w:id="1976"/>
      <w:bookmarkEnd w:id="1977"/>
      <w:bookmarkEnd w:id="1978"/>
      <w:bookmarkEnd w:id="1979"/>
      <w:bookmarkEnd w:id="1980"/>
      <w:r w:rsidRPr="00B83B3E">
        <w:t xml:space="preserve"> </w:t>
      </w:r>
    </w:p>
    <w:p w14:paraId="5C3CDD5D" w14:textId="549CD066" w:rsidR="00D86AF8" w:rsidRPr="00B83B3E" w:rsidRDefault="00680B75" w:rsidP="007172AE">
      <w:pPr>
        <w:pStyle w:val="BodyText"/>
      </w:pPr>
      <w:r w:rsidRPr="00B83B3E">
        <w:t>The m</w:t>
      </w:r>
      <w:r w:rsidR="00D86AF8" w:rsidRPr="00B83B3E">
        <w:t xml:space="preserve">enu </w:t>
      </w:r>
      <w:r w:rsidR="00213B8B" w:rsidRPr="00B83B3E">
        <w:t xml:space="preserve">option </w:t>
      </w:r>
      <w:r w:rsidR="00213B8B" w:rsidRPr="00B83B3E">
        <w:rPr>
          <w:b/>
        </w:rPr>
        <w:t>Edit</w:t>
      </w:r>
      <w:r w:rsidR="00D86AF8" w:rsidRPr="00B83B3E">
        <w:rPr>
          <w:b/>
        </w:rPr>
        <w:t xml:space="preserve"> Exam List Parameter (MAS</w:t>
      </w:r>
      <w:r w:rsidR="00213B8B" w:rsidRPr="00B83B3E">
        <w:rPr>
          <w:b/>
        </w:rPr>
        <w:t>)</w:t>
      </w:r>
      <w:r w:rsidR="00213B8B" w:rsidRPr="00B83B3E">
        <w:t xml:space="preserve"> is</w:t>
      </w:r>
      <w:r w:rsidR="00D86AF8" w:rsidRPr="00B83B3E">
        <w:t xml:space="preserve"> </w:t>
      </w:r>
      <w:r w:rsidR="00213B8B" w:rsidRPr="00B83B3E">
        <w:t>under Tools on</w:t>
      </w:r>
      <w:r w:rsidR="00D86AF8" w:rsidRPr="00B83B3E">
        <w:t xml:space="preserve"> the </w:t>
      </w:r>
      <w:r w:rsidR="006B7071" w:rsidRPr="00B83B3E">
        <w:t>CAPRI</w:t>
      </w:r>
      <w:r w:rsidR="00D86AF8" w:rsidRPr="00B83B3E">
        <w:t xml:space="preserve"> menu bar. Exam List Parameter (MAS) is a tool used by sites to define which exams are performed at a division.</w:t>
      </w:r>
      <w:r w:rsidR="00EE0CF4">
        <w:t xml:space="preserve"> </w:t>
      </w:r>
      <w:r w:rsidR="00D86AF8" w:rsidRPr="00B83B3E">
        <w:t>When an exam request is made via the C&amp;P exams tab, the exam list displays exams as performed or not performed in a division according to this definition.</w:t>
      </w:r>
      <w:r w:rsidR="00EE0CF4">
        <w:t xml:space="preserve"> </w:t>
      </w:r>
      <w:r w:rsidR="009D1410" w:rsidRPr="00B83B3E">
        <w:t>See</w:t>
      </w:r>
      <w:r w:rsidR="001E7469" w:rsidRPr="00B83B3E">
        <w:t xml:space="preserve"> </w:t>
      </w:r>
      <w:r w:rsidR="0003726C" w:rsidRPr="00B83B3E">
        <w:t>(</w:t>
      </w:r>
      <w:r w:rsidR="001C6EAB">
        <w:fldChar w:fldCharType="begin"/>
      </w:r>
      <w:r w:rsidR="001C6EAB">
        <w:instrText xml:space="preserve"> REF _Ref514507771 \h </w:instrText>
      </w:r>
      <w:r w:rsidR="001C6EAB">
        <w:fldChar w:fldCharType="separate"/>
      </w:r>
      <w:r w:rsidR="001C6EAB">
        <w:t xml:space="preserve">Figure </w:t>
      </w:r>
      <w:r w:rsidR="001C6EAB">
        <w:rPr>
          <w:noProof/>
        </w:rPr>
        <w:t>2</w:t>
      </w:r>
      <w:r w:rsidR="001C6EAB">
        <w:noBreakHyphen/>
      </w:r>
      <w:r w:rsidR="001C6EAB">
        <w:rPr>
          <w:noProof/>
        </w:rPr>
        <w:t>208</w:t>
      </w:r>
      <w:r w:rsidR="001C6EAB">
        <w:t>. CAPRI Tools Menu—Edit Exam List Parameters.</w:t>
      </w:r>
      <w:r w:rsidR="001C6EAB">
        <w:fldChar w:fldCharType="end"/>
      </w:r>
      <w:r w:rsidR="0003726C" w:rsidRPr="00B83B3E">
        <w:t>)</w:t>
      </w:r>
    </w:p>
    <w:p w14:paraId="5C3CDD5E" w14:textId="68750F1B" w:rsidR="000E4B5E" w:rsidRPr="00B83B3E" w:rsidRDefault="006A768B" w:rsidP="00400B72">
      <w:pPr>
        <w:pStyle w:val="Body3PicCaption"/>
      </w:pPr>
      <w:r w:rsidRPr="00B83B3E">
        <w:drawing>
          <wp:inline distT="0" distB="0" distL="0" distR="0" wp14:anchorId="17A8AD8A" wp14:editId="3D164805">
            <wp:extent cx="4592955" cy="3175635"/>
            <wp:effectExtent l="0" t="0" r="0" b="5715"/>
            <wp:docPr id="435" name="Picture 83" descr="Displays Tools Menu with Edit Exam List Parameters option selected" title="Figure 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4" cstate="print"/>
                    <a:srcRect/>
                    <a:stretch>
                      <a:fillRect/>
                    </a:stretch>
                  </pic:blipFill>
                  <pic:spPr bwMode="auto">
                    <a:xfrm>
                      <a:off x="0" y="0"/>
                      <a:ext cx="4592955" cy="3175635"/>
                    </a:xfrm>
                    <a:prstGeom prst="rect">
                      <a:avLst/>
                    </a:prstGeom>
                    <a:noFill/>
                  </pic:spPr>
                </pic:pic>
              </a:graphicData>
            </a:graphic>
          </wp:inline>
        </w:drawing>
      </w:r>
    </w:p>
    <w:p w14:paraId="1082450E" w14:textId="7C540A14" w:rsidR="00F627D0" w:rsidRDefault="005979D4" w:rsidP="005F7F65">
      <w:pPr>
        <w:pStyle w:val="Caption"/>
      </w:pPr>
      <w:bookmarkStart w:id="1981" w:name="_Ref514507771"/>
      <w:bookmarkStart w:id="1982" w:name="_Toc524356638"/>
      <w:r>
        <w:t xml:space="preserve">Figure </w:t>
      </w:r>
      <w:fldSimple w:instr=" STYLEREF 1 \s ">
        <w:r w:rsidR="008D502E">
          <w:rPr>
            <w:noProof/>
          </w:rPr>
          <w:t>2</w:t>
        </w:r>
      </w:fldSimple>
      <w:r w:rsidR="008D502E">
        <w:noBreakHyphen/>
      </w:r>
      <w:fldSimple w:instr=" SEQ Figure \* ARABIC \s 1 ">
        <w:r w:rsidR="008D502E">
          <w:rPr>
            <w:noProof/>
          </w:rPr>
          <w:t>208</w:t>
        </w:r>
      </w:fldSimple>
      <w:r w:rsidR="001C6999">
        <w:t>. CAPRI Tools Menu—Edit Exam List Parameters.</w:t>
      </w:r>
      <w:bookmarkEnd w:id="1981"/>
      <w:bookmarkEnd w:id="1982"/>
    </w:p>
    <w:p w14:paraId="5C3CDD61" w14:textId="24B1FED6" w:rsidR="00D86AF8" w:rsidRPr="00B83B3E" w:rsidRDefault="00D86454" w:rsidP="00113C7E">
      <w:pPr>
        <w:pStyle w:val="BodyText"/>
      </w:pPr>
      <w:r w:rsidRPr="00B83B3E">
        <w:t xml:space="preserve">The </w:t>
      </w:r>
      <w:r w:rsidR="000B7C2C" w:rsidRPr="00B83B3E">
        <w:t>Security Key</w:t>
      </w:r>
      <w:r w:rsidRPr="00B83B3E">
        <w:t xml:space="preserve"> </w:t>
      </w:r>
      <w:r w:rsidR="00D514EF" w:rsidRPr="00B83B3E">
        <w:rPr>
          <w:b/>
        </w:rPr>
        <w:t>DVBA CAPRI EXAM LIST EDIT</w:t>
      </w:r>
      <w:r w:rsidR="00554F86" w:rsidRPr="00B83B3E">
        <w:rPr>
          <w:b/>
        </w:rPr>
        <w:t xml:space="preserve"> </w:t>
      </w:r>
      <w:r w:rsidR="00D86AF8" w:rsidRPr="00B83B3E">
        <w:t>should be assigned to the MAS ADPAC, C&amp;P Clinic Clerk, or other individual who is responsible for maintaining the list of C</w:t>
      </w:r>
      <w:r w:rsidR="00557393" w:rsidRPr="00B83B3E">
        <w:t>&amp;P exams performed at the site.</w:t>
      </w:r>
    </w:p>
    <w:p w14:paraId="5C3CDD62" w14:textId="77777777" w:rsidR="00D86AF8" w:rsidRPr="00B83B3E" w:rsidRDefault="00D86AF8" w:rsidP="00113C7E">
      <w:pPr>
        <w:pStyle w:val="BodyText"/>
      </w:pPr>
      <w:r w:rsidRPr="00B83B3E">
        <w:lastRenderedPageBreak/>
        <w:t xml:space="preserve">The </w:t>
      </w:r>
      <w:r w:rsidR="00BD43CF" w:rsidRPr="00B83B3E">
        <w:t>user,</w:t>
      </w:r>
      <w:r w:rsidRPr="00B83B3E">
        <w:t xml:space="preserve"> </w:t>
      </w:r>
      <w:r w:rsidR="00680B75" w:rsidRPr="00B83B3E">
        <w:t xml:space="preserve">who has the </w:t>
      </w:r>
      <w:r w:rsidR="000B7C2C" w:rsidRPr="00B83B3E">
        <w:t>Security Key</w:t>
      </w:r>
      <w:r w:rsidR="00680B75" w:rsidRPr="00B83B3E">
        <w:t xml:space="preserve"> above,</w:t>
      </w:r>
      <w:r w:rsidR="00981A0B" w:rsidRPr="00B83B3E">
        <w:t xml:space="preserve"> </w:t>
      </w:r>
      <w:r w:rsidRPr="00B83B3E">
        <w:t>or programmer access</w:t>
      </w:r>
      <w:r w:rsidR="00981A0B" w:rsidRPr="00B83B3E">
        <w:t>,</w:t>
      </w:r>
      <w:r w:rsidRPr="00B83B3E">
        <w:t xml:space="preserve"> should </w:t>
      </w:r>
      <w:r w:rsidR="00213B8B" w:rsidRPr="00B83B3E">
        <w:t xml:space="preserve">see </w:t>
      </w:r>
      <w:r w:rsidR="00213B8B" w:rsidRPr="00B83B3E">
        <w:rPr>
          <w:b/>
        </w:rPr>
        <w:t>Edit</w:t>
      </w:r>
      <w:r w:rsidRPr="00B83B3E">
        <w:rPr>
          <w:b/>
        </w:rPr>
        <w:t xml:space="preserve"> Exam List Parameter (MAS</w:t>
      </w:r>
      <w:r w:rsidR="00213B8B" w:rsidRPr="00B83B3E">
        <w:rPr>
          <w:b/>
        </w:rPr>
        <w:t xml:space="preserve">) </w:t>
      </w:r>
      <w:r w:rsidR="00213B8B" w:rsidRPr="00B83B3E">
        <w:t>under</w:t>
      </w:r>
      <w:r w:rsidR="00D700D7" w:rsidRPr="00B83B3E">
        <w:t xml:space="preserve"> the T</w:t>
      </w:r>
      <w:r w:rsidRPr="00B83B3E">
        <w:t xml:space="preserve">ools menu option after logging into the </w:t>
      </w:r>
      <w:r w:rsidR="006B7071" w:rsidRPr="00B83B3E">
        <w:t>CAPRI</w:t>
      </w:r>
      <w:r w:rsidRPr="00B83B3E">
        <w:t xml:space="preserve"> GUI executable.</w:t>
      </w:r>
    </w:p>
    <w:p w14:paraId="5C3CDD63" w14:textId="77777777" w:rsidR="00D86AF8" w:rsidRPr="00B83B3E" w:rsidRDefault="00D86AF8" w:rsidP="00113C7E">
      <w:pPr>
        <w:pStyle w:val="BodyText"/>
      </w:pPr>
      <w:r w:rsidRPr="00B83B3E">
        <w:t>If the user do</w:t>
      </w:r>
      <w:r w:rsidR="00D86454" w:rsidRPr="00B83B3E">
        <w:t xml:space="preserve">es not have option context DVBA </w:t>
      </w:r>
      <w:r w:rsidR="006B7071" w:rsidRPr="00B83B3E">
        <w:t>CAPRI</w:t>
      </w:r>
      <w:r w:rsidR="00D86454" w:rsidRPr="00B83B3E">
        <w:t xml:space="preserve"> GUI,</w:t>
      </w:r>
      <w:r w:rsidRPr="00B83B3E">
        <w:t xml:space="preserve"> </w:t>
      </w:r>
      <w:r w:rsidR="00680B75" w:rsidRPr="00B83B3E">
        <w:t>it should be assigned</w:t>
      </w:r>
      <w:r w:rsidRPr="00B83B3E">
        <w:t xml:space="preserve"> to their secondary menu.</w:t>
      </w:r>
    </w:p>
    <w:p w14:paraId="5C3CDD64" w14:textId="10EE7BE4" w:rsidR="00D86AF8" w:rsidRPr="00B83B3E" w:rsidRDefault="00D86AF8" w:rsidP="00113C7E">
      <w:pPr>
        <w:pStyle w:val="BodyText"/>
      </w:pPr>
      <w:r w:rsidRPr="00B83B3E">
        <w:t>For users wh</w:t>
      </w:r>
      <w:r w:rsidR="00680B75" w:rsidRPr="00B83B3E">
        <w:t xml:space="preserve">o do not hold this </w:t>
      </w:r>
      <w:r w:rsidR="000B7C2C" w:rsidRPr="00B83B3E">
        <w:t xml:space="preserve">Security Key </w:t>
      </w:r>
      <w:r w:rsidR="00680B75" w:rsidRPr="00B83B3E">
        <w:t>or</w:t>
      </w:r>
      <w:r w:rsidR="000B7C2C" w:rsidRPr="00B83B3E">
        <w:t xml:space="preserve"> who</w:t>
      </w:r>
      <w:r w:rsidR="00680B75" w:rsidRPr="00B83B3E">
        <w:t xml:space="preserve"> have @</w:t>
      </w:r>
      <w:r w:rsidRPr="00B83B3E">
        <w:t xml:space="preserve"> FileMan access, the option </w:t>
      </w:r>
      <w:r w:rsidR="00254AD3" w:rsidRPr="00B83B3E">
        <w:t>is</w:t>
      </w:r>
      <w:r w:rsidRPr="00B83B3E">
        <w:t xml:space="preserve"> </w:t>
      </w:r>
      <w:r w:rsidR="003136F5" w:rsidRPr="00B83B3E">
        <w:t>not displayed</w:t>
      </w:r>
      <w:r w:rsidRPr="00B83B3E">
        <w:t>.</w:t>
      </w:r>
      <w:r w:rsidR="00EE0CF4">
        <w:t xml:space="preserve"> </w:t>
      </w:r>
      <w:r w:rsidRPr="00B83B3E">
        <w:t xml:space="preserve">When </w:t>
      </w:r>
      <w:r w:rsidR="00680B75" w:rsidRPr="00B83B3E">
        <w:t xml:space="preserve">a </w:t>
      </w:r>
      <w:r w:rsidRPr="00B83B3E">
        <w:t xml:space="preserve">user clicks </w:t>
      </w:r>
      <w:r w:rsidRPr="00B83B3E">
        <w:rPr>
          <w:b/>
        </w:rPr>
        <w:t>Edit Exam List Parameter (MAS)</w:t>
      </w:r>
      <w:r w:rsidR="00D700D7" w:rsidRPr="00B83B3E">
        <w:t>,</w:t>
      </w:r>
      <w:r w:rsidRPr="00B83B3E">
        <w:t xml:space="preserve"> the dialog box </w:t>
      </w:r>
      <w:r w:rsidR="003136F5" w:rsidRPr="00B83B3E">
        <w:t xml:space="preserve">in </w:t>
      </w:r>
      <w:r w:rsidR="00EA1E40" w:rsidRPr="00B83B3E">
        <w:t>(</w:t>
      </w:r>
      <w:r w:rsidR="00641A8D" w:rsidRPr="00B83B3E">
        <w:fldChar w:fldCharType="begin"/>
      </w:r>
      <w:r w:rsidR="00641A8D" w:rsidRPr="00B83B3E">
        <w:instrText xml:space="preserve"> REF _Ref406769740 \h </w:instrText>
      </w:r>
      <w:r w:rsidR="00B83B3E">
        <w:instrText xml:space="preserve"> \* MERGEFORMAT </w:instrText>
      </w:r>
      <w:r w:rsidR="00641A8D" w:rsidRPr="00B83B3E">
        <w:fldChar w:fldCharType="separate"/>
      </w:r>
      <w:r w:rsidR="00291D99" w:rsidRPr="00B83B3E">
        <w:t xml:space="preserve">Figure </w:t>
      </w:r>
      <w:r w:rsidR="00291D99">
        <w:rPr>
          <w:noProof/>
        </w:rPr>
        <w:t>2</w:t>
      </w:r>
      <w:r w:rsidR="00291D99">
        <w:rPr>
          <w:noProof/>
        </w:rPr>
        <w:noBreakHyphen/>
        <w:t>244</w:t>
      </w:r>
      <w:r w:rsidR="00641A8D" w:rsidRPr="00B83B3E">
        <w:fldChar w:fldCharType="end"/>
      </w:r>
      <w:r w:rsidR="00EA1E40" w:rsidRPr="00B83B3E">
        <w:t>)</w:t>
      </w:r>
      <w:r w:rsidRPr="00B83B3E">
        <w:t xml:space="preserve"> displayed.</w:t>
      </w:r>
      <w:r w:rsidR="00EE0CF4">
        <w:t xml:space="preserve"> </w:t>
      </w:r>
      <w:r w:rsidRPr="00B83B3E">
        <w:t xml:space="preserve">Parameters that are set in this window </w:t>
      </w:r>
      <w:r w:rsidR="00D700D7" w:rsidRPr="00B83B3E">
        <w:t>are</w:t>
      </w:r>
      <w:r w:rsidRPr="00B83B3E">
        <w:t xml:space="preserve"> displayed in </w:t>
      </w:r>
      <w:r w:rsidR="00213B8B" w:rsidRPr="00B83B3E">
        <w:t xml:space="preserve">the </w:t>
      </w:r>
      <w:r w:rsidR="00213B8B" w:rsidRPr="00B83B3E">
        <w:rPr>
          <w:b/>
        </w:rPr>
        <w:t>Add</w:t>
      </w:r>
      <w:r w:rsidRPr="00B83B3E">
        <w:rPr>
          <w:b/>
        </w:rPr>
        <w:t xml:space="preserve"> a New C&amp;P </w:t>
      </w:r>
      <w:r w:rsidR="00213B8B" w:rsidRPr="00B83B3E">
        <w:rPr>
          <w:b/>
        </w:rPr>
        <w:t>Exam</w:t>
      </w:r>
      <w:r w:rsidR="00213B8B" w:rsidRPr="00B83B3E">
        <w:t xml:space="preserve"> dialog</w:t>
      </w:r>
      <w:r w:rsidRPr="00B83B3E">
        <w:t xml:space="preserve"> box.</w:t>
      </w:r>
    </w:p>
    <w:p w14:paraId="5AB6DF43" w14:textId="543F5762" w:rsidR="00554F86" w:rsidRPr="00B83B3E" w:rsidRDefault="00787941" w:rsidP="00554F86">
      <w:pPr>
        <w:spacing w:after="60"/>
      </w:pPr>
      <w:r w:rsidRPr="00B83B3E">
        <w:t>If a new division(s) has/have been added, the next time a user uses this option it set</w:t>
      </w:r>
      <w:r w:rsidR="00620542" w:rsidRPr="00B83B3E">
        <w:t>s</w:t>
      </w:r>
      <w:r w:rsidRPr="00B83B3E">
        <w:t xml:space="preserve"> the new division(s) </w:t>
      </w:r>
      <w:r w:rsidRPr="0048336A">
        <w:t xml:space="preserve">to </w:t>
      </w:r>
      <w:r w:rsidR="00554F86" w:rsidRPr="0048336A">
        <w:t>in</w:t>
      </w:r>
      <w:r w:rsidRPr="0048336A">
        <w:t>active</w:t>
      </w:r>
      <w:r w:rsidR="00554F86" w:rsidRPr="0048336A">
        <w:t xml:space="preserve"> by default</w:t>
      </w:r>
      <w:r w:rsidRPr="0048336A">
        <w:t>.</w:t>
      </w:r>
      <w:r w:rsidR="00554F86" w:rsidRPr="0048336A">
        <w:t xml:space="preserve"> CAPRI user</w:t>
      </w:r>
      <w:r w:rsidR="00223FD7" w:rsidRPr="0048336A">
        <w:t>s</w:t>
      </w:r>
      <w:r w:rsidR="00554F86" w:rsidRPr="0048336A">
        <w:t xml:space="preserve"> can manually activate the new division(s) by unchecking the ‘Completely Inactive this Division’s checkbox.</w:t>
      </w:r>
    </w:p>
    <w:p w14:paraId="5C3CDD66" w14:textId="57C5E7CE" w:rsidR="00C11464" w:rsidRPr="00B83B3E" w:rsidRDefault="00C11464" w:rsidP="00113C7E">
      <w:pPr>
        <w:pStyle w:val="BodyText"/>
      </w:pPr>
      <w:r w:rsidRPr="00B83B3E">
        <w:t xml:space="preserve">To turn off a division so it is not available for user selection, the user selects the division on the left of the screen then selects the box labeled </w:t>
      </w:r>
      <w:r w:rsidRPr="00B83B3E">
        <w:rPr>
          <w:b/>
        </w:rPr>
        <w:t>Completely Inactivate this Division</w:t>
      </w:r>
      <w:r w:rsidRPr="00B83B3E">
        <w:t xml:space="preserve"> in the </w:t>
      </w:r>
      <w:r w:rsidRPr="00B83B3E">
        <w:rPr>
          <w:b/>
        </w:rPr>
        <w:t xml:space="preserve">Edit Exam List Parameters (MAS) </w:t>
      </w:r>
      <w:r w:rsidRPr="00B83B3E">
        <w:t>window as shown in (</w:t>
      </w:r>
      <w:r w:rsidR="00A065BD">
        <w:fldChar w:fldCharType="begin"/>
      </w:r>
      <w:r w:rsidR="00A065BD">
        <w:instrText xml:space="preserve"> REF _Ref514864136 \h </w:instrText>
      </w:r>
      <w:r w:rsidR="00A065BD">
        <w:fldChar w:fldCharType="end"/>
      </w:r>
      <w:r w:rsidR="00A065BD">
        <w:fldChar w:fldCharType="begin"/>
      </w:r>
      <w:r w:rsidR="00A065BD">
        <w:instrText xml:space="preserve"> REF _Ref406769740 \h </w:instrText>
      </w:r>
      <w:r w:rsidR="00A065BD">
        <w:fldChar w:fldCharType="separate"/>
      </w:r>
      <w:r w:rsidR="00A065BD" w:rsidRPr="00B83B3E">
        <w:t xml:space="preserve">Figure </w:t>
      </w:r>
      <w:r w:rsidR="00A065BD">
        <w:rPr>
          <w:noProof/>
        </w:rPr>
        <w:t>2</w:t>
      </w:r>
      <w:r w:rsidR="00A065BD">
        <w:noBreakHyphen/>
      </w:r>
      <w:r w:rsidR="00A065BD">
        <w:rPr>
          <w:noProof/>
        </w:rPr>
        <w:t>209</w:t>
      </w:r>
      <w:r w:rsidR="00A065BD">
        <w:fldChar w:fldCharType="end"/>
      </w:r>
      <w:r w:rsidRPr="00B83B3E">
        <w:t>).</w:t>
      </w:r>
      <w:r w:rsidR="00EE0CF4">
        <w:t xml:space="preserve"> </w:t>
      </w:r>
      <w:r w:rsidRPr="00B83B3E">
        <w:t xml:space="preserve">A textbox is provided for </w:t>
      </w:r>
      <w:r w:rsidR="00E87082">
        <w:rPr>
          <w:rFonts w:ascii="Calibri" w:hAnsi="Calibri"/>
          <w:color w:val="F4F4F4"/>
          <w:sz w:val="22"/>
          <w:szCs w:val="22"/>
          <w:vertAlign w:val="subscript"/>
        </w:rPr>
        <w:t>&lt;</w:t>
      </w:r>
      <w:r w:rsidRPr="00B83B3E">
        <w:t>comments relating to a specific division.</w:t>
      </w:r>
    </w:p>
    <w:p w14:paraId="5C3CDD67" w14:textId="58926AEA" w:rsidR="00C11464" w:rsidRPr="00B83B3E" w:rsidRDefault="00C11464" w:rsidP="00113C7E">
      <w:pPr>
        <w:pStyle w:val="BodyText"/>
      </w:pPr>
      <w:r w:rsidRPr="00B83B3E">
        <w:t xml:space="preserve">When selecting </w:t>
      </w:r>
      <w:r w:rsidRPr="00B83B3E">
        <w:rPr>
          <w:b/>
        </w:rPr>
        <w:t>Edit Exam List Parameters (MAS)</w:t>
      </w:r>
      <w:r w:rsidRPr="00B83B3E">
        <w:t xml:space="preserve"> for the first time, CAPRI automatically finds the site’s divisions and activates all exams for each division in a default list.</w:t>
      </w:r>
      <w:r w:rsidR="00EE0CF4">
        <w:t xml:space="preserve"> </w:t>
      </w:r>
      <w:r w:rsidRPr="00B83B3E">
        <w:t>The user is then able to add new lists or modify the default list that was created.</w:t>
      </w:r>
    </w:p>
    <w:p w14:paraId="5C3CDD68" w14:textId="77777777" w:rsidR="00C11464" w:rsidRPr="00B83B3E" w:rsidRDefault="00C11464" w:rsidP="00113C7E">
      <w:pPr>
        <w:pStyle w:val="BodyText"/>
      </w:pPr>
      <w:r w:rsidRPr="00B83B3E">
        <w:t xml:space="preserve">To enable a specified group of users to order certain exams, the user may create a custom list by selecting the </w:t>
      </w:r>
      <w:r w:rsidRPr="00B83B3E">
        <w:rPr>
          <w:b/>
        </w:rPr>
        <w:t>Add New</w:t>
      </w:r>
      <w:r w:rsidRPr="00B83B3E">
        <w:t xml:space="preserve"> button in the </w:t>
      </w:r>
      <w:r w:rsidRPr="00B83B3E">
        <w:rPr>
          <w:b/>
        </w:rPr>
        <w:t>Edit Exam List Parameters (MAS)</w:t>
      </w:r>
      <w:r w:rsidRPr="00B83B3E">
        <w:t xml:space="preserve"> window.</w:t>
      </w:r>
    </w:p>
    <w:p w14:paraId="5C3CDD69" w14:textId="6DD17053" w:rsidR="000E4B5E" w:rsidRPr="00B83B3E" w:rsidRDefault="006A768B" w:rsidP="00400B72">
      <w:pPr>
        <w:pStyle w:val="Body3PicCaption"/>
      </w:pPr>
      <w:r w:rsidRPr="00B83B3E">
        <w:drawing>
          <wp:inline distT="0" distB="0" distL="0" distR="0" wp14:anchorId="0FA3C549" wp14:editId="18D43227">
            <wp:extent cx="4412809" cy="3080951"/>
            <wp:effectExtent l="0" t="0" r="6985" b="5715"/>
            <wp:docPr id="436" name="Picture 436" descr="Displays the Edit Exam List Parameters (MAS) window" title="Fig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13978" cy="3081767"/>
                    </a:xfrm>
                    <a:prstGeom prst="rect">
                      <a:avLst/>
                    </a:prstGeom>
                  </pic:spPr>
                </pic:pic>
              </a:graphicData>
            </a:graphic>
          </wp:inline>
        </w:drawing>
      </w:r>
    </w:p>
    <w:p w14:paraId="5C3CDD6A" w14:textId="2499DD87" w:rsidR="00966DCD" w:rsidRPr="00B83B3E" w:rsidRDefault="000E4B5E" w:rsidP="00B52F9B">
      <w:pPr>
        <w:pStyle w:val="Caption"/>
        <w:rPr>
          <w:rFonts w:cs="Times New Roman"/>
        </w:rPr>
      </w:pPr>
      <w:bookmarkStart w:id="1983" w:name="_Ref406769740"/>
      <w:bookmarkStart w:id="1984" w:name="_Ref514864026"/>
      <w:bookmarkStart w:id="1985" w:name="_Toc5243566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209</w:t>
      </w:r>
      <w:r w:rsidR="008D502E">
        <w:rPr>
          <w:rFonts w:cs="Times New Roman"/>
        </w:rPr>
        <w:fldChar w:fldCharType="end"/>
      </w:r>
      <w:bookmarkEnd w:id="1983"/>
      <w:r w:rsidR="005A39A1">
        <w:rPr>
          <w:rFonts w:cs="Times New Roman"/>
        </w:rPr>
        <w:t xml:space="preserve">. </w:t>
      </w:r>
      <w:bookmarkStart w:id="1986" w:name="_Ref514864136"/>
      <w:r w:rsidR="005A39A1">
        <w:rPr>
          <w:rFonts w:cs="Times New Roman"/>
        </w:rPr>
        <w:t>Edit Exam List Parameters Screen.</w:t>
      </w:r>
      <w:bookmarkEnd w:id="1984"/>
      <w:bookmarkEnd w:id="1985"/>
      <w:bookmarkEnd w:id="1986"/>
    </w:p>
    <w:p w14:paraId="0E6FE6FB" w14:textId="77777777" w:rsidR="00CD5E1B" w:rsidRDefault="00CD5E1B" w:rsidP="005F7F65"/>
    <w:p w14:paraId="5C3CDD6D" w14:textId="4B148ACB" w:rsidR="00D86AF8" w:rsidRPr="00CD5E1B" w:rsidRDefault="00D86AF8" w:rsidP="005F7F65">
      <w:r w:rsidRPr="00CD5E1B">
        <w:t xml:space="preserve">When the user selects an </w:t>
      </w:r>
      <w:proofErr w:type="gramStart"/>
      <w:r w:rsidRPr="00CD5E1B">
        <w:t>exam</w:t>
      </w:r>
      <w:proofErr w:type="gramEnd"/>
      <w:r w:rsidRPr="00CD5E1B">
        <w:t xml:space="preserve"> list defined for a division, the Edit Selected button is enabled.</w:t>
      </w:r>
      <w:r w:rsidR="00EE0CF4">
        <w:t xml:space="preserve"> </w:t>
      </w:r>
      <w:r w:rsidR="006B7071" w:rsidRPr="00CD5E1B">
        <w:t xml:space="preserve">Selecting </w:t>
      </w:r>
      <w:r w:rsidRPr="00CD5E1B">
        <w:t>this button trigger</w:t>
      </w:r>
      <w:r w:rsidR="00D86454" w:rsidRPr="00CD5E1B">
        <w:t>s</w:t>
      </w:r>
      <w:r w:rsidRPr="00CD5E1B">
        <w:t xml:space="preserve"> the display of the screen below</w:t>
      </w:r>
      <w:r w:rsidR="00C11464" w:rsidRPr="00CD5E1B">
        <w:t xml:space="preserve"> (</w:t>
      </w:r>
      <w:r w:rsidR="00641A8D" w:rsidRPr="00CD5E1B">
        <w:fldChar w:fldCharType="begin"/>
      </w:r>
      <w:r w:rsidR="00641A8D" w:rsidRPr="00CD5E1B">
        <w:instrText xml:space="preserve"> REF _Ref406769699 \h </w:instrText>
      </w:r>
      <w:r w:rsidR="00B83B3E" w:rsidRPr="00CD5E1B">
        <w:instrText xml:space="preserve"> \* MERGEFORMAT </w:instrText>
      </w:r>
      <w:r w:rsidR="00641A8D" w:rsidRPr="00CD5E1B">
        <w:fldChar w:fldCharType="separate"/>
      </w:r>
      <w:r w:rsidR="00E6503C" w:rsidRPr="00B83B3E">
        <w:t xml:space="preserve">Figure </w:t>
      </w:r>
      <w:r w:rsidR="00E6503C">
        <w:t>2</w:t>
      </w:r>
      <w:r w:rsidR="00E6503C">
        <w:noBreakHyphen/>
        <w:t>210</w:t>
      </w:r>
      <w:r w:rsidR="00641A8D" w:rsidRPr="00CD5E1B">
        <w:fldChar w:fldCharType="end"/>
      </w:r>
      <w:r w:rsidR="00C11464" w:rsidRPr="00CD5E1B">
        <w:t>)</w:t>
      </w:r>
      <w:r w:rsidRPr="00CD5E1B">
        <w:t xml:space="preserve"> to enable users to modify the list of exams and add comme</w:t>
      </w:r>
      <w:r w:rsidR="00D86454" w:rsidRPr="00CD5E1B">
        <w:t xml:space="preserve">nts about a </w:t>
      </w:r>
      <w:proofErr w:type="gramStart"/>
      <w:r w:rsidR="00D86454" w:rsidRPr="00CD5E1B">
        <w:t>particular list</w:t>
      </w:r>
      <w:proofErr w:type="gramEnd"/>
      <w:r w:rsidR="00D86454" w:rsidRPr="00CD5E1B">
        <w:t xml:space="preserve"> </w:t>
      </w:r>
      <w:r w:rsidRPr="00CD5E1B">
        <w:t>or exam.</w:t>
      </w:r>
    </w:p>
    <w:p w14:paraId="5C3CDD6E" w14:textId="16CF011D" w:rsidR="000E4B5E" w:rsidRPr="00B83B3E" w:rsidRDefault="006A768B" w:rsidP="00400B72">
      <w:pPr>
        <w:pStyle w:val="Body3PicCaption"/>
      </w:pPr>
      <w:r w:rsidRPr="00B83B3E">
        <w:lastRenderedPageBreak/>
        <w:drawing>
          <wp:inline distT="0" distB="0" distL="0" distR="0" wp14:anchorId="05B2E525" wp14:editId="3B0D7011">
            <wp:extent cx="4457700" cy="2628900"/>
            <wp:effectExtent l="19050" t="19050" r="19050" b="19050"/>
            <wp:docPr id="437" name="Picture 23" descr="Displays screen that enables users to modify the list of exams and add comments about a particular list or exam" title="Fig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362F6AD2" w:rsidR="00B36C36" w:rsidRPr="00B83B3E" w:rsidRDefault="000E4B5E" w:rsidP="00B52F9B">
      <w:pPr>
        <w:pStyle w:val="Caption"/>
        <w:rPr>
          <w:rFonts w:cs="Times New Roman"/>
        </w:rPr>
      </w:pPr>
      <w:bookmarkStart w:id="1987" w:name="_Ref406769699"/>
      <w:bookmarkStart w:id="1988" w:name="_Toc5243566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210</w:t>
      </w:r>
      <w:r w:rsidR="008D502E">
        <w:rPr>
          <w:rFonts w:cs="Times New Roman"/>
        </w:rPr>
        <w:fldChar w:fldCharType="end"/>
      </w:r>
      <w:bookmarkEnd w:id="1987"/>
      <w:r w:rsidR="005A39A1">
        <w:rPr>
          <w:rFonts w:cs="Times New Roman"/>
        </w:rPr>
        <w:t xml:space="preserve">. Edit Exam List Parameters </w:t>
      </w:r>
      <w:r w:rsidR="00692ED6">
        <w:rPr>
          <w:rFonts w:cs="Times New Roman"/>
        </w:rPr>
        <w:t>Dialog Window</w:t>
      </w:r>
      <w:r w:rsidR="005A39A1">
        <w:rPr>
          <w:rFonts w:cs="Times New Roman"/>
        </w:rPr>
        <w:t>.</w:t>
      </w:r>
      <w:bookmarkEnd w:id="1988"/>
    </w:p>
    <w:p w14:paraId="5C3CDD70" w14:textId="77777777" w:rsidR="00E26469" w:rsidRPr="00B83B3E" w:rsidRDefault="00E26469" w:rsidP="00557393">
      <w:pPr>
        <w:pStyle w:val="BodyText"/>
      </w:pPr>
    </w:p>
    <w:p w14:paraId="5C3CDD71" w14:textId="77777777" w:rsidR="00D86AF8" w:rsidRPr="00B83B3E" w:rsidRDefault="00D86AF8" w:rsidP="00557393">
      <w:pPr>
        <w:pStyle w:val="BodyText"/>
      </w:pPr>
      <w:r w:rsidRPr="00B83B3E">
        <w:t>The checkmarks in the checkboxes</w:t>
      </w:r>
      <w:r w:rsidR="00680B75" w:rsidRPr="00B83B3E">
        <w:t xml:space="preserve"> next to the exam name indicate</w:t>
      </w:r>
      <w:r w:rsidRPr="00B83B3E">
        <w:t xml:space="preserve"> that the exams are activated. </w:t>
      </w:r>
    </w:p>
    <w:p w14:paraId="5C3CDD72" w14:textId="73D7C1E2" w:rsidR="00D86AF8" w:rsidRPr="00B83B3E" w:rsidRDefault="00D86AF8" w:rsidP="00557393">
      <w:pPr>
        <w:pStyle w:val="BodyText"/>
      </w:pPr>
      <w:r w:rsidRPr="00B83B3E">
        <w:t>Users can modify (turn off) the default as well as the custom exam list by clearing the check mark</w:t>
      </w:r>
      <w:r w:rsidR="00836B46" w:rsidRPr="00B83B3E">
        <w:t>s</w:t>
      </w:r>
      <w:r w:rsidRPr="00B83B3E">
        <w:t xml:space="preserve"> from the checkboxes next to the exams they wish to turn off.</w:t>
      </w:r>
      <w:r w:rsidR="00EE0CF4">
        <w:t xml:space="preserve"> </w:t>
      </w:r>
      <w:r w:rsidR="000E1378" w:rsidRPr="00B83B3E">
        <w:t xml:space="preserve">This </w:t>
      </w:r>
      <w:r w:rsidRPr="00B83B3E">
        <w:t>cause</w:t>
      </w:r>
      <w:r w:rsidR="000E1378" w:rsidRPr="00B83B3E">
        <w:t>s</w:t>
      </w:r>
      <w:r w:rsidRPr="00B83B3E">
        <w:t xml:space="preserve"> the exam to display in red in </w:t>
      </w:r>
      <w:r w:rsidR="00213B8B" w:rsidRPr="00B83B3E">
        <w:t xml:space="preserve">the </w:t>
      </w:r>
      <w:r w:rsidR="00213B8B" w:rsidRPr="00B83B3E">
        <w:rPr>
          <w:b/>
        </w:rPr>
        <w:t>Add</w:t>
      </w:r>
      <w:r w:rsidRPr="00B83B3E">
        <w:rPr>
          <w:b/>
        </w:rPr>
        <w:t xml:space="preserve"> a New </w:t>
      </w:r>
      <w:r w:rsidR="00213B8B" w:rsidRPr="00B83B3E">
        <w:rPr>
          <w:b/>
        </w:rPr>
        <w:t>Exam</w:t>
      </w:r>
      <w:r w:rsidR="00213B8B" w:rsidRPr="00B83B3E">
        <w:t xml:space="preserve"> dialog</w:t>
      </w:r>
      <w:r w:rsidRPr="00B83B3E">
        <w:t xml:space="preserve"> box, indicating that the exam is not performed at the </w:t>
      </w:r>
      <w:proofErr w:type="gramStart"/>
      <w:r w:rsidRPr="00B83B3E">
        <w:t>particular facility</w:t>
      </w:r>
      <w:proofErr w:type="gramEnd"/>
      <w:r w:rsidRPr="00B83B3E">
        <w:t>.</w:t>
      </w:r>
    </w:p>
    <w:p w14:paraId="5C3CDD73" w14:textId="77777777" w:rsidR="00D86AF8" w:rsidRPr="00B83B3E" w:rsidRDefault="00D86AF8" w:rsidP="00557393">
      <w:pPr>
        <w:pStyle w:val="BodyText"/>
      </w:pPr>
      <w:r w:rsidRPr="00B83B3E">
        <w:t>If exams are turned off via future DVB patches, t</w:t>
      </w:r>
      <w:r w:rsidR="000E1378" w:rsidRPr="00B83B3E">
        <w:t xml:space="preserve">hey </w:t>
      </w:r>
      <w:r w:rsidR="007F1E3C" w:rsidRPr="00B83B3E">
        <w:t xml:space="preserve">no longer </w:t>
      </w:r>
      <w:r w:rsidR="000E1378" w:rsidRPr="00B83B3E">
        <w:t>display</w:t>
      </w:r>
      <w:r w:rsidR="007F1E3C" w:rsidRPr="00B83B3E">
        <w:t xml:space="preserve"> in the </w:t>
      </w:r>
      <w:r w:rsidRPr="00B83B3E">
        <w:rPr>
          <w:b/>
        </w:rPr>
        <w:t>New Exam</w:t>
      </w:r>
      <w:r w:rsidRPr="00B83B3E">
        <w:t xml:space="preserve"> dialog box.</w:t>
      </w:r>
    </w:p>
    <w:p w14:paraId="5C3CDD74" w14:textId="77777777" w:rsidR="00D86AF8" w:rsidRPr="00B83B3E" w:rsidRDefault="00D86AF8" w:rsidP="00557393">
      <w:pPr>
        <w:pStyle w:val="BodyText"/>
      </w:pPr>
      <w:r w:rsidRPr="00B83B3E">
        <w:t xml:space="preserve">If a patch releases a new exam, it </w:t>
      </w:r>
      <w:r w:rsidR="00254AD3" w:rsidRPr="00B83B3E">
        <w:t>is</w:t>
      </w:r>
      <w:r w:rsidRPr="00B83B3E">
        <w:t xml:space="preserve"> shown t</w:t>
      </w:r>
      <w:r w:rsidR="007F1E3C" w:rsidRPr="00B83B3E">
        <w:t xml:space="preserve">o all users until someone uses </w:t>
      </w:r>
      <w:r w:rsidRPr="00B83B3E">
        <w:rPr>
          <w:b/>
        </w:rPr>
        <w:t>Edit Exam List Parameter (MAS)</w:t>
      </w:r>
      <w:r w:rsidRPr="00B83B3E">
        <w:t xml:space="preserve"> to turn it off. </w:t>
      </w:r>
    </w:p>
    <w:p w14:paraId="5C3CDD75" w14:textId="4A5F2E91" w:rsidR="00D86AF8" w:rsidRPr="00B83B3E" w:rsidRDefault="00D86AF8" w:rsidP="00557393">
      <w:pPr>
        <w:pStyle w:val="BodyText"/>
      </w:pPr>
      <w:r w:rsidRPr="00B83B3E">
        <w:t xml:space="preserve">Comments may be added for the exam list in the </w:t>
      </w:r>
      <w:r w:rsidR="007F1E3C" w:rsidRPr="00B83B3E">
        <w:t xml:space="preserve">section labeled </w:t>
      </w:r>
      <w:r w:rsidR="007F1E3C" w:rsidRPr="00B83B3E">
        <w:rPr>
          <w:b/>
        </w:rPr>
        <w:t>Comment for this list of exams</w:t>
      </w:r>
      <w:r w:rsidR="00BD43CF" w:rsidRPr="00B83B3E">
        <w:t>.</w:t>
      </w:r>
      <w:r w:rsidR="00EE0CF4">
        <w:t xml:space="preserve"> </w:t>
      </w:r>
      <w:r w:rsidRPr="00B83B3E">
        <w:t xml:space="preserve">Users can place comments, reminders, </w:t>
      </w:r>
      <w:r w:rsidR="00836B46" w:rsidRPr="00B83B3E">
        <w:t xml:space="preserve">or </w:t>
      </w:r>
      <w:r w:rsidRPr="00B83B3E">
        <w:t>notes</w:t>
      </w:r>
      <w:r w:rsidR="00836B46" w:rsidRPr="00B83B3E">
        <w:t xml:space="preserve"> </w:t>
      </w:r>
      <w:r w:rsidRPr="00B83B3E">
        <w:t>about an</w:t>
      </w:r>
      <w:r w:rsidR="007F1E3C" w:rsidRPr="00B83B3E">
        <w:t xml:space="preserve"> exam in the text box labeled, </w:t>
      </w:r>
      <w:r w:rsidRPr="00B83B3E">
        <w:rPr>
          <w:b/>
        </w:rPr>
        <w:t>Comment</w:t>
      </w:r>
      <w:r w:rsidRPr="00B83B3E">
        <w:t xml:space="preserve"> </w:t>
      </w:r>
      <w:r w:rsidRPr="00B83B3E">
        <w:rPr>
          <w:b/>
        </w:rPr>
        <w:t>to be displayed when thi</w:t>
      </w:r>
      <w:r w:rsidR="006B7071" w:rsidRPr="00B83B3E">
        <w:rPr>
          <w:b/>
        </w:rPr>
        <w:t>s exam is selected</w:t>
      </w:r>
      <w:r w:rsidR="00BD43CF" w:rsidRPr="00B83B3E">
        <w:t>.</w:t>
      </w:r>
      <w:r w:rsidR="00EE0CF4">
        <w:t xml:space="preserve"> </w:t>
      </w:r>
      <w:r w:rsidR="006B7071" w:rsidRPr="00B83B3E">
        <w:t xml:space="preserve">Selecting </w:t>
      </w:r>
      <w:r w:rsidR="000E1378" w:rsidRPr="00B83B3E">
        <w:t xml:space="preserve">the exam </w:t>
      </w:r>
      <w:r w:rsidRPr="00B83B3E">
        <w:t>bring</w:t>
      </w:r>
      <w:r w:rsidR="000E1378" w:rsidRPr="00B83B3E">
        <w:t>s</w:t>
      </w:r>
      <w:r w:rsidRPr="00B83B3E">
        <w:t xml:space="preserve"> the textbox </w:t>
      </w:r>
      <w:r w:rsidR="00836B46" w:rsidRPr="00B83B3E">
        <w:t>in</w:t>
      </w:r>
      <w:r w:rsidRPr="00B83B3E">
        <w:t>to view.</w:t>
      </w:r>
    </w:p>
    <w:p w14:paraId="5C3CDD86" w14:textId="729255DE" w:rsidR="00D86AF8" w:rsidRPr="0081069C" w:rsidRDefault="0048336A" w:rsidP="0077082F">
      <w:pPr>
        <w:pStyle w:val="Heading3"/>
        <w:spacing w:before="240"/>
      </w:pPr>
      <w:bookmarkStart w:id="1989" w:name="_Toc278187874"/>
      <w:bookmarkStart w:id="1990" w:name="OLE_LINK7"/>
      <w:r>
        <w:t xml:space="preserve"> </w:t>
      </w:r>
      <w:bookmarkStart w:id="1991" w:name="_Toc524336376"/>
      <w:bookmarkEnd w:id="1989"/>
      <w:r w:rsidR="005C2427" w:rsidRPr="0081069C">
        <w:t>J</w:t>
      </w:r>
      <w:r w:rsidR="00E51AC1" w:rsidRPr="0081069C">
        <w:t xml:space="preserve">oint Legacy Viewer (JLV) </w:t>
      </w:r>
      <w:r w:rsidR="005C2427" w:rsidRPr="0081069C">
        <w:t>Tab</w:t>
      </w:r>
      <w:bookmarkEnd w:id="1991"/>
    </w:p>
    <w:p w14:paraId="6A9CF113" w14:textId="4B38F643" w:rsidR="00873B5C" w:rsidRPr="00873B5C" w:rsidRDefault="00873B5C" w:rsidP="0077082F">
      <w:pPr>
        <w:pStyle w:val="Note"/>
        <w:spacing w:before="240" w:after="240"/>
        <w:rPr>
          <w:rFonts w:cs="Arial"/>
        </w:rPr>
      </w:pPr>
      <w:r w:rsidRPr="0081069C">
        <w:rPr>
          <w:b/>
        </w:rPr>
        <w:t>NOTE</w:t>
      </w:r>
      <w:r w:rsidRPr="00873B5C">
        <w:rPr>
          <w:rFonts w:cs="Arial"/>
          <w:b/>
        </w:rPr>
        <w:t>:</w:t>
      </w:r>
      <w:r w:rsidRPr="00873B5C">
        <w:rPr>
          <w:rFonts w:cs="Arial"/>
        </w:rPr>
        <w:t xml:space="preserve"> </w:t>
      </w:r>
      <w:r w:rsidRPr="00873B5C">
        <w:rPr>
          <w:rFonts w:cs="Arial"/>
          <w:color w:val="000000"/>
        </w:rPr>
        <w:t xml:space="preserve">Training materials for the JLV system are available on the </w:t>
      </w:r>
      <w:hyperlink r:id="rId267" w:history="1">
        <w:r w:rsidRPr="00873B5C">
          <w:rPr>
            <w:rStyle w:val="Hyperlink"/>
            <w:rFonts w:cs="Arial"/>
          </w:rPr>
          <w:t>JLV Resources</w:t>
        </w:r>
      </w:hyperlink>
      <w:r w:rsidRPr="00873B5C">
        <w:rPr>
          <w:rFonts w:cs="Arial"/>
          <w:color w:val="000000"/>
        </w:rPr>
        <w:t xml:space="preserve"> SharePoint site</w:t>
      </w:r>
    </w:p>
    <w:p w14:paraId="1C242207" w14:textId="0142E5A7" w:rsidR="00FC78B4" w:rsidRDefault="00FC78B4" w:rsidP="0077082F">
      <w:pPr>
        <w:pStyle w:val="CommentText"/>
        <w:spacing w:before="60"/>
        <w:rPr>
          <w:sz w:val="24"/>
          <w:szCs w:val="24"/>
        </w:rPr>
      </w:pPr>
      <w:r w:rsidRPr="00D54CB7">
        <w:rPr>
          <w:sz w:val="24"/>
          <w:szCs w:val="24"/>
        </w:rPr>
        <w:t xml:space="preserve">The Joint Legacy Viewer (JLV) tab has replaced the VistAWeb tab as part of the GUI 193.12 update in preparation of </w:t>
      </w:r>
      <w:r w:rsidRPr="00FC78B4">
        <w:rPr>
          <w:sz w:val="24"/>
          <w:szCs w:val="24"/>
        </w:rPr>
        <w:t xml:space="preserve">the VistAWeb end of lifecycle. </w:t>
      </w:r>
      <w:r w:rsidRPr="00D54CB7">
        <w:rPr>
          <w:sz w:val="24"/>
          <w:szCs w:val="24"/>
        </w:rPr>
        <w:t xml:space="preserve">The Joint Legacy Viewer tab supplies a button that launches the JLV URL in an external browser </w:t>
      </w:r>
      <w:r w:rsidRPr="00FC78B4">
        <w:rPr>
          <w:sz w:val="24"/>
          <w:szCs w:val="24"/>
        </w:rPr>
        <w:t xml:space="preserve">while keeping patient context. </w:t>
      </w:r>
      <w:r w:rsidRPr="00D54CB7">
        <w:rPr>
          <w:sz w:val="24"/>
          <w:szCs w:val="24"/>
        </w:rPr>
        <w:t xml:space="preserve">The JLV provides an </w:t>
      </w:r>
      <w:proofErr w:type="spellStart"/>
      <w:r w:rsidRPr="00D54CB7">
        <w:rPr>
          <w:sz w:val="24"/>
          <w:szCs w:val="24"/>
        </w:rPr>
        <w:t>intergrated</w:t>
      </w:r>
      <w:proofErr w:type="spellEnd"/>
      <w:r w:rsidRPr="00D54CB7">
        <w:rPr>
          <w:sz w:val="24"/>
          <w:szCs w:val="24"/>
        </w:rPr>
        <w:t xml:space="preserve"> read-only view of health data from all VA, and VA community partner sites where the Veteran or Service member has received care.</w:t>
      </w:r>
    </w:p>
    <w:p w14:paraId="7E70DBB4" w14:textId="77777777" w:rsidR="00873B5C" w:rsidRPr="00D54CB7" w:rsidRDefault="00873B5C" w:rsidP="00FC78B4">
      <w:pPr>
        <w:pStyle w:val="CommentText"/>
        <w:rPr>
          <w:sz w:val="24"/>
          <w:szCs w:val="24"/>
        </w:rPr>
      </w:pPr>
    </w:p>
    <w:bookmarkEnd w:id="1990"/>
    <w:p w14:paraId="1CAB9B24" w14:textId="0304221F" w:rsidR="00952A23" w:rsidRPr="0081069C" w:rsidRDefault="00952A23" w:rsidP="005F7F65">
      <w:r w:rsidRPr="0081069C">
        <w:rPr>
          <w:noProof/>
        </w:rPr>
        <w:lastRenderedPageBreak/>
        <w:drawing>
          <wp:inline distT="0" distB="0" distL="0" distR="0" wp14:anchorId="06412F0E" wp14:editId="2E19418F">
            <wp:extent cx="4305554" cy="2867575"/>
            <wp:effectExtent l="19050" t="19050" r="19050" b="28575"/>
            <wp:docPr id="346" name="Picture 346" descr="Joint Legacy Viewer (JLV) Acc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V_4a.jpg"/>
                    <pic:cNvPicPr/>
                  </pic:nvPicPr>
                  <pic:blipFill>
                    <a:blip r:embed="rId268">
                      <a:extLst>
                        <a:ext uri="{28A0092B-C50C-407E-A947-70E740481C1C}">
                          <a14:useLocalDpi xmlns:a14="http://schemas.microsoft.com/office/drawing/2010/main" val="0"/>
                        </a:ext>
                      </a:extLst>
                    </a:blip>
                    <a:stretch>
                      <a:fillRect/>
                    </a:stretch>
                  </pic:blipFill>
                  <pic:spPr>
                    <a:xfrm>
                      <a:off x="0" y="0"/>
                      <a:ext cx="4305554" cy="2867575"/>
                    </a:xfrm>
                    <a:prstGeom prst="rect">
                      <a:avLst/>
                    </a:prstGeom>
                    <a:ln w="6350">
                      <a:solidFill>
                        <a:schemeClr val="tx1"/>
                      </a:solidFill>
                    </a:ln>
                  </pic:spPr>
                </pic:pic>
              </a:graphicData>
            </a:graphic>
          </wp:inline>
        </w:drawing>
      </w:r>
    </w:p>
    <w:p w14:paraId="27110F8F" w14:textId="2CE18D81" w:rsidR="00575EE9" w:rsidRPr="00963B5F" w:rsidRDefault="00952A23" w:rsidP="00575EE9">
      <w:pPr>
        <w:autoSpaceDE w:val="0"/>
        <w:autoSpaceDN w:val="0"/>
        <w:spacing w:after="0"/>
        <w:rPr>
          <w:rFonts w:ascii="Segoe UI" w:hAnsi="Segoe UI" w:cs="Segoe UI"/>
          <w:color w:val="000000"/>
        </w:rPr>
      </w:pPr>
      <w:bookmarkStart w:id="1992" w:name="_Toc524356641"/>
      <w:r w:rsidRPr="0081069C">
        <w:t xml:space="preserve">Figure </w:t>
      </w:r>
      <w:fldSimple w:instr=" STYLEREF 1 \s ">
        <w:r w:rsidR="008D502E" w:rsidRPr="0081069C">
          <w:rPr>
            <w:noProof/>
          </w:rPr>
          <w:t>2</w:t>
        </w:r>
      </w:fldSimple>
      <w:r w:rsidR="008D502E" w:rsidRPr="0081069C">
        <w:noBreakHyphen/>
      </w:r>
      <w:fldSimple w:instr=" SEQ Figure \* ARABIC \s 1 ">
        <w:r w:rsidR="008D502E" w:rsidRPr="0081069C">
          <w:rPr>
            <w:noProof/>
          </w:rPr>
          <w:t>211</w:t>
        </w:r>
      </w:fldSimple>
      <w:r w:rsidRPr="0081069C">
        <w:t xml:space="preserve">. </w:t>
      </w:r>
      <w:r w:rsidR="00F61D8F" w:rsidRPr="0081069C">
        <w:t>Joint Legacy Viewer (JLV</w:t>
      </w:r>
      <w:r w:rsidR="00F61D8F" w:rsidRPr="00963B5F">
        <w:t xml:space="preserve">) </w:t>
      </w:r>
      <w:r w:rsidR="00575EE9" w:rsidRPr="00963B5F">
        <w:rPr>
          <w:color w:val="000000"/>
        </w:rPr>
        <w:t>launching button</w:t>
      </w:r>
      <w:bookmarkEnd w:id="1992"/>
    </w:p>
    <w:p w14:paraId="2A6390CB" w14:textId="77777777" w:rsidR="00AB1A1D" w:rsidRDefault="00AB1A1D" w:rsidP="00AB1A1D">
      <w:pPr>
        <w:pStyle w:val="BodyText"/>
      </w:pPr>
      <w:bookmarkStart w:id="1993" w:name="_Hlk521936983"/>
    </w:p>
    <w:p w14:paraId="48B6749E" w14:textId="2AFFCAE4" w:rsidR="00AB1A1D" w:rsidRPr="00AB1A1D" w:rsidRDefault="00AB1A1D" w:rsidP="00AB1A1D">
      <w:pPr>
        <w:pStyle w:val="Note"/>
        <w:rPr>
          <w:rFonts w:cs="Arial"/>
        </w:rPr>
      </w:pPr>
      <w:r w:rsidRPr="004938E1">
        <w:rPr>
          <w:b/>
        </w:rPr>
        <w:t>NOTE</w:t>
      </w:r>
      <w:r w:rsidRPr="00AB1A1D">
        <w:rPr>
          <w:rFonts w:cs="Arial"/>
          <w:b/>
        </w:rPr>
        <w:t>:</w:t>
      </w:r>
      <w:r w:rsidRPr="00AB1A1D">
        <w:rPr>
          <w:rFonts w:cs="Arial"/>
        </w:rPr>
        <w:t xml:space="preserve"> </w:t>
      </w:r>
      <w:proofErr w:type="gramStart"/>
      <w:r w:rsidRPr="00963B5F">
        <w:rPr>
          <w:rFonts w:cs="Arial"/>
          <w:color w:val="000000"/>
        </w:rPr>
        <w:t>In order to</w:t>
      </w:r>
      <w:proofErr w:type="gramEnd"/>
      <w:r w:rsidRPr="00963B5F">
        <w:rPr>
          <w:rFonts w:cs="Arial"/>
          <w:color w:val="000000"/>
        </w:rPr>
        <w:t xml:space="preserve"> maintain patient context between CAPRI and Joint Legacy Viewer, CAPRI will close the JLV bowser each time a patient or site is changed.</w:t>
      </w:r>
    </w:p>
    <w:p w14:paraId="0DBA44A9" w14:textId="76AE0CA3" w:rsidR="00515AEC" w:rsidRDefault="00515AEC" w:rsidP="004938E1">
      <w:pPr>
        <w:pStyle w:val="BodyText"/>
      </w:pPr>
      <w:bookmarkStart w:id="1994" w:name="_Toc326149719"/>
      <w:bookmarkStart w:id="1995" w:name="_Toc278548293"/>
      <w:bookmarkStart w:id="1996" w:name="_Ref322029113"/>
      <w:bookmarkStart w:id="1997" w:name="_Ref331603073"/>
      <w:bookmarkEnd w:id="1993"/>
    </w:p>
    <w:p w14:paraId="5C3CDD90" w14:textId="6BFF534D" w:rsidR="00D86AF8" w:rsidRPr="00B83B3E" w:rsidRDefault="00D86AF8" w:rsidP="00A561AD">
      <w:pPr>
        <w:pStyle w:val="Heading2"/>
      </w:pPr>
      <w:bookmarkStart w:id="1998" w:name="_Toc278187875"/>
      <w:bookmarkStart w:id="1999" w:name="_Toc508873704"/>
      <w:bookmarkStart w:id="2000" w:name="_Toc508875054"/>
      <w:bookmarkStart w:id="2001" w:name="_Toc508875908"/>
      <w:bookmarkStart w:id="2002" w:name="_Toc524336377"/>
      <w:bookmarkEnd w:id="1994"/>
      <w:bookmarkEnd w:id="1995"/>
      <w:bookmarkEnd w:id="1996"/>
      <w:bookmarkEnd w:id="1997"/>
      <w:r w:rsidRPr="00B83B3E">
        <w:t>Set Up Options</w:t>
      </w:r>
      <w:bookmarkEnd w:id="1998"/>
      <w:bookmarkEnd w:id="1999"/>
      <w:bookmarkEnd w:id="2000"/>
      <w:bookmarkEnd w:id="2001"/>
      <w:bookmarkEnd w:id="2002"/>
    </w:p>
    <w:p w14:paraId="5C3CDD91" w14:textId="77777777" w:rsidR="00D86AF8" w:rsidRPr="00B83B3E" w:rsidRDefault="00D86AF8" w:rsidP="00A561AD">
      <w:pPr>
        <w:pStyle w:val="Heading3"/>
      </w:pPr>
      <w:bookmarkStart w:id="2003" w:name="_Toc508873705"/>
      <w:bookmarkStart w:id="2004" w:name="_Toc508875055"/>
      <w:bookmarkStart w:id="2005" w:name="_Toc508875909"/>
      <w:bookmarkStart w:id="2006" w:name="_Toc524336378"/>
      <w:r w:rsidRPr="00B83B3E">
        <w:t>Printer Set Up</w:t>
      </w:r>
      <w:bookmarkEnd w:id="2003"/>
      <w:bookmarkEnd w:id="2004"/>
      <w:bookmarkEnd w:id="2005"/>
      <w:bookmarkEnd w:id="2006"/>
    </w:p>
    <w:p w14:paraId="5C3CDD92" w14:textId="77777777" w:rsidR="00D86AF8" w:rsidRPr="004938E1" w:rsidRDefault="006B7071" w:rsidP="004938E1">
      <w:r w:rsidRPr="00515AEC">
        <w:t>CAPRI</w:t>
      </w:r>
      <w:r w:rsidR="00D86AF8" w:rsidRPr="00661C17">
        <w:t xml:space="preserve"> has</w:t>
      </w:r>
      <w:r w:rsidR="00D86AF8" w:rsidRPr="004938E1">
        <w:t xml:space="preserve"> Windows printer functionality. </w:t>
      </w:r>
      <w:r w:rsidR="00914F6F" w:rsidRPr="004938E1">
        <w:t>The user</w:t>
      </w:r>
      <w:r w:rsidR="00D86AF8" w:rsidRPr="004938E1">
        <w:t xml:space="preserve"> can generate printouts using </w:t>
      </w:r>
      <w:r w:rsidR="004F56ED" w:rsidRPr="004938E1">
        <w:t>the</w:t>
      </w:r>
      <w:r w:rsidR="00D86AF8" w:rsidRPr="004938E1">
        <w:t xml:space="preserve"> default printer selection.</w:t>
      </w:r>
    </w:p>
    <w:p w14:paraId="5C3CDD93" w14:textId="0D922DF4" w:rsidR="00D86AF8" w:rsidRPr="00B83B3E" w:rsidRDefault="00196B97" w:rsidP="001C720C">
      <w:pPr>
        <w:pStyle w:val="Body3PicCaption"/>
      </w:pPr>
      <w:r w:rsidRPr="004938E1">
        <w:rPr>
          <w:b/>
        </w:rPr>
        <w:lastRenderedPageBreak/>
        <w:t>Step 1</w:t>
      </w:r>
      <w:r w:rsidR="00D86AF8" w:rsidRPr="004938E1">
        <w:rPr>
          <w:b/>
        </w:rPr>
        <w:t xml:space="preserve"> </w:t>
      </w:r>
      <w:r w:rsidR="002D1317" w:rsidRPr="004938E1">
        <w:rPr>
          <w:b/>
        </w:rPr>
        <w:t>–</w:t>
      </w:r>
      <w:r w:rsidR="00113C7E" w:rsidRPr="00B83B3E">
        <w:t xml:space="preserve"> </w:t>
      </w:r>
      <w:r w:rsidR="002D1317" w:rsidRPr="00B83B3E">
        <w:t>The user selects Print Set</w:t>
      </w:r>
      <w:r w:rsidR="00D86AF8" w:rsidRPr="00B83B3E">
        <w:t>up</w:t>
      </w:r>
      <w:r w:rsidR="002D1317" w:rsidRPr="00B83B3E">
        <w:t xml:space="preserve"> from the File menu</w:t>
      </w:r>
      <w:r w:rsidR="00D86AF8" w:rsidRPr="00B83B3E">
        <w:t xml:space="preserve"> (</w:t>
      </w:r>
      <w:r w:rsidR="00FA7CA5" w:rsidRPr="00B83B3E">
        <w:fldChar w:fldCharType="begin"/>
      </w:r>
      <w:r w:rsidR="00FA7CA5" w:rsidRPr="00B83B3E">
        <w:instrText xml:space="preserve"> REF _Ref406769535 \h </w:instrText>
      </w:r>
      <w:r w:rsidR="00B83B3E">
        <w:instrText xml:space="preserve"> \* MERGEFORMAT </w:instrText>
      </w:r>
      <w:r w:rsidR="00FA7CA5" w:rsidRPr="00B83B3E">
        <w:fldChar w:fldCharType="separate"/>
      </w:r>
      <w:r w:rsidR="0011516D" w:rsidRPr="00B83B3E">
        <w:t xml:space="preserve">Figure </w:t>
      </w:r>
      <w:r w:rsidR="0011516D">
        <w:t>2</w:t>
      </w:r>
      <w:r w:rsidR="0011516D">
        <w:noBreakHyphen/>
        <w:t>213</w:t>
      </w:r>
      <w:r w:rsidR="00FA7CA5" w:rsidRPr="00B83B3E">
        <w:fldChar w:fldCharType="end"/>
      </w:r>
      <w:r w:rsidR="00D86AF8" w:rsidRPr="00B83B3E">
        <w:t>).</w:t>
      </w:r>
    </w:p>
    <w:p w14:paraId="5C3CDD94" w14:textId="77777777" w:rsidR="00FA7CA5" w:rsidRPr="00B83B3E" w:rsidRDefault="00FA7CA5" w:rsidP="00F47CD9">
      <w:pPr>
        <w:pStyle w:val="Body3PicCaption"/>
      </w:pPr>
    </w:p>
    <w:p w14:paraId="5C3CDD95" w14:textId="5F4AFD26" w:rsidR="000E4B5E" w:rsidRPr="00B83B3E" w:rsidRDefault="00073BE3" w:rsidP="00F47CD9">
      <w:pPr>
        <w:pStyle w:val="Body3PicCaption"/>
      </w:pPr>
      <w:r>
        <w:drawing>
          <wp:inline distT="0" distB="0" distL="0" distR="0" wp14:anchorId="4184CA6A" wp14:editId="3ABCC227">
            <wp:extent cx="1666667" cy="2704762"/>
            <wp:effectExtent l="19050" t="19050" r="10160" b="19685"/>
            <wp:docPr id="26" name="Picture 26" descr="CAPRI File menu with a red box surrounding the printer setup selec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666667" cy="2704762"/>
                    </a:xfrm>
                    <a:prstGeom prst="rect">
                      <a:avLst/>
                    </a:prstGeom>
                    <a:ln w="6350">
                      <a:solidFill>
                        <a:schemeClr val="tx1"/>
                      </a:solidFill>
                    </a:ln>
                  </pic:spPr>
                </pic:pic>
              </a:graphicData>
            </a:graphic>
          </wp:inline>
        </w:drawing>
      </w:r>
    </w:p>
    <w:p w14:paraId="5C3CDD96" w14:textId="0A7BA8B8" w:rsidR="00D70EB8" w:rsidRPr="00B83B3E" w:rsidRDefault="000E4B5E" w:rsidP="00B52F9B">
      <w:pPr>
        <w:pStyle w:val="Caption"/>
        <w:rPr>
          <w:rFonts w:cs="Times New Roman"/>
        </w:rPr>
      </w:pPr>
      <w:bookmarkStart w:id="2007" w:name="_Ref406769535"/>
      <w:bookmarkStart w:id="2008" w:name="_Toc524356642"/>
      <w:proofErr w:type="spellStart"/>
      <w:r w:rsidRPr="00B83B3E">
        <w:rPr>
          <w:rFonts w:cs="Times New Roman"/>
        </w:rPr>
        <w:t>igure</w:t>
      </w:r>
      <w:proofErr w:type="spellEnd"/>
      <w:r w:rsidRPr="00B83B3E">
        <w:rPr>
          <w:rFonts w:cs="Times New Roman"/>
        </w:rPr>
        <w:t xml:space="preserv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213</w:t>
      </w:r>
      <w:r w:rsidR="008D502E">
        <w:rPr>
          <w:rFonts w:cs="Times New Roman"/>
        </w:rPr>
        <w:fldChar w:fldCharType="end"/>
      </w:r>
      <w:bookmarkEnd w:id="2007"/>
      <w:r w:rsidR="00073BE3">
        <w:rPr>
          <w:rFonts w:cs="Times New Roman"/>
        </w:rPr>
        <w:t>. CAPRI File Menu—Printer Setup Selection.</w:t>
      </w:r>
      <w:bookmarkEnd w:id="2008"/>
    </w:p>
    <w:p w14:paraId="5C3CDD98" w14:textId="6C3B3255" w:rsidR="00D86AF8" w:rsidRPr="00B83B3E" w:rsidRDefault="00196B97" w:rsidP="00400B72">
      <w:pPr>
        <w:pStyle w:val="Body3PicCaption"/>
      </w:pPr>
      <w:r w:rsidRPr="005F7F65">
        <w:rPr>
          <w:b/>
        </w:rPr>
        <w:t>Step 2</w:t>
      </w:r>
      <w:r w:rsidR="00D86AF8" w:rsidRPr="005F7F65">
        <w:rPr>
          <w:b/>
        </w:rPr>
        <w:t xml:space="preserve"> </w:t>
      </w:r>
      <w:r w:rsidR="001768A4" w:rsidRPr="005F7F65">
        <w:rPr>
          <w:b/>
        </w:rPr>
        <w:t>–</w:t>
      </w:r>
      <w:r w:rsidR="004B0500" w:rsidRPr="00B83B3E">
        <w:t xml:space="preserve"> </w:t>
      </w:r>
      <w:r w:rsidR="006B7071" w:rsidRPr="00B83B3E">
        <w:t>CAPRI</w:t>
      </w:r>
      <w:r w:rsidR="00D86AF8" w:rsidRPr="00B83B3E">
        <w:t xml:space="preserve"> </w:t>
      </w:r>
      <w:r w:rsidR="00106F8B" w:rsidRPr="00B83B3E">
        <w:t>displays</w:t>
      </w:r>
      <w:r w:rsidR="00D86AF8" w:rsidRPr="00B83B3E">
        <w:t xml:space="preserve"> </w:t>
      </w:r>
      <w:r w:rsidR="002D1317" w:rsidRPr="00B83B3E">
        <w:t>the</w:t>
      </w:r>
      <w:r w:rsidR="0011516D">
        <w:t xml:space="preserve"> current default printer</w:t>
      </w:r>
      <w:r w:rsidR="000569D2" w:rsidRPr="00B83B3E">
        <w:t xml:space="preserve">. </w:t>
      </w:r>
      <w:r w:rsidR="00D86AF8" w:rsidRPr="00B83B3E">
        <w:t xml:space="preserve">If </w:t>
      </w:r>
      <w:r w:rsidR="00914F6F" w:rsidRPr="00B83B3E">
        <w:t>the user has</w:t>
      </w:r>
      <w:r w:rsidR="00D86AF8" w:rsidRPr="00B83B3E">
        <w:t xml:space="preserve"> more than one printer, </w:t>
      </w:r>
      <w:r w:rsidR="006B7071" w:rsidRPr="00B83B3E">
        <w:t>selecting</w:t>
      </w:r>
      <w:r w:rsidR="00D86AF8" w:rsidRPr="00B83B3E">
        <w:t xml:space="preserve"> the down arrow at the end of the printer name </w:t>
      </w:r>
      <w:r w:rsidR="002D1317" w:rsidRPr="00B83B3E">
        <w:t>displays</w:t>
      </w:r>
      <w:r w:rsidR="00D86AF8" w:rsidRPr="00B83B3E">
        <w:t xml:space="preserve"> a list of available printers.</w:t>
      </w:r>
      <w:r w:rsidR="00EE0CF4">
        <w:t xml:space="preserve"> </w:t>
      </w:r>
      <w:r w:rsidR="00796D38" w:rsidRPr="00B83B3E">
        <w:t xml:space="preserve">To </w:t>
      </w:r>
      <w:r w:rsidR="00D86AF8" w:rsidRPr="00B83B3E">
        <w:lastRenderedPageBreak/>
        <w:t xml:space="preserve">permanently change </w:t>
      </w:r>
      <w:r w:rsidR="002D1317" w:rsidRPr="00B83B3E">
        <w:t>the</w:t>
      </w:r>
      <w:r w:rsidR="00D86AF8" w:rsidRPr="00B83B3E">
        <w:t xml:space="preserve"> default printer, </w:t>
      </w:r>
      <w:r w:rsidR="002D1317" w:rsidRPr="00B83B3E">
        <w:t xml:space="preserve">the user must </w:t>
      </w:r>
      <w:r w:rsidR="00D86AF8" w:rsidRPr="00B83B3E">
        <w:t>contact IRM or use the printer’s applet under the Windows control panel.</w:t>
      </w:r>
    </w:p>
    <w:p w14:paraId="5C3CDD99" w14:textId="77777777" w:rsidR="00143B43" w:rsidRDefault="00143B43" w:rsidP="001C720C">
      <w:pPr>
        <w:pStyle w:val="Body3PicCaption"/>
      </w:pPr>
    </w:p>
    <w:p w14:paraId="5C3CDD9C" w14:textId="03B2F88A" w:rsidR="00D86AF8" w:rsidRPr="00B83B3E" w:rsidRDefault="00D86AF8" w:rsidP="00A561AD">
      <w:pPr>
        <w:pStyle w:val="Heading3"/>
      </w:pPr>
      <w:bookmarkStart w:id="2009" w:name="_Ref413319297"/>
      <w:bookmarkStart w:id="2010" w:name="_Toc508873706"/>
      <w:bookmarkStart w:id="2011" w:name="_Toc508875056"/>
      <w:bookmarkStart w:id="2012" w:name="_Toc508875910"/>
      <w:bookmarkStart w:id="2013" w:name="_Toc524336379"/>
      <w:r w:rsidRPr="00B83B3E">
        <w:t>Display Properties</w:t>
      </w:r>
      <w:bookmarkEnd w:id="2009"/>
      <w:bookmarkEnd w:id="2010"/>
      <w:bookmarkEnd w:id="2011"/>
      <w:bookmarkEnd w:id="2012"/>
      <w:bookmarkEnd w:id="2013"/>
    </w:p>
    <w:p w14:paraId="5C3CDD9D" w14:textId="39E32536" w:rsidR="00143B43" w:rsidRPr="00B83B3E" w:rsidRDefault="002D1317" w:rsidP="00400B72">
      <w:pPr>
        <w:pStyle w:val="Body3PicCaption"/>
      </w:pPr>
      <w:r w:rsidRPr="00B83B3E">
        <w:t>Display</w:t>
      </w:r>
      <w:r w:rsidR="00D86AF8" w:rsidRPr="00B83B3E">
        <w:t xml:space="preserve"> properties can be accessed from the </w:t>
      </w:r>
      <w:r w:rsidR="00284857" w:rsidRPr="00B83B3E">
        <w:t xml:space="preserve">Properties option on the </w:t>
      </w:r>
      <w:r w:rsidR="00D86AF8" w:rsidRPr="00B83B3E">
        <w:t xml:space="preserve">Tools </w:t>
      </w:r>
      <w:r w:rsidRPr="00B83B3E">
        <w:t>m</w:t>
      </w:r>
      <w:r w:rsidR="00D86AF8" w:rsidRPr="00B83B3E">
        <w:t>enu</w:t>
      </w:r>
      <w:r w:rsidR="00BF7506" w:rsidRPr="00B83B3E">
        <w:t xml:space="preserve"> as shown in</w:t>
      </w:r>
      <w:r w:rsidR="00FB3F07" w:rsidRPr="00B83B3E">
        <w:t xml:space="preserve"> (</w:t>
      </w:r>
      <w:r w:rsidR="00FB3F07" w:rsidRPr="00B83B3E">
        <w:fldChar w:fldCharType="begin"/>
      </w:r>
      <w:r w:rsidR="00FB3F07" w:rsidRPr="00B83B3E">
        <w:instrText xml:space="preserve"> REF _Ref406769484 \h </w:instrText>
      </w:r>
      <w:r w:rsidR="00B83B3E">
        <w:instrText xml:space="preserve"> \* MERGEFORMAT </w:instrText>
      </w:r>
      <w:r w:rsidR="00FB3F07" w:rsidRPr="00B83B3E">
        <w:fldChar w:fldCharType="separate"/>
      </w:r>
      <w:r w:rsidR="0011516D" w:rsidRPr="00B83B3E">
        <w:t xml:space="preserve">Figure </w:t>
      </w:r>
      <w:r w:rsidR="0011516D">
        <w:t>2</w:t>
      </w:r>
      <w:r w:rsidR="0011516D">
        <w:noBreakHyphen/>
        <w:t>215</w:t>
      </w:r>
      <w:r w:rsidR="00FB3F07" w:rsidRPr="00B83B3E">
        <w:fldChar w:fldCharType="end"/>
      </w:r>
      <w:r w:rsidR="00FB3F07" w:rsidRPr="00B83B3E">
        <w:t>)</w:t>
      </w:r>
      <w:r w:rsidR="00002E76" w:rsidRPr="00B83B3E">
        <w:t xml:space="preserve"> </w:t>
      </w:r>
    </w:p>
    <w:p w14:paraId="5C3CDD9E" w14:textId="77777777" w:rsidR="00D86AF8" w:rsidRPr="00B83B3E" w:rsidRDefault="00BF7506" w:rsidP="001C720C">
      <w:pPr>
        <w:pStyle w:val="Body3PicCaption"/>
      </w:pPr>
      <w:r w:rsidRPr="00B83B3E">
        <w:t>.</w:t>
      </w:r>
    </w:p>
    <w:p w14:paraId="5C3CDD9F" w14:textId="7D7CE897" w:rsidR="00143B43" w:rsidRPr="00B83B3E" w:rsidRDefault="003359CA" w:rsidP="001C720C">
      <w:pPr>
        <w:pStyle w:val="Body3PicCaption"/>
      </w:pPr>
      <w:r w:rsidRPr="00B83B3E">
        <w:drawing>
          <wp:inline distT="0" distB="0" distL="0" distR="0" wp14:anchorId="2D9E5056" wp14:editId="2D7CC3F1">
            <wp:extent cx="2619375" cy="2362200"/>
            <wp:effectExtent l="19050" t="19050" r="28575" b="19050"/>
            <wp:docPr id="439" name="Picture 35" descr="Displays Tools Menu with Properties option selected" title="Fig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1384F922" w:rsidR="00C65102" w:rsidRPr="00B83B3E" w:rsidRDefault="00143B43" w:rsidP="00B52F9B">
      <w:pPr>
        <w:pStyle w:val="Caption"/>
        <w:rPr>
          <w:rFonts w:cs="Times New Roman"/>
        </w:rPr>
      </w:pPr>
      <w:bookmarkStart w:id="2014" w:name="_Ref406769484"/>
      <w:bookmarkStart w:id="2015" w:name="_Toc5243566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215</w:t>
      </w:r>
      <w:r w:rsidR="008D502E">
        <w:rPr>
          <w:rFonts w:cs="Times New Roman"/>
        </w:rPr>
        <w:fldChar w:fldCharType="end"/>
      </w:r>
      <w:bookmarkEnd w:id="2014"/>
      <w:r w:rsidR="001F6D2C">
        <w:rPr>
          <w:rFonts w:cs="Times New Roman"/>
        </w:rPr>
        <w:t xml:space="preserve">. </w:t>
      </w:r>
      <w:r w:rsidR="00090B1E">
        <w:rPr>
          <w:rFonts w:cs="Times New Roman"/>
        </w:rPr>
        <w:t>CAPRI File Menu—Properties Selection.</w:t>
      </w:r>
      <w:bookmarkEnd w:id="2015"/>
    </w:p>
    <w:p w14:paraId="5C3CDDA1" w14:textId="77777777" w:rsidR="00D86AF8" w:rsidRPr="00B83B3E" w:rsidRDefault="00E26469" w:rsidP="00A561AD">
      <w:pPr>
        <w:pStyle w:val="Heading3"/>
      </w:pPr>
      <w:r w:rsidRPr="00B83B3E">
        <w:t xml:space="preserve"> </w:t>
      </w:r>
      <w:bookmarkStart w:id="2016" w:name="_Toc508873707"/>
      <w:bookmarkStart w:id="2017" w:name="_Toc508875057"/>
      <w:bookmarkStart w:id="2018" w:name="_Toc508875911"/>
      <w:bookmarkStart w:id="2019" w:name="_Toc524336380"/>
      <w:r w:rsidR="00D86AF8" w:rsidRPr="00B83B3E">
        <w:t>Properties</w:t>
      </w:r>
      <w:bookmarkEnd w:id="2016"/>
      <w:bookmarkEnd w:id="2017"/>
      <w:bookmarkEnd w:id="2018"/>
      <w:bookmarkEnd w:id="2019"/>
    </w:p>
    <w:p w14:paraId="5C3CDDA2" w14:textId="112D9FE0" w:rsidR="00D86AF8" w:rsidRPr="00B83B3E" w:rsidRDefault="00D86AF8" w:rsidP="00400B72">
      <w:pPr>
        <w:pStyle w:val="Body3PicCaption"/>
      </w:pPr>
      <w:r w:rsidRPr="00B83B3E">
        <w:t xml:space="preserve">This </w:t>
      </w:r>
      <w:r w:rsidR="00836B46" w:rsidRPr="00B83B3E">
        <w:t>panel</w:t>
      </w:r>
      <w:r w:rsidRPr="00B83B3E">
        <w:t xml:space="preserve"> allows </w:t>
      </w:r>
      <w:r w:rsidR="00914F6F" w:rsidRPr="00B83B3E">
        <w:t>the user</w:t>
      </w:r>
      <w:r w:rsidRPr="00B83B3E">
        <w:t xml:space="preserve"> to change the way </w:t>
      </w:r>
      <w:r w:rsidR="00914F6F" w:rsidRPr="00B83B3E">
        <w:t>the</w:t>
      </w:r>
      <w:r w:rsidRPr="00B83B3E">
        <w:t xml:space="preserve"> PC looks and works (</w:t>
      </w:r>
      <w:r w:rsidR="00143B43" w:rsidRPr="00B83B3E">
        <w:fldChar w:fldCharType="begin"/>
      </w:r>
      <w:r w:rsidR="00143B43" w:rsidRPr="00B83B3E">
        <w:instrText xml:space="preserve"> REF _Ref406769424 \h </w:instrText>
      </w:r>
      <w:r w:rsidR="00B83B3E">
        <w:instrText xml:space="preserve"> \* MERGEFORMAT </w:instrText>
      </w:r>
      <w:r w:rsidR="00143B43" w:rsidRPr="00B83B3E">
        <w:fldChar w:fldCharType="separate"/>
      </w:r>
      <w:r w:rsidR="0011516D" w:rsidRPr="00B83B3E">
        <w:t xml:space="preserve">Figure </w:t>
      </w:r>
      <w:r w:rsidR="0011516D">
        <w:t>2</w:t>
      </w:r>
      <w:r w:rsidR="0011516D">
        <w:noBreakHyphen/>
        <w:t>216</w:t>
      </w:r>
      <w:r w:rsidR="00143B43" w:rsidRPr="00B83B3E">
        <w:fldChar w:fldCharType="end"/>
      </w:r>
      <w:r w:rsidR="00143B43" w:rsidRPr="00B83B3E">
        <w:t>).</w:t>
      </w:r>
    </w:p>
    <w:p w14:paraId="5C3CDDA3" w14:textId="77777777" w:rsidR="00143B43" w:rsidRPr="00B83B3E" w:rsidRDefault="00143B43" w:rsidP="001C720C">
      <w:pPr>
        <w:pStyle w:val="Body3PicCaption"/>
      </w:pPr>
    </w:p>
    <w:p w14:paraId="5C3CDDA4" w14:textId="64DDD6B2" w:rsidR="000E4B5E" w:rsidRPr="00B83B3E" w:rsidRDefault="003359CA" w:rsidP="00F47CD9">
      <w:pPr>
        <w:pStyle w:val="Body3PicCaption"/>
      </w:pPr>
      <w:r w:rsidRPr="00B83B3E">
        <w:drawing>
          <wp:inline distT="0" distB="0" distL="0" distR="0" wp14:anchorId="523F4EDA" wp14:editId="61C0F003">
            <wp:extent cx="3543300" cy="2333625"/>
            <wp:effectExtent l="0" t="0" r="0" b="9525"/>
            <wp:docPr id="440" name="Picture 33" descr="Displays the Properties window" title="Fig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5BCD2AB3" w:rsidR="00D70EB8" w:rsidRPr="00B83B3E" w:rsidRDefault="000E4B5E" w:rsidP="00B52F9B">
      <w:pPr>
        <w:pStyle w:val="Caption"/>
        <w:rPr>
          <w:rFonts w:cs="Times New Roman"/>
        </w:rPr>
      </w:pPr>
      <w:bookmarkStart w:id="2020" w:name="_Ref406769424"/>
      <w:bookmarkStart w:id="2021" w:name="_Toc5243566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216</w:t>
      </w:r>
      <w:r w:rsidR="008D502E">
        <w:rPr>
          <w:rFonts w:cs="Times New Roman"/>
        </w:rPr>
        <w:fldChar w:fldCharType="end"/>
      </w:r>
      <w:bookmarkEnd w:id="2020"/>
      <w:r w:rsidR="00090B1E">
        <w:rPr>
          <w:rFonts w:cs="Times New Roman"/>
        </w:rPr>
        <w:t>. CAPRI Properties Dialog Window.</w:t>
      </w:r>
      <w:bookmarkEnd w:id="2021"/>
    </w:p>
    <w:p w14:paraId="5C3CDDA6" w14:textId="77777777" w:rsidR="00E26469" w:rsidRPr="00B83B3E" w:rsidRDefault="00E26469" w:rsidP="00D93629">
      <w:pPr>
        <w:pStyle w:val="BodyText"/>
      </w:pPr>
    </w:p>
    <w:p w14:paraId="5C3CDDA7" w14:textId="48A3A841" w:rsidR="00D86AF8" w:rsidRPr="00B83B3E" w:rsidRDefault="006B7071" w:rsidP="00D93629">
      <w:pPr>
        <w:pStyle w:val="BodyText"/>
      </w:pPr>
      <w:r w:rsidRPr="00B83B3E">
        <w:lastRenderedPageBreak/>
        <w:t>Selecting</w:t>
      </w:r>
      <w:r w:rsidR="009B7E48" w:rsidRPr="00B83B3E">
        <w:t xml:space="preserve"> </w:t>
      </w:r>
      <w:r w:rsidR="00D86AF8" w:rsidRPr="00B83B3E">
        <w:rPr>
          <w:b/>
        </w:rPr>
        <w:t>Display Settings</w:t>
      </w:r>
      <w:r w:rsidR="009B7E48" w:rsidRPr="00B83B3E">
        <w:t xml:space="preserve"> </w:t>
      </w:r>
      <w:r w:rsidR="00D86AF8" w:rsidRPr="00B83B3E">
        <w:t>(</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11516D" w:rsidRPr="00B83B3E">
        <w:t xml:space="preserve">Figure </w:t>
      </w:r>
      <w:r w:rsidR="0011516D">
        <w:rPr>
          <w:noProof/>
        </w:rPr>
        <w:t>2</w:t>
      </w:r>
      <w:r w:rsidR="0011516D">
        <w:rPr>
          <w:noProof/>
        </w:rPr>
        <w:noBreakHyphen/>
        <w:t>217</w:t>
      </w:r>
      <w:r w:rsidR="00180640" w:rsidRPr="00B83B3E">
        <w:fldChar w:fldCharType="end"/>
      </w:r>
      <w:r w:rsidR="00782BCC" w:rsidRPr="00B83B3E">
        <w:t>)</w:t>
      </w:r>
      <w:r w:rsidR="00143B43" w:rsidRPr="00B83B3E">
        <w:t>,</w:t>
      </w:r>
      <w:r w:rsidR="00782BCC" w:rsidRPr="00B83B3E">
        <w:t xml:space="preserve"> </w:t>
      </w:r>
      <w:r w:rsidR="00D86AF8" w:rsidRPr="00B83B3E">
        <w:t xml:space="preserve">takes </w:t>
      </w:r>
      <w:r w:rsidR="00914F6F" w:rsidRPr="00B83B3E">
        <w:t>the user</w:t>
      </w:r>
      <w:r w:rsidR="00D86AF8" w:rsidRPr="00B83B3E">
        <w:t xml:space="preserve"> to the standard Windows Display Settings dialog box that can </w:t>
      </w:r>
      <w:r w:rsidR="00914F6F" w:rsidRPr="00B83B3E">
        <w:t xml:space="preserve">be </w:t>
      </w:r>
      <w:r w:rsidR="00D86AF8" w:rsidRPr="00B83B3E">
        <w:t>open</w:t>
      </w:r>
      <w:r w:rsidR="00914F6F" w:rsidRPr="00B83B3E">
        <w:t>ed</w:t>
      </w:r>
      <w:r w:rsidR="00D86AF8" w:rsidRPr="00B83B3E">
        <w:t xml:space="preserve"> </w:t>
      </w:r>
      <w:r w:rsidR="00836B46" w:rsidRPr="00B83B3E">
        <w:t>also via</w:t>
      </w:r>
      <w:r w:rsidR="00D86AF8" w:rsidRPr="00B83B3E">
        <w:t xml:space="preserve"> </w:t>
      </w:r>
      <w:r w:rsidR="00D86AF8" w:rsidRPr="00B83B3E">
        <w:rPr>
          <w:b/>
        </w:rPr>
        <w:t>Start/</w:t>
      </w:r>
      <w:r w:rsidR="00717661" w:rsidRPr="00B83B3E" w:rsidDel="00717661">
        <w:rPr>
          <w:b/>
        </w:rPr>
        <w:t xml:space="preserve"> </w:t>
      </w:r>
      <w:r w:rsidR="00D86AF8" w:rsidRPr="00B83B3E">
        <w:rPr>
          <w:b/>
        </w:rPr>
        <w:t>Control Panel/</w:t>
      </w:r>
      <w:r w:rsidR="00717661" w:rsidRPr="00B83B3E">
        <w:rPr>
          <w:b/>
        </w:rPr>
        <w:t>Appearance and Personalization/Display/Adjust Resolution</w:t>
      </w:r>
      <w:r w:rsidR="00C65102" w:rsidRPr="00B83B3E">
        <w:t xml:space="preserve"> (</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11516D" w:rsidRPr="00B83B3E">
        <w:t xml:space="preserve">Figure </w:t>
      </w:r>
      <w:r w:rsidR="0011516D">
        <w:rPr>
          <w:noProof/>
        </w:rPr>
        <w:t>2</w:t>
      </w:r>
      <w:r w:rsidR="0011516D">
        <w:rPr>
          <w:noProof/>
        </w:rPr>
        <w:noBreakHyphen/>
        <w:t>217</w:t>
      </w:r>
      <w:r w:rsidR="00180640" w:rsidRPr="00B83B3E">
        <w:fldChar w:fldCharType="end"/>
      </w:r>
      <w:r w:rsidR="00C65102" w:rsidRPr="00B83B3E">
        <w:t>)</w:t>
      </w:r>
      <w:r w:rsidR="00D86AF8" w:rsidRPr="00B83B3E">
        <w:t>.</w:t>
      </w:r>
    </w:p>
    <w:p w14:paraId="5C3CDDA8" w14:textId="71FCC798" w:rsidR="000E4B5E" w:rsidRPr="00B83B3E" w:rsidRDefault="003359CA" w:rsidP="000E4B5E">
      <w:pPr>
        <w:pStyle w:val="BodyText"/>
        <w:keepNext/>
      </w:pPr>
      <w:r w:rsidRPr="00B83B3E">
        <w:rPr>
          <w:noProof/>
        </w:rPr>
        <w:lastRenderedPageBreak/>
        <w:drawing>
          <wp:inline distT="0" distB="0" distL="0" distR="0" wp14:anchorId="32F01E52" wp14:editId="40C7EB5B">
            <wp:extent cx="5400675" cy="4038600"/>
            <wp:effectExtent l="0" t="0" r="9525" b="0"/>
            <wp:docPr id="441" name="Picture 441" descr="Properties Display Settings window" title="Fig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2"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0459D1D3" w:rsidR="00D70EB8" w:rsidRPr="00B83B3E" w:rsidRDefault="000E4B5E" w:rsidP="00B52F9B">
      <w:pPr>
        <w:pStyle w:val="Caption"/>
        <w:rPr>
          <w:rFonts w:cs="Times New Roman"/>
        </w:rPr>
      </w:pPr>
      <w:bookmarkStart w:id="2022" w:name="_Ref406769391"/>
      <w:bookmarkStart w:id="2023" w:name="_Toc5243566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217</w:t>
      </w:r>
      <w:r w:rsidR="008D502E">
        <w:rPr>
          <w:rFonts w:cs="Times New Roman"/>
        </w:rPr>
        <w:fldChar w:fldCharType="end"/>
      </w:r>
      <w:bookmarkEnd w:id="2022"/>
      <w:r w:rsidR="00090B1E">
        <w:rPr>
          <w:rFonts w:cs="Times New Roman"/>
        </w:rPr>
        <w:t>. Desktop Display Settings.</w:t>
      </w:r>
      <w:bookmarkEnd w:id="2023"/>
    </w:p>
    <w:p w14:paraId="5C3CDDAA" w14:textId="36556E5C" w:rsidR="00D86AF8" w:rsidRPr="00B83B3E" w:rsidRDefault="00836B46" w:rsidP="00400B72">
      <w:pPr>
        <w:pStyle w:val="Body3PicCaption"/>
      </w:pPr>
      <w:r w:rsidRPr="00B83B3E">
        <w:t xml:space="preserve">Selecting </w:t>
      </w:r>
      <w:r w:rsidR="00D86AF8" w:rsidRPr="00B83B3E">
        <w:t>Accessibility</w:t>
      </w:r>
      <w:r w:rsidRPr="00B83B3E">
        <w:t xml:space="preserve"> </w:t>
      </w:r>
      <w:r w:rsidR="00D86AF8" w:rsidRPr="00B83B3E">
        <w:t xml:space="preserve">takes </w:t>
      </w:r>
      <w:r w:rsidR="00914F6F" w:rsidRPr="00B83B3E">
        <w:t xml:space="preserve">the user </w:t>
      </w:r>
      <w:r w:rsidR="00D86AF8" w:rsidRPr="00B83B3E">
        <w:t xml:space="preserve">to the standard Windows Accessibility Options dialog box that </w:t>
      </w:r>
      <w:r w:rsidR="00914F6F" w:rsidRPr="00B83B3E">
        <w:t>the user</w:t>
      </w:r>
      <w:r w:rsidR="00D86AF8" w:rsidRPr="00B83B3E">
        <w:t xml:space="preserve"> can open </w:t>
      </w:r>
      <w:r w:rsidRPr="00B83B3E">
        <w:t>via</w:t>
      </w:r>
      <w:r w:rsidR="00D86AF8" w:rsidRPr="00B83B3E">
        <w:t xml:space="preserve"> Start/</w:t>
      </w:r>
      <w:r w:rsidR="00717661" w:rsidRPr="00B83B3E">
        <w:t>Control Panel/Ease of Access/Ease of Access Center</w:t>
      </w:r>
      <w:r w:rsidR="00D86AF8" w:rsidRPr="00B83B3E">
        <w:t xml:space="preserve"> (</w:t>
      </w:r>
      <w:r w:rsidR="002D3B98">
        <w:fldChar w:fldCharType="begin"/>
      </w:r>
      <w:r w:rsidR="002D3B98">
        <w:instrText xml:space="preserve"> REF _Ref406769301 \h </w:instrText>
      </w:r>
      <w:r w:rsidR="002D3B98">
        <w:fldChar w:fldCharType="separate"/>
      </w:r>
      <w:r w:rsidR="002D3B98" w:rsidRPr="00B83B3E">
        <w:t xml:space="preserve">Figure </w:t>
      </w:r>
      <w:r w:rsidR="002D3B98">
        <w:t>2</w:t>
      </w:r>
      <w:r w:rsidR="002D3B98">
        <w:noBreakHyphen/>
        <w:t>218</w:t>
      </w:r>
      <w:r w:rsidR="002D3B98">
        <w:fldChar w:fldCharType="end"/>
      </w:r>
      <w:r w:rsidR="00180640" w:rsidRPr="00B83B3E">
        <w:t>)</w:t>
      </w:r>
      <w:r w:rsidR="00D86AF8" w:rsidRPr="00B83B3E">
        <w:t>.</w:t>
      </w:r>
    </w:p>
    <w:p w14:paraId="5C3CDDAB" w14:textId="77777777" w:rsidR="00BE42C6" w:rsidRPr="00B83B3E" w:rsidRDefault="00BE42C6" w:rsidP="001C720C">
      <w:pPr>
        <w:pStyle w:val="Body3PicCaption"/>
      </w:pPr>
    </w:p>
    <w:p w14:paraId="5C3CDDAC" w14:textId="4F10BAA2" w:rsidR="000E4B5E" w:rsidRPr="00B83B3E" w:rsidRDefault="003359CA" w:rsidP="001C720C">
      <w:pPr>
        <w:pStyle w:val="Body3PicCaption"/>
      </w:pPr>
      <w:r w:rsidRPr="00B83B3E">
        <w:lastRenderedPageBreak/>
        <w:drawing>
          <wp:inline distT="0" distB="0" distL="0" distR="0" wp14:anchorId="2AA6B281" wp14:editId="4B583369">
            <wp:extent cx="5943600" cy="3857625"/>
            <wp:effectExtent l="0" t="0" r="0" b="9525"/>
            <wp:docPr id="442" name="Picture 442" descr="Displays Properties Accessibility settings" title="Fig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3"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1DFAE226" w:rsidR="00D70EB8" w:rsidRPr="00B83B3E" w:rsidRDefault="000E4B5E" w:rsidP="00B52F9B">
      <w:pPr>
        <w:pStyle w:val="Caption"/>
        <w:rPr>
          <w:rFonts w:cs="Times New Roman"/>
        </w:rPr>
      </w:pPr>
      <w:bookmarkStart w:id="2024" w:name="_Ref406769301"/>
      <w:bookmarkStart w:id="2025" w:name="_Toc5243566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218</w:t>
      </w:r>
      <w:r w:rsidR="008D502E">
        <w:rPr>
          <w:rFonts w:cs="Times New Roman"/>
        </w:rPr>
        <w:fldChar w:fldCharType="end"/>
      </w:r>
      <w:bookmarkEnd w:id="2024"/>
      <w:r w:rsidR="00090B1E">
        <w:rPr>
          <w:rFonts w:cs="Times New Roman"/>
        </w:rPr>
        <w:t>. Windows Ease of Access View.</w:t>
      </w:r>
      <w:bookmarkEnd w:id="2025"/>
    </w:p>
    <w:p w14:paraId="273FF610" w14:textId="77777777" w:rsidR="00125D3D" w:rsidRPr="00B83B3E" w:rsidRDefault="00125D3D" w:rsidP="00400B72">
      <w:pPr>
        <w:pStyle w:val="Body3PicCaption"/>
      </w:pPr>
    </w:p>
    <w:p w14:paraId="5C3CDDAE" w14:textId="3505171B" w:rsidR="00D86AF8" w:rsidRPr="00B83B3E" w:rsidRDefault="006B7071" w:rsidP="001C720C">
      <w:pPr>
        <w:pStyle w:val="Body3PicCaption"/>
      </w:pPr>
      <w:r w:rsidRPr="00B83B3E">
        <w:t>Selecting</w:t>
      </w:r>
      <w:r w:rsidR="00BA5C40" w:rsidRPr="00B83B3E">
        <w:t xml:space="preserve"> </w:t>
      </w:r>
      <w:r w:rsidR="00D86AF8" w:rsidRPr="00B83B3E">
        <w:t xml:space="preserve">Change Font takes </w:t>
      </w:r>
      <w:r w:rsidR="00914F6F" w:rsidRPr="00B83B3E">
        <w:t>the user</w:t>
      </w:r>
      <w:r w:rsidR="00D86AF8" w:rsidRPr="00B83B3E">
        <w:t xml:space="preserve"> to the standard Windows Fonts dialog box</w:t>
      </w:r>
      <w:r w:rsidR="0011516D">
        <w:t xml:space="preserve"> </w:t>
      </w:r>
      <w:r w:rsidR="00D86AF8" w:rsidRPr="00B83B3E">
        <w:t>that can</w:t>
      </w:r>
      <w:r w:rsidR="00914F6F" w:rsidRPr="00B83B3E">
        <w:t xml:space="preserve"> </w:t>
      </w:r>
      <w:r w:rsidR="00BA5C40" w:rsidRPr="00B83B3E">
        <w:t xml:space="preserve">also </w:t>
      </w:r>
      <w:r w:rsidR="00914F6F" w:rsidRPr="00B83B3E">
        <w:t>be</w:t>
      </w:r>
      <w:r w:rsidR="00D86AF8" w:rsidRPr="00B83B3E">
        <w:t xml:space="preserve"> open</w:t>
      </w:r>
      <w:r w:rsidR="00914F6F" w:rsidRPr="00B83B3E">
        <w:t>ed</w:t>
      </w:r>
      <w:r w:rsidR="00D86AF8" w:rsidRPr="00B83B3E">
        <w:t xml:space="preserve"> </w:t>
      </w:r>
      <w:r w:rsidR="00836B46" w:rsidRPr="00B83B3E">
        <w:t>via</w:t>
      </w:r>
      <w:r w:rsidR="00D86AF8" w:rsidRPr="00B83B3E">
        <w:t xml:space="preserve"> Start/Control Panel/</w:t>
      </w:r>
      <w:r w:rsidR="00CA47EF" w:rsidRPr="00B83B3E">
        <w:t xml:space="preserve"> Appearance and Personalization /</w:t>
      </w:r>
      <w:r w:rsidR="00D86AF8" w:rsidRPr="00B83B3E">
        <w:t>Fonts.</w:t>
      </w:r>
    </w:p>
    <w:p w14:paraId="5C3CDDAF" w14:textId="77777777" w:rsidR="00180640" w:rsidRPr="00B83B3E" w:rsidRDefault="00180640" w:rsidP="00F47CD9">
      <w:pPr>
        <w:pStyle w:val="Body3PicCaption"/>
      </w:pPr>
    </w:p>
    <w:p w14:paraId="5C3CDDB3" w14:textId="4043AF24" w:rsidR="00D86AF8" w:rsidRPr="00B83B3E" w:rsidRDefault="00D86AF8" w:rsidP="00337520">
      <w:pPr>
        <w:pStyle w:val="BodyText"/>
      </w:pPr>
      <w:r w:rsidRPr="00B83B3E">
        <w:rPr>
          <w:b/>
        </w:rPr>
        <w:t>Patient Lookup Keyboard Sensitivity</w:t>
      </w:r>
      <w:r w:rsidRPr="00B83B3E">
        <w:t xml:space="preserve"> (</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11516D" w:rsidRPr="00B83B3E">
        <w:t xml:space="preserve">Figure </w:t>
      </w:r>
      <w:r w:rsidR="0011516D">
        <w:rPr>
          <w:noProof/>
        </w:rPr>
        <w:t>2</w:t>
      </w:r>
      <w:r w:rsidR="0011516D">
        <w:rPr>
          <w:noProof/>
        </w:rPr>
        <w:noBreakHyphen/>
        <w:t>218</w:t>
      </w:r>
      <w:r w:rsidR="00180640" w:rsidRPr="00B83B3E">
        <w:fldChar w:fldCharType="end"/>
      </w:r>
      <w:r w:rsidR="00100A7C" w:rsidRPr="00B83B3E">
        <w:t xml:space="preserve">) </w:t>
      </w:r>
      <w:r w:rsidRPr="00B83B3E">
        <w:t xml:space="preserve">adjusts the amount of time </w:t>
      </w:r>
      <w:r w:rsidR="006B7071" w:rsidRPr="00B83B3E">
        <w:t>CAPRI</w:t>
      </w:r>
      <w:r w:rsidRPr="00B83B3E">
        <w:t xml:space="preserve"> waits after a keystroke before searching for the patient on the Patient Selector screen.</w:t>
      </w:r>
      <w:r w:rsidR="00EE0CF4">
        <w:t xml:space="preserve"> </w:t>
      </w:r>
      <w:r w:rsidR="00914F6F" w:rsidRPr="00B83B3E">
        <w:t>The user</w:t>
      </w:r>
      <w:r w:rsidRPr="00B83B3E">
        <w:t xml:space="preserve"> should not change this from the default setting of 500 milliseconds unless </w:t>
      </w:r>
      <w:r w:rsidR="00914F6F" w:rsidRPr="00B83B3E">
        <w:t xml:space="preserve">there are </w:t>
      </w:r>
      <w:r w:rsidRPr="00B83B3E">
        <w:t>difficulties.</w:t>
      </w:r>
    </w:p>
    <w:p w14:paraId="5C3CDDB4" w14:textId="4FED503A" w:rsidR="00D86AF8" w:rsidRPr="00B83B3E" w:rsidRDefault="00D86AF8" w:rsidP="00337520">
      <w:pPr>
        <w:pStyle w:val="BodyText"/>
      </w:pPr>
      <w:r w:rsidRPr="00B83B3E">
        <w:t xml:space="preserve">If </w:t>
      </w:r>
      <w:r w:rsidR="00914F6F" w:rsidRPr="00B83B3E">
        <w:t xml:space="preserve">the </w:t>
      </w:r>
      <w:r w:rsidR="00092F41" w:rsidRPr="00B83B3E">
        <w:t>user makes</w:t>
      </w:r>
      <w:r w:rsidRPr="00B83B3E">
        <w:t xml:space="preserve"> any changes to these settings and want</w:t>
      </w:r>
      <w:r w:rsidR="00236E16" w:rsidRPr="00B83B3E">
        <w:t>s</w:t>
      </w:r>
      <w:r w:rsidRPr="00B83B3E">
        <w:t xml:space="preserve"> to undo the changes, </w:t>
      </w:r>
      <w:r w:rsidR="00836B46" w:rsidRPr="00B83B3E">
        <w:t>then the user should select</w:t>
      </w:r>
      <w:r w:rsidRPr="00B83B3E">
        <w:t xml:space="preserve"> </w:t>
      </w:r>
      <w:r w:rsidRPr="00B83B3E">
        <w:rPr>
          <w:b/>
        </w:rPr>
        <w:t xml:space="preserve">Restore Original Font/Keyboard Settings </w:t>
      </w:r>
      <w:r w:rsidRPr="00B83B3E">
        <w:t>(</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11516D" w:rsidRPr="00B83B3E">
        <w:t xml:space="preserve">Figure </w:t>
      </w:r>
      <w:r w:rsidR="0011516D">
        <w:rPr>
          <w:noProof/>
        </w:rPr>
        <w:t>2</w:t>
      </w:r>
      <w:r w:rsidR="0011516D">
        <w:rPr>
          <w:noProof/>
        </w:rPr>
        <w:noBreakHyphen/>
        <w:t>218</w:t>
      </w:r>
      <w:r w:rsidR="00180640" w:rsidRPr="00B83B3E">
        <w:fldChar w:fldCharType="end"/>
      </w:r>
      <w:r w:rsidRPr="00B83B3E">
        <w:t>).</w:t>
      </w:r>
    </w:p>
    <w:p w14:paraId="5C3CDDB5" w14:textId="4541F3F6" w:rsidR="00D86AF8" w:rsidRPr="00B83B3E" w:rsidRDefault="00125D3D" w:rsidP="00A561AD">
      <w:pPr>
        <w:pStyle w:val="Heading3"/>
      </w:pPr>
      <w:bookmarkStart w:id="2026" w:name="_Toc146086579"/>
      <w:r w:rsidRPr="00B83B3E">
        <w:t xml:space="preserve"> </w:t>
      </w:r>
      <w:bookmarkStart w:id="2027" w:name="_Toc508873708"/>
      <w:bookmarkStart w:id="2028" w:name="_Toc508875058"/>
      <w:bookmarkStart w:id="2029" w:name="_Toc508875912"/>
      <w:bookmarkStart w:id="2030" w:name="_Toc524336381"/>
      <w:r w:rsidR="00D86AF8" w:rsidRPr="00B83B3E">
        <w:t>Change Forwarding Address</w:t>
      </w:r>
      <w:bookmarkEnd w:id="2026"/>
      <w:bookmarkEnd w:id="2027"/>
      <w:bookmarkEnd w:id="2028"/>
      <w:bookmarkEnd w:id="2029"/>
      <w:bookmarkEnd w:id="2030"/>
    </w:p>
    <w:p w14:paraId="5C3CDDB6" w14:textId="212238FD" w:rsidR="00D86AF8" w:rsidRPr="00B83B3E" w:rsidRDefault="00D86AF8" w:rsidP="00400B72">
      <w:pPr>
        <w:pStyle w:val="Body3PicCaption"/>
      </w:pPr>
      <w:r w:rsidRPr="00B83B3E">
        <w:t xml:space="preserve">Change Forwarding Address on the Tools </w:t>
      </w:r>
      <w:r w:rsidR="00836B46" w:rsidRPr="00B83B3E">
        <w:t>m</w:t>
      </w:r>
      <w:r w:rsidR="00AF1FFD" w:rsidRPr="00B83B3E">
        <w:t>enu</w:t>
      </w:r>
      <w:r w:rsidRPr="00B83B3E">
        <w:t xml:space="preserve"> allows </w:t>
      </w:r>
      <w:r w:rsidR="00914F6F" w:rsidRPr="00B83B3E">
        <w:t>the user</w:t>
      </w:r>
      <w:r w:rsidRPr="00B83B3E">
        <w:t xml:space="preserve"> to specify an Exchange email address for forwarding MailMan messages and </w:t>
      </w:r>
      <w:r w:rsidR="006B7071" w:rsidRPr="00B83B3E">
        <w:t>CAPRI</w:t>
      </w:r>
      <w:r w:rsidRPr="00B83B3E">
        <w:t xml:space="preserve"> reports (</w:t>
      </w:r>
      <w:r w:rsidR="00BE42C6" w:rsidRPr="00B83B3E">
        <w:fldChar w:fldCharType="begin"/>
      </w:r>
      <w:r w:rsidR="00BE42C6" w:rsidRPr="00B83B3E">
        <w:instrText xml:space="preserve"> REF _Ref406769125 \h </w:instrText>
      </w:r>
      <w:r w:rsidR="00B83B3E">
        <w:instrText xml:space="preserve"> \* MERGEFORMAT </w:instrText>
      </w:r>
      <w:r w:rsidR="00BE42C6" w:rsidRPr="00B83B3E">
        <w:fldChar w:fldCharType="separate"/>
      </w:r>
      <w:r w:rsidR="0011516D" w:rsidRPr="00B83B3E">
        <w:t xml:space="preserve">Figure </w:t>
      </w:r>
      <w:r w:rsidR="0011516D">
        <w:t>2</w:t>
      </w:r>
      <w:r w:rsidR="0011516D">
        <w:noBreakHyphen/>
        <w:t>220</w:t>
      </w:r>
      <w:r w:rsidR="00BE42C6" w:rsidRPr="00B83B3E">
        <w:fldChar w:fldCharType="end"/>
      </w:r>
      <w:r w:rsidRPr="00B83B3E">
        <w:t>.</w:t>
      </w:r>
      <w:r w:rsidR="00EE0CF4">
        <w:t xml:space="preserve"> </w:t>
      </w:r>
      <w:r w:rsidR="00914F6F" w:rsidRPr="00B83B3E">
        <w:t>The user</w:t>
      </w:r>
      <w:r w:rsidRPr="00B83B3E">
        <w:t xml:space="preserve"> can find an Exchange email address by opening the Address Book in </w:t>
      </w:r>
      <w:r w:rsidR="00836B46" w:rsidRPr="00B83B3E">
        <w:t>the default email application</w:t>
      </w:r>
      <w:r w:rsidRPr="00B83B3E">
        <w:t xml:space="preserve"> and searching for the desired name.</w:t>
      </w:r>
      <w:r w:rsidR="00EE0CF4">
        <w:t xml:space="preserve"> </w:t>
      </w:r>
      <w:r w:rsidR="000F5B38" w:rsidRPr="00B83B3E">
        <w:t>After</w:t>
      </w:r>
      <w:r w:rsidRPr="00B83B3E">
        <w:t xml:space="preserve"> </w:t>
      </w:r>
      <w:r w:rsidR="00914F6F" w:rsidRPr="00B83B3E">
        <w:t>the user</w:t>
      </w:r>
      <w:r w:rsidRPr="00B83B3E">
        <w:t xml:space="preserve"> find</w:t>
      </w:r>
      <w:r w:rsidR="00836B46" w:rsidRPr="00B83B3E">
        <w:t>s</w:t>
      </w:r>
      <w:r w:rsidRPr="00B83B3E">
        <w:t xml:space="preserve"> the name</w:t>
      </w:r>
      <w:r w:rsidR="00836B46" w:rsidRPr="00B83B3E">
        <w:t xml:space="preserve"> and</w:t>
      </w:r>
      <w:r w:rsidRPr="00B83B3E">
        <w:t xml:space="preserve"> right-click</w:t>
      </w:r>
      <w:r w:rsidR="00836B46" w:rsidRPr="00B83B3E">
        <w:t>s it</w:t>
      </w:r>
      <w:r w:rsidRPr="00B83B3E">
        <w:t>, Properties</w:t>
      </w:r>
      <w:r w:rsidR="00836B46" w:rsidRPr="00B83B3E">
        <w:t xml:space="preserve"> is </w:t>
      </w:r>
      <w:r w:rsidR="00836B46" w:rsidRPr="00B83B3E">
        <w:lastRenderedPageBreak/>
        <w:t>selected.</w:t>
      </w:r>
      <w:r w:rsidR="00EE0CF4">
        <w:t xml:space="preserve"> </w:t>
      </w:r>
      <w:r w:rsidR="00836B46" w:rsidRPr="00B83B3E">
        <w:t>Then, the user should go to</w:t>
      </w:r>
      <w:r w:rsidRPr="00B83B3E">
        <w:t xml:space="preserve"> the </w:t>
      </w:r>
      <w:r w:rsidR="00956670" w:rsidRPr="00B83B3E">
        <w:t>Email</w:t>
      </w:r>
      <w:r w:rsidRPr="00B83B3E">
        <w:t xml:space="preserve"> Addresses tab.</w:t>
      </w:r>
      <w:r w:rsidR="00EE0CF4">
        <w:t xml:space="preserve"> </w:t>
      </w:r>
      <w:r w:rsidR="00836B46" w:rsidRPr="00B83B3E">
        <w:t>L</w:t>
      </w:r>
      <w:r w:rsidRPr="00B83B3E">
        <w:t xml:space="preserve">ocal </w:t>
      </w:r>
      <w:r w:rsidR="00515BB0" w:rsidRPr="00B83B3E">
        <w:t>IRM</w:t>
      </w:r>
      <w:r w:rsidRPr="00B83B3E">
        <w:t xml:space="preserve"> staff</w:t>
      </w:r>
      <w:r w:rsidR="00836B46" w:rsidRPr="00B83B3E">
        <w:t xml:space="preserve"> should be contacted</w:t>
      </w:r>
      <w:r w:rsidRPr="00B83B3E">
        <w:t xml:space="preserve"> if </w:t>
      </w:r>
      <w:r w:rsidR="00914F6F" w:rsidRPr="00B83B3E">
        <w:t xml:space="preserve">the user </w:t>
      </w:r>
      <w:r w:rsidR="00836B46" w:rsidRPr="00B83B3E">
        <w:t>has</w:t>
      </w:r>
      <w:r w:rsidRPr="00B83B3E">
        <w:t xml:space="preserve"> difficulty identifying </w:t>
      </w:r>
      <w:r w:rsidR="00836B46" w:rsidRPr="00B83B3E">
        <w:t>the</w:t>
      </w:r>
      <w:r w:rsidRPr="00B83B3E">
        <w:t xml:space="preserve"> email addresses. </w:t>
      </w:r>
    </w:p>
    <w:p w14:paraId="5C3CDDB7" w14:textId="77777777" w:rsidR="00BE42C6" w:rsidRPr="00B83B3E" w:rsidRDefault="00BE42C6" w:rsidP="001C720C">
      <w:pPr>
        <w:pStyle w:val="Body3PicCaption"/>
      </w:pPr>
    </w:p>
    <w:p w14:paraId="5C3CDDB8" w14:textId="6556399D" w:rsidR="0099711C" w:rsidRPr="00B83B3E" w:rsidRDefault="003359CA" w:rsidP="00F47CD9">
      <w:pPr>
        <w:pStyle w:val="Body3PicCaption"/>
      </w:pPr>
      <w:r w:rsidRPr="00B83B3E">
        <w:drawing>
          <wp:inline distT="0" distB="0" distL="0" distR="0" wp14:anchorId="07224F2D" wp14:editId="4A441324">
            <wp:extent cx="2905125" cy="2600325"/>
            <wp:effectExtent l="19050" t="19050" r="28575" b="28575"/>
            <wp:docPr id="443" name="Picture 37" descr="Displays Tools Menu with Change Forwarding Address selected" title="Fig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681B8B07" w:rsidR="00C65102" w:rsidRPr="00B83B3E" w:rsidRDefault="0099711C" w:rsidP="00B52F9B">
      <w:pPr>
        <w:pStyle w:val="Caption"/>
        <w:rPr>
          <w:rFonts w:cs="Times New Roman"/>
        </w:rPr>
      </w:pPr>
      <w:bookmarkStart w:id="2031" w:name="_Ref406769125"/>
      <w:bookmarkStart w:id="2032" w:name="_Toc5243566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220</w:t>
      </w:r>
      <w:r w:rsidR="008D502E">
        <w:rPr>
          <w:rFonts w:cs="Times New Roman"/>
        </w:rPr>
        <w:fldChar w:fldCharType="end"/>
      </w:r>
      <w:bookmarkEnd w:id="2031"/>
      <w:r w:rsidR="00090B1E">
        <w:rPr>
          <w:rFonts w:cs="Times New Roman"/>
        </w:rPr>
        <w:t>. CAPRI Tools Menu—Change Forwarding Address Selection.</w:t>
      </w:r>
      <w:bookmarkEnd w:id="2032"/>
    </w:p>
    <w:p w14:paraId="5C3CDDBA" w14:textId="77777777" w:rsidR="00D86AF8" w:rsidRPr="00B83B3E" w:rsidRDefault="00E26469" w:rsidP="00A561AD">
      <w:pPr>
        <w:pStyle w:val="Heading3"/>
      </w:pPr>
      <w:r w:rsidRPr="00B83B3E">
        <w:t xml:space="preserve"> </w:t>
      </w:r>
      <w:bookmarkStart w:id="2033" w:name="_Toc508873709"/>
      <w:bookmarkStart w:id="2034" w:name="_Toc508875059"/>
      <w:bookmarkStart w:id="2035" w:name="_Toc508875913"/>
      <w:bookmarkStart w:id="2036" w:name="_Toc524336382"/>
      <w:r w:rsidR="00D86AF8" w:rsidRPr="00B83B3E">
        <w:t xml:space="preserve">Forwarding </w:t>
      </w:r>
      <w:r w:rsidR="001C4104" w:rsidRPr="00B83B3E">
        <w:t>E</w:t>
      </w:r>
      <w:r w:rsidR="00956670" w:rsidRPr="00B83B3E">
        <w:t>mail</w:t>
      </w:r>
      <w:r w:rsidR="00D86AF8" w:rsidRPr="00B83B3E">
        <w:t xml:space="preserve"> </w:t>
      </w:r>
      <w:r w:rsidR="001C4104" w:rsidRPr="00B83B3E">
        <w:t>A</w:t>
      </w:r>
      <w:r w:rsidR="00D86AF8" w:rsidRPr="00B83B3E">
        <w:t>ddress</w:t>
      </w:r>
      <w:bookmarkEnd w:id="2033"/>
      <w:bookmarkEnd w:id="2034"/>
      <w:bookmarkEnd w:id="2035"/>
      <w:bookmarkEnd w:id="2036"/>
    </w:p>
    <w:p w14:paraId="5C3CDDBB" w14:textId="7E1B3382" w:rsidR="00D86AF8" w:rsidRPr="00B83B3E" w:rsidRDefault="00D86AF8" w:rsidP="00D93629">
      <w:pPr>
        <w:pStyle w:val="BodyText"/>
        <w:rPr>
          <w:b/>
        </w:rPr>
      </w:pPr>
      <w:r w:rsidRPr="00B83B3E">
        <w:t xml:space="preserve">This </w:t>
      </w:r>
      <w:r w:rsidR="00956670" w:rsidRPr="00B83B3E">
        <w:t>email</w:t>
      </w:r>
      <w:r w:rsidRPr="00B83B3E">
        <w:t xml:space="preserve"> address is used for automated AMIE responses to certain activity</w:t>
      </w:r>
      <w:r w:rsidR="00836B46" w:rsidRPr="00B83B3E">
        <w:t xml:space="preserve"> such as</w:t>
      </w:r>
      <w:r w:rsidR="00196B97" w:rsidRPr="00B83B3E">
        <w:rPr>
          <w:b/>
        </w:rPr>
        <w:t xml:space="preserve"> </w:t>
      </w:r>
      <w:r w:rsidRPr="00B83B3E">
        <w:t>cancelled C&amp;P exam requests and completed C&amp;P exam request bulletins</w:t>
      </w:r>
      <w:r w:rsidR="00836B46" w:rsidRPr="00B83B3E">
        <w:t>.</w:t>
      </w:r>
      <w:r w:rsidR="00EE0CF4">
        <w:t xml:space="preserve"> </w:t>
      </w:r>
      <w:r w:rsidR="00836B46" w:rsidRPr="00B83B3E">
        <w:t>The responses are</w:t>
      </w:r>
      <w:r w:rsidRPr="00B83B3E">
        <w:t xml:space="preserve"> </w:t>
      </w:r>
      <w:r w:rsidR="00956670" w:rsidRPr="00B83B3E">
        <w:t>email</w:t>
      </w:r>
      <w:r w:rsidRPr="00B83B3E">
        <w:t xml:space="preserve">ed back to the user if there is an </w:t>
      </w:r>
      <w:r w:rsidR="00956670" w:rsidRPr="00B83B3E">
        <w:t>email</w:t>
      </w:r>
      <w:r w:rsidRPr="00B83B3E">
        <w:t xml:space="preserve"> address specified</w:t>
      </w:r>
      <w:r w:rsidR="00F55449" w:rsidRPr="00B83B3E">
        <w:t xml:space="preserve"> </w:t>
      </w:r>
      <w:r w:rsidR="00F55449" w:rsidRPr="00B83B3E">
        <w:rPr>
          <w:b/>
        </w:rPr>
        <w:t>(</w:t>
      </w:r>
      <w:r w:rsidR="002D3B98">
        <w:rPr>
          <w:b/>
        </w:rPr>
        <w:fldChar w:fldCharType="begin"/>
      </w:r>
      <w:r w:rsidR="002D3B98">
        <w:rPr>
          <w:b/>
        </w:rPr>
        <w:instrText xml:space="preserve"> REF _Ref406769082 \h </w:instrText>
      </w:r>
      <w:r w:rsidR="002D3B98">
        <w:rPr>
          <w:b/>
        </w:rPr>
      </w:r>
      <w:r w:rsidR="002D3B98">
        <w:rPr>
          <w:b/>
        </w:rPr>
        <w:fldChar w:fldCharType="separate"/>
      </w:r>
      <w:r w:rsidR="002D3B98" w:rsidRPr="00B83B3E">
        <w:t xml:space="preserve">Figure </w:t>
      </w:r>
      <w:r w:rsidR="002D3B98">
        <w:rPr>
          <w:noProof/>
        </w:rPr>
        <w:t>2</w:t>
      </w:r>
      <w:r w:rsidR="002D3B98">
        <w:noBreakHyphen/>
      </w:r>
      <w:r w:rsidR="002D3B98">
        <w:rPr>
          <w:noProof/>
        </w:rPr>
        <w:t>221</w:t>
      </w:r>
      <w:r w:rsidR="002D3B98">
        <w:rPr>
          <w:b/>
        </w:rPr>
        <w:fldChar w:fldCharType="end"/>
      </w:r>
      <w:r w:rsidR="00D727FB" w:rsidRPr="00B83B3E">
        <w:rPr>
          <w:b/>
        </w:rPr>
        <w:t>)</w:t>
      </w:r>
      <w:r w:rsidR="006157F6" w:rsidRPr="00B83B3E">
        <w:rPr>
          <w:b/>
        </w:rPr>
        <w:t>.</w:t>
      </w:r>
    </w:p>
    <w:p w14:paraId="5C3CDDBC" w14:textId="5D5243B8" w:rsidR="0099711C" w:rsidRPr="00B83B3E" w:rsidRDefault="003359CA" w:rsidP="00400B72">
      <w:pPr>
        <w:pStyle w:val="Body3PicCaption"/>
      </w:pPr>
      <w:r w:rsidRPr="00B83B3E">
        <w:lastRenderedPageBreak/>
        <w:drawing>
          <wp:inline distT="0" distB="0" distL="0" distR="0" wp14:anchorId="73CAABFC" wp14:editId="4134E659">
            <wp:extent cx="3209925" cy="2657475"/>
            <wp:effectExtent l="19050" t="19050" r="28575" b="28575"/>
            <wp:docPr id="444" name="Picture 172" descr="Displays the Email Forwarding Address Screen" title="Fig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75"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2037" w:name="_Toc278187876"/>
    </w:p>
    <w:p w14:paraId="5C3CDDBD" w14:textId="2A5F75FC" w:rsidR="0097465E" w:rsidRPr="00B83B3E" w:rsidRDefault="0099711C" w:rsidP="00B52F9B">
      <w:pPr>
        <w:pStyle w:val="Caption"/>
        <w:rPr>
          <w:rFonts w:cs="Times New Roman"/>
        </w:rPr>
      </w:pPr>
      <w:bookmarkStart w:id="2038" w:name="_Ref406769082"/>
      <w:bookmarkStart w:id="2039" w:name="_Toc5243566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221</w:t>
      </w:r>
      <w:r w:rsidR="008D502E">
        <w:rPr>
          <w:rFonts w:cs="Times New Roman"/>
        </w:rPr>
        <w:fldChar w:fldCharType="end"/>
      </w:r>
      <w:bookmarkEnd w:id="2038"/>
      <w:r w:rsidR="00090B1E">
        <w:rPr>
          <w:rFonts w:cs="Times New Roman"/>
        </w:rPr>
        <w:t>. Email Forwarding Address Dialog Window.</w:t>
      </w:r>
      <w:bookmarkEnd w:id="2039"/>
    </w:p>
    <w:p w14:paraId="5C3CDDBE" w14:textId="1844247B" w:rsidR="00D86AF8" w:rsidRPr="00B83B3E" w:rsidRDefault="00D86AF8" w:rsidP="00A561AD">
      <w:pPr>
        <w:pStyle w:val="Heading3"/>
      </w:pPr>
      <w:bookmarkStart w:id="2040" w:name="_Toc508873710"/>
      <w:bookmarkStart w:id="2041" w:name="_Toc508875060"/>
      <w:bookmarkStart w:id="2042" w:name="_Toc508875914"/>
      <w:bookmarkStart w:id="2043" w:name="_Toc524336383"/>
      <w:r w:rsidRPr="00B83B3E">
        <w:t>Help Menu</w:t>
      </w:r>
      <w:bookmarkEnd w:id="2037"/>
      <w:bookmarkEnd w:id="2040"/>
      <w:bookmarkEnd w:id="2041"/>
      <w:bookmarkEnd w:id="2042"/>
      <w:bookmarkEnd w:id="2043"/>
    </w:p>
    <w:p w14:paraId="5C3CDDBF" w14:textId="0EA43DFE" w:rsidR="00D86AF8" w:rsidRPr="00B83B3E" w:rsidRDefault="000E1378" w:rsidP="00400B72">
      <w:pPr>
        <w:pStyle w:val="Body3PicCaption"/>
      </w:pPr>
      <w:r w:rsidRPr="00B83B3E">
        <w:t xml:space="preserve">For most users, this menu </w:t>
      </w:r>
      <w:r w:rsidR="00D86AF8" w:rsidRPr="00B83B3E">
        <w:t>only ha</w:t>
      </w:r>
      <w:r w:rsidRPr="00B83B3E">
        <w:t>s</w:t>
      </w:r>
      <w:r w:rsidR="00D86AF8" w:rsidRPr="00B83B3E">
        <w:t xml:space="preserve"> two items, About (</w:t>
      </w:r>
      <w:r w:rsidR="002D3B98">
        <w:fldChar w:fldCharType="begin"/>
      </w:r>
      <w:r w:rsidR="002D3B98">
        <w:instrText xml:space="preserve"> REF _Ref406769037 \h </w:instrText>
      </w:r>
      <w:r w:rsidR="002D3B98">
        <w:fldChar w:fldCharType="separate"/>
      </w:r>
      <w:r w:rsidR="002D3B98" w:rsidRPr="00B83B3E">
        <w:t xml:space="preserve">Figure </w:t>
      </w:r>
      <w:r w:rsidR="002D3B98">
        <w:t>2</w:t>
      </w:r>
      <w:r w:rsidR="002D3B98">
        <w:noBreakHyphen/>
        <w:t>223</w:t>
      </w:r>
      <w:r w:rsidR="002D3B98">
        <w:fldChar w:fldCharType="end"/>
      </w:r>
      <w:r w:rsidR="00D86AF8" w:rsidRPr="00B83B3E">
        <w:t xml:space="preserve">) and </w:t>
      </w:r>
      <w:r w:rsidR="006B7071" w:rsidRPr="00B83B3E">
        <w:t>CAPRI</w:t>
      </w:r>
      <w:r w:rsidR="00D86AF8" w:rsidRPr="00B83B3E">
        <w:t xml:space="preserve"> C&amp;P Template Training Website.</w:t>
      </w:r>
      <w:r w:rsidR="00EE0CF4">
        <w:t xml:space="preserve"> </w:t>
      </w:r>
      <w:r w:rsidR="00D86AF8" w:rsidRPr="00B83B3E">
        <w:t>Oth</w:t>
      </w:r>
      <w:r w:rsidR="00840424" w:rsidRPr="00B83B3E">
        <w:t>er items only show up for VBA</w:t>
      </w:r>
      <w:r w:rsidR="00D86AF8" w:rsidRPr="00B83B3E">
        <w:t xml:space="preserve"> users or users who have been assigned these options</w:t>
      </w:r>
      <w:r w:rsidR="00DF7F3C" w:rsidRPr="00B83B3E">
        <w:t>.</w:t>
      </w:r>
    </w:p>
    <w:p w14:paraId="5C3CDDC0" w14:textId="77777777" w:rsidR="00BE42C6" w:rsidRPr="00B83B3E" w:rsidRDefault="00BE42C6" w:rsidP="001C720C">
      <w:pPr>
        <w:pStyle w:val="Body3PicCaption"/>
      </w:pPr>
    </w:p>
    <w:p w14:paraId="5C3CDDC1" w14:textId="7461E5B4" w:rsidR="00D86AF8" w:rsidRPr="00B83B3E" w:rsidRDefault="003359CA" w:rsidP="00F47CD9">
      <w:pPr>
        <w:pStyle w:val="Body3PicCaption"/>
      </w:pPr>
      <w:r w:rsidRPr="00B83B3E">
        <w:drawing>
          <wp:inline distT="0" distB="0" distL="0" distR="0" wp14:anchorId="21B10BA6" wp14:editId="20189389">
            <wp:extent cx="2752725" cy="695325"/>
            <wp:effectExtent l="19050" t="19050" r="28575" b="28575"/>
            <wp:docPr id="445" name="Picture 173" descr="Displays Screen capture of the Help Menu" title="Fig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76"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AB61995" w:rsidR="0099711C" w:rsidRPr="00B83B3E" w:rsidRDefault="003359CA" w:rsidP="00F47CD9">
      <w:pPr>
        <w:pStyle w:val="Body3PicCaption"/>
      </w:pPr>
      <w:r w:rsidRPr="00B83B3E">
        <w:drawing>
          <wp:inline distT="0" distB="0" distL="0" distR="0" wp14:anchorId="40A7E71F" wp14:editId="045A7951">
            <wp:extent cx="2776151" cy="2380735"/>
            <wp:effectExtent l="0" t="0" r="5715" b="635"/>
            <wp:docPr id="446" name="Picture 446" descr="Displays Help Menu" title="Figure 2-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4A4D2594" w:rsidR="0099711C" w:rsidRPr="00B83B3E" w:rsidRDefault="0099711C" w:rsidP="00B52F9B">
      <w:pPr>
        <w:pStyle w:val="Caption"/>
        <w:rPr>
          <w:rFonts w:cs="Times New Roman"/>
        </w:rPr>
      </w:pPr>
      <w:bookmarkStart w:id="2044" w:name="_Ref406769060"/>
      <w:bookmarkStart w:id="2045" w:name="_Toc5243566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222</w:t>
      </w:r>
      <w:r w:rsidR="008D502E">
        <w:rPr>
          <w:rFonts w:cs="Times New Roman"/>
        </w:rPr>
        <w:fldChar w:fldCharType="end"/>
      </w:r>
      <w:bookmarkEnd w:id="2044"/>
      <w:r w:rsidR="00090B1E">
        <w:rPr>
          <w:rFonts w:cs="Times New Roman"/>
        </w:rPr>
        <w:t>. CAPRI Help Menu.</w:t>
      </w:r>
      <w:bookmarkEnd w:id="2045"/>
    </w:p>
    <w:p w14:paraId="5C3CDDC4" w14:textId="3773C7B2" w:rsidR="00D86AF8" w:rsidRPr="00B83B3E" w:rsidRDefault="00D86AF8" w:rsidP="00400B72">
      <w:pPr>
        <w:pStyle w:val="Body3PicCaption"/>
      </w:pPr>
    </w:p>
    <w:p w14:paraId="5C3CDDC5" w14:textId="77777777" w:rsidR="00D86AF8" w:rsidRPr="00B83B3E" w:rsidRDefault="00E26469" w:rsidP="00A561AD">
      <w:pPr>
        <w:pStyle w:val="Heading3"/>
      </w:pPr>
      <w:r w:rsidRPr="00B83B3E">
        <w:t xml:space="preserve"> </w:t>
      </w:r>
      <w:bookmarkStart w:id="2046" w:name="_Toc508873711"/>
      <w:bookmarkStart w:id="2047" w:name="_Toc508875061"/>
      <w:bookmarkStart w:id="2048" w:name="_Toc508875915"/>
      <w:bookmarkStart w:id="2049" w:name="_Toc524336384"/>
      <w:r w:rsidR="00D86AF8" w:rsidRPr="00B83B3E">
        <w:t>About</w:t>
      </w:r>
      <w:bookmarkEnd w:id="2046"/>
      <w:bookmarkEnd w:id="2047"/>
      <w:bookmarkEnd w:id="2048"/>
      <w:bookmarkEnd w:id="2049"/>
    </w:p>
    <w:p w14:paraId="5C3CDDC6" w14:textId="1F2DF6FD" w:rsidR="00D86AF8" w:rsidRPr="00B83B3E" w:rsidRDefault="00D86AF8" w:rsidP="00D93629">
      <w:pPr>
        <w:pStyle w:val="BodyText"/>
      </w:pPr>
      <w:r w:rsidRPr="00B83B3E">
        <w:lastRenderedPageBreak/>
        <w:t xml:space="preserve">The </w:t>
      </w:r>
      <w:r w:rsidRPr="00B83B3E">
        <w:rPr>
          <w:b/>
        </w:rPr>
        <w:t>About</w:t>
      </w:r>
      <w:r w:rsidRPr="00B83B3E">
        <w:t xml:space="preserve"> </w:t>
      </w:r>
      <w:r w:rsidR="00C2182F" w:rsidRPr="00B83B3E">
        <w:rPr>
          <w:b/>
        </w:rPr>
        <w:t>CAPRI</w:t>
      </w:r>
      <w:r w:rsidR="00C2182F" w:rsidRPr="00B83B3E">
        <w:t xml:space="preserve"> </w:t>
      </w:r>
      <w:r w:rsidRPr="00B83B3E">
        <w:t xml:space="preserve">screen </w:t>
      </w:r>
      <w:r w:rsidR="00106F8B" w:rsidRPr="00B83B3E">
        <w:t>displays</w:t>
      </w:r>
      <w:r w:rsidRPr="00B83B3E">
        <w:t xml:space="preserve"> the </w:t>
      </w:r>
      <w:r w:rsidR="006B7071" w:rsidRPr="00B83B3E">
        <w:t>CAPRI</w:t>
      </w:r>
      <w:r w:rsidRPr="00B83B3E">
        <w:t xml:space="preserve"> version number</w:t>
      </w:r>
      <w:r w:rsidR="001703A0" w:rsidRPr="00B83B3E">
        <w:t xml:space="preserve"> (</w:t>
      </w:r>
      <w:r w:rsidR="002D3B98">
        <w:fldChar w:fldCharType="begin"/>
      </w:r>
      <w:r w:rsidR="002D3B98">
        <w:instrText xml:space="preserve"> REF _Ref406769037 \h </w:instrText>
      </w:r>
      <w:r w:rsidR="002D3B98">
        <w:fldChar w:fldCharType="separate"/>
      </w:r>
      <w:r w:rsidR="002D3B98" w:rsidRPr="00B83B3E">
        <w:t xml:space="preserve">Figure </w:t>
      </w:r>
      <w:r w:rsidR="002D3B98">
        <w:rPr>
          <w:noProof/>
        </w:rPr>
        <w:t>2</w:t>
      </w:r>
      <w:r w:rsidR="002D3B98">
        <w:noBreakHyphen/>
      </w:r>
      <w:r w:rsidR="002D3B98">
        <w:rPr>
          <w:noProof/>
        </w:rPr>
        <w:t>223</w:t>
      </w:r>
      <w:r w:rsidR="002D3B98">
        <w:fldChar w:fldCharType="end"/>
      </w:r>
      <w:r w:rsidR="001703A0" w:rsidRPr="00B83B3E">
        <w:t>)</w:t>
      </w:r>
      <w:r w:rsidRPr="00B83B3E">
        <w:t>.</w:t>
      </w:r>
      <w:r w:rsidR="00EE0CF4">
        <w:t xml:space="preserve"> </w:t>
      </w:r>
      <w:r w:rsidR="00914F6F" w:rsidRPr="00B83B3E">
        <w:t xml:space="preserve">The user </w:t>
      </w:r>
      <w:r w:rsidRPr="00B83B3E">
        <w:t xml:space="preserve">can also see </w:t>
      </w:r>
      <w:r w:rsidR="00840424" w:rsidRPr="00B83B3E">
        <w:t xml:space="preserve">this </w:t>
      </w:r>
      <w:r w:rsidRPr="00B83B3E">
        <w:t xml:space="preserve">number on the </w:t>
      </w:r>
      <w:r w:rsidR="006B7071" w:rsidRPr="00B83B3E">
        <w:t>CAPRI</w:t>
      </w:r>
      <w:r w:rsidRPr="00B83B3E">
        <w:t xml:space="preserve"> splash screen at start-up or when switching sites when using </w:t>
      </w:r>
      <w:r w:rsidR="006B7071" w:rsidRPr="00B83B3E">
        <w:t>CAPRI</w:t>
      </w:r>
      <w:r w:rsidRPr="00B83B3E">
        <w:t xml:space="preserve"> in remote mode.</w:t>
      </w:r>
    </w:p>
    <w:p w14:paraId="5C3CDDC7" w14:textId="2E5C8339" w:rsidR="00D727FB" w:rsidRPr="00B83B3E" w:rsidRDefault="00D727FB" w:rsidP="00D93629">
      <w:pPr>
        <w:pStyle w:val="BodyText"/>
      </w:pPr>
      <w:r w:rsidRPr="00B83B3E">
        <w:t xml:space="preserve">The user can select </w:t>
      </w:r>
      <w:r w:rsidRPr="00B83B3E">
        <w:rPr>
          <w:b/>
        </w:rPr>
        <w:t xml:space="preserve">OK </w:t>
      </w:r>
      <w:r w:rsidRPr="00B83B3E">
        <w:t>(</w:t>
      </w:r>
      <w:r w:rsidR="002D3B98">
        <w:fldChar w:fldCharType="begin"/>
      </w:r>
      <w:r w:rsidR="002D3B98">
        <w:instrText xml:space="preserve"> REF _Ref406769037 \h </w:instrText>
      </w:r>
      <w:r w:rsidR="002D3B98">
        <w:fldChar w:fldCharType="separate"/>
      </w:r>
      <w:r w:rsidR="002D3B98" w:rsidRPr="00B83B3E">
        <w:t xml:space="preserve">Figure </w:t>
      </w:r>
      <w:r w:rsidR="002D3B98">
        <w:rPr>
          <w:noProof/>
        </w:rPr>
        <w:t>2</w:t>
      </w:r>
      <w:r w:rsidR="002D3B98">
        <w:noBreakHyphen/>
      </w:r>
      <w:r w:rsidR="002D3B98">
        <w:rPr>
          <w:noProof/>
        </w:rPr>
        <w:t>223</w:t>
      </w:r>
      <w:r w:rsidR="002D3B98">
        <w:fldChar w:fldCharType="end"/>
      </w:r>
      <w:r w:rsidRPr="00B83B3E">
        <w:t>)</w:t>
      </w:r>
      <w:r w:rsidR="0099711C" w:rsidRPr="00B83B3E">
        <w:t>,</w:t>
      </w:r>
      <w:r w:rsidRPr="00B83B3E">
        <w:t xml:space="preserve"> to close the </w:t>
      </w:r>
      <w:r w:rsidRPr="00B83B3E">
        <w:rPr>
          <w:b/>
        </w:rPr>
        <w:t>About</w:t>
      </w:r>
      <w:r w:rsidR="009D1410" w:rsidRPr="00B83B3E">
        <w:rPr>
          <w:b/>
        </w:rPr>
        <w:t xml:space="preserve"> CAPRI</w:t>
      </w:r>
      <w:r w:rsidRPr="00B83B3E">
        <w:t xml:space="preserve"> screen.</w:t>
      </w:r>
      <w:r w:rsidR="00EE0CF4">
        <w:t xml:space="preserve"> </w:t>
      </w:r>
      <w:r w:rsidRPr="00B83B3E">
        <w:t>The user should have this information available when reporting a problem.</w:t>
      </w:r>
    </w:p>
    <w:p w14:paraId="5C3CDDC8" w14:textId="6BA051AE" w:rsidR="0099711C" w:rsidRPr="00B83B3E" w:rsidRDefault="00F74DE7" w:rsidP="00400B72">
      <w:pPr>
        <w:pStyle w:val="Body3PicCaption"/>
      </w:pPr>
      <w:r>
        <w:drawing>
          <wp:inline distT="0" distB="0" distL="0" distR="0" wp14:anchorId="006A7D0C" wp14:editId="5E080D35">
            <wp:extent cx="3474720" cy="2322576"/>
            <wp:effectExtent l="0" t="0" r="0" b="1905"/>
            <wp:docPr id="6" name="Picture 6" descr="About CAPRI 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RI_About_Screen.jpg"/>
                    <pic:cNvPicPr/>
                  </pic:nvPicPr>
                  <pic:blipFill>
                    <a:blip r:embed="rId278">
                      <a:extLst>
                        <a:ext uri="{28A0092B-C50C-407E-A947-70E740481C1C}">
                          <a14:useLocalDpi xmlns:a14="http://schemas.microsoft.com/office/drawing/2010/main" val="0"/>
                        </a:ext>
                      </a:extLst>
                    </a:blip>
                    <a:stretch>
                      <a:fillRect/>
                    </a:stretch>
                  </pic:blipFill>
                  <pic:spPr>
                    <a:xfrm>
                      <a:off x="0" y="0"/>
                      <a:ext cx="3474720" cy="2322576"/>
                    </a:xfrm>
                    <a:prstGeom prst="rect">
                      <a:avLst/>
                    </a:prstGeom>
                  </pic:spPr>
                </pic:pic>
              </a:graphicData>
            </a:graphic>
          </wp:inline>
        </w:drawing>
      </w:r>
    </w:p>
    <w:p w14:paraId="5C3CDDC9" w14:textId="7DE95A68" w:rsidR="0097465E" w:rsidRPr="00B83B3E" w:rsidRDefault="0099711C" w:rsidP="00B52F9B">
      <w:pPr>
        <w:pStyle w:val="Caption"/>
        <w:rPr>
          <w:rFonts w:cs="Times New Roman"/>
        </w:rPr>
      </w:pPr>
      <w:bookmarkStart w:id="2050" w:name="_Ref406769037"/>
      <w:bookmarkStart w:id="2051" w:name="_Toc5243566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223</w:t>
      </w:r>
      <w:r w:rsidR="008D502E">
        <w:rPr>
          <w:rFonts w:cs="Times New Roman"/>
        </w:rPr>
        <w:fldChar w:fldCharType="end"/>
      </w:r>
      <w:bookmarkEnd w:id="2050"/>
      <w:r w:rsidR="00090B1E">
        <w:rPr>
          <w:rFonts w:cs="Times New Roman"/>
        </w:rPr>
        <w:t>. About CAPRI View.</w:t>
      </w:r>
      <w:bookmarkEnd w:id="2051"/>
    </w:p>
    <w:p w14:paraId="5C3CDDCA" w14:textId="77777777" w:rsidR="00D86AF8" w:rsidRPr="00B83B3E" w:rsidRDefault="00D86AF8" w:rsidP="00A561AD">
      <w:pPr>
        <w:pStyle w:val="Heading3"/>
      </w:pPr>
      <w:bookmarkStart w:id="2052" w:name="_Toc508873712"/>
      <w:bookmarkStart w:id="2053" w:name="_Toc508875062"/>
      <w:bookmarkStart w:id="2054" w:name="_Toc508875916"/>
      <w:bookmarkStart w:id="2055" w:name="_Toc524336385"/>
      <w:r w:rsidRPr="00B83B3E">
        <w:t xml:space="preserve">Training </w:t>
      </w:r>
      <w:r w:rsidR="005D3DF1" w:rsidRPr="00B83B3E">
        <w:t>W</w:t>
      </w:r>
      <w:r w:rsidRPr="00B83B3E">
        <w:t>ebsite</w:t>
      </w:r>
      <w:bookmarkEnd w:id="2052"/>
      <w:bookmarkEnd w:id="2053"/>
      <w:bookmarkEnd w:id="2054"/>
      <w:bookmarkEnd w:id="2055"/>
    </w:p>
    <w:p w14:paraId="1FEF564E" w14:textId="4A386671" w:rsidR="003B16E3" w:rsidRPr="00B83B3E" w:rsidRDefault="00840424" w:rsidP="00337520">
      <w:pPr>
        <w:pStyle w:val="BodyText"/>
      </w:pPr>
      <w:r w:rsidRPr="00B83B3E">
        <w:t>Selecting</w:t>
      </w:r>
      <w:r w:rsidRPr="00B83B3E">
        <w:rPr>
          <w:b/>
        </w:rPr>
        <w:t xml:space="preserve"> </w:t>
      </w:r>
      <w:r w:rsidR="006B7071" w:rsidRPr="00B83B3E">
        <w:rPr>
          <w:b/>
        </w:rPr>
        <w:t>CAPRI</w:t>
      </w:r>
      <w:r w:rsidR="00D86AF8" w:rsidRPr="00B83B3E">
        <w:rPr>
          <w:b/>
        </w:rPr>
        <w:t xml:space="preserve"> C&amp;P Template Training Website </w:t>
      </w:r>
      <w:r w:rsidR="00D86AF8" w:rsidRPr="00B83B3E">
        <w:t xml:space="preserve">takes </w:t>
      </w:r>
      <w:r w:rsidRPr="00B83B3E">
        <w:t xml:space="preserve">the </w:t>
      </w:r>
      <w:r w:rsidR="00D86AF8" w:rsidRPr="00B83B3E">
        <w:t xml:space="preserve">user to the </w:t>
      </w:r>
      <w:r w:rsidR="006B7071" w:rsidRPr="00B83B3E">
        <w:t>CAPRI</w:t>
      </w:r>
      <w:r w:rsidR="00D86AF8" w:rsidRPr="00B83B3E">
        <w:t xml:space="preserve"> website with video training materials.</w:t>
      </w:r>
    </w:p>
    <w:p w14:paraId="66DDD1CF" w14:textId="4E50BE94" w:rsidR="003B16E3" w:rsidRPr="00B83B3E" w:rsidRDefault="003B16E3" w:rsidP="00A561AD">
      <w:pPr>
        <w:pStyle w:val="Heading3"/>
      </w:pPr>
      <w:bookmarkStart w:id="2056" w:name="_Toc508873713"/>
      <w:bookmarkStart w:id="2057" w:name="_Toc508875063"/>
      <w:bookmarkStart w:id="2058" w:name="_Toc508875917"/>
      <w:bookmarkStart w:id="2059" w:name="_Toc524336386"/>
      <w:r w:rsidRPr="00B83B3E">
        <w:t>Manage Exam Cancellation Reasons</w:t>
      </w:r>
      <w:bookmarkEnd w:id="2056"/>
      <w:bookmarkEnd w:id="2057"/>
      <w:bookmarkEnd w:id="2058"/>
      <w:bookmarkEnd w:id="2059"/>
    </w:p>
    <w:p w14:paraId="3208A7F1" w14:textId="2E199EB8" w:rsidR="003B16E3" w:rsidRPr="00B83B3E" w:rsidRDefault="003B16E3" w:rsidP="003B16E3">
      <w:r w:rsidRPr="00B83B3E">
        <w:rPr>
          <w:b/>
        </w:rPr>
        <w:t xml:space="preserve">Manage Exam Cancellation Reasons </w:t>
      </w:r>
      <w:r w:rsidRPr="00B83B3E">
        <w:t xml:space="preserve">allows a user to add/inactivate/reactivate 2507 Cancellation Reasons. This option is available from the </w:t>
      </w:r>
      <w:r w:rsidRPr="00B83B3E">
        <w:rPr>
          <w:b/>
        </w:rPr>
        <w:t xml:space="preserve">HELP </w:t>
      </w:r>
      <w:r w:rsidRPr="00B83B3E">
        <w:t>menu.</w:t>
      </w:r>
    </w:p>
    <w:p w14:paraId="111F8B51" w14:textId="77777777" w:rsidR="003B16E3" w:rsidRPr="00B83B3E" w:rsidRDefault="003B16E3" w:rsidP="003B16E3"/>
    <w:p w14:paraId="02304FD6" w14:textId="5B0409E9" w:rsidR="003B16E3" w:rsidRPr="00B83B3E" w:rsidRDefault="003359CA" w:rsidP="003B16E3">
      <w:r w:rsidRPr="00B83B3E">
        <w:rPr>
          <w:noProof/>
        </w:rPr>
        <w:drawing>
          <wp:inline distT="0" distB="0" distL="0" distR="0" wp14:anchorId="1C217697" wp14:editId="224182C8">
            <wp:extent cx="2743200" cy="1251429"/>
            <wp:effectExtent l="19050" t="19050" r="19050" b="25400"/>
            <wp:docPr id="448" name="Picture 448" descr="Displays the Help menu with Manage Exam Cancellation Reasons and Manage Exam Insufficient Reasons options selected" title="Fig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12737B11" w14:textId="427B93A3" w:rsidR="003B16E3" w:rsidRPr="00B83B3E" w:rsidRDefault="003359CA" w:rsidP="009F306C">
      <w:pPr>
        <w:pStyle w:val="Caption"/>
      </w:pPr>
      <w:bookmarkStart w:id="2060" w:name="_Toc524356651"/>
      <w:r>
        <w:t xml:space="preserve">Figure </w:t>
      </w:r>
      <w:fldSimple w:instr=" STYLEREF 1 \s ">
        <w:r w:rsidR="008D502E">
          <w:rPr>
            <w:noProof/>
          </w:rPr>
          <w:t>2</w:t>
        </w:r>
      </w:fldSimple>
      <w:r w:rsidR="008D502E">
        <w:noBreakHyphen/>
      </w:r>
      <w:fldSimple w:instr=" SEQ Figure \* ARABIC \s 1 ">
        <w:r w:rsidR="008D502E">
          <w:rPr>
            <w:noProof/>
          </w:rPr>
          <w:t>224</w:t>
        </w:r>
      </w:fldSimple>
      <w:r w:rsidR="00353B10">
        <w:t xml:space="preserve">, CAPRI Help Menu—Manage Exam Cancellation </w:t>
      </w:r>
      <w:r w:rsidR="00E20B60">
        <w:t xml:space="preserve">Reasons </w:t>
      </w:r>
      <w:r w:rsidR="00353B10">
        <w:t>Selection.</w:t>
      </w:r>
      <w:bookmarkEnd w:id="2060"/>
    </w:p>
    <w:p w14:paraId="7345091A" w14:textId="20D66CC4"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1F48B4D9" w14:textId="77777777" w:rsidR="003B16E3" w:rsidRPr="00B83B3E" w:rsidRDefault="003B16E3" w:rsidP="003B16E3"/>
    <w:p w14:paraId="3CDA5153" w14:textId="36007294" w:rsidR="003B16E3" w:rsidRPr="00B83B3E" w:rsidRDefault="003B16E3" w:rsidP="003B16E3">
      <w:pPr>
        <w:rPr>
          <w:b/>
        </w:rPr>
      </w:pPr>
      <w:r w:rsidRPr="00B83B3E">
        <w:rPr>
          <w:b/>
          <w:color w:val="FF0000"/>
          <w:u w:val="single"/>
        </w:rPr>
        <w:t>SECURITY KEY ALLOCATION</w:t>
      </w:r>
      <w:r w:rsidRPr="00B83B3E">
        <w:rPr>
          <w:b/>
          <w:color w:val="FF0000"/>
        </w:rPr>
        <w:t>:</w:t>
      </w:r>
    </w:p>
    <w:p w14:paraId="1E6EB246" w14:textId="77777777" w:rsidR="003B16E3" w:rsidRPr="00B83B3E" w:rsidRDefault="003B16E3" w:rsidP="003B16E3">
      <w:r w:rsidRPr="00B83B3E">
        <w:rPr>
          <w:b/>
          <w:color w:val="FF0000"/>
        </w:rPr>
        <w:t xml:space="preserve">DVBA CAPRI EXAMCANC </w:t>
      </w:r>
      <w:r w:rsidRPr="00B83B3E">
        <w:t>– must be assigned to a user that will need access to the</w:t>
      </w:r>
      <w:r w:rsidRPr="00B83B3E">
        <w:rPr>
          <w:b/>
        </w:rPr>
        <w:t xml:space="preserve"> “Manage Exam Cancellation Reasons” </w:t>
      </w:r>
      <w:r w:rsidRPr="00B83B3E">
        <w:t>option.</w:t>
      </w:r>
    </w:p>
    <w:p w14:paraId="5209B131" w14:textId="77777777" w:rsidR="003B16E3" w:rsidRPr="00B83B3E" w:rsidRDefault="003B16E3" w:rsidP="003B16E3"/>
    <w:p w14:paraId="58DF81C9" w14:textId="77777777" w:rsidR="003B16E3" w:rsidRPr="00B83B3E" w:rsidRDefault="003B16E3" w:rsidP="003B16E3">
      <w:r w:rsidRPr="00B83B3E">
        <w:rPr>
          <w:b/>
          <w:u w:val="single"/>
        </w:rPr>
        <w:t>MANAGE EXAM CANCELLATION REASONS</w:t>
      </w:r>
      <w:r w:rsidRPr="00B83B3E">
        <w:t xml:space="preserve"> option functionality:</w:t>
      </w:r>
    </w:p>
    <w:p w14:paraId="1182E5D2" w14:textId="77777777" w:rsidR="003B16E3" w:rsidRPr="00B83B3E" w:rsidRDefault="003B16E3" w:rsidP="003B16E3"/>
    <w:p w14:paraId="65B76F0C"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Cancellation Reasons</w:t>
      </w:r>
      <w:r w:rsidRPr="00B83B3E">
        <w:rPr>
          <w:rFonts w:ascii="Times New Roman" w:hAnsi="Times New Roman" w:cs="Times New Roman"/>
        </w:rPr>
        <w:t>” option</w:t>
      </w:r>
    </w:p>
    <w:p w14:paraId="492BFD52"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The “Manage Exam Cancellation Reasons” window will be displayed</w:t>
      </w:r>
    </w:p>
    <w:p w14:paraId="61B89E7C"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37A20416" w14:textId="44FD10FA"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472462" wp14:editId="692BB7AF">
            <wp:extent cx="5054444" cy="2580137"/>
            <wp:effectExtent l="0" t="0" r="0" b="0"/>
            <wp:docPr id="449" name="Picture 449" descr="Display of the Manage Exam Cancellation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69344C49" w:rsidR="003B16E3" w:rsidRPr="00B83B3E" w:rsidRDefault="003359CA" w:rsidP="009F306C">
      <w:pPr>
        <w:pStyle w:val="Caption"/>
      </w:pPr>
      <w:bookmarkStart w:id="2061" w:name="_Toc524356652"/>
      <w:r>
        <w:t xml:space="preserve">Figure </w:t>
      </w:r>
      <w:fldSimple w:instr=" STYLEREF 1 \s ">
        <w:r w:rsidR="008D502E">
          <w:rPr>
            <w:noProof/>
          </w:rPr>
          <w:t>2</w:t>
        </w:r>
      </w:fldSimple>
      <w:r w:rsidR="008D502E">
        <w:noBreakHyphen/>
      </w:r>
      <w:fldSimple w:instr=" SEQ Figure \* ARABIC \s 1 ">
        <w:r w:rsidR="008D502E">
          <w:rPr>
            <w:noProof/>
          </w:rPr>
          <w:t>225</w:t>
        </w:r>
      </w:fldSimple>
      <w:r w:rsidR="00C41E8F">
        <w:rPr>
          <w:noProof/>
        </w:rPr>
        <w:t>. Manage Exam Cancellation Screen.</w:t>
      </w:r>
      <w:bookmarkEnd w:id="2061"/>
    </w:p>
    <w:p w14:paraId="1D272CC0" w14:textId="3C7FCC66"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7350F040"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2EC8BA2" w14:textId="3B811EC9"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B3C4035" wp14:editId="1A8A6761">
            <wp:extent cx="4874930" cy="2401001"/>
            <wp:effectExtent l="0" t="0" r="1905" b="0"/>
            <wp:docPr id="450" name="Picture 450" descr="Manage Exam Cancellation Reasons with a selection shown in the 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44513ABF" w:rsidR="003B16E3" w:rsidRPr="00B83B3E" w:rsidRDefault="00C41E8F" w:rsidP="004938E1">
      <w:pPr>
        <w:pStyle w:val="Caption"/>
      </w:pPr>
      <w:bookmarkStart w:id="2062" w:name="_Toc524356653"/>
      <w:r>
        <w:t xml:space="preserve">Figure </w:t>
      </w:r>
      <w:fldSimple w:instr=" STYLEREF 1 \s ">
        <w:r w:rsidR="008D502E">
          <w:rPr>
            <w:noProof/>
          </w:rPr>
          <w:t>2</w:t>
        </w:r>
      </w:fldSimple>
      <w:r w:rsidR="008D502E">
        <w:noBreakHyphen/>
      </w:r>
      <w:fldSimple w:instr=" SEQ Figure \* ARABIC \s 1 ">
        <w:r w:rsidR="008D502E">
          <w:rPr>
            <w:noProof/>
          </w:rPr>
          <w:t>226</w:t>
        </w:r>
      </w:fldSimple>
      <w:r>
        <w:t xml:space="preserve">. </w:t>
      </w:r>
      <w:r w:rsidR="002308D6">
        <w:rPr>
          <w:noProof/>
        </w:rPr>
        <w:t>Exam Cancellation Screen—Active Selection.</w:t>
      </w:r>
      <w:bookmarkEnd w:id="2062"/>
    </w:p>
    <w:p w14:paraId="188C16BA" w14:textId="2E0518C6"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70BECC3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B7574B1" w14:textId="17C4D32A" w:rsidR="003B16E3" w:rsidRPr="00B83B3E" w:rsidRDefault="003B16E3" w:rsidP="00C91C8B">
      <w:pPr>
        <w:ind w:left="720"/>
      </w:pPr>
      <w:r w:rsidRPr="00B83B3E">
        <w:rPr>
          <w:noProof/>
        </w:rPr>
        <w:lastRenderedPageBreak/>
        <w:drawing>
          <wp:inline distT="0" distB="0" distL="0" distR="0" wp14:anchorId="1EE36970" wp14:editId="75B1DFF0">
            <wp:extent cx="4874930" cy="2626926"/>
            <wp:effectExtent l="0" t="0" r="1905" b="2540"/>
            <wp:docPr id="75" name="Picture 75" descr="Manage Exam Cancellation Reasons screen, showing the highlighted option in the In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4AF0A617" w:rsidR="00C91C8B" w:rsidRPr="00B83B3E" w:rsidRDefault="00C76312" w:rsidP="004938E1">
      <w:pPr>
        <w:pStyle w:val="Caption"/>
      </w:pPr>
      <w:bookmarkStart w:id="2063" w:name="_Toc524356654"/>
      <w:r>
        <w:t xml:space="preserve">Figure </w:t>
      </w:r>
      <w:fldSimple w:instr=" STYLEREF 1 \s ">
        <w:r w:rsidR="008D502E">
          <w:rPr>
            <w:noProof/>
          </w:rPr>
          <w:t>2</w:t>
        </w:r>
      </w:fldSimple>
      <w:r w:rsidR="008D502E">
        <w:noBreakHyphen/>
      </w:r>
      <w:fldSimple w:instr=" SEQ Figure \* ARABIC \s 1 ">
        <w:r w:rsidR="008D502E">
          <w:rPr>
            <w:noProof/>
          </w:rPr>
          <w:t>227</w:t>
        </w:r>
      </w:fldSimple>
      <w:r>
        <w:t xml:space="preserve">. </w:t>
      </w:r>
      <w:r>
        <w:rPr>
          <w:noProof/>
        </w:rPr>
        <w:t>Exam Cancellation Screen—Inactive Selection</w:t>
      </w:r>
      <w:bookmarkEnd w:id="2063"/>
    </w:p>
    <w:p w14:paraId="640A978B"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To add a cancellation reason, click the “</w:t>
      </w:r>
      <w:r w:rsidRPr="00B83B3E">
        <w:rPr>
          <w:rFonts w:ascii="Times New Roman" w:hAnsi="Times New Roman" w:cs="Times New Roman"/>
          <w:b/>
        </w:rPr>
        <w:t>Add New Cancellation Reason</w:t>
      </w:r>
      <w:r w:rsidRPr="00B83B3E">
        <w:rPr>
          <w:rFonts w:ascii="Times New Roman" w:hAnsi="Times New Roman" w:cs="Times New Roman"/>
        </w:rPr>
        <w:t>” button</w:t>
      </w:r>
    </w:p>
    <w:p w14:paraId="0E1A31A6"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564A969" w14:textId="77777777" w:rsidR="003B16E3" w:rsidRPr="00B83B3E" w:rsidRDefault="003B16E3" w:rsidP="005D416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5A1C79F" wp14:editId="63278205">
            <wp:extent cx="4802002" cy="2530027"/>
            <wp:effectExtent l="0" t="0" r="0" b="3810"/>
            <wp:docPr id="109" name="Picture 109" descr="Manage Exam Cancellation Reason screen with a red box surrounding the Add New Cancellation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6E0DE35C" w:rsidR="003B16E3" w:rsidRPr="00B83B3E" w:rsidRDefault="00C76312" w:rsidP="004938E1">
      <w:pPr>
        <w:pStyle w:val="Caption"/>
      </w:pPr>
      <w:bookmarkStart w:id="2064" w:name="_Toc524356655"/>
      <w:r>
        <w:t xml:space="preserve">Figure </w:t>
      </w:r>
      <w:fldSimple w:instr=" STYLEREF 1 \s ">
        <w:r w:rsidR="008D502E">
          <w:rPr>
            <w:noProof/>
          </w:rPr>
          <w:t>2</w:t>
        </w:r>
      </w:fldSimple>
      <w:r w:rsidR="008D502E">
        <w:noBreakHyphen/>
      </w:r>
      <w:fldSimple w:instr=" SEQ Figure \* ARABIC \s 1 ">
        <w:r w:rsidR="008D502E">
          <w:rPr>
            <w:noProof/>
          </w:rPr>
          <w:t>228</w:t>
        </w:r>
      </w:fldSimple>
      <w:r>
        <w:t xml:space="preserve">. </w:t>
      </w:r>
      <w:r>
        <w:rPr>
          <w:noProof/>
        </w:rPr>
        <w:t>Exam Cancellation Screen—Add New Cancellation Reason.</w:t>
      </w:r>
      <w:bookmarkEnd w:id="2064"/>
    </w:p>
    <w:p w14:paraId="39E73111" w14:textId="117AD523"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Enter the new cancellation reason in the text field.</w:t>
      </w:r>
      <w:r w:rsidR="00EE0CF4">
        <w:rPr>
          <w:rFonts w:ascii="Times New Roman" w:hAnsi="Times New Roman" w:cs="Times New Roman"/>
        </w:rPr>
        <w:t xml:space="preserve"> </w:t>
      </w:r>
      <w:r w:rsidRPr="00B83B3E">
        <w:rPr>
          <w:rFonts w:ascii="Times New Roman" w:hAnsi="Times New Roman" w:cs="Times New Roman"/>
        </w:rPr>
        <w:t xml:space="preserve">Cancellation reason must be </w:t>
      </w:r>
      <w:r w:rsidRPr="00B83B3E">
        <w:rPr>
          <w:rFonts w:ascii="Times New Roman" w:hAnsi="Times New Roman" w:cs="Times New Roman"/>
          <w:b/>
        </w:rPr>
        <w:t>3-40</w:t>
      </w:r>
      <w:r w:rsidRPr="00B83B3E">
        <w:rPr>
          <w:rFonts w:ascii="Times New Roman" w:hAnsi="Times New Roman" w:cs="Times New Roman"/>
        </w:rPr>
        <w:t xml:space="preserve"> characters in length.</w:t>
      </w:r>
    </w:p>
    <w:p w14:paraId="51C5367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55230D7" w14:textId="77777777" w:rsidR="003B16E3" w:rsidRDefault="003B16E3" w:rsidP="005D416B">
      <w:pPr>
        <w:ind w:left="720"/>
      </w:pPr>
      <w:r w:rsidRPr="00B83B3E">
        <w:rPr>
          <w:noProof/>
        </w:rPr>
        <w:lastRenderedPageBreak/>
        <w:drawing>
          <wp:inline distT="0" distB="0" distL="0" distR="0" wp14:anchorId="0F3D104D" wp14:editId="5FF8212A">
            <wp:extent cx="4886150" cy="2750829"/>
            <wp:effectExtent l="0" t="0" r="0" b="0"/>
            <wp:docPr id="114" name="Picture 114" descr="Manage Exam Cancellation Reason screen with a red box surrounding the cancellation reas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546082AC" w14:textId="3DE13A8A" w:rsidR="00B13C93" w:rsidRPr="00B83B3E" w:rsidRDefault="00B13C93" w:rsidP="004938E1">
      <w:pPr>
        <w:pStyle w:val="Caption"/>
      </w:pPr>
      <w:bookmarkStart w:id="2065" w:name="_Toc524356656"/>
      <w:r>
        <w:t xml:space="preserve">Figure </w:t>
      </w:r>
      <w:fldSimple w:instr=" STYLEREF 1 \s ">
        <w:r w:rsidR="008D502E">
          <w:rPr>
            <w:noProof/>
          </w:rPr>
          <w:t>2</w:t>
        </w:r>
      </w:fldSimple>
      <w:r w:rsidR="008D502E">
        <w:noBreakHyphen/>
      </w:r>
      <w:fldSimple w:instr=" SEQ Figure \* ARABIC \s 1 ">
        <w:r w:rsidR="008D502E">
          <w:rPr>
            <w:noProof/>
          </w:rPr>
          <w:t>229</w:t>
        </w:r>
      </w:fldSimple>
      <w:r>
        <w:t xml:space="preserve">. </w:t>
      </w:r>
      <w:r>
        <w:rPr>
          <w:noProof/>
        </w:rPr>
        <w:t>Exam Cancellation Screen—Cancellation Reason.</w:t>
      </w:r>
      <w:bookmarkEnd w:id="2065"/>
    </w:p>
    <w:p w14:paraId="6D2895DF" w14:textId="77777777" w:rsidR="003B16E3" w:rsidRPr="00B83B3E" w:rsidRDefault="003B16E3" w:rsidP="003B16E3">
      <w:pPr>
        <w:ind w:left="3600"/>
      </w:pPr>
    </w:p>
    <w:p w14:paraId="490A9043" w14:textId="6DC73584"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cancellation reason just entered, click “</w:t>
      </w:r>
      <w:r w:rsidRPr="00B83B3E">
        <w:rPr>
          <w:rFonts w:ascii="Times New Roman" w:hAnsi="Times New Roman" w:cs="Times New Roman"/>
          <w:b/>
        </w:rPr>
        <w:t>Save Cancellation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354D24BF" w14:textId="77777777" w:rsidR="003B16E3" w:rsidRPr="00B83B3E" w:rsidRDefault="003B16E3" w:rsidP="00C91C8B">
      <w:pPr>
        <w:pStyle w:val="ListParagraph"/>
        <w:numPr>
          <w:ilvl w:val="0"/>
          <w:numId w:val="0"/>
        </w:numPr>
        <w:ind w:left="3960"/>
        <w:rPr>
          <w:rFonts w:ascii="Times New Roman" w:hAnsi="Times New Roman" w:cs="Times New Roman"/>
        </w:rPr>
      </w:pPr>
    </w:p>
    <w:p w14:paraId="6B877506" w14:textId="1D7AEBCD"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cancellation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6A14584" w14:textId="77777777" w:rsidR="003B16E3" w:rsidRPr="00B83B3E" w:rsidRDefault="003B16E3" w:rsidP="00C91C8B">
      <w:pPr>
        <w:pStyle w:val="ListParagraph"/>
        <w:numPr>
          <w:ilvl w:val="0"/>
          <w:numId w:val="0"/>
        </w:numPr>
        <w:ind w:left="3960"/>
        <w:rPr>
          <w:rFonts w:ascii="Times New Roman" w:hAnsi="Times New Roman" w:cs="Times New Roman"/>
        </w:rPr>
      </w:pPr>
    </w:p>
    <w:p w14:paraId="33F4A6CE" w14:textId="77777777" w:rsidR="003B16E3" w:rsidRPr="00B83B3E" w:rsidRDefault="003B16E3" w:rsidP="003B16E3">
      <w:pPr>
        <w:pStyle w:val="ListParagraph"/>
        <w:numPr>
          <w:ilvl w:val="0"/>
          <w:numId w:val="38"/>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Cancellation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9FE762D" w14:textId="77777777" w:rsidR="003B16E3" w:rsidRPr="00B83B3E" w:rsidRDefault="003B16E3" w:rsidP="003B16E3">
      <w:pPr>
        <w:rPr>
          <w:lang w:eastAsia="ko-KR"/>
        </w:rPr>
      </w:pPr>
    </w:p>
    <w:p w14:paraId="7C5540AE" w14:textId="1283EFF3" w:rsidR="003B16E3" w:rsidRPr="00B83B3E" w:rsidRDefault="003B16E3" w:rsidP="00A561AD">
      <w:pPr>
        <w:pStyle w:val="Heading3"/>
      </w:pPr>
      <w:bookmarkStart w:id="2066" w:name="_Toc508873714"/>
      <w:bookmarkStart w:id="2067" w:name="_Toc508875064"/>
      <w:bookmarkStart w:id="2068" w:name="_Toc508875918"/>
      <w:bookmarkStart w:id="2069" w:name="_Toc524336387"/>
      <w:r w:rsidRPr="00B83B3E">
        <w:t>Manage Exam Insufficient Reasons</w:t>
      </w:r>
      <w:bookmarkEnd w:id="2066"/>
      <w:bookmarkEnd w:id="2067"/>
      <w:bookmarkEnd w:id="2068"/>
      <w:bookmarkEnd w:id="2069"/>
    </w:p>
    <w:p w14:paraId="17659367" w14:textId="543E3F51" w:rsidR="003B16E3" w:rsidRPr="00B83B3E" w:rsidRDefault="003B16E3" w:rsidP="003B16E3">
      <w:r w:rsidRPr="00B83B3E">
        <w:rPr>
          <w:b/>
        </w:rPr>
        <w:t xml:space="preserve">Manage Exam </w:t>
      </w:r>
      <w:r w:rsidR="00C91C8B" w:rsidRPr="00B83B3E">
        <w:rPr>
          <w:b/>
        </w:rPr>
        <w:t>Insufficient</w:t>
      </w:r>
      <w:r w:rsidRPr="00B83B3E">
        <w:rPr>
          <w:b/>
        </w:rPr>
        <w:t xml:space="preserve"> Reasons </w:t>
      </w:r>
      <w:r w:rsidRPr="00B83B3E">
        <w:t xml:space="preserve">allows a user to add/inactivate/reactivate 2507 </w:t>
      </w:r>
      <w:r w:rsidR="00C91C8B" w:rsidRPr="00B83B3E">
        <w:t xml:space="preserve">Insufficient </w:t>
      </w:r>
      <w:r w:rsidRPr="00B83B3E">
        <w:t xml:space="preserve">Reasons. This option is available from the </w:t>
      </w:r>
      <w:r w:rsidRPr="00B83B3E">
        <w:rPr>
          <w:b/>
        </w:rPr>
        <w:t xml:space="preserve">HELP </w:t>
      </w:r>
      <w:r w:rsidRPr="00B83B3E">
        <w:t>menu.</w:t>
      </w:r>
    </w:p>
    <w:p w14:paraId="2A95898C" w14:textId="77777777" w:rsidR="003B16E3" w:rsidRPr="00B83B3E" w:rsidRDefault="003B16E3" w:rsidP="003B16E3">
      <w:r w:rsidRPr="00B83B3E">
        <w:rPr>
          <w:noProof/>
        </w:rPr>
        <w:drawing>
          <wp:inline distT="0" distB="0" distL="0" distR="0" wp14:anchorId="41333F50" wp14:editId="50B6ACF3">
            <wp:extent cx="2743200" cy="1251429"/>
            <wp:effectExtent l="19050" t="19050" r="19050" b="25400"/>
            <wp:docPr id="115" name="Picture 115" descr="CAPRI Help menu displaying the Manage Exam Insufficient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45CA8219" w14:textId="70DB0D45" w:rsidR="003B16E3" w:rsidRPr="00B83B3E" w:rsidRDefault="00C64E5A" w:rsidP="004938E1">
      <w:pPr>
        <w:pStyle w:val="Caption"/>
      </w:pPr>
      <w:bookmarkStart w:id="2070" w:name="_Toc524356657"/>
      <w:r>
        <w:t xml:space="preserve">Figure </w:t>
      </w:r>
      <w:fldSimple w:instr=" STYLEREF 1 \s ">
        <w:r w:rsidR="008D502E">
          <w:rPr>
            <w:noProof/>
          </w:rPr>
          <w:t>2</w:t>
        </w:r>
      </w:fldSimple>
      <w:r w:rsidR="008D502E">
        <w:noBreakHyphen/>
      </w:r>
      <w:fldSimple w:instr=" SEQ Figure \* ARABIC \s 1 ">
        <w:r w:rsidR="008D502E">
          <w:rPr>
            <w:noProof/>
          </w:rPr>
          <w:t>230</w:t>
        </w:r>
      </w:fldSimple>
      <w:r>
        <w:t xml:space="preserve">. </w:t>
      </w:r>
      <w:r w:rsidR="00E20B60">
        <w:t>CAPRI Help Menu—Manage Exam Insufficient Reasons Selection</w:t>
      </w:r>
      <w:bookmarkEnd w:id="2070"/>
    </w:p>
    <w:p w14:paraId="04EDC271" w14:textId="66094EA7"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304915DC" w14:textId="77777777" w:rsidR="003B16E3" w:rsidRPr="00B83B3E" w:rsidRDefault="003B16E3" w:rsidP="003B16E3"/>
    <w:p w14:paraId="7ED86439" w14:textId="77777777" w:rsidR="003B16E3" w:rsidRPr="00B83B3E" w:rsidRDefault="003B16E3" w:rsidP="003B16E3">
      <w:pPr>
        <w:rPr>
          <w:b/>
        </w:rPr>
      </w:pPr>
      <w:r w:rsidRPr="00B83B3E">
        <w:rPr>
          <w:b/>
          <w:color w:val="FF0000"/>
          <w:u w:val="single"/>
        </w:rPr>
        <w:lastRenderedPageBreak/>
        <w:t>SECURITY KEY ALLOCATION</w:t>
      </w:r>
      <w:r w:rsidRPr="00B83B3E">
        <w:rPr>
          <w:b/>
          <w:color w:val="FF0000"/>
        </w:rPr>
        <w:t>:</w:t>
      </w:r>
    </w:p>
    <w:p w14:paraId="24F40A13" w14:textId="77777777" w:rsidR="003B16E3" w:rsidRPr="00B83B3E" w:rsidRDefault="003B16E3" w:rsidP="003B16E3">
      <w:r w:rsidRPr="00B83B3E">
        <w:rPr>
          <w:b/>
          <w:color w:val="FF0000"/>
        </w:rPr>
        <w:t>DVBA CAPRI EXAMINSUFF</w:t>
      </w:r>
      <w:r w:rsidRPr="00B83B3E">
        <w:rPr>
          <w:b/>
        </w:rPr>
        <w:t xml:space="preserve"> – </w:t>
      </w:r>
      <w:r w:rsidRPr="00B83B3E">
        <w:t xml:space="preserve">must be assigned to a user that will need access to the </w:t>
      </w:r>
      <w:r w:rsidRPr="00B83B3E">
        <w:rPr>
          <w:b/>
        </w:rPr>
        <w:t xml:space="preserve">“Manage Exam Insufficient Reasons” </w:t>
      </w:r>
      <w:r w:rsidRPr="00B83B3E">
        <w:t>option.</w:t>
      </w:r>
    </w:p>
    <w:p w14:paraId="5CD27ED9" w14:textId="77777777" w:rsidR="00C91C8B" w:rsidRPr="00B83B3E" w:rsidRDefault="00C91C8B" w:rsidP="003B16E3"/>
    <w:p w14:paraId="054A5956" w14:textId="77777777" w:rsidR="00C91C8B" w:rsidRPr="00B83B3E" w:rsidRDefault="00C91C8B" w:rsidP="00C91C8B">
      <w:r w:rsidRPr="00B83B3E">
        <w:rPr>
          <w:b/>
          <w:u w:val="single"/>
        </w:rPr>
        <w:t>MANAGE EXAM INSUFFICIENT REASONS</w:t>
      </w:r>
      <w:r w:rsidRPr="00B83B3E">
        <w:t xml:space="preserve"> option functionality:</w:t>
      </w:r>
    </w:p>
    <w:p w14:paraId="1051E2F4" w14:textId="77777777" w:rsidR="00C91C8B" w:rsidRPr="00B83B3E" w:rsidRDefault="00C91C8B" w:rsidP="00C91C8B"/>
    <w:p w14:paraId="307C72A6"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Insufficient Reasons</w:t>
      </w:r>
      <w:r w:rsidRPr="00B83B3E">
        <w:rPr>
          <w:rFonts w:ascii="Times New Roman" w:hAnsi="Times New Roman" w:cs="Times New Roman"/>
        </w:rPr>
        <w:t>” option</w:t>
      </w:r>
    </w:p>
    <w:p w14:paraId="31471323" w14:textId="77777777" w:rsidR="00C91C8B" w:rsidRPr="00B83B3E" w:rsidRDefault="00C91C8B" w:rsidP="00C91C8B">
      <w:pPr>
        <w:pStyle w:val="ListParagraph"/>
        <w:numPr>
          <w:ilvl w:val="0"/>
          <w:numId w:val="0"/>
        </w:numPr>
        <w:ind w:left="3960"/>
        <w:rPr>
          <w:rFonts w:ascii="Times New Roman" w:hAnsi="Times New Roman" w:cs="Times New Roman"/>
        </w:rPr>
      </w:pPr>
    </w:p>
    <w:p w14:paraId="0EB5EE79"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The “Manage Exam Insufficient Reasons” window will be displayed</w:t>
      </w:r>
    </w:p>
    <w:p w14:paraId="4BBA5BA3"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48A59BE"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B301461" wp14:editId="0753F7EB">
            <wp:extent cx="4817910" cy="2067698"/>
            <wp:effectExtent l="0" t="0" r="1905" b="8890"/>
            <wp:docPr id="118" name="Picture 118" descr="Manage Exam Insufficient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5CF59942" w14:textId="524880EA" w:rsidR="007408ED" w:rsidRPr="007408ED" w:rsidRDefault="007408ED" w:rsidP="004938E1">
      <w:pPr>
        <w:pStyle w:val="Caption"/>
      </w:pPr>
      <w:bookmarkStart w:id="2071" w:name="_Toc524356658"/>
      <w:r>
        <w:t xml:space="preserve">Figure </w:t>
      </w:r>
      <w:fldSimple w:instr=" STYLEREF 1 \s ">
        <w:r w:rsidR="008D502E">
          <w:rPr>
            <w:noProof/>
          </w:rPr>
          <w:t>2</w:t>
        </w:r>
      </w:fldSimple>
      <w:r w:rsidR="008D502E">
        <w:noBreakHyphen/>
      </w:r>
      <w:fldSimple w:instr=" SEQ Figure \* ARABIC \s 1 ">
        <w:r w:rsidR="008D502E">
          <w:rPr>
            <w:noProof/>
          </w:rPr>
          <w:t>231</w:t>
        </w:r>
      </w:fldSimple>
      <w:r>
        <w:t xml:space="preserve">. </w:t>
      </w:r>
      <w:r>
        <w:rPr>
          <w:noProof/>
        </w:rPr>
        <w:t>Manage Exam Insufficient Reasons.</w:t>
      </w:r>
      <w:bookmarkEnd w:id="2071"/>
    </w:p>
    <w:p w14:paraId="2974BB38" w14:textId="292A97CD"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0A5C2DE1"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7E3F2370"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0CECFCC2" wp14:editId="2F99ADE2">
            <wp:extent cx="4863710" cy="1946606"/>
            <wp:effectExtent l="0" t="0" r="0" b="0"/>
            <wp:docPr id="137" name="Picture 137" descr="Manage Exam Insufficient Reasons screen showing highlighted selection in the active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08080967" w:rsidR="00C91C8B" w:rsidRPr="00F8099C" w:rsidRDefault="00F8099C" w:rsidP="004938E1">
      <w:pPr>
        <w:pStyle w:val="Caption"/>
      </w:pPr>
      <w:bookmarkStart w:id="2072" w:name="_Toc524356659"/>
      <w:r>
        <w:t xml:space="preserve">Figure </w:t>
      </w:r>
      <w:fldSimple w:instr=" STYLEREF 1 \s ">
        <w:r w:rsidR="008D502E">
          <w:rPr>
            <w:noProof/>
          </w:rPr>
          <w:t>2</w:t>
        </w:r>
      </w:fldSimple>
      <w:r w:rsidR="008D502E">
        <w:noBreakHyphen/>
      </w:r>
      <w:fldSimple w:instr=" SEQ Figure \* ARABIC \s 1 ">
        <w:r w:rsidR="008D502E">
          <w:rPr>
            <w:noProof/>
          </w:rPr>
          <w:t>232</w:t>
        </w:r>
      </w:fldSimple>
      <w:r>
        <w:t xml:space="preserve">. </w:t>
      </w:r>
      <w:r>
        <w:rPr>
          <w:noProof/>
        </w:rPr>
        <w:t>Exam Insufficient Reasons—Active Selection.</w:t>
      </w:r>
      <w:bookmarkEnd w:id="2072"/>
    </w:p>
    <w:p w14:paraId="3B19F3FE" w14:textId="5A7C7629"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2C379228"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DB21B28"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lastRenderedPageBreak/>
        <w:drawing>
          <wp:inline distT="0" distB="0" distL="0" distR="0" wp14:anchorId="4B3E6062" wp14:editId="350959A9">
            <wp:extent cx="4919808" cy="1833897"/>
            <wp:effectExtent l="0" t="0" r="0" b="0"/>
            <wp:docPr id="143" name="Picture 143" descr="Manage Exam Insufficient Reasons screen with a red box surrounding an inactive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42AF1EAB" w:rsidR="00C91C8B" w:rsidRPr="00780543" w:rsidRDefault="00780543" w:rsidP="004938E1">
      <w:pPr>
        <w:pStyle w:val="Caption"/>
      </w:pPr>
      <w:bookmarkStart w:id="2073" w:name="_Toc524356660"/>
      <w:r>
        <w:t xml:space="preserve">Figure </w:t>
      </w:r>
      <w:fldSimple w:instr=" STYLEREF 1 \s ">
        <w:r w:rsidR="008D502E">
          <w:rPr>
            <w:noProof/>
          </w:rPr>
          <w:t>2</w:t>
        </w:r>
      </w:fldSimple>
      <w:r w:rsidR="008D502E">
        <w:noBreakHyphen/>
      </w:r>
      <w:fldSimple w:instr=" SEQ Figure \* ARABIC \s 1 ">
        <w:r w:rsidR="008D502E">
          <w:rPr>
            <w:noProof/>
          </w:rPr>
          <w:t>233</w:t>
        </w:r>
      </w:fldSimple>
      <w:r>
        <w:t xml:space="preserve">. </w:t>
      </w:r>
      <w:r>
        <w:rPr>
          <w:noProof/>
        </w:rPr>
        <w:t>Exam Insufficient Reasons—Inactive Selection</w:t>
      </w:r>
      <w:bookmarkEnd w:id="2073"/>
    </w:p>
    <w:p w14:paraId="72134E30"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To add an insufficient reason, click the “</w:t>
      </w:r>
      <w:r w:rsidRPr="00B83B3E">
        <w:rPr>
          <w:rFonts w:ascii="Times New Roman" w:hAnsi="Times New Roman" w:cs="Times New Roman"/>
          <w:b/>
        </w:rPr>
        <w:t>Add New Insufficient Reason</w:t>
      </w:r>
      <w:r w:rsidRPr="00B83B3E">
        <w:rPr>
          <w:rFonts w:ascii="Times New Roman" w:hAnsi="Times New Roman" w:cs="Times New Roman"/>
        </w:rPr>
        <w:t>” button</w:t>
      </w:r>
    </w:p>
    <w:p w14:paraId="58CCAF94"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9AB8038"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C4ADA57" wp14:editId="08FC07E5">
            <wp:extent cx="4992736" cy="1884898"/>
            <wp:effectExtent l="19050" t="19050" r="17780" b="20320"/>
            <wp:docPr id="172" name="Picture 172" descr="Manage Exam Insufficient Reasons screen with a red box surrounding the Add New Insufficient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w="6350">
                      <a:solidFill>
                        <a:schemeClr val="tx1"/>
                      </a:solidFill>
                    </a:ln>
                  </pic:spPr>
                </pic:pic>
              </a:graphicData>
            </a:graphic>
          </wp:inline>
        </w:drawing>
      </w:r>
    </w:p>
    <w:p w14:paraId="7E84B35A" w14:textId="2E87F1DA" w:rsidR="00B02DC4" w:rsidRPr="00B83B3E" w:rsidRDefault="00C82EB9" w:rsidP="004938E1">
      <w:pPr>
        <w:pStyle w:val="Caption"/>
        <w:rPr>
          <w:rFonts w:ascii="Times New Roman" w:hAnsi="Times New Roman" w:cs="Times New Roman"/>
        </w:rPr>
      </w:pPr>
      <w:bookmarkStart w:id="2074" w:name="_Toc524356661"/>
      <w:r>
        <w:t xml:space="preserve">Figure </w:t>
      </w:r>
      <w:fldSimple w:instr=" STYLEREF 1 \s ">
        <w:r w:rsidR="008D502E">
          <w:rPr>
            <w:noProof/>
          </w:rPr>
          <w:t>2</w:t>
        </w:r>
      </w:fldSimple>
      <w:r w:rsidR="008D502E">
        <w:noBreakHyphen/>
      </w:r>
      <w:fldSimple w:instr=" SEQ Figure \* ARABIC \s 1 ">
        <w:r w:rsidR="008D502E">
          <w:rPr>
            <w:noProof/>
          </w:rPr>
          <w:t>234</w:t>
        </w:r>
      </w:fldSimple>
      <w:r>
        <w:t xml:space="preserve">. </w:t>
      </w:r>
      <w:r>
        <w:rPr>
          <w:noProof/>
        </w:rPr>
        <w:t>Exam Insufficient Reasons—</w:t>
      </w:r>
      <w:r w:rsidR="00780543">
        <w:rPr>
          <w:noProof/>
        </w:rPr>
        <w:t>Add New Insufficient Reason.</w:t>
      </w:r>
      <w:bookmarkEnd w:id="2074"/>
    </w:p>
    <w:p w14:paraId="1E27FDE2" w14:textId="3EC7655F"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Enter the new insufficient reason in the text field.</w:t>
      </w:r>
      <w:r w:rsidR="00EE0CF4">
        <w:rPr>
          <w:rFonts w:ascii="Times New Roman" w:hAnsi="Times New Roman" w:cs="Times New Roman"/>
        </w:rPr>
        <w:t xml:space="preserve"> </w:t>
      </w:r>
      <w:r w:rsidRPr="00B83B3E">
        <w:rPr>
          <w:rFonts w:ascii="Times New Roman" w:hAnsi="Times New Roman" w:cs="Times New Roman"/>
        </w:rPr>
        <w:t xml:space="preserve">Insufficient reason must be </w:t>
      </w:r>
      <w:r w:rsidRPr="00B83B3E">
        <w:rPr>
          <w:rFonts w:ascii="Times New Roman" w:hAnsi="Times New Roman" w:cs="Times New Roman"/>
          <w:b/>
        </w:rPr>
        <w:t>1-75</w:t>
      </w:r>
      <w:r w:rsidRPr="00B83B3E">
        <w:rPr>
          <w:rFonts w:ascii="Times New Roman" w:hAnsi="Times New Roman" w:cs="Times New Roman"/>
        </w:rPr>
        <w:t xml:space="preserve"> characters in length.</w:t>
      </w:r>
    </w:p>
    <w:p w14:paraId="450B980D"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F437DCC"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0224A7" wp14:editId="50F266AC">
            <wp:extent cx="5060054" cy="2052194"/>
            <wp:effectExtent l="19050" t="19050" r="26670" b="24765"/>
            <wp:docPr id="176" name="Picture 176" descr="Manage Exam Insufficient Reasons Screen with a red box surrounding the Insufficient Reason fiel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w="6350">
                      <a:solidFill>
                        <a:schemeClr val="tx1"/>
                      </a:solidFill>
                    </a:ln>
                  </pic:spPr>
                </pic:pic>
              </a:graphicData>
            </a:graphic>
          </wp:inline>
        </w:drawing>
      </w:r>
    </w:p>
    <w:p w14:paraId="5B3DEBE0" w14:textId="00EB126D" w:rsidR="00C91C8B" w:rsidRPr="00867489" w:rsidRDefault="00867489" w:rsidP="004938E1">
      <w:pPr>
        <w:pStyle w:val="Caption"/>
      </w:pPr>
      <w:bookmarkStart w:id="2075" w:name="_Toc524356662"/>
      <w:r>
        <w:t xml:space="preserve">Figure </w:t>
      </w:r>
      <w:fldSimple w:instr=" STYLEREF 1 \s ">
        <w:r w:rsidR="008D502E">
          <w:rPr>
            <w:noProof/>
          </w:rPr>
          <w:t>2</w:t>
        </w:r>
      </w:fldSimple>
      <w:r w:rsidR="008D502E">
        <w:noBreakHyphen/>
      </w:r>
      <w:fldSimple w:instr=" SEQ Figure \* ARABIC \s 1 ">
        <w:r w:rsidR="008D502E">
          <w:rPr>
            <w:noProof/>
          </w:rPr>
          <w:t>235</w:t>
        </w:r>
      </w:fldSimple>
      <w:r>
        <w:t>. Exam Insufficient Reasons—Insufficient Reason Field.</w:t>
      </w:r>
      <w:bookmarkEnd w:id="2075"/>
    </w:p>
    <w:p w14:paraId="718ED873" w14:textId="51F8F486"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insufficient reason just entered, click “</w:t>
      </w:r>
      <w:r w:rsidRPr="00B83B3E">
        <w:rPr>
          <w:rFonts w:ascii="Times New Roman" w:hAnsi="Times New Roman" w:cs="Times New Roman"/>
          <w:b/>
        </w:rPr>
        <w:t>Save Insufficient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10129915" w14:textId="77777777" w:rsidR="00C91C8B" w:rsidRPr="00B83B3E" w:rsidRDefault="00C91C8B" w:rsidP="00C91C8B">
      <w:pPr>
        <w:pStyle w:val="ListParagraph"/>
        <w:numPr>
          <w:ilvl w:val="0"/>
          <w:numId w:val="0"/>
        </w:numPr>
        <w:ind w:left="3960"/>
        <w:rPr>
          <w:rFonts w:ascii="Times New Roman" w:hAnsi="Times New Roman" w:cs="Times New Roman"/>
        </w:rPr>
      </w:pPr>
    </w:p>
    <w:p w14:paraId="34878449" w14:textId="112BBCC8"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insufficient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DEAAD33" w14:textId="77777777" w:rsidR="00C91C8B" w:rsidRPr="00B83B3E" w:rsidRDefault="00C91C8B" w:rsidP="00C91C8B">
      <w:pPr>
        <w:pStyle w:val="ListParagraph"/>
        <w:numPr>
          <w:ilvl w:val="0"/>
          <w:numId w:val="0"/>
        </w:numPr>
        <w:ind w:left="3960"/>
        <w:rPr>
          <w:rFonts w:ascii="Times New Roman" w:hAnsi="Times New Roman" w:cs="Times New Roman"/>
        </w:rPr>
      </w:pPr>
    </w:p>
    <w:p w14:paraId="3F035EB6" w14:textId="77777777" w:rsidR="00C91C8B" w:rsidRPr="00B83B3E" w:rsidRDefault="00C91C8B" w:rsidP="00C91C8B">
      <w:pPr>
        <w:pStyle w:val="ListParagraph"/>
        <w:numPr>
          <w:ilvl w:val="0"/>
          <w:numId w:val="39"/>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Insufficient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F553625" w14:textId="77777777" w:rsidR="00C91C8B" w:rsidRPr="00B83B3E" w:rsidRDefault="00C91C8B" w:rsidP="00C91C8B">
      <w:pPr>
        <w:pStyle w:val="ListParagraph"/>
        <w:numPr>
          <w:ilvl w:val="0"/>
          <w:numId w:val="0"/>
        </w:numPr>
        <w:ind w:left="3960"/>
        <w:rPr>
          <w:rFonts w:ascii="Times New Roman" w:hAnsi="Times New Roman" w:cs="Times New Roman"/>
        </w:rPr>
      </w:pPr>
    </w:p>
    <w:p w14:paraId="1E5DB836" w14:textId="4DD55D06" w:rsidR="00881EE9" w:rsidRPr="009A035C" w:rsidRDefault="00456B5E" w:rsidP="00B02DC4">
      <w:pPr>
        <w:pStyle w:val="Heading3"/>
        <w:rPr>
          <w:i/>
          <w:sz w:val="22"/>
          <w:szCs w:val="22"/>
        </w:rPr>
      </w:pPr>
      <w:bookmarkStart w:id="2076" w:name="_Toc508873715"/>
      <w:bookmarkStart w:id="2077" w:name="_Toc508875065"/>
      <w:bookmarkStart w:id="2078" w:name="_Toc508875919"/>
      <w:bookmarkStart w:id="2079" w:name="_Toc524336388"/>
      <w:r w:rsidRPr="00B83B3E">
        <w:t>Manage Routing Reasons</w:t>
      </w:r>
      <w:bookmarkEnd w:id="2076"/>
      <w:bookmarkEnd w:id="2077"/>
      <w:bookmarkEnd w:id="2078"/>
      <w:bookmarkEnd w:id="2079"/>
      <w:r w:rsidR="00ED78E0">
        <w:t xml:space="preserve"> </w:t>
      </w:r>
    </w:p>
    <w:p w14:paraId="17EB8467" w14:textId="77777777" w:rsidR="00456B5E" w:rsidRPr="00B83B3E" w:rsidRDefault="00456B5E" w:rsidP="00456B5E">
      <w:pPr>
        <w:rPr>
          <w:lang w:eastAsia="ko-KR"/>
        </w:rPr>
      </w:pPr>
    </w:p>
    <w:p w14:paraId="0C70BF58" w14:textId="1AF642E1" w:rsidR="00881EE9" w:rsidRPr="00B83B3E" w:rsidRDefault="00881EE9" w:rsidP="00881EE9">
      <w:r w:rsidRPr="00B83B3E">
        <w:rPr>
          <w:b/>
        </w:rPr>
        <w:t xml:space="preserve">Manage Routing Reasons </w:t>
      </w:r>
      <w:r w:rsidRPr="00B83B3E">
        <w:t>allows a us</w:t>
      </w:r>
      <w:r w:rsidR="003B1233">
        <w:t xml:space="preserve">er to add/inactivate/reactivate </w:t>
      </w:r>
      <w:r w:rsidRPr="00B83B3E">
        <w:t xml:space="preserve">Routing Reasons. This option is available from the </w:t>
      </w:r>
      <w:r w:rsidRPr="00B83B3E">
        <w:rPr>
          <w:b/>
        </w:rPr>
        <w:t xml:space="preserve">HELP </w:t>
      </w:r>
      <w:r w:rsidRPr="00B83B3E">
        <w:t>menu.</w:t>
      </w:r>
    </w:p>
    <w:p w14:paraId="5C6950A2" w14:textId="77777777" w:rsidR="00881EE9" w:rsidRPr="00B83B3E" w:rsidRDefault="00881EE9" w:rsidP="00881EE9"/>
    <w:p w14:paraId="4F47437F" w14:textId="44ACF7E7" w:rsidR="00881EE9" w:rsidRPr="00B83B3E" w:rsidRDefault="00881EE9" w:rsidP="00881EE9">
      <w:r w:rsidRPr="00B83B3E">
        <w:rPr>
          <w:noProof/>
        </w:rPr>
        <w:drawing>
          <wp:inline distT="0" distB="0" distL="0" distR="0" wp14:anchorId="7BC0E707" wp14:editId="1644C89A">
            <wp:extent cx="5753100" cy="3990975"/>
            <wp:effectExtent l="19050" t="19050" r="19050" b="28575"/>
            <wp:docPr id="199" name="Picture 199" descr="Display of the CAPRI help drop down menu with a red box surrounding the Manage Routing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0"/>
                    <a:srcRect l="1283" t="2472" r="1893" b="3372"/>
                    <a:stretch/>
                  </pic:blipFill>
                  <pic:spPr bwMode="auto">
                    <a:xfrm>
                      <a:off x="0" y="0"/>
                      <a:ext cx="5754824" cy="39921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F54782" w14:textId="1006EB7C" w:rsidR="00881EE9" w:rsidRPr="00B83B3E" w:rsidRDefault="00975A0F" w:rsidP="004938E1">
      <w:pPr>
        <w:pStyle w:val="Caption"/>
      </w:pPr>
      <w:bookmarkStart w:id="2080" w:name="_Toc524356663"/>
      <w:r>
        <w:t xml:space="preserve">Figure </w:t>
      </w:r>
      <w:fldSimple w:instr=" STYLEREF 1 \s ">
        <w:r w:rsidR="008D502E">
          <w:rPr>
            <w:noProof/>
          </w:rPr>
          <w:t>2</w:t>
        </w:r>
      </w:fldSimple>
      <w:r w:rsidR="008D502E">
        <w:noBreakHyphen/>
      </w:r>
      <w:fldSimple w:instr=" SEQ Figure \* ARABIC \s 1 ">
        <w:r w:rsidR="008D502E">
          <w:rPr>
            <w:noProof/>
          </w:rPr>
          <w:t>236</w:t>
        </w:r>
      </w:fldSimple>
      <w:r>
        <w:t>. CAPRI Help Menu—Manage Routing Reasons Selection.</w:t>
      </w:r>
      <w:bookmarkEnd w:id="2080"/>
    </w:p>
    <w:p w14:paraId="2A5119F4" w14:textId="77777777" w:rsidR="00881EE9" w:rsidRPr="00B83B3E" w:rsidRDefault="00881EE9" w:rsidP="00881EE9"/>
    <w:p w14:paraId="045D6FD3" w14:textId="77777777" w:rsidR="00881EE9" w:rsidRPr="00E977CF" w:rsidRDefault="00881EE9" w:rsidP="00881EE9">
      <w:pPr>
        <w:rPr>
          <w:b/>
          <w:color w:val="auto"/>
        </w:rPr>
      </w:pPr>
      <w:r w:rsidRPr="00E977CF">
        <w:rPr>
          <w:b/>
          <w:color w:val="auto"/>
          <w:u w:val="single"/>
        </w:rPr>
        <w:t>SECURITY KEY ALLOCATION</w:t>
      </w:r>
      <w:r w:rsidRPr="00E977CF">
        <w:rPr>
          <w:b/>
          <w:color w:val="auto"/>
        </w:rPr>
        <w:t>:</w:t>
      </w:r>
    </w:p>
    <w:p w14:paraId="766CD0CF" w14:textId="4F9B7EDD" w:rsidR="00104C2E" w:rsidRPr="00E977CF" w:rsidRDefault="00E977CF" w:rsidP="00881EE9">
      <w:r>
        <w:t>There are no new Security Key allocations.</w:t>
      </w:r>
    </w:p>
    <w:p w14:paraId="1A840B00" w14:textId="77777777" w:rsidR="00881EE9" w:rsidRPr="00B83B3E" w:rsidRDefault="00881EE9" w:rsidP="004938E1">
      <w:pPr>
        <w:spacing w:before="0" w:after="0"/>
      </w:pPr>
    </w:p>
    <w:p w14:paraId="5C3CDDCD" w14:textId="77777777" w:rsidR="00D86AF8" w:rsidRPr="00A561AD" w:rsidRDefault="00D86AF8" w:rsidP="00A561AD">
      <w:pPr>
        <w:pStyle w:val="Heading1"/>
      </w:pPr>
      <w:bookmarkStart w:id="2081" w:name="_Toc146086703"/>
      <w:bookmarkStart w:id="2082" w:name="_Toc278187877"/>
      <w:bookmarkStart w:id="2083" w:name="_Toc508873716"/>
      <w:bookmarkStart w:id="2084" w:name="_Toc508875066"/>
      <w:bookmarkStart w:id="2085" w:name="_Toc508875920"/>
      <w:bookmarkStart w:id="2086" w:name="_Toc524336389"/>
      <w:r w:rsidRPr="00A561AD">
        <w:lastRenderedPageBreak/>
        <w:t>Troubleshooting and Error Messages</w:t>
      </w:r>
      <w:bookmarkEnd w:id="2081"/>
      <w:bookmarkEnd w:id="2082"/>
      <w:bookmarkEnd w:id="2083"/>
      <w:bookmarkEnd w:id="2084"/>
      <w:bookmarkEnd w:id="2085"/>
      <w:bookmarkEnd w:id="2086"/>
    </w:p>
    <w:p w14:paraId="5C3CDDCE" w14:textId="77777777" w:rsidR="00D86AF8" w:rsidRPr="00B83B3E" w:rsidRDefault="00D86AF8" w:rsidP="00400B72">
      <w:pPr>
        <w:pStyle w:val="Body3PicCaption"/>
      </w:pPr>
      <w:r w:rsidRPr="00B83B3E">
        <w:t>Note:</w:t>
      </w:r>
      <w:r w:rsidR="00907EFD" w:rsidRPr="00B83B3E">
        <w:t xml:space="preserve"> I</w:t>
      </w:r>
      <w:r w:rsidRPr="00B83B3E">
        <w:t>n all cases, please print the</w:t>
      </w:r>
      <w:r w:rsidR="00956670" w:rsidRPr="00B83B3E">
        <w:t xml:space="preserve"> error message for your local IRM</w:t>
      </w:r>
      <w:r w:rsidRPr="00B83B3E">
        <w:t xml:space="preserve"> staff.</w:t>
      </w:r>
    </w:p>
    <w:p w14:paraId="5C3CDDCF" w14:textId="42BAD017" w:rsidR="00D86AF8" w:rsidRPr="00B83B3E" w:rsidRDefault="006B7071" w:rsidP="00A561AD">
      <w:pPr>
        <w:pStyle w:val="Heading2"/>
      </w:pPr>
      <w:bookmarkStart w:id="2087" w:name="_Toc508873717"/>
      <w:bookmarkStart w:id="2088" w:name="_Toc508875067"/>
      <w:bookmarkStart w:id="2089" w:name="_Toc508875921"/>
      <w:bookmarkStart w:id="2090" w:name="_Toc524336390"/>
      <w:r w:rsidRPr="00B83B3E">
        <w:t>CAPRI</w:t>
      </w:r>
      <w:r w:rsidR="00D86AF8" w:rsidRPr="00B83B3E">
        <w:t xml:space="preserve"> </w:t>
      </w:r>
      <w:r w:rsidR="005D3DF1" w:rsidRPr="00B83B3E">
        <w:t>N</w:t>
      </w:r>
      <w:r w:rsidR="00D86AF8" w:rsidRPr="00B83B3E">
        <w:t xml:space="preserve">ot </w:t>
      </w:r>
      <w:r w:rsidR="005D3DF1" w:rsidRPr="00B83B3E">
        <w:t>I</w:t>
      </w:r>
      <w:r w:rsidR="00D86AF8" w:rsidRPr="00B83B3E">
        <w:t>nstalled in VistA</w:t>
      </w:r>
      <w:bookmarkEnd w:id="2087"/>
      <w:bookmarkEnd w:id="2088"/>
      <w:bookmarkEnd w:id="2089"/>
      <w:bookmarkEnd w:id="2090"/>
    </w:p>
    <w:p w14:paraId="5C3CDDD0" w14:textId="2199BE23"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_Ref514864854 \h </w:instrText>
      </w:r>
      <w:r w:rsidR="007029AF">
        <w:fldChar w:fldCharType="separate"/>
      </w:r>
      <w:r w:rsidR="007029AF" w:rsidRPr="00B83B3E">
        <w:t xml:space="preserve">Figure </w:t>
      </w:r>
      <w:r w:rsidR="007029AF">
        <w:t>3</w:t>
      </w:r>
      <w:r w:rsidR="007029AF">
        <w:noBreakHyphen/>
        <w:t>1</w:t>
      </w:r>
      <w:r w:rsidR="007029AF">
        <w:fldChar w:fldCharType="end"/>
      </w:r>
      <w:r w:rsidR="0099711C" w:rsidRPr="00B83B3E">
        <w:t>),</w:t>
      </w:r>
      <w:r w:rsidRPr="00B83B3E">
        <w:t xml:space="preserve"> if the VHA Medical Center has not loaded the VHA half of the CAPRI software.</w:t>
      </w:r>
      <w:r w:rsidR="00EE0CF4">
        <w:t xml:space="preserve"> </w:t>
      </w:r>
      <w:r w:rsidRPr="00B83B3E">
        <w:t>The user should contact local IRM staff after receiving this message.</w:t>
      </w:r>
    </w:p>
    <w:p w14:paraId="5C3CDDD1" w14:textId="77777777" w:rsidR="0099711C" w:rsidRPr="00B83B3E" w:rsidRDefault="0099711C" w:rsidP="001C720C">
      <w:pPr>
        <w:pStyle w:val="Body3PicCaption"/>
      </w:pPr>
    </w:p>
    <w:p w14:paraId="5C3CDDD2" w14:textId="77777777" w:rsidR="00D86AF8" w:rsidRPr="00B83B3E" w:rsidRDefault="00323BF1" w:rsidP="00F47CD9">
      <w:pPr>
        <w:pStyle w:val="Body3PicCaption"/>
      </w:pPr>
      <w:r w:rsidRPr="00B83B3E">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91"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0511526C" w:rsidR="003F1478" w:rsidRPr="00B83B3E" w:rsidRDefault="003F1478" w:rsidP="00B52F9B">
      <w:pPr>
        <w:pStyle w:val="Caption"/>
        <w:rPr>
          <w:rFonts w:cs="Times New Roman"/>
        </w:rPr>
      </w:pPr>
      <w:bookmarkStart w:id="2091" w:name="_Ref514864854"/>
      <w:bookmarkStart w:id="2092" w:name="_Toc326149731"/>
      <w:bookmarkStart w:id="2093" w:name="_Toc278548304"/>
      <w:bookmarkStart w:id="2094" w:name="_Ref225320718"/>
      <w:bookmarkStart w:id="2095" w:name="_Ref406768967"/>
      <w:bookmarkStart w:id="2096" w:name="_Toc5243566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w:t>
      </w:r>
      <w:r w:rsidR="008D502E">
        <w:rPr>
          <w:rFonts w:cs="Times New Roman"/>
        </w:rPr>
        <w:fldChar w:fldCharType="end"/>
      </w:r>
      <w:bookmarkEnd w:id="2091"/>
      <w:r w:rsidR="002602B9">
        <w:rPr>
          <w:rFonts w:cs="Times New Roman"/>
        </w:rPr>
        <w:t>. CAPRI Not Loaded on Server Alert.</w:t>
      </w:r>
      <w:bookmarkEnd w:id="2092"/>
      <w:bookmarkEnd w:id="2093"/>
      <w:bookmarkEnd w:id="2094"/>
      <w:bookmarkEnd w:id="2095"/>
      <w:bookmarkEnd w:id="2096"/>
    </w:p>
    <w:p w14:paraId="5C3CDDD4" w14:textId="77777777" w:rsidR="00D86AF8" w:rsidRPr="00B83B3E" w:rsidRDefault="006B7071" w:rsidP="00A561AD">
      <w:pPr>
        <w:pStyle w:val="Heading2"/>
      </w:pPr>
      <w:bookmarkStart w:id="2097" w:name="_Toc508873718"/>
      <w:bookmarkStart w:id="2098" w:name="_Toc508875068"/>
      <w:bookmarkStart w:id="2099" w:name="_Toc508875922"/>
      <w:bookmarkStart w:id="2100" w:name="_Toc524336391"/>
      <w:r w:rsidRPr="00B83B3E">
        <w:t>CAPRI</w:t>
      </w:r>
      <w:r w:rsidR="00D86AF8" w:rsidRPr="00B83B3E">
        <w:t xml:space="preserve"> GUI Option </w:t>
      </w:r>
      <w:r w:rsidR="005D3DF1" w:rsidRPr="00B83B3E">
        <w:t>N</w:t>
      </w:r>
      <w:r w:rsidR="00D86AF8" w:rsidRPr="00B83B3E">
        <w:t xml:space="preserve">ot </w:t>
      </w:r>
      <w:r w:rsidR="005D3DF1" w:rsidRPr="00B83B3E">
        <w:t>A</w:t>
      </w:r>
      <w:r w:rsidR="00D86AF8" w:rsidRPr="00B83B3E">
        <w:t xml:space="preserve">ssigned to </w:t>
      </w:r>
      <w:r w:rsidR="005D3DF1" w:rsidRPr="00B83B3E">
        <w:t>U</w:t>
      </w:r>
      <w:r w:rsidR="00D86AF8" w:rsidRPr="00B83B3E">
        <w:t>ser in VistA</w:t>
      </w:r>
      <w:bookmarkEnd w:id="2097"/>
      <w:bookmarkEnd w:id="2098"/>
      <w:bookmarkEnd w:id="2099"/>
      <w:bookmarkEnd w:id="2100"/>
    </w:p>
    <w:p w14:paraId="5C3CDDD5" w14:textId="356EEB04"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_Ref514864836 \h </w:instrText>
      </w:r>
      <w:r w:rsidR="007029AF">
        <w:fldChar w:fldCharType="separate"/>
      </w:r>
      <w:r w:rsidR="007029AF" w:rsidRPr="00B83B3E">
        <w:t xml:space="preserve">Figure </w:t>
      </w:r>
      <w:r w:rsidR="007029AF">
        <w:t>3</w:t>
      </w:r>
      <w:r w:rsidR="007029AF">
        <w:noBreakHyphen/>
        <w:t>2</w:t>
      </w:r>
      <w:r w:rsidR="007029AF">
        <w:fldChar w:fldCharType="end"/>
      </w:r>
      <w:r w:rsidR="0099711C" w:rsidRPr="00B83B3E">
        <w:t>),</w:t>
      </w:r>
      <w:r w:rsidRPr="00B83B3E">
        <w:t xml:space="preserve"> if the VHA medical center has not assigned the CAPRI option to RO users.</w:t>
      </w:r>
      <w:r w:rsidR="00EE0CF4">
        <w:t xml:space="preserve"> </w:t>
      </w:r>
      <w:r w:rsidRPr="00B83B3E">
        <w:t>The user must contact local IRM staff upon receiving this message.</w:t>
      </w:r>
    </w:p>
    <w:p w14:paraId="5C3CDDD6" w14:textId="77777777" w:rsidR="0099711C" w:rsidRPr="00B83B3E" w:rsidRDefault="0099711C" w:rsidP="001C720C">
      <w:pPr>
        <w:pStyle w:val="Body3PicCaption"/>
      </w:pPr>
    </w:p>
    <w:p w14:paraId="5C3CDDD7" w14:textId="77777777" w:rsidR="00D86AF8" w:rsidRPr="00B83B3E" w:rsidRDefault="00323BF1" w:rsidP="00F47CD9">
      <w:pPr>
        <w:pStyle w:val="Body3PicCaption"/>
      </w:pPr>
      <w:r w:rsidRPr="00B83B3E">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92"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53E268B4" w:rsidR="003F1478" w:rsidRPr="00B83B3E" w:rsidRDefault="003F1478" w:rsidP="00B52F9B">
      <w:pPr>
        <w:pStyle w:val="Caption"/>
        <w:rPr>
          <w:rFonts w:cs="Times New Roman"/>
        </w:rPr>
      </w:pPr>
      <w:bookmarkStart w:id="2101" w:name="_Ref514864836"/>
      <w:bookmarkStart w:id="2102" w:name="_Toc326149732"/>
      <w:bookmarkStart w:id="2103" w:name="_Toc278548305"/>
      <w:bookmarkStart w:id="2104" w:name="_Ref225320725"/>
      <w:bookmarkStart w:id="2105" w:name="_Ref406768936"/>
      <w:bookmarkStart w:id="2106" w:name="_Toc5243566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2</w:t>
      </w:r>
      <w:r w:rsidR="008D502E">
        <w:rPr>
          <w:rFonts w:cs="Times New Roman"/>
        </w:rPr>
        <w:fldChar w:fldCharType="end"/>
      </w:r>
      <w:bookmarkEnd w:id="2101"/>
      <w:r w:rsidR="002602B9">
        <w:rPr>
          <w:rFonts w:cs="Times New Roman"/>
        </w:rPr>
        <w:t>. CAPRI User Access Alert.</w:t>
      </w:r>
      <w:bookmarkEnd w:id="2102"/>
      <w:bookmarkEnd w:id="2103"/>
      <w:bookmarkEnd w:id="2104"/>
      <w:bookmarkEnd w:id="2105"/>
      <w:bookmarkEnd w:id="2106"/>
    </w:p>
    <w:p w14:paraId="5C3CDDD9" w14:textId="77777777" w:rsidR="00D86AF8" w:rsidRPr="00B83B3E" w:rsidRDefault="00D86AF8" w:rsidP="00A561AD">
      <w:pPr>
        <w:pStyle w:val="Heading2"/>
      </w:pPr>
      <w:bookmarkStart w:id="2107" w:name="_Toc278187878"/>
      <w:bookmarkStart w:id="2108" w:name="_Toc508873719"/>
      <w:bookmarkStart w:id="2109" w:name="_Toc508875069"/>
      <w:bookmarkStart w:id="2110" w:name="_Toc508875923"/>
      <w:bookmarkStart w:id="2111" w:name="_Toc524336392"/>
      <w:r w:rsidRPr="00B83B3E">
        <w:t xml:space="preserve">VistA </w:t>
      </w:r>
      <w:r w:rsidR="005D3DF1" w:rsidRPr="00B83B3E">
        <w:t>S</w:t>
      </w:r>
      <w:r w:rsidRPr="00B83B3E">
        <w:t xml:space="preserve">erver </w:t>
      </w:r>
      <w:r w:rsidR="005D3DF1" w:rsidRPr="00B83B3E">
        <w:t>D</w:t>
      </w:r>
      <w:r w:rsidRPr="00B83B3E">
        <w:t>own</w:t>
      </w:r>
      <w:bookmarkEnd w:id="2107"/>
      <w:bookmarkEnd w:id="2108"/>
      <w:bookmarkEnd w:id="2109"/>
      <w:bookmarkEnd w:id="2110"/>
      <w:bookmarkEnd w:id="2111"/>
    </w:p>
    <w:p w14:paraId="5C3CDDDA" w14:textId="2C7B8795"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_Ref514864814 \h </w:instrText>
      </w:r>
      <w:r w:rsidR="007029AF">
        <w:fldChar w:fldCharType="separate"/>
      </w:r>
      <w:r w:rsidR="007029AF" w:rsidRPr="00B83B3E">
        <w:t xml:space="preserve">Figure </w:t>
      </w:r>
      <w:r w:rsidR="007029AF">
        <w:t>3</w:t>
      </w:r>
      <w:r w:rsidR="007029AF">
        <w:noBreakHyphen/>
        <w:t>3</w:t>
      </w:r>
      <w:r w:rsidR="007029AF">
        <w:fldChar w:fldCharType="end"/>
      </w:r>
      <w:r w:rsidR="0099711C" w:rsidRPr="00B83B3E">
        <w:t>)</w:t>
      </w:r>
      <w:r w:rsidRPr="00B83B3E">
        <w:t xml:space="preserve">, or a similar one such as WSAETIMEDOUT, when there are performance issues in the VA Wide Area Network (WAN), if a server is down, or </w:t>
      </w:r>
      <w:r w:rsidRPr="00B83B3E">
        <w:lastRenderedPageBreak/>
        <w:t>if a server was not restarted after being down.</w:t>
      </w:r>
      <w:r w:rsidR="00EE0CF4">
        <w:t xml:space="preserve"> </w:t>
      </w:r>
      <w:r w:rsidRPr="00B83B3E">
        <w:t>When this happens, AMIE II may or may not connect, depending on the exact problem.</w:t>
      </w:r>
      <w:r w:rsidR="00EE0CF4">
        <w:t xml:space="preserve"> </w:t>
      </w:r>
      <w:r w:rsidRPr="00B83B3E">
        <w:t>The user should test the AMIE II connection.</w:t>
      </w:r>
    </w:p>
    <w:p w14:paraId="5C3CDDDC" w14:textId="77777777" w:rsidR="004942F8" w:rsidRPr="00B83B3E" w:rsidRDefault="00323BF1" w:rsidP="00F47CD9">
      <w:pPr>
        <w:pStyle w:val="Body3PicCaption"/>
      </w:pPr>
      <w:r w:rsidRPr="00B83B3E">
        <w:drawing>
          <wp:inline distT="0" distB="0" distL="0" distR="0" wp14:anchorId="5C3CE2D1" wp14:editId="440B68FE">
            <wp:extent cx="2562225" cy="1466850"/>
            <wp:effectExtent l="0" t="0" r="9525" b="0"/>
            <wp:docPr id="252" name="Picture 1" descr="Display of a Windows alert dialog box diplayed to the user when VistA server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2CB97A7A" w:rsidR="003F1478" w:rsidRPr="00B83B3E" w:rsidRDefault="003F1478" w:rsidP="00B52F9B">
      <w:pPr>
        <w:pStyle w:val="Caption"/>
        <w:rPr>
          <w:rFonts w:cs="Times New Roman"/>
        </w:rPr>
      </w:pPr>
      <w:bookmarkStart w:id="2112" w:name="_Ref514864814"/>
      <w:bookmarkStart w:id="2113" w:name="_Toc326149733"/>
      <w:bookmarkStart w:id="2114" w:name="_Toc278548306"/>
      <w:bookmarkStart w:id="2115" w:name="_Ref225320769"/>
      <w:bookmarkStart w:id="2116" w:name="_Ref406768914"/>
      <w:bookmarkStart w:id="2117" w:name="_Toc5243566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3</w:t>
      </w:r>
      <w:r w:rsidR="008D502E">
        <w:rPr>
          <w:rFonts w:cs="Times New Roman"/>
        </w:rPr>
        <w:fldChar w:fldCharType="end"/>
      </w:r>
      <w:bookmarkEnd w:id="2112"/>
      <w:r w:rsidR="002602B9">
        <w:rPr>
          <w:rFonts w:cs="Times New Roman"/>
        </w:rPr>
        <w:t>. VistA Server Unavailable Alert.</w:t>
      </w:r>
      <w:bookmarkEnd w:id="2113"/>
      <w:bookmarkEnd w:id="2114"/>
      <w:bookmarkEnd w:id="2115"/>
      <w:bookmarkEnd w:id="2116"/>
      <w:bookmarkEnd w:id="2117"/>
    </w:p>
    <w:p w14:paraId="5C3CDDDE" w14:textId="77777777" w:rsidR="00D86AF8" w:rsidRPr="00B83B3E" w:rsidRDefault="00D86AF8" w:rsidP="00A561AD">
      <w:pPr>
        <w:pStyle w:val="Heading2"/>
      </w:pPr>
      <w:bookmarkStart w:id="2118" w:name="_Toc278187879"/>
      <w:bookmarkStart w:id="2119" w:name="_Toc508873720"/>
      <w:bookmarkStart w:id="2120" w:name="_Toc508875070"/>
      <w:bookmarkStart w:id="2121" w:name="_Toc508875924"/>
      <w:bookmarkStart w:id="2122" w:name="_Toc524336393"/>
      <w:r w:rsidRPr="00B83B3E">
        <w:t xml:space="preserve">VistA </w:t>
      </w:r>
      <w:r w:rsidR="00BB26DA" w:rsidRPr="00B83B3E">
        <w:t>L</w:t>
      </w:r>
      <w:r w:rsidRPr="00B83B3E">
        <w:t xml:space="preserve">imits </w:t>
      </w:r>
      <w:r w:rsidR="00BB26DA" w:rsidRPr="00B83B3E">
        <w:t>A</w:t>
      </w:r>
      <w:r w:rsidRPr="00B83B3E">
        <w:t xml:space="preserve">bility to </w:t>
      </w:r>
      <w:r w:rsidR="00BB26DA" w:rsidRPr="00B83B3E">
        <w:t>S</w:t>
      </w:r>
      <w:r w:rsidRPr="00B83B3E">
        <w:t xml:space="preserve">ee </w:t>
      </w:r>
      <w:r w:rsidR="00BB26DA" w:rsidRPr="00B83B3E">
        <w:t>P</w:t>
      </w:r>
      <w:r w:rsidRPr="00B83B3E">
        <w:t xml:space="preserve">atient </w:t>
      </w:r>
      <w:r w:rsidR="00BB26DA" w:rsidRPr="00B83B3E">
        <w:t>R</w:t>
      </w:r>
      <w:r w:rsidRPr="00B83B3E">
        <w:t>ecords</w:t>
      </w:r>
      <w:bookmarkEnd w:id="2118"/>
      <w:bookmarkEnd w:id="2119"/>
      <w:bookmarkEnd w:id="2120"/>
      <w:bookmarkEnd w:id="2121"/>
      <w:bookmarkEnd w:id="2122"/>
    </w:p>
    <w:p w14:paraId="5C3CDDDF" w14:textId="04D17A7E"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_Ref514864786 \h </w:instrText>
      </w:r>
      <w:r w:rsidR="007029AF">
        <w:fldChar w:fldCharType="separate"/>
      </w:r>
      <w:r w:rsidR="007029AF" w:rsidRPr="00B83B3E">
        <w:t xml:space="preserve">Figure </w:t>
      </w:r>
      <w:r w:rsidR="007029AF">
        <w:t>3</w:t>
      </w:r>
      <w:r w:rsidR="007029AF">
        <w:noBreakHyphen/>
        <w:t>4</w:t>
      </w:r>
      <w:r w:rsidR="007029AF">
        <w:fldChar w:fldCharType="end"/>
      </w:r>
      <w:r w:rsidR="0099711C" w:rsidRPr="00B83B3E">
        <w:t xml:space="preserve">), </w:t>
      </w:r>
      <w:r w:rsidRPr="00B83B3E">
        <w:t>if the medical facility made local permission modifications in VistA that prohibit users from seeing the contents of patient records.</w:t>
      </w:r>
    </w:p>
    <w:p w14:paraId="5C3CDDE1" w14:textId="77777777" w:rsidR="00D86AF8" w:rsidRPr="00B83B3E" w:rsidRDefault="00323BF1" w:rsidP="00F47CD9">
      <w:pPr>
        <w:pStyle w:val="Body3PicCaption"/>
      </w:pPr>
      <w:r w:rsidRPr="00B83B3E">
        <w:drawing>
          <wp:inline distT="0" distB="0" distL="0" distR="0" wp14:anchorId="5C3CE2D3" wp14:editId="4C4BDDAD">
            <wp:extent cx="4142105" cy="2956560"/>
            <wp:effectExtent l="0" t="0" r="0" b="0"/>
            <wp:docPr id="4" name="Picture 87" descr="Diplay of a denied permission to view access displayed to the user when unable to view content in patient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4" cstate="print"/>
                    <a:srcRect/>
                    <a:stretch>
                      <a:fillRect/>
                    </a:stretch>
                  </pic:blipFill>
                  <pic:spPr bwMode="auto">
                    <a:xfrm>
                      <a:off x="0" y="0"/>
                      <a:ext cx="4142105" cy="2956560"/>
                    </a:xfrm>
                    <a:prstGeom prst="rect">
                      <a:avLst/>
                    </a:prstGeom>
                    <a:noFill/>
                  </pic:spPr>
                </pic:pic>
              </a:graphicData>
            </a:graphic>
          </wp:inline>
        </w:drawing>
      </w:r>
    </w:p>
    <w:p w14:paraId="5C3CDDE2" w14:textId="5FB10F1F" w:rsidR="003F1478" w:rsidRPr="00B83B3E" w:rsidRDefault="003F1478" w:rsidP="00B52F9B">
      <w:pPr>
        <w:pStyle w:val="Caption"/>
        <w:rPr>
          <w:rFonts w:cs="Times New Roman"/>
        </w:rPr>
      </w:pPr>
      <w:bookmarkStart w:id="2123" w:name="_Ref514864786"/>
      <w:bookmarkStart w:id="2124" w:name="_Toc326149734"/>
      <w:bookmarkStart w:id="2125" w:name="_Toc278548307"/>
      <w:bookmarkStart w:id="2126" w:name="_Ref225320781"/>
      <w:bookmarkStart w:id="2127" w:name="_Ref406768876"/>
      <w:bookmarkStart w:id="2128" w:name="_Toc5243566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4</w:t>
      </w:r>
      <w:r w:rsidR="008D502E">
        <w:rPr>
          <w:rFonts w:cs="Times New Roman"/>
        </w:rPr>
        <w:fldChar w:fldCharType="end"/>
      </w:r>
      <w:bookmarkEnd w:id="2123"/>
      <w:r w:rsidR="00AB4A43">
        <w:rPr>
          <w:rFonts w:cs="Times New Roman"/>
        </w:rPr>
        <w:t>. User Permission Restricted to View Alert.</w:t>
      </w:r>
      <w:bookmarkEnd w:id="2124"/>
      <w:bookmarkEnd w:id="2125"/>
      <w:bookmarkEnd w:id="2126"/>
      <w:bookmarkEnd w:id="2127"/>
      <w:bookmarkEnd w:id="2128"/>
    </w:p>
    <w:p w14:paraId="5C3CDDE3" w14:textId="77777777" w:rsidR="00D86AF8" w:rsidRPr="00B83B3E" w:rsidRDefault="00D86AF8" w:rsidP="00A561AD">
      <w:pPr>
        <w:pStyle w:val="Heading2"/>
      </w:pPr>
      <w:bookmarkStart w:id="2129" w:name="_Toc508873721"/>
      <w:bookmarkStart w:id="2130" w:name="_Toc508875071"/>
      <w:bookmarkStart w:id="2131" w:name="_Toc508875925"/>
      <w:bookmarkStart w:id="2132" w:name="_Toc524336394"/>
      <w:r w:rsidRPr="00B83B3E">
        <w:t xml:space="preserve">Network </w:t>
      </w:r>
      <w:r w:rsidR="005D3DF1" w:rsidRPr="00B83B3E">
        <w:t>P</w:t>
      </w:r>
      <w:r w:rsidRPr="00B83B3E">
        <w:t>roblems</w:t>
      </w:r>
      <w:bookmarkEnd w:id="2129"/>
      <w:bookmarkEnd w:id="2130"/>
      <w:bookmarkEnd w:id="2131"/>
      <w:bookmarkEnd w:id="2132"/>
    </w:p>
    <w:p w14:paraId="5C3CDDE4" w14:textId="30943545" w:rsidR="00D727FB" w:rsidRPr="00B83B3E" w:rsidRDefault="00D727FB" w:rsidP="00400B72">
      <w:pPr>
        <w:pStyle w:val="Body3PicCaption"/>
      </w:pPr>
      <w:r w:rsidRPr="00B83B3E">
        <w:t xml:space="preserve">The user receives the message in </w:t>
      </w:r>
      <w:r w:rsidR="0099711C" w:rsidRPr="00B83B3E">
        <w:t>(</w:t>
      </w:r>
      <w:r w:rsidR="007029AF">
        <w:fldChar w:fldCharType="begin"/>
      </w:r>
      <w:r w:rsidR="007029AF">
        <w:instrText xml:space="preserve"> REF _Ref514864741 \h </w:instrText>
      </w:r>
      <w:r w:rsidR="007029AF">
        <w:fldChar w:fldCharType="separate"/>
      </w:r>
      <w:r w:rsidR="007029AF" w:rsidRPr="00B83B3E">
        <w:t xml:space="preserve">Figure </w:t>
      </w:r>
      <w:r w:rsidR="007029AF">
        <w:t>3</w:t>
      </w:r>
      <w:r w:rsidR="007029AF">
        <w:noBreakHyphen/>
        <w:t>5</w:t>
      </w:r>
      <w:r w:rsidR="007029AF">
        <w:fldChar w:fldCharType="end"/>
      </w:r>
      <w:r w:rsidR="0099711C" w:rsidRPr="00B83B3E">
        <w:t>)</w:t>
      </w:r>
      <w:r w:rsidRPr="00B83B3E">
        <w:t xml:space="preserve"> if the connection to the medical facility is lost unexpectedly.</w:t>
      </w:r>
      <w:r w:rsidR="00EE0CF4">
        <w:t xml:space="preserve"> </w:t>
      </w:r>
      <w:r w:rsidRPr="00B83B3E">
        <w:t>The user should try to connect to the medical facility again.</w:t>
      </w:r>
    </w:p>
    <w:p w14:paraId="5C3CDDE5" w14:textId="77777777" w:rsidR="0099711C" w:rsidRPr="00B83B3E" w:rsidRDefault="0099711C" w:rsidP="001C720C">
      <w:pPr>
        <w:pStyle w:val="Body3PicCaption"/>
      </w:pPr>
    </w:p>
    <w:p w14:paraId="5C3CDDE6" w14:textId="77777777" w:rsidR="004942F8" w:rsidRPr="00B83B3E" w:rsidRDefault="00323BF1" w:rsidP="00F47CD9">
      <w:pPr>
        <w:pStyle w:val="Body3PicCaption"/>
      </w:pPr>
      <w:r w:rsidRPr="00B83B3E">
        <w:lastRenderedPageBreak/>
        <w:drawing>
          <wp:inline distT="0" distB="0" distL="0" distR="0" wp14:anchorId="5C3CE2D5" wp14:editId="62038E6F">
            <wp:extent cx="2085975" cy="1546076"/>
            <wp:effectExtent l="0" t="0" r="0" b="0"/>
            <wp:docPr id="254" name="Picture 34" descr="Display of the windows dialog alert a user receives when connection to medical facility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srcRect/>
                    <a:stretch>
                      <a:fillRect/>
                    </a:stretch>
                  </pic:blipFill>
                  <pic:spPr bwMode="auto">
                    <a:xfrm>
                      <a:off x="0" y="0"/>
                      <a:ext cx="2085975" cy="1546076"/>
                    </a:xfrm>
                    <a:prstGeom prst="rect">
                      <a:avLst/>
                    </a:prstGeom>
                    <a:noFill/>
                    <a:ln w="9525">
                      <a:noFill/>
                      <a:miter lim="800000"/>
                      <a:headEnd/>
                      <a:tailEnd/>
                    </a:ln>
                  </pic:spPr>
                </pic:pic>
              </a:graphicData>
            </a:graphic>
          </wp:inline>
        </w:drawing>
      </w:r>
    </w:p>
    <w:p w14:paraId="5C3CDDE7" w14:textId="6EA0F6D5" w:rsidR="003F1478" w:rsidRPr="00B83B3E" w:rsidRDefault="003F1478" w:rsidP="00B52F9B">
      <w:pPr>
        <w:pStyle w:val="Caption"/>
        <w:rPr>
          <w:rFonts w:cs="Times New Roman"/>
        </w:rPr>
      </w:pPr>
      <w:bookmarkStart w:id="2133" w:name="_Ref514864741"/>
      <w:bookmarkStart w:id="2134" w:name="_Toc326149735"/>
      <w:bookmarkStart w:id="2135" w:name="_Toc278548308"/>
      <w:bookmarkStart w:id="2136" w:name="_Ref225320787"/>
      <w:bookmarkStart w:id="2137" w:name="_Ref406768857"/>
      <w:bookmarkStart w:id="2138" w:name="_Toc5243566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5</w:t>
      </w:r>
      <w:r w:rsidR="008D502E">
        <w:rPr>
          <w:rFonts w:cs="Times New Roman"/>
        </w:rPr>
        <w:fldChar w:fldCharType="end"/>
      </w:r>
      <w:bookmarkEnd w:id="2133"/>
      <w:r w:rsidR="0078782F">
        <w:rPr>
          <w:rFonts w:cs="Times New Roman"/>
        </w:rPr>
        <w:t>. Connection to Medical Facility Unavailable Alert.</w:t>
      </w:r>
      <w:bookmarkEnd w:id="2134"/>
      <w:bookmarkEnd w:id="2135"/>
      <w:bookmarkEnd w:id="2136"/>
      <w:bookmarkEnd w:id="2137"/>
      <w:bookmarkEnd w:id="2138"/>
    </w:p>
    <w:p w14:paraId="5C3CDDE8" w14:textId="77777777" w:rsidR="00D86AF8" w:rsidRPr="00B83B3E" w:rsidRDefault="00D86AF8" w:rsidP="00A561AD">
      <w:pPr>
        <w:pStyle w:val="Heading2"/>
      </w:pPr>
      <w:bookmarkStart w:id="2139" w:name="_Toc278187880"/>
      <w:bookmarkStart w:id="2140" w:name="_Toc508873722"/>
      <w:bookmarkStart w:id="2141" w:name="_Toc508875072"/>
      <w:bookmarkStart w:id="2142" w:name="_Toc508875926"/>
      <w:bookmarkStart w:id="2143" w:name="_Toc524336395"/>
      <w:r w:rsidRPr="00B83B3E">
        <w:t xml:space="preserve">Institution </w:t>
      </w:r>
      <w:r w:rsidR="001C4104" w:rsidRPr="00B83B3E">
        <w:t>F</w:t>
      </w:r>
      <w:r w:rsidRPr="00B83B3E">
        <w:t xml:space="preserve">ile in VistA </w:t>
      </w:r>
      <w:proofErr w:type="gramStart"/>
      <w:r w:rsidRPr="00B83B3E">
        <w:t>has</w:t>
      </w:r>
      <w:proofErr w:type="gramEnd"/>
      <w:r w:rsidRPr="00B83B3E">
        <w:t xml:space="preserve"> </w:t>
      </w:r>
      <w:r w:rsidR="005D3DF1" w:rsidRPr="00B83B3E">
        <w:t>B</w:t>
      </w:r>
      <w:r w:rsidRPr="00B83B3E">
        <w:t xml:space="preserve">een </w:t>
      </w:r>
      <w:r w:rsidR="001C4104" w:rsidRPr="00B83B3E">
        <w:t>L</w:t>
      </w:r>
      <w:r w:rsidRPr="00B83B3E">
        <w:t xml:space="preserve">ocally </w:t>
      </w:r>
      <w:r w:rsidR="001C4104" w:rsidRPr="00B83B3E">
        <w:t>M</w:t>
      </w:r>
      <w:r w:rsidRPr="00B83B3E">
        <w:t>odified</w:t>
      </w:r>
      <w:bookmarkEnd w:id="2139"/>
      <w:bookmarkEnd w:id="2140"/>
      <w:bookmarkEnd w:id="2141"/>
      <w:bookmarkEnd w:id="2142"/>
      <w:bookmarkEnd w:id="2143"/>
    </w:p>
    <w:p w14:paraId="5C3CDDE9" w14:textId="1B8102EF" w:rsidR="00D727FB" w:rsidRPr="00B83B3E" w:rsidRDefault="00D727FB" w:rsidP="00400B72">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_Ref225320795 \h  \* MERGEFORMAT </w:instrText>
      </w:r>
      <w:r w:rsidR="007B1BF5" w:rsidRPr="00B83B3E">
        <w:fldChar w:fldCharType="separate"/>
      </w:r>
      <w:r w:rsidR="007029AF">
        <w:fldChar w:fldCharType="begin"/>
      </w:r>
      <w:r w:rsidR="007029AF">
        <w:instrText xml:space="preserve"> REF _Ref514864712 \h </w:instrText>
      </w:r>
      <w:r w:rsidR="007029AF">
        <w:fldChar w:fldCharType="separate"/>
      </w:r>
      <w:r w:rsidR="007029AF" w:rsidRPr="00B83B3E">
        <w:t xml:space="preserve">Figure </w:t>
      </w:r>
      <w:r w:rsidR="007029AF">
        <w:t>3</w:t>
      </w:r>
      <w:r w:rsidR="007029AF">
        <w:noBreakHyphen/>
        <w:t>6</w:t>
      </w:r>
      <w:r w:rsidR="007029AF">
        <w:fldChar w:fldCharType="end"/>
      </w:r>
      <w:r w:rsidR="00291D99">
        <w:t>.</w:t>
      </w:r>
      <w:r w:rsidR="007B1BF5" w:rsidRPr="00B83B3E">
        <w:fldChar w:fldCharType="end"/>
      </w:r>
      <w:r w:rsidR="0099711C" w:rsidRPr="00B83B3E">
        <w:t>)</w:t>
      </w:r>
      <w:r w:rsidRPr="00B83B3E">
        <w:t xml:space="preserve"> when requesting exams, requesting 7131s, or entering new patients if the VHA medical facility has an incomplete or incorrect Regional Office list in their system.</w:t>
      </w:r>
    </w:p>
    <w:p w14:paraId="5C3CDDEA" w14:textId="77777777" w:rsidR="0099711C" w:rsidRPr="00B83B3E" w:rsidRDefault="0099711C" w:rsidP="001C720C">
      <w:pPr>
        <w:pStyle w:val="Body3PicCaption"/>
      </w:pPr>
    </w:p>
    <w:p w14:paraId="5C3CDDEB" w14:textId="77777777" w:rsidR="00761B10" w:rsidRPr="00B83B3E" w:rsidRDefault="00323BF1" w:rsidP="001C720C">
      <w:pPr>
        <w:pStyle w:val="Body3PicCaption"/>
      </w:pPr>
      <w:r w:rsidRPr="00B83B3E">
        <w:drawing>
          <wp:inline distT="0" distB="0" distL="0" distR="0" wp14:anchorId="5C3CE2D7" wp14:editId="6AC9545A">
            <wp:extent cx="2954169" cy="1076325"/>
            <wp:effectExtent l="0" t="0" r="0" b="0"/>
            <wp:docPr id="255" name="Picture 26" descr="Display of a windows dialog alert the user receives when the VAMC has an incomplete or incorrect Regional Off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srcRect/>
                    <a:stretch>
                      <a:fillRect/>
                    </a:stretch>
                  </pic:blipFill>
                  <pic:spPr bwMode="auto">
                    <a:xfrm>
                      <a:off x="0" y="0"/>
                      <a:ext cx="2954169" cy="1076325"/>
                    </a:xfrm>
                    <a:prstGeom prst="rect">
                      <a:avLst/>
                    </a:prstGeom>
                    <a:noFill/>
                    <a:ln w="9525">
                      <a:noFill/>
                      <a:miter lim="800000"/>
                      <a:headEnd/>
                      <a:tailEnd/>
                    </a:ln>
                  </pic:spPr>
                </pic:pic>
              </a:graphicData>
            </a:graphic>
          </wp:inline>
        </w:drawing>
      </w:r>
    </w:p>
    <w:p w14:paraId="5C3CDDEC" w14:textId="23779419" w:rsidR="003F1478" w:rsidRPr="00B83B3E" w:rsidRDefault="003F1478" w:rsidP="00B52F9B">
      <w:pPr>
        <w:pStyle w:val="Caption"/>
        <w:rPr>
          <w:rFonts w:cs="Times New Roman"/>
        </w:rPr>
      </w:pPr>
      <w:bookmarkStart w:id="2144" w:name="_Ref514864712"/>
      <w:bookmarkStart w:id="2145" w:name="_Toc326149736"/>
      <w:bookmarkStart w:id="2146" w:name="_Toc278548309"/>
      <w:bookmarkStart w:id="2147" w:name="_Ref225320795"/>
      <w:bookmarkStart w:id="2148" w:name="_Ref406768838"/>
      <w:bookmarkStart w:id="2149" w:name="_Toc5243566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6</w:t>
      </w:r>
      <w:r w:rsidR="008D502E">
        <w:rPr>
          <w:rFonts w:cs="Times New Roman"/>
        </w:rPr>
        <w:fldChar w:fldCharType="end"/>
      </w:r>
      <w:bookmarkEnd w:id="2144"/>
      <w:r w:rsidR="00550197">
        <w:rPr>
          <w:rFonts w:cs="Times New Roman"/>
        </w:rPr>
        <w:t>. Incorrect Regional Office List Alert.</w:t>
      </w:r>
      <w:bookmarkEnd w:id="2145"/>
      <w:bookmarkEnd w:id="2146"/>
      <w:bookmarkEnd w:id="2147"/>
      <w:bookmarkEnd w:id="2148"/>
      <w:bookmarkEnd w:id="2149"/>
    </w:p>
    <w:p w14:paraId="5C3CDDED" w14:textId="77777777" w:rsidR="00D86AF8" w:rsidRPr="00B83B3E" w:rsidRDefault="00D86AF8" w:rsidP="00A561AD">
      <w:pPr>
        <w:pStyle w:val="Heading2"/>
      </w:pPr>
      <w:bookmarkStart w:id="2150" w:name="_Toc278187881"/>
      <w:bookmarkStart w:id="2151" w:name="_Toc508873723"/>
      <w:bookmarkStart w:id="2152" w:name="_Toc508875073"/>
      <w:bookmarkStart w:id="2153" w:name="_Toc508875927"/>
      <w:bookmarkStart w:id="2154" w:name="_Toc524336396"/>
      <w:r w:rsidRPr="00B83B3E">
        <w:t xml:space="preserve">Too </w:t>
      </w:r>
      <w:r w:rsidR="001C4104" w:rsidRPr="00B83B3E">
        <w:t>M</w:t>
      </w:r>
      <w:r w:rsidRPr="00B83B3E">
        <w:t xml:space="preserve">any </w:t>
      </w:r>
      <w:r w:rsidR="001C4104" w:rsidRPr="00B83B3E">
        <w:t>Invalid A</w:t>
      </w:r>
      <w:r w:rsidRPr="00B83B3E">
        <w:t xml:space="preserve">ttempts at </w:t>
      </w:r>
      <w:r w:rsidR="001C4104" w:rsidRPr="00B83B3E">
        <w:t>A</w:t>
      </w:r>
      <w:r w:rsidRPr="00B83B3E">
        <w:t xml:space="preserve">ccess </w:t>
      </w:r>
      <w:r w:rsidR="001C4104" w:rsidRPr="00B83B3E">
        <w:t>C</w:t>
      </w:r>
      <w:r w:rsidRPr="00B83B3E">
        <w:t xml:space="preserve">ode / </w:t>
      </w:r>
      <w:r w:rsidR="001C4104" w:rsidRPr="00B83B3E">
        <w:t>V</w:t>
      </w:r>
      <w:r w:rsidRPr="00B83B3E">
        <w:t xml:space="preserve">erify </w:t>
      </w:r>
      <w:r w:rsidR="001C4104" w:rsidRPr="00B83B3E">
        <w:t>C</w:t>
      </w:r>
      <w:r w:rsidRPr="00B83B3E">
        <w:t>ode</w:t>
      </w:r>
      <w:bookmarkEnd w:id="2150"/>
      <w:bookmarkEnd w:id="2151"/>
      <w:bookmarkEnd w:id="2152"/>
      <w:bookmarkEnd w:id="2153"/>
      <w:bookmarkEnd w:id="2154"/>
    </w:p>
    <w:p w14:paraId="5C3CDDEE" w14:textId="6405628B" w:rsidR="0099711C" w:rsidRPr="00B83B3E" w:rsidRDefault="00D727FB" w:rsidP="00400B72">
      <w:pPr>
        <w:pStyle w:val="Body3PicCaption"/>
      </w:pPr>
      <w:r w:rsidRPr="00B83B3E">
        <w:t xml:space="preserve">The user receives the message in </w:t>
      </w:r>
      <w:r w:rsidR="0099711C" w:rsidRPr="00B83B3E">
        <w:t>(</w:t>
      </w:r>
      <w:r w:rsidR="0099711C" w:rsidRPr="00B83B3E">
        <w:fldChar w:fldCharType="begin"/>
      </w:r>
      <w:r w:rsidR="0099711C" w:rsidRPr="00B83B3E">
        <w:instrText xml:space="preserve"> REF _Ref406768819 \h </w:instrText>
      </w:r>
      <w:r w:rsidR="00B83B3E">
        <w:instrText xml:space="preserve"> \* MERGEFORMAT </w:instrText>
      </w:r>
      <w:r w:rsidR="0099711C" w:rsidRPr="00B83B3E">
        <w:fldChar w:fldCharType="separate"/>
      </w:r>
      <w:r w:rsidR="007029AF">
        <w:fldChar w:fldCharType="begin"/>
      </w:r>
      <w:r w:rsidR="007029AF">
        <w:instrText xml:space="preserve"> REF _Ref514864676 \h </w:instrText>
      </w:r>
      <w:r w:rsidR="007029AF">
        <w:fldChar w:fldCharType="separate"/>
      </w:r>
      <w:r w:rsidR="007029AF" w:rsidRPr="00B83B3E">
        <w:t xml:space="preserve">Figure </w:t>
      </w:r>
      <w:r w:rsidR="007029AF">
        <w:t>3</w:t>
      </w:r>
      <w:r w:rsidR="007029AF">
        <w:noBreakHyphen/>
        <w:t>7</w:t>
      </w:r>
      <w:r w:rsidR="007029AF">
        <w:fldChar w:fldCharType="end"/>
      </w:r>
      <w:r w:rsidR="00291D99">
        <w:t>.</w:t>
      </w:r>
      <w:r w:rsidR="0099711C" w:rsidRPr="00B83B3E">
        <w:fldChar w:fldCharType="end"/>
      </w:r>
      <w:r w:rsidR="0099711C" w:rsidRPr="00B83B3E">
        <w:t>),</w:t>
      </w:r>
      <w:r w:rsidRPr="00B83B3E">
        <w:t xml:space="preserve"> if the user attempted to log on and entered the wrong Access Code / Verify Code combination </w:t>
      </w:r>
      <w:r w:rsidR="00337520" w:rsidRPr="00B83B3E">
        <w:t>three</w:t>
      </w:r>
      <w:r w:rsidRPr="00B83B3E">
        <w:t xml:space="preserve"> or more times</w:t>
      </w:r>
    </w:p>
    <w:p w14:paraId="5C3CDDEF" w14:textId="77777777" w:rsidR="00D727FB" w:rsidRPr="00B83B3E" w:rsidRDefault="00D727FB" w:rsidP="001C720C">
      <w:pPr>
        <w:pStyle w:val="Body3PicCaption"/>
      </w:pPr>
      <w:r w:rsidRPr="00B83B3E">
        <w:t xml:space="preserve">. </w:t>
      </w:r>
    </w:p>
    <w:p w14:paraId="5C3CDDF0" w14:textId="77777777" w:rsidR="004942F8" w:rsidRPr="00B83B3E" w:rsidRDefault="00323BF1" w:rsidP="00F47CD9">
      <w:pPr>
        <w:pStyle w:val="Body3PicCaption"/>
      </w:pPr>
      <w:r w:rsidRPr="00B83B3E">
        <w:drawing>
          <wp:inline distT="0" distB="0" distL="0" distR="0" wp14:anchorId="5C3CE2D9" wp14:editId="2B09E1F9">
            <wp:extent cx="2638425" cy="1504950"/>
            <wp:effectExtent l="0" t="0" r="9525" b="0"/>
            <wp:docPr id="256" name="Picture 2" descr="Display of the windows dialog warning the user receives after multiple invalid access code and verify code logi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6C0D9053" w:rsidR="003F1478" w:rsidRPr="00B83B3E" w:rsidRDefault="003F1478" w:rsidP="00B52F9B">
      <w:pPr>
        <w:pStyle w:val="Caption"/>
        <w:rPr>
          <w:rFonts w:cs="Times New Roman"/>
        </w:rPr>
      </w:pPr>
      <w:bookmarkStart w:id="2155" w:name="_Ref514864676"/>
      <w:bookmarkStart w:id="2156" w:name="_Toc326149737"/>
      <w:bookmarkStart w:id="2157" w:name="_Toc278548310"/>
      <w:bookmarkStart w:id="2158" w:name="_Ref225320802"/>
      <w:bookmarkStart w:id="2159" w:name="_Ref406768819"/>
      <w:bookmarkStart w:id="2160" w:name="_Toc5243566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7</w:t>
      </w:r>
      <w:r w:rsidR="008D502E">
        <w:rPr>
          <w:rFonts w:cs="Times New Roman"/>
        </w:rPr>
        <w:fldChar w:fldCharType="end"/>
      </w:r>
      <w:bookmarkEnd w:id="2155"/>
      <w:r w:rsidR="00550197">
        <w:rPr>
          <w:rFonts w:cs="Times New Roman"/>
        </w:rPr>
        <w:t>. Multiple Invalid Login Attempts Alert.</w:t>
      </w:r>
      <w:bookmarkEnd w:id="2156"/>
      <w:bookmarkEnd w:id="2157"/>
      <w:bookmarkEnd w:id="2158"/>
      <w:bookmarkEnd w:id="2159"/>
      <w:bookmarkEnd w:id="2160"/>
    </w:p>
    <w:p w14:paraId="5C3CDDF2" w14:textId="77777777" w:rsidR="00D86AF8" w:rsidRPr="00B83B3E" w:rsidRDefault="00D86AF8" w:rsidP="00A561AD">
      <w:pPr>
        <w:pStyle w:val="Heading2"/>
      </w:pPr>
      <w:bookmarkStart w:id="2161" w:name="_Toc278187882"/>
      <w:bookmarkStart w:id="2162" w:name="_Toc508873724"/>
      <w:bookmarkStart w:id="2163" w:name="_Toc508875074"/>
      <w:bookmarkStart w:id="2164" w:name="_Toc508875928"/>
      <w:bookmarkStart w:id="2165" w:name="_Toc524336397"/>
      <w:r w:rsidRPr="00B83B3E">
        <w:t xml:space="preserve">Multiple </w:t>
      </w:r>
      <w:r w:rsidR="001C4104" w:rsidRPr="00B83B3E">
        <w:t>S</w:t>
      </w:r>
      <w:r w:rsidRPr="00B83B3E">
        <w:t>ign-</w:t>
      </w:r>
      <w:proofErr w:type="spellStart"/>
      <w:r w:rsidR="001C4104" w:rsidRPr="00B83B3E">
        <w:t>O</w:t>
      </w:r>
      <w:r w:rsidRPr="00B83B3E">
        <w:t>ns</w:t>
      </w:r>
      <w:bookmarkEnd w:id="2161"/>
      <w:bookmarkEnd w:id="2162"/>
      <w:bookmarkEnd w:id="2163"/>
      <w:bookmarkEnd w:id="2164"/>
      <w:bookmarkEnd w:id="2165"/>
      <w:proofErr w:type="spellEnd"/>
    </w:p>
    <w:p w14:paraId="5C3CDDF3" w14:textId="6014DB99" w:rsidR="00D727FB" w:rsidRPr="00B83B3E" w:rsidRDefault="00D727FB" w:rsidP="00400B72">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_Ref225320809 \h  \* MERGEFORMAT </w:instrText>
      </w:r>
      <w:r w:rsidR="007B1BF5" w:rsidRPr="00B83B3E">
        <w:fldChar w:fldCharType="separate"/>
      </w:r>
      <w:r w:rsidR="007029AF">
        <w:fldChar w:fldCharType="begin"/>
      </w:r>
      <w:r w:rsidR="007029AF">
        <w:instrText xml:space="preserve"> REF _Ref514864654 \h </w:instrText>
      </w:r>
      <w:r w:rsidR="007029AF">
        <w:fldChar w:fldCharType="separate"/>
      </w:r>
      <w:r w:rsidR="007029AF" w:rsidRPr="00B83B3E">
        <w:t xml:space="preserve">Figure </w:t>
      </w:r>
      <w:r w:rsidR="007029AF">
        <w:t>3</w:t>
      </w:r>
      <w:r w:rsidR="007029AF">
        <w:noBreakHyphen/>
        <w:t>8</w:t>
      </w:r>
      <w:r w:rsidR="007029AF">
        <w:fldChar w:fldCharType="end"/>
      </w:r>
      <w:r w:rsidR="00291D99">
        <w:t>.</w:t>
      </w:r>
      <w:r w:rsidR="007B1BF5" w:rsidRPr="00B83B3E">
        <w:fldChar w:fldCharType="end"/>
      </w:r>
      <w:r w:rsidR="0099711C" w:rsidRPr="00B83B3E">
        <w:t>),</w:t>
      </w:r>
      <w:r w:rsidRPr="00B83B3E">
        <w:t xml:space="preserve"> if the user did not log out of CAPRI correctly or if the session</w:t>
      </w:r>
      <w:r w:rsidR="00337520" w:rsidRPr="00B83B3E">
        <w:t xml:space="preserve"> was unexpectedly disconnected.</w:t>
      </w:r>
    </w:p>
    <w:p w14:paraId="5C3CDDF4" w14:textId="77777777" w:rsidR="00D86AF8" w:rsidRPr="00B83B3E" w:rsidRDefault="00323BF1" w:rsidP="001C720C">
      <w:pPr>
        <w:pStyle w:val="Body3PicCaption"/>
      </w:pPr>
      <w:r w:rsidRPr="00B83B3E">
        <w:lastRenderedPageBreak/>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8"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1E5791CC" w:rsidR="003F1478" w:rsidRPr="00B83B3E" w:rsidRDefault="003F1478" w:rsidP="00B52F9B">
      <w:pPr>
        <w:pStyle w:val="Caption"/>
        <w:rPr>
          <w:rFonts w:cs="Times New Roman"/>
        </w:rPr>
      </w:pPr>
      <w:bookmarkStart w:id="2166" w:name="_Ref514864654"/>
      <w:bookmarkStart w:id="2167" w:name="_Toc326149738"/>
      <w:bookmarkStart w:id="2168" w:name="_Toc278548311"/>
      <w:bookmarkStart w:id="2169" w:name="_Ref225320809"/>
      <w:bookmarkStart w:id="2170" w:name="_Ref406768781"/>
      <w:bookmarkStart w:id="2171" w:name="_Toc5243566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8</w:t>
      </w:r>
      <w:r w:rsidR="008D502E">
        <w:rPr>
          <w:rFonts w:cs="Times New Roman"/>
        </w:rPr>
        <w:fldChar w:fldCharType="end"/>
      </w:r>
      <w:bookmarkEnd w:id="2166"/>
      <w:r w:rsidR="00550197">
        <w:rPr>
          <w:rFonts w:cs="Times New Roman"/>
        </w:rPr>
        <w:t>. Multiple Sign-on Alert.</w:t>
      </w:r>
      <w:bookmarkEnd w:id="2167"/>
      <w:bookmarkEnd w:id="2168"/>
      <w:bookmarkEnd w:id="2169"/>
      <w:bookmarkEnd w:id="2170"/>
      <w:bookmarkEnd w:id="2171"/>
    </w:p>
    <w:p w14:paraId="5C3CDDF6" w14:textId="77777777" w:rsidR="00D86AF8" w:rsidRPr="00B83B3E" w:rsidRDefault="00D86AF8" w:rsidP="00A561AD">
      <w:pPr>
        <w:pStyle w:val="Heading2"/>
      </w:pPr>
      <w:bookmarkStart w:id="2172" w:name="_Toc278187883"/>
      <w:bookmarkStart w:id="2173" w:name="_Toc508873725"/>
      <w:bookmarkStart w:id="2174" w:name="_Toc508875075"/>
      <w:bookmarkStart w:id="2175" w:name="_Toc508875929"/>
      <w:bookmarkStart w:id="2176" w:name="_Toc524336398"/>
      <w:r w:rsidRPr="00B83B3E">
        <w:t xml:space="preserve">General </w:t>
      </w:r>
      <w:r w:rsidR="001C4104" w:rsidRPr="00B83B3E">
        <w:t>E</w:t>
      </w:r>
      <w:r w:rsidRPr="00B83B3E">
        <w:t xml:space="preserve">rror </w:t>
      </w:r>
      <w:r w:rsidR="001C4104" w:rsidRPr="00B83B3E">
        <w:t>M</w:t>
      </w:r>
      <w:r w:rsidRPr="00B83B3E">
        <w:t>essage</w:t>
      </w:r>
      <w:bookmarkEnd w:id="2172"/>
      <w:bookmarkEnd w:id="2173"/>
      <w:bookmarkEnd w:id="2174"/>
      <w:bookmarkEnd w:id="2175"/>
      <w:bookmarkEnd w:id="2176"/>
    </w:p>
    <w:p w14:paraId="5C3CDDF7" w14:textId="379F3BA0" w:rsidR="00D727FB" w:rsidRPr="00B83B3E" w:rsidRDefault="00D727FB" w:rsidP="00963CDD">
      <w:r w:rsidRPr="00B83B3E">
        <w:t xml:space="preserve">The user may receive the message in </w:t>
      </w:r>
      <w:r w:rsidR="0099711C" w:rsidRPr="00B83B3E">
        <w:t>(</w:t>
      </w:r>
      <w:r w:rsidR="007029AF">
        <w:fldChar w:fldCharType="begin"/>
      </w:r>
      <w:r w:rsidR="007029AF">
        <w:instrText xml:space="preserve"> REF _Ref514864622 \h </w:instrText>
      </w:r>
      <w:r w:rsidR="007029AF">
        <w:fldChar w:fldCharType="separate"/>
      </w:r>
      <w:r w:rsidR="007029AF" w:rsidRPr="00B83B3E">
        <w:t xml:space="preserve">Figure </w:t>
      </w:r>
      <w:r w:rsidR="007029AF">
        <w:rPr>
          <w:noProof/>
        </w:rPr>
        <w:t>3</w:t>
      </w:r>
      <w:r w:rsidR="007029AF">
        <w:noBreakHyphen/>
      </w:r>
      <w:r w:rsidR="007029AF">
        <w:rPr>
          <w:noProof/>
        </w:rPr>
        <w:t>9</w:t>
      </w:r>
      <w:r w:rsidR="007029AF">
        <w:fldChar w:fldCharType="end"/>
      </w:r>
      <w:r w:rsidR="0099711C" w:rsidRPr="00B83B3E">
        <w:t>),</w:t>
      </w:r>
      <w:r w:rsidRPr="00B83B3E">
        <w:t xml:space="preserve"> for </w:t>
      </w:r>
      <w:proofErr w:type="gramStart"/>
      <w:r w:rsidRPr="00B83B3E">
        <w:t>a number of</w:t>
      </w:r>
      <w:proofErr w:type="gramEnd"/>
      <w:r w:rsidRPr="00B83B3E">
        <w:t xml:space="preserve"> reasons.</w:t>
      </w:r>
      <w:r w:rsidR="00EE0CF4">
        <w:t xml:space="preserve"> </w:t>
      </w:r>
      <w:r w:rsidRPr="00B83B3E">
        <w:t>Upon receiving this message, the user should cancel the current task, close CAPRI, and sign on again.</w:t>
      </w:r>
      <w:r w:rsidR="00EE0CF4">
        <w:t xml:space="preserve"> </w:t>
      </w:r>
      <w:r w:rsidRPr="00B83B3E">
        <w:t>If the user receives this error message again, local IRM staff should be contacted for assistance.</w:t>
      </w:r>
    </w:p>
    <w:p w14:paraId="5C3CDDF8" w14:textId="77777777" w:rsidR="00D86AF8" w:rsidRPr="00B83B3E" w:rsidRDefault="00323BF1" w:rsidP="001C720C">
      <w:pPr>
        <w:pStyle w:val="Body3PicCaption"/>
      </w:pPr>
      <w:r w:rsidRPr="00B83B3E">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9"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75E3CB94" w:rsidR="003F1478" w:rsidRPr="00B83B3E" w:rsidRDefault="003F1478" w:rsidP="00B52F9B">
      <w:pPr>
        <w:pStyle w:val="Caption"/>
        <w:rPr>
          <w:rFonts w:cs="Times New Roman"/>
        </w:rPr>
      </w:pPr>
      <w:bookmarkStart w:id="2177" w:name="_Ref514864622"/>
      <w:bookmarkStart w:id="2178" w:name="_Toc326149739"/>
      <w:bookmarkStart w:id="2179" w:name="_Toc278548312"/>
      <w:bookmarkStart w:id="2180" w:name="_Ref225320816"/>
      <w:bookmarkStart w:id="2181" w:name="_Ref406768767"/>
      <w:bookmarkStart w:id="2182" w:name="_Toc5243566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9</w:t>
      </w:r>
      <w:r w:rsidR="008D502E">
        <w:rPr>
          <w:rFonts w:cs="Times New Roman"/>
        </w:rPr>
        <w:fldChar w:fldCharType="end"/>
      </w:r>
      <w:bookmarkEnd w:id="2177"/>
      <w:r w:rsidR="00550197">
        <w:rPr>
          <w:rFonts w:cs="Times New Roman"/>
        </w:rPr>
        <w:t>. CAPRI Login Error Message.</w:t>
      </w:r>
      <w:bookmarkEnd w:id="2178"/>
      <w:bookmarkEnd w:id="2179"/>
      <w:bookmarkEnd w:id="2180"/>
      <w:bookmarkEnd w:id="2181"/>
      <w:bookmarkEnd w:id="2182"/>
    </w:p>
    <w:p w14:paraId="5C3CDDFA" w14:textId="77777777" w:rsidR="00B73010" w:rsidRPr="00B83B3E" w:rsidRDefault="00B73010" w:rsidP="00113C7E">
      <w:bookmarkStart w:id="2183" w:name="_Toc146086705"/>
      <w:bookmarkStart w:id="2184" w:name="_Toc278187884"/>
    </w:p>
    <w:p w14:paraId="65B9534C" w14:textId="553C3AE7" w:rsidR="0082750D" w:rsidRPr="00B83B3E" w:rsidRDefault="0082750D" w:rsidP="00963CDD">
      <w:pPr>
        <w:pStyle w:val="Heading2"/>
        <w:rPr>
          <w:lang w:eastAsia="ko-KR"/>
        </w:rPr>
      </w:pPr>
      <w:bookmarkStart w:id="2185" w:name="_Toc524336399"/>
      <w:bookmarkStart w:id="2186" w:name="_Toc508873726"/>
      <w:bookmarkStart w:id="2187" w:name="_Toc508875076"/>
      <w:bookmarkStart w:id="2188" w:name="_Toc508875930"/>
      <w:r w:rsidRPr="00B83B3E">
        <w:t>Error Message displayed for GUI version of CAPRI</w:t>
      </w:r>
      <w:bookmarkEnd w:id="2185"/>
      <w:r w:rsidRPr="00B83B3E">
        <w:t xml:space="preserve"> </w:t>
      </w:r>
      <w:bookmarkEnd w:id="2186"/>
      <w:bookmarkEnd w:id="2187"/>
      <w:bookmarkEnd w:id="2188"/>
    </w:p>
    <w:p w14:paraId="52176944" w14:textId="707D16B6" w:rsidR="00AD2DC4" w:rsidRPr="00B83B3E" w:rsidRDefault="00AD2DC4" w:rsidP="00AD2DC4">
      <w:r>
        <w:t xml:space="preserve">An error message is displayed for GUI version of CAPRI </w:t>
      </w:r>
      <w:r w:rsidRPr="00B83B3E">
        <w:t>that does not match the current version of the VistA patch</w:t>
      </w:r>
      <w:r>
        <w:t>.</w:t>
      </w:r>
    </w:p>
    <w:p w14:paraId="3FAF2E83" w14:textId="40B045D7" w:rsidR="0082750D" w:rsidRPr="00963CDD" w:rsidRDefault="0082750D" w:rsidP="00963CDD">
      <w:r w:rsidRPr="00963CDD">
        <w:t>When running the GUI version of CAPRI that does not match the current version of the VistA patch, the message shown below</w:t>
      </w:r>
      <w:r w:rsidR="00492DB7" w:rsidRPr="00963CDD">
        <w:t xml:space="preserve"> (</w:t>
      </w:r>
      <w:r w:rsidR="00A065BD">
        <w:fldChar w:fldCharType="begin"/>
      </w:r>
      <w:r w:rsidR="00A065BD">
        <w:instrText xml:space="preserve"> REF _Ref514864587 \h </w:instrText>
      </w:r>
      <w:r w:rsidR="00A065BD">
        <w:fldChar w:fldCharType="separate"/>
      </w:r>
      <w:r w:rsidR="00A065BD" w:rsidRPr="00B83B3E">
        <w:t xml:space="preserve">Figure </w:t>
      </w:r>
      <w:r w:rsidR="00A065BD">
        <w:rPr>
          <w:noProof/>
        </w:rPr>
        <w:t>3</w:t>
      </w:r>
      <w:r w:rsidR="00A065BD">
        <w:noBreakHyphen/>
      </w:r>
      <w:r w:rsidR="00A065BD">
        <w:rPr>
          <w:noProof/>
        </w:rPr>
        <w:t>10</w:t>
      </w:r>
      <w:r w:rsidR="00A065BD">
        <w:fldChar w:fldCharType="end"/>
      </w:r>
      <w:r w:rsidR="00492DB7" w:rsidRPr="00963CDD">
        <w:t>) will</w:t>
      </w:r>
      <w:r w:rsidRPr="00963CDD">
        <w:t xml:space="preserve"> display on the screen.</w:t>
      </w:r>
    </w:p>
    <w:p w14:paraId="3E9824EB" w14:textId="77777777" w:rsidR="0082750D" w:rsidRPr="00963CDD" w:rsidRDefault="0082750D" w:rsidP="00963CDD">
      <w:r w:rsidRPr="00963CDD">
        <w:t>"Your Client Software is older than the server on VistA. Please contact IRM for assistance. VistA is running CAPRI GUI v2.7*193*1*A.”</w:t>
      </w:r>
    </w:p>
    <w:p w14:paraId="34A5D10A" w14:textId="77777777" w:rsidR="0082750D" w:rsidRPr="00B83B3E" w:rsidRDefault="0082750D" w:rsidP="00963CDD">
      <w:pPr>
        <w:rPr>
          <w:b/>
          <w:highlight w:val="yellow"/>
        </w:rPr>
      </w:pPr>
    </w:p>
    <w:p w14:paraId="58512CB2" w14:textId="77777777" w:rsidR="0082750D" w:rsidRPr="00B83B3E" w:rsidRDefault="0082750D" w:rsidP="0082750D">
      <w:pPr>
        <w:pStyle w:val="BodyText"/>
        <w:ind w:left="180"/>
        <w:rPr>
          <w:b/>
          <w:highlight w:val="yellow"/>
        </w:rPr>
      </w:pPr>
      <w:r w:rsidRPr="00B83B3E">
        <w:rPr>
          <w:b/>
          <w:noProof/>
        </w:rPr>
        <w:lastRenderedPageBreak/>
        <w:drawing>
          <wp:inline distT="0" distB="0" distL="0" distR="0" wp14:anchorId="7A0004ED" wp14:editId="56A28288">
            <wp:extent cx="5538159" cy="2837402"/>
            <wp:effectExtent l="0" t="0" r="5715" b="1270"/>
            <wp:docPr id="320" name="Picture 320" descr="Display of a desktop alert window the user receives when the CAPRI client software is older than Vist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38159" cy="2837402"/>
                    </a:xfrm>
                    <a:prstGeom prst="rect">
                      <a:avLst/>
                    </a:prstGeom>
                    <a:noFill/>
                    <a:ln>
                      <a:noFill/>
                    </a:ln>
                  </pic:spPr>
                </pic:pic>
              </a:graphicData>
            </a:graphic>
          </wp:inline>
        </w:drawing>
      </w:r>
    </w:p>
    <w:p w14:paraId="17648614" w14:textId="70576BC8" w:rsidR="00492DB7" w:rsidRPr="00B83B3E" w:rsidRDefault="00492DB7" w:rsidP="00492DB7">
      <w:pPr>
        <w:pStyle w:val="Caption"/>
        <w:rPr>
          <w:rFonts w:cs="Times New Roman"/>
        </w:rPr>
      </w:pPr>
      <w:bookmarkStart w:id="2189" w:name="_Ref514864587"/>
      <w:bookmarkStart w:id="2190" w:name="_Toc5243566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D502E">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D502E">
        <w:rPr>
          <w:rFonts w:cs="Times New Roman"/>
          <w:noProof/>
        </w:rPr>
        <w:t>10</w:t>
      </w:r>
      <w:r w:rsidR="008D502E">
        <w:rPr>
          <w:rFonts w:cs="Times New Roman"/>
        </w:rPr>
        <w:fldChar w:fldCharType="end"/>
      </w:r>
      <w:bookmarkEnd w:id="2189"/>
      <w:r w:rsidR="00550197">
        <w:rPr>
          <w:rFonts w:cs="Times New Roman"/>
        </w:rPr>
        <w:t xml:space="preserve">. </w:t>
      </w:r>
      <w:r w:rsidR="00933E71">
        <w:rPr>
          <w:rFonts w:cs="Times New Roman"/>
        </w:rPr>
        <w:t>Incompatible</w:t>
      </w:r>
      <w:r w:rsidR="00550197">
        <w:rPr>
          <w:rFonts w:cs="Times New Roman"/>
        </w:rPr>
        <w:t xml:space="preserve"> CAPRI GUI Version Alert.</w:t>
      </w:r>
      <w:bookmarkEnd w:id="2190"/>
    </w:p>
    <w:p w14:paraId="2730C20F" w14:textId="77777777" w:rsidR="00492DB7" w:rsidRPr="00B83B3E" w:rsidRDefault="00492DB7" w:rsidP="00963CDD">
      <w:pPr>
        <w:rPr>
          <w:highlight w:val="yellow"/>
        </w:rPr>
      </w:pPr>
    </w:p>
    <w:p w14:paraId="3D2C8E1E" w14:textId="77777777" w:rsidR="0082750D" w:rsidRPr="00963CDD" w:rsidRDefault="0082750D" w:rsidP="00963CDD">
      <w:r w:rsidRPr="00963CDD">
        <w:t xml:space="preserve">After the user clicks on the ‘OK’ button displayed above, a second message will display in the GUI: </w:t>
      </w:r>
    </w:p>
    <w:p w14:paraId="7154EC7D" w14:textId="77777777" w:rsidR="0082750D" w:rsidRPr="00963CDD" w:rsidRDefault="0082750D" w:rsidP="00963CDD">
      <w:pPr>
        <w:rPr>
          <w:highlight w:val="yellow"/>
        </w:rPr>
      </w:pPr>
      <w:r w:rsidRPr="00963CDD">
        <w:t>“Versions of CAPRI prior to DVBA*2.7*193 will not run from this server. You are currently running DVBA*2.7*192.”</w:t>
      </w:r>
    </w:p>
    <w:p w14:paraId="62015E36" w14:textId="77777777" w:rsidR="0082750D" w:rsidRPr="00B83B3E" w:rsidRDefault="0082750D" w:rsidP="0082750D">
      <w:pPr>
        <w:pStyle w:val="BodyText"/>
        <w:ind w:left="180"/>
        <w:rPr>
          <w:b/>
          <w:highlight w:val="yellow"/>
        </w:rPr>
      </w:pPr>
      <w:r w:rsidRPr="00B83B3E">
        <w:rPr>
          <w:b/>
          <w:noProof/>
        </w:rPr>
        <w:drawing>
          <wp:inline distT="0" distB="0" distL="0" distR="0" wp14:anchorId="76DA6411" wp14:editId="4ADB4CEF">
            <wp:extent cx="5587754" cy="2976113"/>
            <wp:effectExtent l="19050" t="19050" r="13335" b="15240"/>
            <wp:docPr id="321" name="Picture 321" descr="Display of the second desktop alert window the user receives when the CAPRI client software is older than Vist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91831" cy="2978284"/>
                    </a:xfrm>
                    <a:prstGeom prst="rect">
                      <a:avLst/>
                    </a:prstGeom>
                    <a:noFill/>
                    <a:ln w="6350">
                      <a:solidFill>
                        <a:schemeClr val="tx1"/>
                      </a:solidFill>
                    </a:ln>
                  </pic:spPr>
                </pic:pic>
              </a:graphicData>
            </a:graphic>
          </wp:inline>
        </w:drawing>
      </w:r>
    </w:p>
    <w:p w14:paraId="5563076E" w14:textId="63AB4DB7" w:rsidR="003D00E7" w:rsidRDefault="00550197" w:rsidP="004938E1">
      <w:pPr>
        <w:pStyle w:val="Caption"/>
      </w:pPr>
      <w:bookmarkStart w:id="2191" w:name="_Toc524356674"/>
      <w:r>
        <w:t xml:space="preserve">Figure </w:t>
      </w:r>
      <w:fldSimple w:instr=" STYLEREF 1 \s ">
        <w:r w:rsidR="008D502E">
          <w:rPr>
            <w:noProof/>
          </w:rPr>
          <w:t>3</w:t>
        </w:r>
      </w:fldSimple>
      <w:r w:rsidR="008D502E">
        <w:noBreakHyphen/>
      </w:r>
      <w:fldSimple w:instr=" SEQ Figure \* ARABIC \s 1 ">
        <w:r w:rsidR="008D502E">
          <w:rPr>
            <w:noProof/>
          </w:rPr>
          <w:t>11</w:t>
        </w:r>
      </w:fldSimple>
      <w:r>
        <w:t xml:space="preserve">. </w:t>
      </w:r>
      <w:r w:rsidR="00933E71">
        <w:t>Incompatible</w:t>
      </w:r>
      <w:r w:rsidR="00187981">
        <w:t xml:space="preserve"> CAPRI GUI Version Second Alert.</w:t>
      </w:r>
      <w:bookmarkEnd w:id="2191"/>
    </w:p>
    <w:p w14:paraId="69881F8C" w14:textId="77777777" w:rsidR="0082750D" w:rsidRPr="00B83B3E" w:rsidRDefault="0082750D" w:rsidP="00963CDD">
      <w:r w:rsidRPr="00B83B3E">
        <w:t>After the user clicks on the OK button displayed above, CAPRI will be disabled and will not run</w:t>
      </w:r>
    </w:p>
    <w:p w14:paraId="5C3CDDFB" w14:textId="77777777" w:rsidR="002D42FB" w:rsidRPr="00B83B3E" w:rsidRDefault="002D42FB" w:rsidP="00963CDD"/>
    <w:p w14:paraId="5C3CDDFC" w14:textId="77777777" w:rsidR="00D86AF8" w:rsidRPr="00223E83" w:rsidRDefault="006B7071" w:rsidP="00A561AD">
      <w:pPr>
        <w:pStyle w:val="Heading1"/>
      </w:pPr>
      <w:bookmarkStart w:id="2192" w:name="_Toc508873727"/>
      <w:bookmarkStart w:id="2193" w:name="_Toc508875077"/>
      <w:bookmarkStart w:id="2194" w:name="_Toc508875931"/>
      <w:bookmarkStart w:id="2195" w:name="_Toc524336400"/>
      <w:r w:rsidRPr="00A561AD">
        <w:lastRenderedPageBreak/>
        <w:t>CAPRI</w:t>
      </w:r>
      <w:r w:rsidR="00D86AF8" w:rsidRPr="00A561AD">
        <w:t xml:space="preserve"> Equivalents for AMIE II Functions</w:t>
      </w:r>
      <w:bookmarkEnd w:id="2183"/>
      <w:bookmarkEnd w:id="2184"/>
      <w:bookmarkEnd w:id="2192"/>
      <w:bookmarkEnd w:id="2193"/>
      <w:bookmarkEnd w:id="2194"/>
      <w:bookmarkEnd w:id="2195"/>
    </w:p>
    <w:p w14:paraId="5C3CDDFD" w14:textId="77777777" w:rsidR="000E1ADC" w:rsidRPr="00B83B3E" w:rsidRDefault="000E1ADC" w:rsidP="00EF387E">
      <w:pPr>
        <w:pStyle w:val="BodyText"/>
        <w:rPr>
          <w:sz w:val="16"/>
          <w:szCs w:val="16"/>
        </w:rPr>
      </w:pPr>
    </w:p>
    <w:tbl>
      <w:tblPr>
        <w:tblStyle w:val="TableGrid"/>
        <w:tblW w:w="0" w:type="auto"/>
        <w:tblLook w:val="04A0" w:firstRow="1" w:lastRow="0" w:firstColumn="1" w:lastColumn="0" w:noHBand="0" w:noVBand="1"/>
        <w:tblDescription w:val="CAPRI equivalents for AMIE II functions."/>
      </w:tblPr>
      <w:tblGrid>
        <w:gridCol w:w="4428"/>
        <w:gridCol w:w="4680"/>
      </w:tblGrid>
      <w:tr w:rsidR="00AF1B27" w:rsidRPr="00552F60" w14:paraId="5C3CDE00" w14:textId="77777777" w:rsidTr="005F7F65">
        <w:trPr>
          <w:tblHeader/>
        </w:trPr>
        <w:tc>
          <w:tcPr>
            <w:tcW w:w="4428" w:type="dxa"/>
            <w:shd w:val="clear" w:color="auto" w:fill="BFBFBF" w:themeFill="background1" w:themeFillShade="BF"/>
            <w:vAlign w:val="center"/>
          </w:tcPr>
          <w:p w14:paraId="5C3CDDFE" w14:textId="77777777" w:rsidR="00AF1B27" w:rsidRPr="005F7F65" w:rsidRDefault="00631E11" w:rsidP="005F7F65">
            <w:pPr>
              <w:jc w:val="center"/>
              <w:rPr>
                <w:rFonts w:ascii="Arial" w:hAnsi="Arial" w:cs="Arial"/>
                <w:sz w:val="20"/>
              </w:rPr>
            </w:pPr>
            <w:r w:rsidRPr="005F7F65">
              <w:rPr>
                <w:rFonts w:ascii="Arial" w:hAnsi="Arial" w:cs="Arial"/>
                <w:sz w:val="20"/>
                <w:szCs w:val="20"/>
              </w:rPr>
              <w:t>AMIE Function</w:t>
            </w:r>
          </w:p>
        </w:tc>
        <w:tc>
          <w:tcPr>
            <w:tcW w:w="4680" w:type="dxa"/>
            <w:shd w:val="clear" w:color="auto" w:fill="BFBFBF" w:themeFill="background1" w:themeFillShade="BF"/>
            <w:vAlign w:val="center"/>
          </w:tcPr>
          <w:p w14:paraId="5C3CDDFF" w14:textId="77777777" w:rsidR="00AF1B27" w:rsidRPr="005F7F65" w:rsidRDefault="00631E11" w:rsidP="005F7F65">
            <w:pPr>
              <w:jc w:val="center"/>
              <w:rPr>
                <w:rFonts w:ascii="Arial" w:hAnsi="Arial" w:cs="Arial"/>
                <w:sz w:val="20"/>
              </w:rPr>
            </w:pPr>
            <w:r w:rsidRPr="005F7F65">
              <w:rPr>
                <w:rFonts w:ascii="Arial" w:hAnsi="Arial" w:cs="Arial"/>
                <w:sz w:val="20"/>
                <w:szCs w:val="20"/>
              </w:rPr>
              <w:t>CAPRI Function</w:t>
            </w:r>
          </w:p>
        </w:tc>
      </w:tr>
      <w:tr w:rsidR="00631E11" w:rsidRPr="00552F60" w14:paraId="5C3CDE03" w14:textId="77777777" w:rsidTr="005F7F65">
        <w:tc>
          <w:tcPr>
            <w:tcW w:w="4428" w:type="dxa"/>
          </w:tcPr>
          <w:p w14:paraId="5C3CDE01"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Inquiry by Date (All Admissions)</w:t>
            </w:r>
          </w:p>
        </w:tc>
        <w:tc>
          <w:tcPr>
            <w:tcW w:w="4680" w:type="dxa"/>
          </w:tcPr>
          <w:p w14:paraId="5C3CDE02" w14:textId="77777777" w:rsidR="00631E11" w:rsidRPr="005F7F65" w:rsidRDefault="003A2F28" w:rsidP="005F7F65">
            <w:pPr>
              <w:rPr>
                <w:rFonts w:ascii="Arial" w:hAnsi="Arial" w:cs="Arial"/>
                <w:sz w:val="20"/>
                <w:szCs w:val="20"/>
              </w:rPr>
            </w:pPr>
            <w:r w:rsidRPr="005F7F65">
              <w:rPr>
                <w:rFonts w:ascii="Arial" w:hAnsi="Arial" w:cs="Arial"/>
                <w:sz w:val="20"/>
                <w:szCs w:val="20"/>
              </w:rPr>
              <w:t xml:space="preserve">Admission Inquiry </w:t>
            </w:r>
            <w:proofErr w:type="gramStart"/>
            <w:r w:rsidRPr="005F7F65">
              <w:rPr>
                <w:rFonts w:ascii="Arial" w:hAnsi="Arial" w:cs="Arial"/>
                <w:sz w:val="20"/>
                <w:szCs w:val="20"/>
              </w:rPr>
              <w:t>By</w:t>
            </w:r>
            <w:proofErr w:type="gramEnd"/>
            <w:r w:rsidRPr="005F7F65">
              <w:rPr>
                <w:rFonts w:ascii="Arial" w:hAnsi="Arial" w:cs="Arial"/>
                <w:sz w:val="20"/>
                <w:szCs w:val="20"/>
              </w:rPr>
              <w:t xml:space="preserve"> Date</w:t>
            </w:r>
          </w:p>
        </w:tc>
      </w:tr>
      <w:tr w:rsidR="00631E11" w:rsidRPr="00552F60" w14:paraId="5C3CDE06" w14:textId="77777777" w:rsidTr="005F7F65">
        <w:tc>
          <w:tcPr>
            <w:tcW w:w="4428" w:type="dxa"/>
          </w:tcPr>
          <w:p w14:paraId="5C3CDE04" w14:textId="77777777" w:rsidR="00631E11" w:rsidRPr="005F7F65" w:rsidRDefault="00631E11" w:rsidP="005F7F65">
            <w:pPr>
              <w:rPr>
                <w:rFonts w:ascii="Arial" w:hAnsi="Arial" w:cs="Arial"/>
                <w:sz w:val="20"/>
                <w:szCs w:val="20"/>
              </w:rPr>
            </w:pPr>
            <w:r w:rsidRPr="005F7F65">
              <w:rPr>
                <w:rFonts w:ascii="Arial" w:hAnsi="Arial" w:cs="Arial"/>
                <w:sz w:val="20"/>
                <w:szCs w:val="20"/>
              </w:rPr>
              <w:t>Print New Notices of Discharge</w:t>
            </w:r>
          </w:p>
        </w:tc>
        <w:tc>
          <w:tcPr>
            <w:tcW w:w="4680" w:type="dxa"/>
          </w:tcPr>
          <w:p w14:paraId="5C3CDE05" w14:textId="77777777" w:rsidR="00631E11" w:rsidRPr="005F7F65" w:rsidRDefault="003A2F28" w:rsidP="005F7F65">
            <w:pPr>
              <w:rPr>
                <w:rFonts w:ascii="Arial" w:hAnsi="Arial" w:cs="Arial"/>
                <w:sz w:val="20"/>
                <w:szCs w:val="20"/>
              </w:rPr>
            </w:pPr>
            <w:r w:rsidRPr="005F7F65">
              <w:rPr>
                <w:rFonts w:ascii="Arial" w:hAnsi="Arial" w:cs="Arial"/>
                <w:sz w:val="20"/>
                <w:szCs w:val="20"/>
              </w:rPr>
              <w:t>Print New Notices of Discharge</w:t>
            </w:r>
          </w:p>
        </w:tc>
      </w:tr>
      <w:tr w:rsidR="00631E11" w:rsidRPr="00552F60" w14:paraId="5C3CDE09" w14:textId="77777777" w:rsidTr="005F7F65">
        <w:tc>
          <w:tcPr>
            <w:tcW w:w="4428" w:type="dxa"/>
          </w:tcPr>
          <w:p w14:paraId="5C3CDE07" w14:textId="77777777" w:rsidR="00631E11" w:rsidRPr="005F7F65" w:rsidRDefault="00631E11" w:rsidP="005F7F65">
            <w:pPr>
              <w:rPr>
                <w:rFonts w:ascii="Arial" w:hAnsi="Arial" w:cs="Arial"/>
                <w:sz w:val="20"/>
                <w:szCs w:val="20"/>
              </w:rPr>
            </w:pPr>
            <w:r w:rsidRPr="005F7F65">
              <w:rPr>
                <w:rFonts w:ascii="Arial" w:hAnsi="Arial" w:cs="Arial"/>
                <w:sz w:val="20"/>
                <w:szCs w:val="20"/>
              </w:rPr>
              <w:t>Add an Exam to an Existing Request</w:t>
            </w:r>
          </w:p>
        </w:tc>
        <w:tc>
          <w:tcPr>
            <w:tcW w:w="4680" w:type="dxa"/>
          </w:tcPr>
          <w:p w14:paraId="5C3CDE08"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Add Exam to Request</w:t>
            </w:r>
          </w:p>
        </w:tc>
      </w:tr>
      <w:tr w:rsidR="00631E11" w:rsidRPr="00552F60" w14:paraId="5C3CDE0C" w14:textId="77777777" w:rsidTr="005F7F65">
        <w:tc>
          <w:tcPr>
            <w:tcW w:w="4428" w:type="dxa"/>
          </w:tcPr>
          <w:p w14:paraId="5C3CDE0A" w14:textId="77777777" w:rsidR="00631E11" w:rsidRPr="005F7F65" w:rsidRDefault="00631E11" w:rsidP="005F7F65">
            <w:pPr>
              <w:rPr>
                <w:rFonts w:ascii="Arial" w:hAnsi="Arial" w:cs="Arial"/>
                <w:sz w:val="20"/>
                <w:szCs w:val="20"/>
              </w:rPr>
            </w:pPr>
            <w:r w:rsidRPr="005F7F65">
              <w:rPr>
                <w:rFonts w:ascii="Arial" w:hAnsi="Arial" w:cs="Arial"/>
                <w:sz w:val="20"/>
                <w:szCs w:val="20"/>
              </w:rPr>
              <w:t>Ad Hoc Health Summary</w:t>
            </w:r>
          </w:p>
        </w:tc>
        <w:tc>
          <w:tcPr>
            <w:tcW w:w="4680" w:type="dxa"/>
          </w:tcPr>
          <w:p w14:paraId="5C3CDE0B"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 Adhoc Report</w:t>
            </w:r>
          </w:p>
        </w:tc>
      </w:tr>
      <w:tr w:rsidR="00631E11" w:rsidRPr="00552F60" w14:paraId="5C3CDE0F" w14:textId="77777777" w:rsidTr="005F7F65">
        <w:tc>
          <w:tcPr>
            <w:tcW w:w="4428" w:type="dxa"/>
          </w:tcPr>
          <w:p w14:paraId="5C3CDE0D"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Report for Service Connected Veterans</w:t>
            </w:r>
          </w:p>
        </w:tc>
        <w:tc>
          <w:tcPr>
            <w:tcW w:w="4680" w:type="dxa"/>
          </w:tcPr>
          <w:p w14:paraId="5C3CDE0E"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Admission Report for SC Veterans</w:t>
            </w:r>
          </w:p>
        </w:tc>
      </w:tr>
      <w:tr w:rsidR="00631E11" w:rsidRPr="00552F60" w14:paraId="5C3CDE12" w14:textId="77777777" w:rsidTr="005F7F65">
        <w:tc>
          <w:tcPr>
            <w:tcW w:w="4428" w:type="dxa"/>
          </w:tcPr>
          <w:p w14:paraId="5C3CDE10" w14:textId="77777777" w:rsidR="00631E11" w:rsidRPr="005F7F65" w:rsidRDefault="00631E11" w:rsidP="005F7F65">
            <w:pPr>
              <w:rPr>
                <w:rFonts w:ascii="Arial" w:hAnsi="Arial" w:cs="Arial"/>
                <w:sz w:val="20"/>
                <w:szCs w:val="20"/>
              </w:rPr>
            </w:pPr>
            <w:r w:rsidRPr="005F7F65">
              <w:rPr>
                <w:rFonts w:ascii="Arial" w:hAnsi="Arial" w:cs="Arial"/>
                <w:sz w:val="20"/>
                <w:szCs w:val="20"/>
              </w:rPr>
              <w:t>AMIS 290 for the Regional Office</w:t>
            </w:r>
          </w:p>
        </w:tc>
        <w:tc>
          <w:tcPr>
            <w:tcW w:w="4680" w:type="dxa"/>
          </w:tcPr>
          <w:p w14:paraId="5C3CDE1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AMIS 290</w:t>
            </w:r>
          </w:p>
        </w:tc>
      </w:tr>
      <w:tr w:rsidR="00631E11" w:rsidRPr="00552F60" w14:paraId="5C3CDE15" w14:textId="77777777" w:rsidTr="005F7F65">
        <w:tc>
          <w:tcPr>
            <w:tcW w:w="4428" w:type="dxa"/>
          </w:tcPr>
          <w:p w14:paraId="5C3CDE13" w14:textId="77777777" w:rsidR="00631E11" w:rsidRPr="005F7F65" w:rsidRDefault="00631E11" w:rsidP="005F7F65">
            <w:pPr>
              <w:rPr>
                <w:rFonts w:ascii="Arial" w:hAnsi="Arial" w:cs="Arial"/>
                <w:sz w:val="20"/>
                <w:szCs w:val="20"/>
              </w:rPr>
            </w:pPr>
            <w:r w:rsidRPr="005F7F65">
              <w:rPr>
                <w:rFonts w:ascii="Arial" w:hAnsi="Arial" w:cs="Arial"/>
                <w:sz w:val="20"/>
                <w:szCs w:val="20"/>
              </w:rPr>
              <w:t>Beneficiary Information Status Inquiry</w:t>
            </w:r>
          </w:p>
        </w:tc>
        <w:tc>
          <w:tcPr>
            <w:tcW w:w="4680" w:type="dxa"/>
          </w:tcPr>
          <w:p w14:paraId="5C3CDE14"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Status Inquiry</w:t>
            </w:r>
          </w:p>
        </w:tc>
      </w:tr>
      <w:tr w:rsidR="00631E11" w:rsidRPr="00552F60" w14:paraId="5C3CDE18" w14:textId="77777777" w:rsidTr="005F7F65">
        <w:tc>
          <w:tcPr>
            <w:tcW w:w="4428" w:type="dxa"/>
          </w:tcPr>
          <w:p w14:paraId="5C3CDE16"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(all exams)</w:t>
            </w:r>
          </w:p>
        </w:tc>
        <w:tc>
          <w:tcPr>
            <w:tcW w:w="4680" w:type="dxa"/>
          </w:tcPr>
          <w:p w14:paraId="5C3CDE17"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Cancel ALL Exams</w:t>
            </w:r>
          </w:p>
        </w:tc>
      </w:tr>
      <w:tr w:rsidR="00631E11" w:rsidRPr="00552F60" w14:paraId="5C3CDE1B" w14:textId="77777777" w:rsidTr="005F7F65">
        <w:tc>
          <w:tcPr>
            <w:tcW w:w="4428" w:type="dxa"/>
          </w:tcPr>
          <w:p w14:paraId="5C3CDE19"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(selected exams)</w:t>
            </w:r>
          </w:p>
        </w:tc>
        <w:tc>
          <w:tcPr>
            <w:tcW w:w="4680" w:type="dxa"/>
          </w:tcPr>
          <w:p w14:paraId="5C3CDE1A"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Select Exam – View Exam – Cancel This Exam</w:t>
            </w:r>
          </w:p>
        </w:tc>
      </w:tr>
      <w:tr w:rsidR="00631E11" w:rsidRPr="00552F60" w14:paraId="5C3CDE1E" w14:textId="77777777" w:rsidTr="005F7F65">
        <w:tc>
          <w:tcPr>
            <w:tcW w:w="4428" w:type="dxa"/>
          </w:tcPr>
          <w:p w14:paraId="5C3CDE1C" w14:textId="77777777" w:rsidR="00631E11" w:rsidRPr="005F7F65" w:rsidRDefault="00631E11" w:rsidP="005F7F65">
            <w:pPr>
              <w:rPr>
                <w:rFonts w:ascii="Arial" w:hAnsi="Arial" w:cs="Arial"/>
                <w:sz w:val="20"/>
                <w:szCs w:val="20"/>
              </w:rPr>
            </w:pPr>
            <w:r w:rsidRPr="005F7F65">
              <w:rPr>
                <w:rFonts w:ascii="Arial" w:hAnsi="Arial" w:cs="Arial"/>
                <w:sz w:val="20"/>
                <w:szCs w:val="20"/>
              </w:rPr>
              <w:t>Detailed Inpatient Inquiry</w:t>
            </w:r>
          </w:p>
        </w:tc>
        <w:tc>
          <w:tcPr>
            <w:tcW w:w="4680" w:type="dxa"/>
          </w:tcPr>
          <w:p w14:paraId="5C3CDE1D"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Reports – Detailed </w:t>
            </w:r>
            <w:proofErr w:type="spellStart"/>
            <w:r w:rsidRPr="005F7F65">
              <w:rPr>
                <w:rFonts w:ascii="Arial" w:hAnsi="Arial" w:cs="Arial"/>
                <w:sz w:val="20"/>
                <w:szCs w:val="20"/>
              </w:rPr>
              <w:t>Inpt</w:t>
            </w:r>
            <w:proofErr w:type="spellEnd"/>
            <w:r w:rsidRPr="005F7F65">
              <w:rPr>
                <w:rFonts w:ascii="Arial" w:hAnsi="Arial" w:cs="Arial"/>
                <w:sz w:val="20"/>
                <w:szCs w:val="20"/>
              </w:rPr>
              <w:t>. Inquiry</w:t>
            </w:r>
          </w:p>
        </w:tc>
      </w:tr>
      <w:tr w:rsidR="00631E11" w:rsidRPr="00552F60" w14:paraId="5C3CDE21" w14:textId="77777777" w:rsidTr="005F7F65">
        <w:tc>
          <w:tcPr>
            <w:tcW w:w="4428" w:type="dxa"/>
          </w:tcPr>
          <w:p w14:paraId="5C3CDE1F" w14:textId="77777777" w:rsidR="00631E11" w:rsidRPr="005F7F65" w:rsidRDefault="00631E11" w:rsidP="005F7F65">
            <w:pPr>
              <w:rPr>
                <w:rFonts w:ascii="Arial" w:hAnsi="Arial" w:cs="Arial"/>
                <w:sz w:val="20"/>
                <w:szCs w:val="20"/>
              </w:rPr>
            </w:pPr>
            <w:r w:rsidRPr="005F7F65">
              <w:rPr>
                <w:rFonts w:ascii="Arial" w:hAnsi="Arial" w:cs="Arial"/>
                <w:sz w:val="20"/>
                <w:szCs w:val="20"/>
              </w:rPr>
              <w:t>Discharge Report (A&amp;A, Pension, Service Connected, All)</w:t>
            </w:r>
          </w:p>
        </w:tc>
        <w:tc>
          <w:tcPr>
            <w:tcW w:w="4680" w:type="dxa"/>
          </w:tcPr>
          <w:p w14:paraId="5C3CDE20"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Discharge Report (A&amp;A, Pension, SC, All)</w:t>
            </w:r>
          </w:p>
        </w:tc>
      </w:tr>
      <w:tr w:rsidR="00631E11" w:rsidRPr="00552F60" w14:paraId="5C3CDE24" w14:textId="77777777" w:rsidTr="005F7F65">
        <w:tc>
          <w:tcPr>
            <w:tcW w:w="4428" w:type="dxa"/>
          </w:tcPr>
          <w:p w14:paraId="5C3CDE22" w14:textId="77777777" w:rsidR="00631E11" w:rsidRPr="005F7F65" w:rsidRDefault="00631E11" w:rsidP="005F7F65">
            <w:pPr>
              <w:rPr>
                <w:rFonts w:ascii="Arial" w:hAnsi="Arial" w:cs="Arial"/>
                <w:sz w:val="20"/>
                <w:szCs w:val="20"/>
              </w:rPr>
            </w:pPr>
            <w:r w:rsidRPr="005F7F65">
              <w:rPr>
                <w:rFonts w:ascii="Arial" w:hAnsi="Arial" w:cs="Arial"/>
                <w:sz w:val="20"/>
                <w:szCs w:val="20"/>
              </w:rPr>
              <w:t>Edit 7131 Remarks</w:t>
            </w:r>
          </w:p>
        </w:tc>
        <w:tc>
          <w:tcPr>
            <w:tcW w:w="4680" w:type="dxa"/>
          </w:tcPr>
          <w:p w14:paraId="5C3CDE23"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View/Edit Selected Request</w:t>
            </w:r>
          </w:p>
        </w:tc>
      </w:tr>
      <w:tr w:rsidR="00631E11" w:rsidRPr="00552F60" w14:paraId="5C3CDE27" w14:textId="77777777" w:rsidTr="005F7F65">
        <w:tc>
          <w:tcPr>
            <w:tcW w:w="4428" w:type="dxa"/>
          </w:tcPr>
          <w:p w14:paraId="5C3CDE25" w14:textId="77777777" w:rsidR="00631E11" w:rsidRPr="005F7F65" w:rsidRDefault="00631E11" w:rsidP="005F7F65">
            <w:pPr>
              <w:rPr>
                <w:rFonts w:ascii="Arial" w:hAnsi="Arial" w:cs="Arial"/>
                <w:sz w:val="20"/>
                <w:szCs w:val="20"/>
              </w:rPr>
            </w:pPr>
            <w:r w:rsidRPr="005F7F65">
              <w:rPr>
                <w:rFonts w:ascii="Arial" w:hAnsi="Arial" w:cs="Arial"/>
                <w:sz w:val="20"/>
                <w:szCs w:val="20"/>
              </w:rPr>
              <w:t>Edit C&amp;P Request Information</w:t>
            </w:r>
          </w:p>
        </w:tc>
        <w:tc>
          <w:tcPr>
            <w:tcW w:w="4680" w:type="dxa"/>
          </w:tcPr>
          <w:p w14:paraId="5C3CDE26"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w:t>
            </w:r>
          </w:p>
        </w:tc>
      </w:tr>
      <w:tr w:rsidR="00631E11" w:rsidRPr="00552F60" w14:paraId="5C3CDE2A" w14:textId="77777777" w:rsidTr="005F7F65">
        <w:tc>
          <w:tcPr>
            <w:tcW w:w="4428" w:type="dxa"/>
          </w:tcPr>
          <w:p w14:paraId="5C3CDE28" w14:textId="77777777" w:rsidR="00631E11" w:rsidRPr="005F7F65" w:rsidRDefault="00631E11" w:rsidP="005F7F65">
            <w:pPr>
              <w:rPr>
                <w:rFonts w:ascii="Arial" w:hAnsi="Arial" w:cs="Arial"/>
                <w:sz w:val="20"/>
                <w:szCs w:val="20"/>
              </w:rPr>
            </w:pPr>
            <w:r w:rsidRPr="005F7F65">
              <w:rPr>
                <w:rFonts w:ascii="Arial" w:hAnsi="Arial" w:cs="Arial"/>
                <w:sz w:val="20"/>
                <w:szCs w:val="20"/>
              </w:rPr>
              <w:t>Edit Patient Address Information</w:t>
            </w:r>
          </w:p>
        </w:tc>
        <w:tc>
          <w:tcPr>
            <w:tcW w:w="4680" w:type="dxa"/>
          </w:tcPr>
          <w:p w14:paraId="5C3CDE29" w14:textId="77777777" w:rsidR="00631E11" w:rsidRPr="005F7F65" w:rsidRDefault="00631E11" w:rsidP="005F7F65">
            <w:pPr>
              <w:rPr>
                <w:rFonts w:ascii="Arial" w:hAnsi="Arial" w:cs="Arial"/>
                <w:sz w:val="20"/>
                <w:szCs w:val="20"/>
              </w:rPr>
            </w:pPr>
            <w:r w:rsidRPr="005F7F65">
              <w:rPr>
                <w:rFonts w:ascii="Arial" w:hAnsi="Arial" w:cs="Arial"/>
                <w:sz w:val="20"/>
                <w:szCs w:val="20"/>
              </w:rPr>
              <w:t>Admin – Edit Address Information</w:t>
            </w:r>
          </w:p>
        </w:tc>
      </w:tr>
      <w:tr w:rsidR="00631E11" w:rsidRPr="00552F60" w14:paraId="5C3CDE2D" w14:textId="77777777" w:rsidTr="005F7F65">
        <w:tc>
          <w:tcPr>
            <w:tcW w:w="4428" w:type="dxa"/>
          </w:tcPr>
          <w:p w14:paraId="5C3CDE2B" w14:textId="77777777" w:rsidR="00631E11" w:rsidRPr="005F7F65" w:rsidRDefault="00631E11" w:rsidP="005F7F65">
            <w:pPr>
              <w:rPr>
                <w:rFonts w:ascii="Arial" w:hAnsi="Arial" w:cs="Arial"/>
                <w:sz w:val="20"/>
                <w:szCs w:val="20"/>
              </w:rPr>
            </w:pPr>
            <w:r w:rsidRPr="005F7F65">
              <w:rPr>
                <w:rFonts w:ascii="Arial" w:hAnsi="Arial" w:cs="Arial"/>
                <w:sz w:val="20"/>
                <w:szCs w:val="20"/>
              </w:rPr>
              <w:t>Enter a C&amp;P Exam Request</w:t>
            </w:r>
          </w:p>
        </w:tc>
        <w:tc>
          <w:tcPr>
            <w:tcW w:w="4680" w:type="dxa"/>
          </w:tcPr>
          <w:p w14:paraId="5C3CDE2C"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Add a New Request</w:t>
            </w:r>
          </w:p>
        </w:tc>
      </w:tr>
      <w:tr w:rsidR="00631E11" w:rsidRPr="00552F60" w14:paraId="5C3CDE30" w14:textId="77777777" w:rsidTr="005F7F65">
        <w:tc>
          <w:tcPr>
            <w:tcW w:w="4428" w:type="dxa"/>
          </w:tcPr>
          <w:p w14:paraId="5C3CDE2E" w14:textId="77777777" w:rsidR="00631E11" w:rsidRPr="005F7F65" w:rsidRDefault="00631E11" w:rsidP="005F7F65">
            <w:pPr>
              <w:rPr>
                <w:rFonts w:ascii="Arial" w:hAnsi="Arial" w:cs="Arial"/>
                <w:sz w:val="20"/>
                <w:szCs w:val="20"/>
              </w:rPr>
            </w:pPr>
            <w:r w:rsidRPr="005F7F65">
              <w:rPr>
                <w:rFonts w:ascii="Arial" w:hAnsi="Arial" w:cs="Arial"/>
                <w:sz w:val="20"/>
                <w:szCs w:val="20"/>
              </w:rPr>
              <w:t>Full Patient Profile MAS</w:t>
            </w:r>
          </w:p>
        </w:tc>
        <w:tc>
          <w:tcPr>
            <w:tcW w:w="4680" w:type="dxa"/>
          </w:tcPr>
          <w:p w14:paraId="5C3CDE2F"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Patient Profile MAS (Full)</w:t>
            </w:r>
          </w:p>
        </w:tc>
      </w:tr>
      <w:tr w:rsidR="00631E11" w:rsidRPr="00552F60" w14:paraId="5C3CDE33" w14:textId="77777777" w:rsidTr="005F7F65">
        <w:tc>
          <w:tcPr>
            <w:tcW w:w="4428" w:type="dxa"/>
          </w:tcPr>
          <w:p w14:paraId="5C3CDE31" w14:textId="77777777" w:rsidR="00631E11" w:rsidRPr="005F7F65" w:rsidRDefault="00631E11" w:rsidP="005F7F65">
            <w:pPr>
              <w:rPr>
                <w:rFonts w:ascii="Arial" w:hAnsi="Arial" w:cs="Arial"/>
                <w:sz w:val="20"/>
                <w:szCs w:val="20"/>
              </w:rPr>
            </w:pPr>
            <w:r w:rsidRPr="005F7F65">
              <w:rPr>
                <w:rFonts w:ascii="Arial" w:hAnsi="Arial" w:cs="Arial"/>
                <w:sz w:val="20"/>
                <w:szCs w:val="20"/>
              </w:rPr>
              <w:t>HS Health Summary Menu</w:t>
            </w:r>
          </w:p>
        </w:tc>
        <w:tc>
          <w:tcPr>
            <w:tcW w:w="4680" w:type="dxa"/>
          </w:tcPr>
          <w:p w14:paraId="5C3CDE32"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tab</w:t>
            </w:r>
          </w:p>
        </w:tc>
      </w:tr>
      <w:tr w:rsidR="00631E11" w:rsidRPr="00552F60" w14:paraId="5C3CDE36" w14:textId="77777777" w:rsidTr="005F7F65">
        <w:tc>
          <w:tcPr>
            <w:tcW w:w="4428" w:type="dxa"/>
          </w:tcPr>
          <w:p w14:paraId="5C3CDE34" w14:textId="77777777" w:rsidR="00631E11" w:rsidRPr="005F7F65" w:rsidRDefault="00631E11" w:rsidP="005F7F65">
            <w:pPr>
              <w:rPr>
                <w:rFonts w:ascii="Arial" w:hAnsi="Arial" w:cs="Arial"/>
                <w:sz w:val="20"/>
                <w:szCs w:val="20"/>
              </w:rPr>
            </w:pPr>
            <w:r w:rsidRPr="005F7F65">
              <w:rPr>
                <w:rFonts w:ascii="Arial" w:hAnsi="Arial" w:cs="Arial"/>
                <w:sz w:val="20"/>
                <w:szCs w:val="20"/>
              </w:rPr>
              <w:t>Incompetent Veterans Report</w:t>
            </w:r>
          </w:p>
        </w:tc>
        <w:tc>
          <w:tcPr>
            <w:tcW w:w="4680" w:type="dxa"/>
          </w:tcPr>
          <w:p w14:paraId="5C3CDE35"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Incompetent Veterans Report</w:t>
            </w:r>
          </w:p>
        </w:tc>
      </w:tr>
      <w:tr w:rsidR="00631E11" w:rsidRPr="00552F60" w14:paraId="5C3CDE39" w14:textId="77777777" w:rsidTr="005F7F65">
        <w:tc>
          <w:tcPr>
            <w:tcW w:w="4428" w:type="dxa"/>
          </w:tcPr>
          <w:p w14:paraId="5C3CDE37" w14:textId="77777777" w:rsidR="00631E11" w:rsidRPr="005F7F65" w:rsidRDefault="00631E11" w:rsidP="005F7F65">
            <w:pPr>
              <w:rPr>
                <w:rFonts w:ascii="Arial" w:hAnsi="Arial" w:cs="Arial"/>
                <w:sz w:val="20"/>
                <w:szCs w:val="20"/>
              </w:rPr>
            </w:pPr>
            <w:r w:rsidRPr="005F7F65">
              <w:rPr>
                <w:rFonts w:ascii="Arial" w:hAnsi="Arial" w:cs="Arial"/>
                <w:sz w:val="20"/>
                <w:szCs w:val="20"/>
              </w:rPr>
              <w:t>INPT Detailed Inpatient Inquiry</w:t>
            </w:r>
          </w:p>
        </w:tc>
        <w:tc>
          <w:tcPr>
            <w:tcW w:w="4680" w:type="dxa"/>
          </w:tcPr>
          <w:p w14:paraId="5C3CDE38"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Reports – Detailed </w:t>
            </w:r>
            <w:proofErr w:type="spellStart"/>
            <w:r w:rsidRPr="005F7F65">
              <w:rPr>
                <w:rFonts w:ascii="Arial" w:hAnsi="Arial" w:cs="Arial"/>
                <w:sz w:val="20"/>
                <w:szCs w:val="20"/>
              </w:rPr>
              <w:t>Inpt</w:t>
            </w:r>
            <w:proofErr w:type="spellEnd"/>
            <w:r w:rsidRPr="005F7F65">
              <w:rPr>
                <w:rFonts w:ascii="Arial" w:hAnsi="Arial" w:cs="Arial"/>
                <w:sz w:val="20"/>
                <w:szCs w:val="20"/>
              </w:rPr>
              <w:t>. Inquiry</w:t>
            </w:r>
          </w:p>
        </w:tc>
      </w:tr>
      <w:tr w:rsidR="00631E11" w:rsidRPr="00552F60" w14:paraId="5C3CDE3C" w14:textId="77777777" w:rsidTr="005F7F65">
        <w:tc>
          <w:tcPr>
            <w:tcW w:w="4428" w:type="dxa"/>
          </w:tcPr>
          <w:p w14:paraId="5C3CDE3A" w14:textId="77777777" w:rsidR="00631E11" w:rsidRPr="005F7F65" w:rsidRDefault="00631E11" w:rsidP="005F7F65">
            <w:pPr>
              <w:rPr>
                <w:rFonts w:ascii="Arial" w:hAnsi="Arial" w:cs="Arial"/>
                <w:sz w:val="20"/>
                <w:szCs w:val="20"/>
              </w:rPr>
            </w:pPr>
            <w:r w:rsidRPr="005F7F65">
              <w:rPr>
                <w:rFonts w:ascii="Arial" w:hAnsi="Arial" w:cs="Arial"/>
                <w:sz w:val="20"/>
                <w:szCs w:val="20"/>
              </w:rPr>
              <w:t>INQ Patient Inquiry</w:t>
            </w:r>
          </w:p>
        </w:tc>
        <w:tc>
          <w:tcPr>
            <w:tcW w:w="4680" w:type="dxa"/>
          </w:tcPr>
          <w:p w14:paraId="5C3CDE3B"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Pt. Inquiry</w:t>
            </w:r>
          </w:p>
        </w:tc>
      </w:tr>
      <w:tr w:rsidR="00631E11" w:rsidRPr="00552F60" w14:paraId="5C3CDE3F" w14:textId="77777777" w:rsidTr="005F7F65">
        <w:tc>
          <w:tcPr>
            <w:tcW w:w="4428" w:type="dxa"/>
          </w:tcPr>
          <w:p w14:paraId="5C3CDE3D" w14:textId="77777777" w:rsidR="00631E11" w:rsidRPr="005F7F65" w:rsidRDefault="00631E11" w:rsidP="005F7F65">
            <w:pPr>
              <w:rPr>
                <w:rFonts w:ascii="Arial" w:hAnsi="Arial" w:cs="Arial"/>
                <w:sz w:val="20"/>
                <w:szCs w:val="20"/>
              </w:rPr>
            </w:pPr>
            <w:r w:rsidRPr="005F7F65">
              <w:rPr>
                <w:rFonts w:ascii="Arial" w:hAnsi="Arial" w:cs="Arial"/>
                <w:sz w:val="20"/>
                <w:szCs w:val="20"/>
              </w:rPr>
              <w:t>Inquiry for C&amp;P Requests</w:t>
            </w:r>
          </w:p>
        </w:tc>
        <w:tc>
          <w:tcPr>
            <w:tcW w:w="4680" w:type="dxa"/>
          </w:tcPr>
          <w:p w14:paraId="5C3CDE3E"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Status Inquiry</w:t>
            </w:r>
          </w:p>
        </w:tc>
      </w:tr>
      <w:tr w:rsidR="00631E11" w:rsidRPr="00552F60" w14:paraId="5C3CDE42" w14:textId="77777777" w:rsidTr="005F7F65">
        <w:tc>
          <w:tcPr>
            <w:tcW w:w="4428" w:type="dxa"/>
          </w:tcPr>
          <w:p w14:paraId="5C3CDE40" w14:textId="77777777" w:rsidR="00631E11" w:rsidRPr="005F7F65" w:rsidRDefault="00631E11" w:rsidP="005F7F65">
            <w:pPr>
              <w:rPr>
                <w:rFonts w:ascii="Arial" w:hAnsi="Arial" w:cs="Arial"/>
                <w:sz w:val="20"/>
                <w:szCs w:val="20"/>
              </w:rPr>
            </w:pPr>
            <w:r w:rsidRPr="005F7F65">
              <w:rPr>
                <w:rFonts w:ascii="Arial" w:hAnsi="Arial" w:cs="Arial"/>
                <w:sz w:val="20"/>
                <w:szCs w:val="20"/>
              </w:rPr>
              <w:lastRenderedPageBreak/>
              <w:t>Insufficient Exam Report</w:t>
            </w:r>
          </w:p>
        </w:tc>
        <w:tc>
          <w:tcPr>
            <w:tcW w:w="4680" w:type="dxa"/>
          </w:tcPr>
          <w:p w14:paraId="5C3CDE4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Insufficient Exam Report</w:t>
            </w:r>
          </w:p>
        </w:tc>
      </w:tr>
      <w:tr w:rsidR="00631E11" w:rsidRPr="00552F60" w14:paraId="5C3CDE45" w14:textId="77777777" w:rsidTr="005F7F65">
        <w:tc>
          <w:tcPr>
            <w:tcW w:w="4428" w:type="dxa"/>
          </w:tcPr>
          <w:p w14:paraId="5C3CDE43" w14:textId="77777777" w:rsidR="00631E11" w:rsidRPr="005F7F65" w:rsidRDefault="00631E11" w:rsidP="005F7F65">
            <w:pPr>
              <w:rPr>
                <w:rFonts w:ascii="Arial" w:hAnsi="Arial" w:cs="Arial"/>
                <w:sz w:val="20"/>
                <w:szCs w:val="20"/>
              </w:rPr>
            </w:pPr>
            <w:r w:rsidRPr="005F7F65">
              <w:rPr>
                <w:rFonts w:ascii="Arial" w:hAnsi="Arial" w:cs="Arial"/>
                <w:sz w:val="20"/>
                <w:szCs w:val="20"/>
              </w:rPr>
              <w:t>LAB Interim Report</w:t>
            </w:r>
          </w:p>
        </w:tc>
        <w:tc>
          <w:tcPr>
            <w:tcW w:w="4680" w:type="dxa"/>
          </w:tcPr>
          <w:p w14:paraId="5C3CDE44" w14:textId="77777777" w:rsidR="00631E11" w:rsidRPr="005F7F65" w:rsidRDefault="00631E11" w:rsidP="005F7F65">
            <w:pPr>
              <w:rPr>
                <w:rFonts w:ascii="Arial" w:hAnsi="Arial" w:cs="Arial"/>
                <w:sz w:val="20"/>
                <w:szCs w:val="20"/>
              </w:rPr>
            </w:pPr>
            <w:r w:rsidRPr="005F7F65">
              <w:rPr>
                <w:rFonts w:ascii="Arial" w:hAnsi="Arial" w:cs="Arial"/>
                <w:sz w:val="20"/>
                <w:szCs w:val="20"/>
              </w:rPr>
              <w:t>Clinical Documents – Lab tab</w:t>
            </w:r>
          </w:p>
        </w:tc>
      </w:tr>
      <w:tr w:rsidR="00631E11" w:rsidRPr="00552F60" w14:paraId="5C3CDE48" w14:textId="77777777" w:rsidTr="005F7F65">
        <w:tc>
          <w:tcPr>
            <w:tcW w:w="4428" w:type="dxa"/>
          </w:tcPr>
          <w:p w14:paraId="5C3CDE46" w14:textId="77777777" w:rsidR="00631E11" w:rsidRPr="005F7F65" w:rsidRDefault="00631E11" w:rsidP="00397BFA">
            <w:pPr>
              <w:rPr>
                <w:rFonts w:ascii="Arial" w:hAnsi="Arial" w:cs="Arial"/>
                <w:sz w:val="20"/>
                <w:szCs w:val="20"/>
              </w:rPr>
            </w:pPr>
            <w:r w:rsidRPr="005F7F65">
              <w:rPr>
                <w:rFonts w:ascii="Arial" w:hAnsi="Arial" w:cs="Arial"/>
                <w:sz w:val="20"/>
                <w:szCs w:val="20"/>
              </w:rPr>
              <w:t>NHE Network Health Exchange Options</w:t>
            </w:r>
          </w:p>
        </w:tc>
        <w:tc>
          <w:tcPr>
            <w:tcW w:w="4680" w:type="dxa"/>
          </w:tcPr>
          <w:p w14:paraId="5C3CDE47"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4B" w14:textId="77777777" w:rsidTr="005F7F65">
        <w:tc>
          <w:tcPr>
            <w:tcW w:w="4428" w:type="dxa"/>
          </w:tcPr>
          <w:p w14:paraId="5C3CDE49" w14:textId="77777777" w:rsidR="00631E11" w:rsidRPr="005F7F65" w:rsidRDefault="00631E11" w:rsidP="00397BFA">
            <w:pPr>
              <w:rPr>
                <w:rFonts w:ascii="Arial" w:hAnsi="Arial" w:cs="Arial"/>
                <w:sz w:val="20"/>
                <w:szCs w:val="20"/>
              </w:rPr>
            </w:pPr>
            <w:r w:rsidRPr="005F7F65">
              <w:rPr>
                <w:rFonts w:ascii="Arial" w:hAnsi="Arial" w:cs="Arial"/>
                <w:sz w:val="20"/>
                <w:szCs w:val="20"/>
              </w:rPr>
              <w:t>NOTE Print Document Menu</w:t>
            </w:r>
          </w:p>
        </w:tc>
        <w:tc>
          <w:tcPr>
            <w:tcW w:w="4680" w:type="dxa"/>
          </w:tcPr>
          <w:p w14:paraId="5C3CDE4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Notes tab</w:t>
            </w:r>
          </w:p>
        </w:tc>
      </w:tr>
      <w:tr w:rsidR="00631E11" w:rsidRPr="00552F60" w14:paraId="5C3CDE4E" w14:textId="77777777" w:rsidTr="005F7F65">
        <w:tc>
          <w:tcPr>
            <w:tcW w:w="4428" w:type="dxa"/>
          </w:tcPr>
          <w:p w14:paraId="5C3CDE4C" w14:textId="77777777" w:rsidR="00631E11" w:rsidRPr="005F7F65" w:rsidRDefault="00631E11" w:rsidP="00397BFA">
            <w:pPr>
              <w:rPr>
                <w:rFonts w:ascii="Arial" w:hAnsi="Arial" w:cs="Arial"/>
                <w:sz w:val="20"/>
                <w:szCs w:val="20"/>
              </w:rPr>
            </w:pPr>
            <w:r w:rsidRPr="005F7F65">
              <w:rPr>
                <w:rFonts w:ascii="Arial" w:hAnsi="Arial" w:cs="Arial"/>
                <w:sz w:val="20"/>
                <w:szCs w:val="20"/>
              </w:rPr>
              <w:t>OP Operation Report</w:t>
            </w:r>
          </w:p>
        </w:tc>
        <w:tc>
          <w:tcPr>
            <w:tcW w:w="4680" w:type="dxa"/>
          </w:tcPr>
          <w:p w14:paraId="5C3CDE4D" w14:textId="77777777" w:rsidR="00631E11" w:rsidRPr="005F7F65" w:rsidRDefault="00631E11" w:rsidP="00715505">
            <w:pPr>
              <w:rPr>
                <w:rFonts w:ascii="Arial" w:hAnsi="Arial" w:cs="Arial"/>
                <w:sz w:val="20"/>
                <w:szCs w:val="20"/>
              </w:rPr>
            </w:pPr>
            <w:r w:rsidRPr="005F7F65">
              <w:rPr>
                <w:rFonts w:ascii="Arial" w:hAnsi="Arial" w:cs="Arial"/>
                <w:sz w:val="20"/>
                <w:szCs w:val="20"/>
              </w:rPr>
              <w:t>Reports – Surgery Report</w:t>
            </w:r>
          </w:p>
        </w:tc>
      </w:tr>
      <w:tr w:rsidR="00631E11" w:rsidRPr="00552F60" w14:paraId="5C3CDE51" w14:textId="77777777" w:rsidTr="005F7F65">
        <w:tc>
          <w:tcPr>
            <w:tcW w:w="4428" w:type="dxa"/>
          </w:tcPr>
          <w:p w14:paraId="5C3CDE4F" w14:textId="77777777" w:rsidR="00631E11" w:rsidRPr="005F7F65" w:rsidRDefault="00631E11" w:rsidP="00397BFA">
            <w:pPr>
              <w:rPr>
                <w:rFonts w:ascii="Arial" w:hAnsi="Arial" w:cs="Arial"/>
                <w:sz w:val="20"/>
                <w:szCs w:val="20"/>
              </w:rPr>
            </w:pPr>
            <w:r w:rsidRPr="005F7F65">
              <w:rPr>
                <w:rFonts w:ascii="Arial" w:hAnsi="Arial" w:cs="Arial"/>
                <w:sz w:val="20"/>
                <w:szCs w:val="20"/>
              </w:rPr>
              <w:t>PDX Patient Data Exchange</w:t>
            </w:r>
          </w:p>
        </w:tc>
        <w:tc>
          <w:tcPr>
            <w:tcW w:w="4680" w:type="dxa"/>
          </w:tcPr>
          <w:p w14:paraId="5C3CDE50"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54" w14:textId="77777777" w:rsidTr="005F7F65">
        <w:tc>
          <w:tcPr>
            <w:tcW w:w="4428" w:type="dxa"/>
          </w:tcPr>
          <w:p w14:paraId="5C3CDE52" w14:textId="77777777" w:rsidR="00631E11" w:rsidRPr="005F7F65" w:rsidRDefault="00631E11" w:rsidP="00397BFA">
            <w:pPr>
              <w:rPr>
                <w:rFonts w:ascii="Arial" w:hAnsi="Arial" w:cs="Arial"/>
                <w:sz w:val="20"/>
                <w:szCs w:val="20"/>
              </w:rPr>
            </w:pPr>
            <w:r w:rsidRPr="005F7F65">
              <w:rPr>
                <w:rFonts w:ascii="Arial" w:hAnsi="Arial" w:cs="Arial"/>
                <w:sz w:val="20"/>
                <w:szCs w:val="20"/>
              </w:rPr>
              <w:t>Pending C&amp;P Exams Report</w:t>
            </w:r>
          </w:p>
        </w:tc>
        <w:tc>
          <w:tcPr>
            <w:tcW w:w="4680" w:type="dxa"/>
          </w:tcPr>
          <w:p w14:paraId="5C3CDE53"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C&amp;P Exams</w:t>
            </w:r>
          </w:p>
        </w:tc>
      </w:tr>
      <w:tr w:rsidR="00631E11" w:rsidRPr="00552F60" w14:paraId="5C3CDE57" w14:textId="77777777" w:rsidTr="005F7F65">
        <w:tc>
          <w:tcPr>
            <w:tcW w:w="4428" w:type="dxa"/>
          </w:tcPr>
          <w:p w14:paraId="5C3CDE55" w14:textId="77777777" w:rsidR="00631E11" w:rsidRPr="005F7F65" w:rsidRDefault="00631E11" w:rsidP="00397BFA">
            <w:pPr>
              <w:rPr>
                <w:rFonts w:ascii="Arial" w:hAnsi="Arial" w:cs="Arial"/>
                <w:sz w:val="20"/>
                <w:szCs w:val="20"/>
              </w:rPr>
            </w:pPr>
            <w:r w:rsidRPr="005F7F65">
              <w:rPr>
                <w:rFonts w:ascii="Arial" w:hAnsi="Arial" w:cs="Arial"/>
                <w:sz w:val="20"/>
                <w:szCs w:val="20"/>
              </w:rPr>
              <w:t>Pending Form 7131 Requests Report</w:t>
            </w:r>
          </w:p>
        </w:tc>
        <w:tc>
          <w:tcPr>
            <w:tcW w:w="4680" w:type="dxa"/>
          </w:tcPr>
          <w:p w14:paraId="5C3CDE56"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Form 7131 Requests</w:t>
            </w:r>
          </w:p>
        </w:tc>
      </w:tr>
      <w:tr w:rsidR="00631E11" w:rsidRPr="00552F60" w14:paraId="5C3CDE5A" w14:textId="77777777" w:rsidTr="005F7F65">
        <w:tc>
          <w:tcPr>
            <w:tcW w:w="4428" w:type="dxa"/>
          </w:tcPr>
          <w:p w14:paraId="5C3CDE58" w14:textId="77777777" w:rsidR="00631E11" w:rsidRPr="005F7F65" w:rsidRDefault="00631E11" w:rsidP="00397BFA">
            <w:pPr>
              <w:rPr>
                <w:rFonts w:ascii="Arial" w:hAnsi="Arial" w:cs="Arial"/>
                <w:sz w:val="20"/>
                <w:szCs w:val="20"/>
              </w:rPr>
            </w:pPr>
            <w:r w:rsidRPr="005F7F65">
              <w:rPr>
                <w:rFonts w:ascii="Arial" w:hAnsi="Arial" w:cs="Arial"/>
                <w:sz w:val="20"/>
                <w:szCs w:val="20"/>
              </w:rPr>
              <w:t>Print C&amp;P Final Report (Manual)</w:t>
            </w:r>
          </w:p>
        </w:tc>
        <w:tc>
          <w:tcPr>
            <w:tcW w:w="4680" w:type="dxa"/>
          </w:tcPr>
          <w:p w14:paraId="5C3CDE59" w14:textId="77777777" w:rsidR="00631E11" w:rsidRPr="005F7F65" w:rsidRDefault="00631E11" w:rsidP="00715505">
            <w:pPr>
              <w:rPr>
                <w:rFonts w:ascii="Arial" w:hAnsi="Arial" w:cs="Arial"/>
                <w:sz w:val="20"/>
                <w:szCs w:val="20"/>
              </w:rPr>
            </w:pPr>
            <w:r w:rsidRPr="005F7F65">
              <w:rPr>
                <w:rFonts w:ascii="Arial" w:hAnsi="Arial" w:cs="Arial"/>
                <w:sz w:val="20"/>
                <w:szCs w:val="20"/>
              </w:rPr>
              <w:t>Print C&amp;P Final Report (Manual)</w:t>
            </w:r>
          </w:p>
        </w:tc>
      </w:tr>
      <w:tr w:rsidR="00631E11" w:rsidRPr="00552F60" w14:paraId="5C3CDE5D" w14:textId="77777777" w:rsidTr="005F7F65">
        <w:tc>
          <w:tcPr>
            <w:tcW w:w="4428" w:type="dxa"/>
          </w:tcPr>
          <w:p w14:paraId="5C3CDE5B" w14:textId="77777777" w:rsidR="00631E11" w:rsidRPr="005F7F65" w:rsidRDefault="00631E11" w:rsidP="00397BFA">
            <w:pPr>
              <w:rPr>
                <w:rFonts w:ascii="Arial" w:hAnsi="Arial" w:cs="Arial"/>
                <w:sz w:val="20"/>
                <w:szCs w:val="20"/>
              </w:rPr>
            </w:pPr>
            <w:r w:rsidRPr="005F7F65">
              <w:rPr>
                <w:rFonts w:ascii="Arial" w:hAnsi="Arial" w:cs="Arial"/>
                <w:sz w:val="20"/>
                <w:szCs w:val="20"/>
              </w:rPr>
              <w:t>Print Exam Check List for RO</w:t>
            </w:r>
          </w:p>
        </w:tc>
        <w:tc>
          <w:tcPr>
            <w:tcW w:w="4680" w:type="dxa"/>
          </w:tcPr>
          <w:p w14:paraId="5C3CDE5C"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C&amp;P Exams Checklist</w:t>
            </w:r>
          </w:p>
        </w:tc>
      </w:tr>
      <w:tr w:rsidR="00631E11" w:rsidRPr="00552F60" w14:paraId="5C3CDE60" w14:textId="77777777" w:rsidTr="005F7F65">
        <w:tc>
          <w:tcPr>
            <w:tcW w:w="4428" w:type="dxa"/>
          </w:tcPr>
          <w:p w14:paraId="5C3CDE5E" w14:textId="77777777" w:rsidR="00631E11" w:rsidRPr="005F7F65" w:rsidRDefault="00631E11" w:rsidP="00397BFA">
            <w:pPr>
              <w:rPr>
                <w:rFonts w:ascii="Arial" w:hAnsi="Arial" w:cs="Arial"/>
                <w:sz w:val="20"/>
                <w:szCs w:val="20"/>
              </w:rPr>
            </w:pPr>
            <w:r w:rsidRPr="005F7F65">
              <w:rPr>
                <w:rFonts w:ascii="Arial" w:hAnsi="Arial" w:cs="Arial"/>
                <w:sz w:val="20"/>
                <w:szCs w:val="20"/>
              </w:rPr>
              <w:t>Re-admission Report</w:t>
            </w:r>
          </w:p>
        </w:tc>
        <w:tc>
          <w:tcPr>
            <w:tcW w:w="4680" w:type="dxa"/>
          </w:tcPr>
          <w:p w14:paraId="5C3CDE5F"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Re-Admission Report</w:t>
            </w:r>
          </w:p>
        </w:tc>
      </w:tr>
      <w:tr w:rsidR="00631E11" w:rsidRPr="00552F60" w14:paraId="5C3CDE63" w14:textId="77777777" w:rsidTr="005F7F65">
        <w:tc>
          <w:tcPr>
            <w:tcW w:w="4428" w:type="dxa"/>
          </w:tcPr>
          <w:p w14:paraId="5C3CDE61"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21-day Certificate Printing</w:t>
            </w:r>
          </w:p>
        </w:tc>
        <w:tc>
          <w:tcPr>
            <w:tcW w:w="4680" w:type="dxa"/>
          </w:tcPr>
          <w:p w14:paraId="5C3CDE62"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21 Day Certificate Printing</w:t>
            </w:r>
          </w:p>
        </w:tc>
      </w:tr>
      <w:tr w:rsidR="00631E11" w:rsidRPr="00552F60" w14:paraId="5C3CDE66" w14:textId="77777777" w:rsidTr="005F7F65">
        <w:tc>
          <w:tcPr>
            <w:tcW w:w="4428" w:type="dxa"/>
          </w:tcPr>
          <w:p w14:paraId="5C3CDE64"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Patient Inquiry</w:t>
            </w:r>
          </w:p>
        </w:tc>
        <w:tc>
          <w:tcPr>
            <w:tcW w:w="4680" w:type="dxa"/>
          </w:tcPr>
          <w:p w14:paraId="5C3CDE65" w14:textId="77777777" w:rsidR="00631E11" w:rsidRPr="005F7F65" w:rsidRDefault="00631E11" w:rsidP="00715505">
            <w:pPr>
              <w:rPr>
                <w:rFonts w:ascii="Arial" w:hAnsi="Arial" w:cs="Arial"/>
                <w:sz w:val="20"/>
                <w:szCs w:val="20"/>
              </w:rPr>
            </w:pPr>
            <w:r w:rsidRPr="005F7F65">
              <w:rPr>
                <w:rFonts w:ascii="Arial" w:hAnsi="Arial" w:cs="Arial"/>
                <w:sz w:val="20"/>
                <w:szCs w:val="20"/>
              </w:rPr>
              <w:t>Reports – Pt. Inquiry</w:t>
            </w:r>
          </w:p>
        </w:tc>
      </w:tr>
      <w:tr w:rsidR="00631E11" w:rsidRPr="00552F60" w14:paraId="5C3CDE69" w14:textId="77777777" w:rsidTr="005F7F65">
        <w:tc>
          <w:tcPr>
            <w:tcW w:w="4428" w:type="dxa"/>
          </w:tcPr>
          <w:p w14:paraId="5C3CDE67" w14:textId="77777777" w:rsidR="00631E11" w:rsidRPr="005F7F65" w:rsidRDefault="00631E11" w:rsidP="00397BFA">
            <w:pPr>
              <w:rPr>
                <w:rFonts w:ascii="Arial" w:hAnsi="Arial" w:cs="Arial"/>
                <w:sz w:val="20"/>
                <w:szCs w:val="20"/>
              </w:rPr>
            </w:pPr>
            <w:r w:rsidRPr="005F7F65">
              <w:rPr>
                <w:rFonts w:ascii="Arial" w:hAnsi="Arial" w:cs="Arial"/>
                <w:sz w:val="20"/>
                <w:szCs w:val="20"/>
              </w:rPr>
              <w:t>REG View Registration Data</w:t>
            </w:r>
          </w:p>
        </w:tc>
        <w:tc>
          <w:tcPr>
            <w:tcW w:w="4680" w:type="dxa"/>
          </w:tcPr>
          <w:p w14:paraId="5C3CDE68" w14:textId="77777777" w:rsidR="00631E11" w:rsidRPr="005F7F65" w:rsidRDefault="00631E11" w:rsidP="00715505">
            <w:pPr>
              <w:rPr>
                <w:rFonts w:ascii="Arial" w:hAnsi="Arial" w:cs="Arial"/>
                <w:sz w:val="20"/>
                <w:szCs w:val="20"/>
              </w:rPr>
            </w:pPr>
            <w:r w:rsidRPr="005F7F65">
              <w:rPr>
                <w:rFonts w:ascii="Arial" w:hAnsi="Arial" w:cs="Arial"/>
                <w:sz w:val="20"/>
                <w:szCs w:val="20"/>
              </w:rPr>
              <w:t>Reports – View Registration Data</w:t>
            </w:r>
          </w:p>
        </w:tc>
      </w:tr>
      <w:tr w:rsidR="00631E11" w:rsidRPr="00552F60" w14:paraId="5C3CDE6C" w14:textId="77777777" w:rsidTr="005F7F65">
        <w:tc>
          <w:tcPr>
            <w:tcW w:w="4428" w:type="dxa"/>
          </w:tcPr>
          <w:p w14:paraId="5C3CDE6A" w14:textId="77777777" w:rsidR="00631E11" w:rsidRPr="005F7F65" w:rsidRDefault="00631E11" w:rsidP="00397BFA">
            <w:pPr>
              <w:rPr>
                <w:rFonts w:ascii="Arial" w:hAnsi="Arial" w:cs="Arial"/>
                <w:sz w:val="20"/>
                <w:szCs w:val="20"/>
              </w:rPr>
            </w:pPr>
            <w:r w:rsidRPr="005F7F65">
              <w:rPr>
                <w:rFonts w:ascii="Arial" w:hAnsi="Arial" w:cs="Arial"/>
                <w:sz w:val="20"/>
                <w:szCs w:val="20"/>
              </w:rPr>
              <w:t>Report for Pension and A&amp;A</w:t>
            </w:r>
          </w:p>
        </w:tc>
        <w:tc>
          <w:tcPr>
            <w:tcW w:w="4680" w:type="dxa"/>
          </w:tcPr>
          <w:p w14:paraId="5C3CDE6B"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Discharge Report, select Pension or A&amp;A</w:t>
            </w:r>
          </w:p>
        </w:tc>
      </w:tr>
      <w:tr w:rsidR="00631E11" w:rsidRPr="00552F60" w14:paraId="5C3CDE6F" w14:textId="77777777" w:rsidTr="005F7F65">
        <w:tc>
          <w:tcPr>
            <w:tcW w:w="4428" w:type="dxa"/>
          </w:tcPr>
          <w:p w14:paraId="5C3CDE6D"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21-day Certificate for the RO</w:t>
            </w:r>
          </w:p>
        </w:tc>
        <w:tc>
          <w:tcPr>
            <w:tcW w:w="4680" w:type="dxa"/>
          </w:tcPr>
          <w:p w14:paraId="5C3CDE6E"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21 Day Certificate (can run with or without a patient selected)</w:t>
            </w:r>
          </w:p>
        </w:tc>
      </w:tr>
      <w:tr w:rsidR="00631E11" w:rsidRPr="00552F60" w14:paraId="5C3CDE72" w14:textId="77777777" w:rsidTr="005F7F65">
        <w:tc>
          <w:tcPr>
            <w:tcW w:w="4428" w:type="dxa"/>
          </w:tcPr>
          <w:p w14:paraId="5C3CDE70"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Notice of Discharge</w:t>
            </w:r>
          </w:p>
        </w:tc>
        <w:tc>
          <w:tcPr>
            <w:tcW w:w="4680" w:type="dxa"/>
          </w:tcPr>
          <w:p w14:paraId="5C3CDE71"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Notice of Discharge (can run with or without a patient selected)</w:t>
            </w:r>
          </w:p>
        </w:tc>
      </w:tr>
      <w:tr w:rsidR="00631E11" w:rsidRPr="00552F60" w14:paraId="5C3CDE75" w14:textId="77777777" w:rsidTr="005F7F65">
        <w:tc>
          <w:tcPr>
            <w:tcW w:w="4428" w:type="dxa"/>
          </w:tcPr>
          <w:p w14:paraId="5C3CDE73" w14:textId="77777777" w:rsidR="00631E11" w:rsidRPr="005F7F65" w:rsidRDefault="00631E11" w:rsidP="00397BFA">
            <w:pPr>
              <w:rPr>
                <w:rFonts w:ascii="Arial" w:hAnsi="Arial" w:cs="Arial"/>
                <w:sz w:val="20"/>
                <w:szCs w:val="20"/>
              </w:rPr>
            </w:pPr>
            <w:r w:rsidRPr="005F7F65">
              <w:rPr>
                <w:rFonts w:ascii="Arial" w:hAnsi="Arial" w:cs="Arial"/>
                <w:sz w:val="20"/>
                <w:szCs w:val="20"/>
              </w:rPr>
              <w:t>Reprint C&amp;P Final Report</w:t>
            </w:r>
          </w:p>
        </w:tc>
        <w:tc>
          <w:tcPr>
            <w:tcW w:w="4680" w:type="dxa"/>
          </w:tcPr>
          <w:p w14:paraId="5C3CDE74" w14:textId="77777777" w:rsidR="00631E11" w:rsidRPr="005F7F65" w:rsidRDefault="00631E11" w:rsidP="00715505">
            <w:pPr>
              <w:rPr>
                <w:rFonts w:ascii="Arial" w:hAnsi="Arial" w:cs="Arial"/>
                <w:sz w:val="20"/>
                <w:szCs w:val="20"/>
              </w:rPr>
            </w:pPr>
            <w:r w:rsidRPr="005F7F65">
              <w:rPr>
                <w:rFonts w:ascii="Arial" w:hAnsi="Arial" w:cs="Arial"/>
                <w:sz w:val="20"/>
                <w:szCs w:val="20"/>
              </w:rPr>
              <w:t>Re-Print C&amp;P Final Report(s)</w:t>
            </w:r>
          </w:p>
        </w:tc>
      </w:tr>
      <w:tr w:rsidR="00631E11" w:rsidRPr="00552F60" w14:paraId="5C3CDE78" w14:textId="77777777" w:rsidTr="005F7F65">
        <w:tc>
          <w:tcPr>
            <w:tcW w:w="4428" w:type="dxa"/>
          </w:tcPr>
          <w:p w14:paraId="5C3CDE76" w14:textId="77777777" w:rsidR="00631E11" w:rsidRPr="005F7F65" w:rsidRDefault="00631E11" w:rsidP="00397BFA">
            <w:pPr>
              <w:rPr>
                <w:rFonts w:ascii="Arial" w:hAnsi="Arial" w:cs="Arial"/>
                <w:sz w:val="20"/>
                <w:szCs w:val="20"/>
              </w:rPr>
            </w:pPr>
            <w:r w:rsidRPr="005F7F65">
              <w:rPr>
                <w:rFonts w:ascii="Arial" w:hAnsi="Arial" w:cs="Arial"/>
                <w:sz w:val="20"/>
                <w:szCs w:val="20"/>
              </w:rPr>
              <w:t>Request for 7131 Information</w:t>
            </w:r>
          </w:p>
        </w:tc>
        <w:tc>
          <w:tcPr>
            <w:tcW w:w="4680" w:type="dxa"/>
          </w:tcPr>
          <w:p w14:paraId="5C3CDE77" w14:textId="77777777" w:rsidR="00631E11" w:rsidRPr="005F7F65" w:rsidRDefault="00631E11" w:rsidP="00715505">
            <w:pPr>
              <w:rPr>
                <w:rFonts w:ascii="Arial" w:hAnsi="Arial" w:cs="Arial"/>
                <w:sz w:val="20"/>
                <w:szCs w:val="20"/>
              </w:rPr>
            </w:pPr>
            <w:r w:rsidRPr="005F7F65">
              <w:rPr>
                <w:rFonts w:ascii="Arial" w:hAnsi="Arial" w:cs="Arial"/>
                <w:sz w:val="20"/>
                <w:szCs w:val="20"/>
              </w:rPr>
              <w:t>7131 Request – Add a New Request</w:t>
            </w:r>
          </w:p>
        </w:tc>
      </w:tr>
      <w:tr w:rsidR="00631E11" w:rsidRPr="00552F60" w14:paraId="5C3CDE7B" w14:textId="77777777" w:rsidTr="005F7F65">
        <w:tc>
          <w:tcPr>
            <w:tcW w:w="4428" w:type="dxa"/>
          </w:tcPr>
          <w:p w14:paraId="5C3CDE79" w14:textId="77777777" w:rsidR="00631E11" w:rsidRPr="005F7F65" w:rsidRDefault="00631E11" w:rsidP="00397BFA">
            <w:pPr>
              <w:rPr>
                <w:rFonts w:ascii="Arial" w:hAnsi="Arial" w:cs="Arial"/>
                <w:sz w:val="20"/>
                <w:szCs w:val="20"/>
              </w:rPr>
            </w:pPr>
            <w:r w:rsidRPr="005F7F65">
              <w:rPr>
                <w:rFonts w:ascii="Arial" w:hAnsi="Arial" w:cs="Arial"/>
                <w:sz w:val="20"/>
                <w:szCs w:val="20"/>
              </w:rPr>
              <w:t>XRAY Radiology Reports for VARO</w:t>
            </w:r>
          </w:p>
        </w:tc>
        <w:tc>
          <w:tcPr>
            <w:tcW w:w="4680" w:type="dxa"/>
          </w:tcPr>
          <w:p w14:paraId="5C3CDE7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Imaging tab</w:t>
            </w:r>
          </w:p>
        </w:tc>
      </w:tr>
    </w:tbl>
    <w:p w14:paraId="5C3CDE7C" w14:textId="77777777" w:rsidR="00EF387E" w:rsidRPr="00B83B3E" w:rsidRDefault="00EF387E" w:rsidP="00D644D1"/>
    <w:p w14:paraId="5C3CDE7D" w14:textId="77777777" w:rsidR="00E9222B" w:rsidRPr="00B83B3E" w:rsidRDefault="00E9222B" w:rsidP="00D644D1"/>
    <w:p w14:paraId="5C3CDE7E" w14:textId="77777777" w:rsidR="004519C9" w:rsidRDefault="004519C9">
      <w:pPr>
        <w:pStyle w:val="Heading1"/>
        <w:sectPr w:rsidR="004519C9" w:rsidSect="00DE5034">
          <w:headerReference w:type="even" r:id="rId302"/>
          <w:headerReference w:type="default" r:id="rId303"/>
          <w:headerReference w:type="first" r:id="rId304"/>
          <w:pgSz w:w="12240" w:h="15840" w:code="1"/>
          <w:pgMar w:top="1440" w:right="1440" w:bottom="1440" w:left="1440" w:header="720" w:footer="720" w:gutter="0"/>
          <w:cols w:space="720"/>
          <w:titlePg/>
          <w:docGrid w:linePitch="360"/>
        </w:sectPr>
      </w:pPr>
      <w:bookmarkStart w:id="2196" w:name="_Toc146086707"/>
      <w:bookmarkStart w:id="2197" w:name="_Toc278187885"/>
    </w:p>
    <w:p w14:paraId="5C3CDE7F" w14:textId="77777777" w:rsidR="00D86AF8" w:rsidRDefault="006B7071">
      <w:pPr>
        <w:pStyle w:val="Heading1"/>
      </w:pPr>
      <w:bookmarkStart w:id="2198" w:name="_Toc508873728"/>
      <w:bookmarkStart w:id="2199" w:name="_Toc508875078"/>
      <w:bookmarkStart w:id="2200" w:name="_Toc508875932"/>
      <w:bookmarkStart w:id="2201" w:name="_Toc524336401"/>
      <w:r w:rsidRPr="00A561AD">
        <w:lastRenderedPageBreak/>
        <w:t>CAPRI</w:t>
      </w:r>
      <w:r w:rsidR="00D86AF8" w:rsidRPr="00A561AD">
        <w:t xml:space="preserve"> Locations for Medical Evidence</w:t>
      </w:r>
      <w:bookmarkEnd w:id="2196"/>
      <w:bookmarkEnd w:id="2197"/>
      <w:bookmarkEnd w:id="2198"/>
      <w:bookmarkEnd w:id="2199"/>
      <w:bookmarkEnd w:id="2200"/>
      <w:bookmarkEnd w:id="2201"/>
    </w:p>
    <w:p w14:paraId="70952AF7" w14:textId="77777777" w:rsidR="003D69C8" w:rsidRPr="003D69C8" w:rsidRDefault="003D69C8" w:rsidP="003D69C8">
      <w:pPr>
        <w:pStyle w:val="BodyText"/>
      </w:pPr>
    </w:p>
    <w:p w14:paraId="0CD7A6C7" w14:textId="1BED6476" w:rsidR="00715505" w:rsidRPr="00B83B3E" w:rsidRDefault="00715505" w:rsidP="00055547">
      <w:pPr>
        <w:pStyle w:val="Note"/>
      </w:pPr>
      <w:r w:rsidRPr="005F7F65">
        <w:rPr>
          <w:b/>
        </w:rPr>
        <w:t>NOTE</w:t>
      </w:r>
      <w:r w:rsidR="00D86AF8" w:rsidRPr="005F7F65">
        <w:rPr>
          <w:b/>
        </w:rPr>
        <w:t>:</w:t>
      </w:r>
      <w:r w:rsidR="00773386" w:rsidRPr="00B83B3E">
        <w:t xml:space="preserve"> T</w:t>
      </w:r>
      <w:r w:rsidR="00D86AF8" w:rsidRPr="00B83B3E">
        <w:t>his list is not meant to be all-inclusive in terms of providing the evidentiary requirements for the evaluation of disabilities.</w:t>
      </w:r>
      <w:r w:rsidR="00EE0CF4">
        <w:t xml:space="preserve"> </w:t>
      </w:r>
      <w:r w:rsidR="00D86AF8" w:rsidRPr="00B83B3E">
        <w:t xml:space="preserve">Rather it is meant to provide helpful hints for locating commonly </w:t>
      </w:r>
      <w:r w:rsidR="00B20D5E" w:rsidRPr="00B83B3E">
        <w:t>used types of medical evidence.</w:t>
      </w:r>
    </w:p>
    <w:p w14:paraId="1338507B" w14:textId="77777777" w:rsidR="003D69C8" w:rsidRDefault="003D69C8" w:rsidP="00894DD3">
      <w:pPr>
        <w:pStyle w:val="Caption"/>
        <w:spacing w:before="60"/>
      </w:pPr>
    </w:p>
    <w:p w14:paraId="2C6F8F91" w14:textId="1F42885A" w:rsidR="00125D3D" w:rsidRPr="00B83B3E" w:rsidRDefault="00715505" w:rsidP="00894DD3">
      <w:pPr>
        <w:pStyle w:val="Caption"/>
        <w:spacing w:before="60"/>
      </w:pPr>
      <w:bookmarkStart w:id="2202" w:name="_Toc521960159"/>
      <w:r>
        <w:t xml:space="preserve">Table </w:t>
      </w:r>
      <w:fldSimple w:instr=" STYLEREF 1 \s ">
        <w:r w:rsidR="00291D99">
          <w:rPr>
            <w:noProof/>
          </w:rPr>
          <w:t>5</w:t>
        </w:r>
      </w:fldSimple>
      <w:r w:rsidR="00BD1288">
        <w:noBreakHyphen/>
      </w:r>
      <w:fldSimple w:instr=" SEQ Table \* ARABIC \s 1 ">
        <w:r w:rsidR="00291D99">
          <w:rPr>
            <w:noProof/>
          </w:rPr>
          <w:t>1</w:t>
        </w:r>
      </w:fldSimple>
      <w:r>
        <w:t xml:space="preserve">. </w:t>
      </w:r>
      <w:r w:rsidRPr="00715505">
        <w:t>M</w:t>
      </w:r>
      <w:r w:rsidR="00E65906">
        <w:t xml:space="preserve">usculoskeletal </w:t>
      </w:r>
      <w:r w:rsidRPr="00715505">
        <w:t>(DC 5000, 5100, 5200, 5300)</w:t>
      </w:r>
      <w:r>
        <w:t xml:space="preserve"> </w:t>
      </w:r>
      <w:r w:rsidR="006C1E16">
        <w:t xml:space="preserve">Location </w:t>
      </w:r>
      <w:r>
        <w:t>Table.</w:t>
      </w:r>
      <w:bookmarkEnd w:id="2202"/>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715505" w14:paraId="5C3CDE83" w14:textId="77777777" w:rsidTr="00780D4F">
        <w:trPr>
          <w:trHeight w:val="144"/>
          <w:tblHeader/>
        </w:trPr>
        <w:tc>
          <w:tcPr>
            <w:tcW w:w="4620" w:type="dxa"/>
            <w:shd w:val="clear" w:color="auto" w:fill="BFBFBF" w:themeFill="background1" w:themeFillShade="BF"/>
            <w:vAlign w:val="center"/>
          </w:tcPr>
          <w:p w14:paraId="5C3CDE81" w14:textId="6E2F5193" w:rsidR="00D86AF8" w:rsidRPr="005F7F65" w:rsidRDefault="00D86AF8" w:rsidP="00894DD3">
            <w:pPr>
              <w:tabs>
                <w:tab w:val="left" w:pos="3550"/>
              </w:tabs>
              <w:spacing w:before="60" w:after="60"/>
              <w:jc w:val="center"/>
              <w:rPr>
                <w:rFonts w:ascii="Arial" w:hAnsi="Arial" w:cs="Arial"/>
                <w:b/>
                <w:sz w:val="20"/>
                <w:szCs w:val="20"/>
              </w:rPr>
            </w:pPr>
            <w:r w:rsidRPr="005F7F65">
              <w:rPr>
                <w:rFonts w:ascii="Arial" w:hAnsi="Arial" w:cs="Arial"/>
                <w:b/>
                <w:sz w:val="20"/>
                <w:szCs w:val="20"/>
              </w:rPr>
              <w:t>What do I need?</w:t>
            </w:r>
          </w:p>
        </w:tc>
        <w:tc>
          <w:tcPr>
            <w:tcW w:w="4500" w:type="dxa"/>
            <w:shd w:val="clear" w:color="auto" w:fill="BFBFBF" w:themeFill="background1" w:themeFillShade="BF"/>
            <w:vAlign w:val="center"/>
          </w:tcPr>
          <w:p w14:paraId="5C3CDE82" w14:textId="77777777" w:rsidR="00D86AF8" w:rsidRPr="005F7F65" w:rsidRDefault="00D86AF8" w:rsidP="00894DD3">
            <w:pPr>
              <w:spacing w:before="60" w:after="60"/>
              <w:jc w:val="center"/>
              <w:rPr>
                <w:rFonts w:ascii="Arial" w:hAnsi="Arial" w:cs="Arial"/>
                <w:b/>
                <w:sz w:val="20"/>
                <w:szCs w:val="20"/>
              </w:rPr>
            </w:pPr>
            <w:r w:rsidRPr="005F7F65">
              <w:rPr>
                <w:rFonts w:ascii="Arial" w:hAnsi="Arial" w:cs="Arial"/>
                <w:b/>
                <w:sz w:val="20"/>
                <w:szCs w:val="20"/>
              </w:rPr>
              <w:t xml:space="preserve">Where to go in </w:t>
            </w:r>
            <w:r w:rsidR="006B7071" w:rsidRPr="005F7F65">
              <w:rPr>
                <w:rFonts w:ascii="Arial" w:hAnsi="Arial" w:cs="Arial"/>
                <w:b/>
                <w:sz w:val="20"/>
                <w:szCs w:val="20"/>
              </w:rPr>
              <w:t>CAPRI</w:t>
            </w:r>
          </w:p>
        </w:tc>
      </w:tr>
      <w:tr w:rsidR="00D86AF8" w:rsidRPr="00715505" w14:paraId="5C3CDE88" w14:textId="77777777" w:rsidTr="00780D4F">
        <w:trPr>
          <w:trHeight w:val="144"/>
        </w:trPr>
        <w:tc>
          <w:tcPr>
            <w:tcW w:w="4620" w:type="dxa"/>
          </w:tcPr>
          <w:p w14:paraId="5C3CDE8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00" w:type="dxa"/>
          </w:tcPr>
          <w:p w14:paraId="5C3CDE8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715505" w14:paraId="5C3CDE8B" w14:textId="77777777" w:rsidTr="00780D4F">
        <w:trPr>
          <w:trHeight w:val="144"/>
        </w:trPr>
        <w:tc>
          <w:tcPr>
            <w:tcW w:w="4620" w:type="dxa"/>
          </w:tcPr>
          <w:p w14:paraId="5C3CDE8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Magnetic Resonance Imaging (MRI)</w:t>
            </w:r>
          </w:p>
        </w:tc>
        <w:tc>
          <w:tcPr>
            <w:tcW w:w="4500" w:type="dxa"/>
          </w:tcPr>
          <w:p w14:paraId="5C3CDE8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8E" w14:textId="77777777" w:rsidTr="00780D4F">
        <w:trPr>
          <w:trHeight w:val="144"/>
        </w:trPr>
        <w:tc>
          <w:tcPr>
            <w:tcW w:w="4620" w:type="dxa"/>
          </w:tcPr>
          <w:p w14:paraId="5C3CDE8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X-rays</w:t>
            </w:r>
          </w:p>
        </w:tc>
        <w:tc>
          <w:tcPr>
            <w:tcW w:w="4500" w:type="dxa"/>
          </w:tcPr>
          <w:p w14:paraId="5C3CDE8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1" w14:textId="77777777" w:rsidTr="00780D4F">
        <w:trPr>
          <w:trHeight w:val="144"/>
        </w:trPr>
        <w:tc>
          <w:tcPr>
            <w:tcW w:w="4620" w:type="dxa"/>
          </w:tcPr>
          <w:p w14:paraId="5C3CDE8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Arthrograms (X-ray dye)</w:t>
            </w:r>
          </w:p>
        </w:tc>
        <w:tc>
          <w:tcPr>
            <w:tcW w:w="4500" w:type="dxa"/>
          </w:tcPr>
          <w:p w14:paraId="5C3CDE9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4" w14:textId="77777777" w:rsidTr="00780D4F">
        <w:trPr>
          <w:trHeight w:val="144"/>
        </w:trPr>
        <w:tc>
          <w:tcPr>
            <w:tcW w:w="4620" w:type="dxa"/>
          </w:tcPr>
          <w:p w14:paraId="5C3CDE9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Arthroscopies</w:t>
            </w:r>
          </w:p>
        </w:tc>
        <w:tc>
          <w:tcPr>
            <w:tcW w:w="4500" w:type="dxa"/>
          </w:tcPr>
          <w:p w14:paraId="5C3CDE9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7" w14:textId="77777777" w:rsidTr="00780D4F">
        <w:trPr>
          <w:trHeight w:val="144"/>
        </w:trPr>
        <w:tc>
          <w:tcPr>
            <w:tcW w:w="4620" w:type="dxa"/>
          </w:tcPr>
          <w:p w14:paraId="5C3CDE95"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Range of Motion Studies</w:t>
            </w:r>
          </w:p>
        </w:tc>
        <w:tc>
          <w:tcPr>
            <w:tcW w:w="4500" w:type="dxa"/>
          </w:tcPr>
          <w:p w14:paraId="5C3CDE9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715505" w14:paraId="5C3CDE9A" w14:textId="77777777" w:rsidTr="00780D4F">
        <w:trPr>
          <w:trHeight w:val="144"/>
        </w:trPr>
        <w:tc>
          <w:tcPr>
            <w:tcW w:w="4620" w:type="dxa"/>
          </w:tcPr>
          <w:p w14:paraId="5C3CDE98"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00" w:type="dxa"/>
          </w:tcPr>
          <w:p w14:paraId="5C3CDE9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715505" w14:paraId="5C3CDE9D" w14:textId="77777777" w:rsidTr="00780D4F">
        <w:trPr>
          <w:trHeight w:val="144"/>
        </w:trPr>
        <w:tc>
          <w:tcPr>
            <w:tcW w:w="4620" w:type="dxa"/>
          </w:tcPr>
          <w:p w14:paraId="5C3CDE9B"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00" w:type="dxa"/>
          </w:tcPr>
          <w:p w14:paraId="5C3CDE9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715505" w14:paraId="5C3CDEA0" w14:textId="77777777" w:rsidTr="00780D4F">
        <w:trPr>
          <w:trHeight w:val="144"/>
        </w:trPr>
        <w:tc>
          <w:tcPr>
            <w:tcW w:w="4620" w:type="dxa"/>
          </w:tcPr>
          <w:p w14:paraId="5C3CDE9E"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00" w:type="dxa"/>
          </w:tcPr>
          <w:p w14:paraId="5C3CDE9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57E73B89" w14:textId="77777777" w:rsidR="00715505" w:rsidRDefault="00715505" w:rsidP="00894DD3">
      <w:pPr>
        <w:spacing w:before="60" w:after="60"/>
      </w:pPr>
    </w:p>
    <w:p w14:paraId="31318538" w14:textId="565E0FB3" w:rsidR="00715505" w:rsidRDefault="00715505" w:rsidP="00894DD3">
      <w:pPr>
        <w:pStyle w:val="Caption"/>
        <w:spacing w:before="60"/>
      </w:pPr>
      <w:bookmarkStart w:id="2203" w:name="_Toc521960160"/>
      <w:r>
        <w:t xml:space="preserve">Table </w:t>
      </w:r>
      <w:fldSimple w:instr=" STYLEREF 1 \s ">
        <w:r w:rsidR="00291D99">
          <w:rPr>
            <w:noProof/>
          </w:rPr>
          <w:t>5</w:t>
        </w:r>
      </w:fldSimple>
      <w:r w:rsidR="00BD1288">
        <w:noBreakHyphen/>
      </w:r>
      <w:fldSimple w:instr=" SEQ Table \* ARABIC \s 1 ">
        <w:r w:rsidR="00291D99">
          <w:rPr>
            <w:noProof/>
          </w:rPr>
          <w:t>2</w:t>
        </w:r>
      </w:fldSimple>
      <w:r>
        <w:t xml:space="preserve">. </w:t>
      </w:r>
      <w:r w:rsidR="00E65906">
        <w:t xml:space="preserve">Eye </w:t>
      </w:r>
      <w:r w:rsidRPr="00715505">
        <w:t>(DC 6000)</w:t>
      </w:r>
      <w:r>
        <w:t xml:space="preserve"> </w:t>
      </w:r>
      <w:r w:rsidR="006C1E16">
        <w:t xml:space="preserve">Location </w:t>
      </w:r>
      <w:r>
        <w:t>Table.</w:t>
      </w:r>
      <w:bookmarkEnd w:id="220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715505" w:rsidRPr="005F7F65" w14:paraId="5C3CDEA2" w14:textId="77777777" w:rsidTr="00780D4F">
        <w:trPr>
          <w:tblHeader/>
        </w:trPr>
        <w:tc>
          <w:tcPr>
            <w:tcW w:w="4608" w:type="dxa"/>
            <w:shd w:val="clear" w:color="auto" w:fill="BFBFBF" w:themeFill="background1" w:themeFillShade="BF"/>
            <w:vAlign w:val="center"/>
          </w:tcPr>
          <w:p w14:paraId="719D1011" w14:textId="1278E452"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What do I Need?</w:t>
            </w:r>
          </w:p>
        </w:tc>
        <w:tc>
          <w:tcPr>
            <w:tcW w:w="4512" w:type="dxa"/>
            <w:shd w:val="clear" w:color="auto" w:fill="BFBFBF" w:themeFill="background1" w:themeFillShade="BF"/>
            <w:vAlign w:val="center"/>
          </w:tcPr>
          <w:p w14:paraId="5C3CDEA1" w14:textId="6343C957"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Where to go in CAPRI</w:t>
            </w:r>
          </w:p>
        </w:tc>
      </w:tr>
      <w:tr w:rsidR="00D86AF8" w:rsidRPr="005F7F65" w14:paraId="5C3CDEA5" w14:textId="77777777" w:rsidTr="00780D4F">
        <w:tc>
          <w:tcPr>
            <w:tcW w:w="4608" w:type="dxa"/>
          </w:tcPr>
          <w:p w14:paraId="5C3CDEA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12" w:type="dxa"/>
          </w:tcPr>
          <w:p w14:paraId="5C3CDEA4"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5F7F65" w14:paraId="5C3CDEA8" w14:textId="77777777" w:rsidTr="00780D4F">
        <w:tc>
          <w:tcPr>
            <w:tcW w:w="4608" w:type="dxa"/>
          </w:tcPr>
          <w:p w14:paraId="5C3CDEA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Ophthalmology reports</w:t>
            </w:r>
          </w:p>
        </w:tc>
        <w:tc>
          <w:tcPr>
            <w:tcW w:w="4512" w:type="dxa"/>
          </w:tcPr>
          <w:p w14:paraId="5C3CDEA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B" w14:textId="77777777" w:rsidTr="00780D4F">
        <w:tc>
          <w:tcPr>
            <w:tcW w:w="4608" w:type="dxa"/>
          </w:tcPr>
          <w:p w14:paraId="5C3CDEA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 xml:space="preserve">Eye exams w/Snellen test (visual acuity) and </w:t>
            </w:r>
            <w:proofErr w:type="spellStart"/>
            <w:r w:rsidRPr="005F7F65">
              <w:rPr>
                <w:rFonts w:ascii="Arial" w:hAnsi="Arial" w:cs="Arial"/>
                <w:sz w:val="20"/>
                <w:szCs w:val="20"/>
              </w:rPr>
              <w:t>Goldmann</w:t>
            </w:r>
            <w:proofErr w:type="spellEnd"/>
            <w:r w:rsidRPr="005F7F65">
              <w:rPr>
                <w:rFonts w:ascii="Arial" w:hAnsi="Arial" w:cs="Arial"/>
                <w:sz w:val="20"/>
                <w:szCs w:val="20"/>
              </w:rPr>
              <w:t xml:space="preserve"> Perimeter Chart (field test)</w:t>
            </w:r>
          </w:p>
        </w:tc>
        <w:tc>
          <w:tcPr>
            <w:tcW w:w="4512" w:type="dxa"/>
          </w:tcPr>
          <w:p w14:paraId="5C3CDEA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E" w14:textId="77777777" w:rsidTr="00780D4F">
        <w:tc>
          <w:tcPr>
            <w:tcW w:w="4608" w:type="dxa"/>
          </w:tcPr>
          <w:p w14:paraId="5C3CDEA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12" w:type="dxa"/>
          </w:tcPr>
          <w:p w14:paraId="5C3CDEA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5F7F65" w14:paraId="5C3CDEB1" w14:textId="77777777" w:rsidTr="00780D4F">
        <w:tc>
          <w:tcPr>
            <w:tcW w:w="4608" w:type="dxa"/>
          </w:tcPr>
          <w:p w14:paraId="5C3CDEA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12" w:type="dxa"/>
          </w:tcPr>
          <w:p w14:paraId="5C3CDEB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5F7F65" w14:paraId="5C3CDEB4" w14:textId="77777777" w:rsidTr="00780D4F">
        <w:tc>
          <w:tcPr>
            <w:tcW w:w="4608" w:type="dxa"/>
          </w:tcPr>
          <w:p w14:paraId="5C3CDEB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12" w:type="dxa"/>
          </w:tcPr>
          <w:p w14:paraId="5C3CDEB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77F79B15" w14:textId="77777777" w:rsidR="00715505" w:rsidRDefault="00715505" w:rsidP="00894DD3">
      <w:pPr>
        <w:spacing w:before="60" w:after="60"/>
      </w:pPr>
    </w:p>
    <w:p w14:paraId="38797E58" w14:textId="1E933276" w:rsidR="00E92347" w:rsidRDefault="00E92347" w:rsidP="00894DD3">
      <w:pPr>
        <w:pStyle w:val="Caption"/>
        <w:spacing w:before="60"/>
      </w:pPr>
      <w:bookmarkStart w:id="2204" w:name="_Toc521960161"/>
      <w:r>
        <w:t xml:space="preserve">Table </w:t>
      </w:r>
      <w:fldSimple w:instr=" STYLEREF 1 \s ">
        <w:r w:rsidR="00291D99">
          <w:rPr>
            <w:noProof/>
          </w:rPr>
          <w:t>5</w:t>
        </w:r>
      </w:fldSimple>
      <w:r w:rsidR="00BD1288">
        <w:noBreakHyphen/>
      </w:r>
      <w:fldSimple w:instr=" SEQ Table \* ARABIC \s 1 ">
        <w:r w:rsidR="00291D99">
          <w:rPr>
            <w:noProof/>
          </w:rPr>
          <w:t>3</w:t>
        </w:r>
      </w:fldSimple>
      <w:r>
        <w:t xml:space="preserve">. </w:t>
      </w:r>
      <w:r w:rsidR="00E65906">
        <w:t xml:space="preserve">Ear and Other Sense Organs </w:t>
      </w:r>
      <w:r w:rsidRPr="00715505">
        <w:t>(DC 6100, 6200)</w:t>
      </w:r>
      <w:r>
        <w:t xml:space="preserve"> </w:t>
      </w:r>
      <w:r w:rsidR="006C1E16">
        <w:t xml:space="preserve">Location </w:t>
      </w:r>
      <w:r>
        <w:t>Table.</w:t>
      </w:r>
      <w:bookmarkEnd w:id="2204"/>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3D69C8" w:rsidRPr="003D69C8" w14:paraId="6F432E9B" w14:textId="77777777" w:rsidTr="00780D4F">
        <w:trPr>
          <w:tblHeader/>
        </w:trPr>
        <w:tc>
          <w:tcPr>
            <w:tcW w:w="4620" w:type="dxa"/>
            <w:shd w:val="clear" w:color="auto" w:fill="BFBFBF" w:themeFill="background1" w:themeFillShade="BF"/>
            <w:vAlign w:val="center"/>
          </w:tcPr>
          <w:p w14:paraId="2B0A49D4" w14:textId="3D555A82"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What do I Need?</w:t>
            </w:r>
          </w:p>
        </w:tc>
        <w:tc>
          <w:tcPr>
            <w:tcW w:w="4500" w:type="dxa"/>
            <w:shd w:val="clear" w:color="auto" w:fill="BFBFBF" w:themeFill="background1" w:themeFillShade="BF"/>
            <w:vAlign w:val="center"/>
          </w:tcPr>
          <w:p w14:paraId="44BF0582" w14:textId="0E7E02A6"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Where to go in CAPRI</w:t>
            </w:r>
          </w:p>
        </w:tc>
      </w:tr>
      <w:tr w:rsidR="00D86AF8" w:rsidRPr="003D69C8" w14:paraId="5C3CDEB9" w14:textId="77777777" w:rsidTr="00780D4F">
        <w:tc>
          <w:tcPr>
            <w:tcW w:w="4620" w:type="dxa"/>
          </w:tcPr>
          <w:p w14:paraId="5C3CDEB7"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B8"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C&amp;P Exam, Notes, Discharge Summaries</w:t>
            </w:r>
          </w:p>
        </w:tc>
      </w:tr>
      <w:tr w:rsidR="00D86AF8" w:rsidRPr="003D69C8" w14:paraId="5C3CDEBC" w14:textId="77777777" w:rsidTr="00780D4F">
        <w:tc>
          <w:tcPr>
            <w:tcW w:w="4620" w:type="dxa"/>
          </w:tcPr>
          <w:p w14:paraId="5C3CDEBA"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Audiologic (conductive/sensorineural) tests</w:t>
            </w:r>
          </w:p>
        </w:tc>
        <w:tc>
          <w:tcPr>
            <w:tcW w:w="4500" w:type="dxa"/>
          </w:tcPr>
          <w:p w14:paraId="5C3CDEBB"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BF" w14:textId="77777777" w:rsidTr="00780D4F">
        <w:tc>
          <w:tcPr>
            <w:tcW w:w="4620" w:type="dxa"/>
          </w:tcPr>
          <w:p w14:paraId="5C3CDEB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Audiograms (</w:t>
            </w:r>
            <w:proofErr w:type="spellStart"/>
            <w:r w:rsidRPr="003D69C8">
              <w:rPr>
                <w:rFonts w:ascii="Arial" w:hAnsi="Arial" w:cs="Arial"/>
                <w:sz w:val="20"/>
                <w:szCs w:val="20"/>
              </w:rPr>
              <w:t>puretone</w:t>
            </w:r>
            <w:proofErr w:type="spellEnd"/>
            <w:r w:rsidRPr="003D69C8">
              <w:rPr>
                <w:rFonts w:ascii="Arial" w:hAnsi="Arial" w:cs="Arial"/>
                <w:sz w:val="20"/>
                <w:szCs w:val="20"/>
              </w:rPr>
              <w:t xml:space="preserve"> </w:t>
            </w:r>
            <w:r w:rsidR="00AF1FFD" w:rsidRPr="003D69C8">
              <w:rPr>
                <w:rFonts w:ascii="Arial" w:hAnsi="Arial" w:cs="Arial"/>
                <w:sz w:val="20"/>
                <w:szCs w:val="20"/>
              </w:rPr>
              <w:t>threshold</w:t>
            </w:r>
            <w:r w:rsidRPr="003D69C8">
              <w:rPr>
                <w:rFonts w:ascii="Arial" w:hAnsi="Arial" w:cs="Arial"/>
                <w:sz w:val="20"/>
                <w:szCs w:val="20"/>
              </w:rPr>
              <w:t>/speech recognition scores)</w:t>
            </w:r>
          </w:p>
        </w:tc>
        <w:tc>
          <w:tcPr>
            <w:tcW w:w="4500" w:type="dxa"/>
          </w:tcPr>
          <w:p w14:paraId="5C3CDEB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C2" w14:textId="77777777" w:rsidTr="00780D4F">
        <w:tc>
          <w:tcPr>
            <w:tcW w:w="4620" w:type="dxa"/>
          </w:tcPr>
          <w:p w14:paraId="5C3CDEC0" w14:textId="77777777" w:rsidR="00D86AF8" w:rsidRPr="003D69C8" w:rsidRDefault="00D86AF8" w:rsidP="00894DD3">
            <w:pPr>
              <w:spacing w:before="60" w:after="60"/>
              <w:rPr>
                <w:rFonts w:ascii="Arial" w:hAnsi="Arial" w:cs="Arial"/>
                <w:sz w:val="20"/>
                <w:szCs w:val="20"/>
              </w:rPr>
            </w:pPr>
            <w:proofErr w:type="spellStart"/>
            <w:r w:rsidRPr="003D69C8">
              <w:rPr>
                <w:rFonts w:ascii="Arial" w:hAnsi="Arial" w:cs="Arial"/>
                <w:sz w:val="20"/>
                <w:szCs w:val="20"/>
              </w:rPr>
              <w:t>Electrogustometry</w:t>
            </w:r>
            <w:proofErr w:type="spellEnd"/>
            <w:r w:rsidRPr="003D69C8">
              <w:rPr>
                <w:rFonts w:ascii="Arial" w:hAnsi="Arial" w:cs="Arial"/>
                <w:sz w:val="20"/>
                <w:szCs w:val="20"/>
              </w:rPr>
              <w:t xml:space="preserve"> (taste sensation)</w:t>
            </w:r>
          </w:p>
        </w:tc>
        <w:tc>
          <w:tcPr>
            <w:tcW w:w="4500" w:type="dxa"/>
          </w:tcPr>
          <w:p w14:paraId="5C3CDEC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Procedures Tab</w:t>
            </w:r>
          </w:p>
        </w:tc>
      </w:tr>
      <w:tr w:rsidR="00D86AF8" w:rsidRPr="003D69C8" w14:paraId="5C3CDEC5" w14:textId="77777777" w:rsidTr="00780D4F">
        <w:tc>
          <w:tcPr>
            <w:tcW w:w="4620" w:type="dxa"/>
          </w:tcPr>
          <w:p w14:paraId="5C3CDEC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C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3AC9F992" w14:textId="77777777" w:rsidR="00040473" w:rsidRDefault="00040473" w:rsidP="00894DD3">
      <w:pPr>
        <w:pStyle w:val="Caption"/>
        <w:spacing w:before="60"/>
      </w:pPr>
    </w:p>
    <w:p w14:paraId="5C3CDEC7" w14:textId="655F1548" w:rsidR="00D86AF8" w:rsidRPr="00B83B3E" w:rsidRDefault="003D69C8" w:rsidP="00894DD3">
      <w:pPr>
        <w:pStyle w:val="Caption"/>
        <w:spacing w:before="60"/>
      </w:pPr>
      <w:bookmarkStart w:id="2205" w:name="_Toc521960162"/>
      <w:r>
        <w:t xml:space="preserve">Table </w:t>
      </w:r>
      <w:fldSimple w:instr=" STYLEREF 1 \s ">
        <w:r w:rsidR="00291D99">
          <w:rPr>
            <w:noProof/>
          </w:rPr>
          <w:t>5</w:t>
        </w:r>
      </w:fldSimple>
      <w:r w:rsidR="00BD1288">
        <w:noBreakHyphen/>
      </w:r>
      <w:fldSimple w:instr=" SEQ Table \* ARABIC \s 1 ">
        <w:r w:rsidR="00291D99">
          <w:rPr>
            <w:noProof/>
          </w:rPr>
          <w:t>4</w:t>
        </w:r>
      </w:fldSimple>
      <w:r>
        <w:t xml:space="preserve">. </w:t>
      </w:r>
      <w:r w:rsidRPr="00715505">
        <w:t>I</w:t>
      </w:r>
      <w:r w:rsidR="00301F4E">
        <w:t xml:space="preserve">nfectious Diseases, Immune Disorders and Nutritional Deficiencies </w:t>
      </w:r>
      <w:r w:rsidRPr="00715505">
        <w:t>(DC 6300)</w:t>
      </w:r>
      <w:r w:rsidR="00383EE9">
        <w:t xml:space="preserve"> </w:t>
      </w:r>
      <w:r w:rsidR="00EE47EF">
        <w:t xml:space="preserve">Location </w:t>
      </w:r>
      <w:r w:rsidR="00383EE9">
        <w:t>Table.</w:t>
      </w:r>
      <w:bookmarkEnd w:id="2205"/>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3D69C8" w14:paraId="5C3CDECA" w14:textId="77777777" w:rsidTr="00780D4F">
        <w:trPr>
          <w:trHeight w:val="305"/>
          <w:tblHeader/>
        </w:trPr>
        <w:tc>
          <w:tcPr>
            <w:tcW w:w="4620" w:type="dxa"/>
            <w:shd w:val="clear" w:color="auto" w:fill="BFBFBF" w:themeFill="background1" w:themeFillShade="BF"/>
            <w:vAlign w:val="center"/>
          </w:tcPr>
          <w:p w14:paraId="5C3CDEC8" w14:textId="69294B2B" w:rsidR="00D86AF8" w:rsidRPr="003D69C8" w:rsidRDefault="00D86AF8" w:rsidP="00894DD3">
            <w:pPr>
              <w:tabs>
                <w:tab w:val="right" w:pos="4404"/>
              </w:tabs>
              <w:spacing w:before="60" w:after="60"/>
              <w:jc w:val="center"/>
              <w:rPr>
                <w:rFonts w:ascii="Arial" w:hAnsi="Arial" w:cs="Arial"/>
                <w:b/>
                <w:sz w:val="20"/>
                <w:szCs w:val="20"/>
              </w:rPr>
            </w:pPr>
            <w:r w:rsidRPr="003D69C8">
              <w:rPr>
                <w:rFonts w:ascii="Arial" w:hAnsi="Arial" w:cs="Arial"/>
                <w:b/>
                <w:sz w:val="20"/>
                <w:szCs w:val="20"/>
              </w:rPr>
              <w:br w:type="page"/>
            </w:r>
            <w:r w:rsidRPr="003D69C8">
              <w:rPr>
                <w:rFonts w:ascii="Arial" w:hAnsi="Arial" w:cs="Arial"/>
                <w:b/>
                <w:sz w:val="20"/>
                <w:szCs w:val="20"/>
              </w:rPr>
              <w:br w:type="page"/>
              <w:t>What do I need?</w:t>
            </w:r>
          </w:p>
        </w:tc>
        <w:tc>
          <w:tcPr>
            <w:tcW w:w="4500" w:type="dxa"/>
            <w:shd w:val="clear" w:color="auto" w:fill="BFBFBF" w:themeFill="background1" w:themeFillShade="BF"/>
            <w:vAlign w:val="center"/>
          </w:tcPr>
          <w:p w14:paraId="5C3CDEC9" w14:textId="77777777" w:rsidR="00D86AF8" w:rsidRPr="003D69C8" w:rsidRDefault="00D86AF8" w:rsidP="00894DD3">
            <w:pPr>
              <w:spacing w:before="60" w:after="60"/>
              <w:jc w:val="center"/>
              <w:rPr>
                <w:rFonts w:ascii="Arial" w:hAnsi="Arial" w:cs="Arial"/>
                <w:b/>
                <w:sz w:val="20"/>
                <w:szCs w:val="20"/>
              </w:rPr>
            </w:pPr>
            <w:r w:rsidRPr="003D69C8">
              <w:rPr>
                <w:rFonts w:ascii="Arial" w:hAnsi="Arial" w:cs="Arial"/>
                <w:b/>
                <w:sz w:val="20"/>
                <w:szCs w:val="20"/>
              </w:rPr>
              <w:t xml:space="preserve">Where to go in </w:t>
            </w:r>
            <w:r w:rsidR="006B7071" w:rsidRPr="003D69C8">
              <w:rPr>
                <w:rFonts w:ascii="Arial" w:hAnsi="Arial" w:cs="Arial"/>
                <w:b/>
                <w:sz w:val="20"/>
                <w:szCs w:val="20"/>
              </w:rPr>
              <w:t>CAPRI</w:t>
            </w:r>
          </w:p>
        </w:tc>
      </w:tr>
      <w:tr w:rsidR="00D86AF8" w:rsidRPr="003D69C8" w14:paraId="5C3CDECF" w14:textId="77777777" w:rsidTr="00780D4F">
        <w:tc>
          <w:tcPr>
            <w:tcW w:w="4620" w:type="dxa"/>
          </w:tcPr>
          <w:p w14:paraId="5C3CDEC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C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C&amp;P Exam, Notes, Discharge Summaries </w:t>
            </w:r>
          </w:p>
        </w:tc>
      </w:tr>
      <w:tr w:rsidR="00D86AF8" w:rsidRPr="003D69C8" w14:paraId="5C3CDED2" w14:textId="77777777" w:rsidTr="00780D4F">
        <w:tc>
          <w:tcPr>
            <w:tcW w:w="4620" w:type="dxa"/>
          </w:tcPr>
          <w:p w14:paraId="5C3CDED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Blood tests (creatinine, BUN, albumin)</w:t>
            </w:r>
          </w:p>
        </w:tc>
        <w:tc>
          <w:tcPr>
            <w:tcW w:w="4500" w:type="dxa"/>
          </w:tcPr>
          <w:p w14:paraId="5C3CDED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w:t>
            </w:r>
            <w:r w:rsidR="00E26C72" w:rsidRPr="003D69C8">
              <w:rPr>
                <w:rFonts w:ascii="Arial" w:hAnsi="Arial" w:cs="Arial"/>
                <w:sz w:val="20"/>
                <w:szCs w:val="20"/>
              </w:rPr>
              <w:t>Cumulative</w:t>
            </w:r>
            <w:r w:rsidRPr="003D69C8">
              <w:rPr>
                <w:rFonts w:ascii="Arial" w:hAnsi="Arial" w:cs="Arial"/>
                <w:sz w:val="20"/>
                <w:szCs w:val="20"/>
              </w:rPr>
              <w:t>/Graph</w:t>
            </w:r>
          </w:p>
        </w:tc>
      </w:tr>
      <w:tr w:rsidR="00D86AF8" w:rsidRPr="003D69C8" w14:paraId="5C3CDED5" w14:textId="77777777" w:rsidTr="00780D4F">
        <w:tc>
          <w:tcPr>
            <w:tcW w:w="4620" w:type="dxa"/>
          </w:tcPr>
          <w:p w14:paraId="5C3CDED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Skin tests</w:t>
            </w:r>
          </w:p>
        </w:tc>
        <w:tc>
          <w:tcPr>
            <w:tcW w:w="4500" w:type="dxa"/>
          </w:tcPr>
          <w:p w14:paraId="5C3CDED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Tab/Anatomic Pathology, Notes, Consults</w:t>
            </w:r>
          </w:p>
        </w:tc>
      </w:tr>
      <w:tr w:rsidR="00D86AF8" w:rsidRPr="003D69C8" w14:paraId="5C3CDED8" w14:textId="77777777" w:rsidTr="00780D4F">
        <w:tc>
          <w:tcPr>
            <w:tcW w:w="4620" w:type="dxa"/>
          </w:tcPr>
          <w:p w14:paraId="5C3CDED6"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Stool cultures</w:t>
            </w:r>
          </w:p>
        </w:tc>
        <w:tc>
          <w:tcPr>
            <w:tcW w:w="4500" w:type="dxa"/>
          </w:tcPr>
          <w:p w14:paraId="5C3CDED7"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Tab/Microbiology/Cu</w:t>
            </w:r>
            <w:r w:rsidR="00D86AF8" w:rsidRPr="003D69C8">
              <w:rPr>
                <w:rFonts w:ascii="Arial" w:hAnsi="Arial" w:cs="Arial"/>
                <w:sz w:val="20"/>
                <w:szCs w:val="20"/>
              </w:rPr>
              <w:t>mulative</w:t>
            </w:r>
          </w:p>
        </w:tc>
      </w:tr>
      <w:tr w:rsidR="00D86AF8" w:rsidRPr="003D69C8" w14:paraId="5C3CDEDB" w14:textId="77777777" w:rsidTr="00780D4F">
        <w:tc>
          <w:tcPr>
            <w:tcW w:w="4620" w:type="dxa"/>
          </w:tcPr>
          <w:p w14:paraId="5C3CDED9"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T4 Cell Count</w:t>
            </w:r>
          </w:p>
        </w:tc>
        <w:tc>
          <w:tcPr>
            <w:tcW w:w="4500" w:type="dxa"/>
          </w:tcPr>
          <w:p w14:paraId="5C3CDEDA"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DE" w14:textId="77777777" w:rsidTr="00780D4F">
        <w:tc>
          <w:tcPr>
            <w:tcW w:w="4620" w:type="dxa"/>
          </w:tcPr>
          <w:p w14:paraId="5C3CDEDC"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Serology</w:t>
            </w:r>
          </w:p>
        </w:tc>
        <w:tc>
          <w:tcPr>
            <w:tcW w:w="4500" w:type="dxa"/>
          </w:tcPr>
          <w:p w14:paraId="5C3CDEDD"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E1" w14:textId="77777777" w:rsidTr="00780D4F">
        <w:tc>
          <w:tcPr>
            <w:tcW w:w="4620" w:type="dxa"/>
          </w:tcPr>
          <w:p w14:paraId="5C3CDEDF"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Weight Loss</w:t>
            </w:r>
          </w:p>
        </w:tc>
        <w:tc>
          <w:tcPr>
            <w:tcW w:w="4500" w:type="dxa"/>
          </w:tcPr>
          <w:p w14:paraId="5C3CDEE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Vitals Tab/Graph</w:t>
            </w:r>
          </w:p>
        </w:tc>
      </w:tr>
      <w:tr w:rsidR="00D86AF8" w:rsidRPr="003D69C8" w14:paraId="5C3CDEE4" w14:textId="77777777" w:rsidTr="00780D4F">
        <w:tc>
          <w:tcPr>
            <w:tcW w:w="4620" w:type="dxa"/>
          </w:tcPr>
          <w:p w14:paraId="5C3CDEE2"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E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71782071" w14:textId="77777777" w:rsidR="00040473" w:rsidRDefault="00040473" w:rsidP="00894DD3">
      <w:pPr>
        <w:pStyle w:val="Caption"/>
        <w:spacing w:before="60"/>
      </w:pPr>
    </w:p>
    <w:p w14:paraId="3CB659E9" w14:textId="018D699C" w:rsidR="00383EE9" w:rsidRDefault="00383EE9" w:rsidP="00894DD3">
      <w:pPr>
        <w:pStyle w:val="Caption"/>
        <w:spacing w:before="60"/>
      </w:pPr>
      <w:bookmarkStart w:id="2206" w:name="_Toc521960163"/>
      <w:r>
        <w:t xml:space="preserve">Table </w:t>
      </w:r>
      <w:fldSimple w:instr=" STYLEREF 1 \s ">
        <w:r w:rsidR="00291D99">
          <w:rPr>
            <w:noProof/>
          </w:rPr>
          <w:t>5</w:t>
        </w:r>
      </w:fldSimple>
      <w:r w:rsidR="00BD1288">
        <w:noBreakHyphen/>
      </w:r>
      <w:fldSimple w:instr=" SEQ Table \* ARABIC \s 1 ">
        <w:r w:rsidR="00291D99">
          <w:rPr>
            <w:noProof/>
          </w:rPr>
          <w:t>5</w:t>
        </w:r>
      </w:fldSimple>
      <w:r>
        <w:t xml:space="preserve">. </w:t>
      </w:r>
      <w:r w:rsidR="00301F4E">
        <w:t xml:space="preserve">Respiratory System </w:t>
      </w:r>
      <w:r w:rsidRPr="00715505">
        <w:t>(DC 6500, 6600, 6700, 6800)</w:t>
      </w:r>
      <w:r>
        <w:t xml:space="preserve"> </w:t>
      </w:r>
      <w:r w:rsidR="00EE47EF">
        <w:t xml:space="preserve">Location </w:t>
      </w:r>
      <w:r>
        <w:t>Table.</w:t>
      </w:r>
      <w:bookmarkEnd w:id="2206"/>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383EE9" w:rsidRPr="00383EE9" w14:paraId="5C3CDEE6" w14:textId="77777777" w:rsidTr="00780D4F">
        <w:trPr>
          <w:tblHeader/>
        </w:trPr>
        <w:tc>
          <w:tcPr>
            <w:tcW w:w="4608" w:type="dxa"/>
            <w:shd w:val="clear" w:color="auto" w:fill="BFBFBF" w:themeFill="background1" w:themeFillShade="BF"/>
            <w:vAlign w:val="center"/>
          </w:tcPr>
          <w:p w14:paraId="2AE10151" w14:textId="25880839" w:rsidR="00383EE9" w:rsidRPr="00383EE9" w:rsidRDefault="00383EE9" w:rsidP="00C4797E">
            <w:pPr>
              <w:spacing w:before="60" w:after="60"/>
              <w:jc w:val="center"/>
              <w:rPr>
                <w:rFonts w:ascii="Arial" w:hAnsi="Arial" w:cs="Arial"/>
                <w:b/>
                <w:sz w:val="20"/>
                <w:szCs w:val="20"/>
              </w:rPr>
            </w:pPr>
            <w:r w:rsidRPr="00383EE9">
              <w:rPr>
                <w:rFonts w:ascii="Arial" w:hAnsi="Arial" w:cs="Arial"/>
                <w:b/>
                <w:sz w:val="20"/>
                <w:szCs w:val="20"/>
              </w:rPr>
              <w:t xml:space="preserve">What do I </w:t>
            </w:r>
            <w:r w:rsidR="00C4797E">
              <w:rPr>
                <w:rFonts w:ascii="Arial" w:hAnsi="Arial" w:cs="Arial"/>
                <w:b/>
                <w:sz w:val="20"/>
                <w:szCs w:val="20"/>
              </w:rPr>
              <w:t>n</w:t>
            </w:r>
            <w:r w:rsidRPr="00383EE9">
              <w:rPr>
                <w:rFonts w:ascii="Arial" w:hAnsi="Arial" w:cs="Arial"/>
                <w:b/>
                <w:sz w:val="20"/>
                <w:szCs w:val="20"/>
              </w:rPr>
              <w:t>eed?</w:t>
            </w:r>
          </w:p>
        </w:tc>
        <w:tc>
          <w:tcPr>
            <w:tcW w:w="4512" w:type="dxa"/>
            <w:shd w:val="clear" w:color="auto" w:fill="BFBFBF" w:themeFill="background1" w:themeFillShade="BF"/>
            <w:vAlign w:val="center"/>
          </w:tcPr>
          <w:p w14:paraId="5C3CDEE5" w14:textId="2F2E3F3D" w:rsidR="00383EE9" w:rsidRPr="00383EE9" w:rsidRDefault="00383EE9" w:rsidP="00894DD3">
            <w:pPr>
              <w:spacing w:before="60" w:after="60"/>
              <w:jc w:val="center"/>
              <w:rPr>
                <w:rFonts w:ascii="Arial" w:hAnsi="Arial" w:cs="Arial"/>
                <w:b/>
                <w:sz w:val="20"/>
                <w:szCs w:val="20"/>
              </w:rPr>
            </w:pPr>
            <w:r w:rsidRPr="00383EE9">
              <w:rPr>
                <w:rFonts w:ascii="Arial" w:hAnsi="Arial" w:cs="Arial"/>
                <w:b/>
                <w:sz w:val="20"/>
                <w:szCs w:val="20"/>
              </w:rPr>
              <w:t>Where to go in CAPRI</w:t>
            </w:r>
          </w:p>
        </w:tc>
      </w:tr>
      <w:tr w:rsidR="00D86AF8" w:rsidRPr="00383EE9" w14:paraId="5C3CDEE9" w14:textId="77777777" w:rsidTr="00780D4F">
        <w:trPr>
          <w:trHeight w:val="55"/>
        </w:trPr>
        <w:tc>
          <w:tcPr>
            <w:tcW w:w="4608" w:type="dxa"/>
          </w:tcPr>
          <w:p w14:paraId="5C3CDEE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History and Physical Examinations</w:t>
            </w:r>
          </w:p>
        </w:tc>
        <w:tc>
          <w:tcPr>
            <w:tcW w:w="4512" w:type="dxa"/>
          </w:tcPr>
          <w:p w14:paraId="5C3CDEE8"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 xml:space="preserve">C&amp;P Exam, Notes, Discharge Summaries </w:t>
            </w:r>
          </w:p>
        </w:tc>
      </w:tr>
      <w:tr w:rsidR="00D86AF8" w:rsidRPr="00383EE9" w14:paraId="5C3CDEEC" w14:textId="77777777" w:rsidTr="00780D4F">
        <w:tc>
          <w:tcPr>
            <w:tcW w:w="4608" w:type="dxa"/>
          </w:tcPr>
          <w:p w14:paraId="5C3CDEE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Pulmonary Function Tests (PFT)</w:t>
            </w:r>
          </w:p>
        </w:tc>
        <w:tc>
          <w:tcPr>
            <w:tcW w:w="4512" w:type="dxa"/>
          </w:tcPr>
          <w:p w14:paraId="5C3CDEEB"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Procedures Tab, Notes Tab (interpretation)</w:t>
            </w:r>
          </w:p>
        </w:tc>
      </w:tr>
      <w:tr w:rsidR="00D86AF8" w:rsidRPr="00383EE9" w14:paraId="5C3CDEEF" w14:textId="77777777" w:rsidTr="00780D4F">
        <w:tc>
          <w:tcPr>
            <w:tcW w:w="4608" w:type="dxa"/>
          </w:tcPr>
          <w:p w14:paraId="5C3CDEED"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X-rays</w:t>
            </w:r>
          </w:p>
        </w:tc>
        <w:tc>
          <w:tcPr>
            <w:tcW w:w="4512" w:type="dxa"/>
          </w:tcPr>
          <w:p w14:paraId="5C3CDEEE"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Imaging Tab</w:t>
            </w:r>
          </w:p>
        </w:tc>
      </w:tr>
      <w:tr w:rsidR="00D86AF8" w:rsidRPr="00383EE9" w14:paraId="5C3CDEF2" w14:textId="77777777" w:rsidTr="00780D4F">
        <w:tc>
          <w:tcPr>
            <w:tcW w:w="4608" w:type="dxa"/>
          </w:tcPr>
          <w:p w14:paraId="5C3CDEF0"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Sleep Studies</w:t>
            </w:r>
          </w:p>
        </w:tc>
        <w:tc>
          <w:tcPr>
            <w:tcW w:w="4512" w:type="dxa"/>
          </w:tcPr>
          <w:p w14:paraId="5C3CDEF1"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Notes Tab, Consults Tab</w:t>
            </w:r>
          </w:p>
        </w:tc>
      </w:tr>
      <w:tr w:rsidR="00D86AF8" w:rsidRPr="00383EE9" w14:paraId="5C3CDEF5" w14:textId="77777777" w:rsidTr="00780D4F">
        <w:tc>
          <w:tcPr>
            <w:tcW w:w="4608" w:type="dxa"/>
          </w:tcPr>
          <w:p w14:paraId="5C3CDEF3"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Procedures</w:t>
            </w:r>
          </w:p>
        </w:tc>
        <w:tc>
          <w:tcPr>
            <w:tcW w:w="4512" w:type="dxa"/>
          </w:tcPr>
          <w:p w14:paraId="5C3CDEF4"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Reports Tab/Surgery Report</w:t>
            </w:r>
          </w:p>
        </w:tc>
      </w:tr>
      <w:tr w:rsidR="00D86AF8" w:rsidRPr="00383EE9" w14:paraId="5C3CDEF8" w14:textId="77777777" w:rsidTr="00780D4F">
        <w:tc>
          <w:tcPr>
            <w:tcW w:w="4608" w:type="dxa"/>
          </w:tcPr>
          <w:p w14:paraId="5C3CDEF6"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Pathology</w:t>
            </w:r>
          </w:p>
        </w:tc>
        <w:tc>
          <w:tcPr>
            <w:tcW w:w="4512" w:type="dxa"/>
          </w:tcPr>
          <w:p w14:paraId="5C3CDEF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Labs Tab/Anatomic Pathology</w:t>
            </w:r>
          </w:p>
        </w:tc>
      </w:tr>
      <w:tr w:rsidR="00D86AF8" w:rsidRPr="00383EE9" w14:paraId="5C3CDEFB" w14:textId="77777777" w:rsidTr="00780D4F">
        <w:tc>
          <w:tcPr>
            <w:tcW w:w="4608" w:type="dxa"/>
          </w:tcPr>
          <w:p w14:paraId="5C3CDEF9"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Prescribed medications</w:t>
            </w:r>
          </w:p>
        </w:tc>
        <w:tc>
          <w:tcPr>
            <w:tcW w:w="4512" w:type="dxa"/>
          </w:tcPr>
          <w:p w14:paraId="5C3CDEF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Meds Tab</w:t>
            </w:r>
          </w:p>
        </w:tc>
      </w:tr>
    </w:tbl>
    <w:p w14:paraId="02C6D383" w14:textId="77777777" w:rsidR="003D69C8" w:rsidRDefault="003D69C8" w:rsidP="00894DD3">
      <w:pPr>
        <w:spacing w:before="60" w:after="60"/>
      </w:pPr>
    </w:p>
    <w:p w14:paraId="316B8E78" w14:textId="7CC847E0" w:rsidR="009D7C2E" w:rsidRDefault="009D7C2E" w:rsidP="00894DD3">
      <w:pPr>
        <w:pStyle w:val="Caption"/>
        <w:spacing w:before="60"/>
      </w:pPr>
      <w:bookmarkStart w:id="2207" w:name="_Toc521960164"/>
      <w:r>
        <w:t xml:space="preserve">Table </w:t>
      </w:r>
      <w:fldSimple w:instr=" STYLEREF 1 \s ">
        <w:r w:rsidR="00291D99">
          <w:rPr>
            <w:noProof/>
          </w:rPr>
          <w:t>5</w:t>
        </w:r>
      </w:fldSimple>
      <w:r w:rsidR="00BD1288">
        <w:noBreakHyphen/>
      </w:r>
      <w:fldSimple w:instr=" SEQ Table \* ARABIC \s 1 ">
        <w:r w:rsidR="00291D99">
          <w:rPr>
            <w:noProof/>
          </w:rPr>
          <w:t>6</w:t>
        </w:r>
      </w:fldSimple>
      <w:r>
        <w:t xml:space="preserve">. </w:t>
      </w:r>
      <w:r w:rsidRPr="00715505">
        <w:t>C</w:t>
      </w:r>
      <w:r w:rsidR="00301F4E">
        <w:t xml:space="preserve">ardiovascular System </w:t>
      </w:r>
      <w:r w:rsidRPr="00715505">
        <w:t>(DC 7000, 7100)</w:t>
      </w:r>
      <w:r>
        <w:t xml:space="preserve"> </w:t>
      </w:r>
      <w:r w:rsidR="00301F4E">
        <w:t xml:space="preserve">Location </w:t>
      </w:r>
      <w:r>
        <w:t>Table.</w:t>
      </w:r>
      <w:bookmarkEnd w:id="2207"/>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9D7C2E" w:rsidRPr="009D7C2E" w14:paraId="5C3CDEFD" w14:textId="77777777" w:rsidTr="00780D4F">
        <w:trPr>
          <w:tblHeader/>
        </w:trPr>
        <w:tc>
          <w:tcPr>
            <w:tcW w:w="4608" w:type="dxa"/>
            <w:shd w:val="clear" w:color="auto" w:fill="BFBFBF" w:themeFill="background1" w:themeFillShade="BF"/>
            <w:vAlign w:val="center"/>
          </w:tcPr>
          <w:p w14:paraId="2287255E" w14:textId="7B75940A" w:rsidR="009D7C2E" w:rsidRPr="009D7C2E" w:rsidRDefault="009D7C2E" w:rsidP="00C4797E">
            <w:pPr>
              <w:spacing w:before="60" w:after="60"/>
              <w:jc w:val="center"/>
              <w:rPr>
                <w:rFonts w:ascii="Arial" w:hAnsi="Arial" w:cs="Arial"/>
                <w:sz w:val="20"/>
                <w:szCs w:val="20"/>
              </w:rPr>
            </w:pPr>
            <w:r w:rsidRPr="009D7C2E">
              <w:rPr>
                <w:rFonts w:ascii="Arial" w:hAnsi="Arial" w:cs="Arial"/>
                <w:b/>
                <w:sz w:val="20"/>
                <w:szCs w:val="20"/>
              </w:rPr>
              <w:t xml:space="preserve">What do I </w:t>
            </w:r>
            <w:r w:rsidR="00C4797E">
              <w:rPr>
                <w:rFonts w:ascii="Arial" w:hAnsi="Arial" w:cs="Arial"/>
                <w:b/>
                <w:sz w:val="20"/>
                <w:szCs w:val="20"/>
              </w:rPr>
              <w:t>n</w:t>
            </w:r>
            <w:r w:rsidRPr="009D7C2E">
              <w:rPr>
                <w:rFonts w:ascii="Arial" w:hAnsi="Arial" w:cs="Arial"/>
                <w:b/>
                <w:sz w:val="20"/>
                <w:szCs w:val="20"/>
              </w:rPr>
              <w:t>eed?</w:t>
            </w:r>
          </w:p>
        </w:tc>
        <w:tc>
          <w:tcPr>
            <w:tcW w:w="4512" w:type="dxa"/>
            <w:shd w:val="clear" w:color="auto" w:fill="BFBFBF" w:themeFill="background1" w:themeFillShade="BF"/>
            <w:vAlign w:val="center"/>
          </w:tcPr>
          <w:p w14:paraId="5C3CDEFC" w14:textId="4F212CD9" w:rsidR="009D7C2E" w:rsidRPr="009D7C2E" w:rsidRDefault="009D7C2E" w:rsidP="00894DD3">
            <w:pPr>
              <w:spacing w:before="60" w:after="60"/>
              <w:jc w:val="center"/>
              <w:rPr>
                <w:rFonts w:ascii="Arial" w:hAnsi="Arial" w:cs="Arial"/>
                <w:sz w:val="20"/>
                <w:szCs w:val="20"/>
              </w:rPr>
            </w:pPr>
            <w:r w:rsidRPr="009D7C2E">
              <w:rPr>
                <w:rFonts w:ascii="Arial" w:hAnsi="Arial" w:cs="Arial"/>
                <w:b/>
                <w:sz w:val="20"/>
                <w:szCs w:val="20"/>
              </w:rPr>
              <w:t>Where to go in CAPRI</w:t>
            </w:r>
          </w:p>
        </w:tc>
      </w:tr>
      <w:tr w:rsidR="00D86AF8" w:rsidRPr="009D7C2E" w14:paraId="5C3CDF00" w14:textId="77777777" w:rsidTr="00780D4F">
        <w:tc>
          <w:tcPr>
            <w:tcW w:w="4608" w:type="dxa"/>
          </w:tcPr>
          <w:p w14:paraId="5C3CDEF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History and Physical Examinations</w:t>
            </w:r>
          </w:p>
        </w:tc>
        <w:tc>
          <w:tcPr>
            <w:tcW w:w="4512" w:type="dxa"/>
          </w:tcPr>
          <w:p w14:paraId="5C3CDEFF"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C&amp;P Exam, Notes, Discharge Summaries</w:t>
            </w:r>
          </w:p>
        </w:tc>
      </w:tr>
      <w:tr w:rsidR="00D86AF8" w:rsidRPr="009D7C2E" w14:paraId="5C3CDF03" w14:textId="77777777" w:rsidTr="00780D4F">
        <w:tc>
          <w:tcPr>
            <w:tcW w:w="4608" w:type="dxa"/>
          </w:tcPr>
          <w:p w14:paraId="5C3CDF0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X-rays</w:t>
            </w:r>
          </w:p>
        </w:tc>
        <w:tc>
          <w:tcPr>
            <w:tcW w:w="4512" w:type="dxa"/>
          </w:tcPr>
          <w:p w14:paraId="5C3CDF02"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06" w14:textId="77777777" w:rsidTr="00780D4F">
        <w:tc>
          <w:tcPr>
            <w:tcW w:w="4608" w:type="dxa"/>
          </w:tcPr>
          <w:p w14:paraId="5C3CDF0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Electrocardiograms (ECG/EKG)</w:t>
            </w:r>
          </w:p>
        </w:tc>
        <w:tc>
          <w:tcPr>
            <w:tcW w:w="4512" w:type="dxa"/>
          </w:tcPr>
          <w:p w14:paraId="5C3CDF05"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9" w14:textId="77777777" w:rsidTr="00780D4F">
        <w:tc>
          <w:tcPr>
            <w:tcW w:w="4608" w:type="dxa"/>
          </w:tcPr>
          <w:p w14:paraId="5C3CDF0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Exercise Stress tests (METS)</w:t>
            </w:r>
          </w:p>
        </w:tc>
        <w:tc>
          <w:tcPr>
            <w:tcW w:w="4512" w:type="dxa"/>
          </w:tcPr>
          <w:p w14:paraId="5C3CDF08"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C" w14:textId="77777777" w:rsidTr="00780D4F">
        <w:tc>
          <w:tcPr>
            <w:tcW w:w="4608" w:type="dxa"/>
          </w:tcPr>
          <w:p w14:paraId="5C3CDF0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Echocardiography/Ejection Fraction tests</w:t>
            </w:r>
          </w:p>
        </w:tc>
        <w:tc>
          <w:tcPr>
            <w:tcW w:w="4512" w:type="dxa"/>
          </w:tcPr>
          <w:p w14:paraId="5C3CDF0B"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F" w14:textId="77777777" w:rsidTr="00780D4F">
        <w:tc>
          <w:tcPr>
            <w:tcW w:w="4608" w:type="dxa"/>
          </w:tcPr>
          <w:p w14:paraId="5C3CDF0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Holter monitor</w:t>
            </w:r>
          </w:p>
        </w:tc>
        <w:tc>
          <w:tcPr>
            <w:tcW w:w="4512" w:type="dxa"/>
          </w:tcPr>
          <w:p w14:paraId="5C3CDF0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12" w14:textId="77777777" w:rsidTr="00780D4F">
        <w:tc>
          <w:tcPr>
            <w:tcW w:w="4608" w:type="dxa"/>
          </w:tcPr>
          <w:p w14:paraId="5C3CDF10"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Doppler studies (ankle/brachial index)</w:t>
            </w:r>
          </w:p>
        </w:tc>
        <w:tc>
          <w:tcPr>
            <w:tcW w:w="4512" w:type="dxa"/>
          </w:tcPr>
          <w:p w14:paraId="5C3CDF1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15" w14:textId="77777777" w:rsidTr="00780D4F">
        <w:tc>
          <w:tcPr>
            <w:tcW w:w="4608" w:type="dxa"/>
          </w:tcPr>
          <w:p w14:paraId="5C3CDF13"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Blood Pressure</w:t>
            </w:r>
          </w:p>
        </w:tc>
        <w:tc>
          <w:tcPr>
            <w:tcW w:w="4512" w:type="dxa"/>
          </w:tcPr>
          <w:p w14:paraId="5C3CDF1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Vitals Tab/Graph</w:t>
            </w:r>
          </w:p>
        </w:tc>
      </w:tr>
      <w:tr w:rsidR="00D86AF8" w:rsidRPr="009D7C2E" w14:paraId="5C3CDF18" w14:textId="77777777" w:rsidTr="00780D4F">
        <w:tc>
          <w:tcPr>
            <w:tcW w:w="4608" w:type="dxa"/>
          </w:tcPr>
          <w:p w14:paraId="5C3CDF16"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Procedures</w:t>
            </w:r>
          </w:p>
        </w:tc>
        <w:tc>
          <w:tcPr>
            <w:tcW w:w="4512" w:type="dxa"/>
          </w:tcPr>
          <w:p w14:paraId="5C3CDF1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Reports Tab/Surgery Report</w:t>
            </w:r>
          </w:p>
        </w:tc>
      </w:tr>
      <w:tr w:rsidR="00D86AF8" w:rsidRPr="009D7C2E" w14:paraId="5C3CDF1B" w14:textId="77777777" w:rsidTr="00780D4F">
        <w:tc>
          <w:tcPr>
            <w:tcW w:w="4608" w:type="dxa"/>
          </w:tcPr>
          <w:p w14:paraId="5C3CDF19"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Pathology</w:t>
            </w:r>
          </w:p>
        </w:tc>
        <w:tc>
          <w:tcPr>
            <w:tcW w:w="4512" w:type="dxa"/>
          </w:tcPr>
          <w:p w14:paraId="5C3CDF1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Labs Tab/Anatomic Pathology</w:t>
            </w:r>
          </w:p>
        </w:tc>
      </w:tr>
      <w:tr w:rsidR="00D86AF8" w:rsidRPr="009D7C2E" w14:paraId="5C3CDF1E" w14:textId="77777777" w:rsidTr="00780D4F">
        <w:tc>
          <w:tcPr>
            <w:tcW w:w="4608" w:type="dxa"/>
          </w:tcPr>
          <w:p w14:paraId="5C3CDF1C"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Prescribed medications</w:t>
            </w:r>
          </w:p>
        </w:tc>
        <w:tc>
          <w:tcPr>
            <w:tcW w:w="4512" w:type="dxa"/>
          </w:tcPr>
          <w:p w14:paraId="5C3CDF1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Meds Tab</w:t>
            </w:r>
          </w:p>
        </w:tc>
      </w:tr>
    </w:tbl>
    <w:p w14:paraId="5C3CDF1F" w14:textId="77777777" w:rsidR="00B20D5E" w:rsidRPr="00B83B3E" w:rsidRDefault="00B20D5E" w:rsidP="00894DD3">
      <w:pPr>
        <w:tabs>
          <w:tab w:val="left" w:pos="4350"/>
        </w:tabs>
        <w:spacing w:before="60" w:after="60"/>
      </w:pPr>
    </w:p>
    <w:p w14:paraId="5C3CDF20" w14:textId="6F26AFB8" w:rsidR="00556CA9" w:rsidRPr="00B83B3E" w:rsidRDefault="00040473" w:rsidP="00894DD3">
      <w:pPr>
        <w:pStyle w:val="Caption"/>
        <w:spacing w:before="60"/>
      </w:pPr>
      <w:bookmarkStart w:id="2208" w:name="_Toc521960165"/>
      <w:r>
        <w:lastRenderedPageBreak/>
        <w:t xml:space="preserve">Table </w:t>
      </w:r>
      <w:fldSimple w:instr=" STYLEREF 1 \s ">
        <w:r w:rsidR="00291D99">
          <w:rPr>
            <w:noProof/>
          </w:rPr>
          <w:t>5</w:t>
        </w:r>
      </w:fldSimple>
      <w:r w:rsidR="00BD1288">
        <w:noBreakHyphen/>
      </w:r>
      <w:fldSimple w:instr=" SEQ Table \* ARABIC \s 1 ">
        <w:r w:rsidR="00291D99">
          <w:rPr>
            <w:noProof/>
          </w:rPr>
          <w:t>7</w:t>
        </w:r>
      </w:fldSimple>
      <w:r>
        <w:t xml:space="preserve">. </w:t>
      </w:r>
      <w:r w:rsidRPr="003D69C8">
        <w:t>D</w:t>
      </w:r>
      <w:r w:rsidR="00301F4E">
        <w:t xml:space="preserve">igestive </w:t>
      </w:r>
      <w:r w:rsidRPr="003D69C8">
        <w:t>(DC 7200, 7300)</w:t>
      </w:r>
      <w:r w:rsidR="00301F4E">
        <w:t xml:space="preserve"> Location Table</w:t>
      </w:r>
      <w:r w:rsidR="006C1E16">
        <w:t>.</w:t>
      </w:r>
      <w:bookmarkEnd w:id="2208"/>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294475" w14:paraId="5C3CDF23" w14:textId="77777777" w:rsidTr="00780D4F">
        <w:trPr>
          <w:tblHeader/>
        </w:trPr>
        <w:tc>
          <w:tcPr>
            <w:tcW w:w="4620" w:type="dxa"/>
            <w:shd w:val="clear" w:color="auto" w:fill="BFBFBF" w:themeFill="background1" w:themeFillShade="BF"/>
            <w:vAlign w:val="center"/>
          </w:tcPr>
          <w:p w14:paraId="5C3CDF21"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br w:type="page"/>
              <w:t>What do I need?</w:t>
            </w:r>
          </w:p>
        </w:tc>
        <w:tc>
          <w:tcPr>
            <w:tcW w:w="4500" w:type="dxa"/>
            <w:shd w:val="clear" w:color="auto" w:fill="BFBFBF" w:themeFill="background1" w:themeFillShade="BF"/>
            <w:vAlign w:val="center"/>
          </w:tcPr>
          <w:p w14:paraId="5C3CDF22"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t xml:space="preserve">Where to go in </w:t>
            </w:r>
            <w:r w:rsidR="006B7071" w:rsidRPr="00294475">
              <w:rPr>
                <w:rFonts w:ascii="Arial" w:hAnsi="Arial" w:cs="Arial"/>
                <w:b/>
                <w:sz w:val="20"/>
                <w:szCs w:val="20"/>
              </w:rPr>
              <w:t>CAPRI</w:t>
            </w:r>
          </w:p>
        </w:tc>
      </w:tr>
      <w:tr w:rsidR="00D86AF8" w:rsidRPr="00294475" w14:paraId="5C3CDF28" w14:textId="77777777" w:rsidTr="00780D4F">
        <w:tc>
          <w:tcPr>
            <w:tcW w:w="4620" w:type="dxa"/>
          </w:tcPr>
          <w:p w14:paraId="5C3CDF2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History and Physical Examinations</w:t>
            </w:r>
          </w:p>
        </w:tc>
        <w:tc>
          <w:tcPr>
            <w:tcW w:w="4500" w:type="dxa"/>
          </w:tcPr>
          <w:p w14:paraId="5C3CDF2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C&amp;P Exam, Notes, Discharge Summaries</w:t>
            </w:r>
          </w:p>
        </w:tc>
      </w:tr>
      <w:tr w:rsidR="00D86AF8" w:rsidRPr="00294475" w14:paraId="5C3CDF2B" w14:textId="77777777" w:rsidTr="00780D4F">
        <w:tc>
          <w:tcPr>
            <w:tcW w:w="4620" w:type="dxa"/>
          </w:tcPr>
          <w:p w14:paraId="5C3CDF2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X-rays</w:t>
            </w:r>
          </w:p>
        </w:tc>
        <w:tc>
          <w:tcPr>
            <w:tcW w:w="4500" w:type="dxa"/>
          </w:tcPr>
          <w:p w14:paraId="5C3CDF2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2E" w14:textId="77777777" w:rsidTr="00780D4F">
        <w:tc>
          <w:tcPr>
            <w:tcW w:w="4620" w:type="dxa"/>
          </w:tcPr>
          <w:p w14:paraId="5C3CDF2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Barium enema (colon X-ray)</w:t>
            </w:r>
          </w:p>
        </w:tc>
        <w:tc>
          <w:tcPr>
            <w:tcW w:w="4500" w:type="dxa"/>
          </w:tcPr>
          <w:p w14:paraId="5C3CDF2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31" w14:textId="77777777" w:rsidTr="00780D4F">
        <w:tc>
          <w:tcPr>
            <w:tcW w:w="4620" w:type="dxa"/>
          </w:tcPr>
          <w:p w14:paraId="5C3CDF2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Sigmoidoscopies</w:t>
            </w:r>
          </w:p>
        </w:tc>
        <w:tc>
          <w:tcPr>
            <w:tcW w:w="4500" w:type="dxa"/>
          </w:tcPr>
          <w:p w14:paraId="5C3CDF3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4" w14:textId="77777777" w:rsidTr="00780D4F">
        <w:tc>
          <w:tcPr>
            <w:tcW w:w="4620" w:type="dxa"/>
          </w:tcPr>
          <w:p w14:paraId="5C3CDF3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Endoscopies</w:t>
            </w:r>
          </w:p>
        </w:tc>
        <w:tc>
          <w:tcPr>
            <w:tcW w:w="4500" w:type="dxa"/>
          </w:tcPr>
          <w:p w14:paraId="5C3CDF33"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7" w14:textId="77777777" w:rsidTr="00780D4F">
        <w:tc>
          <w:tcPr>
            <w:tcW w:w="4620" w:type="dxa"/>
          </w:tcPr>
          <w:p w14:paraId="5C3CDF3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Proctoscopies</w:t>
            </w:r>
          </w:p>
        </w:tc>
        <w:tc>
          <w:tcPr>
            <w:tcW w:w="4500" w:type="dxa"/>
          </w:tcPr>
          <w:p w14:paraId="5C3CDF3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A" w14:textId="77777777" w:rsidTr="00780D4F">
        <w:tc>
          <w:tcPr>
            <w:tcW w:w="4620" w:type="dxa"/>
          </w:tcPr>
          <w:p w14:paraId="5C3CDF3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Colonoscopies</w:t>
            </w:r>
          </w:p>
        </w:tc>
        <w:tc>
          <w:tcPr>
            <w:tcW w:w="4500" w:type="dxa"/>
          </w:tcPr>
          <w:p w14:paraId="5C3CDF3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D" w14:textId="77777777" w:rsidTr="00780D4F">
        <w:tc>
          <w:tcPr>
            <w:tcW w:w="4620" w:type="dxa"/>
          </w:tcPr>
          <w:p w14:paraId="5C3CDF3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biopsies</w:t>
            </w:r>
          </w:p>
        </w:tc>
        <w:tc>
          <w:tcPr>
            <w:tcW w:w="4500" w:type="dxa"/>
          </w:tcPr>
          <w:p w14:paraId="5C3CDF3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40" w14:textId="77777777" w:rsidTr="00780D4F">
        <w:tc>
          <w:tcPr>
            <w:tcW w:w="4620" w:type="dxa"/>
          </w:tcPr>
          <w:p w14:paraId="5C3CDF3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 xml:space="preserve">Gastrointestinal </w:t>
            </w:r>
            <w:r w:rsidR="001768A4" w:rsidRPr="00294475">
              <w:rPr>
                <w:rFonts w:ascii="Arial" w:hAnsi="Arial" w:cs="Arial"/>
                <w:sz w:val="20"/>
                <w:szCs w:val="20"/>
              </w:rPr>
              <w:t>–</w:t>
            </w:r>
            <w:r w:rsidRPr="00294475">
              <w:rPr>
                <w:rFonts w:ascii="Arial" w:hAnsi="Arial" w:cs="Arial"/>
                <w:sz w:val="20"/>
                <w:szCs w:val="20"/>
              </w:rPr>
              <w:t xml:space="preserve"> upper and lower </w:t>
            </w:r>
            <w:r w:rsidR="001768A4" w:rsidRPr="00294475">
              <w:rPr>
                <w:rFonts w:ascii="Arial" w:hAnsi="Arial" w:cs="Arial"/>
                <w:sz w:val="20"/>
                <w:szCs w:val="20"/>
              </w:rPr>
              <w:t>–</w:t>
            </w:r>
            <w:r w:rsidRPr="00294475">
              <w:rPr>
                <w:rFonts w:ascii="Arial" w:hAnsi="Arial" w:cs="Arial"/>
                <w:sz w:val="20"/>
                <w:szCs w:val="20"/>
              </w:rPr>
              <w:t xml:space="preserve"> series</w:t>
            </w:r>
          </w:p>
        </w:tc>
        <w:tc>
          <w:tcPr>
            <w:tcW w:w="4500" w:type="dxa"/>
          </w:tcPr>
          <w:p w14:paraId="5C3CDF3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43" w14:textId="77777777" w:rsidTr="00780D4F">
        <w:tc>
          <w:tcPr>
            <w:tcW w:w="4620" w:type="dxa"/>
          </w:tcPr>
          <w:p w14:paraId="5C3CDF4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Function Tests (LFT)</w:t>
            </w:r>
          </w:p>
        </w:tc>
        <w:tc>
          <w:tcPr>
            <w:tcW w:w="4500" w:type="dxa"/>
          </w:tcPr>
          <w:p w14:paraId="5C3CDF4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Tab/Cumulative/Graph</w:t>
            </w:r>
          </w:p>
        </w:tc>
      </w:tr>
      <w:tr w:rsidR="00D86AF8" w:rsidRPr="00294475" w14:paraId="5C3CDF46" w14:textId="77777777" w:rsidTr="00780D4F">
        <w:tc>
          <w:tcPr>
            <w:tcW w:w="4620" w:type="dxa"/>
          </w:tcPr>
          <w:p w14:paraId="5C3CDF44"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Weight Loss</w:t>
            </w:r>
          </w:p>
        </w:tc>
        <w:tc>
          <w:tcPr>
            <w:tcW w:w="4500" w:type="dxa"/>
          </w:tcPr>
          <w:p w14:paraId="5C3CDF4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Vitals Tab/Graph</w:t>
            </w:r>
          </w:p>
        </w:tc>
      </w:tr>
      <w:tr w:rsidR="00D86AF8" w:rsidRPr="00294475" w14:paraId="5C3CDF49" w14:textId="77777777" w:rsidTr="00780D4F">
        <w:tc>
          <w:tcPr>
            <w:tcW w:w="4620" w:type="dxa"/>
          </w:tcPr>
          <w:p w14:paraId="5C3CDF4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Dietary Restrictions</w:t>
            </w:r>
          </w:p>
        </w:tc>
        <w:tc>
          <w:tcPr>
            <w:tcW w:w="4500" w:type="dxa"/>
          </w:tcPr>
          <w:p w14:paraId="5C3CDF4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Nutritional Assessment Tab, Diet Tab</w:t>
            </w:r>
          </w:p>
        </w:tc>
      </w:tr>
      <w:tr w:rsidR="00D86AF8" w:rsidRPr="00294475" w14:paraId="5C3CDF4C" w14:textId="77777777" w:rsidTr="00780D4F">
        <w:tc>
          <w:tcPr>
            <w:tcW w:w="4620" w:type="dxa"/>
          </w:tcPr>
          <w:p w14:paraId="5C3CDF4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Procedures</w:t>
            </w:r>
          </w:p>
        </w:tc>
        <w:tc>
          <w:tcPr>
            <w:tcW w:w="4500" w:type="dxa"/>
          </w:tcPr>
          <w:p w14:paraId="5C3CDF4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Reports Tab/Surgery Report</w:t>
            </w:r>
          </w:p>
        </w:tc>
      </w:tr>
      <w:tr w:rsidR="00D86AF8" w:rsidRPr="00294475" w14:paraId="5C3CDF4F" w14:textId="77777777" w:rsidTr="00780D4F">
        <w:tc>
          <w:tcPr>
            <w:tcW w:w="4620" w:type="dxa"/>
          </w:tcPr>
          <w:p w14:paraId="5C3CDF4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Pathology</w:t>
            </w:r>
          </w:p>
        </w:tc>
        <w:tc>
          <w:tcPr>
            <w:tcW w:w="4500" w:type="dxa"/>
          </w:tcPr>
          <w:p w14:paraId="5C3CDF4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52" w14:textId="77777777" w:rsidTr="00780D4F">
        <w:tc>
          <w:tcPr>
            <w:tcW w:w="4620" w:type="dxa"/>
          </w:tcPr>
          <w:p w14:paraId="5C3CDF5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Prescribed medications</w:t>
            </w:r>
          </w:p>
        </w:tc>
        <w:tc>
          <w:tcPr>
            <w:tcW w:w="4500" w:type="dxa"/>
          </w:tcPr>
          <w:p w14:paraId="5C3CDF5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Meds Tab</w:t>
            </w:r>
          </w:p>
        </w:tc>
      </w:tr>
    </w:tbl>
    <w:p w14:paraId="0B2D92E4" w14:textId="673B3EC4" w:rsidR="00E65906" w:rsidRDefault="00E65906" w:rsidP="00894DD3">
      <w:pPr>
        <w:spacing w:before="60" w:after="60"/>
      </w:pPr>
    </w:p>
    <w:p w14:paraId="246FC57B" w14:textId="0E551D4C" w:rsidR="00E81D4E" w:rsidRDefault="00E81D4E" w:rsidP="00894DD3">
      <w:pPr>
        <w:pStyle w:val="Caption"/>
        <w:spacing w:before="60"/>
      </w:pPr>
      <w:bookmarkStart w:id="2209" w:name="_Toc521960166"/>
      <w:r>
        <w:t xml:space="preserve">Table </w:t>
      </w:r>
      <w:fldSimple w:instr=" STYLEREF 1 \s ">
        <w:r w:rsidR="00291D99">
          <w:rPr>
            <w:noProof/>
          </w:rPr>
          <w:t>5</w:t>
        </w:r>
      </w:fldSimple>
      <w:r w:rsidR="00BD1288">
        <w:noBreakHyphen/>
      </w:r>
      <w:fldSimple w:instr=" SEQ Table \* ARABIC \s 1 ">
        <w:r w:rsidR="00291D99">
          <w:rPr>
            <w:noProof/>
          </w:rPr>
          <w:t>8</w:t>
        </w:r>
      </w:fldSimple>
      <w:r>
        <w:t xml:space="preserve">. </w:t>
      </w:r>
      <w:r w:rsidR="00301F4E">
        <w:t>Genitourinary System</w:t>
      </w:r>
      <w:r w:rsidRPr="003D69C8">
        <w:t xml:space="preserve"> (DC 7500)</w:t>
      </w:r>
      <w:r>
        <w:t xml:space="preserve"> </w:t>
      </w:r>
      <w:r w:rsidR="00301F4E">
        <w:t xml:space="preserve">Location </w:t>
      </w:r>
      <w:r>
        <w:t>Table.</w:t>
      </w:r>
      <w:bookmarkEnd w:id="2209"/>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81D4E" w:rsidRPr="00E81D4E" w14:paraId="5C3CDF54" w14:textId="77777777" w:rsidTr="00780D4F">
        <w:trPr>
          <w:tblHeader/>
        </w:trPr>
        <w:tc>
          <w:tcPr>
            <w:tcW w:w="4608" w:type="dxa"/>
            <w:shd w:val="clear" w:color="auto" w:fill="BFBFBF" w:themeFill="background1" w:themeFillShade="BF"/>
            <w:vAlign w:val="center"/>
          </w:tcPr>
          <w:p w14:paraId="39C51E72" w14:textId="4DFA4A08"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br w:type="page"/>
              <w:t>What do I need?</w:t>
            </w:r>
          </w:p>
        </w:tc>
        <w:tc>
          <w:tcPr>
            <w:tcW w:w="4512" w:type="dxa"/>
            <w:shd w:val="clear" w:color="auto" w:fill="BFBFBF" w:themeFill="background1" w:themeFillShade="BF"/>
            <w:vAlign w:val="center"/>
          </w:tcPr>
          <w:p w14:paraId="5C3CDF53" w14:textId="15F6EA2D"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t>Where to go in CAPRI</w:t>
            </w:r>
          </w:p>
        </w:tc>
      </w:tr>
      <w:tr w:rsidR="00D86AF8" w:rsidRPr="00E81D4E" w14:paraId="5C3CDF57" w14:textId="77777777" w:rsidTr="00780D4F">
        <w:tc>
          <w:tcPr>
            <w:tcW w:w="4608" w:type="dxa"/>
          </w:tcPr>
          <w:p w14:paraId="5C3CDF5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History and Physical Examinations</w:t>
            </w:r>
          </w:p>
        </w:tc>
        <w:tc>
          <w:tcPr>
            <w:tcW w:w="4512" w:type="dxa"/>
          </w:tcPr>
          <w:p w14:paraId="5C3CDF56"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C&amp;P Exam, Notes, Discharge Summaries</w:t>
            </w:r>
          </w:p>
        </w:tc>
      </w:tr>
      <w:tr w:rsidR="00D86AF8" w:rsidRPr="00E81D4E" w14:paraId="5C3CDF5A" w14:textId="77777777" w:rsidTr="00780D4F">
        <w:tc>
          <w:tcPr>
            <w:tcW w:w="4608" w:type="dxa"/>
          </w:tcPr>
          <w:p w14:paraId="5C3CDF5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Urinalysis (macro and micro)</w:t>
            </w:r>
          </w:p>
        </w:tc>
        <w:tc>
          <w:tcPr>
            <w:tcW w:w="4512" w:type="dxa"/>
          </w:tcPr>
          <w:p w14:paraId="5C3CDF59"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Tab/Cumulative/Microbiology/Graphs</w:t>
            </w:r>
          </w:p>
        </w:tc>
      </w:tr>
      <w:tr w:rsidR="00D86AF8" w:rsidRPr="00E81D4E" w14:paraId="5C3CDF5D" w14:textId="77777777" w:rsidTr="00780D4F">
        <w:tc>
          <w:tcPr>
            <w:tcW w:w="4608" w:type="dxa"/>
          </w:tcPr>
          <w:p w14:paraId="5C3CDF5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Blood tests (creatinine, BUN, albumin)</w:t>
            </w:r>
          </w:p>
        </w:tc>
        <w:tc>
          <w:tcPr>
            <w:tcW w:w="4512" w:type="dxa"/>
          </w:tcPr>
          <w:p w14:paraId="5C3CDF5C"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0" w14:textId="77777777" w:rsidTr="00780D4F">
        <w:tc>
          <w:tcPr>
            <w:tcW w:w="4608" w:type="dxa"/>
          </w:tcPr>
          <w:p w14:paraId="5C3CDF5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Complete Blood Count test (CBC)</w:t>
            </w:r>
          </w:p>
        </w:tc>
        <w:tc>
          <w:tcPr>
            <w:tcW w:w="4512" w:type="dxa"/>
          </w:tcPr>
          <w:p w14:paraId="5C3CDF5F"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3" w14:textId="77777777" w:rsidTr="00780D4F">
        <w:tc>
          <w:tcPr>
            <w:tcW w:w="4608" w:type="dxa"/>
          </w:tcPr>
          <w:p w14:paraId="5C3CDF61"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Uroflowmetry</w:t>
            </w:r>
          </w:p>
        </w:tc>
        <w:tc>
          <w:tcPr>
            <w:tcW w:w="4512" w:type="dxa"/>
          </w:tcPr>
          <w:p w14:paraId="5C3CDF62"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Consults Tab, Notes Tab</w:t>
            </w:r>
          </w:p>
        </w:tc>
      </w:tr>
      <w:tr w:rsidR="00D86AF8" w:rsidRPr="00E81D4E" w14:paraId="5C3CDF66" w14:textId="77777777" w:rsidTr="00780D4F">
        <w:tc>
          <w:tcPr>
            <w:tcW w:w="4608" w:type="dxa"/>
          </w:tcPr>
          <w:p w14:paraId="5C3CDF64"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Semen and endocrine evaluations</w:t>
            </w:r>
          </w:p>
        </w:tc>
        <w:tc>
          <w:tcPr>
            <w:tcW w:w="4512" w:type="dxa"/>
          </w:tcPr>
          <w:p w14:paraId="5C3CDF6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9" w14:textId="77777777" w:rsidTr="00780D4F">
        <w:tc>
          <w:tcPr>
            <w:tcW w:w="4608" w:type="dxa"/>
          </w:tcPr>
          <w:p w14:paraId="5C3CDF67"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Procedures</w:t>
            </w:r>
          </w:p>
        </w:tc>
        <w:tc>
          <w:tcPr>
            <w:tcW w:w="4512" w:type="dxa"/>
          </w:tcPr>
          <w:p w14:paraId="5C3CDF6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Reports Tab/Surgery Report</w:t>
            </w:r>
          </w:p>
        </w:tc>
      </w:tr>
      <w:tr w:rsidR="00D86AF8" w:rsidRPr="00E81D4E" w14:paraId="5C3CDF6C" w14:textId="77777777" w:rsidTr="00780D4F">
        <w:tc>
          <w:tcPr>
            <w:tcW w:w="4608" w:type="dxa"/>
          </w:tcPr>
          <w:p w14:paraId="5C3CDF6A"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Pathology</w:t>
            </w:r>
          </w:p>
        </w:tc>
        <w:tc>
          <w:tcPr>
            <w:tcW w:w="4512" w:type="dxa"/>
          </w:tcPr>
          <w:p w14:paraId="5C3CDF6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Tab/Anatomic Pathology</w:t>
            </w:r>
          </w:p>
        </w:tc>
      </w:tr>
      <w:tr w:rsidR="00D86AF8" w:rsidRPr="00E81D4E" w14:paraId="5C3CDF6F" w14:textId="77777777" w:rsidTr="00780D4F">
        <w:tc>
          <w:tcPr>
            <w:tcW w:w="4608" w:type="dxa"/>
          </w:tcPr>
          <w:p w14:paraId="5C3CDF6D"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Prescribed medications</w:t>
            </w:r>
          </w:p>
        </w:tc>
        <w:tc>
          <w:tcPr>
            <w:tcW w:w="4512" w:type="dxa"/>
          </w:tcPr>
          <w:p w14:paraId="5C3CDF6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Meds Tab</w:t>
            </w:r>
          </w:p>
        </w:tc>
      </w:tr>
    </w:tbl>
    <w:p w14:paraId="5C3CDF70" w14:textId="7B30427F" w:rsidR="00A15F2B" w:rsidRDefault="00A15F2B" w:rsidP="00894DD3">
      <w:pPr>
        <w:spacing w:before="60" w:after="60"/>
      </w:pPr>
    </w:p>
    <w:p w14:paraId="0573F42E" w14:textId="77777777" w:rsidR="00A15F2B" w:rsidRDefault="00A15F2B">
      <w:pPr>
        <w:spacing w:before="0" w:after="0"/>
      </w:pPr>
      <w:r>
        <w:br w:type="page"/>
      </w:r>
    </w:p>
    <w:p w14:paraId="3E66091C" w14:textId="29C2BD6A" w:rsidR="00F54505" w:rsidRDefault="00F54505" w:rsidP="00894DD3">
      <w:pPr>
        <w:pStyle w:val="Caption"/>
        <w:spacing w:before="60"/>
      </w:pPr>
      <w:bookmarkStart w:id="2210" w:name="_Toc521960167"/>
      <w:r>
        <w:lastRenderedPageBreak/>
        <w:t xml:space="preserve">Table </w:t>
      </w:r>
      <w:fldSimple w:instr=" STYLEREF 1 \s ">
        <w:r w:rsidR="00291D99">
          <w:rPr>
            <w:noProof/>
          </w:rPr>
          <w:t>5</w:t>
        </w:r>
      </w:fldSimple>
      <w:r w:rsidR="00BD1288">
        <w:noBreakHyphen/>
      </w:r>
      <w:fldSimple w:instr=" SEQ Table \* ARABIC \s 1 ">
        <w:r w:rsidR="00291D99">
          <w:rPr>
            <w:noProof/>
          </w:rPr>
          <w:t>9</w:t>
        </w:r>
      </w:fldSimple>
      <w:r>
        <w:t xml:space="preserve">. </w:t>
      </w:r>
      <w:r w:rsidRPr="00235185">
        <w:t>G</w:t>
      </w:r>
      <w:r w:rsidR="00301F4E">
        <w:t xml:space="preserve">ynecological Conditions and Disorders of the Breast </w:t>
      </w:r>
      <w:r w:rsidRPr="00235185">
        <w:t>(DC 7600)</w:t>
      </w:r>
      <w:r w:rsidR="00301F4E">
        <w:t xml:space="preserve"> Location Table.</w:t>
      </w:r>
      <w:bookmarkEnd w:id="2210"/>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6C1E16" w14:paraId="5C3CDF74" w14:textId="77777777" w:rsidTr="00780D4F">
        <w:trPr>
          <w:tblHeader/>
        </w:trPr>
        <w:tc>
          <w:tcPr>
            <w:tcW w:w="4620" w:type="dxa"/>
            <w:shd w:val="clear" w:color="auto" w:fill="BFBFBF" w:themeFill="background1" w:themeFillShade="BF"/>
            <w:vAlign w:val="center"/>
          </w:tcPr>
          <w:p w14:paraId="5C3CDF72"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What do I need?</w:t>
            </w:r>
          </w:p>
        </w:tc>
        <w:tc>
          <w:tcPr>
            <w:tcW w:w="4500" w:type="dxa"/>
            <w:shd w:val="clear" w:color="auto" w:fill="BFBFBF" w:themeFill="background1" w:themeFillShade="BF"/>
            <w:vAlign w:val="center"/>
          </w:tcPr>
          <w:p w14:paraId="5C3CDF73"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 xml:space="preserve">Where to go in </w:t>
            </w:r>
            <w:r w:rsidR="006B7071" w:rsidRPr="006C1E16">
              <w:rPr>
                <w:rFonts w:ascii="Arial" w:hAnsi="Arial" w:cs="Arial"/>
                <w:b/>
                <w:sz w:val="20"/>
                <w:szCs w:val="20"/>
              </w:rPr>
              <w:t>CAPRI</w:t>
            </w:r>
          </w:p>
        </w:tc>
      </w:tr>
      <w:tr w:rsidR="00D86AF8" w:rsidRPr="006C1E16" w14:paraId="5C3CDF79" w14:textId="77777777" w:rsidTr="00780D4F">
        <w:tc>
          <w:tcPr>
            <w:tcW w:w="4620" w:type="dxa"/>
          </w:tcPr>
          <w:p w14:paraId="5C3CDF7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History and Physical Examinations</w:t>
            </w:r>
          </w:p>
        </w:tc>
        <w:tc>
          <w:tcPr>
            <w:tcW w:w="4500" w:type="dxa"/>
          </w:tcPr>
          <w:p w14:paraId="5C3CDF7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C&amp;P Exam, Notes, Discharge Summaries</w:t>
            </w:r>
          </w:p>
        </w:tc>
      </w:tr>
      <w:tr w:rsidR="00D86AF8" w:rsidRPr="006C1E16" w14:paraId="5C3CDF7C" w14:textId="77777777" w:rsidTr="00780D4F">
        <w:tc>
          <w:tcPr>
            <w:tcW w:w="4620" w:type="dxa"/>
          </w:tcPr>
          <w:p w14:paraId="5C3CDF7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Laparoscopies</w:t>
            </w:r>
          </w:p>
        </w:tc>
        <w:tc>
          <w:tcPr>
            <w:tcW w:w="4500" w:type="dxa"/>
          </w:tcPr>
          <w:p w14:paraId="5C3CDF7B"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Notes Tab, Consults Tab</w:t>
            </w:r>
          </w:p>
        </w:tc>
      </w:tr>
      <w:tr w:rsidR="00D86AF8" w:rsidRPr="006C1E16" w14:paraId="5C3CDF7F" w14:textId="77777777" w:rsidTr="00780D4F">
        <w:tc>
          <w:tcPr>
            <w:tcW w:w="4620" w:type="dxa"/>
          </w:tcPr>
          <w:p w14:paraId="5C3CDF7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X-rays</w:t>
            </w:r>
          </w:p>
        </w:tc>
        <w:tc>
          <w:tcPr>
            <w:tcW w:w="4500" w:type="dxa"/>
          </w:tcPr>
          <w:p w14:paraId="5C3CDF7E"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2" w14:textId="77777777" w:rsidTr="00780D4F">
        <w:tc>
          <w:tcPr>
            <w:tcW w:w="4620" w:type="dxa"/>
          </w:tcPr>
          <w:p w14:paraId="5C3CDF8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1"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5" w14:textId="77777777" w:rsidTr="00780D4F">
        <w:tc>
          <w:tcPr>
            <w:tcW w:w="4620" w:type="dxa"/>
          </w:tcPr>
          <w:p w14:paraId="5C3CDF8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Pap smears</w:t>
            </w:r>
          </w:p>
        </w:tc>
        <w:tc>
          <w:tcPr>
            <w:tcW w:w="4500" w:type="dxa"/>
          </w:tcPr>
          <w:p w14:paraId="5C3CDF84"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w:t>
            </w:r>
          </w:p>
        </w:tc>
      </w:tr>
      <w:tr w:rsidR="00D86AF8" w:rsidRPr="006C1E16" w14:paraId="5C3CDF88" w14:textId="77777777" w:rsidTr="00780D4F">
        <w:tc>
          <w:tcPr>
            <w:tcW w:w="4620" w:type="dxa"/>
          </w:tcPr>
          <w:p w14:paraId="5C3CDF8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Urinalysis (macro and micro)</w:t>
            </w:r>
          </w:p>
        </w:tc>
        <w:tc>
          <w:tcPr>
            <w:tcW w:w="4500" w:type="dxa"/>
          </w:tcPr>
          <w:p w14:paraId="5C3CDF8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Tab/Cumulative/Microbiology/Graphs</w:t>
            </w:r>
          </w:p>
        </w:tc>
      </w:tr>
      <w:tr w:rsidR="00D86AF8" w:rsidRPr="006C1E16" w14:paraId="5C3CDF8B" w14:textId="77777777" w:rsidTr="00780D4F">
        <w:tc>
          <w:tcPr>
            <w:tcW w:w="4620" w:type="dxa"/>
          </w:tcPr>
          <w:p w14:paraId="5C3CDF8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Complete Blood Count test (CBC)</w:t>
            </w:r>
          </w:p>
        </w:tc>
        <w:tc>
          <w:tcPr>
            <w:tcW w:w="4500" w:type="dxa"/>
          </w:tcPr>
          <w:p w14:paraId="5C3CDF8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Tab/Cumulative/Graph</w:t>
            </w:r>
          </w:p>
        </w:tc>
      </w:tr>
      <w:tr w:rsidR="00D86AF8" w:rsidRPr="006C1E16" w14:paraId="5C3CDF8E" w14:textId="77777777" w:rsidTr="00780D4F">
        <w:tc>
          <w:tcPr>
            <w:tcW w:w="4620" w:type="dxa"/>
          </w:tcPr>
          <w:p w14:paraId="5C3CDF8C"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1" w14:textId="77777777" w:rsidTr="00780D4F">
        <w:tc>
          <w:tcPr>
            <w:tcW w:w="4620" w:type="dxa"/>
          </w:tcPr>
          <w:p w14:paraId="5C3CDF8F" w14:textId="4A4361F1" w:rsidR="00D86AF8" w:rsidRPr="006C1E16" w:rsidRDefault="00933E71" w:rsidP="00894DD3">
            <w:pPr>
              <w:spacing w:before="60" w:after="60"/>
              <w:rPr>
                <w:rFonts w:ascii="Arial" w:hAnsi="Arial" w:cs="Arial"/>
                <w:sz w:val="20"/>
                <w:szCs w:val="20"/>
              </w:rPr>
            </w:pPr>
            <w:r w:rsidRPr="006C1E16">
              <w:rPr>
                <w:rFonts w:ascii="Arial" w:hAnsi="Arial" w:cs="Arial"/>
                <w:sz w:val="20"/>
                <w:szCs w:val="20"/>
              </w:rPr>
              <w:t>Mammography’s</w:t>
            </w:r>
          </w:p>
        </w:tc>
        <w:tc>
          <w:tcPr>
            <w:tcW w:w="4500" w:type="dxa"/>
          </w:tcPr>
          <w:p w14:paraId="5C3CDF9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4" w14:textId="77777777" w:rsidTr="00780D4F">
        <w:tc>
          <w:tcPr>
            <w:tcW w:w="4620" w:type="dxa"/>
          </w:tcPr>
          <w:p w14:paraId="5C3CDF92"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Procedures</w:t>
            </w:r>
          </w:p>
        </w:tc>
        <w:tc>
          <w:tcPr>
            <w:tcW w:w="4500" w:type="dxa"/>
          </w:tcPr>
          <w:p w14:paraId="5C3CDF9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Reports Tab/Surgery Report</w:t>
            </w:r>
          </w:p>
        </w:tc>
      </w:tr>
      <w:tr w:rsidR="00D86AF8" w:rsidRPr="006C1E16" w14:paraId="5C3CDF97" w14:textId="77777777" w:rsidTr="00780D4F">
        <w:tc>
          <w:tcPr>
            <w:tcW w:w="4620" w:type="dxa"/>
          </w:tcPr>
          <w:p w14:paraId="5C3CDF95"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Pathology</w:t>
            </w:r>
          </w:p>
        </w:tc>
        <w:tc>
          <w:tcPr>
            <w:tcW w:w="4500" w:type="dxa"/>
          </w:tcPr>
          <w:p w14:paraId="5C3CDF9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Tab/Anatomic Pathology</w:t>
            </w:r>
          </w:p>
        </w:tc>
      </w:tr>
      <w:tr w:rsidR="00D86AF8" w:rsidRPr="006C1E16" w14:paraId="5C3CDF9A" w14:textId="77777777" w:rsidTr="00780D4F">
        <w:tc>
          <w:tcPr>
            <w:tcW w:w="4620" w:type="dxa"/>
          </w:tcPr>
          <w:p w14:paraId="5C3CDF9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Prescribed medications</w:t>
            </w:r>
          </w:p>
        </w:tc>
        <w:tc>
          <w:tcPr>
            <w:tcW w:w="4500" w:type="dxa"/>
          </w:tcPr>
          <w:p w14:paraId="5C3CDF9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Meds Tab</w:t>
            </w:r>
          </w:p>
        </w:tc>
      </w:tr>
    </w:tbl>
    <w:p w14:paraId="702EADBB" w14:textId="77777777" w:rsidR="00F54505" w:rsidRDefault="00F54505" w:rsidP="00894DD3">
      <w:pPr>
        <w:spacing w:before="60" w:after="60"/>
      </w:pPr>
    </w:p>
    <w:p w14:paraId="47FB4863" w14:textId="381BFC6E" w:rsidR="006C1E16" w:rsidRDefault="006C1E16" w:rsidP="00894DD3">
      <w:pPr>
        <w:pStyle w:val="Caption"/>
        <w:spacing w:before="60"/>
      </w:pPr>
      <w:bookmarkStart w:id="2211" w:name="_Toc521960168"/>
      <w:r>
        <w:t xml:space="preserve">Table </w:t>
      </w:r>
      <w:fldSimple w:instr=" STYLEREF 1 \s ">
        <w:r w:rsidR="00291D99">
          <w:rPr>
            <w:noProof/>
          </w:rPr>
          <w:t>5</w:t>
        </w:r>
      </w:fldSimple>
      <w:r w:rsidR="00BD1288">
        <w:noBreakHyphen/>
      </w:r>
      <w:fldSimple w:instr=" SEQ Table \* ARABIC \s 1 ">
        <w:r w:rsidR="00291D99">
          <w:rPr>
            <w:noProof/>
          </w:rPr>
          <w:t>10</w:t>
        </w:r>
      </w:fldSimple>
      <w:r>
        <w:t xml:space="preserve">. </w:t>
      </w:r>
      <w:r w:rsidRPr="00235185">
        <w:t>H</w:t>
      </w:r>
      <w:r w:rsidR="00301F4E">
        <w:t>emic</w:t>
      </w:r>
      <w:r w:rsidRPr="00235185">
        <w:t xml:space="preserve"> </w:t>
      </w:r>
      <w:r w:rsidR="00301F4E">
        <w:t xml:space="preserve">and </w:t>
      </w:r>
      <w:r w:rsidRPr="00235185">
        <w:t>L</w:t>
      </w:r>
      <w:r w:rsidR="00301F4E">
        <w:t>ymphatic Systems</w:t>
      </w:r>
      <w:r w:rsidRPr="00235185">
        <w:t xml:space="preserve"> (DC 7700)</w:t>
      </w:r>
      <w:r w:rsidR="00EE47EF">
        <w:t xml:space="preserve"> Location Table</w:t>
      </w:r>
      <w:r>
        <w:t>.</w:t>
      </w:r>
      <w:bookmarkEnd w:id="2211"/>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6C1E16" w:rsidRPr="00E65906" w14:paraId="5C3CDF9C" w14:textId="77777777" w:rsidTr="00780D4F">
        <w:trPr>
          <w:tblHeader/>
        </w:trPr>
        <w:tc>
          <w:tcPr>
            <w:tcW w:w="4608" w:type="dxa"/>
            <w:shd w:val="clear" w:color="auto" w:fill="BFBFBF" w:themeFill="background1" w:themeFillShade="BF"/>
            <w:vAlign w:val="center"/>
          </w:tcPr>
          <w:p w14:paraId="0B435696" w14:textId="44D07451"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What do I need?</w:t>
            </w:r>
          </w:p>
        </w:tc>
        <w:tc>
          <w:tcPr>
            <w:tcW w:w="4512" w:type="dxa"/>
            <w:shd w:val="clear" w:color="auto" w:fill="BFBFBF" w:themeFill="background1" w:themeFillShade="BF"/>
            <w:vAlign w:val="center"/>
          </w:tcPr>
          <w:p w14:paraId="5C3CDF9B" w14:textId="0C0B21B8"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Where to go in CAPRI</w:t>
            </w:r>
          </w:p>
        </w:tc>
      </w:tr>
      <w:tr w:rsidR="006C1E16" w:rsidRPr="00E65906" w14:paraId="5C3CDF9F" w14:textId="77777777" w:rsidTr="00780D4F">
        <w:tc>
          <w:tcPr>
            <w:tcW w:w="4608" w:type="dxa"/>
          </w:tcPr>
          <w:p w14:paraId="5C3CDF9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History and Physical Examinations</w:t>
            </w:r>
          </w:p>
        </w:tc>
        <w:tc>
          <w:tcPr>
            <w:tcW w:w="4512" w:type="dxa"/>
          </w:tcPr>
          <w:p w14:paraId="5C3CDF9E"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C&amp;P Exam, Notes, Discharge Summaries</w:t>
            </w:r>
          </w:p>
        </w:tc>
      </w:tr>
      <w:tr w:rsidR="006C1E16" w:rsidRPr="00E65906" w14:paraId="5C3CDFA2" w14:textId="77777777" w:rsidTr="00780D4F">
        <w:tc>
          <w:tcPr>
            <w:tcW w:w="4608" w:type="dxa"/>
          </w:tcPr>
          <w:p w14:paraId="5C3CDFA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Hemoglobin – See CBC</w:t>
            </w:r>
          </w:p>
        </w:tc>
        <w:tc>
          <w:tcPr>
            <w:tcW w:w="4512" w:type="dxa"/>
          </w:tcPr>
          <w:p w14:paraId="5C3CDFA1"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5" w14:textId="77777777" w:rsidTr="00780D4F">
        <w:tc>
          <w:tcPr>
            <w:tcW w:w="4608" w:type="dxa"/>
          </w:tcPr>
          <w:p w14:paraId="5C3CDFA3"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X-rays</w:t>
            </w:r>
          </w:p>
        </w:tc>
        <w:tc>
          <w:tcPr>
            <w:tcW w:w="4512" w:type="dxa"/>
          </w:tcPr>
          <w:p w14:paraId="5C3CDFA4"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8" w14:textId="77777777" w:rsidTr="00780D4F">
        <w:tc>
          <w:tcPr>
            <w:tcW w:w="4608" w:type="dxa"/>
          </w:tcPr>
          <w:p w14:paraId="5C3CDFA6"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Platelet count (Thrombocyte) – See CBC</w:t>
            </w:r>
          </w:p>
        </w:tc>
        <w:tc>
          <w:tcPr>
            <w:tcW w:w="4512" w:type="dxa"/>
          </w:tcPr>
          <w:p w14:paraId="5C3CDFA7"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B" w14:textId="77777777" w:rsidTr="00780D4F">
        <w:tc>
          <w:tcPr>
            <w:tcW w:w="4608" w:type="dxa"/>
          </w:tcPr>
          <w:p w14:paraId="5C3CDFA9"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Magnetic Resonance Imaging (MRI)</w:t>
            </w:r>
          </w:p>
        </w:tc>
        <w:tc>
          <w:tcPr>
            <w:tcW w:w="4512" w:type="dxa"/>
          </w:tcPr>
          <w:p w14:paraId="5C3CDFAA"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E" w14:textId="77777777" w:rsidTr="00780D4F">
        <w:tc>
          <w:tcPr>
            <w:tcW w:w="4608" w:type="dxa"/>
          </w:tcPr>
          <w:p w14:paraId="5C3CDFAC"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CT scans</w:t>
            </w:r>
          </w:p>
        </w:tc>
        <w:tc>
          <w:tcPr>
            <w:tcW w:w="4512" w:type="dxa"/>
          </w:tcPr>
          <w:p w14:paraId="5C3CDFA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B1" w14:textId="77777777" w:rsidTr="00780D4F">
        <w:tc>
          <w:tcPr>
            <w:tcW w:w="4608" w:type="dxa"/>
          </w:tcPr>
          <w:p w14:paraId="5C3CDFAF"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Prescribed medications</w:t>
            </w:r>
          </w:p>
        </w:tc>
        <w:tc>
          <w:tcPr>
            <w:tcW w:w="4512" w:type="dxa"/>
          </w:tcPr>
          <w:p w14:paraId="5C3CDFB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Meds Tab</w:t>
            </w:r>
          </w:p>
        </w:tc>
      </w:tr>
    </w:tbl>
    <w:p w14:paraId="2F451812" w14:textId="77777777" w:rsidR="00EE47EF" w:rsidRDefault="00EE47EF" w:rsidP="00894DD3">
      <w:pPr>
        <w:spacing w:before="60" w:after="60"/>
      </w:pPr>
    </w:p>
    <w:p w14:paraId="4FADFAE9" w14:textId="073F4312" w:rsidR="00894DD3" w:rsidRDefault="00894DD3" w:rsidP="00894DD3">
      <w:pPr>
        <w:pStyle w:val="Caption"/>
      </w:pPr>
      <w:bookmarkStart w:id="2212" w:name="_Toc521960169"/>
      <w:r>
        <w:t xml:space="preserve">Table </w:t>
      </w:r>
      <w:fldSimple w:instr=" STYLEREF 1 \s ">
        <w:r w:rsidR="00291D99">
          <w:rPr>
            <w:noProof/>
          </w:rPr>
          <w:t>5</w:t>
        </w:r>
      </w:fldSimple>
      <w:r w:rsidR="00BD1288">
        <w:noBreakHyphen/>
      </w:r>
      <w:fldSimple w:instr=" SEQ Table \* ARABIC \s 1 ">
        <w:r w:rsidR="00291D99">
          <w:rPr>
            <w:noProof/>
          </w:rPr>
          <w:t>11</w:t>
        </w:r>
      </w:fldSimple>
      <w:r>
        <w:t xml:space="preserve">. </w:t>
      </w:r>
      <w:r w:rsidR="00BD1288">
        <w:t>Skin</w:t>
      </w:r>
      <w:r w:rsidRPr="00235185">
        <w:t xml:space="preserve"> (DC 7800)</w:t>
      </w:r>
      <w:r>
        <w:t xml:space="preserve"> Location Table.</w:t>
      </w:r>
      <w:bookmarkEnd w:id="2212"/>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F7848" w:rsidRPr="0039400A" w14:paraId="5C3CDFB3" w14:textId="77777777" w:rsidTr="00780D4F">
        <w:trPr>
          <w:tblHeader/>
        </w:trPr>
        <w:tc>
          <w:tcPr>
            <w:tcW w:w="4608" w:type="dxa"/>
            <w:shd w:val="clear" w:color="auto" w:fill="BFBFBF" w:themeFill="background1" w:themeFillShade="BF"/>
            <w:vAlign w:val="center"/>
          </w:tcPr>
          <w:p w14:paraId="5C05913E" w14:textId="5CA1D961"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What do I need?</w:t>
            </w:r>
          </w:p>
        </w:tc>
        <w:tc>
          <w:tcPr>
            <w:tcW w:w="4512" w:type="dxa"/>
            <w:shd w:val="clear" w:color="auto" w:fill="BFBFBF" w:themeFill="background1" w:themeFillShade="BF"/>
            <w:vAlign w:val="center"/>
          </w:tcPr>
          <w:p w14:paraId="5C3CDFB2" w14:textId="481D409E"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Where to go in CAPRI</w:t>
            </w:r>
          </w:p>
        </w:tc>
      </w:tr>
      <w:tr w:rsidR="006C1E16" w:rsidRPr="0039400A" w14:paraId="5C3CDFB6" w14:textId="77777777" w:rsidTr="00780D4F">
        <w:tc>
          <w:tcPr>
            <w:tcW w:w="4608" w:type="dxa"/>
          </w:tcPr>
          <w:p w14:paraId="5C3CDFB4"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History and Physical Examinations</w:t>
            </w:r>
          </w:p>
        </w:tc>
        <w:tc>
          <w:tcPr>
            <w:tcW w:w="4512" w:type="dxa"/>
          </w:tcPr>
          <w:p w14:paraId="5C3CDFB5"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C&amp;P Exam, Notes, Discharge Summaries</w:t>
            </w:r>
          </w:p>
        </w:tc>
      </w:tr>
      <w:tr w:rsidR="006C1E16" w:rsidRPr="0039400A" w14:paraId="5C3CDFB9" w14:textId="77777777" w:rsidTr="00780D4F">
        <w:tc>
          <w:tcPr>
            <w:tcW w:w="4608" w:type="dxa"/>
          </w:tcPr>
          <w:p w14:paraId="5C3CDFB7"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Skin biopsies</w:t>
            </w:r>
          </w:p>
        </w:tc>
        <w:tc>
          <w:tcPr>
            <w:tcW w:w="4512" w:type="dxa"/>
          </w:tcPr>
          <w:p w14:paraId="5C3CDFB8"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BC" w14:textId="77777777" w:rsidTr="00780D4F">
        <w:tc>
          <w:tcPr>
            <w:tcW w:w="4608" w:type="dxa"/>
          </w:tcPr>
          <w:p w14:paraId="5C3CDFBA"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Procedures</w:t>
            </w:r>
          </w:p>
        </w:tc>
        <w:tc>
          <w:tcPr>
            <w:tcW w:w="4512" w:type="dxa"/>
          </w:tcPr>
          <w:p w14:paraId="5C3CDFBB"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Reports Tab/Surgery Report</w:t>
            </w:r>
          </w:p>
        </w:tc>
      </w:tr>
      <w:tr w:rsidR="006C1E16" w:rsidRPr="0039400A" w14:paraId="5C3CDFBF" w14:textId="77777777" w:rsidTr="00780D4F">
        <w:tc>
          <w:tcPr>
            <w:tcW w:w="4608" w:type="dxa"/>
          </w:tcPr>
          <w:p w14:paraId="5C3CDFBD"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Pathology</w:t>
            </w:r>
          </w:p>
        </w:tc>
        <w:tc>
          <w:tcPr>
            <w:tcW w:w="4512" w:type="dxa"/>
          </w:tcPr>
          <w:p w14:paraId="5C3CDFBE"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C2" w14:textId="77777777" w:rsidTr="00780D4F">
        <w:tc>
          <w:tcPr>
            <w:tcW w:w="4608" w:type="dxa"/>
          </w:tcPr>
          <w:p w14:paraId="5C3CDFC0"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Prescribed medications</w:t>
            </w:r>
          </w:p>
        </w:tc>
        <w:tc>
          <w:tcPr>
            <w:tcW w:w="4512" w:type="dxa"/>
          </w:tcPr>
          <w:p w14:paraId="5C3CDFC1"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Meds Tab</w:t>
            </w:r>
          </w:p>
        </w:tc>
      </w:tr>
    </w:tbl>
    <w:p w14:paraId="22193E9A" w14:textId="25A308FA" w:rsidR="00A15F2B" w:rsidRDefault="00A15F2B" w:rsidP="00D644D1"/>
    <w:p w14:paraId="7A9C37FB" w14:textId="77777777" w:rsidR="00A15F2B" w:rsidRDefault="00A15F2B">
      <w:pPr>
        <w:spacing w:before="0" w:after="0"/>
      </w:pPr>
      <w:r>
        <w:br w:type="page"/>
      </w:r>
    </w:p>
    <w:p w14:paraId="5C3CDFC3" w14:textId="012FAF3C" w:rsidR="00D86AF8" w:rsidRPr="00B83B3E" w:rsidRDefault="00665170" w:rsidP="00665170">
      <w:pPr>
        <w:pStyle w:val="Caption"/>
      </w:pPr>
      <w:bookmarkStart w:id="2213" w:name="_Toc521960170"/>
      <w:r>
        <w:lastRenderedPageBreak/>
        <w:t xml:space="preserve">Table </w:t>
      </w:r>
      <w:fldSimple w:instr=" STYLEREF 1 \s ">
        <w:r w:rsidR="00291D99">
          <w:rPr>
            <w:noProof/>
          </w:rPr>
          <w:t>5</w:t>
        </w:r>
      </w:fldSimple>
      <w:r w:rsidR="00BD1288">
        <w:noBreakHyphen/>
      </w:r>
      <w:fldSimple w:instr=" SEQ Table \* ARABIC \s 1 ">
        <w:r w:rsidR="00291D99">
          <w:rPr>
            <w:noProof/>
          </w:rPr>
          <w:t>12</w:t>
        </w:r>
      </w:fldSimple>
      <w:r>
        <w:t xml:space="preserve">. </w:t>
      </w:r>
      <w:r w:rsidR="00BD1288">
        <w:t xml:space="preserve">Endocrine System </w:t>
      </w:r>
      <w:r w:rsidR="00AC09FB" w:rsidRPr="00235185">
        <w:t>(DC 7900)</w:t>
      </w:r>
      <w:r>
        <w:t xml:space="preserve"> Location Table.</w:t>
      </w:r>
      <w:bookmarkEnd w:id="221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D86AF8" w:rsidRPr="00640F15" w14:paraId="5C3CDFC6" w14:textId="77777777" w:rsidTr="00780D4F">
        <w:trPr>
          <w:tblHeader/>
        </w:trPr>
        <w:tc>
          <w:tcPr>
            <w:tcW w:w="4608" w:type="dxa"/>
            <w:shd w:val="clear" w:color="auto" w:fill="BFBFBF" w:themeFill="background1" w:themeFillShade="BF"/>
            <w:vAlign w:val="center"/>
          </w:tcPr>
          <w:p w14:paraId="5C3CDFC4" w14:textId="197325E3" w:rsidR="00D86AF8" w:rsidRPr="00640F15" w:rsidRDefault="00D86AF8" w:rsidP="00640F15">
            <w:pPr>
              <w:tabs>
                <w:tab w:val="left" w:pos="3694"/>
              </w:tabs>
              <w:spacing w:before="60" w:after="60"/>
              <w:jc w:val="center"/>
              <w:rPr>
                <w:rFonts w:ascii="Arial" w:hAnsi="Arial" w:cs="Arial"/>
                <w:b/>
                <w:sz w:val="20"/>
              </w:rPr>
            </w:pPr>
            <w:r w:rsidRPr="00640F15">
              <w:rPr>
                <w:rFonts w:ascii="Arial" w:hAnsi="Arial" w:cs="Arial"/>
                <w:b/>
                <w:sz w:val="20"/>
              </w:rPr>
              <w:t>What do I need?</w:t>
            </w:r>
          </w:p>
        </w:tc>
        <w:tc>
          <w:tcPr>
            <w:tcW w:w="4512" w:type="dxa"/>
            <w:shd w:val="clear" w:color="auto" w:fill="BFBFBF" w:themeFill="background1" w:themeFillShade="BF"/>
            <w:vAlign w:val="center"/>
          </w:tcPr>
          <w:p w14:paraId="5C3CDFC5" w14:textId="77777777" w:rsidR="00D86AF8" w:rsidRPr="00640F15" w:rsidRDefault="00D86AF8" w:rsidP="00640F15">
            <w:pPr>
              <w:spacing w:before="60" w:after="60"/>
              <w:jc w:val="center"/>
              <w:rPr>
                <w:rFonts w:ascii="Arial" w:hAnsi="Arial" w:cs="Arial"/>
                <w:b/>
                <w:sz w:val="20"/>
              </w:rPr>
            </w:pPr>
            <w:r w:rsidRPr="00640F15">
              <w:rPr>
                <w:rFonts w:ascii="Arial" w:hAnsi="Arial" w:cs="Arial"/>
                <w:b/>
                <w:sz w:val="20"/>
              </w:rPr>
              <w:t xml:space="preserve">Where to go in </w:t>
            </w:r>
            <w:r w:rsidR="006B7071" w:rsidRPr="00640F15">
              <w:rPr>
                <w:rFonts w:ascii="Arial" w:hAnsi="Arial" w:cs="Arial"/>
                <w:b/>
                <w:sz w:val="20"/>
              </w:rPr>
              <w:t>CAPRI</w:t>
            </w:r>
          </w:p>
        </w:tc>
      </w:tr>
      <w:tr w:rsidR="00D86AF8" w:rsidRPr="00640F15" w14:paraId="5C3CDFCB" w14:textId="77777777" w:rsidTr="00780D4F">
        <w:tc>
          <w:tcPr>
            <w:tcW w:w="4608" w:type="dxa"/>
          </w:tcPr>
          <w:p w14:paraId="5C3CDFC9" w14:textId="77777777" w:rsidR="00D86AF8" w:rsidRPr="00640F15" w:rsidRDefault="00D86AF8" w:rsidP="00640F15">
            <w:pPr>
              <w:spacing w:before="60" w:after="60"/>
              <w:rPr>
                <w:rFonts w:ascii="Arial" w:hAnsi="Arial" w:cs="Arial"/>
                <w:sz w:val="20"/>
              </w:rPr>
            </w:pPr>
            <w:r w:rsidRPr="00640F15">
              <w:rPr>
                <w:rFonts w:ascii="Arial" w:hAnsi="Arial" w:cs="Arial"/>
                <w:sz w:val="20"/>
              </w:rPr>
              <w:t>History and Physical Examinations</w:t>
            </w:r>
          </w:p>
        </w:tc>
        <w:tc>
          <w:tcPr>
            <w:tcW w:w="4512" w:type="dxa"/>
          </w:tcPr>
          <w:p w14:paraId="5C3CDFCA" w14:textId="77777777" w:rsidR="00D86AF8" w:rsidRPr="00640F15" w:rsidRDefault="00D86AF8" w:rsidP="00640F15">
            <w:pPr>
              <w:spacing w:before="60" w:after="60"/>
              <w:rPr>
                <w:rFonts w:ascii="Arial" w:hAnsi="Arial" w:cs="Arial"/>
                <w:sz w:val="20"/>
              </w:rPr>
            </w:pPr>
            <w:r w:rsidRPr="00640F15">
              <w:rPr>
                <w:rFonts w:ascii="Arial" w:hAnsi="Arial" w:cs="Arial"/>
                <w:sz w:val="20"/>
              </w:rPr>
              <w:t>C&amp;P Exam, Notes, Discharge Summaries</w:t>
            </w:r>
          </w:p>
        </w:tc>
      </w:tr>
      <w:tr w:rsidR="00D86AF8" w:rsidRPr="00640F15" w14:paraId="5C3CDFCE" w14:textId="77777777" w:rsidTr="00780D4F">
        <w:tc>
          <w:tcPr>
            <w:tcW w:w="4608" w:type="dxa"/>
          </w:tcPr>
          <w:p w14:paraId="5C3CDFCC" w14:textId="77777777" w:rsidR="00D86AF8" w:rsidRPr="00640F15" w:rsidRDefault="00D86AF8" w:rsidP="00640F15">
            <w:pPr>
              <w:spacing w:before="60" w:after="60"/>
              <w:rPr>
                <w:rFonts w:ascii="Arial" w:hAnsi="Arial" w:cs="Arial"/>
                <w:sz w:val="20"/>
              </w:rPr>
            </w:pPr>
            <w:r w:rsidRPr="00640F15">
              <w:rPr>
                <w:rFonts w:ascii="Arial" w:hAnsi="Arial" w:cs="Arial"/>
                <w:sz w:val="20"/>
              </w:rPr>
              <w:t>T4 (Thyroxine test)</w:t>
            </w:r>
          </w:p>
        </w:tc>
        <w:tc>
          <w:tcPr>
            <w:tcW w:w="4512" w:type="dxa"/>
          </w:tcPr>
          <w:p w14:paraId="5C3CDFCD"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1" w14:textId="77777777" w:rsidTr="00780D4F">
        <w:tc>
          <w:tcPr>
            <w:tcW w:w="4608" w:type="dxa"/>
          </w:tcPr>
          <w:p w14:paraId="5C3CDFCF" w14:textId="77777777" w:rsidR="00D86AF8" w:rsidRPr="00640F15" w:rsidRDefault="00D86AF8" w:rsidP="00640F15">
            <w:pPr>
              <w:spacing w:before="60" w:after="60"/>
              <w:rPr>
                <w:rFonts w:ascii="Arial" w:hAnsi="Arial" w:cs="Arial"/>
                <w:sz w:val="20"/>
              </w:rPr>
            </w:pPr>
            <w:r w:rsidRPr="00640F15">
              <w:rPr>
                <w:rFonts w:ascii="Arial" w:hAnsi="Arial" w:cs="Arial"/>
                <w:sz w:val="20"/>
              </w:rPr>
              <w:t>T3 (Triiodothyronine or T3 Radioimmunoassay test)</w:t>
            </w:r>
          </w:p>
        </w:tc>
        <w:tc>
          <w:tcPr>
            <w:tcW w:w="4512" w:type="dxa"/>
          </w:tcPr>
          <w:p w14:paraId="5C3CDFD0"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4" w14:textId="77777777" w:rsidTr="00780D4F">
        <w:tc>
          <w:tcPr>
            <w:tcW w:w="4608" w:type="dxa"/>
          </w:tcPr>
          <w:p w14:paraId="5C3CDFD2" w14:textId="77777777" w:rsidR="00D86AF8" w:rsidRPr="00640F15" w:rsidRDefault="00D86AF8" w:rsidP="00640F15">
            <w:pPr>
              <w:spacing w:before="60" w:after="60"/>
              <w:rPr>
                <w:rFonts w:ascii="Arial" w:hAnsi="Arial" w:cs="Arial"/>
                <w:sz w:val="20"/>
              </w:rPr>
            </w:pPr>
            <w:r w:rsidRPr="00640F15">
              <w:rPr>
                <w:rFonts w:ascii="Arial" w:hAnsi="Arial" w:cs="Arial"/>
                <w:sz w:val="20"/>
              </w:rPr>
              <w:t>TSH (Thyrotropin or Thyroid Stimulating Hormone test)</w:t>
            </w:r>
          </w:p>
        </w:tc>
        <w:tc>
          <w:tcPr>
            <w:tcW w:w="4512" w:type="dxa"/>
          </w:tcPr>
          <w:p w14:paraId="5C3CDFD3"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7" w14:textId="77777777" w:rsidTr="00780D4F">
        <w:tc>
          <w:tcPr>
            <w:tcW w:w="4608" w:type="dxa"/>
          </w:tcPr>
          <w:p w14:paraId="5C3CDFD5" w14:textId="77777777" w:rsidR="00D86AF8" w:rsidRPr="00640F15" w:rsidRDefault="00D86AF8" w:rsidP="00640F15">
            <w:pPr>
              <w:spacing w:before="60" w:after="60"/>
              <w:rPr>
                <w:rFonts w:ascii="Arial" w:hAnsi="Arial" w:cs="Arial"/>
                <w:sz w:val="20"/>
              </w:rPr>
            </w:pPr>
            <w:r w:rsidRPr="00640F15">
              <w:rPr>
                <w:rFonts w:ascii="Arial" w:hAnsi="Arial" w:cs="Arial"/>
                <w:sz w:val="20"/>
              </w:rPr>
              <w:t>Renal function tests</w:t>
            </w:r>
          </w:p>
        </w:tc>
        <w:tc>
          <w:tcPr>
            <w:tcW w:w="4512" w:type="dxa"/>
          </w:tcPr>
          <w:p w14:paraId="5C3CDFD6"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A" w14:textId="77777777" w:rsidTr="00780D4F">
        <w:tc>
          <w:tcPr>
            <w:tcW w:w="4608" w:type="dxa"/>
          </w:tcPr>
          <w:p w14:paraId="5C3CDFD8" w14:textId="77777777" w:rsidR="00D86AF8" w:rsidRPr="00640F15" w:rsidRDefault="00D86AF8" w:rsidP="00640F15">
            <w:pPr>
              <w:spacing w:before="60" w:after="60"/>
              <w:rPr>
                <w:rFonts w:ascii="Arial" w:hAnsi="Arial" w:cs="Arial"/>
                <w:sz w:val="20"/>
              </w:rPr>
            </w:pPr>
            <w:r w:rsidRPr="00640F15">
              <w:rPr>
                <w:rFonts w:ascii="Arial" w:hAnsi="Arial" w:cs="Arial"/>
                <w:sz w:val="20"/>
              </w:rPr>
              <w:t>Blood sugar</w:t>
            </w:r>
          </w:p>
        </w:tc>
        <w:tc>
          <w:tcPr>
            <w:tcW w:w="4512" w:type="dxa"/>
          </w:tcPr>
          <w:p w14:paraId="5C3CDFD9"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D" w14:textId="77777777" w:rsidTr="00780D4F">
        <w:tc>
          <w:tcPr>
            <w:tcW w:w="4608" w:type="dxa"/>
          </w:tcPr>
          <w:p w14:paraId="5C3CDFDB" w14:textId="77777777" w:rsidR="00D86AF8" w:rsidRPr="00640F15" w:rsidRDefault="00D86AF8" w:rsidP="00640F15">
            <w:pPr>
              <w:spacing w:before="60" w:after="60"/>
              <w:rPr>
                <w:rFonts w:ascii="Arial" w:hAnsi="Arial" w:cs="Arial"/>
                <w:sz w:val="20"/>
              </w:rPr>
            </w:pPr>
            <w:r w:rsidRPr="00640F15">
              <w:rPr>
                <w:rFonts w:ascii="Arial" w:hAnsi="Arial" w:cs="Arial"/>
                <w:sz w:val="20"/>
              </w:rPr>
              <w:t>Urinalysis (macro and micro)</w:t>
            </w:r>
          </w:p>
        </w:tc>
        <w:tc>
          <w:tcPr>
            <w:tcW w:w="4512" w:type="dxa"/>
          </w:tcPr>
          <w:p w14:paraId="5C3CDFDC"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Tab/Cumulative/Graph/Microbiology</w:t>
            </w:r>
          </w:p>
        </w:tc>
      </w:tr>
      <w:tr w:rsidR="00D86AF8" w:rsidRPr="00640F15" w14:paraId="5C3CDFE0" w14:textId="77777777" w:rsidTr="00780D4F">
        <w:tc>
          <w:tcPr>
            <w:tcW w:w="4608" w:type="dxa"/>
          </w:tcPr>
          <w:p w14:paraId="5C3CDFDE" w14:textId="77777777" w:rsidR="00D86AF8" w:rsidRPr="00640F15" w:rsidRDefault="00D86AF8" w:rsidP="00640F15">
            <w:pPr>
              <w:spacing w:before="60" w:after="60"/>
              <w:rPr>
                <w:rFonts w:ascii="Arial" w:hAnsi="Arial" w:cs="Arial"/>
                <w:sz w:val="20"/>
              </w:rPr>
            </w:pPr>
            <w:r w:rsidRPr="00640F15">
              <w:rPr>
                <w:rFonts w:ascii="Arial" w:hAnsi="Arial" w:cs="Arial"/>
                <w:sz w:val="20"/>
              </w:rPr>
              <w:t>Dietary Restrictions</w:t>
            </w:r>
          </w:p>
        </w:tc>
        <w:tc>
          <w:tcPr>
            <w:tcW w:w="4512" w:type="dxa"/>
          </w:tcPr>
          <w:p w14:paraId="5C3CDFDF" w14:textId="77777777" w:rsidR="00D86AF8" w:rsidRPr="00640F15" w:rsidRDefault="00D86AF8" w:rsidP="00640F15">
            <w:pPr>
              <w:spacing w:before="60" w:after="60"/>
              <w:rPr>
                <w:rFonts w:ascii="Arial" w:hAnsi="Arial" w:cs="Arial"/>
                <w:sz w:val="20"/>
              </w:rPr>
            </w:pPr>
            <w:r w:rsidRPr="00640F15">
              <w:rPr>
                <w:rFonts w:ascii="Arial" w:hAnsi="Arial" w:cs="Arial"/>
                <w:sz w:val="20"/>
              </w:rPr>
              <w:t>Nutritional Assessment, Diet Tab (inpatient)</w:t>
            </w:r>
          </w:p>
        </w:tc>
      </w:tr>
      <w:tr w:rsidR="00D86AF8" w:rsidRPr="00640F15" w14:paraId="5C3CDFE3" w14:textId="77777777" w:rsidTr="00780D4F">
        <w:tc>
          <w:tcPr>
            <w:tcW w:w="4608" w:type="dxa"/>
          </w:tcPr>
          <w:p w14:paraId="5C3CDFE1" w14:textId="77777777" w:rsidR="00D86AF8" w:rsidRPr="00640F15" w:rsidRDefault="00D86AF8" w:rsidP="00640F15">
            <w:pPr>
              <w:spacing w:before="60" w:after="60"/>
              <w:rPr>
                <w:rFonts w:ascii="Arial" w:hAnsi="Arial" w:cs="Arial"/>
                <w:sz w:val="20"/>
              </w:rPr>
            </w:pPr>
            <w:r w:rsidRPr="00640F15">
              <w:rPr>
                <w:rFonts w:ascii="Arial" w:hAnsi="Arial" w:cs="Arial"/>
                <w:sz w:val="20"/>
              </w:rPr>
              <w:t>Glucose Tolerance test</w:t>
            </w:r>
          </w:p>
        </w:tc>
        <w:tc>
          <w:tcPr>
            <w:tcW w:w="4512" w:type="dxa"/>
          </w:tcPr>
          <w:p w14:paraId="5C3CDFE2"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E6" w14:textId="77777777" w:rsidTr="00780D4F">
        <w:tc>
          <w:tcPr>
            <w:tcW w:w="4608" w:type="dxa"/>
          </w:tcPr>
          <w:p w14:paraId="5C3CDFE4"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Procedures</w:t>
            </w:r>
          </w:p>
        </w:tc>
        <w:tc>
          <w:tcPr>
            <w:tcW w:w="4512" w:type="dxa"/>
          </w:tcPr>
          <w:p w14:paraId="5C3CDFE5" w14:textId="77777777" w:rsidR="00D86AF8" w:rsidRPr="00640F15" w:rsidRDefault="00D86AF8" w:rsidP="00640F15">
            <w:pPr>
              <w:spacing w:before="60" w:after="60"/>
              <w:rPr>
                <w:rFonts w:ascii="Arial" w:hAnsi="Arial" w:cs="Arial"/>
                <w:sz w:val="20"/>
              </w:rPr>
            </w:pPr>
            <w:r w:rsidRPr="00640F15">
              <w:rPr>
                <w:rFonts w:ascii="Arial" w:hAnsi="Arial" w:cs="Arial"/>
                <w:sz w:val="20"/>
              </w:rPr>
              <w:t>Reports Tab/Surgery Report</w:t>
            </w:r>
          </w:p>
        </w:tc>
      </w:tr>
      <w:tr w:rsidR="00D86AF8" w:rsidRPr="00640F15" w14:paraId="5C3CDFE9" w14:textId="77777777" w:rsidTr="00780D4F">
        <w:tc>
          <w:tcPr>
            <w:tcW w:w="4608" w:type="dxa"/>
          </w:tcPr>
          <w:p w14:paraId="5C3CDFE7"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Pathology</w:t>
            </w:r>
          </w:p>
        </w:tc>
        <w:tc>
          <w:tcPr>
            <w:tcW w:w="4512" w:type="dxa"/>
          </w:tcPr>
          <w:p w14:paraId="5C3CDFE8"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Tab/Anatomic Pathology</w:t>
            </w:r>
          </w:p>
        </w:tc>
      </w:tr>
      <w:tr w:rsidR="00D86AF8" w:rsidRPr="00640F15" w14:paraId="5C3CDFEC" w14:textId="77777777" w:rsidTr="00780D4F">
        <w:tc>
          <w:tcPr>
            <w:tcW w:w="4608" w:type="dxa"/>
          </w:tcPr>
          <w:p w14:paraId="5C3CDFEA" w14:textId="77777777" w:rsidR="00D86AF8" w:rsidRPr="00640F15" w:rsidRDefault="00D86AF8" w:rsidP="00640F15">
            <w:pPr>
              <w:spacing w:before="60" w:after="60"/>
              <w:rPr>
                <w:rFonts w:ascii="Arial" w:hAnsi="Arial" w:cs="Arial"/>
                <w:sz w:val="20"/>
              </w:rPr>
            </w:pPr>
            <w:r w:rsidRPr="00640F15">
              <w:rPr>
                <w:rFonts w:ascii="Arial" w:hAnsi="Arial" w:cs="Arial"/>
                <w:sz w:val="20"/>
              </w:rPr>
              <w:t>Prescribed medications</w:t>
            </w:r>
          </w:p>
        </w:tc>
        <w:tc>
          <w:tcPr>
            <w:tcW w:w="4512" w:type="dxa"/>
          </w:tcPr>
          <w:p w14:paraId="5C3CDFEB" w14:textId="77777777" w:rsidR="00D86AF8" w:rsidRPr="00640F15" w:rsidRDefault="00D86AF8" w:rsidP="00640F15">
            <w:pPr>
              <w:spacing w:before="60" w:after="60"/>
              <w:rPr>
                <w:rFonts w:ascii="Arial" w:hAnsi="Arial" w:cs="Arial"/>
                <w:sz w:val="20"/>
              </w:rPr>
            </w:pPr>
            <w:r w:rsidRPr="00640F15">
              <w:rPr>
                <w:rFonts w:ascii="Arial" w:hAnsi="Arial" w:cs="Arial"/>
                <w:sz w:val="20"/>
              </w:rPr>
              <w:t>Meds Tab</w:t>
            </w:r>
          </w:p>
        </w:tc>
      </w:tr>
    </w:tbl>
    <w:p w14:paraId="081B53A2" w14:textId="5CDC6EDF" w:rsidR="00C4797E" w:rsidRDefault="00C4797E" w:rsidP="00C4797E">
      <w:pPr>
        <w:pStyle w:val="Caption"/>
        <w:ind w:left="1123" w:hanging="1123"/>
      </w:pPr>
      <w:bookmarkStart w:id="2214" w:name="_Toc521960171"/>
      <w:r>
        <w:t xml:space="preserve">Table </w:t>
      </w:r>
      <w:fldSimple w:instr=" STYLEREF 1 \s ">
        <w:r w:rsidR="00291D99">
          <w:rPr>
            <w:noProof/>
          </w:rPr>
          <w:t>5</w:t>
        </w:r>
      </w:fldSimple>
      <w:r w:rsidR="00BD1288">
        <w:noBreakHyphen/>
      </w:r>
      <w:fldSimple w:instr=" SEQ Table \* ARABIC \s 1 ">
        <w:r w:rsidR="00291D99">
          <w:rPr>
            <w:noProof/>
          </w:rPr>
          <w:t>13</w:t>
        </w:r>
      </w:fldSimple>
      <w:r>
        <w:t xml:space="preserve">. </w:t>
      </w:r>
      <w:r w:rsidR="00BD1288">
        <w:t xml:space="preserve">Neurological Conditions and Convulsive Disorders </w:t>
      </w:r>
      <w:r w:rsidRPr="00235185">
        <w:t>(DC 8000-8900)</w:t>
      </w:r>
      <w:r>
        <w:t xml:space="preserve"> Location Table.</w:t>
      </w:r>
      <w:bookmarkEnd w:id="2214"/>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C4797E" w:rsidRPr="00C4797E" w14:paraId="5C3CDFEE" w14:textId="77777777" w:rsidTr="00780D4F">
        <w:trPr>
          <w:tblHeader/>
        </w:trPr>
        <w:tc>
          <w:tcPr>
            <w:tcW w:w="4608" w:type="dxa"/>
            <w:shd w:val="clear" w:color="auto" w:fill="BFBFBF" w:themeFill="background1" w:themeFillShade="BF"/>
            <w:vAlign w:val="center"/>
          </w:tcPr>
          <w:p w14:paraId="59C04D9D" w14:textId="3D4B183C"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What do I need?</w:t>
            </w:r>
          </w:p>
        </w:tc>
        <w:tc>
          <w:tcPr>
            <w:tcW w:w="4512" w:type="dxa"/>
            <w:shd w:val="clear" w:color="auto" w:fill="BFBFBF" w:themeFill="background1" w:themeFillShade="BF"/>
            <w:vAlign w:val="center"/>
          </w:tcPr>
          <w:p w14:paraId="5C3CDFED" w14:textId="7E15E09D"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Where to go in CAPRI</w:t>
            </w:r>
          </w:p>
        </w:tc>
      </w:tr>
      <w:tr w:rsidR="00D86AF8" w:rsidRPr="00C4797E" w14:paraId="5C3CDFF1" w14:textId="77777777" w:rsidTr="00780D4F">
        <w:tc>
          <w:tcPr>
            <w:tcW w:w="4608" w:type="dxa"/>
          </w:tcPr>
          <w:p w14:paraId="5C3CDFE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History and Physical Examinations</w:t>
            </w:r>
          </w:p>
        </w:tc>
        <w:tc>
          <w:tcPr>
            <w:tcW w:w="4512" w:type="dxa"/>
          </w:tcPr>
          <w:p w14:paraId="5C3CDFF0"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C&amp;P Exam, Notes, Discharge Summaries</w:t>
            </w:r>
          </w:p>
        </w:tc>
      </w:tr>
      <w:tr w:rsidR="00D86AF8" w:rsidRPr="00C4797E" w14:paraId="5C3CDFF4" w14:textId="77777777" w:rsidTr="00780D4F">
        <w:tc>
          <w:tcPr>
            <w:tcW w:w="4608" w:type="dxa"/>
          </w:tcPr>
          <w:p w14:paraId="5C3CDFF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Electromyographies, Myograms (EMG)</w:t>
            </w:r>
          </w:p>
        </w:tc>
        <w:tc>
          <w:tcPr>
            <w:tcW w:w="4512" w:type="dxa"/>
          </w:tcPr>
          <w:p w14:paraId="5C3CDFF3"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7" w14:textId="77777777" w:rsidTr="00780D4F">
        <w:tc>
          <w:tcPr>
            <w:tcW w:w="4608" w:type="dxa"/>
          </w:tcPr>
          <w:p w14:paraId="5C3CDFF5"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Nerve Conduction Velocity (NCV)</w:t>
            </w:r>
          </w:p>
        </w:tc>
        <w:tc>
          <w:tcPr>
            <w:tcW w:w="4512" w:type="dxa"/>
          </w:tcPr>
          <w:p w14:paraId="5C3CDFF6"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A" w14:textId="77777777" w:rsidTr="00780D4F">
        <w:tc>
          <w:tcPr>
            <w:tcW w:w="4608" w:type="dxa"/>
          </w:tcPr>
          <w:p w14:paraId="5C3CDFF8"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Electroencephalograms, Brain wave tests</w:t>
            </w:r>
          </w:p>
        </w:tc>
        <w:tc>
          <w:tcPr>
            <w:tcW w:w="4512" w:type="dxa"/>
          </w:tcPr>
          <w:p w14:paraId="5C3CDFF9"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D" w14:textId="77777777" w:rsidTr="00780D4F">
        <w:tc>
          <w:tcPr>
            <w:tcW w:w="4608" w:type="dxa"/>
          </w:tcPr>
          <w:p w14:paraId="5C3CDFFB"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Magnetic Resonance Imaging (MRI)</w:t>
            </w:r>
          </w:p>
        </w:tc>
        <w:tc>
          <w:tcPr>
            <w:tcW w:w="4512" w:type="dxa"/>
          </w:tcPr>
          <w:p w14:paraId="5C3CDFFC"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0" w14:textId="77777777" w:rsidTr="00780D4F">
        <w:tc>
          <w:tcPr>
            <w:tcW w:w="4608" w:type="dxa"/>
          </w:tcPr>
          <w:p w14:paraId="5C3CDFFE"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X-rays</w:t>
            </w:r>
          </w:p>
        </w:tc>
        <w:tc>
          <w:tcPr>
            <w:tcW w:w="4512" w:type="dxa"/>
          </w:tcPr>
          <w:p w14:paraId="5C3CDFF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3" w14:textId="77777777" w:rsidTr="00780D4F">
        <w:tc>
          <w:tcPr>
            <w:tcW w:w="4608" w:type="dxa"/>
          </w:tcPr>
          <w:p w14:paraId="5C3CE001"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Prescribed medications</w:t>
            </w:r>
          </w:p>
        </w:tc>
        <w:tc>
          <w:tcPr>
            <w:tcW w:w="4512" w:type="dxa"/>
          </w:tcPr>
          <w:p w14:paraId="5C3CE00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Meds Tab</w:t>
            </w:r>
          </w:p>
        </w:tc>
      </w:tr>
    </w:tbl>
    <w:p w14:paraId="5C3CE004" w14:textId="77777777" w:rsidR="00D86AF8" w:rsidRPr="00B83B3E" w:rsidRDefault="00D86AF8" w:rsidP="00D644D1"/>
    <w:p w14:paraId="5C3CE005" w14:textId="05A84F1D" w:rsidR="00D86AF8" w:rsidRPr="00B83B3E" w:rsidRDefault="0026270F" w:rsidP="0026270F">
      <w:pPr>
        <w:pStyle w:val="Caption"/>
      </w:pPr>
      <w:bookmarkStart w:id="2215" w:name="_Toc521960172"/>
      <w:r>
        <w:t xml:space="preserve">Table </w:t>
      </w:r>
      <w:fldSimple w:instr=" STYLEREF 1 \s ">
        <w:r w:rsidR="00291D99">
          <w:rPr>
            <w:noProof/>
          </w:rPr>
          <w:t>5</w:t>
        </w:r>
      </w:fldSimple>
      <w:r w:rsidR="00BD1288">
        <w:noBreakHyphen/>
      </w:r>
      <w:fldSimple w:instr=" SEQ Table \* ARABIC \s 1 ">
        <w:r w:rsidR="00291D99">
          <w:rPr>
            <w:noProof/>
          </w:rPr>
          <w:t>14</w:t>
        </w:r>
      </w:fldSimple>
      <w:r>
        <w:t xml:space="preserve">. </w:t>
      </w:r>
      <w:r w:rsidRPr="00235185">
        <w:t>M</w:t>
      </w:r>
      <w:r w:rsidR="00BD1288">
        <w:t xml:space="preserve">ental Disorders </w:t>
      </w:r>
      <w:r w:rsidRPr="00235185">
        <w:t>(DC 9200-9500)</w:t>
      </w:r>
      <w:r>
        <w:t xml:space="preserve"> Location Table.</w:t>
      </w:r>
      <w:bookmarkEnd w:id="2215"/>
    </w:p>
    <w:tbl>
      <w:tblPr>
        <w:tblStyle w:val="TableGrid"/>
        <w:tblW w:w="0" w:type="auto"/>
        <w:tblLayout w:type="fixed"/>
        <w:tblLook w:val="0020" w:firstRow="1" w:lastRow="0" w:firstColumn="0" w:lastColumn="0" w:noHBand="0" w:noVBand="0"/>
        <w:tblDescription w:val="Location table for CAPRI diagnostics."/>
      </w:tblPr>
      <w:tblGrid>
        <w:gridCol w:w="4350"/>
        <w:gridCol w:w="4451"/>
      </w:tblGrid>
      <w:tr w:rsidR="00D86AF8" w:rsidRPr="0026270F" w14:paraId="5C3CE008" w14:textId="77777777" w:rsidTr="00780D4F">
        <w:trPr>
          <w:tblHeader/>
        </w:trPr>
        <w:tc>
          <w:tcPr>
            <w:tcW w:w="4350" w:type="dxa"/>
            <w:shd w:val="clear" w:color="auto" w:fill="BFBFBF" w:themeFill="background1" w:themeFillShade="BF"/>
            <w:vAlign w:val="center"/>
          </w:tcPr>
          <w:p w14:paraId="5C3CE006"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What do I need?</w:t>
            </w:r>
          </w:p>
        </w:tc>
        <w:tc>
          <w:tcPr>
            <w:tcW w:w="4451" w:type="dxa"/>
            <w:shd w:val="clear" w:color="auto" w:fill="BFBFBF" w:themeFill="background1" w:themeFillShade="BF"/>
            <w:vAlign w:val="center"/>
          </w:tcPr>
          <w:p w14:paraId="5C3CE007"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 xml:space="preserve">Where to go in </w:t>
            </w:r>
            <w:r w:rsidR="006B7071" w:rsidRPr="00A15F2B">
              <w:rPr>
                <w:rFonts w:ascii="Arial" w:hAnsi="Arial" w:cs="Arial"/>
                <w:b/>
                <w:sz w:val="20"/>
                <w:szCs w:val="20"/>
              </w:rPr>
              <w:t>CAPRI</w:t>
            </w:r>
          </w:p>
        </w:tc>
      </w:tr>
      <w:tr w:rsidR="00D86AF8" w:rsidRPr="0026270F" w14:paraId="5C3CE00D" w14:textId="77777777" w:rsidTr="00780D4F">
        <w:tc>
          <w:tcPr>
            <w:tcW w:w="4350" w:type="dxa"/>
          </w:tcPr>
          <w:p w14:paraId="5C3CE00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History and Psychiatric Examinations</w:t>
            </w:r>
          </w:p>
        </w:tc>
        <w:tc>
          <w:tcPr>
            <w:tcW w:w="4451" w:type="dxa"/>
          </w:tcPr>
          <w:p w14:paraId="5C3CE00C"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C&amp;P Exam Tab, Notes Tab, Discharge Summaries Tab</w:t>
            </w:r>
          </w:p>
        </w:tc>
      </w:tr>
      <w:tr w:rsidR="00D86AF8" w:rsidRPr="0026270F" w14:paraId="5C3CE010" w14:textId="77777777" w:rsidTr="00780D4F">
        <w:tc>
          <w:tcPr>
            <w:tcW w:w="4350" w:type="dxa"/>
          </w:tcPr>
          <w:p w14:paraId="5C3CE00E"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Social and Industrial Surveys</w:t>
            </w:r>
          </w:p>
        </w:tc>
        <w:tc>
          <w:tcPr>
            <w:tcW w:w="4451" w:type="dxa"/>
          </w:tcPr>
          <w:p w14:paraId="5C3CE00F"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3" w14:textId="77777777" w:rsidTr="00780D4F">
        <w:tc>
          <w:tcPr>
            <w:tcW w:w="4350" w:type="dxa"/>
          </w:tcPr>
          <w:p w14:paraId="5C3CE011"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Global Assessment of Functioning (GAF)</w:t>
            </w:r>
          </w:p>
        </w:tc>
        <w:tc>
          <w:tcPr>
            <w:tcW w:w="4451" w:type="dxa"/>
          </w:tcPr>
          <w:p w14:paraId="5C3CE012"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6" w14:textId="77777777" w:rsidTr="00780D4F">
        <w:tc>
          <w:tcPr>
            <w:tcW w:w="4350" w:type="dxa"/>
          </w:tcPr>
          <w:p w14:paraId="5C3CE014"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Dietary Restrictions</w:t>
            </w:r>
          </w:p>
        </w:tc>
        <w:tc>
          <w:tcPr>
            <w:tcW w:w="4451" w:type="dxa"/>
          </w:tcPr>
          <w:p w14:paraId="5C3CE015"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Nutritional Assessment Tab, Diet Tab (inpatient)</w:t>
            </w:r>
          </w:p>
        </w:tc>
      </w:tr>
      <w:tr w:rsidR="00D86AF8" w:rsidRPr="0026270F" w14:paraId="5C3CE019" w14:textId="77777777" w:rsidTr="00780D4F">
        <w:tc>
          <w:tcPr>
            <w:tcW w:w="4350" w:type="dxa"/>
          </w:tcPr>
          <w:p w14:paraId="5C3CE017"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Weight Loss</w:t>
            </w:r>
          </w:p>
        </w:tc>
        <w:tc>
          <w:tcPr>
            <w:tcW w:w="4451" w:type="dxa"/>
          </w:tcPr>
          <w:p w14:paraId="5C3CE018"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Vitals Tab/Graph</w:t>
            </w:r>
          </w:p>
        </w:tc>
      </w:tr>
      <w:tr w:rsidR="00D86AF8" w:rsidRPr="0026270F" w14:paraId="5C3CE01C" w14:textId="77777777" w:rsidTr="00780D4F">
        <w:tc>
          <w:tcPr>
            <w:tcW w:w="4350" w:type="dxa"/>
          </w:tcPr>
          <w:p w14:paraId="5C3CE01A"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Prescribed medications</w:t>
            </w:r>
          </w:p>
        </w:tc>
        <w:tc>
          <w:tcPr>
            <w:tcW w:w="4451" w:type="dxa"/>
          </w:tcPr>
          <w:p w14:paraId="5C3CE01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Meds Tab</w:t>
            </w:r>
          </w:p>
        </w:tc>
      </w:tr>
    </w:tbl>
    <w:p w14:paraId="78A45E31" w14:textId="1D85FE4F" w:rsidR="00F54505" w:rsidRDefault="00BD1288" w:rsidP="00BD1288">
      <w:pPr>
        <w:pStyle w:val="Caption"/>
      </w:pPr>
      <w:bookmarkStart w:id="2216" w:name="_Toc521960173"/>
      <w:r>
        <w:lastRenderedPageBreak/>
        <w:t xml:space="preserve">Table </w:t>
      </w:r>
      <w:fldSimple w:instr=" STYLEREF 1 \s ">
        <w:r w:rsidR="00291D99">
          <w:rPr>
            <w:noProof/>
          </w:rPr>
          <w:t>5</w:t>
        </w:r>
      </w:fldSimple>
      <w:r>
        <w:noBreakHyphen/>
      </w:r>
      <w:fldSimple w:instr=" SEQ Table \* ARABIC \s 1 ">
        <w:r w:rsidR="00291D99">
          <w:rPr>
            <w:noProof/>
          </w:rPr>
          <w:t>15</w:t>
        </w:r>
      </w:fldSimple>
      <w:r>
        <w:t>.</w:t>
      </w:r>
      <w:r w:rsidR="00F5035A">
        <w:t xml:space="preserve"> Dental and Oral Conditions </w:t>
      </w:r>
      <w:r w:rsidR="008950BE" w:rsidRPr="00235185">
        <w:t>(DC 9900)</w:t>
      </w:r>
      <w:r w:rsidR="00F5035A">
        <w:t xml:space="preserve"> Location Table.</w:t>
      </w:r>
      <w:bookmarkEnd w:id="2216"/>
    </w:p>
    <w:tbl>
      <w:tblPr>
        <w:tblStyle w:val="TableGrid"/>
        <w:tblW w:w="0" w:type="auto"/>
        <w:tblLayout w:type="fixed"/>
        <w:tblLook w:val="0020" w:firstRow="1" w:lastRow="0" w:firstColumn="0" w:lastColumn="0" w:noHBand="0" w:noVBand="0"/>
        <w:tblDescription w:val="Location table for CAPRI diagnostics."/>
      </w:tblPr>
      <w:tblGrid>
        <w:gridCol w:w="4338"/>
        <w:gridCol w:w="4463"/>
      </w:tblGrid>
      <w:tr w:rsidR="008950BE" w:rsidRPr="008950BE" w14:paraId="5C3CE01E" w14:textId="77777777" w:rsidTr="00780D4F">
        <w:trPr>
          <w:tblHeader/>
        </w:trPr>
        <w:tc>
          <w:tcPr>
            <w:tcW w:w="4338" w:type="dxa"/>
            <w:shd w:val="clear" w:color="auto" w:fill="BFBFBF" w:themeFill="background1" w:themeFillShade="BF"/>
            <w:vAlign w:val="center"/>
          </w:tcPr>
          <w:p w14:paraId="4E0EB0D6" w14:textId="583EBB65" w:rsidR="008950BE" w:rsidRPr="008950BE" w:rsidRDefault="008950BE" w:rsidP="008950BE">
            <w:pPr>
              <w:tabs>
                <w:tab w:val="right" w:pos="4122"/>
              </w:tabs>
              <w:spacing w:before="60" w:after="60"/>
              <w:jc w:val="center"/>
              <w:rPr>
                <w:rFonts w:ascii="Arial" w:hAnsi="Arial" w:cs="Arial"/>
                <w:sz w:val="20"/>
                <w:szCs w:val="20"/>
              </w:rPr>
            </w:pPr>
            <w:r w:rsidRPr="008950BE">
              <w:rPr>
                <w:rFonts w:ascii="Arial" w:hAnsi="Arial" w:cs="Arial"/>
                <w:b/>
                <w:sz w:val="20"/>
                <w:szCs w:val="20"/>
              </w:rPr>
              <w:t>What do I need?</w:t>
            </w:r>
          </w:p>
        </w:tc>
        <w:tc>
          <w:tcPr>
            <w:tcW w:w="4463" w:type="dxa"/>
            <w:shd w:val="clear" w:color="auto" w:fill="BFBFBF" w:themeFill="background1" w:themeFillShade="BF"/>
            <w:vAlign w:val="center"/>
          </w:tcPr>
          <w:p w14:paraId="5C3CE01D" w14:textId="2BBC7BF7" w:rsidR="008950BE" w:rsidRPr="008950BE" w:rsidRDefault="008950BE" w:rsidP="008950BE">
            <w:pPr>
              <w:spacing w:before="60" w:after="60"/>
              <w:jc w:val="center"/>
              <w:rPr>
                <w:rFonts w:ascii="Arial" w:hAnsi="Arial" w:cs="Arial"/>
                <w:sz w:val="20"/>
                <w:szCs w:val="20"/>
              </w:rPr>
            </w:pPr>
            <w:r w:rsidRPr="008950BE">
              <w:rPr>
                <w:rFonts w:ascii="Arial" w:hAnsi="Arial" w:cs="Arial"/>
                <w:b/>
                <w:sz w:val="20"/>
                <w:szCs w:val="20"/>
              </w:rPr>
              <w:t>Where to go in CAPRI</w:t>
            </w:r>
          </w:p>
        </w:tc>
      </w:tr>
      <w:tr w:rsidR="00D86AF8" w:rsidRPr="008950BE" w14:paraId="5C3CE021" w14:textId="77777777" w:rsidTr="00780D4F">
        <w:tc>
          <w:tcPr>
            <w:tcW w:w="4338" w:type="dxa"/>
          </w:tcPr>
          <w:p w14:paraId="5C3CE01F"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History and Dental Examinations</w:t>
            </w:r>
          </w:p>
        </w:tc>
        <w:tc>
          <w:tcPr>
            <w:tcW w:w="4463" w:type="dxa"/>
          </w:tcPr>
          <w:p w14:paraId="5C3CE020"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C&amp;P Exam Tab, Notes Tab, Discharge Summaries Tab</w:t>
            </w:r>
          </w:p>
        </w:tc>
      </w:tr>
      <w:tr w:rsidR="00D86AF8" w:rsidRPr="008950BE" w14:paraId="5C3CE024" w14:textId="77777777" w:rsidTr="00780D4F">
        <w:tc>
          <w:tcPr>
            <w:tcW w:w="4338" w:type="dxa"/>
          </w:tcPr>
          <w:p w14:paraId="5C3CE022"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X-rays</w:t>
            </w:r>
          </w:p>
        </w:tc>
        <w:tc>
          <w:tcPr>
            <w:tcW w:w="4463" w:type="dxa"/>
          </w:tcPr>
          <w:p w14:paraId="5C3CE023"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Imaging Tab</w:t>
            </w:r>
          </w:p>
        </w:tc>
      </w:tr>
    </w:tbl>
    <w:p w14:paraId="5C3CE025" w14:textId="77777777" w:rsidR="00D86AF8" w:rsidRPr="00B83B3E" w:rsidRDefault="00D86AF8" w:rsidP="00D644D1"/>
    <w:p w14:paraId="5C3CE026" w14:textId="77777777" w:rsidR="00631E11" w:rsidRPr="00B83B3E" w:rsidRDefault="00631E11" w:rsidP="00D644D1">
      <w:pPr>
        <w:sectPr w:rsidR="00631E11" w:rsidRPr="00B83B3E" w:rsidSect="00DE5034">
          <w:headerReference w:type="even" r:id="rId305"/>
          <w:headerReference w:type="default" r:id="rId306"/>
          <w:headerReference w:type="first" r:id="rId307"/>
          <w:pgSz w:w="12240" w:h="15840" w:code="1"/>
          <w:pgMar w:top="1440" w:right="1440" w:bottom="1440" w:left="1440" w:header="720" w:footer="720" w:gutter="0"/>
          <w:cols w:space="720"/>
          <w:titlePg/>
          <w:docGrid w:linePitch="360"/>
        </w:sectPr>
      </w:pPr>
    </w:p>
    <w:p w14:paraId="5C3CE027" w14:textId="77777777" w:rsidR="00D86AF8" w:rsidRPr="00223E83" w:rsidRDefault="00D86AF8" w:rsidP="00A561AD">
      <w:pPr>
        <w:pStyle w:val="Heading1"/>
      </w:pPr>
      <w:bookmarkStart w:id="2217" w:name="_Toc150075142"/>
      <w:bookmarkStart w:id="2218" w:name="_Toc150075211"/>
      <w:bookmarkStart w:id="2219" w:name="_Toc150075272"/>
      <w:bookmarkStart w:id="2220" w:name="_Toc278187886"/>
      <w:bookmarkStart w:id="2221" w:name="_Toc508873729"/>
      <w:bookmarkStart w:id="2222" w:name="_Toc508875079"/>
      <w:bookmarkStart w:id="2223" w:name="_Toc508875933"/>
      <w:bookmarkStart w:id="2224" w:name="_Toc524336402"/>
      <w:r w:rsidRPr="00A561AD">
        <w:lastRenderedPageBreak/>
        <w:t>Glossary</w:t>
      </w:r>
      <w:bookmarkEnd w:id="2217"/>
      <w:bookmarkEnd w:id="2218"/>
      <w:bookmarkEnd w:id="2219"/>
      <w:bookmarkEnd w:id="2220"/>
      <w:bookmarkEnd w:id="2221"/>
      <w:bookmarkEnd w:id="2222"/>
      <w:bookmarkEnd w:id="2223"/>
      <w:bookmarkEnd w:id="2224"/>
    </w:p>
    <w:tbl>
      <w:tblPr>
        <w:tblStyle w:val="TableGrid"/>
        <w:tblW w:w="9378" w:type="dxa"/>
        <w:tblLook w:val="01E0" w:firstRow="1" w:lastRow="1" w:firstColumn="1" w:lastColumn="1" w:noHBand="0" w:noVBand="0"/>
        <w:tblDescription w:val="Document Abbreviations and Acronym list."/>
      </w:tblPr>
      <w:tblGrid>
        <w:gridCol w:w="1548"/>
        <w:gridCol w:w="7830"/>
      </w:tblGrid>
      <w:tr w:rsidR="008A46E2" w:rsidRPr="00F54505" w14:paraId="5C3CE02A" w14:textId="77777777" w:rsidTr="00F54505">
        <w:trPr>
          <w:tblHeader/>
        </w:trPr>
        <w:tc>
          <w:tcPr>
            <w:tcW w:w="1548" w:type="dxa"/>
            <w:shd w:val="clear" w:color="auto" w:fill="BFBFBF" w:themeFill="background1" w:themeFillShade="BF"/>
            <w:vAlign w:val="center"/>
            <w:hideMark/>
          </w:tcPr>
          <w:p w14:paraId="5C3CE028"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Term</w:t>
            </w:r>
          </w:p>
        </w:tc>
        <w:tc>
          <w:tcPr>
            <w:tcW w:w="7830" w:type="dxa"/>
            <w:shd w:val="clear" w:color="auto" w:fill="BFBFBF" w:themeFill="background1" w:themeFillShade="BF"/>
            <w:vAlign w:val="center"/>
            <w:hideMark/>
          </w:tcPr>
          <w:p w14:paraId="5C3CE029"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Definition</w:t>
            </w:r>
          </w:p>
        </w:tc>
      </w:tr>
      <w:tr w:rsidR="008A46E2" w:rsidRPr="00F54505" w14:paraId="5C3CE02D" w14:textId="77777777" w:rsidTr="00F54505">
        <w:tc>
          <w:tcPr>
            <w:tcW w:w="1548" w:type="dxa"/>
            <w:hideMark/>
          </w:tcPr>
          <w:p w14:paraId="5C3CE02B" w14:textId="77777777" w:rsidR="008A46E2" w:rsidRPr="00F54505" w:rsidRDefault="008A46E2" w:rsidP="00F54505">
            <w:pPr>
              <w:rPr>
                <w:rFonts w:ascii="Arial" w:hAnsi="Arial" w:cs="Arial"/>
                <w:sz w:val="20"/>
                <w:szCs w:val="20"/>
              </w:rPr>
            </w:pPr>
            <w:r w:rsidRPr="00F54505">
              <w:rPr>
                <w:rFonts w:ascii="Arial" w:hAnsi="Arial" w:cs="Arial"/>
                <w:sz w:val="20"/>
                <w:szCs w:val="20"/>
              </w:rPr>
              <w:t>A&amp;A</w:t>
            </w:r>
          </w:p>
        </w:tc>
        <w:tc>
          <w:tcPr>
            <w:tcW w:w="7830" w:type="dxa"/>
            <w:hideMark/>
          </w:tcPr>
          <w:p w14:paraId="5C3CE02C" w14:textId="77777777" w:rsidR="008A46E2" w:rsidRPr="00F54505" w:rsidRDefault="008A46E2" w:rsidP="00F54505">
            <w:pPr>
              <w:rPr>
                <w:rFonts w:ascii="Arial" w:hAnsi="Arial" w:cs="Arial"/>
                <w:sz w:val="20"/>
                <w:szCs w:val="20"/>
              </w:rPr>
            </w:pPr>
            <w:r w:rsidRPr="00F54505">
              <w:rPr>
                <w:rFonts w:ascii="Arial" w:hAnsi="Arial" w:cs="Arial"/>
                <w:sz w:val="20"/>
                <w:szCs w:val="20"/>
              </w:rPr>
              <w:t>Aid and Attendance</w:t>
            </w:r>
          </w:p>
        </w:tc>
      </w:tr>
      <w:tr w:rsidR="008A46E2" w:rsidRPr="00F54505" w14:paraId="5C3CE030" w14:textId="77777777" w:rsidTr="00F54505">
        <w:tc>
          <w:tcPr>
            <w:tcW w:w="1548" w:type="dxa"/>
            <w:hideMark/>
          </w:tcPr>
          <w:p w14:paraId="5C3CE02E" w14:textId="77777777" w:rsidR="008A46E2" w:rsidRPr="00F54505" w:rsidRDefault="008A46E2" w:rsidP="00F54505">
            <w:pPr>
              <w:rPr>
                <w:rFonts w:ascii="Arial" w:hAnsi="Arial" w:cs="Arial"/>
                <w:sz w:val="20"/>
                <w:szCs w:val="20"/>
              </w:rPr>
            </w:pPr>
            <w:r w:rsidRPr="00F54505">
              <w:rPr>
                <w:rFonts w:ascii="Arial" w:hAnsi="Arial" w:cs="Arial"/>
                <w:sz w:val="20"/>
                <w:szCs w:val="20"/>
              </w:rPr>
              <w:t>AMIE</w:t>
            </w:r>
          </w:p>
        </w:tc>
        <w:tc>
          <w:tcPr>
            <w:tcW w:w="7830" w:type="dxa"/>
            <w:hideMark/>
          </w:tcPr>
          <w:p w14:paraId="5C3CE02F"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Medical Information Exchange</w:t>
            </w:r>
          </w:p>
        </w:tc>
      </w:tr>
      <w:tr w:rsidR="008A46E2" w:rsidRPr="00F54505" w14:paraId="5C3CE033" w14:textId="77777777" w:rsidTr="00F54505">
        <w:tc>
          <w:tcPr>
            <w:tcW w:w="1548" w:type="dxa"/>
            <w:hideMark/>
          </w:tcPr>
          <w:p w14:paraId="5C3CE031" w14:textId="77777777" w:rsidR="008A46E2" w:rsidRPr="00F54505" w:rsidRDefault="008A46E2" w:rsidP="00F54505">
            <w:pPr>
              <w:rPr>
                <w:rFonts w:ascii="Arial" w:hAnsi="Arial" w:cs="Arial"/>
                <w:sz w:val="20"/>
                <w:szCs w:val="20"/>
              </w:rPr>
            </w:pPr>
            <w:r w:rsidRPr="00F54505">
              <w:rPr>
                <w:rFonts w:ascii="Arial" w:hAnsi="Arial" w:cs="Arial"/>
                <w:sz w:val="20"/>
                <w:szCs w:val="20"/>
              </w:rPr>
              <w:t>AMIS</w:t>
            </w:r>
          </w:p>
        </w:tc>
        <w:tc>
          <w:tcPr>
            <w:tcW w:w="7830" w:type="dxa"/>
            <w:hideMark/>
          </w:tcPr>
          <w:p w14:paraId="5C3CE032"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Management Information System</w:t>
            </w:r>
          </w:p>
        </w:tc>
      </w:tr>
      <w:tr w:rsidR="008A46E2" w:rsidRPr="00F54505" w14:paraId="5C3CE036" w14:textId="77777777" w:rsidTr="00F54505">
        <w:tc>
          <w:tcPr>
            <w:tcW w:w="1548" w:type="dxa"/>
            <w:hideMark/>
          </w:tcPr>
          <w:p w14:paraId="5C3CE034" w14:textId="77777777" w:rsidR="008A46E2" w:rsidRPr="00F54505" w:rsidRDefault="008A46E2" w:rsidP="00F54505">
            <w:pPr>
              <w:rPr>
                <w:rFonts w:ascii="Arial" w:hAnsi="Arial" w:cs="Arial"/>
                <w:sz w:val="20"/>
                <w:szCs w:val="20"/>
              </w:rPr>
            </w:pPr>
            <w:r w:rsidRPr="00F54505">
              <w:rPr>
                <w:rFonts w:ascii="Arial" w:hAnsi="Arial" w:cs="Arial"/>
                <w:sz w:val="20"/>
                <w:szCs w:val="20"/>
              </w:rPr>
              <w:t>ASU</w:t>
            </w:r>
          </w:p>
        </w:tc>
        <w:tc>
          <w:tcPr>
            <w:tcW w:w="7830" w:type="dxa"/>
            <w:hideMark/>
          </w:tcPr>
          <w:p w14:paraId="5C3CE035" w14:textId="77777777" w:rsidR="008A46E2" w:rsidRPr="00F54505" w:rsidRDefault="008A46E2" w:rsidP="00F54505">
            <w:pPr>
              <w:rPr>
                <w:rFonts w:ascii="Arial" w:hAnsi="Arial" w:cs="Arial"/>
                <w:sz w:val="20"/>
                <w:szCs w:val="20"/>
              </w:rPr>
            </w:pPr>
            <w:r w:rsidRPr="00F54505">
              <w:rPr>
                <w:rFonts w:ascii="Arial" w:hAnsi="Arial" w:cs="Arial"/>
                <w:sz w:val="20"/>
                <w:szCs w:val="20"/>
              </w:rPr>
              <w:t>Authorization/Subscription Utility</w:t>
            </w:r>
          </w:p>
        </w:tc>
      </w:tr>
      <w:tr w:rsidR="008A46E2" w:rsidRPr="00F54505" w14:paraId="5C3CE039" w14:textId="77777777" w:rsidTr="00F54505">
        <w:tc>
          <w:tcPr>
            <w:tcW w:w="1548" w:type="dxa"/>
          </w:tcPr>
          <w:p w14:paraId="5C3CE037" w14:textId="77777777" w:rsidR="008A46E2" w:rsidRPr="00F54505" w:rsidRDefault="008A46E2" w:rsidP="00F54505">
            <w:pPr>
              <w:rPr>
                <w:rFonts w:ascii="Arial" w:hAnsi="Arial" w:cs="Arial"/>
                <w:sz w:val="20"/>
                <w:szCs w:val="20"/>
              </w:rPr>
            </w:pPr>
            <w:r w:rsidRPr="00F54505">
              <w:rPr>
                <w:rFonts w:ascii="Arial" w:hAnsi="Arial" w:cs="Arial"/>
                <w:sz w:val="20"/>
                <w:szCs w:val="20"/>
              </w:rPr>
              <w:t>BDD</w:t>
            </w:r>
          </w:p>
        </w:tc>
        <w:tc>
          <w:tcPr>
            <w:tcW w:w="7830" w:type="dxa"/>
          </w:tcPr>
          <w:p w14:paraId="5C3CE038" w14:textId="77777777" w:rsidR="008A46E2" w:rsidRPr="00F54505" w:rsidRDefault="008A46E2" w:rsidP="00F54505">
            <w:pPr>
              <w:rPr>
                <w:rFonts w:ascii="Arial" w:hAnsi="Arial" w:cs="Arial"/>
                <w:sz w:val="20"/>
                <w:szCs w:val="20"/>
              </w:rPr>
            </w:pPr>
            <w:r w:rsidRPr="00F54505">
              <w:rPr>
                <w:rFonts w:ascii="Arial" w:hAnsi="Arial" w:cs="Arial"/>
                <w:sz w:val="20"/>
                <w:szCs w:val="20"/>
              </w:rPr>
              <w:t>Benefits Delivery at Discharge</w:t>
            </w:r>
          </w:p>
        </w:tc>
      </w:tr>
      <w:tr w:rsidR="008A46E2" w:rsidRPr="00F54505" w14:paraId="5C3CE03C" w14:textId="77777777" w:rsidTr="00F54505">
        <w:tc>
          <w:tcPr>
            <w:tcW w:w="1548" w:type="dxa"/>
          </w:tcPr>
          <w:p w14:paraId="5C3CE03A" w14:textId="77777777" w:rsidR="008A46E2" w:rsidRPr="00F54505" w:rsidRDefault="008A46E2" w:rsidP="00F54505">
            <w:pPr>
              <w:rPr>
                <w:rFonts w:ascii="Arial" w:hAnsi="Arial" w:cs="Arial"/>
                <w:sz w:val="20"/>
                <w:szCs w:val="20"/>
              </w:rPr>
            </w:pPr>
            <w:r w:rsidRPr="00F54505">
              <w:rPr>
                <w:rFonts w:ascii="Arial" w:hAnsi="Arial" w:cs="Arial"/>
                <w:sz w:val="20"/>
                <w:szCs w:val="20"/>
              </w:rPr>
              <w:t>CAC</w:t>
            </w:r>
          </w:p>
        </w:tc>
        <w:tc>
          <w:tcPr>
            <w:tcW w:w="7830" w:type="dxa"/>
            <w:hideMark/>
          </w:tcPr>
          <w:p w14:paraId="5C3CE03B" w14:textId="77777777" w:rsidR="008A46E2" w:rsidRPr="00F54505" w:rsidRDefault="008A46E2" w:rsidP="00F54505">
            <w:pPr>
              <w:rPr>
                <w:rFonts w:ascii="Arial" w:hAnsi="Arial" w:cs="Arial"/>
                <w:sz w:val="20"/>
                <w:szCs w:val="20"/>
              </w:rPr>
            </w:pPr>
            <w:r w:rsidRPr="00F54505">
              <w:rPr>
                <w:rFonts w:ascii="Arial" w:hAnsi="Arial" w:cs="Arial"/>
                <w:sz w:val="20"/>
                <w:szCs w:val="20"/>
              </w:rPr>
              <w:t>Clinical Applications Coordinator. The CAC is a person at a hospital or clinic assigned to coordinate the installation, maintenance and upgrading of CPRS and other VistA software programs for the end users.</w:t>
            </w:r>
          </w:p>
        </w:tc>
      </w:tr>
      <w:tr w:rsidR="008A46E2" w:rsidRPr="00F54505" w14:paraId="5C3CE03F" w14:textId="77777777" w:rsidTr="00F54505">
        <w:tc>
          <w:tcPr>
            <w:tcW w:w="1548" w:type="dxa"/>
          </w:tcPr>
          <w:p w14:paraId="5C3CE03D" w14:textId="77777777" w:rsidR="008A46E2" w:rsidRPr="00F54505" w:rsidRDefault="008A46E2" w:rsidP="00F54505">
            <w:pPr>
              <w:rPr>
                <w:rFonts w:ascii="Arial" w:hAnsi="Arial" w:cs="Arial"/>
                <w:sz w:val="20"/>
                <w:szCs w:val="20"/>
              </w:rPr>
            </w:pPr>
            <w:r w:rsidRPr="00F54505">
              <w:rPr>
                <w:rFonts w:ascii="Arial" w:hAnsi="Arial" w:cs="Arial"/>
                <w:sz w:val="20"/>
                <w:szCs w:val="20"/>
              </w:rPr>
              <w:t>CAP</w:t>
            </w:r>
          </w:p>
        </w:tc>
        <w:tc>
          <w:tcPr>
            <w:tcW w:w="7830" w:type="dxa"/>
          </w:tcPr>
          <w:p w14:paraId="5C3CE03E" w14:textId="77777777" w:rsidR="008A46E2" w:rsidRPr="00F54505" w:rsidRDefault="008A46E2" w:rsidP="00F54505">
            <w:pPr>
              <w:rPr>
                <w:rFonts w:ascii="Arial" w:hAnsi="Arial" w:cs="Arial"/>
                <w:sz w:val="20"/>
                <w:szCs w:val="20"/>
              </w:rPr>
            </w:pPr>
            <w:r w:rsidRPr="00F54505">
              <w:rPr>
                <w:rFonts w:ascii="Arial" w:hAnsi="Arial" w:cs="Arial"/>
                <w:sz w:val="20"/>
                <w:szCs w:val="20"/>
              </w:rPr>
              <w:t>Combined Assessment Program</w:t>
            </w:r>
          </w:p>
        </w:tc>
      </w:tr>
      <w:tr w:rsidR="008A46E2" w:rsidRPr="00F54505" w14:paraId="5C3CE042" w14:textId="77777777" w:rsidTr="00F54505">
        <w:tc>
          <w:tcPr>
            <w:tcW w:w="1548" w:type="dxa"/>
            <w:hideMark/>
          </w:tcPr>
          <w:p w14:paraId="5C3CE040" w14:textId="77777777" w:rsidR="008A46E2" w:rsidRPr="00F54505" w:rsidRDefault="008A46E2" w:rsidP="00F54505">
            <w:pPr>
              <w:rPr>
                <w:rFonts w:ascii="Arial" w:hAnsi="Arial" w:cs="Arial"/>
                <w:sz w:val="20"/>
                <w:szCs w:val="20"/>
              </w:rPr>
            </w:pPr>
            <w:r w:rsidRPr="00F54505">
              <w:rPr>
                <w:rFonts w:ascii="Arial" w:hAnsi="Arial" w:cs="Arial"/>
                <w:sz w:val="20"/>
                <w:szCs w:val="20"/>
              </w:rPr>
              <w:t>CAPRI</w:t>
            </w:r>
          </w:p>
        </w:tc>
        <w:tc>
          <w:tcPr>
            <w:tcW w:w="7830" w:type="dxa"/>
            <w:hideMark/>
          </w:tcPr>
          <w:p w14:paraId="5C3CE041"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Record Interchange</w:t>
            </w:r>
          </w:p>
        </w:tc>
      </w:tr>
      <w:tr w:rsidR="008A46E2" w:rsidRPr="00F54505" w14:paraId="5C3CE045" w14:textId="77777777" w:rsidTr="00F54505">
        <w:tc>
          <w:tcPr>
            <w:tcW w:w="1548" w:type="dxa"/>
          </w:tcPr>
          <w:p w14:paraId="5C3CE043" w14:textId="77777777" w:rsidR="008A46E2" w:rsidRPr="00F54505" w:rsidRDefault="00BC5884" w:rsidP="00F54505">
            <w:pPr>
              <w:rPr>
                <w:rFonts w:ascii="Arial" w:hAnsi="Arial" w:cs="Arial"/>
                <w:sz w:val="20"/>
                <w:szCs w:val="20"/>
              </w:rPr>
            </w:pPr>
            <w:r w:rsidRPr="00F54505">
              <w:rPr>
                <w:rFonts w:ascii="Arial" w:hAnsi="Arial" w:cs="Arial"/>
                <w:sz w:val="20"/>
                <w:szCs w:val="20"/>
              </w:rPr>
              <w:t>CCR</w:t>
            </w:r>
          </w:p>
        </w:tc>
        <w:tc>
          <w:tcPr>
            <w:tcW w:w="7830" w:type="dxa"/>
          </w:tcPr>
          <w:p w14:paraId="5C3CE044" w14:textId="77777777" w:rsidR="008A46E2" w:rsidRPr="00F54505" w:rsidRDefault="00BC5884" w:rsidP="00F54505">
            <w:pPr>
              <w:rPr>
                <w:rFonts w:ascii="Arial" w:hAnsi="Arial" w:cs="Arial"/>
                <w:sz w:val="20"/>
                <w:szCs w:val="20"/>
              </w:rPr>
            </w:pPr>
            <w:r w:rsidRPr="00F54505">
              <w:rPr>
                <w:rFonts w:ascii="Arial" w:hAnsi="Arial" w:cs="Arial"/>
                <w:sz w:val="20"/>
                <w:szCs w:val="20"/>
              </w:rPr>
              <w:t>CAPRI Contract Referral</w:t>
            </w:r>
          </w:p>
        </w:tc>
      </w:tr>
      <w:tr w:rsidR="00BC5884" w:rsidRPr="00F54505" w14:paraId="5C3CE048" w14:textId="77777777" w:rsidTr="00F54505">
        <w:tc>
          <w:tcPr>
            <w:tcW w:w="1548" w:type="dxa"/>
          </w:tcPr>
          <w:p w14:paraId="5C3CE046" w14:textId="77777777" w:rsidR="00BC5884" w:rsidRPr="00F54505" w:rsidRDefault="00BC5884" w:rsidP="00F54505">
            <w:pPr>
              <w:rPr>
                <w:rFonts w:ascii="Arial" w:hAnsi="Arial" w:cs="Arial"/>
                <w:sz w:val="20"/>
                <w:szCs w:val="20"/>
              </w:rPr>
            </w:pPr>
            <w:r w:rsidRPr="00F54505">
              <w:rPr>
                <w:rFonts w:ascii="Arial" w:hAnsi="Arial" w:cs="Arial"/>
                <w:sz w:val="20"/>
                <w:szCs w:val="20"/>
              </w:rPr>
              <w:t>CNH</w:t>
            </w:r>
          </w:p>
        </w:tc>
        <w:tc>
          <w:tcPr>
            <w:tcW w:w="7830" w:type="dxa"/>
          </w:tcPr>
          <w:p w14:paraId="5C3CE047" w14:textId="77777777" w:rsidR="00BC5884" w:rsidRPr="00F54505" w:rsidRDefault="00BC5884" w:rsidP="00F54505">
            <w:pPr>
              <w:rPr>
                <w:rFonts w:ascii="Arial" w:hAnsi="Arial" w:cs="Arial"/>
                <w:sz w:val="20"/>
                <w:szCs w:val="20"/>
              </w:rPr>
            </w:pPr>
            <w:r w:rsidRPr="00F54505">
              <w:rPr>
                <w:rFonts w:ascii="Arial" w:hAnsi="Arial" w:cs="Arial"/>
                <w:sz w:val="20"/>
                <w:szCs w:val="20"/>
              </w:rPr>
              <w:t>Community Nursing Home</w:t>
            </w:r>
          </w:p>
        </w:tc>
      </w:tr>
      <w:tr w:rsidR="008A46E2" w:rsidRPr="00F54505" w14:paraId="5C3CE04B" w14:textId="77777777" w:rsidTr="00F54505">
        <w:tc>
          <w:tcPr>
            <w:tcW w:w="1548" w:type="dxa"/>
            <w:hideMark/>
          </w:tcPr>
          <w:p w14:paraId="5C3CE049" w14:textId="77777777" w:rsidR="008A46E2" w:rsidRPr="00F54505" w:rsidRDefault="008A46E2" w:rsidP="00F54505">
            <w:pPr>
              <w:rPr>
                <w:rFonts w:ascii="Arial" w:hAnsi="Arial" w:cs="Arial"/>
                <w:sz w:val="20"/>
                <w:szCs w:val="20"/>
              </w:rPr>
            </w:pPr>
            <w:r w:rsidRPr="00F54505">
              <w:rPr>
                <w:rFonts w:ascii="Arial" w:hAnsi="Arial" w:cs="Arial"/>
                <w:sz w:val="20"/>
                <w:szCs w:val="20"/>
              </w:rPr>
              <w:t>Consults</w:t>
            </w:r>
          </w:p>
        </w:tc>
        <w:tc>
          <w:tcPr>
            <w:tcW w:w="7830" w:type="dxa"/>
            <w:hideMark/>
          </w:tcPr>
          <w:p w14:paraId="5C3CE04A" w14:textId="77777777" w:rsidR="008A46E2" w:rsidRPr="00F54505" w:rsidRDefault="008A46E2" w:rsidP="00F54505">
            <w:pPr>
              <w:rPr>
                <w:rFonts w:ascii="Arial" w:hAnsi="Arial" w:cs="Arial"/>
                <w:sz w:val="20"/>
                <w:szCs w:val="20"/>
              </w:rPr>
            </w:pPr>
            <w:r w:rsidRPr="00F54505">
              <w:rPr>
                <w:rFonts w:ascii="Arial" w:hAnsi="Arial" w:cs="Arial"/>
                <w:sz w:val="20"/>
                <w:szCs w:val="20"/>
              </w:rPr>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F54505" w14:paraId="5C3CE04E" w14:textId="77777777" w:rsidTr="00F54505">
        <w:tc>
          <w:tcPr>
            <w:tcW w:w="1548" w:type="dxa"/>
            <w:hideMark/>
          </w:tcPr>
          <w:p w14:paraId="5C3CE04C" w14:textId="77777777" w:rsidR="008A46E2" w:rsidRPr="00F54505" w:rsidRDefault="008A46E2" w:rsidP="00F54505">
            <w:pPr>
              <w:rPr>
                <w:rFonts w:ascii="Arial" w:hAnsi="Arial" w:cs="Arial"/>
                <w:sz w:val="20"/>
                <w:szCs w:val="20"/>
              </w:rPr>
            </w:pPr>
            <w:r w:rsidRPr="00F54505">
              <w:rPr>
                <w:rFonts w:ascii="Arial" w:hAnsi="Arial" w:cs="Arial"/>
                <w:sz w:val="20"/>
                <w:szCs w:val="20"/>
              </w:rPr>
              <w:t>C-Number</w:t>
            </w:r>
          </w:p>
        </w:tc>
        <w:tc>
          <w:tcPr>
            <w:tcW w:w="7830" w:type="dxa"/>
            <w:hideMark/>
          </w:tcPr>
          <w:p w14:paraId="5C3CE04D" w14:textId="77777777" w:rsidR="008A46E2" w:rsidRPr="00F54505" w:rsidRDefault="008A46E2" w:rsidP="00F54505">
            <w:pPr>
              <w:rPr>
                <w:rFonts w:ascii="Arial" w:hAnsi="Arial" w:cs="Arial"/>
                <w:sz w:val="20"/>
                <w:szCs w:val="20"/>
              </w:rPr>
            </w:pPr>
            <w:r w:rsidRPr="00F54505">
              <w:rPr>
                <w:rFonts w:ascii="Arial" w:hAnsi="Arial" w:cs="Arial"/>
                <w:sz w:val="20"/>
                <w:szCs w:val="20"/>
              </w:rPr>
              <w:t>Claim Number</w:t>
            </w:r>
          </w:p>
        </w:tc>
      </w:tr>
      <w:tr w:rsidR="008A46E2" w:rsidRPr="00F54505" w14:paraId="5C3CE051" w14:textId="77777777" w:rsidTr="00F54505">
        <w:tc>
          <w:tcPr>
            <w:tcW w:w="1548" w:type="dxa"/>
            <w:hideMark/>
          </w:tcPr>
          <w:p w14:paraId="5C3CE04F" w14:textId="77777777" w:rsidR="008A46E2" w:rsidRPr="00F54505" w:rsidRDefault="008A46E2" w:rsidP="00F54505">
            <w:pPr>
              <w:rPr>
                <w:rFonts w:ascii="Arial" w:hAnsi="Arial" w:cs="Arial"/>
                <w:sz w:val="20"/>
                <w:szCs w:val="20"/>
              </w:rPr>
            </w:pPr>
            <w:r w:rsidRPr="00F54505">
              <w:rPr>
                <w:rFonts w:ascii="Arial" w:hAnsi="Arial" w:cs="Arial"/>
                <w:sz w:val="20"/>
                <w:szCs w:val="20"/>
              </w:rPr>
              <w:t>C&amp;P</w:t>
            </w:r>
          </w:p>
        </w:tc>
        <w:tc>
          <w:tcPr>
            <w:tcW w:w="7830" w:type="dxa"/>
            <w:hideMark/>
          </w:tcPr>
          <w:p w14:paraId="5C3CE050"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w:t>
            </w:r>
          </w:p>
        </w:tc>
      </w:tr>
      <w:tr w:rsidR="008A46E2" w:rsidRPr="00F54505" w14:paraId="5C3CE054" w14:textId="77777777" w:rsidTr="00F54505">
        <w:tc>
          <w:tcPr>
            <w:tcW w:w="1548" w:type="dxa"/>
            <w:hideMark/>
          </w:tcPr>
          <w:p w14:paraId="5C3CE052" w14:textId="77777777" w:rsidR="008A46E2" w:rsidRPr="00F54505" w:rsidRDefault="008A46E2" w:rsidP="00F54505">
            <w:pPr>
              <w:rPr>
                <w:rFonts w:ascii="Arial" w:hAnsi="Arial" w:cs="Arial"/>
                <w:sz w:val="20"/>
                <w:szCs w:val="20"/>
              </w:rPr>
            </w:pPr>
            <w:r w:rsidRPr="00F54505">
              <w:rPr>
                <w:rFonts w:ascii="Arial" w:hAnsi="Arial" w:cs="Arial"/>
                <w:sz w:val="20"/>
                <w:szCs w:val="20"/>
              </w:rPr>
              <w:t>CPEP</w:t>
            </w:r>
          </w:p>
        </w:tc>
        <w:tc>
          <w:tcPr>
            <w:tcW w:w="7830" w:type="dxa"/>
            <w:hideMark/>
          </w:tcPr>
          <w:p w14:paraId="5C3CE053"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Examination Program</w:t>
            </w:r>
          </w:p>
        </w:tc>
      </w:tr>
      <w:tr w:rsidR="008A46E2" w:rsidRPr="00F54505" w14:paraId="5C3CE057" w14:textId="77777777" w:rsidTr="00F54505">
        <w:tc>
          <w:tcPr>
            <w:tcW w:w="1548" w:type="dxa"/>
          </w:tcPr>
          <w:p w14:paraId="5C3CE055" w14:textId="77777777" w:rsidR="008A46E2" w:rsidRPr="00F54505" w:rsidRDefault="008A46E2" w:rsidP="00F54505">
            <w:pPr>
              <w:rPr>
                <w:rFonts w:ascii="Arial" w:hAnsi="Arial" w:cs="Arial"/>
                <w:sz w:val="20"/>
                <w:szCs w:val="20"/>
              </w:rPr>
            </w:pPr>
            <w:r w:rsidRPr="00F54505">
              <w:rPr>
                <w:rFonts w:ascii="Arial" w:hAnsi="Arial" w:cs="Arial"/>
                <w:sz w:val="20"/>
                <w:szCs w:val="20"/>
              </w:rPr>
              <w:t>CPRS</w:t>
            </w:r>
          </w:p>
        </w:tc>
        <w:tc>
          <w:tcPr>
            <w:tcW w:w="7830" w:type="dxa"/>
            <w:hideMark/>
          </w:tcPr>
          <w:p w14:paraId="5C3CE056" w14:textId="77777777" w:rsidR="008A46E2" w:rsidRPr="00F54505" w:rsidRDefault="008A46E2" w:rsidP="00F54505">
            <w:pPr>
              <w:rPr>
                <w:rFonts w:ascii="Arial" w:hAnsi="Arial" w:cs="Arial"/>
                <w:sz w:val="20"/>
                <w:szCs w:val="20"/>
              </w:rPr>
            </w:pPr>
            <w:r w:rsidRPr="00F54505">
              <w:rPr>
                <w:rFonts w:ascii="Arial" w:hAnsi="Arial" w:cs="Arial"/>
                <w:sz w:val="20"/>
                <w:szCs w:val="20"/>
              </w:rPr>
              <w:t>Computerized Patient Record System, the VistA package (in both GUI and character-based formats) that provides access to most components of the patient chart</w:t>
            </w:r>
          </w:p>
        </w:tc>
      </w:tr>
      <w:tr w:rsidR="008A46E2" w:rsidRPr="00F54505" w14:paraId="5C3CE05A" w14:textId="77777777" w:rsidTr="00F54505">
        <w:tc>
          <w:tcPr>
            <w:tcW w:w="1548" w:type="dxa"/>
            <w:hideMark/>
          </w:tcPr>
          <w:p w14:paraId="5C3CE058" w14:textId="77777777" w:rsidR="008A46E2" w:rsidRPr="00F54505" w:rsidRDefault="008A46E2" w:rsidP="00F54505">
            <w:pPr>
              <w:rPr>
                <w:rFonts w:ascii="Arial" w:hAnsi="Arial" w:cs="Arial"/>
                <w:sz w:val="20"/>
                <w:szCs w:val="20"/>
              </w:rPr>
            </w:pPr>
            <w:r w:rsidRPr="00F54505">
              <w:rPr>
                <w:rFonts w:ascii="Arial" w:hAnsi="Arial" w:cs="Arial"/>
                <w:sz w:val="20"/>
                <w:szCs w:val="20"/>
              </w:rPr>
              <w:t>CPWM</w:t>
            </w:r>
          </w:p>
        </w:tc>
        <w:tc>
          <w:tcPr>
            <w:tcW w:w="7830" w:type="dxa"/>
            <w:hideMark/>
          </w:tcPr>
          <w:p w14:paraId="5C3CE059"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Worksheet Module</w:t>
            </w:r>
          </w:p>
        </w:tc>
      </w:tr>
      <w:tr w:rsidR="008A46E2" w:rsidRPr="00F54505" w14:paraId="5C3CE05D" w14:textId="77777777" w:rsidTr="00F54505">
        <w:tc>
          <w:tcPr>
            <w:tcW w:w="1548" w:type="dxa"/>
            <w:hideMark/>
          </w:tcPr>
          <w:p w14:paraId="5C3CE05B" w14:textId="77777777" w:rsidR="008A46E2" w:rsidRPr="00F54505" w:rsidRDefault="008A46E2" w:rsidP="00F54505">
            <w:pPr>
              <w:rPr>
                <w:rFonts w:ascii="Arial" w:hAnsi="Arial" w:cs="Arial"/>
                <w:sz w:val="20"/>
                <w:szCs w:val="20"/>
              </w:rPr>
            </w:pPr>
            <w:r w:rsidRPr="00F54505">
              <w:rPr>
                <w:rFonts w:ascii="Arial" w:hAnsi="Arial" w:cs="Arial"/>
                <w:sz w:val="20"/>
                <w:szCs w:val="20"/>
              </w:rPr>
              <w:t>DBQ</w:t>
            </w:r>
          </w:p>
        </w:tc>
        <w:tc>
          <w:tcPr>
            <w:tcW w:w="7830" w:type="dxa"/>
            <w:hideMark/>
          </w:tcPr>
          <w:p w14:paraId="5C3CE05C"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Benefits Questionnaire</w:t>
            </w:r>
          </w:p>
        </w:tc>
      </w:tr>
      <w:tr w:rsidR="008A46E2" w:rsidRPr="00F54505" w14:paraId="5C3CE060" w14:textId="77777777" w:rsidTr="00F54505">
        <w:tc>
          <w:tcPr>
            <w:tcW w:w="1548" w:type="dxa"/>
            <w:hideMark/>
          </w:tcPr>
          <w:p w14:paraId="5C3CE05E"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hideMark/>
          </w:tcPr>
          <w:p w14:paraId="5C3CE05F"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3" w14:textId="77777777" w:rsidTr="00F54505">
        <w:tc>
          <w:tcPr>
            <w:tcW w:w="1548" w:type="dxa"/>
            <w:hideMark/>
          </w:tcPr>
          <w:p w14:paraId="5C3CE061" w14:textId="77777777" w:rsidR="008A46E2" w:rsidRPr="00F54505" w:rsidRDefault="008A46E2" w:rsidP="00F54505">
            <w:pPr>
              <w:rPr>
                <w:rFonts w:ascii="Arial" w:hAnsi="Arial" w:cs="Arial"/>
                <w:sz w:val="20"/>
                <w:szCs w:val="20"/>
              </w:rPr>
            </w:pPr>
            <w:r w:rsidRPr="00F54505">
              <w:rPr>
                <w:rFonts w:ascii="Arial" w:hAnsi="Arial" w:cs="Arial"/>
                <w:sz w:val="20"/>
                <w:szCs w:val="20"/>
              </w:rPr>
              <w:t>Discharge Summary</w:t>
            </w:r>
          </w:p>
        </w:tc>
        <w:tc>
          <w:tcPr>
            <w:tcW w:w="7830" w:type="dxa"/>
            <w:hideMark/>
          </w:tcPr>
          <w:p w14:paraId="5C3CE062"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 Discharge Summaries are recapitulations of a patient’s course of care while in the hospital.</w:t>
            </w:r>
          </w:p>
        </w:tc>
      </w:tr>
      <w:tr w:rsidR="008A46E2" w:rsidRPr="00F54505" w14:paraId="5C3CE066" w14:textId="77777777" w:rsidTr="00F54505">
        <w:tc>
          <w:tcPr>
            <w:tcW w:w="1548" w:type="dxa"/>
          </w:tcPr>
          <w:p w14:paraId="5C3CE064"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tcPr>
          <w:p w14:paraId="5C3CE065"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C" w14:textId="77777777" w:rsidTr="00F54505">
        <w:tc>
          <w:tcPr>
            <w:tcW w:w="1548" w:type="dxa"/>
          </w:tcPr>
          <w:p w14:paraId="5C3CE06A" w14:textId="77777777" w:rsidR="008A46E2" w:rsidRPr="00F54505" w:rsidRDefault="008A46E2" w:rsidP="00F54505">
            <w:pPr>
              <w:rPr>
                <w:rFonts w:ascii="Arial" w:hAnsi="Arial" w:cs="Arial"/>
                <w:sz w:val="20"/>
                <w:szCs w:val="20"/>
              </w:rPr>
            </w:pPr>
            <w:r w:rsidRPr="00F54505">
              <w:rPr>
                <w:rFonts w:ascii="Arial" w:hAnsi="Arial" w:cs="Arial"/>
                <w:sz w:val="20"/>
                <w:szCs w:val="20"/>
              </w:rPr>
              <w:t>DOM</w:t>
            </w:r>
          </w:p>
        </w:tc>
        <w:tc>
          <w:tcPr>
            <w:tcW w:w="7830" w:type="dxa"/>
          </w:tcPr>
          <w:p w14:paraId="5C3CE06B" w14:textId="77777777" w:rsidR="008A46E2" w:rsidRPr="00F54505" w:rsidRDefault="008A46E2" w:rsidP="00F54505">
            <w:pPr>
              <w:rPr>
                <w:rFonts w:ascii="Arial" w:hAnsi="Arial" w:cs="Arial"/>
                <w:sz w:val="20"/>
                <w:szCs w:val="20"/>
              </w:rPr>
            </w:pPr>
            <w:r w:rsidRPr="00F54505">
              <w:rPr>
                <w:rFonts w:ascii="Arial" w:hAnsi="Arial" w:cs="Arial"/>
                <w:sz w:val="20"/>
                <w:szCs w:val="20"/>
              </w:rPr>
              <w:t>Domiciliary</w:t>
            </w:r>
          </w:p>
        </w:tc>
      </w:tr>
      <w:tr w:rsidR="008A46E2" w:rsidRPr="00F54505" w14:paraId="5C3CE06F" w14:textId="77777777" w:rsidTr="00F54505">
        <w:tc>
          <w:tcPr>
            <w:tcW w:w="1548" w:type="dxa"/>
          </w:tcPr>
          <w:p w14:paraId="5C3CE06D"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DROs</w:t>
            </w:r>
          </w:p>
        </w:tc>
        <w:tc>
          <w:tcPr>
            <w:tcW w:w="7830" w:type="dxa"/>
          </w:tcPr>
          <w:p w14:paraId="5C3CE06E" w14:textId="77777777" w:rsidR="008A46E2" w:rsidRPr="00F54505" w:rsidRDefault="008A46E2" w:rsidP="00F54505">
            <w:pPr>
              <w:rPr>
                <w:rFonts w:ascii="Arial" w:hAnsi="Arial" w:cs="Arial"/>
                <w:sz w:val="20"/>
                <w:szCs w:val="20"/>
              </w:rPr>
            </w:pPr>
            <w:r w:rsidRPr="00F54505">
              <w:rPr>
                <w:rFonts w:ascii="Arial" w:hAnsi="Arial" w:cs="Arial"/>
                <w:sz w:val="20"/>
                <w:szCs w:val="20"/>
              </w:rPr>
              <w:t>Data Request Outputs</w:t>
            </w:r>
          </w:p>
        </w:tc>
      </w:tr>
      <w:tr w:rsidR="008A46E2" w:rsidRPr="00F54505" w14:paraId="5C3CE072" w14:textId="77777777" w:rsidTr="00F54505">
        <w:tc>
          <w:tcPr>
            <w:tcW w:w="1548" w:type="dxa"/>
          </w:tcPr>
          <w:p w14:paraId="5C3CE070" w14:textId="77777777" w:rsidR="008A46E2" w:rsidRPr="00F54505" w:rsidRDefault="008A46E2" w:rsidP="00F54505">
            <w:pPr>
              <w:rPr>
                <w:rFonts w:ascii="Arial" w:hAnsi="Arial" w:cs="Arial"/>
                <w:sz w:val="20"/>
                <w:szCs w:val="20"/>
              </w:rPr>
            </w:pPr>
            <w:r w:rsidRPr="00F54505">
              <w:rPr>
                <w:rFonts w:ascii="Arial" w:hAnsi="Arial" w:cs="Arial"/>
                <w:sz w:val="20"/>
                <w:szCs w:val="20"/>
              </w:rPr>
              <w:t>DVBA</w:t>
            </w:r>
          </w:p>
        </w:tc>
        <w:tc>
          <w:tcPr>
            <w:tcW w:w="7830" w:type="dxa"/>
          </w:tcPr>
          <w:p w14:paraId="5C3CE071" w14:textId="77777777" w:rsidR="008A46E2" w:rsidRPr="00F54505" w:rsidRDefault="008A46E2" w:rsidP="00F54505">
            <w:pPr>
              <w:rPr>
                <w:rFonts w:ascii="Arial" w:hAnsi="Arial" w:cs="Arial"/>
                <w:sz w:val="20"/>
                <w:szCs w:val="20"/>
              </w:rPr>
            </w:pPr>
            <w:r w:rsidRPr="00F54505">
              <w:rPr>
                <w:rFonts w:ascii="Arial" w:hAnsi="Arial" w:cs="Arial"/>
                <w:sz w:val="20"/>
                <w:szCs w:val="20"/>
              </w:rPr>
              <w:t>On Front Cover</w:t>
            </w:r>
          </w:p>
        </w:tc>
      </w:tr>
      <w:tr w:rsidR="008A46E2" w:rsidRPr="00F54505" w14:paraId="5C3CE075" w14:textId="77777777" w:rsidTr="00F54505">
        <w:tc>
          <w:tcPr>
            <w:tcW w:w="1548" w:type="dxa"/>
          </w:tcPr>
          <w:p w14:paraId="5C3CE073" w14:textId="77777777" w:rsidR="008A46E2" w:rsidRPr="00F54505" w:rsidRDefault="008A46E2" w:rsidP="00F54505">
            <w:pPr>
              <w:rPr>
                <w:rFonts w:ascii="Arial" w:hAnsi="Arial" w:cs="Arial"/>
                <w:sz w:val="20"/>
                <w:szCs w:val="20"/>
              </w:rPr>
            </w:pPr>
            <w:r w:rsidRPr="00F54505">
              <w:rPr>
                <w:rFonts w:ascii="Arial" w:hAnsi="Arial" w:cs="Arial"/>
                <w:sz w:val="20"/>
                <w:szCs w:val="20"/>
              </w:rPr>
              <w:t>FBCNH</w:t>
            </w:r>
          </w:p>
        </w:tc>
        <w:tc>
          <w:tcPr>
            <w:tcW w:w="7830" w:type="dxa"/>
          </w:tcPr>
          <w:p w14:paraId="5C3CE074" w14:textId="77777777" w:rsidR="008A46E2" w:rsidRPr="00F54505" w:rsidRDefault="008A46E2" w:rsidP="00F54505">
            <w:pPr>
              <w:rPr>
                <w:rFonts w:ascii="Arial" w:hAnsi="Arial" w:cs="Arial"/>
                <w:sz w:val="20"/>
                <w:szCs w:val="20"/>
              </w:rPr>
            </w:pPr>
            <w:r w:rsidRPr="00F54505">
              <w:rPr>
                <w:rFonts w:ascii="Arial" w:hAnsi="Arial" w:cs="Arial"/>
                <w:sz w:val="20"/>
                <w:szCs w:val="20"/>
              </w:rPr>
              <w:t>Fee Basis Community Nursing Home</w:t>
            </w:r>
          </w:p>
        </w:tc>
      </w:tr>
      <w:tr w:rsidR="008A46E2" w:rsidRPr="00F54505" w14:paraId="5C3CE078" w14:textId="77777777" w:rsidTr="00F54505">
        <w:tc>
          <w:tcPr>
            <w:tcW w:w="1548" w:type="dxa"/>
            <w:hideMark/>
          </w:tcPr>
          <w:p w14:paraId="5C3CE076" w14:textId="77777777" w:rsidR="008A46E2" w:rsidRPr="00F54505" w:rsidRDefault="008A46E2" w:rsidP="00F54505">
            <w:pPr>
              <w:rPr>
                <w:rFonts w:ascii="Arial" w:hAnsi="Arial" w:cs="Arial"/>
                <w:sz w:val="20"/>
                <w:szCs w:val="20"/>
              </w:rPr>
            </w:pPr>
            <w:r w:rsidRPr="00F54505">
              <w:rPr>
                <w:rFonts w:ascii="Arial" w:hAnsi="Arial" w:cs="Arial"/>
                <w:sz w:val="20"/>
                <w:szCs w:val="20"/>
              </w:rPr>
              <w:t>FHIE</w:t>
            </w:r>
          </w:p>
        </w:tc>
        <w:tc>
          <w:tcPr>
            <w:tcW w:w="7830" w:type="dxa"/>
            <w:hideMark/>
          </w:tcPr>
          <w:p w14:paraId="5C3CE07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Federal Health Information Exchange </w:t>
            </w:r>
          </w:p>
        </w:tc>
      </w:tr>
      <w:tr w:rsidR="008A46E2" w:rsidRPr="00F54505" w14:paraId="5C3CE07B" w14:textId="77777777" w:rsidTr="00F54505">
        <w:tc>
          <w:tcPr>
            <w:tcW w:w="1548" w:type="dxa"/>
          </w:tcPr>
          <w:p w14:paraId="5C3CE079" w14:textId="77777777" w:rsidR="008A46E2" w:rsidRPr="00F54505" w:rsidRDefault="008A46E2" w:rsidP="00F54505">
            <w:pPr>
              <w:rPr>
                <w:rFonts w:ascii="Arial" w:hAnsi="Arial" w:cs="Arial"/>
                <w:sz w:val="20"/>
                <w:szCs w:val="20"/>
              </w:rPr>
            </w:pPr>
            <w:r w:rsidRPr="00F54505">
              <w:rPr>
                <w:rFonts w:ascii="Arial" w:hAnsi="Arial" w:cs="Arial"/>
                <w:sz w:val="20"/>
                <w:szCs w:val="20"/>
              </w:rPr>
              <w:t>GUI</w:t>
            </w:r>
          </w:p>
        </w:tc>
        <w:tc>
          <w:tcPr>
            <w:tcW w:w="7830" w:type="dxa"/>
            <w:hideMark/>
          </w:tcPr>
          <w:p w14:paraId="5C3CE07A" w14:textId="77777777" w:rsidR="008A46E2" w:rsidRPr="00F54505" w:rsidRDefault="008A46E2" w:rsidP="00F54505">
            <w:pPr>
              <w:rPr>
                <w:rFonts w:ascii="Arial" w:hAnsi="Arial" w:cs="Arial"/>
                <w:sz w:val="20"/>
                <w:szCs w:val="20"/>
              </w:rPr>
            </w:pPr>
            <w:r w:rsidRPr="00F54505">
              <w:rPr>
                <w:rFonts w:ascii="Arial" w:hAnsi="Arial" w:cs="Arial"/>
                <w:sz w:val="20"/>
                <w:szCs w:val="20"/>
              </w:rPr>
              <w:t>Graphical User Interface – Windows-like screen with pull-down menus, icons, pointer device, etc. on front cover</w:t>
            </w:r>
          </w:p>
        </w:tc>
      </w:tr>
      <w:tr w:rsidR="008A46E2" w:rsidRPr="00F54505" w14:paraId="5C3CE07E" w14:textId="77777777" w:rsidTr="00F54505">
        <w:tc>
          <w:tcPr>
            <w:tcW w:w="1548" w:type="dxa"/>
          </w:tcPr>
          <w:p w14:paraId="5C3CE07C" w14:textId="77777777" w:rsidR="008A46E2" w:rsidRPr="00F54505" w:rsidRDefault="008A46E2" w:rsidP="00F54505">
            <w:pPr>
              <w:rPr>
                <w:rFonts w:ascii="Arial" w:hAnsi="Arial" w:cs="Arial"/>
                <w:sz w:val="20"/>
                <w:szCs w:val="20"/>
              </w:rPr>
            </w:pPr>
            <w:r w:rsidRPr="00F54505">
              <w:rPr>
                <w:rFonts w:ascii="Arial" w:hAnsi="Arial" w:cs="Arial"/>
                <w:sz w:val="20"/>
                <w:szCs w:val="20"/>
              </w:rPr>
              <w:t>Health Summary</w:t>
            </w:r>
          </w:p>
        </w:tc>
        <w:tc>
          <w:tcPr>
            <w:tcW w:w="7830" w:type="dxa"/>
            <w:hideMark/>
          </w:tcPr>
          <w:p w14:paraId="5C3CE07D" w14:textId="77777777" w:rsidR="008A46E2" w:rsidRPr="00F54505" w:rsidRDefault="008A46E2" w:rsidP="00F54505">
            <w:pPr>
              <w:rPr>
                <w:rFonts w:ascii="Arial" w:hAnsi="Arial" w:cs="Arial"/>
                <w:sz w:val="20"/>
                <w:szCs w:val="20"/>
              </w:rPr>
            </w:pPr>
            <w:r w:rsidRPr="00F54505">
              <w:rPr>
                <w:rFonts w:ascii="Arial" w:hAnsi="Arial" w:cs="Arial"/>
                <w:sz w:val="20"/>
                <w:szCs w:val="20"/>
              </w:rPr>
              <w:t>VistA product that can be viewed through CPRS, Health Summaries are components of patient information extracted from other VistA applications</w:t>
            </w:r>
          </w:p>
        </w:tc>
      </w:tr>
      <w:tr w:rsidR="008A46E2" w:rsidRPr="00F54505" w14:paraId="5C3CE081" w14:textId="77777777" w:rsidTr="00F54505">
        <w:tc>
          <w:tcPr>
            <w:tcW w:w="1548" w:type="dxa"/>
            <w:hideMark/>
          </w:tcPr>
          <w:p w14:paraId="5C3CE07F" w14:textId="77777777" w:rsidR="008A46E2" w:rsidRPr="00F54505" w:rsidRDefault="008A46E2" w:rsidP="00F54505">
            <w:pPr>
              <w:rPr>
                <w:rFonts w:ascii="Arial" w:hAnsi="Arial" w:cs="Arial"/>
                <w:sz w:val="20"/>
                <w:szCs w:val="20"/>
              </w:rPr>
            </w:pPr>
            <w:r w:rsidRPr="00F54505">
              <w:rPr>
                <w:rFonts w:ascii="Arial" w:hAnsi="Arial" w:cs="Arial"/>
                <w:sz w:val="20"/>
                <w:szCs w:val="20"/>
              </w:rPr>
              <w:t>HDR</w:t>
            </w:r>
          </w:p>
        </w:tc>
        <w:tc>
          <w:tcPr>
            <w:tcW w:w="7830" w:type="dxa"/>
            <w:hideMark/>
          </w:tcPr>
          <w:p w14:paraId="5C3CE080"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Data Repository </w:t>
            </w:r>
          </w:p>
        </w:tc>
      </w:tr>
      <w:tr w:rsidR="008A46E2" w:rsidRPr="00F54505" w14:paraId="5C3CE084" w14:textId="77777777" w:rsidTr="00F54505">
        <w:tc>
          <w:tcPr>
            <w:tcW w:w="1548" w:type="dxa"/>
            <w:hideMark/>
          </w:tcPr>
          <w:p w14:paraId="5C3CE082" w14:textId="77777777" w:rsidR="008A46E2" w:rsidRPr="00F54505" w:rsidRDefault="008A46E2" w:rsidP="00F54505">
            <w:pPr>
              <w:rPr>
                <w:rFonts w:ascii="Arial" w:hAnsi="Arial" w:cs="Arial"/>
                <w:sz w:val="20"/>
                <w:szCs w:val="20"/>
              </w:rPr>
            </w:pPr>
            <w:r w:rsidRPr="00F54505">
              <w:rPr>
                <w:rFonts w:ascii="Arial" w:hAnsi="Arial" w:cs="Arial"/>
                <w:sz w:val="20"/>
                <w:szCs w:val="20"/>
              </w:rPr>
              <w:t>HIA</w:t>
            </w:r>
          </w:p>
        </w:tc>
        <w:tc>
          <w:tcPr>
            <w:tcW w:w="7830" w:type="dxa"/>
            <w:hideMark/>
          </w:tcPr>
          <w:p w14:paraId="5C3CE083"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Information Access </w:t>
            </w:r>
          </w:p>
        </w:tc>
      </w:tr>
      <w:tr w:rsidR="008A46E2" w:rsidRPr="00F54505" w14:paraId="5C3CE087" w14:textId="77777777" w:rsidTr="00F54505">
        <w:tc>
          <w:tcPr>
            <w:tcW w:w="1548" w:type="dxa"/>
            <w:hideMark/>
          </w:tcPr>
          <w:p w14:paraId="5C3CE085" w14:textId="77777777" w:rsidR="008A46E2" w:rsidRPr="00F54505" w:rsidRDefault="008A46E2" w:rsidP="00F54505">
            <w:pPr>
              <w:rPr>
                <w:rFonts w:ascii="Arial" w:hAnsi="Arial" w:cs="Arial"/>
                <w:sz w:val="20"/>
                <w:szCs w:val="20"/>
              </w:rPr>
            </w:pPr>
            <w:r w:rsidRPr="00F54505">
              <w:rPr>
                <w:rFonts w:ascii="Arial" w:hAnsi="Arial" w:cs="Arial"/>
                <w:sz w:val="20"/>
                <w:szCs w:val="20"/>
              </w:rPr>
              <w:t>Imaging</w:t>
            </w:r>
          </w:p>
        </w:tc>
        <w:tc>
          <w:tcPr>
            <w:tcW w:w="7830" w:type="dxa"/>
            <w:hideMark/>
          </w:tcPr>
          <w:p w14:paraId="5C3CE086" w14:textId="44C195D0" w:rsidR="008A46E2" w:rsidRPr="00F54505" w:rsidRDefault="008A46E2" w:rsidP="00F54505">
            <w:pPr>
              <w:rPr>
                <w:rFonts w:ascii="Arial" w:hAnsi="Arial" w:cs="Arial"/>
                <w:sz w:val="20"/>
                <w:szCs w:val="20"/>
              </w:rPr>
            </w:pPr>
            <w:r w:rsidRPr="00F54505">
              <w:rPr>
                <w:rFonts w:ascii="Arial" w:hAnsi="Arial" w:cs="Arial"/>
                <w:sz w:val="20"/>
                <w:szCs w:val="20"/>
              </w:rPr>
              <w:t>VistA product that is also a component of CPRS;</w:t>
            </w:r>
            <w:r w:rsidR="00EE0CF4">
              <w:rPr>
                <w:rFonts w:ascii="Arial" w:hAnsi="Arial" w:cs="Arial"/>
                <w:sz w:val="20"/>
                <w:szCs w:val="20"/>
              </w:rPr>
              <w:t xml:space="preserve"> </w:t>
            </w:r>
            <w:r w:rsidRPr="00F54505">
              <w:rPr>
                <w:rFonts w:ascii="Arial" w:hAnsi="Arial" w:cs="Arial"/>
                <w:sz w:val="20"/>
                <w:szCs w:val="20"/>
              </w:rPr>
              <w:t>includes Radiology, X-rays, Nuclear Medicine, etc.</w:t>
            </w:r>
          </w:p>
        </w:tc>
      </w:tr>
      <w:tr w:rsidR="008A46E2" w:rsidRPr="00F54505" w14:paraId="5C3CE08A" w14:textId="77777777" w:rsidTr="00F54505">
        <w:tc>
          <w:tcPr>
            <w:tcW w:w="1548" w:type="dxa"/>
            <w:hideMark/>
          </w:tcPr>
          <w:p w14:paraId="5C3CE088" w14:textId="77777777" w:rsidR="008A46E2" w:rsidRPr="00F54505" w:rsidRDefault="008A46E2" w:rsidP="00F54505">
            <w:pPr>
              <w:rPr>
                <w:rFonts w:ascii="Arial" w:hAnsi="Arial" w:cs="Arial"/>
                <w:sz w:val="20"/>
                <w:szCs w:val="20"/>
              </w:rPr>
            </w:pPr>
            <w:r w:rsidRPr="00F54505">
              <w:rPr>
                <w:rFonts w:ascii="Arial" w:hAnsi="Arial" w:cs="Arial"/>
                <w:sz w:val="20"/>
                <w:szCs w:val="20"/>
              </w:rPr>
              <w:t>IRM</w:t>
            </w:r>
          </w:p>
        </w:tc>
        <w:tc>
          <w:tcPr>
            <w:tcW w:w="7830" w:type="dxa"/>
            <w:hideMark/>
          </w:tcPr>
          <w:p w14:paraId="5C3CE089"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Information Resources Management </w:t>
            </w:r>
          </w:p>
        </w:tc>
      </w:tr>
      <w:tr w:rsidR="008A46E2" w:rsidRPr="00F54505" w14:paraId="5C3CE08D" w14:textId="77777777" w:rsidTr="00F54505">
        <w:tc>
          <w:tcPr>
            <w:tcW w:w="1548" w:type="dxa"/>
            <w:hideMark/>
          </w:tcPr>
          <w:p w14:paraId="5C3CE08B" w14:textId="77777777" w:rsidR="008A46E2" w:rsidRPr="00F54505" w:rsidRDefault="008A46E2" w:rsidP="00F54505">
            <w:pPr>
              <w:rPr>
                <w:rFonts w:ascii="Arial" w:hAnsi="Arial" w:cs="Arial"/>
                <w:sz w:val="20"/>
                <w:szCs w:val="20"/>
              </w:rPr>
            </w:pPr>
            <w:r w:rsidRPr="00F54505">
              <w:rPr>
                <w:rFonts w:ascii="Arial" w:hAnsi="Arial" w:cs="Arial"/>
                <w:sz w:val="20"/>
                <w:szCs w:val="20"/>
              </w:rPr>
              <w:t>MAS</w:t>
            </w:r>
          </w:p>
        </w:tc>
        <w:tc>
          <w:tcPr>
            <w:tcW w:w="7830" w:type="dxa"/>
            <w:hideMark/>
          </w:tcPr>
          <w:p w14:paraId="5C3CE08C" w14:textId="77777777" w:rsidR="008A46E2" w:rsidRPr="00F54505" w:rsidRDefault="008A46E2" w:rsidP="00F54505">
            <w:pPr>
              <w:rPr>
                <w:rFonts w:ascii="Arial" w:hAnsi="Arial" w:cs="Arial"/>
                <w:sz w:val="20"/>
                <w:szCs w:val="20"/>
              </w:rPr>
            </w:pPr>
            <w:r w:rsidRPr="00F54505">
              <w:rPr>
                <w:rFonts w:ascii="Arial" w:hAnsi="Arial" w:cs="Arial"/>
                <w:sz w:val="20"/>
                <w:szCs w:val="20"/>
              </w:rPr>
              <w:t>Medical Administration Service</w:t>
            </w:r>
          </w:p>
        </w:tc>
      </w:tr>
      <w:tr w:rsidR="008A46E2" w:rsidRPr="00F54505" w14:paraId="5C3CE090" w14:textId="77777777" w:rsidTr="00F54505">
        <w:tc>
          <w:tcPr>
            <w:tcW w:w="1548" w:type="dxa"/>
          </w:tcPr>
          <w:p w14:paraId="5C3CE08E" w14:textId="77777777" w:rsidR="008A46E2" w:rsidRPr="00F54505" w:rsidRDefault="008A46E2" w:rsidP="00F54505">
            <w:pPr>
              <w:rPr>
                <w:rFonts w:ascii="Arial" w:hAnsi="Arial" w:cs="Arial"/>
                <w:sz w:val="20"/>
                <w:szCs w:val="20"/>
              </w:rPr>
            </w:pPr>
            <w:r w:rsidRPr="00F54505">
              <w:rPr>
                <w:rFonts w:ascii="Arial" w:hAnsi="Arial" w:cs="Arial"/>
                <w:sz w:val="20"/>
                <w:szCs w:val="20"/>
              </w:rPr>
              <w:t>MVI</w:t>
            </w:r>
          </w:p>
        </w:tc>
        <w:tc>
          <w:tcPr>
            <w:tcW w:w="7830" w:type="dxa"/>
          </w:tcPr>
          <w:p w14:paraId="5C3CE08F" w14:textId="77777777" w:rsidR="008A46E2" w:rsidRPr="00F54505" w:rsidRDefault="008A46E2" w:rsidP="00F54505">
            <w:pPr>
              <w:rPr>
                <w:rFonts w:ascii="Arial" w:hAnsi="Arial" w:cs="Arial"/>
                <w:sz w:val="20"/>
                <w:szCs w:val="20"/>
              </w:rPr>
            </w:pPr>
            <w:r w:rsidRPr="00F54505">
              <w:rPr>
                <w:rFonts w:ascii="Arial" w:hAnsi="Arial" w:cs="Arial"/>
                <w:sz w:val="20"/>
                <w:szCs w:val="20"/>
              </w:rPr>
              <w:t>Master Veteran Index</w:t>
            </w:r>
          </w:p>
        </w:tc>
      </w:tr>
      <w:tr w:rsidR="008A46E2" w:rsidRPr="00F54505" w14:paraId="5C3CE093" w14:textId="77777777" w:rsidTr="00F54505">
        <w:tc>
          <w:tcPr>
            <w:tcW w:w="1548" w:type="dxa"/>
          </w:tcPr>
          <w:p w14:paraId="5C3CE091" w14:textId="77777777" w:rsidR="008A46E2" w:rsidRPr="00F54505" w:rsidRDefault="008A46E2" w:rsidP="00F54505">
            <w:pPr>
              <w:rPr>
                <w:rFonts w:ascii="Arial" w:hAnsi="Arial" w:cs="Arial"/>
                <w:sz w:val="20"/>
                <w:szCs w:val="20"/>
              </w:rPr>
            </w:pPr>
            <w:r w:rsidRPr="00F54505">
              <w:rPr>
                <w:rFonts w:ascii="Arial" w:hAnsi="Arial" w:cs="Arial"/>
                <w:sz w:val="20"/>
                <w:szCs w:val="20"/>
              </w:rPr>
              <w:t>OED</w:t>
            </w:r>
          </w:p>
        </w:tc>
        <w:tc>
          <w:tcPr>
            <w:tcW w:w="7830" w:type="dxa"/>
          </w:tcPr>
          <w:p w14:paraId="5C3CE092"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Enterprise Development</w:t>
            </w:r>
          </w:p>
        </w:tc>
      </w:tr>
      <w:tr w:rsidR="008A46E2" w:rsidRPr="00F54505" w14:paraId="5C3CE096" w14:textId="77777777" w:rsidTr="00F54505">
        <w:tc>
          <w:tcPr>
            <w:tcW w:w="1548" w:type="dxa"/>
          </w:tcPr>
          <w:p w14:paraId="5C3CE094" w14:textId="77777777" w:rsidR="008A46E2" w:rsidRPr="00F54505" w:rsidRDefault="008A46E2" w:rsidP="00F54505">
            <w:pPr>
              <w:rPr>
                <w:rFonts w:ascii="Arial" w:hAnsi="Arial" w:cs="Arial"/>
                <w:sz w:val="20"/>
                <w:szCs w:val="20"/>
              </w:rPr>
            </w:pPr>
            <w:r w:rsidRPr="00F54505">
              <w:rPr>
                <w:rFonts w:ascii="Arial" w:hAnsi="Arial" w:cs="Arial"/>
                <w:sz w:val="20"/>
                <w:szCs w:val="20"/>
              </w:rPr>
              <w:t>OI</w:t>
            </w:r>
          </w:p>
        </w:tc>
        <w:tc>
          <w:tcPr>
            <w:tcW w:w="7830" w:type="dxa"/>
          </w:tcPr>
          <w:p w14:paraId="5C3CE095"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Information</w:t>
            </w:r>
          </w:p>
        </w:tc>
      </w:tr>
      <w:tr w:rsidR="008A46E2" w:rsidRPr="00F54505" w14:paraId="5C3CE099" w14:textId="77777777" w:rsidTr="00F54505">
        <w:tc>
          <w:tcPr>
            <w:tcW w:w="1548" w:type="dxa"/>
          </w:tcPr>
          <w:p w14:paraId="5C3CE097" w14:textId="77777777" w:rsidR="008A46E2" w:rsidRPr="00F54505" w:rsidRDefault="008A46E2" w:rsidP="00F54505">
            <w:pPr>
              <w:rPr>
                <w:rFonts w:ascii="Arial" w:hAnsi="Arial" w:cs="Arial"/>
                <w:sz w:val="20"/>
                <w:szCs w:val="20"/>
              </w:rPr>
            </w:pPr>
            <w:r w:rsidRPr="00F54505">
              <w:rPr>
                <w:rFonts w:ascii="Arial" w:hAnsi="Arial" w:cs="Arial"/>
                <w:sz w:val="20"/>
                <w:szCs w:val="20"/>
              </w:rPr>
              <w:t>OIG</w:t>
            </w:r>
          </w:p>
        </w:tc>
        <w:tc>
          <w:tcPr>
            <w:tcW w:w="7830" w:type="dxa"/>
          </w:tcPr>
          <w:p w14:paraId="5C3CE098"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the Inspector General</w:t>
            </w:r>
          </w:p>
        </w:tc>
      </w:tr>
      <w:tr w:rsidR="00976E34" w:rsidRPr="00F54505" w14:paraId="5C3CE09C" w14:textId="77777777" w:rsidTr="00F54505">
        <w:tc>
          <w:tcPr>
            <w:tcW w:w="1548" w:type="dxa"/>
          </w:tcPr>
          <w:p w14:paraId="5C3CE09A" w14:textId="77777777" w:rsidR="00976E34" w:rsidRPr="00F54505" w:rsidRDefault="00976E34" w:rsidP="00F54505">
            <w:pPr>
              <w:rPr>
                <w:rFonts w:ascii="Arial" w:hAnsi="Arial" w:cs="Arial"/>
                <w:sz w:val="20"/>
                <w:szCs w:val="20"/>
              </w:rPr>
            </w:pPr>
            <w:r w:rsidRPr="00F54505">
              <w:rPr>
                <w:rFonts w:ascii="Arial" w:hAnsi="Arial" w:cs="Arial"/>
                <w:sz w:val="20"/>
                <w:szCs w:val="20"/>
              </w:rPr>
              <w:t>O/P</w:t>
            </w:r>
          </w:p>
        </w:tc>
        <w:tc>
          <w:tcPr>
            <w:tcW w:w="7830" w:type="dxa"/>
          </w:tcPr>
          <w:p w14:paraId="5C3CE09B" w14:textId="77777777" w:rsidR="00976E34" w:rsidRPr="00F54505" w:rsidRDefault="00976E34" w:rsidP="00F54505">
            <w:pPr>
              <w:rPr>
                <w:rFonts w:ascii="Arial" w:hAnsi="Arial" w:cs="Arial"/>
                <w:sz w:val="20"/>
                <w:szCs w:val="20"/>
              </w:rPr>
            </w:pPr>
            <w:r w:rsidRPr="00F54505">
              <w:rPr>
                <w:rFonts w:ascii="Arial" w:hAnsi="Arial" w:cs="Arial"/>
                <w:sz w:val="20"/>
                <w:szCs w:val="20"/>
              </w:rPr>
              <w:t>Out Patient</w:t>
            </w:r>
          </w:p>
        </w:tc>
      </w:tr>
      <w:tr w:rsidR="008A46E2" w:rsidRPr="00F54505" w14:paraId="5C3CE09F" w14:textId="77777777" w:rsidTr="00F54505">
        <w:tc>
          <w:tcPr>
            <w:tcW w:w="1548" w:type="dxa"/>
          </w:tcPr>
          <w:p w14:paraId="5C3CE09D" w14:textId="77777777" w:rsidR="008A46E2" w:rsidRPr="00F54505" w:rsidRDefault="008A46E2" w:rsidP="00F54505">
            <w:pPr>
              <w:rPr>
                <w:rFonts w:ascii="Arial" w:hAnsi="Arial" w:cs="Arial"/>
                <w:sz w:val="20"/>
                <w:szCs w:val="20"/>
              </w:rPr>
            </w:pPr>
            <w:r w:rsidRPr="00F54505">
              <w:rPr>
                <w:rFonts w:ascii="Arial" w:hAnsi="Arial" w:cs="Arial"/>
                <w:sz w:val="20"/>
                <w:szCs w:val="20"/>
              </w:rPr>
              <w:t>PDF</w:t>
            </w:r>
          </w:p>
        </w:tc>
        <w:tc>
          <w:tcPr>
            <w:tcW w:w="7830" w:type="dxa"/>
          </w:tcPr>
          <w:p w14:paraId="5C3CE09E" w14:textId="77777777" w:rsidR="008A46E2" w:rsidRPr="00F54505" w:rsidRDefault="008A46E2" w:rsidP="00F54505">
            <w:pPr>
              <w:rPr>
                <w:rFonts w:ascii="Arial" w:hAnsi="Arial" w:cs="Arial"/>
                <w:sz w:val="20"/>
                <w:szCs w:val="20"/>
              </w:rPr>
            </w:pPr>
            <w:r w:rsidRPr="00F54505">
              <w:rPr>
                <w:rFonts w:ascii="Arial" w:hAnsi="Arial" w:cs="Arial"/>
                <w:sz w:val="20"/>
                <w:szCs w:val="20"/>
              </w:rPr>
              <w:t>Portable Document Format</w:t>
            </w:r>
          </w:p>
        </w:tc>
      </w:tr>
      <w:tr w:rsidR="008A46E2" w:rsidRPr="00F54505" w14:paraId="5C3CE0A2" w14:textId="77777777" w:rsidTr="00F54505">
        <w:tc>
          <w:tcPr>
            <w:tcW w:w="1548" w:type="dxa"/>
            <w:hideMark/>
          </w:tcPr>
          <w:p w14:paraId="5C3CE0A0" w14:textId="77777777" w:rsidR="008A46E2" w:rsidRPr="00F54505" w:rsidRDefault="008A46E2" w:rsidP="00F54505">
            <w:pPr>
              <w:rPr>
                <w:rFonts w:ascii="Arial" w:hAnsi="Arial" w:cs="Arial"/>
                <w:sz w:val="20"/>
                <w:szCs w:val="20"/>
              </w:rPr>
            </w:pPr>
            <w:r w:rsidRPr="00F54505">
              <w:rPr>
                <w:rFonts w:ascii="Arial" w:hAnsi="Arial" w:cs="Arial"/>
                <w:sz w:val="20"/>
                <w:szCs w:val="20"/>
              </w:rPr>
              <w:t>Progress Notes</w:t>
            </w:r>
          </w:p>
        </w:tc>
        <w:tc>
          <w:tcPr>
            <w:tcW w:w="7830" w:type="dxa"/>
            <w:hideMark/>
          </w:tcPr>
          <w:p w14:paraId="5C3CE0A1"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w:t>
            </w:r>
          </w:p>
        </w:tc>
      </w:tr>
      <w:tr w:rsidR="008A46E2" w:rsidRPr="00F54505" w14:paraId="5C3CE0A5" w14:textId="77777777" w:rsidTr="00F54505">
        <w:tc>
          <w:tcPr>
            <w:tcW w:w="1548" w:type="dxa"/>
          </w:tcPr>
          <w:p w14:paraId="5C3CE0A3" w14:textId="77777777" w:rsidR="008A46E2" w:rsidRPr="00F54505" w:rsidRDefault="008A46E2" w:rsidP="00F54505">
            <w:pPr>
              <w:rPr>
                <w:rFonts w:ascii="Arial" w:hAnsi="Arial" w:cs="Arial"/>
                <w:sz w:val="20"/>
                <w:szCs w:val="20"/>
              </w:rPr>
            </w:pPr>
            <w:r w:rsidRPr="00F54505">
              <w:rPr>
                <w:rFonts w:ascii="Arial" w:hAnsi="Arial" w:cs="Arial"/>
                <w:sz w:val="20"/>
                <w:szCs w:val="20"/>
              </w:rPr>
              <w:t>QS</w:t>
            </w:r>
          </w:p>
        </w:tc>
        <w:tc>
          <w:tcPr>
            <w:tcW w:w="7830" w:type="dxa"/>
          </w:tcPr>
          <w:p w14:paraId="5C3CE0A4" w14:textId="77777777" w:rsidR="008A46E2" w:rsidRPr="00F54505" w:rsidRDefault="008A46E2" w:rsidP="00F54505">
            <w:pPr>
              <w:rPr>
                <w:rFonts w:ascii="Arial" w:hAnsi="Arial" w:cs="Arial"/>
                <w:sz w:val="20"/>
                <w:szCs w:val="20"/>
              </w:rPr>
            </w:pPr>
            <w:r w:rsidRPr="00F54505">
              <w:rPr>
                <w:rFonts w:ascii="Arial" w:hAnsi="Arial" w:cs="Arial"/>
                <w:sz w:val="20"/>
                <w:szCs w:val="20"/>
              </w:rPr>
              <w:t>Quick Start</w:t>
            </w:r>
          </w:p>
        </w:tc>
      </w:tr>
      <w:tr w:rsidR="008A46E2" w:rsidRPr="00F54505" w14:paraId="5C3CE0A8" w14:textId="77777777" w:rsidTr="00F54505">
        <w:tc>
          <w:tcPr>
            <w:tcW w:w="1548" w:type="dxa"/>
            <w:hideMark/>
          </w:tcPr>
          <w:p w14:paraId="5C3CE0A6" w14:textId="77777777" w:rsidR="008A46E2" w:rsidRPr="00F54505" w:rsidRDefault="008A46E2" w:rsidP="00F54505">
            <w:pPr>
              <w:rPr>
                <w:rFonts w:ascii="Arial" w:hAnsi="Arial" w:cs="Arial"/>
                <w:sz w:val="20"/>
                <w:szCs w:val="20"/>
              </w:rPr>
            </w:pPr>
            <w:r w:rsidRPr="00F54505">
              <w:rPr>
                <w:rFonts w:ascii="Arial" w:hAnsi="Arial" w:cs="Arial"/>
                <w:sz w:val="20"/>
                <w:szCs w:val="20"/>
              </w:rPr>
              <w:t>RDV</w:t>
            </w:r>
          </w:p>
        </w:tc>
        <w:tc>
          <w:tcPr>
            <w:tcW w:w="7830" w:type="dxa"/>
            <w:hideMark/>
          </w:tcPr>
          <w:p w14:paraId="5C3CE0A7" w14:textId="77777777" w:rsidR="008A46E2" w:rsidRPr="00F54505" w:rsidRDefault="008A46E2" w:rsidP="00F54505">
            <w:pPr>
              <w:rPr>
                <w:rFonts w:ascii="Arial" w:hAnsi="Arial" w:cs="Arial"/>
                <w:sz w:val="20"/>
                <w:szCs w:val="20"/>
              </w:rPr>
            </w:pPr>
            <w:r w:rsidRPr="00F54505">
              <w:rPr>
                <w:rFonts w:ascii="Arial" w:hAnsi="Arial" w:cs="Arial"/>
                <w:sz w:val="20"/>
                <w:szCs w:val="20"/>
              </w:rPr>
              <w:t>Remote Data View</w:t>
            </w:r>
          </w:p>
        </w:tc>
      </w:tr>
      <w:tr w:rsidR="008A46E2" w:rsidRPr="00F54505" w14:paraId="5C3CE0AB" w14:textId="77777777" w:rsidTr="00F54505">
        <w:tc>
          <w:tcPr>
            <w:tcW w:w="1548" w:type="dxa"/>
            <w:hideMark/>
          </w:tcPr>
          <w:p w14:paraId="5C3CE0A9" w14:textId="77777777" w:rsidR="008A46E2" w:rsidRPr="00F54505" w:rsidRDefault="008A46E2" w:rsidP="00F54505">
            <w:pPr>
              <w:rPr>
                <w:rFonts w:ascii="Arial" w:hAnsi="Arial" w:cs="Arial"/>
                <w:sz w:val="20"/>
                <w:szCs w:val="20"/>
              </w:rPr>
            </w:pPr>
            <w:r w:rsidRPr="00F54505">
              <w:rPr>
                <w:rFonts w:ascii="Arial" w:hAnsi="Arial" w:cs="Arial"/>
                <w:sz w:val="20"/>
                <w:szCs w:val="20"/>
              </w:rPr>
              <w:t>RO</w:t>
            </w:r>
          </w:p>
        </w:tc>
        <w:tc>
          <w:tcPr>
            <w:tcW w:w="7830" w:type="dxa"/>
            <w:hideMark/>
          </w:tcPr>
          <w:p w14:paraId="5C3CE0AA" w14:textId="77777777" w:rsidR="008A46E2" w:rsidRPr="00F54505" w:rsidRDefault="008A46E2" w:rsidP="00F54505">
            <w:pPr>
              <w:rPr>
                <w:rFonts w:ascii="Arial" w:hAnsi="Arial" w:cs="Arial"/>
                <w:sz w:val="20"/>
                <w:szCs w:val="20"/>
              </w:rPr>
            </w:pPr>
            <w:r w:rsidRPr="00F54505">
              <w:rPr>
                <w:rFonts w:ascii="Arial" w:hAnsi="Arial" w:cs="Arial"/>
                <w:sz w:val="20"/>
                <w:szCs w:val="20"/>
              </w:rPr>
              <w:t>Regional Office</w:t>
            </w:r>
          </w:p>
        </w:tc>
      </w:tr>
      <w:tr w:rsidR="008A46E2" w:rsidRPr="00F54505" w14:paraId="5C3CE0AE" w14:textId="77777777" w:rsidTr="00F54505">
        <w:tc>
          <w:tcPr>
            <w:tcW w:w="1548" w:type="dxa"/>
            <w:hideMark/>
          </w:tcPr>
          <w:p w14:paraId="5C3CE0AC" w14:textId="77777777" w:rsidR="008A46E2" w:rsidRPr="00F54505" w:rsidRDefault="008A46E2" w:rsidP="00F54505">
            <w:pPr>
              <w:rPr>
                <w:rFonts w:ascii="Arial" w:hAnsi="Arial" w:cs="Arial"/>
                <w:sz w:val="20"/>
                <w:szCs w:val="20"/>
              </w:rPr>
            </w:pPr>
            <w:r w:rsidRPr="00F54505">
              <w:rPr>
                <w:rFonts w:ascii="Arial" w:hAnsi="Arial" w:cs="Arial"/>
                <w:sz w:val="20"/>
                <w:szCs w:val="20"/>
              </w:rPr>
              <w:t>RPC</w:t>
            </w:r>
          </w:p>
        </w:tc>
        <w:tc>
          <w:tcPr>
            <w:tcW w:w="7830" w:type="dxa"/>
            <w:hideMark/>
          </w:tcPr>
          <w:p w14:paraId="5C3CE0AD" w14:textId="77777777" w:rsidR="008A46E2" w:rsidRPr="00F54505" w:rsidRDefault="008A46E2" w:rsidP="00F54505">
            <w:pPr>
              <w:rPr>
                <w:rFonts w:ascii="Arial" w:hAnsi="Arial" w:cs="Arial"/>
                <w:sz w:val="20"/>
                <w:szCs w:val="20"/>
              </w:rPr>
            </w:pPr>
            <w:r w:rsidRPr="00F54505">
              <w:rPr>
                <w:rFonts w:ascii="Arial" w:hAnsi="Arial" w:cs="Arial"/>
                <w:sz w:val="20"/>
                <w:szCs w:val="20"/>
              </w:rPr>
              <w:t>Remote Procedure Call</w:t>
            </w:r>
          </w:p>
        </w:tc>
      </w:tr>
      <w:tr w:rsidR="008A46E2" w:rsidRPr="00F54505" w14:paraId="5C3CE0B1" w14:textId="77777777" w:rsidTr="00F54505">
        <w:tc>
          <w:tcPr>
            <w:tcW w:w="1548" w:type="dxa"/>
          </w:tcPr>
          <w:p w14:paraId="5C3CE0AF" w14:textId="77777777" w:rsidR="008A46E2" w:rsidRPr="00F54505" w:rsidRDefault="008A46E2" w:rsidP="00F54505">
            <w:pPr>
              <w:rPr>
                <w:rFonts w:ascii="Arial" w:hAnsi="Arial" w:cs="Arial"/>
                <w:sz w:val="20"/>
                <w:szCs w:val="20"/>
              </w:rPr>
            </w:pPr>
            <w:r w:rsidRPr="00F54505">
              <w:rPr>
                <w:rFonts w:ascii="Arial" w:hAnsi="Arial" w:cs="Arial"/>
                <w:sz w:val="20"/>
                <w:szCs w:val="20"/>
              </w:rPr>
              <w:t>RSVRs</w:t>
            </w:r>
          </w:p>
        </w:tc>
        <w:tc>
          <w:tcPr>
            <w:tcW w:w="7830" w:type="dxa"/>
          </w:tcPr>
          <w:p w14:paraId="5C3CE0B0" w14:textId="77777777" w:rsidR="008A46E2" w:rsidRPr="00F54505" w:rsidRDefault="008A46E2" w:rsidP="00F54505">
            <w:pPr>
              <w:rPr>
                <w:rFonts w:ascii="Arial" w:hAnsi="Arial" w:cs="Arial"/>
                <w:sz w:val="20"/>
                <w:szCs w:val="20"/>
              </w:rPr>
            </w:pPr>
            <w:r w:rsidRPr="00F54505">
              <w:rPr>
                <w:rFonts w:ascii="Arial" w:hAnsi="Arial" w:cs="Arial"/>
                <w:sz w:val="20"/>
                <w:szCs w:val="20"/>
              </w:rPr>
              <w:t>Ratings Veterans Services Representatives</w:t>
            </w:r>
          </w:p>
        </w:tc>
      </w:tr>
      <w:tr w:rsidR="008A46E2" w:rsidRPr="00F54505" w14:paraId="5C3CE0B4" w14:textId="77777777" w:rsidTr="00F54505">
        <w:tc>
          <w:tcPr>
            <w:tcW w:w="1548" w:type="dxa"/>
          </w:tcPr>
          <w:p w14:paraId="5C3CE0B2" w14:textId="77777777" w:rsidR="008A46E2" w:rsidRPr="00F54505" w:rsidRDefault="008A46E2" w:rsidP="00F54505">
            <w:pPr>
              <w:rPr>
                <w:rFonts w:ascii="Arial" w:hAnsi="Arial" w:cs="Arial"/>
                <w:sz w:val="20"/>
                <w:szCs w:val="20"/>
              </w:rPr>
            </w:pPr>
            <w:r w:rsidRPr="00F54505">
              <w:rPr>
                <w:rFonts w:ascii="Arial" w:hAnsi="Arial" w:cs="Arial"/>
                <w:sz w:val="20"/>
                <w:szCs w:val="20"/>
              </w:rPr>
              <w:t>SSN</w:t>
            </w:r>
          </w:p>
        </w:tc>
        <w:tc>
          <w:tcPr>
            <w:tcW w:w="7830" w:type="dxa"/>
          </w:tcPr>
          <w:p w14:paraId="5C3CE0B3" w14:textId="77777777" w:rsidR="008A46E2" w:rsidRPr="00F54505" w:rsidRDefault="008A46E2" w:rsidP="00F54505">
            <w:pPr>
              <w:rPr>
                <w:rFonts w:ascii="Arial" w:hAnsi="Arial" w:cs="Arial"/>
                <w:sz w:val="20"/>
                <w:szCs w:val="20"/>
              </w:rPr>
            </w:pPr>
            <w:r w:rsidRPr="00F54505">
              <w:rPr>
                <w:rFonts w:ascii="Arial" w:hAnsi="Arial" w:cs="Arial"/>
                <w:sz w:val="20"/>
                <w:szCs w:val="20"/>
              </w:rPr>
              <w:t>Social Security Number</w:t>
            </w:r>
          </w:p>
        </w:tc>
      </w:tr>
      <w:tr w:rsidR="008A46E2" w:rsidRPr="00F54505" w14:paraId="5C3CE0B7" w14:textId="77777777" w:rsidTr="00F54505">
        <w:tc>
          <w:tcPr>
            <w:tcW w:w="1548" w:type="dxa"/>
            <w:hideMark/>
          </w:tcPr>
          <w:p w14:paraId="5C3CE0B5"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TIU</w:t>
            </w:r>
          </w:p>
        </w:tc>
        <w:tc>
          <w:tcPr>
            <w:tcW w:w="7830" w:type="dxa"/>
            <w:hideMark/>
          </w:tcPr>
          <w:p w14:paraId="5C3CE0B6" w14:textId="77777777" w:rsidR="008A46E2" w:rsidRPr="00F54505" w:rsidRDefault="008A46E2" w:rsidP="00F54505">
            <w:pPr>
              <w:rPr>
                <w:rFonts w:ascii="Arial" w:hAnsi="Arial" w:cs="Arial"/>
                <w:sz w:val="20"/>
                <w:szCs w:val="20"/>
              </w:rPr>
            </w:pPr>
            <w:r w:rsidRPr="00F54505">
              <w:rPr>
                <w:rFonts w:ascii="Arial" w:hAnsi="Arial" w:cs="Arial"/>
                <w:sz w:val="20"/>
                <w:szCs w:val="20"/>
              </w:rPr>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F54505" w14:paraId="5C3CE0BA" w14:textId="77777777" w:rsidTr="00F54505">
        <w:tc>
          <w:tcPr>
            <w:tcW w:w="1548" w:type="dxa"/>
          </w:tcPr>
          <w:p w14:paraId="5C3CE0B8" w14:textId="77777777" w:rsidR="008A46E2" w:rsidRPr="00F54505" w:rsidRDefault="008A46E2" w:rsidP="00F54505">
            <w:pPr>
              <w:rPr>
                <w:rFonts w:ascii="Arial" w:hAnsi="Arial" w:cs="Arial"/>
                <w:sz w:val="20"/>
                <w:szCs w:val="20"/>
              </w:rPr>
            </w:pPr>
            <w:r w:rsidRPr="00F54505">
              <w:rPr>
                <w:rFonts w:ascii="Arial" w:hAnsi="Arial" w:cs="Arial"/>
                <w:sz w:val="20"/>
                <w:szCs w:val="20"/>
              </w:rPr>
              <w:t>VA</w:t>
            </w:r>
          </w:p>
        </w:tc>
        <w:tc>
          <w:tcPr>
            <w:tcW w:w="7830" w:type="dxa"/>
          </w:tcPr>
          <w:p w14:paraId="5C3CE0B9" w14:textId="77777777" w:rsidR="008A46E2" w:rsidRPr="00F54505" w:rsidRDefault="008A46E2" w:rsidP="00F54505">
            <w:pPr>
              <w:rPr>
                <w:rFonts w:ascii="Arial" w:hAnsi="Arial" w:cs="Arial"/>
                <w:sz w:val="20"/>
                <w:szCs w:val="20"/>
              </w:rPr>
            </w:pPr>
            <w:r w:rsidRPr="00F54505">
              <w:rPr>
                <w:rFonts w:ascii="Arial" w:hAnsi="Arial" w:cs="Arial"/>
                <w:sz w:val="20"/>
                <w:szCs w:val="20"/>
              </w:rPr>
              <w:t>Department of Veterans Affairs</w:t>
            </w:r>
          </w:p>
        </w:tc>
      </w:tr>
      <w:tr w:rsidR="008A46E2" w:rsidRPr="00F54505" w14:paraId="5C3CE0BD" w14:textId="77777777" w:rsidTr="00F54505">
        <w:tc>
          <w:tcPr>
            <w:tcW w:w="1548" w:type="dxa"/>
          </w:tcPr>
          <w:p w14:paraId="5C3CE0BB" w14:textId="77777777" w:rsidR="008A46E2" w:rsidRPr="00F54505" w:rsidRDefault="008A46E2" w:rsidP="00F54505">
            <w:pPr>
              <w:rPr>
                <w:rFonts w:ascii="Arial" w:hAnsi="Arial" w:cs="Arial"/>
                <w:sz w:val="20"/>
                <w:szCs w:val="20"/>
              </w:rPr>
            </w:pPr>
            <w:r w:rsidRPr="00F54505">
              <w:rPr>
                <w:rFonts w:ascii="Arial" w:hAnsi="Arial" w:cs="Arial"/>
                <w:sz w:val="20"/>
                <w:szCs w:val="20"/>
              </w:rPr>
              <w:t>VAF</w:t>
            </w:r>
          </w:p>
        </w:tc>
        <w:tc>
          <w:tcPr>
            <w:tcW w:w="7830" w:type="dxa"/>
          </w:tcPr>
          <w:p w14:paraId="5C3CE0BC"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Affairs Form</w:t>
            </w:r>
          </w:p>
        </w:tc>
      </w:tr>
      <w:tr w:rsidR="008A46E2" w:rsidRPr="00F54505" w14:paraId="5C3CE0C0" w14:textId="77777777" w:rsidTr="00F54505">
        <w:tc>
          <w:tcPr>
            <w:tcW w:w="1548" w:type="dxa"/>
            <w:hideMark/>
          </w:tcPr>
          <w:p w14:paraId="5C3CE0BE" w14:textId="77777777" w:rsidR="008A46E2" w:rsidRPr="00F54505" w:rsidRDefault="008A46E2" w:rsidP="00F54505">
            <w:pPr>
              <w:rPr>
                <w:rFonts w:ascii="Arial" w:hAnsi="Arial" w:cs="Arial"/>
                <w:sz w:val="20"/>
                <w:szCs w:val="20"/>
              </w:rPr>
            </w:pPr>
            <w:r w:rsidRPr="00F54505">
              <w:rPr>
                <w:rFonts w:ascii="Arial" w:hAnsi="Arial" w:cs="Arial"/>
                <w:sz w:val="20"/>
                <w:szCs w:val="20"/>
              </w:rPr>
              <w:t>VAMC</w:t>
            </w:r>
          </w:p>
        </w:tc>
        <w:tc>
          <w:tcPr>
            <w:tcW w:w="7830" w:type="dxa"/>
            <w:hideMark/>
          </w:tcPr>
          <w:p w14:paraId="5C3CE0BF" w14:textId="77777777" w:rsidR="008A46E2" w:rsidRPr="00F54505" w:rsidRDefault="008A46E2" w:rsidP="00F54505">
            <w:pPr>
              <w:rPr>
                <w:rFonts w:ascii="Arial" w:hAnsi="Arial" w:cs="Arial"/>
                <w:sz w:val="20"/>
                <w:szCs w:val="20"/>
              </w:rPr>
            </w:pPr>
            <w:r w:rsidRPr="00F54505">
              <w:rPr>
                <w:rFonts w:ascii="Arial" w:hAnsi="Arial" w:cs="Arial"/>
                <w:sz w:val="20"/>
                <w:szCs w:val="20"/>
              </w:rPr>
              <w:t>VA Medical Center</w:t>
            </w:r>
          </w:p>
        </w:tc>
      </w:tr>
      <w:tr w:rsidR="008A46E2" w:rsidRPr="00F54505" w14:paraId="5C3CE0C3" w14:textId="77777777" w:rsidTr="00F54505">
        <w:tc>
          <w:tcPr>
            <w:tcW w:w="1548" w:type="dxa"/>
            <w:hideMark/>
          </w:tcPr>
          <w:p w14:paraId="5C3CE0C1" w14:textId="77777777" w:rsidR="008A46E2" w:rsidRPr="00F54505" w:rsidRDefault="008A46E2" w:rsidP="00F54505">
            <w:pPr>
              <w:rPr>
                <w:rFonts w:ascii="Arial" w:hAnsi="Arial" w:cs="Arial"/>
                <w:sz w:val="20"/>
                <w:szCs w:val="20"/>
              </w:rPr>
            </w:pPr>
            <w:r w:rsidRPr="00F54505">
              <w:rPr>
                <w:rFonts w:ascii="Arial" w:hAnsi="Arial" w:cs="Arial"/>
                <w:sz w:val="20"/>
                <w:szCs w:val="20"/>
              </w:rPr>
              <w:t>VARO</w:t>
            </w:r>
          </w:p>
        </w:tc>
        <w:tc>
          <w:tcPr>
            <w:tcW w:w="7830" w:type="dxa"/>
            <w:hideMark/>
          </w:tcPr>
          <w:p w14:paraId="5C3CE0C2"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Administration Regional Office</w:t>
            </w:r>
          </w:p>
        </w:tc>
      </w:tr>
      <w:tr w:rsidR="008A46E2" w:rsidRPr="00F54505" w14:paraId="5C3CE0C6" w14:textId="77777777" w:rsidTr="00F54505">
        <w:tc>
          <w:tcPr>
            <w:tcW w:w="1548" w:type="dxa"/>
            <w:hideMark/>
          </w:tcPr>
          <w:p w14:paraId="5C3CE0C4" w14:textId="77777777" w:rsidR="008A46E2" w:rsidRPr="00F54505" w:rsidRDefault="008A46E2" w:rsidP="00F54505">
            <w:pPr>
              <w:rPr>
                <w:rFonts w:ascii="Arial" w:hAnsi="Arial" w:cs="Arial"/>
                <w:sz w:val="20"/>
                <w:szCs w:val="20"/>
              </w:rPr>
            </w:pPr>
            <w:r w:rsidRPr="00F54505">
              <w:rPr>
                <w:rFonts w:ascii="Arial" w:hAnsi="Arial" w:cs="Arial"/>
                <w:sz w:val="20"/>
                <w:szCs w:val="20"/>
              </w:rPr>
              <w:t>VBA</w:t>
            </w:r>
          </w:p>
        </w:tc>
        <w:tc>
          <w:tcPr>
            <w:tcW w:w="7830" w:type="dxa"/>
            <w:hideMark/>
          </w:tcPr>
          <w:p w14:paraId="5C3CE0C5" w14:textId="77777777" w:rsidR="008A46E2" w:rsidRPr="00F54505" w:rsidRDefault="008A46E2" w:rsidP="00F54505">
            <w:pPr>
              <w:rPr>
                <w:rFonts w:ascii="Arial" w:hAnsi="Arial" w:cs="Arial"/>
                <w:sz w:val="20"/>
                <w:szCs w:val="20"/>
              </w:rPr>
            </w:pPr>
            <w:r w:rsidRPr="00F54505">
              <w:rPr>
                <w:rFonts w:ascii="Arial" w:hAnsi="Arial" w:cs="Arial"/>
                <w:sz w:val="20"/>
                <w:szCs w:val="20"/>
              </w:rPr>
              <w:t>Veterans Benefits Administration</w:t>
            </w:r>
          </w:p>
        </w:tc>
      </w:tr>
      <w:tr w:rsidR="008A46E2" w:rsidRPr="00F54505" w14:paraId="5C3CE0C9" w14:textId="77777777" w:rsidTr="00F54505">
        <w:tc>
          <w:tcPr>
            <w:tcW w:w="1548" w:type="dxa"/>
            <w:hideMark/>
          </w:tcPr>
          <w:p w14:paraId="5C3CE0C7" w14:textId="77777777" w:rsidR="008A46E2" w:rsidRPr="00F54505" w:rsidRDefault="008A46E2" w:rsidP="00F54505">
            <w:pPr>
              <w:rPr>
                <w:rFonts w:ascii="Arial" w:hAnsi="Arial" w:cs="Arial"/>
                <w:sz w:val="20"/>
                <w:szCs w:val="20"/>
              </w:rPr>
            </w:pPr>
            <w:r w:rsidRPr="00F54505">
              <w:rPr>
                <w:rFonts w:ascii="Arial" w:hAnsi="Arial" w:cs="Arial"/>
                <w:sz w:val="20"/>
                <w:szCs w:val="20"/>
              </w:rPr>
              <w:t>VDL</w:t>
            </w:r>
          </w:p>
        </w:tc>
        <w:tc>
          <w:tcPr>
            <w:tcW w:w="7830" w:type="dxa"/>
            <w:hideMark/>
          </w:tcPr>
          <w:p w14:paraId="5C3CE0C8" w14:textId="77777777" w:rsidR="008A46E2" w:rsidRPr="00F54505" w:rsidRDefault="008A46E2" w:rsidP="00F54505">
            <w:pPr>
              <w:rPr>
                <w:rFonts w:ascii="Arial" w:hAnsi="Arial" w:cs="Arial"/>
                <w:sz w:val="20"/>
                <w:szCs w:val="20"/>
              </w:rPr>
            </w:pPr>
            <w:r w:rsidRPr="00F54505">
              <w:rPr>
                <w:rFonts w:ascii="Arial" w:hAnsi="Arial" w:cs="Arial"/>
                <w:sz w:val="20"/>
                <w:szCs w:val="20"/>
              </w:rPr>
              <w:t>VA (Software) Document Library</w:t>
            </w:r>
          </w:p>
        </w:tc>
      </w:tr>
      <w:tr w:rsidR="008A46E2" w:rsidRPr="00F54505" w14:paraId="5C3CE0CC" w14:textId="77777777" w:rsidTr="00F54505">
        <w:tc>
          <w:tcPr>
            <w:tcW w:w="1548" w:type="dxa"/>
            <w:hideMark/>
          </w:tcPr>
          <w:p w14:paraId="5C3CE0CA" w14:textId="77777777" w:rsidR="008A46E2" w:rsidRPr="00F54505" w:rsidRDefault="008A46E2" w:rsidP="00F54505">
            <w:pPr>
              <w:rPr>
                <w:rFonts w:ascii="Arial" w:hAnsi="Arial" w:cs="Arial"/>
                <w:sz w:val="20"/>
                <w:szCs w:val="20"/>
              </w:rPr>
            </w:pPr>
            <w:r w:rsidRPr="00F54505">
              <w:rPr>
                <w:rFonts w:ascii="Arial" w:hAnsi="Arial" w:cs="Arial"/>
                <w:sz w:val="20"/>
                <w:szCs w:val="20"/>
              </w:rPr>
              <w:t>VHA</w:t>
            </w:r>
          </w:p>
        </w:tc>
        <w:tc>
          <w:tcPr>
            <w:tcW w:w="7830" w:type="dxa"/>
            <w:hideMark/>
          </w:tcPr>
          <w:p w14:paraId="5C3CE0CB" w14:textId="77777777" w:rsidR="008A46E2" w:rsidRPr="00F54505" w:rsidRDefault="008A46E2" w:rsidP="00F54505">
            <w:pPr>
              <w:rPr>
                <w:rFonts w:ascii="Arial" w:hAnsi="Arial" w:cs="Arial"/>
                <w:sz w:val="20"/>
                <w:szCs w:val="20"/>
              </w:rPr>
            </w:pPr>
            <w:r w:rsidRPr="00F54505">
              <w:rPr>
                <w:rFonts w:ascii="Arial" w:hAnsi="Arial" w:cs="Arial"/>
                <w:sz w:val="20"/>
                <w:szCs w:val="20"/>
              </w:rPr>
              <w:t>Veterans Health Administration</w:t>
            </w:r>
          </w:p>
        </w:tc>
      </w:tr>
      <w:tr w:rsidR="008A46E2" w:rsidRPr="00F54505" w14:paraId="5C3CE0CF" w14:textId="77777777" w:rsidTr="00F54505">
        <w:tc>
          <w:tcPr>
            <w:tcW w:w="1548" w:type="dxa"/>
            <w:hideMark/>
          </w:tcPr>
          <w:p w14:paraId="5C3CE0CD" w14:textId="77777777" w:rsidR="008A46E2" w:rsidRPr="00F54505" w:rsidRDefault="008A46E2" w:rsidP="00F54505">
            <w:pPr>
              <w:rPr>
                <w:rFonts w:ascii="Arial" w:hAnsi="Arial" w:cs="Arial"/>
                <w:sz w:val="20"/>
                <w:szCs w:val="20"/>
              </w:rPr>
            </w:pPr>
            <w:r w:rsidRPr="00F54505">
              <w:rPr>
                <w:rFonts w:ascii="Arial" w:hAnsi="Arial" w:cs="Arial"/>
                <w:sz w:val="20"/>
                <w:szCs w:val="20"/>
              </w:rPr>
              <w:t>VISN</w:t>
            </w:r>
          </w:p>
        </w:tc>
        <w:tc>
          <w:tcPr>
            <w:tcW w:w="7830" w:type="dxa"/>
            <w:hideMark/>
          </w:tcPr>
          <w:p w14:paraId="5C3CE0CE"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Integrated Service Network</w:t>
            </w:r>
          </w:p>
        </w:tc>
      </w:tr>
      <w:tr w:rsidR="008A46E2" w:rsidRPr="00F54505" w14:paraId="5C3CE0D2" w14:textId="77777777" w:rsidTr="00F54505">
        <w:tc>
          <w:tcPr>
            <w:tcW w:w="1548" w:type="dxa"/>
            <w:hideMark/>
          </w:tcPr>
          <w:p w14:paraId="5C3CE0D0" w14:textId="77777777" w:rsidR="008A46E2" w:rsidRPr="00F54505" w:rsidRDefault="008A46E2" w:rsidP="00F54505">
            <w:pPr>
              <w:rPr>
                <w:rFonts w:ascii="Arial" w:hAnsi="Arial" w:cs="Arial"/>
                <w:sz w:val="20"/>
                <w:szCs w:val="20"/>
              </w:rPr>
            </w:pPr>
            <w:r w:rsidRPr="00F54505">
              <w:rPr>
                <w:rFonts w:ascii="Arial" w:hAnsi="Arial" w:cs="Arial"/>
                <w:sz w:val="20"/>
                <w:szCs w:val="20"/>
              </w:rPr>
              <w:t>VistA</w:t>
            </w:r>
          </w:p>
        </w:tc>
        <w:tc>
          <w:tcPr>
            <w:tcW w:w="7830" w:type="dxa"/>
            <w:hideMark/>
          </w:tcPr>
          <w:p w14:paraId="5C3CE0D1"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Information Systems Technology Architecture, the new name for Decentralized Hospital Computer Program (DHCP)</w:t>
            </w:r>
          </w:p>
        </w:tc>
      </w:tr>
      <w:tr w:rsidR="008A46E2" w:rsidRPr="00F54505" w14:paraId="5C3CE0D5" w14:textId="77777777" w:rsidTr="00F54505">
        <w:tc>
          <w:tcPr>
            <w:tcW w:w="1548" w:type="dxa"/>
            <w:hideMark/>
          </w:tcPr>
          <w:p w14:paraId="5C3CE0D3" w14:textId="77777777" w:rsidR="008A46E2" w:rsidRPr="00F54505" w:rsidRDefault="008A46E2" w:rsidP="00F54505">
            <w:pPr>
              <w:rPr>
                <w:rFonts w:ascii="Arial" w:hAnsi="Arial" w:cs="Arial"/>
                <w:sz w:val="20"/>
                <w:szCs w:val="20"/>
              </w:rPr>
            </w:pPr>
            <w:r w:rsidRPr="00F54505">
              <w:rPr>
                <w:rFonts w:ascii="Arial" w:hAnsi="Arial" w:cs="Arial"/>
                <w:sz w:val="20"/>
                <w:szCs w:val="20"/>
              </w:rPr>
              <w:t>VistAWeb</w:t>
            </w:r>
          </w:p>
        </w:tc>
        <w:tc>
          <w:tcPr>
            <w:tcW w:w="7830" w:type="dxa"/>
            <w:hideMark/>
          </w:tcPr>
          <w:p w14:paraId="5C3CE0D4" w14:textId="77777777" w:rsidR="008A46E2" w:rsidRPr="00F54505" w:rsidRDefault="008A46E2" w:rsidP="00F54505">
            <w:pPr>
              <w:rPr>
                <w:rFonts w:ascii="Arial" w:hAnsi="Arial" w:cs="Arial"/>
                <w:sz w:val="20"/>
                <w:szCs w:val="20"/>
              </w:rPr>
            </w:pPr>
            <w:r w:rsidRPr="00F54505">
              <w:rPr>
                <w:rFonts w:ascii="Arial" w:hAnsi="Arial" w:cs="Arial"/>
                <w:sz w:val="20"/>
                <w:szCs w:val="20"/>
              </w:rPr>
              <w:t>Intranet web application used to review remote patient information found in VistA and the Health Data Repository (HDR) databases</w:t>
            </w:r>
          </w:p>
        </w:tc>
      </w:tr>
      <w:tr w:rsidR="008A46E2" w:rsidRPr="00F54505" w14:paraId="5C3CE0D8" w14:textId="77777777" w:rsidTr="00F54505">
        <w:tc>
          <w:tcPr>
            <w:tcW w:w="1548" w:type="dxa"/>
          </w:tcPr>
          <w:p w14:paraId="5C3CE0D6" w14:textId="77777777" w:rsidR="008A46E2" w:rsidRPr="00F54505" w:rsidRDefault="008A46E2" w:rsidP="00F54505">
            <w:pPr>
              <w:rPr>
                <w:rFonts w:ascii="Arial" w:hAnsi="Arial" w:cs="Arial"/>
                <w:sz w:val="20"/>
                <w:szCs w:val="20"/>
              </w:rPr>
            </w:pPr>
            <w:r w:rsidRPr="00F54505">
              <w:rPr>
                <w:rFonts w:ascii="Arial" w:hAnsi="Arial" w:cs="Arial"/>
                <w:sz w:val="20"/>
                <w:szCs w:val="20"/>
              </w:rPr>
              <w:t>VR&amp;E</w:t>
            </w:r>
          </w:p>
        </w:tc>
        <w:tc>
          <w:tcPr>
            <w:tcW w:w="7830" w:type="dxa"/>
          </w:tcPr>
          <w:p w14:paraId="5C3CE0D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Vocational Rehabilitation and Employment </w:t>
            </w:r>
          </w:p>
        </w:tc>
      </w:tr>
      <w:tr w:rsidR="008A46E2" w:rsidRPr="00F54505" w14:paraId="5C3CE0DB" w14:textId="77777777" w:rsidTr="00F54505">
        <w:tc>
          <w:tcPr>
            <w:tcW w:w="1548" w:type="dxa"/>
            <w:hideMark/>
          </w:tcPr>
          <w:p w14:paraId="5C3CE0D9" w14:textId="77777777" w:rsidR="008A46E2" w:rsidRPr="00F54505" w:rsidRDefault="008A46E2" w:rsidP="00F54505">
            <w:pPr>
              <w:rPr>
                <w:rFonts w:ascii="Arial" w:hAnsi="Arial" w:cs="Arial"/>
                <w:sz w:val="20"/>
                <w:szCs w:val="20"/>
              </w:rPr>
            </w:pPr>
            <w:r w:rsidRPr="00F54505">
              <w:rPr>
                <w:rFonts w:ascii="Arial" w:hAnsi="Arial" w:cs="Arial"/>
                <w:sz w:val="20"/>
                <w:szCs w:val="20"/>
              </w:rPr>
              <w:t>VVA</w:t>
            </w:r>
          </w:p>
        </w:tc>
        <w:tc>
          <w:tcPr>
            <w:tcW w:w="7830" w:type="dxa"/>
            <w:hideMark/>
          </w:tcPr>
          <w:p w14:paraId="5C3CE0DA" w14:textId="77777777" w:rsidR="008A46E2" w:rsidRPr="00F54505" w:rsidRDefault="008A46E2" w:rsidP="00F54505">
            <w:pPr>
              <w:rPr>
                <w:rFonts w:ascii="Arial" w:hAnsi="Arial" w:cs="Arial"/>
                <w:sz w:val="20"/>
                <w:szCs w:val="20"/>
              </w:rPr>
            </w:pPr>
            <w:r w:rsidRPr="00F54505">
              <w:rPr>
                <w:rFonts w:ascii="Arial" w:hAnsi="Arial" w:cs="Arial"/>
                <w:sz w:val="20"/>
                <w:szCs w:val="20"/>
              </w:rPr>
              <w:t>Virtual VA</w:t>
            </w:r>
          </w:p>
        </w:tc>
      </w:tr>
    </w:tbl>
    <w:p w14:paraId="5C3CE0DC" w14:textId="77777777" w:rsidR="00D86AF8" w:rsidRPr="00B83B3E" w:rsidRDefault="00D86AF8" w:rsidP="00D644D1"/>
    <w:sectPr w:rsidR="00D86AF8" w:rsidRPr="00B83B3E" w:rsidSect="00DE5034">
      <w:headerReference w:type="even" r:id="rId308"/>
      <w:headerReference w:type="default" r:id="rId309"/>
      <w:headerReference w:type="first" r:id="rId31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E6C0D" w14:textId="77777777" w:rsidR="00864182" w:rsidRDefault="00864182" w:rsidP="00D644D1">
      <w:r>
        <w:separator/>
      </w:r>
    </w:p>
    <w:p w14:paraId="3F742EC7" w14:textId="77777777" w:rsidR="00864182" w:rsidRDefault="00864182"/>
  </w:endnote>
  <w:endnote w:type="continuationSeparator" w:id="0">
    <w:p w14:paraId="35FB6A0C" w14:textId="77777777" w:rsidR="00864182" w:rsidRDefault="00864182" w:rsidP="00D644D1">
      <w:r>
        <w:continuationSeparator/>
      </w:r>
    </w:p>
    <w:p w14:paraId="092017B8" w14:textId="77777777" w:rsidR="00864182" w:rsidRDefault="008641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45FD" w14:textId="259FE669" w:rsidR="00DF5DEB" w:rsidRDefault="00DF5DEB"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757F55">
      <w:rPr>
        <w:rStyle w:val="PageNumber"/>
        <w:noProof/>
      </w:rPr>
      <w:t>xix</w:t>
    </w:r>
    <w:r>
      <w:rPr>
        <w:rStyle w:val="PageNumber"/>
      </w:rPr>
      <w:fldChar w:fldCharType="end"/>
    </w:r>
    <w:r>
      <w:rPr>
        <w:rStyle w:val="PageNumber"/>
      </w:rPr>
      <w:tab/>
      <w:t>September 2018</w:t>
    </w:r>
  </w:p>
  <w:p w14:paraId="67F0F0EC" w14:textId="77777777" w:rsidR="00DF5DEB" w:rsidRDefault="00DF5DEB" w:rsidP="003F51CD">
    <w:pPr>
      <w:pStyle w:val="Footer"/>
    </w:pPr>
    <w:r>
      <w:t xml:space="preserve">GUI </w:t>
    </w:r>
    <w:r w:rsidRPr="000D17C3">
      <w:t>U</w:t>
    </w:r>
    <w:r>
      <w:t>ser Manual</w:t>
    </w:r>
  </w:p>
  <w:p w14:paraId="65F449CD" w14:textId="77777777" w:rsidR="00DF5DEB" w:rsidRDefault="00DF5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A08E" w14:textId="285484C3" w:rsidR="00DF5DEB" w:rsidRDefault="00DF5DEB"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757F55">
      <w:rPr>
        <w:rStyle w:val="PageNumber"/>
        <w:noProof/>
      </w:rPr>
      <w:t>i</w:t>
    </w:r>
    <w:r>
      <w:rPr>
        <w:rStyle w:val="PageNumber"/>
      </w:rPr>
      <w:fldChar w:fldCharType="end"/>
    </w:r>
    <w:r>
      <w:rPr>
        <w:rStyle w:val="PageNumber"/>
      </w:rPr>
      <w:tab/>
      <w:t>September 2018</w:t>
    </w:r>
  </w:p>
  <w:p w14:paraId="62D404A9" w14:textId="4A0CB27C" w:rsidR="00DF5DEB" w:rsidRPr="00335BF6" w:rsidRDefault="00DF5DEB" w:rsidP="00335BF6">
    <w:pPr>
      <w:pStyle w:val="Footer"/>
    </w:pPr>
    <w:r>
      <w:t xml:space="preserve">GUI </w:t>
    </w:r>
    <w:r w:rsidRPr="000D17C3">
      <w:t>U</w:t>
    </w:r>
    <w:r>
      <w:t>ser Manual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3" w14:textId="4D616E1F" w:rsidR="00DF5DEB" w:rsidRDefault="00DF5DEB" w:rsidP="00CB19FF">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sidR="00391E12">
      <w:rPr>
        <w:rStyle w:val="PageNumber"/>
        <w:noProof/>
      </w:rPr>
      <w:t>210</w:t>
    </w:r>
    <w:r>
      <w:rPr>
        <w:rStyle w:val="PageNumber"/>
      </w:rPr>
      <w:fldChar w:fldCharType="end"/>
    </w:r>
    <w:r>
      <w:rPr>
        <w:rStyle w:val="PageNumber"/>
      </w:rPr>
      <w:tab/>
      <w:t>September 2018</w:t>
    </w:r>
  </w:p>
  <w:p w14:paraId="1A3B24CC" w14:textId="0539345D" w:rsidR="00DF5DEB" w:rsidRDefault="00DF5DEB" w:rsidP="00CB19FF">
    <w:pPr>
      <w:pStyle w:val="Footer"/>
    </w:pPr>
    <w:r>
      <w:t xml:space="preserve">GUI </w:t>
    </w:r>
    <w:r w:rsidRPr="000D17C3">
      <w:t>U</w:t>
    </w:r>
    <w:r>
      <w:t>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BAF94" w14:textId="77777777" w:rsidR="00864182" w:rsidRDefault="00864182" w:rsidP="00D644D1">
      <w:r>
        <w:separator/>
      </w:r>
    </w:p>
    <w:p w14:paraId="761B9D86" w14:textId="77777777" w:rsidR="00864182" w:rsidRDefault="00864182"/>
  </w:footnote>
  <w:footnote w:type="continuationSeparator" w:id="0">
    <w:p w14:paraId="20048163" w14:textId="77777777" w:rsidR="00864182" w:rsidRDefault="00864182" w:rsidP="00D644D1">
      <w:r>
        <w:continuationSeparator/>
      </w:r>
    </w:p>
    <w:p w14:paraId="67E47067" w14:textId="77777777" w:rsidR="00864182" w:rsidRDefault="008641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0" w14:textId="65392280" w:rsidR="00DF5DEB" w:rsidRPr="00AF6E46" w:rsidRDefault="00DF5DEB" w:rsidP="00AF6E4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1" w14:textId="684201C6" w:rsidR="00DF5DEB" w:rsidRPr="00631E11" w:rsidRDefault="00DF5DEB" w:rsidP="00AF6E4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2" w14:textId="073E8DB3" w:rsidR="00DF5DEB" w:rsidRDefault="00DF5DEB" w:rsidP="00AF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2" w14:textId="703D1537" w:rsidR="00DF5DEB" w:rsidRPr="005C3BD0" w:rsidRDefault="00DF5DEB" w:rsidP="005C3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A" w14:textId="0B099C46" w:rsidR="00DF5DEB" w:rsidRPr="00631E11" w:rsidRDefault="00DF5DEB" w:rsidP="00AF6E46">
    <w:pPr>
      <w:pStyle w:val="Header"/>
    </w:pPr>
    <w:r w:rsidRPr="00631E11">
      <w:t xml:space="preserve">CAPRI </w:t>
    </w:r>
    <w:r>
      <w:t>Equivalents for AMIE II Functions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B" w14:textId="0ABCD0D8" w:rsidR="00DF5DEB" w:rsidRPr="00631E11" w:rsidRDefault="00DF5DEB" w:rsidP="00AF6E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C" w14:textId="48E818BB" w:rsidR="00DF5DEB" w:rsidRDefault="00DF5DEB" w:rsidP="00AF6E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D" w14:textId="3204AEA2" w:rsidR="00DF5DEB" w:rsidRPr="00631E11" w:rsidRDefault="00DF5DEB" w:rsidP="00AF6E46">
    <w:pPr>
      <w:pStyle w:val="Header"/>
    </w:pPr>
    <w:r w:rsidRPr="00631E11">
      <w:t>CAPRI Locations for Medical Evidence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E" w14:textId="78AC5B7C" w:rsidR="00DF5DEB" w:rsidRPr="00631E11" w:rsidRDefault="00DF5DEB" w:rsidP="0090019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F" w14:textId="08A4B6C7" w:rsidR="00DF5DEB" w:rsidRDefault="00DF5DEB" w:rsidP="00AF6E4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0" w14:textId="05CEC401" w:rsidR="00DF5DEB" w:rsidRPr="00631E11" w:rsidRDefault="00DF5DEB" w:rsidP="00AF6E46">
    <w:pPr>
      <w:pStyle w:val="Header"/>
    </w:pPr>
    <w:r>
      <w:t>Glossary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49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27737C5"/>
    <w:multiLevelType w:val="hybridMultilevel"/>
    <w:tmpl w:val="7730F470"/>
    <w:lvl w:ilvl="0" w:tplc="04090001">
      <w:start w:val="1"/>
      <w:numFmt w:val="bullet"/>
      <w:lvlText w:val=""/>
      <w:lvlJc w:val="left"/>
      <w:pPr>
        <w:ind w:left="2160" w:hanging="360"/>
      </w:pPr>
      <w:rPr>
        <w:rFonts w:ascii="Symbol" w:hAnsi="Symbol" w:hint="default"/>
      </w:rPr>
    </w:lvl>
    <w:lvl w:ilvl="1" w:tplc="AF7A5B10">
      <w:start w:val="12"/>
      <w:numFmt w:val="bullet"/>
      <w:lvlText w:val="-"/>
      <w:lvlJc w:val="left"/>
      <w:pPr>
        <w:ind w:left="2880" w:hanging="360"/>
      </w:pPr>
      <w:rPr>
        <w:rFonts w:ascii="Calibri" w:eastAsiaTheme="minorHAnsi" w:hAnsi="Calibri" w:cs="Calibri"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A333BB"/>
    <w:multiLevelType w:val="hybridMultilevel"/>
    <w:tmpl w:val="96C6D572"/>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8" w15:restartNumberingAfterBreak="0">
    <w:nsid w:val="151C0529"/>
    <w:multiLevelType w:val="hybridMultilevel"/>
    <w:tmpl w:val="6076E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CE001A"/>
    <w:multiLevelType w:val="hybridMultilevel"/>
    <w:tmpl w:val="09FA24F4"/>
    <w:lvl w:ilvl="0" w:tplc="E8BE6A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E1767"/>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A80DCC"/>
    <w:multiLevelType w:val="hybridMultilevel"/>
    <w:tmpl w:val="9912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29D2203B"/>
    <w:multiLevelType w:val="hybridMultilevel"/>
    <w:tmpl w:val="B288B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925F62"/>
    <w:multiLevelType w:val="hybridMultilevel"/>
    <w:tmpl w:val="A48E725C"/>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9"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35247105"/>
    <w:multiLevelType w:val="hybridMultilevel"/>
    <w:tmpl w:val="501A66D0"/>
    <w:lvl w:ilvl="0" w:tplc="2CF642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5" w15:restartNumberingAfterBreak="0">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D3EFC"/>
    <w:multiLevelType w:val="hybridMultilevel"/>
    <w:tmpl w:val="3B9E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067C3"/>
    <w:multiLevelType w:val="hybridMultilevel"/>
    <w:tmpl w:val="C9C07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6A72B8E"/>
    <w:multiLevelType w:val="hybridMultilevel"/>
    <w:tmpl w:val="4806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6D06160"/>
    <w:multiLevelType w:val="hybridMultilevel"/>
    <w:tmpl w:val="F7E6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F61595"/>
    <w:multiLevelType w:val="hybridMultilevel"/>
    <w:tmpl w:val="45122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2" w15:restartNumberingAfterBreak="0">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3" w15:restartNumberingAfterBreak="0">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15:restartNumberingAfterBreak="0">
    <w:nsid w:val="57F34437"/>
    <w:multiLevelType w:val="hybridMultilevel"/>
    <w:tmpl w:val="4E3A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15:restartNumberingAfterBreak="0">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0" w15:restartNumberingAfterBreak="0">
    <w:nsid w:val="61A25046"/>
    <w:multiLevelType w:val="hybridMultilevel"/>
    <w:tmpl w:val="FA727D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631150A4"/>
    <w:multiLevelType w:val="hybridMultilevel"/>
    <w:tmpl w:val="F6A497E6"/>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4"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15:restartNumberingAfterBreak="0">
    <w:nsid w:val="6FB36364"/>
    <w:multiLevelType w:val="multilevel"/>
    <w:tmpl w:val="B30A25FA"/>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0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404" w:hanging="864"/>
      </w:pPr>
    </w:lvl>
    <w:lvl w:ilvl="4">
      <w:start w:val="1"/>
      <w:numFmt w:val="decimal"/>
      <w:lvlText w:val="%1.%2.%3.%4.%5"/>
      <w:lvlJc w:val="left"/>
      <w:pPr>
        <w:ind w:left="1188" w:hanging="1008"/>
      </w:pPr>
      <w:rPr>
        <w:i w: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2770C7A"/>
    <w:multiLevelType w:val="hybridMultilevel"/>
    <w:tmpl w:val="B0D2EDBE"/>
    <w:lvl w:ilvl="0" w:tplc="AFB2B87A">
      <w:start w:val="1"/>
      <w:numFmt w:val="lowerLetter"/>
      <w:lvlText w:val="%1."/>
      <w:lvlJc w:val="left"/>
      <w:pPr>
        <w:ind w:left="2160" w:hanging="360"/>
      </w:pPr>
      <w:rPr>
        <w:rFonts w:hint="default"/>
      </w:rPr>
    </w:lvl>
    <w:lvl w:ilvl="1" w:tplc="48FA0728">
      <w:start w:val="1"/>
      <w:numFmt w:val="decimal"/>
      <w:lvlText w:val="%2."/>
      <w:lvlJc w:val="left"/>
      <w:pPr>
        <w:ind w:left="2880" w:hanging="360"/>
      </w:pPr>
      <w:rPr>
        <w:rFonts w:ascii="Times New Roman" w:eastAsia="Times New Roman" w:hAnsi="Times New Roman" w:cs="Times New Roman"/>
        <w:b w:val="0"/>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58" w15:restartNumberingAfterBreak="0">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1" w15:restartNumberingAfterBreak="0">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51"/>
  </w:num>
  <w:num w:numId="3">
    <w:abstractNumId w:val="55"/>
  </w:num>
  <w:num w:numId="4">
    <w:abstractNumId w:val="35"/>
  </w:num>
  <w:num w:numId="5">
    <w:abstractNumId w:val="49"/>
  </w:num>
  <w:num w:numId="6">
    <w:abstractNumId w:val="40"/>
  </w:num>
  <w:num w:numId="7">
    <w:abstractNumId w:val="58"/>
  </w:num>
  <w:num w:numId="8">
    <w:abstractNumId w:val="59"/>
  </w:num>
  <w:num w:numId="9">
    <w:abstractNumId w:val="20"/>
  </w:num>
  <w:num w:numId="10">
    <w:abstractNumId w:val="17"/>
  </w:num>
  <w:num w:numId="11">
    <w:abstractNumId w:val="28"/>
  </w:num>
  <w:num w:numId="12">
    <w:abstractNumId w:val="24"/>
  </w:num>
  <w:num w:numId="13">
    <w:abstractNumId w:val="0"/>
  </w:num>
  <w:num w:numId="14">
    <w:abstractNumId w:val="50"/>
  </w:num>
  <w:num w:numId="15">
    <w:abstractNumId w:val="45"/>
  </w:num>
  <w:num w:numId="16">
    <w:abstractNumId w:val="42"/>
  </w:num>
  <w:num w:numId="17">
    <w:abstractNumId w:val="21"/>
  </w:num>
  <w:num w:numId="18">
    <w:abstractNumId w:val="51"/>
  </w:num>
  <w:num w:numId="19">
    <w:abstractNumId w:val="44"/>
  </w:num>
  <w:num w:numId="20">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1"/>
  </w:num>
  <w:num w:numId="25">
    <w:abstractNumId w:val="37"/>
  </w:num>
  <w:num w:numId="26">
    <w:abstractNumId w:val="43"/>
  </w:num>
  <w:num w:numId="27">
    <w:abstractNumId w:val="25"/>
  </w:num>
  <w:num w:numId="28">
    <w:abstractNumId w:val="4"/>
  </w:num>
  <w:num w:numId="29">
    <w:abstractNumId w:val="33"/>
  </w:num>
  <w:num w:numId="30">
    <w:abstractNumId w:val="10"/>
  </w:num>
  <w:num w:numId="31">
    <w:abstractNumId w:val="52"/>
  </w:num>
  <w:num w:numId="32">
    <w:abstractNumId w:val="38"/>
  </w:num>
  <w:num w:numId="33">
    <w:abstractNumId w:val="26"/>
  </w:num>
  <w:num w:numId="34">
    <w:abstractNumId w:val="7"/>
  </w:num>
  <w:num w:numId="35">
    <w:abstractNumId w:val="27"/>
  </w:num>
  <w:num w:numId="36">
    <w:abstractNumId w:val="16"/>
  </w:num>
  <w:num w:numId="37">
    <w:abstractNumId w:val="15"/>
  </w:num>
  <w:num w:numId="38">
    <w:abstractNumId w:val="29"/>
  </w:num>
  <w:num w:numId="39">
    <w:abstractNumId w:val="6"/>
  </w:num>
  <w:num w:numId="40">
    <w:abstractNumId w:val="13"/>
  </w:num>
  <w:num w:numId="41">
    <w:abstractNumId w:val="23"/>
  </w:num>
  <w:num w:numId="42">
    <w:abstractNumId w:val="3"/>
  </w:num>
  <w:num w:numId="43">
    <w:abstractNumId w:val="39"/>
  </w:num>
  <w:num w:numId="44">
    <w:abstractNumId w:val="12"/>
  </w:num>
  <w:num w:numId="45">
    <w:abstractNumId w:val="2"/>
  </w:num>
  <w:num w:numId="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6"/>
  </w:num>
  <w:num w:numId="49">
    <w:abstractNumId w:val="51"/>
  </w:num>
  <w:num w:numId="50">
    <w:abstractNumId w:val="41"/>
  </w:num>
  <w:num w:numId="51">
    <w:abstractNumId w:val="62"/>
  </w:num>
  <w:num w:numId="52">
    <w:abstractNumId w:val="47"/>
  </w:num>
  <w:num w:numId="53">
    <w:abstractNumId w:val="5"/>
  </w:num>
  <w:num w:numId="54">
    <w:abstractNumId w:val="57"/>
  </w:num>
  <w:num w:numId="55">
    <w:abstractNumId w:val="54"/>
  </w:num>
  <w:num w:numId="56">
    <w:abstractNumId w:val="53"/>
  </w:num>
  <w:num w:numId="57">
    <w:abstractNumId w:val="19"/>
  </w:num>
  <w:num w:numId="58">
    <w:abstractNumId w:val="1"/>
    <w:lvlOverride w:ilvl="4">
      <w:lvl w:ilvl="4">
        <w:start w:val="1"/>
        <w:numFmt w:val="decimal"/>
        <w:pStyle w:val="Heading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59">
    <w:abstractNumId w:val="9"/>
  </w:num>
  <w:num w:numId="60">
    <w:abstractNumId w:val="18"/>
  </w:num>
  <w:num w:numId="61">
    <w:abstractNumId w:val="46"/>
  </w:num>
  <w:num w:numId="62">
    <w:abstractNumId w:val="32"/>
  </w:num>
  <w:num w:numId="63">
    <w:abstractNumId w:val="22"/>
  </w:num>
  <w:num w:numId="64">
    <w:abstractNumId w:val="1"/>
    <w:lvlOverride w:ilvl="2">
      <w:lvl w:ilvl="2">
        <w:start w:val="1"/>
        <w:numFmt w:val="decimal"/>
        <w:pStyle w:val="Heading3"/>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5">
    <w:abstractNumId w:val="31"/>
  </w:num>
  <w:num w:numId="66">
    <w:abstractNumId w:val="34"/>
  </w:num>
  <w:num w:numId="67">
    <w:abstractNumId w:val="1"/>
    <w:lvlOverride w:ilvl="4">
      <w:lvl w:ilvl="4">
        <w:start w:val="1"/>
        <w:numFmt w:val="decimal"/>
        <w:pStyle w:val="Heading5"/>
        <w:lvlText w:val="%1.%2.%3.%4.%5."/>
        <w:lvlJc w:val="left"/>
        <w:pPr>
          <w:ind w:left="2232" w:hanging="792"/>
        </w:pPr>
        <w:rPr>
          <w:rFonts w:hint="default"/>
          <w:i w:val="0"/>
        </w:rPr>
      </w:lvl>
    </w:lvlOverride>
  </w:num>
  <w:num w:numId="68">
    <w:abstractNumId w:val="8"/>
  </w:num>
  <w:num w:numId="69">
    <w:abstractNumId w:val="11"/>
  </w:num>
  <w:num w:numId="70">
    <w:abstractNumId w:val="36"/>
  </w:num>
  <w:num w:numId="71">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1"/>
  <w:activeWritingStyle w:appName="MSWord" w:lang="es-ES" w:vendorID="64" w:dllVersion="6" w:nlCheck="1" w:checkStyle="1"/>
  <w:activeWritingStyle w:appName="MSWord" w:lang="en-US" w:vendorID="64" w:dllVersion="5" w:nlCheck="1" w:checkStyle="1"/>
  <w:activeWritingStyle w:appName="MSWord" w:lang="en-US" w:vendorID="64" w:dllVersion="0" w:nlCheck="1" w:checkStyle="0"/>
  <w:proofState w:spelling="clean" w:grammar="clean"/>
  <w:attachedTemplate r:id="rId1"/>
  <w:linkStyle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B48"/>
    <w:rsid w:val="00000F53"/>
    <w:rsid w:val="00001042"/>
    <w:rsid w:val="000010AC"/>
    <w:rsid w:val="000029FE"/>
    <w:rsid w:val="00002DBA"/>
    <w:rsid w:val="00002E76"/>
    <w:rsid w:val="000033CE"/>
    <w:rsid w:val="0000395E"/>
    <w:rsid w:val="00003D7B"/>
    <w:rsid w:val="00003FC1"/>
    <w:rsid w:val="00004371"/>
    <w:rsid w:val="00004535"/>
    <w:rsid w:val="00004594"/>
    <w:rsid w:val="000055A8"/>
    <w:rsid w:val="0001024D"/>
    <w:rsid w:val="000110EA"/>
    <w:rsid w:val="0001151E"/>
    <w:rsid w:val="000119EC"/>
    <w:rsid w:val="000132D4"/>
    <w:rsid w:val="00013E61"/>
    <w:rsid w:val="00014143"/>
    <w:rsid w:val="0001545E"/>
    <w:rsid w:val="0001558B"/>
    <w:rsid w:val="00015C55"/>
    <w:rsid w:val="00016147"/>
    <w:rsid w:val="00017073"/>
    <w:rsid w:val="00017829"/>
    <w:rsid w:val="0002037F"/>
    <w:rsid w:val="00020CC1"/>
    <w:rsid w:val="00023DB1"/>
    <w:rsid w:val="000241D9"/>
    <w:rsid w:val="00024902"/>
    <w:rsid w:val="00024962"/>
    <w:rsid w:val="0002529F"/>
    <w:rsid w:val="000255DA"/>
    <w:rsid w:val="00025E8C"/>
    <w:rsid w:val="000266E5"/>
    <w:rsid w:val="0002701D"/>
    <w:rsid w:val="00027211"/>
    <w:rsid w:val="00027977"/>
    <w:rsid w:val="00027A71"/>
    <w:rsid w:val="00030B60"/>
    <w:rsid w:val="0003104C"/>
    <w:rsid w:val="00031544"/>
    <w:rsid w:val="00031BD6"/>
    <w:rsid w:val="00031C12"/>
    <w:rsid w:val="00031DB7"/>
    <w:rsid w:val="00031E9B"/>
    <w:rsid w:val="00032316"/>
    <w:rsid w:val="000324D1"/>
    <w:rsid w:val="0003292A"/>
    <w:rsid w:val="00033084"/>
    <w:rsid w:val="000345AD"/>
    <w:rsid w:val="00035341"/>
    <w:rsid w:val="000358E4"/>
    <w:rsid w:val="00036378"/>
    <w:rsid w:val="00036424"/>
    <w:rsid w:val="0003662F"/>
    <w:rsid w:val="000367BF"/>
    <w:rsid w:val="000370FD"/>
    <w:rsid w:val="0003726C"/>
    <w:rsid w:val="00037E16"/>
    <w:rsid w:val="00040473"/>
    <w:rsid w:val="00040556"/>
    <w:rsid w:val="00040FC4"/>
    <w:rsid w:val="000410A3"/>
    <w:rsid w:val="00041D52"/>
    <w:rsid w:val="00042109"/>
    <w:rsid w:val="00042E72"/>
    <w:rsid w:val="00045F4D"/>
    <w:rsid w:val="0004625A"/>
    <w:rsid w:val="00046B26"/>
    <w:rsid w:val="00047C36"/>
    <w:rsid w:val="00047E7F"/>
    <w:rsid w:val="00051FC1"/>
    <w:rsid w:val="000530B1"/>
    <w:rsid w:val="00053B5A"/>
    <w:rsid w:val="0005422B"/>
    <w:rsid w:val="000542FB"/>
    <w:rsid w:val="00054C92"/>
    <w:rsid w:val="000551AA"/>
    <w:rsid w:val="00055547"/>
    <w:rsid w:val="00055A9D"/>
    <w:rsid w:val="00055F8C"/>
    <w:rsid w:val="00055FC7"/>
    <w:rsid w:val="000569D2"/>
    <w:rsid w:val="00056A2F"/>
    <w:rsid w:val="00056D82"/>
    <w:rsid w:val="00056DB8"/>
    <w:rsid w:val="00056E5C"/>
    <w:rsid w:val="00056ED6"/>
    <w:rsid w:val="0005791A"/>
    <w:rsid w:val="00060740"/>
    <w:rsid w:val="00060A8F"/>
    <w:rsid w:val="00061209"/>
    <w:rsid w:val="00061B95"/>
    <w:rsid w:val="00062446"/>
    <w:rsid w:val="00063290"/>
    <w:rsid w:val="00063E40"/>
    <w:rsid w:val="00064001"/>
    <w:rsid w:val="0006422A"/>
    <w:rsid w:val="00064668"/>
    <w:rsid w:val="000656C0"/>
    <w:rsid w:val="00065A6D"/>
    <w:rsid w:val="00066172"/>
    <w:rsid w:val="00067443"/>
    <w:rsid w:val="00067C61"/>
    <w:rsid w:val="000706B4"/>
    <w:rsid w:val="00070C57"/>
    <w:rsid w:val="00070E01"/>
    <w:rsid w:val="00070F16"/>
    <w:rsid w:val="00071A97"/>
    <w:rsid w:val="000722AF"/>
    <w:rsid w:val="00072326"/>
    <w:rsid w:val="00072E9B"/>
    <w:rsid w:val="00073BE3"/>
    <w:rsid w:val="00075A60"/>
    <w:rsid w:val="0007656B"/>
    <w:rsid w:val="00077A52"/>
    <w:rsid w:val="00080D8E"/>
    <w:rsid w:val="000812EC"/>
    <w:rsid w:val="00085EF5"/>
    <w:rsid w:val="000867DA"/>
    <w:rsid w:val="00086FAD"/>
    <w:rsid w:val="00087026"/>
    <w:rsid w:val="000901AB"/>
    <w:rsid w:val="000906B6"/>
    <w:rsid w:val="00090B1E"/>
    <w:rsid w:val="00090C7C"/>
    <w:rsid w:val="00090DA7"/>
    <w:rsid w:val="00090FC5"/>
    <w:rsid w:val="0009176C"/>
    <w:rsid w:val="00091F0D"/>
    <w:rsid w:val="00092F41"/>
    <w:rsid w:val="00093BED"/>
    <w:rsid w:val="00093F0A"/>
    <w:rsid w:val="00094A6E"/>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28A2"/>
    <w:rsid w:val="000B2A05"/>
    <w:rsid w:val="000B378C"/>
    <w:rsid w:val="000B46B2"/>
    <w:rsid w:val="000B5A57"/>
    <w:rsid w:val="000B767B"/>
    <w:rsid w:val="000B7C2C"/>
    <w:rsid w:val="000B7E43"/>
    <w:rsid w:val="000C0404"/>
    <w:rsid w:val="000C44BB"/>
    <w:rsid w:val="000C49E6"/>
    <w:rsid w:val="000C4AD9"/>
    <w:rsid w:val="000C6522"/>
    <w:rsid w:val="000C7792"/>
    <w:rsid w:val="000C7D23"/>
    <w:rsid w:val="000D0396"/>
    <w:rsid w:val="000D0F04"/>
    <w:rsid w:val="000D17C3"/>
    <w:rsid w:val="000D1DEE"/>
    <w:rsid w:val="000D2261"/>
    <w:rsid w:val="000D22F9"/>
    <w:rsid w:val="000D2811"/>
    <w:rsid w:val="000D2963"/>
    <w:rsid w:val="000D2C97"/>
    <w:rsid w:val="000D2CC7"/>
    <w:rsid w:val="000D372F"/>
    <w:rsid w:val="000D40A9"/>
    <w:rsid w:val="000D40C3"/>
    <w:rsid w:val="000D4DFE"/>
    <w:rsid w:val="000D52FE"/>
    <w:rsid w:val="000D6A52"/>
    <w:rsid w:val="000E00BC"/>
    <w:rsid w:val="000E057A"/>
    <w:rsid w:val="000E10C9"/>
    <w:rsid w:val="000E1378"/>
    <w:rsid w:val="000E192B"/>
    <w:rsid w:val="000E1ADC"/>
    <w:rsid w:val="000E1F1A"/>
    <w:rsid w:val="000E235C"/>
    <w:rsid w:val="000E23AA"/>
    <w:rsid w:val="000E2B9E"/>
    <w:rsid w:val="000E3D6E"/>
    <w:rsid w:val="000E4070"/>
    <w:rsid w:val="000E43F5"/>
    <w:rsid w:val="000E4B5E"/>
    <w:rsid w:val="000E4F44"/>
    <w:rsid w:val="000E5DAD"/>
    <w:rsid w:val="000E64A3"/>
    <w:rsid w:val="000E7C57"/>
    <w:rsid w:val="000F0B22"/>
    <w:rsid w:val="000F1402"/>
    <w:rsid w:val="000F19C1"/>
    <w:rsid w:val="000F1B13"/>
    <w:rsid w:val="000F2B70"/>
    <w:rsid w:val="000F34A3"/>
    <w:rsid w:val="000F5B38"/>
    <w:rsid w:val="000F64BC"/>
    <w:rsid w:val="000F66F8"/>
    <w:rsid w:val="000F7E7D"/>
    <w:rsid w:val="00100A7C"/>
    <w:rsid w:val="001011CC"/>
    <w:rsid w:val="00101285"/>
    <w:rsid w:val="00102C71"/>
    <w:rsid w:val="00102CCC"/>
    <w:rsid w:val="00102D19"/>
    <w:rsid w:val="00102D7B"/>
    <w:rsid w:val="00103693"/>
    <w:rsid w:val="00104095"/>
    <w:rsid w:val="00104C2E"/>
    <w:rsid w:val="0010515B"/>
    <w:rsid w:val="00105811"/>
    <w:rsid w:val="00105B89"/>
    <w:rsid w:val="00105D96"/>
    <w:rsid w:val="0010660F"/>
    <w:rsid w:val="00106E10"/>
    <w:rsid w:val="00106F8B"/>
    <w:rsid w:val="0011180F"/>
    <w:rsid w:val="001123B0"/>
    <w:rsid w:val="0011273F"/>
    <w:rsid w:val="00112915"/>
    <w:rsid w:val="00112B40"/>
    <w:rsid w:val="00113337"/>
    <w:rsid w:val="00113C7E"/>
    <w:rsid w:val="00113F4A"/>
    <w:rsid w:val="00114328"/>
    <w:rsid w:val="001143E5"/>
    <w:rsid w:val="00114D65"/>
    <w:rsid w:val="0011516D"/>
    <w:rsid w:val="001168D8"/>
    <w:rsid w:val="00117650"/>
    <w:rsid w:val="0011767F"/>
    <w:rsid w:val="00120280"/>
    <w:rsid w:val="00121D8D"/>
    <w:rsid w:val="00123A31"/>
    <w:rsid w:val="00124230"/>
    <w:rsid w:val="00124494"/>
    <w:rsid w:val="001248FD"/>
    <w:rsid w:val="00124A02"/>
    <w:rsid w:val="00125D3D"/>
    <w:rsid w:val="00126B68"/>
    <w:rsid w:val="00126B82"/>
    <w:rsid w:val="00130978"/>
    <w:rsid w:val="0013394A"/>
    <w:rsid w:val="00133E80"/>
    <w:rsid w:val="00134D02"/>
    <w:rsid w:val="00135269"/>
    <w:rsid w:val="0013689A"/>
    <w:rsid w:val="00140755"/>
    <w:rsid w:val="001411C2"/>
    <w:rsid w:val="001417F8"/>
    <w:rsid w:val="00142493"/>
    <w:rsid w:val="00142672"/>
    <w:rsid w:val="00142811"/>
    <w:rsid w:val="0014349B"/>
    <w:rsid w:val="00143B43"/>
    <w:rsid w:val="0014460F"/>
    <w:rsid w:val="00144794"/>
    <w:rsid w:val="00145A6A"/>
    <w:rsid w:val="00146146"/>
    <w:rsid w:val="00146D95"/>
    <w:rsid w:val="001471B5"/>
    <w:rsid w:val="001471D6"/>
    <w:rsid w:val="001475A2"/>
    <w:rsid w:val="001506B2"/>
    <w:rsid w:val="00151947"/>
    <w:rsid w:val="00152005"/>
    <w:rsid w:val="00152BD4"/>
    <w:rsid w:val="00153C07"/>
    <w:rsid w:val="00153D65"/>
    <w:rsid w:val="00153D6C"/>
    <w:rsid w:val="001541C5"/>
    <w:rsid w:val="00154978"/>
    <w:rsid w:val="00155214"/>
    <w:rsid w:val="0015564F"/>
    <w:rsid w:val="00155AA5"/>
    <w:rsid w:val="00156BAB"/>
    <w:rsid w:val="00156D08"/>
    <w:rsid w:val="00157250"/>
    <w:rsid w:val="00160397"/>
    <w:rsid w:val="001609BA"/>
    <w:rsid w:val="00160F39"/>
    <w:rsid w:val="0016306E"/>
    <w:rsid w:val="00163DF0"/>
    <w:rsid w:val="00163FF6"/>
    <w:rsid w:val="00164225"/>
    <w:rsid w:val="00164401"/>
    <w:rsid w:val="00164F87"/>
    <w:rsid w:val="001651D6"/>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0E33"/>
    <w:rsid w:val="00181877"/>
    <w:rsid w:val="00183139"/>
    <w:rsid w:val="0018329A"/>
    <w:rsid w:val="00183398"/>
    <w:rsid w:val="001835D0"/>
    <w:rsid w:val="00186195"/>
    <w:rsid w:val="00186B5E"/>
    <w:rsid w:val="001873D6"/>
    <w:rsid w:val="00187981"/>
    <w:rsid w:val="00187BA7"/>
    <w:rsid w:val="00190888"/>
    <w:rsid w:val="0019128A"/>
    <w:rsid w:val="00191472"/>
    <w:rsid w:val="00192DEA"/>
    <w:rsid w:val="001938D6"/>
    <w:rsid w:val="00194ED4"/>
    <w:rsid w:val="00195265"/>
    <w:rsid w:val="001953E4"/>
    <w:rsid w:val="00196B97"/>
    <w:rsid w:val="00196F68"/>
    <w:rsid w:val="001970A6"/>
    <w:rsid w:val="00197AF1"/>
    <w:rsid w:val="00197D05"/>
    <w:rsid w:val="00197F16"/>
    <w:rsid w:val="001A04BD"/>
    <w:rsid w:val="001A07CA"/>
    <w:rsid w:val="001A0A66"/>
    <w:rsid w:val="001A14F7"/>
    <w:rsid w:val="001A281F"/>
    <w:rsid w:val="001A3224"/>
    <w:rsid w:val="001A3F15"/>
    <w:rsid w:val="001A47B7"/>
    <w:rsid w:val="001A4D30"/>
    <w:rsid w:val="001A6AE6"/>
    <w:rsid w:val="001A6E80"/>
    <w:rsid w:val="001A7E91"/>
    <w:rsid w:val="001B0E96"/>
    <w:rsid w:val="001B1426"/>
    <w:rsid w:val="001B1971"/>
    <w:rsid w:val="001B1A7E"/>
    <w:rsid w:val="001B1AC2"/>
    <w:rsid w:val="001B1CE4"/>
    <w:rsid w:val="001B1CF9"/>
    <w:rsid w:val="001B3E4D"/>
    <w:rsid w:val="001B449E"/>
    <w:rsid w:val="001B4CA5"/>
    <w:rsid w:val="001B4FF4"/>
    <w:rsid w:val="001B5113"/>
    <w:rsid w:val="001B5D7F"/>
    <w:rsid w:val="001B6D8E"/>
    <w:rsid w:val="001C0145"/>
    <w:rsid w:val="001C1654"/>
    <w:rsid w:val="001C21FF"/>
    <w:rsid w:val="001C2482"/>
    <w:rsid w:val="001C2F16"/>
    <w:rsid w:val="001C364B"/>
    <w:rsid w:val="001C3A44"/>
    <w:rsid w:val="001C4104"/>
    <w:rsid w:val="001C67D8"/>
    <w:rsid w:val="001C6999"/>
    <w:rsid w:val="001C6EAB"/>
    <w:rsid w:val="001C70B8"/>
    <w:rsid w:val="001C720C"/>
    <w:rsid w:val="001C72B3"/>
    <w:rsid w:val="001D00CE"/>
    <w:rsid w:val="001D03FB"/>
    <w:rsid w:val="001D0B8D"/>
    <w:rsid w:val="001D18DD"/>
    <w:rsid w:val="001D1CD5"/>
    <w:rsid w:val="001D2447"/>
    <w:rsid w:val="001D2C98"/>
    <w:rsid w:val="001D3174"/>
    <w:rsid w:val="001D348C"/>
    <w:rsid w:val="001D4094"/>
    <w:rsid w:val="001D4950"/>
    <w:rsid w:val="001D54B3"/>
    <w:rsid w:val="001D5FEE"/>
    <w:rsid w:val="001D6DFA"/>
    <w:rsid w:val="001D7154"/>
    <w:rsid w:val="001E0768"/>
    <w:rsid w:val="001E2596"/>
    <w:rsid w:val="001E31FE"/>
    <w:rsid w:val="001E3CAF"/>
    <w:rsid w:val="001E3E48"/>
    <w:rsid w:val="001E52C3"/>
    <w:rsid w:val="001E7469"/>
    <w:rsid w:val="001F0023"/>
    <w:rsid w:val="001F09E2"/>
    <w:rsid w:val="001F0EEC"/>
    <w:rsid w:val="001F168A"/>
    <w:rsid w:val="001F1C53"/>
    <w:rsid w:val="001F22EC"/>
    <w:rsid w:val="001F2DCF"/>
    <w:rsid w:val="001F4278"/>
    <w:rsid w:val="001F457A"/>
    <w:rsid w:val="001F498C"/>
    <w:rsid w:val="001F4FC2"/>
    <w:rsid w:val="001F569E"/>
    <w:rsid w:val="001F5E02"/>
    <w:rsid w:val="001F61AA"/>
    <w:rsid w:val="001F6244"/>
    <w:rsid w:val="001F6A84"/>
    <w:rsid w:val="001F6D2C"/>
    <w:rsid w:val="001F7984"/>
    <w:rsid w:val="00200160"/>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4ECE"/>
    <w:rsid w:val="00215012"/>
    <w:rsid w:val="00215218"/>
    <w:rsid w:val="00215F68"/>
    <w:rsid w:val="002164C6"/>
    <w:rsid w:val="002169FC"/>
    <w:rsid w:val="00216FF0"/>
    <w:rsid w:val="002174FE"/>
    <w:rsid w:val="002205EF"/>
    <w:rsid w:val="00220ACC"/>
    <w:rsid w:val="00221CD2"/>
    <w:rsid w:val="00222BE2"/>
    <w:rsid w:val="0022392C"/>
    <w:rsid w:val="00223C21"/>
    <w:rsid w:val="00223E83"/>
    <w:rsid w:val="00223FD7"/>
    <w:rsid w:val="00224343"/>
    <w:rsid w:val="002246BA"/>
    <w:rsid w:val="002249C5"/>
    <w:rsid w:val="00224AC9"/>
    <w:rsid w:val="00226358"/>
    <w:rsid w:val="00226B5D"/>
    <w:rsid w:val="00226D86"/>
    <w:rsid w:val="00227164"/>
    <w:rsid w:val="00227876"/>
    <w:rsid w:val="00227C9E"/>
    <w:rsid w:val="00230459"/>
    <w:rsid w:val="002308D6"/>
    <w:rsid w:val="00231129"/>
    <w:rsid w:val="0023117A"/>
    <w:rsid w:val="00233240"/>
    <w:rsid w:val="00234A0C"/>
    <w:rsid w:val="00234D3F"/>
    <w:rsid w:val="00235185"/>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69A7"/>
    <w:rsid w:val="002472D6"/>
    <w:rsid w:val="00250001"/>
    <w:rsid w:val="00251027"/>
    <w:rsid w:val="002511A3"/>
    <w:rsid w:val="00251DB3"/>
    <w:rsid w:val="00252065"/>
    <w:rsid w:val="00252646"/>
    <w:rsid w:val="002529C7"/>
    <w:rsid w:val="0025363D"/>
    <w:rsid w:val="00254A6F"/>
    <w:rsid w:val="00254AD3"/>
    <w:rsid w:val="00254BBF"/>
    <w:rsid w:val="00254FE8"/>
    <w:rsid w:val="002568FA"/>
    <w:rsid w:val="00256A29"/>
    <w:rsid w:val="00257421"/>
    <w:rsid w:val="00257DB6"/>
    <w:rsid w:val="002602B9"/>
    <w:rsid w:val="002615CA"/>
    <w:rsid w:val="00261991"/>
    <w:rsid w:val="002620F7"/>
    <w:rsid w:val="0026239F"/>
    <w:rsid w:val="0026270F"/>
    <w:rsid w:val="002628E2"/>
    <w:rsid w:val="00262BAC"/>
    <w:rsid w:val="00262F38"/>
    <w:rsid w:val="0026370B"/>
    <w:rsid w:val="0026506F"/>
    <w:rsid w:val="00267041"/>
    <w:rsid w:val="00271350"/>
    <w:rsid w:val="00272556"/>
    <w:rsid w:val="00273DCB"/>
    <w:rsid w:val="002762EA"/>
    <w:rsid w:val="00276EAF"/>
    <w:rsid w:val="00277558"/>
    <w:rsid w:val="0028020A"/>
    <w:rsid w:val="002808A9"/>
    <w:rsid w:val="00281153"/>
    <w:rsid w:val="002822A9"/>
    <w:rsid w:val="00282771"/>
    <w:rsid w:val="00284166"/>
    <w:rsid w:val="00284857"/>
    <w:rsid w:val="00284D05"/>
    <w:rsid w:val="00284DDB"/>
    <w:rsid w:val="00284E6C"/>
    <w:rsid w:val="00285E2A"/>
    <w:rsid w:val="0028647D"/>
    <w:rsid w:val="0028675A"/>
    <w:rsid w:val="002867D0"/>
    <w:rsid w:val="002868E2"/>
    <w:rsid w:val="00286981"/>
    <w:rsid w:val="002869BA"/>
    <w:rsid w:val="00286FEF"/>
    <w:rsid w:val="0028791A"/>
    <w:rsid w:val="0029060B"/>
    <w:rsid w:val="002906A4"/>
    <w:rsid w:val="00291162"/>
    <w:rsid w:val="00291D99"/>
    <w:rsid w:val="002927C1"/>
    <w:rsid w:val="002933F8"/>
    <w:rsid w:val="0029367B"/>
    <w:rsid w:val="002939A6"/>
    <w:rsid w:val="00294475"/>
    <w:rsid w:val="00294580"/>
    <w:rsid w:val="002957A3"/>
    <w:rsid w:val="00295AFF"/>
    <w:rsid w:val="00295CD7"/>
    <w:rsid w:val="002963A4"/>
    <w:rsid w:val="00296457"/>
    <w:rsid w:val="002A0FB9"/>
    <w:rsid w:val="002A22D1"/>
    <w:rsid w:val="002A28D7"/>
    <w:rsid w:val="002A2F5B"/>
    <w:rsid w:val="002A2FB6"/>
    <w:rsid w:val="002A4695"/>
    <w:rsid w:val="002A4785"/>
    <w:rsid w:val="002A4B48"/>
    <w:rsid w:val="002A4D12"/>
    <w:rsid w:val="002A5F20"/>
    <w:rsid w:val="002A637F"/>
    <w:rsid w:val="002A667E"/>
    <w:rsid w:val="002A770C"/>
    <w:rsid w:val="002A7A98"/>
    <w:rsid w:val="002A7F46"/>
    <w:rsid w:val="002B0D79"/>
    <w:rsid w:val="002B0FD9"/>
    <w:rsid w:val="002B297B"/>
    <w:rsid w:val="002B39B8"/>
    <w:rsid w:val="002B4994"/>
    <w:rsid w:val="002B4C69"/>
    <w:rsid w:val="002B60F0"/>
    <w:rsid w:val="002B7F6A"/>
    <w:rsid w:val="002C02BB"/>
    <w:rsid w:val="002C1AD4"/>
    <w:rsid w:val="002C1D8A"/>
    <w:rsid w:val="002C29EB"/>
    <w:rsid w:val="002C3390"/>
    <w:rsid w:val="002C3FDF"/>
    <w:rsid w:val="002C4392"/>
    <w:rsid w:val="002C49D6"/>
    <w:rsid w:val="002C66C6"/>
    <w:rsid w:val="002C6E40"/>
    <w:rsid w:val="002C710C"/>
    <w:rsid w:val="002C7863"/>
    <w:rsid w:val="002C7A52"/>
    <w:rsid w:val="002D1317"/>
    <w:rsid w:val="002D2207"/>
    <w:rsid w:val="002D369E"/>
    <w:rsid w:val="002D3B98"/>
    <w:rsid w:val="002D42FB"/>
    <w:rsid w:val="002D5B3F"/>
    <w:rsid w:val="002D61B4"/>
    <w:rsid w:val="002D7BF7"/>
    <w:rsid w:val="002D7FF3"/>
    <w:rsid w:val="002E0153"/>
    <w:rsid w:val="002E065D"/>
    <w:rsid w:val="002E0D39"/>
    <w:rsid w:val="002E1078"/>
    <w:rsid w:val="002E18C9"/>
    <w:rsid w:val="002E2CF4"/>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554"/>
    <w:rsid w:val="00301CD0"/>
    <w:rsid w:val="00301F4E"/>
    <w:rsid w:val="00302383"/>
    <w:rsid w:val="0030259F"/>
    <w:rsid w:val="00303711"/>
    <w:rsid w:val="0030371E"/>
    <w:rsid w:val="00305120"/>
    <w:rsid w:val="00305DEF"/>
    <w:rsid w:val="0030634E"/>
    <w:rsid w:val="00306405"/>
    <w:rsid w:val="00306896"/>
    <w:rsid w:val="00306E48"/>
    <w:rsid w:val="003073CD"/>
    <w:rsid w:val="003111F0"/>
    <w:rsid w:val="00313250"/>
    <w:rsid w:val="00313617"/>
    <w:rsid w:val="003136F5"/>
    <w:rsid w:val="00314104"/>
    <w:rsid w:val="0031598E"/>
    <w:rsid w:val="00315B29"/>
    <w:rsid w:val="00317A29"/>
    <w:rsid w:val="00317F02"/>
    <w:rsid w:val="003203D5"/>
    <w:rsid w:val="00320A22"/>
    <w:rsid w:val="00320B43"/>
    <w:rsid w:val="0032101D"/>
    <w:rsid w:val="00323168"/>
    <w:rsid w:val="00323BF1"/>
    <w:rsid w:val="00324759"/>
    <w:rsid w:val="00324846"/>
    <w:rsid w:val="00324F6D"/>
    <w:rsid w:val="0032567A"/>
    <w:rsid w:val="00325A76"/>
    <w:rsid w:val="00325AB9"/>
    <w:rsid w:val="00325D98"/>
    <w:rsid w:val="00325E14"/>
    <w:rsid w:val="003260CD"/>
    <w:rsid w:val="00331042"/>
    <w:rsid w:val="00331810"/>
    <w:rsid w:val="0033252D"/>
    <w:rsid w:val="00334ABC"/>
    <w:rsid w:val="003359CA"/>
    <w:rsid w:val="00335BF6"/>
    <w:rsid w:val="003369B0"/>
    <w:rsid w:val="00336E57"/>
    <w:rsid w:val="00336EB7"/>
    <w:rsid w:val="00337520"/>
    <w:rsid w:val="00340163"/>
    <w:rsid w:val="0034112B"/>
    <w:rsid w:val="00342490"/>
    <w:rsid w:val="003446D6"/>
    <w:rsid w:val="00344865"/>
    <w:rsid w:val="0034496D"/>
    <w:rsid w:val="00344EE9"/>
    <w:rsid w:val="00345A3A"/>
    <w:rsid w:val="00345E5C"/>
    <w:rsid w:val="00345EDC"/>
    <w:rsid w:val="00346B25"/>
    <w:rsid w:val="00346E5E"/>
    <w:rsid w:val="0034721B"/>
    <w:rsid w:val="0034728E"/>
    <w:rsid w:val="0034734A"/>
    <w:rsid w:val="003474A4"/>
    <w:rsid w:val="00350304"/>
    <w:rsid w:val="00352785"/>
    <w:rsid w:val="003533F6"/>
    <w:rsid w:val="00353B10"/>
    <w:rsid w:val="003548D9"/>
    <w:rsid w:val="00355F63"/>
    <w:rsid w:val="00355F82"/>
    <w:rsid w:val="00356758"/>
    <w:rsid w:val="00357069"/>
    <w:rsid w:val="0035746E"/>
    <w:rsid w:val="003579F1"/>
    <w:rsid w:val="00357D03"/>
    <w:rsid w:val="00357D76"/>
    <w:rsid w:val="00360390"/>
    <w:rsid w:val="00361097"/>
    <w:rsid w:val="00363081"/>
    <w:rsid w:val="0036313D"/>
    <w:rsid w:val="003663AB"/>
    <w:rsid w:val="00367550"/>
    <w:rsid w:val="00367E0A"/>
    <w:rsid w:val="003702D7"/>
    <w:rsid w:val="00371383"/>
    <w:rsid w:val="00371D1E"/>
    <w:rsid w:val="00372CD0"/>
    <w:rsid w:val="0037399B"/>
    <w:rsid w:val="00373AAA"/>
    <w:rsid w:val="003742B2"/>
    <w:rsid w:val="0037481F"/>
    <w:rsid w:val="003748D0"/>
    <w:rsid w:val="0037569B"/>
    <w:rsid w:val="00376681"/>
    <w:rsid w:val="00376F92"/>
    <w:rsid w:val="003775A4"/>
    <w:rsid w:val="00377734"/>
    <w:rsid w:val="00380818"/>
    <w:rsid w:val="00381227"/>
    <w:rsid w:val="00381353"/>
    <w:rsid w:val="003815B7"/>
    <w:rsid w:val="003820BC"/>
    <w:rsid w:val="003829E4"/>
    <w:rsid w:val="003831B8"/>
    <w:rsid w:val="0038326C"/>
    <w:rsid w:val="00383EE9"/>
    <w:rsid w:val="0038405F"/>
    <w:rsid w:val="0038463D"/>
    <w:rsid w:val="00385724"/>
    <w:rsid w:val="00385833"/>
    <w:rsid w:val="00385862"/>
    <w:rsid w:val="003865D7"/>
    <w:rsid w:val="0038683D"/>
    <w:rsid w:val="00386900"/>
    <w:rsid w:val="00387E2A"/>
    <w:rsid w:val="00387E59"/>
    <w:rsid w:val="0039059C"/>
    <w:rsid w:val="003918BA"/>
    <w:rsid w:val="00391E12"/>
    <w:rsid w:val="00392A09"/>
    <w:rsid w:val="00392BDD"/>
    <w:rsid w:val="00393502"/>
    <w:rsid w:val="00393BB6"/>
    <w:rsid w:val="0039400A"/>
    <w:rsid w:val="0039451D"/>
    <w:rsid w:val="00395438"/>
    <w:rsid w:val="00395AA0"/>
    <w:rsid w:val="00396C7B"/>
    <w:rsid w:val="00396DD3"/>
    <w:rsid w:val="00396E4E"/>
    <w:rsid w:val="00397ABE"/>
    <w:rsid w:val="00397BFA"/>
    <w:rsid w:val="00397DC4"/>
    <w:rsid w:val="003A094A"/>
    <w:rsid w:val="003A2065"/>
    <w:rsid w:val="003A2864"/>
    <w:rsid w:val="003A2BDD"/>
    <w:rsid w:val="003A2F28"/>
    <w:rsid w:val="003A3DF3"/>
    <w:rsid w:val="003A4793"/>
    <w:rsid w:val="003A52D7"/>
    <w:rsid w:val="003A567D"/>
    <w:rsid w:val="003A5830"/>
    <w:rsid w:val="003A5F47"/>
    <w:rsid w:val="003A6540"/>
    <w:rsid w:val="003A718B"/>
    <w:rsid w:val="003A7F4D"/>
    <w:rsid w:val="003B01A9"/>
    <w:rsid w:val="003B0EE1"/>
    <w:rsid w:val="003B1233"/>
    <w:rsid w:val="003B1691"/>
    <w:rsid w:val="003B16E3"/>
    <w:rsid w:val="003B33B6"/>
    <w:rsid w:val="003B3645"/>
    <w:rsid w:val="003B3C0E"/>
    <w:rsid w:val="003B52B1"/>
    <w:rsid w:val="003B5D17"/>
    <w:rsid w:val="003B6476"/>
    <w:rsid w:val="003B7234"/>
    <w:rsid w:val="003B72C6"/>
    <w:rsid w:val="003B7AEA"/>
    <w:rsid w:val="003C1119"/>
    <w:rsid w:val="003C34DC"/>
    <w:rsid w:val="003C3797"/>
    <w:rsid w:val="003C3E0D"/>
    <w:rsid w:val="003C4A95"/>
    <w:rsid w:val="003C5305"/>
    <w:rsid w:val="003C64A1"/>
    <w:rsid w:val="003C6C8E"/>
    <w:rsid w:val="003C73E8"/>
    <w:rsid w:val="003C758D"/>
    <w:rsid w:val="003C7DD0"/>
    <w:rsid w:val="003D00E7"/>
    <w:rsid w:val="003D0C35"/>
    <w:rsid w:val="003D0F89"/>
    <w:rsid w:val="003D20F0"/>
    <w:rsid w:val="003D21E0"/>
    <w:rsid w:val="003D35DF"/>
    <w:rsid w:val="003D37F5"/>
    <w:rsid w:val="003D4028"/>
    <w:rsid w:val="003D4BB3"/>
    <w:rsid w:val="003D4E2D"/>
    <w:rsid w:val="003D5156"/>
    <w:rsid w:val="003D5A75"/>
    <w:rsid w:val="003D69C8"/>
    <w:rsid w:val="003D6F66"/>
    <w:rsid w:val="003D6FC1"/>
    <w:rsid w:val="003E03CD"/>
    <w:rsid w:val="003E1F19"/>
    <w:rsid w:val="003E2EC5"/>
    <w:rsid w:val="003E3383"/>
    <w:rsid w:val="003E33FD"/>
    <w:rsid w:val="003E47B7"/>
    <w:rsid w:val="003E4B2C"/>
    <w:rsid w:val="003E4F2F"/>
    <w:rsid w:val="003E5384"/>
    <w:rsid w:val="003E545E"/>
    <w:rsid w:val="003E73ED"/>
    <w:rsid w:val="003F096E"/>
    <w:rsid w:val="003F0ADA"/>
    <w:rsid w:val="003F1478"/>
    <w:rsid w:val="003F1675"/>
    <w:rsid w:val="003F1B4E"/>
    <w:rsid w:val="003F26DF"/>
    <w:rsid w:val="003F2B4C"/>
    <w:rsid w:val="003F2E80"/>
    <w:rsid w:val="003F2F06"/>
    <w:rsid w:val="003F426C"/>
    <w:rsid w:val="003F4552"/>
    <w:rsid w:val="003F49A1"/>
    <w:rsid w:val="003F4DF7"/>
    <w:rsid w:val="003F51CD"/>
    <w:rsid w:val="003F537B"/>
    <w:rsid w:val="003F666D"/>
    <w:rsid w:val="003F6D42"/>
    <w:rsid w:val="003F739F"/>
    <w:rsid w:val="00400B72"/>
    <w:rsid w:val="00401048"/>
    <w:rsid w:val="0040161B"/>
    <w:rsid w:val="00401845"/>
    <w:rsid w:val="004023B4"/>
    <w:rsid w:val="00403555"/>
    <w:rsid w:val="00403B8F"/>
    <w:rsid w:val="004043ED"/>
    <w:rsid w:val="004061B0"/>
    <w:rsid w:val="0040647A"/>
    <w:rsid w:val="004115D7"/>
    <w:rsid w:val="00411845"/>
    <w:rsid w:val="00411C6E"/>
    <w:rsid w:val="00412D68"/>
    <w:rsid w:val="00412DF7"/>
    <w:rsid w:val="0041306C"/>
    <w:rsid w:val="00413748"/>
    <w:rsid w:val="00413E1C"/>
    <w:rsid w:val="00414374"/>
    <w:rsid w:val="0041477A"/>
    <w:rsid w:val="0041499E"/>
    <w:rsid w:val="00414EF1"/>
    <w:rsid w:val="00415860"/>
    <w:rsid w:val="00416010"/>
    <w:rsid w:val="00416819"/>
    <w:rsid w:val="00416A78"/>
    <w:rsid w:val="00417273"/>
    <w:rsid w:val="00417B67"/>
    <w:rsid w:val="004200AB"/>
    <w:rsid w:val="00420434"/>
    <w:rsid w:val="004204B3"/>
    <w:rsid w:val="00420592"/>
    <w:rsid w:val="00420ECA"/>
    <w:rsid w:val="004227D1"/>
    <w:rsid w:val="00422881"/>
    <w:rsid w:val="00425647"/>
    <w:rsid w:val="004257D9"/>
    <w:rsid w:val="0042594E"/>
    <w:rsid w:val="00427102"/>
    <w:rsid w:val="0042731A"/>
    <w:rsid w:val="00427590"/>
    <w:rsid w:val="00427B27"/>
    <w:rsid w:val="004300CE"/>
    <w:rsid w:val="0043095F"/>
    <w:rsid w:val="0043174E"/>
    <w:rsid w:val="0043219D"/>
    <w:rsid w:val="00432217"/>
    <w:rsid w:val="0043301D"/>
    <w:rsid w:val="00434078"/>
    <w:rsid w:val="00434229"/>
    <w:rsid w:val="00435309"/>
    <w:rsid w:val="00435546"/>
    <w:rsid w:val="0043587B"/>
    <w:rsid w:val="004369C7"/>
    <w:rsid w:val="0043714D"/>
    <w:rsid w:val="00437C46"/>
    <w:rsid w:val="00437CEF"/>
    <w:rsid w:val="00437ECF"/>
    <w:rsid w:val="004420BD"/>
    <w:rsid w:val="00442ED7"/>
    <w:rsid w:val="00443124"/>
    <w:rsid w:val="004439F3"/>
    <w:rsid w:val="0044564A"/>
    <w:rsid w:val="004457E3"/>
    <w:rsid w:val="00445C2E"/>
    <w:rsid w:val="00446ADF"/>
    <w:rsid w:val="00447A1F"/>
    <w:rsid w:val="00450DBF"/>
    <w:rsid w:val="004516AA"/>
    <w:rsid w:val="00451907"/>
    <w:rsid w:val="004519C9"/>
    <w:rsid w:val="004521C3"/>
    <w:rsid w:val="004531B5"/>
    <w:rsid w:val="00453506"/>
    <w:rsid w:val="00454A8B"/>
    <w:rsid w:val="00454B22"/>
    <w:rsid w:val="00456008"/>
    <w:rsid w:val="00456B5E"/>
    <w:rsid w:val="00457BDE"/>
    <w:rsid w:val="004604A7"/>
    <w:rsid w:val="00460C44"/>
    <w:rsid w:val="0046126F"/>
    <w:rsid w:val="00462417"/>
    <w:rsid w:val="00462735"/>
    <w:rsid w:val="004636F4"/>
    <w:rsid w:val="00463854"/>
    <w:rsid w:val="00463F40"/>
    <w:rsid w:val="00464C04"/>
    <w:rsid w:val="00464E11"/>
    <w:rsid w:val="004657B5"/>
    <w:rsid w:val="004667C0"/>
    <w:rsid w:val="00466DA8"/>
    <w:rsid w:val="00466FF6"/>
    <w:rsid w:val="0047254E"/>
    <w:rsid w:val="00473364"/>
    <w:rsid w:val="00473A48"/>
    <w:rsid w:val="00474053"/>
    <w:rsid w:val="00474933"/>
    <w:rsid w:val="0047500F"/>
    <w:rsid w:val="00475F9A"/>
    <w:rsid w:val="00476247"/>
    <w:rsid w:val="004765E8"/>
    <w:rsid w:val="00477749"/>
    <w:rsid w:val="004802AE"/>
    <w:rsid w:val="004806BD"/>
    <w:rsid w:val="004809C8"/>
    <w:rsid w:val="004811E6"/>
    <w:rsid w:val="00481240"/>
    <w:rsid w:val="00482043"/>
    <w:rsid w:val="00482860"/>
    <w:rsid w:val="004830D7"/>
    <w:rsid w:val="0048336A"/>
    <w:rsid w:val="00484713"/>
    <w:rsid w:val="004853A1"/>
    <w:rsid w:val="004853DF"/>
    <w:rsid w:val="004859CB"/>
    <w:rsid w:val="00486D9B"/>
    <w:rsid w:val="00491802"/>
    <w:rsid w:val="0049292F"/>
    <w:rsid w:val="00492BBE"/>
    <w:rsid w:val="00492DB7"/>
    <w:rsid w:val="00492E93"/>
    <w:rsid w:val="004938E1"/>
    <w:rsid w:val="00493AA6"/>
    <w:rsid w:val="00493DAF"/>
    <w:rsid w:val="004942F8"/>
    <w:rsid w:val="004945EF"/>
    <w:rsid w:val="004946C3"/>
    <w:rsid w:val="0049502B"/>
    <w:rsid w:val="00495398"/>
    <w:rsid w:val="004956C9"/>
    <w:rsid w:val="00495D57"/>
    <w:rsid w:val="00497272"/>
    <w:rsid w:val="004A05FD"/>
    <w:rsid w:val="004A0A78"/>
    <w:rsid w:val="004A1462"/>
    <w:rsid w:val="004A1945"/>
    <w:rsid w:val="004A224E"/>
    <w:rsid w:val="004A2DCC"/>
    <w:rsid w:val="004A3626"/>
    <w:rsid w:val="004A45B4"/>
    <w:rsid w:val="004A48AB"/>
    <w:rsid w:val="004A4F40"/>
    <w:rsid w:val="004A55D7"/>
    <w:rsid w:val="004A643B"/>
    <w:rsid w:val="004A75CB"/>
    <w:rsid w:val="004A7809"/>
    <w:rsid w:val="004A7A52"/>
    <w:rsid w:val="004A7B6B"/>
    <w:rsid w:val="004A7D2D"/>
    <w:rsid w:val="004B0500"/>
    <w:rsid w:val="004B1656"/>
    <w:rsid w:val="004B1809"/>
    <w:rsid w:val="004B1CEB"/>
    <w:rsid w:val="004B2BFA"/>
    <w:rsid w:val="004B5093"/>
    <w:rsid w:val="004B7E04"/>
    <w:rsid w:val="004B7E31"/>
    <w:rsid w:val="004C015E"/>
    <w:rsid w:val="004C03B0"/>
    <w:rsid w:val="004C045F"/>
    <w:rsid w:val="004C0BE7"/>
    <w:rsid w:val="004C0CC5"/>
    <w:rsid w:val="004C0D6D"/>
    <w:rsid w:val="004C16F4"/>
    <w:rsid w:val="004C20EF"/>
    <w:rsid w:val="004C2125"/>
    <w:rsid w:val="004C338B"/>
    <w:rsid w:val="004C3D42"/>
    <w:rsid w:val="004C4B5B"/>
    <w:rsid w:val="004C5252"/>
    <w:rsid w:val="004C6433"/>
    <w:rsid w:val="004C64D3"/>
    <w:rsid w:val="004C76CC"/>
    <w:rsid w:val="004C7A97"/>
    <w:rsid w:val="004C7D82"/>
    <w:rsid w:val="004C7FF1"/>
    <w:rsid w:val="004D0137"/>
    <w:rsid w:val="004D02B7"/>
    <w:rsid w:val="004D080B"/>
    <w:rsid w:val="004D099D"/>
    <w:rsid w:val="004D0B8C"/>
    <w:rsid w:val="004D0D11"/>
    <w:rsid w:val="004D1E0C"/>
    <w:rsid w:val="004D2B4D"/>
    <w:rsid w:val="004D39A9"/>
    <w:rsid w:val="004D4B2A"/>
    <w:rsid w:val="004D5163"/>
    <w:rsid w:val="004D5574"/>
    <w:rsid w:val="004D5D80"/>
    <w:rsid w:val="004D61B6"/>
    <w:rsid w:val="004E2E9D"/>
    <w:rsid w:val="004E3410"/>
    <w:rsid w:val="004E36FF"/>
    <w:rsid w:val="004E37FB"/>
    <w:rsid w:val="004E440D"/>
    <w:rsid w:val="004E470B"/>
    <w:rsid w:val="004E580E"/>
    <w:rsid w:val="004E5B4A"/>
    <w:rsid w:val="004E6695"/>
    <w:rsid w:val="004E6F80"/>
    <w:rsid w:val="004E6FD7"/>
    <w:rsid w:val="004E735A"/>
    <w:rsid w:val="004E7415"/>
    <w:rsid w:val="004F113F"/>
    <w:rsid w:val="004F1686"/>
    <w:rsid w:val="004F2259"/>
    <w:rsid w:val="004F364D"/>
    <w:rsid w:val="004F4163"/>
    <w:rsid w:val="004F4D03"/>
    <w:rsid w:val="004F5428"/>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48D6"/>
    <w:rsid w:val="00505036"/>
    <w:rsid w:val="005055F6"/>
    <w:rsid w:val="00505F3B"/>
    <w:rsid w:val="0050619B"/>
    <w:rsid w:val="005062D1"/>
    <w:rsid w:val="005073A0"/>
    <w:rsid w:val="00507C16"/>
    <w:rsid w:val="0051070E"/>
    <w:rsid w:val="005110C6"/>
    <w:rsid w:val="005110D1"/>
    <w:rsid w:val="0051170C"/>
    <w:rsid w:val="00511D74"/>
    <w:rsid w:val="00512AE1"/>
    <w:rsid w:val="005134C4"/>
    <w:rsid w:val="00513B46"/>
    <w:rsid w:val="00513EC3"/>
    <w:rsid w:val="005143D3"/>
    <w:rsid w:val="005144D6"/>
    <w:rsid w:val="005151A7"/>
    <w:rsid w:val="00515508"/>
    <w:rsid w:val="00515634"/>
    <w:rsid w:val="0051581A"/>
    <w:rsid w:val="00515AEC"/>
    <w:rsid w:val="00515BB0"/>
    <w:rsid w:val="00515DA4"/>
    <w:rsid w:val="00516660"/>
    <w:rsid w:val="00516C35"/>
    <w:rsid w:val="00516F74"/>
    <w:rsid w:val="00517571"/>
    <w:rsid w:val="00517AA1"/>
    <w:rsid w:val="00522616"/>
    <w:rsid w:val="0052289C"/>
    <w:rsid w:val="00523451"/>
    <w:rsid w:val="005243BA"/>
    <w:rsid w:val="005250E0"/>
    <w:rsid w:val="005254B4"/>
    <w:rsid w:val="00526097"/>
    <w:rsid w:val="00526FB8"/>
    <w:rsid w:val="0052773C"/>
    <w:rsid w:val="0053052B"/>
    <w:rsid w:val="00530792"/>
    <w:rsid w:val="00531A49"/>
    <w:rsid w:val="00531D6F"/>
    <w:rsid w:val="0053236F"/>
    <w:rsid w:val="005325AB"/>
    <w:rsid w:val="00532A53"/>
    <w:rsid w:val="0053357A"/>
    <w:rsid w:val="0053411C"/>
    <w:rsid w:val="0053465A"/>
    <w:rsid w:val="00536352"/>
    <w:rsid w:val="00536862"/>
    <w:rsid w:val="00537111"/>
    <w:rsid w:val="00537552"/>
    <w:rsid w:val="0053771B"/>
    <w:rsid w:val="005379BB"/>
    <w:rsid w:val="0054007F"/>
    <w:rsid w:val="005408C3"/>
    <w:rsid w:val="00540F6E"/>
    <w:rsid w:val="005413DF"/>
    <w:rsid w:val="005429CD"/>
    <w:rsid w:val="00542A2D"/>
    <w:rsid w:val="00542EEA"/>
    <w:rsid w:val="005432CB"/>
    <w:rsid w:val="005433C4"/>
    <w:rsid w:val="00543400"/>
    <w:rsid w:val="00544190"/>
    <w:rsid w:val="00544F6F"/>
    <w:rsid w:val="0054528B"/>
    <w:rsid w:val="00545755"/>
    <w:rsid w:val="00546276"/>
    <w:rsid w:val="00546441"/>
    <w:rsid w:val="0054693F"/>
    <w:rsid w:val="00547752"/>
    <w:rsid w:val="00550197"/>
    <w:rsid w:val="00550B0A"/>
    <w:rsid w:val="00550F46"/>
    <w:rsid w:val="0055170E"/>
    <w:rsid w:val="00551764"/>
    <w:rsid w:val="00551930"/>
    <w:rsid w:val="00551963"/>
    <w:rsid w:val="00552216"/>
    <w:rsid w:val="00552F60"/>
    <w:rsid w:val="005533BD"/>
    <w:rsid w:val="00553F96"/>
    <w:rsid w:val="00554F86"/>
    <w:rsid w:val="005553D2"/>
    <w:rsid w:val="00555E1F"/>
    <w:rsid w:val="0055630D"/>
    <w:rsid w:val="00556CA9"/>
    <w:rsid w:val="00557393"/>
    <w:rsid w:val="00560107"/>
    <w:rsid w:val="005607DE"/>
    <w:rsid w:val="00560CA2"/>
    <w:rsid w:val="005613EC"/>
    <w:rsid w:val="00561B9E"/>
    <w:rsid w:val="00562126"/>
    <w:rsid w:val="00562A10"/>
    <w:rsid w:val="00562E68"/>
    <w:rsid w:val="0056388F"/>
    <w:rsid w:val="00563F92"/>
    <w:rsid w:val="00566196"/>
    <w:rsid w:val="00566692"/>
    <w:rsid w:val="005668B4"/>
    <w:rsid w:val="00566F76"/>
    <w:rsid w:val="005675E7"/>
    <w:rsid w:val="00567C8A"/>
    <w:rsid w:val="00570928"/>
    <w:rsid w:val="005709D8"/>
    <w:rsid w:val="00570A98"/>
    <w:rsid w:val="00570C92"/>
    <w:rsid w:val="00571659"/>
    <w:rsid w:val="0057226A"/>
    <w:rsid w:val="00572D3D"/>
    <w:rsid w:val="00573A1E"/>
    <w:rsid w:val="00573D81"/>
    <w:rsid w:val="00573F04"/>
    <w:rsid w:val="0057439E"/>
    <w:rsid w:val="00574CD5"/>
    <w:rsid w:val="00575040"/>
    <w:rsid w:val="00575EE9"/>
    <w:rsid w:val="0058022E"/>
    <w:rsid w:val="00580E06"/>
    <w:rsid w:val="00581C54"/>
    <w:rsid w:val="005827BF"/>
    <w:rsid w:val="00582818"/>
    <w:rsid w:val="00583AFE"/>
    <w:rsid w:val="00584543"/>
    <w:rsid w:val="00584B64"/>
    <w:rsid w:val="005869A9"/>
    <w:rsid w:val="00586B64"/>
    <w:rsid w:val="00586C2E"/>
    <w:rsid w:val="00586CEB"/>
    <w:rsid w:val="00586FB8"/>
    <w:rsid w:val="00591DB6"/>
    <w:rsid w:val="00592383"/>
    <w:rsid w:val="0059301A"/>
    <w:rsid w:val="005935DB"/>
    <w:rsid w:val="00595530"/>
    <w:rsid w:val="00596373"/>
    <w:rsid w:val="00596878"/>
    <w:rsid w:val="005979D4"/>
    <w:rsid w:val="00597BC9"/>
    <w:rsid w:val="005A1736"/>
    <w:rsid w:val="005A1C10"/>
    <w:rsid w:val="005A1D72"/>
    <w:rsid w:val="005A1E5D"/>
    <w:rsid w:val="005A3565"/>
    <w:rsid w:val="005A3682"/>
    <w:rsid w:val="005A39A1"/>
    <w:rsid w:val="005A44C0"/>
    <w:rsid w:val="005A4950"/>
    <w:rsid w:val="005A49FA"/>
    <w:rsid w:val="005A4D28"/>
    <w:rsid w:val="005A4F56"/>
    <w:rsid w:val="005A4F8C"/>
    <w:rsid w:val="005A5233"/>
    <w:rsid w:val="005A559F"/>
    <w:rsid w:val="005A7B10"/>
    <w:rsid w:val="005B08F2"/>
    <w:rsid w:val="005B1534"/>
    <w:rsid w:val="005B1A59"/>
    <w:rsid w:val="005B1EAC"/>
    <w:rsid w:val="005B1FFC"/>
    <w:rsid w:val="005B290C"/>
    <w:rsid w:val="005B36DA"/>
    <w:rsid w:val="005B45C0"/>
    <w:rsid w:val="005B508A"/>
    <w:rsid w:val="005B5240"/>
    <w:rsid w:val="005B53BA"/>
    <w:rsid w:val="005B5E63"/>
    <w:rsid w:val="005B711F"/>
    <w:rsid w:val="005B73B9"/>
    <w:rsid w:val="005B76D1"/>
    <w:rsid w:val="005B7BEA"/>
    <w:rsid w:val="005B7F5D"/>
    <w:rsid w:val="005C0512"/>
    <w:rsid w:val="005C0EB0"/>
    <w:rsid w:val="005C12F0"/>
    <w:rsid w:val="005C2427"/>
    <w:rsid w:val="005C2F49"/>
    <w:rsid w:val="005C36C2"/>
    <w:rsid w:val="005C396D"/>
    <w:rsid w:val="005C3BD0"/>
    <w:rsid w:val="005C48BD"/>
    <w:rsid w:val="005C4BB1"/>
    <w:rsid w:val="005C5076"/>
    <w:rsid w:val="005C601C"/>
    <w:rsid w:val="005C6081"/>
    <w:rsid w:val="005C6C5D"/>
    <w:rsid w:val="005C750B"/>
    <w:rsid w:val="005C776C"/>
    <w:rsid w:val="005D06F6"/>
    <w:rsid w:val="005D0A3B"/>
    <w:rsid w:val="005D1928"/>
    <w:rsid w:val="005D1CDE"/>
    <w:rsid w:val="005D2921"/>
    <w:rsid w:val="005D3D7A"/>
    <w:rsid w:val="005D3DF1"/>
    <w:rsid w:val="005D416B"/>
    <w:rsid w:val="005D5458"/>
    <w:rsid w:val="005D62F5"/>
    <w:rsid w:val="005D6CD0"/>
    <w:rsid w:val="005D7124"/>
    <w:rsid w:val="005D7C65"/>
    <w:rsid w:val="005E0ED3"/>
    <w:rsid w:val="005E10B6"/>
    <w:rsid w:val="005E19ED"/>
    <w:rsid w:val="005E1B4B"/>
    <w:rsid w:val="005E1BF1"/>
    <w:rsid w:val="005E2446"/>
    <w:rsid w:val="005E2936"/>
    <w:rsid w:val="005E307B"/>
    <w:rsid w:val="005E30DE"/>
    <w:rsid w:val="005E34C6"/>
    <w:rsid w:val="005E4ACD"/>
    <w:rsid w:val="005E50D6"/>
    <w:rsid w:val="005E5BC3"/>
    <w:rsid w:val="005E622A"/>
    <w:rsid w:val="005E65FB"/>
    <w:rsid w:val="005E699B"/>
    <w:rsid w:val="005E787A"/>
    <w:rsid w:val="005F2253"/>
    <w:rsid w:val="005F249E"/>
    <w:rsid w:val="005F26F4"/>
    <w:rsid w:val="005F2B57"/>
    <w:rsid w:val="005F2B6C"/>
    <w:rsid w:val="005F36D4"/>
    <w:rsid w:val="005F4295"/>
    <w:rsid w:val="005F4CFF"/>
    <w:rsid w:val="005F4E1B"/>
    <w:rsid w:val="005F5416"/>
    <w:rsid w:val="005F6820"/>
    <w:rsid w:val="005F7AB4"/>
    <w:rsid w:val="005F7F65"/>
    <w:rsid w:val="00601744"/>
    <w:rsid w:val="00601CEF"/>
    <w:rsid w:val="0060288F"/>
    <w:rsid w:val="00602A99"/>
    <w:rsid w:val="00602ACE"/>
    <w:rsid w:val="00603B47"/>
    <w:rsid w:val="00603BF9"/>
    <w:rsid w:val="00605E4A"/>
    <w:rsid w:val="00606690"/>
    <w:rsid w:val="00606A7B"/>
    <w:rsid w:val="00607824"/>
    <w:rsid w:val="00607D35"/>
    <w:rsid w:val="006118ED"/>
    <w:rsid w:val="00613104"/>
    <w:rsid w:val="006157F6"/>
    <w:rsid w:val="00615957"/>
    <w:rsid w:val="00616A95"/>
    <w:rsid w:val="00616B0A"/>
    <w:rsid w:val="00617641"/>
    <w:rsid w:val="00617A9A"/>
    <w:rsid w:val="00620542"/>
    <w:rsid w:val="0062274F"/>
    <w:rsid w:val="006248DB"/>
    <w:rsid w:val="00624E37"/>
    <w:rsid w:val="00625194"/>
    <w:rsid w:val="00625A1C"/>
    <w:rsid w:val="00627142"/>
    <w:rsid w:val="0062784D"/>
    <w:rsid w:val="006306EE"/>
    <w:rsid w:val="00631C01"/>
    <w:rsid w:val="00631DBA"/>
    <w:rsid w:val="00631E11"/>
    <w:rsid w:val="00634526"/>
    <w:rsid w:val="00634BAB"/>
    <w:rsid w:val="00636E74"/>
    <w:rsid w:val="006370C9"/>
    <w:rsid w:val="006378D6"/>
    <w:rsid w:val="00640890"/>
    <w:rsid w:val="00640F15"/>
    <w:rsid w:val="00641A8D"/>
    <w:rsid w:val="0064226A"/>
    <w:rsid w:val="00642C84"/>
    <w:rsid w:val="006430AE"/>
    <w:rsid w:val="00643915"/>
    <w:rsid w:val="00643FC1"/>
    <w:rsid w:val="00644FDC"/>
    <w:rsid w:val="00645832"/>
    <w:rsid w:val="00645C60"/>
    <w:rsid w:val="006465B6"/>
    <w:rsid w:val="00646726"/>
    <w:rsid w:val="00646FDC"/>
    <w:rsid w:val="0064769B"/>
    <w:rsid w:val="00647CCC"/>
    <w:rsid w:val="00651389"/>
    <w:rsid w:val="00651CB7"/>
    <w:rsid w:val="00652210"/>
    <w:rsid w:val="00653806"/>
    <w:rsid w:val="00654D0C"/>
    <w:rsid w:val="00654E14"/>
    <w:rsid w:val="00655552"/>
    <w:rsid w:val="00655BD8"/>
    <w:rsid w:val="006563C4"/>
    <w:rsid w:val="00656B19"/>
    <w:rsid w:val="00660383"/>
    <w:rsid w:val="00660C56"/>
    <w:rsid w:val="00661C17"/>
    <w:rsid w:val="00662361"/>
    <w:rsid w:val="006626DC"/>
    <w:rsid w:val="006631D4"/>
    <w:rsid w:val="00663AD2"/>
    <w:rsid w:val="006649E7"/>
    <w:rsid w:val="00665170"/>
    <w:rsid w:val="006665D8"/>
    <w:rsid w:val="00666A9A"/>
    <w:rsid w:val="006671A2"/>
    <w:rsid w:val="00667EC5"/>
    <w:rsid w:val="006700B7"/>
    <w:rsid w:val="006711F0"/>
    <w:rsid w:val="00671849"/>
    <w:rsid w:val="0067188D"/>
    <w:rsid w:val="00672222"/>
    <w:rsid w:val="006733BB"/>
    <w:rsid w:val="00673556"/>
    <w:rsid w:val="00673C67"/>
    <w:rsid w:val="0067466F"/>
    <w:rsid w:val="00680127"/>
    <w:rsid w:val="00680724"/>
    <w:rsid w:val="00680B75"/>
    <w:rsid w:val="006824C7"/>
    <w:rsid w:val="0068288C"/>
    <w:rsid w:val="006836B4"/>
    <w:rsid w:val="00683B8B"/>
    <w:rsid w:val="0068404C"/>
    <w:rsid w:val="00684088"/>
    <w:rsid w:val="0068469E"/>
    <w:rsid w:val="00684FB8"/>
    <w:rsid w:val="00685686"/>
    <w:rsid w:val="00686175"/>
    <w:rsid w:val="00686241"/>
    <w:rsid w:val="00686B14"/>
    <w:rsid w:val="00686ED2"/>
    <w:rsid w:val="0068720C"/>
    <w:rsid w:val="0069205F"/>
    <w:rsid w:val="006923C1"/>
    <w:rsid w:val="00692ED6"/>
    <w:rsid w:val="00692FF1"/>
    <w:rsid w:val="006932CB"/>
    <w:rsid w:val="0069364E"/>
    <w:rsid w:val="00693ABC"/>
    <w:rsid w:val="00695C3F"/>
    <w:rsid w:val="00696B8F"/>
    <w:rsid w:val="00697F51"/>
    <w:rsid w:val="006A0A3E"/>
    <w:rsid w:val="006A0C91"/>
    <w:rsid w:val="006A0E1B"/>
    <w:rsid w:val="006A16F8"/>
    <w:rsid w:val="006A1EAF"/>
    <w:rsid w:val="006A21E5"/>
    <w:rsid w:val="006A3F99"/>
    <w:rsid w:val="006A4609"/>
    <w:rsid w:val="006A6218"/>
    <w:rsid w:val="006A659E"/>
    <w:rsid w:val="006A6E71"/>
    <w:rsid w:val="006A724C"/>
    <w:rsid w:val="006A7389"/>
    <w:rsid w:val="006A768B"/>
    <w:rsid w:val="006B011F"/>
    <w:rsid w:val="006B0FD0"/>
    <w:rsid w:val="006B2B36"/>
    <w:rsid w:val="006B4247"/>
    <w:rsid w:val="006B469D"/>
    <w:rsid w:val="006B4FA2"/>
    <w:rsid w:val="006B5071"/>
    <w:rsid w:val="006B589B"/>
    <w:rsid w:val="006B5FAF"/>
    <w:rsid w:val="006B6070"/>
    <w:rsid w:val="006B6774"/>
    <w:rsid w:val="006B6F9D"/>
    <w:rsid w:val="006B7071"/>
    <w:rsid w:val="006B746F"/>
    <w:rsid w:val="006C07EE"/>
    <w:rsid w:val="006C0AB1"/>
    <w:rsid w:val="006C0C67"/>
    <w:rsid w:val="006C0F9F"/>
    <w:rsid w:val="006C1E16"/>
    <w:rsid w:val="006C2048"/>
    <w:rsid w:val="006C3CD3"/>
    <w:rsid w:val="006C4CCA"/>
    <w:rsid w:val="006C5667"/>
    <w:rsid w:val="006C5C9B"/>
    <w:rsid w:val="006C5DD9"/>
    <w:rsid w:val="006C6BEC"/>
    <w:rsid w:val="006C6CF9"/>
    <w:rsid w:val="006C7489"/>
    <w:rsid w:val="006D0020"/>
    <w:rsid w:val="006D4F9A"/>
    <w:rsid w:val="006D538D"/>
    <w:rsid w:val="006D5717"/>
    <w:rsid w:val="006D609A"/>
    <w:rsid w:val="006D619F"/>
    <w:rsid w:val="006D6350"/>
    <w:rsid w:val="006D69DF"/>
    <w:rsid w:val="006D70E2"/>
    <w:rsid w:val="006D76E8"/>
    <w:rsid w:val="006D7BF4"/>
    <w:rsid w:val="006E0956"/>
    <w:rsid w:val="006E109F"/>
    <w:rsid w:val="006E3F7F"/>
    <w:rsid w:val="006E44C5"/>
    <w:rsid w:val="006E56B2"/>
    <w:rsid w:val="006E595C"/>
    <w:rsid w:val="006E5A7D"/>
    <w:rsid w:val="006E61C1"/>
    <w:rsid w:val="006E729E"/>
    <w:rsid w:val="006E7369"/>
    <w:rsid w:val="006E7503"/>
    <w:rsid w:val="006F047E"/>
    <w:rsid w:val="006F0EF3"/>
    <w:rsid w:val="006F2249"/>
    <w:rsid w:val="006F267D"/>
    <w:rsid w:val="006F2A77"/>
    <w:rsid w:val="006F32DD"/>
    <w:rsid w:val="006F34D2"/>
    <w:rsid w:val="006F3836"/>
    <w:rsid w:val="006F670B"/>
    <w:rsid w:val="006F79EA"/>
    <w:rsid w:val="006F7D3F"/>
    <w:rsid w:val="006F7E74"/>
    <w:rsid w:val="007029AF"/>
    <w:rsid w:val="00702ED1"/>
    <w:rsid w:val="00704E94"/>
    <w:rsid w:val="0070601B"/>
    <w:rsid w:val="007061EC"/>
    <w:rsid w:val="00707013"/>
    <w:rsid w:val="00707661"/>
    <w:rsid w:val="0070786A"/>
    <w:rsid w:val="00707C09"/>
    <w:rsid w:val="00710847"/>
    <w:rsid w:val="00710A28"/>
    <w:rsid w:val="00711152"/>
    <w:rsid w:val="00711677"/>
    <w:rsid w:val="007135F9"/>
    <w:rsid w:val="00714AD0"/>
    <w:rsid w:val="00715505"/>
    <w:rsid w:val="00715CAE"/>
    <w:rsid w:val="007165AC"/>
    <w:rsid w:val="007169A1"/>
    <w:rsid w:val="0071719D"/>
    <w:rsid w:val="007172AE"/>
    <w:rsid w:val="007174B9"/>
    <w:rsid w:val="00717661"/>
    <w:rsid w:val="0072016C"/>
    <w:rsid w:val="007209C2"/>
    <w:rsid w:val="00723800"/>
    <w:rsid w:val="00724B79"/>
    <w:rsid w:val="007251EF"/>
    <w:rsid w:val="00726AC1"/>
    <w:rsid w:val="00730936"/>
    <w:rsid w:val="00731294"/>
    <w:rsid w:val="0073131D"/>
    <w:rsid w:val="0073261F"/>
    <w:rsid w:val="00733283"/>
    <w:rsid w:val="007336B0"/>
    <w:rsid w:val="00733C88"/>
    <w:rsid w:val="00733EFA"/>
    <w:rsid w:val="00736484"/>
    <w:rsid w:val="00740518"/>
    <w:rsid w:val="00740612"/>
    <w:rsid w:val="007408ED"/>
    <w:rsid w:val="00740CFE"/>
    <w:rsid w:val="0074116E"/>
    <w:rsid w:val="00741488"/>
    <w:rsid w:val="00741BB0"/>
    <w:rsid w:val="00742568"/>
    <w:rsid w:val="0074296D"/>
    <w:rsid w:val="00742FD1"/>
    <w:rsid w:val="00743B71"/>
    <w:rsid w:val="00743E91"/>
    <w:rsid w:val="007444A6"/>
    <w:rsid w:val="00744BE6"/>
    <w:rsid w:val="00745F6D"/>
    <w:rsid w:val="007465DC"/>
    <w:rsid w:val="007510F6"/>
    <w:rsid w:val="00751194"/>
    <w:rsid w:val="0075169C"/>
    <w:rsid w:val="00752AB6"/>
    <w:rsid w:val="007537D1"/>
    <w:rsid w:val="0075390E"/>
    <w:rsid w:val="00753E44"/>
    <w:rsid w:val="00754558"/>
    <w:rsid w:val="00754615"/>
    <w:rsid w:val="00754C18"/>
    <w:rsid w:val="007554E5"/>
    <w:rsid w:val="007556C9"/>
    <w:rsid w:val="0075646B"/>
    <w:rsid w:val="0075719E"/>
    <w:rsid w:val="00757614"/>
    <w:rsid w:val="00757F55"/>
    <w:rsid w:val="00760237"/>
    <w:rsid w:val="0076087F"/>
    <w:rsid w:val="007608F9"/>
    <w:rsid w:val="00761149"/>
    <w:rsid w:val="00761B10"/>
    <w:rsid w:val="00761E18"/>
    <w:rsid w:val="00761F49"/>
    <w:rsid w:val="00762EDD"/>
    <w:rsid w:val="007642D0"/>
    <w:rsid w:val="007646C5"/>
    <w:rsid w:val="00766643"/>
    <w:rsid w:val="00766D74"/>
    <w:rsid w:val="00767350"/>
    <w:rsid w:val="007674C5"/>
    <w:rsid w:val="007707C5"/>
    <w:rsid w:val="0077082F"/>
    <w:rsid w:val="00771051"/>
    <w:rsid w:val="007713E6"/>
    <w:rsid w:val="00771593"/>
    <w:rsid w:val="00771911"/>
    <w:rsid w:val="00772587"/>
    <w:rsid w:val="00772AF0"/>
    <w:rsid w:val="00773386"/>
    <w:rsid w:val="00773D55"/>
    <w:rsid w:val="0077421F"/>
    <w:rsid w:val="007752A0"/>
    <w:rsid w:val="00775F54"/>
    <w:rsid w:val="0077646A"/>
    <w:rsid w:val="007766FB"/>
    <w:rsid w:val="00776721"/>
    <w:rsid w:val="0077721C"/>
    <w:rsid w:val="00780543"/>
    <w:rsid w:val="00780D4F"/>
    <w:rsid w:val="00782BCC"/>
    <w:rsid w:val="00783A8A"/>
    <w:rsid w:val="007843CD"/>
    <w:rsid w:val="00785020"/>
    <w:rsid w:val="007851D6"/>
    <w:rsid w:val="0078585A"/>
    <w:rsid w:val="00785B55"/>
    <w:rsid w:val="00787190"/>
    <w:rsid w:val="0078782F"/>
    <w:rsid w:val="00787941"/>
    <w:rsid w:val="007901EF"/>
    <w:rsid w:val="00790A9A"/>
    <w:rsid w:val="0079105A"/>
    <w:rsid w:val="0079120F"/>
    <w:rsid w:val="007912B8"/>
    <w:rsid w:val="00791DA9"/>
    <w:rsid w:val="00792B61"/>
    <w:rsid w:val="00793E7C"/>
    <w:rsid w:val="007949D8"/>
    <w:rsid w:val="00795105"/>
    <w:rsid w:val="007963E1"/>
    <w:rsid w:val="00796D38"/>
    <w:rsid w:val="00797038"/>
    <w:rsid w:val="007A0789"/>
    <w:rsid w:val="007A0A29"/>
    <w:rsid w:val="007A0A77"/>
    <w:rsid w:val="007A0E53"/>
    <w:rsid w:val="007A10EF"/>
    <w:rsid w:val="007A12C3"/>
    <w:rsid w:val="007A31C8"/>
    <w:rsid w:val="007A394F"/>
    <w:rsid w:val="007A4209"/>
    <w:rsid w:val="007A4B01"/>
    <w:rsid w:val="007A4BBA"/>
    <w:rsid w:val="007A4D6D"/>
    <w:rsid w:val="007A52B7"/>
    <w:rsid w:val="007A5EE7"/>
    <w:rsid w:val="007A7D0D"/>
    <w:rsid w:val="007B0345"/>
    <w:rsid w:val="007B1109"/>
    <w:rsid w:val="007B1268"/>
    <w:rsid w:val="007B1BF5"/>
    <w:rsid w:val="007B1C4F"/>
    <w:rsid w:val="007B2351"/>
    <w:rsid w:val="007B2583"/>
    <w:rsid w:val="007B303A"/>
    <w:rsid w:val="007B37A2"/>
    <w:rsid w:val="007B4DFA"/>
    <w:rsid w:val="007B5405"/>
    <w:rsid w:val="007B6931"/>
    <w:rsid w:val="007C123A"/>
    <w:rsid w:val="007C18AC"/>
    <w:rsid w:val="007C1ECE"/>
    <w:rsid w:val="007C2439"/>
    <w:rsid w:val="007C2DD1"/>
    <w:rsid w:val="007C3536"/>
    <w:rsid w:val="007C4040"/>
    <w:rsid w:val="007C4264"/>
    <w:rsid w:val="007C4550"/>
    <w:rsid w:val="007C4DF4"/>
    <w:rsid w:val="007C6419"/>
    <w:rsid w:val="007C75E4"/>
    <w:rsid w:val="007C763C"/>
    <w:rsid w:val="007D0658"/>
    <w:rsid w:val="007D15BD"/>
    <w:rsid w:val="007D20A0"/>
    <w:rsid w:val="007D29A8"/>
    <w:rsid w:val="007D2A7C"/>
    <w:rsid w:val="007D35F8"/>
    <w:rsid w:val="007D3F9E"/>
    <w:rsid w:val="007D43F0"/>
    <w:rsid w:val="007D444A"/>
    <w:rsid w:val="007D47F3"/>
    <w:rsid w:val="007D5584"/>
    <w:rsid w:val="007D5F07"/>
    <w:rsid w:val="007D62BF"/>
    <w:rsid w:val="007D6407"/>
    <w:rsid w:val="007D6473"/>
    <w:rsid w:val="007D7386"/>
    <w:rsid w:val="007E0CAD"/>
    <w:rsid w:val="007E12EA"/>
    <w:rsid w:val="007E1770"/>
    <w:rsid w:val="007E2120"/>
    <w:rsid w:val="007E3773"/>
    <w:rsid w:val="007E4034"/>
    <w:rsid w:val="007E5A72"/>
    <w:rsid w:val="007F0927"/>
    <w:rsid w:val="007F1BCD"/>
    <w:rsid w:val="007F1E3C"/>
    <w:rsid w:val="007F24F0"/>
    <w:rsid w:val="007F3268"/>
    <w:rsid w:val="007F40F9"/>
    <w:rsid w:val="007F4839"/>
    <w:rsid w:val="007F527C"/>
    <w:rsid w:val="007F622A"/>
    <w:rsid w:val="007F6651"/>
    <w:rsid w:val="007F69B8"/>
    <w:rsid w:val="007F6B58"/>
    <w:rsid w:val="007F6E08"/>
    <w:rsid w:val="007F7609"/>
    <w:rsid w:val="007F7FDF"/>
    <w:rsid w:val="008009C8"/>
    <w:rsid w:val="00800AED"/>
    <w:rsid w:val="00802681"/>
    <w:rsid w:val="00802D15"/>
    <w:rsid w:val="008030C7"/>
    <w:rsid w:val="008035CA"/>
    <w:rsid w:val="008037E2"/>
    <w:rsid w:val="00803ADE"/>
    <w:rsid w:val="00803C6A"/>
    <w:rsid w:val="00806B1E"/>
    <w:rsid w:val="00807045"/>
    <w:rsid w:val="00807F54"/>
    <w:rsid w:val="0081069C"/>
    <w:rsid w:val="008108A9"/>
    <w:rsid w:val="00810C74"/>
    <w:rsid w:val="00810D35"/>
    <w:rsid w:val="0081172C"/>
    <w:rsid w:val="00812A35"/>
    <w:rsid w:val="008130C0"/>
    <w:rsid w:val="008131CF"/>
    <w:rsid w:val="00814223"/>
    <w:rsid w:val="00814B16"/>
    <w:rsid w:val="00815245"/>
    <w:rsid w:val="00816026"/>
    <w:rsid w:val="0081613F"/>
    <w:rsid w:val="0081794B"/>
    <w:rsid w:val="00820088"/>
    <w:rsid w:val="00820E26"/>
    <w:rsid w:val="00820FD6"/>
    <w:rsid w:val="00821559"/>
    <w:rsid w:val="008215AF"/>
    <w:rsid w:val="008219B1"/>
    <w:rsid w:val="00822FA2"/>
    <w:rsid w:val="008232C5"/>
    <w:rsid w:val="008244F0"/>
    <w:rsid w:val="00824837"/>
    <w:rsid w:val="00824C8A"/>
    <w:rsid w:val="00824E45"/>
    <w:rsid w:val="008260CA"/>
    <w:rsid w:val="0082642B"/>
    <w:rsid w:val="008272F4"/>
    <w:rsid w:val="0082750D"/>
    <w:rsid w:val="008309D4"/>
    <w:rsid w:val="0083110B"/>
    <w:rsid w:val="00831378"/>
    <w:rsid w:val="0083162A"/>
    <w:rsid w:val="008316CE"/>
    <w:rsid w:val="00831EFD"/>
    <w:rsid w:val="008325BD"/>
    <w:rsid w:val="0083305D"/>
    <w:rsid w:val="008333F0"/>
    <w:rsid w:val="008334D6"/>
    <w:rsid w:val="0083354E"/>
    <w:rsid w:val="00834F42"/>
    <w:rsid w:val="00835581"/>
    <w:rsid w:val="0083563F"/>
    <w:rsid w:val="008368B7"/>
    <w:rsid w:val="00836A5A"/>
    <w:rsid w:val="00836B46"/>
    <w:rsid w:val="00837793"/>
    <w:rsid w:val="00837FAC"/>
    <w:rsid w:val="00840424"/>
    <w:rsid w:val="0084159B"/>
    <w:rsid w:val="008418B8"/>
    <w:rsid w:val="008419AB"/>
    <w:rsid w:val="00841C28"/>
    <w:rsid w:val="008433B4"/>
    <w:rsid w:val="0084384E"/>
    <w:rsid w:val="008438B0"/>
    <w:rsid w:val="00843A15"/>
    <w:rsid w:val="00843C30"/>
    <w:rsid w:val="008440F8"/>
    <w:rsid w:val="008442F3"/>
    <w:rsid w:val="00844354"/>
    <w:rsid w:val="00844EF6"/>
    <w:rsid w:val="00846A81"/>
    <w:rsid w:val="00846FA0"/>
    <w:rsid w:val="0085067E"/>
    <w:rsid w:val="00850CDB"/>
    <w:rsid w:val="0085113B"/>
    <w:rsid w:val="00851672"/>
    <w:rsid w:val="00852459"/>
    <w:rsid w:val="008524E0"/>
    <w:rsid w:val="008530B0"/>
    <w:rsid w:val="008548FD"/>
    <w:rsid w:val="00855EAA"/>
    <w:rsid w:val="00856B77"/>
    <w:rsid w:val="00857494"/>
    <w:rsid w:val="00857CD2"/>
    <w:rsid w:val="00857E21"/>
    <w:rsid w:val="00860C29"/>
    <w:rsid w:val="00860D29"/>
    <w:rsid w:val="00862D51"/>
    <w:rsid w:val="008631E4"/>
    <w:rsid w:val="0086347E"/>
    <w:rsid w:val="00863C8D"/>
    <w:rsid w:val="00864096"/>
    <w:rsid w:val="00864182"/>
    <w:rsid w:val="0086454F"/>
    <w:rsid w:val="008649E0"/>
    <w:rsid w:val="00864B79"/>
    <w:rsid w:val="008650B0"/>
    <w:rsid w:val="00865946"/>
    <w:rsid w:val="008662A1"/>
    <w:rsid w:val="00866D28"/>
    <w:rsid w:val="00866DA4"/>
    <w:rsid w:val="00867489"/>
    <w:rsid w:val="0086781D"/>
    <w:rsid w:val="00867830"/>
    <w:rsid w:val="0086791C"/>
    <w:rsid w:val="00867A3E"/>
    <w:rsid w:val="00867B87"/>
    <w:rsid w:val="0087006B"/>
    <w:rsid w:val="00870FFD"/>
    <w:rsid w:val="00871256"/>
    <w:rsid w:val="00871AE0"/>
    <w:rsid w:val="0087297D"/>
    <w:rsid w:val="00872C29"/>
    <w:rsid w:val="00873B5C"/>
    <w:rsid w:val="00874B86"/>
    <w:rsid w:val="008756D3"/>
    <w:rsid w:val="00877B63"/>
    <w:rsid w:val="00880F36"/>
    <w:rsid w:val="0088188C"/>
    <w:rsid w:val="00881EE9"/>
    <w:rsid w:val="00882D0F"/>
    <w:rsid w:val="0088368F"/>
    <w:rsid w:val="00883BA6"/>
    <w:rsid w:val="00884607"/>
    <w:rsid w:val="00884BFE"/>
    <w:rsid w:val="00884C03"/>
    <w:rsid w:val="008851F2"/>
    <w:rsid w:val="00886C8E"/>
    <w:rsid w:val="0088700C"/>
    <w:rsid w:val="008879DC"/>
    <w:rsid w:val="00887C52"/>
    <w:rsid w:val="00887D6E"/>
    <w:rsid w:val="008912D3"/>
    <w:rsid w:val="008914C3"/>
    <w:rsid w:val="0089152B"/>
    <w:rsid w:val="00891B93"/>
    <w:rsid w:val="00892348"/>
    <w:rsid w:val="00893029"/>
    <w:rsid w:val="00893460"/>
    <w:rsid w:val="008941C7"/>
    <w:rsid w:val="00894DD3"/>
    <w:rsid w:val="00894E3E"/>
    <w:rsid w:val="008950BE"/>
    <w:rsid w:val="00896178"/>
    <w:rsid w:val="008963B5"/>
    <w:rsid w:val="0089675A"/>
    <w:rsid w:val="0089685D"/>
    <w:rsid w:val="00896D19"/>
    <w:rsid w:val="008973B4"/>
    <w:rsid w:val="0089768C"/>
    <w:rsid w:val="008A02E7"/>
    <w:rsid w:val="008A1817"/>
    <w:rsid w:val="008A33A7"/>
    <w:rsid w:val="008A33B6"/>
    <w:rsid w:val="008A46E2"/>
    <w:rsid w:val="008A4DA7"/>
    <w:rsid w:val="008A60D1"/>
    <w:rsid w:val="008A6330"/>
    <w:rsid w:val="008A67A4"/>
    <w:rsid w:val="008A6BD9"/>
    <w:rsid w:val="008A75B5"/>
    <w:rsid w:val="008B0988"/>
    <w:rsid w:val="008B18BE"/>
    <w:rsid w:val="008B18D8"/>
    <w:rsid w:val="008B21FE"/>
    <w:rsid w:val="008B281F"/>
    <w:rsid w:val="008B3FB2"/>
    <w:rsid w:val="008B495B"/>
    <w:rsid w:val="008B4BBF"/>
    <w:rsid w:val="008B4F48"/>
    <w:rsid w:val="008B6970"/>
    <w:rsid w:val="008B6A14"/>
    <w:rsid w:val="008C056E"/>
    <w:rsid w:val="008C07CA"/>
    <w:rsid w:val="008C3149"/>
    <w:rsid w:val="008C31FD"/>
    <w:rsid w:val="008C32E7"/>
    <w:rsid w:val="008C383E"/>
    <w:rsid w:val="008C5C7A"/>
    <w:rsid w:val="008C745A"/>
    <w:rsid w:val="008C7C2E"/>
    <w:rsid w:val="008D0C57"/>
    <w:rsid w:val="008D2A92"/>
    <w:rsid w:val="008D2B5D"/>
    <w:rsid w:val="008D34F8"/>
    <w:rsid w:val="008D361D"/>
    <w:rsid w:val="008D36E6"/>
    <w:rsid w:val="008D502E"/>
    <w:rsid w:val="008D5181"/>
    <w:rsid w:val="008D5348"/>
    <w:rsid w:val="008D5547"/>
    <w:rsid w:val="008D635D"/>
    <w:rsid w:val="008D6629"/>
    <w:rsid w:val="008D6C2F"/>
    <w:rsid w:val="008D731A"/>
    <w:rsid w:val="008D7788"/>
    <w:rsid w:val="008E0582"/>
    <w:rsid w:val="008E0663"/>
    <w:rsid w:val="008E17AA"/>
    <w:rsid w:val="008E3645"/>
    <w:rsid w:val="008E3DF5"/>
    <w:rsid w:val="008E47E2"/>
    <w:rsid w:val="008E67B4"/>
    <w:rsid w:val="008E770A"/>
    <w:rsid w:val="008F005D"/>
    <w:rsid w:val="008F1FA0"/>
    <w:rsid w:val="008F2034"/>
    <w:rsid w:val="008F2484"/>
    <w:rsid w:val="008F24D2"/>
    <w:rsid w:val="008F30EB"/>
    <w:rsid w:val="008F374A"/>
    <w:rsid w:val="008F40AF"/>
    <w:rsid w:val="008F4233"/>
    <w:rsid w:val="008F5E76"/>
    <w:rsid w:val="008F6E86"/>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1F13"/>
    <w:rsid w:val="009121F0"/>
    <w:rsid w:val="009123CF"/>
    <w:rsid w:val="00912A45"/>
    <w:rsid w:val="00912B05"/>
    <w:rsid w:val="00912DB1"/>
    <w:rsid w:val="00912E61"/>
    <w:rsid w:val="0091313E"/>
    <w:rsid w:val="00913480"/>
    <w:rsid w:val="0091423D"/>
    <w:rsid w:val="009147A4"/>
    <w:rsid w:val="00914F6F"/>
    <w:rsid w:val="009152B6"/>
    <w:rsid w:val="00916308"/>
    <w:rsid w:val="0091662A"/>
    <w:rsid w:val="00916752"/>
    <w:rsid w:val="00916B3C"/>
    <w:rsid w:val="00920C02"/>
    <w:rsid w:val="0092314B"/>
    <w:rsid w:val="0092388D"/>
    <w:rsid w:val="009242C7"/>
    <w:rsid w:val="00924657"/>
    <w:rsid w:val="00924901"/>
    <w:rsid w:val="00924B6A"/>
    <w:rsid w:val="00924DE7"/>
    <w:rsid w:val="00925F13"/>
    <w:rsid w:val="009260FE"/>
    <w:rsid w:val="00926214"/>
    <w:rsid w:val="00926BDB"/>
    <w:rsid w:val="009302AE"/>
    <w:rsid w:val="00931350"/>
    <w:rsid w:val="00932DA7"/>
    <w:rsid w:val="0093356A"/>
    <w:rsid w:val="00933DF2"/>
    <w:rsid w:val="00933E71"/>
    <w:rsid w:val="00934B9D"/>
    <w:rsid w:val="009359BE"/>
    <w:rsid w:val="0093664F"/>
    <w:rsid w:val="0093693F"/>
    <w:rsid w:val="0093736A"/>
    <w:rsid w:val="009376CF"/>
    <w:rsid w:val="0094055F"/>
    <w:rsid w:val="00940639"/>
    <w:rsid w:val="0094123B"/>
    <w:rsid w:val="009422B6"/>
    <w:rsid w:val="00942367"/>
    <w:rsid w:val="00942481"/>
    <w:rsid w:val="00942751"/>
    <w:rsid w:val="009429C1"/>
    <w:rsid w:val="00943736"/>
    <w:rsid w:val="009454FE"/>
    <w:rsid w:val="00945A1E"/>
    <w:rsid w:val="00945B8A"/>
    <w:rsid w:val="00945FB5"/>
    <w:rsid w:val="00946045"/>
    <w:rsid w:val="00946117"/>
    <w:rsid w:val="009464FF"/>
    <w:rsid w:val="00946906"/>
    <w:rsid w:val="00947D66"/>
    <w:rsid w:val="0095053E"/>
    <w:rsid w:val="00950929"/>
    <w:rsid w:val="00952587"/>
    <w:rsid w:val="00952A23"/>
    <w:rsid w:val="00953634"/>
    <w:rsid w:val="009545E3"/>
    <w:rsid w:val="0095483E"/>
    <w:rsid w:val="00954DCE"/>
    <w:rsid w:val="00955211"/>
    <w:rsid w:val="0095581C"/>
    <w:rsid w:val="00955F8A"/>
    <w:rsid w:val="009564C7"/>
    <w:rsid w:val="009565A0"/>
    <w:rsid w:val="009565AE"/>
    <w:rsid w:val="00956670"/>
    <w:rsid w:val="00956A7D"/>
    <w:rsid w:val="009577B5"/>
    <w:rsid w:val="00957B5F"/>
    <w:rsid w:val="00957EF9"/>
    <w:rsid w:val="00960258"/>
    <w:rsid w:val="00960815"/>
    <w:rsid w:val="00961B43"/>
    <w:rsid w:val="00961BCC"/>
    <w:rsid w:val="00961DAB"/>
    <w:rsid w:val="00962F8D"/>
    <w:rsid w:val="00963B5F"/>
    <w:rsid w:val="00963CDD"/>
    <w:rsid w:val="00965A9D"/>
    <w:rsid w:val="0096653A"/>
    <w:rsid w:val="00966DCD"/>
    <w:rsid w:val="00967407"/>
    <w:rsid w:val="0096754E"/>
    <w:rsid w:val="00971243"/>
    <w:rsid w:val="00971A42"/>
    <w:rsid w:val="00971E14"/>
    <w:rsid w:val="0097223B"/>
    <w:rsid w:val="00972E49"/>
    <w:rsid w:val="009730D3"/>
    <w:rsid w:val="0097465E"/>
    <w:rsid w:val="00974F11"/>
    <w:rsid w:val="00975A04"/>
    <w:rsid w:val="00975A0F"/>
    <w:rsid w:val="00975A18"/>
    <w:rsid w:val="009768F4"/>
    <w:rsid w:val="00976E34"/>
    <w:rsid w:val="009775FC"/>
    <w:rsid w:val="009803D3"/>
    <w:rsid w:val="009812A5"/>
    <w:rsid w:val="009816C7"/>
    <w:rsid w:val="0098186F"/>
    <w:rsid w:val="009819F7"/>
    <w:rsid w:val="00981A0B"/>
    <w:rsid w:val="009827D3"/>
    <w:rsid w:val="00982949"/>
    <w:rsid w:val="009846B2"/>
    <w:rsid w:val="0098481E"/>
    <w:rsid w:val="009867C6"/>
    <w:rsid w:val="00986A84"/>
    <w:rsid w:val="00986AC0"/>
    <w:rsid w:val="009874F6"/>
    <w:rsid w:val="009877B1"/>
    <w:rsid w:val="00990437"/>
    <w:rsid w:val="009906BD"/>
    <w:rsid w:val="00991160"/>
    <w:rsid w:val="00991693"/>
    <w:rsid w:val="00992759"/>
    <w:rsid w:val="00992AA0"/>
    <w:rsid w:val="009931E0"/>
    <w:rsid w:val="0099385A"/>
    <w:rsid w:val="00993E5C"/>
    <w:rsid w:val="00993F09"/>
    <w:rsid w:val="0099445A"/>
    <w:rsid w:val="009947A5"/>
    <w:rsid w:val="00995188"/>
    <w:rsid w:val="0099593C"/>
    <w:rsid w:val="00995CF0"/>
    <w:rsid w:val="00995FF5"/>
    <w:rsid w:val="00996543"/>
    <w:rsid w:val="00996BB2"/>
    <w:rsid w:val="0099711C"/>
    <w:rsid w:val="00997E90"/>
    <w:rsid w:val="009A035C"/>
    <w:rsid w:val="009A0913"/>
    <w:rsid w:val="009A2BF6"/>
    <w:rsid w:val="009A38D0"/>
    <w:rsid w:val="009A41C9"/>
    <w:rsid w:val="009A5A63"/>
    <w:rsid w:val="009A61FB"/>
    <w:rsid w:val="009A74D2"/>
    <w:rsid w:val="009A7B99"/>
    <w:rsid w:val="009A7DA5"/>
    <w:rsid w:val="009B0CF7"/>
    <w:rsid w:val="009B1211"/>
    <w:rsid w:val="009B15A9"/>
    <w:rsid w:val="009B1822"/>
    <w:rsid w:val="009B1B11"/>
    <w:rsid w:val="009B1DA4"/>
    <w:rsid w:val="009B2A9C"/>
    <w:rsid w:val="009B3420"/>
    <w:rsid w:val="009B3904"/>
    <w:rsid w:val="009B5EC6"/>
    <w:rsid w:val="009B669B"/>
    <w:rsid w:val="009B6E5A"/>
    <w:rsid w:val="009B7E48"/>
    <w:rsid w:val="009B7E7D"/>
    <w:rsid w:val="009C060B"/>
    <w:rsid w:val="009C16BB"/>
    <w:rsid w:val="009C1C04"/>
    <w:rsid w:val="009C1CB4"/>
    <w:rsid w:val="009C230D"/>
    <w:rsid w:val="009C3612"/>
    <w:rsid w:val="009C3845"/>
    <w:rsid w:val="009C3B23"/>
    <w:rsid w:val="009C3E1B"/>
    <w:rsid w:val="009C4716"/>
    <w:rsid w:val="009C4869"/>
    <w:rsid w:val="009C49A8"/>
    <w:rsid w:val="009C6D69"/>
    <w:rsid w:val="009C7881"/>
    <w:rsid w:val="009C78F0"/>
    <w:rsid w:val="009D02C9"/>
    <w:rsid w:val="009D03E0"/>
    <w:rsid w:val="009D0987"/>
    <w:rsid w:val="009D11C2"/>
    <w:rsid w:val="009D1410"/>
    <w:rsid w:val="009D309F"/>
    <w:rsid w:val="009D4019"/>
    <w:rsid w:val="009D41DA"/>
    <w:rsid w:val="009D528E"/>
    <w:rsid w:val="009D7961"/>
    <w:rsid w:val="009D7C2E"/>
    <w:rsid w:val="009E1809"/>
    <w:rsid w:val="009E1921"/>
    <w:rsid w:val="009E1FBA"/>
    <w:rsid w:val="009E25FA"/>
    <w:rsid w:val="009E2681"/>
    <w:rsid w:val="009E361D"/>
    <w:rsid w:val="009E611F"/>
    <w:rsid w:val="009E6276"/>
    <w:rsid w:val="009E69BE"/>
    <w:rsid w:val="009E6C1F"/>
    <w:rsid w:val="009E711D"/>
    <w:rsid w:val="009E75F5"/>
    <w:rsid w:val="009E7B81"/>
    <w:rsid w:val="009E7F52"/>
    <w:rsid w:val="009F02F9"/>
    <w:rsid w:val="009F306C"/>
    <w:rsid w:val="009F3987"/>
    <w:rsid w:val="009F3A09"/>
    <w:rsid w:val="009F3E05"/>
    <w:rsid w:val="009F3F21"/>
    <w:rsid w:val="009F3FA3"/>
    <w:rsid w:val="009F40C1"/>
    <w:rsid w:val="009F52B9"/>
    <w:rsid w:val="009F55FA"/>
    <w:rsid w:val="009F5923"/>
    <w:rsid w:val="009F6F2E"/>
    <w:rsid w:val="009F72A2"/>
    <w:rsid w:val="00A00139"/>
    <w:rsid w:val="00A024DE"/>
    <w:rsid w:val="00A02628"/>
    <w:rsid w:val="00A04B39"/>
    <w:rsid w:val="00A04BB0"/>
    <w:rsid w:val="00A04E41"/>
    <w:rsid w:val="00A05106"/>
    <w:rsid w:val="00A0568C"/>
    <w:rsid w:val="00A065BD"/>
    <w:rsid w:val="00A06C2E"/>
    <w:rsid w:val="00A07586"/>
    <w:rsid w:val="00A100AB"/>
    <w:rsid w:val="00A10759"/>
    <w:rsid w:val="00A10A76"/>
    <w:rsid w:val="00A1144F"/>
    <w:rsid w:val="00A11BA4"/>
    <w:rsid w:val="00A1294F"/>
    <w:rsid w:val="00A12D5C"/>
    <w:rsid w:val="00A130C1"/>
    <w:rsid w:val="00A131BA"/>
    <w:rsid w:val="00A13F92"/>
    <w:rsid w:val="00A14696"/>
    <w:rsid w:val="00A15F2B"/>
    <w:rsid w:val="00A165AF"/>
    <w:rsid w:val="00A20312"/>
    <w:rsid w:val="00A2064C"/>
    <w:rsid w:val="00A21E85"/>
    <w:rsid w:val="00A220EF"/>
    <w:rsid w:val="00A23115"/>
    <w:rsid w:val="00A24BD4"/>
    <w:rsid w:val="00A24C5A"/>
    <w:rsid w:val="00A2590D"/>
    <w:rsid w:val="00A260A1"/>
    <w:rsid w:val="00A26842"/>
    <w:rsid w:val="00A2695E"/>
    <w:rsid w:val="00A273DC"/>
    <w:rsid w:val="00A2767E"/>
    <w:rsid w:val="00A27887"/>
    <w:rsid w:val="00A27BAD"/>
    <w:rsid w:val="00A31A57"/>
    <w:rsid w:val="00A323A6"/>
    <w:rsid w:val="00A327B7"/>
    <w:rsid w:val="00A32921"/>
    <w:rsid w:val="00A32BF7"/>
    <w:rsid w:val="00A32CF8"/>
    <w:rsid w:val="00A32EFD"/>
    <w:rsid w:val="00A331A1"/>
    <w:rsid w:val="00A33451"/>
    <w:rsid w:val="00A3378C"/>
    <w:rsid w:val="00A337F4"/>
    <w:rsid w:val="00A33B82"/>
    <w:rsid w:val="00A3448A"/>
    <w:rsid w:val="00A3572D"/>
    <w:rsid w:val="00A36745"/>
    <w:rsid w:val="00A374CF"/>
    <w:rsid w:val="00A417CF"/>
    <w:rsid w:val="00A4227F"/>
    <w:rsid w:val="00A422EA"/>
    <w:rsid w:val="00A431C1"/>
    <w:rsid w:val="00A43A3B"/>
    <w:rsid w:val="00A443DE"/>
    <w:rsid w:val="00A45EF9"/>
    <w:rsid w:val="00A46F67"/>
    <w:rsid w:val="00A47362"/>
    <w:rsid w:val="00A500CC"/>
    <w:rsid w:val="00A5121C"/>
    <w:rsid w:val="00A520B2"/>
    <w:rsid w:val="00A524CF"/>
    <w:rsid w:val="00A52749"/>
    <w:rsid w:val="00A52E84"/>
    <w:rsid w:val="00A53479"/>
    <w:rsid w:val="00A53FEE"/>
    <w:rsid w:val="00A55609"/>
    <w:rsid w:val="00A55888"/>
    <w:rsid w:val="00A55FE6"/>
    <w:rsid w:val="00A561AD"/>
    <w:rsid w:val="00A579A7"/>
    <w:rsid w:val="00A57D8C"/>
    <w:rsid w:val="00A6031D"/>
    <w:rsid w:val="00A61CD6"/>
    <w:rsid w:val="00A62003"/>
    <w:rsid w:val="00A627BE"/>
    <w:rsid w:val="00A63503"/>
    <w:rsid w:val="00A646C9"/>
    <w:rsid w:val="00A64CCE"/>
    <w:rsid w:val="00A658B5"/>
    <w:rsid w:val="00A66968"/>
    <w:rsid w:val="00A67382"/>
    <w:rsid w:val="00A67D68"/>
    <w:rsid w:val="00A70198"/>
    <w:rsid w:val="00A70912"/>
    <w:rsid w:val="00A70F0B"/>
    <w:rsid w:val="00A713D0"/>
    <w:rsid w:val="00A72D81"/>
    <w:rsid w:val="00A72DBE"/>
    <w:rsid w:val="00A72DC8"/>
    <w:rsid w:val="00A731ED"/>
    <w:rsid w:val="00A74B0E"/>
    <w:rsid w:val="00A75415"/>
    <w:rsid w:val="00A76018"/>
    <w:rsid w:val="00A80B1B"/>
    <w:rsid w:val="00A80E2C"/>
    <w:rsid w:val="00A81695"/>
    <w:rsid w:val="00A81E25"/>
    <w:rsid w:val="00A82336"/>
    <w:rsid w:val="00A84380"/>
    <w:rsid w:val="00A849FA"/>
    <w:rsid w:val="00A86454"/>
    <w:rsid w:val="00A86DFB"/>
    <w:rsid w:val="00A8724C"/>
    <w:rsid w:val="00A8748F"/>
    <w:rsid w:val="00A87F22"/>
    <w:rsid w:val="00A90759"/>
    <w:rsid w:val="00A90D91"/>
    <w:rsid w:val="00A91337"/>
    <w:rsid w:val="00A92436"/>
    <w:rsid w:val="00A931B3"/>
    <w:rsid w:val="00A93AFC"/>
    <w:rsid w:val="00A93E47"/>
    <w:rsid w:val="00A941A6"/>
    <w:rsid w:val="00A9455C"/>
    <w:rsid w:val="00A94896"/>
    <w:rsid w:val="00A94A81"/>
    <w:rsid w:val="00A94E12"/>
    <w:rsid w:val="00A9563A"/>
    <w:rsid w:val="00A95C7F"/>
    <w:rsid w:val="00A97ECF"/>
    <w:rsid w:val="00AA0098"/>
    <w:rsid w:val="00AA1C51"/>
    <w:rsid w:val="00AA3226"/>
    <w:rsid w:val="00AA3E3D"/>
    <w:rsid w:val="00AA43B8"/>
    <w:rsid w:val="00AA4ADD"/>
    <w:rsid w:val="00AA5BA7"/>
    <w:rsid w:val="00AA5F45"/>
    <w:rsid w:val="00AA6256"/>
    <w:rsid w:val="00AA6402"/>
    <w:rsid w:val="00AA6836"/>
    <w:rsid w:val="00AA6A97"/>
    <w:rsid w:val="00AB0437"/>
    <w:rsid w:val="00AB091A"/>
    <w:rsid w:val="00AB11D2"/>
    <w:rsid w:val="00AB1A1D"/>
    <w:rsid w:val="00AB2054"/>
    <w:rsid w:val="00AB2560"/>
    <w:rsid w:val="00AB2E4B"/>
    <w:rsid w:val="00AB3952"/>
    <w:rsid w:val="00AB4370"/>
    <w:rsid w:val="00AB4A43"/>
    <w:rsid w:val="00AB542E"/>
    <w:rsid w:val="00AB589E"/>
    <w:rsid w:val="00AB76E1"/>
    <w:rsid w:val="00AB7C1C"/>
    <w:rsid w:val="00AC042F"/>
    <w:rsid w:val="00AC07C8"/>
    <w:rsid w:val="00AC09FB"/>
    <w:rsid w:val="00AC1573"/>
    <w:rsid w:val="00AC17AB"/>
    <w:rsid w:val="00AC2F1D"/>
    <w:rsid w:val="00AC37B1"/>
    <w:rsid w:val="00AC37D7"/>
    <w:rsid w:val="00AC461A"/>
    <w:rsid w:val="00AC4DDB"/>
    <w:rsid w:val="00AC645D"/>
    <w:rsid w:val="00AC66A4"/>
    <w:rsid w:val="00AC66FB"/>
    <w:rsid w:val="00AC6824"/>
    <w:rsid w:val="00AC693C"/>
    <w:rsid w:val="00AC73D2"/>
    <w:rsid w:val="00AC7817"/>
    <w:rsid w:val="00AD0A9C"/>
    <w:rsid w:val="00AD10CC"/>
    <w:rsid w:val="00AD1103"/>
    <w:rsid w:val="00AD1E50"/>
    <w:rsid w:val="00AD24DE"/>
    <w:rsid w:val="00AD254C"/>
    <w:rsid w:val="00AD261C"/>
    <w:rsid w:val="00AD2DC4"/>
    <w:rsid w:val="00AD3D57"/>
    <w:rsid w:val="00AD40D4"/>
    <w:rsid w:val="00AD5C4D"/>
    <w:rsid w:val="00AD785E"/>
    <w:rsid w:val="00AE09A6"/>
    <w:rsid w:val="00AE0DCE"/>
    <w:rsid w:val="00AE13E2"/>
    <w:rsid w:val="00AE288C"/>
    <w:rsid w:val="00AE29BC"/>
    <w:rsid w:val="00AE38BC"/>
    <w:rsid w:val="00AE3956"/>
    <w:rsid w:val="00AE3962"/>
    <w:rsid w:val="00AE43C3"/>
    <w:rsid w:val="00AE4446"/>
    <w:rsid w:val="00AE53B9"/>
    <w:rsid w:val="00AE56AF"/>
    <w:rsid w:val="00AE691F"/>
    <w:rsid w:val="00AE6C20"/>
    <w:rsid w:val="00AE73FC"/>
    <w:rsid w:val="00AE7A6F"/>
    <w:rsid w:val="00AF0470"/>
    <w:rsid w:val="00AF064B"/>
    <w:rsid w:val="00AF1B27"/>
    <w:rsid w:val="00AF1E4C"/>
    <w:rsid w:val="00AF1FFD"/>
    <w:rsid w:val="00AF3059"/>
    <w:rsid w:val="00AF42FB"/>
    <w:rsid w:val="00AF442A"/>
    <w:rsid w:val="00AF446B"/>
    <w:rsid w:val="00AF479A"/>
    <w:rsid w:val="00AF5452"/>
    <w:rsid w:val="00AF54EF"/>
    <w:rsid w:val="00AF5E98"/>
    <w:rsid w:val="00AF6702"/>
    <w:rsid w:val="00AF6E46"/>
    <w:rsid w:val="00AF7127"/>
    <w:rsid w:val="00AF7967"/>
    <w:rsid w:val="00B000BB"/>
    <w:rsid w:val="00B008C7"/>
    <w:rsid w:val="00B01039"/>
    <w:rsid w:val="00B01ECE"/>
    <w:rsid w:val="00B02DC4"/>
    <w:rsid w:val="00B02E75"/>
    <w:rsid w:val="00B03848"/>
    <w:rsid w:val="00B0386D"/>
    <w:rsid w:val="00B0536E"/>
    <w:rsid w:val="00B05DB6"/>
    <w:rsid w:val="00B05F9A"/>
    <w:rsid w:val="00B0610F"/>
    <w:rsid w:val="00B065E8"/>
    <w:rsid w:val="00B06A49"/>
    <w:rsid w:val="00B07121"/>
    <w:rsid w:val="00B0717C"/>
    <w:rsid w:val="00B07729"/>
    <w:rsid w:val="00B10D60"/>
    <w:rsid w:val="00B10F1C"/>
    <w:rsid w:val="00B1103B"/>
    <w:rsid w:val="00B11412"/>
    <w:rsid w:val="00B11FC3"/>
    <w:rsid w:val="00B12363"/>
    <w:rsid w:val="00B12373"/>
    <w:rsid w:val="00B12493"/>
    <w:rsid w:val="00B1273E"/>
    <w:rsid w:val="00B12F84"/>
    <w:rsid w:val="00B13C93"/>
    <w:rsid w:val="00B13F8B"/>
    <w:rsid w:val="00B1415D"/>
    <w:rsid w:val="00B1519F"/>
    <w:rsid w:val="00B1581D"/>
    <w:rsid w:val="00B15B15"/>
    <w:rsid w:val="00B16E4F"/>
    <w:rsid w:val="00B17043"/>
    <w:rsid w:val="00B17725"/>
    <w:rsid w:val="00B17B0D"/>
    <w:rsid w:val="00B20D5E"/>
    <w:rsid w:val="00B219E8"/>
    <w:rsid w:val="00B228B7"/>
    <w:rsid w:val="00B2370B"/>
    <w:rsid w:val="00B26C1D"/>
    <w:rsid w:val="00B26FB7"/>
    <w:rsid w:val="00B30349"/>
    <w:rsid w:val="00B31F74"/>
    <w:rsid w:val="00B3288D"/>
    <w:rsid w:val="00B33579"/>
    <w:rsid w:val="00B3447E"/>
    <w:rsid w:val="00B35AB4"/>
    <w:rsid w:val="00B363B6"/>
    <w:rsid w:val="00B36C36"/>
    <w:rsid w:val="00B378F3"/>
    <w:rsid w:val="00B37C7E"/>
    <w:rsid w:val="00B40096"/>
    <w:rsid w:val="00B402AB"/>
    <w:rsid w:val="00B40899"/>
    <w:rsid w:val="00B408B2"/>
    <w:rsid w:val="00B40DAD"/>
    <w:rsid w:val="00B40EE4"/>
    <w:rsid w:val="00B413BE"/>
    <w:rsid w:val="00B41B82"/>
    <w:rsid w:val="00B43AF1"/>
    <w:rsid w:val="00B448D1"/>
    <w:rsid w:val="00B44BF6"/>
    <w:rsid w:val="00B44F16"/>
    <w:rsid w:val="00B451C6"/>
    <w:rsid w:val="00B4569F"/>
    <w:rsid w:val="00B45C47"/>
    <w:rsid w:val="00B4666B"/>
    <w:rsid w:val="00B4698F"/>
    <w:rsid w:val="00B46E06"/>
    <w:rsid w:val="00B47850"/>
    <w:rsid w:val="00B47B3C"/>
    <w:rsid w:val="00B5089A"/>
    <w:rsid w:val="00B51127"/>
    <w:rsid w:val="00B51DDA"/>
    <w:rsid w:val="00B5225F"/>
    <w:rsid w:val="00B52F9B"/>
    <w:rsid w:val="00B531C7"/>
    <w:rsid w:val="00B532D3"/>
    <w:rsid w:val="00B53757"/>
    <w:rsid w:val="00B537D2"/>
    <w:rsid w:val="00B55082"/>
    <w:rsid w:val="00B55FC9"/>
    <w:rsid w:val="00B575A2"/>
    <w:rsid w:val="00B57A1F"/>
    <w:rsid w:val="00B57C14"/>
    <w:rsid w:val="00B60C34"/>
    <w:rsid w:val="00B613F1"/>
    <w:rsid w:val="00B61517"/>
    <w:rsid w:val="00B61C65"/>
    <w:rsid w:val="00B62108"/>
    <w:rsid w:val="00B62703"/>
    <w:rsid w:val="00B62BE7"/>
    <w:rsid w:val="00B652A9"/>
    <w:rsid w:val="00B654F0"/>
    <w:rsid w:val="00B65F64"/>
    <w:rsid w:val="00B663A8"/>
    <w:rsid w:val="00B6697B"/>
    <w:rsid w:val="00B671A5"/>
    <w:rsid w:val="00B6770E"/>
    <w:rsid w:val="00B67C2D"/>
    <w:rsid w:val="00B7022A"/>
    <w:rsid w:val="00B70972"/>
    <w:rsid w:val="00B70D9E"/>
    <w:rsid w:val="00B71993"/>
    <w:rsid w:val="00B73010"/>
    <w:rsid w:val="00B73288"/>
    <w:rsid w:val="00B74139"/>
    <w:rsid w:val="00B75C4E"/>
    <w:rsid w:val="00B76198"/>
    <w:rsid w:val="00B76208"/>
    <w:rsid w:val="00B80A4D"/>
    <w:rsid w:val="00B80AA7"/>
    <w:rsid w:val="00B82EA0"/>
    <w:rsid w:val="00B83B3E"/>
    <w:rsid w:val="00B844E5"/>
    <w:rsid w:val="00B8456C"/>
    <w:rsid w:val="00B84799"/>
    <w:rsid w:val="00B84890"/>
    <w:rsid w:val="00B853DB"/>
    <w:rsid w:val="00B856A9"/>
    <w:rsid w:val="00B86E18"/>
    <w:rsid w:val="00B90011"/>
    <w:rsid w:val="00B906B6"/>
    <w:rsid w:val="00B91837"/>
    <w:rsid w:val="00B91C29"/>
    <w:rsid w:val="00B925A6"/>
    <w:rsid w:val="00B927BA"/>
    <w:rsid w:val="00B92A59"/>
    <w:rsid w:val="00B94117"/>
    <w:rsid w:val="00B94C75"/>
    <w:rsid w:val="00B950F4"/>
    <w:rsid w:val="00B95ECA"/>
    <w:rsid w:val="00B9655C"/>
    <w:rsid w:val="00B96813"/>
    <w:rsid w:val="00B96A98"/>
    <w:rsid w:val="00BA0A86"/>
    <w:rsid w:val="00BA0B0A"/>
    <w:rsid w:val="00BA0DE1"/>
    <w:rsid w:val="00BA10F1"/>
    <w:rsid w:val="00BA1E1D"/>
    <w:rsid w:val="00BA2425"/>
    <w:rsid w:val="00BA2B5A"/>
    <w:rsid w:val="00BA2DC0"/>
    <w:rsid w:val="00BA47A6"/>
    <w:rsid w:val="00BA5374"/>
    <w:rsid w:val="00BA5C40"/>
    <w:rsid w:val="00BA5CF5"/>
    <w:rsid w:val="00BA6D7F"/>
    <w:rsid w:val="00BA7E0C"/>
    <w:rsid w:val="00BB1B6C"/>
    <w:rsid w:val="00BB26DA"/>
    <w:rsid w:val="00BB274A"/>
    <w:rsid w:val="00BB2FAB"/>
    <w:rsid w:val="00BB32D9"/>
    <w:rsid w:val="00BB58B8"/>
    <w:rsid w:val="00BB5908"/>
    <w:rsid w:val="00BB650D"/>
    <w:rsid w:val="00BB65D4"/>
    <w:rsid w:val="00BB6845"/>
    <w:rsid w:val="00BC0BF1"/>
    <w:rsid w:val="00BC0D76"/>
    <w:rsid w:val="00BC0F3C"/>
    <w:rsid w:val="00BC10C2"/>
    <w:rsid w:val="00BC11A0"/>
    <w:rsid w:val="00BC2045"/>
    <w:rsid w:val="00BC30E6"/>
    <w:rsid w:val="00BC3E7D"/>
    <w:rsid w:val="00BC3EC8"/>
    <w:rsid w:val="00BC4118"/>
    <w:rsid w:val="00BC49D0"/>
    <w:rsid w:val="00BC4BE6"/>
    <w:rsid w:val="00BC5884"/>
    <w:rsid w:val="00BC6CCC"/>
    <w:rsid w:val="00BC6CDC"/>
    <w:rsid w:val="00BC7090"/>
    <w:rsid w:val="00BC74C8"/>
    <w:rsid w:val="00BC7500"/>
    <w:rsid w:val="00BC7D23"/>
    <w:rsid w:val="00BD10AF"/>
    <w:rsid w:val="00BD1288"/>
    <w:rsid w:val="00BD2D9A"/>
    <w:rsid w:val="00BD4158"/>
    <w:rsid w:val="00BD43CF"/>
    <w:rsid w:val="00BD57A7"/>
    <w:rsid w:val="00BD6532"/>
    <w:rsid w:val="00BD6ED0"/>
    <w:rsid w:val="00BD7A1B"/>
    <w:rsid w:val="00BE049E"/>
    <w:rsid w:val="00BE17DD"/>
    <w:rsid w:val="00BE1AD6"/>
    <w:rsid w:val="00BE3E50"/>
    <w:rsid w:val="00BE42C6"/>
    <w:rsid w:val="00BE500D"/>
    <w:rsid w:val="00BE5601"/>
    <w:rsid w:val="00BE6B5C"/>
    <w:rsid w:val="00BE6E9C"/>
    <w:rsid w:val="00BE755D"/>
    <w:rsid w:val="00BF014D"/>
    <w:rsid w:val="00BF078F"/>
    <w:rsid w:val="00BF0A27"/>
    <w:rsid w:val="00BF136E"/>
    <w:rsid w:val="00BF39FC"/>
    <w:rsid w:val="00BF3C6B"/>
    <w:rsid w:val="00BF3D25"/>
    <w:rsid w:val="00BF4AE9"/>
    <w:rsid w:val="00BF5D43"/>
    <w:rsid w:val="00BF643A"/>
    <w:rsid w:val="00BF7506"/>
    <w:rsid w:val="00C011D7"/>
    <w:rsid w:val="00C01379"/>
    <w:rsid w:val="00C0139C"/>
    <w:rsid w:val="00C01664"/>
    <w:rsid w:val="00C0273A"/>
    <w:rsid w:val="00C02E50"/>
    <w:rsid w:val="00C03680"/>
    <w:rsid w:val="00C038FA"/>
    <w:rsid w:val="00C03D57"/>
    <w:rsid w:val="00C04D2E"/>
    <w:rsid w:val="00C04EDD"/>
    <w:rsid w:val="00C05D9B"/>
    <w:rsid w:val="00C068C6"/>
    <w:rsid w:val="00C0790E"/>
    <w:rsid w:val="00C10F9A"/>
    <w:rsid w:val="00C11464"/>
    <w:rsid w:val="00C11740"/>
    <w:rsid w:val="00C12124"/>
    <w:rsid w:val="00C12457"/>
    <w:rsid w:val="00C12589"/>
    <w:rsid w:val="00C13374"/>
    <w:rsid w:val="00C13D7C"/>
    <w:rsid w:val="00C13FEA"/>
    <w:rsid w:val="00C146D5"/>
    <w:rsid w:val="00C1608E"/>
    <w:rsid w:val="00C160BA"/>
    <w:rsid w:val="00C1640B"/>
    <w:rsid w:val="00C16621"/>
    <w:rsid w:val="00C16CDA"/>
    <w:rsid w:val="00C2067F"/>
    <w:rsid w:val="00C2081C"/>
    <w:rsid w:val="00C217D9"/>
    <w:rsid w:val="00C2182F"/>
    <w:rsid w:val="00C21844"/>
    <w:rsid w:val="00C223B8"/>
    <w:rsid w:val="00C225F2"/>
    <w:rsid w:val="00C2304A"/>
    <w:rsid w:val="00C230D3"/>
    <w:rsid w:val="00C23726"/>
    <w:rsid w:val="00C237BB"/>
    <w:rsid w:val="00C2414D"/>
    <w:rsid w:val="00C26A8A"/>
    <w:rsid w:val="00C27241"/>
    <w:rsid w:val="00C2790C"/>
    <w:rsid w:val="00C27AC6"/>
    <w:rsid w:val="00C27CBD"/>
    <w:rsid w:val="00C30592"/>
    <w:rsid w:val="00C32C42"/>
    <w:rsid w:val="00C33AE4"/>
    <w:rsid w:val="00C33AEF"/>
    <w:rsid w:val="00C33F17"/>
    <w:rsid w:val="00C34A41"/>
    <w:rsid w:val="00C351EA"/>
    <w:rsid w:val="00C36CF9"/>
    <w:rsid w:val="00C36E15"/>
    <w:rsid w:val="00C370E6"/>
    <w:rsid w:val="00C372BE"/>
    <w:rsid w:val="00C40180"/>
    <w:rsid w:val="00C403E1"/>
    <w:rsid w:val="00C40710"/>
    <w:rsid w:val="00C4085E"/>
    <w:rsid w:val="00C412D1"/>
    <w:rsid w:val="00C41AC3"/>
    <w:rsid w:val="00C41E8F"/>
    <w:rsid w:val="00C4399E"/>
    <w:rsid w:val="00C43D43"/>
    <w:rsid w:val="00C44137"/>
    <w:rsid w:val="00C4456F"/>
    <w:rsid w:val="00C45113"/>
    <w:rsid w:val="00C454A2"/>
    <w:rsid w:val="00C459F6"/>
    <w:rsid w:val="00C464CA"/>
    <w:rsid w:val="00C4688D"/>
    <w:rsid w:val="00C46994"/>
    <w:rsid w:val="00C46F89"/>
    <w:rsid w:val="00C47691"/>
    <w:rsid w:val="00C4797E"/>
    <w:rsid w:val="00C47BE7"/>
    <w:rsid w:val="00C47E2D"/>
    <w:rsid w:val="00C5020F"/>
    <w:rsid w:val="00C51B96"/>
    <w:rsid w:val="00C52096"/>
    <w:rsid w:val="00C52231"/>
    <w:rsid w:val="00C52805"/>
    <w:rsid w:val="00C54180"/>
    <w:rsid w:val="00C55763"/>
    <w:rsid w:val="00C56350"/>
    <w:rsid w:val="00C56453"/>
    <w:rsid w:val="00C56B2B"/>
    <w:rsid w:val="00C56C47"/>
    <w:rsid w:val="00C56E22"/>
    <w:rsid w:val="00C56F09"/>
    <w:rsid w:val="00C57C77"/>
    <w:rsid w:val="00C60116"/>
    <w:rsid w:val="00C6097E"/>
    <w:rsid w:val="00C61800"/>
    <w:rsid w:val="00C622E0"/>
    <w:rsid w:val="00C624B4"/>
    <w:rsid w:val="00C627DB"/>
    <w:rsid w:val="00C63410"/>
    <w:rsid w:val="00C63529"/>
    <w:rsid w:val="00C645AA"/>
    <w:rsid w:val="00C64E5A"/>
    <w:rsid w:val="00C64E87"/>
    <w:rsid w:val="00C65102"/>
    <w:rsid w:val="00C66161"/>
    <w:rsid w:val="00C66D78"/>
    <w:rsid w:val="00C679B7"/>
    <w:rsid w:val="00C67AA6"/>
    <w:rsid w:val="00C67ACF"/>
    <w:rsid w:val="00C70626"/>
    <w:rsid w:val="00C71032"/>
    <w:rsid w:val="00C71274"/>
    <w:rsid w:val="00C72EB3"/>
    <w:rsid w:val="00C73308"/>
    <w:rsid w:val="00C73625"/>
    <w:rsid w:val="00C738C6"/>
    <w:rsid w:val="00C73BDB"/>
    <w:rsid w:val="00C74BAC"/>
    <w:rsid w:val="00C74F93"/>
    <w:rsid w:val="00C75C57"/>
    <w:rsid w:val="00C76312"/>
    <w:rsid w:val="00C76B3C"/>
    <w:rsid w:val="00C77C23"/>
    <w:rsid w:val="00C8044E"/>
    <w:rsid w:val="00C80A36"/>
    <w:rsid w:val="00C82478"/>
    <w:rsid w:val="00C82EB9"/>
    <w:rsid w:val="00C84257"/>
    <w:rsid w:val="00C84925"/>
    <w:rsid w:val="00C85640"/>
    <w:rsid w:val="00C8707D"/>
    <w:rsid w:val="00C8768C"/>
    <w:rsid w:val="00C90647"/>
    <w:rsid w:val="00C90B5F"/>
    <w:rsid w:val="00C919CA"/>
    <w:rsid w:val="00C91C8B"/>
    <w:rsid w:val="00C92077"/>
    <w:rsid w:val="00C93311"/>
    <w:rsid w:val="00C94051"/>
    <w:rsid w:val="00C94255"/>
    <w:rsid w:val="00C947F0"/>
    <w:rsid w:val="00C94B8E"/>
    <w:rsid w:val="00C95294"/>
    <w:rsid w:val="00C955E2"/>
    <w:rsid w:val="00C9610F"/>
    <w:rsid w:val="00C96B9F"/>
    <w:rsid w:val="00C975F7"/>
    <w:rsid w:val="00C97946"/>
    <w:rsid w:val="00C97A9B"/>
    <w:rsid w:val="00CA0452"/>
    <w:rsid w:val="00CA0DEB"/>
    <w:rsid w:val="00CA115C"/>
    <w:rsid w:val="00CA25B8"/>
    <w:rsid w:val="00CA2CF6"/>
    <w:rsid w:val="00CA3B76"/>
    <w:rsid w:val="00CA430A"/>
    <w:rsid w:val="00CA47EF"/>
    <w:rsid w:val="00CA4C85"/>
    <w:rsid w:val="00CA62AE"/>
    <w:rsid w:val="00CA720D"/>
    <w:rsid w:val="00CA7470"/>
    <w:rsid w:val="00CA7606"/>
    <w:rsid w:val="00CA775C"/>
    <w:rsid w:val="00CA78F0"/>
    <w:rsid w:val="00CB101F"/>
    <w:rsid w:val="00CB1777"/>
    <w:rsid w:val="00CB198D"/>
    <w:rsid w:val="00CB19FF"/>
    <w:rsid w:val="00CB2ED0"/>
    <w:rsid w:val="00CB38D9"/>
    <w:rsid w:val="00CB4D5E"/>
    <w:rsid w:val="00CB589A"/>
    <w:rsid w:val="00CB5942"/>
    <w:rsid w:val="00CB5DF9"/>
    <w:rsid w:val="00CB67BE"/>
    <w:rsid w:val="00CB729A"/>
    <w:rsid w:val="00CB7507"/>
    <w:rsid w:val="00CB78F5"/>
    <w:rsid w:val="00CC0115"/>
    <w:rsid w:val="00CC0894"/>
    <w:rsid w:val="00CC1DB4"/>
    <w:rsid w:val="00CC1FED"/>
    <w:rsid w:val="00CC2261"/>
    <w:rsid w:val="00CC2428"/>
    <w:rsid w:val="00CC3C8F"/>
    <w:rsid w:val="00CC48EE"/>
    <w:rsid w:val="00CC5743"/>
    <w:rsid w:val="00CC57BF"/>
    <w:rsid w:val="00CC730C"/>
    <w:rsid w:val="00CD0FD6"/>
    <w:rsid w:val="00CD126E"/>
    <w:rsid w:val="00CD1E2A"/>
    <w:rsid w:val="00CD25FD"/>
    <w:rsid w:val="00CD4F3C"/>
    <w:rsid w:val="00CD512A"/>
    <w:rsid w:val="00CD525C"/>
    <w:rsid w:val="00CD5DBA"/>
    <w:rsid w:val="00CD5E1B"/>
    <w:rsid w:val="00CD7FC5"/>
    <w:rsid w:val="00CE01AB"/>
    <w:rsid w:val="00CE07F1"/>
    <w:rsid w:val="00CE0FB6"/>
    <w:rsid w:val="00CE27BE"/>
    <w:rsid w:val="00CE4F48"/>
    <w:rsid w:val="00CE4F7D"/>
    <w:rsid w:val="00CE6B0E"/>
    <w:rsid w:val="00CE717B"/>
    <w:rsid w:val="00CE7D84"/>
    <w:rsid w:val="00CF2F64"/>
    <w:rsid w:val="00CF3540"/>
    <w:rsid w:val="00CF3E2A"/>
    <w:rsid w:val="00CF41B1"/>
    <w:rsid w:val="00CF4ECD"/>
    <w:rsid w:val="00CF5721"/>
    <w:rsid w:val="00CF5858"/>
    <w:rsid w:val="00CF5BC8"/>
    <w:rsid w:val="00CF6FB3"/>
    <w:rsid w:val="00CF709D"/>
    <w:rsid w:val="00CF7AB7"/>
    <w:rsid w:val="00CF7CDB"/>
    <w:rsid w:val="00CF7EA2"/>
    <w:rsid w:val="00D00E1B"/>
    <w:rsid w:val="00D02B92"/>
    <w:rsid w:val="00D0339E"/>
    <w:rsid w:val="00D04920"/>
    <w:rsid w:val="00D04E61"/>
    <w:rsid w:val="00D070C8"/>
    <w:rsid w:val="00D076D6"/>
    <w:rsid w:val="00D11D5B"/>
    <w:rsid w:val="00D12122"/>
    <w:rsid w:val="00D125CF"/>
    <w:rsid w:val="00D12640"/>
    <w:rsid w:val="00D127E3"/>
    <w:rsid w:val="00D12BFA"/>
    <w:rsid w:val="00D147E0"/>
    <w:rsid w:val="00D14A02"/>
    <w:rsid w:val="00D15932"/>
    <w:rsid w:val="00D16186"/>
    <w:rsid w:val="00D20264"/>
    <w:rsid w:val="00D20938"/>
    <w:rsid w:val="00D20A9B"/>
    <w:rsid w:val="00D211C1"/>
    <w:rsid w:val="00D22D9F"/>
    <w:rsid w:val="00D23A6C"/>
    <w:rsid w:val="00D23B6F"/>
    <w:rsid w:val="00D23E69"/>
    <w:rsid w:val="00D24840"/>
    <w:rsid w:val="00D24CDE"/>
    <w:rsid w:val="00D256C8"/>
    <w:rsid w:val="00D259EB"/>
    <w:rsid w:val="00D25FCB"/>
    <w:rsid w:val="00D26E31"/>
    <w:rsid w:val="00D3021E"/>
    <w:rsid w:val="00D31077"/>
    <w:rsid w:val="00D3138F"/>
    <w:rsid w:val="00D31501"/>
    <w:rsid w:val="00D31ECB"/>
    <w:rsid w:val="00D328CE"/>
    <w:rsid w:val="00D3322C"/>
    <w:rsid w:val="00D333EF"/>
    <w:rsid w:val="00D33424"/>
    <w:rsid w:val="00D34055"/>
    <w:rsid w:val="00D344E4"/>
    <w:rsid w:val="00D346D4"/>
    <w:rsid w:val="00D35779"/>
    <w:rsid w:val="00D36ED6"/>
    <w:rsid w:val="00D36EE1"/>
    <w:rsid w:val="00D37788"/>
    <w:rsid w:val="00D40BB4"/>
    <w:rsid w:val="00D40C7F"/>
    <w:rsid w:val="00D40F42"/>
    <w:rsid w:val="00D419DA"/>
    <w:rsid w:val="00D41B0F"/>
    <w:rsid w:val="00D41DCF"/>
    <w:rsid w:val="00D43083"/>
    <w:rsid w:val="00D432FC"/>
    <w:rsid w:val="00D43573"/>
    <w:rsid w:val="00D43B6E"/>
    <w:rsid w:val="00D446E0"/>
    <w:rsid w:val="00D460F0"/>
    <w:rsid w:val="00D46F00"/>
    <w:rsid w:val="00D47D6B"/>
    <w:rsid w:val="00D47FA8"/>
    <w:rsid w:val="00D510FB"/>
    <w:rsid w:val="00D514EF"/>
    <w:rsid w:val="00D51896"/>
    <w:rsid w:val="00D5269D"/>
    <w:rsid w:val="00D52A3C"/>
    <w:rsid w:val="00D52B3E"/>
    <w:rsid w:val="00D52E85"/>
    <w:rsid w:val="00D52E9F"/>
    <w:rsid w:val="00D531AE"/>
    <w:rsid w:val="00D53814"/>
    <w:rsid w:val="00D54CB7"/>
    <w:rsid w:val="00D552E4"/>
    <w:rsid w:val="00D5548B"/>
    <w:rsid w:val="00D55A21"/>
    <w:rsid w:val="00D56954"/>
    <w:rsid w:val="00D56A19"/>
    <w:rsid w:val="00D56D5F"/>
    <w:rsid w:val="00D573BD"/>
    <w:rsid w:val="00D606F9"/>
    <w:rsid w:val="00D6112F"/>
    <w:rsid w:val="00D61AC7"/>
    <w:rsid w:val="00D6241A"/>
    <w:rsid w:val="00D62525"/>
    <w:rsid w:val="00D62E95"/>
    <w:rsid w:val="00D644D1"/>
    <w:rsid w:val="00D6622A"/>
    <w:rsid w:val="00D6799F"/>
    <w:rsid w:val="00D67C6E"/>
    <w:rsid w:val="00D700D7"/>
    <w:rsid w:val="00D7011B"/>
    <w:rsid w:val="00D703B3"/>
    <w:rsid w:val="00D70EB8"/>
    <w:rsid w:val="00D71291"/>
    <w:rsid w:val="00D719E1"/>
    <w:rsid w:val="00D727FB"/>
    <w:rsid w:val="00D72D96"/>
    <w:rsid w:val="00D72FAF"/>
    <w:rsid w:val="00D734EF"/>
    <w:rsid w:val="00D737CF"/>
    <w:rsid w:val="00D73D96"/>
    <w:rsid w:val="00D73EDC"/>
    <w:rsid w:val="00D74407"/>
    <w:rsid w:val="00D76F4F"/>
    <w:rsid w:val="00D80144"/>
    <w:rsid w:val="00D80530"/>
    <w:rsid w:val="00D82A38"/>
    <w:rsid w:val="00D82B49"/>
    <w:rsid w:val="00D83629"/>
    <w:rsid w:val="00D83942"/>
    <w:rsid w:val="00D83B22"/>
    <w:rsid w:val="00D83B68"/>
    <w:rsid w:val="00D843A4"/>
    <w:rsid w:val="00D849EE"/>
    <w:rsid w:val="00D84D05"/>
    <w:rsid w:val="00D84EE2"/>
    <w:rsid w:val="00D86454"/>
    <w:rsid w:val="00D86A62"/>
    <w:rsid w:val="00D86AF8"/>
    <w:rsid w:val="00D872C1"/>
    <w:rsid w:val="00D90829"/>
    <w:rsid w:val="00D90923"/>
    <w:rsid w:val="00D90A63"/>
    <w:rsid w:val="00D917B6"/>
    <w:rsid w:val="00D9270D"/>
    <w:rsid w:val="00D9293C"/>
    <w:rsid w:val="00D92FE2"/>
    <w:rsid w:val="00D93629"/>
    <w:rsid w:val="00D94294"/>
    <w:rsid w:val="00D94358"/>
    <w:rsid w:val="00D94E63"/>
    <w:rsid w:val="00D954A9"/>
    <w:rsid w:val="00D96590"/>
    <w:rsid w:val="00D96AC6"/>
    <w:rsid w:val="00D972FF"/>
    <w:rsid w:val="00D97509"/>
    <w:rsid w:val="00DA08D0"/>
    <w:rsid w:val="00DA16C1"/>
    <w:rsid w:val="00DA298B"/>
    <w:rsid w:val="00DA3420"/>
    <w:rsid w:val="00DA46D4"/>
    <w:rsid w:val="00DA5530"/>
    <w:rsid w:val="00DA6284"/>
    <w:rsid w:val="00DA658E"/>
    <w:rsid w:val="00DA6B16"/>
    <w:rsid w:val="00DA77F2"/>
    <w:rsid w:val="00DA7B84"/>
    <w:rsid w:val="00DA7BEB"/>
    <w:rsid w:val="00DB037B"/>
    <w:rsid w:val="00DB0637"/>
    <w:rsid w:val="00DB1B72"/>
    <w:rsid w:val="00DB1D09"/>
    <w:rsid w:val="00DB2C61"/>
    <w:rsid w:val="00DB45F5"/>
    <w:rsid w:val="00DB4950"/>
    <w:rsid w:val="00DB513E"/>
    <w:rsid w:val="00DB5F88"/>
    <w:rsid w:val="00DB6583"/>
    <w:rsid w:val="00DB65D7"/>
    <w:rsid w:val="00DB66D4"/>
    <w:rsid w:val="00DB7005"/>
    <w:rsid w:val="00DB7446"/>
    <w:rsid w:val="00DC12E5"/>
    <w:rsid w:val="00DC4598"/>
    <w:rsid w:val="00DC5DAC"/>
    <w:rsid w:val="00DC6827"/>
    <w:rsid w:val="00DC71B7"/>
    <w:rsid w:val="00DC770F"/>
    <w:rsid w:val="00DD0501"/>
    <w:rsid w:val="00DD0739"/>
    <w:rsid w:val="00DD17C4"/>
    <w:rsid w:val="00DD2A49"/>
    <w:rsid w:val="00DD2E56"/>
    <w:rsid w:val="00DD3CF2"/>
    <w:rsid w:val="00DD552A"/>
    <w:rsid w:val="00DD6820"/>
    <w:rsid w:val="00DD6B48"/>
    <w:rsid w:val="00DD72B6"/>
    <w:rsid w:val="00DE0FFC"/>
    <w:rsid w:val="00DE14C4"/>
    <w:rsid w:val="00DE194E"/>
    <w:rsid w:val="00DE1957"/>
    <w:rsid w:val="00DE2AA3"/>
    <w:rsid w:val="00DE2F45"/>
    <w:rsid w:val="00DE385D"/>
    <w:rsid w:val="00DE3886"/>
    <w:rsid w:val="00DE4418"/>
    <w:rsid w:val="00DE5034"/>
    <w:rsid w:val="00DE5211"/>
    <w:rsid w:val="00DE543F"/>
    <w:rsid w:val="00DE544E"/>
    <w:rsid w:val="00DE5463"/>
    <w:rsid w:val="00DE56AC"/>
    <w:rsid w:val="00DE587E"/>
    <w:rsid w:val="00DE63C9"/>
    <w:rsid w:val="00DE67E6"/>
    <w:rsid w:val="00DF0A1B"/>
    <w:rsid w:val="00DF22C6"/>
    <w:rsid w:val="00DF44F4"/>
    <w:rsid w:val="00DF4B98"/>
    <w:rsid w:val="00DF4D3E"/>
    <w:rsid w:val="00DF582C"/>
    <w:rsid w:val="00DF5957"/>
    <w:rsid w:val="00DF5D53"/>
    <w:rsid w:val="00DF5DEB"/>
    <w:rsid w:val="00DF62D7"/>
    <w:rsid w:val="00DF6D00"/>
    <w:rsid w:val="00DF6F13"/>
    <w:rsid w:val="00DF7F3C"/>
    <w:rsid w:val="00E01E23"/>
    <w:rsid w:val="00E02AF6"/>
    <w:rsid w:val="00E02DCA"/>
    <w:rsid w:val="00E02EF7"/>
    <w:rsid w:val="00E02F7A"/>
    <w:rsid w:val="00E0369F"/>
    <w:rsid w:val="00E03C7F"/>
    <w:rsid w:val="00E03D05"/>
    <w:rsid w:val="00E03FAD"/>
    <w:rsid w:val="00E04AB0"/>
    <w:rsid w:val="00E052A7"/>
    <w:rsid w:val="00E056DE"/>
    <w:rsid w:val="00E05A76"/>
    <w:rsid w:val="00E0674F"/>
    <w:rsid w:val="00E06C77"/>
    <w:rsid w:val="00E0775B"/>
    <w:rsid w:val="00E077A8"/>
    <w:rsid w:val="00E07A73"/>
    <w:rsid w:val="00E07EB4"/>
    <w:rsid w:val="00E1122D"/>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9D9"/>
    <w:rsid w:val="00E20B60"/>
    <w:rsid w:val="00E20CE9"/>
    <w:rsid w:val="00E20F4D"/>
    <w:rsid w:val="00E210B8"/>
    <w:rsid w:val="00E2137A"/>
    <w:rsid w:val="00E223E2"/>
    <w:rsid w:val="00E225AF"/>
    <w:rsid w:val="00E22735"/>
    <w:rsid w:val="00E22944"/>
    <w:rsid w:val="00E23528"/>
    <w:rsid w:val="00E23A39"/>
    <w:rsid w:val="00E25553"/>
    <w:rsid w:val="00E25641"/>
    <w:rsid w:val="00E25984"/>
    <w:rsid w:val="00E26469"/>
    <w:rsid w:val="00E26C72"/>
    <w:rsid w:val="00E27A6C"/>
    <w:rsid w:val="00E30CA2"/>
    <w:rsid w:val="00E314DB"/>
    <w:rsid w:val="00E32173"/>
    <w:rsid w:val="00E32440"/>
    <w:rsid w:val="00E32A25"/>
    <w:rsid w:val="00E33A00"/>
    <w:rsid w:val="00E33B2F"/>
    <w:rsid w:val="00E3474E"/>
    <w:rsid w:val="00E34837"/>
    <w:rsid w:val="00E359F7"/>
    <w:rsid w:val="00E35D55"/>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AC1"/>
    <w:rsid w:val="00E51BA5"/>
    <w:rsid w:val="00E526BA"/>
    <w:rsid w:val="00E53B34"/>
    <w:rsid w:val="00E5548F"/>
    <w:rsid w:val="00E557D6"/>
    <w:rsid w:val="00E55F28"/>
    <w:rsid w:val="00E57C46"/>
    <w:rsid w:val="00E60948"/>
    <w:rsid w:val="00E61287"/>
    <w:rsid w:val="00E62E7B"/>
    <w:rsid w:val="00E63117"/>
    <w:rsid w:val="00E634B9"/>
    <w:rsid w:val="00E63E70"/>
    <w:rsid w:val="00E63F13"/>
    <w:rsid w:val="00E6495E"/>
    <w:rsid w:val="00E6503C"/>
    <w:rsid w:val="00E65906"/>
    <w:rsid w:val="00E65AC2"/>
    <w:rsid w:val="00E666E4"/>
    <w:rsid w:val="00E66A90"/>
    <w:rsid w:val="00E67212"/>
    <w:rsid w:val="00E7175A"/>
    <w:rsid w:val="00E71B23"/>
    <w:rsid w:val="00E71EB5"/>
    <w:rsid w:val="00E72E0D"/>
    <w:rsid w:val="00E72F2B"/>
    <w:rsid w:val="00E74350"/>
    <w:rsid w:val="00E74B4E"/>
    <w:rsid w:val="00E755CB"/>
    <w:rsid w:val="00E75896"/>
    <w:rsid w:val="00E7590C"/>
    <w:rsid w:val="00E75AA0"/>
    <w:rsid w:val="00E76A87"/>
    <w:rsid w:val="00E77BE9"/>
    <w:rsid w:val="00E80209"/>
    <w:rsid w:val="00E80BC4"/>
    <w:rsid w:val="00E80CF5"/>
    <w:rsid w:val="00E815B1"/>
    <w:rsid w:val="00E81D4E"/>
    <w:rsid w:val="00E820A8"/>
    <w:rsid w:val="00E822FF"/>
    <w:rsid w:val="00E82DB3"/>
    <w:rsid w:val="00E84AFA"/>
    <w:rsid w:val="00E84D46"/>
    <w:rsid w:val="00E87082"/>
    <w:rsid w:val="00E87133"/>
    <w:rsid w:val="00E879F6"/>
    <w:rsid w:val="00E90BB7"/>
    <w:rsid w:val="00E91635"/>
    <w:rsid w:val="00E91D10"/>
    <w:rsid w:val="00E9222B"/>
    <w:rsid w:val="00E92347"/>
    <w:rsid w:val="00E92B5B"/>
    <w:rsid w:val="00E936AA"/>
    <w:rsid w:val="00E9376A"/>
    <w:rsid w:val="00E9421E"/>
    <w:rsid w:val="00E94938"/>
    <w:rsid w:val="00E9501B"/>
    <w:rsid w:val="00E952DC"/>
    <w:rsid w:val="00E95AC4"/>
    <w:rsid w:val="00E95C19"/>
    <w:rsid w:val="00E977CF"/>
    <w:rsid w:val="00E97B23"/>
    <w:rsid w:val="00EA128A"/>
    <w:rsid w:val="00EA12FF"/>
    <w:rsid w:val="00EA16FC"/>
    <w:rsid w:val="00EA1E40"/>
    <w:rsid w:val="00EA304E"/>
    <w:rsid w:val="00EA315A"/>
    <w:rsid w:val="00EA34DC"/>
    <w:rsid w:val="00EA3525"/>
    <w:rsid w:val="00EA45B5"/>
    <w:rsid w:val="00EA50A9"/>
    <w:rsid w:val="00EA52E8"/>
    <w:rsid w:val="00EA63C0"/>
    <w:rsid w:val="00EA708B"/>
    <w:rsid w:val="00EA72BB"/>
    <w:rsid w:val="00EB08EF"/>
    <w:rsid w:val="00EB23D5"/>
    <w:rsid w:val="00EB257C"/>
    <w:rsid w:val="00EB29C4"/>
    <w:rsid w:val="00EB559E"/>
    <w:rsid w:val="00EB6A03"/>
    <w:rsid w:val="00EB74D5"/>
    <w:rsid w:val="00EB76EE"/>
    <w:rsid w:val="00EC078D"/>
    <w:rsid w:val="00EC1554"/>
    <w:rsid w:val="00EC24A9"/>
    <w:rsid w:val="00EC27B9"/>
    <w:rsid w:val="00EC3054"/>
    <w:rsid w:val="00EC34D7"/>
    <w:rsid w:val="00EC3990"/>
    <w:rsid w:val="00EC3C4E"/>
    <w:rsid w:val="00EC4395"/>
    <w:rsid w:val="00EC686A"/>
    <w:rsid w:val="00EC6BEA"/>
    <w:rsid w:val="00EC6D1F"/>
    <w:rsid w:val="00EC7614"/>
    <w:rsid w:val="00EC7FB7"/>
    <w:rsid w:val="00ED0404"/>
    <w:rsid w:val="00ED0B02"/>
    <w:rsid w:val="00ED0CCE"/>
    <w:rsid w:val="00ED3A18"/>
    <w:rsid w:val="00ED3C23"/>
    <w:rsid w:val="00ED3D26"/>
    <w:rsid w:val="00ED62B4"/>
    <w:rsid w:val="00ED6802"/>
    <w:rsid w:val="00ED7057"/>
    <w:rsid w:val="00ED78E0"/>
    <w:rsid w:val="00ED7EEE"/>
    <w:rsid w:val="00EE0CF4"/>
    <w:rsid w:val="00EE33FC"/>
    <w:rsid w:val="00EE34D2"/>
    <w:rsid w:val="00EE3B9C"/>
    <w:rsid w:val="00EE3DF6"/>
    <w:rsid w:val="00EE429F"/>
    <w:rsid w:val="00EE47EF"/>
    <w:rsid w:val="00EE4ED5"/>
    <w:rsid w:val="00EE59A7"/>
    <w:rsid w:val="00EE5AB1"/>
    <w:rsid w:val="00EE6E7D"/>
    <w:rsid w:val="00EE71A1"/>
    <w:rsid w:val="00EE7918"/>
    <w:rsid w:val="00EF04FA"/>
    <w:rsid w:val="00EF2699"/>
    <w:rsid w:val="00EF387E"/>
    <w:rsid w:val="00EF7647"/>
    <w:rsid w:val="00EF7848"/>
    <w:rsid w:val="00EF7865"/>
    <w:rsid w:val="00F02596"/>
    <w:rsid w:val="00F028B7"/>
    <w:rsid w:val="00F036E9"/>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2C2"/>
    <w:rsid w:val="00F12630"/>
    <w:rsid w:val="00F13C5B"/>
    <w:rsid w:val="00F15644"/>
    <w:rsid w:val="00F15797"/>
    <w:rsid w:val="00F15841"/>
    <w:rsid w:val="00F15E0F"/>
    <w:rsid w:val="00F17284"/>
    <w:rsid w:val="00F1733E"/>
    <w:rsid w:val="00F1791F"/>
    <w:rsid w:val="00F205CE"/>
    <w:rsid w:val="00F20ABB"/>
    <w:rsid w:val="00F21312"/>
    <w:rsid w:val="00F214BC"/>
    <w:rsid w:val="00F21C66"/>
    <w:rsid w:val="00F226E7"/>
    <w:rsid w:val="00F2273B"/>
    <w:rsid w:val="00F22946"/>
    <w:rsid w:val="00F22D6B"/>
    <w:rsid w:val="00F2482C"/>
    <w:rsid w:val="00F24B41"/>
    <w:rsid w:val="00F24E32"/>
    <w:rsid w:val="00F25954"/>
    <w:rsid w:val="00F25D09"/>
    <w:rsid w:val="00F269D2"/>
    <w:rsid w:val="00F26FE2"/>
    <w:rsid w:val="00F277B7"/>
    <w:rsid w:val="00F27D6F"/>
    <w:rsid w:val="00F27F3D"/>
    <w:rsid w:val="00F3014E"/>
    <w:rsid w:val="00F30D22"/>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32AE"/>
    <w:rsid w:val="00F45A62"/>
    <w:rsid w:val="00F46315"/>
    <w:rsid w:val="00F466C0"/>
    <w:rsid w:val="00F46CFD"/>
    <w:rsid w:val="00F46E3E"/>
    <w:rsid w:val="00F46EA7"/>
    <w:rsid w:val="00F47487"/>
    <w:rsid w:val="00F4779E"/>
    <w:rsid w:val="00F47CD9"/>
    <w:rsid w:val="00F47F96"/>
    <w:rsid w:val="00F5018F"/>
    <w:rsid w:val="00F5035A"/>
    <w:rsid w:val="00F50954"/>
    <w:rsid w:val="00F50B97"/>
    <w:rsid w:val="00F51129"/>
    <w:rsid w:val="00F5314E"/>
    <w:rsid w:val="00F53337"/>
    <w:rsid w:val="00F53D6C"/>
    <w:rsid w:val="00F53F68"/>
    <w:rsid w:val="00F54505"/>
    <w:rsid w:val="00F54CF2"/>
    <w:rsid w:val="00F55449"/>
    <w:rsid w:val="00F55FDF"/>
    <w:rsid w:val="00F572D6"/>
    <w:rsid w:val="00F5767D"/>
    <w:rsid w:val="00F576D2"/>
    <w:rsid w:val="00F578D0"/>
    <w:rsid w:val="00F57FF0"/>
    <w:rsid w:val="00F6007A"/>
    <w:rsid w:val="00F60629"/>
    <w:rsid w:val="00F61305"/>
    <w:rsid w:val="00F61C05"/>
    <w:rsid w:val="00F61D8F"/>
    <w:rsid w:val="00F62378"/>
    <w:rsid w:val="00F623A9"/>
    <w:rsid w:val="00F627D0"/>
    <w:rsid w:val="00F62B17"/>
    <w:rsid w:val="00F64B92"/>
    <w:rsid w:val="00F65136"/>
    <w:rsid w:val="00F66E9B"/>
    <w:rsid w:val="00F70B8D"/>
    <w:rsid w:val="00F726B3"/>
    <w:rsid w:val="00F72CA4"/>
    <w:rsid w:val="00F739AF"/>
    <w:rsid w:val="00F73DCC"/>
    <w:rsid w:val="00F74DE7"/>
    <w:rsid w:val="00F7721B"/>
    <w:rsid w:val="00F806DC"/>
    <w:rsid w:val="00F8099C"/>
    <w:rsid w:val="00F824FE"/>
    <w:rsid w:val="00F8252E"/>
    <w:rsid w:val="00F8473D"/>
    <w:rsid w:val="00F84D5C"/>
    <w:rsid w:val="00F858CB"/>
    <w:rsid w:val="00F87019"/>
    <w:rsid w:val="00F91E8E"/>
    <w:rsid w:val="00F923E3"/>
    <w:rsid w:val="00F923E9"/>
    <w:rsid w:val="00F92A52"/>
    <w:rsid w:val="00F94757"/>
    <w:rsid w:val="00F95041"/>
    <w:rsid w:val="00F9595E"/>
    <w:rsid w:val="00F96950"/>
    <w:rsid w:val="00F97E10"/>
    <w:rsid w:val="00FA0787"/>
    <w:rsid w:val="00FA0B57"/>
    <w:rsid w:val="00FA17D2"/>
    <w:rsid w:val="00FA21BC"/>
    <w:rsid w:val="00FA2F59"/>
    <w:rsid w:val="00FA3227"/>
    <w:rsid w:val="00FA3886"/>
    <w:rsid w:val="00FA3A74"/>
    <w:rsid w:val="00FA3FE0"/>
    <w:rsid w:val="00FA5212"/>
    <w:rsid w:val="00FA74B8"/>
    <w:rsid w:val="00FA7A2F"/>
    <w:rsid w:val="00FA7CA5"/>
    <w:rsid w:val="00FB02B7"/>
    <w:rsid w:val="00FB052E"/>
    <w:rsid w:val="00FB086D"/>
    <w:rsid w:val="00FB0943"/>
    <w:rsid w:val="00FB0C0A"/>
    <w:rsid w:val="00FB0CF5"/>
    <w:rsid w:val="00FB0E29"/>
    <w:rsid w:val="00FB1F10"/>
    <w:rsid w:val="00FB28F6"/>
    <w:rsid w:val="00FB2C02"/>
    <w:rsid w:val="00FB371C"/>
    <w:rsid w:val="00FB39B4"/>
    <w:rsid w:val="00FB3F07"/>
    <w:rsid w:val="00FB4AF4"/>
    <w:rsid w:val="00FB54AF"/>
    <w:rsid w:val="00FB5C44"/>
    <w:rsid w:val="00FB61C8"/>
    <w:rsid w:val="00FB70DE"/>
    <w:rsid w:val="00FB70E1"/>
    <w:rsid w:val="00FB72E5"/>
    <w:rsid w:val="00FB7798"/>
    <w:rsid w:val="00FC07C6"/>
    <w:rsid w:val="00FC20E5"/>
    <w:rsid w:val="00FC244D"/>
    <w:rsid w:val="00FC2E16"/>
    <w:rsid w:val="00FC34A3"/>
    <w:rsid w:val="00FC3849"/>
    <w:rsid w:val="00FC3CAB"/>
    <w:rsid w:val="00FC4873"/>
    <w:rsid w:val="00FC7751"/>
    <w:rsid w:val="00FC78B4"/>
    <w:rsid w:val="00FC79DA"/>
    <w:rsid w:val="00FC79FF"/>
    <w:rsid w:val="00FD0A27"/>
    <w:rsid w:val="00FD0BA8"/>
    <w:rsid w:val="00FD0F48"/>
    <w:rsid w:val="00FD12B7"/>
    <w:rsid w:val="00FD153E"/>
    <w:rsid w:val="00FD1899"/>
    <w:rsid w:val="00FD2199"/>
    <w:rsid w:val="00FD26A3"/>
    <w:rsid w:val="00FD296F"/>
    <w:rsid w:val="00FD2BAE"/>
    <w:rsid w:val="00FD2C66"/>
    <w:rsid w:val="00FD3325"/>
    <w:rsid w:val="00FD37F0"/>
    <w:rsid w:val="00FD3999"/>
    <w:rsid w:val="00FD5639"/>
    <w:rsid w:val="00FD6366"/>
    <w:rsid w:val="00FD64FC"/>
    <w:rsid w:val="00FD6A42"/>
    <w:rsid w:val="00FD719D"/>
    <w:rsid w:val="00FD725D"/>
    <w:rsid w:val="00FD7D93"/>
    <w:rsid w:val="00FD7EC1"/>
    <w:rsid w:val="00FE0126"/>
    <w:rsid w:val="00FE1431"/>
    <w:rsid w:val="00FE1A54"/>
    <w:rsid w:val="00FE1DC9"/>
    <w:rsid w:val="00FE1F17"/>
    <w:rsid w:val="00FE2156"/>
    <w:rsid w:val="00FE25DE"/>
    <w:rsid w:val="00FE2BFA"/>
    <w:rsid w:val="00FE2EFC"/>
    <w:rsid w:val="00FE31F1"/>
    <w:rsid w:val="00FE4B5D"/>
    <w:rsid w:val="00FE5312"/>
    <w:rsid w:val="00FE5828"/>
    <w:rsid w:val="00FE6DD4"/>
    <w:rsid w:val="00FE6E6E"/>
    <w:rsid w:val="00FE7E78"/>
    <w:rsid w:val="00FF0281"/>
    <w:rsid w:val="00FF0E70"/>
    <w:rsid w:val="00FF1FDB"/>
    <w:rsid w:val="00FF44F8"/>
    <w:rsid w:val="00FF4609"/>
    <w:rsid w:val="00FF4900"/>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15:docId w15:val="{1833267B-1111-4FE1-B7FF-5A689130E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B5071"/>
    <w:pPr>
      <w:spacing w:before="120" w:after="120"/>
    </w:pPr>
    <w:rPr>
      <w:rFonts w:eastAsia="Times New Roman"/>
      <w:color w:val="000000" w:themeColor="text1"/>
      <w:sz w:val="24"/>
      <w:szCs w:val="24"/>
    </w:rPr>
  </w:style>
  <w:style w:type="paragraph" w:styleId="Heading1">
    <w:name w:val="heading 1"/>
    <w:next w:val="BodyText"/>
    <w:link w:val="Heading1Char"/>
    <w:qFormat/>
    <w:rsid w:val="006B5071"/>
    <w:pPr>
      <w:keepNext/>
      <w:pageBreakBefore/>
      <w:numPr>
        <w:numId w:val="71"/>
      </w:numPr>
      <w:tabs>
        <w:tab w:val="left" w:pos="720"/>
      </w:tabs>
      <w:autoSpaceDE w:val="0"/>
      <w:autoSpaceDN w:val="0"/>
      <w:adjustRightInd w:val="0"/>
      <w:spacing w:after="120"/>
      <w:ind w:left="720" w:hanging="720"/>
      <w:outlineLvl w:val="0"/>
    </w:pPr>
    <w:rPr>
      <w:rFonts w:ascii="Arial" w:eastAsia="Times New Roman" w:hAnsi="Arial" w:cs="Arial"/>
      <w:b/>
      <w:bCs/>
      <w:color w:val="000000" w:themeColor="text1"/>
      <w:kern w:val="32"/>
      <w:sz w:val="36"/>
      <w:szCs w:val="32"/>
    </w:rPr>
  </w:style>
  <w:style w:type="paragraph" w:styleId="Heading2">
    <w:name w:val="heading 2"/>
    <w:basedOn w:val="Heading1"/>
    <w:next w:val="BodyText"/>
    <w:link w:val="Heading2Char"/>
    <w:qFormat/>
    <w:rsid w:val="006B5071"/>
    <w:pPr>
      <w:pageBreakBefore w:val="0"/>
      <w:numPr>
        <w:ilvl w:val="1"/>
      </w:numPr>
      <w:tabs>
        <w:tab w:val="clear" w:pos="720"/>
        <w:tab w:val="left" w:pos="907"/>
      </w:tabs>
      <w:spacing w:before="120"/>
      <w:ind w:left="907" w:hanging="907"/>
      <w:outlineLvl w:val="1"/>
    </w:pPr>
    <w:rPr>
      <w:iCs/>
      <w:sz w:val="32"/>
      <w:szCs w:val="28"/>
    </w:rPr>
  </w:style>
  <w:style w:type="paragraph" w:styleId="Heading3">
    <w:name w:val="heading 3"/>
    <w:basedOn w:val="Heading2"/>
    <w:next w:val="BodyText"/>
    <w:link w:val="Heading3Char"/>
    <w:qFormat/>
    <w:rsid w:val="006B5071"/>
    <w:pPr>
      <w:numPr>
        <w:ilvl w:val="2"/>
      </w:numPr>
      <w:tabs>
        <w:tab w:val="clear" w:pos="907"/>
        <w:tab w:val="left" w:pos="1080"/>
      </w:tabs>
      <w:ind w:left="1080" w:hanging="1080"/>
      <w:outlineLvl w:val="2"/>
    </w:pPr>
    <w:rPr>
      <w:bCs w:val="0"/>
      <w:iCs w:val="0"/>
      <w:sz w:val="28"/>
      <w:szCs w:val="26"/>
    </w:rPr>
  </w:style>
  <w:style w:type="paragraph" w:styleId="Heading4">
    <w:name w:val="heading 4"/>
    <w:basedOn w:val="Heading3"/>
    <w:next w:val="BodyText"/>
    <w:link w:val="Heading4Char"/>
    <w:qFormat/>
    <w:rsid w:val="006B5071"/>
    <w:pPr>
      <w:numPr>
        <w:ilvl w:val="3"/>
      </w:numPr>
      <w:ind w:left="1080" w:hanging="1080"/>
      <w:outlineLvl w:val="3"/>
    </w:pPr>
    <w:rPr>
      <w:sz w:val="24"/>
      <w:szCs w:val="28"/>
    </w:rPr>
  </w:style>
  <w:style w:type="paragraph" w:styleId="Heading5">
    <w:name w:val="heading 5"/>
    <w:basedOn w:val="Heading4"/>
    <w:next w:val="BodyText"/>
    <w:link w:val="Heading5Char"/>
    <w:qFormat/>
    <w:rsid w:val="006B5071"/>
    <w:pPr>
      <w:numPr>
        <w:ilvl w:val="4"/>
      </w:numPr>
      <w:ind w:left="1080" w:hanging="1080"/>
      <w:outlineLvl w:val="4"/>
    </w:pPr>
    <w:rPr>
      <w:bCs/>
      <w:iCs/>
      <w:szCs w:val="26"/>
    </w:rPr>
  </w:style>
  <w:style w:type="paragraph" w:styleId="Heading6">
    <w:name w:val="heading 6"/>
    <w:basedOn w:val="Heading5"/>
    <w:next w:val="BodyText"/>
    <w:qFormat/>
    <w:rsid w:val="006B5071"/>
    <w:pPr>
      <w:numPr>
        <w:ilvl w:val="5"/>
      </w:numPr>
      <w:ind w:left="1080" w:hanging="1080"/>
      <w:outlineLvl w:val="5"/>
    </w:pPr>
    <w:rPr>
      <w:bCs w:val="0"/>
      <w:szCs w:val="22"/>
    </w:rPr>
  </w:style>
  <w:style w:type="paragraph" w:styleId="Heading7">
    <w:name w:val="heading 7"/>
    <w:basedOn w:val="Heading6"/>
    <w:next w:val="BodyText"/>
    <w:qFormat/>
    <w:rsid w:val="006B5071"/>
    <w:pPr>
      <w:numPr>
        <w:ilvl w:val="6"/>
      </w:numPr>
      <w:ind w:left="1080"/>
      <w:outlineLvl w:val="6"/>
    </w:pPr>
    <w:rPr>
      <w:szCs w:val="24"/>
    </w:rPr>
  </w:style>
  <w:style w:type="paragraph" w:styleId="Heading8">
    <w:name w:val="heading 8"/>
    <w:basedOn w:val="Heading7"/>
    <w:next w:val="BodyText"/>
    <w:qFormat/>
    <w:rsid w:val="006B5071"/>
    <w:pPr>
      <w:numPr>
        <w:ilvl w:val="7"/>
      </w:numPr>
      <w:ind w:left="1080" w:hanging="1080"/>
      <w:outlineLvl w:val="7"/>
    </w:pPr>
    <w:rPr>
      <w:iCs w:val="0"/>
    </w:rPr>
  </w:style>
  <w:style w:type="paragraph" w:styleId="Heading9">
    <w:name w:val="heading 9"/>
    <w:basedOn w:val="Heading8"/>
    <w:next w:val="BodyText"/>
    <w:qFormat/>
    <w:rsid w:val="006B5071"/>
    <w:pPr>
      <w:numPr>
        <w:ilvl w:val="8"/>
      </w:numPr>
      <w:ind w:left="1080" w:hanging="108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561AD"/>
    <w:rPr>
      <w:rFonts w:ascii="Arial" w:eastAsia="Times New Roman" w:hAnsi="Arial" w:cs="Arial"/>
      <w:b/>
      <w:bCs/>
      <w:color w:val="000000" w:themeColor="text1"/>
      <w:kern w:val="32"/>
      <w:sz w:val="36"/>
      <w:szCs w:val="32"/>
    </w:rPr>
  </w:style>
  <w:style w:type="character" w:customStyle="1" w:styleId="Heading2Char">
    <w:name w:val="Heading 2 Char"/>
    <w:link w:val="Heading2"/>
    <w:rsid w:val="007A7D0D"/>
    <w:rPr>
      <w:rFonts w:ascii="Arial" w:eastAsia="Times New Roman" w:hAnsi="Arial" w:cs="Arial"/>
      <w:b/>
      <w:bCs/>
      <w:iCs/>
      <w:color w:val="000000" w:themeColor="text1"/>
      <w:kern w:val="32"/>
      <w:sz w:val="32"/>
      <w:szCs w:val="28"/>
    </w:rPr>
  </w:style>
  <w:style w:type="character" w:customStyle="1" w:styleId="Heading3Char">
    <w:name w:val="Heading 3 Char"/>
    <w:link w:val="Heading3"/>
    <w:rsid w:val="00254FE8"/>
    <w:rPr>
      <w:rFonts w:ascii="Arial" w:eastAsia="Times New Roman" w:hAnsi="Arial" w:cs="Arial"/>
      <w:b/>
      <w:color w:val="000000" w:themeColor="text1"/>
      <w:kern w:val="32"/>
      <w:sz w:val="28"/>
      <w:szCs w:val="26"/>
    </w:rPr>
  </w:style>
  <w:style w:type="character" w:customStyle="1" w:styleId="Heading4Char">
    <w:name w:val="Heading 4 Char"/>
    <w:link w:val="Heading4"/>
    <w:rsid w:val="00EE33FC"/>
    <w:rPr>
      <w:rFonts w:ascii="Arial" w:eastAsia="Times New Roman" w:hAnsi="Arial" w:cs="Arial"/>
      <w:b/>
      <w:color w:val="000000" w:themeColor="text1"/>
      <w:kern w:val="32"/>
      <w:sz w:val="24"/>
      <w:szCs w:val="28"/>
    </w:rPr>
  </w:style>
  <w:style w:type="character" w:customStyle="1" w:styleId="Heading5Char">
    <w:name w:val="Heading 5 Char"/>
    <w:link w:val="Heading5"/>
    <w:rsid w:val="00105811"/>
    <w:rPr>
      <w:rFonts w:ascii="Arial" w:eastAsia="Times New Roman" w:hAnsi="Arial" w:cs="Arial"/>
      <w:b/>
      <w:bCs/>
      <w:iCs/>
      <w:color w:val="000000" w:themeColor="text1"/>
      <w:kern w:val="32"/>
      <w:sz w:val="24"/>
      <w:szCs w:val="26"/>
    </w:rPr>
  </w:style>
  <w:style w:type="paragraph" w:customStyle="1" w:styleId="Normal1">
    <w:name w:val="Normal 1"/>
    <w:basedOn w:val="Heading1"/>
    <w:autoRedefine/>
    <w:rsid w:val="00B62108"/>
    <w:pPr>
      <w:tabs>
        <w:tab w:val="num" w:pos="360"/>
      </w:tabs>
      <w:spacing w:after="0"/>
    </w:pPr>
    <w:rPr>
      <w:bCs w:val="0"/>
      <w:kern w:val="0"/>
      <w:sz w:val="24"/>
      <w:szCs w:val="20"/>
    </w:rPr>
  </w:style>
  <w:style w:type="paragraph" w:customStyle="1" w:styleId="Normal5">
    <w:name w:val="Normal 5"/>
    <w:basedOn w:val="Heading5"/>
    <w:autoRedefine/>
    <w:rsid w:val="00B62108"/>
    <w:pPr>
      <w:keepLines/>
      <w:tabs>
        <w:tab w:val="left" w:pos="900"/>
      </w:tabs>
      <w:spacing w:after="0" w:line="240" w:lineRule="exact"/>
    </w:pPr>
    <w:rPr>
      <w:b w:val="0"/>
      <w:bCs w:val="0"/>
      <w:i/>
      <w:iCs w:val="0"/>
      <w:szCs w:val="20"/>
    </w:rPr>
  </w:style>
  <w:style w:type="paragraph" w:styleId="Header">
    <w:name w:val="header"/>
    <w:link w:val="HeaderChar"/>
    <w:rsid w:val="006B5071"/>
    <w:pPr>
      <w:tabs>
        <w:tab w:val="center" w:pos="4680"/>
        <w:tab w:val="right" w:pos="9360"/>
      </w:tabs>
    </w:pPr>
    <w:rPr>
      <w:rFonts w:eastAsia="Times New Roman"/>
      <w:color w:val="000000" w:themeColor="text1"/>
    </w:rPr>
  </w:style>
  <w:style w:type="paragraph" w:styleId="Footer">
    <w:name w:val="footer"/>
    <w:link w:val="FooterChar"/>
    <w:rsid w:val="006B5071"/>
    <w:pPr>
      <w:tabs>
        <w:tab w:val="center" w:pos="4680"/>
        <w:tab w:val="right" w:pos="9360"/>
      </w:tabs>
    </w:pPr>
    <w:rPr>
      <w:rFonts w:eastAsia="Times New Roman" w:cs="Tahoma"/>
      <w:color w:val="000000" w:themeColor="text1"/>
      <w:szCs w:val="16"/>
    </w:rPr>
  </w:style>
  <w:style w:type="character" w:styleId="PageNumber">
    <w:name w:val="page number"/>
    <w:basedOn w:val="DefaultParagraphFont"/>
    <w:rsid w:val="006B5071"/>
  </w:style>
  <w:style w:type="paragraph" w:styleId="TOC1">
    <w:name w:val="toc 1"/>
    <w:next w:val="BodyText"/>
    <w:autoRedefine/>
    <w:uiPriority w:val="39"/>
    <w:rsid w:val="006B5071"/>
    <w:pPr>
      <w:keepNext/>
      <w:keepLines/>
      <w:tabs>
        <w:tab w:val="left" w:pos="540"/>
        <w:tab w:val="right" w:leader="dot" w:pos="9350"/>
      </w:tabs>
      <w:spacing w:before="60" w:after="60"/>
      <w:ind w:left="547" w:hanging="547"/>
    </w:pPr>
    <w:rPr>
      <w:rFonts w:ascii="Arial" w:eastAsia="Times New Roman" w:hAnsi="Arial"/>
      <w:b/>
      <w:color w:val="000000" w:themeColor="text1"/>
      <w:sz w:val="28"/>
    </w:rPr>
  </w:style>
  <w:style w:type="character" w:styleId="Hyperlink">
    <w:name w:val="Hyperlink"/>
    <w:uiPriority w:val="99"/>
    <w:rsid w:val="006B5071"/>
    <w:rPr>
      <w:color w:val="0000FF"/>
      <w:u w:val="single"/>
    </w:rPr>
  </w:style>
  <w:style w:type="character" w:styleId="FollowedHyperlink">
    <w:name w:val="FollowedHyperlink"/>
    <w:rsid w:val="006B5071"/>
    <w:rPr>
      <w:color w:val="606420"/>
      <w:u w:val="single"/>
    </w:rPr>
  </w:style>
  <w:style w:type="paragraph" w:styleId="TOC3">
    <w:name w:val="toc 3"/>
    <w:next w:val="BodyText"/>
    <w:autoRedefine/>
    <w:uiPriority w:val="39"/>
    <w:rsid w:val="006B5071"/>
    <w:pPr>
      <w:tabs>
        <w:tab w:val="left" w:pos="1627"/>
        <w:tab w:val="right" w:leader="dot" w:pos="9350"/>
      </w:tabs>
      <w:spacing w:before="40" w:after="40"/>
      <w:ind w:left="1627" w:hanging="907"/>
    </w:pPr>
    <w:rPr>
      <w:rFonts w:ascii="Arial" w:eastAsia="Times New Roman" w:hAnsi="Arial"/>
      <w:color w:val="000000" w:themeColor="text1"/>
      <w:sz w:val="24"/>
      <w:szCs w:val="24"/>
    </w:rPr>
  </w:style>
  <w:style w:type="paragraph" w:styleId="TOC2">
    <w:name w:val="toc 2"/>
    <w:next w:val="BodyText"/>
    <w:autoRedefine/>
    <w:uiPriority w:val="39"/>
    <w:rsid w:val="006B5071"/>
    <w:pPr>
      <w:tabs>
        <w:tab w:val="left" w:pos="1080"/>
        <w:tab w:val="right" w:leader="dot" w:pos="9350"/>
      </w:tabs>
      <w:spacing w:before="40" w:after="40"/>
      <w:ind w:left="1094" w:hanging="734"/>
    </w:pPr>
    <w:rPr>
      <w:rFonts w:ascii="Arial" w:eastAsia="Times New Roman" w:hAnsi="Arial"/>
      <w:b/>
      <w:color w:val="000000" w:themeColor="text1"/>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szCs w:val="20"/>
    </w:rPr>
  </w:style>
  <w:style w:type="paragraph" w:styleId="TOC4">
    <w:name w:val="toc 4"/>
    <w:next w:val="BodyText"/>
    <w:autoRedefine/>
    <w:uiPriority w:val="39"/>
    <w:rsid w:val="006B5071"/>
    <w:pPr>
      <w:spacing w:before="40" w:after="40"/>
      <w:ind w:left="907"/>
    </w:pPr>
    <w:rPr>
      <w:rFonts w:ascii="Arial" w:eastAsia="Times New Roman" w:hAnsi="Arial"/>
      <w:color w:val="000000" w:themeColor="text1"/>
      <w:sz w:val="22"/>
      <w:szCs w:val="24"/>
    </w:rPr>
  </w:style>
  <w:style w:type="paragraph" w:styleId="BalloonText">
    <w:name w:val="Balloon Text"/>
    <w:basedOn w:val="Normal"/>
    <w:link w:val="BalloonTextChar"/>
    <w:rsid w:val="006B5071"/>
    <w:pPr>
      <w:spacing w:before="0" w:after="0"/>
    </w:pPr>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next w:val="BodyText"/>
    <w:autoRedefine/>
    <w:uiPriority w:val="39"/>
    <w:rsid w:val="006B5071"/>
    <w:pPr>
      <w:spacing w:before="40" w:after="40"/>
      <w:ind w:left="1008"/>
    </w:pPr>
    <w:rPr>
      <w:rFonts w:ascii="Arial" w:eastAsia="Times New Roman" w:hAnsi="Arial"/>
      <w:color w:val="000000" w:themeColor="text1"/>
      <w:sz w:val="22"/>
      <w:szCs w:val="24"/>
    </w:rPr>
  </w:style>
  <w:style w:type="paragraph" w:styleId="TOC6">
    <w:name w:val="toc 6"/>
    <w:next w:val="BodyText"/>
    <w:autoRedefine/>
    <w:uiPriority w:val="39"/>
    <w:rsid w:val="006B5071"/>
    <w:pPr>
      <w:spacing w:before="40" w:after="40"/>
      <w:ind w:left="1094"/>
    </w:pPr>
    <w:rPr>
      <w:rFonts w:ascii="Arial" w:eastAsia="Times New Roman" w:hAnsi="Arial"/>
      <w:color w:val="000000" w:themeColor="text1"/>
      <w:sz w:val="22"/>
      <w:szCs w:val="24"/>
    </w:rPr>
  </w:style>
  <w:style w:type="paragraph" w:styleId="TOC7">
    <w:name w:val="toc 7"/>
    <w:next w:val="BodyText"/>
    <w:autoRedefine/>
    <w:uiPriority w:val="39"/>
    <w:rsid w:val="006B5071"/>
    <w:pPr>
      <w:spacing w:before="40" w:after="40"/>
      <w:ind w:left="1325"/>
    </w:pPr>
    <w:rPr>
      <w:rFonts w:ascii="Arial" w:eastAsia="Times New Roman" w:hAnsi="Arial"/>
      <w:color w:val="000000" w:themeColor="text1"/>
      <w:sz w:val="22"/>
      <w:szCs w:val="24"/>
    </w:rPr>
  </w:style>
  <w:style w:type="paragraph" w:styleId="TOC8">
    <w:name w:val="toc 8"/>
    <w:next w:val="BodyText"/>
    <w:autoRedefine/>
    <w:uiPriority w:val="39"/>
    <w:rsid w:val="006B5071"/>
    <w:pPr>
      <w:spacing w:before="40" w:after="40"/>
      <w:ind w:left="1541"/>
    </w:pPr>
    <w:rPr>
      <w:rFonts w:ascii="Arial" w:eastAsia="Times New Roman" w:hAnsi="Arial"/>
      <w:color w:val="000000" w:themeColor="text1"/>
      <w:sz w:val="22"/>
      <w:szCs w:val="24"/>
    </w:rPr>
  </w:style>
  <w:style w:type="paragraph" w:styleId="TOC9">
    <w:name w:val="toc 9"/>
    <w:next w:val="BodyText"/>
    <w:autoRedefine/>
    <w:uiPriority w:val="39"/>
    <w:rsid w:val="006B5071"/>
    <w:pPr>
      <w:spacing w:before="40" w:after="40"/>
      <w:ind w:left="1757"/>
    </w:pPr>
    <w:rPr>
      <w:rFonts w:ascii="Arial" w:eastAsia="Times New Roman" w:hAnsi="Arial"/>
      <w:color w:val="000000" w:themeColor="text1"/>
      <w:sz w:val="22"/>
      <w:szCs w:val="24"/>
    </w:rPr>
  </w:style>
  <w:style w:type="paragraph" w:styleId="BodyText">
    <w:name w:val="Body Text"/>
    <w:link w:val="BodyTextChar"/>
    <w:rsid w:val="006B5071"/>
    <w:pPr>
      <w:tabs>
        <w:tab w:val="left" w:pos="720"/>
      </w:tabs>
      <w:spacing w:before="120" w:after="120"/>
    </w:pPr>
    <w:rPr>
      <w:rFonts w:eastAsia="Times New Roman"/>
      <w:color w:val="000000" w:themeColor="text1"/>
      <w:sz w:val="24"/>
    </w:rPr>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next w:val="BodyText"/>
    <w:qFormat/>
    <w:rsid w:val="006B5071"/>
    <w:pPr>
      <w:keepNext/>
      <w:keepLines/>
      <w:spacing w:before="120" w:after="60"/>
    </w:pPr>
    <w:rPr>
      <w:rFonts w:ascii="Arial" w:eastAsia="Times New Roman" w:hAnsi="Arial" w:cs="Arial"/>
      <w:b/>
      <w:bCs/>
      <w:color w:val="000000" w:themeColor="text1"/>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D22D9F"/>
    <w:rPr>
      <w:rFonts w:ascii="Arial" w:hAnsi="Arial"/>
      <w:b/>
    </w:rPr>
  </w:style>
  <w:style w:type="paragraph" w:styleId="Title">
    <w:name w:val="Title"/>
    <w:next w:val="BodyText"/>
    <w:link w:val="TitleChar"/>
    <w:qFormat/>
    <w:rsid w:val="006B5071"/>
    <w:pPr>
      <w:autoSpaceDE w:val="0"/>
      <w:autoSpaceDN w:val="0"/>
      <w:adjustRightInd w:val="0"/>
      <w:spacing w:after="360"/>
      <w:jc w:val="center"/>
    </w:pPr>
    <w:rPr>
      <w:rFonts w:ascii="Arial" w:eastAsia="Times New Roman" w:hAnsi="Arial" w:cs="Arial"/>
      <w:b/>
      <w:bCs/>
      <w:color w:val="000000" w:themeColor="text1"/>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Normal"/>
    <w:link w:val="NoteChar"/>
    <w:autoRedefine/>
    <w:qFormat/>
    <w:rsid w:val="00055547"/>
    <w:pPr>
      <w:pBdr>
        <w:top w:val="single" w:sz="4" w:space="1" w:color="auto"/>
        <w:bottom w:val="single" w:sz="4" w:space="1" w:color="auto"/>
      </w:pBdr>
      <w:tabs>
        <w:tab w:val="left" w:pos="0"/>
      </w:tabs>
      <w:ind w:left="792" w:hanging="792"/>
    </w:pPr>
    <w:rPr>
      <w:rFonts w:ascii="Arial" w:hAnsi="Arial"/>
    </w:rPr>
  </w:style>
  <w:style w:type="paragraph" w:customStyle="1" w:styleId="Body3PicCaption">
    <w:name w:val="Body 3 Pic Caption"/>
    <w:basedOn w:val="BodyText3"/>
    <w:autoRedefine/>
    <w:qFormat/>
    <w:rsid w:val="00400B72"/>
    <w:pPr>
      <w:spacing w:after="0"/>
      <w:ind w:left="0"/>
    </w:pPr>
    <w:rPr>
      <w:noProof/>
    </w:rPr>
  </w:style>
  <w:style w:type="character" w:customStyle="1" w:styleId="NoteChar">
    <w:name w:val="Note Char"/>
    <w:link w:val="Note"/>
    <w:rsid w:val="00055547"/>
    <w:rPr>
      <w:rFonts w:ascii="Arial" w:eastAsia="Times New Roman" w:hAnsi="Arial"/>
      <w:color w:val="000000" w:themeColor="text1"/>
      <w:sz w:val="24"/>
      <w:szCs w:val="24"/>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rsid w:val="006B5071"/>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color w:val="000000"/>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ind w:left="547" w:hanging="360"/>
    </w:pPr>
  </w:style>
  <w:style w:type="paragraph" w:customStyle="1" w:styleId="StyleBodyTextLeft013Hanging025After3pt">
    <w:name w:val="Style Body Text + Left:  0.13&quot; Hanging:  0.25&quot; After:  3 pt"/>
    <w:basedOn w:val="BodyText"/>
    <w:rsid w:val="00F25954"/>
    <w:pPr>
      <w:autoSpaceDE w:val="0"/>
      <w:autoSpaceDN w:val="0"/>
      <w:adjustRightInd w:val="0"/>
      <w:spacing w:after="60"/>
      <w:ind w:left="547" w:hanging="360"/>
    </w:pPr>
  </w:style>
  <w:style w:type="character" w:customStyle="1" w:styleId="CommentTextChar">
    <w:name w:val="Comment Text Char"/>
    <w:uiPriority w:val="99"/>
    <w:semiHidden/>
    <w:rsid w:val="003E545E"/>
  </w:style>
  <w:style w:type="character" w:customStyle="1" w:styleId="BodyTextChar">
    <w:name w:val="Body Text Char"/>
    <w:link w:val="BodyText"/>
    <w:rsid w:val="006B5071"/>
    <w:rPr>
      <w:rFonts w:eastAsia="Times New Roman"/>
      <w:color w:val="000000" w:themeColor="text1"/>
      <w:sz w:val="24"/>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 w:type="paragraph" w:customStyle="1" w:styleId="h2indent">
    <w:name w:val="h2_indent"/>
    <w:basedOn w:val="Normal"/>
    <w:link w:val="h2indentChar1"/>
    <w:qFormat/>
    <w:rsid w:val="00E95C19"/>
    <w:pPr>
      <w:ind w:left="1350"/>
    </w:pPr>
    <w:rPr>
      <w:rFonts w:ascii="Arial" w:hAnsi="Arial"/>
    </w:rPr>
  </w:style>
  <w:style w:type="character" w:customStyle="1" w:styleId="h2indentChar1">
    <w:name w:val="h2_indent Char1"/>
    <w:basedOn w:val="DefaultParagraphFont"/>
    <w:link w:val="h2indent"/>
    <w:rsid w:val="00E95C19"/>
    <w:rPr>
      <w:rFonts w:ascii="Arial" w:eastAsia="Times New Roman" w:hAnsi="Arial"/>
      <w:sz w:val="22"/>
      <w:szCs w:val="22"/>
    </w:rPr>
  </w:style>
  <w:style w:type="character" w:styleId="Strong">
    <w:name w:val="Strong"/>
    <w:basedOn w:val="DefaultParagraphFont"/>
    <w:uiPriority w:val="22"/>
    <w:qFormat/>
    <w:rsid w:val="00D20A9B"/>
    <w:rPr>
      <w:b/>
      <w:bCs/>
    </w:rPr>
  </w:style>
  <w:style w:type="paragraph" w:customStyle="1" w:styleId="Appendix1">
    <w:name w:val="Appendix 1"/>
    <w:basedOn w:val="Heading1"/>
    <w:next w:val="BodyText"/>
    <w:rsid w:val="006B5071"/>
    <w:pPr>
      <w:numPr>
        <w:numId w:val="50"/>
      </w:numPr>
      <w:tabs>
        <w:tab w:val="left" w:pos="720"/>
      </w:tabs>
      <w:ind w:left="576" w:hanging="576"/>
    </w:pPr>
    <w:rPr>
      <w:szCs w:val="24"/>
    </w:rPr>
  </w:style>
  <w:style w:type="paragraph" w:customStyle="1" w:styleId="Appendix2">
    <w:name w:val="Appendix 2"/>
    <w:basedOn w:val="Appendix1"/>
    <w:next w:val="BodyText"/>
    <w:rsid w:val="006B5071"/>
    <w:pPr>
      <w:pageBreakBefore w:val="0"/>
      <w:numPr>
        <w:ilvl w:val="1"/>
      </w:numPr>
      <w:tabs>
        <w:tab w:val="clear" w:pos="720"/>
        <w:tab w:val="clear" w:pos="1152"/>
        <w:tab w:val="left" w:pos="907"/>
      </w:tabs>
      <w:spacing w:before="120"/>
      <w:ind w:left="907" w:hanging="907"/>
    </w:pPr>
    <w:rPr>
      <w:sz w:val="32"/>
    </w:rPr>
  </w:style>
  <w:style w:type="character" w:customStyle="1" w:styleId="BalloonTextChar">
    <w:name w:val="Balloon Text Char"/>
    <w:basedOn w:val="DefaultParagraphFont"/>
    <w:link w:val="BalloonText"/>
    <w:rsid w:val="006B5071"/>
    <w:rPr>
      <w:rFonts w:ascii="Tahoma" w:eastAsia="Times New Roman" w:hAnsi="Tahoma" w:cs="Tahoma"/>
      <w:color w:val="000000" w:themeColor="text1"/>
      <w:sz w:val="16"/>
      <w:szCs w:val="16"/>
    </w:rPr>
  </w:style>
  <w:style w:type="paragraph" w:customStyle="1" w:styleId="BodyTextBullet1">
    <w:name w:val="Body Text Bullet 1"/>
    <w:rsid w:val="006B5071"/>
    <w:pPr>
      <w:numPr>
        <w:numId w:val="51"/>
      </w:numPr>
      <w:spacing w:before="60" w:after="60"/>
    </w:pPr>
    <w:rPr>
      <w:rFonts w:eastAsia="Times New Roman"/>
      <w:color w:val="000000" w:themeColor="text1"/>
      <w:sz w:val="24"/>
    </w:rPr>
  </w:style>
  <w:style w:type="paragraph" w:customStyle="1" w:styleId="BodyTextBullet2">
    <w:name w:val="Body Text Bullet 2"/>
    <w:rsid w:val="006B5071"/>
    <w:pPr>
      <w:numPr>
        <w:numId w:val="52"/>
      </w:numPr>
      <w:spacing w:before="60" w:after="60"/>
    </w:pPr>
    <w:rPr>
      <w:rFonts w:eastAsia="Times New Roman"/>
      <w:color w:val="000000" w:themeColor="text1"/>
      <w:sz w:val="24"/>
    </w:rPr>
  </w:style>
  <w:style w:type="paragraph" w:customStyle="1" w:styleId="BodyTextLettered1">
    <w:name w:val="Body Text Lettered 1"/>
    <w:rsid w:val="006B5071"/>
    <w:pPr>
      <w:numPr>
        <w:numId w:val="53"/>
      </w:numPr>
      <w:spacing w:before="60" w:after="60"/>
    </w:pPr>
    <w:rPr>
      <w:rFonts w:eastAsia="Times New Roman"/>
      <w:color w:val="000000" w:themeColor="text1"/>
      <w:sz w:val="24"/>
    </w:rPr>
  </w:style>
  <w:style w:type="paragraph" w:customStyle="1" w:styleId="BodyTextLettered2">
    <w:name w:val="Body Text Lettered 2"/>
    <w:rsid w:val="006B5071"/>
    <w:pPr>
      <w:numPr>
        <w:numId w:val="54"/>
      </w:numPr>
      <w:spacing w:before="60" w:after="60"/>
    </w:pPr>
    <w:rPr>
      <w:rFonts w:eastAsia="Times New Roman"/>
      <w:color w:val="000000" w:themeColor="text1"/>
      <w:sz w:val="24"/>
    </w:rPr>
  </w:style>
  <w:style w:type="paragraph" w:customStyle="1" w:styleId="BodyTextNumbered1">
    <w:name w:val="Body Text Numbered 1"/>
    <w:rsid w:val="006B5071"/>
    <w:pPr>
      <w:numPr>
        <w:numId w:val="55"/>
      </w:numPr>
      <w:spacing w:before="60" w:after="60"/>
    </w:pPr>
    <w:rPr>
      <w:rFonts w:eastAsia="Times New Roman"/>
      <w:color w:val="000000" w:themeColor="text1"/>
      <w:sz w:val="24"/>
    </w:rPr>
  </w:style>
  <w:style w:type="paragraph" w:customStyle="1" w:styleId="BodyTextNumbered2">
    <w:name w:val="Body Text Numbered 2"/>
    <w:rsid w:val="006B5071"/>
    <w:pPr>
      <w:numPr>
        <w:numId w:val="56"/>
      </w:numPr>
      <w:spacing w:before="60" w:after="60"/>
    </w:pPr>
    <w:rPr>
      <w:rFonts w:eastAsia="Times New Roman"/>
      <w:color w:val="000000" w:themeColor="text1"/>
      <w:sz w:val="22"/>
    </w:rPr>
  </w:style>
  <w:style w:type="paragraph" w:customStyle="1" w:styleId="BulletInstructions">
    <w:name w:val="Bullet Instructions"/>
    <w:basedOn w:val="Normal"/>
    <w:rsid w:val="006B5071"/>
    <w:pPr>
      <w:numPr>
        <w:numId w:val="57"/>
      </w:numPr>
      <w:spacing w:before="60" w:after="60"/>
    </w:pPr>
    <w:rPr>
      <w:i/>
      <w:color w:val="0000FF"/>
    </w:rPr>
  </w:style>
  <w:style w:type="paragraph" w:customStyle="1" w:styleId="InstructionalText1">
    <w:name w:val="Instructional Text 1"/>
    <w:next w:val="BodyText"/>
    <w:link w:val="InstructionalText1Char"/>
    <w:rsid w:val="006B5071"/>
    <w:pPr>
      <w:keepLines/>
      <w:tabs>
        <w:tab w:val="left" w:pos="720"/>
      </w:tabs>
      <w:autoSpaceDE w:val="0"/>
      <w:autoSpaceDN w:val="0"/>
      <w:adjustRightInd w:val="0"/>
      <w:spacing w:before="120" w:after="120" w:line="240" w:lineRule="atLeast"/>
    </w:pPr>
    <w:rPr>
      <w:rFonts w:eastAsia="Times New Roman"/>
      <w:i/>
      <w:iCs/>
      <w:color w:val="0000FF"/>
      <w:sz w:val="24"/>
    </w:rPr>
  </w:style>
  <w:style w:type="character" w:customStyle="1" w:styleId="InstructionalText1Char">
    <w:name w:val="Instructional Text 1 Char"/>
    <w:link w:val="InstructionalText1"/>
    <w:rsid w:val="006B5071"/>
    <w:rPr>
      <w:rFonts w:eastAsia="Times New Roman"/>
      <w:i/>
      <w:iCs/>
      <w:color w:val="0000FF"/>
      <w:sz w:val="24"/>
    </w:rPr>
  </w:style>
  <w:style w:type="paragraph" w:customStyle="1" w:styleId="CoverTitleInstructions">
    <w:name w:val="Cover Title Instructions"/>
    <w:basedOn w:val="InstructionalText1"/>
    <w:next w:val="Title"/>
    <w:rsid w:val="006B5071"/>
    <w:pPr>
      <w:jc w:val="center"/>
    </w:pPr>
    <w:rPr>
      <w:szCs w:val="28"/>
    </w:rPr>
  </w:style>
  <w:style w:type="character" w:customStyle="1" w:styleId="TitleChar">
    <w:name w:val="Title Char"/>
    <w:basedOn w:val="DefaultParagraphFont"/>
    <w:link w:val="Title"/>
    <w:rsid w:val="006B5071"/>
    <w:rPr>
      <w:rFonts w:ascii="Arial" w:eastAsia="Times New Roman" w:hAnsi="Arial" w:cs="Arial"/>
      <w:b/>
      <w:bCs/>
      <w:color w:val="000000" w:themeColor="text1"/>
      <w:sz w:val="36"/>
      <w:szCs w:val="32"/>
    </w:rPr>
  </w:style>
  <w:style w:type="paragraph" w:customStyle="1" w:styleId="CrossReference">
    <w:name w:val="CrossReference"/>
    <w:basedOn w:val="Normal"/>
    <w:rsid w:val="006B5071"/>
    <w:pPr>
      <w:keepNext/>
      <w:keepLines/>
      <w:autoSpaceDE w:val="0"/>
      <w:autoSpaceDN w:val="0"/>
      <w:adjustRightInd w:val="0"/>
      <w:spacing w:before="60" w:after="60"/>
    </w:pPr>
    <w:rPr>
      <w:iCs/>
      <w:color w:val="0000FF"/>
      <w:sz w:val="20"/>
      <w:szCs w:val="22"/>
      <w:u w:val="single"/>
    </w:rPr>
  </w:style>
  <w:style w:type="character" w:customStyle="1" w:styleId="FooterChar">
    <w:name w:val="Footer Char"/>
    <w:link w:val="Footer"/>
    <w:rsid w:val="006B5071"/>
    <w:rPr>
      <w:rFonts w:eastAsia="Times New Roman" w:cs="Tahoma"/>
      <w:color w:val="000000" w:themeColor="text1"/>
      <w:szCs w:val="16"/>
    </w:rPr>
  </w:style>
  <w:style w:type="character" w:customStyle="1" w:styleId="HeaderChar">
    <w:name w:val="Header Char"/>
    <w:basedOn w:val="DefaultParagraphFont"/>
    <w:link w:val="Header"/>
    <w:rsid w:val="006B5071"/>
    <w:rPr>
      <w:rFonts w:eastAsia="Times New Roman"/>
      <w:color w:val="000000" w:themeColor="text1"/>
    </w:rPr>
  </w:style>
  <w:style w:type="numbering" w:customStyle="1" w:styleId="Headings">
    <w:name w:val="Headings"/>
    <w:uiPriority w:val="99"/>
    <w:rsid w:val="006B5071"/>
    <w:pPr>
      <w:numPr>
        <w:numId w:val="71"/>
      </w:numPr>
    </w:pPr>
  </w:style>
  <w:style w:type="paragraph" w:customStyle="1" w:styleId="InstructionalBullet1">
    <w:name w:val="Instructional Bullet 1"/>
    <w:rsid w:val="006B5071"/>
    <w:pPr>
      <w:numPr>
        <w:numId w:val="59"/>
      </w:numPr>
      <w:spacing w:before="60" w:after="60"/>
    </w:pPr>
    <w:rPr>
      <w:rFonts w:eastAsia="Times New Roman"/>
      <w:i/>
      <w:color w:val="0000FF"/>
      <w:sz w:val="24"/>
      <w:szCs w:val="24"/>
    </w:rPr>
  </w:style>
  <w:style w:type="paragraph" w:customStyle="1" w:styleId="InstructionalBullet2">
    <w:name w:val="Instructional Bullet 2"/>
    <w:basedOn w:val="InstructionalBullet1"/>
    <w:rsid w:val="006B5071"/>
    <w:pPr>
      <w:numPr>
        <w:numId w:val="0"/>
      </w:numPr>
    </w:pPr>
  </w:style>
  <w:style w:type="paragraph" w:customStyle="1" w:styleId="InstructionalFooter">
    <w:name w:val="Instructional Footer"/>
    <w:basedOn w:val="Footer"/>
    <w:next w:val="Footer"/>
    <w:qFormat/>
    <w:rsid w:val="006B5071"/>
    <w:pPr>
      <w:jc w:val="center"/>
    </w:pPr>
    <w:rPr>
      <w:i/>
      <w:color w:val="0000FF"/>
    </w:rPr>
  </w:style>
  <w:style w:type="paragraph" w:customStyle="1" w:styleId="InstructionalNote">
    <w:name w:val="Instructional Note"/>
    <w:rsid w:val="006B5071"/>
    <w:pPr>
      <w:numPr>
        <w:numId w:val="60"/>
      </w:numPr>
      <w:autoSpaceDE w:val="0"/>
      <w:autoSpaceDN w:val="0"/>
      <w:adjustRightInd w:val="0"/>
      <w:spacing w:before="60" w:after="60"/>
    </w:pPr>
    <w:rPr>
      <w:rFonts w:eastAsia="Times New Roman"/>
      <w:i/>
      <w:iCs/>
      <w:color w:val="0000FF"/>
      <w:sz w:val="22"/>
      <w:szCs w:val="22"/>
    </w:rPr>
  </w:style>
  <w:style w:type="paragraph" w:customStyle="1" w:styleId="InstructionalTable">
    <w:name w:val="Instructional Table"/>
    <w:next w:val="Normal"/>
    <w:rsid w:val="006B5071"/>
    <w:rPr>
      <w:rFonts w:eastAsia="Times New Roman"/>
      <w:i/>
      <w:color w:val="0000FF"/>
      <w:sz w:val="22"/>
      <w:szCs w:val="24"/>
    </w:rPr>
  </w:style>
  <w:style w:type="paragraph" w:customStyle="1" w:styleId="InstructionalText2">
    <w:name w:val="Instructional Text 2"/>
    <w:basedOn w:val="InstructionalText1"/>
    <w:next w:val="BodyText"/>
    <w:link w:val="InstructionalText2Char"/>
    <w:rsid w:val="006B5071"/>
    <w:pPr>
      <w:ind w:left="720"/>
    </w:pPr>
  </w:style>
  <w:style w:type="character" w:customStyle="1" w:styleId="InstructionalText2Char">
    <w:name w:val="Instructional Text 2 Char"/>
    <w:basedOn w:val="InstructionalText1Char"/>
    <w:link w:val="InstructionalText2"/>
    <w:rsid w:val="006B5071"/>
    <w:rPr>
      <w:rFonts w:eastAsia="Times New Roman"/>
      <w:i/>
      <w:iCs/>
      <w:color w:val="0000FF"/>
      <w:sz w:val="24"/>
    </w:rPr>
  </w:style>
  <w:style w:type="character" w:customStyle="1" w:styleId="InstructionalTextBold">
    <w:name w:val="Instructional Text Bold"/>
    <w:rsid w:val="006B5071"/>
    <w:rPr>
      <w:b/>
      <w:bCs/>
      <w:color w:val="0000FF"/>
    </w:rPr>
  </w:style>
  <w:style w:type="paragraph" w:customStyle="1" w:styleId="InstructionalTextMainTitle">
    <w:name w:val="Instructional Text Main Title"/>
    <w:basedOn w:val="InstructionalText1"/>
    <w:next w:val="Title"/>
    <w:qFormat/>
    <w:rsid w:val="006B5071"/>
    <w:pPr>
      <w:jc w:val="center"/>
    </w:pPr>
    <w:rPr>
      <w:szCs w:val="22"/>
    </w:rPr>
  </w:style>
  <w:style w:type="paragraph" w:customStyle="1" w:styleId="InstructionalTextTitle2">
    <w:name w:val="Instructional Text Title 2"/>
    <w:basedOn w:val="InstructionalText1"/>
    <w:next w:val="Title2"/>
    <w:qFormat/>
    <w:rsid w:val="006B5071"/>
    <w:pPr>
      <w:jc w:val="center"/>
    </w:pPr>
    <w:rPr>
      <w:i w:val="0"/>
      <w:szCs w:val="22"/>
    </w:rPr>
  </w:style>
  <w:style w:type="character" w:styleId="LineNumber">
    <w:name w:val="line number"/>
    <w:basedOn w:val="DefaultParagraphFont"/>
    <w:rsid w:val="006B5071"/>
  </w:style>
  <w:style w:type="paragraph" w:customStyle="1" w:styleId="TableHeading">
    <w:name w:val="Table Heading"/>
    <w:rsid w:val="006B5071"/>
    <w:pPr>
      <w:spacing w:before="60" w:after="60"/>
    </w:pPr>
    <w:rPr>
      <w:rFonts w:ascii="Arial" w:eastAsia="Times New Roman" w:hAnsi="Arial" w:cs="Arial"/>
      <w:b/>
      <w:sz w:val="22"/>
      <w:szCs w:val="22"/>
    </w:rPr>
  </w:style>
  <w:style w:type="paragraph" w:customStyle="1" w:styleId="TableHeadingCentered">
    <w:name w:val="Table Heading Centered"/>
    <w:basedOn w:val="TableHeading"/>
    <w:rsid w:val="006B5071"/>
    <w:pPr>
      <w:jc w:val="center"/>
    </w:pPr>
    <w:rPr>
      <w:rFonts w:cs="Times New Roman"/>
      <w:sz w:val="16"/>
      <w:szCs w:val="16"/>
    </w:rPr>
  </w:style>
  <w:style w:type="paragraph" w:customStyle="1" w:styleId="TableText">
    <w:name w:val="Table Text"/>
    <w:link w:val="TableTextChar"/>
    <w:rsid w:val="006B5071"/>
    <w:pPr>
      <w:spacing w:before="60" w:after="60"/>
    </w:pPr>
    <w:rPr>
      <w:rFonts w:ascii="Arial" w:eastAsia="Times New Roman" w:hAnsi="Arial" w:cs="Arial"/>
      <w:sz w:val="22"/>
    </w:rPr>
  </w:style>
  <w:style w:type="character" w:customStyle="1" w:styleId="TableTextChar">
    <w:name w:val="Table Text Char"/>
    <w:link w:val="TableText"/>
    <w:rsid w:val="006B5071"/>
    <w:rPr>
      <w:rFonts w:ascii="Arial" w:eastAsia="Times New Roman" w:hAnsi="Arial" w:cs="Arial"/>
      <w:sz w:val="22"/>
    </w:rPr>
  </w:style>
  <w:style w:type="paragraph" w:customStyle="1" w:styleId="TemplateInstructions">
    <w:name w:val="Template Instructions"/>
    <w:next w:val="BodyText"/>
    <w:link w:val="TemplateInstructionsChar"/>
    <w:rsid w:val="006B5071"/>
    <w:pPr>
      <w:keepNext/>
      <w:keepLines/>
      <w:spacing w:before="40"/>
    </w:pPr>
    <w:rPr>
      <w:rFonts w:eastAsia="Times New Roman"/>
      <w:i/>
      <w:iCs/>
      <w:color w:val="0000FF"/>
      <w:sz w:val="22"/>
      <w:szCs w:val="22"/>
    </w:rPr>
  </w:style>
  <w:style w:type="character" w:customStyle="1" w:styleId="TemplateInstructionsChar">
    <w:name w:val="Template Instructions Char"/>
    <w:link w:val="TemplateInstructions"/>
    <w:rsid w:val="006B5071"/>
    <w:rPr>
      <w:rFonts w:eastAsia="Times New Roman"/>
      <w:i/>
      <w:iCs/>
      <w:color w:val="0000FF"/>
      <w:sz w:val="22"/>
      <w:szCs w:val="22"/>
    </w:rPr>
  </w:style>
  <w:style w:type="character" w:customStyle="1" w:styleId="TextBold">
    <w:name w:val="Text Bold"/>
    <w:rsid w:val="006B5071"/>
    <w:rPr>
      <w:b/>
    </w:rPr>
  </w:style>
  <w:style w:type="character" w:customStyle="1" w:styleId="TextBoldItalics">
    <w:name w:val="Text Bold Italics"/>
    <w:rsid w:val="006B5071"/>
    <w:rPr>
      <w:b/>
      <w:i/>
    </w:rPr>
  </w:style>
  <w:style w:type="character" w:customStyle="1" w:styleId="TextItalics">
    <w:name w:val="Text Italics"/>
    <w:rsid w:val="006B5071"/>
    <w:rPr>
      <w:i/>
    </w:rPr>
  </w:style>
  <w:style w:type="paragraph" w:customStyle="1" w:styleId="Title2">
    <w:name w:val="Title 2"/>
    <w:next w:val="BodyText"/>
    <w:rsid w:val="006B5071"/>
    <w:pPr>
      <w:spacing w:after="360"/>
      <w:jc w:val="center"/>
    </w:pPr>
    <w:rPr>
      <w:rFonts w:ascii="Arial" w:eastAsia="Times New Roman" w:hAnsi="Arial" w:cs="Arial"/>
      <w:b/>
      <w:bCs/>
      <w:color w:val="000000" w:themeColor="text1"/>
      <w:sz w:val="28"/>
      <w:szCs w:val="32"/>
    </w:rPr>
  </w:style>
  <w:style w:type="paragraph" w:customStyle="1" w:styleId="InstructionalFooterLandscape">
    <w:name w:val="Instructional Footer Landscape"/>
    <w:basedOn w:val="InstructionalFooter"/>
    <w:next w:val="Footer"/>
    <w:qFormat/>
    <w:rsid w:val="006B5071"/>
    <w:pPr>
      <w:tabs>
        <w:tab w:val="clear" w:pos="4680"/>
        <w:tab w:val="clear" w:pos="9360"/>
        <w:tab w:val="center" w:pos="6480"/>
        <w:tab w:val="right" w:pos="12960"/>
      </w:tabs>
    </w:pPr>
  </w:style>
  <w:style w:type="table" w:styleId="LightShading">
    <w:name w:val="Light Shading"/>
    <w:basedOn w:val="TableNormal"/>
    <w:uiPriority w:val="60"/>
    <w:rsid w:val="00C4797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cp2">
    <w:name w:val="hcp2"/>
    <w:basedOn w:val="Normal"/>
    <w:rsid w:val="001A281F"/>
    <w:pPr>
      <w:spacing w:before="100" w:beforeAutospacing="1" w:after="100" w:afterAutospacing="1"/>
      <w:ind w:left="600"/>
    </w:pPr>
    <w:rPr>
      <w:color w:val="auto"/>
    </w:rPr>
  </w:style>
  <w:style w:type="character" w:customStyle="1" w:styleId="hcp1">
    <w:name w:val="hcp1"/>
    <w:basedOn w:val="DefaultParagraphFont"/>
    <w:rsid w:val="001A281F"/>
    <w:rPr>
      <w:b/>
      <w:bCs/>
    </w:rPr>
  </w:style>
  <w:style w:type="character" w:styleId="UnresolvedMention">
    <w:name w:val="Unresolved Mention"/>
    <w:basedOn w:val="DefaultParagraphFont"/>
    <w:uiPriority w:val="99"/>
    <w:semiHidden/>
    <w:unhideWhenUsed/>
    <w:rsid w:val="00BC411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808935969">
      <w:bodyDiv w:val="1"/>
      <w:marLeft w:val="0"/>
      <w:marRight w:val="0"/>
      <w:marTop w:val="0"/>
      <w:marBottom w:val="0"/>
      <w:divBdr>
        <w:top w:val="none" w:sz="0" w:space="0" w:color="auto"/>
        <w:left w:val="none" w:sz="0" w:space="0" w:color="auto"/>
        <w:bottom w:val="none" w:sz="0" w:space="0" w:color="auto"/>
        <w:right w:val="none" w:sz="0" w:space="0" w:color="auto"/>
      </w:divBdr>
    </w:div>
    <w:div w:id="945428576">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22116772">
      <w:bodyDiv w:val="1"/>
      <w:marLeft w:val="0"/>
      <w:marRight w:val="0"/>
      <w:marTop w:val="0"/>
      <w:marBottom w:val="0"/>
      <w:divBdr>
        <w:top w:val="none" w:sz="0" w:space="0" w:color="auto"/>
        <w:left w:val="none" w:sz="0" w:space="0" w:color="auto"/>
        <w:bottom w:val="none" w:sz="0" w:space="0" w:color="auto"/>
        <w:right w:val="none" w:sz="0" w:space="0" w:color="auto"/>
      </w:divBdr>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336017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7.png"/><Relationship Id="rId303" Type="http://schemas.openxmlformats.org/officeDocument/2006/relationships/header" Target="header4.xml"/><Relationship Id="rId21" Type="http://schemas.openxmlformats.org/officeDocument/2006/relationships/hyperlink" Target="http://vaww.demo.va.gov/capri.asp" TargetMode="External"/><Relationship Id="rId42" Type="http://schemas.openxmlformats.org/officeDocument/2006/relationships/image" Target="media/image17.jpe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1.jpe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jpeg"/><Relationship Id="rId205" Type="http://schemas.openxmlformats.org/officeDocument/2006/relationships/image" Target="media/image178.jpeg"/><Relationship Id="rId226" Type="http://schemas.openxmlformats.org/officeDocument/2006/relationships/image" Target="media/image199.jpeg"/><Relationship Id="rId247" Type="http://schemas.openxmlformats.org/officeDocument/2006/relationships/image" Target="media/image219.jpeg"/><Relationship Id="rId107" Type="http://schemas.openxmlformats.org/officeDocument/2006/relationships/image" Target="media/image82.png"/><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footnotes" Target="footnotes.xml"/><Relationship Id="rId32" Type="http://schemas.openxmlformats.org/officeDocument/2006/relationships/image" Target="media/image10.png"/><Relationship Id="rId53" Type="http://schemas.openxmlformats.org/officeDocument/2006/relationships/image" Target="media/image28.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jpeg"/><Relationship Id="rId237" Type="http://schemas.openxmlformats.org/officeDocument/2006/relationships/hyperlink" Target="mailto:HIA@va.gov" TargetMode="External"/><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hyperlink" Target="http://vaww.demo.va.gov/capri.asp" TargetMode="External"/><Relationship Id="rId43" Type="http://schemas.openxmlformats.org/officeDocument/2006/relationships/image" Target="media/image18.jpeg"/><Relationship Id="rId64" Type="http://schemas.openxmlformats.org/officeDocument/2006/relationships/image" Target="media/image39.png"/><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58.png"/><Relationship Id="rId304" Type="http://schemas.openxmlformats.org/officeDocument/2006/relationships/header" Target="header5.xml"/><Relationship Id="rId85" Type="http://schemas.openxmlformats.org/officeDocument/2006/relationships/image" Target="media/image60.png"/><Relationship Id="rId150" Type="http://schemas.openxmlformats.org/officeDocument/2006/relationships/image" Target="media/image123.png"/><Relationship Id="rId171" Type="http://schemas.openxmlformats.org/officeDocument/2006/relationships/image" Target="media/image144.jpe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jpeg"/><Relationship Id="rId248" Type="http://schemas.openxmlformats.org/officeDocument/2006/relationships/image" Target="media/image220.jpeg"/><Relationship Id="rId269" Type="http://schemas.openxmlformats.org/officeDocument/2006/relationships/image" Target="media/image237.png"/><Relationship Id="rId12" Type="http://schemas.openxmlformats.org/officeDocument/2006/relationships/endnotes" Target="endnotes.xml"/><Relationship Id="rId33" Type="http://schemas.openxmlformats.org/officeDocument/2006/relationships/image" Target="media/image11.png"/><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image" Target="media/image248.png"/><Relationship Id="rId54" Type="http://schemas.openxmlformats.org/officeDocument/2006/relationships/image" Target="media/image29.jpe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jpeg"/><Relationship Id="rId6" Type="http://schemas.openxmlformats.org/officeDocument/2006/relationships/customXml" Target="../customXml/item6.xml"/><Relationship Id="rId238" Type="http://schemas.openxmlformats.org/officeDocument/2006/relationships/image" Target="media/image210.png"/><Relationship Id="rId259" Type="http://schemas.openxmlformats.org/officeDocument/2006/relationships/image" Target="media/image228.png"/><Relationship Id="rId23" Type="http://schemas.openxmlformats.org/officeDocument/2006/relationships/hyperlink" Target="mailto:vhaoisddcapri@med.va.gov" TargetMode="External"/><Relationship Id="rId119" Type="http://schemas.openxmlformats.org/officeDocument/2006/relationships/image" Target="media/image92.png"/><Relationship Id="rId270" Type="http://schemas.openxmlformats.org/officeDocument/2006/relationships/image" Target="media/image238.png"/><Relationship Id="rId291" Type="http://schemas.openxmlformats.org/officeDocument/2006/relationships/image" Target="media/image259.png"/><Relationship Id="rId305" Type="http://schemas.openxmlformats.org/officeDocument/2006/relationships/header" Target="header6.xml"/><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hyperlink" Target="mailto:Paul.alcocer@va.gov" TargetMode="External"/><Relationship Id="rId13" Type="http://schemas.openxmlformats.org/officeDocument/2006/relationships/image" Target="media/image1.gif"/><Relationship Id="rId109" Type="http://schemas.openxmlformats.org/officeDocument/2006/relationships/image" Target="media/image84.png"/><Relationship Id="rId260" Type="http://schemas.openxmlformats.org/officeDocument/2006/relationships/image" Target="media/image229.png"/><Relationship Id="rId281" Type="http://schemas.openxmlformats.org/officeDocument/2006/relationships/image" Target="media/image249.png"/><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numbering" Target="numbering.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jpeg"/><Relationship Id="rId239" Type="http://schemas.openxmlformats.org/officeDocument/2006/relationships/image" Target="media/image211.jpeg"/><Relationship Id="rId250" Type="http://schemas.openxmlformats.org/officeDocument/2006/relationships/hyperlink" Target="mailto:Charles.sener@va.gov" TargetMode="External"/><Relationship Id="rId271" Type="http://schemas.openxmlformats.org/officeDocument/2006/relationships/image" Target="media/image239.png"/><Relationship Id="rId292" Type="http://schemas.openxmlformats.org/officeDocument/2006/relationships/image" Target="media/image260.png"/><Relationship Id="rId306" Type="http://schemas.openxmlformats.org/officeDocument/2006/relationships/header" Target="header7.xml"/><Relationship Id="rId24" Type="http://schemas.openxmlformats.org/officeDocument/2006/relationships/image" Target="media/image2.png"/><Relationship Id="rId40" Type="http://schemas.openxmlformats.org/officeDocument/2006/relationships/header" Target="header2.xml"/><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104.jpe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69.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footer" Target="footer2.xml"/><Relationship Id="rId224" Type="http://schemas.openxmlformats.org/officeDocument/2006/relationships/image" Target="media/image197.png"/><Relationship Id="rId240" Type="http://schemas.openxmlformats.org/officeDocument/2006/relationships/image" Target="media/image212.jpeg"/><Relationship Id="rId245" Type="http://schemas.openxmlformats.org/officeDocument/2006/relationships/image" Target="media/image217.jpeg"/><Relationship Id="rId261" Type="http://schemas.openxmlformats.org/officeDocument/2006/relationships/image" Target="media/image230.png"/><Relationship Id="rId266" Type="http://schemas.openxmlformats.org/officeDocument/2006/relationships/image" Target="media/image235.png"/><Relationship Id="rId287" Type="http://schemas.openxmlformats.org/officeDocument/2006/relationships/image" Target="media/image255.png"/><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282" Type="http://schemas.openxmlformats.org/officeDocument/2006/relationships/image" Target="media/image250.png"/><Relationship Id="rId312"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jpe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2.jpeg"/><Relationship Id="rId3" Type="http://schemas.openxmlformats.org/officeDocument/2006/relationships/customXml" Target="../customXml/item3.xml"/><Relationship Id="rId214" Type="http://schemas.openxmlformats.org/officeDocument/2006/relationships/image" Target="media/image187.png"/><Relationship Id="rId230" Type="http://schemas.openxmlformats.org/officeDocument/2006/relationships/image" Target="media/image203.jpeg"/><Relationship Id="rId235" Type="http://schemas.openxmlformats.org/officeDocument/2006/relationships/image" Target="media/image208.png"/><Relationship Id="rId251" Type="http://schemas.openxmlformats.org/officeDocument/2006/relationships/hyperlink" Target="mailto:Sandra.struck@va.gov" TargetMode="External"/><Relationship Id="rId256" Type="http://schemas.openxmlformats.org/officeDocument/2006/relationships/image" Target="media/image225.png"/><Relationship Id="rId277" Type="http://schemas.openxmlformats.org/officeDocument/2006/relationships/image" Target="media/image245.png"/><Relationship Id="rId298" Type="http://schemas.openxmlformats.org/officeDocument/2006/relationships/image" Target="media/image266.png"/><Relationship Id="rId25" Type="http://schemas.openxmlformats.org/officeDocument/2006/relationships/image" Target="media/image3.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vaww.demo.va.gov/dmareports.asp" TargetMode="External"/><Relationship Id="rId137" Type="http://schemas.openxmlformats.org/officeDocument/2006/relationships/image" Target="media/image110.jpeg"/><Relationship Id="rId158" Type="http://schemas.openxmlformats.org/officeDocument/2006/relationships/image" Target="media/image131.png"/><Relationship Id="rId272" Type="http://schemas.openxmlformats.org/officeDocument/2006/relationships/image" Target="media/image240.png"/><Relationship Id="rId293" Type="http://schemas.openxmlformats.org/officeDocument/2006/relationships/image" Target="media/image261.png"/><Relationship Id="rId302" Type="http://schemas.openxmlformats.org/officeDocument/2006/relationships/header" Target="header3.xml"/><Relationship Id="rId307" Type="http://schemas.openxmlformats.org/officeDocument/2006/relationships/header" Target="header8.xml"/><Relationship Id="rId20" Type="http://schemas.openxmlformats.org/officeDocument/2006/relationships/hyperlink" Target="http://www.va.gov/vdl/application.asp?appid=133" TargetMode="External"/><Relationship Id="rId41" Type="http://schemas.openxmlformats.org/officeDocument/2006/relationships/footer" Target="footer3.xm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jpeg"/><Relationship Id="rId220" Type="http://schemas.openxmlformats.org/officeDocument/2006/relationships/image" Target="media/image193.jpeg"/><Relationship Id="rId225" Type="http://schemas.openxmlformats.org/officeDocument/2006/relationships/image" Target="media/image198.png"/><Relationship Id="rId241" Type="http://schemas.openxmlformats.org/officeDocument/2006/relationships/image" Target="media/image213.png"/><Relationship Id="rId246" Type="http://schemas.openxmlformats.org/officeDocument/2006/relationships/image" Target="media/image218.jpeg"/><Relationship Id="rId267" Type="http://schemas.openxmlformats.org/officeDocument/2006/relationships/hyperlink" Target="https://vaww.oed.portal.va.gov/pm/iehr/vista_evolution/JLV/Resources/Forms/AllItems.aspx" TargetMode="External"/><Relationship Id="rId288" Type="http://schemas.openxmlformats.org/officeDocument/2006/relationships/image" Target="media/image256.png"/><Relationship Id="rId15" Type="http://schemas.openxmlformats.org/officeDocument/2006/relationships/hyperlink" Target="mailto:Paul.alcocer@va.gov"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0.png"/><Relationship Id="rId262" Type="http://schemas.openxmlformats.org/officeDocument/2006/relationships/image" Target="media/image231.png"/><Relationship Id="rId283" Type="http://schemas.openxmlformats.org/officeDocument/2006/relationships/image" Target="media/image251.png"/><Relationship Id="rId10" Type="http://schemas.openxmlformats.org/officeDocument/2006/relationships/webSettings" Target="webSettings.xml"/><Relationship Id="rId31" Type="http://schemas.openxmlformats.org/officeDocument/2006/relationships/image" Target="media/image9.png"/><Relationship Id="rId52" Type="http://schemas.openxmlformats.org/officeDocument/2006/relationships/image" Target="media/image2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6.png"/><Relationship Id="rId278" Type="http://schemas.openxmlformats.org/officeDocument/2006/relationships/image" Target="media/image246.jp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1.png"/><Relationship Id="rId273" Type="http://schemas.openxmlformats.org/officeDocument/2006/relationships/image" Target="media/image241.png"/><Relationship Id="rId294" Type="http://schemas.openxmlformats.org/officeDocument/2006/relationships/image" Target="media/image262.jpeg"/><Relationship Id="rId308" Type="http://schemas.openxmlformats.org/officeDocument/2006/relationships/header" Target="header9.xml"/><Relationship Id="rId47" Type="http://schemas.openxmlformats.org/officeDocument/2006/relationships/image" Target="media/image22.png"/><Relationship Id="rId68" Type="http://schemas.openxmlformats.org/officeDocument/2006/relationships/image" Target="media/image43.jpe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6.jpeg"/><Relationship Id="rId154" Type="http://schemas.openxmlformats.org/officeDocument/2006/relationships/image" Target="media/image127.jpe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jpeg"/><Relationship Id="rId16" Type="http://schemas.openxmlformats.org/officeDocument/2006/relationships/hyperlink" Target="mailto:Charles.sener@va.gov" TargetMode="External"/><Relationship Id="rId221" Type="http://schemas.openxmlformats.org/officeDocument/2006/relationships/image" Target="media/image194.jpeg"/><Relationship Id="rId242" Type="http://schemas.openxmlformats.org/officeDocument/2006/relationships/image" Target="media/image214.jpeg"/><Relationship Id="rId263" Type="http://schemas.openxmlformats.org/officeDocument/2006/relationships/image" Target="media/image232.png"/><Relationship Id="rId284" Type="http://schemas.openxmlformats.org/officeDocument/2006/relationships/image" Target="media/image252.png"/><Relationship Id="rId37" Type="http://schemas.openxmlformats.org/officeDocument/2006/relationships/image" Target="media/image15.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jpe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2.png"/><Relationship Id="rId274" Type="http://schemas.openxmlformats.org/officeDocument/2006/relationships/image" Target="media/image242.png"/><Relationship Id="rId295" Type="http://schemas.openxmlformats.org/officeDocument/2006/relationships/image" Target="media/image263.png"/><Relationship Id="rId309" Type="http://schemas.openxmlformats.org/officeDocument/2006/relationships/header" Target="header10.xml"/><Relationship Id="rId27" Type="http://schemas.openxmlformats.org/officeDocument/2006/relationships/image" Target="media/image5.jpe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jpe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jpeg"/><Relationship Id="rId243" Type="http://schemas.openxmlformats.org/officeDocument/2006/relationships/image" Target="media/image215.jpeg"/><Relationship Id="rId264" Type="http://schemas.openxmlformats.org/officeDocument/2006/relationships/image" Target="media/image233.jpeg"/><Relationship Id="rId285" Type="http://schemas.openxmlformats.org/officeDocument/2006/relationships/image" Target="media/image253.png"/><Relationship Id="rId17" Type="http://schemas.openxmlformats.org/officeDocument/2006/relationships/hyperlink" Target="mailto:Sandra.struck@va.gov" TargetMode="External"/><Relationship Id="rId38" Type="http://schemas.openxmlformats.org/officeDocument/2006/relationships/image" Target="media/image16.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7.png"/><Relationship Id="rId310" Type="http://schemas.openxmlformats.org/officeDocument/2006/relationships/header" Target="header11.xml"/><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8.jpe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3.png"/><Relationship Id="rId28" Type="http://schemas.openxmlformats.org/officeDocument/2006/relationships/image" Target="media/image6.jpeg"/><Relationship Id="rId49" Type="http://schemas.openxmlformats.org/officeDocument/2006/relationships/image" Target="media/image24.png"/><Relationship Id="rId114" Type="http://schemas.openxmlformats.org/officeDocument/2006/relationships/hyperlink" Target="http://vaww.demo.va.gov/dmareports.asp" TargetMode="External"/><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08.jpe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jpg"/><Relationship Id="rId244" Type="http://schemas.openxmlformats.org/officeDocument/2006/relationships/image" Target="media/image216.jpeg"/><Relationship Id="rId18" Type="http://schemas.openxmlformats.org/officeDocument/2006/relationships/hyperlink" Target="http://vaww.demo.va.gov/capri.asp" TargetMode="External"/><Relationship Id="rId39" Type="http://schemas.openxmlformats.org/officeDocument/2006/relationships/header" Target="header1.xml"/><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fontTable" Target="fontTable.xml"/><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7.png"/><Relationship Id="rId255" Type="http://schemas.openxmlformats.org/officeDocument/2006/relationships/image" Target="media/image224.png"/><Relationship Id="rId276" Type="http://schemas.openxmlformats.org/officeDocument/2006/relationships/image" Target="media/image244.png"/><Relationship Id="rId297" Type="http://schemas.openxmlformats.org/officeDocument/2006/relationships/image" Target="media/image2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arennag\Desktop\artifa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B5966C08F283C45B0DFD8A082501831" ma:contentTypeVersion="6" ma:contentTypeDescription="Create a new document." ma:contentTypeScope="" ma:versionID="bca34c6cb1a3b4d2134532e7b533b8bc">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documentManagement>
    <_dlc_DocId xmlns="cdd665a5-4d39-4c80-990a-8a3abca4f55f">657KNE7CTRDA-7603-2112</_dlc_DocId>
    <_dlc_DocIdUrl xmlns="cdd665a5-4d39-4c80-990a-8a3abca4f55f">
      <Url>https://vaww.oed.portal.va.gov/development/legacy_product_enhancements/healthcare_management_products/CAPRI/_layouts/15/DocIdRedir.aspx?ID=657KNE7CTRDA-7603-2112</Url>
      <Description>657KNE7CTRDA-7603-2112</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80233-4144-474C-BA9B-A28858794D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4D3955-1F6F-4C2E-91EA-265E54678F97}">
  <ds:schemaRefs>
    <ds:schemaRef ds:uri="http://schemas.microsoft.com/sharepoint/events"/>
  </ds:schemaRefs>
</ds:datastoreItem>
</file>

<file path=customXml/itemProps3.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4.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5.xml><?xml version="1.0" encoding="utf-8"?>
<ds:datastoreItem xmlns:ds="http://schemas.openxmlformats.org/officeDocument/2006/customXml" ds:itemID="{F0FEA195-4630-464D-9EFA-941449CBD2FC}">
  <ds:schemaRefs>
    <ds:schemaRef ds:uri="http://schemas.microsoft.com/office/2006/metadata/properties"/>
    <ds:schemaRef ds:uri="cdd665a5-4d39-4c80-990a-8a3abca4f55f"/>
  </ds:schemaRefs>
</ds:datastoreItem>
</file>

<file path=customXml/itemProps6.xml><?xml version="1.0" encoding="utf-8"?>
<ds:datastoreItem xmlns:ds="http://schemas.openxmlformats.org/officeDocument/2006/customXml" ds:itemID="{A35E6073-5031-40EB-A9EA-BFEBD9C7E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artifact_template.dotx</Template>
  <TotalTime>7</TotalTime>
  <Pages>233</Pages>
  <Words>42094</Words>
  <Characters>239936</Characters>
  <Application>Microsoft Office Word</Application>
  <DocSecurity>0</DocSecurity>
  <Lines>1999</Lines>
  <Paragraphs>562</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281468</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Dept. of Veterans Affairs</dc:creator>
  <cp:lastModifiedBy>Bernier, Canelia A. (Oxley Enterprises)</cp:lastModifiedBy>
  <cp:revision>4</cp:revision>
  <cp:lastPrinted>2017-09-26T15:06:00Z</cp:lastPrinted>
  <dcterms:created xsi:type="dcterms:W3CDTF">2018-09-10T19:25:00Z</dcterms:created>
  <dcterms:modified xsi:type="dcterms:W3CDTF">2018-09-10T19:32:00Z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0x0101007B5966C08F283C45B0DFD8A082501831</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5a0da5c7-fe39-4a77-9531-2e9e44ab6648</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y fmtid="{D5CDD505-2E9C-101B-9397-08002B2CF9AE}" pid="12" name="Language">
    <vt:lpwstr>en</vt:lpwstr>
  </property>
</Properties>
</file>